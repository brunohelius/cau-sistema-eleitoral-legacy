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FC0AD4C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HST0</w:t>
      </w:r>
      <w:r w:rsidR="00566222">
        <w:rPr>
          <w:sz w:val="52"/>
          <w:szCs w:val="52"/>
        </w:rPr>
        <w:t>202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EA557D">
        <w:rPr>
          <w:sz w:val="52"/>
          <w:szCs w:val="52"/>
        </w:rPr>
        <w:t xml:space="preserve">Incluir/Alterar membros em </w:t>
      </w:r>
      <w:r w:rsidR="002917B1">
        <w:rPr>
          <w:sz w:val="52"/>
          <w:szCs w:val="52"/>
        </w:rPr>
        <w:t>Chapa IES</w:t>
      </w:r>
      <w:r w:rsidR="00D6740F" w:rsidRPr="002519E3">
        <w:rPr>
          <w:sz w:val="52"/>
          <w:szCs w:val="52"/>
        </w:rPr>
        <w:t xml:space="preserve">– </w:t>
      </w:r>
      <w:r w:rsidR="00087DD8">
        <w:rPr>
          <w:sz w:val="52"/>
          <w:szCs w:val="52"/>
        </w:rPr>
        <w:t>Profissional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jeto"/>
      <w:bookmarkStart w:id="2" w:name="NomeProdu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2519E3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2519E3" w:rsidRDefault="00076318">
            <w:pPr>
              <w:jc w:val="center"/>
            </w:pPr>
            <w:r w:rsidRPr="002519E3">
              <w:t>1.0</w:t>
            </w:r>
          </w:p>
        </w:tc>
        <w:tc>
          <w:tcPr>
            <w:tcW w:w="1425" w:type="dxa"/>
            <w:vAlign w:val="bottom"/>
          </w:tcPr>
          <w:p w14:paraId="3828512A" w14:textId="77C9E0BB" w:rsidR="00A735A5" w:rsidRPr="002519E3" w:rsidRDefault="00A771D6" w:rsidP="002917B1">
            <w:pPr>
              <w:jc w:val="center"/>
            </w:pPr>
            <w:r>
              <w:t>1</w:t>
            </w:r>
            <w:r w:rsidR="002917B1">
              <w:t>3</w:t>
            </w:r>
            <w:r w:rsidR="005D249C" w:rsidRPr="002519E3">
              <w:t>/</w:t>
            </w:r>
            <w:r w:rsidR="008F1424" w:rsidRPr="002519E3">
              <w:t>0</w:t>
            </w:r>
            <w:r w:rsidR="002917B1">
              <w:t>7</w:t>
            </w:r>
            <w:r w:rsidR="00076318" w:rsidRPr="002519E3">
              <w:t>/20</w:t>
            </w:r>
            <w:r w:rsidR="008F1424" w:rsidRPr="002519E3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2519E3" w:rsidRDefault="00675004" w:rsidP="00675004">
            <w:pPr>
              <w:ind w:left="169"/>
              <w:jc w:val="left"/>
            </w:pPr>
            <w:r w:rsidRPr="002519E3">
              <w:t>Cláudia Ávila</w:t>
            </w:r>
          </w:p>
        </w:tc>
        <w:tc>
          <w:tcPr>
            <w:tcW w:w="4203" w:type="dxa"/>
          </w:tcPr>
          <w:p w14:paraId="10E3D2AF" w14:textId="4F1A99E6" w:rsidR="00A735A5" w:rsidRPr="002519E3" w:rsidRDefault="00076318">
            <w:pPr>
              <w:ind w:left="174"/>
              <w:jc w:val="left"/>
            </w:pPr>
            <w:r w:rsidRPr="002519E3">
              <w:t>Criação da história</w:t>
            </w:r>
            <w:r w:rsidR="00A771D6">
              <w:t xml:space="preserve">, para atender à OS </w:t>
            </w:r>
            <w:r w:rsidR="00A771D6" w:rsidRPr="002917B1">
              <w:rPr>
                <w:highlight w:val="yellow"/>
              </w:rPr>
              <w:t>1632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593E38C7" w14:textId="77777777" w:rsidR="000D57E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5561891" w:history="1">
        <w:r w:rsidR="000D57E2" w:rsidRPr="004132CA">
          <w:rPr>
            <w:rStyle w:val="Hyperlink"/>
            <w:noProof/>
          </w:rPr>
          <w:t>HST-181– Incluir/Alterar Membros em  Chapa IES - Profissional</w:t>
        </w:r>
        <w:r w:rsidR="000D57E2">
          <w:rPr>
            <w:noProof/>
            <w:webHidden/>
          </w:rPr>
          <w:tab/>
        </w:r>
        <w:r w:rsidR="000D57E2">
          <w:rPr>
            <w:noProof/>
            <w:webHidden/>
          </w:rPr>
          <w:fldChar w:fldCharType="begin"/>
        </w:r>
        <w:r w:rsidR="000D57E2">
          <w:rPr>
            <w:noProof/>
            <w:webHidden/>
          </w:rPr>
          <w:instrText xml:space="preserve"> PAGEREF _Toc45561891 \h </w:instrText>
        </w:r>
        <w:r w:rsidR="000D57E2">
          <w:rPr>
            <w:noProof/>
            <w:webHidden/>
          </w:rPr>
        </w:r>
        <w:r w:rsidR="000D57E2">
          <w:rPr>
            <w:noProof/>
            <w:webHidden/>
          </w:rPr>
          <w:fldChar w:fldCharType="separate"/>
        </w:r>
        <w:r w:rsidR="000D57E2">
          <w:rPr>
            <w:noProof/>
            <w:webHidden/>
          </w:rPr>
          <w:t>4</w:t>
        </w:r>
        <w:r w:rsidR="000D57E2">
          <w:rPr>
            <w:noProof/>
            <w:webHidden/>
          </w:rPr>
          <w:fldChar w:fldCharType="end"/>
        </w:r>
      </w:hyperlink>
    </w:p>
    <w:p w14:paraId="43150B66" w14:textId="77777777" w:rsidR="000D57E2" w:rsidRDefault="008E27E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1892" w:history="1">
        <w:r w:rsidR="000D57E2" w:rsidRPr="004132CA">
          <w:rPr>
            <w:rStyle w:val="Hyperlink"/>
            <w:noProof/>
          </w:rPr>
          <w:t>COMO Profissional</w:t>
        </w:r>
        <w:r w:rsidR="000D57E2">
          <w:rPr>
            <w:noProof/>
            <w:webHidden/>
          </w:rPr>
          <w:tab/>
        </w:r>
        <w:r w:rsidR="000D57E2">
          <w:rPr>
            <w:noProof/>
            <w:webHidden/>
          </w:rPr>
          <w:fldChar w:fldCharType="begin"/>
        </w:r>
        <w:r w:rsidR="000D57E2">
          <w:rPr>
            <w:noProof/>
            <w:webHidden/>
          </w:rPr>
          <w:instrText xml:space="preserve"> PAGEREF _Toc45561892 \h </w:instrText>
        </w:r>
        <w:r w:rsidR="000D57E2">
          <w:rPr>
            <w:noProof/>
            <w:webHidden/>
          </w:rPr>
        </w:r>
        <w:r w:rsidR="000D57E2">
          <w:rPr>
            <w:noProof/>
            <w:webHidden/>
          </w:rPr>
          <w:fldChar w:fldCharType="separate"/>
        </w:r>
        <w:r w:rsidR="000D57E2">
          <w:rPr>
            <w:noProof/>
            <w:webHidden/>
          </w:rPr>
          <w:t>4</w:t>
        </w:r>
        <w:r w:rsidR="000D57E2">
          <w:rPr>
            <w:noProof/>
            <w:webHidden/>
          </w:rPr>
          <w:fldChar w:fldCharType="end"/>
        </w:r>
      </w:hyperlink>
    </w:p>
    <w:p w14:paraId="1963317B" w14:textId="77777777" w:rsidR="000D57E2" w:rsidRDefault="008E27E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1893" w:history="1">
        <w:r w:rsidR="000D57E2" w:rsidRPr="004132CA">
          <w:rPr>
            <w:rStyle w:val="Hyperlink"/>
            <w:noProof/>
          </w:rPr>
          <w:t>PARA criar uma chapa IES.</w:t>
        </w:r>
        <w:r w:rsidR="000D57E2">
          <w:rPr>
            <w:noProof/>
            <w:webHidden/>
          </w:rPr>
          <w:tab/>
        </w:r>
        <w:r w:rsidR="000D57E2">
          <w:rPr>
            <w:noProof/>
            <w:webHidden/>
          </w:rPr>
          <w:fldChar w:fldCharType="begin"/>
        </w:r>
        <w:r w:rsidR="000D57E2">
          <w:rPr>
            <w:noProof/>
            <w:webHidden/>
          </w:rPr>
          <w:instrText xml:space="preserve"> PAGEREF _Toc45561893 \h </w:instrText>
        </w:r>
        <w:r w:rsidR="000D57E2">
          <w:rPr>
            <w:noProof/>
            <w:webHidden/>
          </w:rPr>
        </w:r>
        <w:r w:rsidR="000D57E2">
          <w:rPr>
            <w:noProof/>
            <w:webHidden/>
          </w:rPr>
          <w:fldChar w:fldCharType="separate"/>
        </w:r>
        <w:r w:rsidR="000D57E2">
          <w:rPr>
            <w:noProof/>
            <w:webHidden/>
          </w:rPr>
          <w:t>4</w:t>
        </w:r>
        <w:r w:rsidR="000D57E2">
          <w:rPr>
            <w:noProof/>
            <w:webHidden/>
          </w:rPr>
          <w:fldChar w:fldCharType="end"/>
        </w:r>
      </w:hyperlink>
    </w:p>
    <w:p w14:paraId="0D6E04F8" w14:textId="77777777" w:rsidR="000D57E2" w:rsidRDefault="008E27E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1894" w:history="1">
        <w:r w:rsidR="000D57E2" w:rsidRPr="004132CA">
          <w:rPr>
            <w:rStyle w:val="Hyperlink"/>
            <w:noProof/>
          </w:rPr>
          <w:t>PROTÓTIPO</w:t>
        </w:r>
        <w:r w:rsidR="000D57E2">
          <w:rPr>
            <w:noProof/>
            <w:webHidden/>
          </w:rPr>
          <w:tab/>
        </w:r>
        <w:r w:rsidR="000D57E2">
          <w:rPr>
            <w:noProof/>
            <w:webHidden/>
          </w:rPr>
          <w:fldChar w:fldCharType="begin"/>
        </w:r>
        <w:r w:rsidR="000D57E2">
          <w:rPr>
            <w:noProof/>
            <w:webHidden/>
          </w:rPr>
          <w:instrText xml:space="preserve"> PAGEREF _Toc45561894 \h </w:instrText>
        </w:r>
        <w:r w:rsidR="000D57E2">
          <w:rPr>
            <w:noProof/>
            <w:webHidden/>
          </w:rPr>
        </w:r>
        <w:r w:rsidR="000D57E2">
          <w:rPr>
            <w:noProof/>
            <w:webHidden/>
          </w:rPr>
          <w:fldChar w:fldCharType="separate"/>
        </w:r>
        <w:r w:rsidR="000D57E2">
          <w:rPr>
            <w:noProof/>
            <w:webHidden/>
          </w:rPr>
          <w:t>4</w:t>
        </w:r>
        <w:r w:rsidR="000D57E2">
          <w:rPr>
            <w:noProof/>
            <w:webHidden/>
          </w:rPr>
          <w:fldChar w:fldCharType="end"/>
        </w:r>
      </w:hyperlink>
    </w:p>
    <w:p w14:paraId="50C143EF" w14:textId="77777777" w:rsidR="000D57E2" w:rsidRDefault="008E27E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1895" w:history="1">
        <w:r w:rsidR="000D57E2" w:rsidRPr="004132CA">
          <w:rPr>
            <w:rStyle w:val="Hyperlink"/>
            <w:noProof/>
          </w:rPr>
          <w:t>CRITÉRIOS DE ACEITE</w:t>
        </w:r>
        <w:r w:rsidR="000D57E2">
          <w:rPr>
            <w:noProof/>
            <w:webHidden/>
          </w:rPr>
          <w:tab/>
        </w:r>
        <w:r w:rsidR="000D57E2">
          <w:rPr>
            <w:noProof/>
            <w:webHidden/>
          </w:rPr>
          <w:fldChar w:fldCharType="begin"/>
        </w:r>
        <w:r w:rsidR="000D57E2">
          <w:rPr>
            <w:noProof/>
            <w:webHidden/>
          </w:rPr>
          <w:instrText xml:space="preserve"> PAGEREF _Toc45561895 \h </w:instrText>
        </w:r>
        <w:r w:rsidR="000D57E2">
          <w:rPr>
            <w:noProof/>
            <w:webHidden/>
          </w:rPr>
        </w:r>
        <w:r w:rsidR="000D57E2">
          <w:rPr>
            <w:noProof/>
            <w:webHidden/>
          </w:rPr>
          <w:fldChar w:fldCharType="separate"/>
        </w:r>
        <w:r w:rsidR="000D57E2">
          <w:rPr>
            <w:noProof/>
            <w:webHidden/>
          </w:rPr>
          <w:t>7</w:t>
        </w:r>
        <w:r w:rsidR="000D57E2">
          <w:rPr>
            <w:noProof/>
            <w:webHidden/>
          </w:rPr>
          <w:fldChar w:fldCharType="end"/>
        </w:r>
      </w:hyperlink>
    </w:p>
    <w:p w14:paraId="2157F740" w14:textId="77777777" w:rsidR="000D57E2" w:rsidRDefault="008E27E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1896" w:history="1">
        <w:r w:rsidR="000D57E2" w:rsidRPr="004132CA">
          <w:rPr>
            <w:rStyle w:val="Hyperlink"/>
            <w:noProof/>
          </w:rPr>
          <w:t>INFORMAÇÕES COMPLEMENTARES</w:t>
        </w:r>
        <w:r w:rsidR="000D57E2">
          <w:rPr>
            <w:noProof/>
            <w:webHidden/>
          </w:rPr>
          <w:tab/>
        </w:r>
        <w:r w:rsidR="000D57E2">
          <w:rPr>
            <w:noProof/>
            <w:webHidden/>
          </w:rPr>
          <w:fldChar w:fldCharType="begin"/>
        </w:r>
        <w:r w:rsidR="000D57E2">
          <w:rPr>
            <w:noProof/>
            <w:webHidden/>
          </w:rPr>
          <w:instrText xml:space="preserve"> PAGEREF _Toc45561896 \h </w:instrText>
        </w:r>
        <w:r w:rsidR="000D57E2">
          <w:rPr>
            <w:noProof/>
            <w:webHidden/>
          </w:rPr>
        </w:r>
        <w:r w:rsidR="000D57E2">
          <w:rPr>
            <w:noProof/>
            <w:webHidden/>
          </w:rPr>
          <w:fldChar w:fldCharType="separate"/>
        </w:r>
        <w:r w:rsidR="000D57E2">
          <w:rPr>
            <w:noProof/>
            <w:webHidden/>
          </w:rPr>
          <w:t>8</w:t>
        </w:r>
        <w:r w:rsidR="000D57E2"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15042BC5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4" w:name="_Toc45561891"/>
      <w:r w:rsidR="00CE176F" w:rsidRPr="002519E3">
        <w:lastRenderedPageBreak/>
        <w:t>HST</w:t>
      </w:r>
      <w:r w:rsidR="00C03F98" w:rsidRPr="002519E3">
        <w:t>-</w:t>
      </w:r>
      <w:r w:rsidR="00566222">
        <w:t>202</w:t>
      </w:r>
      <w:r w:rsidR="0035649F" w:rsidRPr="002519E3">
        <w:t xml:space="preserve">– </w:t>
      </w:r>
      <w:r w:rsidR="004B6C68">
        <w:t xml:space="preserve">Incluir/Alterar Membros </w:t>
      </w:r>
      <w:r w:rsidR="000D57E2">
        <w:t>em Chapa</w:t>
      </w:r>
      <w:r w:rsidR="002917B1">
        <w:t xml:space="preserve"> IES - </w:t>
      </w:r>
      <w:bookmarkEnd w:id="4"/>
      <w:r w:rsidR="00566222">
        <w:t>Corporativo</w:t>
      </w:r>
    </w:p>
    <w:p w14:paraId="37D34CD1" w14:textId="3BECED65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5561892"/>
      <w:r w:rsidRPr="002519E3">
        <w:t>COMO</w:t>
      </w:r>
      <w:r w:rsidR="00C64B05" w:rsidRPr="002519E3">
        <w:t xml:space="preserve"> </w:t>
      </w:r>
      <w:bookmarkEnd w:id="5"/>
      <w:r w:rsidR="00566222">
        <w:rPr>
          <w:b w:val="0"/>
        </w:rPr>
        <w:t>Corporativo</w:t>
      </w:r>
    </w:p>
    <w:p w14:paraId="405BA23E" w14:textId="54B61F46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as chapas criada</w:t>
      </w:r>
      <w:r w:rsidR="00EE5DB4">
        <w:rPr>
          <w:b w:val="0"/>
        </w:rPr>
        <w:t>;</w:t>
      </w:r>
    </w:p>
    <w:p w14:paraId="38E7497A" w14:textId="236090EF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5561893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2917B1">
        <w:rPr>
          <w:b w:val="0"/>
        </w:rPr>
        <w:t>criar uma chapa IES</w:t>
      </w:r>
      <w:r w:rsidR="00204372" w:rsidRPr="002519E3">
        <w:rPr>
          <w:b w:val="0"/>
        </w:rPr>
        <w:t>.</w:t>
      </w:r>
      <w:bookmarkEnd w:id="6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8" w:name="_Toc45561894"/>
      <w:r w:rsidRPr="002519E3">
        <w:t>PROTÓTIPO</w:t>
      </w:r>
      <w:bookmarkEnd w:id="7"/>
      <w:bookmarkEnd w:id="8"/>
    </w:p>
    <w:p w14:paraId="24349794" w14:textId="3F592000" w:rsidR="003C4479" w:rsidRPr="002519E3" w:rsidRDefault="003C4479" w:rsidP="003C4479">
      <w:pPr>
        <w:pStyle w:val="EstiloPrototipo3"/>
        <w:numPr>
          <w:ilvl w:val="0"/>
          <w:numId w:val="4"/>
        </w:numPr>
      </w:pPr>
      <w:r>
        <w:t>Incluir/Alterar os Membros da Chapa IES – HST02</w:t>
      </w:r>
      <w:r w:rsidR="008A16D7">
        <w:t>5</w:t>
      </w:r>
    </w:p>
    <w:p w14:paraId="66E45EAB" w14:textId="6210B936" w:rsidR="003C4479" w:rsidRPr="002519E3" w:rsidRDefault="003C4479" w:rsidP="00A66A96">
      <w:pPr>
        <w:pStyle w:val="EstiloPrototipo3"/>
        <w:ind w:left="284"/>
      </w:pPr>
      <w:r>
        <w:rPr>
          <w:noProof/>
        </w:rPr>
        <w:drawing>
          <wp:inline distT="0" distB="0" distL="0" distR="0" wp14:anchorId="369E2675" wp14:editId="5A0DA729">
            <wp:extent cx="5760085" cy="358902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Pr="002519E3" w:rsidRDefault="00656397" w:rsidP="008724F1"/>
    <w:p w14:paraId="1EECEE5B" w14:textId="77777777" w:rsidR="004275FA" w:rsidRDefault="004275FA" w:rsidP="008724F1"/>
    <w:p w14:paraId="015EEAC5" w14:textId="77777777" w:rsidR="008A16D7" w:rsidRDefault="008A16D7" w:rsidP="008724F1"/>
    <w:p w14:paraId="75CE7150" w14:textId="77777777" w:rsidR="008A16D7" w:rsidRDefault="008A16D7" w:rsidP="008724F1"/>
    <w:p w14:paraId="0BDDFBA8" w14:textId="12FF2279" w:rsidR="008A16D7" w:rsidRDefault="008A16D7" w:rsidP="008724F1"/>
    <w:p w14:paraId="21D9A570" w14:textId="77777777" w:rsidR="008A16D7" w:rsidRDefault="008A16D7" w:rsidP="008724F1"/>
    <w:p w14:paraId="35AC8092" w14:textId="77777777" w:rsidR="008A16D7" w:rsidRDefault="008A16D7" w:rsidP="008724F1"/>
    <w:p w14:paraId="35CD346F" w14:textId="77777777" w:rsidR="008A16D7" w:rsidRDefault="008A16D7" w:rsidP="008724F1"/>
    <w:p w14:paraId="23B783FC" w14:textId="60DA2B4F" w:rsidR="004275FA" w:rsidRPr="002519E3" w:rsidRDefault="004275FA" w:rsidP="008724F1"/>
    <w:p w14:paraId="524F20AE" w14:textId="77777777" w:rsidR="004275FA" w:rsidRPr="002519E3" w:rsidRDefault="004275FA" w:rsidP="008724F1"/>
    <w:p w14:paraId="64308756" w14:textId="77777777" w:rsidR="008A16D7" w:rsidRDefault="008A16D7" w:rsidP="008724F1"/>
    <w:p w14:paraId="53F68FA4" w14:textId="77777777" w:rsidR="000514D4" w:rsidRPr="002519E3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5561895"/>
      <w:r w:rsidRPr="002519E3">
        <w:lastRenderedPageBreak/>
        <w:t>CRITÉRIOS DE ACEITE</w:t>
      </w:r>
      <w:bookmarkEnd w:id="9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347897D5" w14:textId="6AE084FC" w:rsidR="00087DD8" w:rsidRDefault="00087DD8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4079C8">
        <w:t xml:space="preserve">Esta história deve ser executada quando o usuário acessar no módulo </w:t>
      </w:r>
      <w:r w:rsidR="00566222">
        <w:t>Corporativo</w:t>
      </w:r>
      <w:r>
        <w:t>;</w:t>
      </w:r>
    </w:p>
    <w:p w14:paraId="46993B76" w14:textId="77777777" w:rsidR="008D28E8" w:rsidRDefault="008D28E8" w:rsidP="008D28E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512E3882" w14:textId="77777777" w:rsidR="004B6C68" w:rsidRPr="002519E3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6C13DDBB" w14:textId="77777777" w:rsidR="004B6C68" w:rsidRDefault="004B6C68" w:rsidP="008D28E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3AD4CF4" w14:textId="749C58C5" w:rsidR="008D28E8" w:rsidRPr="004079C8" w:rsidRDefault="008D28E8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As informações contidas nessa história, serão pertinente apenas para </w:t>
      </w:r>
      <w:r w:rsidR="008C1743">
        <w:t>C</w:t>
      </w:r>
      <w:r>
        <w:t xml:space="preserve">hapa </w:t>
      </w:r>
      <w:r w:rsidRPr="008D28E8">
        <w:rPr>
          <w:b/>
          <w:color w:val="31849B" w:themeColor="accent5" w:themeShade="BF"/>
        </w:rPr>
        <w:t>IES</w:t>
      </w:r>
      <w:r w:rsidRPr="008D28E8">
        <w:rPr>
          <w:b/>
          <w:color w:val="auto"/>
        </w:rPr>
        <w:t>;</w:t>
      </w:r>
    </w:p>
    <w:p w14:paraId="39F06467" w14:textId="77777777" w:rsidR="00CC1929" w:rsidRDefault="00CC1929" w:rsidP="00CC192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BB5D7E2" w14:textId="77777777" w:rsidR="004B6C68" w:rsidRPr="002519E3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  <w:bookmarkStart w:id="10" w:name="_Ref29396768"/>
    </w:p>
    <w:p w14:paraId="4A27C275" w14:textId="4821192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HST025</w:t>
      </w:r>
    </w:p>
    <w:p w14:paraId="7832460A" w14:textId="77777777" w:rsidR="004B6C68" w:rsidRPr="009E28D3" w:rsidRDefault="004B6C68" w:rsidP="009E28D3">
      <w:pPr>
        <w:pStyle w:val="PargrafodaLista"/>
        <w:rPr>
          <w:position w:val="3"/>
        </w:rPr>
      </w:pPr>
    </w:p>
    <w:p w14:paraId="3F0462F5" w14:textId="6FAF4E6A" w:rsidR="009F2DD2" w:rsidRDefault="009F2DD2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 </w:t>
      </w:r>
      <w:r w:rsidRPr="001D73A8">
        <w:rPr>
          <w:b/>
          <w:position w:val="3"/>
        </w:rPr>
        <w:t>HST025</w:t>
      </w:r>
      <w:r>
        <w:rPr>
          <w:position w:val="3"/>
        </w:rPr>
        <w:t xml:space="preserve"> (Corporativo), conforme regra</w:t>
      </w:r>
      <w:r w:rsidR="004949AD">
        <w:rPr>
          <w:position w:val="3"/>
        </w:rPr>
        <w:t>s</w:t>
      </w:r>
      <w:r>
        <w:rPr>
          <w:position w:val="3"/>
        </w:rPr>
        <w:t xml:space="preserve"> 2.2,</w:t>
      </w:r>
      <w:r w:rsidR="004949AD">
        <w:rPr>
          <w:position w:val="3"/>
        </w:rPr>
        <w:t xml:space="preserve"> 2.3 o</w:t>
      </w:r>
      <w:r>
        <w:rPr>
          <w:position w:val="3"/>
        </w:rPr>
        <w:t xml:space="preserve"> sistema deve permitir que o Assessor possa alterar</w:t>
      </w:r>
      <w:r w:rsidR="004949AD">
        <w:rPr>
          <w:position w:val="3"/>
        </w:rPr>
        <w:t xml:space="preserve">/incluir os </w:t>
      </w:r>
      <w:r w:rsidR="009E28D3">
        <w:rPr>
          <w:position w:val="3"/>
        </w:rPr>
        <w:t>membros</w:t>
      </w:r>
      <w:r w:rsidR="004949AD">
        <w:rPr>
          <w:position w:val="3"/>
        </w:rPr>
        <w:t xml:space="preserve"> e responsável da chapa</w:t>
      </w:r>
      <w:r w:rsidR="009E28D3">
        <w:rPr>
          <w:position w:val="3"/>
        </w:rPr>
        <w:t xml:space="preserve">; Ao realizar uma alteração de um membro de uma </w:t>
      </w:r>
      <w:r w:rsidR="009E28D3" w:rsidRPr="008D28E8">
        <w:rPr>
          <w:color w:val="31849B" w:themeColor="accent5" w:themeShade="BF"/>
          <w:position w:val="3"/>
        </w:rPr>
        <w:t>Chapa IES</w:t>
      </w:r>
      <w:r w:rsidR="009E28D3">
        <w:rPr>
          <w:position w:val="3"/>
        </w:rPr>
        <w:t>, o sistema deve permitir alterar</w:t>
      </w:r>
      <w:r w:rsidR="004949AD">
        <w:rPr>
          <w:position w:val="3"/>
        </w:rPr>
        <w:t>/incluir</w:t>
      </w:r>
      <w:r w:rsidR="009E28D3">
        <w:rPr>
          <w:position w:val="3"/>
        </w:rPr>
        <w:t xml:space="preserve"> por um membro da mesma ou de outra UF a qual a chapa esteja vinculada;</w:t>
      </w:r>
    </w:p>
    <w:p w14:paraId="4C2E97A8" w14:textId="77777777" w:rsidR="00FE395D" w:rsidRDefault="00FE395D" w:rsidP="00FE395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AE2CAAC" w14:textId="2D0672D5" w:rsidR="00B75714" w:rsidRDefault="00B75714" w:rsidP="008C174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bookmarkEnd w:id="10"/>
    <w:p w14:paraId="36DEDA1A" w14:textId="77777777" w:rsidR="00626053" w:rsidRPr="002519E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913787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p w14:paraId="60CEF1D2" w14:textId="66CBB853" w:rsidR="00004F8B" w:rsidRPr="002519E3" w:rsidRDefault="004B6C68" w:rsidP="00913787">
      <w:pPr>
        <w:pStyle w:val="PargrafodaLista"/>
        <w:numPr>
          <w:ilvl w:val="0"/>
          <w:numId w:val="6"/>
        </w:numPr>
        <w:ind w:left="426"/>
      </w:pPr>
      <w:r>
        <w:t>N/A</w:t>
      </w:r>
    </w:p>
    <w:p w14:paraId="748BE4D9" w14:textId="77777777" w:rsidR="00FC6098" w:rsidRPr="002519E3" w:rsidRDefault="00FC6098" w:rsidP="002B1554">
      <w:pPr>
        <w:pStyle w:val="Dica"/>
      </w:pPr>
      <w:bookmarkStart w:id="11" w:name="_GoBack"/>
      <w:bookmarkEnd w:id="11"/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2" w:name="_Toc45561896"/>
      <w:r w:rsidRPr="002519E3">
        <w:t>INFORMAÇÕES COMPLEMENTARES</w:t>
      </w:r>
      <w:bookmarkEnd w:id="12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02053DFA" w14:textId="13930030" w:rsidR="004B6C68" w:rsidRDefault="004B6C68" w:rsidP="00F60458">
      <w:pPr>
        <w:rPr>
          <w:sz w:val="18"/>
          <w:szCs w:val="18"/>
        </w:rPr>
      </w:pPr>
      <w:r w:rsidRPr="004B6C68">
        <w:rPr>
          <w:sz w:val="18"/>
          <w:szCs w:val="18"/>
        </w:rPr>
        <w:t>Eleitoral_HST025_Detalhar_Chapa_CEN</w:t>
      </w:r>
    </w:p>
    <w:p w14:paraId="2CBF1AEA" w14:textId="6B701331" w:rsidR="004B6C68" w:rsidRPr="00F60458" w:rsidRDefault="004B6C68" w:rsidP="00F60458">
      <w:pPr>
        <w:rPr>
          <w:sz w:val="18"/>
          <w:szCs w:val="18"/>
        </w:rPr>
      </w:pPr>
    </w:p>
    <w:sectPr w:rsidR="004B6C68" w:rsidRPr="00F60458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DB56" w14:textId="77777777" w:rsidR="008E27EC" w:rsidRDefault="008E27EC">
      <w:r>
        <w:separator/>
      </w:r>
    </w:p>
    <w:p w14:paraId="3F1E31B5" w14:textId="77777777" w:rsidR="008E27EC" w:rsidRDefault="008E27EC"/>
  </w:endnote>
  <w:endnote w:type="continuationSeparator" w:id="0">
    <w:p w14:paraId="4EA330D9" w14:textId="77777777" w:rsidR="008E27EC" w:rsidRDefault="008E27EC">
      <w:r>
        <w:continuationSeparator/>
      </w:r>
    </w:p>
    <w:p w14:paraId="6595D8A2" w14:textId="77777777" w:rsidR="008E27EC" w:rsidRDefault="008E27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C1743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FB3C3" w14:textId="77777777" w:rsidR="008E27EC" w:rsidRDefault="008E27EC">
      <w:r>
        <w:separator/>
      </w:r>
    </w:p>
    <w:p w14:paraId="422FFE41" w14:textId="77777777" w:rsidR="008E27EC" w:rsidRDefault="008E27EC"/>
  </w:footnote>
  <w:footnote w:type="continuationSeparator" w:id="0">
    <w:p w14:paraId="36B4C882" w14:textId="77777777" w:rsidR="008E27EC" w:rsidRDefault="008E27EC">
      <w:r>
        <w:continuationSeparator/>
      </w:r>
    </w:p>
    <w:p w14:paraId="507D01C9" w14:textId="77777777" w:rsidR="008E27EC" w:rsidRDefault="008E27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6176266" r:id="rId2"/>
            </w:object>
          </w:r>
        </w:p>
      </w:tc>
      <w:tc>
        <w:tcPr>
          <w:tcW w:w="4111" w:type="dxa"/>
          <w:vAlign w:val="center"/>
        </w:tcPr>
        <w:p w14:paraId="2CC77D67" w14:textId="56227923" w:rsidR="00654DC1" w:rsidRPr="00C6532E" w:rsidRDefault="00654DC1" w:rsidP="00566222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566222">
            <w:rPr>
              <w:rFonts w:ascii="Verdana" w:hAnsi="Verdana"/>
            </w:rPr>
            <w:t>202</w:t>
          </w:r>
          <w:r>
            <w:rPr>
              <w:rFonts w:ascii="Verdana" w:hAnsi="Verdana"/>
            </w:rPr>
            <w:t xml:space="preserve"> – </w:t>
          </w:r>
          <w:r w:rsidR="00566222">
            <w:rPr>
              <w:rFonts w:ascii="Verdana" w:hAnsi="Verdana"/>
            </w:rPr>
            <w:t>Incluir/Alterar Membros Chapa</w:t>
          </w:r>
          <w:r>
            <w:rPr>
              <w:rFonts w:ascii="Verdana" w:hAnsi="Verdana"/>
            </w:rPr>
            <w:t xml:space="preserve"> IES – </w:t>
          </w:r>
          <w:r w:rsidR="00566222">
            <w:rPr>
              <w:rFonts w:ascii="Verdana" w:hAnsi="Verdana"/>
            </w:rPr>
            <w:t>Corporativo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54DC1" w:rsidRDefault="00654DC1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4"/>
  </w:num>
  <w:num w:numId="6">
    <w:abstractNumId w:val="11"/>
  </w:num>
  <w:num w:numId="7">
    <w:abstractNumId w:val="20"/>
  </w:num>
  <w:num w:numId="8">
    <w:abstractNumId w:val="25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044C"/>
    <w:rsid w:val="00022829"/>
    <w:rsid w:val="00022931"/>
    <w:rsid w:val="00022A78"/>
    <w:rsid w:val="00022F50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C69"/>
    <w:rsid w:val="00314EFE"/>
    <w:rsid w:val="0031576C"/>
    <w:rsid w:val="00315B11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33D0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743"/>
    <w:rsid w:val="008C1C47"/>
    <w:rsid w:val="008C1D13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5C3A"/>
    <w:rsid w:val="00945F27"/>
    <w:rsid w:val="00950A2C"/>
    <w:rsid w:val="00953602"/>
    <w:rsid w:val="009538E4"/>
    <w:rsid w:val="00953AAB"/>
    <w:rsid w:val="0095405C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BE"/>
    <w:rsid w:val="00AA73BE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0C49"/>
    <w:rsid w:val="00B219DA"/>
    <w:rsid w:val="00B219F6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6B8B"/>
    <w:rsid w:val="00C005D0"/>
    <w:rsid w:val="00C007E6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C26"/>
    <w:rsid w:val="00C44D90"/>
    <w:rsid w:val="00C45772"/>
    <w:rsid w:val="00C45F31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8B0"/>
    <w:rsid w:val="00E00ECB"/>
    <w:rsid w:val="00E012BC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395D"/>
    <w:rsid w:val="00FE407D"/>
    <w:rsid w:val="00FE48C8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CFDD-F8DB-487F-8320-D76368B6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5</TotalTime>
  <Pages>5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1980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</cp:revision>
  <cp:lastPrinted>2006-08-08T20:14:00Z</cp:lastPrinted>
  <dcterms:created xsi:type="dcterms:W3CDTF">2020-07-13T23:02:00Z</dcterms:created>
  <dcterms:modified xsi:type="dcterms:W3CDTF">2020-07-13T23:11:00Z</dcterms:modified>
</cp:coreProperties>
</file>