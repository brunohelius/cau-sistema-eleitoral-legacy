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943634" w:themeColor="accent2" w:themeShade="BF"/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3047C144" w:rsidR="00663F16" w:rsidRPr="00455FA0" w:rsidRDefault="00EC58B0">
          <w:pPr>
            <w:pStyle w:val="TituloDocumento"/>
            <w:rPr>
              <w:color w:val="auto"/>
              <w:sz w:val="52"/>
              <w:szCs w:val="52"/>
            </w:rPr>
          </w:pPr>
          <w:r w:rsidRPr="00F742AA">
            <w:rPr>
              <w:color w:val="943634" w:themeColor="accent2" w:themeShade="BF"/>
              <w:sz w:val="52"/>
              <w:szCs w:val="52"/>
            </w:rPr>
            <w:t>HST1</w:t>
          </w:r>
          <w:r w:rsidR="001A6089" w:rsidRPr="00F742AA">
            <w:rPr>
              <w:color w:val="943634" w:themeColor="accent2" w:themeShade="BF"/>
              <w:sz w:val="52"/>
              <w:szCs w:val="52"/>
            </w:rPr>
            <w:t>7</w:t>
          </w:r>
          <w:r w:rsidR="00D85E72" w:rsidRPr="00F742AA">
            <w:rPr>
              <w:color w:val="943634" w:themeColor="accent2" w:themeShade="BF"/>
              <w:sz w:val="52"/>
              <w:szCs w:val="52"/>
            </w:rPr>
            <w:t>9</w:t>
          </w:r>
          <w:r w:rsidRPr="00F742AA">
            <w:rPr>
              <w:color w:val="943634" w:themeColor="accent2" w:themeShade="BF"/>
              <w:sz w:val="52"/>
              <w:szCs w:val="52"/>
            </w:rPr>
            <w:t xml:space="preserve"> </w:t>
          </w:r>
          <w:r w:rsidR="002E6940" w:rsidRPr="00F742AA">
            <w:rPr>
              <w:color w:val="943634" w:themeColor="accent2" w:themeShade="BF"/>
              <w:sz w:val="52"/>
              <w:szCs w:val="52"/>
            </w:rPr>
            <w:t>–</w:t>
          </w:r>
          <w:r w:rsidR="001A6089" w:rsidRPr="00F742AA">
            <w:rPr>
              <w:color w:val="943634" w:themeColor="accent2" w:themeShade="BF"/>
              <w:sz w:val="52"/>
              <w:szCs w:val="52"/>
            </w:rPr>
            <w:t xml:space="preserve"> Cadastrar </w:t>
          </w:r>
          <w:r w:rsidR="00D351A6" w:rsidRPr="00F742AA">
            <w:rPr>
              <w:color w:val="943634" w:themeColor="accent2" w:themeShade="BF"/>
              <w:sz w:val="52"/>
              <w:szCs w:val="52"/>
            </w:rPr>
            <w:t xml:space="preserve">Alegação </w:t>
          </w:r>
          <w:r w:rsidR="00BC3EFF" w:rsidRPr="00F742AA">
            <w:rPr>
              <w:color w:val="943634" w:themeColor="accent2" w:themeShade="BF"/>
              <w:sz w:val="52"/>
              <w:szCs w:val="52"/>
            </w:rPr>
            <w:t xml:space="preserve">Pedido de </w:t>
          </w:r>
          <w:r w:rsidR="001A6089" w:rsidRPr="00F742AA">
            <w:rPr>
              <w:color w:val="943634" w:themeColor="accent2" w:themeShade="BF"/>
              <w:sz w:val="52"/>
              <w:szCs w:val="52"/>
            </w:rPr>
            <w:t>Impugnação de Resultado de Eleição</w:t>
          </w:r>
          <w:r w:rsidR="005C3D5A" w:rsidRPr="00F742AA">
            <w:rPr>
              <w:color w:val="943634" w:themeColor="accent2" w:themeShade="BF"/>
              <w:sz w:val="52"/>
              <w:szCs w:val="52"/>
            </w:rPr>
            <w:t xml:space="preserve"> - Profissional</w:t>
          </w:r>
        </w:p>
      </w:sdtContent>
    </w:sdt>
    <w:p w14:paraId="0325C1F5" w14:textId="6380CED6" w:rsidR="00A735A5" w:rsidRPr="00455FA0" w:rsidRDefault="00825F00">
      <w:pPr>
        <w:pStyle w:val="NomeProjeto"/>
        <w:rPr>
          <w:color w:val="auto"/>
        </w:rPr>
      </w:pPr>
      <w:r w:rsidRPr="00455FA0">
        <w:rPr>
          <w:color w:val="auto"/>
        </w:rPr>
        <w:fldChar w:fldCharType="begin"/>
      </w:r>
      <w:r w:rsidR="00A735A5" w:rsidRPr="00455FA0">
        <w:rPr>
          <w:color w:val="auto"/>
        </w:rPr>
        <w:instrText xml:space="preserve"> ASK  NomePr</w:instrText>
      </w:r>
      <w:r w:rsidR="00C03F98" w:rsidRPr="00455FA0">
        <w:rPr>
          <w:color w:val="auto"/>
        </w:rPr>
        <w:instrText>oduto</w:instrText>
      </w:r>
      <w:r w:rsidR="00A735A5" w:rsidRPr="00455FA0">
        <w:rPr>
          <w:color w:val="auto"/>
        </w:rPr>
        <w:instrText xml:space="preserve"> "Informe o nome do </w:instrText>
      </w:r>
      <w:r w:rsidR="00C03F98" w:rsidRPr="00455FA0">
        <w:rPr>
          <w:color w:val="auto"/>
        </w:rPr>
        <w:instrText>produto</w:instrText>
      </w:r>
      <w:r w:rsidR="00A735A5" w:rsidRPr="00455FA0">
        <w:rPr>
          <w:color w:val="auto"/>
        </w:rPr>
        <w:instrText xml:space="preserve">"  \* MERGEFORMAT </w:instrText>
      </w:r>
      <w:r w:rsidRPr="00455FA0">
        <w:rPr>
          <w:color w:val="auto"/>
        </w:rPr>
        <w:fldChar w:fldCharType="separate"/>
      </w:r>
      <w:bookmarkStart w:id="0" w:name="NomeProduto"/>
      <w:bookmarkStart w:id="1" w:name="NomeProjeto"/>
      <w:r w:rsidR="00C03F98" w:rsidRPr="00455FA0">
        <w:rPr>
          <w:color w:val="auto"/>
        </w:rPr>
        <w:t>&lt;Nome do Produto&gt;</w:t>
      </w:r>
      <w:bookmarkEnd w:id="0"/>
      <w:bookmarkEnd w:id="1"/>
      <w:r w:rsidRPr="00455FA0">
        <w:rPr>
          <w:color w:val="auto"/>
        </w:rPr>
        <w:fldChar w:fldCharType="end"/>
      </w:r>
      <w:r w:rsidR="00B41C91" w:rsidRPr="00455FA0">
        <w:rPr>
          <w:color w:val="auto"/>
        </w:rPr>
        <w:t>Sistema Processo Eleitoral</w:t>
      </w:r>
    </w:p>
    <w:p w14:paraId="5A8E73EC" w14:textId="4664218B" w:rsidR="00A735A5" w:rsidRPr="00455FA0" w:rsidRDefault="00825F00">
      <w:pPr>
        <w:pStyle w:val="NomeCliente"/>
      </w:pPr>
      <w:r w:rsidRPr="00455FA0">
        <w:fldChar w:fldCharType="begin"/>
      </w:r>
      <w:r w:rsidR="00A735A5" w:rsidRPr="00455FA0">
        <w:instrText xml:space="preserve"> ASK  NomeCliente "Informe o nome do cliente"  \* MERGEFORMAT </w:instrText>
      </w:r>
      <w:r w:rsidRPr="00455FA0">
        <w:fldChar w:fldCharType="separate"/>
      </w:r>
      <w:bookmarkStart w:id="2" w:name="NomeCliente"/>
      <w:r w:rsidR="00C03F98" w:rsidRPr="00455FA0">
        <w:t>&lt;Nome do cliente&gt;</w:t>
      </w:r>
      <w:bookmarkEnd w:id="2"/>
      <w:r w:rsidRPr="00455FA0">
        <w:fldChar w:fldCharType="end"/>
      </w:r>
      <w:r w:rsidRPr="00455FA0">
        <w:fldChar w:fldCharType="begin"/>
      </w:r>
      <w:r w:rsidR="00C42947" w:rsidRPr="00455FA0">
        <w:instrText xml:space="preserve"> REF NomeCliente </w:instrText>
      </w:r>
      <w:r w:rsidR="006D302B" w:rsidRPr="00455FA0">
        <w:instrText xml:space="preserve"> \* MERGEFORMAT </w:instrText>
      </w:r>
      <w:r w:rsidRPr="00455FA0">
        <w:fldChar w:fldCharType="separate"/>
      </w:r>
      <w:r w:rsidR="00076318" w:rsidRPr="00455FA0">
        <w:t>CAU</w:t>
      </w:r>
      <w:r w:rsidRPr="00455FA0">
        <w:fldChar w:fldCharType="end"/>
      </w:r>
    </w:p>
    <w:p w14:paraId="26020D1D" w14:textId="77777777" w:rsidR="00A735A5" w:rsidRPr="00455FA0" w:rsidRDefault="00A735A5">
      <w:pPr>
        <w:pStyle w:val="NomeCliente"/>
        <w:sectPr w:rsidR="00A735A5" w:rsidRPr="00455FA0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455FA0" w:rsidRDefault="00E25943" w:rsidP="00E25943">
      <w:pPr>
        <w:pStyle w:val="Dica"/>
        <w:spacing w:after="0"/>
        <w:rPr>
          <w:color w:val="auto"/>
        </w:rPr>
      </w:pPr>
    </w:p>
    <w:p w14:paraId="09D3AC62" w14:textId="77777777" w:rsidR="00A735A5" w:rsidRPr="00455FA0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455FA0">
        <w:br w:type="page"/>
      </w:r>
      <w:r w:rsidRPr="00455FA0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455FA0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455FA0" w:rsidRPr="00455FA0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455FA0" w:rsidRDefault="00A735A5">
            <w:pPr>
              <w:jc w:val="center"/>
              <w:rPr>
                <w:b/>
                <w:bCs/>
              </w:rPr>
            </w:pPr>
            <w:r w:rsidRPr="00455FA0">
              <w:rPr>
                <w:b/>
                <w:bCs/>
              </w:rPr>
              <w:t>Observações</w:t>
            </w:r>
          </w:p>
        </w:tc>
      </w:tr>
      <w:tr w:rsidR="00980E07" w:rsidRPr="00455FA0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455FA0" w:rsidRDefault="00980E07" w:rsidP="00980E07">
            <w:pPr>
              <w:jc w:val="center"/>
            </w:pPr>
            <w:r w:rsidRPr="00455FA0">
              <w:t>1.0</w:t>
            </w:r>
          </w:p>
        </w:tc>
        <w:tc>
          <w:tcPr>
            <w:tcW w:w="1425" w:type="dxa"/>
            <w:vAlign w:val="center"/>
          </w:tcPr>
          <w:p w14:paraId="3828512A" w14:textId="32827A2F" w:rsidR="00980E07" w:rsidRPr="00455FA0" w:rsidRDefault="00980E07" w:rsidP="00155751">
            <w:pPr>
              <w:jc w:val="center"/>
            </w:pPr>
            <w:r w:rsidRPr="00455FA0">
              <w:t>0</w:t>
            </w:r>
            <w:r w:rsidR="00155751" w:rsidRPr="00455FA0">
              <w:t>2</w:t>
            </w:r>
            <w:r w:rsidRPr="00455FA0">
              <w:t>/0</w:t>
            </w:r>
            <w:r w:rsidR="00155751" w:rsidRPr="00455FA0">
              <w:t>7</w:t>
            </w:r>
            <w:r w:rsidRPr="00455FA0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455FA0" w:rsidRDefault="00980E07" w:rsidP="00980E07">
            <w:pPr>
              <w:ind w:left="169"/>
              <w:jc w:val="left"/>
            </w:pPr>
            <w:r w:rsidRPr="00455FA0">
              <w:t xml:space="preserve">Flávia Monteiro </w:t>
            </w:r>
          </w:p>
        </w:tc>
        <w:tc>
          <w:tcPr>
            <w:tcW w:w="4203" w:type="dxa"/>
          </w:tcPr>
          <w:p w14:paraId="19989C7B" w14:textId="6C5BC9A2" w:rsidR="00980E07" w:rsidRPr="00455FA0" w:rsidRDefault="00980E07" w:rsidP="00980E07">
            <w:pPr>
              <w:ind w:left="174"/>
              <w:jc w:val="left"/>
            </w:pPr>
            <w:r w:rsidRPr="00455FA0">
              <w:t>Em atendimento a OS1</w:t>
            </w:r>
            <w:r w:rsidR="00155751" w:rsidRPr="00455FA0">
              <w:t>7</w:t>
            </w:r>
            <w:r w:rsidR="00255056">
              <w:t>52</w:t>
            </w:r>
            <w:r w:rsidR="00155751" w:rsidRPr="00455FA0">
              <w:t xml:space="preserve"> Sprint 0</w:t>
            </w:r>
            <w:r w:rsidR="00255056">
              <w:t>2</w:t>
            </w:r>
            <w:r w:rsidRPr="00455FA0">
              <w:t>:</w:t>
            </w:r>
          </w:p>
          <w:p w14:paraId="10E3D2AF" w14:textId="19E4031B" w:rsidR="00980E07" w:rsidRPr="00455FA0" w:rsidRDefault="00980E07" w:rsidP="00980E07">
            <w:pPr>
              <w:ind w:left="174"/>
              <w:jc w:val="left"/>
            </w:pPr>
            <w:r w:rsidRPr="00455FA0">
              <w:t>- Inclusão da funcionalidade.</w:t>
            </w:r>
          </w:p>
        </w:tc>
      </w:tr>
    </w:tbl>
    <w:p w14:paraId="7FCD6DB3" w14:textId="77777777" w:rsidR="00A735A5" w:rsidRPr="00455FA0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455FA0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455FA0" w:rsidRDefault="00A4247F" w:rsidP="00A4247F">
      <w:pPr>
        <w:rPr>
          <w:rFonts w:cs="Arial"/>
          <w:szCs w:val="22"/>
        </w:rPr>
      </w:pPr>
    </w:p>
    <w:p w14:paraId="7AE1C47C" w14:textId="77777777" w:rsidR="00A4247F" w:rsidRPr="00455FA0" w:rsidRDefault="00A4247F" w:rsidP="00A4247F">
      <w:pPr>
        <w:rPr>
          <w:rFonts w:cs="Arial"/>
          <w:szCs w:val="22"/>
        </w:rPr>
      </w:pPr>
    </w:p>
    <w:p w14:paraId="423BB385" w14:textId="77777777" w:rsidR="00A4247F" w:rsidRPr="00455FA0" w:rsidRDefault="00A4247F" w:rsidP="00A4247F">
      <w:pPr>
        <w:rPr>
          <w:rFonts w:cs="Arial"/>
          <w:szCs w:val="22"/>
        </w:rPr>
      </w:pPr>
    </w:p>
    <w:p w14:paraId="0762D381" w14:textId="77777777" w:rsidR="00A4247F" w:rsidRPr="00455FA0" w:rsidRDefault="00A4247F" w:rsidP="00A4247F">
      <w:pPr>
        <w:rPr>
          <w:rFonts w:cs="Arial"/>
          <w:szCs w:val="22"/>
        </w:rPr>
      </w:pPr>
    </w:p>
    <w:p w14:paraId="7558BBB3" w14:textId="77777777" w:rsidR="00A4247F" w:rsidRPr="00455FA0" w:rsidRDefault="00A4247F" w:rsidP="00A4247F">
      <w:pPr>
        <w:rPr>
          <w:rFonts w:cs="Arial"/>
          <w:szCs w:val="22"/>
        </w:rPr>
      </w:pPr>
    </w:p>
    <w:p w14:paraId="6825B8F0" w14:textId="77777777" w:rsidR="00A4247F" w:rsidRPr="00455FA0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455FA0" w:rsidRDefault="00A4247F" w:rsidP="00A4247F">
      <w:pPr>
        <w:tabs>
          <w:tab w:val="left" w:pos="420"/>
        </w:tabs>
        <w:rPr>
          <w:rFonts w:cs="Arial"/>
          <w:szCs w:val="22"/>
        </w:rPr>
      </w:pPr>
      <w:r w:rsidRPr="00455FA0">
        <w:rPr>
          <w:rFonts w:cs="Arial"/>
          <w:szCs w:val="22"/>
        </w:rPr>
        <w:tab/>
      </w:r>
    </w:p>
    <w:p w14:paraId="22CC31A1" w14:textId="77777777" w:rsidR="00A735A5" w:rsidRPr="00455FA0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455FA0">
        <w:rPr>
          <w:rFonts w:cs="Arial"/>
          <w:szCs w:val="22"/>
        </w:rPr>
        <w:br w:type="page"/>
      </w:r>
      <w:r w:rsidRPr="00455FA0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455FA0" w:rsidRDefault="00A735A5">
      <w:pPr>
        <w:jc w:val="center"/>
        <w:rPr>
          <w:rFonts w:cs="Arial"/>
          <w:b/>
          <w:szCs w:val="22"/>
        </w:rPr>
      </w:pPr>
    </w:p>
    <w:p w14:paraId="5FC2F240" w14:textId="77777777" w:rsidR="00D85E72" w:rsidRPr="00455FA0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455FA0">
        <w:fldChar w:fldCharType="begin"/>
      </w:r>
      <w:r w:rsidR="00A735A5" w:rsidRPr="00455FA0">
        <w:instrText xml:space="preserve"> TOC \o "1-2" \h \z \u </w:instrText>
      </w:r>
      <w:r w:rsidRPr="00455FA0">
        <w:fldChar w:fldCharType="separate"/>
      </w:r>
      <w:hyperlink w:anchor="_Toc45209145" w:history="1">
        <w:r w:rsidR="00D85E72" w:rsidRPr="00455FA0">
          <w:rPr>
            <w:rStyle w:val="Hyperlink"/>
            <w:noProof/>
            <w:color w:val="auto"/>
          </w:rPr>
          <w:t>HST176 – Cadastrar Alegação Pedido de Impugnação de Resultado de Eleição - Profissional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_Toc45209145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54D46D12" w14:textId="77777777" w:rsidR="00D85E72" w:rsidRPr="00455FA0" w:rsidRDefault="00653C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6" w:history="1">
        <w:r w:rsidR="00D85E72" w:rsidRPr="00455FA0">
          <w:rPr>
            <w:rStyle w:val="Hyperlink"/>
            <w:noProof/>
            <w:color w:val="auto"/>
          </w:rPr>
          <w:t>COMO PO,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_Toc45209146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746933FC" w14:textId="77777777" w:rsidR="00D85E72" w:rsidRPr="00455FA0" w:rsidRDefault="00653C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7" w:history="1">
        <w:r w:rsidR="00D85E72" w:rsidRPr="00455FA0">
          <w:rPr>
            <w:rStyle w:val="Hyperlink"/>
            <w:noProof/>
            <w:color w:val="auto"/>
          </w:rPr>
          <w:t>QUERO incluir nova funcionalidade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_Toc45209147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02FC52B2" w14:textId="77777777" w:rsidR="00D85E72" w:rsidRPr="00455FA0" w:rsidRDefault="00653C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8" w:history="1">
        <w:r w:rsidR="00D85E72" w:rsidRPr="00455FA0">
          <w:rPr>
            <w:rStyle w:val="Hyperlink"/>
            <w:noProof/>
            <w:color w:val="auto"/>
          </w:rPr>
          <w:t>PARA Cadastrar Pedido de Alegação do Pedido de Impugnação de Resultado da Eleição.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_Toc45209148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24FD2BCA" w14:textId="77777777" w:rsidR="00D85E72" w:rsidRPr="00455FA0" w:rsidRDefault="00653C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49" w:history="1">
        <w:r w:rsidR="00D85E72" w:rsidRPr="00455FA0">
          <w:rPr>
            <w:rStyle w:val="Hyperlink"/>
            <w:noProof/>
            <w:color w:val="auto"/>
          </w:rPr>
          <w:t>PROTÓTIPO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_Toc45209149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4</w:t>
        </w:r>
        <w:r w:rsidR="00D85E72" w:rsidRPr="00455FA0">
          <w:rPr>
            <w:noProof/>
            <w:webHidden/>
          </w:rPr>
          <w:fldChar w:fldCharType="end"/>
        </w:r>
      </w:hyperlink>
    </w:p>
    <w:p w14:paraId="1F85B5E9" w14:textId="77777777" w:rsidR="00D85E72" w:rsidRPr="00455FA0" w:rsidRDefault="00653C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50" w:history="1">
        <w:r w:rsidR="00D85E72" w:rsidRPr="00455FA0">
          <w:rPr>
            <w:rStyle w:val="Hyperlink"/>
            <w:noProof/>
            <w:color w:val="auto"/>
          </w:rPr>
          <w:t>CRITÉRIOS DE ACEITE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_Toc45209150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6</w:t>
        </w:r>
        <w:r w:rsidR="00D85E72" w:rsidRPr="00455FA0">
          <w:rPr>
            <w:noProof/>
            <w:webHidden/>
          </w:rPr>
          <w:fldChar w:fldCharType="end"/>
        </w:r>
      </w:hyperlink>
    </w:p>
    <w:p w14:paraId="67A067BC" w14:textId="77777777" w:rsidR="00D85E72" w:rsidRPr="00455FA0" w:rsidRDefault="00653C3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09151" w:history="1">
        <w:r w:rsidR="00D85E72" w:rsidRPr="00455FA0">
          <w:rPr>
            <w:rStyle w:val="Hyperlink"/>
            <w:noProof/>
            <w:color w:val="auto"/>
          </w:rPr>
          <w:t>INFORMAÇÕES COMPLEMENTARES</w:t>
        </w:r>
        <w:r w:rsidR="00D85E72" w:rsidRPr="00455FA0">
          <w:rPr>
            <w:noProof/>
            <w:webHidden/>
          </w:rPr>
          <w:tab/>
        </w:r>
        <w:r w:rsidR="00D85E72" w:rsidRPr="00455FA0">
          <w:rPr>
            <w:noProof/>
            <w:webHidden/>
          </w:rPr>
          <w:fldChar w:fldCharType="begin"/>
        </w:r>
        <w:r w:rsidR="00D85E72" w:rsidRPr="00455FA0">
          <w:rPr>
            <w:noProof/>
            <w:webHidden/>
          </w:rPr>
          <w:instrText xml:space="preserve"> PAGEREF _Toc45209151 \h </w:instrText>
        </w:r>
        <w:r w:rsidR="00D85E72" w:rsidRPr="00455FA0">
          <w:rPr>
            <w:noProof/>
            <w:webHidden/>
          </w:rPr>
        </w:r>
        <w:r w:rsidR="00D85E72" w:rsidRPr="00455FA0">
          <w:rPr>
            <w:noProof/>
            <w:webHidden/>
          </w:rPr>
          <w:fldChar w:fldCharType="separate"/>
        </w:r>
        <w:r w:rsidR="00D85E72" w:rsidRPr="00455FA0">
          <w:rPr>
            <w:noProof/>
            <w:webHidden/>
          </w:rPr>
          <w:t>7</w:t>
        </w:r>
        <w:r w:rsidR="00D85E72" w:rsidRPr="00455FA0">
          <w:rPr>
            <w:noProof/>
            <w:webHidden/>
          </w:rPr>
          <w:fldChar w:fldCharType="end"/>
        </w:r>
      </w:hyperlink>
    </w:p>
    <w:p w14:paraId="46621B27" w14:textId="54A4B598" w:rsidR="00A735A5" w:rsidRPr="00455FA0" w:rsidRDefault="00825F00">
      <w:r w:rsidRPr="00455FA0">
        <w:fldChar w:fldCharType="end"/>
      </w:r>
    </w:p>
    <w:p w14:paraId="3CB87937" w14:textId="77777777" w:rsidR="00A735A5" w:rsidRPr="00455FA0" w:rsidRDefault="00A735A5">
      <w:pPr>
        <w:pStyle w:val="Dica"/>
        <w:rPr>
          <w:color w:val="auto"/>
        </w:rPr>
      </w:pPr>
    </w:p>
    <w:p w14:paraId="0C0F08DA" w14:textId="35BBB0A4" w:rsidR="00A735A5" w:rsidRPr="00455FA0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455FA0">
        <w:br w:type="page"/>
      </w:r>
      <w:bookmarkStart w:id="3" w:name="_Toc45209145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85E72" w:rsidRPr="00455FA0">
            <w:t>HST179 – Cadastrar Alegação Pedido de Impugnação de Resultado de Eleição - Profissional</w:t>
          </w:r>
        </w:sdtContent>
      </w:sdt>
      <w:bookmarkEnd w:id="3"/>
    </w:p>
    <w:p w14:paraId="37D34CD1" w14:textId="2EE73A08" w:rsidR="002B1554" w:rsidRPr="00455FA0" w:rsidRDefault="00CE176F" w:rsidP="00C64B05">
      <w:pPr>
        <w:pStyle w:val="Ttulo2"/>
        <w:numPr>
          <w:ilvl w:val="0"/>
          <w:numId w:val="0"/>
        </w:numPr>
      </w:pPr>
      <w:bookmarkStart w:id="4" w:name="_Toc45209146"/>
      <w:r w:rsidRPr="00455FA0">
        <w:t>COMO</w:t>
      </w:r>
      <w:r w:rsidR="00C64B05" w:rsidRPr="00455FA0">
        <w:t xml:space="preserve"> </w:t>
      </w:r>
      <w:r w:rsidR="000F4F06" w:rsidRPr="00455FA0">
        <w:rPr>
          <w:b w:val="0"/>
        </w:rPr>
        <w:t>PO</w:t>
      </w:r>
      <w:r w:rsidR="007F2F52" w:rsidRPr="00455FA0">
        <w:rPr>
          <w:b w:val="0"/>
        </w:rPr>
        <w:t>,</w:t>
      </w:r>
      <w:bookmarkEnd w:id="4"/>
      <w:r w:rsidR="007F2F52" w:rsidRPr="00455FA0">
        <w:rPr>
          <w:b w:val="0"/>
        </w:rPr>
        <w:t xml:space="preserve"> </w:t>
      </w:r>
    </w:p>
    <w:p w14:paraId="4036BB8D" w14:textId="6186D9D0" w:rsidR="00CE176F" w:rsidRPr="00455FA0" w:rsidRDefault="00CE176F" w:rsidP="005A4527">
      <w:pPr>
        <w:pStyle w:val="Ttulo2"/>
        <w:numPr>
          <w:ilvl w:val="0"/>
          <w:numId w:val="0"/>
        </w:numPr>
      </w:pPr>
      <w:bookmarkStart w:id="5" w:name="_Toc45209147"/>
      <w:r w:rsidRPr="00455FA0">
        <w:t>QUERO</w:t>
      </w:r>
      <w:r w:rsidR="005A4527" w:rsidRPr="00455FA0">
        <w:t xml:space="preserve"> </w:t>
      </w:r>
      <w:r w:rsidR="00E52D0F" w:rsidRPr="00455FA0">
        <w:rPr>
          <w:b w:val="0"/>
        </w:rPr>
        <w:t>incluir nova funcionalidade</w:t>
      </w:r>
      <w:bookmarkEnd w:id="5"/>
    </w:p>
    <w:p w14:paraId="38E7497A" w14:textId="78F25AE5" w:rsidR="00A735A5" w:rsidRPr="00455FA0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5209148"/>
      <w:r w:rsidRPr="00455FA0">
        <w:t>PARA</w:t>
      </w:r>
      <w:r w:rsidR="005A4527" w:rsidRPr="00455FA0">
        <w:t xml:space="preserve"> </w:t>
      </w:r>
      <w:r w:rsidR="000F4F06" w:rsidRPr="00455FA0">
        <w:rPr>
          <w:b w:val="0"/>
        </w:rPr>
        <w:t>Cadastrar Pedido de</w:t>
      </w:r>
      <w:r w:rsidR="00860803" w:rsidRPr="00455FA0">
        <w:rPr>
          <w:b w:val="0"/>
        </w:rPr>
        <w:t xml:space="preserve"> Alegaç</w:t>
      </w:r>
      <w:r w:rsidR="00B57F60" w:rsidRPr="00455FA0">
        <w:rPr>
          <w:b w:val="0"/>
        </w:rPr>
        <w:t>ão do Pedido de</w:t>
      </w:r>
      <w:r w:rsidR="000F4F06" w:rsidRPr="00455FA0">
        <w:rPr>
          <w:b w:val="0"/>
        </w:rPr>
        <w:t xml:space="preserve"> Impugnação de Resultado da Eleição</w:t>
      </w:r>
      <w:r w:rsidR="00AA4118" w:rsidRPr="00455FA0">
        <w:rPr>
          <w:b w:val="0"/>
        </w:rPr>
        <w:t>.</w:t>
      </w:r>
      <w:bookmarkEnd w:id="6"/>
    </w:p>
    <w:p w14:paraId="0334364E" w14:textId="4F02E639" w:rsidR="00353CEF" w:rsidRPr="00455FA0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209149"/>
      <w:r w:rsidRPr="00455FA0">
        <w:t>PROTÓTIPO</w:t>
      </w:r>
      <w:bookmarkEnd w:id="7"/>
      <w:bookmarkEnd w:id="8"/>
    </w:p>
    <w:p w14:paraId="22840805" w14:textId="77777777" w:rsidR="00BB7917" w:rsidRPr="00455FA0" w:rsidRDefault="00BB7917" w:rsidP="00DD198B"/>
    <w:p w14:paraId="5CF443B1" w14:textId="45BF7A1C" w:rsidR="00352B39" w:rsidRDefault="00352B39" w:rsidP="002E2F62">
      <w:pPr>
        <w:pStyle w:val="EstiloPrototipo3"/>
        <w:numPr>
          <w:ilvl w:val="0"/>
          <w:numId w:val="3"/>
        </w:numPr>
      </w:pPr>
      <w:r w:rsidRPr="00ED49A4">
        <w:lastRenderedPageBreak/>
        <w:t>Dados recuperados e apresentados do pedido de impugnação do resultado</w:t>
      </w:r>
    </w:p>
    <w:p w14:paraId="22E226BF" w14:textId="74E7986C" w:rsidR="00352B39" w:rsidRDefault="00352B39" w:rsidP="00352B39">
      <w:r w:rsidRPr="00ED49A4">
        <w:rPr>
          <w:noProof/>
        </w:rPr>
        <w:drawing>
          <wp:inline distT="0" distB="0" distL="0" distR="0" wp14:anchorId="73CF66FC" wp14:editId="6842F7B7">
            <wp:extent cx="5760085" cy="6121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2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352B39" w:rsidRPr="00ED49A4" w14:paraId="25F93E21" w14:textId="77777777" w:rsidTr="0036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AC1C040" w14:textId="77777777" w:rsidR="00352B39" w:rsidRPr="00ED49A4" w:rsidRDefault="00352B39" w:rsidP="003628BE">
            <w:pPr>
              <w:pStyle w:val="EstiloPrototipo3"/>
              <w:jc w:val="center"/>
            </w:pPr>
            <w:r w:rsidRPr="00ED49A4">
              <w:rPr>
                <w:sz w:val="24"/>
                <w:szCs w:val="24"/>
              </w:rPr>
              <w:t>Comando</w:t>
            </w:r>
          </w:p>
        </w:tc>
      </w:tr>
      <w:tr w:rsidR="00352B39" w:rsidRPr="00ED49A4" w14:paraId="1CAED5FD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5D13A86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26BF0BE9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0A38AC56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3B3805AE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F3EC504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6191E5E" w14:textId="77777777" w:rsidR="00352B39" w:rsidRPr="00ED49A4" w:rsidRDefault="00352B39" w:rsidP="003628BE">
            <w:pPr>
              <w:spacing w:before="60" w:after="60"/>
              <w:jc w:val="center"/>
              <w:rPr>
                <w:b/>
                <w:sz w:val="20"/>
              </w:rPr>
            </w:pPr>
            <w:r w:rsidRPr="00ED49A4">
              <w:rPr>
                <w:b/>
                <w:sz w:val="20"/>
              </w:rPr>
              <w:t>Restrições</w:t>
            </w:r>
          </w:p>
        </w:tc>
      </w:tr>
      <w:tr w:rsidR="00352B39" w:rsidRPr="00ED49A4" w14:paraId="07D95986" w14:textId="77777777" w:rsidTr="003628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7A541C94" w14:textId="77777777" w:rsidR="00352B39" w:rsidRPr="00ED49A4" w:rsidRDefault="00352B39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ED49A4"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352B39" w:rsidRPr="00ED49A4" w14:paraId="02839A24" w14:textId="77777777" w:rsidTr="0036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05883EF" w14:textId="77777777" w:rsidR="00352B39" w:rsidRPr="00ED49A4" w:rsidRDefault="00352B39" w:rsidP="003628BE">
            <w:pPr>
              <w:spacing w:before="60" w:after="60"/>
              <w:jc w:val="center"/>
              <w:rPr>
                <w:noProof/>
              </w:rPr>
            </w:pPr>
            <w:r w:rsidRPr="00ED49A4">
              <w:rPr>
                <w:noProof/>
              </w:rPr>
              <w:t>Cadastrar Alegação</w:t>
            </w:r>
          </w:p>
        </w:tc>
        <w:tc>
          <w:tcPr>
            <w:tcW w:w="1417" w:type="dxa"/>
          </w:tcPr>
          <w:p w14:paraId="6ECA4C73" w14:textId="01F90152" w:rsidR="00352B39" w:rsidRPr="00ED49A4" w:rsidRDefault="00352B39" w:rsidP="00352B3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 xml:space="preserve">Quando acionado, apresenta </w:t>
            </w:r>
            <w:r>
              <w:rPr>
                <w:rFonts w:cs="Arial"/>
                <w:sz w:val="18"/>
                <w:szCs w:val="18"/>
              </w:rPr>
              <w:t xml:space="preserve">os dados para o </w:t>
            </w:r>
            <w:r>
              <w:rPr>
                <w:rFonts w:cs="Arial"/>
                <w:sz w:val="18"/>
                <w:szCs w:val="18"/>
              </w:rPr>
              <w:lastRenderedPageBreak/>
              <w:t xml:space="preserve">cadastro de “Alegação”. </w:t>
            </w: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rFonts w:cs="Arial"/>
                <w:sz w:val="18"/>
                <w:szCs w:val="18"/>
              </w:rPr>
              <w:instrText xml:space="preserve"> REF _Ref54970156 \n \h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t>P02</w:t>
            </w:r>
            <w:r>
              <w:rPr>
                <w:rFonts w:cs="Arial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61E3D5CE" w14:textId="77777777" w:rsidR="00352B39" w:rsidRPr="00ED49A4" w:rsidRDefault="00352B39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ED49A4">
              <w:rPr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418" w:type="dxa"/>
          </w:tcPr>
          <w:p w14:paraId="7C8E2DC1" w14:textId="77777777" w:rsidR="00352B39" w:rsidRPr="00ED49A4" w:rsidRDefault="00352B39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57E30DB" w14:textId="77777777" w:rsidR="00352B39" w:rsidRPr="00ED49A4" w:rsidRDefault="00352B39" w:rsidP="003628B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ED49A4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525498F" w14:textId="77777777" w:rsidR="00352B39" w:rsidRPr="00ED49A4" w:rsidRDefault="00352B39" w:rsidP="003628B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69BD2C6A" w14:textId="77777777" w:rsidR="00352B39" w:rsidRPr="00352B39" w:rsidRDefault="00352B39" w:rsidP="00352B39"/>
    <w:p w14:paraId="4E135443" w14:textId="008379A0" w:rsidR="00FC277B" w:rsidRPr="00455FA0" w:rsidRDefault="00184DC2" w:rsidP="002E2F62">
      <w:pPr>
        <w:pStyle w:val="EstiloPrototipo3"/>
        <w:numPr>
          <w:ilvl w:val="0"/>
          <w:numId w:val="3"/>
        </w:numPr>
      </w:pPr>
      <w:bookmarkStart w:id="9" w:name="_Ref54970156"/>
      <w:r>
        <w:t>D</w:t>
      </w:r>
      <w:r w:rsidR="00FC277B" w:rsidRPr="00455FA0">
        <w:t xml:space="preserve">ados </w:t>
      </w:r>
      <w:r w:rsidR="00C05307" w:rsidRPr="00455FA0">
        <w:t>apresentados para o cadastro da impugnação</w:t>
      </w:r>
      <w:bookmarkEnd w:id="9"/>
    </w:p>
    <w:p w14:paraId="64A98D01" w14:textId="07FF4A18" w:rsidR="00FC277B" w:rsidRPr="00455FA0" w:rsidRDefault="00AB4E53" w:rsidP="00FC277B">
      <w:r>
        <w:rPr>
          <w:noProof/>
        </w:rPr>
        <w:drawing>
          <wp:inline distT="0" distB="0" distL="0" distR="0" wp14:anchorId="67CA3576" wp14:editId="472BBE50">
            <wp:extent cx="5760085" cy="27978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134"/>
        <w:gridCol w:w="1418"/>
        <w:gridCol w:w="1134"/>
        <w:gridCol w:w="1980"/>
      </w:tblGrid>
      <w:tr w:rsidR="00455FA0" w:rsidRPr="00455FA0" w14:paraId="33D3009B" w14:textId="77777777" w:rsidTr="009A3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D23F4C" w14:textId="77777777" w:rsidR="00D70421" w:rsidRPr="00455FA0" w:rsidRDefault="00D70421" w:rsidP="009A309F">
            <w:pPr>
              <w:pStyle w:val="EstiloPrototipo3"/>
              <w:jc w:val="center"/>
              <w:rPr>
                <w:color w:val="auto"/>
              </w:rPr>
            </w:pPr>
            <w:r w:rsidRPr="00455FA0">
              <w:rPr>
                <w:color w:val="auto"/>
                <w:sz w:val="24"/>
                <w:szCs w:val="24"/>
              </w:rPr>
              <w:t>Campos</w:t>
            </w:r>
          </w:p>
        </w:tc>
      </w:tr>
      <w:tr w:rsidR="00455FA0" w:rsidRPr="00455FA0" w14:paraId="254EF340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0CB046A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477522A3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Descrição</w:t>
            </w:r>
          </w:p>
        </w:tc>
        <w:tc>
          <w:tcPr>
            <w:tcW w:w="1134" w:type="dxa"/>
            <w:shd w:val="clear" w:color="auto" w:fill="B3B3B3"/>
          </w:tcPr>
          <w:p w14:paraId="73BE8FAB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Tipo</w:t>
            </w:r>
          </w:p>
        </w:tc>
        <w:tc>
          <w:tcPr>
            <w:tcW w:w="1418" w:type="dxa"/>
            <w:shd w:val="clear" w:color="auto" w:fill="B3B3B3"/>
          </w:tcPr>
          <w:p w14:paraId="709A85C2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730A6061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702061A5" w14:textId="77777777" w:rsidR="00D70421" w:rsidRPr="00455FA0" w:rsidRDefault="00D70421" w:rsidP="009A309F">
            <w:pPr>
              <w:spacing w:before="60" w:after="60"/>
              <w:jc w:val="center"/>
              <w:rPr>
                <w:b/>
                <w:sz w:val="20"/>
              </w:rPr>
            </w:pPr>
            <w:r w:rsidRPr="00455FA0">
              <w:rPr>
                <w:b/>
                <w:sz w:val="20"/>
              </w:rPr>
              <w:t>Restrições</w:t>
            </w:r>
          </w:p>
        </w:tc>
      </w:tr>
      <w:tr w:rsidR="006C3714" w:rsidRPr="00455FA0" w14:paraId="37346C26" w14:textId="77777777" w:rsidTr="008C64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D2BDFC6" w14:textId="23C8C86D" w:rsidR="006C3714" w:rsidRPr="00455FA0" w:rsidRDefault="006C3714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</w:p>
        </w:tc>
      </w:tr>
      <w:tr w:rsidR="00455FA0" w:rsidRPr="00455FA0" w14:paraId="653C3DD1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298FB9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Narração dos Fatos</w:t>
            </w:r>
          </w:p>
        </w:tc>
        <w:tc>
          <w:tcPr>
            <w:tcW w:w="1417" w:type="dxa"/>
          </w:tcPr>
          <w:p w14:paraId="237B854D" w14:textId="77777777" w:rsidR="00D70421" w:rsidRPr="00455FA0" w:rsidRDefault="00D70421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Permite informar a narração dos fatos.</w:t>
            </w:r>
          </w:p>
        </w:tc>
        <w:tc>
          <w:tcPr>
            <w:tcW w:w="1134" w:type="dxa"/>
          </w:tcPr>
          <w:p w14:paraId="54B58D53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Alfanumérico [2000 Caracteres]</w:t>
            </w:r>
          </w:p>
        </w:tc>
        <w:tc>
          <w:tcPr>
            <w:tcW w:w="1418" w:type="dxa"/>
          </w:tcPr>
          <w:p w14:paraId="53FB8563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33917CE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05328CD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obrigatório</w:t>
            </w:r>
          </w:p>
          <w:p w14:paraId="41514120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O campo deve permitir caracteres especiais.</w:t>
            </w:r>
          </w:p>
        </w:tc>
      </w:tr>
      <w:tr w:rsidR="00455FA0" w:rsidRPr="00455FA0" w14:paraId="74216208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31C68EB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2000</w:t>
            </w:r>
          </w:p>
        </w:tc>
        <w:tc>
          <w:tcPr>
            <w:tcW w:w="1417" w:type="dxa"/>
          </w:tcPr>
          <w:p w14:paraId="03F1F217" w14:textId="77777777" w:rsidR="00D70421" w:rsidRPr="00455FA0" w:rsidRDefault="00D70421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Apresenta a quantidade de caracteres permitidos.</w:t>
            </w:r>
          </w:p>
        </w:tc>
        <w:tc>
          <w:tcPr>
            <w:tcW w:w="1134" w:type="dxa"/>
          </w:tcPr>
          <w:p w14:paraId="73E1135A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Numérico</w:t>
            </w:r>
          </w:p>
        </w:tc>
        <w:tc>
          <w:tcPr>
            <w:tcW w:w="1418" w:type="dxa"/>
          </w:tcPr>
          <w:p w14:paraId="1CB049FA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212AD0D" w14:textId="77777777" w:rsidR="00D70421" w:rsidRPr="00455FA0" w:rsidRDefault="00D70421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1858C2A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obrigatório.</w:t>
            </w:r>
          </w:p>
          <w:p w14:paraId="4B5EE2D3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Não editável.</w:t>
            </w:r>
          </w:p>
          <w:p w14:paraId="69E0460F" w14:textId="1D5F446D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calculado.</w:t>
            </w:r>
          </w:p>
          <w:p w14:paraId="1230A201" w14:textId="77777777" w:rsidR="00D70421" w:rsidRPr="00455FA0" w:rsidRDefault="00D70421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 xml:space="preserve">O valor deve ser subtraído automaticamente à medida em que a descrição for informada. </w:t>
            </w:r>
          </w:p>
          <w:p w14:paraId="6EC3C2AC" w14:textId="77777777" w:rsidR="00D70421" w:rsidRPr="00455FA0" w:rsidRDefault="00D70421" w:rsidP="00D70421">
            <w:pPr>
              <w:pStyle w:val="PargrafodaLista"/>
              <w:numPr>
                <w:ilvl w:val="1"/>
                <w:numId w:val="8"/>
              </w:numPr>
              <w:tabs>
                <w:tab w:val="left" w:pos="476"/>
              </w:tabs>
              <w:spacing w:before="60" w:after="60"/>
              <w:ind w:left="317" w:hanging="76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Calculo:</w:t>
            </w:r>
          </w:p>
          <w:p w14:paraId="6710372B" w14:textId="223B6EE7" w:rsidR="00D70421" w:rsidRPr="00455FA0" w:rsidRDefault="00E061D0" w:rsidP="00E061D0">
            <w:pPr>
              <w:pStyle w:val="PargrafodaLista"/>
              <w:tabs>
                <w:tab w:val="left" w:pos="476"/>
              </w:tabs>
              <w:spacing w:before="60" w:after="60"/>
              <w:ind w:left="317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2000</w:t>
            </w:r>
            <w:r>
              <w:rPr>
                <w:color w:val="auto"/>
                <w:sz w:val="18"/>
                <w:szCs w:val="18"/>
              </w:rPr>
              <w:t xml:space="preserve"> - </w:t>
            </w:r>
            <w:proofErr w:type="spellStart"/>
            <w:r w:rsidR="00D70421" w:rsidRPr="00455FA0">
              <w:rPr>
                <w:color w:val="auto"/>
                <w:sz w:val="18"/>
                <w:szCs w:val="18"/>
              </w:rPr>
              <w:t>Qtd</w:t>
            </w:r>
            <w:proofErr w:type="spellEnd"/>
            <w:r w:rsidR="00D70421" w:rsidRPr="00455FA0">
              <w:rPr>
                <w:color w:val="auto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auto"/>
                <w:sz w:val="18"/>
                <w:szCs w:val="18"/>
              </w:rPr>
              <w:t>carateres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informados</w:t>
            </w:r>
            <w:r w:rsidR="00D70421" w:rsidRPr="00455FA0">
              <w:rPr>
                <w:color w:val="auto"/>
                <w:sz w:val="18"/>
                <w:szCs w:val="18"/>
              </w:rPr>
              <w:t>.</w:t>
            </w:r>
          </w:p>
        </w:tc>
      </w:tr>
      <w:tr w:rsidR="00455FA0" w:rsidRPr="00455FA0" w14:paraId="46BCBD50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3D0284A" w14:textId="5277DEE9" w:rsidR="0029378B" w:rsidRPr="00455FA0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455FA0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455FA0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23A66FE2" w14:textId="727575A6" w:rsidR="0029378B" w:rsidRPr="00455FA0" w:rsidRDefault="0029378B" w:rsidP="009A309F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 xml:space="preserve">Apresenta o nome do </w:t>
            </w:r>
            <w:r w:rsidRPr="00455FA0">
              <w:rPr>
                <w:rFonts w:cs="Arial"/>
                <w:sz w:val="18"/>
                <w:szCs w:val="18"/>
              </w:rPr>
              <w:lastRenderedPageBreak/>
              <w:t>arquivo anexado.</w:t>
            </w:r>
          </w:p>
        </w:tc>
        <w:tc>
          <w:tcPr>
            <w:tcW w:w="1134" w:type="dxa"/>
          </w:tcPr>
          <w:p w14:paraId="431EF224" w14:textId="1390E10D" w:rsidR="0029378B" w:rsidRPr="00455FA0" w:rsidRDefault="0029378B" w:rsidP="00D7042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1418" w:type="dxa"/>
          </w:tcPr>
          <w:p w14:paraId="153C1C08" w14:textId="38166F1D" w:rsidR="0029378B" w:rsidRPr="00455FA0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E0C274A" w14:textId="4FB178A3" w:rsidR="0029378B" w:rsidRPr="00455FA0" w:rsidRDefault="0029378B" w:rsidP="009A3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34C0730" w14:textId="57B69EE4" w:rsidR="0029378B" w:rsidRPr="00455FA0" w:rsidRDefault="0029378B" w:rsidP="0029378B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 xml:space="preserve">O texto é apresentado somente se houver </w:t>
            </w:r>
            <w:r w:rsidRPr="00455FA0">
              <w:rPr>
                <w:color w:val="auto"/>
                <w:sz w:val="18"/>
                <w:szCs w:val="18"/>
              </w:rPr>
              <w:lastRenderedPageBreak/>
              <w:t>arquivo (s) anexado (s).</w:t>
            </w:r>
          </w:p>
        </w:tc>
      </w:tr>
      <w:tr w:rsidR="00455FA0" w:rsidRPr="00455FA0" w14:paraId="7A3C356F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FBABEF3" w14:textId="77777777" w:rsidR="00D70421" w:rsidRPr="00455FA0" w:rsidRDefault="00D70421" w:rsidP="009A309F">
            <w:pPr>
              <w:pStyle w:val="EstiloPrototipo3"/>
              <w:jc w:val="center"/>
            </w:pPr>
            <w:r w:rsidRPr="00455FA0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455FA0" w:rsidRPr="00455FA0" w14:paraId="752D03F3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517FE31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Selecionar arquivo</w:t>
            </w:r>
          </w:p>
        </w:tc>
        <w:tc>
          <w:tcPr>
            <w:tcW w:w="1417" w:type="dxa"/>
          </w:tcPr>
          <w:p w14:paraId="247F598F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permite selecionar um arquivo externo.</w:t>
            </w:r>
          </w:p>
        </w:tc>
        <w:tc>
          <w:tcPr>
            <w:tcW w:w="1134" w:type="dxa"/>
          </w:tcPr>
          <w:p w14:paraId="449B842D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D2A7D8A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021EE85C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6C4C100" w14:textId="77777777" w:rsidR="006857A2" w:rsidRPr="00455FA0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Campo não obrigatório.</w:t>
            </w:r>
          </w:p>
        </w:tc>
      </w:tr>
      <w:tr w:rsidR="00455FA0" w:rsidRPr="00455FA0" w14:paraId="63F35E51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AFD883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noProof/>
              </w:rPr>
              <w:drawing>
                <wp:inline distT="0" distB="0" distL="0" distR="0" wp14:anchorId="7B917890" wp14:editId="16CB216E">
                  <wp:extent cx="180975" cy="200025"/>
                  <wp:effectExtent l="0" t="0" r="9525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5FD1CA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 xml:space="preserve">Quando posicionar o mouse sobre a imagem, o sistema apresenta mensagem de </w:t>
            </w:r>
            <w:proofErr w:type="spellStart"/>
            <w:r w:rsidRPr="00455FA0">
              <w:rPr>
                <w:rFonts w:cs="Arial"/>
                <w:sz w:val="18"/>
                <w:szCs w:val="18"/>
              </w:rPr>
              <w:t>Hint</w:t>
            </w:r>
            <w:proofErr w:type="spellEnd"/>
            <w:r w:rsidRPr="00455FA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6001F7B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Imagem.</w:t>
            </w:r>
          </w:p>
        </w:tc>
        <w:tc>
          <w:tcPr>
            <w:tcW w:w="1418" w:type="dxa"/>
          </w:tcPr>
          <w:p w14:paraId="3DC47725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351B8887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C5184D2" w14:textId="77777777" w:rsidR="006857A2" w:rsidRPr="00455FA0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Texto da mensagem:</w:t>
            </w:r>
          </w:p>
          <w:p w14:paraId="5E616E10" w14:textId="77777777" w:rsidR="006857A2" w:rsidRPr="00455FA0" w:rsidRDefault="006857A2" w:rsidP="006857A2">
            <w:pPr>
              <w:spacing w:before="60" w:after="60"/>
              <w:jc w:val="center"/>
              <w:rPr>
                <w:rFonts w:eastAsiaTheme="minorEastAsia" w:cs="Arial"/>
                <w:sz w:val="18"/>
                <w:szCs w:val="18"/>
              </w:rPr>
            </w:pPr>
            <w:r w:rsidRPr="00455FA0">
              <w:rPr>
                <w:rFonts w:eastAsiaTheme="minorEastAsia" w:cs="Arial"/>
                <w:sz w:val="18"/>
                <w:szCs w:val="18"/>
              </w:rPr>
              <w:t>“Formato permitido: PDF.</w:t>
            </w:r>
          </w:p>
          <w:p w14:paraId="5AC84CBA" w14:textId="77777777" w:rsidR="006857A2" w:rsidRPr="00455FA0" w:rsidRDefault="006857A2" w:rsidP="006857A2">
            <w:pPr>
              <w:spacing w:before="60" w:after="60"/>
              <w:jc w:val="center"/>
              <w:rPr>
                <w:rFonts w:eastAsiaTheme="minorEastAsia" w:cs="Arial"/>
                <w:sz w:val="18"/>
                <w:szCs w:val="18"/>
              </w:rPr>
            </w:pPr>
            <w:r w:rsidRPr="00455FA0">
              <w:rPr>
                <w:rFonts w:eastAsiaTheme="minorEastAsia" w:cs="Arial"/>
                <w:sz w:val="18"/>
                <w:szCs w:val="18"/>
              </w:rPr>
              <w:t>Tamanho máximo permitido: 15 MB</w:t>
            </w:r>
          </w:p>
          <w:p w14:paraId="51347182" w14:textId="77777777" w:rsidR="006857A2" w:rsidRPr="00455FA0" w:rsidRDefault="006857A2" w:rsidP="006857A2">
            <w:pPr>
              <w:pStyle w:val="PargrafodaLista"/>
              <w:spacing w:before="60" w:after="60"/>
              <w:ind w:left="176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Permite anexar 1 arquivo”.</w:t>
            </w:r>
          </w:p>
        </w:tc>
      </w:tr>
      <w:tr w:rsidR="00AB4E53" w:rsidRPr="00455FA0" w14:paraId="3098A043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637D518" w14:textId="67276DAB" w:rsidR="00AB4E53" w:rsidRPr="00455FA0" w:rsidRDefault="00AB4E53" w:rsidP="006857A2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73008" wp14:editId="1EEA86DD">
                  <wp:extent cx="266667" cy="209524"/>
                  <wp:effectExtent l="0" t="0" r="635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F6B151" w14:textId="2EB218D2" w:rsidR="00AB4E53" w:rsidRPr="00455FA0" w:rsidRDefault="00AB4E53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134" w:type="dxa"/>
          </w:tcPr>
          <w:p w14:paraId="00FD41BA" w14:textId="1ABF32DB" w:rsidR="00AB4E53" w:rsidRPr="00455FA0" w:rsidRDefault="00AB4E53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0ECF331F" w14:textId="43524726" w:rsidR="00AB4E53" w:rsidRPr="00455FA0" w:rsidRDefault="00AB4E53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455FA0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3DE8E8BB" w14:textId="26DCFE2A" w:rsidR="00AB4E53" w:rsidRPr="00455FA0" w:rsidRDefault="00AB4E53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2C9E7FA" w14:textId="77777777" w:rsidR="009D35AC" w:rsidRDefault="009D35AC" w:rsidP="009D35A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2B352351" w14:textId="36D52389" w:rsidR="00AB4E53" w:rsidRPr="00455FA0" w:rsidRDefault="009D35AC" w:rsidP="009D35A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Ao posicionar o mouse sobre a imagem, o sistema apresenta a mensagem de </w:t>
            </w:r>
            <w:proofErr w:type="spellStart"/>
            <w:r>
              <w:rPr>
                <w:color w:val="auto"/>
                <w:sz w:val="18"/>
                <w:szCs w:val="18"/>
              </w:rPr>
              <w:t>Hint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“Baixar arquivo”.</w:t>
            </w:r>
          </w:p>
        </w:tc>
      </w:tr>
      <w:tr w:rsidR="00455FA0" w:rsidRPr="00455FA0" w14:paraId="47335220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A763E51" w14:textId="77777777" w:rsidR="006857A2" w:rsidRPr="00455FA0" w:rsidRDefault="006857A2" w:rsidP="006857A2">
            <w:pPr>
              <w:spacing w:before="60" w:after="60"/>
              <w:jc w:val="center"/>
              <w:rPr>
                <w:noProof/>
              </w:rPr>
            </w:pPr>
            <w:r w:rsidRPr="00455FA0">
              <w:rPr>
                <w:noProof/>
              </w:rPr>
              <w:drawing>
                <wp:inline distT="0" distB="0" distL="0" distR="0" wp14:anchorId="09CE28D8" wp14:editId="45019C91">
                  <wp:extent cx="238095" cy="228571"/>
                  <wp:effectExtent l="0" t="0" r="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416AAF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exclui o arquivo anexado.</w:t>
            </w:r>
          </w:p>
        </w:tc>
        <w:tc>
          <w:tcPr>
            <w:tcW w:w="1134" w:type="dxa"/>
          </w:tcPr>
          <w:p w14:paraId="69A6C3CB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418" w:type="dxa"/>
          </w:tcPr>
          <w:p w14:paraId="3DB22547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 w:rsidRPr="00455FA0">
              <w:rPr>
                <w:rFonts w:cs="Arial"/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764CE92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71418C9C" w14:textId="77777777" w:rsidR="006857A2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455FA0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7F99B7F6" w14:textId="1781A233" w:rsidR="009D35AC" w:rsidRPr="00455FA0" w:rsidRDefault="009D35AC" w:rsidP="009D35A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Ao posicionar o mouse sobre a imagem, o sistema apresenta a mensagem de </w:t>
            </w:r>
            <w:proofErr w:type="spellStart"/>
            <w:r>
              <w:rPr>
                <w:color w:val="auto"/>
                <w:sz w:val="18"/>
                <w:szCs w:val="18"/>
              </w:rPr>
              <w:t>Hint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“Excluir arquivo”.</w:t>
            </w:r>
          </w:p>
        </w:tc>
      </w:tr>
      <w:tr w:rsidR="00455FA0" w:rsidRPr="00455FA0" w14:paraId="0FA1CE8D" w14:textId="77777777" w:rsidTr="00582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0540980" w14:textId="694FB704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Cancelar</w:t>
            </w:r>
          </w:p>
        </w:tc>
        <w:tc>
          <w:tcPr>
            <w:tcW w:w="1417" w:type="dxa"/>
          </w:tcPr>
          <w:p w14:paraId="62FD6743" w14:textId="27463716" w:rsidR="002C320A" w:rsidRPr="00455FA0" w:rsidRDefault="002C320A" w:rsidP="002C320A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cancela a operação e fecha a modal.</w:t>
            </w:r>
          </w:p>
        </w:tc>
        <w:tc>
          <w:tcPr>
            <w:tcW w:w="1134" w:type="dxa"/>
          </w:tcPr>
          <w:p w14:paraId="2E6F679B" w14:textId="77777777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02E67F3A" w14:textId="77777777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5FAB8658" w14:textId="77777777" w:rsidR="002C320A" w:rsidRPr="00455FA0" w:rsidRDefault="002C320A" w:rsidP="005826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524DD99A" w14:textId="77777777" w:rsidR="002C320A" w:rsidRPr="00455FA0" w:rsidRDefault="002C320A" w:rsidP="0058265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</w:tr>
      <w:tr w:rsidR="00455FA0" w:rsidRPr="00455FA0" w14:paraId="7BBEA085" w14:textId="77777777" w:rsidTr="009A3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6E275E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Cadastrar</w:t>
            </w:r>
          </w:p>
        </w:tc>
        <w:tc>
          <w:tcPr>
            <w:tcW w:w="1417" w:type="dxa"/>
          </w:tcPr>
          <w:p w14:paraId="08D22EC9" w14:textId="77777777" w:rsidR="006857A2" w:rsidRPr="00455FA0" w:rsidRDefault="006857A2" w:rsidP="006857A2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134" w:type="dxa"/>
          </w:tcPr>
          <w:p w14:paraId="02597EE9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418" w:type="dxa"/>
          </w:tcPr>
          <w:p w14:paraId="3E66525D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6728995" w14:textId="77777777" w:rsidR="006857A2" w:rsidRPr="00455FA0" w:rsidRDefault="006857A2" w:rsidP="006857A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455FA0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23151B22" w14:textId="77777777" w:rsidR="006857A2" w:rsidRPr="00455FA0" w:rsidRDefault="006857A2" w:rsidP="006857A2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</w:p>
        </w:tc>
      </w:tr>
    </w:tbl>
    <w:p w14:paraId="5C3EF643" w14:textId="77777777" w:rsidR="00FC277B" w:rsidRPr="00455FA0" w:rsidRDefault="00FC277B" w:rsidP="00FC277B"/>
    <w:p w14:paraId="22E389BE" w14:textId="604704AE" w:rsidR="00D1699F" w:rsidRDefault="00F06B42" w:rsidP="00F06B42">
      <w:pPr>
        <w:pStyle w:val="EstiloPrototipo3"/>
        <w:numPr>
          <w:ilvl w:val="0"/>
          <w:numId w:val="3"/>
        </w:numPr>
      </w:pPr>
      <w:bookmarkStart w:id="10" w:name="_Ref48131758"/>
      <w:r>
        <w:lastRenderedPageBreak/>
        <w:t>Mensagem de alerta</w:t>
      </w:r>
      <w:bookmarkEnd w:id="10"/>
    </w:p>
    <w:p w14:paraId="2ED29912" w14:textId="6144E545" w:rsidR="00F06B42" w:rsidRDefault="00F06B42" w:rsidP="00F06B42">
      <w:r>
        <w:rPr>
          <w:noProof/>
        </w:rPr>
        <w:drawing>
          <wp:inline distT="0" distB="0" distL="0" distR="0" wp14:anchorId="2B1C60DC" wp14:editId="7ABC94C3">
            <wp:extent cx="4791075" cy="1352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672D" w14:textId="1C1EE920" w:rsidR="004F30DC" w:rsidRDefault="004F30DC" w:rsidP="004F30DC">
      <w:pPr>
        <w:pStyle w:val="EstiloPrototipo3"/>
        <w:numPr>
          <w:ilvl w:val="0"/>
          <w:numId w:val="3"/>
        </w:numPr>
      </w:pPr>
      <w:bookmarkStart w:id="11" w:name="_Ref48215128"/>
      <w:r>
        <w:t>Tela principal</w:t>
      </w:r>
      <w:bookmarkEnd w:id="11"/>
    </w:p>
    <w:p w14:paraId="6735DD59" w14:textId="668DCAFC" w:rsidR="004F30DC" w:rsidRPr="00455FA0" w:rsidRDefault="004F30DC" w:rsidP="00F06B42">
      <w:r>
        <w:rPr>
          <w:noProof/>
        </w:rPr>
        <w:drawing>
          <wp:inline distT="0" distB="0" distL="0" distR="0" wp14:anchorId="70D66ABD" wp14:editId="32A45CED">
            <wp:extent cx="5756910" cy="21869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8FA4" w14:textId="77777777" w:rsidR="000514D4" w:rsidRPr="00455FA0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45209150"/>
      <w:r w:rsidRPr="00455FA0">
        <w:t>CRITÉRIOS DE ACEITE</w:t>
      </w:r>
      <w:bookmarkEnd w:id="12"/>
    </w:p>
    <w:p w14:paraId="34F179F8" w14:textId="77777777" w:rsidR="0030370F" w:rsidRPr="00455FA0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455FA0">
        <w:rPr>
          <w:b/>
          <w:color w:val="auto"/>
        </w:rPr>
        <w:t xml:space="preserve">Premissa: </w:t>
      </w:r>
    </w:p>
    <w:p w14:paraId="56B285EA" w14:textId="5E5F18C4" w:rsidR="00124864" w:rsidRPr="00455FA0" w:rsidRDefault="004714CF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3" w:name="_Ref13564883"/>
      <w:r w:rsidRPr="00455FA0">
        <w:rPr>
          <w:color w:val="auto"/>
        </w:rPr>
        <w:t>A funcionalidade é apresentada após o arquiteto e urbanista acionar a ação “Cadastrar Alegação”, no detalhe dos dados do pe</w:t>
      </w:r>
      <w:r w:rsidR="007E37DB">
        <w:rPr>
          <w:color w:val="auto"/>
        </w:rPr>
        <w:t>dido de impugnação de resultado</w:t>
      </w:r>
      <w:r w:rsidR="00124864" w:rsidRPr="00455FA0">
        <w:rPr>
          <w:color w:val="auto"/>
        </w:rPr>
        <w:t>.</w:t>
      </w:r>
    </w:p>
    <w:p w14:paraId="3F08299C" w14:textId="789E0265" w:rsidR="000129E2" w:rsidRPr="003A5E5D" w:rsidRDefault="000129E2" w:rsidP="004714C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3A5E5D">
        <w:rPr>
          <w:color w:val="auto"/>
        </w:rPr>
        <w:t>Somente arquiteto e urbanista responsável por chapa ou IES podem cadastrar Alegações</w:t>
      </w:r>
      <w:r w:rsidR="000B388E" w:rsidRPr="003A5E5D">
        <w:rPr>
          <w:color w:val="auto"/>
        </w:rPr>
        <w:t>, para a sua UF</w:t>
      </w:r>
      <w:r w:rsidRPr="003A5E5D">
        <w:rPr>
          <w:color w:val="auto"/>
        </w:rPr>
        <w:t>.</w:t>
      </w:r>
    </w:p>
    <w:p w14:paraId="41A16243" w14:textId="77777777" w:rsidR="00D93145" w:rsidRPr="00455FA0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4" w:name="_Ref31290676"/>
      <w:r w:rsidRPr="00455FA0">
        <w:rPr>
          <w:b/>
          <w:color w:val="auto"/>
        </w:rPr>
        <w:t>Regras Gerais:</w:t>
      </w:r>
      <w:bookmarkStart w:id="15" w:name="_Ref26893226"/>
      <w:bookmarkEnd w:id="13"/>
      <w:bookmarkEnd w:id="14"/>
    </w:p>
    <w:p w14:paraId="26C17E19" w14:textId="77777777" w:rsidR="00B64980" w:rsidRDefault="00B64980" w:rsidP="005B4E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bookmarkStart w:id="16" w:name="_GoBack"/>
      <w:bookmarkEnd w:id="16"/>
    </w:p>
    <w:p w14:paraId="4C72BB5E" w14:textId="77777777" w:rsidR="005B4E3B" w:rsidRPr="00455FA0" w:rsidRDefault="005B4E3B" w:rsidP="005B4E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>Quando o arquiteto e urbanista selecionar o arquivo, então o sistema verifica se:</w:t>
      </w:r>
    </w:p>
    <w:p w14:paraId="688AF550" w14:textId="77777777" w:rsidR="005B4E3B" w:rsidRPr="00455FA0" w:rsidRDefault="005B4E3B" w:rsidP="005B4E3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 xml:space="preserve"> O formato do arquivo é permitido, caso não seja, então o sistema apresenta a mensagem “Formato do arquivo inválido. Somente serão aceitos arquivos no formato de PDF. ”.</w:t>
      </w:r>
    </w:p>
    <w:p w14:paraId="35F1FB0B" w14:textId="77777777" w:rsidR="005B4E3B" w:rsidRDefault="005B4E3B" w:rsidP="005B4E3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>O tamanho do arquivo excede o tamanho máximo permitido, se sim, então o sistema apresenta a mensagem “Tamanho máximo permitido 15 MB. ”.</w:t>
      </w:r>
    </w:p>
    <w:p w14:paraId="71C527F9" w14:textId="5EACD239" w:rsidR="002C6FE7" w:rsidRPr="00B64980" w:rsidRDefault="002C6FE7" w:rsidP="002C6FE7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  <w:position w:val="3"/>
        </w:rPr>
      </w:pPr>
      <w:r w:rsidRPr="00B64980">
        <w:rPr>
          <w:color w:val="auto"/>
          <w:position w:val="3"/>
        </w:rPr>
        <w:t xml:space="preserve">Quando o arquiteto e urbanista acionar a ação “Excluir”, representada pelo </w:t>
      </w:r>
      <w:proofErr w:type="gramStart"/>
      <w:r w:rsidRPr="00B64980">
        <w:rPr>
          <w:color w:val="auto"/>
          <w:position w:val="3"/>
        </w:rPr>
        <w:t xml:space="preserve">ícone </w:t>
      </w:r>
      <w:r w:rsidR="006D6C86" w:rsidRPr="00B64980">
        <w:rPr>
          <w:noProof/>
        </w:rPr>
        <w:drawing>
          <wp:inline distT="0" distB="0" distL="0" distR="0" wp14:anchorId="2709CB18" wp14:editId="3DC13142">
            <wp:extent cx="238095" cy="228571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980">
        <w:rPr>
          <w:color w:val="auto"/>
          <w:position w:val="3"/>
        </w:rPr>
        <w:t>,</w:t>
      </w:r>
      <w:proofErr w:type="gramEnd"/>
      <w:r w:rsidRPr="00B64980">
        <w:rPr>
          <w:color w:val="auto"/>
          <w:position w:val="3"/>
        </w:rPr>
        <w:t xml:space="preserve"> então o sistema apresenta a mensagem “Deseja realmente excluir o arquivo? Sim, Não”. Ver </w:t>
      </w:r>
      <w:r w:rsidRPr="00B64980">
        <w:rPr>
          <w:b/>
          <w:color w:val="auto"/>
          <w:position w:val="3"/>
        </w:rPr>
        <w:fldChar w:fldCharType="begin"/>
      </w:r>
      <w:r w:rsidRPr="00B64980">
        <w:rPr>
          <w:b/>
          <w:color w:val="auto"/>
          <w:position w:val="3"/>
        </w:rPr>
        <w:instrText xml:space="preserve"> REF _Ref48131758 \n \h  \* MERGEFORMAT </w:instrText>
      </w:r>
      <w:r w:rsidRPr="00B64980">
        <w:rPr>
          <w:b/>
          <w:color w:val="auto"/>
          <w:position w:val="3"/>
        </w:rPr>
      </w:r>
      <w:r w:rsidRPr="00B64980">
        <w:rPr>
          <w:b/>
          <w:color w:val="auto"/>
          <w:position w:val="3"/>
        </w:rPr>
        <w:fldChar w:fldCharType="separate"/>
      </w:r>
      <w:r w:rsidRPr="00B64980">
        <w:rPr>
          <w:b/>
          <w:color w:val="auto"/>
          <w:position w:val="3"/>
        </w:rPr>
        <w:t>P02</w:t>
      </w:r>
      <w:r w:rsidRPr="00B64980">
        <w:rPr>
          <w:b/>
          <w:color w:val="auto"/>
          <w:position w:val="3"/>
        </w:rPr>
        <w:fldChar w:fldCharType="end"/>
      </w:r>
      <w:r w:rsidRPr="00B64980">
        <w:rPr>
          <w:color w:val="auto"/>
          <w:position w:val="3"/>
        </w:rPr>
        <w:t>.</w:t>
      </w:r>
    </w:p>
    <w:p w14:paraId="339B615C" w14:textId="77777777" w:rsidR="002C6FE7" w:rsidRPr="00B64980" w:rsidRDefault="002C6FE7" w:rsidP="002C6FE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B64980">
        <w:rPr>
          <w:color w:val="auto"/>
          <w:position w:val="3"/>
        </w:rPr>
        <w:t>Caso o arquiteto e urbanista confirme a mensagem, então o sistema exclui o arquivo e mantém o arquiteto e urbanista na tela de cadastro.</w:t>
      </w:r>
    </w:p>
    <w:p w14:paraId="6AF2E175" w14:textId="77777777" w:rsidR="002C6FE7" w:rsidRPr="00B64980" w:rsidRDefault="002C6FE7" w:rsidP="002C6FE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  <w:position w:val="3"/>
        </w:rPr>
      </w:pPr>
      <w:r w:rsidRPr="00B64980">
        <w:rPr>
          <w:color w:val="auto"/>
          <w:position w:val="3"/>
        </w:rPr>
        <w:t>Caso o arquiteto e urbanista cancele a mensagem, então o sistema suprime a mensagem, não exclui o arquivo e mantém o arquiteto e urbanista na tela de cadastro.</w:t>
      </w:r>
    </w:p>
    <w:p w14:paraId="27DC34C1" w14:textId="46A8A0AA" w:rsidR="00253DA5" w:rsidRPr="00455FA0" w:rsidRDefault="00BB7DD9" w:rsidP="00825AE5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  <w:position w:val="3"/>
        </w:rPr>
      </w:pPr>
      <w:r w:rsidRPr="00455FA0">
        <w:rPr>
          <w:color w:val="auto"/>
          <w:position w:val="3"/>
        </w:rPr>
        <w:t>Quando o arquiteto e urbanista acionar</w:t>
      </w:r>
      <w:r w:rsidR="005C0F63" w:rsidRPr="00455FA0">
        <w:rPr>
          <w:color w:val="auto"/>
          <w:position w:val="3"/>
        </w:rPr>
        <w:t xml:space="preserve"> a</w:t>
      </w:r>
      <w:r w:rsidRPr="00455FA0">
        <w:rPr>
          <w:color w:val="auto"/>
          <w:position w:val="3"/>
        </w:rPr>
        <w:t xml:space="preserve"> ação “Cadastrar”, então o sistema </w:t>
      </w:r>
      <w:r w:rsidR="005B4E3B" w:rsidRPr="00455FA0">
        <w:rPr>
          <w:color w:val="auto"/>
          <w:position w:val="3"/>
        </w:rPr>
        <w:t>executa a</w:t>
      </w:r>
      <w:r w:rsidR="000F025A" w:rsidRPr="00455FA0">
        <w:rPr>
          <w:color w:val="auto"/>
          <w:position w:val="3"/>
        </w:rPr>
        <w:t>s</w:t>
      </w:r>
      <w:r w:rsidR="005B4E3B" w:rsidRPr="00455FA0">
        <w:rPr>
          <w:color w:val="auto"/>
          <w:position w:val="3"/>
        </w:rPr>
        <w:t xml:space="preserve"> seguinte</w:t>
      </w:r>
      <w:r w:rsidR="000F025A" w:rsidRPr="00455FA0">
        <w:rPr>
          <w:color w:val="auto"/>
          <w:position w:val="3"/>
        </w:rPr>
        <w:t>s</w:t>
      </w:r>
      <w:r w:rsidR="005B4E3B" w:rsidRPr="00455FA0">
        <w:rPr>
          <w:color w:val="auto"/>
          <w:position w:val="3"/>
        </w:rPr>
        <w:t xml:space="preserve"> regra</w:t>
      </w:r>
      <w:r w:rsidR="000F025A" w:rsidRPr="00455FA0">
        <w:rPr>
          <w:color w:val="auto"/>
          <w:position w:val="3"/>
        </w:rPr>
        <w:t>s</w:t>
      </w:r>
      <w:r w:rsidR="005B4E3B" w:rsidRPr="00455FA0">
        <w:rPr>
          <w:color w:val="auto"/>
          <w:position w:val="3"/>
        </w:rPr>
        <w:t>:</w:t>
      </w:r>
    </w:p>
    <w:p w14:paraId="2F193E74" w14:textId="4721FD53" w:rsidR="00A35A1D" w:rsidRPr="00455FA0" w:rsidRDefault="005B4E3B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</w:rPr>
      </w:pPr>
      <w:r w:rsidRPr="00455FA0">
        <w:rPr>
          <w:color w:val="auto"/>
          <w:position w:val="3"/>
        </w:rPr>
        <w:lastRenderedPageBreak/>
        <w:t>Verifica se o campo obrigatório foi informado, caso não tenha sido, então o sistema apresenta a mensagem “Campo de preenchimento obrigatório”</w:t>
      </w:r>
      <w:r w:rsidR="00A35A1D" w:rsidRPr="00455FA0">
        <w:rPr>
          <w:color w:val="auto"/>
          <w:position w:val="3"/>
        </w:rPr>
        <w:t>.</w:t>
      </w:r>
    </w:p>
    <w:p w14:paraId="4E28691B" w14:textId="569FCE68" w:rsidR="000F025A" w:rsidRDefault="000F025A" w:rsidP="00DC1F01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A17B7E">
        <w:rPr>
          <w:color w:val="auto"/>
          <w:position w:val="3"/>
        </w:rPr>
        <w:t>Verifica se houve algum erro inesperado, caso tenha havido, então o sistema apresenta a mensagem “</w:t>
      </w:r>
      <w:r w:rsidR="00F77850" w:rsidRPr="000933FC">
        <w:rPr>
          <w:color w:val="auto"/>
          <w:position w:val="3"/>
        </w:rPr>
        <w:t xml:space="preserve">A aplicação encontrou um erro inesperado. Favor </w:t>
      </w:r>
      <w:proofErr w:type="spellStart"/>
      <w:r w:rsidR="00F77850" w:rsidRPr="000933FC">
        <w:rPr>
          <w:color w:val="auto"/>
          <w:position w:val="3"/>
        </w:rPr>
        <w:t>contactar</w:t>
      </w:r>
      <w:proofErr w:type="spellEnd"/>
      <w:r w:rsidR="00F77850" w:rsidRPr="000933FC">
        <w:rPr>
          <w:color w:val="auto"/>
          <w:position w:val="3"/>
        </w:rPr>
        <w:t xml:space="preserve"> o Administrador. Descrição do erro</w:t>
      </w:r>
      <w:r w:rsidR="007D7D29" w:rsidRPr="000933FC">
        <w:rPr>
          <w:color w:val="auto"/>
          <w:position w:val="3"/>
        </w:rPr>
        <w:t>: {0}</w:t>
      </w:r>
      <w:r w:rsidRPr="000933FC">
        <w:rPr>
          <w:color w:val="auto"/>
          <w:position w:val="3"/>
        </w:rPr>
        <w:t>.</w:t>
      </w:r>
      <w:r w:rsidR="00C054BB" w:rsidRPr="000933FC">
        <w:rPr>
          <w:color w:val="auto"/>
          <w:position w:val="3"/>
        </w:rPr>
        <w:t xml:space="preserve"> </w:t>
      </w:r>
      <w:r w:rsidR="00A17B7E" w:rsidRPr="000933FC">
        <w:rPr>
          <w:color w:val="auto"/>
          <w:position w:val="3"/>
        </w:rPr>
        <w:t>”</w:t>
      </w:r>
      <w:r w:rsidR="00C054BB" w:rsidRPr="000933FC">
        <w:rPr>
          <w:color w:val="auto"/>
          <w:position w:val="3"/>
        </w:rPr>
        <w:t>.</w:t>
      </w:r>
    </w:p>
    <w:p w14:paraId="6FD57F67" w14:textId="77777777" w:rsidR="00FE646D" w:rsidRPr="00770DA4" w:rsidRDefault="00FE646D" w:rsidP="00FE646D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770DA4">
        <w:t xml:space="preserve">Grava o histórico de </w:t>
      </w:r>
      <w:r>
        <w:t>cadastro</w:t>
      </w:r>
      <w:r w:rsidRPr="00770DA4">
        <w:t>:</w:t>
      </w:r>
    </w:p>
    <w:p w14:paraId="6C8595C4" w14:textId="77777777" w:rsidR="00FE646D" w:rsidRPr="00770DA4" w:rsidRDefault="00FE646D" w:rsidP="00FE646D">
      <w:pPr>
        <w:pStyle w:val="PargrafodaLista"/>
        <w:widowControl/>
        <w:numPr>
          <w:ilvl w:val="0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134" w:hanging="218"/>
        <w:contextualSpacing/>
        <w:jc w:val="both"/>
      </w:pPr>
      <w:r w:rsidRPr="00770DA4">
        <w:t>Dados gravados:</w:t>
      </w:r>
    </w:p>
    <w:p w14:paraId="5BCF6A13" w14:textId="77777777" w:rsidR="00FE646D" w:rsidRPr="00770DA4" w:rsidRDefault="00FE646D" w:rsidP="00FE646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 w:rsidRPr="00770DA4">
        <w:t>Nome do</w:t>
      </w:r>
      <w:r>
        <w:t xml:space="preserve"> usuário – Usuário que realizou o cadastro</w:t>
      </w:r>
      <w:r w:rsidRPr="00770DA4">
        <w:t>;</w:t>
      </w:r>
    </w:p>
    <w:p w14:paraId="3F254E11" w14:textId="77777777" w:rsidR="00FE646D" w:rsidRPr="00770DA4" w:rsidRDefault="00FE646D" w:rsidP="00FE646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</w:pPr>
      <w:r>
        <w:t>Data e hora – E</w:t>
      </w:r>
      <w:r w:rsidRPr="00770DA4">
        <w:t xml:space="preserve">m que </w:t>
      </w:r>
      <w:r>
        <w:t>o cadastra foi realizado</w:t>
      </w:r>
      <w:r w:rsidRPr="00770DA4">
        <w:t>;</w:t>
      </w:r>
    </w:p>
    <w:p w14:paraId="1530C2FC" w14:textId="53B1A747" w:rsidR="00FE646D" w:rsidRPr="0062582C" w:rsidRDefault="00FE646D" w:rsidP="00FE646D">
      <w:pPr>
        <w:pStyle w:val="PargrafodaLista"/>
        <w:widowControl/>
        <w:numPr>
          <w:ilvl w:val="1"/>
          <w:numId w:val="27"/>
        </w:numPr>
        <w:tabs>
          <w:tab w:val="left" w:pos="1418"/>
        </w:tabs>
        <w:autoSpaceDE/>
        <w:autoSpaceDN/>
        <w:adjustRightInd/>
        <w:spacing w:after="200" w:line="276" w:lineRule="auto"/>
        <w:ind w:left="1560"/>
        <w:contextualSpacing/>
        <w:jc w:val="both"/>
        <w:rPr>
          <w:color w:val="auto"/>
          <w:position w:val="3"/>
        </w:rPr>
      </w:pPr>
      <w:r w:rsidRPr="00770DA4">
        <w:t xml:space="preserve">Ação – </w:t>
      </w:r>
      <w:r>
        <w:t>Cadastro</w:t>
      </w:r>
      <w:r w:rsidRPr="00770DA4">
        <w:t xml:space="preserve"> </w:t>
      </w:r>
      <w:r>
        <w:t>de alegação.</w:t>
      </w:r>
    </w:p>
    <w:p w14:paraId="09668F6C" w14:textId="77777777" w:rsidR="006F380D" w:rsidRPr="00455FA0" w:rsidRDefault="006F380D" w:rsidP="00C947F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455FA0">
        <w:rPr>
          <w:color w:val="auto"/>
          <w:position w:val="3"/>
        </w:rPr>
        <w:t>Envia e-mail aos interessados.</w:t>
      </w:r>
    </w:p>
    <w:p w14:paraId="3E98D0D7" w14:textId="76663CDB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Atividade a ser utilizada: 6.</w:t>
      </w:r>
      <w:r w:rsidR="00B161F6" w:rsidRPr="00455FA0">
        <w:rPr>
          <w:color w:val="auto"/>
        </w:rPr>
        <w:t>2</w:t>
      </w:r>
      <w:r w:rsidRPr="00455FA0">
        <w:rPr>
          <w:color w:val="auto"/>
        </w:rPr>
        <w:t xml:space="preserve"> – Cadastrar </w:t>
      </w:r>
      <w:r w:rsidR="00F94AFE" w:rsidRPr="00455FA0">
        <w:rPr>
          <w:color w:val="auto"/>
        </w:rPr>
        <w:t xml:space="preserve">Alegação para o Pedido de </w:t>
      </w:r>
      <w:r w:rsidRPr="00455FA0">
        <w:rPr>
          <w:color w:val="auto"/>
        </w:rPr>
        <w:t>Impugnação de Resultado.</w:t>
      </w:r>
    </w:p>
    <w:p w14:paraId="0790A133" w14:textId="72621CB6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Registro 01 – Envia e-mail ao</w:t>
      </w:r>
      <w:r w:rsidR="00114FF7" w:rsidRPr="00455FA0">
        <w:rPr>
          <w:color w:val="auto"/>
        </w:rPr>
        <w:t>s</w:t>
      </w:r>
      <w:r w:rsidRPr="00455FA0">
        <w:rPr>
          <w:color w:val="auto"/>
        </w:rPr>
        <w:t xml:space="preserve"> </w:t>
      </w:r>
      <w:r w:rsidR="00F556F2" w:rsidRPr="00455FA0">
        <w:rPr>
          <w:color w:val="auto"/>
        </w:rPr>
        <w:t>responsáveis Chapa/IES</w:t>
      </w:r>
      <w:r w:rsidRPr="00455FA0">
        <w:rPr>
          <w:color w:val="auto"/>
        </w:rPr>
        <w:t>.</w:t>
      </w:r>
    </w:p>
    <w:p w14:paraId="5284D3E1" w14:textId="20F680FD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Registro 02 – Envia e-mail ao </w:t>
      </w:r>
      <w:r w:rsidR="00114FF7" w:rsidRPr="00455FA0">
        <w:rPr>
          <w:color w:val="auto"/>
        </w:rPr>
        <w:t>usuário que cadastrou a impugnação do resultado</w:t>
      </w:r>
      <w:r w:rsidR="00FB594D">
        <w:rPr>
          <w:color w:val="auto"/>
        </w:rPr>
        <w:t>, impugnante</w:t>
      </w:r>
      <w:r w:rsidRPr="00455FA0">
        <w:rPr>
          <w:color w:val="auto"/>
        </w:rPr>
        <w:t>;</w:t>
      </w:r>
    </w:p>
    <w:p w14:paraId="4CC13AF9" w14:textId="4808544C" w:rsidR="006F380D" w:rsidRPr="00661223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661223">
        <w:rPr>
          <w:color w:val="auto"/>
        </w:rPr>
        <w:t xml:space="preserve">Registro 03 – Envia e-mail </w:t>
      </w:r>
      <w:proofErr w:type="gramStart"/>
      <w:r w:rsidRPr="00661223">
        <w:rPr>
          <w:color w:val="auto"/>
        </w:rPr>
        <w:t>à</w:t>
      </w:r>
      <w:proofErr w:type="gramEnd"/>
      <w:r w:rsidRPr="00661223">
        <w:rPr>
          <w:color w:val="auto"/>
        </w:rPr>
        <w:t xml:space="preserve"> todos os Coordenadores </w:t>
      </w:r>
      <w:r w:rsidR="00B143BA" w:rsidRPr="00661223">
        <w:rPr>
          <w:color w:val="auto"/>
        </w:rPr>
        <w:t xml:space="preserve">e </w:t>
      </w:r>
      <w:r w:rsidRPr="00661223">
        <w:rPr>
          <w:color w:val="auto"/>
        </w:rPr>
        <w:t xml:space="preserve">Adjuntos, para o pedido de impugnação de UF. Caso o pedido de impugnação seja de IES, envia e-mail aos </w:t>
      </w:r>
      <w:r w:rsidR="008721B5" w:rsidRPr="00661223">
        <w:rPr>
          <w:color w:val="auto"/>
        </w:rPr>
        <w:t xml:space="preserve">Coordenadores e Adjuntos </w:t>
      </w:r>
      <w:r w:rsidRPr="00661223">
        <w:rPr>
          <w:color w:val="auto"/>
        </w:rPr>
        <w:t>CEN.</w:t>
      </w:r>
    </w:p>
    <w:p w14:paraId="2C00534D" w14:textId="7F4E9AB2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Registro 0</w:t>
      </w:r>
      <w:r w:rsidR="00FC6DF5" w:rsidRPr="00455FA0">
        <w:rPr>
          <w:color w:val="auto"/>
        </w:rPr>
        <w:t>4</w:t>
      </w:r>
      <w:r w:rsidRPr="00455FA0">
        <w:rPr>
          <w:color w:val="auto"/>
        </w:rPr>
        <w:t xml:space="preserve"> – Envia e-mail ao assessor CE da UF correspondente. Envia e-mail ao assessor CEN</w:t>
      </w:r>
      <w:r w:rsidR="00874265">
        <w:rPr>
          <w:color w:val="auto"/>
        </w:rPr>
        <w:t>.</w:t>
      </w:r>
    </w:p>
    <w:p w14:paraId="23887995" w14:textId="77777777" w:rsidR="006F380D" w:rsidRPr="00455FA0" w:rsidRDefault="006F380D" w:rsidP="006F380D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color w:val="auto"/>
          <w:position w:val="3"/>
        </w:rPr>
      </w:pPr>
      <w:r w:rsidRPr="00455FA0">
        <w:rPr>
          <w:color w:val="auto"/>
          <w:position w:val="3"/>
        </w:rPr>
        <w:t>Complementação do texto que compõe o corpo do e-mail.</w:t>
      </w:r>
    </w:p>
    <w:p w14:paraId="45ACFCFB" w14:textId="02E334AB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Protocolo – </w:t>
      </w:r>
      <w:r w:rsidR="009F508D">
        <w:rPr>
          <w:color w:val="auto"/>
        </w:rPr>
        <w:t>Corresponde ao n</w:t>
      </w:r>
      <w:r w:rsidR="009F508D" w:rsidRPr="00455FA0">
        <w:rPr>
          <w:color w:val="auto"/>
        </w:rPr>
        <w:t xml:space="preserve">úmero do </w:t>
      </w:r>
      <w:r w:rsidR="009F508D">
        <w:rPr>
          <w:color w:val="auto"/>
        </w:rPr>
        <w:t>pedido de impugnação de resultado</w:t>
      </w:r>
      <w:r w:rsidRPr="00455FA0">
        <w:rPr>
          <w:color w:val="auto"/>
        </w:rPr>
        <w:t>;</w:t>
      </w:r>
    </w:p>
    <w:p w14:paraId="1871F756" w14:textId="77777777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Processo Eleitoral – Ano do processo eleitoral;</w:t>
      </w:r>
    </w:p>
    <w:p w14:paraId="672A6306" w14:textId="77777777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>Tipo de impugnação – Impugnação de Resultado;</w:t>
      </w:r>
    </w:p>
    <w:p w14:paraId="6025D3A4" w14:textId="77777777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 UF – UF da Chapa ou IES;</w:t>
      </w:r>
    </w:p>
    <w:p w14:paraId="2BE4F3B7" w14:textId="6104955F" w:rsidR="006F380D" w:rsidRPr="00455FA0" w:rsidRDefault="006F380D" w:rsidP="006F380D">
      <w:pPr>
        <w:pStyle w:val="PargrafodaLista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55FA0">
        <w:rPr>
          <w:color w:val="auto"/>
        </w:rPr>
        <w:t xml:space="preserve">Descrição da </w:t>
      </w:r>
      <w:r w:rsidR="00143998" w:rsidRPr="00455FA0">
        <w:rPr>
          <w:color w:val="auto"/>
        </w:rPr>
        <w:t>alegação</w:t>
      </w:r>
      <w:r w:rsidRPr="00455FA0">
        <w:rPr>
          <w:color w:val="auto"/>
        </w:rPr>
        <w:t xml:space="preserve"> do resultado.</w:t>
      </w:r>
    </w:p>
    <w:p w14:paraId="45FCC62C" w14:textId="43B6B611" w:rsidR="00523B0F" w:rsidRPr="00661223" w:rsidRDefault="00523B0F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>Disponibiliza a aba “Alegações” na funcionalidade “Detalhe do Pedido de Impugnação”, no</w:t>
      </w:r>
      <w:r w:rsidR="002611B0" w:rsidRPr="00661223">
        <w:rPr>
          <w:color w:val="auto"/>
        </w:rPr>
        <w:t>s</w:t>
      </w:r>
      <w:r w:rsidRPr="00661223">
        <w:rPr>
          <w:color w:val="auto"/>
        </w:rPr>
        <w:t xml:space="preserve"> ambiente</w:t>
      </w:r>
      <w:r w:rsidR="002611B0" w:rsidRPr="00661223">
        <w:rPr>
          <w:color w:val="auto"/>
        </w:rPr>
        <w:t>s</w:t>
      </w:r>
      <w:r w:rsidRPr="00661223">
        <w:rPr>
          <w:color w:val="auto"/>
        </w:rPr>
        <w:t xml:space="preserve"> </w:t>
      </w:r>
      <w:r w:rsidR="006815B2" w:rsidRPr="00661223">
        <w:rPr>
          <w:color w:val="auto"/>
        </w:rPr>
        <w:t>Profissional</w:t>
      </w:r>
      <w:r w:rsidRPr="00661223">
        <w:rPr>
          <w:color w:val="auto"/>
        </w:rPr>
        <w:t xml:space="preserve"> e Corporativo.</w:t>
      </w:r>
    </w:p>
    <w:p w14:paraId="0D4B5616" w14:textId="1A917564" w:rsidR="00523B0F" w:rsidRPr="00661223" w:rsidRDefault="00523B0F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 xml:space="preserve">Grava os dados e os disponibiliza na aba “Alegações”, no ambiente </w:t>
      </w:r>
      <w:r w:rsidR="006815B2" w:rsidRPr="00661223">
        <w:rPr>
          <w:color w:val="auto"/>
        </w:rPr>
        <w:t xml:space="preserve">Profissional </w:t>
      </w:r>
      <w:r w:rsidRPr="00661223">
        <w:rPr>
          <w:color w:val="auto"/>
        </w:rPr>
        <w:t>e Corporativo.</w:t>
      </w:r>
    </w:p>
    <w:p w14:paraId="1E324424" w14:textId="154A8E76" w:rsidR="00523B0F" w:rsidRPr="00661223" w:rsidRDefault="00523B0F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>Altera o status para “Alegação Inserida”</w:t>
      </w:r>
      <w:r w:rsidR="0038707E">
        <w:rPr>
          <w:color w:val="auto"/>
        </w:rPr>
        <w:t xml:space="preserve"> </w:t>
      </w:r>
      <w:r w:rsidR="0038707E" w:rsidRPr="0038707E">
        <w:rPr>
          <w:color w:val="auto"/>
        </w:rPr>
        <w:t>para o pedido de impugnação de resultado</w:t>
      </w:r>
      <w:r w:rsidRPr="00661223">
        <w:rPr>
          <w:color w:val="auto"/>
        </w:rPr>
        <w:t>.</w:t>
      </w:r>
    </w:p>
    <w:p w14:paraId="7519F4CB" w14:textId="48C5B6BE" w:rsidR="004B7D3E" w:rsidRDefault="005B4E3B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661223">
        <w:rPr>
          <w:color w:val="auto"/>
        </w:rPr>
        <w:t>Apresenta a mensagem “</w:t>
      </w:r>
      <w:proofErr w:type="gramStart"/>
      <w:r w:rsidRPr="00661223">
        <w:rPr>
          <w:color w:val="auto"/>
        </w:rPr>
        <w:t>Prezado(</w:t>
      </w:r>
      <w:proofErr w:type="gramEnd"/>
      <w:r w:rsidRPr="00661223">
        <w:rPr>
          <w:color w:val="auto"/>
        </w:rPr>
        <w:t>a) Arquiteto(a) e Urbanista sua alegação foi cadastrada com êxito</w:t>
      </w:r>
      <w:r w:rsidR="00B04EEB" w:rsidRPr="00661223">
        <w:rPr>
          <w:color w:val="auto"/>
        </w:rPr>
        <w:t xml:space="preserve"> para a impugnação</w:t>
      </w:r>
      <w:r w:rsidR="00E62AA2" w:rsidRPr="00661223">
        <w:rPr>
          <w:color w:val="auto"/>
        </w:rPr>
        <w:t xml:space="preserve"> de resultado nº</w:t>
      </w:r>
      <w:r w:rsidR="00B04EEB" w:rsidRPr="00661223">
        <w:rPr>
          <w:color w:val="auto"/>
        </w:rPr>
        <w:t xml:space="preserve"> &lt;número da impugnação&gt;</w:t>
      </w:r>
      <w:r w:rsidR="000A37A5" w:rsidRPr="00661223">
        <w:rPr>
          <w:color w:val="auto"/>
        </w:rPr>
        <w:t xml:space="preserve">. </w:t>
      </w:r>
      <w:r w:rsidRPr="00661223">
        <w:rPr>
          <w:color w:val="auto"/>
        </w:rPr>
        <w:t>”</w:t>
      </w:r>
      <w:r w:rsidR="002738FE" w:rsidRPr="00661223">
        <w:rPr>
          <w:color w:val="auto"/>
        </w:rPr>
        <w:t xml:space="preserve"> </w:t>
      </w:r>
      <w:proofErr w:type="gramStart"/>
      <w:r w:rsidR="002738FE" w:rsidRPr="00661223">
        <w:rPr>
          <w:color w:val="auto"/>
        </w:rPr>
        <w:t>e</w:t>
      </w:r>
      <w:proofErr w:type="gramEnd"/>
      <w:r w:rsidR="00441710" w:rsidRPr="00661223">
        <w:rPr>
          <w:color w:val="auto"/>
        </w:rPr>
        <w:t xml:space="preserve"> </w:t>
      </w:r>
      <w:r w:rsidR="006832DD" w:rsidRPr="00661223">
        <w:rPr>
          <w:color w:val="auto"/>
        </w:rPr>
        <w:t>estende para a história</w:t>
      </w:r>
      <w:r w:rsidR="006832DD" w:rsidRPr="00455FA0">
        <w:rPr>
          <w:color w:val="auto"/>
        </w:rPr>
        <w:t xml:space="preserve"> de usuário </w:t>
      </w:r>
      <w:r w:rsidR="00417590" w:rsidRPr="00455FA0">
        <w:rPr>
          <w:color w:val="auto"/>
        </w:rPr>
        <w:t>Eleitoral_HST180</w:t>
      </w:r>
      <w:r w:rsidR="008C7B45" w:rsidRPr="00455FA0">
        <w:rPr>
          <w:color w:val="auto"/>
        </w:rPr>
        <w:t>_</w:t>
      </w:r>
      <w:r w:rsidR="001B75F0" w:rsidRPr="00455FA0">
        <w:rPr>
          <w:color w:val="auto"/>
        </w:rPr>
        <w:t>Consultar</w:t>
      </w:r>
      <w:r w:rsidR="008C7B45" w:rsidRPr="00455FA0">
        <w:rPr>
          <w:color w:val="auto"/>
        </w:rPr>
        <w:t>_Alegacao_Pedido_Impugnacao_Resultado</w:t>
      </w:r>
      <w:r w:rsidR="004B7D3E" w:rsidRPr="00455FA0">
        <w:rPr>
          <w:color w:val="auto"/>
        </w:rPr>
        <w:t>.</w:t>
      </w:r>
      <w:r w:rsidR="00184DC2">
        <w:rPr>
          <w:color w:val="auto"/>
        </w:rPr>
        <w:t xml:space="preserve"> </w:t>
      </w:r>
    </w:p>
    <w:p w14:paraId="323DAD20" w14:textId="7932BF51" w:rsidR="004F30DC" w:rsidRPr="00455FA0" w:rsidRDefault="004F30DC" w:rsidP="00523B0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color w:val="auto"/>
        </w:rPr>
        <w:t xml:space="preserve">Caso o arquiteto e urbanista cancele o cadastro, então o sistema cancela a operação e redireciona o arquiteto e urbanista para a tela principal. Ver </w:t>
      </w:r>
      <w:r w:rsidRPr="00E92670">
        <w:rPr>
          <w:b/>
          <w:color w:val="auto"/>
        </w:rPr>
        <w:fldChar w:fldCharType="begin"/>
      </w:r>
      <w:r w:rsidRPr="00E92670">
        <w:rPr>
          <w:b/>
          <w:color w:val="auto"/>
        </w:rPr>
        <w:instrText xml:space="preserve"> REF _Ref48215128 \n \h </w:instrText>
      </w:r>
      <w:r w:rsidR="00E92670">
        <w:rPr>
          <w:b/>
          <w:color w:val="auto"/>
        </w:rPr>
        <w:instrText xml:space="preserve"> \* MERGEFORMAT </w:instrText>
      </w:r>
      <w:r w:rsidRPr="00E92670">
        <w:rPr>
          <w:b/>
          <w:color w:val="auto"/>
        </w:rPr>
      </w:r>
      <w:r w:rsidRPr="00E92670">
        <w:rPr>
          <w:b/>
          <w:color w:val="auto"/>
        </w:rPr>
        <w:fldChar w:fldCharType="separate"/>
      </w:r>
      <w:r w:rsidRPr="00E92670">
        <w:rPr>
          <w:b/>
          <w:color w:val="auto"/>
        </w:rPr>
        <w:t>P03</w:t>
      </w:r>
      <w:r w:rsidRPr="00E92670">
        <w:rPr>
          <w:b/>
          <w:color w:val="auto"/>
        </w:rPr>
        <w:fldChar w:fldCharType="end"/>
      </w:r>
      <w:r w:rsidR="00E92670">
        <w:rPr>
          <w:color w:val="auto"/>
        </w:rPr>
        <w:t>.</w:t>
      </w:r>
    </w:p>
    <w:bookmarkEnd w:id="15"/>
    <w:p w14:paraId="17BDC88C" w14:textId="77777777" w:rsidR="001E539E" w:rsidRPr="00455FA0" w:rsidRDefault="001E539E" w:rsidP="001E539E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rPr>
          <w:color w:val="auto"/>
          <w:position w:val="3"/>
        </w:rPr>
      </w:pPr>
    </w:p>
    <w:p w14:paraId="7E5F0F14" w14:textId="77777777" w:rsidR="00330B03" w:rsidRPr="00455FA0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67503968" w14:textId="77777777" w:rsidR="00330B03" w:rsidRPr="00455FA0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2AE96D0F" w14:textId="77777777" w:rsidR="00330B03" w:rsidRPr="00455FA0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color w:val="auto"/>
          <w:position w:val="3"/>
        </w:rPr>
      </w:pPr>
    </w:p>
    <w:p w14:paraId="63F33EE0" w14:textId="0DD0B6A6" w:rsidR="00BC778D" w:rsidRPr="00455FA0" w:rsidRDefault="00BC778D" w:rsidP="00BC778D">
      <w:pPr>
        <w:pStyle w:val="Ttulo2"/>
        <w:numPr>
          <w:ilvl w:val="0"/>
          <w:numId w:val="0"/>
        </w:numPr>
        <w:spacing w:before="240"/>
      </w:pPr>
      <w:bookmarkStart w:id="17" w:name="_Toc45209151"/>
      <w:r w:rsidRPr="00455FA0">
        <w:t>INFORMAÇÕES COMPLEMENTARES</w:t>
      </w:r>
      <w:bookmarkEnd w:id="17"/>
    </w:p>
    <w:p w14:paraId="27CC3289" w14:textId="47828ABC" w:rsidR="00992928" w:rsidRPr="00455FA0" w:rsidRDefault="001448AE" w:rsidP="008D2F61">
      <w:pPr>
        <w:rPr>
          <w:i/>
        </w:rPr>
      </w:pPr>
      <w:r w:rsidRPr="00455FA0">
        <w:rPr>
          <w:rFonts w:eastAsiaTheme="minorEastAsia" w:cs="Arial"/>
          <w:i/>
          <w:sz w:val="20"/>
        </w:rPr>
        <w:t>Eleitoral_HST175.1</w:t>
      </w:r>
      <w:proofErr w:type="gramStart"/>
      <w:r w:rsidRPr="00455FA0">
        <w:rPr>
          <w:rFonts w:eastAsiaTheme="minorEastAsia" w:cs="Arial"/>
          <w:i/>
          <w:sz w:val="20"/>
        </w:rPr>
        <w:t>_Detalhar</w:t>
      </w:r>
      <w:proofErr w:type="gramEnd"/>
      <w:r w:rsidRPr="00455FA0">
        <w:rPr>
          <w:rFonts w:eastAsiaTheme="minorEastAsia" w:cs="Arial"/>
          <w:i/>
          <w:sz w:val="20"/>
        </w:rPr>
        <w:t>_Pedido_Impugnacao_Resultado_PROF</w:t>
      </w:r>
      <w:r w:rsidR="00240A81">
        <w:rPr>
          <w:rFonts w:eastAsiaTheme="minorEastAsia" w:cs="Arial"/>
          <w:i/>
          <w:sz w:val="20"/>
        </w:rPr>
        <w:t>.</w:t>
      </w:r>
      <w:r w:rsidRPr="00455FA0">
        <w:rPr>
          <w:rFonts w:eastAsiaTheme="minorEastAsia" w:cs="Arial"/>
          <w:i/>
          <w:sz w:val="20"/>
        </w:rPr>
        <w:t xml:space="preserve"> </w:t>
      </w:r>
      <w:r w:rsidR="00CC1A7B" w:rsidRPr="00455FA0">
        <w:rPr>
          <w:rFonts w:eastAsiaTheme="minorEastAsia" w:cs="Arial"/>
          <w:i/>
          <w:sz w:val="20"/>
        </w:rPr>
        <w:t>Eleitoral_HST180_</w:t>
      </w:r>
      <w:r w:rsidR="001B75F0" w:rsidRPr="00455FA0">
        <w:rPr>
          <w:rFonts w:eastAsiaTheme="minorEastAsia" w:cs="Arial"/>
          <w:i/>
          <w:sz w:val="20"/>
        </w:rPr>
        <w:t>Consultar</w:t>
      </w:r>
      <w:r w:rsidR="00CC1A7B" w:rsidRPr="00455FA0">
        <w:rPr>
          <w:rFonts w:eastAsiaTheme="minorEastAsia" w:cs="Arial"/>
          <w:i/>
          <w:sz w:val="20"/>
        </w:rPr>
        <w:t>_Alegacao_Pedido_Impugnacao_Resultado_PROF</w:t>
      </w:r>
      <w:r w:rsidR="00240A81">
        <w:rPr>
          <w:rFonts w:eastAsiaTheme="minorEastAsia" w:cs="Arial"/>
          <w:i/>
          <w:sz w:val="20"/>
        </w:rPr>
        <w:t>.</w:t>
      </w:r>
    </w:p>
    <w:p w14:paraId="1ED380DB" w14:textId="6F3EFB48" w:rsidR="00783A7D" w:rsidRPr="00455FA0" w:rsidRDefault="00783A7D" w:rsidP="008D2F61">
      <w:pPr>
        <w:rPr>
          <w:i/>
        </w:rPr>
      </w:pPr>
    </w:p>
    <w:p w14:paraId="1AFBA439" w14:textId="77777777" w:rsidR="008D2F61" w:rsidRPr="00455FA0" w:rsidRDefault="008D2F61" w:rsidP="008D2F61"/>
    <w:sectPr w:rsidR="008D2F61" w:rsidRPr="00455FA0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5DD38" w14:textId="77777777" w:rsidR="00653C36" w:rsidRDefault="00653C36">
      <w:r>
        <w:separator/>
      </w:r>
    </w:p>
    <w:p w14:paraId="3CC48F93" w14:textId="77777777" w:rsidR="00653C36" w:rsidRDefault="00653C36"/>
  </w:endnote>
  <w:endnote w:type="continuationSeparator" w:id="0">
    <w:p w14:paraId="29CFB788" w14:textId="77777777" w:rsidR="00653C36" w:rsidRDefault="00653C36">
      <w:r>
        <w:continuationSeparator/>
      </w:r>
    </w:p>
    <w:p w14:paraId="20C0AE3B" w14:textId="77777777" w:rsidR="00653C36" w:rsidRDefault="00653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64980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5EDEF" w14:textId="77777777" w:rsidR="00653C36" w:rsidRDefault="00653C36">
      <w:r>
        <w:separator/>
      </w:r>
    </w:p>
    <w:p w14:paraId="1305BE32" w14:textId="77777777" w:rsidR="00653C36" w:rsidRDefault="00653C36"/>
  </w:footnote>
  <w:footnote w:type="continuationSeparator" w:id="0">
    <w:p w14:paraId="62917D55" w14:textId="77777777" w:rsidR="00653C36" w:rsidRDefault="00653C36">
      <w:r>
        <w:continuationSeparator/>
      </w:r>
    </w:p>
    <w:p w14:paraId="0281FF1F" w14:textId="77777777" w:rsidR="00653C36" w:rsidRDefault="00653C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5583021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16282F72" w:rsidR="000A5E47" w:rsidRPr="00C6532E" w:rsidRDefault="00D85E72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HST179 – Cadastrar Alegação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C2AE4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D6C5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9E2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30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48A6"/>
    <w:rsid w:val="00086427"/>
    <w:rsid w:val="00090081"/>
    <w:rsid w:val="00090EFE"/>
    <w:rsid w:val="00092606"/>
    <w:rsid w:val="00092A9D"/>
    <w:rsid w:val="000933FC"/>
    <w:rsid w:val="0009340B"/>
    <w:rsid w:val="0009796C"/>
    <w:rsid w:val="000A01B5"/>
    <w:rsid w:val="000A12C2"/>
    <w:rsid w:val="000A2C6C"/>
    <w:rsid w:val="000A37A5"/>
    <w:rsid w:val="000A3E58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654"/>
    <w:rsid w:val="000B1B5A"/>
    <w:rsid w:val="000B25AE"/>
    <w:rsid w:val="000B388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5D78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025A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1C85"/>
    <w:rsid w:val="0010280B"/>
    <w:rsid w:val="00103385"/>
    <w:rsid w:val="00104A94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4FF7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998"/>
    <w:rsid w:val="00143AA7"/>
    <w:rsid w:val="00143AE0"/>
    <w:rsid w:val="001448AE"/>
    <w:rsid w:val="00145494"/>
    <w:rsid w:val="00145CB2"/>
    <w:rsid w:val="0014605A"/>
    <w:rsid w:val="001510DA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671C8"/>
    <w:rsid w:val="001701BE"/>
    <w:rsid w:val="00170223"/>
    <w:rsid w:val="001711A1"/>
    <w:rsid w:val="00172963"/>
    <w:rsid w:val="001741C3"/>
    <w:rsid w:val="0017696D"/>
    <w:rsid w:val="0017700F"/>
    <w:rsid w:val="0017763B"/>
    <w:rsid w:val="00177A2D"/>
    <w:rsid w:val="00181065"/>
    <w:rsid w:val="001815CB"/>
    <w:rsid w:val="00181C49"/>
    <w:rsid w:val="00182255"/>
    <w:rsid w:val="0018233A"/>
    <w:rsid w:val="00182ECD"/>
    <w:rsid w:val="00184B51"/>
    <w:rsid w:val="00184DC2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5E0F"/>
    <w:rsid w:val="001A5FDA"/>
    <w:rsid w:val="001A6089"/>
    <w:rsid w:val="001A6CA3"/>
    <w:rsid w:val="001A7234"/>
    <w:rsid w:val="001B012E"/>
    <w:rsid w:val="001B024C"/>
    <w:rsid w:val="001B1A50"/>
    <w:rsid w:val="001B1FAA"/>
    <w:rsid w:val="001B4F42"/>
    <w:rsid w:val="001B6CC7"/>
    <w:rsid w:val="001B75F0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C67"/>
    <w:rsid w:val="001E7DA1"/>
    <w:rsid w:val="001F15E9"/>
    <w:rsid w:val="001F1623"/>
    <w:rsid w:val="001F1F01"/>
    <w:rsid w:val="001F2292"/>
    <w:rsid w:val="001F32FC"/>
    <w:rsid w:val="001F6C31"/>
    <w:rsid w:val="001F6F93"/>
    <w:rsid w:val="002028D7"/>
    <w:rsid w:val="00206627"/>
    <w:rsid w:val="002103B1"/>
    <w:rsid w:val="0021173B"/>
    <w:rsid w:val="002117A4"/>
    <w:rsid w:val="00212348"/>
    <w:rsid w:val="00212BB8"/>
    <w:rsid w:val="002149F2"/>
    <w:rsid w:val="0021528E"/>
    <w:rsid w:val="00215C74"/>
    <w:rsid w:val="002169E1"/>
    <w:rsid w:val="00216E1F"/>
    <w:rsid w:val="0022457D"/>
    <w:rsid w:val="0022474C"/>
    <w:rsid w:val="0022486D"/>
    <w:rsid w:val="002254FF"/>
    <w:rsid w:val="00225B0C"/>
    <w:rsid w:val="00225FE5"/>
    <w:rsid w:val="002264A6"/>
    <w:rsid w:val="002272A5"/>
    <w:rsid w:val="0022744A"/>
    <w:rsid w:val="00230564"/>
    <w:rsid w:val="0023090C"/>
    <w:rsid w:val="00232317"/>
    <w:rsid w:val="0023318E"/>
    <w:rsid w:val="00233974"/>
    <w:rsid w:val="00233B65"/>
    <w:rsid w:val="00234AD0"/>
    <w:rsid w:val="002350C0"/>
    <w:rsid w:val="002359C8"/>
    <w:rsid w:val="00235FD9"/>
    <w:rsid w:val="0023608F"/>
    <w:rsid w:val="00236459"/>
    <w:rsid w:val="00240A81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5056"/>
    <w:rsid w:val="002611B0"/>
    <w:rsid w:val="00261F7D"/>
    <w:rsid w:val="002628E3"/>
    <w:rsid w:val="00263495"/>
    <w:rsid w:val="002652A8"/>
    <w:rsid w:val="00266BFA"/>
    <w:rsid w:val="00267DC7"/>
    <w:rsid w:val="002712B3"/>
    <w:rsid w:val="00272819"/>
    <w:rsid w:val="002738FE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78B"/>
    <w:rsid w:val="0029384B"/>
    <w:rsid w:val="00294C89"/>
    <w:rsid w:val="002964B4"/>
    <w:rsid w:val="00296B26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47E"/>
    <w:rsid w:val="002B3949"/>
    <w:rsid w:val="002C0645"/>
    <w:rsid w:val="002C16D0"/>
    <w:rsid w:val="002C284B"/>
    <w:rsid w:val="002C2864"/>
    <w:rsid w:val="002C320A"/>
    <w:rsid w:val="002C5A1C"/>
    <w:rsid w:val="002C699F"/>
    <w:rsid w:val="002C6FE7"/>
    <w:rsid w:val="002C715F"/>
    <w:rsid w:val="002C750E"/>
    <w:rsid w:val="002C7F07"/>
    <w:rsid w:val="002D056E"/>
    <w:rsid w:val="002D1BDF"/>
    <w:rsid w:val="002D1CAA"/>
    <w:rsid w:val="002D3F16"/>
    <w:rsid w:val="002D492B"/>
    <w:rsid w:val="002D561C"/>
    <w:rsid w:val="002D662B"/>
    <w:rsid w:val="002E1D2B"/>
    <w:rsid w:val="002E2041"/>
    <w:rsid w:val="002E2F62"/>
    <w:rsid w:val="002E33E1"/>
    <w:rsid w:val="002E6940"/>
    <w:rsid w:val="002F0187"/>
    <w:rsid w:val="002F0D4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31D0"/>
    <w:rsid w:val="0030370F"/>
    <w:rsid w:val="00304250"/>
    <w:rsid w:val="0030481B"/>
    <w:rsid w:val="003053E1"/>
    <w:rsid w:val="00306486"/>
    <w:rsid w:val="003068AB"/>
    <w:rsid w:val="003068D7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77C8"/>
    <w:rsid w:val="003307B8"/>
    <w:rsid w:val="00330B03"/>
    <w:rsid w:val="00330D47"/>
    <w:rsid w:val="00333F4A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B39"/>
    <w:rsid w:val="00353CEF"/>
    <w:rsid w:val="00354AB5"/>
    <w:rsid w:val="003560AA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50"/>
    <w:rsid w:val="003733A1"/>
    <w:rsid w:val="003800E5"/>
    <w:rsid w:val="003806FD"/>
    <w:rsid w:val="00380F43"/>
    <w:rsid w:val="00382B08"/>
    <w:rsid w:val="00382B1A"/>
    <w:rsid w:val="00384A0A"/>
    <w:rsid w:val="0038707E"/>
    <w:rsid w:val="003903A9"/>
    <w:rsid w:val="003934FC"/>
    <w:rsid w:val="00395773"/>
    <w:rsid w:val="00396331"/>
    <w:rsid w:val="00396EA3"/>
    <w:rsid w:val="003978B7"/>
    <w:rsid w:val="00397C99"/>
    <w:rsid w:val="00397E0F"/>
    <w:rsid w:val="003A0FE0"/>
    <w:rsid w:val="003A1398"/>
    <w:rsid w:val="003A1B7A"/>
    <w:rsid w:val="003A261E"/>
    <w:rsid w:val="003A30E5"/>
    <w:rsid w:val="003A47AB"/>
    <w:rsid w:val="003A5021"/>
    <w:rsid w:val="003A5214"/>
    <w:rsid w:val="003A5A15"/>
    <w:rsid w:val="003A5E5D"/>
    <w:rsid w:val="003A6E6C"/>
    <w:rsid w:val="003A6EF6"/>
    <w:rsid w:val="003B0E06"/>
    <w:rsid w:val="003B2E4F"/>
    <w:rsid w:val="003B32DC"/>
    <w:rsid w:val="003B39C8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F67"/>
    <w:rsid w:val="0041617E"/>
    <w:rsid w:val="004166D4"/>
    <w:rsid w:val="004168FE"/>
    <w:rsid w:val="00417590"/>
    <w:rsid w:val="004207C5"/>
    <w:rsid w:val="00420E09"/>
    <w:rsid w:val="00420EA3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586"/>
    <w:rsid w:val="00434AFC"/>
    <w:rsid w:val="00434B58"/>
    <w:rsid w:val="00436CA3"/>
    <w:rsid w:val="00441710"/>
    <w:rsid w:val="00441F6B"/>
    <w:rsid w:val="004436FA"/>
    <w:rsid w:val="00444709"/>
    <w:rsid w:val="00445958"/>
    <w:rsid w:val="00452F7E"/>
    <w:rsid w:val="00453895"/>
    <w:rsid w:val="00455FA0"/>
    <w:rsid w:val="004603EA"/>
    <w:rsid w:val="004615E9"/>
    <w:rsid w:val="004629EA"/>
    <w:rsid w:val="00462B29"/>
    <w:rsid w:val="00465842"/>
    <w:rsid w:val="00466759"/>
    <w:rsid w:val="004670C6"/>
    <w:rsid w:val="00470965"/>
    <w:rsid w:val="004714CF"/>
    <w:rsid w:val="00471F93"/>
    <w:rsid w:val="0047202A"/>
    <w:rsid w:val="00472A62"/>
    <w:rsid w:val="004748AA"/>
    <w:rsid w:val="00474BAB"/>
    <w:rsid w:val="0047572B"/>
    <w:rsid w:val="004764B9"/>
    <w:rsid w:val="00476E07"/>
    <w:rsid w:val="00480095"/>
    <w:rsid w:val="00480604"/>
    <w:rsid w:val="004806C5"/>
    <w:rsid w:val="00481081"/>
    <w:rsid w:val="00481B2A"/>
    <w:rsid w:val="00482C73"/>
    <w:rsid w:val="00484544"/>
    <w:rsid w:val="00485103"/>
    <w:rsid w:val="00485B09"/>
    <w:rsid w:val="00487153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3AB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B7D3E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E6EE5"/>
    <w:rsid w:val="004F10F2"/>
    <w:rsid w:val="004F1533"/>
    <w:rsid w:val="004F2D3C"/>
    <w:rsid w:val="004F30DC"/>
    <w:rsid w:val="004F5F85"/>
    <w:rsid w:val="004F6ABA"/>
    <w:rsid w:val="004F74DA"/>
    <w:rsid w:val="004F7E6D"/>
    <w:rsid w:val="0050007E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3B0F"/>
    <w:rsid w:val="00524337"/>
    <w:rsid w:val="005250C0"/>
    <w:rsid w:val="00525F63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5D1D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812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2CE0"/>
    <w:rsid w:val="005B325E"/>
    <w:rsid w:val="005B4C01"/>
    <w:rsid w:val="005B4E3B"/>
    <w:rsid w:val="005B660B"/>
    <w:rsid w:val="005B729F"/>
    <w:rsid w:val="005B77D4"/>
    <w:rsid w:val="005B7BEE"/>
    <w:rsid w:val="005B7FA4"/>
    <w:rsid w:val="005C0F63"/>
    <w:rsid w:val="005C19E0"/>
    <w:rsid w:val="005C271D"/>
    <w:rsid w:val="005C2EDE"/>
    <w:rsid w:val="005C3D5A"/>
    <w:rsid w:val="005D1A41"/>
    <w:rsid w:val="005D1C6E"/>
    <w:rsid w:val="005D4539"/>
    <w:rsid w:val="005D5D2D"/>
    <w:rsid w:val="005E419E"/>
    <w:rsid w:val="005E577D"/>
    <w:rsid w:val="005E6003"/>
    <w:rsid w:val="005E7332"/>
    <w:rsid w:val="005E77FA"/>
    <w:rsid w:val="005E7C12"/>
    <w:rsid w:val="005F0752"/>
    <w:rsid w:val="005F0D30"/>
    <w:rsid w:val="005F1915"/>
    <w:rsid w:val="005F2448"/>
    <w:rsid w:val="005F3257"/>
    <w:rsid w:val="005F5634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545A"/>
    <w:rsid w:val="006465D9"/>
    <w:rsid w:val="00647246"/>
    <w:rsid w:val="00647C03"/>
    <w:rsid w:val="006507A2"/>
    <w:rsid w:val="00651E99"/>
    <w:rsid w:val="00653C36"/>
    <w:rsid w:val="00655914"/>
    <w:rsid w:val="00655BDB"/>
    <w:rsid w:val="00655DAF"/>
    <w:rsid w:val="00655E52"/>
    <w:rsid w:val="00656382"/>
    <w:rsid w:val="0065689A"/>
    <w:rsid w:val="006572AE"/>
    <w:rsid w:val="00660A75"/>
    <w:rsid w:val="00661223"/>
    <w:rsid w:val="00661271"/>
    <w:rsid w:val="0066146F"/>
    <w:rsid w:val="006615E7"/>
    <w:rsid w:val="006632CC"/>
    <w:rsid w:val="006639E3"/>
    <w:rsid w:val="00663DD2"/>
    <w:rsid w:val="00663F16"/>
    <w:rsid w:val="006661A7"/>
    <w:rsid w:val="006711F7"/>
    <w:rsid w:val="00671345"/>
    <w:rsid w:val="006717F9"/>
    <w:rsid w:val="00671F02"/>
    <w:rsid w:val="00676544"/>
    <w:rsid w:val="00677A54"/>
    <w:rsid w:val="006815B2"/>
    <w:rsid w:val="006832DD"/>
    <w:rsid w:val="00683722"/>
    <w:rsid w:val="006838C9"/>
    <w:rsid w:val="00683A5F"/>
    <w:rsid w:val="006857A2"/>
    <w:rsid w:val="0068683D"/>
    <w:rsid w:val="006869B9"/>
    <w:rsid w:val="00687271"/>
    <w:rsid w:val="00690600"/>
    <w:rsid w:val="0069198B"/>
    <w:rsid w:val="00693A9B"/>
    <w:rsid w:val="006942A5"/>
    <w:rsid w:val="00694780"/>
    <w:rsid w:val="00694D16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714"/>
    <w:rsid w:val="006C3CED"/>
    <w:rsid w:val="006D0D7A"/>
    <w:rsid w:val="006D302B"/>
    <w:rsid w:val="006D3B7A"/>
    <w:rsid w:val="006D4A9F"/>
    <w:rsid w:val="006D6086"/>
    <w:rsid w:val="006D6C86"/>
    <w:rsid w:val="006D6EF8"/>
    <w:rsid w:val="006E013F"/>
    <w:rsid w:val="006E06C6"/>
    <w:rsid w:val="006E2982"/>
    <w:rsid w:val="006E2DA3"/>
    <w:rsid w:val="006E3B9B"/>
    <w:rsid w:val="006E3F8D"/>
    <w:rsid w:val="006E6BBD"/>
    <w:rsid w:val="006E721D"/>
    <w:rsid w:val="006E7517"/>
    <w:rsid w:val="006F0A57"/>
    <w:rsid w:val="006F273C"/>
    <w:rsid w:val="006F2F2B"/>
    <w:rsid w:val="006F380D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5AE8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3831"/>
    <w:rsid w:val="007474F7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4321"/>
    <w:rsid w:val="00795474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781B"/>
    <w:rsid w:val="007D7D29"/>
    <w:rsid w:val="007E0463"/>
    <w:rsid w:val="007E0E7A"/>
    <w:rsid w:val="007E117B"/>
    <w:rsid w:val="007E21DD"/>
    <w:rsid w:val="007E2C53"/>
    <w:rsid w:val="007E37DB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4275"/>
    <w:rsid w:val="008055FF"/>
    <w:rsid w:val="00805B65"/>
    <w:rsid w:val="00806C76"/>
    <w:rsid w:val="008079C1"/>
    <w:rsid w:val="008107AA"/>
    <w:rsid w:val="0081423D"/>
    <w:rsid w:val="0081568A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0D17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0803"/>
    <w:rsid w:val="00861598"/>
    <w:rsid w:val="008617DC"/>
    <w:rsid w:val="00862121"/>
    <w:rsid w:val="00862BD5"/>
    <w:rsid w:val="00862F2D"/>
    <w:rsid w:val="00863636"/>
    <w:rsid w:val="0086367F"/>
    <w:rsid w:val="008648D4"/>
    <w:rsid w:val="00865D5E"/>
    <w:rsid w:val="008721B5"/>
    <w:rsid w:val="008732A9"/>
    <w:rsid w:val="00874265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554D"/>
    <w:rsid w:val="00890551"/>
    <w:rsid w:val="008906A8"/>
    <w:rsid w:val="00890DCB"/>
    <w:rsid w:val="00894B69"/>
    <w:rsid w:val="00895B71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A3D"/>
    <w:rsid w:val="008C2B5C"/>
    <w:rsid w:val="008C699D"/>
    <w:rsid w:val="008C6C3F"/>
    <w:rsid w:val="008C74D8"/>
    <w:rsid w:val="008C7B45"/>
    <w:rsid w:val="008D0014"/>
    <w:rsid w:val="008D016E"/>
    <w:rsid w:val="008D1793"/>
    <w:rsid w:val="008D2309"/>
    <w:rsid w:val="008D29C9"/>
    <w:rsid w:val="008D2A66"/>
    <w:rsid w:val="008D2F61"/>
    <w:rsid w:val="008D45C4"/>
    <w:rsid w:val="008D48B0"/>
    <w:rsid w:val="008D6202"/>
    <w:rsid w:val="008E0845"/>
    <w:rsid w:val="008E1C0A"/>
    <w:rsid w:val="008E1EF5"/>
    <w:rsid w:val="008E40A1"/>
    <w:rsid w:val="008E498C"/>
    <w:rsid w:val="008E58E3"/>
    <w:rsid w:val="008E5ABC"/>
    <w:rsid w:val="008E724A"/>
    <w:rsid w:val="008F1C00"/>
    <w:rsid w:val="008F1D6F"/>
    <w:rsid w:val="008F3397"/>
    <w:rsid w:val="008F3793"/>
    <w:rsid w:val="008F3E62"/>
    <w:rsid w:val="008F50AF"/>
    <w:rsid w:val="008F7948"/>
    <w:rsid w:val="009000EE"/>
    <w:rsid w:val="00901538"/>
    <w:rsid w:val="00902732"/>
    <w:rsid w:val="00903198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144"/>
    <w:rsid w:val="00931C0D"/>
    <w:rsid w:val="0093416A"/>
    <w:rsid w:val="00935198"/>
    <w:rsid w:val="00935578"/>
    <w:rsid w:val="00937A64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01B"/>
    <w:rsid w:val="0095544B"/>
    <w:rsid w:val="0095723C"/>
    <w:rsid w:val="009576E9"/>
    <w:rsid w:val="00957A91"/>
    <w:rsid w:val="00961D2E"/>
    <w:rsid w:val="00963437"/>
    <w:rsid w:val="00964E33"/>
    <w:rsid w:val="00964EA1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86565"/>
    <w:rsid w:val="00990F5F"/>
    <w:rsid w:val="00991176"/>
    <w:rsid w:val="009919E0"/>
    <w:rsid w:val="00992005"/>
    <w:rsid w:val="00992928"/>
    <w:rsid w:val="00993981"/>
    <w:rsid w:val="00993BCC"/>
    <w:rsid w:val="0099498B"/>
    <w:rsid w:val="00995DB3"/>
    <w:rsid w:val="00996425"/>
    <w:rsid w:val="00997D16"/>
    <w:rsid w:val="009A0B51"/>
    <w:rsid w:val="009A23E0"/>
    <w:rsid w:val="009A28E8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595"/>
    <w:rsid w:val="009D14CA"/>
    <w:rsid w:val="009D1FFC"/>
    <w:rsid w:val="009D2D32"/>
    <w:rsid w:val="009D35AC"/>
    <w:rsid w:val="009D38DE"/>
    <w:rsid w:val="009D3C60"/>
    <w:rsid w:val="009D516E"/>
    <w:rsid w:val="009D68F9"/>
    <w:rsid w:val="009D7690"/>
    <w:rsid w:val="009E1624"/>
    <w:rsid w:val="009E58CB"/>
    <w:rsid w:val="009E6251"/>
    <w:rsid w:val="009E6CA8"/>
    <w:rsid w:val="009E728E"/>
    <w:rsid w:val="009F1056"/>
    <w:rsid w:val="009F1252"/>
    <w:rsid w:val="009F1876"/>
    <w:rsid w:val="009F245F"/>
    <w:rsid w:val="009F289C"/>
    <w:rsid w:val="009F2973"/>
    <w:rsid w:val="009F2994"/>
    <w:rsid w:val="009F2DF7"/>
    <w:rsid w:val="009F32D2"/>
    <w:rsid w:val="009F3E3A"/>
    <w:rsid w:val="009F41CC"/>
    <w:rsid w:val="009F508D"/>
    <w:rsid w:val="009F750E"/>
    <w:rsid w:val="00A00A3F"/>
    <w:rsid w:val="00A0385B"/>
    <w:rsid w:val="00A045CC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6DD5"/>
    <w:rsid w:val="00A17320"/>
    <w:rsid w:val="00A17930"/>
    <w:rsid w:val="00A17B7E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4759E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1F6B"/>
    <w:rsid w:val="00A63956"/>
    <w:rsid w:val="00A66BD6"/>
    <w:rsid w:val="00A66CAE"/>
    <w:rsid w:val="00A70350"/>
    <w:rsid w:val="00A723B2"/>
    <w:rsid w:val="00A735A5"/>
    <w:rsid w:val="00A74C0A"/>
    <w:rsid w:val="00A7720C"/>
    <w:rsid w:val="00A77C61"/>
    <w:rsid w:val="00A80E0D"/>
    <w:rsid w:val="00A8278A"/>
    <w:rsid w:val="00A82F6D"/>
    <w:rsid w:val="00A834A8"/>
    <w:rsid w:val="00A838F4"/>
    <w:rsid w:val="00A8498A"/>
    <w:rsid w:val="00A852C8"/>
    <w:rsid w:val="00A863AB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4E53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C6FE9"/>
    <w:rsid w:val="00AD0188"/>
    <w:rsid w:val="00AD1E94"/>
    <w:rsid w:val="00AD2B3A"/>
    <w:rsid w:val="00AD5FA3"/>
    <w:rsid w:val="00AE1443"/>
    <w:rsid w:val="00AE1752"/>
    <w:rsid w:val="00AE2C48"/>
    <w:rsid w:val="00AE4111"/>
    <w:rsid w:val="00AE554A"/>
    <w:rsid w:val="00AE7AA6"/>
    <w:rsid w:val="00AF066D"/>
    <w:rsid w:val="00B01AC2"/>
    <w:rsid w:val="00B04EEB"/>
    <w:rsid w:val="00B07C5E"/>
    <w:rsid w:val="00B119AB"/>
    <w:rsid w:val="00B12B2E"/>
    <w:rsid w:val="00B13199"/>
    <w:rsid w:val="00B135E9"/>
    <w:rsid w:val="00B13656"/>
    <w:rsid w:val="00B13D7F"/>
    <w:rsid w:val="00B1404F"/>
    <w:rsid w:val="00B143BA"/>
    <w:rsid w:val="00B161F6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43F"/>
    <w:rsid w:val="00B357F4"/>
    <w:rsid w:val="00B360B2"/>
    <w:rsid w:val="00B36BDF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57F60"/>
    <w:rsid w:val="00B6090B"/>
    <w:rsid w:val="00B617FF"/>
    <w:rsid w:val="00B62023"/>
    <w:rsid w:val="00B62FA2"/>
    <w:rsid w:val="00B6317B"/>
    <w:rsid w:val="00B63AFD"/>
    <w:rsid w:val="00B64980"/>
    <w:rsid w:val="00B64E53"/>
    <w:rsid w:val="00B652B6"/>
    <w:rsid w:val="00B67C92"/>
    <w:rsid w:val="00B707FF"/>
    <w:rsid w:val="00B73434"/>
    <w:rsid w:val="00B73A4D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14D8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DD9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3EFF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F7F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BF70A3"/>
    <w:rsid w:val="00C0008E"/>
    <w:rsid w:val="00C004F9"/>
    <w:rsid w:val="00C0196F"/>
    <w:rsid w:val="00C03E9D"/>
    <w:rsid w:val="00C03F98"/>
    <w:rsid w:val="00C05307"/>
    <w:rsid w:val="00C054BB"/>
    <w:rsid w:val="00C05DCE"/>
    <w:rsid w:val="00C06EEC"/>
    <w:rsid w:val="00C0772B"/>
    <w:rsid w:val="00C10295"/>
    <w:rsid w:val="00C11A1A"/>
    <w:rsid w:val="00C12093"/>
    <w:rsid w:val="00C1268B"/>
    <w:rsid w:val="00C132F2"/>
    <w:rsid w:val="00C13478"/>
    <w:rsid w:val="00C13FB0"/>
    <w:rsid w:val="00C148A6"/>
    <w:rsid w:val="00C1528E"/>
    <w:rsid w:val="00C16430"/>
    <w:rsid w:val="00C17004"/>
    <w:rsid w:val="00C17263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D6A"/>
    <w:rsid w:val="00C33EA1"/>
    <w:rsid w:val="00C34721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1409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42DE"/>
    <w:rsid w:val="00C947F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5399"/>
    <w:rsid w:val="00CB5440"/>
    <w:rsid w:val="00CB58BF"/>
    <w:rsid w:val="00CB596E"/>
    <w:rsid w:val="00CB71CE"/>
    <w:rsid w:val="00CC1A7B"/>
    <w:rsid w:val="00CC2390"/>
    <w:rsid w:val="00CC36C8"/>
    <w:rsid w:val="00CC3A15"/>
    <w:rsid w:val="00CC4377"/>
    <w:rsid w:val="00CC489C"/>
    <w:rsid w:val="00CC4AAC"/>
    <w:rsid w:val="00CC669B"/>
    <w:rsid w:val="00CC7748"/>
    <w:rsid w:val="00CD2593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4713"/>
    <w:rsid w:val="00CF5475"/>
    <w:rsid w:val="00CF6A1D"/>
    <w:rsid w:val="00CF6C38"/>
    <w:rsid w:val="00CF6C62"/>
    <w:rsid w:val="00D001A7"/>
    <w:rsid w:val="00D00ECA"/>
    <w:rsid w:val="00D01181"/>
    <w:rsid w:val="00D04F1D"/>
    <w:rsid w:val="00D05D5B"/>
    <w:rsid w:val="00D10643"/>
    <w:rsid w:val="00D10BB4"/>
    <w:rsid w:val="00D11F09"/>
    <w:rsid w:val="00D13416"/>
    <w:rsid w:val="00D1400C"/>
    <w:rsid w:val="00D14256"/>
    <w:rsid w:val="00D142FC"/>
    <w:rsid w:val="00D14310"/>
    <w:rsid w:val="00D14E5F"/>
    <w:rsid w:val="00D15404"/>
    <w:rsid w:val="00D158EE"/>
    <w:rsid w:val="00D1699F"/>
    <w:rsid w:val="00D175C7"/>
    <w:rsid w:val="00D2028F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51A6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3443"/>
    <w:rsid w:val="00D641B3"/>
    <w:rsid w:val="00D6500F"/>
    <w:rsid w:val="00D65DB0"/>
    <w:rsid w:val="00D66C1B"/>
    <w:rsid w:val="00D703DD"/>
    <w:rsid w:val="00D70421"/>
    <w:rsid w:val="00D714EB"/>
    <w:rsid w:val="00D72924"/>
    <w:rsid w:val="00D73956"/>
    <w:rsid w:val="00D752A6"/>
    <w:rsid w:val="00D76191"/>
    <w:rsid w:val="00D800E6"/>
    <w:rsid w:val="00D804A4"/>
    <w:rsid w:val="00D82243"/>
    <w:rsid w:val="00D8238F"/>
    <w:rsid w:val="00D83277"/>
    <w:rsid w:val="00D83876"/>
    <w:rsid w:val="00D84978"/>
    <w:rsid w:val="00D84F9D"/>
    <w:rsid w:val="00D858C9"/>
    <w:rsid w:val="00D85E72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422A"/>
    <w:rsid w:val="00D9444D"/>
    <w:rsid w:val="00D9491E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5B3A"/>
    <w:rsid w:val="00DC63E5"/>
    <w:rsid w:val="00DC6EA0"/>
    <w:rsid w:val="00DD1404"/>
    <w:rsid w:val="00DD198B"/>
    <w:rsid w:val="00DD23CF"/>
    <w:rsid w:val="00DD38D2"/>
    <w:rsid w:val="00DD4598"/>
    <w:rsid w:val="00DD627F"/>
    <w:rsid w:val="00DE0742"/>
    <w:rsid w:val="00DE0827"/>
    <w:rsid w:val="00DE2AB3"/>
    <w:rsid w:val="00DE3385"/>
    <w:rsid w:val="00DE35A3"/>
    <w:rsid w:val="00DE3C9C"/>
    <w:rsid w:val="00DE40C2"/>
    <w:rsid w:val="00DE4C87"/>
    <w:rsid w:val="00DE50A5"/>
    <w:rsid w:val="00DE578C"/>
    <w:rsid w:val="00DE697F"/>
    <w:rsid w:val="00DE7BA6"/>
    <w:rsid w:val="00DF0F27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3E2D"/>
    <w:rsid w:val="00E061D0"/>
    <w:rsid w:val="00E06D55"/>
    <w:rsid w:val="00E0754F"/>
    <w:rsid w:val="00E10A81"/>
    <w:rsid w:val="00E10E99"/>
    <w:rsid w:val="00E10ED5"/>
    <w:rsid w:val="00E11B79"/>
    <w:rsid w:val="00E1558E"/>
    <w:rsid w:val="00E161CF"/>
    <w:rsid w:val="00E16634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695F"/>
    <w:rsid w:val="00E47637"/>
    <w:rsid w:val="00E47B6D"/>
    <w:rsid w:val="00E52D0F"/>
    <w:rsid w:val="00E52E3B"/>
    <w:rsid w:val="00E54A9A"/>
    <w:rsid w:val="00E54D1A"/>
    <w:rsid w:val="00E54EE9"/>
    <w:rsid w:val="00E55BEB"/>
    <w:rsid w:val="00E57501"/>
    <w:rsid w:val="00E60360"/>
    <w:rsid w:val="00E61521"/>
    <w:rsid w:val="00E62AA2"/>
    <w:rsid w:val="00E63388"/>
    <w:rsid w:val="00E63A8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2670"/>
    <w:rsid w:val="00E93853"/>
    <w:rsid w:val="00E939B6"/>
    <w:rsid w:val="00E94B7E"/>
    <w:rsid w:val="00E9563E"/>
    <w:rsid w:val="00E9759D"/>
    <w:rsid w:val="00E976B5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512A"/>
    <w:rsid w:val="00ED674B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B42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0BC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493F"/>
    <w:rsid w:val="00F35C39"/>
    <w:rsid w:val="00F36312"/>
    <w:rsid w:val="00F3694D"/>
    <w:rsid w:val="00F3747E"/>
    <w:rsid w:val="00F41A43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6F2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2AA"/>
    <w:rsid w:val="00F74308"/>
    <w:rsid w:val="00F74B60"/>
    <w:rsid w:val="00F74E79"/>
    <w:rsid w:val="00F76A48"/>
    <w:rsid w:val="00F777DD"/>
    <w:rsid w:val="00F77850"/>
    <w:rsid w:val="00F779E2"/>
    <w:rsid w:val="00F8342F"/>
    <w:rsid w:val="00F86A6F"/>
    <w:rsid w:val="00F86E4B"/>
    <w:rsid w:val="00F87857"/>
    <w:rsid w:val="00F90008"/>
    <w:rsid w:val="00F90A87"/>
    <w:rsid w:val="00F912B0"/>
    <w:rsid w:val="00F91E8D"/>
    <w:rsid w:val="00F94AFE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594D"/>
    <w:rsid w:val="00FB6EFD"/>
    <w:rsid w:val="00FC277B"/>
    <w:rsid w:val="00FC3C16"/>
    <w:rsid w:val="00FC6DF5"/>
    <w:rsid w:val="00FD0D32"/>
    <w:rsid w:val="00FD13E5"/>
    <w:rsid w:val="00FD4864"/>
    <w:rsid w:val="00FD4FB5"/>
    <w:rsid w:val="00FD5569"/>
    <w:rsid w:val="00FD6523"/>
    <w:rsid w:val="00FD66CC"/>
    <w:rsid w:val="00FD74B5"/>
    <w:rsid w:val="00FD76D3"/>
    <w:rsid w:val="00FD7F62"/>
    <w:rsid w:val="00FD7FEA"/>
    <w:rsid w:val="00FE02CE"/>
    <w:rsid w:val="00FE046D"/>
    <w:rsid w:val="00FE13EC"/>
    <w:rsid w:val="00FE2415"/>
    <w:rsid w:val="00FE2E2D"/>
    <w:rsid w:val="00FE646D"/>
    <w:rsid w:val="00FE7598"/>
    <w:rsid w:val="00FE7762"/>
    <w:rsid w:val="00FF1CB6"/>
    <w:rsid w:val="00FF2A06"/>
    <w:rsid w:val="00FF4749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253A9"/>
    <w:rsid w:val="000B7D97"/>
    <w:rsid w:val="001424FB"/>
    <w:rsid w:val="001F6B1A"/>
    <w:rsid w:val="00230E79"/>
    <w:rsid w:val="00236429"/>
    <w:rsid w:val="00270697"/>
    <w:rsid w:val="002A7D34"/>
    <w:rsid w:val="00354C4E"/>
    <w:rsid w:val="003621E6"/>
    <w:rsid w:val="003872B3"/>
    <w:rsid w:val="003C3ACD"/>
    <w:rsid w:val="00475A43"/>
    <w:rsid w:val="004B2843"/>
    <w:rsid w:val="004C1B47"/>
    <w:rsid w:val="0054550E"/>
    <w:rsid w:val="00607B3F"/>
    <w:rsid w:val="00642845"/>
    <w:rsid w:val="006A25F8"/>
    <w:rsid w:val="007619C3"/>
    <w:rsid w:val="007E1357"/>
    <w:rsid w:val="00846FCF"/>
    <w:rsid w:val="00976FB3"/>
    <w:rsid w:val="009B239C"/>
    <w:rsid w:val="009F1EC3"/>
    <w:rsid w:val="00A014D3"/>
    <w:rsid w:val="00AA4E29"/>
    <w:rsid w:val="00B227A7"/>
    <w:rsid w:val="00BC4243"/>
    <w:rsid w:val="00C021EC"/>
    <w:rsid w:val="00C76A6C"/>
    <w:rsid w:val="00CB58C3"/>
    <w:rsid w:val="00E01DF2"/>
    <w:rsid w:val="00E244FB"/>
    <w:rsid w:val="00E87042"/>
    <w:rsid w:val="00F53A82"/>
    <w:rsid w:val="00F60455"/>
    <w:rsid w:val="00FA5C3D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EFB63-BD3A-47CF-A27B-8E4E16CC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21306</TotalTime>
  <Pages>9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7180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HST179 – Cadastrar Alegação Pedido de Impugnação de Resultado de Eleição - Profissional</dc:subject>
  <dc:creator>adriel.moro</dc:creator>
  <cp:keywords/>
  <dc:description/>
  <cp:lastModifiedBy>Administrador</cp:lastModifiedBy>
  <cp:revision>1273</cp:revision>
  <cp:lastPrinted>2006-08-08T20:14:00Z</cp:lastPrinted>
  <dcterms:created xsi:type="dcterms:W3CDTF">2019-10-17T13:46:00Z</dcterms:created>
  <dcterms:modified xsi:type="dcterms:W3CDTF">2020-10-30T20:09:00Z</dcterms:modified>
</cp:coreProperties>
</file>