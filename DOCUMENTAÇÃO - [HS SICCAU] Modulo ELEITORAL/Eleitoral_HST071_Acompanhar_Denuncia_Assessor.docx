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095115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664DA3">
        <w:rPr>
          <w:sz w:val="52"/>
          <w:szCs w:val="52"/>
        </w:rPr>
        <w:t>71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D57BE9">
        <w:rPr>
          <w:sz w:val="52"/>
          <w:szCs w:val="52"/>
        </w:rPr>
        <w:t xml:space="preserve"> - </w:t>
      </w:r>
      <w:r w:rsidR="00664DA3">
        <w:rPr>
          <w:sz w:val="52"/>
          <w:szCs w:val="52"/>
        </w:rPr>
        <w:t>Assessor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7C87C33" w:rsidR="00A735A5" w:rsidRPr="00BA5059" w:rsidRDefault="00664DA3" w:rsidP="003D12FE">
            <w:pPr>
              <w:jc w:val="center"/>
            </w:pPr>
            <w:r>
              <w:t>03</w:t>
            </w:r>
            <w:r w:rsidR="00B41C91">
              <w:t>/</w:t>
            </w:r>
            <w:r>
              <w:t>02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8B466CB" w:rsidR="006E6BBD" w:rsidRDefault="005D04E5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7BD84199" w:rsidR="006E6BBD" w:rsidRDefault="005D04E5" w:rsidP="006E6BBD">
            <w:pPr>
              <w:jc w:val="center"/>
            </w:pPr>
            <w:r>
              <w:t>17/03/2020</w:t>
            </w:r>
          </w:p>
        </w:tc>
        <w:tc>
          <w:tcPr>
            <w:tcW w:w="2405" w:type="dxa"/>
            <w:vAlign w:val="center"/>
          </w:tcPr>
          <w:p w14:paraId="117788AA" w14:textId="3914D162" w:rsidR="006E6BBD" w:rsidRDefault="005D04E5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78D7680F" w:rsidR="006E6BBD" w:rsidRDefault="005D04E5" w:rsidP="006E6BBD">
            <w:pPr>
              <w:jc w:val="center"/>
            </w:pPr>
            <w:r>
              <w:t>Inclusão de regra na seção “Documentos”.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BA265B3" w14:textId="77777777" w:rsidR="003C3B0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805287" w:history="1">
        <w:r w:rsidR="003C3B0B" w:rsidRPr="00D70D6C">
          <w:rPr>
            <w:rStyle w:val="Hyperlink"/>
            <w:noProof/>
          </w:rPr>
          <w:t>HST-071– Acompanhar Denúncia - Assessor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_Toc31805287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4</w:t>
        </w:r>
        <w:r w:rsidR="003C3B0B">
          <w:rPr>
            <w:noProof/>
            <w:webHidden/>
          </w:rPr>
          <w:fldChar w:fldCharType="end"/>
        </w:r>
      </w:hyperlink>
    </w:p>
    <w:p w14:paraId="1024479E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88" w:history="1">
        <w:r w:rsidR="003C3B0B" w:rsidRPr="00D70D6C">
          <w:rPr>
            <w:rStyle w:val="Hyperlink"/>
            <w:noProof/>
          </w:rPr>
          <w:t>COMO Assessor CE/CEN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_Toc31805288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4</w:t>
        </w:r>
        <w:r w:rsidR="003C3B0B">
          <w:rPr>
            <w:noProof/>
            <w:webHidden/>
          </w:rPr>
          <w:fldChar w:fldCharType="end"/>
        </w:r>
      </w:hyperlink>
    </w:p>
    <w:p w14:paraId="5ADC25BB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89" w:history="1">
        <w:r w:rsidR="003C3B0B" w:rsidRPr="00D70D6C">
          <w:rPr>
            <w:rStyle w:val="Hyperlink"/>
            <w:noProof/>
          </w:rPr>
          <w:t>QUERO acompanhar as denúncias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_Toc31805289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4</w:t>
        </w:r>
        <w:r w:rsidR="003C3B0B">
          <w:rPr>
            <w:noProof/>
            <w:webHidden/>
          </w:rPr>
          <w:fldChar w:fldCharType="end"/>
        </w:r>
      </w:hyperlink>
    </w:p>
    <w:p w14:paraId="4AA04CA7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90" w:history="1">
        <w:r w:rsidR="003C3B0B" w:rsidRPr="00D70D6C">
          <w:rPr>
            <w:rStyle w:val="Hyperlink"/>
            <w:noProof/>
          </w:rPr>
          <w:t>PARA me informar ou interagir com as fases da denúncia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_Toc31805290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4</w:t>
        </w:r>
        <w:r w:rsidR="003C3B0B">
          <w:rPr>
            <w:noProof/>
            <w:webHidden/>
          </w:rPr>
          <w:fldChar w:fldCharType="end"/>
        </w:r>
      </w:hyperlink>
    </w:p>
    <w:p w14:paraId="02A974B8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91" w:history="1">
        <w:r w:rsidR="003C3B0B" w:rsidRPr="00D70D6C">
          <w:rPr>
            <w:rStyle w:val="Hyperlink"/>
            <w:noProof/>
          </w:rPr>
          <w:t>PROTÓTIPO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_Toc31805291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4</w:t>
        </w:r>
        <w:r w:rsidR="003C3B0B">
          <w:rPr>
            <w:noProof/>
            <w:webHidden/>
          </w:rPr>
          <w:fldChar w:fldCharType="end"/>
        </w:r>
      </w:hyperlink>
    </w:p>
    <w:p w14:paraId="39EF6659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92" w:history="1">
        <w:r w:rsidR="003C3B0B" w:rsidRPr="00D70D6C">
          <w:rPr>
            <w:rStyle w:val="Hyperlink"/>
            <w:noProof/>
          </w:rPr>
          <w:t>CRITÉRIOS DE ACEITE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_Toc31805292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11</w:t>
        </w:r>
        <w:r w:rsidR="003C3B0B">
          <w:rPr>
            <w:noProof/>
            <w:webHidden/>
          </w:rPr>
          <w:fldChar w:fldCharType="end"/>
        </w:r>
      </w:hyperlink>
    </w:p>
    <w:p w14:paraId="30364452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93" w:history="1">
        <w:r w:rsidR="003C3B0B" w:rsidRPr="00D70D6C">
          <w:rPr>
            <w:rStyle w:val="Hyperlink"/>
            <w:noProof/>
          </w:rPr>
          <w:t>MENSAGENS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_Toc31805293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12</w:t>
        </w:r>
        <w:r w:rsidR="003C3B0B">
          <w:rPr>
            <w:noProof/>
            <w:webHidden/>
          </w:rPr>
          <w:fldChar w:fldCharType="end"/>
        </w:r>
      </w:hyperlink>
    </w:p>
    <w:p w14:paraId="2CE7BC0E" w14:textId="77777777" w:rsidR="003C3B0B" w:rsidRDefault="00C56DF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05294" w:history="1">
        <w:r w:rsidR="003C3B0B" w:rsidRPr="00D70D6C">
          <w:rPr>
            <w:rStyle w:val="Hyperlink"/>
            <w:noProof/>
          </w:rPr>
          <w:t>INFORMAÇÕES COMPLEMENTARES</w:t>
        </w:r>
        <w:r w:rsidR="003C3B0B">
          <w:rPr>
            <w:noProof/>
            <w:webHidden/>
          </w:rPr>
          <w:tab/>
        </w:r>
        <w:r w:rsidR="003C3B0B">
          <w:rPr>
            <w:noProof/>
            <w:webHidden/>
          </w:rPr>
          <w:fldChar w:fldCharType="begin"/>
        </w:r>
        <w:r w:rsidR="003C3B0B">
          <w:rPr>
            <w:noProof/>
            <w:webHidden/>
          </w:rPr>
          <w:instrText xml:space="preserve"> PAGEREF _Toc31805294 \h </w:instrText>
        </w:r>
        <w:r w:rsidR="003C3B0B">
          <w:rPr>
            <w:noProof/>
            <w:webHidden/>
          </w:rPr>
        </w:r>
        <w:r w:rsidR="003C3B0B">
          <w:rPr>
            <w:noProof/>
            <w:webHidden/>
          </w:rPr>
          <w:fldChar w:fldCharType="separate"/>
        </w:r>
        <w:r w:rsidR="003C3B0B">
          <w:rPr>
            <w:noProof/>
            <w:webHidden/>
          </w:rPr>
          <w:t>12</w:t>
        </w:r>
        <w:r w:rsidR="003C3B0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569565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805287"/>
      <w:r w:rsidR="008838E8">
        <w:lastRenderedPageBreak/>
        <w:t>HST-0</w:t>
      </w:r>
      <w:r w:rsidR="00664DA3">
        <w:t>71</w:t>
      </w:r>
      <w:r w:rsidR="00D175C7">
        <w:t>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D57BE9">
        <w:t xml:space="preserve"> - </w:t>
      </w:r>
      <w:r w:rsidR="00664DA3">
        <w:t>Assessor</w:t>
      </w:r>
      <w:bookmarkEnd w:id="4"/>
    </w:p>
    <w:p w14:paraId="37D34CD1" w14:textId="59A23AE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805288"/>
      <w:r w:rsidRPr="000628DE">
        <w:t>COMO</w:t>
      </w:r>
      <w:r w:rsidR="00C64B05" w:rsidRPr="000628DE">
        <w:t xml:space="preserve"> </w:t>
      </w:r>
      <w:r w:rsidR="00CB33D4">
        <w:rPr>
          <w:b w:val="0"/>
        </w:rPr>
        <w:t xml:space="preserve">Assessor CE ou </w:t>
      </w:r>
      <w:r w:rsidR="00664DA3">
        <w:rPr>
          <w:b w:val="0"/>
        </w:rPr>
        <w:t>CEN</w:t>
      </w:r>
      <w:bookmarkEnd w:id="5"/>
    </w:p>
    <w:p w14:paraId="4036BB8D" w14:textId="29398B0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805289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3D12FE">
        <w:rPr>
          <w:b w:val="0"/>
        </w:rPr>
        <w:t>as denúncias</w:t>
      </w:r>
      <w:bookmarkEnd w:id="6"/>
    </w:p>
    <w:p w14:paraId="38E7497A" w14:textId="3AD4AD6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805290"/>
      <w:r w:rsidRPr="000628DE">
        <w:t>PARA</w:t>
      </w:r>
      <w:r w:rsidR="005A4527" w:rsidRPr="000628DE">
        <w:t xml:space="preserve"> </w:t>
      </w:r>
      <w:r w:rsidR="001868D6">
        <w:rPr>
          <w:b w:val="0"/>
        </w:rPr>
        <w:t>me informar ou interagir com as fases 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1805291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5D2D959F" w14:textId="4337F4E8" w:rsidR="001224E0" w:rsidRDefault="001224E0" w:rsidP="002E2F62">
      <w:pPr>
        <w:pStyle w:val="EstiloPrototipo3"/>
        <w:numPr>
          <w:ilvl w:val="0"/>
          <w:numId w:val="3"/>
        </w:numPr>
      </w:pPr>
      <w:bookmarkStart w:id="10" w:name="_Ref31795842"/>
      <w:bookmarkStart w:id="11" w:name="_Ref26368229"/>
      <w:r>
        <w:t>Selecionar Eleição</w:t>
      </w:r>
      <w:bookmarkEnd w:id="10"/>
    </w:p>
    <w:p w14:paraId="19D31772" w14:textId="2756CDBF" w:rsidR="004534BB" w:rsidRDefault="004534BB" w:rsidP="004534BB">
      <w:pPr>
        <w:pStyle w:val="EstiloPrototipo3"/>
        <w:ind w:left="720"/>
      </w:pPr>
      <w:r>
        <w:rPr>
          <w:noProof/>
        </w:rPr>
        <w:drawing>
          <wp:inline distT="0" distB="0" distL="0" distR="0" wp14:anchorId="481FCDA9" wp14:editId="0E83D9FC">
            <wp:extent cx="5760085" cy="3215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ic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5BA1CB27" w:rsidR="002E2F62" w:rsidRDefault="00790949" w:rsidP="002E2F62">
      <w:pPr>
        <w:pStyle w:val="EstiloPrototipo3"/>
        <w:numPr>
          <w:ilvl w:val="0"/>
          <w:numId w:val="3"/>
        </w:numPr>
      </w:pPr>
      <w:bookmarkStart w:id="12" w:name="_Ref31795379"/>
      <w:r>
        <w:t>Denúncias</w:t>
      </w:r>
      <w:r w:rsidR="00B769D4">
        <w:t xml:space="preserve"> por estado</w:t>
      </w:r>
      <w:r w:rsidR="009B5756">
        <w:t>:</w:t>
      </w:r>
      <w:bookmarkEnd w:id="11"/>
      <w:bookmarkEnd w:id="12"/>
    </w:p>
    <w:p w14:paraId="2E7739CD" w14:textId="1C548489" w:rsidR="00981360" w:rsidRDefault="004534BB" w:rsidP="00981360">
      <w:pPr>
        <w:pStyle w:val="EstiloPrototipo3"/>
      </w:pPr>
      <w:r>
        <w:rPr>
          <w:noProof/>
        </w:rPr>
        <w:lastRenderedPageBreak/>
        <w:drawing>
          <wp:inline distT="0" distB="0" distL="0" distR="0" wp14:anchorId="716D4FC3" wp14:editId="568557D5">
            <wp:extent cx="5346975" cy="459128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unciasc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3FC" w14:textId="2EFC646A" w:rsidR="009B5756" w:rsidRDefault="00B769D4" w:rsidP="003F08D5">
      <w:pPr>
        <w:pStyle w:val="EstiloPrototipo3"/>
        <w:numPr>
          <w:ilvl w:val="0"/>
          <w:numId w:val="3"/>
        </w:numPr>
      </w:pPr>
      <w:bookmarkStart w:id="13" w:name="_Ref26369985"/>
      <w:r>
        <w:t xml:space="preserve">Grid </w:t>
      </w:r>
      <w:r w:rsidR="00790949">
        <w:t>das Denúncias</w:t>
      </w:r>
      <w:r w:rsidR="009B5756">
        <w:t>:</w:t>
      </w:r>
      <w:bookmarkEnd w:id="13"/>
    </w:p>
    <w:p w14:paraId="650A6DBB" w14:textId="67582377" w:rsidR="009B3BA4" w:rsidRDefault="009B3BA4" w:rsidP="002E2F62">
      <w:pPr>
        <w:pStyle w:val="EstiloPrototipo3"/>
      </w:pPr>
      <w:r>
        <w:lastRenderedPageBreak/>
        <w:tab/>
      </w:r>
      <w:r w:rsidR="004534BB">
        <w:rPr>
          <w:noProof/>
        </w:rPr>
        <w:drawing>
          <wp:inline distT="0" distB="0" distL="0" distR="0" wp14:anchorId="3B556C37" wp14:editId="3DDDFA94">
            <wp:extent cx="5760085" cy="4173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unciasu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3E345DFD" w14:textId="3C73C62F" w:rsidR="00BB7917" w:rsidRDefault="00BB7917" w:rsidP="00F06A3D">
      <w:pPr>
        <w:pStyle w:val="EstiloPrototipo3"/>
      </w:pPr>
    </w:p>
    <w:p w14:paraId="2544EB3B" w14:textId="57B5591C" w:rsidR="00F06A3D" w:rsidRDefault="00B769D4" w:rsidP="003F08D5">
      <w:pPr>
        <w:pStyle w:val="EstiloPrototipo3"/>
        <w:numPr>
          <w:ilvl w:val="0"/>
          <w:numId w:val="3"/>
        </w:numPr>
      </w:pPr>
      <w:bookmarkStart w:id="14" w:name="_Ref26369986"/>
      <w:r>
        <w:t>Visualizar</w:t>
      </w:r>
      <w:r w:rsidR="00492E0E">
        <w:t xml:space="preserve"> </w:t>
      </w:r>
      <w:r w:rsidR="00790949">
        <w:t>Denúncia</w:t>
      </w:r>
      <w:r w:rsidR="00492E0E">
        <w:t>:</w:t>
      </w:r>
      <w:bookmarkEnd w:id="14"/>
    </w:p>
    <w:p w14:paraId="31202B79" w14:textId="6CEDCD8D" w:rsidR="00A66BD6" w:rsidRDefault="00FC3F3D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79F3891D" wp14:editId="45E4B8CA">
            <wp:extent cx="3683189" cy="49151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9069" w:type="dxa"/>
        <w:jc w:val="center"/>
        <w:tblLayout w:type="fixed"/>
        <w:tblLook w:val="01E0" w:firstRow="1" w:lastRow="1" w:firstColumn="1" w:lastColumn="1" w:noHBand="0" w:noVBand="0"/>
      </w:tblPr>
      <w:tblGrid>
        <w:gridCol w:w="2154"/>
        <w:gridCol w:w="1276"/>
        <w:gridCol w:w="708"/>
        <w:gridCol w:w="751"/>
        <w:gridCol w:w="926"/>
        <w:gridCol w:w="3254"/>
      </w:tblGrid>
      <w:tr w:rsidR="00320211" w:rsidRPr="00E976B5" w14:paraId="6987FD94" w14:textId="77777777" w:rsidTr="00856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9" w:type="dxa"/>
            <w:gridSpan w:val="6"/>
            <w:shd w:val="clear" w:color="auto" w:fill="45229E"/>
          </w:tcPr>
          <w:p w14:paraId="13D83C24" w14:textId="3F82231A" w:rsidR="00320211" w:rsidRPr="00E976B5" w:rsidRDefault="00320211" w:rsidP="0032021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_Ref31795842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20211" w:rsidRPr="005D2A67" w14:paraId="65115B5E" w14:textId="77777777" w:rsidTr="0032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54" w:type="dxa"/>
            <w:shd w:val="clear" w:color="auto" w:fill="B3B3B3"/>
          </w:tcPr>
          <w:p w14:paraId="21180211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113FDD9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66FE4618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43D405DF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7F21F38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3254" w:type="dxa"/>
            <w:shd w:val="clear" w:color="auto" w:fill="B3B3B3"/>
          </w:tcPr>
          <w:p w14:paraId="5EA46DB3" w14:textId="77777777" w:rsidR="00320211" w:rsidRPr="005D2A67" w:rsidRDefault="00320211" w:rsidP="00C520D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320211" w:rsidRPr="002D561C" w14:paraId="0F6E1F62" w14:textId="77777777" w:rsidTr="003202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020DAF52" w14:textId="31988A23" w:rsidR="00320211" w:rsidRDefault="00320211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276" w:type="dxa"/>
          </w:tcPr>
          <w:p w14:paraId="620B7D88" w14:textId="5BEFF675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ano e o número da eleição</w:t>
            </w:r>
          </w:p>
        </w:tc>
        <w:tc>
          <w:tcPr>
            <w:tcW w:w="708" w:type="dxa"/>
          </w:tcPr>
          <w:p w14:paraId="6DDBB2B5" w14:textId="34F86B67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063B49B" w14:textId="393D0E7C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C1452AF" w14:textId="4CB60FBF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9999/999</w:t>
            </w:r>
          </w:p>
        </w:tc>
        <w:tc>
          <w:tcPr>
            <w:tcW w:w="3254" w:type="dxa"/>
            <w:shd w:val="clear" w:color="auto" w:fill="FFFFFF" w:themeFill="background1"/>
          </w:tcPr>
          <w:p w14:paraId="22B4DC24" w14:textId="5B32EAB0" w:rsidR="00320211" w:rsidRPr="002D561C" w:rsidRDefault="00856235" w:rsidP="00C520D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 que exibe o ano e o número da eleição.</w:t>
            </w:r>
          </w:p>
        </w:tc>
      </w:tr>
      <w:tr w:rsidR="00320211" w:rsidRPr="002D561C" w14:paraId="40BEEDAE" w14:textId="77777777" w:rsidTr="0032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1E9155A7" w14:textId="3DE32D71" w:rsidR="00320211" w:rsidRDefault="00320211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276" w:type="dxa"/>
          </w:tcPr>
          <w:p w14:paraId="488FA136" w14:textId="513BE68F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 da eleição</w:t>
            </w:r>
          </w:p>
        </w:tc>
        <w:tc>
          <w:tcPr>
            <w:tcW w:w="708" w:type="dxa"/>
          </w:tcPr>
          <w:p w14:paraId="492881A3" w14:textId="26EA8479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32022F12" w14:textId="0DE8D4FA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8D48BC0" w14:textId="383F3C15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2D01FFCC" w14:textId="6DEE1E6D" w:rsidR="00320211" w:rsidRPr="002D561C" w:rsidRDefault="00856235" w:rsidP="00C520D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  <w:tr w:rsidR="00320211" w:rsidRPr="002D561C" w14:paraId="12AB71C9" w14:textId="77777777" w:rsidTr="003202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5B2D31B8" w14:textId="6E4320F0" w:rsidR="00320211" w:rsidRDefault="00320211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Resolução</w:t>
            </w:r>
          </w:p>
        </w:tc>
        <w:tc>
          <w:tcPr>
            <w:tcW w:w="1276" w:type="dxa"/>
          </w:tcPr>
          <w:p w14:paraId="6FD951CF" w14:textId="6A4011FB" w:rsidR="00320211" w:rsidRDefault="00856235" w:rsidP="00C0672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Resolução </w:t>
            </w:r>
            <w:r w:rsidR="00C06729">
              <w:rPr>
                <w:rFonts w:cs="Arial"/>
                <w:sz w:val="18"/>
                <w:szCs w:val="18"/>
              </w:rPr>
              <w:t>anexada à</w:t>
            </w:r>
            <w:r>
              <w:rPr>
                <w:rFonts w:cs="Arial"/>
                <w:sz w:val="18"/>
                <w:szCs w:val="18"/>
              </w:rPr>
              <w:t xml:space="preserve"> eleição.</w:t>
            </w:r>
          </w:p>
        </w:tc>
        <w:tc>
          <w:tcPr>
            <w:tcW w:w="708" w:type="dxa"/>
          </w:tcPr>
          <w:p w14:paraId="7F245699" w14:textId="3B0F474C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301B3B12" w14:textId="542F0A52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FB5F563" w14:textId="2BABD238" w:rsidR="00320211" w:rsidRDefault="00856235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66EF12EA" w14:textId="77777777" w:rsidR="00320211" w:rsidRDefault="00856235" w:rsidP="00C520D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grid;</w:t>
            </w:r>
          </w:p>
          <w:p w14:paraId="22939442" w14:textId="683CB28E" w:rsidR="00856235" w:rsidRPr="002D561C" w:rsidRDefault="00C06729" w:rsidP="00C520D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resolução exibida possui um link que ao acionado realiza o download do arquivo.</w:t>
            </w:r>
          </w:p>
        </w:tc>
      </w:tr>
      <w:tr w:rsidR="00320211" w:rsidRPr="002D561C" w14:paraId="5E8238E6" w14:textId="77777777" w:rsidTr="0032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7176C501" w14:textId="7CB581E2" w:rsidR="00320211" w:rsidRDefault="00320211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da Eleição</w:t>
            </w:r>
          </w:p>
        </w:tc>
        <w:tc>
          <w:tcPr>
            <w:tcW w:w="1276" w:type="dxa"/>
          </w:tcPr>
          <w:p w14:paraId="7470A847" w14:textId="52C4132E" w:rsidR="00320211" w:rsidRDefault="00250F0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atual da eleição</w:t>
            </w:r>
          </w:p>
        </w:tc>
        <w:tc>
          <w:tcPr>
            <w:tcW w:w="708" w:type="dxa"/>
          </w:tcPr>
          <w:p w14:paraId="20F4A1CF" w14:textId="493CD240" w:rsidR="00320211" w:rsidRDefault="00250F0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3F038F8" w14:textId="3D5AB7B8" w:rsidR="00320211" w:rsidRDefault="00250F0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1C679D5" w14:textId="5C46D8D8" w:rsidR="00320211" w:rsidRDefault="00250F0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063C9DE6" w14:textId="1EA7C1ED" w:rsidR="00320211" w:rsidRPr="002D561C" w:rsidRDefault="00250F0B" w:rsidP="00C520D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  <w:tr w:rsidR="00320211" w:rsidRPr="002D561C" w14:paraId="4F01E509" w14:textId="77777777" w:rsidTr="003202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5CFB93C" w14:textId="14C4B801" w:rsidR="00320211" w:rsidRDefault="0044506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Ano da Eleição</w:t>
            </w:r>
          </w:p>
        </w:tc>
        <w:tc>
          <w:tcPr>
            <w:tcW w:w="1276" w:type="dxa"/>
          </w:tcPr>
          <w:p w14:paraId="2D020153" w14:textId="19FB64AC" w:rsidR="00320211" w:rsidRDefault="0044506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Filtra os registros através do ano da eleição</w:t>
            </w:r>
          </w:p>
        </w:tc>
        <w:tc>
          <w:tcPr>
            <w:tcW w:w="708" w:type="dxa"/>
          </w:tcPr>
          <w:p w14:paraId="40F98E6A" w14:textId="4C8A632E" w:rsidR="00320211" w:rsidRDefault="0044506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0D95A5D" w14:textId="1530926F" w:rsidR="00320211" w:rsidRDefault="0044506B" w:rsidP="00554F6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Domínio </w:t>
            </w:r>
            <w:r w:rsidR="00554F68">
              <w:rPr>
                <w:rFonts w:cs="Arial"/>
                <w:sz w:val="18"/>
                <w:szCs w:val="18"/>
              </w:rPr>
              <w:t>fixo</w:t>
            </w:r>
          </w:p>
        </w:tc>
        <w:tc>
          <w:tcPr>
            <w:tcW w:w="926" w:type="dxa"/>
          </w:tcPr>
          <w:p w14:paraId="6D6C842A" w14:textId="7567A5F4" w:rsidR="00320211" w:rsidRDefault="0044506B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77172C0D" w14:textId="5E2064ED" w:rsidR="00554F68" w:rsidRPr="00554F68" w:rsidRDefault="00554F68" w:rsidP="00554F68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todos os anos desde 2019.</w:t>
            </w:r>
          </w:p>
        </w:tc>
      </w:tr>
      <w:tr w:rsidR="00554F68" w:rsidRPr="002D561C" w14:paraId="7E62E147" w14:textId="77777777" w:rsidTr="0032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492CA5D9" w14:textId="2A4652A0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276" w:type="dxa"/>
          </w:tcPr>
          <w:p w14:paraId="50E353A4" w14:textId="00034BA2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Filtra os registros através do número da eleição</w:t>
            </w:r>
          </w:p>
        </w:tc>
        <w:tc>
          <w:tcPr>
            <w:tcW w:w="708" w:type="dxa"/>
          </w:tcPr>
          <w:p w14:paraId="3C0CA44D" w14:textId="5BA47129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C080320" w14:textId="490BE65B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A6CC4B4" w14:textId="6891087F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65C5D2A9" w14:textId="77777777" w:rsidR="00554F68" w:rsidRDefault="00554F68" w:rsidP="00554F68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4;</w:t>
            </w:r>
          </w:p>
          <w:p w14:paraId="69C324AD" w14:textId="726CC5CE" w:rsidR="00554F68" w:rsidRDefault="00554F68" w:rsidP="00554F68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Filtra os registros pelo número da eleição.</w:t>
            </w:r>
          </w:p>
        </w:tc>
      </w:tr>
      <w:tr w:rsidR="00554F68" w:rsidRPr="002D561C" w14:paraId="664FEE4E" w14:textId="77777777" w:rsidTr="003202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55616253" w14:textId="7BAB435A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276" w:type="dxa"/>
          </w:tcPr>
          <w:p w14:paraId="1405FBE6" w14:textId="7C6698CC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Filtra os registros pelo tipo de processo da eleição</w:t>
            </w:r>
          </w:p>
        </w:tc>
        <w:tc>
          <w:tcPr>
            <w:tcW w:w="708" w:type="dxa"/>
          </w:tcPr>
          <w:p w14:paraId="449D4FB1" w14:textId="417B721F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6207086C" w14:textId="7A801495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Domínio em banco</w:t>
            </w:r>
          </w:p>
        </w:tc>
        <w:tc>
          <w:tcPr>
            <w:tcW w:w="926" w:type="dxa"/>
          </w:tcPr>
          <w:p w14:paraId="42DB103E" w14:textId="1EA284DA" w:rsidR="00554F68" w:rsidRDefault="00554F68" w:rsidP="00C520D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690B01C6" w14:textId="10F20787" w:rsidR="00554F68" w:rsidRDefault="00554F68" w:rsidP="00554F68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os tipos de processo.</w:t>
            </w:r>
          </w:p>
        </w:tc>
      </w:tr>
    </w:tbl>
    <w:p w14:paraId="7BC27B21" w14:textId="712F96ED" w:rsidR="00274559" w:rsidRDefault="00274559" w:rsidP="00320211">
      <w:pPr>
        <w:pStyle w:val="EstiloPrototipo3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5B369A8" w:rsidR="00BA4DD5" w:rsidRPr="00E976B5" w:rsidRDefault="005834A3" w:rsidP="001224E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1224E0">
              <w:rPr>
                <w:sz w:val="24"/>
                <w:szCs w:val="24"/>
              </w:rPr>
              <w:fldChar w:fldCharType="begin"/>
            </w:r>
            <w:r w:rsidR="001224E0">
              <w:rPr>
                <w:sz w:val="24"/>
                <w:szCs w:val="24"/>
              </w:rPr>
              <w:instrText xml:space="preserve"> REF _Ref31795379 \r \h </w:instrText>
            </w:r>
            <w:r w:rsidR="001224E0">
              <w:rPr>
                <w:sz w:val="24"/>
                <w:szCs w:val="24"/>
              </w:rPr>
            </w:r>
            <w:r w:rsidR="001224E0">
              <w:rPr>
                <w:sz w:val="24"/>
                <w:szCs w:val="24"/>
              </w:rPr>
              <w:fldChar w:fldCharType="separate"/>
            </w:r>
            <w:r w:rsidR="001224E0">
              <w:rPr>
                <w:sz w:val="24"/>
                <w:szCs w:val="24"/>
              </w:rPr>
              <w:t>P02</w:t>
            </w:r>
            <w:r w:rsidR="001224E0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6CB71EAF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 do pedido de impugnação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20EE3789" w:rsidR="002A4B20" w:rsidRPr="009B74D2" w:rsidRDefault="005B325E" w:rsidP="009E01A0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valor “CE/UF”. O sistema deve exibir a UF do quantitativo de </w:t>
            </w:r>
            <w:r w:rsidR="00B348C0">
              <w:rPr>
                <w:sz w:val="18"/>
                <w:szCs w:val="18"/>
              </w:rPr>
              <w:t xml:space="preserve">denúncias, </w:t>
            </w:r>
            <w:r>
              <w:rPr>
                <w:sz w:val="18"/>
                <w:szCs w:val="18"/>
              </w:rPr>
              <w:t>o valor “IES”</w:t>
            </w:r>
            <w:r w:rsidR="002F4F0D">
              <w:rPr>
                <w:sz w:val="18"/>
                <w:szCs w:val="18"/>
              </w:rPr>
              <w:t>, “CEN”</w:t>
            </w:r>
            <w:r w:rsidR="009E01A0">
              <w:rPr>
                <w:sz w:val="18"/>
                <w:szCs w:val="18"/>
              </w:rPr>
              <w:t xml:space="preserve"> </w:t>
            </w:r>
            <w:r w:rsidR="002F4F0D">
              <w:rPr>
                <w:sz w:val="18"/>
                <w:szCs w:val="18"/>
              </w:rPr>
              <w:t>de acordo com o tipo de denúncia</w:t>
            </w:r>
            <w:r w:rsidR="009B74D2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6BCCD149" w:rsidR="00410002" w:rsidRDefault="005834A3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Quantidade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1046F81C" w14:textId="2ACD9B2F" w:rsidR="00410002" w:rsidRDefault="00397C99" w:rsidP="009E01A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  <w:r>
              <w:rPr>
                <w:rFonts w:cs="Arial"/>
                <w:sz w:val="18"/>
                <w:szCs w:val="18"/>
              </w:rPr>
              <w:t xml:space="preserve"> para o estado</w:t>
            </w:r>
            <w:r w:rsidR="000D28C2">
              <w:rPr>
                <w:rFonts w:cs="Arial"/>
                <w:sz w:val="18"/>
                <w:szCs w:val="18"/>
              </w:rPr>
              <w:t xml:space="preserve">, IES 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DD54BE6" w:rsidR="00410002" w:rsidRPr="002D561C" w:rsidRDefault="000D28C2" w:rsidP="009E01A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9B74D2">
              <w:rPr>
                <w:sz w:val="18"/>
                <w:szCs w:val="18"/>
              </w:rPr>
              <w:t xml:space="preserve">a quantidade de denúncias </w:t>
            </w:r>
            <w:r w:rsidR="002F629D">
              <w:rPr>
                <w:sz w:val="18"/>
                <w:szCs w:val="18"/>
              </w:rPr>
              <w:t>por UF, IES</w:t>
            </w:r>
            <w:r w:rsidR="009B74D2">
              <w:rPr>
                <w:sz w:val="18"/>
                <w:szCs w:val="18"/>
              </w:rPr>
              <w:t xml:space="preserve">, CEN </w:t>
            </w:r>
            <w:r w:rsidR="002F629D">
              <w:rPr>
                <w:sz w:val="18"/>
                <w:szCs w:val="18"/>
              </w:rPr>
              <w:t>no processo eleitoral vigente.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1F198A89" w:rsidR="00016C1D" w:rsidRDefault="00016C1D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2F629D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3AF5EEE6" w14:textId="2CC731D1" w:rsidR="00016C1D" w:rsidRDefault="00016C1D" w:rsidP="009E01A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o total </w:t>
            </w:r>
            <w:r w:rsidR="002F629D">
              <w:rPr>
                <w:rFonts w:cs="Arial"/>
                <w:sz w:val="18"/>
                <w:szCs w:val="18"/>
              </w:rPr>
              <w:t>de pedidos de todos os estados,</w:t>
            </w:r>
            <w:r>
              <w:rPr>
                <w:rFonts w:cs="Arial"/>
                <w:sz w:val="18"/>
                <w:szCs w:val="18"/>
              </w:rPr>
              <w:t xml:space="preserve"> IES</w:t>
            </w:r>
            <w:r w:rsidR="002F629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0DC88171" w:rsidR="00016C1D" w:rsidRDefault="002F629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soma </w:t>
            </w:r>
            <w:r w:rsidR="00016C1D">
              <w:rPr>
                <w:sz w:val="18"/>
                <w:szCs w:val="18"/>
              </w:rPr>
              <w:t xml:space="preserve">dos valores exibidos na coluna “Quantidade de Pedidos de </w:t>
            </w:r>
            <w:r>
              <w:rPr>
                <w:sz w:val="18"/>
                <w:szCs w:val="18"/>
              </w:rPr>
              <w:t>Denúncia</w:t>
            </w:r>
            <w:r w:rsidR="00016C1D">
              <w:rPr>
                <w:sz w:val="18"/>
                <w:szCs w:val="18"/>
              </w:rPr>
              <w:t>”.</w:t>
            </w:r>
          </w:p>
        </w:tc>
      </w:tr>
      <w:tr w:rsidR="00080B9D" w:rsidRPr="00E976B5" w14:paraId="1E50885F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003BB7B1" w:rsidR="00080B9D" w:rsidRPr="00E976B5" w:rsidRDefault="00080B9D" w:rsidP="001224E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1224E0">
              <w:rPr>
                <w:sz w:val="24"/>
                <w:szCs w:val="24"/>
              </w:rPr>
              <w:fldChar w:fldCharType="begin"/>
            </w:r>
            <w:r w:rsidR="001224E0">
              <w:rPr>
                <w:sz w:val="24"/>
                <w:szCs w:val="24"/>
              </w:rPr>
              <w:instrText xml:space="preserve"> REF _Ref26369985 \r \h </w:instrText>
            </w:r>
            <w:r w:rsidR="001224E0">
              <w:rPr>
                <w:sz w:val="24"/>
                <w:szCs w:val="24"/>
              </w:rPr>
            </w:r>
            <w:r w:rsidR="001224E0">
              <w:rPr>
                <w:sz w:val="24"/>
                <w:szCs w:val="24"/>
              </w:rPr>
              <w:fldChar w:fldCharType="separate"/>
            </w:r>
            <w:r w:rsidR="001224E0">
              <w:rPr>
                <w:sz w:val="24"/>
                <w:szCs w:val="24"/>
              </w:rPr>
              <w:t>P03</w:t>
            </w:r>
            <w:r w:rsidR="001224E0"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62116A28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</w:t>
            </w:r>
            <w:r w:rsidR="00131672">
              <w:rPr>
                <w:sz w:val="18"/>
                <w:szCs w:val="18"/>
              </w:rPr>
              <w:t>a/Hora do c</w:t>
            </w:r>
            <w:r w:rsidR="00103385">
              <w:rPr>
                <w:sz w:val="18"/>
                <w:szCs w:val="18"/>
              </w:rPr>
              <w:t xml:space="preserve">adastro, </w:t>
            </w:r>
            <w:r w:rsidR="00103385">
              <w:rPr>
                <w:sz w:val="18"/>
                <w:szCs w:val="18"/>
              </w:rPr>
              <w:lastRenderedPageBreak/>
              <w:t>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269C4FD0" w:rsidR="001A1019" w:rsidRPr="009E01A0" w:rsidRDefault="001A1019" w:rsidP="009E01A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chapa” ou “Membro de comissão”, então exibe o nome completo do denunciado</w:t>
            </w:r>
            <w:r w:rsidR="009E01A0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  <w:tr w:rsidR="00583D0E" w:rsidRPr="00E976B5" w14:paraId="176F812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5C7A771" w14:textId="2ADBFA19" w:rsidR="00583D0E" w:rsidRPr="00E976B5" w:rsidRDefault="00583D0E" w:rsidP="001224E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Visualizar </w:t>
            </w:r>
            <w:r w:rsidR="001224E0">
              <w:rPr>
                <w:sz w:val="24"/>
                <w:szCs w:val="24"/>
              </w:rPr>
              <w:fldChar w:fldCharType="begin"/>
            </w:r>
            <w:r w:rsidR="001224E0">
              <w:rPr>
                <w:sz w:val="24"/>
                <w:szCs w:val="24"/>
              </w:rPr>
              <w:instrText xml:space="preserve"> REF _Ref26369986 \r \h </w:instrText>
            </w:r>
            <w:r w:rsidR="001224E0">
              <w:rPr>
                <w:sz w:val="24"/>
                <w:szCs w:val="24"/>
              </w:rPr>
            </w:r>
            <w:r w:rsidR="001224E0">
              <w:rPr>
                <w:sz w:val="24"/>
                <w:szCs w:val="24"/>
              </w:rPr>
              <w:fldChar w:fldCharType="separate"/>
            </w:r>
            <w:r w:rsidR="001224E0">
              <w:rPr>
                <w:sz w:val="24"/>
                <w:szCs w:val="24"/>
              </w:rPr>
              <w:t>P04</w:t>
            </w:r>
            <w:r w:rsidR="001224E0">
              <w:rPr>
                <w:sz w:val="24"/>
                <w:szCs w:val="24"/>
              </w:rPr>
              <w:fldChar w:fldCharType="end"/>
            </w:r>
          </w:p>
        </w:tc>
      </w:tr>
      <w:tr w:rsidR="00583D0E" w:rsidRPr="005D2A67" w14:paraId="61B052EC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A8C9C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B1158A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12F1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7DA7902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051F18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2AB74EE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B17A5F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C3F3D" w:rsidRPr="009261BC" w14:paraId="472019FA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B7C4C27" w14:textId="77777777" w:rsidR="00FC3F3D" w:rsidRPr="009B42E9" w:rsidRDefault="00FC3F3D" w:rsidP="00FC3F3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A823C2D" w14:textId="3C621A1E" w:rsidR="00FC3F3D" w:rsidRDefault="00FC3F3D" w:rsidP="00FC3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414B532E" w14:textId="414F40F8" w:rsidR="00FC3F3D" w:rsidRDefault="00FC3F3D" w:rsidP="00FC3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01C2D478" w14:textId="187C339A" w:rsidR="00FC3F3D" w:rsidRDefault="00FC3F3D" w:rsidP="00FC3F3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A5DC162" w14:textId="6FD455B0" w:rsidR="00FC3F3D" w:rsidRDefault="00FC3F3D" w:rsidP="00FC3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9D09283" w14:textId="3FE82A5D" w:rsidR="00FC3F3D" w:rsidRDefault="00FC3F3D" w:rsidP="00FC3F3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918821" w14:textId="48ADFB24" w:rsidR="00FC3F3D" w:rsidRDefault="00FC3F3D" w:rsidP="00FC3F3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534BB" w:rsidRPr="009261BC" w14:paraId="24F64C4D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8155F7" w14:textId="77777777" w:rsidR="004534BB" w:rsidRPr="009B42E9" w:rsidRDefault="004534BB" w:rsidP="004534B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ACBDFFC" w14:textId="7419E7EE" w:rsidR="004534BB" w:rsidRDefault="004534BB" w:rsidP="004534B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5A5CBF1B" w14:textId="240148D9" w:rsidR="004534BB" w:rsidRDefault="004534BB" w:rsidP="004534B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da denúncia</w:t>
            </w:r>
          </w:p>
        </w:tc>
        <w:tc>
          <w:tcPr>
            <w:tcW w:w="708" w:type="dxa"/>
          </w:tcPr>
          <w:p w14:paraId="331C529D" w14:textId="6054742A" w:rsidR="004534BB" w:rsidRDefault="004534BB" w:rsidP="004534B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09A28C6" w14:textId="22F9461A" w:rsidR="004534BB" w:rsidRDefault="004534BB" w:rsidP="004534B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151B28AC" w14:textId="50031AED" w:rsidR="004534BB" w:rsidRDefault="004534BB" w:rsidP="004534B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4DF401CF" w14:textId="222CDAE1" w:rsidR="004534BB" w:rsidRDefault="004534BB" w:rsidP="004534B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83D0E" w:rsidRPr="009261BC" w14:paraId="3391C665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3F3EE4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25C6619" w14:textId="38C3E17E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</w:t>
            </w:r>
            <w:r w:rsidR="00A86917">
              <w:rPr>
                <w:rFonts w:cs="Arial"/>
                <w:sz w:val="18"/>
                <w:szCs w:val="18"/>
              </w:rPr>
              <w:t>Completo</w:t>
            </w:r>
          </w:p>
        </w:tc>
        <w:tc>
          <w:tcPr>
            <w:tcW w:w="1276" w:type="dxa"/>
          </w:tcPr>
          <w:p w14:paraId="5DC5D2E7" w14:textId="48FE26CA" w:rsidR="00583D0E" w:rsidRPr="00F23DF4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usuário denunciante</w:t>
            </w:r>
          </w:p>
        </w:tc>
        <w:tc>
          <w:tcPr>
            <w:tcW w:w="708" w:type="dxa"/>
          </w:tcPr>
          <w:p w14:paraId="0938DD09" w14:textId="5EF7543B" w:rsidR="00583D0E" w:rsidRPr="00410002" w:rsidRDefault="00261F7D" w:rsidP="00E939B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845212" w14:textId="046CF6D0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04D7866" w14:textId="63454C66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109E32" w14:textId="6C7C6052" w:rsidR="00583D0E" w:rsidRPr="009261BC" w:rsidRDefault="00261F7D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7A08BED5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74EF8C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316CC69" w14:textId="51DD085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CACD067" w14:textId="16A2D6DC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de registro do </w:t>
            </w:r>
            <w:r w:rsidR="00A86917"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708" w:type="dxa"/>
          </w:tcPr>
          <w:p w14:paraId="1CC3EDCA" w14:textId="36CA3124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3862737" w14:textId="7CE42B3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C9B31BC" w14:textId="585AE5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CFE173" w14:textId="38C64863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5099EF5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8DEB36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855DF2" w14:textId="064FCF1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3671D2E6" w14:textId="256821B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do denunciante</w:t>
            </w:r>
          </w:p>
        </w:tc>
        <w:tc>
          <w:tcPr>
            <w:tcW w:w="708" w:type="dxa"/>
          </w:tcPr>
          <w:p w14:paraId="47B48E0E" w14:textId="7EC9B48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BA9A61" w14:textId="25109DF3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5C17FA3" w14:textId="098834C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4A688E" w14:textId="5830EB44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14:paraId="19921CE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7FE20E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10FF9D2" w14:textId="4E50EC14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2CEFB2C0" w14:textId="34FA95A1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da chapa, membro de chapa ou membro de comissão</w:t>
            </w:r>
          </w:p>
        </w:tc>
        <w:tc>
          <w:tcPr>
            <w:tcW w:w="708" w:type="dxa"/>
          </w:tcPr>
          <w:p w14:paraId="02A931D7" w14:textId="1654FF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E9C086" w14:textId="444DB915" w:rsidR="00583D0E" w:rsidRDefault="00261F7D" w:rsidP="00261F7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58BB018" w14:textId="74C2300B" w:rsidR="00583D0E" w:rsidRDefault="00261F7D" w:rsidP="00E939B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7FCBBD8" w14:textId="77777777" w:rsidR="00583D0E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5DCCEC4D" w14:textId="55AEAFB5" w:rsidR="00A86917" w:rsidRDefault="00A86917" w:rsidP="009E01A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disponível somente para os tipos de denúncia “Chapa”, “Membro de chapa” ou “Membro de comissão”. </w:t>
            </w:r>
          </w:p>
        </w:tc>
      </w:tr>
      <w:tr w:rsidR="00261F7D" w14:paraId="791901E2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D21692" w14:textId="75BF21C3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8A1CE" w14:textId="1E7C77AC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4424093E" w14:textId="2807B6E9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358377B6" w14:textId="4B00CFA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945DBB" w14:textId="792C012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9DC95E4" w14:textId="1BA90AA5" w:rsidR="00261F7D" w:rsidRDefault="002628E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AFEF4E" w14:textId="77777777" w:rsidR="00261F7D" w:rsidRDefault="002628E3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2E6F2631" w14:textId="3A18656E" w:rsidR="00A86917" w:rsidRDefault="00A86917" w:rsidP="009E01A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Campo disponível somente para o tipo de denúncia “Chapa”. Caso o tipo seja “Membro de chapa”, “Membro de comissão</w:t>
            </w:r>
            <w:proofErr w:type="gramStart"/>
            <w:r>
              <w:rPr>
                <w:sz w:val="18"/>
                <w:szCs w:val="18"/>
              </w:rPr>
              <w:t xml:space="preserve">” </w:t>
            </w:r>
            <w:r w:rsidR="009E01A0"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 o campo fica oculto.</w:t>
            </w:r>
          </w:p>
        </w:tc>
      </w:tr>
      <w:tr w:rsidR="00261F7D" w14:paraId="6C6914F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872C6E" w14:textId="3A7C5801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6C051A6" w14:textId="6A3B4AF7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A86917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4B093767" w14:textId="224AA8D4" w:rsidR="00261F7D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membro de chapa ou membro de comissão</w:t>
            </w:r>
          </w:p>
        </w:tc>
        <w:tc>
          <w:tcPr>
            <w:tcW w:w="708" w:type="dxa"/>
          </w:tcPr>
          <w:p w14:paraId="3B9F4C0D" w14:textId="729E50C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9355C32" w14:textId="574D489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1EE353" w14:textId="4AE7573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7AD847" w14:textId="77777777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1F03B5FB" w14:textId="1BD2A864" w:rsidR="00A86917" w:rsidRDefault="00A86917" w:rsidP="009E01A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os tipos de denúncia “Membro de chapa” ou “Membro de comi</w:t>
            </w:r>
            <w:r w:rsidR="009E01A0">
              <w:rPr>
                <w:sz w:val="18"/>
                <w:szCs w:val="18"/>
              </w:rPr>
              <w:t xml:space="preserve">ssão”. Caso o tipo seja “Chapa”, </w:t>
            </w:r>
            <w:r>
              <w:rPr>
                <w:sz w:val="18"/>
                <w:szCs w:val="18"/>
              </w:rPr>
              <w:t>o campo fica oculto.</w:t>
            </w:r>
          </w:p>
        </w:tc>
      </w:tr>
      <w:tr w:rsidR="00261F7D" w14:paraId="43919D0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FDFAAB" w14:textId="60C7D7E2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8650AE" w14:textId="58700957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6FD205E4" w14:textId="21DEB55E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dos fatos que deve justificar a denúncia</w:t>
            </w:r>
          </w:p>
        </w:tc>
        <w:tc>
          <w:tcPr>
            <w:tcW w:w="708" w:type="dxa"/>
          </w:tcPr>
          <w:p w14:paraId="6738DE22" w14:textId="45E5DAE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BAEA42F" w14:textId="55D4B34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DD4CC8" w14:textId="5BEF6258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D766DA" w14:textId="40AF0F24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66BD6" w14:paraId="16C0A90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71336E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8CEFAC5" w14:textId="77E0A93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  <w:r w:rsidR="00A86917"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777427E" w14:textId="54C6EF73" w:rsidR="00A66BD6" w:rsidRDefault="00057893" w:rsidP="0005789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</w:t>
            </w:r>
            <w:r w:rsidR="00A66BD6">
              <w:rPr>
                <w:rFonts w:cs="Arial"/>
                <w:sz w:val="18"/>
                <w:szCs w:val="18"/>
              </w:rPr>
              <w:t>de arquivos</w:t>
            </w:r>
          </w:p>
        </w:tc>
        <w:tc>
          <w:tcPr>
            <w:tcW w:w="708" w:type="dxa"/>
          </w:tcPr>
          <w:p w14:paraId="553E96F7" w14:textId="2AFA50E7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D326E9A" w14:textId="3DD12705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2C9E0DC" w14:textId="59F35A9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C44CBC" w14:textId="4D0E8BD2" w:rsidR="00A66BD6" w:rsidRDefault="00A66BD6" w:rsidP="0005789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 de </w:t>
            </w:r>
            <w:r w:rsidR="00057893">
              <w:rPr>
                <w:sz w:val="18"/>
                <w:szCs w:val="18"/>
              </w:rPr>
              <w:t>arquivos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86917" w14:paraId="6ED9F07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55EB612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D7BAEF2" w14:textId="073F5DA0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0CF37506" w14:textId="757D7377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testemunha</w:t>
            </w:r>
          </w:p>
        </w:tc>
        <w:tc>
          <w:tcPr>
            <w:tcW w:w="708" w:type="dxa"/>
          </w:tcPr>
          <w:p w14:paraId="72DD2B70" w14:textId="319A73FD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D853BC" w14:textId="4912934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B112A70" w14:textId="68A9F944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95EE0C" w14:textId="67620C17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3732537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6BD5BC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7F36B69" w14:textId="71FE53E9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276" w:type="dxa"/>
          </w:tcPr>
          <w:p w14:paraId="406C5404" w14:textId="33162B4A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 da Testemunha</w:t>
            </w:r>
          </w:p>
        </w:tc>
        <w:tc>
          <w:tcPr>
            <w:tcW w:w="708" w:type="dxa"/>
          </w:tcPr>
          <w:p w14:paraId="16DFF220" w14:textId="08D1FE3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85872D8" w14:textId="2DFD45E0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43A8B4E" w14:textId="686E704C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4FF0A13" w14:textId="092521FE" w:rsidR="00D65DB0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2861122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D808E18" w14:textId="78489D94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7D80A94" w14:textId="573CAB4E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161AC422" w14:textId="0D85163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da testemunha</w:t>
            </w:r>
          </w:p>
        </w:tc>
        <w:tc>
          <w:tcPr>
            <w:tcW w:w="708" w:type="dxa"/>
          </w:tcPr>
          <w:p w14:paraId="1BE30334" w14:textId="3A916BD6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EFE93DE" w14:textId="50A55D45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77B8B68" w14:textId="72F7F30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99FF405" w14:textId="1426D09A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437"/>
        <w:gridCol w:w="1227"/>
        <w:gridCol w:w="687"/>
        <w:gridCol w:w="5714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27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180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649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5790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271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180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649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5790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27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180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649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5790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A77071" w:rsidRPr="000126F0" w14:paraId="7240CE71" w14:textId="77777777" w:rsidTr="00271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433FF291" w14:textId="252BC327" w:rsidR="00A77071" w:rsidRDefault="00A7707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180" w:type="dxa"/>
          </w:tcPr>
          <w:p w14:paraId="07496AAA" w14:textId="7ECB2A64" w:rsidR="00A77071" w:rsidRDefault="00A77071" w:rsidP="0005789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dos quantitativos de denúncia por estado, IES ou CEN.</w:t>
            </w:r>
          </w:p>
        </w:tc>
        <w:tc>
          <w:tcPr>
            <w:tcW w:w="649" w:type="dxa"/>
          </w:tcPr>
          <w:p w14:paraId="268DA1E6" w14:textId="77777777" w:rsidR="00A77071" w:rsidRDefault="00A77071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790" w:type="dxa"/>
          </w:tcPr>
          <w:p w14:paraId="2288B97E" w14:textId="7A99BEDE" w:rsidR="00A77071" w:rsidRDefault="00BC314E" w:rsidP="00881D8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Pr="00080656">
              <w:rPr>
                <w:b/>
                <w:sz w:val="18"/>
                <w:szCs w:val="18"/>
              </w:rPr>
              <w:fldChar w:fldCharType="begin"/>
            </w:r>
            <w:r w:rsidRPr="00080656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80656">
              <w:rPr>
                <w:b/>
                <w:sz w:val="18"/>
                <w:szCs w:val="18"/>
              </w:rPr>
            </w:r>
            <w:r w:rsidRPr="00080656">
              <w:rPr>
                <w:b/>
                <w:sz w:val="18"/>
                <w:szCs w:val="18"/>
              </w:rPr>
              <w:fldChar w:fldCharType="separate"/>
            </w:r>
            <w:r w:rsidRPr="00080656">
              <w:rPr>
                <w:b/>
                <w:sz w:val="18"/>
                <w:szCs w:val="18"/>
              </w:rPr>
              <w:t>P02</w:t>
            </w:r>
            <w:r w:rsidRPr="00080656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434B58" w:rsidRPr="000126F0" w14:paraId="0F8AE308" w14:textId="77777777" w:rsidTr="0027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180" w:type="dxa"/>
          </w:tcPr>
          <w:p w14:paraId="545EFB2A" w14:textId="0C8646B1" w:rsidR="00434B58" w:rsidRDefault="00080656" w:rsidP="0005789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</w:t>
            </w:r>
            <w:r w:rsidR="00881D86">
              <w:rPr>
                <w:sz w:val="18"/>
                <w:szCs w:val="18"/>
              </w:rPr>
              <w:t xml:space="preserve">as denúncias </w:t>
            </w:r>
            <w:r w:rsidR="00881D86">
              <w:rPr>
                <w:sz w:val="18"/>
                <w:szCs w:val="18"/>
              </w:rPr>
              <w:lastRenderedPageBreak/>
              <w:t xml:space="preserve">por UF, IES </w:t>
            </w:r>
            <w:r w:rsidR="00BC314E">
              <w:rPr>
                <w:sz w:val="18"/>
                <w:szCs w:val="18"/>
              </w:rPr>
              <w:t>ou CEN.</w:t>
            </w:r>
          </w:p>
        </w:tc>
        <w:tc>
          <w:tcPr>
            <w:tcW w:w="649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Link</w:t>
            </w:r>
          </w:p>
        </w:tc>
        <w:tc>
          <w:tcPr>
            <w:tcW w:w="5790" w:type="dxa"/>
          </w:tcPr>
          <w:p w14:paraId="6EBACE57" w14:textId="730A02DE" w:rsidR="002A7B4E" w:rsidRPr="00881D86" w:rsidRDefault="00080656" w:rsidP="00BC314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="00BC314E">
              <w:rPr>
                <w:b/>
                <w:sz w:val="18"/>
                <w:szCs w:val="18"/>
              </w:rPr>
              <w:fldChar w:fldCharType="begin"/>
            </w:r>
            <w:r w:rsidR="00BC314E">
              <w:rPr>
                <w:b/>
                <w:sz w:val="18"/>
                <w:szCs w:val="18"/>
              </w:rPr>
              <w:instrText xml:space="preserve"> REF _Ref26369985 \r \h </w:instrText>
            </w:r>
            <w:r w:rsidR="00BC314E">
              <w:rPr>
                <w:b/>
                <w:sz w:val="18"/>
                <w:szCs w:val="18"/>
              </w:rPr>
            </w:r>
            <w:r w:rsidR="00BC314E">
              <w:rPr>
                <w:b/>
                <w:sz w:val="18"/>
                <w:szCs w:val="18"/>
              </w:rPr>
              <w:fldChar w:fldCharType="separate"/>
            </w:r>
            <w:r w:rsidR="00BC314E">
              <w:rPr>
                <w:b/>
                <w:sz w:val="18"/>
                <w:szCs w:val="18"/>
              </w:rPr>
              <w:t>P03</w:t>
            </w:r>
            <w:r w:rsidR="00BC314E">
              <w:rPr>
                <w:b/>
                <w:sz w:val="18"/>
                <w:szCs w:val="18"/>
              </w:rPr>
              <w:fldChar w:fldCharType="end"/>
            </w:r>
            <w:r w:rsidR="00881D86">
              <w:rPr>
                <w:sz w:val="18"/>
                <w:szCs w:val="18"/>
              </w:rPr>
              <w:t>.</w:t>
            </w:r>
          </w:p>
        </w:tc>
      </w:tr>
      <w:tr w:rsidR="00C17ADA" w:rsidRPr="000126F0" w14:paraId="33C0A352" w14:textId="77777777" w:rsidTr="00271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641CCA1E" w14:textId="7E36AEAE" w:rsidR="00C17ADA" w:rsidRDefault="00C17AD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180" w:type="dxa"/>
          </w:tcPr>
          <w:p w14:paraId="3F82DC02" w14:textId="5DE804A6" w:rsidR="00C17ADA" w:rsidRDefault="00C17ADA" w:rsidP="00881D8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</w:t>
            </w:r>
            <w:r w:rsidR="00881D86">
              <w:rPr>
                <w:sz w:val="18"/>
                <w:szCs w:val="18"/>
              </w:rPr>
              <w:t>a Denúncia</w:t>
            </w:r>
          </w:p>
        </w:tc>
        <w:tc>
          <w:tcPr>
            <w:tcW w:w="649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5790" w:type="dxa"/>
          </w:tcPr>
          <w:p w14:paraId="7D795BB8" w14:textId="3473BA67" w:rsidR="00285971" w:rsidRPr="00285971" w:rsidRDefault="00C17ADA" w:rsidP="0028597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="00DD4598">
              <w:rPr>
                <w:b/>
                <w:position w:val="3"/>
              </w:rPr>
              <w:fldChar w:fldCharType="begin"/>
            </w:r>
            <w:r w:rsidR="00DD4598">
              <w:rPr>
                <w:b/>
                <w:position w:val="3"/>
              </w:rPr>
              <w:instrText xml:space="preserve"> REF _Ref26369986 \r \h </w:instrText>
            </w:r>
            <w:r w:rsidR="00DD4598">
              <w:rPr>
                <w:b/>
                <w:position w:val="3"/>
              </w:rPr>
            </w:r>
            <w:r w:rsidR="00DD4598">
              <w:rPr>
                <w:b/>
                <w:position w:val="3"/>
              </w:rPr>
              <w:fldChar w:fldCharType="separate"/>
            </w:r>
            <w:r w:rsidR="00DD4598">
              <w:rPr>
                <w:b/>
                <w:position w:val="3"/>
              </w:rPr>
              <w:t>P04</w:t>
            </w:r>
            <w:r w:rsidR="00DD4598">
              <w:rPr>
                <w:b/>
                <w:position w:val="3"/>
              </w:rPr>
              <w:fldChar w:fldCharType="end"/>
            </w:r>
            <w:r w:rsidR="00285971">
              <w:rPr>
                <w:sz w:val="18"/>
                <w:szCs w:val="18"/>
              </w:rPr>
              <w:t>.</w:t>
            </w:r>
          </w:p>
        </w:tc>
      </w:tr>
      <w:tr w:rsidR="00261F7D" w:rsidRPr="000126F0" w14:paraId="41BDD69E" w14:textId="77777777" w:rsidTr="0027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33B6D88F" w14:textId="54A64D5B" w:rsidR="00261F7D" w:rsidRDefault="00261F7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180" w:type="dxa"/>
          </w:tcPr>
          <w:p w14:paraId="089EA6B1" w14:textId="11A1F5BD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649" w:type="dxa"/>
          </w:tcPr>
          <w:p w14:paraId="496D8561" w14:textId="0D5D1C32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790" w:type="dxa"/>
          </w:tcPr>
          <w:p w14:paraId="09A2B31B" w14:textId="7B929DF5" w:rsidR="00261F7D" w:rsidRDefault="00261F7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  <w:tr w:rsidR="005F54ED" w:rsidRPr="000126F0" w14:paraId="6E570C1C" w14:textId="77777777" w:rsidTr="00271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46" w:type="dxa"/>
          </w:tcPr>
          <w:p w14:paraId="4EC5E6B2" w14:textId="537CFE5A" w:rsidR="005F54ED" w:rsidRDefault="005F54E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Pesquisar</w:t>
            </w:r>
          </w:p>
        </w:tc>
        <w:tc>
          <w:tcPr>
            <w:tcW w:w="1180" w:type="dxa"/>
          </w:tcPr>
          <w:p w14:paraId="1930096B" w14:textId="33EC1C43" w:rsidR="005F54ED" w:rsidRDefault="005F54E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a filtragem</w:t>
            </w:r>
          </w:p>
        </w:tc>
        <w:tc>
          <w:tcPr>
            <w:tcW w:w="649" w:type="dxa"/>
          </w:tcPr>
          <w:p w14:paraId="62E5FDAC" w14:textId="45675EA3" w:rsidR="005F54ED" w:rsidRDefault="005F54E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5790" w:type="dxa"/>
          </w:tcPr>
          <w:p w14:paraId="64B87BD0" w14:textId="0F90E451" w:rsidR="005F54ED" w:rsidRDefault="005F54E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resultado da pesquisa no grid </w:t>
            </w:r>
            <w:r w:rsidRPr="005F54ED">
              <w:rPr>
                <w:b/>
                <w:sz w:val="18"/>
                <w:szCs w:val="18"/>
              </w:rPr>
              <w:fldChar w:fldCharType="begin"/>
            </w:r>
            <w:r w:rsidRPr="005F54ED">
              <w:rPr>
                <w:b/>
                <w:sz w:val="18"/>
                <w:szCs w:val="18"/>
              </w:rPr>
              <w:instrText xml:space="preserve"> REF _Ref31795842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F54ED">
              <w:rPr>
                <w:b/>
                <w:sz w:val="18"/>
                <w:szCs w:val="18"/>
              </w:rPr>
            </w:r>
            <w:r w:rsidRPr="005F54ED">
              <w:rPr>
                <w:b/>
                <w:sz w:val="18"/>
                <w:szCs w:val="18"/>
              </w:rPr>
              <w:fldChar w:fldCharType="separate"/>
            </w:r>
            <w:r w:rsidRPr="005F54ED">
              <w:rPr>
                <w:b/>
                <w:sz w:val="18"/>
                <w:szCs w:val="18"/>
              </w:rPr>
              <w:t>P01</w:t>
            </w:r>
            <w:r w:rsidRPr="005F54ED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C41AB58" w14:textId="6ADD3993" w:rsidR="005F54ED" w:rsidRDefault="005F54E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não o sistema não encontre resultado para os filtros informados, então exibe a mensagem </w:t>
            </w:r>
            <w:r w:rsidRPr="005F54ED">
              <w:rPr>
                <w:b/>
                <w:sz w:val="18"/>
                <w:szCs w:val="18"/>
              </w:rPr>
              <w:fldChar w:fldCharType="begin"/>
            </w:r>
            <w:r w:rsidRPr="005F54ED">
              <w:rPr>
                <w:b/>
                <w:sz w:val="18"/>
                <w:szCs w:val="18"/>
              </w:rPr>
              <w:instrText xml:space="preserve"> REF _Ref31803996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F54ED">
              <w:rPr>
                <w:b/>
                <w:sz w:val="18"/>
                <w:szCs w:val="18"/>
              </w:rPr>
            </w:r>
            <w:r w:rsidRPr="005F54ED">
              <w:rPr>
                <w:b/>
                <w:sz w:val="18"/>
                <w:szCs w:val="18"/>
              </w:rPr>
              <w:fldChar w:fldCharType="separate"/>
            </w:r>
            <w:r w:rsidRPr="005F54ED">
              <w:rPr>
                <w:b/>
                <w:sz w:val="18"/>
                <w:szCs w:val="18"/>
              </w:rPr>
              <w:t>ME03</w:t>
            </w:r>
            <w:r w:rsidRPr="005F54ED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F1B01DF" w14:textId="1472B4D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1805292"/>
      <w:r>
        <w:t>CRITÉRIOS DE ACEITE</w:t>
      </w:r>
      <w:bookmarkEnd w:id="15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22AE89B8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6" w:name="_Ref13564883"/>
      <w:r>
        <w:t>O usu</w:t>
      </w:r>
      <w:r w:rsidR="0050739C">
        <w:t>ário</w:t>
      </w:r>
      <w:r>
        <w:t xml:space="preserve"> </w:t>
      </w:r>
      <w:proofErr w:type="spellStart"/>
      <w:r>
        <w:t>logado</w:t>
      </w:r>
      <w:proofErr w:type="spellEnd"/>
      <w:r w:rsidR="0050739C">
        <w:t xml:space="preserve"> que </w:t>
      </w:r>
      <w:r w:rsidR="006838C9">
        <w:t xml:space="preserve">seja </w:t>
      </w:r>
      <w:r w:rsidR="00AD2E35">
        <w:t xml:space="preserve">assessor </w:t>
      </w:r>
      <w:r w:rsidR="00D97552">
        <w:t>CE ou CEN terá permissão para esta funcionalidade;</w:t>
      </w:r>
    </w:p>
    <w:p w14:paraId="4E517597" w14:textId="0E0210C5" w:rsidR="0041224B" w:rsidRDefault="0092457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Quando o usuário acessa a funcionalidade de acompanhar </w:t>
      </w:r>
      <w:r w:rsidR="00057893">
        <w:t>denúncia</w:t>
      </w:r>
      <w:r>
        <w:t xml:space="preserve">, o sistema lista somente </w:t>
      </w:r>
      <w:r w:rsidR="003C4B1C">
        <w:t>as denúncias</w:t>
      </w:r>
      <w:r w:rsidR="005E6003">
        <w:t xml:space="preserve"> do processo eleitoral vigente</w:t>
      </w:r>
      <w:r w:rsidR="00820EAF">
        <w:t>.</w:t>
      </w:r>
    </w:p>
    <w:p w14:paraId="29443BF2" w14:textId="3FD2A96F" w:rsidR="005E6003" w:rsidRDefault="005E600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É necessário criar o item “Acompanhar </w:t>
      </w:r>
      <w:r w:rsidR="003C4B1C">
        <w:t>Denúncias</w:t>
      </w:r>
      <w:r>
        <w:t xml:space="preserve">” </w:t>
      </w:r>
      <w:r w:rsidR="003C4B1C">
        <w:t xml:space="preserve">no </w:t>
      </w:r>
      <w:proofErr w:type="spellStart"/>
      <w:r w:rsidR="003C4B1C">
        <w:t>submenu</w:t>
      </w:r>
      <w:proofErr w:type="spellEnd"/>
      <w:r w:rsidR="003C4B1C">
        <w:t xml:space="preserve"> “</w:t>
      </w:r>
      <w:r w:rsidR="009D663D">
        <w:t>Denúncia</w:t>
      </w:r>
      <w:r w:rsidR="003C4B1C">
        <w:t>”;</w:t>
      </w:r>
    </w:p>
    <w:p w14:paraId="309BF8DA" w14:textId="0E18D054" w:rsidR="00E52E3B" w:rsidRDefault="003C4B1C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Esta funcionalidade deve estar somente no ambiente </w:t>
      </w:r>
      <w:r w:rsidR="00AD2E35">
        <w:t>corporativo</w:t>
      </w:r>
      <w:r>
        <w:t xml:space="preserve"> do Sistema Processo Eleitoral.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6"/>
    </w:p>
    <w:p w14:paraId="33507CBE" w14:textId="4B3FE73F" w:rsidR="00064783" w:rsidRDefault="00B516E1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29217688"/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 xml:space="preserve">Acompanhar </w:t>
      </w:r>
      <w:r w:rsidR="003C4B1C">
        <w:rPr>
          <w:b/>
          <w:position w:val="3"/>
        </w:rPr>
        <w:t>Denúncias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 xml:space="preserve">, no </w:t>
      </w:r>
      <w:proofErr w:type="spellStart"/>
      <w:r w:rsidRPr="00E25043">
        <w:rPr>
          <w:position w:val="3"/>
        </w:rPr>
        <w:t>submenu</w:t>
      </w:r>
      <w:proofErr w:type="spellEnd"/>
      <w:r w:rsidRPr="00E25043">
        <w:rPr>
          <w:position w:val="3"/>
        </w:rPr>
        <w:t xml:space="preserve"> “</w:t>
      </w:r>
      <w:r w:rsidR="005E5ECF">
        <w:rPr>
          <w:b/>
          <w:position w:val="3"/>
        </w:rPr>
        <w:t>Denúncia</w:t>
      </w:r>
      <w:r w:rsidRPr="00E25043">
        <w:rPr>
          <w:position w:val="3"/>
        </w:rPr>
        <w:t xml:space="preserve">”, </w:t>
      </w:r>
      <w:r w:rsidR="00FF2A06" w:rsidRPr="00E25043">
        <w:rPr>
          <w:position w:val="3"/>
        </w:rPr>
        <w:t xml:space="preserve">o 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r w:rsidR="00FF2A06" w:rsidRPr="00E25043">
        <w:rPr>
          <w:position w:val="3"/>
        </w:rPr>
        <w:t>é exibido</w:t>
      </w:r>
      <w:bookmarkEnd w:id="17"/>
      <w:r w:rsidR="00AD2E35">
        <w:rPr>
          <w:position w:val="3"/>
        </w:rPr>
        <w:t>;</w:t>
      </w:r>
    </w:p>
    <w:p w14:paraId="4C3249B6" w14:textId="087959BC" w:rsidR="009045F7" w:rsidRDefault="009045F7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exibe as eleições do ano vigente;</w:t>
      </w:r>
    </w:p>
    <w:p w14:paraId="3919063B" w14:textId="442F1AAF" w:rsidR="00AD2E35" w:rsidRDefault="00E70B3A" w:rsidP="005B1A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sistema identifique que não existe eleição</w:t>
      </w:r>
      <w:r w:rsidR="009045F7">
        <w:rPr>
          <w:position w:val="3"/>
        </w:rPr>
        <w:t xml:space="preserve"> para o</w:t>
      </w:r>
      <w:r w:rsidR="00214910">
        <w:rPr>
          <w:position w:val="3"/>
        </w:rPr>
        <w:t xml:space="preserve"> ano</w:t>
      </w:r>
      <w:r>
        <w:rPr>
          <w:position w:val="3"/>
        </w:rPr>
        <w:t xml:space="preserve"> vigente, então exibe a mensagem </w:t>
      </w:r>
      <w:r w:rsidR="005F2711" w:rsidRPr="005F2711">
        <w:rPr>
          <w:b/>
          <w:position w:val="3"/>
        </w:rPr>
        <w:fldChar w:fldCharType="begin"/>
      </w:r>
      <w:r w:rsidR="005F2711" w:rsidRPr="005F2711">
        <w:rPr>
          <w:b/>
          <w:position w:val="3"/>
        </w:rPr>
        <w:instrText xml:space="preserve"> REF _Ref30750509 \r \h  \* MERGEFORMAT </w:instrText>
      </w:r>
      <w:r w:rsidR="005F2711" w:rsidRPr="005F2711">
        <w:rPr>
          <w:b/>
          <w:position w:val="3"/>
        </w:rPr>
      </w:r>
      <w:r w:rsidR="005F2711" w:rsidRPr="005F2711">
        <w:rPr>
          <w:b/>
          <w:position w:val="3"/>
        </w:rPr>
        <w:fldChar w:fldCharType="separate"/>
      </w:r>
      <w:r w:rsidR="005F2711" w:rsidRPr="005F2711">
        <w:rPr>
          <w:b/>
          <w:position w:val="3"/>
        </w:rPr>
        <w:t>ME02</w:t>
      </w:r>
      <w:r w:rsidR="005F2711" w:rsidRPr="005F2711">
        <w:rPr>
          <w:b/>
          <w:position w:val="3"/>
        </w:rPr>
        <w:fldChar w:fldCharType="end"/>
      </w:r>
      <w:r w:rsidR="008464E7">
        <w:rPr>
          <w:position w:val="3"/>
        </w:rPr>
        <w:t>;</w:t>
      </w:r>
    </w:p>
    <w:p w14:paraId="26250E82" w14:textId="6D0B3C8E" w:rsidR="009045F7" w:rsidRDefault="009045F7" w:rsidP="005B1A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acionar “Visualizar” sobre uma eleição, então o sistema exibe o formulário</w:t>
      </w:r>
      <w:r w:rsidRPr="009045F7">
        <w:rPr>
          <w:b/>
          <w:position w:val="3"/>
        </w:rPr>
        <w:t xml:space="preserve"> </w:t>
      </w:r>
      <w:r w:rsidRPr="009045F7">
        <w:rPr>
          <w:b/>
          <w:position w:val="3"/>
        </w:rPr>
        <w:fldChar w:fldCharType="begin"/>
      </w:r>
      <w:r w:rsidRPr="009045F7">
        <w:rPr>
          <w:b/>
          <w:position w:val="3"/>
        </w:rPr>
        <w:instrText xml:space="preserve"> REF _Ref31795379 \r \h </w:instrText>
      </w:r>
      <w:r>
        <w:rPr>
          <w:b/>
          <w:position w:val="3"/>
        </w:rPr>
        <w:instrText xml:space="preserve"> \* MERGEFORMAT </w:instrText>
      </w:r>
      <w:r w:rsidRPr="009045F7">
        <w:rPr>
          <w:b/>
          <w:position w:val="3"/>
        </w:rPr>
      </w:r>
      <w:r w:rsidRPr="009045F7">
        <w:rPr>
          <w:b/>
          <w:position w:val="3"/>
        </w:rPr>
        <w:fldChar w:fldCharType="separate"/>
      </w:r>
      <w:r w:rsidRPr="009045F7">
        <w:rPr>
          <w:b/>
          <w:position w:val="3"/>
        </w:rPr>
        <w:t>P02</w:t>
      </w:r>
      <w:r w:rsidRPr="009045F7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16FAA8C9" w14:textId="77777777" w:rsidR="009045F7" w:rsidRDefault="009045F7" w:rsidP="009045F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631EF3A4" w14:textId="7E7CDB6C" w:rsidR="009045F7" w:rsidRDefault="009045F7" w:rsidP="009045F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045F7">
        <w:rPr>
          <w:b/>
          <w:position w:val="3"/>
        </w:rPr>
        <w:t>Grid o quantitativo de denúncias por estado, IES ou CEN</w:t>
      </w:r>
      <w:r>
        <w:rPr>
          <w:position w:val="3"/>
        </w:rPr>
        <w:t>:</w:t>
      </w:r>
    </w:p>
    <w:p w14:paraId="24452EC4" w14:textId="100038BC" w:rsidR="000508BE" w:rsidRPr="00AD2E35" w:rsidRDefault="005B1A0D" w:rsidP="005B1A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0508BE" w:rsidRPr="00AD2E35">
        <w:rPr>
          <w:position w:val="3"/>
        </w:rPr>
        <w:t xml:space="preserve">Caso o usuário seja </w:t>
      </w:r>
      <w:r w:rsidR="00AD2E35">
        <w:rPr>
          <w:position w:val="3"/>
        </w:rPr>
        <w:t>assessor CE</w:t>
      </w:r>
      <w:r w:rsidR="000508BE" w:rsidRPr="00AD2E35">
        <w:rPr>
          <w:position w:val="3"/>
        </w:rPr>
        <w:t xml:space="preserve">, então o sistema lista o quantitativo de </w:t>
      </w:r>
      <w:r w:rsidR="00EF49AC" w:rsidRPr="00AD2E35">
        <w:rPr>
          <w:position w:val="3"/>
        </w:rPr>
        <w:t xml:space="preserve">todas as denúncias </w:t>
      </w:r>
      <w:r w:rsidR="00AD2E35">
        <w:rPr>
          <w:position w:val="3"/>
        </w:rPr>
        <w:t>da respectiva</w:t>
      </w:r>
      <w:r w:rsidR="00EF49AC" w:rsidRPr="00AD2E35">
        <w:rPr>
          <w:position w:val="3"/>
        </w:rPr>
        <w:t xml:space="preserve"> UF</w:t>
      </w:r>
      <w:r w:rsidR="00AD2E35">
        <w:rPr>
          <w:position w:val="3"/>
        </w:rPr>
        <w:t xml:space="preserve"> do assessor;</w:t>
      </w:r>
    </w:p>
    <w:p w14:paraId="645916B7" w14:textId="4C977B4B" w:rsidR="00C54944" w:rsidRDefault="008E724A" w:rsidP="00C5494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seja </w:t>
      </w:r>
      <w:r w:rsidR="00AD2E35">
        <w:rPr>
          <w:position w:val="3"/>
        </w:rPr>
        <w:t>assessor</w:t>
      </w:r>
      <w:r w:rsidR="00470965">
        <w:rPr>
          <w:position w:val="3"/>
        </w:rPr>
        <w:t xml:space="preserve"> CEN</w:t>
      </w:r>
      <w:r>
        <w:rPr>
          <w:position w:val="3"/>
        </w:rPr>
        <w:t xml:space="preserve">, então o sistema exibe os quantitativos de </w:t>
      </w:r>
      <w:r w:rsidR="00EF49AC">
        <w:rPr>
          <w:position w:val="3"/>
        </w:rPr>
        <w:t xml:space="preserve">todas as </w:t>
      </w:r>
      <w:r w:rsidR="009045F7">
        <w:rPr>
          <w:position w:val="3"/>
        </w:rPr>
        <w:t>denúncias por UF, IES e</w:t>
      </w:r>
      <w:r>
        <w:rPr>
          <w:position w:val="3"/>
        </w:rPr>
        <w:t xml:space="preserve"> CEN </w:t>
      </w:r>
      <w:r w:rsidR="00481B2A">
        <w:rPr>
          <w:position w:val="3"/>
        </w:rPr>
        <w:t>e</w:t>
      </w:r>
      <w:r>
        <w:rPr>
          <w:position w:val="3"/>
        </w:rPr>
        <w:t xml:space="preserve"> permite que este usuário lista os registros </w:t>
      </w:r>
      <w:r w:rsidR="00481B2A">
        <w:rPr>
          <w:position w:val="3"/>
        </w:rPr>
        <w:t>de UF,</w:t>
      </w:r>
      <w:r w:rsidR="009045F7">
        <w:rPr>
          <w:position w:val="3"/>
        </w:rPr>
        <w:t xml:space="preserve"> IES e CEN</w:t>
      </w:r>
      <w:r w:rsidR="00BC3704">
        <w:rPr>
          <w:position w:val="3"/>
        </w:rPr>
        <w:t>;</w:t>
      </w:r>
    </w:p>
    <w:p w14:paraId="4F7494CC" w14:textId="0C64655E" w:rsidR="005B1A0D" w:rsidRDefault="005C54CD" w:rsidP="005B1A0D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D2541">
        <w:rPr>
          <w:position w:val="3"/>
        </w:rPr>
        <w:t>No grid devem ser exibidos os quantitativos das denúncias de UF em ordem alfabética e e</w:t>
      </w:r>
      <w:r w:rsidR="009045F7">
        <w:rPr>
          <w:position w:val="3"/>
        </w:rPr>
        <w:t xml:space="preserve">m seguida os itens “IES” e “CEN”. Somente as </w:t>
      </w:r>
      <w:proofErr w:type="spellStart"/>
      <w:r w:rsidR="009045F7">
        <w:rPr>
          <w:position w:val="3"/>
        </w:rPr>
        <w:t>UF’s</w:t>
      </w:r>
      <w:proofErr w:type="spellEnd"/>
      <w:r w:rsidR="009045F7">
        <w:rPr>
          <w:position w:val="3"/>
        </w:rPr>
        <w:t>, IES ou</w:t>
      </w:r>
      <w:r w:rsidRPr="003D2541">
        <w:rPr>
          <w:position w:val="3"/>
        </w:rPr>
        <w:t xml:space="preserve"> CEN que possuam quantitativo de denúncia ser</w:t>
      </w:r>
      <w:r>
        <w:rPr>
          <w:position w:val="3"/>
        </w:rPr>
        <w:t>ão exibidos.</w:t>
      </w:r>
    </w:p>
    <w:p w14:paraId="65FFFCFF" w14:textId="5C33901C" w:rsidR="003D2541" w:rsidRDefault="00C54944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C54944">
        <w:rPr>
          <w:position w:val="3"/>
        </w:rPr>
        <w:t xml:space="preserve">Caso o sistema não encontre denúncias para a eleição </w:t>
      </w:r>
      <w:r w:rsidR="00214910">
        <w:rPr>
          <w:position w:val="3"/>
        </w:rPr>
        <w:t>selecionada</w:t>
      </w:r>
      <w:r w:rsidRPr="00C54944">
        <w:rPr>
          <w:position w:val="3"/>
        </w:rPr>
        <w:t xml:space="preserve">, então exibe a mensagem </w:t>
      </w:r>
      <w:r w:rsidRPr="00C54944">
        <w:rPr>
          <w:b/>
          <w:position w:val="3"/>
        </w:rPr>
        <w:fldChar w:fldCharType="begin"/>
      </w:r>
      <w:r w:rsidRPr="00C54944">
        <w:rPr>
          <w:b/>
          <w:position w:val="3"/>
        </w:rPr>
        <w:instrText xml:space="preserve"> REF _Ref23434261 \r \h  \* MERGEFORMAT </w:instrText>
      </w:r>
      <w:r w:rsidRPr="00C54944">
        <w:rPr>
          <w:b/>
          <w:position w:val="3"/>
        </w:rPr>
      </w:r>
      <w:r w:rsidRPr="00C54944">
        <w:rPr>
          <w:b/>
          <w:position w:val="3"/>
        </w:rPr>
        <w:fldChar w:fldCharType="separate"/>
      </w:r>
      <w:r w:rsidRPr="00C54944">
        <w:rPr>
          <w:b/>
          <w:position w:val="3"/>
        </w:rPr>
        <w:t>ME01</w:t>
      </w:r>
      <w:r w:rsidRPr="00C54944">
        <w:rPr>
          <w:b/>
          <w:position w:val="3"/>
        </w:rPr>
        <w:fldChar w:fldCharType="end"/>
      </w:r>
      <w:r w:rsidR="003D2541">
        <w:rPr>
          <w:position w:val="3"/>
        </w:rPr>
        <w:t>;</w:t>
      </w:r>
    </w:p>
    <w:p w14:paraId="5D74BE11" w14:textId="672D164A" w:rsidR="00753257" w:rsidRDefault="003D2541" w:rsidP="005F271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="009045F7">
        <w:rPr>
          <w:position w:val="3"/>
        </w:rPr>
        <w:t>” para a UF, CEN ou</w:t>
      </w:r>
      <w:r w:rsidRPr="003D2541">
        <w:rPr>
          <w:position w:val="3"/>
        </w:rPr>
        <w:t xml:space="preserve"> IES, o sistema exibe o formulário </w:t>
      </w:r>
      <w:r w:rsidR="009045F7" w:rsidRPr="009045F7">
        <w:rPr>
          <w:b/>
          <w:position w:val="3"/>
        </w:rPr>
        <w:fldChar w:fldCharType="begin"/>
      </w:r>
      <w:r w:rsidR="009045F7" w:rsidRPr="009045F7">
        <w:rPr>
          <w:b/>
          <w:position w:val="3"/>
        </w:rPr>
        <w:instrText xml:space="preserve"> REF _Ref26369985 \r \h  \* MERGEFORMAT </w:instrText>
      </w:r>
      <w:r w:rsidR="009045F7" w:rsidRPr="009045F7">
        <w:rPr>
          <w:b/>
          <w:position w:val="3"/>
        </w:rPr>
      </w:r>
      <w:r w:rsidR="009045F7" w:rsidRPr="009045F7">
        <w:rPr>
          <w:b/>
          <w:position w:val="3"/>
        </w:rPr>
        <w:fldChar w:fldCharType="separate"/>
      </w:r>
      <w:r w:rsidR="009045F7" w:rsidRPr="009045F7">
        <w:rPr>
          <w:b/>
          <w:position w:val="3"/>
        </w:rPr>
        <w:t>P03</w:t>
      </w:r>
      <w:r w:rsidR="009045F7" w:rsidRPr="009045F7">
        <w:rPr>
          <w:b/>
          <w:position w:val="3"/>
        </w:rPr>
        <w:fldChar w:fldCharType="end"/>
      </w:r>
      <w:r w:rsidR="005B1A0D">
        <w:rPr>
          <w:position w:val="3"/>
        </w:rPr>
        <w:t>.</w:t>
      </w:r>
    </w:p>
    <w:p w14:paraId="29824AA5" w14:textId="77777777" w:rsidR="002B58BE" w:rsidRPr="002B58BE" w:rsidRDefault="002B58BE" w:rsidP="002B58B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21CDA732" w14:textId="13431EA8" w:rsidR="0069198B" w:rsidRDefault="00517BC7" w:rsidP="00691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Grid</w:t>
      </w:r>
      <w:r w:rsidRPr="00517BC7">
        <w:rPr>
          <w:b/>
          <w:position w:val="3"/>
        </w:rPr>
        <w:t xml:space="preserve"> de registros de d</w:t>
      </w:r>
      <w:r w:rsidR="0003015F" w:rsidRPr="00517BC7">
        <w:rPr>
          <w:b/>
          <w:position w:val="3"/>
        </w:rPr>
        <w:t>enúncias</w:t>
      </w:r>
      <w:r w:rsidR="00D11F09">
        <w:rPr>
          <w:position w:val="3"/>
        </w:rPr>
        <w:t xml:space="preserve"> </w:t>
      </w:r>
      <w:r w:rsidR="00D11F09" w:rsidRPr="003D09A1">
        <w:rPr>
          <w:b/>
          <w:position w:val="3"/>
        </w:rPr>
        <w:fldChar w:fldCharType="begin"/>
      </w:r>
      <w:r w:rsidR="00D11F09"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="00D11F09" w:rsidRPr="003D09A1">
        <w:rPr>
          <w:b/>
          <w:position w:val="3"/>
        </w:rPr>
      </w:r>
      <w:r w:rsidR="00D11F09" w:rsidRPr="003D09A1">
        <w:rPr>
          <w:b/>
          <w:position w:val="3"/>
        </w:rPr>
        <w:fldChar w:fldCharType="separate"/>
      </w:r>
      <w:r w:rsidR="00D11F09" w:rsidRPr="003D09A1">
        <w:rPr>
          <w:b/>
          <w:position w:val="3"/>
        </w:rPr>
        <w:t>P02</w:t>
      </w:r>
      <w:r w:rsidR="00D11F09"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01B8FD20" w14:textId="1AFBA980" w:rsidR="00D64659" w:rsidRDefault="0069198B" w:rsidP="00D6465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D64659" w:rsidRPr="0069198B">
        <w:rPr>
          <w:position w:val="3"/>
        </w:rPr>
        <w:t xml:space="preserve">Ao acessar este grid o sistema exibe todas as </w:t>
      </w:r>
      <w:r w:rsidR="009045F7">
        <w:rPr>
          <w:position w:val="3"/>
        </w:rPr>
        <w:t>denúncias da respectiva UF, IES ou</w:t>
      </w:r>
      <w:r w:rsidR="00D64659" w:rsidRPr="0069198B">
        <w:rPr>
          <w:position w:val="3"/>
        </w:rPr>
        <w:t xml:space="preserve"> CEN para a eleição vigente; </w:t>
      </w:r>
    </w:p>
    <w:p w14:paraId="3EB39F5B" w14:textId="48F62638" w:rsidR="00D64659" w:rsidRPr="00D64659" w:rsidRDefault="00D64659" w:rsidP="00D6465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Pr="003D2541">
        <w:rPr>
          <w:position w:val="3"/>
        </w:rPr>
        <w:t xml:space="preserve">” </w:t>
      </w:r>
      <w:r>
        <w:rPr>
          <w:position w:val="3"/>
        </w:rPr>
        <w:t>um registro</w:t>
      </w:r>
      <w:r w:rsidRPr="003D2541">
        <w:rPr>
          <w:position w:val="3"/>
        </w:rPr>
        <w:t>, o sistema exibe o formulário</w:t>
      </w:r>
      <w:r w:rsidRPr="00517BC7">
        <w:rPr>
          <w:b/>
          <w:position w:val="3"/>
        </w:rPr>
        <w:t xml:space="preserve"> </w:t>
      </w:r>
      <w:r w:rsidR="009045F7">
        <w:rPr>
          <w:b/>
          <w:position w:val="3"/>
        </w:rPr>
        <w:fldChar w:fldCharType="begin"/>
      </w:r>
      <w:r w:rsidR="009045F7">
        <w:rPr>
          <w:b/>
          <w:position w:val="3"/>
        </w:rPr>
        <w:instrText xml:space="preserve"> REF _Ref26369986 \r \h </w:instrText>
      </w:r>
      <w:r w:rsidR="009045F7">
        <w:rPr>
          <w:b/>
          <w:position w:val="3"/>
        </w:rPr>
      </w:r>
      <w:r w:rsidR="009045F7">
        <w:rPr>
          <w:b/>
          <w:position w:val="3"/>
        </w:rPr>
        <w:fldChar w:fldCharType="separate"/>
      </w:r>
      <w:r w:rsidR="009045F7">
        <w:rPr>
          <w:b/>
          <w:position w:val="3"/>
        </w:rPr>
        <w:t>P04</w:t>
      </w:r>
      <w:r w:rsidR="009045F7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1018F0F2" w14:textId="5BFFDC73" w:rsidR="0069198B" w:rsidRPr="0069198B" w:rsidRDefault="00D64659" w:rsidP="0069198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69198B" w:rsidRPr="0069198B">
        <w:rPr>
          <w:position w:val="3"/>
        </w:rPr>
        <w:t>O grid permite ordenar de forma crescente, decrescente (</w:t>
      </w:r>
      <w:r w:rsidR="0069198B" w:rsidRPr="0069198B">
        <w:rPr>
          <w:b/>
          <w:position w:val="3"/>
        </w:rPr>
        <w:t>Nº Denúncia</w:t>
      </w:r>
      <w:r w:rsidR="0069198B" w:rsidRPr="0069198B">
        <w:rPr>
          <w:position w:val="3"/>
        </w:rPr>
        <w:t xml:space="preserve"> e </w:t>
      </w:r>
      <w:r w:rsidR="0069198B" w:rsidRPr="0069198B">
        <w:rPr>
          <w:b/>
          <w:position w:val="3"/>
        </w:rPr>
        <w:t>Data/Hora do cadastro</w:t>
      </w:r>
      <w:r w:rsidR="0069198B" w:rsidRPr="0069198B">
        <w:rPr>
          <w:position w:val="3"/>
        </w:rPr>
        <w:t>) e alfabética (</w:t>
      </w:r>
      <w:r w:rsidR="0069198B" w:rsidRPr="0069198B">
        <w:rPr>
          <w:b/>
          <w:position w:val="3"/>
        </w:rPr>
        <w:t>Denunciante</w:t>
      </w:r>
      <w:r w:rsidR="0069198B" w:rsidRPr="0069198B">
        <w:rPr>
          <w:position w:val="3"/>
        </w:rPr>
        <w:t xml:space="preserve">, </w:t>
      </w:r>
      <w:r w:rsidR="0069198B" w:rsidRPr="0069198B">
        <w:rPr>
          <w:b/>
          <w:position w:val="3"/>
        </w:rPr>
        <w:t>Denunciado</w:t>
      </w:r>
      <w:r w:rsidR="0069198B" w:rsidRPr="0069198B">
        <w:rPr>
          <w:position w:val="3"/>
        </w:rPr>
        <w:t xml:space="preserve"> e </w:t>
      </w:r>
      <w:r w:rsidR="0069198B" w:rsidRPr="0069198B">
        <w:rPr>
          <w:b/>
          <w:position w:val="3"/>
        </w:rPr>
        <w:t>Status</w:t>
      </w:r>
      <w:r w:rsidR="0069198B" w:rsidRPr="0069198B">
        <w:rPr>
          <w:position w:val="3"/>
        </w:rPr>
        <w:t>) as colunas do grid, mas exibe por padrão os registros ordenados de forma crescente na coluna “Nº Denúncia”;</w:t>
      </w:r>
    </w:p>
    <w:p w14:paraId="0F9D5461" w14:textId="77777777" w:rsidR="00A60CB1" w:rsidRDefault="00A60CB1" w:rsidP="00784D4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8934452" w14:textId="42D399B6" w:rsidR="00BB783E" w:rsidRDefault="00BB783E" w:rsidP="00A60CB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B783E">
        <w:rPr>
          <w:b/>
          <w:position w:val="3"/>
        </w:rPr>
        <w:t xml:space="preserve">Visualizar </w:t>
      </w:r>
      <w:r w:rsidR="0003015F">
        <w:rPr>
          <w:b/>
          <w:position w:val="3"/>
        </w:rPr>
        <w:t>Denúncia</w:t>
      </w:r>
      <w:r>
        <w:rPr>
          <w:b/>
          <w:position w:val="3"/>
        </w:rPr>
        <w:t xml:space="preserve"> </w:t>
      </w:r>
      <w:r w:rsidR="008473B2" w:rsidRPr="00517BC7">
        <w:rPr>
          <w:b/>
          <w:position w:val="3"/>
        </w:rPr>
        <w:fldChar w:fldCharType="begin"/>
      </w:r>
      <w:r w:rsidR="008473B2" w:rsidRPr="00517BC7">
        <w:rPr>
          <w:b/>
          <w:position w:val="3"/>
        </w:rPr>
        <w:instrText xml:space="preserve"> REF _Ref26369986 \r \h  \* MERGEFORMAT </w:instrText>
      </w:r>
      <w:r w:rsidR="008473B2" w:rsidRPr="00517BC7">
        <w:rPr>
          <w:b/>
          <w:position w:val="3"/>
        </w:rPr>
      </w:r>
      <w:r w:rsidR="008473B2" w:rsidRPr="00517BC7">
        <w:rPr>
          <w:b/>
          <w:position w:val="3"/>
        </w:rPr>
        <w:fldChar w:fldCharType="separate"/>
      </w:r>
      <w:r w:rsidR="008473B2" w:rsidRPr="00517BC7">
        <w:rPr>
          <w:b/>
          <w:position w:val="3"/>
        </w:rPr>
        <w:t>P03</w:t>
      </w:r>
      <w:r w:rsidR="008473B2" w:rsidRPr="00517BC7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6586336A" w14:textId="2D5D0D1E" w:rsidR="00FF247F" w:rsidRPr="00AB2B5E" w:rsidRDefault="00586BE7" w:rsidP="00AB2B5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selecionar uma denúncia </w:t>
      </w:r>
      <w:r w:rsidR="00BB783E">
        <w:rPr>
          <w:position w:val="3"/>
        </w:rPr>
        <w:t xml:space="preserve">e acessar o formulário de visualização, o sistema exibe os dados </w:t>
      </w:r>
      <w:r>
        <w:rPr>
          <w:position w:val="3"/>
        </w:rPr>
        <w:t>da denúncia</w:t>
      </w:r>
      <w:r w:rsidR="00D65DB0">
        <w:rPr>
          <w:position w:val="3"/>
        </w:rPr>
        <w:t>;</w:t>
      </w:r>
      <w:bookmarkStart w:id="18" w:name="_GoBack"/>
      <w:bookmarkEnd w:id="18"/>
    </w:p>
    <w:p w14:paraId="1B015630" w14:textId="4E82ABD1" w:rsidR="00D65DB0" w:rsidRDefault="005B7D61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D65DB0">
        <w:rPr>
          <w:position w:val="3"/>
        </w:rPr>
        <w:t>A seção “Testemunhas” só deve estar disponível caso existam testemunhas cadastradas, caso cont</w:t>
      </w:r>
      <w:r w:rsidR="005D04E5">
        <w:rPr>
          <w:position w:val="3"/>
        </w:rPr>
        <w:t>rário fica oculta no formulário;</w:t>
      </w:r>
    </w:p>
    <w:p w14:paraId="06063F3B" w14:textId="77777777" w:rsidR="005D04E5" w:rsidRDefault="005D04E5" w:rsidP="005D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 seção “Documentos” só deve estar disponível caso existam arquivos para a denúncia.</w:t>
      </w:r>
    </w:p>
    <w:p w14:paraId="62616C40" w14:textId="77777777" w:rsidR="005D04E5" w:rsidRDefault="005D04E5" w:rsidP="005D04E5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43B75C7A" w14:textId="446C15F8" w:rsidR="006D6EF8" w:rsidRDefault="006D6EF8" w:rsidP="00881D8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9" w:name="_Toc12290439"/>
      <w:bookmarkStart w:id="20" w:name="_Toc23266189"/>
      <w:bookmarkStart w:id="21" w:name="_Toc31805293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477B0933" w:rsidR="002927EC" w:rsidRDefault="003B39C8" w:rsidP="0021491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</w:t>
            </w:r>
            <w:r w:rsidR="00C54944">
              <w:rPr>
                <w:rFonts w:cs="Arial"/>
                <w:sz w:val="18"/>
                <w:szCs w:val="18"/>
              </w:rPr>
              <w:t xml:space="preserve">foram encontradas denúncias na eleição </w:t>
            </w:r>
            <w:r w:rsidR="00214910">
              <w:rPr>
                <w:rFonts w:cs="Arial"/>
                <w:sz w:val="18"/>
                <w:szCs w:val="18"/>
              </w:rPr>
              <w:t>selecionada</w:t>
            </w:r>
            <w:r w:rsidR="00C54944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0750509"/>
          </w:p>
        </w:tc>
        <w:bookmarkEnd w:id="23"/>
        <w:tc>
          <w:tcPr>
            <w:tcW w:w="5293" w:type="dxa"/>
          </w:tcPr>
          <w:p w14:paraId="57EA14E4" w14:textId="3E2D00B3" w:rsidR="0023090C" w:rsidRDefault="005F2711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existe eleição vigente.</w:t>
            </w:r>
          </w:p>
        </w:tc>
        <w:tc>
          <w:tcPr>
            <w:tcW w:w="1409" w:type="dxa"/>
          </w:tcPr>
          <w:p w14:paraId="4A305076" w14:textId="57589C58" w:rsidR="0023090C" w:rsidRDefault="00E70B3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A8B8C58" w14:textId="77777777" w:rsidR="0023090C" w:rsidRPr="000126F0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5F54ED" w:rsidRPr="000126F0" w14:paraId="1813E3A8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10434B" w14:textId="77777777" w:rsidR="005F54ED" w:rsidRPr="00D00F47" w:rsidRDefault="005F54ED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1803996"/>
          </w:p>
        </w:tc>
        <w:bookmarkEnd w:id="24"/>
        <w:tc>
          <w:tcPr>
            <w:tcW w:w="5293" w:type="dxa"/>
          </w:tcPr>
          <w:p w14:paraId="00F28697" w14:textId="5248E8FF" w:rsidR="005F54ED" w:rsidRDefault="005F54ED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foram encontrados resultados para a pesquisa.</w:t>
            </w:r>
          </w:p>
        </w:tc>
        <w:tc>
          <w:tcPr>
            <w:tcW w:w="1409" w:type="dxa"/>
          </w:tcPr>
          <w:p w14:paraId="73220986" w14:textId="1A04B5CD" w:rsidR="005F54ED" w:rsidRDefault="005F54E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D43C22" w14:textId="77777777" w:rsidR="005F54ED" w:rsidRPr="000126F0" w:rsidRDefault="005F54E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5" w:name="_Toc31805294"/>
      <w:r>
        <w:t>INFORMAÇÕES COMPLEMENTARES</w:t>
      </w:r>
      <w:bookmarkEnd w:id="25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467A1" w14:textId="77777777" w:rsidR="00C56DF1" w:rsidRDefault="00C56DF1">
      <w:r>
        <w:separator/>
      </w:r>
    </w:p>
    <w:p w14:paraId="750870F0" w14:textId="77777777" w:rsidR="00C56DF1" w:rsidRDefault="00C56DF1"/>
  </w:endnote>
  <w:endnote w:type="continuationSeparator" w:id="0">
    <w:p w14:paraId="6E893CF4" w14:textId="77777777" w:rsidR="00C56DF1" w:rsidRDefault="00C56DF1">
      <w:r>
        <w:continuationSeparator/>
      </w:r>
    </w:p>
    <w:p w14:paraId="21F4458B" w14:textId="77777777" w:rsidR="00C56DF1" w:rsidRDefault="00C56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F3FD6" w:rsidRDefault="00EF3FD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F3FD6" w:rsidRPr="003D59E6" w14:paraId="2B97DD6D" w14:textId="77777777">
      <w:tc>
        <w:tcPr>
          <w:tcW w:w="4605" w:type="dxa"/>
          <w:vAlign w:val="center"/>
        </w:tcPr>
        <w:p w14:paraId="0297AE86" w14:textId="77777777" w:rsidR="00EF3FD6" w:rsidRPr="003D59E6" w:rsidRDefault="00EF3FD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F3FD6" w:rsidRPr="0017543C" w:rsidRDefault="00EF3FD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B2B5E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F3FD6" w:rsidRPr="0057652B" w:rsidRDefault="00EF3F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B1610" w14:textId="77777777" w:rsidR="00C56DF1" w:rsidRDefault="00C56DF1">
      <w:r>
        <w:separator/>
      </w:r>
    </w:p>
    <w:p w14:paraId="553A2812" w14:textId="77777777" w:rsidR="00C56DF1" w:rsidRDefault="00C56DF1"/>
  </w:footnote>
  <w:footnote w:type="continuationSeparator" w:id="0">
    <w:p w14:paraId="73751F7B" w14:textId="77777777" w:rsidR="00C56DF1" w:rsidRDefault="00C56DF1">
      <w:r>
        <w:continuationSeparator/>
      </w:r>
    </w:p>
    <w:p w14:paraId="6F45AD76" w14:textId="77777777" w:rsidR="00C56DF1" w:rsidRDefault="00C56D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F3FD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F3FD6" w:rsidRPr="0017543C" w:rsidRDefault="00EF3FD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0439149" r:id="rId2"/>
            </w:object>
          </w:r>
        </w:p>
      </w:tc>
      <w:tc>
        <w:tcPr>
          <w:tcW w:w="4111" w:type="dxa"/>
          <w:vAlign w:val="center"/>
        </w:tcPr>
        <w:p w14:paraId="2CC77D67" w14:textId="0D0F4757" w:rsidR="00EF3FD6" w:rsidRPr="00C6532E" w:rsidRDefault="003C3B0B" w:rsidP="003C3B0B">
          <w:pPr>
            <w:pStyle w:val="Cabealho"/>
            <w:jc w:val="center"/>
            <w:rPr>
              <w:rFonts w:ascii="Verdana" w:hAnsi="Verdana"/>
            </w:rPr>
          </w:pPr>
          <w:r>
            <w:t>HST- 071</w:t>
          </w:r>
          <w:r w:rsidR="00EF3FD6">
            <w:t xml:space="preserve"> – Acompanhar Denúncia - </w:t>
          </w:r>
          <w:r>
            <w:t>Assessor</w:t>
          </w:r>
        </w:p>
      </w:tc>
      <w:tc>
        <w:tcPr>
          <w:tcW w:w="3260" w:type="dxa"/>
          <w:vAlign w:val="center"/>
        </w:tcPr>
        <w:p w14:paraId="7C22B301" w14:textId="22E2F8E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F3FD6" w:rsidRDefault="00EF3FD6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F3FD6" w:rsidRDefault="00EF3FD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F3FD6" w:rsidRDefault="00EF3F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47223181"/>
    <w:multiLevelType w:val="hybridMultilevel"/>
    <w:tmpl w:val="92E8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1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29"/>
  </w:num>
  <w:num w:numId="5">
    <w:abstractNumId w:val="10"/>
  </w:num>
  <w:num w:numId="6">
    <w:abstractNumId w:val="16"/>
  </w:num>
  <w:num w:numId="7">
    <w:abstractNumId w:val="22"/>
  </w:num>
  <w:num w:numId="8">
    <w:abstractNumId w:val="2"/>
  </w:num>
  <w:num w:numId="9">
    <w:abstractNumId w:val="6"/>
  </w:num>
  <w:num w:numId="10">
    <w:abstractNumId w:val="13"/>
  </w:num>
  <w:num w:numId="11">
    <w:abstractNumId w:val="11"/>
  </w:num>
  <w:num w:numId="12">
    <w:abstractNumId w:val="9"/>
  </w:num>
  <w:num w:numId="13">
    <w:abstractNumId w:val="8"/>
  </w:num>
  <w:num w:numId="14">
    <w:abstractNumId w:val="23"/>
  </w:num>
  <w:num w:numId="15">
    <w:abstractNumId w:val="26"/>
  </w:num>
  <w:num w:numId="16">
    <w:abstractNumId w:val="17"/>
  </w:num>
  <w:num w:numId="17">
    <w:abstractNumId w:val="5"/>
  </w:num>
  <w:num w:numId="18">
    <w:abstractNumId w:val="7"/>
  </w:num>
  <w:num w:numId="19">
    <w:abstractNumId w:val="27"/>
  </w:num>
  <w:num w:numId="20">
    <w:abstractNumId w:val="4"/>
  </w:num>
  <w:num w:numId="2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0F9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28C2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4E0"/>
    <w:rsid w:val="001227D5"/>
    <w:rsid w:val="00125048"/>
    <w:rsid w:val="001262DC"/>
    <w:rsid w:val="00131672"/>
    <w:rsid w:val="00134531"/>
    <w:rsid w:val="00134588"/>
    <w:rsid w:val="001346CA"/>
    <w:rsid w:val="00135D31"/>
    <w:rsid w:val="00137CB7"/>
    <w:rsid w:val="0014164E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DF6"/>
    <w:rsid w:val="00182ECD"/>
    <w:rsid w:val="00184B51"/>
    <w:rsid w:val="001868D6"/>
    <w:rsid w:val="0019459B"/>
    <w:rsid w:val="00194A9F"/>
    <w:rsid w:val="001970DC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D79D1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910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4423"/>
    <w:rsid w:val="002350C0"/>
    <w:rsid w:val="002359C8"/>
    <w:rsid w:val="0023608F"/>
    <w:rsid w:val="0024203F"/>
    <w:rsid w:val="002429D5"/>
    <w:rsid w:val="002437BE"/>
    <w:rsid w:val="00247683"/>
    <w:rsid w:val="00250F0B"/>
    <w:rsid w:val="00251B1C"/>
    <w:rsid w:val="00261F7D"/>
    <w:rsid w:val="002628E3"/>
    <w:rsid w:val="00266BFA"/>
    <w:rsid w:val="00267DC7"/>
    <w:rsid w:val="002712B3"/>
    <w:rsid w:val="00271F58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58BE"/>
    <w:rsid w:val="002C284B"/>
    <w:rsid w:val="002C2864"/>
    <w:rsid w:val="002C6705"/>
    <w:rsid w:val="002C715F"/>
    <w:rsid w:val="002C750E"/>
    <w:rsid w:val="002C7F07"/>
    <w:rsid w:val="002D1BDF"/>
    <w:rsid w:val="002D1CAA"/>
    <w:rsid w:val="002D3F16"/>
    <w:rsid w:val="002D492B"/>
    <w:rsid w:val="002D561C"/>
    <w:rsid w:val="002E041F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0211"/>
    <w:rsid w:val="003215FB"/>
    <w:rsid w:val="00322EBD"/>
    <w:rsid w:val="00323C9E"/>
    <w:rsid w:val="00324A7D"/>
    <w:rsid w:val="003253EF"/>
    <w:rsid w:val="003307B8"/>
    <w:rsid w:val="00330D47"/>
    <w:rsid w:val="00333F4A"/>
    <w:rsid w:val="0033587E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A71C0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3B0B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0E10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06B"/>
    <w:rsid w:val="00445958"/>
    <w:rsid w:val="00452F7E"/>
    <w:rsid w:val="004534BB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0788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A1149"/>
    <w:rsid w:val="004A1DAD"/>
    <w:rsid w:val="004A4D97"/>
    <w:rsid w:val="004A5751"/>
    <w:rsid w:val="004A5794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47"/>
    <w:rsid w:val="004F74DA"/>
    <w:rsid w:val="00506B74"/>
    <w:rsid w:val="00506FBC"/>
    <w:rsid w:val="00506FCD"/>
    <w:rsid w:val="0050739C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68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1A0D"/>
    <w:rsid w:val="005B325E"/>
    <w:rsid w:val="005B660B"/>
    <w:rsid w:val="005B729F"/>
    <w:rsid w:val="005B77D4"/>
    <w:rsid w:val="005B7BEE"/>
    <w:rsid w:val="005B7D61"/>
    <w:rsid w:val="005C54CD"/>
    <w:rsid w:val="005D04E5"/>
    <w:rsid w:val="005D1A41"/>
    <w:rsid w:val="005D4539"/>
    <w:rsid w:val="005D5D2D"/>
    <w:rsid w:val="005E419E"/>
    <w:rsid w:val="005E577D"/>
    <w:rsid w:val="005E5ECF"/>
    <w:rsid w:val="005E6003"/>
    <w:rsid w:val="005E77FA"/>
    <w:rsid w:val="005E7C12"/>
    <w:rsid w:val="005F0752"/>
    <w:rsid w:val="005F0D30"/>
    <w:rsid w:val="005F1915"/>
    <w:rsid w:val="005F2448"/>
    <w:rsid w:val="005F2711"/>
    <w:rsid w:val="005F54ED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3FA7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73E"/>
    <w:rsid w:val="00664DA3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07FC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3CB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4E7"/>
    <w:rsid w:val="008469B0"/>
    <w:rsid w:val="00847353"/>
    <w:rsid w:val="008473B2"/>
    <w:rsid w:val="00850FF7"/>
    <w:rsid w:val="00851855"/>
    <w:rsid w:val="00852A0C"/>
    <w:rsid w:val="008545DB"/>
    <w:rsid w:val="008561B4"/>
    <w:rsid w:val="00856235"/>
    <w:rsid w:val="00856F79"/>
    <w:rsid w:val="00857194"/>
    <w:rsid w:val="00862F2D"/>
    <w:rsid w:val="00863636"/>
    <w:rsid w:val="008732A9"/>
    <w:rsid w:val="00874558"/>
    <w:rsid w:val="00874B98"/>
    <w:rsid w:val="00876787"/>
    <w:rsid w:val="008767B4"/>
    <w:rsid w:val="00876A33"/>
    <w:rsid w:val="008800A5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45F7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0FFD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63D"/>
    <w:rsid w:val="009D68F9"/>
    <w:rsid w:val="009D7690"/>
    <w:rsid w:val="009E01A0"/>
    <w:rsid w:val="009E58CB"/>
    <w:rsid w:val="009F1056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4CC9"/>
    <w:rsid w:val="00A455EC"/>
    <w:rsid w:val="00A500D4"/>
    <w:rsid w:val="00A5243B"/>
    <w:rsid w:val="00A56F96"/>
    <w:rsid w:val="00A60CB1"/>
    <w:rsid w:val="00A63956"/>
    <w:rsid w:val="00A66BD6"/>
    <w:rsid w:val="00A70350"/>
    <w:rsid w:val="00A723B2"/>
    <w:rsid w:val="00A735A5"/>
    <w:rsid w:val="00A77071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2B5E"/>
    <w:rsid w:val="00AB43DE"/>
    <w:rsid w:val="00AB7942"/>
    <w:rsid w:val="00AC3D6D"/>
    <w:rsid w:val="00AC4B96"/>
    <w:rsid w:val="00AD0188"/>
    <w:rsid w:val="00AD2E35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51F5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0FD"/>
    <w:rsid w:val="00BA0CA6"/>
    <w:rsid w:val="00BA0DE1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14E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729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6DF1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33D4"/>
    <w:rsid w:val="00CB45A5"/>
    <w:rsid w:val="00CB5399"/>
    <w:rsid w:val="00CB5440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4659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26205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77CF"/>
    <w:rsid w:val="00F30992"/>
    <w:rsid w:val="00F31CBA"/>
    <w:rsid w:val="00F32A73"/>
    <w:rsid w:val="00F331F9"/>
    <w:rsid w:val="00F35C39"/>
    <w:rsid w:val="00F36312"/>
    <w:rsid w:val="00F3653D"/>
    <w:rsid w:val="00F3694D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44F2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3F3D"/>
    <w:rsid w:val="00FD4864"/>
    <w:rsid w:val="00FD66CC"/>
    <w:rsid w:val="00FD74B5"/>
    <w:rsid w:val="00FD76D3"/>
    <w:rsid w:val="00FE046D"/>
    <w:rsid w:val="00FE2E2D"/>
    <w:rsid w:val="00FF247F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33FA-5780-4E81-B015-7236EE7D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12373</TotalTime>
  <Pages>12</Pages>
  <Words>1464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9355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495</cp:revision>
  <cp:lastPrinted>2006-08-08T20:14:00Z</cp:lastPrinted>
  <dcterms:created xsi:type="dcterms:W3CDTF">2019-10-17T13:46:00Z</dcterms:created>
  <dcterms:modified xsi:type="dcterms:W3CDTF">2020-05-08T13:32:00Z</dcterms:modified>
</cp:coreProperties>
</file>