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0BAD8A4B" w:rsidR="00663F16" w:rsidRPr="00B61FAE" w:rsidRDefault="006528FE">
          <w:pPr>
            <w:pStyle w:val="TituloDocumento"/>
            <w:rPr>
              <w:sz w:val="52"/>
              <w:szCs w:val="52"/>
            </w:rPr>
          </w:pPr>
          <w:r w:rsidRPr="00B61FAE">
            <w:rPr>
              <w:sz w:val="52"/>
              <w:szCs w:val="52"/>
            </w:rPr>
            <w:t>HST17</w:t>
          </w:r>
          <w:r w:rsidR="008049BE" w:rsidRPr="00B61FAE">
            <w:rPr>
              <w:sz w:val="52"/>
              <w:szCs w:val="52"/>
            </w:rPr>
            <w:t>8</w:t>
          </w:r>
          <w:r w:rsidRPr="00B61FAE">
            <w:rPr>
              <w:sz w:val="52"/>
              <w:szCs w:val="52"/>
            </w:rPr>
            <w:t xml:space="preserve"> – Detalhar</w:t>
          </w:r>
          <w:r w:rsidR="00BF4065" w:rsidRPr="00B61FAE">
            <w:rPr>
              <w:sz w:val="52"/>
              <w:szCs w:val="52"/>
            </w:rPr>
            <w:t xml:space="preserve"> Pedido de</w:t>
          </w:r>
          <w:r w:rsidRPr="00B61FAE">
            <w:rPr>
              <w:sz w:val="52"/>
              <w:szCs w:val="52"/>
            </w:rPr>
            <w:t xml:space="preserve"> Impugnação de Resultado </w:t>
          </w:r>
          <w:r w:rsidR="00F9008E" w:rsidRPr="00B61FAE">
            <w:rPr>
              <w:sz w:val="52"/>
              <w:szCs w:val="52"/>
            </w:rPr>
            <w:t xml:space="preserve">- </w:t>
          </w:r>
          <w:r w:rsidR="003C2D76" w:rsidRPr="00B61FAE">
            <w:rPr>
              <w:sz w:val="52"/>
              <w:szCs w:val="52"/>
            </w:rPr>
            <w:t>Corporativo</w:t>
          </w:r>
        </w:p>
      </w:sdtContent>
    </w:sdt>
    <w:p w14:paraId="0325C1F5" w14:textId="6380CED6" w:rsidR="00A735A5" w:rsidRPr="00B61FAE" w:rsidRDefault="00825F00">
      <w:pPr>
        <w:pStyle w:val="NomeProjeto"/>
      </w:pPr>
      <w:r w:rsidRPr="00B61FAE">
        <w:fldChar w:fldCharType="begin"/>
      </w:r>
      <w:r w:rsidR="00A735A5" w:rsidRPr="00B61FAE">
        <w:instrText xml:space="preserve"> ASK  NomePr</w:instrText>
      </w:r>
      <w:r w:rsidR="00C03F98" w:rsidRPr="00B61FAE">
        <w:instrText>oduto</w:instrText>
      </w:r>
      <w:r w:rsidR="00A735A5" w:rsidRPr="00B61FAE">
        <w:instrText xml:space="preserve"> "Informe o nome do </w:instrText>
      </w:r>
      <w:r w:rsidR="00C03F98" w:rsidRPr="00B61FAE">
        <w:instrText>produto</w:instrText>
      </w:r>
      <w:r w:rsidR="00A735A5" w:rsidRPr="00B61FAE">
        <w:instrText xml:space="preserve">"  \* MERGEFORMAT </w:instrText>
      </w:r>
      <w:r w:rsidRPr="00B61FAE">
        <w:fldChar w:fldCharType="separate"/>
      </w:r>
      <w:bookmarkStart w:id="0" w:name="NomeProjeto"/>
      <w:bookmarkStart w:id="1" w:name="NomeProduto"/>
      <w:r w:rsidR="00C03F98" w:rsidRPr="00B61FAE">
        <w:t>&lt;Nome do Produto&gt;</w:t>
      </w:r>
      <w:bookmarkEnd w:id="0"/>
      <w:bookmarkEnd w:id="1"/>
      <w:r w:rsidRPr="00B61FAE">
        <w:fldChar w:fldCharType="end"/>
      </w:r>
      <w:r w:rsidR="00B41C91" w:rsidRPr="00B61FAE">
        <w:t>Sistema Processo Eleitoral</w:t>
      </w:r>
    </w:p>
    <w:p w14:paraId="5A8E73EC" w14:textId="4664218B" w:rsidR="00A735A5" w:rsidRPr="00B61FAE" w:rsidRDefault="00825F00">
      <w:pPr>
        <w:pStyle w:val="NomeCliente"/>
      </w:pPr>
      <w:r w:rsidRPr="00B61FAE">
        <w:fldChar w:fldCharType="begin"/>
      </w:r>
      <w:r w:rsidR="00A735A5" w:rsidRPr="00B61FAE">
        <w:instrText xml:space="preserve"> ASK  NomeCliente "Informe o nome do cliente"  \* MERGEFORMAT </w:instrText>
      </w:r>
      <w:r w:rsidRPr="00B61FAE">
        <w:fldChar w:fldCharType="separate"/>
      </w:r>
      <w:bookmarkStart w:id="2" w:name="NomeCliente"/>
      <w:r w:rsidR="00C03F98" w:rsidRPr="00B61FAE">
        <w:t>&lt;Nome do cliente&gt;</w:t>
      </w:r>
      <w:bookmarkEnd w:id="2"/>
      <w:r w:rsidRPr="00B61FAE">
        <w:fldChar w:fldCharType="end"/>
      </w:r>
      <w:r w:rsidRPr="00B61FAE">
        <w:fldChar w:fldCharType="begin"/>
      </w:r>
      <w:r w:rsidR="00C42947" w:rsidRPr="00B61FAE">
        <w:instrText xml:space="preserve"> REF NomeCliente </w:instrText>
      </w:r>
      <w:r w:rsidR="006D302B" w:rsidRPr="00B61FAE">
        <w:instrText xml:space="preserve"> \* MERGEFORMAT </w:instrText>
      </w:r>
      <w:r w:rsidRPr="00B61FAE">
        <w:fldChar w:fldCharType="separate"/>
      </w:r>
      <w:r w:rsidR="00076318" w:rsidRPr="00B61FAE">
        <w:t>CAU</w:t>
      </w:r>
      <w:r w:rsidRPr="00B61FAE">
        <w:fldChar w:fldCharType="end"/>
      </w:r>
    </w:p>
    <w:p w14:paraId="26020D1D" w14:textId="77777777" w:rsidR="00A735A5" w:rsidRPr="00B61FAE" w:rsidRDefault="00A735A5">
      <w:pPr>
        <w:pStyle w:val="NomeCliente"/>
        <w:sectPr w:rsidR="00A735A5" w:rsidRPr="00B61FAE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B61FAE" w:rsidRDefault="00E25943" w:rsidP="00E25943">
      <w:pPr>
        <w:pStyle w:val="Dica"/>
        <w:spacing w:after="0"/>
      </w:pPr>
    </w:p>
    <w:p w14:paraId="09D3AC62" w14:textId="77777777" w:rsidR="00A735A5" w:rsidRPr="00B61FAE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B61FAE">
        <w:br w:type="page"/>
      </w:r>
      <w:r w:rsidRPr="00B61FAE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61FAE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B61FAE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B61FAE" w:rsidRDefault="00A735A5">
            <w:pPr>
              <w:jc w:val="center"/>
              <w:rPr>
                <w:b/>
                <w:bCs/>
              </w:rPr>
            </w:pPr>
            <w:r w:rsidRPr="00B61FAE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B61FAE" w:rsidRDefault="00A735A5">
            <w:pPr>
              <w:jc w:val="center"/>
              <w:rPr>
                <w:b/>
                <w:bCs/>
              </w:rPr>
            </w:pPr>
            <w:r w:rsidRPr="00B61FAE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B61FAE" w:rsidRDefault="00A735A5">
            <w:pPr>
              <w:jc w:val="center"/>
              <w:rPr>
                <w:b/>
                <w:bCs/>
              </w:rPr>
            </w:pPr>
            <w:r w:rsidRPr="00B61FAE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B61FAE" w:rsidRDefault="00A735A5">
            <w:pPr>
              <w:jc w:val="center"/>
              <w:rPr>
                <w:b/>
                <w:bCs/>
              </w:rPr>
            </w:pPr>
            <w:r w:rsidRPr="00B61FAE">
              <w:rPr>
                <w:b/>
                <w:bCs/>
              </w:rPr>
              <w:t>Observações</w:t>
            </w:r>
          </w:p>
        </w:tc>
      </w:tr>
      <w:tr w:rsidR="00980E07" w:rsidRPr="00B61FAE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B61FAE" w:rsidRDefault="00980E07" w:rsidP="00980E07">
            <w:pPr>
              <w:jc w:val="center"/>
            </w:pPr>
            <w:r w:rsidRPr="00B61FAE">
              <w:t>1.0</w:t>
            </w:r>
          </w:p>
        </w:tc>
        <w:tc>
          <w:tcPr>
            <w:tcW w:w="1425" w:type="dxa"/>
            <w:vAlign w:val="center"/>
          </w:tcPr>
          <w:p w14:paraId="3828512A" w14:textId="03EA946C" w:rsidR="00980E07" w:rsidRPr="00B61FAE" w:rsidRDefault="00980E07" w:rsidP="00552C6C">
            <w:pPr>
              <w:jc w:val="center"/>
            </w:pPr>
            <w:r w:rsidRPr="00B61FAE">
              <w:t>0</w:t>
            </w:r>
            <w:r w:rsidR="00552C6C" w:rsidRPr="00B61FAE">
              <w:t>6</w:t>
            </w:r>
            <w:r w:rsidRPr="00B61FAE">
              <w:t>/0</w:t>
            </w:r>
            <w:r w:rsidR="00155751" w:rsidRPr="00B61FAE">
              <w:t>7</w:t>
            </w:r>
            <w:r w:rsidRPr="00B61FAE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B61FAE" w:rsidRDefault="00980E07" w:rsidP="00980E07">
            <w:pPr>
              <w:ind w:left="169"/>
              <w:jc w:val="left"/>
            </w:pPr>
            <w:r w:rsidRPr="00B61FAE">
              <w:t xml:space="preserve">Flávia Monteiro </w:t>
            </w:r>
          </w:p>
        </w:tc>
        <w:tc>
          <w:tcPr>
            <w:tcW w:w="4203" w:type="dxa"/>
          </w:tcPr>
          <w:p w14:paraId="19989C7B" w14:textId="0C5D56EA" w:rsidR="00980E07" w:rsidRPr="00B61FAE" w:rsidRDefault="00980E07" w:rsidP="00980E07">
            <w:pPr>
              <w:ind w:left="174"/>
              <w:jc w:val="left"/>
            </w:pPr>
            <w:r w:rsidRPr="00B61FAE">
              <w:t>Em atendimento a OS1</w:t>
            </w:r>
            <w:r w:rsidR="00155751" w:rsidRPr="00B61FAE">
              <w:t>747 Sprint 01</w:t>
            </w:r>
            <w:r w:rsidRPr="00B61FAE">
              <w:t>:</w:t>
            </w:r>
          </w:p>
          <w:p w14:paraId="10E3D2AF" w14:textId="19E4031B" w:rsidR="00980E07" w:rsidRPr="00B61FAE" w:rsidRDefault="00980E07" w:rsidP="00980E07">
            <w:pPr>
              <w:ind w:left="174"/>
              <w:jc w:val="left"/>
            </w:pPr>
            <w:r w:rsidRPr="00B61FAE">
              <w:t>- Inclusão da funcionalidade.</w:t>
            </w:r>
          </w:p>
        </w:tc>
      </w:tr>
    </w:tbl>
    <w:p w14:paraId="7FCD6DB3" w14:textId="77777777" w:rsidR="00A735A5" w:rsidRPr="00B61FAE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B61FAE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B61FAE" w:rsidRDefault="00A4247F" w:rsidP="00A4247F">
      <w:pPr>
        <w:rPr>
          <w:rFonts w:cs="Arial"/>
          <w:szCs w:val="22"/>
        </w:rPr>
      </w:pPr>
    </w:p>
    <w:p w14:paraId="7AE1C47C" w14:textId="77777777" w:rsidR="00A4247F" w:rsidRPr="00B61FAE" w:rsidRDefault="00A4247F" w:rsidP="00A4247F">
      <w:pPr>
        <w:rPr>
          <w:rFonts w:cs="Arial"/>
          <w:szCs w:val="22"/>
        </w:rPr>
      </w:pPr>
    </w:p>
    <w:p w14:paraId="423BB385" w14:textId="77777777" w:rsidR="00A4247F" w:rsidRPr="00B61FAE" w:rsidRDefault="00A4247F" w:rsidP="00A4247F">
      <w:pPr>
        <w:rPr>
          <w:rFonts w:cs="Arial"/>
          <w:szCs w:val="22"/>
        </w:rPr>
      </w:pPr>
    </w:p>
    <w:p w14:paraId="0762D381" w14:textId="77777777" w:rsidR="00A4247F" w:rsidRPr="00B61FAE" w:rsidRDefault="00A4247F" w:rsidP="00A4247F">
      <w:pPr>
        <w:rPr>
          <w:rFonts w:cs="Arial"/>
          <w:szCs w:val="22"/>
        </w:rPr>
      </w:pPr>
    </w:p>
    <w:p w14:paraId="7558BBB3" w14:textId="77777777" w:rsidR="00A4247F" w:rsidRPr="00B61FAE" w:rsidRDefault="00A4247F" w:rsidP="00A4247F">
      <w:pPr>
        <w:rPr>
          <w:rFonts w:cs="Arial"/>
          <w:szCs w:val="22"/>
        </w:rPr>
      </w:pPr>
    </w:p>
    <w:p w14:paraId="6825B8F0" w14:textId="77777777" w:rsidR="00A4247F" w:rsidRPr="00B61FAE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B61FAE" w:rsidRDefault="00A4247F" w:rsidP="00A4247F">
      <w:pPr>
        <w:tabs>
          <w:tab w:val="left" w:pos="420"/>
        </w:tabs>
        <w:rPr>
          <w:rFonts w:cs="Arial"/>
          <w:szCs w:val="22"/>
        </w:rPr>
      </w:pPr>
      <w:r w:rsidRPr="00B61FAE">
        <w:rPr>
          <w:rFonts w:cs="Arial"/>
          <w:szCs w:val="22"/>
        </w:rPr>
        <w:tab/>
      </w:r>
    </w:p>
    <w:p w14:paraId="22CC31A1" w14:textId="77777777" w:rsidR="00A735A5" w:rsidRPr="00B61FA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B61FAE">
        <w:rPr>
          <w:rFonts w:cs="Arial"/>
          <w:szCs w:val="22"/>
        </w:rPr>
        <w:br w:type="page"/>
      </w:r>
      <w:r w:rsidRPr="00B61FAE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B61FAE" w:rsidRDefault="00A735A5">
      <w:pPr>
        <w:jc w:val="center"/>
        <w:rPr>
          <w:rFonts w:cs="Arial"/>
          <w:b/>
          <w:szCs w:val="22"/>
        </w:rPr>
      </w:pPr>
    </w:p>
    <w:p w14:paraId="2D655C43" w14:textId="77777777" w:rsidR="00A01189" w:rsidRPr="00B61FAE" w:rsidRDefault="00701B32">
      <w:pPr>
        <w:pStyle w:val="Sumrio1"/>
        <w:rPr>
          <w:noProof/>
        </w:rPr>
      </w:pPr>
      <w:r w:rsidRPr="00B61FAE">
        <w:t xml:space="preserve"> </w:t>
      </w:r>
      <w:r w:rsidR="00825F00" w:rsidRPr="00B61FAE">
        <w:fldChar w:fldCharType="begin"/>
      </w:r>
      <w:r w:rsidR="00A735A5" w:rsidRPr="00B61FAE">
        <w:instrText xml:space="preserve"> TOC \o "1-2" \h \z \u </w:instrText>
      </w:r>
      <w:r w:rsidR="00825F00" w:rsidRPr="00B61FAE">
        <w:fldChar w:fldCharType="separate"/>
      </w:r>
    </w:p>
    <w:p w14:paraId="24913E33" w14:textId="77777777" w:rsidR="00A01189" w:rsidRPr="00B61FAE" w:rsidRDefault="00122E7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5208606" w:history="1">
        <w:r w:rsidR="00A01189" w:rsidRPr="00B61FAE">
          <w:rPr>
            <w:rStyle w:val="Hyperlink"/>
            <w:noProof/>
          </w:rPr>
          <w:t>HST178 – Detalhar Pedido de Impugnação de Resultado - Corporativo</w:t>
        </w:r>
        <w:r w:rsidR="00A01189" w:rsidRPr="00B61FAE">
          <w:rPr>
            <w:noProof/>
            <w:webHidden/>
          </w:rPr>
          <w:tab/>
        </w:r>
        <w:r w:rsidR="00A01189" w:rsidRPr="00B61FAE">
          <w:rPr>
            <w:noProof/>
            <w:webHidden/>
          </w:rPr>
          <w:fldChar w:fldCharType="begin"/>
        </w:r>
        <w:r w:rsidR="00A01189" w:rsidRPr="00B61FAE">
          <w:rPr>
            <w:noProof/>
            <w:webHidden/>
          </w:rPr>
          <w:instrText xml:space="preserve"> PAGEREF _Toc45208606 \h </w:instrText>
        </w:r>
        <w:r w:rsidR="00A01189" w:rsidRPr="00B61FAE">
          <w:rPr>
            <w:noProof/>
            <w:webHidden/>
          </w:rPr>
        </w:r>
        <w:r w:rsidR="00A01189" w:rsidRPr="00B61FAE">
          <w:rPr>
            <w:noProof/>
            <w:webHidden/>
          </w:rPr>
          <w:fldChar w:fldCharType="separate"/>
        </w:r>
        <w:r w:rsidR="00A01189" w:rsidRPr="00B61FAE">
          <w:rPr>
            <w:noProof/>
            <w:webHidden/>
          </w:rPr>
          <w:t>4</w:t>
        </w:r>
        <w:r w:rsidR="00A01189" w:rsidRPr="00B61FAE">
          <w:rPr>
            <w:noProof/>
            <w:webHidden/>
          </w:rPr>
          <w:fldChar w:fldCharType="end"/>
        </w:r>
      </w:hyperlink>
    </w:p>
    <w:p w14:paraId="730BE56B" w14:textId="77777777" w:rsidR="00A01189" w:rsidRPr="00B61FAE" w:rsidRDefault="00122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07" w:history="1">
        <w:r w:rsidR="00A01189" w:rsidRPr="00B61FAE">
          <w:rPr>
            <w:rStyle w:val="Hyperlink"/>
            <w:noProof/>
          </w:rPr>
          <w:t>COMO PO</w:t>
        </w:r>
        <w:r w:rsidR="00A01189" w:rsidRPr="00B61FAE">
          <w:rPr>
            <w:noProof/>
            <w:webHidden/>
          </w:rPr>
          <w:tab/>
        </w:r>
        <w:r w:rsidR="00A01189" w:rsidRPr="00B61FAE">
          <w:rPr>
            <w:noProof/>
            <w:webHidden/>
          </w:rPr>
          <w:fldChar w:fldCharType="begin"/>
        </w:r>
        <w:r w:rsidR="00A01189" w:rsidRPr="00B61FAE">
          <w:rPr>
            <w:noProof/>
            <w:webHidden/>
          </w:rPr>
          <w:instrText xml:space="preserve"> PAGEREF _Toc45208607 \h </w:instrText>
        </w:r>
        <w:r w:rsidR="00A01189" w:rsidRPr="00B61FAE">
          <w:rPr>
            <w:noProof/>
            <w:webHidden/>
          </w:rPr>
        </w:r>
        <w:r w:rsidR="00A01189" w:rsidRPr="00B61FAE">
          <w:rPr>
            <w:noProof/>
            <w:webHidden/>
          </w:rPr>
          <w:fldChar w:fldCharType="separate"/>
        </w:r>
        <w:r w:rsidR="00A01189" w:rsidRPr="00B61FAE">
          <w:rPr>
            <w:noProof/>
            <w:webHidden/>
          </w:rPr>
          <w:t>4</w:t>
        </w:r>
        <w:r w:rsidR="00A01189" w:rsidRPr="00B61FAE">
          <w:rPr>
            <w:noProof/>
            <w:webHidden/>
          </w:rPr>
          <w:fldChar w:fldCharType="end"/>
        </w:r>
      </w:hyperlink>
    </w:p>
    <w:p w14:paraId="2A6D313C" w14:textId="77777777" w:rsidR="00A01189" w:rsidRPr="00B61FAE" w:rsidRDefault="00122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08" w:history="1">
        <w:r w:rsidR="00A01189" w:rsidRPr="00B61FAE">
          <w:rPr>
            <w:rStyle w:val="Hyperlink"/>
            <w:noProof/>
          </w:rPr>
          <w:t>QUERO incluir nova funcionalidade</w:t>
        </w:r>
        <w:r w:rsidR="00A01189" w:rsidRPr="00B61FAE">
          <w:rPr>
            <w:noProof/>
            <w:webHidden/>
          </w:rPr>
          <w:tab/>
        </w:r>
        <w:r w:rsidR="00A01189" w:rsidRPr="00B61FAE">
          <w:rPr>
            <w:noProof/>
            <w:webHidden/>
          </w:rPr>
          <w:fldChar w:fldCharType="begin"/>
        </w:r>
        <w:r w:rsidR="00A01189" w:rsidRPr="00B61FAE">
          <w:rPr>
            <w:noProof/>
            <w:webHidden/>
          </w:rPr>
          <w:instrText xml:space="preserve"> PAGEREF _Toc45208608 \h </w:instrText>
        </w:r>
        <w:r w:rsidR="00A01189" w:rsidRPr="00B61FAE">
          <w:rPr>
            <w:noProof/>
            <w:webHidden/>
          </w:rPr>
        </w:r>
        <w:r w:rsidR="00A01189" w:rsidRPr="00B61FAE">
          <w:rPr>
            <w:noProof/>
            <w:webHidden/>
          </w:rPr>
          <w:fldChar w:fldCharType="separate"/>
        </w:r>
        <w:r w:rsidR="00A01189" w:rsidRPr="00B61FAE">
          <w:rPr>
            <w:noProof/>
            <w:webHidden/>
          </w:rPr>
          <w:t>4</w:t>
        </w:r>
        <w:r w:rsidR="00A01189" w:rsidRPr="00B61FAE">
          <w:rPr>
            <w:noProof/>
            <w:webHidden/>
          </w:rPr>
          <w:fldChar w:fldCharType="end"/>
        </w:r>
      </w:hyperlink>
    </w:p>
    <w:p w14:paraId="3A068BE9" w14:textId="77777777" w:rsidR="00A01189" w:rsidRPr="00B61FAE" w:rsidRDefault="00122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09" w:history="1">
        <w:r w:rsidR="00A01189" w:rsidRPr="00B61FAE">
          <w:rPr>
            <w:rStyle w:val="Hyperlink"/>
            <w:noProof/>
          </w:rPr>
          <w:t>PARA visualizar os dados cadastrados do Pedido de Impugnação de Resultado da Eleição.</w:t>
        </w:r>
        <w:r w:rsidR="00A01189" w:rsidRPr="00B61FAE">
          <w:rPr>
            <w:noProof/>
            <w:webHidden/>
          </w:rPr>
          <w:tab/>
        </w:r>
        <w:r w:rsidR="00A01189" w:rsidRPr="00B61FAE">
          <w:rPr>
            <w:noProof/>
            <w:webHidden/>
          </w:rPr>
          <w:fldChar w:fldCharType="begin"/>
        </w:r>
        <w:r w:rsidR="00A01189" w:rsidRPr="00B61FAE">
          <w:rPr>
            <w:noProof/>
            <w:webHidden/>
          </w:rPr>
          <w:instrText xml:space="preserve"> PAGEREF _Toc45208609 \h </w:instrText>
        </w:r>
        <w:r w:rsidR="00A01189" w:rsidRPr="00B61FAE">
          <w:rPr>
            <w:noProof/>
            <w:webHidden/>
          </w:rPr>
        </w:r>
        <w:r w:rsidR="00A01189" w:rsidRPr="00B61FAE">
          <w:rPr>
            <w:noProof/>
            <w:webHidden/>
          </w:rPr>
          <w:fldChar w:fldCharType="separate"/>
        </w:r>
        <w:r w:rsidR="00A01189" w:rsidRPr="00B61FAE">
          <w:rPr>
            <w:noProof/>
            <w:webHidden/>
          </w:rPr>
          <w:t>4</w:t>
        </w:r>
        <w:r w:rsidR="00A01189" w:rsidRPr="00B61FAE">
          <w:rPr>
            <w:noProof/>
            <w:webHidden/>
          </w:rPr>
          <w:fldChar w:fldCharType="end"/>
        </w:r>
      </w:hyperlink>
    </w:p>
    <w:p w14:paraId="28323D91" w14:textId="77777777" w:rsidR="00A01189" w:rsidRPr="00B61FAE" w:rsidRDefault="00122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10" w:history="1">
        <w:r w:rsidR="00A01189" w:rsidRPr="00B61FAE">
          <w:rPr>
            <w:rStyle w:val="Hyperlink"/>
            <w:noProof/>
          </w:rPr>
          <w:t>PROTÓTIPO</w:t>
        </w:r>
        <w:r w:rsidR="00A01189" w:rsidRPr="00B61FAE">
          <w:rPr>
            <w:noProof/>
            <w:webHidden/>
          </w:rPr>
          <w:tab/>
        </w:r>
        <w:r w:rsidR="00A01189" w:rsidRPr="00B61FAE">
          <w:rPr>
            <w:noProof/>
            <w:webHidden/>
          </w:rPr>
          <w:fldChar w:fldCharType="begin"/>
        </w:r>
        <w:r w:rsidR="00A01189" w:rsidRPr="00B61FAE">
          <w:rPr>
            <w:noProof/>
            <w:webHidden/>
          </w:rPr>
          <w:instrText xml:space="preserve"> PAGEREF _Toc45208610 \h </w:instrText>
        </w:r>
        <w:r w:rsidR="00A01189" w:rsidRPr="00B61FAE">
          <w:rPr>
            <w:noProof/>
            <w:webHidden/>
          </w:rPr>
        </w:r>
        <w:r w:rsidR="00A01189" w:rsidRPr="00B61FAE">
          <w:rPr>
            <w:noProof/>
            <w:webHidden/>
          </w:rPr>
          <w:fldChar w:fldCharType="separate"/>
        </w:r>
        <w:r w:rsidR="00A01189" w:rsidRPr="00B61FAE">
          <w:rPr>
            <w:noProof/>
            <w:webHidden/>
          </w:rPr>
          <w:t>4</w:t>
        </w:r>
        <w:r w:rsidR="00A01189" w:rsidRPr="00B61FAE">
          <w:rPr>
            <w:noProof/>
            <w:webHidden/>
          </w:rPr>
          <w:fldChar w:fldCharType="end"/>
        </w:r>
      </w:hyperlink>
    </w:p>
    <w:p w14:paraId="2A70A7F0" w14:textId="77777777" w:rsidR="00A01189" w:rsidRPr="00B61FAE" w:rsidRDefault="00122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11" w:history="1">
        <w:r w:rsidR="00A01189" w:rsidRPr="00B61FAE">
          <w:rPr>
            <w:rStyle w:val="Hyperlink"/>
            <w:noProof/>
          </w:rPr>
          <w:t>CRITÉRIOS DE ACEITE</w:t>
        </w:r>
        <w:r w:rsidR="00A01189" w:rsidRPr="00B61FAE">
          <w:rPr>
            <w:noProof/>
            <w:webHidden/>
          </w:rPr>
          <w:tab/>
        </w:r>
        <w:r w:rsidR="00A01189" w:rsidRPr="00B61FAE">
          <w:rPr>
            <w:noProof/>
            <w:webHidden/>
          </w:rPr>
          <w:fldChar w:fldCharType="begin"/>
        </w:r>
        <w:r w:rsidR="00A01189" w:rsidRPr="00B61FAE">
          <w:rPr>
            <w:noProof/>
            <w:webHidden/>
          </w:rPr>
          <w:instrText xml:space="preserve"> PAGEREF _Toc45208611 \h </w:instrText>
        </w:r>
        <w:r w:rsidR="00A01189" w:rsidRPr="00B61FAE">
          <w:rPr>
            <w:noProof/>
            <w:webHidden/>
          </w:rPr>
        </w:r>
        <w:r w:rsidR="00A01189" w:rsidRPr="00B61FAE">
          <w:rPr>
            <w:noProof/>
            <w:webHidden/>
          </w:rPr>
          <w:fldChar w:fldCharType="separate"/>
        </w:r>
        <w:r w:rsidR="00A01189" w:rsidRPr="00B61FAE">
          <w:rPr>
            <w:noProof/>
            <w:webHidden/>
          </w:rPr>
          <w:t>5</w:t>
        </w:r>
        <w:r w:rsidR="00A01189" w:rsidRPr="00B61FAE">
          <w:rPr>
            <w:noProof/>
            <w:webHidden/>
          </w:rPr>
          <w:fldChar w:fldCharType="end"/>
        </w:r>
      </w:hyperlink>
    </w:p>
    <w:p w14:paraId="3EE767DF" w14:textId="77777777" w:rsidR="00A01189" w:rsidRPr="00B61FAE" w:rsidRDefault="00122E7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12" w:history="1">
        <w:r w:rsidR="00A01189" w:rsidRPr="00B61FAE">
          <w:rPr>
            <w:rStyle w:val="Hyperlink"/>
            <w:noProof/>
          </w:rPr>
          <w:t>INFORMAÇÕES COMPLEMENTARES</w:t>
        </w:r>
        <w:r w:rsidR="00A01189" w:rsidRPr="00B61FAE">
          <w:rPr>
            <w:noProof/>
            <w:webHidden/>
          </w:rPr>
          <w:tab/>
        </w:r>
        <w:r w:rsidR="00A01189" w:rsidRPr="00B61FAE">
          <w:rPr>
            <w:noProof/>
            <w:webHidden/>
          </w:rPr>
          <w:fldChar w:fldCharType="begin"/>
        </w:r>
        <w:r w:rsidR="00A01189" w:rsidRPr="00B61FAE">
          <w:rPr>
            <w:noProof/>
            <w:webHidden/>
          </w:rPr>
          <w:instrText xml:space="preserve"> PAGEREF _Toc45208612 \h </w:instrText>
        </w:r>
        <w:r w:rsidR="00A01189" w:rsidRPr="00B61FAE">
          <w:rPr>
            <w:noProof/>
            <w:webHidden/>
          </w:rPr>
        </w:r>
        <w:r w:rsidR="00A01189" w:rsidRPr="00B61FAE">
          <w:rPr>
            <w:noProof/>
            <w:webHidden/>
          </w:rPr>
          <w:fldChar w:fldCharType="separate"/>
        </w:r>
        <w:r w:rsidR="00A01189" w:rsidRPr="00B61FAE">
          <w:rPr>
            <w:noProof/>
            <w:webHidden/>
          </w:rPr>
          <w:t>6</w:t>
        </w:r>
        <w:r w:rsidR="00A01189" w:rsidRPr="00B61FAE">
          <w:rPr>
            <w:noProof/>
            <w:webHidden/>
          </w:rPr>
          <w:fldChar w:fldCharType="end"/>
        </w:r>
      </w:hyperlink>
    </w:p>
    <w:p w14:paraId="46621B27" w14:textId="54A4B598" w:rsidR="00A735A5" w:rsidRPr="00B61FAE" w:rsidRDefault="00825F00">
      <w:r w:rsidRPr="00B61FAE">
        <w:fldChar w:fldCharType="end"/>
      </w:r>
    </w:p>
    <w:p w14:paraId="3CB87937" w14:textId="77777777" w:rsidR="00A735A5" w:rsidRPr="00B61FAE" w:rsidRDefault="00A735A5">
      <w:pPr>
        <w:pStyle w:val="Dica"/>
      </w:pPr>
    </w:p>
    <w:p w14:paraId="0C0F08DA" w14:textId="3E5C4EE0" w:rsidR="00A735A5" w:rsidRPr="00B61FAE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B61FAE">
        <w:br w:type="page"/>
      </w:r>
      <w:bookmarkStart w:id="3" w:name="_Toc45208606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049BE" w:rsidRPr="00B61FAE">
            <w:t>HST178 – Detalhar Pedido de Impugnação de Resultado - Corporativo</w:t>
          </w:r>
        </w:sdtContent>
      </w:sdt>
      <w:bookmarkEnd w:id="3"/>
    </w:p>
    <w:p w14:paraId="37D34CD1" w14:textId="1D40F075" w:rsidR="002B1554" w:rsidRPr="00B61FAE" w:rsidRDefault="00CE176F" w:rsidP="00C64B05">
      <w:pPr>
        <w:pStyle w:val="Ttulo2"/>
        <w:numPr>
          <w:ilvl w:val="0"/>
          <w:numId w:val="0"/>
        </w:numPr>
      </w:pPr>
      <w:bookmarkStart w:id="4" w:name="_Toc45208607"/>
      <w:r w:rsidRPr="00B61FAE">
        <w:t>COMO</w:t>
      </w:r>
      <w:r w:rsidR="00C64B05" w:rsidRPr="00B61FAE">
        <w:t xml:space="preserve"> </w:t>
      </w:r>
      <w:r w:rsidR="000F4F06" w:rsidRPr="00B61FAE">
        <w:rPr>
          <w:b w:val="0"/>
        </w:rPr>
        <w:t>PO</w:t>
      </w:r>
      <w:bookmarkEnd w:id="4"/>
    </w:p>
    <w:p w14:paraId="4036BB8D" w14:textId="6186D9D0" w:rsidR="00CE176F" w:rsidRPr="00B61FAE" w:rsidRDefault="00CE176F" w:rsidP="005A4527">
      <w:pPr>
        <w:pStyle w:val="Ttulo2"/>
        <w:numPr>
          <w:ilvl w:val="0"/>
          <w:numId w:val="0"/>
        </w:numPr>
      </w:pPr>
      <w:bookmarkStart w:id="5" w:name="_Toc45208608"/>
      <w:r w:rsidRPr="00B61FAE">
        <w:t>QUERO</w:t>
      </w:r>
      <w:r w:rsidR="005A4527" w:rsidRPr="00B61FAE">
        <w:t xml:space="preserve"> </w:t>
      </w:r>
      <w:r w:rsidR="00E52D0F" w:rsidRPr="00B61FAE">
        <w:rPr>
          <w:b w:val="0"/>
        </w:rPr>
        <w:t>incluir nova funcionalidade</w:t>
      </w:r>
      <w:bookmarkEnd w:id="5"/>
    </w:p>
    <w:p w14:paraId="38E7497A" w14:textId="3F529602" w:rsidR="00A735A5" w:rsidRPr="00B61FA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5208609"/>
      <w:r w:rsidRPr="00B61FAE">
        <w:t>PARA</w:t>
      </w:r>
      <w:r w:rsidR="005A4527" w:rsidRPr="00B61FAE">
        <w:t xml:space="preserve"> </w:t>
      </w:r>
      <w:r w:rsidR="00835571" w:rsidRPr="00B61FAE">
        <w:rPr>
          <w:b w:val="0"/>
        </w:rPr>
        <w:t>v</w:t>
      </w:r>
      <w:r w:rsidR="006528FE" w:rsidRPr="00B61FAE">
        <w:rPr>
          <w:b w:val="0"/>
        </w:rPr>
        <w:t>isualizar os dados cadastrados do</w:t>
      </w:r>
      <w:r w:rsidR="000F4F06" w:rsidRPr="00B61FAE">
        <w:rPr>
          <w:b w:val="0"/>
        </w:rPr>
        <w:t xml:space="preserve"> Pedido de Impugnação de Resultado da Eleição</w:t>
      </w:r>
      <w:r w:rsidR="00AA4118" w:rsidRPr="00B61FAE">
        <w:rPr>
          <w:b w:val="0"/>
        </w:rPr>
        <w:t>.</w:t>
      </w:r>
      <w:bookmarkEnd w:id="6"/>
    </w:p>
    <w:p w14:paraId="0334364E" w14:textId="4F02E639" w:rsidR="00353CEF" w:rsidRPr="00B61FAE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5208610"/>
      <w:r w:rsidRPr="00B61FAE">
        <w:t>PROTÓTIPO</w:t>
      </w:r>
      <w:bookmarkEnd w:id="7"/>
      <w:bookmarkEnd w:id="8"/>
    </w:p>
    <w:p w14:paraId="22840805" w14:textId="77777777" w:rsidR="00BB7917" w:rsidRPr="00B61FAE" w:rsidRDefault="00BB7917" w:rsidP="00DD198B"/>
    <w:p w14:paraId="4E135443" w14:textId="1E81E5D9" w:rsidR="00FC277B" w:rsidRPr="00B61FAE" w:rsidRDefault="00FC277B" w:rsidP="002E2F62">
      <w:pPr>
        <w:pStyle w:val="EstiloPrototipo3"/>
        <w:numPr>
          <w:ilvl w:val="0"/>
          <w:numId w:val="3"/>
        </w:numPr>
      </w:pPr>
      <w:r w:rsidRPr="00B61FAE">
        <w:t xml:space="preserve">Dados </w:t>
      </w:r>
      <w:r w:rsidR="00FB6713" w:rsidRPr="00B61FAE">
        <w:t xml:space="preserve">recuperados e </w:t>
      </w:r>
      <w:r w:rsidR="00C05307" w:rsidRPr="00B61FAE">
        <w:t>apresentados d</w:t>
      </w:r>
      <w:r w:rsidR="00FB6713" w:rsidRPr="00B61FAE">
        <w:t>o pedido de</w:t>
      </w:r>
      <w:r w:rsidR="00C05307" w:rsidRPr="00B61FAE">
        <w:t xml:space="preserve"> impugnação</w:t>
      </w:r>
      <w:r w:rsidR="00FB6713" w:rsidRPr="00B61FAE">
        <w:t xml:space="preserve"> do resultado</w:t>
      </w:r>
    </w:p>
    <w:p w14:paraId="64A98D01" w14:textId="70FBDBE5" w:rsidR="00FC277B" w:rsidRDefault="00730334" w:rsidP="00FC277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5147187" wp14:editId="0AD037DD">
            <wp:extent cx="5753100" cy="5629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302FF8B1" w14:textId="46C92492" w:rsidR="00F87E68" w:rsidRPr="00B61FAE" w:rsidRDefault="00F87E68" w:rsidP="00FC277B">
      <w:pPr>
        <w:rPr>
          <w:u w:val="single"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FC277B" w:rsidRPr="00B61FAE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3D30D777" w:rsidR="00FC277B" w:rsidRPr="00B61FAE" w:rsidRDefault="008501AE" w:rsidP="000A5E47">
            <w:pPr>
              <w:pStyle w:val="EstiloPrototipo3"/>
              <w:jc w:val="center"/>
            </w:pPr>
            <w:r w:rsidRPr="00B61FAE">
              <w:rPr>
                <w:sz w:val="24"/>
                <w:szCs w:val="24"/>
              </w:rPr>
              <w:t>Campos</w:t>
            </w:r>
          </w:p>
        </w:tc>
      </w:tr>
      <w:tr w:rsidR="00FC277B" w:rsidRPr="00B61FAE" w14:paraId="4BD4EA1F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B61FAE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B61FAE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B61FAE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B61FAE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3D190CD8" w14:textId="77777777" w:rsidR="00FC277B" w:rsidRPr="00B61FAE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B61FAE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50E88D9" w14:textId="77777777" w:rsidR="00FC277B" w:rsidRPr="00B61FAE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B61FAE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B61FAE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B61FAE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B61FAE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B61FAE">
              <w:rPr>
                <w:b/>
                <w:sz w:val="20"/>
              </w:rPr>
              <w:t>Restrições</w:t>
            </w:r>
          </w:p>
        </w:tc>
      </w:tr>
      <w:tr w:rsidR="00E31DC6" w:rsidRPr="00B61FAE" w14:paraId="3BC8C09E" w14:textId="77777777" w:rsidTr="009B5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4932C552" w14:textId="6323121F" w:rsidR="00E31DC6" w:rsidRPr="006504EA" w:rsidRDefault="00E31DC6" w:rsidP="005562E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5562E9" w:rsidRPr="00B61FAE" w14:paraId="4757EA5E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D4063AB" w14:textId="69C9BBD3" w:rsidR="005562E9" w:rsidRPr="00B61FAE" w:rsidRDefault="005562E9" w:rsidP="005562E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B378EFA" wp14:editId="1D74FA4B">
                  <wp:extent cx="390476" cy="314286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3C82F2" w14:textId="2BB2D142" w:rsidR="005562E9" w:rsidRPr="00B61FAE" w:rsidRDefault="005562E9" w:rsidP="005562E9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Apresenta a imagem do Estado de impugnação de resultado.</w:t>
            </w:r>
          </w:p>
        </w:tc>
        <w:tc>
          <w:tcPr>
            <w:tcW w:w="1134" w:type="dxa"/>
          </w:tcPr>
          <w:p w14:paraId="3E784000" w14:textId="0612ABCB" w:rsidR="005562E9" w:rsidRPr="00B61FAE" w:rsidRDefault="005562E9" w:rsidP="005562E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263C21C9" w14:textId="155543EB" w:rsidR="005562E9" w:rsidRPr="00B61FAE" w:rsidRDefault="005562E9" w:rsidP="005562E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BE8D111" w14:textId="031B588E" w:rsidR="005562E9" w:rsidRPr="00B61FAE" w:rsidRDefault="005562E9" w:rsidP="005562E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B20EC51" w14:textId="77777777" w:rsidR="005562E9" w:rsidRPr="006504EA" w:rsidRDefault="005562E9" w:rsidP="005562E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</w:t>
            </w:r>
          </w:p>
          <w:p w14:paraId="4916CA20" w14:textId="77777777" w:rsidR="005562E9" w:rsidRPr="006504EA" w:rsidRDefault="005562E9" w:rsidP="005562E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5DA96A17" w14:textId="0A551149" w:rsidR="005562E9" w:rsidRPr="00B61FAE" w:rsidRDefault="005562E9" w:rsidP="005562E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5562E9" w:rsidRPr="00B61FAE" w14:paraId="7BF44A83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514CA5C" w14:textId="7C84C0F5" w:rsidR="005562E9" w:rsidRPr="00B61FAE" w:rsidRDefault="005562E9" w:rsidP="005562E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&lt;UF&gt;</w:t>
            </w:r>
          </w:p>
        </w:tc>
        <w:tc>
          <w:tcPr>
            <w:tcW w:w="1417" w:type="dxa"/>
          </w:tcPr>
          <w:p w14:paraId="59A3DFF2" w14:textId="0BEB73FD" w:rsidR="005562E9" w:rsidRPr="00B61FAE" w:rsidRDefault="005562E9" w:rsidP="005562E9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presenta a</w:t>
            </w:r>
            <w:r w:rsidRPr="006504EA">
              <w:rPr>
                <w:rFonts w:cs="Arial"/>
                <w:sz w:val="18"/>
                <w:szCs w:val="18"/>
              </w:rPr>
              <w:t xml:space="preserve"> UF </w:t>
            </w:r>
            <w:r>
              <w:rPr>
                <w:rFonts w:cs="Arial"/>
                <w:sz w:val="18"/>
                <w:szCs w:val="18"/>
              </w:rPr>
              <w:t xml:space="preserve">que </w:t>
            </w:r>
            <w:r w:rsidRPr="006504EA">
              <w:rPr>
                <w:rFonts w:cs="Arial"/>
                <w:sz w:val="18"/>
                <w:szCs w:val="18"/>
              </w:rPr>
              <w:t>recebeu o pedido de impugnação de resultado.</w:t>
            </w:r>
          </w:p>
        </w:tc>
        <w:tc>
          <w:tcPr>
            <w:tcW w:w="1134" w:type="dxa"/>
          </w:tcPr>
          <w:p w14:paraId="7ED32D6A" w14:textId="62CD637C" w:rsidR="005562E9" w:rsidRPr="00B61FAE" w:rsidRDefault="005562E9" w:rsidP="005562E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068227EF" w14:textId="7C6E7D2F" w:rsidR="005562E9" w:rsidRPr="00B61FAE" w:rsidRDefault="005562E9" w:rsidP="005562E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A42A901" w14:textId="35C57EEB" w:rsidR="005562E9" w:rsidRPr="00B61FAE" w:rsidRDefault="005562E9" w:rsidP="005562E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4A2C72C" w14:textId="77777777" w:rsidR="005562E9" w:rsidRPr="006504EA" w:rsidRDefault="005562E9" w:rsidP="005562E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obrigatório.</w:t>
            </w:r>
          </w:p>
          <w:p w14:paraId="23BFDFF8" w14:textId="77777777" w:rsidR="005562E9" w:rsidRPr="006504EA" w:rsidRDefault="005562E9" w:rsidP="005562E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7A5A7981" w14:textId="12FFDFAC" w:rsidR="005562E9" w:rsidRPr="00B61FAE" w:rsidRDefault="005562E9" w:rsidP="005562E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B54613" w:rsidRPr="00B61FAE" w14:paraId="3C877449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463DC53" w14:textId="6733E0B9" w:rsidR="00B54613" w:rsidRPr="00B61FAE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 xml:space="preserve">Nº </w:t>
            </w:r>
            <w:r w:rsidR="002767DE">
              <w:rPr>
                <w:rFonts w:cs="Arial"/>
                <w:sz w:val="18"/>
                <w:szCs w:val="18"/>
              </w:rPr>
              <w:t xml:space="preserve">Pedido de </w:t>
            </w:r>
            <w:r w:rsidRPr="00B61FAE">
              <w:rPr>
                <w:rFonts w:cs="Arial"/>
                <w:sz w:val="18"/>
                <w:szCs w:val="18"/>
              </w:rPr>
              <w:t>impugnação de resultado</w:t>
            </w:r>
          </w:p>
        </w:tc>
        <w:tc>
          <w:tcPr>
            <w:tcW w:w="1417" w:type="dxa"/>
          </w:tcPr>
          <w:p w14:paraId="36085FA7" w14:textId="248AFCB8" w:rsidR="00B54613" w:rsidRPr="00B61FAE" w:rsidRDefault="00B54613" w:rsidP="001D344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 xml:space="preserve">Apresenta o </w:t>
            </w:r>
            <w:r w:rsidR="001D344A" w:rsidRPr="00B61FAE">
              <w:rPr>
                <w:rFonts w:cs="Arial"/>
                <w:sz w:val="18"/>
                <w:szCs w:val="18"/>
              </w:rPr>
              <w:t xml:space="preserve">número do </w:t>
            </w:r>
            <w:r w:rsidR="004B67DE" w:rsidRPr="00B61FAE">
              <w:rPr>
                <w:rFonts w:cs="Arial"/>
                <w:sz w:val="18"/>
                <w:szCs w:val="18"/>
              </w:rPr>
              <w:t>pedido de impugnação</w:t>
            </w:r>
            <w:r w:rsidRPr="00B61FA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7A4A5B1D" w14:textId="082B659B" w:rsidR="00B54613" w:rsidRPr="00B61FAE" w:rsidRDefault="00B54613" w:rsidP="001D344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11965263" w14:textId="19CD24EB" w:rsidR="00B54613" w:rsidRPr="00B61FAE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EE35457" w14:textId="2E96E739" w:rsidR="00B54613" w:rsidRPr="00B61FAE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E31455A" w14:textId="77777777" w:rsidR="00B54613" w:rsidRPr="00B61FAE" w:rsidRDefault="00B54613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733E911E" w14:textId="77777777" w:rsidR="00B54613" w:rsidRPr="00B61FAE" w:rsidRDefault="00B54613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Não editável.</w:t>
            </w:r>
          </w:p>
          <w:p w14:paraId="0227662D" w14:textId="31E61554" w:rsidR="00B54613" w:rsidRPr="00B61FAE" w:rsidRDefault="00B54613" w:rsidP="001D344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 xml:space="preserve">Campo recuperado do cadastro de </w:t>
            </w:r>
            <w:r w:rsidR="001D344A" w:rsidRPr="00B61FAE">
              <w:rPr>
                <w:sz w:val="18"/>
                <w:szCs w:val="18"/>
              </w:rPr>
              <w:t>impugnação de resultado</w:t>
            </w:r>
            <w:r w:rsidRPr="00B61FAE">
              <w:rPr>
                <w:sz w:val="18"/>
                <w:szCs w:val="18"/>
              </w:rPr>
              <w:t>.</w:t>
            </w:r>
          </w:p>
        </w:tc>
      </w:tr>
      <w:tr w:rsidR="00B54613" w:rsidRPr="00B61FAE" w14:paraId="44228004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343A852" w14:textId="64BFE217" w:rsidR="00B54613" w:rsidRPr="00B61FAE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Data/Hora do cadastro</w:t>
            </w:r>
          </w:p>
        </w:tc>
        <w:tc>
          <w:tcPr>
            <w:tcW w:w="1417" w:type="dxa"/>
          </w:tcPr>
          <w:p w14:paraId="759D1D77" w14:textId="41E5FB1C" w:rsidR="00B54613" w:rsidRPr="00B61FAE" w:rsidRDefault="00B54613" w:rsidP="00E77133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 xml:space="preserve">Apresenta </w:t>
            </w:r>
            <w:r w:rsidR="00E77133" w:rsidRPr="00B61FAE">
              <w:rPr>
                <w:rFonts w:cs="Arial"/>
                <w:sz w:val="18"/>
                <w:szCs w:val="18"/>
              </w:rPr>
              <w:t xml:space="preserve">a data e a hora em que </w:t>
            </w:r>
            <w:r w:rsidR="004B67DE" w:rsidRPr="00B61FAE">
              <w:rPr>
                <w:rFonts w:cs="Arial"/>
                <w:sz w:val="18"/>
                <w:szCs w:val="18"/>
              </w:rPr>
              <w:t>o pedido de impugnação</w:t>
            </w:r>
            <w:r w:rsidRPr="00B61FA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7B31D3B5" w14:textId="77777777" w:rsidR="00B54613" w:rsidRPr="00B61FAE" w:rsidRDefault="001D344A" w:rsidP="001D344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Data/Hora</w:t>
            </w:r>
          </w:p>
          <w:p w14:paraId="59DD7DDC" w14:textId="77777777" w:rsidR="001D344A" w:rsidRPr="00B61FAE" w:rsidRDefault="001D344A" w:rsidP="001D344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Máscara</w:t>
            </w:r>
          </w:p>
          <w:p w14:paraId="2780499B" w14:textId="0CF51A82" w:rsidR="001D344A" w:rsidRPr="00B61FAE" w:rsidRDefault="001D344A" w:rsidP="001D344A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proofErr w:type="spellStart"/>
            <w:proofErr w:type="gramStart"/>
            <w:r w:rsidRPr="00B61FAE">
              <w:rPr>
                <w:sz w:val="18"/>
                <w:szCs w:val="18"/>
              </w:rPr>
              <w:t>dd</w:t>
            </w:r>
            <w:proofErr w:type="spellEnd"/>
            <w:proofErr w:type="gramEnd"/>
            <w:r w:rsidRPr="00B61FAE">
              <w:rPr>
                <w:sz w:val="18"/>
                <w:szCs w:val="18"/>
              </w:rPr>
              <w:t>/mm/</w:t>
            </w:r>
            <w:proofErr w:type="spellStart"/>
            <w:r w:rsidRPr="00B61FAE">
              <w:rPr>
                <w:sz w:val="18"/>
                <w:szCs w:val="18"/>
              </w:rPr>
              <w:t>aaaa</w:t>
            </w:r>
            <w:proofErr w:type="spellEnd"/>
            <w:r w:rsidRPr="00B61FAE">
              <w:rPr>
                <w:sz w:val="18"/>
                <w:szCs w:val="18"/>
              </w:rPr>
              <w:t xml:space="preserve"> às </w:t>
            </w:r>
            <w:proofErr w:type="spellStart"/>
            <w:r w:rsidRPr="00B61FAE">
              <w:rPr>
                <w:sz w:val="18"/>
                <w:szCs w:val="18"/>
              </w:rPr>
              <w:t>hh:mm</w:t>
            </w:r>
            <w:proofErr w:type="spellEnd"/>
          </w:p>
        </w:tc>
        <w:tc>
          <w:tcPr>
            <w:tcW w:w="1418" w:type="dxa"/>
          </w:tcPr>
          <w:p w14:paraId="7F947E05" w14:textId="3320E8A3" w:rsidR="00B54613" w:rsidRPr="00B61FAE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EB3874A" w14:textId="108976DB" w:rsidR="00B54613" w:rsidRPr="00B61FAE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4A16789" w14:textId="77777777" w:rsidR="00B54613" w:rsidRPr="00B61FAE" w:rsidRDefault="00B54613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3F0D9A2F" w14:textId="77777777" w:rsidR="00B54613" w:rsidRPr="00B61FAE" w:rsidRDefault="00B54613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Não editável.</w:t>
            </w:r>
          </w:p>
          <w:p w14:paraId="485A1D4A" w14:textId="1D07AC0A" w:rsidR="00B54613" w:rsidRPr="00B61FAE" w:rsidRDefault="001D344A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recuperado do cadastro de impugnação de resultado</w:t>
            </w:r>
            <w:r w:rsidR="00B54613" w:rsidRPr="00B61FAE">
              <w:rPr>
                <w:sz w:val="18"/>
                <w:szCs w:val="18"/>
              </w:rPr>
              <w:t>.</w:t>
            </w:r>
          </w:p>
        </w:tc>
      </w:tr>
      <w:tr w:rsidR="00B54613" w:rsidRPr="00B61FAE" w14:paraId="5EFF203D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E803438" w14:textId="21324F5E" w:rsidR="00B54613" w:rsidRPr="00B61FAE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Nome completo</w:t>
            </w:r>
          </w:p>
        </w:tc>
        <w:tc>
          <w:tcPr>
            <w:tcW w:w="1417" w:type="dxa"/>
          </w:tcPr>
          <w:p w14:paraId="3760124C" w14:textId="6347648A" w:rsidR="00B54613" w:rsidRPr="00B61FAE" w:rsidRDefault="00B54613" w:rsidP="001D344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 xml:space="preserve">Apresenta o </w:t>
            </w:r>
            <w:r w:rsidR="001D344A" w:rsidRPr="00B61FAE">
              <w:rPr>
                <w:rFonts w:cs="Arial"/>
                <w:sz w:val="18"/>
                <w:szCs w:val="18"/>
              </w:rPr>
              <w:t>nome completo</w:t>
            </w:r>
            <w:r w:rsidRPr="00B61FAE">
              <w:rPr>
                <w:rFonts w:cs="Arial"/>
                <w:sz w:val="18"/>
                <w:szCs w:val="18"/>
              </w:rPr>
              <w:t xml:space="preserve"> do Arquiteto e Urbanista</w:t>
            </w:r>
            <w:r w:rsidR="004B67DE" w:rsidRPr="00B61FAE">
              <w:rPr>
                <w:rFonts w:cs="Arial"/>
                <w:sz w:val="18"/>
                <w:szCs w:val="18"/>
              </w:rPr>
              <w:t xml:space="preserve"> que cadastrou o pedido de impugnação</w:t>
            </w:r>
            <w:r w:rsidRPr="00B61FA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7BAAD229" w14:textId="22414230" w:rsidR="00B54613" w:rsidRPr="00B61FAE" w:rsidRDefault="00B54613" w:rsidP="001D344A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634D65F4" w14:textId="3C94EEB9" w:rsidR="00B54613" w:rsidRPr="00B61FAE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B4D339C" w14:textId="38970D65" w:rsidR="00B54613" w:rsidRPr="00B61FAE" w:rsidRDefault="00B54613" w:rsidP="00B5461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5E99B89" w14:textId="77777777" w:rsidR="00B54613" w:rsidRPr="00B61FAE" w:rsidRDefault="00B54613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3E0080F4" w14:textId="77777777" w:rsidR="00B54613" w:rsidRPr="00B61FAE" w:rsidRDefault="00B54613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Não editável.</w:t>
            </w:r>
          </w:p>
          <w:p w14:paraId="4BC1A5B6" w14:textId="345FF499" w:rsidR="00B54613" w:rsidRPr="00B61FAE" w:rsidRDefault="00B54613" w:rsidP="00B5461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recuperado do cadastro de Profissional.</w:t>
            </w:r>
          </w:p>
        </w:tc>
      </w:tr>
      <w:tr w:rsidR="00ED7740" w:rsidRPr="00B61FAE" w14:paraId="63D59848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230101C" w14:textId="07B062F3" w:rsidR="00ED7740" w:rsidRPr="00B61FAE" w:rsidRDefault="00ED7740" w:rsidP="00ED77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Registro</w:t>
            </w:r>
          </w:p>
        </w:tc>
        <w:tc>
          <w:tcPr>
            <w:tcW w:w="1417" w:type="dxa"/>
          </w:tcPr>
          <w:p w14:paraId="18E6EEBF" w14:textId="7F2F3473" w:rsidR="00ED7740" w:rsidRPr="00B61FAE" w:rsidRDefault="00ED7740" w:rsidP="00ED7740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Apresenta o número do registro do Arquiteto e Urbanista que cadastrou o pedido de impugnação.</w:t>
            </w:r>
          </w:p>
        </w:tc>
        <w:tc>
          <w:tcPr>
            <w:tcW w:w="1134" w:type="dxa"/>
          </w:tcPr>
          <w:p w14:paraId="6E61D06D" w14:textId="219F30C6" w:rsidR="00ED7740" w:rsidRPr="00B61FAE" w:rsidRDefault="00ED7740" w:rsidP="00ED774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3985EAE5" w14:textId="731ED373" w:rsidR="00ED7740" w:rsidRPr="00B61FAE" w:rsidRDefault="00ED7740" w:rsidP="00ED77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191326C" w14:textId="00A2D379" w:rsidR="00ED7740" w:rsidRPr="00B61FAE" w:rsidRDefault="00ED7740" w:rsidP="00ED77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19783A1" w14:textId="77777777" w:rsidR="00ED7740" w:rsidRPr="00B61FAE" w:rsidRDefault="00ED7740" w:rsidP="00ED774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2CA17395" w14:textId="77777777" w:rsidR="00ED7740" w:rsidRPr="00B61FAE" w:rsidRDefault="00ED7740" w:rsidP="00ED774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Não editável.</w:t>
            </w:r>
          </w:p>
          <w:p w14:paraId="1A485445" w14:textId="48DBF407" w:rsidR="00ED7740" w:rsidRPr="00B61FAE" w:rsidRDefault="00ED7740" w:rsidP="00ED774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recuperado do cadastro de Profissional.</w:t>
            </w:r>
          </w:p>
        </w:tc>
      </w:tr>
      <w:tr w:rsidR="00A12AD6" w:rsidRPr="00B61FAE" w14:paraId="06093DD1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40D7298" w14:textId="26CCF149" w:rsidR="00A12AD6" w:rsidRPr="00B61FAE" w:rsidRDefault="00A12AD6" w:rsidP="00A12AD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417" w:type="dxa"/>
          </w:tcPr>
          <w:p w14:paraId="42F220F0" w14:textId="179BBBFB" w:rsidR="00A12AD6" w:rsidRPr="00B61FAE" w:rsidRDefault="00A12AD6" w:rsidP="00A12AD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 xml:space="preserve">Apresenta o e-mail do </w:t>
            </w:r>
            <w:r w:rsidRPr="00B61FAE">
              <w:rPr>
                <w:rFonts w:cs="Arial"/>
                <w:sz w:val="18"/>
                <w:szCs w:val="18"/>
              </w:rPr>
              <w:lastRenderedPageBreak/>
              <w:t>Arquiteto e Urbanista que cadastrou o pedido de impugnação.</w:t>
            </w:r>
          </w:p>
        </w:tc>
        <w:tc>
          <w:tcPr>
            <w:tcW w:w="1134" w:type="dxa"/>
          </w:tcPr>
          <w:p w14:paraId="5DE66A6E" w14:textId="492B99CA" w:rsidR="00A12AD6" w:rsidRPr="00B61FAE" w:rsidRDefault="00A12AD6" w:rsidP="00A12AD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lastRenderedPageBreak/>
              <w:t>Alfanum</w:t>
            </w:r>
            <w:r w:rsidRPr="00B61FAE">
              <w:rPr>
                <w:sz w:val="18"/>
                <w:szCs w:val="18"/>
              </w:rPr>
              <w:lastRenderedPageBreak/>
              <w:t>érico</w:t>
            </w:r>
          </w:p>
        </w:tc>
        <w:tc>
          <w:tcPr>
            <w:tcW w:w="1418" w:type="dxa"/>
          </w:tcPr>
          <w:p w14:paraId="6B8DF698" w14:textId="28B7A730" w:rsidR="00A12AD6" w:rsidRPr="00B61FAE" w:rsidRDefault="00A12AD6" w:rsidP="00A12AD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lastRenderedPageBreak/>
              <w:t>-</w:t>
            </w:r>
          </w:p>
        </w:tc>
        <w:tc>
          <w:tcPr>
            <w:tcW w:w="1134" w:type="dxa"/>
          </w:tcPr>
          <w:p w14:paraId="403A0FFE" w14:textId="289596E2" w:rsidR="00A12AD6" w:rsidRPr="00B61FAE" w:rsidRDefault="00A12AD6" w:rsidP="00A12AD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DCA29A8" w14:textId="77777777" w:rsidR="00A12AD6" w:rsidRPr="00B61FAE" w:rsidRDefault="00A12AD6" w:rsidP="00A12AD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1FACC56F" w14:textId="77777777" w:rsidR="00A12AD6" w:rsidRPr="00B61FAE" w:rsidRDefault="00A12AD6" w:rsidP="00A12AD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lastRenderedPageBreak/>
              <w:t>Não editável.</w:t>
            </w:r>
          </w:p>
          <w:p w14:paraId="0E8456F9" w14:textId="421EFE07" w:rsidR="00A12AD6" w:rsidRPr="00B61FAE" w:rsidRDefault="00A12AD6" w:rsidP="00A12AD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recuperado do cadastro de Profissional.</w:t>
            </w:r>
          </w:p>
        </w:tc>
      </w:tr>
      <w:tr w:rsidR="00ED25A2" w:rsidRPr="00B61FAE" w14:paraId="28D75F26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832B31C" w14:textId="36E0F741" w:rsidR="00ED25A2" w:rsidRPr="00B61FAE" w:rsidRDefault="00ED25A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lastRenderedPageBreak/>
              <w:t>Narração dos fatos</w:t>
            </w:r>
          </w:p>
        </w:tc>
        <w:tc>
          <w:tcPr>
            <w:tcW w:w="1417" w:type="dxa"/>
          </w:tcPr>
          <w:p w14:paraId="2C0E278B" w14:textId="0DD7FE71" w:rsidR="00ED25A2" w:rsidRPr="00B61FAE" w:rsidRDefault="00ED25A2" w:rsidP="00ED25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Apresenta a narração dos fatos do pedido de impugnação.</w:t>
            </w:r>
          </w:p>
        </w:tc>
        <w:tc>
          <w:tcPr>
            <w:tcW w:w="1134" w:type="dxa"/>
          </w:tcPr>
          <w:p w14:paraId="360FC854" w14:textId="5A15E556" w:rsidR="00ED25A2" w:rsidRPr="00B61FAE" w:rsidRDefault="00ED25A2" w:rsidP="00ED25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16850746" w14:textId="150BFF2B" w:rsidR="00ED25A2" w:rsidRPr="00B61FAE" w:rsidRDefault="00ED25A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874CA38" w14:textId="0848CFD1" w:rsidR="00ED25A2" w:rsidRPr="00B61FAE" w:rsidRDefault="00ED25A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C594B6E" w14:textId="77777777" w:rsidR="00ED25A2" w:rsidRPr="00B61FAE" w:rsidRDefault="00ED25A2" w:rsidP="00ED25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38AFB83E" w14:textId="77777777" w:rsidR="00ED25A2" w:rsidRPr="00B61FAE" w:rsidRDefault="00ED25A2" w:rsidP="00ED25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Não editável.</w:t>
            </w:r>
          </w:p>
          <w:p w14:paraId="037E8C42" w14:textId="483BF0F9" w:rsidR="00ED25A2" w:rsidRPr="00B61FAE" w:rsidRDefault="00ED25A2" w:rsidP="00ED25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recuperado do cadastro de impugnação de resultado.</w:t>
            </w:r>
          </w:p>
        </w:tc>
      </w:tr>
      <w:tr w:rsidR="00ED25A2" w:rsidRPr="00B61FAE" w14:paraId="31CE5354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2A67E40" w14:textId="4D1DBB5D" w:rsidR="00ED25A2" w:rsidRPr="00B61FAE" w:rsidRDefault="00ED25A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417" w:type="dxa"/>
          </w:tcPr>
          <w:p w14:paraId="08463D89" w14:textId="68508C43" w:rsidR="00ED25A2" w:rsidRPr="00B61FAE" w:rsidRDefault="00800742" w:rsidP="00ED25A2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spellStart"/>
            <w:r w:rsidRPr="00B61FAE">
              <w:rPr>
                <w:rFonts w:cs="Arial"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134" w:type="dxa"/>
          </w:tcPr>
          <w:p w14:paraId="09B373E9" w14:textId="2E968B30" w:rsidR="00ED25A2" w:rsidRPr="00B61FAE" w:rsidRDefault="00800742" w:rsidP="00ED25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44725B88" w14:textId="1D3CE054" w:rsidR="00ED25A2" w:rsidRPr="00B61FAE" w:rsidRDefault="0080074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22E387C" w14:textId="4376BF7F" w:rsidR="00ED25A2" w:rsidRPr="00B61FAE" w:rsidRDefault="0080074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7CDB37F" w14:textId="77777777" w:rsidR="00800742" w:rsidRPr="00B61FAE" w:rsidRDefault="00800742" w:rsidP="0080074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596BF257" w14:textId="77777777" w:rsidR="00800742" w:rsidRPr="00B61FAE" w:rsidRDefault="00800742" w:rsidP="0080074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Não editável.</w:t>
            </w:r>
          </w:p>
          <w:p w14:paraId="7239E335" w14:textId="77777777" w:rsidR="00ED25A2" w:rsidRPr="00B61FAE" w:rsidRDefault="00ED25A2" w:rsidP="00800742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ED25A2" w:rsidRPr="00B61FAE" w14:paraId="2A5B3B5B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99449EC" w14:textId="42D0FCC7" w:rsidR="00ED25A2" w:rsidRPr="00B61FAE" w:rsidRDefault="00ED25A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B61FAE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B61FAE">
              <w:rPr>
                <w:rFonts w:cs="Arial"/>
                <w:sz w:val="18"/>
                <w:szCs w:val="18"/>
              </w:rPr>
              <w:t xml:space="preserve"> do arquivo&gt;</w:t>
            </w:r>
          </w:p>
        </w:tc>
        <w:tc>
          <w:tcPr>
            <w:tcW w:w="1417" w:type="dxa"/>
          </w:tcPr>
          <w:p w14:paraId="18E49B88" w14:textId="4D62EA9F" w:rsidR="00ED25A2" w:rsidRPr="00B61FAE" w:rsidRDefault="00800742" w:rsidP="00ED25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Apresenta o nome e a extensão do arquivo anexado.</w:t>
            </w:r>
          </w:p>
        </w:tc>
        <w:tc>
          <w:tcPr>
            <w:tcW w:w="1134" w:type="dxa"/>
          </w:tcPr>
          <w:p w14:paraId="152F7E1C" w14:textId="2A56DF4E" w:rsidR="00ED25A2" w:rsidRPr="00B61FAE" w:rsidRDefault="00800742" w:rsidP="00ED25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5A05B982" w14:textId="61C16E74" w:rsidR="00ED25A2" w:rsidRPr="00B61FAE" w:rsidRDefault="0080074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8AA990E" w14:textId="54B73E0B" w:rsidR="00ED25A2" w:rsidRPr="00B61FAE" w:rsidRDefault="0080074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F078C06" w14:textId="77777777" w:rsidR="00800742" w:rsidRPr="00B61FAE" w:rsidRDefault="00800742" w:rsidP="0080074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0F93A251" w14:textId="77777777" w:rsidR="00800742" w:rsidRPr="00B61FAE" w:rsidRDefault="00800742" w:rsidP="0080074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Não editável.</w:t>
            </w:r>
          </w:p>
          <w:p w14:paraId="453C7F5D" w14:textId="23F30812" w:rsidR="00B25B48" w:rsidRPr="00B61FAE" w:rsidRDefault="00B25B48" w:rsidP="0080074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O campo é apresentado somente se houver arquivo anexado.</w:t>
            </w:r>
          </w:p>
          <w:p w14:paraId="33BE65FC" w14:textId="2DC6B2B4" w:rsidR="00ED25A2" w:rsidRPr="00B61FAE" w:rsidRDefault="00800742" w:rsidP="0080074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recuperado do cadastro de impugnação de resultado.</w:t>
            </w:r>
          </w:p>
        </w:tc>
      </w:tr>
      <w:tr w:rsidR="00ED25A2" w:rsidRPr="00B61FAE" w14:paraId="7B3C4E9F" w14:textId="77777777" w:rsidTr="0009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27B238DD" w14:textId="256347EA" w:rsidR="00ED25A2" w:rsidRPr="00B61FAE" w:rsidRDefault="00ED25A2" w:rsidP="00ED25A2">
            <w:pPr>
              <w:pStyle w:val="EstiloPrototipo3"/>
              <w:jc w:val="center"/>
            </w:pPr>
            <w:r w:rsidRPr="00B61FAE">
              <w:rPr>
                <w:sz w:val="24"/>
                <w:szCs w:val="24"/>
              </w:rPr>
              <w:t>Comandos</w:t>
            </w:r>
          </w:p>
        </w:tc>
      </w:tr>
      <w:tr w:rsidR="00ED25A2" w:rsidRPr="00B61FAE" w14:paraId="464D6402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51A882B" w14:textId="0D5B1C9D" w:rsidR="00ED25A2" w:rsidRPr="00B61FAE" w:rsidRDefault="00A568AD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B657DCF" wp14:editId="7F98790A">
                  <wp:extent cx="257175" cy="295275"/>
                  <wp:effectExtent l="0" t="0" r="9525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E6B7A8" w14:textId="45B193F7" w:rsidR="00ED25A2" w:rsidRPr="00B61FAE" w:rsidRDefault="00B25B48" w:rsidP="00ED25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Quando acionado, volta para a tela anterior.</w:t>
            </w:r>
          </w:p>
        </w:tc>
        <w:tc>
          <w:tcPr>
            <w:tcW w:w="1134" w:type="dxa"/>
          </w:tcPr>
          <w:p w14:paraId="3F20804C" w14:textId="28C60B94" w:rsidR="00ED25A2" w:rsidRPr="00B61FAE" w:rsidRDefault="00B25B48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5CE6BC66" w14:textId="18293E1F" w:rsidR="00ED25A2" w:rsidRPr="00B61FAE" w:rsidRDefault="00B25B48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B61FAE">
              <w:rPr>
                <w:rFonts w:cs="Arial"/>
                <w:sz w:val="18"/>
                <w:szCs w:val="18"/>
              </w:rPr>
              <w:t>Hiperlynk</w:t>
            </w:r>
            <w:proofErr w:type="spellEnd"/>
          </w:p>
        </w:tc>
        <w:tc>
          <w:tcPr>
            <w:tcW w:w="1134" w:type="dxa"/>
          </w:tcPr>
          <w:p w14:paraId="1AD67843" w14:textId="77777777" w:rsidR="00ED25A2" w:rsidRPr="00B61FAE" w:rsidRDefault="00ED25A2" w:rsidP="00ED25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30D068B3" w14:textId="77777777" w:rsidR="00ED25A2" w:rsidRPr="00B61FAE" w:rsidRDefault="00ED25A2" w:rsidP="00654E42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B25B48" w:rsidRPr="00B61FAE" w14:paraId="1782CD78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A0D4388" w14:textId="7CEBE86D" w:rsidR="00B25B48" w:rsidRPr="00B61FAE" w:rsidRDefault="00B25B48" w:rsidP="00B25B48">
            <w:pPr>
              <w:spacing w:before="60" w:after="60"/>
              <w:jc w:val="center"/>
              <w:rPr>
                <w:noProof/>
              </w:rPr>
            </w:pPr>
            <w:r w:rsidRPr="00B61FAE">
              <w:rPr>
                <w:noProof/>
              </w:rPr>
              <w:drawing>
                <wp:inline distT="0" distB="0" distL="0" distR="0" wp14:anchorId="01409004" wp14:editId="24E1AB04">
                  <wp:extent cx="266667" cy="209524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9E4654B" w14:textId="65A60888" w:rsidR="00B25B48" w:rsidRPr="00B61FAE" w:rsidRDefault="00B25B48" w:rsidP="00B25B48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Quando acionado, realiza o download do arquivo.</w:t>
            </w:r>
          </w:p>
        </w:tc>
        <w:tc>
          <w:tcPr>
            <w:tcW w:w="1134" w:type="dxa"/>
          </w:tcPr>
          <w:p w14:paraId="1A0E9A28" w14:textId="43940819" w:rsidR="00B25B48" w:rsidRPr="00B61FAE" w:rsidRDefault="00B25B48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3D3CB4F1" w14:textId="21077B3B" w:rsidR="00B25B48" w:rsidRPr="00B61FAE" w:rsidRDefault="00B25B48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B61FAE">
              <w:rPr>
                <w:rFonts w:cs="Arial"/>
                <w:sz w:val="18"/>
                <w:szCs w:val="18"/>
              </w:rPr>
              <w:t>Hiperlynk</w:t>
            </w:r>
            <w:proofErr w:type="spellEnd"/>
          </w:p>
        </w:tc>
        <w:tc>
          <w:tcPr>
            <w:tcW w:w="1134" w:type="dxa"/>
          </w:tcPr>
          <w:p w14:paraId="5CF6552B" w14:textId="77777777" w:rsidR="00B25B48" w:rsidRPr="00B61FAE" w:rsidRDefault="00B25B48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712E47BB" w14:textId="78585B8E" w:rsidR="00B25B48" w:rsidRPr="00B61FAE" w:rsidRDefault="00B25B48" w:rsidP="00B25B4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O ícone é apresentado somente se houver arquivo anexado.</w:t>
            </w:r>
          </w:p>
        </w:tc>
      </w:tr>
    </w:tbl>
    <w:p w14:paraId="53F68FA4" w14:textId="77777777" w:rsidR="000514D4" w:rsidRPr="00B61FAE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5208611"/>
      <w:r w:rsidRPr="00B61FAE">
        <w:t>CRITÉRIOS DE ACEITE</w:t>
      </w:r>
      <w:bookmarkEnd w:id="10"/>
    </w:p>
    <w:p w14:paraId="34F179F8" w14:textId="77777777" w:rsidR="0030370F" w:rsidRPr="00B61FAE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B61FAE">
        <w:rPr>
          <w:b/>
          <w:color w:val="auto"/>
        </w:rPr>
        <w:t xml:space="preserve">Premissa: </w:t>
      </w:r>
    </w:p>
    <w:p w14:paraId="3B2BDB9B" w14:textId="0D1E5C29" w:rsidR="00EA33A8" w:rsidRPr="00B61FAE" w:rsidRDefault="00EA33A8" w:rsidP="00562E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 w:rsidRPr="00B61FAE">
        <w:t>Somente usuário com perfil de “Assessor CEN” ou “Assessor CE/&lt;UF&gt;” tem permissão para visualizar os pedidos de impugnação de resultado.</w:t>
      </w:r>
    </w:p>
    <w:p w14:paraId="56B285EA" w14:textId="495ACB19" w:rsidR="00124864" w:rsidRPr="00B61FAE" w:rsidRDefault="00B406E0" w:rsidP="00562E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B61FAE">
        <w:t xml:space="preserve">A funcionalidade é apresentada após o </w:t>
      </w:r>
      <w:r w:rsidR="0032092B" w:rsidRPr="00256ACC">
        <w:t>usuário</w:t>
      </w:r>
      <w:r w:rsidRPr="00B61FAE">
        <w:t xml:space="preserve"> </w:t>
      </w:r>
      <w:r w:rsidR="00562ED5" w:rsidRPr="00B61FAE">
        <w:t>acionar a ação “Visualizar” na funcionalidade “Visualizar Pedido de Impugnação de Resultado”, história de usuário Eleitoral_HST177_Visualizar_Pedido_Impugnacao_Resultado_CORP</w:t>
      </w:r>
      <w:r w:rsidR="00E753F4" w:rsidRPr="00B61FAE">
        <w:t>.</w:t>
      </w:r>
    </w:p>
    <w:p w14:paraId="41A16243" w14:textId="77777777" w:rsidR="00D93145" w:rsidRPr="00B61FAE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B61FAE">
        <w:rPr>
          <w:b/>
        </w:rPr>
        <w:t>Regras Gerais:</w:t>
      </w:r>
      <w:bookmarkStart w:id="13" w:name="_Ref26893226"/>
      <w:bookmarkEnd w:id="11"/>
      <w:bookmarkEnd w:id="12"/>
    </w:p>
    <w:p w14:paraId="17BDC88C" w14:textId="6220E56B" w:rsidR="001E539E" w:rsidRPr="00B61FAE" w:rsidRDefault="00F06664" w:rsidP="007C0C42">
      <w:pPr>
        <w:spacing w:after="200" w:line="276" w:lineRule="auto"/>
        <w:contextualSpacing/>
        <w:rPr>
          <w:position w:val="3"/>
        </w:rPr>
      </w:pPr>
      <w:r w:rsidRPr="00B61FAE">
        <w:t>Não se aplica.</w:t>
      </w:r>
      <w:bookmarkEnd w:id="13"/>
    </w:p>
    <w:p w14:paraId="7E5F0F14" w14:textId="77777777" w:rsidR="00330B03" w:rsidRPr="00B61FAE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B61FAE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B61FAE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B61FAE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5208612"/>
      <w:r w:rsidRPr="00B61FAE">
        <w:t>INFORMAÇÕES COMPLEMENTARES</w:t>
      </w:r>
      <w:bookmarkEnd w:id="14"/>
    </w:p>
    <w:p w14:paraId="42D7CEBC" w14:textId="77777777" w:rsidR="008D2F61" w:rsidRPr="00B61FAE" w:rsidRDefault="008D2F61" w:rsidP="008D2F61">
      <w:r w:rsidRPr="00B61FAE">
        <w:t>História relacionada:</w:t>
      </w:r>
    </w:p>
    <w:p w14:paraId="7DAA3EF7" w14:textId="7539FFA5" w:rsidR="00745350" w:rsidRPr="00745350" w:rsidRDefault="00562ED5" w:rsidP="00745350">
      <w:pPr>
        <w:spacing w:before="0" w:after="0"/>
        <w:rPr>
          <w:i/>
        </w:rPr>
      </w:pPr>
      <w:r w:rsidRPr="00B61FAE">
        <w:rPr>
          <w:i/>
        </w:rPr>
        <w:t>Eleitoral_HST177</w:t>
      </w:r>
      <w:proofErr w:type="gramStart"/>
      <w:r w:rsidRPr="00B61FAE">
        <w:rPr>
          <w:i/>
        </w:rPr>
        <w:t>_Visualizar</w:t>
      </w:r>
      <w:proofErr w:type="gramEnd"/>
      <w:r w:rsidRPr="00B61FAE">
        <w:rPr>
          <w:i/>
        </w:rPr>
        <w:t>_Pedido_Impugnacao_Resultado_CORP</w:t>
      </w:r>
      <w:r w:rsidR="00745350" w:rsidRPr="00B61FAE">
        <w:rPr>
          <w:i/>
        </w:rPr>
        <w:t>.</w:t>
      </w: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61EF9" w14:textId="77777777" w:rsidR="00122E76" w:rsidRDefault="00122E76">
      <w:r>
        <w:separator/>
      </w:r>
    </w:p>
    <w:p w14:paraId="0CEEFB18" w14:textId="77777777" w:rsidR="00122E76" w:rsidRDefault="00122E76"/>
  </w:endnote>
  <w:endnote w:type="continuationSeparator" w:id="0">
    <w:p w14:paraId="396D657D" w14:textId="77777777" w:rsidR="00122E76" w:rsidRDefault="00122E76">
      <w:r>
        <w:continuationSeparator/>
      </w:r>
    </w:p>
    <w:p w14:paraId="34DB43B4" w14:textId="77777777" w:rsidR="00122E76" w:rsidRDefault="00122E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730334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698DF" w14:textId="77777777" w:rsidR="00122E76" w:rsidRDefault="00122E76">
      <w:r>
        <w:separator/>
      </w:r>
    </w:p>
    <w:p w14:paraId="77436638" w14:textId="77777777" w:rsidR="00122E76" w:rsidRDefault="00122E76"/>
  </w:footnote>
  <w:footnote w:type="continuationSeparator" w:id="0">
    <w:p w14:paraId="1E939B0F" w14:textId="77777777" w:rsidR="00122E76" w:rsidRDefault="00122E76">
      <w:r>
        <w:continuationSeparator/>
      </w:r>
    </w:p>
    <w:p w14:paraId="1FB05EB3" w14:textId="77777777" w:rsidR="00122E76" w:rsidRDefault="00122E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8041807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2A792876" w:rsidR="000A5E47" w:rsidRPr="00C6532E" w:rsidRDefault="008049BE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HST178 – Detalhar Pedido de Impugnação de Resultado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4FB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A04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024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3740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2E76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3131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4BF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44A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AE9"/>
    <w:rsid w:val="00267DC7"/>
    <w:rsid w:val="002712B3"/>
    <w:rsid w:val="00272819"/>
    <w:rsid w:val="00274416"/>
    <w:rsid w:val="00274559"/>
    <w:rsid w:val="00275F60"/>
    <w:rsid w:val="002767DE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26C0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092B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2D76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67DE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287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2C6C"/>
    <w:rsid w:val="00554170"/>
    <w:rsid w:val="00554E1D"/>
    <w:rsid w:val="00554FD5"/>
    <w:rsid w:val="005550DD"/>
    <w:rsid w:val="00555818"/>
    <w:rsid w:val="005562E9"/>
    <w:rsid w:val="00557A0F"/>
    <w:rsid w:val="00561B0B"/>
    <w:rsid w:val="00562ED5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05C8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2798"/>
    <w:rsid w:val="005B325E"/>
    <w:rsid w:val="005B4C01"/>
    <w:rsid w:val="005B660B"/>
    <w:rsid w:val="005B729F"/>
    <w:rsid w:val="005B77D4"/>
    <w:rsid w:val="005B7BEE"/>
    <w:rsid w:val="005B7FA4"/>
    <w:rsid w:val="005C2EDE"/>
    <w:rsid w:val="005C3CF1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17BD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28FE"/>
    <w:rsid w:val="00654E42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35BF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344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B32"/>
    <w:rsid w:val="00701C8D"/>
    <w:rsid w:val="007027B5"/>
    <w:rsid w:val="0070381C"/>
    <w:rsid w:val="007052CA"/>
    <w:rsid w:val="007077EF"/>
    <w:rsid w:val="00711079"/>
    <w:rsid w:val="0071116C"/>
    <w:rsid w:val="00711792"/>
    <w:rsid w:val="00711EAA"/>
    <w:rsid w:val="0071285F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0334"/>
    <w:rsid w:val="00731409"/>
    <w:rsid w:val="007325CC"/>
    <w:rsid w:val="007347D7"/>
    <w:rsid w:val="00735A2C"/>
    <w:rsid w:val="00737F56"/>
    <w:rsid w:val="0074070B"/>
    <w:rsid w:val="007423B8"/>
    <w:rsid w:val="00743831"/>
    <w:rsid w:val="00745350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0FC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0C42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0742"/>
    <w:rsid w:val="008011B8"/>
    <w:rsid w:val="00802D45"/>
    <w:rsid w:val="008035D4"/>
    <w:rsid w:val="00804194"/>
    <w:rsid w:val="008049BE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1F2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5571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159"/>
    <w:rsid w:val="0088297A"/>
    <w:rsid w:val="00882F20"/>
    <w:rsid w:val="008838E8"/>
    <w:rsid w:val="00884FCC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482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C00"/>
    <w:rsid w:val="008F31D9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69B0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1189"/>
    <w:rsid w:val="00A0385B"/>
    <w:rsid w:val="00A05379"/>
    <w:rsid w:val="00A064D7"/>
    <w:rsid w:val="00A10738"/>
    <w:rsid w:val="00A11943"/>
    <w:rsid w:val="00A12737"/>
    <w:rsid w:val="00A12AD6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71D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8AD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1D1E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6714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B48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06E0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613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1FAE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666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065"/>
    <w:rsid w:val="00BF5AFB"/>
    <w:rsid w:val="00C004F9"/>
    <w:rsid w:val="00C0196F"/>
    <w:rsid w:val="00C03E9D"/>
    <w:rsid w:val="00C03F98"/>
    <w:rsid w:val="00C05307"/>
    <w:rsid w:val="00C05DCE"/>
    <w:rsid w:val="00C069DF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7ED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A7424"/>
    <w:rsid w:val="00CB054F"/>
    <w:rsid w:val="00CB431D"/>
    <w:rsid w:val="00CB45A5"/>
    <w:rsid w:val="00CB4B46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DEE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17C38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2F73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1DC6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3F4"/>
    <w:rsid w:val="00E75607"/>
    <w:rsid w:val="00E759F5"/>
    <w:rsid w:val="00E75E99"/>
    <w:rsid w:val="00E76ABB"/>
    <w:rsid w:val="00E76CD8"/>
    <w:rsid w:val="00E77133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33A8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25A2"/>
    <w:rsid w:val="00ED325F"/>
    <w:rsid w:val="00ED3B89"/>
    <w:rsid w:val="00ED49CF"/>
    <w:rsid w:val="00ED674B"/>
    <w:rsid w:val="00ED7740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81D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664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87E68"/>
    <w:rsid w:val="00F90008"/>
    <w:rsid w:val="00F9008E"/>
    <w:rsid w:val="00F90A87"/>
    <w:rsid w:val="00F912B0"/>
    <w:rsid w:val="00F91E8D"/>
    <w:rsid w:val="00F955F0"/>
    <w:rsid w:val="00F95E0C"/>
    <w:rsid w:val="00F966FA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15D"/>
    <w:rsid w:val="00FB6713"/>
    <w:rsid w:val="00FB6EFD"/>
    <w:rsid w:val="00FC277B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547"/>
    <w:rsid w:val="00004ED7"/>
    <w:rsid w:val="000B7D97"/>
    <w:rsid w:val="000C4430"/>
    <w:rsid w:val="0013582A"/>
    <w:rsid w:val="001424FB"/>
    <w:rsid w:val="00226C69"/>
    <w:rsid w:val="00230E79"/>
    <w:rsid w:val="00270697"/>
    <w:rsid w:val="002A7D34"/>
    <w:rsid w:val="00360535"/>
    <w:rsid w:val="003621E6"/>
    <w:rsid w:val="003872B3"/>
    <w:rsid w:val="004118CF"/>
    <w:rsid w:val="00475A43"/>
    <w:rsid w:val="004B2843"/>
    <w:rsid w:val="004C1B47"/>
    <w:rsid w:val="0054550E"/>
    <w:rsid w:val="00607B3F"/>
    <w:rsid w:val="00737AC5"/>
    <w:rsid w:val="007516BE"/>
    <w:rsid w:val="00813ADC"/>
    <w:rsid w:val="00846FCF"/>
    <w:rsid w:val="008505C8"/>
    <w:rsid w:val="008C309D"/>
    <w:rsid w:val="00976FB3"/>
    <w:rsid w:val="009F1EC3"/>
    <w:rsid w:val="00A014D3"/>
    <w:rsid w:val="00AA4E29"/>
    <w:rsid w:val="00B45FC5"/>
    <w:rsid w:val="00B90FE3"/>
    <w:rsid w:val="00C03D41"/>
    <w:rsid w:val="00E22B54"/>
    <w:rsid w:val="00E30BFD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59751-3E8F-47EA-92AF-40592222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19371</TotalTime>
  <Pages>7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4184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HST178 – Detalhar Pedido de Impugnação de Resultado - Corporativo</dc:subject>
  <dc:creator>adriel.moro</dc:creator>
  <cp:keywords/>
  <dc:description/>
  <cp:lastModifiedBy>Administrador</cp:lastModifiedBy>
  <cp:revision>1175</cp:revision>
  <cp:lastPrinted>2006-08-08T20:14:00Z</cp:lastPrinted>
  <dcterms:created xsi:type="dcterms:W3CDTF">2019-10-17T13:46:00Z</dcterms:created>
  <dcterms:modified xsi:type="dcterms:W3CDTF">2020-08-04T13:24:00Z</dcterms:modified>
</cp:coreProperties>
</file>