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559952F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621425">
        <w:rPr>
          <w:sz w:val="52"/>
          <w:szCs w:val="52"/>
        </w:rPr>
        <w:t>83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FE4864">
        <w:rPr>
          <w:sz w:val="52"/>
          <w:szCs w:val="52"/>
        </w:rPr>
        <w:t>Parecer</w:t>
      </w:r>
      <w:r w:rsidR="00D1769B">
        <w:rPr>
          <w:sz w:val="52"/>
          <w:szCs w:val="52"/>
        </w:rPr>
        <w:t xml:space="preserve"> da</w:t>
      </w:r>
      <w:r w:rsidR="00BE0CCB">
        <w:rPr>
          <w:sz w:val="52"/>
          <w:szCs w:val="52"/>
        </w:rPr>
        <w:t xml:space="preserve"> </w:t>
      </w:r>
      <w:r w:rsidR="00D1769B">
        <w:rPr>
          <w:sz w:val="52"/>
          <w:szCs w:val="52"/>
        </w:rPr>
        <w:t>Denúncia</w:t>
      </w:r>
      <w:r w:rsidR="00E17134">
        <w:rPr>
          <w:sz w:val="52"/>
          <w:szCs w:val="52"/>
        </w:rPr>
        <w:t xml:space="preserve"> n</w:t>
      </w:r>
      <w:r w:rsidR="00054003">
        <w:rPr>
          <w:sz w:val="52"/>
          <w:szCs w:val="52"/>
        </w:rPr>
        <w:t>o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D9F0AE6" w:rsidR="00A735A5" w:rsidRPr="00BA5059" w:rsidRDefault="00054003" w:rsidP="003F1DD3">
            <w:pPr>
              <w:jc w:val="center"/>
            </w:pPr>
            <w:r>
              <w:t>30</w:t>
            </w:r>
            <w:r w:rsidR="005B7611">
              <w:t>/03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C76E94" w14:paraId="113A2C98" w14:textId="77777777" w:rsidTr="003A63FB">
        <w:trPr>
          <w:cantSplit/>
          <w:jc w:val="center"/>
        </w:trPr>
        <w:tc>
          <w:tcPr>
            <w:tcW w:w="1589" w:type="dxa"/>
          </w:tcPr>
          <w:p w14:paraId="61818872" w14:textId="5C789B74" w:rsidR="00C76E94" w:rsidRDefault="00C76E94" w:rsidP="00C76E94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19F08A02" w:rsidR="00C76E94" w:rsidRDefault="00C76E94" w:rsidP="00C76E94">
            <w:pPr>
              <w:jc w:val="center"/>
            </w:pPr>
            <w:r>
              <w:t>03/04/2020</w:t>
            </w:r>
          </w:p>
        </w:tc>
        <w:tc>
          <w:tcPr>
            <w:tcW w:w="2405" w:type="dxa"/>
            <w:vAlign w:val="center"/>
          </w:tcPr>
          <w:p w14:paraId="117788AA" w14:textId="3BEB328A" w:rsidR="00C76E94" w:rsidRDefault="00C76E94" w:rsidP="00C76E94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2D235C3D" w:rsidR="00C76E94" w:rsidRDefault="00C76E94" w:rsidP="00296939">
            <w:pPr>
              <w:jc w:val="center"/>
            </w:pPr>
            <w:r>
              <w:t>Atualização para exibir registros de produção de provas, impedimento ou suspeição, audiência de instrução, alegações finais e parecer final.</w:t>
            </w:r>
            <w:r w:rsidR="00296939">
              <w:t xml:space="preserve"> As </w:t>
            </w:r>
            <w:proofErr w:type="gramStart"/>
            <w:r w:rsidR="00296939" w:rsidRPr="00296939">
              <w:rPr>
                <w:shd w:val="clear" w:color="auto" w:fill="FFFFFF" w:themeFill="background1"/>
              </w:rPr>
              <w:t>histórias</w:t>
            </w:r>
            <w:proofErr w:type="gramEnd"/>
            <w:r w:rsidR="00296939" w:rsidRPr="00296939">
              <w:rPr>
                <w:rFonts w:ascii="Segoe UI" w:hAnsi="Segoe UI" w:cs="Segoe UI"/>
                <w:sz w:val="21"/>
                <w:szCs w:val="21"/>
                <w:shd w:val="clear" w:color="auto" w:fill="FFFFFF" w:themeFill="background1"/>
              </w:rPr>
              <w:t xml:space="preserve"> histórias HST083, HST082.1, HST082.2, HST082.3 e HST082.4 foram unificadas.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2203782" w14:textId="77777777" w:rsidR="0062142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806836" w:history="1">
        <w:r w:rsidR="00621425" w:rsidRPr="00830472">
          <w:rPr>
            <w:rStyle w:val="Hyperlink"/>
            <w:noProof/>
          </w:rPr>
          <w:t>HST-083 – Aba Parecer da Denúncia no Corporativo</w:t>
        </w:r>
        <w:r w:rsidR="00621425">
          <w:rPr>
            <w:noProof/>
            <w:webHidden/>
          </w:rPr>
          <w:tab/>
        </w:r>
        <w:r w:rsidR="00621425">
          <w:rPr>
            <w:noProof/>
            <w:webHidden/>
          </w:rPr>
          <w:fldChar w:fldCharType="begin"/>
        </w:r>
        <w:r w:rsidR="00621425">
          <w:rPr>
            <w:noProof/>
            <w:webHidden/>
          </w:rPr>
          <w:instrText xml:space="preserve"> PAGEREF _Toc36806836 \h </w:instrText>
        </w:r>
        <w:r w:rsidR="00621425">
          <w:rPr>
            <w:noProof/>
            <w:webHidden/>
          </w:rPr>
        </w:r>
        <w:r w:rsidR="00621425">
          <w:rPr>
            <w:noProof/>
            <w:webHidden/>
          </w:rPr>
          <w:fldChar w:fldCharType="separate"/>
        </w:r>
        <w:r w:rsidR="00621425">
          <w:rPr>
            <w:noProof/>
            <w:webHidden/>
          </w:rPr>
          <w:t>4</w:t>
        </w:r>
        <w:r w:rsidR="00621425">
          <w:rPr>
            <w:noProof/>
            <w:webHidden/>
          </w:rPr>
          <w:fldChar w:fldCharType="end"/>
        </w:r>
      </w:hyperlink>
    </w:p>
    <w:p w14:paraId="28FE3805" w14:textId="77777777" w:rsidR="00621425" w:rsidRDefault="00D207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837" w:history="1">
        <w:r w:rsidR="00621425" w:rsidRPr="00830472">
          <w:rPr>
            <w:rStyle w:val="Hyperlink"/>
            <w:noProof/>
          </w:rPr>
          <w:t>COMO assessor CEN ou assessor CE</w:t>
        </w:r>
        <w:r w:rsidR="00621425">
          <w:rPr>
            <w:noProof/>
            <w:webHidden/>
          </w:rPr>
          <w:tab/>
        </w:r>
        <w:r w:rsidR="00621425">
          <w:rPr>
            <w:noProof/>
            <w:webHidden/>
          </w:rPr>
          <w:fldChar w:fldCharType="begin"/>
        </w:r>
        <w:r w:rsidR="00621425">
          <w:rPr>
            <w:noProof/>
            <w:webHidden/>
          </w:rPr>
          <w:instrText xml:space="preserve"> PAGEREF _Toc36806837 \h </w:instrText>
        </w:r>
        <w:r w:rsidR="00621425">
          <w:rPr>
            <w:noProof/>
            <w:webHidden/>
          </w:rPr>
        </w:r>
        <w:r w:rsidR="00621425">
          <w:rPr>
            <w:noProof/>
            <w:webHidden/>
          </w:rPr>
          <w:fldChar w:fldCharType="separate"/>
        </w:r>
        <w:r w:rsidR="00621425">
          <w:rPr>
            <w:noProof/>
            <w:webHidden/>
          </w:rPr>
          <w:t>4</w:t>
        </w:r>
        <w:r w:rsidR="00621425">
          <w:rPr>
            <w:noProof/>
            <w:webHidden/>
          </w:rPr>
          <w:fldChar w:fldCharType="end"/>
        </w:r>
      </w:hyperlink>
    </w:p>
    <w:p w14:paraId="3BB7CE5C" w14:textId="77777777" w:rsidR="00621425" w:rsidRDefault="00D207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838" w:history="1">
        <w:r w:rsidR="00621425" w:rsidRPr="00830472">
          <w:rPr>
            <w:rStyle w:val="Hyperlink"/>
            <w:noProof/>
          </w:rPr>
          <w:t>QUERO visualizar as informações de encaminhamentos e parecer da denúncia</w:t>
        </w:r>
        <w:r w:rsidR="00621425">
          <w:rPr>
            <w:noProof/>
            <w:webHidden/>
          </w:rPr>
          <w:tab/>
        </w:r>
        <w:r w:rsidR="00621425">
          <w:rPr>
            <w:noProof/>
            <w:webHidden/>
          </w:rPr>
          <w:fldChar w:fldCharType="begin"/>
        </w:r>
        <w:r w:rsidR="00621425">
          <w:rPr>
            <w:noProof/>
            <w:webHidden/>
          </w:rPr>
          <w:instrText xml:space="preserve"> PAGEREF _Toc36806838 \h </w:instrText>
        </w:r>
        <w:r w:rsidR="00621425">
          <w:rPr>
            <w:noProof/>
            <w:webHidden/>
          </w:rPr>
        </w:r>
        <w:r w:rsidR="00621425">
          <w:rPr>
            <w:noProof/>
            <w:webHidden/>
          </w:rPr>
          <w:fldChar w:fldCharType="separate"/>
        </w:r>
        <w:r w:rsidR="00621425">
          <w:rPr>
            <w:noProof/>
            <w:webHidden/>
          </w:rPr>
          <w:t>4</w:t>
        </w:r>
        <w:r w:rsidR="00621425">
          <w:rPr>
            <w:noProof/>
            <w:webHidden/>
          </w:rPr>
          <w:fldChar w:fldCharType="end"/>
        </w:r>
      </w:hyperlink>
    </w:p>
    <w:p w14:paraId="15747A9D" w14:textId="77777777" w:rsidR="00621425" w:rsidRDefault="00D207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839" w:history="1">
        <w:r w:rsidR="00621425" w:rsidRPr="00830472">
          <w:rPr>
            <w:rStyle w:val="Hyperlink"/>
            <w:noProof/>
          </w:rPr>
          <w:t>PARA acompanhar o processo no ambiente corporativo</w:t>
        </w:r>
        <w:r w:rsidR="00621425">
          <w:rPr>
            <w:noProof/>
            <w:webHidden/>
          </w:rPr>
          <w:tab/>
        </w:r>
        <w:r w:rsidR="00621425">
          <w:rPr>
            <w:noProof/>
            <w:webHidden/>
          </w:rPr>
          <w:fldChar w:fldCharType="begin"/>
        </w:r>
        <w:r w:rsidR="00621425">
          <w:rPr>
            <w:noProof/>
            <w:webHidden/>
          </w:rPr>
          <w:instrText xml:space="preserve"> PAGEREF _Toc36806839 \h </w:instrText>
        </w:r>
        <w:r w:rsidR="00621425">
          <w:rPr>
            <w:noProof/>
            <w:webHidden/>
          </w:rPr>
        </w:r>
        <w:r w:rsidR="00621425">
          <w:rPr>
            <w:noProof/>
            <w:webHidden/>
          </w:rPr>
          <w:fldChar w:fldCharType="separate"/>
        </w:r>
        <w:r w:rsidR="00621425">
          <w:rPr>
            <w:noProof/>
            <w:webHidden/>
          </w:rPr>
          <w:t>4</w:t>
        </w:r>
        <w:r w:rsidR="00621425">
          <w:rPr>
            <w:noProof/>
            <w:webHidden/>
          </w:rPr>
          <w:fldChar w:fldCharType="end"/>
        </w:r>
      </w:hyperlink>
    </w:p>
    <w:p w14:paraId="30908EAF" w14:textId="77777777" w:rsidR="00621425" w:rsidRDefault="00D207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840" w:history="1">
        <w:r w:rsidR="00621425" w:rsidRPr="00830472">
          <w:rPr>
            <w:rStyle w:val="Hyperlink"/>
            <w:noProof/>
          </w:rPr>
          <w:t>PROTÓTIPO</w:t>
        </w:r>
        <w:r w:rsidR="00621425">
          <w:rPr>
            <w:noProof/>
            <w:webHidden/>
          </w:rPr>
          <w:tab/>
        </w:r>
        <w:r w:rsidR="00621425">
          <w:rPr>
            <w:noProof/>
            <w:webHidden/>
          </w:rPr>
          <w:fldChar w:fldCharType="begin"/>
        </w:r>
        <w:r w:rsidR="00621425">
          <w:rPr>
            <w:noProof/>
            <w:webHidden/>
          </w:rPr>
          <w:instrText xml:space="preserve"> PAGEREF _Toc36806840 \h </w:instrText>
        </w:r>
        <w:r w:rsidR="00621425">
          <w:rPr>
            <w:noProof/>
            <w:webHidden/>
          </w:rPr>
        </w:r>
        <w:r w:rsidR="00621425">
          <w:rPr>
            <w:noProof/>
            <w:webHidden/>
          </w:rPr>
          <w:fldChar w:fldCharType="separate"/>
        </w:r>
        <w:r w:rsidR="00621425">
          <w:rPr>
            <w:noProof/>
            <w:webHidden/>
          </w:rPr>
          <w:t>4</w:t>
        </w:r>
        <w:r w:rsidR="00621425">
          <w:rPr>
            <w:noProof/>
            <w:webHidden/>
          </w:rPr>
          <w:fldChar w:fldCharType="end"/>
        </w:r>
      </w:hyperlink>
    </w:p>
    <w:p w14:paraId="34BEAB83" w14:textId="77777777" w:rsidR="00621425" w:rsidRDefault="00D207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841" w:history="1">
        <w:r w:rsidR="00621425" w:rsidRPr="00830472">
          <w:rPr>
            <w:rStyle w:val="Hyperlink"/>
            <w:noProof/>
          </w:rPr>
          <w:t>CRITÉRIOS DE ACEITE</w:t>
        </w:r>
        <w:r w:rsidR="00621425">
          <w:rPr>
            <w:noProof/>
            <w:webHidden/>
          </w:rPr>
          <w:tab/>
        </w:r>
        <w:r w:rsidR="00621425">
          <w:rPr>
            <w:noProof/>
            <w:webHidden/>
          </w:rPr>
          <w:fldChar w:fldCharType="begin"/>
        </w:r>
        <w:r w:rsidR="00621425">
          <w:rPr>
            <w:noProof/>
            <w:webHidden/>
          </w:rPr>
          <w:instrText xml:space="preserve"> PAGEREF _Toc36806841 \h </w:instrText>
        </w:r>
        <w:r w:rsidR="00621425">
          <w:rPr>
            <w:noProof/>
            <w:webHidden/>
          </w:rPr>
        </w:r>
        <w:r w:rsidR="00621425">
          <w:rPr>
            <w:noProof/>
            <w:webHidden/>
          </w:rPr>
          <w:fldChar w:fldCharType="separate"/>
        </w:r>
        <w:r w:rsidR="00621425">
          <w:rPr>
            <w:noProof/>
            <w:webHidden/>
          </w:rPr>
          <w:t>7</w:t>
        </w:r>
        <w:r w:rsidR="00621425">
          <w:rPr>
            <w:noProof/>
            <w:webHidden/>
          </w:rPr>
          <w:fldChar w:fldCharType="end"/>
        </w:r>
      </w:hyperlink>
    </w:p>
    <w:p w14:paraId="11C69590" w14:textId="77777777" w:rsidR="00621425" w:rsidRDefault="00D207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842" w:history="1">
        <w:r w:rsidR="00621425" w:rsidRPr="00830472">
          <w:rPr>
            <w:rStyle w:val="Hyperlink"/>
            <w:noProof/>
          </w:rPr>
          <w:t>INFORMAÇÕES COMPLEMENTARES</w:t>
        </w:r>
        <w:r w:rsidR="00621425">
          <w:rPr>
            <w:noProof/>
            <w:webHidden/>
          </w:rPr>
          <w:tab/>
        </w:r>
        <w:r w:rsidR="00621425">
          <w:rPr>
            <w:noProof/>
            <w:webHidden/>
          </w:rPr>
          <w:fldChar w:fldCharType="begin"/>
        </w:r>
        <w:r w:rsidR="00621425">
          <w:rPr>
            <w:noProof/>
            <w:webHidden/>
          </w:rPr>
          <w:instrText xml:space="preserve"> PAGEREF _Toc36806842 \h </w:instrText>
        </w:r>
        <w:r w:rsidR="00621425">
          <w:rPr>
            <w:noProof/>
            <w:webHidden/>
          </w:rPr>
        </w:r>
        <w:r w:rsidR="00621425">
          <w:rPr>
            <w:noProof/>
            <w:webHidden/>
          </w:rPr>
          <w:fldChar w:fldCharType="separate"/>
        </w:r>
        <w:r w:rsidR="00621425">
          <w:rPr>
            <w:noProof/>
            <w:webHidden/>
          </w:rPr>
          <w:t>7</w:t>
        </w:r>
        <w:r w:rsidR="0062142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175E37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806836"/>
      <w:r w:rsidR="008838E8">
        <w:lastRenderedPageBreak/>
        <w:t>HST-0</w:t>
      </w:r>
      <w:r w:rsidR="00054003">
        <w:t>8</w:t>
      </w:r>
      <w:r w:rsidR="00621425">
        <w:t>3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FE4864">
        <w:t>Parecer</w:t>
      </w:r>
      <w:r w:rsidR="00D1769B">
        <w:t xml:space="preserve"> da Denúncia</w:t>
      </w:r>
      <w:r w:rsidR="00054003">
        <w:t xml:space="preserve"> </w:t>
      </w:r>
      <w:r w:rsidR="00E17134">
        <w:t>n</w:t>
      </w:r>
      <w:r w:rsidR="00054003">
        <w:t>o Corporativo</w:t>
      </w:r>
      <w:bookmarkEnd w:id="4"/>
    </w:p>
    <w:p w14:paraId="37D34CD1" w14:textId="3F68031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806837"/>
      <w:r w:rsidRPr="000628DE">
        <w:t>COMO</w:t>
      </w:r>
      <w:r w:rsidR="00C64B05" w:rsidRPr="000628DE">
        <w:t xml:space="preserve"> </w:t>
      </w:r>
      <w:r w:rsidR="00054003">
        <w:rPr>
          <w:b w:val="0"/>
        </w:rPr>
        <w:t>assessor CEN ou assessor CE</w:t>
      </w:r>
      <w:bookmarkEnd w:id="5"/>
    </w:p>
    <w:p w14:paraId="4036BB8D" w14:textId="774717CB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806838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as informações de </w:t>
      </w:r>
      <w:r w:rsidR="00FE4864">
        <w:rPr>
          <w:b w:val="0"/>
        </w:rPr>
        <w:t>encaminhamentos e parecer da denúncia</w:t>
      </w:r>
      <w:bookmarkEnd w:id="6"/>
    </w:p>
    <w:p w14:paraId="38E7497A" w14:textId="1DE3FB8C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806839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r w:rsidR="00FE4864">
        <w:rPr>
          <w:b w:val="0"/>
        </w:rPr>
        <w:t xml:space="preserve"> </w:t>
      </w:r>
      <w:r w:rsidR="00054003">
        <w:rPr>
          <w:b w:val="0"/>
        </w:rPr>
        <w:t>no ambiente corporativo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806840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338CD954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FE4864">
        <w:t>Parecer</w:t>
      </w:r>
      <w:r w:rsidR="009B5756">
        <w:t>:</w:t>
      </w:r>
      <w:bookmarkEnd w:id="10"/>
    </w:p>
    <w:p w14:paraId="2E7739CD" w14:textId="76F7F2D0" w:rsidR="00981360" w:rsidRDefault="00FC6C85" w:rsidP="00981360">
      <w:pPr>
        <w:pStyle w:val="EstiloPrototipo3"/>
      </w:pPr>
      <w:r>
        <w:tab/>
      </w:r>
    </w:p>
    <w:p w14:paraId="7BC27B21" w14:textId="53CC8E67" w:rsidR="00274559" w:rsidRDefault="00921BC6" w:rsidP="00A66BD6">
      <w:pPr>
        <w:pStyle w:val="EstiloPrototipo3"/>
        <w:ind w:left="360"/>
      </w:pPr>
      <w:bookmarkStart w:id="11" w:name="_GoBack"/>
      <w:r>
        <w:rPr>
          <w:noProof/>
        </w:rPr>
        <w:drawing>
          <wp:inline distT="0" distB="0" distL="0" distR="0" wp14:anchorId="697FDA62" wp14:editId="111DCAB6">
            <wp:extent cx="5760085" cy="536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aParecerCorporativo-7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565B1649" w:rsidR="00BA4DD5" w:rsidRDefault="00D1769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3CBEBEA4" w14:textId="2384D28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</w:tcPr>
          <w:p w14:paraId="7EEFA2A5" w14:textId="78907221" w:rsidR="00BA4DD5" w:rsidRPr="00410002" w:rsidRDefault="006B1568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7C4CC4E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282A0498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2574585E" w:rsidR="005552F6" w:rsidRPr="009B74D2" w:rsidRDefault="000127F7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DC2483" w:rsidRPr="00017568" w14:paraId="6C64FBF7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710DE72" w14:textId="77777777" w:rsidR="00DC2483" w:rsidRPr="009B42E9" w:rsidRDefault="00DC2483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D329D33" w14:textId="02558D46" w:rsidR="00DC2483" w:rsidRDefault="00B2268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</w:t>
            </w:r>
          </w:p>
        </w:tc>
        <w:tc>
          <w:tcPr>
            <w:tcW w:w="1276" w:type="dxa"/>
          </w:tcPr>
          <w:p w14:paraId="39C56294" w14:textId="1C7FAA1D" w:rsidR="00DC2483" w:rsidRDefault="00DC248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encaminhamento</w:t>
            </w:r>
          </w:p>
        </w:tc>
        <w:tc>
          <w:tcPr>
            <w:tcW w:w="708" w:type="dxa"/>
          </w:tcPr>
          <w:p w14:paraId="64639251" w14:textId="725731A2" w:rsidR="00DC2483" w:rsidRDefault="00DC2483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AF1235D" w14:textId="16180D77" w:rsidR="00DC2483" w:rsidRDefault="00DC248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FE67CE0" w14:textId="33C93A37" w:rsidR="00DC2483" w:rsidRDefault="00DC248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8519243" w14:textId="535EA591" w:rsidR="00DC2483" w:rsidRDefault="00DC2483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encaminhamento.</w:t>
            </w: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B909AA9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624E35FE" w:rsidR="00410002" w:rsidRDefault="00B2268C" w:rsidP="00EF2ED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Etapas</w:t>
            </w:r>
          </w:p>
        </w:tc>
        <w:tc>
          <w:tcPr>
            <w:tcW w:w="1276" w:type="dxa"/>
          </w:tcPr>
          <w:p w14:paraId="1046F81C" w14:textId="4AAE5D68" w:rsidR="00410002" w:rsidRDefault="00476949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</w:t>
            </w:r>
          </w:p>
        </w:tc>
        <w:tc>
          <w:tcPr>
            <w:tcW w:w="708" w:type="dxa"/>
          </w:tcPr>
          <w:p w14:paraId="0DA90BE3" w14:textId="6C638A5D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41C007A6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7EF23A80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A15988" w14:textId="77777777" w:rsidR="007F02CE" w:rsidRDefault="00476949" w:rsidP="007F02C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tipo do encaminhamento cadastrado</w:t>
            </w:r>
            <w:r w:rsidR="00A8721A">
              <w:rPr>
                <w:sz w:val="18"/>
                <w:szCs w:val="18"/>
              </w:rPr>
              <w:t>;</w:t>
            </w:r>
          </w:p>
          <w:p w14:paraId="03EEFAF1" w14:textId="77777777" w:rsidR="00A8721A" w:rsidRDefault="00A8721A" w:rsidP="007F02C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registro deve possuir um link que encaminha para o respectivo formulário de visualização</w:t>
            </w:r>
            <w:r w:rsidR="00C76E94">
              <w:rPr>
                <w:sz w:val="18"/>
                <w:szCs w:val="18"/>
              </w:rPr>
              <w:t>;</w:t>
            </w:r>
          </w:p>
          <w:p w14:paraId="6B19665E" w14:textId="135F929F" w:rsidR="00C76E94" w:rsidRPr="007F02CE" w:rsidRDefault="00C76E94" w:rsidP="007F02C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o parecer final exibe o texto “Parecer Final”.</w:t>
            </w:r>
          </w:p>
        </w:tc>
      </w:tr>
      <w:tr w:rsidR="00016C1D" w:rsidRPr="00017568" w14:paraId="40EF61B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021DA9D9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3FD92E82" w:rsidR="00016C1D" w:rsidRDefault="00476949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3AF5EEE6" w14:textId="0C6322CD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 do relator</w:t>
            </w:r>
          </w:p>
        </w:tc>
        <w:tc>
          <w:tcPr>
            <w:tcW w:w="708" w:type="dxa"/>
          </w:tcPr>
          <w:p w14:paraId="07DABF01" w14:textId="3361519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37847B9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5D586D" w14:textId="7086AA0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4C0EAAC9" w:rsidR="00867E2F" w:rsidRDefault="00476949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36969" w:rsidRPr="00017568" w14:paraId="789FE45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F73130F" w14:textId="77777777" w:rsidR="00136969" w:rsidRPr="009B42E9" w:rsidRDefault="0013696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CAF059C" w14:textId="2DFAACAF" w:rsidR="00136969" w:rsidRDefault="00B2268C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S</w:t>
            </w:r>
            <w:r w:rsidR="00476949">
              <w:rPr>
                <w:rFonts w:cs="Arial"/>
                <w:sz w:val="18"/>
                <w:szCs w:val="18"/>
              </w:rPr>
              <w:t>olicitação</w:t>
            </w:r>
          </w:p>
        </w:tc>
        <w:tc>
          <w:tcPr>
            <w:tcW w:w="1276" w:type="dxa"/>
          </w:tcPr>
          <w:p w14:paraId="2176FF60" w14:textId="5EB391A8" w:rsidR="00136969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 do encaminhamento</w:t>
            </w:r>
          </w:p>
        </w:tc>
        <w:tc>
          <w:tcPr>
            <w:tcW w:w="708" w:type="dxa"/>
          </w:tcPr>
          <w:p w14:paraId="6D2FC736" w14:textId="3774B9D7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CFA4B71" w14:textId="140A368A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92D0C64" w14:textId="32900F4D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99/99/9999 às 99:99</w:t>
            </w:r>
          </w:p>
        </w:tc>
        <w:tc>
          <w:tcPr>
            <w:tcW w:w="2855" w:type="dxa"/>
            <w:shd w:val="clear" w:color="auto" w:fill="FFFFFF" w:themeFill="background1"/>
          </w:tcPr>
          <w:p w14:paraId="2040FFBE" w14:textId="6609B5E7" w:rsidR="00136969" w:rsidRDefault="008D475B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C55EE" w:rsidRPr="00017568" w14:paraId="10FEEE9D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1986C7B" w14:textId="77777777" w:rsidR="003C55EE" w:rsidRPr="009B42E9" w:rsidRDefault="003C55E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865ADD" w14:textId="427AD7DD" w:rsidR="003C55EE" w:rsidRDefault="00184C01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Envio/Agendamento</w:t>
            </w:r>
          </w:p>
        </w:tc>
        <w:tc>
          <w:tcPr>
            <w:tcW w:w="1276" w:type="dxa"/>
          </w:tcPr>
          <w:p w14:paraId="0058A243" w14:textId="21D60A45" w:rsidR="003C55EE" w:rsidRDefault="008D475B" w:rsidP="00184C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Prazo </w:t>
            </w:r>
            <w:r w:rsidR="00184C01">
              <w:rPr>
                <w:rFonts w:cs="Arial"/>
                <w:sz w:val="18"/>
                <w:szCs w:val="18"/>
              </w:rPr>
              <w:t>para envio de provas ou agendamento da audiência</w:t>
            </w:r>
          </w:p>
        </w:tc>
        <w:tc>
          <w:tcPr>
            <w:tcW w:w="708" w:type="dxa"/>
          </w:tcPr>
          <w:p w14:paraId="63558CE0" w14:textId="240CA31C" w:rsidR="003C55EE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40A517B" w14:textId="13DA26EA" w:rsidR="003C55EE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E4B751" w14:textId="5C0C2E37" w:rsidR="003C55EE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="00F315BF">
              <w:rPr>
                <w:rFonts w:cs="Arial"/>
                <w:sz w:val="18"/>
                <w:szCs w:val="18"/>
              </w:rPr>
              <w:t>9</w:t>
            </w:r>
            <w:r>
              <w:rPr>
                <w:rFonts w:cs="Arial"/>
                <w:sz w:val="18"/>
                <w:szCs w:val="18"/>
              </w:rPr>
              <w:t>/99/9999 às 99:99</w:t>
            </w:r>
          </w:p>
        </w:tc>
        <w:tc>
          <w:tcPr>
            <w:tcW w:w="2855" w:type="dxa"/>
            <w:shd w:val="clear" w:color="auto" w:fill="FFFFFF" w:themeFill="background1"/>
          </w:tcPr>
          <w:p w14:paraId="78099172" w14:textId="77777777" w:rsidR="00D07481" w:rsidRPr="00DA1954" w:rsidRDefault="00D07481" w:rsidP="00D0748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Informação disponível somente para o encaminhamento “Produção de provas”, “Audiência de Instrução” e “Alegações Finais”;</w:t>
            </w:r>
          </w:p>
          <w:p w14:paraId="221DBDF9" w14:textId="77777777" w:rsidR="00D07481" w:rsidRDefault="00D07481" w:rsidP="00D0748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encaminhamento seja “Produção de Provas”, o sistema soma “Data e hora do encaminhamento” + o valor do campo “Prazo” e então exibe a data e hora resultante neste campo;</w:t>
            </w:r>
          </w:p>
          <w:p w14:paraId="6A0DC129" w14:textId="77777777" w:rsidR="00D07481" w:rsidRDefault="00D07481" w:rsidP="00D0748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encaminhamento seja “Audiência de Instrução”, o sistema exibe a data e hora do agendamento da audiência.</w:t>
            </w:r>
          </w:p>
          <w:p w14:paraId="2CB83B94" w14:textId="77777777" w:rsidR="00D07481" w:rsidRDefault="00D07481" w:rsidP="00D0748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Caso o encaminhamento seja “Alegações Finais”, exibe o prazo de envio registrado no cadastro do encaminhamento.</w:t>
            </w:r>
          </w:p>
          <w:p w14:paraId="3A691F1A" w14:textId="77777777" w:rsidR="001B254A" w:rsidRDefault="001B254A" w:rsidP="001B254A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3359A440" w14:textId="796835AE" w:rsidR="00F10ECB" w:rsidRDefault="00F10ECB" w:rsidP="00324C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C55EE" w:rsidRPr="00017568" w14:paraId="4BDA148A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F14BBD4" w14:textId="6DDAFB77" w:rsidR="003C55EE" w:rsidRPr="009B42E9" w:rsidRDefault="003C55E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9766FBB" w14:textId="588CBB13" w:rsidR="003C55EE" w:rsidRDefault="00B2268C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Destinatário</w:t>
            </w:r>
          </w:p>
        </w:tc>
        <w:tc>
          <w:tcPr>
            <w:tcW w:w="1276" w:type="dxa"/>
          </w:tcPr>
          <w:p w14:paraId="4FA95038" w14:textId="226B6B61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Destinatário do encaminhamento</w:t>
            </w:r>
          </w:p>
        </w:tc>
        <w:tc>
          <w:tcPr>
            <w:tcW w:w="708" w:type="dxa"/>
          </w:tcPr>
          <w:p w14:paraId="2D7754C7" w14:textId="2A87136B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5FC275D" w14:textId="060B1687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57F0928" w14:textId="726BFA87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C9E89DF" w14:textId="77777777" w:rsidR="00324C4C" w:rsidRDefault="00FF30C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destinatário do encaminhamento;</w:t>
            </w:r>
          </w:p>
          <w:p w14:paraId="24AF1C5C" w14:textId="77777777" w:rsidR="00FF30CD" w:rsidRDefault="00FF30C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 destinatário for uma chapa exibe o número e uf da chapa no seguinte formato: Chapa &lt;Número&gt; &lt;UF&gt;.</w:t>
            </w:r>
          </w:p>
          <w:p w14:paraId="358F0C5D" w14:textId="1836602C" w:rsidR="008E0001" w:rsidRDefault="008E0001" w:rsidP="008E000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os encaminhamentos do tipo “Impedimento ou Suspeição” os coordenadores responsáveis pela denúncia devem ser os destinatários. </w:t>
            </w:r>
          </w:p>
        </w:tc>
      </w:tr>
      <w:tr w:rsidR="003C55EE" w:rsidRPr="00017568" w14:paraId="506BA364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852DA49" w14:textId="791C11DD" w:rsidR="003C55EE" w:rsidRPr="009B42E9" w:rsidRDefault="003C55E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8CE86D" w14:textId="65BF507A" w:rsidR="003C55EE" w:rsidRDefault="007F02CE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Status                   </w:t>
            </w:r>
          </w:p>
        </w:tc>
        <w:tc>
          <w:tcPr>
            <w:tcW w:w="1276" w:type="dxa"/>
          </w:tcPr>
          <w:p w14:paraId="51BD897E" w14:textId="678E6B3A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status do encaminhamento</w:t>
            </w:r>
          </w:p>
        </w:tc>
        <w:tc>
          <w:tcPr>
            <w:tcW w:w="708" w:type="dxa"/>
          </w:tcPr>
          <w:p w14:paraId="6F509630" w14:textId="6ED6CFBA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9EB377" w14:textId="41EBFAF2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05791CE" w14:textId="1506F0CE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C512302" w14:textId="77777777" w:rsidR="00D07481" w:rsidRDefault="00D07481" w:rsidP="00D0748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status dos encaminhamentos só pode ser “Pendente”, “Transcorrido”, “Fechado” ou “Concluído”. O sistema deve exibir um correspondente para cada status.</w:t>
            </w:r>
          </w:p>
          <w:p w14:paraId="7A8160CD" w14:textId="3FB8C54A" w:rsidR="003C55EE" w:rsidRDefault="00D07481" w:rsidP="00D0748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ícone para “Fechado” e “Transcorrido” deve ser o mesmo conforme protótipo.</w:t>
            </w:r>
          </w:p>
        </w:tc>
      </w:tr>
    </w:tbl>
    <w:p w14:paraId="3EA9E99B" w14:textId="2879168E" w:rsidR="001A5E0F" w:rsidRDefault="001A5E0F" w:rsidP="005834A3">
      <w:pPr>
        <w:pStyle w:val="EstiloPrototipo3"/>
      </w:pP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0064F5" w:rsidRPr="00FD775E" w14:paraId="66AAD173" w14:textId="77777777" w:rsidTr="00006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2D566699" w14:textId="77777777" w:rsidR="000064F5" w:rsidRPr="005D2A67" w:rsidRDefault="000064F5" w:rsidP="00AE6A0B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23208C3" w14:textId="77777777" w:rsidR="000064F5" w:rsidRPr="00587974" w:rsidRDefault="000064F5" w:rsidP="00AE6A0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1486EE78" w14:textId="77777777" w:rsidR="000064F5" w:rsidRPr="00587974" w:rsidRDefault="000064F5" w:rsidP="00AE6A0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17772BF7" w14:textId="77777777" w:rsidR="000064F5" w:rsidRPr="00587974" w:rsidRDefault="000064F5" w:rsidP="00AE6A0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51DE6950" w14:textId="77777777" w:rsidR="000064F5" w:rsidRPr="00587974" w:rsidRDefault="000064F5" w:rsidP="00AE6A0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6C32637E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7CFAC648" w14:textId="746B1A9C" w:rsidR="000064F5" w:rsidRDefault="00AB679F" w:rsidP="00AE6A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928" w:type="dxa"/>
          </w:tcPr>
          <w:p w14:paraId="3B95B9DC" w14:textId="60D55277" w:rsidR="000064F5" w:rsidRDefault="00AB679F" w:rsidP="00AE6A0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do respectivo encaminhamento</w:t>
            </w:r>
          </w:p>
        </w:tc>
        <w:tc>
          <w:tcPr>
            <w:tcW w:w="802" w:type="dxa"/>
          </w:tcPr>
          <w:p w14:paraId="7A07F094" w14:textId="72C97A57" w:rsidR="000064F5" w:rsidRDefault="00AB679F" w:rsidP="00AE6A0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148" w:type="dxa"/>
          </w:tcPr>
          <w:p w14:paraId="3FD055BC" w14:textId="5235BFFE" w:rsidR="00D07481" w:rsidRPr="00D07481" w:rsidRDefault="00D07481" w:rsidP="00D07481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status dos encaminhamentos só pode ser “Pendente”, “Transcorrido”, “Fechado” ou “Concluído”. O sistema deve exibir um correspondente para cada status;</w:t>
            </w:r>
          </w:p>
          <w:p w14:paraId="0DBC2A58" w14:textId="77777777" w:rsidR="000064F5" w:rsidRDefault="00E41675" w:rsidP="00D07481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encaminhamento seja “Produção de provas” executa a história </w:t>
            </w:r>
            <w:r w:rsidRPr="00E41675">
              <w:rPr>
                <w:sz w:val="18"/>
                <w:szCs w:val="18"/>
              </w:rPr>
              <w:t>Eleitoral_HST082_Visualizar_Producao_Provas</w:t>
            </w:r>
            <w:r>
              <w:rPr>
                <w:sz w:val="18"/>
                <w:szCs w:val="18"/>
              </w:rPr>
              <w:t>.</w:t>
            </w:r>
          </w:p>
          <w:p w14:paraId="12B905F9" w14:textId="77777777" w:rsidR="00633FAF" w:rsidRDefault="00633FAF" w:rsidP="00D07481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encaminhamento seja “Audiência de Instrução” executa a </w:t>
            </w:r>
            <w:r>
              <w:rPr>
                <w:sz w:val="18"/>
                <w:szCs w:val="18"/>
              </w:rPr>
              <w:lastRenderedPageBreak/>
              <w:t>história Eleitoral_HST091_Visualizar_Audiencia_Instrucao</w:t>
            </w:r>
            <w:r w:rsidR="0099778A">
              <w:rPr>
                <w:sz w:val="18"/>
                <w:szCs w:val="18"/>
              </w:rPr>
              <w:t>;</w:t>
            </w:r>
          </w:p>
          <w:p w14:paraId="74089938" w14:textId="77777777" w:rsidR="0099778A" w:rsidRDefault="0099778A" w:rsidP="00D07481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encaminhamento seja “Impedimento ou Suspeição” executa </w:t>
            </w:r>
            <w:r w:rsidRPr="0099778A">
              <w:rPr>
                <w:sz w:val="18"/>
                <w:szCs w:val="18"/>
              </w:rPr>
              <w:t>Eleitoral_HST087_Visualizar_Impedimento_Suspeicao</w:t>
            </w:r>
            <w:r w:rsidR="00B93B41">
              <w:rPr>
                <w:sz w:val="18"/>
                <w:szCs w:val="18"/>
              </w:rPr>
              <w:t>;</w:t>
            </w:r>
          </w:p>
          <w:p w14:paraId="1DA55ECB" w14:textId="2AF3710C" w:rsidR="00B93B41" w:rsidRPr="00285971" w:rsidRDefault="00B93B41" w:rsidP="00D07481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encaminhamento seja “Alegações Finais” executa Eleitoral_HST122_Visualizar_Alegacoes_Finais_Corporativo.</w:t>
            </w:r>
          </w:p>
        </w:tc>
      </w:tr>
      <w:tr w:rsidR="008A5BD7" w:rsidRPr="000126F0" w14:paraId="40741D62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641FB921" w14:textId="08EAFAD3" w:rsidR="008A5BD7" w:rsidRDefault="00E05BF5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Retornar</w:t>
            </w:r>
          </w:p>
        </w:tc>
        <w:tc>
          <w:tcPr>
            <w:tcW w:w="1928" w:type="dxa"/>
          </w:tcPr>
          <w:p w14:paraId="300E179B" w14:textId="702ECD2A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</w:tcPr>
          <w:p w14:paraId="27AC6F60" w14:textId="5DD374E8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</w:tcPr>
          <w:p w14:paraId="1D397617" w14:textId="1ED5C1AF" w:rsidR="008A5BD7" w:rsidRDefault="00E05BF5" w:rsidP="008A5BD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C167DCB" w14:textId="59C58C81" w:rsidR="00507A39" w:rsidRPr="00182ECD" w:rsidRDefault="00507A39" w:rsidP="005834A3">
      <w:pPr>
        <w:pStyle w:val="EstiloPrototipo3"/>
      </w:pPr>
    </w:p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6806841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19489E4E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Após </w:t>
      </w:r>
      <w:r w:rsidR="00301DD3">
        <w:t xml:space="preserve">o </w:t>
      </w:r>
      <w:r w:rsidR="00C36B6F">
        <w:t>relator incluir o encaminhamento</w:t>
      </w:r>
      <w:r w:rsidR="00301DD3">
        <w:t xml:space="preserve">, </w:t>
      </w:r>
      <w:r>
        <w:t xml:space="preserve">então o sistema </w:t>
      </w:r>
      <w:r w:rsidR="00015BCD">
        <w:t>disponibiliza</w:t>
      </w:r>
      <w:r>
        <w:t xml:space="preserve"> </w:t>
      </w:r>
      <w:r w:rsidR="00015BCD">
        <w:t xml:space="preserve">a aba “Parecer” </w:t>
      </w:r>
      <w:r>
        <w:t xml:space="preserve">no formulário “Visualizar” do Acompanhar Denúncia </w:t>
      </w:r>
      <w:r w:rsidR="006A5E6A">
        <w:t>dos assessores no ambiente corporativo</w:t>
      </w:r>
      <w:r>
        <w:t>.</w:t>
      </w:r>
    </w:p>
    <w:p w14:paraId="309BF8DA" w14:textId="12264F90" w:rsidR="00E52E3B" w:rsidRDefault="00302547" w:rsidP="006A5E6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</w:t>
      </w:r>
      <w:r w:rsidR="00F77037">
        <w:t>s</w:t>
      </w:r>
      <w:r>
        <w:t xml:space="preserve"> história</w:t>
      </w:r>
      <w:r w:rsidR="00F77037">
        <w:t xml:space="preserve">s: </w:t>
      </w:r>
      <w:r w:rsidR="006A5E6A" w:rsidRPr="006A5E6A">
        <w:t>Eleitoral_HST071</w:t>
      </w:r>
      <w:proofErr w:type="gramStart"/>
      <w:r w:rsidR="006A5E6A" w:rsidRPr="006A5E6A">
        <w:t>_Acompanhar</w:t>
      </w:r>
      <w:proofErr w:type="gramEnd"/>
      <w:r w:rsidR="006A5E6A" w:rsidRPr="006A5E6A">
        <w:t>_Denuncia_Assessor</w:t>
      </w:r>
      <w:r w:rsidR="006A5E6A">
        <w:t>.</w:t>
      </w:r>
    </w:p>
    <w:p w14:paraId="4173B482" w14:textId="77543451" w:rsidR="003577EE" w:rsidRDefault="00F010DC" w:rsidP="002E45DF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</w:pPr>
      <w:r>
        <w:t xml:space="preserve">Esta aba só deve ser disponibilizada quando </w:t>
      </w:r>
      <w:r w:rsidR="00DC26E4">
        <w:t>o encaminhamento for cadastrado</w:t>
      </w:r>
      <w:r w:rsidR="003577EE">
        <w:t xml:space="preserve"> </w:t>
      </w:r>
      <w:r>
        <w:t xml:space="preserve">em </w:t>
      </w:r>
      <w:r w:rsidR="00DC26E4" w:rsidRPr="00DC26E4">
        <w:t>Eleitoral_HST076</w:t>
      </w:r>
      <w:proofErr w:type="gramStart"/>
      <w:r w:rsidR="00DC26E4" w:rsidRPr="00DC26E4">
        <w:t>_Analisar</w:t>
      </w:r>
      <w:proofErr w:type="gramEnd"/>
      <w:r w:rsidR="00DC26E4" w:rsidRPr="00DC26E4">
        <w:t>_Denúncia</w:t>
      </w:r>
      <w:r w:rsidR="002716B5">
        <w:t xml:space="preserve">, </w:t>
      </w:r>
      <w:r w:rsidR="002716B5" w:rsidRPr="002716B5">
        <w:t>Eleitoral_HST076.1_Analisar_Denúncia</w:t>
      </w:r>
      <w:r w:rsidR="007C5D56">
        <w:t xml:space="preserve"> e </w:t>
      </w:r>
      <w:r w:rsidR="007C5D56" w:rsidRPr="002716B5">
        <w:t>Eleitoral_HST076.</w:t>
      </w:r>
      <w:r w:rsidR="007C5D56">
        <w:t>2</w:t>
      </w:r>
      <w:r w:rsidR="007C5D56" w:rsidRPr="002716B5">
        <w:t>_Analisar_Denúncia</w:t>
      </w:r>
      <w:r w:rsidR="007C5D56">
        <w:t>.</w:t>
      </w:r>
    </w:p>
    <w:p w14:paraId="42AA21CA" w14:textId="77777777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4803D23F" w14:textId="037A22C7" w:rsidR="0068264B" w:rsidRDefault="002F4FB0" w:rsidP="00FE39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</w:t>
      </w:r>
      <w:r w:rsidR="00504306">
        <w:t>o acessar a aba “Parecer”, então o sistema lista todos os encaminhamentos cadastrados;</w:t>
      </w:r>
    </w:p>
    <w:p w14:paraId="1D87F2CB" w14:textId="1DF395C9" w:rsidR="00504306" w:rsidRDefault="00504306" w:rsidP="0050430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ordena os registros de forma decrescente sobre a coluna “Data da solicitação”;</w:t>
      </w:r>
    </w:p>
    <w:p w14:paraId="0EEFBB5D" w14:textId="6E7DB38D" w:rsidR="00504306" w:rsidRPr="00875134" w:rsidRDefault="00504306" w:rsidP="0050430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deve realizar a paginação a cada 10 registros</w:t>
      </w:r>
      <w:r w:rsidR="00356ACD">
        <w:t>.</w:t>
      </w:r>
      <w:r w:rsidR="00245A66">
        <w:t xml:space="preserve"> Permite alterar a paginação entre 10, 25, 50, 100 registros.</w:t>
      </w:r>
    </w:p>
    <w:p w14:paraId="4EE36720" w14:textId="77777777" w:rsidR="00DD5B42" w:rsidRP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36806842"/>
      <w:r>
        <w:t>INFORMAÇÕES COMPLEMENTARES</w:t>
      </w:r>
      <w:bookmarkEnd w:id="15"/>
    </w:p>
    <w:p w14:paraId="4D857A2B" w14:textId="1CA4996E" w:rsidR="006C118F" w:rsidRPr="006C118F" w:rsidRDefault="00E33E24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 grid de encaminhamentos deve ser responsivo ao monitor do usuário.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33FFA" w14:textId="77777777" w:rsidR="00D2070A" w:rsidRDefault="00D2070A">
      <w:r>
        <w:separator/>
      </w:r>
    </w:p>
    <w:p w14:paraId="650A1EC1" w14:textId="77777777" w:rsidR="00D2070A" w:rsidRDefault="00D2070A"/>
  </w:endnote>
  <w:endnote w:type="continuationSeparator" w:id="0">
    <w:p w14:paraId="5C547A12" w14:textId="77777777" w:rsidR="00D2070A" w:rsidRDefault="00D2070A">
      <w:r>
        <w:continuationSeparator/>
      </w:r>
    </w:p>
    <w:p w14:paraId="2FDBDD55" w14:textId="77777777" w:rsidR="00D2070A" w:rsidRDefault="00D20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AE6A0B" w:rsidRDefault="00AE6A0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AE6A0B" w:rsidRPr="003D59E6" w14:paraId="2B97DD6D" w14:textId="77777777">
      <w:tc>
        <w:tcPr>
          <w:tcW w:w="4605" w:type="dxa"/>
          <w:vAlign w:val="center"/>
        </w:tcPr>
        <w:p w14:paraId="0297AE86" w14:textId="77777777" w:rsidR="00AE6A0B" w:rsidRPr="003D59E6" w:rsidRDefault="00AE6A0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AE6A0B" w:rsidRPr="0017543C" w:rsidRDefault="00AE6A0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21BC6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AE6A0B" w:rsidRPr="0057652B" w:rsidRDefault="00AE6A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CA9A9" w14:textId="77777777" w:rsidR="00D2070A" w:rsidRDefault="00D2070A">
      <w:r>
        <w:separator/>
      </w:r>
    </w:p>
    <w:p w14:paraId="7D45A530" w14:textId="77777777" w:rsidR="00D2070A" w:rsidRDefault="00D2070A"/>
  </w:footnote>
  <w:footnote w:type="continuationSeparator" w:id="0">
    <w:p w14:paraId="50C55065" w14:textId="77777777" w:rsidR="00D2070A" w:rsidRDefault="00D2070A">
      <w:r>
        <w:continuationSeparator/>
      </w:r>
    </w:p>
    <w:p w14:paraId="3CAA1A05" w14:textId="77777777" w:rsidR="00D2070A" w:rsidRDefault="00D207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E6A0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AE6A0B" w:rsidRPr="0017543C" w:rsidRDefault="00AE6A0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45pt;height:40.85pt" o:ole="">
                <v:imagedata r:id="rId1" o:title=""/>
              </v:shape>
              <o:OLEObject Type="Embed" ProgID="PBrush" ShapeID="_x0000_i1025" DrawAspect="Content" ObjectID="_1650882617" r:id="rId2"/>
            </w:object>
          </w:r>
        </w:p>
      </w:tc>
      <w:tc>
        <w:tcPr>
          <w:tcW w:w="4111" w:type="dxa"/>
          <w:vAlign w:val="center"/>
        </w:tcPr>
        <w:p w14:paraId="2CC77D67" w14:textId="14B0FAAA" w:rsidR="00AE6A0B" w:rsidRPr="00621425" w:rsidRDefault="00621425" w:rsidP="00621425">
          <w:pPr>
            <w:pStyle w:val="Cabealho"/>
            <w:jc w:val="center"/>
          </w:pPr>
          <w:r>
            <w:t>HST- 083</w:t>
          </w:r>
          <w:r w:rsidR="00AE6A0B">
            <w:t xml:space="preserve"> – Aba Parecer da Denúncia</w:t>
          </w:r>
          <w:r w:rsidR="00E17134">
            <w:t xml:space="preserve"> no Corporativo</w:t>
          </w:r>
        </w:p>
      </w:tc>
      <w:tc>
        <w:tcPr>
          <w:tcW w:w="3260" w:type="dxa"/>
          <w:vAlign w:val="center"/>
        </w:tcPr>
        <w:p w14:paraId="7C22B301" w14:textId="22E2F8E7" w:rsidR="00AE6A0B" w:rsidRPr="004A2AAB" w:rsidRDefault="00AE6A0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AE6A0B" w:rsidRPr="004A2AAB" w:rsidRDefault="00AE6A0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70D77503" w:rsidR="00AE6A0B" w:rsidRDefault="00AE6A0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AE6A0B" w:rsidRDefault="00AE6A0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AE6A0B" w:rsidRDefault="00AE6A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DE51EA7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3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5BCD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249A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003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03A6"/>
    <w:rsid w:val="000F2EC9"/>
    <w:rsid w:val="000F6540"/>
    <w:rsid w:val="000F6CA7"/>
    <w:rsid w:val="000F6F72"/>
    <w:rsid w:val="001005B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6969"/>
    <w:rsid w:val="00136EC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4341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36E4"/>
    <w:rsid w:val="00184B51"/>
    <w:rsid w:val="00184C01"/>
    <w:rsid w:val="001868D6"/>
    <w:rsid w:val="00186D0A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254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1548"/>
    <w:rsid w:val="001E45E8"/>
    <w:rsid w:val="001E5FCB"/>
    <w:rsid w:val="001E7DA1"/>
    <w:rsid w:val="001F1623"/>
    <w:rsid w:val="001F1F01"/>
    <w:rsid w:val="001F2292"/>
    <w:rsid w:val="001F6C31"/>
    <w:rsid w:val="002028D7"/>
    <w:rsid w:val="002070F5"/>
    <w:rsid w:val="002103B1"/>
    <w:rsid w:val="0021173B"/>
    <w:rsid w:val="00212BB8"/>
    <w:rsid w:val="0021528E"/>
    <w:rsid w:val="00215380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5A66"/>
    <w:rsid w:val="002464D3"/>
    <w:rsid w:val="00247683"/>
    <w:rsid w:val="00251B1C"/>
    <w:rsid w:val="002524FF"/>
    <w:rsid w:val="00261F7D"/>
    <w:rsid w:val="002628E3"/>
    <w:rsid w:val="00266729"/>
    <w:rsid w:val="00266BFA"/>
    <w:rsid w:val="00267DC7"/>
    <w:rsid w:val="002712B3"/>
    <w:rsid w:val="002716B5"/>
    <w:rsid w:val="00272819"/>
    <w:rsid w:val="00274416"/>
    <w:rsid w:val="00274559"/>
    <w:rsid w:val="00275F60"/>
    <w:rsid w:val="00277737"/>
    <w:rsid w:val="002838BF"/>
    <w:rsid w:val="00284BE5"/>
    <w:rsid w:val="00285628"/>
    <w:rsid w:val="002858A6"/>
    <w:rsid w:val="00285971"/>
    <w:rsid w:val="00287C8C"/>
    <w:rsid w:val="00290B40"/>
    <w:rsid w:val="00290F81"/>
    <w:rsid w:val="002927EC"/>
    <w:rsid w:val="0029384B"/>
    <w:rsid w:val="00294C89"/>
    <w:rsid w:val="002964B4"/>
    <w:rsid w:val="00296939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45DF"/>
    <w:rsid w:val="002F0187"/>
    <w:rsid w:val="002F0D4C"/>
    <w:rsid w:val="002F1B90"/>
    <w:rsid w:val="002F256A"/>
    <w:rsid w:val="002F30A1"/>
    <w:rsid w:val="002F4F0D"/>
    <w:rsid w:val="002F4FB0"/>
    <w:rsid w:val="002F505A"/>
    <w:rsid w:val="002F5733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49E6"/>
    <w:rsid w:val="003150A6"/>
    <w:rsid w:val="003215FB"/>
    <w:rsid w:val="00322EBD"/>
    <w:rsid w:val="00323C9E"/>
    <w:rsid w:val="00324A7D"/>
    <w:rsid w:val="00324C4C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56ACD"/>
    <w:rsid w:val="003577EE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622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55EE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2A70"/>
    <w:rsid w:val="004436FA"/>
    <w:rsid w:val="00444709"/>
    <w:rsid w:val="00445958"/>
    <w:rsid w:val="00452F7E"/>
    <w:rsid w:val="00453895"/>
    <w:rsid w:val="004629EA"/>
    <w:rsid w:val="00462B29"/>
    <w:rsid w:val="00464CC1"/>
    <w:rsid w:val="00465842"/>
    <w:rsid w:val="004670C6"/>
    <w:rsid w:val="00470965"/>
    <w:rsid w:val="00471F93"/>
    <w:rsid w:val="0047243A"/>
    <w:rsid w:val="00472A62"/>
    <w:rsid w:val="00474BAB"/>
    <w:rsid w:val="004764B9"/>
    <w:rsid w:val="0047694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3AF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4306"/>
    <w:rsid w:val="00505040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5EC7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A6749"/>
    <w:rsid w:val="005B24DB"/>
    <w:rsid w:val="005B325E"/>
    <w:rsid w:val="005B660B"/>
    <w:rsid w:val="005B729F"/>
    <w:rsid w:val="005B7611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1425"/>
    <w:rsid w:val="006271D7"/>
    <w:rsid w:val="00627838"/>
    <w:rsid w:val="00630574"/>
    <w:rsid w:val="00631F95"/>
    <w:rsid w:val="0063366E"/>
    <w:rsid w:val="00633E2A"/>
    <w:rsid w:val="00633FAF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AE8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358E"/>
    <w:rsid w:val="00665592"/>
    <w:rsid w:val="006661A7"/>
    <w:rsid w:val="006711F7"/>
    <w:rsid w:val="00671345"/>
    <w:rsid w:val="00677A54"/>
    <w:rsid w:val="0068264B"/>
    <w:rsid w:val="006838C9"/>
    <w:rsid w:val="0068683D"/>
    <w:rsid w:val="0069198B"/>
    <w:rsid w:val="00694780"/>
    <w:rsid w:val="006959CB"/>
    <w:rsid w:val="00696BC0"/>
    <w:rsid w:val="006A1688"/>
    <w:rsid w:val="006A5E6A"/>
    <w:rsid w:val="006B0C3A"/>
    <w:rsid w:val="006B1568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18BD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676BD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0FB"/>
    <w:rsid w:val="007B6867"/>
    <w:rsid w:val="007C0290"/>
    <w:rsid w:val="007C3BFF"/>
    <w:rsid w:val="007C49AB"/>
    <w:rsid w:val="007C4DD1"/>
    <w:rsid w:val="007C5D56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2CE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17CD"/>
    <w:rsid w:val="00897E50"/>
    <w:rsid w:val="008A1D58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9E"/>
    <w:rsid w:val="008D29C9"/>
    <w:rsid w:val="008D2A66"/>
    <w:rsid w:val="008D475B"/>
    <w:rsid w:val="008D48B0"/>
    <w:rsid w:val="008D6202"/>
    <w:rsid w:val="008E0001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2EEE"/>
    <w:rsid w:val="00913662"/>
    <w:rsid w:val="0092073F"/>
    <w:rsid w:val="00921551"/>
    <w:rsid w:val="009218EE"/>
    <w:rsid w:val="00921BC6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09DF"/>
    <w:rsid w:val="009910F5"/>
    <w:rsid w:val="009919E0"/>
    <w:rsid w:val="00992005"/>
    <w:rsid w:val="0099498B"/>
    <w:rsid w:val="00995DB3"/>
    <w:rsid w:val="0099778A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608F"/>
    <w:rsid w:val="009C7DD1"/>
    <w:rsid w:val="009D30F2"/>
    <w:rsid w:val="009D38DE"/>
    <w:rsid w:val="009D3C60"/>
    <w:rsid w:val="009D68F9"/>
    <w:rsid w:val="009D7690"/>
    <w:rsid w:val="009E519E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572B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8721A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679F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6A0B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268C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67D17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3B41"/>
    <w:rsid w:val="00B9451E"/>
    <w:rsid w:val="00B946BE"/>
    <w:rsid w:val="00B956CA"/>
    <w:rsid w:val="00B976BF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0842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6B6F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76E94"/>
    <w:rsid w:val="00C8198C"/>
    <w:rsid w:val="00C82E20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07481"/>
    <w:rsid w:val="00D11F09"/>
    <w:rsid w:val="00D13416"/>
    <w:rsid w:val="00D14310"/>
    <w:rsid w:val="00D15404"/>
    <w:rsid w:val="00D158EE"/>
    <w:rsid w:val="00D1699F"/>
    <w:rsid w:val="00D175C7"/>
    <w:rsid w:val="00D1769B"/>
    <w:rsid w:val="00D2070A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314"/>
    <w:rsid w:val="00D554DA"/>
    <w:rsid w:val="00D57BE9"/>
    <w:rsid w:val="00D57FE3"/>
    <w:rsid w:val="00D601AA"/>
    <w:rsid w:val="00D62305"/>
    <w:rsid w:val="00D641B3"/>
    <w:rsid w:val="00D6500F"/>
    <w:rsid w:val="00D65DB0"/>
    <w:rsid w:val="00D6751C"/>
    <w:rsid w:val="00D703DD"/>
    <w:rsid w:val="00D714EB"/>
    <w:rsid w:val="00D71ADD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1954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483"/>
    <w:rsid w:val="00DC26E4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3810"/>
    <w:rsid w:val="00DF3B4A"/>
    <w:rsid w:val="00DF43B9"/>
    <w:rsid w:val="00DF65A3"/>
    <w:rsid w:val="00E00E10"/>
    <w:rsid w:val="00E021B0"/>
    <w:rsid w:val="00E033BC"/>
    <w:rsid w:val="00E05BF5"/>
    <w:rsid w:val="00E06D55"/>
    <w:rsid w:val="00E0754F"/>
    <w:rsid w:val="00E07EC3"/>
    <w:rsid w:val="00E10A81"/>
    <w:rsid w:val="00E10E99"/>
    <w:rsid w:val="00E10ED5"/>
    <w:rsid w:val="00E11B79"/>
    <w:rsid w:val="00E1558E"/>
    <w:rsid w:val="00E1632A"/>
    <w:rsid w:val="00E169AE"/>
    <w:rsid w:val="00E17134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E24"/>
    <w:rsid w:val="00E40015"/>
    <w:rsid w:val="00E411F6"/>
    <w:rsid w:val="00E41207"/>
    <w:rsid w:val="00E41675"/>
    <w:rsid w:val="00E45012"/>
    <w:rsid w:val="00E466B7"/>
    <w:rsid w:val="00E47B6D"/>
    <w:rsid w:val="00E52E3B"/>
    <w:rsid w:val="00E54A9A"/>
    <w:rsid w:val="00E54D1A"/>
    <w:rsid w:val="00E55BEB"/>
    <w:rsid w:val="00E56A6C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B3E14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0ECB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5BF"/>
    <w:rsid w:val="00F31CBA"/>
    <w:rsid w:val="00F32A73"/>
    <w:rsid w:val="00F331F9"/>
    <w:rsid w:val="00F33A7E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C6C85"/>
    <w:rsid w:val="00FD4864"/>
    <w:rsid w:val="00FD66CC"/>
    <w:rsid w:val="00FD74B5"/>
    <w:rsid w:val="00FD76D3"/>
    <w:rsid w:val="00FE046D"/>
    <w:rsid w:val="00FE2E2D"/>
    <w:rsid w:val="00FE3911"/>
    <w:rsid w:val="00FE4864"/>
    <w:rsid w:val="00FF1CB6"/>
    <w:rsid w:val="00FF2A06"/>
    <w:rsid w:val="00FF30CD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7D31-71BA-4E8B-AADC-C0A931AD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17980</TotalTime>
  <Pages>7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5359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597</cp:revision>
  <cp:lastPrinted>2006-08-08T20:14:00Z</cp:lastPrinted>
  <dcterms:created xsi:type="dcterms:W3CDTF">2019-10-17T13:46:00Z</dcterms:created>
  <dcterms:modified xsi:type="dcterms:W3CDTF">2020-05-13T16:44:00Z</dcterms:modified>
</cp:coreProperties>
</file>