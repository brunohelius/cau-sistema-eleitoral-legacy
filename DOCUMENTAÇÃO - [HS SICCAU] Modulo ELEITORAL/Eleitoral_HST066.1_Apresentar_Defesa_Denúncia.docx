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0E2F4B4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3D12FE">
        <w:rPr>
          <w:sz w:val="52"/>
          <w:szCs w:val="52"/>
        </w:rPr>
        <w:t>6</w:t>
      </w:r>
      <w:r w:rsidR="003C07DE">
        <w:rPr>
          <w:sz w:val="52"/>
          <w:szCs w:val="52"/>
        </w:rPr>
        <w:t>6</w:t>
      </w:r>
      <w:r w:rsidR="00172A7C">
        <w:rPr>
          <w:sz w:val="52"/>
          <w:szCs w:val="52"/>
        </w:rPr>
        <w:t>.1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A11735">
        <w:rPr>
          <w:sz w:val="52"/>
          <w:szCs w:val="52"/>
        </w:rPr>
        <w:t>Apresentar</w:t>
      </w:r>
      <w:r w:rsidR="003C07DE">
        <w:rPr>
          <w:sz w:val="52"/>
          <w:szCs w:val="52"/>
        </w:rPr>
        <w:t xml:space="preserve"> Defesa</w:t>
      </w:r>
      <w:r w:rsidR="00A11735">
        <w:rPr>
          <w:sz w:val="52"/>
          <w:szCs w:val="52"/>
        </w:rPr>
        <w:t xml:space="preserve"> para </w:t>
      </w:r>
      <w:r w:rsidR="000931C8">
        <w:rPr>
          <w:sz w:val="52"/>
          <w:szCs w:val="52"/>
        </w:rPr>
        <w:t>a</w:t>
      </w:r>
      <w:r w:rsidR="003C07DE">
        <w:rPr>
          <w:sz w:val="52"/>
          <w:szCs w:val="52"/>
        </w:rPr>
        <w:t xml:space="preserve"> 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B85EDC9" w:rsidR="00A735A5" w:rsidRPr="00BA5059" w:rsidRDefault="00172A7C" w:rsidP="003F1DD3">
            <w:pPr>
              <w:jc w:val="center"/>
            </w:pPr>
            <w:r>
              <w:t>16/07</w:t>
            </w:r>
            <w:r w:rsidR="000931C8">
              <w:t>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4DDED1EE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486B0D02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7CFE72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2DD26F24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0B92C03" w14:textId="77777777" w:rsidR="00A1173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2249737" w:history="1">
        <w:r w:rsidR="00A11735" w:rsidRPr="00E26D2E">
          <w:rPr>
            <w:rStyle w:val="Hyperlink"/>
            <w:noProof/>
          </w:rPr>
          <w:t>HST-066 – Apresentar Defesa para a Denúncia</w:t>
        </w:r>
        <w:r w:rsidR="00A11735">
          <w:rPr>
            <w:noProof/>
            <w:webHidden/>
          </w:rPr>
          <w:tab/>
        </w:r>
        <w:r w:rsidR="00A11735">
          <w:rPr>
            <w:noProof/>
            <w:webHidden/>
          </w:rPr>
          <w:fldChar w:fldCharType="begin"/>
        </w:r>
        <w:r w:rsidR="00A11735">
          <w:rPr>
            <w:noProof/>
            <w:webHidden/>
          </w:rPr>
          <w:instrText xml:space="preserve"> PAGEREF _Toc32249737 \h </w:instrText>
        </w:r>
        <w:r w:rsidR="00A11735">
          <w:rPr>
            <w:noProof/>
            <w:webHidden/>
          </w:rPr>
        </w:r>
        <w:r w:rsidR="00A11735">
          <w:rPr>
            <w:noProof/>
            <w:webHidden/>
          </w:rPr>
          <w:fldChar w:fldCharType="separate"/>
        </w:r>
        <w:r w:rsidR="00A11735">
          <w:rPr>
            <w:noProof/>
            <w:webHidden/>
          </w:rPr>
          <w:t>4</w:t>
        </w:r>
        <w:r w:rsidR="00A11735">
          <w:rPr>
            <w:noProof/>
            <w:webHidden/>
          </w:rPr>
          <w:fldChar w:fldCharType="end"/>
        </w:r>
      </w:hyperlink>
    </w:p>
    <w:p w14:paraId="7ADA396A" w14:textId="77777777" w:rsidR="00A11735" w:rsidRDefault="009C34D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49738" w:history="1">
        <w:r w:rsidR="00A11735" w:rsidRPr="00E26D2E">
          <w:rPr>
            <w:rStyle w:val="Hyperlink"/>
            <w:noProof/>
          </w:rPr>
          <w:t>COMO Denunciado</w:t>
        </w:r>
        <w:r w:rsidR="00A11735">
          <w:rPr>
            <w:noProof/>
            <w:webHidden/>
          </w:rPr>
          <w:tab/>
        </w:r>
        <w:r w:rsidR="00A11735">
          <w:rPr>
            <w:noProof/>
            <w:webHidden/>
          </w:rPr>
          <w:fldChar w:fldCharType="begin"/>
        </w:r>
        <w:r w:rsidR="00A11735">
          <w:rPr>
            <w:noProof/>
            <w:webHidden/>
          </w:rPr>
          <w:instrText xml:space="preserve"> PAGEREF _Toc32249738 \h </w:instrText>
        </w:r>
        <w:r w:rsidR="00A11735">
          <w:rPr>
            <w:noProof/>
            <w:webHidden/>
          </w:rPr>
        </w:r>
        <w:r w:rsidR="00A11735">
          <w:rPr>
            <w:noProof/>
            <w:webHidden/>
          </w:rPr>
          <w:fldChar w:fldCharType="separate"/>
        </w:r>
        <w:r w:rsidR="00A11735">
          <w:rPr>
            <w:noProof/>
            <w:webHidden/>
          </w:rPr>
          <w:t>4</w:t>
        </w:r>
        <w:r w:rsidR="00A11735">
          <w:rPr>
            <w:noProof/>
            <w:webHidden/>
          </w:rPr>
          <w:fldChar w:fldCharType="end"/>
        </w:r>
      </w:hyperlink>
    </w:p>
    <w:p w14:paraId="20D99EE8" w14:textId="77777777" w:rsidR="00A11735" w:rsidRDefault="009C34D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49739" w:history="1">
        <w:r w:rsidR="00A11735" w:rsidRPr="00E26D2E">
          <w:rPr>
            <w:rStyle w:val="Hyperlink"/>
            <w:noProof/>
          </w:rPr>
          <w:t>QUERO cadastrar defesa</w:t>
        </w:r>
        <w:r w:rsidR="00A11735">
          <w:rPr>
            <w:noProof/>
            <w:webHidden/>
          </w:rPr>
          <w:tab/>
        </w:r>
        <w:r w:rsidR="00A11735">
          <w:rPr>
            <w:noProof/>
            <w:webHidden/>
          </w:rPr>
          <w:fldChar w:fldCharType="begin"/>
        </w:r>
        <w:r w:rsidR="00A11735">
          <w:rPr>
            <w:noProof/>
            <w:webHidden/>
          </w:rPr>
          <w:instrText xml:space="preserve"> PAGEREF _Toc32249739 \h </w:instrText>
        </w:r>
        <w:r w:rsidR="00A11735">
          <w:rPr>
            <w:noProof/>
            <w:webHidden/>
          </w:rPr>
        </w:r>
        <w:r w:rsidR="00A11735">
          <w:rPr>
            <w:noProof/>
            <w:webHidden/>
          </w:rPr>
          <w:fldChar w:fldCharType="separate"/>
        </w:r>
        <w:r w:rsidR="00A11735">
          <w:rPr>
            <w:noProof/>
            <w:webHidden/>
          </w:rPr>
          <w:t>4</w:t>
        </w:r>
        <w:r w:rsidR="00A11735">
          <w:rPr>
            <w:noProof/>
            <w:webHidden/>
          </w:rPr>
          <w:fldChar w:fldCharType="end"/>
        </w:r>
      </w:hyperlink>
    </w:p>
    <w:p w14:paraId="57B1E673" w14:textId="77777777" w:rsidR="00A11735" w:rsidRDefault="009C34D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49740" w:history="1">
        <w:r w:rsidR="00A11735" w:rsidRPr="00E26D2E">
          <w:rPr>
            <w:rStyle w:val="Hyperlink"/>
            <w:noProof/>
          </w:rPr>
          <w:t>PARA a denúncia na qual eu seja o denunciado</w:t>
        </w:r>
        <w:r w:rsidR="00A11735">
          <w:rPr>
            <w:noProof/>
            <w:webHidden/>
          </w:rPr>
          <w:tab/>
        </w:r>
        <w:r w:rsidR="00A11735">
          <w:rPr>
            <w:noProof/>
            <w:webHidden/>
          </w:rPr>
          <w:fldChar w:fldCharType="begin"/>
        </w:r>
        <w:r w:rsidR="00A11735">
          <w:rPr>
            <w:noProof/>
            <w:webHidden/>
          </w:rPr>
          <w:instrText xml:space="preserve"> PAGEREF _Toc32249740 \h </w:instrText>
        </w:r>
        <w:r w:rsidR="00A11735">
          <w:rPr>
            <w:noProof/>
            <w:webHidden/>
          </w:rPr>
        </w:r>
        <w:r w:rsidR="00A11735">
          <w:rPr>
            <w:noProof/>
            <w:webHidden/>
          </w:rPr>
          <w:fldChar w:fldCharType="separate"/>
        </w:r>
        <w:r w:rsidR="00A11735">
          <w:rPr>
            <w:noProof/>
            <w:webHidden/>
          </w:rPr>
          <w:t>4</w:t>
        </w:r>
        <w:r w:rsidR="00A11735">
          <w:rPr>
            <w:noProof/>
            <w:webHidden/>
          </w:rPr>
          <w:fldChar w:fldCharType="end"/>
        </w:r>
      </w:hyperlink>
    </w:p>
    <w:p w14:paraId="5EE29E25" w14:textId="77777777" w:rsidR="00A11735" w:rsidRDefault="009C34D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49741" w:history="1">
        <w:r w:rsidR="00A11735" w:rsidRPr="00E26D2E">
          <w:rPr>
            <w:rStyle w:val="Hyperlink"/>
            <w:noProof/>
          </w:rPr>
          <w:t>PROTÓTIPO</w:t>
        </w:r>
        <w:r w:rsidR="00A11735">
          <w:rPr>
            <w:noProof/>
            <w:webHidden/>
          </w:rPr>
          <w:tab/>
        </w:r>
        <w:r w:rsidR="00A11735">
          <w:rPr>
            <w:noProof/>
            <w:webHidden/>
          </w:rPr>
          <w:fldChar w:fldCharType="begin"/>
        </w:r>
        <w:r w:rsidR="00A11735">
          <w:rPr>
            <w:noProof/>
            <w:webHidden/>
          </w:rPr>
          <w:instrText xml:space="preserve"> PAGEREF _Toc32249741 \h </w:instrText>
        </w:r>
        <w:r w:rsidR="00A11735">
          <w:rPr>
            <w:noProof/>
            <w:webHidden/>
          </w:rPr>
        </w:r>
        <w:r w:rsidR="00A11735">
          <w:rPr>
            <w:noProof/>
            <w:webHidden/>
          </w:rPr>
          <w:fldChar w:fldCharType="separate"/>
        </w:r>
        <w:r w:rsidR="00A11735">
          <w:rPr>
            <w:noProof/>
            <w:webHidden/>
          </w:rPr>
          <w:t>4</w:t>
        </w:r>
        <w:r w:rsidR="00A11735">
          <w:rPr>
            <w:noProof/>
            <w:webHidden/>
          </w:rPr>
          <w:fldChar w:fldCharType="end"/>
        </w:r>
      </w:hyperlink>
    </w:p>
    <w:p w14:paraId="36D9DF83" w14:textId="77777777" w:rsidR="00A11735" w:rsidRDefault="009C34D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49742" w:history="1">
        <w:r w:rsidR="00A11735" w:rsidRPr="00E26D2E">
          <w:rPr>
            <w:rStyle w:val="Hyperlink"/>
            <w:noProof/>
          </w:rPr>
          <w:t>CRITÉRIOS DE ACEITE</w:t>
        </w:r>
        <w:r w:rsidR="00A11735">
          <w:rPr>
            <w:noProof/>
            <w:webHidden/>
          </w:rPr>
          <w:tab/>
        </w:r>
        <w:r w:rsidR="00A11735">
          <w:rPr>
            <w:noProof/>
            <w:webHidden/>
          </w:rPr>
          <w:fldChar w:fldCharType="begin"/>
        </w:r>
        <w:r w:rsidR="00A11735">
          <w:rPr>
            <w:noProof/>
            <w:webHidden/>
          </w:rPr>
          <w:instrText xml:space="preserve"> PAGEREF _Toc32249742 \h </w:instrText>
        </w:r>
        <w:r w:rsidR="00A11735">
          <w:rPr>
            <w:noProof/>
            <w:webHidden/>
          </w:rPr>
        </w:r>
        <w:r w:rsidR="00A11735">
          <w:rPr>
            <w:noProof/>
            <w:webHidden/>
          </w:rPr>
          <w:fldChar w:fldCharType="separate"/>
        </w:r>
        <w:r w:rsidR="00A11735">
          <w:rPr>
            <w:noProof/>
            <w:webHidden/>
          </w:rPr>
          <w:t>5</w:t>
        </w:r>
        <w:r w:rsidR="00A11735">
          <w:rPr>
            <w:noProof/>
            <w:webHidden/>
          </w:rPr>
          <w:fldChar w:fldCharType="end"/>
        </w:r>
      </w:hyperlink>
    </w:p>
    <w:p w14:paraId="5F6077E9" w14:textId="77777777" w:rsidR="00A11735" w:rsidRDefault="009C34D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49743" w:history="1">
        <w:r w:rsidR="00A11735" w:rsidRPr="00E26D2E">
          <w:rPr>
            <w:rStyle w:val="Hyperlink"/>
            <w:noProof/>
          </w:rPr>
          <w:t>MENSAGENS</w:t>
        </w:r>
        <w:r w:rsidR="00A11735">
          <w:rPr>
            <w:noProof/>
            <w:webHidden/>
          </w:rPr>
          <w:tab/>
        </w:r>
        <w:r w:rsidR="00A11735">
          <w:rPr>
            <w:noProof/>
            <w:webHidden/>
          </w:rPr>
          <w:fldChar w:fldCharType="begin"/>
        </w:r>
        <w:r w:rsidR="00A11735">
          <w:rPr>
            <w:noProof/>
            <w:webHidden/>
          </w:rPr>
          <w:instrText xml:space="preserve"> PAGEREF _Toc32249743 \h </w:instrText>
        </w:r>
        <w:r w:rsidR="00A11735">
          <w:rPr>
            <w:noProof/>
            <w:webHidden/>
          </w:rPr>
        </w:r>
        <w:r w:rsidR="00A11735">
          <w:rPr>
            <w:noProof/>
            <w:webHidden/>
          </w:rPr>
          <w:fldChar w:fldCharType="separate"/>
        </w:r>
        <w:r w:rsidR="00A11735">
          <w:rPr>
            <w:noProof/>
            <w:webHidden/>
          </w:rPr>
          <w:t>6</w:t>
        </w:r>
        <w:r w:rsidR="00A11735">
          <w:rPr>
            <w:noProof/>
            <w:webHidden/>
          </w:rPr>
          <w:fldChar w:fldCharType="end"/>
        </w:r>
      </w:hyperlink>
    </w:p>
    <w:p w14:paraId="12E4FEE3" w14:textId="77777777" w:rsidR="00A11735" w:rsidRDefault="009C34D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249744" w:history="1">
        <w:r w:rsidR="00A11735" w:rsidRPr="00E26D2E">
          <w:rPr>
            <w:rStyle w:val="Hyperlink"/>
            <w:noProof/>
          </w:rPr>
          <w:t>INFORMAÇÕES COMPLEMENTARES</w:t>
        </w:r>
        <w:r w:rsidR="00A11735">
          <w:rPr>
            <w:noProof/>
            <w:webHidden/>
          </w:rPr>
          <w:tab/>
        </w:r>
        <w:r w:rsidR="00A11735">
          <w:rPr>
            <w:noProof/>
            <w:webHidden/>
          </w:rPr>
          <w:fldChar w:fldCharType="begin"/>
        </w:r>
        <w:r w:rsidR="00A11735">
          <w:rPr>
            <w:noProof/>
            <w:webHidden/>
          </w:rPr>
          <w:instrText xml:space="preserve"> PAGEREF _Toc32249744 \h </w:instrText>
        </w:r>
        <w:r w:rsidR="00A11735">
          <w:rPr>
            <w:noProof/>
            <w:webHidden/>
          </w:rPr>
        </w:r>
        <w:r w:rsidR="00A11735">
          <w:rPr>
            <w:noProof/>
            <w:webHidden/>
          </w:rPr>
          <w:fldChar w:fldCharType="separate"/>
        </w:r>
        <w:r w:rsidR="00A11735">
          <w:rPr>
            <w:noProof/>
            <w:webHidden/>
          </w:rPr>
          <w:t>7</w:t>
        </w:r>
        <w:r w:rsidR="00A11735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D8903AA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2249737"/>
      <w:r w:rsidR="008838E8">
        <w:lastRenderedPageBreak/>
        <w:t>HST-0</w:t>
      </w:r>
      <w:r w:rsidR="003F1DD3">
        <w:t>6</w:t>
      </w:r>
      <w:r w:rsidR="000931C8">
        <w:t>6</w:t>
      </w:r>
      <w:r w:rsidR="00172A7C">
        <w:t>.1</w:t>
      </w:r>
      <w:r w:rsidR="00D175C7">
        <w:t xml:space="preserve"> –</w:t>
      </w:r>
      <w:r w:rsidR="008838E8">
        <w:t xml:space="preserve"> </w:t>
      </w:r>
      <w:r w:rsidR="00A11735">
        <w:t>Apresentar</w:t>
      </w:r>
      <w:r w:rsidR="000931C8">
        <w:t xml:space="preserve"> D</w:t>
      </w:r>
      <w:r w:rsidR="00A11735">
        <w:t xml:space="preserve">efesa para </w:t>
      </w:r>
      <w:r w:rsidR="000931C8">
        <w:t>a</w:t>
      </w:r>
      <w:r w:rsidR="00DE50A5">
        <w:t xml:space="preserve"> </w:t>
      </w:r>
      <w:r w:rsidR="003D12FE">
        <w:t>Denúncia</w:t>
      </w:r>
      <w:bookmarkEnd w:id="4"/>
    </w:p>
    <w:p w14:paraId="37D34CD1" w14:textId="301E4339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2249738"/>
      <w:r w:rsidRPr="000628DE">
        <w:t>COMO</w:t>
      </w:r>
      <w:r w:rsidR="00C64B05" w:rsidRPr="000628DE">
        <w:t xml:space="preserve"> </w:t>
      </w:r>
      <w:bookmarkEnd w:id="5"/>
      <w:r w:rsidR="00172A7C">
        <w:rPr>
          <w:b w:val="0"/>
        </w:rPr>
        <w:t>PO</w:t>
      </w:r>
    </w:p>
    <w:p w14:paraId="4036BB8D" w14:textId="53FE7AF2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2249739"/>
      <w:r w:rsidRPr="000628DE">
        <w:t>QUERO</w:t>
      </w:r>
      <w:r w:rsidR="005A4527" w:rsidRPr="000628DE">
        <w:t xml:space="preserve"> </w:t>
      </w:r>
      <w:bookmarkEnd w:id="6"/>
      <w:proofErr w:type="spellStart"/>
      <w:r w:rsidR="00172A7C">
        <w:rPr>
          <w:b w:val="0"/>
        </w:rPr>
        <w:t>quero</w:t>
      </w:r>
      <w:proofErr w:type="spellEnd"/>
      <w:r w:rsidR="00172A7C">
        <w:rPr>
          <w:b w:val="0"/>
        </w:rPr>
        <w:t xml:space="preserve"> incluir uma nova situação no fluxo de denúncia</w:t>
      </w:r>
    </w:p>
    <w:p w14:paraId="22E389BE" w14:textId="65C94335" w:rsidR="00D1699F" w:rsidRPr="00172A7C" w:rsidRDefault="00CE176F" w:rsidP="00172A7C">
      <w:pPr>
        <w:pStyle w:val="Ttulo2"/>
        <w:numPr>
          <w:ilvl w:val="0"/>
          <w:numId w:val="0"/>
        </w:numPr>
        <w:rPr>
          <w:b w:val="0"/>
        </w:rPr>
      </w:pPr>
      <w:bookmarkStart w:id="7" w:name="_Toc32249740"/>
      <w:r w:rsidRPr="000628DE">
        <w:t>PARA</w:t>
      </w:r>
      <w:r w:rsidR="005A4527" w:rsidRPr="000628DE">
        <w:t xml:space="preserve"> </w:t>
      </w:r>
      <w:bookmarkEnd w:id="7"/>
      <w:r w:rsidR="00172A7C">
        <w:rPr>
          <w:b w:val="0"/>
        </w:rPr>
        <w:t>tornar mais evidente a etapa de defesa do denunciado</w:t>
      </w:r>
    </w:p>
    <w:p w14:paraId="7D74CE25" w14:textId="77777777" w:rsidR="00F56807" w:rsidRDefault="00F56807" w:rsidP="00F56807">
      <w:pPr>
        <w:pStyle w:val="Ttulo2"/>
        <w:numPr>
          <w:ilvl w:val="0"/>
          <w:numId w:val="0"/>
        </w:numPr>
      </w:pPr>
      <w:bookmarkStart w:id="8" w:name="_Toc7509864"/>
      <w:bookmarkStart w:id="9" w:name="_Toc44336963"/>
      <w:bookmarkStart w:id="10" w:name="_Toc45790376"/>
      <w:r>
        <w:t>PROTÓTIPO</w:t>
      </w:r>
      <w:bookmarkEnd w:id="8"/>
      <w:bookmarkEnd w:id="9"/>
      <w:bookmarkEnd w:id="10"/>
    </w:p>
    <w:p w14:paraId="05155968" w14:textId="77777777" w:rsidR="00F56807" w:rsidRDefault="00F56807" w:rsidP="00F56807">
      <w:pPr>
        <w:pStyle w:val="EstiloPrototipo3"/>
      </w:pPr>
    </w:p>
    <w:p w14:paraId="1F1396EB" w14:textId="77777777" w:rsidR="00F56807" w:rsidRDefault="00F56807" w:rsidP="00F56807">
      <w:pPr>
        <w:pStyle w:val="EstiloPrototipo3"/>
        <w:numPr>
          <w:ilvl w:val="0"/>
          <w:numId w:val="3"/>
        </w:numPr>
      </w:pPr>
      <w:bookmarkStart w:id="11" w:name="_Ref26369985"/>
      <w:r>
        <w:t>Julgamento de Admissibilidade:</w:t>
      </w:r>
      <w:bookmarkEnd w:id="11"/>
    </w:p>
    <w:p w14:paraId="1F1B01DF" w14:textId="5E5BFF68" w:rsidR="00347052" w:rsidRDefault="00F56807" w:rsidP="00BF16A4">
      <w:pPr>
        <w:jc w:val="center"/>
      </w:pPr>
      <w:bookmarkStart w:id="12" w:name="_GoBack"/>
      <w:r>
        <w:rPr>
          <w:noProof/>
        </w:rPr>
        <w:drawing>
          <wp:inline distT="0" distB="0" distL="0" distR="0" wp14:anchorId="0A622F06" wp14:editId="26745347">
            <wp:extent cx="4210266" cy="42483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6B62545A" w14:textId="77777777" w:rsidR="00F56807" w:rsidRDefault="00F56807" w:rsidP="00874558"/>
    <w:p w14:paraId="76DB8462" w14:textId="75668E75" w:rsidR="00F56807" w:rsidRDefault="00F56807" w:rsidP="00F56807">
      <w:pPr>
        <w:pStyle w:val="EstiloPrototipo3"/>
        <w:numPr>
          <w:ilvl w:val="0"/>
          <w:numId w:val="3"/>
        </w:numPr>
      </w:pPr>
      <w:r>
        <w:lastRenderedPageBreak/>
        <w:t>Julgamento</w:t>
      </w:r>
      <w:r>
        <w:t xml:space="preserve"> Recurso</w:t>
      </w:r>
      <w:r>
        <w:t xml:space="preserve"> de Admissibilidade:</w:t>
      </w:r>
    </w:p>
    <w:p w14:paraId="70C5A0A5" w14:textId="629C7B66" w:rsidR="00F56807" w:rsidRDefault="00F56807" w:rsidP="00F56807">
      <w:pPr>
        <w:pStyle w:val="EstiloPrototipo3"/>
        <w:ind w:left="720"/>
      </w:pPr>
      <w:r>
        <w:rPr>
          <w:noProof/>
        </w:rPr>
        <w:drawing>
          <wp:inline distT="0" distB="0" distL="0" distR="0" wp14:anchorId="2836D950" wp14:editId="19EB5DDA">
            <wp:extent cx="5531134" cy="55247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55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03BF" w14:textId="77777777" w:rsidR="00F56807" w:rsidRPr="00D908D1" w:rsidRDefault="00F56807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32249742"/>
      <w:r>
        <w:t>CRITÉRIOS DE ACEITE</w:t>
      </w:r>
      <w:bookmarkEnd w:id="13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E025F8D" w14:textId="18BEACEE" w:rsidR="00E806F9" w:rsidRDefault="00172A7C" w:rsidP="00E806F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4" w:name="_Ref13564883"/>
      <w:r>
        <w:t>Esta história não remove nenhuma regra ou campo das versões anteriores, apenas inclui regra no salvar e encerrar prazo para atribuir uma situação para a denúncia</w:t>
      </w:r>
      <w:r w:rsidR="00F56807">
        <w:t xml:space="preserve"> e define novas abas para exibir a ação “Apresentar Defesa”</w:t>
      </w:r>
      <w:r>
        <w:t>;</w:t>
      </w:r>
    </w:p>
    <w:p w14:paraId="65FCD9C9" w14:textId="67E78632" w:rsidR="00F56807" w:rsidRDefault="00F56807" w:rsidP="00E806F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A ação “Apresentar Defesa” continua sendo exibida somente para o denunciado ou responsável pela chapa denunciada e fica disponível somente enquanto o prazo de defesa não se encerrar. Caso contrário a aç</w:t>
      </w:r>
      <w:r w:rsidR="00C516BE">
        <w:t>ão fica oculta e desabilitada;</w:t>
      </w:r>
    </w:p>
    <w:p w14:paraId="0FEA948E" w14:textId="3FFBF7D3" w:rsidR="00172A7C" w:rsidRDefault="00172A7C" w:rsidP="00172A7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Com as histórias </w:t>
      </w:r>
      <w:r w:rsidRPr="00172A7C">
        <w:t>Eleitoral_HST65.1.2_Admitir</w:t>
      </w:r>
      <w:r>
        <w:t xml:space="preserve"> e </w:t>
      </w:r>
      <w:r w:rsidRPr="00172A7C">
        <w:t>Eleitoral_HST147.2</w:t>
      </w:r>
      <w:proofErr w:type="gramStart"/>
      <w:r w:rsidRPr="00172A7C">
        <w:t>_Inserir</w:t>
      </w:r>
      <w:proofErr w:type="gramEnd"/>
      <w:r w:rsidRPr="00172A7C">
        <w:t>_Relator</w:t>
      </w:r>
      <w:r w:rsidR="00E116FF">
        <w:t>,</w:t>
      </w:r>
      <w:r>
        <w:t xml:space="preserve"> denúncias do tipo “Membro de chapa”, “Membro de comissão”</w:t>
      </w:r>
      <w:r w:rsidR="00E116FF">
        <w:t xml:space="preserve"> ou </w:t>
      </w:r>
      <w:r>
        <w:t>“Chapa”</w:t>
      </w:r>
      <w:r w:rsidR="00E116FF">
        <w:t xml:space="preserve">, passam a receber a situação “Aguardando defesa” ao invés de “Em relatoria” quando admitida ou atribuído um relator. Nesta </w:t>
      </w:r>
      <w:r w:rsidR="00E116FF">
        <w:lastRenderedPageBreak/>
        <w:t>história o objetivo é definir em quais situações a denúncia com essa situação passa a possuir a situação “Em relatoria”;</w:t>
      </w:r>
    </w:p>
    <w:p w14:paraId="68AD1365" w14:textId="36524320" w:rsidR="00E116FF" w:rsidRDefault="00E116FF" w:rsidP="00172A7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Nesta história as regras tratam apenas denúncias dos tipos “Membro de chapa”, “Membro de comissão” ou “Chapa”.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31290676"/>
      <w:r>
        <w:rPr>
          <w:b/>
        </w:rPr>
        <w:t>Regras Gerais:</w:t>
      </w:r>
      <w:bookmarkEnd w:id="14"/>
      <w:bookmarkEnd w:id="15"/>
    </w:p>
    <w:p w14:paraId="05B2A9BF" w14:textId="122CE00E" w:rsidR="00875134" w:rsidRDefault="00E116FF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Após o usuário</w:t>
      </w:r>
      <w:r w:rsidR="00875134" w:rsidRPr="006D4950">
        <w:rPr>
          <w:b/>
        </w:rPr>
        <w:t xml:space="preserve"> acionar a ação “</w:t>
      </w:r>
      <w:r w:rsidR="00025DE6" w:rsidRPr="006D4950">
        <w:rPr>
          <w:b/>
        </w:rPr>
        <w:t>Concluir</w:t>
      </w:r>
      <w:r>
        <w:rPr>
          <w:b/>
        </w:rPr>
        <w:t>” para cadastrar uma defesa,</w:t>
      </w:r>
      <w:r w:rsidR="00875134" w:rsidRPr="006D4950">
        <w:rPr>
          <w:b/>
        </w:rPr>
        <w:t xml:space="preserve"> então o sistema </w:t>
      </w:r>
      <w:r w:rsidR="00025DE6" w:rsidRPr="006D4950">
        <w:rPr>
          <w:b/>
        </w:rPr>
        <w:t>deve</w:t>
      </w:r>
      <w:r w:rsidR="00025DE6">
        <w:t>:</w:t>
      </w:r>
    </w:p>
    <w:p w14:paraId="4E1FD35F" w14:textId="56BEFEF7" w:rsidR="00BF38F5" w:rsidRDefault="00025DE6" w:rsidP="00E116F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E116FF">
        <w:t>Atribuir a situação “Em relatoria” para a denúncia. O sistema deve registrar a data e hora dessa alteração de situação.</w:t>
      </w:r>
    </w:p>
    <w:p w14:paraId="63652C19" w14:textId="3B4B37FB" w:rsidR="00C21DE7" w:rsidRPr="001D05FE" w:rsidRDefault="001D05FE" w:rsidP="00C21DE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16" w:name="_Ref32422626"/>
      <w:r w:rsidRPr="001D05FE">
        <w:rPr>
          <w:b/>
        </w:rPr>
        <w:t xml:space="preserve">Prazo de defesa </w:t>
      </w:r>
      <w:r w:rsidR="008B4675">
        <w:rPr>
          <w:b/>
        </w:rPr>
        <w:t>encerrado</w:t>
      </w:r>
      <w:r w:rsidRPr="001D05FE">
        <w:rPr>
          <w:b/>
        </w:rPr>
        <w:t>:</w:t>
      </w:r>
      <w:bookmarkEnd w:id="16"/>
    </w:p>
    <w:p w14:paraId="2817EF24" w14:textId="77777777" w:rsidR="00C516BE" w:rsidRDefault="001D05FE" w:rsidP="00C516B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não exista defesa cadastrada e o prazo encerre, então o sistema </w:t>
      </w:r>
      <w:r w:rsidR="00E116FF">
        <w:t>atribui a situação “Em relatoria” para a denúncia. O sistema deve registrar a data e hora dessa alteração de situação.</w:t>
      </w:r>
    </w:p>
    <w:p w14:paraId="6E43AF4F" w14:textId="47A8B2DD" w:rsidR="00C516BE" w:rsidRDefault="00C516BE" w:rsidP="00C516B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Além d</w:t>
      </w:r>
      <w:r>
        <w:t>e exibir a ação “Apresentar Defesa</w:t>
      </w:r>
      <w:r>
        <w:t xml:space="preserve">” na aba “Análise de Admissibilidade”, a ação será exibida na aba “Julgamento de Admissibilidade” caso a denúncia esteja na situação “Aguardando </w:t>
      </w:r>
      <w:r>
        <w:t>defesa</w:t>
      </w:r>
      <w:r>
        <w:t>” e a aba “Julgamento Recurso de Admissibilidade” não esteja habilitada.</w:t>
      </w:r>
    </w:p>
    <w:p w14:paraId="37DBE352" w14:textId="0553F049" w:rsidR="00C516BE" w:rsidRDefault="00C516BE" w:rsidP="00C516B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>
        <w:t>Caso a</w:t>
      </w:r>
      <w:r>
        <w:t xml:space="preserve"> denúncia esteja na situação “Aguardando defesa” e a</w:t>
      </w:r>
      <w:r>
        <w:t xml:space="preserve"> aba “Julgamento Recurso de Admissibilidade” esteja habilitada, então a ação “</w:t>
      </w:r>
      <w:r>
        <w:t>Apresentar Defesa</w:t>
      </w:r>
      <w:r>
        <w:t>” será exibida nas abas “Análise de Admissibilidade” e “Julgamento Recurso de Admissibilidade”. A aba “Julgamento de Admissibilidade” não exibirá a ação nesta situação.</w:t>
      </w:r>
    </w:p>
    <w:p w14:paraId="54594B0C" w14:textId="77777777" w:rsidR="00C516BE" w:rsidRPr="002A627A" w:rsidRDefault="00C516BE" w:rsidP="00C516B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27878AC8" w14:textId="77777777" w:rsidR="00E21C8F" w:rsidRPr="00E21C8F" w:rsidRDefault="00E21C8F" w:rsidP="00E21C8F">
      <w:pPr>
        <w:spacing w:after="200" w:line="276" w:lineRule="auto"/>
        <w:contextualSpacing/>
        <w:rPr>
          <w:position w:val="3"/>
        </w:rPr>
      </w:pPr>
      <w:bookmarkStart w:id="17" w:name="_Toc12290439"/>
      <w:bookmarkStart w:id="18" w:name="_Toc23266189"/>
      <w:bookmarkStart w:id="19" w:name="_Toc32249743"/>
    </w:p>
    <w:p w14:paraId="7C629543" w14:textId="143F4EE9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r>
        <w:t>MENSAGENS</w:t>
      </w:r>
      <w:bookmarkEnd w:id="17"/>
      <w:bookmarkEnd w:id="18"/>
      <w:bookmarkEnd w:id="19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23434261"/>
          </w:p>
        </w:tc>
        <w:bookmarkEnd w:id="20"/>
        <w:tc>
          <w:tcPr>
            <w:tcW w:w="5293" w:type="dxa"/>
          </w:tcPr>
          <w:p w14:paraId="3AEEEF62" w14:textId="778B89C7" w:rsidR="002927EC" w:rsidRDefault="002927EC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B62570B" w14:textId="38503199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1" w:name="_Toc32249744"/>
      <w:r>
        <w:t>INFORMAÇÕES COMPLEMENTARES</w:t>
      </w:r>
      <w:bookmarkEnd w:id="21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6042E" w14:textId="77777777" w:rsidR="009C34D3" w:rsidRDefault="009C34D3">
      <w:r>
        <w:separator/>
      </w:r>
    </w:p>
    <w:p w14:paraId="6F8B54DD" w14:textId="77777777" w:rsidR="009C34D3" w:rsidRDefault="009C34D3"/>
  </w:endnote>
  <w:endnote w:type="continuationSeparator" w:id="0">
    <w:p w14:paraId="709DC880" w14:textId="77777777" w:rsidR="009C34D3" w:rsidRDefault="009C34D3">
      <w:r>
        <w:continuationSeparator/>
      </w:r>
    </w:p>
    <w:p w14:paraId="7021DD38" w14:textId="77777777" w:rsidR="009C34D3" w:rsidRDefault="009C34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F16A4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FACAA" w14:textId="77777777" w:rsidR="009C34D3" w:rsidRDefault="009C34D3">
      <w:r>
        <w:separator/>
      </w:r>
    </w:p>
    <w:p w14:paraId="16FFC615" w14:textId="77777777" w:rsidR="009C34D3" w:rsidRDefault="009C34D3"/>
  </w:footnote>
  <w:footnote w:type="continuationSeparator" w:id="0">
    <w:p w14:paraId="6C2AF8E3" w14:textId="77777777" w:rsidR="009C34D3" w:rsidRDefault="009C34D3">
      <w:r>
        <w:continuationSeparator/>
      </w:r>
    </w:p>
    <w:p w14:paraId="479B07FD" w14:textId="77777777" w:rsidR="009C34D3" w:rsidRDefault="009C34D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65pt;height:41.2pt" o:ole="">
                <v:imagedata r:id="rId1" o:title=""/>
              </v:shape>
              <o:OLEObject Type="Embed" ProgID="PBrush" ShapeID="_x0000_i1025" DrawAspect="Content" ObjectID="_1656503431" r:id="rId2"/>
            </w:object>
          </w:r>
        </w:p>
      </w:tc>
      <w:tc>
        <w:tcPr>
          <w:tcW w:w="4111" w:type="dxa"/>
          <w:vAlign w:val="center"/>
        </w:tcPr>
        <w:p w14:paraId="2CC77D67" w14:textId="7ED3C001" w:rsidR="00D940DF" w:rsidRPr="00C6532E" w:rsidRDefault="00D940DF" w:rsidP="00A11735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0931C8">
            <w:t>066</w:t>
          </w:r>
          <w:r w:rsidR="00172A7C">
            <w:t>.1</w:t>
          </w:r>
          <w:r w:rsidR="000931C8">
            <w:t xml:space="preserve"> – </w:t>
          </w:r>
          <w:r w:rsidR="00A11735">
            <w:t xml:space="preserve">Apresentar </w:t>
          </w:r>
          <w:r w:rsidR="000931C8">
            <w:t>D</w:t>
          </w:r>
          <w:r w:rsidR="00A11735">
            <w:t xml:space="preserve">efesa para </w:t>
          </w:r>
          <w:r w:rsidR="000931C8">
            <w:t>a Denúncia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C3C5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87D96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15C4D"/>
    <w:multiLevelType w:val="hybridMultilevel"/>
    <w:tmpl w:val="F4E6A56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33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5"/>
  </w:num>
  <w:num w:numId="21">
    <w:abstractNumId w:val="21"/>
  </w:num>
  <w:num w:numId="22">
    <w:abstractNumId w:val="8"/>
  </w:num>
  <w:num w:numId="23">
    <w:abstractNumId w:val="28"/>
  </w:num>
  <w:num w:numId="24">
    <w:abstractNumId w:val="16"/>
  </w:num>
  <w:num w:numId="25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5DE6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1C8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0D5A"/>
    <w:rsid w:val="000D28C2"/>
    <w:rsid w:val="000D49BD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2A7C"/>
    <w:rsid w:val="0017696D"/>
    <w:rsid w:val="0017700F"/>
    <w:rsid w:val="00180270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087"/>
    <w:rsid w:val="001A6CA3"/>
    <w:rsid w:val="001A7234"/>
    <w:rsid w:val="001B012E"/>
    <w:rsid w:val="001B1A50"/>
    <w:rsid w:val="001B1FAA"/>
    <w:rsid w:val="001B4419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4A3B"/>
    <w:rsid w:val="001E5FCB"/>
    <w:rsid w:val="001E7DA1"/>
    <w:rsid w:val="001F1623"/>
    <w:rsid w:val="001F1F01"/>
    <w:rsid w:val="001F2292"/>
    <w:rsid w:val="001F32FC"/>
    <w:rsid w:val="001F6C31"/>
    <w:rsid w:val="002028D7"/>
    <w:rsid w:val="00204396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73A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A15"/>
    <w:rsid w:val="003A5F93"/>
    <w:rsid w:val="003A6E6C"/>
    <w:rsid w:val="003A6EF6"/>
    <w:rsid w:val="003B0E06"/>
    <w:rsid w:val="003B2E4F"/>
    <w:rsid w:val="003B32DC"/>
    <w:rsid w:val="003B39C8"/>
    <w:rsid w:val="003B4B68"/>
    <w:rsid w:val="003B4B94"/>
    <w:rsid w:val="003B665E"/>
    <w:rsid w:val="003B7779"/>
    <w:rsid w:val="003C0368"/>
    <w:rsid w:val="003C07DE"/>
    <w:rsid w:val="003C0C12"/>
    <w:rsid w:val="003C1EAF"/>
    <w:rsid w:val="003C3EB8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4709"/>
    <w:rsid w:val="00445958"/>
    <w:rsid w:val="00452F7E"/>
    <w:rsid w:val="00453895"/>
    <w:rsid w:val="004629EA"/>
    <w:rsid w:val="00462B29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1F3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6DB5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6ABA"/>
    <w:rsid w:val="004F74DA"/>
    <w:rsid w:val="00504C51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2620"/>
    <w:rsid w:val="005D4539"/>
    <w:rsid w:val="005D5D2D"/>
    <w:rsid w:val="005D6BFB"/>
    <w:rsid w:val="005E3920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061"/>
    <w:rsid w:val="00614285"/>
    <w:rsid w:val="00614B97"/>
    <w:rsid w:val="00621408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1834"/>
    <w:rsid w:val="00664C0C"/>
    <w:rsid w:val="006661A7"/>
    <w:rsid w:val="006711F7"/>
    <w:rsid w:val="00671345"/>
    <w:rsid w:val="00677A54"/>
    <w:rsid w:val="006838C9"/>
    <w:rsid w:val="0068683D"/>
    <w:rsid w:val="0069198B"/>
    <w:rsid w:val="00694780"/>
    <w:rsid w:val="006959CB"/>
    <w:rsid w:val="00696BC0"/>
    <w:rsid w:val="006A1688"/>
    <w:rsid w:val="006B0223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2F03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E656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61EC"/>
    <w:rsid w:val="00820476"/>
    <w:rsid w:val="00820EAF"/>
    <w:rsid w:val="0082141D"/>
    <w:rsid w:val="008232DC"/>
    <w:rsid w:val="008239EF"/>
    <w:rsid w:val="008248A4"/>
    <w:rsid w:val="00825F00"/>
    <w:rsid w:val="0082705B"/>
    <w:rsid w:val="00827383"/>
    <w:rsid w:val="008307AD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49DA"/>
    <w:rsid w:val="0088554D"/>
    <w:rsid w:val="00890DCB"/>
    <w:rsid w:val="00897E50"/>
    <w:rsid w:val="008A3F09"/>
    <w:rsid w:val="008A5457"/>
    <w:rsid w:val="008A6E83"/>
    <w:rsid w:val="008A7043"/>
    <w:rsid w:val="008B0055"/>
    <w:rsid w:val="008B1B4B"/>
    <w:rsid w:val="008B2E65"/>
    <w:rsid w:val="008B3E75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0B26"/>
    <w:rsid w:val="009118CF"/>
    <w:rsid w:val="00912C94"/>
    <w:rsid w:val="00913662"/>
    <w:rsid w:val="009201EA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6756F"/>
    <w:rsid w:val="0097121F"/>
    <w:rsid w:val="0097225C"/>
    <w:rsid w:val="00972D5A"/>
    <w:rsid w:val="009809EA"/>
    <w:rsid w:val="00980FB5"/>
    <w:rsid w:val="00981360"/>
    <w:rsid w:val="00982ECD"/>
    <w:rsid w:val="009835C5"/>
    <w:rsid w:val="009845F3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47A5"/>
    <w:rsid w:val="009B5314"/>
    <w:rsid w:val="009B5756"/>
    <w:rsid w:val="009B74D2"/>
    <w:rsid w:val="009B7D02"/>
    <w:rsid w:val="009C1FA4"/>
    <w:rsid w:val="009C34D3"/>
    <w:rsid w:val="009C7DD1"/>
    <w:rsid w:val="009D38DE"/>
    <w:rsid w:val="009D3C60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7320"/>
    <w:rsid w:val="00A207A8"/>
    <w:rsid w:val="00A21CAA"/>
    <w:rsid w:val="00A2473B"/>
    <w:rsid w:val="00A253AD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B1E"/>
    <w:rsid w:val="00AA5D0E"/>
    <w:rsid w:val="00AA6C1F"/>
    <w:rsid w:val="00AB1061"/>
    <w:rsid w:val="00AB43DE"/>
    <w:rsid w:val="00AB7942"/>
    <w:rsid w:val="00AC0061"/>
    <w:rsid w:val="00AC3D6D"/>
    <w:rsid w:val="00AC4B96"/>
    <w:rsid w:val="00AD0188"/>
    <w:rsid w:val="00AE168F"/>
    <w:rsid w:val="00AE1752"/>
    <w:rsid w:val="00AE2C48"/>
    <w:rsid w:val="00AE4111"/>
    <w:rsid w:val="00AE554A"/>
    <w:rsid w:val="00AE7AA6"/>
    <w:rsid w:val="00B01AC2"/>
    <w:rsid w:val="00B04454"/>
    <w:rsid w:val="00B07A3E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09CA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6A4"/>
    <w:rsid w:val="00BF19FD"/>
    <w:rsid w:val="00BF215B"/>
    <w:rsid w:val="00BF2CF6"/>
    <w:rsid w:val="00BF3144"/>
    <w:rsid w:val="00BF38F5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2"/>
    <w:rsid w:val="00C20D06"/>
    <w:rsid w:val="00C21931"/>
    <w:rsid w:val="00C21DE7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16BE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A5E8C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4BF5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4692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411C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6FF"/>
    <w:rsid w:val="00E11B79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843"/>
    <w:rsid w:val="00E63B3C"/>
    <w:rsid w:val="00E65D86"/>
    <w:rsid w:val="00E66CE0"/>
    <w:rsid w:val="00E70B3A"/>
    <w:rsid w:val="00E71168"/>
    <w:rsid w:val="00E72D83"/>
    <w:rsid w:val="00E73062"/>
    <w:rsid w:val="00E733FF"/>
    <w:rsid w:val="00E73C4D"/>
    <w:rsid w:val="00E759F5"/>
    <w:rsid w:val="00E76CD8"/>
    <w:rsid w:val="00E806F9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1A2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0CE"/>
    <w:rsid w:val="00ED1B33"/>
    <w:rsid w:val="00ED325F"/>
    <w:rsid w:val="00ED33F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622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6807"/>
    <w:rsid w:val="00F574D3"/>
    <w:rsid w:val="00F66483"/>
    <w:rsid w:val="00F705AD"/>
    <w:rsid w:val="00F70B3D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1AD3"/>
    <w:rsid w:val="00FB3C8F"/>
    <w:rsid w:val="00FB3FDB"/>
    <w:rsid w:val="00FB5395"/>
    <w:rsid w:val="00FB5814"/>
    <w:rsid w:val="00FC3C16"/>
    <w:rsid w:val="00FD4864"/>
    <w:rsid w:val="00FD5799"/>
    <w:rsid w:val="00FD66CC"/>
    <w:rsid w:val="00FD74B5"/>
    <w:rsid w:val="00FD76D3"/>
    <w:rsid w:val="00FE046D"/>
    <w:rsid w:val="00FE2E2D"/>
    <w:rsid w:val="00FF1CB6"/>
    <w:rsid w:val="00FF2A06"/>
    <w:rsid w:val="00FF3A50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0C02-B517-4218-977D-2F2C5C603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15826</TotalTime>
  <Pages>6</Pages>
  <Words>572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3658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566</cp:revision>
  <cp:lastPrinted>2006-08-08T20:14:00Z</cp:lastPrinted>
  <dcterms:created xsi:type="dcterms:W3CDTF">2019-10-17T13:46:00Z</dcterms:created>
  <dcterms:modified xsi:type="dcterms:W3CDTF">2020-07-17T18:04:00Z</dcterms:modified>
</cp:coreProperties>
</file>