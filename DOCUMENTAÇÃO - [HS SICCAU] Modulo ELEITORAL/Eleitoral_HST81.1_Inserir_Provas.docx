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B07A0" w14:textId="468F62E5" w:rsidR="00294158" w:rsidRPr="00C03F98" w:rsidRDefault="00294158" w:rsidP="00294158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Pr="00C03F98">
        <w:rPr>
          <w:sz w:val="52"/>
          <w:szCs w:val="52"/>
        </w:rPr>
        <w:instrText xml:space="preserve"> ASK  NomeCasoUso "Inserir a identificaç</w:instrText>
      </w:r>
      <w:r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Ref NomeCasoUso \*MERGEFORMAT 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t>HST081</w:t>
      </w:r>
      <w:r>
        <w:rPr>
          <w:sz w:val="52"/>
          <w:szCs w:val="52"/>
        </w:rPr>
        <w:t>.1</w:t>
      </w:r>
      <w:r w:rsidRPr="00C03F98">
        <w:rPr>
          <w:sz w:val="52"/>
          <w:szCs w:val="52"/>
        </w:rPr>
        <w:t xml:space="preserve"> - </w: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t>Inserir Provas</w:t>
      </w:r>
    </w:p>
    <w:p w14:paraId="7700549F" w14:textId="77777777" w:rsidR="00294158" w:rsidRPr="00852A8B" w:rsidRDefault="00294158" w:rsidP="00294158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 w14:paraId="62BB4D3F" w14:textId="77777777" w:rsidR="00294158" w:rsidRDefault="00294158" w:rsidP="00294158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</w:instrText>
      </w:r>
      <w:r>
        <w:fldChar w:fldCharType="separate"/>
      </w:r>
      <w:r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F005E0A" w:rsidR="00A735A5" w:rsidRPr="00BA5059" w:rsidRDefault="00E110A5" w:rsidP="00A866C4">
            <w:pPr>
              <w:jc w:val="center"/>
            </w:pPr>
            <w:r>
              <w:t>0</w:t>
            </w:r>
            <w:r w:rsidR="00A866C4">
              <w:t>5/11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FC75743" w14:textId="77777777" w:rsidR="00BA332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5469831" w:history="1">
        <w:r w:rsidR="00BA3328" w:rsidRPr="006174D8">
          <w:rPr>
            <w:rStyle w:val="Hyperlink"/>
            <w:noProof/>
          </w:rPr>
          <w:t>HST-81.1-Inserir provas</w:t>
        </w:r>
        <w:r w:rsidR="00BA3328">
          <w:rPr>
            <w:noProof/>
            <w:webHidden/>
          </w:rPr>
          <w:tab/>
        </w:r>
        <w:r w:rsidR="00BA3328">
          <w:rPr>
            <w:noProof/>
            <w:webHidden/>
          </w:rPr>
          <w:fldChar w:fldCharType="begin"/>
        </w:r>
        <w:r w:rsidR="00BA3328">
          <w:rPr>
            <w:noProof/>
            <w:webHidden/>
          </w:rPr>
          <w:instrText xml:space="preserve"> PAGEREF _Toc55469831 \h </w:instrText>
        </w:r>
        <w:r w:rsidR="00BA3328">
          <w:rPr>
            <w:noProof/>
            <w:webHidden/>
          </w:rPr>
        </w:r>
        <w:r w:rsidR="00BA3328">
          <w:rPr>
            <w:noProof/>
            <w:webHidden/>
          </w:rPr>
          <w:fldChar w:fldCharType="separate"/>
        </w:r>
        <w:r w:rsidR="00BA3328">
          <w:rPr>
            <w:noProof/>
            <w:webHidden/>
          </w:rPr>
          <w:t>4</w:t>
        </w:r>
        <w:r w:rsidR="00BA3328">
          <w:rPr>
            <w:noProof/>
            <w:webHidden/>
          </w:rPr>
          <w:fldChar w:fldCharType="end"/>
        </w:r>
      </w:hyperlink>
    </w:p>
    <w:p w14:paraId="4D6BAA90" w14:textId="77777777" w:rsidR="00BA3328" w:rsidRDefault="00BA33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32" w:history="1">
        <w:r w:rsidRPr="006174D8">
          <w:rPr>
            <w:rStyle w:val="Hyperlink"/>
            <w:noProof/>
          </w:rPr>
          <w:t>COMO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7B2EA7" w14:textId="77777777" w:rsidR="00BA3328" w:rsidRDefault="00BA33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33" w:history="1">
        <w:r w:rsidRPr="006174D8">
          <w:rPr>
            <w:rStyle w:val="Hyperlink"/>
            <w:noProof/>
          </w:rPr>
          <w:t>QUERO alterar o início de contagem do prazo para inserir provas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99C6D" w14:textId="77777777" w:rsidR="00BA3328" w:rsidRDefault="00BA33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34" w:history="1">
        <w:r w:rsidRPr="006174D8">
          <w:rPr>
            <w:rStyle w:val="Hyperlink"/>
            <w:noProof/>
          </w:rPr>
          <w:t>PARA que o prazo inicie a contar a partir do dia útil seguinte a solicitação de provas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B2E0AF" w14:textId="77777777" w:rsidR="00BA3328" w:rsidRDefault="00BA33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35" w:history="1">
        <w:r w:rsidRPr="006174D8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2604E" w14:textId="77777777" w:rsidR="00BA3328" w:rsidRDefault="00BA33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36" w:history="1">
        <w:r w:rsidRPr="006174D8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AC1485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5469831"/>
      <w:r w:rsidR="008838E8">
        <w:lastRenderedPageBreak/>
        <w:t>HST</w:t>
      </w:r>
      <w:r w:rsidR="00294158">
        <w:t xml:space="preserve">-81.1-Inserir </w:t>
      </w:r>
      <w:r w:rsidR="00800941">
        <w:t>P</w:t>
      </w:r>
      <w:bookmarkStart w:id="5" w:name="_GoBack"/>
      <w:bookmarkEnd w:id="5"/>
      <w:r w:rsidR="00294158">
        <w:t>rovas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55469832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6"/>
    </w:p>
    <w:p w14:paraId="259E40DD" w14:textId="01319D60" w:rsidR="00A87BA6" w:rsidRPr="000628DE" w:rsidRDefault="00A87BA6" w:rsidP="00A87BA6">
      <w:pPr>
        <w:pStyle w:val="Ttulo2"/>
        <w:numPr>
          <w:ilvl w:val="0"/>
          <w:numId w:val="0"/>
        </w:numPr>
      </w:pPr>
      <w:bookmarkStart w:id="7" w:name="_Toc44336961"/>
      <w:bookmarkStart w:id="8" w:name="_Toc7509864"/>
      <w:bookmarkStart w:id="9" w:name="_Toc55469833"/>
      <w:r w:rsidRPr="000628DE">
        <w:t xml:space="preserve">QUERO </w:t>
      </w:r>
      <w:bookmarkEnd w:id="7"/>
      <w:r w:rsidR="00A866C4">
        <w:rPr>
          <w:b w:val="0"/>
        </w:rPr>
        <w:t xml:space="preserve">alterar o início de contagem do prazo para </w:t>
      </w:r>
      <w:r w:rsidR="00294158">
        <w:rPr>
          <w:b w:val="0"/>
        </w:rPr>
        <w:t>inserir provas</w:t>
      </w:r>
      <w:bookmarkEnd w:id="9"/>
    </w:p>
    <w:p w14:paraId="432B1475" w14:textId="35EF6275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10" w:name="_Toc44336962"/>
      <w:bookmarkStart w:id="11" w:name="_Toc55469834"/>
      <w:r w:rsidRPr="000628DE">
        <w:t xml:space="preserve">PARA </w:t>
      </w:r>
      <w:bookmarkEnd w:id="10"/>
      <w:r w:rsidR="00A866C4">
        <w:rPr>
          <w:b w:val="0"/>
        </w:rPr>
        <w:t xml:space="preserve">que o prazo </w:t>
      </w:r>
      <w:r w:rsidR="00294158">
        <w:rPr>
          <w:b w:val="0"/>
        </w:rPr>
        <w:t>inicie a contar a partir do dia útil seguinte a solicitação de provas</w:t>
      </w:r>
      <w:bookmarkEnd w:id="11"/>
    </w:p>
    <w:p w14:paraId="7C167DCB" w14:textId="26B039DA" w:rsidR="00507A39" w:rsidRDefault="007569F0" w:rsidP="00A87BA6">
      <w:pPr>
        <w:pStyle w:val="Ttulo2"/>
        <w:numPr>
          <w:ilvl w:val="0"/>
          <w:numId w:val="0"/>
        </w:numPr>
      </w:pPr>
      <w:bookmarkStart w:id="12" w:name="_Toc55469835"/>
      <w:r>
        <w:t>PROTÓTIPO</w:t>
      </w:r>
      <w:bookmarkEnd w:id="8"/>
      <w:bookmarkEnd w:id="12"/>
    </w:p>
    <w:p w14:paraId="2933F18A" w14:textId="015DFD91" w:rsidR="00A866C4" w:rsidRPr="00A866C4" w:rsidRDefault="00A866C4" w:rsidP="00A866C4">
      <w:r>
        <w:t>N/A</w:t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55469836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5D4A6CE" w14:textId="36630727" w:rsidR="00A87BA6" w:rsidRDefault="00A87BA6" w:rsidP="00B37DE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>
        <w:t xml:space="preserve">Esta história não altera ou exclui regras de como a funcionalidade deve se comportar. O objetivo </w:t>
      </w:r>
      <w:r w:rsidR="00B37DEB">
        <w:t xml:space="preserve">é somente </w:t>
      </w:r>
      <w:r w:rsidR="00A866C4">
        <w:t xml:space="preserve">alterar a regra do prazo de </w:t>
      </w:r>
      <w:r w:rsidR="00294158">
        <w:t>inserção de provas;</w:t>
      </w:r>
    </w:p>
    <w:p w14:paraId="7824C9EA" w14:textId="4051EF85" w:rsidR="00294158" w:rsidRDefault="00294158" w:rsidP="0029415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Para contextualizar: O prazo de envio de provas varia e é cadastrado pelo relator da denúncia na solicitação de </w:t>
      </w:r>
      <w:proofErr w:type="gramStart"/>
      <w:r>
        <w:t>provas(</w:t>
      </w:r>
      <w:proofErr w:type="gramEnd"/>
      <w:r w:rsidRPr="00294158">
        <w:t>Eleitoral_HST076_Analisar_Denúncia</w:t>
      </w:r>
      <w:r>
        <w:t>).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Start w:id="16" w:name="_Ref26893226"/>
      <w:bookmarkEnd w:id="14"/>
      <w:bookmarkEnd w:id="15"/>
    </w:p>
    <w:bookmarkEnd w:id="16"/>
    <w:p w14:paraId="17BDC88C" w14:textId="11ABC7AD" w:rsidR="001E539E" w:rsidRPr="00A866C4" w:rsidRDefault="00294158" w:rsidP="008D28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Alterar regra de início de contagem do prazo de inserção de provas para que inicie às 0h do dia </w:t>
      </w:r>
      <w:r w:rsidRPr="00294158">
        <w:rPr>
          <w:b/>
          <w:position w:val="3"/>
        </w:rPr>
        <w:t>útil</w:t>
      </w:r>
      <w:r>
        <w:rPr>
          <w:position w:val="3"/>
        </w:rPr>
        <w:t xml:space="preserve"> seguinte a data de cadastro da solicitação de provas relacionada. O prazo deve continuar sendo contado em dias corridos, mas iniciar a partir de um dia útil. Esse prazo irá acabar às 23h59 do último dia do prazo definido.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88B93" w14:textId="77777777" w:rsidR="000E4E31" w:rsidRDefault="000E4E31">
      <w:r>
        <w:separator/>
      </w:r>
    </w:p>
    <w:p w14:paraId="178F6C28" w14:textId="77777777" w:rsidR="000E4E31" w:rsidRDefault="000E4E31"/>
  </w:endnote>
  <w:endnote w:type="continuationSeparator" w:id="0">
    <w:p w14:paraId="3172A82C" w14:textId="77777777" w:rsidR="000E4E31" w:rsidRDefault="000E4E31">
      <w:r>
        <w:continuationSeparator/>
      </w:r>
    </w:p>
    <w:p w14:paraId="16AA5D0E" w14:textId="77777777" w:rsidR="000E4E31" w:rsidRDefault="000E4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00941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E236A" w14:textId="77777777" w:rsidR="000E4E31" w:rsidRDefault="000E4E31">
      <w:r>
        <w:separator/>
      </w:r>
    </w:p>
    <w:p w14:paraId="56217B37" w14:textId="77777777" w:rsidR="000E4E31" w:rsidRDefault="000E4E31"/>
  </w:footnote>
  <w:footnote w:type="continuationSeparator" w:id="0">
    <w:p w14:paraId="2F894146" w14:textId="77777777" w:rsidR="000E4E31" w:rsidRDefault="000E4E31">
      <w:r>
        <w:continuationSeparator/>
      </w:r>
    </w:p>
    <w:p w14:paraId="3F99E9A1" w14:textId="77777777" w:rsidR="000E4E31" w:rsidRDefault="000E4E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66082653" r:id="rId2"/>
            </w:object>
          </w:r>
        </w:p>
      </w:tc>
      <w:tc>
        <w:tcPr>
          <w:tcW w:w="4111" w:type="dxa"/>
          <w:vAlign w:val="center"/>
        </w:tcPr>
        <w:p w14:paraId="2CC77D67" w14:textId="56347EA1" w:rsidR="002272A5" w:rsidRPr="00C6532E" w:rsidRDefault="009A3857" w:rsidP="00294158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294158">
            <w:t>81.1 – Inserir Provas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4E31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4EFF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158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137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0B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AA4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0941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6C4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37DEB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328"/>
    <w:rsid w:val="00BA39E5"/>
    <w:rsid w:val="00BA45EF"/>
    <w:rsid w:val="00BA4DD5"/>
    <w:rsid w:val="00BB1A1B"/>
    <w:rsid w:val="00BB57B9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6D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1FB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0A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27AE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CA4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2A7C-4174-42BD-9789-7BBDADAE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16855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2059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814</cp:revision>
  <cp:lastPrinted>2006-08-08T20:14:00Z</cp:lastPrinted>
  <dcterms:created xsi:type="dcterms:W3CDTF">2019-10-17T13:46:00Z</dcterms:created>
  <dcterms:modified xsi:type="dcterms:W3CDTF">2020-11-05T14:57:00Z</dcterms:modified>
</cp:coreProperties>
</file>