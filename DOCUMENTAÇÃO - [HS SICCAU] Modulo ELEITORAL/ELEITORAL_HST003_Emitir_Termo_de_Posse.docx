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A2559030D2D046E3BC8783BEACBB5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color w:val="953735" w:themeColor="accent2" w:themeShade="BF"/>
            <w:sz w:val="52"/>
            <w:szCs w:val="52"/>
          </w:rPr>
        </w:sdtEndPr>
        <w:sdtContent>
          <w:r>
            <w:rPr>
              <w:rFonts w:hint="default"/>
              <w:color w:val="953735" w:themeColor="accent2" w:themeShade="BF"/>
              <w:sz w:val="52"/>
              <w:szCs w:val="52"/>
              <w:lang w:val="pt-BR"/>
            </w:rPr>
            <w:t>HST003 - Emitir Termo de Posse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pStyle w:val="38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pStyle w:val="38"/>
        <w:sectPr>
          <w:headerReference r:id="rId6" w:type="first"/>
          <w:headerReference r:id="rId4" w:type="default"/>
          <w:footerReference r:id="rId7" w:type="default"/>
          <w:headerReference r:id="rId5" w:type="even"/>
          <w:footerReference r:id="rId8" w:type="even"/>
          <w:type w:val="continuous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/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22</w:t>
            </w:r>
            <w:r>
              <w:rPr>
                <w:sz w:val="24"/>
                <w:szCs w:val="24"/>
              </w:rPr>
              <w:t>/0</w:t>
            </w:r>
            <w:r>
              <w:rPr>
                <w:rFonts w:hint="default"/>
                <w:sz w:val="24"/>
                <w:szCs w:val="24"/>
                <w:lang w:val="pt-BR"/>
              </w:rPr>
              <w:t>9</w:t>
            </w:r>
            <w:r>
              <w:rPr>
                <w:sz w:val="24"/>
                <w:szCs w:val="24"/>
              </w:rPr>
              <w:t>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  <w:r>
              <w:rPr>
                <w:sz w:val="24"/>
                <w:szCs w:val="24"/>
              </w:rPr>
              <w:t>:</w:t>
            </w:r>
          </w:p>
          <w:p>
            <w:pPr>
              <w:widowControl w:val="0"/>
              <w:spacing w:before="40" w:after="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Criação de história.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13/11/2023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Dai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default"/>
                <w:sz w:val="24"/>
                <w:szCs w:val="24"/>
                <w:lang w:val="pt-BR"/>
              </w:rPr>
              <w:t>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pt-BR"/>
              </w:rPr>
              <w:t>Silv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4203" w:type="dxa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atendimento a 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62, alteração após o desenvolvimento</w:t>
            </w:r>
            <w:r>
              <w:rPr>
                <w:sz w:val="24"/>
                <w:szCs w:val="24"/>
              </w:rPr>
              <w:t>:</w:t>
            </w:r>
          </w:p>
          <w:p>
            <w:pPr>
              <w:jc w:val="left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- Inclusão de regra que define posição da página do arquivo do Termo de Posse, e definição da disposição do nome do conselheiro e a assinatura do presidente, portanto regras 6.6 e 6.7 incluídas.</w:t>
            </w:r>
            <w:bookmarkStart w:id="20" w:name="_GoBack"/>
            <w:bookmarkEnd w:id="20"/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_Toc10300 </w:instrText>
      </w:r>
      <w:r>
        <w:fldChar w:fldCharType="separate"/>
      </w:r>
      <w:r>
        <w:rPr>
          <w:rFonts w:hint="default" w:ascii="Arial" w:hAnsi="Arial" w:cs="Arial"/>
        </w:rPr>
        <w:t xml:space="preserve">1. </w:t>
      </w:r>
      <w:r>
        <w:t>Introdução</w:t>
      </w:r>
      <w:r>
        <w:tab/>
      </w:r>
      <w:r>
        <w:fldChar w:fldCharType="begin"/>
      </w:r>
      <w:r>
        <w:instrText xml:space="preserve"> PAGEREF _Toc10300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_Toc12182 </w:instrText>
      </w:r>
      <w:r>
        <w:fldChar w:fldCharType="separate"/>
      </w:r>
      <w:r>
        <w:rPr>
          <w:rFonts w:hint="default" w:ascii="Arial" w:hAnsi="Arial" w:cs="Arial"/>
        </w:rPr>
        <w:t xml:space="preserve">2. </w:t>
      </w:r>
      <w:r>
        <w:t>Permissão</w:t>
      </w:r>
      <w:r>
        <w:tab/>
      </w:r>
      <w:r>
        <w:fldChar w:fldCharType="begin"/>
      </w:r>
      <w:r>
        <w:instrText xml:space="preserve"> PAGEREF _Toc12182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_Toc13436 </w:instrText>
      </w:r>
      <w:r>
        <w:fldChar w:fldCharType="separate"/>
      </w:r>
      <w:r>
        <w:rPr>
          <w:rFonts w:hint="default" w:ascii="Arial" w:hAnsi="Arial" w:cs="Arial"/>
        </w:rPr>
        <w:t xml:space="preserve">3. </w:t>
      </w:r>
      <w:r>
        <w:t>Identificação da História</w:t>
      </w:r>
      <w:r>
        <w:tab/>
      </w:r>
      <w:r>
        <w:fldChar w:fldCharType="begin"/>
      </w:r>
      <w:r>
        <w:instrText xml:space="preserve"> PAGEREF _Toc13436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_Toc2780 </w:instrText>
      </w:r>
      <w:r>
        <w:fldChar w:fldCharType="separate"/>
      </w:r>
      <w:r>
        <w:rPr>
          <w:rFonts w:hint="default" w:ascii="Arial" w:hAnsi="Arial" w:cs="Arial"/>
        </w:rPr>
        <w:t xml:space="preserve">4. </w:t>
      </w:r>
      <w:r>
        <w:t>Protótipo</w:t>
      </w:r>
      <w:r>
        <w:tab/>
      </w:r>
      <w:r>
        <w:fldChar w:fldCharType="begin"/>
      </w:r>
      <w:r>
        <w:instrText xml:space="preserve"> PAGEREF _Toc2780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_Toc30388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_Toc30388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_Toc19373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5. </w:t>
      </w:r>
      <w:r>
        <w:rPr>
          <w:rFonts w:ascii="Arial" w:hAnsi="Arial"/>
          <w:szCs w:val="20"/>
        </w:rPr>
        <w:t>Premissa:</w:t>
      </w:r>
      <w:r>
        <w:tab/>
      </w:r>
      <w:r>
        <w:fldChar w:fldCharType="begin"/>
      </w:r>
      <w:r>
        <w:instrText xml:space="preserve"> PAGEREF _Toc19373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_Toc4851 </w:instrText>
      </w:r>
      <w:r>
        <w:fldChar w:fldCharType="separate"/>
      </w:r>
      <w:r>
        <w:rPr>
          <w:rFonts w:hint="default" w:ascii="Arial" w:hAnsi="Arial" w:cs="Arial"/>
          <w:szCs w:val="20"/>
        </w:rPr>
        <w:t xml:space="preserve">6. </w:t>
      </w:r>
      <w:r>
        <w:rPr>
          <w:rFonts w:ascii="Arial" w:hAnsi="Arial"/>
          <w:szCs w:val="20"/>
        </w:rPr>
        <w:t>Regras Gerais</w:t>
      </w:r>
      <w:r>
        <w:tab/>
      </w:r>
      <w:r>
        <w:fldChar w:fldCharType="begin"/>
      </w:r>
      <w:r>
        <w:instrText xml:space="preserve"> PAGEREF _Toc4851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_Toc31618 </w:instrText>
      </w:r>
      <w:r>
        <w:fldChar w:fldCharType="separate"/>
      </w:r>
      <w:r>
        <w:rPr>
          <w:rFonts w:hint="default" w:ascii="Arial" w:hAnsi="Arial" w:cs="Arial" w:eastAsiaTheme="minorEastAsia"/>
        </w:rPr>
        <w:t xml:space="preserve">7. </w:t>
      </w:r>
      <w:r>
        <w:rPr>
          <w:rFonts w:ascii="Arial" w:hAnsi="Arial"/>
          <w:szCs w:val="20"/>
        </w:rPr>
        <w:t>Informações Complementares</w:t>
      </w:r>
      <w:r>
        <w:tab/>
      </w:r>
      <w:r>
        <w:fldChar w:fldCharType="begin"/>
      </w:r>
      <w:r>
        <w:instrText xml:space="preserve"> PAGEREF _Toc31618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10300"/>
      <w:r>
        <w:t>Introdução</w:t>
      </w:r>
      <w:bookmarkEnd w:id="4"/>
    </w:p>
    <w:p>
      <w:r>
        <w:t xml:space="preserve">Esta história permite ao usuário </w:t>
      </w:r>
      <w:r>
        <w:rPr>
          <w:rFonts w:hint="default"/>
          <w:lang w:val="pt-BR"/>
        </w:rPr>
        <w:t xml:space="preserve">emitir </w:t>
      </w:r>
      <w:r>
        <w:t xml:space="preserve">Termo de </w:t>
      </w:r>
      <w:r>
        <w:rPr>
          <w:rFonts w:hint="default"/>
          <w:lang w:val="pt-BR"/>
        </w:rPr>
        <w:t>Posse de um conselheiro</w:t>
      </w:r>
      <w:r>
        <w:t>.</w:t>
      </w:r>
    </w:p>
    <w:p/>
    <w:p>
      <w:pPr>
        <w:pStyle w:val="3"/>
        <w:numPr>
          <w:ilvl w:val="0"/>
          <w:numId w:val="3"/>
        </w:numPr>
        <w:spacing w:before="240"/>
      </w:pPr>
      <w:bookmarkStart w:id="5" w:name="_Toc12182"/>
      <w:r>
        <w:t>Permissão</w:t>
      </w:r>
      <w:bookmarkEnd w:id="5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bookmarkStart w:id="6" w:name="_Hlk112936730"/>
            <w:r>
              <w:rPr>
                <w:b/>
              </w:rPr>
              <w:t>Perfil</w:t>
            </w:r>
          </w:p>
        </w:tc>
        <w:tc>
          <w:tcPr>
            <w:tcW w:w="5848" w:type="dxa"/>
            <w:tcBorders>
              <w:bottom w:val="single" w:color="000000" w:sz="4" w:space="0"/>
            </w:tcBorders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widowControl w:val="0"/>
              <w:spacing w:before="40" w:after="40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Cadastrado no ambiente Corporativo e com acesso ao </w:t>
            </w:r>
            <w:r>
              <w:rPr>
                <w:rFonts w:hint="default" w:cs="Arial"/>
                <w:sz w:val="24"/>
                <w:szCs w:val="24"/>
                <w:lang w:val="pt-BR"/>
              </w:rPr>
              <w:t>s</w:t>
            </w:r>
            <w:r>
              <w:rPr>
                <w:rFonts w:cs="Arial"/>
                <w:sz w:val="24"/>
                <w:szCs w:val="24"/>
              </w:rPr>
              <w:t>istema.</w:t>
            </w:r>
          </w:p>
        </w:tc>
      </w:tr>
      <w:bookmarkEnd w:id="6"/>
    </w:tbl>
    <w:p/>
    <w:p>
      <w:pPr>
        <w:pStyle w:val="3"/>
        <w:numPr>
          <w:ilvl w:val="0"/>
          <w:numId w:val="3"/>
        </w:numPr>
        <w:spacing w:before="240"/>
      </w:pPr>
      <w:bookmarkStart w:id="7" w:name="_Toc13436"/>
      <w:r>
        <w:t>Identificação da História</w:t>
      </w:r>
      <w:bookmarkEnd w:id="7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OS1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default"/>
                <w:sz w:val="24"/>
                <w:szCs w:val="24"/>
                <w:lang w:val="pt-BR"/>
              </w:rPr>
              <w:t>62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HST00</w:t>
            </w:r>
            <w:r>
              <w:rPr>
                <w:rFonts w:hint="default"/>
                <w:sz w:val="24"/>
                <w:szCs w:val="24"/>
                <w:lang w:val="pt-BR"/>
              </w:rPr>
              <w:t>3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Emitir </w:t>
            </w:r>
            <w:r>
              <w:rPr>
                <w:color w:val="000000"/>
                <w:sz w:val="24"/>
                <w:szCs w:val="24"/>
              </w:rPr>
              <w:t xml:space="preserve">Termo de 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>P</w:t>
            </w:r>
            <w:r>
              <w:rPr>
                <w:color w:val="000000"/>
                <w:sz w:val="24"/>
                <w:szCs w:val="24"/>
              </w:rPr>
              <w:t>osse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jc w:val="left"/>
              <w:rPr>
                <w:rFonts w:hint="default"/>
                <w:color w:val="000000"/>
                <w:sz w:val="24"/>
                <w:szCs w:val="24"/>
                <w:lang w:val="pt-BR"/>
              </w:rPr>
            </w:pPr>
            <w:r>
              <w:rPr>
                <w:b/>
                <w:color w:val="000000"/>
                <w:sz w:val="24"/>
                <w:szCs w:val="24"/>
              </w:rPr>
              <w:t>Eu, COMO</w:t>
            </w:r>
            <w:r>
              <w:rPr>
                <w:color w:val="000000"/>
                <w:sz w:val="24"/>
                <w:szCs w:val="24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</w:rPr>
              <w:t>QUERO</w:t>
            </w:r>
            <w:r>
              <w:rPr>
                <w:color w:val="000000"/>
                <w:sz w:val="24"/>
                <w:szCs w:val="24"/>
              </w:rPr>
              <w:t xml:space="preserve"> criar funcionalidade </w:t>
            </w:r>
            <w:r>
              <w:rPr>
                <w:b/>
                <w:color w:val="000000"/>
                <w:sz w:val="24"/>
                <w:szCs w:val="24"/>
              </w:rPr>
              <w:t>PARA</w:t>
            </w:r>
            <w:r>
              <w:rPr>
                <w:color w:val="000000"/>
                <w:sz w:val="24"/>
                <w:szCs w:val="24"/>
              </w:rPr>
              <w:t xml:space="preserve"> que seja possível</w:t>
            </w:r>
            <w:r>
              <w:rPr>
                <w:rFonts w:hint="default"/>
                <w:color w:val="000000"/>
                <w:sz w:val="24"/>
                <w:szCs w:val="24"/>
                <w:lang w:val="pt-BR"/>
              </w:rPr>
              <w:t xml:space="preserve"> emitir Termo de Posse de um conselheiro.</w:t>
            </w:r>
          </w:p>
        </w:tc>
      </w:tr>
    </w:tbl>
    <w:p/>
    <w:p>
      <w:pPr>
        <w:pStyle w:val="3"/>
        <w:numPr>
          <w:ilvl w:val="0"/>
          <w:numId w:val="3"/>
        </w:numPr>
        <w:spacing w:before="240"/>
      </w:pPr>
      <w:bookmarkStart w:id="8" w:name="_Toc7509864"/>
      <w:bookmarkStart w:id="9" w:name="_Ref16606347"/>
      <w:bookmarkStart w:id="10" w:name="_Toc2780"/>
      <w:bookmarkStart w:id="11" w:name="_Ref16606340"/>
      <w:r>
        <w:t>P</w:t>
      </w:r>
      <w:bookmarkEnd w:id="8"/>
      <w:r>
        <w:t>rotótipo</w:t>
      </w:r>
      <w:bookmarkEnd w:id="9"/>
      <w:bookmarkEnd w:id="10"/>
      <w:bookmarkEnd w:id="11"/>
    </w:p>
    <w:p>
      <w:pPr>
        <w:pStyle w:val="51"/>
        <w:numPr>
          <w:ilvl w:val="0"/>
          <w:numId w:val="4"/>
        </w:numPr>
        <w:jc w:val="left"/>
      </w:pPr>
      <w:bookmarkStart w:id="12" w:name="_Ref21060"/>
      <w:bookmarkStart w:id="13" w:name="_Ref669"/>
      <w:bookmarkStart w:id="14" w:name="_Ref45120281"/>
      <w:r>
        <w:rPr>
          <w:rFonts w:hint="default"/>
          <w:lang w:val="pt-BR"/>
        </w:rPr>
        <w:t>Emitir Termo</w:t>
      </w:r>
      <w:bookmarkEnd w:id="12"/>
      <w:r>
        <w:rPr>
          <w:rFonts w:hint="default"/>
          <w:lang w:val="pt-BR"/>
        </w:rPr>
        <w:t xml:space="preserve"> de Posse</w:t>
      </w:r>
      <w:bookmarkEnd w:id="13"/>
    </w:p>
    <w:p/>
    <w:p>
      <w:pPr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052060" cy="6900545"/>
            <wp:effectExtent l="0" t="0" r="15240" b="14605"/>
            <wp:docPr id="3" name="Imagem 3" descr="Emitir termo de po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Emitir termo de pos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BR"/>
        </w:rPr>
      </w:pPr>
    </w:p>
    <w:tbl>
      <w:tblPr>
        <w:tblStyle w:val="66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114"/>
        <w:gridCol w:w="6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en-US" w:eastAsia="en-US"/>
                <w14:textFill>
                  <w14:solidFill>
                    <w14:schemeClr w14:val="bg1"/>
                  </w14:solidFill>
                </w14:textFill>
              </w:rPr>
              <w:t>Campos e Comandos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Nome do campo</w:t>
            </w:r>
          </w:p>
        </w:tc>
        <w:tc>
          <w:tcPr>
            <w:tcW w:w="6456" w:type="dxa"/>
            <w:shd w:val="clear" w:color="auto" w:fill="D8D8D8" w:themeFill="background1" w:themeFillShade="D9"/>
          </w:tcPr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Descrição do campo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Emitir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Termo de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osse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página.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Dados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Termo de posse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 o texto do termo de posse a ser emitido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Alfan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Obrigatório: 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lang w:val="en-US" w:eastAsia="pt-BR"/>
              </w:rPr>
              <w:t>- O texto do Termo de posse será cadastrado na funcionalidade ‘Cadastrar documentos’ no ‘Parametrizar auxiliares’, e esta funcionalidade deverá obter o texto através do código do documento, onde posteriormente será exibido na funcionalidade ‘Emitir termo de posse’.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lang w:val="en-US" w:eastAsia="pt-BR"/>
              </w:rPr>
              <w:t>-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Os campos exibidos dentro de chaves 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[ 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en-US" w:eastAsia="pt-BR"/>
              </w:rPr>
              <w:t>, serão preenchidos conforme a inserção do usuário, são eles: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 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[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de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lang w:val="en-US" w:eastAsia="pt-BR"/>
              </w:rPr>
              <w:t>¹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en-US" w:eastAsia="pt-BR"/>
              </w:rPr>
              <w:t>,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 xml:space="preserve"> 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[Cidade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lang w:val="en-US" w:eastAsia="pt-BR"/>
              </w:rPr>
              <w:t>²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en-US" w:eastAsia="pt-BR"/>
              </w:rPr>
              <w:t xml:space="preserve">, 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[UF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lang w:val="en-US" w:eastAsia="pt-BR"/>
              </w:rPr>
              <w:t>³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en-US" w:eastAsia="pt-BR"/>
              </w:rPr>
              <w:t xml:space="preserve">, 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[n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en-US" w:eastAsia="pt-BR"/>
              </w:rPr>
              <w:t>,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pt-BR" w:eastAsia="pt-BR"/>
              </w:rPr>
              <w:t> 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[dia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en-US" w:eastAsia="pt-BR"/>
              </w:rPr>
              <w:t>,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pt-BR" w:eastAsia="pt-BR"/>
              </w:rPr>
              <w:t> 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[mes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en-US" w:eastAsia="pt-BR"/>
              </w:rPr>
              <w:t>,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pt-BR" w:eastAsia="pt-BR"/>
              </w:rPr>
              <w:t> 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[aaaa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en-US" w:eastAsia="pt-BR"/>
              </w:rPr>
              <w:t xml:space="preserve">, 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[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Cidade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lang w:val="en-US" w:eastAsia="pt-BR"/>
              </w:rPr>
              <w:t>²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]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-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[</w:t>
            </w:r>
            <w:r>
              <w:rPr>
                <w:rFonts w:hint="default" w:eastAsia="Arial"/>
                <w:b/>
                <w:bCs/>
                <w:color w:val="auto"/>
                <w:sz w:val="18"/>
                <w:szCs w:val="18"/>
                <w:lang w:val="en-US" w:eastAsia="pt-BR"/>
              </w:rPr>
              <w:t>UF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lang w:val="en-US" w:eastAsia="pt-BR"/>
              </w:rPr>
              <w:t>³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en-US" w:eastAsia="pt-BR"/>
              </w:rPr>
              <w:t xml:space="preserve">,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dados da emissão do Termo de posse, os campos,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 xml:space="preserve"> 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[Nome do 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presidente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en-US" w:eastAsia="pt-BR"/>
              </w:rPr>
              <w:t>⁸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en-US" w:eastAsia="pt-BR"/>
              </w:rPr>
              <w:t xml:space="preserve">, 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[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CAU/U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F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 xml:space="preserve"> ou BR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en-US" w:eastAsia="pt-BR"/>
              </w:rPr>
              <w:t>⁹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lang w:val="en-US" w:eastAsia="pt-BR"/>
              </w:rPr>
              <w:t>, são dados do presidente.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br w:type="textWrapping"/>
            </w:r>
          </w:p>
          <w:p>
            <w:pPr>
              <w:pStyle w:val="58"/>
              <w:rPr>
                <w:rFonts w:hint="default" w:eastAsia="Arial"/>
                <w:b/>
                <w:bCs/>
                <w:color w:val="FF0000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de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lang w:val="en-US" w:eastAsia="pt-BR"/>
              </w:rPr>
              <w:t xml:space="preserve">¹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= Recebe o dado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 xml:space="preserve">rido no campo ‘Preposição Cidade’ da grid </w:t>
            </w:r>
          </w:p>
          <w:p>
            <w:pPr>
              <w:pStyle w:val="58"/>
              <w:rPr>
                <w:rFonts w:hint="default" w:eastAsia="Arial"/>
                <w:b/>
                <w:bCs/>
                <w:color w:val="FF0000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Cidade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lang w:val="en-US" w:eastAsia="pt-BR"/>
              </w:rPr>
              <w:t xml:space="preserve">²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rido no campo ‘Cidade’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b/>
                <w:bCs/>
                <w:color w:val="auto"/>
                <w:sz w:val="18"/>
                <w:szCs w:val="18"/>
                <w:lang w:val="en-US" w:eastAsia="pt-BR"/>
              </w:rPr>
              <w:t>UF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lang w:val="en-US" w:eastAsia="pt-BR"/>
              </w:rPr>
              <w:t xml:space="preserve">³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rido no campo ‘UF’</w:t>
            </w:r>
          </w:p>
          <w:p>
            <w:pPr>
              <w:pStyle w:val="58"/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n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º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pt-BR" w:eastAsia="pt-BR"/>
              </w:rPr>
              <w:t>⁴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rido no campo ‘Número da Resolução’</w:t>
            </w:r>
          </w:p>
          <w:p>
            <w:pPr>
              <w:pStyle w:val="58"/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dia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pt-BR" w:eastAsia="pt-BR"/>
              </w:rPr>
              <w:t>⁵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rido no campo ‘Dia da Resolução’</w:t>
            </w:r>
          </w:p>
          <w:p>
            <w:pPr>
              <w:pStyle w:val="58"/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mes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pt-BR" w:eastAsia="pt-BR"/>
              </w:rPr>
              <w:t>⁶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rido no campo ‘Mês da Resolução’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lang w:val="pt-BR" w:eastAsia="pt-BR"/>
              </w:rPr>
              <w:t>aaaa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pt-BR" w:eastAsia="pt-BR"/>
              </w:rPr>
              <w:t>⁷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rido no campo ‘Ano da Resolução’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 xml:space="preserve">Nome do 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presidente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en-US" w:eastAsia="pt-BR"/>
              </w:rPr>
              <w:t>⁸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rido no campo ‘Nome do presidente’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>CAU/U</w:t>
            </w:r>
            <w:r>
              <w:rPr>
                <w:rFonts w:eastAsia="Arial"/>
                <w:b/>
                <w:bCs/>
                <w:sz w:val="18"/>
                <w:szCs w:val="18"/>
                <w:lang w:val="pt-BR" w:eastAsia="pt-BR"/>
              </w:rPr>
              <w:t>F</w:t>
            </w:r>
            <w:r>
              <w:rPr>
                <w:rFonts w:hint="default" w:eastAsia="Arial"/>
                <w:b/>
                <w:bCs/>
                <w:sz w:val="18"/>
                <w:szCs w:val="18"/>
                <w:lang w:val="en-US" w:eastAsia="pt-BR"/>
              </w:rPr>
              <w:t xml:space="preserve"> ou BR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lang w:val="en-US" w:eastAsia="pt-BR"/>
              </w:rPr>
              <w:t>⁹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lang w:val="en-US" w:eastAsia="pt-BR"/>
              </w:rPr>
              <w:t>rido no campo ‘UF’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Assim que o usuário for preenchendo as informações necessárias em seus devidos campos, o sistema deverá atualizar automaticamente as informações no Termo.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da emissão do Termo de posse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  <w:shd w:val="clear" w:color="auto" w:fill="FFFFFF" w:themeFill="background1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dia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15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‘Dia’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Mês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mês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12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‘Mês’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ano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Desde o ano 2019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‘Ano’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Preposição cidade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usuário inserir a preposição utilizada para a referente cidade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De, da e do.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‘Preposição cidade’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Cidade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usuário inserir a cidade da emissão do Termo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‘Cidade’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usuário inserir a UF da cidade inserida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2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‘UF’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da realização das eleições gerais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dia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17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‘Dia’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Mês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mês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10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‘Mês’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ano da emissão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Desde o ano 2019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‘Ano’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dos da resolução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Número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número da resolução pertinente ao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número 179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‘Nº’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i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a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dia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dia 22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Dias do mês. 1 à 31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‘Dia’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Mês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mês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mês agosto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Meses do ano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‘Mês’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Permite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usuário inserir o ano da resolução do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Termo d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 posse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editável.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Listar opções: Desde o ano 2019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Ao ser preenchido, o sistema deverá exibir a informação no campo ‘Ano’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dos do Conselheiro Eleito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CPF do Arquiteto e Urbanista/Conselheiro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que exibe o CPF do Arquiteto e Urbanista/Conselheiro eleito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000.000.000-00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14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Nome do Arquiteto e Urbanista/Conselheiro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 o nome do Arquiteto e Urbanista/Conselheiro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a informação no campo ‘Nome do Arquiteto e Urbanista’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 do conselheiro eleito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2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a informação no campo ‘UF’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Tipo de conselheiro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 tipo de conselheiro eleito.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Combo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a informação no campo ‘Tipo Conselheiro’ no Termo de posse.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358" w:hRule="atLeast"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Da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dos da assinatura do presidente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Descrição: Apresenta título da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gr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i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d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Texto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CPF do Presidente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CPF do presidente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Numérico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000.000.000-00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14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Quando o Termo de posse for assinado pelo presidente de um CAU estadual, CAU/MG, por exemplo, este campo deverá ser preenchido automaticamente, trazendo do banco o CPF do Conselheiro Federal eleito da respectiva UF. Quando o Termo de posse for assinado pelo presidente do CAU/BR, este campo será habilitado e o usuário poderá realizar a busca pelo CPF do presidente.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Após a inserção do CPF do Presidente, o sistema deverá realizar uma busca no banco e retornar os dados do presidente nos campos ‘Nome do Presidente’ e ‘UF’ e desabilitá-los.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Nome do Presidente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 o nome do presidente do CAU/UF ou CAU/BR.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Quando o Termo de posse for assinado pelo presidente de um CAU estadual, CAU/MG, por exemplo, este campo deverá ser preenchido automaticamente, trazendo do banco o nome do Conselheiro Federal eleito da respectiva UF. Quando o Termo de posse for assinado pelo presidente do CAU/BR, este campo será preenchido e desabilitado automaticamente após a busca pelo CPF informado no campo ‘CPF do Presidente’.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Exibe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UF do presidente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 Texto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2 caracteres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Quando o Termo de posse for assinado pelo presidente de um CAU estadual, CAU/MG, por exemplo, este campo deverá ser preenchido automaticamente, trazendo do banco o nome do Conselheiro Federal eleito da respectiva UF. Quando o Termo de posse for assinado pelo presidente do CAU/BR, este campo será preenchido e desabilitado automaticamente após a busca pelo CPF informado no campo ‘CPF do Presidente’.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Anexar Assinatura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Permite o usuário inserir a assinatura do presidente.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Botão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O sistema deverá permitir a busca da imagem no disco do usuário e sua inserção.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deverá exibir no Termo, acima do nome do Presidente a imagem selecionada pelo usuário.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</w:p>
          <w:p>
            <w:pPr>
              <w:pStyle w:val="58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Regras de </w:t>
            </w:r>
            <w:r>
              <w:rPr>
                <w:rFonts w:hint="default" w:eastAsia="Arial"/>
                <w:b/>
                <w:sz w:val="18"/>
                <w:szCs w:val="18"/>
                <w:lang w:val="en-US" w:eastAsia="pt-BR"/>
              </w:rPr>
              <w:t>Apresentação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O sistema deve exibir abaixo do botão, a mensagem fixa: ‘Formatos permitidos: JPEG, JPG, PNG. Tamanho máximo permitido: 20MB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.’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Confirm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ar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ão: Comando que salva os dados incluídos na interface.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Botão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 w:ascii="Arial" w:hAnsi="Arial" w:eastAsia="Arial" w:cs="Arial"/>
                <w:sz w:val="18"/>
                <w:szCs w:val="18"/>
                <w:lang w:val="en-US" w:eastAsia="pt-BR" w:bidi="ar-SA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lang w:val="pt-BR" w:eastAsia="pt-BR" w:bidi="ar-SA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pt-BR" w:eastAsia="pt-BR" w:bidi="ar-SA"/>
              </w:rPr>
              <w:t>Quando acionado, o sistema deverá armazenar em banco as alterações.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3114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Cancelar</w:t>
            </w:r>
          </w:p>
        </w:tc>
        <w:tc>
          <w:tcPr>
            <w:tcW w:w="6456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ão: Comando que salva os dados incluídos na interface.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Botão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/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Obrigatório: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Não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numPr>
                <w:ilvl w:val="0"/>
                <w:numId w:val="0"/>
              </w:numPr>
              <w:spacing w:before="60" w:after="60"/>
              <w:ind w:leftChars="0"/>
              <w:rPr>
                <w:rFonts w:hint="default" w:ascii="Arial" w:hAnsi="Arial" w:eastAsia="Arial" w:cs="Arial"/>
                <w:sz w:val="18"/>
                <w:szCs w:val="18"/>
                <w:lang w:val="en-US" w:eastAsia="pt-BR" w:bidi="ar-SA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</w:t>
            </w:r>
            <w:r>
              <w:rPr>
                <w:rFonts w:ascii="Arial" w:hAnsi="Arial" w:eastAsia="Arial" w:cs="Arial"/>
                <w:sz w:val="18"/>
                <w:szCs w:val="18"/>
                <w:lang w:val="pt-BR" w:eastAsia="pt-BR" w:bidi="ar-SA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pt-BR" w:eastAsia="pt-BR" w:bidi="ar-SA"/>
              </w:rPr>
              <w:t>Ao ser acionado, o sistema deverá desconsiderar as ações realizadas pelo usuário na interface.</w:t>
            </w:r>
          </w:p>
        </w:tc>
      </w:tr>
    </w:tbl>
    <w:p>
      <w:pPr>
        <w:spacing w:before="0" w:after="0"/>
        <w:jc w:val="left"/>
      </w:pPr>
    </w:p>
    <w:bookmarkEnd w:id="14"/>
    <w:p>
      <w:pPr>
        <w:pStyle w:val="3"/>
        <w:numPr>
          <w:ilvl w:val="0"/>
          <w:numId w:val="0"/>
        </w:numPr>
        <w:spacing w:before="240"/>
      </w:pPr>
      <w:bookmarkStart w:id="15" w:name="_Toc48566012"/>
      <w:bookmarkStart w:id="16" w:name="_Toc30388"/>
      <w:r>
        <w:t>CRITÉRIOS DE ACEITE</w:t>
      </w:r>
      <w:bookmarkEnd w:id="15"/>
      <w:bookmarkEnd w:id="16"/>
    </w:p>
    <w:p>
      <w:pPr>
        <w:pStyle w:val="3"/>
        <w:numPr>
          <w:ilvl w:val="0"/>
          <w:numId w:val="3"/>
        </w:numPr>
        <w:spacing w:before="240"/>
        <w:rPr>
          <w:rFonts w:ascii="Arial" w:hAnsi="Arial"/>
          <w:b w:val="0"/>
          <w:sz w:val="20"/>
          <w:szCs w:val="20"/>
        </w:rPr>
      </w:pPr>
      <w:bookmarkStart w:id="17" w:name="_Toc19373"/>
      <w:r>
        <w:rPr>
          <w:rFonts w:ascii="Arial" w:hAnsi="Arial"/>
          <w:sz w:val="20"/>
          <w:szCs w:val="20"/>
        </w:rPr>
        <w:t>Premissa</w:t>
      </w:r>
      <w:r>
        <w:rPr>
          <w:rFonts w:ascii="Arial" w:hAnsi="Arial"/>
          <w:b w:val="0"/>
          <w:sz w:val="20"/>
          <w:szCs w:val="20"/>
        </w:rPr>
        <w:t>:</w:t>
      </w:r>
      <w:bookmarkEnd w:id="17"/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>A funcionalidade é executada a partir do menu “</w:t>
      </w:r>
      <w:r>
        <w:rPr>
          <w:rFonts w:hint="default"/>
          <w:lang w:val="pt-BR"/>
        </w:rPr>
        <w:t>Eleitoral</w:t>
      </w:r>
      <w:r>
        <w:t xml:space="preserve"> →</w:t>
      </w:r>
      <w:r>
        <w:rPr>
          <w:rFonts w:hint="default"/>
          <w:lang w:val="pt-BR"/>
        </w:rPr>
        <w:t xml:space="preserve"> Pós-Eleitoral </w:t>
      </w:r>
      <w:r>
        <w:t>→</w:t>
      </w:r>
      <w:r>
        <w:rPr>
          <w:rFonts w:hint="default"/>
          <w:lang w:val="pt-BR"/>
        </w:rPr>
        <w:t xml:space="preserve"> Emitir Termo de Posse</w:t>
      </w:r>
      <w:r>
        <w:t>” apresentado no sistema Plataforma.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sz w:val="24"/>
          <w:szCs w:val="24"/>
        </w:rPr>
      </w:pPr>
      <w:r>
        <w:t xml:space="preserve">O usuário deve ter </w:t>
      </w:r>
      <w:r>
        <w:rPr>
          <w:rFonts w:hint="default"/>
          <w:lang w:val="pt-BR"/>
        </w:rPr>
        <w:t xml:space="preserve">a </w:t>
      </w:r>
      <w:r>
        <w:t>permissã</w:t>
      </w:r>
      <w:r>
        <w:rPr>
          <w:rFonts w:hint="default"/>
          <w:lang w:val="pt-BR"/>
        </w:rPr>
        <w:t>o 01603002 - Termo de Posse</w:t>
      </w:r>
      <w:r>
        <w:rPr>
          <w:rFonts w:hint="default"/>
          <w:lang w:val="en-US" w:eastAsia="pt-BR"/>
        </w:rPr>
        <w:t xml:space="preserve"> para acessar essa funcionalidade</w:t>
      </w:r>
      <w:r>
        <w:rPr>
          <w:rFonts w:hint="default"/>
          <w:lang w:val="pt-BR"/>
        </w:rPr>
        <w:t>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>O u</w:t>
      </w:r>
      <w:r>
        <w:t xml:space="preserve">suário aciona </w:t>
      </w:r>
      <w:r>
        <w:rPr>
          <w:rFonts w:hint="default"/>
          <w:lang w:val="pt-BR"/>
        </w:rPr>
        <w:t>a opção ‘Emitir Termo de Posse’ no menu</w:t>
      </w:r>
      <w:r>
        <w:t xml:space="preserve"> ou </w:t>
      </w:r>
      <w:r>
        <w:rPr>
          <w:rFonts w:hint="default"/>
          <w:lang w:val="pt-BR"/>
        </w:rPr>
        <w:t xml:space="preserve">pela </w:t>
      </w:r>
      <w:r>
        <w:t xml:space="preserve">URL que direcione para </w:t>
      </w:r>
      <w:r>
        <w:rPr>
          <w:rFonts w:hint="default"/>
          <w:lang w:val="pt-BR"/>
        </w:rPr>
        <w:t xml:space="preserve">a </w:t>
      </w:r>
      <w:r>
        <w:t xml:space="preserve">página de </w:t>
      </w:r>
      <w:r>
        <w:rPr>
          <w:rFonts w:hint="default"/>
          <w:lang w:val="pt-BR"/>
        </w:rPr>
        <w:t>emissão do termo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 xml:space="preserve">O </w:t>
      </w:r>
      <w:r>
        <w:t xml:space="preserve">sistema </w:t>
      </w:r>
      <w:r>
        <w:rPr>
          <w:rFonts w:hint="default"/>
          <w:lang w:val="pt-BR"/>
        </w:rPr>
        <w:t xml:space="preserve">deve </w:t>
      </w:r>
      <w:r>
        <w:t>exib</w:t>
      </w:r>
      <w:r>
        <w:rPr>
          <w:rFonts w:hint="default"/>
          <w:lang w:val="pt-BR"/>
        </w:rPr>
        <w:t>ir</w:t>
      </w:r>
      <w:r>
        <w:t xml:space="preserve"> </w:t>
      </w:r>
      <w:r>
        <w:rPr>
          <w:rFonts w:hint="default"/>
          <w:lang w:val="pt-BR"/>
        </w:rPr>
        <w:t xml:space="preserve">a </w:t>
      </w:r>
      <w:r>
        <w:t>tela</w:t>
      </w:r>
      <w:r>
        <w:rPr>
          <w:rFonts w:hint="default"/>
          <w:lang w:val="pt-BR"/>
        </w:rPr>
        <w:t xml:space="preserve"> ‘Emitir Termo de Posse’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_Ref669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P01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 com seus respectivos campos e comandos.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rPr>
          <w:rFonts w:hint="default"/>
          <w:lang w:val="pt-BR"/>
        </w:rPr>
        <w:t xml:space="preserve">O usuário insere os dados nos campos e aciona comando para realizar a emissão do termo 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</w:t>
      </w:r>
      <w:r>
        <w:rPr>
          <w:rFonts w:hint="default"/>
          <w:lang w:val="pt-BR"/>
        </w:rPr>
        <w:t>deve exibir mensagem de confirmação [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_Ref10321 \r \h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ME01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]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</w:t>
      </w:r>
      <w:r>
        <w:rPr>
          <w:rFonts w:hint="default"/>
          <w:lang w:val="pt-BR"/>
        </w:rPr>
        <w:t>u</w:t>
      </w:r>
      <w:r>
        <w:t>suário informe algum filtro</w:t>
      </w:r>
      <w:r>
        <w:rPr>
          <w:rFonts w:hint="default"/>
          <w:lang w:val="pt-BR"/>
        </w:rPr>
        <w:t>,</w:t>
      </w:r>
      <w:r>
        <w:t xml:space="preserve"> o </w:t>
      </w:r>
      <w:r>
        <w:rPr>
          <w:rFonts w:hint="default"/>
          <w:lang w:val="pt-BR"/>
        </w:rPr>
        <w:t>s</w:t>
      </w:r>
      <w:r>
        <w:t>istema:</w:t>
      </w:r>
    </w:p>
    <w:p>
      <w:pPr>
        <w:pStyle w:val="54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Verifica se os campos obrigatórios foram informados. Caso não tenham sido, então o sistema apresenta a mensagem “Campo obrigatório”.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Atualiza dinamicamente o </w:t>
      </w:r>
      <w:r>
        <w:rPr>
          <w:rFonts w:hint="default"/>
          <w:lang w:val="pt-BR"/>
        </w:rPr>
        <w:t>term</w:t>
      </w:r>
      <w:r>
        <w:t>o apresentado n</w:t>
      </w:r>
      <w:r>
        <w:rPr>
          <w:rFonts w:hint="default"/>
          <w:lang w:val="pt-BR"/>
        </w:rPr>
        <w:t>a</w:t>
      </w:r>
      <w:r>
        <w:t xml:space="preserve"> </w:t>
      </w:r>
      <w:r>
        <w:rPr>
          <w:rFonts w:hint="default"/>
          <w:lang w:val="pt-BR"/>
        </w:rPr>
        <w:t>interface de acordo com as informações inseridas nos campos apresentados.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pt-BR"/>
        </w:rPr>
        <w:t>Após a emissão do Termo o sistema redireciona o usuário à tela de pesquisa de conselheiros.</w:t>
      </w:r>
    </w:p>
    <w:p/>
    <w:p>
      <w:pPr>
        <w:pStyle w:val="3"/>
        <w:numPr>
          <w:ilvl w:val="0"/>
          <w:numId w:val="3"/>
        </w:numPr>
        <w:spacing w:before="240"/>
        <w:rPr>
          <w:rFonts w:ascii="Arial" w:hAnsi="Arial"/>
          <w:sz w:val="20"/>
          <w:szCs w:val="20"/>
        </w:rPr>
      </w:pPr>
      <w:bookmarkStart w:id="18" w:name="_Toc4851"/>
      <w:r>
        <w:rPr>
          <w:rFonts w:ascii="Arial" w:hAnsi="Arial"/>
          <w:sz w:val="20"/>
          <w:szCs w:val="20"/>
        </w:rPr>
        <w:t>Regras Gerais</w:t>
      </w:r>
      <w:bookmarkEnd w:id="18"/>
    </w:p>
    <w:p>
      <w:pPr>
        <w:pStyle w:val="54"/>
        <w:numPr>
          <w:ilvl w:val="1"/>
          <w:numId w:val="3"/>
        </w:numPr>
        <w:spacing w:after="200" w:line="276" w:lineRule="auto"/>
        <w:contextualSpacing/>
      </w:pPr>
      <w:r>
        <w:t>Campo obrigatório: Apresentar a mensagem “campo obrigatório” abaixo do campo e mensagem flutuante no canto superior direito da tela. Os campos obrigatórios devem ser apresentados com asterisco (*).</w:t>
      </w:r>
    </w:p>
    <w:p>
      <w:pPr>
        <w:pStyle w:val="54"/>
        <w:numPr>
          <w:ilvl w:val="1"/>
          <w:numId w:val="3"/>
        </w:numPr>
        <w:spacing w:after="200" w:line="276" w:lineRule="auto"/>
        <w:contextualSpacing/>
      </w:pPr>
      <w:r>
        <w:t>As mensagens de validações devem ser apresentadas de forma flutuante no canto superior direito da tela.</w:t>
      </w:r>
    </w:p>
    <w:p>
      <w:pPr>
        <w:pStyle w:val="54"/>
        <w:numPr>
          <w:ilvl w:val="1"/>
          <w:numId w:val="3"/>
        </w:numPr>
        <w:spacing w:after="200" w:line="276" w:lineRule="auto"/>
        <w:contextualSpacing/>
      </w:pPr>
      <w:r>
        <w:rPr>
          <w:rFonts w:hint="default"/>
          <w:lang w:val="pt-BR"/>
        </w:rPr>
        <w:t>Após o usuário confirmar a emissão do termo de posse, o sistema deverá gerar o arquivo e exibi-lo no componente de PDF.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rFonts w:hint="default"/>
          <w:lang w:val="pt-BR"/>
        </w:rPr>
        <w:t>O sistema deverá gerar um código de autenticidade e adicionar ao Termo para que o usuário possa verificar que o documento é válido. Quando for realizada e efetivada alguma alteração no Termo de posse, o sistema deverá gerar um novo código de autenticidade e exibir no novo Termo.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sistema deverá gerar um QR Code e inserir no Termo para que o usuário possa verificar a autenticidade do documento através deste código. Quando for realizada e efetivada alguma alteração no Termo de posse, o sistema deverá gerar um novo QR Code e exibir no novo Termo.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en-US" w:eastAsia="pt-BR"/>
        </w:rPr>
        <w:t>A página do</w:t>
      </w:r>
      <w:r>
        <w:rPr>
          <w:rFonts w:hint="default"/>
          <w:lang w:val="pt-BR" w:eastAsia="pt-BR"/>
        </w:rPr>
        <w:t xml:space="preserve"> arquivo do </w:t>
      </w:r>
      <w:r>
        <w:rPr>
          <w:rFonts w:hint="default"/>
          <w:lang w:val="en-US" w:eastAsia="pt-BR"/>
        </w:rPr>
        <w:t>Termo de Posse</w:t>
      </w:r>
      <w:r>
        <w:rPr>
          <w:rFonts w:hint="default"/>
          <w:lang w:val="pt-BR" w:eastAsia="pt-BR"/>
        </w:rPr>
        <w:t xml:space="preserve"> deverá estar na posição </w:t>
      </w:r>
      <w:r>
        <w:rPr>
          <w:rFonts w:hint="default"/>
          <w:lang w:val="en-US" w:eastAsia="pt-BR"/>
        </w:rPr>
        <w:t>‘</w:t>
      </w:r>
      <w:r>
        <w:rPr>
          <w:rFonts w:hint="default"/>
          <w:lang w:val="pt-BR" w:eastAsia="pt-BR"/>
        </w:rPr>
        <w:t>Paisagem</w:t>
      </w:r>
      <w:r>
        <w:rPr>
          <w:rFonts w:hint="default"/>
          <w:lang w:val="en-US" w:eastAsia="pt-BR"/>
        </w:rPr>
        <w:t>’.</w:t>
      </w:r>
    </w:p>
    <w:p>
      <w:pPr>
        <w:pStyle w:val="54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rFonts w:hint="default"/>
          <w:lang w:val="pt-BR"/>
        </w:rPr>
      </w:pPr>
      <w:r>
        <w:rPr>
          <w:rFonts w:hint="default"/>
          <w:lang w:val="en-US" w:eastAsia="pt-BR"/>
        </w:rPr>
        <w:t xml:space="preserve">O sistema deverá exibir a assinatura do presidente e o nome do conselheiro lado a lado no arquivo do Termo de Posse. </w:t>
      </w:r>
    </w:p>
    <w:p>
      <w:pPr>
        <w:pStyle w:val="54"/>
        <w:ind w:left="0" w:leftChars="0" w:firstLine="0" w:firstLineChars="0"/>
      </w:pPr>
    </w:p>
    <w:p>
      <w:pPr>
        <w:pStyle w:val="3"/>
        <w:numPr>
          <w:ilvl w:val="0"/>
          <w:numId w:val="3"/>
        </w:numPr>
        <w:spacing w:before="240"/>
        <w:rPr>
          <w:rFonts w:cs="Arial" w:eastAsiaTheme="minorEastAsia"/>
          <w:color w:val="000000"/>
          <w:sz w:val="20"/>
        </w:rPr>
      </w:pPr>
      <w:bookmarkStart w:id="19" w:name="_Toc31618"/>
      <w:r>
        <w:rPr>
          <w:rFonts w:ascii="Arial" w:hAnsi="Arial"/>
          <w:sz w:val="20"/>
          <w:szCs w:val="20"/>
        </w:rPr>
        <w:t>Informações Complementares</w:t>
      </w:r>
      <w:bookmarkEnd w:id="19"/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ELEITORAL_HST002_Pesquisar_Conselheiro_Termo_de_Posse</w:t>
      </w:r>
    </w:p>
    <w:sectPr>
      <w:headerReference r:id="rId9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7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3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13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2pt;width:78.7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sdt>
        <w:sdtPr>
          <w:rPr>
            <w:rFonts w:ascii="Verdana" w:hAnsi="Verdana"/>
          </w:rPr>
          <w:alias w:val="Assunto"/>
          <w:id w:val="-109061646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HST003 - Emitir Termo de Posse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HST003 - Emitir Termo de Posse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SICCAU Plataforma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  <w:sz w:val="20"/>
        <w:szCs w:val="20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 w:val="0"/>
        <w:sz w:val="20"/>
        <w:szCs w:val="20"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b w:val="0"/>
        <w:bCs/>
        <w:sz w:val="20"/>
        <w:szCs w:val="20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C124F2"/>
    <w:multiLevelType w:val="multilevel"/>
    <w:tmpl w:val="3BC124F2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2490"/>
    <w:rsid w:val="000026DA"/>
    <w:rsid w:val="00003213"/>
    <w:rsid w:val="00003278"/>
    <w:rsid w:val="00003507"/>
    <w:rsid w:val="000035F5"/>
    <w:rsid w:val="00003EEB"/>
    <w:rsid w:val="000042BD"/>
    <w:rsid w:val="00004D6D"/>
    <w:rsid w:val="00004EC8"/>
    <w:rsid w:val="000050DB"/>
    <w:rsid w:val="0000523F"/>
    <w:rsid w:val="00005B43"/>
    <w:rsid w:val="0000628F"/>
    <w:rsid w:val="000065BB"/>
    <w:rsid w:val="00006A05"/>
    <w:rsid w:val="00007CEF"/>
    <w:rsid w:val="000104FB"/>
    <w:rsid w:val="00011C88"/>
    <w:rsid w:val="00012544"/>
    <w:rsid w:val="000134CE"/>
    <w:rsid w:val="00013792"/>
    <w:rsid w:val="00013848"/>
    <w:rsid w:val="0001426F"/>
    <w:rsid w:val="0001463F"/>
    <w:rsid w:val="00014F75"/>
    <w:rsid w:val="000153F0"/>
    <w:rsid w:val="0001559C"/>
    <w:rsid w:val="00015CC4"/>
    <w:rsid w:val="00015E4C"/>
    <w:rsid w:val="00016AF5"/>
    <w:rsid w:val="00016D88"/>
    <w:rsid w:val="00017367"/>
    <w:rsid w:val="000178D9"/>
    <w:rsid w:val="00017E5C"/>
    <w:rsid w:val="00017FAB"/>
    <w:rsid w:val="000202CE"/>
    <w:rsid w:val="000202D1"/>
    <w:rsid w:val="00020370"/>
    <w:rsid w:val="00020504"/>
    <w:rsid w:val="00020D47"/>
    <w:rsid w:val="00021C4B"/>
    <w:rsid w:val="00023389"/>
    <w:rsid w:val="00023AE7"/>
    <w:rsid w:val="00024425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27294"/>
    <w:rsid w:val="00030109"/>
    <w:rsid w:val="000306D8"/>
    <w:rsid w:val="00030ADC"/>
    <w:rsid w:val="00030CA0"/>
    <w:rsid w:val="0003197B"/>
    <w:rsid w:val="0003197D"/>
    <w:rsid w:val="00031EC5"/>
    <w:rsid w:val="00032673"/>
    <w:rsid w:val="00032F8A"/>
    <w:rsid w:val="000331C7"/>
    <w:rsid w:val="00033274"/>
    <w:rsid w:val="0003339B"/>
    <w:rsid w:val="00033406"/>
    <w:rsid w:val="000360F0"/>
    <w:rsid w:val="000362BC"/>
    <w:rsid w:val="0003655F"/>
    <w:rsid w:val="00036AC2"/>
    <w:rsid w:val="0003768D"/>
    <w:rsid w:val="000401CC"/>
    <w:rsid w:val="000403B2"/>
    <w:rsid w:val="00040DD1"/>
    <w:rsid w:val="00040EC7"/>
    <w:rsid w:val="00040F0E"/>
    <w:rsid w:val="00041992"/>
    <w:rsid w:val="00041A68"/>
    <w:rsid w:val="00042A3B"/>
    <w:rsid w:val="00042E71"/>
    <w:rsid w:val="000431EC"/>
    <w:rsid w:val="00043E72"/>
    <w:rsid w:val="000446F6"/>
    <w:rsid w:val="00044E3A"/>
    <w:rsid w:val="00044F79"/>
    <w:rsid w:val="0004585E"/>
    <w:rsid w:val="00046CFE"/>
    <w:rsid w:val="00046EA3"/>
    <w:rsid w:val="00046EAD"/>
    <w:rsid w:val="00047676"/>
    <w:rsid w:val="00047A51"/>
    <w:rsid w:val="00050074"/>
    <w:rsid w:val="0005025A"/>
    <w:rsid w:val="000502A2"/>
    <w:rsid w:val="000510B1"/>
    <w:rsid w:val="000514D4"/>
    <w:rsid w:val="00051DD6"/>
    <w:rsid w:val="00051E48"/>
    <w:rsid w:val="000521AA"/>
    <w:rsid w:val="00052312"/>
    <w:rsid w:val="00052984"/>
    <w:rsid w:val="00052A11"/>
    <w:rsid w:val="00052B79"/>
    <w:rsid w:val="00052CB8"/>
    <w:rsid w:val="0005305E"/>
    <w:rsid w:val="000530EC"/>
    <w:rsid w:val="000534BE"/>
    <w:rsid w:val="000541CA"/>
    <w:rsid w:val="00054654"/>
    <w:rsid w:val="000550D6"/>
    <w:rsid w:val="00055570"/>
    <w:rsid w:val="000564B1"/>
    <w:rsid w:val="0005694E"/>
    <w:rsid w:val="00056A17"/>
    <w:rsid w:val="00057435"/>
    <w:rsid w:val="000576CE"/>
    <w:rsid w:val="00057BCA"/>
    <w:rsid w:val="0006016B"/>
    <w:rsid w:val="0006064D"/>
    <w:rsid w:val="0006072F"/>
    <w:rsid w:val="0006085E"/>
    <w:rsid w:val="000610FE"/>
    <w:rsid w:val="0006165E"/>
    <w:rsid w:val="00061694"/>
    <w:rsid w:val="00061EAC"/>
    <w:rsid w:val="00061F2A"/>
    <w:rsid w:val="00061F5E"/>
    <w:rsid w:val="000624D3"/>
    <w:rsid w:val="000626CD"/>
    <w:rsid w:val="00062833"/>
    <w:rsid w:val="000628DE"/>
    <w:rsid w:val="00062A89"/>
    <w:rsid w:val="00063A07"/>
    <w:rsid w:val="00064095"/>
    <w:rsid w:val="0006416B"/>
    <w:rsid w:val="0006419D"/>
    <w:rsid w:val="0006463C"/>
    <w:rsid w:val="0006486D"/>
    <w:rsid w:val="00064A76"/>
    <w:rsid w:val="00064C3F"/>
    <w:rsid w:val="00064D5A"/>
    <w:rsid w:val="00064F59"/>
    <w:rsid w:val="000656C5"/>
    <w:rsid w:val="00065C98"/>
    <w:rsid w:val="00065F05"/>
    <w:rsid w:val="0006628E"/>
    <w:rsid w:val="0006649B"/>
    <w:rsid w:val="00066BA8"/>
    <w:rsid w:val="00067689"/>
    <w:rsid w:val="000677E3"/>
    <w:rsid w:val="0006795B"/>
    <w:rsid w:val="00067B8E"/>
    <w:rsid w:val="00067C40"/>
    <w:rsid w:val="0007022B"/>
    <w:rsid w:val="00070CAA"/>
    <w:rsid w:val="000711B5"/>
    <w:rsid w:val="00071D07"/>
    <w:rsid w:val="000721E9"/>
    <w:rsid w:val="000723DA"/>
    <w:rsid w:val="00073734"/>
    <w:rsid w:val="000747FE"/>
    <w:rsid w:val="00074962"/>
    <w:rsid w:val="00074D3B"/>
    <w:rsid w:val="000756A9"/>
    <w:rsid w:val="00075C3F"/>
    <w:rsid w:val="00076318"/>
    <w:rsid w:val="000763F3"/>
    <w:rsid w:val="000772A7"/>
    <w:rsid w:val="0007761B"/>
    <w:rsid w:val="00080442"/>
    <w:rsid w:val="000806C2"/>
    <w:rsid w:val="00080A82"/>
    <w:rsid w:val="00080AD9"/>
    <w:rsid w:val="00080B6F"/>
    <w:rsid w:val="00081B1F"/>
    <w:rsid w:val="00081C3F"/>
    <w:rsid w:val="00081E7F"/>
    <w:rsid w:val="000825ED"/>
    <w:rsid w:val="00082AE0"/>
    <w:rsid w:val="00082B89"/>
    <w:rsid w:val="00082EF9"/>
    <w:rsid w:val="00082F33"/>
    <w:rsid w:val="0008343D"/>
    <w:rsid w:val="000834CE"/>
    <w:rsid w:val="000842CB"/>
    <w:rsid w:val="000843B6"/>
    <w:rsid w:val="0008448E"/>
    <w:rsid w:val="00084F4D"/>
    <w:rsid w:val="00085539"/>
    <w:rsid w:val="00085901"/>
    <w:rsid w:val="00085FF7"/>
    <w:rsid w:val="00086327"/>
    <w:rsid w:val="0008640C"/>
    <w:rsid w:val="00086939"/>
    <w:rsid w:val="00091300"/>
    <w:rsid w:val="00091D84"/>
    <w:rsid w:val="000928E0"/>
    <w:rsid w:val="00092E36"/>
    <w:rsid w:val="00093258"/>
    <w:rsid w:val="00093509"/>
    <w:rsid w:val="000944AB"/>
    <w:rsid w:val="00095447"/>
    <w:rsid w:val="00096455"/>
    <w:rsid w:val="000966DD"/>
    <w:rsid w:val="000969AA"/>
    <w:rsid w:val="000969CF"/>
    <w:rsid w:val="00096EAE"/>
    <w:rsid w:val="0009796C"/>
    <w:rsid w:val="00097A8E"/>
    <w:rsid w:val="000A01B5"/>
    <w:rsid w:val="000A0D28"/>
    <w:rsid w:val="000A1742"/>
    <w:rsid w:val="000A1B8D"/>
    <w:rsid w:val="000A1BE1"/>
    <w:rsid w:val="000A1C8B"/>
    <w:rsid w:val="000A2007"/>
    <w:rsid w:val="000A2261"/>
    <w:rsid w:val="000A2482"/>
    <w:rsid w:val="000A2514"/>
    <w:rsid w:val="000A2B69"/>
    <w:rsid w:val="000A33E1"/>
    <w:rsid w:val="000A4A7D"/>
    <w:rsid w:val="000A5B03"/>
    <w:rsid w:val="000A5D3B"/>
    <w:rsid w:val="000A5DA2"/>
    <w:rsid w:val="000A5DFE"/>
    <w:rsid w:val="000A750E"/>
    <w:rsid w:val="000A7F7E"/>
    <w:rsid w:val="000B038B"/>
    <w:rsid w:val="000B05BB"/>
    <w:rsid w:val="000B077C"/>
    <w:rsid w:val="000B08EF"/>
    <w:rsid w:val="000B1E54"/>
    <w:rsid w:val="000B204F"/>
    <w:rsid w:val="000B3107"/>
    <w:rsid w:val="000B3D71"/>
    <w:rsid w:val="000B507B"/>
    <w:rsid w:val="000B542C"/>
    <w:rsid w:val="000B54FB"/>
    <w:rsid w:val="000B57DF"/>
    <w:rsid w:val="000B624B"/>
    <w:rsid w:val="000B68D1"/>
    <w:rsid w:val="000B69AF"/>
    <w:rsid w:val="000B6B2F"/>
    <w:rsid w:val="000C0302"/>
    <w:rsid w:val="000C03AE"/>
    <w:rsid w:val="000C0B01"/>
    <w:rsid w:val="000C0EAF"/>
    <w:rsid w:val="000C1418"/>
    <w:rsid w:val="000C175E"/>
    <w:rsid w:val="000C1AC7"/>
    <w:rsid w:val="000C20DB"/>
    <w:rsid w:val="000C225F"/>
    <w:rsid w:val="000C23E7"/>
    <w:rsid w:val="000C294C"/>
    <w:rsid w:val="000C3C8B"/>
    <w:rsid w:val="000C4399"/>
    <w:rsid w:val="000C43E4"/>
    <w:rsid w:val="000C4885"/>
    <w:rsid w:val="000C49A0"/>
    <w:rsid w:val="000C4C1E"/>
    <w:rsid w:val="000C4CA1"/>
    <w:rsid w:val="000C5FBA"/>
    <w:rsid w:val="000C667A"/>
    <w:rsid w:val="000C73A5"/>
    <w:rsid w:val="000C78BC"/>
    <w:rsid w:val="000D048D"/>
    <w:rsid w:val="000D0793"/>
    <w:rsid w:val="000D0903"/>
    <w:rsid w:val="000D0E74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8CA"/>
    <w:rsid w:val="000D38D5"/>
    <w:rsid w:val="000D3EA1"/>
    <w:rsid w:val="000D3FCC"/>
    <w:rsid w:val="000D5033"/>
    <w:rsid w:val="000D6290"/>
    <w:rsid w:val="000D6620"/>
    <w:rsid w:val="000D6A9E"/>
    <w:rsid w:val="000D6D91"/>
    <w:rsid w:val="000D7695"/>
    <w:rsid w:val="000D7999"/>
    <w:rsid w:val="000D7AE3"/>
    <w:rsid w:val="000E001B"/>
    <w:rsid w:val="000E02D5"/>
    <w:rsid w:val="000E047C"/>
    <w:rsid w:val="000E04E4"/>
    <w:rsid w:val="000E0D1D"/>
    <w:rsid w:val="000E10A0"/>
    <w:rsid w:val="000E129C"/>
    <w:rsid w:val="000E1668"/>
    <w:rsid w:val="000E16EC"/>
    <w:rsid w:val="000E1B31"/>
    <w:rsid w:val="000E3028"/>
    <w:rsid w:val="000E3A45"/>
    <w:rsid w:val="000E3F8C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2B09"/>
    <w:rsid w:val="000F2DB6"/>
    <w:rsid w:val="000F2EF3"/>
    <w:rsid w:val="000F32E3"/>
    <w:rsid w:val="000F3549"/>
    <w:rsid w:val="000F395E"/>
    <w:rsid w:val="000F3E00"/>
    <w:rsid w:val="000F3F56"/>
    <w:rsid w:val="000F44AE"/>
    <w:rsid w:val="000F4706"/>
    <w:rsid w:val="000F4DA1"/>
    <w:rsid w:val="000F4EEB"/>
    <w:rsid w:val="000F4EF6"/>
    <w:rsid w:val="000F52EB"/>
    <w:rsid w:val="000F5DC5"/>
    <w:rsid w:val="000F6491"/>
    <w:rsid w:val="000F6540"/>
    <w:rsid w:val="000F7423"/>
    <w:rsid w:val="000F7551"/>
    <w:rsid w:val="000F79E1"/>
    <w:rsid w:val="000F7B33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63E"/>
    <w:rsid w:val="00104A65"/>
    <w:rsid w:val="00104E29"/>
    <w:rsid w:val="00105F72"/>
    <w:rsid w:val="00105FF7"/>
    <w:rsid w:val="00106F50"/>
    <w:rsid w:val="0010717B"/>
    <w:rsid w:val="0010757A"/>
    <w:rsid w:val="001106FF"/>
    <w:rsid w:val="00110BB0"/>
    <w:rsid w:val="00110C2D"/>
    <w:rsid w:val="00111536"/>
    <w:rsid w:val="00112035"/>
    <w:rsid w:val="00112989"/>
    <w:rsid w:val="001129D6"/>
    <w:rsid w:val="00112AAF"/>
    <w:rsid w:val="00112B49"/>
    <w:rsid w:val="00113EA6"/>
    <w:rsid w:val="00114592"/>
    <w:rsid w:val="0011472C"/>
    <w:rsid w:val="0011507D"/>
    <w:rsid w:val="00115C52"/>
    <w:rsid w:val="00115D58"/>
    <w:rsid w:val="00116D8D"/>
    <w:rsid w:val="00117140"/>
    <w:rsid w:val="00117726"/>
    <w:rsid w:val="00120056"/>
    <w:rsid w:val="001200B8"/>
    <w:rsid w:val="0012095C"/>
    <w:rsid w:val="00121022"/>
    <w:rsid w:val="0012132F"/>
    <w:rsid w:val="00121947"/>
    <w:rsid w:val="00121F75"/>
    <w:rsid w:val="00122371"/>
    <w:rsid w:val="00122842"/>
    <w:rsid w:val="00122856"/>
    <w:rsid w:val="00122C3E"/>
    <w:rsid w:val="001239CC"/>
    <w:rsid w:val="00123EE9"/>
    <w:rsid w:val="00124554"/>
    <w:rsid w:val="00125048"/>
    <w:rsid w:val="0012560A"/>
    <w:rsid w:val="0012598F"/>
    <w:rsid w:val="0012663D"/>
    <w:rsid w:val="00126F8B"/>
    <w:rsid w:val="00127AD8"/>
    <w:rsid w:val="00127FCF"/>
    <w:rsid w:val="00130085"/>
    <w:rsid w:val="0013085C"/>
    <w:rsid w:val="00130D2D"/>
    <w:rsid w:val="00131C73"/>
    <w:rsid w:val="00132050"/>
    <w:rsid w:val="00132BAE"/>
    <w:rsid w:val="00133E18"/>
    <w:rsid w:val="00134092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0E4"/>
    <w:rsid w:val="001367BB"/>
    <w:rsid w:val="0013744D"/>
    <w:rsid w:val="00137605"/>
    <w:rsid w:val="00137F41"/>
    <w:rsid w:val="00140345"/>
    <w:rsid w:val="00141222"/>
    <w:rsid w:val="001418E1"/>
    <w:rsid w:val="00141C5E"/>
    <w:rsid w:val="00142634"/>
    <w:rsid w:val="00142655"/>
    <w:rsid w:val="00142690"/>
    <w:rsid w:val="00142D56"/>
    <w:rsid w:val="001438A2"/>
    <w:rsid w:val="00143AE0"/>
    <w:rsid w:val="0014432E"/>
    <w:rsid w:val="00144A74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477EC"/>
    <w:rsid w:val="001518BE"/>
    <w:rsid w:val="0015197D"/>
    <w:rsid w:val="00151A4A"/>
    <w:rsid w:val="00151D67"/>
    <w:rsid w:val="0015252B"/>
    <w:rsid w:val="00152BDE"/>
    <w:rsid w:val="00153252"/>
    <w:rsid w:val="00154365"/>
    <w:rsid w:val="00154C95"/>
    <w:rsid w:val="00156656"/>
    <w:rsid w:val="00156DFF"/>
    <w:rsid w:val="001574C0"/>
    <w:rsid w:val="001575EE"/>
    <w:rsid w:val="001576E4"/>
    <w:rsid w:val="00157BC3"/>
    <w:rsid w:val="00157DC1"/>
    <w:rsid w:val="00157E00"/>
    <w:rsid w:val="00157E66"/>
    <w:rsid w:val="001601A9"/>
    <w:rsid w:val="001601B7"/>
    <w:rsid w:val="00160B52"/>
    <w:rsid w:val="00161285"/>
    <w:rsid w:val="00162311"/>
    <w:rsid w:val="0016234D"/>
    <w:rsid w:val="0016284F"/>
    <w:rsid w:val="001633CC"/>
    <w:rsid w:val="00163F3A"/>
    <w:rsid w:val="00164116"/>
    <w:rsid w:val="001643F8"/>
    <w:rsid w:val="00164C19"/>
    <w:rsid w:val="0016502C"/>
    <w:rsid w:val="0016554C"/>
    <w:rsid w:val="00165A72"/>
    <w:rsid w:val="00165B69"/>
    <w:rsid w:val="001660E4"/>
    <w:rsid w:val="001665C7"/>
    <w:rsid w:val="00166B8F"/>
    <w:rsid w:val="00167369"/>
    <w:rsid w:val="00167B36"/>
    <w:rsid w:val="00167F6B"/>
    <w:rsid w:val="001701BE"/>
    <w:rsid w:val="00170895"/>
    <w:rsid w:val="00170EF7"/>
    <w:rsid w:val="001711EB"/>
    <w:rsid w:val="00171503"/>
    <w:rsid w:val="00171E75"/>
    <w:rsid w:val="00173319"/>
    <w:rsid w:val="0017390A"/>
    <w:rsid w:val="00175CE1"/>
    <w:rsid w:val="001761AE"/>
    <w:rsid w:val="0017673A"/>
    <w:rsid w:val="0017696D"/>
    <w:rsid w:val="00176982"/>
    <w:rsid w:val="0017760E"/>
    <w:rsid w:val="00177C32"/>
    <w:rsid w:val="00180750"/>
    <w:rsid w:val="001809AB"/>
    <w:rsid w:val="00181042"/>
    <w:rsid w:val="00181580"/>
    <w:rsid w:val="001815DF"/>
    <w:rsid w:val="0018199A"/>
    <w:rsid w:val="00181D46"/>
    <w:rsid w:val="00182ECD"/>
    <w:rsid w:val="00182FF5"/>
    <w:rsid w:val="00183886"/>
    <w:rsid w:val="00183924"/>
    <w:rsid w:val="00183CF5"/>
    <w:rsid w:val="001858BE"/>
    <w:rsid w:val="00187508"/>
    <w:rsid w:val="00187B0A"/>
    <w:rsid w:val="001901E8"/>
    <w:rsid w:val="00190857"/>
    <w:rsid w:val="00190B2C"/>
    <w:rsid w:val="00190B58"/>
    <w:rsid w:val="00191188"/>
    <w:rsid w:val="00191B18"/>
    <w:rsid w:val="00191B87"/>
    <w:rsid w:val="00191DB4"/>
    <w:rsid w:val="00191EBF"/>
    <w:rsid w:val="00193BD7"/>
    <w:rsid w:val="0019436D"/>
    <w:rsid w:val="00194489"/>
    <w:rsid w:val="0019459B"/>
    <w:rsid w:val="00194672"/>
    <w:rsid w:val="00194D0A"/>
    <w:rsid w:val="00195391"/>
    <w:rsid w:val="001954F5"/>
    <w:rsid w:val="001956FE"/>
    <w:rsid w:val="001957F6"/>
    <w:rsid w:val="0019599B"/>
    <w:rsid w:val="00195B1B"/>
    <w:rsid w:val="00195DAA"/>
    <w:rsid w:val="00195EF7"/>
    <w:rsid w:val="00195FF2"/>
    <w:rsid w:val="00196002"/>
    <w:rsid w:val="00196693"/>
    <w:rsid w:val="001966D2"/>
    <w:rsid w:val="00196BA8"/>
    <w:rsid w:val="00196E74"/>
    <w:rsid w:val="001974DE"/>
    <w:rsid w:val="00197C7F"/>
    <w:rsid w:val="001A0006"/>
    <w:rsid w:val="001A0305"/>
    <w:rsid w:val="001A05FD"/>
    <w:rsid w:val="001A0DC6"/>
    <w:rsid w:val="001A1584"/>
    <w:rsid w:val="001A1F82"/>
    <w:rsid w:val="001A26B0"/>
    <w:rsid w:val="001A38D8"/>
    <w:rsid w:val="001A43EE"/>
    <w:rsid w:val="001A4542"/>
    <w:rsid w:val="001A4BA0"/>
    <w:rsid w:val="001A54A7"/>
    <w:rsid w:val="001A62AE"/>
    <w:rsid w:val="001A63A5"/>
    <w:rsid w:val="001A65F8"/>
    <w:rsid w:val="001A6775"/>
    <w:rsid w:val="001A6DA2"/>
    <w:rsid w:val="001A6EB0"/>
    <w:rsid w:val="001A756E"/>
    <w:rsid w:val="001A7673"/>
    <w:rsid w:val="001A7B04"/>
    <w:rsid w:val="001A7B19"/>
    <w:rsid w:val="001B08E9"/>
    <w:rsid w:val="001B0DA1"/>
    <w:rsid w:val="001B0E1B"/>
    <w:rsid w:val="001B242E"/>
    <w:rsid w:val="001B2981"/>
    <w:rsid w:val="001B2B28"/>
    <w:rsid w:val="001B3509"/>
    <w:rsid w:val="001B363E"/>
    <w:rsid w:val="001B397B"/>
    <w:rsid w:val="001B3C78"/>
    <w:rsid w:val="001B462C"/>
    <w:rsid w:val="001B5233"/>
    <w:rsid w:val="001B541A"/>
    <w:rsid w:val="001B56E6"/>
    <w:rsid w:val="001B5B65"/>
    <w:rsid w:val="001B610F"/>
    <w:rsid w:val="001B6343"/>
    <w:rsid w:val="001B6439"/>
    <w:rsid w:val="001B6A70"/>
    <w:rsid w:val="001B7D84"/>
    <w:rsid w:val="001C0B51"/>
    <w:rsid w:val="001C15FC"/>
    <w:rsid w:val="001C1A62"/>
    <w:rsid w:val="001C2642"/>
    <w:rsid w:val="001C2717"/>
    <w:rsid w:val="001C2778"/>
    <w:rsid w:val="001C3FBC"/>
    <w:rsid w:val="001C4D1C"/>
    <w:rsid w:val="001C4D7E"/>
    <w:rsid w:val="001C4DF6"/>
    <w:rsid w:val="001C5AB8"/>
    <w:rsid w:val="001C5C28"/>
    <w:rsid w:val="001C604A"/>
    <w:rsid w:val="001C6165"/>
    <w:rsid w:val="001C67FB"/>
    <w:rsid w:val="001C6B74"/>
    <w:rsid w:val="001C72F7"/>
    <w:rsid w:val="001C7729"/>
    <w:rsid w:val="001D0F14"/>
    <w:rsid w:val="001D1BE4"/>
    <w:rsid w:val="001D202C"/>
    <w:rsid w:val="001D300A"/>
    <w:rsid w:val="001D395A"/>
    <w:rsid w:val="001D526F"/>
    <w:rsid w:val="001D53DC"/>
    <w:rsid w:val="001D56AD"/>
    <w:rsid w:val="001D5736"/>
    <w:rsid w:val="001D5AC1"/>
    <w:rsid w:val="001D6958"/>
    <w:rsid w:val="001D6A23"/>
    <w:rsid w:val="001D6E44"/>
    <w:rsid w:val="001D7362"/>
    <w:rsid w:val="001D7B66"/>
    <w:rsid w:val="001E1DBB"/>
    <w:rsid w:val="001E1DED"/>
    <w:rsid w:val="001E1E63"/>
    <w:rsid w:val="001E2057"/>
    <w:rsid w:val="001E2677"/>
    <w:rsid w:val="001E3091"/>
    <w:rsid w:val="001E3BC8"/>
    <w:rsid w:val="001E3DEC"/>
    <w:rsid w:val="001E418C"/>
    <w:rsid w:val="001E5FCB"/>
    <w:rsid w:val="001E6B61"/>
    <w:rsid w:val="001E7042"/>
    <w:rsid w:val="001E7318"/>
    <w:rsid w:val="001E7BA2"/>
    <w:rsid w:val="001F01D2"/>
    <w:rsid w:val="001F04E9"/>
    <w:rsid w:val="001F1269"/>
    <w:rsid w:val="001F15D3"/>
    <w:rsid w:val="001F1623"/>
    <w:rsid w:val="001F1A4C"/>
    <w:rsid w:val="001F1AD5"/>
    <w:rsid w:val="001F1D78"/>
    <w:rsid w:val="001F2712"/>
    <w:rsid w:val="001F2B28"/>
    <w:rsid w:val="001F2F5B"/>
    <w:rsid w:val="001F489C"/>
    <w:rsid w:val="001F4DE5"/>
    <w:rsid w:val="001F5529"/>
    <w:rsid w:val="001F579A"/>
    <w:rsid w:val="001F60A5"/>
    <w:rsid w:val="001F67AF"/>
    <w:rsid w:val="001F67B1"/>
    <w:rsid w:val="001F6C31"/>
    <w:rsid w:val="001F6CBD"/>
    <w:rsid w:val="001F6FA5"/>
    <w:rsid w:val="001F7701"/>
    <w:rsid w:val="00200012"/>
    <w:rsid w:val="002003D4"/>
    <w:rsid w:val="00200427"/>
    <w:rsid w:val="00200ADF"/>
    <w:rsid w:val="00200B0A"/>
    <w:rsid w:val="00201061"/>
    <w:rsid w:val="00201581"/>
    <w:rsid w:val="0020206B"/>
    <w:rsid w:val="002028D7"/>
    <w:rsid w:val="00202924"/>
    <w:rsid w:val="00202C6C"/>
    <w:rsid w:val="00203433"/>
    <w:rsid w:val="00203476"/>
    <w:rsid w:val="00204038"/>
    <w:rsid w:val="0020403C"/>
    <w:rsid w:val="00205203"/>
    <w:rsid w:val="002052DB"/>
    <w:rsid w:val="002052F4"/>
    <w:rsid w:val="002057B3"/>
    <w:rsid w:val="00205E5A"/>
    <w:rsid w:val="0020618D"/>
    <w:rsid w:val="0020619C"/>
    <w:rsid w:val="002066D8"/>
    <w:rsid w:val="00206BE9"/>
    <w:rsid w:val="00207324"/>
    <w:rsid w:val="00207446"/>
    <w:rsid w:val="00207B16"/>
    <w:rsid w:val="0021004E"/>
    <w:rsid w:val="00210DBE"/>
    <w:rsid w:val="002113C4"/>
    <w:rsid w:val="002115F1"/>
    <w:rsid w:val="002119EB"/>
    <w:rsid w:val="00212259"/>
    <w:rsid w:val="00212E25"/>
    <w:rsid w:val="0021305A"/>
    <w:rsid w:val="00213845"/>
    <w:rsid w:val="00215375"/>
    <w:rsid w:val="002154A4"/>
    <w:rsid w:val="0021638C"/>
    <w:rsid w:val="00216685"/>
    <w:rsid w:val="00216BF9"/>
    <w:rsid w:val="00217063"/>
    <w:rsid w:val="002174C1"/>
    <w:rsid w:val="00217E17"/>
    <w:rsid w:val="002202F0"/>
    <w:rsid w:val="00220874"/>
    <w:rsid w:val="00222B8A"/>
    <w:rsid w:val="00222C4B"/>
    <w:rsid w:val="00222D0C"/>
    <w:rsid w:val="00223163"/>
    <w:rsid w:val="002232C0"/>
    <w:rsid w:val="00223909"/>
    <w:rsid w:val="00224A04"/>
    <w:rsid w:val="00224DAD"/>
    <w:rsid w:val="00225018"/>
    <w:rsid w:val="0022552C"/>
    <w:rsid w:val="00225A60"/>
    <w:rsid w:val="00225EB7"/>
    <w:rsid w:val="002264A6"/>
    <w:rsid w:val="002266C5"/>
    <w:rsid w:val="00227647"/>
    <w:rsid w:val="0022774E"/>
    <w:rsid w:val="0022784E"/>
    <w:rsid w:val="00230088"/>
    <w:rsid w:val="002300C2"/>
    <w:rsid w:val="00230A3B"/>
    <w:rsid w:val="00230EF2"/>
    <w:rsid w:val="002310E2"/>
    <w:rsid w:val="002321CD"/>
    <w:rsid w:val="00232DD7"/>
    <w:rsid w:val="0023318E"/>
    <w:rsid w:val="002334FD"/>
    <w:rsid w:val="0023368C"/>
    <w:rsid w:val="00233CE8"/>
    <w:rsid w:val="00234DC7"/>
    <w:rsid w:val="00235427"/>
    <w:rsid w:val="002359C8"/>
    <w:rsid w:val="0023613E"/>
    <w:rsid w:val="002363C4"/>
    <w:rsid w:val="00236B7F"/>
    <w:rsid w:val="002374FD"/>
    <w:rsid w:val="00237FCF"/>
    <w:rsid w:val="0024076A"/>
    <w:rsid w:val="00240B63"/>
    <w:rsid w:val="002410B9"/>
    <w:rsid w:val="00241312"/>
    <w:rsid w:val="00241403"/>
    <w:rsid w:val="00241491"/>
    <w:rsid w:val="0024203F"/>
    <w:rsid w:val="0024208E"/>
    <w:rsid w:val="00242210"/>
    <w:rsid w:val="0024228E"/>
    <w:rsid w:val="002422E4"/>
    <w:rsid w:val="002426B1"/>
    <w:rsid w:val="00242DA5"/>
    <w:rsid w:val="00242E31"/>
    <w:rsid w:val="00243265"/>
    <w:rsid w:val="00243287"/>
    <w:rsid w:val="00243A65"/>
    <w:rsid w:val="00243B79"/>
    <w:rsid w:val="00243EA4"/>
    <w:rsid w:val="00244174"/>
    <w:rsid w:val="002443D4"/>
    <w:rsid w:val="0024606E"/>
    <w:rsid w:val="00246197"/>
    <w:rsid w:val="002461F1"/>
    <w:rsid w:val="00246371"/>
    <w:rsid w:val="0024678F"/>
    <w:rsid w:val="002468E2"/>
    <w:rsid w:val="00246E90"/>
    <w:rsid w:val="00247A03"/>
    <w:rsid w:val="00247E85"/>
    <w:rsid w:val="002501D2"/>
    <w:rsid w:val="0025039E"/>
    <w:rsid w:val="00250C47"/>
    <w:rsid w:val="00250E9A"/>
    <w:rsid w:val="002519E3"/>
    <w:rsid w:val="00251BFE"/>
    <w:rsid w:val="002523C4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AC9"/>
    <w:rsid w:val="00256F22"/>
    <w:rsid w:val="0025705D"/>
    <w:rsid w:val="002572C9"/>
    <w:rsid w:val="002574D2"/>
    <w:rsid w:val="00257C9A"/>
    <w:rsid w:val="00257CFC"/>
    <w:rsid w:val="00257E39"/>
    <w:rsid w:val="0026007E"/>
    <w:rsid w:val="002606DE"/>
    <w:rsid w:val="002606EC"/>
    <w:rsid w:val="002611DD"/>
    <w:rsid w:val="00261AF3"/>
    <w:rsid w:val="00262857"/>
    <w:rsid w:val="00262FDD"/>
    <w:rsid w:val="0026300C"/>
    <w:rsid w:val="00263020"/>
    <w:rsid w:val="0026340C"/>
    <w:rsid w:val="002636E7"/>
    <w:rsid w:val="0026381E"/>
    <w:rsid w:val="002639A3"/>
    <w:rsid w:val="00263A59"/>
    <w:rsid w:val="002641AB"/>
    <w:rsid w:val="002641FE"/>
    <w:rsid w:val="002652D3"/>
    <w:rsid w:val="00265BB0"/>
    <w:rsid w:val="00265FEF"/>
    <w:rsid w:val="00266B89"/>
    <w:rsid w:val="00266BFA"/>
    <w:rsid w:val="0026754E"/>
    <w:rsid w:val="00267613"/>
    <w:rsid w:val="00267ADB"/>
    <w:rsid w:val="00267DC7"/>
    <w:rsid w:val="0027095A"/>
    <w:rsid w:val="00270ABA"/>
    <w:rsid w:val="00270FAE"/>
    <w:rsid w:val="002712B3"/>
    <w:rsid w:val="0027181D"/>
    <w:rsid w:val="00271FBF"/>
    <w:rsid w:val="00272186"/>
    <w:rsid w:val="002726F9"/>
    <w:rsid w:val="0027270F"/>
    <w:rsid w:val="002728A3"/>
    <w:rsid w:val="0027293E"/>
    <w:rsid w:val="00272CC7"/>
    <w:rsid w:val="00272ECD"/>
    <w:rsid w:val="00274492"/>
    <w:rsid w:val="00274B18"/>
    <w:rsid w:val="002750B8"/>
    <w:rsid w:val="0027574F"/>
    <w:rsid w:val="00275FAF"/>
    <w:rsid w:val="002769E6"/>
    <w:rsid w:val="00276C6F"/>
    <w:rsid w:val="00277056"/>
    <w:rsid w:val="00277F3A"/>
    <w:rsid w:val="00277F6E"/>
    <w:rsid w:val="002800BD"/>
    <w:rsid w:val="002805EE"/>
    <w:rsid w:val="00280D8D"/>
    <w:rsid w:val="002813EF"/>
    <w:rsid w:val="002819A1"/>
    <w:rsid w:val="00281E26"/>
    <w:rsid w:val="00282277"/>
    <w:rsid w:val="00282327"/>
    <w:rsid w:val="00282745"/>
    <w:rsid w:val="0028295A"/>
    <w:rsid w:val="00282BEE"/>
    <w:rsid w:val="002830B9"/>
    <w:rsid w:val="002830C9"/>
    <w:rsid w:val="002831D5"/>
    <w:rsid w:val="0028341E"/>
    <w:rsid w:val="00283945"/>
    <w:rsid w:val="00284159"/>
    <w:rsid w:val="00284A5C"/>
    <w:rsid w:val="00286EFA"/>
    <w:rsid w:val="002870D8"/>
    <w:rsid w:val="002876D7"/>
    <w:rsid w:val="0029008D"/>
    <w:rsid w:val="0029053B"/>
    <w:rsid w:val="0029068A"/>
    <w:rsid w:val="002906A7"/>
    <w:rsid w:val="0029086B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497D"/>
    <w:rsid w:val="002949C1"/>
    <w:rsid w:val="00294C89"/>
    <w:rsid w:val="0029526F"/>
    <w:rsid w:val="002956DF"/>
    <w:rsid w:val="00295D0D"/>
    <w:rsid w:val="00295D23"/>
    <w:rsid w:val="0029615E"/>
    <w:rsid w:val="002961EB"/>
    <w:rsid w:val="002963CB"/>
    <w:rsid w:val="002A02A5"/>
    <w:rsid w:val="002A02D8"/>
    <w:rsid w:val="002A02E2"/>
    <w:rsid w:val="002A067C"/>
    <w:rsid w:val="002A09F6"/>
    <w:rsid w:val="002A0A23"/>
    <w:rsid w:val="002A0B69"/>
    <w:rsid w:val="002A0DB3"/>
    <w:rsid w:val="002A1530"/>
    <w:rsid w:val="002A1F79"/>
    <w:rsid w:val="002A304D"/>
    <w:rsid w:val="002A3C6D"/>
    <w:rsid w:val="002A40DF"/>
    <w:rsid w:val="002A47E6"/>
    <w:rsid w:val="002A4A24"/>
    <w:rsid w:val="002A4AF6"/>
    <w:rsid w:val="002A4C3B"/>
    <w:rsid w:val="002A4DCC"/>
    <w:rsid w:val="002A52F6"/>
    <w:rsid w:val="002A58F0"/>
    <w:rsid w:val="002A5A9F"/>
    <w:rsid w:val="002A6052"/>
    <w:rsid w:val="002A6F73"/>
    <w:rsid w:val="002A750E"/>
    <w:rsid w:val="002A7D0F"/>
    <w:rsid w:val="002A7F93"/>
    <w:rsid w:val="002B1554"/>
    <w:rsid w:val="002B22FB"/>
    <w:rsid w:val="002B2357"/>
    <w:rsid w:val="002B26B8"/>
    <w:rsid w:val="002B2808"/>
    <w:rsid w:val="002B2AD3"/>
    <w:rsid w:val="002B2EFD"/>
    <w:rsid w:val="002B3FD2"/>
    <w:rsid w:val="002B494C"/>
    <w:rsid w:val="002B4FB2"/>
    <w:rsid w:val="002B68CB"/>
    <w:rsid w:val="002B6E4D"/>
    <w:rsid w:val="002B6FCE"/>
    <w:rsid w:val="002B7762"/>
    <w:rsid w:val="002C11F9"/>
    <w:rsid w:val="002C12F7"/>
    <w:rsid w:val="002C2BBE"/>
    <w:rsid w:val="002C2C07"/>
    <w:rsid w:val="002C2C5E"/>
    <w:rsid w:val="002C2C97"/>
    <w:rsid w:val="002C2F19"/>
    <w:rsid w:val="002C370A"/>
    <w:rsid w:val="002C3837"/>
    <w:rsid w:val="002C410A"/>
    <w:rsid w:val="002C419F"/>
    <w:rsid w:val="002C485E"/>
    <w:rsid w:val="002C521F"/>
    <w:rsid w:val="002C5AC7"/>
    <w:rsid w:val="002C5B63"/>
    <w:rsid w:val="002C5CF7"/>
    <w:rsid w:val="002C5E16"/>
    <w:rsid w:val="002C6561"/>
    <w:rsid w:val="002C682F"/>
    <w:rsid w:val="002C6A43"/>
    <w:rsid w:val="002C6D36"/>
    <w:rsid w:val="002C72EF"/>
    <w:rsid w:val="002C7711"/>
    <w:rsid w:val="002C7C93"/>
    <w:rsid w:val="002D0D02"/>
    <w:rsid w:val="002D0EBF"/>
    <w:rsid w:val="002D0F1F"/>
    <w:rsid w:val="002D1CAA"/>
    <w:rsid w:val="002D1CBB"/>
    <w:rsid w:val="002D35B3"/>
    <w:rsid w:val="002D3FC8"/>
    <w:rsid w:val="002D505B"/>
    <w:rsid w:val="002D5DAA"/>
    <w:rsid w:val="002D79E1"/>
    <w:rsid w:val="002E04C9"/>
    <w:rsid w:val="002E0618"/>
    <w:rsid w:val="002E0848"/>
    <w:rsid w:val="002E0BDF"/>
    <w:rsid w:val="002E0D08"/>
    <w:rsid w:val="002E0E7E"/>
    <w:rsid w:val="002E1223"/>
    <w:rsid w:val="002E14CF"/>
    <w:rsid w:val="002E188D"/>
    <w:rsid w:val="002E1F95"/>
    <w:rsid w:val="002E2011"/>
    <w:rsid w:val="002E245C"/>
    <w:rsid w:val="002E26A5"/>
    <w:rsid w:val="002E2DFB"/>
    <w:rsid w:val="002E2E30"/>
    <w:rsid w:val="002E30AD"/>
    <w:rsid w:val="002E3592"/>
    <w:rsid w:val="002E3DCD"/>
    <w:rsid w:val="002E4C1D"/>
    <w:rsid w:val="002E60AF"/>
    <w:rsid w:val="002E6E72"/>
    <w:rsid w:val="002E7385"/>
    <w:rsid w:val="002E7774"/>
    <w:rsid w:val="002E7791"/>
    <w:rsid w:val="002F0C8A"/>
    <w:rsid w:val="002F0D4C"/>
    <w:rsid w:val="002F1CA2"/>
    <w:rsid w:val="002F1FDC"/>
    <w:rsid w:val="002F2782"/>
    <w:rsid w:val="002F2AC7"/>
    <w:rsid w:val="002F3088"/>
    <w:rsid w:val="002F32FE"/>
    <w:rsid w:val="002F4339"/>
    <w:rsid w:val="002F45BA"/>
    <w:rsid w:val="002F45E9"/>
    <w:rsid w:val="002F47CA"/>
    <w:rsid w:val="002F4AC1"/>
    <w:rsid w:val="002F650E"/>
    <w:rsid w:val="002F6C9A"/>
    <w:rsid w:val="002F6CB0"/>
    <w:rsid w:val="002F704B"/>
    <w:rsid w:val="002F77ED"/>
    <w:rsid w:val="002F77FA"/>
    <w:rsid w:val="002F7D3C"/>
    <w:rsid w:val="003004EA"/>
    <w:rsid w:val="00300562"/>
    <w:rsid w:val="00300D76"/>
    <w:rsid w:val="00300E6E"/>
    <w:rsid w:val="00301505"/>
    <w:rsid w:val="00301CF9"/>
    <w:rsid w:val="0030270D"/>
    <w:rsid w:val="0030335D"/>
    <w:rsid w:val="0030370F"/>
    <w:rsid w:val="00303CDD"/>
    <w:rsid w:val="0030419A"/>
    <w:rsid w:val="003041E4"/>
    <w:rsid w:val="00304E25"/>
    <w:rsid w:val="003052F4"/>
    <w:rsid w:val="003053E1"/>
    <w:rsid w:val="00305540"/>
    <w:rsid w:val="00306001"/>
    <w:rsid w:val="003065AD"/>
    <w:rsid w:val="00306936"/>
    <w:rsid w:val="00310218"/>
    <w:rsid w:val="003105E6"/>
    <w:rsid w:val="00310828"/>
    <w:rsid w:val="00310BBC"/>
    <w:rsid w:val="00310FE9"/>
    <w:rsid w:val="003110A9"/>
    <w:rsid w:val="0031182A"/>
    <w:rsid w:val="00313383"/>
    <w:rsid w:val="00313419"/>
    <w:rsid w:val="00313460"/>
    <w:rsid w:val="00313C2E"/>
    <w:rsid w:val="003140C3"/>
    <w:rsid w:val="00314BBD"/>
    <w:rsid w:val="00314F95"/>
    <w:rsid w:val="003154D7"/>
    <w:rsid w:val="00315819"/>
    <w:rsid w:val="00315967"/>
    <w:rsid w:val="00315F24"/>
    <w:rsid w:val="00315FA4"/>
    <w:rsid w:val="0031618D"/>
    <w:rsid w:val="00316ABA"/>
    <w:rsid w:val="00316F10"/>
    <w:rsid w:val="00317C8E"/>
    <w:rsid w:val="003201A4"/>
    <w:rsid w:val="00320FFB"/>
    <w:rsid w:val="0032160F"/>
    <w:rsid w:val="00321CCE"/>
    <w:rsid w:val="0032225B"/>
    <w:rsid w:val="00322835"/>
    <w:rsid w:val="00322EBD"/>
    <w:rsid w:val="00322ECA"/>
    <w:rsid w:val="00323315"/>
    <w:rsid w:val="00323626"/>
    <w:rsid w:val="00323886"/>
    <w:rsid w:val="00323C5C"/>
    <w:rsid w:val="003241C4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6E10"/>
    <w:rsid w:val="003271C0"/>
    <w:rsid w:val="003279BA"/>
    <w:rsid w:val="0033184D"/>
    <w:rsid w:val="0033194D"/>
    <w:rsid w:val="00332038"/>
    <w:rsid w:val="00332992"/>
    <w:rsid w:val="00332B12"/>
    <w:rsid w:val="00332B81"/>
    <w:rsid w:val="00332F58"/>
    <w:rsid w:val="003337BA"/>
    <w:rsid w:val="00333A99"/>
    <w:rsid w:val="00333F4A"/>
    <w:rsid w:val="00334B81"/>
    <w:rsid w:val="0033508E"/>
    <w:rsid w:val="003352D6"/>
    <w:rsid w:val="00335697"/>
    <w:rsid w:val="0033578D"/>
    <w:rsid w:val="0033587E"/>
    <w:rsid w:val="003364C3"/>
    <w:rsid w:val="0033696F"/>
    <w:rsid w:val="00336E2D"/>
    <w:rsid w:val="00336E76"/>
    <w:rsid w:val="003372B7"/>
    <w:rsid w:val="0034007F"/>
    <w:rsid w:val="003402A9"/>
    <w:rsid w:val="003408A0"/>
    <w:rsid w:val="003409AA"/>
    <w:rsid w:val="00341192"/>
    <w:rsid w:val="003419D8"/>
    <w:rsid w:val="00341D77"/>
    <w:rsid w:val="00342279"/>
    <w:rsid w:val="00342426"/>
    <w:rsid w:val="00342AFD"/>
    <w:rsid w:val="00342FDF"/>
    <w:rsid w:val="00343837"/>
    <w:rsid w:val="00344727"/>
    <w:rsid w:val="00344A0A"/>
    <w:rsid w:val="00344F6E"/>
    <w:rsid w:val="0034588E"/>
    <w:rsid w:val="00345991"/>
    <w:rsid w:val="003459A8"/>
    <w:rsid w:val="00345A46"/>
    <w:rsid w:val="00345C60"/>
    <w:rsid w:val="00345C84"/>
    <w:rsid w:val="00345F51"/>
    <w:rsid w:val="003463E0"/>
    <w:rsid w:val="00347052"/>
    <w:rsid w:val="00347BC5"/>
    <w:rsid w:val="00347D66"/>
    <w:rsid w:val="00350C1C"/>
    <w:rsid w:val="003518E6"/>
    <w:rsid w:val="00351CF1"/>
    <w:rsid w:val="00351CF4"/>
    <w:rsid w:val="00351FEF"/>
    <w:rsid w:val="0035280E"/>
    <w:rsid w:val="00352A43"/>
    <w:rsid w:val="003531F9"/>
    <w:rsid w:val="0035332C"/>
    <w:rsid w:val="0035374E"/>
    <w:rsid w:val="00353B51"/>
    <w:rsid w:val="00353CEF"/>
    <w:rsid w:val="00354D44"/>
    <w:rsid w:val="00355F63"/>
    <w:rsid w:val="003562D2"/>
    <w:rsid w:val="0035649F"/>
    <w:rsid w:val="0035765F"/>
    <w:rsid w:val="00360D29"/>
    <w:rsid w:val="00360D68"/>
    <w:rsid w:val="00362959"/>
    <w:rsid w:val="0036318A"/>
    <w:rsid w:val="003642D5"/>
    <w:rsid w:val="003644DC"/>
    <w:rsid w:val="0036483A"/>
    <w:rsid w:val="00365035"/>
    <w:rsid w:val="003652C3"/>
    <w:rsid w:val="00365536"/>
    <w:rsid w:val="003659BE"/>
    <w:rsid w:val="00365B1E"/>
    <w:rsid w:val="00366261"/>
    <w:rsid w:val="003664C4"/>
    <w:rsid w:val="00366ADE"/>
    <w:rsid w:val="00366C55"/>
    <w:rsid w:val="00366C7A"/>
    <w:rsid w:val="003677A3"/>
    <w:rsid w:val="00367A5C"/>
    <w:rsid w:val="00367D04"/>
    <w:rsid w:val="00367FDC"/>
    <w:rsid w:val="0037087C"/>
    <w:rsid w:val="00371105"/>
    <w:rsid w:val="003716C2"/>
    <w:rsid w:val="00371EAB"/>
    <w:rsid w:val="003722A4"/>
    <w:rsid w:val="00372474"/>
    <w:rsid w:val="00372711"/>
    <w:rsid w:val="003727D8"/>
    <w:rsid w:val="003731C7"/>
    <w:rsid w:val="003733A1"/>
    <w:rsid w:val="0037377F"/>
    <w:rsid w:val="00373ABA"/>
    <w:rsid w:val="00373B4E"/>
    <w:rsid w:val="00373B86"/>
    <w:rsid w:val="003742A0"/>
    <w:rsid w:val="0037510F"/>
    <w:rsid w:val="0037549D"/>
    <w:rsid w:val="00375708"/>
    <w:rsid w:val="003757DC"/>
    <w:rsid w:val="00375859"/>
    <w:rsid w:val="00375A22"/>
    <w:rsid w:val="0037606B"/>
    <w:rsid w:val="00376166"/>
    <w:rsid w:val="00376D7F"/>
    <w:rsid w:val="0037784B"/>
    <w:rsid w:val="003800C5"/>
    <w:rsid w:val="00380DBA"/>
    <w:rsid w:val="00380E3D"/>
    <w:rsid w:val="00380EDD"/>
    <w:rsid w:val="00381399"/>
    <w:rsid w:val="00381F1D"/>
    <w:rsid w:val="00382443"/>
    <w:rsid w:val="00382B08"/>
    <w:rsid w:val="00383088"/>
    <w:rsid w:val="00383644"/>
    <w:rsid w:val="003836C9"/>
    <w:rsid w:val="00383F7F"/>
    <w:rsid w:val="003842C2"/>
    <w:rsid w:val="00384617"/>
    <w:rsid w:val="003850C5"/>
    <w:rsid w:val="00385946"/>
    <w:rsid w:val="00385958"/>
    <w:rsid w:val="00385F3B"/>
    <w:rsid w:val="003862BC"/>
    <w:rsid w:val="00386534"/>
    <w:rsid w:val="0038733F"/>
    <w:rsid w:val="0038737B"/>
    <w:rsid w:val="003877DA"/>
    <w:rsid w:val="00390088"/>
    <w:rsid w:val="003905E1"/>
    <w:rsid w:val="003907EF"/>
    <w:rsid w:val="00390A0F"/>
    <w:rsid w:val="00390C55"/>
    <w:rsid w:val="0039112C"/>
    <w:rsid w:val="0039215E"/>
    <w:rsid w:val="00392750"/>
    <w:rsid w:val="0039275A"/>
    <w:rsid w:val="00392BA0"/>
    <w:rsid w:val="00392F87"/>
    <w:rsid w:val="0039311F"/>
    <w:rsid w:val="003934FC"/>
    <w:rsid w:val="0039366A"/>
    <w:rsid w:val="0039395B"/>
    <w:rsid w:val="00393A58"/>
    <w:rsid w:val="00394040"/>
    <w:rsid w:val="0039443B"/>
    <w:rsid w:val="00396A1B"/>
    <w:rsid w:val="00396BFA"/>
    <w:rsid w:val="00396C1F"/>
    <w:rsid w:val="003976E3"/>
    <w:rsid w:val="00397E0F"/>
    <w:rsid w:val="00397F23"/>
    <w:rsid w:val="003A0114"/>
    <w:rsid w:val="003A0A81"/>
    <w:rsid w:val="003A10A1"/>
    <w:rsid w:val="003A3BEE"/>
    <w:rsid w:val="003A449D"/>
    <w:rsid w:val="003A4823"/>
    <w:rsid w:val="003A4B9A"/>
    <w:rsid w:val="003A4D24"/>
    <w:rsid w:val="003A4E5B"/>
    <w:rsid w:val="003A5E77"/>
    <w:rsid w:val="003A707C"/>
    <w:rsid w:val="003B01BF"/>
    <w:rsid w:val="003B0238"/>
    <w:rsid w:val="003B05C1"/>
    <w:rsid w:val="003B0A46"/>
    <w:rsid w:val="003B0A8B"/>
    <w:rsid w:val="003B0B9F"/>
    <w:rsid w:val="003B0E06"/>
    <w:rsid w:val="003B0F54"/>
    <w:rsid w:val="003B14B2"/>
    <w:rsid w:val="003B1808"/>
    <w:rsid w:val="003B2F02"/>
    <w:rsid w:val="003B3498"/>
    <w:rsid w:val="003B34AC"/>
    <w:rsid w:val="003B34D0"/>
    <w:rsid w:val="003B3546"/>
    <w:rsid w:val="003B3F53"/>
    <w:rsid w:val="003B4F80"/>
    <w:rsid w:val="003B56B6"/>
    <w:rsid w:val="003B597A"/>
    <w:rsid w:val="003B5C20"/>
    <w:rsid w:val="003B5DD2"/>
    <w:rsid w:val="003B71CA"/>
    <w:rsid w:val="003B7AF2"/>
    <w:rsid w:val="003C0C12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68D0"/>
    <w:rsid w:val="003C70D5"/>
    <w:rsid w:val="003D052C"/>
    <w:rsid w:val="003D059B"/>
    <w:rsid w:val="003D0798"/>
    <w:rsid w:val="003D0CD7"/>
    <w:rsid w:val="003D2529"/>
    <w:rsid w:val="003D37BF"/>
    <w:rsid w:val="003D3B70"/>
    <w:rsid w:val="003D4651"/>
    <w:rsid w:val="003D5767"/>
    <w:rsid w:val="003D5CBF"/>
    <w:rsid w:val="003D66FD"/>
    <w:rsid w:val="003D6850"/>
    <w:rsid w:val="003D6EC3"/>
    <w:rsid w:val="003D7293"/>
    <w:rsid w:val="003D736E"/>
    <w:rsid w:val="003D7965"/>
    <w:rsid w:val="003D7D92"/>
    <w:rsid w:val="003E096E"/>
    <w:rsid w:val="003E16B7"/>
    <w:rsid w:val="003E1802"/>
    <w:rsid w:val="003E1A83"/>
    <w:rsid w:val="003E2223"/>
    <w:rsid w:val="003E2227"/>
    <w:rsid w:val="003E333F"/>
    <w:rsid w:val="003E353E"/>
    <w:rsid w:val="003E362F"/>
    <w:rsid w:val="003E3755"/>
    <w:rsid w:val="003E4422"/>
    <w:rsid w:val="003E48E1"/>
    <w:rsid w:val="003E49D0"/>
    <w:rsid w:val="003E5072"/>
    <w:rsid w:val="003E54BD"/>
    <w:rsid w:val="003E5743"/>
    <w:rsid w:val="003E5A54"/>
    <w:rsid w:val="003E5F6C"/>
    <w:rsid w:val="003E69BC"/>
    <w:rsid w:val="003E69EB"/>
    <w:rsid w:val="003E6EEE"/>
    <w:rsid w:val="003E7719"/>
    <w:rsid w:val="003E7D9A"/>
    <w:rsid w:val="003F01E8"/>
    <w:rsid w:val="003F04FB"/>
    <w:rsid w:val="003F0A2B"/>
    <w:rsid w:val="003F0E2A"/>
    <w:rsid w:val="003F12AC"/>
    <w:rsid w:val="003F14F1"/>
    <w:rsid w:val="003F1E38"/>
    <w:rsid w:val="003F2380"/>
    <w:rsid w:val="003F23E8"/>
    <w:rsid w:val="003F2776"/>
    <w:rsid w:val="003F27FC"/>
    <w:rsid w:val="003F2A9D"/>
    <w:rsid w:val="003F36E5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69B4"/>
    <w:rsid w:val="003F73A4"/>
    <w:rsid w:val="003F746B"/>
    <w:rsid w:val="003F76EE"/>
    <w:rsid w:val="003F78B4"/>
    <w:rsid w:val="003F792D"/>
    <w:rsid w:val="003F7AE2"/>
    <w:rsid w:val="00400078"/>
    <w:rsid w:val="00400F97"/>
    <w:rsid w:val="004014E2"/>
    <w:rsid w:val="00401750"/>
    <w:rsid w:val="0040203C"/>
    <w:rsid w:val="00402755"/>
    <w:rsid w:val="004027C9"/>
    <w:rsid w:val="00402FB3"/>
    <w:rsid w:val="00403423"/>
    <w:rsid w:val="004034CF"/>
    <w:rsid w:val="004037C2"/>
    <w:rsid w:val="00403C81"/>
    <w:rsid w:val="00403D16"/>
    <w:rsid w:val="00403D21"/>
    <w:rsid w:val="00404660"/>
    <w:rsid w:val="00405A34"/>
    <w:rsid w:val="0040623A"/>
    <w:rsid w:val="004070D2"/>
    <w:rsid w:val="004075B0"/>
    <w:rsid w:val="00407633"/>
    <w:rsid w:val="0041014D"/>
    <w:rsid w:val="00410427"/>
    <w:rsid w:val="004110BD"/>
    <w:rsid w:val="0041110C"/>
    <w:rsid w:val="00411121"/>
    <w:rsid w:val="0041238F"/>
    <w:rsid w:val="00413205"/>
    <w:rsid w:val="004134BD"/>
    <w:rsid w:val="00413B4C"/>
    <w:rsid w:val="004144F9"/>
    <w:rsid w:val="00414A29"/>
    <w:rsid w:val="00415313"/>
    <w:rsid w:val="0041540A"/>
    <w:rsid w:val="00415A4D"/>
    <w:rsid w:val="00415FE9"/>
    <w:rsid w:val="0041667B"/>
    <w:rsid w:val="004166D4"/>
    <w:rsid w:val="004167C3"/>
    <w:rsid w:val="00416A5D"/>
    <w:rsid w:val="004178AD"/>
    <w:rsid w:val="00420618"/>
    <w:rsid w:val="0042068F"/>
    <w:rsid w:val="00421BC6"/>
    <w:rsid w:val="00421FC7"/>
    <w:rsid w:val="00422D82"/>
    <w:rsid w:val="00423475"/>
    <w:rsid w:val="004236CD"/>
    <w:rsid w:val="004238EA"/>
    <w:rsid w:val="00423D1E"/>
    <w:rsid w:val="00424368"/>
    <w:rsid w:val="00424FD7"/>
    <w:rsid w:val="0042527E"/>
    <w:rsid w:val="00425BC6"/>
    <w:rsid w:val="00426F89"/>
    <w:rsid w:val="00426FB4"/>
    <w:rsid w:val="0042719F"/>
    <w:rsid w:val="004271AB"/>
    <w:rsid w:val="00427294"/>
    <w:rsid w:val="00427992"/>
    <w:rsid w:val="00427C55"/>
    <w:rsid w:val="00430071"/>
    <w:rsid w:val="00430767"/>
    <w:rsid w:val="004309A3"/>
    <w:rsid w:val="004309D8"/>
    <w:rsid w:val="004315B7"/>
    <w:rsid w:val="004322B4"/>
    <w:rsid w:val="00432AEC"/>
    <w:rsid w:val="004333AF"/>
    <w:rsid w:val="00433A61"/>
    <w:rsid w:val="004340E7"/>
    <w:rsid w:val="00434864"/>
    <w:rsid w:val="00434E17"/>
    <w:rsid w:val="004353DD"/>
    <w:rsid w:val="0043559B"/>
    <w:rsid w:val="00435AD3"/>
    <w:rsid w:val="00435C31"/>
    <w:rsid w:val="004360A4"/>
    <w:rsid w:val="00437C03"/>
    <w:rsid w:val="00437FC2"/>
    <w:rsid w:val="004410B5"/>
    <w:rsid w:val="004415FE"/>
    <w:rsid w:val="0044167F"/>
    <w:rsid w:val="004417ED"/>
    <w:rsid w:val="0044190E"/>
    <w:rsid w:val="00441F6B"/>
    <w:rsid w:val="004422A3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47562"/>
    <w:rsid w:val="00447AAC"/>
    <w:rsid w:val="0045012D"/>
    <w:rsid w:val="00450931"/>
    <w:rsid w:val="0045146A"/>
    <w:rsid w:val="004519E6"/>
    <w:rsid w:val="00451B37"/>
    <w:rsid w:val="00452094"/>
    <w:rsid w:val="00452A9D"/>
    <w:rsid w:val="004535B3"/>
    <w:rsid w:val="00453628"/>
    <w:rsid w:val="00453E7D"/>
    <w:rsid w:val="00454C03"/>
    <w:rsid w:val="00455025"/>
    <w:rsid w:val="004550AB"/>
    <w:rsid w:val="004556F8"/>
    <w:rsid w:val="00455989"/>
    <w:rsid w:val="00455D57"/>
    <w:rsid w:val="00455E4A"/>
    <w:rsid w:val="00455EED"/>
    <w:rsid w:val="004566D5"/>
    <w:rsid w:val="0045681B"/>
    <w:rsid w:val="00456C46"/>
    <w:rsid w:val="00457804"/>
    <w:rsid w:val="00457A63"/>
    <w:rsid w:val="00457FBE"/>
    <w:rsid w:val="004600D6"/>
    <w:rsid w:val="0046063B"/>
    <w:rsid w:val="004606BE"/>
    <w:rsid w:val="00460B18"/>
    <w:rsid w:val="00461BED"/>
    <w:rsid w:val="00461DA0"/>
    <w:rsid w:val="00461E0B"/>
    <w:rsid w:val="00461F25"/>
    <w:rsid w:val="00462DC8"/>
    <w:rsid w:val="00462DDD"/>
    <w:rsid w:val="004634B3"/>
    <w:rsid w:val="00463FD2"/>
    <w:rsid w:val="00464502"/>
    <w:rsid w:val="0046482F"/>
    <w:rsid w:val="00464B66"/>
    <w:rsid w:val="00465360"/>
    <w:rsid w:val="00465A16"/>
    <w:rsid w:val="00465C8A"/>
    <w:rsid w:val="00466449"/>
    <w:rsid w:val="004667F3"/>
    <w:rsid w:val="00466C56"/>
    <w:rsid w:val="00466DF6"/>
    <w:rsid w:val="004671ED"/>
    <w:rsid w:val="00467605"/>
    <w:rsid w:val="00467CED"/>
    <w:rsid w:val="0047020A"/>
    <w:rsid w:val="004705F3"/>
    <w:rsid w:val="0047090D"/>
    <w:rsid w:val="004716C5"/>
    <w:rsid w:val="00471A92"/>
    <w:rsid w:val="00471C9E"/>
    <w:rsid w:val="00472901"/>
    <w:rsid w:val="004729EC"/>
    <w:rsid w:val="00472C04"/>
    <w:rsid w:val="00473152"/>
    <w:rsid w:val="004735D2"/>
    <w:rsid w:val="00473744"/>
    <w:rsid w:val="004741A4"/>
    <w:rsid w:val="004745AB"/>
    <w:rsid w:val="00475084"/>
    <w:rsid w:val="00475B53"/>
    <w:rsid w:val="004762B9"/>
    <w:rsid w:val="004765A8"/>
    <w:rsid w:val="004769BE"/>
    <w:rsid w:val="0047745A"/>
    <w:rsid w:val="00477B44"/>
    <w:rsid w:val="00477D46"/>
    <w:rsid w:val="004802A4"/>
    <w:rsid w:val="0048066F"/>
    <w:rsid w:val="004809B3"/>
    <w:rsid w:val="00480A8E"/>
    <w:rsid w:val="004815D8"/>
    <w:rsid w:val="00481FAC"/>
    <w:rsid w:val="0048295A"/>
    <w:rsid w:val="00482FFC"/>
    <w:rsid w:val="004834C3"/>
    <w:rsid w:val="0048368B"/>
    <w:rsid w:val="004844C8"/>
    <w:rsid w:val="00484B52"/>
    <w:rsid w:val="0048565D"/>
    <w:rsid w:val="004857E1"/>
    <w:rsid w:val="00485D7A"/>
    <w:rsid w:val="00485E8C"/>
    <w:rsid w:val="00486818"/>
    <w:rsid w:val="004871F6"/>
    <w:rsid w:val="00487358"/>
    <w:rsid w:val="00487A6A"/>
    <w:rsid w:val="004903F2"/>
    <w:rsid w:val="00490474"/>
    <w:rsid w:val="00490E1A"/>
    <w:rsid w:val="004917BD"/>
    <w:rsid w:val="00491B07"/>
    <w:rsid w:val="00491E8C"/>
    <w:rsid w:val="004923A3"/>
    <w:rsid w:val="00492414"/>
    <w:rsid w:val="004924CA"/>
    <w:rsid w:val="00492527"/>
    <w:rsid w:val="004928EB"/>
    <w:rsid w:val="00492BE2"/>
    <w:rsid w:val="00492D1B"/>
    <w:rsid w:val="00493453"/>
    <w:rsid w:val="00493550"/>
    <w:rsid w:val="0049373D"/>
    <w:rsid w:val="00493749"/>
    <w:rsid w:val="004937A6"/>
    <w:rsid w:val="004938DD"/>
    <w:rsid w:val="0049399A"/>
    <w:rsid w:val="00493C1F"/>
    <w:rsid w:val="004941E4"/>
    <w:rsid w:val="00494269"/>
    <w:rsid w:val="0049476D"/>
    <w:rsid w:val="00494A96"/>
    <w:rsid w:val="00494DA8"/>
    <w:rsid w:val="0049554A"/>
    <w:rsid w:val="00495562"/>
    <w:rsid w:val="00495878"/>
    <w:rsid w:val="0049670E"/>
    <w:rsid w:val="0049688E"/>
    <w:rsid w:val="00496C24"/>
    <w:rsid w:val="00496EB3"/>
    <w:rsid w:val="00497B1D"/>
    <w:rsid w:val="004A02EA"/>
    <w:rsid w:val="004A046E"/>
    <w:rsid w:val="004A09FD"/>
    <w:rsid w:val="004A0CB0"/>
    <w:rsid w:val="004A0DBE"/>
    <w:rsid w:val="004A15AF"/>
    <w:rsid w:val="004A1936"/>
    <w:rsid w:val="004A1D2B"/>
    <w:rsid w:val="004A1DAD"/>
    <w:rsid w:val="004A278C"/>
    <w:rsid w:val="004A2CFB"/>
    <w:rsid w:val="004A2D7A"/>
    <w:rsid w:val="004A4398"/>
    <w:rsid w:val="004A47D0"/>
    <w:rsid w:val="004A4C76"/>
    <w:rsid w:val="004A4D97"/>
    <w:rsid w:val="004A5245"/>
    <w:rsid w:val="004A57C7"/>
    <w:rsid w:val="004A5C6D"/>
    <w:rsid w:val="004A640E"/>
    <w:rsid w:val="004A6710"/>
    <w:rsid w:val="004A6B00"/>
    <w:rsid w:val="004A6E87"/>
    <w:rsid w:val="004A770B"/>
    <w:rsid w:val="004A7D74"/>
    <w:rsid w:val="004B0085"/>
    <w:rsid w:val="004B0CBF"/>
    <w:rsid w:val="004B1034"/>
    <w:rsid w:val="004B10DA"/>
    <w:rsid w:val="004B1290"/>
    <w:rsid w:val="004B1DD7"/>
    <w:rsid w:val="004B1E72"/>
    <w:rsid w:val="004B239B"/>
    <w:rsid w:val="004B2AFE"/>
    <w:rsid w:val="004B3894"/>
    <w:rsid w:val="004B393E"/>
    <w:rsid w:val="004B3A2D"/>
    <w:rsid w:val="004B40CF"/>
    <w:rsid w:val="004B76CD"/>
    <w:rsid w:val="004B77F2"/>
    <w:rsid w:val="004C01E6"/>
    <w:rsid w:val="004C0575"/>
    <w:rsid w:val="004C0EFF"/>
    <w:rsid w:val="004C10A3"/>
    <w:rsid w:val="004C132C"/>
    <w:rsid w:val="004C1651"/>
    <w:rsid w:val="004C1A30"/>
    <w:rsid w:val="004C210F"/>
    <w:rsid w:val="004C261C"/>
    <w:rsid w:val="004C2623"/>
    <w:rsid w:val="004C2B36"/>
    <w:rsid w:val="004C309D"/>
    <w:rsid w:val="004C3E38"/>
    <w:rsid w:val="004C50C6"/>
    <w:rsid w:val="004C524A"/>
    <w:rsid w:val="004C6C13"/>
    <w:rsid w:val="004C6D3E"/>
    <w:rsid w:val="004C762B"/>
    <w:rsid w:val="004C76D1"/>
    <w:rsid w:val="004D0138"/>
    <w:rsid w:val="004D01D4"/>
    <w:rsid w:val="004D0528"/>
    <w:rsid w:val="004D0833"/>
    <w:rsid w:val="004D0ADC"/>
    <w:rsid w:val="004D1C6A"/>
    <w:rsid w:val="004D1E86"/>
    <w:rsid w:val="004D2745"/>
    <w:rsid w:val="004D2C25"/>
    <w:rsid w:val="004D33EA"/>
    <w:rsid w:val="004D4359"/>
    <w:rsid w:val="004D46F7"/>
    <w:rsid w:val="004D4B3B"/>
    <w:rsid w:val="004D516F"/>
    <w:rsid w:val="004D5824"/>
    <w:rsid w:val="004D5F1B"/>
    <w:rsid w:val="004D687C"/>
    <w:rsid w:val="004D6B9C"/>
    <w:rsid w:val="004D6CD9"/>
    <w:rsid w:val="004D7401"/>
    <w:rsid w:val="004E004A"/>
    <w:rsid w:val="004E05B0"/>
    <w:rsid w:val="004E068D"/>
    <w:rsid w:val="004E105E"/>
    <w:rsid w:val="004E112C"/>
    <w:rsid w:val="004E22F7"/>
    <w:rsid w:val="004E2329"/>
    <w:rsid w:val="004E2F70"/>
    <w:rsid w:val="004E30B3"/>
    <w:rsid w:val="004E4199"/>
    <w:rsid w:val="004E43E1"/>
    <w:rsid w:val="004E4495"/>
    <w:rsid w:val="004E458E"/>
    <w:rsid w:val="004E48F1"/>
    <w:rsid w:val="004E4F98"/>
    <w:rsid w:val="004E5838"/>
    <w:rsid w:val="004E598A"/>
    <w:rsid w:val="004E6149"/>
    <w:rsid w:val="004E6233"/>
    <w:rsid w:val="004E6355"/>
    <w:rsid w:val="004E70C6"/>
    <w:rsid w:val="004E75D6"/>
    <w:rsid w:val="004E7F72"/>
    <w:rsid w:val="004F0FFE"/>
    <w:rsid w:val="004F1BD9"/>
    <w:rsid w:val="004F21CE"/>
    <w:rsid w:val="004F245C"/>
    <w:rsid w:val="004F249E"/>
    <w:rsid w:val="004F258D"/>
    <w:rsid w:val="004F2731"/>
    <w:rsid w:val="004F2B67"/>
    <w:rsid w:val="004F2C91"/>
    <w:rsid w:val="004F310E"/>
    <w:rsid w:val="004F3124"/>
    <w:rsid w:val="004F462A"/>
    <w:rsid w:val="004F50E3"/>
    <w:rsid w:val="004F5241"/>
    <w:rsid w:val="004F5BCB"/>
    <w:rsid w:val="004F5F85"/>
    <w:rsid w:val="004F63F1"/>
    <w:rsid w:val="004F683D"/>
    <w:rsid w:val="004F6C3C"/>
    <w:rsid w:val="004F762A"/>
    <w:rsid w:val="004F7748"/>
    <w:rsid w:val="00500BE8"/>
    <w:rsid w:val="00501371"/>
    <w:rsid w:val="005016F0"/>
    <w:rsid w:val="005017E4"/>
    <w:rsid w:val="00502D92"/>
    <w:rsid w:val="0050371F"/>
    <w:rsid w:val="005037EC"/>
    <w:rsid w:val="00504057"/>
    <w:rsid w:val="00504A60"/>
    <w:rsid w:val="00505AA0"/>
    <w:rsid w:val="00506C3F"/>
    <w:rsid w:val="00506D40"/>
    <w:rsid w:val="00506FCD"/>
    <w:rsid w:val="00506FE4"/>
    <w:rsid w:val="00507877"/>
    <w:rsid w:val="00507DFD"/>
    <w:rsid w:val="00510C33"/>
    <w:rsid w:val="00510EFE"/>
    <w:rsid w:val="0051140A"/>
    <w:rsid w:val="005115E1"/>
    <w:rsid w:val="005120C4"/>
    <w:rsid w:val="005122E6"/>
    <w:rsid w:val="00513B49"/>
    <w:rsid w:val="00513D36"/>
    <w:rsid w:val="00514550"/>
    <w:rsid w:val="00514621"/>
    <w:rsid w:val="005148BD"/>
    <w:rsid w:val="00514FB4"/>
    <w:rsid w:val="00515338"/>
    <w:rsid w:val="00515348"/>
    <w:rsid w:val="00515FBB"/>
    <w:rsid w:val="005171CE"/>
    <w:rsid w:val="00520808"/>
    <w:rsid w:val="00520E38"/>
    <w:rsid w:val="00521206"/>
    <w:rsid w:val="00521264"/>
    <w:rsid w:val="00521EA3"/>
    <w:rsid w:val="00522522"/>
    <w:rsid w:val="00522FF3"/>
    <w:rsid w:val="00523110"/>
    <w:rsid w:val="00523135"/>
    <w:rsid w:val="0052318C"/>
    <w:rsid w:val="005231FD"/>
    <w:rsid w:val="00523936"/>
    <w:rsid w:val="00524074"/>
    <w:rsid w:val="005243CD"/>
    <w:rsid w:val="005255F3"/>
    <w:rsid w:val="00525A74"/>
    <w:rsid w:val="00525B7B"/>
    <w:rsid w:val="00525D1E"/>
    <w:rsid w:val="005263FD"/>
    <w:rsid w:val="00526787"/>
    <w:rsid w:val="00527165"/>
    <w:rsid w:val="005308AA"/>
    <w:rsid w:val="0053285F"/>
    <w:rsid w:val="0053316B"/>
    <w:rsid w:val="00533A9E"/>
    <w:rsid w:val="00533EEE"/>
    <w:rsid w:val="00533F18"/>
    <w:rsid w:val="005340D9"/>
    <w:rsid w:val="0053455B"/>
    <w:rsid w:val="005345D7"/>
    <w:rsid w:val="00534A47"/>
    <w:rsid w:val="00534B4C"/>
    <w:rsid w:val="005359D8"/>
    <w:rsid w:val="005359F7"/>
    <w:rsid w:val="00536BE5"/>
    <w:rsid w:val="005372B5"/>
    <w:rsid w:val="0053746D"/>
    <w:rsid w:val="00537937"/>
    <w:rsid w:val="00540086"/>
    <w:rsid w:val="00540193"/>
    <w:rsid w:val="005403FC"/>
    <w:rsid w:val="005409CB"/>
    <w:rsid w:val="00540E72"/>
    <w:rsid w:val="00540F0E"/>
    <w:rsid w:val="00541FF7"/>
    <w:rsid w:val="0054213A"/>
    <w:rsid w:val="0054254C"/>
    <w:rsid w:val="0054255E"/>
    <w:rsid w:val="005425C9"/>
    <w:rsid w:val="00542F78"/>
    <w:rsid w:val="005436EC"/>
    <w:rsid w:val="0054422A"/>
    <w:rsid w:val="00544409"/>
    <w:rsid w:val="00544984"/>
    <w:rsid w:val="00544FCE"/>
    <w:rsid w:val="00545533"/>
    <w:rsid w:val="00545685"/>
    <w:rsid w:val="0054644B"/>
    <w:rsid w:val="00546B24"/>
    <w:rsid w:val="005475F8"/>
    <w:rsid w:val="00547B26"/>
    <w:rsid w:val="00550575"/>
    <w:rsid w:val="00550664"/>
    <w:rsid w:val="005510FB"/>
    <w:rsid w:val="005517FB"/>
    <w:rsid w:val="00551C55"/>
    <w:rsid w:val="00551E77"/>
    <w:rsid w:val="005528DE"/>
    <w:rsid w:val="00552E5D"/>
    <w:rsid w:val="005530BC"/>
    <w:rsid w:val="00553674"/>
    <w:rsid w:val="0055393C"/>
    <w:rsid w:val="005539E1"/>
    <w:rsid w:val="00554425"/>
    <w:rsid w:val="005544BA"/>
    <w:rsid w:val="005547FD"/>
    <w:rsid w:val="00554E1D"/>
    <w:rsid w:val="005554B2"/>
    <w:rsid w:val="00555EC8"/>
    <w:rsid w:val="00555F02"/>
    <w:rsid w:val="00555F6E"/>
    <w:rsid w:val="00556DB2"/>
    <w:rsid w:val="00557FF9"/>
    <w:rsid w:val="00560255"/>
    <w:rsid w:val="0056056D"/>
    <w:rsid w:val="00560B42"/>
    <w:rsid w:val="00561128"/>
    <w:rsid w:val="005611DF"/>
    <w:rsid w:val="005614E1"/>
    <w:rsid w:val="00562288"/>
    <w:rsid w:val="005622D1"/>
    <w:rsid w:val="0056246E"/>
    <w:rsid w:val="00562B99"/>
    <w:rsid w:val="00562E38"/>
    <w:rsid w:val="00563174"/>
    <w:rsid w:val="00563326"/>
    <w:rsid w:val="00563536"/>
    <w:rsid w:val="00563AF4"/>
    <w:rsid w:val="00564230"/>
    <w:rsid w:val="0056444B"/>
    <w:rsid w:val="005645E7"/>
    <w:rsid w:val="0056475A"/>
    <w:rsid w:val="00564768"/>
    <w:rsid w:val="00564B34"/>
    <w:rsid w:val="00564BFE"/>
    <w:rsid w:val="005657C0"/>
    <w:rsid w:val="0056653B"/>
    <w:rsid w:val="00566743"/>
    <w:rsid w:val="00566F4F"/>
    <w:rsid w:val="00567B97"/>
    <w:rsid w:val="005706FE"/>
    <w:rsid w:val="00570845"/>
    <w:rsid w:val="00570902"/>
    <w:rsid w:val="00570976"/>
    <w:rsid w:val="005711B6"/>
    <w:rsid w:val="00571304"/>
    <w:rsid w:val="00571916"/>
    <w:rsid w:val="00571E99"/>
    <w:rsid w:val="005722A0"/>
    <w:rsid w:val="00572393"/>
    <w:rsid w:val="00572518"/>
    <w:rsid w:val="005727C9"/>
    <w:rsid w:val="00572C12"/>
    <w:rsid w:val="00572C88"/>
    <w:rsid w:val="0057362A"/>
    <w:rsid w:val="0057370A"/>
    <w:rsid w:val="0057445A"/>
    <w:rsid w:val="00574E2A"/>
    <w:rsid w:val="00575CC6"/>
    <w:rsid w:val="005769EF"/>
    <w:rsid w:val="00576F84"/>
    <w:rsid w:val="0057701C"/>
    <w:rsid w:val="00577930"/>
    <w:rsid w:val="00577A7E"/>
    <w:rsid w:val="00577C86"/>
    <w:rsid w:val="00577CDB"/>
    <w:rsid w:val="00580092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32F"/>
    <w:rsid w:val="00585F08"/>
    <w:rsid w:val="005861CB"/>
    <w:rsid w:val="0058677A"/>
    <w:rsid w:val="00586C0A"/>
    <w:rsid w:val="005871B9"/>
    <w:rsid w:val="00587811"/>
    <w:rsid w:val="005878CD"/>
    <w:rsid w:val="0058795F"/>
    <w:rsid w:val="00590A4A"/>
    <w:rsid w:val="00590C76"/>
    <w:rsid w:val="00590FF7"/>
    <w:rsid w:val="0059105F"/>
    <w:rsid w:val="0059123A"/>
    <w:rsid w:val="00592E71"/>
    <w:rsid w:val="00592EC0"/>
    <w:rsid w:val="00593B68"/>
    <w:rsid w:val="00593E82"/>
    <w:rsid w:val="00594109"/>
    <w:rsid w:val="00594582"/>
    <w:rsid w:val="00594734"/>
    <w:rsid w:val="00594FBB"/>
    <w:rsid w:val="005951FB"/>
    <w:rsid w:val="005955E0"/>
    <w:rsid w:val="00595809"/>
    <w:rsid w:val="00595CDA"/>
    <w:rsid w:val="00595FE1"/>
    <w:rsid w:val="00596215"/>
    <w:rsid w:val="00596253"/>
    <w:rsid w:val="00597932"/>
    <w:rsid w:val="00597E83"/>
    <w:rsid w:val="00597FFC"/>
    <w:rsid w:val="005A06A8"/>
    <w:rsid w:val="005A1A0E"/>
    <w:rsid w:val="005A2E61"/>
    <w:rsid w:val="005A32C2"/>
    <w:rsid w:val="005A32F7"/>
    <w:rsid w:val="005A33D1"/>
    <w:rsid w:val="005A358F"/>
    <w:rsid w:val="005A39E3"/>
    <w:rsid w:val="005A3C50"/>
    <w:rsid w:val="005A3DA8"/>
    <w:rsid w:val="005A3E79"/>
    <w:rsid w:val="005A4527"/>
    <w:rsid w:val="005A518D"/>
    <w:rsid w:val="005A531B"/>
    <w:rsid w:val="005A5645"/>
    <w:rsid w:val="005A6657"/>
    <w:rsid w:val="005A6B78"/>
    <w:rsid w:val="005A72F1"/>
    <w:rsid w:val="005A78EB"/>
    <w:rsid w:val="005A79B3"/>
    <w:rsid w:val="005B0467"/>
    <w:rsid w:val="005B048B"/>
    <w:rsid w:val="005B05AD"/>
    <w:rsid w:val="005B1151"/>
    <w:rsid w:val="005B13BC"/>
    <w:rsid w:val="005B13C8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68E2"/>
    <w:rsid w:val="005B77D4"/>
    <w:rsid w:val="005C0497"/>
    <w:rsid w:val="005C0F21"/>
    <w:rsid w:val="005C202B"/>
    <w:rsid w:val="005C2AF1"/>
    <w:rsid w:val="005C2B0B"/>
    <w:rsid w:val="005C2B2C"/>
    <w:rsid w:val="005C2D71"/>
    <w:rsid w:val="005C2F97"/>
    <w:rsid w:val="005C3452"/>
    <w:rsid w:val="005C3DDF"/>
    <w:rsid w:val="005C4203"/>
    <w:rsid w:val="005C4846"/>
    <w:rsid w:val="005C4BFB"/>
    <w:rsid w:val="005C4CD1"/>
    <w:rsid w:val="005C51A4"/>
    <w:rsid w:val="005C560C"/>
    <w:rsid w:val="005C5E15"/>
    <w:rsid w:val="005C69A3"/>
    <w:rsid w:val="005C6E0C"/>
    <w:rsid w:val="005C7A1D"/>
    <w:rsid w:val="005C7CCB"/>
    <w:rsid w:val="005D1472"/>
    <w:rsid w:val="005D1903"/>
    <w:rsid w:val="005D1BCD"/>
    <w:rsid w:val="005D2257"/>
    <w:rsid w:val="005D234E"/>
    <w:rsid w:val="005D265D"/>
    <w:rsid w:val="005D26C0"/>
    <w:rsid w:val="005D2BDF"/>
    <w:rsid w:val="005D31A3"/>
    <w:rsid w:val="005D3551"/>
    <w:rsid w:val="005D3B96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D75B1"/>
    <w:rsid w:val="005E0497"/>
    <w:rsid w:val="005E05E8"/>
    <w:rsid w:val="005E1117"/>
    <w:rsid w:val="005E136F"/>
    <w:rsid w:val="005E1473"/>
    <w:rsid w:val="005E166A"/>
    <w:rsid w:val="005E17AF"/>
    <w:rsid w:val="005E20F4"/>
    <w:rsid w:val="005E25E0"/>
    <w:rsid w:val="005E29CD"/>
    <w:rsid w:val="005E2EE6"/>
    <w:rsid w:val="005E2F54"/>
    <w:rsid w:val="005E363E"/>
    <w:rsid w:val="005E3AD9"/>
    <w:rsid w:val="005E4362"/>
    <w:rsid w:val="005E49EC"/>
    <w:rsid w:val="005E4BEA"/>
    <w:rsid w:val="005E4F6B"/>
    <w:rsid w:val="005E5812"/>
    <w:rsid w:val="005E64B5"/>
    <w:rsid w:val="005E72D5"/>
    <w:rsid w:val="005E734E"/>
    <w:rsid w:val="005E77FA"/>
    <w:rsid w:val="005E7980"/>
    <w:rsid w:val="005F026C"/>
    <w:rsid w:val="005F1DFA"/>
    <w:rsid w:val="005F2689"/>
    <w:rsid w:val="005F3177"/>
    <w:rsid w:val="005F4CE0"/>
    <w:rsid w:val="005F4DE6"/>
    <w:rsid w:val="005F4F8B"/>
    <w:rsid w:val="005F5683"/>
    <w:rsid w:val="005F5AA7"/>
    <w:rsid w:val="005F5F4B"/>
    <w:rsid w:val="005F5FBE"/>
    <w:rsid w:val="005F5FED"/>
    <w:rsid w:val="005F6284"/>
    <w:rsid w:val="005F6896"/>
    <w:rsid w:val="005F6A8E"/>
    <w:rsid w:val="005F6FDE"/>
    <w:rsid w:val="005F744B"/>
    <w:rsid w:val="005F7972"/>
    <w:rsid w:val="005F7A09"/>
    <w:rsid w:val="00600F5E"/>
    <w:rsid w:val="00601D43"/>
    <w:rsid w:val="006023A6"/>
    <w:rsid w:val="00602EFA"/>
    <w:rsid w:val="006034CB"/>
    <w:rsid w:val="006051B7"/>
    <w:rsid w:val="00605B6A"/>
    <w:rsid w:val="00605B85"/>
    <w:rsid w:val="00605E97"/>
    <w:rsid w:val="00605F86"/>
    <w:rsid w:val="006073E7"/>
    <w:rsid w:val="00607E26"/>
    <w:rsid w:val="006101D3"/>
    <w:rsid w:val="006111E7"/>
    <w:rsid w:val="00611593"/>
    <w:rsid w:val="00611A4A"/>
    <w:rsid w:val="00611A9A"/>
    <w:rsid w:val="00611B70"/>
    <w:rsid w:val="00611DD2"/>
    <w:rsid w:val="00612340"/>
    <w:rsid w:val="00613490"/>
    <w:rsid w:val="0061371E"/>
    <w:rsid w:val="00613C1A"/>
    <w:rsid w:val="00613EE2"/>
    <w:rsid w:val="006145D7"/>
    <w:rsid w:val="0061462C"/>
    <w:rsid w:val="006149D6"/>
    <w:rsid w:val="00614B57"/>
    <w:rsid w:val="006153DA"/>
    <w:rsid w:val="0061606A"/>
    <w:rsid w:val="00616226"/>
    <w:rsid w:val="006169DC"/>
    <w:rsid w:val="006200FD"/>
    <w:rsid w:val="00620BE4"/>
    <w:rsid w:val="00621507"/>
    <w:rsid w:val="006219A4"/>
    <w:rsid w:val="00621FF5"/>
    <w:rsid w:val="0062227F"/>
    <w:rsid w:val="00622614"/>
    <w:rsid w:val="00622749"/>
    <w:rsid w:val="00622832"/>
    <w:rsid w:val="006228D7"/>
    <w:rsid w:val="00622C26"/>
    <w:rsid w:val="00622D9A"/>
    <w:rsid w:val="00623551"/>
    <w:rsid w:val="0062469F"/>
    <w:rsid w:val="00624766"/>
    <w:rsid w:val="00624A05"/>
    <w:rsid w:val="00624E42"/>
    <w:rsid w:val="0062520F"/>
    <w:rsid w:val="0062525D"/>
    <w:rsid w:val="00625660"/>
    <w:rsid w:val="00625F22"/>
    <w:rsid w:val="006271D7"/>
    <w:rsid w:val="00627791"/>
    <w:rsid w:val="00627EFD"/>
    <w:rsid w:val="00627F08"/>
    <w:rsid w:val="006302D1"/>
    <w:rsid w:val="00630EC3"/>
    <w:rsid w:val="00631585"/>
    <w:rsid w:val="00632309"/>
    <w:rsid w:val="00632351"/>
    <w:rsid w:val="00632D12"/>
    <w:rsid w:val="00632DDC"/>
    <w:rsid w:val="00632DF1"/>
    <w:rsid w:val="00632F17"/>
    <w:rsid w:val="0063310E"/>
    <w:rsid w:val="00633F56"/>
    <w:rsid w:val="00634180"/>
    <w:rsid w:val="006345CA"/>
    <w:rsid w:val="006345E2"/>
    <w:rsid w:val="00635197"/>
    <w:rsid w:val="006367FE"/>
    <w:rsid w:val="00636CCF"/>
    <w:rsid w:val="00636F19"/>
    <w:rsid w:val="006370C5"/>
    <w:rsid w:val="00640BA0"/>
    <w:rsid w:val="00640F05"/>
    <w:rsid w:val="00641BD7"/>
    <w:rsid w:val="00641E9F"/>
    <w:rsid w:val="0064252F"/>
    <w:rsid w:val="00642C4D"/>
    <w:rsid w:val="006434B3"/>
    <w:rsid w:val="00644624"/>
    <w:rsid w:val="006459BD"/>
    <w:rsid w:val="0064702C"/>
    <w:rsid w:val="006476D4"/>
    <w:rsid w:val="00647B1F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7A4"/>
    <w:rsid w:val="00653C89"/>
    <w:rsid w:val="00653F7E"/>
    <w:rsid w:val="00654495"/>
    <w:rsid w:val="00654774"/>
    <w:rsid w:val="00654920"/>
    <w:rsid w:val="006549DF"/>
    <w:rsid w:val="00654C33"/>
    <w:rsid w:val="00654D88"/>
    <w:rsid w:val="00655040"/>
    <w:rsid w:val="00655623"/>
    <w:rsid w:val="00655914"/>
    <w:rsid w:val="00655983"/>
    <w:rsid w:val="00655E52"/>
    <w:rsid w:val="006563DB"/>
    <w:rsid w:val="006567B8"/>
    <w:rsid w:val="00657045"/>
    <w:rsid w:val="006572A7"/>
    <w:rsid w:val="00657852"/>
    <w:rsid w:val="00657F84"/>
    <w:rsid w:val="0066047C"/>
    <w:rsid w:val="006615E8"/>
    <w:rsid w:val="00662130"/>
    <w:rsid w:val="00662178"/>
    <w:rsid w:val="0066223F"/>
    <w:rsid w:val="00662BD4"/>
    <w:rsid w:val="006631D5"/>
    <w:rsid w:val="0066397D"/>
    <w:rsid w:val="0066465D"/>
    <w:rsid w:val="0066487E"/>
    <w:rsid w:val="00664897"/>
    <w:rsid w:val="0066522C"/>
    <w:rsid w:val="006653F9"/>
    <w:rsid w:val="006658DA"/>
    <w:rsid w:val="00665F20"/>
    <w:rsid w:val="006661A7"/>
    <w:rsid w:val="006663E3"/>
    <w:rsid w:val="006665D0"/>
    <w:rsid w:val="00666ACA"/>
    <w:rsid w:val="00666BEA"/>
    <w:rsid w:val="0066761E"/>
    <w:rsid w:val="00667876"/>
    <w:rsid w:val="00667982"/>
    <w:rsid w:val="00667EA9"/>
    <w:rsid w:val="0067084F"/>
    <w:rsid w:val="00670C12"/>
    <w:rsid w:val="00671025"/>
    <w:rsid w:val="006715D5"/>
    <w:rsid w:val="006718F5"/>
    <w:rsid w:val="00672194"/>
    <w:rsid w:val="00673277"/>
    <w:rsid w:val="00673C80"/>
    <w:rsid w:val="006748D8"/>
    <w:rsid w:val="00674F57"/>
    <w:rsid w:val="00674FEB"/>
    <w:rsid w:val="006757B4"/>
    <w:rsid w:val="00675FB6"/>
    <w:rsid w:val="00676459"/>
    <w:rsid w:val="00676ECF"/>
    <w:rsid w:val="00677022"/>
    <w:rsid w:val="00677036"/>
    <w:rsid w:val="00677580"/>
    <w:rsid w:val="00677A19"/>
    <w:rsid w:val="00677A54"/>
    <w:rsid w:val="00680BF5"/>
    <w:rsid w:val="00680DA3"/>
    <w:rsid w:val="00680FA8"/>
    <w:rsid w:val="006822AA"/>
    <w:rsid w:val="00682A22"/>
    <w:rsid w:val="00682ED2"/>
    <w:rsid w:val="006830A1"/>
    <w:rsid w:val="00683127"/>
    <w:rsid w:val="00683742"/>
    <w:rsid w:val="00683A28"/>
    <w:rsid w:val="006856AF"/>
    <w:rsid w:val="00685BAC"/>
    <w:rsid w:val="006867C9"/>
    <w:rsid w:val="00686C80"/>
    <w:rsid w:val="0069041F"/>
    <w:rsid w:val="00690AE3"/>
    <w:rsid w:val="00690C74"/>
    <w:rsid w:val="00690E20"/>
    <w:rsid w:val="00691076"/>
    <w:rsid w:val="00691728"/>
    <w:rsid w:val="00691AFF"/>
    <w:rsid w:val="0069258A"/>
    <w:rsid w:val="00693A98"/>
    <w:rsid w:val="00694491"/>
    <w:rsid w:val="006945CD"/>
    <w:rsid w:val="006959CB"/>
    <w:rsid w:val="006973E7"/>
    <w:rsid w:val="0069766F"/>
    <w:rsid w:val="006A002B"/>
    <w:rsid w:val="006A00B6"/>
    <w:rsid w:val="006A05D4"/>
    <w:rsid w:val="006A0D47"/>
    <w:rsid w:val="006A0E5A"/>
    <w:rsid w:val="006A0EEE"/>
    <w:rsid w:val="006A0EFE"/>
    <w:rsid w:val="006A25F2"/>
    <w:rsid w:val="006A2638"/>
    <w:rsid w:val="006A26EB"/>
    <w:rsid w:val="006A2EB8"/>
    <w:rsid w:val="006A2F59"/>
    <w:rsid w:val="006A34F0"/>
    <w:rsid w:val="006A39D6"/>
    <w:rsid w:val="006A3F0C"/>
    <w:rsid w:val="006A3FF2"/>
    <w:rsid w:val="006A48B8"/>
    <w:rsid w:val="006A4D07"/>
    <w:rsid w:val="006A4D6F"/>
    <w:rsid w:val="006A532A"/>
    <w:rsid w:val="006A5733"/>
    <w:rsid w:val="006A5E19"/>
    <w:rsid w:val="006A6237"/>
    <w:rsid w:val="006A771E"/>
    <w:rsid w:val="006A7A7B"/>
    <w:rsid w:val="006A7C5A"/>
    <w:rsid w:val="006B0273"/>
    <w:rsid w:val="006B03CD"/>
    <w:rsid w:val="006B0413"/>
    <w:rsid w:val="006B08CB"/>
    <w:rsid w:val="006B09D6"/>
    <w:rsid w:val="006B14CD"/>
    <w:rsid w:val="006B1664"/>
    <w:rsid w:val="006B1DE0"/>
    <w:rsid w:val="006B1FB8"/>
    <w:rsid w:val="006B1FCA"/>
    <w:rsid w:val="006B23F9"/>
    <w:rsid w:val="006B23FA"/>
    <w:rsid w:val="006B2696"/>
    <w:rsid w:val="006B2C43"/>
    <w:rsid w:val="006B3090"/>
    <w:rsid w:val="006B31BD"/>
    <w:rsid w:val="006B32CF"/>
    <w:rsid w:val="006B3937"/>
    <w:rsid w:val="006B41EA"/>
    <w:rsid w:val="006B423A"/>
    <w:rsid w:val="006B5A6F"/>
    <w:rsid w:val="006B6098"/>
    <w:rsid w:val="006B6A5C"/>
    <w:rsid w:val="006B7463"/>
    <w:rsid w:val="006B761B"/>
    <w:rsid w:val="006B7699"/>
    <w:rsid w:val="006B790C"/>
    <w:rsid w:val="006C008C"/>
    <w:rsid w:val="006C048E"/>
    <w:rsid w:val="006C0D0C"/>
    <w:rsid w:val="006C1046"/>
    <w:rsid w:val="006C1982"/>
    <w:rsid w:val="006C21B0"/>
    <w:rsid w:val="006C37A3"/>
    <w:rsid w:val="006C5653"/>
    <w:rsid w:val="006C593F"/>
    <w:rsid w:val="006C5D97"/>
    <w:rsid w:val="006C5F97"/>
    <w:rsid w:val="006C5F9F"/>
    <w:rsid w:val="006C64D7"/>
    <w:rsid w:val="006C660E"/>
    <w:rsid w:val="006C67E6"/>
    <w:rsid w:val="006C7DFA"/>
    <w:rsid w:val="006D09A7"/>
    <w:rsid w:val="006D0ABB"/>
    <w:rsid w:val="006D0C46"/>
    <w:rsid w:val="006D0D3A"/>
    <w:rsid w:val="006D1062"/>
    <w:rsid w:val="006D1668"/>
    <w:rsid w:val="006D16AB"/>
    <w:rsid w:val="006D16D3"/>
    <w:rsid w:val="006D1F67"/>
    <w:rsid w:val="006D21C0"/>
    <w:rsid w:val="006D34E2"/>
    <w:rsid w:val="006D35DB"/>
    <w:rsid w:val="006D3D03"/>
    <w:rsid w:val="006D480C"/>
    <w:rsid w:val="006D4D47"/>
    <w:rsid w:val="006D4D63"/>
    <w:rsid w:val="006D569F"/>
    <w:rsid w:val="006D57AF"/>
    <w:rsid w:val="006D587E"/>
    <w:rsid w:val="006D5B2A"/>
    <w:rsid w:val="006D5B6D"/>
    <w:rsid w:val="006D72D1"/>
    <w:rsid w:val="006D7627"/>
    <w:rsid w:val="006D7E24"/>
    <w:rsid w:val="006E0010"/>
    <w:rsid w:val="006E076F"/>
    <w:rsid w:val="006E21B5"/>
    <w:rsid w:val="006E24E7"/>
    <w:rsid w:val="006E2D83"/>
    <w:rsid w:val="006E37C6"/>
    <w:rsid w:val="006E4477"/>
    <w:rsid w:val="006E491D"/>
    <w:rsid w:val="006E51BE"/>
    <w:rsid w:val="006E5F1B"/>
    <w:rsid w:val="006E6275"/>
    <w:rsid w:val="006E6288"/>
    <w:rsid w:val="006E63DA"/>
    <w:rsid w:val="006E69C6"/>
    <w:rsid w:val="006E721D"/>
    <w:rsid w:val="006E76B6"/>
    <w:rsid w:val="006E779A"/>
    <w:rsid w:val="006F07F3"/>
    <w:rsid w:val="006F0EC6"/>
    <w:rsid w:val="006F1AB3"/>
    <w:rsid w:val="006F2E0C"/>
    <w:rsid w:val="006F31AB"/>
    <w:rsid w:val="006F3723"/>
    <w:rsid w:val="006F3AD8"/>
    <w:rsid w:val="006F4246"/>
    <w:rsid w:val="006F4811"/>
    <w:rsid w:val="006F4909"/>
    <w:rsid w:val="006F4AF3"/>
    <w:rsid w:val="006F4B66"/>
    <w:rsid w:val="006F4C36"/>
    <w:rsid w:val="006F4E94"/>
    <w:rsid w:val="006F4FED"/>
    <w:rsid w:val="006F55EF"/>
    <w:rsid w:val="006F5B5A"/>
    <w:rsid w:val="006F5F83"/>
    <w:rsid w:val="006F72B8"/>
    <w:rsid w:val="006F7596"/>
    <w:rsid w:val="006F7E5D"/>
    <w:rsid w:val="0070062F"/>
    <w:rsid w:val="00700670"/>
    <w:rsid w:val="007006A4"/>
    <w:rsid w:val="00700D84"/>
    <w:rsid w:val="00700DA7"/>
    <w:rsid w:val="00700E4D"/>
    <w:rsid w:val="00701106"/>
    <w:rsid w:val="0070111A"/>
    <w:rsid w:val="007011EB"/>
    <w:rsid w:val="00701A83"/>
    <w:rsid w:val="00702456"/>
    <w:rsid w:val="00702BE1"/>
    <w:rsid w:val="007037D5"/>
    <w:rsid w:val="007037E9"/>
    <w:rsid w:val="00703970"/>
    <w:rsid w:val="00703C93"/>
    <w:rsid w:val="00704360"/>
    <w:rsid w:val="00704526"/>
    <w:rsid w:val="00704E26"/>
    <w:rsid w:val="00705369"/>
    <w:rsid w:val="00705792"/>
    <w:rsid w:val="0070591B"/>
    <w:rsid w:val="00705F29"/>
    <w:rsid w:val="007060FA"/>
    <w:rsid w:val="0070707D"/>
    <w:rsid w:val="007070C9"/>
    <w:rsid w:val="00707993"/>
    <w:rsid w:val="00707CD2"/>
    <w:rsid w:val="00710308"/>
    <w:rsid w:val="00710354"/>
    <w:rsid w:val="0071116C"/>
    <w:rsid w:val="00711306"/>
    <w:rsid w:val="00711599"/>
    <w:rsid w:val="00712AB2"/>
    <w:rsid w:val="00712BCC"/>
    <w:rsid w:val="00713B48"/>
    <w:rsid w:val="007140A5"/>
    <w:rsid w:val="007141C8"/>
    <w:rsid w:val="007146F7"/>
    <w:rsid w:val="007149A9"/>
    <w:rsid w:val="0071504B"/>
    <w:rsid w:val="00715325"/>
    <w:rsid w:val="0071534F"/>
    <w:rsid w:val="00715372"/>
    <w:rsid w:val="0071588C"/>
    <w:rsid w:val="00715D08"/>
    <w:rsid w:val="00716230"/>
    <w:rsid w:val="007164E5"/>
    <w:rsid w:val="00716866"/>
    <w:rsid w:val="00716916"/>
    <w:rsid w:val="0071698E"/>
    <w:rsid w:val="00717281"/>
    <w:rsid w:val="007175ED"/>
    <w:rsid w:val="00721194"/>
    <w:rsid w:val="007222FF"/>
    <w:rsid w:val="00722424"/>
    <w:rsid w:val="00722CA8"/>
    <w:rsid w:val="007245A2"/>
    <w:rsid w:val="00725610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BE7"/>
    <w:rsid w:val="00731D98"/>
    <w:rsid w:val="00731EA2"/>
    <w:rsid w:val="00731ECE"/>
    <w:rsid w:val="007325AC"/>
    <w:rsid w:val="00732784"/>
    <w:rsid w:val="00732874"/>
    <w:rsid w:val="00732AF1"/>
    <w:rsid w:val="00733827"/>
    <w:rsid w:val="00733EA9"/>
    <w:rsid w:val="00734A72"/>
    <w:rsid w:val="007350ED"/>
    <w:rsid w:val="007354F2"/>
    <w:rsid w:val="00735810"/>
    <w:rsid w:val="00735A10"/>
    <w:rsid w:val="00735F2F"/>
    <w:rsid w:val="0073621A"/>
    <w:rsid w:val="00736CB9"/>
    <w:rsid w:val="00736D7F"/>
    <w:rsid w:val="00737CF0"/>
    <w:rsid w:val="00737F56"/>
    <w:rsid w:val="0074070B"/>
    <w:rsid w:val="00740A5A"/>
    <w:rsid w:val="00741EEE"/>
    <w:rsid w:val="007420BD"/>
    <w:rsid w:val="00742102"/>
    <w:rsid w:val="007427DE"/>
    <w:rsid w:val="00742DE9"/>
    <w:rsid w:val="00742E48"/>
    <w:rsid w:val="0074309A"/>
    <w:rsid w:val="007433DF"/>
    <w:rsid w:val="007434E3"/>
    <w:rsid w:val="00743524"/>
    <w:rsid w:val="00743886"/>
    <w:rsid w:val="007442B9"/>
    <w:rsid w:val="00744408"/>
    <w:rsid w:val="007447F1"/>
    <w:rsid w:val="007451BF"/>
    <w:rsid w:val="007454AD"/>
    <w:rsid w:val="00745C37"/>
    <w:rsid w:val="00745C84"/>
    <w:rsid w:val="00745EB5"/>
    <w:rsid w:val="00745F3D"/>
    <w:rsid w:val="0074711E"/>
    <w:rsid w:val="00747394"/>
    <w:rsid w:val="007477DE"/>
    <w:rsid w:val="00747BD0"/>
    <w:rsid w:val="00750037"/>
    <w:rsid w:val="0075008C"/>
    <w:rsid w:val="00750448"/>
    <w:rsid w:val="007511C0"/>
    <w:rsid w:val="007519A2"/>
    <w:rsid w:val="007522FA"/>
    <w:rsid w:val="00752C22"/>
    <w:rsid w:val="00753DED"/>
    <w:rsid w:val="0075405C"/>
    <w:rsid w:val="00754819"/>
    <w:rsid w:val="0075541D"/>
    <w:rsid w:val="00755612"/>
    <w:rsid w:val="00756128"/>
    <w:rsid w:val="007565DE"/>
    <w:rsid w:val="007569F0"/>
    <w:rsid w:val="00757A62"/>
    <w:rsid w:val="007605B3"/>
    <w:rsid w:val="00760C7E"/>
    <w:rsid w:val="007610E9"/>
    <w:rsid w:val="00762446"/>
    <w:rsid w:val="00762794"/>
    <w:rsid w:val="00762E5C"/>
    <w:rsid w:val="00764251"/>
    <w:rsid w:val="007649AE"/>
    <w:rsid w:val="007649DA"/>
    <w:rsid w:val="00764DD6"/>
    <w:rsid w:val="00764ECE"/>
    <w:rsid w:val="00764F3C"/>
    <w:rsid w:val="00765977"/>
    <w:rsid w:val="00766728"/>
    <w:rsid w:val="007668F1"/>
    <w:rsid w:val="007668FF"/>
    <w:rsid w:val="00767205"/>
    <w:rsid w:val="0076771B"/>
    <w:rsid w:val="00767D6C"/>
    <w:rsid w:val="00770A19"/>
    <w:rsid w:val="00771810"/>
    <w:rsid w:val="00772B71"/>
    <w:rsid w:val="00773231"/>
    <w:rsid w:val="0077494C"/>
    <w:rsid w:val="007749F3"/>
    <w:rsid w:val="007762DA"/>
    <w:rsid w:val="00776381"/>
    <w:rsid w:val="007764EA"/>
    <w:rsid w:val="00776747"/>
    <w:rsid w:val="00776FB7"/>
    <w:rsid w:val="007770D5"/>
    <w:rsid w:val="00777E8B"/>
    <w:rsid w:val="007804FB"/>
    <w:rsid w:val="00780E0D"/>
    <w:rsid w:val="00780E80"/>
    <w:rsid w:val="007811DE"/>
    <w:rsid w:val="00781262"/>
    <w:rsid w:val="00782404"/>
    <w:rsid w:val="007824D1"/>
    <w:rsid w:val="007826BB"/>
    <w:rsid w:val="00783C68"/>
    <w:rsid w:val="00785044"/>
    <w:rsid w:val="00785466"/>
    <w:rsid w:val="0078550E"/>
    <w:rsid w:val="00785711"/>
    <w:rsid w:val="00785945"/>
    <w:rsid w:val="007860FE"/>
    <w:rsid w:val="00786174"/>
    <w:rsid w:val="007865B7"/>
    <w:rsid w:val="00786664"/>
    <w:rsid w:val="007867B5"/>
    <w:rsid w:val="00786825"/>
    <w:rsid w:val="0078684F"/>
    <w:rsid w:val="007878F0"/>
    <w:rsid w:val="00787983"/>
    <w:rsid w:val="0079079A"/>
    <w:rsid w:val="00790DEE"/>
    <w:rsid w:val="00790F8E"/>
    <w:rsid w:val="00791436"/>
    <w:rsid w:val="0079149E"/>
    <w:rsid w:val="007918B5"/>
    <w:rsid w:val="0079197E"/>
    <w:rsid w:val="00791F66"/>
    <w:rsid w:val="0079223E"/>
    <w:rsid w:val="0079296E"/>
    <w:rsid w:val="00792F27"/>
    <w:rsid w:val="00792F59"/>
    <w:rsid w:val="00793F18"/>
    <w:rsid w:val="0079422F"/>
    <w:rsid w:val="00794AE5"/>
    <w:rsid w:val="00795583"/>
    <w:rsid w:val="007959B2"/>
    <w:rsid w:val="007963BD"/>
    <w:rsid w:val="007976A9"/>
    <w:rsid w:val="00797ED6"/>
    <w:rsid w:val="007A02A9"/>
    <w:rsid w:val="007A043D"/>
    <w:rsid w:val="007A05D9"/>
    <w:rsid w:val="007A0C51"/>
    <w:rsid w:val="007A0CB9"/>
    <w:rsid w:val="007A10C0"/>
    <w:rsid w:val="007A1EBE"/>
    <w:rsid w:val="007A1EDD"/>
    <w:rsid w:val="007A21BD"/>
    <w:rsid w:val="007A27C8"/>
    <w:rsid w:val="007A3248"/>
    <w:rsid w:val="007A339E"/>
    <w:rsid w:val="007A3564"/>
    <w:rsid w:val="007A3923"/>
    <w:rsid w:val="007A3FD1"/>
    <w:rsid w:val="007A406D"/>
    <w:rsid w:val="007A44A6"/>
    <w:rsid w:val="007A45C4"/>
    <w:rsid w:val="007A46B4"/>
    <w:rsid w:val="007A47FD"/>
    <w:rsid w:val="007A4A28"/>
    <w:rsid w:val="007A4E48"/>
    <w:rsid w:val="007A5192"/>
    <w:rsid w:val="007A5492"/>
    <w:rsid w:val="007A57B1"/>
    <w:rsid w:val="007A58E0"/>
    <w:rsid w:val="007A5DFD"/>
    <w:rsid w:val="007A63C5"/>
    <w:rsid w:val="007A70C7"/>
    <w:rsid w:val="007A72FD"/>
    <w:rsid w:val="007A758C"/>
    <w:rsid w:val="007A772E"/>
    <w:rsid w:val="007A79A8"/>
    <w:rsid w:val="007B0686"/>
    <w:rsid w:val="007B0A79"/>
    <w:rsid w:val="007B1023"/>
    <w:rsid w:val="007B1576"/>
    <w:rsid w:val="007B18E3"/>
    <w:rsid w:val="007B1FFA"/>
    <w:rsid w:val="007B22D2"/>
    <w:rsid w:val="007B3786"/>
    <w:rsid w:val="007B3A96"/>
    <w:rsid w:val="007B3EB7"/>
    <w:rsid w:val="007B42BB"/>
    <w:rsid w:val="007B4B93"/>
    <w:rsid w:val="007B50D5"/>
    <w:rsid w:val="007B5956"/>
    <w:rsid w:val="007B5B46"/>
    <w:rsid w:val="007B72F1"/>
    <w:rsid w:val="007B75BF"/>
    <w:rsid w:val="007B75C5"/>
    <w:rsid w:val="007B7A83"/>
    <w:rsid w:val="007C0010"/>
    <w:rsid w:val="007C0611"/>
    <w:rsid w:val="007C12EA"/>
    <w:rsid w:val="007C13D6"/>
    <w:rsid w:val="007C296E"/>
    <w:rsid w:val="007C311D"/>
    <w:rsid w:val="007C3779"/>
    <w:rsid w:val="007C37F1"/>
    <w:rsid w:val="007C3BFF"/>
    <w:rsid w:val="007C437C"/>
    <w:rsid w:val="007C49AB"/>
    <w:rsid w:val="007C512A"/>
    <w:rsid w:val="007C57E7"/>
    <w:rsid w:val="007C5884"/>
    <w:rsid w:val="007C59A3"/>
    <w:rsid w:val="007C61B7"/>
    <w:rsid w:val="007C6BC2"/>
    <w:rsid w:val="007C6DEF"/>
    <w:rsid w:val="007C71CC"/>
    <w:rsid w:val="007C77E1"/>
    <w:rsid w:val="007C7A65"/>
    <w:rsid w:val="007D003D"/>
    <w:rsid w:val="007D04AD"/>
    <w:rsid w:val="007D081D"/>
    <w:rsid w:val="007D0932"/>
    <w:rsid w:val="007D0C25"/>
    <w:rsid w:val="007D0E1E"/>
    <w:rsid w:val="007D1D49"/>
    <w:rsid w:val="007D1F2F"/>
    <w:rsid w:val="007D2906"/>
    <w:rsid w:val="007D3756"/>
    <w:rsid w:val="007D378C"/>
    <w:rsid w:val="007D3811"/>
    <w:rsid w:val="007D3A32"/>
    <w:rsid w:val="007D3AD4"/>
    <w:rsid w:val="007D3B61"/>
    <w:rsid w:val="007D468D"/>
    <w:rsid w:val="007D4D85"/>
    <w:rsid w:val="007D4ED9"/>
    <w:rsid w:val="007D530E"/>
    <w:rsid w:val="007D6F90"/>
    <w:rsid w:val="007D7193"/>
    <w:rsid w:val="007D7392"/>
    <w:rsid w:val="007D781B"/>
    <w:rsid w:val="007E01E2"/>
    <w:rsid w:val="007E0389"/>
    <w:rsid w:val="007E0BD4"/>
    <w:rsid w:val="007E0C87"/>
    <w:rsid w:val="007E0D54"/>
    <w:rsid w:val="007E0F46"/>
    <w:rsid w:val="007E0F91"/>
    <w:rsid w:val="007E1828"/>
    <w:rsid w:val="007E1D48"/>
    <w:rsid w:val="007E1F51"/>
    <w:rsid w:val="007E23A7"/>
    <w:rsid w:val="007E2751"/>
    <w:rsid w:val="007E289A"/>
    <w:rsid w:val="007E2A96"/>
    <w:rsid w:val="007E31CB"/>
    <w:rsid w:val="007E42E1"/>
    <w:rsid w:val="007E42E5"/>
    <w:rsid w:val="007E4C71"/>
    <w:rsid w:val="007E4D03"/>
    <w:rsid w:val="007E5F2C"/>
    <w:rsid w:val="007E7308"/>
    <w:rsid w:val="007E791F"/>
    <w:rsid w:val="007E79DF"/>
    <w:rsid w:val="007E7DD2"/>
    <w:rsid w:val="007F05EA"/>
    <w:rsid w:val="007F0C0F"/>
    <w:rsid w:val="007F2206"/>
    <w:rsid w:val="007F2ABB"/>
    <w:rsid w:val="007F331F"/>
    <w:rsid w:val="007F3A4F"/>
    <w:rsid w:val="007F3A92"/>
    <w:rsid w:val="007F3BF8"/>
    <w:rsid w:val="007F4306"/>
    <w:rsid w:val="007F559B"/>
    <w:rsid w:val="007F5A3F"/>
    <w:rsid w:val="007F5D4B"/>
    <w:rsid w:val="007F5DFF"/>
    <w:rsid w:val="007F5EAC"/>
    <w:rsid w:val="007F645D"/>
    <w:rsid w:val="007F7371"/>
    <w:rsid w:val="007F7994"/>
    <w:rsid w:val="007F7CB9"/>
    <w:rsid w:val="008002B1"/>
    <w:rsid w:val="00800543"/>
    <w:rsid w:val="00801BFE"/>
    <w:rsid w:val="00802D45"/>
    <w:rsid w:val="00803402"/>
    <w:rsid w:val="00803479"/>
    <w:rsid w:val="008035EE"/>
    <w:rsid w:val="008038B1"/>
    <w:rsid w:val="00803A81"/>
    <w:rsid w:val="00803D1A"/>
    <w:rsid w:val="00804451"/>
    <w:rsid w:val="008045AC"/>
    <w:rsid w:val="008048EE"/>
    <w:rsid w:val="00804FEA"/>
    <w:rsid w:val="0080506A"/>
    <w:rsid w:val="00805634"/>
    <w:rsid w:val="0080581A"/>
    <w:rsid w:val="00807340"/>
    <w:rsid w:val="00807B22"/>
    <w:rsid w:val="00807E06"/>
    <w:rsid w:val="008101C2"/>
    <w:rsid w:val="00810556"/>
    <w:rsid w:val="008107A0"/>
    <w:rsid w:val="00810A25"/>
    <w:rsid w:val="00810B3C"/>
    <w:rsid w:val="008114B4"/>
    <w:rsid w:val="008117B9"/>
    <w:rsid w:val="00812013"/>
    <w:rsid w:val="00812933"/>
    <w:rsid w:val="008130B6"/>
    <w:rsid w:val="008131A6"/>
    <w:rsid w:val="00813E74"/>
    <w:rsid w:val="00814082"/>
    <w:rsid w:val="008141BF"/>
    <w:rsid w:val="0081436C"/>
    <w:rsid w:val="008149E5"/>
    <w:rsid w:val="00814D1B"/>
    <w:rsid w:val="0081522C"/>
    <w:rsid w:val="008159D0"/>
    <w:rsid w:val="00815A9E"/>
    <w:rsid w:val="00815F31"/>
    <w:rsid w:val="00816EDE"/>
    <w:rsid w:val="0081732C"/>
    <w:rsid w:val="00817C73"/>
    <w:rsid w:val="00820386"/>
    <w:rsid w:val="00820C1A"/>
    <w:rsid w:val="00820F97"/>
    <w:rsid w:val="008213F6"/>
    <w:rsid w:val="0082141D"/>
    <w:rsid w:val="00821522"/>
    <w:rsid w:val="008215C9"/>
    <w:rsid w:val="00821B27"/>
    <w:rsid w:val="00821B3D"/>
    <w:rsid w:val="00821F8F"/>
    <w:rsid w:val="0082211F"/>
    <w:rsid w:val="008223B3"/>
    <w:rsid w:val="0082257C"/>
    <w:rsid w:val="008233B8"/>
    <w:rsid w:val="00823614"/>
    <w:rsid w:val="008236EC"/>
    <w:rsid w:val="008239EF"/>
    <w:rsid w:val="00823C5E"/>
    <w:rsid w:val="0082412C"/>
    <w:rsid w:val="00824305"/>
    <w:rsid w:val="00824565"/>
    <w:rsid w:val="008259E4"/>
    <w:rsid w:val="00825B80"/>
    <w:rsid w:val="00825BC4"/>
    <w:rsid w:val="00825F00"/>
    <w:rsid w:val="00826013"/>
    <w:rsid w:val="00826D29"/>
    <w:rsid w:val="00827240"/>
    <w:rsid w:val="008276EE"/>
    <w:rsid w:val="008300A2"/>
    <w:rsid w:val="00830317"/>
    <w:rsid w:val="0083037F"/>
    <w:rsid w:val="00830AEB"/>
    <w:rsid w:val="00830C41"/>
    <w:rsid w:val="00830D86"/>
    <w:rsid w:val="008320E8"/>
    <w:rsid w:val="008323F8"/>
    <w:rsid w:val="008329E8"/>
    <w:rsid w:val="00832FA6"/>
    <w:rsid w:val="0083319A"/>
    <w:rsid w:val="00833398"/>
    <w:rsid w:val="0083358C"/>
    <w:rsid w:val="00834D32"/>
    <w:rsid w:val="008357EB"/>
    <w:rsid w:val="00835D2E"/>
    <w:rsid w:val="00835EE4"/>
    <w:rsid w:val="00836935"/>
    <w:rsid w:val="00836A99"/>
    <w:rsid w:val="00836D6B"/>
    <w:rsid w:val="0083705D"/>
    <w:rsid w:val="00837096"/>
    <w:rsid w:val="008374AC"/>
    <w:rsid w:val="00837C66"/>
    <w:rsid w:val="008403B9"/>
    <w:rsid w:val="008407F7"/>
    <w:rsid w:val="008414D3"/>
    <w:rsid w:val="00841D55"/>
    <w:rsid w:val="008423AB"/>
    <w:rsid w:val="00842445"/>
    <w:rsid w:val="008424D8"/>
    <w:rsid w:val="00842A41"/>
    <w:rsid w:val="00842E1F"/>
    <w:rsid w:val="008432C2"/>
    <w:rsid w:val="0084331D"/>
    <w:rsid w:val="00844610"/>
    <w:rsid w:val="00844839"/>
    <w:rsid w:val="00844EDC"/>
    <w:rsid w:val="0084506C"/>
    <w:rsid w:val="00845436"/>
    <w:rsid w:val="008462A0"/>
    <w:rsid w:val="008463A1"/>
    <w:rsid w:val="00846A79"/>
    <w:rsid w:val="00847353"/>
    <w:rsid w:val="008478FA"/>
    <w:rsid w:val="0085052C"/>
    <w:rsid w:val="00850C89"/>
    <w:rsid w:val="00850FAD"/>
    <w:rsid w:val="00851169"/>
    <w:rsid w:val="008511D0"/>
    <w:rsid w:val="0085140D"/>
    <w:rsid w:val="008515A6"/>
    <w:rsid w:val="00852008"/>
    <w:rsid w:val="00852320"/>
    <w:rsid w:val="0085259F"/>
    <w:rsid w:val="00852C31"/>
    <w:rsid w:val="0085336D"/>
    <w:rsid w:val="00853702"/>
    <w:rsid w:val="00853854"/>
    <w:rsid w:val="00853A1F"/>
    <w:rsid w:val="008540D4"/>
    <w:rsid w:val="00854229"/>
    <w:rsid w:val="0085449D"/>
    <w:rsid w:val="008545DB"/>
    <w:rsid w:val="00855273"/>
    <w:rsid w:val="0085547C"/>
    <w:rsid w:val="008559E3"/>
    <w:rsid w:val="00855B24"/>
    <w:rsid w:val="00855CCA"/>
    <w:rsid w:val="00855CCD"/>
    <w:rsid w:val="00856164"/>
    <w:rsid w:val="00856842"/>
    <w:rsid w:val="00856CD9"/>
    <w:rsid w:val="00856CF7"/>
    <w:rsid w:val="00856D5B"/>
    <w:rsid w:val="008573B4"/>
    <w:rsid w:val="00857D61"/>
    <w:rsid w:val="00857DAD"/>
    <w:rsid w:val="00860FA9"/>
    <w:rsid w:val="00861700"/>
    <w:rsid w:val="00861702"/>
    <w:rsid w:val="008624ED"/>
    <w:rsid w:val="008625D0"/>
    <w:rsid w:val="00862703"/>
    <w:rsid w:val="00862AB5"/>
    <w:rsid w:val="00863048"/>
    <w:rsid w:val="008633B6"/>
    <w:rsid w:val="00863636"/>
    <w:rsid w:val="0086369D"/>
    <w:rsid w:val="0086392D"/>
    <w:rsid w:val="00864F6E"/>
    <w:rsid w:val="00865285"/>
    <w:rsid w:val="0086543B"/>
    <w:rsid w:val="008658ED"/>
    <w:rsid w:val="00866035"/>
    <w:rsid w:val="0086631D"/>
    <w:rsid w:val="00866AB2"/>
    <w:rsid w:val="00866B4B"/>
    <w:rsid w:val="0086710E"/>
    <w:rsid w:val="00867F0E"/>
    <w:rsid w:val="008712BE"/>
    <w:rsid w:val="008712C7"/>
    <w:rsid w:val="0087130A"/>
    <w:rsid w:val="008722B2"/>
    <w:rsid w:val="008724DD"/>
    <w:rsid w:val="00872776"/>
    <w:rsid w:val="00872B45"/>
    <w:rsid w:val="00872CA0"/>
    <w:rsid w:val="0087323B"/>
    <w:rsid w:val="00873616"/>
    <w:rsid w:val="00873D11"/>
    <w:rsid w:val="0087430D"/>
    <w:rsid w:val="00874558"/>
    <w:rsid w:val="00874950"/>
    <w:rsid w:val="008749B3"/>
    <w:rsid w:val="008751D8"/>
    <w:rsid w:val="00875DD3"/>
    <w:rsid w:val="008760C3"/>
    <w:rsid w:val="00876556"/>
    <w:rsid w:val="008767B4"/>
    <w:rsid w:val="008767CE"/>
    <w:rsid w:val="00876904"/>
    <w:rsid w:val="008776E2"/>
    <w:rsid w:val="00877C2F"/>
    <w:rsid w:val="00877D40"/>
    <w:rsid w:val="00877DA3"/>
    <w:rsid w:val="00877FDA"/>
    <w:rsid w:val="008800A5"/>
    <w:rsid w:val="00881315"/>
    <w:rsid w:val="00881BD2"/>
    <w:rsid w:val="0088212D"/>
    <w:rsid w:val="00882B9E"/>
    <w:rsid w:val="00883360"/>
    <w:rsid w:val="00883D56"/>
    <w:rsid w:val="00884CE2"/>
    <w:rsid w:val="00884FF6"/>
    <w:rsid w:val="008850A0"/>
    <w:rsid w:val="0088554D"/>
    <w:rsid w:val="00885A3D"/>
    <w:rsid w:val="00885EC0"/>
    <w:rsid w:val="008862CF"/>
    <w:rsid w:val="00886C1C"/>
    <w:rsid w:val="00886C33"/>
    <w:rsid w:val="00886DC6"/>
    <w:rsid w:val="0088716C"/>
    <w:rsid w:val="00887321"/>
    <w:rsid w:val="00887575"/>
    <w:rsid w:val="00887B6A"/>
    <w:rsid w:val="00887CC8"/>
    <w:rsid w:val="00887EBD"/>
    <w:rsid w:val="008903DF"/>
    <w:rsid w:val="00890548"/>
    <w:rsid w:val="008905AB"/>
    <w:rsid w:val="008905BC"/>
    <w:rsid w:val="00891011"/>
    <w:rsid w:val="0089115C"/>
    <w:rsid w:val="00891FCC"/>
    <w:rsid w:val="00892051"/>
    <w:rsid w:val="00892238"/>
    <w:rsid w:val="0089230D"/>
    <w:rsid w:val="00892463"/>
    <w:rsid w:val="0089322A"/>
    <w:rsid w:val="00895133"/>
    <w:rsid w:val="008960E7"/>
    <w:rsid w:val="008962A6"/>
    <w:rsid w:val="0089635A"/>
    <w:rsid w:val="00897643"/>
    <w:rsid w:val="00897819"/>
    <w:rsid w:val="00897FB2"/>
    <w:rsid w:val="008A0552"/>
    <w:rsid w:val="008A0857"/>
    <w:rsid w:val="008A0CA5"/>
    <w:rsid w:val="008A110A"/>
    <w:rsid w:val="008A15F7"/>
    <w:rsid w:val="008A2CB1"/>
    <w:rsid w:val="008A3537"/>
    <w:rsid w:val="008A355E"/>
    <w:rsid w:val="008A37A7"/>
    <w:rsid w:val="008A3C04"/>
    <w:rsid w:val="008A3E10"/>
    <w:rsid w:val="008A419E"/>
    <w:rsid w:val="008A4458"/>
    <w:rsid w:val="008A4741"/>
    <w:rsid w:val="008A4D40"/>
    <w:rsid w:val="008A4F1F"/>
    <w:rsid w:val="008A5457"/>
    <w:rsid w:val="008A5589"/>
    <w:rsid w:val="008A576B"/>
    <w:rsid w:val="008A5F0C"/>
    <w:rsid w:val="008A6392"/>
    <w:rsid w:val="008A6C64"/>
    <w:rsid w:val="008A6D0A"/>
    <w:rsid w:val="008A6F8A"/>
    <w:rsid w:val="008A7394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5CE3"/>
    <w:rsid w:val="008B66A7"/>
    <w:rsid w:val="008B670B"/>
    <w:rsid w:val="008B6822"/>
    <w:rsid w:val="008B6C28"/>
    <w:rsid w:val="008B76AC"/>
    <w:rsid w:val="008B7801"/>
    <w:rsid w:val="008C0063"/>
    <w:rsid w:val="008C0854"/>
    <w:rsid w:val="008C0A24"/>
    <w:rsid w:val="008C0BD2"/>
    <w:rsid w:val="008C1453"/>
    <w:rsid w:val="008C1F02"/>
    <w:rsid w:val="008C247B"/>
    <w:rsid w:val="008C2557"/>
    <w:rsid w:val="008C29AC"/>
    <w:rsid w:val="008C3134"/>
    <w:rsid w:val="008C3380"/>
    <w:rsid w:val="008C3AFF"/>
    <w:rsid w:val="008C4AA7"/>
    <w:rsid w:val="008C4B36"/>
    <w:rsid w:val="008C64AD"/>
    <w:rsid w:val="008C66FF"/>
    <w:rsid w:val="008C7010"/>
    <w:rsid w:val="008C74FF"/>
    <w:rsid w:val="008D0889"/>
    <w:rsid w:val="008D1D9F"/>
    <w:rsid w:val="008D2309"/>
    <w:rsid w:val="008D2BA4"/>
    <w:rsid w:val="008D3FD0"/>
    <w:rsid w:val="008D4344"/>
    <w:rsid w:val="008D4504"/>
    <w:rsid w:val="008D4679"/>
    <w:rsid w:val="008D4CB4"/>
    <w:rsid w:val="008D5866"/>
    <w:rsid w:val="008D5E06"/>
    <w:rsid w:val="008D6202"/>
    <w:rsid w:val="008D6598"/>
    <w:rsid w:val="008D7063"/>
    <w:rsid w:val="008D719B"/>
    <w:rsid w:val="008D772B"/>
    <w:rsid w:val="008D77D4"/>
    <w:rsid w:val="008D79BF"/>
    <w:rsid w:val="008E04C6"/>
    <w:rsid w:val="008E06EF"/>
    <w:rsid w:val="008E0EDA"/>
    <w:rsid w:val="008E1636"/>
    <w:rsid w:val="008E1A38"/>
    <w:rsid w:val="008E1E75"/>
    <w:rsid w:val="008E3448"/>
    <w:rsid w:val="008E35A9"/>
    <w:rsid w:val="008E4923"/>
    <w:rsid w:val="008E58E3"/>
    <w:rsid w:val="008E6D1C"/>
    <w:rsid w:val="008E716E"/>
    <w:rsid w:val="008E7788"/>
    <w:rsid w:val="008E7CC6"/>
    <w:rsid w:val="008F0590"/>
    <w:rsid w:val="008F07DB"/>
    <w:rsid w:val="008F0804"/>
    <w:rsid w:val="008F0B16"/>
    <w:rsid w:val="008F144A"/>
    <w:rsid w:val="008F34EC"/>
    <w:rsid w:val="008F3618"/>
    <w:rsid w:val="008F3793"/>
    <w:rsid w:val="008F3BA2"/>
    <w:rsid w:val="008F410D"/>
    <w:rsid w:val="008F5EB6"/>
    <w:rsid w:val="008F6074"/>
    <w:rsid w:val="008F6F37"/>
    <w:rsid w:val="008F712F"/>
    <w:rsid w:val="008F73A2"/>
    <w:rsid w:val="008F7970"/>
    <w:rsid w:val="008F7A79"/>
    <w:rsid w:val="008F7CBA"/>
    <w:rsid w:val="009001B8"/>
    <w:rsid w:val="00900855"/>
    <w:rsid w:val="00900D69"/>
    <w:rsid w:val="00901B85"/>
    <w:rsid w:val="00902074"/>
    <w:rsid w:val="00902675"/>
    <w:rsid w:val="00902B4B"/>
    <w:rsid w:val="00902E94"/>
    <w:rsid w:val="00903B59"/>
    <w:rsid w:val="00903D3A"/>
    <w:rsid w:val="00904192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0131"/>
    <w:rsid w:val="00910994"/>
    <w:rsid w:val="009110CA"/>
    <w:rsid w:val="009112FF"/>
    <w:rsid w:val="009114C7"/>
    <w:rsid w:val="00911D83"/>
    <w:rsid w:val="00912113"/>
    <w:rsid w:val="009123AE"/>
    <w:rsid w:val="009139CE"/>
    <w:rsid w:val="00913EAE"/>
    <w:rsid w:val="00913FA6"/>
    <w:rsid w:val="009140B7"/>
    <w:rsid w:val="0091456B"/>
    <w:rsid w:val="009149DE"/>
    <w:rsid w:val="00914E51"/>
    <w:rsid w:val="00917AD1"/>
    <w:rsid w:val="00917CD9"/>
    <w:rsid w:val="00917FC5"/>
    <w:rsid w:val="0092012D"/>
    <w:rsid w:val="009206D8"/>
    <w:rsid w:val="009208C1"/>
    <w:rsid w:val="0092166E"/>
    <w:rsid w:val="009216B6"/>
    <w:rsid w:val="00921734"/>
    <w:rsid w:val="009217F5"/>
    <w:rsid w:val="00921837"/>
    <w:rsid w:val="009218EF"/>
    <w:rsid w:val="00922217"/>
    <w:rsid w:val="00922819"/>
    <w:rsid w:val="00922B69"/>
    <w:rsid w:val="009233F7"/>
    <w:rsid w:val="00924CA5"/>
    <w:rsid w:val="00924CFC"/>
    <w:rsid w:val="009258D7"/>
    <w:rsid w:val="00925CF6"/>
    <w:rsid w:val="00925F41"/>
    <w:rsid w:val="009260E7"/>
    <w:rsid w:val="00926385"/>
    <w:rsid w:val="00927511"/>
    <w:rsid w:val="00927BF4"/>
    <w:rsid w:val="00927C3F"/>
    <w:rsid w:val="00927D88"/>
    <w:rsid w:val="0093022A"/>
    <w:rsid w:val="00930489"/>
    <w:rsid w:val="00930717"/>
    <w:rsid w:val="009311E1"/>
    <w:rsid w:val="009313CA"/>
    <w:rsid w:val="0093166F"/>
    <w:rsid w:val="00931AAD"/>
    <w:rsid w:val="00931BDE"/>
    <w:rsid w:val="00931BDF"/>
    <w:rsid w:val="0093217B"/>
    <w:rsid w:val="00932547"/>
    <w:rsid w:val="0093267B"/>
    <w:rsid w:val="0093275E"/>
    <w:rsid w:val="00932895"/>
    <w:rsid w:val="0093303F"/>
    <w:rsid w:val="009333CC"/>
    <w:rsid w:val="00933482"/>
    <w:rsid w:val="00934066"/>
    <w:rsid w:val="0093416A"/>
    <w:rsid w:val="00934625"/>
    <w:rsid w:val="009347EC"/>
    <w:rsid w:val="009351CB"/>
    <w:rsid w:val="009352DE"/>
    <w:rsid w:val="00935575"/>
    <w:rsid w:val="00935EE2"/>
    <w:rsid w:val="009362EE"/>
    <w:rsid w:val="00936B3B"/>
    <w:rsid w:val="00936F2E"/>
    <w:rsid w:val="009378B1"/>
    <w:rsid w:val="00937CA6"/>
    <w:rsid w:val="00940724"/>
    <w:rsid w:val="00940795"/>
    <w:rsid w:val="00940ADB"/>
    <w:rsid w:val="00940E92"/>
    <w:rsid w:val="00940F9F"/>
    <w:rsid w:val="00941BBE"/>
    <w:rsid w:val="00942586"/>
    <w:rsid w:val="0094269C"/>
    <w:rsid w:val="00942716"/>
    <w:rsid w:val="009429E4"/>
    <w:rsid w:val="009436DF"/>
    <w:rsid w:val="009441AA"/>
    <w:rsid w:val="009442A8"/>
    <w:rsid w:val="009445F3"/>
    <w:rsid w:val="009446C9"/>
    <w:rsid w:val="00944A12"/>
    <w:rsid w:val="00944BA0"/>
    <w:rsid w:val="00944F2A"/>
    <w:rsid w:val="009454F1"/>
    <w:rsid w:val="009459DB"/>
    <w:rsid w:val="00945FC8"/>
    <w:rsid w:val="00946142"/>
    <w:rsid w:val="00947183"/>
    <w:rsid w:val="00950358"/>
    <w:rsid w:val="009509E6"/>
    <w:rsid w:val="009510CE"/>
    <w:rsid w:val="009524B4"/>
    <w:rsid w:val="00952E65"/>
    <w:rsid w:val="0095304A"/>
    <w:rsid w:val="009532EF"/>
    <w:rsid w:val="009538E4"/>
    <w:rsid w:val="00953D92"/>
    <w:rsid w:val="00954DCA"/>
    <w:rsid w:val="0095535D"/>
    <w:rsid w:val="00955B14"/>
    <w:rsid w:val="00955B25"/>
    <w:rsid w:val="0095711D"/>
    <w:rsid w:val="0095772D"/>
    <w:rsid w:val="00957A91"/>
    <w:rsid w:val="00957E14"/>
    <w:rsid w:val="00957F69"/>
    <w:rsid w:val="00960FD9"/>
    <w:rsid w:val="009611DF"/>
    <w:rsid w:val="009615F0"/>
    <w:rsid w:val="00961958"/>
    <w:rsid w:val="0096228E"/>
    <w:rsid w:val="009622D5"/>
    <w:rsid w:val="009623FA"/>
    <w:rsid w:val="009628E0"/>
    <w:rsid w:val="009629CF"/>
    <w:rsid w:val="00962DE5"/>
    <w:rsid w:val="00962E17"/>
    <w:rsid w:val="00962E48"/>
    <w:rsid w:val="00962F53"/>
    <w:rsid w:val="0096312D"/>
    <w:rsid w:val="00963167"/>
    <w:rsid w:val="00963CD9"/>
    <w:rsid w:val="00963D90"/>
    <w:rsid w:val="00963E5F"/>
    <w:rsid w:val="00963EB1"/>
    <w:rsid w:val="0096413D"/>
    <w:rsid w:val="00964873"/>
    <w:rsid w:val="00964E33"/>
    <w:rsid w:val="009650FC"/>
    <w:rsid w:val="00965123"/>
    <w:rsid w:val="009652EE"/>
    <w:rsid w:val="00965F6F"/>
    <w:rsid w:val="00966148"/>
    <w:rsid w:val="0096643D"/>
    <w:rsid w:val="00966690"/>
    <w:rsid w:val="00966718"/>
    <w:rsid w:val="00967BAF"/>
    <w:rsid w:val="00967D5F"/>
    <w:rsid w:val="0097038C"/>
    <w:rsid w:val="009711F7"/>
    <w:rsid w:val="0097151A"/>
    <w:rsid w:val="009715CC"/>
    <w:rsid w:val="0097268C"/>
    <w:rsid w:val="00972914"/>
    <w:rsid w:val="00972987"/>
    <w:rsid w:val="00974485"/>
    <w:rsid w:val="009744F5"/>
    <w:rsid w:val="00974918"/>
    <w:rsid w:val="00974E0B"/>
    <w:rsid w:val="009754AC"/>
    <w:rsid w:val="00975D43"/>
    <w:rsid w:val="00976DB8"/>
    <w:rsid w:val="00976FF0"/>
    <w:rsid w:val="009775B2"/>
    <w:rsid w:val="00980679"/>
    <w:rsid w:val="00980DBE"/>
    <w:rsid w:val="0098173B"/>
    <w:rsid w:val="0098220A"/>
    <w:rsid w:val="00982443"/>
    <w:rsid w:val="00982E29"/>
    <w:rsid w:val="009836F1"/>
    <w:rsid w:val="00983BA7"/>
    <w:rsid w:val="00984725"/>
    <w:rsid w:val="00985A18"/>
    <w:rsid w:val="009865E2"/>
    <w:rsid w:val="0098671F"/>
    <w:rsid w:val="00986DB1"/>
    <w:rsid w:val="00987278"/>
    <w:rsid w:val="00987543"/>
    <w:rsid w:val="009875FB"/>
    <w:rsid w:val="00987B1C"/>
    <w:rsid w:val="009907FA"/>
    <w:rsid w:val="009908DB"/>
    <w:rsid w:val="00990A86"/>
    <w:rsid w:val="00990D8A"/>
    <w:rsid w:val="0099114A"/>
    <w:rsid w:val="00991502"/>
    <w:rsid w:val="009919E0"/>
    <w:rsid w:val="00991BA5"/>
    <w:rsid w:val="00992530"/>
    <w:rsid w:val="00992800"/>
    <w:rsid w:val="00992F0D"/>
    <w:rsid w:val="009932E0"/>
    <w:rsid w:val="00993478"/>
    <w:rsid w:val="00994092"/>
    <w:rsid w:val="0099432E"/>
    <w:rsid w:val="009944D4"/>
    <w:rsid w:val="0099498B"/>
    <w:rsid w:val="00994ABF"/>
    <w:rsid w:val="00994E7C"/>
    <w:rsid w:val="00995C10"/>
    <w:rsid w:val="00995C7B"/>
    <w:rsid w:val="00996873"/>
    <w:rsid w:val="00996C38"/>
    <w:rsid w:val="0099767E"/>
    <w:rsid w:val="00997EB0"/>
    <w:rsid w:val="009A0162"/>
    <w:rsid w:val="009A06E8"/>
    <w:rsid w:val="009A0BC8"/>
    <w:rsid w:val="009A0CA2"/>
    <w:rsid w:val="009A2125"/>
    <w:rsid w:val="009A2447"/>
    <w:rsid w:val="009A2B17"/>
    <w:rsid w:val="009A31E1"/>
    <w:rsid w:val="009A337F"/>
    <w:rsid w:val="009A345C"/>
    <w:rsid w:val="009A3A59"/>
    <w:rsid w:val="009A434F"/>
    <w:rsid w:val="009A53AE"/>
    <w:rsid w:val="009A5E0C"/>
    <w:rsid w:val="009A667B"/>
    <w:rsid w:val="009A6770"/>
    <w:rsid w:val="009A6778"/>
    <w:rsid w:val="009A693A"/>
    <w:rsid w:val="009A742B"/>
    <w:rsid w:val="009A7793"/>
    <w:rsid w:val="009A7DCD"/>
    <w:rsid w:val="009B1C71"/>
    <w:rsid w:val="009B1EC3"/>
    <w:rsid w:val="009B2DEC"/>
    <w:rsid w:val="009B304D"/>
    <w:rsid w:val="009B3B9C"/>
    <w:rsid w:val="009B42E9"/>
    <w:rsid w:val="009B48F0"/>
    <w:rsid w:val="009B4F40"/>
    <w:rsid w:val="009B5314"/>
    <w:rsid w:val="009B5A7C"/>
    <w:rsid w:val="009B5AC3"/>
    <w:rsid w:val="009B62F4"/>
    <w:rsid w:val="009B66CF"/>
    <w:rsid w:val="009B771F"/>
    <w:rsid w:val="009B7B90"/>
    <w:rsid w:val="009B7F4B"/>
    <w:rsid w:val="009C00D3"/>
    <w:rsid w:val="009C029F"/>
    <w:rsid w:val="009C1028"/>
    <w:rsid w:val="009C10A2"/>
    <w:rsid w:val="009C1AF0"/>
    <w:rsid w:val="009C1EBE"/>
    <w:rsid w:val="009C1FA4"/>
    <w:rsid w:val="009C22A7"/>
    <w:rsid w:val="009C2316"/>
    <w:rsid w:val="009C25CB"/>
    <w:rsid w:val="009C27FA"/>
    <w:rsid w:val="009C3120"/>
    <w:rsid w:val="009C34D0"/>
    <w:rsid w:val="009C3CB0"/>
    <w:rsid w:val="009C3F6D"/>
    <w:rsid w:val="009C449A"/>
    <w:rsid w:val="009C50EA"/>
    <w:rsid w:val="009C561D"/>
    <w:rsid w:val="009C6559"/>
    <w:rsid w:val="009C66BD"/>
    <w:rsid w:val="009C76B5"/>
    <w:rsid w:val="009D054E"/>
    <w:rsid w:val="009D0F2F"/>
    <w:rsid w:val="009D1092"/>
    <w:rsid w:val="009D2340"/>
    <w:rsid w:val="009D2439"/>
    <w:rsid w:val="009D3290"/>
    <w:rsid w:val="009D3506"/>
    <w:rsid w:val="009D3BCD"/>
    <w:rsid w:val="009D3CF5"/>
    <w:rsid w:val="009D3FA1"/>
    <w:rsid w:val="009D531F"/>
    <w:rsid w:val="009D55BA"/>
    <w:rsid w:val="009D564F"/>
    <w:rsid w:val="009D57DD"/>
    <w:rsid w:val="009D5C32"/>
    <w:rsid w:val="009D5D89"/>
    <w:rsid w:val="009D608E"/>
    <w:rsid w:val="009D64AA"/>
    <w:rsid w:val="009D6857"/>
    <w:rsid w:val="009D68F9"/>
    <w:rsid w:val="009D6BA1"/>
    <w:rsid w:val="009D6C9C"/>
    <w:rsid w:val="009D7607"/>
    <w:rsid w:val="009D7C5F"/>
    <w:rsid w:val="009E012A"/>
    <w:rsid w:val="009E0D07"/>
    <w:rsid w:val="009E12D3"/>
    <w:rsid w:val="009E16D3"/>
    <w:rsid w:val="009E1AED"/>
    <w:rsid w:val="009E255B"/>
    <w:rsid w:val="009E2960"/>
    <w:rsid w:val="009E2B84"/>
    <w:rsid w:val="009E2D1A"/>
    <w:rsid w:val="009E2FDA"/>
    <w:rsid w:val="009E4227"/>
    <w:rsid w:val="009E4DD7"/>
    <w:rsid w:val="009E5CE9"/>
    <w:rsid w:val="009E6154"/>
    <w:rsid w:val="009E660F"/>
    <w:rsid w:val="009E72ED"/>
    <w:rsid w:val="009E7324"/>
    <w:rsid w:val="009E759A"/>
    <w:rsid w:val="009E76FC"/>
    <w:rsid w:val="009E7ADA"/>
    <w:rsid w:val="009E7C3A"/>
    <w:rsid w:val="009E7F47"/>
    <w:rsid w:val="009F1056"/>
    <w:rsid w:val="009F10EC"/>
    <w:rsid w:val="009F1DEB"/>
    <w:rsid w:val="009F1E20"/>
    <w:rsid w:val="009F206B"/>
    <w:rsid w:val="009F2D47"/>
    <w:rsid w:val="009F2FF9"/>
    <w:rsid w:val="009F3732"/>
    <w:rsid w:val="009F3E3A"/>
    <w:rsid w:val="009F41F4"/>
    <w:rsid w:val="009F4248"/>
    <w:rsid w:val="009F4BAD"/>
    <w:rsid w:val="009F537B"/>
    <w:rsid w:val="009F5541"/>
    <w:rsid w:val="009F6446"/>
    <w:rsid w:val="009F647F"/>
    <w:rsid w:val="009F7007"/>
    <w:rsid w:val="009F709A"/>
    <w:rsid w:val="009F7297"/>
    <w:rsid w:val="009F79A8"/>
    <w:rsid w:val="00A003D0"/>
    <w:rsid w:val="00A00604"/>
    <w:rsid w:val="00A0152D"/>
    <w:rsid w:val="00A02451"/>
    <w:rsid w:val="00A0250C"/>
    <w:rsid w:val="00A02740"/>
    <w:rsid w:val="00A03772"/>
    <w:rsid w:val="00A03876"/>
    <w:rsid w:val="00A03C6C"/>
    <w:rsid w:val="00A049C4"/>
    <w:rsid w:val="00A051BF"/>
    <w:rsid w:val="00A0530C"/>
    <w:rsid w:val="00A05379"/>
    <w:rsid w:val="00A05EDA"/>
    <w:rsid w:val="00A05EF9"/>
    <w:rsid w:val="00A06272"/>
    <w:rsid w:val="00A0690A"/>
    <w:rsid w:val="00A06AC5"/>
    <w:rsid w:val="00A06BAE"/>
    <w:rsid w:val="00A06C17"/>
    <w:rsid w:val="00A07120"/>
    <w:rsid w:val="00A074F3"/>
    <w:rsid w:val="00A07A32"/>
    <w:rsid w:val="00A1040E"/>
    <w:rsid w:val="00A1063B"/>
    <w:rsid w:val="00A108FE"/>
    <w:rsid w:val="00A10B45"/>
    <w:rsid w:val="00A111F7"/>
    <w:rsid w:val="00A116C4"/>
    <w:rsid w:val="00A11925"/>
    <w:rsid w:val="00A12291"/>
    <w:rsid w:val="00A12407"/>
    <w:rsid w:val="00A12803"/>
    <w:rsid w:val="00A12A4F"/>
    <w:rsid w:val="00A12B32"/>
    <w:rsid w:val="00A12EB3"/>
    <w:rsid w:val="00A13567"/>
    <w:rsid w:val="00A1385E"/>
    <w:rsid w:val="00A13AD0"/>
    <w:rsid w:val="00A13B01"/>
    <w:rsid w:val="00A14A48"/>
    <w:rsid w:val="00A14CF3"/>
    <w:rsid w:val="00A14D2B"/>
    <w:rsid w:val="00A1522A"/>
    <w:rsid w:val="00A1582B"/>
    <w:rsid w:val="00A159E2"/>
    <w:rsid w:val="00A15B61"/>
    <w:rsid w:val="00A161C6"/>
    <w:rsid w:val="00A16432"/>
    <w:rsid w:val="00A16657"/>
    <w:rsid w:val="00A16A5A"/>
    <w:rsid w:val="00A171FC"/>
    <w:rsid w:val="00A17FA0"/>
    <w:rsid w:val="00A204F4"/>
    <w:rsid w:val="00A20749"/>
    <w:rsid w:val="00A2074A"/>
    <w:rsid w:val="00A207C7"/>
    <w:rsid w:val="00A2094F"/>
    <w:rsid w:val="00A20E51"/>
    <w:rsid w:val="00A210AA"/>
    <w:rsid w:val="00A210E9"/>
    <w:rsid w:val="00A21E88"/>
    <w:rsid w:val="00A22E8B"/>
    <w:rsid w:val="00A24093"/>
    <w:rsid w:val="00A2427B"/>
    <w:rsid w:val="00A24560"/>
    <w:rsid w:val="00A25040"/>
    <w:rsid w:val="00A25A5E"/>
    <w:rsid w:val="00A25CA4"/>
    <w:rsid w:val="00A25D03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D48"/>
    <w:rsid w:val="00A321EB"/>
    <w:rsid w:val="00A326A1"/>
    <w:rsid w:val="00A334DB"/>
    <w:rsid w:val="00A335F6"/>
    <w:rsid w:val="00A3362F"/>
    <w:rsid w:val="00A33D0E"/>
    <w:rsid w:val="00A33D94"/>
    <w:rsid w:val="00A340DB"/>
    <w:rsid w:val="00A342FE"/>
    <w:rsid w:val="00A34701"/>
    <w:rsid w:val="00A34A5B"/>
    <w:rsid w:val="00A34D39"/>
    <w:rsid w:val="00A36303"/>
    <w:rsid w:val="00A3663E"/>
    <w:rsid w:val="00A36EEC"/>
    <w:rsid w:val="00A37615"/>
    <w:rsid w:val="00A37A96"/>
    <w:rsid w:val="00A4034B"/>
    <w:rsid w:val="00A40B8F"/>
    <w:rsid w:val="00A414E9"/>
    <w:rsid w:val="00A41E2E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56A6"/>
    <w:rsid w:val="00A46368"/>
    <w:rsid w:val="00A500D4"/>
    <w:rsid w:val="00A50108"/>
    <w:rsid w:val="00A51853"/>
    <w:rsid w:val="00A51952"/>
    <w:rsid w:val="00A5196A"/>
    <w:rsid w:val="00A51B4C"/>
    <w:rsid w:val="00A5207D"/>
    <w:rsid w:val="00A52976"/>
    <w:rsid w:val="00A52ED8"/>
    <w:rsid w:val="00A53C9F"/>
    <w:rsid w:val="00A54C38"/>
    <w:rsid w:val="00A55256"/>
    <w:rsid w:val="00A5606B"/>
    <w:rsid w:val="00A56B46"/>
    <w:rsid w:val="00A56E0C"/>
    <w:rsid w:val="00A5716B"/>
    <w:rsid w:val="00A576D6"/>
    <w:rsid w:val="00A57779"/>
    <w:rsid w:val="00A60569"/>
    <w:rsid w:val="00A60C1F"/>
    <w:rsid w:val="00A61C5D"/>
    <w:rsid w:val="00A62F62"/>
    <w:rsid w:val="00A6408E"/>
    <w:rsid w:val="00A64478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0D90"/>
    <w:rsid w:val="00A71055"/>
    <w:rsid w:val="00A7245B"/>
    <w:rsid w:val="00A72601"/>
    <w:rsid w:val="00A72C4E"/>
    <w:rsid w:val="00A735A5"/>
    <w:rsid w:val="00A735FB"/>
    <w:rsid w:val="00A73B5B"/>
    <w:rsid w:val="00A73CED"/>
    <w:rsid w:val="00A7429C"/>
    <w:rsid w:val="00A74DF8"/>
    <w:rsid w:val="00A75C89"/>
    <w:rsid w:val="00A75CB2"/>
    <w:rsid w:val="00A7698E"/>
    <w:rsid w:val="00A7720C"/>
    <w:rsid w:val="00A77714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5AE5"/>
    <w:rsid w:val="00A865C7"/>
    <w:rsid w:val="00A86834"/>
    <w:rsid w:val="00A86A8E"/>
    <w:rsid w:val="00A86DAF"/>
    <w:rsid w:val="00A86F4F"/>
    <w:rsid w:val="00A873EB"/>
    <w:rsid w:val="00A879B0"/>
    <w:rsid w:val="00A87E9C"/>
    <w:rsid w:val="00A9055D"/>
    <w:rsid w:val="00A9069F"/>
    <w:rsid w:val="00A9089F"/>
    <w:rsid w:val="00A914E4"/>
    <w:rsid w:val="00A91CF8"/>
    <w:rsid w:val="00A921CE"/>
    <w:rsid w:val="00A9241D"/>
    <w:rsid w:val="00A9297F"/>
    <w:rsid w:val="00A9373B"/>
    <w:rsid w:val="00A93A36"/>
    <w:rsid w:val="00A940B7"/>
    <w:rsid w:val="00A9417D"/>
    <w:rsid w:val="00A94862"/>
    <w:rsid w:val="00A95685"/>
    <w:rsid w:val="00A95807"/>
    <w:rsid w:val="00A95EED"/>
    <w:rsid w:val="00A9609F"/>
    <w:rsid w:val="00A96D59"/>
    <w:rsid w:val="00A96FFB"/>
    <w:rsid w:val="00A971E9"/>
    <w:rsid w:val="00A974FD"/>
    <w:rsid w:val="00A97842"/>
    <w:rsid w:val="00A97B2B"/>
    <w:rsid w:val="00AA092B"/>
    <w:rsid w:val="00AA136D"/>
    <w:rsid w:val="00AA1701"/>
    <w:rsid w:val="00AA1C4F"/>
    <w:rsid w:val="00AA247D"/>
    <w:rsid w:val="00AA263A"/>
    <w:rsid w:val="00AA2F58"/>
    <w:rsid w:val="00AA3B1E"/>
    <w:rsid w:val="00AA405F"/>
    <w:rsid w:val="00AA4106"/>
    <w:rsid w:val="00AA4DFB"/>
    <w:rsid w:val="00AA5B49"/>
    <w:rsid w:val="00AA5D0E"/>
    <w:rsid w:val="00AA6B1C"/>
    <w:rsid w:val="00AA70C4"/>
    <w:rsid w:val="00AB044D"/>
    <w:rsid w:val="00AB04C1"/>
    <w:rsid w:val="00AB064C"/>
    <w:rsid w:val="00AB0D3B"/>
    <w:rsid w:val="00AB1061"/>
    <w:rsid w:val="00AB11BF"/>
    <w:rsid w:val="00AB13A2"/>
    <w:rsid w:val="00AB1445"/>
    <w:rsid w:val="00AB20A8"/>
    <w:rsid w:val="00AB21F9"/>
    <w:rsid w:val="00AB22A2"/>
    <w:rsid w:val="00AB22CC"/>
    <w:rsid w:val="00AB2ED0"/>
    <w:rsid w:val="00AB3AB0"/>
    <w:rsid w:val="00AB4B33"/>
    <w:rsid w:val="00AB4EEE"/>
    <w:rsid w:val="00AB524B"/>
    <w:rsid w:val="00AB5A1C"/>
    <w:rsid w:val="00AB5A9E"/>
    <w:rsid w:val="00AB6A6D"/>
    <w:rsid w:val="00AB7AD1"/>
    <w:rsid w:val="00AC0870"/>
    <w:rsid w:val="00AC16DE"/>
    <w:rsid w:val="00AC1C7A"/>
    <w:rsid w:val="00AC1CEE"/>
    <w:rsid w:val="00AC1EC3"/>
    <w:rsid w:val="00AC2364"/>
    <w:rsid w:val="00AC24D9"/>
    <w:rsid w:val="00AC2CFA"/>
    <w:rsid w:val="00AC3B31"/>
    <w:rsid w:val="00AC4CA2"/>
    <w:rsid w:val="00AC5FC4"/>
    <w:rsid w:val="00AC6287"/>
    <w:rsid w:val="00AC6772"/>
    <w:rsid w:val="00AC7120"/>
    <w:rsid w:val="00AC79FC"/>
    <w:rsid w:val="00AC7CB2"/>
    <w:rsid w:val="00AC7FA0"/>
    <w:rsid w:val="00AD06A9"/>
    <w:rsid w:val="00AD0D1C"/>
    <w:rsid w:val="00AD1151"/>
    <w:rsid w:val="00AD1AD2"/>
    <w:rsid w:val="00AD1CEA"/>
    <w:rsid w:val="00AD2C14"/>
    <w:rsid w:val="00AD33AF"/>
    <w:rsid w:val="00AD351C"/>
    <w:rsid w:val="00AD4067"/>
    <w:rsid w:val="00AD46A4"/>
    <w:rsid w:val="00AD4ADC"/>
    <w:rsid w:val="00AD4DFA"/>
    <w:rsid w:val="00AD5094"/>
    <w:rsid w:val="00AD522D"/>
    <w:rsid w:val="00AD5D06"/>
    <w:rsid w:val="00AD5DB4"/>
    <w:rsid w:val="00AD5DDF"/>
    <w:rsid w:val="00AD6742"/>
    <w:rsid w:val="00AD6862"/>
    <w:rsid w:val="00AD6CE8"/>
    <w:rsid w:val="00AD7230"/>
    <w:rsid w:val="00AD74F4"/>
    <w:rsid w:val="00AD7945"/>
    <w:rsid w:val="00AD7ED7"/>
    <w:rsid w:val="00AE0687"/>
    <w:rsid w:val="00AE0D40"/>
    <w:rsid w:val="00AE0EC4"/>
    <w:rsid w:val="00AE0F38"/>
    <w:rsid w:val="00AE1B43"/>
    <w:rsid w:val="00AE1C51"/>
    <w:rsid w:val="00AE224A"/>
    <w:rsid w:val="00AE2645"/>
    <w:rsid w:val="00AE26E5"/>
    <w:rsid w:val="00AE2C48"/>
    <w:rsid w:val="00AE3121"/>
    <w:rsid w:val="00AE3670"/>
    <w:rsid w:val="00AE3E02"/>
    <w:rsid w:val="00AE4575"/>
    <w:rsid w:val="00AE462E"/>
    <w:rsid w:val="00AE49F3"/>
    <w:rsid w:val="00AE4EC5"/>
    <w:rsid w:val="00AE4FEE"/>
    <w:rsid w:val="00AE517F"/>
    <w:rsid w:val="00AE5683"/>
    <w:rsid w:val="00AE5795"/>
    <w:rsid w:val="00AE588D"/>
    <w:rsid w:val="00AE5C23"/>
    <w:rsid w:val="00AE667D"/>
    <w:rsid w:val="00AE70EA"/>
    <w:rsid w:val="00AE73C8"/>
    <w:rsid w:val="00AE75DF"/>
    <w:rsid w:val="00AE7630"/>
    <w:rsid w:val="00AE7AA6"/>
    <w:rsid w:val="00AE7E04"/>
    <w:rsid w:val="00AF0488"/>
    <w:rsid w:val="00AF0C9F"/>
    <w:rsid w:val="00AF2AA5"/>
    <w:rsid w:val="00AF2B52"/>
    <w:rsid w:val="00AF2FDC"/>
    <w:rsid w:val="00AF353B"/>
    <w:rsid w:val="00AF381F"/>
    <w:rsid w:val="00AF48ED"/>
    <w:rsid w:val="00AF5033"/>
    <w:rsid w:val="00AF50BB"/>
    <w:rsid w:val="00AF5209"/>
    <w:rsid w:val="00AF5696"/>
    <w:rsid w:val="00AF5A8D"/>
    <w:rsid w:val="00AF69D6"/>
    <w:rsid w:val="00AF6CF8"/>
    <w:rsid w:val="00AF7590"/>
    <w:rsid w:val="00AF75C9"/>
    <w:rsid w:val="00AF7643"/>
    <w:rsid w:val="00AF7910"/>
    <w:rsid w:val="00B01310"/>
    <w:rsid w:val="00B0146C"/>
    <w:rsid w:val="00B015DC"/>
    <w:rsid w:val="00B019C1"/>
    <w:rsid w:val="00B01AC2"/>
    <w:rsid w:val="00B01D3F"/>
    <w:rsid w:val="00B03A86"/>
    <w:rsid w:val="00B03E8E"/>
    <w:rsid w:val="00B049F7"/>
    <w:rsid w:val="00B04A1D"/>
    <w:rsid w:val="00B050D0"/>
    <w:rsid w:val="00B058F6"/>
    <w:rsid w:val="00B063E7"/>
    <w:rsid w:val="00B065AD"/>
    <w:rsid w:val="00B06C37"/>
    <w:rsid w:val="00B11749"/>
    <w:rsid w:val="00B12836"/>
    <w:rsid w:val="00B1319D"/>
    <w:rsid w:val="00B133C4"/>
    <w:rsid w:val="00B13656"/>
    <w:rsid w:val="00B138D3"/>
    <w:rsid w:val="00B13BD2"/>
    <w:rsid w:val="00B14031"/>
    <w:rsid w:val="00B1434E"/>
    <w:rsid w:val="00B14B2C"/>
    <w:rsid w:val="00B14B66"/>
    <w:rsid w:val="00B15133"/>
    <w:rsid w:val="00B15896"/>
    <w:rsid w:val="00B15B4A"/>
    <w:rsid w:val="00B15F16"/>
    <w:rsid w:val="00B16B85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27E6"/>
    <w:rsid w:val="00B238D3"/>
    <w:rsid w:val="00B23D33"/>
    <w:rsid w:val="00B2405D"/>
    <w:rsid w:val="00B24195"/>
    <w:rsid w:val="00B24399"/>
    <w:rsid w:val="00B248BF"/>
    <w:rsid w:val="00B25360"/>
    <w:rsid w:val="00B253E4"/>
    <w:rsid w:val="00B2587E"/>
    <w:rsid w:val="00B25960"/>
    <w:rsid w:val="00B25F9C"/>
    <w:rsid w:val="00B27E84"/>
    <w:rsid w:val="00B300DF"/>
    <w:rsid w:val="00B30172"/>
    <w:rsid w:val="00B30284"/>
    <w:rsid w:val="00B30740"/>
    <w:rsid w:val="00B30C29"/>
    <w:rsid w:val="00B3108D"/>
    <w:rsid w:val="00B3154D"/>
    <w:rsid w:val="00B3189C"/>
    <w:rsid w:val="00B31B8A"/>
    <w:rsid w:val="00B321C9"/>
    <w:rsid w:val="00B327E0"/>
    <w:rsid w:val="00B32B30"/>
    <w:rsid w:val="00B32FD3"/>
    <w:rsid w:val="00B3315D"/>
    <w:rsid w:val="00B339CF"/>
    <w:rsid w:val="00B351DA"/>
    <w:rsid w:val="00B355A6"/>
    <w:rsid w:val="00B356A6"/>
    <w:rsid w:val="00B357C6"/>
    <w:rsid w:val="00B35A06"/>
    <w:rsid w:val="00B35C0D"/>
    <w:rsid w:val="00B35DFE"/>
    <w:rsid w:val="00B35F62"/>
    <w:rsid w:val="00B36D65"/>
    <w:rsid w:val="00B375B4"/>
    <w:rsid w:val="00B378D2"/>
    <w:rsid w:val="00B37D7D"/>
    <w:rsid w:val="00B40506"/>
    <w:rsid w:val="00B4074B"/>
    <w:rsid w:val="00B410F5"/>
    <w:rsid w:val="00B41AF9"/>
    <w:rsid w:val="00B41EDC"/>
    <w:rsid w:val="00B42390"/>
    <w:rsid w:val="00B42A7D"/>
    <w:rsid w:val="00B43AAF"/>
    <w:rsid w:val="00B44C79"/>
    <w:rsid w:val="00B44DBC"/>
    <w:rsid w:val="00B44EF3"/>
    <w:rsid w:val="00B45726"/>
    <w:rsid w:val="00B457A7"/>
    <w:rsid w:val="00B458F6"/>
    <w:rsid w:val="00B45D43"/>
    <w:rsid w:val="00B45D5B"/>
    <w:rsid w:val="00B472EA"/>
    <w:rsid w:val="00B47E02"/>
    <w:rsid w:val="00B50078"/>
    <w:rsid w:val="00B500DD"/>
    <w:rsid w:val="00B508E0"/>
    <w:rsid w:val="00B51399"/>
    <w:rsid w:val="00B5220A"/>
    <w:rsid w:val="00B5269A"/>
    <w:rsid w:val="00B53FE4"/>
    <w:rsid w:val="00B53FF4"/>
    <w:rsid w:val="00B54160"/>
    <w:rsid w:val="00B5417F"/>
    <w:rsid w:val="00B5529B"/>
    <w:rsid w:val="00B55715"/>
    <w:rsid w:val="00B5571B"/>
    <w:rsid w:val="00B558A5"/>
    <w:rsid w:val="00B559DA"/>
    <w:rsid w:val="00B57319"/>
    <w:rsid w:val="00B57976"/>
    <w:rsid w:val="00B57A2F"/>
    <w:rsid w:val="00B57D16"/>
    <w:rsid w:val="00B57D78"/>
    <w:rsid w:val="00B60148"/>
    <w:rsid w:val="00B61C3C"/>
    <w:rsid w:val="00B62845"/>
    <w:rsid w:val="00B628C5"/>
    <w:rsid w:val="00B6294C"/>
    <w:rsid w:val="00B630FC"/>
    <w:rsid w:val="00B63161"/>
    <w:rsid w:val="00B63506"/>
    <w:rsid w:val="00B638AB"/>
    <w:rsid w:val="00B638EB"/>
    <w:rsid w:val="00B63A45"/>
    <w:rsid w:val="00B63ADC"/>
    <w:rsid w:val="00B640D8"/>
    <w:rsid w:val="00B6477D"/>
    <w:rsid w:val="00B64E53"/>
    <w:rsid w:val="00B652B6"/>
    <w:rsid w:val="00B659D0"/>
    <w:rsid w:val="00B66352"/>
    <w:rsid w:val="00B663FD"/>
    <w:rsid w:val="00B66673"/>
    <w:rsid w:val="00B67391"/>
    <w:rsid w:val="00B70574"/>
    <w:rsid w:val="00B70838"/>
    <w:rsid w:val="00B70D0A"/>
    <w:rsid w:val="00B71D71"/>
    <w:rsid w:val="00B71FD4"/>
    <w:rsid w:val="00B720D0"/>
    <w:rsid w:val="00B7212A"/>
    <w:rsid w:val="00B723D2"/>
    <w:rsid w:val="00B72441"/>
    <w:rsid w:val="00B72FCC"/>
    <w:rsid w:val="00B735FE"/>
    <w:rsid w:val="00B7397B"/>
    <w:rsid w:val="00B73B5C"/>
    <w:rsid w:val="00B73C7C"/>
    <w:rsid w:val="00B744C7"/>
    <w:rsid w:val="00B74ECE"/>
    <w:rsid w:val="00B74FC1"/>
    <w:rsid w:val="00B7556B"/>
    <w:rsid w:val="00B75709"/>
    <w:rsid w:val="00B75861"/>
    <w:rsid w:val="00B75CB9"/>
    <w:rsid w:val="00B75FF5"/>
    <w:rsid w:val="00B76619"/>
    <w:rsid w:val="00B766ED"/>
    <w:rsid w:val="00B7757F"/>
    <w:rsid w:val="00B775CF"/>
    <w:rsid w:val="00B77F71"/>
    <w:rsid w:val="00B80819"/>
    <w:rsid w:val="00B80987"/>
    <w:rsid w:val="00B81E47"/>
    <w:rsid w:val="00B82726"/>
    <w:rsid w:val="00B8278D"/>
    <w:rsid w:val="00B82A27"/>
    <w:rsid w:val="00B82BA6"/>
    <w:rsid w:val="00B8311C"/>
    <w:rsid w:val="00B83417"/>
    <w:rsid w:val="00B836A8"/>
    <w:rsid w:val="00B838CC"/>
    <w:rsid w:val="00B83C55"/>
    <w:rsid w:val="00B8400F"/>
    <w:rsid w:val="00B84C83"/>
    <w:rsid w:val="00B84D70"/>
    <w:rsid w:val="00B84EAE"/>
    <w:rsid w:val="00B85754"/>
    <w:rsid w:val="00B85C9E"/>
    <w:rsid w:val="00B8624E"/>
    <w:rsid w:val="00B8657E"/>
    <w:rsid w:val="00B86CB1"/>
    <w:rsid w:val="00B875EE"/>
    <w:rsid w:val="00B876C1"/>
    <w:rsid w:val="00B87703"/>
    <w:rsid w:val="00B900C0"/>
    <w:rsid w:val="00B90730"/>
    <w:rsid w:val="00B9156B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806"/>
    <w:rsid w:val="00B93A23"/>
    <w:rsid w:val="00B93A38"/>
    <w:rsid w:val="00B943F8"/>
    <w:rsid w:val="00B94840"/>
    <w:rsid w:val="00B94B82"/>
    <w:rsid w:val="00B94C15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B28"/>
    <w:rsid w:val="00BA0EBA"/>
    <w:rsid w:val="00BA0F22"/>
    <w:rsid w:val="00BA1228"/>
    <w:rsid w:val="00BA1907"/>
    <w:rsid w:val="00BA1B9B"/>
    <w:rsid w:val="00BA1E04"/>
    <w:rsid w:val="00BA2760"/>
    <w:rsid w:val="00BA3465"/>
    <w:rsid w:val="00BA3979"/>
    <w:rsid w:val="00BA39E5"/>
    <w:rsid w:val="00BA3C4B"/>
    <w:rsid w:val="00BA484F"/>
    <w:rsid w:val="00BA491D"/>
    <w:rsid w:val="00BA49D4"/>
    <w:rsid w:val="00BA4BE9"/>
    <w:rsid w:val="00BA4F5E"/>
    <w:rsid w:val="00BA4FA5"/>
    <w:rsid w:val="00BA597D"/>
    <w:rsid w:val="00BA5AEA"/>
    <w:rsid w:val="00BA6672"/>
    <w:rsid w:val="00BA6E9F"/>
    <w:rsid w:val="00BA7734"/>
    <w:rsid w:val="00BA7A02"/>
    <w:rsid w:val="00BB0618"/>
    <w:rsid w:val="00BB078E"/>
    <w:rsid w:val="00BB0CB2"/>
    <w:rsid w:val="00BB0F19"/>
    <w:rsid w:val="00BB139F"/>
    <w:rsid w:val="00BB1875"/>
    <w:rsid w:val="00BB2010"/>
    <w:rsid w:val="00BB203D"/>
    <w:rsid w:val="00BB21F2"/>
    <w:rsid w:val="00BB228D"/>
    <w:rsid w:val="00BB2493"/>
    <w:rsid w:val="00BB257E"/>
    <w:rsid w:val="00BB269F"/>
    <w:rsid w:val="00BB3000"/>
    <w:rsid w:val="00BB3427"/>
    <w:rsid w:val="00BB3A9D"/>
    <w:rsid w:val="00BB44A2"/>
    <w:rsid w:val="00BB4583"/>
    <w:rsid w:val="00BB4BD7"/>
    <w:rsid w:val="00BB4C05"/>
    <w:rsid w:val="00BB4E57"/>
    <w:rsid w:val="00BB508F"/>
    <w:rsid w:val="00BB586B"/>
    <w:rsid w:val="00BB5DBD"/>
    <w:rsid w:val="00BB5E8D"/>
    <w:rsid w:val="00BB5FA6"/>
    <w:rsid w:val="00BB6355"/>
    <w:rsid w:val="00BB6A55"/>
    <w:rsid w:val="00BB6F4E"/>
    <w:rsid w:val="00BC02B8"/>
    <w:rsid w:val="00BC0E66"/>
    <w:rsid w:val="00BC1700"/>
    <w:rsid w:val="00BC1B76"/>
    <w:rsid w:val="00BC1D49"/>
    <w:rsid w:val="00BC1DB2"/>
    <w:rsid w:val="00BC221B"/>
    <w:rsid w:val="00BC262D"/>
    <w:rsid w:val="00BC2984"/>
    <w:rsid w:val="00BC2C71"/>
    <w:rsid w:val="00BC2E60"/>
    <w:rsid w:val="00BC3E37"/>
    <w:rsid w:val="00BC40D4"/>
    <w:rsid w:val="00BC49BD"/>
    <w:rsid w:val="00BC5056"/>
    <w:rsid w:val="00BC5F15"/>
    <w:rsid w:val="00BC6570"/>
    <w:rsid w:val="00BC6A7D"/>
    <w:rsid w:val="00BC73A7"/>
    <w:rsid w:val="00BC778D"/>
    <w:rsid w:val="00BC77BD"/>
    <w:rsid w:val="00BC7F80"/>
    <w:rsid w:val="00BD056F"/>
    <w:rsid w:val="00BD0902"/>
    <w:rsid w:val="00BD0C0E"/>
    <w:rsid w:val="00BD0D48"/>
    <w:rsid w:val="00BD1161"/>
    <w:rsid w:val="00BD1959"/>
    <w:rsid w:val="00BD1DBD"/>
    <w:rsid w:val="00BD2608"/>
    <w:rsid w:val="00BD2ECA"/>
    <w:rsid w:val="00BD2F34"/>
    <w:rsid w:val="00BD30BE"/>
    <w:rsid w:val="00BD34AE"/>
    <w:rsid w:val="00BD36D5"/>
    <w:rsid w:val="00BD3A42"/>
    <w:rsid w:val="00BD3AE7"/>
    <w:rsid w:val="00BD3D6A"/>
    <w:rsid w:val="00BD4C19"/>
    <w:rsid w:val="00BD5E65"/>
    <w:rsid w:val="00BD6685"/>
    <w:rsid w:val="00BD68DA"/>
    <w:rsid w:val="00BD69D2"/>
    <w:rsid w:val="00BD6C03"/>
    <w:rsid w:val="00BD6E2A"/>
    <w:rsid w:val="00BD7C26"/>
    <w:rsid w:val="00BE0192"/>
    <w:rsid w:val="00BE0FE9"/>
    <w:rsid w:val="00BE1533"/>
    <w:rsid w:val="00BE182B"/>
    <w:rsid w:val="00BE1BC5"/>
    <w:rsid w:val="00BE23F3"/>
    <w:rsid w:val="00BE30ED"/>
    <w:rsid w:val="00BE3CA0"/>
    <w:rsid w:val="00BE3CB9"/>
    <w:rsid w:val="00BE4142"/>
    <w:rsid w:val="00BE4426"/>
    <w:rsid w:val="00BE4A72"/>
    <w:rsid w:val="00BE5C86"/>
    <w:rsid w:val="00BE5C94"/>
    <w:rsid w:val="00BE6477"/>
    <w:rsid w:val="00BE6BDF"/>
    <w:rsid w:val="00BE6E70"/>
    <w:rsid w:val="00BE71AB"/>
    <w:rsid w:val="00BE738A"/>
    <w:rsid w:val="00BE7909"/>
    <w:rsid w:val="00BE7C72"/>
    <w:rsid w:val="00BE7E3C"/>
    <w:rsid w:val="00BF083E"/>
    <w:rsid w:val="00BF0F39"/>
    <w:rsid w:val="00BF106D"/>
    <w:rsid w:val="00BF2ABC"/>
    <w:rsid w:val="00BF2D4B"/>
    <w:rsid w:val="00BF2D97"/>
    <w:rsid w:val="00BF3505"/>
    <w:rsid w:val="00BF42E7"/>
    <w:rsid w:val="00BF4374"/>
    <w:rsid w:val="00BF47F9"/>
    <w:rsid w:val="00BF4C47"/>
    <w:rsid w:val="00BF4DCE"/>
    <w:rsid w:val="00BF4FC7"/>
    <w:rsid w:val="00BF526C"/>
    <w:rsid w:val="00BF53BE"/>
    <w:rsid w:val="00BF5B57"/>
    <w:rsid w:val="00BF648D"/>
    <w:rsid w:val="00BF6872"/>
    <w:rsid w:val="00BF6E62"/>
    <w:rsid w:val="00BF6EB2"/>
    <w:rsid w:val="00BF7E7E"/>
    <w:rsid w:val="00C01A4C"/>
    <w:rsid w:val="00C02352"/>
    <w:rsid w:val="00C02BD8"/>
    <w:rsid w:val="00C03F98"/>
    <w:rsid w:val="00C046C2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3D3"/>
    <w:rsid w:val="00C11A1A"/>
    <w:rsid w:val="00C11CEC"/>
    <w:rsid w:val="00C12416"/>
    <w:rsid w:val="00C12F23"/>
    <w:rsid w:val="00C135CE"/>
    <w:rsid w:val="00C13DE6"/>
    <w:rsid w:val="00C1478E"/>
    <w:rsid w:val="00C14D5B"/>
    <w:rsid w:val="00C14F20"/>
    <w:rsid w:val="00C1528E"/>
    <w:rsid w:val="00C158E7"/>
    <w:rsid w:val="00C16C0B"/>
    <w:rsid w:val="00C16EDB"/>
    <w:rsid w:val="00C17004"/>
    <w:rsid w:val="00C203F7"/>
    <w:rsid w:val="00C205AC"/>
    <w:rsid w:val="00C20B3E"/>
    <w:rsid w:val="00C20CA7"/>
    <w:rsid w:val="00C20E33"/>
    <w:rsid w:val="00C21931"/>
    <w:rsid w:val="00C229F7"/>
    <w:rsid w:val="00C22A18"/>
    <w:rsid w:val="00C23BA6"/>
    <w:rsid w:val="00C246F0"/>
    <w:rsid w:val="00C25BEC"/>
    <w:rsid w:val="00C263C7"/>
    <w:rsid w:val="00C26553"/>
    <w:rsid w:val="00C26AEB"/>
    <w:rsid w:val="00C26E3D"/>
    <w:rsid w:val="00C276C2"/>
    <w:rsid w:val="00C279E4"/>
    <w:rsid w:val="00C304F3"/>
    <w:rsid w:val="00C309B3"/>
    <w:rsid w:val="00C311AC"/>
    <w:rsid w:val="00C31706"/>
    <w:rsid w:val="00C32779"/>
    <w:rsid w:val="00C33D6A"/>
    <w:rsid w:val="00C33E1F"/>
    <w:rsid w:val="00C33E74"/>
    <w:rsid w:val="00C33EA1"/>
    <w:rsid w:val="00C35024"/>
    <w:rsid w:val="00C3554C"/>
    <w:rsid w:val="00C35C03"/>
    <w:rsid w:val="00C360E1"/>
    <w:rsid w:val="00C3640C"/>
    <w:rsid w:val="00C36713"/>
    <w:rsid w:val="00C367DD"/>
    <w:rsid w:val="00C36F5F"/>
    <w:rsid w:val="00C37104"/>
    <w:rsid w:val="00C373A4"/>
    <w:rsid w:val="00C37762"/>
    <w:rsid w:val="00C401B5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41E"/>
    <w:rsid w:val="00C43AFC"/>
    <w:rsid w:val="00C44268"/>
    <w:rsid w:val="00C4434E"/>
    <w:rsid w:val="00C44436"/>
    <w:rsid w:val="00C4445F"/>
    <w:rsid w:val="00C447FF"/>
    <w:rsid w:val="00C44895"/>
    <w:rsid w:val="00C44D90"/>
    <w:rsid w:val="00C44DC1"/>
    <w:rsid w:val="00C456F7"/>
    <w:rsid w:val="00C45880"/>
    <w:rsid w:val="00C45B8C"/>
    <w:rsid w:val="00C4663C"/>
    <w:rsid w:val="00C46C2D"/>
    <w:rsid w:val="00C46DC8"/>
    <w:rsid w:val="00C471CE"/>
    <w:rsid w:val="00C47E90"/>
    <w:rsid w:val="00C5127F"/>
    <w:rsid w:val="00C51790"/>
    <w:rsid w:val="00C519FC"/>
    <w:rsid w:val="00C52143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DE8"/>
    <w:rsid w:val="00C57FD9"/>
    <w:rsid w:val="00C6099E"/>
    <w:rsid w:val="00C60E71"/>
    <w:rsid w:val="00C627DB"/>
    <w:rsid w:val="00C62B21"/>
    <w:rsid w:val="00C62E86"/>
    <w:rsid w:val="00C63F35"/>
    <w:rsid w:val="00C644A4"/>
    <w:rsid w:val="00C64B05"/>
    <w:rsid w:val="00C64E5F"/>
    <w:rsid w:val="00C65108"/>
    <w:rsid w:val="00C6519A"/>
    <w:rsid w:val="00C6532E"/>
    <w:rsid w:val="00C653D4"/>
    <w:rsid w:val="00C6572B"/>
    <w:rsid w:val="00C66125"/>
    <w:rsid w:val="00C66D47"/>
    <w:rsid w:val="00C66E72"/>
    <w:rsid w:val="00C670BA"/>
    <w:rsid w:val="00C6751B"/>
    <w:rsid w:val="00C678AE"/>
    <w:rsid w:val="00C6797C"/>
    <w:rsid w:val="00C67A0A"/>
    <w:rsid w:val="00C67A96"/>
    <w:rsid w:val="00C67C5A"/>
    <w:rsid w:val="00C67CD8"/>
    <w:rsid w:val="00C67DE6"/>
    <w:rsid w:val="00C7033D"/>
    <w:rsid w:val="00C7173E"/>
    <w:rsid w:val="00C71774"/>
    <w:rsid w:val="00C71785"/>
    <w:rsid w:val="00C71A4E"/>
    <w:rsid w:val="00C73504"/>
    <w:rsid w:val="00C73518"/>
    <w:rsid w:val="00C73BEF"/>
    <w:rsid w:val="00C74531"/>
    <w:rsid w:val="00C74555"/>
    <w:rsid w:val="00C75F08"/>
    <w:rsid w:val="00C76A3B"/>
    <w:rsid w:val="00C76BB9"/>
    <w:rsid w:val="00C76E90"/>
    <w:rsid w:val="00C8150F"/>
    <w:rsid w:val="00C819F2"/>
    <w:rsid w:val="00C81EA4"/>
    <w:rsid w:val="00C82649"/>
    <w:rsid w:val="00C8282B"/>
    <w:rsid w:val="00C8295E"/>
    <w:rsid w:val="00C833F8"/>
    <w:rsid w:val="00C8380C"/>
    <w:rsid w:val="00C83F0A"/>
    <w:rsid w:val="00C84246"/>
    <w:rsid w:val="00C84EA2"/>
    <w:rsid w:val="00C85791"/>
    <w:rsid w:val="00C8606E"/>
    <w:rsid w:val="00C8613A"/>
    <w:rsid w:val="00C86548"/>
    <w:rsid w:val="00C86616"/>
    <w:rsid w:val="00C86CE9"/>
    <w:rsid w:val="00C86F49"/>
    <w:rsid w:val="00C873BE"/>
    <w:rsid w:val="00C877A1"/>
    <w:rsid w:val="00C87AA3"/>
    <w:rsid w:val="00C87AC5"/>
    <w:rsid w:val="00C87CB1"/>
    <w:rsid w:val="00C87F9E"/>
    <w:rsid w:val="00C87FBF"/>
    <w:rsid w:val="00C901B0"/>
    <w:rsid w:val="00C9045A"/>
    <w:rsid w:val="00C905E5"/>
    <w:rsid w:val="00C91509"/>
    <w:rsid w:val="00C91B46"/>
    <w:rsid w:val="00C91C9C"/>
    <w:rsid w:val="00C92186"/>
    <w:rsid w:val="00C92230"/>
    <w:rsid w:val="00C92AC3"/>
    <w:rsid w:val="00C92EEA"/>
    <w:rsid w:val="00C932E5"/>
    <w:rsid w:val="00C939EB"/>
    <w:rsid w:val="00C93CA8"/>
    <w:rsid w:val="00C93D62"/>
    <w:rsid w:val="00C93F33"/>
    <w:rsid w:val="00C94C9C"/>
    <w:rsid w:val="00C94F1F"/>
    <w:rsid w:val="00C95086"/>
    <w:rsid w:val="00C954D5"/>
    <w:rsid w:val="00C95644"/>
    <w:rsid w:val="00C9567C"/>
    <w:rsid w:val="00C95779"/>
    <w:rsid w:val="00C964C0"/>
    <w:rsid w:val="00C964F3"/>
    <w:rsid w:val="00C97143"/>
    <w:rsid w:val="00C97659"/>
    <w:rsid w:val="00C9782A"/>
    <w:rsid w:val="00C9793E"/>
    <w:rsid w:val="00CA0ADA"/>
    <w:rsid w:val="00CA0EF4"/>
    <w:rsid w:val="00CA1198"/>
    <w:rsid w:val="00CA15DF"/>
    <w:rsid w:val="00CA1BE6"/>
    <w:rsid w:val="00CA23F8"/>
    <w:rsid w:val="00CA29D6"/>
    <w:rsid w:val="00CA2F16"/>
    <w:rsid w:val="00CA2FD6"/>
    <w:rsid w:val="00CA37D3"/>
    <w:rsid w:val="00CA3A1B"/>
    <w:rsid w:val="00CA40E3"/>
    <w:rsid w:val="00CA478C"/>
    <w:rsid w:val="00CA4805"/>
    <w:rsid w:val="00CA4E30"/>
    <w:rsid w:val="00CA507D"/>
    <w:rsid w:val="00CA56A4"/>
    <w:rsid w:val="00CA662A"/>
    <w:rsid w:val="00CA6980"/>
    <w:rsid w:val="00CA6C46"/>
    <w:rsid w:val="00CA6F97"/>
    <w:rsid w:val="00CB082A"/>
    <w:rsid w:val="00CB0B09"/>
    <w:rsid w:val="00CB1535"/>
    <w:rsid w:val="00CB19B3"/>
    <w:rsid w:val="00CB387B"/>
    <w:rsid w:val="00CB389C"/>
    <w:rsid w:val="00CB3C80"/>
    <w:rsid w:val="00CB40B7"/>
    <w:rsid w:val="00CB45A5"/>
    <w:rsid w:val="00CB4EFA"/>
    <w:rsid w:val="00CB564D"/>
    <w:rsid w:val="00CB5CA6"/>
    <w:rsid w:val="00CB7409"/>
    <w:rsid w:val="00CB74B9"/>
    <w:rsid w:val="00CB7D2A"/>
    <w:rsid w:val="00CC059F"/>
    <w:rsid w:val="00CC0882"/>
    <w:rsid w:val="00CC0B05"/>
    <w:rsid w:val="00CC1205"/>
    <w:rsid w:val="00CC1A57"/>
    <w:rsid w:val="00CC1C3C"/>
    <w:rsid w:val="00CC1FB1"/>
    <w:rsid w:val="00CC27CB"/>
    <w:rsid w:val="00CC2FDA"/>
    <w:rsid w:val="00CC309A"/>
    <w:rsid w:val="00CC3B4A"/>
    <w:rsid w:val="00CC3C1A"/>
    <w:rsid w:val="00CC3E43"/>
    <w:rsid w:val="00CC4772"/>
    <w:rsid w:val="00CC488A"/>
    <w:rsid w:val="00CC53EB"/>
    <w:rsid w:val="00CC5A93"/>
    <w:rsid w:val="00CC5FBF"/>
    <w:rsid w:val="00CC7748"/>
    <w:rsid w:val="00CC7B63"/>
    <w:rsid w:val="00CC7E81"/>
    <w:rsid w:val="00CC7FF4"/>
    <w:rsid w:val="00CD159A"/>
    <w:rsid w:val="00CD19A9"/>
    <w:rsid w:val="00CD1FDA"/>
    <w:rsid w:val="00CD2162"/>
    <w:rsid w:val="00CD2B72"/>
    <w:rsid w:val="00CD2C1D"/>
    <w:rsid w:val="00CD30CB"/>
    <w:rsid w:val="00CD40E9"/>
    <w:rsid w:val="00CD42A3"/>
    <w:rsid w:val="00CD4A73"/>
    <w:rsid w:val="00CD5245"/>
    <w:rsid w:val="00CD535E"/>
    <w:rsid w:val="00CD561B"/>
    <w:rsid w:val="00CD5A5D"/>
    <w:rsid w:val="00CD68FC"/>
    <w:rsid w:val="00CE009D"/>
    <w:rsid w:val="00CE04E8"/>
    <w:rsid w:val="00CE07BA"/>
    <w:rsid w:val="00CE0B14"/>
    <w:rsid w:val="00CE0B9B"/>
    <w:rsid w:val="00CE122D"/>
    <w:rsid w:val="00CE176F"/>
    <w:rsid w:val="00CE1D04"/>
    <w:rsid w:val="00CE1F14"/>
    <w:rsid w:val="00CE2BC4"/>
    <w:rsid w:val="00CE2E4B"/>
    <w:rsid w:val="00CE2FEC"/>
    <w:rsid w:val="00CE383C"/>
    <w:rsid w:val="00CE4374"/>
    <w:rsid w:val="00CE4815"/>
    <w:rsid w:val="00CE4DF5"/>
    <w:rsid w:val="00CE50E0"/>
    <w:rsid w:val="00CE5A3E"/>
    <w:rsid w:val="00CE5ADF"/>
    <w:rsid w:val="00CE5ED2"/>
    <w:rsid w:val="00CE5FEF"/>
    <w:rsid w:val="00CE66B1"/>
    <w:rsid w:val="00CE7D5D"/>
    <w:rsid w:val="00CF0006"/>
    <w:rsid w:val="00CF0247"/>
    <w:rsid w:val="00CF028E"/>
    <w:rsid w:val="00CF037B"/>
    <w:rsid w:val="00CF0A74"/>
    <w:rsid w:val="00CF0F30"/>
    <w:rsid w:val="00CF0F74"/>
    <w:rsid w:val="00CF1CB5"/>
    <w:rsid w:val="00CF1F5F"/>
    <w:rsid w:val="00CF218F"/>
    <w:rsid w:val="00CF2771"/>
    <w:rsid w:val="00CF2828"/>
    <w:rsid w:val="00CF328F"/>
    <w:rsid w:val="00CF3C01"/>
    <w:rsid w:val="00CF4613"/>
    <w:rsid w:val="00CF4640"/>
    <w:rsid w:val="00CF483B"/>
    <w:rsid w:val="00CF59C6"/>
    <w:rsid w:val="00CF5ADC"/>
    <w:rsid w:val="00CF6473"/>
    <w:rsid w:val="00CF664D"/>
    <w:rsid w:val="00CF66D6"/>
    <w:rsid w:val="00CF68BC"/>
    <w:rsid w:val="00CF6A37"/>
    <w:rsid w:val="00CF7DE0"/>
    <w:rsid w:val="00CF7E43"/>
    <w:rsid w:val="00CF7E80"/>
    <w:rsid w:val="00D0041F"/>
    <w:rsid w:val="00D00502"/>
    <w:rsid w:val="00D005A4"/>
    <w:rsid w:val="00D0069D"/>
    <w:rsid w:val="00D00E8D"/>
    <w:rsid w:val="00D00F47"/>
    <w:rsid w:val="00D0145D"/>
    <w:rsid w:val="00D0247F"/>
    <w:rsid w:val="00D02563"/>
    <w:rsid w:val="00D0315E"/>
    <w:rsid w:val="00D03C4F"/>
    <w:rsid w:val="00D040C7"/>
    <w:rsid w:val="00D04DFB"/>
    <w:rsid w:val="00D04F1D"/>
    <w:rsid w:val="00D04F33"/>
    <w:rsid w:val="00D04FE4"/>
    <w:rsid w:val="00D064B4"/>
    <w:rsid w:val="00D06606"/>
    <w:rsid w:val="00D069D1"/>
    <w:rsid w:val="00D07A1B"/>
    <w:rsid w:val="00D10EB4"/>
    <w:rsid w:val="00D11129"/>
    <w:rsid w:val="00D12CDC"/>
    <w:rsid w:val="00D13E31"/>
    <w:rsid w:val="00D13E8B"/>
    <w:rsid w:val="00D140E6"/>
    <w:rsid w:val="00D148EA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43C"/>
    <w:rsid w:val="00D1737F"/>
    <w:rsid w:val="00D20ECE"/>
    <w:rsid w:val="00D21599"/>
    <w:rsid w:val="00D2163E"/>
    <w:rsid w:val="00D21F1F"/>
    <w:rsid w:val="00D22288"/>
    <w:rsid w:val="00D224B0"/>
    <w:rsid w:val="00D22550"/>
    <w:rsid w:val="00D2301D"/>
    <w:rsid w:val="00D23D41"/>
    <w:rsid w:val="00D23F0A"/>
    <w:rsid w:val="00D24549"/>
    <w:rsid w:val="00D245A1"/>
    <w:rsid w:val="00D24D65"/>
    <w:rsid w:val="00D24E73"/>
    <w:rsid w:val="00D24F7D"/>
    <w:rsid w:val="00D25A71"/>
    <w:rsid w:val="00D25E0B"/>
    <w:rsid w:val="00D262A7"/>
    <w:rsid w:val="00D26589"/>
    <w:rsid w:val="00D27080"/>
    <w:rsid w:val="00D270AB"/>
    <w:rsid w:val="00D2747B"/>
    <w:rsid w:val="00D27B18"/>
    <w:rsid w:val="00D30229"/>
    <w:rsid w:val="00D30321"/>
    <w:rsid w:val="00D3056F"/>
    <w:rsid w:val="00D30755"/>
    <w:rsid w:val="00D3274F"/>
    <w:rsid w:val="00D33257"/>
    <w:rsid w:val="00D338B5"/>
    <w:rsid w:val="00D351BF"/>
    <w:rsid w:val="00D361EE"/>
    <w:rsid w:val="00D364CD"/>
    <w:rsid w:val="00D36DAC"/>
    <w:rsid w:val="00D37467"/>
    <w:rsid w:val="00D37E0C"/>
    <w:rsid w:val="00D41AAE"/>
    <w:rsid w:val="00D41FAD"/>
    <w:rsid w:val="00D420D5"/>
    <w:rsid w:val="00D423D7"/>
    <w:rsid w:val="00D433BC"/>
    <w:rsid w:val="00D43605"/>
    <w:rsid w:val="00D43ADC"/>
    <w:rsid w:val="00D43D8C"/>
    <w:rsid w:val="00D44686"/>
    <w:rsid w:val="00D44777"/>
    <w:rsid w:val="00D44BF0"/>
    <w:rsid w:val="00D44EDB"/>
    <w:rsid w:val="00D44F1F"/>
    <w:rsid w:val="00D45445"/>
    <w:rsid w:val="00D45825"/>
    <w:rsid w:val="00D45991"/>
    <w:rsid w:val="00D45A06"/>
    <w:rsid w:val="00D4609B"/>
    <w:rsid w:val="00D46BF5"/>
    <w:rsid w:val="00D471A9"/>
    <w:rsid w:val="00D47264"/>
    <w:rsid w:val="00D4746F"/>
    <w:rsid w:val="00D474BD"/>
    <w:rsid w:val="00D478A8"/>
    <w:rsid w:val="00D479AE"/>
    <w:rsid w:val="00D47F6C"/>
    <w:rsid w:val="00D50450"/>
    <w:rsid w:val="00D5080E"/>
    <w:rsid w:val="00D5111D"/>
    <w:rsid w:val="00D51580"/>
    <w:rsid w:val="00D51740"/>
    <w:rsid w:val="00D51956"/>
    <w:rsid w:val="00D51A60"/>
    <w:rsid w:val="00D5260A"/>
    <w:rsid w:val="00D52B20"/>
    <w:rsid w:val="00D54850"/>
    <w:rsid w:val="00D548FC"/>
    <w:rsid w:val="00D54E01"/>
    <w:rsid w:val="00D54EC0"/>
    <w:rsid w:val="00D54F8A"/>
    <w:rsid w:val="00D55121"/>
    <w:rsid w:val="00D554DA"/>
    <w:rsid w:val="00D5594B"/>
    <w:rsid w:val="00D55DFE"/>
    <w:rsid w:val="00D560C5"/>
    <w:rsid w:val="00D565C4"/>
    <w:rsid w:val="00D56732"/>
    <w:rsid w:val="00D5676E"/>
    <w:rsid w:val="00D56B00"/>
    <w:rsid w:val="00D6091A"/>
    <w:rsid w:val="00D60A1A"/>
    <w:rsid w:val="00D60AF2"/>
    <w:rsid w:val="00D60D86"/>
    <w:rsid w:val="00D61963"/>
    <w:rsid w:val="00D61A86"/>
    <w:rsid w:val="00D625E0"/>
    <w:rsid w:val="00D627DF"/>
    <w:rsid w:val="00D63662"/>
    <w:rsid w:val="00D63EF2"/>
    <w:rsid w:val="00D6414D"/>
    <w:rsid w:val="00D65A26"/>
    <w:rsid w:val="00D66400"/>
    <w:rsid w:val="00D67670"/>
    <w:rsid w:val="00D701FE"/>
    <w:rsid w:val="00D716EC"/>
    <w:rsid w:val="00D718BC"/>
    <w:rsid w:val="00D71911"/>
    <w:rsid w:val="00D71E0D"/>
    <w:rsid w:val="00D72924"/>
    <w:rsid w:val="00D74150"/>
    <w:rsid w:val="00D74722"/>
    <w:rsid w:val="00D74B29"/>
    <w:rsid w:val="00D74D6C"/>
    <w:rsid w:val="00D74DEC"/>
    <w:rsid w:val="00D74EC8"/>
    <w:rsid w:val="00D753C5"/>
    <w:rsid w:val="00D7546A"/>
    <w:rsid w:val="00D7585A"/>
    <w:rsid w:val="00D75AFA"/>
    <w:rsid w:val="00D75F00"/>
    <w:rsid w:val="00D76112"/>
    <w:rsid w:val="00D76128"/>
    <w:rsid w:val="00D76191"/>
    <w:rsid w:val="00D76654"/>
    <w:rsid w:val="00D76DB1"/>
    <w:rsid w:val="00D76DB6"/>
    <w:rsid w:val="00D777B7"/>
    <w:rsid w:val="00D802E4"/>
    <w:rsid w:val="00D80D9F"/>
    <w:rsid w:val="00D814EC"/>
    <w:rsid w:val="00D81CCF"/>
    <w:rsid w:val="00D8201D"/>
    <w:rsid w:val="00D82061"/>
    <w:rsid w:val="00D8313B"/>
    <w:rsid w:val="00D8334C"/>
    <w:rsid w:val="00D836C7"/>
    <w:rsid w:val="00D844FF"/>
    <w:rsid w:val="00D84D9B"/>
    <w:rsid w:val="00D85AB9"/>
    <w:rsid w:val="00D85F0B"/>
    <w:rsid w:val="00D86514"/>
    <w:rsid w:val="00D866F0"/>
    <w:rsid w:val="00D866F4"/>
    <w:rsid w:val="00D86734"/>
    <w:rsid w:val="00D86B64"/>
    <w:rsid w:val="00D876C1"/>
    <w:rsid w:val="00D90031"/>
    <w:rsid w:val="00D90415"/>
    <w:rsid w:val="00D9058E"/>
    <w:rsid w:val="00D90718"/>
    <w:rsid w:val="00D908D1"/>
    <w:rsid w:val="00D91044"/>
    <w:rsid w:val="00D91718"/>
    <w:rsid w:val="00D919F8"/>
    <w:rsid w:val="00D91CEE"/>
    <w:rsid w:val="00D9247C"/>
    <w:rsid w:val="00D9255C"/>
    <w:rsid w:val="00D92B41"/>
    <w:rsid w:val="00D934CE"/>
    <w:rsid w:val="00D93725"/>
    <w:rsid w:val="00D9414A"/>
    <w:rsid w:val="00D956A8"/>
    <w:rsid w:val="00D95891"/>
    <w:rsid w:val="00D95BF9"/>
    <w:rsid w:val="00D95F22"/>
    <w:rsid w:val="00D96304"/>
    <w:rsid w:val="00DA0EBA"/>
    <w:rsid w:val="00DA1C3A"/>
    <w:rsid w:val="00DA1F5F"/>
    <w:rsid w:val="00DA21A2"/>
    <w:rsid w:val="00DA234C"/>
    <w:rsid w:val="00DA265A"/>
    <w:rsid w:val="00DA3349"/>
    <w:rsid w:val="00DA3DC2"/>
    <w:rsid w:val="00DA3E9F"/>
    <w:rsid w:val="00DA4348"/>
    <w:rsid w:val="00DA4E70"/>
    <w:rsid w:val="00DA50E4"/>
    <w:rsid w:val="00DA546C"/>
    <w:rsid w:val="00DA5F8B"/>
    <w:rsid w:val="00DA68FB"/>
    <w:rsid w:val="00DA692B"/>
    <w:rsid w:val="00DA6E47"/>
    <w:rsid w:val="00DA7203"/>
    <w:rsid w:val="00DA7DE2"/>
    <w:rsid w:val="00DB03EC"/>
    <w:rsid w:val="00DB0BDB"/>
    <w:rsid w:val="00DB0E92"/>
    <w:rsid w:val="00DB2742"/>
    <w:rsid w:val="00DB2E74"/>
    <w:rsid w:val="00DB36DE"/>
    <w:rsid w:val="00DB4711"/>
    <w:rsid w:val="00DB50A7"/>
    <w:rsid w:val="00DB54F1"/>
    <w:rsid w:val="00DB5DE5"/>
    <w:rsid w:val="00DB60CA"/>
    <w:rsid w:val="00DB626D"/>
    <w:rsid w:val="00DB67C1"/>
    <w:rsid w:val="00DB7743"/>
    <w:rsid w:val="00DB7770"/>
    <w:rsid w:val="00DB79A8"/>
    <w:rsid w:val="00DB7A50"/>
    <w:rsid w:val="00DC00FC"/>
    <w:rsid w:val="00DC0546"/>
    <w:rsid w:val="00DC0E3F"/>
    <w:rsid w:val="00DC188D"/>
    <w:rsid w:val="00DC1BF9"/>
    <w:rsid w:val="00DC23DC"/>
    <w:rsid w:val="00DC25C4"/>
    <w:rsid w:val="00DC2A06"/>
    <w:rsid w:val="00DC2F56"/>
    <w:rsid w:val="00DC33DA"/>
    <w:rsid w:val="00DC378E"/>
    <w:rsid w:val="00DC4A21"/>
    <w:rsid w:val="00DC4D52"/>
    <w:rsid w:val="00DC5956"/>
    <w:rsid w:val="00DC614C"/>
    <w:rsid w:val="00DC650B"/>
    <w:rsid w:val="00DC7D2E"/>
    <w:rsid w:val="00DD025E"/>
    <w:rsid w:val="00DD0302"/>
    <w:rsid w:val="00DD03F0"/>
    <w:rsid w:val="00DD14D3"/>
    <w:rsid w:val="00DD1609"/>
    <w:rsid w:val="00DD1C5D"/>
    <w:rsid w:val="00DD202C"/>
    <w:rsid w:val="00DD2B10"/>
    <w:rsid w:val="00DD2C0E"/>
    <w:rsid w:val="00DD35D2"/>
    <w:rsid w:val="00DD388F"/>
    <w:rsid w:val="00DD3DE7"/>
    <w:rsid w:val="00DD5149"/>
    <w:rsid w:val="00DD5CE4"/>
    <w:rsid w:val="00DD6299"/>
    <w:rsid w:val="00DD64DC"/>
    <w:rsid w:val="00DD6DFC"/>
    <w:rsid w:val="00DD734C"/>
    <w:rsid w:val="00DE015F"/>
    <w:rsid w:val="00DE089C"/>
    <w:rsid w:val="00DE129D"/>
    <w:rsid w:val="00DE22B4"/>
    <w:rsid w:val="00DE2AB3"/>
    <w:rsid w:val="00DE39F4"/>
    <w:rsid w:val="00DE40C2"/>
    <w:rsid w:val="00DE4519"/>
    <w:rsid w:val="00DE4AA9"/>
    <w:rsid w:val="00DE4C23"/>
    <w:rsid w:val="00DE4CC8"/>
    <w:rsid w:val="00DE4CF0"/>
    <w:rsid w:val="00DE4F25"/>
    <w:rsid w:val="00DE55F4"/>
    <w:rsid w:val="00DE5A67"/>
    <w:rsid w:val="00DE5EF9"/>
    <w:rsid w:val="00DE658B"/>
    <w:rsid w:val="00DE670F"/>
    <w:rsid w:val="00DE6775"/>
    <w:rsid w:val="00DE6EC5"/>
    <w:rsid w:val="00DE6F0F"/>
    <w:rsid w:val="00DE762E"/>
    <w:rsid w:val="00DE7BA6"/>
    <w:rsid w:val="00DE7C3C"/>
    <w:rsid w:val="00DE7CAB"/>
    <w:rsid w:val="00DF00BC"/>
    <w:rsid w:val="00DF0407"/>
    <w:rsid w:val="00DF0F24"/>
    <w:rsid w:val="00DF2285"/>
    <w:rsid w:val="00DF3810"/>
    <w:rsid w:val="00DF42A1"/>
    <w:rsid w:val="00DF4344"/>
    <w:rsid w:val="00DF43B9"/>
    <w:rsid w:val="00DF552A"/>
    <w:rsid w:val="00DF5637"/>
    <w:rsid w:val="00DF597E"/>
    <w:rsid w:val="00DF5B4B"/>
    <w:rsid w:val="00DF5E27"/>
    <w:rsid w:val="00DF5F98"/>
    <w:rsid w:val="00DF667C"/>
    <w:rsid w:val="00DF67F9"/>
    <w:rsid w:val="00DF6C33"/>
    <w:rsid w:val="00DF6DF3"/>
    <w:rsid w:val="00DF7352"/>
    <w:rsid w:val="00E00850"/>
    <w:rsid w:val="00E01065"/>
    <w:rsid w:val="00E01D21"/>
    <w:rsid w:val="00E02006"/>
    <w:rsid w:val="00E02A58"/>
    <w:rsid w:val="00E033CF"/>
    <w:rsid w:val="00E03448"/>
    <w:rsid w:val="00E03C22"/>
    <w:rsid w:val="00E03D41"/>
    <w:rsid w:val="00E045B8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A72"/>
    <w:rsid w:val="00E102F6"/>
    <w:rsid w:val="00E10DAA"/>
    <w:rsid w:val="00E11FA9"/>
    <w:rsid w:val="00E12115"/>
    <w:rsid w:val="00E12135"/>
    <w:rsid w:val="00E12773"/>
    <w:rsid w:val="00E12BA8"/>
    <w:rsid w:val="00E12F93"/>
    <w:rsid w:val="00E135E0"/>
    <w:rsid w:val="00E1386A"/>
    <w:rsid w:val="00E13D18"/>
    <w:rsid w:val="00E14803"/>
    <w:rsid w:val="00E158A3"/>
    <w:rsid w:val="00E15AF8"/>
    <w:rsid w:val="00E15BF1"/>
    <w:rsid w:val="00E15D0B"/>
    <w:rsid w:val="00E161A8"/>
    <w:rsid w:val="00E16414"/>
    <w:rsid w:val="00E16ECB"/>
    <w:rsid w:val="00E1733D"/>
    <w:rsid w:val="00E178B6"/>
    <w:rsid w:val="00E17CF9"/>
    <w:rsid w:val="00E17E42"/>
    <w:rsid w:val="00E20112"/>
    <w:rsid w:val="00E20144"/>
    <w:rsid w:val="00E2079A"/>
    <w:rsid w:val="00E214F0"/>
    <w:rsid w:val="00E21E52"/>
    <w:rsid w:val="00E22387"/>
    <w:rsid w:val="00E2271B"/>
    <w:rsid w:val="00E237CF"/>
    <w:rsid w:val="00E2407D"/>
    <w:rsid w:val="00E248A5"/>
    <w:rsid w:val="00E252A2"/>
    <w:rsid w:val="00E25943"/>
    <w:rsid w:val="00E25A8D"/>
    <w:rsid w:val="00E25B06"/>
    <w:rsid w:val="00E26B9C"/>
    <w:rsid w:val="00E271CA"/>
    <w:rsid w:val="00E276A9"/>
    <w:rsid w:val="00E27837"/>
    <w:rsid w:val="00E27DC3"/>
    <w:rsid w:val="00E3056D"/>
    <w:rsid w:val="00E3057F"/>
    <w:rsid w:val="00E308FD"/>
    <w:rsid w:val="00E309E0"/>
    <w:rsid w:val="00E30EB7"/>
    <w:rsid w:val="00E31CE9"/>
    <w:rsid w:val="00E3208F"/>
    <w:rsid w:val="00E32197"/>
    <w:rsid w:val="00E32287"/>
    <w:rsid w:val="00E324B5"/>
    <w:rsid w:val="00E33231"/>
    <w:rsid w:val="00E34A9E"/>
    <w:rsid w:val="00E34E16"/>
    <w:rsid w:val="00E34EEB"/>
    <w:rsid w:val="00E353DA"/>
    <w:rsid w:val="00E35594"/>
    <w:rsid w:val="00E35B79"/>
    <w:rsid w:val="00E35FC5"/>
    <w:rsid w:val="00E3615B"/>
    <w:rsid w:val="00E36598"/>
    <w:rsid w:val="00E36A0F"/>
    <w:rsid w:val="00E36FBE"/>
    <w:rsid w:val="00E4055D"/>
    <w:rsid w:val="00E40B2D"/>
    <w:rsid w:val="00E410C9"/>
    <w:rsid w:val="00E411F6"/>
    <w:rsid w:val="00E41424"/>
    <w:rsid w:val="00E4159C"/>
    <w:rsid w:val="00E41BE7"/>
    <w:rsid w:val="00E41FC4"/>
    <w:rsid w:val="00E41FD4"/>
    <w:rsid w:val="00E422F2"/>
    <w:rsid w:val="00E428A5"/>
    <w:rsid w:val="00E42E37"/>
    <w:rsid w:val="00E42F75"/>
    <w:rsid w:val="00E43A50"/>
    <w:rsid w:val="00E448C9"/>
    <w:rsid w:val="00E449E9"/>
    <w:rsid w:val="00E44B62"/>
    <w:rsid w:val="00E45033"/>
    <w:rsid w:val="00E45292"/>
    <w:rsid w:val="00E45403"/>
    <w:rsid w:val="00E45594"/>
    <w:rsid w:val="00E45C3A"/>
    <w:rsid w:val="00E466B7"/>
    <w:rsid w:val="00E470AA"/>
    <w:rsid w:val="00E470D1"/>
    <w:rsid w:val="00E4745E"/>
    <w:rsid w:val="00E47560"/>
    <w:rsid w:val="00E475BA"/>
    <w:rsid w:val="00E47A95"/>
    <w:rsid w:val="00E5083A"/>
    <w:rsid w:val="00E50F21"/>
    <w:rsid w:val="00E50FAD"/>
    <w:rsid w:val="00E5208C"/>
    <w:rsid w:val="00E5373A"/>
    <w:rsid w:val="00E549FB"/>
    <w:rsid w:val="00E54D1A"/>
    <w:rsid w:val="00E56765"/>
    <w:rsid w:val="00E56B01"/>
    <w:rsid w:val="00E5765F"/>
    <w:rsid w:val="00E57DED"/>
    <w:rsid w:val="00E6016C"/>
    <w:rsid w:val="00E60A7A"/>
    <w:rsid w:val="00E60C1E"/>
    <w:rsid w:val="00E60F6C"/>
    <w:rsid w:val="00E61205"/>
    <w:rsid w:val="00E61E2B"/>
    <w:rsid w:val="00E62341"/>
    <w:rsid w:val="00E62DF7"/>
    <w:rsid w:val="00E630FB"/>
    <w:rsid w:val="00E63258"/>
    <w:rsid w:val="00E638B6"/>
    <w:rsid w:val="00E63D16"/>
    <w:rsid w:val="00E63ED2"/>
    <w:rsid w:val="00E64680"/>
    <w:rsid w:val="00E65BA7"/>
    <w:rsid w:val="00E65C4E"/>
    <w:rsid w:val="00E6605E"/>
    <w:rsid w:val="00E661FA"/>
    <w:rsid w:val="00E66D9A"/>
    <w:rsid w:val="00E67721"/>
    <w:rsid w:val="00E67A5D"/>
    <w:rsid w:val="00E67B63"/>
    <w:rsid w:val="00E67BB7"/>
    <w:rsid w:val="00E67FDC"/>
    <w:rsid w:val="00E700E1"/>
    <w:rsid w:val="00E70270"/>
    <w:rsid w:val="00E7050A"/>
    <w:rsid w:val="00E70992"/>
    <w:rsid w:val="00E70B26"/>
    <w:rsid w:val="00E70F27"/>
    <w:rsid w:val="00E72001"/>
    <w:rsid w:val="00E72265"/>
    <w:rsid w:val="00E72747"/>
    <w:rsid w:val="00E735D3"/>
    <w:rsid w:val="00E73C63"/>
    <w:rsid w:val="00E73FA5"/>
    <w:rsid w:val="00E7408A"/>
    <w:rsid w:val="00E745C8"/>
    <w:rsid w:val="00E7497C"/>
    <w:rsid w:val="00E758F4"/>
    <w:rsid w:val="00E75ECB"/>
    <w:rsid w:val="00E7659C"/>
    <w:rsid w:val="00E765BB"/>
    <w:rsid w:val="00E76AEA"/>
    <w:rsid w:val="00E76CD8"/>
    <w:rsid w:val="00E779AA"/>
    <w:rsid w:val="00E800CE"/>
    <w:rsid w:val="00E80674"/>
    <w:rsid w:val="00E807A3"/>
    <w:rsid w:val="00E80C65"/>
    <w:rsid w:val="00E818A1"/>
    <w:rsid w:val="00E81CD4"/>
    <w:rsid w:val="00E82420"/>
    <w:rsid w:val="00E8259F"/>
    <w:rsid w:val="00E82DEC"/>
    <w:rsid w:val="00E83027"/>
    <w:rsid w:val="00E83EEE"/>
    <w:rsid w:val="00E8500E"/>
    <w:rsid w:val="00E855C0"/>
    <w:rsid w:val="00E857E3"/>
    <w:rsid w:val="00E85DB5"/>
    <w:rsid w:val="00E8668F"/>
    <w:rsid w:val="00E86765"/>
    <w:rsid w:val="00E8680F"/>
    <w:rsid w:val="00E869FC"/>
    <w:rsid w:val="00E873D6"/>
    <w:rsid w:val="00E909E3"/>
    <w:rsid w:val="00E912F2"/>
    <w:rsid w:val="00E91678"/>
    <w:rsid w:val="00E91FDC"/>
    <w:rsid w:val="00E92B50"/>
    <w:rsid w:val="00E92C8D"/>
    <w:rsid w:val="00E92E46"/>
    <w:rsid w:val="00E92F76"/>
    <w:rsid w:val="00E92FD0"/>
    <w:rsid w:val="00E93A61"/>
    <w:rsid w:val="00E93B3A"/>
    <w:rsid w:val="00E93FCE"/>
    <w:rsid w:val="00E94534"/>
    <w:rsid w:val="00E94D7A"/>
    <w:rsid w:val="00E9563E"/>
    <w:rsid w:val="00E95729"/>
    <w:rsid w:val="00E95911"/>
    <w:rsid w:val="00E95C1C"/>
    <w:rsid w:val="00E95F42"/>
    <w:rsid w:val="00E961D3"/>
    <w:rsid w:val="00E96D9C"/>
    <w:rsid w:val="00E96E50"/>
    <w:rsid w:val="00E97049"/>
    <w:rsid w:val="00E972ED"/>
    <w:rsid w:val="00E976B5"/>
    <w:rsid w:val="00E97832"/>
    <w:rsid w:val="00EA045F"/>
    <w:rsid w:val="00EA071F"/>
    <w:rsid w:val="00EA0FA0"/>
    <w:rsid w:val="00EA0FF1"/>
    <w:rsid w:val="00EA1A06"/>
    <w:rsid w:val="00EA1A4A"/>
    <w:rsid w:val="00EA298E"/>
    <w:rsid w:val="00EA2DA3"/>
    <w:rsid w:val="00EA31A0"/>
    <w:rsid w:val="00EA32F2"/>
    <w:rsid w:val="00EA4164"/>
    <w:rsid w:val="00EA4BC8"/>
    <w:rsid w:val="00EA5738"/>
    <w:rsid w:val="00EA5838"/>
    <w:rsid w:val="00EA6E34"/>
    <w:rsid w:val="00EA7282"/>
    <w:rsid w:val="00EB039A"/>
    <w:rsid w:val="00EB05A9"/>
    <w:rsid w:val="00EB121C"/>
    <w:rsid w:val="00EB123F"/>
    <w:rsid w:val="00EB1475"/>
    <w:rsid w:val="00EB17A1"/>
    <w:rsid w:val="00EB1E6D"/>
    <w:rsid w:val="00EB21CC"/>
    <w:rsid w:val="00EB23CA"/>
    <w:rsid w:val="00EB25BF"/>
    <w:rsid w:val="00EB263E"/>
    <w:rsid w:val="00EB28A3"/>
    <w:rsid w:val="00EB33C6"/>
    <w:rsid w:val="00EB33DF"/>
    <w:rsid w:val="00EB3D59"/>
    <w:rsid w:val="00EB3E40"/>
    <w:rsid w:val="00EB402A"/>
    <w:rsid w:val="00EB43DF"/>
    <w:rsid w:val="00EB5256"/>
    <w:rsid w:val="00EB54D0"/>
    <w:rsid w:val="00EB5E9F"/>
    <w:rsid w:val="00EB5F41"/>
    <w:rsid w:val="00EB5F4F"/>
    <w:rsid w:val="00EB5F77"/>
    <w:rsid w:val="00EB6502"/>
    <w:rsid w:val="00EB71D9"/>
    <w:rsid w:val="00EB7266"/>
    <w:rsid w:val="00EC0494"/>
    <w:rsid w:val="00EC0636"/>
    <w:rsid w:val="00EC1735"/>
    <w:rsid w:val="00EC1BCF"/>
    <w:rsid w:val="00EC1DEE"/>
    <w:rsid w:val="00EC20FA"/>
    <w:rsid w:val="00EC2296"/>
    <w:rsid w:val="00EC26B6"/>
    <w:rsid w:val="00EC2D10"/>
    <w:rsid w:val="00EC380F"/>
    <w:rsid w:val="00EC3929"/>
    <w:rsid w:val="00EC3CDD"/>
    <w:rsid w:val="00EC40AF"/>
    <w:rsid w:val="00EC43F0"/>
    <w:rsid w:val="00EC503A"/>
    <w:rsid w:val="00EC5664"/>
    <w:rsid w:val="00EC58BA"/>
    <w:rsid w:val="00EC69D7"/>
    <w:rsid w:val="00EC6C61"/>
    <w:rsid w:val="00EC6CA9"/>
    <w:rsid w:val="00EC7F79"/>
    <w:rsid w:val="00ED01EB"/>
    <w:rsid w:val="00ED038E"/>
    <w:rsid w:val="00ED0466"/>
    <w:rsid w:val="00ED0569"/>
    <w:rsid w:val="00ED2101"/>
    <w:rsid w:val="00ED2D1D"/>
    <w:rsid w:val="00ED2D3B"/>
    <w:rsid w:val="00ED2EC1"/>
    <w:rsid w:val="00ED36E8"/>
    <w:rsid w:val="00ED3B67"/>
    <w:rsid w:val="00ED3CCD"/>
    <w:rsid w:val="00ED4F10"/>
    <w:rsid w:val="00ED51B9"/>
    <w:rsid w:val="00ED529E"/>
    <w:rsid w:val="00ED575A"/>
    <w:rsid w:val="00ED5853"/>
    <w:rsid w:val="00ED5891"/>
    <w:rsid w:val="00ED5EB3"/>
    <w:rsid w:val="00ED648D"/>
    <w:rsid w:val="00ED6B38"/>
    <w:rsid w:val="00ED6B4D"/>
    <w:rsid w:val="00ED77CE"/>
    <w:rsid w:val="00ED7B56"/>
    <w:rsid w:val="00EE0529"/>
    <w:rsid w:val="00EE103D"/>
    <w:rsid w:val="00EE1172"/>
    <w:rsid w:val="00EE1AA2"/>
    <w:rsid w:val="00EE1E10"/>
    <w:rsid w:val="00EE21D8"/>
    <w:rsid w:val="00EE224B"/>
    <w:rsid w:val="00EE42AF"/>
    <w:rsid w:val="00EE4A8D"/>
    <w:rsid w:val="00EE50FD"/>
    <w:rsid w:val="00EE5B25"/>
    <w:rsid w:val="00EE5B37"/>
    <w:rsid w:val="00EE62DA"/>
    <w:rsid w:val="00EE6915"/>
    <w:rsid w:val="00EE6BFF"/>
    <w:rsid w:val="00EE6D34"/>
    <w:rsid w:val="00EE6D36"/>
    <w:rsid w:val="00EF00CC"/>
    <w:rsid w:val="00EF04BC"/>
    <w:rsid w:val="00EF112E"/>
    <w:rsid w:val="00EF119E"/>
    <w:rsid w:val="00EF11E3"/>
    <w:rsid w:val="00EF27B8"/>
    <w:rsid w:val="00EF2B79"/>
    <w:rsid w:val="00EF3352"/>
    <w:rsid w:val="00EF3A1E"/>
    <w:rsid w:val="00EF3CA7"/>
    <w:rsid w:val="00EF3E5C"/>
    <w:rsid w:val="00EF3FF4"/>
    <w:rsid w:val="00EF435A"/>
    <w:rsid w:val="00EF43F4"/>
    <w:rsid w:val="00EF53DA"/>
    <w:rsid w:val="00EF5A01"/>
    <w:rsid w:val="00EF5BE6"/>
    <w:rsid w:val="00EF6694"/>
    <w:rsid w:val="00EF6935"/>
    <w:rsid w:val="00EF6979"/>
    <w:rsid w:val="00EF6B22"/>
    <w:rsid w:val="00EF6EE4"/>
    <w:rsid w:val="00EF766F"/>
    <w:rsid w:val="00EF7956"/>
    <w:rsid w:val="00F008E0"/>
    <w:rsid w:val="00F00E55"/>
    <w:rsid w:val="00F0210B"/>
    <w:rsid w:val="00F0219A"/>
    <w:rsid w:val="00F02996"/>
    <w:rsid w:val="00F02D28"/>
    <w:rsid w:val="00F03995"/>
    <w:rsid w:val="00F058C4"/>
    <w:rsid w:val="00F05CBB"/>
    <w:rsid w:val="00F05D20"/>
    <w:rsid w:val="00F06185"/>
    <w:rsid w:val="00F0697E"/>
    <w:rsid w:val="00F06ADF"/>
    <w:rsid w:val="00F071BC"/>
    <w:rsid w:val="00F0727B"/>
    <w:rsid w:val="00F0777F"/>
    <w:rsid w:val="00F10AC3"/>
    <w:rsid w:val="00F10D3C"/>
    <w:rsid w:val="00F110BE"/>
    <w:rsid w:val="00F11633"/>
    <w:rsid w:val="00F11DDF"/>
    <w:rsid w:val="00F124FC"/>
    <w:rsid w:val="00F12A55"/>
    <w:rsid w:val="00F12B99"/>
    <w:rsid w:val="00F13545"/>
    <w:rsid w:val="00F1354F"/>
    <w:rsid w:val="00F13B98"/>
    <w:rsid w:val="00F144E4"/>
    <w:rsid w:val="00F14A73"/>
    <w:rsid w:val="00F14A7A"/>
    <w:rsid w:val="00F14FF4"/>
    <w:rsid w:val="00F15E5A"/>
    <w:rsid w:val="00F1683E"/>
    <w:rsid w:val="00F16C49"/>
    <w:rsid w:val="00F16D05"/>
    <w:rsid w:val="00F1724F"/>
    <w:rsid w:val="00F17B07"/>
    <w:rsid w:val="00F208E4"/>
    <w:rsid w:val="00F209EC"/>
    <w:rsid w:val="00F21CEA"/>
    <w:rsid w:val="00F21DAE"/>
    <w:rsid w:val="00F226F2"/>
    <w:rsid w:val="00F23E97"/>
    <w:rsid w:val="00F23F54"/>
    <w:rsid w:val="00F242E6"/>
    <w:rsid w:val="00F24325"/>
    <w:rsid w:val="00F246EB"/>
    <w:rsid w:val="00F25E67"/>
    <w:rsid w:val="00F25EB0"/>
    <w:rsid w:val="00F26497"/>
    <w:rsid w:val="00F270A6"/>
    <w:rsid w:val="00F27168"/>
    <w:rsid w:val="00F27808"/>
    <w:rsid w:val="00F30271"/>
    <w:rsid w:val="00F30498"/>
    <w:rsid w:val="00F30542"/>
    <w:rsid w:val="00F30FDD"/>
    <w:rsid w:val="00F3141B"/>
    <w:rsid w:val="00F3172A"/>
    <w:rsid w:val="00F31AAC"/>
    <w:rsid w:val="00F31EE6"/>
    <w:rsid w:val="00F320D8"/>
    <w:rsid w:val="00F32A73"/>
    <w:rsid w:val="00F32B3C"/>
    <w:rsid w:val="00F331F9"/>
    <w:rsid w:val="00F33B22"/>
    <w:rsid w:val="00F33B5F"/>
    <w:rsid w:val="00F344E1"/>
    <w:rsid w:val="00F34F07"/>
    <w:rsid w:val="00F357DE"/>
    <w:rsid w:val="00F35F1A"/>
    <w:rsid w:val="00F3617F"/>
    <w:rsid w:val="00F36766"/>
    <w:rsid w:val="00F36B09"/>
    <w:rsid w:val="00F40507"/>
    <w:rsid w:val="00F405FA"/>
    <w:rsid w:val="00F40E22"/>
    <w:rsid w:val="00F412ED"/>
    <w:rsid w:val="00F424C0"/>
    <w:rsid w:val="00F425A9"/>
    <w:rsid w:val="00F427BF"/>
    <w:rsid w:val="00F42F57"/>
    <w:rsid w:val="00F42F85"/>
    <w:rsid w:val="00F43982"/>
    <w:rsid w:val="00F43EAE"/>
    <w:rsid w:val="00F43F1C"/>
    <w:rsid w:val="00F44699"/>
    <w:rsid w:val="00F44920"/>
    <w:rsid w:val="00F44D79"/>
    <w:rsid w:val="00F44EB8"/>
    <w:rsid w:val="00F45208"/>
    <w:rsid w:val="00F45581"/>
    <w:rsid w:val="00F4597D"/>
    <w:rsid w:val="00F46D1D"/>
    <w:rsid w:val="00F470B0"/>
    <w:rsid w:val="00F4711C"/>
    <w:rsid w:val="00F50392"/>
    <w:rsid w:val="00F506EB"/>
    <w:rsid w:val="00F5097C"/>
    <w:rsid w:val="00F51B09"/>
    <w:rsid w:val="00F51FC2"/>
    <w:rsid w:val="00F52840"/>
    <w:rsid w:val="00F52E30"/>
    <w:rsid w:val="00F53105"/>
    <w:rsid w:val="00F535E8"/>
    <w:rsid w:val="00F537C4"/>
    <w:rsid w:val="00F5450F"/>
    <w:rsid w:val="00F54756"/>
    <w:rsid w:val="00F54FD0"/>
    <w:rsid w:val="00F55651"/>
    <w:rsid w:val="00F55789"/>
    <w:rsid w:val="00F55ECF"/>
    <w:rsid w:val="00F56639"/>
    <w:rsid w:val="00F566F3"/>
    <w:rsid w:val="00F5701A"/>
    <w:rsid w:val="00F57233"/>
    <w:rsid w:val="00F57786"/>
    <w:rsid w:val="00F579D4"/>
    <w:rsid w:val="00F57E98"/>
    <w:rsid w:val="00F60464"/>
    <w:rsid w:val="00F6074E"/>
    <w:rsid w:val="00F60A11"/>
    <w:rsid w:val="00F60B4A"/>
    <w:rsid w:val="00F60ED9"/>
    <w:rsid w:val="00F60FCE"/>
    <w:rsid w:val="00F610C3"/>
    <w:rsid w:val="00F615EA"/>
    <w:rsid w:val="00F61D19"/>
    <w:rsid w:val="00F61EEB"/>
    <w:rsid w:val="00F62086"/>
    <w:rsid w:val="00F622E1"/>
    <w:rsid w:val="00F62C13"/>
    <w:rsid w:val="00F63E33"/>
    <w:rsid w:val="00F640E4"/>
    <w:rsid w:val="00F64307"/>
    <w:rsid w:val="00F6500E"/>
    <w:rsid w:val="00F65742"/>
    <w:rsid w:val="00F658DF"/>
    <w:rsid w:val="00F660FD"/>
    <w:rsid w:val="00F6666C"/>
    <w:rsid w:val="00F66728"/>
    <w:rsid w:val="00F669B3"/>
    <w:rsid w:val="00F66D33"/>
    <w:rsid w:val="00F66E71"/>
    <w:rsid w:val="00F6701A"/>
    <w:rsid w:val="00F67BE4"/>
    <w:rsid w:val="00F67CEF"/>
    <w:rsid w:val="00F67DDF"/>
    <w:rsid w:val="00F71035"/>
    <w:rsid w:val="00F71561"/>
    <w:rsid w:val="00F71B83"/>
    <w:rsid w:val="00F723DF"/>
    <w:rsid w:val="00F72C83"/>
    <w:rsid w:val="00F72E90"/>
    <w:rsid w:val="00F72F6A"/>
    <w:rsid w:val="00F735B3"/>
    <w:rsid w:val="00F7399E"/>
    <w:rsid w:val="00F73EDF"/>
    <w:rsid w:val="00F744D3"/>
    <w:rsid w:val="00F7496B"/>
    <w:rsid w:val="00F756C7"/>
    <w:rsid w:val="00F75852"/>
    <w:rsid w:val="00F76103"/>
    <w:rsid w:val="00F7612F"/>
    <w:rsid w:val="00F76262"/>
    <w:rsid w:val="00F76AA4"/>
    <w:rsid w:val="00F76F29"/>
    <w:rsid w:val="00F773E7"/>
    <w:rsid w:val="00F77592"/>
    <w:rsid w:val="00F776AD"/>
    <w:rsid w:val="00F77BF9"/>
    <w:rsid w:val="00F77D26"/>
    <w:rsid w:val="00F806BE"/>
    <w:rsid w:val="00F80EC5"/>
    <w:rsid w:val="00F8342F"/>
    <w:rsid w:val="00F83826"/>
    <w:rsid w:val="00F84DDF"/>
    <w:rsid w:val="00F8556E"/>
    <w:rsid w:val="00F8569D"/>
    <w:rsid w:val="00F86270"/>
    <w:rsid w:val="00F86A6F"/>
    <w:rsid w:val="00F87E52"/>
    <w:rsid w:val="00F907EF"/>
    <w:rsid w:val="00F90D9B"/>
    <w:rsid w:val="00F912B0"/>
    <w:rsid w:val="00F91A74"/>
    <w:rsid w:val="00F91A83"/>
    <w:rsid w:val="00F93DE1"/>
    <w:rsid w:val="00F94A33"/>
    <w:rsid w:val="00F94FF5"/>
    <w:rsid w:val="00F955D1"/>
    <w:rsid w:val="00F955F0"/>
    <w:rsid w:val="00F95776"/>
    <w:rsid w:val="00F95AD8"/>
    <w:rsid w:val="00F95E7E"/>
    <w:rsid w:val="00F9687D"/>
    <w:rsid w:val="00FA012E"/>
    <w:rsid w:val="00FA018E"/>
    <w:rsid w:val="00FA0BE2"/>
    <w:rsid w:val="00FA10A1"/>
    <w:rsid w:val="00FA21CD"/>
    <w:rsid w:val="00FA2570"/>
    <w:rsid w:val="00FA2D67"/>
    <w:rsid w:val="00FA2EC4"/>
    <w:rsid w:val="00FA316B"/>
    <w:rsid w:val="00FA3277"/>
    <w:rsid w:val="00FA32DC"/>
    <w:rsid w:val="00FA409D"/>
    <w:rsid w:val="00FA410D"/>
    <w:rsid w:val="00FA4487"/>
    <w:rsid w:val="00FA4ADB"/>
    <w:rsid w:val="00FA4FC2"/>
    <w:rsid w:val="00FA5BDD"/>
    <w:rsid w:val="00FA6043"/>
    <w:rsid w:val="00FA62A8"/>
    <w:rsid w:val="00FA7A73"/>
    <w:rsid w:val="00FB043D"/>
    <w:rsid w:val="00FB0495"/>
    <w:rsid w:val="00FB07DA"/>
    <w:rsid w:val="00FB10A4"/>
    <w:rsid w:val="00FB13BF"/>
    <w:rsid w:val="00FB1BCC"/>
    <w:rsid w:val="00FB1C27"/>
    <w:rsid w:val="00FB2301"/>
    <w:rsid w:val="00FB25A6"/>
    <w:rsid w:val="00FB2C2A"/>
    <w:rsid w:val="00FB2C4B"/>
    <w:rsid w:val="00FB2F65"/>
    <w:rsid w:val="00FB3A85"/>
    <w:rsid w:val="00FB3C8F"/>
    <w:rsid w:val="00FB3F0F"/>
    <w:rsid w:val="00FB430D"/>
    <w:rsid w:val="00FB4800"/>
    <w:rsid w:val="00FB48C6"/>
    <w:rsid w:val="00FB4EAA"/>
    <w:rsid w:val="00FB50F4"/>
    <w:rsid w:val="00FB5434"/>
    <w:rsid w:val="00FB5814"/>
    <w:rsid w:val="00FB652E"/>
    <w:rsid w:val="00FB72A5"/>
    <w:rsid w:val="00FC075A"/>
    <w:rsid w:val="00FC0D4B"/>
    <w:rsid w:val="00FC1256"/>
    <w:rsid w:val="00FC16DC"/>
    <w:rsid w:val="00FC1721"/>
    <w:rsid w:val="00FC1D1A"/>
    <w:rsid w:val="00FC1D82"/>
    <w:rsid w:val="00FC2212"/>
    <w:rsid w:val="00FC230B"/>
    <w:rsid w:val="00FC26E1"/>
    <w:rsid w:val="00FC2B27"/>
    <w:rsid w:val="00FC2E06"/>
    <w:rsid w:val="00FC369C"/>
    <w:rsid w:val="00FC3814"/>
    <w:rsid w:val="00FC4559"/>
    <w:rsid w:val="00FC49DA"/>
    <w:rsid w:val="00FC51BE"/>
    <w:rsid w:val="00FC55CE"/>
    <w:rsid w:val="00FC5DA2"/>
    <w:rsid w:val="00FC5ED8"/>
    <w:rsid w:val="00FC6717"/>
    <w:rsid w:val="00FC6B5A"/>
    <w:rsid w:val="00FC7D83"/>
    <w:rsid w:val="00FD05A1"/>
    <w:rsid w:val="00FD07E5"/>
    <w:rsid w:val="00FD09FF"/>
    <w:rsid w:val="00FD0D76"/>
    <w:rsid w:val="00FD1005"/>
    <w:rsid w:val="00FD1653"/>
    <w:rsid w:val="00FD1FC4"/>
    <w:rsid w:val="00FD22FE"/>
    <w:rsid w:val="00FD309E"/>
    <w:rsid w:val="00FD31D7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B18"/>
    <w:rsid w:val="00FD7C01"/>
    <w:rsid w:val="00FD7C64"/>
    <w:rsid w:val="00FD7C94"/>
    <w:rsid w:val="00FE0052"/>
    <w:rsid w:val="00FE046D"/>
    <w:rsid w:val="00FE1952"/>
    <w:rsid w:val="00FE1A99"/>
    <w:rsid w:val="00FE1B22"/>
    <w:rsid w:val="00FE24A6"/>
    <w:rsid w:val="00FE2CF7"/>
    <w:rsid w:val="00FE2F9D"/>
    <w:rsid w:val="00FE3D22"/>
    <w:rsid w:val="00FE3E09"/>
    <w:rsid w:val="00FE4862"/>
    <w:rsid w:val="00FE51E1"/>
    <w:rsid w:val="00FE55A0"/>
    <w:rsid w:val="00FE5B45"/>
    <w:rsid w:val="00FE5F14"/>
    <w:rsid w:val="00FE5FAE"/>
    <w:rsid w:val="00FE63AB"/>
    <w:rsid w:val="00FE6D72"/>
    <w:rsid w:val="00FE7CD3"/>
    <w:rsid w:val="00FF02FE"/>
    <w:rsid w:val="00FF0A61"/>
    <w:rsid w:val="00FF0D5B"/>
    <w:rsid w:val="00FF0EC7"/>
    <w:rsid w:val="00FF0EDB"/>
    <w:rsid w:val="00FF23E3"/>
    <w:rsid w:val="00FF282B"/>
    <w:rsid w:val="00FF29EC"/>
    <w:rsid w:val="00FF2C22"/>
    <w:rsid w:val="00FF2F63"/>
    <w:rsid w:val="00FF310F"/>
    <w:rsid w:val="00FF32E0"/>
    <w:rsid w:val="00FF37F1"/>
    <w:rsid w:val="00FF3B4A"/>
    <w:rsid w:val="00FF3C59"/>
    <w:rsid w:val="00FF3F1A"/>
    <w:rsid w:val="00FF4355"/>
    <w:rsid w:val="00FF52DF"/>
    <w:rsid w:val="00FF546A"/>
    <w:rsid w:val="00FF5BC6"/>
    <w:rsid w:val="00FF5C34"/>
    <w:rsid w:val="00FF5D27"/>
    <w:rsid w:val="00FF5E94"/>
    <w:rsid w:val="00FF5F37"/>
    <w:rsid w:val="00FF6D4A"/>
    <w:rsid w:val="00FF76F5"/>
    <w:rsid w:val="00FF7712"/>
    <w:rsid w:val="08291A01"/>
    <w:rsid w:val="08D74B86"/>
    <w:rsid w:val="098952FE"/>
    <w:rsid w:val="0C7D39E0"/>
    <w:rsid w:val="10AC79FF"/>
    <w:rsid w:val="1365468F"/>
    <w:rsid w:val="13D029EB"/>
    <w:rsid w:val="28BD2C14"/>
    <w:rsid w:val="30344521"/>
    <w:rsid w:val="35EC7B5E"/>
    <w:rsid w:val="388E7BD9"/>
    <w:rsid w:val="41A0606F"/>
    <w:rsid w:val="48166ACB"/>
    <w:rsid w:val="48CB7D0B"/>
    <w:rsid w:val="664A4E72"/>
    <w:rsid w:val="69861AB9"/>
    <w:rsid w:val="711C2B67"/>
    <w:rsid w:val="72DA1004"/>
    <w:rsid w:val="78173A3C"/>
    <w:rsid w:val="7AD2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Revision"/>
    <w:hidden/>
    <w:semiHidden/>
    <w:qFormat/>
    <w:uiPriority w:val="99"/>
    <w:rPr>
      <w:rFonts w:ascii="Arial" w:hAnsi="Arial" w:eastAsia="Times New Roman" w:cs="Times New Roman"/>
      <w:sz w:val="22"/>
      <w:lang w:val="pt-BR" w:eastAsia="pt-BR" w:bidi="ar-SA"/>
    </w:rPr>
  </w:style>
  <w:style w:type="table" w:customStyle="1" w:styleId="66">
    <w:name w:val="AxureTableStyle1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2559030D2D046E3BC8783BEACBB5004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EBD929-494E-4459-B537-1DDCD8A6D8B6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41E8"/>
    <w:rsid w:val="00004817"/>
    <w:rsid w:val="00031395"/>
    <w:rsid w:val="00033395"/>
    <w:rsid w:val="000341A1"/>
    <w:rsid w:val="0003751E"/>
    <w:rsid w:val="00055A8C"/>
    <w:rsid w:val="00057A85"/>
    <w:rsid w:val="00061905"/>
    <w:rsid w:val="00065C75"/>
    <w:rsid w:val="000B64E0"/>
    <w:rsid w:val="000B7E60"/>
    <w:rsid w:val="000D3AE3"/>
    <w:rsid w:val="000E0A3F"/>
    <w:rsid w:val="000E446F"/>
    <w:rsid w:val="000E47C3"/>
    <w:rsid w:val="0012089E"/>
    <w:rsid w:val="00121B07"/>
    <w:rsid w:val="0013375C"/>
    <w:rsid w:val="00147A43"/>
    <w:rsid w:val="00163458"/>
    <w:rsid w:val="001749AD"/>
    <w:rsid w:val="00182565"/>
    <w:rsid w:val="0018334A"/>
    <w:rsid w:val="0018549F"/>
    <w:rsid w:val="001856B0"/>
    <w:rsid w:val="00190DC6"/>
    <w:rsid w:val="0019596C"/>
    <w:rsid w:val="00196B41"/>
    <w:rsid w:val="001A1867"/>
    <w:rsid w:val="001B1BAC"/>
    <w:rsid w:val="001D0487"/>
    <w:rsid w:val="001F258A"/>
    <w:rsid w:val="00200CBA"/>
    <w:rsid w:val="00221F62"/>
    <w:rsid w:val="00222952"/>
    <w:rsid w:val="00230DA5"/>
    <w:rsid w:val="00245E3F"/>
    <w:rsid w:val="0025387C"/>
    <w:rsid w:val="00264B37"/>
    <w:rsid w:val="00292D66"/>
    <w:rsid w:val="002B364A"/>
    <w:rsid w:val="002D1118"/>
    <w:rsid w:val="00310B43"/>
    <w:rsid w:val="00322328"/>
    <w:rsid w:val="00324419"/>
    <w:rsid w:val="00333A72"/>
    <w:rsid w:val="00335935"/>
    <w:rsid w:val="00336562"/>
    <w:rsid w:val="00346DAB"/>
    <w:rsid w:val="00354073"/>
    <w:rsid w:val="003607CA"/>
    <w:rsid w:val="00381AEC"/>
    <w:rsid w:val="00397E62"/>
    <w:rsid w:val="003C2FB7"/>
    <w:rsid w:val="003D2F9C"/>
    <w:rsid w:val="003F3120"/>
    <w:rsid w:val="004026D7"/>
    <w:rsid w:val="00412230"/>
    <w:rsid w:val="004363FA"/>
    <w:rsid w:val="00455D1A"/>
    <w:rsid w:val="0049791B"/>
    <w:rsid w:val="004A7B96"/>
    <w:rsid w:val="004C1413"/>
    <w:rsid w:val="004F059B"/>
    <w:rsid w:val="005064B8"/>
    <w:rsid w:val="005133ED"/>
    <w:rsid w:val="0052245D"/>
    <w:rsid w:val="00535A0C"/>
    <w:rsid w:val="00566A7B"/>
    <w:rsid w:val="005811B2"/>
    <w:rsid w:val="00596AE6"/>
    <w:rsid w:val="005D1F98"/>
    <w:rsid w:val="006063D6"/>
    <w:rsid w:val="006322D0"/>
    <w:rsid w:val="006652DD"/>
    <w:rsid w:val="00666ADD"/>
    <w:rsid w:val="00670552"/>
    <w:rsid w:val="00676350"/>
    <w:rsid w:val="00692177"/>
    <w:rsid w:val="006A5AD1"/>
    <w:rsid w:val="006A5F98"/>
    <w:rsid w:val="006C4768"/>
    <w:rsid w:val="006E205E"/>
    <w:rsid w:val="006F4551"/>
    <w:rsid w:val="006F7E0E"/>
    <w:rsid w:val="007217D6"/>
    <w:rsid w:val="007416A6"/>
    <w:rsid w:val="00761005"/>
    <w:rsid w:val="0077668A"/>
    <w:rsid w:val="00782619"/>
    <w:rsid w:val="007C10C2"/>
    <w:rsid w:val="007F247B"/>
    <w:rsid w:val="00806215"/>
    <w:rsid w:val="00807EBB"/>
    <w:rsid w:val="00812416"/>
    <w:rsid w:val="008237D3"/>
    <w:rsid w:val="00826B8C"/>
    <w:rsid w:val="008569AB"/>
    <w:rsid w:val="0085792B"/>
    <w:rsid w:val="00857D2A"/>
    <w:rsid w:val="008644B2"/>
    <w:rsid w:val="008766F4"/>
    <w:rsid w:val="00890610"/>
    <w:rsid w:val="00890F5C"/>
    <w:rsid w:val="008B1185"/>
    <w:rsid w:val="008E2A87"/>
    <w:rsid w:val="008E4F13"/>
    <w:rsid w:val="008E50F5"/>
    <w:rsid w:val="008E6296"/>
    <w:rsid w:val="00905D2D"/>
    <w:rsid w:val="009242D7"/>
    <w:rsid w:val="009454BC"/>
    <w:rsid w:val="00964865"/>
    <w:rsid w:val="00972987"/>
    <w:rsid w:val="00972E74"/>
    <w:rsid w:val="00992DCB"/>
    <w:rsid w:val="00A03D52"/>
    <w:rsid w:val="00A069C6"/>
    <w:rsid w:val="00A202E7"/>
    <w:rsid w:val="00A310FC"/>
    <w:rsid w:val="00A41128"/>
    <w:rsid w:val="00A47E94"/>
    <w:rsid w:val="00A52F71"/>
    <w:rsid w:val="00A557C8"/>
    <w:rsid w:val="00A633E9"/>
    <w:rsid w:val="00A671B0"/>
    <w:rsid w:val="00A73E97"/>
    <w:rsid w:val="00AC5F4B"/>
    <w:rsid w:val="00AC796E"/>
    <w:rsid w:val="00AF40F7"/>
    <w:rsid w:val="00B1128C"/>
    <w:rsid w:val="00B34697"/>
    <w:rsid w:val="00B365BF"/>
    <w:rsid w:val="00B741C3"/>
    <w:rsid w:val="00B74FC1"/>
    <w:rsid w:val="00B91450"/>
    <w:rsid w:val="00B947C6"/>
    <w:rsid w:val="00BC743C"/>
    <w:rsid w:val="00BC7ABF"/>
    <w:rsid w:val="00BE743E"/>
    <w:rsid w:val="00C10FF0"/>
    <w:rsid w:val="00C11B9A"/>
    <w:rsid w:val="00C95811"/>
    <w:rsid w:val="00CA6FF1"/>
    <w:rsid w:val="00CD3DBA"/>
    <w:rsid w:val="00CF1593"/>
    <w:rsid w:val="00CF3D50"/>
    <w:rsid w:val="00D20520"/>
    <w:rsid w:val="00D60D51"/>
    <w:rsid w:val="00D824E5"/>
    <w:rsid w:val="00D97EE2"/>
    <w:rsid w:val="00DB17E3"/>
    <w:rsid w:val="00DC2A13"/>
    <w:rsid w:val="00DC2D4B"/>
    <w:rsid w:val="00DD74D8"/>
    <w:rsid w:val="00E13B85"/>
    <w:rsid w:val="00E5075E"/>
    <w:rsid w:val="00E5303C"/>
    <w:rsid w:val="00E56BB5"/>
    <w:rsid w:val="00E705DF"/>
    <w:rsid w:val="00E74913"/>
    <w:rsid w:val="00E7618E"/>
    <w:rsid w:val="00EA5A8B"/>
    <w:rsid w:val="00EB002F"/>
    <w:rsid w:val="00EC234F"/>
    <w:rsid w:val="00ED6CE9"/>
    <w:rsid w:val="00EE1C0F"/>
    <w:rsid w:val="00F04EDB"/>
    <w:rsid w:val="00F32913"/>
    <w:rsid w:val="00F44E52"/>
    <w:rsid w:val="00F61971"/>
    <w:rsid w:val="00F71ECC"/>
    <w:rsid w:val="00F74CCB"/>
    <w:rsid w:val="00F94A22"/>
    <w:rsid w:val="00FB342C"/>
    <w:rsid w:val="00FD2D5E"/>
    <w:rsid w:val="00FD4347"/>
    <w:rsid w:val="00FE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66E3A-A96C-4DF5-8945-5A2919CAFA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14</Pages>
  <Words>2169</Words>
  <Characters>11715</Characters>
  <Lines>97</Lines>
  <Paragraphs>27</Paragraphs>
  <TotalTime>27</TotalTime>
  <ScaleCrop>false</ScaleCrop>
  <LinksUpToDate>false</LinksUpToDate>
  <CharactersWithSpaces>13857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2023-04-13T18:19:00Z</dcterms:created>
  <dc:creator>adriel.moro</dc:creator>
  <cp:lastModifiedBy>Daiane Aparecida da Silva Sant</cp:lastModifiedBy>
  <cp:lastPrinted>2006-08-08T20:14:00Z</cp:lastPrinted>
  <dcterms:modified xsi:type="dcterms:W3CDTF">2023-11-13T21:36:36Z</dcterms:modified>
  <dc:subject>HST003 - Emitir Termo de Posse</dc:subject>
  <dc:title>&lt; Nome Documento &gt;</dc:title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6DB245DE700349C3BC8997EA7D95EA36_12</vt:lpwstr>
  </property>
</Properties>
</file>