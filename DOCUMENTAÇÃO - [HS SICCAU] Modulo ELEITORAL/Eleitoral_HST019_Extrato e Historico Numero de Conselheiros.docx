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D670178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HST01</w:t>
      </w:r>
      <w:r w:rsidR="000B019A">
        <w:rPr>
          <w:sz w:val="52"/>
          <w:szCs w:val="52"/>
        </w:rPr>
        <w:t>9</w:t>
      </w:r>
      <w:r w:rsidR="00C3388A">
        <w:rPr>
          <w:sz w:val="52"/>
          <w:szCs w:val="52"/>
        </w:rPr>
        <w:t>-</w:t>
      </w:r>
      <w:r w:rsidR="00204372">
        <w:rPr>
          <w:sz w:val="52"/>
          <w:szCs w:val="52"/>
        </w:rPr>
        <w:t>Extrato e Histórico do Número de Conselheiros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22B12943" w:rsidR="00A735A5" w:rsidRPr="00BA5059" w:rsidRDefault="00386BAA" w:rsidP="00204372">
            <w:pPr>
              <w:jc w:val="center"/>
            </w:pPr>
            <w:r>
              <w:t>0</w:t>
            </w:r>
            <w:r w:rsidR="00204372">
              <w:t>8</w:t>
            </w:r>
            <w:r w:rsidR="005D249C">
              <w:t>/</w:t>
            </w:r>
            <w:r>
              <w:t>10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2FD06D9" w14:textId="77777777" w:rsidR="0065445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1588794" w:history="1">
        <w:r w:rsidR="0065445B" w:rsidRPr="008F5882">
          <w:rPr>
            <w:rStyle w:val="Hyperlink"/>
            <w:noProof/>
          </w:rPr>
          <w:t>HST-019– Extrato e Histórico do Número de Conselheiros.</w:t>
        </w:r>
        <w:r w:rsidR="0065445B">
          <w:rPr>
            <w:noProof/>
            <w:webHidden/>
          </w:rPr>
          <w:tab/>
        </w:r>
        <w:r w:rsidR="0065445B">
          <w:rPr>
            <w:noProof/>
            <w:webHidden/>
          </w:rPr>
          <w:fldChar w:fldCharType="begin"/>
        </w:r>
        <w:r w:rsidR="0065445B">
          <w:rPr>
            <w:noProof/>
            <w:webHidden/>
          </w:rPr>
          <w:instrText xml:space="preserve"> PAGEREF _Toc21588794 \h </w:instrText>
        </w:r>
        <w:r w:rsidR="0065445B">
          <w:rPr>
            <w:noProof/>
            <w:webHidden/>
          </w:rPr>
        </w:r>
        <w:r w:rsidR="0065445B">
          <w:rPr>
            <w:noProof/>
            <w:webHidden/>
          </w:rPr>
          <w:fldChar w:fldCharType="separate"/>
        </w:r>
        <w:r w:rsidR="0065445B">
          <w:rPr>
            <w:noProof/>
            <w:webHidden/>
          </w:rPr>
          <w:t>4</w:t>
        </w:r>
        <w:r w:rsidR="0065445B">
          <w:rPr>
            <w:noProof/>
            <w:webHidden/>
          </w:rPr>
          <w:fldChar w:fldCharType="end"/>
        </w:r>
      </w:hyperlink>
    </w:p>
    <w:p w14:paraId="0FFC6291" w14:textId="77777777" w:rsidR="0065445B" w:rsidRDefault="00C507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588795" w:history="1">
        <w:r w:rsidR="0065445B" w:rsidRPr="008F5882">
          <w:rPr>
            <w:rStyle w:val="Hyperlink"/>
            <w:noProof/>
          </w:rPr>
          <w:t>COMO Corporativo</w:t>
        </w:r>
        <w:r w:rsidR="0065445B">
          <w:rPr>
            <w:noProof/>
            <w:webHidden/>
          </w:rPr>
          <w:tab/>
        </w:r>
        <w:r w:rsidR="0065445B">
          <w:rPr>
            <w:noProof/>
            <w:webHidden/>
          </w:rPr>
          <w:fldChar w:fldCharType="begin"/>
        </w:r>
        <w:r w:rsidR="0065445B">
          <w:rPr>
            <w:noProof/>
            <w:webHidden/>
          </w:rPr>
          <w:instrText xml:space="preserve"> PAGEREF _Toc21588795 \h </w:instrText>
        </w:r>
        <w:r w:rsidR="0065445B">
          <w:rPr>
            <w:noProof/>
            <w:webHidden/>
          </w:rPr>
        </w:r>
        <w:r w:rsidR="0065445B">
          <w:rPr>
            <w:noProof/>
            <w:webHidden/>
          </w:rPr>
          <w:fldChar w:fldCharType="separate"/>
        </w:r>
        <w:r w:rsidR="0065445B">
          <w:rPr>
            <w:noProof/>
            <w:webHidden/>
          </w:rPr>
          <w:t>4</w:t>
        </w:r>
        <w:r w:rsidR="0065445B">
          <w:rPr>
            <w:noProof/>
            <w:webHidden/>
          </w:rPr>
          <w:fldChar w:fldCharType="end"/>
        </w:r>
      </w:hyperlink>
    </w:p>
    <w:p w14:paraId="605DFCD6" w14:textId="77777777" w:rsidR="0065445B" w:rsidRDefault="00C507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588796" w:history="1">
        <w:r w:rsidR="0065445B" w:rsidRPr="008F5882">
          <w:rPr>
            <w:rStyle w:val="Hyperlink"/>
            <w:noProof/>
          </w:rPr>
          <w:t>PARA informar o número de conselheiro.</w:t>
        </w:r>
        <w:r w:rsidR="0065445B">
          <w:rPr>
            <w:noProof/>
            <w:webHidden/>
          </w:rPr>
          <w:tab/>
        </w:r>
        <w:r w:rsidR="0065445B">
          <w:rPr>
            <w:noProof/>
            <w:webHidden/>
          </w:rPr>
          <w:fldChar w:fldCharType="begin"/>
        </w:r>
        <w:r w:rsidR="0065445B">
          <w:rPr>
            <w:noProof/>
            <w:webHidden/>
          </w:rPr>
          <w:instrText xml:space="preserve"> PAGEREF _Toc21588796 \h </w:instrText>
        </w:r>
        <w:r w:rsidR="0065445B">
          <w:rPr>
            <w:noProof/>
            <w:webHidden/>
          </w:rPr>
        </w:r>
        <w:r w:rsidR="0065445B">
          <w:rPr>
            <w:noProof/>
            <w:webHidden/>
          </w:rPr>
          <w:fldChar w:fldCharType="separate"/>
        </w:r>
        <w:r w:rsidR="0065445B">
          <w:rPr>
            <w:noProof/>
            <w:webHidden/>
          </w:rPr>
          <w:t>4</w:t>
        </w:r>
        <w:r w:rsidR="0065445B">
          <w:rPr>
            <w:noProof/>
            <w:webHidden/>
          </w:rPr>
          <w:fldChar w:fldCharType="end"/>
        </w:r>
      </w:hyperlink>
    </w:p>
    <w:p w14:paraId="10B9855F" w14:textId="77777777" w:rsidR="0065445B" w:rsidRDefault="00C507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588797" w:history="1">
        <w:r w:rsidR="0065445B" w:rsidRPr="008F5882">
          <w:rPr>
            <w:rStyle w:val="Hyperlink"/>
            <w:noProof/>
          </w:rPr>
          <w:t>PROTÓTIPO</w:t>
        </w:r>
        <w:r w:rsidR="0065445B">
          <w:rPr>
            <w:noProof/>
            <w:webHidden/>
          </w:rPr>
          <w:tab/>
        </w:r>
        <w:r w:rsidR="0065445B">
          <w:rPr>
            <w:noProof/>
            <w:webHidden/>
          </w:rPr>
          <w:fldChar w:fldCharType="begin"/>
        </w:r>
        <w:r w:rsidR="0065445B">
          <w:rPr>
            <w:noProof/>
            <w:webHidden/>
          </w:rPr>
          <w:instrText xml:space="preserve"> PAGEREF _Toc21588797 \h </w:instrText>
        </w:r>
        <w:r w:rsidR="0065445B">
          <w:rPr>
            <w:noProof/>
            <w:webHidden/>
          </w:rPr>
        </w:r>
        <w:r w:rsidR="0065445B">
          <w:rPr>
            <w:noProof/>
            <w:webHidden/>
          </w:rPr>
          <w:fldChar w:fldCharType="separate"/>
        </w:r>
        <w:r w:rsidR="0065445B">
          <w:rPr>
            <w:noProof/>
            <w:webHidden/>
          </w:rPr>
          <w:t>4</w:t>
        </w:r>
        <w:r w:rsidR="0065445B">
          <w:rPr>
            <w:noProof/>
            <w:webHidden/>
          </w:rPr>
          <w:fldChar w:fldCharType="end"/>
        </w:r>
      </w:hyperlink>
    </w:p>
    <w:p w14:paraId="383E4901" w14:textId="77777777" w:rsidR="0065445B" w:rsidRDefault="00C507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588798" w:history="1">
        <w:r w:rsidR="0065445B" w:rsidRPr="008F5882">
          <w:rPr>
            <w:rStyle w:val="Hyperlink"/>
            <w:noProof/>
          </w:rPr>
          <w:t>CRITÉRIOS DE ACEITE</w:t>
        </w:r>
        <w:r w:rsidR="0065445B">
          <w:rPr>
            <w:noProof/>
            <w:webHidden/>
          </w:rPr>
          <w:tab/>
        </w:r>
        <w:r w:rsidR="0065445B">
          <w:rPr>
            <w:noProof/>
            <w:webHidden/>
          </w:rPr>
          <w:fldChar w:fldCharType="begin"/>
        </w:r>
        <w:r w:rsidR="0065445B">
          <w:rPr>
            <w:noProof/>
            <w:webHidden/>
          </w:rPr>
          <w:instrText xml:space="preserve"> PAGEREF _Toc21588798 \h </w:instrText>
        </w:r>
        <w:r w:rsidR="0065445B">
          <w:rPr>
            <w:noProof/>
            <w:webHidden/>
          </w:rPr>
        </w:r>
        <w:r w:rsidR="0065445B">
          <w:rPr>
            <w:noProof/>
            <w:webHidden/>
          </w:rPr>
          <w:fldChar w:fldCharType="separate"/>
        </w:r>
        <w:r w:rsidR="0065445B">
          <w:rPr>
            <w:noProof/>
            <w:webHidden/>
          </w:rPr>
          <w:t>10</w:t>
        </w:r>
        <w:r w:rsidR="0065445B">
          <w:rPr>
            <w:noProof/>
            <w:webHidden/>
          </w:rPr>
          <w:fldChar w:fldCharType="end"/>
        </w:r>
      </w:hyperlink>
    </w:p>
    <w:p w14:paraId="48838DBE" w14:textId="77777777" w:rsidR="0065445B" w:rsidRDefault="00C5074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588799" w:history="1">
        <w:r w:rsidR="0065445B" w:rsidRPr="008F5882">
          <w:rPr>
            <w:rStyle w:val="Hyperlink"/>
            <w:noProof/>
          </w:rPr>
          <w:t>INFORMAÇÕES COMPLEMENTARES</w:t>
        </w:r>
        <w:r w:rsidR="0065445B">
          <w:rPr>
            <w:noProof/>
            <w:webHidden/>
          </w:rPr>
          <w:tab/>
        </w:r>
        <w:r w:rsidR="0065445B">
          <w:rPr>
            <w:noProof/>
            <w:webHidden/>
          </w:rPr>
          <w:fldChar w:fldCharType="begin"/>
        </w:r>
        <w:r w:rsidR="0065445B">
          <w:rPr>
            <w:noProof/>
            <w:webHidden/>
          </w:rPr>
          <w:instrText xml:space="preserve"> PAGEREF _Toc21588799 \h </w:instrText>
        </w:r>
        <w:r w:rsidR="0065445B">
          <w:rPr>
            <w:noProof/>
            <w:webHidden/>
          </w:rPr>
        </w:r>
        <w:r w:rsidR="0065445B">
          <w:rPr>
            <w:noProof/>
            <w:webHidden/>
          </w:rPr>
          <w:fldChar w:fldCharType="separate"/>
        </w:r>
        <w:r w:rsidR="0065445B">
          <w:rPr>
            <w:noProof/>
            <w:webHidden/>
          </w:rPr>
          <w:t>14</w:t>
        </w:r>
        <w:r w:rsidR="0065445B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03EBE7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1588794"/>
      <w:r w:rsidR="00CE176F">
        <w:lastRenderedPageBreak/>
        <w:t>HST</w:t>
      </w:r>
      <w:r w:rsidR="00C03F98">
        <w:t>-</w:t>
      </w:r>
      <w:r w:rsidR="00AF2B52">
        <w:t>0</w:t>
      </w:r>
      <w:r w:rsidR="00675004">
        <w:t>1</w:t>
      </w:r>
      <w:r w:rsidR="00204372">
        <w:t>9</w:t>
      </w:r>
      <w:r w:rsidR="0035649F">
        <w:t xml:space="preserve">– </w:t>
      </w:r>
      <w:r w:rsidR="00204372">
        <w:t xml:space="preserve">Extrato e Histórico do </w:t>
      </w:r>
      <w:r w:rsidR="00F8279A">
        <w:t>Número de Conselheiros</w:t>
      </w:r>
      <w:r w:rsidR="005D249C">
        <w:t>.</w:t>
      </w:r>
      <w:bookmarkEnd w:id="4"/>
      <w:r w:rsidR="005E1A06">
        <w:t xml:space="preserve"> </w:t>
      </w:r>
    </w:p>
    <w:p w14:paraId="37D34CD1" w14:textId="13106CC5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1588795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bookmarkEnd w:id="5"/>
    </w:p>
    <w:p w14:paraId="405BA23E" w14:textId="48D89460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204372" w:rsidRPr="00204372">
        <w:rPr>
          <w:b w:val="0"/>
        </w:rPr>
        <w:t>gerar extrato e visualizar histórico.</w:t>
      </w:r>
    </w:p>
    <w:p w14:paraId="38E7497A" w14:textId="5995C7CF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1588796"/>
      <w:r>
        <w:t>PAR</w:t>
      </w:r>
      <w:r w:rsidR="00CE176F" w:rsidRPr="000628DE">
        <w:t>A</w:t>
      </w:r>
      <w:r w:rsidR="005A4527" w:rsidRPr="000628DE">
        <w:t xml:space="preserve"> </w:t>
      </w:r>
      <w:r w:rsidR="00204372" w:rsidRPr="00204372">
        <w:rPr>
          <w:b w:val="0"/>
        </w:rPr>
        <w:t>informar o número de conselheiro.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21588797"/>
      <w:r>
        <w:t>PROTÓTIPO</w:t>
      </w:r>
      <w:bookmarkEnd w:id="7"/>
      <w:bookmarkEnd w:id="8"/>
    </w:p>
    <w:p w14:paraId="4AD30F2F" w14:textId="60834428" w:rsidR="00D471A9" w:rsidRPr="00552B0C" w:rsidRDefault="00C90948" w:rsidP="007112FF">
      <w:pPr>
        <w:pStyle w:val="EstiloPrototipo3"/>
        <w:numPr>
          <w:ilvl w:val="0"/>
          <w:numId w:val="5"/>
        </w:numPr>
      </w:pPr>
      <w:bookmarkStart w:id="9" w:name="_Ref12279787"/>
      <w:bookmarkStart w:id="10" w:name="_Ref13579930"/>
      <w:bookmarkStart w:id="11" w:name="_Ref21339741"/>
      <w:r>
        <w:t xml:space="preserve">Aba </w:t>
      </w:r>
      <w:r w:rsidR="00CD3FF5">
        <w:t>Extrato Número Conselheiros</w:t>
      </w:r>
      <w:bookmarkEnd w:id="9"/>
      <w:bookmarkEnd w:id="10"/>
      <w:bookmarkEnd w:id="11"/>
    </w:p>
    <w:p w14:paraId="25B19174" w14:textId="4799A068" w:rsidR="00B57A2F" w:rsidRDefault="00C763CC" w:rsidP="00B57A2F">
      <w:pPr>
        <w:pStyle w:val="EstiloPrototipo3"/>
      </w:pPr>
      <w:r>
        <w:rPr>
          <w:noProof/>
        </w:rPr>
        <w:drawing>
          <wp:inline distT="0" distB="0" distL="0" distR="0" wp14:anchorId="6BAB8EA5" wp14:editId="21EB0EF1">
            <wp:extent cx="5760085" cy="2921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DB5" w14:textId="2C1064EA" w:rsidR="00B57A2F" w:rsidRDefault="00B57A2F" w:rsidP="00FF65AE">
      <w:pPr>
        <w:pStyle w:val="EstiloPrototipo3"/>
        <w:jc w:val="center"/>
        <w:rPr>
          <w:noProof/>
        </w:rPr>
      </w:pPr>
    </w:p>
    <w:p w14:paraId="54167702" w14:textId="26DAAE2A" w:rsidR="00901138" w:rsidRDefault="00901138" w:rsidP="00246E9D">
      <w:pPr>
        <w:pStyle w:val="EstiloPrototipo3"/>
        <w:ind w:left="360" w:hanging="360"/>
      </w:pPr>
      <w:bookmarkStart w:id="12" w:name="_Ref13579649"/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BB220D" w:rsidRPr="005D2A67" w14:paraId="4B5A70E2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29CFB1E" w14:textId="77777777" w:rsidR="00BB220D" w:rsidRPr="00E976B5" w:rsidRDefault="00BB220D" w:rsidP="008D00DB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B220D" w:rsidRPr="00FD775E" w14:paraId="4829A95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A976C6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6B3E809D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7D8FC72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A599388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97D9463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01B2547D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15FED91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1274BF" w:rsidRPr="00EC175D" w14:paraId="3D0542E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5190E0" w14:textId="77777777" w:rsidR="001274BF" w:rsidRPr="00EC175D" w:rsidRDefault="001274BF" w:rsidP="001274BF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12F8BEF" w14:textId="29026FB3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83E99C" wp14:editId="28A5FFBB">
                  <wp:extent cx="266667" cy="190476"/>
                  <wp:effectExtent l="0" t="0" r="635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08183043" w14:textId="42179EB7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2300308D" w14:textId="28B75552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595367E0" w14:textId="67FB0AE3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FC4EBFA" w14:textId="636A2128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B0F073" w14:textId="7986F057" w:rsidR="001274BF" w:rsidRPr="00EC175D" w:rsidRDefault="001274BF" w:rsidP="001274B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B220D" w:rsidRPr="00EC175D" w14:paraId="7BD278A3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E514BB" w14:textId="77777777" w:rsidR="00BB220D" w:rsidRPr="00EC175D" w:rsidRDefault="00BB220D" w:rsidP="008D00DB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858F7DE" w14:textId="4DA2C802" w:rsidR="00BB220D" w:rsidRPr="00EC175D" w:rsidRDefault="008044D1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Extrato</w:t>
            </w:r>
          </w:p>
        </w:tc>
        <w:tc>
          <w:tcPr>
            <w:tcW w:w="1306" w:type="dxa"/>
            <w:gridSpan w:val="2"/>
          </w:tcPr>
          <w:p w14:paraId="7829C062" w14:textId="2B914B76" w:rsidR="00BB220D" w:rsidRPr="00EC175D" w:rsidRDefault="00BB220D" w:rsidP="008044D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</w:t>
            </w:r>
            <w:r w:rsidR="008044D1">
              <w:rPr>
                <w:sz w:val="18"/>
                <w:szCs w:val="18"/>
              </w:rPr>
              <w:t>título “Extrato”</w:t>
            </w:r>
          </w:p>
        </w:tc>
        <w:tc>
          <w:tcPr>
            <w:tcW w:w="1246" w:type="dxa"/>
          </w:tcPr>
          <w:p w14:paraId="74C66D67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B6007B8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E150F10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9BF352" w14:textId="3DBBF24B" w:rsidR="00BB220D" w:rsidRPr="008044D1" w:rsidRDefault="008044D1" w:rsidP="008044D1">
            <w:pPr>
              <w:pStyle w:val="PargrafodaLista"/>
              <w:numPr>
                <w:ilvl w:val="0"/>
                <w:numId w:val="23"/>
              </w:numPr>
              <w:spacing w:before="60" w:after="60"/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C308A" w:rsidRPr="00EC175D" w14:paraId="43C4246D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A56306" w14:textId="77777777" w:rsidR="002C308A" w:rsidRPr="00EC175D" w:rsidRDefault="002C308A" w:rsidP="008D00DB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6D4ADA8" w14:textId="73BC6ABB" w:rsidR="002C308A" w:rsidRDefault="00FE219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</w:t>
            </w:r>
          </w:p>
        </w:tc>
        <w:tc>
          <w:tcPr>
            <w:tcW w:w="1306" w:type="dxa"/>
            <w:gridSpan w:val="2"/>
          </w:tcPr>
          <w:p w14:paraId="4816BCA7" w14:textId="07F0C257" w:rsidR="002C308A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um identificador para o arquivo</w:t>
            </w:r>
          </w:p>
        </w:tc>
        <w:tc>
          <w:tcPr>
            <w:tcW w:w="1246" w:type="dxa"/>
          </w:tcPr>
          <w:p w14:paraId="2B503C78" w14:textId="7A5C2693" w:rsidR="002C308A" w:rsidRPr="00EC175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</w:tcPr>
          <w:p w14:paraId="402C8D5A" w14:textId="1B3330F5" w:rsidR="002C308A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3793A9" w14:textId="393ADE2A" w:rsidR="002C308A" w:rsidRPr="00EC175D" w:rsidRDefault="002C308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7286554" w14:textId="4AA3A66F" w:rsidR="002C308A" w:rsidRPr="00DD1BCD" w:rsidRDefault="00DD1BCD" w:rsidP="00DD1BCD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BB220D" w:rsidRPr="00EC175D" w14:paraId="7D15DE7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6AFBFA" w14:textId="120B00B3" w:rsidR="00BB220D" w:rsidRPr="00EC175D" w:rsidRDefault="00BB220D" w:rsidP="008D00DB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7517BEA" w14:textId="3BFE2C32" w:rsidR="00BB220D" w:rsidRPr="00EC175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  <w:gridSpan w:val="2"/>
          </w:tcPr>
          <w:p w14:paraId="7C0B8E88" w14:textId="07DEA675" w:rsidR="00BB220D" w:rsidRPr="00EC175D" w:rsidRDefault="00BB220D" w:rsidP="00DD1BC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DD1BCD">
              <w:rPr>
                <w:sz w:val="18"/>
                <w:szCs w:val="18"/>
              </w:rPr>
              <w:t>o nome do arquivo listado</w:t>
            </w:r>
          </w:p>
        </w:tc>
        <w:tc>
          <w:tcPr>
            <w:tcW w:w="1246" w:type="dxa"/>
          </w:tcPr>
          <w:p w14:paraId="45E417D6" w14:textId="5327D1B6" w:rsidR="00BB220D" w:rsidRPr="00EC175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  <w:gridSpan w:val="2"/>
          </w:tcPr>
          <w:p w14:paraId="5A735617" w14:textId="77777777" w:rsidR="00BB220D" w:rsidRPr="00EC175D" w:rsidRDefault="00BB220D" w:rsidP="008D00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5BA9908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8D983B" w14:textId="6C4CCA6E" w:rsidR="00BB220D" w:rsidRPr="00EC175D" w:rsidRDefault="00BB220D" w:rsidP="008D00DB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 w:rsidR="00DD1BCD">
              <w:rPr>
                <w:sz w:val="18"/>
                <w:szCs w:val="18"/>
              </w:rPr>
              <w:t>: Sim</w:t>
            </w:r>
          </w:p>
        </w:tc>
      </w:tr>
      <w:tr w:rsidR="00BB220D" w:rsidRPr="00EC175D" w14:paraId="6AE3C70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0506B9" w14:textId="77777777" w:rsidR="00BB220D" w:rsidRPr="00EC175D" w:rsidRDefault="00BB220D" w:rsidP="008D00DB">
            <w:pPr>
              <w:pStyle w:val="PargrafodaLista"/>
              <w:numPr>
                <w:ilvl w:val="0"/>
                <w:numId w:val="2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DFD2BB" w14:textId="2169CC3D" w:rsidR="00BB220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da geração do extrato</w:t>
            </w:r>
          </w:p>
        </w:tc>
        <w:tc>
          <w:tcPr>
            <w:tcW w:w="1306" w:type="dxa"/>
            <w:gridSpan w:val="2"/>
          </w:tcPr>
          <w:p w14:paraId="17A41C83" w14:textId="526EC216" w:rsidR="00BB220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data </w:t>
            </w:r>
            <w:r w:rsidR="0065445B">
              <w:rPr>
                <w:sz w:val="18"/>
                <w:szCs w:val="18"/>
              </w:rPr>
              <w:t xml:space="preserve">e Hora </w:t>
            </w:r>
            <w:r>
              <w:rPr>
                <w:sz w:val="18"/>
                <w:szCs w:val="18"/>
              </w:rPr>
              <w:t>da geração do extrato</w:t>
            </w:r>
          </w:p>
        </w:tc>
        <w:tc>
          <w:tcPr>
            <w:tcW w:w="1246" w:type="dxa"/>
          </w:tcPr>
          <w:p w14:paraId="0DE6997F" w14:textId="4470FF46" w:rsidR="00BB220D" w:rsidRPr="006A1685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Data</w:t>
            </w:r>
            <w:r w:rsidR="0065445B">
              <w:rPr>
                <w:noProof/>
                <w:sz w:val="18"/>
                <w:szCs w:val="18"/>
              </w:rPr>
              <w:t xml:space="preserve"> e Hora</w:t>
            </w:r>
          </w:p>
        </w:tc>
        <w:tc>
          <w:tcPr>
            <w:tcW w:w="1034" w:type="dxa"/>
            <w:gridSpan w:val="2"/>
          </w:tcPr>
          <w:p w14:paraId="629B50B0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B734893" w14:textId="2850A173" w:rsidR="00BB220D" w:rsidRPr="00EC175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 00:00</w:t>
            </w:r>
          </w:p>
        </w:tc>
        <w:tc>
          <w:tcPr>
            <w:tcW w:w="2855" w:type="dxa"/>
          </w:tcPr>
          <w:p w14:paraId="10B42B0A" w14:textId="74A9523A" w:rsidR="00BB220D" w:rsidRPr="00DD1BCD" w:rsidRDefault="00DD1BCD" w:rsidP="00DD1BCD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Leitura: Sim</w:t>
            </w:r>
          </w:p>
        </w:tc>
      </w:tr>
      <w:tr w:rsidR="00BB220D" w:rsidRPr="00EC175D" w14:paraId="0301F93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F56E0FC" w14:textId="77777777" w:rsidR="00BB220D" w:rsidRPr="00EC175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BB220D" w:rsidRPr="00EC175D" w14:paraId="254E5C8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7DC197E0" w14:textId="77777777" w:rsidR="00BB220D" w:rsidRPr="00EC175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06EC6CBC" w14:textId="77777777" w:rsidR="00BB220D" w:rsidRPr="00EC175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3714122F" w14:textId="77777777" w:rsidR="00BB220D" w:rsidRPr="00EC175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180A5D28" w14:textId="77777777" w:rsidR="00BB220D" w:rsidRPr="00EC175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60A49754" w14:textId="77777777" w:rsidR="00BB220D" w:rsidRPr="00EC175D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C94E81" w:rsidRPr="00EC175D" w14:paraId="5838628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78232068" w14:textId="77777777" w:rsidR="00C94E81" w:rsidRPr="00EC175D" w:rsidRDefault="00C94E81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  <w:bookmarkStart w:id="13" w:name="_GoBack"/>
            <w:bookmarkEnd w:id="13"/>
          </w:p>
        </w:tc>
        <w:tc>
          <w:tcPr>
            <w:tcW w:w="1675" w:type="dxa"/>
            <w:gridSpan w:val="2"/>
          </w:tcPr>
          <w:p w14:paraId="769F4019" w14:textId="614B6884" w:rsidR="00C94E81" w:rsidRDefault="00370E23" w:rsidP="00C94E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Baixar</w:t>
            </w:r>
            <w:r w:rsidR="00C94E81">
              <w:rPr>
                <w:sz w:val="18"/>
                <w:szCs w:val="18"/>
              </w:rPr>
              <w:t xml:space="preserve"> XLSX</w:t>
            </w:r>
          </w:p>
        </w:tc>
        <w:tc>
          <w:tcPr>
            <w:tcW w:w="2417" w:type="dxa"/>
            <w:gridSpan w:val="3"/>
          </w:tcPr>
          <w:p w14:paraId="566AE4E9" w14:textId="229D2E19" w:rsidR="00C94E81" w:rsidRDefault="00C94E81" w:rsidP="00C94E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botão para gerar um documento em XLSX com todas as informações dos extratos</w:t>
            </w:r>
          </w:p>
        </w:tc>
        <w:tc>
          <w:tcPr>
            <w:tcW w:w="894" w:type="dxa"/>
            <w:gridSpan w:val="2"/>
          </w:tcPr>
          <w:p w14:paraId="5DDC92CA" w14:textId="696825DC" w:rsidR="00C94E81" w:rsidRPr="00EC175D" w:rsidRDefault="00C94E81" w:rsidP="00C94E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1F8288B" w14:textId="77777777" w:rsidR="00C94E81" w:rsidRDefault="00C94E81" w:rsidP="00C94E81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F46C45" w:rsidRPr="00EC175D" w14:paraId="4EB89BA0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434F9F7A" w14:textId="77777777" w:rsidR="00F46C45" w:rsidRPr="00EC175D" w:rsidRDefault="00F46C45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60A5F09F" w14:textId="7B21FA00" w:rsidR="00F46C45" w:rsidRDefault="00F46C45" w:rsidP="00C94E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Paginação</w:t>
            </w:r>
          </w:p>
        </w:tc>
        <w:tc>
          <w:tcPr>
            <w:tcW w:w="2417" w:type="dxa"/>
            <w:gridSpan w:val="3"/>
          </w:tcPr>
          <w:p w14:paraId="590CF3C7" w14:textId="7C4A8F7A" w:rsidR="00F46C45" w:rsidRDefault="00F46C45" w:rsidP="00C94E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botão de paginação para navegação entre páginas de extratos.</w:t>
            </w:r>
          </w:p>
        </w:tc>
        <w:tc>
          <w:tcPr>
            <w:tcW w:w="894" w:type="dxa"/>
            <w:gridSpan w:val="2"/>
          </w:tcPr>
          <w:p w14:paraId="60F10856" w14:textId="325AA110" w:rsidR="00F46C45" w:rsidRDefault="00F46C45" w:rsidP="00C94E8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19D9AC6D" w14:textId="77777777" w:rsidR="00F46C45" w:rsidRDefault="00F46C45" w:rsidP="00C94E81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06D31F6B" w14:textId="77777777" w:rsidR="00370754" w:rsidRDefault="00370754" w:rsidP="00901138">
      <w:pPr>
        <w:pStyle w:val="EstiloPrototipo3"/>
        <w:ind w:left="720"/>
      </w:pPr>
    </w:p>
    <w:p w14:paraId="69E37654" w14:textId="5E7AACE8" w:rsidR="00977771" w:rsidRDefault="00246E9D" w:rsidP="007112FF">
      <w:pPr>
        <w:pStyle w:val="EstiloPrototipo3"/>
        <w:numPr>
          <w:ilvl w:val="0"/>
          <w:numId w:val="5"/>
        </w:numPr>
      </w:pPr>
      <w:bookmarkStart w:id="14" w:name="_Ref17469671"/>
      <w:r>
        <w:t>Aba Histórico</w:t>
      </w:r>
      <w:bookmarkEnd w:id="14"/>
    </w:p>
    <w:p w14:paraId="083BA5F6" w14:textId="4EFE56D2" w:rsidR="00977771" w:rsidRDefault="009B3198" w:rsidP="00D8551A">
      <w:pPr>
        <w:pStyle w:val="EstiloPrototipo3"/>
      </w:pPr>
      <w:r>
        <w:rPr>
          <w:noProof/>
        </w:rPr>
        <w:drawing>
          <wp:inline distT="0" distB="0" distL="0" distR="0" wp14:anchorId="0E55A842" wp14:editId="441B2575">
            <wp:extent cx="5760085" cy="38646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licar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8D00DB">
            <w:pPr>
              <w:pStyle w:val="EstiloPrototipo3"/>
              <w:jc w:val="center"/>
            </w:pPr>
            <w:bookmarkStart w:id="15" w:name="_Ref20153475"/>
            <w:bookmarkStart w:id="16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00702C28" w:rsidR="00D8551A" w:rsidRDefault="00D8551A" w:rsidP="008D00D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  <w:r w:rsidR="00CD5EBE">
              <w:rPr>
                <w:sz w:val="24"/>
                <w:szCs w:val="24"/>
              </w:rPr>
              <w:t xml:space="preserve"> Histórico</w:t>
            </w:r>
          </w:p>
        </w:tc>
      </w:tr>
      <w:tr w:rsidR="00D8551A" w:rsidRPr="00FD775E" w14:paraId="3BB17402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1C3D35F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BC3284" w14:textId="77777777" w:rsidR="00D8551A" w:rsidRPr="009B42E9" w:rsidRDefault="00D8551A" w:rsidP="008D00DB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BEAB7DC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6997B1" wp14:editId="64ED45ED">
                  <wp:extent cx="266667" cy="190476"/>
                  <wp:effectExtent l="0" t="0" r="635" b="63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069C5ED3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37EE6758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4FFF78A1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6C39447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81C2ED3" w14:textId="4BBB9994" w:rsidR="00D8551A" w:rsidRPr="00F86820" w:rsidRDefault="00D8551A" w:rsidP="00F8682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D8551A" w:rsidRPr="00EC175D" w14:paraId="3540BC3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8D00DB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6E0C77A5" w:rsidR="00D8551A" w:rsidRPr="00EC175D" w:rsidRDefault="00F8682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1306" w:type="dxa"/>
            <w:gridSpan w:val="2"/>
          </w:tcPr>
          <w:p w14:paraId="335AE86A" w14:textId="0092805E" w:rsidR="00D8551A" w:rsidRPr="00EC175D" w:rsidRDefault="00F8682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responsável que executou alguma ação nas páginas. </w:t>
            </w:r>
          </w:p>
        </w:tc>
        <w:tc>
          <w:tcPr>
            <w:tcW w:w="1246" w:type="dxa"/>
          </w:tcPr>
          <w:p w14:paraId="4192F656" w14:textId="5E7E8021" w:rsidR="00D8551A" w:rsidRPr="00EC175D" w:rsidRDefault="00F8682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3D585C" w14:textId="2E40EB87" w:rsidR="00D8551A" w:rsidRPr="0079091B" w:rsidRDefault="00F8682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63AF16" w14:textId="1A15A730" w:rsidR="00D8551A" w:rsidRPr="00F86820" w:rsidRDefault="00D8551A" w:rsidP="00C372D0">
            <w:pPr>
              <w:pStyle w:val="PargrafodaLista"/>
              <w:numPr>
                <w:ilvl w:val="1"/>
                <w:numId w:val="18"/>
              </w:numPr>
              <w:spacing w:before="60" w:after="60"/>
              <w:ind w:hanging="232"/>
            </w:pPr>
            <w:r w:rsidRPr="00EC175D">
              <w:rPr>
                <w:sz w:val="18"/>
                <w:szCs w:val="18"/>
              </w:rPr>
              <w:t>Somente Leitura</w:t>
            </w:r>
            <w:r w:rsidR="00F86820">
              <w:t>: Sim</w:t>
            </w:r>
          </w:p>
        </w:tc>
      </w:tr>
      <w:tr w:rsidR="00D8551A" w:rsidRPr="00EC175D" w14:paraId="091FEE7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8D00DB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3A9A0878" w:rsidR="00D8551A" w:rsidRPr="00EC175D" w:rsidRDefault="00D6474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</w:tc>
        <w:tc>
          <w:tcPr>
            <w:tcW w:w="1306" w:type="dxa"/>
            <w:gridSpan w:val="2"/>
          </w:tcPr>
          <w:p w14:paraId="58D058E2" w14:textId="47184584" w:rsidR="00D8551A" w:rsidRPr="00EC175D" w:rsidRDefault="00D8551A" w:rsidP="00D6474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</w:t>
            </w:r>
            <w:r w:rsidR="00D6474E">
              <w:rPr>
                <w:sz w:val="18"/>
                <w:szCs w:val="18"/>
              </w:rPr>
              <w:t xml:space="preserve"> a data e hora da ação realizada nas páginas</w:t>
            </w:r>
          </w:p>
        </w:tc>
        <w:tc>
          <w:tcPr>
            <w:tcW w:w="1246" w:type="dxa"/>
          </w:tcPr>
          <w:p w14:paraId="4BEEC332" w14:textId="069AF1EB" w:rsidR="00D8551A" w:rsidRPr="00EC175D" w:rsidRDefault="00D6474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 w:rsidR="00F85244">
              <w:rPr>
                <w:sz w:val="18"/>
                <w:szCs w:val="18"/>
              </w:rPr>
              <w:t>/Hora</w:t>
            </w:r>
          </w:p>
        </w:tc>
        <w:tc>
          <w:tcPr>
            <w:tcW w:w="1034" w:type="dxa"/>
            <w:gridSpan w:val="2"/>
          </w:tcPr>
          <w:p w14:paraId="21C340FD" w14:textId="2AADC676" w:rsidR="00D6474E" w:rsidRPr="00EC175D" w:rsidRDefault="00C372D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51AA729" w14:textId="77777777" w:rsidR="00C372D0" w:rsidRDefault="00C372D0" w:rsidP="00C372D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  <w:p w14:paraId="5AA0EBFF" w14:textId="0A8BA7B7" w:rsidR="00D8551A" w:rsidRPr="00EC175D" w:rsidRDefault="00C372D0" w:rsidP="00C372D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00:00</w:t>
            </w:r>
          </w:p>
        </w:tc>
        <w:tc>
          <w:tcPr>
            <w:tcW w:w="2855" w:type="dxa"/>
          </w:tcPr>
          <w:p w14:paraId="6A8A776A" w14:textId="284D1994" w:rsidR="00D8551A" w:rsidRDefault="00C372D0" w:rsidP="00C372D0">
            <w:pPr>
              <w:pStyle w:val="PargrafodaLista"/>
              <w:numPr>
                <w:ilvl w:val="0"/>
                <w:numId w:val="7"/>
              </w:numPr>
              <w:spacing w:before="60" w:after="60"/>
            </w:pPr>
            <w:r w:rsidRPr="00C372D0">
              <w:rPr>
                <w:sz w:val="18"/>
                <w:szCs w:val="18"/>
              </w:rPr>
              <w:t>Somente Leitura</w:t>
            </w:r>
            <w:r>
              <w:t>: Sim</w:t>
            </w:r>
          </w:p>
          <w:p w14:paraId="6800FE12" w14:textId="2B4CBB7C" w:rsidR="00D8551A" w:rsidRPr="00EC175D" w:rsidRDefault="00D8551A" w:rsidP="008D00D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268D3C59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8D00DB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27B4836F" w:rsidR="00D8551A" w:rsidRPr="00EC175D" w:rsidRDefault="00C372D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  <w:gridSpan w:val="2"/>
          </w:tcPr>
          <w:p w14:paraId="26E49B89" w14:textId="3F92C771" w:rsidR="00D8551A" w:rsidRPr="00EC175D" w:rsidRDefault="00C372D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descrição de qual ação foi realizada nas páginas</w:t>
            </w:r>
          </w:p>
        </w:tc>
        <w:tc>
          <w:tcPr>
            <w:tcW w:w="1246" w:type="dxa"/>
          </w:tcPr>
          <w:p w14:paraId="5B0AF6B8" w14:textId="1F213749" w:rsidR="00D8551A" w:rsidRPr="00EC175D" w:rsidRDefault="00F85244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8D00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56208A56" w:rsidR="00D8551A" w:rsidRDefault="00D8551A" w:rsidP="008D00DB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 w:rsidR="00C372D0">
              <w:rPr>
                <w:sz w:val="18"/>
                <w:szCs w:val="18"/>
              </w:rPr>
              <w:t>: Sim</w:t>
            </w:r>
          </w:p>
          <w:p w14:paraId="7C3208EC" w14:textId="3967E7EC" w:rsidR="00D8551A" w:rsidRPr="00E735A7" w:rsidRDefault="00D8551A" w:rsidP="008D00DB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F85244" w:rsidRPr="00EC175D" w14:paraId="57438C01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E713513" w14:textId="77777777" w:rsidR="00F85244" w:rsidRPr="00EC175D" w:rsidRDefault="00F85244" w:rsidP="00F85244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80E0162" w14:textId="3499D866" w:rsidR="00F85244" w:rsidRDefault="00F85244" w:rsidP="00F8524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  <w:gridSpan w:val="2"/>
          </w:tcPr>
          <w:p w14:paraId="6C57BA28" w14:textId="05269CA2" w:rsidR="00F85244" w:rsidRDefault="00F85244" w:rsidP="00F8524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justificativa da alteração da proporção de conselheiros</w:t>
            </w:r>
          </w:p>
        </w:tc>
        <w:tc>
          <w:tcPr>
            <w:tcW w:w="1246" w:type="dxa"/>
          </w:tcPr>
          <w:p w14:paraId="7C8D7B27" w14:textId="28A8DB01" w:rsidR="00F85244" w:rsidRDefault="00F85244" w:rsidP="00F8524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5ABA734A" w14:textId="6B7A2B89" w:rsidR="00F85244" w:rsidRDefault="00F85244" w:rsidP="00F852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DE5BBEB" w14:textId="48E50B19" w:rsidR="00F85244" w:rsidRDefault="00F85244" w:rsidP="00F8524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5E7A051" w14:textId="77777777" w:rsidR="00F85244" w:rsidRDefault="00F85244" w:rsidP="00F8524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166FEA3" w14:textId="77777777" w:rsidR="00F85244" w:rsidRPr="00EC175D" w:rsidRDefault="00F85244" w:rsidP="00F852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282AA08F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13CF2BE" w:rsidR="00D8551A" w:rsidRPr="00EC175D" w:rsidRDefault="00DC59F0" w:rsidP="008D00D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Paginação</w:t>
            </w:r>
          </w:p>
        </w:tc>
        <w:tc>
          <w:tcPr>
            <w:tcW w:w="2417" w:type="dxa"/>
            <w:gridSpan w:val="3"/>
          </w:tcPr>
          <w:p w14:paraId="74EF34DC" w14:textId="392F0D92" w:rsidR="00D8551A" w:rsidRPr="00EC175D" w:rsidRDefault="00DC59F0" w:rsidP="008D00D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botão de paginação para navegação entre páginas de extratos.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8D00DB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3DBE89D4" w:rsidR="00D8551A" w:rsidRPr="00EC175D" w:rsidRDefault="00D8551A" w:rsidP="008D00D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bookmarkEnd w:id="15"/>
    </w:tbl>
    <w:p w14:paraId="393B2BDC" w14:textId="77777777" w:rsidR="00B958FE" w:rsidRDefault="00B958FE" w:rsidP="002F54B7">
      <w:pPr>
        <w:pStyle w:val="EstiloPrototipo3"/>
        <w:ind w:left="284"/>
      </w:pPr>
    </w:p>
    <w:p w14:paraId="42170D0F" w14:textId="3BE67841" w:rsidR="0056045C" w:rsidRDefault="0056045C" w:rsidP="00B06D43">
      <w:pPr>
        <w:pStyle w:val="EstiloPrototipo3"/>
        <w:numPr>
          <w:ilvl w:val="1"/>
          <w:numId w:val="5"/>
        </w:numPr>
      </w:pPr>
      <w:bookmarkStart w:id="17" w:name="_Ref20150663"/>
      <w:r>
        <w:t>Tela Inicial:</w:t>
      </w:r>
      <w:bookmarkEnd w:id="12"/>
      <w:bookmarkEnd w:id="16"/>
      <w:bookmarkEnd w:id="17"/>
    </w:p>
    <w:p w14:paraId="044B8C8D" w14:textId="575081D7" w:rsidR="00B00B8B" w:rsidRDefault="00BD389E" w:rsidP="007112FF">
      <w:pPr>
        <w:pStyle w:val="EstiloPrototipo3"/>
        <w:numPr>
          <w:ilvl w:val="2"/>
          <w:numId w:val="8"/>
        </w:numPr>
      </w:pPr>
      <w:bookmarkStart w:id="18" w:name="_Ref13749926"/>
      <w:bookmarkStart w:id="19" w:name="_Ref13657061"/>
      <w:r>
        <w:t>Tela Inicial</w:t>
      </w:r>
      <w:bookmarkEnd w:id="18"/>
    </w:p>
    <w:bookmarkEnd w:id="19"/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66B1613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997CC92" w14:textId="4D808A90" w:rsidR="00B00B8B" w:rsidRDefault="00BD389E" w:rsidP="007112FF">
      <w:pPr>
        <w:pStyle w:val="EstiloPrototipo3"/>
        <w:numPr>
          <w:ilvl w:val="2"/>
          <w:numId w:val="9"/>
        </w:numPr>
        <w:jc w:val="left"/>
        <w:rPr>
          <w:noProof/>
        </w:rPr>
      </w:pPr>
      <w:bookmarkStart w:id="20" w:name="_Ref13657063"/>
      <w:r>
        <w:rPr>
          <w:noProof/>
        </w:rPr>
        <w:t xml:space="preserve"> </w:t>
      </w:r>
      <w:bookmarkStart w:id="21" w:name="_Ref13749928"/>
      <w:r>
        <w:rPr>
          <w:noProof/>
        </w:rPr>
        <w:t>Tela Inicial - Menu</w:t>
      </w:r>
      <w:bookmarkEnd w:id="21"/>
    </w:p>
    <w:bookmarkEnd w:id="20"/>
    <w:p w14:paraId="5991902B" w14:textId="0CE96F7B" w:rsidR="00E37982" w:rsidRDefault="00766202" w:rsidP="00FF65AE">
      <w:pPr>
        <w:pStyle w:val="EstiloPrototipo3"/>
        <w:jc w:val="center"/>
        <w:rPr>
          <w:noProof/>
        </w:rPr>
      </w:pPr>
      <w:r>
        <w:rPr>
          <w:noProof/>
        </w:rPr>
        <w:drawing>
          <wp:inline distT="0" distB="0" distL="0" distR="0" wp14:anchorId="7266723C" wp14:editId="3C830EAC">
            <wp:extent cx="5760085" cy="48304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licar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C4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07CE767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C6300F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82EA0E3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FDF24D1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0E94458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93C69E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4DB82B58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2D63BA0B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5E50120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2E4E47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22" w:name="_Toc21588798"/>
      <w:r w:rsidRPr="00EC175D">
        <w:t>CRITÉRIOS DE ACEITE</w:t>
      </w:r>
      <w:bookmarkEnd w:id="22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BA75331" w14:textId="25E6A564" w:rsidR="00790F8E" w:rsidRPr="00EC175D" w:rsidRDefault="00833861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>Esta história deve ser executada quando o usuário acessa</w:t>
      </w:r>
      <w:r w:rsidR="0056045C" w:rsidRPr="00EC175D">
        <w:t>r</w:t>
      </w:r>
      <w:r w:rsidRPr="00EC175D">
        <w:t xml:space="preserve"> a opção “</w:t>
      </w:r>
      <w:r w:rsidR="00B00B8B" w:rsidRPr="00EC175D">
        <w:t>Menu&gt;&gt;</w:t>
      </w:r>
      <w:r w:rsidR="0056045C" w:rsidRPr="00EF6432">
        <w:rPr>
          <w:b/>
        </w:rPr>
        <w:t>Parametrização</w:t>
      </w:r>
      <w:r w:rsidR="0056045C" w:rsidRPr="00EC175D">
        <w:t xml:space="preserve">&gt;&gt; </w:t>
      </w:r>
      <w:r w:rsidR="00270351">
        <w:rPr>
          <w:b/>
        </w:rPr>
        <w:t>Confi</w:t>
      </w:r>
      <w:r w:rsidR="00F041E8">
        <w:rPr>
          <w:b/>
        </w:rPr>
        <w:t>gurar Eleição</w:t>
      </w:r>
      <w:r w:rsidR="00AF126B" w:rsidRPr="00AF126B">
        <w:t>&gt;&gt;</w:t>
      </w:r>
      <w:r w:rsidR="00AF126B">
        <w:rPr>
          <w:b/>
        </w:rPr>
        <w:t xml:space="preserve"> 1.</w:t>
      </w:r>
      <w:r w:rsidR="0012428F">
        <w:rPr>
          <w:b/>
        </w:rPr>
        <w:t>6</w:t>
      </w:r>
      <w:r w:rsidR="00AF126B">
        <w:rPr>
          <w:b/>
        </w:rPr>
        <w:t xml:space="preserve"> Atividade Secundária &gt;&gt; Ação</w:t>
      </w:r>
      <w:r w:rsidR="00F805D9">
        <w:rPr>
          <w:b/>
        </w:rPr>
        <w:t xml:space="preserve"> Parametrizar</w:t>
      </w:r>
      <w:r w:rsidR="00AF126B">
        <w:rPr>
          <w:b/>
        </w:rPr>
        <w:t>”</w:t>
      </w:r>
      <w:r w:rsidR="00AF126B" w:rsidRPr="00AF126B">
        <w:t xml:space="preserve">, visualizada no Painel Visual da </w:t>
      </w:r>
      <w:r w:rsidR="00AF126B" w:rsidRPr="00AF126B">
        <w:rPr>
          <w:b/>
        </w:rPr>
        <w:t>HST05</w:t>
      </w:r>
      <w:r w:rsidRPr="00EC175D">
        <w:t>.</w:t>
      </w:r>
      <w:r w:rsidR="00B00B8B" w:rsidRPr="00EC175D">
        <w:t xml:space="preserve"> </w:t>
      </w:r>
      <w:r w:rsidR="00B00B8B" w:rsidRPr="00EC175D">
        <w:rPr>
          <w:color w:val="31849B" w:themeColor="accent5" w:themeShade="BF"/>
        </w:rPr>
        <w:t>[</w:t>
      </w:r>
      <w:r w:rsidR="00532649">
        <w:rPr>
          <w:color w:val="31849B" w:themeColor="accent5" w:themeShade="BF"/>
        </w:rPr>
        <w:fldChar w:fldCharType="begin"/>
      </w:r>
      <w:r w:rsidR="00532649">
        <w:rPr>
          <w:color w:val="31849B" w:themeColor="accent5" w:themeShade="BF"/>
        </w:rPr>
        <w:instrText xml:space="preserve"> REF _Ref20150663 \r \h </w:instrText>
      </w:r>
      <w:r w:rsidR="00532649">
        <w:rPr>
          <w:color w:val="31849B" w:themeColor="accent5" w:themeShade="BF"/>
        </w:rPr>
      </w:r>
      <w:r w:rsidR="00532649">
        <w:rPr>
          <w:color w:val="31849B" w:themeColor="accent5" w:themeShade="BF"/>
        </w:rPr>
        <w:fldChar w:fldCharType="separate"/>
      </w:r>
      <w:r w:rsidR="00532649">
        <w:rPr>
          <w:color w:val="31849B" w:themeColor="accent5" w:themeShade="BF"/>
        </w:rPr>
        <w:t>P06</w:t>
      </w:r>
      <w:r w:rsidR="00532649">
        <w:rPr>
          <w:color w:val="31849B" w:themeColor="accent5" w:themeShade="BF"/>
        </w:rPr>
        <w:fldChar w:fldCharType="end"/>
      </w:r>
      <w:r w:rsidR="00F53D8E">
        <w:rPr>
          <w:color w:val="31849B" w:themeColor="accent5" w:themeShade="BF"/>
        </w:rPr>
        <w:t>] [</w:t>
      </w:r>
      <w:r w:rsidR="00F53D8E">
        <w:rPr>
          <w:color w:val="31849B" w:themeColor="accent5" w:themeShade="BF"/>
        </w:rPr>
        <w:fldChar w:fldCharType="begin"/>
      </w:r>
      <w:r w:rsidR="00F53D8E">
        <w:rPr>
          <w:color w:val="31849B" w:themeColor="accent5" w:themeShade="BF"/>
        </w:rPr>
        <w:instrText xml:space="preserve"> REF _Ref13749928 \r \h </w:instrText>
      </w:r>
      <w:r w:rsidR="00F53D8E">
        <w:rPr>
          <w:color w:val="31849B" w:themeColor="accent5" w:themeShade="BF"/>
        </w:rPr>
      </w:r>
      <w:r w:rsidR="00F53D8E">
        <w:rPr>
          <w:color w:val="31849B" w:themeColor="accent5" w:themeShade="BF"/>
        </w:rPr>
        <w:fldChar w:fldCharType="separate"/>
      </w:r>
      <w:r w:rsidR="00F53D8E">
        <w:rPr>
          <w:color w:val="31849B" w:themeColor="accent5" w:themeShade="BF"/>
        </w:rPr>
        <w:t>2.2</w:t>
      </w:r>
      <w:r w:rsidR="00F53D8E">
        <w:rPr>
          <w:color w:val="31849B" w:themeColor="accent5" w:themeShade="BF"/>
        </w:rPr>
        <w:fldChar w:fldCharType="end"/>
      </w:r>
      <w:r w:rsidR="00B00B8B" w:rsidRPr="00EC175D">
        <w:rPr>
          <w:color w:val="31849B" w:themeColor="accent5" w:themeShade="BF"/>
        </w:rPr>
        <w:t>]</w:t>
      </w:r>
      <w:r w:rsidR="00BA1F8B" w:rsidRPr="00EC175D">
        <w:rPr>
          <w:color w:val="31849B" w:themeColor="accent5" w:themeShade="BF"/>
        </w:rPr>
        <w:t xml:space="preserve"> </w:t>
      </w:r>
    </w:p>
    <w:p w14:paraId="04D7C257" w14:textId="74CD66A9" w:rsidR="00B00B8B" w:rsidRPr="00EC175D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 xml:space="preserve">O usuário deve ter permissão de </w:t>
      </w:r>
      <w:r w:rsidR="005015CA" w:rsidRPr="00EC175D">
        <w:t xml:space="preserve">acesso ao menu “Parametrização”, conforme cadastro no SICCAU Corporativo, vinculado ao usuário logado. </w:t>
      </w:r>
    </w:p>
    <w:p w14:paraId="1D8C0B39" w14:textId="17BD4DBA" w:rsidR="004A6CD5" w:rsidRDefault="004A6CD5" w:rsidP="008D103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C175D">
        <w:t>Para os usuários sem permissão de acesso, o sistema não deve exibir o menu “</w:t>
      </w:r>
      <w:r w:rsidR="008D1039" w:rsidRPr="00EC175D">
        <w:t>P</w:t>
      </w:r>
      <w:r w:rsidRPr="00EC175D">
        <w:t>arametrização”.</w:t>
      </w:r>
    </w:p>
    <w:p w14:paraId="4BDED1C3" w14:textId="7869FE69" w:rsidR="00A24E87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O Painel Visual com as atividades está definido na HST05.</w:t>
      </w:r>
    </w:p>
    <w:p w14:paraId="205B6684" w14:textId="57C5B5C9" w:rsidR="00CE105F" w:rsidRPr="00AF126B" w:rsidRDefault="00CE105F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>Cadastro de uma subatividade no calendário.</w:t>
      </w:r>
    </w:p>
    <w:p w14:paraId="24E392C1" w14:textId="77777777" w:rsidR="00AF126B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12024542"/>
      <w:r w:rsidRPr="00EC175D">
        <w:rPr>
          <w:b/>
        </w:rPr>
        <w:t>Regras Gerais:</w:t>
      </w:r>
      <w:bookmarkEnd w:id="23"/>
    </w:p>
    <w:p w14:paraId="473993FE" w14:textId="77777777" w:rsidR="00A24EFF" w:rsidRPr="00EC175D" w:rsidRDefault="00A24EFF" w:rsidP="00A24EF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260E838" w14:textId="69CD6A46" w:rsidR="00082DAB" w:rsidRPr="00082DAB" w:rsidRDefault="00A62338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/>
        </w:rPr>
        <w:t>Após selecionar a eleição desejada na HST05, o</w:t>
      </w:r>
      <w:r w:rsidR="00A24E87" w:rsidRPr="00A24E87">
        <w:rPr>
          <w:color w:val="000000" w:themeColor="text1"/>
        </w:rPr>
        <w:t xml:space="preserve"> sistema deve exibir no Painel Visual (HST05), </w:t>
      </w:r>
      <w:r w:rsidR="006308AA">
        <w:rPr>
          <w:color w:val="000000" w:themeColor="text1"/>
        </w:rPr>
        <w:t>as atividade secundárias</w:t>
      </w:r>
      <w:r w:rsidR="00082DAB">
        <w:rPr>
          <w:color w:val="000000" w:themeColor="text1"/>
        </w:rPr>
        <w:t>, referente a eleição selecionada;</w:t>
      </w:r>
    </w:p>
    <w:p w14:paraId="1F96732E" w14:textId="77777777" w:rsidR="00082DAB" w:rsidRPr="00082DAB" w:rsidRDefault="00082DAB" w:rsidP="00082D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5BD8F9AC" w14:textId="6B4B4868" w:rsidR="00082DAB" w:rsidRPr="00082DAB" w:rsidRDefault="00082DA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O ator seleciona a opção </w:t>
      </w:r>
      <w:r w:rsidRPr="00082DAB">
        <w:rPr>
          <w:b/>
          <w:color w:val="000000" w:themeColor="text1" w:themeShade="BF"/>
        </w:rPr>
        <w:t>Parametrizar</w:t>
      </w:r>
      <w:r>
        <w:rPr>
          <w:color w:val="000000" w:themeColor="text1" w:themeShade="BF"/>
        </w:rPr>
        <w:t xml:space="preserve"> na </w:t>
      </w:r>
      <w:r w:rsidRPr="00082DAB">
        <w:rPr>
          <w:b/>
          <w:color w:val="000000" w:themeColor="text1" w:themeShade="BF"/>
        </w:rPr>
        <w:t>1.6 Atividade Secundaria</w:t>
      </w:r>
      <w:r>
        <w:rPr>
          <w:b/>
          <w:color w:val="000000" w:themeColor="text1" w:themeShade="BF"/>
        </w:rPr>
        <w:t>;</w:t>
      </w:r>
    </w:p>
    <w:p w14:paraId="169B9FB9" w14:textId="77777777" w:rsidR="00082DAB" w:rsidRPr="00082DAB" w:rsidRDefault="00082DAB" w:rsidP="00082D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0872F2F9" w14:textId="78E14854" w:rsidR="00082DAB" w:rsidRPr="00082DAB" w:rsidRDefault="00082DA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O sistema exibe a interface, o ator seleciona a Aba </w:t>
      </w:r>
      <w:r w:rsidRPr="00082DAB">
        <w:rPr>
          <w:b/>
          <w:color w:val="000000" w:themeColor="text1" w:themeShade="BF"/>
        </w:rPr>
        <w:t>Extrato</w:t>
      </w:r>
      <w:r>
        <w:rPr>
          <w:b/>
          <w:color w:val="000000" w:themeColor="text1" w:themeShade="BF"/>
        </w:rPr>
        <w:t xml:space="preserve"> </w:t>
      </w:r>
      <w:r w:rsidRPr="00082DAB">
        <w:rPr>
          <w:color w:val="000000" w:themeColor="text1" w:themeShade="BF"/>
        </w:rPr>
        <w:t>ou a Aba</w:t>
      </w:r>
      <w:r>
        <w:rPr>
          <w:b/>
          <w:color w:val="000000" w:themeColor="text1" w:themeShade="BF"/>
        </w:rPr>
        <w:t xml:space="preserve"> Histórico</w:t>
      </w:r>
      <w:r>
        <w:rPr>
          <w:color w:val="000000" w:themeColor="text1" w:themeShade="BF"/>
        </w:rPr>
        <w:t xml:space="preserve">; </w:t>
      </w:r>
      <w:r w:rsidRPr="00082DAB">
        <w:rPr>
          <w:color w:val="31849B" w:themeColor="accent5" w:themeShade="BF"/>
        </w:rPr>
        <w:t>[</w:t>
      </w:r>
      <w:r w:rsidRPr="00082DAB">
        <w:rPr>
          <w:color w:val="31849B" w:themeColor="accent5" w:themeShade="BF"/>
        </w:rPr>
        <w:fldChar w:fldCharType="begin"/>
      </w:r>
      <w:r w:rsidRPr="00082DAB">
        <w:rPr>
          <w:color w:val="31849B" w:themeColor="accent5" w:themeShade="BF"/>
        </w:rPr>
        <w:instrText xml:space="preserve"> REF _Ref12279787 \r \h </w:instrText>
      </w:r>
      <w:r w:rsidRPr="00082DAB">
        <w:rPr>
          <w:color w:val="31849B" w:themeColor="accent5" w:themeShade="BF"/>
        </w:rPr>
      </w:r>
      <w:r w:rsidRPr="00082DAB">
        <w:rPr>
          <w:color w:val="31849B" w:themeColor="accent5" w:themeShade="BF"/>
        </w:rPr>
        <w:fldChar w:fldCharType="separate"/>
      </w:r>
      <w:r w:rsidRPr="00082DAB">
        <w:rPr>
          <w:color w:val="31849B" w:themeColor="accent5" w:themeShade="BF"/>
        </w:rPr>
        <w:t>P01</w:t>
      </w:r>
      <w:r w:rsidRPr="00082DAB">
        <w:rPr>
          <w:color w:val="31849B" w:themeColor="accent5" w:themeShade="BF"/>
        </w:rPr>
        <w:fldChar w:fldCharType="end"/>
      </w:r>
      <w:r w:rsidRPr="00082DAB">
        <w:rPr>
          <w:color w:val="31849B" w:themeColor="accent5" w:themeShade="BF"/>
        </w:rPr>
        <w:t>]</w:t>
      </w:r>
      <w:r w:rsidR="009D01A3">
        <w:rPr>
          <w:color w:val="31849B" w:themeColor="accent5" w:themeShade="BF"/>
        </w:rPr>
        <w:t xml:space="preserve"> [</w:t>
      </w:r>
      <w:r w:rsidR="009D01A3">
        <w:rPr>
          <w:color w:val="31849B" w:themeColor="accent5" w:themeShade="BF"/>
        </w:rPr>
        <w:fldChar w:fldCharType="begin"/>
      </w:r>
      <w:r w:rsidR="009D01A3">
        <w:rPr>
          <w:color w:val="31849B" w:themeColor="accent5" w:themeShade="BF"/>
        </w:rPr>
        <w:instrText xml:space="preserve"> REF _Ref17469671 \r \h </w:instrText>
      </w:r>
      <w:r w:rsidR="009D01A3">
        <w:rPr>
          <w:color w:val="31849B" w:themeColor="accent5" w:themeShade="BF"/>
        </w:rPr>
      </w:r>
      <w:r w:rsidR="009D01A3">
        <w:rPr>
          <w:color w:val="31849B" w:themeColor="accent5" w:themeShade="BF"/>
        </w:rPr>
        <w:fldChar w:fldCharType="separate"/>
      </w:r>
      <w:r w:rsidR="009D01A3">
        <w:rPr>
          <w:color w:val="31849B" w:themeColor="accent5" w:themeShade="BF"/>
        </w:rPr>
        <w:t>P02</w:t>
      </w:r>
      <w:r w:rsidR="009D01A3">
        <w:rPr>
          <w:color w:val="31849B" w:themeColor="accent5" w:themeShade="BF"/>
        </w:rPr>
        <w:fldChar w:fldCharType="end"/>
      </w:r>
      <w:r w:rsidR="009D01A3">
        <w:rPr>
          <w:color w:val="31849B" w:themeColor="accent5" w:themeShade="BF"/>
        </w:rPr>
        <w:t>]</w:t>
      </w:r>
    </w:p>
    <w:p w14:paraId="3CDFF161" w14:textId="77777777" w:rsidR="00082DAB" w:rsidRPr="00082DAB" w:rsidRDefault="00082DAB" w:rsidP="00082DAB">
      <w:pPr>
        <w:pStyle w:val="PargrafodaLista"/>
        <w:rPr>
          <w:color w:val="000000" w:themeColor="text1"/>
        </w:rPr>
      </w:pPr>
    </w:p>
    <w:p w14:paraId="31C309E6" w14:textId="77777777" w:rsidR="00E13937" w:rsidRDefault="00E13937" w:rsidP="00E13937">
      <w:pPr>
        <w:pStyle w:val="PargrafodaLista"/>
        <w:rPr>
          <w:color w:val="000000" w:themeColor="text1"/>
        </w:rPr>
      </w:pPr>
    </w:p>
    <w:p w14:paraId="4479959F" w14:textId="77777777" w:rsidR="00DB3486" w:rsidRPr="00EC175D" w:rsidRDefault="00DB3486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76DBC2C" w14:textId="0C155E12" w:rsidR="00DB3486" w:rsidRPr="00A24EFF" w:rsidRDefault="00DB3486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Aba </w:t>
      </w:r>
      <w:r w:rsidR="009D01A3">
        <w:rPr>
          <w:b/>
        </w:rPr>
        <w:t>Extrato</w:t>
      </w:r>
      <w:r w:rsidRPr="00EC175D">
        <w:rPr>
          <w:b/>
        </w:rPr>
        <w:t>:</w:t>
      </w:r>
      <w:r w:rsidR="00443201">
        <w:rPr>
          <w:b/>
        </w:rPr>
        <w:t xml:space="preserve"> </w:t>
      </w:r>
      <w:r w:rsidR="009D01A3" w:rsidRPr="00082DAB">
        <w:rPr>
          <w:color w:val="31849B" w:themeColor="accent5" w:themeShade="BF"/>
        </w:rPr>
        <w:t>[</w:t>
      </w:r>
      <w:r w:rsidR="009D01A3" w:rsidRPr="00082DAB">
        <w:rPr>
          <w:color w:val="31849B" w:themeColor="accent5" w:themeShade="BF"/>
        </w:rPr>
        <w:fldChar w:fldCharType="begin"/>
      </w:r>
      <w:r w:rsidR="009D01A3" w:rsidRPr="00082DAB">
        <w:rPr>
          <w:color w:val="31849B" w:themeColor="accent5" w:themeShade="BF"/>
        </w:rPr>
        <w:instrText xml:space="preserve"> REF _Ref12279787 \r \h </w:instrText>
      </w:r>
      <w:r w:rsidR="009D01A3" w:rsidRPr="00082DAB">
        <w:rPr>
          <w:color w:val="31849B" w:themeColor="accent5" w:themeShade="BF"/>
        </w:rPr>
      </w:r>
      <w:r w:rsidR="009D01A3" w:rsidRPr="00082DAB">
        <w:rPr>
          <w:color w:val="31849B" w:themeColor="accent5" w:themeShade="BF"/>
        </w:rPr>
        <w:fldChar w:fldCharType="separate"/>
      </w:r>
      <w:r w:rsidR="009D01A3" w:rsidRPr="00082DAB">
        <w:rPr>
          <w:color w:val="31849B" w:themeColor="accent5" w:themeShade="BF"/>
        </w:rPr>
        <w:t>P01</w:t>
      </w:r>
      <w:r w:rsidR="009D01A3" w:rsidRPr="00082DAB">
        <w:rPr>
          <w:color w:val="31849B" w:themeColor="accent5" w:themeShade="BF"/>
        </w:rPr>
        <w:fldChar w:fldCharType="end"/>
      </w:r>
      <w:r w:rsidR="009D01A3" w:rsidRPr="00082DAB">
        <w:rPr>
          <w:color w:val="31849B" w:themeColor="accent5" w:themeShade="BF"/>
        </w:rPr>
        <w:t>]</w:t>
      </w:r>
    </w:p>
    <w:p w14:paraId="5187930B" w14:textId="231DE9BC" w:rsidR="009D01A3" w:rsidRPr="004A505D" w:rsidRDefault="009D01A3" w:rsidP="009D01A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24" w:name="_Ref15911404"/>
      <w:r>
        <w:t xml:space="preserve">Na </w:t>
      </w:r>
      <w:r w:rsidRPr="009D01A3">
        <w:rPr>
          <w:b/>
        </w:rPr>
        <w:t>HST018</w:t>
      </w:r>
      <w:r>
        <w:t xml:space="preserve">_Informações do Número de Conselheiros, ao </w:t>
      </w:r>
      <w:r w:rsidRPr="00DC6E06">
        <w:rPr>
          <w:b/>
        </w:rPr>
        <w:t>Atualizar automaticamente</w:t>
      </w:r>
      <w:r>
        <w:t xml:space="preserve"> </w:t>
      </w:r>
      <w:r w:rsidR="00DC6E06">
        <w:t>OU</w:t>
      </w:r>
      <w:r>
        <w:t xml:space="preserve"> acionar a opção  </w:t>
      </w:r>
      <w:r>
        <w:rPr>
          <w:noProof/>
        </w:rPr>
        <w:drawing>
          <wp:inline distT="0" distB="0" distL="0" distR="0" wp14:anchorId="4F2DC422" wp14:editId="0880F9B5">
            <wp:extent cx="136478" cy="136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729" cy="1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C6E06">
        <w:rPr>
          <w:b/>
        </w:rPr>
        <w:t>Atualizar</w:t>
      </w:r>
      <w:r>
        <w:t xml:space="preserve">, o sistema deve gerar AUTOMATICAMENTE o Extrato com </w:t>
      </w:r>
      <w:r w:rsidRPr="009D01A3">
        <w:t xml:space="preserve">Nome, Registro, </w:t>
      </w:r>
      <w:r w:rsidR="003A0803">
        <w:t xml:space="preserve">de </w:t>
      </w:r>
      <w:r w:rsidRPr="009D01A3">
        <w:t>todos os profissionais</w:t>
      </w:r>
      <w:r w:rsidR="00DC6E06">
        <w:t>;</w:t>
      </w:r>
    </w:p>
    <w:p w14:paraId="0CE9C1C1" w14:textId="77777777" w:rsidR="004A505D" w:rsidRPr="009D01A3" w:rsidRDefault="004A505D" w:rsidP="004A505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889083B" w14:textId="3BD9664C" w:rsidR="009D01A3" w:rsidRDefault="00DC6E06" w:rsidP="009D01A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gerar </w:t>
      </w:r>
      <w:r w:rsidR="00B57F21">
        <w:rPr>
          <w:color w:val="000000" w:themeColor="text1"/>
        </w:rPr>
        <w:t xml:space="preserve">automaticamente </w:t>
      </w:r>
      <w:r w:rsidR="00C763CC">
        <w:rPr>
          <w:color w:val="000000" w:themeColor="text1"/>
        </w:rPr>
        <w:t>um (1) a</w:t>
      </w:r>
      <w:r>
        <w:rPr>
          <w:color w:val="000000" w:themeColor="text1"/>
        </w:rPr>
        <w:t xml:space="preserve">rquivo </w:t>
      </w:r>
      <w:r w:rsidR="00C663E9">
        <w:rPr>
          <w:color w:val="000000" w:themeColor="text1"/>
        </w:rPr>
        <w:t>XLSX</w:t>
      </w:r>
      <w:r>
        <w:rPr>
          <w:color w:val="000000" w:themeColor="text1"/>
        </w:rPr>
        <w:t>;</w:t>
      </w:r>
    </w:p>
    <w:p w14:paraId="44470755" w14:textId="77777777" w:rsidR="00787628" w:rsidRPr="00787628" w:rsidRDefault="00787628" w:rsidP="00787628">
      <w:pPr>
        <w:pStyle w:val="PargrafodaLista"/>
        <w:rPr>
          <w:color w:val="000000" w:themeColor="text1"/>
        </w:rPr>
      </w:pPr>
    </w:p>
    <w:p w14:paraId="0FDE0EA4" w14:textId="0BA27328" w:rsidR="00787628" w:rsidRDefault="00787628" w:rsidP="009D01A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exibir as colunas: </w:t>
      </w:r>
      <w:r w:rsidRPr="006764D0">
        <w:rPr>
          <w:b/>
          <w:color w:val="000000" w:themeColor="text1"/>
        </w:rPr>
        <w:t>Nº</w:t>
      </w:r>
      <w:r>
        <w:rPr>
          <w:color w:val="000000" w:themeColor="text1"/>
        </w:rPr>
        <w:t xml:space="preserve">, </w:t>
      </w:r>
      <w:r w:rsidRPr="006764D0">
        <w:rPr>
          <w:b/>
          <w:color w:val="000000" w:themeColor="text1"/>
        </w:rPr>
        <w:t>Arquivo</w:t>
      </w:r>
      <w:r>
        <w:rPr>
          <w:color w:val="000000" w:themeColor="text1"/>
        </w:rPr>
        <w:t xml:space="preserve">, </w:t>
      </w:r>
      <w:r w:rsidRPr="006764D0">
        <w:rPr>
          <w:b/>
          <w:color w:val="000000" w:themeColor="text1"/>
        </w:rPr>
        <w:t>Data</w:t>
      </w:r>
      <w:r w:rsidR="006764D0" w:rsidRPr="006764D0">
        <w:rPr>
          <w:b/>
          <w:color w:val="000000" w:themeColor="text1"/>
        </w:rPr>
        <w:t xml:space="preserve"> </w:t>
      </w:r>
      <w:r w:rsidRPr="006764D0">
        <w:rPr>
          <w:b/>
          <w:color w:val="000000" w:themeColor="text1"/>
        </w:rPr>
        <w:t>da geração do extrato</w:t>
      </w:r>
      <w:r>
        <w:rPr>
          <w:color w:val="000000" w:themeColor="text1"/>
        </w:rPr>
        <w:t xml:space="preserve"> e </w:t>
      </w:r>
      <w:r w:rsidRPr="006764D0">
        <w:rPr>
          <w:b/>
          <w:color w:val="000000" w:themeColor="text1"/>
        </w:rPr>
        <w:t>Baixar</w:t>
      </w:r>
      <w:r>
        <w:rPr>
          <w:color w:val="000000" w:themeColor="text1"/>
        </w:rPr>
        <w:t>;</w:t>
      </w:r>
    </w:p>
    <w:p w14:paraId="55E44A00" w14:textId="77777777" w:rsidR="00787628" w:rsidRPr="00787628" w:rsidRDefault="00787628" w:rsidP="00787628">
      <w:pPr>
        <w:pStyle w:val="PargrafodaLista"/>
        <w:rPr>
          <w:color w:val="000000" w:themeColor="text1"/>
        </w:rPr>
      </w:pPr>
    </w:p>
    <w:p w14:paraId="3AF797EF" w14:textId="77777777" w:rsidR="00787628" w:rsidRDefault="00787628" w:rsidP="009D01A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Coluna </w:t>
      </w:r>
      <w:r w:rsidRPr="00B57F21">
        <w:rPr>
          <w:b/>
          <w:color w:val="000000" w:themeColor="text1"/>
        </w:rPr>
        <w:t>Nº</w:t>
      </w:r>
      <w:r>
        <w:rPr>
          <w:color w:val="000000" w:themeColor="text1"/>
        </w:rPr>
        <w:t>: o sistema deve exibir automaticamente o número de registros criados, em ordem crescente;</w:t>
      </w:r>
    </w:p>
    <w:p w14:paraId="76AB4883" w14:textId="77777777" w:rsidR="00787628" w:rsidRPr="00787628" w:rsidRDefault="00787628" w:rsidP="00787628">
      <w:pPr>
        <w:pStyle w:val="PargrafodaLista"/>
        <w:rPr>
          <w:color w:val="000000" w:themeColor="text1"/>
        </w:rPr>
      </w:pPr>
    </w:p>
    <w:p w14:paraId="7D1BF124" w14:textId="77777777" w:rsidR="00787628" w:rsidRDefault="00787628" w:rsidP="009D01A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Coluna </w:t>
      </w:r>
      <w:r w:rsidRPr="00B57F21">
        <w:rPr>
          <w:b/>
          <w:color w:val="000000" w:themeColor="text1"/>
        </w:rPr>
        <w:t>Arquivo</w:t>
      </w:r>
      <w:r>
        <w:rPr>
          <w:color w:val="000000" w:themeColor="text1"/>
        </w:rPr>
        <w:t>: o sistema deve exibir o nome do arquivo, que será gerado automaticamente pelo sistema, conforme a seguinte regra:</w:t>
      </w:r>
    </w:p>
    <w:p w14:paraId="4449C4C1" w14:textId="77777777" w:rsidR="00787628" w:rsidRPr="00787628" w:rsidRDefault="00787628" w:rsidP="00787628">
      <w:pPr>
        <w:pStyle w:val="PargrafodaLista"/>
        <w:rPr>
          <w:color w:val="000000" w:themeColor="text1"/>
        </w:rPr>
      </w:pPr>
    </w:p>
    <w:p w14:paraId="749CB65C" w14:textId="539E5B3C" w:rsidR="00F979C9" w:rsidRDefault="00F979C9" w:rsidP="00F979C9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56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999_Extrato </w:t>
      </w:r>
      <w:r w:rsidR="0095405C">
        <w:rPr>
          <w:color w:val="000000" w:themeColor="text1"/>
        </w:rPr>
        <w:t>Conselheiros</w:t>
      </w:r>
      <w:r>
        <w:rPr>
          <w:color w:val="000000" w:themeColor="text1"/>
        </w:rPr>
        <w:t xml:space="preserve"> &lt;eleição selecionada na HST05&gt;; </w:t>
      </w:r>
    </w:p>
    <w:p w14:paraId="77DFA526" w14:textId="77777777" w:rsidR="00F979C9" w:rsidRPr="00F979C9" w:rsidRDefault="00F979C9" w:rsidP="00F979C9">
      <w:pPr>
        <w:pStyle w:val="PargrafodaLista"/>
        <w:rPr>
          <w:color w:val="000000" w:themeColor="text1"/>
        </w:rPr>
      </w:pPr>
    </w:p>
    <w:p w14:paraId="717F8622" w14:textId="2BFEA021" w:rsidR="00787628" w:rsidRDefault="00F979C9" w:rsidP="00B57F21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Ex: 001_Extrato </w:t>
      </w:r>
      <w:r w:rsidR="0095405C">
        <w:rPr>
          <w:color w:val="000000" w:themeColor="text1"/>
        </w:rPr>
        <w:t>Conselheiros</w:t>
      </w:r>
      <w:r>
        <w:rPr>
          <w:color w:val="000000" w:themeColor="text1"/>
        </w:rPr>
        <w:t xml:space="preserve"> 2019/001</w:t>
      </w:r>
    </w:p>
    <w:p w14:paraId="6656B3FC" w14:textId="77777777" w:rsidR="00B57F21" w:rsidRPr="00B57F21" w:rsidRDefault="00B57F21" w:rsidP="00B57F21">
      <w:pPr>
        <w:pStyle w:val="PargrafodaLista"/>
        <w:rPr>
          <w:color w:val="000000" w:themeColor="text1"/>
        </w:rPr>
      </w:pPr>
    </w:p>
    <w:p w14:paraId="6D656814" w14:textId="2FA58E00" w:rsidR="00B57F21" w:rsidRDefault="00B57F21" w:rsidP="00F979C9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56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Caso seja gerado novo extrato, o sistema deve criar o segundo registro, criando a próxima numeração de arquivo.</w:t>
      </w:r>
    </w:p>
    <w:p w14:paraId="3B9C2A17" w14:textId="77777777" w:rsidR="00B57F21" w:rsidRPr="00B57F21" w:rsidRDefault="00B57F21" w:rsidP="00B57F21">
      <w:pPr>
        <w:pStyle w:val="PargrafodaLista"/>
        <w:rPr>
          <w:color w:val="000000" w:themeColor="text1"/>
        </w:rPr>
      </w:pPr>
    </w:p>
    <w:p w14:paraId="76FA97BF" w14:textId="6887C2DE" w:rsidR="00B57F21" w:rsidRDefault="00B57F21" w:rsidP="00B57F21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Ex:</w:t>
      </w:r>
    </w:p>
    <w:p w14:paraId="617216E8" w14:textId="77777777" w:rsidR="00B57F21" w:rsidRPr="00B57F21" w:rsidRDefault="00B57F21" w:rsidP="00B57F21">
      <w:pPr>
        <w:pStyle w:val="PargrafodaLista"/>
        <w:rPr>
          <w:color w:val="000000" w:themeColor="text1"/>
        </w:rPr>
      </w:pPr>
    </w:p>
    <w:p w14:paraId="625E9474" w14:textId="2B47D790" w:rsidR="00B57F21" w:rsidRDefault="00C763CC" w:rsidP="00C763C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E2583E7" wp14:editId="1C7C2009">
            <wp:extent cx="3886776" cy="99108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417" cy="10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A512" w14:textId="77777777" w:rsidR="00787628" w:rsidRPr="00787628" w:rsidRDefault="00787628" w:rsidP="00787628">
      <w:pPr>
        <w:pStyle w:val="PargrafodaLista"/>
        <w:rPr>
          <w:color w:val="000000" w:themeColor="text1"/>
        </w:rPr>
      </w:pPr>
    </w:p>
    <w:p w14:paraId="3AA76E80" w14:textId="336C69E2" w:rsidR="00787628" w:rsidRDefault="00B57F21" w:rsidP="009D01A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Coluna </w:t>
      </w:r>
      <w:r w:rsidRPr="00B57F21">
        <w:rPr>
          <w:b/>
          <w:color w:val="000000" w:themeColor="text1"/>
        </w:rPr>
        <w:t xml:space="preserve">Data da </w:t>
      </w:r>
      <w:r w:rsidR="0056232B">
        <w:rPr>
          <w:b/>
          <w:color w:val="000000" w:themeColor="text1"/>
        </w:rPr>
        <w:t>G</w:t>
      </w:r>
      <w:r w:rsidRPr="00B57F21">
        <w:rPr>
          <w:b/>
          <w:color w:val="000000" w:themeColor="text1"/>
        </w:rPr>
        <w:t>eração do Extrato</w:t>
      </w:r>
      <w:r>
        <w:rPr>
          <w:color w:val="000000" w:themeColor="text1"/>
        </w:rPr>
        <w:t>:</w:t>
      </w:r>
      <w:r w:rsidR="007876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 sistema deve exibir a </w:t>
      </w:r>
      <w:r w:rsidRPr="00B57F21">
        <w:rPr>
          <w:b/>
          <w:color w:val="000000" w:themeColor="text1"/>
        </w:rPr>
        <w:t>Data</w:t>
      </w:r>
      <w:r>
        <w:rPr>
          <w:color w:val="000000" w:themeColor="text1"/>
        </w:rPr>
        <w:t xml:space="preserve"> concatenada com a </w:t>
      </w:r>
      <w:r w:rsidRPr="00B57F21">
        <w:rPr>
          <w:b/>
          <w:color w:val="000000" w:themeColor="text1"/>
        </w:rPr>
        <w:t>Hora</w:t>
      </w:r>
      <w:r>
        <w:rPr>
          <w:color w:val="000000" w:themeColor="text1"/>
        </w:rPr>
        <w:t xml:space="preserve"> da geração do extrato.</w:t>
      </w:r>
    </w:p>
    <w:p w14:paraId="71A4D3D9" w14:textId="77777777" w:rsidR="00B57F21" w:rsidRDefault="00B57F21" w:rsidP="00B57F2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FBBF142" w14:textId="30F6B53D" w:rsidR="00B57F21" w:rsidRDefault="00B57F21" w:rsidP="009D01A3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Coluna </w:t>
      </w:r>
      <w:r w:rsidRPr="00B57F21">
        <w:rPr>
          <w:b/>
          <w:color w:val="000000" w:themeColor="text1"/>
        </w:rPr>
        <w:t>Baixar</w:t>
      </w:r>
      <w:r>
        <w:rPr>
          <w:color w:val="000000" w:themeColor="text1"/>
        </w:rPr>
        <w:t>: o sistema deve exibir o</w:t>
      </w:r>
      <w:r w:rsidR="00C763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arquivo gerado automaticamente </w:t>
      </w:r>
      <w:r w:rsidR="00483969">
        <w:rPr>
          <w:color w:val="000000" w:themeColor="text1"/>
        </w:rPr>
        <w:t xml:space="preserve">e simultaneamente </w:t>
      </w:r>
      <w:r>
        <w:rPr>
          <w:color w:val="000000" w:themeColor="text1"/>
        </w:rPr>
        <w:t xml:space="preserve">pelo sistema: </w:t>
      </w:r>
    </w:p>
    <w:p w14:paraId="29F01C96" w14:textId="0393AB26" w:rsidR="00C663E9" w:rsidRDefault="00C663E9" w:rsidP="0017169C">
      <w:pPr>
        <w:pStyle w:val="PargrafodaLista"/>
        <w:ind w:left="1134"/>
        <w:rPr>
          <w:color w:val="000000" w:themeColor="text1"/>
        </w:rPr>
      </w:pPr>
    </w:p>
    <w:p w14:paraId="3B544A3A" w14:textId="5848F0DE" w:rsidR="00C663E9" w:rsidRDefault="00C763CC" w:rsidP="00C149D6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56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Arquivo </w:t>
      </w:r>
      <w:r w:rsidR="00C663E9">
        <w:rPr>
          <w:color w:val="000000" w:themeColor="text1"/>
        </w:rPr>
        <w:t>XLSX, com o seguinte Template:</w:t>
      </w:r>
    </w:p>
    <w:p w14:paraId="2F8AEC2D" w14:textId="77777777" w:rsidR="0074638F" w:rsidRDefault="0074638F" w:rsidP="0074638F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color w:val="000000" w:themeColor="text1"/>
        </w:rPr>
      </w:pPr>
    </w:p>
    <w:p w14:paraId="70AE3D76" w14:textId="06832F41" w:rsidR="007E25CB" w:rsidRDefault="00EC3704" w:rsidP="00C33F3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04F0A3" wp14:editId="47D6623A">
            <wp:extent cx="4055110" cy="436435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5039" w14:textId="77777777" w:rsidR="00C33F3C" w:rsidRDefault="00C33F3C" w:rsidP="00C33F3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2084CD9E" w14:textId="27601082" w:rsidR="007E25CB" w:rsidRDefault="00C0298D" w:rsidP="007E25CB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Os</w:t>
      </w:r>
      <w:r w:rsidR="007E25CB">
        <w:rPr>
          <w:color w:val="000000" w:themeColor="text1"/>
        </w:rPr>
        <w:t xml:space="preserve"> arquivos devem ser gerados com </w:t>
      </w:r>
      <w:r w:rsidR="00760A31">
        <w:rPr>
          <w:color w:val="000000" w:themeColor="text1"/>
        </w:rPr>
        <w:t xml:space="preserve">o </w:t>
      </w:r>
      <w:r w:rsidR="00760A31" w:rsidRPr="00483969">
        <w:rPr>
          <w:b/>
          <w:color w:val="000000" w:themeColor="text1"/>
        </w:rPr>
        <w:t>T</w:t>
      </w:r>
      <w:r w:rsidR="00483969" w:rsidRPr="00483969">
        <w:rPr>
          <w:b/>
          <w:color w:val="000000" w:themeColor="text1"/>
        </w:rPr>
        <w:t xml:space="preserve">otal de </w:t>
      </w:r>
      <w:r w:rsidR="00760A31" w:rsidRPr="00483969">
        <w:rPr>
          <w:b/>
          <w:color w:val="000000" w:themeColor="text1"/>
        </w:rPr>
        <w:t>P</w:t>
      </w:r>
      <w:r w:rsidR="00483969" w:rsidRPr="00483969">
        <w:rPr>
          <w:b/>
          <w:color w:val="000000" w:themeColor="text1"/>
        </w:rPr>
        <w:t>rofissionais Ativos</w:t>
      </w:r>
      <w:r w:rsidR="00483969">
        <w:rPr>
          <w:color w:val="000000" w:themeColor="text1"/>
        </w:rPr>
        <w:t xml:space="preserve"> e o </w:t>
      </w:r>
      <w:r w:rsidR="00483969" w:rsidRPr="00483969">
        <w:rPr>
          <w:b/>
          <w:color w:val="000000" w:themeColor="text1"/>
        </w:rPr>
        <w:t>Total de Profissionais</w:t>
      </w:r>
      <w:r w:rsidR="00483969">
        <w:rPr>
          <w:color w:val="000000" w:themeColor="text1"/>
        </w:rPr>
        <w:t>, conforme regras informadas na estória HST018</w:t>
      </w:r>
      <w:r w:rsidR="00A11DDE" w:rsidRPr="00A11DDE">
        <w:rPr>
          <w:color w:val="000000" w:themeColor="text1"/>
        </w:rPr>
        <w:t>;</w:t>
      </w:r>
      <w:r w:rsidR="007E25CB" w:rsidRPr="00A11DDE">
        <w:rPr>
          <w:color w:val="000000" w:themeColor="text1"/>
        </w:rPr>
        <w:t xml:space="preserve"> </w:t>
      </w:r>
    </w:p>
    <w:p w14:paraId="198A815B" w14:textId="77777777" w:rsidR="00760A31" w:rsidRPr="00760A31" w:rsidRDefault="00760A31" w:rsidP="00760A31">
      <w:pPr>
        <w:pStyle w:val="PargrafodaLista"/>
        <w:rPr>
          <w:color w:val="000000" w:themeColor="text1"/>
        </w:rPr>
      </w:pPr>
    </w:p>
    <w:p w14:paraId="41550E49" w14:textId="5165C68B" w:rsidR="00C0298D" w:rsidRDefault="00C0298D" w:rsidP="007E25CB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Os arquivos devem exibir as colunas: </w:t>
      </w:r>
      <w:r w:rsidRPr="00A763A5">
        <w:rPr>
          <w:b/>
          <w:color w:val="000000" w:themeColor="text1"/>
        </w:rPr>
        <w:t xml:space="preserve">Nome do </w:t>
      </w:r>
      <w:r w:rsidR="00760A31">
        <w:rPr>
          <w:b/>
          <w:color w:val="000000" w:themeColor="text1"/>
        </w:rPr>
        <w:t>P</w:t>
      </w:r>
      <w:r w:rsidRPr="00A763A5">
        <w:rPr>
          <w:b/>
          <w:color w:val="000000" w:themeColor="text1"/>
        </w:rPr>
        <w:t>rofissional</w:t>
      </w:r>
      <w:r>
        <w:rPr>
          <w:color w:val="000000" w:themeColor="text1"/>
        </w:rPr>
        <w:t xml:space="preserve">, </w:t>
      </w:r>
      <w:r w:rsidR="00760A31" w:rsidRPr="00760A31">
        <w:rPr>
          <w:b/>
          <w:color w:val="000000" w:themeColor="text1"/>
        </w:rPr>
        <w:t>CPF</w:t>
      </w:r>
      <w:r w:rsidR="00760A31">
        <w:rPr>
          <w:color w:val="000000" w:themeColor="text1"/>
        </w:rPr>
        <w:t xml:space="preserve">, </w:t>
      </w:r>
      <w:r w:rsidRPr="00A763A5">
        <w:rPr>
          <w:b/>
          <w:color w:val="000000" w:themeColor="text1"/>
        </w:rPr>
        <w:t>Registro CAU</w:t>
      </w:r>
      <w:r>
        <w:rPr>
          <w:color w:val="000000" w:themeColor="text1"/>
        </w:rPr>
        <w:t xml:space="preserve">, </w:t>
      </w:r>
      <w:r w:rsidRPr="00A763A5">
        <w:rPr>
          <w:b/>
          <w:color w:val="000000" w:themeColor="text1"/>
        </w:rPr>
        <w:t xml:space="preserve">Data </w:t>
      </w:r>
      <w:r w:rsidR="00760A31">
        <w:rPr>
          <w:b/>
          <w:color w:val="000000" w:themeColor="text1"/>
        </w:rPr>
        <w:t>F</w:t>
      </w:r>
      <w:r w:rsidRPr="00A763A5">
        <w:rPr>
          <w:b/>
          <w:color w:val="000000" w:themeColor="text1"/>
        </w:rPr>
        <w:t xml:space="preserve">im </w:t>
      </w:r>
      <w:r w:rsidR="00760A31">
        <w:rPr>
          <w:b/>
          <w:color w:val="000000" w:themeColor="text1"/>
        </w:rPr>
        <w:t>do R</w:t>
      </w:r>
      <w:r w:rsidRPr="00A763A5">
        <w:rPr>
          <w:b/>
          <w:color w:val="000000" w:themeColor="text1"/>
        </w:rPr>
        <w:t>egistro</w:t>
      </w:r>
      <w:r>
        <w:rPr>
          <w:color w:val="000000" w:themeColor="text1"/>
        </w:rPr>
        <w:t xml:space="preserve">, </w:t>
      </w:r>
      <w:r w:rsidRPr="00A763A5">
        <w:rPr>
          <w:b/>
          <w:color w:val="000000" w:themeColor="text1"/>
        </w:rPr>
        <w:t xml:space="preserve">Situação do </w:t>
      </w:r>
      <w:r w:rsidR="00760A31">
        <w:rPr>
          <w:b/>
          <w:color w:val="000000" w:themeColor="text1"/>
        </w:rPr>
        <w:t>R</w:t>
      </w:r>
      <w:r w:rsidRPr="00A763A5">
        <w:rPr>
          <w:b/>
          <w:color w:val="000000" w:themeColor="text1"/>
        </w:rPr>
        <w:t>egistro</w:t>
      </w:r>
      <w:r w:rsidR="00760A31">
        <w:rPr>
          <w:b/>
          <w:color w:val="000000" w:themeColor="text1"/>
        </w:rPr>
        <w:t xml:space="preserve"> e</w:t>
      </w:r>
      <w:r>
        <w:rPr>
          <w:color w:val="000000" w:themeColor="text1"/>
        </w:rPr>
        <w:t xml:space="preserve"> </w:t>
      </w:r>
      <w:r w:rsidRPr="00A763A5">
        <w:rPr>
          <w:b/>
          <w:color w:val="000000" w:themeColor="text1"/>
        </w:rPr>
        <w:t>UF</w:t>
      </w:r>
      <w:r w:rsidR="00A763A5">
        <w:rPr>
          <w:color w:val="000000" w:themeColor="text1"/>
        </w:rPr>
        <w:t>;</w:t>
      </w:r>
    </w:p>
    <w:p w14:paraId="42B79983" w14:textId="77777777" w:rsidR="00A763A5" w:rsidRPr="00A763A5" w:rsidRDefault="00A763A5" w:rsidP="00A763A5">
      <w:pPr>
        <w:pStyle w:val="PargrafodaLista"/>
        <w:rPr>
          <w:color w:val="000000" w:themeColor="text1"/>
        </w:rPr>
      </w:pPr>
    </w:p>
    <w:p w14:paraId="723E3C2C" w14:textId="316BBE6D" w:rsidR="00A763A5" w:rsidRDefault="00A763A5" w:rsidP="007E25CB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Os registros que não tiverem a </w:t>
      </w:r>
      <w:r w:rsidRPr="00EF77A4">
        <w:rPr>
          <w:b/>
          <w:color w:val="000000" w:themeColor="text1"/>
        </w:rPr>
        <w:t>data fim do registro</w:t>
      </w:r>
      <w:r w:rsidR="00CE4873">
        <w:rPr>
          <w:color w:val="000000" w:themeColor="text1"/>
        </w:rPr>
        <w:t>,</w:t>
      </w:r>
      <w:r>
        <w:rPr>
          <w:color w:val="000000" w:themeColor="text1"/>
        </w:rPr>
        <w:t xml:space="preserve"> na base de dados, o sistema deve exibir </w:t>
      </w:r>
      <w:r w:rsidR="007E5005">
        <w:rPr>
          <w:color w:val="000000" w:themeColor="text1"/>
        </w:rPr>
        <w:t xml:space="preserve">a informação </w:t>
      </w:r>
      <w:r w:rsidR="007E5005" w:rsidRPr="007E5005">
        <w:rPr>
          <w:b/>
          <w:color w:val="000000" w:themeColor="text1"/>
        </w:rPr>
        <w:t>Sem Limite</w:t>
      </w:r>
      <w:r>
        <w:rPr>
          <w:color w:val="000000" w:themeColor="text1"/>
        </w:rPr>
        <w:t>;</w:t>
      </w:r>
      <w:r w:rsidR="00D7618B">
        <w:rPr>
          <w:color w:val="000000" w:themeColor="text1"/>
        </w:rPr>
        <w:t xml:space="preserve"> Os profissionais que não possuírem data fim, o sistema deve considerar que Data Fim </w:t>
      </w:r>
      <w:r w:rsidR="007E5005">
        <w:rPr>
          <w:color w:val="000000" w:themeColor="text1"/>
        </w:rPr>
        <w:t xml:space="preserve">é </w:t>
      </w:r>
      <w:r w:rsidR="00D7618B">
        <w:rPr>
          <w:color w:val="000000" w:themeColor="text1"/>
        </w:rPr>
        <w:t>SEM LIMITE</w:t>
      </w:r>
      <w:r w:rsidR="007E5005">
        <w:rPr>
          <w:color w:val="000000" w:themeColor="text1"/>
        </w:rPr>
        <w:t>;</w:t>
      </w:r>
    </w:p>
    <w:p w14:paraId="6BDFD900" w14:textId="77777777" w:rsidR="00E7186D" w:rsidRPr="00E7186D" w:rsidRDefault="00E7186D" w:rsidP="00E7186D">
      <w:pPr>
        <w:pStyle w:val="PargrafodaLista"/>
        <w:rPr>
          <w:color w:val="000000" w:themeColor="text1"/>
        </w:rPr>
      </w:pPr>
    </w:p>
    <w:p w14:paraId="4E99585D" w14:textId="38292061" w:rsidR="00E7186D" w:rsidRDefault="00E7186D" w:rsidP="007E25CB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 sistema deve exibir o arquivo, ordenados primeiramente pela UF</w:t>
      </w:r>
      <w:r w:rsidR="00641992">
        <w:rPr>
          <w:color w:val="000000" w:themeColor="text1"/>
        </w:rPr>
        <w:t>,</w:t>
      </w:r>
      <w:r>
        <w:rPr>
          <w:color w:val="000000" w:themeColor="text1"/>
        </w:rPr>
        <w:t xml:space="preserve"> seguido pelo ordenação alfabética dos nomes dos profissionais</w:t>
      </w:r>
      <w:r w:rsidR="00641992">
        <w:rPr>
          <w:color w:val="000000" w:themeColor="text1"/>
        </w:rPr>
        <w:t xml:space="preserve"> de cada UF;</w:t>
      </w:r>
    </w:p>
    <w:p w14:paraId="7430E5BB" w14:textId="77777777" w:rsidR="00CB2C92" w:rsidRPr="00CB2C92" w:rsidRDefault="00CB2C92" w:rsidP="00CB2C92">
      <w:pPr>
        <w:pStyle w:val="PargrafodaLista"/>
        <w:rPr>
          <w:color w:val="000000" w:themeColor="text1"/>
        </w:rPr>
      </w:pPr>
    </w:p>
    <w:p w14:paraId="12C03EAB" w14:textId="539CD236" w:rsidR="00CB2C92" w:rsidRDefault="00CB2C92" w:rsidP="007E25CB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Ao acionar a opç</w:t>
      </w:r>
      <w:r w:rsidR="001F3A18">
        <w:rPr>
          <w:color w:val="000000" w:themeColor="text1"/>
        </w:rPr>
        <w:t>ão</w:t>
      </w:r>
      <w:r w:rsidR="001F3A18">
        <w:rPr>
          <w:noProof/>
        </w:rPr>
        <w:drawing>
          <wp:inline distT="0" distB="0" distL="0" distR="0" wp14:anchorId="72C21B4F" wp14:editId="30CF7041">
            <wp:extent cx="124128" cy="15516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934" cy="1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, o sistema deve realizar o download do arquivo gerado pelo sistema, conforme seleção realizada pelo ator.</w:t>
      </w:r>
    </w:p>
    <w:p w14:paraId="382A27C3" w14:textId="77777777" w:rsidR="00187019" w:rsidRPr="00187019" w:rsidRDefault="00187019" w:rsidP="00187019">
      <w:pPr>
        <w:pStyle w:val="PargrafodaLista"/>
        <w:rPr>
          <w:color w:val="000000" w:themeColor="text1"/>
        </w:rPr>
      </w:pPr>
    </w:p>
    <w:p w14:paraId="1461A570" w14:textId="77777777" w:rsidR="00187019" w:rsidRPr="00804C20" w:rsidRDefault="00187019" w:rsidP="00187019">
      <w:pPr>
        <w:pStyle w:val="PargrafodaLista"/>
        <w:widowControl/>
        <w:numPr>
          <w:ilvl w:val="2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</w:pPr>
      <w:r w:rsidRPr="00F81208">
        <w:t xml:space="preserve">O sistema identifica falta de comunicação e apresenta a mensagem </w:t>
      </w:r>
      <w:r w:rsidRPr="00F81208">
        <w:rPr>
          <w:color w:val="31849B" w:themeColor="accent5" w:themeShade="BF"/>
        </w:rPr>
        <w:t>[</w:t>
      </w:r>
      <w:r w:rsidRPr="00F81208">
        <w:rPr>
          <w:color w:val="31849B" w:themeColor="accent5" w:themeShade="BF"/>
        </w:rPr>
        <w:fldChar w:fldCharType="begin"/>
      </w:r>
      <w:r w:rsidRPr="00F81208">
        <w:rPr>
          <w:color w:val="31849B" w:themeColor="accent5" w:themeShade="BF"/>
        </w:rPr>
        <w:instrText xml:space="preserve"> REF _Ref12023348 \r \h  \* MERGEFORMAT </w:instrText>
      </w:r>
      <w:r w:rsidRPr="00F81208">
        <w:rPr>
          <w:color w:val="31849B" w:themeColor="accent5" w:themeShade="BF"/>
        </w:rPr>
      </w:r>
      <w:r w:rsidRPr="00F81208">
        <w:rPr>
          <w:color w:val="31849B" w:themeColor="accent5" w:themeShade="BF"/>
        </w:rPr>
        <w:fldChar w:fldCharType="separate"/>
      </w:r>
      <w:r w:rsidRPr="00F81208">
        <w:rPr>
          <w:color w:val="31849B" w:themeColor="accent5" w:themeShade="BF"/>
        </w:rPr>
        <w:t>ME01</w:t>
      </w:r>
      <w:r w:rsidRPr="00F81208">
        <w:rPr>
          <w:color w:val="31849B" w:themeColor="accent5" w:themeShade="BF"/>
        </w:rPr>
        <w:fldChar w:fldCharType="end"/>
      </w:r>
      <w:r w:rsidRPr="00F81208">
        <w:rPr>
          <w:color w:val="31849B" w:themeColor="accent5" w:themeShade="BF"/>
        </w:rPr>
        <w:t>]</w:t>
      </w:r>
    </w:p>
    <w:p w14:paraId="1C0D12ED" w14:textId="77777777" w:rsidR="00804C20" w:rsidRPr="00804C20" w:rsidRDefault="00804C20" w:rsidP="00804C20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</w:p>
    <w:p w14:paraId="4B4955BE" w14:textId="560DFDA4" w:rsidR="00804C20" w:rsidRPr="00EC175D" w:rsidRDefault="00BF4B7D" w:rsidP="00804C20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>
        <w:t xml:space="preserve">Na </w:t>
      </w:r>
      <w:r w:rsidRPr="00BF4B7D">
        <w:rPr>
          <w:color w:val="31849B" w:themeColor="accent5" w:themeShade="BF"/>
        </w:rPr>
        <w:t>[</w:t>
      </w:r>
      <w:r w:rsidRPr="00BF4B7D">
        <w:rPr>
          <w:color w:val="31849B" w:themeColor="accent5" w:themeShade="BF"/>
        </w:rPr>
        <w:fldChar w:fldCharType="begin"/>
      </w:r>
      <w:r w:rsidRPr="00BF4B7D">
        <w:rPr>
          <w:color w:val="31849B" w:themeColor="accent5" w:themeShade="BF"/>
        </w:rPr>
        <w:instrText xml:space="preserve"> REF _Ref12279787 \r \h </w:instrText>
      </w:r>
      <w:r w:rsidRPr="00BF4B7D">
        <w:rPr>
          <w:color w:val="31849B" w:themeColor="accent5" w:themeShade="BF"/>
        </w:rPr>
      </w:r>
      <w:r w:rsidRPr="00BF4B7D">
        <w:rPr>
          <w:color w:val="31849B" w:themeColor="accent5" w:themeShade="BF"/>
        </w:rPr>
        <w:fldChar w:fldCharType="separate"/>
      </w:r>
      <w:r w:rsidRPr="00BF4B7D">
        <w:rPr>
          <w:color w:val="31849B" w:themeColor="accent5" w:themeShade="BF"/>
        </w:rPr>
        <w:t>P01</w:t>
      </w:r>
      <w:r w:rsidRPr="00BF4B7D">
        <w:rPr>
          <w:color w:val="31849B" w:themeColor="accent5" w:themeShade="BF"/>
        </w:rPr>
        <w:fldChar w:fldCharType="end"/>
      </w:r>
      <w:r w:rsidRPr="00BF4B7D">
        <w:rPr>
          <w:color w:val="31849B" w:themeColor="accent5" w:themeShade="BF"/>
        </w:rPr>
        <w:t xml:space="preserve">] </w:t>
      </w:r>
      <w:r>
        <w:t>c</w:t>
      </w:r>
      <w:r w:rsidR="00804C20" w:rsidRPr="00EC175D">
        <w:t>aso o número de registros seja acima de 10, o sistema deve aplicar o componente de paginação. Apresentar de 10 em 10 registros.</w:t>
      </w:r>
    </w:p>
    <w:p w14:paraId="49229A8C" w14:textId="77777777" w:rsidR="009D01A3" w:rsidRDefault="009D01A3" w:rsidP="009D01A3">
      <w:pPr>
        <w:spacing w:after="200" w:line="276" w:lineRule="auto"/>
        <w:contextualSpacing/>
        <w:rPr>
          <w:color w:val="000000" w:themeColor="text1"/>
        </w:rPr>
      </w:pPr>
    </w:p>
    <w:p w14:paraId="2DBD9D21" w14:textId="19FDDBDA" w:rsidR="00CB2C92" w:rsidRPr="00A24EFF" w:rsidRDefault="00CB2C92" w:rsidP="00CB2C92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5" w:name="_Ref15569690"/>
      <w:bookmarkEnd w:id="24"/>
      <w:r>
        <w:rPr>
          <w:b/>
        </w:rPr>
        <w:t>Aba Histórico</w:t>
      </w:r>
      <w:r w:rsidRPr="00EC175D">
        <w:rPr>
          <w:b/>
        </w:rPr>
        <w:t>:</w:t>
      </w:r>
      <w:r>
        <w:rPr>
          <w:b/>
        </w:rPr>
        <w:t xml:space="preserve"> </w:t>
      </w:r>
      <w:r w:rsidRPr="00082DA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_Ref17469671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 w:rsidRPr="00082DAB">
        <w:rPr>
          <w:color w:val="31849B" w:themeColor="accent5" w:themeShade="BF"/>
        </w:rPr>
        <w:t>]</w:t>
      </w:r>
    </w:p>
    <w:p w14:paraId="5E41C910" w14:textId="77777777" w:rsidR="00CB2C92" w:rsidRPr="00EC175D" w:rsidRDefault="00CB2C92" w:rsidP="00CB2C9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60EA3AF" w14:textId="77777777" w:rsidR="00CB2C92" w:rsidRDefault="00CB2C92" w:rsidP="00CB2C92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só deve exibir a Aba Histórico, após o sistema </w:t>
      </w:r>
      <w:r w:rsidRPr="00CB2C92">
        <w:rPr>
          <w:b/>
          <w:color w:val="000000" w:themeColor="text1"/>
        </w:rPr>
        <w:t>Atualizar</w:t>
      </w:r>
      <w:r>
        <w:rPr>
          <w:color w:val="000000" w:themeColor="text1"/>
        </w:rPr>
        <w:t xml:space="preserve"> automaticamente OU o ator acionar a opção </w:t>
      </w:r>
      <w:r w:rsidRPr="00CB2C92">
        <w:rPr>
          <w:b/>
          <w:color w:val="000000" w:themeColor="text1"/>
        </w:rPr>
        <w:t>Atualizar</w:t>
      </w:r>
      <w:r>
        <w:rPr>
          <w:color w:val="000000" w:themeColor="text1"/>
        </w:rPr>
        <w:t xml:space="preserve"> (HST018);</w:t>
      </w:r>
    </w:p>
    <w:p w14:paraId="7DF20CB6" w14:textId="77777777" w:rsidR="00EB6FEF" w:rsidRDefault="00EB6FEF" w:rsidP="00EB6FE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400AAF0" w14:textId="7A2CD540" w:rsidR="00CB2C92" w:rsidRDefault="00CB2C92" w:rsidP="00CB2C92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registrar e exibir os dados de inclusão, alteração </w:t>
      </w:r>
      <w:r w:rsidR="00EB6FEF">
        <w:rPr>
          <w:color w:val="000000" w:themeColor="text1"/>
        </w:rPr>
        <w:t>que foram realizados na Aba Número de Conselheiros e Extrato;</w:t>
      </w:r>
    </w:p>
    <w:p w14:paraId="40D645EF" w14:textId="77777777" w:rsidR="00EB6FEF" w:rsidRPr="00EB6FEF" w:rsidRDefault="00EB6FEF" w:rsidP="00EB6FEF">
      <w:pPr>
        <w:pStyle w:val="PargrafodaLista"/>
        <w:rPr>
          <w:color w:val="000000" w:themeColor="text1"/>
        </w:rPr>
      </w:pPr>
    </w:p>
    <w:p w14:paraId="38BE675B" w14:textId="32483BEC" w:rsidR="00EB6FEF" w:rsidRDefault="00EB6FEF" w:rsidP="00CB2C92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exibir as colunas: </w:t>
      </w:r>
    </w:p>
    <w:p w14:paraId="16CA0BDD" w14:textId="77777777" w:rsidR="00EB6FEF" w:rsidRDefault="00EB6FEF" w:rsidP="00EB6FEF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contextualSpacing/>
        <w:jc w:val="both"/>
      </w:pPr>
      <w:r w:rsidRPr="00BE3CB7">
        <w:rPr>
          <w:b/>
        </w:rPr>
        <w:t>Responsável</w:t>
      </w:r>
      <w:r w:rsidRPr="00BE3CB7">
        <w:t xml:space="preserve"> – o sistema deve exibir o nome do responsável pela ação, conforme usuário logado;</w:t>
      </w:r>
    </w:p>
    <w:p w14:paraId="3A67C72B" w14:textId="77777777" w:rsidR="00336922" w:rsidRPr="00BE3CB7" w:rsidRDefault="00336922" w:rsidP="00336922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</w:pPr>
    </w:p>
    <w:p w14:paraId="6035E8BC" w14:textId="238217C3" w:rsidR="00EB6FEF" w:rsidRDefault="00EB6FEF" w:rsidP="00EB6FEF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contextualSpacing/>
        <w:jc w:val="both"/>
      </w:pPr>
      <w:r w:rsidRPr="00BE3CB7">
        <w:rPr>
          <w:b/>
        </w:rPr>
        <w:t>Data/Hora</w:t>
      </w:r>
      <w:r w:rsidRPr="00BE3CB7">
        <w:t xml:space="preserve"> –</w:t>
      </w:r>
      <w:r>
        <w:t xml:space="preserve"> o sistema deve concatenar a data e hora da ação</w:t>
      </w:r>
      <w:r w:rsidR="00203800">
        <w:t xml:space="preserve"> realizada</w:t>
      </w:r>
      <w:r>
        <w:t>;</w:t>
      </w:r>
    </w:p>
    <w:p w14:paraId="3D5EC46F" w14:textId="77777777" w:rsidR="00336922" w:rsidRDefault="00336922" w:rsidP="00336922">
      <w:pPr>
        <w:pStyle w:val="PargrafodaLista"/>
      </w:pPr>
    </w:p>
    <w:p w14:paraId="03B6C9FF" w14:textId="77777777" w:rsidR="00EB6FEF" w:rsidRDefault="00EB6FEF" w:rsidP="00EB6FEF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Ação </w:t>
      </w:r>
      <w:r>
        <w:t xml:space="preserve">– o sistema deve informar o tipo de ação realizada pelo cliente </w:t>
      </w:r>
    </w:p>
    <w:p w14:paraId="5700C93D" w14:textId="77777777" w:rsidR="00336922" w:rsidRDefault="00336922" w:rsidP="00336922">
      <w:pPr>
        <w:pStyle w:val="PargrafodaLista"/>
      </w:pPr>
    </w:p>
    <w:p w14:paraId="2CF4EF75" w14:textId="186266EB" w:rsidR="005A3A59" w:rsidRDefault="00EB6FEF" w:rsidP="00EB6FEF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Justificativa </w:t>
      </w:r>
      <w:r>
        <w:t xml:space="preserve">– o sistema deve informar </w:t>
      </w:r>
      <w:r w:rsidR="008F5246">
        <w:t xml:space="preserve"> a </w:t>
      </w:r>
      <w:r>
        <w:t>justificativa</w:t>
      </w:r>
      <w:r w:rsidR="005A3A59">
        <w:t>:</w:t>
      </w:r>
    </w:p>
    <w:p w14:paraId="66F6FF38" w14:textId="77777777" w:rsidR="005A3A59" w:rsidRDefault="005A3A59" w:rsidP="005A3A59">
      <w:pPr>
        <w:pStyle w:val="PargrafodaLista"/>
        <w:ind w:left="1843"/>
      </w:pPr>
    </w:p>
    <w:p w14:paraId="7A2DF9F2" w14:textId="559B4192" w:rsidR="005A3A59" w:rsidRDefault="008F5246" w:rsidP="004D55F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843" w:right="-143"/>
        <w:contextualSpacing/>
        <w:jc w:val="both"/>
      </w:pPr>
      <w:r>
        <w:t>Quando ocorrer</w:t>
      </w:r>
      <w:r w:rsidR="00EB6FEF">
        <w:t xml:space="preserve"> alteração</w:t>
      </w:r>
      <w:r>
        <w:t xml:space="preserve"> da proporção de conselheiros; E </w:t>
      </w:r>
      <w:r>
        <w:rPr>
          <w:rStyle w:val="Refdenotaderodap"/>
        </w:rPr>
        <w:footnoteReference w:id="1"/>
      </w:r>
    </w:p>
    <w:p w14:paraId="73D132EA" w14:textId="1EAC34A3" w:rsidR="005A3A59" w:rsidRDefault="005A3A59" w:rsidP="005A3A59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843"/>
        <w:contextualSpacing/>
        <w:jc w:val="both"/>
      </w:pPr>
      <w:r>
        <w:t xml:space="preserve">Quando </w:t>
      </w:r>
      <w:r w:rsidR="008F5246">
        <w:t xml:space="preserve">ocorrer </w:t>
      </w:r>
      <w:r>
        <w:t>Atualização</w:t>
      </w:r>
      <w:r w:rsidR="008F5246">
        <w:t xml:space="preserve"> Manual, ou seja, for</w:t>
      </w:r>
      <w:r>
        <w:t xml:space="preserve"> realizada manualmente pelo ator (HST0</w:t>
      </w:r>
      <w:r w:rsidR="008F5246">
        <w:t>1</w:t>
      </w:r>
      <w:r>
        <w:t>8).</w:t>
      </w:r>
      <w:r w:rsidR="008F5246">
        <w:rPr>
          <w:rStyle w:val="Refdenotaderodap"/>
        </w:rPr>
        <w:footnoteReference w:id="2"/>
      </w:r>
    </w:p>
    <w:p w14:paraId="075D2B28" w14:textId="77777777" w:rsidR="00B256EE" w:rsidRPr="00EB6FEF" w:rsidRDefault="00B256EE" w:rsidP="00B256EE">
      <w:pPr>
        <w:pStyle w:val="PargrafodaLista"/>
        <w:rPr>
          <w:color w:val="000000" w:themeColor="text1"/>
        </w:rPr>
      </w:pPr>
    </w:p>
    <w:p w14:paraId="50DD457E" w14:textId="6DEB8C12" w:rsidR="00B256EE" w:rsidRPr="00EC175D" w:rsidRDefault="00B256EE" w:rsidP="00B256EE">
      <w:pPr>
        <w:pStyle w:val="PargrafodaLista"/>
        <w:numPr>
          <w:ilvl w:val="0"/>
          <w:numId w:val="31"/>
        </w:numPr>
        <w:spacing w:before="60" w:after="60"/>
        <w:ind w:left="567"/>
        <w:jc w:val="both"/>
      </w:pPr>
      <w:r w:rsidRPr="00EC175D">
        <w:t xml:space="preserve">Caso o número de registros seja acima de 10, o sistema deve aplicar o componente de </w:t>
      </w:r>
      <w:r w:rsidRPr="00EC175D">
        <w:lastRenderedPageBreak/>
        <w:t>paginação. Apresentar de 10 em 10 registros.</w:t>
      </w:r>
    </w:p>
    <w:p w14:paraId="5BDB0F97" w14:textId="77777777" w:rsidR="00EB6FEF" w:rsidRDefault="00EB6FEF" w:rsidP="00EB6FEF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</w:pPr>
    </w:p>
    <w:p w14:paraId="21175CE0" w14:textId="77777777" w:rsidR="00EB6FEF" w:rsidRDefault="00EB6FEF" w:rsidP="00EB6FEF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</w:pPr>
    </w:p>
    <w:p w14:paraId="19FDDFE2" w14:textId="3861CD36" w:rsidR="0032720B" w:rsidRPr="00336922" w:rsidRDefault="00EB6FEF" w:rsidP="00EB6FE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ind w:left="851"/>
        <w:contextualSpacing/>
        <w:rPr>
          <w:b/>
          <w:u w:val="single"/>
        </w:rPr>
      </w:pPr>
      <w:bookmarkStart w:id="26" w:name="_Ref17792658"/>
      <w:bookmarkEnd w:id="25"/>
      <w:r>
        <w:rPr>
          <w:b/>
          <w:u w:val="single"/>
        </w:rPr>
        <w:t>Ação</w:t>
      </w:r>
      <w:r w:rsidR="0032720B" w:rsidRPr="003D4B4C">
        <w:rPr>
          <w:b/>
        </w:rPr>
        <w:t>:</w:t>
      </w:r>
      <w:bookmarkEnd w:id="26"/>
      <w:r w:rsidR="0032720B" w:rsidRPr="003D4B4C">
        <w:rPr>
          <w:b/>
        </w:rPr>
        <w:t xml:space="preserve"> </w:t>
      </w:r>
    </w:p>
    <w:p w14:paraId="3216BDFB" w14:textId="77777777" w:rsidR="00336922" w:rsidRPr="003D4B4C" w:rsidRDefault="00336922" w:rsidP="00336922">
      <w:pPr>
        <w:pStyle w:val="PargrafodaLista"/>
        <w:widowControl/>
        <w:autoSpaceDE/>
        <w:adjustRightInd/>
        <w:spacing w:after="200" w:line="276" w:lineRule="auto"/>
        <w:ind w:left="851"/>
        <w:contextualSpacing/>
        <w:rPr>
          <w:b/>
          <w:u w:val="single"/>
        </w:rPr>
      </w:pPr>
    </w:p>
    <w:p w14:paraId="00EB28FB" w14:textId="48BEA08B" w:rsidR="00BD2630" w:rsidRDefault="009C1F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 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primeira </w:t>
      </w:r>
      <w:r w:rsidR="00336922"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A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ção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que o sistema deve registrar e exibir será a ação de </w:t>
      </w:r>
      <w:r w:rsidRPr="009C1F3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Atualização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, seja ela automática ou caso o ator acione a opção Atualizar</w:t>
      </w:r>
      <w:r w:rsidR="00BD2630"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13082F7B" w14:textId="77777777" w:rsidR="00336922" w:rsidRDefault="00336922" w:rsidP="00336922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482FC97A" w14:textId="0DAFAC3A" w:rsidR="009C1F30" w:rsidRDefault="009C1F30" w:rsidP="00336922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276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Caso seja automática, o sistema deve exibir a informação “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Atualização </w:t>
      </w:r>
      <w:r w:rsidR="00336922"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Re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alizada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” e o responsável será o “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Sistema Eleitoral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”;</w:t>
      </w:r>
    </w:p>
    <w:p w14:paraId="2A738DD8" w14:textId="77777777" w:rsidR="00336922" w:rsidRPr="00336922" w:rsidRDefault="00336922" w:rsidP="00336922">
      <w:pPr>
        <w:pStyle w:val="PargrafodaLista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E864C8D" w14:textId="66DC67AC" w:rsidR="009C1F30" w:rsidRDefault="009C1F30" w:rsidP="00336922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276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Caso seja o ator que tenha acionado a opção Atualizar, o sistema deve exibir a informação “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Atualização </w:t>
      </w:r>
      <w:r w:rsid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R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ealizada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” e o responsável será o “&lt;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nome do responsável logado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&gt;”;</w:t>
      </w:r>
    </w:p>
    <w:p w14:paraId="3C1247D1" w14:textId="77777777" w:rsidR="00336922" w:rsidRDefault="00336922" w:rsidP="00336922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DD8D054" w14:textId="30C8EDA8" w:rsidR="00336922" w:rsidRDefault="00336922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 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segunda Ação</w:t>
      </w:r>
      <w:r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que o sistema deve registrar e exibir será a ação de “Extrato Gerado”, conforme já mencionado, toda vez que for atualizado o número de conselheiro, o sistema deve gerar extrato</w:t>
      </w:r>
      <w:r w:rsidR="00F1434A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356C5A62" w14:textId="77777777" w:rsidR="00336922" w:rsidRPr="00336922" w:rsidRDefault="00336922" w:rsidP="00336922">
      <w:pPr>
        <w:pStyle w:val="PargrafodaLista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08219A3" w14:textId="218583BF" w:rsidR="00336922" w:rsidRDefault="00336922" w:rsidP="00336922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276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O sistema deve exibir a informação “</w:t>
      </w:r>
      <w:r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Extrato Gerado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” e o responsável será o “</w:t>
      </w:r>
      <w:r w:rsidRPr="00336922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Sistema Eleitoral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”;</w:t>
      </w:r>
    </w:p>
    <w:p w14:paraId="29425722" w14:textId="77777777" w:rsidR="00F1434A" w:rsidRDefault="00F1434A" w:rsidP="00F1434A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E3A9DCF" w14:textId="6185300D" w:rsidR="00F1434A" w:rsidRDefault="00F1434A" w:rsidP="00F1434A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As demais ações serão registradas e exibidas, caso o ator realize uma alteração no valor da proporção de conselheiro.</w:t>
      </w:r>
    </w:p>
    <w:p w14:paraId="5A54F656" w14:textId="77777777" w:rsidR="006946C6" w:rsidRPr="006946C6" w:rsidRDefault="006946C6" w:rsidP="006946C6">
      <w:pPr>
        <w:pStyle w:val="PargrafodaLista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5817A5A5" w14:textId="6C4F834E" w:rsidR="00F1434A" w:rsidRPr="007A26E9" w:rsidRDefault="00F1434A" w:rsidP="00F1434A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ocorra alteração o sistema deve registrar e exibir a informação </w:t>
      </w:r>
      <w:r w:rsidRPr="007A26E9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“Alteração na proporção de conselheiro (&lt;UF alterada</w:t>
      </w:r>
      <w:r w:rsidR="007A26E9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&gt;</w:t>
      </w:r>
      <w:r w:rsidRPr="007A26E9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): de &lt;nº atual&gt; para &lt;nº alterado</w:t>
      </w:r>
      <w:r w:rsidR="006946C6" w:rsidRPr="007A26E9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&gt;</w:t>
      </w:r>
      <w:r w:rsidR="007A26E9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”</w:t>
      </w:r>
    </w:p>
    <w:p w14:paraId="0A1E4820" w14:textId="77777777" w:rsidR="00336922" w:rsidRPr="00336922" w:rsidRDefault="00336922" w:rsidP="00336922">
      <w:pPr>
        <w:pStyle w:val="PargrafodaLista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2DC7B6A" w14:textId="77777777" w:rsidR="00814126" w:rsidRDefault="00814126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9BE5167" w14:textId="4BA4F5A3" w:rsidR="00EB6FEF" w:rsidRPr="00EB6FE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Voltar</w:t>
      </w:r>
      <w:r w:rsidRPr="00061627">
        <w:t>:</w:t>
      </w:r>
      <w:r w:rsidR="00061627" w:rsidRPr="00061627">
        <w:t xml:space="preserve"> </w:t>
      </w:r>
      <w:r w:rsidR="00061627" w:rsidRPr="00061627">
        <w:rPr>
          <w:color w:val="31849B" w:themeColor="accent5" w:themeShade="BF"/>
        </w:rPr>
        <w:t>[</w:t>
      </w:r>
      <w:r w:rsidR="00061627" w:rsidRPr="00061627">
        <w:rPr>
          <w:color w:val="31849B" w:themeColor="accent5" w:themeShade="BF"/>
        </w:rPr>
        <w:fldChar w:fldCharType="begin"/>
      </w:r>
      <w:r w:rsidR="00061627" w:rsidRPr="00061627">
        <w:rPr>
          <w:color w:val="31849B" w:themeColor="accent5" w:themeShade="BF"/>
        </w:rPr>
        <w:instrText xml:space="preserve"> REF _Ref12279787 \r \h </w:instrText>
      </w:r>
      <w:r w:rsidR="00061627">
        <w:rPr>
          <w:color w:val="31849B" w:themeColor="accent5" w:themeShade="BF"/>
        </w:rPr>
        <w:instrText xml:space="preserve"> \* MERGEFORMAT </w:instrText>
      </w:r>
      <w:r w:rsidR="00061627" w:rsidRPr="00061627">
        <w:rPr>
          <w:color w:val="31849B" w:themeColor="accent5" w:themeShade="BF"/>
        </w:rPr>
      </w:r>
      <w:r w:rsidR="00061627" w:rsidRPr="00061627">
        <w:rPr>
          <w:color w:val="31849B" w:themeColor="accent5" w:themeShade="BF"/>
        </w:rPr>
        <w:fldChar w:fldCharType="separate"/>
      </w:r>
      <w:r w:rsidR="00061627" w:rsidRPr="00061627">
        <w:rPr>
          <w:color w:val="31849B" w:themeColor="accent5" w:themeShade="BF"/>
        </w:rPr>
        <w:t>P01</w:t>
      </w:r>
      <w:r w:rsidR="00061627" w:rsidRPr="00061627">
        <w:rPr>
          <w:color w:val="31849B" w:themeColor="accent5" w:themeShade="BF"/>
        </w:rPr>
        <w:fldChar w:fldCharType="end"/>
      </w:r>
      <w:r w:rsidR="00061627" w:rsidRPr="00061627">
        <w:rPr>
          <w:color w:val="31849B" w:themeColor="accent5" w:themeShade="BF"/>
        </w:rPr>
        <w:t xml:space="preserve">] </w:t>
      </w:r>
      <w:r w:rsidRPr="00061627">
        <w:rPr>
          <w:color w:val="31849B" w:themeColor="accent5" w:themeShade="BF"/>
        </w:rPr>
        <w:t>[</w:t>
      </w:r>
      <w:r w:rsidRPr="00061627">
        <w:rPr>
          <w:color w:val="31849B" w:themeColor="accent5" w:themeShade="BF"/>
        </w:rPr>
        <w:fldChar w:fldCharType="begin"/>
      </w:r>
      <w:r w:rsidRPr="00061627">
        <w:rPr>
          <w:color w:val="31849B" w:themeColor="accent5" w:themeShade="BF"/>
        </w:rPr>
        <w:instrText xml:space="preserve"> REF _Ref17469671 \r \h </w:instrText>
      </w:r>
      <w:r w:rsidR="00061627">
        <w:rPr>
          <w:color w:val="31849B" w:themeColor="accent5" w:themeShade="BF"/>
        </w:rPr>
        <w:instrText xml:space="preserve"> \* MERGEFORMAT </w:instrText>
      </w:r>
      <w:r w:rsidRPr="00061627">
        <w:rPr>
          <w:color w:val="31849B" w:themeColor="accent5" w:themeShade="BF"/>
        </w:rPr>
      </w:r>
      <w:r w:rsidRPr="00061627">
        <w:rPr>
          <w:color w:val="31849B" w:themeColor="accent5" w:themeShade="BF"/>
        </w:rPr>
        <w:fldChar w:fldCharType="separate"/>
      </w:r>
      <w:r w:rsidRPr="00061627">
        <w:rPr>
          <w:color w:val="31849B" w:themeColor="accent5" w:themeShade="BF"/>
        </w:rPr>
        <w:t>P02</w:t>
      </w:r>
      <w:r w:rsidRPr="00061627">
        <w:rPr>
          <w:color w:val="31849B" w:themeColor="accent5" w:themeShade="BF"/>
        </w:rPr>
        <w:fldChar w:fldCharType="end"/>
      </w:r>
      <w:r w:rsidRPr="00061627">
        <w:rPr>
          <w:color w:val="31849B" w:themeColor="accent5" w:themeShade="BF"/>
        </w:rPr>
        <w:t>]</w:t>
      </w:r>
    </w:p>
    <w:p w14:paraId="115D7E3E" w14:textId="0B1236E0" w:rsidR="00EB6FEF" w:rsidRDefault="00EB6FEF" w:rsidP="00EB6FEF">
      <w:pPr>
        <w:pStyle w:val="PargrafodaLista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>
        <w:rPr>
          <w:b/>
        </w:rPr>
        <w:t xml:space="preserve">Ao acionar 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</w:t>
      </w:r>
      <w:r w:rsidR="00061627">
        <w:rPr>
          <w14:textFill>
            <w14:solidFill>
              <w14:srgbClr w14:val="000000">
                <w14:lumMod w14:val="75000"/>
              </w14:srgbClr>
            </w14:solidFill>
          </w14:textFill>
        </w:rPr>
        <w:t>Aba Número de Conselheiro.</w:t>
      </w:r>
    </w:p>
    <w:p w14:paraId="4AC0D66E" w14:textId="77777777" w:rsidR="00EB6FEF" w:rsidRDefault="00EB6FEF" w:rsidP="00EB6FE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12704F8D" w14:textId="77777777" w:rsidR="00061627" w:rsidRPr="00EB6FEF" w:rsidRDefault="00061627" w:rsidP="00EB6FE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12023348"/>
          </w:p>
        </w:tc>
        <w:bookmarkEnd w:id="27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8" w:name="_Toc21588799"/>
      <w:r w:rsidRPr="00EC175D">
        <w:t>INFORMAÇÕES COMPLEMENTARES</w:t>
      </w:r>
      <w:bookmarkEnd w:id="28"/>
    </w:p>
    <w:p w14:paraId="62D7BC18" w14:textId="08866AFC" w:rsidR="00654E1A" w:rsidRPr="00EC175D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3720775E" w14:textId="77777777" w:rsidR="00FC3E07" w:rsidRDefault="00FC3E07" w:rsidP="00767FC6">
      <w:pPr>
        <w:pStyle w:val="Dica"/>
        <w:rPr>
          <w:color w:val="auto"/>
          <w:sz w:val="20"/>
          <w:szCs w:val="20"/>
        </w:rPr>
      </w:pPr>
      <w:r w:rsidRPr="00FC3E07">
        <w:rPr>
          <w:color w:val="auto"/>
          <w:sz w:val="20"/>
          <w:szCs w:val="20"/>
        </w:rPr>
        <w:lastRenderedPageBreak/>
        <w:t>Eleitoral_HST05_Consultar_Eleicao</w:t>
      </w:r>
    </w:p>
    <w:p w14:paraId="3A6DD466" w14:textId="265C0C34" w:rsidR="00767FC6" w:rsidRDefault="00FC3E07">
      <w:pPr>
        <w:pStyle w:val="Dica"/>
        <w:rPr>
          <w:color w:val="auto"/>
          <w:sz w:val="20"/>
          <w:szCs w:val="20"/>
        </w:rPr>
      </w:pPr>
      <w:r w:rsidRPr="00FC3E07">
        <w:rPr>
          <w:color w:val="auto"/>
          <w:sz w:val="20"/>
          <w:szCs w:val="20"/>
        </w:rPr>
        <w:t>Eleitoral_HST018_Informacao_Numero_Conselheiro</w:t>
      </w:r>
    </w:p>
    <w:sectPr w:rsidR="00767FC6" w:rsidSect="00757A62">
      <w:headerReference w:type="even" r:id="rId20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117EF" w14:textId="77777777" w:rsidR="00C5074D" w:rsidRDefault="00C5074D">
      <w:r>
        <w:separator/>
      </w:r>
    </w:p>
    <w:p w14:paraId="3C1003CA" w14:textId="77777777" w:rsidR="00C5074D" w:rsidRDefault="00C5074D"/>
  </w:endnote>
  <w:endnote w:type="continuationSeparator" w:id="0">
    <w:p w14:paraId="198D2A16" w14:textId="77777777" w:rsidR="00C5074D" w:rsidRDefault="00C5074D">
      <w:r>
        <w:continuationSeparator/>
      </w:r>
    </w:p>
    <w:p w14:paraId="579452DA" w14:textId="77777777" w:rsidR="00C5074D" w:rsidRDefault="00C50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B019A" w:rsidRDefault="000B019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B019A" w:rsidRPr="003D59E6" w14:paraId="2B97DD6D" w14:textId="77777777">
      <w:tc>
        <w:tcPr>
          <w:tcW w:w="4605" w:type="dxa"/>
          <w:vAlign w:val="center"/>
        </w:tcPr>
        <w:p w14:paraId="0297AE86" w14:textId="77777777" w:rsidR="000B019A" w:rsidRPr="003D59E6" w:rsidRDefault="000B019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B019A" w:rsidRPr="0017543C" w:rsidRDefault="000B019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F3A18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B019A" w:rsidRPr="0057652B" w:rsidRDefault="000B01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8FA34" w14:textId="77777777" w:rsidR="00C5074D" w:rsidRDefault="00C5074D">
      <w:r>
        <w:separator/>
      </w:r>
    </w:p>
    <w:p w14:paraId="2A638528" w14:textId="77777777" w:rsidR="00C5074D" w:rsidRDefault="00C5074D"/>
  </w:footnote>
  <w:footnote w:type="continuationSeparator" w:id="0">
    <w:p w14:paraId="350B04B7" w14:textId="77777777" w:rsidR="00C5074D" w:rsidRDefault="00C5074D">
      <w:r>
        <w:continuationSeparator/>
      </w:r>
    </w:p>
    <w:p w14:paraId="02C0BF58" w14:textId="77777777" w:rsidR="00C5074D" w:rsidRDefault="00C5074D"/>
  </w:footnote>
  <w:footnote w:id="1">
    <w:p w14:paraId="77BEC18E" w14:textId="3A1AB137" w:rsidR="008F5246" w:rsidRDefault="008F5246" w:rsidP="008F5246">
      <w:pPr>
        <w:spacing w:after="200" w:line="276" w:lineRule="auto"/>
        <w:ind w:right="-143"/>
        <w:contextualSpacing/>
      </w:pPr>
      <w:r>
        <w:rPr>
          <w:rStyle w:val="Refdenotaderodap"/>
        </w:rPr>
        <w:footnoteRef/>
      </w:r>
      <w:r>
        <w:t xml:space="preserve"> </w:t>
      </w:r>
      <w:r w:rsidRPr="008F5246">
        <w:rPr>
          <w:sz w:val="16"/>
          <w:szCs w:val="16"/>
        </w:rPr>
        <w:t>As justificativas serão informadas/incluídas pelo ator na HST018_Informações N</w:t>
      </w:r>
      <w:r w:rsidR="00C05C18">
        <w:rPr>
          <w:sz w:val="16"/>
          <w:szCs w:val="16"/>
        </w:rPr>
        <w:t>ú</w:t>
      </w:r>
      <w:r w:rsidRPr="008F5246">
        <w:rPr>
          <w:sz w:val="16"/>
          <w:szCs w:val="16"/>
        </w:rPr>
        <w:t>mero Conselheiros.</w:t>
      </w:r>
    </w:p>
    <w:p w14:paraId="6C146024" w14:textId="77777777" w:rsidR="008F5246" w:rsidRDefault="008F5246" w:rsidP="008F5246">
      <w:pPr>
        <w:pStyle w:val="PargrafodaLista"/>
      </w:pPr>
    </w:p>
    <w:p w14:paraId="402F5A47" w14:textId="6D8DE608" w:rsidR="008F5246" w:rsidRPr="008F5246" w:rsidRDefault="008F5246">
      <w:pPr>
        <w:pStyle w:val="Textodenotaderodap"/>
        <w:rPr>
          <w:sz w:val="16"/>
          <w:szCs w:val="16"/>
        </w:rPr>
      </w:pPr>
    </w:p>
  </w:footnote>
  <w:footnote w:id="2">
    <w:p w14:paraId="4F6C0909" w14:textId="768E1633" w:rsidR="008F5246" w:rsidRDefault="008F5246">
      <w:pPr>
        <w:pStyle w:val="Textodenotaderodap"/>
      </w:pPr>
      <w:r w:rsidRPr="008F5246">
        <w:rPr>
          <w:rStyle w:val="Refdenotaderodap"/>
          <w:sz w:val="16"/>
          <w:szCs w:val="16"/>
        </w:rPr>
        <w:footnoteRef/>
      </w:r>
      <w:r w:rsidRPr="008F5246">
        <w:rPr>
          <w:sz w:val="16"/>
          <w:szCs w:val="16"/>
        </w:rPr>
        <w:t xml:space="preserve"> As justificativas serão informadas/incluídas pelo ator na HST018_Informações N</w:t>
      </w:r>
      <w:r w:rsidR="00C05C18">
        <w:rPr>
          <w:sz w:val="16"/>
          <w:szCs w:val="16"/>
        </w:rPr>
        <w:t>ú</w:t>
      </w:r>
      <w:r w:rsidRPr="008F5246">
        <w:rPr>
          <w:sz w:val="16"/>
          <w:szCs w:val="16"/>
        </w:rPr>
        <w:t>mero Conselheiros.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B019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B019A" w:rsidRPr="0017543C" w:rsidRDefault="000B019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35pt" o:ole="">
                <v:imagedata r:id="rId1" o:title=""/>
              </v:shape>
              <o:OLEObject Type="Embed" ProgID="PBrush" ShapeID="_x0000_i1025" DrawAspect="Content" ObjectID="_1645256737" r:id="rId2"/>
            </w:object>
          </w:r>
        </w:p>
      </w:tc>
      <w:tc>
        <w:tcPr>
          <w:tcW w:w="4111" w:type="dxa"/>
          <w:vAlign w:val="center"/>
        </w:tcPr>
        <w:p w14:paraId="2CC77D67" w14:textId="74B44170" w:rsidR="000B019A" w:rsidRPr="00C6532E" w:rsidRDefault="000B019A" w:rsidP="00204372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01</w:t>
          </w:r>
          <w:r w:rsidR="00204372">
            <w:rPr>
              <w:rFonts w:ascii="Verdana" w:hAnsi="Verdana"/>
            </w:rPr>
            <w:t>9</w:t>
          </w:r>
          <w:r>
            <w:rPr>
              <w:rFonts w:ascii="Verdana" w:hAnsi="Verdana"/>
            </w:rPr>
            <w:t xml:space="preserve"> – </w:t>
          </w:r>
          <w:r w:rsidR="00204372" w:rsidRPr="00204372">
            <w:t>Extrato e Histórico do Número de Conselheiros</w:t>
          </w:r>
        </w:p>
      </w:tc>
      <w:tc>
        <w:tcPr>
          <w:tcW w:w="3260" w:type="dxa"/>
          <w:vAlign w:val="center"/>
        </w:tcPr>
        <w:p w14:paraId="7C22B301" w14:textId="6B6D790E" w:rsidR="000B019A" w:rsidRPr="004A2AAB" w:rsidRDefault="000B019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B019A" w:rsidRPr="004A2AAB" w:rsidRDefault="000B019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B019A" w:rsidRDefault="000B019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B019A" w:rsidRDefault="000B019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B019A" w:rsidRDefault="000B01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7F7468"/>
    <w:multiLevelType w:val="multilevel"/>
    <w:tmpl w:val="F684E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F3487B"/>
    <w:multiLevelType w:val="hybridMultilevel"/>
    <w:tmpl w:val="3ED25C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34024E"/>
    <w:multiLevelType w:val="hybridMultilevel"/>
    <w:tmpl w:val="557E46E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3B0328C5"/>
    <w:multiLevelType w:val="hybridMultilevel"/>
    <w:tmpl w:val="24CE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86769"/>
    <w:multiLevelType w:val="multilevel"/>
    <w:tmpl w:val="F684E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CD226B"/>
    <w:multiLevelType w:val="hybridMultilevel"/>
    <w:tmpl w:val="58F05FD4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4A85277D"/>
    <w:multiLevelType w:val="multilevel"/>
    <w:tmpl w:val="F684E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81C047C"/>
    <w:multiLevelType w:val="hybridMultilevel"/>
    <w:tmpl w:val="5D12F66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8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EE0B8C"/>
    <w:multiLevelType w:val="hybridMultilevel"/>
    <w:tmpl w:val="38CA2A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1">
    <w:nsid w:val="6A297DF9"/>
    <w:multiLevelType w:val="hybridMultilevel"/>
    <w:tmpl w:val="2AF417B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2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9E707A"/>
    <w:multiLevelType w:val="hybridMultilevel"/>
    <w:tmpl w:val="4C327D6A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26"/>
  </w:num>
  <w:num w:numId="3">
    <w:abstractNumId w:val="9"/>
  </w:num>
  <w:num w:numId="4">
    <w:abstractNumId w:val="39"/>
  </w:num>
  <w:num w:numId="5">
    <w:abstractNumId w:val="6"/>
  </w:num>
  <w:num w:numId="6">
    <w:abstractNumId w:val="38"/>
  </w:num>
  <w:num w:numId="7">
    <w:abstractNumId w:val="15"/>
  </w:num>
  <w:num w:numId="8">
    <w:abstractNumId w:val="7"/>
  </w:num>
  <w:num w:numId="9">
    <w:abstractNumId w:val="5"/>
  </w:num>
  <w:num w:numId="10">
    <w:abstractNumId w:val="19"/>
  </w:num>
  <w:num w:numId="11">
    <w:abstractNumId w:val="13"/>
  </w:num>
  <w:num w:numId="12">
    <w:abstractNumId w:val="32"/>
  </w:num>
  <w:num w:numId="13">
    <w:abstractNumId w:val="12"/>
  </w:num>
  <w:num w:numId="14">
    <w:abstractNumId w:val="17"/>
  </w:num>
  <w:num w:numId="15">
    <w:abstractNumId w:val="2"/>
  </w:num>
  <w:num w:numId="16">
    <w:abstractNumId w:val="24"/>
  </w:num>
  <w:num w:numId="17">
    <w:abstractNumId w:val="18"/>
  </w:num>
  <w:num w:numId="18">
    <w:abstractNumId w:val="28"/>
  </w:num>
  <w:num w:numId="19">
    <w:abstractNumId w:val="3"/>
  </w:num>
  <w:num w:numId="20">
    <w:abstractNumId w:val="22"/>
  </w:num>
  <w:num w:numId="21">
    <w:abstractNumId w:val="11"/>
  </w:num>
  <w:num w:numId="22">
    <w:abstractNumId w:val="33"/>
  </w:num>
  <w:num w:numId="23">
    <w:abstractNumId w:val="35"/>
  </w:num>
  <w:num w:numId="24">
    <w:abstractNumId w:val="10"/>
  </w:num>
  <w:num w:numId="25">
    <w:abstractNumId w:val="36"/>
  </w:num>
  <w:num w:numId="26">
    <w:abstractNumId w:val="16"/>
  </w:num>
  <w:num w:numId="27">
    <w:abstractNumId w:val="21"/>
  </w:num>
  <w:num w:numId="28">
    <w:abstractNumId w:val="8"/>
  </w:num>
  <w:num w:numId="29">
    <w:abstractNumId w:val="31"/>
  </w:num>
  <w:num w:numId="30">
    <w:abstractNumId w:val="29"/>
  </w:num>
  <w:num w:numId="31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651D"/>
    <w:rsid w:val="00006AFC"/>
    <w:rsid w:val="0001114E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40855"/>
    <w:rsid w:val="0004088D"/>
    <w:rsid w:val="00040BF4"/>
    <w:rsid w:val="00042373"/>
    <w:rsid w:val="00043858"/>
    <w:rsid w:val="00045621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AD9"/>
    <w:rsid w:val="000825ED"/>
    <w:rsid w:val="00082DAB"/>
    <w:rsid w:val="00084624"/>
    <w:rsid w:val="000874B8"/>
    <w:rsid w:val="000874C0"/>
    <w:rsid w:val="00090304"/>
    <w:rsid w:val="000926DE"/>
    <w:rsid w:val="0009796C"/>
    <w:rsid w:val="00097BF2"/>
    <w:rsid w:val="000A01B5"/>
    <w:rsid w:val="000A054B"/>
    <w:rsid w:val="000A0B1F"/>
    <w:rsid w:val="000A1227"/>
    <w:rsid w:val="000A2B6B"/>
    <w:rsid w:val="000A33C1"/>
    <w:rsid w:val="000A3B11"/>
    <w:rsid w:val="000A43F8"/>
    <w:rsid w:val="000A5B48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3B7B"/>
    <w:rsid w:val="000C6128"/>
    <w:rsid w:val="000D0FF9"/>
    <w:rsid w:val="000D2F33"/>
    <w:rsid w:val="000D367A"/>
    <w:rsid w:val="000D463E"/>
    <w:rsid w:val="000D6620"/>
    <w:rsid w:val="000E0D1E"/>
    <w:rsid w:val="000E10A0"/>
    <w:rsid w:val="000E2797"/>
    <w:rsid w:val="000E4445"/>
    <w:rsid w:val="000E4DD0"/>
    <w:rsid w:val="000E5674"/>
    <w:rsid w:val="000E5F1F"/>
    <w:rsid w:val="000E7293"/>
    <w:rsid w:val="000F1575"/>
    <w:rsid w:val="000F6540"/>
    <w:rsid w:val="000F7E2D"/>
    <w:rsid w:val="00100368"/>
    <w:rsid w:val="00100695"/>
    <w:rsid w:val="0010280B"/>
    <w:rsid w:val="00102F91"/>
    <w:rsid w:val="00103E9E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428F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42A0"/>
    <w:rsid w:val="00174B5F"/>
    <w:rsid w:val="0017696D"/>
    <w:rsid w:val="00182ECD"/>
    <w:rsid w:val="001839A7"/>
    <w:rsid w:val="00185C82"/>
    <w:rsid w:val="00187019"/>
    <w:rsid w:val="0019233D"/>
    <w:rsid w:val="001927C0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3A10"/>
    <w:rsid w:val="001B3C4B"/>
    <w:rsid w:val="001B5C4E"/>
    <w:rsid w:val="001B667C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F079D"/>
    <w:rsid w:val="001F083F"/>
    <w:rsid w:val="001F0D2C"/>
    <w:rsid w:val="001F1269"/>
    <w:rsid w:val="001F1623"/>
    <w:rsid w:val="001F1A4C"/>
    <w:rsid w:val="001F3225"/>
    <w:rsid w:val="001F3A18"/>
    <w:rsid w:val="001F3BFC"/>
    <w:rsid w:val="001F430F"/>
    <w:rsid w:val="001F52B7"/>
    <w:rsid w:val="001F6169"/>
    <w:rsid w:val="001F6C31"/>
    <w:rsid w:val="002000EF"/>
    <w:rsid w:val="002019C4"/>
    <w:rsid w:val="002028D7"/>
    <w:rsid w:val="00203800"/>
    <w:rsid w:val="00204372"/>
    <w:rsid w:val="00205203"/>
    <w:rsid w:val="002126C5"/>
    <w:rsid w:val="00213558"/>
    <w:rsid w:val="0021764A"/>
    <w:rsid w:val="00220632"/>
    <w:rsid w:val="00221EAB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D66"/>
    <w:rsid w:val="00251151"/>
    <w:rsid w:val="002518C9"/>
    <w:rsid w:val="00251AF0"/>
    <w:rsid w:val="0025482F"/>
    <w:rsid w:val="00255006"/>
    <w:rsid w:val="002554E4"/>
    <w:rsid w:val="00257C46"/>
    <w:rsid w:val="00257F1E"/>
    <w:rsid w:val="0026083A"/>
    <w:rsid w:val="002614BA"/>
    <w:rsid w:val="0026183F"/>
    <w:rsid w:val="00266BFA"/>
    <w:rsid w:val="00266DC8"/>
    <w:rsid w:val="00267DC7"/>
    <w:rsid w:val="00270351"/>
    <w:rsid w:val="002712B3"/>
    <w:rsid w:val="0027466C"/>
    <w:rsid w:val="002761FB"/>
    <w:rsid w:val="00280149"/>
    <w:rsid w:val="00280A70"/>
    <w:rsid w:val="00282745"/>
    <w:rsid w:val="002863AB"/>
    <w:rsid w:val="00287290"/>
    <w:rsid w:val="00287B79"/>
    <w:rsid w:val="00287CAA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4A2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4569"/>
    <w:rsid w:val="002B4DE5"/>
    <w:rsid w:val="002B6C8B"/>
    <w:rsid w:val="002B70C3"/>
    <w:rsid w:val="002B7762"/>
    <w:rsid w:val="002C0B2C"/>
    <w:rsid w:val="002C0F2B"/>
    <w:rsid w:val="002C308A"/>
    <w:rsid w:val="002C32C2"/>
    <w:rsid w:val="002D1CAA"/>
    <w:rsid w:val="002D21B7"/>
    <w:rsid w:val="002D44DB"/>
    <w:rsid w:val="002D62BD"/>
    <w:rsid w:val="002E25BC"/>
    <w:rsid w:val="002E2C2B"/>
    <w:rsid w:val="002E4C9A"/>
    <w:rsid w:val="002E5585"/>
    <w:rsid w:val="002E7E4E"/>
    <w:rsid w:val="002F0D4C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99E"/>
    <w:rsid w:val="00304EBC"/>
    <w:rsid w:val="003053E1"/>
    <w:rsid w:val="00312012"/>
    <w:rsid w:val="0031576C"/>
    <w:rsid w:val="00317BA1"/>
    <w:rsid w:val="0032022F"/>
    <w:rsid w:val="00322EBD"/>
    <w:rsid w:val="003257C7"/>
    <w:rsid w:val="00326FC1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7052"/>
    <w:rsid w:val="00350655"/>
    <w:rsid w:val="0035123B"/>
    <w:rsid w:val="00353104"/>
    <w:rsid w:val="00353CEF"/>
    <w:rsid w:val="003562D2"/>
    <w:rsid w:val="0035649F"/>
    <w:rsid w:val="00356A67"/>
    <w:rsid w:val="00360940"/>
    <w:rsid w:val="00360A63"/>
    <w:rsid w:val="00362959"/>
    <w:rsid w:val="0036721C"/>
    <w:rsid w:val="00370754"/>
    <w:rsid w:val="00370E23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86BAA"/>
    <w:rsid w:val="00392629"/>
    <w:rsid w:val="003934FC"/>
    <w:rsid w:val="003950CD"/>
    <w:rsid w:val="00395AEB"/>
    <w:rsid w:val="003968E4"/>
    <w:rsid w:val="00397E0F"/>
    <w:rsid w:val="00397E54"/>
    <w:rsid w:val="003A0316"/>
    <w:rsid w:val="003A0803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C0C12"/>
    <w:rsid w:val="003C127A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2152C"/>
    <w:rsid w:val="00423475"/>
    <w:rsid w:val="00425BC6"/>
    <w:rsid w:val="00425F55"/>
    <w:rsid w:val="0042629D"/>
    <w:rsid w:val="00427294"/>
    <w:rsid w:val="00430463"/>
    <w:rsid w:val="004308BB"/>
    <w:rsid w:val="00430A25"/>
    <w:rsid w:val="00430B46"/>
    <w:rsid w:val="00431294"/>
    <w:rsid w:val="0043136A"/>
    <w:rsid w:val="00433728"/>
    <w:rsid w:val="0043456A"/>
    <w:rsid w:val="00441F6B"/>
    <w:rsid w:val="0044248A"/>
    <w:rsid w:val="00443201"/>
    <w:rsid w:val="00445457"/>
    <w:rsid w:val="004513D3"/>
    <w:rsid w:val="004542A3"/>
    <w:rsid w:val="00455881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969"/>
    <w:rsid w:val="00484037"/>
    <w:rsid w:val="0048608F"/>
    <w:rsid w:val="004919A9"/>
    <w:rsid w:val="00491AD6"/>
    <w:rsid w:val="00491E8C"/>
    <w:rsid w:val="0049481B"/>
    <w:rsid w:val="004963E6"/>
    <w:rsid w:val="004A1DAD"/>
    <w:rsid w:val="004A1DE6"/>
    <w:rsid w:val="004A464E"/>
    <w:rsid w:val="004A4D97"/>
    <w:rsid w:val="004A505D"/>
    <w:rsid w:val="004A5205"/>
    <w:rsid w:val="004A6B65"/>
    <w:rsid w:val="004A6CD5"/>
    <w:rsid w:val="004B2696"/>
    <w:rsid w:val="004B4B85"/>
    <w:rsid w:val="004B51A3"/>
    <w:rsid w:val="004B5945"/>
    <w:rsid w:val="004B6D67"/>
    <w:rsid w:val="004C00BD"/>
    <w:rsid w:val="004C0512"/>
    <w:rsid w:val="004C3E38"/>
    <w:rsid w:val="004C7131"/>
    <w:rsid w:val="004C76D1"/>
    <w:rsid w:val="004D1536"/>
    <w:rsid w:val="004D2C9F"/>
    <w:rsid w:val="004D7401"/>
    <w:rsid w:val="004E004A"/>
    <w:rsid w:val="004E22F7"/>
    <w:rsid w:val="004E4FF9"/>
    <w:rsid w:val="004E5173"/>
    <w:rsid w:val="004E55E7"/>
    <w:rsid w:val="004E6355"/>
    <w:rsid w:val="004F39B7"/>
    <w:rsid w:val="004F544E"/>
    <w:rsid w:val="004F5772"/>
    <w:rsid w:val="004F5F85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42DA"/>
    <w:rsid w:val="0051492F"/>
    <w:rsid w:val="00514C38"/>
    <w:rsid w:val="00515552"/>
    <w:rsid w:val="00515FBB"/>
    <w:rsid w:val="005205D9"/>
    <w:rsid w:val="00520803"/>
    <w:rsid w:val="0052094D"/>
    <w:rsid w:val="0052229A"/>
    <w:rsid w:val="005229D8"/>
    <w:rsid w:val="00525A01"/>
    <w:rsid w:val="005271AF"/>
    <w:rsid w:val="00527BDD"/>
    <w:rsid w:val="00527F6D"/>
    <w:rsid w:val="0053231D"/>
    <w:rsid w:val="00532649"/>
    <w:rsid w:val="00540F6D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711B6"/>
    <w:rsid w:val="00572518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DB7"/>
    <w:rsid w:val="00591EE6"/>
    <w:rsid w:val="005932D4"/>
    <w:rsid w:val="00596253"/>
    <w:rsid w:val="005A0224"/>
    <w:rsid w:val="005A1794"/>
    <w:rsid w:val="005A1A0E"/>
    <w:rsid w:val="005A1FB8"/>
    <w:rsid w:val="005A39D4"/>
    <w:rsid w:val="005A3A59"/>
    <w:rsid w:val="005A4527"/>
    <w:rsid w:val="005A4578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4E28"/>
    <w:rsid w:val="005C68A7"/>
    <w:rsid w:val="005C7DE1"/>
    <w:rsid w:val="005D1DA6"/>
    <w:rsid w:val="005D249C"/>
    <w:rsid w:val="005D4539"/>
    <w:rsid w:val="005D5311"/>
    <w:rsid w:val="005D5EC3"/>
    <w:rsid w:val="005E057C"/>
    <w:rsid w:val="005E1A06"/>
    <w:rsid w:val="005E4A27"/>
    <w:rsid w:val="005E4DAD"/>
    <w:rsid w:val="005E77FA"/>
    <w:rsid w:val="005F3223"/>
    <w:rsid w:val="005F3A99"/>
    <w:rsid w:val="005F6778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48E4"/>
    <w:rsid w:val="00614C81"/>
    <w:rsid w:val="00617807"/>
    <w:rsid w:val="00617E79"/>
    <w:rsid w:val="006271D7"/>
    <w:rsid w:val="006308AA"/>
    <w:rsid w:val="0063147B"/>
    <w:rsid w:val="00631BCC"/>
    <w:rsid w:val="00641992"/>
    <w:rsid w:val="00641E9F"/>
    <w:rsid w:val="0064265E"/>
    <w:rsid w:val="006454A2"/>
    <w:rsid w:val="00646444"/>
    <w:rsid w:val="00647C03"/>
    <w:rsid w:val="006507A2"/>
    <w:rsid w:val="00650F2A"/>
    <w:rsid w:val="00651E69"/>
    <w:rsid w:val="00652817"/>
    <w:rsid w:val="0065342B"/>
    <w:rsid w:val="0065445B"/>
    <w:rsid w:val="00654E1A"/>
    <w:rsid w:val="00655218"/>
    <w:rsid w:val="00655914"/>
    <w:rsid w:val="00655E52"/>
    <w:rsid w:val="006571F2"/>
    <w:rsid w:val="00660E9C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4905"/>
    <w:rsid w:val="0068572C"/>
    <w:rsid w:val="00687599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5A95"/>
    <w:rsid w:val="006B6098"/>
    <w:rsid w:val="006B7A75"/>
    <w:rsid w:val="006C4B54"/>
    <w:rsid w:val="006C6B04"/>
    <w:rsid w:val="006D1264"/>
    <w:rsid w:val="006D13B8"/>
    <w:rsid w:val="006D220C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10361"/>
    <w:rsid w:val="00710DCD"/>
    <w:rsid w:val="0071116C"/>
    <w:rsid w:val="007112FF"/>
    <w:rsid w:val="00714E49"/>
    <w:rsid w:val="0071514D"/>
    <w:rsid w:val="00715EA4"/>
    <w:rsid w:val="00715EB8"/>
    <w:rsid w:val="00716230"/>
    <w:rsid w:val="00717884"/>
    <w:rsid w:val="007205FB"/>
    <w:rsid w:val="007227D2"/>
    <w:rsid w:val="00722B2E"/>
    <w:rsid w:val="007243D2"/>
    <w:rsid w:val="00724664"/>
    <w:rsid w:val="007262FA"/>
    <w:rsid w:val="00727873"/>
    <w:rsid w:val="007303C6"/>
    <w:rsid w:val="00735FFA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62"/>
    <w:rsid w:val="00757FC8"/>
    <w:rsid w:val="00760A31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3231"/>
    <w:rsid w:val="007749F3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53"/>
    <w:rsid w:val="007A26E9"/>
    <w:rsid w:val="007A27C8"/>
    <w:rsid w:val="007A3A8D"/>
    <w:rsid w:val="007B204E"/>
    <w:rsid w:val="007B2CA7"/>
    <w:rsid w:val="007B4F93"/>
    <w:rsid w:val="007C11D5"/>
    <w:rsid w:val="007C3BFF"/>
    <w:rsid w:val="007C49AB"/>
    <w:rsid w:val="007C54BF"/>
    <w:rsid w:val="007C7AB7"/>
    <w:rsid w:val="007D05E5"/>
    <w:rsid w:val="007D0C25"/>
    <w:rsid w:val="007D1109"/>
    <w:rsid w:val="007D1733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645D"/>
    <w:rsid w:val="007F73E6"/>
    <w:rsid w:val="007F7CB9"/>
    <w:rsid w:val="00801120"/>
    <w:rsid w:val="008015AC"/>
    <w:rsid w:val="00801F64"/>
    <w:rsid w:val="00802D45"/>
    <w:rsid w:val="008035FB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2141D"/>
    <w:rsid w:val="00821BC9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3861"/>
    <w:rsid w:val="00833D51"/>
    <w:rsid w:val="00836B62"/>
    <w:rsid w:val="00837C77"/>
    <w:rsid w:val="00844474"/>
    <w:rsid w:val="00844595"/>
    <w:rsid w:val="00847353"/>
    <w:rsid w:val="0084794D"/>
    <w:rsid w:val="008506F9"/>
    <w:rsid w:val="008545DB"/>
    <w:rsid w:val="008546A0"/>
    <w:rsid w:val="00854E00"/>
    <w:rsid w:val="00855229"/>
    <w:rsid w:val="00857156"/>
    <w:rsid w:val="008578BC"/>
    <w:rsid w:val="00860582"/>
    <w:rsid w:val="0086171E"/>
    <w:rsid w:val="00861BE6"/>
    <w:rsid w:val="00861FDF"/>
    <w:rsid w:val="008624C9"/>
    <w:rsid w:val="00862736"/>
    <w:rsid w:val="00863587"/>
    <w:rsid w:val="00863636"/>
    <w:rsid w:val="008730CD"/>
    <w:rsid w:val="008737BC"/>
    <w:rsid w:val="00874558"/>
    <w:rsid w:val="00874A9D"/>
    <w:rsid w:val="00875873"/>
    <w:rsid w:val="00875DCC"/>
    <w:rsid w:val="008767B4"/>
    <w:rsid w:val="00877364"/>
    <w:rsid w:val="008800A5"/>
    <w:rsid w:val="0088554D"/>
    <w:rsid w:val="008912FB"/>
    <w:rsid w:val="00891704"/>
    <w:rsid w:val="00892E5E"/>
    <w:rsid w:val="008A08DC"/>
    <w:rsid w:val="008A4A85"/>
    <w:rsid w:val="008A4BE8"/>
    <w:rsid w:val="008A5457"/>
    <w:rsid w:val="008A5BE9"/>
    <w:rsid w:val="008A5EF7"/>
    <w:rsid w:val="008A6D46"/>
    <w:rsid w:val="008A77EA"/>
    <w:rsid w:val="008B34ED"/>
    <w:rsid w:val="008B36D5"/>
    <w:rsid w:val="008C1008"/>
    <w:rsid w:val="008C1C47"/>
    <w:rsid w:val="008C1D13"/>
    <w:rsid w:val="008C2137"/>
    <w:rsid w:val="008C3CCF"/>
    <w:rsid w:val="008C66DD"/>
    <w:rsid w:val="008C7E84"/>
    <w:rsid w:val="008D00DB"/>
    <w:rsid w:val="008D1039"/>
    <w:rsid w:val="008D2309"/>
    <w:rsid w:val="008D2E4C"/>
    <w:rsid w:val="008D3E34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5246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50A2"/>
    <w:rsid w:val="00925335"/>
    <w:rsid w:val="00926C1B"/>
    <w:rsid w:val="0093416A"/>
    <w:rsid w:val="00934E1B"/>
    <w:rsid w:val="009356E8"/>
    <w:rsid w:val="009362DA"/>
    <w:rsid w:val="00940F9F"/>
    <w:rsid w:val="00942957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3B98"/>
    <w:rsid w:val="00977568"/>
    <w:rsid w:val="00977771"/>
    <w:rsid w:val="0098035C"/>
    <w:rsid w:val="00983ABF"/>
    <w:rsid w:val="00985CF0"/>
    <w:rsid w:val="00986AAA"/>
    <w:rsid w:val="00987EC1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4412"/>
    <w:rsid w:val="009A5965"/>
    <w:rsid w:val="009A6DF7"/>
    <w:rsid w:val="009A7A9F"/>
    <w:rsid w:val="009B1AB4"/>
    <w:rsid w:val="009B3198"/>
    <w:rsid w:val="009B42E9"/>
    <w:rsid w:val="009B5314"/>
    <w:rsid w:val="009B6228"/>
    <w:rsid w:val="009B6EB5"/>
    <w:rsid w:val="009C1F30"/>
    <w:rsid w:val="009C1FA4"/>
    <w:rsid w:val="009C52E9"/>
    <w:rsid w:val="009D01A3"/>
    <w:rsid w:val="009D2824"/>
    <w:rsid w:val="009D28D4"/>
    <w:rsid w:val="009D5099"/>
    <w:rsid w:val="009D674D"/>
    <w:rsid w:val="009D68F9"/>
    <w:rsid w:val="009D6B86"/>
    <w:rsid w:val="009D6BBF"/>
    <w:rsid w:val="009E1D13"/>
    <w:rsid w:val="009E73AC"/>
    <w:rsid w:val="009F0D48"/>
    <w:rsid w:val="009F1056"/>
    <w:rsid w:val="009F10A4"/>
    <w:rsid w:val="009F3E3A"/>
    <w:rsid w:val="009F4BAD"/>
    <w:rsid w:val="009F75F5"/>
    <w:rsid w:val="00A00778"/>
    <w:rsid w:val="00A01BFA"/>
    <w:rsid w:val="00A026F3"/>
    <w:rsid w:val="00A02BA9"/>
    <w:rsid w:val="00A03772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31227"/>
    <w:rsid w:val="00A31336"/>
    <w:rsid w:val="00A35A6B"/>
    <w:rsid w:val="00A36E1E"/>
    <w:rsid w:val="00A41163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3A5"/>
    <w:rsid w:val="00A7720C"/>
    <w:rsid w:val="00A77C61"/>
    <w:rsid w:val="00A77E91"/>
    <w:rsid w:val="00A80390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7F43"/>
    <w:rsid w:val="00AD25A6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69DC"/>
    <w:rsid w:val="00AE77AA"/>
    <w:rsid w:val="00AE7AA6"/>
    <w:rsid w:val="00AE7F65"/>
    <w:rsid w:val="00AF126B"/>
    <w:rsid w:val="00AF2B52"/>
    <w:rsid w:val="00AF388B"/>
    <w:rsid w:val="00AF5A01"/>
    <w:rsid w:val="00AF6497"/>
    <w:rsid w:val="00B00B8B"/>
    <w:rsid w:val="00B01AC2"/>
    <w:rsid w:val="00B05578"/>
    <w:rsid w:val="00B06D43"/>
    <w:rsid w:val="00B11DA2"/>
    <w:rsid w:val="00B13656"/>
    <w:rsid w:val="00B14C7E"/>
    <w:rsid w:val="00B1581B"/>
    <w:rsid w:val="00B20794"/>
    <w:rsid w:val="00B20A22"/>
    <w:rsid w:val="00B219F6"/>
    <w:rsid w:val="00B25507"/>
    <w:rsid w:val="00B256EE"/>
    <w:rsid w:val="00B26537"/>
    <w:rsid w:val="00B266D4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50A34"/>
    <w:rsid w:val="00B52252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6B19"/>
    <w:rsid w:val="00B80059"/>
    <w:rsid w:val="00B80987"/>
    <w:rsid w:val="00B814F2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4B7D"/>
    <w:rsid w:val="00BF5239"/>
    <w:rsid w:val="00C007E6"/>
    <w:rsid w:val="00C00DE1"/>
    <w:rsid w:val="00C0298D"/>
    <w:rsid w:val="00C03F98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51D6"/>
    <w:rsid w:val="00C36191"/>
    <w:rsid w:val="00C372D0"/>
    <w:rsid w:val="00C409F6"/>
    <w:rsid w:val="00C40B0C"/>
    <w:rsid w:val="00C40DA3"/>
    <w:rsid w:val="00C42292"/>
    <w:rsid w:val="00C42837"/>
    <w:rsid w:val="00C42947"/>
    <w:rsid w:val="00C43C26"/>
    <w:rsid w:val="00C44D90"/>
    <w:rsid w:val="00C45F31"/>
    <w:rsid w:val="00C47E32"/>
    <w:rsid w:val="00C47ECD"/>
    <w:rsid w:val="00C5074D"/>
    <w:rsid w:val="00C522E6"/>
    <w:rsid w:val="00C52CCC"/>
    <w:rsid w:val="00C53226"/>
    <w:rsid w:val="00C542D6"/>
    <w:rsid w:val="00C56715"/>
    <w:rsid w:val="00C56B52"/>
    <w:rsid w:val="00C5729F"/>
    <w:rsid w:val="00C57FD9"/>
    <w:rsid w:val="00C61076"/>
    <w:rsid w:val="00C64B05"/>
    <w:rsid w:val="00C6532E"/>
    <w:rsid w:val="00C6572B"/>
    <w:rsid w:val="00C663E9"/>
    <w:rsid w:val="00C678F7"/>
    <w:rsid w:val="00C67CD8"/>
    <w:rsid w:val="00C7173E"/>
    <w:rsid w:val="00C72D7C"/>
    <w:rsid w:val="00C73CE4"/>
    <w:rsid w:val="00C7479E"/>
    <w:rsid w:val="00C7546C"/>
    <w:rsid w:val="00C763CC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44EA"/>
    <w:rsid w:val="00C94E81"/>
    <w:rsid w:val="00C95095"/>
    <w:rsid w:val="00C95E12"/>
    <w:rsid w:val="00CA1BE6"/>
    <w:rsid w:val="00CA2BEF"/>
    <w:rsid w:val="00CA4805"/>
    <w:rsid w:val="00CA4A99"/>
    <w:rsid w:val="00CA65A7"/>
    <w:rsid w:val="00CA68EB"/>
    <w:rsid w:val="00CB2563"/>
    <w:rsid w:val="00CB2C92"/>
    <w:rsid w:val="00CB45A5"/>
    <w:rsid w:val="00CB5BEA"/>
    <w:rsid w:val="00CB5C8B"/>
    <w:rsid w:val="00CB71FD"/>
    <w:rsid w:val="00CC08CC"/>
    <w:rsid w:val="00CC7748"/>
    <w:rsid w:val="00CD002C"/>
    <w:rsid w:val="00CD3FF5"/>
    <w:rsid w:val="00CD43C5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45A1"/>
    <w:rsid w:val="00D25590"/>
    <w:rsid w:val="00D25B2B"/>
    <w:rsid w:val="00D2624A"/>
    <w:rsid w:val="00D3212D"/>
    <w:rsid w:val="00D33257"/>
    <w:rsid w:val="00D36378"/>
    <w:rsid w:val="00D36EB3"/>
    <w:rsid w:val="00D41AAE"/>
    <w:rsid w:val="00D420D5"/>
    <w:rsid w:val="00D43605"/>
    <w:rsid w:val="00D45825"/>
    <w:rsid w:val="00D471A9"/>
    <w:rsid w:val="00D50450"/>
    <w:rsid w:val="00D51740"/>
    <w:rsid w:val="00D51856"/>
    <w:rsid w:val="00D52B20"/>
    <w:rsid w:val="00D554DA"/>
    <w:rsid w:val="00D557AA"/>
    <w:rsid w:val="00D57DA7"/>
    <w:rsid w:val="00D643D1"/>
    <w:rsid w:val="00D6474E"/>
    <w:rsid w:val="00D66782"/>
    <w:rsid w:val="00D71CA1"/>
    <w:rsid w:val="00D72924"/>
    <w:rsid w:val="00D72D12"/>
    <w:rsid w:val="00D7618B"/>
    <w:rsid w:val="00D76191"/>
    <w:rsid w:val="00D80A4F"/>
    <w:rsid w:val="00D80CAF"/>
    <w:rsid w:val="00D813C2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64D"/>
    <w:rsid w:val="00D944BB"/>
    <w:rsid w:val="00D95F22"/>
    <w:rsid w:val="00D97A0A"/>
    <w:rsid w:val="00DA1FBD"/>
    <w:rsid w:val="00DA4348"/>
    <w:rsid w:val="00DA44DD"/>
    <w:rsid w:val="00DA75A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2D8A"/>
    <w:rsid w:val="00DC59F0"/>
    <w:rsid w:val="00DC6350"/>
    <w:rsid w:val="00DC6E06"/>
    <w:rsid w:val="00DD1BCD"/>
    <w:rsid w:val="00DD3340"/>
    <w:rsid w:val="00DD3752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78B6"/>
    <w:rsid w:val="00E17CF9"/>
    <w:rsid w:val="00E20144"/>
    <w:rsid w:val="00E2082F"/>
    <w:rsid w:val="00E214F0"/>
    <w:rsid w:val="00E216CC"/>
    <w:rsid w:val="00E21E52"/>
    <w:rsid w:val="00E23B38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4FBA"/>
    <w:rsid w:val="00E37982"/>
    <w:rsid w:val="00E4117B"/>
    <w:rsid w:val="00E411F6"/>
    <w:rsid w:val="00E466B7"/>
    <w:rsid w:val="00E52755"/>
    <w:rsid w:val="00E5283B"/>
    <w:rsid w:val="00E54D1A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733F"/>
    <w:rsid w:val="00E9563E"/>
    <w:rsid w:val="00E968D3"/>
    <w:rsid w:val="00E976B5"/>
    <w:rsid w:val="00EA0D85"/>
    <w:rsid w:val="00EA2D61"/>
    <w:rsid w:val="00EA37B8"/>
    <w:rsid w:val="00EA3E1D"/>
    <w:rsid w:val="00EA3F9B"/>
    <w:rsid w:val="00EA4B7E"/>
    <w:rsid w:val="00EA5055"/>
    <w:rsid w:val="00EA6DEF"/>
    <w:rsid w:val="00EA705F"/>
    <w:rsid w:val="00EB17A1"/>
    <w:rsid w:val="00EB2106"/>
    <w:rsid w:val="00EB530B"/>
    <w:rsid w:val="00EB5A96"/>
    <w:rsid w:val="00EB6FEF"/>
    <w:rsid w:val="00EC175D"/>
    <w:rsid w:val="00EC3704"/>
    <w:rsid w:val="00EC4E0E"/>
    <w:rsid w:val="00EC726B"/>
    <w:rsid w:val="00ED0567"/>
    <w:rsid w:val="00ED0569"/>
    <w:rsid w:val="00ED259F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185"/>
    <w:rsid w:val="00F07F21"/>
    <w:rsid w:val="00F1354F"/>
    <w:rsid w:val="00F13C9A"/>
    <w:rsid w:val="00F1434A"/>
    <w:rsid w:val="00F1683E"/>
    <w:rsid w:val="00F174AF"/>
    <w:rsid w:val="00F22E6E"/>
    <w:rsid w:val="00F32A73"/>
    <w:rsid w:val="00F331F9"/>
    <w:rsid w:val="00F33C3F"/>
    <w:rsid w:val="00F434F3"/>
    <w:rsid w:val="00F46C45"/>
    <w:rsid w:val="00F46D1D"/>
    <w:rsid w:val="00F50392"/>
    <w:rsid w:val="00F50694"/>
    <w:rsid w:val="00F53D8E"/>
    <w:rsid w:val="00F5457B"/>
    <w:rsid w:val="00F548E8"/>
    <w:rsid w:val="00F56DC8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420"/>
    <w:rsid w:val="00F75852"/>
    <w:rsid w:val="00F75959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79C9"/>
    <w:rsid w:val="00FA00B0"/>
    <w:rsid w:val="00FA012E"/>
    <w:rsid w:val="00FA0C73"/>
    <w:rsid w:val="00FA4FB1"/>
    <w:rsid w:val="00FA5096"/>
    <w:rsid w:val="00FA52C7"/>
    <w:rsid w:val="00FA5BDD"/>
    <w:rsid w:val="00FA62A8"/>
    <w:rsid w:val="00FB177D"/>
    <w:rsid w:val="00FB3C8F"/>
    <w:rsid w:val="00FB4E0E"/>
    <w:rsid w:val="00FB5814"/>
    <w:rsid w:val="00FB60C1"/>
    <w:rsid w:val="00FB6C89"/>
    <w:rsid w:val="00FC08C1"/>
    <w:rsid w:val="00FC15E6"/>
    <w:rsid w:val="00FC3E07"/>
    <w:rsid w:val="00FC55E9"/>
    <w:rsid w:val="00FC5988"/>
    <w:rsid w:val="00FC6098"/>
    <w:rsid w:val="00FD25BD"/>
    <w:rsid w:val="00FD4D6F"/>
    <w:rsid w:val="00FD76D3"/>
    <w:rsid w:val="00FE046D"/>
    <w:rsid w:val="00FE219E"/>
    <w:rsid w:val="00FE26C4"/>
    <w:rsid w:val="00FE2968"/>
    <w:rsid w:val="00FE31D4"/>
    <w:rsid w:val="00FE407D"/>
    <w:rsid w:val="00FE48C8"/>
    <w:rsid w:val="00FE562C"/>
    <w:rsid w:val="00FE5FAE"/>
    <w:rsid w:val="00FF20F5"/>
    <w:rsid w:val="00FF36AB"/>
    <w:rsid w:val="00FF38AF"/>
    <w:rsid w:val="00FF3DCD"/>
    <w:rsid w:val="00FF53E2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1F3B2-4E13-43F7-88A6-88714504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456</TotalTime>
  <Pages>13</Pages>
  <Words>1353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8645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63</cp:revision>
  <cp:lastPrinted>2006-08-08T20:14:00Z</cp:lastPrinted>
  <dcterms:created xsi:type="dcterms:W3CDTF">2019-10-07T19:56:00Z</dcterms:created>
  <dcterms:modified xsi:type="dcterms:W3CDTF">2020-03-09T13:59:00Z</dcterms:modified>
</cp:coreProperties>
</file>