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48CA8C9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7F14E9">
        <w:rPr>
          <w:sz w:val="52"/>
          <w:szCs w:val="52"/>
        </w:rPr>
        <w:t>111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716A1B">
        <w:rPr>
          <w:sz w:val="52"/>
          <w:szCs w:val="52"/>
        </w:rPr>
        <w:t xml:space="preserve">Definir E-mail 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4AD5C354" w:rsidR="00A735A5" w:rsidRPr="00BA5059" w:rsidRDefault="007F14E9" w:rsidP="008C18E2">
            <w:pPr>
              <w:jc w:val="center"/>
            </w:pPr>
            <w:r>
              <w:t>20</w:t>
            </w:r>
            <w:r w:rsidR="00405216">
              <w:t>/0</w:t>
            </w:r>
            <w:r w:rsidR="00937A9B">
              <w:t>3</w:t>
            </w:r>
            <w:r w:rsidR="00B41C91">
              <w:t>/</w:t>
            </w:r>
            <w:r w:rsidR="00937A9B">
              <w:t>2020</w:t>
            </w:r>
          </w:p>
        </w:tc>
        <w:tc>
          <w:tcPr>
            <w:tcW w:w="2405" w:type="dxa"/>
            <w:vAlign w:val="center"/>
          </w:tcPr>
          <w:p w14:paraId="7DBE843B" w14:textId="61C47EFE" w:rsidR="00A735A5" w:rsidRPr="00BA5059" w:rsidRDefault="007F14E9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5A23905" w14:textId="77777777" w:rsidR="003612D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5590654" w:history="1">
        <w:r w:rsidR="003612D8" w:rsidRPr="00C6127C">
          <w:rPr>
            <w:rStyle w:val="Hyperlink"/>
            <w:noProof/>
          </w:rPr>
          <w:t>HST-111 – Definir E-mail</w:t>
        </w:r>
        <w:r w:rsidR="003612D8">
          <w:rPr>
            <w:noProof/>
            <w:webHidden/>
          </w:rPr>
          <w:tab/>
        </w:r>
        <w:r w:rsidR="003612D8">
          <w:rPr>
            <w:noProof/>
            <w:webHidden/>
          </w:rPr>
          <w:fldChar w:fldCharType="begin"/>
        </w:r>
        <w:r w:rsidR="003612D8">
          <w:rPr>
            <w:noProof/>
            <w:webHidden/>
          </w:rPr>
          <w:instrText xml:space="preserve"> PAGEREF _Toc35590654 \h </w:instrText>
        </w:r>
        <w:r w:rsidR="003612D8">
          <w:rPr>
            <w:noProof/>
            <w:webHidden/>
          </w:rPr>
        </w:r>
        <w:r w:rsidR="003612D8">
          <w:rPr>
            <w:noProof/>
            <w:webHidden/>
          </w:rPr>
          <w:fldChar w:fldCharType="separate"/>
        </w:r>
        <w:r w:rsidR="003612D8">
          <w:rPr>
            <w:noProof/>
            <w:webHidden/>
          </w:rPr>
          <w:t>4</w:t>
        </w:r>
        <w:r w:rsidR="003612D8">
          <w:rPr>
            <w:noProof/>
            <w:webHidden/>
          </w:rPr>
          <w:fldChar w:fldCharType="end"/>
        </w:r>
      </w:hyperlink>
    </w:p>
    <w:p w14:paraId="4B724EF4" w14:textId="77777777" w:rsidR="003612D8" w:rsidRDefault="002C5D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90655" w:history="1">
        <w:r w:rsidR="003612D8" w:rsidRPr="00C6127C">
          <w:rPr>
            <w:rStyle w:val="Hyperlink"/>
            <w:noProof/>
          </w:rPr>
          <w:t>COMO Administrador</w:t>
        </w:r>
        <w:r w:rsidR="003612D8">
          <w:rPr>
            <w:noProof/>
            <w:webHidden/>
          </w:rPr>
          <w:tab/>
        </w:r>
        <w:r w:rsidR="003612D8">
          <w:rPr>
            <w:noProof/>
            <w:webHidden/>
          </w:rPr>
          <w:fldChar w:fldCharType="begin"/>
        </w:r>
        <w:r w:rsidR="003612D8">
          <w:rPr>
            <w:noProof/>
            <w:webHidden/>
          </w:rPr>
          <w:instrText xml:space="preserve"> PAGEREF _Toc35590655 \h </w:instrText>
        </w:r>
        <w:r w:rsidR="003612D8">
          <w:rPr>
            <w:noProof/>
            <w:webHidden/>
          </w:rPr>
        </w:r>
        <w:r w:rsidR="003612D8">
          <w:rPr>
            <w:noProof/>
            <w:webHidden/>
          </w:rPr>
          <w:fldChar w:fldCharType="separate"/>
        </w:r>
        <w:r w:rsidR="003612D8">
          <w:rPr>
            <w:noProof/>
            <w:webHidden/>
          </w:rPr>
          <w:t>4</w:t>
        </w:r>
        <w:r w:rsidR="003612D8">
          <w:rPr>
            <w:noProof/>
            <w:webHidden/>
          </w:rPr>
          <w:fldChar w:fldCharType="end"/>
        </w:r>
      </w:hyperlink>
    </w:p>
    <w:p w14:paraId="7B4BD42F" w14:textId="77777777" w:rsidR="003612D8" w:rsidRDefault="002C5D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90656" w:history="1">
        <w:r w:rsidR="003612D8" w:rsidRPr="00C6127C">
          <w:rPr>
            <w:rStyle w:val="Hyperlink"/>
            <w:noProof/>
          </w:rPr>
          <w:t>QUERO parametrizar o número de registros de e-mail</w:t>
        </w:r>
        <w:r w:rsidR="003612D8">
          <w:rPr>
            <w:noProof/>
            <w:webHidden/>
          </w:rPr>
          <w:tab/>
        </w:r>
        <w:r w:rsidR="003612D8">
          <w:rPr>
            <w:noProof/>
            <w:webHidden/>
          </w:rPr>
          <w:fldChar w:fldCharType="begin"/>
        </w:r>
        <w:r w:rsidR="003612D8">
          <w:rPr>
            <w:noProof/>
            <w:webHidden/>
          </w:rPr>
          <w:instrText xml:space="preserve"> PAGEREF _Toc35590656 \h </w:instrText>
        </w:r>
        <w:r w:rsidR="003612D8">
          <w:rPr>
            <w:noProof/>
            <w:webHidden/>
          </w:rPr>
        </w:r>
        <w:r w:rsidR="003612D8">
          <w:rPr>
            <w:noProof/>
            <w:webHidden/>
          </w:rPr>
          <w:fldChar w:fldCharType="separate"/>
        </w:r>
        <w:r w:rsidR="003612D8">
          <w:rPr>
            <w:noProof/>
            <w:webHidden/>
          </w:rPr>
          <w:t>4</w:t>
        </w:r>
        <w:r w:rsidR="003612D8">
          <w:rPr>
            <w:noProof/>
            <w:webHidden/>
          </w:rPr>
          <w:fldChar w:fldCharType="end"/>
        </w:r>
      </w:hyperlink>
    </w:p>
    <w:p w14:paraId="2717FE58" w14:textId="77777777" w:rsidR="003612D8" w:rsidRDefault="002C5D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90657" w:history="1">
        <w:r w:rsidR="003612D8" w:rsidRPr="00C6127C">
          <w:rPr>
            <w:rStyle w:val="Hyperlink"/>
            <w:noProof/>
          </w:rPr>
          <w:t>PARA as atividades secundárias referentes à substituição do relator</w:t>
        </w:r>
        <w:r w:rsidR="003612D8">
          <w:rPr>
            <w:noProof/>
            <w:webHidden/>
          </w:rPr>
          <w:tab/>
        </w:r>
        <w:r w:rsidR="003612D8">
          <w:rPr>
            <w:noProof/>
            <w:webHidden/>
          </w:rPr>
          <w:fldChar w:fldCharType="begin"/>
        </w:r>
        <w:r w:rsidR="003612D8">
          <w:rPr>
            <w:noProof/>
            <w:webHidden/>
          </w:rPr>
          <w:instrText xml:space="preserve"> PAGEREF _Toc35590657 \h </w:instrText>
        </w:r>
        <w:r w:rsidR="003612D8">
          <w:rPr>
            <w:noProof/>
            <w:webHidden/>
          </w:rPr>
        </w:r>
        <w:r w:rsidR="003612D8">
          <w:rPr>
            <w:noProof/>
            <w:webHidden/>
          </w:rPr>
          <w:fldChar w:fldCharType="separate"/>
        </w:r>
        <w:r w:rsidR="003612D8">
          <w:rPr>
            <w:noProof/>
            <w:webHidden/>
          </w:rPr>
          <w:t>4</w:t>
        </w:r>
        <w:r w:rsidR="003612D8">
          <w:rPr>
            <w:noProof/>
            <w:webHidden/>
          </w:rPr>
          <w:fldChar w:fldCharType="end"/>
        </w:r>
      </w:hyperlink>
    </w:p>
    <w:p w14:paraId="5E8545C4" w14:textId="77777777" w:rsidR="003612D8" w:rsidRDefault="002C5D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90658" w:history="1">
        <w:r w:rsidR="003612D8" w:rsidRPr="00C6127C">
          <w:rPr>
            <w:rStyle w:val="Hyperlink"/>
            <w:noProof/>
          </w:rPr>
          <w:t>PROTÓTIPO</w:t>
        </w:r>
        <w:r w:rsidR="003612D8">
          <w:rPr>
            <w:noProof/>
            <w:webHidden/>
          </w:rPr>
          <w:tab/>
        </w:r>
        <w:r w:rsidR="003612D8">
          <w:rPr>
            <w:noProof/>
            <w:webHidden/>
          </w:rPr>
          <w:fldChar w:fldCharType="begin"/>
        </w:r>
        <w:r w:rsidR="003612D8">
          <w:rPr>
            <w:noProof/>
            <w:webHidden/>
          </w:rPr>
          <w:instrText xml:space="preserve"> PAGEREF _Toc35590658 \h </w:instrText>
        </w:r>
        <w:r w:rsidR="003612D8">
          <w:rPr>
            <w:noProof/>
            <w:webHidden/>
          </w:rPr>
        </w:r>
        <w:r w:rsidR="003612D8">
          <w:rPr>
            <w:noProof/>
            <w:webHidden/>
          </w:rPr>
          <w:fldChar w:fldCharType="separate"/>
        </w:r>
        <w:r w:rsidR="003612D8">
          <w:rPr>
            <w:noProof/>
            <w:webHidden/>
          </w:rPr>
          <w:t>4</w:t>
        </w:r>
        <w:r w:rsidR="003612D8">
          <w:rPr>
            <w:noProof/>
            <w:webHidden/>
          </w:rPr>
          <w:fldChar w:fldCharType="end"/>
        </w:r>
      </w:hyperlink>
    </w:p>
    <w:p w14:paraId="39D25B34" w14:textId="77777777" w:rsidR="003612D8" w:rsidRDefault="002C5D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90659" w:history="1">
        <w:r w:rsidR="003612D8" w:rsidRPr="00C6127C">
          <w:rPr>
            <w:rStyle w:val="Hyperlink"/>
            <w:noProof/>
          </w:rPr>
          <w:t>CRITÉRIOS DE ACEITE</w:t>
        </w:r>
        <w:r w:rsidR="003612D8">
          <w:rPr>
            <w:noProof/>
            <w:webHidden/>
          </w:rPr>
          <w:tab/>
        </w:r>
        <w:r w:rsidR="003612D8">
          <w:rPr>
            <w:noProof/>
            <w:webHidden/>
          </w:rPr>
          <w:fldChar w:fldCharType="begin"/>
        </w:r>
        <w:r w:rsidR="003612D8">
          <w:rPr>
            <w:noProof/>
            <w:webHidden/>
          </w:rPr>
          <w:instrText xml:space="preserve"> PAGEREF _Toc35590659 \h </w:instrText>
        </w:r>
        <w:r w:rsidR="003612D8">
          <w:rPr>
            <w:noProof/>
            <w:webHidden/>
          </w:rPr>
        </w:r>
        <w:r w:rsidR="003612D8">
          <w:rPr>
            <w:noProof/>
            <w:webHidden/>
          </w:rPr>
          <w:fldChar w:fldCharType="separate"/>
        </w:r>
        <w:r w:rsidR="003612D8">
          <w:rPr>
            <w:noProof/>
            <w:webHidden/>
          </w:rPr>
          <w:t>5</w:t>
        </w:r>
        <w:r w:rsidR="003612D8">
          <w:rPr>
            <w:noProof/>
            <w:webHidden/>
          </w:rPr>
          <w:fldChar w:fldCharType="end"/>
        </w:r>
      </w:hyperlink>
    </w:p>
    <w:p w14:paraId="56019C0D" w14:textId="77777777" w:rsidR="003612D8" w:rsidRDefault="002C5D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90660" w:history="1">
        <w:r w:rsidR="003612D8" w:rsidRPr="00C6127C">
          <w:rPr>
            <w:rStyle w:val="Hyperlink"/>
            <w:noProof/>
          </w:rPr>
          <w:t>MENSAGENS</w:t>
        </w:r>
        <w:r w:rsidR="003612D8">
          <w:rPr>
            <w:noProof/>
            <w:webHidden/>
          </w:rPr>
          <w:tab/>
        </w:r>
        <w:r w:rsidR="003612D8">
          <w:rPr>
            <w:noProof/>
            <w:webHidden/>
          </w:rPr>
          <w:fldChar w:fldCharType="begin"/>
        </w:r>
        <w:r w:rsidR="003612D8">
          <w:rPr>
            <w:noProof/>
            <w:webHidden/>
          </w:rPr>
          <w:instrText xml:space="preserve"> PAGEREF _Toc35590660 \h </w:instrText>
        </w:r>
        <w:r w:rsidR="003612D8">
          <w:rPr>
            <w:noProof/>
            <w:webHidden/>
          </w:rPr>
        </w:r>
        <w:r w:rsidR="003612D8">
          <w:rPr>
            <w:noProof/>
            <w:webHidden/>
          </w:rPr>
          <w:fldChar w:fldCharType="separate"/>
        </w:r>
        <w:r w:rsidR="003612D8">
          <w:rPr>
            <w:noProof/>
            <w:webHidden/>
          </w:rPr>
          <w:t>6</w:t>
        </w:r>
        <w:r w:rsidR="003612D8">
          <w:rPr>
            <w:noProof/>
            <w:webHidden/>
          </w:rPr>
          <w:fldChar w:fldCharType="end"/>
        </w:r>
      </w:hyperlink>
    </w:p>
    <w:p w14:paraId="16CC877A" w14:textId="77777777" w:rsidR="003612D8" w:rsidRDefault="002C5D2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590661" w:history="1">
        <w:r w:rsidR="003612D8" w:rsidRPr="00C6127C">
          <w:rPr>
            <w:rStyle w:val="Hyperlink"/>
            <w:noProof/>
          </w:rPr>
          <w:t>INFORMAÇÕES COMPLEMENTARES</w:t>
        </w:r>
        <w:r w:rsidR="003612D8">
          <w:rPr>
            <w:noProof/>
            <w:webHidden/>
          </w:rPr>
          <w:tab/>
        </w:r>
        <w:r w:rsidR="003612D8">
          <w:rPr>
            <w:noProof/>
            <w:webHidden/>
          </w:rPr>
          <w:fldChar w:fldCharType="begin"/>
        </w:r>
        <w:r w:rsidR="003612D8">
          <w:rPr>
            <w:noProof/>
            <w:webHidden/>
          </w:rPr>
          <w:instrText xml:space="preserve"> PAGEREF _Toc35590661 \h </w:instrText>
        </w:r>
        <w:r w:rsidR="003612D8">
          <w:rPr>
            <w:noProof/>
            <w:webHidden/>
          </w:rPr>
        </w:r>
        <w:r w:rsidR="003612D8">
          <w:rPr>
            <w:noProof/>
            <w:webHidden/>
          </w:rPr>
          <w:fldChar w:fldCharType="separate"/>
        </w:r>
        <w:r w:rsidR="003612D8">
          <w:rPr>
            <w:noProof/>
            <w:webHidden/>
          </w:rPr>
          <w:t>6</w:t>
        </w:r>
        <w:r w:rsidR="003612D8">
          <w:rPr>
            <w:noProof/>
            <w:webHidden/>
          </w:rPr>
          <w:fldChar w:fldCharType="end"/>
        </w:r>
      </w:hyperlink>
    </w:p>
    <w:p w14:paraId="46621B27" w14:textId="07E3707C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62A4146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5590654"/>
      <w:r w:rsidR="007F14E9">
        <w:lastRenderedPageBreak/>
        <w:t>HST-111</w:t>
      </w:r>
      <w:r w:rsidR="00D175C7">
        <w:t xml:space="preserve"> – </w:t>
      </w:r>
      <w:r w:rsidR="00CF5DAB">
        <w:t>Definir E-mail</w:t>
      </w:r>
      <w:bookmarkEnd w:id="4"/>
    </w:p>
    <w:p w14:paraId="37D34CD1" w14:textId="34E81A8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5590655"/>
      <w:r w:rsidRPr="000628DE">
        <w:t>COMO</w:t>
      </w:r>
      <w:r w:rsidR="00C64B05" w:rsidRPr="000628DE">
        <w:t xml:space="preserve"> </w:t>
      </w:r>
      <w:r w:rsidR="00764181">
        <w:rPr>
          <w:b w:val="0"/>
        </w:rPr>
        <w:t>Administrador</w:t>
      </w:r>
      <w:bookmarkEnd w:id="5"/>
    </w:p>
    <w:p w14:paraId="4036BB8D" w14:textId="0E43011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5590656"/>
      <w:r w:rsidRPr="000628DE">
        <w:t>QUERO</w:t>
      </w:r>
      <w:r w:rsidR="005A4527" w:rsidRPr="000628DE">
        <w:t xml:space="preserve"> </w:t>
      </w:r>
      <w:r w:rsidR="00764181">
        <w:rPr>
          <w:b w:val="0"/>
        </w:rPr>
        <w:t xml:space="preserve">parametrizar </w:t>
      </w:r>
      <w:r w:rsidR="007107CB">
        <w:rPr>
          <w:b w:val="0"/>
        </w:rPr>
        <w:t>o número de registros de e-mail</w:t>
      </w:r>
      <w:bookmarkEnd w:id="6"/>
    </w:p>
    <w:p w14:paraId="38E7497A" w14:textId="1785BB17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5590657"/>
      <w:r w:rsidRPr="000628DE">
        <w:t>PARA</w:t>
      </w:r>
      <w:r w:rsidR="005A4527" w:rsidRPr="000628DE">
        <w:t xml:space="preserve"> </w:t>
      </w:r>
      <w:r w:rsidR="00170A15">
        <w:rPr>
          <w:b w:val="0"/>
        </w:rPr>
        <w:t>a</w:t>
      </w:r>
      <w:r w:rsidR="00F21DA8">
        <w:rPr>
          <w:b w:val="0"/>
        </w:rPr>
        <w:t>s</w:t>
      </w:r>
      <w:r w:rsidR="00170A15">
        <w:rPr>
          <w:b w:val="0"/>
        </w:rPr>
        <w:t xml:space="preserve"> atividade</w:t>
      </w:r>
      <w:r w:rsidR="00F21DA8">
        <w:rPr>
          <w:b w:val="0"/>
        </w:rPr>
        <w:t>s</w:t>
      </w:r>
      <w:r w:rsidR="00170A15">
        <w:rPr>
          <w:b w:val="0"/>
        </w:rPr>
        <w:t xml:space="preserve"> secundária</w:t>
      </w:r>
      <w:r w:rsidR="00F21DA8">
        <w:rPr>
          <w:b w:val="0"/>
        </w:rPr>
        <w:t>s</w:t>
      </w:r>
      <w:r w:rsidR="007107CB">
        <w:rPr>
          <w:b w:val="0"/>
        </w:rPr>
        <w:t xml:space="preserve"> referentes </w:t>
      </w:r>
      <w:r w:rsidR="00F21DA8">
        <w:rPr>
          <w:b w:val="0"/>
        </w:rPr>
        <w:t xml:space="preserve">à </w:t>
      </w:r>
      <w:r w:rsidR="007F14E9">
        <w:rPr>
          <w:b w:val="0"/>
        </w:rPr>
        <w:t>substituição do relator</w:t>
      </w:r>
      <w:bookmarkEnd w:id="7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35590658"/>
      <w:r>
        <w:t>PROTÓTIPO</w:t>
      </w:r>
      <w:bookmarkEnd w:id="8"/>
      <w:bookmarkEnd w:id="9"/>
    </w:p>
    <w:p w14:paraId="64C8D439" w14:textId="579B9E73" w:rsidR="009D42B4" w:rsidRDefault="009D42B4" w:rsidP="00A37138">
      <w:pPr>
        <w:pStyle w:val="EstiloPrototipo3"/>
        <w:ind w:left="720"/>
      </w:pPr>
    </w:p>
    <w:p w14:paraId="70DDD55B" w14:textId="5F5847DF" w:rsidR="00405216" w:rsidRDefault="00405216" w:rsidP="00405216">
      <w:pPr>
        <w:pStyle w:val="EstiloPrototipo3"/>
        <w:numPr>
          <w:ilvl w:val="0"/>
          <w:numId w:val="6"/>
        </w:numPr>
      </w:pPr>
      <w:r>
        <w:t>Definir E-mail</w:t>
      </w:r>
      <w:r w:rsidR="00335121">
        <w:t xml:space="preserve"> - </w:t>
      </w:r>
      <w:r w:rsidR="007F14E9">
        <w:t>4.8 Inserir Novo Relator</w:t>
      </w:r>
      <w:r>
        <w:t>:</w:t>
      </w:r>
    </w:p>
    <w:p w14:paraId="4899C348" w14:textId="19B0FE4E" w:rsidR="00405216" w:rsidRDefault="00405216" w:rsidP="00405216">
      <w:pPr>
        <w:pStyle w:val="PargrafodaLista"/>
      </w:pPr>
    </w:p>
    <w:p w14:paraId="0513F3E1" w14:textId="2D0165D5" w:rsidR="00353CEF" w:rsidRDefault="005F5F6C" w:rsidP="009B1D4F">
      <w:pPr>
        <w:pStyle w:val="EstiloPrototipo3"/>
        <w:jc w:val="center"/>
      </w:pPr>
      <w:r>
        <w:rPr>
          <w:noProof/>
        </w:rPr>
        <w:lastRenderedPageBreak/>
        <w:drawing>
          <wp:inline distT="0" distB="0" distL="0" distR="0" wp14:anchorId="29AC58FF" wp14:editId="13A94083">
            <wp:extent cx="5760085" cy="51669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e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333E746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  <w:r w:rsidR="00643FD6">
              <w:rPr>
                <w:sz w:val="24"/>
                <w:szCs w:val="24"/>
              </w:rPr>
              <w:t xml:space="preserve"> – Definir E-mail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632072" w14:paraId="4279D49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73CA17" w14:textId="77777777" w:rsidR="00BA4DD5" w:rsidRPr="009B42E9" w:rsidRDefault="00BA4DD5" w:rsidP="00BA4D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1C99A9" w14:textId="6D95018B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276" w:type="dxa"/>
          </w:tcPr>
          <w:p w14:paraId="2A3FE946" w14:textId="0FD3FE4E" w:rsidR="00BA4DD5" w:rsidRPr="00F23DF4" w:rsidRDefault="00643FD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708" w:type="dxa"/>
          </w:tcPr>
          <w:p w14:paraId="70E4E616" w14:textId="0766F790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85BDB05" w14:textId="76864147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16EE2091" w14:textId="178329B2" w:rsidR="00BA4DD5" w:rsidRPr="00F23DF4" w:rsidRDefault="00643FD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FBB163" w14:textId="774C0BB4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e-mail necessário para a atividade secundária;</w:t>
            </w:r>
          </w:p>
          <w:p w14:paraId="486414AC" w14:textId="573F6169" w:rsidR="00EE0C88" w:rsidRPr="00643FD6" w:rsidRDefault="00643FD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 xml:space="preserve">Esse número é o parâmetro utilizado nas regras de envio de e-mail para funcionalidade afetada </w:t>
            </w:r>
            <w:r w:rsidRPr="00643FD6">
              <w:rPr>
                <w:sz w:val="18"/>
                <w:szCs w:val="18"/>
              </w:rPr>
              <w:lastRenderedPageBreak/>
              <w:t>pela parametrização.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67B57C1B" w:rsidR="00BA4DD5" w:rsidRPr="009B42E9" w:rsidRDefault="00BA4DD5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3A2B2B5F" w:rsidR="00BA4DD5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276" w:type="dxa"/>
          </w:tcPr>
          <w:p w14:paraId="3CBEBEA4" w14:textId="79319321" w:rsidR="00BA4DD5" w:rsidRPr="00F23DF4" w:rsidRDefault="00F406B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os e-mails parametrizados para a atividade secundária</w:t>
            </w:r>
          </w:p>
        </w:tc>
        <w:tc>
          <w:tcPr>
            <w:tcW w:w="708" w:type="dxa"/>
          </w:tcPr>
          <w:p w14:paraId="7EEFA2A5" w14:textId="036073F5" w:rsidR="00BA4DD5" w:rsidRPr="00410002" w:rsidRDefault="00F406B1" w:rsidP="00410002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4B68677E" w14:textId="1D48F17A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7F5723E9" w14:textId="13FE4926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0D9832F7" w14:textId="1ECB174C" w:rsidR="009261BC" w:rsidRDefault="004F0277" w:rsidP="002869CD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populado pelos e-mails cadastrados para a atividade secundária </w:t>
            </w:r>
            <w:r w:rsidR="002869CD">
              <w:rPr>
                <w:sz w:val="18"/>
                <w:szCs w:val="18"/>
              </w:rPr>
              <w:t xml:space="preserve">em </w:t>
            </w:r>
            <w:r w:rsidR="002869CD" w:rsidRPr="001445E6">
              <w:rPr>
                <w:i/>
                <w:sz w:val="18"/>
                <w:szCs w:val="18"/>
              </w:rPr>
              <w:t>Eleitoral_HST012</w:t>
            </w:r>
            <w:proofErr w:type="gramStart"/>
            <w:r w:rsidR="002869CD" w:rsidRPr="001445E6">
              <w:rPr>
                <w:i/>
                <w:sz w:val="18"/>
                <w:szCs w:val="18"/>
              </w:rPr>
              <w:t>_Parametrizar</w:t>
            </w:r>
            <w:proofErr w:type="gramEnd"/>
            <w:r w:rsidR="002869CD" w:rsidRPr="001445E6">
              <w:rPr>
                <w:i/>
                <w:sz w:val="18"/>
                <w:szCs w:val="18"/>
              </w:rPr>
              <w:t>_Corpo_E-Mail</w:t>
            </w:r>
            <w:r>
              <w:rPr>
                <w:sz w:val="18"/>
                <w:szCs w:val="18"/>
              </w:rPr>
              <w:t>;</w:t>
            </w:r>
          </w:p>
          <w:p w14:paraId="3002C903" w14:textId="77777777" w:rsidR="004F0277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somente o assunto </w:t>
            </w:r>
            <w:proofErr w:type="gramStart"/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e-mail’</w:t>
            </w:r>
            <w:proofErr w:type="gramEnd"/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2F9D339" w14:textId="77777777" w:rsidR="00BF5935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D09AB5D" w14:textId="3955285A" w:rsidR="00BF5935" w:rsidRPr="009261BC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1528F2F9" w:rsidR="00410002" w:rsidRPr="009B42E9" w:rsidRDefault="00410002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9F3AA8B" w:rsidR="00410002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276" w:type="dxa"/>
          </w:tcPr>
          <w:p w14:paraId="1046F81C" w14:textId="7EBBDC64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situação de envio do e-mail para o usuário</w:t>
            </w:r>
          </w:p>
        </w:tc>
        <w:tc>
          <w:tcPr>
            <w:tcW w:w="708" w:type="dxa"/>
          </w:tcPr>
          <w:p w14:paraId="0DA90BE3" w14:textId="717D284A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697F8070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B6F35B5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46C459B" w14:textId="459EF809" w:rsidR="00835B26" w:rsidRDefault="00835B2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188750BB" w14:textId="77777777" w:rsidR="00410002" w:rsidRDefault="00237E6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 para todos os usuários à exceção daqueles com p</w:t>
            </w:r>
            <w:r w:rsidR="00AA5894">
              <w:rPr>
                <w:sz w:val="18"/>
                <w:szCs w:val="18"/>
              </w:rPr>
              <w:t>ermissão “Administrador SICCAU”;</w:t>
            </w:r>
          </w:p>
          <w:p w14:paraId="6B19665E" w14:textId="5F70A001" w:rsidR="00AA5894" w:rsidRPr="002D561C" w:rsidRDefault="00AA5894" w:rsidP="00AA5894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</w:t>
            </w:r>
            <w:r w:rsidRPr="00AA5894">
              <w:rPr>
                <w:b/>
                <w:sz w:val="18"/>
                <w:szCs w:val="18"/>
              </w:rPr>
              <w:fldChar w:fldCharType="begin"/>
            </w:r>
            <w:r w:rsidRPr="00AA5894">
              <w:rPr>
                <w:b/>
                <w:sz w:val="18"/>
                <w:szCs w:val="18"/>
              </w:rPr>
              <w:instrText xml:space="preserve"> REF _Ref27127375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AA5894">
              <w:rPr>
                <w:b/>
                <w:sz w:val="18"/>
                <w:szCs w:val="18"/>
              </w:rPr>
            </w:r>
            <w:r w:rsidRPr="00AA5894">
              <w:rPr>
                <w:b/>
                <w:sz w:val="18"/>
                <w:szCs w:val="18"/>
              </w:rPr>
              <w:fldChar w:fldCharType="separate"/>
            </w:r>
            <w:r w:rsidRPr="00AA5894">
              <w:rPr>
                <w:b/>
                <w:sz w:val="18"/>
                <w:szCs w:val="18"/>
              </w:rPr>
              <w:t>2.1.1</w:t>
            </w:r>
            <w:r w:rsidRPr="00AA589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esse campo possui uma descrição inicial para cada registro de e-mail.</w:t>
            </w:r>
          </w:p>
        </w:tc>
      </w:tr>
      <w:tr w:rsidR="002437BE" w:rsidRPr="00017568" w14:paraId="4F1601F9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144A54" w14:textId="1A30D866" w:rsidR="002437BE" w:rsidRPr="009B42E9" w:rsidRDefault="002437BE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2746876" w14:textId="7B6C8F78" w:rsidR="002437BE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Corpo do E-mail</w:t>
            </w:r>
          </w:p>
        </w:tc>
        <w:tc>
          <w:tcPr>
            <w:tcW w:w="1276" w:type="dxa"/>
          </w:tcPr>
          <w:p w14:paraId="36D838BB" w14:textId="61D5F051" w:rsidR="002437BE" w:rsidRDefault="00237E6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ação que possibilita ver o corpo do e-mail selecionado</w:t>
            </w:r>
          </w:p>
        </w:tc>
        <w:tc>
          <w:tcPr>
            <w:tcW w:w="708" w:type="dxa"/>
          </w:tcPr>
          <w:p w14:paraId="20052AD0" w14:textId="6C0E8468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</w:t>
            </w:r>
          </w:p>
        </w:tc>
        <w:tc>
          <w:tcPr>
            <w:tcW w:w="751" w:type="dxa"/>
          </w:tcPr>
          <w:p w14:paraId="01482EFB" w14:textId="03FA8C89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3EF640" w14:textId="3DEE15E6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79CF65" w14:textId="0EFBDE4F" w:rsidR="002437BE" w:rsidRPr="002D561C" w:rsidRDefault="00351601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</w:tbl>
    <w:p w14:paraId="1773A7B1" w14:textId="434329B2" w:rsidR="001A5E0F" w:rsidRDefault="001A5E0F" w:rsidP="006661A7">
      <w:pPr>
        <w:pStyle w:val="EstiloPrototipo3"/>
        <w:jc w:val="center"/>
      </w:pPr>
    </w:p>
    <w:p w14:paraId="5A9056CC" w14:textId="77777777" w:rsidR="00165DC3" w:rsidRDefault="00165DC3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775"/>
        <w:gridCol w:w="1824"/>
        <w:gridCol w:w="768"/>
        <w:gridCol w:w="469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824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68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69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824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768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698" w:type="dxa"/>
          </w:tcPr>
          <w:p w14:paraId="0F90A40A" w14:textId="6098C27C" w:rsidR="0075539B" w:rsidRPr="00961D2E" w:rsidRDefault="00587974" w:rsidP="0075539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824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68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698" w:type="dxa"/>
          </w:tcPr>
          <w:p w14:paraId="27157EA9" w14:textId="415A2B55" w:rsidR="00092606" w:rsidRPr="00961D2E" w:rsidRDefault="00F22377" w:rsidP="006B560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A5E0F" w:rsidRPr="000126F0" w14:paraId="7100CD9F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288A0FAF" w14:textId="0108AFE4" w:rsidR="001A5E0F" w:rsidRPr="003A0FE0" w:rsidRDefault="00351601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Corpo do E-mail</w:t>
            </w:r>
          </w:p>
        </w:tc>
        <w:tc>
          <w:tcPr>
            <w:tcW w:w="1824" w:type="dxa"/>
          </w:tcPr>
          <w:p w14:paraId="53886F7C" w14:textId="30AF173C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visualizar corpo do E-mail</w:t>
            </w:r>
          </w:p>
        </w:tc>
        <w:tc>
          <w:tcPr>
            <w:tcW w:w="768" w:type="dxa"/>
          </w:tcPr>
          <w:p w14:paraId="3429C9C1" w14:textId="57330039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698" w:type="dxa"/>
          </w:tcPr>
          <w:p w14:paraId="422DC58F" w14:textId="55F81DA4" w:rsidR="00EE0C0C" w:rsidRPr="00961D2E" w:rsidRDefault="00641084" w:rsidP="00AA6C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“Visualizar Corpo do E-mail” da história </w:t>
            </w:r>
            <w:r w:rsidRPr="001445E6">
              <w:rPr>
                <w:i/>
                <w:sz w:val="18"/>
                <w:szCs w:val="18"/>
              </w:rPr>
              <w:t>Eleitoral_HST012_Parametrizar_Corpo_E-Mail</w:t>
            </w:r>
          </w:p>
        </w:tc>
      </w:tr>
      <w:tr w:rsidR="008A6E83" w:rsidRPr="000126F0" w14:paraId="22862DA5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3DC7C6E7" w14:textId="4D3586FD" w:rsidR="008A6E83" w:rsidRDefault="00641084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Salvar</w:t>
            </w:r>
          </w:p>
        </w:tc>
        <w:tc>
          <w:tcPr>
            <w:tcW w:w="1824" w:type="dxa"/>
          </w:tcPr>
          <w:p w14:paraId="342661C9" w14:textId="03160DD0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 os dados de parametrização</w:t>
            </w:r>
          </w:p>
        </w:tc>
        <w:tc>
          <w:tcPr>
            <w:tcW w:w="768" w:type="dxa"/>
          </w:tcPr>
          <w:p w14:paraId="3F823C01" w14:textId="378BDC62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698" w:type="dxa"/>
          </w:tcPr>
          <w:p w14:paraId="512ECDD4" w14:textId="03031EC2" w:rsidR="008C184D" w:rsidRDefault="00997E06" w:rsidP="00BD27D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salvar o sistema parametriza os dados para a atividade secundária, exibe a mensagem</w:t>
            </w:r>
            <w:r w:rsidR="00BD27DE">
              <w:rPr>
                <w:sz w:val="18"/>
                <w:szCs w:val="18"/>
              </w:rPr>
              <w:t xml:space="preserve"> </w:t>
            </w:r>
            <w:r w:rsidR="00BD27DE" w:rsidRPr="00BD27DE">
              <w:rPr>
                <w:b/>
                <w:sz w:val="18"/>
                <w:szCs w:val="18"/>
              </w:rPr>
              <w:fldChar w:fldCharType="begin"/>
            </w:r>
            <w:r w:rsidR="00BD27DE" w:rsidRPr="00BD27DE">
              <w:rPr>
                <w:b/>
                <w:sz w:val="18"/>
                <w:szCs w:val="18"/>
              </w:rPr>
              <w:instrText xml:space="preserve"> REF _Ref12023348 \r \h </w:instrText>
            </w:r>
            <w:r w:rsidR="00BD27DE">
              <w:rPr>
                <w:b/>
                <w:sz w:val="18"/>
                <w:szCs w:val="18"/>
              </w:rPr>
              <w:instrText xml:space="preserve"> \* MERGEFORMAT </w:instrText>
            </w:r>
            <w:r w:rsidR="00BD27DE" w:rsidRPr="00BD27DE">
              <w:rPr>
                <w:b/>
                <w:sz w:val="18"/>
                <w:szCs w:val="18"/>
              </w:rPr>
            </w:r>
            <w:r w:rsidR="00BD27DE" w:rsidRPr="00BD27DE">
              <w:rPr>
                <w:b/>
                <w:sz w:val="18"/>
                <w:szCs w:val="18"/>
              </w:rPr>
              <w:fldChar w:fldCharType="separate"/>
            </w:r>
            <w:r w:rsidR="00BD27DE" w:rsidRPr="00BD27DE">
              <w:rPr>
                <w:b/>
                <w:sz w:val="18"/>
                <w:szCs w:val="18"/>
              </w:rPr>
              <w:t>ME01</w:t>
            </w:r>
            <w:r w:rsidR="00BD27DE" w:rsidRPr="00BD27D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retorna para o </w:t>
            </w:r>
            <w:r w:rsidR="00BD27DE">
              <w:rPr>
                <w:sz w:val="18"/>
                <w:szCs w:val="18"/>
              </w:rPr>
              <w:t xml:space="preserve">painel visual das atividades em </w:t>
            </w:r>
            <w:r w:rsidR="00BD27DE" w:rsidRPr="00BD27DE">
              <w:rPr>
                <w:sz w:val="18"/>
                <w:szCs w:val="18"/>
              </w:rPr>
              <w:t>Eleitoral_HST05</w:t>
            </w:r>
            <w:proofErr w:type="gramStart"/>
            <w:r w:rsidR="00BD27DE" w:rsidRPr="00BD27DE">
              <w:rPr>
                <w:sz w:val="18"/>
                <w:szCs w:val="18"/>
              </w:rPr>
              <w:t>_Consultar</w:t>
            </w:r>
            <w:proofErr w:type="gramEnd"/>
            <w:r w:rsidR="00BD27DE" w:rsidRPr="00BD27DE">
              <w:rPr>
                <w:sz w:val="18"/>
                <w:szCs w:val="18"/>
              </w:rPr>
              <w:t>_Eleicao</w:t>
            </w:r>
            <w:r w:rsidR="00BD27DE">
              <w:rPr>
                <w:sz w:val="18"/>
                <w:szCs w:val="18"/>
              </w:rPr>
              <w:t>;</w:t>
            </w:r>
          </w:p>
          <w:p w14:paraId="0244BFFE" w14:textId="0F593D7A" w:rsidR="00BD27DE" w:rsidRPr="00961D2E" w:rsidRDefault="008979AB" w:rsidP="004C689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algum campo</w:t>
            </w:r>
            <w:r w:rsidR="00B94950">
              <w:rPr>
                <w:sz w:val="18"/>
                <w:szCs w:val="18"/>
              </w:rPr>
              <w:t xml:space="preserve"> obrigatório de </w:t>
            </w:r>
            <w:r w:rsidR="00B94950">
              <w:rPr>
                <w:sz w:val="18"/>
                <w:szCs w:val="18"/>
              </w:rPr>
              <w:lastRenderedPageBreak/>
              <w:t xml:space="preserve">registro de e-mail </w:t>
            </w:r>
            <w:r w:rsidR="004C6896">
              <w:rPr>
                <w:sz w:val="18"/>
                <w:szCs w:val="18"/>
              </w:rPr>
              <w:t>vazio</w:t>
            </w:r>
            <w:r>
              <w:rPr>
                <w:sz w:val="18"/>
                <w:szCs w:val="18"/>
              </w:rPr>
              <w:t xml:space="preserve">, então o sistema impede a inclusão e exibe a mensagem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_Ref26798187 \r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8979AB">
              <w:rPr>
                <w:b/>
                <w:sz w:val="18"/>
                <w:szCs w:val="18"/>
              </w:rPr>
              <w:t>ME02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ao lado do campo.</w:t>
            </w:r>
          </w:p>
        </w:tc>
      </w:tr>
    </w:tbl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35590659"/>
      <w:r>
        <w:t>CRITÉRIOS DE ACEITE</w:t>
      </w:r>
      <w:bookmarkEnd w:id="10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5B2E4173" w:rsidR="004F0277" w:rsidRDefault="004F0277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1" w:name="_Ref13564883"/>
      <w:r>
        <w:t>A execução desta história ocorre após o usuário acionar “Parametrizar” para a</w:t>
      </w:r>
      <w:r w:rsidR="00EB2211">
        <w:t>s</w:t>
      </w:r>
      <w:r>
        <w:t xml:space="preserve"> at</w:t>
      </w:r>
      <w:r w:rsidR="00520D2E">
        <w:t>ividade</w:t>
      </w:r>
      <w:r w:rsidR="00EB2211">
        <w:t>s</w:t>
      </w:r>
      <w:r w:rsidR="00520D2E">
        <w:t xml:space="preserve"> secundária</w:t>
      </w:r>
      <w:r w:rsidR="00EB2211">
        <w:t>s</w:t>
      </w:r>
      <w:r w:rsidR="003C766A">
        <w:t xml:space="preserve"> </w:t>
      </w:r>
      <w:r>
        <w:t>na história</w:t>
      </w:r>
      <w:r w:rsidR="00E770F1">
        <w:t xml:space="preserve"> </w:t>
      </w:r>
      <w:r w:rsidR="00405216" w:rsidRPr="004F0277">
        <w:t>Eleitoral_HST05_Consultar_Eleicao</w:t>
      </w:r>
      <w:r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20D56B59" w:rsidR="0093231D" w:rsidRPr="00E61521" w:rsidRDefault="0093231D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o administrador do sistema poderá acessar esta funcionalidade.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1"/>
    </w:p>
    <w:p w14:paraId="2FF047E2" w14:textId="5BC4C634" w:rsidR="007B51A7" w:rsidRDefault="00A445C1" w:rsidP="007F14E9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</w:t>
      </w:r>
      <w:r w:rsidR="009D6DC3">
        <w:rPr>
          <w:position w:val="3"/>
        </w:rPr>
        <w:t xml:space="preserve">para </w:t>
      </w:r>
      <w:r w:rsidR="007F14E9" w:rsidRPr="007F14E9">
        <w:rPr>
          <w:b/>
          <w:position w:val="3"/>
        </w:rPr>
        <w:t>Eleitoral_HST093</w:t>
      </w:r>
      <w:proofErr w:type="gramStart"/>
      <w:r w:rsidR="007F14E9" w:rsidRPr="007F14E9">
        <w:rPr>
          <w:b/>
          <w:position w:val="3"/>
        </w:rPr>
        <w:t>_Inserir</w:t>
      </w:r>
      <w:proofErr w:type="gramEnd"/>
      <w:r w:rsidR="007F14E9" w:rsidRPr="007F14E9">
        <w:rPr>
          <w:b/>
          <w:position w:val="3"/>
        </w:rPr>
        <w:t>_Relator</w:t>
      </w:r>
      <w:r w:rsidR="001F6F53">
        <w:rPr>
          <w:position w:val="3"/>
        </w:rPr>
        <w:t>:</w:t>
      </w:r>
      <w:r w:rsidR="007378A7">
        <w:rPr>
          <w:position w:val="3"/>
        </w:rPr>
        <w:t xml:space="preserve"> </w:t>
      </w:r>
    </w:p>
    <w:p w14:paraId="297C0463" w14:textId="56A5831E" w:rsidR="00A10738" w:rsidRDefault="007B51A7" w:rsidP="00B33095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12" w:name="_Ref27127375"/>
      <w:r w:rsidR="001F6F53" w:rsidRPr="001F6F53">
        <w:rPr>
          <w:b/>
          <w:position w:val="3"/>
        </w:rPr>
        <w:t>Selecionar E-mail</w:t>
      </w:r>
      <w:r w:rsidR="001F6F53">
        <w:rPr>
          <w:b/>
          <w:position w:val="3"/>
        </w:rPr>
        <w:t>.</w:t>
      </w:r>
      <w:r w:rsidR="001F6F53">
        <w:rPr>
          <w:position w:val="3"/>
        </w:rPr>
        <w:t xml:space="preserve"> </w:t>
      </w:r>
      <w:r w:rsidR="00AA5894">
        <w:rPr>
          <w:position w:val="3"/>
        </w:rPr>
        <w:t>Ao s</w:t>
      </w:r>
      <w:r w:rsidR="009B69F3">
        <w:rPr>
          <w:position w:val="3"/>
        </w:rPr>
        <w:t xml:space="preserve">elecionar </w:t>
      </w:r>
      <w:r w:rsidR="00AA5894">
        <w:rPr>
          <w:position w:val="3"/>
        </w:rPr>
        <w:t>a</w:t>
      </w:r>
      <w:r>
        <w:rPr>
          <w:position w:val="3"/>
        </w:rPr>
        <w:t xml:space="preserve"> atividade secundária “</w:t>
      </w:r>
      <w:r w:rsidR="009B69F3" w:rsidRPr="009B69F3">
        <w:rPr>
          <w:b/>
        </w:rPr>
        <w:t>4.</w:t>
      </w:r>
      <w:r w:rsidR="00902CC8">
        <w:rPr>
          <w:b/>
        </w:rPr>
        <w:t>16</w:t>
      </w:r>
      <w:bookmarkStart w:id="13" w:name="_GoBack"/>
      <w:bookmarkEnd w:id="13"/>
      <w:r w:rsidR="009B69F3" w:rsidRPr="009B69F3">
        <w:rPr>
          <w:b/>
        </w:rPr>
        <w:t xml:space="preserve"> </w:t>
      </w:r>
      <w:r w:rsidR="007F14E9">
        <w:rPr>
          <w:b/>
        </w:rPr>
        <w:t>Inserir Novo Relator</w:t>
      </w:r>
      <w:r>
        <w:rPr>
          <w:position w:val="3"/>
        </w:rPr>
        <w:t xml:space="preserve">” </w:t>
      </w:r>
      <w:r w:rsidR="00AA5894">
        <w:rPr>
          <w:position w:val="3"/>
        </w:rPr>
        <w:t>o sistema deve exibir</w:t>
      </w:r>
      <w:r w:rsidR="00401E98">
        <w:rPr>
          <w:position w:val="3"/>
        </w:rPr>
        <w:t xml:space="preserve"> 0</w:t>
      </w:r>
      <w:r w:rsidR="007F14E9">
        <w:rPr>
          <w:position w:val="3"/>
        </w:rPr>
        <w:t>3</w:t>
      </w:r>
      <w:r w:rsidR="00A445C1">
        <w:rPr>
          <w:position w:val="3"/>
        </w:rPr>
        <w:t xml:space="preserve"> registros</w:t>
      </w:r>
      <w:r w:rsidR="001F6F53">
        <w:rPr>
          <w:position w:val="3"/>
        </w:rPr>
        <w:t xml:space="preserve"> para permitir parametrização</w:t>
      </w:r>
      <w:r w:rsidR="00A445C1">
        <w:rPr>
          <w:position w:val="3"/>
        </w:rPr>
        <w:t xml:space="preserve"> de e-mail com as </w:t>
      </w:r>
      <w:r w:rsidR="00E31B52">
        <w:rPr>
          <w:position w:val="3"/>
        </w:rPr>
        <w:t>respectivas</w:t>
      </w:r>
      <w:r w:rsidR="00A445C1">
        <w:rPr>
          <w:position w:val="3"/>
        </w:rPr>
        <w:t xml:space="preserve"> descrições iniciais para o campo “</w:t>
      </w:r>
      <w:r w:rsidR="00A445C1" w:rsidRPr="007B389E">
        <w:rPr>
          <w:b/>
          <w:position w:val="3"/>
        </w:rPr>
        <w:t>Regra de Envio</w:t>
      </w:r>
      <w:r w:rsidR="00A445C1">
        <w:rPr>
          <w:position w:val="3"/>
        </w:rPr>
        <w:t>”:</w:t>
      </w:r>
      <w:bookmarkEnd w:id="12"/>
    </w:p>
    <w:p w14:paraId="5537D44C" w14:textId="0ADFAE0A" w:rsidR="00330D47" w:rsidRDefault="00330D47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7B389E">
        <w:rPr>
          <w:position w:val="3"/>
        </w:rPr>
        <w:t>E-mail informativo</w:t>
      </w:r>
      <w:r w:rsidR="006830CD">
        <w:rPr>
          <w:position w:val="3"/>
        </w:rPr>
        <w:t xml:space="preserve"> </w:t>
      </w:r>
      <w:r w:rsidR="007F14E9">
        <w:rPr>
          <w:position w:val="3"/>
        </w:rPr>
        <w:t>para o novo relator da denúncia.</w:t>
      </w:r>
    </w:p>
    <w:p w14:paraId="495AC18C" w14:textId="4EC66956" w:rsidR="00282A7E" w:rsidRDefault="00330D47" w:rsidP="001504F7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</w:t>
      </w:r>
      <w:r w:rsidR="00D666AE" w:rsidRPr="00282A7E">
        <w:rPr>
          <w:b/>
          <w:position w:val="3"/>
        </w:rPr>
        <w:t>2</w:t>
      </w:r>
      <w:r w:rsidRPr="00282A7E">
        <w:rPr>
          <w:position w:val="3"/>
        </w:rPr>
        <w:t xml:space="preserve">: </w:t>
      </w:r>
      <w:r w:rsidR="00282A7E">
        <w:rPr>
          <w:position w:val="3"/>
        </w:rPr>
        <w:t xml:space="preserve">E-mail informativo </w:t>
      </w:r>
      <w:r w:rsidR="007F14E9">
        <w:rPr>
          <w:position w:val="3"/>
        </w:rPr>
        <w:t>para os coordenadores CE e CEN.</w:t>
      </w:r>
    </w:p>
    <w:p w14:paraId="09BCF034" w14:textId="16C14CE5" w:rsidR="009D084F" w:rsidRDefault="009D084F" w:rsidP="008828A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C45C55">
        <w:rPr>
          <w:b/>
          <w:position w:val="3"/>
        </w:rPr>
        <w:t>Registro 0</w:t>
      </w:r>
      <w:r w:rsidR="007F14E9">
        <w:rPr>
          <w:b/>
          <w:position w:val="3"/>
        </w:rPr>
        <w:t>3</w:t>
      </w:r>
      <w:r w:rsidRPr="00C45C55">
        <w:rPr>
          <w:position w:val="3"/>
        </w:rPr>
        <w:t xml:space="preserve">: </w:t>
      </w:r>
      <w:r w:rsidR="00282A7E">
        <w:rPr>
          <w:position w:val="3"/>
        </w:rPr>
        <w:t>E-mail informativo para os assessores CEN e CE.</w:t>
      </w:r>
    </w:p>
    <w:p w14:paraId="1B358A0E" w14:textId="77777777" w:rsidR="001E0F17" w:rsidRPr="008828A3" w:rsidRDefault="001E0F17" w:rsidP="00353E05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024E3332" w14:textId="77777777" w:rsidR="009B69F3" w:rsidRPr="008828A3" w:rsidRDefault="009B69F3" w:rsidP="009B69F3">
      <w:pPr>
        <w:pStyle w:val="PargrafodaLista"/>
        <w:widowControl/>
        <w:autoSpaceDE/>
        <w:autoSpaceDN/>
        <w:adjustRightInd/>
        <w:spacing w:after="200" w:line="276" w:lineRule="auto"/>
        <w:ind w:left="648"/>
        <w:contextualSpacing/>
        <w:jc w:val="both"/>
        <w:rPr>
          <w:position w:val="3"/>
        </w:rPr>
      </w:pPr>
    </w:p>
    <w:p w14:paraId="50423276" w14:textId="77777777" w:rsidR="00525BFE" w:rsidRPr="00AD0154" w:rsidRDefault="00525BFE" w:rsidP="00525BFE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35590660"/>
      <w:r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525BFE" w:rsidRPr="00FD775E" w14:paraId="30B12024" w14:textId="77777777" w:rsidTr="00FA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1696C285" w14:textId="77777777" w:rsidR="00525BFE" w:rsidRDefault="00525BFE" w:rsidP="00FA4247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525BFE" w:rsidRPr="00FD775E" w14:paraId="57E10383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162AC4EB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1D13BEC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52F48A53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0A6B77D6" w14:textId="77777777" w:rsidR="00525BFE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525BFE" w:rsidRPr="000126F0" w14:paraId="32BC32A0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E50B053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12023348"/>
          </w:p>
        </w:tc>
        <w:bookmarkEnd w:id="17"/>
        <w:tc>
          <w:tcPr>
            <w:tcW w:w="5293" w:type="dxa"/>
          </w:tcPr>
          <w:p w14:paraId="28894409" w14:textId="38B03F13" w:rsidR="00525BFE" w:rsidRPr="006271D7" w:rsidRDefault="008979AB" w:rsidP="008979A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incluídos com sucesso!</w:t>
            </w:r>
          </w:p>
        </w:tc>
        <w:tc>
          <w:tcPr>
            <w:tcW w:w="1409" w:type="dxa"/>
          </w:tcPr>
          <w:p w14:paraId="3503C5B1" w14:textId="6DE75798" w:rsidR="00525BFE" w:rsidRPr="000126F0" w:rsidRDefault="008979AB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6CC3E885" w14:textId="77777777" w:rsidR="00525BFE" w:rsidRPr="000126F0" w:rsidRDefault="00525BFE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25BFE" w:rsidRPr="000126F0" w14:paraId="741A86AB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66E0B8F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6798187"/>
          </w:p>
        </w:tc>
        <w:bookmarkEnd w:id="18"/>
        <w:tc>
          <w:tcPr>
            <w:tcW w:w="5293" w:type="dxa"/>
          </w:tcPr>
          <w:p w14:paraId="36BE4A29" w14:textId="77777777" w:rsidR="00525BFE" w:rsidRDefault="00525BFE" w:rsidP="00FA42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3D2FDF3C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093E08D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65C5DDE" w14:textId="77777777" w:rsidR="00525BFE" w:rsidRPr="00995DB3" w:rsidRDefault="00525BFE" w:rsidP="00525BFE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9" w:name="_Toc35590661"/>
      <w:r>
        <w:t>INFORMAÇÕES COMPLEMENTARES</w:t>
      </w:r>
      <w:bookmarkEnd w:id="19"/>
    </w:p>
    <w:p w14:paraId="3DAA7060" w14:textId="3AAAA4ED" w:rsidR="0098403F" w:rsidRDefault="0098403F" w:rsidP="0098403F">
      <w:r>
        <w:t>História relacionada:</w:t>
      </w:r>
    </w:p>
    <w:p w14:paraId="095F6783" w14:textId="4C8B56B7" w:rsidR="00405216" w:rsidRPr="00405216" w:rsidRDefault="003612D8" w:rsidP="003612D8">
      <w:pPr>
        <w:pStyle w:val="PargrafodaLista"/>
        <w:numPr>
          <w:ilvl w:val="0"/>
          <w:numId w:val="36"/>
        </w:numPr>
      </w:pPr>
      <w:r w:rsidRPr="003612D8">
        <w:rPr>
          <w:position w:val="3"/>
        </w:rPr>
        <w:t>Eleitoral_HST093</w:t>
      </w:r>
      <w:proofErr w:type="gramStart"/>
      <w:r w:rsidRPr="003612D8">
        <w:rPr>
          <w:position w:val="3"/>
        </w:rPr>
        <w:t>_Inserir</w:t>
      </w:r>
      <w:proofErr w:type="gramEnd"/>
      <w:r w:rsidRPr="003612D8">
        <w:rPr>
          <w:position w:val="3"/>
        </w:rPr>
        <w:t>_Relator</w:t>
      </w:r>
    </w:p>
    <w:sectPr w:rsidR="00405216" w:rsidRPr="00405216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B47DC" w14:textId="77777777" w:rsidR="002C5D26" w:rsidRDefault="002C5D26">
      <w:r>
        <w:separator/>
      </w:r>
    </w:p>
    <w:p w14:paraId="1B8090C6" w14:textId="77777777" w:rsidR="002C5D26" w:rsidRDefault="002C5D26"/>
  </w:endnote>
  <w:endnote w:type="continuationSeparator" w:id="0">
    <w:p w14:paraId="3A066A79" w14:textId="77777777" w:rsidR="002C5D26" w:rsidRDefault="002C5D26">
      <w:r>
        <w:continuationSeparator/>
      </w:r>
    </w:p>
    <w:p w14:paraId="232F82F8" w14:textId="77777777" w:rsidR="002C5D26" w:rsidRDefault="002C5D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02CC8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C6F3D" w14:textId="77777777" w:rsidR="002C5D26" w:rsidRDefault="002C5D26">
      <w:r>
        <w:separator/>
      </w:r>
    </w:p>
    <w:p w14:paraId="3954441D" w14:textId="77777777" w:rsidR="002C5D26" w:rsidRDefault="002C5D26"/>
  </w:footnote>
  <w:footnote w:type="continuationSeparator" w:id="0">
    <w:p w14:paraId="708600AD" w14:textId="77777777" w:rsidR="002C5D26" w:rsidRDefault="002C5D26">
      <w:r>
        <w:continuationSeparator/>
      </w:r>
    </w:p>
    <w:p w14:paraId="5FD4EDCC" w14:textId="77777777" w:rsidR="002C5D26" w:rsidRDefault="002C5D2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.5pt" o:ole="">
                <v:imagedata r:id="rId1" o:title=""/>
              </v:shape>
              <o:OLEObject Type="Embed" ProgID="PBrush" ShapeID="_x0000_i1025" DrawAspect="Content" ObjectID="_1647857044" r:id="rId2"/>
            </w:object>
          </w:r>
        </w:p>
      </w:tc>
      <w:tc>
        <w:tcPr>
          <w:tcW w:w="4111" w:type="dxa"/>
          <w:vAlign w:val="center"/>
        </w:tcPr>
        <w:p w14:paraId="2CC77D67" w14:textId="6BA74C0F" w:rsidR="004B0230" w:rsidRPr="00C6532E" w:rsidRDefault="003612D8" w:rsidP="003612D8">
          <w:pPr>
            <w:pStyle w:val="Cabealho"/>
            <w:jc w:val="center"/>
            <w:rPr>
              <w:rFonts w:ascii="Verdana" w:hAnsi="Verdana"/>
            </w:rPr>
          </w:pPr>
          <w:r>
            <w:t>HST- 111 – Definir E-mail</w:t>
          </w:r>
        </w:p>
      </w:tc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50984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519E"/>
    <w:rsid w:val="00012C5B"/>
    <w:rsid w:val="000141F2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F78"/>
    <w:rsid w:val="0006544A"/>
    <w:rsid w:val="000656C5"/>
    <w:rsid w:val="00065C98"/>
    <w:rsid w:val="00070317"/>
    <w:rsid w:val="00070E0A"/>
    <w:rsid w:val="00071D0D"/>
    <w:rsid w:val="00072376"/>
    <w:rsid w:val="00076318"/>
    <w:rsid w:val="00080985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A7D30"/>
    <w:rsid w:val="000B038B"/>
    <w:rsid w:val="000B0771"/>
    <w:rsid w:val="000B38E9"/>
    <w:rsid w:val="000B624B"/>
    <w:rsid w:val="000C03AE"/>
    <w:rsid w:val="000C0B01"/>
    <w:rsid w:val="000C207B"/>
    <w:rsid w:val="000C4D66"/>
    <w:rsid w:val="000C795C"/>
    <w:rsid w:val="000D6620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62DC"/>
    <w:rsid w:val="00133652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55E7D"/>
    <w:rsid w:val="00157E66"/>
    <w:rsid w:val="00162BCE"/>
    <w:rsid w:val="00165338"/>
    <w:rsid w:val="0016553B"/>
    <w:rsid w:val="00165659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2ECD"/>
    <w:rsid w:val="0019459B"/>
    <w:rsid w:val="00194A9F"/>
    <w:rsid w:val="001971B3"/>
    <w:rsid w:val="001975BE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3EE9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0F17"/>
    <w:rsid w:val="001E5FCB"/>
    <w:rsid w:val="001E7DA1"/>
    <w:rsid w:val="001F1623"/>
    <w:rsid w:val="001F2292"/>
    <w:rsid w:val="001F26D8"/>
    <w:rsid w:val="001F6C31"/>
    <w:rsid w:val="001F6F53"/>
    <w:rsid w:val="002028D7"/>
    <w:rsid w:val="002103B1"/>
    <w:rsid w:val="0021173B"/>
    <w:rsid w:val="00213722"/>
    <w:rsid w:val="0021528E"/>
    <w:rsid w:val="00215C74"/>
    <w:rsid w:val="0022486D"/>
    <w:rsid w:val="002254FF"/>
    <w:rsid w:val="00225A44"/>
    <w:rsid w:val="002264A6"/>
    <w:rsid w:val="0022705D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5F60"/>
    <w:rsid w:val="00277737"/>
    <w:rsid w:val="00282A7E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5D26"/>
    <w:rsid w:val="002C750E"/>
    <w:rsid w:val="002C7F07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121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3E05"/>
    <w:rsid w:val="00354AB5"/>
    <w:rsid w:val="003562D2"/>
    <w:rsid w:val="0035649F"/>
    <w:rsid w:val="0036094F"/>
    <w:rsid w:val="003612D8"/>
    <w:rsid w:val="00361A0B"/>
    <w:rsid w:val="00362959"/>
    <w:rsid w:val="00367ABF"/>
    <w:rsid w:val="003708BF"/>
    <w:rsid w:val="003716C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C766A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78CD"/>
    <w:rsid w:val="004017B0"/>
    <w:rsid w:val="00401E98"/>
    <w:rsid w:val="00402755"/>
    <w:rsid w:val="00402FB3"/>
    <w:rsid w:val="00405216"/>
    <w:rsid w:val="00406C11"/>
    <w:rsid w:val="00407B49"/>
    <w:rsid w:val="00410002"/>
    <w:rsid w:val="00411E80"/>
    <w:rsid w:val="00413B9C"/>
    <w:rsid w:val="004166D4"/>
    <w:rsid w:val="00423475"/>
    <w:rsid w:val="00424FDE"/>
    <w:rsid w:val="00426FF4"/>
    <w:rsid w:val="00427294"/>
    <w:rsid w:val="00430470"/>
    <w:rsid w:val="004307FE"/>
    <w:rsid w:val="0043209D"/>
    <w:rsid w:val="00432970"/>
    <w:rsid w:val="00433E23"/>
    <w:rsid w:val="00434931"/>
    <w:rsid w:val="00441F6B"/>
    <w:rsid w:val="00445958"/>
    <w:rsid w:val="00451008"/>
    <w:rsid w:val="00452F7E"/>
    <w:rsid w:val="00453895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5B09"/>
    <w:rsid w:val="00487494"/>
    <w:rsid w:val="00491640"/>
    <w:rsid w:val="00492E0E"/>
    <w:rsid w:val="00496A36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546D"/>
    <w:rsid w:val="004D60DE"/>
    <w:rsid w:val="004D7401"/>
    <w:rsid w:val="004E6355"/>
    <w:rsid w:val="004F0277"/>
    <w:rsid w:val="004F2D3C"/>
    <w:rsid w:val="004F5F85"/>
    <w:rsid w:val="004F74DA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76D3"/>
    <w:rsid w:val="0054075C"/>
    <w:rsid w:val="0054497B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104"/>
    <w:rsid w:val="005A2664"/>
    <w:rsid w:val="005A2C86"/>
    <w:rsid w:val="005A4527"/>
    <w:rsid w:val="005B660B"/>
    <w:rsid w:val="005B729F"/>
    <w:rsid w:val="005B77D4"/>
    <w:rsid w:val="005B7BEE"/>
    <w:rsid w:val="005D1A41"/>
    <w:rsid w:val="005D4539"/>
    <w:rsid w:val="005D5D2D"/>
    <w:rsid w:val="005E577D"/>
    <w:rsid w:val="005E77FA"/>
    <w:rsid w:val="005F0D30"/>
    <w:rsid w:val="005F1915"/>
    <w:rsid w:val="005F2448"/>
    <w:rsid w:val="005F5F6C"/>
    <w:rsid w:val="005F65D6"/>
    <w:rsid w:val="005F6896"/>
    <w:rsid w:val="006002CB"/>
    <w:rsid w:val="006036B0"/>
    <w:rsid w:val="00606AF1"/>
    <w:rsid w:val="00606AF9"/>
    <w:rsid w:val="0061438A"/>
    <w:rsid w:val="00614B97"/>
    <w:rsid w:val="006203F0"/>
    <w:rsid w:val="0062048E"/>
    <w:rsid w:val="006271D7"/>
    <w:rsid w:val="00630574"/>
    <w:rsid w:val="00631F95"/>
    <w:rsid w:val="0063366E"/>
    <w:rsid w:val="00633E2A"/>
    <w:rsid w:val="00634FD7"/>
    <w:rsid w:val="006352E6"/>
    <w:rsid w:val="00635B98"/>
    <w:rsid w:val="00635CDA"/>
    <w:rsid w:val="00637B13"/>
    <w:rsid w:val="00641084"/>
    <w:rsid w:val="00643AF1"/>
    <w:rsid w:val="00643FD6"/>
    <w:rsid w:val="00647C03"/>
    <w:rsid w:val="006507A2"/>
    <w:rsid w:val="00651E99"/>
    <w:rsid w:val="00655914"/>
    <w:rsid w:val="00655DAF"/>
    <w:rsid w:val="00655E52"/>
    <w:rsid w:val="00656382"/>
    <w:rsid w:val="00660A75"/>
    <w:rsid w:val="00663990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6E0E"/>
    <w:rsid w:val="007378A7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462"/>
    <w:rsid w:val="00757A62"/>
    <w:rsid w:val="00760C10"/>
    <w:rsid w:val="00764181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9D4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14E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23BA"/>
    <w:rsid w:val="008232DC"/>
    <w:rsid w:val="008239EF"/>
    <w:rsid w:val="00825F00"/>
    <w:rsid w:val="00827383"/>
    <w:rsid w:val="008308DF"/>
    <w:rsid w:val="00835B26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62F2D"/>
    <w:rsid w:val="00863636"/>
    <w:rsid w:val="008732A9"/>
    <w:rsid w:val="00873BA2"/>
    <w:rsid w:val="00874558"/>
    <w:rsid w:val="00876787"/>
    <w:rsid w:val="008767B4"/>
    <w:rsid w:val="008800A5"/>
    <w:rsid w:val="008817D9"/>
    <w:rsid w:val="008828A3"/>
    <w:rsid w:val="0088297A"/>
    <w:rsid w:val="0088554D"/>
    <w:rsid w:val="00890DCB"/>
    <w:rsid w:val="0089747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6C3F"/>
    <w:rsid w:val="008D016E"/>
    <w:rsid w:val="008D1793"/>
    <w:rsid w:val="008D2309"/>
    <w:rsid w:val="008D29C9"/>
    <w:rsid w:val="008D2A66"/>
    <w:rsid w:val="008D48B0"/>
    <w:rsid w:val="008D6202"/>
    <w:rsid w:val="008E12F9"/>
    <w:rsid w:val="008E1EF5"/>
    <w:rsid w:val="008E58E3"/>
    <w:rsid w:val="008F3397"/>
    <w:rsid w:val="008F3793"/>
    <w:rsid w:val="008F50AF"/>
    <w:rsid w:val="008F5B17"/>
    <w:rsid w:val="008F7B9C"/>
    <w:rsid w:val="009000EE"/>
    <w:rsid w:val="00902CC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61BC"/>
    <w:rsid w:val="00927FDD"/>
    <w:rsid w:val="0093231D"/>
    <w:rsid w:val="0093416A"/>
    <w:rsid w:val="00934AA1"/>
    <w:rsid w:val="00935198"/>
    <w:rsid w:val="00937A9B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54FC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498B"/>
    <w:rsid w:val="00995DB3"/>
    <w:rsid w:val="009976C0"/>
    <w:rsid w:val="00997D16"/>
    <w:rsid w:val="00997E06"/>
    <w:rsid w:val="009B0E3A"/>
    <w:rsid w:val="009B111C"/>
    <w:rsid w:val="009B1D4F"/>
    <w:rsid w:val="009B37CA"/>
    <w:rsid w:val="009B42E9"/>
    <w:rsid w:val="009B5314"/>
    <w:rsid w:val="009B5756"/>
    <w:rsid w:val="009B69F3"/>
    <w:rsid w:val="009B7D02"/>
    <w:rsid w:val="009C1E83"/>
    <w:rsid w:val="009C1FA4"/>
    <w:rsid w:val="009C7DD1"/>
    <w:rsid w:val="009D084F"/>
    <w:rsid w:val="009D38DE"/>
    <w:rsid w:val="009D3C60"/>
    <w:rsid w:val="009D42B4"/>
    <w:rsid w:val="009D68F9"/>
    <w:rsid w:val="009D6DC3"/>
    <w:rsid w:val="009D75A7"/>
    <w:rsid w:val="009D7690"/>
    <w:rsid w:val="009E58CB"/>
    <w:rsid w:val="009E75B1"/>
    <w:rsid w:val="009F1056"/>
    <w:rsid w:val="009F32D2"/>
    <w:rsid w:val="009F3E3A"/>
    <w:rsid w:val="00A00A3F"/>
    <w:rsid w:val="00A0444D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241D"/>
    <w:rsid w:val="00A9333C"/>
    <w:rsid w:val="00A9454B"/>
    <w:rsid w:val="00A97AEF"/>
    <w:rsid w:val="00A97D94"/>
    <w:rsid w:val="00AA0679"/>
    <w:rsid w:val="00AA1DBD"/>
    <w:rsid w:val="00AA2126"/>
    <w:rsid w:val="00AA3B1E"/>
    <w:rsid w:val="00AA5894"/>
    <w:rsid w:val="00AA5D0E"/>
    <w:rsid w:val="00AA6C1F"/>
    <w:rsid w:val="00AB0CD8"/>
    <w:rsid w:val="00AB1061"/>
    <w:rsid w:val="00AB7942"/>
    <w:rsid w:val="00AC3D6D"/>
    <w:rsid w:val="00AC46AD"/>
    <w:rsid w:val="00AC4B96"/>
    <w:rsid w:val="00AD0188"/>
    <w:rsid w:val="00AD67DD"/>
    <w:rsid w:val="00AE1453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101A"/>
    <w:rsid w:val="00B410F5"/>
    <w:rsid w:val="00B41119"/>
    <w:rsid w:val="00B412B6"/>
    <w:rsid w:val="00B41C91"/>
    <w:rsid w:val="00B43814"/>
    <w:rsid w:val="00B47202"/>
    <w:rsid w:val="00B51EB9"/>
    <w:rsid w:val="00B5363F"/>
    <w:rsid w:val="00B53AB6"/>
    <w:rsid w:val="00B54A59"/>
    <w:rsid w:val="00B56097"/>
    <w:rsid w:val="00B563D1"/>
    <w:rsid w:val="00B56F3A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5E65"/>
    <w:rsid w:val="00BE1485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37DF8"/>
    <w:rsid w:val="00C42292"/>
    <w:rsid w:val="00C42947"/>
    <w:rsid w:val="00C43395"/>
    <w:rsid w:val="00C44878"/>
    <w:rsid w:val="00C45C55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3EFC"/>
    <w:rsid w:val="00C867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6073"/>
    <w:rsid w:val="00CB45A5"/>
    <w:rsid w:val="00CB5399"/>
    <w:rsid w:val="00CB596E"/>
    <w:rsid w:val="00CB71CE"/>
    <w:rsid w:val="00CC4CA1"/>
    <w:rsid w:val="00CC669B"/>
    <w:rsid w:val="00CC7748"/>
    <w:rsid w:val="00CD45DB"/>
    <w:rsid w:val="00CD5D96"/>
    <w:rsid w:val="00CD74DB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2305"/>
    <w:rsid w:val="00D641B3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F22"/>
    <w:rsid w:val="00DA03C2"/>
    <w:rsid w:val="00DA305F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3868"/>
    <w:rsid w:val="00DC3A6B"/>
    <w:rsid w:val="00DC3E44"/>
    <w:rsid w:val="00DC5B3A"/>
    <w:rsid w:val="00DE0B96"/>
    <w:rsid w:val="00DE2AB3"/>
    <w:rsid w:val="00DE3385"/>
    <w:rsid w:val="00DE35A3"/>
    <w:rsid w:val="00DE40C2"/>
    <w:rsid w:val="00DE50A5"/>
    <w:rsid w:val="00DE697F"/>
    <w:rsid w:val="00DE793F"/>
    <w:rsid w:val="00DE7BA6"/>
    <w:rsid w:val="00DF3810"/>
    <w:rsid w:val="00DF43B9"/>
    <w:rsid w:val="00DF65A3"/>
    <w:rsid w:val="00E021B0"/>
    <w:rsid w:val="00E033BC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11F6"/>
    <w:rsid w:val="00E41207"/>
    <w:rsid w:val="00E45012"/>
    <w:rsid w:val="00E466B7"/>
    <w:rsid w:val="00E47B6D"/>
    <w:rsid w:val="00E54D1A"/>
    <w:rsid w:val="00E61521"/>
    <w:rsid w:val="00E65217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1DA8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0519"/>
    <w:rsid w:val="00F406B1"/>
    <w:rsid w:val="00F46D1D"/>
    <w:rsid w:val="00F4708B"/>
    <w:rsid w:val="00F471EA"/>
    <w:rsid w:val="00F47A87"/>
    <w:rsid w:val="00F50392"/>
    <w:rsid w:val="00F505B0"/>
    <w:rsid w:val="00F51A16"/>
    <w:rsid w:val="00F51AE6"/>
    <w:rsid w:val="00F52DDF"/>
    <w:rsid w:val="00F55FF2"/>
    <w:rsid w:val="00F56573"/>
    <w:rsid w:val="00F574D3"/>
    <w:rsid w:val="00F6427F"/>
    <w:rsid w:val="00F705AD"/>
    <w:rsid w:val="00F70688"/>
    <w:rsid w:val="00F71FDA"/>
    <w:rsid w:val="00F72E90"/>
    <w:rsid w:val="00F74B60"/>
    <w:rsid w:val="00F76A48"/>
    <w:rsid w:val="00F777DD"/>
    <w:rsid w:val="00F779E2"/>
    <w:rsid w:val="00F8039C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59"/>
    <w:rsid w:val="00FE046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2C188-784B-4519-B417-93A2ECD5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397</TotalTime>
  <Pages>7</Pages>
  <Words>724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4629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132</cp:revision>
  <cp:lastPrinted>2006-08-08T20:14:00Z</cp:lastPrinted>
  <dcterms:created xsi:type="dcterms:W3CDTF">2019-12-26T17:25:00Z</dcterms:created>
  <dcterms:modified xsi:type="dcterms:W3CDTF">2020-04-08T16:18:00Z</dcterms:modified>
</cp:coreProperties>
</file>