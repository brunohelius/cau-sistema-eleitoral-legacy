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78F53276" w:rsidR="00663F16" w:rsidRPr="006D7175" w:rsidRDefault="00D53C72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HST18</w:t>
          </w:r>
          <w:r w:rsidR="00853705">
            <w:rPr>
              <w:sz w:val="52"/>
              <w:szCs w:val="52"/>
            </w:rPr>
            <w:t>8</w:t>
          </w:r>
          <w:r>
            <w:rPr>
              <w:sz w:val="52"/>
              <w:szCs w:val="52"/>
            </w:rPr>
            <w:t xml:space="preserve"> – Detalhar Julgamento em 1ª instancia da Alegação do Pedido de Impugnação de Resultado de Eleição - Profissional</w:t>
          </w:r>
        </w:p>
      </w:sdtContent>
    </w:sdt>
    <w:p w14:paraId="0325C1F5" w14:textId="6380CED6" w:rsidR="00A735A5" w:rsidRPr="006D7175" w:rsidRDefault="00825F00">
      <w:pPr>
        <w:pStyle w:val="NomeProjeto"/>
      </w:pPr>
      <w:r w:rsidRPr="006D7175">
        <w:fldChar w:fldCharType="begin"/>
      </w:r>
      <w:r w:rsidR="00A735A5" w:rsidRPr="006D7175">
        <w:instrText xml:space="preserve"> ASK  NomePr</w:instrText>
      </w:r>
      <w:r w:rsidR="00C03F98" w:rsidRPr="006D7175">
        <w:instrText>oduto</w:instrText>
      </w:r>
      <w:r w:rsidR="00A735A5" w:rsidRPr="006D7175">
        <w:instrText xml:space="preserve"> "Informe o nome do </w:instrText>
      </w:r>
      <w:r w:rsidR="00C03F98" w:rsidRPr="006D7175">
        <w:instrText>produto</w:instrText>
      </w:r>
      <w:r w:rsidR="00A735A5" w:rsidRPr="006D7175">
        <w:instrText xml:space="preserve">"  \* MERGEFORMAT </w:instrText>
      </w:r>
      <w:r w:rsidRPr="006D7175">
        <w:fldChar w:fldCharType="separate"/>
      </w:r>
      <w:bookmarkStart w:id="0" w:name="NomeProduto"/>
      <w:bookmarkStart w:id="1" w:name="NomeProjeto"/>
      <w:r w:rsidR="00C03F98" w:rsidRPr="006D7175">
        <w:t>&lt;Nome do Produto&gt;</w:t>
      </w:r>
      <w:bookmarkEnd w:id="0"/>
      <w:bookmarkEnd w:id="1"/>
      <w:r w:rsidRPr="006D7175">
        <w:fldChar w:fldCharType="end"/>
      </w:r>
      <w:r w:rsidR="00B41C91" w:rsidRPr="006D7175">
        <w:t>Sistema Processo Eleitoral</w:t>
      </w:r>
    </w:p>
    <w:p w14:paraId="5A8E73EC" w14:textId="4664218B" w:rsidR="00A735A5" w:rsidRPr="006D7175" w:rsidRDefault="00825F00">
      <w:pPr>
        <w:pStyle w:val="NomeCliente"/>
      </w:pPr>
      <w:r w:rsidRPr="006D7175">
        <w:fldChar w:fldCharType="begin"/>
      </w:r>
      <w:r w:rsidR="00A735A5" w:rsidRPr="006D7175">
        <w:instrText xml:space="preserve"> ASK  NomeCliente "Informe o nome do cliente"  \* MERGEFORMAT </w:instrText>
      </w:r>
      <w:r w:rsidRPr="006D7175">
        <w:fldChar w:fldCharType="separate"/>
      </w:r>
      <w:bookmarkStart w:id="2" w:name="NomeCliente"/>
      <w:r w:rsidR="00C03F98" w:rsidRPr="006D7175">
        <w:t>&lt;Nome do cliente&gt;</w:t>
      </w:r>
      <w:bookmarkEnd w:id="2"/>
      <w:r w:rsidRPr="006D7175">
        <w:fldChar w:fldCharType="end"/>
      </w:r>
      <w:r w:rsidRPr="006D7175">
        <w:fldChar w:fldCharType="begin"/>
      </w:r>
      <w:r w:rsidR="00C42947" w:rsidRPr="006D7175">
        <w:instrText xml:space="preserve"> REF NomeCliente </w:instrText>
      </w:r>
      <w:r w:rsidR="006D302B" w:rsidRPr="006D7175">
        <w:instrText xml:space="preserve"> \* MERGEFORMAT </w:instrText>
      </w:r>
      <w:r w:rsidRPr="006D7175">
        <w:fldChar w:fldCharType="separate"/>
      </w:r>
      <w:r w:rsidR="00076318" w:rsidRPr="006D7175">
        <w:t>CAU</w:t>
      </w:r>
      <w:r w:rsidRPr="006D7175">
        <w:fldChar w:fldCharType="end"/>
      </w:r>
    </w:p>
    <w:p w14:paraId="26020D1D" w14:textId="77777777" w:rsidR="00A735A5" w:rsidRPr="006D7175" w:rsidRDefault="00A735A5">
      <w:pPr>
        <w:pStyle w:val="NomeCliente"/>
        <w:sectPr w:rsidR="00A735A5" w:rsidRPr="006D7175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6D7175" w:rsidRDefault="00E25943" w:rsidP="00E25943">
      <w:pPr>
        <w:pStyle w:val="Dica"/>
        <w:spacing w:after="0"/>
      </w:pPr>
    </w:p>
    <w:p w14:paraId="09D3AC62" w14:textId="77777777" w:rsidR="00A735A5" w:rsidRPr="006D7175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6D7175">
        <w:br w:type="page"/>
      </w:r>
      <w:r w:rsidRPr="006D7175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6D7175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6D717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Observações</w:t>
            </w:r>
          </w:p>
        </w:tc>
      </w:tr>
      <w:tr w:rsidR="00980E07" w:rsidRPr="006D7175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6D7175" w:rsidRDefault="00980E07" w:rsidP="00980E07">
            <w:pPr>
              <w:jc w:val="center"/>
            </w:pPr>
            <w:r w:rsidRPr="006D7175">
              <w:t>1.0</w:t>
            </w:r>
          </w:p>
        </w:tc>
        <w:tc>
          <w:tcPr>
            <w:tcW w:w="1425" w:type="dxa"/>
            <w:vAlign w:val="center"/>
          </w:tcPr>
          <w:p w14:paraId="3828512A" w14:textId="66CA72A1" w:rsidR="00980E07" w:rsidRPr="006D7175" w:rsidRDefault="00115C51" w:rsidP="00072E96">
            <w:pPr>
              <w:jc w:val="center"/>
            </w:pPr>
            <w:r>
              <w:t>20</w:t>
            </w:r>
            <w:r w:rsidR="00980E07" w:rsidRPr="006D7175">
              <w:t>/0</w:t>
            </w:r>
            <w:r w:rsidR="00155751" w:rsidRPr="006D7175">
              <w:t>7</w:t>
            </w:r>
            <w:r w:rsidR="00980E07" w:rsidRPr="006D7175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6D7175" w:rsidRDefault="00980E07" w:rsidP="00980E07">
            <w:pPr>
              <w:ind w:left="169"/>
              <w:jc w:val="left"/>
            </w:pPr>
            <w:r w:rsidRPr="006D7175">
              <w:t xml:space="preserve">Flávia Monteiro </w:t>
            </w:r>
          </w:p>
        </w:tc>
        <w:tc>
          <w:tcPr>
            <w:tcW w:w="4203" w:type="dxa"/>
          </w:tcPr>
          <w:p w14:paraId="19989C7B" w14:textId="486BC5A5" w:rsidR="00980E07" w:rsidRPr="006D7175" w:rsidRDefault="00980E07" w:rsidP="00980E07">
            <w:pPr>
              <w:ind w:left="174"/>
              <w:jc w:val="left"/>
            </w:pPr>
            <w:r w:rsidRPr="006D7175">
              <w:t>Em atendimento a OS1</w:t>
            </w:r>
            <w:r w:rsidR="00155751" w:rsidRPr="006D7175">
              <w:t>7</w:t>
            </w:r>
            <w:r w:rsidR="00072E96" w:rsidRPr="006D7175">
              <w:t>5</w:t>
            </w:r>
            <w:r w:rsidR="004265CC">
              <w:t>3</w:t>
            </w:r>
            <w:r w:rsidR="00155751" w:rsidRPr="006D7175">
              <w:t xml:space="preserve"> Sprint 0</w:t>
            </w:r>
            <w:r w:rsidR="004265CC">
              <w:t>3</w:t>
            </w:r>
            <w:r w:rsidRPr="006D7175">
              <w:t>:</w:t>
            </w:r>
          </w:p>
          <w:p w14:paraId="10E3D2AF" w14:textId="73280DDB" w:rsidR="00980E07" w:rsidRPr="006D7175" w:rsidRDefault="00980E07" w:rsidP="00FA7FF5">
            <w:pPr>
              <w:ind w:left="174"/>
              <w:jc w:val="left"/>
            </w:pPr>
            <w:r w:rsidRPr="006D7175">
              <w:t>- Inclusão da funcionalidade.</w:t>
            </w:r>
          </w:p>
        </w:tc>
      </w:tr>
    </w:tbl>
    <w:p w14:paraId="7FCD6DB3" w14:textId="77777777" w:rsidR="00A735A5" w:rsidRPr="006D717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6D7175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6D7175" w:rsidRDefault="00A4247F" w:rsidP="00A4247F">
      <w:pPr>
        <w:rPr>
          <w:rFonts w:cs="Arial"/>
          <w:szCs w:val="22"/>
        </w:rPr>
      </w:pPr>
    </w:p>
    <w:p w14:paraId="7AE1C47C" w14:textId="77777777" w:rsidR="00A4247F" w:rsidRPr="006D7175" w:rsidRDefault="00A4247F" w:rsidP="00A4247F">
      <w:pPr>
        <w:rPr>
          <w:rFonts w:cs="Arial"/>
          <w:szCs w:val="22"/>
        </w:rPr>
      </w:pPr>
    </w:p>
    <w:p w14:paraId="423BB385" w14:textId="77777777" w:rsidR="00A4247F" w:rsidRPr="006D7175" w:rsidRDefault="00A4247F" w:rsidP="00A4247F">
      <w:pPr>
        <w:rPr>
          <w:rFonts w:cs="Arial"/>
          <w:szCs w:val="22"/>
        </w:rPr>
      </w:pPr>
    </w:p>
    <w:p w14:paraId="0762D381" w14:textId="77777777" w:rsidR="00A4247F" w:rsidRPr="006D7175" w:rsidRDefault="00A4247F" w:rsidP="00A4247F">
      <w:pPr>
        <w:rPr>
          <w:rFonts w:cs="Arial"/>
          <w:szCs w:val="22"/>
        </w:rPr>
      </w:pPr>
    </w:p>
    <w:p w14:paraId="7558BBB3" w14:textId="77777777" w:rsidR="00A4247F" w:rsidRPr="006D7175" w:rsidRDefault="00A4247F" w:rsidP="00A4247F">
      <w:pPr>
        <w:rPr>
          <w:rFonts w:cs="Arial"/>
          <w:szCs w:val="22"/>
        </w:rPr>
      </w:pPr>
    </w:p>
    <w:p w14:paraId="6825B8F0" w14:textId="77777777" w:rsidR="00A4247F" w:rsidRPr="006D7175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6D7175" w:rsidRDefault="00A4247F" w:rsidP="00A4247F">
      <w:pPr>
        <w:tabs>
          <w:tab w:val="left" w:pos="420"/>
        </w:tabs>
        <w:rPr>
          <w:rFonts w:cs="Arial"/>
          <w:szCs w:val="22"/>
        </w:rPr>
      </w:pPr>
      <w:r w:rsidRPr="006D7175">
        <w:rPr>
          <w:rFonts w:cs="Arial"/>
          <w:szCs w:val="22"/>
        </w:rPr>
        <w:tab/>
      </w:r>
    </w:p>
    <w:p w14:paraId="22CC31A1" w14:textId="77777777" w:rsidR="00A735A5" w:rsidRPr="006D7175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6D7175">
        <w:rPr>
          <w:rFonts w:cs="Arial"/>
          <w:szCs w:val="22"/>
        </w:rPr>
        <w:br w:type="page"/>
      </w:r>
      <w:r w:rsidRPr="006D7175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6D7175" w:rsidRDefault="00A735A5">
      <w:pPr>
        <w:jc w:val="center"/>
        <w:rPr>
          <w:rFonts w:cs="Arial"/>
          <w:b/>
          <w:szCs w:val="22"/>
        </w:rPr>
      </w:pPr>
    </w:p>
    <w:p w14:paraId="3B26A67D" w14:textId="77777777" w:rsidR="007D14BF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6D7175">
        <w:fldChar w:fldCharType="begin"/>
      </w:r>
      <w:r w:rsidR="00A735A5" w:rsidRPr="006D7175">
        <w:instrText xml:space="preserve"> TOC \o "1-2" \h \z \u </w:instrText>
      </w:r>
      <w:r w:rsidRPr="006D7175">
        <w:fldChar w:fldCharType="separate"/>
      </w:r>
      <w:hyperlink w:anchor="_Toc46921543" w:history="1">
        <w:r w:rsidR="007D14BF" w:rsidRPr="0073095A">
          <w:rPr>
            <w:rStyle w:val="Hyperlink"/>
            <w:noProof/>
          </w:rPr>
          <w:t>HST188 – Detalhar Julgamento em 1ª instancia da Alegação do Pedido de Impugnação de Resultado de Eleição - Profissional</w:t>
        </w:r>
        <w:r w:rsidR="007D14BF">
          <w:rPr>
            <w:noProof/>
            <w:webHidden/>
          </w:rPr>
          <w:tab/>
        </w:r>
        <w:r w:rsidR="007D14BF">
          <w:rPr>
            <w:noProof/>
            <w:webHidden/>
          </w:rPr>
          <w:fldChar w:fldCharType="begin"/>
        </w:r>
        <w:r w:rsidR="007D14BF">
          <w:rPr>
            <w:noProof/>
            <w:webHidden/>
          </w:rPr>
          <w:instrText xml:space="preserve"> PAGEREF _Toc46921543 \h </w:instrText>
        </w:r>
        <w:r w:rsidR="007D14BF">
          <w:rPr>
            <w:noProof/>
            <w:webHidden/>
          </w:rPr>
        </w:r>
        <w:r w:rsidR="007D14BF">
          <w:rPr>
            <w:noProof/>
            <w:webHidden/>
          </w:rPr>
          <w:fldChar w:fldCharType="separate"/>
        </w:r>
        <w:r w:rsidR="007D14BF">
          <w:rPr>
            <w:noProof/>
            <w:webHidden/>
          </w:rPr>
          <w:t>4</w:t>
        </w:r>
        <w:r w:rsidR="007D14BF">
          <w:rPr>
            <w:noProof/>
            <w:webHidden/>
          </w:rPr>
          <w:fldChar w:fldCharType="end"/>
        </w:r>
      </w:hyperlink>
    </w:p>
    <w:p w14:paraId="54CDCE32" w14:textId="77777777" w:rsidR="007D14BF" w:rsidRDefault="0089354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21544" w:history="1">
        <w:r w:rsidR="007D14BF" w:rsidRPr="0073095A">
          <w:rPr>
            <w:rStyle w:val="Hyperlink"/>
            <w:noProof/>
          </w:rPr>
          <w:t>COMO</w:t>
        </w:r>
        <w:r w:rsidR="007D14BF">
          <w:rPr>
            <w:noProof/>
            <w:webHidden/>
          </w:rPr>
          <w:tab/>
        </w:r>
        <w:r w:rsidR="007D14BF">
          <w:rPr>
            <w:noProof/>
            <w:webHidden/>
          </w:rPr>
          <w:fldChar w:fldCharType="begin"/>
        </w:r>
        <w:r w:rsidR="007D14BF">
          <w:rPr>
            <w:noProof/>
            <w:webHidden/>
          </w:rPr>
          <w:instrText xml:space="preserve"> PAGEREF _Toc46921544 \h </w:instrText>
        </w:r>
        <w:r w:rsidR="007D14BF">
          <w:rPr>
            <w:noProof/>
            <w:webHidden/>
          </w:rPr>
        </w:r>
        <w:r w:rsidR="007D14BF">
          <w:rPr>
            <w:noProof/>
            <w:webHidden/>
          </w:rPr>
          <w:fldChar w:fldCharType="separate"/>
        </w:r>
        <w:r w:rsidR="007D14BF">
          <w:rPr>
            <w:noProof/>
            <w:webHidden/>
          </w:rPr>
          <w:t>4</w:t>
        </w:r>
        <w:r w:rsidR="007D14BF">
          <w:rPr>
            <w:noProof/>
            <w:webHidden/>
          </w:rPr>
          <w:fldChar w:fldCharType="end"/>
        </w:r>
      </w:hyperlink>
    </w:p>
    <w:p w14:paraId="766C2442" w14:textId="77777777" w:rsidR="007D14BF" w:rsidRDefault="0089354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21545" w:history="1">
        <w:r w:rsidR="007D14BF" w:rsidRPr="0073095A">
          <w:rPr>
            <w:rStyle w:val="Hyperlink"/>
            <w:noProof/>
          </w:rPr>
          <w:t>QUERO</w:t>
        </w:r>
        <w:r w:rsidR="007D14BF">
          <w:rPr>
            <w:noProof/>
            <w:webHidden/>
          </w:rPr>
          <w:tab/>
        </w:r>
        <w:r w:rsidR="007D14BF">
          <w:rPr>
            <w:noProof/>
            <w:webHidden/>
          </w:rPr>
          <w:fldChar w:fldCharType="begin"/>
        </w:r>
        <w:r w:rsidR="007D14BF">
          <w:rPr>
            <w:noProof/>
            <w:webHidden/>
          </w:rPr>
          <w:instrText xml:space="preserve"> PAGEREF _Toc46921545 \h </w:instrText>
        </w:r>
        <w:r w:rsidR="007D14BF">
          <w:rPr>
            <w:noProof/>
            <w:webHidden/>
          </w:rPr>
        </w:r>
        <w:r w:rsidR="007D14BF">
          <w:rPr>
            <w:noProof/>
            <w:webHidden/>
          </w:rPr>
          <w:fldChar w:fldCharType="separate"/>
        </w:r>
        <w:r w:rsidR="007D14BF">
          <w:rPr>
            <w:noProof/>
            <w:webHidden/>
          </w:rPr>
          <w:t>4</w:t>
        </w:r>
        <w:r w:rsidR="007D14BF">
          <w:rPr>
            <w:noProof/>
            <w:webHidden/>
          </w:rPr>
          <w:fldChar w:fldCharType="end"/>
        </w:r>
      </w:hyperlink>
    </w:p>
    <w:p w14:paraId="2DB7FED9" w14:textId="77777777" w:rsidR="007D14BF" w:rsidRDefault="0089354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21546" w:history="1">
        <w:r w:rsidR="007D14BF" w:rsidRPr="0073095A">
          <w:rPr>
            <w:rStyle w:val="Hyperlink"/>
            <w:noProof/>
          </w:rPr>
          <w:t>PARA</w:t>
        </w:r>
        <w:r w:rsidR="007D14BF">
          <w:rPr>
            <w:noProof/>
            <w:webHidden/>
          </w:rPr>
          <w:tab/>
        </w:r>
        <w:r w:rsidR="007D14BF">
          <w:rPr>
            <w:noProof/>
            <w:webHidden/>
          </w:rPr>
          <w:fldChar w:fldCharType="begin"/>
        </w:r>
        <w:r w:rsidR="007D14BF">
          <w:rPr>
            <w:noProof/>
            <w:webHidden/>
          </w:rPr>
          <w:instrText xml:space="preserve"> PAGEREF _Toc46921546 \h </w:instrText>
        </w:r>
        <w:r w:rsidR="007D14BF">
          <w:rPr>
            <w:noProof/>
            <w:webHidden/>
          </w:rPr>
        </w:r>
        <w:r w:rsidR="007D14BF">
          <w:rPr>
            <w:noProof/>
            <w:webHidden/>
          </w:rPr>
          <w:fldChar w:fldCharType="separate"/>
        </w:r>
        <w:r w:rsidR="007D14BF">
          <w:rPr>
            <w:noProof/>
            <w:webHidden/>
          </w:rPr>
          <w:t>4</w:t>
        </w:r>
        <w:r w:rsidR="007D14BF">
          <w:rPr>
            <w:noProof/>
            <w:webHidden/>
          </w:rPr>
          <w:fldChar w:fldCharType="end"/>
        </w:r>
      </w:hyperlink>
    </w:p>
    <w:p w14:paraId="06B8A2E0" w14:textId="77777777" w:rsidR="007D14BF" w:rsidRDefault="0089354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21547" w:history="1">
        <w:r w:rsidR="007D14BF" w:rsidRPr="0073095A">
          <w:rPr>
            <w:rStyle w:val="Hyperlink"/>
            <w:noProof/>
          </w:rPr>
          <w:t>PROTÓTIPO</w:t>
        </w:r>
        <w:r w:rsidR="007D14BF">
          <w:rPr>
            <w:noProof/>
            <w:webHidden/>
          </w:rPr>
          <w:tab/>
        </w:r>
        <w:r w:rsidR="007D14BF">
          <w:rPr>
            <w:noProof/>
            <w:webHidden/>
          </w:rPr>
          <w:fldChar w:fldCharType="begin"/>
        </w:r>
        <w:r w:rsidR="007D14BF">
          <w:rPr>
            <w:noProof/>
            <w:webHidden/>
          </w:rPr>
          <w:instrText xml:space="preserve"> PAGEREF _Toc46921547 \h </w:instrText>
        </w:r>
        <w:r w:rsidR="007D14BF">
          <w:rPr>
            <w:noProof/>
            <w:webHidden/>
          </w:rPr>
        </w:r>
        <w:r w:rsidR="007D14BF">
          <w:rPr>
            <w:noProof/>
            <w:webHidden/>
          </w:rPr>
          <w:fldChar w:fldCharType="separate"/>
        </w:r>
        <w:r w:rsidR="007D14BF">
          <w:rPr>
            <w:noProof/>
            <w:webHidden/>
          </w:rPr>
          <w:t>4</w:t>
        </w:r>
        <w:r w:rsidR="007D14BF">
          <w:rPr>
            <w:noProof/>
            <w:webHidden/>
          </w:rPr>
          <w:fldChar w:fldCharType="end"/>
        </w:r>
      </w:hyperlink>
    </w:p>
    <w:p w14:paraId="744D2F42" w14:textId="77777777" w:rsidR="007D14BF" w:rsidRDefault="0089354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21548" w:history="1">
        <w:r w:rsidR="007D14BF" w:rsidRPr="0073095A">
          <w:rPr>
            <w:rStyle w:val="Hyperlink"/>
            <w:noProof/>
          </w:rPr>
          <w:t>CRITÉRIOS DE ACEITE</w:t>
        </w:r>
        <w:r w:rsidR="007D14BF">
          <w:rPr>
            <w:noProof/>
            <w:webHidden/>
          </w:rPr>
          <w:tab/>
        </w:r>
        <w:r w:rsidR="007D14BF">
          <w:rPr>
            <w:noProof/>
            <w:webHidden/>
          </w:rPr>
          <w:fldChar w:fldCharType="begin"/>
        </w:r>
        <w:r w:rsidR="007D14BF">
          <w:rPr>
            <w:noProof/>
            <w:webHidden/>
          </w:rPr>
          <w:instrText xml:space="preserve"> PAGEREF _Toc46921548 \h </w:instrText>
        </w:r>
        <w:r w:rsidR="007D14BF">
          <w:rPr>
            <w:noProof/>
            <w:webHidden/>
          </w:rPr>
        </w:r>
        <w:r w:rsidR="007D14BF">
          <w:rPr>
            <w:noProof/>
            <w:webHidden/>
          </w:rPr>
          <w:fldChar w:fldCharType="separate"/>
        </w:r>
        <w:r w:rsidR="007D14BF">
          <w:rPr>
            <w:noProof/>
            <w:webHidden/>
          </w:rPr>
          <w:t>7</w:t>
        </w:r>
        <w:r w:rsidR="007D14BF">
          <w:rPr>
            <w:noProof/>
            <w:webHidden/>
          </w:rPr>
          <w:fldChar w:fldCharType="end"/>
        </w:r>
      </w:hyperlink>
    </w:p>
    <w:p w14:paraId="501AE68B" w14:textId="77777777" w:rsidR="007D14BF" w:rsidRDefault="0089354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21549" w:history="1">
        <w:r w:rsidR="007D14BF" w:rsidRPr="0073095A">
          <w:rPr>
            <w:rStyle w:val="Hyperlink"/>
            <w:noProof/>
          </w:rPr>
          <w:t>INFORMAÇÕES COMPLEMENTARES</w:t>
        </w:r>
        <w:r w:rsidR="007D14BF">
          <w:rPr>
            <w:noProof/>
            <w:webHidden/>
          </w:rPr>
          <w:tab/>
        </w:r>
        <w:r w:rsidR="007D14BF">
          <w:rPr>
            <w:noProof/>
            <w:webHidden/>
          </w:rPr>
          <w:fldChar w:fldCharType="begin"/>
        </w:r>
        <w:r w:rsidR="007D14BF">
          <w:rPr>
            <w:noProof/>
            <w:webHidden/>
          </w:rPr>
          <w:instrText xml:space="preserve"> PAGEREF _Toc46921549 \h </w:instrText>
        </w:r>
        <w:r w:rsidR="007D14BF">
          <w:rPr>
            <w:noProof/>
            <w:webHidden/>
          </w:rPr>
        </w:r>
        <w:r w:rsidR="007D14BF">
          <w:rPr>
            <w:noProof/>
            <w:webHidden/>
          </w:rPr>
          <w:fldChar w:fldCharType="separate"/>
        </w:r>
        <w:r w:rsidR="007D14BF">
          <w:rPr>
            <w:noProof/>
            <w:webHidden/>
          </w:rPr>
          <w:t>7</w:t>
        </w:r>
        <w:r w:rsidR="007D14BF">
          <w:rPr>
            <w:noProof/>
            <w:webHidden/>
          </w:rPr>
          <w:fldChar w:fldCharType="end"/>
        </w:r>
      </w:hyperlink>
    </w:p>
    <w:p w14:paraId="46621B27" w14:textId="54A4B598" w:rsidR="00A735A5" w:rsidRPr="006D7175" w:rsidRDefault="00825F00">
      <w:r w:rsidRPr="006D7175">
        <w:fldChar w:fldCharType="end"/>
      </w:r>
    </w:p>
    <w:p w14:paraId="3CB87937" w14:textId="77777777" w:rsidR="00A735A5" w:rsidRPr="006D7175" w:rsidRDefault="00A735A5">
      <w:pPr>
        <w:pStyle w:val="Dica"/>
      </w:pPr>
    </w:p>
    <w:p w14:paraId="0C0F08DA" w14:textId="4F9D5949" w:rsidR="00A735A5" w:rsidRPr="006D717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6D7175">
        <w:br w:type="page"/>
      </w:r>
      <w:bookmarkStart w:id="3" w:name="_Toc46921543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853705">
            <w:t>HST188 – Detalhar Julgamento em 1ª instancia da Alegação do Pedido de Impugnação de Resultado de Eleição - Profissional</w:t>
          </w:r>
        </w:sdtContent>
      </w:sdt>
      <w:bookmarkEnd w:id="3"/>
    </w:p>
    <w:p w14:paraId="28DCA229" w14:textId="77777777" w:rsidR="00DE0CE3" w:rsidRDefault="00CE176F" w:rsidP="00C64B05">
      <w:pPr>
        <w:pStyle w:val="Ttulo2"/>
        <w:numPr>
          <w:ilvl w:val="0"/>
          <w:numId w:val="0"/>
        </w:numPr>
      </w:pPr>
      <w:bookmarkStart w:id="4" w:name="_Toc46921544"/>
      <w:r w:rsidRPr="006D7175">
        <w:t>COMO</w:t>
      </w:r>
      <w:bookmarkEnd w:id="4"/>
      <w:r w:rsidR="00C64B05" w:rsidRPr="006D7175">
        <w:t xml:space="preserve"> </w:t>
      </w:r>
    </w:p>
    <w:p w14:paraId="37D34CD1" w14:textId="3345BB37" w:rsidR="002B1554" w:rsidRPr="006D7175" w:rsidRDefault="000F4F06" w:rsidP="00DE0CE3">
      <w:r w:rsidRPr="006D7175">
        <w:t>PO</w:t>
      </w:r>
      <w:r w:rsidR="007F2F52" w:rsidRPr="006D7175">
        <w:t xml:space="preserve">, </w:t>
      </w:r>
    </w:p>
    <w:p w14:paraId="152BE8ED" w14:textId="77777777" w:rsidR="00DE0CE3" w:rsidRDefault="00CE176F" w:rsidP="005A4527">
      <w:pPr>
        <w:pStyle w:val="Ttulo2"/>
        <w:numPr>
          <w:ilvl w:val="0"/>
          <w:numId w:val="0"/>
        </w:numPr>
      </w:pPr>
      <w:bookmarkStart w:id="5" w:name="_Toc46921545"/>
      <w:r w:rsidRPr="006D7175">
        <w:t>QUERO</w:t>
      </w:r>
      <w:bookmarkEnd w:id="5"/>
      <w:r w:rsidR="005A4527" w:rsidRPr="006D7175">
        <w:t xml:space="preserve"> </w:t>
      </w:r>
    </w:p>
    <w:p w14:paraId="4036BB8D" w14:textId="35DE75B9" w:rsidR="00CE176F" w:rsidRPr="006D7175" w:rsidRDefault="00007158" w:rsidP="00DE0CE3">
      <w:r>
        <w:t>I</w:t>
      </w:r>
      <w:r w:rsidR="00E52D0F" w:rsidRPr="006D7175">
        <w:t>ncluir nova funcionalidade</w:t>
      </w:r>
    </w:p>
    <w:p w14:paraId="475DE762" w14:textId="77777777" w:rsidR="00DE0CE3" w:rsidRDefault="00CE176F" w:rsidP="00D908D1">
      <w:pPr>
        <w:pStyle w:val="Ttulo2"/>
        <w:numPr>
          <w:ilvl w:val="0"/>
          <w:numId w:val="0"/>
        </w:numPr>
      </w:pPr>
      <w:bookmarkStart w:id="6" w:name="_Toc46921546"/>
      <w:r w:rsidRPr="006D7175">
        <w:t>PARA</w:t>
      </w:r>
      <w:bookmarkEnd w:id="6"/>
      <w:r w:rsidR="005A4527" w:rsidRPr="006D7175">
        <w:t xml:space="preserve"> </w:t>
      </w:r>
    </w:p>
    <w:p w14:paraId="38E7497A" w14:textId="53C2A222" w:rsidR="00A735A5" w:rsidRPr="006D7175" w:rsidRDefault="00007158" w:rsidP="00DE0CE3">
      <w:pPr>
        <w:rPr>
          <w:b/>
        </w:rPr>
      </w:pPr>
      <w:r>
        <w:t>Detalhar</w:t>
      </w:r>
      <w:r w:rsidR="002A6F65" w:rsidRPr="006D7175">
        <w:t xml:space="preserve"> </w:t>
      </w:r>
      <w:r w:rsidR="00964D71" w:rsidRPr="006D7175">
        <w:t xml:space="preserve">os </w:t>
      </w:r>
      <w:r w:rsidR="002A6F65" w:rsidRPr="006D7175">
        <w:t xml:space="preserve">dados </w:t>
      </w:r>
      <w:r w:rsidR="00A20D08">
        <w:t xml:space="preserve">do julgamento em 1ª </w:t>
      </w:r>
      <w:r w:rsidR="002A6F65" w:rsidRPr="006D7175">
        <w:t>da</w:t>
      </w:r>
      <w:r w:rsidR="00860803" w:rsidRPr="006D7175">
        <w:t xml:space="preserve"> Alegaç</w:t>
      </w:r>
      <w:r w:rsidR="00B57F60" w:rsidRPr="006D7175">
        <w:t xml:space="preserve">ão </w:t>
      </w:r>
      <w:r>
        <w:t>do</w:t>
      </w:r>
      <w:r w:rsidR="00B57F60" w:rsidRPr="006D7175">
        <w:t xml:space="preserve"> Pedido de</w:t>
      </w:r>
      <w:r w:rsidR="000F4F06" w:rsidRPr="006D7175">
        <w:t xml:space="preserve"> Impugnação de Resultado da Eleição</w:t>
      </w:r>
      <w:r w:rsidR="00AA4118" w:rsidRPr="006D7175">
        <w:t>.</w:t>
      </w:r>
    </w:p>
    <w:p w14:paraId="0334364E" w14:textId="4F02E639" w:rsidR="00353CEF" w:rsidRPr="006D7175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6921547"/>
      <w:r w:rsidRPr="006D7175">
        <w:t>PROTÓTIPO</w:t>
      </w:r>
      <w:bookmarkEnd w:id="7"/>
      <w:bookmarkEnd w:id="8"/>
    </w:p>
    <w:p w14:paraId="22840805" w14:textId="77777777" w:rsidR="00BB7917" w:rsidRPr="006D7175" w:rsidRDefault="00BB7917" w:rsidP="00DD198B"/>
    <w:p w14:paraId="7E586F3B" w14:textId="4FC6AA72" w:rsidR="00A43DB9" w:rsidRDefault="00A43DB9" w:rsidP="002E2F62">
      <w:pPr>
        <w:pStyle w:val="EstiloPrototipo3"/>
        <w:numPr>
          <w:ilvl w:val="0"/>
          <w:numId w:val="3"/>
        </w:numPr>
      </w:pPr>
      <w:r w:rsidRPr="00A2261F">
        <w:lastRenderedPageBreak/>
        <w:t>Dados recuperados e apresentados do pedido de impugnação do resultado</w:t>
      </w:r>
    </w:p>
    <w:p w14:paraId="1385C257" w14:textId="1DB6661E" w:rsidR="00A43DB9" w:rsidRPr="00A43DB9" w:rsidRDefault="00A43DB9" w:rsidP="00A43DB9">
      <w:r>
        <w:rPr>
          <w:noProof/>
        </w:rPr>
        <w:drawing>
          <wp:inline distT="0" distB="0" distL="0" distR="0" wp14:anchorId="79785D5E" wp14:editId="5CD37AC3">
            <wp:extent cx="5760085" cy="61093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5443" w14:textId="65A983B6" w:rsidR="00FC277B" w:rsidRPr="006D7175" w:rsidRDefault="00FC277B" w:rsidP="002E2F62">
      <w:pPr>
        <w:pStyle w:val="EstiloPrototipo3"/>
        <w:numPr>
          <w:ilvl w:val="0"/>
          <w:numId w:val="3"/>
        </w:numPr>
      </w:pPr>
      <w:r w:rsidRPr="006D7175">
        <w:lastRenderedPageBreak/>
        <w:t xml:space="preserve">Dados </w:t>
      </w:r>
      <w:r w:rsidR="00922112" w:rsidRPr="006D7175">
        <w:t xml:space="preserve">recuperados e </w:t>
      </w:r>
      <w:r w:rsidR="00C05307" w:rsidRPr="006D7175">
        <w:t xml:space="preserve">apresentados </w:t>
      </w:r>
      <w:r w:rsidR="005030B5">
        <w:t xml:space="preserve">do julgamento em 1ª </w:t>
      </w:r>
      <w:r w:rsidR="00922112" w:rsidRPr="006D7175">
        <w:t>da alegação do pedido de</w:t>
      </w:r>
      <w:r w:rsidR="00C05307" w:rsidRPr="006D7175">
        <w:t xml:space="preserve"> impugnação</w:t>
      </w:r>
      <w:r w:rsidR="00922112" w:rsidRPr="006D7175">
        <w:t xml:space="preserve"> de resultado</w:t>
      </w:r>
    </w:p>
    <w:p w14:paraId="64A98D01" w14:textId="2B0472F3" w:rsidR="00FC277B" w:rsidRPr="006D7175" w:rsidRDefault="00185328" w:rsidP="00FC277B">
      <w:r>
        <w:rPr>
          <w:noProof/>
        </w:rPr>
        <w:drawing>
          <wp:inline distT="0" distB="0" distL="0" distR="0" wp14:anchorId="64BAAB58" wp14:editId="264B668A">
            <wp:extent cx="5760085" cy="5464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1275"/>
        <w:gridCol w:w="851"/>
        <w:gridCol w:w="283"/>
        <w:gridCol w:w="1697"/>
      </w:tblGrid>
      <w:tr w:rsidR="00D70421" w:rsidRPr="006D7175" w14:paraId="33D3009B" w14:textId="77777777" w:rsidTr="009A3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03D23F4C" w14:textId="77777777" w:rsidR="00D70421" w:rsidRPr="006D7175" w:rsidRDefault="00D70421" w:rsidP="009A309F">
            <w:pPr>
              <w:pStyle w:val="EstiloPrototipo3"/>
              <w:jc w:val="center"/>
              <w:rPr>
                <w:color w:val="auto"/>
              </w:rPr>
            </w:pPr>
            <w:r w:rsidRPr="006D7175">
              <w:rPr>
                <w:color w:val="auto"/>
                <w:sz w:val="24"/>
                <w:szCs w:val="24"/>
              </w:rPr>
              <w:t>Campos</w:t>
            </w:r>
          </w:p>
        </w:tc>
      </w:tr>
      <w:tr w:rsidR="00D70421" w:rsidRPr="006D7175" w14:paraId="254EF340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40CB046A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477522A3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73BE8FAB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Tipo</w:t>
            </w:r>
          </w:p>
        </w:tc>
        <w:tc>
          <w:tcPr>
            <w:tcW w:w="1275" w:type="dxa"/>
            <w:shd w:val="clear" w:color="auto" w:fill="B3B3B3"/>
          </w:tcPr>
          <w:p w14:paraId="709A85C2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gridSpan w:val="2"/>
            <w:shd w:val="clear" w:color="auto" w:fill="B3B3B3"/>
          </w:tcPr>
          <w:p w14:paraId="730A6061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Formato</w:t>
            </w:r>
          </w:p>
        </w:tc>
        <w:tc>
          <w:tcPr>
            <w:tcW w:w="1697" w:type="dxa"/>
            <w:shd w:val="clear" w:color="auto" w:fill="B3B3B3"/>
          </w:tcPr>
          <w:p w14:paraId="702061A5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Restrições</w:t>
            </w:r>
          </w:p>
        </w:tc>
      </w:tr>
      <w:tr w:rsidR="000800B6" w:rsidRPr="006D7175" w14:paraId="46066F68" w14:textId="77777777" w:rsidTr="001673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7"/>
          </w:tcPr>
          <w:p w14:paraId="0CE19B10" w14:textId="6C799D1D" w:rsidR="000800B6" w:rsidRDefault="000800B6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</w:t>
            </w:r>
          </w:p>
        </w:tc>
      </w:tr>
      <w:tr w:rsidR="003246F6" w:rsidRPr="006D7175" w14:paraId="17F89591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46191CF" w14:textId="29CF3EC7" w:rsidR="003246F6" w:rsidRDefault="003246F6" w:rsidP="003246F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Julgamento da Alegações do Pedido de Impugnação de Resultado – 1ª Instância</w:t>
            </w:r>
          </w:p>
        </w:tc>
        <w:tc>
          <w:tcPr>
            <w:tcW w:w="1417" w:type="dxa"/>
          </w:tcPr>
          <w:p w14:paraId="4E23830C" w14:textId="4998008D" w:rsidR="003246F6" w:rsidRDefault="00606C6D" w:rsidP="009A309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da funcionalidade.</w:t>
            </w:r>
          </w:p>
        </w:tc>
        <w:tc>
          <w:tcPr>
            <w:tcW w:w="1560" w:type="dxa"/>
          </w:tcPr>
          <w:p w14:paraId="43673CD3" w14:textId="0060993E" w:rsidR="003246F6" w:rsidRDefault="00606C6D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275" w:type="dxa"/>
          </w:tcPr>
          <w:p w14:paraId="6A953FD8" w14:textId="14E3824B" w:rsidR="003246F6" w:rsidRDefault="00606C6D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7ABF2F76" w14:textId="770A3583" w:rsidR="003246F6" w:rsidRDefault="00606C6D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716A1EC8" w14:textId="77777777" w:rsidR="003246F6" w:rsidRDefault="00606C6D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138CB496" w14:textId="30D735A7" w:rsidR="00606C6D" w:rsidRDefault="00606C6D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Não editável.</w:t>
            </w:r>
          </w:p>
        </w:tc>
      </w:tr>
      <w:tr w:rsidR="00BF41AE" w:rsidRPr="006D7175" w14:paraId="0B9C9A46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430BC94" w14:textId="0F2BDB1E" w:rsidR="00BF41AE" w:rsidRPr="006D7175" w:rsidRDefault="00BF41AE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&lt;Imagem&gt;</w:t>
            </w:r>
          </w:p>
        </w:tc>
        <w:tc>
          <w:tcPr>
            <w:tcW w:w="1417" w:type="dxa"/>
          </w:tcPr>
          <w:p w14:paraId="7CBF48BD" w14:textId="333F374D" w:rsidR="00BF41AE" w:rsidRPr="006D7175" w:rsidRDefault="00BF41AE" w:rsidP="009A309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 imagem de </w:t>
            </w:r>
            <w:r>
              <w:rPr>
                <w:rFonts w:cs="Arial"/>
                <w:sz w:val="18"/>
                <w:szCs w:val="18"/>
              </w:rPr>
              <w:lastRenderedPageBreak/>
              <w:t>acordo com o tipo de julgamento.</w:t>
            </w:r>
          </w:p>
        </w:tc>
        <w:tc>
          <w:tcPr>
            <w:tcW w:w="1560" w:type="dxa"/>
          </w:tcPr>
          <w:p w14:paraId="515665BB" w14:textId="0102F9BE" w:rsidR="00BF41AE" w:rsidRPr="006D7175" w:rsidRDefault="00BF41AE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lastRenderedPageBreak/>
              <w:t>Imagem</w:t>
            </w:r>
          </w:p>
        </w:tc>
        <w:tc>
          <w:tcPr>
            <w:tcW w:w="1275" w:type="dxa"/>
          </w:tcPr>
          <w:p w14:paraId="7A89A680" w14:textId="6A339535" w:rsidR="00BF41AE" w:rsidRPr="006D7175" w:rsidRDefault="00BF41AE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0DC5681A" w14:textId="57F01262" w:rsidR="00BF41AE" w:rsidRPr="006D7175" w:rsidRDefault="00BF41AE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3380F8F4" w14:textId="24697617" w:rsidR="00BF41AE" w:rsidRDefault="00BF41AE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A imagem é apresentada no </w:t>
            </w:r>
            <w:r>
              <w:rPr>
                <w:color w:val="auto"/>
                <w:sz w:val="18"/>
                <w:szCs w:val="18"/>
              </w:rPr>
              <w:lastRenderedPageBreak/>
              <w:t xml:space="preserve">canto superior </w:t>
            </w:r>
            <w:r w:rsidR="00DC25AD">
              <w:rPr>
                <w:color w:val="auto"/>
                <w:sz w:val="18"/>
                <w:szCs w:val="18"/>
              </w:rPr>
              <w:t>direito</w:t>
            </w:r>
            <w:r>
              <w:rPr>
                <w:color w:val="auto"/>
                <w:sz w:val="18"/>
                <w:szCs w:val="18"/>
              </w:rPr>
              <w:t>.</w:t>
            </w:r>
          </w:p>
          <w:p w14:paraId="218B00C4" w14:textId="7A21DA3F" w:rsidR="00BF41AE" w:rsidRDefault="00BF41AE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Caso o tipo e julgamento seja “Procedente”, então a imagem </w:t>
            </w:r>
            <w:r w:rsidR="00AE0BA2">
              <w:rPr>
                <w:color w:val="auto"/>
                <w:sz w:val="18"/>
                <w:szCs w:val="18"/>
              </w:rPr>
              <w:t>é</w:t>
            </w:r>
            <w:r>
              <w:rPr>
                <w:color w:val="auto"/>
                <w:sz w:val="18"/>
                <w:szCs w:val="18"/>
              </w:rPr>
              <w:t xml:space="preserve"> apresentada na cor “Verde”.</w:t>
            </w:r>
          </w:p>
          <w:p w14:paraId="69375AA0" w14:textId="71F48FF4" w:rsidR="00BF41AE" w:rsidRPr="006D7175" w:rsidRDefault="00BF41AE" w:rsidP="00BF41A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Caso o tipo e julgamento seja “Improcedente”, então a imagem deve ser apresentada na cor “Vermelha”.</w:t>
            </w:r>
          </w:p>
        </w:tc>
      </w:tr>
      <w:tr w:rsidR="00664F52" w:rsidRPr="006D7175" w14:paraId="67BC7ED7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9CBD5DB" w14:textId="452E6317" w:rsidR="00664F52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&lt;</w:t>
            </w:r>
            <w:proofErr w:type="gramStart"/>
            <w:r>
              <w:rPr>
                <w:rFonts w:cs="Arial"/>
                <w:sz w:val="18"/>
                <w:szCs w:val="18"/>
              </w:rPr>
              <w:t>julgamento</w:t>
            </w:r>
            <w:proofErr w:type="gramEnd"/>
            <w:r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1417" w:type="dxa"/>
          </w:tcPr>
          <w:p w14:paraId="4BD831B6" w14:textId="7CB4F190" w:rsidR="00664F52" w:rsidRDefault="00664F52" w:rsidP="00664F5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tipo de julgamento.</w:t>
            </w:r>
          </w:p>
        </w:tc>
        <w:tc>
          <w:tcPr>
            <w:tcW w:w="1560" w:type="dxa"/>
          </w:tcPr>
          <w:p w14:paraId="3FF7F653" w14:textId="5264276E" w:rsidR="00664F52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1275" w:type="dxa"/>
          </w:tcPr>
          <w:p w14:paraId="26B19483" w14:textId="5DB47E92" w:rsidR="00664F52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059B2E93" w14:textId="70688FDC" w:rsidR="00664F52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7663EF8B" w14:textId="13437C45" w:rsidR="00664F52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 tipo de julgamento é apresent</w:t>
            </w:r>
            <w:r w:rsidR="00AE0BA2">
              <w:rPr>
                <w:color w:val="auto"/>
                <w:sz w:val="18"/>
                <w:szCs w:val="18"/>
              </w:rPr>
              <w:t xml:space="preserve">ado sob a </w:t>
            </w:r>
            <w:r>
              <w:rPr>
                <w:color w:val="auto"/>
                <w:sz w:val="18"/>
                <w:szCs w:val="18"/>
              </w:rPr>
              <w:t>imagem apresentada no canto superior esquerdo.</w:t>
            </w:r>
          </w:p>
          <w:p w14:paraId="72E994D0" w14:textId="73E666C5" w:rsidR="00664F52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Caso o tipo e julgamento seja “Procedente”, então </w:t>
            </w:r>
            <w:r w:rsidR="00AE0BA2">
              <w:rPr>
                <w:color w:val="auto"/>
                <w:sz w:val="18"/>
                <w:szCs w:val="18"/>
              </w:rPr>
              <w:t>o texto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 w:rsidR="00AE0BA2">
              <w:rPr>
                <w:color w:val="auto"/>
                <w:sz w:val="18"/>
                <w:szCs w:val="18"/>
              </w:rPr>
              <w:t>é</w:t>
            </w:r>
            <w:r>
              <w:rPr>
                <w:color w:val="auto"/>
                <w:sz w:val="18"/>
                <w:szCs w:val="18"/>
              </w:rPr>
              <w:t xml:space="preserve"> apresentada na cor “Verde”.</w:t>
            </w:r>
          </w:p>
          <w:p w14:paraId="2D566DBC" w14:textId="3BCE8DD9" w:rsidR="00664F52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Caso o tipo e julgamento seja “Improcedente”, então </w:t>
            </w:r>
            <w:r w:rsidR="00AE0BA2">
              <w:rPr>
                <w:color w:val="auto"/>
                <w:sz w:val="18"/>
                <w:szCs w:val="18"/>
              </w:rPr>
              <w:t xml:space="preserve">o texto é </w:t>
            </w:r>
            <w:r>
              <w:rPr>
                <w:color w:val="auto"/>
                <w:sz w:val="18"/>
                <w:szCs w:val="18"/>
              </w:rPr>
              <w:t>apresentada na cor “Vermelha”.</w:t>
            </w:r>
          </w:p>
        </w:tc>
      </w:tr>
      <w:tr w:rsidR="00664F52" w:rsidRPr="006D7175" w14:paraId="142A7B12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3A56E8B" w14:textId="13AB4CED" w:rsidR="00664F52" w:rsidRPr="006D7175" w:rsidRDefault="00156DCC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do Pedido de Impugnação de Resultado</w:t>
            </w:r>
          </w:p>
        </w:tc>
        <w:tc>
          <w:tcPr>
            <w:tcW w:w="1417" w:type="dxa"/>
          </w:tcPr>
          <w:p w14:paraId="7C8E8A68" w14:textId="747664E7" w:rsidR="00664F52" w:rsidRPr="006D7175" w:rsidRDefault="00664F52" w:rsidP="00156DC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 xml:space="preserve">Apresenta o número </w:t>
            </w:r>
            <w:r w:rsidR="00156DCC">
              <w:rPr>
                <w:rFonts w:cs="Arial"/>
                <w:sz w:val="18"/>
                <w:szCs w:val="18"/>
              </w:rPr>
              <w:t>do pedido de impugnação de resultado, vinculado ao julgamento</w:t>
            </w:r>
            <w:r w:rsidRPr="006D7175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0360B5AA" w14:textId="05BCA984" w:rsidR="00664F52" w:rsidRPr="006D7175" w:rsidRDefault="00156DCC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</w:t>
            </w:r>
            <w:r w:rsidR="00664F52" w:rsidRPr="006D7175">
              <w:rPr>
                <w:color w:val="auto"/>
                <w:sz w:val="18"/>
                <w:szCs w:val="18"/>
              </w:rPr>
              <w:t>umérico</w:t>
            </w:r>
          </w:p>
        </w:tc>
        <w:tc>
          <w:tcPr>
            <w:tcW w:w="1275" w:type="dxa"/>
          </w:tcPr>
          <w:p w14:paraId="3025F43B" w14:textId="77777777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B173B20" w14:textId="77777777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0543FD3D" w14:textId="77777777" w:rsidR="00664F52" w:rsidRPr="006D7175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obrigatório.</w:t>
            </w:r>
          </w:p>
          <w:p w14:paraId="1C56D2FF" w14:textId="77777777" w:rsidR="00664F52" w:rsidRPr="006D7175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Não editável.</w:t>
            </w:r>
          </w:p>
          <w:p w14:paraId="49E93F34" w14:textId="21F984AB" w:rsidR="00664F52" w:rsidRPr="006D7175" w:rsidRDefault="00664F52" w:rsidP="003A0A3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 xml:space="preserve">Campo recuperado do cadastro de </w:t>
            </w:r>
            <w:r w:rsidR="00156DCC">
              <w:rPr>
                <w:sz w:val="18"/>
                <w:szCs w:val="18"/>
              </w:rPr>
              <w:t>pedido de impugnação</w:t>
            </w:r>
            <w:r w:rsidRPr="006D7175">
              <w:rPr>
                <w:color w:val="auto"/>
                <w:sz w:val="18"/>
                <w:szCs w:val="18"/>
              </w:rPr>
              <w:t>.</w:t>
            </w:r>
          </w:p>
        </w:tc>
      </w:tr>
      <w:tr w:rsidR="00664F52" w:rsidRPr="006D7175" w14:paraId="6CED353F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3CC01876" w14:textId="2110577E" w:rsidR="00664F52" w:rsidRPr="006D7175" w:rsidRDefault="00173A60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417" w:type="dxa"/>
          </w:tcPr>
          <w:p w14:paraId="3077462D" w14:textId="718EFA55" w:rsidR="00664F52" w:rsidRPr="006D7175" w:rsidRDefault="00173A60" w:rsidP="00664F5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data e a hora em que o julgamento foi cadastrado.</w:t>
            </w:r>
          </w:p>
        </w:tc>
        <w:tc>
          <w:tcPr>
            <w:tcW w:w="1560" w:type="dxa"/>
          </w:tcPr>
          <w:p w14:paraId="31E2DBE2" w14:textId="77777777" w:rsidR="00664F52" w:rsidRDefault="00173A60" w:rsidP="00173A6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Data</w:t>
            </w:r>
          </w:p>
          <w:p w14:paraId="1DD5C217" w14:textId="77777777" w:rsidR="00173A60" w:rsidRDefault="00173A60" w:rsidP="00173A6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Máscara</w:t>
            </w:r>
          </w:p>
          <w:p w14:paraId="6ACC07FC" w14:textId="446AA0C9" w:rsidR="00173A60" w:rsidRPr="006D7175" w:rsidRDefault="00173A60" w:rsidP="00173A60">
            <w:pPr>
              <w:pStyle w:val="PargrafodaLista"/>
              <w:spacing w:before="60" w:after="60"/>
              <w:ind w:left="176"/>
              <w:rPr>
                <w:color w:val="auto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auto"/>
                <w:sz w:val="18"/>
                <w:szCs w:val="18"/>
              </w:rPr>
              <w:t>dd</w:t>
            </w:r>
            <w:proofErr w:type="spellEnd"/>
            <w:proofErr w:type="gramEnd"/>
            <w:r>
              <w:rPr>
                <w:color w:val="auto"/>
                <w:sz w:val="18"/>
                <w:szCs w:val="18"/>
              </w:rPr>
              <w:t>/mm/</w:t>
            </w:r>
            <w:proofErr w:type="spellStart"/>
            <w:r>
              <w:rPr>
                <w:color w:val="auto"/>
                <w:sz w:val="18"/>
                <w:szCs w:val="18"/>
              </w:rPr>
              <w:t>aaaa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às </w:t>
            </w:r>
            <w:proofErr w:type="spellStart"/>
            <w:r>
              <w:rPr>
                <w:color w:val="auto"/>
                <w:sz w:val="18"/>
                <w:szCs w:val="18"/>
              </w:rPr>
              <w:t>hh:ss</w:t>
            </w:r>
            <w:proofErr w:type="spellEnd"/>
          </w:p>
        </w:tc>
        <w:tc>
          <w:tcPr>
            <w:tcW w:w="1275" w:type="dxa"/>
          </w:tcPr>
          <w:p w14:paraId="305B2E02" w14:textId="77777777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500C617" w14:textId="77777777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79BC1F24" w14:textId="77777777" w:rsidR="00664F52" w:rsidRPr="006D7175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obrigatório.</w:t>
            </w:r>
          </w:p>
          <w:p w14:paraId="4103B086" w14:textId="77777777" w:rsidR="00664F52" w:rsidRPr="006D7175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Não editável.</w:t>
            </w:r>
          </w:p>
          <w:p w14:paraId="4597D5AD" w14:textId="36AEAE47" w:rsidR="00664F52" w:rsidRPr="006D7175" w:rsidRDefault="00173A60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 xml:space="preserve">Campo recuperado do cadastro de </w:t>
            </w:r>
            <w:r>
              <w:rPr>
                <w:color w:val="auto"/>
                <w:sz w:val="18"/>
                <w:szCs w:val="18"/>
              </w:rPr>
              <w:t xml:space="preserve">julgamento de alegação do </w:t>
            </w:r>
            <w:r>
              <w:rPr>
                <w:sz w:val="18"/>
                <w:szCs w:val="18"/>
              </w:rPr>
              <w:t>pedido de impugnação</w:t>
            </w:r>
            <w:r w:rsidR="00664F52" w:rsidRPr="006D7175">
              <w:rPr>
                <w:color w:val="auto"/>
                <w:sz w:val="18"/>
                <w:szCs w:val="18"/>
              </w:rPr>
              <w:t>.</w:t>
            </w:r>
          </w:p>
        </w:tc>
      </w:tr>
      <w:tr w:rsidR="00714064" w:rsidRPr="006D7175" w14:paraId="12605263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7B7BD21" w14:textId="439BDC58" w:rsidR="00714064" w:rsidRDefault="00714064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Julgamento</w:t>
            </w:r>
          </w:p>
        </w:tc>
        <w:tc>
          <w:tcPr>
            <w:tcW w:w="1417" w:type="dxa"/>
          </w:tcPr>
          <w:p w14:paraId="6EDF88C1" w14:textId="55C63062" w:rsidR="00714064" w:rsidRDefault="00714064" w:rsidP="00664F5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tipo de julgamento.</w:t>
            </w:r>
          </w:p>
        </w:tc>
        <w:tc>
          <w:tcPr>
            <w:tcW w:w="1560" w:type="dxa"/>
          </w:tcPr>
          <w:p w14:paraId="108E584A" w14:textId="3436299A" w:rsidR="00714064" w:rsidRDefault="00714064" w:rsidP="0071406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1275" w:type="dxa"/>
          </w:tcPr>
          <w:p w14:paraId="3FDDD23E" w14:textId="64AC74B0" w:rsidR="00714064" w:rsidRPr="006D7175" w:rsidRDefault="00714064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BD779AD" w14:textId="47055FB9" w:rsidR="00714064" w:rsidRPr="006D7175" w:rsidRDefault="00714064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440964B2" w14:textId="77777777" w:rsidR="00714064" w:rsidRPr="006D7175" w:rsidRDefault="00714064" w:rsidP="0071406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obrigatório.</w:t>
            </w:r>
          </w:p>
          <w:p w14:paraId="3768D7BB" w14:textId="77777777" w:rsidR="00714064" w:rsidRPr="006D7175" w:rsidRDefault="00714064" w:rsidP="0071406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Não editável.</w:t>
            </w:r>
          </w:p>
          <w:p w14:paraId="5463C3EE" w14:textId="195751F8" w:rsidR="00714064" w:rsidRPr="006D7175" w:rsidRDefault="00714064" w:rsidP="0071406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 xml:space="preserve">Campo recuperado do cadastro de </w:t>
            </w:r>
            <w:r>
              <w:rPr>
                <w:color w:val="auto"/>
                <w:sz w:val="18"/>
                <w:szCs w:val="18"/>
              </w:rPr>
              <w:t xml:space="preserve">julgamento de alegação do </w:t>
            </w:r>
            <w:r>
              <w:rPr>
                <w:sz w:val="18"/>
                <w:szCs w:val="18"/>
              </w:rPr>
              <w:t>pedido de impugnação</w:t>
            </w:r>
            <w:r w:rsidRPr="006D7175">
              <w:rPr>
                <w:color w:val="auto"/>
                <w:sz w:val="18"/>
                <w:szCs w:val="18"/>
              </w:rPr>
              <w:t>.</w:t>
            </w:r>
          </w:p>
        </w:tc>
      </w:tr>
      <w:tr w:rsidR="00714064" w:rsidRPr="006D7175" w14:paraId="653C3DD1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6298FB9" w14:textId="30B086A6" w:rsidR="00664F52" w:rsidRPr="006D7175" w:rsidRDefault="001B2A2F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Descrição do julgamento</w:t>
            </w:r>
          </w:p>
        </w:tc>
        <w:tc>
          <w:tcPr>
            <w:tcW w:w="1417" w:type="dxa"/>
          </w:tcPr>
          <w:p w14:paraId="237B854D" w14:textId="071D9C24" w:rsidR="00664F52" w:rsidRPr="006D7175" w:rsidRDefault="00664F52" w:rsidP="001B2A2F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 xml:space="preserve">Apresenta </w:t>
            </w:r>
            <w:r w:rsidR="001B2A2F">
              <w:rPr>
                <w:rFonts w:cs="Arial"/>
                <w:sz w:val="18"/>
                <w:szCs w:val="18"/>
              </w:rPr>
              <w:t>a descrição do julgamento</w:t>
            </w:r>
            <w:r w:rsidRPr="006D7175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54B58D53" w14:textId="4C015EC9" w:rsidR="00664F52" w:rsidRPr="006D7175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1275" w:type="dxa"/>
          </w:tcPr>
          <w:p w14:paraId="53FB8563" w14:textId="77777777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733917CE" w14:textId="77777777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705328CD" w14:textId="77777777" w:rsidR="00664F52" w:rsidRPr="006D7175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obrigatório.</w:t>
            </w:r>
          </w:p>
          <w:p w14:paraId="44BA6E4C" w14:textId="300E4B8C" w:rsidR="00664F52" w:rsidRPr="006D7175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não editável.</w:t>
            </w:r>
          </w:p>
          <w:p w14:paraId="41514120" w14:textId="796804F4" w:rsidR="00664F52" w:rsidRPr="006D7175" w:rsidRDefault="001B2A2F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 xml:space="preserve">Campo recuperado do cadastro de </w:t>
            </w:r>
            <w:r>
              <w:rPr>
                <w:color w:val="auto"/>
                <w:sz w:val="18"/>
                <w:szCs w:val="18"/>
              </w:rPr>
              <w:t xml:space="preserve">julgamento de alegação do </w:t>
            </w:r>
            <w:r>
              <w:rPr>
                <w:sz w:val="18"/>
                <w:szCs w:val="18"/>
              </w:rPr>
              <w:t>pedido de impugnação</w:t>
            </w:r>
            <w:r w:rsidR="00664F52" w:rsidRPr="006D7175">
              <w:rPr>
                <w:color w:val="auto"/>
                <w:sz w:val="18"/>
                <w:szCs w:val="18"/>
              </w:rPr>
              <w:t>.</w:t>
            </w:r>
          </w:p>
        </w:tc>
      </w:tr>
      <w:tr w:rsidR="00714064" w:rsidRPr="006D7175" w14:paraId="46BCBD50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3D0284A" w14:textId="5277DEE9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&lt;</w:t>
            </w:r>
            <w:proofErr w:type="gramStart"/>
            <w:r w:rsidRPr="006D7175">
              <w:rPr>
                <w:rFonts w:cs="Arial"/>
                <w:sz w:val="18"/>
                <w:szCs w:val="18"/>
              </w:rPr>
              <w:t>nome</w:t>
            </w:r>
            <w:proofErr w:type="gramEnd"/>
            <w:r w:rsidRPr="006D7175">
              <w:rPr>
                <w:rFonts w:cs="Arial"/>
                <w:sz w:val="18"/>
                <w:szCs w:val="18"/>
              </w:rPr>
              <w:t xml:space="preserve"> do arquivo.pdf&gt;</w:t>
            </w:r>
          </w:p>
        </w:tc>
        <w:tc>
          <w:tcPr>
            <w:tcW w:w="1417" w:type="dxa"/>
          </w:tcPr>
          <w:p w14:paraId="23A66FE2" w14:textId="727575A6" w:rsidR="00664F52" w:rsidRPr="006D7175" w:rsidRDefault="00664F52" w:rsidP="00664F5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Apresenta o nome do arquivo anexado.</w:t>
            </w:r>
          </w:p>
        </w:tc>
        <w:tc>
          <w:tcPr>
            <w:tcW w:w="1560" w:type="dxa"/>
          </w:tcPr>
          <w:p w14:paraId="431EF224" w14:textId="1390E10D" w:rsidR="00664F52" w:rsidRPr="006D7175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275" w:type="dxa"/>
          </w:tcPr>
          <w:p w14:paraId="153C1C08" w14:textId="38166F1D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E0C274A" w14:textId="4FB178A3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6A6850B4" w14:textId="77777777" w:rsidR="00664F52" w:rsidRPr="006D7175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não editável.</w:t>
            </w:r>
          </w:p>
          <w:p w14:paraId="085F60D7" w14:textId="07B28A70" w:rsidR="00664F52" w:rsidRPr="006D7175" w:rsidRDefault="001B2A2F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 xml:space="preserve">Campo recuperado do cadastro de </w:t>
            </w:r>
            <w:r>
              <w:rPr>
                <w:color w:val="auto"/>
                <w:sz w:val="18"/>
                <w:szCs w:val="18"/>
              </w:rPr>
              <w:t xml:space="preserve">julgamento de alegação do </w:t>
            </w:r>
            <w:r>
              <w:rPr>
                <w:sz w:val="18"/>
                <w:szCs w:val="18"/>
              </w:rPr>
              <w:t>pedido de impugnação</w:t>
            </w:r>
            <w:r w:rsidR="00664F52" w:rsidRPr="006D7175">
              <w:rPr>
                <w:color w:val="auto"/>
                <w:sz w:val="18"/>
                <w:szCs w:val="18"/>
              </w:rPr>
              <w:t>.</w:t>
            </w:r>
          </w:p>
          <w:p w14:paraId="734C0730" w14:textId="73153CD9" w:rsidR="00664F52" w:rsidRPr="001B2A2F" w:rsidRDefault="00664F52" w:rsidP="001B2A2F">
            <w:pPr>
              <w:spacing w:before="60" w:after="60"/>
              <w:ind w:left="-43"/>
              <w:rPr>
                <w:sz w:val="18"/>
                <w:szCs w:val="18"/>
              </w:rPr>
            </w:pPr>
          </w:p>
        </w:tc>
      </w:tr>
      <w:tr w:rsidR="00664F52" w:rsidRPr="006D7175" w14:paraId="7A3C356F" w14:textId="77777777" w:rsidTr="009A3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3FBABEF3" w14:textId="77777777" w:rsidR="00664F52" w:rsidRPr="006D7175" w:rsidRDefault="00664F52" w:rsidP="00664F52">
            <w:pPr>
              <w:pStyle w:val="EstiloPrototipo3"/>
              <w:jc w:val="center"/>
            </w:pPr>
            <w:r w:rsidRPr="006D7175">
              <w:rPr>
                <w:sz w:val="24"/>
                <w:szCs w:val="24"/>
              </w:rPr>
              <w:t>Campos</w:t>
            </w:r>
          </w:p>
        </w:tc>
      </w:tr>
      <w:tr w:rsidR="00714064" w:rsidRPr="006D7175" w14:paraId="47335220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A763E51" w14:textId="0EAD8D0A" w:rsidR="00664F52" w:rsidRPr="006D7175" w:rsidRDefault="00664F52" w:rsidP="00664F52">
            <w:pPr>
              <w:spacing w:before="60" w:after="60"/>
              <w:jc w:val="center"/>
              <w:rPr>
                <w:noProof/>
              </w:rPr>
            </w:pPr>
            <w:r w:rsidRPr="006D7175">
              <w:rPr>
                <w:noProof/>
              </w:rPr>
              <w:drawing>
                <wp:inline distT="0" distB="0" distL="0" distR="0" wp14:anchorId="3308696A" wp14:editId="64C0C47F">
                  <wp:extent cx="266667" cy="209524"/>
                  <wp:effectExtent l="0" t="0" r="635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5416AAF" w14:textId="70958C45" w:rsidR="00664F52" w:rsidRPr="006D7175" w:rsidRDefault="00664F52" w:rsidP="00664F5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Quando acionado, realiza o download do arquivo.</w:t>
            </w:r>
          </w:p>
        </w:tc>
        <w:tc>
          <w:tcPr>
            <w:tcW w:w="1560" w:type="dxa"/>
          </w:tcPr>
          <w:p w14:paraId="69A6C3CB" w14:textId="77777777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275" w:type="dxa"/>
          </w:tcPr>
          <w:p w14:paraId="3DB22547" w14:textId="77777777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Hiperlynk</w:t>
            </w:r>
          </w:p>
        </w:tc>
        <w:tc>
          <w:tcPr>
            <w:tcW w:w="851" w:type="dxa"/>
          </w:tcPr>
          <w:p w14:paraId="764CE929" w14:textId="77777777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7F99B7F6" w14:textId="730830A9" w:rsidR="00664F52" w:rsidRPr="006D7175" w:rsidRDefault="00EE3DE7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Não se aplica</w:t>
            </w:r>
            <w:r w:rsidR="00664F52" w:rsidRPr="006D7175">
              <w:rPr>
                <w:color w:val="auto"/>
                <w:sz w:val="18"/>
                <w:szCs w:val="18"/>
              </w:rPr>
              <w:t>.</w:t>
            </w:r>
          </w:p>
        </w:tc>
      </w:tr>
    </w:tbl>
    <w:p w14:paraId="5C3EF643" w14:textId="77777777" w:rsidR="00FC277B" w:rsidRPr="006D7175" w:rsidRDefault="00FC277B" w:rsidP="00FC277B"/>
    <w:p w14:paraId="22E389BE" w14:textId="3146A26F" w:rsidR="00D1699F" w:rsidRPr="006D7175" w:rsidRDefault="00D1699F" w:rsidP="00DD198B"/>
    <w:p w14:paraId="53F68FA4" w14:textId="77777777" w:rsidR="000514D4" w:rsidRPr="006D7175" w:rsidRDefault="00CE176F" w:rsidP="0030370F">
      <w:pPr>
        <w:pStyle w:val="Ttulo2"/>
        <w:numPr>
          <w:ilvl w:val="0"/>
          <w:numId w:val="0"/>
        </w:numPr>
        <w:spacing w:before="240"/>
      </w:pPr>
      <w:bookmarkStart w:id="9" w:name="_Toc46921548"/>
      <w:r w:rsidRPr="006D7175">
        <w:t>CRITÉRIOS DE ACEITE</w:t>
      </w:r>
      <w:bookmarkEnd w:id="9"/>
    </w:p>
    <w:p w14:paraId="34F179F8" w14:textId="77777777" w:rsidR="0030370F" w:rsidRPr="006D7175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6D7175">
        <w:rPr>
          <w:b/>
          <w:color w:val="auto"/>
        </w:rPr>
        <w:t xml:space="preserve">Premissa: </w:t>
      </w:r>
    </w:p>
    <w:p w14:paraId="641C10D7" w14:textId="09C57CB8" w:rsidR="004302C1" w:rsidRDefault="004302C1" w:rsidP="004302C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0" w:name="_Ref13564883"/>
      <w:r>
        <w:t>Somente arquiteto e urbanista com os seguintes perfis podem visualizar os dados do julgamento em 1ª instancia:</w:t>
      </w:r>
    </w:p>
    <w:p w14:paraId="23BEF31B" w14:textId="61BB8F38" w:rsidR="004302C1" w:rsidRDefault="00963C53" w:rsidP="004302C1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>Arquiteto (s) e Urbanista (s) que seja (</w:t>
      </w:r>
      <w:proofErr w:type="spellStart"/>
      <w:r>
        <w:t>am</w:t>
      </w:r>
      <w:proofErr w:type="spellEnd"/>
      <w:proofErr w:type="gramStart"/>
      <w:r>
        <w:t xml:space="preserve">) </w:t>
      </w:r>
      <w:r w:rsidR="004302C1">
        <w:t>Responsável</w:t>
      </w:r>
      <w:proofErr w:type="gramEnd"/>
      <w:r>
        <w:t xml:space="preserve"> (eis)</w:t>
      </w:r>
      <w:r w:rsidR="004302C1">
        <w:t xml:space="preserve"> ou Membro</w:t>
      </w:r>
      <w:r>
        <w:t xml:space="preserve"> (s)</w:t>
      </w:r>
      <w:r w:rsidR="004302C1">
        <w:t xml:space="preserve"> de Chapa ou IES, caso tenha pedido de impugnação cadastrado para a UF deles.</w:t>
      </w:r>
    </w:p>
    <w:p w14:paraId="6F8114F8" w14:textId="1D4983D3" w:rsidR="004302C1" w:rsidRDefault="00963C53" w:rsidP="004302C1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 xml:space="preserve">Arquiteto (s) e Urbanista (s) que seja (s) </w:t>
      </w:r>
      <w:r w:rsidR="004302C1">
        <w:t xml:space="preserve">Membro </w:t>
      </w:r>
      <w:r>
        <w:t xml:space="preserve">(s) </w:t>
      </w:r>
      <w:r w:rsidR="004302C1">
        <w:t>de Comissão CE, caso tenha pedido de impugnação cadastrado para a UF dele.</w:t>
      </w:r>
    </w:p>
    <w:p w14:paraId="460E56D8" w14:textId="7BD71286" w:rsidR="004302C1" w:rsidRDefault="00963C53" w:rsidP="004302C1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>Arquiteto (s) e Urbanista (s) que seja (s) Membro (</w:t>
      </w:r>
      <w:proofErr w:type="gramStart"/>
      <w:r>
        <w:t xml:space="preserve">s) </w:t>
      </w:r>
      <w:r w:rsidR="004302C1">
        <w:t xml:space="preserve"> de</w:t>
      </w:r>
      <w:proofErr w:type="gramEnd"/>
      <w:r w:rsidR="004302C1">
        <w:t xml:space="preserve"> Comissão CEN, caso tenha pedido de impugnação cadastrado, </w:t>
      </w:r>
      <w:proofErr w:type="spellStart"/>
      <w:r w:rsidR="004302C1">
        <w:t>UFs</w:t>
      </w:r>
      <w:proofErr w:type="spellEnd"/>
      <w:r w:rsidR="004302C1">
        <w:t xml:space="preserve"> distintas.</w:t>
      </w:r>
    </w:p>
    <w:p w14:paraId="6587A247" w14:textId="43163C1B" w:rsidR="004302C1" w:rsidRDefault="00963C53" w:rsidP="00963C53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 xml:space="preserve">Arquiteto (s) e Urbanista (s)  que seja o </w:t>
      </w:r>
      <w:r w:rsidR="004302C1">
        <w:t>Impugnante. Caso tenha cadastrado pedido de impugnação</w:t>
      </w:r>
      <w:r w:rsidR="00A9021D">
        <w:t>.</w:t>
      </w:r>
    </w:p>
    <w:p w14:paraId="1B42ADAB" w14:textId="3F4A2816" w:rsidR="00DC2D1D" w:rsidRDefault="001552E6" w:rsidP="004714C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816521">
        <w:t xml:space="preserve">É necessário que tenha </w:t>
      </w:r>
      <w:r w:rsidR="00DC2D1D">
        <w:t xml:space="preserve">“Julgamento 1ª Instancia” cadastrado. </w:t>
      </w:r>
    </w:p>
    <w:p w14:paraId="56B285EA" w14:textId="34B4C0C9" w:rsidR="00124864" w:rsidRDefault="004714CF" w:rsidP="004714C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7175">
        <w:t xml:space="preserve">A funcionalidade é apresentada após o </w:t>
      </w:r>
      <w:r w:rsidR="000426B6">
        <w:t xml:space="preserve">usuário </w:t>
      </w:r>
      <w:r w:rsidRPr="006D7175">
        <w:t>acionar</w:t>
      </w:r>
      <w:r w:rsidR="00316ACA">
        <w:t xml:space="preserve"> a aba “Julgamento 1ª Instância”</w:t>
      </w:r>
      <w:r w:rsidR="00ED59BD">
        <w:t>.</w:t>
      </w:r>
    </w:p>
    <w:p w14:paraId="41A16243" w14:textId="77777777" w:rsidR="00D93145" w:rsidRPr="009F637F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31290676"/>
      <w:r w:rsidRPr="006D7175">
        <w:rPr>
          <w:b/>
        </w:rPr>
        <w:t>Regras Gerais:</w:t>
      </w:r>
      <w:bookmarkStart w:id="12" w:name="_Ref26893226"/>
      <w:bookmarkEnd w:id="10"/>
      <w:bookmarkEnd w:id="11"/>
    </w:p>
    <w:p w14:paraId="5AF5B1C0" w14:textId="77777777" w:rsidR="009F637F" w:rsidRPr="00A00CA1" w:rsidRDefault="009F637F" w:rsidP="009F637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highlight w:val="yellow"/>
        </w:rPr>
      </w:pPr>
      <w:r w:rsidRPr="00A00CA1">
        <w:rPr>
          <w:highlight w:val="yellow"/>
        </w:rPr>
        <w:t>Regra de apresentação para a aba “Julgamento 1ª Instancia”:</w:t>
      </w:r>
    </w:p>
    <w:p w14:paraId="0E2288C0" w14:textId="1EB0FB34" w:rsidR="009F637F" w:rsidRPr="006D7175" w:rsidRDefault="009F637F" w:rsidP="009F637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  <w:r w:rsidRPr="00A00CA1">
        <w:rPr>
          <w:highlight w:val="yellow"/>
        </w:rPr>
        <w:t>A aba é apresenta somente se o julgamento em 1ª instancia for cadastrado. Caso o julgamento não seja cadastrado e o período de vigência informado na atividade 6.3 tenha terminado a aba não deve ser apresentada</w:t>
      </w:r>
    </w:p>
    <w:p w14:paraId="17BDC88C" w14:textId="77777777" w:rsidR="001E539E" w:rsidRPr="006D7175" w:rsidRDefault="001E539E" w:rsidP="001E539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rPr>
          <w:position w:val="3"/>
        </w:rPr>
      </w:pPr>
      <w:bookmarkStart w:id="13" w:name="_GoBack"/>
      <w:bookmarkEnd w:id="12"/>
    </w:p>
    <w:bookmarkEnd w:id="13"/>
    <w:p w14:paraId="7E5F0F14" w14:textId="77777777" w:rsidR="00330B03" w:rsidRPr="006D7175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6D7175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6D7175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6D7175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6921549"/>
      <w:r w:rsidRPr="006D7175">
        <w:t>INFORMAÇÕES COMPLEMENTARES</w:t>
      </w:r>
      <w:bookmarkEnd w:id="14"/>
    </w:p>
    <w:p w14:paraId="42D7CEBC" w14:textId="77777777" w:rsidR="008D2F61" w:rsidRPr="006D7175" w:rsidRDefault="008D2F61" w:rsidP="008D2F61">
      <w:r w:rsidRPr="006D7175">
        <w:t>História relacionada:</w:t>
      </w:r>
    </w:p>
    <w:p w14:paraId="1D8F6EFF" w14:textId="3E119FAE" w:rsidR="004714CF" w:rsidRPr="006D7175" w:rsidRDefault="004714CF" w:rsidP="008D2F61">
      <w:pPr>
        <w:rPr>
          <w:i/>
        </w:rPr>
      </w:pPr>
    </w:p>
    <w:p w14:paraId="1ED380DB" w14:textId="6F3EFB48" w:rsidR="00783A7D" w:rsidRPr="00783A7D" w:rsidRDefault="00783A7D" w:rsidP="008D2F61">
      <w:pPr>
        <w:rPr>
          <w:i/>
        </w:rPr>
      </w:pP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0FDB8" w14:textId="77777777" w:rsidR="00893541" w:rsidRDefault="00893541">
      <w:r>
        <w:separator/>
      </w:r>
    </w:p>
    <w:p w14:paraId="2A528079" w14:textId="77777777" w:rsidR="00893541" w:rsidRDefault="00893541"/>
  </w:endnote>
  <w:endnote w:type="continuationSeparator" w:id="0">
    <w:p w14:paraId="2CD08E04" w14:textId="77777777" w:rsidR="00893541" w:rsidRDefault="00893541">
      <w:r>
        <w:continuationSeparator/>
      </w:r>
    </w:p>
    <w:p w14:paraId="57E4EA1F" w14:textId="77777777" w:rsidR="00893541" w:rsidRDefault="008935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E66A4E">
            <w:rPr>
              <w:rStyle w:val="Nmerodepgina"/>
              <w:rFonts w:ascii="Verdana" w:hAnsi="Verdana" w:cs="Arial"/>
              <w:b/>
              <w:noProof/>
            </w:rPr>
            <w:t>9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91A3D" w14:textId="77777777" w:rsidR="00893541" w:rsidRDefault="00893541">
      <w:r>
        <w:separator/>
      </w:r>
    </w:p>
    <w:p w14:paraId="51B06C41" w14:textId="77777777" w:rsidR="00893541" w:rsidRDefault="00893541"/>
  </w:footnote>
  <w:footnote w:type="continuationSeparator" w:id="0">
    <w:p w14:paraId="424BCE57" w14:textId="77777777" w:rsidR="00893541" w:rsidRDefault="00893541">
      <w:r>
        <w:continuationSeparator/>
      </w:r>
    </w:p>
    <w:p w14:paraId="7137C189" w14:textId="77777777" w:rsidR="00893541" w:rsidRDefault="0089354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65573211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0FF7D2B7" w:rsidR="000A5E47" w:rsidRPr="00C6532E" w:rsidRDefault="00853705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HST188 – Detalhar Julgamento em 1ª instancia da Alegação do Pedido de Impugnação de Resultado de Eleição - Profissional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07158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6B6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96"/>
    <w:rsid w:val="00072ED1"/>
    <w:rsid w:val="00075246"/>
    <w:rsid w:val="00075F43"/>
    <w:rsid w:val="00076087"/>
    <w:rsid w:val="00076318"/>
    <w:rsid w:val="0007759B"/>
    <w:rsid w:val="000800B6"/>
    <w:rsid w:val="000800F9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3E58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654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C7DFE"/>
    <w:rsid w:val="000D0472"/>
    <w:rsid w:val="000D28C2"/>
    <w:rsid w:val="000D4150"/>
    <w:rsid w:val="000D5755"/>
    <w:rsid w:val="000D6620"/>
    <w:rsid w:val="000D7653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5C51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0F4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2E6"/>
    <w:rsid w:val="00155751"/>
    <w:rsid w:val="00155E7D"/>
    <w:rsid w:val="00156AFD"/>
    <w:rsid w:val="00156DCC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3A60"/>
    <w:rsid w:val="001741C3"/>
    <w:rsid w:val="0017696D"/>
    <w:rsid w:val="0017700F"/>
    <w:rsid w:val="00177A2D"/>
    <w:rsid w:val="00181065"/>
    <w:rsid w:val="001815CB"/>
    <w:rsid w:val="00181C49"/>
    <w:rsid w:val="00182255"/>
    <w:rsid w:val="0018233A"/>
    <w:rsid w:val="00182ECD"/>
    <w:rsid w:val="00184B51"/>
    <w:rsid w:val="00185328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05D3"/>
    <w:rsid w:val="001A1019"/>
    <w:rsid w:val="001A2218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2A2F"/>
    <w:rsid w:val="001B4F42"/>
    <w:rsid w:val="001B5C18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C67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169E1"/>
    <w:rsid w:val="00216E1F"/>
    <w:rsid w:val="0022457D"/>
    <w:rsid w:val="0022474C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50C0"/>
    <w:rsid w:val="002359C8"/>
    <w:rsid w:val="00235FD9"/>
    <w:rsid w:val="00235FE2"/>
    <w:rsid w:val="0023608F"/>
    <w:rsid w:val="00236459"/>
    <w:rsid w:val="0024203F"/>
    <w:rsid w:val="002429D5"/>
    <w:rsid w:val="00242FD6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3495"/>
    <w:rsid w:val="002652A8"/>
    <w:rsid w:val="00266BFA"/>
    <w:rsid w:val="00267DC7"/>
    <w:rsid w:val="002712B3"/>
    <w:rsid w:val="00272819"/>
    <w:rsid w:val="002738FE"/>
    <w:rsid w:val="00274416"/>
    <w:rsid w:val="00274559"/>
    <w:rsid w:val="002755C9"/>
    <w:rsid w:val="00275F60"/>
    <w:rsid w:val="0027710A"/>
    <w:rsid w:val="00277737"/>
    <w:rsid w:val="002838BF"/>
    <w:rsid w:val="00285628"/>
    <w:rsid w:val="002856BC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78B"/>
    <w:rsid w:val="0029384B"/>
    <w:rsid w:val="00293D52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6F65"/>
    <w:rsid w:val="002A7B4E"/>
    <w:rsid w:val="002B08D8"/>
    <w:rsid w:val="002B0F37"/>
    <w:rsid w:val="002B0FC5"/>
    <w:rsid w:val="002B1554"/>
    <w:rsid w:val="002B20CF"/>
    <w:rsid w:val="002B347E"/>
    <w:rsid w:val="002B3949"/>
    <w:rsid w:val="002C0645"/>
    <w:rsid w:val="002C16D0"/>
    <w:rsid w:val="002C1A00"/>
    <w:rsid w:val="002C284B"/>
    <w:rsid w:val="002C2864"/>
    <w:rsid w:val="002C5A1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63A1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6ACA"/>
    <w:rsid w:val="00317478"/>
    <w:rsid w:val="00317A96"/>
    <w:rsid w:val="003205CD"/>
    <w:rsid w:val="003215FB"/>
    <w:rsid w:val="00322989"/>
    <w:rsid w:val="00322EBD"/>
    <w:rsid w:val="00323C9E"/>
    <w:rsid w:val="003246F6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893"/>
    <w:rsid w:val="00354AB5"/>
    <w:rsid w:val="00355464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2B08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A3C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2BC0"/>
    <w:rsid w:val="003E353E"/>
    <w:rsid w:val="003E3EBB"/>
    <w:rsid w:val="003E5072"/>
    <w:rsid w:val="003E7BCF"/>
    <w:rsid w:val="003F01E8"/>
    <w:rsid w:val="003F08D5"/>
    <w:rsid w:val="003F1DD3"/>
    <w:rsid w:val="003F2281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07DF7"/>
    <w:rsid w:val="00410002"/>
    <w:rsid w:val="004104C7"/>
    <w:rsid w:val="004114C4"/>
    <w:rsid w:val="00411E80"/>
    <w:rsid w:val="0041224B"/>
    <w:rsid w:val="00414F67"/>
    <w:rsid w:val="00415530"/>
    <w:rsid w:val="0041617E"/>
    <w:rsid w:val="004166D4"/>
    <w:rsid w:val="00416700"/>
    <w:rsid w:val="004168FE"/>
    <w:rsid w:val="00420E09"/>
    <w:rsid w:val="00422A69"/>
    <w:rsid w:val="00423475"/>
    <w:rsid w:val="00423F56"/>
    <w:rsid w:val="00424FDE"/>
    <w:rsid w:val="004262C6"/>
    <w:rsid w:val="004265CC"/>
    <w:rsid w:val="00427294"/>
    <w:rsid w:val="004302C1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5BF7"/>
    <w:rsid w:val="00436CA3"/>
    <w:rsid w:val="00441F6B"/>
    <w:rsid w:val="004436FA"/>
    <w:rsid w:val="00444709"/>
    <w:rsid w:val="00445958"/>
    <w:rsid w:val="00452F7E"/>
    <w:rsid w:val="0045348C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4CF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0AB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2BC7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070C"/>
    <w:rsid w:val="005030B5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065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03"/>
    <w:rsid w:val="00554FD5"/>
    <w:rsid w:val="005550DD"/>
    <w:rsid w:val="00555818"/>
    <w:rsid w:val="00556D37"/>
    <w:rsid w:val="00557A0F"/>
    <w:rsid w:val="00561B0B"/>
    <w:rsid w:val="00563A79"/>
    <w:rsid w:val="00563EF3"/>
    <w:rsid w:val="00564087"/>
    <w:rsid w:val="00564768"/>
    <w:rsid w:val="00564C0C"/>
    <w:rsid w:val="00565D1D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DB3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3E1A"/>
    <w:rsid w:val="005B4C01"/>
    <w:rsid w:val="005B4E3B"/>
    <w:rsid w:val="005B660B"/>
    <w:rsid w:val="005B729F"/>
    <w:rsid w:val="005B77D4"/>
    <w:rsid w:val="005B7BEE"/>
    <w:rsid w:val="005B7FA4"/>
    <w:rsid w:val="005C2EDE"/>
    <w:rsid w:val="005C3D5A"/>
    <w:rsid w:val="005D1A41"/>
    <w:rsid w:val="005D1C6E"/>
    <w:rsid w:val="005D4539"/>
    <w:rsid w:val="005D5D2D"/>
    <w:rsid w:val="005E419E"/>
    <w:rsid w:val="005E577D"/>
    <w:rsid w:val="005E6003"/>
    <w:rsid w:val="005E7332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06C6D"/>
    <w:rsid w:val="0061040E"/>
    <w:rsid w:val="006125E5"/>
    <w:rsid w:val="00614285"/>
    <w:rsid w:val="00614B97"/>
    <w:rsid w:val="00617630"/>
    <w:rsid w:val="00617CB5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4F52"/>
    <w:rsid w:val="006661A7"/>
    <w:rsid w:val="006711F7"/>
    <w:rsid w:val="00671345"/>
    <w:rsid w:val="006717F9"/>
    <w:rsid w:val="00677A54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6086"/>
    <w:rsid w:val="006D6EF8"/>
    <w:rsid w:val="006D7175"/>
    <w:rsid w:val="006E013F"/>
    <w:rsid w:val="006E06C6"/>
    <w:rsid w:val="006E0B40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2"/>
    <w:rsid w:val="00711EAA"/>
    <w:rsid w:val="00712B6B"/>
    <w:rsid w:val="00712CFB"/>
    <w:rsid w:val="00714064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3831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41B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4321"/>
    <w:rsid w:val="00795474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5F2E"/>
    <w:rsid w:val="007B6867"/>
    <w:rsid w:val="007C0290"/>
    <w:rsid w:val="007C14BD"/>
    <w:rsid w:val="007C2A23"/>
    <w:rsid w:val="007C3BFF"/>
    <w:rsid w:val="007C49AB"/>
    <w:rsid w:val="007C546F"/>
    <w:rsid w:val="007C57AD"/>
    <w:rsid w:val="007C6621"/>
    <w:rsid w:val="007C6EB0"/>
    <w:rsid w:val="007D0C25"/>
    <w:rsid w:val="007D14BF"/>
    <w:rsid w:val="007D1D45"/>
    <w:rsid w:val="007D26DD"/>
    <w:rsid w:val="007D26EF"/>
    <w:rsid w:val="007D380A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58E8"/>
    <w:rsid w:val="007E63B7"/>
    <w:rsid w:val="007E70DE"/>
    <w:rsid w:val="007F0509"/>
    <w:rsid w:val="007F225B"/>
    <w:rsid w:val="007F2F52"/>
    <w:rsid w:val="007F43B7"/>
    <w:rsid w:val="007F5F3A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639"/>
    <w:rsid w:val="008107AA"/>
    <w:rsid w:val="0081423D"/>
    <w:rsid w:val="0081568A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0D17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3705"/>
    <w:rsid w:val="008545DB"/>
    <w:rsid w:val="00855279"/>
    <w:rsid w:val="008561B4"/>
    <w:rsid w:val="00856F79"/>
    <w:rsid w:val="00860803"/>
    <w:rsid w:val="00861598"/>
    <w:rsid w:val="008617DC"/>
    <w:rsid w:val="00862BD5"/>
    <w:rsid w:val="00862F2D"/>
    <w:rsid w:val="00863636"/>
    <w:rsid w:val="0086367F"/>
    <w:rsid w:val="008648A0"/>
    <w:rsid w:val="008648D4"/>
    <w:rsid w:val="00864D78"/>
    <w:rsid w:val="00865D5E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3C2E"/>
    <w:rsid w:val="0088554D"/>
    <w:rsid w:val="00890551"/>
    <w:rsid w:val="008906A8"/>
    <w:rsid w:val="00890DCB"/>
    <w:rsid w:val="00893541"/>
    <w:rsid w:val="00894B69"/>
    <w:rsid w:val="00895B71"/>
    <w:rsid w:val="008972DA"/>
    <w:rsid w:val="00897E50"/>
    <w:rsid w:val="008A0FE1"/>
    <w:rsid w:val="008A20E2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C0A"/>
    <w:rsid w:val="008E1EF5"/>
    <w:rsid w:val="008E40A1"/>
    <w:rsid w:val="008E498C"/>
    <w:rsid w:val="008E58E3"/>
    <w:rsid w:val="008E5ABC"/>
    <w:rsid w:val="008E724A"/>
    <w:rsid w:val="008E7D44"/>
    <w:rsid w:val="008F1C00"/>
    <w:rsid w:val="008F1D6F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662"/>
    <w:rsid w:val="009152A1"/>
    <w:rsid w:val="00917B1D"/>
    <w:rsid w:val="0092073F"/>
    <w:rsid w:val="00920979"/>
    <w:rsid w:val="00921551"/>
    <w:rsid w:val="009217E3"/>
    <w:rsid w:val="009218EE"/>
    <w:rsid w:val="00922112"/>
    <w:rsid w:val="00922D03"/>
    <w:rsid w:val="0092457D"/>
    <w:rsid w:val="0092549E"/>
    <w:rsid w:val="00925D3A"/>
    <w:rsid w:val="00925EBB"/>
    <w:rsid w:val="009261BC"/>
    <w:rsid w:val="009264B5"/>
    <w:rsid w:val="00927CE6"/>
    <w:rsid w:val="00927FDD"/>
    <w:rsid w:val="00931C0D"/>
    <w:rsid w:val="0093416A"/>
    <w:rsid w:val="00935198"/>
    <w:rsid w:val="00935578"/>
    <w:rsid w:val="00940F9F"/>
    <w:rsid w:val="00941C57"/>
    <w:rsid w:val="009435B2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677"/>
    <w:rsid w:val="009548ED"/>
    <w:rsid w:val="0095544B"/>
    <w:rsid w:val="0095723C"/>
    <w:rsid w:val="009576E9"/>
    <w:rsid w:val="00957A91"/>
    <w:rsid w:val="00961D2E"/>
    <w:rsid w:val="00963437"/>
    <w:rsid w:val="00963C53"/>
    <w:rsid w:val="00964D71"/>
    <w:rsid w:val="00964E33"/>
    <w:rsid w:val="00964EA1"/>
    <w:rsid w:val="00965F6F"/>
    <w:rsid w:val="00967FA6"/>
    <w:rsid w:val="009702A1"/>
    <w:rsid w:val="009703D4"/>
    <w:rsid w:val="00970F2B"/>
    <w:rsid w:val="009710F6"/>
    <w:rsid w:val="0097122F"/>
    <w:rsid w:val="0097225C"/>
    <w:rsid w:val="00972D5A"/>
    <w:rsid w:val="00980906"/>
    <w:rsid w:val="009809EA"/>
    <w:rsid w:val="00980E07"/>
    <w:rsid w:val="00980FB5"/>
    <w:rsid w:val="00981360"/>
    <w:rsid w:val="00982ECD"/>
    <w:rsid w:val="00990F5F"/>
    <w:rsid w:val="00991176"/>
    <w:rsid w:val="009919E0"/>
    <w:rsid w:val="00992005"/>
    <w:rsid w:val="00992928"/>
    <w:rsid w:val="00993981"/>
    <w:rsid w:val="00993BCC"/>
    <w:rsid w:val="0099498B"/>
    <w:rsid w:val="00995DB3"/>
    <w:rsid w:val="00996425"/>
    <w:rsid w:val="00997D16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6838"/>
    <w:rsid w:val="009C7DD1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E1624"/>
    <w:rsid w:val="009E58CB"/>
    <w:rsid w:val="009E6CA8"/>
    <w:rsid w:val="009E728E"/>
    <w:rsid w:val="009F1056"/>
    <w:rsid w:val="009F1252"/>
    <w:rsid w:val="009F1BAF"/>
    <w:rsid w:val="009F245F"/>
    <w:rsid w:val="009F289C"/>
    <w:rsid w:val="009F2973"/>
    <w:rsid w:val="009F2994"/>
    <w:rsid w:val="009F2DF7"/>
    <w:rsid w:val="009F32D2"/>
    <w:rsid w:val="009F3E3A"/>
    <w:rsid w:val="009F41CC"/>
    <w:rsid w:val="009F637F"/>
    <w:rsid w:val="00A00A3F"/>
    <w:rsid w:val="00A0385B"/>
    <w:rsid w:val="00A05379"/>
    <w:rsid w:val="00A064D7"/>
    <w:rsid w:val="00A10738"/>
    <w:rsid w:val="00A11943"/>
    <w:rsid w:val="00A12737"/>
    <w:rsid w:val="00A13AD0"/>
    <w:rsid w:val="00A13B01"/>
    <w:rsid w:val="00A13DE3"/>
    <w:rsid w:val="00A150EC"/>
    <w:rsid w:val="00A15B1C"/>
    <w:rsid w:val="00A17320"/>
    <w:rsid w:val="00A17930"/>
    <w:rsid w:val="00A207A8"/>
    <w:rsid w:val="00A20D08"/>
    <w:rsid w:val="00A21CAA"/>
    <w:rsid w:val="00A24FFA"/>
    <w:rsid w:val="00A26FA9"/>
    <w:rsid w:val="00A27D3D"/>
    <w:rsid w:val="00A30720"/>
    <w:rsid w:val="00A31336"/>
    <w:rsid w:val="00A330D7"/>
    <w:rsid w:val="00A33C79"/>
    <w:rsid w:val="00A35A1D"/>
    <w:rsid w:val="00A35C33"/>
    <w:rsid w:val="00A37344"/>
    <w:rsid w:val="00A40627"/>
    <w:rsid w:val="00A42430"/>
    <w:rsid w:val="00A4247F"/>
    <w:rsid w:val="00A42A90"/>
    <w:rsid w:val="00A43DB9"/>
    <w:rsid w:val="00A440E5"/>
    <w:rsid w:val="00A455EC"/>
    <w:rsid w:val="00A4661F"/>
    <w:rsid w:val="00A4759E"/>
    <w:rsid w:val="00A500D4"/>
    <w:rsid w:val="00A50E79"/>
    <w:rsid w:val="00A516C1"/>
    <w:rsid w:val="00A5243B"/>
    <w:rsid w:val="00A532C7"/>
    <w:rsid w:val="00A56597"/>
    <w:rsid w:val="00A56A1A"/>
    <w:rsid w:val="00A56B05"/>
    <w:rsid w:val="00A56F96"/>
    <w:rsid w:val="00A5788C"/>
    <w:rsid w:val="00A60CB1"/>
    <w:rsid w:val="00A61F6B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21D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09DF"/>
    <w:rsid w:val="00AC2F50"/>
    <w:rsid w:val="00AC3D6D"/>
    <w:rsid w:val="00AC4704"/>
    <w:rsid w:val="00AC4B96"/>
    <w:rsid w:val="00AC60EF"/>
    <w:rsid w:val="00AC6FE9"/>
    <w:rsid w:val="00AD0188"/>
    <w:rsid w:val="00AD1E94"/>
    <w:rsid w:val="00AD2B3A"/>
    <w:rsid w:val="00AD38A0"/>
    <w:rsid w:val="00AD5FA3"/>
    <w:rsid w:val="00AE0BA2"/>
    <w:rsid w:val="00AE1443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E94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A59"/>
    <w:rsid w:val="00B54D2D"/>
    <w:rsid w:val="00B54DA2"/>
    <w:rsid w:val="00B551F5"/>
    <w:rsid w:val="00B56097"/>
    <w:rsid w:val="00B563D1"/>
    <w:rsid w:val="00B571F8"/>
    <w:rsid w:val="00B57D94"/>
    <w:rsid w:val="00B57F60"/>
    <w:rsid w:val="00B6090B"/>
    <w:rsid w:val="00B617FF"/>
    <w:rsid w:val="00B62023"/>
    <w:rsid w:val="00B62FA2"/>
    <w:rsid w:val="00B6317B"/>
    <w:rsid w:val="00B63AFD"/>
    <w:rsid w:val="00B64E53"/>
    <w:rsid w:val="00B652B6"/>
    <w:rsid w:val="00B67C92"/>
    <w:rsid w:val="00B707FF"/>
    <w:rsid w:val="00B73434"/>
    <w:rsid w:val="00B73D81"/>
    <w:rsid w:val="00B74B69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96FC4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DD9"/>
    <w:rsid w:val="00BB7E79"/>
    <w:rsid w:val="00BC0073"/>
    <w:rsid w:val="00BC07CB"/>
    <w:rsid w:val="00BC0B70"/>
    <w:rsid w:val="00BC1BD2"/>
    <w:rsid w:val="00BC1DF4"/>
    <w:rsid w:val="00BC221B"/>
    <w:rsid w:val="00BC23FB"/>
    <w:rsid w:val="00BC2A65"/>
    <w:rsid w:val="00BC3704"/>
    <w:rsid w:val="00BC3EFD"/>
    <w:rsid w:val="00BC3EFF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41AE"/>
    <w:rsid w:val="00BF5AFB"/>
    <w:rsid w:val="00C0008E"/>
    <w:rsid w:val="00C004F9"/>
    <w:rsid w:val="00C0196F"/>
    <w:rsid w:val="00C03E9D"/>
    <w:rsid w:val="00C03F98"/>
    <w:rsid w:val="00C05307"/>
    <w:rsid w:val="00C05DCE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2D55"/>
    <w:rsid w:val="00C75503"/>
    <w:rsid w:val="00C75D86"/>
    <w:rsid w:val="00C76EC9"/>
    <w:rsid w:val="00C77650"/>
    <w:rsid w:val="00C8198C"/>
    <w:rsid w:val="00C83AFE"/>
    <w:rsid w:val="00C84C16"/>
    <w:rsid w:val="00C875E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6941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CF6D90"/>
    <w:rsid w:val="00D001A7"/>
    <w:rsid w:val="00D00ECA"/>
    <w:rsid w:val="00D04F1D"/>
    <w:rsid w:val="00D05D5B"/>
    <w:rsid w:val="00D10643"/>
    <w:rsid w:val="00D10BB4"/>
    <w:rsid w:val="00D11F09"/>
    <w:rsid w:val="00D13416"/>
    <w:rsid w:val="00D1400C"/>
    <w:rsid w:val="00D14256"/>
    <w:rsid w:val="00D142FC"/>
    <w:rsid w:val="00D14310"/>
    <w:rsid w:val="00D1509B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51A6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3C72"/>
    <w:rsid w:val="00D554D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0421"/>
    <w:rsid w:val="00D7136E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0B8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509E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5AD"/>
    <w:rsid w:val="00DC298C"/>
    <w:rsid w:val="00DC2D1D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D627F"/>
    <w:rsid w:val="00DE0742"/>
    <w:rsid w:val="00DE0827"/>
    <w:rsid w:val="00DE0CE3"/>
    <w:rsid w:val="00DE2AB3"/>
    <w:rsid w:val="00DE3385"/>
    <w:rsid w:val="00DE35A3"/>
    <w:rsid w:val="00DE3C9C"/>
    <w:rsid w:val="00DE40C2"/>
    <w:rsid w:val="00DE4C87"/>
    <w:rsid w:val="00DE50A5"/>
    <w:rsid w:val="00DE578C"/>
    <w:rsid w:val="00DE697F"/>
    <w:rsid w:val="00DE7BA6"/>
    <w:rsid w:val="00DE7F5E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6D55"/>
    <w:rsid w:val="00E0754F"/>
    <w:rsid w:val="00E10A81"/>
    <w:rsid w:val="00E10A9D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350E"/>
    <w:rsid w:val="00E5473B"/>
    <w:rsid w:val="00E54A9A"/>
    <w:rsid w:val="00E54D1A"/>
    <w:rsid w:val="00E54EE9"/>
    <w:rsid w:val="00E55BEB"/>
    <w:rsid w:val="00E568B2"/>
    <w:rsid w:val="00E57501"/>
    <w:rsid w:val="00E60360"/>
    <w:rsid w:val="00E61521"/>
    <w:rsid w:val="00E63388"/>
    <w:rsid w:val="00E63B3C"/>
    <w:rsid w:val="00E65D86"/>
    <w:rsid w:val="00E66A4E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A1D2D"/>
    <w:rsid w:val="00EA58C7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59BD"/>
    <w:rsid w:val="00ED674B"/>
    <w:rsid w:val="00ED77CE"/>
    <w:rsid w:val="00EE0C0C"/>
    <w:rsid w:val="00EE0C88"/>
    <w:rsid w:val="00EE29B2"/>
    <w:rsid w:val="00EE35BC"/>
    <w:rsid w:val="00EE3DE7"/>
    <w:rsid w:val="00EE4C28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37A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0512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0B9C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6A6F"/>
    <w:rsid w:val="00F86E4B"/>
    <w:rsid w:val="00F87857"/>
    <w:rsid w:val="00F90008"/>
    <w:rsid w:val="00F90A87"/>
    <w:rsid w:val="00F912B0"/>
    <w:rsid w:val="00F91E8D"/>
    <w:rsid w:val="00F955F0"/>
    <w:rsid w:val="00F95E0C"/>
    <w:rsid w:val="00FA012E"/>
    <w:rsid w:val="00FA0EAA"/>
    <w:rsid w:val="00FA5BDD"/>
    <w:rsid w:val="00FA7038"/>
    <w:rsid w:val="00FA78B6"/>
    <w:rsid w:val="00FA7A49"/>
    <w:rsid w:val="00FA7FC7"/>
    <w:rsid w:val="00FA7FDE"/>
    <w:rsid w:val="00FA7FF5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C277B"/>
    <w:rsid w:val="00FC3C16"/>
    <w:rsid w:val="00FC6497"/>
    <w:rsid w:val="00FC6669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B7D97"/>
    <w:rsid w:val="001424FB"/>
    <w:rsid w:val="00230E79"/>
    <w:rsid w:val="00245ED7"/>
    <w:rsid w:val="00270697"/>
    <w:rsid w:val="002A7D34"/>
    <w:rsid w:val="003621E6"/>
    <w:rsid w:val="003872B3"/>
    <w:rsid w:val="00413F9D"/>
    <w:rsid w:val="00475A43"/>
    <w:rsid w:val="004B2843"/>
    <w:rsid w:val="004C1B47"/>
    <w:rsid w:val="00532118"/>
    <w:rsid w:val="0054550E"/>
    <w:rsid w:val="005744DA"/>
    <w:rsid w:val="005A44A1"/>
    <w:rsid w:val="00602D37"/>
    <w:rsid w:val="00607B3F"/>
    <w:rsid w:val="00614B7C"/>
    <w:rsid w:val="006A530B"/>
    <w:rsid w:val="00812F36"/>
    <w:rsid w:val="00846FCF"/>
    <w:rsid w:val="00873B0F"/>
    <w:rsid w:val="0097062F"/>
    <w:rsid w:val="00976FB3"/>
    <w:rsid w:val="009F1EC3"/>
    <w:rsid w:val="00A014D3"/>
    <w:rsid w:val="00A24773"/>
    <w:rsid w:val="00A964DF"/>
    <w:rsid w:val="00AA4E29"/>
    <w:rsid w:val="00C05660"/>
    <w:rsid w:val="00D430C5"/>
    <w:rsid w:val="00D70A67"/>
    <w:rsid w:val="00E244FB"/>
    <w:rsid w:val="00EC0350"/>
    <w:rsid w:val="00F6240D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1B818-78E2-4377-9AEA-3CD2D69AE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21520</TotalTime>
  <Pages>9</Pages>
  <Words>758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4844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HST188 – Detalhar Julgamento em 1ª instancia da Alegação do Pedido de Impugnação de Resultado de Eleição - Profissional</dc:subject>
  <dc:creator>adriel.moro</dc:creator>
  <cp:keywords/>
  <dc:description/>
  <cp:lastModifiedBy>Administrador</cp:lastModifiedBy>
  <cp:revision>1256</cp:revision>
  <cp:lastPrinted>2006-08-08T20:14:00Z</cp:lastPrinted>
  <dcterms:created xsi:type="dcterms:W3CDTF">2019-10-17T13:46:00Z</dcterms:created>
  <dcterms:modified xsi:type="dcterms:W3CDTF">2020-10-30T17:27:00Z</dcterms:modified>
</cp:coreProperties>
</file>