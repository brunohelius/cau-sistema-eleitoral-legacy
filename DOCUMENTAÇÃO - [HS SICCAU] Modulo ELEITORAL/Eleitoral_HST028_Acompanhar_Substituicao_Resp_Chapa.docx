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0FFFDD11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C3388A">
        <w:rPr>
          <w:sz w:val="52"/>
          <w:szCs w:val="52"/>
        </w:rPr>
        <w:t>HST0</w:t>
      </w:r>
      <w:r w:rsidR="009C0740">
        <w:rPr>
          <w:sz w:val="52"/>
          <w:szCs w:val="52"/>
        </w:rPr>
        <w:t>2</w:t>
      </w:r>
      <w:r w:rsidR="007D34FD">
        <w:rPr>
          <w:sz w:val="52"/>
          <w:szCs w:val="52"/>
        </w:rPr>
        <w:t>8</w:t>
      </w:r>
      <w:r w:rsidR="00C3388A">
        <w:rPr>
          <w:sz w:val="52"/>
          <w:szCs w:val="52"/>
        </w:rPr>
        <w:t>-</w:t>
      </w:r>
      <w:r w:rsidR="00AC1451">
        <w:rPr>
          <w:sz w:val="52"/>
          <w:szCs w:val="52"/>
        </w:rPr>
        <w:t xml:space="preserve"> </w:t>
      </w:r>
      <w:r w:rsidR="007D34FD">
        <w:rPr>
          <w:sz w:val="52"/>
          <w:szCs w:val="52"/>
        </w:rPr>
        <w:t>Acompanhar</w:t>
      </w:r>
      <w:r w:rsidR="00AC1451">
        <w:rPr>
          <w:sz w:val="52"/>
          <w:szCs w:val="52"/>
        </w:rPr>
        <w:t xml:space="preserve"> </w:t>
      </w:r>
      <w:r w:rsidR="0049667E">
        <w:rPr>
          <w:sz w:val="52"/>
          <w:szCs w:val="52"/>
        </w:rPr>
        <w:t xml:space="preserve">Pedido de </w:t>
      </w:r>
      <w:r w:rsidR="00AC1451">
        <w:rPr>
          <w:sz w:val="52"/>
          <w:szCs w:val="52"/>
        </w:rPr>
        <w:t>Substituição</w:t>
      </w:r>
      <w:r w:rsidR="00D6740F">
        <w:rPr>
          <w:sz w:val="52"/>
          <w:szCs w:val="52"/>
        </w:rPr>
        <w:t xml:space="preserve"> – </w:t>
      </w:r>
      <w:r w:rsidR="001154EB">
        <w:rPr>
          <w:sz w:val="52"/>
          <w:szCs w:val="52"/>
        </w:rPr>
        <w:t>Responsável pela Chapa</w:t>
      </w:r>
    </w:p>
    <w:p w14:paraId="5ECACC84" w14:textId="0710FF88" w:rsidR="00AF2B52" w:rsidRPr="00852A8B" w:rsidRDefault="00825F00" w:rsidP="00AF2B52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jeto"/>
      <w:bookmarkStart w:id="2" w:name="NomeProduto"/>
      <w:r w:rsidR="00C03F98">
        <w:t>&lt;Nome do Produto&gt;</w:t>
      </w:r>
      <w:bookmarkEnd w:id="1"/>
      <w:bookmarkEnd w:id="2"/>
      <w:r>
        <w:fldChar w:fldCharType="end"/>
      </w:r>
      <w:r w:rsidR="008E139D">
        <w:t xml:space="preserve">Sistema </w:t>
      </w:r>
      <w:r w:rsidR="00675004">
        <w:t>Processo Eleitoral</w:t>
      </w:r>
    </w:p>
    <w:p w14:paraId="5A8E73EC" w14:textId="19F2A185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 w:rsidR="00FA0C73">
        <w:t>CAU</w:t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BA5059" w:rsidRDefault="00076318">
            <w:pPr>
              <w:jc w:val="center"/>
            </w:pPr>
            <w:r>
              <w:t>1.0</w:t>
            </w:r>
          </w:p>
        </w:tc>
        <w:tc>
          <w:tcPr>
            <w:tcW w:w="1425" w:type="dxa"/>
            <w:vAlign w:val="bottom"/>
          </w:tcPr>
          <w:p w14:paraId="3828512A" w14:textId="6212F46D" w:rsidR="00A735A5" w:rsidRPr="00BA5059" w:rsidRDefault="00511FE7" w:rsidP="007D34FD">
            <w:pPr>
              <w:jc w:val="center"/>
            </w:pPr>
            <w:r>
              <w:t>1</w:t>
            </w:r>
            <w:r w:rsidR="007D34FD">
              <w:t>8</w:t>
            </w:r>
            <w:r w:rsidR="005D249C">
              <w:t>/</w:t>
            </w:r>
            <w:r w:rsidR="00386BAA">
              <w:t>1</w:t>
            </w:r>
            <w:r w:rsidR="009C0740">
              <w:t>1</w:t>
            </w:r>
            <w:r w:rsidR="00076318">
              <w:t>/2019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BA5059" w:rsidRDefault="00675004" w:rsidP="00675004">
            <w:pPr>
              <w:ind w:left="169"/>
              <w:jc w:val="left"/>
            </w:pPr>
            <w:r>
              <w:t>Cláudia Ávila</w:t>
            </w:r>
          </w:p>
        </w:tc>
        <w:tc>
          <w:tcPr>
            <w:tcW w:w="4203" w:type="dxa"/>
          </w:tcPr>
          <w:p w14:paraId="10E3D2AF" w14:textId="77777777" w:rsidR="00A735A5" w:rsidRPr="00BA5059" w:rsidRDefault="00076318">
            <w:pPr>
              <w:ind w:left="174"/>
              <w:jc w:val="left"/>
            </w:pPr>
            <w:r>
              <w:t>Criação da história.</w:t>
            </w:r>
          </w:p>
        </w:tc>
      </w:tr>
      <w:tr w:rsidR="009C7317" w14:paraId="24C5004E" w14:textId="77777777" w:rsidTr="00C03F98">
        <w:trPr>
          <w:cantSplit/>
          <w:jc w:val="center"/>
        </w:trPr>
        <w:tc>
          <w:tcPr>
            <w:tcW w:w="1589" w:type="dxa"/>
          </w:tcPr>
          <w:p w14:paraId="7D722FF3" w14:textId="34A97D5D" w:rsidR="009C7317" w:rsidRDefault="009C7317" w:rsidP="009C7317">
            <w:pPr>
              <w:jc w:val="center"/>
            </w:pPr>
            <w:r>
              <w:t>1.1</w:t>
            </w:r>
          </w:p>
        </w:tc>
        <w:tc>
          <w:tcPr>
            <w:tcW w:w="1425" w:type="dxa"/>
            <w:vAlign w:val="bottom"/>
          </w:tcPr>
          <w:p w14:paraId="20A6832D" w14:textId="599CEDAB" w:rsidR="009C7317" w:rsidRDefault="009C7317" w:rsidP="009C7317">
            <w:pPr>
              <w:jc w:val="center"/>
            </w:pPr>
            <w:r>
              <w:t>02/12/2019</w:t>
            </w:r>
          </w:p>
        </w:tc>
        <w:tc>
          <w:tcPr>
            <w:tcW w:w="2405" w:type="dxa"/>
            <w:vAlign w:val="center"/>
          </w:tcPr>
          <w:p w14:paraId="2F031F9A" w14:textId="60E324E9" w:rsidR="009C7317" w:rsidRDefault="009C7317" w:rsidP="009C7317">
            <w:pPr>
              <w:ind w:left="169"/>
              <w:jc w:val="left"/>
            </w:pPr>
            <w:r>
              <w:t>Cláudia Ávila</w:t>
            </w:r>
          </w:p>
        </w:tc>
        <w:tc>
          <w:tcPr>
            <w:tcW w:w="4203" w:type="dxa"/>
          </w:tcPr>
          <w:p w14:paraId="25E03103" w14:textId="3A7AEEB5" w:rsidR="009C7317" w:rsidRDefault="009C7317" w:rsidP="009C7317">
            <w:pPr>
              <w:ind w:left="174"/>
              <w:jc w:val="left"/>
            </w:pPr>
            <w:r>
              <w:t>Alteração do Status da Substituição: Em andamento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32AA565A" w14:textId="77777777" w:rsidR="0037028B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0490962" w:history="1">
        <w:r w:rsidR="0037028B" w:rsidRPr="00BB3E6F">
          <w:rPr>
            <w:rStyle w:val="Hyperlink"/>
            <w:noProof/>
          </w:rPr>
          <w:t>HST-028– Acompanhar Pedido de Substituição – Responsável pela Chapa.</w:t>
        </w:r>
        <w:r w:rsidR="0037028B">
          <w:rPr>
            <w:noProof/>
            <w:webHidden/>
          </w:rPr>
          <w:tab/>
        </w:r>
        <w:r w:rsidR="0037028B">
          <w:rPr>
            <w:noProof/>
            <w:webHidden/>
          </w:rPr>
          <w:fldChar w:fldCharType="begin"/>
        </w:r>
        <w:r w:rsidR="0037028B">
          <w:rPr>
            <w:noProof/>
            <w:webHidden/>
          </w:rPr>
          <w:instrText xml:space="preserve"> PAGEREF _Toc30490962 \h </w:instrText>
        </w:r>
        <w:r w:rsidR="0037028B">
          <w:rPr>
            <w:noProof/>
            <w:webHidden/>
          </w:rPr>
        </w:r>
        <w:r w:rsidR="0037028B">
          <w:rPr>
            <w:noProof/>
            <w:webHidden/>
          </w:rPr>
          <w:fldChar w:fldCharType="separate"/>
        </w:r>
        <w:r w:rsidR="0037028B">
          <w:rPr>
            <w:noProof/>
            <w:webHidden/>
          </w:rPr>
          <w:t>4</w:t>
        </w:r>
        <w:r w:rsidR="0037028B">
          <w:rPr>
            <w:noProof/>
            <w:webHidden/>
          </w:rPr>
          <w:fldChar w:fldCharType="end"/>
        </w:r>
      </w:hyperlink>
    </w:p>
    <w:p w14:paraId="4BBF8579" w14:textId="77777777" w:rsidR="0037028B" w:rsidRDefault="00161BF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490963" w:history="1">
        <w:r w:rsidR="0037028B" w:rsidRPr="00BB3E6F">
          <w:rPr>
            <w:rStyle w:val="Hyperlink"/>
            <w:noProof/>
          </w:rPr>
          <w:t>COMO Profissional</w:t>
        </w:r>
        <w:r w:rsidR="0037028B">
          <w:rPr>
            <w:noProof/>
            <w:webHidden/>
          </w:rPr>
          <w:tab/>
        </w:r>
        <w:r w:rsidR="0037028B">
          <w:rPr>
            <w:noProof/>
            <w:webHidden/>
          </w:rPr>
          <w:fldChar w:fldCharType="begin"/>
        </w:r>
        <w:r w:rsidR="0037028B">
          <w:rPr>
            <w:noProof/>
            <w:webHidden/>
          </w:rPr>
          <w:instrText xml:space="preserve"> PAGEREF _Toc30490963 \h </w:instrText>
        </w:r>
        <w:r w:rsidR="0037028B">
          <w:rPr>
            <w:noProof/>
            <w:webHidden/>
          </w:rPr>
        </w:r>
        <w:r w:rsidR="0037028B">
          <w:rPr>
            <w:noProof/>
            <w:webHidden/>
          </w:rPr>
          <w:fldChar w:fldCharType="separate"/>
        </w:r>
        <w:r w:rsidR="0037028B">
          <w:rPr>
            <w:noProof/>
            <w:webHidden/>
          </w:rPr>
          <w:t>4</w:t>
        </w:r>
        <w:r w:rsidR="0037028B">
          <w:rPr>
            <w:noProof/>
            <w:webHidden/>
          </w:rPr>
          <w:fldChar w:fldCharType="end"/>
        </w:r>
      </w:hyperlink>
    </w:p>
    <w:p w14:paraId="0D705770" w14:textId="77777777" w:rsidR="0037028B" w:rsidRDefault="00161BF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490964" w:history="1">
        <w:r w:rsidR="0037028B" w:rsidRPr="00BB3E6F">
          <w:rPr>
            <w:rStyle w:val="Hyperlink"/>
            <w:noProof/>
          </w:rPr>
          <w:t>PARA acompanhar se o pedido foi Deferido ou Indeferido.</w:t>
        </w:r>
        <w:r w:rsidR="0037028B">
          <w:rPr>
            <w:noProof/>
            <w:webHidden/>
          </w:rPr>
          <w:tab/>
        </w:r>
        <w:r w:rsidR="0037028B">
          <w:rPr>
            <w:noProof/>
            <w:webHidden/>
          </w:rPr>
          <w:fldChar w:fldCharType="begin"/>
        </w:r>
        <w:r w:rsidR="0037028B">
          <w:rPr>
            <w:noProof/>
            <w:webHidden/>
          </w:rPr>
          <w:instrText xml:space="preserve"> PAGEREF _Toc30490964 \h </w:instrText>
        </w:r>
        <w:r w:rsidR="0037028B">
          <w:rPr>
            <w:noProof/>
            <w:webHidden/>
          </w:rPr>
        </w:r>
        <w:r w:rsidR="0037028B">
          <w:rPr>
            <w:noProof/>
            <w:webHidden/>
          </w:rPr>
          <w:fldChar w:fldCharType="separate"/>
        </w:r>
        <w:r w:rsidR="0037028B">
          <w:rPr>
            <w:noProof/>
            <w:webHidden/>
          </w:rPr>
          <w:t>4</w:t>
        </w:r>
        <w:r w:rsidR="0037028B">
          <w:rPr>
            <w:noProof/>
            <w:webHidden/>
          </w:rPr>
          <w:fldChar w:fldCharType="end"/>
        </w:r>
      </w:hyperlink>
    </w:p>
    <w:p w14:paraId="29D72D6B" w14:textId="77777777" w:rsidR="0037028B" w:rsidRDefault="00161BF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490965" w:history="1">
        <w:r w:rsidR="0037028B" w:rsidRPr="00BB3E6F">
          <w:rPr>
            <w:rStyle w:val="Hyperlink"/>
            <w:noProof/>
          </w:rPr>
          <w:t>PROTÓTIPO</w:t>
        </w:r>
        <w:r w:rsidR="0037028B">
          <w:rPr>
            <w:noProof/>
            <w:webHidden/>
          </w:rPr>
          <w:tab/>
        </w:r>
        <w:r w:rsidR="0037028B">
          <w:rPr>
            <w:noProof/>
            <w:webHidden/>
          </w:rPr>
          <w:fldChar w:fldCharType="begin"/>
        </w:r>
        <w:r w:rsidR="0037028B">
          <w:rPr>
            <w:noProof/>
            <w:webHidden/>
          </w:rPr>
          <w:instrText xml:space="preserve"> PAGEREF _Toc30490965 \h </w:instrText>
        </w:r>
        <w:r w:rsidR="0037028B">
          <w:rPr>
            <w:noProof/>
            <w:webHidden/>
          </w:rPr>
        </w:r>
        <w:r w:rsidR="0037028B">
          <w:rPr>
            <w:noProof/>
            <w:webHidden/>
          </w:rPr>
          <w:fldChar w:fldCharType="separate"/>
        </w:r>
        <w:r w:rsidR="0037028B">
          <w:rPr>
            <w:noProof/>
            <w:webHidden/>
          </w:rPr>
          <w:t>4</w:t>
        </w:r>
        <w:r w:rsidR="0037028B">
          <w:rPr>
            <w:noProof/>
            <w:webHidden/>
          </w:rPr>
          <w:fldChar w:fldCharType="end"/>
        </w:r>
      </w:hyperlink>
    </w:p>
    <w:p w14:paraId="3EF63185" w14:textId="77777777" w:rsidR="0037028B" w:rsidRDefault="00161BF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490966" w:history="1">
        <w:r w:rsidR="0037028B" w:rsidRPr="00BB3E6F">
          <w:rPr>
            <w:rStyle w:val="Hyperlink"/>
            <w:noProof/>
          </w:rPr>
          <w:t>CRITÉRIOS DE ACEITE</w:t>
        </w:r>
        <w:r w:rsidR="0037028B">
          <w:rPr>
            <w:noProof/>
            <w:webHidden/>
          </w:rPr>
          <w:tab/>
        </w:r>
        <w:r w:rsidR="0037028B">
          <w:rPr>
            <w:noProof/>
            <w:webHidden/>
          </w:rPr>
          <w:fldChar w:fldCharType="begin"/>
        </w:r>
        <w:r w:rsidR="0037028B">
          <w:rPr>
            <w:noProof/>
            <w:webHidden/>
          </w:rPr>
          <w:instrText xml:space="preserve"> PAGEREF _Toc30490966 \h </w:instrText>
        </w:r>
        <w:r w:rsidR="0037028B">
          <w:rPr>
            <w:noProof/>
            <w:webHidden/>
          </w:rPr>
        </w:r>
        <w:r w:rsidR="0037028B">
          <w:rPr>
            <w:noProof/>
            <w:webHidden/>
          </w:rPr>
          <w:fldChar w:fldCharType="separate"/>
        </w:r>
        <w:r w:rsidR="0037028B">
          <w:rPr>
            <w:noProof/>
            <w:webHidden/>
          </w:rPr>
          <w:t>10</w:t>
        </w:r>
        <w:r w:rsidR="0037028B">
          <w:rPr>
            <w:noProof/>
            <w:webHidden/>
          </w:rPr>
          <w:fldChar w:fldCharType="end"/>
        </w:r>
      </w:hyperlink>
    </w:p>
    <w:p w14:paraId="05D69862" w14:textId="77777777" w:rsidR="0037028B" w:rsidRDefault="00161BF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490967" w:history="1">
        <w:r w:rsidR="0037028B" w:rsidRPr="00BB3E6F">
          <w:rPr>
            <w:rStyle w:val="Hyperlink"/>
            <w:noProof/>
          </w:rPr>
          <w:t>INFORMAÇÕES COMPLEMENTARES</w:t>
        </w:r>
        <w:r w:rsidR="0037028B">
          <w:rPr>
            <w:noProof/>
            <w:webHidden/>
          </w:rPr>
          <w:tab/>
        </w:r>
        <w:r w:rsidR="0037028B">
          <w:rPr>
            <w:noProof/>
            <w:webHidden/>
          </w:rPr>
          <w:fldChar w:fldCharType="begin"/>
        </w:r>
        <w:r w:rsidR="0037028B">
          <w:rPr>
            <w:noProof/>
            <w:webHidden/>
          </w:rPr>
          <w:instrText xml:space="preserve"> PAGEREF _Toc30490967 \h </w:instrText>
        </w:r>
        <w:r w:rsidR="0037028B">
          <w:rPr>
            <w:noProof/>
            <w:webHidden/>
          </w:rPr>
        </w:r>
        <w:r w:rsidR="0037028B">
          <w:rPr>
            <w:noProof/>
            <w:webHidden/>
          </w:rPr>
          <w:fldChar w:fldCharType="separate"/>
        </w:r>
        <w:r w:rsidR="0037028B">
          <w:rPr>
            <w:noProof/>
            <w:webHidden/>
          </w:rPr>
          <w:t>16</w:t>
        </w:r>
        <w:r w:rsidR="0037028B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46645D59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30490962"/>
      <w:r w:rsidR="00CE176F">
        <w:lastRenderedPageBreak/>
        <w:t>HST</w:t>
      </w:r>
      <w:r w:rsidR="00C03F98">
        <w:t>-</w:t>
      </w:r>
      <w:r w:rsidR="00AF2B52">
        <w:t>0</w:t>
      </w:r>
      <w:r w:rsidR="00EA00E0">
        <w:t>2</w:t>
      </w:r>
      <w:r w:rsidR="00E264CB">
        <w:t>8</w:t>
      </w:r>
      <w:r w:rsidR="0035649F">
        <w:t xml:space="preserve">– </w:t>
      </w:r>
      <w:r w:rsidR="00E264CB">
        <w:t xml:space="preserve">Acompanhar </w:t>
      </w:r>
      <w:r w:rsidR="00153838">
        <w:t xml:space="preserve">Pedido de </w:t>
      </w:r>
      <w:r w:rsidR="00703731">
        <w:t>Substituição</w:t>
      </w:r>
      <w:r w:rsidR="00D6740F">
        <w:t xml:space="preserve"> – </w:t>
      </w:r>
      <w:r w:rsidR="001154EB">
        <w:t>Responsável pela Chapa</w:t>
      </w:r>
      <w:r w:rsidR="005D249C">
        <w:t>.</w:t>
      </w:r>
      <w:bookmarkEnd w:id="4"/>
      <w:r w:rsidR="005E1A06">
        <w:t xml:space="preserve"> </w:t>
      </w:r>
    </w:p>
    <w:p w14:paraId="37D34CD1" w14:textId="24080D73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30490963"/>
      <w:r w:rsidRPr="000628DE">
        <w:t>COMO</w:t>
      </w:r>
      <w:r w:rsidR="00C64B05" w:rsidRPr="000628DE">
        <w:t xml:space="preserve"> </w:t>
      </w:r>
      <w:r w:rsidR="00703731" w:rsidRPr="00703731">
        <w:rPr>
          <w:b w:val="0"/>
        </w:rPr>
        <w:t>Profissional</w:t>
      </w:r>
      <w:bookmarkEnd w:id="5"/>
    </w:p>
    <w:p w14:paraId="405BA23E" w14:textId="76DF2A77" w:rsidR="005D249C" w:rsidRPr="000628DE" w:rsidRDefault="00CE176F" w:rsidP="005D249C">
      <w:pPr>
        <w:pStyle w:val="EstiloPrototipo3"/>
      </w:pPr>
      <w:r w:rsidRPr="000628DE">
        <w:t>QUERO</w:t>
      </w:r>
      <w:r w:rsidR="005A4527" w:rsidRPr="000628DE">
        <w:t xml:space="preserve"> </w:t>
      </w:r>
      <w:r w:rsidR="00E264CB" w:rsidRPr="001154EB">
        <w:rPr>
          <w:b w:val="0"/>
        </w:rPr>
        <w:t>acompanhar os pedidos de substituiç</w:t>
      </w:r>
      <w:r w:rsidR="00D6740F" w:rsidRPr="001154EB">
        <w:rPr>
          <w:b w:val="0"/>
        </w:rPr>
        <w:t>ões</w:t>
      </w:r>
      <w:r w:rsidR="00E264CB" w:rsidRPr="001154EB">
        <w:rPr>
          <w:b w:val="0"/>
        </w:rPr>
        <w:t xml:space="preserve"> </w:t>
      </w:r>
      <w:r w:rsidR="00D6740F" w:rsidRPr="001154EB">
        <w:rPr>
          <w:b w:val="0"/>
        </w:rPr>
        <w:t>da chapa que sou responsável</w:t>
      </w:r>
      <w:r w:rsidR="00204372" w:rsidRPr="001154EB">
        <w:rPr>
          <w:b w:val="0"/>
        </w:rPr>
        <w:t>.</w:t>
      </w:r>
    </w:p>
    <w:p w14:paraId="38E7497A" w14:textId="6D1877CF" w:rsidR="00A735A5" w:rsidRPr="00204372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6" w:name="_Toc30490964"/>
      <w:r>
        <w:t>PAR</w:t>
      </w:r>
      <w:r w:rsidR="00CE176F" w:rsidRPr="000628DE">
        <w:t>A</w:t>
      </w:r>
      <w:r w:rsidR="005A4527" w:rsidRPr="000628DE">
        <w:t xml:space="preserve"> </w:t>
      </w:r>
      <w:r w:rsidR="001154EB" w:rsidRPr="001154EB">
        <w:rPr>
          <w:b w:val="0"/>
        </w:rPr>
        <w:t>acompanhar se o pedido foi Deferido ou Indeferido</w:t>
      </w:r>
      <w:r w:rsidR="00204372" w:rsidRPr="001154EB">
        <w:rPr>
          <w:b w:val="0"/>
        </w:rPr>
        <w:t>.</w:t>
      </w:r>
      <w:bookmarkEnd w:id="6"/>
    </w:p>
    <w:p w14:paraId="3F8EBB06" w14:textId="77777777" w:rsidR="00EF4113" w:rsidRDefault="00EF4113" w:rsidP="007569F0">
      <w:pPr>
        <w:pStyle w:val="Ttulo2"/>
        <w:numPr>
          <w:ilvl w:val="0"/>
          <w:numId w:val="0"/>
        </w:numPr>
      </w:pPr>
      <w:bookmarkStart w:id="7" w:name="_Toc7509864"/>
    </w:p>
    <w:p w14:paraId="6D3DAFD9" w14:textId="77777777" w:rsidR="007569F0" w:rsidRPr="00AD0154" w:rsidRDefault="007569F0" w:rsidP="007569F0">
      <w:pPr>
        <w:pStyle w:val="Ttulo2"/>
        <w:numPr>
          <w:ilvl w:val="0"/>
          <w:numId w:val="0"/>
        </w:numPr>
      </w:pPr>
      <w:bookmarkStart w:id="8" w:name="_Toc30490965"/>
      <w:r>
        <w:t>PROTÓTIPO</w:t>
      </w:r>
      <w:bookmarkEnd w:id="7"/>
      <w:bookmarkEnd w:id="8"/>
    </w:p>
    <w:p w14:paraId="4AD30F2F" w14:textId="511E3B6F" w:rsidR="00D471A9" w:rsidRPr="00552B0C" w:rsidRDefault="0076390A" w:rsidP="006B4BE8">
      <w:pPr>
        <w:pStyle w:val="EstiloPrototipo3"/>
        <w:numPr>
          <w:ilvl w:val="0"/>
          <w:numId w:val="4"/>
        </w:numPr>
      </w:pPr>
      <w:bookmarkStart w:id="9" w:name="_Ref24546055"/>
      <w:r>
        <w:t>Acompanhar Chapa</w:t>
      </w:r>
      <w:bookmarkEnd w:id="9"/>
    </w:p>
    <w:p w14:paraId="4DBFD2E8" w14:textId="3F9FA55D" w:rsidR="0038591A" w:rsidRDefault="009E37B5" w:rsidP="00246E9D">
      <w:pPr>
        <w:pStyle w:val="EstiloPrototipo3"/>
        <w:ind w:left="360" w:hanging="360"/>
      </w:pPr>
      <w:bookmarkStart w:id="10" w:name="_Ref13579649"/>
      <w:r>
        <w:rPr>
          <w:noProof/>
        </w:rPr>
        <w:drawing>
          <wp:inline distT="0" distB="0" distL="0" distR="0" wp14:anchorId="6A97A69E" wp14:editId="6C896BCC">
            <wp:extent cx="5760085" cy="4607560"/>
            <wp:effectExtent l="0" t="0" r="0" b="25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ncluid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F41C" w14:textId="77777777" w:rsidR="0038591A" w:rsidRDefault="0038591A" w:rsidP="00246E9D">
      <w:pPr>
        <w:pStyle w:val="EstiloPrototipo3"/>
        <w:ind w:left="360" w:hanging="360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303"/>
        <w:gridCol w:w="1306"/>
        <w:gridCol w:w="1246"/>
        <w:gridCol w:w="1034"/>
        <w:gridCol w:w="926"/>
        <w:gridCol w:w="2855"/>
      </w:tblGrid>
      <w:tr w:rsidR="00BB220D" w:rsidRPr="005D2A67" w14:paraId="4B5A70E2" w14:textId="77777777" w:rsidTr="008D0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329CFB1E" w14:textId="77777777" w:rsidR="00BB220D" w:rsidRPr="00E976B5" w:rsidRDefault="00BB220D" w:rsidP="008D00DB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</w:t>
            </w:r>
          </w:p>
        </w:tc>
      </w:tr>
      <w:tr w:rsidR="00BB220D" w:rsidRPr="00FD775E" w14:paraId="4829A952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67A976C6" w14:textId="77777777" w:rsidR="00BB220D" w:rsidRPr="005D2A67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shd w:val="clear" w:color="auto" w:fill="B3B3B3"/>
          </w:tcPr>
          <w:p w14:paraId="6B3E809D" w14:textId="77777777" w:rsidR="00BB220D" w:rsidRPr="005D2A67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shd w:val="clear" w:color="auto" w:fill="B3B3B3"/>
          </w:tcPr>
          <w:p w14:paraId="57D8FC72" w14:textId="77777777" w:rsidR="00BB220D" w:rsidRPr="005D2A67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3A599388" w14:textId="77777777" w:rsidR="00BB220D" w:rsidRPr="005D2A67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shd w:val="clear" w:color="auto" w:fill="B3B3B3"/>
          </w:tcPr>
          <w:p w14:paraId="197D9463" w14:textId="77777777" w:rsidR="00BB220D" w:rsidRPr="005D2A67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01B2547D" w14:textId="77777777" w:rsidR="00BB220D" w:rsidRPr="005D2A67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315FED91" w14:textId="77777777" w:rsidR="00BB220D" w:rsidRPr="005D2A67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egra</w:t>
            </w:r>
          </w:p>
        </w:tc>
      </w:tr>
      <w:tr w:rsidR="001274BF" w:rsidRPr="00EC175D" w14:paraId="3D0542EB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15190E0" w14:textId="77777777" w:rsidR="001274BF" w:rsidRPr="00EC175D" w:rsidRDefault="001274BF" w:rsidP="006B4BE8">
            <w:pPr>
              <w:pStyle w:val="PargrafodaLista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312F8BEF" w14:textId="4A2336DC" w:rsidR="001274BF" w:rsidRPr="00EC175D" w:rsidRDefault="00D039BF" w:rsidP="001274BF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object w:dxaOrig="450" w:dyaOrig="465" w14:anchorId="1BD80AC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.5pt;height:22.5pt" o:ole="">
                  <v:imagedata r:id="rId12" o:title=""/>
                </v:shape>
                <o:OLEObject Type="Embed" ProgID="PBrush" ShapeID="_x0000_i1025" DrawAspect="Content" ObjectID="_1643798548" r:id="rId13"/>
              </w:object>
            </w:r>
          </w:p>
        </w:tc>
        <w:tc>
          <w:tcPr>
            <w:tcW w:w="1306" w:type="dxa"/>
          </w:tcPr>
          <w:p w14:paraId="08183043" w14:textId="42179EB7" w:rsidR="001274BF" w:rsidRPr="00EC175D" w:rsidRDefault="001274BF" w:rsidP="001274BF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 de voltar</w:t>
            </w:r>
          </w:p>
        </w:tc>
        <w:tc>
          <w:tcPr>
            <w:tcW w:w="1246" w:type="dxa"/>
          </w:tcPr>
          <w:p w14:paraId="2300308D" w14:textId="28B75552" w:rsidR="001274BF" w:rsidRPr="00EC175D" w:rsidRDefault="001274BF" w:rsidP="001274BF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</w:tcPr>
          <w:p w14:paraId="595367E0" w14:textId="67FB0AE3" w:rsidR="001274BF" w:rsidRPr="00EC175D" w:rsidRDefault="001274BF" w:rsidP="001274BF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6FC4EBFA" w14:textId="636A2128" w:rsidR="001274BF" w:rsidRPr="00EC175D" w:rsidRDefault="001274BF" w:rsidP="001274BF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36B0F073" w14:textId="7986F057" w:rsidR="001274BF" w:rsidRPr="00EC175D" w:rsidRDefault="001274BF" w:rsidP="001274BF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BB220D" w:rsidRPr="00EC175D" w14:paraId="7BD278A3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DE514BB" w14:textId="77777777" w:rsidR="00BB220D" w:rsidRPr="00EC175D" w:rsidRDefault="00BB220D" w:rsidP="006B4BE8">
            <w:pPr>
              <w:pStyle w:val="PargrafodaLista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858F7DE" w14:textId="15EC9E15" w:rsidR="00BB220D" w:rsidRPr="00EC175D" w:rsidRDefault="00C00B08" w:rsidP="00C00B0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Pedido de Substituição de Candidatura</w:t>
            </w:r>
          </w:p>
        </w:tc>
        <w:tc>
          <w:tcPr>
            <w:tcW w:w="1306" w:type="dxa"/>
          </w:tcPr>
          <w:p w14:paraId="7829C062" w14:textId="3A7AC56C" w:rsidR="00BB220D" w:rsidRPr="00EC175D" w:rsidRDefault="00BB220D" w:rsidP="00C00B0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o </w:t>
            </w:r>
            <w:r w:rsidR="008044D1">
              <w:rPr>
                <w:sz w:val="18"/>
                <w:szCs w:val="18"/>
              </w:rPr>
              <w:t xml:space="preserve">título </w:t>
            </w:r>
          </w:p>
        </w:tc>
        <w:tc>
          <w:tcPr>
            <w:tcW w:w="1246" w:type="dxa"/>
          </w:tcPr>
          <w:p w14:paraId="74C66D67" w14:textId="77777777" w:rsidR="00BB220D" w:rsidRPr="00EC175D" w:rsidRDefault="00BB220D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</w:tcPr>
          <w:p w14:paraId="7B6007B8" w14:textId="77777777" w:rsidR="00BB220D" w:rsidRPr="00EC175D" w:rsidRDefault="00BB220D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E150F10" w14:textId="77777777" w:rsidR="00BB220D" w:rsidRPr="00EC175D" w:rsidRDefault="00BB220D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6A9BF352" w14:textId="3DBBF24B" w:rsidR="00BB220D" w:rsidRPr="008044D1" w:rsidRDefault="008044D1" w:rsidP="006B4BE8">
            <w:pPr>
              <w:pStyle w:val="PargrafodaLista"/>
              <w:numPr>
                <w:ilvl w:val="0"/>
                <w:numId w:val="12"/>
              </w:numPr>
              <w:spacing w:before="60" w:after="60"/>
            </w:pPr>
            <w:r w:rsidRPr="008044D1">
              <w:rPr>
                <w:sz w:val="18"/>
                <w:szCs w:val="18"/>
              </w:rPr>
              <w:t>Somente Leitura</w:t>
            </w:r>
            <w:r>
              <w:t>: Sim</w:t>
            </w:r>
          </w:p>
        </w:tc>
      </w:tr>
      <w:tr w:rsidR="002C308A" w:rsidRPr="00EC175D" w14:paraId="43C4246D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FA56306" w14:textId="77777777" w:rsidR="002C308A" w:rsidRPr="00EC175D" w:rsidRDefault="002C308A" w:rsidP="006B4BE8">
            <w:pPr>
              <w:pStyle w:val="PargrafodaLista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6D4ADA8" w14:textId="2BB65B15" w:rsidR="002C308A" w:rsidRDefault="00C00B08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Mostrar &lt;componente&gt; registro</w:t>
            </w:r>
          </w:p>
        </w:tc>
        <w:tc>
          <w:tcPr>
            <w:tcW w:w="1306" w:type="dxa"/>
          </w:tcPr>
          <w:p w14:paraId="4816BCA7" w14:textId="08895E33" w:rsidR="002C308A" w:rsidRDefault="00DD1BCD" w:rsidP="00C00B0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um </w:t>
            </w:r>
            <w:r w:rsidR="00C00B08">
              <w:rPr>
                <w:sz w:val="18"/>
                <w:szCs w:val="18"/>
              </w:rPr>
              <w:t>componente para escolha de quantidade de registro por página</w:t>
            </w:r>
          </w:p>
        </w:tc>
        <w:tc>
          <w:tcPr>
            <w:tcW w:w="1246" w:type="dxa"/>
          </w:tcPr>
          <w:p w14:paraId="2B503C78" w14:textId="7A5C2693" w:rsidR="002C308A" w:rsidRPr="00EC175D" w:rsidRDefault="00DD1BCD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1034" w:type="dxa"/>
          </w:tcPr>
          <w:p w14:paraId="402C8D5A" w14:textId="1B3330F5" w:rsidR="002C308A" w:rsidRDefault="00DD1BCD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83793A9" w14:textId="393ADE2A" w:rsidR="002C308A" w:rsidRPr="00EC175D" w:rsidRDefault="002C308A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A3BEAFF" w14:textId="77777777" w:rsidR="002C308A" w:rsidRPr="00925560" w:rsidRDefault="00DD1BCD" w:rsidP="006B4BE8">
            <w:pPr>
              <w:pStyle w:val="PargrafodaLista"/>
              <w:numPr>
                <w:ilvl w:val="0"/>
                <w:numId w:val="12"/>
              </w:numPr>
              <w:spacing w:before="60" w:after="60"/>
              <w:rPr>
                <w:sz w:val="18"/>
                <w:szCs w:val="18"/>
              </w:rPr>
            </w:pPr>
            <w:r w:rsidRPr="00DD1BCD">
              <w:rPr>
                <w:sz w:val="18"/>
                <w:szCs w:val="18"/>
              </w:rPr>
              <w:t>Somente Leitura</w:t>
            </w:r>
            <w:r w:rsidR="00C00B08">
              <w:t>: Não</w:t>
            </w:r>
          </w:p>
          <w:p w14:paraId="57286554" w14:textId="32B285D4" w:rsidR="00925560" w:rsidRPr="00DD1BCD" w:rsidRDefault="00925560" w:rsidP="00D25559">
            <w:pPr>
              <w:pStyle w:val="PargrafodaLista"/>
              <w:numPr>
                <w:ilvl w:val="0"/>
                <w:numId w:val="12"/>
              </w:numPr>
              <w:spacing w:before="60" w:after="60"/>
              <w:rPr>
                <w:sz w:val="18"/>
                <w:szCs w:val="18"/>
              </w:rPr>
            </w:pPr>
            <w:r>
              <w:t>Regra</w:t>
            </w:r>
            <w:r w:rsidRPr="00D25559">
              <w:rPr>
                <w:color w:val="31849B" w:themeColor="accent5" w:themeShade="BF"/>
              </w:rPr>
              <w:t xml:space="preserve"> [</w:t>
            </w:r>
            <w:r w:rsidR="00D25559" w:rsidRPr="00D25559">
              <w:rPr>
                <w:color w:val="31849B" w:themeColor="accent5" w:themeShade="BF"/>
              </w:rPr>
              <w:fldChar w:fldCharType="begin"/>
            </w:r>
            <w:r w:rsidR="00D25559" w:rsidRPr="00D25559">
              <w:rPr>
                <w:color w:val="31849B" w:themeColor="accent5" w:themeShade="BF"/>
              </w:rPr>
              <w:instrText xml:space="preserve"> REF _Ref25000604 \r \h </w:instrText>
            </w:r>
            <w:r w:rsidR="00D25559" w:rsidRPr="00D25559">
              <w:rPr>
                <w:color w:val="31849B" w:themeColor="accent5" w:themeShade="BF"/>
              </w:rPr>
            </w:r>
            <w:r w:rsidR="00D25559" w:rsidRPr="00D25559">
              <w:rPr>
                <w:color w:val="31849B" w:themeColor="accent5" w:themeShade="BF"/>
              </w:rPr>
              <w:fldChar w:fldCharType="separate"/>
            </w:r>
            <w:r w:rsidR="00D25559" w:rsidRPr="00D25559">
              <w:rPr>
                <w:color w:val="31849B" w:themeColor="accent5" w:themeShade="BF"/>
              </w:rPr>
              <w:t>3</w:t>
            </w:r>
            <w:r w:rsidR="00D25559" w:rsidRPr="00D25559">
              <w:rPr>
                <w:color w:val="31849B" w:themeColor="accent5" w:themeShade="BF"/>
              </w:rPr>
              <w:fldChar w:fldCharType="end"/>
            </w:r>
            <w:r w:rsidRPr="00D25559">
              <w:rPr>
                <w:color w:val="31849B" w:themeColor="accent5" w:themeShade="BF"/>
              </w:rPr>
              <w:t>]</w:t>
            </w:r>
          </w:p>
        </w:tc>
      </w:tr>
      <w:tr w:rsidR="00BB220D" w:rsidRPr="00EC175D" w14:paraId="7D15DE7B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46AFBFA" w14:textId="120B00B3" w:rsidR="00BB220D" w:rsidRPr="00EC175D" w:rsidRDefault="00BB220D" w:rsidP="006B4BE8">
            <w:pPr>
              <w:pStyle w:val="PargrafodaLista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7517BEA" w14:textId="1D970E11" w:rsidR="00BB220D" w:rsidRPr="00EC175D" w:rsidRDefault="00925560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Buscar            </w:t>
            </w:r>
          </w:p>
        </w:tc>
        <w:tc>
          <w:tcPr>
            <w:tcW w:w="1306" w:type="dxa"/>
          </w:tcPr>
          <w:p w14:paraId="7C0B8E88" w14:textId="59B9384F" w:rsidR="00BB220D" w:rsidRPr="00EC175D" w:rsidRDefault="00BB220D" w:rsidP="00925560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</w:t>
            </w:r>
            <w:r w:rsidR="00925560">
              <w:rPr>
                <w:sz w:val="18"/>
                <w:szCs w:val="18"/>
              </w:rPr>
              <w:t>um componente para Busca</w:t>
            </w:r>
          </w:p>
        </w:tc>
        <w:tc>
          <w:tcPr>
            <w:tcW w:w="1246" w:type="dxa"/>
          </w:tcPr>
          <w:p w14:paraId="45E417D6" w14:textId="5327D1B6" w:rsidR="00BB220D" w:rsidRPr="00EC175D" w:rsidRDefault="00DD1BCD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  <w:r w:rsidRPr="00EC175D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34" w:type="dxa"/>
          </w:tcPr>
          <w:p w14:paraId="5A735617" w14:textId="77777777" w:rsidR="00BB220D" w:rsidRPr="00EC175D" w:rsidRDefault="00BB220D" w:rsidP="008D00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15BA9908" w14:textId="77777777" w:rsidR="00BB220D" w:rsidRPr="00EC175D" w:rsidRDefault="00BB220D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4867743B" w14:textId="77777777" w:rsidR="00BB220D" w:rsidRDefault="00BB220D" w:rsidP="006B4BE8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 w:rsidR="00925560">
              <w:rPr>
                <w:sz w:val="18"/>
                <w:szCs w:val="18"/>
              </w:rPr>
              <w:t xml:space="preserve">: Não </w:t>
            </w:r>
          </w:p>
          <w:p w14:paraId="328D983B" w14:textId="3B0D460C" w:rsidR="0066168D" w:rsidRPr="00EC175D" w:rsidRDefault="0066168D" w:rsidP="006B4BE8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t>Regra</w:t>
            </w:r>
            <w:r w:rsidR="00D25559" w:rsidRPr="00D25559">
              <w:rPr>
                <w:color w:val="31849B" w:themeColor="accent5" w:themeShade="BF"/>
              </w:rPr>
              <w:t>[</w:t>
            </w:r>
            <w:r w:rsidR="00D25559" w:rsidRPr="00D25559">
              <w:rPr>
                <w:color w:val="31849B" w:themeColor="accent5" w:themeShade="BF"/>
              </w:rPr>
              <w:fldChar w:fldCharType="begin"/>
            </w:r>
            <w:r w:rsidR="00D25559" w:rsidRPr="00D25559">
              <w:rPr>
                <w:color w:val="31849B" w:themeColor="accent5" w:themeShade="BF"/>
              </w:rPr>
              <w:instrText xml:space="preserve"> REF _Ref25000604 \r \h </w:instrText>
            </w:r>
            <w:r w:rsidR="00D25559" w:rsidRPr="00D25559">
              <w:rPr>
                <w:color w:val="31849B" w:themeColor="accent5" w:themeShade="BF"/>
              </w:rPr>
            </w:r>
            <w:r w:rsidR="00D25559" w:rsidRPr="00D25559">
              <w:rPr>
                <w:color w:val="31849B" w:themeColor="accent5" w:themeShade="BF"/>
              </w:rPr>
              <w:fldChar w:fldCharType="separate"/>
            </w:r>
            <w:r w:rsidR="00D25559" w:rsidRPr="00D25559">
              <w:rPr>
                <w:color w:val="31849B" w:themeColor="accent5" w:themeShade="BF"/>
              </w:rPr>
              <w:t>3</w:t>
            </w:r>
            <w:r w:rsidR="00D25559" w:rsidRPr="00D25559">
              <w:rPr>
                <w:color w:val="31849B" w:themeColor="accent5" w:themeShade="BF"/>
              </w:rPr>
              <w:fldChar w:fldCharType="end"/>
            </w:r>
            <w:r w:rsidR="00D25559" w:rsidRPr="00D25559">
              <w:rPr>
                <w:color w:val="31849B" w:themeColor="accent5" w:themeShade="BF"/>
              </w:rPr>
              <w:t>]</w:t>
            </w:r>
          </w:p>
        </w:tc>
      </w:tr>
      <w:tr w:rsidR="00BB220D" w:rsidRPr="00EC175D" w14:paraId="6AE3C704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B0506B9" w14:textId="77777777" w:rsidR="00BB220D" w:rsidRPr="00EC175D" w:rsidRDefault="00BB220D" w:rsidP="006B4BE8">
            <w:pPr>
              <w:pStyle w:val="PargrafodaLista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1ADFD2BB" w14:textId="125C373E" w:rsidR="00BB220D" w:rsidRDefault="0066168D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Protocolo</w:t>
            </w:r>
          </w:p>
        </w:tc>
        <w:tc>
          <w:tcPr>
            <w:tcW w:w="1306" w:type="dxa"/>
          </w:tcPr>
          <w:p w14:paraId="17A41C83" w14:textId="04404A56" w:rsidR="00BB220D" w:rsidRDefault="00DD1BCD" w:rsidP="0066168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</w:t>
            </w:r>
            <w:r w:rsidR="0066168D">
              <w:rPr>
                <w:sz w:val="18"/>
                <w:szCs w:val="18"/>
              </w:rPr>
              <w:t>o número do protocolo gerado ao pedir substituição</w:t>
            </w:r>
          </w:p>
        </w:tc>
        <w:tc>
          <w:tcPr>
            <w:tcW w:w="1246" w:type="dxa"/>
          </w:tcPr>
          <w:p w14:paraId="0DE6997F" w14:textId="078D05D2" w:rsidR="00BB220D" w:rsidRPr="006A1685" w:rsidRDefault="0066168D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numerico</w:t>
            </w:r>
          </w:p>
        </w:tc>
        <w:tc>
          <w:tcPr>
            <w:tcW w:w="1034" w:type="dxa"/>
          </w:tcPr>
          <w:p w14:paraId="629B50B0" w14:textId="77777777" w:rsidR="00BB220D" w:rsidRPr="00EC175D" w:rsidRDefault="00BB220D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B734893" w14:textId="2FE3B3ED" w:rsidR="00BB220D" w:rsidRPr="00EC175D" w:rsidRDefault="0066168D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7CA331AB" w14:textId="77777777" w:rsidR="00BB220D" w:rsidRDefault="00DD1BCD" w:rsidP="006B4BE8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DD1BCD">
              <w:rPr>
                <w:sz w:val="18"/>
                <w:szCs w:val="18"/>
              </w:rPr>
              <w:t>Somente Leitura: Sim</w:t>
            </w:r>
          </w:p>
          <w:p w14:paraId="10B42B0A" w14:textId="4290B62A" w:rsidR="0066168D" w:rsidRPr="00DD1BCD" w:rsidRDefault="0066168D" w:rsidP="00D25559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t xml:space="preserve">Regra </w:t>
            </w:r>
            <w:r w:rsidR="00D25559" w:rsidRPr="00D25559">
              <w:rPr>
                <w:color w:val="31849B" w:themeColor="accent5" w:themeShade="BF"/>
              </w:rPr>
              <w:t>[</w:t>
            </w:r>
            <w:r w:rsidR="00D25559" w:rsidRPr="00D25559">
              <w:rPr>
                <w:color w:val="31849B" w:themeColor="accent5" w:themeShade="BF"/>
              </w:rPr>
              <w:fldChar w:fldCharType="begin"/>
            </w:r>
            <w:r w:rsidR="00D25559" w:rsidRPr="00D25559">
              <w:rPr>
                <w:color w:val="31849B" w:themeColor="accent5" w:themeShade="BF"/>
              </w:rPr>
              <w:instrText xml:space="preserve"> REF _Ref25000604 \r \h </w:instrText>
            </w:r>
            <w:r w:rsidR="00D25559" w:rsidRPr="00D25559">
              <w:rPr>
                <w:color w:val="31849B" w:themeColor="accent5" w:themeShade="BF"/>
              </w:rPr>
            </w:r>
            <w:r w:rsidR="00D25559" w:rsidRPr="00D25559">
              <w:rPr>
                <w:color w:val="31849B" w:themeColor="accent5" w:themeShade="BF"/>
              </w:rPr>
              <w:fldChar w:fldCharType="separate"/>
            </w:r>
            <w:r w:rsidR="00D25559" w:rsidRPr="00D25559">
              <w:rPr>
                <w:color w:val="31849B" w:themeColor="accent5" w:themeShade="BF"/>
              </w:rPr>
              <w:t>3</w:t>
            </w:r>
            <w:r w:rsidR="00D25559" w:rsidRPr="00D25559">
              <w:rPr>
                <w:color w:val="31849B" w:themeColor="accent5" w:themeShade="BF"/>
              </w:rPr>
              <w:fldChar w:fldCharType="end"/>
            </w:r>
            <w:r w:rsidR="00D25559" w:rsidRPr="00D25559">
              <w:rPr>
                <w:color w:val="31849B" w:themeColor="accent5" w:themeShade="BF"/>
              </w:rPr>
              <w:t>]</w:t>
            </w:r>
          </w:p>
        </w:tc>
      </w:tr>
      <w:tr w:rsidR="00FA1FF1" w:rsidRPr="00EC175D" w14:paraId="10F4F69D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E228F5C" w14:textId="77777777" w:rsidR="00FA1FF1" w:rsidRPr="00EC175D" w:rsidRDefault="00FA1FF1" w:rsidP="00FA1FF1">
            <w:pPr>
              <w:pStyle w:val="PargrafodaLista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1EE29703" w14:textId="709AB3F9" w:rsidR="00FA1FF1" w:rsidRDefault="00FA1FF1" w:rsidP="00FA1FF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Data/Hora do Cadastro</w:t>
            </w:r>
          </w:p>
        </w:tc>
        <w:tc>
          <w:tcPr>
            <w:tcW w:w="1306" w:type="dxa"/>
          </w:tcPr>
          <w:p w14:paraId="75C818B7" w14:textId="0C71A814" w:rsidR="00FA1FF1" w:rsidRDefault="00FA1FF1" w:rsidP="00FA1FF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Data e o Horário que o cadastro da substituição foi realizado</w:t>
            </w:r>
          </w:p>
        </w:tc>
        <w:tc>
          <w:tcPr>
            <w:tcW w:w="1246" w:type="dxa"/>
          </w:tcPr>
          <w:p w14:paraId="18692164" w14:textId="7A8C3172" w:rsidR="00FA1FF1" w:rsidRDefault="00FA1FF1" w:rsidP="00FA1FF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1034" w:type="dxa"/>
          </w:tcPr>
          <w:p w14:paraId="1432A504" w14:textId="409DE7B9" w:rsidR="00FA1FF1" w:rsidRDefault="00FA1FF1" w:rsidP="00FA1FF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5D25C6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5F139F4" w14:textId="04CF83D2" w:rsidR="00FA1FF1" w:rsidRDefault="00FA1FF1" w:rsidP="00FA1FF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4C951B57" w14:textId="77777777" w:rsidR="00FA1FF1" w:rsidRDefault="00FA1FF1" w:rsidP="00FA1FF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DD1BCD">
              <w:rPr>
                <w:sz w:val="18"/>
                <w:szCs w:val="18"/>
              </w:rPr>
              <w:t>Somente Leitura: Sim</w:t>
            </w:r>
          </w:p>
          <w:p w14:paraId="42494BFD" w14:textId="0F46B24C" w:rsidR="00FA1FF1" w:rsidRPr="00EC175D" w:rsidRDefault="00FA1FF1" w:rsidP="00FA1FF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>
              <w:t xml:space="preserve">Regra </w:t>
            </w:r>
            <w:r w:rsidRPr="00D25559">
              <w:rPr>
                <w:color w:val="31849B" w:themeColor="accent5" w:themeShade="BF"/>
              </w:rPr>
              <w:t>[</w:t>
            </w:r>
            <w:r w:rsidRPr="00D25559">
              <w:rPr>
                <w:color w:val="31849B" w:themeColor="accent5" w:themeShade="BF"/>
              </w:rPr>
              <w:fldChar w:fldCharType="begin"/>
            </w:r>
            <w:r w:rsidRPr="00D25559">
              <w:rPr>
                <w:color w:val="31849B" w:themeColor="accent5" w:themeShade="BF"/>
              </w:rPr>
              <w:instrText xml:space="preserve"> REF _Ref25000604 \r \h </w:instrText>
            </w:r>
            <w:r w:rsidRPr="00D25559">
              <w:rPr>
                <w:color w:val="31849B" w:themeColor="accent5" w:themeShade="BF"/>
              </w:rPr>
            </w:r>
            <w:r w:rsidRPr="00D25559">
              <w:rPr>
                <w:color w:val="31849B" w:themeColor="accent5" w:themeShade="BF"/>
              </w:rPr>
              <w:fldChar w:fldCharType="separate"/>
            </w:r>
            <w:r w:rsidRPr="00D25559">
              <w:rPr>
                <w:color w:val="31849B" w:themeColor="accent5" w:themeShade="BF"/>
              </w:rPr>
              <w:t>3</w:t>
            </w:r>
            <w:r w:rsidRPr="00D25559">
              <w:rPr>
                <w:color w:val="31849B" w:themeColor="accent5" w:themeShade="BF"/>
              </w:rPr>
              <w:fldChar w:fldCharType="end"/>
            </w:r>
            <w:r w:rsidRPr="00D25559">
              <w:rPr>
                <w:color w:val="31849B" w:themeColor="accent5" w:themeShade="BF"/>
              </w:rPr>
              <w:t>]</w:t>
            </w:r>
          </w:p>
        </w:tc>
      </w:tr>
      <w:tr w:rsidR="0066168D" w:rsidRPr="00EC175D" w14:paraId="45315595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C456AB9" w14:textId="77777777" w:rsidR="0066168D" w:rsidRPr="00EC175D" w:rsidRDefault="0066168D" w:rsidP="0066168D">
            <w:pPr>
              <w:pStyle w:val="PargrafodaLista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7E1BFDF7" w14:textId="16A602E6" w:rsidR="0066168D" w:rsidRDefault="0066168D" w:rsidP="0066168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Membros Cadastrados</w:t>
            </w:r>
          </w:p>
        </w:tc>
        <w:tc>
          <w:tcPr>
            <w:tcW w:w="1306" w:type="dxa"/>
          </w:tcPr>
          <w:p w14:paraId="12EAE6DE" w14:textId="05DF47B5" w:rsidR="0066168D" w:rsidRDefault="0066168D" w:rsidP="0066168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os nomes do Titular e Suplente, que irão substituir os membros (Substitutos)</w:t>
            </w:r>
          </w:p>
        </w:tc>
        <w:tc>
          <w:tcPr>
            <w:tcW w:w="1246" w:type="dxa"/>
          </w:tcPr>
          <w:p w14:paraId="58A7891F" w14:textId="199F8EEF" w:rsidR="0066168D" w:rsidRDefault="0066168D" w:rsidP="0066168D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  <w:r w:rsidRPr="00EC175D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34" w:type="dxa"/>
          </w:tcPr>
          <w:p w14:paraId="2E444620" w14:textId="193B1A31" w:rsidR="0066168D" w:rsidRPr="005D25C6" w:rsidRDefault="0066168D" w:rsidP="0066168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C4307A1" w14:textId="0B687DD8" w:rsidR="0066168D" w:rsidRDefault="0066168D" w:rsidP="0066168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42B06D7F" w14:textId="77777777" w:rsidR="0066168D" w:rsidRDefault="0066168D" w:rsidP="0066168D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 xml:space="preserve">: Não </w:t>
            </w:r>
          </w:p>
          <w:p w14:paraId="02886257" w14:textId="5264827A" w:rsidR="0066168D" w:rsidRPr="00DD1BCD" w:rsidRDefault="0066168D" w:rsidP="001232D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t xml:space="preserve">Regra </w:t>
            </w:r>
            <w:r w:rsidR="001232D1" w:rsidRPr="00D25559">
              <w:rPr>
                <w:color w:val="31849B" w:themeColor="accent5" w:themeShade="BF"/>
              </w:rPr>
              <w:t>[</w:t>
            </w:r>
            <w:r w:rsidR="001232D1" w:rsidRPr="00D25559">
              <w:rPr>
                <w:color w:val="31849B" w:themeColor="accent5" w:themeShade="BF"/>
              </w:rPr>
              <w:fldChar w:fldCharType="begin"/>
            </w:r>
            <w:r w:rsidR="001232D1" w:rsidRPr="00D25559">
              <w:rPr>
                <w:color w:val="31849B" w:themeColor="accent5" w:themeShade="BF"/>
              </w:rPr>
              <w:instrText xml:space="preserve"> REF _Ref25000604 \r \h </w:instrText>
            </w:r>
            <w:r w:rsidR="001232D1" w:rsidRPr="00D25559">
              <w:rPr>
                <w:color w:val="31849B" w:themeColor="accent5" w:themeShade="BF"/>
              </w:rPr>
            </w:r>
            <w:r w:rsidR="001232D1" w:rsidRPr="00D25559">
              <w:rPr>
                <w:color w:val="31849B" w:themeColor="accent5" w:themeShade="BF"/>
              </w:rPr>
              <w:fldChar w:fldCharType="separate"/>
            </w:r>
            <w:r w:rsidR="001232D1" w:rsidRPr="00D25559">
              <w:rPr>
                <w:color w:val="31849B" w:themeColor="accent5" w:themeShade="BF"/>
              </w:rPr>
              <w:t>3</w:t>
            </w:r>
            <w:r w:rsidR="001232D1" w:rsidRPr="00D25559">
              <w:rPr>
                <w:color w:val="31849B" w:themeColor="accent5" w:themeShade="BF"/>
              </w:rPr>
              <w:fldChar w:fldCharType="end"/>
            </w:r>
            <w:r w:rsidR="001232D1" w:rsidRPr="00D25559">
              <w:rPr>
                <w:color w:val="31849B" w:themeColor="accent5" w:themeShade="BF"/>
              </w:rPr>
              <w:t>]</w:t>
            </w:r>
          </w:p>
        </w:tc>
      </w:tr>
      <w:tr w:rsidR="0066168D" w:rsidRPr="00EC175D" w14:paraId="30B4E5B6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81A0F6D" w14:textId="77777777" w:rsidR="0066168D" w:rsidRPr="00EC175D" w:rsidRDefault="0066168D" w:rsidP="0066168D">
            <w:pPr>
              <w:pStyle w:val="PargrafodaLista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4ACEC49B" w14:textId="1B3708F0" w:rsidR="0066168D" w:rsidRDefault="0066168D" w:rsidP="0066168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Membros Substituídos </w:t>
            </w:r>
          </w:p>
        </w:tc>
        <w:tc>
          <w:tcPr>
            <w:tcW w:w="1306" w:type="dxa"/>
          </w:tcPr>
          <w:p w14:paraId="79593962" w14:textId="6621A5C9" w:rsidR="0066168D" w:rsidRDefault="0066168D" w:rsidP="0066168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os nomes do Titula e do Suplente Substituídos</w:t>
            </w:r>
          </w:p>
        </w:tc>
        <w:tc>
          <w:tcPr>
            <w:tcW w:w="1246" w:type="dxa"/>
          </w:tcPr>
          <w:p w14:paraId="6EFB64F4" w14:textId="4E6627DD" w:rsidR="0066168D" w:rsidRDefault="0066168D" w:rsidP="0066168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  <w:r w:rsidRPr="00EC175D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34" w:type="dxa"/>
          </w:tcPr>
          <w:p w14:paraId="3D5CC453" w14:textId="40142D77" w:rsidR="0066168D" w:rsidRDefault="0066168D" w:rsidP="0066168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AE47C58" w14:textId="61210273" w:rsidR="0066168D" w:rsidRDefault="0066168D" w:rsidP="0066168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4A67D5E9" w14:textId="77777777" w:rsidR="0066168D" w:rsidRDefault="0066168D" w:rsidP="0066168D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 xml:space="preserve">: Não </w:t>
            </w:r>
          </w:p>
          <w:p w14:paraId="1A830DCB" w14:textId="739BA296" w:rsidR="0066168D" w:rsidRPr="00EC175D" w:rsidRDefault="0066168D" w:rsidP="001232D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t>Regra</w:t>
            </w:r>
            <w:r w:rsidR="001232D1">
              <w:t xml:space="preserve"> </w:t>
            </w:r>
            <w:r w:rsidR="001232D1" w:rsidRPr="00D25559">
              <w:rPr>
                <w:color w:val="31849B" w:themeColor="accent5" w:themeShade="BF"/>
              </w:rPr>
              <w:t>[</w:t>
            </w:r>
            <w:r w:rsidR="001232D1" w:rsidRPr="00D25559">
              <w:rPr>
                <w:color w:val="31849B" w:themeColor="accent5" w:themeShade="BF"/>
              </w:rPr>
              <w:fldChar w:fldCharType="begin"/>
            </w:r>
            <w:r w:rsidR="001232D1" w:rsidRPr="00D25559">
              <w:rPr>
                <w:color w:val="31849B" w:themeColor="accent5" w:themeShade="BF"/>
              </w:rPr>
              <w:instrText xml:space="preserve"> REF _Ref25000604 \r \h </w:instrText>
            </w:r>
            <w:r w:rsidR="001232D1" w:rsidRPr="00D25559">
              <w:rPr>
                <w:color w:val="31849B" w:themeColor="accent5" w:themeShade="BF"/>
              </w:rPr>
            </w:r>
            <w:r w:rsidR="001232D1" w:rsidRPr="00D25559">
              <w:rPr>
                <w:color w:val="31849B" w:themeColor="accent5" w:themeShade="BF"/>
              </w:rPr>
              <w:fldChar w:fldCharType="separate"/>
            </w:r>
            <w:r w:rsidR="001232D1" w:rsidRPr="00D25559">
              <w:rPr>
                <w:color w:val="31849B" w:themeColor="accent5" w:themeShade="BF"/>
              </w:rPr>
              <w:t>3</w:t>
            </w:r>
            <w:r w:rsidR="001232D1" w:rsidRPr="00D25559">
              <w:rPr>
                <w:color w:val="31849B" w:themeColor="accent5" w:themeShade="BF"/>
              </w:rPr>
              <w:fldChar w:fldCharType="end"/>
            </w:r>
            <w:r w:rsidR="001232D1" w:rsidRPr="00D25559">
              <w:rPr>
                <w:color w:val="31849B" w:themeColor="accent5" w:themeShade="BF"/>
              </w:rPr>
              <w:t>]</w:t>
            </w:r>
          </w:p>
        </w:tc>
      </w:tr>
      <w:tr w:rsidR="00C0593E" w:rsidRPr="00EC175D" w14:paraId="5A2C78EC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4AAA384" w14:textId="77777777" w:rsidR="00C0593E" w:rsidRPr="00EC175D" w:rsidRDefault="00C0593E" w:rsidP="00C0593E">
            <w:pPr>
              <w:pStyle w:val="PargrafodaLista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14FE2E8" w14:textId="7419FF4D" w:rsidR="00C0593E" w:rsidRDefault="00C0593E" w:rsidP="00C0593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 da Substituição</w:t>
            </w:r>
          </w:p>
        </w:tc>
        <w:tc>
          <w:tcPr>
            <w:tcW w:w="1306" w:type="dxa"/>
          </w:tcPr>
          <w:p w14:paraId="50C0C3F5" w14:textId="6F9E2AB1" w:rsidR="00C0593E" w:rsidRDefault="00C0593E" w:rsidP="00C0593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o status da substituição </w:t>
            </w:r>
          </w:p>
        </w:tc>
        <w:tc>
          <w:tcPr>
            <w:tcW w:w="1246" w:type="dxa"/>
          </w:tcPr>
          <w:p w14:paraId="0E2A7A81" w14:textId="6A3CBE62" w:rsidR="00C0593E" w:rsidRDefault="00C0593E" w:rsidP="00C0593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  <w:r w:rsidRPr="00EC175D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34" w:type="dxa"/>
          </w:tcPr>
          <w:p w14:paraId="0EAA5AF1" w14:textId="37609ED7" w:rsidR="00C0593E" w:rsidRDefault="00C0593E" w:rsidP="00C0593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86F8C3E" w14:textId="10BA6930" w:rsidR="00C0593E" w:rsidRDefault="00C0593E" w:rsidP="00C0593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A620A10" w14:textId="77777777" w:rsidR="00C0593E" w:rsidRDefault="00C0593E" w:rsidP="00C0593E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 xml:space="preserve">: Não </w:t>
            </w:r>
          </w:p>
          <w:p w14:paraId="2A64054F" w14:textId="43101823" w:rsidR="00C0593E" w:rsidRPr="00EC175D" w:rsidRDefault="00C0593E" w:rsidP="001232D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t xml:space="preserve">Regra </w:t>
            </w:r>
            <w:r w:rsidR="001232D1" w:rsidRPr="00D25559">
              <w:rPr>
                <w:color w:val="31849B" w:themeColor="accent5" w:themeShade="BF"/>
              </w:rPr>
              <w:t>[</w:t>
            </w:r>
            <w:r w:rsidR="001232D1" w:rsidRPr="00D25559">
              <w:rPr>
                <w:color w:val="31849B" w:themeColor="accent5" w:themeShade="BF"/>
              </w:rPr>
              <w:fldChar w:fldCharType="begin"/>
            </w:r>
            <w:r w:rsidR="001232D1" w:rsidRPr="00D25559">
              <w:rPr>
                <w:color w:val="31849B" w:themeColor="accent5" w:themeShade="BF"/>
              </w:rPr>
              <w:instrText xml:space="preserve"> REF _Ref25000604 \r \h </w:instrText>
            </w:r>
            <w:r w:rsidR="001232D1" w:rsidRPr="00D25559">
              <w:rPr>
                <w:color w:val="31849B" w:themeColor="accent5" w:themeShade="BF"/>
              </w:rPr>
            </w:r>
            <w:r w:rsidR="001232D1" w:rsidRPr="00D25559">
              <w:rPr>
                <w:color w:val="31849B" w:themeColor="accent5" w:themeShade="BF"/>
              </w:rPr>
              <w:fldChar w:fldCharType="separate"/>
            </w:r>
            <w:r w:rsidR="001232D1" w:rsidRPr="00D25559">
              <w:rPr>
                <w:color w:val="31849B" w:themeColor="accent5" w:themeShade="BF"/>
              </w:rPr>
              <w:t>3</w:t>
            </w:r>
            <w:r w:rsidR="001232D1" w:rsidRPr="00D25559">
              <w:rPr>
                <w:color w:val="31849B" w:themeColor="accent5" w:themeShade="BF"/>
              </w:rPr>
              <w:fldChar w:fldCharType="end"/>
            </w:r>
            <w:r w:rsidR="001232D1" w:rsidRPr="00D25559">
              <w:rPr>
                <w:color w:val="31849B" w:themeColor="accent5" w:themeShade="BF"/>
              </w:rPr>
              <w:t>]</w:t>
            </w:r>
          </w:p>
        </w:tc>
      </w:tr>
      <w:tr w:rsidR="006B66D3" w:rsidRPr="00EC175D" w14:paraId="1E563893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7DF0A65" w14:textId="77777777" w:rsidR="006B66D3" w:rsidRPr="00EC175D" w:rsidRDefault="006B66D3" w:rsidP="006B66D3">
            <w:pPr>
              <w:pStyle w:val="PargrafodaLista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329E934B" w14:textId="5E1EE29C" w:rsidR="006B66D3" w:rsidRDefault="006B66D3" w:rsidP="006B66D3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Ação</w:t>
            </w:r>
          </w:p>
        </w:tc>
        <w:tc>
          <w:tcPr>
            <w:tcW w:w="1306" w:type="dxa"/>
          </w:tcPr>
          <w:p w14:paraId="08856C7B" w14:textId="114C50F2" w:rsidR="006B66D3" w:rsidRDefault="006B66D3" w:rsidP="006B66D3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opção VISUALIZAR</w:t>
            </w:r>
          </w:p>
        </w:tc>
        <w:tc>
          <w:tcPr>
            <w:tcW w:w="1246" w:type="dxa"/>
          </w:tcPr>
          <w:p w14:paraId="019F620F" w14:textId="0251A449" w:rsidR="006B66D3" w:rsidRDefault="006B66D3" w:rsidP="006B66D3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  <w:r w:rsidRPr="00EC175D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34" w:type="dxa"/>
          </w:tcPr>
          <w:p w14:paraId="5A8195D7" w14:textId="11183C1F" w:rsidR="006B66D3" w:rsidRDefault="006B66D3" w:rsidP="006B66D3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85E4262" w14:textId="69C71C32" w:rsidR="006B66D3" w:rsidRDefault="006B66D3" w:rsidP="006B66D3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6919E15" w14:textId="77777777" w:rsidR="006B66D3" w:rsidRDefault="006B66D3" w:rsidP="006B66D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 xml:space="preserve">: Não </w:t>
            </w:r>
          </w:p>
          <w:p w14:paraId="13257069" w14:textId="24D0C3B1" w:rsidR="006B66D3" w:rsidRPr="00EC175D" w:rsidRDefault="006B66D3" w:rsidP="001232D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t xml:space="preserve">Regra </w:t>
            </w:r>
            <w:r w:rsidR="001232D1" w:rsidRPr="00D25559">
              <w:rPr>
                <w:color w:val="31849B" w:themeColor="accent5" w:themeShade="BF"/>
              </w:rPr>
              <w:t>[</w:t>
            </w:r>
            <w:r w:rsidR="001232D1" w:rsidRPr="00D25559">
              <w:rPr>
                <w:color w:val="31849B" w:themeColor="accent5" w:themeShade="BF"/>
              </w:rPr>
              <w:fldChar w:fldCharType="begin"/>
            </w:r>
            <w:r w:rsidR="001232D1" w:rsidRPr="00D25559">
              <w:rPr>
                <w:color w:val="31849B" w:themeColor="accent5" w:themeShade="BF"/>
              </w:rPr>
              <w:instrText xml:space="preserve"> REF _Ref25000604 \r \h </w:instrText>
            </w:r>
            <w:r w:rsidR="001232D1" w:rsidRPr="00D25559">
              <w:rPr>
                <w:color w:val="31849B" w:themeColor="accent5" w:themeShade="BF"/>
              </w:rPr>
            </w:r>
            <w:r w:rsidR="001232D1" w:rsidRPr="00D25559">
              <w:rPr>
                <w:color w:val="31849B" w:themeColor="accent5" w:themeShade="BF"/>
              </w:rPr>
              <w:fldChar w:fldCharType="separate"/>
            </w:r>
            <w:r w:rsidR="001232D1" w:rsidRPr="00D25559">
              <w:rPr>
                <w:color w:val="31849B" w:themeColor="accent5" w:themeShade="BF"/>
              </w:rPr>
              <w:t>3</w:t>
            </w:r>
            <w:r w:rsidR="001232D1" w:rsidRPr="00D25559">
              <w:rPr>
                <w:color w:val="31849B" w:themeColor="accent5" w:themeShade="BF"/>
              </w:rPr>
              <w:fldChar w:fldCharType="end"/>
            </w:r>
            <w:r w:rsidR="001232D1" w:rsidRPr="00D25559">
              <w:rPr>
                <w:color w:val="31849B" w:themeColor="accent5" w:themeShade="BF"/>
              </w:rPr>
              <w:t>]</w:t>
            </w:r>
          </w:p>
        </w:tc>
      </w:tr>
    </w:tbl>
    <w:p w14:paraId="69E37654" w14:textId="7C0F5A88" w:rsidR="00977771" w:rsidRDefault="0076390A" w:rsidP="006B4BE8">
      <w:pPr>
        <w:pStyle w:val="EstiloPrototipo3"/>
        <w:numPr>
          <w:ilvl w:val="0"/>
          <w:numId w:val="4"/>
        </w:numPr>
      </w:pPr>
      <w:bookmarkStart w:id="11" w:name="_Ref24983632"/>
      <w:bookmarkStart w:id="12" w:name="_Ref24641744"/>
      <w:r>
        <w:lastRenderedPageBreak/>
        <w:t>Visualizar o Detalhamento de Cada Pedido de S</w:t>
      </w:r>
      <w:r w:rsidR="009432C0">
        <w:t>ubstituição</w:t>
      </w:r>
      <w:bookmarkEnd w:id="11"/>
      <w:r>
        <w:t xml:space="preserve"> </w:t>
      </w:r>
      <w:bookmarkEnd w:id="12"/>
    </w:p>
    <w:p w14:paraId="735A8FA0" w14:textId="4D93B2EF" w:rsidR="00977771" w:rsidRDefault="009309FB" w:rsidP="00F47B35">
      <w:pPr>
        <w:pStyle w:val="EstiloPrototipo3"/>
        <w:ind w:left="284"/>
      </w:pPr>
      <w:r>
        <w:rPr>
          <w:noProof/>
        </w:rPr>
        <w:drawing>
          <wp:inline distT="0" distB="0" distL="0" distR="0" wp14:anchorId="36444CCC" wp14:editId="2D78CDA2">
            <wp:extent cx="5760085" cy="627189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cluida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27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E8A9" w14:textId="77777777" w:rsidR="00D039BF" w:rsidRDefault="00D039BF" w:rsidP="00977771">
      <w:pPr>
        <w:pStyle w:val="EstiloPrototipo3"/>
        <w:ind w:left="720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303"/>
        <w:gridCol w:w="1306"/>
        <w:gridCol w:w="1246"/>
        <w:gridCol w:w="1034"/>
        <w:gridCol w:w="926"/>
        <w:gridCol w:w="2855"/>
      </w:tblGrid>
      <w:tr w:rsidR="00D8551A" w:rsidRPr="005D2A67" w14:paraId="544BA118" w14:textId="77777777" w:rsidTr="008D0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2F4DBCAA" w14:textId="77777777" w:rsidR="00D8551A" w:rsidRPr="00E976B5" w:rsidRDefault="00D8551A" w:rsidP="008D00DB">
            <w:pPr>
              <w:pStyle w:val="EstiloPrototipo3"/>
              <w:jc w:val="center"/>
            </w:pPr>
            <w:bookmarkStart w:id="13" w:name="_Ref20153475"/>
            <w:bookmarkStart w:id="14" w:name="_Ref17572350"/>
            <w:r>
              <w:rPr>
                <w:sz w:val="24"/>
                <w:szCs w:val="24"/>
              </w:rPr>
              <w:t>Campos</w:t>
            </w:r>
          </w:p>
        </w:tc>
      </w:tr>
      <w:tr w:rsidR="00D8551A" w:rsidRPr="005D2A67" w14:paraId="07B016D2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746FFFAA" w14:textId="00702C28" w:rsidR="00D8551A" w:rsidRDefault="00D8551A" w:rsidP="008D00DB">
            <w:pPr>
              <w:pStyle w:val="EstiloPrototipo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Visualizar</w:t>
            </w:r>
            <w:r w:rsidR="00CD5EBE">
              <w:rPr>
                <w:sz w:val="24"/>
                <w:szCs w:val="24"/>
              </w:rPr>
              <w:t xml:space="preserve"> Histórico</w:t>
            </w:r>
          </w:p>
        </w:tc>
      </w:tr>
      <w:tr w:rsidR="00D8551A" w:rsidRPr="00FD775E" w14:paraId="3BB17402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096825B9" w14:textId="77777777" w:rsidR="00D8551A" w:rsidRPr="005D2A67" w:rsidRDefault="00D8551A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shd w:val="clear" w:color="auto" w:fill="B3B3B3"/>
          </w:tcPr>
          <w:p w14:paraId="7B7BDCDB" w14:textId="77777777" w:rsidR="00D8551A" w:rsidRPr="005D2A67" w:rsidRDefault="00D8551A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shd w:val="clear" w:color="auto" w:fill="B3B3B3"/>
          </w:tcPr>
          <w:p w14:paraId="59D4B5AB" w14:textId="77777777" w:rsidR="00D8551A" w:rsidRPr="005D2A67" w:rsidRDefault="00D8551A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504A418E" w14:textId="77777777" w:rsidR="00D8551A" w:rsidRPr="005D2A67" w:rsidRDefault="00D8551A" w:rsidP="008D00DB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shd w:val="clear" w:color="auto" w:fill="B3B3B3"/>
          </w:tcPr>
          <w:p w14:paraId="4BC1B5A8" w14:textId="77777777" w:rsidR="00D8551A" w:rsidRPr="005D2A67" w:rsidRDefault="00D8551A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6162DC66" w14:textId="77777777" w:rsidR="00D8551A" w:rsidRPr="005D2A67" w:rsidRDefault="00D8551A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28AE2440" w14:textId="77777777" w:rsidR="00D8551A" w:rsidRPr="005D2A67" w:rsidRDefault="00D8551A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egra</w:t>
            </w:r>
          </w:p>
        </w:tc>
      </w:tr>
      <w:tr w:rsidR="00D8551A" w:rsidRPr="00EC175D" w14:paraId="1C3D35FD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1BC3284" w14:textId="77777777" w:rsidR="00D8551A" w:rsidRPr="009B42E9" w:rsidRDefault="00D8551A" w:rsidP="006B4BE8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4BEAB7DC" w14:textId="25F819ED" w:rsidR="00D8551A" w:rsidRDefault="00D039BF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A075125" wp14:editId="45C0CD2F">
                  <wp:extent cx="200000" cy="200000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00" cy="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</w:tcPr>
          <w:p w14:paraId="069C5ED3" w14:textId="77777777" w:rsidR="00D8551A" w:rsidRDefault="00D8551A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 de voltar</w:t>
            </w:r>
          </w:p>
        </w:tc>
        <w:tc>
          <w:tcPr>
            <w:tcW w:w="1246" w:type="dxa"/>
          </w:tcPr>
          <w:p w14:paraId="37EE6758" w14:textId="77777777" w:rsidR="00D8551A" w:rsidRDefault="00D8551A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</w:tcPr>
          <w:p w14:paraId="4FFF78A1" w14:textId="77777777" w:rsidR="00D8551A" w:rsidRDefault="00D8551A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16C39447" w14:textId="77777777" w:rsidR="00D8551A" w:rsidRDefault="00D8551A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681C2ED3" w14:textId="4BBB9994" w:rsidR="00D8551A" w:rsidRPr="00F86820" w:rsidRDefault="00D8551A" w:rsidP="00F8682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D8551A" w:rsidRPr="00EC175D" w14:paraId="3540BC34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34CDC83" w14:textId="77777777" w:rsidR="00D8551A" w:rsidRPr="00EC175D" w:rsidRDefault="00D8551A" w:rsidP="006B4BE8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6B470DE" w14:textId="145B8829" w:rsidR="00D8551A" w:rsidRPr="00EC175D" w:rsidRDefault="00D039BF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Pedido de Substituição de Candidatura</w:t>
            </w:r>
          </w:p>
        </w:tc>
        <w:tc>
          <w:tcPr>
            <w:tcW w:w="1306" w:type="dxa"/>
          </w:tcPr>
          <w:p w14:paraId="335AE86A" w14:textId="6AB06457" w:rsidR="00D8551A" w:rsidRPr="00EC175D" w:rsidRDefault="00D039BF" w:rsidP="00D039BF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titulo</w:t>
            </w:r>
            <w:r w:rsidR="00F86820">
              <w:rPr>
                <w:sz w:val="18"/>
                <w:szCs w:val="18"/>
              </w:rPr>
              <w:t xml:space="preserve">. </w:t>
            </w:r>
          </w:p>
        </w:tc>
        <w:tc>
          <w:tcPr>
            <w:tcW w:w="1246" w:type="dxa"/>
          </w:tcPr>
          <w:p w14:paraId="4192F656" w14:textId="5E7E8021" w:rsidR="00D8551A" w:rsidRPr="00EC175D" w:rsidRDefault="00F86820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</w:tcPr>
          <w:p w14:paraId="3E011430" w14:textId="77777777" w:rsidR="00D8551A" w:rsidRPr="00EC175D" w:rsidRDefault="00D8551A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83D585C" w14:textId="2E40EB87" w:rsidR="00D8551A" w:rsidRPr="0079091B" w:rsidRDefault="00F86820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3263AF16" w14:textId="1A15A730" w:rsidR="00D8551A" w:rsidRPr="00F86820" w:rsidRDefault="00D8551A" w:rsidP="006B4BE8">
            <w:pPr>
              <w:pStyle w:val="PargrafodaLista"/>
              <w:numPr>
                <w:ilvl w:val="1"/>
                <w:numId w:val="9"/>
              </w:numPr>
              <w:spacing w:before="60" w:after="60"/>
              <w:ind w:hanging="232"/>
            </w:pPr>
            <w:r w:rsidRPr="00EC175D">
              <w:rPr>
                <w:sz w:val="18"/>
                <w:szCs w:val="18"/>
              </w:rPr>
              <w:t>Somente Leitura</w:t>
            </w:r>
            <w:r w:rsidR="00F86820">
              <w:t>: Sim</w:t>
            </w:r>
          </w:p>
        </w:tc>
      </w:tr>
      <w:tr w:rsidR="00F762B8" w:rsidRPr="00EC175D" w14:paraId="268D3C59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90C946A" w14:textId="77777777" w:rsidR="00F762B8" w:rsidRPr="00EC175D" w:rsidRDefault="00F762B8" w:rsidP="00F762B8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2A67508" w14:textId="3FEA4ED0" w:rsidR="00F762B8" w:rsidRPr="00EC175D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Posição</w:t>
            </w:r>
          </w:p>
        </w:tc>
        <w:tc>
          <w:tcPr>
            <w:tcW w:w="1306" w:type="dxa"/>
          </w:tcPr>
          <w:p w14:paraId="26E49B89" w14:textId="1ADE5C27" w:rsidR="00F762B8" w:rsidRPr="00EC175D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Coluna que exibe a posição que o membro está localizado na chapa </w:t>
            </w:r>
          </w:p>
        </w:tc>
        <w:tc>
          <w:tcPr>
            <w:tcW w:w="1246" w:type="dxa"/>
          </w:tcPr>
          <w:p w14:paraId="5B0AF6B8" w14:textId="5F820ECC" w:rsidR="00F762B8" w:rsidRPr="00EC175D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  <w:r w:rsidRPr="00EC175D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34" w:type="dxa"/>
          </w:tcPr>
          <w:p w14:paraId="4EA7DDA4" w14:textId="1B7E7EA7" w:rsidR="00F762B8" w:rsidRPr="00EC175D" w:rsidRDefault="00F762B8" w:rsidP="00F762B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18EEAC88" w14:textId="5ECD9EA3" w:rsidR="00F762B8" w:rsidRPr="00EC175D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75D899E" w14:textId="56208A56" w:rsidR="00F762B8" w:rsidRDefault="00F762B8" w:rsidP="00F762B8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7C3208EC" w14:textId="0F720D86" w:rsidR="00F762B8" w:rsidRPr="001232D1" w:rsidRDefault="0032400A" w:rsidP="001232D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1232D1">
              <w:rPr>
                <w:sz w:val="18"/>
                <w:szCs w:val="18"/>
              </w:rPr>
              <w:t xml:space="preserve">Regra </w:t>
            </w:r>
            <w:r w:rsidR="001232D1" w:rsidRPr="001232D1">
              <w:rPr>
                <w:color w:val="31849B" w:themeColor="accent5" w:themeShade="BF"/>
                <w:sz w:val="18"/>
                <w:szCs w:val="18"/>
              </w:rPr>
              <w:t>[</w:t>
            </w:r>
            <w:r w:rsidR="001232D1" w:rsidRPr="001232D1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1232D1" w:rsidRPr="001232D1">
              <w:rPr>
                <w:color w:val="31849B" w:themeColor="accent5" w:themeShade="BF"/>
                <w:sz w:val="18"/>
                <w:szCs w:val="18"/>
              </w:rPr>
              <w:instrText xml:space="preserve"> REF _Ref25001067 \r \h </w:instrText>
            </w:r>
            <w:r w:rsidR="001232D1" w:rsidRPr="001232D1">
              <w:rPr>
                <w:color w:val="31849B" w:themeColor="accent5" w:themeShade="BF"/>
              </w:rPr>
              <w:instrText xml:space="preserve"> \* MERGEFORMAT </w:instrText>
            </w:r>
            <w:r w:rsidR="001232D1" w:rsidRPr="001232D1">
              <w:rPr>
                <w:color w:val="31849B" w:themeColor="accent5" w:themeShade="BF"/>
                <w:sz w:val="18"/>
                <w:szCs w:val="18"/>
              </w:rPr>
            </w:r>
            <w:r w:rsidR="001232D1" w:rsidRPr="001232D1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1232D1" w:rsidRPr="001232D1">
              <w:rPr>
                <w:color w:val="31849B" w:themeColor="accent5" w:themeShade="BF"/>
                <w:sz w:val="18"/>
                <w:szCs w:val="18"/>
              </w:rPr>
              <w:t>4</w:t>
            </w:r>
            <w:r w:rsidR="001232D1" w:rsidRPr="001232D1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F762B8" w:rsidRPr="00EC175D" w14:paraId="57438C01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E713513" w14:textId="77777777" w:rsidR="00F762B8" w:rsidRPr="00EC175D" w:rsidRDefault="00F762B8" w:rsidP="00F762B8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180E0162" w14:textId="114BC87B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6D6786">
              <w:rPr>
                <w:sz w:val="18"/>
                <w:szCs w:val="18"/>
              </w:rPr>
              <w:t>CPF do profissional</w:t>
            </w:r>
          </w:p>
        </w:tc>
        <w:tc>
          <w:tcPr>
            <w:tcW w:w="1306" w:type="dxa"/>
          </w:tcPr>
          <w:p w14:paraId="6C57BA28" w14:textId="2356D46D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407AA">
              <w:rPr>
                <w:sz w:val="18"/>
                <w:szCs w:val="18"/>
              </w:rPr>
              <w:t xml:space="preserve">Retorna o </w:t>
            </w:r>
            <w:r>
              <w:rPr>
                <w:sz w:val="18"/>
                <w:szCs w:val="18"/>
              </w:rPr>
              <w:t>CPF</w:t>
            </w:r>
            <w:r w:rsidRPr="00A407AA">
              <w:rPr>
                <w:sz w:val="18"/>
                <w:szCs w:val="18"/>
              </w:rPr>
              <w:t xml:space="preserve"> do profissional conforme a base do SICCAU e habilita um link no </w:t>
            </w:r>
            <w:r>
              <w:rPr>
                <w:sz w:val="18"/>
                <w:szCs w:val="18"/>
              </w:rPr>
              <w:t>CPF</w:t>
            </w:r>
            <w:r w:rsidRPr="00A407AA">
              <w:rPr>
                <w:sz w:val="18"/>
                <w:szCs w:val="18"/>
              </w:rPr>
              <w:t xml:space="preserve"> para visualizar dados detalhados</w:t>
            </w:r>
          </w:p>
        </w:tc>
        <w:tc>
          <w:tcPr>
            <w:tcW w:w="1246" w:type="dxa"/>
          </w:tcPr>
          <w:p w14:paraId="7C8D7B27" w14:textId="552026D9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1034" w:type="dxa"/>
          </w:tcPr>
          <w:p w14:paraId="5ABA734A" w14:textId="4D7F3716" w:rsidR="00F762B8" w:rsidRDefault="00F762B8" w:rsidP="00F762B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DE5BBEB" w14:textId="2471222F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5E7A051" w14:textId="77777777" w:rsidR="00F762B8" w:rsidRDefault="00F762B8" w:rsidP="00F762B8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33FEA854" w14:textId="4B8C76DB" w:rsidR="001232D1" w:rsidRDefault="001232D1" w:rsidP="00F762B8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1232D1">
              <w:rPr>
                <w:sz w:val="18"/>
                <w:szCs w:val="18"/>
              </w:rPr>
              <w:t xml:space="preserve">Regra 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t>[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1232D1">
              <w:rPr>
                <w:color w:val="31849B" w:themeColor="accent5" w:themeShade="BF"/>
                <w:sz w:val="18"/>
                <w:szCs w:val="18"/>
              </w:rPr>
              <w:instrText xml:space="preserve"> REF _Ref25001067 \r \h </w:instrText>
            </w:r>
            <w:r w:rsidRPr="001232D1">
              <w:rPr>
                <w:color w:val="31849B" w:themeColor="accent5" w:themeShade="BF"/>
              </w:rPr>
              <w:instrText xml:space="preserve"> \* MERGEFORMAT </w:instrText>
            </w:r>
            <w:r w:rsidRPr="001232D1">
              <w:rPr>
                <w:color w:val="31849B" w:themeColor="accent5" w:themeShade="BF"/>
                <w:sz w:val="18"/>
                <w:szCs w:val="18"/>
              </w:rPr>
            </w:r>
            <w:r w:rsidRPr="001232D1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4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3166FEA3" w14:textId="77777777" w:rsidR="00F762B8" w:rsidRPr="00EC175D" w:rsidRDefault="00F762B8" w:rsidP="00F762B8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F762B8" w:rsidRPr="00EC175D" w14:paraId="2C97B9CF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EDE42CA" w14:textId="77777777" w:rsidR="00F762B8" w:rsidRPr="00EC175D" w:rsidRDefault="00F762B8" w:rsidP="00F762B8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3FB50F08" w14:textId="23391ABA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Participação</w:t>
            </w:r>
          </w:p>
        </w:tc>
        <w:tc>
          <w:tcPr>
            <w:tcW w:w="1306" w:type="dxa"/>
          </w:tcPr>
          <w:p w14:paraId="200E82F8" w14:textId="60C30724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o tipo de participação do membro</w:t>
            </w:r>
          </w:p>
        </w:tc>
        <w:tc>
          <w:tcPr>
            <w:tcW w:w="1246" w:type="dxa"/>
          </w:tcPr>
          <w:p w14:paraId="67C32E7F" w14:textId="34F5EB69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5954F43C" w14:textId="77777777" w:rsidR="00F762B8" w:rsidRDefault="00F762B8" w:rsidP="00F762B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Titular</w:t>
            </w:r>
          </w:p>
          <w:p w14:paraId="2B2A7A83" w14:textId="77777777" w:rsidR="00F762B8" w:rsidRDefault="00F762B8" w:rsidP="00F762B8">
            <w:pPr>
              <w:jc w:val="center"/>
              <w:rPr>
                <w:sz w:val="18"/>
                <w:szCs w:val="18"/>
              </w:rPr>
            </w:pPr>
          </w:p>
          <w:p w14:paraId="45DBA623" w14:textId="17AACFD4" w:rsidR="00F762B8" w:rsidRDefault="00F762B8" w:rsidP="00F762B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Suplente</w:t>
            </w:r>
          </w:p>
        </w:tc>
        <w:tc>
          <w:tcPr>
            <w:tcW w:w="926" w:type="dxa"/>
          </w:tcPr>
          <w:p w14:paraId="16816B0D" w14:textId="0EF3C27F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0EBE5A9D" w14:textId="77777777" w:rsidR="001232D1" w:rsidRDefault="001232D1" w:rsidP="001232D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37A6FB1F" w14:textId="77777777" w:rsidR="001232D1" w:rsidRDefault="001232D1" w:rsidP="001232D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1232D1">
              <w:rPr>
                <w:sz w:val="18"/>
                <w:szCs w:val="18"/>
              </w:rPr>
              <w:t xml:space="preserve">Regra 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t>[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1232D1">
              <w:rPr>
                <w:color w:val="31849B" w:themeColor="accent5" w:themeShade="BF"/>
                <w:sz w:val="18"/>
                <w:szCs w:val="18"/>
              </w:rPr>
              <w:instrText xml:space="preserve"> REF _Ref25001067 \r \h </w:instrText>
            </w:r>
            <w:r w:rsidRPr="001232D1">
              <w:rPr>
                <w:color w:val="31849B" w:themeColor="accent5" w:themeShade="BF"/>
              </w:rPr>
              <w:instrText xml:space="preserve"> \* MERGEFORMAT </w:instrText>
            </w:r>
            <w:r w:rsidRPr="001232D1">
              <w:rPr>
                <w:color w:val="31849B" w:themeColor="accent5" w:themeShade="BF"/>
                <w:sz w:val="18"/>
                <w:szCs w:val="18"/>
              </w:rPr>
            </w:r>
            <w:r w:rsidRPr="001232D1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4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7DF49F7F" w14:textId="77777777" w:rsidR="00F762B8" w:rsidRPr="00EC175D" w:rsidRDefault="00F762B8" w:rsidP="001232D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F762B8" w:rsidRPr="00EC175D" w14:paraId="4D77AE5F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3BFF89D" w14:textId="77777777" w:rsidR="00F762B8" w:rsidRPr="00EC175D" w:rsidRDefault="00F762B8" w:rsidP="00F762B8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06B184A4" w14:textId="38794ABE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</w:t>
            </w:r>
          </w:p>
        </w:tc>
        <w:tc>
          <w:tcPr>
            <w:tcW w:w="1306" w:type="dxa"/>
          </w:tcPr>
          <w:p w14:paraId="633A46BE" w14:textId="2035353D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407AA">
              <w:rPr>
                <w:sz w:val="18"/>
                <w:szCs w:val="18"/>
              </w:rPr>
              <w:t>Retorna o nome do profissional de acordo com o CPF informado conforme a base do SICCAU e habilita um link no nome para visualizar dados detalhados</w:t>
            </w:r>
          </w:p>
        </w:tc>
        <w:tc>
          <w:tcPr>
            <w:tcW w:w="1246" w:type="dxa"/>
          </w:tcPr>
          <w:p w14:paraId="4DB8C595" w14:textId="34483350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4480C7CF" w14:textId="50E548D9" w:rsidR="00F762B8" w:rsidRDefault="00F762B8" w:rsidP="00F762B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1B7E3282" w14:textId="07287CEF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BFCB60C" w14:textId="77777777" w:rsidR="001232D1" w:rsidRDefault="001232D1" w:rsidP="001232D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48E09F69" w14:textId="77777777" w:rsidR="001232D1" w:rsidRDefault="001232D1" w:rsidP="001232D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1232D1">
              <w:rPr>
                <w:sz w:val="18"/>
                <w:szCs w:val="18"/>
              </w:rPr>
              <w:t xml:space="preserve">Regra 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t>[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1232D1">
              <w:rPr>
                <w:color w:val="31849B" w:themeColor="accent5" w:themeShade="BF"/>
                <w:sz w:val="18"/>
                <w:szCs w:val="18"/>
              </w:rPr>
              <w:instrText xml:space="preserve"> REF _Ref25001067 \r \h </w:instrText>
            </w:r>
            <w:r w:rsidRPr="001232D1">
              <w:rPr>
                <w:color w:val="31849B" w:themeColor="accent5" w:themeShade="BF"/>
              </w:rPr>
              <w:instrText xml:space="preserve"> \* MERGEFORMAT </w:instrText>
            </w:r>
            <w:r w:rsidRPr="001232D1">
              <w:rPr>
                <w:color w:val="31849B" w:themeColor="accent5" w:themeShade="BF"/>
                <w:sz w:val="18"/>
                <w:szCs w:val="18"/>
              </w:rPr>
            </w:r>
            <w:r w:rsidRPr="001232D1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4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536464B1" w14:textId="77777777" w:rsidR="00F762B8" w:rsidRPr="00EC175D" w:rsidRDefault="00F762B8" w:rsidP="001232D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F762B8" w:rsidRPr="00EC175D" w14:paraId="7C09F91F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F5C25E8" w14:textId="77777777" w:rsidR="00F762B8" w:rsidRPr="00EC175D" w:rsidRDefault="00F762B8" w:rsidP="00F762B8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D26F366" w14:textId="374D96F8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Registro</w:t>
            </w:r>
          </w:p>
        </w:tc>
        <w:tc>
          <w:tcPr>
            <w:tcW w:w="1306" w:type="dxa"/>
          </w:tcPr>
          <w:p w14:paraId="4A5459C9" w14:textId="36A58023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Retorna o registro do usuário conforme base a do SICCAU </w:t>
            </w:r>
            <w:r w:rsidRPr="00A407AA">
              <w:rPr>
                <w:sz w:val="18"/>
                <w:szCs w:val="18"/>
              </w:rPr>
              <w:t xml:space="preserve">e habilita um link no </w:t>
            </w:r>
            <w:r>
              <w:rPr>
                <w:sz w:val="18"/>
                <w:szCs w:val="18"/>
              </w:rPr>
              <w:t xml:space="preserve">registro </w:t>
            </w:r>
            <w:r w:rsidRPr="00A407AA">
              <w:rPr>
                <w:sz w:val="18"/>
                <w:szCs w:val="18"/>
              </w:rPr>
              <w:t>para visualizar dados detalhados</w:t>
            </w:r>
          </w:p>
        </w:tc>
        <w:tc>
          <w:tcPr>
            <w:tcW w:w="1246" w:type="dxa"/>
          </w:tcPr>
          <w:p w14:paraId="210543AC" w14:textId="0631829B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6201D42E" w14:textId="346C1727" w:rsidR="00F762B8" w:rsidRDefault="00F762B8" w:rsidP="00F762B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B35D97A" w14:textId="31C0F867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6C5049B2" w14:textId="77777777" w:rsidR="001232D1" w:rsidRDefault="001232D1" w:rsidP="001232D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5F28279A" w14:textId="77777777" w:rsidR="001232D1" w:rsidRDefault="001232D1" w:rsidP="001232D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1232D1">
              <w:rPr>
                <w:sz w:val="18"/>
                <w:szCs w:val="18"/>
              </w:rPr>
              <w:t xml:space="preserve">Regra 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t>[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1232D1">
              <w:rPr>
                <w:color w:val="31849B" w:themeColor="accent5" w:themeShade="BF"/>
                <w:sz w:val="18"/>
                <w:szCs w:val="18"/>
              </w:rPr>
              <w:instrText xml:space="preserve"> REF _Ref25001067 \r \h </w:instrText>
            </w:r>
            <w:r w:rsidRPr="001232D1">
              <w:rPr>
                <w:color w:val="31849B" w:themeColor="accent5" w:themeShade="BF"/>
              </w:rPr>
              <w:instrText xml:space="preserve"> \* MERGEFORMAT </w:instrText>
            </w:r>
            <w:r w:rsidRPr="001232D1">
              <w:rPr>
                <w:color w:val="31849B" w:themeColor="accent5" w:themeShade="BF"/>
                <w:sz w:val="18"/>
                <w:szCs w:val="18"/>
              </w:rPr>
            </w:r>
            <w:r w:rsidRPr="001232D1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4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5BE50552" w14:textId="77777777" w:rsidR="00F762B8" w:rsidRPr="00EC175D" w:rsidRDefault="00F762B8" w:rsidP="001232D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F762B8" w:rsidRPr="00EC175D" w14:paraId="10EA2210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5A70E67" w14:textId="77777777" w:rsidR="00F762B8" w:rsidRPr="00EC175D" w:rsidRDefault="00F762B8" w:rsidP="00F762B8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14E04DE0" w14:textId="53065AF6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E-mail</w:t>
            </w:r>
          </w:p>
        </w:tc>
        <w:tc>
          <w:tcPr>
            <w:tcW w:w="1306" w:type="dxa"/>
          </w:tcPr>
          <w:p w14:paraId="7C1856A6" w14:textId="35DC7D83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Retorna o e-mail do usuário conforme base do SICCAU </w:t>
            </w:r>
            <w:r w:rsidRPr="00A407AA">
              <w:rPr>
                <w:sz w:val="18"/>
                <w:szCs w:val="18"/>
              </w:rPr>
              <w:t xml:space="preserve">e habilita um link no </w:t>
            </w:r>
            <w:r>
              <w:rPr>
                <w:sz w:val="18"/>
                <w:szCs w:val="18"/>
              </w:rPr>
              <w:t>e-mail</w:t>
            </w:r>
            <w:r w:rsidRPr="00A407AA">
              <w:rPr>
                <w:sz w:val="18"/>
                <w:szCs w:val="18"/>
              </w:rPr>
              <w:t xml:space="preserve"> para visualizar dados detalhados</w:t>
            </w:r>
          </w:p>
        </w:tc>
        <w:tc>
          <w:tcPr>
            <w:tcW w:w="1246" w:type="dxa"/>
          </w:tcPr>
          <w:p w14:paraId="4CC11B0F" w14:textId="66C7E4E0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2737F8ED" w14:textId="1DA460DC" w:rsidR="00F762B8" w:rsidRDefault="00F762B8" w:rsidP="00F762B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95553D9" w14:textId="46249896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22841531" w14:textId="77777777" w:rsidR="001232D1" w:rsidRDefault="001232D1" w:rsidP="001232D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402DAEE6" w14:textId="77777777" w:rsidR="001232D1" w:rsidRDefault="001232D1" w:rsidP="001232D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1232D1">
              <w:rPr>
                <w:sz w:val="18"/>
                <w:szCs w:val="18"/>
              </w:rPr>
              <w:t xml:space="preserve">Regra 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t>[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1232D1">
              <w:rPr>
                <w:color w:val="31849B" w:themeColor="accent5" w:themeShade="BF"/>
                <w:sz w:val="18"/>
                <w:szCs w:val="18"/>
              </w:rPr>
              <w:instrText xml:space="preserve"> REF _Ref25001067 \r \h </w:instrText>
            </w:r>
            <w:r w:rsidRPr="001232D1">
              <w:rPr>
                <w:color w:val="31849B" w:themeColor="accent5" w:themeShade="BF"/>
              </w:rPr>
              <w:instrText xml:space="preserve"> \* MERGEFORMAT </w:instrText>
            </w:r>
            <w:r w:rsidRPr="001232D1">
              <w:rPr>
                <w:color w:val="31849B" w:themeColor="accent5" w:themeShade="BF"/>
                <w:sz w:val="18"/>
                <w:szCs w:val="18"/>
              </w:rPr>
            </w:r>
            <w:r w:rsidRPr="001232D1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4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497E64B4" w14:textId="77777777" w:rsidR="00F762B8" w:rsidRPr="00EC175D" w:rsidRDefault="00F762B8" w:rsidP="001232D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F762B8" w:rsidRPr="00EC175D" w14:paraId="11AB43AC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1297D08" w14:textId="77777777" w:rsidR="00F762B8" w:rsidRPr="00EC175D" w:rsidRDefault="00F762B8" w:rsidP="00F762B8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FAE5EBE" w14:textId="04FE82F8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 de confirmação</w:t>
            </w:r>
          </w:p>
        </w:tc>
        <w:tc>
          <w:tcPr>
            <w:tcW w:w="1306" w:type="dxa"/>
          </w:tcPr>
          <w:p w14:paraId="4F7579C3" w14:textId="32F31AB8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o status</w:t>
            </w:r>
          </w:p>
        </w:tc>
        <w:tc>
          <w:tcPr>
            <w:tcW w:w="1246" w:type="dxa"/>
          </w:tcPr>
          <w:p w14:paraId="68CD11E8" w14:textId="3354C848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34" w:type="dxa"/>
          </w:tcPr>
          <w:p w14:paraId="1E34CE32" w14:textId="569437EA" w:rsidR="00F762B8" w:rsidRDefault="00F762B8" w:rsidP="00F762B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6AD710A1" w14:textId="0F31E9F9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339B8CF1" w14:textId="77777777" w:rsidR="001232D1" w:rsidRDefault="001232D1" w:rsidP="001232D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717AB5CA" w14:textId="77777777" w:rsidR="001232D1" w:rsidRDefault="001232D1" w:rsidP="001232D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1232D1">
              <w:rPr>
                <w:sz w:val="18"/>
                <w:szCs w:val="18"/>
              </w:rPr>
              <w:t xml:space="preserve">Regra 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t>[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1232D1">
              <w:rPr>
                <w:color w:val="31849B" w:themeColor="accent5" w:themeShade="BF"/>
                <w:sz w:val="18"/>
                <w:szCs w:val="18"/>
              </w:rPr>
              <w:instrText xml:space="preserve"> REF _Ref25001067 \r \h </w:instrText>
            </w:r>
            <w:r w:rsidRPr="001232D1">
              <w:rPr>
                <w:color w:val="31849B" w:themeColor="accent5" w:themeShade="BF"/>
              </w:rPr>
              <w:instrText xml:space="preserve"> \* MERGEFORMAT </w:instrText>
            </w:r>
            <w:r w:rsidRPr="001232D1">
              <w:rPr>
                <w:color w:val="31849B" w:themeColor="accent5" w:themeShade="BF"/>
                <w:sz w:val="18"/>
                <w:szCs w:val="18"/>
              </w:rPr>
            </w:r>
            <w:r w:rsidRPr="001232D1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4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57A5E0BB" w14:textId="77777777" w:rsidR="00F762B8" w:rsidRPr="00EC175D" w:rsidRDefault="00F762B8" w:rsidP="001232D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F762B8" w:rsidRPr="00EC175D" w14:paraId="739507E9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24FD9E0" w14:textId="77777777" w:rsidR="00F762B8" w:rsidRPr="00EC175D" w:rsidRDefault="00F762B8" w:rsidP="00F762B8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08E9A065" w14:textId="77777777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Status validação </w:t>
            </w:r>
          </w:p>
          <w:p w14:paraId="7C664FA5" w14:textId="05BAF93E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0F87BFD" wp14:editId="07B98928">
                  <wp:extent cx="257175" cy="247650"/>
                  <wp:effectExtent l="0" t="0" r="9525" b="0"/>
                  <wp:docPr id="100" name="Imagem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</w:tcPr>
          <w:p w14:paraId="7C0A7515" w14:textId="73CF7AE7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C5713">
              <w:rPr>
                <w:sz w:val="18"/>
                <w:szCs w:val="18"/>
              </w:rPr>
              <w:t>Status que apresenta que o membro está com todos os dados validados e pode ser cadastrado</w:t>
            </w:r>
          </w:p>
        </w:tc>
        <w:tc>
          <w:tcPr>
            <w:tcW w:w="1246" w:type="dxa"/>
          </w:tcPr>
          <w:p w14:paraId="79AAD2AC" w14:textId="77777777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  <w:p w14:paraId="383AA87B" w14:textId="77777777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034" w:type="dxa"/>
          </w:tcPr>
          <w:p w14:paraId="3D5E4848" w14:textId="77777777" w:rsidR="00F762B8" w:rsidRDefault="00F762B8" w:rsidP="00F762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6507C493" w14:textId="77777777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855" w:type="dxa"/>
          </w:tcPr>
          <w:p w14:paraId="0B9D0816" w14:textId="77777777" w:rsidR="001232D1" w:rsidRDefault="001232D1" w:rsidP="001232D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224BF7A8" w14:textId="77777777" w:rsidR="001232D1" w:rsidRDefault="001232D1" w:rsidP="001232D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1232D1">
              <w:rPr>
                <w:sz w:val="18"/>
                <w:szCs w:val="18"/>
              </w:rPr>
              <w:t xml:space="preserve">Regra 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t>[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1232D1">
              <w:rPr>
                <w:color w:val="31849B" w:themeColor="accent5" w:themeShade="BF"/>
                <w:sz w:val="18"/>
                <w:szCs w:val="18"/>
              </w:rPr>
              <w:instrText xml:space="preserve"> REF _Ref25001067 \r \h </w:instrText>
            </w:r>
            <w:r w:rsidRPr="001232D1">
              <w:rPr>
                <w:color w:val="31849B" w:themeColor="accent5" w:themeShade="BF"/>
              </w:rPr>
              <w:instrText xml:space="preserve"> \* MERGEFORMAT </w:instrText>
            </w:r>
            <w:r w:rsidRPr="001232D1">
              <w:rPr>
                <w:color w:val="31849B" w:themeColor="accent5" w:themeShade="BF"/>
                <w:sz w:val="18"/>
                <w:szCs w:val="18"/>
              </w:rPr>
            </w:r>
            <w:r w:rsidRPr="001232D1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4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760D341C" w14:textId="77777777" w:rsidR="00F762B8" w:rsidRPr="00EC175D" w:rsidRDefault="00F762B8" w:rsidP="001232D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F762B8" w:rsidRPr="00EC175D" w14:paraId="2AB005DA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7E2F6DA" w14:textId="77777777" w:rsidR="00F762B8" w:rsidRPr="00EC175D" w:rsidRDefault="00F762B8" w:rsidP="00F762B8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960F9E9" w14:textId="77777777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 validação</w:t>
            </w:r>
          </w:p>
          <w:p w14:paraId="1924CF7B" w14:textId="08602901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C11B82B" wp14:editId="7ED33B49">
                  <wp:extent cx="228600" cy="314325"/>
                  <wp:effectExtent l="0" t="0" r="0" b="9525"/>
                  <wp:docPr id="101" name="Imagem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</w:tcPr>
          <w:p w14:paraId="343863B2" w14:textId="08964E7E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C5713">
              <w:rPr>
                <w:sz w:val="18"/>
                <w:szCs w:val="18"/>
              </w:rPr>
              <w:t>Status que apresenta que o membro está com pendências nos dados.</w:t>
            </w:r>
          </w:p>
        </w:tc>
        <w:tc>
          <w:tcPr>
            <w:tcW w:w="1246" w:type="dxa"/>
          </w:tcPr>
          <w:p w14:paraId="094DEBB4" w14:textId="77777777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  <w:p w14:paraId="72557E79" w14:textId="0D580726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Hint</w:t>
            </w:r>
          </w:p>
        </w:tc>
        <w:tc>
          <w:tcPr>
            <w:tcW w:w="1034" w:type="dxa"/>
          </w:tcPr>
          <w:p w14:paraId="54E1EDDA" w14:textId="77777777" w:rsidR="00F762B8" w:rsidRDefault="00F762B8" w:rsidP="00F762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7A6EB4CF" w14:textId="77777777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855" w:type="dxa"/>
          </w:tcPr>
          <w:p w14:paraId="57689C55" w14:textId="77777777" w:rsidR="001232D1" w:rsidRDefault="001232D1" w:rsidP="001232D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63423A79" w14:textId="77777777" w:rsidR="001232D1" w:rsidRDefault="001232D1" w:rsidP="001232D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1232D1">
              <w:rPr>
                <w:sz w:val="18"/>
                <w:szCs w:val="18"/>
              </w:rPr>
              <w:t xml:space="preserve">Regra 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t>[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1232D1">
              <w:rPr>
                <w:color w:val="31849B" w:themeColor="accent5" w:themeShade="BF"/>
                <w:sz w:val="18"/>
                <w:szCs w:val="18"/>
              </w:rPr>
              <w:instrText xml:space="preserve"> REF _Ref25001067 \r \h </w:instrText>
            </w:r>
            <w:r w:rsidRPr="001232D1">
              <w:rPr>
                <w:color w:val="31849B" w:themeColor="accent5" w:themeShade="BF"/>
              </w:rPr>
              <w:instrText xml:space="preserve"> \* MERGEFORMAT </w:instrText>
            </w:r>
            <w:r w:rsidRPr="001232D1">
              <w:rPr>
                <w:color w:val="31849B" w:themeColor="accent5" w:themeShade="BF"/>
                <w:sz w:val="18"/>
                <w:szCs w:val="18"/>
              </w:rPr>
            </w:r>
            <w:r w:rsidRPr="001232D1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4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041B69A1" w14:textId="77777777" w:rsidR="00F762B8" w:rsidRPr="00EC175D" w:rsidRDefault="00F762B8" w:rsidP="001232D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F762B8" w:rsidRPr="00EC175D" w14:paraId="729CF8C5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DDD5729" w14:textId="77777777" w:rsidR="00F762B8" w:rsidRPr="00EC175D" w:rsidRDefault="00F762B8" w:rsidP="00F762B8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0516FD79" w14:textId="77777777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Responsável </w:t>
            </w:r>
          </w:p>
          <w:p w14:paraId="6F658700" w14:textId="5E06B511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25D2A29" wp14:editId="0B2750B2">
                  <wp:extent cx="247650" cy="285750"/>
                  <wp:effectExtent l="0" t="0" r="0" b="0"/>
                  <wp:docPr id="102" name="Imagem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</w:tcPr>
          <w:p w14:paraId="24F8F34D" w14:textId="7E4F826B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Campo preenchido informando que o usuário será um dos responsáveis pela chapa </w:t>
            </w:r>
          </w:p>
        </w:tc>
        <w:tc>
          <w:tcPr>
            <w:tcW w:w="1246" w:type="dxa"/>
          </w:tcPr>
          <w:p w14:paraId="7D9AA4D0" w14:textId="4B4B4732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</w:tcPr>
          <w:p w14:paraId="30B1C995" w14:textId="77777777" w:rsidR="00F762B8" w:rsidRDefault="00F762B8" w:rsidP="00F762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2F8F2316" w14:textId="77777777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855" w:type="dxa"/>
          </w:tcPr>
          <w:p w14:paraId="7ECA2CBD" w14:textId="77777777" w:rsidR="001232D1" w:rsidRDefault="001232D1" w:rsidP="001232D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2D23475F" w14:textId="77777777" w:rsidR="001232D1" w:rsidRDefault="001232D1" w:rsidP="001232D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1232D1">
              <w:rPr>
                <w:sz w:val="18"/>
                <w:szCs w:val="18"/>
              </w:rPr>
              <w:t xml:space="preserve">Regra 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t>[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1232D1">
              <w:rPr>
                <w:color w:val="31849B" w:themeColor="accent5" w:themeShade="BF"/>
                <w:sz w:val="18"/>
                <w:szCs w:val="18"/>
              </w:rPr>
              <w:instrText xml:space="preserve"> REF _Ref25001067 \r \h </w:instrText>
            </w:r>
            <w:r w:rsidRPr="001232D1">
              <w:rPr>
                <w:color w:val="31849B" w:themeColor="accent5" w:themeShade="BF"/>
              </w:rPr>
              <w:instrText xml:space="preserve"> \* MERGEFORMAT </w:instrText>
            </w:r>
            <w:r w:rsidRPr="001232D1">
              <w:rPr>
                <w:color w:val="31849B" w:themeColor="accent5" w:themeShade="BF"/>
                <w:sz w:val="18"/>
                <w:szCs w:val="18"/>
              </w:rPr>
            </w:r>
            <w:r w:rsidRPr="001232D1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4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2141C12F" w14:textId="77777777" w:rsidR="00F762B8" w:rsidRPr="00EC175D" w:rsidRDefault="00F762B8" w:rsidP="001232D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F762B8" w:rsidRPr="00EC175D" w14:paraId="607DC51F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B008F76" w14:textId="77777777" w:rsidR="00F762B8" w:rsidRPr="00EC175D" w:rsidRDefault="00F762B8" w:rsidP="00F762B8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1F71A9D" w14:textId="77777777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Responsável </w:t>
            </w:r>
          </w:p>
          <w:p w14:paraId="2F8C58F1" w14:textId="1FC4BD86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9A771E7" wp14:editId="07C99BEA">
                  <wp:extent cx="200025" cy="238125"/>
                  <wp:effectExtent l="0" t="0" r="9525" b="9525"/>
                  <wp:docPr id="103" name="Imagem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</w:tcPr>
          <w:p w14:paraId="363CDC6F" w14:textId="5C6F102F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a ser selecionado para definir o membro como um dos responsáveis pela chapa</w:t>
            </w:r>
          </w:p>
        </w:tc>
        <w:tc>
          <w:tcPr>
            <w:tcW w:w="1246" w:type="dxa"/>
          </w:tcPr>
          <w:p w14:paraId="57E161B8" w14:textId="2BCCD369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</w:tcPr>
          <w:p w14:paraId="7C6EB00C" w14:textId="77777777" w:rsidR="00F762B8" w:rsidRDefault="00F762B8" w:rsidP="00F762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3D64C541" w14:textId="77777777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855" w:type="dxa"/>
          </w:tcPr>
          <w:p w14:paraId="3D75D2F7" w14:textId="77777777" w:rsidR="001232D1" w:rsidRDefault="001232D1" w:rsidP="001232D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6C2B2432" w14:textId="77777777" w:rsidR="001232D1" w:rsidRDefault="001232D1" w:rsidP="001232D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1232D1">
              <w:rPr>
                <w:sz w:val="18"/>
                <w:szCs w:val="18"/>
              </w:rPr>
              <w:t xml:space="preserve">Regra 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t>[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1232D1">
              <w:rPr>
                <w:color w:val="31849B" w:themeColor="accent5" w:themeShade="BF"/>
                <w:sz w:val="18"/>
                <w:szCs w:val="18"/>
              </w:rPr>
              <w:instrText xml:space="preserve"> REF _Ref25001067 \r \h </w:instrText>
            </w:r>
            <w:r w:rsidRPr="001232D1">
              <w:rPr>
                <w:color w:val="31849B" w:themeColor="accent5" w:themeShade="BF"/>
              </w:rPr>
              <w:instrText xml:space="preserve"> \* MERGEFORMAT </w:instrText>
            </w:r>
            <w:r w:rsidRPr="001232D1">
              <w:rPr>
                <w:color w:val="31849B" w:themeColor="accent5" w:themeShade="BF"/>
                <w:sz w:val="18"/>
                <w:szCs w:val="18"/>
              </w:rPr>
            </w:r>
            <w:r w:rsidRPr="001232D1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4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5DF0230E" w14:textId="77777777" w:rsidR="00F762B8" w:rsidRPr="00EC175D" w:rsidRDefault="00F762B8" w:rsidP="001232D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F762B8" w:rsidRPr="00EC175D" w14:paraId="76917315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4002BD3" w14:textId="77777777" w:rsidR="00F762B8" w:rsidRPr="00EC175D" w:rsidRDefault="00F762B8" w:rsidP="00F762B8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59E1745" w14:textId="6BD7320B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7596F">
              <w:rPr>
                <w:noProof/>
                <w:sz w:val="18"/>
                <w:szCs w:val="18"/>
              </w:rPr>
              <w:drawing>
                <wp:inline distT="0" distB="0" distL="0" distR="0" wp14:anchorId="39A7B41A" wp14:editId="71B516B2">
                  <wp:extent cx="238125" cy="285750"/>
                  <wp:effectExtent l="0" t="0" r="9525" b="0"/>
                  <wp:docPr id="104" name="Imagem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</w:tcPr>
          <w:p w14:paraId="3CEF6ED5" w14:textId="4B348EEB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preenchido informando que o membro é o responsável principal pela chapa</w:t>
            </w:r>
          </w:p>
        </w:tc>
        <w:tc>
          <w:tcPr>
            <w:tcW w:w="1246" w:type="dxa"/>
          </w:tcPr>
          <w:p w14:paraId="487BC722" w14:textId="3A5BA8B6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</w:tcPr>
          <w:p w14:paraId="4F933074" w14:textId="77777777" w:rsidR="00F762B8" w:rsidRDefault="00F762B8" w:rsidP="00F762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5CB6A875" w14:textId="77777777" w:rsidR="00F762B8" w:rsidRDefault="00F762B8" w:rsidP="00F762B8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855" w:type="dxa"/>
          </w:tcPr>
          <w:p w14:paraId="4E188388" w14:textId="77777777" w:rsidR="001232D1" w:rsidRDefault="001232D1" w:rsidP="001232D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1D7ACB81" w14:textId="77777777" w:rsidR="001232D1" w:rsidRDefault="001232D1" w:rsidP="001232D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1232D1">
              <w:rPr>
                <w:sz w:val="18"/>
                <w:szCs w:val="18"/>
              </w:rPr>
              <w:t xml:space="preserve">Regra 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t>[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1232D1">
              <w:rPr>
                <w:color w:val="31849B" w:themeColor="accent5" w:themeShade="BF"/>
                <w:sz w:val="18"/>
                <w:szCs w:val="18"/>
              </w:rPr>
              <w:instrText xml:space="preserve"> REF _Ref25001067 \r \h </w:instrText>
            </w:r>
            <w:r w:rsidRPr="001232D1">
              <w:rPr>
                <w:color w:val="31849B" w:themeColor="accent5" w:themeShade="BF"/>
              </w:rPr>
              <w:instrText xml:space="preserve"> \* MERGEFORMAT </w:instrText>
            </w:r>
            <w:r w:rsidRPr="001232D1">
              <w:rPr>
                <w:color w:val="31849B" w:themeColor="accent5" w:themeShade="BF"/>
                <w:sz w:val="18"/>
                <w:szCs w:val="18"/>
              </w:rPr>
            </w:r>
            <w:r w:rsidRPr="001232D1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4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666973EF" w14:textId="77777777" w:rsidR="00F762B8" w:rsidRPr="00EC175D" w:rsidRDefault="00F762B8" w:rsidP="001232D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32400A" w:rsidRPr="00EC175D" w14:paraId="26276928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1A452CB" w14:textId="77777777" w:rsidR="0032400A" w:rsidRPr="00EC175D" w:rsidRDefault="0032400A" w:rsidP="0032400A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480935A6" w14:textId="0173B9D2" w:rsidR="0032400A" w:rsidRPr="0077596F" w:rsidRDefault="0032400A" w:rsidP="0032400A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77596F">
              <w:rPr>
                <w:noProof/>
                <w:sz w:val="18"/>
                <w:szCs w:val="18"/>
              </w:rPr>
              <w:t xml:space="preserve">Justificativa/ Inserir Documento </w:t>
            </w:r>
          </w:p>
        </w:tc>
        <w:tc>
          <w:tcPr>
            <w:tcW w:w="1306" w:type="dxa"/>
          </w:tcPr>
          <w:p w14:paraId="245BFD8B" w14:textId="4FAC4FC2" w:rsidR="0032400A" w:rsidRDefault="0032400A" w:rsidP="0032400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titulo </w:t>
            </w:r>
          </w:p>
        </w:tc>
        <w:tc>
          <w:tcPr>
            <w:tcW w:w="1246" w:type="dxa"/>
          </w:tcPr>
          <w:p w14:paraId="781A87F9" w14:textId="207CA53B" w:rsidR="0032400A" w:rsidRDefault="0032400A" w:rsidP="0032400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2CDF4A6D" w14:textId="68DB9469" w:rsidR="0032400A" w:rsidRDefault="0032400A" w:rsidP="003240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D3711E4" w14:textId="4AD96107" w:rsidR="0032400A" w:rsidRDefault="0032400A" w:rsidP="0032400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201CA8B0" w14:textId="77777777" w:rsidR="00514601" w:rsidRDefault="00514601" w:rsidP="0051460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0680351E" w14:textId="60256F56" w:rsidR="00514601" w:rsidRDefault="00514601" w:rsidP="0051460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1232D1">
              <w:rPr>
                <w:sz w:val="18"/>
                <w:szCs w:val="18"/>
              </w:rPr>
              <w:t xml:space="preserve">Regra 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t>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_Ref25001369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5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14B60696" w14:textId="19B02B0C" w:rsidR="0032400A" w:rsidRPr="00514601" w:rsidRDefault="0032400A" w:rsidP="00514601">
            <w:pPr>
              <w:spacing w:before="60" w:after="60"/>
            </w:pPr>
          </w:p>
        </w:tc>
      </w:tr>
      <w:tr w:rsidR="0032400A" w:rsidRPr="00EC175D" w14:paraId="2EF7E898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37AD7CF" w14:textId="77777777" w:rsidR="0032400A" w:rsidRPr="00EC175D" w:rsidRDefault="0032400A" w:rsidP="0032400A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7AB61083" w14:textId="1ECA2175" w:rsidR="0032400A" w:rsidRPr="0077596F" w:rsidRDefault="0032400A" w:rsidP="0032400A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77596F">
              <w:rPr>
                <w:noProof/>
                <w:sz w:val="18"/>
                <w:szCs w:val="18"/>
              </w:rPr>
              <w:t xml:space="preserve">Justificativa </w:t>
            </w:r>
          </w:p>
        </w:tc>
        <w:tc>
          <w:tcPr>
            <w:tcW w:w="1306" w:type="dxa"/>
          </w:tcPr>
          <w:p w14:paraId="35A47C82" w14:textId="4B725095" w:rsidR="0032400A" w:rsidRDefault="0032400A" w:rsidP="0032400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campo informar a justificativa obrigatória para substituição</w:t>
            </w:r>
          </w:p>
        </w:tc>
        <w:tc>
          <w:tcPr>
            <w:tcW w:w="1246" w:type="dxa"/>
          </w:tcPr>
          <w:p w14:paraId="02495814" w14:textId="7B8A3E1D" w:rsidR="0032400A" w:rsidRDefault="0032400A" w:rsidP="0032400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52C4AA5E" w14:textId="017DE483" w:rsidR="0032400A" w:rsidRDefault="0032400A" w:rsidP="003240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DC8AD58" w14:textId="55B4205F" w:rsidR="0032400A" w:rsidRDefault="0032400A" w:rsidP="0032400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02CD479" w14:textId="77777777" w:rsidR="00514601" w:rsidRDefault="00514601" w:rsidP="0051460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62DFF408" w14:textId="77777777" w:rsidR="00514601" w:rsidRDefault="00514601" w:rsidP="0051460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1232D1">
              <w:rPr>
                <w:sz w:val="18"/>
                <w:szCs w:val="18"/>
              </w:rPr>
              <w:t xml:space="preserve">Regra 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t>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_Ref25001369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5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76AEE79A" w14:textId="297D8A3B" w:rsidR="0032400A" w:rsidRPr="00EC175D" w:rsidRDefault="0032400A" w:rsidP="0032400A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</w:p>
        </w:tc>
      </w:tr>
      <w:tr w:rsidR="0032400A" w:rsidRPr="00EC175D" w14:paraId="3946213D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F993342" w14:textId="77777777" w:rsidR="0032400A" w:rsidRPr="00EC175D" w:rsidRDefault="0032400A" w:rsidP="0032400A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3502DD0" w14:textId="6AEDC5C6" w:rsidR="0032400A" w:rsidRPr="0077596F" w:rsidRDefault="0032400A" w:rsidP="0032400A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77596F">
              <w:rPr>
                <w:noProof/>
                <w:sz w:val="18"/>
                <w:szCs w:val="18"/>
              </w:rPr>
              <w:t>Inserir Documento</w:t>
            </w:r>
            <w:r>
              <w:rPr>
                <w:noProof/>
                <w:sz w:val="18"/>
                <w:szCs w:val="18"/>
              </w:rPr>
              <w:t>s</w:t>
            </w:r>
            <w:r w:rsidRPr="0077596F">
              <w:rPr>
                <w:noProof/>
                <w:sz w:val="18"/>
                <w:szCs w:val="18"/>
              </w:rPr>
              <w:t xml:space="preserve"> </w:t>
            </w:r>
          </w:p>
        </w:tc>
        <w:tc>
          <w:tcPr>
            <w:tcW w:w="1306" w:type="dxa"/>
          </w:tcPr>
          <w:p w14:paraId="45FA5F4D" w14:textId="3EC91EC9" w:rsidR="0032400A" w:rsidRDefault="0032400A" w:rsidP="0032400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título </w:t>
            </w:r>
          </w:p>
        </w:tc>
        <w:tc>
          <w:tcPr>
            <w:tcW w:w="1246" w:type="dxa"/>
          </w:tcPr>
          <w:p w14:paraId="3126E58A" w14:textId="44AEE78D" w:rsidR="0032400A" w:rsidRDefault="0032400A" w:rsidP="0032400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3C40AD6F" w14:textId="04F5E099" w:rsidR="0032400A" w:rsidRDefault="0032400A" w:rsidP="003240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184A4E0C" w14:textId="67B5EEEC" w:rsidR="0032400A" w:rsidRDefault="0032400A" w:rsidP="0032400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44A1BB16" w14:textId="77777777" w:rsidR="00514601" w:rsidRDefault="00514601" w:rsidP="0051460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0B930F37" w14:textId="77777777" w:rsidR="00514601" w:rsidRDefault="00514601" w:rsidP="0051460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1232D1">
              <w:rPr>
                <w:sz w:val="18"/>
                <w:szCs w:val="18"/>
              </w:rPr>
              <w:t xml:space="preserve">Regra 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t>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_Ref25001369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5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75A0EA36" w14:textId="77777777" w:rsidR="0032400A" w:rsidRPr="00EC175D" w:rsidRDefault="0032400A" w:rsidP="0051460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32400A" w:rsidRPr="00EC175D" w14:paraId="04B0358B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275F24F" w14:textId="77777777" w:rsidR="0032400A" w:rsidRPr="00EC175D" w:rsidRDefault="0032400A" w:rsidP="0032400A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11DD8FAD" w14:textId="79245B1C" w:rsidR="0032400A" w:rsidRPr="0077596F" w:rsidRDefault="0032400A" w:rsidP="0032400A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 xml:space="preserve">Arquivo </w:t>
            </w:r>
          </w:p>
        </w:tc>
        <w:tc>
          <w:tcPr>
            <w:tcW w:w="1306" w:type="dxa"/>
          </w:tcPr>
          <w:p w14:paraId="7BDDA48E" w14:textId="02C827D4" w:rsidR="0032400A" w:rsidRDefault="0032400A" w:rsidP="0032400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componente para realizar upload dos arquivos </w:t>
            </w:r>
          </w:p>
        </w:tc>
        <w:tc>
          <w:tcPr>
            <w:tcW w:w="1246" w:type="dxa"/>
          </w:tcPr>
          <w:p w14:paraId="00FECB15" w14:textId="53AC9DCC" w:rsidR="0032400A" w:rsidRDefault="0032400A" w:rsidP="0032400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Componente</w:t>
            </w:r>
          </w:p>
        </w:tc>
        <w:tc>
          <w:tcPr>
            <w:tcW w:w="1034" w:type="dxa"/>
          </w:tcPr>
          <w:p w14:paraId="49C1A2E5" w14:textId="202E7447" w:rsidR="0032400A" w:rsidRDefault="0032400A" w:rsidP="003240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49302DC" w14:textId="312F981E" w:rsidR="0032400A" w:rsidRDefault="0032400A" w:rsidP="0032400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67FB234F" w14:textId="77777777" w:rsidR="00514601" w:rsidRDefault="00514601" w:rsidP="0051460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28868C8E" w14:textId="77777777" w:rsidR="00514601" w:rsidRDefault="00514601" w:rsidP="0051460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1232D1">
              <w:rPr>
                <w:sz w:val="18"/>
                <w:szCs w:val="18"/>
              </w:rPr>
              <w:t xml:space="preserve">Regra 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t>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_Ref25001369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5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36E184CB" w14:textId="23BB6AC1" w:rsidR="0032400A" w:rsidRPr="00EC175D" w:rsidRDefault="0032400A" w:rsidP="0051460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bookmarkEnd w:id="10"/>
      <w:bookmarkEnd w:id="13"/>
      <w:bookmarkEnd w:id="14"/>
    </w:tbl>
    <w:p w14:paraId="5599C18F" w14:textId="77777777" w:rsidR="008724F1" w:rsidRDefault="008724F1" w:rsidP="008724F1"/>
    <w:p w14:paraId="06A3653E" w14:textId="77777777" w:rsidR="008724F1" w:rsidRDefault="008724F1" w:rsidP="008724F1"/>
    <w:p w14:paraId="544C074B" w14:textId="77777777" w:rsidR="00AC794B" w:rsidRDefault="00AC794B" w:rsidP="008724F1"/>
    <w:p w14:paraId="03C0A204" w14:textId="77777777" w:rsidR="00AC794B" w:rsidRDefault="00AC794B" w:rsidP="008724F1"/>
    <w:p w14:paraId="101417CC" w14:textId="77777777" w:rsidR="00AC794B" w:rsidRDefault="00AC794B" w:rsidP="008724F1"/>
    <w:p w14:paraId="6DE1A441" w14:textId="77777777" w:rsidR="00AC794B" w:rsidRDefault="00AC794B" w:rsidP="008724F1"/>
    <w:p w14:paraId="046745D5" w14:textId="77777777" w:rsidR="00AC794B" w:rsidRDefault="00AC794B" w:rsidP="008724F1"/>
    <w:p w14:paraId="2212A0BD" w14:textId="3D2A7758" w:rsidR="00656397" w:rsidRDefault="00656397" w:rsidP="00656397">
      <w:pPr>
        <w:pStyle w:val="EstiloPrototipo3"/>
        <w:numPr>
          <w:ilvl w:val="0"/>
          <w:numId w:val="4"/>
        </w:numPr>
      </w:pPr>
      <w:bookmarkStart w:id="15" w:name="_Ref24976076"/>
      <w:r>
        <w:lastRenderedPageBreak/>
        <w:t>Tela Inicial</w:t>
      </w:r>
      <w:bookmarkEnd w:id="15"/>
    </w:p>
    <w:p w14:paraId="03718D4A" w14:textId="3645F5CC" w:rsidR="00656397" w:rsidRDefault="00656397" w:rsidP="00656397">
      <w:pPr>
        <w:pStyle w:val="EstiloPrototipo3"/>
        <w:ind w:left="720"/>
      </w:pPr>
      <w:r w:rsidRPr="00A03796">
        <w:rPr>
          <w:noProof/>
        </w:rPr>
        <w:drawing>
          <wp:inline distT="0" distB="0" distL="0" distR="0" wp14:anchorId="34F36981" wp14:editId="7AE232FA">
            <wp:extent cx="5760085" cy="4333240"/>
            <wp:effectExtent l="0" t="0" r="0" b="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ublicar_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E4C8" w14:textId="77777777" w:rsidR="00656397" w:rsidRDefault="00656397" w:rsidP="008724F1"/>
    <w:p w14:paraId="52CFD597" w14:textId="77777777" w:rsidR="008724F1" w:rsidRDefault="008724F1" w:rsidP="008724F1"/>
    <w:p w14:paraId="0A41DA20" w14:textId="77777777" w:rsidR="008724F1" w:rsidRDefault="008724F1" w:rsidP="008724F1">
      <w:pPr>
        <w:pStyle w:val="EstiloPrototipo3"/>
      </w:pPr>
    </w:p>
    <w:p w14:paraId="53F68FA4" w14:textId="77777777" w:rsidR="000514D4" w:rsidRPr="00EC175D" w:rsidRDefault="00CE176F" w:rsidP="0030370F">
      <w:pPr>
        <w:pStyle w:val="Ttulo2"/>
        <w:numPr>
          <w:ilvl w:val="0"/>
          <w:numId w:val="0"/>
        </w:numPr>
        <w:spacing w:before="240"/>
      </w:pPr>
      <w:bookmarkStart w:id="16" w:name="_Toc30490966"/>
      <w:r w:rsidRPr="00EC175D">
        <w:t>CRITÉRIOS DE ACEITE</w:t>
      </w:r>
      <w:bookmarkEnd w:id="16"/>
    </w:p>
    <w:p w14:paraId="34F179F8" w14:textId="77777777" w:rsidR="0030370F" w:rsidRPr="00EC175D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EC175D">
        <w:rPr>
          <w:b/>
          <w:color w:val="auto"/>
        </w:rPr>
        <w:t xml:space="preserve">Premissa: </w:t>
      </w:r>
    </w:p>
    <w:p w14:paraId="74559430" w14:textId="538DCDCE" w:rsidR="00F557A2" w:rsidRPr="00A03796" w:rsidRDefault="00F557A2" w:rsidP="00F557A2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 w:rsidRPr="00A03796">
        <w:t>Esta história deve ser executada quando o usuário acessar no módulo profissional a opção “Menu&gt;&gt;</w:t>
      </w:r>
      <w:r w:rsidR="0057276D">
        <w:t>Substituição</w:t>
      </w:r>
      <w:r w:rsidRPr="00A03796">
        <w:t>&gt;&gt;</w:t>
      </w:r>
      <w:r w:rsidR="009432C0" w:rsidRPr="009432C0">
        <w:rPr>
          <w:color w:val="31849B" w:themeColor="accent5" w:themeShade="BF"/>
        </w:rPr>
        <w:t>Acompanhar</w:t>
      </w:r>
      <w:r w:rsidRPr="009432C0">
        <w:rPr>
          <w:color w:val="31849B" w:themeColor="accent5" w:themeShade="BF"/>
        </w:rPr>
        <w:t xml:space="preserve"> </w:t>
      </w:r>
      <w:r w:rsidR="0057276D">
        <w:rPr>
          <w:color w:val="31849B" w:themeColor="accent5" w:themeShade="BF"/>
        </w:rPr>
        <w:t>Substituição</w:t>
      </w:r>
      <w:r w:rsidRPr="00A03796">
        <w:t xml:space="preserve">. </w:t>
      </w:r>
      <w:r w:rsidRPr="00A03796">
        <w:rPr>
          <w:color w:val="31849B" w:themeColor="accent5" w:themeShade="BF"/>
        </w:rPr>
        <w:t>[</w:t>
      </w:r>
      <w:r w:rsidR="0057276D">
        <w:rPr>
          <w:color w:val="31849B" w:themeColor="accent5" w:themeShade="BF"/>
        </w:rPr>
        <w:fldChar w:fldCharType="begin"/>
      </w:r>
      <w:r w:rsidR="0057276D">
        <w:rPr>
          <w:color w:val="31849B" w:themeColor="accent5" w:themeShade="BF"/>
        </w:rPr>
        <w:instrText xml:space="preserve"> REF _Ref24546055 \r \h </w:instrText>
      </w:r>
      <w:r w:rsidR="0057276D">
        <w:rPr>
          <w:color w:val="31849B" w:themeColor="accent5" w:themeShade="BF"/>
        </w:rPr>
      </w:r>
      <w:r w:rsidR="0057276D">
        <w:rPr>
          <w:color w:val="31849B" w:themeColor="accent5" w:themeShade="BF"/>
        </w:rPr>
        <w:fldChar w:fldCharType="separate"/>
      </w:r>
      <w:r w:rsidR="0057276D">
        <w:rPr>
          <w:color w:val="31849B" w:themeColor="accent5" w:themeShade="BF"/>
        </w:rPr>
        <w:t>P01</w:t>
      </w:r>
      <w:r w:rsidR="0057276D">
        <w:rPr>
          <w:color w:val="31849B" w:themeColor="accent5" w:themeShade="BF"/>
        </w:rPr>
        <w:fldChar w:fldCharType="end"/>
      </w:r>
      <w:r w:rsidRPr="00A03796">
        <w:rPr>
          <w:color w:val="31849B" w:themeColor="accent5" w:themeShade="BF"/>
        </w:rPr>
        <w:t xml:space="preserve">] </w:t>
      </w:r>
    </w:p>
    <w:p w14:paraId="24E392C1" w14:textId="562DC8FF" w:rsidR="00AF126B" w:rsidRDefault="00F557A2" w:rsidP="00AE5C8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O usuário (Profissional) deve estar autenticado no sistema eleitoral e deve ter as permissões </w:t>
      </w:r>
      <w:r w:rsidR="00D8084A">
        <w:t>conforme regras abaixo informadas;</w:t>
      </w:r>
    </w:p>
    <w:p w14:paraId="665F158B" w14:textId="77777777" w:rsidR="00B00B8B" w:rsidRPr="00EC175D" w:rsidRDefault="00B00B8B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64DF3E2" w14:textId="77777777" w:rsidR="000514D4" w:rsidRPr="00A24EFF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7" w:name="_Ref12024542"/>
      <w:r w:rsidRPr="00EC175D">
        <w:rPr>
          <w:b/>
        </w:rPr>
        <w:t>Regras Gerais:</w:t>
      </w:r>
      <w:bookmarkEnd w:id="17"/>
    </w:p>
    <w:p w14:paraId="15644E9B" w14:textId="4B5027CC" w:rsidR="009432C0" w:rsidRPr="009432C0" w:rsidRDefault="008D17BE" w:rsidP="006B4BE8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  <w:r>
        <w:rPr>
          <w:color w:val="000000" w:themeColor="text1" w:themeShade="BF"/>
        </w:rPr>
        <w:t xml:space="preserve">O submenu </w:t>
      </w:r>
      <w:r w:rsidR="009432C0">
        <w:rPr>
          <w:color w:val="31849B" w:themeColor="accent5" w:themeShade="BF"/>
        </w:rPr>
        <w:t>Acompanhar</w:t>
      </w:r>
      <w:r w:rsidRPr="00A03796">
        <w:rPr>
          <w:color w:val="31849B" w:themeColor="accent5" w:themeShade="BF"/>
        </w:rPr>
        <w:t xml:space="preserve"> </w:t>
      </w:r>
      <w:r>
        <w:rPr>
          <w:color w:val="31849B" w:themeColor="accent5" w:themeShade="BF"/>
        </w:rPr>
        <w:t>Substituição</w:t>
      </w:r>
      <w:r w:rsidRPr="008D17BE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só será </w:t>
      </w:r>
      <w:r w:rsidR="00372C4A">
        <w:rPr>
          <w:color w:val="000000" w:themeColor="text1"/>
        </w:rPr>
        <w:t>disponibilizado</w:t>
      </w:r>
      <w:r>
        <w:rPr>
          <w:color w:val="000000" w:themeColor="text1"/>
        </w:rPr>
        <w:t xml:space="preserve"> quando </w:t>
      </w:r>
      <w:r w:rsidR="009432C0">
        <w:rPr>
          <w:color w:val="000000" w:themeColor="text1"/>
        </w:rPr>
        <w:t>um dos responsáveis da chapa incluir uma solicitação de substituição de um membro, na chapa a qual ele é responsável;</w:t>
      </w:r>
    </w:p>
    <w:p w14:paraId="6C72435F" w14:textId="77777777" w:rsidR="00372C4A" w:rsidRPr="00372C4A" w:rsidRDefault="00372C4A" w:rsidP="00372C4A">
      <w:pPr>
        <w:pStyle w:val="PargrafodaLista"/>
        <w:rPr>
          <w:color w:val="000000" w:themeColor="text1"/>
        </w:rPr>
      </w:pPr>
    </w:p>
    <w:p w14:paraId="4CB2E84C" w14:textId="7411E7EC" w:rsidR="00E44083" w:rsidRDefault="00D8084A" w:rsidP="006B4BE8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  <w:r>
        <w:rPr>
          <w:color w:val="000000" w:themeColor="text1" w:themeShade="BF"/>
        </w:rPr>
        <w:t>O sistema deve permitir o acesso a essa funciona</w:t>
      </w:r>
      <w:r w:rsidR="00E44083">
        <w:rPr>
          <w:color w:val="000000" w:themeColor="text1" w:themeShade="BF"/>
        </w:rPr>
        <w:t xml:space="preserve">lidade APENAS para os Membros </w:t>
      </w:r>
      <w:r w:rsidR="00E44083" w:rsidRPr="00E44083">
        <w:rPr>
          <w:b/>
          <w:color w:val="000000" w:themeColor="text1" w:themeShade="BF"/>
        </w:rPr>
        <w:t>RESPONSÁVEIS</w:t>
      </w:r>
      <w:r w:rsidR="00E44083">
        <w:rPr>
          <w:color w:val="000000" w:themeColor="text1" w:themeShade="BF"/>
        </w:rPr>
        <w:t xml:space="preserve"> de cada chapa;</w:t>
      </w:r>
    </w:p>
    <w:p w14:paraId="73808A03" w14:textId="77777777" w:rsidR="00E44083" w:rsidRPr="00E44083" w:rsidRDefault="00E44083" w:rsidP="00E44083">
      <w:pPr>
        <w:pStyle w:val="PargrafodaLista"/>
        <w:rPr>
          <w:color w:val="000000" w:themeColor="text1" w:themeShade="BF"/>
        </w:rPr>
      </w:pPr>
    </w:p>
    <w:p w14:paraId="7FB88C34" w14:textId="520D3D4F" w:rsidR="00E44083" w:rsidRDefault="00C23431" w:rsidP="006B4BE8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  <w:r>
        <w:rPr>
          <w:color w:val="000000" w:themeColor="text1" w:themeShade="BF"/>
        </w:rPr>
        <w:lastRenderedPageBreak/>
        <w:t>O sistema</w:t>
      </w:r>
      <w:r w:rsidR="00E44083">
        <w:rPr>
          <w:color w:val="000000" w:themeColor="text1" w:themeShade="BF"/>
        </w:rPr>
        <w:t xml:space="preserve"> deve validar o CPF do ator logado, e deve exibir a chapa a qual ele é um integrante Responsável</w:t>
      </w:r>
      <w:r w:rsidR="00EA7A28">
        <w:rPr>
          <w:color w:val="000000" w:themeColor="text1" w:themeShade="BF"/>
        </w:rPr>
        <w:t xml:space="preserve"> de uma eleição</w:t>
      </w:r>
      <w:r>
        <w:rPr>
          <w:color w:val="000000" w:themeColor="text1" w:themeShade="BF"/>
        </w:rPr>
        <w:t xml:space="preserve"> com período de vigência aberto;</w:t>
      </w:r>
      <w:r w:rsidR="00E44083">
        <w:rPr>
          <w:color w:val="000000" w:themeColor="text1" w:themeShade="BF"/>
        </w:rPr>
        <w:t xml:space="preserve"> </w:t>
      </w:r>
    </w:p>
    <w:p w14:paraId="65E7A5F8" w14:textId="77777777" w:rsidR="00E44083" w:rsidRPr="00E44083" w:rsidRDefault="00E44083" w:rsidP="00E44083">
      <w:pPr>
        <w:pStyle w:val="PargrafodaLista"/>
        <w:rPr>
          <w:color w:val="000000" w:themeColor="text1" w:themeShade="BF"/>
        </w:rPr>
      </w:pPr>
    </w:p>
    <w:p w14:paraId="3D9AD924" w14:textId="508B594C" w:rsidR="00D8084A" w:rsidRPr="005973EA" w:rsidRDefault="004B1B06" w:rsidP="006B4BE8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  <w:r>
        <w:rPr>
          <w:color w:val="000000" w:themeColor="text1" w:themeShade="BF"/>
        </w:rPr>
        <w:t xml:space="preserve">Ao acionar o menu </w:t>
      </w:r>
      <w:r>
        <w:rPr>
          <w:color w:val="31849B" w:themeColor="accent5" w:themeShade="BF"/>
        </w:rPr>
        <w:t>Acompanhar</w:t>
      </w:r>
      <w:r w:rsidRPr="00A03796">
        <w:rPr>
          <w:color w:val="31849B" w:themeColor="accent5" w:themeShade="BF"/>
        </w:rPr>
        <w:t xml:space="preserve"> </w:t>
      </w:r>
      <w:r>
        <w:rPr>
          <w:color w:val="31849B" w:themeColor="accent5" w:themeShade="BF"/>
        </w:rPr>
        <w:t>Substituição</w:t>
      </w:r>
      <w:r>
        <w:rPr>
          <w:color w:val="000000" w:themeColor="text1" w:themeShade="BF"/>
        </w:rPr>
        <w:t>, c</w:t>
      </w:r>
      <w:r w:rsidR="00E44083">
        <w:rPr>
          <w:color w:val="000000" w:themeColor="text1" w:themeShade="BF"/>
        </w:rPr>
        <w:t xml:space="preserve">aso NÃO seja responsável </w:t>
      </w:r>
      <w:r w:rsidR="0037028B">
        <w:rPr>
          <w:color w:val="000000" w:themeColor="text1" w:themeShade="BF"/>
        </w:rPr>
        <w:t>por</w:t>
      </w:r>
      <w:r w:rsidR="00E44083">
        <w:rPr>
          <w:color w:val="000000" w:themeColor="text1" w:themeShade="BF"/>
        </w:rPr>
        <w:t xml:space="preserve"> nenhuma chapa, o sistema deve exibir mensagem </w:t>
      </w:r>
      <w:r w:rsidR="00E44083" w:rsidRPr="00E44083">
        <w:rPr>
          <w:color w:val="31849B" w:themeColor="accent5" w:themeShade="BF"/>
        </w:rPr>
        <w:t>[</w:t>
      </w:r>
      <w:r w:rsidR="00E44083" w:rsidRPr="00E44083">
        <w:rPr>
          <w:color w:val="31849B" w:themeColor="accent5" w:themeShade="BF"/>
        </w:rPr>
        <w:fldChar w:fldCharType="begin"/>
      </w:r>
      <w:r w:rsidR="00E44083" w:rsidRPr="00E44083">
        <w:rPr>
          <w:color w:val="31849B" w:themeColor="accent5" w:themeShade="BF"/>
        </w:rPr>
        <w:instrText xml:space="preserve"> REF _Ref24551944 \r \h </w:instrText>
      </w:r>
      <w:r w:rsidR="00E44083" w:rsidRPr="00E44083">
        <w:rPr>
          <w:color w:val="31849B" w:themeColor="accent5" w:themeShade="BF"/>
        </w:rPr>
      </w:r>
      <w:r w:rsidR="00E44083" w:rsidRPr="00E44083">
        <w:rPr>
          <w:color w:val="31849B" w:themeColor="accent5" w:themeShade="BF"/>
        </w:rPr>
        <w:fldChar w:fldCharType="separate"/>
      </w:r>
      <w:r w:rsidR="00E44083" w:rsidRPr="00E44083">
        <w:rPr>
          <w:color w:val="31849B" w:themeColor="accent5" w:themeShade="BF"/>
        </w:rPr>
        <w:t>ME04</w:t>
      </w:r>
      <w:r w:rsidR="00E44083" w:rsidRPr="00E44083">
        <w:rPr>
          <w:color w:val="31849B" w:themeColor="accent5" w:themeShade="BF"/>
        </w:rPr>
        <w:fldChar w:fldCharType="end"/>
      </w:r>
      <w:r w:rsidR="00E44083" w:rsidRPr="00E44083">
        <w:rPr>
          <w:color w:val="31849B" w:themeColor="accent5" w:themeShade="BF"/>
        </w:rPr>
        <w:t xml:space="preserve">] </w:t>
      </w:r>
      <w:r w:rsidR="00E44083" w:rsidRPr="00E44083">
        <w:rPr>
          <w:rStyle w:val="Refdenotaderodap"/>
          <w:color w:val="31849B" w:themeColor="accent5" w:themeShade="BF"/>
        </w:rPr>
        <w:footnoteReference w:id="1"/>
      </w:r>
    </w:p>
    <w:p w14:paraId="42A8565A" w14:textId="77777777" w:rsidR="005973EA" w:rsidRPr="005973EA" w:rsidRDefault="005973EA" w:rsidP="005973EA">
      <w:pPr>
        <w:pStyle w:val="PargrafodaLista"/>
        <w:rPr>
          <w:color w:val="000000" w:themeColor="text1" w:themeShade="BF"/>
        </w:rPr>
      </w:pPr>
    </w:p>
    <w:p w14:paraId="7C0E10D3" w14:textId="15C6877A" w:rsidR="005973EA" w:rsidRPr="004D0B7A" w:rsidRDefault="004B1B06" w:rsidP="006B4BE8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  <w:r>
        <w:rPr>
          <w:color w:val="000000" w:themeColor="text1" w:themeShade="BF"/>
        </w:rPr>
        <w:t xml:space="preserve">Ao acionar o menu </w:t>
      </w:r>
      <w:r>
        <w:rPr>
          <w:color w:val="31849B" w:themeColor="accent5" w:themeShade="BF"/>
        </w:rPr>
        <w:t>Acompanhar</w:t>
      </w:r>
      <w:r w:rsidRPr="00A03796">
        <w:rPr>
          <w:color w:val="31849B" w:themeColor="accent5" w:themeShade="BF"/>
        </w:rPr>
        <w:t xml:space="preserve"> </w:t>
      </w:r>
      <w:r>
        <w:rPr>
          <w:color w:val="31849B" w:themeColor="accent5" w:themeShade="BF"/>
        </w:rPr>
        <w:t>Substituição</w:t>
      </w:r>
      <w:r w:rsidR="0037028B">
        <w:rPr>
          <w:color w:val="auto"/>
        </w:rPr>
        <w:t>,</w:t>
      </w:r>
      <w:r>
        <w:rPr>
          <w:color w:val="000000" w:themeColor="text1" w:themeShade="BF"/>
        </w:rPr>
        <w:t xml:space="preserve"> c</w:t>
      </w:r>
      <w:r w:rsidR="005973EA">
        <w:rPr>
          <w:color w:val="000000" w:themeColor="text1" w:themeShade="BF"/>
        </w:rPr>
        <w:t xml:space="preserve">aso NÃO tenha nenhuma solicitação de substituição para a chapa a qual o ator seja responsável, o sistema deve exibir mensagem </w:t>
      </w:r>
      <w:r w:rsidR="005973EA" w:rsidRPr="005973EA">
        <w:rPr>
          <w:color w:val="31849B" w:themeColor="accent5" w:themeShade="BF"/>
        </w:rPr>
        <w:t>[</w:t>
      </w:r>
      <w:r w:rsidR="005973EA" w:rsidRPr="005973EA">
        <w:rPr>
          <w:color w:val="31849B" w:themeColor="accent5" w:themeShade="BF"/>
        </w:rPr>
        <w:fldChar w:fldCharType="begin"/>
      </w:r>
      <w:r w:rsidR="005973EA" w:rsidRPr="005973EA">
        <w:rPr>
          <w:color w:val="31849B" w:themeColor="accent5" w:themeShade="BF"/>
        </w:rPr>
        <w:instrText xml:space="preserve"> REF _Ref24548577 \r \h </w:instrText>
      </w:r>
      <w:r w:rsidR="005973EA" w:rsidRPr="005973EA">
        <w:rPr>
          <w:color w:val="31849B" w:themeColor="accent5" w:themeShade="BF"/>
        </w:rPr>
      </w:r>
      <w:r w:rsidR="005973EA" w:rsidRPr="005973EA">
        <w:rPr>
          <w:color w:val="31849B" w:themeColor="accent5" w:themeShade="BF"/>
        </w:rPr>
        <w:fldChar w:fldCharType="separate"/>
      </w:r>
      <w:r w:rsidR="005973EA" w:rsidRPr="005973EA">
        <w:rPr>
          <w:color w:val="31849B" w:themeColor="accent5" w:themeShade="BF"/>
        </w:rPr>
        <w:t>ME03</w:t>
      </w:r>
      <w:r w:rsidR="005973EA" w:rsidRPr="005973EA">
        <w:rPr>
          <w:color w:val="31849B" w:themeColor="accent5" w:themeShade="BF"/>
        </w:rPr>
        <w:fldChar w:fldCharType="end"/>
      </w:r>
      <w:r w:rsidR="005973EA" w:rsidRPr="005973EA">
        <w:rPr>
          <w:color w:val="31849B" w:themeColor="accent5" w:themeShade="BF"/>
        </w:rPr>
        <w:t>]</w:t>
      </w:r>
      <w:r w:rsidR="005973EA">
        <w:rPr>
          <w:rStyle w:val="Refdenotaderodap"/>
          <w:color w:val="31849B" w:themeColor="accent5" w:themeShade="BF"/>
        </w:rPr>
        <w:footnoteReference w:id="2"/>
      </w:r>
    </w:p>
    <w:p w14:paraId="4DB21570" w14:textId="77777777" w:rsidR="004D0B7A" w:rsidRPr="004D0B7A" w:rsidRDefault="004D0B7A" w:rsidP="004D0B7A">
      <w:pPr>
        <w:pStyle w:val="PargrafodaLista"/>
        <w:rPr>
          <w:color w:val="000000" w:themeColor="text1" w:themeShade="BF"/>
        </w:rPr>
      </w:pPr>
    </w:p>
    <w:p w14:paraId="4D4F672D" w14:textId="78C0E6E7" w:rsidR="004D0B7A" w:rsidRPr="00D8084A" w:rsidRDefault="004D0B7A" w:rsidP="006B4BE8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  <w:r>
        <w:rPr>
          <w:color w:val="000000" w:themeColor="text1" w:themeShade="BF"/>
        </w:rPr>
        <w:t>O sistema deve exibir apenas Eleições com período de vigência aberto; Caso o período de vigência esteja finalizado (HST02), o sistema não deve exibir.</w:t>
      </w:r>
    </w:p>
    <w:p w14:paraId="7889139D" w14:textId="77777777" w:rsidR="00D8084A" w:rsidRPr="00D8084A" w:rsidRDefault="00D8084A" w:rsidP="00D8084A">
      <w:pPr>
        <w:pStyle w:val="PargrafodaLista"/>
        <w:rPr>
          <w:color w:val="000000" w:themeColor="text1"/>
        </w:rPr>
      </w:pPr>
    </w:p>
    <w:p w14:paraId="4479959F" w14:textId="77777777" w:rsidR="00DB3486" w:rsidRPr="00EC175D" w:rsidRDefault="00DB3486" w:rsidP="00DB3486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076DBC2C" w14:textId="50C3CBFB" w:rsidR="00DB3486" w:rsidRPr="00A24EFF" w:rsidRDefault="00DC0A4D" w:rsidP="00DB3486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8" w:name="_Ref25000604"/>
      <w:r>
        <w:rPr>
          <w:b/>
        </w:rPr>
        <w:t>Pedido de substituição de candidatura</w:t>
      </w:r>
      <w:r w:rsidR="00DB3486" w:rsidRPr="00EC175D">
        <w:rPr>
          <w:b/>
        </w:rPr>
        <w:t>:</w:t>
      </w:r>
      <w:r w:rsidR="00443201">
        <w:rPr>
          <w:b/>
        </w:rPr>
        <w:t xml:space="preserve"> </w:t>
      </w:r>
      <w:r w:rsidR="009D01A3" w:rsidRPr="00082DAB">
        <w:rPr>
          <w:color w:val="31849B" w:themeColor="accent5" w:themeShade="BF"/>
        </w:rPr>
        <w:t>[</w:t>
      </w:r>
      <w:r>
        <w:rPr>
          <w:color w:val="31849B" w:themeColor="accent5" w:themeShade="BF"/>
        </w:rPr>
        <w:fldChar w:fldCharType="begin"/>
      </w:r>
      <w:r>
        <w:rPr>
          <w:color w:val="31849B" w:themeColor="accent5" w:themeShade="BF"/>
        </w:rPr>
        <w:instrText xml:space="preserve"> REF _Ref24546055 \r \h </w:instrText>
      </w:r>
      <w:r>
        <w:rPr>
          <w:color w:val="31849B" w:themeColor="accent5" w:themeShade="BF"/>
        </w:rPr>
      </w:r>
      <w:r>
        <w:rPr>
          <w:color w:val="31849B" w:themeColor="accent5" w:themeShade="BF"/>
        </w:rPr>
        <w:fldChar w:fldCharType="separate"/>
      </w:r>
      <w:r>
        <w:rPr>
          <w:color w:val="31849B" w:themeColor="accent5" w:themeShade="BF"/>
        </w:rPr>
        <w:t>P01</w:t>
      </w:r>
      <w:r>
        <w:rPr>
          <w:color w:val="31849B" w:themeColor="accent5" w:themeShade="BF"/>
        </w:rPr>
        <w:fldChar w:fldCharType="end"/>
      </w:r>
      <w:r w:rsidR="009D01A3" w:rsidRPr="00082DAB">
        <w:rPr>
          <w:color w:val="31849B" w:themeColor="accent5" w:themeShade="BF"/>
        </w:rPr>
        <w:t>]</w:t>
      </w:r>
      <w:bookmarkEnd w:id="18"/>
    </w:p>
    <w:p w14:paraId="63460FDC" w14:textId="7897266B" w:rsidR="008C2F83" w:rsidRPr="008C2F83" w:rsidRDefault="008A1465" w:rsidP="006B4BE8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bookmarkStart w:id="19" w:name="_Ref15911404"/>
      <w:r>
        <w:rPr>
          <w:color w:val="000000" w:themeColor="text1"/>
        </w:rPr>
        <w:t xml:space="preserve">Ao acionar o submenu </w:t>
      </w:r>
      <w:r w:rsidR="008C2F83">
        <w:rPr>
          <w:color w:val="31849B" w:themeColor="accent5" w:themeShade="BF"/>
        </w:rPr>
        <w:t>Acompanhar</w:t>
      </w:r>
      <w:r w:rsidR="008C2F83" w:rsidRPr="00A03796">
        <w:rPr>
          <w:color w:val="31849B" w:themeColor="accent5" w:themeShade="BF"/>
        </w:rPr>
        <w:t xml:space="preserve"> </w:t>
      </w:r>
      <w:r w:rsidR="008C2F83">
        <w:rPr>
          <w:color w:val="31849B" w:themeColor="accent5" w:themeShade="BF"/>
        </w:rPr>
        <w:t>Substituição</w:t>
      </w:r>
      <w:r w:rsidRPr="008A1465">
        <w:rPr>
          <w:color w:val="auto"/>
        </w:rPr>
        <w:t>,</w:t>
      </w:r>
      <w:r>
        <w:rPr>
          <w:color w:val="auto"/>
        </w:rPr>
        <w:t xml:space="preserve"> o sistema deve</w:t>
      </w:r>
      <w:r w:rsidR="008C2F83">
        <w:rPr>
          <w:color w:val="auto"/>
        </w:rPr>
        <w:t xml:space="preserve"> exibir a interface </w:t>
      </w:r>
      <w:r w:rsidR="008C2F83" w:rsidRPr="00082DAB">
        <w:rPr>
          <w:color w:val="31849B" w:themeColor="accent5" w:themeShade="BF"/>
        </w:rPr>
        <w:t>[</w:t>
      </w:r>
      <w:r w:rsidR="008C2F83">
        <w:rPr>
          <w:color w:val="31849B" w:themeColor="accent5" w:themeShade="BF"/>
        </w:rPr>
        <w:fldChar w:fldCharType="begin"/>
      </w:r>
      <w:r w:rsidR="008C2F83">
        <w:rPr>
          <w:color w:val="31849B" w:themeColor="accent5" w:themeShade="BF"/>
        </w:rPr>
        <w:instrText xml:space="preserve"> REF _Ref24546055 \r \h </w:instrText>
      </w:r>
      <w:r w:rsidR="008C2F83">
        <w:rPr>
          <w:color w:val="31849B" w:themeColor="accent5" w:themeShade="BF"/>
        </w:rPr>
      </w:r>
      <w:r w:rsidR="008C2F83">
        <w:rPr>
          <w:color w:val="31849B" w:themeColor="accent5" w:themeShade="BF"/>
        </w:rPr>
        <w:fldChar w:fldCharType="separate"/>
      </w:r>
      <w:r w:rsidR="008C2F83">
        <w:rPr>
          <w:color w:val="31849B" w:themeColor="accent5" w:themeShade="BF"/>
        </w:rPr>
        <w:t>P01</w:t>
      </w:r>
      <w:r w:rsidR="008C2F83">
        <w:rPr>
          <w:color w:val="31849B" w:themeColor="accent5" w:themeShade="BF"/>
        </w:rPr>
        <w:fldChar w:fldCharType="end"/>
      </w:r>
      <w:r w:rsidR="008C2F83" w:rsidRPr="00082DAB">
        <w:rPr>
          <w:color w:val="31849B" w:themeColor="accent5" w:themeShade="BF"/>
        </w:rPr>
        <w:t>]</w:t>
      </w:r>
      <w:r w:rsidR="008C2F83" w:rsidRPr="008C2F83">
        <w:rPr>
          <w:color w:val="000000" w:themeColor="text1"/>
        </w:rPr>
        <w:t>, com todos os pedidos de substituições</w:t>
      </w:r>
      <w:r w:rsidR="008C2F83">
        <w:rPr>
          <w:color w:val="000000" w:themeColor="text1"/>
        </w:rPr>
        <w:t xml:space="preserve"> referente </w:t>
      </w:r>
      <w:r w:rsidR="008C2F83" w:rsidRPr="008C2F83">
        <w:rPr>
          <w:color w:val="000000" w:themeColor="text1"/>
        </w:rPr>
        <w:t>a chapa que o ator é um membro Responsável;</w:t>
      </w:r>
    </w:p>
    <w:p w14:paraId="51794F1B" w14:textId="77777777" w:rsidR="008C2F83" w:rsidRPr="008C2F83" w:rsidRDefault="008C2F83" w:rsidP="008C2F8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03BC26C0" w14:textId="5C6751BA" w:rsidR="002B36FA" w:rsidRPr="002B36FA" w:rsidRDefault="008A1465" w:rsidP="006B4BE8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>
        <w:rPr>
          <w:color w:val="auto"/>
        </w:rPr>
        <w:t xml:space="preserve"> </w:t>
      </w:r>
      <w:r w:rsidR="002B36FA">
        <w:rPr>
          <w:color w:val="auto"/>
        </w:rPr>
        <w:t xml:space="preserve">O sistema deve disponibilizar um componente para que o ator possa selecionar a quantidade de registro por página </w:t>
      </w:r>
      <w:r w:rsidR="002B36FA">
        <w:rPr>
          <w:noProof/>
          <w:color w:val="auto"/>
        </w:rPr>
        <w:drawing>
          <wp:inline distT="0" distB="0" distL="0" distR="0" wp14:anchorId="7D0C36CE" wp14:editId="755FA765">
            <wp:extent cx="818865" cy="156773"/>
            <wp:effectExtent l="0" t="0" r="63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980" cy="16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36FA">
        <w:rPr>
          <w:color w:val="auto"/>
        </w:rPr>
        <w:t>;</w:t>
      </w:r>
    </w:p>
    <w:p w14:paraId="08374CDF" w14:textId="77777777" w:rsidR="002B36FA" w:rsidRPr="002B36FA" w:rsidRDefault="002B36FA" w:rsidP="002B36FA">
      <w:pPr>
        <w:pStyle w:val="PargrafodaLista"/>
        <w:rPr>
          <w:color w:val="000000" w:themeColor="text1"/>
        </w:rPr>
      </w:pPr>
    </w:p>
    <w:p w14:paraId="71A5CA98" w14:textId="79CAA30F" w:rsidR="002B36FA" w:rsidRDefault="002B36FA" w:rsidP="006B4BE8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Este componente deve ser populado com os valores:  2, 10, 15, 20 e 50;</w:t>
      </w:r>
    </w:p>
    <w:p w14:paraId="6DDE6C29" w14:textId="77777777" w:rsidR="002B36FA" w:rsidRPr="002B36FA" w:rsidRDefault="002B36FA" w:rsidP="002B36FA">
      <w:pPr>
        <w:pStyle w:val="PargrafodaLista"/>
        <w:rPr>
          <w:color w:val="000000" w:themeColor="text1"/>
        </w:rPr>
      </w:pPr>
    </w:p>
    <w:p w14:paraId="5499DC01" w14:textId="77777777" w:rsidR="002B36FA" w:rsidRDefault="002B36FA" w:rsidP="002B36FA">
      <w:pPr>
        <w:pStyle w:val="PargrafodaLista"/>
        <w:numPr>
          <w:ilvl w:val="0"/>
          <w:numId w:val="13"/>
        </w:numPr>
        <w:spacing w:before="60" w:after="60"/>
        <w:ind w:left="567"/>
        <w:jc w:val="both"/>
      </w:pPr>
      <w:r>
        <w:rPr>
          <w:color w:val="000000" w:themeColor="text1"/>
        </w:rPr>
        <w:t xml:space="preserve">O sistema </w:t>
      </w:r>
      <w:r w:rsidRPr="00BE33F0">
        <w:t>disponibilizar o campo “</w:t>
      </w:r>
      <w:r w:rsidRPr="002B36FA">
        <w:rPr>
          <w:b/>
        </w:rPr>
        <w:t>Buscar</w:t>
      </w:r>
      <w:r w:rsidRPr="00BE33F0">
        <w:t>”, aonde o ator poderá realizar suas buscas dentro dos dados contidos no resultado da pesquisa;</w:t>
      </w:r>
    </w:p>
    <w:p w14:paraId="2D99EC21" w14:textId="77777777" w:rsidR="002B36FA" w:rsidRDefault="002B36FA" w:rsidP="002B36FA">
      <w:pPr>
        <w:pStyle w:val="PargrafodaLista"/>
        <w:ind w:left="567"/>
      </w:pPr>
    </w:p>
    <w:p w14:paraId="050478B2" w14:textId="2877B7D7" w:rsidR="002B36FA" w:rsidRPr="002B36FA" w:rsidRDefault="002B36FA" w:rsidP="002B36FA">
      <w:pPr>
        <w:pStyle w:val="PargrafodaLista"/>
        <w:numPr>
          <w:ilvl w:val="0"/>
          <w:numId w:val="13"/>
        </w:numPr>
        <w:spacing w:before="60" w:after="60"/>
        <w:ind w:left="567"/>
        <w:jc w:val="both"/>
      </w:pPr>
      <w:r w:rsidRPr="00BE33F0">
        <w:t xml:space="preserve">Caso o sistema identifique que o </w:t>
      </w:r>
      <w:r w:rsidRPr="00F0509E">
        <w:t xml:space="preserve">ator informou um valor no campo “Buscar”, que não possui resultado, o sistema deve exibir mensagem; </w:t>
      </w:r>
      <w:r w:rsidRPr="00F0509E">
        <w:rPr>
          <w:color w:val="31849B" w:themeColor="accent5" w:themeShade="BF"/>
        </w:rPr>
        <w:t>[</w:t>
      </w:r>
      <w:r>
        <w:rPr>
          <w:color w:val="31849B" w:themeColor="accent5" w:themeShade="BF"/>
        </w:rPr>
        <w:fldChar w:fldCharType="begin"/>
      </w:r>
      <w:r>
        <w:rPr>
          <w:color w:val="31849B" w:themeColor="accent5" w:themeShade="BF"/>
        </w:rPr>
        <w:instrText xml:space="preserve"> REF _Ref24556058 \r \h </w:instrText>
      </w:r>
      <w:r>
        <w:rPr>
          <w:color w:val="31849B" w:themeColor="accent5" w:themeShade="BF"/>
        </w:rPr>
      </w:r>
      <w:r>
        <w:rPr>
          <w:color w:val="31849B" w:themeColor="accent5" w:themeShade="BF"/>
        </w:rPr>
        <w:fldChar w:fldCharType="separate"/>
      </w:r>
      <w:r>
        <w:rPr>
          <w:color w:val="31849B" w:themeColor="accent5" w:themeShade="BF"/>
        </w:rPr>
        <w:t>ME05</w:t>
      </w:r>
      <w:r>
        <w:rPr>
          <w:color w:val="31849B" w:themeColor="accent5" w:themeShade="BF"/>
        </w:rPr>
        <w:fldChar w:fldCharType="end"/>
      </w:r>
      <w:r w:rsidRPr="00F0509E">
        <w:rPr>
          <w:color w:val="31849B" w:themeColor="accent5" w:themeShade="BF"/>
        </w:rPr>
        <w:t>]</w:t>
      </w:r>
    </w:p>
    <w:p w14:paraId="58332385" w14:textId="77777777" w:rsidR="002B36FA" w:rsidRDefault="002B36FA" w:rsidP="002B36FA">
      <w:pPr>
        <w:pStyle w:val="PargrafodaLista"/>
      </w:pPr>
    </w:p>
    <w:p w14:paraId="13D47257" w14:textId="6F6BA4D4" w:rsidR="002B36FA" w:rsidRDefault="002B36FA" w:rsidP="002B36FA">
      <w:pPr>
        <w:pStyle w:val="PargrafodaLista"/>
        <w:numPr>
          <w:ilvl w:val="0"/>
          <w:numId w:val="13"/>
        </w:numPr>
        <w:spacing w:before="60" w:after="60"/>
        <w:ind w:left="567"/>
        <w:jc w:val="both"/>
      </w:pPr>
      <w:r>
        <w:t>O sistema deve exibir as colunas abaixo informadas:</w:t>
      </w:r>
    </w:p>
    <w:p w14:paraId="6CF844A4" w14:textId="77777777" w:rsidR="002B36FA" w:rsidRDefault="002B36FA" w:rsidP="002B36FA">
      <w:pPr>
        <w:pStyle w:val="PargrafodaLista"/>
      </w:pPr>
    </w:p>
    <w:p w14:paraId="0F9F4A76" w14:textId="4868A2FC" w:rsidR="002B36FA" w:rsidRDefault="002B36FA" w:rsidP="002B36FA">
      <w:pPr>
        <w:pStyle w:val="PargrafodaLista"/>
        <w:numPr>
          <w:ilvl w:val="0"/>
          <w:numId w:val="13"/>
        </w:numPr>
        <w:spacing w:before="60" w:after="60"/>
        <w:ind w:left="993"/>
        <w:jc w:val="both"/>
      </w:pPr>
      <w:r w:rsidRPr="002B36FA">
        <w:rPr>
          <w:b/>
        </w:rPr>
        <w:t>Protocolo</w:t>
      </w:r>
      <w:r>
        <w:t>: o sistema deve exibir o número do protocolo gerado automaticamente pelo sistema na estória HST027; os registros devem ser exibidos em ordem crescente pelo número de protocolo, caso exista mais de um registro;</w:t>
      </w:r>
    </w:p>
    <w:p w14:paraId="25154C77" w14:textId="77777777" w:rsidR="002B36FA" w:rsidRDefault="002B36FA" w:rsidP="002B36FA">
      <w:pPr>
        <w:pStyle w:val="PargrafodaLista"/>
      </w:pPr>
    </w:p>
    <w:p w14:paraId="276825D4" w14:textId="08C7B7EA" w:rsidR="00AC79DA" w:rsidRDefault="00AC79DA" w:rsidP="00AC79DA">
      <w:pPr>
        <w:pStyle w:val="PargrafodaLista"/>
        <w:numPr>
          <w:ilvl w:val="0"/>
          <w:numId w:val="13"/>
        </w:numPr>
        <w:spacing w:before="60" w:after="60"/>
        <w:ind w:left="993"/>
        <w:jc w:val="both"/>
      </w:pPr>
      <w:r w:rsidRPr="00AC79DA">
        <w:rPr>
          <w:b/>
        </w:rPr>
        <w:t>Data/Hora do Cadastro</w:t>
      </w:r>
      <w:r>
        <w:t>:</w:t>
      </w:r>
      <w:r w:rsidRPr="00AC79DA">
        <w:rPr>
          <w:b/>
        </w:rPr>
        <w:t xml:space="preserve"> </w:t>
      </w:r>
      <w:r>
        <w:t>o sistema deve exibir a data e hora concatenada, a qual o pedido de substituição foi realizado na estória HST027;</w:t>
      </w:r>
    </w:p>
    <w:p w14:paraId="5EC940DA" w14:textId="77777777" w:rsidR="00AC79DA" w:rsidRPr="00AC79DA" w:rsidRDefault="00AC79DA" w:rsidP="00AC79DA">
      <w:pPr>
        <w:pStyle w:val="PargrafodaLista"/>
        <w:rPr>
          <w:b/>
        </w:rPr>
      </w:pPr>
    </w:p>
    <w:p w14:paraId="4F986987" w14:textId="0CA3FF93" w:rsidR="002B36FA" w:rsidRDefault="002B36FA" w:rsidP="002B36FA">
      <w:pPr>
        <w:pStyle w:val="PargrafodaLista"/>
        <w:numPr>
          <w:ilvl w:val="0"/>
          <w:numId w:val="13"/>
        </w:numPr>
        <w:spacing w:before="60" w:after="60"/>
        <w:ind w:left="993"/>
        <w:jc w:val="both"/>
      </w:pPr>
      <w:r w:rsidRPr="002B36FA">
        <w:rPr>
          <w:b/>
        </w:rPr>
        <w:t>Membros Cadastrados</w:t>
      </w:r>
      <w:r>
        <w:t>: o sistema</w:t>
      </w:r>
      <w:r w:rsidR="00AD499E">
        <w:t xml:space="preserve"> deve exibir o nome dos membros </w:t>
      </w:r>
      <w:r w:rsidR="00AD499E" w:rsidRPr="00AD499E">
        <w:rPr>
          <w:b/>
        </w:rPr>
        <w:t>SUBSTITUTOS</w:t>
      </w:r>
      <w:r w:rsidR="00AD499E">
        <w:t>, tanto o Titular como o Suplente;</w:t>
      </w:r>
    </w:p>
    <w:p w14:paraId="6F34420D" w14:textId="77777777" w:rsidR="00AD499E" w:rsidRDefault="00AD499E" w:rsidP="00AD499E">
      <w:pPr>
        <w:pStyle w:val="PargrafodaLista"/>
      </w:pPr>
    </w:p>
    <w:p w14:paraId="41CB7C50" w14:textId="7B8744BC" w:rsidR="00AD499E" w:rsidRDefault="00AD499E" w:rsidP="00AD499E">
      <w:pPr>
        <w:pStyle w:val="PargrafodaLista"/>
        <w:numPr>
          <w:ilvl w:val="0"/>
          <w:numId w:val="13"/>
        </w:numPr>
        <w:spacing w:before="60" w:after="60"/>
        <w:ind w:left="993"/>
        <w:jc w:val="both"/>
      </w:pPr>
      <w:r w:rsidRPr="002B36FA">
        <w:rPr>
          <w:b/>
        </w:rPr>
        <w:lastRenderedPageBreak/>
        <w:t xml:space="preserve">Membros </w:t>
      </w:r>
      <w:r>
        <w:rPr>
          <w:b/>
        </w:rPr>
        <w:t>Substituídos</w:t>
      </w:r>
      <w:r>
        <w:t xml:space="preserve">: o sistema deve exibir o nome dos membros que serão </w:t>
      </w:r>
      <w:r w:rsidRPr="00AD499E">
        <w:rPr>
          <w:b/>
        </w:rPr>
        <w:t>SUBSTITUÍDOS</w:t>
      </w:r>
      <w:r>
        <w:t>, tanto o Titular como o Suplente;</w:t>
      </w:r>
    </w:p>
    <w:p w14:paraId="239D194B" w14:textId="77777777" w:rsidR="00D02587" w:rsidRDefault="00D02587" w:rsidP="00D02587">
      <w:pPr>
        <w:pStyle w:val="PargrafodaLista"/>
      </w:pPr>
    </w:p>
    <w:p w14:paraId="776F171C" w14:textId="47025436" w:rsidR="00AD499E" w:rsidRDefault="00D02587" w:rsidP="002B36FA">
      <w:pPr>
        <w:pStyle w:val="PargrafodaLista"/>
        <w:numPr>
          <w:ilvl w:val="0"/>
          <w:numId w:val="13"/>
        </w:numPr>
        <w:spacing w:before="60" w:after="60"/>
        <w:ind w:left="993"/>
        <w:jc w:val="both"/>
      </w:pPr>
      <w:r w:rsidRPr="00D02587">
        <w:rPr>
          <w:b/>
        </w:rPr>
        <w:t>Status</w:t>
      </w:r>
      <w:r>
        <w:rPr>
          <w:b/>
        </w:rPr>
        <w:t xml:space="preserve"> da Substituição</w:t>
      </w:r>
      <w:r>
        <w:t>: o sistema deve exibir os status abaixo informados:</w:t>
      </w:r>
    </w:p>
    <w:p w14:paraId="3351EFED" w14:textId="77777777" w:rsidR="00D02587" w:rsidRDefault="00D02587" w:rsidP="00D02587">
      <w:pPr>
        <w:pStyle w:val="PargrafodaLista"/>
      </w:pPr>
    </w:p>
    <w:p w14:paraId="3F657BFA" w14:textId="3472F9BF" w:rsidR="00D02587" w:rsidRDefault="00661CE4" w:rsidP="008D3F6A">
      <w:pPr>
        <w:pStyle w:val="PargrafodaLista"/>
        <w:numPr>
          <w:ilvl w:val="0"/>
          <w:numId w:val="13"/>
        </w:numPr>
        <w:spacing w:before="60" w:after="60"/>
        <w:ind w:left="1560"/>
        <w:jc w:val="both"/>
      </w:pPr>
      <w:r>
        <w:rPr>
          <w:noProof/>
        </w:rPr>
        <w:drawing>
          <wp:inline distT="0" distB="0" distL="0" distR="0" wp14:anchorId="39E3DF64" wp14:editId="59074602">
            <wp:extent cx="443230" cy="6331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813" cy="7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2587">
        <w:t xml:space="preserve">: </w:t>
      </w:r>
      <w:r w:rsidR="008D3F6A">
        <w:t>para registro o qual não existe uma análise pela parte competente em julgar o Deferimento ou Indeferimento da substituição;</w:t>
      </w:r>
    </w:p>
    <w:p w14:paraId="4FAFFC6B" w14:textId="77777777" w:rsidR="00D02587" w:rsidRDefault="00D02587" w:rsidP="008D3F6A">
      <w:pPr>
        <w:pStyle w:val="PargrafodaLista"/>
        <w:ind w:left="1560"/>
      </w:pPr>
    </w:p>
    <w:p w14:paraId="5B1CEF96" w14:textId="053E8FC0" w:rsidR="00D02587" w:rsidRDefault="00D02587" w:rsidP="008D3F6A">
      <w:pPr>
        <w:pStyle w:val="PargrafodaLista"/>
        <w:numPr>
          <w:ilvl w:val="0"/>
          <w:numId w:val="13"/>
        </w:numPr>
        <w:spacing w:before="60" w:after="60"/>
        <w:ind w:left="1560"/>
        <w:jc w:val="both"/>
      </w:pPr>
      <w:r>
        <w:rPr>
          <w:noProof/>
        </w:rPr>
        <w:drawing>
          <wp:inline distT="0" distB="0" distL="0" distR="0" wp14:anchorId="30E57A2B" wp14:editId="08C42C09">
            <wp:extent cx="377687" cy="63916"/>
            <wp:effectExtent l="0" t="0" r="381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269" cy="7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F6A">
        <w:t xml:space="preserve">: para registro que foram julgados como DEFERIDOS o pedido substituição;  </w:t>
      </w:r>
    </w:p>
    <w:p w14:paraId="7C427BBB" w14:textId="77777777" w:rsidR="00D02587" w:rsidRDefault="00D02587" w:rsidP="008D3F6A">
      <w:pPr>
        <w:pStyle w:val="PargrafodaLista"/>
        <w:ind w:left="1560"/>
      </w:pPr>
    </w:p>
    <w:p w14:paraId="2447E09E" w14:textId="6B79AE2B" w:rsidR="00D02587" w:rsidRDefault="00D02587" w:rsidP="008D3F6A">
      <w:pPr>
        <w:pStyle w:val="PargrafodaLista"/>
        <w:numPr>
          <w:ilvl w:val="0"/>
          <w:numId w:val="13"/>
        </w:numPr>
        <w:spacing w:before="60" w:after="60"/>
        <w:ind w:left="1560"/>
        <w:jc w:val="both"/>
      </w:pPr>
      <w:r>
        <w:rPr>
          <w:noProof/>
        </w:rPr>
        <w:drawing>
          <wp:inline distT="0" distB="0" distL="0" distR="0" wp14:anchorId="1A92CAFB" wp14:editId="6487B2E8">
            <wp:extent cx="357809" cy="60552"/>
            <wp:effectExtent l="0" t="0" r="444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1056" cy="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F6A">
        <w:t>: para registro que foram julgados como INDEFERIDOS, ou seja, foi negado o pedido de substituição;</w:t>
      </w:r>
    </w:p>
    <w:p w14:paraId="28064E3C" w14:textId="77777777" w:rsidR="008D3F6A" w:rsidRDefault="008D3F6A" w:rsidP="008D3F6A">
      <w:pPr>
        <w:pStyle w:val="PargrafodaLista"/>
      </w:pPr>
    </w:p>
    <w:p w14:paraId="10B5C2FE" w14:textId="33E8ADFA" w:rsidR="00A51E6D" w:rsidRPr="00B84138" w:rsidRDefault="008D3F6A" w:rsidP="00A51E6D">
      <w:pPr>
        <w:pStyle w:val="PargrafodaLista"/>
        <w:numPr>
          <w:ilvl w:val="0"/>
          <w:numId w:val="13"/>
        </w:numPr>
        <w:spacing w:before="60" w:after="60"/>
        <w:ind w:left="993"/>
        <w:jc w:val="both"/>
      </w:pPr>
      <w:r>
        <w:rPr>
          <w:b/>
        </w:rPr>
        <w:t xml:space="preserve">Ação: </w:t>
      </w:r>
      <w:r>
        <w:t xml:space="preserve">o sistema deve exibir a opção </w:t>
      </w:r>
      <w:r w:rsidRPr="008178AB">
        <w:rPr>
          <w:b/>
        </w:rPr>
        <w:t>V</w:t>
      </w:r>
      <w:r w:rsidR="008178AB">
        <w:rPr>
          <w:b/>
        </w:rPr>
        <w:t>ISUALIZAR</w:t>
      </w:r>
      <w:r w:rsidR="008178AB">
        <w:t>.</w:t>
      </w:r>
    </w:p>
    <w:p w14:paraId="1215195B" w14:textId="77777777" w:rsidR="00683C6F" w:rsidRDefault="00683C6F" w:rsidP="00683C6F">
      <w:pPr>
        <w:pStyle w:val="PargrafodaLista"/>
        <w:widowControl/>
        <w:tabs>
          <w:tab w:val="left" w:pos="2486"/>
        </w:tabs>
        <w:autoSpaceDE/>
        <w:adjustRightInd/>
        <w:spacing w:after="200" w:line="276" w:lineRule="auto"/>
        <w:ind w:left="1294"/>
        <w:contextualSpacing/>
        <w:rPr>
          <w:color w:val="auto"/>
        </w:rPr>
      </w:pPr>
    </w:p>
    <w:p w14:paraId="6EABC323" w14:textId="190E8105" w:rsidR="00326FFF" w:rsidRDefault="00326FFF" w:rsidP="004A37AB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6EFBED5C" w14:textId="5D8FD78B" w:rsidR="003B3A79" w:rsidRPr="003B3A79" w:rsidRDefault="008178AB" w:rsidP="00326FF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bookmarkStart w:id="20" w:name="_Ref25001067"/>
      <w:bookmarkStart w:id="21" w:name="_Ref15569690"/>
      <w:bookmarkEnd w:id="19"/>
      <w:r>
        <w:rPr>
          <w:b/>
        </w:rPr>
        <w:t>Visualizar o Detalhamento do Pedido de Substituição</w:t>
      </w:r>
      <w:r w:rsidR="00B3537D">
        <w:rPr>
          <w:b/>
        </w:rPr>
        <w:t xml:space="preserve"> </w:t>
      </w:r>
      <w:r w:rsidR="00B3537D" w:rsidRPr="008D3F6A">
        <w:rPr>
          <w:color w:val="31849B" w:themeColor="accent5" w:themeShade="BF"/>
        </w:rPr>
        <w:t>[</w:t>
      </w:r>
      <w:r w:rsidR="00B3537D" w:rsidRPr="008D3F6A">
        <w:rPr>
          <w:color w:val="31849B" w:themeColor="accent5" w:themeShade="BF"/>
        </w:rPr>
        <w:fldChar w:fldCharType="begin"/>
      </w:r>
      <w:r w:rsidR="00B3537D" w:rsidRPr="008D3F6A">
        <w:rPr>
          <w:color w:val="31849B" w:themeColor="accent5" w:themeShade="BF"/>
        </w:rPr>
        <w:instrText xml:space="preserve"> REF _Ref24983632 \r \h </w:instrText>
      </w:r>
      <w:r w:rsidR="00B3537D" w:rsidRPr="008D3F6A">
        <w:rPr>
          <w:color w:val="31849B" w:themeColor="accent5" w:themeShade="BF"/>
        </w:rPr>
      </w:r>
      <w:r w:rsidR="00B3537D" w:rsidRPr="008D3F6A">
        <w:rPr>
          <w:color w:val="31849B" w:themeColor="accent5" w:themeShade="BF"/>
        </w:rPr>
        <w:fldChar w:fldCharType="separate"/>
      </w:r>
      <w:r w:rsidR="00B3537D" w:rsidRPr="008D3F6A">
        <w:rPr>
          <w:color w:val="31849B" w:themeColor="accent5" w:themeShade="BF"/>
        </w:rPr>
        <w:t>P02</w:t>
      </w:r>
      <w:r w:rsidR="00B3537D" w:rsidRPr="008D3F6A">
        <w:rPr>
          <w:color w:val="31849B" w:themeColor="accent5" w:themeShade="BF"/>
        </w:rPr>
        <w:fldChar w:fldCharType="end"/>
      </w:r>
      <w:r w:rsidR="00B3537D" w:rsidRPr="008D3F6A">
        <w:rPr>
          <w:color w:val="31849B" w:themeColor="accent5" w:themeShade="BF"/>
        </w:rPr>
        <w:t>]</w:t>
      </w:r>
      <w:bookmarkEnd w:id="20"/>
    </w:p>
    <w:p w14:paraId="39C28BCB" w14:textId="379E42B3" w:rsidR="008178AB" w:rsidRPr="008178AB" w:rsidRDefault="008178AB" w:rsidP="00771A3C">
      <w:pPr>
        <w:pStyle w:val="PargrafodaLista"/>
        <w:widowControl/>
        <w:numPr>
          <w:ilvl w:val="0"/>
          <w:numId w:val="14"/>
        </w:numPr>
        <w:autoSpaceDE/>
        <w:adjustRightInd/>
        <w:spacing w:before="60" w:after="200" w:line="276" w:lineRule="auto"/>
        <w:ind w:left="567"/>
        <w:contextualSpacing/>
        <w:jc w:val="both"/>
        <w:rPr>
          <w:color w:val="auto"/>
        </w:rPr>
      </w:pPr>
      <w:r>
        <w:rPr>
          <w:color w:val="auto"/>
        </w:rPr>
        <w:t xml:space="preserve">Na coluna </w:t>
      </w:r>
      <w:r w:rsidRPr="008178AB">
        <w:rPr>
          <w:b/>
          <w:color w:val="auto"/>
        </w:rPr>
        <w:t>Ação</w:t>
      </w:r>
      <w:r w:rsidR="0037028B">
        <w:rPr>
          <w:b/>
          <w:color w:val="auto"/>
        </w:rPr>
        <w:t xml:space="preserve"> </w:t>
      </w:r>
      <w:r w:rsidR="0037028B" w:rsidRPr="0037028B">
        <w:rPr>
          <w:b/>
          <w:color w:val="31849B" w:themeColor="accent5" w:themeShade="BF"/>
        </w:rPr>
        <w:t>[</w:t>
      </w:r>
      <w:r w:rsidR="0037028B" w:rsidRPr="0037028B">
        <w:rPr>
          <w:b/>
          <w:color w:val="31849B" w:themeColor="accent5" w:themeShade="BF"/>
        </w:rPr>
        <w:fldChar w:fldCharType="begin"/>
      </w:r>
      <w:r w:rsidR="0037028B" w:rsidRPr="0037028B">
        <w:rPr>
          <w:b/>
          <w:color w:val="31849B" w:themeColor="accent5" w:themeShade="BF"/>
        </w:rPr>
        <w:instrText xml:space="preserve"> REF _Ref24546055 \r \h </w:instrText>
      </w:r>
      <w:r w:rsidR="0037028B" w:rsidRPr="0037028B">
        <w:rPr>
          <w:b/>
          <w:color w:val="31849B" w:themeColor="accent5" w:themeShade="BF"/>
        </w:rPr>
      </w:r>
      <w:r w:rsidR="0037028B" w:rsidRPr="0037028B">
        <w:rPr>
          <w:b/>
          <w:color w:val="31849B" w:themeColor="accent5" w:themeShade="BF"/>
        </w:rPr>
        <w:fldChar w:fldCharType="separate"/>
      </w:r>
      <w:r w:rsidR="0037028B" w:rsidRPr="0037028B">
        <w:rPr>
          <w:b/>
          <w:color w:val="31849B" w:themeColor="accent5" w:themeShade="BF"/>
        </w:rPr>
        <w:t>P01</w:t>
      </w:r>
      <w:r w:rsidR="0037028B" w:rsidRPr="0037028B">
        <w:rPr>
          <w:b/>
          <w:color w:val="31849B" w:themeColor="accent5" w:themeShade="BF"/>
        </w:rPr>
        <w:fldChar w:fldCharType="end"/>
      </w:r>
      <w:r w:rsidR="0037028B" w:rsidRPr="0037028B">
        <w:rPr>
          <w:b/>
          <w:color w:val="31849B" w:themeColor="accent5" w:themeShade="BF"/>
        </w:rPr>
        <w:t>]</w:t>
      </w:r>
      <w:r>
        <w:rPr>
          <w:color w:val="auto"/>
        </w:rPr>
        <w:t xml:space="preserve">, ao acionar a opção </w:t>
      </w:r>
      <w:r w:rsidRPr="008178AB">
        <w:rPr>
          <w:b/>
          <w:color w:val="auto"/>
        </w:rPr>
        <w:t>VISUALIZAR</w:t>
      </w:r>
      <w:r>
        <w:rPr>
          <w:color w:val="auto"/>
        </w:rPr>
        <w:t xml:space="preserve">, o sistema deve exibir a interface </w:t>
      </w:r>
      <w:r w:rsidRPr="008D3F6A">
        <w:rPr>
          <w:color w:val="31849B" w:themeColor="accent5" w:themeShade="BF"/>
        </w:rPr>
        <w:t>[</w:t>
      </w:r>
      <w:r w:rsidRPr="008D3F6A">
        <w:rPr>
          <w:color w:val="31849B" w:themeColor="accent5" w:themeShade="BF"/>
        </w:rPr>
        <w:fldChar w:fldCharType="begin"/>
      </w:r>
      <w:r w:rsidRPr="008D3F6A">
        <w:rPr>
          <w:color w:val="31849B" w:themeColor="accent5" w:themeShade="BF"/>
        </w:rPr>
        <w:instrText xml:space="preserve"> REF _Ref24983632 \r \h </w:instrText>
      </w:r>
      <w:r w:rsidRPr="008D3F6A">
        <w:rPr>
          <w:color w:val="31849B" w:themeColor="accent5" w:themeShade="BF"/>
        </w:rPr>
      </w:r>
      <w:r w:rsidRPr="008D3F6A">
        <w:rPr>
          <w:color w:val="31849B" w:themeColor="accent5" w:themeShade="BF"/>
        </w:rPr>
        <w:fldChar w:fldCharType="separate"/>
      </w:r>
      <w:r w:rsidRPr="008D3F6A">
        <w:rPr>
          <w:color w:val="31849B" w:themeColor="accent5" w:themeShade="BF"/>
        </w:rPr>
        <w:t>P02</w:t>
      </w:r>
      <w:r w:rsidRPr="008D3F6A">
        <w:rPr>
          <w:color w:val="31849B" w:themeColor="accent5" w:themeShade="BF"/>
        </w:rPr>
        <w:fldChar w:fldCharType="end"/>
      </w:r>
      <w:r w:rsidRPr="008D3F6A">
        <w:rPr>
          <w:color w:val="31849B" w:themeColor="accent5" w:themeShade="BF"/>
        </w:rPr>
        <w:t>]</w:t>
      </w:r>
      <w:r>
        <w:rPr>
          <w:color w:val="31849B" w:themeColor="accent5" w:themeShade="BF"/>
        </w:rPr>
        <w:t>;</w:t>
      </w:r>
    </w:p>
    <w:p w14:paraId="0655B061" w14:textId="77777777" w:rsidR="008178AB" w:rsidRPr="008178AB" w:rsidRDefault="008178AB" w:rsidP="008178AB">
      <w:pPr>
        <w:pStyle w:val="PargrafodaLista"/>
        <w:widowControl/>
        <w:autoSpaceDE/>
        <w:adjustRightInd/>
        <w:spacing w:before="60" w:after="200" w:line="276" w:lineRule="auto"/>
        <w:ind w:left="720"/>
        <w:contextualSpacing/>
        <w:jc w:val="both"/>
        <w:rPr>
          <w:color w:val="auto"/>
        </w:rPr>
      </w:pPr>
    </w:p>
    <w:p w14:paraId="00672D8F" w14:textId="6F4E0F25" w:rsidR="008178AB" w:rsidRDefault="008178AB" w:rsidP="00771A3C">
      <w:pPr>
        <w:pStyle w:val="PargrafodaLista"/>
        <w:widowControl/>
        <w:numPr>
          <w:ilvl w:val="0"/>
          <w:numId w:val="14"/>
        </w:numPr>
        <w:autoSpaceDE/>
        <w:adjustRightInd/>
        <w:spacing w:before="60" w:after="200" w:line="276" w:lineRule="auto"/>
        <w:ind w:left="567"/>
        <w:contextualSpacing/>
        <w:jc w:val="both"/>
        <w:rPr>
          <w:color w:val="auto"/>
        </w:rPr>
      </w:pPr>
      <w:r>
        <w:rPr>
          <w:color w:val="auto"/>
        </w:rPr>
        <w:t xml:space="preserve">O sistema </w:t>
      </w:r>
      <w:r w:rsidR="0037028B">
        <w:rPr>
          <w:color w:val="auto"/>
        </w:rPr>
        <w:t xml:space="preserve">deve </w:t>
      </w:r>
      <w:r>
        <w:rPr>
          <w:color w:val="auto"/>
        </w:rPr>
        <w:t>exibi</w:t>
      </w:r>
      <w:r w:rsidR="0037028B">
        <w:rPr>
          <w:color w:val="auto"/>
        </w:rPr>
        <w:t>r</w:t>
      </w:r>
      <w:r>
        <w:rPr>
          <w:color w:val="auto"/>
        </w:rPr>
        <w:t xml:space="preserve"> o detalhamento das informações do pedido de substituição, conforme </w:t>
      </w:r>
      <w:r w:rsidR="00771A3C">
        <w:rPr>
          <w:color w:val="auto"/>
        </w:rPr>
        <w:t>incluído na</w:t>
      </w:r>
      <w:r>
        <w:rPr>
          <w:color w:val="auto"/>
        </w:rPr>
        <w:t xml:space="preserve"> estória HST027;</w:t>
      </w:r>
    </w:p>
    <w:p w14:paraId="7779ACD4" w14:textId="77777777" w:rsidR="008178AB" w:rsidRDefault="008178AB" w:rsidP="008178AB">
      <w:pPr>
        <w:pStyle w:val="PargrafodaLista"/>
        <w:widowControl/>
        <w:autoSpaceDE/>
        <w:adjustRightInd/>
        <w:spacing w:before="60" w:after="200" w:line="276" w:lineRule="auto"/>
        <w:ind w:left="720"/>
        <w:contextualSpacing/>
        <w:jc w:val="both"/>
        <w:rPr>
          <w:color w:val="auto"/>
        </w:rPr>
      </w:pPr>
    </w:p>
    <w:p w14:paraId="11E8492A" w14:textId="423FA9D6" w:rsidR="008178AB" w:rsidRDefault="008178AB" w:rsidP="00771A3C">
      <w:pPr>
        <w:pStyle w:val="PargrafodaLista"/>
        <w:widowControl/>
        <w:numPr>
          <w:ilvl w:val="0"/>
          <w:numId w:val="14"/>
        </w:numPr>
        <w:autoSpaceDE/>
        <w:adjustRightInd/>
        <w:spacing w:before="60" w:after="200" w:line="276" w:lineRule="auto"/>
        <w:ind w:left="567"/>
        <w:contextualSpacing/>
        <w:jc w:val="both"/>
        <w:rPr>
          <w:color w:val="auto"/>
        </w:rPr>
      </w:pPr>
      <w:r>
        <w:rPr>
          <w:color w:val="auto"/>
        </w:rPr>
        <w:t>O sistema deve exibir as colunas abaixo informadas</w:t>
      </w:r>
      <w:r w:rsidR="00B3537D">
        <w:rPr>
          <w:color w:val="auto"/>
        </w:rPr>
        <w:t xml:space="preserve"> (Desabilitadas para edição)</w:t>
      </w:r>
      <w:r>
        <w:rPr>
          <w:color w:val="auto"/>
        </w:rPr>
        <w:t>:</w:t>
      </w:r>
    </w:p>
    <w:p w14:paraId="1DB0828E" w14:textId="3DFF769C" w:rsidR="00771A3C" w:rsidRDefault="0002321A" w:rsidP="00771A3C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>
        <w:rPr>
          <w:b/>
          <w:color w:val="auto"/>
        </w:rPr>
        <w:t>Posição</w:t>
      </w:r>
      <w:r w:rsidR="00771A3C" w:rsidRPr="00A03796">
        <w:rPr>
          <w:color w:val="auto"/>
        </w:rPr>
        <w:t xml:space="preserve">: O sistema deve exibir a </w:t>
      </w:r>
      <w:r w:rsidR="00771A3C">
        <w:rPr>
          <w:color w:val="auto"/>
        </w:rPr>
        <w:t xml:space="preserve">MESMA </w:t>
      </w:r>
      <w:r w:rsidR="00771A3C" w:rsidRPr="00A03796">
        <w:rPr>
          <w:color w:val="auto"/>
        </w:rPr>
        <w:t>numeração d</w:t>
      </w:r>
      <w:r w:rsidR="00771A3C">
        <w:rPr>
          <w:color w:val="auto"/>
        </w:rPr>
        <w:t>o card o qual está ocorrendo a substituição. O sistema não deve permitir alterar a posição dos card dentro da chapa.</w:t>
      </w:r>
    </w:p>
    <w:p w14:paraId="178D4FAA" w14:textId="1EB60CFB" w:rsidR="00771A3C" w:rsidRPr="00A03796" w:rsidRDefault="00771A3C" w:rsidP="00771A3C">
      <w:pPr>
        <w:pStyle w:val="PargrafodaLista"/>
        <w:widowControl/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A03796">
        <w:rPr>
          <w:color w:val="auto"/>
        </w:rPr>
        <w:t xml:space="preserve">Para o </w:t>
      </w:r>
      <w:r w:rsidRPr="00A03796">
        <w:rPr>
          <w:b/>
          <w:color w:val="auto"/>
        </w:rPr>
        <w:t>Representante IES</w:t>
      </w:r>
      <w:r w:rsidRPr="00A03796">
        <w:rPr>
          <w:color w:val="auto"/>
        </w:rPr>
        <w:t xml:space="preserve">, o sistema não deverá exibir a </w:t>
      </w:r>
      <w:r w:rsidR="00634C84" w:rsidRPr="00A03796">
        <w:rPr>
          <w:color w:val="auto"/>
        </w:rPr>
        <w:t xml:space="preserve">coluna </w:t>
      </w:r>
      <w:r w:rsidR="00634C84" w:rsidRPr="00634C84">
        <w:rPr>
          <w:b/>
          <w:color w:val="auto"/>
        </w:rPr>
        <w:t>Posição</w:t>
      </w:r>
      <w:r w:rsidRPr="00A03796">
        <w:rPr>
          <w:b/>
          <w:color w:val="auto"/>
        </w:rPr>
        <w:t>;</w:t>
      </w:r>
    </w:p>
    <w:p w14:paraId="2335EA93" w14:textId="77777777" w:rsidR="00771A3C" w:rsidRPr="00A30458" w:rsidRDefault="00771A3C" w:rsidP="00771A3C">
      <w:pPr>
        <w:pStyle w:val="PargrafodaLista"/>
        <w:widowControl/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</w:p>
    <w:p w14:paraId="6674DD9F" w14:textId="77777777" w:rsidR="00771A3C" w:rsidRPr="00A03796" w:rsidRDefault="00771A3C" w:rsidP="00771A3C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A03796">
        <w:rPr>
          <w:b/>
          <w:color w:val="auto"/>
        </w:rPr>
        <w:t>CPF do Profissional</w:t>
      </w:r>
      <w:r w:rsidRPr="00A03796">
        <w:rPr>
          <w:color w:val="auto"/>
        </w:rPr>
        <w:t xml:space="preserve">: o sistema deve buscar na base de dados e exibir o CPF do </w:t>
      </w:r>
      <w:r>
        <w:rPr>
          <w:color w:val="auto"/>
        </w:rPr>
        <w:t>membro</w:t>
      </w:r>
      <w:r w:rsidRPr="00A03796">
        <w:rPr>
          <w:color w:val="auto"/>
        </w:rPr>
        <w:t>;</w:t>
      </w:r>
    </w:p>
    <w:p w14:paraId="2C66FCE5" w14:textId="77777777" w:rsidR="00771A3C" w:rsidRPr="00A03796" w:rsidRDefault="00771A3C" w:rsidP="00771A3C">
      <w:pPr>
        <w:pStyle w:val="PargrafodaLista"/>
        <w:widowControl/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</w:p>
    <w:p w14:paraId="0600B8C2" w14:textId="77777777" w:rsidR="00771A3C" w:rsidRPr="00A03796" w:rsidRDefault="00771A3C" w:rsidP="00771A3C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A03796">
        <w:rPr>
          <w:b/>
          <w:color w:val="auto"/>
        </w:rPr>
        <w:t>Tipo de Participação</w:t>
      </w:r>
      <w:r w:rsidRPr="00A03796">
        <w:rPr>
          <w:color w:val="auto"/>
        </w:rPr>
        <w:t>: o sistema deve exibir a informação:</w:t>
      </w:r>
    </w:p>
    <w:p w14:paraId="64BC9C9A" w14:textId="571C349C" w:rsidR="00771A3C" w:rsidRPr="00A03796" w:rsidRDefault="00771A3C" w:rsidP="00771A3C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  <w:r w:rsidRPr="00A03796">
        <w:rPr>
          <w:color w:val="auto"/>
        </w:rPr>
        <w:t xml:space="preserve">No registro do Conselheiro Federal, o sistema deve exibir na coluna Tipo de Participação as informações: </w:t>
      </w:r>
      <w:r w:rsidR="006A36AC">
        <w:rPr>
          <w:b/>
          <w:color w:val="auto"/>
        </w:rPr>
        <w:t>Titular</w:t>
      </w:r>
      <w:r w:rsidRPr="00A03796">
        <w:rPr>
          <w:color w:val="auto"/>
        </w:rPr>
        <w:t xml:space="preserve"> e abaixo dele o seu </w:t>
      </w:r>
      <w:r w:rsidRPr="00A03796">
        <w:rPr>
          <w:b/>
          <w:color w:val="auto"/>
        </w:rPr>
        <w:t>Suplente;</w:t>
      </w:r>
    </w:p>
    <w:p w14:paraId="32D0ADA4" w14:textId="77777777" w:rsidR="00771A3C" w:rsidRPr="00A03796" w:rsidRDefault="00771A3C" w:rsidP="00771A3C">
      <w:pPr>
        <w:pStyle w:val="PargrafodaLista"/>
        <w:widowControl/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</w:p>
    <w:p w14:paraId="0AA2436C" w14:textId="77777777" w:rsidR="00771A3C" w:rsidRPr="00A03796" w:rsidRDefault="00771A3C" w:rsidP="00771A3C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  <w:r w:rsidRPr="00A03796">
        <w:rPr>
          <w:color w:val="auto"/>
        </w:rPr>
        <w:t xml:space="preserve">No registro do Conselheiro Estadual, o sistema deve exibir na coluna Tipo de Participação as informações: </w:t>
      </w:r>
      <w:r w:rsidRPr="00FD7EF5">
        <w:rPr>
          <w:b/>
          <w:color w:val="auto"/>
        </w:rPr>
        <w:t>Titular</w:t>
      </w:r>
      <w:r>
        <w:rPr>
          <w:color w:val="auto"/>
        </w:rPr>
        <w:t xml:space="preserve"> </w:t>
      </w:r>
      <w:r w:rsidRPr="00A03796">
        <w:rPr>
          <w:color w:val="auto"/>
        </w:rPr>
        <w:t xml:space="preserve">e abaixo dele o seu </w:t>
      </w:r>
      <w:r w:rsidRPr="00A03796">
        <w:rPr>
          <w:b/>
          <w:color w:val="auto"/>
        </w:rPr>
        <w:t>Suplente</w:t>
      </w:r>
      <w:r w:rsidRPr="00A03796">
        <w:rPr>
          <w:color w:val="auto"/>
        </w:rPr>
        <w:t xml:space="preserve">; </w:t>
      </w:r>
    </w:p>
    <w:p w14:paraId="0E014DB8" w14:textId="77777777" w:rsidR="00771A3C" w:rsidRPr="00A03796" w:rsidRDefault="00771A3C" w:rsidP="00771A3C">
      <w:pPr>
        <w:pStyle w:val="PargrafodaLista"/>
        <w:rPr>
          <w:color w:val="auto"/>
        </w:rPr>
      </w:pPr>
    </w:p>
    <w:p w14:paraId="630F4A42" w14:textId="77777777" w:rsidR="00771A3C" w:rsidRPr="00A03796" w:rsidRDefault="00771A3C" w:rsidP="00771A3C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A03796">
        <w:rPr>
          <w:b/>
          <w:color w:val="auto"/>
        </w:rPr>
        <w:t>Nome</w:t>
      </w:r>
      <w:r w:rsidRPr="00A03796">
        <w:rPr>
          <w:color w:val="auto"/>
        </w:rPr>
        <w:t>: o sistema deve buscar na base de dados e exibir o Nome do conselheiro;</w:t>
      </w:r>
    </w:p>
    <w:p w14:paraId="5CA0AB94" w14:textId="77777777" w:rsidR="00771A3C" w:rsidRPr="00A03796" w:rsidRDefault="00771A3C" w:rsidP="00771A3C">
      <w:pPr>
        <w:pStyle w:val="PargrafodaLista"/>
        <w:rPr>
          <w:color w:val="auto"/>
        </w:rPr>
      </w:pPr>
    </w:p>
    <w:p w14:paraId="1AE3324C" w14:textId="77777777" w:rsidR="00771A3C" w:rsidRPr="00A03796" w:rsidRDefault="00771A3C" w:rsidP="00771A3C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A03796">
        <w:rPr>
          <w:b/>
          <w:color w:val="auto"/>
        </w:rPr>
        <w:t>Registro</w:t>
      </w:r>
      <w:r w:rsidRPr="00A03796">
        <w:rPr>
          <w:color w:val="auto"/>
        </w:rPr>
        <w:t>: o sistema deve buscar na base de dados e exibir o registro do CAU do conselheiro em questão;</w:t>
      </w:r>
    </w:p>
    <w:p w14:paraId="190D45CF" w14:textId="77777777" w:rsidR="00771A3C" w:rsidRPr="00A03796" w:rsidRDefault="00771A3C" w:rsidP="00771A3C">
      <w:pPr>
        <w:pStyle w:val="PargrafodaLista"/>
        <w:rPr>
          <w:color w:val="auto"/>
        </w:rPr>
      </w:pPr>
    </w:p>
    <w:p w14:paraId="2D3BD285" w14:textId="77777777" w:rsidR="00771A3C" w:rsidRPr="00A03796" w:rsidRDefault="00771A3C" w:rsidP="00771A3C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A03796">
        <w:rPr>
          <w:b/>
          <w:color w:val="auto"/>
        </w:rPr>
        <w:t>E-mail</w:t>
      </w:r>
      <w:r w:rsidRPr="00A03796">
        <w:rPr>
          <w:color w:val="auto"/>
        </w:rPr>
        <w:t>: o sistema deve buscar na base de dados e exibir o E-mail do conselheiro em questão;</w:t>
      </w:r>
    </w:p>
    <w:p w14:paraId="6B07F442" w14:textId="77777777" w:rsidR="00771A3C" w:rsidRPr="00A03796" w:rsidRDefault="00771A3C" w:rsidP="00771A3C">
      <w:pPr>
        <w:pStyle w:val="PargrafodaLista"/>
        <w:rPr>
          <w:color w:val="auto"/>
        </w:rPr>
      </w:pPr>
    </w:p>
    <w:p w14:paraId="02F24782" w14:textId="77777777" w:rsidR="00AF7622" w:rsidRDefault="00AF7622" w:rsidP="00AF7622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49342E">
        <w:rPr>
          <w:b/>
          <w:color w:val="auto"/>
        </w:rPr>
        <w:t>Status da Confirmação</w:t>
      </w:r>
      <w:r>
        <w:rPr>
          <w:color w:val="auto"/>
        </w:rPr>
        <w:t>: o sistema deve validar se o membro já aceitou ou rejeitou o convite para participar da chapa:</w:t>
      </w:r>
    </w:p>
    <w:p w14:paraId="23ADF522" w14:textId="77777777" w:rsidR="00AF7622" w:rsidRPr="00D01AB1" w:rsidRDefault="00AF7622" w:rsidP="00AF7622">
      <w:pPr>
        <w:pStyle w:val="PargrafodaLista"/>
        <w:rPr>
          <w:color w:val="auto"/>
        </w:rPr>
      </w:pPr>
    </w:p>
    <w:p w14:paraId="63A1E7F4" w14:textId="77777777" w:rsidR="00AF7622" w:rsidRDefault="00AF7622" w:rsidP="00AF7622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  <w:r>
        <w:rPr>
          <w:color w:val="auto"/>
        </w:rPr>
        <w:t xml:space="preserve">Caso tenha aceitado o sistema deve exibir </w:t>
      </w:r>
      <w:r>
        <w:rPr>
          <w:noProof/>
        </w:rPr>
        <w:drawing>
          <wp:inline distT="0" distB="0" distL="0" distR="0" wp14:anchorId="4C2A078E" wp14:editId="0370A709">
            <wp:extent cx="477671" cy="8083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252" cy="8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</w:rPr>
        <w:t>;</w:t>
      </w:r>
    </w:p>
    <w:p w14:paraId="554C5AE0" w14:textId="77777777" w:rsidR="00AF7622" w:rsidRPr="00D01AB1" w:rsidRDefault="00AF7622" w:rsidP="00AF7622">
      <w:pPr>
        <w:pStyle w:val="PargrafodaLista"/>
        <w:ind w:left="1843"/>
        <w:rPr>
          <w:color w:val="auto"/>
        </w:rPr>
      </w:pPr>
    </w:p>
    <w:p w14:paraId="6D47180B" w14:textId="77777777" w:rsidR="00AF7622" w:rsidRDefault="00AF7622" w:rsidP="00AF7622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  <w:r>
        <w:rPr>
          <w:color w:val="auto"/>
        </w:rPr>
        <w:t xml:space="preserve">Caso tenha rejeitado, o sistema de exibir </w:t>
      </w:r>
      <w:r>
        <w:rPr>
          <w:noProof/>
        </w:rPr>
        <w:drawing>
          <wp:inline distT="0" distB="0" distL="0" distR="0" wp14:anchorId="13C4AC95" wp14:editId="7B1D9F53">
            <wp:extent cx="477672" cy="8083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2751" cy="8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</w:rPr>
        <w:t xml:space="preserve">; </w:t>
      </w:r>
    </w:p>
    <w:p w14:paraId="5B724193" w14:textId="77777777" w:rsidR="00AF7622" w:rsidRPr="00D01AB1" w:rsidRDefault="00AF7622" w:rsidP="00AF7622">
      <w:pPr>
        <w:pStyle w:val="PargrafodaLista"/>
        <w:ind w:left="1843"/>
        <w:rPr>
          <w:color w:val="auto"/>
        </w:rPr>
      </w:pPr>
    </w:p>
    <w:p w14:paraId="494A8DAD" w14:textId="77777777" w:rsidR="00AF7622" w:rsidRPr="0049342E" w:rsidRDefault="00AF7622" w:rsidP="00AF7622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  <w:r>
        <w:rPr>
          <w:color w:val="auto"/>
        </w:rPr>
        <w:t xml:space="preserve">Caso não tenha nem Confirmado ou Rejeitado, o sistema deve exibir </w:t>
      </w:r>
      <w:r>
        <w:rPr>
          <w:noProof/>
        </w:rPr>
        <w:drawing>
          <wp:inline distT="0" distB="0" distL="0" distR="0" wp14:anchorId="3A763321" wp14:editId="63945C1E">
            <wp:extent cx="436729" cy="73908"/>
            <wp:effectExtent l="0" t="0" r="1905" b="254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0967" cy="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</w:rPr>
        <w:t>;</w:t>
      </w:r>
    </w:p>
    <w:p w14:paraId="706AE69B" w14:textId="77777777" w:rsidR="006C6F0B" w:rsidRDefault="006C6F0B" w:rsidP="006C6F0B">
      <w:pPr>
        <w:pStyle w:val="PargrafodaLista"/>
        <w:rPr>
          <w:b/>
          <w:color w:val="auto"/>
        </w:rPr>
      </w:pPr>
    </w:p>
    <w:p w14:paraId="4D9ED0A7" w14:textId="77777777" w:rsidR="00AF7622" w:rsidRPr="006C6F0B" w:rsidRDefault="00AF7622" w:rsidP="006C6F0B">
      <w:pPr>
        <w:pStyle w:val="PargrafodaLista"/>
        <w:rPr>
          <w:b/>
          <w:color w:val="auto"/>
        </w:rPr>
      </w:pPr>
    </w:p>
    <w:p w14:paraId="4748D220" w14:textId="16CFF341" w:rsidR="008178AB" w:rsidRDefault="00771A3C" w:rsidP="00771A3C">
      <w:pPr>
        <w:pStyle w:val="PargrafodaLista"/>
        <w:widowControl/>
        <w:numPr>
          <w:ilvl w:val="0"/>
          <w:numId w:val="14"/>
        </w:numPr>
        <w:autoSpaceDE/>
        <w:adjustRightInd/>
        <w:spacing w:before="60" w:after="200" w:line="276" w:lineRule="auto"/>
        <w:ind w:left="1276"/>
        <w:contextualSpacing/>
        <w:jc w:val="both"/>
        <w:rPr>
          <w:color w:val="auto"/>
        </w:rPr>
      </w:pPr>
      <w:r w:rsidRPr="00A03796">
        <w:rPr>
          <w:b/>
          <w:color w:val="auto"/>
        </w:rPr>
        <w:t>Status da Validação</w:t>
      </w:r>
      <w:r w:rsidRPr="00A03796">
        <w:rPr>
          <w:color w:val="auto"/>
        </w:rPr>
        <w:t>: o sistema deve</w:t>
      </w:r>
      <w:r>
        <w:rPr>
          <w:color w:val="auto"/>
        </w:rPr>
        <w:t xml:space="preserve"> exibir </w:t>
      </w:r>
      <w:r w:rsidRPr="00A03796">
        <w:rPr>
          <w:noProof/>
        </w:rPr>
        <w:drawing>
          <wp:inline distT="0" distB="0" distL="0" distR="0" wp14:anchorId="371F49C2" wp14:editId="465D572A">
            <wp:extent cx="160317" cy="160317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3485" cy="16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</w:rPr>
        <w:t xml:space="preserve"> ou </w:t>
      </w:r>
      <w:r w:rsidRPr="00A03796">
        <w:rPr>
          <w:noProof/>
        </w:rPr>
        <w:drawing>
          <wp:inline distT="0" distB="0" distL="0" distR="0" wp14:anchorId="42B3B9E3" wp14:editId="03EF18ED">
            <wp:extent cx="148442" cy="148442"/>
            <wp:effectExtent l="0" t="0" r="4445" b="444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3BAB" w14:textId="77777777" w:rsidR="00771A3C" w:rsidRPr="00771A3C" w:rsidRDefault="00771A3C" w:rsidP="00771A3C">
      <w:pPr>
        <w:pStyle w:val="PargrafodaLista"/>
        <w:rPr>
          <w:color w:val="auto"/>
        </w:rPr>
      </w:pPr>
    </w:p>
    <w:p w14:paraId="0CBB3233" w14:textId="61F9506A" w:rsidR="00771A3C" w:rsidRPr="00A03796" w:rsidRDefault="00771A3C" w:rsidP="00771A3C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ind w:left="1985"/>
        <w:contextualSpacing/>
        <w:jc w:val="both"/>
        <w:rPr>
          <w:color w:val="auto"/>
        </w:rPr>
      </w:pPr>
      <w:r w:rsidRPr="00A03796">
        <w:t xml:space="preserve">Caso o membro esteja de acordo com todas as validações, o sistema deve exibir o status </w:t>
      </w:r>
      <w:r w:rsidRPr="00A03796">
        <w:rPr>
          <w:noProof/>
        </w:rPr>
        <w:drawing>
          <wp:inline distT="0" distB="0" distL="0" distR="0" wp14:anchorId="767CAE1F" wp14:editId="2830E38F">
            <wp:extent cx="160317" cy="160317"/>
            <wp:effectExtent l="0" t="0" r="0" b="0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3485" cy="16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3796">
        <w:t>;</w:t>
      </w:r>
    </w:p>
    <w:p w14:paraId="04817E43" w14:textId="77777777" w:rsidR="00771A3C" w:rsidRPr="00A03796" w:rsidRDefault="00771A3C" w:rsidP="00771A3C">
      <w:pPr>
        <w:pStyle w:val="PargrafodaLista"/>
        <w:widowControl/>
        <w:autoSpaceDE/>
        <w:adjustRightInd/>
        <w:spacing w:after="200" w:line="276" w:lineRule="auto"/>
        <w:ind w:left="2835"/>
        <w:contextualSpacing/>
        <w:jc w:val="both"/>
        <w:rPr>
          <w:color w:val="auto"/>
        </w:rPr>
      </w:pPr>
    </w:p>
    <w:p w14:paraId="76D57880" w14:textId="6A645D41" w:rsidR="00771A3C" w:rsidRPr="00A03796" w:rsidRDefault="00771A3C" w:rsidP="00771A3C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ind w:left="1985"/>
        <w:contextualSpacing/>
        <w:jc w:val="both"/>
        <w:rPr>
          <w:color w:val="auto"/>
        </w:rPr>
      </w:pPr>
      <w:r w:rsidRPr="00A03796">
        <w:t xml:space="preserve">Caso o membro </w:t>
      </w:r>
      <w:r w:rsidRPr="00A03796">
        <w:rPr>
          <w:b/>
        </w:rPr>
        <w:t>NÃO</w:t>
      </w:r>
      <w:r w:rsidRPr="00A03796">
        <w:t xml:space="preserve"> esteja de acordo com todas as validações, o sistema deve exibir o status </w:t>
      </w:r>
      <w:r w:rsidRPr="00A03796">
        <w:rPr>
          <w:noProof/>
        </w:rPr>
        <w:drawing>
          <wp:inline distT="0" distB="0" distL="0" distR="0" wp14:anchorId="7696A802" wp14:editId="0CB84460">
            <wp:extent cx="148442" cy="148442"/>
            <wp:effectExtent l="0" t="0" r="4445" b="4445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3796">
        <w:t>;</w:t>
      </w:r>
    </w:p>
    <w:p w14:paraId="31741AE9" w14:textId="77777777" w:rsidR="00771A3C" w:rsidRDefault="00771A3C" w:rsidP="00771A3C">
      <w:pPr>
        <w:pStyle w:val="PargrafodaLista"/>
        <w:widowControl/>
        <w:autoSpaceDE/>
        <w:adjustRightInd/>
        <w:spacing w:before="60" w:after="200" w:line="276" w:lineRule="auto"/>
        <w:ind w:left="1276"/>
        <w:contextualSpacing/>
        <w:jc w:val="both"/>
        <w:rPr>
          <w:color w:val="auto"/>
        </w:rPr>
      </w:pPr>
    </w:p>
    <w:p w14:paraId="02267676" w14:textId="77777777" w:rsidR="00771A3C" w:rsidRPr="00771A3C" w:rsidRDefault="00771A3C" w:rsidP="00771A3C">
      <w:pPr>
        <w:pStyle w:val="PargrafodaLista"/>
        <w:rPr>
          <w:color w:val="auto"/>
        </w:rPr>
      </w:pPr>
    </w:p>
    <w:p w14:paraId="49CECE7A" w14:textId="77777777" w:rsidR="003B3A79" w:rsidRPr="00382D03" w:rsidRDefault="003B3A79" w:rsidP="00771A3C">
      <w:pPr>
        <w:pStyle w:val="PargrafodaLista"/>
        <w:widowControl/>
        <w:numPr>
          <w:ilvl w:val="0"/>
          <w:numId w:val="14"/>
        </w:numPr>
        <w:autoSpaceDE/>
        <w:adjustRightInd/>
        <w:spacing w:before="60" w:after="200" w:line="276" w:lineRule="auto"/>
        <w:ind w:left="567"/>
        <w:contextualSpacing/>
        <w:jc w:val="both"/>
        <w:rPr>
          <w:color w:val="auto"/>
        </w:rPr>
      </w:pPr>
      <w:r w:rsidRPr="00382D03">
        <w:rPr>
          <w:color w:val="auto"/>
        </w:rPr>
        <w:t xml:space="preserve">Na coluna Status Validação, quando o ícone </w:t>
      </w:r>
      <w:r w:rsidRPr="00382D03">
        <w:rPr>
          <w:noProof/>
        </w:rPr>
        <w:drawing>
          <wp:inline distT="0" distB="0" distL="0" distR="0" wp14:anchorId="28D56AFF" wp14:editId="1E766F69">
            <wp:extent cx="148442" cy="148442"/>
            <wp:effectExtent l="0" t="0" r="4445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2D03">
        <w:rPr>
          <w:color w:val="auto"/>
        </w:rPr>
        <w:t xml:space="preserve"> for exibido, o sistema deve disponibilizar um link. Este link deve possuir um Hint, com a seguinte informação: “</w:t>
      </w:r>
      <w:r w:rsidRPr="00382D03">
        <w:rPr>
          <w:b/>
          <w:color w:val="auto"/>
        </w:rPr>
        <w:t>Selecione o ícone para detalhar as pendencias do profissional</w:t>
      </w:r>
      <w:r w:rsidRPr="00382D03">
        <w:rPr>
          <w:color w:val="auto"/>
        </w:rPr>
        <w:t>.”</w:t>
      </w:r>
    </w:p>
    <w:p w14:paraId="1DD4044D" w14:textId="77777777" w:rsidR="003B3A79" w:rsidRPr="00382D03" w:rsidRDefault="003B3A79" w:rsidP="003B3A79">
      <w:pPr>
        <w:pStyle w:val="PargrafodaLista"/>
        <w:rPr>
          <w:color w:val="auto"/>
        </w:rPr>
      </w:pPr>
    </w:p>
    <w:p w14:paraId="69B5B99D" w14:textId="77777777" w:rsidR="003B3A79" w:rsidRPr="00382D03" w:rsidRDefault="003B3A79" w:rsidP="003B3A79">
      <w:pPr>
        <w:pStyle w:val="PargrafodaLista"/>
        <w:widowControl/>
        <w:numPr>
          <w:ilvl w:val="0"/>
          <w:numId w:val="14"/>
        </w:numPr>
        <w:autoSpaceDE/>
        <w:adjustRightInd/>
        <w:spacing w:before="60" w:after="200" w:line="276" w:lineRule="auto"/>
        <w:contextualSpacing/>
        <w:jc w:val="both"/>
        <w:rPr>
          <w:color w:val="auto"/>
        </w:rPr>
      </w:pPr>
      <w:r w:rsidRPr="00382D03">
        <w:rPr>
          <w:color w:val="auto"/>
        </w:rPr>
        <w:t xml:space="preserve">Ao acionar o link na opção </w:t>
      </w:r>
      <w:r w:rsidRPr="00382D03">
        <w:rPr>
          <w:noProof/>
        </w:rPr>
        <w:drawing>
          <wp:inline distT="0" distB="0" distL="0" distR="0" wp14:anchorId="409CE084" wp14:editId="5D5E0BD5">
            <wp:extent cx="148442" cy="148442"/>
            <wp:effectExtent l="0" t="0" r="4445" b="444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2D03">
        <w:rPr>
          <w:color w:val="auto"/>
        </w:rPr>
        <w:t>, o sistema deve exibir uma pop-up com as pendencias que o profissional possuir. As pendencias devem ser exibidas, para cada artigo da lei, conforme abaixo descrito:</w:t>
      </w:r>
    </w:p>
    <w:p w14:paraId="7B9EAC59" w14:textId="77777777" w:rsidR="003B3A79" w:rsidRPr="00382D03" w:rsidRDefault="003B3A79" w:rsidP="003B3A79">
      <w:pPr>
        <w:pStyle w:val="PargrafodaLista"/>
        <w:rPr>
          <w:color w:val="auto"/>
        </w:rPr>
      </w:pPr>
    </w:p>
    <w:p w14:paraId="1146DD41" w14:textId="77777777" w:rsidR="003B3A79" w:rsidRPr="00382D03" w:rsidRDefault="003B3A79" w:rsidP="003B3A79">
      <w:pPr>
        <w:numPr>
          <w:ilvl w:val="3"/>
          <w:numId w:val="14"/>
        </w:numPr>
        <w:spacing w:after="0"/>
        <w:ind w:left="1985"/>
        <w:rPr>
          <w:rFonts w:cs="Arial"/>
          <w:sz w:val="20"/>
        </w:rPr>
      </w:pPr>
      <w:r w:rsidRPr="00382D03">
        <w:rPr>
          <w:rFonts w:cs="Arial"/>
          <w:sz w:val="20"/>
        </w:rPr>
        <w:t xml:space="preserve">Por membro candidato à Conselheiro do </w:t>
      </w:r>
      <w:r w:rsidRPr="00382D03">
        <w:rPr>
          <w:rFonts w:cs="Arial"/>
          <w:b/>
          <w:sz w:val="20"/>
        </w:rPr>
        <w:t>CAU/UF-BR</w:t>
      </w:r>
      <w:r w:rsidRPr="00382D03">
        <w:rPr>
          <w:rFonts w:cs="Arial"/>
          <w:sz w:val="20"/>
        </w:rPr>
        <w:t xml:space="preserve"> {</w:t>
      </w:r>
      <w:r w:rsidRPr="00382D03">
        <w:rPr>
          <w:rFonts w:cs="Arial"/>
          <w:b/>
          <w:sz w:val="20"/>
        </w:rPr>
        <w:t>art. 18</w:t>
      </w:r>
      <w:r w:rsidRPr="00382D03">
        <w:rPr>
          <w:rFonts w:cs="Arial"/>
          <w:sz w:val="20"/>
        </w:rPr>
        <w:t>}</w:t>
      </w:r>
    </w:p>
    <w:p w14:paraId="66A2B118" w14:textId="77777777" w:rsidR="003B3A79" w:rsidRPr="00382D03" w:rsidRDefault="003B3A79" w:rsidP="003B3A79">
      <w:pPr>
        <w:numPr>
          <w:ilvl w:val="3"/>
          <w:numId w:val="34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382D03">
        <w:rPr>
          <w:rFonts w:cs="Arial"/>
          <w:color w:val="000000" w:themeColor="text1"/>
          <w:sz w:val="20"/>
        </w:rPr>
        <w:t>Possuir registro definitivo, ativo.</w:t>
      </w:r>
    </w:p>
    <w:p w14:paraId="0A70E58D" w14:textId="77777777" w:rsidR="003B3A79" w:rsidRPr="00D67347" w:rsidRDefault="003B3A79" w:rsidP="003B3A79">
      <w:pPr>
        <w:pStyle w:val="PargrafodaLista"/>
        <w:numPr>
          <w:ilvl w:val="0"/>
          <w:numId w:val="33"/>
        </w:numPr>
        <w:ind w:left="3544"/>
        <w:rPr>
          <w:color w:val="000000" w:themeColor="text1"/>
        </w:rPr>
      </w:pPr>
      <w:r w:rsidRPr="00382D03">
        <w:rPr>
          <w:color w:val="000000" w:themeColor="text1"/>
        </w:rPr>
        <w:t>O sistema deve exibir na pop-up a seguinte informação: “</w:t>
      </w:r>
      <w:r w:rsidRPr="00382D03">
        <w:rPr>
          <w:b/>
          <w:color w:val="000000" w:themeColor="text1"/>
        </w:rPr>
        <w:t>Registro consta como NÃO Ativo no SICCAU.”</w:t>
      </w:r>
    </w:p>
    <w:p w14:paraId="47560659" w14:textId="77777777" w:rsidR="00D67347" w:rsidRPr="00D67347" w:rsidRDefault="00D67347" w:rsidP="00D67347">
      <w:pPr>
        <w:pStyle w:val="PargrafodaLista"/>
        <w:ind w:left="3544"/>
        <w:rPr>
          <w:color w:val="000000" w:themeColor="text1"/>
        </w:rPr>
      </w:pPr>
    </w:p>
    <w:p w14:paraId="54A2D552" w14:textId="4E75450A" w:rsidR="00D67347" w:rsidRPr="00D67347" w:rsidRDefault="00D67347" w:rsidP="003B3A79">
      <w:pPr>
        <w:pStyle w:val="PargrafodaLista"/>
        <w:numPr>
          <w:ilvl w:val="0"/>
          <w:numId w:val="33"/>
        </w:numPr>
        <w:ind w:left="3544"/>
        <w:rPr>
          <w:color w:val="000000" w:themeColor="text1"/>
          <w:highlight w:val="yellow"/>
        </w:rPr>
      </w:pPr>
      <w:r w:rsidRPr="00D67347">
        <w:rPr>
          <w:color w:val="000000" w:themeColor="text1"/>
          <w:highlight w:val="yellow"/>
        </w:rPr>
        <w:t xml:space="preserve">O </w:t>
      </w:r>
      <w:r w:rsidRPr="00D67347">
        <w:rPr>
          <w:color w:val="000000" w:themeColor="text1"/>
          <w:highlight w:val="yellow"/>
        </w:rPr>
        <w:t>sistema deve validar se a Data Fim do registro do profissional está vigente, caso a Data Fim esteja menor que a data atual</w:t>
      </w:r>
      <w:r w:rsidRPr="00D67347">
        <w:rPr>
          <w:color w:val="000000" w:themeColor="text1"/>
          <w:highlight w:val="yellow"/>
        </w:rPr>
        <w:t>:</w:t>
      </w:r>
    </w:p>
    <w:p w14:paraId="415E44D1" w14:textId="77777777" w:rsidR="00D67347" w:rsidRPr="004079C8" w:rsidRDefault="00D67347" w:rsidP="00D67347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D67347">
        <w:rPr>
          <w:color w:val="000000" w:themeColor="text1"/>
          <w:highlight w:val="yellow"/>
        </w:rPr>
        <w:t>“</w:t>
      </w:r>
      <w:r w:rsidRPr="00D67347">
        <w:rPr>
          <w:b/>
          <w:color w:val="000000" w:themeColor="text1"/>
          <w:highlight w:val="yellow"/>
        </w:rPr>
        <w:t>Registro consta com a Data de validade expirada.”</w:t>
      </w:r>
    </w:p>
    <w:p w14:paraId="6321D7F1" w14:textId="77777777" w:rsidR="00D67347" w:rsidRPr="00382D03" w:rsidRDefault="00D67347" w:rsidP="00D67347">
      <w:pPr>
        <w:pStyle w:val="PargrafodaLista"/>
        <w:ind w:left="3544"/>
        <w:rPr>
          <w:color w:val="000000" w:themeColor="text1"/>
        </w:rPr>
      </w:pPr>
    </w:p>
    <w:p w14:paraId="2823010E" w14:textId="77777777" w:rsidR="003B3A79" w:rsidRPr="00382D03" w:rsidRDefault="003B3A79" w:rsidP="003B3A79">
      <w:pPr>
        <w:pStyle w:val="PargrafodaLista"/>
        <w:ind w:left="3544"/>
        <w:rPr>
          <w:color w:val="000000" w:themeColor="text1"/>
        </w:rPr>
      </w:pPr>
    </w:p>
    <w:p w14:paraId="3F088832" w14:textId="77777777" w:rsidR="003B3A79" w:rsidRPr="00382D03" w:rsidRDefault="003B3A79" w:rsidP="003B3A79">
      <w:pPr>
        <w:pStyle w:val="PargrafodaLista"/>
        <w:numPr>
          <w:ilvl w:val="0"/>
          <w:numId w:val="33"/>
        </w:numPr>
        <w:ind w:left="3544"/>
        <w:rPr>
          <w:color w:val="000000" w:themeColor="text1"/>
        </w:rPr>
      </w:pPr>
      <w:bookmarkStart w:id="22" w:name="_GoBack"/>
      <w:bookmarkEnd w:id="22"/>
      <w:r w:rsidRPr="00382D03">
        <w:rPr>
          <w:color w:val="000000" w:themeColor="text1"/>
        </w:rPr>
        <w:t xml:space="preserve">O sistema deve validar se o registro do CPF informado é Definitivo ou Provisório. Caso seja Provisório, o sistema deve alerta como um pendência: </w:t>
      </w:r>
    </w:p>
    <w:p w14:paraId="455DC386" w14:textId="77777777" w:rsidR="003B3A79" w:rsidRPr="00382D03" w:rsidRDefault="003B3A79" w:rsidP="003B3A79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382D03">
        <w:rPr>
          <w:color w:val="000000" w:themeColor="text1"/>
        </w:rPr>
        <w:t>“</w:t>
      </w:r>
      <w:r w:rsidRPr="00382D03">
        <w:rPr>
          <w:b/>
          <w:color w:val="000000" w:themeColor="text1"/>
        </w:rPr>
        <w:t>Registro consta como Provisório no SICCAU.”</w:t>
      </w:r>
    </w:p>
    <w:p w14:paraId="3922D1F5" w14:textId="77777777" w:rsidR="003B3A79" w:rsidRPr="00382D03" w:rsidRDefault="003B3A79" w:rsidP="003B3A79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color w:val="auto"/>
        </w:rPr>
      </w:pPr>
    </w:p>
    <w:p w14:paraId="07DD7B86" w14:textId="77777777" w:rsidR="003B3A79" w:rsidRPr="00382D03" w:rsidRDefault="003B3A79" w:rsidP="003B3A79">
      <w:pPr>
        <w:numPr>
          <w:ilvl w:val="3"/>
          <w:numId w:val="34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382D03">
        <w:rPr>
          <w:rFonts w:cs="Arial"/>
          <w:color w:val="000000" w:themeColor="text1"/>
          <w:sz w:val="20"/>
        </w:rPr>
        <w:t>Estar adimplente com as anuidades do CAU até o término do prazo de pedido de registro de candidatura.</w:t>
      </w:r>
    </w:p>
    <w:p w14:paraId="56D87D26" w14:textId="77777777" w:rsidR="003B3A79" w:rsidRPr="00382D03" w:rsidRDefault="003B3A79" w:rsidP="003B3A79">
      <w:pPr>
        <w:pStyle w:val="PargrafodaLista"/>
        <w:numPr>
          <w:ilvl w:val="0"/>
          <w:numId w:val="36"/>
        </w:numPr>
        <w:ind w:left="3544"/>
        <w:rPr>
          <w:color w:val="000000" w:themeColor="text1"/>
        </w:rPr>
      </w:pPr>
      <w:r w:rsidRPr="00382D03">
        <w:rPr>
          <w:color w:val="000000" w:themeColor="text1"/>
        </w:rPr>
        <w:t>Caso o ator está inadimplente no SICCAU, o sistema deve exbir na pop-up a seguinte informação:</w:t>
      </w:r>
    </w:p>
    <w:p w14:paraId="4A4600DB" w14:textId="77777777" w:rsidR="003B3A79" w:rsidRPr="00382D03" w:rsidRDefault="003B3A79" w:rsidP="003B3A79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382D03">
        <w:rPr>
          <w:color w:val="000000" w:themeColor="text1"/>
        </w:rPr>
        <w:t>“</w:t>
      </w:r>
      <w:r w:rsidRPr="00382D03">
        <w:rPr>
          <w:b/>
          <w:color w:val="000000" w:themeColor="text1"/>
        </w:rPr>
        <w:t>Registro consta como INADIMPLENTE no SICCAU.”</w:t>
      </w:r>
    </w:p>
    <w:p w14:paraId="7A9BBA88" w14:textId="77777777" w:rsidR="003B3A79" w:rsidRPr="00382D03" w:rsidRDefault="003B3A79" w:rsidP="003B3A79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color w:val="auto"/>
        </w:rPr>
      </w:pPr>
    </w:p>
    <w:p w14:paraId="434FDF9A" w14:textId="77777777" w:rsidR="003B3A79" w:rsidRPr="00382D03" w:rsidRDefault="003B3A79" w:rsidP="003B3A79">
      <w:pPr>
        <w:numPr>
          <w:ilvl w:val="3"/>
          <w:numId w:val="19"/>
        </w:numPr>
        <w:spacing w:after="0"/>
        <w:ind w:left="1985"/>
        <w:rPr>
          <w:rFonts w:cs="Arial"/>
          <w:sz w:val="20"/>
        </w:rPr>
      </w:pPr>
      <w:r w:rsidRPr="00382D03">
        <w:rPr>
          <w:rFonts w:cs="Arial"/>
          <w:sz w:val="20"/>
        </w:rPr>
        <w:t xml:space="preserve">Por membro candidato à Conselheiro </w:t>
      </w:r>
      <w:r w:rsidRPr="00382D03">
        <w:rPr>
          <w:rFonts w:cs="Arial"/>
          <w:b/>
          <w:sz w:val="20"/>
        </w:rPr>
        <w:t xml:space="preserve">IES </w:t>
      </w:r>
      <w:r w:rsidRPr="00382D03">
        <w:rPr>
          <w:rFonts w:cs="Arial"/>
          <w:sz w:val="20"/>
        </w:rPr>
        <w:t>{</w:t>
      </w:r>
      <w:r w:rsidRPr="00382D03">
        <w:rPr>
          <w:rFonts w:cs="Arial"/>
          <w:b/>
          <w:sz w:val="20"/>
        </w:rPr>
        <w:t>art. 19</w:t>
      </w:r>
      <w:r w:rsidRPr="00382D03">
        <w:rPr>
          <w:rFonts w:cs="Arial"/>
          <w:sz w:val="20"/>
        </w:rPr>
        <w:t>}</w:t>
      </w:r>
    </w:p>
    <w:p w14:paraId="6A41FBDF" w14:textId="77777777" w:rsidR="003B3A79" w:rsidRPr="00382D03" w:rsidRDefault="003B3A79" w:rsidP="003B3A79">
      <w:pPr>
        <w:numPr>
          <w:ilvl w:val="4"/>
          <w:numId w:val="35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382D03">
        <w:rPr>
          <w:rFonts w:cs="Arial"/>
          <w:color w:val="000000" w:themeColor="text1"/>
          <w:sz w:val="20"/>
        </w:rPr>
        <w:lastRenderedPageBreak/>
        <w:t xml:space="preserve">Possuir registro definitivo, ativo. </w:t>
      </w:r>
    </w:p>
    <w:p w14:paraId="00688D8E" w14:textId="77777777" w:rsidR="003B3A79" w:rsidRPr="00382D03" w:rsidRDefault="003B3A79" w:rsidP="003B3A79">
      <w:pPr>
        <w:pStyle w:val="PargrafodaLista"/>
        <w:numPr>
          <w:ilvl w:val="0"/>
          <w:numId w:val="33"/>
        </w:numPr>
        <w:ind w:left="3544"/>
        <w:rPr>
          <w:color w:val="000000" w:themeColor="text1"/>
        </w:rPr>
      </w:pPr>
      <w:r w:rsidRPr="00382D03">
        <w:rPr>
          <w:color w:val="000000" w:themeColor="text1"/>
        </w:rPr>
        <w:t>O sistema deve exibir na pop-up a seguinte informação: “</w:t>
      </w:r>
      <w:r w:rsidRPr="00382D03">
        <w:rPr>
          <w:b/>
          <w:color w:val="000000" w:themeColor="text1"/>
        </w:rPr>
        <w:t>Registro consta como NÃO Ativo no SICCAU.”</w:t>
      </w:r>
    </w:p>
    <w:p w14:paraId="460B3782" w14:textId="77777777" w:rsidR="003B3A79" w:rsidRPr="00382D03" w:rsidRDefault="003B3A79" w:rsidP="003B3A79">
      <w:pPr>
        <w:pStyle w:val="PargrafodaLista"/>
        <w:ind w:left="3544"/>
        <w:rPr>
          <w:color w:val="000000" w:themeColor="text1"/>
        </w:rPr>
      </w:pPr>
    </w:p>
    <w:p w14:paraId="375D558A" w14:textId="77777777" w:rsidR="003B3A79" w:rsidRPr="00382D03" w:rsidRDefault="003B3A79" w:rsidP="003B3A79">
      <w:pPr>
        <w:pStyle w:val="PargrafodaLista"/>
        <w:ind w:left="3544"/>
        <w:rPr>
          <w:color w:val="000000" w:themeColor="text1"/>
        </w:rPr>
      </w:pPr>
    </w:p>
    <w:p w14:paraId="12A752CC" w14:textId="77777777" w:rsidR="003B3A79" w:rsidRPr="00382D03" w:rsidRDefault="003B3A79" w:rsidP="003B3A79">
      <w:pPr>
        <w:pStyle w:val="PargrafodaLista"/>
        <w:numPr>
          <w:ilvl w:val="0"/>
          <w:numId w:val="33"/>
        </w:numPr>
        <w:ind w:left="3544"/>
        <w:rPr>
          <w:color w:val="000000" w:themeColor="text1"/>
        </w:rPr>
      </w:pPr>
      <w:r w:rsidRPr="00382D03">
        <w:rPr>
          <w:color w:val="000000" w:themeColor="text1"/>
        </w:rPr>
        <w:t xml:space="preserve">O sistema deve validar se o resgistro do CPF informado é Definitivo ou Provisório. Caso seja Provisório, o sistema deve alerta como um pendência: </w:t>
      </w:r>
    </w:p>
    <w:p w14:paraId="38201069" w14:textId="77777777" w:rsidR="003B3A79" w:rsidRPr="00382D03" w:rsidRDefault="003B3A79" w:rsidP="003B3A79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382D03">
        <w:rPr>
          <w:color w:val="000000" w:themeColor="text1"/>
        </w:rPr>
        <w:t>“</w:t>
      </w:r>
      <w:r w:rsidRPr="00382D03">
        <w:rPr>
          <w:b/>
          <w:color w:val="000000" w:themeColor="text1"/>
        </w:rPr>
        <w:t>Registro consta como Provisório no SICCAU.”</w:t>
      </w:r>
    </w:p>
    <w:p w14:paraId="41225DBE" w14:textId="77777777" w:rsidR="003B3A79" w:rsidRPr="00382D03" w:rsidRDefault="003B3A79" w:rsidP="003B3A79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color w:val="auto"/>
        </w:rPr>
      </w:pPr>
    </w:p>
    <w:p w14:paraId="5E731471" w14:textId="77777777" w:rsidR="003B3A79" w:rsidRPr="00382D03" w:rsidRDefault="003B3A79" w:rsidP="003B3A79">
      <w:pPr>
        <w:numPr>
          <w:ilvl w:val="3"/>
          <w:numId w:val="34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382D03">
        <w:rPr>
          <w:rFonts w:cs="Arial"/>
          <w:color w:val="000000" w:themeColor="text1"/>
          <w:sz w:val="20"/>
        </w:rPr>
        <w:t>Estar adimplente com as anuidades do CAU até o término do prazo de pedido de registro de candidatura.</w:t>
      </w:r>
    </w:p>
    <w:p w14:paraId="7FE42BC2" w14:textId="77777777" w:rsidR="003B3A79" w:rsidRPr="00382D03" w:rsidRDefault="003B3A79" w:rsidP="003B3A79">
      <w:pPr>
        <w:pStyle w:val="PargrafodaLista"/>
        <w:numPr>
          <w:ilvl w:val="0"/>
          <w:numId w:val="36"/>
        </w:numPr>
        <w:ind w:left="3544"/>
        <w:rPr>
          <w:color w:val="000000" w:themeColor="text1"/>
        </w:rPr>
      </w:pPr>
      <w:r w:rsidRPr="00382D03">
        <w:rPr>
          <w:color w:val="000000" w:themeColor="text1"/>
        </w:rPr>
        <w:t>Caso o ator está inadimplente no SICCAU, o sistema deve exbir na pop-up a seguinte informação:</w:t>
      </w:r>
    </w:p>
    <w:p w14:paraId="6F6FA337" w14:textId="77777777" w:rsidR="003B3A79" w:rsidRPr="00404B26" w:rsidRDefault="003B3A79" w:rsidP="003B3A79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382D03">
        <w:rPr>
          <w:color w:val="000000" w:themeColor="text1"/>
        </w:rPr>
        <w:t>“</w:t>
      </w:r>
      <w:r w:rsidRPr="00382D03">
        <w:rPr>
          <w:b/>
          <w:color w:val="000000" w:themeColor="text1"/>
        </w:rPr>
        <w:t>Registro consta como INADIMPLENTE no SICCAU.”</w:t>
      </w:r>
    </w:p>
    <w:p w14:paraId="058868FC" w14:textId="77777777" w:rsidR="003B3A79" w:rsidRDefault="003B3A79" w:rsidP="003B3A79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7BF8C916" w14:textId="77777777" w:rsidR="003B3A79" w:rsidRDefault="003B3A79" w:rsidP="003B3A79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39BA0533" w14:textId="77777777" w:rsidR="00112081" w:rsidRPr="00A03599" w:rsidRDefault="00112081" w:rsidP="00112081">
      <w:pPr>
        <w:pStyle w:val="PargrafodaLista"/>
        <w:jc w:val="both"/>
        <w:rPr>
          <w:color w:val="auto"/>
        </w:rPr>
      </w:pPr>
      <w:r w:rsidRPr="000A1D28">
        <w:rPr>
          <w:b/>
          <w:color w:val="auto"/>
        </w:rPr>
        <w:t>Responsável</w:t>
      </w:r>
      <w:r w:rsidRPr="000A1D28">
        <w:rPr>
          <w:color w:val="auto"/>
        </w:rPr>
        <w:t>, o sistema deve validar se o membro que está sendo substituído era um dos RESPONSÁVEIS, caso seja, o sistema deve exibir na coluna Responsável a opção de seleção; para os demais membros, o sistema Não deve exibir o componente na coluna Responsável;</w:t>
      </w:r>
    </w:p>
    <w:p w14:paraId="30665AFB" w14:textId="77777777" w:rsidR="00112081" w:rsidRDefault="00112081" w:rsidP="00112081">
      <w:pPr>
        <w:pStyle w:val="PargrafodaLista"/>
        <w:widowControl/>
        <w:autoSpaceDE/>
        <w:adjustRightInd/>
        <w:spacing w:after="200" w:line="276" w:lineRule="auto"/>
        <w:ind w:left="1294"/>
        <w:contextualSpacing/>
        <w:rPr>
          <w:color w:val="auto"/>
        </w:rPr>
      </w:pPr>
    </w:p>
    <w:p w14:paraId="61BD26C6" w14:textId="7C1B7B5B" w:rsidR="00112081" w:rsidRDefault="00324664" w:rsidP="00324664">
      <w:pPr>
        <w:pStyle w:val="PargrafodaLista"/>
        <w:widowControl/>
        <w:autoSpaceDE/>
        <w:adjustRightInd/>
        <w:spacing w:after="200" w:line="276" w:lineRule="auto"/>
        <w:ind w:left="1560"/>
        <w:contextualSpacing/>
        <w:rPr>
          <w:color w:val="auto"/>
        </w:rPr>
      </w:pPr>
      <w:r>
        <w:rPr>
          <w:noProof/>
          <w:color w:val="auto"/>
        </w:rPr>
        <w:drawing>
          <wp:inline distT="0" distB="0" distL="0" distR="0" wp14:anchorId="67972959" wp14:editId="427A0A6A">
            <wp:extent cx="3740150" cy="1275614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151" cy="128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5617F" w14:textId="77777777" w:rsidR="00112081" w:rsidRDefault="00112081" w:rsidP="003B3A79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1247419D" w14:textId="77777777" w:rsidR="003B3A79" w:rsidRPr="003B3A79" w:rsidRDefault="003B3A79" w:rsidP="003B3A79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06DBECBD" w14:textId="009E118C" w:rsidR="00326FFF" w:rsidRPr="00326FFF" w:rsidRDefault="00D965B4" w:rsidP="00326FF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23" w:name="_Ref25001369"/>
      <w:r>
        <w:rPr>
          <w:b/>
        </w:rPr>
        <w:t>Justificativa/ Inserir Documentos</w:t>
      </w:r>
      <w:r w:rsidR="00326FFF">
        <w:t xml:space="preserve"> </w:t>
      </w:r>
      <w:r w:rsidR="00326FFF" w:rsidRPr="00326FFF">
        <w:rPr>
          <w:color w:val="31849B" w:themeColor="accent5" w:themeShade="BF"/>
        </w:rPr>
        <w:t>[</w:t>
      </w:r>
      <w:r w:rsidR="00B3537D">
        <w:rPr>
          <w:color w:val="31849B" w:themeColor="accent5" w:themeShade="BF"/>
        </w:rPr>
        <w:fldChar w:fldCharType="begin"/>
      </w:r>
      <w:r w:rsidR="00B3537D">
        <w:rPr>
          <w:color w:val="31849B" w:themeColor="accent5" w:themeShade="BF"/>
        </w:rPr>
        <w:instrText xml:space="preserve"> REF _Ref24983632 \r \h </w:instrText>
      </w:r>
      <w:r w:rsidR="00B3537D">
        <w:rPr>
          <w:color w:val="31849B" w:themeColor="accent5" w:themeShade="BF"/>
        </w:rPr>
      </w:r>
      <w:r w:rsidR="00B3537D">
        <w:rPr>
          <w:color w:val="31849B" w:themeColor="accent5" w:themeShade="BF"/>
        </w:rPr>
        <w:fldChar w:fldCharType="separate"/>
      </w:r>
      <w:r w:rsidR="00B3537D">
        <w:rPr>
          <w:color w:val="31849B" w:themeColor="accent5" w:themeShade="BF"/>
        </w:rPr>
        <w:t>P02</w:t>
      </w:r>
      <w:r w:rsidR="00B3537D">
        <w:rPr>
          <w:color w:val="31849B" w:themeColor="accent5" w:themeShade="BF"/>
        </w:rPr>
        <w:fldChar w:fldCharType="end"/>
      </w:r>
      <w:r w:rsidR="00326FFF" w:rsidRPr="00326FFF">
        <w:rPr>
          <w:color w:val="31849B" w:themeColor="accent5" w:themeShade="BF"/>
        </w:rPr>
        <w:t>]</w:t>
      </w:r>
      <w:bookmarkEnd w:id="23"/>
    </w:p>
    <w:p w14:paraId="0DB5963F" w14:textId="378A4772" w:rsidR="00607C51" w:rsidRDefault="00D965B4" w:rsidP="006B4BE8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O sistema deve </w:t>
      </w:r>
      <w:r w:rsidR="00607C51">
        <w:rPr>
          <w:color w:val="000000" w:themeColor="text1"/>
        </w:rPr>
        <w:t>exibir a justificativa conforme inclusão realizada pelo ator na estória HST027; o sistema deve exibir o campo desabilitado para edição;</w:t>
      </w:r>
    </w:p>
    <w:p w14:paraId="7C229961" w14:textId="77777777" w:rsidR="00607C51" w:rsidRPr="00607C51" w:rsidRDefault="00607C51" w:rsidP="00607C51">
      <w:pPr>
        <w:pStyle w:val="PargrafodaLista"/>
        <w:rPr>
          <w:color w:val="000000" w:themeColor="text1"/>
        </w:rPr>
      </w:pPr>
    </w:p>
    <w:p w14:paraId="357BFF2F" w14:textId="77777777" w:rsidR="00D51D82" w:rsidRDefault="00D51D82" w:rsidP="00D51D82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Caso exista arquivo anexado, o sistema deve permitir que o ator realize o download: </w:t>
      </w:r>
    </w:p>
    <w:p w14:paraId="70F970C2" w14:textId="77777777" w:rsidR="00D51D82" w:rsidRPr="00854A46" w:rsidRDefault="00D51D82" w:rsidP="00D51D82">
      <w:pPr>
        <w:pStyle w:val="PargrafodaLista"/>
        <w:rPr>
          <w:color w:val="000000" w:themeColor="text1"/>
        </w:rPr>
      </w:pPr>
    </w:p>
    <w:p w14:paraId="2C67B5A5" w14:textId="77777777" w:rsidR="00D51D82" w:rsidRDefault="00D51D82" w:rsidP="00D51D82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B1A7D29" wp14:editId="32405F7E">
            <wp:extent cx="4686300" cy="491389"/>
            <wp:effectExtent l="0" t="0" r="0" b="4445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71" cy="49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03576" w14:textId="77777777" w:rsidR="00D51D82" w:rsidRDefault="00D51D82" w:rsidP="00D51D82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7FFFC462" w14:textId="77777777" w:rsidR="00D51D82" w:rsidRDefault="00D51D82" w:rsidP="00D51D82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Caso NÃO exista arquivo anexado, o sistema deve exibir a informação N/A: </w:t>
      </w:r>
    </w:p>
    <w:p w14:paraId="121DDF9C" w14:textId="77777777" w:rsidR="00D51D82" w:rsidRDefault="00D51D82" w:rsidP="00D51D82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A9C3731" wp14:editId="05FE4B84">
            <wp:extent cx="4660265" cy="503535"/>
            <wp:effectExtent l="0" t="0" r="0" b="0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63" cy="50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82ED4" w14:textId="77777777" w:rsidR="00D51D82" w:rsidRDefault="00D51D82" w:rsidP="00D51D82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bookmarkEnd w:id="21"/>
    <w:p w14:paraId="365793F5" w14:textId="77777777" w:rsidR="0083792D" w:rsidRDefault="0083792D" w:rsidP="00C937CF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5D681E6A" w14:textId="77777777" w:rsidR="00C937CF" w:rsidRPr="00BB5007" w:rsidRDefault="00C937CF" w:rsidP="00C937CF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  <w:vanish/>
          <w:specVanish/>
        </w:rPr>
      </w:pPr>
    </w:p>
    <w:p w14:paraId="6FFC78BB" w14:textId="4A49E7D7" w:rsidR="004923A4" w:rsidRPr="00656397" w:rsidRDefault="00BB5007" w:rsidP="00EB6FE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>
        <w:rPr>
          <w:b/>
        </w:rPr>
        <w:t xml:space="preserve"> </w:t>
      </w:r>
      <w:r w:rsidR="004923A4" w:rsidRPr="00656397">
        <w:rPr>
          <w:b/>
        </w:rPr>
        <w:t>Voltar</w:t>
      </w:r>
      <w:r w:rsidR="00841B29" w:rsidRPr="00656397">
        <w:rPr>
          <w:b/>
        </w:rPr>
        <w:t xml:space="preserve"> </w:t>
      </w:r>
      <w:r w:rsidR="00841B29" w:rsidRPr="00656397">
        <w:rPr>
          <w:b/>
        </w:rPr>
        <w:fldChar w:fldCharType="begin"/>
      </w:r>
      <w:r w:rsidR="00841B29" w:rsidRPr="00656397">
        <w:rPr>
          <w:b/>
        </w:rPr>
        <w:instrText xml:space="preserve"> REF _Ref24546055 \r \h </w:instrText>
      </w:r>
      <w:r w:rsidR="00656397">
        <w:rPr>
          <w:b/>
        </w:rPr>
        <w:instrText xml:space="preserve"> \* MERGEFORMAT </w:instrText>
      </w:r>
      <w:r w:rsidR="00841B29" w:rsidRPr="00656397">
        <w:rPr>
          <w:b/>
        </w:rPr>
      </w:r>
      <w:r w:rsidR="00841B29" w:rsidRPr="00656397">
        <w:rPr>
          <w:b/>
        </w:rPr>
        <w:fldChar w:fldCharType="separate"/>
      </w:r>
      <w:r w:rsidR="00841B29" w:rsidRPr="00656397">
        <w:rPr>
          <w:b/>
        </w:rPr>
        <w:t>P01</w:t>
      </w:r>
      <w:r w:rsidR="00841B29" w:rsidRPr="00656397">
        <w:rPr>
          <w:b/>
        </w:rPr>
        <w:fldChar w:fldCharType="end"/>
      </w:r>
    </w:p>
    <w:p w14:paraId="773CF3F7" w14:textId="160FEBDF" w:rsidR="00841B29" w:rsidRPr="00656397" w:rsidRDefault="00656397" w:rsidP="00841B29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656397">
        <w:lastRenderedPageBreak/>
        <w:t xml:space="preserve">Na interface </w:t>
      </w:r>
      <w:r w:rsidRPr="00656397">
        <w:rPr>
          <w:color w:val="31849B" w:themeColor="accent5" w:themeShade="BF"/>
        </w:rPr>
        <w:t>[</w:t>
      </w:r>
      <w:r w:rsidRPr="00656397">
        <w:rPr>
          <w:color w:val="31849B" w:themeColor="accent5" w:themeShade="BF"/>
        </w:rPr>
        <w:fldChar w:fldCharType="begin"/>
      </w:r>
      <w:r w:rsidRPr="00656397">
        <w:rPr>
          <w:color w:val="31849B" w:themeColor="accent5" w:themeShade="BF"/>
        </w:rPr>
        <w:instrText xml:space="preserve"> REF _Ref24546055 \r \h  \* MERGEFORMAT </w:instrText>
      </w:r>
      <w:r w:rsidRPr="00656397">
        <w:rPr>
          <w:color w:val="31849B" w:themeColor="accent5" w:themeShade="BF"/>
        </w:rPr>
      </w:r>
      <w:r w:rsidRPr="00656397">
        <w:rPr>
          <w:color w:val="31849B" w:themeColor="accent5" w:themeShade="BF"/>
        </w:rPr>
        <w:fldChar w:fldCharType="separate"/>
      </w:r>
      <w:r w:rsidRPr="00656397">
        <w:rPr>
          <w:color w:val="31849B" w:themeColor="accent5" w:themeShade="BF"/>
        </w:rPr>
        <w:t>P01</w:t>
      </w:r>
      <w:r w:rsidRPr="00656397">
        <w:rPr>
          <w:color w:val="31849B" w:themeColor="accent5" w:themeShade="BF"/>
        </w:rPr>
        <w:fldChar w:fldCharType="end"/>
      </w:r>
      <w:r w:rsidRPr="00656397">
        <w:rPr>
          <w:color w:val="31849B" w:themeColor="accent5" w:themeShade="BF"/>
        </w:rPr>
        <w:t xml:space="preserve">] </w:t>
      </w:r>
      <w:r w:rsidRPr="00656397">
        <w:rPr>
          <w:color w:val="000000" w:themeColor="text1"/>
        </w:rPr>
        <w:t>ao</w:t>
      </w:r>
      <w:r w:rsidRPr="00656397">
        <w:t xml:space="preserve"> acionar </w:t>
      </w:r>
      <w:r>
        <w:t xml:space="preserve">a opção </w:t>
      </w:r>
      <w:r w:rsidRPr="00971323">
        <w:rPr>
          <w:b/>
        </w:rPr>
        <w:t>Voltar</w:t>
      </w:r>
      <w:r>
        <w:t>, o sistema deve exibir a Tela Inicial do módulo Profissional, o</w:t>
      </w:r>
      <w:r w:rsidRPr="00656397">
        <w:t xml:space="preserve"> sistema volta para a interface </w:t>
      </w:r>
      <w:r w:rsidRPr="00927686">
        <w:rPr>
          <w:color w:val="31849B" w:themeColor="accent5" w:themeShade="BF"/>
        </w:rPr>
        <w:t>[</w:t>
      </w:r>
      <w:r>
        <w:rPr>
          <w:color w:val="31849B" w:themeColor="accent5" w:themeShade="BF"/>
        </w:rPr>
        <w:fldChar w:fldCharType="begin"/>
      </w:r>
      <w:r>
        <w:rPr>
          <w:color w:val="31849B" w:themeColor="accent5" w:themeShade="BF"/>
        </w:rPr>
        <w:instrText xml:space="preserve"> REF _Ref24976076 \r \h </w:instrText>
      </w:r>
      <w:r>
        <w:rPr>
          <w:color w:val="31849B" w:themeColor="accent5" w:themeShade="BF"/>
        </w:rPr>
      </w:r>
      <w:r>
        <w:rPr>
          <w:color w:val="31849B" w:themeColor="accent5" w:themeShade="BF"/>
        </w:rPr>
        <w:fldChar w:fldCharType="separate"/>
      </w:r>
      <w:r>
        <w:rPr>
          <w:color w:val="31849B" w:themeColor="accent5" w:themeShade="BF"/>
        </w:rPr>
        <w:t>P0</w:t>
      </w:r>
      <w:r w:rsidR="00971323">
        <w:rPr>
          <w:color w:val="31849B" w:themeColor="accent5" w:themeShade="BF"/>
        </w:rPr>
        <w:t>3</w:t>
      </w:r>
      <w:r>
        <w:rPr>
          <w:color w:val="31849B" w:themeColor="accent5" w:themeShade="BF"/>
        </w:rPr>
        <w:fldChar w:fldCharType="end"/>
      </w:r>
      <w:r w:rsidRPr="00927686">
        <w:rPr>
          <w:color w:val="31849B" w:themeColor="accent5" w:themeShade="BF"/>
        </w:rPr>
        <w:t>]</w:t>
      </w:r>
      <w:r>
        <w:rPr>
          <w:color w:val="31849B" w:themeColor="accent5" w:themeShade="BF"/>
        </w:rPr>
        <w:t>;</w:t>
      </w:r>
    </w:p>
    <w:p w14:paraId="527A12AD" w14:textId="77777777" w:rsidR="00656397" w:rsidRPr="00656397" w:rsidRDefault="00656397" w:rsidP="00656397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0349AD29" w14:textId="3F97B2CF" w:rsidR="00656397" w:rsidRPr="00656397" w:rsidRDefault="00656397" w:rsidP="00841B29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656397">
        <w:rPr>
          <w:color w:val="auto"/>
        </w:rPr>
        <w:t xml:space="preserve">Na interface </w:t>
      </w:r>
      <w:r>
        <w:rPr>
          <w:color w:val="31849B" w:themeColor="accent5" w:themeShade="BF"/>
        </w:rPr>
        <w:t>[</w:t>
      </w:r>
      <w:r>
        <w:rPr>
          <w:color w:val="31849B" w:themeColor="accent5" w:themeShade="BF"/>
        </w:rPr>
        <w:fldChar w:fldCharType="begin"/>
      </w:r>
      <w:r>
        <w:rPr>
          <w:color w:val="31849B" w:themeColor="accent5" w:themeShade="BF"/>
        </w:rPr>
        <w:instrText xml:space="preserve"> REF _Ref24641744 \r \h </w:instrText>
      </w:r>
      <w:r>
        <w:rPr>
          <w:color w:val="31849B" w:themeColor="accent5" w:themeShade="BF"/>
        </w:rPr>
      </w:r>
      <w:r>
        <w:rPr>
          <w:color w:val="31849B" w:themeColor="accent5" w:themeShade="BF"/>
        </w:rPr>
        <w:fldChar w:fldCharType="separate"/>
      </w:r>
      <w:r>
        <w:rPr>
          <w:color w:val="31849B" w:themeColor="accent5" w:themeShade="BF"/>
        </w:rPr>
        <w:t>P02</w:t>
      </w:r>
      <w:r>
        <w:rPr>
          <w:color w:val="31849B" w:themeColor="accent5" w:themeShade="BF"/>
        </w:rPr>
        <w:fldChar w:fldCharType="end"/>
      </w:r>
      <w:r>
        <w:rPr>
          <w:color w:val="31849B" w:themeColor="accent5" w:themeShade="BF"/>
        </w:rPr>
        <w:t>]</w:t>
      </w:r>
      <w:r w:rsidRPr="00656397">
        <w:rPr>
          <w:color w:val="auto"/>
        </w:rPr>
        <w:t xml:space="preserve">, o sistema volta para a interface </w:t>
      </w:r>
      <w:r w:rsidRPr="00656397">
        <w:rPr>
          <w:color w:val="31849B" w:themeColor="accent5" w:themeShade="BF"/>
        </w:rPr>
        <w:t>[</w:t>
      </w:r>
      <w:r w:rsidRPr="00656397">
        <w:rPr>
          <w:color w:val="31849B" w:themeColor="accent5" w:themeShade="BF"/>
        </w:rPr>
        <w:fldChar w:fldCharType="begin"/>
      </w:r>
      <w:r w:rsidRPr="00656397">
        <w:rPr>
          <w:color w:val="31849B" w:themeColor="accent5" w:themeShade="BF"/>
        </w:rPr>
        <w:instrText xml:space="preserve"> REF _Ref24546055 \r \h  \* MERGEFORMAT </w:instrText>
      </w:r>
      <w:r w:rsidRPr="00656397">
        <w:rPr>
          <w:color w:val="31849B" w:themeColor="accent5" w:themeShade="BF"/>
        </w:rPr>
      </w:r>
      <w:r w:rsidRPr="00656397">
        <w:rPr>
          <w:color w:val="31849B" w:themeColor="accent5" w:themeShade="BF"/>
        </w:rPr>
        <w:fldChar w:fldCharType="separate"/>
      </w:r>
      <w:r w:rsidRPr="00656397">
        <w:rPr>
          <w:color w:val="31849B" w:themeColor="accent5" w:themeShade="BF"/>
        </w:rPr>
        <w:t>P01</w:t>
      </w:r>
      <w:r w:rsidRPr="00656397">
        <w:rPr>
          <w:color w:val="31849B" w:themeColor="accent5" w:themeShade="BF"/>
        </w:rPr>
        <w:fldChar w:fldCharType="end"/>
      </w:r>
      <w:r w:rsidRPr="00656397">
        <w:rPr>
          <w:color w:val="31849B" w:themeColor="accent5" w:themeShade="BF"/>
        </w:rPr>
        <w:t>]</w:t>
      </w:r>
      <w:r>
        <w:rPr>
          <w:color w:val="31849B" w:themeColor="accent5" w:themeShade="BF"/>
        </w:rPr>
        <w:t>;</w:t>
      </w:r>
    </w:p>
    <w:p w14:paraId="39B38A8A" w14:textId="77777777" w:rsidR="00656397" w:rsidRDefault="00656397" w:rsidP="00656397">
      <w:pPr>
        <w:pStyle w:val="PargrafodaLista"/>
      </w:pPr>
    </w:p>
    <w:p w14:paraId="695C1A49" w14:textId="77777777" w:rsidR="004923A4" w:rsidRDefault="004923A4" w:rsidP="004923A4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1C2C1DE2" w14:textId="6383158E" w:rsidR="00626053" w:rsidRDefault="00626053" w:rsidP="00EB6FE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517D3F">
        <w:rPr>
          <w:b/>
        </w:rPr>
        <w:t>URL</w:t>
      </w:r>
    </w:p>
    <w:p w14:paraId="200AA80A" w14:textId="77777777" w:rsidR="00437BBB" w:rsidRPr="006654BA" w:rsidRDefault="00437BBB" w:rsidP="006B4BE8">
      <w:pPr>
        <w:pStyle w:val="PargrafodaLista"/>
        <w:widowControl/>
        <w:numPr>
          <w:ilvl w:val="0"/>
          <w:numId w:val="18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6654BA">
        <w:t>Caso o ator copie e cole a URL desta estória, o sistema deve validar primeiramente se o ator está logado no sistema eleitoral:</w:t>
      </w:r>
    </w:p>
    <w:p w14:paraId="53DD5B7A" w14:textId="77777777" w:rsidR="00437BBB" w:rsidRPr="006654BA" w:rsidRDefault="00437BBB" w:rsidP="00437BBB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6E0B3AF9" w14:textId="5BB89200" w:rsidR="00437BBB" w:rsidRPr="006654BA" w:rsidRDefault="00437BBB" w:rsidP="006B4BE8">
      <w:pPr>
        <w:pStyle w:val="PargrafodaLista"/>
        <w:widowControl/>
        <w:numPr>
          <w:ilvl w:val="0"/>
          <w:numId w:val="18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6654BA">
        <w:t xml:space="preserve">Caso não esteja logado, o sistema deve exibir a mensagem </w:t>
      </w:r>
      <w:r w:rsidRPr="006654BA">
        <w:rPr>
          <w:color w:val="31849B" w:themeColor="accent5" w:themeShade="BF"/>
        </w:rPr>
        <w:t>[</w:t>
      </w:r>
      <w:r w:rsidR="00971323">
        <w:rPr>
          <w:color w:val="31849B" w:themeColor="accent5" w:themeShade="BF"/>
        </w:rPr>
        <w:fldChar w:fldCharType="begin"/>
      </w:r>
      <w:r w:rsidR="00971323">
        <w:rPr>
          <w:color w:val="31849B" w:themeColor="accent5" w:themeShade="BF"/>
        </w:rPr>
        <w:instrText xml:space="preserve"> REF _Ref24548430 \r \h </w:instrText>
      </w:r>
      <w:r w:rsidR="00971323">
        <w:rPr>
          <w:color w:val="31849B" w:themeColor="accent5" w:themeShade="BF"/>
        </w:rPr>
      </w:r>
      <w:r w:rsidR="00971323">
        <w:rPr>
          <w:color w:val="31849B" w:themeColor="accent5" w:themeShade="BF"/>
        </w:rPr>
        <w:fldChar w:fldCharType="separate"/>
      </w:r>
      <w:r w:rsidR="00971323">
        <w:rPr>
          <w:color w:val="31849B" w:themeColor="accent5" w:themeShade="BF"/>
        </w:rPr>
        <w:t>ME02</w:t>
      </w:r>
      <w:r w:rsidR="00971323">
        <w:rPr>
          <w:color w:val="31849B" w:themeColor="accent5" w:themeShade="BF"/>
        </w:rPr>
        <w:fldChar w:fldCharType="end"/>
      </w:r>
      <w:r w:rsidRPr="006654BA">
        <w:rPr>
          <w:color w:val="31849B" w:themeColor="accent5" w:themeShade="BF"/>
        </w:rPr>
        <w:t>];</w:t>
      </w:r>
    </w:p>
    <w:p w14:paraId="3FE252A0" w14:textId="77777777" w:rsidR="00437BBB" w:rsidRPr="006654BA" w:rsidRDefault="00437BBB" w:rsidP="00437BBB">
      <w:pPr>
        <w:pStyle w:val="PargrafodaLista"/>
        <w:widowControl/>
        <w:autoSpaceDE/>
        <w:autoSpaceDN/>
        <w:adjustRightInd/>
        <w:spacing w:after="200" w:line="276" w:lineRule="auto"/>
        <w:ind w:left="567" w:hanging="360"/>
        <w:contextualSpacing/>
        <w:jc w:val="both"/>
      </w:pPr>
    </w:p>
    <w:p w14:paraId="7A5AB4FF" w14:textId="240E0655" w:rsidR="004F092C" w:rsidRPr="00A43E0F" w:rsidRDefault="004F092C" w:rsidP="004F092C">
      <w:pPr>
        <w:pStyle w:val="PargrafodaLista"/>
        <w:widowControl/>
        <w:numPr>
          <w:ilvl w:val="0"/>
          <w:numId w:val="18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6654BA">
        <w:t xml:space="preserve">Caso esteja logado, o sistema </w:t>
      </w:r>
      <w:r>
        <w:t xml:space="preserve">deve validar se o ator logado é um dos responsáveis por alguma chapa, caso seja um dos responsáveis, o sistema deve </w:t>
      </w:r>
      <w:r w:rsidRPr="006654BA">
        <w:t>direciona para a interface</w:t>
      </w:r>
      <w:r>
        <w:t xml:space="preserve"> </w:t>
      </w:r>
      <w:r w:rsidRPr="00A43E0F">
        <w:rPr>
          <w:color w:val="31849B" w:themeColor="accent5" w:themeShade="BF"/>
        </w:rPr>
        <w:t>[</w:t>
      </w:r>
      <w:r w:rsidRPr="00A43E0F">
        <w:rPr>
          <w:color w:val="31849B" w:themeColor="accent5" w:themeShade="BF"/>
        </w:rPr>
        <w:fldChar w:fldCharType="begin"/>
      </w:r>
      <w:r w:rsidRPr="00A43E0F">
        <w:rPr>
          <w:color w:val="31849B" w:themeColor="accent5" w:themeShade="BF"/>
        </w:rPr>
        <w:instrText xml:space="preserve"> REF _Ref24546055 \r \h </w:instrText>
      </w:r>
      <w:r w:rsidRPr="00A43E0F">
        <w:rPr>
          <w:color w:val="31849B" w:themeColor="accent5" w:themeShade="BF"/>
        </w:rPr>
      </w:r>
      <w:r w:rsidRPr="00A43E0F">
        <w:rPr>
          <w:color w:val="31849B" w:themeColor="accent5" w:themeShade="BF"/>
        </w:rPr>
        <w:fldChar w:fldCharType="separate"/>
      </w:r>
      <w:r w:rsidRPr="00A43E0F">
        <w:rPr>
          <w:color w:val="31849B" w:themeColor="accent5" w:themeShade="BF"/>
        </w:rPr>
        <w:t>P01</w:t>
      </w:r>
      <w:r w:rsidRPr="00A43E0F">
        <w:rPr>
          <w:color w:val="31849B" w:themeColor="accent5" w:themeShade="BF"/>
        </w:rPr>
        <w:fldChar w:fldCharType="end"/>
      </w:r>
      <w:r>
        <w:rPr>
          <w:color w:val="31849B" w:themeColor="accent5" w:themeShade="BF"/>
        </w:rPr>
        <w:t xml:space="preserve">] </w:t>
      </w:r>
      <w:r w:rsidRPr="000D336B">
        <w:rPr>
          <w:color w:val="000000" w:themeColor="text1"/>
        </w:rPr>
        <w:t>da chapa a qual ele é um dos respons</w:t>
      </w:r>
      <w:r>
        <w:rPr>
          <w:color w:val="000000" w:themeColor="text1"/>
        </w:rPr>
        <w:t>áveis, caso a</w:t>
      </w:r>
      <w:r w:rsidRPr="000D336B">
        <w:rPr>
          <w:color w:val="000000" w:themeColor="text1"/>
        </w:rPr>
        <w:t xml:space="preserve"> eleição </w:t>
      </w:r>
      <w:r>
        <w:rPr>
          <w:color w:val="000000" w:themeColor="text1"/>
        </w:rPr>
        <w:t xml:space="preserve">esteja </w:t>
      </w:r>
      <w:r w:rsidRPr="000D336B">
        <w:rPr>
          <w:color w:val="000000" w:themeColor="text1"/>
        </w:rPr>
        <w:t>com período de vigência aberto</w:t>
      </w:r>
      <w:r>
        <w:rPr>
          <w:color w:val="000000" w:themeColor="text1"/>
        </w:rPr>
        <w:t xml:space="preserve">; Caso a eleição que o ator é um dos responsáveis esteja com período de vigência fechado, o sistema deve exibir mensagem </w:t>
      </w:r>
      <w:r w:rsidRPr="000D336B">
        <w:rPr>
          <w:color w:val="31849B" w:themeColor="accent5" w:themeShade="BF"/>
        </w:rPr>
        <w:t>[</w:t>
      </w:r>
      <w:r>
        <w:rPr>
          <w:color w:val="31849B" w:themeColor="accent5" w:themeShade="BF"/>
        </w:rPr>
        <w:fldChar w:fldCharType="begin"/>
      </w:r>
      <w:r>
        <w:rPr>
          <w:color w:val="31849B" w:themeColor="accent5" w:themeShade="BF"/>
        </w:rPr>
        <w:instrText xml:space="preserve"> REF _Ref26884758 \r \h </w:instrText>
      </w:r>
      <w:r>
        <w:rPr>
          <w:color w:val="31849B" w:themeColor="accent5" w:themeShade="BF"/>
        </w:rPr>
      </w:r>
      <w:r>
        <w:rPr>
          <w:color w:val="31849B" w:themeColor="accent5" w:themeShade="BF"/>
        </w:rPr>
        <w:fldChar w:fldCharType="separate"/>
      </w:r>
      <w:r>
        <w:rPr>
          <w:color w:val="31849B" w:themeColor="accent5" w:themeShade="BF"/>
        </w:rPr>
        <w:t>ME07</w:t>
      </w:r>
      <w:r>
        <w:rPr>
          <w:color w:val="31849B" w:themeColor="accent5" w:themeShade="BF"/>
        </w:rPr>
        <w:fldChar w:fldCharType="end"/>
      </w:r>
      <w:r w:rsidRPr="000D336B">
        <w:rPr>
          <w:color w:val="31849B" w:themeColor="accent5" w:themeShade="BF"/>
        </w:rPr>
        <w:t>]</w:t>
      </w:r>
    </w:p>
    <w:p w14:paraId="46F26011" w14:textId="77777777" w:rsidR="003A3B99" w:rsidRDefault="003A3B99" w:rsidP="003A3B99">
      <w:pPr>
        <w:pStyle w:val="PargrafodaLista"/>
      </w:pPr>
    </w:p>
    <w:p w14:paraId="65872A0C" w14:textId="603F8C2C" w:rsidR="003A3B99" w:rsidRDefault="003A3B99" w:rsidP="003A3B99">
      <w:pPr>
        <w:pStyle w:val="PargrafodaLista"/>
        <w:widowControl/>
        <w:numPr>
          <w:ilvl w:val="0"/>
          <w:numId w:val="18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>
        <w:t xml:space="preserve">Caso o ator esteja logado, e não seja um dos responsáveis por alguma chapa, o sistema deve exibir a mensagem </w:t>
      </w:r>
      <w:r w:rsidRPr="00A43E0F">
        <w:rPr>
          <w:color w:val="31849B" w:themeColor="accent5" w:themeShade="BF"/>
        </w:rPr>
        <w:t>[</w:t>
      </w:r>
      <w:r>
        <w:rPr>
          <w:color w:val="31849B" w:themeColor="accent5" w:themeShade="BF"/>
        </w:rPr>
        <w:fldChar w:fldCharType="begin"/>
      </w:r>
      <w:r>
        <w:rPr>
          <w:color w:val="31849B" w:themeColor="accent5" w:themeShade="BF"/>
        </w:rPr>
        <w:instrText xml:space="preserve"> REF _Ref26884439 \r \h </w:instrText>
      </w:r>
      <w:r>
        <w:rPr>
          <w:color w:val="31849B" w:themeColor="accent5" w:themeShade="BF"/>
        </w:rPr>
      </w:r>
      <w:r>
        <w:rPr>
          <w:color w:val="31849B" w:themeColor="accent5" w:themeShade="BF"/>
        </w:rPr>
        <w:fldChar w:fldCharType="separate"/>
      </w:r>
      <w:r>
        <w:rPr>
          <w:color w:val="31849B" w:themeColor="accent5" w:themeShade="BF"/>
        </w:rPr>
        <w:t>ME06</w:t>
      </w:r>
      <w:r>
        <w:rPr>
          <w:color w:val="31849B" w:themeColor="accent5" w:themeShade="BF"/>
        </w:rPr>
        <w:fldChar w:fldCharType="end"/>
      </w:r>
      <w:r w:rsidRPr="00A43E0F">
        <w:rPr>
          <w:color w:val="31849B" w:themeColor="accent5" w:themeShade="BF"/>
        </w:rPr>
        <w:t>]</w:t>
      </w:r>
      <w:r>
        <w:t>;</w:t>
      </w:r>
    </w:p>
    <w:p w14:paraId="320A0F1B" w14:textId="77777777" w:rsidR="003A3B99" w:rsidRDefault="003A3B99" w:rsidP="003A3B99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07A84A40" w14:textId="77777777" w:rsidR="00841B29" w:rsidRDefault="00841B29" w:rsidP="00841B29">
      <w:pPr>
        <w:pStyle w:val="PargrafodaLista"/>
      </w:pPr>
    </w:p>
    <w:p w14:paraId="759670EE" w14:textId="77777777" w:rsidR="00841B29" w:rsidRDefault="00841B29" w:rsidP="00841B29">
      <w:pPr>
        <w:pStyle w:val="PargrafodaLista"/>
      </w:pPr>
    </w:p>
    <w:p w14:paraId="496947CD" w14:textId="77777777" w:rsidR="00841B29" w:rsidRDefault="00841B29" w:rsidP="00841B29">
      <w:pPr>
        <w:pStyle w:val="PargrafodaLista"/>
      </w:pPr>
    </w:p>
    <w:p w14:paraId="79B90106" w14:textId="68B324F9" w:rsidR="00841B29" w:rsidRDefault="00841B29" w:rsidP="00841B29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>
        <w:rPr>
          <w:b/>
        </w:rPr>
        <w:t>Visão Geral</w:t>
      </w:r>
    </w:p>
    <w:p w14:paraId="33153DAB" w14:textId="4BA9801C" w:rsidR="00841B29" w:rsidRPr="00927686" w:rsidRDefault="00841B29" w:rsidP="00841B29">
      <w:pPr>
        <w:pStyle w:val="PargrafodaLista"/>
        <w:widowControl/>
        <w:numPr>
          <w:ilvl w:val="0"/>
          <w:numId w:val="32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927686">
        <w:t xml:space="preserve">Ao acionar a opção </w:t>
      </w:r>
      <w:r w:rsidRPr="00927686">
        <w:rPr>
          <w:noProof/>
        </w:rPr>
        <w:drawing>
          <wp:inline distT="0" distB="0" distL="0" distR="0" wp14:anchorId="50EBA68E" wp14:editId="7B6182D4">
            <wp:extent cx="285714" cy="266667"/>
            <wp:effectExtent l="0" t="0" r="635" b="63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686">
        <w:t xml:space="preserve"> , ou selecionar a Aba </w:t>
      </w:r>
      <w:r w:rsidRPr="00927686">
        <w:rPr>
          <w:b/>
        </w:rPr>
        <w:t>Visão Geral</w:t>
      </w:r>
      <w:r w:rsidRPr="00927686">
        <w:t xml:space="preserve">, o sistema deve exibir a interface </w:t>
      </w:r>
      <w:r w:rsidRPr="00927686">
        <w:rPr>
          <w:color w:val="31849B" w:themeColor="accent5" w:themeShade="BF"/>
        </w:rPr>
        <w:t>[</w:t>
      </w:r>
      <w:r w:rsidR="00656397">
        <w:rPr>
          <w:color w:val="31849B" w:themeColor="accent5" w:themeShade="BF"/>
        </w:rPr>
        <w:fldChar w:fldCharType="begin"/>
      </w:r>
      <w:r w:rsidR="00656397">
        <w:rPr>
          <w:color w:val="31849B" w:themeColor="accent5" w:themeShade="BF"/>
        </w:rPr>
        <w:instrText xml:space="preserve"> REF _Ref24976076 \r \h </w:instrText>
      </w:r>
      <w:r w:rsidR="00656397">
        <w:rPr>
          <w:color w:val="31849B" w:themeColor="accent5" w:themeShade="BF"/>
        </w:rPr>
      </w:r>
      <w:r w:rsidR="00656397">
        <w:rPr>
          <w:color w:val="31849B" w:themeColor="accent5" w:themeShade="BF"/>
        </w:rPr>
        <w:fldChar w:fldCharType="separate"/>
      </w:r>
      <w:r w:rsidR="00656397">
        <w:rPr>
          <w:color w:val="31849B" w:themeColor="accent5" w:themeShade="BF"/>
        </w:rPr>
        <w:t>P0</w:t>
      </w:r>
      <w:r w:rsidR="007176B1">
        <w:rPr>
          <w:color w:val="31849B" w:themeColor="accent5" w:themeShade="BF"/>
        </w:rPr>
        <w:t>3</w:t>
      </w:r>
      <w:r w:rsidR="00656397">
        <w:rPr>
          <w:color w:val="31849B" w:themeColor="accent5" w:themeShade="BF"/>
        </w:rPr>
        <w:fldChar w:fldCharType="end"/>
      </w:r>
      <w:r w:rsidRPr="00927686">
        <w:rPr>
          <w:color w:val="31849B" w:themeColor="accent5" w:themeShade="BF"/>
        </w:rPr>
        <w:t>]</w:t>
      </w:r>
      <w:r w:rsidR="00656397">
        <w:rPr>
          <w:color w:val="31849B" w:themeColor="accent5" w:themeShade="BF"/>
        </w:rPr>
        <w:t xml:space="preserve"> </w:t>
      </w:r>
      <w:r w:rsidR="00656397" w:rsidRPr="00656397">
        <w:rPr>
          <w:color w:val="000000" w:themeColor="text1"/>
        </w:rPr>
        <w:t>Tela Inicial do modulo Profissional;</w:t>
      </w:r>
    </w:p>
    <w:p w14:paraId="0AB61DF7" w14:textId="77777777" w:rsidR="00841B29" w:rsidRPr="006654BA" w:rsidRDefault="00841B29" w:rsidP="00841B29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36DEDA1A" w14:textId="77777777" w:rsidR="00626053" w:rsidRPr="00626053" w:rsidRDefault="00626053" w:rsidP="00626053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2545AB52" w14:textId="75CD9D5B" w:rsidR="00EB6FEF" w:rsidRPr="00A24EFF" w:rsidRDefault="00EB6FEF" w:rsidP="00EB6FE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Mensagem:</w:t>
      </w:r>
    </w:p>
    <w:p w14:paraId="77D17B16" w14:textId="2CF61081" w:rsidR="00EE30B5" w:rsidRPr="00EC175D" w:rsidRDefault="00EE30B5" w:rsidP="006B4BE8">
      <w:pPr>
        <w:pStyle w:val="PargrafodaLista"/>
        <w:numPr>
          <w:ilvl w:val="0"/>
          <w:numId w:val="7"/>
        </w:numPr>
        <w:ind w:left="426"/>
      </w:pPr>
      <w:r w:rsidRPr="00EC175D">
        <w:t xml:space="preserve">As mensagens </w:t>
      </w:r>
      <w:r w:rsidR="006E5559" w:rsidRPr="00EC175D">
        <w:t xml:space="preserve">de </w:t>
      </w:r>
      <w:r w:rsidR="006E5559" w:rsidRPr="00EC175D">
        <w:rPr>
          <w:u w:val="single"/>
        </w:rPr>
        <w:t>Sucesso, Alerta e Erro</w:t>
      </w:r>
      <w:r w:rsidR="006E5559" w:rsidRPr="00EC175D">
        <w:t xml:space="preserve">, </w:t>
      </w:r>
      <w:r w:rsidRPr="00B1581B">
        <w:t>devem ser exibidas</w:t>
      </w:r>
      <w:r w:rsidR="006E5559" w:rsidRPr="00B1581B">
        <w:t xml:space="preserve"> no canto superior </w:t>
      </w:r>
      <w:r w:rsidR="004C7131" w:rsidRPr="00B1581B">
        <w:t xml:space="preserve">direito </w:t>
      </w:r>
      <w:r w:rsidR="006E5559" w:rsidRPr="00B1581B">
        <w:t>da tela,</w:t>
      </w:r>
      <w:r w:rsidR="006E5559" w:rsidRPr="00EC175D">
        <w:t xml:space="preserve"> </w:t>
      </w:r>
      <w:r w:rsidRPr="00EC175D">
        <w:t>com o seguinte padrão:</w:t>
      </w:r>
    </w:p>
    <w:p w14:paraId="4769E07E" w14:textId="77777777" w:rsidR="00EE30B5" w:rsidRPr="00EC175D" w:rsidRDefault="00EE30B5" w:rsidP="006B4BE8">
      <w:pPr>
        <w:pStyle w:val="PargrafodaLista"/>
        <w:numPr>
          <w:ilvl w:val="0"/>
          <w:numId w:val="7"/>
        </w:numPr>
        <w:ind w:left="426"/>
      </w:pPr>
      <w:r w:rsidRPr="00EC175D">
        <w:t>O sistema deve ter um temporizador de 5 segundos para cada mensagem exibida.</w:t>
      </w:r>
    </w:p>
    <w:p w14:paraId="43D6261A" w14:textId="77777777" w:rsidR="00EE30B5" w:rsidRPr="00EC175D" w:rsidRDefault="00EE30B5" w:rsidP="006B4BE8">
      <w:pPr>
        <w:pStyle w:val="PargrafodaLista"/>
        <w:numPr>
          <w:ilvl w:val="0"/>
          <w:numId w:val="7"/>
        </w:numPr>
        <w:ind w:left="426"/>
      </w:pPr>
      <w:r w:rsidRPr="00EC175D">
        <w:t>Ao final dos 5 segundos, o sistema deve fechar a caixa de mensagem e não exibi-la na tela.</w:t>
      </w:r>
    </w:p>
    <w:p w14:paraId="60CEF1D2" w14:textId="7C9C2D44" w:rsidR="00004F8B" w:rsidRDefault="00004F8B" w:rsidP="006B4BE8">
      <w:pPr>
        <w:pStyle w:val="PargrafodaLista"/>
        <w:numPr>
          <w:ilvl w:val="0"/>
          <w:numId w:val="7"/>
        </w:numPr>
        <w:ind w:left="426"/>
      </w:pPr>
      <w:r w:rsidRPr="00EC175D">
        <w:t xml:space="preserve">Caso surja uma nova mensagem, o sistema deve </w:t>
      </w:r>
      <w:r w:rsidR="0013080E" w:rsidRPr="00EC175D">
        <w:t>exibi-la</w:t>
      </w:r>
      <w:r w:rsidRPr="00EC175D">
        <w:t xml:space="preserve"> logo abaixo daquela que foi anteriormente criada.</w:t>
      </w: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234"/>
        <w:gridCol w:w="6276"/>
        <w:gridCol w:w="1555"/>
      </w:tblGrid>
      <w:tr w:rsidR="00FB3C8F" w:rsidRPr="00EC175D" w14:paraId="512EA464" w14:textId="77777777" w:rsidTr="00F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3"/>
          </w:tcPr>
          <w:p w14:paraId="08A8DCE3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4"/>
                <w:szCs w:val="24"/>
              </w:rPr>
              <w:t>Mensagens</w:t>
            </w:r>
          </w:p>
        </w:tc>
      </w:tr>
      <w:tr w:rsidR="00FB3C8F" w:rsidRPr="00EC175D" w14:paraId="61C329A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  <w:shd w:val="clear" w:color="auto" w:fill="B3B3B3"/>
          </w:tcPr>
          <w:p w14:paraId="05656573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 w14:paraId="1DF1AD71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 w14:paraId="5B979886" w14:textId="77777777" w:rsidR="00FB3C8F" w:rsidRPr="00EC175D" w:rsidRDefault="00FB3C8F" w:rsidP="00FB3C8F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Ações</w:t>
            </w:r>
          </w:p>
        </w:tc>
      </w:tr>
      <w:tr w:rsidR="00FB3C8F" w:rsidRPr="00EC175D" w14:paraId="16A999C8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722488F" w14:textId="00AC7735" w:rsidR="00FB3C8F" w:rsidRPr="00EC175D" w:rsidRDefault="00FB3C8F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4" w:name="_Ref12023348"/>
          </w:p>
        </w:tc>
        <w:bookmarkEnd w:id="24"/>
        <w:tc>
          <w:tcPr>
            <w:tcW w:w="6276" w:type="dxa"/>
          </w:tcPr>
          <w:p w14:paraId="19465BB6" w14:textId="7B788B2C" w:rsidR="00596253" w:rsidRPr="00C87F13" w:rsidRDefault="002E2C2B" w:rsidP="00540F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C87F13">
              <w:rPr>
                <w:rFonts w:cs="Arial"/>
                <w:sz w:val="18"/>
                <w:szCs w:val="18"/>
              </w:rPr>
              <w:t xml:space="preserve">Erro de </w:t>
            </w:r>
            <w:r w:rsidR="00540F6D" w:rsidRPr="00C87F13">
              <w:rPr>
                <w:rFonts w:cs="Arial"/>
                <w:sz w:val="18"/>
                <w:szCs w:val="18"/>
              </w:rPr>
              <w:t>c</w:t>
            </w:r>
            <w:r w:rsidRPr="00C87F13">
              <w:rPr>
                <w:rFonts w:cs="Arial"/>
                <w:sz w:val="18"/>
                <w:szCs w:val="18"/>
              </w:rPr>
              <w:t>omunicação</w:t>
            </w:r>
            <w:r w:rsidR="007303C6" w:rsidRPr="00C87F13">
              <w:rPr>
                <w:rFonts w:cs="Arial"/>
                <w:sz w:val="18"/>
                <w:szCs w:val="18"/>
              </w:rPr>
              <w:t xml:space="preserve">, tente mais </w:t>
            </w:r>
            <w:r w:rsidR="00EE30B5" w:rsidRPr="00C87F13">
              <w:rPr>
                <w:rFonts w:cs="Arial"/>
                <w:sz w:val="18"/>
                <w:szCs w:val="18"/>
              </w:rPr>
              <w:t>tarde!</w:t>
            </w:r>
          </w:p>
        </w:tc>
        <w:tc>
          <w:tcPr>
            <w:tcW w:w="1555" w:type="dxa"/>
          </w:tcPr>
          <w:p w14:paraId="3B390CB7" w14:textId="64C1DAF7" w:rsidR="00FB3C8F" w:rsidRPr="00EC175D" w:rsidRDefault="00EE30B5" w:rsidP="00FB5814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Erro</w:t>
            </w:r>
          </w:p>
        </w:tc>
      </w:tr>
      <w:tr w:rsidR="00CD4453" w:rsidRPr="00EC175D" w14:paraId="6BFDD47B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B2120FD" w14:textId="77777777" w:rsidR="00CD4453" w:rsidRPr="00EC175D" w:rsidRDefault="00CD4453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5" w:name="_Ref24548430"/>
          </w:p>
        </w:tc>
        <w:bookmarkEnd w:id="25"/>
        <w:tc>
          <w:tcPr>
            <w:tcW w:w="6276" w:type="dxa"/>
          </w:tcPr>
          <w:p w14:paraId="6BD120C6" w14:textId="2D61E5F8" w:rsidR="00CD4453" w:rsidRPr="00285A64" w:rsidRDefault="00CD4453" w:rsidP="00CD4453">
            <w:pPr>
              <w:spacing w:after="0"/>
              <w:ind w:left="-69"/>
              <w:rPr>
                <w:rFonts w:cs="Arial"/>
                <w:color w:val="000000" w:themeColor="text1"/>
                <w:sz w:val="18"/>
                <w:szCs w:val="18"/>
              </w:rPr>
            </w:pPr>
            <w:r w:rsidRPr="00285A64">
              <w:rPr>
                <w:rFonts w:cs="Arial"/>
                <w:color w:val="000000" w:themeColor="text1"/>
                <w:sz w:val="18"/>
                <w:szCs w:val="18"/>
              </w:rPr>
              <w:t xml:space="preserve">Caro(a) </w:t>
            </w:r>
            <w:r w:rsidR="005A51D3" w:rsidRPr="00285A64">
              <w:rPr>
                <w:rFonts w:cs="Arial"/>
                <w:color w:val="000000" w:themeColor="text1"/>
                <w:sz w:val="18"/>
                <w:szCs w:val="18"/>
              </w:rPr>
              <w:t>sr. (</w:t>
            </w:r>
            <w:r w:rsidRPr="00285A64">
              <w:rPr>
                <w:rFonts w:cs="Arial"/>
                <w:color w:val="000000" w:themeColor="text1"/>
                <w:sz w:val="18"/>
                <w:szCs w:val="18"/>
              </w:rPr>
              <w:t>a), você não está logado no sistema eleitoral!</w:t>
            </w:r>
          </w:p>
          <w:p w14:paraId="40FB88C4" w14:textId="50E33F3E" w:rsidR="00CD4453" w:rsidRPr="00285A64" w:rsidRDefault="00CD4453" w:rsidP="00CD4453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285A64">
              <w:rPr>
                <w:rFonts w:cs="Arial"/>
                <w:color w:val="000000" w:themeColor="text1"/>
                <w:sz w:val="18"/>
                <w:szCs w:val="18"/>
              </w:rPr>
              <w:t>Para ter acesso a funcionalidade requisitada, por gentileza realizar login no sistema eleitoral.</w:t>
            </w:r>
          </w:p>
        </w:tc>
        <w:tc>
          <w:tcPr>
            <w:tcW w:w="1555" w:type="dxa"/>
          </w:tcPr>
          <w:p w14:paraId="0CBA8E9D" w14:textId="07922840" w:rsidR="00CD4453" w:rsidRPr="00EC175D" w:rsidRDefault="00CD4453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</w:tr>
      <w:tr w:rsidR="0039202E" w:rsidRPr="00EC175D" w14:paraId="35CF3F50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413BD1CA" w14:textId="77777777" w:rsidR="0039202E" w:rsidRPr="00EC175D" w:rsidRDefault="0039202E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6" w:name="_Ref24548577"/>
          </w:p>
        </w:tc>
        <w:bookmarkEnd w:id="26"/>
        <w:tc>
          <w:tcPr>
            <w:tcW w:w="6276" w:type="dxa"/>
          </w:tcPr>
          <w:p w14:paraId="2EEC0388" w14:textId="0C4F88F6" w:rsidR="0039202E" w:rsidRPr="00285A64" w:rsidRDefault="0039202E" w:rsidP="005973EA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285A64">
              <w:rPr>
                <w:rFonts w:cs="Arial"/>
                <w:color w:val="000000" w:themeColor="text1"/>
                <w:sz w:val="18"/>
                <w:szCs w:val="18"/>
              </w:rPr>
              <w:t xml:space="preserve">Caro(a) sr. (a), </w:t>
            </w:r>
            <w:r w:rsidR="005973EA" w:rsidRPr="00285A64">
              <w:rPr>
                <w:rFonts w:cs="Arial"/>
                <w:color w:val="000000" w:themeColor="text1"/>
                <w:sz w:val="18"/>
                <w:szCs w:val="18"/>
              </w:rPr>
              <w:t>não encontramos nenhum pedido de substituição a qual o senhor é responsável pela chapa!</w:t>
            </w:r>
          </w:p>
        </w:tc>
        <w:tc>
          <w:tcPr>
            <w:tcW w:w="1555" w:type="dxa"/>
          </w:tcPr>
          <w:p w14:paraId="2F504762" w14:textId="72FE4504" w:rsidR="0039202E" w:rsidRDefault="0039202E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</w:tr>
      <w:tr w:rsidR="00E44083" w:rsidRPr="00EC175D" w14:paraId="66244363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42E1605" w14:textId="77777777" w:rsidR="00E44083" w:rsidRPr="00EC175D" w:rsidRDefault="00E44083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7" w:name="_Ref24551944"/>
          </w:p>
        </w:tc>
        <w:bookmarkEnd w:id="27"/>
        <w:tc>
          <w:tcPr>
            <w:tcW w:w="6276" w:type="dxa"/>
          </w:tcPr>
          <w:p w14:paraId="270FA991" w14:textId="699193C1" w:rsidR="00E44083" w:rsidRPr="00285A64" w:rsidRDefault="00E44083" w:rsidP="00E44083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285A64">
              <w:rPr>
                <w:rFonts w:cs="Arial"/>
                <w:color w:val="000000" w:themeColor="text1"/>
                <w:sz w:val="18"/>
                <w:szCs w:val="18"/>
              </w:rPr>
              <w:t>Caro(a) sr. (a), a visualização da atividade selecionada só está disponível para membros RESPONSÁVEIS da chapa.</w:t>
            </w:r>
          </w:p>
        </w:tc>
        <w:tc>
          <w:tcPr>
            <w:tcW w:w="1555" w:type="dxa"/>
          </w:tcPr>
          <w:p w14:paraId="1EE8DAF2" w14:textId="16779CFE" w:rsidR="00E44083" w:rsidRDefault="00E44083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</w:tr>
      <w:tr w:rsidR="000F71F0" w:rsidRPr="00EC175D" w14:paraId="13AE039B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D924948" w14:textId="77777777" w:rsidR="000F71F0" w:rsidRPr="00EC175D" w:rsidRDefault="000F71F0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8" w:name="_Ref24556058"/>
          </w:p>
        </w:tc>
        <w:bookmarkEnd w:id="28"/>
        <w:tc>
          <w:tcPr>
            <w:tcW w:w="6276" w:type="dxa"/>
          </w:tcPr>
          <w:p w14:paraId="3012227A" w14:textId="425E8763" w:rsidR="000F71F0" w:rsidRPr="00285A64" w:rsidRDefault="002B36FA" w:rsidP="00E44083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285A64">
              <w:rPr>
                <w:rFonts w:cs="Arial"/>
                <w:sz w:val="18"/>
                <w:szCs w:val="18"/>
              </w:rPr>
              <w:t>Nenhum registro encontrado!</w:t>
            </w:r>
          </w:p>
        </w:tc>
        <w:tc>
          <w:tcPr>
            <w:tcW w:w="1555" w:type="dxa"/>
          </w:tcPr>
          <w:p w14:paraId="42C17B8F" w14:textId="4B55EBC9" w:rsidR="000F71F0" w:rsidRDefault="000F71F0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</w:tr>
      <w:tr w:rsidR="003A3B99" w:rsidRPr="00EC175D" w14:paraId="49411A92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4566A7AF" w14:textId="77777777" w:rsidR="003A3B99" w:rsidRPr="00EC175D" w:rsidRDefault="003A3B99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9" w:name="_Ref26884439"/>
          </w:p>
        </w:tc>
        <w:bookmarkEnd w:id="29"/>
        <w:tc>
          <w:tcPr>
            <w:tcW w:w="6276" w:type="dxa"/>
          </w:tcPr>
          <w:p w14:paraId="0E3BBF77" w14:textId="17C33068" w:rsidR="003A3B99" w:rsidRPr="00285A64" w:rsidRDefault="003A3B99" w:rsidP="00E44083">
            <w:pPr>
              <w:spacing w:after="0"/>
              <w:rPr>
                <w:rFonts w:cs="Arial"/>
                <w:sz w:val="18"/>
                <w:szCs w:val="18"/>
              </w:rPr>
            </w:pPr>
            <w:r w:rsidRPr="000C16DE">
              <w:rPr>
                <w:rFonts w:cs="Arial"/>
                <w:color w:val="000000" w:themeColor="text1"/>
                <w:sz w:val="18"/>
                <w:szCs w:val="18"/>
              </w:rPr>
              <w:t xml:space="preserve">Caro(a) sr. (a), a visualização da atividade selecionada só está disponível para membros 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t>responsáveis pela chapa!</w:t>
            </w:r>
          </w:p>
        </w:tc>
        <w:tc>
          <w:tcPr>
            <w:tcW w:w="1555" w:type="dxa"/>
          </w:tcPr>
          <w:p w14:paraId="252CF85F" w14:textId="3A9342C3" w:rsidR="003A3B99" w:rsidRDefault="003A3B99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</w:tr>
      <w:tr w:rsidR="004F092C" w:rsidRPr="00EC175D" w14:paraId="48685250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247E591B" w14:textId="77777777" w:rsidR="004F092C" w:rsidRPr="00EC175D" w:rsidRDefault="004F092C" w:rsidP="004F092C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0" w:name="_Ref26884758"/>
          </w:p>
        </w:tc>
        <w:bookmarkEnd w:id="30"/>
        <w:tc>
          <w:tcPr>
            <w:tcW w:w="6276" w:type="dxa"/>
          </w:tcPr>
          <w:p w14:paraId="1E2D2C30" w14:textId="4C15B11C" w:rsidR="004F092C" w:rsidRPr="000C16DE" w:rsidRDefault="004F092C" w:rsidP="004F092C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0C16DE">
              <w:rPr>
                <w:rFonts w:cs="Arial"/>
                <w:color w:val="000000" w:themeColor="text1"/>
                <w:sz w:val="18"/>
                <w:szCs w:val="18"/>
              </w:rPr>
              <w:t>Caro(a) sr. (a),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t xml:space="preserve"> o período de vigência encontra-se fechado, para eleição a qual o senhor é um dos responsáveis </w:t>
            </w:r>
          </w:p>
        </w:tc>
        <w:tc>
          <w:tcPr>
            <w:tcW w:w="1555" w:type="dxa"/>
          </w:tcPr>
          <w:p w14:paraId="4604FCF0" w14:textId="77385FD4" w:rsidR="004F092C" w:rsidRDefault="004F092C" w:rsidP="004F092C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</w:tr>
    </w:tbl>
    <w:p w14:paraId="748BE4D9" w14:textId="77777777" w:rsidR="00FC6098" w:rsidRPr="00EC175D" w:rsidRDefault="00FC6098" w:rsidP="002B1554">
      <w:pPr>
        <w:pStyle w:val="Dica"/>
      </w:pPr>
    </w:p>
    <w:p w14:paraId="63F33EE0" w14:textId="77777777" w:rsidR="00BC778D" w:rsidRPr="00EC175D" w:rsidRDefault="00BC778D" w:rsidP="00BC778D">
      <w:pPr>
        <w:pStyle w:val="Ttulo2"/>
        <w:numPr>
          <w:ilvl w:val="0"/>
          <w:numId w:val="0"/>
        </w:numPr>
        <w:spacing w:before="240"/>
      </w:pPr>
      <w:bookmarkStart w:id="31" w:name="_Toc30490967"/>
      <w:r w:rsidRPr="00EC175D">
        <w:t>INFORMAÇÕES COMPLEMENTARES</w:t>
      </w:r>
      <w:bookmarkEnd w:id="31"/>
    </w:p>
    <w:p w14:paraId="62D7BC18" w14:textId="08866AFC" w:rsidR="00654E1A" w:rsidRPr="00EC175D" w:rsidRDefault="00654E1A" w:rsidP="00654E1A">
      <w:pPr>
        <w:rPr>
          <w:b/>
        </w:rPr>
      </w:pPr>
      <w:r w:rsidRPr="00EC175D">
        <w:rPr>
          <w:b/>
        </w:rPr>
        <w:t>Histórias relacionadas:</w:t>
      </w:r>
    </w:p>
    <w:p w14:paraId="3A6DD466" w14:textId="6B8E63E6" w:rsidR="00767FC6" w:rsidRDefault="005412C1">
      <w:pPr>
        <w:pStyle w:val="Dica"/>
        <w:rPr>
          <w:color w:val="auto"/>
          <w:sz w:val="20"/>
          <w:szCs w:val="20"/>
        </w:rPr>
      </w:pPr>
      <w:r w:rsidRPr="005412C1">
        <w:rPr>
          <w:color w:val="auto"/>
          <w:sz w:val="20"/>
          <w:szCs w:val="20"/>
        </w:rPr>
        <w:t>Eleitoral_HST02_Manter_Calendario_Eleitoral_AbaPeriodo_Incluir_Alterar</w:t>
      </w:r>
    </w:p>
    <w:p w14:paraId="509B54C2" w14:textId="41333F2E" w:rsidR="005412C1" w:rsidRDefault="005412C1">
      <w:pPr>
        <w:pStyle w:val="Dica"/>
        <w:rPr>
          <w:color w:val="auto"/>
          <w:sz w:val="20"/>
          <w:szCs w:val="20"/>
        </w:rPr>
      </w:pPr>
      <w:r w:rsidRPr="005412C1">
        <w:rPr>
          <w:color w:val="auto"/>
          <w:sz w:val="20"/>
          <w:szCs w:val="20"/>
        </w:rPr>
        <w:t>Eleitoral_HST021_Manter_Chapa</w:t>
      </w:r>
    </w:p>
    <w:p w14:paraId="660B9BC7" w14:textId="2FE06BBE" w:rsidR="005412C1" w:rsidRDefault="005412C1">
      <w:pPr>
        <w:pStyle w:val="Dica"/>
        <w:rPr>
          <w:color w:val="auto"/>
          <w:sz w:val="20"/>
          <w:szCs w:val="20"/>
        </w:rPr>
      </w:pPr>
      <w:r w:rsidRPr="005412C1">
        <w:rPr>
          <w:color w:val="auto"/>
          <w:sz w:val="20"/>
          <w:szCs w:val="20"/>
        </w:rPr>
        <w:t>Eleitoral_HST023_Acompanhar_Chapa_Corporativo</w:t>
      </w:r>
    </w:p>
    <w:p w14:paraId="54BE37AB" w14:textId="75731E4C" w:rsidR="005412C1" w:rsidRDefault="005412C1">
      <w:pPr>
        <w:pStyle w:val="Dica"/>
        <w:rPr>
          <w:color w:val="auto"/>
          <w:sz w:val="20"/>
          <w:szCs w:val="20"/>
        </w:rPr>
      </w:pPr>
      <w:r w:rsidRPr="005412C1">
        <w:rPr>
          <w:color w:val="auto"/>
          <w:sz w:val="20"/>
          <w:szCs w:val="20"/>
        </w:rPr>
        <w:t>Eleitoral_HST024_confirmar_participacao_chapa</w:t>
      </w:r>
    </w:p>
    <w:p w14:paraId="4F922666" w14:textId="1787EDE5" w:rsidR="005412C1" w:rsidRDefault="005412C1">
      <w:pPr>
        <w:pStyle w:val="Dica"/>
        <w:rPr>
          <w:color w:val="auto"/>
          <w:sz w:val="20"/>
          <w:szCs w:val="20"/>
        </w:rPr>
      </w:pPr>
      <w:r w:rsidRPr="005412C1">
        <w:rPr>
          <w:color w:val="auto"/>
          <w:sz w:val="20"/>
          <w:szCs w:val="20"/>
        </w:rPr>
        <w:t>Eleitoral_HST025_Detalhar_Chapa_CEN</w:t>
      </w:r>
    </w:p>
    <w:sectPr w:rsidR="005412C1" w:rsidSect="00757A62">
      <w:headerReference w:type="even" r:id="rId35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76A772" w14:textId="77777777" w:rsidR="00161BFE" w:rsidRDefault="00161BFE">
      <w:r>
        <w:separator/>
      </w:r>
    </w:p>
    <w:p w14:paraId="75028F29" w14:textId="77777777" w:rsidR="00161BFE" w:rsidRDefault="00161BFE"/>
  </w:endnote>
  <w:endnote w:type="continuationSeparator" w:id="0">
    <w:p w14:paraId="3D433B61" w14:textId="77777777" w:rsidR="00161BFE" w:rsidRDefault="00161BFE">
      <w:r>
        <w:continuationSeparator/>
      </w:r>
    </w:p>
    <w:p w14:paraId="5749D214" w14:textId="77777777" w:rsidR="00161BFE" w:rsidRDefault="00161B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38591A" w:rsidRDefault="0038591A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38591A" w:rsidRPr="003D59E6" w14:paraId="2B97DD6D" w14:textId="77777777">
      <w:tc>
        <w:tcPr>
          <w:tcW w:w="4605" w:type="dxa"/>
          <w:vAlign w:val="center"/>
        </w:tcPr>
        <w:p w14:paraId="0297AE86" w14:textId="77777777" w:rsidR="0038591A" w:rsidRPr="003D59E6" w:rsidRDefault="0038591A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38591A" w:rsidRPr="0017543C" w:rsidRDefault="0038591A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D67347">
            <w:rPr>
              <w:rStyle w:val="Nmerodepgina"/>
              <w:rFonts w:ascii="Verdana" w:hAnsi="Verdana" w:cs="Arial"/>
              <w:b/>
              <w:noProof/>
            </w:rPr>
            <w:t>16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38591A" w:rsidRPr="0057652B" w:rsidRDefault="0038591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17C418" w14:textId="77777777" w:rsidR="00161BFE" w:rsidRDefault="00161BFE">
      <w:r>
        <w:separator/>
      </w:r>
    </w:p>
    <w:p w14:paraId="29CA71A9" w14:textId="77777777" w:rsidR="00161BFE" w:rsidRDefault="00161BFE"/>
  </w:footnote>
  <w:footnote w:type="continuationSeparator" w:id="0">
    <w:p w14:paraId="3469DF58" w14:textId="77777777" w:rsidR="00161BFE" w:rsidRDefault="00161BFE">
      <w:r>
        <w:continuationSeparator/>
      </w:r>
    </w:p>
    <w:p w14:paraId="5CAA053D" w14:textId="77777777" w:rsidR="00161BFE" w:rsidRDefault="00161BFE"/>
  </w:footnote>
  <w:footnote w:id="1">
    <w:p w14:paraId="50AB5848" w14:textId="518CD7EE" w:rsidR="0038591A" w:rsidRDefault="0038591A" w:rsidP="00E44083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D8084A">
        <w:t xml:space="preserve">Futuramente quando for reformulado a funcionalidade do menu no Portal, o sistema deve ocultar o menu </w:t>
      </w:r>
      <w:r>
        <w:t>para membros que não seja um responsável</w:t>
      </w:r>
      <w:r w:rsidRPr="00D8084A">
        <w:t>.</w:t>
      </w:r>
    </w:p>
  </w:footnote>
  <w:footnote w:id="2">
    <w:p w14:paraId="45810832" w14:textId="64E4D2DD" w:rsidR="0038591A" w:rsidRDefault="0038591A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D8084A">
        <w:t>Futuramente quando for reformulado a funcionalidade do menu no Portal, o sistema deve ocultar o menu</w:t>
      </w:r>
      <w:r>
        <w:t>, quando não tiver pedido de substituição para a chapa que o ator é responsável.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38591A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38591A" w:rsidRPr="0017543C" w:rsidRDefault="0038591A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7.25pt;height:40.5pt" o:ole="">
                <v:imagedata r:id="rId1" o:title=""/>
              </v:shape>
              <o:OLEObject Type="Embed" ProgID="PBrush" ShapeID="_x0000_i1026" DrawAspect="Content" ObjectID="_1643798549" r:id="rId2"/>
            </w:object>
          </w:r>
        </w:p>
      </w:tc>
      <w:tc>
        <w:tcPr>
          <w:tcW w:w="4111" w:type="dxa"/>
          <w:vAlign w:val="center"/>
        </w:tcPr>
        <w:p w14:paraId="2CC77D67" w14:textId="04D96434" w:rsidR="0038591A" w:rsidRPr="00C6532E" w:rsidRDefault="0038591A" w:rsidP="001154EB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028 – Acompanhar Pedido de Substituição – Responsável pela Chapa</w:t>
          </w:r>
        </w:p>
      </w:tc>
      <w:tc>
        <w:tcPr>
          <w:tcW w:w="3260" w:type="dxa"/>
          <w:vAlign w:val="center"/>
        </w:tcPr>
        <w:p w14:paraId="7C22B301" w14:textId="6B6D790E" w:rsidR="0038591A" w:rsidRPr="004A2AAB" w:rsidRDefault="0038591A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38591A" w:rsidRPr="004A2AAB" w:rsidRDefault="0038591A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38591A" w:rsidRDefault="0038591A" w:rsidP="008724F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38591A" w:rsidRDefault="0038591A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38591A" w:rsidRDefault="0038591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5C342D7"/>
    <w:multiLevelType w:val="hybridMultilevel"/>
    <w:tmpl w:val="59FC8ADE"/>
    <w:lvl w:ilvl="0" w:tplc="0416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>
    <w:nsid w:val="06E53A50"/>
    <w:multiLevelType w:val="hybridMultilevel"/>
    <w:tmpl w:val="3AA078C8"/>
    <w:lvl w:ilvl="0" w:tplc="5B9032E8">
      <w:start w:val="1"/>
      <w:numFmt w:val="upperRoman"/>
      <w:lvlText w:val="%1."/>
      <w:lvlJc w:val="righ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07207726"/>
    <w:multiLevelType w:val="multilevel"/>
    <w:tmpl w:val="C11CD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3.%4."/>
      <w:lvlJc w:val="left"/>
      <w:pPr>
        <w:ind w:left="178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0BBD0C50"/>
    <w:multiLevelType w:val="hybridMultilevel"/>
    <w:tmpl w:val="B3429470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3">
      <w:start w:val="1"/>
      <w:numFmt w:val="upperRoman"/>
      <w:lvlText w:val="%5."/>
      <w:lvlJc w:val="right"/>
      <w:pPr>
        <w:ind w:left="3600" w:hanging="360"/>
      </w:pPr>
      <w:rPr>
        <w:rFonts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7">
    <w:nsid w:val="0E087F8C"/>
    <w:multiLevelType w:val="hybridMultilevel"/>
    <w:tmpl w:val="EC8C4E8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8">
    <w:nsid w:val="12656A2B"/>
    <w:multiLevelType w:val="hybridMultilevel"/>
    <w:tmpl w:val="C63A1438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3">
      <w:start w:val="1"/>
      <w:numFmt w:val="upperRoman"/>
      <w:lvlText w:val="%5."/>
      <w:lvlJc w:val="right"/>
      <w:pPr>
        <w:ind w:left="3600" w:hanging="360"/>
      </w:pPr>
      <w:rPr>
        <w:rFonts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244D3D"/>
    <w:multiLevelType w:val="hybridMultilevel"/>
    <w:tmpl w:val="D4B8581A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577FEB"/>
    <w:multiLevelType w:val="hybridMultilevel"/>
    <w:tmpl w:val="00483988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12727A"/>
    <w:multiLevelType w:val="hybridMultilevel"/>
    <w:tmpl w:val="1A14EE60"/>
    <w:lvl w:ilvl="0" w:tplc="0416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6233BD3"/>
    <w:multiLevelType w:val="hybridMultilevel"/>
    <w:tmpl w:val="F4121958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34024E"/>
    <w:multiLevelType w:val="hybridMultilevel"/>
    <w:tmpl w:val="F0CE9FCE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5">
    <w:nsid w:val="2D2E6F72"/>
    <w:multiLevelType w:val="hybridMultilevel"/>
    <w:tmpl w:val="8F9CD36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C132BA"/>
    <w:multiLevelType w:val="hybridMultilevel"/>
    <w:tmpl w:val="78F8569A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>
    <w:nsid w:val="3B0328C5"/>
    <w:multiLevelType w:val="hybridMultilevel"/>
    <w:tmpl w:val="5E3690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1">
    <w:nsid w:val="4DFD244D"/>
    <w:multiLevelType w:val="hybridMultilevel"/>
    <w:tmpl w:val="740A4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B83F8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4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5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581C047C"/>
    <w:multiLevelType w:val="hybridMultilevel"/>
    <w:tmpl w:val="61F20B52"/>
    <w:lvl w:ilvl="0" w:tplc="0416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7">
    <w:nsid w:val="58322C98"/>
    <w:multiLevelType w:val="hybridMultilevel"/>
    <w:tmpl w:val="1CE4AFAC"/>
    <w:lvl w:ilvl="0" w:tplc="0416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8">
    <w:nsid w:val="58C00371"/>
    <w:multiLevelType w:val="hybridMultilevel"/>
    <w:tmpl w:val="AF76F230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971D78"/>
    <w:multiLevelType w:val="hybridMultilevel"/>
    <w:tmpl w:val="A63A98DC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A75C72"/>
    <w:multiLevelType w:val="multilevel"/>
    <w:tmpl w:val="B0A07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CA72E5F"/>
    <w:multiLevelType w:val="hybridMultilevel"/>
    <w:tmpl w:val="54EEA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EE5019"/>
    <w:multiLevelType w:val="hybridMultilevel"/>
    <w:tmpl w:val="076E71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D21043D"/>
    <w:multiLevelType w:val="hybridMultilevel"/>
    <w:tmpl w:val="87925D40"/>
    <w:lvl w:ilvl="0" w:tplc="0416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4">
    <w:nsid w:val="5ECD33A6"/>
    <w:multiLevelType w:val="hybridMultilevel"/>
    <w:tmpl w:val="5FE4272A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060D2A"/>
    <w:multiLevelType w:val="multilevel"/>
    <w:tmpl w:val="6770AB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2732DBD"/>
    <w:multiLevelType w:val="hybridMultilevel"/>
    <w:tmpl w:val="481823EE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38">
    <w:nsid w:val="6AAB6113"/>
    <w:multiLevelType w:val="hybridMultilevel"/>
    <w:tmpl w:val="BA164E1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CE13EC0"/>
    <w:multiLevelType w:val="hybridMultilevel"/>
    <w:tmpl w:val="1D8870A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1">
    <w:nsid w:val="71245347"/>
    <w:multiLevelType w:val="hybridMultilevel"/>
    <w:tmpl w:val="066839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631BE3"/>
    <w:multiLevelType w:val="hybridMultilevel"/>
    <w:tmpl w:val="FB4EA1A8"/>
    <w:lvl w:ilvl="0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3">
    <w:nsid w:val="72667C86"/>
    <w:multiLevelType w:val="hybridMultilevel"/>
    <w:tmpl w:val="80B4110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5">
    <w:nsid w:val="778E4844"/>
    <w:multiLevelType w:val="hybridMultilevel"/>
    <w:tmpl w:val="205E0C9E"/>
    <w:lvl w:ilvl="0" w:tplc="0416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46">
    <w:nsid w:val="782E5E13"/>
    <w:multiLevelType w:val="hybridMultilevel"/>
    <w:tmpl w:val="234095D8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7">
    <w:nsid w:val="7B0C5D25"/>
    <w:multiLevelType w:val="hybridMultilevel"/>
    <w:tmpl w:val="38D237C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48">
    <w:nsid w:val="7D242DAF"/>
    <w:multiLevelType w:val="multilevel"/>
    <w:tmpl w:val="8990D0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5"/>
  </w:num>
  <w:num w:numId="3">
    <w:abstractNumId w:val="12"/>
  </w:num>
  <w:num w:numId="4">
    <w:abstractNumId w:val="9"/>
  </w:num>
  <w:num w:numId="5">
    <w:abstractNumId w:val="49"/>
  </w:num>
  <w:num w:numId="6">
    <w:abstractNumId w:val="18"/>
  </w:num>
  <w:num w:numId="7">
    <w:abstractNumId w:val="19"/>
  </w:num>
  <w:num w:numId="8">
    <w:abstractNumId w:val="14"/>
  </w:num>
  <w:num w:numId="9">
    <w:abstractNumId w:val="35"/>
  </w:num>
  <w:num w:numId="10">
    <w:abstractNumId w:val="4"/>
  </w:num>
  <w:num w:numId="11">
    <w:abstractNumId w:val="22"/>
  </w:num>
  <w:num w:numId="12">
    <w:abstractNumId w:val="41"/>
  </w:num>
  <w:num w:numId="13">
    <w:abstractNumId w:val="26"/>
  </w:num>
  <w:num w:numId="14">
    <w:abstractNumId w:val="21"/>
  </w:num>
  <w:num w:numId="15">
    <w:abstractNumId w:val="31"/>
  </w:num>
  <w:num w:numId="16">
    <w:abstractNumId w:val="32"/>
  </w:num>
  <w:num w:numId="17">
    <w:abstractNumId w:val="48"/>
  </w:num>
  <w:num w:numId="18">
    <w:abstractNumId w:val="30"/>
  </w:num>
  <w:num w:numId="19">
    <w:abstractNumId w:val="29"/>
  </w:num>
  <w:num w:numId="20">
    <w:abstractNumId w:val="45"/>
  </w:num>
  <w:num w:numId="21">
    <w:abstractNumId w:val="15"/>
  </w:num>
  <w:num w:numId="22">
    <w:abstractNumId w:val="13"/>
  </w:num>
  <w:num w:numId="23">
    <w:abstractNumId w:val="5"/>
  </w:num>
  <w:num w:numId="24">
    <w:abstractNumId w:val="16"/>
  </w:num>
  <w:num w:numId="25">
    <w:abstractNumId w:val="3"/>
  </w:num>
  <w:num w:numId="26">
    <w:abstractNumId w:val="28"/>
  </w:num>
  <w:num w:numId="27">
    <w:abstractNumId w:val="8"/>
  </w:num>
  <w:num w:numId="28">
    <w:abstractNumId w:val="2"/>
  </w:num>
  <w:num w:numId="29">
    <w:abstractNumId w:val="27"/>
  </w:num>
  <w:num w:numId="30">
    <w:abstractNumId w:val="33"/>
  </w:num>
  <w:num w:numId="31">
    <w:abstractNumId w:val="7"/>
  </w:num>
  <w:num w:numId="32">
    <w:abstractNumId w:val="47"/>
  </w:num>
  <w:num w:numId="33">
    <w:abstractNumId w:val="11"/>
  </w:num>
  <w:num w:numId="34">
    <w:abstractNumId w:val="46"/>
  </w:num>
  <w:num w:numId="35">
    <w:abstractNumId w:val="34"/>
  </w:num>
  <w:num w:numId="36">
    <w:abstractNumId w:val="42"/>
  </w:num>
  <w:num w:numId="37">
    <w:abstractNumId w:val="43"/>
  </w:num>
  <w:num w:numId="38">
    <w:abstractNumId w:val="10"/>
  </w:num>
  <w:num w:numId="39">
    <w:abstractNumId w:val="38"/>
  </w:num>
  <w:num w:numId="40">
    <w:abstractNumId w:val="36"/>
  </w:num>
  <w:num w:numId="41">
    <w:abstractNumId w:val="39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4B51"/>
    <w:rsid w:val="00004F8B"/>
    <w:rsid w:val="000051F6"/>
    <w:rsid w:val="0000651D"/>
    <w:rsid w:val="00006AFC"/>
    <w:rsid w:val="0001114E"/>
    <w:rsid w:val="0001571F"/>
    <w:rsid w:val="00022829"/>
    <w:rsid w:val="00022931"/>
    <w:rsid w:val="00022A78"/>
    <w:rsid w:val="00022F50"/>
    <w:rsid w:val="0002321A"/>
    <w:rsid w:val="00025925"/>
    <w:rsid w:val="000263F7"/>
    <w:rsid w:val="00027629"/>
    <w:rsid w:val="00030DC2"/>
    <w:rsid w:val="00031CBE"/>
    <w:rsid w:val="00032841"/>
    <w:rsid w:val="0003494B"/>
    <w:rsid w:val="00036393"/>
    <w:rsid w:val="00040855"/>
    <w:rsid w:val="0004088D"/>
    <w:rsid w:val="00040BF4"/>
    <w:rsid w:val="00042373"/>
    <w:rsid w:val="00043858"/>
    <w:rsid w:val="00044234"/>
    <w:rsid w:val="00045621"/>
    <w:rsid w:val="00046D76"/>
    <w:rsid w:val="00047227"/>
    <w:rsid w:val="000514D4"/>
    <w:rsid w:val="00051559"/>
    <w:rsid w:val="00051F92"/>
    <w:rsid w:val="00052B79"/>
    <w:rsid w:val="00055E7C"/>
    <w:rsid w:val="00056003"/>
    <w:rsid w:val="0006016B"/>
    <w:rsid w:val="000610FE"/>
    <w:rsid w:val="00061627"/>
    <w:rsid w:val="00061F5D"/>
    <w:rsid w:val="000628DE"/>
    <w:rsid w:val="0006486D"/>
    <w:rsid w:val="000656C5"/>
    <w:rsid w:val="00065C98"/>
    <w:rsid w:val="00065E0A"/>
    <w:rsid w:val="00066182"/>
    <w:rsid w:val="0006652C"/>
    <w:rsid w:val="00072269"/>
    <w:rsid w:val="00076318"/>
    <w:rsid w:val="0007671A"/>
    <w:rsid w:val="00076C07"/>
    <w:rsid w:val="000772BC"/>
    <w:rsid w:val="00080AD9"/>
    <w:rsid w:val="000825ED"/>
    <w:rsid w:val="00082DAB"/>
    <w:rsid w:val="00084624"/>
    <w:rsid w:val="00086AFE"/>
    <w:rsid w:val="00086C2C"/>
    <w:rsid w:val="000874B8"/>
    <w:rsid w:val="00090304"/>
    <w:rsid w:val="000926DE"/>
    <w:rsid w:val="0009796C"/>
    <w:rsid w:val="00097BF2"/>
    <w:rsid w:val="000A01B5"/>
    <w:rsid w:val="000A054B"/>
    <w:rsid w:val="000A0B1F"/>
    <w:rsid w:val="000A1227"/>
    <w:rsid w:val="000A1D28"/>
    <w:rsid w:val="000A2B6B"/>
    <w:rsid w:val="000A2E6A"/>
    <w:rsid w:val="000A33C1"/>
    <w:rsid w:val="000A3B11"/>
    <w:rsid w:val="000A43F8"/>
    <w:rsid w:val="000A56DC"/>
    <w:rsid w:val="000A5B48"/>
    <w:rsid w:val="000A79A6"/>
    <w:rsid w:val="000B019A"/>
    <w:rsid w:val="000B038B"/>
    <w:rsid w:val="000B2C14"/>
    <w:rsid w:val="000B5692"/>
    <w:rsid w:val="000B624B"/>
    <w:rsid w:val="000B7C76"/>
    <w:rsid w:val="000C00AA"/>
    <w:rsid w:val="000C03AE"/>
    <w:rsid w:val="000C0B01"/>
    <w:rsid w:val="000C3B7B"/>
    <w:rsid w:val="000C599D"/>
    <w:rsid w:val="000C6128"/>
    <w:rsid w:val="000D0FF9"/>
    <w:rsid w:val="000D1E64"/>
    <w:rsid w:val="000D1ECD"/>
    <w:rsid w:val="000D2F33"/>
    <w:rsid w:val="000D367A"/>
    <w:rsid w:val="000D463E"/>
    <w:rsid w:val="000D480E"/>
    <w:rsid w:val="000D6620"/>
    <w:rsid w:val="000E0D1E"/>
    <w:rsid w:val="000E10A0"/>
    <w:rsid w:val="000E2797"/>
    <w:rsid w:val="000E4445"/>
    <w:rsid w:val="000E4DD0"/>
    <w:rsid w:val="000E5674"/>
    <w:rsid w:val="000E5F1F"/>
    <w:rsid w:val="000E7293"/>
    <w:rsid w:val="000F1575"/>
    <w:rsid w:val="000F5A87"/>
    <w:rsid w:val="000F6540"/>
    <w:rsid w:val="000F71F0"/>
    <w:rsid w:val="000F7E2D"/>
    <w:rsid w:val="00100368"/>
    <w:rsid w:val="00100695"/>
    <w:rsid w:val="0010280B"/>
    <w:rsid w:val="00102F91"/>
    <w:rsid w:val="00103E9E"/>
    <w:rsid w:val="0010694A"/>
    <w:rsid w:val="001070F4"/>
    <w:rsid w:val="0010717B"/>
    <w:rsid w:val="001079A7"/>
    <w:rsid w:val="00107BA0"/>
    <w:rsid w:val="00110BB0"/>
    <w:rsid w:val="00111CDD"/>
    <w:rsid w:val="00112035"/>
    <w:rsid w:val="00112081"/>
    <w:rsid w:val="001154EB"/>
    <w:rsid w:val="00115D45"/>
    <w:rsid w:val="00120056"/>
    <w:rsid w:val="00120ADF"/>
    <w:rsid w:val="001218E0"/>
    <w:rsid w:val="00121D77"/>
    <w:rsid w:val="00122728"/>
    <w:rsid w:val="001227F3"/>
    <w:rsid w:val="00122CD4"/>
    <w:rsid w:val="00122F06"/>
    <w:rsid w:val="001232D1"/>
    <w:rsid w:val="00123844"/>
    <w:rsid w:val="0012428F"/>
    <w:rsid w:val="00124581"/>
    <w:rsid w:val="00125048"/>
    <w:rsid w:val="001254C2"/>
    <w:rsid w:val="001268C8"/>
    <w:rsid w:val="001274BF"/>
    <w:rsid w:val="001300A8"/>
    <w:rsid w:val="0013080E"/>
    <w:rsid w:val="00130A28"/>
    <w:rsid w:val="001316B2"/>
    <w:rsid w:val="00132D20"/>
    <w:rsid w:val="00134450"/>
    <w:rsid w:val="001346CA"/>
    <w:rsid w:val="001348D6"/>
    <w:rsid w:val="00135C91"/>
    <w:rsid w:val="00135D31"/>
    <w:rsid w:val="00136C1B"/>
    <w:rsid w:val="00137478"/>
    <w:rsid w:val="001418E1"/>
    <w:rsid w:val="00142655"/>
    <w:rsid w:val="00142FEF"/>
    <w:rsid w:val="00143AE0"/>
    <w:rsid w:val="00143D94"/>
    <w:rsid w:val="001451E8"/>
    <w:rsid w:val="0014544C"/>
    <w:rsid w:val="00145CE1"/>
    <w:rsid w:val="0014605A"/>
    <w:rsid w:val="00146CA7"/>
    <w:rsid w:val="00153838"/>
    <w:rsid w:val="00154794"/>
    <w:rsid w:val="00155D6C"/>
    <w:rsid w:val="0015725F"/>
    <w:rsid w:val="00157E00"/>
    <w:rsid w:val="00157E66"/>
    <w:rsid w:val="00161BFE"/>
    <w:rsid w:val="001653E6"/>
    <w:rsid w:val="00165A72"/>
    <w:rsid w:val="00165B69"/>
    <w:rsid w:val="001701BE"/>
    <w:rsid w:val="0017169C"/>
    <w:rsid w:val="001729BE"/>
    <w:rsid w:val="0017331A"/>
    <w:rsid w:val="001738CF"/>
    <w:rsid w:val="00173D8B"/>
    <w:rsid w:val="001742A0"/>
    <w:rsid w:val="00174B5F"/>
    <w:rsid w:val="0017696D"/>
    <w:rsid w:val="00182ECD"/>
    <w:rsid w:val="001839A7"/>
    <w:rsid w:val="00185C82"/>
    <w:rsid w:val="00187019"/>
    <w:rsid w:val="0019233D"/>
    <w:rsid w:val="001927C0"/>
    <w:rsid w:val="001935F8"/>
    <w:rsid w:val="00193996"/>
    <w:rsid w:val="0019459B"/>
    <w:rsid w:val="00197785"/>
    <w:rsid w:val="00197D74"/>
    <w:rsid w:val="001A16A7"/>
    <w:rsid w:val="001A20E9"/>
    <w:rsid w:val="001A2545"/>
    <w:rsid w:val="001A309F"/>
    <w:rsid w:val="001A6287"/>
    <w:rsid w:val="001A69FC"/>
    <w:rsid w:val="001A73BB"/>
    <w:rsid w:val="001A75F1"/>
    <w:rsid w:val="001A77F8"/>
    <w:rsid w:val="001B07B4"/>
    <w:rsid w:val="001B2550"/>
    <w:rsid w:val="001B3A10"/>
    <w:rsid w:val="001B3C4B"/>
    <w:rsid w:val="001B5C4E"/>
    <w:rsid w:val="001B667C"/>
    <w:rsid w:val="001C15FC"/>
    <w:rsid w:val="001C2348"/>
    <w:rsid w:val="001C2642"/>
    <w:rsid w:val="001C2717"/>
    <w:rsid w:val="001C604A"/>
    <w:rsid w:val="001D0F14"/>
    <w:rsid w:val="001D1A0C"/>
    <w:rsid w:val="001D1AD9"/>
    <w:rsid w:val="001D1B53"/>
    <w:rsid w:val="001D202C"/>
    <w:rsid w:val="001D2405"/>
    <w:rsid w:val="001D3F75"/>
    <w:rsid w:val="001D466A"/>
    <w:rsid w:val="001D4A23"/>
    <w:rsid w:val="001D510C"/>
    <w:rsid w:val="001D6958"/>
    <w:rsid w:val="001D7362"/>
    <w:rsid w:val="001D7782"/>
    <w:rsid w:val="001E1D12"/>
    <w:rsid w:val="001E33E8"/>
    <w:rsid w:val="001E5A61"/>
    <w:rsid w:val="001E5FCB"/>
    <w:rsid w:val="001E672E"/>
    <w:rsid w:val="001F079D"/>
    <w:rsid w:val="001F083F"/>
    <w:rsid w:val="001F0D2C"/>
    <w:rsid w:val="001F1269"/>
    <w:rsid w:val="001F1623"/>
    <w:rsid w:val="001F1779"/>
    <w:rsid w:val="001F1A4C"/>
    <w:rsid w:val="001F3225"/>
    <w:rsid w:val="001F3BFC"/>
    <w:rsid w:val="001F430F"/>
    <w:rsid w:val="001F52B7"/>
    <w:rsid w:val="001F6169"/>
    <w:rsid w:val="001F6C31"/>
    <w:rsid w:val="002000EF"/>
    <w:rsid w:val="002019C4"/>
    <w:rsid w:val="002028D7"/>
    <w:rsid w:val="00203800"/>
    <w:rsid w:val="00204372"/>
    <w:rsid w:val="002050A5"/>
    <w:rsid w:val="00205203"/>
    <w:rsid w:val="00206991"/>
    <w:rsid w:val="002126C5"/>
    <w:rsid w:val="00213558"/>
    <w:rsid w:val="0021764A"/>
    <w:rsid w:val="00220632"/>
    <w:rsid w:val="00221EAB"/>
    <w:rsid w:val="00225616"/>
    <w:rsid w:val="002264A6"/>
    <w:rsid w:val="00230F1B"/>
    <w:rsid w:val="0023318E"/>
    <w:rsid w:val="00234A5B"/>
    <w:rsid w:val="0023598C"/>
    <w:rsid w:val="002359C8"/>
    <w:rsid w:val="00236123"/>
    <w:rsid w:val="00237FE8"/>
    <w:rsid w:val="002417DF"/>
    <w:rsid w:val="00241D4D"/>
    <w:rsid w:val="00241EDA"/>
    <w:rsid w:val="0024203F"/>
    <w:rsid w:val="00242E02"/>
    <w:rsid w:val="002440C9"/>
    <w:rsid w:val="002446C3"/>
    <w:rsid w:val="00246E9D"/>
    <w:rsid w:val="002479B1"/>
    <w:rsid w:val="002508D0"/>
    <w:rsid w:val="00250D66"/>
    <w:rsid w:val="00251151"/>
    <w:rsid w:val="002518C9"/>
    <w:rsid w:val="00251AF0"/>
    <w:rsid w:val="00253118"/>
    <w:rsid w:val="0025482F"/>
    <w:rsid w:val="00255006"/>
    <w:rsid w:val="002554E4"/>
    <w:rsid w:val="00257445"/>
    <w:rsid w:val="00257C46"/>
    <w:rsid w:val="00257F1E"/>
    <w:rsid w:val="0026083A"/>
    <w:rsid w:val="002614BA"/>
    <w:rsid w:val="0026183F"/>
    <w:rsid w:val="00262D55"/>
    <w:rsid w:val="00266BFA"/>
    <w:rsid w:val="00266DC8"/>
    <w:rsid w:val="00267DC7"/>
    <w:rsid w:val="00270351"/>
    <w:rsid w:val="00270FF8"/>
    <w:rsid w:val="002712B3"/>
    <w:rsid w:val="0027466C"/>
    <w:rsid w:val="002761FB"/>
    <w:rsid w:val="00277064"/>
    <w:rsid w:val="00280149"/>
    <w:rsid w:val="00280A70"/>
    <w:rsid w:val="00282745"/>
    <w:rsid w:val="00284474"/>
    <w:rsid w:val="00285A64"/>
    <w:rsid w:val="00285A89"/>
    <w:rsid w:val="002863AB"/>
    <w:rsid w:val="00287290"/>
    <w:rsid w:val="00287B79"/>
    <w:rsid w:val="00287CAA"/>
    <w:rsid w:val="00290B40"/>
    <w:rsid w:val="00292E97"/>
    <w:rsid w:val="002945F4"/>
    <w:rsid w:val="002948E9"/>
    <w:rsid w:val="00294C89"/>
    <w:rsid w:val="002952D5"/>
    <w:rsid w:val="002976A5"/>
    <w:rsid w:val="002A0266"/>
    <w:rsid w:val="002A0B69"/>
    <w:rsid w:val="002A31DE"/>
    <w:rsid w:val="002A3818"/>
    <w:rsid w:val="002A4694"/>
    <w:rsid w:val="002A4A24"/>
    <w:rsid w:val="002A5998"/>
    <w:rsid w:val="002A7E96"/>
    <w:rsid w:val="002A7F44"/>
    <w:rsid w:val="002B0CA1"/>
    <w:rsid w:val="002B110B"/>
    <w:rsid w:val="002B1350"/>
    <w:rsid w:val="002B1554"/>
    <w:rsid w:val="002B1BA9"/>
    <w:rsid w:val="002B1BFB"/>
    <w:rsid w:val="002B36FA"/>
    <w:rsid w:val="002B4569"/>
    <w:rsid w:val="002B4DE5"/>
    <w:rsid w:val="002B624D"/>
    <w:rsid w:val="002B626B"/>
    <w:rsid w:val="002B6C8B"/>
    <w:rsid w:val="002B70C3"/>
    <w:rsid w:val="002B7762"/>
    <w:rsid w:val="002C0B2C"/>
    <w:rsid w:val="002C0F2B"/>
    <w:rsid w:val="002C308A"/>
    <w:rsid w:val="002C32C2"/>
    <w:rsid w:val="002D1CAA"/>
    <w:rsid w:val="002D21B7"/>
    <w:rsid w:val="002D44DB"/>
    <w:rsid w:val="002D62BD"/>
    <w:rsid w:val="002E0BF0"/>
    <w:rsid w:val="002E0DC7"/>
    <w:rsid w:val="002E25BC"/>
    <w:rsid w:val="002E2C2B"/>
    <w:rsid w:val="002E4C9A"/>
    <w:rsid w:val="002E5585"/>
    <w:rsid w:val="002E7E4E"/>
    <w:rsid w:val="002F0D4C"/>
    <w:rsid w:val="002F0D88"/>
    <w:rsid w:val="002F3F8F"/>
    <w:rsid w:val="002F435D"/>
    <w:rsid w:val="002F54B7"/>
    <w:rsid w:val="002F5F60"/>
    <w:rsid w:val="002F6C9A"/>
    <w:rsid w:val="002F7992"/>
    <w:rsid w:val="003004EA"/>
    <w:rsid w:val="00301505"/>
    <w:rsid w:val="00301CE0"/>
    <w:rsid w:val="0030370F"/>
    <w:rsid w:val="0030499E"/>
    <w:rsid w:val="00304EBC"/>
    <w:rsid w:val="003053E1"/>
    <w:rsid w:val="00307B68"/>
    <w:rsid w:val="00312012"/>
    <w:rsid w:val="0031576C"/>
    <w:rsid w:val="00315B11"/>
    <w:rsid w:val="00317BA1"/>
    <w:rsid w:val="0032022F"/>
    <w:rsid w:val="0032024B"/>
    <w:rsid w:val="0032162A"/>
    <w:rsid w:val="00322EBD"/>
    <w:rsid w:val="0032400A"/>
    <w:rsid w:val="00324664"/>
    <w:rsid w:val="00324B5C"/>
    <w:rsid w:val="003257C7"/>
    <w:rsid w:val="00326FC1"/>
    <w:rsid w:val="00326FFF"/>
    <w:rsid w:val="0032720B"/>
    <w:rsid w:val="00330CA7"/>
    <w:rsid w:val="00331AEC"/>
    <w:rsid w:val="00332B3F"/>
    <w:rsid w:val="00332D08"/>
    <w:rsid w:val="00333F4A"/>
    <w:rsid w:val="00334710"/>
    <w:rsid w:val="0033587E"/>
    <w:rsid w:val="003364C3"/>
    <w:rsid w:val="00336922"/>
    <w:rsid w:val="00337531"/>
    <w:rsid w:val="003375E6"/>
    <w:rsid w:val="0033793F"/>
    <w:rsid w:val="003419D8"/>
    <w:rsid w:val="00341AD3"/>
    <w:rsid w:val="00342AFD"/>
    <w:rsid w:val="00344F6E"/>
    <w:rsid w:val="00347052"/>
    <w:rsid w:val="00350655"/>
    <w:rsid w:val="0035123B"/>
    <w:rsid w:val="0035129F"/>
    <w:rsid w:val="003518FB"/>
    <w:rsid w:val="00353104"/>
    <w:rsid w:val="00353CEF"/>
    <w:rsid w:val="003562D2"/>
    <w:rsid w:val="0035649F"/>
    <w:rsid w:val="00356A67"/>
    <w:rsid w:val="003579CC"/>
    <w:rsid w:val="00360940"/>
    <w:rsid w:val="00360A63"/>
    <w:rsid w:val="00361BF5"/>
    <w:rsid w:val="00362959"/>
    <w:rsid w:val="00366D21"/>
    <w:rsid w:val="0036721C"/>
    <w:rsid w:val="0037028B"/>
    <w:rsid w:val="00370754"/>
    <w:rsid w:val="00370E23"/>
    <w:rsid w:val="003716C2"/>
    <w:rsid w:val="00371728"/>
    <w:rsid w:val="003722A4"/>
    <w:rsid w:val="00372BD4"/>
    <w:rsid w:val="00372C4A"/>
    <w:rsid w:val="003733A1"/>
    <w:rsid w:val="00375A22"/>
    <w:rsid w:val="00375AE3"/>
    <w:rsid w:val="003769A3"/>
    <w:rsid w:val="00376DFF"/>
    <w:rsid w:val="00382B08"/>
    <w:rsid w:val="00383088"/>
    <w:rsid w:val="003833F0"/>
    <w:rsid w:val="003834B2"/>
    <w:rsid w:val="0038591A"/>
    <w:rsid w:val="00386BAA"/>
    <w:rsid w:val="0039202E"/>
    <w:rsid w:val="00392629"/>
    <w:rsid w:val="003934FC"/>
    <w:rsid w:val="003950CD"/>
    <w:rsid w:val="00395AEB"/>
    <w:rsid w:val="003968E4"/>
    <w:rsid w:val="00397E0F"/>
    <w:rsid w:val="00397E54"/>
    <w:rsid w:val="003A0316"/>
    <w:rsid w:val="003A1CA2"/>
    <w:rsid w:val="003A2211"/>
    <w:rsid w:val="003A2340"/>
    <w:rsid w:val="003A242C"/>
    <w:rsid w:val="003A25BB"/>
    <w:rsid w:val="003A35A9"/>
    <w:rsid w:val="003A39DE"/>
    <w:rsid w:val="003A3B99"/>
    <w:rsid w:val="003A55D7"/>
    <w:rsid w:val="003A6418"/>
    <w:rsid w:val="003A650B"/>
    <w:rsid w:val="003B0E06"/>
    <w:rsid w:val="003B156C"/>
    <w:rsid w:val="003B3A79"/>
    <w:rsid w:val="003B3DCC"/>
    <w:rsid w:val="003B3F51"/>
    <w:rsid w:val="003B5BFD"/>
    <w:rsid w:val="003B6291"/>
    <w:rsid w:val="003B6531"/>
    <w:rsid w:val="003B7941"/>
    <w:rsid w:val="003C0C12"/>
    <w:rsid w:val="003C127A"/>
    <w:rsid w:val="003C6605"/>
    <w:rsid w:val="003D25B8"/>
    <w:rsid w:val="003D2DF1"/>
    <w:rsid w:val="003D489D"/>
    <w:rsid w:val="003D4B4C"/>
    <w:rsid w:val="003D4E0A"/>
    <w:rsid w:val="003D4F09"/>
    <w:rsid w:val="003D5767"/>
    <w:rsid w:val="003D5FFF"/>
    <w:rsid w:val="003D6F6E"/>
    <w:rsid w:val="003D7575"/>
    <w:rsid w:val="003E16B7"/>
    <w:rsid w:val="003E1A3A"/>
    <w:rsid w:val="003E32A4"/>
    <w:rsid w:val="003E353E"/>
    <w:rsid w:val="003E4921"/>
    <w:rsid w:val="003E504A"/>
    <w:rsid w:val="003E5072"/>
    <w:rsid w:val="003E66C6"/>
    <w:rsid w:val="003E75D7"/>
    <w:rsid w:val="003E76FB"/>
    <w:rsid w:val="003F01E8"/>
    <w:rsid w:val="003F2380"/>
    <w:rsid w:val="003F3D3D"/>
    <w:rsid w:val="003F4800"/>
    <w:rsid w:val="003F629D"/>
    <w:rsid w:val="003F6FC2"/>
    <w:rsid w:val="003F78ED"/>
    <w:rsid w:val="00402615"/>
    <w:rsid w:val="00402755"/>
    <w:rsid w:val="00402FB3"/>
    <w:rsid w:val="00403D68"/>
    <w:rsid w:val="004047DB"/>
    <w:rsid w:val="004114D6"/>
    <w:rsid w:val="004126FB"/>
    <w:rsid w:val="00413205"/>
    <w:rsid w:val="00413D12"/>
    <w:rsid w:val="004161B2"/>
    <w:rsid w:val="004166D4"/>
    <w:rsid w:val="004170F9"/>
    <w:rsid w:val="0042152C"/>
    <w:rsid w:val="00423475"/>
    <w:rsid w:val="00425BC6"/>
    <w:rsid w:val="00425F55"/>
    <w:rsid w:val="0042629D"/>
    <w:rsid w:val="00427294"/>
    <w:rsid w:val="00427A82"/>
    <w:rsid w:val="00430463"/>
    <w:rsid w:val="004308BB"/>
    <w:rsid w:val="00430A25"/>
    <w:rsid w:val="00430B46"/>
    <w:rsid w:val="00431294"/>
    <w:rsid w:val="0043136A"/>
    <w:rsid w:val="00433370"/>
    <w:rsid w:val="00433728"/>
    <w:rsid w:val="0043456A"/>
    <w:rsid w:val="00437B2D"/>
    <w:rsid w:val="00437BBB"/>
    <w:rsid w:val="00441F6B"/>
    <w:rsid w:val="0044248A"/>
    <w:rsid w:val="00443201"/>
    <w:rsid w:val="00445457"/>
    <w:rsid w:val="004513D3"/>
    <w:rsid w:val="004542A3"/>
    <w:rsid w:val="00455881"/>
    <w:rsid w:val="00456952"/>
    <w:rsid w:val="00461B39"/>
    <w:rsid w:val="0046238A"/>
    <w:rsid w:val="00464818"/>
    <w:rsid w:val="0046482F"/>
    <w:rsid w:val="00466AC7"/>
    <w:rsid w:val="00466DB8"/>
    <w:rsid w:val="004672D2"/>
    <w:rsid w:val="00467605"/>
    <w:rsid w:val="00473232"/>
    <w:rsid w:val="00474268"/>
    <w:rsid w:val="004768F8"/>
    <w:rsid w:val="00476E64"/>
    <w:rsid w:val="00477865"/>
    <w:rsid w:val="00480B53"/>
    <w:rsid w:val="0048296C"/>
    <w:rsid w:val="00483149"/>
    <w:rsid w:val="00483969"/>
    <w:rsid w:val="00484037"/>
    <w:rsid w:val="0048552E"/>
    <w:rsid w:val="0048608F"/>
    <w:rsid w:val="00487920"/>
    <w:rsid w:val="004919A9"/>
    <w:rsid w:val="00491AD6"/>
    <w:rsid w:val="00491E8C"/>
    <w:rsid w:val="004923A4"/>
    <w:rsid w:val="0049481B"/>
    <w:rsid w:val="004963E6"/>
    <w:rsid w:val="0049667E"/>
    <w:rsid w:val="00496F9F"/>
    <w:rsid w:val="004A1DAD"/>
    <w:rsid w:val="004A1DE6"/>
    <w:rsid w:val="004A37AB"/>
    <w:rsid w:val="004A464E"/>
    <w:rsid w:val="004A4D97"/>
    <w:rsid w:val="004A4FD8"/>
    <w:rsid w:val="004A5205"/>
    <w:rsid w:val="004A6B65"/>
    <w:rsid w:val="004A6CD5"/>
    <w:rsid w:val="004B01FC"/>
    <w:rsid w:val="004B1B06"/>
    <w:rsid w:val="004B2696"/>
    <w:rsid w:val="004B4B85"/>
    <w:rsid w:val="004B51A3"/>
    <w:rsid w:val="004B5945"/>
    <w:rsid w:val="004B6D67"/>
    <w:rsid w:val="004C00BD"/>
    <w:rsid w:val="004C0512"/>
    <w:rsid w:val="004C1957"/>
    <w:rsid w:val="004C3E38"/>
    <w:rsid w:val="004C7131"/>
    <w:rsid w:val="004C76D1"/>
    <w:rsid w:val="004D0B7A"/>
    <w:rsid w:val="004D1536"/>
    <w:rsid w:val="004D2C9F"/>
    <w:rsid w:val="004D7401"/>
    <w:rsid w:val="004E004A"/>
    <w:rsid w:val="004E22F7"/>
    <w:rsid w:val="004E4FF9"/>
    <w:rsid w:val="004E5173"/>
    <w:rsid w:val="004E55E7"/>
    <w:rsid w:val="004E6355"/>
    <w:rsid w:val="004F092C"/>
    <w:rsid w:val="004F2410"/>
    <w:rsid w:val="004F39B7"/>
    <w:rsid w:val="004F544E"/>
    <w:rsid w:val="004F5772"/>
    <w:rsid w:val="004F5F85"/>
    <w:rsid w:val="00500D40"/>
    <w:rsid w:val="00500ED2"/>
    <w:rsid w:val="005012F9"/>
    <w:rsid w:val="005015CA"/>
    <w:rsid w:val="00501603"/>
    <w:rsid w:val="00501B1F"/>
    <w:rsid w:val="00506B5C"/>
    <w:rsid w:val="00506FCD"/>
    <w:rsid w:val="00507117"/>
    <w:rsid w:val="00507BFE"/>
    <w:rsid w:val="0051057B"/>
    <w:rsid w:val="00511FE7"/>
    <w:rsid w:val="0051328A"/>
    <w:rsid w:val="005142DA"/>
    <w:rsid w:val="00514601"/>
    <w:rsid w:val="0051492F"/>
    <w:rsid w:val="00514C38"/>
    <w:rsid w:val="00515552"/>
    <w:rsid w:val="00515FBB"/>
    <w:rsid w:val="00517D3F"/>
    <w:rsid w:val="005205D9"/>
    <w:rsid w:val="00520803"/>
    <w:rsid w:val="0052094D"/>
    <w:rsid w:val="0052229A"/>
    <w:rsid w:val="005229D8"/>
    <w:rsid w:val="00525A01"/>
    <w:rsid w:val="005271AF"/>
    <w:rsid w:val="00527BDD"/>
    <w:rsid w:val="00527F6D"/>
    <w:rsid w:val="0053231D"/>
    <w:rsid w:val="00532649"/>
    <w:rsid w:val="00533F55"/>
    <w:rsid w:val="00540F6D"/>
    <w:rsid w:val="005412C1"/>
    <w:rsid w:val="005412D5"/>
    <w:rsid w:val="0054422A"/>
    <w:rsid w:val="00545ACA"/>
    <w:rsid w:val="0054724C"/>
    <w:rsid w:val="00547D93"/>
    <w:rsid w:val="00550478"/>
    <w:rsid w:val="005517DE"/>
    <w:rsid w:val="00552B0C"/>
    <w:rsid w:val="00552E0B"/>
    <w:rsid w:val="00554B9A"/>
    <w:rsid w:val="00554E1D"/>
    <w:rsid w:val="005557B4"/>
    <w:rsid w:val="00555EB6"/>
    <w:rsid w:val="00556EAB"/>
    <w:rsid w:val="00557202"/>
    <w:rsid w:val="0056045C"/>
    <w:rsid w:val="0056232B"/>
    <w:rsid w:val="00563F98"/>
    <w:rsid w:val="00564768"/>
    <w:rsid w:val="00566743"/>
    <w:rsid w:val="00567041"/>
    <w:rsid w:val="0056747B"/>
    <w:rsid w:val="0056791B"/>
    <w:rsid w:val="005711B6"/>
    <w:rsid w:val="00572518"/>
    <w:rsid w:val="0057276D"/>
    <w:rsid w:val="0057279B"/>
    <w:rsid w:val="00574D76"/>
    <w:rsid w:val="00575EBC"/>
    <w:rsid w:val="00577FF0"/>
    <w:rsid w:val="00582136"/>
    <w:rsid w:val="00583548"/>
    <w:rsid w:val="005835CE"/>
    <w:rsid w:val="00586708"/>
    <w:rsid w:val="00586C0A"/>
    <w:rsid w:val="00586C69"/>
    <w:rsid w:val="00586DB7"/>
    <w:rsid w:val="005870CB"/>
    <w:rsid w:val="00587E1D"/>
    <w:rsid w:val="00590FAC"/>
    <w:rsid w:val="00591EE6"/>
    <w:rsid w:val="005932D4"/>
    <w:rsid w:val="00596253"/>
    <w:rsid w:val="005973EA"/>
    <w:rsid w:val="005A0224"/>
    <w:rsid w:val="005A1794"/>
    <w:rsid w:val="005A1A0E"/>
    <w:rsid w:val="005A1FB8"/>
    <w:rsid w:val="005A39D4"/>
    <w:rsid w:val="005A3A59"/>
    <w:rsid w:val="005A4527"/>
    <w:rsid w:val="005A4578"/>
    <w:rsid w:val="005A51D3"/>
    <w:rsid w:val="005A56CE"/>
    <w:rsid w:val="005A6505"/>
    <w:rsid w:val="005B04B8"/>
    <w:rsid w:val="005B419F"/>
    <w:rsid w:val="005B61CC"/>
    <w:rsid w:val="005B660B"/>
    <w:rsid w:val="005B77D4"/>
    <w:rsid w:val="005B7E6C"/>
    <w:rsid w:val="005C14FF"/>
    <w:rsid w:val="005C2E3C"/>
    <w:rsid w:val="005C4E28"/>
    <w:rsid w:val="005C67F2"/>
    <w:rsid w:val="005C68A7"/>
    <w:rsid w:val="005C7DE1"/>
    <w:rsid w:val="005D1DA6"/>
    <w:rsid w:val="005D249C"/>
    <w:rsid w:val="005D4539"/>
    <w:rsid w:val="005D5311"/>
    <w:rsid w:val="005D5EC3"/>
    <w:rsid w:val="005D701D"/>
    <w:rsid w:val="005E056B"/>
    <w:rsid w:val="005E057C"/>
    <w:rsid w:val="005E1A06"/>
    <w:rsid w:val="005E4A27"/>
    <w:rsid w:val="005E4DAD"/>
    <w:rsid w:val="005E7697"/>
    <w:rsid w:val="005E77FA"/>
    <w:rsid w:val="005F3223"/>
    <w:rsid w:val="005F3A99"/>
    <w:rsid w:val="005F6778"/>
    <w:rsid w:val="005F6896"/>
    <w:rsid w:val="00600A3E"/>
    <w:rsid w:val="0060176A"/>
    <w:rsid w:val="0060299B"/>
    <w:rsid w:val="00604A8E"/>
    <w:rsid w:val="006059B9"/>
    <w:rsid w:val="00605E8A"/>
    <w:rsid w:val="0060628F"/>
    <w:rsid w:val="006063B2"/>
    <w:rsid w:val="00607C51"/>
    <w:rsid w:val="00607DD9"/>
    <w:rsid w:val="00611CE1"/>
    <w:rsid w:val="00612B06"/>
    <w:rsid w:val="006148E4"/>
    <w:rsid w:val="00614C81"/>
    <w:rsid w:val="00617807"/>
    <w:rsid w:val="00617E79"/>
    <w:rsid w:val="00626053"/>
    <w:rsid w:val="006271D7"/>
    <w:rsid w:val="006308AA"/>
    <w:rsid w:val="0063147B"/>
    <w:rsid w:val="00631BCC"/>
    <w:rsid w:val="00634C84"/>
    <w:rsid w:val="006375A0"/>
    <w:rsid w:val="00641992"/>
    <w:rsid w:val="00641E9F"/>
    <w:rsid w:val="0064265E"/>
    <w:rsid w:val="00644339"/>
    <w:rsid w:val="006454A2"/>
    <w:rsid w:val="00646444"/>
    <w:rsid w:val="00647C03"/>
    <w:rsid w:val="006507A2"/>
    <w:rsid w:val="00650F2A"/>
    <w:rsid w:val="00651E69"/>
    <w:rsid w:val="00652817"/>
    <w:rsid w:val="0065342B"/>
    <w:rsid w:val="00653873"/>
    <w:rsid w:val="0065445B"/>
    <w:rsid w:val="00654E1A"/>
    <w:rsid w:val="00655218"/>
    <w:rsid w:val="00655914"/>
    <w:rsid w:val="00655E52"/>
    <w:rsid w:val="00656397"/>
    <w:rsid w:val="006571F2"/>
    <w:rsid w:val="00660E9C"/>
    <w:rsid w:val="0066168D"/>
    <w:rsid w:val="00661CE4"/>
    <w:rsid w:val="006661A7"/>
    <w:rsid w:val="00666304"/>
    <w:rsid w:val="00666B54"/>
    <w:rsid w:val="006713A9"/>
    <w:rsid w:val="00671715"/>
    <w:rsid w:val="00672128"/>
    <w:rsid w:val="00672623"/>
    <w:rsid w:val="0067428A"/>
    <w:rsid w:val="00675004"/>
    <w:rsid w:val="0067639E"/>
    <w:rsid w:val="006764D0"/>
    <w:rsid w:val="00677432"/>
    <w:rsid w:val="00677A54"/>
    <w:rsid w:val="0068084B"/>
    <w:rsid w:val="00680934"/>
    <w:rsid w:val="00683C6F"/>
    <w:rsid w:val="00684905"/>
    <w:rsid w:val="0068572C"/>
    <w:rsid w:val="00687599"/>
    <w:rsid w:val="00690084"/>
    <w:rsid w:val="00691541"/>
    <w:rsid w:val="006935BD"/>
    <w:rsid w:val="006946C6"/>
    <w:rsid w:val="006959CB"/>
    <w:rsid w:val="006A36AC"/>
    <w:rsid w:val="006B00AA"/>
    <w:rsid w:val="006B132D"/>
    <w:rsid w:val="006B1FB8"/>
    <w:rsid w:val="006B3090"/>
    <w:rsid w:val="006B3D75"/>
    <w:rsid w:val="006B4BE8"/>
    <w:rsid w:val="006B5A95"/>
    <w:rsid w:val="006B6098"/>
    <w:rsid w:val="006B66D3"/>
    <w:rsid w:val="006B707D"/>
    <w:rsid w:val="006B7A75"/>
    <w:rsid w:val="006C31D5"/>
    <w:rsid w:val="006C4B54"/>
    <w:rsid w:val="006C6B04"/>
    <w:rsid w:val="006C6F0B"/>
    <w:rsid w:val="006D1264"/>
    <w:rsid w:val="006D13B8"/>
    <w:rsid w:val="006D1C81"/>
    <w:rsid w:val="006D220C"/>
    <w:rsid w:val="006D4FCE"/>
    <w:rsid w:val="006D7627"/>
    <w:rsid w:val="006D7B16"/>
    <w:rsid w:val="006E02BE"/>
    <w:rsid w:val="006E2521"/>
    <w:rsid w:val="006E3414"/>
    <w:rsid w:val="006E5559"/>
    <w:rsid w:val="006E721D"/>
    <w:rsid w:val="006F1E88"/>
    <w:rsid w:val="006F2551"/>
    <w:rsid w:val="006F2B59"/>
    <w:rsid w:val="006F2D64"/>
    <w:rsid w:val="006F352F"/>
    <w:rsid w:val="006F42BC"/>
    <w:rsid w:val="006F45CB"/>
    <w:rsid w:val="006F5804"/>
    <w:rsid w:val="006F5D20"/>
    <w:rsid w:val="006F6A5E"/>
    <w:rsid w:val="007011EB"/>
    <w:rsid w:val="00703731"/>
    <w:rsid w:val="00705FCC"/>
    <w:rsid w:val="00710361"/>
    <w:rsid w:val="0071116C"/>
    <w:rsid w:val="007112FF"/>
    <w:rsid w:val="007141F7"/>
    <w:rsid w:val="00714375"/>
    <w:rsid w:val="00714E49"/>
    <w:rsid w:val="0071514D"/>
    <w:rsid w:val="00715EA4"/>
    <w:rsid w:val="00715EB8"/>
    <w:rsid w:val="00716230"/>
    <w:rsid w:val="007176B1"/>
    <w:rsid w:val="00717884"/>
    <w:rsid w:val="007205FB"/>
    <w:rsid w:val="0072093E"/>
    <w:rsid w:val="00720D29"/>
    <w:rsid w:val="007227D2"/>
    <w:rsid w:val="00722B2E"/>
    <w:rsid w:val="007243D2"/>
    <w:rsid w:val="00724664"/>
    <w:rsid w:val="007262FA"/>
    <w:rsid w:val="00727873"/>
    <w:rsid w:val="007303C6"/>
    <w:rsid w:val="0073076A"/>
    <w:rsid w:val="00732E6B"/>
    <w:rsid w:val="00734B9A"/>
    <w:rsid w:val="007353E6"/>
    <w:rsid w:val="00735FFA"/>
    <w:rsid w:val="00736D1B"/>
    <w:rsid w:val="00737F56"/>
    <w:rsid w:val="0074070B"/>
    <w:rsid w:val="007409F0"/>
    <w:rsid w:val="00745BFE"/>
    <w:rsid w:val="0074617D"/>
    <w:rsid w:val="0074638F"/>
    <w:rsid w:val="0074677E"/>
    <w:rsid w:val="007467A1"/>
    <w:rsid w:val="00747B48"/>
    <w:rsid w:val="0075008C"/>
    <w:rsid w:val="007511C0"/>
    <w:rsid w:val="00751B19"/>
    <w:rsid w:val="0075399A"/>
    <w:rsid w:val="00755612"/>
    <w:rsid w:val="007565DE"/>
    <w:rsid w:val="007569F0"/>
    <w:rsid w:val="00756E52"/>
    <w:rsid w:val="00757A62"/>
    <w:rsid w:val="00757FC8"/>
    <w:rsid w:val="00760A31"/>
    <w:rsid w:val="0076390A"/>
    <w:rsid w:val="00763AAB"/>
    <w:rsid w:val="0076485A"/>
    <w:rsid w:val="00764E8A"/>
    <w:rsid w:val="00765709"/>
    <w:rsid w:val="00766202"/>
    <w:rsid w:val="007664DD"/>
    <w:rsid w:val="00766665"/>
    <w:rsid w:val="00767FC6"/>
    <w:rsid w:val="00771810"/>
    <w:rsid w:val="00771A3C"/>
    <w:rsid w:val="00771B74"/>
    <w:rsid w:val="00773231"/>
    <w:rsid w:val="007749F3"/>
    <w:rsid w:val="007750AF"/>
    <w:rsid w:val="007767B7"/>
    <w:rsid w:val="007776D0"/>
    <w:rsid w:val="007811DE"/>
    <w:rsid w:val="0078170B"/>
    <w:rsid w:val="00782404"/>
    <w:rsid w:val="007825D2"/>
    <w:rsid w:val="00783888"/>
    <w:rsid w:val="00785945"/>
    <w:rsid w:val="00785AA2"/>
    <w:rsid w:val="00786174"/>
    <w:rsid w:val="00786473"/>
    <w:rsid w:val="007867B5"/>
    <w:rsid w:val="00787628"/>
    <w:rsid w:val="00787D9E"/>
    <w:rsid w:val="007903CC"/>
    <w:rsid w:val="007908CF"/>
    <w:rsid w:val="0079091B"/>
    <w:rsid w:val="00790F8E"/>
    <w:rsid w:val="0079149E"/>
    <w:rsid w:val="007917E1"/>
    <w:rsid w:val="0079180C"/>
    <w:rsid w:val="00791B63"/>
    <w:rsid w:val="00793DCF"/>
    <w:rsid w:val="00794CC5"/>
    <w:rsid w:val="007957DE"/>
    <w:rsid w:val="0079627D"/>
    <w:rsid w:val="00796BB2"/>
    <w:rsid w:val="007A1EDD"/>
    <w:rsid w:val="007A26E9"/>
    <w:rsid w:val="007A27C8"/>
    <w:rsid w:val="007A3A8D"/>
    <w:rsid w:val="007A6A54"/>
    <w:rsid w:val="007B204E"/>
    <w:rsid w:val="007B2CA7"/>
    <w:rsid w:val="007B4F93"/>
    <w:rsid w:val="007C10B4"/>
    <w:rsid w:val="007C11D5"/>
    <w:rsid w:val="007C3BFF"/>
    <w:rsid w:val="007C49AB"/>
    <w:rsid w:val="007C54BF"/>
    <w:rsid w:val="007C7AB7"/>
    <w:rsid w:val="007D05E5"/>
    <w:rsid w:val="007D0C25"/>
    <w:rsid w:val="007D1109"/>
    <w:rsid w:val="007D1733"/>
    <w:rsid w:val="007D34FD"/>
    <w:rsid w:val="007D4010"/>
    <w:rsid w:val="007D749D"/>
    <w:rsid w:val="007D781B"/>
    <w:rsid w:val="007E25CB"/>
    <w:rsid w:val="007E3A74"/>
    <w:rsid w:val="007E5005"/>
    <w:rsid w:val="007E5A67"/>
    <w:rsid w:val="007E7743"/>
    <w:rsid w:val="007F1C5D"/>
    <w:rsid w:val="007F25E5"/>
    <w:rsid w:val="007F2AE9"/>
    <w:rsid w:val="007F3C83"/>
    <w:rsid w:val="007F3DB8"/>
    <w:rsid w:val="007F3E44"/>
    <w:rsid w:val="007F5723"/>
    <w:rsid w:val="007F645D"/>
    <w:rsid w:val="007F73E6"/>
    <w:rsid w:val="007F7CB9"/>
    <w:rsid w:val="00801120"/>
    <w:rsid w:val="008015AC"/>
    <w:rsid w:val="00801F64"/>
    <w:rsid w:val="00802D45"/>
    <w:rsid w:val="008035FB"/>
    <w:rsid w:val="008037D1"/>
    <w:rsid w:val="008044D1"/>
    <w:rsid w:val="00804C20"/>
    <w:rsid w:val="00804D6B"/>
    <w:rsid w:val="0080522D"/>
    <w:rsid w:val="00810D6A"/>
    <w:rsid w:val="00811F5E"/>
    <w:rsid w:val="00814126"/>
    <w:rsid w:val="00814297"/>
    <w:rsid w:val="00814565"/>
    <w:rsid w:val="00815168"/>
    <w:rsid w:val="008178AB"/>
    <w:rsid w:val="0082141D"/>
    <w:rsid w:val="00821BC9"/>
    <w:rsid w:val="00822113"/>
    <w:rsid w:val="008239EF"/>
    <w:rsid w:val="008246F8"/>
    <w:rsid w:val="00825E22"/>
    <w:rsid w:val="00825EAC"/>
    <w:rsid w:val="00825F00"/>
    <w:rsid w:val="00825F2A"/>
    <w:rsid w:val="0082606B"/>
    <w:rsid w:val="00826D9C"/>
    <w:rsid w:val="00830DA8"/>
    <w:rsid w:val="00833861"/>
    <w:rsid w:val="00833D51"/>
    <w:rsid w:val="00836B62"/>
    <w:rsid w:val="008372B3"/>
    <w:rsid w:val="0083792D"/>
    <w:rsid w:val="00837C77"/>
    <w:rsid w:val="00841B29"/>
    <w:rsid w:val="0084298E"/>
    <w:rsid w:val="00844474"/>
    <w:rsid w:val="00844595"/>
    <w:rsid w:val="00845A02"/>
    <w:rsid w:val="00846014"/>
    <w:rsid w:val="00847353"/>
    <w:rsid w:val="0084794D"/>
    <w:rsid w:val="008506F9"/>
    <w:rsid w:val="008545DB"/>
    <w:rsid w:val="00854E00"/>
    <w:rsid w:val="00855229"/>
    <w:rsid w:val="00857156"/>
    <w:rsid w:val="008578BC"/>
    <w:rsid w:val="00860582"/>
    <w:rsid w:val="00860AB9"/>
    <w:rsid w:val="0086171E"/>
    <w:rsid w:val="00861BE6"/>
    <w:rsid w:val="00861E3D"/>
    <w:rsid w:val="00861FDF"/>
    <w:rsid w:val="008624C9"/>
    <w:rsid w:val="00862736"/>
    <w:rsid w:val="00863587"/>
    <w:rsid w:val="00863636"/>
    <w:rsid w:val="008724F1"/>
    <w:rsid w:val="008730CD"/>
    <w:rsid w:val="008737BC"/>
    <w:rsid w:val="00874558"/>
    <w:rsid w:val="00874A9D"/>
    <w:rsid w:val="00875873"/>
    <w:rsid w:val="00875DCC"/>
    <w:rsid w:val="008767B4"/>
    <w:rsid w:val="00877364"/>
    <w:rsid w:val="008800A5"/>
    <w:rsid w:val="0088554D"/>
    <w:rsid w:val="008912FB"/>
    <w:rsid w:val="00891704"/>
    <w:rsid w:val="00892E5E"/>
    <w:rsid w:val="00895FC8"/>
    <w:rsid w:val="008A08DC"/>
    <w:rsid w:val="008A1465"/>
    <w:rsid w:val="008A4A85"/>
    <w:rsid w:val="008A4B40"/>
    <w:rsid w:val="008A4BE8"/>
    <w:rsid w:val="008A5457"/>
    <w:rsid w:val="008A5BE9"/>
    <w:rsid w:val="008A5EF7"/>
    <w:rsid w:val="008A6D46"/>
    <w:rsid w:val="008A77EA"/>
    <w:rsid w:val="008B34ED"/>
    <w:rsid w:val="008B36D5"/>
    <w:rsid w:val="008C1008"/>
    <w:rsid w:val="008C16C5"/>
    <w:rsid w:val="008C1C47"/>
    <w:rsid w:val="008C1D13"/>
    <w:rsid w:val="008C2137"/>
    <w:rsid w:val="008C2F83"/>
    <w:rsid w:val="008C3CCF"/>
    <w:rsid w:val="008C4A20"/>
    <w:rsid w:val="008C66DD"/>
    <w:rsid w:val="008C7E84"/>
    <w:rsid w:val="008D00DB"/>
    <w:rsid w:val="008D1039"/>
    <w:rsid w:val="008D17BE"/>
    <w:rsid w:val="008D2309"/>
    <w:rsid w:val="008D2C1A"/>
    <w:rsid w:val="008D2E4C"/>
    <w:rsid w:val="008D3E34"/>
    <w:rsid w:val="008D3F6A"/>
    <w:rsid w:val="008D4ACA"/>
    <w:rsid w:val="008D5A8E"/>
    <w:rsid w:val="008D6202"/>
    <w:rsid w:val="008D7460"/>
    <w:rsid w:val="008D74E8"/>
    <w:rsid w:val="008E139D"/>
    <w:rsid w:val="008E3881"/>
    <w:rsid w:val="008E3901"/>
    <w:rsid w:val="008E3F63"/>
    <w:rsid w:val="008E46DB"/>
    <w:rsid w:val="008E58E3"/>
    <w:rsid w:val="008E7E87"/>
    <w:rsid w:val="008F0028"/>
    <w:rsid w:val="008F2F36"/>
    <w:rsid w:val="008F3577"/>
    <w:rsid w:val="008F3793"/>
    <w:rsid w:val="008F5246"/>
    <w:rsid w:val="00900702"/>
    <w:rsid w:val="00901138"/>
    <w:rsid w:val="009029FB"/>
    <w:rsid w:val="0090315A"/>
    <w:rsid w:val="009038BE"/>
    <w:rsid w:val="00905944"/>
    <w:rsid w:val="009075ED"/>
    <w:rsid w:val="00911FAA"/>
    <w:rsid w:val="00914DFC"/>
    <w:rsid w:val="0091757F"/>
    <w:rsid w:val="0091774C"/>
    <w:rsid w:val="00922C25"/>
    <w:rsid w:val="00924DAF"/>
    <w:rsid w:val="009250A2"/>
    <w:rsid w:val="00925335"/>
    <w:rsid w:val="00925560"/>
    <w:rsid w:val="00926C1B"/>
    <w:rsid w:val="009309FB"/>
    <w:rsid w:val="00933AD1"/>
    <w:rsid w:val="0093416A"/>
    <w:rsid w:val="009343B6"/>
    <w:rsid w:val="00934AEC"/>
    <w:rsid w:val="00934E1B"/>
    <w:rsid w:val="009356E8"/>
    <w:rsid w:val="009362DA"/>
    <w:rsid w:val="00940564"/>
    <w:rsid w:val="00940F9F"/>
    <w:rsid w:val="00942957"/>
    <w:rsid w:val="009432C0"/>
    <w:rsid w:val="00945C3A"/>
    <w:rsid w:val="00945F27"/>
    <w:rsid w:val="00950A2C"/>
    <w:rsid w:val="00953602"/>
    <w:rsid w:val="009538E4"/>
    <w:rsid w:val="0095405C"/>
    <w:rsid w:val="00955C95"/>
    <w:rsid w:val="00957A91"/>
    <w:rsid w:val="009612DF"/>
    <w:rsid w:val="00961667"/>
    <w:rsid w:val="0096413D"/>
    <w:rsid w:val="009642C3"/>
    <w:rsid w:val="00964E33"/>
    <w:rsid w:val="009654C6"/>
    <w:rsid w:val="00965F6F"/>
    <w:rsid w:val="0096643D"/>
    <w:rsid w:val="0097010A"/>
    <w:rsid w:val="00971323"/>
    <w:rsid w:val="00973B98"/>
    <w:rsid w:val="00975E6E"/>
    <w:rsid w:val="00975F37"/>
    <w:rsid w:val="00977568"/>
    <w:rsid w:val="00977771"/>
    <w:rsid w:val="0098035C"/>
    <w:rsid w:val="00982254"/>
    <w:rsid w:val="00983ABF"/>
    <w:rsid w:val="00985CF0"/>
    <w:rsid w:val="00986AAA"/>
    <w:rsid w:val="00987EC1"/>
    <w:rsid w:val="0099075D"/>
    <w:rsid w:val="009916F3"/>
    <w:rsid w:val="009919E0"/>
    <w:rsid w:val="009921FB"/>
    <w:rsid w:val="00992983"/>
    <w:rsid w:val="0099498B"/>
    <w:rsid w:val="009965D1"/>
    <w:rsid w:val="009A028B"/>
    <w:rsid w:val="009A1501"/>
    <w:rsid w:val="009A1B57"/>
    <w:rsid w:val="009A24F5"/>
    <w:rsid w:val="009A2507"/>
    <w:rsid w:val="009A4412"/>
    <w:rsid w:val="009A5965"/>
    <w:rsid w:val="009A6DF7"/>
    <w:rsid w:val="009A7A9F"/>
    <w:rsid w:val="009B1AB4"/>
    <w:rsid w:val="009B3198"/>
    <w:rsid w:val="009B42E9"/>
    <w:rsid w:val="009B5314"/>
    <w:rsid w:val="009B6228"/>
    <w:rsid w:val="009B6EB5"/>
    <w:rsid w:val="009C0740"/>
    <w:rsid w:val="009C1F30"/>
    <w:rsid w:val="009C1FA4"/>
    <w:rsid w:val="009C3F0F"/>
    <w:rsid w:val="009C52E9"/>
    <w:rsid w:val="009C7317"/>
    <w:rsid w:val="009D01A3"/>
    <w:rsid w:val="009D06F0"/>
    <w:rsid w:val="009D2824"/>
    <w:rsid w:val="009D28D4"/>
    <w:rsid w:val="009D5099"/>
    <w:rsid w:val="009D57AF"/>
    <w:rsid w:val="009D674D"/>
    <w:rsid w:val="009D68F9"/>
    <w:rsid w:val="009D6B86"/>
    <w:rsid w:val="009D6BBF"/>
    <w:rsid w:val="009E1D13"/>
    <w:rsid w:val="009E37B5"/>
    <w:rsid w:val="009E73AC"/>
    <w:rsid w:val="009F071B"/>
    <w:rsid w:val="009F0D48"/>
    <w:rsid w:val="009F1056"/>
    <w:rsid w:val="009F10A4"/>
    <w:rsid w:val="009F3E3A"/>
    <w:rsid w:val="009F4885"/>
    <w:rsid w:val="009F4BAD"/>
    <w:rsid w:val="009F75F5"/>
    <w:rsid w:val="00A00778"/>
    <w:rsid w:val="00A01BFA"/>
    <w:rsid w:val="00A026F3"/>
    <w:rsid w:val="00A02BA9"/>
    <w:rsid w:val="00A03772"/>
    <w:rsid w:val="00A042D1"/>
    <w:rsid w:val="00A05379"/>
    <w:rsid w:val="00A06C65"/>
    <w:rsid w:val="00A1068B"/>
    <w:rsid w:val="00A11DDE"/>
    <w:rsid w:val="00A12AA3"/>
    <w:rsid w:val="00A12B08"/>
    <w:rsid w:val="00A13764"/>
    <w:rsid w:val="00A13AD0"/>
    <w:rsid w:val="00A13B01"/>
    <w:rsid w:val="00A1444A"/>
    <w:rsid w:val="00A159CD"/>
    <w:rsid w:val="00A17159"/>
    <w:rsid w:val="00A24E87"/>
    <w:rsid w:val="00A24EFF"/>
    <w:rsid w:val="00A267C3"/>
    <w:rsid w:val="00A268A9"/>
    <w:rsid w:val="00A31336"/>
    <w:rsid w:val="00A31926"/>
    <w:rsid w:val="00A33E36"/>
    <w:rsid w:val="00A345A4"/>
    <w:rsid w:val="00A35A6B"/>
    <w:rsid w:val="00A36E1E"/>
    <w:rsid w:val="00A41163"/>
    <w:rsid w:val="00A418C5"/>
    <w:rsid w:val="00A41999"/>
    <w:rsid w:val="00A4247F"/>
    <w:rsid w:val="00A42683"/>
    <w:rsid w:val="00A44225"/>
    <w:rsid w:val="00A44DF5"/>
    <w:rsid w:val="00A455EC"/>
    <w:rsid w:val="00A46E54"/>
    <w:rsid w:val="00A500D4"/>
    <w:rsid w:val="00A51E6D"/>
    <w:rsid w:val="00A52615"/>
    <w:rsid w:val="00A52ABA"/>
    <w:rsid w:val="00A5790C"/>
    <w:rsid w:val="00A60C1F"/>
    <w:rsid w:val="00A61F41"/>
    <w:rsid w:val="00A62338"/>
    <w:rsid w:val="00A63E91"/>
    <w:rsid w:val="00A64695"/>
    <w:rsid w:val="00A6595F"/>
    <w:rsid w:val="00A67B79"/>
    <w:rsid w:val="00A70153"/>
    <w:rsid w:val="00A71D3B"/>
    <w:rsid w:val="00A735A5"/>
    <w:rsid w:val="00A7541F"/>
    <w:rsid w:val="00A761F8"/>
    <w:rsid w:val="00A763A5"/>
    <w:rsid w:val="00A7720C"/>
    <w:rsid w:val="00A77C61"/>
    <w:rsid w:val="00A77E91"/>
    <w:rsid w:val="00A80390"/>
    <w:rsid w:val="00A81BAA"/>
    <w:rsid w:val="00A8269A"/>
    <w:rsid w:val="00A84BE6"/>
    <w:rsid w:val="00A865C7"/>
    <w:rsid w:val="00A907D0"/>
    <w:rsid w:val="00A908EF"/>
    <w:rsid w:val="00A92378"/>
    <w:rsid w:val="00A9241D"/>
    <w:rsid w:val="00A93271"/>
    <w:rsid w:val="00A95A7B"/>
    <w:rsid w:val="00A95C3C"/>
    <w:rsid w:val="00A97A60"/>
    <w:rsid w:val="00AA2B3D"/>
    <w:rsid w:val="00AA2D5D"/>
    <w:rsid w:val="00AA33C4"/>
    <w:rsid w:val="00AA3B1E"/>
    <w:rsid w:val="00AA55F2"/>
    <w:rsid w:val="00AA5D0E"/>
    <w:rsid w:val="00AB1061"/>
    <w:rsid w:val="00AB1445"/>
    <w:rsid w:val="00AB3E2B"/>
    <w:rsid w:val="00AB426F"/>
    <w:rsid w:val="00AC1451"/>
    <w:rsid w:val="00AC4988"/>
    <w:rsid w:val="00AC794B"/>
    <w:rsid w:val="00AC79DA"/>
    <w:rsid w:val="00AC7F43"/>
    <w:rsid w:val="00AD062C"/>
    <w:rsid w:val="00AD081F"/>
    <w:rsid w:val="00AD08CE"/>
    <w:rsid w:val="00AD25A6"/>
    <w:rsid w:val="00AD2D1C"/>
    <w:rsid w:val="00AD499E"/>
    <w:rsid w:val="00AD5365"/>
    <w:rsid w:val="00AD6364"/>
    <w:rsid w:val="00AD739E"/>
    <w:rsid w:val="00AD77D6"/>
    <w:rsid w:val="00AD77ED"/>
    <w:rsid w:val="00AD7E95"/>
    <w:rsid w:val="00AE0FC6"/>
    <w:rsid w:val="00AE1E82"/>
    <w:rsid w:val="00AE2C48"/>
    <w:rsid w:val="00AE30A5"/>
    <w:rsid w:val="00AE5C8F"/>
    <w:rsid w:val="00AE69DC"/>
    <w:rsid w:val="00AE77AA"/>
    <w:rsid w:val="00AE7AA6"/>
    <w:rsid w:val="00AE7F65"/>
    <w:rsid w:val="00AF0BC9"/>
    <w:rsid w:val="00AF0EB4"/>
    <w:rsid w:val="00AF126B"/>
    <w:rsid w:val="00AF2B52"/>
    <w:rsid w:val="00AF388B"/>
    <w:rsid w:val="00AF5A01"/>
    <w:rsid w:val="00AF6497"/>
    <w:rsid w:val="00AF7622"/>
    <w:rsid w:val="00B00B8B"/>
    <w:rsid w:val="00B01029"/>
    <w:rsid w:val="00B01AC2"/>
    <w:rsid w:val="00B05578"/>
    <w:rsid w:val="00B05A31"/>
    <w:rsid w:val="00B06D43"/>
    <w:rsid w:val="00B11DA2"/>
    <w:rsid w:val="00B13656"/>
    <w:rsid w:val="00B14C7E"/>
    <w:rsid w:val="00B1581B"/>
    <w:rsid w:val="00B2056D"/>
    <w:rsid w:val="00B20794"/>
    <w:rsid w:val="00B20A22"/>
    <w:rsid w:val="00B219DA"/>
    <w:rsid w:val="00B219F6"/>
    <w:rsid w:val="00B23EF2"/>
    <w:rsid w:val="00B25507"/>
    <w:rsid w:val="00B256EE"/>
    <w:rsid w:val="00B26537"/>
    <w:rsid w:val="00B266D4"/>
    <w:rsid w:val="00B27441"/>
    <w:rsid w:val="00B327E0"/>
    <w:rsid w:val="00B3537D"/>
    <w:rsid w:val="00B36D0A"/>
    <w:rsid w:val="00B378D2"/>
    <w:rsid w:val="00B37EDE"/>
    <w:rsid w:val="00B40589"/>
    <w:rsid w:val="00B409B5"/>
    <w:rsid w:val="00B410F5"/>
    <w:rsid w:val="00B42391"/>
    <w:rsid w:val="00B437B6"/>
    <w:rsid w:val="00B45665"/>
    <w:rsid w:val="00B45FC6"/>
    <w:rsid w:val="00B46336"/>
    <w:rsid w:val="00B46A37"/>
    <w:rsid w:val="00B46B4C"/>
    <w:rsid w:val="00B50A34"/>
    <w:rsid w:val="00B510B8"/>
    <w:rsid w:val="00B52252"/>
    <w:rsid w:val="00B537A5"/>
    <w:rsid w:val="00B56950"/>
    <w:rsid w:val="00B5738D"/>
    <w:rsid w:val="00B57A2F"/>
    <w:rsid w:val="00B57F21"/>
    <w:rsid w:val="00B6163E"/>
    <w:rsid w:val="00B63F96"/>
    <w:rsid w:val="00B64E53"/>
    <w:rsid w:val="00B64FF2"/>
    <w:rsid w:val="00B652B6"/>
    <w:rsid w:val="00B66720"/>
    <w:rsid w:val="00B70EE6"/>
    <w:rsid w:val="00B7163D"/>
    <w:rsid w:val="00B7328E"/>
    <w:rsid w:val="00B73C92"/>
    <w:rsid w:val="00B74D09"/>
    <w:rsid w:val="00B76B19"/>
    <w:rsid w:val="00B80059"/>
    <w:rsid w:val="00B80987"/>
    <w:rsid w:val="00B814F2"/>
    <w:rsid w:val="00B8285C"/>
    <w:rsid w:val="00B84138"/>
    <w:rsid w:val="00B8571A"/>
    <w:rsid w:val="00B85D4E"/>
    <w:rsid w:val="00B85F60"/>
    <w:rsid w:val="00B875F6"/>
    <w:rsid w:val="00B90034"/>
    <w:rsid w:val="00B900C0"/>
    <w:rsid w:val="00B9122A"/>
    <w:rsid w:val="00B91369"/>
    <w:rsid w:val="00B9228A"/>
    <w:rsid w:val="00B92F7C"/>
    <w:rsid w:val="00B941F5"/>
    <w:rsid w:val="00B94BC8"/>
    <w:rsid w:val="00B958FE"/>
    <w:rsid w:val="00BA1F75"/>
    <w:rsid w:val="00BA1F8B"/>
    <w:rsid w:val="00BA3777"/>
    <w:rsid w:val="00BA39E5"/>
    <w:rsid w:val="00BA5E5D"/>
    <w:rsid w:val="00BA6AD6"/>
    <w:rsid w:val="00BB220D"/>
    <w:rsid w:val="00BB3B8C"/>
    <w:rsid w:val="00BB5007"/>
    <w:rsid w:val="00BB60F8"/>
    <w:rsid w:val="00BB7D77"/>
    <w:rsid w:val="00BB7F49"/>
    <w:rsid w:val="00BC1700"/>
    <w:rsid w:val="00BC1C77"/>
    <w:rsid w:val="00BC1D49"/>
    <w:rsid w:val="00BC221B"/>
    <w:rsid w:val="00BC3674"/>
    <w:rsid w:val="00BC4D95"/>
    <w:rsid w:val="00BC5056"/>
    <w:rsid w:val="00BC585D"/>
    <w:rsid w:val="00BC778D"/>
    <w:rsid w:val="00BC77BD"/>
    <w:rsid w:val="00BD0699"/>
    <w:rsid w:val="00BD1161"/>
    <w:rsid w:val="00BD1574"/>
    <w:rsid w:val="00BD1A6F"/>
    <w:rsid w:val="00BD2630"/>
    <w:rsid w:val="00BD3704"/>
    <w:rsid w:val="00BD389E"/>
    <w:rsid w:val="00BD5535"/>
    <w:rsid w:val="00BD5E65"/>
    <w:rsid w:val="00BD635D"/>
    <w:rsid w:val="00BE06C6"/>
    <w:rsid w:val="00BE33F0"/>
    <w:rsid w:val="00BE3F47"/>
    <w:rsid w:val="00BE5E4C"/>
    <w:rsid w:val="00BF0B33"/>
    <w:rsid w:val="00BF0F39"/>
    <w:rsid w:val="00BF4B7D"/>
    <w:rsid w:val="00BF5239"/>
    <w:rsid w:val="00BF540A"/>
    <w:rsid w:val="00C007E6"/>
    <w:rsid w:val="00C00B08"/>
    <w:rsid w:val="00C00DE1"/>
    <w:rsid w:val="00C01593"/>
    <w:rsid w:val="00C0298D"/>
    <w:rsid w:val="00C03F98"/>
    <w:rsid w:val="00C0593E"/>
    <w:rsid w:val="00C05C18"/>
    <w:rsid w:val="00C0600C"/>
    <w:rsid w:val="00C100FA"/>
    <w:rsid w:val="00C11A1A"/>
    <w:rsid w:val="00C149D6"/>
    <w:rsid w:val="00C1528E"/>
    <w:rsid w:val="00C157E6"/>
    <w:rsid w:val="00C1669A"/>
    <w:rsid w:val="00C17004"/>
    <w:rsid w:val="00C2096D"/>
    <w:rsid w:val="00C20CD2"/>
    <w:rsid w:val="00C21931"/>
    <w:rsid w:val="00C23431"/>
    <w:rsid w:val="00C26758"/>
    <w:rsid w:val="00C304F3"/>
    <w:rsid w:val="00C309C7"/>
    <w:rsid w:val="00C3100A"/>
    <w:rsid w:val="00C3388A"/>
    <w:rsid w:val="00C33D6A"/>
    <w:rsid w:val="00C33EA1"/>
    <w:rsid w:val="00C33F3C"/>
    <w:rsid w:val="00C34037"/>
    <w:rsid w:val="00C34170"/>
    <w:rsid w:val="00C34DD5"/>
    <w:rsid w:val="00C351D6"/>
    <w:rsid w:val="00C36191"/>
    <w:rsid w:val="00C372D0"/>
    <w:rsid w:val="00C3757B"/>
    <w:rsid w:val="00C409F6"/>
    <w:rsid w:val="00C40B0C"/>
    <w:rsid w:val="00C40DA3"/>
    <w:rsid w:val="00C42292"/>
    <w:rsid w:val="00C42837"/>
    <w:rsid w:val="00C42947"/>
    <w:rsid w:val="00C43C26"/>
    <w:rsid w:val="00C44D90"/>
    <w:rsid w:val="00C45F31"/>
    <w:rsid w:val="00C47E32"/>
    <w:rsid w:val="00C47ECD"/>
    <w:rsid w:val="00C503FA"/>
    <w:rsid w:val="00C50E03"/>
    <w:rsid w:val="00C522E6"/>
    <w:rsid w:val="00C52CCC"/>
    <w:rsid w:val="00C53226"/>
    <w:rsid w:val="00C53283"/>
    <w:rsid w:val="00C542D6"/>
    <w:rsid w:val="00C56715"/>
    <w:rsid w:val="00C56B52"/>
    <w:rsid w:val="00C5729F"/>
    <w:rsid w:val="00C5786E"/>
    <w:rsid w:val="00C57FD9"/>
    <w:rsid w:val="00C61076"/>
    <w:rsid w:val="00C64B05"/>
    <w:rsid w:val="00C6532E"/>
    <w:rsid w:val="00C6572B"/>
    <w:rsid w:val="00C663E9"/>
    <w:rsid w:val="00C678F7"/>
    <w:rsid w:val="00C67CD8"/>
    <w:rsid w:val="00C713F8"/>
    <w:rsid w:val="00C7173E"/>
    <w:rsid w:val="00C72D7C"/>
    <w:rsid w:val="00C73CE4"/>
    <w:rsid w:val="00C7479E"/>
    <w:rsid w:val="00C7546C"/>
    <w:rsid w:val="00C7621A"/>
    <w:rsid w:val="00C77BA9"/>
    <w:rsid w:val="00C8013A"/>
    <w:rsid w:val="00C818F1"/>
    <w:rsid w:val="00C82812"/>
    <w:rsid w:val="00C82F6D"/>
    <w:rsid w:val="00C83A7F"/>
    <w:rsid w:val="00C85B6C"/>
    <w:rsid w:val="00C86BD1"/>
    <w:rsid w:val="00C8791A"/>
    <w:rsid w:val="00C87DBC"/>
    <w:rsid w:val="00C87F13"/>
    <w:rsid w:val="00C87FBF"/>
    <w:rsid w:val="00C901B0"/>
    <w:rsid w:val="00C9045A"/>
    <w:rsid w:val="00C90948"/>
    <w:rsid w:val="00C90C74"/>
    <w:rsid w:val="00C91131"/>
    <w:rsid w:val="00C92AC3"/>
    <w:rsid w:val="00C92D58"/>
    <w:rsid w:val="00C937CF"/>
    <w:rsid w:val="00C944EA"/>
    <w:rsid w:val="00C94E81"/>
    <w:rsid w:val="00C95095"/>
    <w:rsid w:val="00C95E12"/>
    <w:rsid w:val="00C95F1A"/>
    <w:rsid w:val="00C96F69"/>
    <w:rsid w:val="00CA1BE6"/>
    <w:rsid w:val="00CA2637"/>
    <w:rsid w:val="00CA2BEF"/>
    <w:rsid w:val="00CA3846"/>
    <w:rsid w:val="00CA4805"/>
    <w:rsid w:val="00CA4A99"/>
    <w:rsid w:val="00CA65A7"/>
    <w:rsid w:val="00CA68EB"/>
    <w:rsid w:val="00CB2563"/>
    <w:rsid w:val="00CB2C92"/>
    <w:rsid w:val="00CB45A5"/>
    <w:rsid w:val="00CB5BEA"/>
    <w:rsid w:val="00CB5C8B"/>
    <w:rsid w:val="00CB71FD"/>
    <w:rsid w:val="00CB7BD2"/>
    <w:rsid w:val="00CC08CC"/>
    <w:rsid w:val="00CC54AE"/>
    <w:rsid w:val="00CC7748"/>
    <w:rsid w:val="00CD002C"/>
    <w:rsid w:val="00CD05E4"/>
    <w:rsid w:val="00CD3FF5"/>
    <w:rsid w:val="00CD43C5"/>
    <w:rsid w:val="00CD4453"/>
    <w:rsid w:val="00CD531D"/>
    <w:rsid w:val="00CD5EBE"/>
    <w:rsid w:val="00CE105F"/>
    <w:rsid w:val="00CE176F"/>
    <w:rsid w:val="00CE260A"/>
    <w:rsid w:val="00CE33FB"/>
    <w:rsid w:val="00CE3C16"/>
    <w:rsid w:val="00CE4873"/>
    <w:rsid w:val="00CE52B7"/>
    <w:rsid w:val="00CE5FEF"/>
    <w:rsid w:val="00CE7EF0"/>
    <w:rsid w:val="00CF0247"/>
    <w:rsid w:val="00CF0607"/>
    <w:rsid w:val="00CF195F"/>
    <w:rsid w:val="00CF2771"/>
    <w:rsid w:val="00CF373C"/>
    <w:rsid w:val="00D00F47"/>
    <w:rsid w:val="00D02587"/>
    <w:rsid w:val="00D0270F"/>
    <w:rsid w:val="00D039BF"/>
    <w:rsid w:val="00D03FE8"/>
    <w:rsid w:val="00D049C7"/>
    <w:rsid w:val="00D04F1D"/>
    <w:rsid w:val="00D0578A"/>
    <w:rsid w:val="00D07480"/>
    <w:rsid w:val="00D10622"/>
    <w:rsid w:val="00D10626"/>
    <w:rsid w:val="00D15404"/>
    <w:rsid w:val="00D158EE"/>
    <w:rsid w:val="00D21CBE"/>
    <w:rsid w:val="00D21D9B"/>
    <w:rsid w:val="00D21F1F"/>
    <w:rsid w:val="00D22C3C"/>
    <w:rsid w:val="00D235A1"/>
    <w:rsid w:val="00D245A1"/>
    <w:rsid w:val="00D25559"/>
    <w:rsid w:val="00D25590"/>
    <w:rsid w:val="00D25B2B"/>
    <w:rsid w:val="00D2624A"/>
    <w:rsid w:val="00D3212D"/>
    <w:rsid w:val="00D32EB1"/>
    <w:rsid w:val="00D33257"/>
    <w:rsid w:val="00D36378"/>
    <w:rsid w:val="00D36EB3"/>
    <w:rsid w:val="00D41AAE"/>
    <w:rsid w:val="00D420D5"/>
    <w:rsid w:val="00D43605"/>
    <w:rsid w:val="00D45825"/>
    <w:rsid w:val="00D46BEF"/>
    <w:rsid w:val="00D46FD1"/>
    <w:rsid w:val="00D471A9"/>
    <w:rsid w:val="00D47EE2"/>
    <w:rsid w:val="00D50450"/>
    <w:rsid w:val="00D5102E"/>
    <w:rsid w:val="00D51740"/>
    <w:rsid w:val="00D51856"/>
    <w:rsid w:val="00D51D82"/>
    <w:rsid w:val="00D52B20"/>
    <w:rsid w:val="00D54202"/>
    <w:rsid w:val="00D554DA"/>
    <w:rsid w:val="00D557AA"/>
    <w:rsid w:val="00D55E7C"/>
    <w:rsid w:val="00D57DA7"/>
    <w:rsid w:val="00D61C43"/>
    <w:rsid w:val="00D63F3F"/>
    <w:rsid w:val="00D643D1"/>
    <w:rsid w:val="00D6474E"/>
    <w:rsid w:val="00D66782"/>
    <w:rsid w:val="00D67347"/>
    <w:rsid w:val="00D6740F"/>
    <w:rsid w:val="00D71CA1"/>
    <w:rsid w:val="00D72924"/>
    <w:rsid w:val="00D72D12"/>
    <w:rsid w:val="00D752E7"/>
    <w:rsid w:val="00D7618B"/>
    <w:rsid w:val="00D76191"/>
    <w:rsid w:val="00D8084A"/>
    <w:rsid w:val="00D80A4F"/>
    <w:rsid w:val="00D80CAF"/>
    <w:rsid w:val="00D813C2"/>
    <w:rsid w:val="00D81C66"/>
    <w:rsid w:val="00D826C0"/>
    <w:rsid w:val="00D827DF"/>
    <w:rsid w:val="00D83D15"/>
    <w:rsid w:val="00D854C9"/>
    <w:rsid w:val="00D8551A"/>
    <w:rsid w:val="00D855F0"/>
    <w:rsid w:val="00D86514"/>
    <w:rsid w:val="00D86957"/>
    <w:rsid w:val="00D90031"/>
    <w:rsid w:val="00D903E7"/>
    <w:rsid w:val="00D908D1"/>
    <w:rsid w:val="00D919F8"/>
    <w:rsid w:val="00D9255C"/>
    <w:rsid w:val="00D925CB"/>
    <w:rsid w:val="00D92E34"/>
    <w:rsid w:val="00D92FAB"/>
    <w:rsid w:val="00D9364D"/>
    <w:rsid w:val="00D944BB"/>
    <w:rsid w:val="00D95312"/>
    <w:rsid w:val="00D95F22"/>
    <w:rsid w:val="00D965B4"/>
    <w:rsid w:val="00D97A0A"/>
    <w:rsid w:val="00DA1FBD"/>
    <w:rsid w:val="00DA4348"/>
    <w:rsid w:val="00DA44DD"/>
    <w:rsid w:val="00DA75AC"/>
    <w:rsid w:val="00DA7D98"/>
    <w:rsid w:val="00DB01CC"/>
    <w:rsid w:val="00DB1F34"/>
    <w:rsid w:val="00DB3486"/>
    <w:rsid w:val="00DB36DE"/>
    <w:rsid w:val="00DB3BDF"/>
    <w:rsid w:val="00DB41CA"/>
    <w:rsid w:val="00DB4711"/>
    <w:rsid w:val="00DB4D11"/>
    <w:rsid w:val="00DB57F2"/>
    <w:rsid w:val="00DB6BB1"/>
    <w:rsid w:val="00DB79A8"/>
    <w:rsid w:val="00DC0A4D"/>
    <w:rsid w:val="00DC2D8A"/>
    <w:rsid w:val="00DC59F0"/>
    <w:rsid w:val="00DC6350"/>
    <w:rsid w:val="00DC6E06"/>
    <w:rsid w:val="00DD1BCD"/>
    <w:rsid w:val="00DD2A57"/>
    <w:rsid w:val="00DD3340"/>
    <w:rsid w:val="00DD3752"/>
    <w:rsid w:val="00DD5013"/>
    <w:rsid w:val="00DD620E"/>
    <w:rsid w:val="00DD75B0"/>
    <w:rsid w:val="00DD75C3"/>
    <w:rsid w:val="00DD781E"/>
    <w:rsid w:val="00DE0C01"/>
    <w:rsid w:val="00DE2AB3"/>
    <w:rsid w:val="00DE323A"/>
    <w:rsid w:val="00DE3827"/>
    <w:rsid w:val="00DE4035"/>
    <w:rsid w:val="00DE40C2"/>
    <w:rsid w:val="00DE7BA6"/>
    <w:rsid w:val="00DF03B4"/>
    <w:rsid w:val="00DF20A5"/>
    <w:rsid w:val="00DF2836"/>
    <w:rsid w:val="00DF3810"/>
    <w:rsid w:val="00DF3B9A"/>
    <w:rsid w:val="00DF43B9"/>
    <w:rsid w:val="00DF4931"/>
    <w:rsid w:val="00DF5047"/>
    <w:rsid w:val="00DF5B9C"/>
    <w:rsid w:val="00E012BC"/>
    <w:rsid w:val="00E0189C"/>
    <w:rsid w:val="00E0387B"/>
    <w:rsid w:val="00E04BFA"/>
    <w:rsid w:val="00E0515C"/>
    <w:rsid w:val="00E054B7"/>
    <w:rsid w:val="00E07217"/>
    <w:rsid w:val="00E07B93"/>
    <w:rsid w:val="00E10117"/>
    <w:rsid w:val="00E10729"/>
    <w:rsid w:val="00E1072F"/>
    <w:rsid w:val="00E10CC6"/>
    <w:rsid w:val="00E10D24"/>
    <w:rsid w:val="00E12C65"/>
    <w:rsid w:val="00E12C92"/>
    <w:rsid w:val="00E13937"/>
    <w:rsid w:val="00E14C2C"/>
    <w:rsid w:val="00E166C3"/>
    <w:rsid w:val="00E1677B"/>
    <w:rsid w:val="00E178B6"/>
    <w:rsid w:val="00E17CF9"/>
    <w:rsid w:val="00E20144"/>
    <w:rsid w:val="00E2082F"/>
    <w:rsid w:val="00E214F0"/>
    <w:rsid w:val="00E216CC"/>
    <w:rsid w:val="00E21E52"/>
    <w:rsid w:val="00E23B38"/>
    <w:rsid w:val="00E24622"/>
    <w:rsid w:val="00E2515D"/>
    <w:rsid w:val="00E25943"/>
    <w:rsid w:val="00E25CD3"/>
    <w:rsid w:val="00E264CB"/>
    <w:rsid w:val="00E27160"/>
    <w:rsid w:val="00E27DEC"/>
    <w:rsid w:val="00E27FC1"/>
    <w:rsid w:val="00E3057F"/>
    <w:rsid w:val="00E309E0"/>
    <w:rsid w:val="00E30E01"/>
    <w:rsid w:val="00E3125F"/>
    <w:rsid w:val="00E31B89"/>
    <w:rsid w:val="00E34FBA"/>
    <w:rsid w:val="00E37982"/>
    <w:rsid w:val="00E4117B"/>
    <w:rsid w:val="00E411F6"/>
    <w:rsid w:val="00E41619"/>
    <w:rsid w:val="00E44083"/>
    <w:rsid w:val="00E466B7"/>
    <w:rsid w:val="00E47B89"/>
    <w:rsid w:val="00E52755"/>
    <w:rsid w:val="00E5283B"/>
    <w:rsid w:val="00E54D1A"/>
    <w:rsid w:val="00E60E17"/>
    <w:rsid w:val="00E61288"/>
    <w:rsid w:val="00E61D79"/>
    <w:rsid w:val="00E67BB7"/>
    <w:rsid w:val="00E7186D"/>
    <w:rsid w:val="00E718EE"/>
    <w:rsid w:val="00E71967"/>
    <w:rsid w:val="00E735A7"/>
    <w:rsid w:val="00E7430B"/>
    <w:rsid w:val="00E74EF0"/>
    <w:rsid w:val="00E75886"/>
    <w:rsid w:val="00E75A3A"/>
    <w:rsid w:val="00E76CD8"/>
    <w:rsid w:val="00E7718D"/>
    <w:rsid w:val="00E778AB"/>
    <w:rsid w:val="00E807A3"/>
    <w:rsid w:val="00E8733F"/>
    <w:rsid w:val="00E9563E"/>
    <w:rsid w:val="00E968D3"/>
    <w:rsid w:val="00E976B5"/>
    <w:rsid w:val="00EA00E0"/>
    <w:rsid w:val="00EA0D85"/>
    <w:rsid w:val="00EA2D61"/>
    <w:rsid w:val="00EA2F00"/>
    <w:rsid w:val="00EA37B8"/>
    <w:rsid w:val="00EA3E1D"/>
    <w:rsid w:val="00EA3F9B"/>
    <w:rsid w:val="00EA4B7E"/>
    <w:rsid w:val="00EA5055"/>
    <w:rsid w:val="00EA6112"/>
    <w:rsid w:val="00EA6DEF"/>
    <w:rsid w:val="00EA705F"/>
    <w:rsid w:val="00EA75B8"/>
    <w:rsid w:val="00EA7A28"/>
    <w:rsid w:val="00EB0CF8"/>
    <w:rsid w:val="00EB17A1"/>
    <w:rsid w:val="00EB2106"/>
    <w:rsid w:val="00EB530B"/>
    <w:rsid w:val="00EB5A96"/>
    <w:rsid w:val="00EB6FEF"/>
    <w:rsid w:val="00EB7288"/>
    <w:rsid w:val="00EC175D"/>
    <w:rsid w:val="00EC222D"/>
    <w:rsid w:val="00EC4E0E"/>
    <w:rsid w:val="00EC726B"/>
    <w:rsid w:val="00ED0567"/>
    <w:rsid w:val="00ED0569"/>
    <w:rsid w:val="00ED259F"/>
    <w:rsid w:val="00ED3840"/>
    <w:rsid w:val="00ED5347"/>
    <w:rsid w:val="00ED6587"/>
    <w:rsid w:val="00ED7607"/>
    <w:rsid w:val="00ED77CE"/>
    <w:rsid w:val="00EE0144"/>
    <w:rsid w:val="00EE245A"/>
    <w:rsid w:val="00EE2E51"/>
    <w:rsid w:val="00EE30B5"/>
    <w:rsid w:val="00EE3F50"/>
    <w:rsid w:val="00EE51F3"/>
    <w:rsid w:val="00EE6D2A"/>
    <w:rsid w:val="00EF11E3"/>
    <w:rsid w:val="00EF15A0"/>
    <w:rsid w:val="00EF1FEB"/>
    <w:rsid w:val="00EF23C8"/>
    <w:rsid w:val="00EF279C"/>
    <w:rsid w:val="00EF4113"/>
    <w:rsid w:val="00EF5D5C"/>
    <w:rsid w:val="00EF63F2"/>
    <w:rsid w:val="00EF6432"/>
    <w:rsid w:val="00EF6935"/>
    <w:rsid w:val="00EF6B22"/>
    <w:rsid w:val="00EF6F96"/>
    <w:rsid w:val="00EF77A4"/>
    <w:rsid w:val="00F001B3"/>
    <w:rsid w:val="00F00E55"/>
    <w:rsid w:val="00F01A71"/>
    <w:rsid w:val="00F041E8"/>
    <w:rsid w:val="00F052A6"/>
    <w:rsid w:val="00F06185"/>
    <w:rsid w:val="00F07F21"/>
    <w:rsid w:val="00F1354F"/>
    <w:rsid w:val="00F13B56"/>
    <w:rsid w:val="00F13C9A"/>
    <w:rsid w:val="00F1434A"/>
    <w:rsid w:val="00F1683E"/>
    <w:rsid w:val="00F174AF"/>
    <w:rsid w:val="00F22E6E"/>
    <w:rsid w:val="00F32646"/>
    <w:rsid w:val="00F32A73"/>
    <w:rsid w:val="00F331F9"/>
    <w:rsid w:val="00F33C3F"/>
    <w:rsid w:val="00F3632A"/>
    <w:rsid w:val="00F434F3"/>
    <w:rsid w:val="00F46C45"/>
    <w:rsid w:val="00F46D1D"/>
    <w:rsid w:val="00F47B35"/>
    <w:rsid w:val="00F50392"/>
    <w:rsid w:val="00F50694"/>
    <w:rsid w:val="00F53D8E"/>
    <w:rsid w:val="00F5457B"/>
    <w:rsid w:val="00F548E8"/>
    <w:rsid w:val="00F557A2"/>
    <w:rsid w:val="00F56DC8"/>
    <w:rsid w:val="00F60666"/>
    <w:rsid w:val="00F62645"/>
    <w:rsid w:val="00F6300F"/>
    <w:rsid w:val="00F66BB2"/>
    <w:rsid w:val="00F66E71"/>
    <w:rsid w:val="00F702AD"/>
    <w:rsid w:val="00F7107C"/>
    <w:rsid w:val="00F72E90"/>
    <w:rsid w:val="00F7407F"/>
    <w:rsid w:val="00F74C82"/>
    <w:rsid w:val="00F74CF3"/>
    <w:rsid w:val="00F75420"/>
    <w:rsid w:val="00F75852"/>
    <w:rsid w:val="00F75959"/>
    <w:rsid w:val="00F762B8"/>
    <w:rsid w:val="00F805D9"/>
    <w:rsid w:val="00F8139C"/>
    <w:rsid w:val="00F81400"/>
    <w:rsid w:val="00F820A7"/>
    <w:rsid w:val="00F8279A"/>
    <w:rsid w:val="00F8342F"/>
    <w:rsid w:val="00F845B5"/>
    <w:rsid w:val="00F85244"/>
    <w:rsid w:val="00F8551F"/>
    <w:rsid w:val="00F85AB8"/>
    <w:rsid w:val="00F85D44"/>
    <w:rsid w:val="00F86480"/>
    <w:rsid w:val="00F86820"/>
    <w:rsid w:val="00F86A6F"/>
    <w:rsid w:val="00F86CB9"/>
    <w:rsid w:val="00F912B0"/>
    <w:rsid w:val="00F92105"/>
    <w:rsid w:val="00F924E5"/>
    <w:rsid w:val="00F9320B"/>
    <w:rsid w:val="00F955EF"/>
    <w:rsid w:val="00F955F0"/>
    <w:rsid w:val="00F95790"/>
    <w:rsid w:val="00F95961"/>
    <w:rsid w:val="00F979C9"/>
    <w:rsid w:val="00FA00B0"/>
    <w:rsid w:val="00FA012E"/>
    <w:rsid w:val="00FA0C73"/>
    <w:rsid w:val="00FA1FF1"/>
    <w:rsid w:val="00FA4FB1"/>
    <w:rsid w:val="00FA5096"/>
    <w:rsid w:val="00FA52C7"/>
    <w:rsid w:val="00FA5BDD"/>
    <w:rsid w:val="00FA62A8"/>
    <w:rsid w:val="00FB177D"/>
    <w:rsid w:val="00FB3C8F"/>
    <w:rsid w:val="00FB4E0E"/>
    <w:rsid w:val="00FB5814"/>
    <w:rsid w:val="00FB60C1"/>
    <w:rsid w:val="00FB6C89"/>
    <w:rsid w:val="00FC08C1"/>
    <w:rsid w:val="00FC15E6"/>
    <w:rsid w:val="00FC3E07"/>
    <w:rsid w:val="00FC55E9"/>
    <w:rsid w:val="00FC5988"/>
    <w:rsid w:val="00FC6098"/>
    <w:rsid w:val="00FC7F10"/>
    <w:rsid w:val="00FD25BD"/>
    <w:rsid w:val="00FD4D6F"/>
    <w:rsid w:val="00FD76D3"/>
    <w:rsid w:val="00FD7EF5"/>
    <w:rsid w:val="00FE046D"/>
    <w:rsid w:val="00FE219E"/>
    <w:rsid w:val="00FE26C4"/>
    <w:rsid w:val="00FE2968"/>
    <w:rsid w:val="00FE2B2B"/>
    <w:rsid w:val="00FE31D4"/>
    <w:rsid w:val="00FE407D"/>
    <w:rsid w:val="00FE48C8"/>
    <w:rsid w:val="00FE562C"/>
    <w:rsid w:val="00FE5F83"/>
    <w:rsid w:val="00FE5FAE"/>
    <w:rsid w:val="00FF0D53"/>
    <w:rsid w:val="00FF20F5"/>
    <w:rsid w:val="00FF36AB"/>
    <w:rsid w:val="00FF38AF"/>
    <w:rsid w:val="00FF3DCD"/>
    <w:rsid w:val="00FF53E2"/>
    <w:rsid w:val="00FF5586"/>
    <w:rsid w:val="00FF5F73"/>
    <w:rsid w:val="00FF63CA"/>
    <w:rsid w:val="00FF65AE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AD62546-000A-4CC3-8EC8-DFA7AA08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8F5246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F5246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8F52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eader" Target="header3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538CC-1067-4082-A46D-B0AC2874A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123</TotalTime>
  <Pages>16</Pages>
  <Words>2562</Words>
  <Characters>13835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16365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19</cp:revision>
  <cp:lastPrinted>2006-08-08T20:14:00Z</cp:lastPrinted>
  <dcterms:created xsi:type="dcterms:W3CDTF">2019-12-02T13:27:00Z</dcterms:created>
  <dcterms:modified xsi:type="dcterms:W3CDTF">2020-02-21T16:56:00Z</dcterms:modified>
</cp:coreProperties>
</file>