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0C072F9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0C7056">
        <w:rPr>
          <w:sz w:val="52"/>
          <w:szCs w:val="52"/>
        </w:rPr>
        <w:t>1</w:t>
      </w:r>
      <w:r w:rsidR="001431C1">
        <w:rPr>
          <w:sz w:val="52"/>
          <w:szCs w:val="52"/>
        </w:rPr>
        <w:t>26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0C7056">
        <w:rPr>
          <w:sz w:val="52"/>
          <w:szCs w:val="52"/>
        </w:rPr>
        <w:t xml:space="preserve">Julgar </w:t>
      </w:r>
      <w:r w:rsidR="001431C1">
        <w:rPr>
          <w:sz w:val="52"/>
          <w:szCs w:val="52"/>
        </w:rPr>
        <w:t>Recurso Admissibilidade</w:t>
      </w:r>
      <w:r w:rsidR="000C7056">
        <w:rPr>
          <w:sz w:val="52"/>
          <w:szCs w:val="52"/>
        </w:rPr>
        <w:t xml:space="preserve">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BDC78B2" w:rsidR="00A735A5" w:rsidRPr="00BA5059" w:rsidRDefault="001431C1" w:rsidP="003F1DD3">
            <w:pPr>
              <w:jc w:val="center"/>
            </w:pPr>
            <w:r>
              <w:t>03</w:t>
            </w:r>
            <w:r w:rsidR="00B41C91">
              <w:t>/</w:t>
            </w:r>
            <w:r w:rsidR="003D12FE">
              <w:t>0</w:t>
            </w:r>
            <w:r>
              <w:t>4</w:t>
            </w:r>
            <w:r w:rsidR="00B41C91">
              <w:t>/20</w:t>
            </w:r>
            <w:r w:rsidR="000C7056">
              <w:t>20</w:t>
            </w:r>
          </w:p>
        </w:tc>
        <w:tc>
          <w:tcPr>
            <w:tcW w:w="2405" w:type="dxa"/>
            <w:vAlign w:val="center"/>
          </w:tcPr>
          <w:p w14:paraId="7DBE843B" w14:textId="442213FE" w:rsidR="00A735A5" w:rsidRPr="00BA5059" w:rsidRDefault="000C7056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9A13AE" w14:paraId="59690986" w14:textId="77777777" w:rsidTr="00C03F98">
        <w:trPr>
          <w:cantSplit/>
          <w:jc w:val="center"/>
        </w:trPr>
        <w:tc>
          <w:tcPr>
            <w:tcW w:w="1589" w:type="dxa"/>
          </w:tcPr>
          <w:p w14:paraId="27F6DE5F" w14:textId="4FCA6403" w:rsidR="009A13AE" w:rsidRDefault="009A13AE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4BDB096" w14:textId="226BB4C9" w:rsidR="009A13AE" w:rsidRDefault="009A13AE" w:rsidP="003F1DD3">
            <w:pPr>
              <w:jc w:val="center"/>
            </w:pPr>
            <w:r>
              <w:t>18/05/2020</w:t>
            </w:r>
          </w:p>
        </w:tc>
        <w:tc>
          <w:tcPr>
            <w:tcW w:w="2405" w:type="dxa"/>
            <w:vAlign w:val="center"/>
          </w:tcPr>
          <w:p w14:paraId="3C2C4EAC" w14:textId="493163C9" w:rsidR="009A13AE" w:rsidRDefault="009A13AE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0AD2F0B5" w14:textId="7005B1A1" w:rsidR="009A13AE" w:rsidRDefault="009A13AE" w:rsidP="00B41C91">
            <w:pPr>
              <w:ind w:left="174"/>
              <w:jc w:val="left"/>
            </w:pPr>
            <w:r>
              <w:t>Atualização do histórico de julgamento de admissibilidade para que os dados sejam salvos na mesma tabela de histórico da HST113.</w:t>
            </w:r>
          </w:p>
        </w:tc>
      </w:tr>
      <w:tr w:rsidR="00930B60" w14:paraId="003BF643" w14:textId="77777777" w:rsidTr="00C03F98">
        <w:trPr>
          <w:cantSplit/>
          <w:jc w:val="center"/>
        </w:trPr>
        <w:tc>
          <w:tcPr>
            <w:tcW w:w="1589" w:type="dxa"/>
          </w:tcPr>
          <w:p w14:paraId="75DBF0DF" w14:textId="30801E3E" w:rsidR="00930B60" w:rsidRDefault="00930B60" w:rsidP="00930B60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11B4802B" w14:textId="3F3B2AC4" w:rsidR="00930B60" w:rsidRDefault="00930B60" w:rsidP="00930B60">
            <w:pPr>
              <w:jc w:val="center"/>
            </w:pPr>
            <w:r>
              <w:t>19/05/2020</w:t>
            </w:r>
          </w:p>
        </w:tc>
        <w:tc>
          <w:tcPr>
            <w:tcW w:w="2405" w:type="dxa"/>
            <w:vAlign w:val="center"/>
          </w:tcPr>
          <w:p w14:paraId="54A5AD7D" w14:textId="5BE4646A" w:rsidR="00930B60" w:rsidRDefault="00930B60" w:rsidP="00930B60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72FD7344" w14:textId="63ED0DB9" w:rsidR="00930B60" w:rsidRDefault="00930B60" w:rsidP="00930B60">
            <w:pPr>
              <w:ind w:left="174"/>
              <w:jc w:val="left"/>
            </w:pPr>
            <w:r>
              <w:t>Atualização. Retirei desta história a regra para atribuir o status “Admitida” para a denúncia julgada provida. A regra foi inserida na HST147</w:t>
            </w:r>
            <w:proofErr w:type="gramStart"/>
            <w:r>
              <w:t>_Inserir</w:t>
            </w:r>
            <w:proofErr w:type="gramEnd"/>
            <w:r>
              <w:t>_Relator porque para admitir denúncia é obrigatório definir um relator e cadastrar um despacho de designação para ele.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1602F88" w14:textId="0878330A" w:rsidR="0023041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818551" w:history="1">
        <w:r w:rsidR="00230414" w:rsidRPr="00545A49">
          <w:rPr>
            <w:rStyle w:val="Hyperlink"/>
            <w:noProof/>
          </w:rPr>
          <w:t>HST-126 – Julgar Recurso Admissibilidade Corporativo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_Toc36818551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4</w:t>
        </w:r>
        <w:r w:rsidR="00230414">
          <w:rPr>
            <w:noProof/>
            <w:webHidden/>
          </w:rPr>
          <w:fldChar w:fldCharType="end"/>
        </w:r>
      </w:hyperlink>
    </w:p>
    <w:p w14:paraId="620C2B2D" w14:textId="4FBDA0FE" w:rsidR="00230414" w:rsidRDefault="00D435A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18552" w:history="1">
        <w:r w:rsidR="00230414" w:rsidRPr="00545A49">
          <w:rPr>
            <w:rStyle w:val="Hyperlink"/>
            <w:noProof/>
          </w:rPr>
          <w:t>COMO Assessor CE ou Adjunto CE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_Toc36818552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4</w:t>
        </w:r>
        <w:r w:rsidR="00230414">
          <w:rPr>
            <w:noProof/>
            <w:webHidden/>
          </w:rPr>
          <w:fldChar w:fldCharType="end"/>
        </w:r>
      </w:hyperlink>
    </w:p>
    <w:p w14:paraId="07E15517" w14:textId="44552EAB" w:rsidR="00230414" w:rsidRDefault="00D435A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18553" w:history="1">
        <w:r w:rsidR="00230414" w:rsidRPr="00545A49">
          <w:rPr>
            <w:rStyle w:val="Hyperlink"/>
            <w:noProof/>
          </w:rPr>
          <w:t>QUERO dar Provimento ou Improvimento para os recursos das denúncias sob minha gestão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_Toc36818553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4</w:t>
        </w:r>
        <w:r w:rsidR="00230414">
          <w:rPr>
            <w:noProof/>
            <w:webHidden/>
          </w:rPr>
          <w:fldChar w:fldCharType="end"/>
        </w:r>
      </w:hyperlink>
    </w:p>
    <w:p w14:paraId="6A89F5F8" w14:textId="014C0E16" w:rsidR="00230414" w:rsidRDefault="00D435A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18554" w:history="1">
        <w:r w:rsidR="00230414" w:rsidRPr="00545A49">
          <w:rPr>
            <w:rStyle w:val="Hyperlink"/>
            <w:noProof/>
          </w:rPr>
          <w:t>PARA prosseguir com as próximas fases do processo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_Toc36818554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4</w:t>
        </w:r>
        <w:r w:rsidR="00230414">
          <w:rPr>
            <w:noProof/>
            <w:webHidden/>
          </w:rPr>
          <w:fldChar w:fldCharType="end"/>
        </w:r>
      </w:hyperlink>
    </w:p>
    <w:p w14:paraId="49AE2826" w14:textId="2B96CC65" w:rsidR="00230414" w:rsidRDefault="00D435A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18555" w:history="1">
        <w:r w:rsidR="00230414" w:rsidRPr="00545A49">
          <w:rPr>
            <w:rStyle w:val="Hyperlink"/>
            <w:noProof/>
          </w:rPr>
          <w:t>PROTÓTIPO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_Toc36818555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4</w:t>
        </w:r>
        <w:r w:rsidR="00230414">
          <w:rPr>
            <w:noProof/>
            <w:webHidden/>
          </w:rPr>
          <w:fldChar w:fldCharType="end"/>
        </w:r>
      </w:hyperlink>
    </w:p>
    <w:p w14:paraId="394719B7" w14:textId="536E4157" w:rsidR="00230414" w:rsidRDefault="00D435A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18556" w:history="1">
        <w:r w:rsidR="00230414" w:rsidRPr="00545A49">
          <w:rPr>
            <w:rStyle w:val="Hyperlink"/>
            <w:noProof/>
          </w:rPr>
          <w:t>CRITÉRIOS DE ACEITE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_Toc36818556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6</w:t>
        </w:r>
        <w:r w:rsidR="00230414">
          <w:rPr>
            <w:noProof/>
            <w:webHidden/>
          </w:rPr>
          <w:fldChar w:fldCharType="end"/>
        </w:r>
      </w:hyperlink>
    </w:p>
    <w:p w14:paraId="77B24823" w14:textId="3D69A1F4" w:rsidR="00230414" w:rsidRDefault="00D435A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18557" w:history="1">
        <w:r w:rsidR="00230414" w:rsidRPr="00545A49">
          <w:rPr>
            <w:rStyle w:val="Hyperlink"/>
            <w:noProof/>
          </w:rPr>
          <w:t>MENSAGENS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_Toc36818557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7</w:t>
        </w:r>
        <w:r w:rsidR="00230414">
          <w:rPr>
            <w:noProof/>
            <w:webHidden/>
          </w:rPr>
          <w:fldChar w:fldCharType="end"/>
        </w:r>
      </w:hyperlink>
    </w:p>
    <w:p w14:paraId="0D864B92" w14:textId="6F349EFA" w:rsidR="00230414" w:rsidRDefault="00D435A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18558" w:history="1">
        <w:r w:rsidR="00230414" w:rsidRPr="00545A49">
          <w:rPr>
            <w:rStyle w:val="Hyperlink"/>
            <w:noProof/>
          </w:rPr>
          <w:t>INFORMAÇÕES COMPLEMENTARES</w:t>
        </w:r>
        <w:r w:rsidR="00230414">
          <w:rPr>
            <w:noProof/>
            <w:webHidden/>
          </w:rPr>
          <w:tab/>
        </w:r>
        <w:r w:rsidR="00230414">
          <w:rPr>
            <w:noProof/>
            <w:webHidden/>
          </w:rPr>
          <w:fldChar w:fldCharType="begin"/>
        </w:r>
        <w:r w:rsidR="00230414">
          <w:rPr>
            <w:noProof/>
            <w:webHidden/>
          </w:rPr>
          <w:instrText xml:space="preserve"> PAGEREF _Toc36818558 \h </w:instrText>
        </w:r>
        <w:r w:rsidR="00230414">
          <w:rPr>
            <w:noProof/>
            <w:webHidden/>
          </w:rPr>
        </w:r>
        <w:r w:rsidR="00230414">
          <w:rPr>
            <w:noProof/>
            <w:webHidden/>
          </w:rPr>
          <w:fldChar w:fldCharType="separate"/>
        </w:r>
        <w:r w:rsidR="00230414">
          <w:rPr>
            <w:noProof/>
            <w:webHidden/>
          </w:rPr>
          <w:t>8</w:t>
        </w:r>
        <w:r w:rsidR="00230414">
          <w:rPr>
            <w:noProof/>
            <w:webHidden/>
          </w:rPr>
          <w:fldChar w:fldCharType="end"/>
        </w:r>
      </w:hyperlink>
    </w:p>
    <w:p w14:paraId="46621B27" w14:textId="740DE665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283AEA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818551"/>
      <w:r w:rsidR="008838E8">
        <w:lastRenderedPageBreak/>
        <w:t>HST-</w:t>
      </w:r>
      <w:r w:rsidR="00534AAA">
        <w:t>1</w:t>
      </w:r>
      <w:r w:rsidR="00FC7630">
        <w:t>26</w:t>
      </w:r>
      <w:r w:rsidR="00D175C7">
        <w:t xml:space="preserve"> –</w:t>
      </w:r>
      <w:r w:rsidR="008838E8">
        <w:t xml:space="preserve"> </w:t>
      </w:r>
      <w:r w:rsidR="00534AAA">
        <w:t>Julgar</w:t>
      </w:r>
      <w:r w:rsidR="00FC7630">
        <w:t xml:space="preserve"> Recurso</w:t>
      </w:r>
      <w:r w:rsidR="00534AAA">
        <w:t xml:space="preserve"> Admissibilidade Corporativo</w:t>
      </w:r>
      <w:bookmarkEnd w:id="4"/>
    </w:p>
    <w:p w14:paraId="37D34CD1" w14:textId="513478D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818552"/>
      <w:r w:rsidRPr="000628DE">
        <w:t>COMO</w:t>
      </w:r>
      <w:r w:rsidR="00C64B05" w:rsidRPr="000628DE">
        <w:t xml:space="preserve"> </w:t>
      </w:r>
      <w:r w:rsidR="009058CE">
        <w:rPr>
          <w:b w:val="0"/>
        </w:rPr>
        <w:t xml:space="preserve">Assessor </w:t>
      </w:r>
      <w:bookmarkEnd w:id="5"/>
      <w:r w:rsidR="00427771">
        <w:rPr>
          <w:b w:val="0"/>
        </w:rPr>
        <w:t>CEN</w:t>
      </w:r>
    </w:p>
    <w:p w14:paraId="4036BB8D" w14:textId="7A88A90B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818553"/>
      <w:r w:rsidRPr="000628DE">
        <w:t>QUERO</w:t>
      </w:r>
      <w:r w:rsidR="005A4527" w:rsidRPr="000628DE">
        <w:t xml:space="preserve"> </w:t>
      </w:r>
      <w:r w:rsidR="00507328">
        <w:rPr>
          <w:b w:val="0"/>
        </w:rPr>
        <w:t xml:space="preserve">dar Provimento ou </w:t>
      </w:r>
      <w:proofErr w:type="spellStart"/>
      <w:r w:rsidR="00507328">
        <w:rPr>
          <w:b w:val="0"/>
        </w:rPr>
        <w:t>Improvimento</w:t>
      </w:r>
      <w:proofErr w:type="spellEnd"/>
      <w:r w:rsidR="00507328">
        <w:rPr>
          <w:b w:val="0"/>
        </w:rPr>
        <w:t xml:space="preserve"> para</w:t>
      </w:r>
      <w:r w:rsidR="00FF1CB6">
        <w:rPr>
          <w:b w:val="0"/>
        </w:rPr>
        <w:t xml:space="preserve"> </w:t>
      </w:r>
      <w:r w:rsidR="00EB7AD8">
        <w:rPr>
          <w:b w:val="0"/>
        </w:rPr>
        <w:t>os recursos das</w:t>
      </w:r>
      <w:r w:rsidR="00FF1CB6">
        <w:rPr>
          <w:b w:val="0"/>
        </w:rPr>
        <w:t xml:space="preserve"> denúncias sob minha gestão</w:t>
      </w:r>
      <w:bookmarkEnd w:id="6"/>
    </w:p>
    <w:p w14:paraId="38E7497A" w14:textId="7CB553E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818554"/>
      <w:r w:rsidRPr="000628DE">
        <w:t>PARA</w:t>
      </w:r>
      <w:r w:rsidR="005A4527" w:rsidRPr="000628DE">
        <w:t xml:space="preserve"> </w:t>
      </w:r>
      <w:r w:rsidR="00FF1CB6">
        <w:rPr>
          <w:b w:val="0"/>
        </w:rPr>
        <w:t>prosseguir com as próximas fases do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818555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772E89B1" w:rsidR="002E2F62" w:rsidRDefault="00B371EA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Julgar </w:t>
      </w:r>
      <w:r w:rsidR="00661809">
        <w:t>Recurso de Admissibilidade</w:t>
      </w:r>
      <w:r w:rsidR="009B5756">
        <w:t>:</w:t>
      </w:r>
      <w:bookmarkEnd w:id="10"/>
    </w:p>
    <w:p w14:paraId="32D563FC" w14:textId="7DB9AE41" w:rsidR="009B5756" w:rsidRDefault="00661809" w:rsidP="005D2E67">
      <w:pPr>
        <w:pStyle w:val="EstiloPrototipo3"/>
      </w:pPr>
      <w:r>
        <w:rPr>
          <w:noProof/>
        </w:rPr>
        <w:drawing>
          <wp:inline distT="0" distB="0" distL="0" distR="0" wp14:anchorId="35F1FE78" wp14:editId="0BDD9F9D">
            <wp:extent cx="5760085" cy="4790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2B79" w14:textId="63E21C8C" w:rsidR="00A66BD6" w:rsidRDefault="00A66BD6" w:rsidP="00342A09">
      <w:pPr>
        <w:pStyle w:val="EstiloPrototipo3"/>
      </w:pPr>
    </w:p>
    <w:p w14:paraId="746E1DC5" w14:textId="3F78F285" w:rsidR="00230414" w:rsidRDefault="00230414" w:rsidP="00342A09">
      <w:pPr>
        <w:pStyle w:val="EstiloPrototipo3"/>
      </w:pPr>
    </w:p>
    <w:p w14:paraId="1DFCBE25" w14:textId="04176584" w:rsidR="00230414" w:rsidRDefault="00230414" w:rsidP="00342A09">
      <w:pPr>
        <w:pStyle w:val="EstiloPrototipo3"/>
      </w:pPr>
    </w:p>
    <w:p w14:paraId="109E24CA" w14:textId="1DF616D4" w:rsidR="00230414" w:rsidRDefault="00230414" w:rsidP="00342A09">
      <w:pPr>
        <w:pStyle w:val="EstiloPrototipo3"/>
      </w:pPr>
    </w:p>
    <w:p w14:paraId="04D67466" w14:textId="77777777" w:rsidR="00230414" w:rsidRDefault="00230414" w:rsidP="00342A09">
      <w:pPr>
        <w:pStyle w:val="EstiloPrototipo3"/>
      </w:pPr>
    </w:p>
    <w:p w14:paraId="7BC27B21" w14:textId="12E7CB79" w:rsidR="00274559" w:rsidRDefault="00230414" w:rsidP="00230414">
      <w:pPr>
        <w:pStyle w:val="EstiloPrototipo3"/>
        <w:numPr>
          <w:ilvl w:val="0"/>
          <w:numId w:val="3"/>
        </w:numPr>
      </w:pPr>
      <w:bookmarkStart w:id="11" w:name="_Ref36818781"/>
      <w:r>
        <w:lastRenderedPageBreak/>
        <w:t>Pop-up Confirmação do Julgamento:</w:t>
      </w:r>
      <w:bookmarkEnd w:id="11"/>
    </w:p>
    <w:p w14:paraId="0513F3E1" w14:textId="4371EAA9" w:rsidR="00353CEF" w:rsidRDefault="00230414" w:rsidP="00D1699F">
      <w:pPr>
        <w:pStyle w:val="EstiloPrototipo3"/>
      </w:pPr>
      <w:r>
        <w:rPr>
          <w:noProof/>
        </w:rPr>
        <w:drawing>
          <wp:inline distT="0" distB="0" distL="0" distR="0" wp14:anchorId="0444323C" wp14:editId="12494B28">
            <wp:extent cx="5760085" cy="2073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B46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65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6CC5FFD" w:rsidR="00BA4DD5" w:rsidRDefault="0066180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Parecer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da Comissão</w:t>
            </w:r>
          </w:p>
        </w:tc>
        <w:tc>
          <w:tcPr>
            <w:tcW w:w="1276" w:type="dxa"/>
          </w:tcPr>
          <w:p w14:paraId="3CBEBEA4" w14:textId="1B21A921" w:rsidR="00BA4DD5" w:rsidRPr="00F23DF4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selecionar o tipo de julgamento para a denúncia</w:t>
            </w:r>
          </w:p>
        </w:tc>
        <w:tc>
          <w:tcPr>
            <w:tcW w:w="708" w:type="dxa"/>
            <w:gridSpan w:val="2"/>
          </w:tcPr>
          <w:p w14:paraId="7EEFA2A5" w14:textId="6343F937" w:rsidR="00BA4DD5" w:rsidRPr="00410002" w:rsidRDefault="00B4625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Seleção </w:t>
            </w:r>
          </w:p>
        </w:tc>
        <w:tc>
          <w:tcPr>
            <w:tcW w:w="751" w:type="dxa"/>
            <w:gridSpan w:val="2"/>
          </w:tcPr>
          <w:p w14:paraId="36E07232" w14:textId="77777777" w:rsidR="00BA4DD5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Provimento (Acatar denúncia)</w:t>
            </w:r>
          </w:p>
          <w:p w14:paraId="4FAAC91C" w14:textId="77777777" w:rsidR="00B4625F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4B68677E" w14:textId="0D036C34" w:rsidR="00B4625F" w:rsidRPr="00F23DF4" w:rsidRDefault="00B4625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Improvimento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(Não acatar a denúncia)</w:t>
            </w:r>
          </w:p>
        </w:tc>
        <w:tc>
          <w:tcPr>
            <w:tcW w:w="926" w:type="dxa"/>
          </w:tcPr>
          <w:p w14:paraId="7F5723E9" w14:textId="1F0F0234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7B55ADC7" w:rsidR="000677AB" w:rsidRPr="009B74D2" w:rsidRDefault="000677AB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5F468F84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7C162F43" w:rsidR="00410002" w:rsidRDefault="00A113D4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</w:t>
            </w:r>
          </w:p>
        </w:tc>
        <w:tc>
          <w:tcPr>
            <w:tcW w:w="1276" w:type="dxa"/>
          </w:tcPr>
          <w:p w14:paraId="1046F81C" w14:textId="7A4ECB8F" w:rsidR="00410002" w:rsidRDefault="00A113D4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inserir uma justificativa do julgamento</w:t>
            </w:r>
            <w:r w:rsidR="003A2889">
              <w:rPr>
                <w:rFonts w:cs="Arial"/>
                <w:sz w:val="18"/>
                <w:szCs w:val="18"/>
              </w:rPr>
              <w:t xml:space="preserve"> do recurso de admissibilidade</w:t>
            </w:r>
          </w:p>
        </w:tc>
        <w:tc>
          <w:tcPr>
            <w:tcW w:w="708" w:type="dxa"/>
            <w:gridSpan w:val="2"/>
          </w:tcPr>
          <w:p w14:paraId="0DA90BE3" w14:textId="15E76B51" w:rsidR="00410002" w:rsidRDefault="00A113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939C268" w14:textId="0D2CF4BB" w:rsidR="00410002" w:rsidRDefault="00A113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10B568CD" w:rsidR="00410002" w:rsidRDefault="00A113D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374E61" w14:textId="77777777" w:rsidR="00A113D4" w:rsidRDefault="00A113D4" w:rsidP="00A113D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30C6B149" w14:textId="77777777" w:rsidR="00A113D4" w:rsidRDefault="00A113D4" w:rsidP="00A113D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6B19665E" w14:textId="518C1363" w:rsidR="000D5755" w:rsidRPr="002D561C" w:rsidRDefault="00A113D4" w:rsidP="00A113D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</w:tc>
      </w:tr>
      <w:tr w:rsidR="00A113D4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27F78C34" w:rsidR="00A113D4" w:rsidRPr="009B42E9" w:rsidRDefault="00A113D4" w:rsidP="00A113D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F0478E" w14:textId="258566DC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3AF5EEE6" w14:textId="51E62446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 de arquivos</w:t>
            </w:r>
          </w:p>
        </w:tc>
        <w:tc>
          <w:tcPr>
            <w:tcW w:w="708" w:type="dxa"/>
            <w:gridSpan w:val="2"/>
          </w:tcPr>
          <w:p w14:paraId="07DABF01" w14:textId="7B26CEB8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6DDE4DD8" w14:textId="06F55114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Arquivos</w:t>
            </w:r>
          </w:p>
        </w:tc>
        <w:tc>
          <w:tcPr>
            <w:tcW w:w="926" w:type="dxa"/>
          </w:tcPr>
          <w:p w14:paraId="45623CD4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64C459D8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5BB7A296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2EE53CA5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</w:t>
            </w:r>
            <w:r w:rsidRPr="00381899">
              <w:rPr>
                <w:rFonts w:cs="Arial"/>
                <w:sz w:val="18"/>
                <w:szCs w:val="18"/>
              </w:rPr>
              <w:lastRenderedPageBreak/>
              <w:t>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2B544BDA" w14:textId="77777777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5BEEAFBA" w14:textId="77777777" w:rsidR="00A113D4" w:rsidRPr="00381899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045D586D" w14:textId="6ED861FC" w:rsidR="00A113D4" w:rsidRDefault="00A113D4" w:rsidP="00A113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  <w:r w:rsidRPr="00381899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55" w:type="dxa"/>
            <w:shd w:val="clear" w:color="auto" w:fill="FFFFFF" w:themeFill="background1"/>
          </w:tcPr>
          <w:p w14:paraId="2CA030FA" w14:textId="77777777" w:rsidR="00A113D4" w:rsidRDefault="00A113D4" w:rsidP="00A113D4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Tamanho: 25 MB por arquivo;</w:t>
            </w:r>
          </w:p>
          <w:p w14:paraId="1883BBDE" w14:textId="77777777" w:rsidR="00A113D4" w:rsidRDefault="00A113D4" w:rsidP="00A113D4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arquivos;</w:t>
            </w:r>
          </w:p>
          <w:p w14:paraId="684EABF9" w14:textId="77777777" w:rsidR="00062D2C" w:rsidRDefault="00062D2C" w:rsidP="00062D2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seja inválido, o sistema </w:t>
            </w:r>
            <w:r>
              <w:rPr>
                <w:sz w:val="18"/>
                <w:szCs w:val="18"/>
              </w:rPr>
              <w:lastRenderedPageBreak/>
              <w:t xml:space="preserve">apresenta a mensagem </w:t>
            </w:r>
            <w:r w:rsidRPr="009E333D">
              <w:rPr>
                <w:b/>
                <w:bCs/>
                <w:sz w:val="18"/>
                <w:szCs w:val="18"/>
              </w:rPr>
              <w:fldChar w:fldCharType="begin"/>
            </w:r>
            <w:r w:rsidRPr="009E333D">
              <w:rPr>
                <w:b/>
                <w:bCs/>
                <w:sz w:val="18"/>
                <w:szCs w:val="18"/>
              </w:rPr>
              <w:instrText xml:space="preserve"> REF _Ref23434261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9E333D">
              <w:rPr>
                <w:b/>
                <w:bCs/>
                <w:sz w:val="18"/>
                <w:szCs w:val="18"/>
              </w:rPr>
            </w:r>
            <w:r w:rsidRPr="009E333D">
              <w:rPr>
                <w:b/>
                <w:bCs/>
                <w:sz w:val="18"/>
                <w:szCs w:val="18"/>
              </w:rPr>
              <w:fldChar w:fldCharType="separate"/>
            </w:r>
            <w:r w:rsidRPr="009E333D">
              <w:rPr>
                <w:b/>
                <w:bCs/>
                <w:sz w:val="18"/>
                <w:szCs w:val="18"/>
              </w:rPr>
              <w:t>ME01</w:t>
            </w:r>
            <w:r w:rsidRPr="009E333D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  <w:p w14:paraId="0C15F1F1" w14:textId="157CAEC2" w:rsidR="00A113D4" w:rsidRDefault="00A113D4" w:rsidP="00062D2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lastRenderedPageBreak/>
              <w:t>Comandos</w:t>
            </w:r>
          </w:p>
        </w:tc>
      </w:tr>
      <w:tr w:rsidR="00507A39" w:rsidRPr="000126F0" w14:paraId="63E15C0A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77777777" w:rsidR="00507A39" w:rsidRDefault="00507A39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41869C6F" w:rsidR="00507A39" w:rsidRDefault="0081423D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Concluir </w:t>
            </w:r>
            <w:r w:rsidR="003A2889">
              <w:rPr>
                <w:sz w:val="18"/>
                <w:szCs w:val="18"/>
              </w:rPr>
              <w:t>julgamento</w:t>
            </w:r>
            <w:r>
              <w:rPr>
                <w:sz w:val="18"/>
                <w:szCs w:val="18"/>
              </w:rPr>
              <w:t xml:space="preserve"> da denúncia</w:t>
            </w:r>
          </w:p>
        </w:tc>
        <w:tc>
          <w:tcPr>
            <w:tcW w:w="802" w:type="dxa"/>
            <w:gridSpan w:val="2"/>
          </w:tcPr>
          <w:p w14:paraId="149B626F" w14:textId="3033ED86" w:rsidR="00507A39" w:rsidRDefault="0081423D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20AD46A2" w14:textId="3D4F71D3" w:rsidR="00507A39" w:rsidRDefault="007E2C53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concluir o sistema salva os dados e exibe </w:t>
            </w:r>
            <w:r w:rsidR="00EB3C3D">
              <w:rPr>
                <w:sz w:val="18"/>
                <w:szCs w:val="18"/>
              </w:rPr>
              <w:t>um pop-up de confirmação</w:t>
            </w:r>
            <w:r w:rsidR="00583119">
              <w:rPr>
                <w:sz w:val="18"/>
                <w:szCs w:val="18"/>
              </w:rPr>
              <w:t xml:space="preserve"> </w:t>
            </w:r>
            <w:r w:rsidR="00583119" w:rsidRPr="00583119">
              <w:rPr>
                <w:b/>
                <w:bCs/>
                <w:sz w:val="18"/>
                <w:szCs w:val="18"/>
              </w:rPr>
              <w:fldChar w:fldCharType="begin"/>
            </w:r>
            <w:r w:rsidR="00583119" w:rsidRPr="00583119">
              <w:rPr>
                <w:b/>
                <w:bCs/>
                <w:sz w:val="18"/>
                <w:szCs w:val="18"/>
              </w:rPr>
              <w:instrText xml:space="preserve"> REF _Ref36818781 \r \h </w:instrText>
            </w:r>
            <w:r w:rsidR="00583119"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="00583119" w:rsidRPr="00583119">
              <w:rPr>
                <w:b/>
                <w:bCs/>
                <w:sz w:val="18"/>
                <w:szCs w:val="18"/>
              </w:rPr>
            </w:r>
            <w:r w:rsidR="00583119" w:rsidRPr="00583119">
              <w:rPr>
                <w:b/>
                <w:bCs/>
                <w:sz w:val="18"/>
                <w:szCs w:val="18"/>
              </w:rPr>
              <w:fldChar w:fldCharType="separate"/>
            </w:r>
            <w:r w:rsidR="00583119" w:rsidRPr="00583119">
              <w:rPr>
                <w:b/>
                <w:bCs/>
                <w:sz w:val="18"/>
                <w:szCs w:val="18"/>
              </w:rPr>
              <w:t>P02</w:t>
            </w:r>
            <w:r w:rsidR="00583119" w:rsidRPr="00583119">
              <w:rPr>
                <w:b/>
                <w:bCs/>
                <w:sz w:val="18"/>
                <w:szCs w:val="18"/>
              </w:rPr>
              <w:fldChar w:fldCharType="end"/>
            </w:r>
            <w:r w:rsidR="00EB3C3D">
              <w:rPr>
                <w:sz w:val="18"/>
                <w:szCs w:val="18"/>
              </w:rPr>
              <w:t xml:space="preserve"> com a mensagem </w:t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 w:rsidR="00086F83" w:rsidRPr="00086F83">
              <w:rPr>
                <w:b/>
                <w:bCs/>
                <w:sz w:val="18"/>
                <w:szCs w:val="18"/>
              </w:rPr>
              <w:instrText xml:space="preserve"> REF _Ref30750509 \r \h </w:instrText>
            </w:r>
            <w:r w:rsidR="00086F83">
              <w:rPr>
                <w:b/>
                <w:bCs/>
                <w:color w:val="FF0000"/>
                <w:sz w:val="18"/>
                <w:szCs w:val="18"/>
              </w:rPr>
              <w:instrText xml:space="preserve"> \* MERGEFORMAT </w:instrText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 w:rsidR="00086F83" w:rsidRPr="00086F83">
              <w:rPr>
                <w:b/>
                <w:bCs/>
                <w:sz w:val="18"/>
                <w:szCs w:val="18"/>
              </w:rPr>
              <w:t>ME02</w:t>
            </w:r>
            <w:r w:rsidR="00086F83" w:rsidRPr="00086F83"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 w:rsidR="0072751F">
              <w:rPr>
                <w:color w:val="FF0000"/>
                <w:sz w:val="18"/>
                <w:szCs w:val="18"/>
              </w:rPr>
              <w:t>.</w:t>
            </w:r>
          </w:p>
          <w:p w14:paraId="281BFAAB" w14:textId="32937F2F" w:rsidR="005731B7" w:rsidRDefault="005D2E67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existam campos obrigatórios vazios, o sistema impede o cadastro e exibe </w:t>
            </w:r>
            <w:r w:rsidRPr="005D2E67">
              <w:rPr>
                <w:b/>
                <w:sz w:val="18"/>
                <w:szCs w:val="18"/>
              </w:rPr>
              <w:fldChar w:fldCharType="begin"/>
            </w:r>
            <w:r w:rsidRPr="005D2E67">
              <w:rPr>
                <w:b/>
                <w:sz w:val="18"/>
                <w:szCs w:val="18"/>
              </w:rPr>
              <w:instrText xml:space="preserve"> REF _Ref31809845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D2E67">
              <w:rPr>
                <w:b/>
                <w:sz w:val="18"/>
                <w:szCs w:val="18"/>
              </w:rPr>
            </w:r>
            <w:r w:rsidRPr="005D2E67">
              <w:rPr>
                <w:b/>
                <w:sz w:val="18"/>
                <w:szCs w:val="18"/>
              </w:rPr>
              <w:fldChar w:fldCharType="separate"/>
            </w:r>
            <w:r w:rsidRPr="005D2E67">
              <w:rPr>
                <w:b/>
                <w:sz w:val="18"/>
                <w:szCs w:val="18"/>
              </w:rPr>
              <w:t>ME03</w:t>
            </w:r>
            <w:r w:rsidRPr="005D2E67">
              <w:rPr>
                <w:b/>
                <w:sz w:val="18"/>
                <w:szCs w:val="18"/>
              </w:rPr>
              <w:fldChar w:fldCharType="end"/>
            </w:r>
            <w:r w:rsidRPr="005D2E67">
              <w:rPr>
                <w:b/>
                <w:sz w:val="18"/>
                <w:szCs w:val="18"/>
              </w:rPr>
              <w:t>.</w:t>
            </w:r>
          </w:p>
        </w:tc>
      </w:tr>
      <w:tr w:rsidR="00652AE5" w:rsidRPr="000126F0" w14:paraId="1A629593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04B6FEE" w14:textId="5610232E" w:rsidR="00652AE5" w:rsidRDefault="00652AE5" w:rsidP="00652AE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19120203" w14:textId="44227566" w:rsidR="00652AE5" w:rsidRDefault="00652AE5" w:rsidP="00652AE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  <w:gridSpan w:val="2"/>
          </w:tcPr>
          <w:p w14:paraId="62E3ED00" w14:textId="78FEB426" w:rsidR="00652AE5" w:rsidRDefault="00652AE5" w:rsidP="00652AE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5D0816E1" w14:textId="5E521DCC" w:rsidR="00652AE5" w:rsidRDefault="00652AE5" w:rsidP="00652AE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>
              <w:rPr>
                <w:sz w:val="18"/>
                <w:szCs w:val="18"/>
              </w:rPr>
              <w:t xml:space="preserve">, 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 xml:space="preserve">, mp4,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>
              <w:rPr>
                <w:sz w:val="18"/>
                <w:szCs w:val="18"/>
              </w:rPr>
              <w:t xml:space="preserve">,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507A39" w:rsidRPr="000126F0" w14:paraId="71A5D9BC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327B78BD" w:rsidR="00507A39" w:rsidRDefault="00507A39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2418002" w14:textId="6DE6F8C2" w:rsidR="00507A39" w:rsidRDefault="00A330D7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802" w:type="dxa"/>
            <w:gridSpan w:val="2"/>
          </w:tcPr>
          <w:p w14:paraId="75D88C90" w14:textId="52766713" w:rsidR="00507A39" w:rsidRDefault="00A330D7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F95673A" w14:textId="732F1B90" w:rsidR="00507A39" w:rsidRPr="000B38F1" w:rsidRDefault="00791AAA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</w:tbl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6818556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48448CA3" w:rsidR="00CF3C4D" w:rsidRDefault="00A6429E" w:rsidP="0059486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>Somente o</w:t>
      </w:r>
      <w:r w:rsidR="006838C9">
        <w:t xml:space="preserve"> </w:t>
      </w:r>
      <w:r w:rsidR="001A18A9">
        <w:t>assessor</w:t>
      </w:r>
      <w:r w:rsidR="00D97552">
        <w:t xml:space="preserve"> </w:t>
      </w:r>
      <w:r w:rsidR="004C5A70">
        <w:t>CEN</w:t>
      </w:r>
      <w:r w:rsidR="005D2E67">
        <w:t xml:space="preserve"> terá permissão para </w:t>
      </w:r>
      <w:r w:rsidR="001A18A9">
        <w:t xml:space="preserve">dar provimento ou </w:t>
      </w:r>
      <w:proofErr w:type="spellStart"/>
      <w:r w:rsidR="001A18A9">
        <w:t>improvimento</w:t>
      </w:r>
      <w:proofErr w:type="spellEnd"/>
      <w:r w:rsidR="001A18A9">
        <w:t xml:space="preserve"> </w:t>
      </w:r>
      <w:r w:rsidR="00190FB1">
        <w:t>ao recurso de admissibilidade</w:t>
      </w:r>
      <w:r w:rsidR="00D97552">
        <w:t>;</w:t>
      </w:r>
    </w:p>
    <w:p w14:paraId="309BF8DA" w14:textId="3B41D491" w:rsidR="00E52E3B" w:rsidRDefault="00302547" w:rsidP="0059486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história é acionada a partir da </w:t>
      </w:r>
      <w:r w:rsidR="003B111B" w:rsidRPr="003B111B">
        <w:rPr>
          <w:b/>
          <w:bCs/>
        </w:rPr>
        <w:t>HST125</w:t>
      </w:r>
      <w:proofErr w:type="gramStart"/>
      <w:r w:rsidR="003B111B" w:rsidRPr="003B111B">
        <w:rPr>
          <w:b/>
          <w:bCs/>
        </w:rPr>
        <w:t>_Visualizar</w:t>
      </w:r>
      <w:proofErr w:type="gramEnd"/>
      <w:r w:rsidR="003B111B" w:rsidRPr="003B111B">
        <w:rPr>
          <w:b/>
          <w:bCs/>
        </w:rPr>
        <w:t>_Recurso_Admissibilidade_Corporativo</w:t>
      </w:r>
      <w:r w:rsidR="00DD5705">
        <w:t xml:space="preserve">, através do botão “Julgar” que consta na parte inferir esquerda da página conforme padrão já utilizado no sistema atualmente. </w:t>
      </w:r>
    </w:p>
    <w:p w14:paraId="2DA5BA4B" w14:textId="397CA8D9" w:rsidR="00861107" w:rsidRDefault="00DD5705" w:rsidP="0059486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botão “Julgar” só deve ser habilitado após o assessor </w:t>
      </w:r>
      <w:r w:rsidR="009507A1">
        <w:t>CEN</w:t>
      </w:r>
      <w:r>
        <w:t xml:space="preserve"> receber um</w:t>
      </w:r>
      <w:r w:rsidR="00190FB1">
        <w:t xml:space="preserve"> recurso de admissibilidade apresentada pelo </w:t>
      </w:r>
      <w:proofErr w:type="spellStart"/>
      <w:r w:rsidR="00190FB1">
        <w:t>cadastrante</w:t>
      </w:r>
      <w:proofErr w:type="spellEnd"/>
      <w:r w:rsidR="00190FB1">
        <w:t xml:space="preserve"> da denúncia</w:t>
      </w:r>
      <w:r>
        <w:t xml:space="preserve"> </w:t>
      </w:r>
      <w:r w:rsidR="00190FB1">
        <w:t>no</w:t>
      </w:r>
      <w:r>
        <w:t xml:space="preserve"> ambiente profissional</w:t>
      </w:r>
      <w:r w:rsidR="00861107">
        <w:t>.</w:t>
      </w:r>
    </w:p>
    <w:p w14:paraId="7E666791" w14:textId="351D35C9" w:rsidR="0031761C" w:rsidRDefault="0031761C" w:rsidP="003176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denúncia precisa possuir a situação “Em julgamento do recurso de admissibilidade” para que a ação “Julgar” esteja habilitada.</w:t>
      </w:r>
    </w:p>
    <w:p w14:paraId="4EF55E7F" w14:textId="5E7411CE" w:rsidR="00670D39" w:rsidRPr="00707B71" w:rsidRDefault="00670D39" w:rsidP="00670D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assessor </w:t>
      </w:r>
      <w:r w:rsidR="00874EA4">
        <w:t xml:space="preserve">CEN </w:t>
      </w:r>
      <w:r>
        <w:t>poderá realizar o julgamento de</w:t>
      </w:r>
      <w:r w:rsidR="006A0F13">
        <w:t xml:space="preserve"> recurso de</w:t>
      </w:r>
      <w:r>
        <w:t xml:space="preserve"> admissibilidade independente do prazo definido na atividade “</w:t>
      </w:r>
      <w:r w:rsidRPr="00CA45AB">
        <w:rPr>
          <w:b/>
          <w:bCs/>
          <w:color w:val="auto"/>
        </w:rPr>
        <w:t>4.15</w:t>
      </w:r>
      <w:r>
        <w:rPr>
          <w:b/>
          <w:bCs/>
          <w:color w:val="auto"/>
        </w:rPr>
        <w:t xml:space="preserve"> - </w:t>
      </w:r>
      <w:r w:rsidRPr="00CA45AB">
        <w:rPr>
          <w:b/>
          <w:bCs/>
          <w:color w:val="auto"/>
        </w:rPr>
        <w:t>Julgar do Recurso de Admissibilidade</w:t>
      </w:r>
      <w:r>
        <w:rPr>
          <w:b/>
          <w:bCs/>
          <w:color w:val="auto"/>
        </w:rPr>
        <w:t>”.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6522AF12" w:rsidR="00875134" w:rsidRP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>Ao acionar a ação “</w:t>
      </w:r>
      <w:r w:rsidR="00086786">
        <w:t>Julgar</w:t>
      </w:r>
      <w:r w:rsidRPr="00875134">
        <w:t xml:space="preserve">”, então o sistema exibe </w:t>
      </w:r>
      <w:r w:rsidR="00086786">
        <w:t>a interface</w:t>
      </w:r>
      <w:r w:rsidRPr="00875134">
        <w:t xml:space="preserve"> </w:t>
      </w:r>
      <w:r w:rsidRPr="00875134">
        <w:rPr>
          <w:b/>
        </w:rPr>
        <w:fldChar w:fldCharType="begin"/>
      </w:r>
      <w:r w:rsidRPr="00875134">
        <w:rPr>
          <w:b/>
        </w:rPr>
        <w:instrText xml:space="preserve"> REF _Ref26368229 \r \h  \* MERGEFORMAT </w:instrText>
      </w:r>
      <w:r w:rsidRPr="00875134">
        <w:rPr>
          <w:b/>
        </w:rPr>
      </w:r>
      <w:r w:rsidRPr="00875134">
        <w:rPr>
          <w:b/>
        </w:rPr>
        <w:fldChar w:fldCharType="separate"/>
      </w:r>
      <w:r w:rsidRPr="00875134">
        <w:rPr>
          <w:b/>
        </w:rPr>
        <w:t>P01</w:t>
      </w:r>
      <w:r w:rsidRPr="00875134">
        <w:rPr>
          <w:b/>
        </w:rPr>
        <w:fldChar w:fldCharType="end"/>
      </w:r>
      <w:r w:rsidRPr="00875134">
        <w:t>;</w:t>
      </w:r>
    </w:p>
    <w:p w14:paraId="74F1E12B" w14:textId="77782F65" w:rsidR="004B161D" w:rsidRPr="00330B03" w:rsidRDefault="00C367EB" w:rsidP="004B16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>No pop-up de julgamento apresentado, a</w:t>
      </w:r>
      <w:r w:rsidR="00594861">
        <w:rPr>
          <w:b/>
          <w:position w:val="3"/>
        </w:rPr>
        <w:t>o selecionar a opção “Provimento”</w:t>
      </w:r>
      <w:r w:rsidR="00E926F8">
        <w:rPr>
          <w:b/>
          <w:position w:val="3"/>
        </w:rPr>
        <w:t xml:space="preserve"> ou “</w:t>
      </w:r>
      <w:proofErr w:type="spellStart"/>
      <w:r w:rsidR="00E926F8">
        <w:rPr>
          <w:b/>
          <w:position w:val="3"/>
        </w:rPr>
        <w:t>Improvimento</w:t>
      </w:r>
      <w:proofErr w:type="spellEnd"/>
      <w:r w:rsidR="00E926F8">
        <w:rPr>
          <w:b/>
          <w:position w:val="3"/>
        </w:rPr>
        <w:t>”</w:t>
      </w:r>
      <w:r w:rsidR="00805B65" w:rsidRPr="00330B03">
        <w:rPr>
          <w:b/>
          <w:position w:val="3"/>
        </w:rPr>
        <w:t>:</w:t>
      </w:r>
    </w:p>
    <w:p w14:paraId="56612D7E" w14:textId="154204AC" w:rsidR="00594861" w:rsidRDefault="00594861" w:rsidP="00554F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assessor </w:t>
      </w:r>
      <w:r w:rsidR="009507A1">
        <w:rPr>
          <w:position w:val="3"/>
        </w:rPr>
        <w:t>CEN</w:t>
      </w:r>
      <w:r>
        <w:rPr>
          <w:position w:val="3"/>
        </w:rPr>
        <w:t xml:space="preserve"> preenche a descrição do provimento</w:t>
      </w:r>
      <w:r w:rsidR="00E926F8">
        <w:rPr>
          <w:position w:val="3"/>
        </w:rPr>
        <w:t xml:space="preserve"> ou </w:t>
      </w:r>
      <w:proofErr w:type="spellStart"/>
      <w:r w:rsidR="00E926F8">
        <w:rPr>
          <w:position w:val="3"/>
        </w:rPr>
        <w:t>improvimento</w:t>
      </w:r>
      <w:proofErr w:type="spellEnd"/>
      <w:r>
        <w:rPr>
          <w:position w:val="3"/>
        </w:rPr>
        <w:t xml:space="preserve"> e realiza uploads de arquivos se necessário.</w:t>
      </w:r>
      <w:r w:rsidR="00901538">
        <w:rPr>
          <w:position w:val="3"/>
        </w:rPr>
        <w:t xml:space="preserve"> </w:t>
      </w:r>
      <w:r w:rsidR="00554FD5">
        <w:rPr>
          <w:position w:val="3"/>
        </w:rPr>
        <w:t xml:space="preserve"> </w:t>
      </w:r>
    </w:p>
    <w:p w14:paraId="2F0E52EB" w14:textId="163C5A87" w:rsidR="00E926F8" w:rsidRDefault="00594861" w:rsidP="00E926F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926F8">
        <w:rPr>
          <w:position w:val="3"/>
        </w:rPr>
        <w:t xml:space="preserve"> </w:t>
      </w:r>
      <w:r w:rsidR="00E926F8">
        <w:rPr>
          <w:position w:val="3"/>
        </w:rPr>
        <w:t xml:space="preserve">Para o caso em que o assessor </w:t>
      </w:r>
      <w:r w:rsidR="009507A1">
        <w:rPr>
          <w:position w:val="3"/>
        </w:rPr>
        <w:t>CEN</w:t>
      </w:r>
      <w:r w:rsidR="00455D1E">
        <w:rPr>
          <w:position w:val="3"/>
        </w:rPr>
        <w:t xml:space="preserve"> </w:t>
      </w:r>
      <w:r w:rsidR="00E926F8">
        <w:rPr>
          <w:position w:val="3"/>
        </w:rPr>
        <w:t>selecione a opção “</w:t>
      </w:r>
      <w:r w:rsidR="00E926F8" w:rsidRPr="00E926F8">
        <w:rPr>
          <w:b/>
          <w:bCs/>
          <w:position w:val="3"/>
        </w:rPr>
        <w:t>Provimento</w:t>
      </w:r>
      <w:r w:rsidR="00E926F8">
        <w:rPr>
          <w:position w:val="3"/>
        </w:rPr>
        <w:t xml:space="preserve">” e conclua </w:t>
      </w:r>
      <w:r w:rsidR="00C3356A">
        <w:rPr>
          <w:position w:val="3"/>
        </w:rPr>
        <w:t>o julgamento, o sistema altera a</w:t>
      </w:r>
      <w:r w:rsidR="00E926F8">
        <w:rPr>
          <w:position w:val="3"/>
        </w:rPr>
        <w:t xml:space="preserve"> </w:t>
      </w:r>
      <w:r w:rsidR="00C3356A">
        <w:rPr>
          <w:position w:val="3"/>
        </w:rPr>
        <w:t>situação</w:t>
      </w:r>
      <w:r w:rsidR="00E926F8">
        <w:rPr>
          <w:position w:val="3"/>
        </w:rPr>
        <w:t xml:space="preserve"> da denúncia para “</w:t>
      </w:r>
      <w:r w:rsidR="00D607F4">
        <w:rPr>
          <w:b/>
          <w:bCs/>
          <w:color w:val="000000" w:themeColor="text1"/>
          <w:position w:val="3"/>
        </w:rPr>
        <w:t>Aguardando Relator</w:t>
      </w:r>
      <w:r w:rsidR="00E926F8">
        <w:rPr>
          <w:position w:val="3"/>
        </w:rPr>
        <w:t>”;</w:t>
      </w:r>
    </w:p>
    <w:p w14:paraId="4C222E9B" w14:textId="40A0EF95" w:rsidR="00E926F8" w:rsidRDefault="00455D1E" w:rsidP="00E926F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E926F8">
        <w:rPr>
          <w:position w:val="3"/>
        </w:rPr>
        <w:t xml:space="preserve">Para o caso em que o assessor </w:t>
      </w:r>
      <w:r w:rsidR="009507A1">
        <w:rPr>
          <w:position w:val="3"/>
        </w:rPr>
        <w:t xml:space="preserve">CEN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position w:val="3"/>
        </w:rPr>
        <w:t xml:space="preserve"> </w:t>
      </w:r>
      <w:r w:rsidR="00E926F8">
        <w:rPr>
          <w:position w:val="3"/>
        </w:rPr>
        <w:t>selecione a opção “</w:t>
      </w:r>
      <w:proofErr w:type="spellStart"/>
      <w:r w:rsidR="00E926F8">
        <w:rPr>
          <w:b/>
          <w:bCs/>
          <w:position w:val="3"/>
        </w:rPr>
        <w:t>Imp</w:t>
      </w:r>
      <w:r w:rsidR="00E926F8" w:rsidRPr="00E926F8">
        <w:rPr>
          <w:b/>
          <w:bCs/>
          <w:position w:val="3"/>
        </w:rPr>
        <w:t>rovimento</w:t>
      </w:r>
      <w:proofErr w:type="spellEnd"/>
      <w:r w:rsidR="00E926F8">
        <w:rPr>
          <w:position w:val="3"/>
        </w:rPr>
        <w:t xml:space="preserve">” e conclua </w:t>
      </w:r>
      <w:r w:rsidR="00C3356A">
        <w:rPr>
          <w:position w:val="3"/>
        </w:rPr>
        <w:t>o julgamento, o sistema altera a situação</w:t>
      </w:r>
      <w:r w:rsidR="00E926F8">
        <w:rPr>
          <w:position w:val="3"/>
        </w:rPr>
        <w:t xml:space="preserve"> da denúncia para “</w:t>
      </w:r>
      <w:r w:rsidR="00A6429E">
        <w:rPr>
          <w:b/>
          <w:bCs/>
          <w:color w:val="000000" w:themeColor="text1"/>
          <w:position w:val="3"/>
        </w:rPr>
        <w:t>Transitado e</w:t>
      </w:r>
      <w:r w:rsidR="00963308">
        <w:rPr>
          <w:b/>
          <w:bCs/>
          <w:color w:val="000000" w:themeColor="text1"/>
          <w:position w:val="3"/>
        </w:rPr>
        <w:t>m j</w:t>
      </w:r>
      <w:r w:rsidR="00A6429E">
        <w:rPr>
          <w:b/>
          <w:bCs/>
          <w:color w:val="000000" w:themeColor="text1"/>
          <w:position w:val="3"/>
        </w:rPr>
        <w:t>ulgado</w:t>
      </w:r>
      <w:r w:rsidR="00E926F8">
        <w:rPr>
          <w:position w:val="3"/>
        </w:rPr>
        <w:t>”</w:t>
      </w:r>
      <w:r w:rsidR="00D2582D">
        <w:rPr>
          <w:position w:val="3"/>
        </w:rPr>
        <w:t xml:space="preserve"> e mantém a denúncia inadmitida</w:t>
      </w:r>
      <w:r w:rsidR="00E926F8">
        <w:rPr>
          <w:position w:val="3"/>
        </w:rPr>
        <w:t>;</w:t>
      </w:r>
    </w:p>
    <w:p w14:paraId="50049C63" w14:textId="075F1280" w:rsidR="002824D5" w:rsidRDefault="00A6429E" w:rsidP="00554F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="00A71022">
        <w:rPr>
          <w:position w:val="3"/>
        </w:rPr>
        <w:t>Ao concluir o julgamento o sistema r</w:t>
      </w:r>
      <w:r w:rsidR="002824D5">
        <w:rPr>
          <w:position w:val="3"/>
        </w:rPr>
        <w:t>egistra o usuário que realizou a operação;</w:t>
      </w:r>
    </w:p>
    <w:p w14:paraId="10170009" w14:textId="36AB03B4" w:rsidR="007E260A" w:rsidRPr="00F94027" w:rsidRDefault="0041617E" w:rsidP="00F9402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 O sistema registra os seguintes</w:t>
      </w:r>
      <w:r w:rsidR="007E260A">
        <w:rPr>
          <w:position w:val="3"/>
        </w:rPr>
        <w:t xml:space="preserve"> dados para histórico da </w:t>
      </w:r>
      <w:r w:rsidR="007E260A" w:rsidRPr="007E260A">
        <w:rPr>
          <w:b/>
          <w:position w:val="3"/>
        </w:rPr>
        <w:t>denúncia</w:t>
      </w:r>
      <w:r w:rsidR="007E260A">
        <w:rPr>
          <w:position w:val="3"/>
        </w:rPr>
        <w:t>: Usuário</w:t>
      </w:r>
      <w:r w:rsidR="002824D5">
        <w:rPr>
          <w:position w:val="3"/>
        </w:rPr>
        <w:t xml:space="preserve">, </w:t>
      </w:r>
      <w:r w:rsidR="007E260A">
        <w:rPr>
          <w:position w:val="3"/>
        </w:rPr>
        <w:t xml:space="preserve">Data/Hora </w:t>
      </w:r>
      <w:r>
        <w:rPr>
          <w:position w:val="3"/>
        </w:rPr>
        <w:t xml:space="preserve">e Ação: </w:t>
      </w:r>
      <w:r w:rsidR="00C2143A">
        <w:rPr>
          <w:position w:val="3"/>
        </w:rPr>
        <w:t>Julgamento do recurso de admissibilidade</w:t>
      </w:r>
      <w:r>
        <w:rPr>
          <w:position w:val="3"/>
        </w:rPr>
        <w:t>;</w:t>
      </w:r>
      <w:bookmarkStart w:id="15" w:name="_GoBack"/>
      <w:bookmarkEnd w:id="15"/>
    </w:p>
    <w:p w14:paraId="22CC3954" w14:textId="79A1A880" w:rsidR="008005CB" w:rsidRPr="002913A8" w:rsidRDefault="00550A1A" w:rsidP="00A859B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 Após o julgamento, o sistema deve</w:t>
      </w:r>
      <w:r w:rsidR="005F31D2">
        <w:rPr>
          <w:position w:val="3"/>
        </w:rPr>
        <w:t xml:space="preserve"> habilitar uma nova </w:t>
      </w:r>
      <w:r w:rsidR="00C2143A">
        <w:rPr>
          <w:position w:val="3"/>
        </w:rPr>
        <w:t xml:space="preserve">aba chamada </w:t>
      </w:r>
      <w:r w:rsidR="005F31D2">
        <w:rPr>
          <w:position w:val="3"/>
        </w:rPr>
        <w:t>“</w:t>
      </w:r>
      <w:r w:rsidR="00AA66EE">
        <w:rPr>
          <w:position w:val="3"/>
        </w:rPr>
        <w:t>Julgamento</w:t>
      </w:r>
      <w:r w:rsidR="00F41ABA">
        <w:rPr>
          <w:position w:val="3"/>
        </w:rPr>
        <w:t xml:space="preserve"> </w:t>
      </w:r>
      <w:r w:rsidR="00C2143A">
        <w:rPr>
          <w:position w:val="3"/>
        </w:rPr>
        <w:t>Recurso de Admissibilidade</w:t>
      </w:r>
      <w:r w:rsidR="005F31D2">
        <w:rPr>
          <w:position w:val="3"/>
        </w:rPr>
        <w:t>”,</w:t>
      </w:r>
      <w:r w:rsidR="00AD7E87">
        <w:rPr>
          <w:position w:val="3"/>
        </w:rPr>
        <w:t xml:space="preserve"> nos ambientes “</w:t>
      </w:r>
      <w:r w:rsidR="00AD7E87" w:rsidRPr="00D161E2">
        <w:rPr>
          <w:position w:val="3"/>
        </w:rPr>
        <w:t>Profissional”</w:t>
      </w:r>
      <w:r w:rsidR="00A859BA">
        <w:rPr>
          <w:position w:val="3"/>
        </w:rPr>
        <w:t xml:space="preserve"> (</w:t>
      </w:r>
      <w:r w:rsidR="00A859BA" w:rsidRPr="00A859BA">
        <w:rPr>
          <w:b/>
          <w:position w:val="3"/>
        </w:rPr>
        <w:t>Eleitoral_HST128_Visualizar_Julgamento_Recurso_Admissibilidade</w:t>
      </w:r>
      <w:r w:rsidR="00A859BA">
        <w:rPr>
          <w:position w:val="3"/>
        </w:rPr>
        <w:t>)</w:t>
      </w:r>
      <w:r w:rsidR="00AD7E87" w:rsidRPr="00D161E2">
        <w:rPr>
          <w:position w:val="3"/>
        </w:rPr>
        <w:t xml:space="preserve"> e “Corporativo”</w:t>
      </w:r>
      <w:r w:rsidR="00A859BA">
        <w:rPr>
          <w:position w:val="3"/>
        </w:rPr>
        <w:t xml:space="preserve"> (</w:t>
      </w:r>
      <w:r w:rsidR="00A859BA" w:rsidRPr="00A859BA">
        <w:rPr>
          <w:b/>
          <w:position w:val="3"/>
        </w:rPr>
        <w:t>Eleitoral_HST129_Visualizar_Julgamento_Recurso_Admissibilidade_Corporativo)</w:t>
      </w:r>
      <w:r w:rsidR="00AD7E87" w:rsidRPr="00A859BA">
        <w:rPr>
          <w:b/>
          <w:position w:val="3"/>
        </w:rPr>
        <w:t>,</w:t>
      </w:r>
      <w:r w:rsidR="005F31D2" w:rsidRPr="00D161E2">
        <w:rPr>
          <w:position w:val="3"/>
        </w:rPr>
        <w:t xml:space="preserve"> onde ness</w:t>
      </w:r>
      <w:r w:rsidR="00AD7E87" w:rsidRPr="00D161E2">
        <w:rPr>
          <w:position w:val="3"/>
        </w:rPr>
        <w:t xml:space="preserve">a sessão </w:t>
      </w:r>
      <w:r w:rsidR="005F31D2" w:rsidRPr="00D161E2">
        <w:rPr>
          <w:position w:val="3"/>
        </w:rPr>
        <w:t>constará o julgamento</w:t>
      </w:r>
      <w:r w:rsidR="00C2143A" w:rsidRPr="00D161E2">
        <w:rPr>
          <w:position w:val="3"/>
        </w:rPr>
        <w:t xml:space="preserve"> do recurso</w:t>
      </w:r>
      <w:r w:rsidR="005F31D2" w:rsidRPr="00D161E2">
        <w:rPr>
          <w:position w:val="3"/>
        </w:rPr>
        <w:t xml:space="preserve"> realizado pelo </w:t>
      </w:r>
      <w:r w:rsidR="00C2143A" w:rsidRPr="00D161E2">
        <w:rPr>
          <w:position w:val="3"/>
        </w:rPr>
        <w:t>assessor</w:t>
      </w:r>
      <w:r w:rsidR="00F41ABA">
        <w:rPr>
          <w:position w:val="3"/>
        </w:rPr>
        <w:t xml:space="preserve"> </w:t>
      </w:r>
      <w:r w:rsidR="00C2143A" w:rsidRPr="00D161E2">
        <w:rPr>
          <w:position w:val="3"/>
        </w:rPr>
        <w:t>CEN;</w:t>
      </w:r>
      <w:bookmarkStart w:id="16" w:name="_Ref26893226"/>
    </w:p>
    <w:p w14:paraId="204124F4" w14:textId="7A0F768B" w:rsidR="002913A8" w:rsidRPr="00D86B62" w:rsidRDefault="002913A8" w:rsidP="00A859B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 </w:t>
      </w:r>
      <w:r w:rsidRPr="009F360D">
        <w:rPr>
          <w:position w:val="3"/>
        </w:rPr>
        <w:t>Para os casos em que a denúncia seja julgada “</w:t>
      </w:r>
      <w:r w:rsidRPr="009F360D">
        <w:rPr>
          <w:b/>
          <w:bCs/>
          <w:position w:val="3"/>
        </w:rPr>
        <w:t>Provimento</w:t>
      </w:r>
      <w:r w:rsidRPr="009F360D">
        <w:rPr>
          <w:position w:val="3"/>
        </w:rPr>
        <w:t>”, o sistema deve habilitar um botão chamado “</w:t>
      </w:r>
      <w:r>
        <w:rPr>
          <w:position w:val="3"/>
        </w:rPr>
        <w:t>Inseri</w:t>
      </w:r>
      <w:r w:rsidRPr="009F360D">
        <w:rPr>
          <w:position w:val="3"/>
        </w:rPr>
        <w:t xml:space="preserve">r Relator” na </w:t>
      </w:r>
      <w:r w:rsidRPr="009F360D">
        <w:rPr>
          <w:b/>
          <w:bCs/>
          <w:position w:val="3"/>
        </w:rPr>
        <w:t>HST068_Aba_Analise_Admissibilidade</w:t>
      </w:r>
      <w:r w:rsidRPr="009F360D">
        <w:rPr>
          <w:position w:val="3"/>
        </w:rPr>
        <w:t xml:space="preserve"> que ao acionar esse botão o sistema irá chamar a estória </w:t>
      </w:r>
      <w:r>
        <w:rPr>
          <w:b/>
          <w:bCs/>
          <w:color w:val="000000" w:themeColor="text1"/>
          <w:position w:val="3"/>
        </w:rPr>
        <w:t>HST147</w:t>
      </w:r>
      <w:r w:rsidRPr="009F360D">
        <w:rPr>
          <w:b/>
          <w:bCs/>
          <w:color w:val="000000" w:themeColor="text1"/>
          <w:position w:val="3"/>
        </w:rPr>
        <w:t>_Inserir_Relator</w:t>
      </w:r>
      <w:r>
        <w:rPr>
          <w:position w:val="3"/>
        </w:rPr>
        <w:t>;</w:t>
      </w:r>
    </w:p>
    <w:p w14:paraId="50122396" w14:textId="301AFDC2" w:rsidR="001E137A" w:rsidRDefault="001E137A" w:rsidP="004262C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10738">
        <w:rPr>
          <w:b/>
          <w:position w:val="3"/>
        </w:rPr>
        <w:t>Regras de envio de e-mail</w:t>
      </w:r>
      <w:r w:rsidR="00154239">
        <w:rPr>
          <w:b/>
          <w:position w:val="3"/>
        </w:rPr>
        <w:t xml:space="preserve"> para denúncias julga</w:t>
      </w:r>
      <w:r w:rsidR="00FB06D6">
        <w:rPr>
          <w:b/>
          <w:position w:val="3"/>
        </w:rPr>
        <w:t>das</w:t>
      </w:r>
      <w:r w:rsidR="00154239">
        <w:rPr>
          <w:b/>
          <w:position w:val="3"/>
        </w:rPr>
        <w:t xml:space="preserve"> “Provimento”</w:t>
      </w:r>
      <w:r>
        <w:rPr>
          <w:position w:val="3"/>
        </w:rPr>
        <w:t>. O sistema verifica a parametrização de e-mails para a atividade secundária “</w:t>
      </w:r>
      <w:r w:rsidR="00CA45AB" w:rsidRPr="00CA45AB">
        <w:rPr>
          <w:b/>
          <w:bCs/>
          <w:color w:val="auto"/>
        </w:rPr>
        <w:t>4.15</w:t>
      </w:r>
      <w:r w:rsidR="00CA45AB">
        <w:rPr>
          <w:b/>
          <w:bCs/>
          <w:color w:val="auto"/>
        </w:rPr>
        <w:t xml:space="preserve"> - </w:t>
      </w:r>
      <w:r w:rsidR="00482E7F" w:rsidRPr="00CA45AB">
        <w:rPr>
          <w:b/>
          <w:bCs/>
          <w:color w:val="auto"/>
        </w:rPr>
        <w:t>Julga</w:t>
      </w:r>
      <w:r w:rsidR="00CA45AB" w:rsidRPr="00CA45AB">
        <w:rPr>
          <w:b/>
          <w:bCs/>
          <w:color w:val="auto"/>
        </w:rPr>
        <w:t>r</w:t>
      </w:r>
      <w:r w:rsidR="00482E7F" w:rsidRPr="00CA45AB">
        <w:rPr>
          <w:b/>
          <w:bCs/>
          <w:color w:val="auto"/>
        </w:rPr>
        <w:t xml:space="preserve"> d</w:t>
      </w:r>
      <w:r w:rsidR="00C630E2" w:rsidRPr="00CA45AB">
        <w:rPr>
          <w:b/>
          <w:bCs/>
          <w:color w:val="auto"/>
        </w:rPr>
        <w:t>o</w:t>
      </w:r>
      <w:r w:rsidR="00482E7F" w:rsidRPr="00CA45AB">
        <w:rPr>
          <w:b/>
          <w:bCs/>
          <w:color w:val="auto"/>
        </w:rPr>
        <w:t xml:space="preserve"> </w:t>
      </w:r>
      <w:r w:rsidR="00C630E2" w:rsidRPr="00CA45AB">
        <w:rPr>
          <w:b/>
          <w:bCs/>
          <w:color w:val="auto"/>
        </w:rPr>
        <w:t>Recurso de Admissibilidade</w:t>
      </w:r>
      <w:r>
        <w:rPr>
          <w:position w:val="3"/>
        </w:rPr>
        <w:t>” no processo eleitoral de referência em:</w:t>
      </w:r>
      <w:bookmarkEnd w:id="16"/>
    </w:p>
    <w:p w14:paraId="624C70DE" w14:textId="6EC4C291" w:rsidR="00154239" w:rsidRDefault="00154239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01:</w:t>
      </w:r>
      <w:r>
        <w:rPr>
          <w:position w:val="3"/>
        </w:rPr>
        <w:t xml:space="preserve"> Envia e-mail para o coordenador C</w:t>
      </w:r>
      <w:r w:rsidR="0093496A">
        <w:rPr>
          <w:position w:val="3"/>
        </w:rPr>
        <w:t>E</w:t>
      </w:r>
      <w:r w:rsidR="00A70145">
        <w:rPr>
          <w:position w:val="3"/>
        </w:rPr>
        <w:t xml:space="preserve"> ou CEN</w:t>
      </w:r>
      <w:r w:rsidR="00CA31A2">
        <w:rPr>
          <w:position w:val="3"/>
        </w:rPr>
        <w:t xml:space="preserve">, informando que ele possui uma denúncia julgada </w:t>
      </w:r>
      <w:r w:rsidR="00C630E2">
        <w:rPr>
          <w:position w:val="3"/>
        </w:rPr>
        <w:t>provida</w:t>
      </w:r>
      <w:r w:rsidR="00CA31A2">
        <w:rPr>
          <w:position w:val="3"/>
        </w:rPr>
        <w:t xml:space="preserve"> pelo assessor </w:t>
      </w:r>
      <w:r w:rsidR="00680AA2">
        <w:rPr>
          <w:position w:val="3"/>
        </w:rPr>
        <w:t xml:space="preserve">CE </w:t>
      </w:r>
      <w:r w:rsidR="00CA31A2">
        <w:rPr>
          <w:position w:val="3"/>
        </w:rPr>
        <w:t>e que</w:t>
      </w:r>
      <w:r w:rsidR="00680AA2">
        <w:rPr>
          <w:position w:val="3"/>
        </w:rPr>
        <w:t xml:space="preserve"> ele</w:t>
      </w:r>
      <w:r w:rsidR="00CA31A2">
        <w:rPr>
          <w:position w:val="3"/>
        </w:rPr>
        <w:t xml:space="preserve"> precisa</w:t>
      </w:r>
      <w:r w:rsidR="00680AA2">
        <w:rPr>
          <w:position w:val="3"/>
        </w:rPr>
        <w:t xml:space="preserve"> selecionar um relator para a</w:t>
      </w:r>
      <w:r w:rsidR="00CA31A2">
        <w:rPr>
          <w:position w:val="3"/>
        </w:rPr>
        <w:t xml:space="preserve"> denúnci</w:t>
      </w:r>
      <w:r w:rsidR="00680AA2">
        <w:rPr>
          <w:position w:val="3"/>
        </w:rPr>
        <w:t>a</w:t>
      </w:r>
      <w:r>
        <w:rPr>
          <w:position w:val="3"/>
        </w:rPr>
        <w:t xml:space="preserve">; </w:t>
      </w:r>
    </w:p>
    <w:p w14:paraId="061370F9" w14:textId="44C45746" w:rsidR="00154239" w:rsidRDefault="00154239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02:</w:t>
      </w:r>
      <w:r>
        <w:rPr>
          <w:position w:val="3"/>
        </w:rPr>
        <w:t xml:space="preserve"> Envia e-mail para o assessor </w:t>
      </w:r>
      <w:r w:rsidR="00121B0C">
        <w:rPr>
          <w:position w:val="3"/>
        </w:rPr>
        <w:t>CEN</w:t>
      </w:r>
      <w:r w:rsidR="00CA31A2">
        <w:rPr>
          <w:position w:val="3"/>
        </w:rPr>
        <w:t xml:space="preserve"> informando que ele julgou a denúncia</w:t>
      </w:r>
      <w:r>
        <w:rPr>
          <w:position w:val="3"/>
        </w:rPr>
        <w:t>;</w:t>
      </w:r>
    </w:p>
    <w:p w14:paraId="39EFD441" w14:textId="6A469ED2" w:rsidR="00CA31A2" w:rsidRDefault="00CA31A2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03:</w:t>
      </w:r>
      <w:r>
        <w:rPr>
          <w:position w:val="3"/>
        </w:rPr>
        <w:t xml:space="preserve"> Envia e-mail para o assessor </w:t>
      </w:r>
      <w:r w:rsidR="00121B0C">
        <w:rPr>
          <w:position w:val="3"/>
        </w:rPr>
        <w:t>CE</w:t>
      </w:r>
      <w:r w:rsidR="009B16F6">
        <w:rPr>
          <w:position w:val="3"/>
        </w:rPr>
        <w:t xml:space="preserve"> ou CEN</w:t>
      </w:r>
      <w:r>
        <w:rPr>
          <w:position w:val="3"/>
        </w:rPr>
        <w:t xml:space="preserve"> a cada 24h caso a denúncia </w:t>
      </w:r>
      <w:r w:rsidR="003C6E78">
        <w:rPr>
          <w:position w:val="3"/>
        </w:rPr>
        <w:t>provida</w:t>
      </w:r>
      <w:r>
        <w:rPr>
          <w:position w:val="3"/>
        </w:rPr>
        <w:t xml:space="preserve"> ainda não possua um relator.</w:t>
      </w:r>
    </w:p>
    <w:p w14:paraId="4B1899A3" w14:textId="230C3EAB" w:rsidR="0093496A" w:rsidRDefault="0093496A" w:rsidP="0093496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04:</w:t>
      </w:r>
      <w:r>
        <w:rPr>
          <w:position w:val="3"/>
        </w:rPr>
        <w:t xml:space="preserve"> Envia e-mail para o denunciante informando que a denúncia foi </w:t>
      </w:r>
      <w:r w:rsidR="003D72B3">
        <w:rPr>
          <w:position w:val="3"/>
        </w:rPr>
        <w:t>julgada provida</w:t>
      </w:r>
      <w:r>
        <w:rPr>
          <w:position w:val="3"/>
        </w:rPr>
        <w:t>;</w:t>
      </w:r>
    </w:p>
    <w:p w14:paraId="09CAD10B" w14:textId="617EB21D" w:rsidR="0093496A" w:rsidRDefault="0093496A" w:rsidP="0093496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05:</w:t>
      </w:r>
      <w:r>
        <w:rPr>
          <w:position w:val="3"/>
        </w:rPr>
        <w:t xml:space="preserve"> Envia e-mail para o denunciado inform</w:t>
      </w:r>
      <w:r w:rsidR="003D72B3">
        <w:rPr>
          <w:position w:val="3"/>
        </w:rPr>
        <w:t>ando que a denúncia foi julgada provida</w:t>
      </w:r>
      <w:r>
        <w:rPr>
          <w:position w:val="3"/>
        </w:rPr>
        <w:t>;</w:t>
      </w:r>
    </w:p>
    <w:p w14:paraId="04274A06" w14:textId="77777777" w:rsidR="00166F15" w:rsidRDefault="00166F15" w:rsidP="00166F15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39CC140B" w14:textId="48B01D8A" w:rsidR="004907F8" w:rsidRDefault="004907F8" w:rsidP="004907F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10738">
        <w:rPr>
          <w:b/>
          <w:position w:val="3"/>
        </w:rPr>
        <w:t>Regras de envio de e-mail</w:t>
      </w:r>
      <w:r>
        <w:rPr>
          <w:b/>
          <w:position w:val="3"/>
        </w:rPr>
        <w:t xml:space="preserve"> para denúncias julga</w:t>
      </w:r>
      <w:r w:rsidR="00FB06D6">
        <w:rPr>
          <w:b/>
          <w:position w:val="3"/>
        </w:rPr>
        <w:t>das</w:t>
      </w:r>
      <w:r>
        <w:rPr>
          <w:b/>
          <w:position w:val="3"/>
        </w:rPr>
        <w:t xml:space="preserve"> “</w:t>
      </w:r>
      <w:proofErr w:type="spellStart"/>
      <w:r>
        <w:rPr>
          <w:b/>
          <w:position w:val="3"/>
        </w:rPr>
        <w:t>Improvimento</w:t>
      </w:r>
      <w:proofErr w:type="spellEnd"/>
      <w:r>
        <w:rPr>
          <w:b/>
          <w:position w:val="3"/>
        </w:rPr>
        <w:t>”</w:t>
      </w:r>
      <w:r>
        <w:rPr>
          <w:position w:val="3"/>
        </w:rPr>
        <w:t>. O sistema verifica a parametrização de e-mails para a atividade secundária “</w:t>
      </w:r>
      <w:r w:rsidR="00CA45AB" w:rsidRPr="00CA45AB">
        <w:rPr>
          <w:b/>
          <w:bCs/>
          <w:color w:val="auto"/>
        </w:rPr>
        <w:t>4.15</w:t>
      </w:r>
      <w:r w:rsidR="00CA45AB">
        <w:rPr>
          <w:b/>
          <w:bCs/>
          <w:color w:val="auto"/>
        </w:rPr>
        <w:t xml:space="preserve"> - </w:t>
      </w:r>
      <w:r w:rsidR="00CA45AB" w:rsidRPr="00CA45AB">
        <w:rPr>
          <w:b/>
          <w:bCs/>
          <w:color w:val="auto"/>
        </w:rPr>
        <w:t>Julgar do Recurso de Admissibilidade</w:t>
      </w:r>
      <w:r>
        <w:rPr>
          <w:position w:val="3"/>
        </w:rPr>
        <w:t>” no processo eleitoral de referência em:</w:t>
      </w:r>
    </w:p>
    <w:p w14:paraId="6529AEEE" w14:textId="0D692B71" w:rsidR="004907F8" w:rsidRDefault="004907F8" w:rsidP="004907F8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</w:t>
      </w:r>
      <w:r w:rsidR="00341835">
        <w:rPr>
          <w:b/>
          <w:bCs/>
          <w:position w:val="3"/>
        </w:rPr>
        <w:t>6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coordenador CE</w:t>
      </w:r>
      <w:r w:rsidR="00A70145">
        <w:rPr>
          <w:position w:val="3"/>
        </w:rPr>
        <w:t>N</w:t>
      </w:r>
      <w:r w:rsidR="00775416">
        <w:rPr>
          <w:position w:val="3"/>
        </w:rPr>
        <w:t>, informando que a denúncia foi julgada improvida</w:t>
      </w:r>
      <w:r>
        <w:rPr>
          <w:position w:val="3"/>
        </w:rPr>
        <w:t xml:space="preserve">; </w:t>
      </w:r>
    </w:p>
    <w:p w14:paraId="0B28BE80" w14:textId="6F24B1A9" w:rsidR="004907F8" w:rsidRDefault="004907F8" w:rsidP="004907F8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</w:t>
      </w:r>
      <w:r w:rsidR="00341835">
        <w:rPr>
          <w:b/>
          <w:bCs/>
          <w:position w:val="3"/>
        </w:rPr>
        <w:t>7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assessor </w:t>
      </w:r>
      <w:r w:rsidR="00F94B23">
        <w:rPr>
          <w:position w:val="3"/>
        </w:rPr>
        <w:t>CEN</w:t>
      </w:r>
      <w:r w:rsidR="00775416">
        <w:rPr>
          <w:position w:val="3"/>
        </w:rPr>
        <w:t>, informando que ele julgou a denúncia improvida</w:t>
      </w:r>
      <w:r w:rsidR="00566988">
        <w:rPr>
          <w:position w:val="3"/>
        </w:rPr>
        <w:t>;</w:t>
      </w:r>
    </w:p>
    <w:p w14:paraId="70815850" w14:textId="1E119176" w:rsidR="00166F15" w:rsidRPr="00154239" w:rsidRDefault="00166F15" w:rsidP="004907F8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</w:t>
      </w:r>
      <w:r w:rsidR="007F3695">
        <w:rPr>
          <w:b/>
          <w:bCs/>
          <w:position w:val="3"/>
        </w:rPr>
        <w:t xml:space="preserve"> </w:t>
      </w:r>
      <w:r>
        <w:rPr>
          <w:b/>
          <w:bCs/>
          <w:position w:val="3"/>
        </w:rPr>
        <w:t>0</w:t>
      </w:r>
      <w:r w:rsidR="00341835">
        <w:rPr>
          <w:b/>
          <w:bCs/>
          <w:position w:val="3"/>
        </w:rPr>
        <w:t>8</w:t>
      </w:r>
      <w:r>
        <w:rPr>
          <w:b/>
          <w:bCs/>
          <w:position w:val="3"/>
        </w:rPr>
        <w:t>:</w:t>
      </w:r>
      <w:r>
        <w:rPr>
          <w:position w:val="3"/>
        </w:rPr>
        <w:t xml:space="preserve"> Envia e-mail para quem cadastrou a denúncia</w:t>
      </w:r>
      <w:r w:rsidR="00775416">
        <w:rPr>
          <w:position w:val="3"/>
        </w:rPr>
        <w:t xml:space="preserve"> com </w:t>
      </w:r>
      <w:r w:rsidR="00F94B23">
        <w:rPr>
          <w:position w:val="3"/>
        </w:rPr>
        <w:t xml:space="preserve">o </w:t>
      </w:r>
      <w:proofErr w:type="spellStart"/>
      <w:r w:rsidR="00F94B23">
        <w:rPr>
          <w:position w:val="3"/>
        </w:rPr>
        <w:t>improvimento</w:t>
      </w:r>
      <w:proofErr w:type="spellEnd"/>
      <w:r w:rsidR="00775416">
        <w:rPr>
          <w:position w:val="3"/>
        </w:rPr>
        <w:t xml:space="preserve"> d</w:t>
      </w:r>
      <w:r w:rsidR="00F94B23">
        <w:rPr>
          <w:position w:val="3"/>
        </w:rPr>
        <w:t>a</w:t>
      </w:r>
      <w:r w:rsidR="00775416">
        <w:rPr>
          <w:position w:val="3"/>
        </w:rPr>
        <w:t xml:space="preserve"> </w:t>
      </w:r>
      <w:r w:rsidR="00F94B23">
        <w:rPr>
          <w:position w:val="3"/>
        </w:rPr>
        <w:t>denúncia</w:t>
      </w:r>
      <w:r>
        <w:rPr>
          <w:position w:val="3"/>
        </w:rPr>
        <w:t>.</w:t>
      </w:r>
    </w:p>
    <w:p w14:paraId="02C5A26E" w14:textId="77777777" w:rsidR="00330B03" w:rsidRDefault="00330B03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E93A604" w14:textId="71B308D4" w:rsidR="004016CB" w:rsidRPr="009F1252" w:rsidRDefault="004016CB" w:rsidP="00330B0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</w:t>
      </w:r>
      <w:r w:rsidR="005D2E67">
        <w:rPr>
          <w:b/>
          <w:position w:val="3"/>
        </w:rPr>
        <w:t xml:space="preserve"> após </w:t>
      </w:r>
      <w:r w:rsidR="001B3B25">
        <w:rPr>
          <w:b/>
          <w:position w:val="3"/>
        </w:rPr>
        <w:t>o julgamento da</w:t>
      </w:r>
      <w:r w:rsidRPr="009F1252">
        <w:rPr>
          <w:b/>
          <w:position w:val="3"/>
        </w:rPr>
        <w:t xml:space="preserve"> denúncia o sistema deve exibir os seguintes campos de acordo com o tipo da denúncia:</w:t>
      </w:r>
    </w:p>
    <w:p w14:paraId="7E51EFDB" w14:textId="65CCDDF4" w:rsidR="004B161D" w:rsidRPr="004016CB" w:rsidRDefault="004016CB" w:rsidP="004016C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6D1D73DD" w14:textId="4BA88A06" w:rsidR="008C3EF2" w:rsidRDefault="008C3EF2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</w:t>
      </w:r>
      <w:r w:rsidR="00932638">
        <w:rPr>
          <w:position w:val="3"/>
        </w:rPr>
        <w:t>mento</w:t>
      </w:r>
      <w:proofErr w:type="spellEnd"/>
      <w:r>
        <w:rPr>
          <w:position w:val="3"/>
        </w:rPr>
        <w:t>)</w:t>
      </w:r>
      <w:r w:rsidR="00932638">
        <w:rPr>
          <w:position w:val="3"/>
        </w:rPr>
        <w:t>;</w:t>
      </w:r>
    </w:p>
    <w:p w14:paraId="286BADE7" w14:textId="1D980C52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424E991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2A5D6E0A" w14:textId="47215863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D533A1E" w14:textId="6548996A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01CD650B" w14:textId="2D32745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5D2D2AD8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(Caso não exista exibe o texto: Não há testemunhas);</w:t>
      </w:r>
    </w:p>
    <w:p w14:paraId="78E21B52" w14:textId="4BD48A0D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4CB3FB20" w14:textId="0630B62B" w:rsidR="00932638" w:rsidRDefault="00932638" w:rsidP="0093263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Improvimento</w:t>
      </w:r>
      <w:proofErr w:type="spellEnd"/>
      <w:r>
        <w:rPr>
          <w:position w:val="3"/>
        </w:rPr>
        <w:t>);</w:t>
      </w:r>
    </w:p>
    <w:p w14:paraId="153EFEB2" w14:textId="735AF41E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03A5F89D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7A73165" w14:textId="113F4BB2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58EFAFD" w14:textId="4447A908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44466F6B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(Caso não exista exibe o texto: Não há testemunhas);</w:t>
      </w:r>
    </w:p>
    <w:p w14:paraId="03FE0F6B" w14:textId="33C0F4B5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 Em cada um dos registros de e-mail o sistema deve exibir os seguintes dados da denúncia abaixo do texto do corpo do e-mail:</w:t>
      </w:r>
    </w:p>
    <w:p w14:paraId="44A22A97" w14:textId="1FB01D81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96B3710" w14:textId="758382E6" w:rsidR="00932638" w:rsidRDefault="00932638" w:rsidP="0093263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Improvimento</w:t>
      </w:r>
      <w:proofErr w:type="spellEnd"/>
      <w:r>
        <w:rPr>
          <w:position w:val="3"/>
        </w:rPr>
        <w:t>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0C2C68AF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3443B67" w14:textId="1EB8ADB6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160DB5F2" w14:textId="2DECD212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2B6B0909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(Caso não exista exibe o texto: Não há testemunhas);</w:t>
      </w:r>
    </w:p>
    <w:p w14:paraId="6F32489D" w14:textId="77777777" w:rsidR="00326C94" w:rsidRDefault="00326C94" w:rsidP="00326C9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 Em cada um dos registros de e-mail o sistema deve exibir os seguintes dados da denúncia abaixo do texto do corpo do e-mail:</w:t>
      </w:r>
    </w:p>
    <w:p w14:paraId="7718A68B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07BA17EA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Julgamento (Provimento ou </w:t>
      </w:r>
      <w:proofErr w:type="spellStart"/>
      <w:r>
        <w:rPr>
          <w:position w:val="3"/>
        </w:rPr>
        <w:t>Improvimento</w:t>
      </w:r>
      <w:proofErr w:type="spellEnd"/>
      <w:r>
        <w:rPr>
          <w:position w:val="3"/>
        </w:rPr>
        <w:t>);</w:t>
      </w:r>
    </w:p>
    <w:p w14:paraId="09341167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D8C4209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78CE0DC9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13F3D2E8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Narração dos fatos;</w:t>
      </w:r>
    </w:p>
    <w:p w14:paraId="0BEEBD91" w14:textId="77777777" w:rsidR="00326C94" w:rsidRDefault="00326C94" w:rsidP="00326C9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(Caso não exista exibe o texto: Não há testemunhas);</w:t>
      </w:r>
    </w:p>
    <w:p w14:paraId="7DE2570B" w14:textId="77777777" w:rsidR="00326C94" w:rsidRDefault="00326C94" w:rsidP="00326C94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12290439"/>
      <w:bookmarkStart w:id="18" w:name="_Toc23266189"/>
      <w:bookmarkStart w:id="19" w:name="_Toc36818557"/>
      <w:r>
        <w:t>MENSAGENS</w:t>
      </w:r>
      <w:bookmarkEnd w:id="17"/>
      <w:bookmarkEnd w:id="18"/>
      <w:bookmarkEnd w:id="19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0750509"/>
          </w:p>
        </w:tc>
        <w:bookmarkEnd w:id="21"/>
        <w:tc>
          <w:tcPr>
            <w:tcW w:w="5293" w:type="dxa"/>
          </w:tcPr>
          <w:p w14:paraId="57EA14E4" w14:textId="2404ECD2" w:rsidR="0023090C" w:rsidRDefault="007E2C53" w:rsidP="007E2C53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Prezado (a), </w:t>
            </w:r>
            <w:r w:rsidR="00230414">
              <w:rPr>
                <w:rFonts w:cs="Arial"/>
                <w:sz w:val="18"/>
                <w:szCs w:val="18"/>
              </w:rPr>
              <w:t xml:space="preserve">o recurso de admissibilidade da </w:t>
            </w:r>
            <w:r>
              <w:rPr>
                <w:rFonts w:cs="Arial"/>
                <w:sz w:val="18"/>
                <w:szCs w:val="18"/>
              </w:rPr>
              <w:t xml:space="preserve">denúncia nº &lt;99999&gt; foi </w:t>
            </w:r>
            <w:r w:rsidR="00C67D82">
              <w:rPr>
                <w:rFonts w:cs="Arial"/>
                <w:sz w:val="18"/>
                <w:szCs w:val="18"/>
              </w:rPr>
              <w:t xml:space="preserve">julgada </w:t>
            </w:r>
            <w:r>
              <w:rPr>
                <w:rFonts w:cs="Arial"/>
                <w:sz w:val="18"/>
                <w:szCs w:val="18"/>
              </w:rPr>
              <w:t>com sucesso</w:t>
            </w:r>
            <w:r w:rsidR="00C67D8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1809845"/>
          </w:p>
        </w:tc>
        <w:bookmarkEnd w:id="22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6818558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EFB36" w14:textId="77777777" w:rsidR="00D435A7" w:rsidRDefault="00D435A7">
      <w:r>
        <w:separator/>
      </w:r>
    </w:p>
    <w:p w14:paraId="47A7FB71" w14:textId="77777777" w:rsidR="00D435A7" w:rsidRDefault="00D435A7"/>
  </w:endnote>
  <w:endnote w:type="continuationSeparator" w:id="0">
    <w:p w14:paraId="6D3713BF" w14:textId="77777777" w:rsidR="00D435A7" w:rsidRDefault="00D435A7">
      <w:r>
        <w:continuationSeparator/>
      </w:r>
    </w:p>
    <w:p w14:paraId="74FD81B7" w14:textId="77777777" w:rsidR="00D435A7" w:rsidRDefault="00D435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94027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7C5A0" w14:textId="77777777" w:rsidR="00D435A7" w:rsidRDefault="00D435A7">
      <w:r>
        <w:separator/>
      </w:r>
    </w:p>
    <w:p w14:paraId="76A54A36" w14:textId="77777777" w:rsidR="00D435A7" w:rsidRDefault="00D435A7"/>
  </w:footnote>
  <w:footnote w:type="continuationSeparator" w:id="0">
    <w:p w14:paraId="7852914C" w14:textId="77777777" w:rsidR="00D435A7" w:rsidRDefault="00D435A7">
      <w:r>
        <w:continuationSeparator/>
      </w:r>
    </w:p>
    <w:p w14:paraId="129D1B14" w14:textId="77777777" w:rsidR="00D435A7" w:rsidRDefault="00D435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0.9pt" o:ole="">
                <v:imagedata r:id="rId1" o:title=""/>
              </v:shape>
              <o:OLEObject Type="Embed" ProgID="PBrush" ShapeID="_x0000_i1025" DrawAspect="Content" ObjectID="_1653461656" r:id="rId2"/>
            </w:object>
          </w:r>
        </w:p>
      </w:tc>
      <w:tc>
        <w:tcPr>
          <w:tcW w:w="4111" w:type="dxa"/>
          <w:vAlign w:val="center"/>
        </w:tcPr>
        <w:p w14:paraId="2CC77D67" w14:textId="428B37D6" w:rsidR="00D940DF" w:rsidRPr="00C6532E" w:rsidRDefault="005D2E67" w:rsidP="003F1DD3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534AAA">
            <w:t>1</w:t>
          </w:r>
          <w:r w:rsidR="001431C1">
            <w:t>26</w:t>
          </w:r>
          <w:r>
            <w:t xml:space="preserve"> – </w:t>
          </w:r>
          <w:r w:rsidR="00534AAA">
            <w:t xml:space="preserve">Julgar </w:t>
          </w:r>
          <w:r w:rsidR="001431C1">
            <w:t xml:space="preserve">Recurso </w:t>
          </w:r>
          <w:r w:rsidR="00534AAA">
            <w:t>Admissibilidade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64768C0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0D94F25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4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5"/>
  </w:num>
  <w:num w:numId="15">
    <w:abstractNumId w:val="29"/>
  </w:num>
  <w:num w:numId="16">
    <w:abstractNumId w:val="18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19"/>
  </w:num>
  <w:num w:numId="22">
    <w:abstractNumId w:val="7"/>
  </w:num>
  <w:num w:numId="23">
    <w:abstractNumId w:val="27"/>
  </w:num>
  <w:num w:numId="24">
    <w:abstractNumId w:val="2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7A2"/>
    <w:rsid w:val="000101F4"/>
    <w:rsid w:val="000103E1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2D2C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86786"/>
    <w:rsid w:val="00086F83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396"/>
    <w:rsid w:val="000C03AE"/>
    <w:rsid w:val="000C0B01"/>
    <w:rsid w:val="000C20BD"/>
    <w:rsid w:val="000C2B93"/>
    <w:rsid w:val="000C4D66"/>
    <w:rsid w:val="000C5036"/>
    <w:rsid w:val="000C5E93"/>
    <w:rsid w:val="000C7056"/>
    <w:rsid w:val="000C733E"/>
    <w:rsid w:val="000C7612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1B0C"/>
    <w:rsid w:val="00125048"/>
    <w:rsid w:val="001262DC"/>
    <w:rsid w:val="00131672"/>
    <w:rsid w:val="00134531"/>
    <w:rsid w:val="00134588"/>
    <w:rsid w:val="001346CA"/>
    <w:rsid w:val="00135D31"/>
    <w:rsid w:val="00137CB7"/>
    <w:rsid w:val="00140CEB"/>
    <w:rsid w:val="001418E1"/>
    <w:rsid w:val="00141C5E"/>
    <w:rsid w:val="00142655"/>
    <w:rsid w:val="00142DD4"/>
    <w:rsid w:val="001431C1"/>
    <w:rsid w:val="00143AA7"/>
    <w:rsid w:val="00143AE0"/>
    <w:rsid w:val="00145494"/>
    <w:rsid w:val="00145CB2"/>
    <w:rsid w:val="0014605A"/>
    <w:rsid w:val="0014788D"/>
    <w:rsid w:val="001510DA"/>
    <w:rsid w:val="00154239"/>
    <w:rsid w:val="00155E7D"/>
    <w:rsid w:val="00156AFD"/>
    <w:rsid w:val="00157E66"/>
    <w:rsid w:val="00160028"/>
    <w:rsid w:val="001624F9"/>
    <w:rsid w:val="00162BCE"/>
    <w:rsid w:val="00165338"/>
    <w:rsid w:val="00165659"/>
    <w:rsid w:val="00165932"/>
    <w:rsid w:val="00165A72"/>
    <w:rsid w:val="00165B69"/>
    <w:rsid w:val="00166F15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0FB1"/>
    <w:rsid w:val="0019459B"/>
    <w:rsid w:val="00194A9F"/>
    <w:rsid w:val="001971B3"/>
    <w:rsid w:val="001975BE"/>
    <w:rsid w:val="001978A0"/>
    <w:rsid w:val="001A1019"/>
    <w:rsid w:val="001A18A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B25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4B1"/>
    <w:rsid w:val="001D009C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32FC"/>
    <w:rsid w:val="001F6C31"/>
    <w:rsid w:val="001F741B"/>
    <w:rsid w:val="002028D7"/>
    <w:rsid w:val="00202FFA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414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4D4D"/>
    <w:rsid w:val="00266BFA"/>
    <w:rsid w:val="00267DC7"/>
    <w:rsid w:val="002712B3"/>
    <w:rsid w:val="00272819"/>
    <w:rsid w:val="00274416"/>
    <w:rsid w:val="00274559"/>
    <w:rsid w:val="00275F60"/>
    <w:rsid w:val="00276E96"/>
    <w:rsid w:val="00277737"/>
    <w:rsid w:val="002824D5"/>
    <w:rsid w:val="002838BF"/>
    <w:rsid w:val="00284C5F"/>
    <w:rsid w:val="00285628"/>
    <w:rsid w:val="002858A6"/>
    <w:rsid w:val="00285971"/>
    <w:rsid w:val="00287C8C"/>
    <w:rsid w:val="00290B40"/>
    <w:rsid w:val="002913A8"/>
    <w:rsid w:val="00291B19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1F1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70F"/>
    <w:rsid w:val="00303E6C"/>
    <w:rsid w:val="003053E1"/>
    <w:rsid w:val="00307363"/>
    <w:rsid w:val="00307A89"/>
    <w:rsid w:val="00310629"/>
    <w:rsid w:val="0031309A"/>
    <w:rsid w:val="0031332F"/>
    <w:rsid w:val="003133C5"/>
    <w:rsid w:val="0031453A"/>
    <w:rsid w:val="003150A6"/>
    <w:rsid w:val="0031761C"/>
    <w:rsid w:val="003215FB"/>
    <w:rsid w:val="00322EBD"/>
    <w:rsid w:val="00323C9E"/>
    <w:rsid w:val="00324A7D"/>
    <w:rsid w:val="003253EF"/>
    <w:rsid w:val="00326C94"/>
    <w:rsid w:val="003307B8"/>
    <w:rsid w:val="00330B03"/>
    <w:rsid w:val="00330D47"/>
    <w:rsid w:val="00332D3E"/>
    <w:rsid w:val="00333F4A"/>
    <w:rsid w:val="0033587E"/>
    <w:rsid w:val="00341835"/>
    <w:rsid w:val="003419D8"/>
    <w:rsid w:val="00341A6F"/>
    <w:rsid w:val="00342A09"/>
    <w:rsid w:val="00342AFD"/>
    <w:rsid w:val="00342BBB"/>
    <w:rsid w:val="00343A7E"/>
    <w:rsid w:val="00343D48"/>
    <w:rsid w:val="00344F6E"/>
    <w:rsid w:val="00347052"/>
    <w:rsid w:val="00347BB0"/>
    <w:rsid w:val="003510DD"/>
    <w:rsid w:val="0035240E"/>
    <w:rsid w:val="00353CEF"/>
    <w:rsid w:val="00353FE7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2889"/>
    <w:rsid w:val="003A47AB"/>
    <w:rsid w:val="003A5214"/>
    <w:rsid w:val="003A5A15"/>
    <w:rsid w:val="003A6E6C"/>
    <w:rsid w:val="003A6EF6"/>
    <w:rsid w:val="003B0E06"/>
    <w:rsid w:val="003B111B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6E78"/>
    <w:rsid w:val="003C7C29"/>
    <w:rsid w:val="003D09A1"/>
    <w:rsid w:val="003D12FE"/>
    <w:rsid w:val="003D2541"/>
    <w:rsid w:val="003D4F15"/>
    <w:rsid w:val="003D5767"/>
    <w:rsid w:val="003D72B3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5A5D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27771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55D1E"/>
    <w:rsid w:val="0046211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2E7F"/>
    <w:rsid w:val="00484544"/>
    <w:rsid w:val="00485B09"/>
    <w:rsid w:val="00487494"/>
    <w:rsid w:val="004905E2"/>
    <w:rsid w:val="004907F8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70"/>
    <w:rsid w:val="004C5ACC"/>
    <w:rsid w:val="004C76D1"/>
    <w:rsid w:val="004D000D"/>
    <w:rsid w:val="004D1D95"/>
    <w:rsid w:val="004D525E"/>
    <w:rsid w:val="004D60DE"/>
    <w:rsid w:val="004D7401"/>
    <w:rsid w:val="004D7FA8"/>
    <w:rsid w:val="004E1235"/>
    <w:rsid w:val="004E37DA"/>
    <w:rsid w:val="004E6355"/>
    <w:rsid w:val="004E6E4E"/>
    <w:rsid w:val="004F2D3C"/>
    <w:rsid w:val="004F5F85"/>
    <w:rsid w:val="004F6ABA"/>
    <w:rsid w:val="004F74DA"/>
    <w:rsid w:val="00500184"/>
    <w:rsid w:val="00506B74"/>
    <w:rsid w:val="00506FBC"/>
    <w:rsid w:val="00506FCD"/>
    <w:rsid w:val="00507328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4AAA"/>
    <w:rsid w:val="005376D3"/>
    <w:rsid w:val="0054075C"/>
    <w:rsid w:val="0054497B"/>
    <w:rsid w:val="00546631"/>
    <w:rsid w:val="00550A1A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66988"/>
    <w:rsid w:val="005676D8"/>
    <w:rsid w:val="005711B6"/>
    <w:rsid w:val="00572518"/>
    <w:rsid w:val="005731B7"/>
    <w:rsid w:val="00574128"/>
    <w:rsid w:val="00577620"/>
    <w:rsid w:val="00580668"/>
    <w:rsid w:val="005819CB"/>
    <w:rsid w:val="0058232E"/>
    <w:rsid w:val="00583119"/>
    <w:rsid w:val="0058318B"/>
    <w:rsid w:val="005834A3"/>
    <w:rsid w:val="00583D0E"/>
    <w:rsid w:val="00586BE7"/>
    <w:rsid w:val="00587974"/>
    <w:rsid w:val="0059179B"/>
    <w:rsid w:val="00593FA1"/>
    <w:rsid w:val="0059486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2E67"/>
    <w:rsid w:val="005D4539"/>
    <w:rsid w:val="005D5D2D"/>
    <w:rsid w:val="005E3CE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1D2"/>
    <w:rsid w:val="005F5CA8"/>
    <w:rsid w:val="005F65D6"/>
    <w:rsid w:val="005F681D"/>
    <w:rsid w:val="005F6896"/>
    <w:rsid w:val="006002CB"/>
    <w:rsid w:val="00602595"/>
    <w:rsid w:val="006036B0"/>
    <w:rsid w:val="006046E2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2AE5"/>
    <w:rsid w:val="00655914"/>
    <w:rsid w:val="00655BDB"/>
    <w:rsid w:val="00655DAF"/>
    <w:rsid w:val="00655E52"/>
    <w:rsid w:val="00656382"/>
    <w:rsid w:val="00660A75"/>
    <w:rsid w:val="00661809"/>
    <w:rsid w:val="006661A7"/>
    <w:rsid w:val="00670D39"/>
    <w:rsid w:val="006711F7"/>
    <w:rsid w:val="00671345"/>
    <w:rsid w:val="00677A54"/>
    <w:rsid w:val="00680AA2"/>
    <w:rsid w:val="00681976"/>
    <w:rsid w:val="006838C9"/>
    <w:rsid w:val="0068683D"/>
    <w:rsid w:val="0069198B"/>
    <w:rsid w:val="00694780"/>
    <w:rsid w:val="006959CB"/>
    <w:rsid w:val="00696BC0"/>
    <w:rsid w:val="006A0F13"/>
    <w:rsid w:val="006A1688"/>
    <w:rsid w:val="006A698D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87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07B71"/>
    <w:rsid w:val="00711079"/>
    <w:rsid w:val="0071116C"/>
    <w:rsid w:val="00711792"/>
    <w:rsid w:val="00712B6B"/>
    <w:rsid w:val="00712CFB"/>
    <w:rsid w:val="00713820"/>
    <w:rsid w:val="00715BED"/>
    <w:rsid w:val="00716230"/>
    <w:rsid w:val="00717DA4"/>
    <w:rsid w:val="007262FA"/>
    <w:rsid w:val="0072751F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5416"/>
    <w:rsid w:val="007763FC"/>
    <w:rsid w:val="007769F5"/>
    <w:rsid w:val="00780268"/>
    <w:rsid w:val="00780DC8"/>
    <w:rsid w:val="007811DE"/>
    <w:rsid w:val="00781B3F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491D"/>
    <w:rsid w:val="007B5796"/>
    <w:rsid w:val="007B6867"/>
    <w:rsid w:val="007C0290"/>
    <w:rsid w:val="007C3BFF"/>
    <w:rsid w:val="007C49AB"/>
    <w:rsid w:val="007C4D83"/>
    <w:rsid w:val="007C6621"/>
    <w:rsid w:val="007C6EB0"/>
    <w:rsid w:val="007D0C25"/>
    <w:rsid w:val="007D1D45"/>
    <w:rsid w:val="007D26EF"/>
    <w:rsid w:val="007D44A5"/>
    <w:rsid w:val="007D54D5"/>
    <w:rsid w:val="007D781B"/>
    <w:rsid w:val="007E260A"/>
    <w:rsid w:val="007E2C53"/>
    <w:rsid w:val="007E63B7"/>
    <w:rsid w:val="007F0509"/>
    <w:rsid w:val="007F225B"/>
    <w:rsid w:val="007F3695"/>
    <w:rsid w:val="007F645D"/>
    <w:rsid w:val="007F6639"/>
    <w:rsid w:val="007F71F4"/>
    <w:rsid w:val="007F7CB9"/>
    <w:rsid w:val="007F7FEF"/>
    <w:rsid w:val="008005CB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32B04"/>
    <w:rsid w:val="008402A6"/>
    <w:rsid w:val="00840460"/>
    <w:rsid w:val="0084158C"/>
    <w:rsid w:val="008449EF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523F"/>
    <w:rsid w:val="008561B4"/>
    <w:rsid w:val="00856F79"/>
    <w:rsid w:val="00861107"/>
    <w:rsid w:val="008617DC"/>
    <w:rsid w:val="00862F2D"/>
    <w:rsid w:val="00863636"/>
    <w:rsid w:val="008732A9"/>
    <w:rsid w:val="00874558"/>
    <w:rsid w:val="00874B98"/>
    <w:rsid w:val="00874EA4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C184D"/>
    <w:rsid w:val="008C18E2"/>
    <w:rsid w:val="008C3EF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0A8B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8CE"/>
    <w:rsid w:val="00905944"/>
    <w:rsid w:val="00905A4E"/>
    <w:rsid w:val="00905BC9"/>
    <w:rsid w:val="00906E50"/>
    <w:rsid w:val="009118CF"/>
    <w:rsid w:val="00912C94"/>
    <w:rsid w:val="00913662"/>
    <w:rsid w:val="009200CE"/>
    <w:rsid w:val="0092073F"/>
    <w:rsid w:val="00921551"/>
    <w:rsid w:val="009218EE"/>
    <w:rsid w:val="00922D03"/>
    <w:rsid w:val="0092457D"/>
    <w:rsid w:val="00925EBB"/>
    <w:rsid w:val="009261BC"/>
    <w:rsid w:val="00927FDD"/>
    <w:rsid w:val="00930B60"/>
    <w:rsid w:val="00932638"/>
    <w:rsid w:val="0093416A"/>
    <w:rsid w:val="0093496A"/>
    <w:rsid w:val="00935198"/>
    <w:rsid w:val="00940F9F"/>
    <w:rsid w:val="00941C57"/>
    <w:rsid w:val="00946DF5"/>
    <w:rsid w:val="009507A1"/>
    <w:rsid w:val="00951795"/>
    <w:rsid w:val="00951FBE"/>
    <w:rsid w:val="009526E3"/>
    <w:rsid w:val="00952B9D"/>
    <w:rsid w:val="0095352C"/>
    <w:rsid w:val="009538E4"/>
    <w:rsid w:val="009548ED"/>
    <w:rsid w:val="0095544B"/>
    <w:rsid w:val="00957A91"/>
    <w:rsid w:val="00961D2E"/>
    <w:rsid w:val="00963308"/>
    <w:rsid w:val="00963437"/>
    <w:rsid w:val="00964E33"/>
    <w:rsid w:val="00964EA1"/>
    <w:rsid w:val="00965F6F"/>
    <w:rsid w:val="0097225C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13AE"/>
    <w:rsid w:val="009A23E0"/>
    <w:rsid w:val="009A3384"/>
    <w:rsid w:val="009B0E3A"/>
    <w:rsid w:val="009B111C"/>
    <w:rsid w:val="009B16F6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191B"/>
    <w:rsid w:val="009E494C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3D4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4632"/>
    <w:rsid w:val="00A35C33"/>
    <w:rsid w:val="00A36609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429E"/>
    <w:rsid w:val="00A65B58"/>
    <w:rsid w:val="00A66BD6"/>
    <w:rsid w:val="00A70145"/>
    <w:rsid w:val="00A70350"/>
    <w:rsid w:val="00A71022"/>
    <w:rsid w:val="00A723B2"/>
    <w:rsid w:val="00A733F4"/>
    <w:rsid w:val="00A735A5"/>
    <w:rsid w:val="00A73CA0"/>
    <w:rsid w:val="00A7720C"/>
    <w:rsid w:val="00A77C61"/>
    <w:rsid w:val="00A8278A"/>
    <w:rsid w:val="00A82F6D"/>
    <w:rsid w:val="00A834A8"/>
    <w:rsid w:val="00A838F4"/>
    <w:rsid w:val="00A859BA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6EE"/>
    <w:rsid w:val="00AA6C1F"/>
    <w:rsid w:val="00AB1061"/>
    <w:rsid w:val="00AB43DE"/>
    <w:rsid w:val="00AB7942"/>
    <w:rsid w:val="00AC0061"/>
    <w:rsid w:val="00AC3D6D"/>
    <w:rsid w:val="00AC4B96"/>
    <w:rsid w:val="00AD0188"/>
    <w:rsid w:val="00AD7E87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5414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1EA"/>
    <w:rsid w:val="00B37829"/>
    <w:rsid w:val="00B378D2"/>
    <w:rsid w:val="00B4101A"/>
    <w:rsid w:val="00B410F5"/>
    <w:rsid w:val="00B41119"/>
    <w:rsid w:val="00B41C91"/>
    <w:rsid w:val="00B43814"/>
    <w:rsid w:val="00B4625F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447"/>
    <w:rsid w:val="00B63AFD"/>
    <w:rsid w:val="00B64E53"/>
    <w:rsid w:val="00B652B6"/>
    <w:rsid w:val="00B65B3F"/>
    <w:rsid w:val="00B67C92"/>
    <w:rsid w:val="00B71689"/>
    <w:rsid w:val="00B760F7"/>
    <w:rsid w:val="00B7668E"/>
    <w:rsid w:val="00B769D4"/>
    <w:rsid w:val="00B77D04"/>
    <w:rsid w:val="00B80987"/>
    <w:rsid w:val="00B820C4"/>
    <w:rsid w:val="00B825F7"/>
    <w:rsid w:val="00B8335B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324"/>
    <w:rsid w:val="00C13478"/>
    <w:rsid w:val="00C1528E"/>
    <w:rsid w:val="00C16430"/>
    <w:rsid w:val="00C17004"/>
    <w:rsid w:val="00C17ADA"/>
    <w:rsid w:val="00C20D06"/>
    <w:rsid w:val="00C2143A"/>
    <w:rsid w:val="00C21931"/>
    <w:rsid w:val="00C2207B"/>
    <w:rsid w:val="00C256AE"/>
    <w:rsid w:val="00C27407"/>
    <w:rsid w:val="00C27591"/>
    <w:rsid w:val="00C304F3"/>
    <w:rsid w:val="00C31A6B"/>
    <w:rsid w:val="00C31CDC"/>
    <w:rsid w:val="00C3356A"/>
    <w:rsid w:val="00C33D6A"/>
    <w:rsid w:val="00C33EA1"/>
    <w:rsid w:val="00C34721"/>
    <w:rsid w:val="00C367EB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30E2"/>
    <w:rsid w:val="00C64B05"/>
    <w:rsid w:val="00C6532E"/>
    <w:rsid w:val="00C6572B"/>
    <w:rsid w:val="00C67CD8"/>
    <w:rsid w:val="00C67D82"/>
    <w:rsid w:val="00C7173E"/>
    <w:rsid w:val="00C72510"/>
    <w:rsid w:val="00C75503"/>
    <w:rsid w:val="00C75D86"/>
    <w:rsid w:val="00C8198C"/>
    <w:rsid w:val="00C869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31A2"/>
    <w:rsid w:val="00CA45AB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0BF6"/>
    <w:rsid w:val="00CD2A1B"/>
    <w:rsid w:val="00CD45DB"/>
    <w:rsid w:val="00CD5D96"/>
    <w:rsid w:val="00CD5FF8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065F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1E2"/>
    <w:rsid w:val="00D1699F"/>
    <w:rsid w:val="00D175C7"/>
    <w:rsid w:val="00D214BE"/>
    <w:rsid w:val="00D21F1F"/>
    <w:rsid w:val="00D245A1"/>
    <w:rsid w:val="00D2582D"/>
    <w:rsid w:val="00D32351"/>
    <w:rsid w:val="00D33257"/>
    <w:rsid w:val="00D34193"/>
    <w:rsid w:val="00D34B41"/>
    <w:rsid w:val="00D361AC"/>
    <w:rsid w:val="00D379C1"/>
    <w:rsid w:val="00D4000A"/>
    <w:rsid w:val="00D41AAE"/>
    <w:rsid w:val="00D420D5"/>
    <w:rsid w:val="00D42BD5"/>
    <w:rsid w:val="00D435A7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BE9"/>
    <w:rsid w:val="00D57FE3"/>
    <w:rsid w:val="00D601AA"/>
    <w:rsid w:val="00D607F4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6B62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370"/>
    <w:rsid w:val="00DD5705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28AC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66D0D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26F8"/>
    <w:rsid w:val="00E937CB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C3D"/>
    <w:rsid w:val="00EB3D08"/>
    <w:rsid w:val="00EB7AD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166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2404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5BA3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1ABA"/>
    <w:rsid w:val="00F427B5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A87"/>
    <w:rsid w:val="00F912B0"/>
    <w:rsid w:val="00F94027"/>
    <w:rsid w:val="00F94B23"/>
    <w:rsid w:val="00F955F0"/>
    <w:rsid w:val="00FA012E"/>
    <w:rsid w:val="00FA5BDD"/>
    <w:rsid w:val="00FA7A49"/>
    <w:rsid w:val="00FA7FC7"/>
    <w:rsid w:val="00FA7FDE"/>
    <w:rsid w:val="00FB06D6"/>
    <w:rsid w:val="00FB0F15"/>
    <w:rsid w:val="00FB17B4"/>
    <w:rsid w:val="00FB3C8F"/>
    <w:rsid w:val="00FB3FDB"/>
    <w:rsid w:val="00FB5395"/>
    <w:rsid w:val="00FB5814"/>
    <w:rsid w:val="00FC3C16"/>
    <w:rsid w:val="00FC7630"/>
    <w:rsid w:val="00FD4864"/>
    <w:rsid w:val="00FD66CC"/>
    <w:rsid w:val="00FD74B5"/>
    <w:rsid w:val="00FD76D3"/>
    <w:rsid w:val="00FE046D"/>
    <w:rsid w:val="00FE2E2D"/>
    <w:rsid w:val="00FE42A5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9EF3-9BFC-43BF-BDD2-BF647457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29</TotalTime>
  <Pages>8</Pages>
  <Words>2793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17843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16</cp:revision>
  <cp:lastPrinted>2006-08-08T20:14:00Z</cp:lastPrinted>
  <dcterms:created xsi:type="dcterms:W3CDTF">2020-04-16T13:17:00Z</dcterms:created>
  <dcterms:modified xsi:type="dcterms:W3CDTF">2020-06-12T13:08:00Z</dcterms:modified>
</cp:coreProperties>
</file>