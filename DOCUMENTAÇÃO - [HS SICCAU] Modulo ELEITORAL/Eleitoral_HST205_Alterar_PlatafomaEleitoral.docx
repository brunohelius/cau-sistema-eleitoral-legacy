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787CEB54" w:rsidR="00A735A5" w:rsidRPr="002519E3" w:rsidRDefault="00825F00">
      <w:pPr>
        <w:pStyle w:val="TituloDocumento"/>
        <w:rPr>
          <w:sz w:val="52"/>
          <w:szCs w:val="52"/>
        </w:rPr>
      </w:pPr>
      <w:r w:rsidRPr="002519E3">
        <w:rPr>
          <w:sz w:val="52"/>
          <w:szCs w:val="52"/>
        </w:rPr>
        <w:fldChar w:fldCharType="begin"/>
      </w:r>
      <w:r w:rsidR="00C03F98" w:rsidRPr="002519E3">
        <w:rPr>
          <w:sz w:val="52"/>
          <w:szCs w:val="52"/>
        </w:rPr>
        <w:instrText xml:space="preserve"> ASK  NomeCasoUso "Inserir a identificaç</w:instrText>
      </w:r>
      <w:r w:rsidR="00C03F98" w:rsidRPr="002519E3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2519E3">
        <w:rPr>
          <w:sz w:val="52"/>
          <w:szCs w:val="52"/>
        </w:rPr>
        <w:fldChar w:fldCharType="separate"/>
      </w:r>
      <w:bookmarkStart w:id="0" w:name="NomeCasoUso"/>
      <w:r w:rsidR="00C03F98" w:rsidRPr="002519E3">
        <w:rPr>
          <w:sz w:val="52"/>
          <w:szCs w:val="52"/>
        </w:rPr>
        <w:t>### - Nome do Caso de Uso</w:t>
      </w:r>
      <w:bookmarkEnd w:id="0"/>
      <w:r w:rsidRPr="002519E3">
        <w:rPr>
          <w:sz w:val="52"/>
          <w:szCs w:val="52"/>
        </w:rPr>
        <w:fldChar w:fldCharType="end"/>
      </w:r>
      <w:r w:rsidR="00C3388A" w:rsidRPr="002519E3">
        <w:rPr>
          <w:sz w:val="52"/>
          <w:szCs w:val="52"/>
        </w:rPr>
        <w:t>HST</w:t>
      </w:r>
      <w:r w:rsidR="00566222">
        <w:rPr>
          <w:sz w:val="52"/>
          <w:szCs w:val="52"/>
        </w:rPr>
        <w:t>20</w:t>
      </w:r>
      <w:r w:rsidR="00D6407C">
        <w:rPr>
          <w:sz w:val="52"/>
          <w:szCs w:val="52"/>
        </w:rPr>
        <w:t>5</w:t>
      </w:r>
      <w:r w:rsidR="00C3388A" w:rsidRPr="002519E3">
        <w:rPr>
          <w:sz w:val="52"/>
          <w:szCs w:val="52"/>
        </w:rPr>
        <w:t>-</w:t>
      </w:r>
      <w:r w:rsidR="00AC1451" w:rsidRPr="002519E3">
        <w:rPr>
          <w:sz w:val="52"/>
          <w:szCs w:val="52"/>
        </w:rPr>
        <w:t xml:space="preserve"> </w:t>
      </w:r>
      <w:r w:rsidR="00A3150E">
        <w:rPr>
          <w:sz w:val="52"/>
          <w:szCs w:val="52"/>
        </w:rPr>
        <w:t>Alterar Plataforma Eleitoral</w:t>
      </w:r>
      <w:r w:rsidR="00D6740F" w:rsidRPr="002519E3">
        <w:rPr>
          <w:sz w:val="52"/>
          <w:szCs w:val="52"/>
        </w:rPr>
        <w:t xml:space="preserve">– </w:t>
      </w:r>
      <w:r w:rsidR="00A3150E">
        <w:rPr>
          <w:sz w:val="52"/>
          <w:szCs w:val="52"/>
        </w:rPr>
        <w:t>Profissional</w:t>
      </w:r>
    </w:p>
    <w:p w14:paraId="5ECACC84" w14:textId="0710FF88" w:rsidR="00AF2B52" w:rsidRPr="002519E3" w:rsidRDefault="00825F00" w:rsidP="00AF2B52">
      <w:pPr>
        <w:pStyle w:val="NomeProjeto"/>
      </w:pPr>
      <w:r w:rsidRPr="002519E3">
        <w:fldChar w:fldCharType="begin"/>
      </w:r>
      <w:r w:rsidR="00A735A5" w:rsidRPr="002519E3">
        <w:instrText xml:space="preserve"> ASK  NomePr</w:instrText>
      </w:r>
      <w:r w:rsidR="00C03F98" w:rsidRPr="002519E3">
        <w:instrText>oduto</w:instrText>
      </w:r>
      <w:r w:rsidR="00A735A5" w:rsidRPr="002519E3">
        <w:instrText xml:space="preserve"> "Informe o nome do </w:instrText>
      </w:r>
      <w:r w:rsidR="00C03F98" w:rsidRPr="002519E3">
        <w:instrText>produto</w:instrText>
      </w:r>
      <w:r w:rsidR="00A735A5" w:rsidRPr="002519E3">
        <w:instrText xml:space="preserve">"  \* MERGEFORMAT </w:instrText>
      </w:r>
      <w:r w:rsidRPr="002519E3">
        <w:fldChar w:fldCharType="separate"/>
      </w:r>
      <w:bookmarkStart w:id="1" w:name="NomeProjeto"/>
      <w:bookmarkStart w:id="2" w:name="NomeProduto"/>
      <w:r w:rsidR="00C03F98" w:rsidRPr="002519E3">
        <w:t>&lt;Nome do Produto&gt;</w:t>
      </w:r>
      <w:bookmarkEnd w:id="1"/>
      <w:bookmarkEnd w:id="2"/>
      <w:r w:rsidRPr="002519E3">
        <w:fldChar w:fldCharType="end"/>
      </w:r>
      <w:r w:rsidR="008E139D" w:rsidRPr="002519E3">
        <w:t xml:space="preserve">Sistema </w:t>
      </w:r>
      <w:r w:rsidR="00675004" w:rsidRPr="002519E3">
        <w:t>Processo Eleitoral</w:t>
      </w:r>
    </w:p>
    <w:p w14:paraId="5A8E73EC" w14:textId="19F2A185" w:rsidR="00A735A5" w:rsidRPr="002519E3" w:rsidRDefault="00825F00">
      <w:pPr>
        <w:pStyle w:val="NomeCliente"/>
      </w:pPr>
      <w:r w:rsidRPr="002519E3">
        <w:fldChar w:fldCharType="begin"/>
      </w:r>
      <w:r w:rsidR="00A735A5" w:rsidRPr="002519E3">
        <w:instrText xml:space="preserve"> ASK  NomeCliente "Informe o nome do cliente"  \* MERGEFORMAT </w:instrText>
      </w:r>
      <w:r w:rsidRPr="002519E3">
        <w:fldChar w:fldCharType="separate"/>
      </w:r>
      <w:bookmarkStart w:id="3" w:name="NomeCliente"/>
      <w:r w:rsidR="00C03F98" w:rsidRPr="002519E3">
        <w:t>&lt;Nome do cliente&gt;</w:t>
      </w:r>
      <w:bookmarkEnd w:id="3"/>
      <w:r w:rsidRPr="002519E3">
        <w:fldChar w:fldCharType="end"/>
      </w:r>
      <w:r w:rsidR="00FA0C73" w:rsidRPr="002519E3">
        <w:t>CAU</w:t>
      </w:r>
    </w:p>
    <w:p w14:paraId="26020D1D" w14:textId="77777777" w:rsidR="00A735A5" w:rsidRPr="002519E3" w:rsidRDefault="00A735A5">
      <w:pPr>
        <w:pStyle w:val="NomeCliente"/>
        <w:sectPr w:rsidR="00A735A5" w:rsidRPr="002519E3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2519E3" w:rsidRDefault="00E25943" w:rsidP="00E25943">
      <w:pPr>
        <w:pStyle w:val="Dica"/>
        <w:spacing w:after="0"/>
      </w:pPr>
    </w:p>
    <w:p w14:paraId="09D3AC62" w14:textId="77777777" w:rsidR="00A735A5" w:rsidRPr="002519E3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2519E3">
        <w:br w:type="page"/>
      </w:r>
      <w:r w:rsidRPr="002519E3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2519E3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A25E37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A25E37" w:rsidRDefault="00A735A5">
            <w:pPr>
              <w:jc w:val="center"/>
              <w:rPr>
                <w:b/>
                <w:bCs/>
              </w:rPr>
            </w:pPr>
            <w:r w:rsidRPr="00A25E37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A25E37" w:rsidRDefault="00A735A5">
            <w:pPr>
              <w:jc w:val="center"/>
              <w:rPr>
                <w:b/>
                <w:bCs/>
              </w:rPr>
            </w:pPr>
            <w:r w:rsidRPr="00A25E37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A25E37" w:rsidRDefault="00A735A5">
            <w:pPr>
              <w:jc w:val="center"/>
              <w:rPr>
                <w:b/>
                <w:bCs/>
              </w:rPr>
            </w:pPr>
            <w:r w:rsidRPr="00A25E37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A25E37" w:rsidRDefault="00A735A5">
            <w:pPr>
              <w:jc w:val="center"/>
              <w:rPr>
                <w:b/>
                <w:bCs/>
              </w:rPr>
            </w:pPr>
            <w:r w:rsidRPr="00A25E37">
              <w:rPr>
                <w:b/>
                <w:bCs/>
              </w:rPr>
              <w:t>Observações</w:t>
            </w:r>
          </w:p>
        </w:tc>
      </w:tr>
      <w:tr w:rsidR="00D45825" w:rsidRPr="002519E3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A25E37" w:rsidRDefault="00076318">
            <w:pPr>
              <w:jc w:val="center"/>
            </w:pPr>
            <w:r w:rsidRPr="00A25E37">
              <w:t>1.0</w:t>
            </w:r>
          </w:p>
        </w:tc>
        <w:tc>
          <w:tcPr>
            <w:tcW w:w="1425" w:type="dxa"/>
            <w:vAlign w:val="bottom"/>
          </w:tcPr>
          <w:p w14:paraId="3828512A" w14:textId="01015779" w:rsidR="00A735A5" w:rsidRPr="00A25E37" w:rsidRDefault="00A771D6" w:rsidP="00715C8B">
            <w:pPr>
              <w:jc w:val="center"/>
            </w:pPr>
            <w:r w:rsidRPr="00A25E37">
              <w:t>1</w:t>
            </w:r>
            <w:r w:rsidR="00715C8B">
              <w:t>5</w:t>
            </w:r>
            <w:r w:rsidR="005D249C" w:rsidRPr="00A25E37">
              <w:t>/</w:t>
            </w:r>
            <w:r w:rsidR="008F1424" w:rsidRPr="00A25E37">
              <w:t>0</w:t>
            </w:r>
            <w:r w:rsidR="002917B1" w:rsidRPr="00A25E37">
              <w:t>7</w:t>
            </w:r>
            <w:r w:rsidR="00076318" w:rsidRPr="00A25E37">
              <w:t>/20</w:t>
            </w:r>
            <w:r w:rsidR="008F1424" w:rsidRPr="00A25E37">
              <w:t>20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A25E37" w:rsidRDefault="00675004" w:rsidP="00675004">
            <w:pPr>
              <w:ind w:left="169"/>
              <w:jc w:val="left"/>
            </w:pPr>
            <w:r w:rsidRPr="00A25E37">
              <w:t>Cláudia Ávila</w:t>
            </w:r>
          </w:p>
        </w:tc>
        <w:tc>
          <w:tcPr>
            <w:tcW w:w="4203" w:type="dxa"/>
          </w:tcPr>
          <w:p w14:paraId="10E3D2AF" w14:textId="4F1A99E6" w:rsidR="00A735A5" w:rsidRPr="002519E3" w:rsidRDefault="00076318">
            <w:pPr>
              <w:ind w:left="174"/>
              <w:jc w:val="left"/>
            </w:pPr>
            <w:r w:rsidRPr="00A25E37">
              <w:t>Criação da história</w:t>
            </w:r>
            <w:r w:rsidR="00A771D6" w:rsidRPr="00A25E37">
              <w:t>, para atender à OS 1632</w:t>
            </w:r>
          </w:p>
        </w:tc>
      </w:tr>
    </w:tbl>
    <w:p w14:paraId="7FCD6DB3" w14:textId="77777777" w:rsidR="00A735A5" w:rsidRPr="002519E3" w:rsidRDefault="00A735A5">
      <w:pPr>
        <w:jc w:val="center"/>
        <w:rPr>
          <w:rFonts w:cs="Arial"/>
          <w:b/>
          <w:szCs w:val="22"/>
        </w:rPr>
      </w:pPr>
    </w:p>
    <w:p w14:paraId="06F66BDC" w14:textId="1261235C" w:rsidR="00A4247F" w:rsidRPr="002519E3" w:rsidRDefault="00A96CC0" w:rsidP="00A96CC0">
      <w:pPr>
        <w:tabs>
          <w:tab w:val="left" w:pos="6682"/>
        </w:tabs>
        <w:jc w:val="left"/>
        <w:rPr>
          <w:rFonts w:cs="Arial"/>
          <w:b/>
          <w:szCs w:val="22"/>
        </w:rPr>
      </w:pPr>
      <w:r w:rsidRPr="002519E3">
        <w:rPr>
          <w:rFonts w:cs="Arial"/>
          <w:b/>
          <w:szCs w:val="22"/>
        </w:rPr>
        <w:tab/>
      </w:r>
    </w:p>
    <w:p w14:paraId="369485E7" w14:textId="77777777" w:rsidR="00A4247F" w:rsidRPr="002519E3" w:rsidRDefault="00A4247F" w:rsidP="00A4247F">
      <w:pPr>
        <w:rPr>
          <w:rFonts w:cs="Arial"/>
          <w:szCs w:val="22"/>
        </w:rPr>
      </w:pPr>
    </w:p>
    <w:p w14:paraId="7AE1C47C" w14:textId="220F2DB5" w:rsidR="00A4247F" w:rsidRPr="002519E3" w:rsidRDefault="00241B02" w:rsidP="00241B02">
      <w:pPr>
        <w:tabs>
          <w:tab w:val="left" w:pos="3885"/>
        </w:tabs>
        <w:rPr>
          <w:rFonts w:cs="Arial"/>
          <w:szCs w:val="22"/>
        </w:rPr>
      </w:pPr>
      <w:r w:rsidRPr="002519E3">
        <w:rPr>
          <w:rFonts w:cs="Arial"/>
          <w:szCs w:val="22"/>
        </w:rPr>
        <w:tab/>
      </w:r>
    </w:p>
    <w:p w14:paraId="423BB385" w14:textId="77777777" w:rsidR="00A4247F" w:rsidRPr="002519E3" w:rsidRDefault="00A4247F" w:rsidP="00A4247F">
      <w:pPr>
        <w:rPr>
          <w:rFonts w:cs="Arial"/>
          <w:szCs w:val="22"/>
        </w:rPr>
      </w:pPr>
    </w:p>
    <w:p w14:paraId="0762D381" w14:textId="77777777" w:rsidR="00A4247F" w:rsidRPr="002519E3" w:rsidRDefault="00A4247F" w:rsidP="00A4247F">
      <w:pPr>
        <w:rPr>
          <w:rFonts w:cs="Arial"/>
          <w:szCs w:val="22"/>
        </w:rPr>
      </w:pPr>
    </w:p>
    <w:p w14:paraId="7558BBB3" w14:textId="77777777" w:rsidR="00A4247F" w:rsidRPr="002519E3" w:rsidRDefault="00A4247F" w:rsidP="00A4247F">
      <w:pPr>
        <w:rPr>
          <w:rFonts w:cs="Arial"/>
          <w:szCs w:val="22"/>
        </w:rPr>
      </w:pPr>
    </w:p>
    <w:p w14:paraId="6825B8F0" w14:textId="77777777" w:rsidR="00A4247F" w:rsidRPr="002519E3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2519E3" w:rsidRDefault="00A4247F" w:rsidP="00A4247F">
      <w:pPr>
        <w:tabs>
          <w:tab w:val="left" w:pos="420"/>
        </w:tabs>
        <w:rPr>
          <w:rFonts w:cs="Arial"/>
          <w:szCs w:val="22"/>
        </w:rPr>
      </w:pPr>
      <w:r w:rsidRPr="002519E3">
        <w:rPr>
          <w:rFonts w:cs="Arial"/>
          <w:szCs w:val="22"/>
        </w:rPr>
        <w:tab/>
      </w:r>
    </w:p>
    <w:p w14:paraId="22CC31A1" w14:textId="77777777" w:rsidR="00A735A5" w:rsidRPr="002519E3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2519E3">
        <w:rPr>
          <w:rFonts w:cs="Arial"/>
          <w:szCs w:val="22"/>
        </w:rPr>
        <w:br w:type="page"/>
      </w:r>
      <w:r w:rsidRPr="002519E3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2519E3" w:rsidRDefault="00A735A5">
      <w:pPr>
        <w:jc w:val="center"/>
        <w:rPr>
          <w:rFonts w:cs="Arial"/>
          <w:b/>
          <w:szCs w:val="22"/>
        </w:rPr>
      </w:pPr>
    </w:p>
    <w:p w14:paraId="7D7C374A" w14:textId="77777777" w:rsidR="00022FC1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2519E3">
        <w:fldChar w:fldCharType="begin"/>
      </w:r>
      <w:r w:rsidR="00A735A5" w:rsidRPr="002519E3">
        <w:instrText xml:space="preserve"> TOC \o "1-2" \h \z \u </w:instrText>
      </w:r>
      <w:r w:rsidRPr="002519E3">
        <w:fldChar w:fldCharType="separate"/>
      </w:r>
      <w:hyperlink w:anchor="_Toc46133377" w:history="1">
        <w:r w:rsidR="00022FC1" w:rsidRPr="003D3B8D">
          <w:rPr>
            <w:rStyle w:val="Hyperlink"/>
            <w:noProof/>
          </w:rPr>
          <w:t>HST-205– Alterar Plataforma e Redes Sociais - Profissional</w:t>
        </w:r>
        <w:r w:rsidR="00022FC1">
          <w:rPr>
            <w:noProof/>
            <w:webHidden/>
          </w:rPr>
          <w:tab/>
        </w:r>
        <w:r w:rsidR="00022FC1">
          <w:rPr>
            <w:noProof/>
            <w:webHidden/>
          </w:rPr>
          <w:fldChar w:fldCharType="begin"/>
        </w:r>
        <w:r w:rsidR="00022FC1">
          <w:rPr>
            <w:noProof/>
            <w:webHidden/>
          </w:rPr>
          <w:instrText xml:space="preserve"> PAGEREF _Toc46133377 \h </w:instrText>
        </w:r>
        <w:r w:rsidR="00022FC1">
          <w:rPr>
            <w:noProof/>
            <w:webHidden/>
          </w:rPr>
        </w:r>
        <w:r w:rsidR="00022FC1">
          <w:rPr>
            <w:noProof/>
            <w:webHidden/>
          </w:rPr>
          <w:fldChar w:fldCharType="separate"/>
        </w:r>
        <w:r w:rsidR="00022FC1">
          <w:rPr>
            <w:noProof/>
            <w:webHidden/>
          </w:rPr>
          <w:t>4</w:t>
        </w:r>
        <w:r w:rsidR="00022FC1">
          <w:rPr>
            <w:noProof/>
            <w:webHidden/>
          </w:rPr>
          <w:fldChar w:fldCharType="end"/>
        </w:r>
      </w:hyperlink>
    </w:p>
    <w:p w14:paraId="21620D4B" w14:textId="77777777" w:rsidR="00022FC1" w:rsidRDefault="00A93C1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33378" w:history="1">
        <w:r w:rsidR="00022FC1" w:rsidRPr="003D3B8D">
          <w:rPr>
            <w:rStyle w:val="Hyperlink"/>
            <w:noProof/>
          </w:rPr>
          <w:t>COMO Profissional;</w:t>
        </w:r>
        <w:r w:rsidR="00022FC1">
          <w:rPr>
            <w:noProof/>
            <w:webHidden/>
          </w:rPr>
          <w:tab/>
        </w:r>
        <w:r w:rsidR="00022FC1">
          <w:rPr>
            <w:noProof/>
            <w:webHidden/>
          </w:rPr>
          <w:fldChar w:fldCharType="begin"/>
        </w:r>
        <w:r w:rsidR="00022FC1">
          <w:rPr>
            <w:noProof/>
            <w:webHidden/>
          </w:rPr>
          <w:instrText xml:space="preserve"> PAGEREF _Toc46133378 \h </w:instrText>
        </w:r>
        <w:r w:rsidR="00022FC1">
          <w:rPr>
            <w:noProof/>
            <w:webHidden/>
          </w:rPr>
        </w:r>
        <w:r w:rsidR="00022FC1">
          <w:rPr>
            <w:noProof/>
            <w:webHidden/>
          </w:rPr>
          <w:fldChar w:fldCharType="separate"/>
        </w:r>
        <w:r w:rsidR="00022FC1">
          <w:rPr>
            <w:noProof/>
            <w:webHidden/>
          </w:rPr>
          <w:t>4</w:t>
        </w:r>
        <w:r w:rsidR="00022FC1">
          <w:rPr>
            <w:noProof/>
            <w:webHidden/>
          </w:rPr>
          <w:fldChar w:fldCharType="end"/>
        </w:r>
      </w:hyperlink>
    </w:p>
    <w:p w14:paraId="49A4B004" w14:textId="77777777" w:rsidR="00022FC1" w:rsidRDefault="00A93C1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33379" w:history="1">
        <w:r w:rsidR="00022FC1" w:rsidRPr="003D3B8D">
          <w:rPr>
            <w:rStyle w:val="Hyperlink"/>
            <w:noProof/>
          </w:rPr>
          <w:t>PARA alterar a plataforma eleitoral e as redes sociais;</w:t>
        </w:r>
        <w:r w:rsidR="00022FC1">
          <w:rPr>
            <w:noProof/>
            <w:webHidden/>
          </w:rPr>
          <w:tab/>
        </w:r>
        <w:r w:rsidR="00022FC1">
          <w:rPr>
            <w:noProof/>
            <w:webHidden/>
          </w:rPr>
          <w:fldChar w:fldCharType="begin"/>
        </w:r>
        <w:r w:rsidR="00022FC1">
          <w:rPr>
            <w:noProof/>
            <w:webHidden/>
          </w:rPr>
          <w:instrText xml:space="preserve"> PAGEREF _Toc46133379 \h </w:instrText>
        </w:r>
        <w:r w:rsidR="00022FC1">
          <w:rPr>
            <w:noProof/>
            <w:webHidden/>
          </w:rPr>
        </w:r>
        <w:r w:rsidR="00022FC1">
          <w:rPr>
            <w:noProof/>
            <w:webHidden/>
          </w:rPr>
          <w:fldChar w:fldCharType="separate"/>
        </w:r>
        <w:r w:rsidR="00022FC1">
          <w:rPr>
            <w:noProof/>
            <w:webHidden/>
          </w:rPr>
          <w:t>4</w:t>
        </w:r>
        <w:r w:rsidR="00022FC1">
          <w:rPr>
            <w:noProof/>
            <w:webHidden/>
          </w:rPr>
          <w:fldChar w:fldCharType="end"/>
        </w:r>
      </w:hyperlink>
    </w:p>
    <w:p w14:paraId="4E016504" w14:textId="77777777" w:rsidR="00022FC1" w:rsidRDefault="00A93C1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33380" w:history="1">
        <w:r w:rsidR="00022FC1" w:rsidRPr="003D3B8D">
          <w:rPr>
            <w:rStyle w:val="Hyperlink"/>
            <w:noProof/>
          </w:rPr>
          <w:t>PROTÓTIPO</w:t>
        </w:r>
        <w:r w:rsidR="00022FC1">
          <w:rPr>
            <w:noProof/>
            <w:webHidden/>
          </w:rPr>
          <w:tab/>
        </w:r>
        <w:r w:rsidR="00022FC1">
          <w:rPr>
            <w:noProof/>
            <w:webHidden/>
          </w:rPr>
          <w:fldChar w:fldCharType="begin"/>
        </w:r>
        <w:r w:rsidR="00022FC1">
          <w:rPr>
            <w:noProof/>
            <w:webHidden/>
          </w:rPr>
          <w:instrText xml:space="preserve"> PAGEREF _Toc46133380 \h </w:instrText>
        </w:r>
        <w:r w:rsidR="00022FC1">
          <w:rPr>
            <w:noProof/>
            <w:webHidden/>
          </w:rPr>
        </w:r>
        <w:r w:rsidR="00022FC1">
          <w:rPr>
            <w:noProof/>
            <w:webHidden/>
          </w:rPr>
          <w:fldChar w:fldCharType="separate"/>
        </w:r>
        <w:r w:rsidR="00022FC1">
          <w:rPr>
            <w:noProof/>
            <w:webHidden/>
          </w:rPr>
          <w:t>4</w:t>
        </w:r>
        <w:r w:rsidR="00022FC1">
          <w:rPr>
            <w:noProof/>
            <w:webHidden/>
          </w:rPr>
          <w:fldChar w:fldCharType="end"/>
        </w:r>
      </w:hyperlink>
    </w:p>
    <w:p w14:paraId="268D22F2" w14:textId="77777777" w:rsidR="00022FC1" w:rsidRDefault="00A93C1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33381" w:history="1">
        <w:r w:rsidR="00022FC1" w:rsidRPr="003D3B8D">
          <w:rPr>
            <w:rStyle w:val="Hyperlink"/>
            <w:noProof/>
          </w:rPr>
          <w:t>CRITÉRIOS DE ACEITE</w:t>
        </w:r>
        <w:r w:rsidR="00022FC1">
          <w:rPr>
            <w:noProof/>
            <w:webHidden/>
          </w:rPr>
          <w:tab/>
        </w:r>
        <w:r w:rsidR="00022FC1">
          <w:rPr>
            <w:noProof/>
            <w:webHidden/>
          </w:rPr>
          <w:fldChar w:fldCharType="begin"/>
        </w:r>
        <w:r w:rsidR="00022FC1">
          <w:rPr>
            <w:noProof/>
            <w:webHidden/>
          </w:rPr>
          <w:instrText xml:space="preserve"> PAGEREF _Toc46133381 \h </w:instrText>
        </w:r>
        <w:r w:rsidR="00022FC1">
          <w:rPr>
            <w:noProof/>
            <w:webHidden/>
          </w:rPr>
        </w:r>
        <w:r w:rsidR="00022FC1">
          <w:rPr>
            <w:noProof/>
            <w:webHidden/>
          </w:rPr>
          <w:fldChar w:fldCharType="separate"/>
        </w:r>
        <w:r w:rsidR="00022FC1">
          <w:rPr>
            <w:noProof/>
            <w:webHidden/>
          </w:rPr>
          <w:t>5</w:t>
        </w:r>
        <w:r w:rsidR="00022FC1">
          <w:rPr>
            <w:noProof/>
            <w:webHidden/>
          </w:rPr>
          <w:fldChar w:fldCharType="end"/>
        </w:r>
      </w:hyperlink>
    </w:p>
    <w:p w14:paraId="0F826540" w14:textId="77777777" w:rsidR="00022FC1" w:rsidRDefault="00A93C1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33382" w:history="1">
        <w:r w:rsidR="00022FC1" w:rsidRPr="003D3B8D">
          <w:rPr>
            <w:rStyle w:val="Hyperlink"/>
            <w:noProof/>
          </w:rPr>
          <w:t>INFORMAÇÕES COMPLEMENTARES</w:t>
        </w:r>
        <w:r w:rsidR="00022FC1">
          <w:rPr>
            <w:noProof/>
            <w:webHidden/>
          </w:rPr>
          <w:tab/>
        </w:r>
        <w:r w:rsidR="00022FC1">
          <w:rPr>
            <w:noProof/>
            <w:webHidden/>
          </w:rPr>
          <w:fldChar w:fldCharType="begin"/>
        </w:r>
        <w:r w:rsidR="00022FC1">
          <w:rPr>
            <w:noProof/>
            <w:webHidden/>
          </w:rPr>
          <w:instrText xml:space="preserve"> PAGEREF _Toc46133382 \h </w:instrText>
        </w:r>
        <w:r w:rsidR="00022FC1">
          <w:rPr>
            <w:noProof/>
            <w:webHidden/>
          </w:rPr>
        </w:r>
        <w:r w:rsidR="00022FC1">
          <w:rPr>
            <w:noProof/>
            <w:webHidden/>
          </w:rPr>
          <w:fldChar w:fldCharType="separate"/>
        </w:r>
        <w:r w:rsidR="00022FC1">
          <w:rPr>
            <w:noProof/>
            <w:webHidden/>
          </w:rPr>
          <w:t>7</w:t>
        </w:r>
        <w:r w:rsidR="00022FC1">
          <w:rPr>
            <w:noProof/>
            <w:webHidden/>
          </w:rPr>
          <w:fldChar w:fldCharType="end"/>
        </w:r>
      </w:hyperlink>
    </w:p>
    <w:p w14:paraId="46621B27" w14:textId="77777777" w:rsidR="00A735A5" w:rsidRPr="002519E3" w:rsidRDefault="00825F00">
      <w:r w:rsidRPr="002519E3">
        <w:fldChar w:fldCharType="end"/>
      </w:r>
    </w:p>
    <w:p w14:paraId="3CB87937" w14:textId="77777777" w:rsidR="00A735A5" w:rsidRPr="002519E3" w:rsidRDefault="00A735A5">
      <w:pPr>
        <w:pStyle w:val="Dica"/>
      </w:pPr>
    </w:p>
    <w:p w14:paraId="0C0F08DA" w14:textId="43A97073" w:rsidR="00A735A5" w:rsidRPr="002519E3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2519E3">
        <w:br w:type="page"/>
      </w:r>
      <w:bookmarkStart w:id="4" w:name="_Toc46133377"/>
      <w:r w:rsidR="00CE176F" w:rsidRPr="002519E3">
        <w:lastRenderedPageBreak/>
        <w:t>HST</w:t>
      </w:r>
      <w:r w:rsidR="00C03F98" w:rsidRPr="002519E3">
        <w:t>-</w:t>
      </w:r>
      <w:r w:rsidR="00566222">
        <w:t>20</w:t>
      </w:r>
      <w:r w:rsidR="00022FC1">
        <w:t>5</w:t>
      </w:r>
      <w:r w:rsidR="0035649F" w:rsidRPr="002519E3">
        <w:t xml:space="preserve">– </w:t>
      </w:r>
      <w:r w:rsidR="00022FC1">
        <w:t xml:space="preserve">Alterar Plataforma e Redes Sociais </w:t>
      </w:r>
      <w:r w:rsidR="002917B1">
        <w:t xml:space="preserve">- </w:t>
      </w:r>
      <w:r w:rsidR="00022FC1">
        <w:t>Profissional</w:t>
      </w:r>
      <w:bookmarkEnd w:id="4"/>
    </w:p>
    <w:p w14:paraId="37D34CD1" w14:textId="7E06F546" w:rsidR="002B1554" w:rsidRPr="002519E3" w:rsidRDefault="00CE176F" w:rsidP="00C64B05">
      <w:pPr>
        <w:pStyle w:val="Ttulo2"/>
        <w:numPr>
          <w:ilvl w:val="0"/>
          <w:numId w:val="0"/>
        </w:numPr>
        <w:rPr>
          <w:b w:val="0"/>
        </w:rPr>
      </w:pPr>
      <w:bookmarkStart w:id="5" w:name="_Toc46133378"/>
      <w:r w:rsidRPr="002519E3">
        <w:t>COMO</w:t>
      </w:r>
      <w:r w:rsidR="00C64B05" w:rsidRPr="002519E3">
        <w:t xml:space="preserve"> </w:t>
      </w:r>
      <w:r w:rsidR="00944FF9">
        <w:rPr>
          <w:b w:val="0"/>
        </w:rPr>
        <w:t>Profissional;</w:t>
      </w:r>
      <w:bookmarkEnd w:id="5"/>
    </w:p>
    <w:p w14:paraId="405BA23E" w14:textId="6BFC7590" w:rsidR="005D249C" w:rsidRPr="002519E3" w:rsidRDefault="00CE176F" w:rsidP="005D249C">
      <w:pPr>
        <w:pStyle w:val="EstiloPrototipo3"/>
      </w:pPr>
      <w:r w:rsidRPr="002519E3">
        <w:t>QUERO</w:t>
      </w:r>
      <w:r w:rsidR="005A4527" w:rsidRPr="002519E3">
        <w:t xml:space="preserve"> </w:t>
      </w:r>
      <w:r w:rsidR="001C0B4F" w:rsidRPr="002519E3">
        <w:rPr>
          <w:b w:val="0"/>
        </w:rPr>
        <w:t xml:space="preserve">acessar </w:t>
      </w:r>
      <w:r w:rsidR="00D9142C" w:rsidRPr="002519E3">
        <w:rPr>
          <w:b w:val="0"/>
        </w:rPr>
        <w:t>a chapas criada</w:t>
      </w:r>
      <w:r w:rsidR="00EE5DB4">
        <w:rPr>
          <w:b w:val="0"/>
        </w:rPr>
        <w:t>;</w:t>
      </w:r>
    </w:p>
    <w:p w14:paraId="38E7497A" w14:textId="180B8251" w:rsidR="00A735A5" w:rsidRPr="002519E3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46133379"/>
      <w:r w:rsidRPr="002519E3">
        <w:t>PAR</w:t>
      </w:r>
      <w:r w:rsidR="00CE176F" w:rsidRPr="002519E3">
        <w:t>A</w:t>
      </w:r>
      <w:r w:rsidR="005A4527" w:rsidRPr="002519E3">
        <w:t xml:space="preserve"> </w:t>
      </w:r>
      <w:r w:rsidR="00944FF9">
        <w:rPr>
          <w:b w:val="0"/>
        </w:rPr>
        <w:t>alterar a plataforma eleitoral e as redes sociais;</w:t>
      </w:r>
      <w:bookmarkEnd w:id="6"/>
    </w:p>
    <w:p w14:paraId="3F8EBB06" w14:textId="77777777" w:rsidR="00EF4113" w:rsidRPr="002519E3" w:rsidRDefault="00EF4113" w:rsidP="007569F0">
      <w:pPr>
        <w:pStyle w:val="Ttulo2"/>
        <w:numPr>
          <w:ilvl w:val="0"/>
          <w:numId w:val="0"/>
        </w:numPr>
      </w:pPr>
      <w:bookmarkStart w:id="7" w:name="_Toc7509864"/>
    </w:p>
    <w:p w14:paraId="6D3DAFD9" w14:textId="77777777" w:rsidR="007569F0" w:rsidRPr="002519E3" w:rsidRDefault="007569F0" w:rsidP="007569F0">
      <w:pPr>
        <w:pStyle w:val="Ttulo2"/>
        <w:numPr>
          <w:ilvl w:val="0"/>
          <w:numId w:val="0"/>
        </w:numPr>
      </w:pPr>
      <w:bookmarkStart w:id="8" w:name="_Toc46133380"/>
      <w:r w:rsidRPr="002519E3">
        <w:t>PROTÓTIPO</w:t>
      </w:r>
      <w:bookmarkEnd w:id="7"/>
      <w:bookmarkEnd w:id="8"/>
    </w:p>
    <w:p w14:paraId="41886A3A" w14:textId="0BF27E05" w:rsidR="00C46555" w:rsidRDefault="00944FF9" w:rsidP="003C4479">
      <w:pPr>
        <w:pStyle w:val="EstiloPrototipo3"/>
        <w:numPr>
          <w:ilvl w:val="0"/>
          <w:numId w:val="4"/>
        </w:numPr>
      </w:pPr>
      <w:bookmarkStart w:id="9" w:name="_Ref45897864"/>
      <w:r>
        <w:t>Alterar Plataforma Eleitoral e Redes Sociais</w:t>
      </w:r>
      <w:bookmarkEnd w:id="9"/>
    </w:p>
    <w:p w14:paraId="524B628F" w14:textId="1B9C224C" w:rsidR="00C46555" w:rsidRDefault="00944FF9" w:rsidP="00C46555">
      <w:pPr>
        <w:pStyle w:val="EstiloPrototipo3"/>
        <w:ind w:left="720"/>
      </w:pPr>
      <w:r>
        <w:rPr>
          <w:noProof/>
        </w:rPr>
        <w:drawing>
          <wp:inline distT="0" distB="0" distL="0" distR="0" wp14:anchorId="4FDC8491" wp14:editId="0A30F516">
            <wp:extent cx="5344504" cy="5553075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942" cy="55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FCA6" w14:textId="77777777" w:rsidR="00944FF9" w:rsidRDefault="00944FF9" w:rsidP="00C46555">
      <w:pPr>
        <w:pStyle w:val="EstiloPrototipo3"/>
        <w:ind w:left="720"/>
      </w:pPr>
    </w:p>
    <w:p w14:paraId="0952039B" w14:textId="77777777" w:rsidR="00944FF9" w:rsidRDefault="00944FF9" w:rsidP="00C46555">
      <w:pPr>
        <w:pStyle w:val="EstiloPrototipo3"/>
        <w:ind w:left="720"/>
      </w:pPr>
    </w:p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0" w:name="_Toc46133381"/>
      <w:r w:rsidRPr="002519E3">
        <w:lastRenderedPageBreak/>
        <w:t>CRITÉRIOS DE ACEITE</w:t>
      </w:r>
      <w:bookmarkEnd w:id="10"/>
    </w:p>
    <w:p w14:paraId="34F179F8" w14:textId="77777777" w:rsidR="0030370F" w:rsidRPr="002519E3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2519E3">
        <w:rPr>
          <w:b/>
          <w:color w:val="auto"/>
        </w:rPr>
        <w:t xml:space="preserve">Premissa: </w:t>
      </w:r>
    </w:p>
    <w:p w14:paraId="2F04924A" w14:textId="384B97B4" w:rsidR="00944FF9" w:rsidRDefault="00944FF9" w:rsidP="00087DD8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 w:rsidRPr="00F81208">
        <w:t xml:space="preserve">Esta história deve ser executada quando o usuário acessar </w:t>
      </w:r>
      <w:r>
        <w:t xml:space="preserve">no módulo profissional </w:t>
      </w:r>
      <w:r w:rsidRPr="00F81208">
        <w:t>a opção “Menu&gt;&gt;</w:t>
      </w:r>
      <w:r>
        <w:t xml:space="preserve">Chapa&gt;&gt;Cadastrar / </w:t>
      </w:r>
      <w:r w:rsidR="0080286B" w:rsidRPr="0080286B">
        <w:rPr>
          <w:highlight w:val="yellow"/>
        </w:rPr>
        <w:t>Acompanhar</w:t>
      </w:r>
      <w:r w:rsidRPr="0080286B">
        <w:rPr>
          <w:highlight w:val="yellow"/>
        </w:rPr>
        <w:t xml:space="preserve"> Chapa</w:t>
      </w:r>
    </w:p>
    <w:p w14:paraId="512E3882" w14:textId="77777777" w:rsidR="004B6C68" w:rsidRDefault="004B6C68" w:rsidP="004B6C68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753AAA84" w14:textId="77777777" w:rsidR="004B6C68" w:rsidRPr="002519E3" w:rsidRDefault="004B6C68" w:rsidP="004B6C68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2519E3">
        <w:rPr>
          <w:b/>
        </w:rPr>
        <w:t>Regras Gerais:</w:t>
      </w:r>
    </w:p>
    <w:p w14:paraId="13AD4CF4" w14:textId="3F9FF68D" w:rsidR="008D28E8" w:rsidRDefault="008B55D6" w:rsidP="00087DD8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>
        <w:t>Ao criar uma chapa na HST021, o sistema deve exibir o novo botão de “</w:t>
      </w:r>
      <w:r>
        <w:rPr>
          <w:noProof/>
        </w:rPr>
        <w:drawing>
          <wp:inline distT="0" distB="0" distL="0" distR="0" wp14:anchorId="175B7B1B" wp14:editId="2B8E7016">
            <wp:extent cx="457200" cy="110359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411" cy="11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”, na Aba “Plataforma Eleitora/Redes Sociais” na HST022;</w:t>
      </w:r>
    </w:p>
    <w:p w14:paraId="0A510C2A" w14:textId="77777777" w:rsidR="00580335" w:rsidRDefault="00580335" w:rsidP="00580335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49C5242" w14:textId="22295115" w:rsidR="008B55D6" w:rsidRDefault="008B55D6" w:rsidP="00087DD8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>
        <w:t>O sistema deve exibir o botão</w:t>
      </w:r>
      <w:r>
        <w:rPr>
          <w:noProof/>
        </w:rPr>
        <w:drawing>
          <wp:inline distT="0" distB="0" distL="0" distR="0" wp14:anchorId="77C980CC" wp14:editId="6193187C">
            <wp:extent cx="457200" cy="110359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411" cy="11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apenas os Responsável da Chapa;</w:t>
      </w:r>
    </w:p>
    <w:p w14:paraId="63F6F2D2" w14:textId="77777777" w:rsidR="0080286B" w:rsidRDefault="0080286B" w:rsidP="0080286B">
      <w:pPr>
        <w:pStyle w:val="PargrafodaLista"/>
      </w:pPr>
    </w:p>
    <w:p w14:paraId="67E9AEA7" w14:textId="55A412CE" w:rsidR="0080286B" w:rsidRPr="00A17252" w:rsidRDefault="0080286B" w:rsidP="00087DD8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highlight w:val="yellow"/>
        </w:rPr>
      </w:pPr>
      <w:r w:rsidRPr="00A17252">
        <w:rPr>
          <w:highlight w:val="yellow"/>
        </w:rPr>
        <w:t xml:space="preserve">O sistema deve permitir alterar a Plataforma das Chapas Concluída e Chapas não </w:t>
      </w:r>
      <w:r w:rsidR="00A17252" w:rsidRPr="00A17252">
        <w:rPr>
          <w:highlight w:val="yellow"/>
        </w:rPr>
        <w:t>Concluídas</w:t>
      </w:r>
      <w:r w:rsidRPr="00A17252">
        <w:rPr>
          <w:highlight w:val="yellow"/>
        </w:rPr>
        <w:t>;</w:t>
      </w:r>
    </w:p>
    <w:p w14:paraId="39F06467" w14:textId="1BA96880" w:rsidR="00CC1929" w:rsidRDefault="00CC1929" w:rsidP="007022D9">
      <w:pPr>
        <w:pStyle w:val="PargrafodaLista"/>
        <w:widowControl/>
        <w:autoSpaceDE/>
        <w:adjustRightInd/>
        <w:spacing w:after="200" w:line="276" w:lineRule="auto"/>
        <w:ind w:left="1276"/>
        <w:contextualSpacing/>
        <w:jc w:val="both"/>
      </w:pPr>
    </w:p>
    <w:p w14:paraId="13267D8A" w14:textId="77777777" w:rsidR="0008479E" w:rsidRDefault="0008479E" w:rsidP="007022D9">
      <w:pPr>
        <w:pStyle w:val="PargrafodaLista"/>
        <w:widowControl/>
        <w:autoSpaceDE/>
        <w:adjustRightInd/>
        <w:spacing w:after="200" w:line="276" w:lineRule="auto"/>
        <w:ind w:left="1276"/>
        <w:contextualSpacing/>
        <w:jc w:val="both"/>
      </w:pPr>
    </w:p>
    <w:p w14:paraId="4A27C275" w14:textId="31228307" w:rsidR="004B6C68" w:rsidRPr="002519E3" w:rsidRDefault="0022165E" w:rsidP="004B6C68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1" w:name="_Ref29396768"/>
      <w:r>
        <w:rPr>
          <w:b/>
        </w:rPr>
        <w:t>Alterar Plataforma Eleitoral/Redes Sociais</w:t>
      </w:r>
      <w:r w:rsidR="00580335">
        <w:rPr>
          <w:b/>
        </w:rPr>
        <w:t xml:space="preserve"> </w:t>
      </w:r>
    </w:p>
    <w:p w14:paraId="1409828E" w14:textId="0E0B75F4" w:rsidR="0022165E" w:rsidRDefault="0022165E" w:rsidP="0009641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O sistema deve permitir alterar a Plataforma Eleitoral/Redes Sociais </w:t>
      </w:r>
      <w:r w:rsidR="00192DDA">
        <w:rPr>
          <w:position w:val="3"/>
        </w:rPr>
        <w:t xml:space="preserve">na data de vigência da </w:t>
      </w:r>
      <w:r w:rsidR="00192DDA" w:rsidRPr="00192DDA">
        <w:rPr>
          <w:color w:val="31849B" w:themeColor="accent5" w:themeShade="BF"/>
          <w:position w:val="3"/>
        </w:rPr>
        <w:t>2.1 Atividade Secundária</w:t>
      </w:r>
      <w:r w:rsidR="00192DDA">
        <w:rPr>
          <w:position w:val="3"/>
        </w:rPr>
        <w:t>;</w:t>
      </w:r>
    </w:p>
    <w:p w14:paraId="5AD1FA68" w14:textId="77777777" w:rsidR="0022165E" w:rsidRDefault="0022165E" w:rsidP="0022165E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05B6F068" w14:textId="77777777" w:rsidR="0022165E" w:rsidRDefault="0022165E" w:rsidP="0009641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Após a </w:t>
      </w:r>
      <w:r w:rsidRPr="00192DDA">
        <w:rPr>
          <w:color w:val="31849B" w:themeColor="accent5" w:themeShade="BF"/>
          <w:position w:val="3"/>
        </w:rPr>
        <w:t xml:space="preserve">Data Fim da 2.1 </w:t>
      </w:r>
      <w:r>
        <w:rPr>
          <w:position w:val="3"/>
        </w:rPr>
        <w:t>o sistema deve ocultar o botão</w:t>
      </w:r>
      <w:r>
        <w:rPr>
          <w:noProof/>
        </w:rPr>
        <w:drawing>
          <wp:inline distT="0" distB="0" distL="0" distR="0" wp14:anchorId="39D5DFBB" wp14:editId="5CF4D7C2">
            <wp:extent cx="457200" cy="110359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411" cy="11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  <w:t xml:space="preserve">; </w:t>
      </w:r>
    </w:p>
    <w:p w14:paraId="08C304BC" w14:textId="77777777" w:rsidR="00192DDA" w:rsidRPr="00192DDA" w:rsidRDefault="00192DDA" w:rsidP="00192DDA">
      <w:pPr>
        <w:pStyle w:val="PargrafodaLista"/>
        <w:rPr>
          <w:position w:val="3"/>
        </w:rPr>
      </w:pPr>
    </w:p>
    <w:p w14:paraId="368AE013" w14:textId="547A9123" w:rsidR="00192DDA" w:rsidRPr="00D30DAD" w:rsidRDefault="00192DDA" w:rsidP="0009641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Ao acionar o botão</w:t>
      </w:r>
      <w:r>
        <w:rPr>
          <w:noProof/>
        </w:rPr>
        <w:drawing>
          <wp:inline distT="0" distB="0" distL="0" distR="0" wp14:anchorId="54F7F78B" wp14:editId="47E06909">
            <wp:extent cx="457200" cy="110359"/>
            <wp:effectExtent l="0" t="0" r="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411" cy="11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  <w:t xml:space="preserve">, o sistema deve habilitar </w:t>
      </w:r>
      <w:r w:rsidR="008B7A7B">
        <w:rPr>
          <w:position w:val="3"/>
        </w:rPr>
        <w:t xml:space="preserve">para alteração </w:t>
      </w:r>
      <w:r>
        <w:rPr>
          <w:position w:val="3"/>
        </w:rPr>
        <w:t xml:space="preserve">o campo </w:t>
      </w:r>
      <w:r w:rsidRPr="00313085">
        <w:rPr>
          <w:color w:val="31849B" w:themeColor="accent5" w:themeShade="BF"/>
          <w:position w:val="3"/>
        </w:rPr>
        <w:t>Cadastrar Plataforma Eleitoral UF</w:t>
      </w:r>
      <w:r>
        <w:rPr>
          <w:position w:val="3"/>
        </w:rPr>
        <w:t xml:space="preserve"> ou </w:t>
      </w:r>
      <w:r w:rsidRPr="00313085">
        <w:rPr>
          <w:color w:val="31849B" w:themeColor="accent5" w:themeShade="BF"/>
          <w:position w:val="3"/>
        </w:rPr>
        <w:t>IES</w:t>
      </w:r>
      <w:r>
        <w:rPr>
          <w:position w:val="3"/>
        </w:rPr>
        <w:t xml:space="preserve">; E o campo </w:t>
      </w:r>
      <w:r w:rsidRPr="00313085">
        <w:rPr>
          <w:color w:val="31849B" w:themeColor="accent5" w:themeShade="BF"/>
          <w:position w:val="3"/>
        </w:rPr>
        <w:t>Cadastrar Meios Oficia</w:t>
      </w:r>
      <w:r w:rsidR="00313085" w:rsidRPr="00313085">
        <w:rPr>
          <w:color w:val="31849B" w:themeColor="accent5" w:themeShade="BF"/>
          <w:position w:val="3"/>
        </w:rPr>
        <w:t>is de Propagandas</w:t>
      </w:r>
      <w:r w:rsidR="00313085">
        <w:rPr>
          <w:color w:val="auto"/>
          <w:position w:val="3"/>
        </w:rPr>
        <w:t>;</w:t>
      </w:r>
      <w:r w:rsidR="008B7A7B">
        <w:rPr>
          <w:color w:val="auto"/>
          <w:position w:val="3"/>
        </w:rPr>
        <w:t xml:space="preserve"> Para preenchimento dos campos acima citados, o sistema deve </w:t>
      </w:r>
      <w:r w:rsidR="00313085">
        <w:rPr>
          <w:color w:val="auto"/>
          <w:position w:val="3"/>
        </w:rPr>
        <w:t>segui</w:t>
      </w:r>
      <w:r w:rsidR="008B7A7B">
        <w:rPr>
          <w:color w:val="auto"/>
          <w:position w:val="3"/>
        </w:rPr>
        <w:t>r</w:t>
      </w:r>
      <w:r w:rsidR="00313085">
        <w:rPr>
          <w:color w:val="auto"/>
          <w:position w:val="3"/>
        </w:rPr>
        <w:t xml:space="preserve"> as regras contidas na HST021 e HST022;</w:t>
      </w:r>
    </w:p>
    <w:p w14:paraId="404F8726" w14:textId="77777777" w:rsidR="00D30DAD" w:rsidRPr="00D30DAD" w:rsidRDefault="00D30DAD" w:rsidP="00D30DAD">
      <w:pPr>
        <w:pStyle w:val="PargrafodaLista"/>
        <w:rPr>
          <w:position w:val="3"/>
        </w:rPr>
      </w:pPr>
    </w:p>
    <w:p w14:paraId="619F88CA" w14:textId="036F5A03" w:rsidR="00D30DAD" w:rsidRDefault="00D30DAD" w:rsidP="0009641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Ao acionar o </w:t>
      </w:r>
      <w:r w:rsidR="00DF2195">
        <w:rPr>
          <w:position w:val="3"/>
        </w:rPr>
        <w:t>botão</w:t>
      </w:r>
      <w:r w:rsidR="00DF2195">
        <w:rPr>
          <w:noProof/>
        </w:rPr>
        <w:drawing>
          <wp:inline distT="0" distB="0" distL="0" distR="0" wp14:anchorId="2CB8A5CD" wp14:editId="42BD7454">
            <wp:extent cx="457200" cy="110359"/>
            <wp:effectExtent l="0" t="0" r="0" b="444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411" cy="11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79E">
        <w:rPr>
          <w:position w:val="3"/>
        </w:rPr>
        <w:t xml:space="preserve"> </w:t>
      </w:r>
      <w:r w:rsidR="0008479E" w:rsidRPr="0008479E">
        <w:rPr>
          <w:color w:val="31849B" w:themeColor="accent5" w:themeShade="BF"/>
          <w:position w:val="3"/>
        </w:rPr>
        <w:t>[</w:t>
      </w:r>
      <w:r w:rsidR="0008479E" w:rsidRPr="0008479E">
        <w:rPr>
          <w:color w:val="31849B" w:themeColor="accent5" w:themeShade="BF"/>
          <w:position w:val="3"/>
        </w:rPr>
        <w:fldChar w:fldCharType="begin"/>
      </w:r>
      <w:r w:rsidR="0008479E" w:rsidRPr="0008479E">
        <w:rPr>
          <w:color w:val="31849B" w:themeColor="accent5" w:themeShade="BF"/>
          <w:position w:val="3"/>
        </w:rPr>
        <w:instrText xml:space="preserve"> REF _Ref45897864 \r \h </w:instrText>
      </w:r>
      <w:r w:rsidR="0008479E" w:rsidRPr="0008479E">
        <w:rPr>
          <w:color w:val="31849B" w:themeColor="accent5" w:themeShade="BF"/>
          <w:position w:val="3"/>
        </w:rPr>
      </w:r>
      <w:r w:rsidR="0008479E" w:rsidRPr="0008479E">
        <w:rPr>
          <w:color w:val="31849B" w:themeColor="accent5" w:themeShade="BF"/>
          <w:position w:val="3"/>
        </w:rPr>
        <w:fldChar w:fldCharType="separate"/>
      </w:r>
      <w:r w:rsidR="0008479E" w:rsidRPr="0008479E">
        <w:rPr>
          <w:color w:val="31849B" w:themeColor="accent5" w:themeShade="BF"/>
          <w:position w:val="3"/>
        </w:rPr>
        <w:t>P01</w:t>
      </w:r>
      <w:r w:rsidR="0008479E" w:rsidRPr="0008479E">
        <w:rPr>
          <w:color w:val="31849B" w:themeColor="accent5" w:themeShade="BF"/>
          <w:position w:val="3"/>
        </w:rPr>
        <w:fldChar w:fldCharType="end"/>
      </w:r>
      <w:r w:rsidR="0008479E" w:rsidRPr="0008479E">
        <w:rPr>
          <w:color w:val="31849B" w:themeColor="accent5" w:themeShade="BF"/>
          <w:position w:val="3"/>
        </w:rPr>
        <w:t>]</w:t>
      </w:r>
      <w:r w:rsidR="00DF2195">
        <w:rPr>
          <w:position w:val="3"/>
        </w:rPr>
        <w:t xml:space="preserve">, o sistema deve ocultar a opção </w:t>
      </w:r>
      <w:r w:rsidR="00DF2195" w:rsidRPr="0008479E">
        <w:rPr>
          <w:color w:val="31849B" w:themeColor="accent5" w:themeShade="BF"/>
          <w:position w:val="3"/>
        </w:rPr>
        <w:t>Alterar</w:t>
      </w:r>
      <w:r w:rsidR="00DF2195">
        <w:rPr>
          <w:position w:val="3"/>
        </w:rPr>
        <w:t xml:space="preserve"> e </w:t>
      </w:r>
      <w:r w:rsidR="0008479E">
        <w:rPr>
          <w:position w:val="3"/>
        </w:rPr>
        <w:t xml:space="preserve">deve </w:t>
      </w:r>
      <w:r w:rsidR="00DF2195">
        <w:rPr>
          <w:position w:val="3"/>
        </w:rPr>
        <w:t xml:space="preserve">exibir as opções </w:t>
      </w:r>
      <w:r w:rsidR="0008479E">
        <w:rPr>
          <w:noProof/>
        </w:rPr>
        <w:drawing>
          <wp:inline distT="0" distB="0" distL="0" distR="0" wp14:anchorId="25BC9666" wp14:editId="6DCF6A47">
            <wp:extent cx="1028700" cy="1143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3328" cy="12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FA7C" w14:textId="77777777" w:rsidR="0022165E" w:rsidRDefault="0022165E" w:rsidP="0022165E">
      <w:pPr>
        <w:pStyle w:val="PargrafodaLista"/>
        <w:rPr>
          <w:position w:val="3"/>
        </w:rPr>
      </w:pPr>
    </w:p>
    <w:p w14:paraId="61DCCC5A" w14:textId="1B0012AD" w:rsidR="0008479E" w:rsidRDefault="0008479E" w:rsidP="0008479E">
      <w:pPr>
        <w:pStyle w:val="PargrafodaLista"/>
        <w:ind w:left="2268"/>
        <w:rPr>
          <w:position w:val="3"/>
        </w:rPr>
      </w:pPr>
      <w:r>
        <w:rPr>
          <w:noProof/>
          <w:position w:val="3"/>
        </w:rPr>
        <w:lastRenderedPageBreak/>
        <w:drawing>
          <wp:inline distT="0" distB="0" distL="0" distR="0" wp14:anchorId="6CD9296C" wp14:editId="5A11FC2A">
            <wp:extent cx="3552093" cy="3690715"/>
            <wp:effectExtent l="0" t="0" r="0" b="508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282" cy="371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796D" w14:textId="77777777" w:rsidR="0008479E" w:rsidRDefault="0008479E" w:rsidP="0022165E">
      <w:pPr>
        <w:pStyle w:val="PargrafodaLista"/>
        <w:rPr>
          <w:position w:val="3"/>
        </w:rPr>
      </w:pPr>
    </w:p>
    <w:p w14:paraId="6A77378B" w14:textId="77777777" w:rsidR="0008479E" w:rsidRPr="0022165E" w:rsidRDefault="0008479E" w:rsidP="0022165E">
      <w:pPr>
        <w:pStyle w:val="PargrafodaLista"/>
        <w:rPr>
          <w:position w:val="3"/>
        </w:rPr>
      </w:pPr>
    </w:p>
    <w:p w14:paraId="5DB0FF40" w14:textId="17DC389B" w:rsidR="0008479E" w:rsidRDefault="0008479E" w:rsidP="00322FB0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Ao acionar a opção</w:t>
      </w:r>
      <w:r>
        <w:rPr>
          <w:noProof/>
        </w:rPr>
        <w:drawing>
          <wp:inline distT="0" distB="0" distL="0" distR="0" wp14:anchorId="73D5976C" wp14:editId="6D73BEAE">
            <wp:extent cx="615462" cy="148560"/>
            <wp:effectExtent l="0" t="0" r="0" b="444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936" cy="15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  <w:t>, o sistema deve armazenar as novas informaç</w:t>
      </w:r>
      <w:r w:rsidR="007C056E">
        <w:rPr>
          <w:position w:val="3"/>
        </w:rPr>
        <w:t>ões na base de dados, e deve exibir as atuais informações realizadas pelo ator;</w:t>
      </w:r>
    </w:p>
    <w:p w14:paraId="0BB83810" w14:textId="77777777" w:rsidR="00E80482" w:rsidRDefault="00E80482" w:rsidP="00E80482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65BD00A8" w14:textId="71CAF054" w:rsidR="007C056E" w:rsidRPr="0095588B" w:rsidRDefault="007C056E" w:rsidP="00322FB0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Ao salvar com sucesso, o sistema deve exibir mensagem </w:t>
      </w:r>
      <w:r w:rsidR="0095588B" w:rsidRPr="0095588B">
        <w:rPr>
          <w:color w:val="31849B" w:themeColor="accent5" w:themeShade="BF"/>
          <w:position w:val="3"/>
        </w:rPr>
        <w:t>[</w:t>
      </w:r>
      <w:r w:rsidR="0080286B">
        <w:rPr>
          <w:color w:val="31849B" w:themeColor="accent5" w:themeShade="BF"/>
          <w:position w:val="3"/>
        </w:rPr>
        <w:fldChar w:fldCharType="begin"/>
      </w:r>
      <w:r w:rsidR="0080286B">
        <w:rPr>
          <w:color w:val="31849B" w:themeColor="accent5" w:themeShade="BF"/>
          <w:position w:val="3"/>
        </w:rPr>
        <w:instrText xml:space="preserve"> REF _Ref46822355 \r \h </w:instrText>
      </w:r>
      <w:r w:rsidR="0080286B">
        <w:rPr>
          <w:color w:val="31849B" w:themeColor="accent5" w:themeShade="BF"/>
          <w:position w:val="3"/>
        </w:rPr>
      </w:r>
      <w:r w:rsidR="0080286B">
        <w:rPr>
          <w:color w:val="31849B" w:themeColor="accent5" w:themeShade="BF"/>
          <w:position w:val="3"/>
        </w:rPr>
        <w:fldChar w:fldCharType="separate"/>
      </w:r>
      <w:r w:rsidR="0080286B">
        <w:rPr>
          <w:color w:val="31849B" w:themeColor="accent5" w:themeShade="BF"/>
          <w:position w:val="3"/>
        </w:rPr>
        <w:t>ME03</w:t>
      </w:r>
      <w:r w:rsidR="0080286B">
        <w:rPr>
          <w:color w:val="31849B" w:themeColor="accent5" w:themeShade="BF"/>
          <w:position w:val="3"/>
        </w:rPr>
        <w:fldChar w:fldCharType="end"/>
      </w:r>
      <w:r w:rsidR="0095588B" w:rsidRPr="0095588B">
        <w:rPr>
          <w:color w:val="31849B" w:themeColor="accent5" w:themeShade="BF"/>
          <w:position w:val="3"/>
        </w:rPr>
        <w:t>]</w:t>
      </w:r>
      <w:r w:rsidR="0095588B">
        <w:rPr>
          <w:color w:val="000000" w:themeColor="text1"/>
          <w:position w:val="3"/>
        </w:rPr>
        <w:t>;</w:t>
      </w:r>
    </w:p>
    <w:p w14:paraId="3897C33A" w14:textId="77777777" w:rsidR="0095588B" w:rsidRPr="0095588B" w:rsidRDefault="0095588B" w:rsidP="0095588B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6A438485" w14:textId="5A55EDA9" w:rsidR="0095588B" w:rsidRPr="0095588B" w:rsidRDefault="0095588B" w:rsidP="00322FB0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Caso </w:t>
      </w:r>
      <w:r w:rsidRPr="00F81208">
        <w:rPr>
          <w:color w:val="auto"/>
        </w:rPr>
        <w:t xml:space="preserve">o ator acione a </w:t>
      </w:r>
      <w:r>
        <w:rPr>
          <w:color w:val="auto"/>
        </w:rPr>
        <w:t>outra Aba</w:t>
      </w:r>
      <w:r w:rsidRPr="00F81208">
        <w:rPr>
          <w:color w:val="auto"/>
        </w:rPr>
        <w:t>, o sistema deve validar se existe campos preenchidos/alterados, sem ter sido salvos, caso exista o sistema deve exibir mensagem</w:t>
      </w:r>
      <w:r>
        <w:rPr>
          <w:color w:val="auto"/>
        </w:rPr>
        <w:t xml:space="preserve"> </w:t>
      </w:r>
      <w:r w:rsidRPr="0095588B">
        <w:rPr>
          <w:color w:val="31849B" w:themeColor="accent5" w:themeShade="BF"/>
        </w:rPr>
        <w:t>[</w:t>
      </w:r>
      <w:r w:rsidRPr="0095588B">
        <w:rPr>
          <w:color w:val="31849B" w:themeColor="accent5" w:themeShade="BF"/>
        </w:rPr>
        <w:fldChar w:fldCharType="begin"/>
      </w:r>
      <w:r w:rsidRPr="0095588B">
        <w:rPr>
          <w:color w:val="31849B" w:themeColor="accent5" w:themeShade="BF"/>
        </w:rPr>
        <w:instrText xml:space="preserve"> REF _Ref45898520 \r \h </w:instrText>
      </w:r>
      <w:r w:rsidRPr="0095588B">
        <w:rPr>
          <w:color w:val="31849B" w:themeColor="accent5" w:themeShade="BF"/>
        </w:rPr>
      </w:r>
      <w:r w:rsidRPr="0095588B">
        <w:rPr>
          <w:color w:val="31849B" w:themeColor="accent5" w:themeShade="BF"/>
        </w:rPr>
        <w:fldChar w:fldCharType="separate"/>
      </w:r>
      <w:r w:rsidRPr="0095588B">
        <w:rPr>
          <w:color w:val="31849B" w:themeColor="accent5" w:themeShade="BF"/>
        </w:rPr>
        <w:t>ME02</w:t>
      </w:r>
      <w:r w:rsidRPr="0095588B">
        <w:rPr>
          <w:color w:val="31849B" w:themeColor="accent5" w:themeShade="BF"/>
        </w:rPr>
        <w:fldChar w:fldCharType="end"/>
      </w:r>
      <w:r w:rsidRPr="0095588B">
        <w:rPr>
          <w:color w:val="31849B" w:themeColor="accent5" w:themeShade="BF"/>
        </w:rPr>
        <w:t>]</w:t>
      </w:r>
    </w:p>
    <w:p w14:paraId="46449A4A" w14:textId="77777777" w:rsidR="0095588B" w:rsidRPr="0095588B" w:rsidRDefault="0095588B" w:rsidP="0095588B">
      <w:pPr>
        <w:pStyle w:val="PargrafodaLista"/>
        <w:rPr>
          <w:position w:val="3"/>
        </w:rPr>
      </w:pPr>
    </w:p>
    <w:p w14:paraId="568B5891" w14:textId="77777777" w:rsidR="0095588B" w:rsidRPr="00F81208" w:rsidRDefault="0095588B" w:rsidP="0095588B">
      <w:pPr>
        <w:pStyle w:val="PargrafodaLista"/>
        <w:widowControl/>
        <w:numPr>
          <w:ilvl w:val="0"/>
          <w:numId w:val="18"/>
        </w:numPr>
        <w:autoSpaceDE/>
        <w:adjustRightInd/>
        <w:spacing w:after="200" w:line="276" w:lineRule="auto"/>
        <w:ind w:left="1418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F81208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Caso o ator selecione a Opção </w:t>
      </w:r>
      <w:r w:rsidRPr="00F81208">
        <w:rPr>
          <w:u w:val="single"/>
          <w14:textFill>
            <w14:solidFill>
              <w14:srgbClr w14:val="000000">
                <w14:lumMod w14:val="75000"/>
              </w14:srgbClr>
            </w14:solidFill>
          </w14:textFill>
        </w:rPr>
        <w:t>SIM</w:t>
      </w:r>
      <w:r w:rsidRPr="00F81208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, o sistema </w:t>
      </w:r>
      <w:r w:rsidRPr="00F81208">
        <w:rPr>
          <w:color w:val="auto"/>
          <w:u w:val="single"/>
        </w:rPr>
        <w:t>NÃO</w:t>
      </w:r>
      <w:r w:rsidRPr="00F81208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deve salvar </w:t>
      </w:r>
      <w:r w:rsidRPr="00F81208">
        <w:rPr>
          <w:color w:val="auto"/>
        </w:rPr>
        <w:t xml:space="preserve">os dados. </w:t>
      </w:r>
    </w:p>
    <w:p w14:paraId="3AD1A026" w14:textId="77777777" w:rsidR="0095588B" w:rsidRPr="00F81208" w:rsidRDefault="0095588B" w:rsidP="0095588B">
      <w:pPr>
        <w:pStyle w:val="PargrafodaLista"/>
        <w:widowControl/>
        <w:numPr>
          <w:ilvl w:val="0"/>
          <w:numId w:val="18"/>
        </w:numPr>
        <w:autoSpaceDE/>
        <w:autoSpaceDN/>
        <w:adjustRightInd/>
        <w:spacing w:after="200" w:line="276" w:lineRule="auto"/>
        <w:ind w:left="1418"/>
        <w:contextualSpacing/>
        <w:jc w:val="both"/>
      </w:pPr>
      <w:r w:rsidRPr="00F81208">
        <w:t>Caso o ator seleciona a opção de “NÃO” da mensagem, o sistema cancela a solicitação e permanece na mesma tela.</w:t>
      </w:r>
    </w:p>
    <w:p w14:paraId="7C1B8184" w14:textId="77777777" w:rsidR="0095588B" w:rsidRDefault="0095588B" w:rsidP="0095588B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6655D692" w14:textId="76744661" w:rsidR="0008479E" w:rsidRDefault="0008479E" w:rsidP="00322FB0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As antigas informações deve ser armazenadas</w:t>
      </w:r>
      <w:r w:rsidR="007C056E">
        <w:rPr>
          <w:position w:val="3"/>
        </w:rPr>
        <w:t>,</w:t>
      </w:r>
      <w:r>
        <w:rPr>
          <w:position w:val="3"/>
        </w:rPr>
        <w:t xml:space="preserve"> para ser exibidas no histórico do módulo Corporativo;</w:t>
      </w:r>
    </w:p>
    <w:p w14:paraId="6E58CC9A" w14:textId="77777777" w:rsidR="0008479E" w:rsidRDefault="0008479E" w:rsidP="0008479E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7EA2B9EE" w14:textId="776703C8" w:rsidR="0008479E" w:rsidRDefault="0008479E" w:rsidP="00322FB0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Ao acionar a opção</w:t>
      </w:r>
      <w:r>
        <w:rPr>
          <w:noProof/>
        </w:rPr>
        <w:drawing>
          <wp:inline distT="0" distB="0" distL="0" distR="0" wp14:anchorId="260E9502" wp14:editId="763DE780">
            <wp:extent cx="633046" cy="152804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2037" cy="15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  <w:t>, o sistema deve cancelar as alterações informadas/realizadas;</w:t>
      </w:r>
    </w:p>
    <w:p w14:paraId="43C3CAD5" w14:textId="77777777" w:rsidR="0008479E" w:rsidRPr="0008479E" w:rsidRDefault="0008479E" w:rsidP="0008479E">
      <w:pPr>
        <w:pStyle w:val="PargrafodaLista"/>
        <w:rPr>
          <w:position w:val="3"/>
        </w:rPr>
      </w:pPr>
    </w:p>
    <w:p w14:paraId="500AE0FB" w14:textId="422F2557" w:rsidR="0022165E" w:rsidRPr="0080286B" w:rsidRDefault="0022165E" w:rsidP="00322FB0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313085">
        <w:rPr>
          <w:position w:val="3"/>
        </w:rPr>
        <w:t xml:space="preserve">Após a Data Fim da 2.1, o sistema deve possibilitar </w:t>
      </w:r>
      <w:r w:rsidR="00192DDA" w:rsidRPr="008B7A7B">
        <w:rPr>
          <w:b/>
          <w:position w:val="3"/>
        </w:rPr>
        <w:t>APENAS</w:t>
      </w:r>
      <w:r w:rsidRPr="00313085">
        <w:rPr>
          <w:position w:val="3"/>
        </w:rPr>
        <w:t xml:space="preserve"> a </w:t>
      </w:r>
      <w:r w:rsidRPr="0080286B">
        <w:rPr>
          <w:position w:val="3"/>
        </w:rPr>
        <w:t xml:space="preserve">inclusão de Meios Oficias de </w:t>
      </w:r>
      <w:r w:rsidR="00192DDA" w:rsidRPr="0080286B">
        <w:rPr>
          <w:position w:val="3"/>
        </w:rPr>
        <w:t>Programada na opção “</w:t>
      </w:r>
      <w:r w:rsidR="00192DDA" w:rsidRPr="0080286B">
        <w:rPr>
          <w:b/>
          <w:color w:val="31849B" w:themeColor="accent5" w:themeShade="BF"/>
          <w:position w:val="3"/>
        </w:rPr>
        <w:t>Outros</w:t>
      </w:r>
      <w:r w:rsidR="00192DDA" w:rsidRPr="0080286B">
        <w:rPr>
          <w:position w:val="3"/>
        </w:rPr>
        <w:t xml:space="preserve">”, possibilitando incluir ou excluir </w:t>
      </w:r>
      <w:r w:rsidR="00313085" w:rsidRPr="0080286B">
        <w:rPr>
          <w:position w:val="3"/>
        </w:rPr>
        <w:t>meios oficiais</w:t>
      </w:r>
      <w:r w:rsidR="00C7056B" w:rsidRPr="0080286B">
        <w:rPr>
          <w:position w:val="3"/>
        </w:rPr>
        <w:t>, até a Data fim da Eleição</w:t>
      </w:r>
      <w:r w:rsidR="00192DDA" w:rsidRPr="0080286B">
        <w:rPr>
          <w:position w:val="3"/>
        </w:rPr>
        <w:t>;</w:t>
      </w:r>
      <w:r w:rsidR="00313085" w:rsidRPr="0080286B">
        <w:rPr>
          <w:position w:val="3"/>
        </w:rPr>
        <w:t xml:space="preserve"> A</w:t>
      </w:r>
      <w:r w:rsidR="00192DDA" w:rsidRPr="0080286B">
        <w:rPr>
          <w:position w:val="3"/>
        </w:rPr>
        <w:t>s opções</w:t>
      </w:r>
      <w:r w:rsidR="00192DDA" w:rsidRPr="0080286B">
        <w:rPr>
          <w:noProof/>
        </w:rPr>
        <w:drawing>
          <wp:inline distT="0" distB="0" distL="0" distR="0" wp14:anchorId="754916B6" wp14:editId="126E4DB7">
            <wp:extent cx="161925" cy="1619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265" cy="1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DDA" w:rsidRPr="0080286B">
        <w:rPr>
          <w:noProof/>
        </w:rPr>
        <w:drawing>
          <wp:inline distT="0" distB="0" distL="0" distR="0" wp14:anchorId="08B38E92" wp14:editId="643EF99C">
            <wp:extent cx="161925" cy="1619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265" cy="1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DDA" w:rsidRPr="0080286B">
        <w:rPr>
          <w:position w:val="3"/>
        </w:rPr>
        <w:t xml:space="preserve"> </w:t>
      </w:r>
      <w:r w:rsidR="00192DDA" w:rsidRPr="0080286B">
        <w:rPr>
          <w:noProof/>
        </w:rPr>
        <w:drawing>
          <wp:inline distT="0" distB="0" distL="0" distR="0" wp14:anchorId="5E58616F" wp14:editId="20DCA2FC">
            <wp:extent cx="180975" cy="18097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355" cy="1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DDA" w:rsidRPr="0080286B">
        <w:rPr>
          <w:position w:val="3"/>
        </w:rPr>
        <w:t xml:space="preserve"> </w:t>
      </w:r>
      <w:r w:rsidR="00192DDA" w:rsidRPr="0080286B">
        <w:rPr>
          <w:noProof/>
        </w:rPr>
        <w:drawing>
          <wp:inline distT="0" distB="0" distL="0" distR="0" wp14:anchorId="7902A011" wp14:editId="020B5F85">
            <wp:extent cx="161925" cy="1619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265" cy="1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DDA" w:rsidRPr="0080286B">
        <w:rPr>
          <w:position w:val="3"/>
        </w:rPr>
        <w:t xml:space="preserve"> devem permanecer desabilitadas</w:t>
      </w:r>
      <w:r w:rsidR="008B7A7B" w:rsidRPr="0080286B">
        <w:rPr>
          <w:position w:val="3"/>
        </w:rPr>
        <w:t xml:space="preserve"> para alteração</w:t>
      </w:r>
      <w:r w:rsidR="00313085" w:rsidRPr="0080286B">
        <w:rPr>
          <w:position w:val="3"/>
        </w:rPr>
        <w:t>;</w:t>
      </w:r>
    </w:p>
    <w:p w14:paraId="1D6A2426" w14:textId="125D88B3" w:rsidR="0022165E" w:rsidRPr="0022165E" w:rsidRDefault="00192DDA" w:rsidP="00192DDA">
      <w:pPr>
        <w:pStyle w:val="PargrafodaLista"/>
        <w:ind w:left="1276"/>
        <w:rPr>
          <w:position w:val="3"/>
        </w:rPr>
      </w:pPr>
      <w:r w:rsidRPr="0080286B">
        <w:rPr>
          <w:noProof/>
          <w:position w:val="3"/>
        </w:rPr>
        <w:lastRenderedPageBreak/>
        <w:drawing>
          <wp:inline distT="0" distB="0" distL="0" distR="0" wp14:anchorId="2F4F6F85" wp14:editId="55299050">
            <wp:extent cx="3790950" cy="147251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124" cy="148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23578" w14:textId="77777777" w:rsidR="0022165E" w:rsidRDefault="0022165E" w:rsidP="00313085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bookmarkEnd w:id="11"/>
    <w:p w14:paraId="6FD94ADA" w14:textId="77777777" w:rsidR="005364E1" w:rsidRDefault="005364E1" w:rsidP="005364E1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2E52C9D0" w14:textId="754B9976" w:rsidR="00F37405" w:rsidRDefault="00F37405" w:rsidP="005364E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Conforme já informado, após a Data Fim da 2.1 ao acionar o botão</w:t>
      </w:r>
      <w:r>
        <w:rPr>
          <w:noProof/>
        </w:rPr>
        <w:drawing>
          <wp:inline distT="0" distB="0" distL="0" distR="0" wp14:anchorId="1B5C2F2D" wp14:editId="3A8A8067">
            <wp:extent cx="457200" cy="110359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411" cy="11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  <w:t xml:space="preserve">, o sistema deve habitar só o campo “OUTROS”, ao realizar uma alteração/inclusão no campo OUTROS, o sistema deve exibir o botão </w:t>
      </w:r>
      <w:r w:rsidRPr="00F37405">
        <w:rPr>
          <w:color w:val="31849B" w:themeColor="accent5" w:themeShade="BF"/>
          <w:position w:val="3"/>
        </w:rPr>
        <w:t>Salvar</w:t>
      </w:r>
      <w:r>
        <w:rPr>
          <w:position w:val="3"/>
        </w:rPr>
        <w:t xml:space="preserve"> ou </w:t>
      </w:r>
      <w:r w:rsidRPr="00F37405">
        <w:rPr>
          <w:color w:val="31849B" w:themeColor="accent5" w:themeShade="BF"/>
          <w:position w:val="3"/>
        </w:rPr>
        <w:t>Cancelar</w:t>
      </w:r>
      <w:r>
        <w:rPr>
          <w:position w:val="3"/>
        </w:rPr>
        <w:t>;</w:t>
      </w:r>
    </w:p>
    <w:p w14:paraId="28FFBB2E" w14:textId="3914FD71" w:rsidR="00F37405" w:rsidRDefault="00F37405" w:rsidP="00F37405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bookmarkStart w:id="12" w:name="_GoBack"/>
      <w:bookmarkEnd w:id="12"/>
    </w:p>
    <w:p w14:paraId="3679E6D7" w14:textId="77777777" w:rsidR="003334B5" w:rsidRPr="002519E3" w:rsidRDefault="003334B5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2519E3" w:rsidRDefault="00EB6FEF" w:rsidP="00913787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contextualSpacing/>
        <w:jc w:val="both"/>
      </w:pPr>
      <w:r w:rsidRPr="002519E3">
        <w:rPr>
          <w:b/>
        </w:rPr>
        <w:t>Mensagem:</w:t>
      </w: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3334B5" w:rsidRPr="002519E3" w14:paraId="05C3487A" w14:textId="77777777" w:rsidTr="00B45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957BB90" w14:textId="77777777" w:rsidR="003334B5" w:rsidRPr="002519E3" w:rsidRDefault="003334B5" w:rsidP="00B4592C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4"/>
                <w:szCs w:val="24"/>
              </w:rPr>
              <w:t>Mensagens</w:t>
            </w:r>
          </w:p>
        </w:tc>
      </w:tr>
      <w:tr w:rsidR="003334B5" w:rsidRPr="002519E3" w14:paraId="2A45DAB2" w14:textId="77777777" w:rsidTr="00B4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2FC01689" w14:textId="77777777" w:rsidR="003334B5" w:rsidRPr="002519E3" w:rsidRDefault="003334B5" w:rsidP="00B4592C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772D51AB" w14:textId="77777777" w:rsidR="003334B5" w:rsidRPr="002519E3" w:rsidRDefault="003334B5" w:rsidP="00B4592C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20A30D67" w14:textId="77777777" w:rsidR="003334B5" w:rsidRPr="002519E3" w:rsidRDefault="003334B5" w:rsidP="00B4592C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Ações</w:t>
            </w:r>
          </w:p>
        </w:tc>
      </w:tr>
      <w:tr w:rsidR="003334B5" w:rsidRPr="002519E3" w14:paraId="3BE881C0" w14:textId="77777777" w:rsidTr="00B45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54E3B3EE" w14:textId="77777777" w:rsidR="003334B5" w:rsidRPr="002519E3" w:rsidRDefault="003334B5" w:rsidP="003334B5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3" w:name="_Ref12023348"/>
          </w:p>
        </w:tc>
        <w:bookmarkEnd w:id="13"/>
        <w:tc>
          <w:tcPr>
            <w:tcW w:w="6276" w:type="dxa"/>
          </w:tcPr>
          <w:p w14:paraId="5A1946C1" w14:textId="5AFDEE86" w:rsidR="003334B5" w:rsidRPr="002519E3" w:rsidRDefault="003334B5" w:rsidP="003334B5">
            <w:pPr>
              <w:spacing w:after="0"/>
              <w:rPr>
                <w:rFonts w:cs="Arial"/>
                <w:sz w:val="18"/>
                <w:szCs w:val="18"/>
              </w:rPr>
            </w:pPr>
            <w:r w:rsidRPr="002519E3">
              <w:rPr>
                <w:rFonts w:cs="Arial"/>
                <w:sz w:val="18"/>
                <w:szCs w:val="18"/>
              </w:rPr>
              <w:t xml:space="preserve">Deseja realmente </w:t>
            </w:r>
            <w:r w:rsidR="007C056E">
              <w:rPr>
                <w:rFonts w:cs="Arial"/>
                <w:sz w:val="18"/>
                <w:szCs w:val="18"/>
              </w:rPr>
              <w:t>alterar as informações</w:t>
            </w:r>
            <w:r w:rsidRPr="002519E3">
              <w:rPr>
                <w:rFonts w:cs="Arial"/>
                <w:sz w:val="18"/>
                <w:szCs w:val="18"/>
              </w:rPr>
              <w:t>?</w:t>
            </w:r>
          </w:p>
          <w:p w14:paraId="3E7AA66D" w14:textId="16BC5287" w:rsidR="003334B5" w:rsidRPr="002519E3" w:rsidRDefault="003334B5" w:rsidP="003334B5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2519E3">
              <w:rPr>
                <w:rFonts w:cs="Arial"/>
                <w:sz w:val="18"/>
                <w:szCs w:val="18"/>
              </w:rPr>
              <w:t>[Sim]  [Não]</w:t>
            </w:r>
          </w:p>
        </w:tc>
        <w:tc>
          <w:tcPr>
            <w:tcW w:w="1555" w:type="dxa"/>
          </w:tcPr>
          <w:p w14:paraId="024F6BD5" w14:textId="69393ED7" w:rsidR="003334B5" w:rsidRPr="002519E3" w:rsidRDefault="003334B5" w:rsidP="003334B5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Alerta</w:t>
            </w:r>
          </w:p>
        </w:tc>
      </w:tr>
      <w:tr w:rsidR="0095588B" w:rsidRPr="002519E3" w14:paraId="441BA8C4" w14:textId="77777777" w:rsidTr="00B4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6CE2BBE7" w14:textId="77777777" w:rsidR="0095588B" w:rsidRPr="002519E3" w:rsidRDefault="0095588B" w:rsidP="0095588B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4" w:name="_Ref45898520"/>
          </w:p>
        </w:tc>
        <w:bookmarkEnd w:id="14"/>
        <w:tc>
          <w:tcPr>
            <w:tcW w:w="6276" w:type="dxa"/>
          </w:tcPr>
          <w:p w14:paraId="3663DE56" w14:textId="77777777" w:rsidR="0095588B" w:rsidRPr="00015AB0" w:rsidRDefault="0095588B" w:rsidP="0095588B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015AB0">
              <w:rPr>
                <w:rFonts w:cs="Arial"/>
                <w:sz w:val="18"/>
                <w:szCs w:val="18"/>
              </w:rPr>
              <w:t>Deseja realmente mudar de Aba? Dados não salvos serão perdidos!</w:t>
            </w:r>
          </w:p>
          <w:p w14:paraId="514F7FA2" w14:textId="30555658" w:rsidR="0095588B" w:rsidRPr="002519E3" w:rsidRDefault="0095588B" w:rsidP="0095588B">
            <w:pPr>
              <w:spacing w:after="0"/>
              <w:rPr>
                <w:rFonts w:cs="Arial"/>
                <w:sz w:val="18"/>
                <w:szCs w:val="18"/>
              </w:rPr>
            </w:pPr>
            <w:r w:rsidRPr="00015AB0">
              <w:rPr>
                <w:rFonts w:cs="Arial"/>
                <w:sz w:val="18"/>
                <w:szCs w:val="18"/>
              </w:rPr>
              <w:t>[Sim]  [Não]</w:t>
            </w:r>
          </w:p>
        </w:tc>
        <w:tc>
          <w:tcPr>
            <w:tcW w:w="1555" w:type="dxa"/>
          </w:tcPr>
          <w:p w14:paraId="71E04749" w14:textId="54DE4449" w:rsidR="0095588B" w:rsidRPr="002519E3" w:rsidRDefault="0095588B" w:rsidP="0095588B">
            <w:pPr>
              <w:spacing w:before="60" w:after="60"/>
              <w:rPr>
                <w:sz w:val="18"/>
                <w:szCs w:val="18"/>
              </w:rPr>
            </w:pPr>
            <w:r w:rsidRPr="00714C52">
              <w:rPr>
                <w:sz w:val="18"/>
                <w:szCs w:val="18"/>
              </w:rPr>
              <w:t>Confirmação</w:t>
            </w:r>
          </w:p>
        </w:tc>
      </w:tr>
      <w:tr w:rsidR="0080286B" w:rsidRPr="002519E3" w14:paraId="467C73A0" w14:textId="77777777" w:rsidTr="00B45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2F33C959" w14:textId="77777777" w:rsidR="0080286B" w:rsidRPr="002519E3" w:rsidRDefault="0080286B" w:rsidP="0095588B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5" w:name="_Ref46822355"/>
          </w:p>
        </w:tc>
        <w:bookmarkEnd w:id="15"/>
        <w:tc>
          <w:tcPr>
            <w:tcW w:w="6276" w:type="dxa"/>
          </w:tcPr>
          <w:p w14:paraId="70C01E77" w14:textId="2D18D89D" w:rsidR="0080286B" w:rsidRPr="00015AB0" w:rsidRDefault="005A6497" w:rsidP="005A6497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Alteração realizada</w:t>
            </w:r>
            <w:r w:rsidR="0080286B">
              <w:rPr>
                <w:rFonts w:cs="Arial"/>
                <w:sz w:val="18"/>
                <w:szCs w:val="18"/>
              </w:rPr>
              <w:t xml:space="preserve"> com sucesso </w:t>
            </w:r>
          </w:p>
        </w:tc>
        <w:tc>
          <w:tcPr>
            <w:tcW w:w="1555" w:type="dxa"/>
          </w:tcPr>
          <w:p w14:paraId="155DB1D8" w14:textId="62B9621C" w:rsidR="0080286B" w:rsidRPr="00714C52" w:rsidRDefault="0080286B" w:rsidP="0095588B">
            <w:pPr>
              <w:spacing w:before="60" w:after="60"/>
              <w:rPr>
                <w:sz w:val="18"/>
                <w:szCs w:val="18"/>
              </w:rPr>
            </w:pPr>
            <w:r w:rsidRPr="00714C52">
              <w:rPr>
                <w:sz w:val="18"/>
                <w:szCs w:val="18"/>
              </w:rPr>
              <w:t>Confirmação</w:t>
            </w:r>
          </w:p>
        </w:tc>
      </w:tr>
    </w:tbl>
    <w:p w14:paraId="60CEF1D2" w14:textId="7D999E38" w:rsidR="00004F8B" w:rsidRPr="002519E3" w:rsidRDefault="00004F8B" w:rsidP="003334B5">
      <w:pPr>
        <w:pStyle w:val="PargrafodaLista"/>
        <w:ind w:left="426"/>
      </w:pPr>
    </w:p>
    <w:p w14:paraId="748BE4D9" w14:textId="77777777" w:rsidR="00FC6098" w:rsidRPr="002519E3" w:rsidRDefault="00FC6098" w:rsidP="002B1554">
      <w:pPr>
        <w:pStyle w:val="Dica"/>
      </w:pPr>
    </w:p>
    <w:p w14:paraId="63F33EE0" w14:textId="77777777" w:rsidR="00BC778D" w:rsidRPr="002519E3" w:rsidRDefault="00BC778D" w:rsidP="00BC778D">
      <w:pPr>
        <w:pStyle w:val="Ttulo2"/>
        <w:numPr>
          <w:ilvl w:val="0"/>
          <w:numId w:val="0"/>
        </w:numPr>
        <w:spacing w:before="240"/>
      </w:pPr>
      <w:bookmarkStart w:id="16" w:name="_Toc46133382"/>
      <w:r w:rsidRPr="002519E3">
        <w:t>INFORMAÇÕES COMPLEMENTARES</w:t>
      </w:r>
      <w:bookmarkEnd w:id="16"/>
    </w:p>
    <w:p w14:paraId="62D7BC18" w14:textId="08866AFC" w:rsidR="00654E1A" w:rsidRPr="002519E3" w:rsidRDefault="00654E1A" w:rsidP="00654E1A">
      <w:pPr>
        <w:rPr>
          <w:b/>
        </w:rPr>
      </w:pPr>
      <w:r w:rsidRPr="002519E3">
        <w:rPr>
          <w:b/>
        </w:rPr>
        <w:t>Histórias relacionadas:</w:t>
      </w:r>
    </w:p>
    <w:p w14:paraId="2CBF1AEA" w14:textId="52E0C8B9" w:rsidR="004B6C68" w:rsidRDefault="00012D3B" w:rsidP="00012D3B">
      <w:pPr>
        <w:rPr>
          <w:sz w:val="18"/>
          <w:szCs w:val="18"/>
        </w:rPr>
      </w:pPr>
      <w:r w:rsidRPr="00012D3B">
        <w:rPr>
          <w:sz w:val="18"/>
          <w:szCs w:val="18"/>
        </w:rPr>
        <w:t>Eleitoral_HST021_Manter_Chapa</w:t>
      </w:r>
    </w:p>
    <w:p w14:paraId="14813EDF" w14:textId="15ECBD2E" w:rsidR="00012D3B" w:rsidRPr="00F60458" w:rsidRDefault="00012D3B" w:rsidP="00012D3B">
      <w:pPr>
        <w:rPr>
          <w:sz w:val="18"/>
          <w:szCs w:val="18"/>
        </w:rPr>
      </w:pPr>
      <w:r w:rsidRPr="00012D3B">
        <w:rPr>
          <w:sz w:val="18"/>
          <w:szCs w:val="18"/>
        </w:rPr>
        <w:t>Eleitoral_HST022_Monitorar_Pendencias_Membros_Chapa</w:t>
      </w:r>
    </w:p>
    <w:sectPr w:rsidR="00012D3B" w:rsidRPr="00F60458" w:rsidSect="00757A62">
      <w:headerReference w:type="even" r:id="rId22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75F09C" w14:textId="77777777" w:rsidR="00A93C15" w:rsidRDefault="00A93C15">
      <w:r>
        <w:separator/>
      </w:r>
    </w:p>
    <w:p w14:paraId="679C5D52" w14:textId="77777777" w:rsidR="00A93C15" w:rsidRDefault="00A93C15"/>
  </w:endnote>
  <w:endnote w:type="continuationSeparator" w:id="0">
    <w:p w14:paraId="609B17F9" w14:textId="77777777" w:rsidR="00A93C15" w:rsidRDefault="00A93C15">
      <w:r>
        <w:continuationSeparator/>
      </w:r>
    </w:p>
    <w:p w14:paraId="38F3848C" w14:textId="77777777" w:rsidR="00A93C15" w:rsidRDefault="00A93C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654DC1" w:rsidRDefault="00654DC1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654DC1" w:rsidRPr="003D59E6" w14:paraId="2B97DD6D" w14:textId="77777777">
      <w:tc>
        <w:tcPr>
          <w:tcW w:w="4605" w:type="dxa"/>
          <w:vAlign w:val="center"/>
        </w:tcPr>
        <w:p w14:paraId="0297AE86" w14:textId="77777777" w:rsidR="00654DC1" w:rsidRPr="003D59E6" w:rsidRDefault="00654DC1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654DC1" w:rsidRPr="0017543C" w:rsidRDefault="00654DC1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F37405">
            <w:rPr>
              <w:rStyle w:val="Nmerodepgina"/>
              <w:rFonts w:ascii="Verdana" w:hAnsi="Verdana" w:cs="Arial"/>
              <w:b/>
              <w:noProof/>
            </w:rPr>
            <w:t>7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654DC1" w:rsidRPr="0057652B" w:rsidRDefault="00654DC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954A5A" w14:textId="77777777" w:rsidR="00A93C15" w:rsidRDefault="00A93C15">
      <w:r>
        <w:separator/>
      </w:r>
    </w:p>
    <w:p w14:paraId="00522582" w14:textId="77777777" w:rsidR="00A93C15" w:rsidRDefault="00A93C15"/>
  </w:footnote>
  <w:footnote w:type="continuationSeparator" w:id="0">
    <w:p w14:paraId="3B7A0537" w14:textId="77777777" w:rsidR="00A93C15" w:rsidRDefault="00A93C15">
      <w:r>
        <w:continuationSeparator/>
      </w:r>
    </w:p>
    <w:p w14:paraId="5326D929" w14:textId="77777777" w:rsidR="00A93C15" w:rsidRDefault="00A93C1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654DC1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654DC1" w:rsidRPr="0017543C" w:rsidRDefault="00654DC1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1.25pt" o:ole="">
                <v:imagedata r:id="rId1" o:title=""/>
              </v:shape>
              <o:OLEObject Type="Embed" ProgID="PBrush" ShapeID="_x0000_i1025" DrawAspect="Content" ObjectID="_1657549374" r:id="rId2"/>
            </w:object>
          </w:r>
        </w:p>
      </w:tc>
      <w:tc>
        <w:tcPr>
          <w:tcW w:w="4111" w:type="dxa"/>
          <w:vAlign w:val="center"/>
        </w:tcPr>
        <w:p w14:paraId="2CC77D67" w14:textId="16E3D977" w:rsidR="00654DC1" w:rsidRPr="00C6532E" w:rsidRDefault="00654DC1" w:rsidP="00944FF9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HST</w:t>
          </w:r>
          <w:r w:rsidR="00566222">
            <w:rPr>
              <w:rFonts w:ascii="Verdana" w:hAnsi="Verdana"/>
            </w:rPr>
            <w:t>20</w:t>
          </w:r>
          <w:r w:rsidR="00944FF9">
            <w:rPr>
              <w:rFonts w:ascii="Verdana" w:hAnsi="Verdana"/>
            </w:rPr>
            <w:t>5</w:t>
          </w:r>
          <w:r>
            <w:rPr>
              <w:rFonts w:ascii="Verdana" w:hAnsi="Verdana"/>
            </w:rPr>
            <w:t xml:space="preserve"> – </w:t>
          </w:r>
          <w:r w:rsidR="00944FF9">
            <w:rPr>
              <w:rFonts w:ascii="Verdana" w:hAnsi="Verdana"/>
            </w:rPr>
            <w:t>Alterar Plataforma e Redes Sociais</w:t>
          </w:r>
          <w:r>
            <w:rPr>
              <w:rFonts w:ascii="Verdana" w:hAnsi="Verdana"/>
            </w:rPr>
            <w:t xml:space="preserve"> – </w:t>
          </w:r>
          <w:r w:rsidR="00944FF9">
            <w:rPr>
              <w:rFonts w:ascii="Verdana" w:hAnsi="Verdana"/>
            </w:rPr>
            <w:t>Profissional</w:t>
          </w:r>
        </w:p>
      </w:tc>
      <w:tc>
        <w:tcPr>
          <w:tcW w:w="3260" w:type="dxa"/>
          <w:vAlign w:val="center"/>
        </w:tcPr>
        <w:p w14:paraId="7C22B301" w14:textId="6B6D790E" w:rsidR="00654DC1" w:rsidRPr="004A2AAB" w:rsidRDefault="00654DC1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654DC1" w:rsidRPr="004A2AAB" w:rsidRDefault="00654DC1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64EB9B7E" w:rsidR="00654DC1" w:rsidRDefault="00654DC1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654DC1" w:rsidRDefault="00654DC1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654DC1" w:rsidRDefault="00654DC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6AC315D"/>
    <w:multiLevelType w:val="hybridMultilevel"/>
    <w:tmpl w:val="C96E0390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D0C50"/>
    <w:multiLevelType w:val="hybridMultilevel"/>
    <w:tmpl w:val="B3429470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3">
      <w:start w:val="1"/>
      <w:numFmt w:val="upperRoman"/>
      <w:lvlText w:val="%5."/>
      <w:lvlJc w:val="right"/>
      <w:pPr>
        <w:ind w:left="3600" w:hanging="360"/>
      </w:pPr>
      <w:rPr>
        <w:rFonts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>
    <w:nsid w:val="11D82C73"/>
    <w:multiLevelType w:val="hybridMultilevel"/>
    <w:tmpl w:val="36108FDE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244D3D"/>
    <w:multiLevelType w:val="hybridMultilevel"/>
    <w:tmpl w:val="B1B26BD6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55E74"/>
    <w:multiLevelType w:val="hybridMultilevel"/>
    <w:tmpl w:val="0608AE12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6233BD3"/>
    <w:multiLevelType w:val="hybridMultilevel"/>
    <w:tmpl w:val="F4121958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1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3">
    <w:nsid w:val="49563D4D"/>
    <w:multiLevelType w:val="hybridMultilevel"/>
    <w:tmpl w:val="EDEC2804"/>
    <w:lvl w:ilvl="0" w:tplc="0416000B">
      <w:start w:val="1"/>
      <w:numFmt w:val="bullet"/>
      <w:lvlText w:val=""/>
      <w:lvlJc w:val="left"/>
      <w:pPr>
        <w:ind w:left="134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8" w:hanging="360"/>
      </w:pPr>
      <w:rPr>
        <w:rFonts w:ascii="Wingdings" w:hAnsi="Wingdings" w:hint="default"/>
      </w:rPr>
    </w:lvl>
  </w:abstractNum>
  <w:abstractNum w:abstractNumId="14">
    <w:nsid w:val="4F095C1A"/>
    <w:multiLevelType w:val="hybridMultilevel"/>
    <w:tmpl w:val="19FE74C6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6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17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0B2BDF"/>
    <w:multiLevelType w:val="hybridMultilevel"/>
    <w:tmpl w:val="4A76F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81445B5"/>
    <w:multiLevelType w:val="multilevel"/>
    <w:tmpl w:val="662E61D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8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2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4">
    <w:nsid w:val="7C7B55B4"/>
    <w:multiLevelType w:val="hybridMultilevel"/>
    <w:tmpl w:val="8BB8BB7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17"/>
  </w:num>
  <w:num w:numId="3">
    <w:abstractNumId w:val="8"/>
  </w:num>
  <w:num w:numId="4">
    <w:abstractNumId w:val="6"/>
  </w:num>
  <w:num w:numId="5">
    <w:abstractNumId w:val="25"/>
  </w:num>
  <w:num w:numId="6">
    <w:abstractNumId w:val="11"/>
  </w:num>
  <w:num w:numId="7">
    <w:abstractNumId w:val="20"/>
  </w:num>
  <w:num w:numId="8">
    <w:abstractNumId w:val="26"/>
  </w:num>
  <w:num w:numId="9">
    <w:abstractNumId w:val="18"/>
  </w:num>
  <w:num w:numId="10">
    <w:abstractNumId w:val="19"/>
  </w:num>
  <w:num w:numId="11">
    <w:abstractNumId w:val="13"/>
  </w:num>
  <w:num w:numId="12">
    <w:abstractNumId w:val="9"/>
  </w:num>
  <w:num w:numId="13">
    <w:abstractNumId w:val="3"/>
  </w:num>
  <w:num w:numId="14">
    <w:abstractNumId w:val="14"/>
  </w:num>
  <w:num w:numId="15">
    <w:abstractNumId w:val="5"/>
  </w:num>
  <w:num w:numId="16">
    <w:abstractNumId w:val="2"/>
  </w:num>
  <w:num w:numId="17">
    <w:abstractNumId w:val="7"/>
  </w:num>
  <w:num w:numId="18">
    <w:abstractNumId w:val="2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B51"/>
    <w:rsid w:val="00004F8B"/>
    <w:rsid w:val="000051F6"/>
    <w:rsid w:val="0000651D"/>
    <w:rsid w:val="00006AFC"/>
    <w:rsid w:val="0001021E"/>
    <w:rsid w:val="0001114E"/>
    <w:rsid w:val="00012D3B"/>
    <w:rsid w:val="0001571F"/>
    <w:rsid w:val="00017ED3"/>
    <w:rsid w:val="0002044C"/>
    <w:rsid w:val="00022829"/>
    <w:rsid w:val="00022931"/>
    <w:rsid w:val="00022A78"/>
    <w:rsid w:val="00022F50"/>
    <w:rsid w:val="00022FC1"/>
    <w:rsid w:val="00023047"/>
    <w:rsid w:val="00023962"/>
    <w:rsid w:val="00025925"/>
    <w:rsid w:val="000263F7"/>
    <w:rsid w:val="00026EE7"/>
    <w:rsid w:val="00027629"/>
    <w:rsid w:val="00030DC2"/>
    <w:rsid w:val="00031CBE"/>
    <w:rsid w:val="00032406"/>
    <w:rsid w:val="00032841"/>
    <w:rsid w:val="00033D08"/>
    <w:rsid w:val="000342BB"/>
    <w:rsid w:val="0003494B"/>
    <w:rsid w:val="00034D5A"/>
    <w:rsid w:val="00036393"/>
    <w:rsid w:val="00040855"/>
    <w:rsid w:val="0004088D"/>
    <w:rsid w:val="00040BF4"/>
    <w:rsid w:val="00042373"/>
    <w:rsid w:val="00042743"/>
    <w:rsid w:val="0004378E"/>
    <w:rsid w:val="00043858"/>
    <w:rsid w:val="0004400A"/>
    <w:rsid w:val="00044234"/>
    <w:rsid w:val="00045621"/>
    <w:rsid w:val="00045663"/>
    <w:rsid w:val="00045D2C"/>
    <w:rsid w:val="00046C71"/>
    <w:rsid w:val="00046D76"/>
    <w:rsid w:val="00047227"/>
    <w:rsid w:val="000514D4"/>
    <w:rsid w:val="00051559"/>
    <w:rsid w:val="00051578"/>
    <w:rsid w:val="00051CB7"/>
    <w:rsid w:val="00051F92"/>
    <w:rsid w:val="00052B79"/>
    <w:rsid w:val="00053FCF"/>
    <w:rsid w:val="00055E7C"/>
    <w:rsid w:val="00056003"/>
    <w:rsid w:val="0005614D"/>
    <w:rsid w:val="000570FE"/>
    <w:rsid w:val="0006016B"/>
    <w:rsid w:val="000610FE"/>
    <w:rsid w:val="00061627"/>
    <w:rsid w:val="00061F5D"/>
    <w:rsid w:val="000628DE"/>
    <w:rsid w:val="0006478A"/>
    <w:rsid w:val="0006486D"/>
    <w:rsid w:val="00064993"/>
    <w:rsid w:val="000656C5"/>
    <w:rsid w:val="00065C98"/>
    <w:rsid w:val="00065D70"/>
    <w:rsid w:val="00065E0A"/>
    <w:rsid w:val="00066182"/>
    <w:rsid w:val="0006652C"/>
    <w:rsid w:val="00070AF3"/>
    <w:rsid w:val="00071667"/>
    <w:rsid w:val="00072269"/>
    <w:rsid w:val="00073F5F"/>
    <w:rsid w:val="000740D8"/>
    <w:rsid w:val="00076318"/>
    <w:rsid w:val="0007671A"/>
    <w:rsid w:val="00076915"/>
    <w:rsid w:val="00076C07"/>
    <w:rsid w:val="000772BC"/>
    <w:rsid w:val="000809E1"/>
    <w:rsid w:val="00080AD9"/>
    <w:rsid w:val="000825ED"/>
    <w:rsid w:val="00082DAB"/>
    <w:rsid w:val="00083829"/>
    <w:rsid w:val="00084624"/>
    <w:rsid w:val="0008479E"/>
    <w:rsid w:val="00086AFE"/>
    <w:rsid w:val="00086C2C"/>
    <w:rsid w:val="000874B8"/>
    <w:rsid w:val="00087DD8"/>
    <w:rsid w:val="000902C4"/>
    <w:rsid w:val="00090304"/>
    <w:rsid w:val="00092301"/>
    <w:rsid w:val="00092606"/>
    <w:rsid w:val="000926DE"/>
    <w:rsid w:val="0009448D"/>
    <w:rsid w:val="00096413"/>
    <w:rsid w:val="000978F1"/>
    <w:rsid w:val="0009796C"/>
    <w:rsid w:val="00097BF2"/>
    <w:rsid w:val="000A01B5"/>
    <w:rsid w:val="000A054B"/>
    <w:rsid w:val="000A0845"/>
    <w:rsid w:val="000A0B1F"/>
    <w:rsid w:val="000A1227"/>
    <w:rsid w:val="000A12F1"/>
    <w:rsid w:val="000A1D28"/>
    <w:rsid w:val="000A1DB6"/>
    <w:rsid w:val="000A2B6B"/>
    <w:rsid w:val="000A2E6A"/>
    <w:rsid w:val="000A33C1"/>
    <w:rsid w:val="000A3B11"/>
    <w:rsid w:val="000A43F8"/>
    <w:rsid w:val="000A53FE"/>
    <w:rsid w:val="000A56DC"/>
    <w:rsid w:val="000A5B48"/>
    <w:rsid w:val="000B019A"/>
    <w:rsid w:val="000B0370"/>
    <w:rsid w:val="000B038B"/>
    <w:rsid w:val="000B1045"/>
    <w:rsid w:val="000B2C14"/>
    <w:rsid w:val="000B31CB"/>
    <w:rsid w:val="000B5692"/>
    <w:rsid w:val="000B624B"/>
    <w:rsid w:val="000B7C76"/>
    <w:rsid w:val="000C00AA"/>
    <w:rsid w:val="000C03AE"/>
    <w:rsid w:val="000C0B01"/>
    <w:rsid w:val="000C2F40"/>
    <w:rsid w:val="000C30A3"/>
    <w:rsid w:val="000C3B7B"/>
    <w:rsid w:val="000C5161"/>
    <w:rsid w:val="000C599D"/>
    <w:rsid w:val="000C6128"/>
    <w:rsid w:val="000C77E4"/>
    <w:rsid w:val="000D07E2"/>
    <w:rsid w:val="000D0FF9"/>
    <w:rsid w:val="000D1E64"/>
    <w:rsid w:val="000D1ECD"/>
    <w:rsid w:val="000D2F33"/>
    <w:rsid w:val="000D3499"/>
    <w:rsid w:val="000D367A"/>
    <w:rsid w:val="000D3E78"/>
    <w:rsid w:val="000D3FD0"/>
    <w:rsid w:val="000D4078"/>
    <w:rsid w:val="000D463E"/>
    <w:rsid w:val="000D480E"/>
    <w:rsid w:val="000D57E2"/>
    <w:rsid w:val="000D6620"/>
    <w:rsid w:val="000D76A9"/>
    <w:rsid w:val="000D7CAD"/>
    <w:rsid w:val="000D7D55"/>
    <w:rsid w:val="000E0D1E"/>
    <w:rsid w:val="000E10A0"/>
    <w:rsid w:val="000E2221"/>
    <w:rsid w:val="000E2797"/>
    <w:rsid w:val="000E4445"/>
    <w:rsid w:val="000E4DD0"/>
    <w:rsid w:val="000E5275"/>
    <w:rsid w:val="000E5674"/>
    <w:rsid w:val="000E5F1F"/>
    <w:rsid w:val="000E7293"/>
    <w:rsid w:val="000F1575"/>
    <w:rsid w:val="000F32C7"/>
    <w:rsid w:val="000F3FD1"/>
    <w:rsid w:val="000F4385"/>
    <w:rsid w:val="000F5A87"/>
    <w:rsid w:val="000F6540"/>
    <w:rsid w:val="000F71F0"/>
    <w:rsid w:val="000F73E7"/>
    <w:rsid w:val="000F7E2D"/>
    <w:rsid w:val="00100368"/>
    <w:rsid w:val="00100695"/>
    <w:rsid w:val="00100873"/>
    <w:rsid w:val="00100E6E"/>
    <w:rsid w:val="0010255B"/>
    <w:rsid w:val="0010280B"/>
    <w:rsid w:val="00102F91"/>
    <w:rsid w:val="00103E9E"/>
    <w:rsid w:val="001040A6"/>
    <w:rsid w:val="0010694A"/>
    <w:rsid w:val="001070F4"/>
    <w:rsid w:val="0010717B"/>
    <w:rsid w:val="001079A7"/>
    <w:rsid w:val="00107BA0"/>
    <w:rsid w:val="00110BB0"/>
    <w:rsid w:val="00111CDD"/>
    <w:rsid w:val="00112035"/>
    <w:rsid w:val="00112081"/>
    <w:rsid w:val="00112676"/>
    <w:rsid w:val="001154EB"/>
    <w:rsid w:val="00115D45"/>
    <w:rsid w:val="00116CBB"/>
    <w:rsid w:val="00117692"/>
    <w:rsid w:val="00120056"/>
    <w:rsid w:val="001204D5"/>
    <w:rsid w:val="00120ADF"/>
    <w:rsid w:val="001218E0"/>
    <w:rsid w:val="00121D77"/>
    <w:rsid w:val="00122728"/>
    <w:rsid w:val="001227F3"/>
    <w:rsid w:val="00122CD4"/>
    <w:rsid w:val="00122F06"/>
    <w:rsid w:val="001232D1"/>
    <w:rsid w:val="00123844"/>
    <w:rsid w:val="0012428F"/>
    <w:rsid w:val="00124581"/>
    <w:rsid w:val="00125048"/>
    <w:rsid w:val="001254C2"/>
    <w:rsid w:val="00125E96"/>
    <w:rsid w:val="001268C8"/>
    <w:rsid w:val="001274BF"/>
    <w:rsid w:val="00127AFD"/>
    <w:rsid w:val="00127D3A"/>
    <w:rsid w:val="001300A8"/>
    <w:rsid w:val="0013080E"/>
    <w:rsid w:val="00130A28"/>
    <w:rsid w:val="001316B2"/>
    <w:rsid w:val="00132D20"/>
    <w:rsid w:val="00134450"/>
    <w:rsid w:val="001346CA"/>
    <w:rsid w:val="001348D6"/>
    <w:rsid w:val="00134C3F"/>
    <w:rsid w:val="00134C8E"/>
    <w:rsid w:val="001356D2"/>
    <w:rsid w:val="00135C91"/>
    <w:rsid w:val="00135D31"/>
    <w:rsid w:val="00136C1B"/>
    <w:rsid w:val="00137478"/>
    <w:rsid w:val="001418E1"/>
    <w:rsid w:val="00142527"/>
    <w:rsid w:val="00142655"/>
    <w:rsid w:val="00142FEF"/>
    <w:rsid w:val="00143AE0"/>
    <w:rsid w:val="00143D94"/>
    <w:rsid w:val="001451E8"/>
    <w:rsid w:val="00145208"/>
    <w:rsid w:val="0014544C"/>
    <w:rsid w:val="00145CE1"/>
    <w:rsid w:val="0014605A"/>
    <w:rsid w:val="00146B3B"/>
    <w:rsid w:val="00146CA7"/>
    <w:rsid w:val="00153838"/>
    <w:rsid w:val="00154794"/>
    <w:rsid w:val="0015504B"/>
    <w:rsid w:val="00155D6C"/>
    <w:rsid w:val="00156E2E"/>
    <w:rsid w:val="0015725F"/>
    <w:rsid w:val="00157E00"/>
    <w:rsid w:val="00157E66"/>
    <w:rsid w:val="0016286C"/>
    <w:rsid w:val="00163AFA"/>
    <w:rsid w:val="001653E6"/>
    <w:rsid w:val="00165A72"/>
    <w:rsid w:val="00165B69"/>
    <w:rsid w:val="001700A0"/>
    <w:rsid w:val="001701BE"/>
    <w:rsid w:val="00170306"/>
    <w:rsid w:val="0017169C"/>
    <w:rsid w:val="001729BE"/>
    <w:rsid w:val="0017331A"/>
    <w:rsid w:val="001738CF"/>
    <w:rsid w:val="00173D8B"/>
    <w:rsid w:val="001742A0"/>
    <w:rsid w:val="00174B5F"/>
    <w:rsid w:val="00176508"/>
    <w:rsid w:val="001765A8"/>
    <w:rsid w:val="0017696D"/>
    <w:rsid w:val="00181B78"/>
    <w:rsid w:val="00182ECD"/>
    <w:rsid w:val="001839A7"/>
    <w:rsid w:val="0018434C"/>
    <w:rsid w:val="0018484B"/>
    <w:rsid w:val="00184A69"/>
    <w:rsid w:val="00185C82"/>
    <w:rsid w:val="00186E52"/>
    <w:rsid w:val="00186FC5"/>
    <w:rsid w:val="00187019"/>
    <w:rsid w:val="00190035"/>
    <w:rsid w:val="0019233D"/>
    <w:rsid w:val="00192478"/>
    <w:rsid w:val="00192548"/>
    <w:rsid w:val="001927C0"/>
    <w:rsid w:val="00192DDA"/>
    <w:rsid w:val="001935F8"/>
    <w:rsid w:val="00193996"/>
    <w:rsid w:val="0019459B"/>
    <w:rsid w:val="00197785"/>
    <w:rsid w:val="001A103F"/>
    <w:rsid w:val="001A16A7"/>
    <w:rsid w:val="001A20E9"/>
    <w:rsid w:val="001A2545"/>
    <w:rsid w:val="001A2550"/>
    <w:rsid w:val="001A309F"/>
    <w:rsid w:val="001A3FD0"/>
    <w:rsid w:val="001A4DFD"/>
    <w:rsid w:val="001A6287"/>
    <w:rsid w:val="001A69FC"/>
    <w:rsid w:val="001A73BB"/>
    <w:rsid w:val="001A75F1"/>
    <w:rsid w:val="001A77F8"/>
    <w:rsid w:val="001B07B4"/>
    <w:rsid w:val="001B2511"/>
    <w:rsid w:val="001B2550"/>
    <w:rsid w:val="001B3A10"/>
    <w:rsid w:val="001B3C4B"/>
    <w:rsid w:val="001B5C4E"/>
    <w:rsid w:val="001B667C"/>
    <w:rsid w:val="001B7BA5"/>
    <w:rsid w:val="001B7BDF"/>
    <w:rsid w:val="001C0A13"/>
    <w:rsid w:val="001C0B4F"/>
    <w:rsid w:val="001C15FC"/>
    <w:rsid w:val="001C2348"/>
    <w:rsid w:val="001C2642"/>
    <w:rsid w:val="001C2717"/>
    <w:rsid w:val="001C30F2"/>
    <w:rsid w:val="001C604A"/>
    <w:rsid w:val="001D0F14"/>
    <w:rsid w:val="001D1A0C"/>
    <w:rsid w:val="001D1AD9"/>
    <w:rsid w:val="001D1B53"/>
    <w:rsid w:val="001D202C"/>
    <w:rsid w:val="001D2405"/>
    <w:rsid w:val="001D2C20"/>
    <w:rsid w:val="001D30CD"/>
    <w:rsid w:val="001D3F75"/>
    <w:rsid w:val="001D466A"/>
    <w:rsid w:val="001D4A23"/>
    <w:rsid w:val="001D510C"/>
    <w:rsid w:val="001D5DF5"/>
    <w:rsid w:val="001D6958"/>
    <w:rsid w:val="001D7362"/>
    <w:rsid w:val="001D73A8"/>
    <w:rsid w:val="001D7782"/>
    <w:rsid w:val="001D7CF1"/>
    <w:rsid w:val="001E1D12"/>
    <w:rsid w:val="001E28E5"/>
    <w:rsid w:val="001E33E8"/>
    <w:rsid w:val="001E3F9A"/>
    <w:rsid w:val="001E5A61"/>
    <w:rsid w:val="001E5D5D"/>
    <w:rsid w:val="001E5FCB"/>
    <w:rsid w:val="001E672E"/>
    <w:rsid w:val="001F079D"/>
    <w:rsid w:val="001F083F"/>
    <w:rsid w:val="001F0ABA"/>
    <w:rsid w:val="001F0D2C"/>
    <w:rsid w:val="001F1269"/>
    <w:rsid w:val="001F1623"/>
    <w:rsid w:val="001F1A4C"/>
    <w:rsid w:val="001F3225"/>
    <w:rsid w:val="001F3AFB"/>
    <w:rsid w:val="001F3BFC"/>
    <w:rsid w:val="001F430F"/>
    <w:rsid w:val="001F50C0"/>
    <w:rsid w:val="001F52B7"/>
    <w:rsid w:val="001F5CFC"/>
    <w:rsid w:val="001F6169"/>
    <w:rsid w:val="001F6C31"/>
    <w:rsid w:val="002000EF"/>
    <w:rsid w:val="0020020E"/>
    <w:rsid w:val="00200C6E"/>
    <w:rsid w:val="0020153E"/>
    <w:rsid w:val="002019C4"/>
    <w:rsid w:val="00202605"/>
    <w:rsid w:val="002028D7"/>
    <w:rsid w:val="00203800"/>
    <w:rsid w:val="00204372"/>
    <w:rsid w:val="002050A5"/>
    <w:rsid w:val="002050B7"/>
    <w:rsid w:val="00205203"/>
    <w:rsid w:val="00206991"/>
    <w:rsid w:val="00210CB8"/>
    <w:rsid w:val="00212397"/>
    <w:rsid w:val="002126C5"/>
    <w:rsid w:val="0021297C"/>
    <w:rsid w:val="0021313D"/>
    <w:rsid w:val="00213558"/>
    <w:rsid w:val="00214D06"/>
    <w:rsid w:val="00215403"/>
    <w:rsid w:val="002160E0"/>
    <w:rsid w:val="0021764A"/>
    <w:rsid w:val="002178D8"/>
    <w:rsid w:val="00220632"/>
    <w:rsid w:val="0022165E"/>
    <w:rsid w:val="00221EAB"/>
    <w:rsid w:val="00223312"/>
    <w:rsid w:val="00223598"/>
    <w:rsid w:val="00223813"/>
    <w:rsid w:val="002254D7"/>
    <w:rsid w:val="00225616"/>
    <w:rsid w:val="00225A70"/>
    <w:rsid w:val="002264A6"/>
    <w:rsid w:val="00226A43"/>
    <w:rsid w:val="00227210"/>
    <w:rsid w:val="00230428"/>
    <w:rsid w:val="00230F1B"/>
    <w:rsid w:val="002318D9"/>
    <w:rsid w:val="002327FB"/>
    <w:rsid w:val="0023318E"/>
    <w:rsid w:val="00234A5B"/>
    <w:rsid w:val="002358CD"/>
    <w:rsid w:val="0023598C"/>
    <w:rsid w:val="002359C8"/>
    <w:rsid w:val="00236123"/>
    <w:rsid w:val="00237FE8"/>
    <w:rsid w:val="002412E8"/>
    <w:rsid w:val="002417DF"/>
    <w:rsid w:val="00241B02"/>
    <w:rsid w:val="00241D4D"/>
    <w:rsid w:val="00241EDA"/>
    <w:rsid w:val="0024203F"/>
    <w:rsid w:val="00242E02"/>
    <w:rsid w:val="00243414"/>
    <w:rsid w:val="00243ED3"/>
    <w:rsid w:val="002440C9"/>
    <w:rsid w:val="002446C3"/>
    <w:rsid w:val="00244F8A"/>
    <w:rsid w:val="00246E9D"/>
    <w:rsid w:val="002479B1"/>
    <w:rsid w:val="00247B28"/>
    <w:rsid w:val="002508D0"/>
    <w:rsid w:val="00250D66"/>
    <w:rsid w:val="00251151"/>
    <w:rsid w:val="002518C9"/>
    <w:rsid w:val="002519E3"/>
    <w:rsid w:val="00251AF0"/>
    <w:rsid w:val="00251C64"/>
    <w:rsid w:val="00252185"/>
    <w:rsid w:val="00253118"/>
    <w:rsid w:val="00253A8F"/>
    <w:rsid w:val="002542EF"/>
    <w:rsid w:val="0025482F"/>
    <w:rsid w:val="00255006"/>
    <w:rsid w:val="002554E4"/>
    <w:rsid w:val="002559F3"/>
    <w:rsid w:val="0025641A"/>
    <w:rsid w:val="00257445"/>
    <w:rsid w:val="00257C46"/>
    <w:rsid w:val="00257F1E"/>
    <w:rsid w:val="0026083A"/>
    <w:rsid w:val="002614BA"/>
    <w:rsid w:val="0026183F"/>
    <w:rsid w:val="00262048"/>
    <w:rsid w:val="00262D55"/>
    <w:rsid w:val="0026396B"/>
    <w:rsid w:val="00266BFA"/>
    <w:rsid w:val="00266DC8"/>
    <w:rsid w:val="00267DC7"/>
    <w:rsid w:val="00270351"/>
    <w:rsid w:val="00270784"/>
    <w:rsid w:val="00270FF8"/>
    <w:rsid w:val="002712B3"/>
    <w:rsid w:val="0027466C"/>
    <w:rsid w:val="002761FB"/>
    <w:rsid w:val="00276416"/>
    <w:rsid w:val="00277064"/>
    <w:rsid w:val="00280149"/>
    <w:rsid w:val="00280A70"/>
    <w:rsid w:val="00282745"/>
    <w:rsid w:val="00284474"/>
    <w:rsid w:val="002852EE"/>
    <w:rsid w:val="00285A64"/>
    <w:rsid w:val="00285A89"/>
    <w:rsid w:val="002863AB"/>
    <w:rsid w:val="00287290"/>
    <w:rsid w:val="00287B79"/>
    <w:rsid w:val="00287CAA"/>
    <w:rsid w:val="002909B3"/>
    <w:rsid w:val="00290B40"/>
    <w:rsid w:val="002917B1"/>
    <w:rsid w:val="00292E97"/>
    <w:rsid w:val="002945F4"/>
    <w:rsid w:val="002948E9"/>
    <w:rsid w:val="00294C89"/>
    <w:rsid w:val="002952D5"/>
    <w:rsid w:val="0029551B"/>
    <w:rsid w:val="002961EF"/>
    <w:rsid w:val="002976A5"/>
    <w:rsid w:val="00297769"/>
    <w:rsid w:val="002A0266"/>
    <w:rsid w:val="002A0B69"/>
    <w:rsid w:val="002A31DE"/>
    <w:rsid w:val="002A3818"/>
    <w:rsid w:val="002A4694"/>
    <w:rsid w:val="002A4A24"/>
    <w:rsid w:val="002A507D"/>
    <w:rsid w:val="002A5734"/>
    <w:rsid w:val="002A5998"/>
    <w:rsid w:val="002A7A4D"/>
    <w:rsid w:val="002A7E96"/>
    <w:rsid w:val="002A7F44"/>
    <w:rsid w:val="002B0CA1"/>
    <w:rsid w:val="002B110B"/>
    <w:rsid w:val="002B1350"/>
    <w:rsid w:val="002B13E6"/>
    <w:rsid w:val="002B1554"/>
    <w:rsid w:val="002B1BA9"/>
    <w:rsid w:val="002B1BFB"/>
    <w:rsid w:val="002B36FA"/>
    <w:rsid w:val="002B378D"/>
    <w:rsid w:val="002B4569"/>
    <w:rsid w:val="002B4DE5"/>
    <w:rsid w:val="002B4F6C"/>
    <w:rsid w:val="002B624D"/>
    <w:rsid w:val="002B626B"/>
    <w:rsid w:val="002B6C7D"/>
    <w:rsid w:val="002B6C8B"/>
    <w:rsid w:val="002B6E5C"/>
    <w:rsid w:val="002B70C3"/>
    <w:rsid w:val="002B7762"/>
    <w:rsid w:val="002C0B2C"/>
    <w:rsid w:val="002C0F2B"/>
    <w:rsid w:val="002C308A"/>
    <w:rsid w:val="002C32C2"/>
    <w:rsid w:val="002C44F7"/>
    <w:rsid w:val="002D04BC"/>
    <w:rsid w:val="002D0A51"/>
    <w:rsid w:val="002D1CAA"/>
    <w:rsid w:val="002D21B7"/>
    <w:rsid w:val="002D233C"/>
    <w:rsid w:val="002D29BF"/>
    <w:rsid w:val="002D44DB"/>
    <w:rsid w:val="002D62BD"/>
    <w:rsid w:val="002D68B7"/>
    <w:rsid w:val="002D6C77"/>
    <w:rsid w:val="002E0BF0"/>
    <w:rsid w:val="002E0DC7"/>
    <w:rsid w:val="002E25BC"/>
    <w:rsid w:val="002E2C2B"/>
    <w:rsid w:val="002E4C9A"/>
    <w:rsid w:val="002E5585"/>
    <w:rsid w:val="002E57D2"/>
    <w:rsid w:val="002E60E2"/>
    <w:rsid w:val="002E74A4"/>
    <w:rsid w:val="002E7E4E"/>
    <w:rsid w:val="002F0AFB"/>
    <w:rsid w:val="002F0D4C"/>
    <w:rsid w:val="002F0D88"/>
    <w:rsid w:val="002F1312"/>
    <w:rsid w:val="002F2F57"/>
    <w:rsid w:val="002F3F8F"/>
    <w:rsid w:val="002F435D"/>
    <w:rsid w:val="002F54B7"/>
    <w:rsid w:val="002F5F60"/>
    <w:rsid w:val="002F6C9A"/>
    <w:rsid w:val="002F7992"/>
    <w:rsid w:val="003004EA"/>
    <w:rsid w:val="00300FCD"/>
    <w:rsid w:val="00301505"/>
    <w:rsid w:val="00301CE0"/>
    <w:rsid w:val="00302187"/>
    <w:rsid w:val="0030370F"/>
    <w:rsid w:val="0030499E"/>
    <w:rsid w:val="00304EBC"/>
    <w:rsid w:val="003053E1"/>
    <w:rsid w:val="00306064"/>
    <w:rsid w:val="003072DD"/>
    <w:rsid w:val="00307B68"/>
    <w:rsid w:val="00307F6B"/>
    <w:rsid w:val="00312012"/>
    <w:rsid w:val="00313085"/>
    <w:rsid w:val="00313C69"/>
    <w:rsid w:val="00314EFE"/>
    <w:rsid w:val="0031576C"/>
    <w:rsid w:val="00315B11"/>
    <w:rsid w:val="00315F54"/>
    <w:rsid w:val="00317BA1"/>
    <w:rsid w:val="0032022F"/>
    <w:rsid w:val="0032024B"/>
    <w:rsid w:val="0032162A"/>
    <w:rsid w:val="00321C60"/>
    <w:rsid w:val="00321D84"/>
    <w:rsid w:val="00322EBD"/>
    <w:rsid w:val="00322F0A"/>
    <w:rsid w:val="00323A1B"/>
    <w:rsid w:val="0032400A"/>
    <w:rsid w:val="00325158"/>
    <w:rsid w:val="00325458"/>
    <w:rsid w:val="003257C7"/>
    <w:rsid w:val="00326FC1"/>
    <w:rsid w:val="00326FFF"/>
    <w:rsid w:val="0032720B"/>
    <w:rsid w:val="00330CA7"/>
    <w:rsid w:val="00331AEC"/>
    <w:rsid w:val="00332A7A"/>
    <w:rsid w:val="00332B3F"/>
    <w:rsid w:val="00332D08"/>
    <w:rsid w:val="003334B5"/>
    <w:rsid w:val="00333BD9"/>
    <w:rsid w:val="00333F4A"/>
    <w:rsid w:val="00334710"/>
    <w:rsid w:val="00334B69"/>
    <w:rsid w:val="0033587E"/>
    <w:rsid w:val="003364C3"/>
    <w:rsid w:val="00336922"/>
    <w:rsid w:val="00336D31"/>
    <w:rsid w:val="00337531"/>
    <w:rsid w:val="003375E6"/>
    <w:rsid w:val="0033793F"/>
    <w:rsid w:val="00340681"/>
    <w:rsid w:val="00340CB7"/>
    <w:rsid w:val="00341934"/>
    <w:rsid w:val="003419D8"/>
    <w:rsid w:val="00341AD3"/>
    <w:rsid w:val="00342AFD"/>
    <w:rsid w:val="00343018"/>
    <w:rsid w:val="00344D60"/>
    <w:rsid w:val="00344F6E"/>
    <w:rsid w:val="00347052"/>
    <w:rsid w:val="00350329"/>
    <w:rsid w:val="00350655"/>
    <w:rsid w:val="0035123B"/>
    <w:rsid w:val="0035129F"/>
    <w:rsid w:val="003518FB"/>
    <w:rsid w:val="00352F61"/>
    <w:rsid w:val="00353104"/>
    <w:rsid w:val="00353CEF"/>
    <w:rsid w:val="00354582"/>
    <w:rsid w:val="003562D2"/>
    <w:rsid w:val="0035649F"/>
    <w:rsid w:val="00356798"/>
    <w:rsid w:val="00356968"/>
    <w:rsid w:val="00356A67"/>
    <w:rsid w:val="00360940"/>
    <w:rsid w:val="00360A63"/>
    <w:rsid w:val="00361BF5"/>
    <w:rsid w:val="00362254"/>
    <w:rsid w:val="003628DE"/>
    <w:rsid w:val="00362959"/>
    <w:rsid w:val="00364183"/>
    <w:rsid w:val="00366D21"/>
    <w:rsid w:val="0036721C"/>
    <w:rsid w:val="00370754"/>
    <w:rsid w:val="00370E23"/>
    <w:rsid w:val="003716C2"/>
    <w:rsid w:val="00371728"/>
    <w:rsid w:val="003722A4"/>
    <w:rsid w:val="00372BD4"/>
    <w:rsid w:val="00372C4A"/>
    <w:rsid w:val="003733A1"/>
    <w:rsid w:val="00374054"/>
    <w:rsid w:val="00375A22"/>
    <w:rsid w:val="00375AE3"/>
    <w:rsid w:val="003766EB"/>
    <w:rsid w:val="003769A3"/>
    <w:rsid w:val="00376DFF"/>
    <w:rsid w:val="00382051"/>
    <w:rsid w:val="00382B08"/>
    <w:rsid w:val="00382CB9"/>
    <w:rsid w:val="00383088"/>
    <w:rsid w:val="003833F0"/>
    <w:rsid w:val="003834B2"/>
    <w:rsid w:val="0038544E"/>
    <w:rsid w:val="00385BC7"/>
    <w:rsid w:val="00386BAA"/>
    <w:rsid w:val="00386DA6"/>
    <w:rsid w:val="00387445"/>
    <w:rsid w:val="003876C2"/>
    <w:rsid w:val="003905DF"/>
    <w:rsid w:val="0039202E"/>
    <w:rsid w:val="00392629"/>
    <w:rsid w:val="003934FC"/>
    <w:rsid w:val="00393F71"/>
    <w:rsid w:val="0039419D"/>
    <w:rsid w:val="003950CD"/>
    <w:rsid w:val="00395AEB"/>
    <w:rsid w:val="003968E4"/>
    <w:rsid w:val="00396E93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B0E06"/>
    <w:rsid w:val="003B156C"/>
    <w:rsid w:val="003B3A79"/>
    <w:rsid w:val="003B3DCC"/>
    <w:rsid w:val="003B3F51"/>
    <w:rsid w:val="003B5BFD"/>
    <w:rsid w:val="003B6291"/>
    <w:rsid w:val="003B6531"/>
    <w:rsid w:val="003B7941"/>
    <w:rsid w:val="003B7EB3"/>
    <w:rsid w:val="003C0C12"/>
    <w:rsid w:val="003C127A"/>
    <w:rsid w:val="003C1AB5"/>
    <w:rsid w:val="003C2B7F"/>
    <w:rsid w:val="003C3EB2"/>
    <w:rsid w:val="003C3F01"/>
    <w:rsid w:val="003C4479"/>
    <w:rsid w:val="003C6605"/>
    <w:rsid w:val="003D0A91"/>
    <w:rsid w:val="003D25B8"/>
    <w:rsid w:val="003D2DF1"/>
    <w:rsid w:val="003D2ED7"/>
    <w:rsid w:val="003D3AF0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2BD1"/>
    <w:rsid w:val="003E32A4"/>
    <w:rsid w:val="003E353E"/>
    <w:rsid w:val="003E4921"/>
    <w:rsid w:val="003E504A"/>
    <w:rsid w:val="003E5072"/>
    <w:rsid w:val="003E66C6"/>
    <w:rsid w:val="003E75D7"/>
    <w:rsid w:val="003E76FB"/>
    <w:rsid w:val="003E7D8B"/>
    <w:rsid w:val="003F01E8"/>
    <w:rsid w:val="003F2380"/>
    <w:rsid w:val="003F3D3D"/>
    <w:rsid w:val="003F4800"/>
    <w:rsid w:val="003F629D"/>
    <w:rsid w:val="003F6FC2"/>
    <w:rsid w:val="003F78ED"/>
    <w:rsid w:val="0040181D"/>
    <w:rsid w:val="00402615"/>
    <w:rsid w:val="00402755"/>
    <w:rsid w:val="00402FB3"/>
    <w:rsid w:val="00403D68"/>
    <w:rsid w:val="004047DB"/>
    <w:rsid w:val="00404DBD"/>
    <w:rsid w:val="0040503E"/>
    <w:rsid w:val="0041075C"/>
    <w:rsid w:val="004114D6"/>
    <w:rsid w:val="004126FB"/>
    <w:rsid w:val="00413205"/>
    <w:rsid w:val="00413D12"/>
    <w:rsid w:val="004160BC"/>
    <w:rsid w:val="004161B2"/>
    <w:rsid w:val="004166D4"/>
    <w:rsid w:val="004168FB"/>
    <w:rsid w:val="004170F9"/>
    <w:rsid w:val="0042152C"/>
    <w:rsid w:val="00422382"/>
    <w:rsid w:val="00423475"/>
    <w:rsid w:val="00424579"/>
    <w:rsid w:val="00425BC6"/>
    <w:rsid w:val="00425F55"/>
    <w:rsid w:val="0042629D"/>
    <w:rsid w:val="00427294"/>
    <w:rsid w:val="004275FA"/>
    <w:rsid w:val="00427A82"/>
    <w:rsid w:val="00430463"/>
    <w:rsid w:val="004308BB"/>
    <w:rsid w:val="00430A25"/>
    <w:rsid w:val="00430B46"/>
    <w:rsid w:val="00431294"/>
    <w:rsid w:val="0043136A"/>
    <w:rsid w:val="00433370"/>
    <w:rsid w:val="004334D0"/>
    <w:rsid w:val="00433728"/>
    <w:rsid w:val="00433CE7"/>
    <w:rsid w:val="0043456A"/>
    <w:rsid w:val="004356A1"/>
    <w:rsid w:val="00436E9B"/>
    <w:rsid w:val="00437B2D"/>
    <w:rsid w:val="00437BBB"/>
    <w:rsid w:val="00441F6B"/>
    <w:rsid w:val="0044248A"/>
    <w:rsid w:val="00443201"/>
    <w:rsid w:val="00443529"/>
    <w:rsid w:val="00445457"/>
    <w:rsid w:val="00447A85"/>
    <w:rsid w:val="004501FD"/>
    <w:rsid w:val="00450F9B"/>
    <w:rsid w:val="004513D3"/>
    <w:rsid w:val="004542A3"/>
    <w:rsid w:val="00455881"/>
    <w:rsid w:val="00456303"/>
    <w:rsid w:val="00456952"/>
    <w:rsid w:val="00461B39"/>
    <w:rsid w:val="0046238A"/>
    <w:rsid w:val="00464818"/>
    <w:rsid w:val="0046482F"/>
    <w:rsid w:val="00466AC7"/>
    <w:rsid w:val="00466D45"/>
    <w:rsid w:val="00466DB8"/>
    <w:rsid w:val="004672D2"/>
    <w:rsid w:val="00467605"/>
    <w:rsid w:val="00473232"/>
    <w:rsid w:val="00474268"/>
    <w:rsid w:val="004768F8"/>
    <w:rsid w:val="00476E64"/>
    <w:rsid w:val="00477054"/>
    <w:rsid w:val="00477865"/>
    <w:rsid w:val="00480A79"/>
    <w:rsid w:val="00480B53"/>
    <w:rsid w:val="0048296C"/>
    <w:rsid w:val="00483149"/>
    <w:rsid w:val="00483969"/>
    <w:rsid w:val="00483A6D"/>
    <w:rsid w:val="00484037"/>
    <w:rsid w:val="0048406A"/>
    <w:rsid w:val="00484A63"/>
    <w:rsid w:val="0048552E"/>
    <w:rsid w:val="0048608F"/>
    <w:rsid w:val="00487920"/>
    <w:rsid w:val="00487E5F"/>
    <w:rsid w:val="004919A9"/>
    <w:rsid w:val="00491AD6"/>
    <w:rsid w:val="00491E8C"/>
    <w:rsid w:val="004923A4"/>
    <w:rsid w:val="0049481B"/>
    <w:rsid w:val="004949AD"/>
    <w:rsid w:val="00495BDE"/>
    <w:rsid w:val="004963E6"/>
    <w:rsid w:val="0049667E"/>
    <w:rsid w:val="00496F9F"/>
    <w:rsid w:val="004A15F0"/>
    <w:rsid w:val="004A1DAD"/>
    <w:rsid w:val="004A1DE6"/>
    <w:rsid w:val="004A2337"/>
    <w:rsid w:val="004A2BF8"/>
    <w:rsid w:val="004A37AB"/>
    <w:rsid w:val="004A464E"/>
    <w:rsid w:val="004A485A"/>
    <w:rsid w:val="004A4D97"/>
    <w:rsid w:val="004A4FD8"/>
    <w:rsid w:val="004A5205"/>
    <w:rsid w:val="004A55B7"/>
    <w:rsid w:val="004A6B65"/>
    <w:rsid w:val="004A6CD5"/>
    <w:rsid w:val="004B01FC"/>
    <w:rsid w:val="004B032D"/>
    <w:rsid w:val="004B034C"/>
    <w:rsid w:val="004B13DA"/>
    <w:rsid w:val="004B1B06"/>
    <w:rsid w:val="004B1B09"/>
    <w:rsid w:val="004B2696"/>
    <w:rsid w:val="004B3E0C"/>
    <w:rsid w:val="004B48CD"/>
    <w:rsid w:val="004B4B85"/>
    <w:rsid w:val="004B51A3"/>
    <w:rsid w:val="004B58A9"/>
    <w:rsid w:val="004B5945"/>
    <w:rsid w:val="004B6C68"/>
    <w:rsid w:val="004B6D67"/>
    <w:rsid w:val="004C00BD"/>
    <w:rsid w:val="004C0512"/>
    <w:rsid w:val="004C11DE"/>
    <w:rsid w:val="004C287B"/>
    <w:rsid w:val="004C35D8"/>
    <w:rsid w:val="004C3E38"/>
    <w:rsid w:val="004C41B4"/>
    <w:rsid w:val="004C48FE"/>
    <w:rsid w:val="004C7131"/>
    <w:rsid w:val="004C74DC"/>
    <w:rsid w:val="004C76D1"/>
    <w:rsid w:val="004C7869"/>
    <w:rsid w:val="004D1536"/>
    <w:rsid w:val="004D274E"/>
    <w:rsid w:val="004D2C9F"/>
    <w:rsid w:val="004D5E46"/>
    <w:rsid w:val="004D7401"/>
    <w:rsid w:val="004E004A"/>
    <w:rsid w:val="004E22F7"/>
    <w:rsid w:val="004E31D2"/>
    <w:rsid w:val="004E44BC"/>
    <w:rsid w:val="004E4FF9"/>
    <w:rsid w:val="004E5173"/>
    <w:rsid w:val="004E55E7"/>
    <w:rsid w:val="004E6355"/>
    <w:rsid w:val="004E6D92"/>
    <w:rsid w:val="004F029F"/>
    <w:rsid w:val="004F2410"/>
    <w:rsid w:val="004F259A"/>
    <w:rsid w:val="004F39B7"/>
    <w:rsid w:val="004F544E"/>
    <w:rsid w:val="004F5772"/>
    <w:rsid w:val="004F5F85"/>
    <w:rsid w:val="004F76C6"/>
    <w:rsid w:val="00500D40"/>
    <w:rsid w:val="00500ED2"/>
    <w:rsid w:val="005012F9"/>
    <w:rsid w:val="005015CA"/>
    <w:rsid w:val="00501603"/>
    <w:rsid w:val="00501B1F"/>
    <w:rsid w:val="00503E80"/>
    <w:rsid w:val="00504754"/>
    <w:rsid w:val="0050541B"/>
    <w:rsid w:val="00506B5C"/>
    <w:rsid w:val="00506FCD"/>
    <w:rsid w:val="00507117"/>
    <w:rsid w:val="00507BFE"/>
    <w:rsid w:val="0051057B"/>
    <w:rsid w:val="00511FE7"/>
    <w:rsid w:val="0051328A"/>
    <w:rsid w:val="005142DA"/>
    <w:rsid w:val="005145AE"/>
    <w:rsid w:val="00514601"/>
    <w:rsid w:val="0051492F"/>
    <w:rsid w:val="00514C38"/>
    <w:rsid w:val="00515552"/>
    <w:rsid w:val="00515FBB"/>
    <w:rsid w:val="00517D3F"/>
    <w:rsid w:val="005205D9"/>
    <w:rsid w:val="00520803"/>
    <w:rsid w:val="0052094D"/>
    <w:rsid w:val="0052229A"/>
    <w:rsid w:val="005227B6"/>
    <w:rsid w:val="005229D8"/>
    <w:rsid w:val="00525A01"/>
    <w:rsid w:val="005271AF"/>
    <w:rsid w:val="0052784F"/>
    <w:rsid w:val="00527BDD"/>
    <w:rsid w:val="00527F6D"/>
    <w:rsid w:val="0053231D"/>
    <w:rsid w:val="00532649"/>
    <w:rsid w:val="0053374A"/>
    <w:rsid w:val="00533F55"/>
    <w:rsid w:val="00533F65"/>
    <w:rsid w:val="005364E1"/>
    <w:rsid w:val="00540F6D"/>
    <w:rsid w:val="005412C1"/>
    <w:rsid w:val="005412D5"/>
    <w:rsid w:val="005426FA"/>
    <w:rsid w:val="005439BD"/>
    <w:rsid w:val="0054422A"/>
    <w:rsid w:val="00545ACA"/>
    <w:rsid w:val="0054724C"/>
    <w:rsid w:val="00550478"/>
    <w:rsid w:val="005525C9"/>
    <w:rsid w:val="00552B0C"/>
    <w:rsid w:val="00552E0B"/>
    <w:rsid w:val="00554B9A"/>
    <w:rsid w:val="00554E1D"/>
    <w:rsid w:val="005557B4"/>
    <w:rsid w:val="00555EB6"/>
    <w:rsid w:val="0055666C"/>
    <w:rsid w:val="00557202"/>
    <w:rsid w:val="0056045C"/>
    <w:rsid w:val="0056232B"/>
    <w:rsid w:val="00563F98"/>
    <w:rsid w:val="0056461F"/>
    <w:rsid w:val="00564768"/>
    <w:rsid w:val="00565117"/>
    <w:rsid w:val="00566180"/>
    <w:rsid w:val="00566222"/>
    <w:rsid w:val="00566743"/>
    <w:rsid w:val="00567041"/>
    <w:rsid w:val="0056747B"/>
    <w:rsid w:val="00567882"/>
    <w:rsid w:val="0056791B"/>
    <w:rsid w:val="005709BF"/>
    <w:rsid w:val="005711B6"/>
    <w:rsid w:val="00571B5E"/>
    <w:rsid w:val="00572518"/>
    <w:rsid w:val="0057276D"/>
    <w:rsid w:val="0057279B"/>
    <w:rsid w:val="005734BA"/>
    <w:rsid w:val="00574D76"/>
    <w:rsid w:val="00575EBC"/>
    <w:rsid w:val="00577FF0"/>
    <w:rsid w:val="00580335"/>
    <w:rsid w:val="005817AA"/>
    <w:rsid w:val="00582136"/>
    <w:rsid w:val="00583548"/>
    <w:rsid w:val="005835CE"/>
    <w:rsid w:val="00584FFD"/>
    <w:rsid w:val="0058584B"/>
    <w:rsid w:val="00585D5A"/>
    <w:rsid w:val="00586708"/>
    <w:rsid w:val="00586C0A"/>
    <w:rsid w:val="00586C69"/>
    <w:rsid w:val="00586DB7"/>
    <w:rsid w:val="005870CB"/>
    <w:rsid w:val="00587571"/>
    <w:rsid w:val="00590FAC"/>
    <w:rsid w:val="00591EE6"/>
    <w:rsid w:val="005932D4"/>
    <w:rsid w:val="0059502A"/>
    <w:rsid w:val="00595132"/>
    <w:rsid w:val="00596253"/>
    <w:rsid w:val="005973EA"/>
    <w:rsid w:val="005A0224"/>
    <w:rsid w:val="005A11D8"/>
    <w:rsid w:val="005A1794"/>
    <w:rsid w:val="005A1A0E"/>
    <w:rsid w:val="005A1FB8"/>
    <w:rsid w:val="005A39D4"/>
    <w:rsid w:val="005A3A59"/>
    <w:rsid w:val="005A3B58"/>
    <w:rsid w:val="005A4527"/>
    <w:rsid w:val="005A4578"/>
    <w:rsid w:val="005A51D3"/>
    <w:rsid w:val="005A56CE"/>
    <w:rsid w:val="005A6497"/>
    <w:rsid w:val="005A6505"/>
    <w:rsid w:val="005B04B8"/>
    <w:rsid w:val="005B3A8F"/>
    <w:rsid w:val="005B3AA4"/>
    <w:rsid w:val="005B419F"/>
    <w:rsid w:val="005B61CC"/>
    <w:rsid w:val="005B660B"/>
    <w:rsid w:val="005B77D4"/>
    <w:rsid w:val="005B7E6C"/>
    <w:rsid w:val="005C0854"/>
    <w:rsid w:val="005C1452"/>
    <w:rsid w:val="005C14FF"/>
    <w:rsid w:val="005C2E3C"/>
    <w:rsid w:val="005C3873"/>
    <w:rsid w:val="005C456F"/>
    <w:rsid w:val="005C4D38"/>
    <w:rsid w:val="005C4E28"/>
    <w:rsid w:val="005C61D9"/>
    <w:rsid w:val="005C68A7"/>
    <w:rsid w:val="005C7DE1"/>
    <w:rsid w:val="005D1DA6"/>
    <w:rsid w:val="005D249C"/>
    <w:rsid w:val="005D4539"/>
    <w:rsid w:val="005D5311"/>
    <w:rsid w:val="005D5E58"/>
    <w:rsid w:val="005D5EC3"/>
    <w:rsid w:val="005D701D"/>
    <w:rsid w:val="005E056B"/>
    <w:rsid w:val="005E057C"/>
    <w:rsid w:val="005E0E77"/>
    <w:rsid w:val="005E1A06"/>
    <w:rsid w:val="005E4A27"/>
    <w:rsid w:val="005E4DAD"/>
    <w:rsid w:val="005E51F3"/>
    <w:rsid w:val="005E74CE"/>
    <w:rsid w:val="005E7697"/>
    <w:rsid w:val="005E77FA"/>
    <w:rsid w:val="005E7B49"/>
    <w:rsid w:val="005F3223"/>
    <w:rsid w:val="005F3A99"/>
    <w:rsid w:val="005F6778"/>
    <w:rsid w:val="005F6896"/>
    <w:rsid w:val="005F78C3"/>
    <w:rsid w:val="00600A3E"/>
    <w:rsid w:val="0060176A"/>
    <w:rsid w:val="0060299B"/>
    <w:rsid w:val="00603058"/>
    <w:rsid w:val="00604A8E"/>
    <w:rsid w:val="006053A8"/>
    <w:rsid w:val="006059B9"/>
    <w:rsid w:val="00605E8A"/>
    <w:rsid w:val="0060628F"/>
    <w:rsid w:val="006063B2"/>
    <w:rsid w:val="006064F2"/>
    <w:rsid w:val="00606EF2"/>
    <w:rsid w:val="00607C51"/>
    <w:rsid w:val="00607D75"/>
    <w:rsid w:val="00607DD9"/>
    <w:rsid w:val="00611A38"/>
    <w:rsid w:val="00611CE1"/>
    <w:rsid w:val="00612B06"/>
    <w:rsid w:val="006148E4"/>
    <w:rsid w:val="00614C81"/>
    <w:rsid w:val="00617807"/>
    <w:rsid w:val="00617E79"/>
    <w:rsid w:val="00620B8A"/>
    <w:rsid w:val="00626053"/>
    <w:rsid w:val="00626BBB"/>
    <w:rsid w:val="006271D7"/>
    <w:rsid w:val="006308AA"/>
    <w:rsid w:val="0063147B"/>
    <w:rsid w:val="00631BCC"/>
    <w:rsid w:val="00632FF1"/>
    <w:rsid w:val="00633C8D"/>
    <w:rsid w:val="006375A0"/>
    <w:rsid w:val="00641114"/>
    <w:rsid w:val="00641992"/>
    <w:rsid w:val="00641E9F"/>
    <w:rsid w:val="0064265E"/>
    <w:rsid w:val="00644339"/>
    <w:rsid w:val="0064451E"/>
    <w:rsid w:val="006453B3"/>
    <w:rsid w:val="006454A2"/>
    <w:rsid w:val="00646444"/>
    <w:rsid w:val="00646E3A"/>
    <w:rsid w:val="00647C03"/>
    <w:rsid w:val="006507A2"/>
    <w:rsid w:val="00650F2A"/>
    <w:rsid w:val="0065165F"/>
    <w:rsid w:val="00651E69"/>
    <w:rsid w:val="00652817"/>
    <w:rsid w:val="006529BD"/>
    <w:rsid w:val="0065342B"/>
    <w:rsid w:val="00653873"/>
    <w:rsid w:val="00653F0F"/>
    <w:rsid w:val="0065445B"/>
    <w:rsid w:val="00654DC1"/>
    <w:rsid w:val="00654E1A"/>
    <w:rsid w:val="00654E92"/>
    <w:rsid w:val="0065518C"/>
    <w:rsid w:val="00655218"/>
    <w:rsid w:val="00655914"/>
    <w:rsid w:val="00655E52"/>
    <w:rsid w:val="00656397"/>
    <w:rsid w:val="00656595"/>
    <w:rsid w:val="006571F2"/>
    <w:rsid w:val="00660E9C"/>
    <w:rsid w:val="00661030"/>
    <w:rsid w:val="0066168D"/>
    <w:rsid w:val="0066563C"/>
    <w:rsid w:val="00665CF1"/>
    <w:rsid w:val="006661A7"/>
    <w:rsid w:val="00666304"/>
    <w:rsid w:val="00666B40"/>
    <w:rsid w:val="00666B54"/>
    <w:rsid w:val="00670819"/>
    <w:rsid w:val="006713A9"/>
    <w:rsid w:val="00671715"/>
    <w:rsid w:val="00672128"/>
    <w:rsid w:val="00672623"/>
    <w:rsid w:val="006737FC"/>
    <w:rsid w:val="0067428A"/>
    <w:rsid w:val="00675004"/>
    <w:rsid w:val="0067639E"/>
    <w:rsid w:val="006764D0"/>
    <w:rsid w:val="00677432"/>
    <w:rsid w:val="00677A54"/>
    <w:rsid w:val="006805C0"/>
    <w:rsid w:val="0068084B"/>
    <w:rsid w:val="00680934"/>
    <w:rsid w:val="00680BF8"/>
    <w:rsid w:val="00683C6F"/>
    <w:rsid w:val="00684905"/>
    <w:rsid w:val="0068572C"/>
    <w:rsid w:val="00685D0E"/>
    <w:rsid w:val="00687599"/>
    <w:rsid w:val="006875DD"/>
    <w:rsid w:val="00690084"/>
    <w:rsid w:val="00691541"/>
    <w:rsid w:val="006935BD"/>
    <w:rsid w:val="006946C6"/>
    <w:rsid w:val="0069493C"/>
    <w:rsid w:val="006952C4"/>
    <w:rsid w:val="006959CB"/>
    <w:rsid w:val="00695B06"/>
    <w:rsid w:val="006A4476"/>
    <w:rsid w:val="006A569B"/>
    <w:rsid w:val="006A57AF"/>
    <w:rsid w:val="006B00AA"/>
    <w:rsid w:val="006B132D"/>
    <w:rsid w:val="006B1FB8"/>
    <w:rsid w:val="006B3090"/>
    <w:rsid w:val="006B3D75"/>
    <w:rsid w:val="006B4BE8"/>
    <w:rsid w:val="006B5A95"/>
    <w:rsid w:val="006B6098"/>
    <w:rsid w:val="006B66D3"/>
    <w:rsid w:val="006B707D"/>
    <w:rsid w:val="006B7A75"/>
    <w:rsid w:val="006B7DA0"/>
    <w:rsid w:val="006C0C0D"/>
    <w:rsid w:val="006C31D5"/>
    <w:rsid w:val="006C4B54"/>
    <w:rsid w:val="006C6B04"/>
    <w:rsid w:val="006C6F0B"/>
    <w:rsid w:val="006D1264"/>
    <w:rsid w:val="006D13B8"/>
    <w:rsid w:val="006D1C81"/>
    <w:rsid w:val="006D220C"/>
    <w:rsid w:val="006D2C42"/>
    <w:rsid w:val="006D4437"/>
    <w:rsid w:val="006D48C0"/>
    <w:rsid w:val="006D4FCE"/>
    <w:rsid w:val="006D6B7A"/>
    <w:rsid w:val="006D751F"/>
    <w:rsid w:val="006D7627"/>
    <w:rsid w:val="006D7B16"/>
    <w:rsid w:val="006E02BE"/>
    <w:rsid w:val="006E0DCB"/>
    <w:rsid w:val="006E1EA7"/>
    <w:rsid w:val="006E2521"/>
    <w:rsid w:val="006E3414"/>
    <w:rsid w:val="006E5559"/>
    <w:rsid w:val="006E56F8"/>
    <w:rsid w:val="006E721D"/>
    <w:rsid w:val="006F1E88"/>
    <w:rsid w:val="006F2551"/>
    <w:rsid w:val="006F2B59"/>
    <w:rsid w:val="006F2D64"/>
    <w:rsid w:val="006F352F"/>
    <w:rsid w:val="006F3817"/>
    <w:rsid w:val="006F42BC"/>
    <w:rsid w:val="006F4446"/>
    <w:rsid w:val="006F45CB"/>
    <w:rsid w:val="006F4C0B"/>
    <w:rsid w:val="006F5804"/>
    <w:rsid w:val="006F5D20"/>
    <w:rsid w:val="006F62CC"/>
    <w:rsid w:val="006F6A5E"/>
    <w:rsid w:val="007003C3"/>
    <w:rsid w:val="0070075E"/>
    <w:rsid w:val="007011EB"/>
    <w:rsid w:val="007017F7"/>
    <w:rsid w:val="007022D9"/>
    <w:rsid w:val="00703731"/>
    <w:rsid w:val="00705FCC"/>
    <w:rsid w:val="00710361"/>
    <w:rsid w:val="0071116C"/>
    <w:rsid w:val="007112FF"/>
    <w:rsid w:val="00712C25"/>
    <w:rsid w:val="007136DD"/>
    <w:rsid w:val="007141F7"/>
    <w:rsid w:val="00714375"/>
    <w:rsid w:val="00714E49"/>
    <w:rsid w:val="0071514D"/>
    <w:rsid w:val="00715C8B"/>
    <w:rsid w:val="00715EA4"/>
    <w:rsid w:val="00715EB8"/>
    <w:rsid w:val="00716230"/>
    <w:rsid w:val="007176B1"/>
    <w:rsid w:val="00717884"/>
    <w:rsid w:val="007205FB"/>
    <w:rsid w:val="0072093E"/>
    <w:rsid w:val="00720D29"/>
    <w:rsid w:val="007227D2"/>
    <w:rsid w:val="00722B2E"/>
    <w:rsid w:val="007243D2"/>
    <w:rsid w:val="00724664"/>
    <w:rsid w:val="00724897"/>
    <w:rsid w:val="007260A0"/>
    <w:rsid w:val="007262FA"/>
    <w:rsid w:val="007275C1"/>
    <w:rsid w:val="00727873"/>
    <w:rsid w:val="007303C6"/>
    <w:rsid w:val="0073076A"/>
    <w:rsid w:val="00731D1A"/>
    <w:rsid w:val="00732B7D"/>
    <w:rsid w:val="00732E6B"/>
    <w:rsid w:val="007347D5"/>
    <w:rsid w:val="00734B9A"/>
    <w:rsid w:val="007353E6"/>
    <w:rsid w:val="00735FFA"/>
    <w:rsid w:val="00736D1B"/>
    <w:rsid w:val="00737F56"/>
    <w:rsid w:val="0074070B"/>
    <w:rsid w:val="00740A6A"/>
    <w:rsid w:val="007421D8"/>
    <w:rsid w:val="0074299E"/>
    <w:rsid w:val="00745A35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1B9"/>
    <w:rsid w:val="0075399A"/>
    <w:rsid w:val="00755612"/>
    <w:rsid w:val="007565DE"/>
    <w:rsid w:val="007569F0"/>
    <w:rsid w:val="00756E52"/>
    <w:rsid w:val="00757A62"/>
    <w:rsid w:val="00757FC8"/>
    <w:rsid w:val="00760A31"/>
    <w:rsid w:val="007625C1"/>
    <w:rsid w:val="00762F45"/>
    <w:rsid w:val="0076390A"/>
    <w:rsid w:val="00763AAB"/>
    <w:rsid w:val="0076485A"/>
    <w:rsid w:val="00764E8A"/>
    <w:rsid w:val="00765709"/>
    <w:rsid w:val="00765C2D"/>
    <w:rsid w:val="00766202"/>
    <w:rsid w:val="007664DD"/>
    <w:rsid w:val="00766665"/>
    <w:rsid w:val="00767FC6"/>
    <w:rsid w:val="00771810"/>
    <w:rsid w:val="00771A3C"/>
    <w:rsid w:val="00771B74"/>
    <w:rsid w:val="00771EB6"/>
    <w:rsid w:val="00773231"/>
    <w:rsid w:val="007733D0"/>
    <w:rsid w:val="007749F3"/>
    <w:rsid w:val="00774BEB"/>
    <w:rsid w:val="007750AF"/>
    <w:rsid w:val="007767B7"/>
    <w:rsid w:val="00776995"/>
    <w:rsid w:val="007776D0"/>
    <w:rsid w:val="00780C3B"/>
    <w:rsid w:val="007811DE"/>
    <w:rsid w:val="0078170B"/>
    <w:rsid w:val="00782404"/>
    <w:rsid w:val="007825D2"/>
    <w:rsid w:val="00783888"/>
    <w:rsid w:val="00784DFB"/>
    <w:rsid w:val="00785945"/>
    <w:rsid w:val="00786174"/>
    <w:rsid w:val="00786473"/>
    <w:rsid w:val="007867B5"/>
    <w:rsid w:val="0078717B"/>
    <w:rsid w:val="00787628"/>
    <w:rsid w:val="00787743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2ECA"/>
    <w:rsid w:val="00793A27"/>
    <w:rsid w:val="00793DCF"/>
    <w:rsid w:val="00794CC5"/>
    <w:rsid w:val="007957DE"/>
    <w:rsid w:val="0079627D"/>
    <w:rsid w:val="00796BB2"/>
    <w:rsid w:val="007A1EDD"/>
    <w:rsid w:val="007A2422"/>
    <w:rsid w:val="007A264A"/>
    <w:rsid w:val="007A26E9"/>
    <w:rsid w:val="007A27C8"/>
    <w:rsid w:val="007A3A8D"/>
    <w:rsid w:val="007A6A54"/>
    <w:rsid w:val="007B204E"/>
    <w:rsid w:val="007B2CA7"/>
    <w:rsid w:val="007B3EF5"/>
    <w:rsid w:val="007B4F93"/>
    <w:rsid w:val="007B6C48"/>
    <w:rsid w:val="007B7B1D"/>
    <w:rsid w:val="007C056E"/>
    <w:rsid w:val="007C10B4"/>
    <w:rsid w:val="007C11D5"/>
    <w:rsid w:val="007C15D1"/>
    <w:rsid w:val="007C2F8C"/>
    <w:rsid w:val="007C3BFF"/>
    <w:rsid w:val="007C49AB"/>
    <w:rsid w:val="007C54BF"/>
    <w:rsid w:val="007C7AB7"/>
    <w:rsid w:val="007C7D82"/>
    <w:rsid w:val="007D05E5"/>
    <w:rsid w:val="007D0C25"/>
    <w:rsid w:val="007D0F56"/>
    <w:rsid w:val="007D1109"/>
    <w:rsid w:val="007D1570"/>
    <w:rsid w:val="007D1733"/>
    <w:rsid w:val="007D18BC"/>
    <w:rsid w:val="007D34FD"/>
    <w:rsid w:val="007D4010"/>
    <w:rsid w:val="007D749D"/>
    <w:rsid w:val="007D781B"/>
    <w:rsid w:val="007E25CB"/>
    <w:rsid w:val="007E3A74"/>
    <w:rsid w:val="007E5005"/>
    <w:rsid w:val="007E5A67"/>
    <w:rsid w:val="007E6735"/>
    <w:rsid w:val="007E7743"/>
    <w:rsid w:val="007F1C5D"/>
    <w:rsid w:val="007F25E5"/>
    <w:rsid w:val="007F2AE9"/>
    <w:rsid w:val="007F328A"/>
    <w:rsid w:val="007F3DB8"/>
    <w:rsid w:val="007F3E44"/>
    <w:rsid w:val="007F5723"/>
    <w:rsid w:val="007F645D"/>
    <w:rsid w:val="007F73E6"/>
    <w:rsid w:val="007F7CB9"/>
    <w:rsid w:val="007F7DB9"/>
    <w:rsid w:val="007F7F0E"/>
    <w:rsid w:val="00801120"/>
    <w:rsid w:val="008011AA"/>
    <w:rsid w:val="008015AC"/>
    <w:rsid w:val="00801F64"/>
    <w:rsid w:val="0080286B"/>
    <w:rsid w:val="00802C8D"/>
    <w:rsid w:val="00802D45"/>
    <w:rsid w:val="008035FB"/>
    <w:rsid w:val="008037D1"/>
    <w:rsid w:val="008044D1"/>
    <w:rsid w:val="00804C20"/>
    <w:rsid w:val="00804D6B"/>
    <w:rsid w:val="0080522D"/>
    <w:rsid w:val="00805CCB"/>
    <w:rsid w:val="00810D6A"/>
    <w:rsid w:val="00811F5E"/>
    <w:rsid w:val="008125C3"/>
    <w:rsid w:val="00814126"/>
    <w:rsid w:val="00814297"/>
    <w:rsid w:val="008144C3"/>
    <w:rsid w:val="00814565"/>
    <w:rsid w:val="00815168"/>
    <w:rsid w:val="008178AB"/>
    <w:rsid w:val="00820786"/>
    <w:rsid w:val="0082141D"/>
    <w:rsid w:val="00821BC9"/>
    <w:rsid w:val="00822113"/>
    <w:rsid w:val="00822C97"/>
    <w:rsid w:val="008239EF"/>
    <w:rsid w:val="008246F8"/>
    <w:rsid w:val="00824FA5"/>
    <w:rsid w:val="00825237"/>
    <w:rsid w:val="00825336"/>
    <w:rsid w:val="008258A3"/>
    <w:rsid w:val="00825E22"/>
    <w:rsid w:val="00825EAC"/>
    <w:rsid w:val="00825F00"/>
    <w:rsid w:val="00825F2A"/>
    <w:rsid w:val="0082606B"/>
    <w:rsid w:val="00826D9C"/>
    <w:rsid w:val="008270E6"/>
    <w:rsid w:val="00830DA8"/>
    <w:rsid w:val="008318CF"/>
    <w:rsid w:val="0083274F"/>
    <w:rsid w:val="00833861"/>
    <w:rsid w:val="00833D51"/>
    <w:rsid w:val="00836B62"/>
    <w:rsid w:val="008372B3"/>
    <w:rsid w:val="0083792D"/>
    <w:rsid w:val="00837C77"/>
    <w:rsid w:val="00837D9A"/>
    <w:rsid w:val="0084055B"/>
    <w:rsid w:val="00841B29"/>
    <w:rsid w:val="0084298E"/>
    <w:rsid w:val="00844474"/>
    <w:rsid w:val="00844595"/>
    <w:rsid w:val="0084524D"/>
    <w:rsid w:val="00845A02"/>
    <w:rsid w:val="00845C44"/>
    <w:rsid w:val="00846014"/>
    <w:rsid w:val="00846B53"/>
    <w:rsid w:val="00847353"/>
    <w:rsid w:val="0084794D"/>
    <w:rsid w:val="00850647"/>
    <w:rsid w:val="008506F9"/>
    <w:rsid w:val="00851E70"/>
    <w:rsid w:val="00852E63"/>
    <w:rsid w:val="008532D3"/>
    <w:rsid w:val="008545DB"/>
    <w:rsid w:val="00854A46"/>
    <w:rsid w:val="00854E00"/>
    <w:rsid w:val="00855229"/>
    <w:rsid w:val="00856A1A"/>
    <w:rsid w:val="00857156"/>
    <w:rsid w:val="008578BC"/>
    <w:rsid w:val="00860582"/>
    <w:rsid w:val="00860AB9"/>
    <w:rsid w:val="0086171E"/>
    <w:rsid w:val="00861BE6"/>
    <w:rsid w:val="00861E3D"/>
    <w:rsid w:val="00861FDF"/>
    <w:rsid w:val="008624C9"/>
    <w:rsid w:val="00862736"/>
    <w:rsid w:val="00862D6B"/>
    <w:rsid w:val="00863587"/>
    <w:rsid w:val="00863636"/>
    <w:rsid w:val="00864B36"/>
    <w:rsid w:val="0086777C"/>
    <w:rsid w:val="0087235D"/>
    <w:rsid w:val="008724F1"/>
    <w:rsid w:val="008730CD"/>
    <w:rsid w:val="008737BC"/>
    <w:rsid w:val="00874558"/>
    <w:rsid w:val="00874A9D"/>
    <w:rsid w:val="00874CF7"/>
    <w:rsid w:val="00875873"/>
    <w:rsid w:val="00875C93"/>
    <w:rsid w:val="00875DCC"/>
    <w:rsid w:val="008767B4"/>
    <w:rsid w:val="00877364"/>
    <w:rsid w:val="008800A5"/>
    <w:rsid w:val="008805AA"/>
    <w:rsid w:val="0088154B"/>
    <w:rsid w:val="00883682"/>
    <w:rsid w:val="0088554D"/>
    <w:rsid w:val="0088590B"/>
    <w:rsid w:val="00890DB6"/>
    <w:rsid w:val="008912FB"/>
    <w:rsid w:val="00891704"/>
    <w:rsid w:val="008929C9"/>
    <w:rsid w:val="00892E5E"/>
    <w:rsid w:val="00895C48"/>
    <w:rsid w:val="00895FC8"/>
    <w:rsid w:val="008961CD"/>
    <w:rsid w:val="0089714A"/>
    <w:rsid w:val="00897E79"/>
    <w:rsid w:val="008A08DC"/>
    <w:rsid w:val="008A1465"/>
    <w:rsid w:val="008A16D7"/>
    <w:rsid w:val="008A17AA"/>
    <w:rsid w:val="008A3350"/>
    <w:rsid w:val="008A4A85"/>
    <w:rsid w:val="008A4B40"/>
    <w:rsid w:val="008A4BE8"/>
    <w:rsid w:val="008A5457"/>
    <w:rsid w:val="008A5A6E"/>
    <w:rsid w:val="008A5BE9"/>
    <w:rsid w:val="008A5EF7"/>
    <w:rsid w:val="008A6D46"/>
    <w:rsid w:val="008A77EA"/>
    <w:rsid w:val="008A7F7B"/>
    <w:rsid w:val="008B09AE"/>
    <w:rsid w:val="008B17BE"/>
    <w:rsid w:val="008B17F4"/>
    <w:rsid w:val="008B34ED"/>
    <w:rsid w:val="008B36D5"/>
    <w:rsid w:val="008B55D6"/>
    <w:rsid w:val="008B7A7B"/>
    <w:rsid w:val="008C1008"/>
    <w:rsid w:val="008C1743"/>
    <w:rsid w:val="008C1C47"/>
    <w:rsid w:val="008C1D13"/>
    <w:rsid w:val="008C2137"/>
    <w:rsid w:val="008C2832"/>
    <w:rsid w:val="008C2F83"/>
    <w:rsid w:val="008C3CCF"/>
    <w:rsid w:val="008C4A20"/>
    <w:rsid w:val="008C66DD"/>
    <w:rsid w:val="008C756B"/>
    <w:rsid w:val="008C7E84"/>
    <w:rsid w:val="008D00DB"/>
    <w:rsid w:val="008D0C1A"/>
    <w:rsid w:val="008D1033"/>
    <w:rsid w:val="008D1039"/>
    <w:rsid w:val="008D17BE"/>
    <w:rsid w:val="008D1E67"/>
    <w:rsid w:val="008D2309"/>
    <w:rsid w:val="008D28E8"/>
    <w:rsid w:val="008D2C1A"/>
    <w:rsid w:val="008D2E4C"/>
    <w:rsid w:val="008D3B45"/>
    <w:rsid w:val="008D3E34"/>
    <w:rsid w:val="008D3F6A"/>
    <w:rsid w:val="008D4ACA"/>
    <w:rsid w:val="008D561B"/>
    <w:rsid w:val="008D5A8E"/>
    <w:rsid w:val="008D6202"/>
    <w:rsid w:val="008D7460"/>
    <w:rsid w:val="008D7464"/>
    <w:rsid w:val="008D74E8"/>
    <w:rsid w:val="008D7ED7"/>
    <w:rsid w:val="008E04B4"/>
    <w:rsid w:val="008E093E"/>
    <w:rsid w:val="008E139D"/>
    <w:rsid w:val="008E27EC"/>
    <w:rsid w:val="008E2C73"/>
    <w:rsid w:val="008E3881"/>
    <w:rsid w:val="008E3901"/>
    <w:rsid w:val="008E3F63"/>
    <w:rsid w:val="008E4034"/>
    <w:rsid w:val="008E46DB"/>
    <w:rsid w:val="008E58E3"/>
    <w:rsid w:val="008E5C72"/>
    <w:rsid w:val="008E72F2"/>
    <w:rsid w:val="008E7E87"/>
    <w:rsid w:val="008F0028"/>
    <w:rsid w:val="008F027F"/>
    <w:rsid w:val="008F1424"/>
    <w:rsid w:val="008F2F36"/>
    <w:rsid w:val="008F3577"/>
    <w:rsid w:val="008F3793"/>
    <w:rsid w:val="008F5246"/>
    <w:rsid w:val="00900702"/>
    <w:rsid w:val="00901138"/>
    <w:rsid w:val="009024FB"/>
    <w:rsid w:val="009029FB"/>
    <w:rsid w:val="0090315A"/>
    <w:rsid w:val="0090345D"/>
    <w:rsid w:val="00903844"/>
    <w:rsid w:val="009038BE"/>
    <w:rsid w:val="00904DB9"/>
    <w:rsid w:val="00905944"/>
    <w:rsid w:val="00906BCD"/>
    <w:rsid w:val="009075ED"/>
    <w:rsid w:val="00911FAA"/>
    <w:rsid w:val="0091293A"/>
    <w:rsid w:val="009129A1"/>
    <w:rsid w:val="00913787"/>
    <w:rsid w:val="00914DFC"/>
    <w:rsid w:val="00916B9D"/>
    <w:rsid w:val="00916E54"/>
    <w:rsid w:val="0091757F"/>
    <w:rsid w:val="0091774C"/>
    <w:rsid w:val="00917A21"/>
    <w:rsid w:val="00921638"/>
    <w:rsid w:val="00921CF0"/>
    <w:rsid w:val="00922C25"/>
    <w:rsid w:val="00924DAF"/>
    <w:rsid w:val="009250A2"/>
    <w:rsid w:val="00925335"/>
    <w:rsid w:val="00925560"/>
    <w:rsid w:val="00926C1B"/>
    <w:rsid w:val="0092709C"/>
    <w:rsid w:val="00927359"/>
    <w:rsid w:val="009306AE"/>
    <w:rsid w:val="00931D7D"/>
    <w:rsid w:val="009324BF"/>
    <w:rsid w:val="00933AD1"/>
    <w:rsid w:val="0093416A"/>
    <w:rsid w:val="00934AEC"/>
    <w:rsid w:val="00934E1B"/>
    <w:rsid w:val="009356E8"/>
    <w:rsid w:val="009362DA"/>
    <w:rsid w:val="00940564"/>
    <w:rsid w:val="00940F9F"/>
    <w:rsid w:val="00942957"/>
    <w:rsid w:val="00942C52"/>
    <w:rsid w:val="00942E26"/>
    <w:rsid w:val="009432C0"/>
    <w:rsid w:val="0094433D"/>
    <w:rsid w:val="009446EA"/>
    <w:rsid w:val="00944FF9"/>
    <w:rsid w:val="00945C3A"/>
    <w:rsid w:val="00945F27"/>
    <w:rsid w:val="00950A2C"/>
    <w:rsid w:val="00953602"/>
    <w:rsid w:val="009538E4"/>
    <w:rsid w:val="00953AAB"/>
    <w:rsid w:val="0095405C"/>
    <w:rsid w:val="0095588B"/>
    <w:rsid w:val="00955C95"/>
    <w:rsid w:val="009565BA"/>
    <w:rsid w:val="00957146"/>
    <w:rsid w:val="00957A91"/>
    <w:rsid w:val="009601D6"/>
    <w:rsid w:val="009612DF"/>
    <w:rsid w:val="00961667"/>
    <w:rsid w:val="00963507"/>
    <w:rsid w:val="0096413D"/>
    <w:rsid w:val="009642C3"/>
    <w:rsid w:val="00964B4C"/>
    <w:rsid w:val="00964E33"/>
    <w:rsid w:val="009654C6"/>
    <w:rsid w:val="00965F6F"/>
    <w:rsid w:val="0096643D"/>
    <w:rsid w:val="0097010A"/>
    <w:rsid w:val="00971323"/>
    <w:rsid w:val="00973B98"/>
    <w:rsid w:val="00974450"/>
    <w:rsid w:val="00975E6E"/>
    <w:rsid w:val="00975F37"/>
    <w:rsid w:val="00977568"/>
    <w:rsid w:val="00977771"/>
    <w:rsid w:val="0097796B"/>
    <w:rsid w:val="00977CA0"/>
    <w:rsid w:val="0098035C"/>
    <w:rsid w:val="00981861"/>
    <w:rsid w:val="00982254"/>
    <w:rsid w:val="00983ABF"/>
    <w:rsid w:val="00985B57"/>
    <w:rsid w:val="00985CF0"/>
    <w:rsid w:val="00986AAA"/>
    <w:rsid w:val="00986F33"/>
    <w:rsid w:val="009871EC"/>
    <w:rsid w:val="00987243"/>
    <w:rsid w:val="009874F6"/>
    <w:rsid w:val="00987EC1"/>
    <w:rsid w:val="0099075D"/>
    <w:rsid w:val="0099139B"/>
    <w:rsid w:val="009916F3"/>
    <w:rsid w:val="009919E0"/>
    <w:rsid w:val="009921FB"/>
    <w:rsid w:val="00992983"/>
    <w:rsid w:val="0099498B"/>
    <w:rsid w:val="00994DAF"/>
    <w:rsid w:val="009957D0"/>
    <w:rsid w:val="00995BBD"/>
    <w:rsid w:val="00995E80"/>
    <w:rsid w:val="009965D1"/>
    <w:rsid w:val="0099731C"/>
    <w:rsid w:val="009A028B"/>
    <w:rsid w:val="009A13CC"/>
    <w:rsid w:val="009A1501"/>
    <w:rsid w:val="009A1B57"/>
    <w:rsid w:val="009A1DC3"/>
    <w:rsid w:val="009A2368"/>
    <w:rsid w:val="009A24F5"/>
    <w:rsid w:val="009A2507"/>
    <w:rsid w:val="009A2FD2"/>
    <w:rsid w:val="009A4412"/>
    <w:rsid w:val="009A5965"/>
    <w:rsid w:val="009A6DF7"/>
    <w:rsid w:val="009A7A9F"/>
    <w:rsid w:val="009A7ABA"/>
    <w:rsid w:val="009B0020"/>
    <w:rsid w:val="009B1AB4"/>
    <w:rsid w:val="009B1F80"/>
    <w:rsid w:val="009B2884"/>
    <w:rsid w:val="009B3198"/>
    <w:rsid w:val="009B37CC"/>
    <w:rsid w:val="009B42E9"/>
    <w:rsid w:val="009B4D2C"/>
    <w:rsid w:val="009B4EAB"/>
    <w:rsid w:val="009B5314"/>
    <w:rsid w:val="009B6228"/>
    <w:rsid w:val="009B6EB5"/>
    <w:rsid w:val="009C0740"/>
    <w:rsid w:val="009C1F30"/>
    <w:rsid w:val="009C1FA4"/>
    <w:rsid w:val="009C2BF3"/>
    <w:rsid w:val="009C3F0F"/>
    <w:rsid w:val="009C52E9"/>
    <w:rsid w:val="009D01A3"/>
    <w:rsid w:val="009D06F0"/>
    <w:rsid w:val="009D2824"/>
    <w:rsid w:val="009D28D4"/>
    <w:rsid w:val="009D446B"/>
    <w:rsid w:val="009D5099"/>
    <w:rsid w:val="009D57AF"/>
    <w:rsid w:val="009D6477"/>
    <w:rsid w:val="009D674D"/>
    <w:rsid w:val="009D68F9"/>
    <w:rsid w:val="009D6B86"/>
    <w:rsid w:val="009D6BBF"/>
    <w:rsid w:val="009E04BC"/>
    <w:rsid w:val="009E1D13"/>
    <w:rsid w:val="009E28D3"/>
    <w:rsid w:val="009E73AC"/>
    <w:rsid w:val="009F071B"/>
    <w:rsid w:val="009F0D48"/>
    <w:rsid w:val="009F1056"/>
    <w:rsid w:val="009F10A4"/>
    <w:rsid w:val="009F2DD2"/>
    <w:rsid w:val="009F30D5"/>
    <w:rsid w:val="009F3E3A"/>
    <w:rsid w:val="009F4885"/>
    <w:rsid w:val="009F4BAD"/>
    <w:rsid w:val="009F542F"/>
    <w:rsid w:val="009F58FF"/>
    <w:rsid w:val="009F74E8"/>
    <w:rsid w:val="009F75F5"/>
    <w:rsid w:val="00A00778"/>
    <w:rsid w:val="00A0169B"/>
    <w:rsid w:val="00A01BD6"/>
    <w:rsid w:val="00A01BFA"/>
    <w:rsid w:val="00A026F3"/>
    <w:rsid w:val="00A02BA9"/>
    <w:rsid w:val="00A03772"/>
    <w:rsid w:val="00A042D1"/>
    <w:rsid w:val="00A04A98"/>
    <w:rsid w:val="00A04C0C"/>
    <w:rsid w:val="00A05379"/>
    <w:rsid w:val="00A06423"/>
    <w:rsid w:val="00A06C65"/>
    <w:rsid w:val="00A073BE"/>
    <w:rsid w:val="00A1068B"/>
    <w:rsid w:val="00A10D1D"/>
    <w:rsid w:val="00A11DDE"/>
    <w:rsid w:val="00A12AA3"/>
    <w:rsid w:val="00A12B08"/>
    <w:rsid w:val="00A13764"/>
    <w:rsid w:val="00A13AD0"/>
    <w:rsid w:val="00A13B01"/>
    <w:rsid w:val="00A13DB0"/>
    <w:rsid w:val="00A1444A"/>
    <w:rsid w:val="00A15480"/>
    <w:rsid w:val="00A15815"/>
    <w:rsid w:val="00A159CD"/>
    <w:rsid w:val="00A17159"/>
    <w:rsid w:val="00A17252"/>
    <w:rsid w:val="00A20708"/>
    <w:rsid w:val="00A20729"/>
    <w:rsid w:val="00A237F6"/>
    <w:rsid w:val="00A23E6C"/>
    <w:rsid w:val="00A24E87"/>
    <w:rsid w:val="00A24EFF"/>
    <w:rsid w:val="00A2544F"/>
    <w:rsid w:val="00A25E37"/>
    <w:rsid w:val="00A267C3"/>
    <w:rsid w:val="00A268A9"/>
    <w:rsid w:val="00A31336"/>
    <w:rsid w:val="00A3150E"/>
    <w:rsid w:val="00A31926"/>
    <w:rsid w:val="00A33E36"/>
    <w:rsid w:val="00A345A4"/>
    <w:rsid w:val="00A35A6B"/>
    <w:rsid w:val="00A36957"/>
    <w:rsid w:val="00A36E1E"/>
    <w:rsid w:val="00A40B29"/>
    <w:rsid w:val="00A41163"/>
    <w:rsid w:val="00A418C5"/>
    <w:rsid w:val="00A41999"/>
    <w:rsid w:val="00A4247F"/>
    <w:rsid w:val="00A42542"/>
    <w:rsid w:val="00A42683"/>
    <w:rsid w:val="00A43CE4"/>
    <w:rsid w:val="00A44225"/>
    <w:rsid w:val="00A447C7"/>
    <w:rsid w:val="00A44DF5"/>
    <w:rsid w:val="00A455EC"/>
    <w:rsid w:val="00A46E54"/>
    <w:rsid w:val="00A500D4"/>
    <w:rsid w:val="00A51E6D"/>
    <w:rsid w:val="00A52615"/>
    <w:rsid w:val="00A52ABA"/>
    <w:rsid w:val="00A52DF8"/>
    <w:rsid w:val="00A534A3"/>
    <w:rsid w:val="00A541DF"/>
    <w:rsid w:val="00A5790C"/>
    <w:rsid w:val="00A60C1F"/>
    <w:rsid w:val="00A61F41"/>
    <w:rsid w:val="00A62338"/>
    <w:rsid w:val="00A6347A"/>
    <w:rsid w:val="00A63E91"/>
    <w:rsid w:val="00A64695"/>
    <w:rsid w:val="00A64A32"/>
    <w:rsid w:val="00A6595F"/>
    <w:rsid w:val="00A66A96"/>
    <w:rsid w:val="00A67B79"/>
    <w:rsid w:val="00A70153"/>
    <w:rsid w:val="00A71D3B"/>
    <w:rsid w:val="00A735A5"/>
    <w:rsid w:val="00A74ABC"/>
    <w:rsid w:val="00A7541F"/>
    <w:rsid w:val="00A75806"/>
    <w:rsid w:val="00A75E5F"/>
    <w:rsid w:val="00A761F8"/>
    <w:rsid w:val="00A763A5"/>
    <w:rsid w:val="00A765D3"/>
    <w:rsid w:val="00A771D6"/>
    <w:rsid w:val="00A7720C"/>
    <w:rsid w:val="00A77252"/>
    <w:rsid w:val="00A77C61"/>
    <w:rsid w:val="00A77E91"/>
    <w:rsid w:val="00A80390"/>
    <w:rsid w:val="00A81BAA"/>
    <w:rsid w:val="00A8269A"/>
    <w:rsid w:val="00A8322A"/>
    <w:rsid w:val="00A84BE6"/>
    <w:rsid w:val="00A84C52"/>
    <w:rsid w:val="00A85D84"/>
    <w:rsid w:val="00A865C7"/>
    <w:rsid w:val="00A86AE6"/>
    <w:rsid w:val="00A907D0"/>
    <w:rsid w:val="00A908EF"/>
    <w:rsid w:val="00A909E9"/>
    <w:rsid w:val="00A92378"/>
    <w:rsid w:val="00A9241D"/>
    <w:rsid w:val="00A931C2"/>
    <w:rsid w:val="00A93271"/>
    <w:rsid w:val="00A93C15"/>
    <w:rsid w:val="00A954A4"/>
    <w:rsid w:val="00A95A7B"/>
    <w:rsid w:val="00A95C3C"/>
    <w:rsid w:val="00A96CC0"/>
    <w:rsid w:val="00A97A60"/>
    <w:rsid w:val="00AA0759"/>
    <w:rsid w:val="00AA11EE"/>
    <w:rsid w:val="00AA2B3D"/>
    <w:rsid w:val="00AA2D5D"/>
    <w:rsid w:val="00AA33C4"/>
    <w:rsid w:val="00AA3B1E"/>
    <w:rsid w:val="00AA55F2"/>
    <w:rsid w:val="00AA59C2"/>
    <w:rsid w:val="00AA5D0E"/>
    <w:rsid w:val="00AA6E8A"/>
    <w:rsid w:val="00AA6EBE"/>
    <w:rsid w:val="00AA73BE"/>
    <w:rsid w:val="00AB01AB"/>
    <w:rsid w:val="00AB1061"/>
    <w:rsid w:val="00AB1445"/>
    <w:rsid w:val="00AB2E58"/>
    <w:rsid w:val="00AB3D65"/>
    <w:rsid w:val="00AB3E2B"/>
    <w:rsid w:val="00AB426F"/>
    <w:rsid w:val="00AB552D"/>
    <w:rsid w:val="00AB561C"/>
    <w:rsid w:val="00AC0E46"/>
    <w:rsid w:val="00AC1451"/>
    <w:rsid w:val="00AC26A0"/>
    <w:rsid w:val="00AC4988"/>
    <w:rsid w:val="00AC794B"/>
    <w:rsid w:val="00AC7F43"/>
    <w:rsid w:val="00AD062C"/>
    <w:rsid w:val="00AD081F"/>
    <w:rsid w:val="00AD08CE"/>
    <w:rsid w:val="00AD09DA"/>
    <w:rsid w:val="00AD25A6"/>
    <w:rsid w:val="00AD2D1C"/>
    <w:rsid w:val="00AD499E"/>
    <w:rsid w:val="00AD530F"/>
    <w:rsid w:val="00AD5365"/>
    <w:rsid w:val="00AD6364"/>
    <w:rsid w:val="00AD739E"/>
    <w:rsid w:val="00AD77D6"/>
    <w:rsid w:val="00AD77ED"/>
    <w:rsid w:val="00AD7E95"/>
    <w:rsid w:val="00AE0361"/>
    <w:rsid w:val="00AE0FC6"/>
    <w:rsid w:val="00AE0FFE"/>
    <w:rsid w:val="00AE1D8C"/>
    <w:rsid w:val="00AE1E82"/>
    <w:rsid w:val="00AE2C48"/>
    <w:rsid w:val="00AE30A5"/>
    <w:rsid w:val="00AE5C8F"/>
    <w:rsid w:val="00AE69DC"/>
    <w:rsid w:val="00AE77AA"/>
    <w:rsid w:val="00AE7AA6"/>
    <w:rsid w:val="00AE7F65"/>
    <w:rsid w:val="00AF0BC9"/>
    <w:rsid w:val="00AF0EB4"/>
    <w:rsid w:val="00AF119F"/>
    <w:rsid w:val="00AF126B"/>
    <w:rsid w:val="00AF2B52"/>
    <w:rsid w:val="00AF388B"/>
    <w:rsid w:val="00AF3BE9"/>
    <w:rsid w:val="00AF5A01"/>
    <w:rsid w:val="00AF6497"/>
    <w:rsid w:val="00AF7622"/>
    <w:rsid w:val="00B0061E"/>
    <w:rsid w:val="00B00B8B"/>
    <w:rsid w:val="00B01029"/>
    <w:rsid w:val="00B01AC2"/>
    <w:rsid w:val="00B01EAD"/>
    <w:rsid w:val="00B05578"/>
    <w:rsid w:val="00B05A31"/>
    <w:rsid w:val="00B0621F"/>
    <w:rsid w:val="00B06ABA"/>
    <w:rsid w:val="00B06D43"/>
    <w:rsid w:val="00B11DA2"/>
    <w:rsid w:val="00B11FD3"/>
    <w:rsid w:val="00B13656"/>
    <w:rsid w:val="00B14C7E"/>
    <w:rsid w:val="00B1581B"/>
    <w:rsid w:val="00B17CFD"/>
    <w:rsid w:val="00B201D6"/>
    <w:rsid w:val="00B2056D"/>
    <w:rsid w:val="00B20794"/>
    <w:rsid w:val="00B20A22"/>
    <w:rsid w:val="00B20C49"/>
    <w:rsid w:val="00B219DA"/>
    <w:rsid w:val="00B219F6"/>
    <w:rsid w:val="00B220E9"/>
    <w:rsid w:val="00B22725"/>
    <w:rsid w:val="00B2369F"/>
    <w:rsid w:val="00B23EF2"/>
    <w:rsid w:val="00B24B0B"/>
    <w:rsid w:val="00B25507"/>
    <w:rsid w:val="00B256EE"/>
    <w:rsid w:val="00B26537"/>
    <w:rsid w:val="00B266D4"/>
    <w:rsid w:val="00B26DAF"/>
    <w:rsid w:val="00B27441"/>
    <w:rsid w:val="00B27837"/>
    <w:rsid w:val="00B327E0"/>
    <w:rsid w:val="00B3537D"/>
    <w:rsid w:val="00B35847"/>
    <w:rsid w:val="00B36D0A"/>
    <w:rsid w:val="00B36EE9"/>
    <w:rsid w:val="00B378D2"/>
    <w:rsid w:val="00B37EDE"/>
    <w:rsid w:val="00B40589"/>
    <w:rsid w:val="00B409B5"/>
    <w:rsid w:val="00B410F5"/>
    <w:rsid w:val="00B4111E"/>
    <w:rsid w:val="00B41589"/>
    <w:rsid w:val="00B41A35"/>
    <w:rsid w:val="00B42391"/>
    <w:rsid w:val="00B437B6"/>
    <w:rsid w:val="00B45665"/>
    <w:rsid w:val="00B45E52"/>
    <w:rsid w:val="00B45FC6"/>
    <w:rsid w:val="00B46A37"/>
    <w:rsid w:val="00B47D63"/>
    <w:rsid w:val="00B50A34"/>
    <w:rsid w:val="00B510B8"/>
    <w:rsid w:val="00B5151B"/>
    <w:rsid w:val="00B516E6"/>
    <w:rsid w:val="00B52252"/>
    <w:rsid w:val="00B537A5"/>
    <w:rsid w:val="00B56950"/>
    <w:rsid w:val="00B56DB9"/>
    <w:rsid w:val="00B5738D"/>
    <w:rsid w:val="00B57A2F"/>
    <w:rsid w:val="00B57F21"/>
    <w:rsid w:val="00B60009"/>
    <w:rsid w:val="00B6163E"/>
    <w:rsid w:val="00B61AFB"/>
    <w:rsid w:val="00B63F96"/>
    <w:rsid w:val="00B64E53"/>
    <w:rsid w:val="00B64FF2"/>
    <w:rsid w:val="00B652B6"/>
    <w:rsid w:val="00B654F0"/>
    <w:rsid w:val="00B70EE6"/>
    <w:rsid w:val="00B7163D"/>
    <w:rsid w:val="00B7328E"/>
    <w:rsid w:val="00B73C92"/>
    <w:rsid w:val="00B74D09"/>
    <w:rsid w:val="00B7563E"/>
    <w:rsid w:val="00B75714"/>
    <w:rsid w:val="00B76B19"/>
    <w:rsid w:val="00B80059"/>
    <w:rsid w:val="00B8050C"/>
    <w:rsid w:val="00B80987"/>
    <w:rsid w:val="00B814F2"/>
    <w:rsid w:val="00B8285C"/>
    <w:rsid w:val="00B84138"/>
    <w:rsid w:val="00B84718"/>
    <w:rsid w:val="00B8571A"/>
    <w:rsid w:val="00B85D4E"/>
    <w:rsid w:val="00B85F60"/>
    <w:rsid w:val="00B875F6"/>
    <w:rsid w:val="00B90034"/>
    <w:rsid w:val="00B900C0"/>
    <w:rsid w:val="00B9122A"/>
    <w:rsid w:val="00B9129C"/>
    <w:rsid w:val="00B91369"/>
    <w:rsid w:val="00B9228A"/>
    <w:rsid w:val="00B92F7C"/>
    <w:rsid w:val="00B941F5"/>
    <w:rsid w:val="00B94BC8"/>
    <w:rsid w:val="00B958FE"/>
    <w:rsid w:val="00BA1F75"/>
    <w:rsid w:val="00BA1F8B"/>
    <w:rsid w:val="00BA2DB4"/>
    <w:rsid w:val="00BA3777"/>
    <w:rsid w:val="00BA39E5"/>
    <w:rsid w:val="00BA4310"/>
    <w:rsid w:val="00BA4E07"/>
    <w:rsid w:val="00BA5E5D"/>
    <w:rsid w:val="00BA6AD6"/>
    <w:rsid w:val="00BA72EB"/>
    <w:rsid w:val="00BB1B4E"/>
    <w:rsid w:val="00BB1F2A"/>
    <w:rsid w:val="00BB220D"/>
    <w:rsid w:val="00BB3B8C"/>
    <w:rsid w:val="00BB45D0"/>
    <w:rsid w:val="00BB5007"/>
    <w:rsid w:val="00BB60F8"/>
    <w:rsid w:val="00BB66AC"/>
    <w:rsid w:val="00BB7329"/>
    <w:rsid w:val="00BB7D77"/>
    <w:rsid w:val="00BB7F49"/>
    <w:rsid w:val="00BC1001"/>
    <w:rsid w:val="00BC1700"/>
    <w:rsid w:val="00BC1C77"/>
    <w:rsid w:val="00BC1D49"/>
    <w:rsid w:val="00BC221B"/>
    <w:rsid w:val="00BC2B49"/>
    <w:rsid w:val="00BC3674"/>
    <w:rsid w:val="00BC4D95"/>
    <w:rsid w:val="00BC5056"/>
    <w:rsid w:val="00BC585D"/>
    <w:rsid w:val="00BC6EE4"/>
    <w:rsid w:val="00BC778D"/>
    <w:rsid w:val="00BC77BD"/>
    <w:rsid w:val="00BD0699"/>
    <w:rsid w:val="00BD0FF5"/>
    <w:rsid w:val="00BD1161"/>
    <w:rsid w:val="00BD1574"/>
    <w:rsid w:val="00BD1A6F"/>
    <w:rsid w:val="00BD1C88"/>
    <w:rsid w:val="00BD240B"/>
    <w:rsid w:val="00BD2630"/>
    <w:rsid w:val="00BD3704"/>
    <w:rsid w:val="00BD389E"/>
    <w:rsid w:val="00BD5535"/>
    <w:rsid w:val="00BD5E65"/>
    <w:rsid w:val="00BD627A"/>
    <w:rsid w:val="00BD635D"/>
    <w:rsid w:val="00BE06C6"/>
    <w:rsid w:val="00BE33F0"/>
    <w:rsid w:val="00BE3ADC"/>
    <w:rsid w:val="00BE3F47"/>
    <w:rsid w:val="00BE5E4C"/>
    <w:rsid w:val="00BE74DC"/>
    <w:rsid w:val="00BF0B33"/>
    <w:rsid w:val="00BF0F39"/>
    <w:rsid w:val="00BF3C1C"/>
    <w:rsid w:val="00BF4B7D"/>
    <w:rsid w:val="00BF5239"/>
    <w:rsid w:val="00BF540A"/>
    <w:rsid w:val="00BF6B8B"/>
    <w:rsid w:val="00C005D0"/>
    <w:rsid w:val="00C007E6"/>
    <w:rsid w:val="00C00AEB"/>
    <w:rsid w:val="00C00B08"/>
    <w:rsid w:val="00C00DE1"/>
    <w:rsid w:val="00C01593"/>
    <w:rsid w:val="00C0298D"/>
    <w:rsid w:val="00C0334B"/>
    <w:rsid w:val="00C036E3"/>
    <w:rsid w:val="00C03F98"/>
    <w:rsid w:val="00C0593E"/>
    <w:rsid w:val="00C05C18"/>
    <w:rsid w:val="00C0600C"/>
    <w:rsid w:val="00C100FA"/>
    <w:rsid w:val="00C11A1A"/>
    <w:rsid w:val="00C149D6"/>
    <w:rsid w:val="00C1528E"/>
    <w:rsid w:val="00C157E6"/>
    <w:rsid w:val="00C1669A"/>
    <w:rsid w:val="00C17004"/>
    <w:rsid w:val="00C2096D"/>
    <w:rsid w:val="00C20CD2"/>
    <w:rsid w:val="00C21931"/>
    <w:rsid w:val="00C26758"/>
    <w:rsid w:val="00C304F3"/>
    <w:rsid w:val="00C309C7"/>
    <w:rsid w:val="00C3100A"/>
    <w:rsid w:val="00C3388A"/>
    <w:rsid w:val="00C33D6A"/>
    <w:rsid w:val="00C33EA1"/>
    <w:rsid w:val="00C33F3C"/>
    <w:rsid w:val="00C34037"/>
    <w:rsid w:val="00C34170"/>
    <w:rsid w:val="00C34DD5"/>
    <w:rsid w:val="00C351D6"/>
    <w:rsid w:val="00C36191"/>
    <w:rsid w:val="00C372D0"/>
    <w:rsid w:val="00C3757B"/>
    <w:rsid w:val="00C379A0"/>
    <w:rsid w:val="00C409F6"/>
    <w:rsid w:val="00C40B0C"/>
    <w:rsid w:val="00C40B77"/>
    <w:rsid w:val="00C40C9C"/>
    <w:rsid w:val="00C40DA3"/>
    <w:rsid w:val="00C418A7"/>
    <w:rsid w:val="00C42292"/>
    <w:rsid w:val="00C42837"/>
    <w:rsid w:val="00C42947"/>
    <w:rsid w:val="00C43365"/>
    <w:rsid w:val="00C43C26"/>
    <w:rsid w:val="00C44D90"/>
    <w:rsid w:val="00C45772"/>
    <w:rsid w:val="00C45F31"/>
    <w:rsid w:val="00C46555"/>
    <w:rsid w:val="00C475FB"/>
    <w:rsid w:val="00C477BF"/>
    <w:rsid w:val="00C47E32"/>
    <w:rsid w:val="00C47ECD"/>
    <w:rsid w:val="00C503FA"/>
    <w:rsid w:val="00C50E03"/>
    <w:rsid w:val="00C522E6"/>
    <w:rsid w:val="00C52CCC"/>
    <w:rsid w:val="00C52D37"/>
    <w:rsid w:val="00C53226"/>
    <w:rsid w:val="00C53283"/>
    <w:rsid w:val="00C535AB"/>
    <w:rsid w:val="00C542D6"/>
    <w:rsid w:val="00C55092"/>
    <w:rsid w:val="00C56715"/>
    <w:rsid w:val="00C56B52"/>
    <w:rsid w:val="00C5729F"/>
    <w:rsid w:val="00C5786E"/>
    <w:rsid w:val="00C57FD9"/>
    <w:rsid w:val="00C61076"/>
    <w:rsid w:val="00C64430"/>
    <w:rsid w:val="00C64B05"/>
    <w:rsid w:val="00C6532E"/>
    <w:rsid w:val="00C6572B"/>
    <w:rsid w:val="00C663E9"/>
    <w:rsid w:val="00C678F7"/>
    <w:rsid w:val="00C67CD8"/>
    <w:rsid w:val="00C70053"/>
    <w:rsid w:val="00C7056B"/>
    <w:rsid w:val="00C713F8"/>
    <w:rsid w:val="00C7173E"/>
    <w:rsid w:val="00C7218C"/>
    <w:rsid w:val="00C72D7C"/>
    <w:rsid w:val="00C73CE4"/>
    <w:rsid w:val="00C73F7E"/>
    <w:rsid w:val="00C7479E"/>
    <w:rsid w:val="00C7546C"/>
    <w:rsid w:val="00C7621A"/>
    <w:rsid w:val="00C77BA9"/>
    <w:rsid w:val="00C77D83"/>
    <w:rsid w:val="00C8013A"/>
    <w:rsid w:val="00C80A08"/>
    <w:rsid w:val="00C80FDB"/>
    <w:rsid w:val="00C813F0"/>
    <w:rsid w:val="00C818F1"/>
    <w:rsid w:val="00C81AD4"/>
    <w:rsid w:val="00C82812"/>
    <w:rsid w:val="00C82F6D"/>
    <w:rsid w:val="00C82FC9"/>
    <w:rsid w:val="00C83A7F"/>
    <w:rsid w:val="00C84127"/>
    <w:rsid w:val="00C846EF"/>
    <w:rsid w:val="00C85B6C"/>
    <w:rsid w:val="00C86BD1"/>
    <w:rsid w:val="00C8791A"/>
    <w:rsid w:val="00C87DBC"/>
    <w:rsid w:val="00C87F13"/>
    <w:rsid w:val="00C87FBF"/>
    <w:rsid w:val="00C901B0"/>
    <w:rsid w:val="00C9045A"/>
    <w:rsid w:val="00C90948"/>
    <w:rsid w:val="00C90C74"/>
    <w:rsid w:val="00C91131"/>
    <w:rsid w:val="00C92AC3"/>
    <w:rsid w:val="00C92D58"/>
    <w:rsid w:val="00C937CF"/>
    <w:rsid w:val="00C944EA"/>
    <w:rsid w:val="00C94E81"/>
    <w:rsid w:val="00C95095"/>
    <w:rsid w:val="00C95E12"/>
    <w:rsid w:val="00C95F1A"/>
    <w:rsid w:val="00C968BE"/>
    <w:rsid w:val="00C96D62"/>
    <w:rsid w:val="00C96F69"/>
    <w:rsid w:val="00CA014B"/>
    <w:rsid w:val="00CA1A36"/>
    <w:rsid w:val="00CA1BE6"/>
    <w:rsid w:val="00CA2637"/>
    <w:rsid w:val="00CA2BEF"/>
    <w:rsid w:val="00CA3846"/>
    <w:rsid w:val="00CA4805"/>
    <w:rsid w:val="00CA4A99"/>
    <w:rsid w:val="00CA51A1"/>
    <w:rsid w:val="00CA65A7"/>
    <w:rsid w:val="00CA68EB"/>
    <w:rsid w:val="00CB0B67"/>
    <w:rsid w:val="00CB2214"/>
    <w:rsid w:val="00CB2563"/>
    <w:rsid w:val="00CB2771"/>
    <w:rsid w:val="00CB2C92"/>
    <w:rsid w:val="00CB45A5"/>
    <w:rsid w:val="00CB5BEA"/>
    <w:rsid w:val="00CB5C8B"/>
    <w:rsid w:val="00CB6239"/>
    <w:rsid w:val="00CB71FD"/>
    <w:rsid w:val="00CB7BD2"/>
    <w:rsid w:val="00CC08CC"/>
    <w:rsid w:val="00CC1929"/>
    <w:rsid w:val="00CC34DA"/>
    <w:rsid w:val="00CC3897"/>
    <w:rsid w:val="00CC54AE"/>
    <w:rsid w:val="00CC5749"/>
    <w:rsid w:val="00CC76F8"/>
    <w:rsid w:val="00CC7748"/>
    <w:rsid w:val="00CD002C"/>
    <w:rsid w:val="00CD05E4"/>
    <w:rsid w:val="00CD3735"/>
    <w:rsid w:val="00CD3FF5"/>
    <w:rsid w:val="00CD43C5"/>
    <w:rsid w:val="00CD4453"/>
    <w:rsid w:val="00CD531D"/>
    <w:rsid w:val="00CD5EBE"/>
    <w:rsid w:val="00CE105F"/>
    <w:rsid w:val="00CE133E"/>
    <w:rsid w:val="00CE176F"/>
    <w:rsid w:val="00CE260A"/>
    <w:rsid w:val="00CE33FB"/>
    <w:rsid w:val="00CE3C16"/>
    <w:rsid w:val="00CE4825"/>
    <w:rsid w:val="00CE4873"/>
    <w:rsid w:val="00CE52B7"/>
    <w:rsid w:val="00CE589D"/>
    <w:rsid w:val="00CE5FEF"/>
    <w:rsid w:val="00CE61E0"/>
    <w:rsid w:val="00CE7EF0"/>
    <w:rsid w:val="00CF0247"/>
    <w:rsid w:val="00CF0607"/>
    <w:rsid w:val="00CF195F"/>
    <w:rsid w:val="00CF2771"/>
    <w:rsid w:val="00CF373C"/>
    <w:rsid w:val="00CF37CD"/>
    <w:rsid w:val="00CF3FEC"/>
    <w:rsid w:val="00CF653A"/>
    <w:rsid w:val="00CF7EBF"/>
    <w:rsid w:val="00D009F4"/>
    <w:rsid w:val="00D00E27"/>
    <w:rsid w:val="00D00F47"/>
    <w:rsid w:val="00D016BD"/>
    <w:rsid w:val="00D01E32"/>
    <w:rsid w:val="00D02587"/>
    <w:rsid w:val="00D0270F"/>
    <w:rsid w:val="00D039BF"/>
    <w:rsid w:val="00D03FE8"/>
    <w:rsid w:val="00D049C7"/>
    <w:rsid w:val="00D04F1D"/>
    <w:rsid w:val="00D0578A"/>
    <w:rsid w:val="00D05E23"/>
    <w:rsid w:val="00D067DB"/>
    <w:rsid w:val="00D07480"/>
    <w:rsid w:val="00D10622"/>
    <w:rsid w:val="00D10626"/>
    <w:rsid w:val="00D10C38"/>
    <w:rsid w:val="00D130E4"/>
    <w:rsid w:val="00D15404"/>
    <w:rsid w:val="00D158EE"/>
    <w:rsid w:val="00D15E47"/>
    <w:rsid w:val="00D16139"/>
    <w:rsid w:val="00D21CBE"/>
    <w:rsid w:val="00D21D9B"/>
    <w:rsid w:val="00D21F1F"/>
    <w:rsid w:val="00D22C3C"/>
    <w:rsid w:val="00D23101"/>
    <w:rsid w:val="00D235A1"/>
    <w:rsid w:val="00D245A1"/>
    <w:rsid w:val="00D25559"/>
    <w:rsid w:val="00D25590"/>
    <w:rsid w:val="00D25B2B"/>
    <w:rsid w:val="00D2624A"/>
    <w:rsid w:val="00D27487"/>
    <w:rsid w:val="00D30DAD"/>
    <w:rsid w:val="00D319AF"/>
    <w:rsid w:val="00D3212D"/>
    <w:rsid w:val="00D3241C"/>
    <w:rsid w:val="00D32EB1"/>
    <w:rsid w:val="00D32F4A"/>
    <w:rsid w:val="00D33257"/>
    <w:rsid w:val="00D3362D"/>
    <w:rsid w:val="00D33664"/>
    <w:rsid w:val="00D33BDA"/>
    <w:rsid w:val="00D36378"/>
    <w:rsid w:val="00D36EB3"/>
    <w:rsid w:val="00D41AAE"/>
    <w:rsid w:val="00D420D5"/>
    <w:rsid w:val="00D43605"/>
    <w:rsid w:val="00D43F0E"/>
    <w:rsid w:val="00D45825"/>
    <w:rsid w:val="00D46BEF"/>
    <w:rsid w:val="00D46FD1"/>
    <w:rsid w:val="00D471A9"/>
    <w:rsid w:val="00D47B07"/>
    <w:rsid w:val="00D47EE2"/>
    <w:rsid w:val="00D50450"/>
    <w:rsid w:val="00D50971"/>
    <w:rsid w:val="00D5102E"/>
    <w:rsid w:val="00D51740"/>
    <w:rsid w:val="00D51856"/>
    <w:rsid w:val="00D52B20"/>
    <w:rsid w:val="00D54202"/>
    <w:rsid w:val="00D554A8"/>
    <w:rsid w:val="00D554DA"/>
    <w:rsid w:val="00D557AA"/>
    <w:rsid w:val="00D55E7C"/>
    <w:rsid w:val="00D56466"/>
    <w:rsid w:val="00D56B21"/>
    <w:rsid w:val="00D57DA7"/>
    <w:rsid w:val="00D6020E"/>
    <w:rsid w:val="00D61C43"/>
    <w:rsid w:val="00D635DC"/>
    <w:rsid w:val="00D63F3F"/>
    <w:rsid w:val="00D6407C"/>
    <w:rsid w:val="00D643D1"/>
    <w:rsid w:val="00D6474E"/>
    <w:rsid w:val="00D66782"/>
    <w:rsid w:val="00D667F4"/>
    <w:rsid w:val="00D66B18"/>
    <w:rsid w:val="00D6740F"/>
    <w:rsid w:val="00D71CA1"/>
    <w:rsid w:val="00D72924"/>
    <w:rsid w:val="00D72D12"/>
    <w:rsid w:val="00D72F3B"/>
    <w:rsid w:val="00D73744"/>
    <w:rsid w:val="00D750DB"/>
    <w:rsid w:val="00D752E7"/>
    <w:rsid w:val="00D7618B"/>
    <w:rsid w:val="00D76191"/>
    <w:rsid w:val="00D8084A"/>
    <w:rsid w:val="00D80A4F"/>
    <w:rsid w:val="00D80CAF"/>
    <w:rsid w:val="00D813C2"/>
    <w:rsid w:val="00D81C66"/>
    <w:rsid w:val="00D826C0"/>
    <w:rsid w:val="00D827DF"/>
    <w:rsid w:val="00D83D15"/>
    <w:rsid w:val="00D85394"/>
    <w:rsid w:val="00D854C9"/>
    <w:rsid w:val="00D8551A"/>
    <w:rsid w:val="00D855F0"/>
    <w:rsid w:val="00D85F0B"/>
    <w:rsid w:val="00D86514"/>
    <w:rsid w:val="00D86957"/>
    <w:rsid w:val="00D90031"/>
    <w:rsid w:val="00D903E7"/>
    <w:rsid w:val="00D90746"/>
    <w:rsid w:val="00D908D1"/>
    <w:rsid w:val="00D9142C"/>
    <w:rsid w:val="00D919F8"/>
    <w:rsid w:val="00D91E9A"/>
    <w:rsid w:val="00D9255C"/>
    <w:rsid w:val="00D925CB"/>
    <w:rsid w:val="00D92E34"/>
    <w:rsid w:val="00D92FAB"/>
    <w:rsid w:val="00D9364D"/>
    <w:rsid w:val="00D944BB"/>
    <w:rsid w:val="00D95312"/>
    <w:rsid w:val="00D95F22"/>
    <w:rsid w:val="00D9610D"/>
    <w:rsid w:val="00D965B4"/>
    <w:rsid w:val="00D97A0A"/>
    <w:rsid w:val="00DA1FBD"/>
    <w:rsid w:val="00DA36B7"/>
    <w:rsid w:val="00DA40C7"/>
    <w:rsid w:val="00DA4348"/>
    <w:rsid w:val="00DA44DD"/>
    <w:rsid w:val="00DA75AC"/>
    <w:rsid w:val="00DA7D98"/>
    <w:rsid w:val="00DB01CC"/>
    <w:rsid w:val="00DB1F34"/>
    <w:rsid w:val="00DB3486"/>
    <w:rsid w:val="00DB36DE"/>
    <w:rsid w:val="00DB3BDF"/>
    <w:rsid w:val="00DB41CA"/>
    <w:rsid w:val="00DB4711"/>
    <w:rsid w:val="00DB4D11"/>
    <w:rsid w:val="00DB52C0"/>
    <w:rsid w:val="00DB57F2"/>
    <w:rsid w:val="00DB6BB1"/>
    <w:rsid w:val="00DB79A8"/>
    <w:rsid w:val="00DC0A4D"/>
    <w:rsid w:val="00DC1633"/>
    <w:rsid w:val="00DC2D8A"/>
    <w:rsid w:val="00DC4A7B"/>
    <w:rsid w:val="00DC59F0"/>
    <w:rsid w:val="00DC6350"/>
    <w:rsid w:val="00DC6E06"/>
    <w:rsid w:val="00DD07A9"/>
    <w:rsid w:val="00DD1A26"/>
    <w:rsid w:val="00DD1B08"/>
    <w:rsid w:val="00DD1BCD"/>
    <w:rsid w:val="00DD2A57"/>
    <w:rsid w:val="00DD3283"/>
    <w:rsid w:val="00DD3340"/>
    <w:rsid w:val="00DD3752"/>
    <w:rsid w:val="00DD5013"/>
    <w:rsid w:val="00DD620E"/>
    <w:rsid w:val="00DD75B0"/>
    <w:rsid w:val="00DD75C3"/>
    <w:rsid w:val="00DD781E"/>
    <w:rsid w:val="00DE0C01"/>
    <w:rsid w:val="00DE2AB3"/>
    <w:rsid w:val="00DE2F4F"/>
    <w:rsid w:val="00DE323A"/>
    <w:rsid w:val="00DE3827"/>
    <w:rsid w:val="00DE4035"/>
    <w:rsid w:val="00DE4096"/>
    <w:rsid w:val="00DE40C2"/>
    <w:rsid w:val="00DE4AB3"/>
    <w:rsid w:val="00DE5335"/>
    <w:rsid w:val="00DE6486"/>
    <w:rsid w:val="00DE6761"/>
    <w:rsid w:val="00DE7BA6"/>
    <w:rsid w:val="00DF03B4"/>
    <w:rsid w:val="00DF20A5"/>
    <w:rsid w:val="00DF2195"/>
    <w:rsid w:val="00DF2836"/>
    <w:rsid w:val="00DF3810"/>
    <w:rsid w:val="00DF3B9A"/>
    <w:rsid w:val="00DF43B9"/>
    <w:rsid w:val="00DF4931"/>
    <w:rsid w:val="00DF5047"/>
    <w:rsid w:val="00DF5B9C"/>
    <w:rsid w:val="00DF6D8D"/>
    <w:rsid w:val="00DF7E2A"/>
    <w:rsid w:val="00E008B0"/>
    <w:rsid w:val="00E00ECB"/>
    <w:rsid w:val="00E012BC"/>
    <w:rsid w:val="00E0160F"/>
    <w:rsid w:val="00E0189C"/>
    <w:rsid w:val="00E01BB3"/>
    <w:rsid w:val="00E0289D"/>
    <w:rsid w:val="00E03192"/>
    <w:rsid w:val="00E0351A"/>
    <w:rsid w:val="00E0387B"/>
    <w:rsid w:val="00E04BFA"/>
    <w:rsid w:val="00E0515C"/>
    <w:rsid w:val="00E054B7"/>
    <w:rsid w:val="00E05A1A"/>
    <w:rsid w:val="00E05D1E"/>
    <w:rsid w:val="00E07217"/>
    <w:rsid w:val="00E07B93"/>
    <w:rsid w:val="00E10117"/>
    <w:rsid w:val="00E10729"/>
    <w:rsid w:val="00E1072F"/>
    <w:rsid w:val="00E107CB"/>
    <w:rsid w:val="00E10CC6"/>
    <w:rsid w:val="00E10D24"/>
    <w:rsid w:val="00E12C65"/>
    <w:rsid w:val="00E12C92"/>
    <w:rsid w:val="00E137CB"/>
    <w:rsid w:val="00E13937"/>
    <w:rsid w:val="00E14C2C"/>
    <w:rsid w:val="00E166C3"/>
    <w:rsid w:val="00E1677B"/>
    <w:rsid w:val="00E178B6"/>
    <w:rsid w:val="00E17CF9"/>
    <w:rsid w:val="00E20144"/>
    <w:rsid w:val="00E20153"/>
    <w:rsid w:val="00E2082F"/>
    <w:rsid w:val="00E214F0"/>
    <w:rsid w:val="00E216CC"/>
    <w:rsid w:val="00E21E52"/>
    <w:rsid w:val="00E22EB4"/>
    <w:rsid w:val="00E23B38"/>
    <w:rsid w:val="00E24622"/>
    <w:rsid w:val="00E24C69"/>
    <w:rsid w:val="00E2515D"/>
    <w:rsid w:val="00E25765"/>
    <w:rsid w:val="00E25943"/>
    <w:rsid w:val="00E25CD3"/>
    <w:rsid w:val="00E264CB"/>
    <w:rsid w:val="00E27160"/>
    <w:rsid w:val="00E27DEC"/>
    <w:rsid w:val="00E27FC1"/>
    <w:rsid w:val="00E3057F"/>
    <w:rsid w:val="00E309E0"/>
    <w:rsid w:val="00E30E01"/>
    <w:rsid w:val="00E3122E"/>
    <w:rsid w:val="00E3125F"/>
    <w:rsid w:val="00E31B89"/>
    <w:rsid w:val="00E34FBA"/>
    <w:rsid w:val="00E37034"/>
    <w:rsid w:val="00E37982"/>
    <w:rsid w:val="00E4117B"/>
    <w:rsid w:val="00E411F6"/>
    <w:rsid w:val="00E41619"/>
    <w:rsid w:val="00E44083"/>
    <w:rsid w:val="00E466B7"/>
    <w:rsid w:val="00E47B89"/>
    <w:rsid w:val="00E504EF"/>
    <w:rsid w:val="00E52755"/>
    <w:rsid w:val="00E5283B"/>
    <w:rsid w:val="00E54D1A"/>
    <w:rsid w:val="00E55490"/>
    <w:rsid w:val="00E55F3C"/>
    <w:rsid w:val="00E57F64"/>
    <w:rsid w:val="00E57FDF"/>
    <w:rsid w:val="00E60E17"/>
    <w:rsid w:val="00E61288"/>
    <w:rsid w:val="00E61D79"/>
    <w:rsid w:val="00E61D7A"/>
    <w:rsid w:val="00E63A18"/>
    <w:rsid w:val="00E65587"/>
    <w:rsid w:val="00E66176"/>
    <w:rsid w:val="00E670EE"/>
    <w:rsid w:val="00E67BB7"/>
    <w:rsid w:val="00E67D1E"/>
    <w:rsid w:val="00E67FB2"/>
    <w:rsid w:val="00E70E10"/>
    <w:rsid w:val="00E7186D"/>
    <w:rsid w:val="00E71967"/>
    <w:rsid w:val="00E7344F"/>
    <w:rsid w:val="00E735A7"/>
    <w:rsid w:val="00E7391A"/>
    <w:rsid w:val="00E7430B"/>
    <w:rsid w:val="00E75886"/>
    <w:rsid w:val="00E75A3A"/>
    <w:rsid w:val="00E76CD8"/>
    <w:rsid w:val="00E7718D"/>
    <w:rsid w:val="00E778AB"/>
    <w:rsid w:val="00E80482"/>
    <w:rsid w:val="00E807A3"/>
    <w:rsid w:val="00E81350"/>
    <w:rsid w:val="00E83BC4"/>
    <w:rsid w:val="00E8571C"/>
    <w:rsid w:val="00E857E5"/>
    <w:rsid w:val="00E86046"/>
    <w:rsid w:val="00E8733F"/>
    <w:rsid w:val="00E91520"/>
    <w:rsid w:val="00E927EC"/>
    <w:rsid w:val="00E94CB0"/>
    <w:rsid w:val="00E95244"/>
    <w:rsid w:val="00E9563E"/>
    <w:rsid w:val="00E95732"/>
    <w:rsid w:val="00E9644E"/>
    <w:rsid w:val="00E968D3"/>
    <w:rsid w:val="00E976B5"/>
    <w:rsid w:val="00EA00E0"/>
    <w:rsid w:val="00EA0D85"/>
    <w:rsid w:val="00EA1555"/>
    <w:rsid w:val="00EA1EAF"/>
    <w:rsid w:val="00EA2D61"/>
    <w:rsid w:val="00EA2F00"/>
    <w:rsid w:val="00EA37B8"/>
    <w:rsid w:val="00EA3E1D"/>
    <w:rsid w:val="00EA3F9B"/>
    <w:rsid w:val="00EA4B7E"/>
    <w:rsid w:val="00EA5055"/>
    <w:rsid w:val="00EA557D"/>
    <w:rsid w:val="00EA6061"/>
    <w:rsid w:val="00EA6112"/>
    <w:rsid w:val="00EA66EF"/>
    <w:rsid w:val="00EA6DEF"/>
    <w:rsid w:val="00EA705F"/>
    <w:rsid w:val="00EA75B8"/>
    <w:rsid w:val="00EB0CF8"/>
    <w:rsid w:val="00EB17A1"/>
    <w:rsid w:val="00EB2106"/>
    <w:rsid w:val="00EB2900"/>
    <w:rsid w:val="00EB530B"/>
    <w:rsid w:val="00EB5662"/>
    <w:rsid w:val="00EB5A96"/>
    <w:rsid w:val="00EB6FEF"/>
    <w:rsid w:val="00EB7288"/>
    <w:rsid w:val="00EC14E1"/>
    <w:rsid w:val="00EC175D"/>
    <w:rsid w:val="00EC222D"/>
    <w:rsid w:val="00EC4E0E"/>
    <w:rsid w:val="00EC6983"/>
    <w:rsid w:val="00EC726B"/>
    <w:rsid w:val="00ED0567"/>
    <w:rsid w:val="00ED0569"/>
    <w:rsid w:val="00ED1105"/>
    <w:rsid w:val="00ED114F"/>
    <w:rsid w:val="00ED259F"/>
    <w:rsid w:val="00ED28E9"/>
    <w:rsid w:val="00ED2957"/>
    <w:rsid w:val="00ED3840"/>
    <w:rsid w:val="00ED5347"/>
    <w:rsid w:val="00ED6587"/>
    <w:rsid w:val="00ED7607"/>
    <w:rsid w:val="00ED77CE"/>
    <w:rsid w:val="00EE0144"/>
    <w:rsid w:val="00EE0535"/>
    <w:rsid w:val="00EE245A"/>
    <w:rsid w:val="00EE2E51"/>
    <w:rsid w:val="00EE30B5"/>
    <w:rsid w:val="00EE3F50"/>
    <w:rsid w:val="00EE51F3"/>
    <w:rsid w:val="00EE5DB4"/>
    <w:rsid w:val="00EE6D2A"/>
    <w:rsid w:val="00EF012F"/>
    <w:rsid w:val="00EF11E3"/>
    <w:rsid w:val="00EF127C"/>
    <w:rsid w:val="00EF15A0"/>
    <w:rsid w:val="00EF1FEB"/>
    <w:rsid w:val="00EF23C8"/>
    <w:rsid w:val="00EF279C"/>
    <w:rsid w:val="00EF4113"/>
    <w:rsid w:val="00EF4F3A"/>
    <w:rsid w:val="00EF5D5C"/>
    <w:rsid w:val="00EF63F2"/>
    <w:rsid w:val="00EF6432"/>
    <w:rsid w:val="00EF6935"/>
    <w:rsid w:val="00EF6B22"/>
    <w:rsid w:val="00EF6F96"/>
    <w:rsid w:val="00EF7033"/>
    <w:rsid w:val="00EF77A4"/>
    <w:rsid w:val="00F00063"/>
    <w:rsid w:val="00F00107"/>
    <w:rsid w:val="00F001B3"/>
    <w:rsid w:val="00F006EC"/>
    <w:rsid w:val="00F00932"/>
    <w:rsid w:val="00F00B1E"/>
    <w:rsid w:val="00F00D1E"/>
    <w:rsid w:val="00F00E55"/>
    <w:rsid w:val="00F01A71"/>
    <w:rsid w:val="00F01D90"/>
    <w:rsid w:val="00F02296"/>
    <w:rsid w:val="00F02C8E"/>
    <w:rsid w:val="00F02DB3"/>
    <w:rsid w:val="00F041E8"/>
    <w:rsid w:val="00F052A6"/>
    <w:rsid w:val="00F06185"/>
    <w:rsid w:val="00F07F21"/>
    <w:rsid w:val="00F1354F"/>
    <w:rsid w:val="00F13B56"/>
    <w:rsid w:val="00F13C9A"/>
    <w:rsid w:val="00F1434A"/>
    <w:rsid w:val="00F161D0"/>
    <w:rsid w:val="00F1683E"/>
    <w:rsid w:val="00F16E05"/>
    <w:rsid w:val="00F16F6F"/>
    <w:rsid w:val="00F174AF"/>
    <w:rsid w:val="00F2057D"/>
    <w:rsid w:val="00F2072F"/>
    <w:rsid w:val="00F22001"/>
    <w:rsid w:val="00F22E6E"/>
    <w:rsid w:val="00F25667"/>
    <w:rsid w:val="00F26110"/>
    <w:rsid w:val="00F32646"/>
    <w:rsid w:val="00F32850"/>
    <w:rsid w:val="00F32A73"/>
    <w:rsid w:val="00F331F9"/>
    <w:rsid w:val="00F33C3F"/>
    <w:rsid w:val="00F35586"/>
    <w:rsid w:val="00F35825"/>
    <w:rsid w:val="00F3632A"/>
    <w:rsid w:val="00F37405"/>
    <w:rsid w:val="00F40D99"/>
    <w:rsid w:val="00F4159B"/>
    <w:rsid w:val="00F421C5"/>
    <w:rsid w:val="00F434F3"/>
    <w:rsid w:val="00F43543"/>
    <w:rsid w:val="00F46C45"/>
    <w:rsid w:val="00F46D1D"/>
    <w:rsid w:val="00F47D5F"/>
    <w:rsid w:val="00F50392"/>
    <w:rsid w:val="00F50694"/>
    <w:rsid w:val="00F532DE"/>
    <w:rsid w:val="00F53D8E"/>
    <w:rsid w:val="00F5457B"/>
    <w:rsid w:val="00F548E8"/>
    <w:rsid w:val="00F55788"/>
    <w:rsid w:val="00F557A2"/>
    <w:rsid w:val="00F56DC8"/>
    <w:rsid w:val="00F5709B"/>
    <w:rsid w:val="00F5742D"/>
    <w:rsid w:val="00F57B66"/>
    <w:rsid w:val="00F60458"/>
    <w:rsid w:val="00F60666"/>
    <w:rsid w:val="00F62645"/>
    <w:rsid w:val="00F6277F"/>
    <w:rsid w:val="00F6300F"/>
    <w:rsid w:val="00F66BB2"/>
    <w:rsid w:val="00F66E71"/>
    <w:rsid w:val="00F702AD"/>
    <w:rsid w:val="00F7107C"/>
    <w:rsid w:val="00F72E90"/>
    <w:rsid w:val="00F73439"/>
    <w:rsid w:val="00F7407F"/>
    <w:rsid w:val="00F74C82"/>
    <w:rsid w:val="00F74CF3"/>
    <w:rsid w:val="00F75420"/>
    <w:rsid w:val="00F75852"/>
    <w:rsid w:val="00F75959"/>
    <w:rsid w:val="00F762B8"/>
    <w:rsid w:val="00F779E0"/>
    <w:rsid w:val="00F805D9"/>
    <w:rsid w:val="00F8139C"/>
    <w:rsid w:val="00F81400"/>
    <w:rsid w:val="00F8177F"/>
    <w:rsid w:val="00F820A7"/>
    <w:rsid w:val="00F8279A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86EFC"/>
    <w:rsid w:val="00F912B0"/>
    <w:rsid w:val="00F92105"/>
    <w:rsid w:val="00F924E5"/>
    <w:rsid w:val="00F92FD1"/>
    <w:rsid w:val="00F9320B"/>
    <w:rsid w:val="00F947B9"/>
    <w:rsid w:val="00F9556A"/>
    <w:rsid w:val="00F955EF"/>
    <w:rsid w:val="00F955F0"/>
    <w:rsid w:val="00F95790"/>
    <w:rsid w:val="00F95961"/>
    <w:rsid w:val="00F979C9"/>
    <w:rsid w:val="00FA00B0"/>
    <w:rsid w:val="00FA012E"/>
    <w:rsid w:val="00FA0C73"/>
    <w:rsid w:val="00FA1DC1"/>
    <w:rsid w:val="00FA2081"/>
    <w:rsid w:val="00FA4FB1"/>
    <w:rsid w:val="00FA5096"/>
    <w:rsid w:val="00FA52C7"/>
    <w:rsid w:val="00FA5BDD"/>
    <w:rsid w:val="00FA62A8"/>
    <w:rsid w:val="00FA738F"/>
    <w:rsid w:val="00FB0080"/>
    <w:rsid w:val="00FB177D"/>
    <w:rsid w:val="00FB29C1"/>
    <w:rsid w:val="00FB3C8F"/>
    <w:rsid w:val="00FB3EE1"/>
    <w:rsid w:val="00FB4E0E"/>
    <w:rsid w:val="00FB5814"/>
    <w:rsid w:val="00FB60C1"/>
    <w:rsid w:val="00FB648A"/>
    <w:rsid w:val="00FB6C3F"/>
    <w:rsid w:val="00FB6C89"/>
    <w:rsid w:val="00FC08C1"/>
    <w:rsid w:val="00FC121A"/>
    <w:rsid w:val="00FC15E6"/>
    <w:rsid w:val="00FC39EE"/>
    <w:rsid w:val="00FC3E07"/>
    <w:rsid w:val="00FC55E9"/>
    <w:rsid w:val="00FC5988"/>
    <w:rsid w:val="00FC6098"/>
    <w:rsid w:val="00FC7F10"/>
    <w:rsid w:val="00FD047B"/>
    <w:rsid w:val="00FD08D4"/>
    <w:rsid w:val="00FD22C6"/>
    <w:rsid w:val="00FD25BD"/>
    <w:rsid w:val="00FD34B9"/>
    <w:rsid w:val="00FD397C"/>
    <w:rsid w:val="00FD4D6F"/>
    <w:rsid w:val="00FD76D3"/>
    <w:rsid w:val="00FD76F0"/>
    <w:rsid w:val="00FD7838"/>
    <w:rsid w:val="00FD7EF5"/>
    <w:rsid w:val="00FE046D"/>
    <w:rsid w:val="00FE1E9E"/>
    <w:rsid w:val="00FE219E"/>
    <w:rsid w:val="00FE26C4"/>
    <w:rsid w:val="00FE2968"/>
    <w:rsid w:val="00FE2B2B"/>
    <w:rsid w:val="00FE31D4"/>
    <w:rsid w:val="00FE395D"/>
    <w:rsid w:val="00FE407D"/>
    <w:rsid w:val="00FE48C8"/>
    <w:rsid w:val="00FE495B"/>
    <w:rsid w:val="00FE528D"/>
    <w:rsid w:val="00FE562C"/>
    <w:rsid w:val="00FE5F83"/>
    <w:rsid w:val="00FE5FAE"/>
    <w:rsid w:val="00FF0A87"/>
    <w:rsid w:val="00FF0D53"/>
    <w:rsid w:val="00FF20F5"/>
    <w:rsid w:val="00FF2E3F"/>
    <w:rsid w:val="00FF35CC"/>
    <w:rsid w:val="00FF36AB"/>
    <w:rsid w:val="00FF38AF"/>
    <w:rsid w:val="00FF3DCD"/>
    <w:rsid w:val="00FF4A44"/>
    <w:rsid w:val="00FF53E2"/>
    <w:rsid w:val="00FF5586"/>
    <w:rsid w:val="00FF63CA"/>
    <w:rsid w:val="00FF65AE"/>
    <w:rsid w:val="00FF69E4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24981-B31E-4B0B-865F-7F475099E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0</TotalTime>
  <Pages>7</Pages>
  <Words>642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4104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2</cp:revision>
  <cp:lastPrinted>2006-08-08T20:14:00Z</cp:lastPrinted>
  <dcterms:created xsi:type="dcterms:W3CDTF">2020-07-29T20:36:00Z</dcterms:created>
  <dcterms:modified xsi:type="dcterms:W3CDTF">2020-07-29T20:36:00Z</dcterms:modified>
</cp:coreProperties>
</file>