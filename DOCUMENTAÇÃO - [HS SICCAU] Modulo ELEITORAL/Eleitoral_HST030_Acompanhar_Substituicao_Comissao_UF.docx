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61EBF28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EB2900">
        <w:rPr>
          <w:sz w:val="52"/>
          <w:szCs w:val="52"/>
        </w:rPr>
        <w:t>30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49667E">
        <w:rPr>
          <w:sz w:val="52"/>
          <w:szCs w:val="52"/>
        </w:rPr>
        <w:t xml:space="preserve">Pedido de </w:t>
      </w:r>
      <w:r w:rsidR="00AC1451">
        <w:rPr>
          <w:sz w:val="52"/>
          <w:szCs w:val="52"/>
        </w:rPr>
        <w:t>Substituição</w:t>
      </w:r>
      <w:r w:rsidR="00D6740F">
        <w:rPr>
          <w:sz w:val="52"/>
          <w:szCs w:val="52"/>
        </w:rPr>
        <w:t xml:space="preserve"> – </w:t>
      </w:r>
      <w:r w:rsidR="00EB2900">
        <w:rPr>
          <w:sz w:val="52"/>
          <w:szCs w:val="52"/>
        </w:rPr>
        <w:t>Comissão UF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486DCAC7" w:rsidR="00A735A5" w:rsidRPr="00BA5059" w:rsidRDefault="00511FE7" w:rsidP="00EB2900">
            <w:pPr>
              <w:jc w:val="center"/>
            </w:pPr>
            <w:r>
              <w:t>1</w:t>
            </w:r>
            <w:r w:rsidR="00EB2900">
              <w:t>9</w:t>
            </w:r>
            <w:r w:rsidR="005D249C">
              <w:t>/</w:t>
            </w:r>
            <w:r w:rsidR="00386BAA">
              <w:t>1</w:t>
            </w:r>
            <w:r w:rsidR="009C0740">
              <w:t>1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603E081C" w14:textId="77777777" w:rsidR="008A7A9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492032" w:history="1">
        <w:r w:rsidR="008A7A9B" w:rsidRPr="00EC2A91">
          <w:rPr>
            <w:rStyle w:val="Hyperlink"/>
            <w:noProof/>
          </w:rPr>
          <w:t>HST-030– Acompanhar Pedido de Substituição – Comissão UF</w:t>
        </w:r>
        <w:r w:rsidR="008A7A9B">
          <w:rPr>
            <w:noProof/>
            <w:webHidden/>
          </w:rPr>
          <w:tab/>
        </w:r>
        <w:r w:rsidR="008A7A9B">
          <w:rPr>
            <w:noProof/>
            <w:webHidden/>
          </w:rPr>
          <w:fldChar w:fldCharType="begin"/>
        </w:r>
        <w:r w:rsidR="008A7A9B">
          <w:rPr>
            <w:noProof/>
            <w:webHidden/>
          </w:rPr>
          <w:instrText xml:space="preserve"> PAGEREF _Toc30492032 \h </w:instrText>
        </w:r>
        <w:r w:rsidR="008A7A9B">
          <w:rPr>
            <w:noProof/>
            <w:webHidden/>
          </w:rPr>
        </w:r>
        <w:r w:rsidR="008A7A9B">
          <w:rPr>
            <w:noProof/>
            <w:webHidden/>
          </w:rPr>
          <w:fldChar w:fldCharType="separate"/>
        </w:r>
        <w:r w:rsidR="008A7A9B">
          <w:rPr>
            <w:noProof/>
            <w:webHidden/>
          </w:rPr>
          <w:t>4</w:t>
        </w:r>
        <w:r w:rsidR="008A7A9B">
          <w:rPr>
            <w:noProof/>
            <w:webHidden/>
          </w:rPr>
          <w:fldChar w:fldCharType="end"/>
        </w:r>
      </w:hyperlink>
    </w:p>
    <w:p w14:paraId="46C9F13D" w14:textId="77777777" w:rsidR="008A7A9B" w:rsidRDefault="008A7A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2033" w:history="1">
        <w:r w:rsidRPr="00EC2A91">
          <w:rPr>
            <w:rStyle w:val="Hyperlink"/>
            <w:noProof/>
          </w:rPr>
          <w:t>COMO Profissional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388D8C" w14:textId="77777777" w:rsidR="008A7A9B" w:rsidRDefault="008A7A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2034" w:history="1">
        <w:r w:rsidRPr="00EC2A91">
          <w:rPr>
            <w:rStyle w:val="Hyperlink"/>
            <w:noProof/>
          </w:rPr>
          <w:t>PARA acompanhar os pedidos de substituição das chapas da minha UF.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9B0C47" w14:textId="77777777" w:rsidR="008A7A9B" w:rsidRDefault="008A7A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2035" w:history="1">
        <w:r w:rsidRPr="00EC2A91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32C028" w14:textId="77777777" w:rsidR="008A7A9B" w:rsidRDefault="008A7A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2036" w:history="1">
        <w:r w:rsidRPr="00EC2A91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029980" w14:textId="77777777" w:rsidR="008A7A9B" w:rsidRDefault="008A7A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2037" w:history="1">
        <w:r w:rsidRPr="00EC2A91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_Toc30492037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471441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0492032"/>
      <w:r w:rsidR="00CE176F">
        <w:lastRenderedPageBreak/>
        <w:t>HST</w:t>
      </w:r>
      <w:r w:rsidR="00C03F98">
        <w:t>-</w:t>
      </w:r>
      <w:r w:rsidR="00AF2B52">
        <w:t>0</w:t>
      </w:r>
      <w:r w:rsidR="00CB2214">
        <w:t>30</w:t>
      </w:r>
      <w:r w:rsidR="0035649F">
        <w:t xml:space="preserve">– </w:t>
      </w:r>
      <w:r w:rsidR="00E264CB">
        <w:t xml:space="preserve">Acompanhar </w:t>
      </w:r>
      <w:r w:rsidR="00153838">
        <w:t xml:space="preserve">Pedido de </w:t>
      </w:r>
      <w:r w:rsidR="00703731">
        <w:t>Substituição</w:t>
      </w:r>
      <w:r w:rsidR="00D6740F">
        <w:t xml:space="preserve"> – </w:t>
      </w:r>
      <w:r w:rsidR="00CB2214">
        <w:t>Comissão UF</w:t>
      </w:r>
      <w:bookmarkEnd w:id="5"/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0492033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6"/>
    </w:p>
    <w:p w14:paraId="405BA23E" w14:textId="2EB63F99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E264CB" w:rsidRPr="001154EB">
        <w:rPr>
          <w:b w:val="0"/>
        </w:rPr>
        <w:t>acompanhar os pedidos de substituiç</w:t>
      </w:r>
      <w:r w:rsidR="00D6740F" w:rsidRPr="001154EB">
        <w:rPr>
          <w:b w:val="0"/>
        </w:rPr>
        <w:t>ões</w:t>
      </w:r>
      <w:r w:rsidR="00E264CB" w:rsidRPr="001154EB">
        <w:rPr>
          <w:b w:val="0"/>
        </w:rPr>
        <w:t xml:space="preserve"> </w:t>
      </w:r>
      <w:r w:rsidR="00D6740F" w:rsidRPr="001154EB">
        <w:rPr>
          <w:b w:val="0"/>
        </w:rPr>
        <w:t>da</w:t>
      </w:r>
      <w:r w:rsidR="00CB2214">
        <w:rPr>
          <w:b w:val="0"/>
        </w:rPr>
        <w:t>s</w:t>
      </w:r>
      <w:r w:rsidR="00D6740F" w:rsidRPr="001154EB">
        <w:rPr>
          <w:b w:val="0"/>
        </w:rPr>
        <w:t xml:space="preserve"> </w:t>
      </w:r>
      <w:r w:rsidR="00CB2214" w:rsidRPr="001154EB">
        <w:rPr>
          <w:b w:val="0"/>
        </w:rPr>
        <w:t>chapa</w:t>
      </w:r>
      <w:r w:rsidR="00CB2214">
        <w:rPr>
          <w:b w:val="0"/>
        </w:rPr>
        <w:t>s da minha UF, a qual sou um membro da Comissão Eleitoral.</w:t>
      </w:r>
    </w:p>
    <w:p w14:paraId="38E7497A" w14:textId="1668673B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0492034"/>
      <w:r>
        <w:t>PAR</w:t>
      </w:r>
      <w:r w:rsidR="00CE176F" w:rsidRPr="000628DE">
        <w:t>A</w:t>
      </w:r>
      <w:r w:rsidR="005A4527" w:rsidRPr="000628DE">
        <w:t xml:space="preserve"> </w:t>
      </w:r>
      <w:r w:rsidR="001154EB" w:rsidRPr="001154EB">
        <w:rPr>
          <w:b w:val="0"/>
        </w:rPr>
        <w:t xml:space="preserve">acompanhar </w:t>
      </w:r>
      <w:r w:rsidR="00CB2214">
        <w:rPr>
          <w:b w:val="0"/>
        </w:rPr>
        <w:t>os pedidos de substituição das chapas da minha UF</w:t>
      </w:r>
      <w:r w:rsidR="00204372" w:rsidRPr="001154EB">
        <w:rPr>
          <w:b w:val="0"/>
        </w:rPr>
        <w:t>.</w:t>
      </w:r>
      <w:bookmarkEnd w:id="7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30492035"/>
      <w:r>
        <w:t>PROTÓTIPO</w:t>
      </w:r>
      <w:bookmarkEnd w:id="8"/>
      <w:bookmarkEnd w:id="9"/>
    </w:p>
    <w:p w14:paraId="677FF832" w14:textId="703C128D" w:rsidR="00F05640" w:rsidRDefault="00F05640" w:rsidP="006B4BE8">
      <w:pPr>
        <w:pStyle w:val="EstiloPrototipo3"/>
        <w:numPr>
          <w:ilvl w:val="0"/>
          <w:numId w:val="4"/>
        </w:numPr>
      </w:pPr>
      <w:bookmarkStart w:id="10" w:name="_Ref26105810"/>
      <w:bookmarkStart w:id="11" w:name="_Ref24546055"/>
      <w:bookmarkStart w:id="12" w:name="_Ref25066994"/>
      <w:r>
        <w:t>Acompanhar Pedido de Substituição de Candidatura</w:t>
      </w:r>
      <w:bookmarkEnd w:id="10"/>
    </w:p>
    <w:p w14:paraId="4BA09FBD" w14:textId="1CB8E829" w:rsidR="00F05640" w:rsidRDefault="00436A1E" w:rsidP="00F05640">
      <w:pPr>
        <w:pStyle w:val="EstiloPrototipo3"/>
        <w:ind w:left="1560"/>
      </w:pPr>
      <w:r>
        <w:rPr>
          <w:noProof/>
        </w:rPr>
        <w:drawing>
          <wp:inline distT="0" distB="0" distL="0" distR="0" wp14:anchorId="7CAF3A5E" wp14:editId="1E190133">
            <wp:extent cx="3714750" cy="6133584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02" cy="61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756" w14:textId="77777777" w:rsidR="00436A1E" w:rsidRDefault="00436A1E" w:rsidP="00F05640">
      <w:pPr>
        <w:pStyle w:val="EstiloPrototipo3"/>
        <w:ind w:left="1560"/>
      </w:pPr>
    </w:p>
    <w:p w14:paraId="53A76660" w14:textId="77777777" w:rsidR="00436A1E" w:rsidRDefault="00436A1E" w:rsidP="00F05640">
      <w:pPr>
        <w:pStyle w:val="EstiloPrototipo3"/>
        <w:ind w:left="156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10BB9" w:rsidRPr="00F81208" w14:paraId="668E9418" w14:textId="77777777" w:rsidTr="0043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102E16C" w14:textId="77777777" w:rsidR="00110BB9" w:rsidRPr="00F81208" w:rsidRDefault="00110BB9" w:rsidP="00436A1E">
            <w:pPr>
              <w:pStyle w:val="EstiloPrototipo3"/>
              <w:jc w:val="center"/>
            </w:pPr>
            <w:r w:rsidRPr="00F81208">
              <w:rPr>
                <w:sz w:val="24"/>
                <w:szCs w:val="24"/>
              </w:rPr>
              <w:t>Campos</w:t>
            </w:r>
          </w:p>
        </w:tc>
      </w:tr>
      <w:tr w:rsidR="00110BB9" w:rsidRPr="00F81208" w14:paraId="19E13F30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6D44ED7" w14:textId="77777777" w:rsidR="00110BB9" w:rsidRPr="00F81208" w:rsidRDefault="00110BB9" w:rsidP="00436A1E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Chapas Por Eleição</w:t>
            </w:r>
          </w:p>
        </w:tc>
      </w:tr>
      <w:tr w:rsidR="00110BB9" w:rsidRPr="00F81208" w14:paraId="58A14482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141C6F0" w14:textId="77777777" w:rsidR="00110BB9" w:rsidRPr="00F81208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F8120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0379CF5D" w14:textId="77777777" w:rsidR="00110BB9" w:rsidRPr="00F81208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F8120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314E518" w14:textId="77777777" w:rsidR="00110BB9" w:rsidRPr="00F81208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F81208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3A5C069" w14:textId="77777777" w:rsidR="00110BB9" w:rsidRPr="00F81208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F81208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8D324D6" w14:textId="77777777" w:rsidR="00110BB9" w:rsidRPr="00F81208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F81208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738CB0F" w14:textId="77777777" w:rsidR="00110BB9" w:rsidRPr="00F81208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F81208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8D2C375" w14:textId="77777777" w:rsidR="00110BB9" w:rsidRPr="00F81208" w:rsidRDefault="00110BB9" w:rsidP="00436A1E">
            <w:pPr>
              <w:spacing w:before="60" w:after="60"/>
              <w:jc w:val="center"/>
              <w:rPr>
                <w:b/>
                <w:sz w:val="20"/>
              </w:rPr>
            </w:pPr>
            <w:r w:rsidRPr="00F81208">
              <w:rPr>
                <w:b/>
                <w:sz w:val="20"/>
              </w:rPr>
              <w:t>Regra</w:t>
            </w:r>
          </w:p>
        </w:tc>
      </w:tr>
      <w:tr w:rsidR="00110BB9" w:rsidRPr="00F81208" w14:paraId="1E99977C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CE035F" w14:textId="77777777" w:rsidR="00110BB9" w:rsidRPr="00F81208" w:rsidRDefault="00110BB9" w:rsidP="00110BB9">
            <w:pPr>
              <w:pStyle w:val="PargrafodaLista"/>
              <w:numPr>
                <w:ilvl w:val="0"/>
                <w:numId w:val="4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3642CAE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AF2C25" wp14:editId="2D3D8F70">
                  <wp:extent cx="200624" cy="143302"/>
                  <wp:effectExtent l="0" t="0" r="9525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70" cy="14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512C888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4CA3E185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60F9C88" w14:textId="77777777" w:rsidR="00110BB9" w:rsidRDefault="00110BB9" w:rsidP="00436A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FF4F8DA" w14:textId="77777777" w:rsidR="00110BB9" w:rsidRDefault="00110BB9" w:rsidP="00436A1E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53FBAF2B" w14:textId="77777777" w:rsidR="00110BB9" w:rsidRDefault="00110BB9" w:rsidP="00436A1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97BD4A4" w14:textId="2C034D68" w:rsidR="00110BB9" w:rsidRPr="00920C4E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_Ref26172073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8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10BB9" w:rsidRPr="00F81208" w14:paraId="7572C23A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55525ED" w14:textId="77777777" w:rsidR="00110BB9" w:rsidRPr="00F81208" w:rsidRDefault="00110BB9" w:rsidP="00110BB9">
            <w:pPr>
              <w:pStyle w:val="PargrafodaLista"/>
              <w:numPr>
                <w:ilvl w:val="0"/>
                <w:numId w:val="4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E9C9937" w14:textId="77777777" w:rsidR="00110BB9" w:rsidRDefault="00110BB9" w:rsidP="00436A1E">
            <w:pPr>
              <w:spacing w:before="60" w:after="60"/>
              <w:jc w:val="center"/>
              <w:rPr>
                <w:noProof/>
              </w:rPr>
            </w:pPr>
            <w:r>
              <w:rPr>
                <w:sz w:val="18"/>
                <w:szCs w:val="18"/>
              </w:rPr>
              <w:t>Bandeira + CE&lt;UF&gt;</w:t>
            </w:r>
          </w:p>
        </w:tc>
        <w:tc>
          <w:tcPr>
            <w:tcW w:w="1306" w:type="dxa"/>
          </w:tcPr>
          <w:p w14:paraId="48AE9B96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imagem com a bandeira de cada estado juntamente com a UF do estado</w:t>
            </w:r>
          </w:p>
        </w:tc>
        <w:tc>
          <w:tcPr>
            <w:tcW w:w="1246" w:type="dxa"/>
          </w:tcPr>
          <w:p w14:paraId="6D93A3B4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Imagem</w:t>
            </w:r>
          </w:p>
          <w:p w14:paraId="53FC24E7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0B209D25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D394524" w14:textId="77777777" w:rsidR="00110BB9" w:rsidRDefault="00110BB9" w:rsidP="00436A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91E78D5" w14:textId="77777777" w:rsidR="00110BB9" w:rsidRDefault="00110BB9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10E3582" w14:textId="77777777" w:rsidR="00110BB9" w:rsidRPr="00920C4E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5927838F" w14:textId="77777777" w:rsidR="00110BB9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5BEEDBCA" w14:textId="2E9338D2" w:rsidR="00110BB9" w:rsidRPr="003C0CB6" w:rsidRDefault="00110BB9" w:rsidP="00110BB9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3B47D7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3B47D7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10BB9" w:rsidRPr="00F81208" w14:paraId="5835D8A2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920FD9" w14:textId="77777777" w:rsidR="00110BB9" w:rsidRPr="00F81208" w:rsidRDefault="00110BB9" w:rsidP="00110BB9">
            <w:pPr>
              <w:pStyle w:val="PargrafodaLista"/>
              <w:numPr>
                <w:ilvl w:val="0"/>
                <w:numId w:val="4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76DD82" w14:textId="77777777" w:rsidR="00110BB9" w:rsidRPr="006D6786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 de Pedido de Substituição</w:t>
            </w:r>
          </w:p>
        </w:tc>
        <w:tc>
          <w:tcPr>
            <w:tcW w:w="1306" w:type="dxa"/>
          </w:tcPr>
          <w:p w14:paraId="6F1CB0B8" w14:textId="77777777" w:rsidR="00110BB9" w:rsidRDefault="00110BB9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quantidade total de pedidos de substituição cadastradas para cada um dos estados.</w:t>
            </w:r>
          </w:p>
        </w:tc>
        <w:tc>
          <w:tcPr>
            <w:tcW w:w="1246" w:type="dxa"/>
          </w:tcPr>
          <w:p w14:paraId="3AB483A5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A2B3412" w14:textId="77777777" w:rsidR="00110BB9" w:rsidRDefault="00110BB9" w:rsidP="00436A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6797C4B" w14:textId="77777777" w:rsidR="00110BB9" w:rsidRDefault="00110BB9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DA2165A" w14:textId="77777777" w:rsidR="00110BB9" w:rsidRPr="00920C4E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6E402AA6" w14:textId="77777777" w:rsidR="00110BB9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EB105BC" w14:textId="561E233D" w:rsidR="00110BB9" w:rsidRPr="003C0CB6" w:rsidRDefault="00110BB9" w:rsidP="00436A1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3B47D7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3B47D7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436A1E" w:rsidRPr="00F81208" w14:paraId="376AF508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C9E899" w14:textId="77777777" w:rsidR="00436A1E" w:rsidRPr="00F81208" w:rsidRDefault="00436A1E" w:rsidP="00436A1E">
            <w:pPr>
              <w:pStyle w:val="PargrafodaLista"/>
              <w:numPr>
                <w:ilvl w:val="0"/>
                <w:numId w:val="4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5ED163D" w14:textId="4BBF7BC7" w:rsidR="00436A1E" w:rsidRDefault="00436A1E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Pedidos Julgados 1º Instância</w:t>
            </w:r>
          </w:p>
        </w:tc>
        <w:tc>
          <w:tcPr>
            <w:tcW w:w="1306" w:type="dxa"/>
          </w:tcPr>
          <w:p w14:paraId="237B084A" w14:textId="05BB3DF9" w:rsidR="00436A1E" w:rsidRDefault="00436A1E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quantidade de Pedidos de Substituição que já foram julgados</w:t>
            </w:r>
          </w:p>
        </w:tc>
        <w:tc>
          <w:tcPr>
            <w:tcW w:w="1246" w:type="dxa"/>
          </w:tcPr>
          <w:p w14:paraId="41F9C88A" w14:textId="1B171BA3" w:rsidR="00436A1E" w:rsidRDefault="00436A1E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268F1ED1" w14:textId="608BF7A2" w:rsidR="00436A1E" w:rsidRDefault="00436A1E" w:rsidP="00436A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DF2BE" w14:textId="74A7DD43" w:rsidR="00436A1E" w:rsidRDefault="00436A1E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65AAA7E" w14:textId="77777777" w:rsidR="00436A1E" w:rsidRPr="00920C4E" w:rsidRDefault="00436A1E" w:rsidP="00436A1E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1F4B7DFD" w14:textId="77777777" w:rsidR="00436A1E" w:rsidRDefault="00436A1E" w:rsidP="00436A1E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5576536A" w14:textId="2E2D2110" w:rsidR="00436A1E" w:rsidRPr="00920C4E" w:rsidRDefault="00436A1E" w:rsidP="00436A1E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3B47D7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3B47D7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10BB9" w:rsidRPr="00F81208" w14:paraId="77B9B550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4C4A8CD" w14:textId="77777777" w:rsidR="00110BB9" w:rsidRPr="00F81208" w:rsidRDefault="00110BB9" w:rsidP="00110BB9">
            <w:pPr>
              <w:pStyle w:val="PargrafodaLista"/>
              <w:numPr>
                <w:ilvl w:val="0"/>
                <w:numId w:val="4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78C942B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Pedidos de Substituições</w:t>
            </w:r>
          </w:p>
        </w:tc>
        <w:tc>
          <w:tcPr>
            <w:tcW w:w="1306" w:type="dxa"/>
          </w:tcPr>
          <w:p w14:paraId="571D0B57" w14:textId="77777777" w:rsidR="00110BB9" w:rsidRDefault="00110BB9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 quantidade total da coluna Quantidade de pedido de substituição</w:t>
            </w:r>
          </w:p>
        </w:tc>
        <w:tc>
          <w:tcPr>
            <w:tcW w:w="1246" w:type="dxa"/>
          </w:tcPr>
          <w:p w14:paraId="1048DAA8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55F90E89" w14:textId="77777777" w:rsidR="00110BB9" w:rsidRDefault="00110BB9" w:rsidP="00436A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EAF7DC1" w14:textId="77777777" w:rsidR="00110BB9" w:rsidRDefault="00110BB9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7822BD" w14:textId="77777777" w:rsidR="00110BB9" w:rsidRPr="00920C4E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44D98D65" w14:textId="77777777" w:rsidR="00110BB9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69122246" w14:textId="2FE296D0" w:rsidR="00110BB9" w:rsidRPr="003C0CB6" w:rsidRDefault="00110BB9" w:rsidP="00436A1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3B47D7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3B47D7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10BB9" w:rsidRPr="00F81208" w14:paraId="4CD60325" w14:textId="77777777" w:rsidTr="00436A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2A6DAEC2" w14:textId="77777777" w:rsidR="00110BB9" w:rsidRPr="001A67BB" w:rsidRDefault="00110BB9" w:rsidP="00436A1E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1A67BB">
              <w:rPr>
                <w:b/>
                <w:sz w:val="18"/>
                <w:szCs w:val="18"/>
              </w:rPr>
              <w:t>Ação</w:t>
            </w:r>
          </w:p>
        </w:tc>
      </w:tr>
      <w:tr w:rsidR="00110BB9" w:rsidRPr="00F81208" w14:paraId="5DBB6F71" w14:textId="77777777" w:rsidTr="0043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4384E6" w14:textId="77777777" w:rsidR="00110BB9" w:rsidRPr="00F81208" w:rsidRDefault="00110BB9" w:rsidP="00110BB9">
            <w:pPr>
              <w:pStyle w:val="PargrafodaLista"/>
              <w:numPr>
                <w:ilvl w:val="0"/>
                <w:numId w:val="4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E4E38F5" w14:textId="77777777" w:rsidR="00110BB9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  <w:p w14:paraId="59EBDAD5" w14:textId="77777777" w:rsidR="00110BB9" w:rsidRPr="006D6786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Substituição</w:t>
            </w:r>
          </w:p>
        </w:tc>
        <w:tc>
          <w:tcPr>
            <w:tcW w:w="1306" w:type="dxa"/>
          </w:tcPr>
          <w:p w14:paraId="4836F053" w14:textId="6A71BD3D" w:rsidR="00110BB9" w:rsidRDefault="00110BB9" w:rsidP="00110BB9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link o sistema redireciona para a interface </w:t>
            </w:r>
            <w:r w:rsidRPr="001A67BB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_Ref26104575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P02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 xml:space="preserve">] </w:t>
            </w:r>
            <w:proofErr w:type="gramStart"/>
            <w:r>
              <w:rPr>
                <w:color w:val="31849B" w:themeColor="accent5" w:themeShade="BF"/>
                <w:sz w:val="18"/>
                <w:szCs w:val="18"/>
              </w:rPr>
              <w:t>ou  [</w:t>
            </w:r>
            <w:proofErr w:type="gramEnd"/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_Ref25939338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P03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A67BB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  <w:tc>
          <w:tcPr>
            <w:tcW w:w="1246" w:type="dxa"/>
          </w:tcPr>
          <w:p w14:paraId="7EAE7CE9" w14:textId="77777777" w:rsidR="00110BB9" w:rsidRPr="00C04F43" w:rsidRDefault="00110BB9" w:rsidP="00436A1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06FAF1E8" w14:textId="77777777" w:rsidR="00110BB9" w:rsidRDefault="00110BB9" w:rsidP="00436A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41EFD1D" w14:textId="77777777" w:rsidR="00110BB9" w:rsidRDefault="00110BB9" w:rsidP="00436A1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3E12558" w14:textId="77777777" w:rsidR="00110BB9" w:rsidRPr="00920C4E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3F625259" w14:textId="77777777" w:rsidR="00110BB9" w:rsidRDefault="00110BB9" w:rsidP="00110BB9">
            <w:pPr>
              <w:pStyle w:val="PargrafodaLista"/>
              <w:widowControl/>
              <w:numPr>
                <w:ilvl w:val="0"/>
                <w:numId w:val="47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920C4E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>
              <w:rPr>
                <w:color w:val="000000" w:themeColor="text1"/>
                <w:sz w:val="18"/>
                <w:szCs w:val="18"/>
              </w:rPr>
              <w:t>Não</w:t>
            </w:r>
          </w:p>
          <w:p w14:paraId="39FDEEB5" w14:textId="4B30BE1C" w:rsidR="00110BB9" w:rsidRPr="003C0CB6" w:rsidRDefault="00110BB9" w:rsidP="00436A1E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3B47D7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3B47D7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5544C738" w14:textId="77777777" w:rsidR="00F05640" w:rsidRDefault="00F05640" w:rsidP="00F05640">
      <w:pPr>
        <w:pStyle w:val="EstiloPrototipo3"/>
        <w:ind w:left="720"/>
      </w:pPr>
    </w:p>
    <w:p w14:paraId="4AD30F2F" w14:textId="54FBADAA" w:rsidR="00D471A9" w:rsidRPr="00552B0C" w:rsidRDefault="007C79EB" w:rsidP="006B4BE8">
      <w:pPr>
        <w:pStyle w:val="EstiloPrototipo3"/>
        <w:numPr>
          <w:ilvl w:val="0"/>
          <w:numId w:val="4"/>
        </w:numPr>
      </w:pPr>
      <w:bookmarkStart w:id="13" w:name="_Ref26104575"/>
      <w:r>
        <w:t xml:space="preserve">Visualizar Pedido de </w:t>
      </w:r>
      <w:bookmarkEnd w:id="11"/>
      <w:r>
        <w:t>Substituição</w:t>
      </w:r>
      <w:r w:rsidR="00E107CB">
        <w:t xml:space="preserve"> – Comissão UF</w:t>
      </w:r>
      <w:bookmarkEnd w:id="12"/>
      <w:bookmarkEnd w:id="13"/>
    </w:p>
    <w:p w14:paraId="25B19174" w14:textId="59A19275" w:rsidR="00B57A2F" w:rsidRDefault="000E5825" w:rsidP="000E5825">
      <w:pPr>
        <w:pStyle w:val="EstiloPrototipo3"/>
        <w:tabs>
          <w:tab w:val="clear" w:pos="425"/>
        </w:tabs>
      </w:pPr>
      <w:r>
        <w:rPr>
          <w:noProof/>
        </w:rPr>
        <w:drawing>
          <wp:inline distT="0" distB="0" distL="0" distR="0" wp14:anchorId="267C8333" wp14:editId="7820C215">
            <wp:extent cx="5760085" cy="5330190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storico_altera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BB220D" w:rsidRPr="005D2A67" w14:paraId="4B5A70E2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329CFB1E" w14:textId="77777777" w:rsidR="00BB220D" w:rsidRPr="00E976B5" w:rsidRDefault="00BB220D" w:rsidP="008D00DB">
            <w:pPr>
              <w:pStyle w:val="EstiloPrototipo3"/>
              <w:jc w:val="center"/>
            </w:pPr>
            <w:bookmarkStart w:id="14" w:name="_Ref13579649"/>
            <w:r>
              <w:rPr>
                <w:sz w:val="24"/>
                <w:szCs w:val="24"/>
              </w:rPr>
              <w:t>Campos</w:t>
            </w:r>
          </w:p>
        </w:tc>
      </w:tr>
      <w:tr w:rsidR="00BB220D" w:rsidRPr="00FD775E" w14:paraId="4829A95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6B3E809D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57D8FC72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197D9463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1B2547D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1274BF" w:rsidRPr="00EC175D" w14:paraId="3D0542E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5190E0" w14:textId="77777777" w:rsidR="001274BF" w:rsidRPr="00EC175D" w:rsidRDefault="001274BF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2F8BEF" w14:textId="4A2336DC" w:rsidR="001274BF" w:rsidRPr="00EC175D" w:rsidRDefault="00D039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object w:dxaOrig="450" w:dyaOrig="465" w14:anchorId="1BD80A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4pt" o:ole="">
                  <v:imagedata r:id="rId14" o:title=""/>
                </v:shape>
                <o:OLEObject Type="Embed" ProgID="PBrush" ShapeID="_x0000_i1025" DrawAspect="Content" ObjectID="_1641104791" r:id="rId15"/>
              </w:object>
            </w:r>
          </w:p>
        </w:tc>
        <w:tc>
          <w:tcPr>
            <w:tcW w:w="1306" w:type="dxa"/>
          </w:tcPr>
          <w:p w14:paraId="08183043" w14:textId="42179EB7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2300308D" w14:textId="28B75552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95367E0" w14:textId="67FB0AE3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FC4EBFA" w14:textId="636A2128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B0F073" w14:textId="11169530" w:rsidR="001274BF" w:rsidRPr="00EC175D" w:rsidRDefault="000902C4" w:rsidP="000902C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Regra </w:t>
            </w:r>
            <w:r w:rsidRPr="000902C4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902C4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902C4">
              <w:rPr>
                <w:color w:val="31849B" w:themeColor="accent5" w:themeShade="BF"/>
                <w:sz w:val="18"/>
                <w:szCs w:val="18"/>
              </w:rPr>
              <w:instrText xml:space="preserve"> REF _Ref25132119 \r \h </w:instrText>
            </w:r>
            <w:r w:rsidRPr="000902C4">
              <w:rPr>
                <w:color w:val="31849B" w:themeColor="accent5" w:themeShade="BF"/>
                <w:sz w:val="18"/>
                <w:szCs w:val="18"/>
              </w:rPr>
            </w:r>
            <w:r w:rsidRPr="000902C4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902C4">
              <w:rPr>
                <w:color w:val="31849B" w:themeColor="accent5" w:themeShade="BF"/>
                <w:sz w:val="18"/>
                <w:szCs w:val="18"/>
              </w:rPr>
              <w:t>6</w:t>
            </w:r>
            <w:r w:rsidRPr="000902C4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902C4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BB220D" w:rsidRPr="00EC175D" w14:paraId="7BD278A3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EC175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58F7DE" w14:textId="239D3953" w:rsidR="00BB220D" w:rsidRPr="00EC175D" w:rsidRDefault="00207573" w:rsidP="00C00B0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Visualizar </w:t>
            </w:r>
            <w:r w:rsidR="00C00B08">
              <w:rPr>
                <w:sz w:val="18"/>
                <w:szCs w:val="18"/>
              </w:rPr>
              <w:t>Pedido de Substituição de Candidatura</w:t>
            </w:r>
          </w:p>
        </w:tc>
        <w:tc>
          <w:tcPr>
            <w:tcW w:w="1306" w:type="dxa"/>
          </w:tcPr>
          <w:p w14:paraId="7829C062" w14:textId="3A7AC56C" w:rsidR="00BB220D" w:rsidRPr="00EC175D" w:rsidRDefault="00BB220D" w:rsidP="00C00B0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</w:t>
            </w:r>
            <w:r w:rsidR="008044D1">
              <w:rPr>
                <w:sz w:val="18"/>
                <w:szCs w:val="18"/>
              </w:rPr>
              <w:t xml:space="preserve">título </w:t>
            </w:r>
          </w:p>
        </w:tc>
        <w:tc>
          <w:tcPr>
            <w:tcW w:w="1246" w:type="dxa"/>
          </w:tcPr>
          <w:p w14:paraId="74C66D67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B6007B8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E150F10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9BF352" w14:textId="3DBBF24B" w:rsidR="00BB220D" w:rsidRPr="008044D1" w:rsidRDefault="008044D1" w:rsidP="006B4BE8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0902C4" w:rsidRPr="00EC175D" w14:paraId="7C596086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42F640E" w14:textId="77777777" w:rsidR="000902C4" w:rsidRPr="00EC175D" w:rsidRDefault="000902C4" w:rsidP="000902C4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91E352B" w14:textId="410D3AEB" w:rsidR="000902C4" w:rsidRDefault="000902C4" w:rsidP="000902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Bandeira + CE/&lt;UF&gt;</w:t>
            </w:r>
          </w:p>
        </w:tc>
        <w:tc>
          <w:tcPr>
            <w:tcW w:w="1306" w:type="dxa"/>
          </w:tcPr>
          <w:p w14:paraId="36EA826C" w14:textId="45DCE491" w:rsidR="000902C4" w:rsidRDefault="000902C4" w:rsidP="000902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bandeira da </w:t>
            </w:r>
            <w:r>
              <w:rPr>
                <w:sz w:val="18"/>
                <w:szCs w:val="18"/>
              </w:rPr>
              <w:lastRenderedPageBreak/>
              <w:t>UF,a qual o membro da comissão é vinculado</w:t>
            </w:r>
          </w:p>
        </w:tc>
        <w:tc>
          <w:tcPr>
            <w:tcW w:w="1246" w:type="dxa"/>
          </w:tcPr>
          <w:p w14:paraId="5D9A2DDE" w14:textId="0E39D2E8" w:rsidR="000902C4" w:rsidRDefault="000902C4" w:rsidP="000902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Figura + texto</w:t>
            </w:r>
          </w:p>
        </w:tc>
        <w:tc>
          <w:tcPr>
            <w:tcW w:w="1034" w:type="dxa"/>
          </w:tcPr>
          <w:p w14:paraId="7EDE862B" w14:textId="2F95D35F" w:rsidR="000902C4" w:rsidRDefault="000902C4" w:rsidP="000902C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9CE2EBC" w14:textId="21DAB27D" w:rsidR="000902C4" w:rsidRDefault="000902C4" w:rsidP="000902C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5E3B9BD" w14:textId="7AA2B063" w:rsidR="000902C4" w:rsidRPr="00DD1BCD" w:rsidRDefault="000902C4" w:rsidP="000902C4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C308A" w:rsidRPr="00EC175D" w14:paraId="43C4246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A56306" w14:textId="77777777" w:rsidR="002C308A" w:rsidRPr="00EC175D" w:rsidRDefault="002C308A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D4ADA8" w14:textId="2BB65B15" w:rsidR="002C308A" w:rsidRDefault="00C00B0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Mostrar &lt;componente&gt; registro</w:t>
            </w:r>
          </w:p>
        </w:tc>
        <w:tc>
          <w:tcPr>
            <w:tcW w:w="1306" w:type="dxa"/>
          </w:tcPr>
          <w:p w14:paraId="4816BCA7" w14:textId="08895E33" w:rsidR="002C308A" w:rsidRDefault="00DD1BCD" w:rsidP="00C00B0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um </w:t>
            </w:r>
            <w:r w:rsidR="00C00B08">
              <w:rPr>
                <w:sz w:val="18"/>
                <w:szCs w:val="18"/>
              </w:rPr>
              <w:t>componente para escolha de quantidade de registro por página</w:t>
            </w:r>
          </w:p>
        </w:tc>
        <w:tc>
          <w:tcPr>
            <w:tcW w:w="1246" w:type="dxa"/>
          </w:tcPr>
          <w:p w14:paraId="2B503C78" w14:textId="7A5C2693" w:rsidR="002C308A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402C8D5A" w14:textId="1B3330F5" w:rsidR="002C308A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3793A9" w14:textId="393ADE2A" w:rsidR="002C308A" w:rsidRPr="00EC175D" w:rsidRDefault="002C308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3BEAFF" w14:textId="77777777" w:rsidR="002C308A" w:rsidRPr="00925560" w:rsidRDefault="00DD1BCD" w:rsidP="006B4BE8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</w:t>
            </w:r>
            <w:r w:rsidR="00C00B08">
              <w:t>: Não</w:t>
            </w:r>
          </w:p>
          <w:p w14:paraId="57286554" w14:textId="32B285D4" w:rsidR="00925560" w:rsidRPr="00DD1BCD" w:rsidRDefault="00925560" w:rsidP="00D25559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Pr="00D25559">
              <w:rPr>
                <w:color w:val="31849B" w:themeColor="accent5" w:themeShade="BF"/>
              </w:rPr>
              <w:t xml:space="preserve"> [</w:t>
            </w:r>
            <w:r w:rsidR="00D25559" w:rsidRPr="00D25559">
              <w:rPr>
                <w:color w:val="31849B" w:themeColor="accent5" w:themeShade="BF"/>
              </w:rPr>
              <w:fldChar w:fldCharType="begin"/>
            </w:r>
            <w:r w:rsidR="00D25559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D25559" w:rsidRPr="00D25559">
              <w:rPr>
                <w:color w:val="31849B" w:themeColor="accent5" w:themeShade="BF"/>
              </w:rPr>
            </w:r>
            <w:r w:rsidR="00D25559" w:rsidRPr="00D25559">
              <w:rPr>
                <w:color w:val="31849B" w:themeColor="accent5" w:themeShade="BF"/>
              </w:rPr>
              <w:fldChar w:fldCharType="separate"/>
            </w:r>
            <w:r w:rsidR="00D25559" w:rsidRPr="00D25559">
              <w:rPr>
                <w:color w:val="31849B" w:themeColor="accent5" w:themeShade="BF"/>
              </w:rPr>
              <w:t>3</w:t>
            </w:r>
            <w:r w:rsidR="00D25559"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BB220D" w:rsidRPr="00EC175D" w14:paraId="7D15DE7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6AFBFA" w14:textId="120B00B3" w:rsidR="00BB220D" w:rsidRPr="00EC175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7517BEA" w14:textId="1D970E11" w:rsidR="00BB220D" w:rsidRPr="00EC175D" w:rsidRDefault="0092556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           </w:t>
            </w:r>
          </w:p>
        </w:tc>
        <w:tc>
          <w:tcPr>
            <w:tcW w:w="1306" w:type="dxa"/>
          </w:tcPr>
          <w:p w14:paraId="7C0B8E88" w14:textId="59B9384F" w:rsidR="00BB220D" w:rsidRPr="00EC175D" w:rsidRDefault="00BB220D" w:rsidP="0092556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925560">
              <w:rPr>
                <w:sz w:val="18"/>
                <w:szCs w:val="18"/>
              </w:rPr>
              <w:t>um componente para Busca</w:t>
            </w:r>
          </w:p>
        </w:tc>
        <w:tc>
          <w:tcPr>
            <w:tcW w:w="1246" w:type="dxa"/>
          </w:tcPr>
          <w:p w14:paraId="45E417D6" w14:textId="5327D1B6" w:rsidR="00BB220D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5A735617" w14:textId="77777777" w:rsidR="00BB220D" w:rsidRPr="00EC175D" w:rsidRDefault="00BB220D" w:rsidP="008D00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5BA9908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67743B" w14:textId="77777777" w:rsidR="00BB220D" w:rsidRDefault="00BB220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 w:rsidR="00925560">
              <w:rPr>
                <w:sz w:val="18"/>
                <w:szCs w:val="18"/>
              </w:rPr>
              <w:t xml:space="preserve">: Não </w:t>
            </w:r>
          </w:p>
          <w:p w14:paraId="328D983B" w14:textId="3B0D460C" w:rsidR="0066168D" w:rsidRPr="00EC175D" w:rsidRDefault="0066168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="00D25559" w:rsidRPr="00D25559">
              <w:rPr>
                <w:color w:val="31849B" w:themeColor="accent5" w:themeShade="BF"/>
              </w:rPr>
              <w:t>[</w:t>
            </w:r>
            <w:r w:rsidR="00D25559" w:rsidRPr="00D25559">
              <w:rPr>
                <w:color w:val="31849B" w:themeColor="accent5" w:themeShade="BF"/>
              </w:rPr>
              <w:fldChar w:fldCharType="begin"/>
            </w:r>
            <w:r w:rsidR="00D25559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D25559" w:rsidRPr="00D25559">
              <w:rPr>
                <w:color w:val="31849B" w:themeColor="accent5" w:themeShade="BF"/>
              </w:rPr>
            </w:r>
            <w:r w:rsidR="00D25559" w:rsidRPr="00D25559">
              <w:rPr>
                <w:color w:val="31849B" w:themeColor="accent5" w:themeShade="BF"/>
              </w:rPr>
              <w:fldChar w:fldCharType="separate"/>
            </w:r>
            <w:r w:rsidR="00D25559" w:rsidRPr="00D25559">
              <w:rPr>
                <w:color w:val="31849B" w:themeColor="accent5" w:themeShade="BF"/>
              </w:rPr>
              <w:t>3</w:t>
            </w:r>
            <w:r w:rsidR="00D25559" w:rsidRPr="00D25559">
              <w:rPr>
                <w:color w:val="31849B" w:themeColor="accent5" w:themeShade="BF"/>
              </w:rPr>
              <w:fldChar w:fldCharType="end"/>
            </w:r>
            <w:r w:rsidR="00D25559" w:rsidRPr="00D25559">
              <w:rPr>
                <w:color w:val="31849B" w:themeColor="accent5" w:themeShade="BF"/>
              </w:rPr>
              <w:t>]</w:t>
            </w:r>
          </w:p>
        </w:tc>
      </w:tr>
      <w:tr w:rsidR="00BB220D" w:rsidRPr="00EC175D" w14:paraId="6AE3C704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77777777" w:rsidR="00BB220D" w:rsidRPr="00EC175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ADFD2BB" w14:textId="125C373E" w:rsidR="00BB220D" w:rsidRDefault="0066168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Protocolo</w:t>
            </w:r>
          </w:p>
        </w:tc>
        <w:tc>
          <w:tcPr>
            <w:tcW w:w="1306" w:type="dxa"/>
          </w:tcPr>
          <w:p w14:paraId="17A41C83" w14:textId="04404A56" w:rsidR="00BB220D" w:rsidRDefault="00DD1BC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66168D">
              <w:rPr>
                <w:sz w:val="18"/>
                <w:szCs w:val="18"/>
              </w:rPr>
              <w:t>o número do protocolo gerado ao pedir substituição</w:t>
            </w:r>
          </w:p>
        </w:tc>
        <w:tc>
          <w:tcPr>
            <w:tcW w:w="1246" w:type="dxa"/>
          </w:tcPr>
          <w:p w14:paraId="0DE6997F" w14:textId="7D924226" w:rsidR="00BB220D" w:rsidRPr="006A1685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</w:t>
            </w:r>
            <w:r w:rsidR="0066168D">
              <w:rPr>
                <w:noProof/>
                <w:sz w:val="18"/>
                <w:szCs w:val="18"/>
              </w:rPr>
              <w:t>um</w:t>
            </w:r>
            <w:r>
              <w:rPr>
                <w:noProof/>
                <w:sz w:val="18"/>
                <w:szCs w:val="18"/>
              </w:rPr>
              <w:t>é</w:t>
            </w:r>
            <w:r w:rsidR="0066168D">
              <w:rPr>
                <w:noProof/>
                <w:sz w:val="18"/>
                <w:szCs w:val="18"/>
              </w:rPr>
              <w:t>rico</w:t>
            </w:r>
          </w:p>
        </w:tc>
        <w:tc>
          <w:tcPr>
            <w:tcW w:w="1034" w:type="dxa"/>
          </w:tcPr>
          <w:p w14:paraId="629B50B0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734893" w14:textId="2FE3B3ED" w:rsidR="00BB220D" w:rsidRPr="00EC175D" w:rsidRDefault="0066168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CA331AB" w14:textId="77777777" w:rsidR="00BB220D" w:rsidRDefault="00DD1BC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  <w:p w14:paraId="10B42B0A" w14:textId="4290B62A" w:rsidR="0066168D" w:rsidRPr="00DD1BCD" w:rsidRDefault="0066168D" w:rsidP="00D2555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="00D25559" w:rsidRPr="00D25559">
              <w:rPr>
                <w:color w:val="31849B" w:themeColor="accent5" w:themeShade="BF"/>
              </w:rPr>
              <w:t>[</w:t>
            </w:r>
            <w:r w:rsidR="00D25559" w:rsidRPr="00D25559">
              <w:rPr>
                <w:color w:val="31849B" w:themeColor="accent5" w:themeShade="BF"/>
              </w:rPr>
              <w:fldChar w:fldCharType="begin"/>
            </w:r>
            <w:r w:rsidR="00D25559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D25559" w:rsidRPr="00D25559">
              <w:rPr>
                <w:color w:val="31849B" w:themeColor="accent5" w:themeShade="BF"/>
              </w:rPr>
            </w:r>
            <w:r w:rsidR="00D25559" w:rsidRPr="00D25559">
              <w:rPr>
                <w:color w:val="31849B" w:themeColor="accent5" w:themeShade="BF"/>
              </w:rPr>
              <w:fldChar w:fldCharType="separate"/>
            </w:r>
            <w:r w:rsidR="00D25559" w:rsidRPr="00D25559">
              <w:rPr>
                <w:color w:val="31849B" w:themeColor="accent5" w:themeShade="BF"/>
              </w:rPr>
              <w:t>3</w:t>
            </w:r>
            <w:r w:rsidR="00D25559" w:rsidRPr="00D25559">
              <w:rPr>
                <w:color w:val="31849B" w:themeColor="accent5" w:themeShade="BF"/>
              </w:rPr>
              <w:fldChar w:fldCharType="end"/>
            </w:r>
            <w:r w:rsidR="00D25559" w:rsidRPr="00D25559">
              <w:rPr>
                <w:color w:val="31849B" w:themeColor="accent5" w:themeShade="BF"/>
              </w:rPr>
              <w:t>]</w:t>
            </w:r>
          </w:p>
        </w:tc>
      </w:tr>
      <w:tr w:rsidR="003876C2" w:rsidRPr="00EC175D" w14:paraId="45315595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C456AB9" w14:textId="77777777" w:rsidR="003876C2" w:rsidRPr="00EC175D" w:rsidRDefault="003876C2" w:rsidP="003876C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E1BFDF7" w14:textId="1AEF91C7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 do Cadastro</w:t>
            </w:r>
          </w:p>
        </w:tc>
        <w:tc>
          <w:tcPr>
            <w:tcW w:w="1306" w:type="dxa"/>
          </w:tcPr>
          <w:p w14:paraId="12EAE6DE" w14:textId="215F5AC3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data e a hora em o pedido de solicitação foi realizado </w:t>
            </w:r>
          </w:p>
        </w:tc>
        <w:tc>
          <w:tcPr>
            <w:tcW w:w="1246" w:type="dxa"/>
          </w:tcPr>
          <w:p w14:paraId="58A7891F" w14:textId="30199D4B" w:rsidR="003876C2" w:rsidRDefault="003876C2" w:rsidP="003876C2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2E444620" w14:textId="56E0B66C" w:rsidR="003876C2" w:rsidRPr="005D25C6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3FCF0DE" w14:textId="77777777" w:rsidR="003876C2" w:rsidRPr="003876C2" w:rsidRDefault="003876C2" w:rsidP="003876C2">
            <w:pPr>
              <w:spacing w:before="60" w:after="60"/>
              <w:jc w:val="center"/>
              <w:rPr>
                <w:sz w:val="14"/>
                <w:szCs w:val="14"/>
              </w:rPr>
            </w:pPr>
            <w:r w:rsidRPr="003876C2">
              <w:rPr>
                <w:sz w:val="14"/>
                <w:szCs w:val="14"/>
              </w:rPr>
              <w:t>99/99/999</w:t>
            </w:r>
          </w:p>
          <w:p w14:paraId="79B16C3B" w14:textId="77777777" w:rsidR="003876C2" w:rsidRPr="003876C2" w:rsidRDefault="003876C2" w:rsidP="003876C2">
            <w:pPr>
              <w:spacing w:before="60" w:after="60"/>
              <w:jc w:val="center"/>
              <w:rPr>
                <w:sz w:val="14"/>
                <w:szCs w:val="14"/>
              </w:rPr>
            </w:pPr>
            <w:r w:rsidRPr="003876C2">
              <w:rPr>
                <w:sz w:val="14"/>
                <w:szCs w:val="14"/>
              </w:rPr>
              <w:t>99:99</w:t>
            </w:r>
          </w:p>
          <w:p w14:paraId="0C4307A1" w14:textId="1DBA7201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2B06D7F" w14:textId="77777777" w:rsidR="003876C2" w:rsidRDefault="003876C2" w:rsidP="003876C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02886257" w14:textId="5264827A" w:rsidR="003876C2" w:rsidRPr="00DD1BCD" w:rsidRDefault="003876C2" w:rsidP="003876C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66168D" w:rsidRPr="00EC175D" w14:paraId="30B4E5B6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81A0F6D" w14:textId="51895CD0" w:rsidR="0066168D" w:rsidRPr="00EC175D" w:rsidRDefault="0066168D" w:rsidP="0066168D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ACEC49B" w14:textId="5E242640" w:rsidR="0066168D" w:rsidRDefault="003876C2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Chapa</w:t>
            </w:r>
            <w:r w:rsidR="006616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</w:tcPr>
          <w:p w14:paraId="79593962" w14:textId="3DE0C544" w:rsidR="0066168D" w:rsidRDefault="0066168D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</w:t>
            </w:r>
            <w:r w:rsidR="003876C2">
              <w:rPr>
                <w:sz w:val="18"/>
                <w:szCs w:val="18"/>
              </w:rPr>
              <w:t xml:space="preserve"> número da chapa conforme sorteio</w:t>
            </w:r>
          </w:p>
        </w:tc>
        <w:tc>
          <w:tcPr>
            <w:tcW w:w="1246" w:type="dxa"/>
          </w:tcPr>
          <w:p w14:paraId="6EFB64F4" w14:textId="4927EC9A" w:rsidR="0066168D" w:rsidRDefault="003876C2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D5CC453" w14:textId="40142D77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AE47C58" w14:textId="4BA0E2AE" w:rsidR="0066168D" w:rsidRDefault="003876C2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</w:p>
        </w:tc>
        <w:tc>
          <w:tcPr>
            <w:tcW w:w="2855" w:type="dxa"/>
          </w:tcPr>
          <w:p w14:paraId="4A67D5E9" w14:textId="77777777" w:rsidR="0066168D" w:rsidRDefault="0066168D" w:rsidP="0066168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1A830DCB" w14:textId="739BA296" w:rsidR="0066168D" w:rsidRPr="00EC175D" w:rsidRDefault="0066168D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="001232D1">
              <w:t xml:space="preserve"> </w:t>
            </w:r>
            <w:r w:rsidR="001232D1" w:rsidRPr="00D25559">
              <w:rPr>
                <w:color w:val="31849B" w:themeColor="accent5" w:themeShade="BF"/>
              </w:rPr>
              <w:t>[</w:t>
            </w:r>
            <w:r w:rsidR="001232D1" w:rsidRPr="00D25559">
              <w:rPr>
                <w:color w:val="31849B" w:themeColor="accent5" w:themeShade="BF"/>
              </w:rPr>
              <w:fldChar w:fldCharType="begin"/>
            </w:r>
            <w:r w:rsidR="001232D1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1232D1" w:rsidRPr="00D25559">
              <w:rPr>
                <w:color w:val="31849B" w:themeColor="accent5" w:themeShade="BF"/>
              </w:rPr>
            </w:r>
            <w:r w:rsidR="001232D1" w:rsidRPr="00D25559">
              <w:rPr>
                <w:color w:val="31849B" w:themeColor="accent5" w:themeShade="BF"/>
              </w:rPr>
              <w:fldChar w:fldCharType="separate"/>
            </w:r>
            <w:r w:rsidR="001232D1" w:rsidRPr="00D25559">
              <w:rPr>
                <w:color w:val="31849B" w:themeColor="accent5" w:themeShade="BF"/>
              </w:rPr>
              <w:t>3</w:t>
            </w:r>
            <w:r w:rsidR="001232D1" w:rsidRPr="00D25559">
              <w:rPr>
                <w:color w:val="31849B" w:themeColor="accent5" w:themeShade="BF"/>
              </w:rPr>
              <w:fldChar w:fldCharType="end"/>
            </w:r>
            <w:r w:rsidR="001232D1" w:rsidRPr="00D25559">
              <w:rPr>
                <w:color w:val="31849B" w:themeColor="accent5" w:themeShade="BF"/>
              </w:rPr>
              <w:t>]</w:t>
            </w:r>
          </w:p>
        </w:tc>
      </w:tr>
      <w:tr w:rsidR="00C0593E" w:rsidRPr="00EC175D" w14:paraId="5A2C78EC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4AAA384" w14:textId="77777777" w:rsidR="00C0593E" w:rsidRPr="00EC175D" w:rsidRDefault="00C0593E" w:rsidP="00C0593E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4FE2E8" w14:textId="629FE47C" w:rsidR="00C0593E" w:rsidRDefault="003876C2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1306" w:type="dxa"/>
          </w:tcPr>
          <w:p w14:paraId="50C0C3F5" w14:textId="1C193D61" w:rsidR="00C0593E" w:rsidRDefault="00C0593E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</w:t>
            </w:r>
            <w:r w:rsidR="003876C2">
              <w:rPr>
                <w:sz w:val="18"/>
                <w:szCs w:val="18"/>
              </w:rPr>
              <w:t>(s) responsável(eis) pela chapa em questão</w:t>
            </w:r>
          </w:p>
        </w:tc>
        <w:tc>
          <w:tcPr>
            <w:tcW w:w="1246" w:type="dxa"/>
          </w:tcPr>
          <w:p w14:paraId="0E2A7A81" w14:textId="6A3CBE62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0EAA5AF1" w14:textId="37609ED7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6F8C3E" w14:textId="10BA6930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A620A10" w14:textId="77777777" w:rsidR="00C0593E" w:rsidRDefault="00C0593E" w:rsidP="00C059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2A64054F" w14:textId="43101823" w:rsidR="00C0593E" w:rsidRPr="00EC175D" w:rsidRDefault="00C0593E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="001232D1" w:rsidRPr="00D25559">
              <w:rPr>
                <w:color w:val="31849B" w:themeColor="accent5" w:themeShade="BF"/>
              </w:rPr>
              <w:t>[</w:t>
            </w:r>
            <w:r w:rsidR="001232D1" w:rsidRPr="00D25559">
              <w:rPr>
                <w:color w:val="31849B" w:themeColor="accent5" w:themeShade="BF"/>
              </w:rPr>
              <w:fldChar w:fldCharType="begin"/>
            </w:r>
            <w:r w:rsidR="001232D1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1232D1" w:rsidRPr="00D25559">
              <w:rPr>
                <w:color w:val="31849B" w:themeColor="accent5" w:themeShade="BF"/>
              </w:rPr>
            </w:r>
            <w:r w:rsidR="001232D1" w:rsidRPr="00D25559">
              <w:rPr>
                <w:color w:val="31849B" w:themeColor="accent5" w:themeShade="BF"/>
              </w:rPr>
              <w:fldChar w:fldCharType="separate"/>
            </w:r>
            <w:r w:rsidR="001232D1" w:rsidRPr="00D25559">
              <w:rPr>
                <w:color w:val="31849B" w:themeColor="accent5" w:themeShade="BF"/>
              </w:rPr>
              <w:t>3</w:t>
            </w:r>
            <w:r w:rsidR="001232D1" w:rsidRPr="00D25559">
              <w:rPr>
                <w:color w:val="31849B" w:themeColor="accent5" w:themeShade="BF"/>
              </w:rPr>
              <w:fldChar w:fldCharType="end"/>
            </w:r>
            <w:r w:rsidR="001232D1" w:rsidRPr="00D25559">
              <w:rPr>
                <w:color w:val="31849B" w:themeColor="accent5" w:themeShade="BF"/>
              </w:rPr>
              <w:t>]</w:t>
            </w:r>
          </w:p>
        </w:tc>
      </w:tr>
      <w:tr w:rsidR="003876C2" w:rsidRPr="00EC175D" w14:paraId="727DB4B8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97922B" w14:textId="77777777" w:rsidR="003876C2" w:rsidRPr="00EC175D" w:rsidRDefault="003876C2" w:rsidP="003876C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7CF4F9E" w14:textId="59AAFF0E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Substituição</w:t>
            </w:r>
          </w:p>
        </w:tc>
        <w:tc>
          <w:tcPr>
            <w:tcW w:w="1306" w:type="dxa"/>
          </w:tcPr>
          <w:p w14:paraId="572E2BA0" w14:textId="176408C4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status do pedido de substituição</w:t>
            </w:r>
          </w:p>
        </w:tc>
        <w:tc>
          <w:tcPr>
            <w:tcW w:w="1246" w:type="dxa"/>
          </w:tcPr>
          <w:p w14:paraId="214C810E" w14:textId="3EBE4141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0EFFA718" w14:textId="23DA29E4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0B9EF42" w14:textId="0385CA0D" w:rsidR="003876C2" w:rsidRDefault="003876C2" w:rsidP="003876C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EA50D5E" w14:textId="77777777" w:rsidR="003876C2" w:rsidRDefault="003876C2" w:rsidP="003876C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781C588B" w14:textId="5CFEB546" w:rsidR="003876C2" w:rsidRPr="00EC175D" w:rsidRDefault="003876C2" w:rsidP="003876C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6B66D3" w:rsidRPr="00EC175D" w14:paraId="1E563893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DF0A65" w14:textId="77777777" w:rsidR="006B66D3" w:rsidRPr="00EC175D" w:rsidRDefault="006B66D3" w:rsidP="006B66D3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29E934B" w14:textId="5E1EE29C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</w:tcPr>
          <w:p w14:paraId="08856C7B" w14:textId="114C50F2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opção VISUALIZAR</w:t>
            </w:r>
          </w:p>
        </w:tc>
        <w:tc>
          <w:tcPr>
            <w:tcW w:w="1246" w:type="dxa"/>
          </w:tcPr>
          <w:p w14:paraId="019F620F" w14:textId="0251A449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5A8195D7" w14:textId="11183C1F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5E4262" w14:textId="69C71C32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919E15" w14:textId="77777777" w:rsidR="006B66D3" w:rsidRDefault="006B66D3" w:rsidP="006B66D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13257069" w14:textId="262004CC" w:rsidR="006B66D3" w:rsidRPr="00EC175D" w:rsidRDefault="006B66D3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="001232D1" w:rsidRPr="00D25559">
              <w:rPr>
                <w:color w:val="31849B" w:themeColor="accent5" w:themeShade="BF"/>
              </w:rPr>
              <w:t>[</w:t>
            </w:r>
            <w:r w:rsidR="001232D1" w:rsidRPr="00D25559">
              <w:rPr>
                <w:color w:val="31849B" w:themeColor="accent5" w:themeShade="BF"/>
              </w:rPr>
              <w:fldChar w:fldCharType="begin"/>
            </w:r>
            <w:r w:rsidR="001232D1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1232D1" w:rsidRPr="00D25559">
              <w:rPr>
                <w:color w:val="31849B" w:themeColor="accent5" w:themeShade="BF"/>
              </w:rPr>
            </w:r>
            <w:r w:rsidR="001232D1" w:rsidRPr="00D25559">
              <w:rPr>
                <w:color w:val="31849B" w:themeColor="accent5" w:themeShade="BF"/>
              </w:rPr>
              <w:fldChar w:fldCharType="separate"/>
            </w:r>
            <w:r w:rsidR="001232D1" w:rsidRPr="00D25559">
              <w:rPr>
                <w:color w:val="31849B" w:themeColor="accent5" w:themeShade="BF"/>
              </w:rPr>
              <w:t>3</w:t>
            </w:r>
            <w:r w:rsidR="001232D1" w:rsidRPr="00D25559">
              <w:rPr>
                <w:color w:val="31849B" w:themeColor="accent5" w:themeShade="BF"/>
              </w:rPr>
              <w:fldChar w:fldCharType="end"/>
            </w:r>
            <w:r w:rsidR="001232D1" w:rsidRPr="00D25559">
              <w:rPr>
                <w:color w:val="31849B" w:themeColor="accent5" w:themeShade="BF"/>
              </w:rPr>
              <w:t>]</w:t>
            </w:r>
            <w:r w:rsidR="00B06ABA">
              <w:rPr>
                <w:color w:val="31849B" w:themeColor="accent5" w:themeShade="BF"/>
              </w:rPr>
              <w:t xml:space="preserve"> [</w:t>
            </w:r>
            <w:r w:rsidR="00B06ABA">
              <w:rPr>
                <w:color w:val="31849B" w:themeColor="accent5" w:themeShade="BF"/>
              </w:rPr>
              <w:fldChar w:fldCharType="begin"/>
            </w:r>
            <w:r w:rsidR="00B06ABA">
              <w:rPr>
                <w:color w:val="31849B" w:themeColor="accent5" w:themeShade="BF"/>
              </w:rPr>
              <w:instrText xml:space="preserve"> REF _Ref25001067 \r \h </w:instrText>
            </w:r>
            <w:r w:rsidR="00B06ABA">
              <w:rPr>
                <w:color w:val="31849B" w:themeColor="accent5" w:themeShade="BF"/>
              </w:rPr>
            </w:r>
            <w:r w:rsidR="00B06ABA">
              <w:rPr>
                <w:color w:val="31849B" w:themeColor="accent5" w:themeShade="BF"/>
              </w:rPr>
              <w:fldChar w:fldCharType="separate"/>
            </w:r>
            <w:r w:rsidR="00B06ABA">
              <w:rPr>
                <w:color w:val="31849B" w:themeColor="accent5" w:themeShade="BF"/>
              </w:rPr>
              <w:t>4</w:t>
            </w:r>
            <w:r w:rsidR="00B06ABA">
              <w:rPr>
                <w:color w:val="31849B" w:themeColor="accent5" w:themeShade="BF"/>
              </w:rPr>
              <w:fldChar w:fldCharType="end"/>
            </w:r>
            <w:r w:rsidR="00B06ABA">
              <w:rPr>
                <w:color w:val="31849B" w:themeColor="accent5" w:themeShade="BF"/>
              </w:rPr>
              <w:t>]</w:t>
            </w:r>
          </w:p>
        </w:tc>
      </w:tr>
    </w:tbl>
    <w:p w14:paraId="617CE2B7" w14:textId="7152440B" w:rsidR="007C79EB" w:rsidRPr="00552B0C" w:rsidRDefault="007C79EB" w:rsidP="007C79EB">
      <w:pPr>
        <w:pStyle w:val="EstiloPrototipo3"/>
        <w:numPr>
          <w:ilvl w:val="0"/>
          <w:numId w:val="4"/>
        </w:numPr>
      </w:pPr>
      <w:bookmarkStart w:id="15" w:name="_Ref25939338"/>
      <w:bookmarkStart w:id="16" w:name="_Ref24983632"/>
      <w:bookmarkStart w:id="17" w:name="_Ref24641744"/>
      <w:r>
        <w:lastRenderedPageBreak/>
        <w:t xml:space="preserve">Visualizar Pedido de Substituição – Comissão </w:t>
      </w:r>
      <w:r w:rsidR="00FA42EB">
        <w:t>CEN</w:t>
      </w:r>
      <w:r>
        <w:t xml:space="preserve"> - IES</w:t>
      </w:r>
      <w:bookmarkEnd w:id="15"/>
    </w:p>
    <w:p w14:paraId="0E6B238D" w14:textId="19441E0B" w:rsidR="007C79EB" w:rsidRDefault="000E5825" w:rsidP="000E5825">
      <w:pPr>
        <w:pStyle w:val="EstiloPrototipo3"/>
        <w:tabs>
          <w:tab w:val="clear" w:pos="425"/>
        </w:tabs>
      </w:pPr>
      <w:r>
        <w:rPr>
          <w:noProof/>
        </w:rPr>
        <w:drawing>
          <wp:inline distT="0" distB="0" distL="0" distR="0" wp14:anchorId="654159FF" wp14:editId="392CA01C">
            <wp:extent cx="5760085" cy="45694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istorico_alteraca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207573" w:rsidRPr="005D2A67" w14:paraId="049C51AC" w14:textId="77777777" w:rsidTr="00417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422445F3" w14:textId="77777777" w:rsidR="00207573" w:rsidRPr="00E976B5" w:rsidRDefault="00207573" w:rsidP="00417DA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207573" w:rsidRPr="00FD775E" w14:paraId="5D50947F" w14:textId="77777777" w:rsidTr="0041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BF5F784" w14:textId="77777777" w:rsidR="00207573" w:rsidRPr="005D2A67" w:rsidRDefault="00207573" w:rsidP="00417DA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26258076" w14:textId="77777777" w:rsidR="00207573" w:rsidRPr="005D2A67" w:rsidRDefault="00207573" w:rsidP="00417DA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07BDEBF0" w14:textId="77777777" w:rsidR="00207573" w:rsidRPr="005D2A67" w:rsidRDefault="00207573" w:rsidP="00417DA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1C110B17" w14:textId="77777777" w:rsidR="00207573" w:rsidRPr="005D2A67" w:rsidRDefault="00207573" w:rsidP="00417DA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54E32DF9" w14:textId="77777777" w:rsidR="00207573" w:rsidRPr="005D2A67" w:rsidRDefault="00207573" w:rsidP="00417DA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A678146" w14:textId="77777777" w:rsidR="00207573" w:rsidRPr="005D2A67" w:rsidRDefault="00207573" w:rsidP="00417DA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5FD72FC5" w14:textId="77777777" w:rsidR="00207573" w:rsidRPr="005D2A67" w:rsidRDefault="00207573" w:rsidP="00417DA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207573" w:rsidRPr="00EC175D" w14:paraId="296EE5D8" w14:textId="77777777" w:rsidTr="00417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75DB69B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335CC8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object w:dxaOrig="450" w:dyaOrig="465" w14:anchorId="61ACED9B">
                <v:shape id="_x0000_i1026" type="#_x0000_t75" style="width:22.5pt;height:24pt" o:ole="">
                  <v:imagedata r:id="rId14" o:title=""/>
                </v:shape>
                <o:OLEObject Type="Embed" ProgID="PBrush" ShapeID="_x0000_i1026" DrawAspect="Content" ObjectID="_1641104792" r:id="rId17"/>
              </w:object>
            </w:r>
          </w:p>
        </w:tc>
        <w:tc>
          <w:tcPr>
            <w:tcW w:w="1306" w:type="dxa"/>
          </w:tcPr>
          <w:p w14:paraId="0A7B43E5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35E8567F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2D4B29B8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8C3AAE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9B3FFF4" w14:textId="77777777" w:rsidR="00207573" w:rsidRPr="00EC175D" w:rsidRDefault="00207573" w:rsidP="00417DA2">
            <w:pPr>
              <w:pStyle w:val="PargrafodaLista"/>
              <w:numPr>
                <w:ilvl w:val="0"/>
                <w:numId w:val="43"/>
              </w:numPr>
              <w:spacing w:before="60" w:after="60"/>
              <w:ind w:left="6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Regra </w:t>
            </w:r>
            <w:r w:rsidRPr="000902C4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902C4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902C4">
              <w:rPr>
                <w:color w:val="31849B" w:themeColor="accent5" w:themeShade="BF"/>
                <w:sz w:val="18"/>
                <w:szCs w:val="18"/>
              </w:rPr>
              <w:instrText xml:space="preserve"> REF _Ref25132119 \r \h </w:instrText>
            </w:r>
            <w:r w:rsidRPr="000902C4">
              <w:rPr>
                <w:color w:val="31849B" w:themeColor="accent5" w:themeShade="BF"/>
                <w:sz w:val="18"/>
                <w:szCs w:val="18"/>
              </w:rPr>
            </w:r>
            <w:r w:rsidRPr="000902C4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902C4">
              <w:rPr>
                <w:color w:val="31849B" w:themeColor="accent5" w:themeShade="BF"/>
                <w:sz w:val="18"/>
                <w:szCs w:val="18"/>
              </w:rPr>
              <w:t>6</w:t>
            </w:r>
            <w:r w:rsidRPr="000902C4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902C4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207573" w:rsidRPr="00EC175D" w14:paraId="76FB534C" w14:textId="77777777" w:rsidTr="0041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745DC5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13E2149" w14:textId="15094CED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Pedido de Substituição de Candidatura</w:t>
            </w:r>
          </w:p>
        </w:tc>
        <w:tc>
          <w:tcPr>
            <w:tcW w:w="1306" w:type="dxa"/>
          </w:tcPr>
          <w:p w14:paraId="778FDBBC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título </w:t>
            </w:r>
          </w:p>
        </w:tc>
        <w:tc>
          <w:tcPr>
            <w:tcW w:w="1246" w:type="dxa"/>
          </w:tcPr>
          <w:p w14:paraId="64EDC2FD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105E6251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FEE8150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BE3A344" w14:textId="77777777" w:rsidR="00207573" w:rsidRPr="008044D1" w:rsidRDefault="00207573" w:rsidP="00417DA2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07573" w:rsidRPr="00EC175D" w14:paraId="5293459A" w14:textId="77777777" w:rsidTr="00417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2B78485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563AA2B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Bandeira + CE/&lt;UF&gt;</w:t>
            </w:r>
          </w:p>
        </w:tc>
        <w:tc>
          <w:tcPr>
            <w:tcW w:w="1306" w:type="dxa"/>
          </w:tcPr>
          <w:p w14:paraId="0B843B3F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bandeira da UF,a qual o membro da comissão é vinculado</w:t>
            </w:r>
          </w:p>
        </w:tc>
        <w:tc>
          <w:tcPr>
            <w:tcW w:w="1246" w:type="dxa"/>
          </w:tcPr>
          <w:p w14:paraId="6AE18AAB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+ texto</w:t>
            </w:r>
          </w:p>
        </w:tc>
        <w:tc>
          <w:tcPr>
            <w:tcW w:w="1034" w:type="dxa"/>
          </w:tcPr>
          <w:p w14:paraId="6991B775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37EEBB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ACE2CA2" w14:textId="77777777" w:rsidR="00207573" w:rsidRPr="00DD1BCD" w:rsidRDefault="00207573" w:rsidP="00417DA2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07573" w:rsidRPr="00EC175D" w14:paraId="157E877B" w14:textId="77777777" w:rsidTr="0041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E1FD6F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C47905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Mostrar &lt;componente&gt; registro</w:t>
            </w:r>
          </w:p>
        </w:tc>
        <w:tc>
          <w:tcPr>
            <w:tcW w:w="1306" w:type="dxa"/>
          </w:tcPr>
          <w:p w14:paraId="4A638BA8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um componente para escolha </w:t>
            </w:r>
            <w:r>
              <w:rPr>
                <w:sz w:val="18"/>
                <w:szCs w:val="18"/>
              </w:rPr>
              <w:lastRenderedPageBreak/>
              <w:t>de quantidade de registro por página</w:t>
            </w:r>
          </w:p>
        </w:tc>
        <w:tc>
          <w:tcPr>
            <w:tcW w:w="1246" w:type="dxa"/>
          </w:tcPr>
          <w:p w14:paraId="67F199E0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Numérico</w:t>
            </w:r>
          </w:p>
        </w:tc>
        <w:tc>
          <w:tcPr>
            <w:tcW w:w="1034" w:type="dxa"/>
          </w:tcPr>
          <w:p w14:paraId="3AA90B27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21DBCC6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9DFB718" w14:textId="77777777" w:rsidR="00207573" w:rsidRPr="00925560" w:rsidRDefault="00207573" w:rsidP="00417DA2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</w:t>
            </w:r>
            <w:r>
              <w:t>: Não</w:t>
            </w:r>
          </w:p>
          <w:p w14:paraId="267FF248" w14:textId="77777777" w:rsidR="00207573" w:rsidRPr="00DD1BCD" w:rsidRDefault="00207573" w:rsidP="00417DA2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Pr="00D25559">
              <w:rPr>
                <w:color w:val="31849B" w:themeColor="accent5" w:themeShade="BF"/>
              </w:rPr>
              <w:t xml:space="preserve"> 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207573" w:rsidRPr="00EC175D" w14:paraId="0507E51C" w14:textId="77777777" w:rsidTr="00417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2202C90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75A509B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           </w:t>
            </w:r>
          </w:p>
        </w:tc>
        <w:tc>
          <w:tcPr>
            <w:tcW w:w="1306" w:type="dxa"/>
          </w:tcPr>
          <w:p w14:paraId="7ED2F7F0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um componente para Busca</w:t>
            </w:r>
          </w:p>
        </w:tc>
        <w:tc>
          <w:tcPr>
            <w:tcW w:w="1246" w:type="dxa"/>
          </w:tcPr>
          <w:p w14:paraId="7E7EA3C6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5B5DF138" w14:textId="77777777" w:rsidR="00207573" w:rsidRPr="00EC175D" w:rsidRDefault="00207573" w:rsidP="00417D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DFBC8C9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F529FE2" w14:textId="77777777" w:rsidR="00207573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1FCC8B47" w14:textId="77777777" w:rsidR="00207573" w:rsidRPr="00EC175D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207573" w:rsidRPr="00EC175D" w14:paraId="5282E9DE" w14:textId="77777777" w:rsidTr="0041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ED0D22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31DA067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Protocolo</w:t>
            </w:r>
          </w:p>
        </w:tc>
        <w:tc>
          <w:tcPr>
            <w:tcW w:w="1306" w:type="dxa"/>
          </w:tcPr>
          <w:p w14:paraId="729F5B18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do protocolo gerado ao pedir substituição</w:t>
            </w:r>
          </w:p>
        </w:tc>
        <w:tc>
          <w:tcPr>
            <w:tcW w:w="1246" w:type="dxa"/>
          </w:tcPr>
          <w:p w14:paraId="66769317" w14:textId="77777777" w:rsidR="00207573" w:rsidRPr="006A1685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6DF5BE6E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7978371" w14:textId="77777777" w:rsidR="00207573" w:rsidRPr="00EC175D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A9A34BB" w14:textId="77777777" w:rsidR="00207573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  <w:p w14:paraId="68E5C9FD" w14:textId="77777777" w:rsidR="00207573" w:rsidRPr="00DD1BCD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207573" w:rsidRPr="00EC175D" w14:paraId="167A3E20" w14:textId="77777777" w:rsidTr="00417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52C644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98CBF4D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 do Cadastro</w:t>
            </w:r>
          </w:p>
        </w:tc>
        <w:tc>
          <w:tcPr>
            <w:tcW w:w="1306" w:type="dxa"/>
          </w:tcPr>
          <w:p w14:paraId="4793A0FA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data e a hora em o pedido de solicitação foi realizado </w:t>
            </w:r>
          </w:p>
        </w:tc>
        <w:tc>
          <w:tcPr>
            <w:tcW w:w="1246" w:type="dxa"/>
          </w:tcPr>
          <w:p w14:paraId="0593638D" w14:textId="77777777" w:rsidR="00207573" w:rsidRDefault="00207573" w:rsidP="00417DA2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025ECBB4" w14:textId="77777777" w:rsidR="00207573" w:rsidRPr="005D25C6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9B963B4" w14:textId="77777777" w:rsidR="00207573" w:rsidRPr="003876C2" w:rsidRDefault="00207573" w:rsidP="00417DA2">
            <w:pPr>
              <w:spacing w:before="60" w:after="60"/>
              <w:jc w:val="center"/>
              <w:rPr>
                <w:sz w:val="14"/>
                <w:szCs w:val="14"/>
              </w:rPr>
            </w:pPr>
            <w:r w:rsidRPr="003876C2">
              <w:rPr>
                <w:sz w:val="14"/>
                <w:szCs w:val="14"/>
              </w:rPr>
              <w:t>99/99/999</w:t>
            </w:r>
          </w:p>
          <w:p w14:paraId="2832A36C" w14:textId="77777777" w:rsidR="00207573" w:rsidRPr="003876C2" w:rsidRDefault="00207573" w:rsidP="00417DA2">
            <w:pPr>
              <w:spacing w:before="60" w:after="60"/>
              <w:jc w:val="center"/>
              <w:rPr>
                <w:sz w:val="14"/>
                <w:szCs w:val="14"/>
              </w:rPr>
            </w:pPr>
            <w:r w:rsidRPr="003876C2">
              <w:rPr>
                <w:sz w:val="14"/>
                <w:szCs w:val="14"/>
              </w:rPr>
              <w:t>99:99</w:t>
            </w:r>
          </w:p>
          <w:p w14:paraId="39B42517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EFFBD28" w14:textId="77777777" w:rsidR="00207573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440888F0" w14:textId="77777777" w:rsidR="00207573" w:rsidRPr="00DD1BCD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207573" w:rsidRPr="00EC175D" w14:paraId="0E387CCB" w14:textId="77777777" w:rsidTr="0041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AAE0A6B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D29EF0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Nº Chapa </w:t>
            </w:r>
          </w:p>
        </w:tc>
        <w:tc>
          <w:tcPr>
            <w:tcW w:w="1306" w:type="dxa"/>
          </w:tcPr>
          <w:p w14:paraId="78281E86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número da chapa conforme sorteio</w:t>
            </w:r>
          </w:p>
        </w:tc>
        <w:tc>
          <w:tcPr>
            <w:tcW w:w="1246" w:type="dxa"/>
          </w:tcPr>
          <w:p w14:paraId="3627E381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34FAA33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241344E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</w:p>
        </w:tc>
        <w:tc>
          <w:tcPr>
            <w:tcW w:w="2855" w:type="dxa"/>
          </w:tcPr>
          <w:p w14:paraId="6A805CA4" w14:textId="77777777" w:rsidR="00207573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596EE448" w14:textId="77777777" w:rsidR="00207573" w:rsidRPr="00EC175D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207573" w:rsidRPr="00EC175D" w14:paraId="0C18729E" w14:textId="77777777" w:rsidTr="00417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183B09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49D8017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1306" w:type="dxa"/>
          </w:tcPr>
          <w:p w14:paraId="6947D88E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o(s) responsável(eis) pela chapa em questão</w:t>
            </w:r>
          </w:p>
        </w:tc>
        <w:tc>
          <w:tcPr>
            <w:tcW w:w="1246" w:type="dxa"/>
          </w:tcPr>
          <w:p w14:paraId="044BB680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67A50A17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180FA09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C04F168" w14:textId="77777777" w:rsidR="00207573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34ADD6DC" w14:textId="77777777" w:rsidR="00207573" w:rsidRPr="00EC175D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207573" w:rsidRPr="00EC175D" w14:paraId="681A7D57" w14:textId="77777777" w:rsidTr="00417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F1CFD2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7BE7C82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Substituição</w:t>
            </w:r>
          </w:p>
        </w:tc>
        <w:tc>
          <w:tcPr>
            <w:tcW w:w="1306" w:type="dxa"/>
          </w:tcPr>
          <w:p w14:paraId="61BB8388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status do pedido de substituição</w:t>
            </w:r>
          </w:p>
        </w:tc>
        <w:tc>
          <w:tcPr>
            <w:tcW w:w="1246" w:type="dxa"/>
          </w:tcPr>
          <w:p w14:paraId="71B1DF6E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4FD575CC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14F03F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517241" w14:textId="77777777" w:rsidR="00207573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389931DB" w14:textId="77777777" w:rsidR="00207573" w:rsidRPr="00EC175D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207573" w:rsidRPr="00EC175D" w14:paraId="281465EF" w14:textId="77777777" w:rsidTr="00417D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B476A31" w14:textId="77777777" w:rsidR="00207573" w:rsidRPr="00EC175D" w:rsidRDefault="00207573" w:rsidP="00417DA2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DC1AFBE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</w:tcPr>
          <w:p w14:paraId="6A7FF2F9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opção VISUALIZAR</w:t>
            </w:r>
          </w:p>
        </w:tc>
        <w:tc>
          <w:tcPr>
            <w:tcW w:w="1246" w:type="dxa"/>
          </w:tcPr>
          <w:p w14:paraId="49992A53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3F99343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8933466" w14:textId="77777777" w:rsidR="00207573" w:rsidRDefault="00207573" w:rsidP="00417DA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24E1CB2" w14:textId="77777777" w:rsidR="00207573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39AFCB3B" w14:textId="77777777" w:rsidR="00207573" w:rsidRPr="00EC175D" w:rsidRDefault="00207573" w:rsidP="00417DA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  <w:r>
              <w:rPr>
                <w:color w:val="31849B" w:themeColor="accent5" w:themeShade="BF"/>
              </w:rPr>
              <w:t xml:space="preserve"> 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_Ref25001067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fldChar w:fldCharType="end"/>
            </w:r>
            <w:r>
              <w:rPr>
                <w:color w:val="31849B" w:themeColor="accent5" w:themeShade="BF"/>
              </w:rPr>
              <w:t>]</w:t>
            </w:r>
          </w:p>
        </w:tc>
      </w:tr>
    </w:tbl>
    <w:p w14:paraId="7DFFBFF8" w14:textId="77777777" w:rsidR="00207573" w:rsidRDefault="00207573" w:rsidP="00FA42EB">
      <w:pPr>
        <w:pStyle w:val="EstiloPrototipo3"/>
        <w:ind w:left="426"/>
      </w:pPr>
    </w:p>
    <w:p w14:paraId="69E37654" w14:textId="3F3F88B4" w:rsidR="00977771" w:rsidRDefault="0076390A" w:rsidP="006B4BE8">
      <w:pPr>
        <w:pStyle w:val="EstiloPrototipo3"/>
        <w:numPr>
          <w:ilvl w:val="0"/>
          <w:numId w:val="4"/>
        </w:numPr>
      </w:pPr>
      <w:bookmarkStart w:id="18" w:name="_Ref26169145"/>
      <w:r>
        <w:t>Detalhamento de Cada Pedido de S</w:t>
      </w:r>
      <w:r w:rsidR="009432C0">
        <w:t>ubstituição</w:t>
      </w:r>
      <w:bookmarkEnd w:id="16"/>
      <w:bookmarkEnd w:id="18"/>
      <w:r>
        <w:t xml:space="preserve"> </w:t>
      </w:r>
      <w:bookmarkEnd w:id="17"/>
    </w:p>
    <w:p w14:paraId="083BA5F6" w14:textId="21FD18DA" w:rsidR="00977771" w:rsidRDefault="009E6A31" w:rsidP="003A6418">
      <w:pPr>
        <w:pStyle w:val="EstiloPrototipo3"/>
        <w:ind w:left="284"/>
      </w:pPr>
      <w:r>
        <w:rPr>
          <w:noProof/>
        </w:rPr>
        <w:drawing>
          <wp:inline distT="0" distB="0" distL="0" distR="0" wp14:anchorId="05AF2429" wp14:editId="2AFC738A">
            <wp:extent cx="5760085" cy="60305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luid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p w14:paraId="5DEBE8A9" w14:textId="77777777" w:rsidR="00D039BF" w:rsidRDefault="00D039BF" w:rsidP="00977771">
      <w:pPr>
        <w:pStyle w:val="EstiloPrototipo3"/>
        <w:ind w:left="720"/>
      </w:pPr>
    </w:p>
    <w:p w14:paraId="72914BBF" w14:textId="77777777" w:rsidR="008805AA" w:rsidRDefault="008805AA" w:rsidP="00977771">
      <w:pPr>
        <w:pStyle w:val="EstiloPrototipo3"/>
        <w:ind w:left="720"/>
      </w:pPr>
    </w:p>
    <w:p w14:paraId="500999AE" w14:textId="77777777" w:rsidR="008805AA" w:rsidRDefault="008805AA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8D00DB">
            <w:pPr>
              <w:pStyle w:val="EstiloPrototipo3"/>
              <w:jc w:val="center"/>
            </w:pPr>
            <w:bookmarkStart w:id="19" w:name="_Ref20153475"/>
            <w:bookmarkStart w:id="20" w:name="_Ref17572350"/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8551A" w:rsidRPr="005D2A67" w14:paraId="07B016D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00702C28" w:rsidR="00D8551A" w:rsidRDefault="00D8551A" w:rsidP="008D00D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  <w:r w:rsidR="00CD5EBE">
              <w:rPr>
                <w:sz w:val="24"/>
                <w:szCs w:val="24"/>
              </w:rPr>
              <w:t xml:space="preserve"> Histórico</w:t>
            </w:r>
          </w:p>
        </w:tc>
      </w:tr>
      <w:tr w:rsidR="00D8551A" w:rsidRPr="00FD775E" w14:paraId="3BB1740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1C3D35F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BC3284" w14:textId="77777777" w:rsidR="00D8551A" w:rsidRPr="009B42E9" w:rsidRDefault="00D8551A" w:rsidP="006B4BE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BEAB7DC" w14:textId="25F819ED" w:rsidR="00D8551A" w:rsidRDefault="00D039BF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075125" wp14:editId="45C0CD2F">
                  <wp:extent cx="200000" cy="200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69C5ED3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37EE6758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4FFF78A1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6C39447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81C2ED3" w14:textId="28568BFB" w:rsidR="00D8551A" w:rsidRPr="004C74DC" w:rsidRDefault="004C74DC" w:rsidP="004C74DC">
            <w:pPr>
              <w:pStyle w:val="PargrafodaLista"/>
              <w:numPr>
                <w:ilvl w:val="0"/>
                <w:numId w:val="44"/>
              </w:numPr>
              <w:spacing w:before="60" w:after="60"/>
              <w:rPr>
                <w:sz w:val="18"/>
                <w:szCs w:val="18"/>
              </w:rPr>
            </w:pPr>
            <w:r w:rsidRPr="004C74DC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D8551A" w:rsidRPr="00EC175D" w14:paraId="3540BC3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6B4BE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145B8829" w:rsidR="00D8551A" w:rsidRPr="00EC175D" w:rsidRDefault="00D039BF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 de Substituição de Candidatura</w:t>
            </w:r>
          </w:p>
        </w:tc>
        <w:tc>
          <w:tcPr>
            <w:tcW w:w="1306" w:type="dxa"/>
            <w:gridSpan w:val="2"/>
          </w:tcPr>
          <w:p w14:paraId="335AE86A" w14:textId="7192CA56" w:rsidR="00D8551A" w:rsidRPr="00EC175D" w:rsidRDefault="00D039BF" w:rsidP="00D039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D3241C">
              <w:rPr>
                <w:sz w:val="18"/>
                <w:szCs w:val="18"/>
              </w:rPr>
              <w:t>título</w:t>
            </w:r>
            <w:r w:rsidR="00F86820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46" w:type="dxa"/>
          </w:tcPr>
          <w:p w14:paraId="4192F656" w14:textId="5E7E8021" w:rsidR="00D8551A" w:rsidRPr="00EC175D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D585C" w14:textId="2E40EB87" w:rsidR="00D8551A" w:rsidRPr="0079091B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63AF16" w14:textId="1A15A730" w:rsidR="00D8551A" w:rsidRPr="00F86820" w:rsidRDefault="00D8551A" w:rsidP="006B4BE8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 w:rsidR="00F86820">
              <w:t>: Sim</w:t>
            </w:r>
          </w:p>
        </w:tc>
      </w:tr>
      <w:tr w:rsidR="00F762B8" w:rsidRPr="00EC175D" w14:paraId="268D3C59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3FEA4ED0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  <w:gridSpan w:val="2"/>
          </w:tcPr>
          <w:p w14:paraId="26E49B89" w14:textId="1ADE5C27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5B0AF6B8" w14:textId="5F820ECC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  <w:gridSpan w:val="2"/>
          </w:tcPr>
          <w:p w14:paraId="4EA7DDA4" w14:textId="1B7E7EA7" w:rsidR="00F762B8" w:rsidRPr="00EC175D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5ECD9EA3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56208A56" w:rsidR="00F762B8" w:rsidRDefault="00F762B8" w:rsidP="00F762B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C3208EC" w14:textId="0F720D86" w:rsidR="00F762B8" w:rsidRPr="001232D1" w:rsidRDefault="0032400A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="001232D1" w:rsidRPr="001232D1">
              <w:rPr>
                <w:color w:val="31849B" w:themeColor="accent5" w:themeShade="BF"/>
              </w:rPr>
              <w:instrText xml:space="preserve"> \* MERGEFORMAT </w:instrTex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762B8" w:rsidRPr="00EC175D" w14:paraId="57438C01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E713513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80E0162" w14:textId="2D4C615A" w:rsidR="00F762B8" w:rsidRDefault="00F762B8" w:rsidP="00B26DA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D6786">
              <w:rPr>
                <w:sz w:val="18"/>
                <w:szCs w:val="18"/>
              </w:rPr>
              <w:t xml:space="preserve">CPF do </w:t>
            </w:r>
            <w:r w:rsidR="00B26DAF">
              <w:rPr>
                <w:sz w:val="18"/>
                <w:szCs w:val="18"/>
              </w:rPr>
              <w:t>P</w:t>
            </w:r>
            <w:r w:rsidRPr="006D6786">
              <w:rPr>
                <w:sz w:val="18"/>
                <w:szCs w:val="18"/>
              </w:rPr>
              <w:t>rofissional</w:t>
            </w:r>
          </w:p>
        </w:tc>
        <w:tc>
          <w:tcPr>
            <w:tcW w:w="1306" w:type="dxa"/>
            <w:gridSpan w:val="2"/>
          </w:tcPr>
          <w:p w14:paraId="6C57BA28" w14:textId="2356D46D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 xml:space="preserve">Retorna 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do profissional conforme a base do SICCAU e habilita um link no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7C8D7B27" w14:textId="552026D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5ABA734A" w14:textId="4D7F3716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DE5BBEB" w14:textId="2471222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5E7A051" w14:textId="77777777" w:rsidR="00F762B8" w:rsidRDefault="00F762B8" w:rsidP="00F762B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3FEA854" w14:textId="4B8C76DB" w:rsidR="001232D1" w:rsidRDefault="001232D1" w:rsidP="00F762B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66FEA3" w14:textId="77777777" w:rsidR="00F762B8" w:rsidRPr="00EC175D" w:rsidRDefault="00F762B8" w:rsidP="00F762B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2C97B9C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DE42CA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FB50F08" w14:textId="23391ABA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  <w:gridSpan w:val="2"/>
          </w:tcPr>
          <w:p w14:paraId="200E82F8" w14:textId="60C30724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67C32E7F" w14:textId="34F5EB6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5954F43C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2B2A7A83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  <w:p w14:paraId="45DBA623" w14:textId="17AACFD4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  <w:gridSpan w:val="2"/>
          </w:tcPr>
          <w:p w14:paraId="16816B0D" w14:textId="0EF3C27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EBE5A9D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7A6FB1F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DF49F7F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4D77AE5F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BFF89D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6B184A4" w14:textId="38794ABE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  <w:gridSpan w:val="2"/>
          </w:tcPr>
          <w:p w14:paraId="633A46BE" w14:textId="2035353D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4DB8C595" w14:textId="34483350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480C7CF" w14:textId="50E548D9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B7E3282" w14:textId="07287CE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FCB60C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8E09F69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36464B1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C09F91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5C25E8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D26F366" w14:textId="374D96F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  <w:gridSpan w:val="2"/>
          </w:tcPr>
          <w:p w14:paraId="4A5459C9" w14:textId="36A58023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registro do usuário conforme base a do </w:t>
            </w:r>
            <w:r>
              <w:rPr>
                <w:sz w:val="18"/>
                <w:szCs w:val="18"/>
              </w:rPr>
              <w:lastRenderedPageBreak/>
              <w:t xml:space="preserve">SICCAU </w:t>
            </w:r>
            <w:r w:rsidRPr="00A407AA">
              <w:rPr>
                <w:sz w:val="18"/>
                <w:szCs w:val="18"/>
              </w:rPr>
              <w:t xml:space="preserve">e habilita um link no </w:t>
            </w:r>
            <w:r>
              <w:rPr>
                <w:sz w:val="18"/>
                <w:szCs w:val="18"/>
              </w:rPr>
              <w:t xml:space="preserve">registro </w:t>
            </w:r>
            <w:r w:rsidRPr="00A407AA">
              <w:rPr>
                <w:sz w:val="18"/>
                <w:szCs w:val="18"/>
              </w:rPr>
              <w:t>para visualizar dados detalhados</w:t>
            </w:r>
          </w:p>
        </w:tc>
        <w:tc>
          <w:tcPr>
            <w:tcW w:w="1246" w:type="dxa"/>
          </w:tcPr>
          <w:p w14:paraId="210543AC" w14:textId="0631829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  <w:gridSpan w:val="2"/>
          </w:tcPr>
          <w:p w14:paraId="6201D42E" w14:textId="346C1727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B35D97A" w14:textId="31C0F86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5049B2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5F28279A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BE50552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10EA2210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5A70E67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4E04DE0" w14:textId="53065AF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  <w:gridSpan w:val="2"/>
          </w:tcPr>
          <w:p w14:paraId="7C1856A6" w14:textId="35DC7D83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e-mail do usuário conforme base do SICCAU </w:t>
            </w:r>
            <w:r w:rsidRPr="00A407AA">
              <w:rPr>
                <w:sz w:val="18"/>
                <w:szCs w:val="18"/>
              </w:rPr>
              <w:t xml:space="preserve">e habilita um link no </w:t>
            </w:r>
            <w:r>
              <w:rPr>
                <w:sz w:val="18"/>
                <w:szCs w:val="18"/>
              </w:rPr>
              <w:t>e-mail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4CC11B0F" w14:textId="66C7E4E0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737F8ED" w14:textId="1DA460DC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95553D9" w14:textId="4624989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2841531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02DAEE6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97E64B4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11AB43AC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297D08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FAE5EBE" w14:textId="04FE82F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  <w:gridSpan w:val="2"/>
          </w:tcPr>
          <w:p w14:paraId="4F7579C3" w14:textId="32F31AB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68CD11E8" w14:textId="3354C84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1E34CE32" w14:textId="569437EA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AD710A1" w14:textId="0F31E9F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39B8CF1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17AB5CA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7A5E0BB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39507E9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4FD9E0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8E9A065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14:paraId="7C664FA5" w14:textId="05BAF93E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F87BFD" wp14:editId="07B98928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7C0A7515" w14:textId="73CF7AE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79AAD2AC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383AA87B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3D5E4848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6507C493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B9D0816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24BF7A8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60D341C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2AB005DA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7E2F6DA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960F9E9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14:paraId="1924CF7B" w14:textId="08602901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11B82B" wp14:editId="7ED33B49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343863B2" w14:textId="08964E7E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094DEBB4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72557E79" w14:textId="0D58072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  <w:gridSpan w:val="2"/>
          </w:tcPr>
          <w:p w14:paraId="54E1EDDA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7A6EB4CF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7689C55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3423A79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41B69A1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29CF8C5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DD5729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516FD79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6F658700" w14:textId="5E06B511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5D2A29" wp14:editId="0B2750B2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24F8F34D" w14:textId="7E4F826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7D9AA4D0" w14:textId="4B4B4732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30B1C995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2F8F2316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7ECA2CBD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D23475F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141C12F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607DC51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B008F76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1F71A9D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2F8C58F1" w14:textId="1FC4BD8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A771E7" wp14:editId="07C99BEA">
                  <wp:extent cx="200025" cy="238125"/>
                  <wp:effectExtent l="0" t="0" r="9525" b="9525"/>
                  <wp:docPr id="103" name="Imagem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363CDC6F" w14:textId="5C6F102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a ser selecionado para definir o membro como um dos responsáveis pela chapa</w:t>
            </w:r>
          </w:p>
        </w:tc>
        <w:tc>
          <w:tcPr>
            <w:tcW w:w="1246" w:type="dxa"/>
          </w:tcPr>
          <w:p w14:paraId="57E161B8" w14:textId="2BCCD36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7C6EB00C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3D64C541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D75D2F7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C2B2432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DF0230E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6917315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002BD3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59E1745" w14:textId="6BD7320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drawing>
                <wp:inline distT="0" distB="0" distL="0" distR="0" wp14:anchorId="39A7B41A" wp14:editId="71B516B2">
                  <wp:extent cx="238125" cy="285750"/>
                  <wp:effectExtent l="0" t="0" r="9525" b="0"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3CEF6ED5" w14:textId="4B348EE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</w:t>
            </w:r>
            <w:r>
              <w:rPr>
                <w:sz w:val="18"/>
                <w:szCs w:val="18"/>
              </w:rPr>
              <w:lastRenderedPageBreak/>
              <w:t>membro é o responsável principal pela chapa</w:t>
            </w:r>
          </w:p>
        </w:tc>
        <w:tc>
          <w:tcPr>
            <w:tcW w:w="1246" w:type="dxa"/>
          </w:tcPr>
          <w:p w14:paraId="487BC722" w14:textId="3A5BA8B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034" w:type="dxa"/>
            <w:gridSpan w:val="2"/>
          </w:tcPr>
          <w:p w14:paraId="4F933074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5CB6A875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E188388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D7ACB81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66973EF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2400A" w:rsidRPr="00EC175D" w14:paraId="26276928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1A452CB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80935A6" w14:textId="0173B9D2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t xml:space="preserve">Justificativa/ Inserir Documento </w:t>
            </w:r>
          </w:p>
        </w:tc>
        <w:tc>
          <w:tcPr>
            <w:tcW w:w="1306" w:type="dxa"/>
            <w:gridSpan w:val="2"/>
          </w:tcPr>
          <w:p w14:paraId="245BFD8B" w14:textId="4FAC4FC2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781A87F9" w14:textId="207CA53B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CDF4A6D" w14:textId="68DB9469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D3711E4" w14:textId="4AD96107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1CA8B0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4B60696" w14:textId="19B02B0C" w:rsidR="0032400A" w:rsidRPr="00514601" w:rsidRDefault="0032400A" w:rsidP="004E44BC">
            <w:pPr>
              <w:pStyle w:val="PargrafodaLista"/>
              <w:spacing w:before="60" w:after="60"/>
              <w:ind w:left="720"/>
            </w:pPr>
          </w:p>
        </w:tc>
      </w:tr>
      <w:tr w:rsidR="0032400A" w:rsidRPr="00EC175D" w14:paraId="2EF7E898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37AD7CF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B61083" w14:textId="1ECA2175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t xml:space="preserve">Justificativa </w:t>
            </w:r>
          </w:p>
        </w:tc>
        <w:tc>
          <w:tcPr>
            <w:tcW w:w="1306" w:type="dxa"/>
            <w:gridSpan w:val="2"/>
          </w:tcPr>
          <w:p w14:paraId="35A47C82" w14:textId="4B725095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campo informar a justificativa obrigatória para substituição</w:t>
            </w:r>
          </w:p>
        </w:tc>
        <w:tc>
          <w:tcPr>
            <w:tcW w:w="1246" w:type="dxa"/>
          </w:tcPr>
          <w:p w14:paraId="02495814" w14:textId="7B8A3E1D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52C4AA5E" w14:textId="017DE483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DC8AD58" w14:textId="55B4205F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02CD479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2DFF408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_Ref25001369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6AEE79A" w14:textId="297D8A3B" w:rsidR="0032400A" w:rsidRPr="00EC175D" w:rsidRDefault="0032400A" w:rsidP="0032400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32400A" w:rsidRPr="00EC175D" w14:paraId="3946213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993342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3502DD0" w14:textId="6AEDC5C6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t>Inserir Documento</w:t>
            </w:r>
            <w:r>
              <w:rPr>
                <w:noProof/>
                <w:sz w:val="18"/>
                <w:szCs w:val="18"/>
              </w:rPr>
              <w:t>s</w:t>
            </w:r>
            <w:r w:rsidRPr="0077596F"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  <w:gridSpan w:val="2"/>
          </w:tcPr>
          <w:p w14:paraId="45FA5F4D" w14:textId="3EC91EC9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3126E58A" w14:textId="44AEE78D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3C40AD6F" w14:textId="04F5E099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4A4E0C" w14:textId="67B5EEEC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4A1BB16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B930F37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_Ref25001369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5A0EA36" w14:textId="77777777" w:rsidR="0032400A" w:rsidRPr="00EC175D" w:rsidRDefault="0032400A" w:rsidP="0051460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2400A" w:rsidRPr="00EC175D" w14:paraId="04B0358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275F24F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DD8FAD" w14:textId="79245B1C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  <w:gridSpan w:val="2"/>
          </w:tcPr>
          <w:p w14:paraId="7BDDA48E" w14:textId="02C827D4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componente para realizar upload dos arquivos </w:t>
            </w:r>
          </w:p>
        </w:tc>
        <w:tc>
          <w:tcPr>
            <w:tcW w:w="1246" w:type="dxa"/>
          </w:tcPr>
          <w:p w14:paraId="00FECB15" w14:textId="53AC9DCC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  <w:gridSpan w:val="2"/>
          </w:tcPr>
          <w:p w14:paraId="49C1A2E5" w14:textId="202E7447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9302DC" w14:textId="312F981E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7FB234F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8868C8E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_Ref25001369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6E184CB" w14:textId="23BB6AC1" w:rsidR="0032400A" w:rsidRPr="00EC175D" w:rsidRDefault="0032400A" w:rsidP="0051460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EC175D" w14:paraId="282AA08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35674898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</w:p>
        </w:tc>
      </w:tr>
      <w:tr w:rsidR="00D8551A" w:rsidRPr="00EC175D" w14:paraId="115412CD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549220E8" w:rsidR="00D8551A" w:rsidRPr="00EC175D" w:rsidRDefault="001F50C0" w:rsidP="008805A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3C02CB18" w:rsidR="00D8551A" w:rsidRPr="00EC175D" w:rsidRDefault="00DC59F0" w:rsidP="002178D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botão </w:t>
            </w:r>
            <w:r w:rsidR="008805AA">
              <w:rPr>
                <w:sz w:val="18"/>
                <w:szCs w:val="18"/>
              </w:rPr>
              <w:t xml:space="preserve">para </w:t>
            </w:r>
            <w:r w:rsidR="002178D8">
              <w:rPr>
                <w:sz w:val="18"/>
                <w:szCs w:val="18"/>
              </w:rPr>
              <w:t>fechar a interface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8D00DB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1FA31037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DB1D576" w14:textId="07A50256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_Ref25001426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6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F33928C" w14:textId="4CCAEAEB" w:rsidR="00D8551A" w:rsidRPr="00EC175D" w:rsidRDefault="00D8551A" w:rsidP="008D00D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bookmarkEnd w:id="14"/>
      <w:bookmarkEnd w:id="19"/>
      <w:bookmarkEnd w:id="20"/>
    </w:tbl>
    <w:p w14:paraId="5599C18F" w14:textId="77777777" w:rsidR="008724F1" w:rsidRDefault="008724F1" w:rsidP="008724F1"/>
    <w:p w14:paraId="06A3653E" w14:textId="77777777" w:rsidR="008724F1" w:rsidRDefault="008724F1" w:rsidP="008724F1"/>
    <w:p w14:paraId="544C074B" w14:textId="77777777" w:rsidR="00AC794B" w:rsidRDefault="00AC794B" w:rsidP="008724F1"/>
    <w:p w14:paraId="03C0A204" w14:textId="77777777" w:rsidR="00AC794B" w:rsidRDefault="00AC794B" w:rsidP="008724F1"/>
    <w:p w14:paraId="101417CC" w14:textId="77777777" w:rsidR="00AC794B" w:rsidRDefault="00AC794B" w:rsidP="008724F1"/>
    <w:p w14:paraId="6DE1A441" w14:textId="77777777" w:rsidR="00AC794B" w:rsidRDefault="00AC794B" w:rsidP="008724F1"/>
    <w:p w14:paraId="046745D5" w14:textId="77777777" w:rsidR="00AC794B" w:rsidRDefault="00AC794B" w:rsidP="008724F1"/>
    <w:p w14:paraId="2212A0BD" w14:textId="3D2A7758" w:rsidR="00656397" w:rsidRDefault="00656397" w:rsidP="00656397">
      <w:pPr>
        <w:pStyle w:val="EstiloPrototipo3"/>
        <w:numPr>
          <w:ilvl w:val="0"/>
          <w:numId w:val="4"/>
        </w:numPr>
      </w:pPr>
      <w:bookmarkStart w:id="21" w:name="_Ref24976076"/>
      <w:r>
        <w:lastRenderedPageBreak/>
        <w:t>Tela Inicial</w:t>
      </w:r>
      <w:bookmarkEnd w:id="21"/>
    </w:p>
    <w:p w14:paraId="03718D4A" w14:textId="04846BAD" w:rsidR="00656397" w:rsidRDefault="0001320A" w:rsidP="00656397">
      <w:pPr>
        <w:pStyle w:val="EstiloPrototipo3"/>
        <w:ind w:left="720"/>
      </w:pPr>
      <w:r>
        <w:rPr>
          <w:noProof/>
        </w:rPr>
        <w:drawing>
          <wp:inline distT="0" distB="0" distL="0" distR="0" wp14:anchorId="672382D8" wp14:editId="2FF130CE">
            <wp:extent cx="5760085" cy="4297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Default="00656397" w:rsidP="008724F1"/>
    <w:p w14:paraId="52CFD597" w14:textId="77777777" w:rsidR="008724F1" w:rsidRDefault="008724F1" w:rsidP="008724F1"/>
    <w:p w14:paraId="0A41DA20" w14:textId="77777777" w:rsidR="008724F1" w:rsidRDefault="008724F1" w:rsidP="008724F1">
      <w:pPr>
        <w:pStyle w:val="EstiloPrototipo3"/>
      </w:pP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22" w:name="_Toc30492036"/>
      <w:r w:rsidRPr="00EC175D">
        <w:t>CRITÉRIOS DE ACEITE</w:t>
      </w:r>
      <w:bookmarkEnd w:id="22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74559430" w14:textId="0A8087FF" w:rsidR="00F557A2" w:rsidRPr="00A03796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A03796">
        <w:t>Esta história deve ser executada quando o usuário acessar no módulo profissional a opção “Menu&gt;&gt;</w:t>
      </w:r>
      <w:r w:rsidR="00CA1A7C">
        <w:t>Comissão</w:t>
      </w:r>
      <w:r w:rsidRPr="00A03796">
        <w:t>&gt;&gt;</w:t>
      </w:r>
      <w:r w:rsidR="009432C0" w:rsidRPr="009432C0">
        <w:rPr>
          <w:color w:val="31849B" w:themeColor="accent5" w:themeShade="BF"/>
        </w:rPr>
        <w:t>Acompanhar</w:t>
      </w:r>
      <w:r w:rsidRPr="009432C0">
        <w:rPr>
          <w:color w:val="31849B" w:themeColor="accent5" w:themeShade="BF"/>
        </w:rPr>
        <w:t xml:space="preserve"> </w:t>
      </w:r>
      <w:r w:rsidR="00A23E6C">
        <w:rPr>
          <w:color w:val="31849B" w:themeColor="accent5" w:themeShade="BF"/>
        </w:rPr>
        <w:t>Substituição</w:t>
      </w:r>
      <w:r w:rsidRPr="00A03796">
        <w:t xml:space="preserve">. </w:t>
      </w:r>
    </w:p>
    <w:p w14:paraId="24E392C1" w14:textId="562DC8FF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>conforme regras abaixo informadas;</w:t>
      </w: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12024542"/>
      <w:r w:rsidRPr="00EC175D">
        <w:rPr>
          <w:b/>
        </w:rPr>
        <w:t>Regras Gerais:</w:t>
      </w:r>
      <w:bookmarkEnd w:id="23"/>
    </w:p>
    <w:p w14:paraId="1B5FC99C" w14:textId="7BE4DD99" w:rsidR="00417DA2" w:rsidRPr="00417DA2" w:rsidRDefault="006460F3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>Ao acionar o</w:t>
      </w:r>
      <w:r w:rsidR="008D17BE">
        <w:rPr>
          <w:color w:val="000000" w:themeColor="text1" w:themeShade="BF"/>
        </w:rPr>
        <w:t xml:space="preserve"> submenu </w:t>
      </w:r>
      <w:r w:rsidR="00A23E6C" w:rsidRPr="009432C0">
        <w:rPr>
          <w:color w:val="31849B" w:themeColor="accent5" w:themeShade="BF"/>
        </w:rPr>
        <w:t xml:space="preserve">Acompanhar </w:t>
      </w:r>
      <w:r w:rsidR="00A23E6C">
        <w:rPr>
          <w:color w:val="31849B" w:themeColor="accent5" w:themeShade="BF"/>
        </w:rPr>
        <w:t>Pedido de Substituição</w:t>
      </w:r>
      <w:r w:rsidR="008D17BE" w:rsidRPr="008D17BE">
        <w:rPr>
          <w:color w:val="000000" w:themeColor="text1"/>
        </w:rPr>
        <w:t xml:space="preserve">, </w:t>
      </w:r>
      <w:r w:rsidR="00417DA2">
        <w:rPr>
          <w:color w:val="000000" w:themeColor="text1"/>
        </w:rPr>
        <w:t>o sistema deve validar as permissões:</w:t>
      </w:r>
    </w:p>
    <w:p w14:paraId="1D6565A0" w14:textId="39D1C4F5" w:rsidR="00674E58" w:rsidRPr="00FF6958" w:rsidRDefault="00417DA2" w:rsidP="00EE715C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Caso seja um </w:t>
      </w:r>
      <w:r w:rsidRPr="00382E63">
        <w:rPr>
          <w:color w:val="31849B" w:themeColor="accent5" w:themeShade="BF"/>
        </w:rPr>
        <w:t>Conselheiros CEN/BR</w:t>
      </w:r>
      <w:r>
        <w:rPr>
          <w:color w:val="000000" w:themeColor="text1" w:themeShade="BF"/>
        </w:rPr>
        <w:t xml:space="preserve">, conforme cadastro </w:t>
      </w:r>
      <w:r w:rsidR="00EE715C">
        <w:rPr>
          <w:color w:val="000000" w:themeColor="text1" w:themeShade="BF"/>
        </w:rPr>
        <w:t xml:space="preserve">de conselheiros </w:t>
      </w:r>
      <w:r>
        <w:rPr>
          <w:color w:val="000000" w:themeColor="text1" w:themeShade="BF"/>
        </w:rPr>
        <w:t>nas HST07 e HST08, o sistema deve exibir a interface</w:t>
      </w:r>
      <w:r w:rsidR="00627F94">
        <w:rPr>
          <w:color w:val="000000" w:themeColor="text1" w:themeShade="BF"/>
        </w:rPr>
        <w:t xml:space="preserve"> </w:t>
      </w:r>
      <w:r w:rsidR="00627F94" w:rsidRPr="00A03796">
        <w:rPr>
          <w:color w:val="31849B" w:themeColor="accent5" w:themeShade="BF"/>
        </w:rPr>
        <w:t>[</w:t>
      </w:r>
      <w:r w:rsidR="00627F94">
        <w:rPr>
          <w:color w:val="31849B" w:themeColor="accent5" w:themeShade="BF"/>
        </w:rPr>
        <w:fldChar w:fldCharType="begin"/>
      </w:r>
      <w:r w:rsidR="00627F94">
        <w:rPr>
          <w:color w:val="31849B" w:themeColor="accent5" w:themeShade="BF"/>
        </w:rPr>
        <w:instrText xml:space="preserve"> REF _Ref24546055 \r \h </w:instrText>
      </w:r>
      <w:r w:rsidR="00627F94">
        <w:rPr>
          <w:color w:val="31849B" w:themeColor="accent5" w:themeShade="BF"/>
        </w:rPr>
      </w:r>
      <w:r w:rsidR="00627F94">
        <w:rPr>
          <w:color w:val="31849B" w:themeColor="accent5" w:themeShade="BF"/>
        </w:rPr>
        <w:fldChar w:fldCharType="separate"/>
      </w:r>
      <w:r w:rsidR="00627F94">
        <w:rPr>
          <w:color w:val="31849B" w:themeColor="accent5" w:themeShade="BF"/>
        </w:rPr>
        <w:t>P01</w:t>
      </w:r>
      <w:r w:rsidR="00627F94">
        <w:rPr>
          <w:color w:val="31849B" w:themeColor="accent5" w:themeShade="BF"/>
        </w:rPr>
        <w:fldChar w:fldCharType="end"/>
      </w:r>
      <w:r w:rsidR="00627F94" w:rsidRPr="00A03796">
        <w:rPr>
          <w:color w:val="31849B" w:themeColor="accent5" w:themeShade="BF"/>
        </w:rPr>
        <w:t>]</w:t>
      </w:r>
      <w:r w:rsidRPr="00417DA2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aonde os </w:t>
      </w:r>
      <w:r w:rsidR="00382E63">
        <w:rPr>
          <w:color w:val="000000" w:themeColor="text1"/>
        </w:rPr>
        <w:t>C</w:t>
      </w:r>
      <w:r>
        <w:rPr>
          <w:color w:val="000000" w:themeColor="text1"/>
        </w:rPr>
        <w:t>onselheiro CEN poder</w:t>
      </w:r>
      <w:r w:rsidR="00382E63">
        <w:rPr>
          <w:color w:val="000000" w:themeColor="text1"/>
        </w:rPr>
        <w:t>á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lastRenderedPageBreak/>
        <w:t>visualizar</w:t>
      </w:r>
      <w:proofErr w:type="gramEnd"/>
      <w:r>
        <w:rPr>
          <w:color w:val="000000" w:themeColor="text1"/>
        </w:rPr>
        <w:t xml:space="preserve"> </w:t>
      </w:r>
      <w:r w:rsidR="00674E58">
        <w:rPr>
          <w:color w:val="000000" w:themeColor="text1"/>
        </w:rPr>
        <w:t>T</w:t>
      </w:r>
      <w:r w:rsidR="00382E63">
        <w:rPr>
          <w:color w:val="000000" w:themeColor="text1"/>
        </w:rPr>
        <w:t>ODOS</w:t>
      </w:r>
      <w:r w:rsidR="00674E58">
        <w:rPr>
          <w:color w:val="000000" w:themeColor="text1"/>
        </w:rPr>
        <w:t xml:space="preserve"> os </w:t>
      </w:r>
      <w:r w:rsidR="00382E63">
        <w:rPr>
          <w:color w:val="000000" w:themeColor="text1"/>
        </w:rPr>
        <w:t>P</w:t>
      </w:r>
      <w:r w:rsidR="00674E58">
        <w:rPr>
          <w:color w:val="000000" w:themeColor="text1"/>
        </w:rPr>
        <w:t xml:space="preserve">edidos de </w:t>
      </w:r>
      <w:r w:rsidR="00382E63">
        <w:rPr>
          <w:color w:val="000000" w:themeColor="text1"/>
        </w:rPr>
        <w:t>S</w:t>
      </w:r>
      <w:r w:rsidR="00674E58">
        <w:rPr>
          <w:color w:val="000000" w:themeColor="text1"/>
        </w:rPr>
        <w:t>ubstituição da eleição</w:t>
      </w:r>
      <w:r w:rsidR="00EE715C">
        <w:rPr>
          <w:color w:val="000000" w:themeColor="text1"/>
        </w:rPr>
        <w:t>; Eleição</w:t>
      </w:r>
      <w:r w:rsidR="00674E58">
        <w:rPr>
          <w:color w:val="000000" w:themeColor="text1"/>
        </w:rPr>
        <w:t xml:space="preserve"> a qual o ator é um Conselheiro CEN/BR;</w:t>
      </w:r>
      <w:r w:rsidR="00674E58" w:rsidRPr="00EE715C">
        <w:rPr>
          <w:rStyle w:val="Refdenotaderodap"/>
          <w:color w:val="31849B" w:themeColor="accent5" w:themeShade="BF"/>
        </w:rPr>
        <w:footnoteReference w:id="1"/>
      </w:r>
    </w:p>
    <w:p w14:paraId="56028367" w14:textId="77777777" w:rsidR="00FF6958" w:rsidRPr="00FF6958" w:rsidRDefault="00FF6958" w:rsidP="00FF6958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</w:p>
    <w:p w14:paraId="7BFF8186" w14:textId="313E9596" w:rsidR="00FF6958" w:rsidRPr="00674E58" w:rsidRDefault="00FF6958" w:rsidP="00FF695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>
        <w:rPr>
          <w:color w:val="000000" w:themeColor="text1"/>
        </w:rPr>
        <w:t xml:space="preserve">Quando o </w:t>
      </w:r>
      <w:r w:rsidR="00382E63">
        <w:rPr>
          <w:color w:val="000000" w:themeColor="text1"/>
        </w:rPr>
        <w:t>C</w:t>
      </w:r>
      <w:r>
        <w:rPr>
          <w:color w:val="000000" w:themeColor="text1"/>
        </w:rPr>
        <w:t xml:space="preserve">onselheiro CEN/BR, acionar </w:t>
      </w:r>
      <w:r>
        <w:rPr>
          <w:color w:val="000000" w:themeColor="text1" w:themeShade="BF"/>
        </w:rPr>
        <w:t xml:space="preserve">o submenu </w:t>
      </w:r>
      <w:r w:rsidRPr="009432C0">
        <w:rPr>
          <w:color w:val="31849B" w:themeColor="accent5" w:themeShade="BF"/>
        </w:rPr>
        <w:t xml:space="preserve">Acompanhar </w:t>
      </w:r>
      <w:r>
        <w:rPr>
          <w:color w:val="31849B" w:themeColor="accent5" w:themeShade="BF"/>
        </w:rPr>
        <w:t>Pedido de Substituição</w:t>
      </w:r>
      <w:r w:rsidRPr="006460F3">
        <w:rPr>
          <w:color w:val="000000" w:themeColor="text1"/>
        </w:rPr>
        <w:t>, c</w:t>
      </w:r>
      <w:r>
        <w:rPr>
          <w:color w:val="000000" w:themeColor="text1"/>
        </w:rPr>
        <w:t xml:space="preserve">aso NÃO tenha pedido de substituição cadastrado para a eleição que o conselheiro CEN/BR logado é um membro, o sistema deve exibir a mensagem </w:t>
      </w:r>
      <w:r w:rsidRPr="00417DA2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_Ref26103547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</w:t>
      </w:r>
      <w:r w:rsidR="00F05640">
        <w:rPr>
          <w:color w:val="31849B" w:themeColor="accent5" w:themeShade="BF"/>
        </w:rPr>
        <w:t>5</w:t>
      </w:r>
      <w:r>
        <w:rPr>
          <w:color w:val="31849B" w:themeColor="accent5" w:themeShade="BF"/>
        </w:rPr>
        <w:fldChar w:fldCharType="end"/>
      </w:r>
      <w:r w:rsidRPr="00417DA2">
        <w:rPr>
          <w:color w:val="31849B" w:themeColor="accent5" w:themeShade="BF"/>
        </w:rPr>
        <w:t>]</w:t>
      </w:r>
    </w:p>
    <w:p w14:paraId="57A8A645" w14:textId="77777777" w:rsidR="00FF6958" w:rsidRPr="00EE715C" w:rsidRDefault="00FF6958" w:rsidP="00FF6958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</w:p>
    <w:p w14:paraId="7A184604" w14:textId="77777777" w:rsidR="00EE715C" w:rsidRPr="00EE715C" w:rsidRDefault="00EE715C" w:rsidP="00EE715C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</w:p>
    <w:p w14:paraId="2E23F245" w14:textId="4244C198" w:rsidR="00EE715C" w:rsidRPr="00EE715C" w:rsidRDefault="00EE715C" w:rsidP="00EE715C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>
        <w:rPr>
          <w:color w:val="000000" w:themeColor="text1"/>
        </w:rPr>
        <w:t xml:space="preserve">Caso seja um </w:t>
      </w:r>
      <w:r w:rsidRPr="00382E63">
        <w:rPr>
          <w:color w:val="31849B" w:themeColor="accent5" w:themeShade="BF"/>
        </w:rPr>
        <w:t>Conselheiro CE/UF</w:t>
      </w:r>
      <w:r>
        <w:rPr>
          <w:color w:val="000000" w:themeColor="text1"/>
        </w:rPr>
        <w:t xml:space="preserve">, conforme cadastro de conselheiro nas HST07 e HST08, o sistema deve exibir a interface </w:t>
      </w:r>
      <w:r w:rsidRPr="00EE715C">
        <w:rPr>
          <w:color w:val="31849B" w:themeColor="accent5" w:themeShade="BF"/>
        </w:rPr>
        <w:t>[</w:t>
      </w:r>
      <w:r w:rsidR="00627F94">
        <w:rPr>
          <w:color w:val="31849B" w:themeColor="accent5" w:themeShade="BF"/>
        </w:rPr>
        <w:fldChar w:fldCharType="begin"/>
      </w:r>
      <w:r w:rsidR="00627F94">
        <w:rPr>
          <w:color w:val="31849B" w:themeColor="accent5" w:themeShade="BF"/>
        </w:rPr>
        <w:instrText xml:space="preserve"> REF _Ref26104575 \r \h </w:instrText>
      </w:r>
      <w:r w:rsidR="00627F94">
        <w:rPr>
          <w:color w:val="31849B" w:themeColor="accent5" w:themeShade="BF"/>
        </w:rPr>
      </w:r>
      <w:r w:rsidR="00627F94">
        <w:rPr>
          <w:color w:val="31849B" w:themeColor="accent5" w:themeShade="BF"/>
        </w:rPr>
        <w:fldChar w:fldCharType="separate"/>
      </w:r>
      <w:r w:rsidR="00627F94">
        <w:rPr>
          <w:color w:val="31849B" w:themeColor="accent5" w:themeShade="BF"/>
        </w:rPr>
        <w:t>P02</w:t>
      </w:r>
      <w:r w:rsidR="00627F94">
        <w:rPr>
          <w:color w:val="31849B" w:themeColor="accent5" w:themeShade="BF"/>
        </w:rPr>
        <w:fldChar w:fldCharType="end"/>
      </w:r>
      <w:r w:rsidRPr="00EE715C">
        <w:rPr>
          <w:color w:val="31849B" w:themeColor="accent5" w:themeShade="BF"/>
        </w:rPr>
        <w:t>]</w:t>
      </w:r>
      <w:r w:rsidRPr="00EE715C">
        <w:rPr>
          <w:color w:val="000000" w:themeColor="text1"/>
        </w:rPr>
        <w:t>, aonde o</w:t>
      </w:r>
      <w:r>
        <w:rPr>
          <w:color w:val="000000" w:themeColor="text1"/>
        </w:rPr>
        <w:t>s</w:t>
      </w:r>
      <w:r w:rsidRPr="00EE715C">
        <w:rPr>
          <w:color w:val="000000" w:themeColor="text1"/>
        </w:rPr>
        <w:t xml:space="preserve"> conselheiros CE poderão visualizar APENAS os pedidos de substituição da sua UF</w:t>
      </w:r>
      <w:r>
        <w:rPr>
          <w:color w:val="000000" w:themeColor="text1"/>
        </w:rPr>
        <w:t xml:space="preserve">; Eleição </w:t>
      </w:r>
      <w:r w:rsidRPr="00EE715C">
        <w:rPr>
          <w:color w:val="000000" w:themeColor="text1"/>
        </w:rPr>
        <w:t>a qual o ator é um conselheiro CE/UF</w:t>
      </w:r>
      <w:r>
        <w:rPr>
          <w:color w:val="000000" w:themeColor="text1"/>
        </w:rPr>
        <w:t>;</w:t>
      </w:r>
    </w:p>
    <w:p w14:paraId="3F59E889" w14:textId="77777777" w:rsidR="00EE715C" w:rsidRPr="00674E58" w:rsidRDefault="00EE715C" w:rsidP="00EE715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19DF76BF" w14:textId="0C7CC7B3" w:rsidR="00417DA2" w:rsidRPr="009C3447" w:rsidRDefault="009C3447" w:rsidP="00FF695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>
        <w:rPr>
          <w:color w:val="000000" w:themeColor="text1"/>
        </w:rPr>
        <w:t xml:space="preserve">Quando o conselheiro CE/UF, </w:t>
      </w:r>
      <w:r w:rsidR="006460F3">
        <w:rPr>
          <w:color w:val="000000" w:themeColor="text1"/>
        </w:rPr>
        <w:t xml:space="preserve">acionar </w:t>
      </w:r>
      <w:r w:rsidR="006460F3">
        <w:rPr>
          <w:color w:val="000000" w:themeColor="text1" w:themeShade="BF"/>
        </w:rPr>
        <w:t xml:space="preserve">o submenu </w:t>
      </w:r>
      <w:r w:rsidR="006460F3" w:rsidRPr="009432C0">
        <w:rPr>
          <w:color w:val="31849B" w:themeColor="accent5" w:themeShade="BF"/>
        </w:rPr>
        <w:t xml:space="preserve">Acompanhar </w:t>
      </w:r>
      <w:r w:rsidR="006460F3">
        <w:rPr>
          <w:color w:val="31849B" w:themeColor="accent5" w:themeShade="BF"/>
        </w:rPr>
        <w:t>Pedido de Substituição</w:t>
      </w:r>
      <w:r w:rsidR="006460F3" w:rsidRPr="006460F3">
        <w:rPr>
          <w:color w:val="000000" w:themeColor="text1"/>
        </w:rPr>
        <w:t>, c</w:t>
      </w:r>
      <w:r w:rsidR="006460F3">
        <w:rPr>
          <w:color w:val="000000" w:themeColor="text1"/>
        </w:rPr>
        <w:t xml:space="preserve">aso NÃO tenha pedido de substituição cadastrado para UF a qual o conselheiro CE/UF é um membro, o sistema deve exibir a mensagem </w:t>
      </w:r>
      <w:r w:rsidR="006460F3" w:rsidRPr="006460F3">
        <w:rPr>
          <w:color w:val="31849B" w:themeColor="accent5" w:themeShade="BF"/>
        </w:rPr>
        <w:t>[</w:t>
      </w:r>
      <w:r w:rsidR="00F05640">
        <w:rPr>
          <w:color w:val="31849B" w:themeColor="accent5" w:themeShade="BF"/>
        </w:rPr>
        <w:fldChar w:fldCharType="begin"/>
      </w:r>
      <w:r w:rsidR="00F05640">
        <w:rPr>
          <w:color w:val="31849B" w:themeColor="accent5" w:themeShade="BF"/>
        </w:rPr>
        <w:instrText xml:space="preserve"> REF _Ref24548577 \r \h </w:instrText>
      </w:r>
      <w:r w:rsidR="00F05640">
        <w:rPr>
          <w:color w:val="31849B" w:themeColor="accent5" w:themeShade="BF"/>
        </w:rPr>
      </w:r>
      <w:r w:rsidR="00F05640">
        <w:rPr>
          <w:color w:val="31849B" w:themeColor="accent5" w:themeShade="BF"/>
        </w:rPr>
        <w:fldChar w:fldCharType="separate"/>
      </w:r>
      <w:r w:rsidR="00F05640">
        <w:rPr>
          <w:color w:val="31849B" w:themeColor="accent5" w:themeShade="BF"/>
        </w:rPr>
        <w:t>ME03</w:t>
      </w:r>
      <w:r w:rsidR="00F05640">
        <w:rPr>
          <w:color w:val="31849B" w:themeColor="accent5" w:themeShade="BF"/>
        </w:rPr>
        <w:fldChar w:fldCharType="end"/>
      </w:r>
      <w:r w:rsidR="006460F3" w:rsidRPr="006460F3">
        <w:rPr>
          <w:color w:val="31849B" w:themeColor="accent5" w:themeShade="BF"/>
        </w:rPr>
        <w:t>]</w:t>
      </w:r>
      <w:r w:rsidR="00674E58">
        <w:rPr>
          <w:color w:val="000000" w:themeColor="text1"/>
        </w:rPr>
        <w:t>;</w:t>
      </w:r>
    </w:p>
    <w:p w14:paraId="610A27E0" w14:textId="77777777" w:rsidR="009C3447" w:rsidRPr="009C3447" w:rsidRDefault="009C3447" w:rsidP="009C3447">
      <w:pPr>
        <w:pStyle w:val="PargrafodaLista"/>
        <w:rPr>
          <w:color w:val="000000" w:themeColor="text1" w:themeShade="BF"/>
        </w:rPr>
      </w:pPr>
    </w:p>
    <w:p w14:paraId="73808A03" w14:textId="77777777" w:rsidR="00E44083" w:rsidRPr="00E44083" w:rsidRDefault="00E44083" w:rsidP="00E44083">
      <w:pPr>
        <w:pStyle w:val="PargrafodaLista"/>
        <w:rPr>
          <w:color w:val="000000" w:themeColor="text1" w:themeShade="BF"/>
        </w:rPr>
      </w:pPr>
    </w:p>
    <w:p w14:paraId="7FB88C34" w14:textId="510BCB49" w:rsidR="00E44083" w:rsidRDefault="00E44083" w:rsidP="00F05640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418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O sistema deve validar o CPF do ator logado, e deve exibir </w:t>
      </w:r>
      <w:r w:rsidR="00A23E6C">
        <w:rPr>
          <w:color w:val="000000" w:themeColor="text1" w:themeShade="BF"/>
        </w:rPr>
        <w:t xml:space="preserve">a interface da sua UF, com </w:t>
      </w:r>
      <w:r w:rsidR="00B56DB9">
        <w:rPr>
          <w:color w:val="000000" w:themeColor="text1" w:themeShade="BF"/>
        </w:rPr>
        <w:t>os pedidos de substituição d</w:t>
      </w:r>
      <w:r w:rsidR="00A23E6C">
        <w:rPr>
          <w:color w:val="000000" w:themeColor="text1" w:themeShade="BF"/>
        </w:rPr>
        <w:t>as</w:t>
      </w:r>
      <w:r>
        <w:rPr>
          <w:color w:val="000000" w:themeColor="text1" w:themeShade="BF"/>
        </w:rPr>
        <w:t xml:space="preserve"> chapa a qual ele é um </w:t>
      </w:r>
      <w:r w:rsidR="00A23E6C">
        <w:rPr>
          <w:color w:val="000000" w:themeColor="text1" w:themeShade="BF"/>
        </w:rPr>
        <w:t>membro da Comissão Eleitoral</w:t>
      </w:r>
      <w:r w:rsidR="007E5AE3">
        <w:rPr>
          <w:color w:val="000000" w:themeColor="text1" w:themeShade="BF"/>
        </w:rPr>
        <w:t xml:space="preserve"> UF</w:t>
      </w:r>
      <w:r w:rsidR="001908C0">
        <w:rPr>
          <w:color w:val="000000" w:themeColor="text1" w:themeShade="BF"/>
        </w:rPr>
        <w:t>;</w:t>
      </w:r>
    </w:p>
    <w:p w14:paraId="65E7A5F8" w14:textId="77777777" w:rsidR="00E44083" w:rsidRPr="00E44083" w:rsidRDefault="00E44083" w:rsidP="00E44083">
      <w:pPr>
        <w:pStyle w:val="PargrafodaLista"/>
        <w:rPr>
          <w:color w:val="000000" w:themeColor="text1" w:themeShade="BF"/>
        </w:rPr>
      </w:pPr>
    </w:p>
    <w:p w14:paraId="3D9AD924" w14:textId="09CD5EAD" w:rsidR="00D8084A" w:rsidRPr="005973EA" w:rsidRDefault="004B1B06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Ao acionar o menu </w:t>
      </w:r>
      <w:r w:rsidR="00386DA6" w:rsidRPr="009432C0">
        <w:rPr>
          <w:color w:val="31849B" w:themeColor="accent5" w:themeShade="BF"/>
        </w:rPr>
        <w:t xml:space="preserve">Acompanhar </w:t>
      </w:r>
      <w:r w:rsidR="00386DA6">
        <w:rPr>
          <w:color w:val="31849B" w:themeColor="accent5" w:themeShade="BF"/>
        </w:rPr>
        <w:t>Pedido de Substituição</w:t>
      </w:r>
      <w:r>
        <w:rPr>
          <w:color w:val="000000" w:themeColor="text1" w:themeShade="BF"/>
        </w:rPr>
        <w:t>, c</w:t>
      </w:r>
      <w:r w:rsidR="00E44083">
        <w:rPr>
          <w:color w:val="000000" w:themeColor="text1" w:themeShade="BF"/>
        </w:rPr>
        <w:t xml:space="preserve">aso NÃO seja </w:t>
      </w:r>
      <w:r w:rsidR="00176508">
        <w:rPr>
          <w:color w:val="000000" w:themeColor="text1" w:themeShade="BF"/>
        </w:rPr>
        <w:t>um dos membros da Comissão Eleitoral de nenhuma UF</w:t>
      </w:r>
      <w:r w:rsidR="00E44083">
        <w:rPr>
          <w:color w:val="000000" w:themeColor="text1" w:themeShade="BF"/>
        </w:rPr>
        <w:t xml:space="preserve">, o sistema deve exibir mensagem </w:t>
      </w:r>
      <w:r w:rsidR="00E44083" w:rsidRPr="00E44083">
        <w:rPr>
          <w:color w:val="31849B" w:themeColor="accent5" w:themeShade="BF"/>
        </w:rPr>
        <w:t>[</w:t>
      </w:r>
      <w:r w:rsidR="00E44083" w:rsidRPr="00E44083">
        <w:rPr>
          <w:color w:val="31849B" w:themeColor="accent5" w:themeShade="BF"/>
        </w:rPr>
        <w:fldChar w:fldCharType="begin"/>
      </w:r>
      <w:r w:rsidR="00E44083" w:rsidRPr="00E44083">
        <w:rPr>
          <w:color w:val="31849B" w:themeColor="accent5" w:themeShade="BF"/>
        </w:rPr>
        <w:instrText xml:space="preserve"> REF _Ref24551944 \r \h </w:instrText>
      </w:r>
      <w:r w:rsidR="00E44083" w:rsidRPr="00E44083">
        <w:rPr>
          <w:color w:val="31849B" w:themeColor="accent5" w:themeShade="BF"/>
        </w:rPr>
      </w:r>
      <w:r w:rsidR="00E44083" w:rsidRPr="00E44083">
        <w:rPr>
          <w:color w:val="31849B" w:themeColor="accent5" w:themeShade="BF"/>
        </w:rPr>
        <w:fldChar w:fldCharType="separate"/>
      </w:r>
      <w:r w:rsidR="00E44083" w:rsidRPr="00E44083">
        <w:rPr>
          <w:color w:val="31849B" w:themeColor="accent5" w:themeShade="BF"/>
        </w:rPr>
        <w:t>ME04</w:t>
      </w:r>
      <w:r w:rsidR="00E44083" w:rsidRPr="00E44083">
        <w:rPr>
          <w:color w:val="31849B" w:themeColor="accent5" w:themeShade="BF"/>
        </w:rPr>
        <w:fldChar w:fldCharType="end"/>
      </w:r>
      <w:r w:rsidR="00E44083" w:rsidRPr="00E44083">
        <w:rPr>
          <w:color w:val="31849B" w:themeColor="accent5" w:themeShade="BF"/>
        </w:rPr>
        <w:t xml:space="preserve">] </w:t>
      </w:r>
      <w:r w:rsidR="00E44083" w:rsidRPr="00E44083">
        <w:rPr>
          <w:rStyle w:val="Refdenotaderodap"/>
          <w:color w:val="31849B" w:themeColor="accent5" w:themeShade="BF"/>
        </w:rPr>
        <w:footnoteReference w:id="2"/>
      </w:r>
    </w:p>
    <w:p w14:paraId="7889139D" w14:textId="77777777" w:rsidR="00D8084A" w:rsidRPr="00D8084A" w:rsidRDefault="00D8084A" w:rsidP="00D8084A">
      <w:pPr>
        <w:pStyle w:val="PargrafodaLista"/>
        <w:rPr>
          <w:color w:val="000000" w:themeColor="text1"/>
        </w:rPr>
      </w:pPr>
    </w:p>
    <w:p w14:paraId="4479959F" w14:textId="77777777" w:rsidR="00DB3486" w:rsidRPr="00EC175D" w:rsidRDefault="00DB3486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2C3BC55" w14:textId="3779E02D" w:rsidR="00627F94" w:rsidRPr="00CA42D7" w:rsidRDefault="00627F94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26105585"/>
      <w:bookmarkStart w:id="25" w:name="_Ref25000604"/>
      <w:r w:rsidRPr="00627F94">
        <w:rPr>
          <w:b/>
        </w:rPr>
        <w:t>Acompanhar Pedido de Substituição de Candidatura</w:t>
      </w:r>
      <w:r>
        <w:t xml:space="preserve"> </w:t>
      </w:r>
      <w:r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_Ref24546055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 w:rsidRPr="00082DAB">
        <w:rPr>
          <w:color w:val="31849B" w:themeColor="accent5" w:themeShade="BF"/>
        </w:rPr>
        <w:t>]</w:t>
      </w:r>
      <w:bookmarkEnd w:id="24"/>
    </w:p>
    <w:p w14:paraId="34DAD27E" w14:textId="10C44226" w:rsidR="00627F94" w:rsidRPr="00627F94" w:rsidRDefault="00627F94" w:rsidP="00436A1E">
      <w:pPr>
        <w:pStyle w:val="PargrafodaLista"/>
        <w:widowControl/>
        <w:numPr>
          <w:ilvl w:val="0"/>
          <w:numId w:val="46"/>
        </w:numPr>
        <w:autoSpaceDE/>
        <w:autoSpaceDN/>
        <w:adjustRightInd/>
        <w:spacing w:after="200" w:line="276" w:lineRule="auto"/>
        <w:ind w:left="360"/>
        <w:contextualSpacing/>
        <w:jc w:val="both"/>
      </w:pPr>
      <w:r>
        <w:rPr>
          <w:color w:val="000000" w:themeColor="text1"/>
        </w:rPr>
        <w:t xml:space="preserve">O sistema deve exibir a interface </w:t>
      </w:r>
      <w:r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_Ref24546055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 w:rsidRPr="00082DAB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A03599">
        <w:rPr>
          <w:color w:val="auto"/>
        </w:rPr>
        <w:t>com as seguintes colunas:</w:t>
      </w:r>
    </w:p>
    <w:p w14:paraId="3A66B865" w14:textId="77CE3CBF" w:rsidR="00627F94" w:rsidRPr="00A03599" w:rsidRDefault="00627F94" w:rsidP="00627F94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A03599">
        <w:rPr>
          <w:b/>
          <w:color w:val="auto"/>
        </w:rPr>
        <w:t>Estado</w:t>
      </w:r>
      <w:r w:rsidRPr="00A03599">
        <w:rPr>
          <w:color w:val="auto"/>
        </w:rPr>
        <w:t xml:space="preserve">: o sistema deve exibir a bandeira da UF + CE/&lt;UF&gt;. O sistema deve validar na HST02, as UF cadastradas para participar da eleição </w:t>
      </w:r>
      <w:r>
        <w:rPr>
          <w:color w:val="auto"/>
        </w:rPr>
        <w:t>que o ator logado é um membro conselheiro CEN/BR</w:t>
      </w:r>
      <w:r w:rsidRPr="00A03599">
        <w:rPr>
          <w:color w:val="auto"/>
        </w:rPr>
        <w:t>. E deve exibir apenas essas UFs selecionadas na HST02.</w:t>
      </w:r>
    </w:p>
    <w:p w14:paraId="11BCDFB3" w14:textId="77777777" w:rsidR="00627F94" w:rsidRPr="00A03599" w:rsidRDefault="00627F94" w:rsidP="00627F94">
      <w:pPr>
        <w:pStyle w:val="PargrafodaLista"/>
        <w:rPr>
          <w:color w:val="auto"/>
        </w:rPr>
      </w:pPr>
    </w:p>
    <w:p w14:paraId="15DE83D0" w14:textId="3C6BE4BE" w:rsidR="00627F94" w:rsidRPr="00A03599" w:rsidRDefault="00627F94" w:rsidP="00627F94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A03599">
        <w:rPr>
          <w:color w:val="auto"/>
        </w:rPr>
        <w:t xml:space="preserve">O sistema deve validar também se para eleição selecionada, possuirá eleição para </w:t>
      </w:r>
      <w:r w:rsidRPr="00A03599">
        <w:rPr>
          <w:b/>
          <w:color w:val="auto"/>
        </w:rPr>
        <w:t>IES</w:t>
      </w:r>
      <w:r w:rsidRPr="00A03599">
        <w:rPr>
          <w:color w:val="auto"/>
        </w:rPr>
        <w:t>, caso possua o sistema deve exibir o registro das informações do IES, como sendo o último registro da interface, e deve exibir a bandeira do Brasil + IES;</w:t>
      </w:r>
      <w:r w:rsidRPr="00A03599">
        <w:rPr>
          <w:color w:val="31849B" w:themeColor="accent5" w:themeShade="BF"/>
        </w:rPr>
        <w:t xml:space="preserve"> </w:t>
      </w:r>
    </w:p>
    <w:p w14:paraId="1473755E" w14:textId="77777777" w:rsidR="00627F94" w:rsidRPr="00A03599" w:rsidRDefault="00627F94" w:rsidP="00627F94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</w:p>
    <w:p w14:paraId="2C6A5078" w14:textId="77777777" w:rsidR="00627F94" w:rsidRDefault="00627F94" w:rsidP="00627F94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A03599">
        <w:rPr>
          <w:color w:val="auto"/>
        </w:rPr>
        <w:t>O sistema deve exibir apenas</w:t>
      </w:r>
      <w:r>
        <w:rPr>
          <w:color w:val="auto"/>
        </w:rPr>
        <w:t xml:space="preserve"> um (1) registro consolidado com todas as informações do Brasil, para </w:t>
      </w:r>
      <w:r w:rsidRPr="005A00A9">
        <w:rPr>
          <w:b/>
          <w:color w:val="auto"/>
        </w:rPr>
        <w:t>IES</w:t>
      </w:r>
      <w:r>
        <w:rPr>
          <w:color w:val="auto"/>
        </w:rPr>
        <w:t>, ou seja, todas as chapas criadas para IES, devem ser apresentadas no Registro único para IES;</w:t>
      </w:r>
    </w:p>
    <w:p w14:paraId="059DE3B7" w14:textId="77777777" w:rsidR="00627F94" w:rsidRDefault="00627F94" w:rsidP="00627F94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</w:p>
    <w:p w14:paraId="153587F9" w14:textId="77777777" w:rsidR="00627F94" w:rsidRDefault="00627F94" w:rsidP="00627F94">
      <w:pPr>
        <w:pStyle w:val="PargrafodaLista"/>
        <w:widowControl/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>
        <w:rPr>
          <w:color w:val="auto"/>
        </w:rPr>
        <w:t>O sistema deve exibir o card dos registro do IES destacado de cinza:</w:t>
      </w:r>
    </w:p>
    <w:p w14:paraId="41AE208B" w14:textId="77777777" w:rsidR="00627F94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E71DB60" wp14:editId="60F9C9EA">
            <wp:extent cx="4121150" cy="30897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72" cy="31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3A1B" w14:textId="77777777" w:rsidR="00627F94" w:rsidRPr="00252185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</w:p>
    <w:p w14:paraId="7278EDD4" w14:textId="77777777" w:rsidR="00627F94" w:rsidRDefault="00627F94" w:rsidP="00627F94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134"/>
        <w:contextualSpacing/>
        <w:jc w:val="both"/>
        <w:rPr>
          <w:color w:val="auto"/>
        </w:rPr>
      </w:pPr>
      <w:r w:rsidRPr="003A3A4B">
        <w:rPr>
          <w:b/>
          <w:color w:val="auto"/>
        </w:rPr>
        <w:t xml:space="preserve">Quantidade de </w:t>
      </w:r>
      <w:r>
        <w:rPr>
          <w:b/>
          <w:color w:val="auto"/>
        </w:rPr>
        <w:t>Pedido de Substituição</w:t>
      </w:r>
      <w:r>
        <w:rPr>
          <w:color w:val="auto"/>
        </w:rPr>
        <w:t>: o sistema de exibir a quantidade Total de Pedido de Substituição cadastrada para cada UF, caso não tenha nenhum pedido de substituição cadastrado para uma especifica UF, o sistema deve exibir o valor (0) zero; Ou seja, o sistema deve exibir todas as UFs incluídas na HST02, e a medida que for cadastradas os pedidos de substituição, o sistema deverá ir atualizando a coluna Quantidade de Pedido de Substituição;</w:t>
      </w:r>
    </w:p>
    <w:p w14:paraId="2448DDEC" w14:textId="77777777" w:rsidR="00627F94" w:rsidRPr="00BC0EF4" w:rsidRDefault="00627F94" w:rsidP="00627F94">
      <w:pPr>
        <w:pStyle w:val="PargrafodaLista"/>
        <w:rPr>
          <w:color w:val="auto"/>
        </w:rPr>
      </w:pPr>
    </w:p>
    <w:p w14:paraId="4BF10FDA" w14:textId="77777777" w:rsidR="00436A1E" w:rsidRPr="000D7CAD" w:rsidRDefault="00436A1E" w:rsidP="00436A1E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134"/>
        <w:contextualSpacing/>
        <w:jc w:val="both"/>
      </w:pPr>
      <w:r w:rsidRPr="000D7CAD">
        <w:rPr>
          <w:b/>
        </w:rPr>
        <w:t>Pedidos Julgados 1ª Instância</w:t>
      </w:r>
      <w:r>
        <w:t xml:space="preserve">: o sistema deve exibir a quantidade de pedidos JULGADOS na 1ª Instância; Os pedidos de substituição serão julgados na HST037. Ao deferir ou indeferir um pedido de substituição, o sistema deve considerar o pedido julgado; </w:t>
      </w:r>
    </w:p>
    <w:p w14:paraId="4E020BF9" w14:textId="77777777" w:rsidR="00436A1E" w:rsidRPr="00436A1E" w:rsidRDefault="00436A1E" w:rsidP="00436A1E">
      <w:pPr>
        <w:pStyle w:val="PargrafodaLista"/>
        <w:rPr>
          <w:b/>
          <w:color w:val="auto"/>
        </w:rPr>
      </w:pPr>
    </w:p>
    <w:p w14:paraId="1A765C9C" w14:textId="77777777" w:rsidR="00627F94" w:rsidRPr="00481FE2" w:rsidRDefault="00627F94" w:rsidP="00627F94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134"/>
        <w:contextualSpacing/>
      </w:pPr>
      <w:r w:rsidRPr="00004355">
        <w:rPr>
          <w:b/>
          <w:color w:val="auto"/>
        </w:rPr>
        <w:t>Ação</w:t>
      </w:r>
      <w:r w:rsidRPr="00004355">
        <w:rPr>
          <w:color w:val="auto"/>
        </w:rPr>
        <w:t xml:space="preserve">: o sistema deve exibir o componente </w:t>
      </w:r>
      <w:r w:rsidRPr="00004355">
        <w:rPr>
          <w:noProof/>
        </w:rPr>
        <w:drawing>
          <wp:inline distT="0" distB="0" distL="0" distR="0" wp14:anchorId="69C40041" wp14:editId="1F4AAD2F">
            <wp:extent cx="38095" cy="190476"/>
            <wp:effectExtent l="0" t="0" r="635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355">
        <w:rPr>
          <w:color w:val="auto"/>
        </w:rPr>
        <w:t xml:space="preserve"> , ao aciona-lo o sistema deve exibir a ação </w:t>
      </w:r>
      <w:r w:rsidRPr="006711AA">
        <w:rPr>
          <w:b/>
          <w:color w:val="auto"/>
        </w:rPr>
        <w:t xml:space="preserve">Visualizar </w:t>
      </w:r>
      <w:r>
        <w:rPr>
          <w:b/>
          <w:color w:val="auto"/>
        </w:rPr>
        <w:t>Substituição</w:t>
      </w:r>
      <w:r>
        <w:rPr>
          <w:color w:val="auto"/>
        </w:rPr>
        <w:t>;</w:t>
      </w:r>
    </w:p>
    <w:p w14:paraId="49CB9726" w14:textId="3ED8A9B0" w:rsidR="00627F94" w:rsidRPr="00481FE2" w:rsidRDefault="00627F94" w:rsidP="00627F94">
      <w:pPr>
        <w:pStyle w:val="PargrafodaLista"/>
        <w:widowControl/>
        <w:autoSpaceDE/>
        <w:adjustRightInd/>
        <w:spacing w:after="200" w:line="276" w:lineRule="auto"/>
        <w:ind w:left="1134"/>
        <w:contextualSpacing/>
      </w:pPr>
      <w:r w:rsidRPr="00D66054">
        <w:rPr>
          <w:color w:val="auto"/>
        </w:rPr>
        <w:t>Ao acionar a opção</w:t>
      </w:r>
      <w:r>
        <w:rPr>
          <w:b/>
          <w:color w:val="auto"/>
        </w:rPr>
        <w:t xml:space="preserve"> Visualizar Substituição, </w:t>
      </w:r>
      <w:r w:rsidRPr="00D66054">
        <w:rPr>
          <w:color w:val="auto"/>
        </w:rPr>
        <w:t>o sistema de</w:t>
      </w:r>
      <w:r>
        <w:rPr>
          <w:color w:val="auto"/>
        </w:rPr>
        <w:t>ve</w:t>
      </w:r>
      <w:r w:rsidRPr="00D66054">
        <w:rPr>
          <w:color w:val="auto"/>
        </w:rPr>
        <w:t xml:space="preserve"> </w:t>
      </w:r>
      <w:r>
        <w:rPr>
          <w:color w:val="auto"/>
        </w:rPr>
        <w:t>exibir a interface</w:t>
      </w:r>
      <w:r w:rsidRPr="00913CCD">
        <w:rPr>
          <w:color w:val="31849B" w:themeColor="accent5" w:themeShade="BF"/>
        </w:rPr>
        <w:t xml:space="preserve"> 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_Ref26104575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 w:rsidRPr="00913CC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ou 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_Ref25939338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], </w:t>
      </w:r>
      <w:r w:rsidRPr="00FF6D65">
        <w:rPr>
          <w:color w:val="000000" w:themeColor="text1"/>
        </w:rPr>
        <w:t>conforme seleção realizada pelo ator.</w:t>
      </w:r>
    </w:p>
    <w:p w14:paraId="22727BC7" w14:textId="77777777" w:rsidR="00627F94" w:rsidRDefault="00627F94" w:rsidP="00627F94">
      <w:pPr>
        <w:pStyle w:val="PargrafodaLista"/>
        <w:rPr>
          <w:color w:val="auto"/>
        </w:rPr>
      </w:pPr>
    </w:p>
    <w:p w14:paraId="1D033525" w14:textId="77777777" w:rsidR="00627F94" w:rsidRPr="00302187" w:rsidRDefault="00627F94" w:rsidP="00627F94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567"/>
        <w:contextualSpacing/>
        <w:rPr>
          <w:color w:val="auto"/>
        </w:rPr>
      </w:pPr>
      <w:r>
        <w:t>O sistema deve calcular a quantidade de Pedido de Substituição cadastrados, ou seja, o somatório da coluna Quantidade de Pedido de Substituição; E deve exibir este valor abaixo dos cards:</w:t>
      </w:r>
    </w:p>
    <w:p w14:paraId="1F1A9A98" w14:textId="77777777" w:rsidR="00627F94" w:rsidRPr="00FF6D65" w:rsidRDefault="00627F94" w:rsidP="00627F94">
      <w:pPr>
        <w:pStyle w:val="PargrafodaLista"/>
        <w:widowControl/>
        <w:autoSpaceDE/>
        <w:adjustRightInd/>
        <w:spacing w:after="200" w:line="276" w:lineRule="auto"/>
        <w:ind w:left="567"/>
        <w:contextualSpacing/>
        <w:rPr>
          <w:color w:val="auto"/>
        </w:rPr>
      </w:pPr>
    </w:p>
    <w:p w14:paraId="5AA97E00" w14:textId="77777777" w:rsidR="00627F94" w:rsidRDefault="00627F94" w:rsidP="00627F94">
      <w:pPr>
        <w:pStyle w:val="PargrafodaLista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EE2A950" wp14:editId="28860F3F">
            <wp:extent cx="4381500" cy="884029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96" cy="88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BC76" w14:textId="77777777" w:rsidR="00627F94" w:rsidRDefault="00627F94" w:rsidP="00627F94">
      <w:pPr>
        <w:pStyle w:val="PargrafodaLista"/>
        <w:rPr>
          <w:color w:val="auto"/>
        </w:rPr>
      </w:pPr>
    </w:p>
    <w:p w14:paraId="2F243891" w14:textId="77777777" w:rsidR="00627F94" w:rsidRPr="00627F94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8B5DE0D" w14:textId="77777777" w:rsidR="00627F94" w:rsidRPr="00627F94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76DBC2C" w14:textId="6A497375" w:rsidR="00DB3486" w:rsidRPr="00A24EFF" w:rsidRDefault="00591CB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6" w:name="_Ref26170142"/>
      <w:r>
        <w:rPr>
          <w:b/>
        </w:rPr>
        <w:t xml:space="preserve">Visualizar </w:t>
      </w:r>
      <w:r w:rsidR="00DC0A4D">
        <w:rPr>
          <w:b/>
        </w:rPr>
        <w:t xml:space="preserve">Pedido de </w:t>
      </w:r>
      <w:r>
        <w:rPr>
          <w:b/>
        </w:rPr>
        <w:t>S</w:t>
      </w:r>
      <w:r w:rsidR="00DC0A4D">
        <w:rPr>
          <w:b/>
        </w:rPr>
        <w:t xml:space="preserve">ubstituição de </w:t>
      </w:r>
      <w:r>
        <w:rPr>
          <w:b/>
        </w:rPr>
        <w:t>C</w:t>
      </w:r>
      <w:r w:rsidR="00DC0A4D">
        <w:rPr>
          <w:b/>
        </w:rPr>
        <w:t>andidatura</w:t>
      </w:r>
      <w:r>
        <w:rPr>
          <w:b/>
        </w:rPr>
        <w:t xml:space="preserve"> UF</w:t>
      </w:r>
      <w:r w:rsidR="00DB3486" w:rsidRPr="00EC175D">
        <w:rPr>
          <w:b/>
        </w:rPr>
        <w:t>:</w:t>
      </w:r>
      <w:r w:rsidR="00443201">
        <w:rPr>
          <w:b/>
        </w:rPr>
        <w:t xml:space="preserve"> </w:t>
      </w:r>
      <w:r w:rsidR="009D01A3" w:rsidRPr="00082DAB">
        <w:rPr>
          <w:color w:val="31849B" w:themeColor="accent5" w:themeShade="BF"/>
        </w:rPr>
        <w:t>[</w:t>
      </w:r>
      <w:r w:rsidR="00CA42D7">
        <w:rPr>
          <w:color w:val="31849B" w:themeColor="accent5" w:themeShade="BF"/>
        </w:rPr>
        <w:fldChar w:fldCharType="begin"/>
      </w:r>
      <w:r w:rsidR="00CA42D7">
        <w:rPr>
          <w:color w:val="31849B" w:themeColor="accent5" w:themeShade="BF"/>
        </w:rPr>
        <w:instrText xml:space="preserve"> REF _Ref25939338 \r \h </w:instrText>
      </w:r>
      <w:r w:rsidR="00CA42D7">
        <w:rPr>
          <w:color w:val="31849B" w:themeColor="accent5" w:themeShade="BF"/>
        </w:rPr>
      </w:r>
      <w:r w:rsidR="00CA42D7">
        <w:rPr>
          <w:color w:val="31849B" w:themeColor="accent5" w:themeShade="BF"/>
        </w:rPr>
        <w:fldChar w:fldCharType="separate"/>
      </w:r>
      <w:r w:rsidR="00CA42D7">
        <w:rPr>
          <w:color w:val="31849B" w:themeColor="accent5" w:themeShade="BF"/>
        </w:rPr>
        <w:t>P02</w:t>
      </w:r>
      <w:r w:rsidR="00CA42D7">
        <w:rPr>
          <w:color w:val="31849B" w:themeColor="accent5" w:themeShade="BF"/>
        </w:rPr>
        <w:fldChar w:fldCharType="end"/>
      </w:r>
      <w:r w:rsidR="009D01A3" w:rsidRPr="00082DAB">
        <w:rPr>
          <w:color w:val="31849B" w:themeColor="accent5" w:themeShade="BF"/>
        </w:rPr>
        <w:t>]</w:t>
      </w:r>
      <w:bookmarkEnd w:id="25"/>
      <w:bookmarkEnd w:id="26"/>
    </w:p>
    <w:p w14:paraId="146E89C1" w14:textId="77777777" w:rsidR="00CA42D7" w:rsidRDefault="00CA42D7" w:rsidP="00CA42D7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27" w:name="_Ref15911404"/>
      <w:r>
        <w:rPr>
          <w:color w:val="000000" w:themeColor="text1"/>
        </w:rPr>
        <w:t>O sistema deve validar nas HST07 e HST08 os membros que compõem a Comissão CE/UF e Comissão CEN/BR;</w:t>
      </w:r>
    </w:p>
    <w:p w14:paraId="50422411" w14:textId="77777777" w:rsidR="00CA42D7" w:rsidRDefault="00CA42D7" w:rsidP="00CA42D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A886774" w14:textId="1F0E2373" w:rsidR="00F05640" w:rsidRDefault="00F05640" w:rsidP="00CA42D7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seja um </w:t>
      </w:r>
      <w:r w:rsidR="00CA42D7" w:rsidRPr="00CA42D7">
        <w:rPr>
          <w:color w:val="31849B" w:themeColor="accent5" w:themeShade="BF"/>
        </w:rPr>
        <w:t>Conselheiro</w:t>
      </w:r>
      <w:r>
        <w:rPr>
          <w:color w:val="000000" w:themeColor="text1"/>
        </w:rPr>
        <w:t xml:space="preserve"> </w:t>
      </w:r>
      <w:r w:rsidRPr="00CA42D7">
        <w:rPr>
          <w:color w:val="31849B" w:themeColor="accent5" w:themeShade="BF"/>
        </w:rPr>
        <w:t>CEN/BR</w:t>
      </w:r>
      <w:r>
        <w:rPr>
          <w:color w:val="000000" w:themeColor="text1"/>
        </w:rPr>
        <w:t xml:space="preserve">, o sistema exibe </w:t>
      </w:r>
      <w:r w:rsidR="00511AC5">
        <w:rPr>
          <w:color w:val="000000" w:themeColor="text1"/>
        </w:rPr>
        <w:t xml:space="preserve">primeiramente </w:t>
      </w:r>
      <w:r>
        <w:rPr>
          <w:color w:val="000000" w:themeColor="text1"/>
        </w:rPr>
        <w:t xml:space="preserve">a interface </w:t>
      </w:r>
      <w:r w:rsidRPr="00082DAB">
        <w:rPr>
          <w:color w:val="31849B" w:themeColor="accent5" w:themeShade="BF"/>
        </w:rPr>
        <w:t>[</w:t>
      </w:r>
      <w:r w:rsidR="00CA42D7">
        <w:rPr>
          <w:color w:val="31849B" w:themeColor="accent5" w:themeShade="BF"/>
        </w:rPr>
        <w:fldChar w:fldCharType="begin"/>
      </w:r>
      <w:r w:rsidR="00CA42D7">
        <w:rPr>
          <w:color w:val="31849B" w:themeColor="accent5" w:themeShade="BF"/>
        </w:rPr>
        <w:instrText xml:space="preserve"> REF _Ref24546055 \r \h </w:instrText>
      </w:r>
      <w:r w:rsidR="00CA42D7">
        <w:rPr>
          <w:color w:val="31849B" w:themeColor="accent5" w:themeShade="BF"/>
        </w:rPr>
      </w:r>
      <w:r w:rsidR="00CA42D7">
        <w:rPr>
          <w:color w:val="31849B" w:themeColor="accent5" w:themeShade="BF"/>
        </w:rPr>
        <w:fldChar w:fldCharType="separate"/>
      </w:r>
      <w:r w:rsidR="00CA42D7">
        <w:rPr>
          <w:color w:val="31849B" w:themeColor="accent5" w:themeShade="BF"/>
        </w:rPr>
        <w:t>P01</w:t>
      </w:r>
      <w:r w:rsidR="00CA42D7">
        <w:rPr>
          <w:color w:val="31849B" w:themeColor="accent5" w:themeShade="BF"/>
        </w:rPr>
        <w:fldChar w:fldCharType="end"/>
      </w:r>
      <w:r w:rsidRPr="00082DAB">
        <w:rPr>
          <w:color w:val="31849B" w:themeColor="accent5" w:themeShade="BF"/>
        </w:rPr>
        <w:t>]</w:t>
      </w:r>
      <w:r w:rsidRPr="00F05640">
        <w:rPr>
          <w:color w:val="000000" w:themeColor="text1"/>
        </w:rPr>
        <w:t xml:space="preserve">, </w:t>
      </w:r>
      <w:r w:rsidR="00CA42D7">
        <w:rPr>
          <w:color w:val="000000" w:themeColor="text1"/>
        </w:rPr>
        <w:t xml:space="preserve">com as informações descritas na regra </w:t>
      </w:r>
      <w:r w:rsidR="00CA42D7" w:rsidRPr="00CA42D7">
        <w:rPr>
          <w:color w:val="31849B" w:themeColor="accent5" w:themeShade="BF"/>
        </w:rPr>
        <w:t>[</w:t>
      </w:r>
      <w:r w:rsidR="00CA42D7" w:rsidRPr="00CA42D7">
        <w:rPr>
          <w:color w:val="31849B" w:themeColor="accent5" w:themeShade="BF"/>
        </w:rPr>
        <w:fldChar w:fldCharType="begin"/>
      </w:r>
      <w:r w:rsidR="00CA42D7" w:rsidRPr="00CA42D7">
        <w:rPr>
          <w:color w:val="31849B" w:themeColor="accent5" w:themeShade="BF"/>
        </w:rPr>
        <w:instrText xml:space="preserve"> REF _Ref26105585 \r \h </w:instrText>
      </w:r>
      <w:r w:rsidR="00CA42D7" w:rsidRPr="00CA42D7">
        <w:rPr>
          <w:color w:val="31849B" w:themeColor="accent5" w:themeShade="BF"/>
        </w:rPr>
      </w:r>
      <w:r w:rsidR="00CA42D7" w:rsidRPr="00CA42D7">
        <w:rPr>
          <w:color w:val="31849B" w:themeColor="accent5" w:themeShade="BF"/>
        </w:rPr>
        <w:fldChar w:fldCharType="separate"/>
      </w:r>
      <w:r w:rsidR="00CA42D7" w:rsidRPr="00CA42D7">
        <w:rPr>
          <w:color w:val="31849B" w:themeColor="accent5" w:themeShade="BF"/>
        </w:rPr>
        <w:t>3</w:t>
      </w:r>
      <w:r w:rsidR="00CA42D7" w:rsidRPr="00CA42D7">
        <w:rPr>
          <w:color w:val="31849B" w:themeColor="accent5" w:themeShade="BF"/>
        </w:rPr>
        <w:fldChar w:fldCharType="end"/>
      </w:r>
      <w:r w:rsidR="00CA42D7" w:rsidRPr="00CA42D7">
        <w:rPr>
          <w:color w:val="31849B" w:themeColor="accent5" w:themeShade="BF"/>
        </w:rPr>
        <w:t>]</w:t>
      </w:r>
      <w:r w:rsidR="00CA42D7">
        <w:rPr>
          <w:color w:val="000000" w:themeColor="text1"/>
        </w:rPr>
        <w:t>;</w:t>
      </w:r>
      <w:r w:rsidR="00511AC5">
        <w:rPr>
          <w:color w:val="000000" w:themeColor="text1"/>
        </w:rPr>
        <w:t xml:space="preserve"> Ao acionar a ação </w:t>
      </w:r>
      <w:r w:rsidR="00511AC5" w:rsidRPr="006711AA">
        <w:rPr>
          <w:b/>
          <w:color w:val="auto"/>
        </w:rPr>
        <w:t xml:space="preserve">Visualizar </w:t>
      </w:r>
      <w:r w:rsidR="00511AC5">
        <w:rPr>
          <w:b/>
          <w:color w:val="auto"/>
        </w:rPr>
        <w:t xml:space="preserve">Substituição </w:t>
      </w:r>
      <w:r w:rsidR="00511AC5" w:rsidRPr="00511AC5">
        <w:rPr>
          <w:color w:val="auto"/>
        </w:rPr>
        <w:t xml:space="preserve">na </w:t>
      </w:r>
      <w:r w:rsidR="00511AC5" w:rsidRPr="00511AC5">
        <w:rPr>
          <w:color w:val="31849B" w:themeColor="accent5" w:themeShade="BF"/>
        </w:rPr>
        <w:t>[</w:t>
      </w:r>
      <w:r w:rsidR="00511AC5" w:rsidRPr="00511AC5">
        <w:rPr>
          <w:color w:val="31849B" w:themeColor="accent5" w:themeShade="BF"/>
        </w:rPr>
        <w:fldChar w:fldCharType="begin"/>
      </w:r>
      <w:r w:rsidR="00511AC5" w:rsidRPr="00511AC5">
        <w:rPr>
          <w:color w:val="31849B" w:themeColor="accent5" w:themeShade="BF"/>
        </w:rPr>
        <w:instrText xml:space="preserve"> REF _Ref26105810 \r \h  \* MERGEFORMAT </w:instrText>
      </w:r>
      <w:r w:rsidR="00511AC5" w:rsidRPr="00511AC5">
        <w:rPr>
          <w:color w:val="31849B" w:themeColor="accent5" w:themeShade="BF"/>
        </w:rPr>
      </w:r>
      <w:r w:rsidR="00511AC5" w:rsidRPr="00511AC5">
        <w:rPr>
          <w:color w:val="31849B" w:themeColor="accent5" w:themeShade="BF"/>
        </w:rPr>
        <w:fldChar w:fldCharType="separate"/>
      </w:r>
      <w:r w:rsidR="00511AC5" w:rsidRPr="00511AC5">
        <w:rPr>
          <w:color w:val="31849B" w:themeColor="accent5" w:themeShade="BF"/>
        </w:rPr>
        <w:t>P01</w:t>
      </w:r>
      <w:r w:rsidR="00511AC5" w:rsidRPr="00511AC5">
        <w:rPr>
          <w:color w:val="31849B" w:themeColor="accent5" w:themeShade="BF"/>
        </w:rPr>
        <w:fldChar w:fldCharType="end"/>
      </w:r>
      <w:r w:rsidR="00511AC5" w:rsidRPr="00511AC5">
        <w:rPr>
          <w:color w:val="31849B" w:themeColor="accent5" w:themeShade="BF"/>
        </w:rPr>
        <w:t>]</w:t>
      </w:r>
      <w:r w:rsidR="00511AC5" w:rsidRPr="00511AC5">
        <w:rPr>
          <w:color w:val="auto"/>
        </w:rPr>
        <w:t xml:space="preserve">, de um pedido de substituição de uma UF, o sistema exibe a interface </w:t>
      </w:r>
      <w:r w:rsidR="00511AC5" w:rsidRPr="00082DAB">
        <w:rPr>
          <w:color w:val="31849B" w:themeColor="accent5" w:themeShade="BF"/>
        </w:rPr>
        <w:t>[</w:t>
      </w:r>
      <w:r w:rsidR="00511AC5">
        <w:rPr>
          <w:color w:val="31849B" w:themeColor="accent5" w:themeShade="BF"/>
        </w:rPr>
        <w:fldChar w:fldCharType="begin"/>
      </w:r>
      <w:r w:rsidR="00511AC5">
        <w:rPr>
          <w:color w:val="31849B" w:themeColor="accent5" w:themeShade="BF"/>
        </w:rPr>
        <w:instrText xml:space="preserve"> REF _Ref25939338 \r \h </w:instrText>
      </w:r>
      <w:r w:rsidR="00511AC5">
        <w:rPr>
          <w:color w:val="31849B" w:themeColor="accent5" w:themeShade="BF"/>
        </w:rPr>
      </w:r>
      <w:r w:rsidR="00511AC5">
        <w:rPr>
          <w:color w:val="31849B" w:themeColor="accent5" w:themeShade="BF"/>
        </w:rPr>
        <w:fldChar w:fldCharType="separate"/>
      </w:r>
      <w:r w:rsidR="00511AC5">
        <w:rPr>
          <w:color w:val="31849B" w:themeColor="accent5" w:themeShade="BF"/>
        </w:rPr>
        <w:t>P02</w:t>
      </w:r>
      <w:r w:rsidR="00511AC5">
        <w:rPr>
          <w:color w:val="31849B" w:themeColor="accent5" w:themeShade="BF"/>
        </w:rPr>
        <w:fldChar w:fldCharType="end"/>
      </w:r>
      <w:r w:rsidR="00511AC5" w:rsidRPr="00082DAB">
        <w:rPr>
          <w:color w:val="31849B" w:themeColor="accent5" w:themeShade="BF"/>
        </w:rPr>
        <w:t>]</w:t>
      </w:r>
      <w:r w:rsidR="00511AC5">
        <w:rPr>
          <w:color w:val="31849B" w:themeColor="accent5" w:themeShade="BF"/>
        </w:rPr>
        <w:t>;</w:t>
      </w:r>
    </w:p>
    <w:p w14:paraId="2060DF1C" w14:textId="77777777" w:rsidR="00382E63" w:rsidRDefault="00382E63" w:rsidP="00382E6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seja um </w:t>
      </w:r>
      <w:r w:rsidRPr="00CA42D7">
        <w:rPr>
          <w:color w:val="31849B" w:themeColor="accent5" w:themeShade="BF"/>
        </w:rPr>
        <w:t>Conselheiro</w:t>
      </w:r>
      <w:r>
        <w:rPr>
          <w:color w:val="000000" w:themeColor="text1"/>
        </w:rPr>
        <w:t xml:space="preserve"> </w:t>
      </w:r>
      <w:r w:rsidRPr="00CA42D7">
        <w:rPr>
          <w:color w:val="31849B" w:themeColor="accent5" w:themeShade="BF"/>
        </w:rPr>
        <w:t>CE</w:t>
      </w:r>
      <w:r>
        <w:rPr>
          <w:color w:val="31849B" w:themeColor="accent5" w:themeShade="BF"/>
        </w:rPr>
        <w:t>N</w:t>
      </w:r>
      <w:r w:rsidRPr="00CA42D7">
        <w:rPr>
          <w:color w:val="31849B" w:themeColor="accent5" w:themeShade="BF"/>
        </w:rPr>
        <w:t>/</w:t>
      </w:r>
      <w:r>
        <w:rPr>
          <w:color w:val="31849B" w:themeColor="accent5" w:themeShade="BF"/>
        </w:rPr>
        <w:t>BR</w:t>
      </w:r>
      <w:r>
        <w:rPr>
          <w:color w:val="000000" w:themeColor="text1"/>
        </w:rPr>
        <w:t xml:space="preserve">, o sistema exibe a interface </w:t>
      </w:r>
      <w:r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_Ref25939338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 w:rsidRPr="00082DAB">
        <w:rPr>
          <w:color w:val="31849B" w:themeColor="accent5" w:themeShade="BF"/>
        </w:rPr>
        <w:t>]</w:t>
      </w:r>
      <w:r w:rsidRPr="00CA42D7">
        <w:rPr>
          <w:color w:val="auto"/>
        </w:rPr>
        <w:t>,</w:t>
      </w:r>
      <w:r w:rsidRPr="008C2F83">
        <w:rPr>
          <w:color w:val="000000" w:themeColor="text1"/>
        </w:rPr>
        <w:t xml:space="preserve"> com todos os pedidos de substituições</w:t>
      </w:r>
      <w:r>
        <w:rPr>
          <w:color w:val="000000" w:themeColor="text1"/>
        </w:rPr>
        <w:t xml:space="preserve"> referente a UF </w:t>
      </w:r>
      <w:r w:rsidRPr="008C2F83">
        <w:rPr>
          <w:color w:val="000000" w:themeColor="text1"/>
        </w:rPr>
        <w:t xml:space="preserve">que o ator </w:t>
      </w:r>
      <w:r>
        <w:rPr>
          <w:color w:val="000000" w:themeColor="text1"/>
        </w:rPr>
        <w:t xml:space="preserve">selecionou na </w:t>
      </w:r>
      <w:r w:rsidRPr="00511AC5">
        <w:rPr>
          <w:color w:val="31849B" w:themeColor="accent5" w:themeShade="BF"/>
        </w:rPr>
        <w:t>[</w:t>
      </w:r>
      <w:r w:rsidRPr="00511AC5">
        <w:rPr>
          <w:color w:val="31849B" w:themeColor="accent5" w:themeShade="BF"/>
        </w:rPr>
        <w:fldChar w:fldCharType="begin"/>
      </w:r>
      <w:r w:rsidRPr="00511AC5">
        <w:rPr>
          <w:color w:val="31849B" w:themeColor="accent5" w:themeShade="BF"/>
        </w:rPr>
        <w:instrText xml:space="preserve"> REF _Ref26105810 \r \h  \* MERGEFORMAT </w:instrText>
      </w:r>
      <w:r w:rsidRPr="00511AC5">
        <w:rPr>
          <w:color w:val="31849B" w:themeColor="accent5" w:themeShade="BF"/>
        </w:rPr>
      </w:r>
      <w:r w:rsidRPr="00511AC5">
        <w:rPr>
          <w:color w:val="31849B" w:themeColor="accent5" w:themeShade="BF"/>
        </w:rPr>
        <w:fldChar w:fldCharType="separate"/>
      </w:r>
      <w:r w:rsidRPr="00511AC5">
        <w:rPr>
          <w:color w:val="31849B" w:themeColor="accent5" w:themeShade="BF"/>
        </w:rPr>
        <w:t>P01</w:t>
      </w:r>
      <w:r w:rsidRPr="00511AC5">
        <w:rPr>
          <w:color w:val="31849B" w:themeColor="accent5" w:themeShade="BF"/>
        </w:rPr>
        <w:fldChar w:fldCharType="end"/>
      </w:r>
      <w:r w:rsidRPr="00511AC5">
        <w:rPr>
          <w:color w:val="31849B" w:themeColor="accent5" w:themeShade="BF"/>
        </w:rPr>
        <w:t>]</w:t>
      </w:r>
      <w:r w:rsidRPr="008C2F83">
        <w:rPr>
          <w:color w:val="000000" w:themeColor="text1"/>
        </w:rPr>
        <w:t>;</w:t>
      </w:r>
    </w:p>
    <w:p w14:paraId="3F5BF3BD" w14:textId="77777777" w:rsidR="00382E63" w:rsidRDefault="00382E63" w:rsidP="00382E6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5A266D6" w14:textId="77777777" w:rsidR="00382E63" w:rsidRPr="00252185" w:rsidRDefault="00382E63" w:rsidP="00382E6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>
        <w:rPr>
          <w:color w:val="auto"/>
        </w:rPr>
        <w:t xml:space="preserve">O sistema deve exibir a bandeira da UF, a qual o ator selecionou na interface </w:t>
      </w:r>
      <w:r w:rsidRPr="00511AC5">
        <w:rPr>
          <w:color w:val="31849B" w:themeColor="accent5" w:themeShade="BF"/>
        </w:rPr>
        <w:t>[</w:t>
      </w:r>
      <w:r w:rsidRPr="00511AC5">
        <w:rPr>
          <w:color w:val="31849B" w:themeColor="accent5" w:themeShade="BF"/>
        </w:rPr>
        <w:fldChar w:fldCharType="begin"/>
      </w:r>
      <w:r w:rsidRPr="00511AC5">
        <w:rPr>
          <w:color w:val="31849B" w:themeColor="accent5" w:themeShade="BF"/>
        </w:rPr>
        <w:instrText xml:space="preserve"> REF _Ref26105810 \r \h  \* MERGEFORMAT </w:instrText>
      </w:r>
      <w:r w:rsidRPr="00511AC5">
        <w:rPr>
          <w:color w:val="31849B" w:themeColor="accent5" w:themeShade="BF"/>
        </w:rPr>
      </w:r>
      <w:r w:rsidRPr="00511AC5">
        <w:rPr>
          <w:color w:val="31849B" w:themeColor="accent5" w:themeShade="BF"/>
        </w:rPr>
        <w:fldChar w:fldCharType="separate"/>
      </w:r>
      <w:r w:rsidRPr="00511AC5">
        <w:rPr>
          <w:color w:val="31849B" w:themeColor="accent5" w:themeShade="BF"/>
        </w:rPr>
        <w:t>P01</w:t>
      </w:r>
      <w:r w:rsidRPr="00511AC5">
        <w:rPr>
          <w:color w:val="31849B" w:themeColor="accent5" w:themeShade="BF"/>
        </w:rPr>
        <w:fldChar w:fldCharType="end"/>
      </w:r>
      <w:r w:rsidRPr="00511AC5">
        <w:rPr>
          <w:color w:val="31849B" w:themeColor="accent5" w:themeShade="BF"/>
        </w:rPr>
        <w:t>]</w:t>
      </w:r>
      <w:r w:rsidRPr="008C2F83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  <w:r>
        <w:rPr>
          <w:color w:val="auto"/>
        </w:rPr>
        <w:t>Comissão Eleitoral + CE/&lt;UF&gt;;</w:t>
      </w:r>
    </w:p>
    <w:p w14:paraId="020D1922" w14:textId="77777777" w:rsidR="00CA42D7" w:rsidRDefault="00CA42D7" w:rsidP="00CA42D7">
      <w:pPr>
        <w:pStyle w:val="PargrafodaLista"/>
        <w:rPr>
          <w:color w:val="000000" w:themeColor="text1"/>
        </w:rPr>
      </w:pPr>
    </w:p>
    <w:p w14:paraId="1BD39DFE" w14:textId="3E58D400" w:rsidR="00382E63" w:rsidRDefault="00382E63" w:rsidP="00382E63">
      <w:pPr>
        <w:pStyle w:val="PargrafodaLista"/>
        <w:ind w:left="1843" w:firstLine="142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0C9CEA0" wp14:editId="0908CD09">
            <wp:extent cx="3185328" cy="80415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50" cy="8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C849" w14:textId="77777777" w:rsidR="00821FBA" w:rsidRPr="00CA42D7" w:rsidRDefault="00821FBA" w:rsidP="00382E63">
      <w:pPr>
        <w:pStyle w:val="PargrafodaLista"/>
        <w:ind w:left="1843" w:firstLine="142"/>
        <w:rPr>
          <w:color w:val="000000" w:themeColor="text1"/>
        </w:rPr>
      </w:pPr>
    </w:p>
    <w:p w14:paraId="63460FDC" w14:textId="39EA8B62" w:rsidR="008C2F83" w:rsidRPr="008C2F83" w:rsidRDefault="00CA42D7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seja um </w:t>
      </w:r>
      <w:r w:rsidRPr="00CA42D7">
        <w:rPr>
          <w:color w:val="31849B" w:themeColor="accent5" w:themeShade="BF"/>
        </w:rPr>
        <w:t>Conselheiro</w:t>
      </w:r>
      <w:r>
        <w:rPr>
          <w:color w:val="000000" w:themeColor="text1"/>
        </w:rPr>
        <w:t xml:space="preserve"> </w:t>
      </w:r>
      <w:r w:rsidRPr="00CA42D7">
        <w:rPr>
          <w:color w:val="31849B" w:themeColor="accent5" w:themeShade="BF"/>
        </w:rPr>
        <w:t>CE/UF</w:t>
      </w:r>
      <w:r>
        <w:rPr>
          <w:color w:val="000000" w:themeColor="text1"/>
        </w:rPr>
        <w:t xml:space="preserve">, o sistema exibe a interface </w:t>
      </w:r>
      <w:r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_Ref25939338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 w:rsidRPr="00082DAB">
        <w:rPr>
          <w:color w:val="31849B" w:themeColor="accent5" w:themeShade="BF"/>
        </w:rPr>
        <w:t>]</w:t>
      </w:r>
      <w:r w:rsidRPr="00CA42D7">
        <w:rPr>
          <w:color w:val="auto"/>
        </w:rPr>
        <w:t>,</w:t>
      </w:r>
      <w:r w:rsidR="008C2F83" w:rsidRPr="008C2F83">
        <w:rPr>
          <w:color w:val="000000" w:themeColor="text1"/>
        </w:rPr>
        <w:t xml:space="preserve"> com todos os pedidos de substituições</w:t>
      </w:r>
      <w:r w:rsidR="008C2F83">
        <w:rPr>
          <w:color w:val="000000" w:themeColor="text1"/>
        </w:rPr>
        <w:t xml:space="preserve"> referente </w:t>
      </w:r>
      <w:r w:rsidR="005227B6">
        <w:rPr>
          <w:color w:val="000000" w:themeColor="text1"/>
        </w:rPr>
        <w:t>a UF</w:t>
      </w:r>
      <w:r w:rsidR="00B82BAD">
        <w:rPr>
          <w:color w:val="000000" w:themeColor="text1"/>
        </w:rPr>
        <w:t xml:space="preserve"> vinculada,</w:t>
      </w:r>
      <w:r w:rsidR="005227B6">
        <w:rPr>
          <w:color w:val="000000" w:themeColor="text1"/>
        </w:rPr>
        <w:t xml:space="preserve"> </w:t>
      </w:r>
      <w:r w:rsidR="008C2F83" w:rsidRPr="008C2F83">
        <w:rPr>
          <w:color w:val="000000" w:themeColor="text1"/>
        </w:rPr>
        <w:t xml:space="preserve">que o ator é um membro </w:t>
      </w:r>
      <w:r w:rsidR="005227B6">
        <w:rPr>
          <w:color w:val="000000" w:themeColor="text1"/>
        </w:rPr>
        <w:t>da Comissão Eleitoral</w:t>
      </w:r>
      <w:r w:rsidR="008C2F83" w:rsidRPr="008C2F83">
        <w:rPr>
          <w:color w:val="000000" w:themeColor="text1"/>
        </w:rPr>
        <w:t>;</w:t>
      </w:r>
    </w:p>
    <w:p w14:paraId="51794F1B" w14:textId="77777777" w:rsidR="008C2F83" w:rsidRPr="008C2F83" w:rsidRDefault="008C2F83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C56D32D" w14:textId="33B41CB0" w:rsidR="00252185" w:rsidRPr="00252185" w:rsidRDefault="008A1465" w:rsidP="00AC3CDD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>
        <w:rPr>
          <w:color w:val="auto"/>
        </w:rPr>
        <w:t xml:space="preserve"> </w:t>
      </w:r>
      <w:r w:rsidR="00252185">
        <w:rPr>
          <w:color w:val="auto"/>
        </w:rPr>
        <w:t>O sistema deve exibir a bandeira da UF, a qual o ator é um membro da Comissão Eleitoral + CE/&lt;UF&gt;;</w:t>
      </w:r>
    </w:p>
    <w:p w14:paraId="529F02E2" w14:textId="77777777" w:rsidR="00252185" w:rsidRPr="00252185" w:rsidRDefault="00252185" w:rsidP="00252185">
      <w:pPr>
        <w:pStyle w:val="PargrafodaLista"/>
        <w:rPr>
          <w:color w:val="000000" w:themeColor="text1"/>
        </w:rPr>
      </w:pPr>
    </w:p>
    <w:p w14:paraId="3F2A3E26" w14:textId="3571DEF2" w:rsidR="00252185" w:rsidRDefault="00252185" w:rsidP="00252185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F0BD27C" wp14:editId="5F4FB0A8">
            <wp:extent cx="3185328" cy="80415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50" cy="8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B6AE" w14:textId="77777777" w:rsidR="00251C64" w:rsidRPr="00252185" w:rsidRDefault="00251C64" w:rsidP="00252185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</w:p>
    <w:p w14:paraId="2C98D572" w14:textId="77777777" w:rsidR="00252185" w:rsidRPr="00252185" w:rsidRDefault="00252185" w:rsidP="00252185">
      <w:pPr>
        <w:pStyle w:val="PargrafodaLista"/>
        <w:rPr>
          <w:color w:val="auto"/>
        </w:rPr>
      </w:pPr>
    </w:p>
    <w:p w14:paraId="03BC26C0" w14:textId="19F023C4" w:rsidR="002B36FA" w:rsidRPr="002B36FA" w:rsidRDefault="002B36FA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auto"/>
        </w:rPr>
        <w:t xml:space="preserve">O sistema deve disponibilizar um componente para que o ator possa selecionar a quantidade de registro por página </w:t>
      </w:r>
      <w:r>
        <w:rPr>
          <w:noProof/>
          <w:color w:val="auto"/>
        </w:rPr>
        <w:drawing>
          <wp:inline distT="0" distB="0" distL="0" distR="0" wp14:anchorId="7D0C36CE" wp14:editId="755FA765">
            <wp:extent cx="818865" cy="156773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80" cy="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08374CDF" w14:textId="77777777" w:rsidR="002B36FA" w:rsidRPr="002B36FA" w:rsidRDefault="002B36FA" w:rsidP="002B36FA">
      <w:pPr>
        <w:pStyle w:val="PargrafodaLista"/>
        <w:rPr>
          <w:color w:val="000000" w:themeColor="text1"/>
        </w:rPr>
      </w:pPr>
    </w:p>
    <w:p w14:paraId="71A5CA98" w14:textId="36397036" w:rsidR="002B36FA" w:rsidRDefault="002B36FA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Este componente deve ser populado com os valores:  10, </w:t>
      </w:r>
      <w:r w:rsidR="002A5734">
        <w:rPr>
          <w:color w:val="000000" w:themeColor="text1"/>
        </w:rPr>
        <w:t>20</w:t>
      </w:r>
      <w:r>
        <w:rPr>
          <w:color w:val="000000" w:themeColor="text1"/>
        </w:rPr>
        <w:t xml:space="preserve">, </w:t>
      </w:r>
      <w:r w:rsidR="002A5734">
        <w:rPr>
          <w:color w:val="000000" w:themeColor="text1"/>
        </w:rPr>
        <w:t>3</w:t>
      </w:r>
      <w:r>
        <w:rPr>
          <w:color w:val="000000" w:themeColor="text1"/>
        </w:rPr>
        <w:t>0 e 50;</w:t>
      </w:r>
    </w:p>
    <w:p w14:paraId="7F9438EB" w14:textId="77777777" w:rsidR="00BE3355" w:rsidRPr="00BE3355" w:rsidRDefault="00BE3355" w:rsidP="00BE3355">
      <w:pPr>
        <w:pStyle w:val="PargrafodaLista"/>
        <w:rPr>
          <w:color w:val="000000" w:themeColor="text1"/>
        </w:rPr>
      </w:pPr>
    </w:p>
    <w:p w14:paraId="13E59B91" w14:textId="77777777" w:rsidR="00BE3355" w:rsidRDefault="00BE3355" w:rsidP="00BE3355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Caso os registros sejam exibidos em mais de uma página, o sistema deve exibir um componente de paginação;</w:t>
      </w:r>
    </w:p>
    <w:p w14:paraId="490FD611" w14:textId="77777777" w:rsidR="00BE3355" w:rsidRDefault="00BE3355" w:rsidP="00BE335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499DC01" w14:textId="77777777" w:rsid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rPr>
          <w:color w:val="000000" w:themeColor="text1"/>
        </w:rPr>
        <w:t xml:space="preserve">O sistema </w:t>
      </w:r>
      <w:r w:rsidRPr="00BE33F0">
        <w:t>disponibilizar o campo “</w:t>
      </w:r>
      <w:r w:rsidRPr="002B36FA">
        <w:rPr>
          <w:b/>
        </w:rPr>
        <w:t>Buscar</w:t>
      </w:r>
      <w:r w:rsidRPr="00BE33F0">
        <w:t>”, aonde o ator poderá realizar suas buscas dentro dos dados contidos no resultado da pesquisa;</w:t>
      </w:r>
    </w:p>
    <w:p w14:paraId="2D99EC21" w14:textId="77777777" w:rsidR="002B36FA" w:rsidRDefault="002B36FA" w:rsidP="002B36FA">
      <w:pPr>
        <w:pStyle w:val="PargrafodaLista"/>
        <w:ind w:left="567"/>
      </w:pPr>
    </w:p>
    <w:p w14:paraId="050478B2" w14:textId="461EA20B" w:rsidR="002B36FA" w:rsidRP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 w:rsidRPr="00BE33F0">
        <w:t xml:space="preserve">Caso o sistema identifique que o </w:t>
      </w:r>
      <w:r w:rsidRPr="00F0509E">
        <w:t xml:space="preserve">ator informou um valor no campo “Buscar”, que não possui resultado, o sistema deve exibir mensagem; </w:t>
      </w:r>
      <w:r w:rsidRPr="00F0509E">
        <w:rPr>
          <w:color w:val="31849B" w:themeColor="accent5" w:themeShade="BF"/>
        </w:rPr>
        <w:t>[</w:t>
      </w:r>
      <w:r w:rsidR="00133BD0">
        <w:rPr>
          <w:color w:val="31849B" w:themeColor="accent5" w:themeShade="BF"/>
        </w:rPr>
        <w:fldChar w:fldCharType="begin"/>
      </w:r>
      <w:r w:rsidR="00133BD0">
        <w:rPr>
          <w:color w:val="31849B" w:themeColor="accent5" w:themeShade="BF"/>
        </w:rPr>
        <w:instrText xml:space="preserve"> REF _Ref26168463 \r \h </w:instrText>
      </w:r>
      <w:r w:rsidR="00133BD0">
        <w:rPr>
          <w:color w:val="31849B" w:themeColor="accent5" w:themeShade="BF"/>
        </w:rPr>
      </w:r>
      <w:r w:rsidR="00133BD0">
        <w:rPr>
          <w:color w:val="31849B" w:themeColor="accent5" w:themeShade="BF"/>
        </w:rPr>
        <w:fldChar w:fldCharType="separate"/>
      </w:r>
      <w:r w:rsidR="00133BD0">
        <w:rPr>
          <w:color w:val="31849B" w:themeColor="accent5" w:themeShade="BF"/>
        </w:rPr>
        <w:t>ME06</w:t>
      </w:r>
      <w:r w:rsidR="00133BD0">
        <w:rPr>
          <w:color w:val="31849B" w:themeColor="accent5" w:themeShade="BF"/>
        </w:rPr>
        <w:fldChar w:fldCharType="end"/>
      </w:r>
      <w:r w:rsidRPr="00F0509E">
        <w:rPr>
          <w:color w:val="31849B" w:themeColor="accent5" w:themeShade="BF"/>
        </w:rPr>
        <w:t>]</w:t>
      </w:r>
    </w:p>
    <w:p w14:paraId="58332385" w14:textId="77777777" w:rsidR="002B36FA" w:rsidRDefault="002B36FA" w:rsidP="002B36FA">
      <w:pPr>
        <w:pStyle w:val="PargrafodaLista"/>
      </w:pPr>
    </w:p>
    <w:p w14:paraId="72D24FB0" w14:textId="2B57A177" w:rsidR="00356798" w:rsidRDefault="00356798" w:rsidP="002B36FA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t xml:space="preserve">O sistema deve exibir </w:t>
      </w:r>
      <w:r w:rsidRPr="00356798">
        <w:rPr>
          <w:b/>
        </w:rPr>
        <w:t>TODOS</w:t>
      </w:r>
      <w:r>
        <w:t xml:space="preserve"> os Pedidos de Substituição </w:t>
      </w:r>
      <w:r w:rsidR="00133BD0">
        <w:t>cadastrados para a UF em questão;</w:t>
      </w:r>
    </w:p>
    <w:p w14:paraId="0948152B" w14:textId="77777777" w:rsidR="00356798" w:rsidRDefault="00356798" w:rsidP="00356798">
      <w:pPr>
        <w:pStyle w:val="PargrafodaLista"/>
      </w:pPr>
    </w:p>
    <w:p w14:paraId="6CF844A4" w14:textId="144C3480" w:rsidR="002B36FA" w:rsidRDefault="002B36FA" w:rsidP="00436A1E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t>O sistema deve exibir as colunas abaixo informadas:</w:t>
      </w:r>
      <w:r w:rsidR="00FF4A44">
        <w:t xml:space="preserve"> </w:t>
      </w:r>
    </w:p>
    <w:p w14:paraId="0F9F4A76" w14:textId="6E59ABF4" w:rsid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2B36FA">
        <w:rPr>
          <w:b/>
        </w:rPr>
        <w:t>Protocolo</w:t>
      </w:r>
      <w:r>
        <w:t>: o sistema deve exibir o número do protocolo gerado automaticamente pelo sistema na estória HST027; os registros devem ser exibidos em ordem crescente pelo número de protocolo;</w:t>
      </w:r>
    </w:p>
    <w:p w14:paraId="25154C77" w14:textId="77777777" w:rsidR="002B36FA" w:rsidRDefault="002B36FA" w:rsidP="002B36FA">
      <w:pPr>
        <w:pStyle w:val="PargrafodaLista"/>
      </w:pPr>
    </w:p>
    <w:p w14:paraId="29967D46" w14:textId="4060B6EE" w:rsidR="00B27837" w:rsidRDefault="00FF4A44" w:rsidP="002B36F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>
        <w:rPr>
          <w:b/>
        </w:rPr>
        <w:t>Data/Hora do Cadastro:</w:t>
      </w:r>
      <w:r w:rsidR="002B36FA">
        <w:t xml:space="preserve"> o sistema</w:t>
      </w:r>
      <w:r w:rsidR="00AD499E">
        <w:t xml:space="preserve"> deve exibir </w:t>
      </w:r>
      <w:r w:rsidR="00B27837">
        <w:t>a data e hora concatenada, a qual o pedido de substituição foi realizado</w:t>
      </w:r>
      <w:r w:rsidR="003876C2">
        <w:t xml:space="preserve"> na estória HST027</w:t>
      </w:r>
      <w:r w:rsidR="00B27837">
        <w:t>;</w:t>
      </w:r>
    </w:p>
    <w:p w14:paraId="6B5206BD" w14:textId="77777777" w:rsidR="00B27837" w:rsidRDefault="00B27837" w:rsidP="00B27837">
      <w:pPr>
        <w:pStyle w:val="PargrafodaLista"/>
      </w:pPr>
    </w:p>
    <w:p w14:paraId="4F986987" w14:textId="1D91694D" w:rsidR="002B36FA" w:rsidRDefault="00393F71" w:rsidP="002B36F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393F71">
        <w:rPr>
          <w:b/>
        </w:rPr>
        <w:t>Nº Chapa</w:t>
      </w:r>
      <w:r>
        <w:t xml:space="preserve">: </w:t>
      </w:r>
      <w:r w:rsidR="00AD499E">
        <w:t xml:space="preserve">o </w:t>
      </w:r>
      <w:r>
        <w:t>sistema deve exibir o número da chapa, conforme sorteio e inclusão no sistema na estória HST026;</w:t>
      </w:r>
    </w:p>
    <w:p w14:paraId="6F34420D" w14:textId="77777777" w:rsidR="00AD499E" w:rsidRDefault="00AD499E" w:rsidP="00AD499E">
      <w:pPr>
        <w:pStyle w:val="PargrafodaLista"/>
      </w:pPr>
    </w:p>
    <w:p w14:paraId="41CB7C50" w14:textId="4B46CA75" w:rsidR="00AD499E" w:rsidRDefault="00393F71" w:rsidP="00AD499E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>
        <w:rPr>
          <w:b/>
        </w:rPr>
        <w:t>Responsável</w:t>
      </w:r>
      <w:r w:rsidR="00AD499E">
        <w:t>: o sistema deve exibir o</w:t>
      </w:r>
      <w:r>
        <w:t>(s)</w:t>
      </w:r>
      <w:r w:rsidR="00AD499E">
        <w:t xml:space="preserve"> nome</w:t>
      </w:r>
      <w:r>
        <w:t>(s)</w:t>
      </w:r>
      <w:r w:rsidR="00AD499E">
        <w:t xml:space="preserve"> do</w:t>
      </w:r>
      <w:r>
        <w:t>(</w:t>
      </w:r>
      <w:r w:rsidR="00AD499E">
        <w:t>s</w:t>
      </w:r>
      <w:r>
        <w:t>)</w:t>
      </w:r>
      <w:r w:rsidR="00AD499E">
        <w:t xml:space="preserve"> </w:t>
      </w:r>
      <w:r>
        <w:t>responsável(eis) pela chapa;</w:t>
      </w:r>
    </w:p>
    <w:p w14:paraId="7603A324" w14:textId="77777777" w:rsidR="001B2511" w:rsidRDefault="001B2511" w:rsidP="001B2511">
      <w:pPr>
        <w:pStyle w:val="PargrafodaLista"/>
      </w:pPr>
    </w:p>
    <w:p w14:paraId="776F171C" w14:textId="47025436" w:rsidR="00AD499E" w:rsidRDefault="00D02587" w:rsidP="002B36F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D02587">
        <w:rPr>
          <w:b/>
        </w:rPr>
        <w:lastRenderedPageBreak/>
        <w:t>Status</w:t>
      </w:r>
      <w:r>
        <w:rPr>
          <w:b/>
        </w:rPr>
        <w:t xml:space="preserve"> da Substituição</w:t>
      </w:r>
      <w:r>
        <w:t>: o sistema deve exibir os status abaixo informados:</w:t>
      </w:r>
    </w:p>
    <w:p w14:paraId="3351EFED" w14:textId="77777777" w:rsidR="00D02587" w:rsidRDefault="00D02587" w:rsidP="00D02587">
      <w:pPr>
        <w:pStyle w:val="PargrafodaLista"/>
      </w:pPr>
    </w:p>
    <w:p w14:paraId="3F657BFA" w14:textId="443D97D7" w:rsidR="00D02587" w:rsidRDefault="000E5825" w:rsidP="008D3F6A">
      <w:pPr>
        <w:pStyle w:val="PargrafodaLista"/>
        <w:numPr>
          <w:ilvl w:val="0"/>
          <w:numId w:val="13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09F6EA53" wp14:editId="1BD98D5F">
            <wp:extent cx="528555" cy="70904"/>
            <wp:effectExtent l="0" t="0" r="508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280" cy="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587">
        <w:t xml:space="preserve">: </w:t>
      </w:r>
      <w:r w:rsidR="008D3F6A">
        <w:t>para registro o qual não existe uma análise pela parte competente em julgar o Deferimento ou Indeferimento da substituição;</w:t>
      </w:r>
    </w:p>
    <w:p w14:paraId="4FAFFC6B" w14:textId="77777777" w:rsidR="00D02587" w:rsidRDefault="00D02587" w:rsidP="008D3F6A">
      <w:pPr>
        <w:pStyle w:val="PargrafodaLista"/>
        <w:ind w:left="1560"/>
      </w:pPr>
    </w:p>
    <w:p w14:paraId="5B1CEF96" w14:textId="053E8FC0" w:rsidR="00D02587" w:rsidRDefault="00D02587" w:rsidP="008D3F6A">
      <w:pPr>
        <w:pStyle w:val="PargrafodaLista"/>
        <w:numPr>
          <w:ilvl w:val="0"/>
          <w:numId w:val="13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30E57A2B" wp14:editId="29E8B90B">
            <wp:extent cx="457200" cy="77372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24" cy="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6A">
        <w:t xml:space="preserve">: para registro que foram julgados como DEFERIDOS o pedido substituição;  </w:t>
      </w:r>
    </w:p>
    <w:p w14:paraId="7C427BBB" w14:textId="77777777" w:rsidR="00D02587" w:rsidRDefault="00D02587" w:rsidP="008D3F6A">
      <w:pPr>
        <w:pStyle w:val="PargrafodaLista"/>
        <w:ind w:left="1560"/>
      </w:pPr>
    </w:p>
    <w:p w14:paraId="2447E09E" w14:textId="6B79AE2B" w:rsidR="00D02587" w:rsidRDefault="00D02587" w:rsidP="008D3F6A">
      <w:pPr>
        <w:pStyle w:val="PargrafodaLista"/>
        <w:numPr>
          <w:ilvl w:val="0"/>
          <w:numId w:val="13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1A92CAFB" wp14:editId="2943CD22">
            <wp:extent cx="443548" cy="75062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133" cy="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6A">
        <w:t>: para registro que foram julgados como INDEFERIDOS, ou seja, foi negado o pedido de substituição;</w:t>
      </w:r>
    </w:p>
    <w:p w14:paraId="28064E3C" w14:textId="77777777" w:rsidR="008D3F6A" w:rsidRDefault="008D3F6A" w:rsidP="008D3F6A">
      <w:pPr>
        <w:pStyle w:val="PargrafodaLista"/>
      </w:pPr>
    </w:p>
    <w:p w14:paraId="10B5C2FE" w14:textId="14CD1ED0" w:rsidR="00A51E6D" w:rsidRPr="00B84138" w:rsidRDefault="008D3F6A" w:rsidP="00A51E6D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>
        <w:rPr>
          <w:b/>
        </w:rPr>
        <w:t xml:space="preserve">Ação: </w:t>
      </w:r>
      <w:r>
        <w:t xml:space="preserve">o sistema deve exibir a opção </w:t>
      </w:r>
      <w:r w:rsidR="004F770B" w:rsidRPr="004F770B">
        <w:rPr>
          <w:b/>
        </w:rPr>
        <w:t>Detalhar</w:t>
      </w:r>
      <w:r w:rsidR="008178AB">
        <w:t>.</w:t>
      </w:r>
    </w:p>
    <w:p w14:paraId="1215195B" w14:textId="77777777" w:rsidR="00683C6F" w:rsidRDefault="00683C6F" w:rsidP="00683C6F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6EABC323" w14:textId="190E8105" w:rsidR="00326FFF" w:rsidRDefault="00326FFF" w:rsidP="004A37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9893664" w14:textId="59DE10C7" w:rsidR="004F770B" w:rsidRPr="004F770B" w:rsidRDefault="004F770B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28" w:name="_Ref25001067"/>
      <w:bookmarkStart w:id="29" w:name="_Ref15569690"/>
      <w:bookmarkEnd w:id="27"/>
      <w:r>
        <w:rPr>
          <w:b/>
        </w:rPr>
        <w:t xml:space="preserve">Visualizar os Pedidos de Substituição para IES </w:t>
      </w:r>
      <w:r w:rsidRPr="004F770B">
        <w:rPr>
          <w:color w:val="31849B" w:themeColor="accent5" w:themeShade="BF"/>
        </w:rPr>
        <w:t>[</w:t>
      </w:r>
      <w:r w:rsidRPr="004F770B">
        <w:rPr>
          <w:color w:val="31849B" w:themeColor="accent5" w:themeShade="BF"/>
        </w:rPr>
        <w:fldChar w:fldCharType="begin"/>
      </w:r>
      <w:r w:rsidRPr="004F770B">
        <w:rPr>
          <w:color w:val="31849B" w:themeColor="accent5" w:themeShade="BF"/>
        </w:rPr>
        <w:instrText xml:space="preserve"> REF _Ref25939338 \r \h </w:instrText>
      </w:r>
      <w:r>
        <w:rPr>
          <w:color w:val="31849B" w:themeColor="accent5" w:themeShade="BF"/>
        </w:rPr>
        <w:instrText xml:space="preserve"> \* MERGEFORMAT </w:instrText>
      </w:r>
      <w:r w:rsidRPr="004F770B">
        <w:rPr>
          <w:color w:val="31849B" w:themeColor="accent5" w:themeShade="BF"/>
        </w:rPr>
      </w:r>
      <w:r w:rsidRPr="004F770B">
        <w:rPr>
          <w:color w:val="31849B" w:themeColor="accent5" w:themeShade="BF"/>
        </w:rPr>
        <w:fldChar w:fldCharType="separate"/>
      </w:r>
      <w:r w:rsidRPr="004F770B">
        <w:rPr>
          <w:color w:val="31849B" w:themeColor="accent5" w:themeShade="BF"/>
        </w:rPr>
        <w:t>P03</w:t>
      </w:r>
      <w:r w:rsidRPr="004F770B">
        <w:rPr>
          <w:color w:val="31849B" w:themeColor="accent5" w:themeShade="BF"/>
        </w:rPr>
        <w:fldChar w:fldCharType="end"/>
      </w:r>
      <w:r w:rsidRPr="004F770B">
        <w:rPr>
          <w:color w:val="31849B" w:themeColor="accent5" w:themeShade="BF"/>
        </w:rPr>
        <w:t>]</w:t>
      </w:r>
    </w:p>
    <w:p w14:paraId="3E798196" w14:textId="596E8A16" w:rsidR="004F770B" w:rsidRPr="006571F6" w:rsidRDefault="004F770B" w:rsidP="004F770B">
      <w:pPr>
        <w:pStyle w:val="PargrafodaLista"/>
        <w:widowControl/>
        <w:numPr>
          <w:ilvl w:val="0"/>
          <w:numId w:val="45"/>
        </w:numPr>
        <w:autoSpaceDE/>
        <w:adjustRightInd/>
        <w:spacing w:after="200" w:line="276" w:lineRule="auto"/>
        <w:ind w:left="567"/>
        <w:contextualSpacing/>
      </w:pPr>
      <w:r w:rsidRPr="00977B97">
        <w:t>Diferente da visualização</w:t>
      </w:r>
      <w:r>
        <w:t xml:space="preserve"> das UFs, na interface dos Pedidos de Substituição cadastrados para </w:t>
      </w:r>
      <w:r w:rsidRPr="00B82BAD">
        <w:rPr>
          <w:b/>
          <w:color w:val="31849B" w:themeColor="accent5" w:themeShade="BF"/>
        </w:rPr>
        <w:t>IES</w:t>
      </w:r>
      <w:r>
        <w:t xml:space="preserve">, o sistema deve consolidar todos os pedidos de substituição cadastrados no Brasil em uma única interface </w:t>
      </w:r>
      <w:r w:rsidRPr="00B82BAD">
        <w:rPr>
          <w:color w:val="31849B" w:themeColor="accent5" w:themeShade="BF"/>
        </w:rPr>
        <w:t>[</w:t>
      </w:r>
      <w:r w:rsidRPr="00B82BAD">
        <w:rPr>
          <w:color w:val="31849B" w:themeColor="accent5" w:themeShade="BF"/>
        </w:rPr>
        <w:fldChar w:fldCharType="begin"/>
      </w:r>
      <w:r w:rsidRPr="00B82BAD">
        <w:rPr>
          <w:color w:val="31849B" w:themeColor="accent5" w:themeShade="BF"/>
        </w:rPr>
        <w:instrText xml:space="preserve"> REF _Ref25939338 \r \h  \* MERGEFORMAT </w:instrText>
      </w:r>
      <w:r w:rsidRPr="00B82BAD">
        <w:rPr>
          <w:color w:val="31849B" w:themeColor="accent5" w:themeShade="BF"/>
        </w:rPr>
      </w:r>
      <w:r w:rsidRPr="00B82BAD">
        <w:rPr>
          <w:color w:val="31849B" w:themeColor="accent5" w:themeShade="BF"/>
        </w:rPr>
        <w:fldChar w:fldCharType="separate"/>
      </w:r>
      <w:r w:rsidRPr="00B82BAD">
        <w:rPr>
          <w:color w:val="31849B" w:themeColor="accent5" w:themeShade="BF"/>
        </w:rPr>
        <w:t>P0</w:t>
      </w:r>
      <w:r w:rsidRPr="00B82BAD">
        <w:rPr>
          <w:color w:val="31849B" w:themeColor="accent5" w:themeShade="BF"/>
        </w:rPr>
        <w:t>3</w:t>
      </w:r>
      <w:r w:rsidRPr="00B82BAD">
        <w:rPr>
          <w:color w:val="31849B" w:themeColor="accent5" w:themeShade="BF"/>
        </w:rPr>
        <w:fldChar w:fldCharType="end"/>
      </w:r>
      <w:r w:rsidR="00B82BAD" w:rsidRPr="00B82BAD">
        <w:rPr>
          <w:color w:val="31849B" w:themeColor="accent5" w:themeShade="BF"/>
        </w:rPr>
        <w:t>]</w:t>
      </w:r>
      <w:r w:rsidR="00B82BAD" w:rsidRPr="00B82BAD">
        <w:rPr>
          <w:color w:val="000000" w:themeColor="text1"/>
        </w:rPr>
        <w:t xml:space="preserve">; Apenas os conselheiros CEN/BR poderão visualizar as informações </w:t>
      </w:r>
      <w:r w:rsidR="00B82BAD">
        <w:rPr>
          <w:color w:val="31849B" w:themeColor="accent5" w:themeShade="BF"/>
        </w:rPr>
        <w:t>IES;</w:t>
      </w:r>
    </w:p>
    <w:p w14:paraId="566D34A1" w14:textId="77777777" w:rsidR="004F770B" w:rsidRDefault="004F770B" w:rsidP="004F770B">
      <w:pPr>
        <w:pStyle w:val="PargrafodaLista"/>
        <w:ind w:left="567"/>
      </w:pPr>
    </w:p>
    <w:p w14:paraId="3688D5DC" w14:textId="77777777" w:rsidR="004F770B" w:rsidRDefault="004F770B" w:rsidP="004F770B">
      <w:pPr>
        <w:pStyle w:val="PargrafodaLista"/>
        <w:widowControl/>
        <w:numPr>
          <w:ilvl w:val="0"/>
          <w:numId w:val="45"/>
        </w:numPr>
        <w:autoSpaceDE/>
        <w:adjustRightInd/>
        <w:spacing w:after="200" w:line="276" w:lineRule="auto"/>
        <w:ind w:left="567"/>
        <w:contextualSpacing/>
      </w:pPr>
      <w:r>
        <w:t xml:space="preserve">Na interface do IES, ao invés de exibir a bandeira de cada UF no topo da página, o sistema deve exibir a Bandeira do </w:t>
      </w:r>
      <w:r w:rsidRPr="004F409E">
        <w:rPr>
          <w:b/>
        </w:rPr>
        <w:t>Brasil</w:t>
      </w:r>
      <w:r>
        <w:t xml:space="preserve"> + </w:t>
      </w:r>
      <w:r w:rsidRPr="004F409E">
        <w:rPr>
          <w:b/>
        </w:rPr>
        <w:t>IES</w:t>
      </w:r>
      <w:r>
        <w:t xml:space="preserve">; </w:t>
      </w:r>
    </w:p>
    <w:p w14:paraId="13BC6B9F" w14:textId="77777777" w:rsidR="004F770B" w:rsidRDefault="004F770B" w:rsidP="004F770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94BF057" w14:textId="316CBC7E" w:rsidR="004F770B" w:rsidRDefault="004F770B" w:rsidP="004F770B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b/>
        </w:rPr>
      </w:pPr>
      <w:r>
        <w:rPr>
          <w:b/>
          <w:noProof/>
        </w:rPr>
        <w:drawing>
          <wp:inline distT="0" distB="0" distL="0" distR="0" wp14:anchorId="2CD01FB3" wp14:editId="42A7FA4D">
            <wp:extent cx="3213721" cy="1061559"/>
            <wp:effectExtent l="0" t="0" r="635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08" cy="10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2CFF" w14:textId="77777777" w:rsidR="004F770B" w:rsidRDefault="004F770B" w:rsidP="004F770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CDE05A6" w14:textId="77777777" w:rsidR="003C4305" w:rsidRPr="002B36FA" w:rsidRDefault="003C4305" w:rsidP="003C4305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auto"/>
        </w:rPr>
        <w:t xml:space="preserve">O sistema deve disponibilizar um componente para que o ator possa selecionar a quantidade de registro por página </w:t>
      </w:r>
      <w:r>
        <w:rPr>
          <w:noProof/>
          <w:color w:val="auto"/>
        </w:rPr>
        <w:drawing>
          <wp:inline distT="0" distB="0" distL="0" distR="0" wp14:anchorId="28088A53" wp14:editId="6AAF4EFE">
            <wp:extent cx="818865" cy="156773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80" cy="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6C8BB819" w14:textId="77777777" w:rsidR="003C4305" w:rsidRPr="002B36FA" w:rsidRDefault="003C4305" w:rsidP="003C4305">
      <w:pPr>
        <w:pStyle w:val="PargrafodaLista"/>
        <w:rPr>
          <w:color w:val="000000" w:themeColor="text1"/>
        </w:rPr>
      </w:pPr>
    </w:p>
    <w:p w14:paraId="47228E98" w14:textId="77777777" w:rsidR="003C4305" w:rsidRDefault="003C4305" w:rsidP="003C4305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Este componente deve ser populado com os valores:  10, 20, 30 e 50;</w:t>
      </w:r>
    </w:p>
    <w:p w14:paraId="13C52C45" w14:textId="77777777" w:rsidR="003C4305" w:rsidRPr="00BE3355" w:rsidRDefault="003C4305" w:rsidP="003C4305">
      <w:pPr>
        <w:pStyle w:val="PargrafodaLista"/>
        <w:rPr>
          <w:color w:val="000000" w:themeColor="text1"/>
        </w:rPr>
      </w:pPr>
    </w:p>
    <w:p w14:paraId="0E401EBF" w14:textId="77777777" w:rsidR="003C4305" w:rsidRDefault="003C4305" w:rsidP="003C4305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Caso os registros sejam exibidos em mais de uma página, o sistema deve exibir um componente de paginação;</w:t>
      </w:r>
    </w:p>
    <w:p w14:paraId="4CE84A65" w14:textId="77777777" w:rsidR="003C4305" w:rsidRDefault="003C4305" w:rsidP="003C430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67AE9B3" w14:textId="77777777" w:rsidR="003C4305" w:rsidRDefault="003C4305" w:rsidP="003C4305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rPr>
          <w:color w:val="000000" w:themeColor="text1"/>
        </w:rPr>
        <w:t xml:space="preserve">O sistema </w:t>
      </w:r>
      <w:r w:rsidRPr="00BE33F0">
        <w:t>disponibilizar o campo “</w:t>
      </w:r>
      <w:r w:rsidRPr="002B36FA">
        <w:rPr>
          <w:b/>
        </w:rPr>
        <w:t>Buscar</w:t>
      </w:r>
      <w:r w:rsidRPr="00BE33F0">
        <w:t>”, aonde o ator poderá realizar suas buscas dentro dos dados contidos no resultado da pesquisa;</w:t>
      </w:r>
    </w:p>
    <w:p w14:paraId="346425CF" w14:textId="77777777" w:rsidR="003C4305" w:rsidRDefault="003C4305" w:rsidP="003C4305">
      <w:pPr>
        <w:pStyle w:val="PargrafodaLista"/>
        <w:ind w:left="567"/>
      </w:pPr>
    </w:p>
    <w:p w14:paraId="010B4F5E" w14:textId="77777777" w:rsidR="003C4305" w:rsidRPr="002B36FA" w:rsidRDefault="003C4305" w:rsidP="003C4305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 w:rsidRPr="00BE33F0">
        <w:t xml:space="preserve">Caso o sistema identifique que o </w:t>
      </w:r>
      <w:r w:rsidRPr="00F0509E">
        <w:t xml:space="preserve">ator informou um valor no campo “Buscar”, que não possui resultado, o sistema deve exibir mensagem; </w:t>
      </w:r>
      <w:r w:rsidRPr="00F0509E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_Ref26168463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ME06</w:t>
      </w:r>
      <w:r>
        <w:rPr>
          <w:color w:val="31849B" w:themeColor="accent5" w:themeShade="BF"/>
        </w:rPr>
        <w:fldChar w:fldCharType="end"/>
      </w:r>
      <w:r w:rsidRPr="00F0509E">
        <w:rPr>
          <w:color w:val="31849B" w:themeColor="accent5" w:themeShade="BF"/>
        </w:rPr>
        <w:t>]</w:t>
      </w:r>
    </w:p>
    <w:p w14:paraId="29F08278" w14:textId="77777777" w:rsidR="003C4305" w:rsidRDefault="003C4305" w:rsidP="003C4305">
      <w:pPr>
        <w:pStyle w:val="PargrafodaLista"/>
      </w:pPr>
    </w:p>
    <w:p w14:paraId="0ACA0DB7" w14:textId="20B17280" w:rsidR="003C4305" w:rsidRDefault="003C4305" w:rsidP="003C4305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t xml:space="preserve">O sistema deve exibir </w:t>
      </w:r>
      <w:r w:rsidRPr="00356798">
        <w:rPr>
          <w:b/>
        </w:rPr>
        <w:t>TODOS</w:t>
      </w:r>
      <w:r>
        <w:t xml:space="preserve"> os Pedidos de Substituição cadastrados para IES, referente a eleição em questão;</w:t>
      </w:r>
    </w:p>
    <w:p w14:paraId="7618AFA6" w14:textId="77777777" w:rsidR="003C4305" w:rsidRPr="00787743" w:rsidRDefault="003C4305" w:rsidP="003C4305">
      <w:pPr>
        <w:pStyle w:val="PargrafodaLista"/>
        <w:widowControl/>
        <w:numPr>
          <w:ilvl w:val="0"/>
          <w:numId w:val="45"/>
        </w:numPr>
        <w:autoSpaceDE/>
        <w:adjustRightInd/>
        <w:spacing w:after="200" w:line="276" w:lineRule="auto"/>
        <w:ind w:left="567"/>
        <w:contextualSpacing/>
        <w:jc w:val="both"/>
      </w:pPr>
      <w:r>
        <w:rPr>
          <w:color w:val="000000" w:themeColor="text1"/>
        </w:rPr>
        <w:lastRenderedPageBreak/>
        <w:t xml:space="preserve">Nessa interface o sistema deve exibir as mesmas colunas das UFs, acrescido da coluna </w:t>
      </w:r>
      <w:r w:rsidRPr="006571F6">
        <w:rPr>
          <w:b/>
          <w:color w:val="000000" w:themeColor="text1"/>
        </w:rPr>
        <w:t>UF da Chapa</w:t>
      </w:r>
      <w:r>
        <w:rPr>
          <w:b/>
          <w:color w:val="000000" w:themeColor="text1"/>
        </w:rPr>
        <w:t>;</w:t>
      </w:r>
      <w:r>
        <w:rPr>
          <w:color w:val="000000" w:themeColor="text1"/>
        </w:rPr>
        <w:t xml:space="preserve"> Nessa coluna o sistema deve exibir APENAS as UFs que possuam um pedido de substituição cadastrado para IES, na HST027;</w:t>
      </w:r>
    </w:p>
    <w:p w14:paraId="2C1776CE" w14:textId="77777777" w:rsidR="003C4305" w:rsidRPr="00787743" w:rsidRDefault="003C4305" w:rsidP="003C4305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</w:p>
    <w:p w14:paraId="1B358E49" w14:textId="492C194F" w:rsidR="003C4305" w:rsidRPr="00ED06E3" w:rsidRDefault="003C4305" w:rsidP="003C4305">
      <w:pPr>
        <w:pStyle w:val="PargrafodaLista"/>
        <w:widowControl/>
        <w:numPr>
          <w:ilvl w:val="0"/>
          <w:numId w:val="45"/>
        </w:numPr>
        <w:autoSpaceDE/>
        <w:adjustRightInd/>
        <w:spacing w:after="200" w:line="276" w:lineRule="auto"/>
        <w:ind w:left="567"/>
        <w:contextualSpacing/>
      </w:pPr>
      <w:r>
        <w:t xml:space="preserve">As colunas </w:t>
      </w:r>
      <w:r w:rsidRPr="00787743">
        <w:rPr>
          <w:b/>
        </w:rPr>
        <w:t>Protocolo,</w:t>
      </w:r>
      <w:r w:rsidRPr="00E9341D">
        <w:rPr>
          <w:b/>
        </w:rPr>
        <w:t xml:space="preserve"> </w:t>
      </w:r>
      <w:r>
        <w:rPr>
          <w:b/>
        </w:rPr>
        <w:t>Data do Cadastro</w:t>
      </w:r>
      <w:r w:rsidRPr="00E9341D">
        <w:rPr>
          <w:b/>
        </w:rPr>
        <w:t xml:space="preserve">, </w:t>
      </w:r>
      <w:r>
        <w:rPr>
          <w:b/>
        </w:rPr>
        <w:t>Nº Chapa, Responsável, Status da Substituição e Ação</w:t>
      </w:r>
      <w:r>
        <w:t xml:space="preserve">, o sistema deve seguir as regras descritas na </w:t>
      </w:r>
      <w:r w:rsidRPr="003C0ADF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_Ref26170142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4</w:t>
      </w:r>
      <w:r>
        <w:rPr>
          <w:color w:val="31849B" w:themeColor="accent5" w:themeShade="BF"/>
        </w:rPr>
        <w:fldChar w:fldCharType="end"/>
      </w:r>
      <w:r w:rsidRPr="003C0ADF">
        <w:rPr>
          <w:color w:val="31849B" w:themeColor="accent5" w:themeShade="BF"/>
        </w:rPr>
        <w:t>]</w:t>
      </w:r>
    </w:p>
    <w:p w14:paraId="73754D05" w14:textId="77777777" w:rsidR="003C4305" w:rsidRDefault="003C4305" w:rsidP="003C4305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</w:p>
    <w:p w14:paraId="79C00933" w14:textId="77777777" w:rsidR="003C4305" w:rsidRDefault="003C4305" w:rsidP="003C4305">
      <w:pPr>
        <w:pStyle w:val="PargrafodaLista"/>
        <w:widowControl/>
        <w:numPr>
          <w:ilvl w:val="0"/>
          <w:numId w:val="45"/>
        </w:numPr>
        <w:autoSpaceDE/>
        <w:adjustRightInd/>
        <w:spacing w:after="200" w:line="276" w:lineRule="auto"/>
        <w:ind w:left="567"/>
        <w:contextualSpacing/>
        <w:jc w:val="both"/>
      </w:pPr>
      <w:r>
        <w:t xml:space="preserve">Na coluna </w:t>
      </w:r>
      <w:r w:rsidRPr="00B30B16">
        <w:rPr>
          <w:b/>
        </w:rPr>
        <w:t>UF da Chapa</w:t>
      </w:r>
      <w:r>
        <w:t xml:space="preserve">, o sistema deve exibir a UF em ordem alfabética. Diferente da interface das UFs, o sistema deve ir exibindo o registro da chapa à medida que as chapas criadas IES forem cadastradas na HST027; </w:t>
      </w:r>
    </w:p>
    <w:p w14:paraId="572DE7EE" w14:textId="77777777" w:rsidR="003C4305" w:rsidRDefault="003C4305" w:rsidP="003C4305">
      <w:pPr>
        <w:pStyle w:val="PargrafodaLista"/>
      </w:pPr>
    </w:p>
    <w:p w14:paraId="17277FC9" w14:textId="59D1EBFE" w:rsidR="003C4305" w:rsidRPr="00D86037" w:rsidRDefault="003C4305" w:rsidP="003C4305">
      <w:pPr>
        <w:pStyle w:val="PargrafodaLista"/>
        <w:widowControl/>
        <w:numPr>
          <w:ilvl w:val="0"/>
          <w:numId w:val="45"/>
        </w:numPr>
        <w:autoSpaceDE/>
        <w:adjustRightInd/>
        <w:spacing w:after="200" w:line="276" w:lineRule="auto"/>
        <w:ind w:left="567"/>
        <w:contextualSpacing/>
        <w:jc w:val="both"/>
      </w:pPr>
      <w:r>
        <w:rPr>
          <w:color w:val="000000" w:themeColor="text1"/>
        </w:rPr>
        <w:t xml:space="preserve">Caso o sistema identifique que exista mais de um pedido de substituição criada para uma mesma UF, o sistema deve exibir um card para cada pedido de substituição criada de </w:t>
      </w:r>
      <w:r w:rsidRPr="00D730FD">
        <w:rPr>
          <w:b/>
          <w:color w:val="000000" w:themeColor="text1"/>
        </w:rPr>
        <w:t>IES</w:t>
      </w:r>
      <w:r>
        <w:rPr>
          <w:color w:val="000000" w:themeColor="text1"/>
        </w:rPr>
        <w:t xml:space="preserve">; essa particularidade é restrita apenas para IES; Chapas de UF segue as regra da Quantidade de Chapa citadas na </w:t>
      </w:r>
      <w:r w:rsidRPr="00E9341D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_Ref26105585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3</w:t>
      </w:r>
      <w:r>
        <w:rPr>
          <w:color w:val="31849B" w:themeColor="accent5" w:themeShade="BF"/>
        </w:rPr>
        <w:fldChar w:fldCharType="end"/>
      </w:r>
      <w:r w:rsidRPr="00E9341D">
        <w:rPr>
          <w:color w:val="31849B" w:themeColor="accent5" w:themeShade="BF"/>
        </w:rPr>
        <w:t>]</w:t>
      </w:r>
      <w:r>
        <w:rPr>
          <w:color w:val="000000" w:themeColor="text1"/>
        </w:rPr>
        <w:t>;</w:t>
      </w:r>
    </w:p>
    <w:p w14:paraId="615E1231" w14:textId="77777777" w:rsidR="003C4305" w:rsidRDefault="003C4305" w:rsidP="003C4305">
      <w:pPr>
        <w:pStyle w:val="PargrafodaLista"/>
        <w:ind w:left="567"/>
      </w:pPr>
      <w:r>
        <w:t>Ex:</w:t>
      </w:r>
    </w:p>
    <w:p w14:paraId="4A86D14A" w14:textId="04110DD2" w:rsidR="003C4305" w:rsidRDefault="003C4305" w:rsidP="003C4305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b/>
        </w:rPr>
      </w:pPr>
      <w:r>
        <w:rPr>
          <w:b/>
          <w:noProof/>
        </w:rPr>
        <w:drawing>
          <wp:inline distT="0" distB="0" distL="0" distR="0" wp14:anchorId="1E681DDE" wp14:editId="5B8D6A1F">
            <wp:extent cx="4221338" cy="2093206"/>
            <wp:effectExtent l="0" t="0" r="8255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45" cy="20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E5F7" w14:textId="77777777" w:rsidR="003C4305" w:rsidRDefault="003C4305" w:rsidP="004F770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26E7C01" w14:textId="77777777" w:rsidR="009B3A50" w:rsidRDefault="009B3A50" w:rsidP="004F770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EFBED5C" w14:textId="00E26D56" w:rsidR="003B3A79" w:rsidRPr="003B3A79" w:rsidRDefault="008178AB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Detalhamento do Pedido de Substituição</w:t>
      </w:r>
      <w:r w:rsidR="00B3537D">
        <w:rPr>
          <w:b/>
        </w:rPr>
        <w:t xml:space="preserve"> </w:t>
      </w:r>
      <w:r w:rsidR="00B3537D" w:rsidRPr="008D3F6A">
        <w:rPr>
          <w:color w:val="31849B" w:themeColor="accent5" w:themeShade="BF"/>
        </w:rPr>
        <w:t>[</w:t>
      </w:r>
      <w:r w:rsidR="004F770B">
        <w:rPr>
          <w:color w:val="31849B" w:themeColor="accent5" w:themeShade="BF"/>
        </w:rPr>
        <w:fldChar w:fldCharType="begin"/>
      </w:r>
      <w:r w:rsidR="004F770B">
        <w:rPr>
          <w:color w:val="31849B" w:themeColor="accent5" w:themeShade="BF"/>
        </w:rPr>
        <w:instrText xml:space="preserve"> REF _Ref26169145 \r \h </w:instrText>
      </w:r>
      <w:r w:rsidR="004F770B">
        <w:rPr>
          <w:color w:val="31849B" w:themeColor="accent5" w:themeShade="BF"/>
        </w:rPr>
      </w:r>
      <w:r w:rsidR="004F770B">
        <w:rPr>
          <w:color w:val="31849B" w:themeColor="accent5" w:themeShade="BF"/>
        </w:rPr>
        <w:fldChar w:fldCharType="separate"/>
      </w:r>
      <w:r w:rsidR="004F770B">
        <w:rPr>
          <w:color w:val="31849B" w:themeColor="accent5" w:themeShade="BF"/>
        </w:rPr>
        <w:t>P04</w:t>
      </w:r>
      <w:r w:rsidR="004F770B">
        <w:rPr>
          <w:color w:val="31849B" w:themeColor="accent5" w:themeShade="BF"/>
        </w:rPr>
        <w:fldChar w:fldCharType="end"/>
      </w:r>
      <w:r w:rsidR="00B3537D" w:rsidRPr="008D3F6A">
        <w:rPr>
          <w:color w:val="31849B" w:themeColor="accent5" w:themeShade="BF"/>
        </w:rPr>
        <w:t>]</w:t>
      </w:r>
      <w:bookmarkEnd w:id="28"/>
    </w:p>
    <w:p w14:paraId="00672D8F" w14:textId="495BEFE7" w:rsidR="008178AB" w:rsidRPr="0025302B" w:rsidRDefault="0025302B" w:rsidP="00436A1E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25302B">
        <w:rPr>
          <w:color w:val="auto"/>
        </w:rPr>
        <w:t xml:space="preserve">Ao acionar a ação </w:t>
      </w:r>
      <w:r w:rsidRPr="0025302B">
        <w:rPr>
          <w:b/>
          <w:color w:val="auto"/>
        </w:rPr>
        <w:t>Detalhar</w:t>
      </w:r>
      <w:r w:rsidRPr="0025302B">
        <w:rPr>
          <w:color w:val="auto"/>
        </w:rPr>
        <w:t xml:space="preserve"> na </w:t>
      </w:r>
      <w:r w:rsidRPr="0025302B">
        <w:rPr>
          <w:color w:val="31849B" w:themeColor="accent5" w:themeShade="BF"/>
        </w:rPr>
        <w:t>[</w:t>
      </w:r>
      <w:r w:rsidRPr="0025302B">
        <w:rPr>
          <w:color w:val="31849B" w:themeColor="accent5" w:themeShade="BF"/>
        </w:rPr>
        <w:fldChar w:fldCharType="begin"/>
      </w:r>
      <w:r w:rsidRPr="0025302B">
        <w:rPr>
          <w:color w:val="31849B" w:themeColor="accent5" w:themeShade="BF"/>
        </w:rPr>
        <w:instrText xml:space="preserve"> REF _Ref26104575 \r \h </w:instrText>
      </w:r>
      <w:r w:rsidRPr="0025302B">
        <w:rPr>
          <w:color w:val="31849B" w:themeColor="accent5" w:themeShade="BF"/>
        </w:rPr>
      </w:r>
      <w:r w:rsidRPr="0025302B">
        <w:rPr>
          <w:color w:val="31849B" w:themeColor="accent5" w:themeShade="BF"/>
        </w:rPr>
        <w:fldChar w:fldCharType="separate"/>
      </w:r>
      <w:r w:rsidRPr="0025302B">
        <w:rPr>
          <w:color w:val="31849B" w:themeColor="accent5" w:themeShade="BF"/>
        </w:rPr>
        <w:t>P02</w:t>
      </w:r>
      <w:r w:rsidRPr="0025302B">
        <w:rPr>
          <w:color w:val="31849B" w:themeColor="accent5" w:themeShade="BF"/>
        </w:rPr>
        <w:fldChar w:fldCharType="end"/>
      </w:r>
      <w:r w:rsidRPr="0025302B">
        <w:rPr>
          <w:color w:val="31849B" w:themeColor="accent5" w:themeShade="BF"/>
        </w:rPr>
        <w:t>] [</w:t>
      </w:r>
      <w:r w:rsidRPr="0025302B">
        <w:rPr>
          <w:color w:val="31849B" w:themeColor="accent5" w:themeShade="BF"/>
        </w:rPr>
        <w:fldChar w:fldCharType="begin"/>
      </w:r>
      <w:r w:rsidRPr="0025302B">
        <w:rPr>
          <w:color w:val="31849B" w:themeColor="accent5" w:themeShade="BF"/>
        </w:rPr>
        <w:instrText xml:space="preserve"> REF _Ref25939338 \r \h </w:instrText>
      </w:r>
      <w:r w:rsidRPr="0025302B">
        <w:rPr>
          <w:color w:val="31849B" w:themeColor="accent5" w:themeShade="BF"/>
        </w:rPr>
      </w:r>
      <w:r w:rsidRPr="0025302B">
        <w:rPr>
          <w:color w:val="31849B" w:themeColor="accent5" w:themeShade="BF"/>
        </w:rPr>
        <w:fldChar w:fldCharType="separate"/>
      </w:r>
      <w:r w:rsidRPr="0025302B">
        <w:rPr>
          <w:color w:val="31849B" w:themeColor="accent5" w:themeShade="BF"/>
        </w:rPr>
        <w:t>P03</w:t>
      </w:r>
      <w:r w:rsidRPr="0025302B">
        <w:rPr>
          <w:color w:val="31849B" w:themeColor="accent5" w:themeShade="BF"/>
        </w:rPr>
        <w:fldChar w:fldCharType="end"/>
      </w:r>
      <w:r w:rsidRPr="0025302B">
        <w:rPr>
          <w:color w:val="31849B" w:themeColor="accent5" w:themeShade="BF"/>
        </w:rPr>
        <w:t>]</w:t>
      </w:r>
      <w:r w:rsidRPr="0025302B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exibir a interface </w:t>
      </w:r>
      <w:r w:rsidRPr="0025302B">
        <w:rPr>
          <w:color w:val="31849B" w:themeColor="accent5" w:themeShade="BF"/>
        </w:rPr>
        <w:t>[</w:t>
      </w:r>
      <w:r w:rsidRPr="0025302B">
        <w:rPr>
          <w:color w:val="31849B" w:themeColor="accent5" w:themeShade="BF"/>
        </w:rPr>
        <w:fldChar w:fldCharType="begin"/>
      </w:r>
      <w:r w:rsidRPr="0025302B">
        <w:rPr>
          <w:color w:val="31849B" w:themeColor="accent5" w:themeShade="BF"/>
        </w:rPr>
        <w:instrText xml:space="preserve"> REF _Ref26169145 \r \h </w:instrText>
      </w:r>
      <w:r w:rsidRPr="0025302B">
        <w:rPr>
          <w:color w:val="31849B" w:themeColor="accent5" w:themeShade="BF"/>
        </w:rPr>
      </w:r>
      <w:r w:rsidRPr="0025302B">
        <w:rPr>
          <w:color w:val="31849B" w:themeColor="accent5" w:themeShade="BF"/>
        </w:rPr>
        <w:fldChar w:fldCharType="separate"/>
      </w:r>
      <w:r w:rsidRPr="0025302B">
        <w:rPr>
          <w:color w:val="31849B" w:themeColor="accent5" w:themeShade="BF"/>
        </w:rPr>
        <w:t>P</w:t>
      </w:r>
      <w:r w:rsidRPr="0025302B">
        <w:rPr>
          <w:color w:val="31849B" w:themeColor="accent5" w:themeShade="BF"/>
        </w:rPr>
        <w:t>0</w:t>
      </w:r>
      <w:r w:rsidRPr="0025302B">
        <w:rPr>
          <w:color w:val="31849B" w:themeColor="accent5" w:themeShade="BF"/>
        </w:rPr>
        <w:t>4</w:t>
      </w:r>
      <w:r w:rsidRPr="0025302B">
        <w:rPr>
          <w:color w:val="31849B" w:themeColor="accent5" w:themeShade="BF"/>
        </w:rPr>
        <w:fldChar w:fldCharType="end"/>
      </w:r>
      <w:r w:rsidRPr="0025302B">
        <w:rPr>
          <w:color w:val="31849B" w:themeColor="accent5" w:themeShade="BF"/>
        </w:rPr>
        <w:t>]</w:t>
      </w:r>
      <w:r w:rsidRPr="0025302B">
        <w:rPr>
          <w:color w:val="auto"/>
        </w:rPr>
        <w:t>,</w:t>
      </w:r>
      <w:r>
        <w:rPr>
          <w:color w:val="auto"/>
        </w:rPr>
        <w:t xml:space="preserve"> </w:t>
      </w:r>
      <w:r w:rsidRPr="0025302B">
        <w:rPr>
          <w:color w:val="auto"/>
        </w:rPr>
        <w:t>com</w:t>
      </w:r>
      <w:r w:rsidR="008178AB" w:rsidRPr="0025302B">
        <w:rPr>
          <w:color w:val="auto"/>
        </w:rPr>
        <w:t xml:space="preserve"> o detalhamento das informações do pedido de substituição</w:t>
      </w:r>
      <w:r w:rsidR="00B42219">
        <w:rPr>
          <w:color w:val="auto"/>
        </w:rPr>
        <w:t xml:space="preserve"> e as validações</w:t>
      </w:r>
      <w:r w:rsidR="008178AB" w:rsidRPr="0025302B">
        <w:rPr>
          <w:color w:val="auto"/>
        </w:rPr>
        <w:t xml:space="preserve">, conforme </w:t>
      </w:r>
      <w:r w:rsidR="00771A3C" w:rsidRPr="0025302B">
        <w:rPr>
          <w:color w:val="auto"/>
        </w:rPr>
        <w:t>incluído na</w:t>
      </w:r>
      <w:r w:rsidR="008178AB" w:rsidRPr="0025302B">
        <w:rPr>
          <w:color w:val="auto"/>
        </w:rPr>
        <w:t xml:space="preserve"> estória HST027;</w:t>
      </w:r>
    </w:p>
    <w:p w14:paraId="0D45617F" w14:textId="77777777" w:rsidR="00112081" w:rsidRDefault="00112081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1247419D" w14:textId="77777777" w:rsidR="003B3A79" w:rsidRPr="003B3A79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6DBECBD" w14:textId="6BF7A06E" w:rsidR="00326FFF" w:rsidRPr="00326FFF" w:rsidRDefault="00D965B4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30" w:name="_Ref25001369"/>
      <w:r>
        <w:rPr>
          <w:b/>
        </w:rPr>
        <w:t>Justificativa/ Inserir Documentos</w:t>
      </w:r>
      <w:r w:rsidR="00326FFF">
        <w:t xml:space="preserve"> </w:t>
      </w:r>
      <w:r w:rsidR="00326FFF" w:rsidRPr="00326FFF">
        <w:rPr>
          <w:color w:val="31849B" w:themeColor="accent5" w:themeShade="BF"/>
        </w:rPr>
        <w:t>[</w:t>
      </w:r>
      <w:r w:rsidR="0025302B">
        <w:rPr>
          <w:color w:val="31849B" w:themeColor="accent5" w:themeShade="BF"/>
        </w:rPr>
        <w:fldChar w:fldCharType="begin"/>
      </w:r>
      <w:r w:rsidR="0025302B">
        <w:rPr>
          <w:color w:val="31849B" w:themeColor="accent5" w:themeShade="BF"/>
        </w:rPr>
        <w:instrText xml:space="preserve"> REF _Ref26169145 \r \h </w:instrText>
      </w:r>
      <w:r w:rsidR="0025302B">
        <w:rPr>
          <w:color w:val="31849B" w:themeColor="accent5" w:themeShade="BF"/>
        </w:rPr>
      </w:r>
      <w:r w:rsidR="0025302B">
        <w:rPr>
          <w:color w:val="31849B" w:themeColor="accent5" w:themeShade="BF"/>
        </w:rPr>
        <w:fldChar w:fldCharType="separate"/>
      </w:r>
      <w:r w:rsidR="0025302B">
        <w:rPr>
          <w:color w:val="31849B" w:themeColor="accent5" w:themeShade="BF"/>
        </w:rPr>
        <w:t>P04</w:t>
      </w:r>
      <w:r w:rsidR="0025302B">
        <w:rPr>
          <w:color w:val="31849B" w:themeColor="accent5" w:themeShade="BF"/>
        </w:rPr>
        <w:fldChar w:fldCharType="end"/>
      </w:r>
      <w:r w:rsidR="00326FFF" w:rsidRPr="00326FFF">
        <w:rPr>
          <w:color w:val="31849B" w:themeColor="accent5" w:themeShade="BF"/>
        </w:rPr>
        <w:t>]</w:t>
      </w:r>
      <w:bookmarkEnd w:id="30"/>
    </w:p>
    <w:p w14:paraId="0DB5963F" w14:textId="378A4772" w:rsidR="00607C51" w:rsidRDefault="00D965B4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</w:t>
      </w:r>
      <w:r w:rsidR="00607C51">
        <w:rPr>
          <w:color w:val="000000" w:themeColor="text1"/>
        </w:rPr>
        <w:t>exibir a justificativa conforme inclusão realizada pelo ator na estória HST027; o sistema deve exibir o campo desabilitado para edição;</w:t>
      </w:r>
    </w:p>
    <w:p w14:paraId="2E5D764B" w14:textId="77777777" w:rsidR="006230B2" w:rsidRPr="00607C51" w:rsidRDefault="006230B2" w:rsidP="006230B2">
      <w:pPr>
        <w:pStyle w:val="PargrafodaLista"/>
        <w:rPr>
          <w:color w:val="000000" w:themeColor="text1"/>
        </w:rPr>
      </w:pPr>
      <w:bookmarkStart w:id="31" w:name="_Ref25132119"/>
      <w:bookmarkEnd w:id="29"/>
    </w:p>
    <w:p w14:paraId="528FF3A9" w14:textId="77777777" w:rsidR="006230B2" w:rsidRDefault="006230B2" w:rsidP="006230B2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exista arquivo anexado, o sistema deve permitir que o ator realize o download: </w:t>
      </w:r>
    </w:p>
    <w:p w14:paraId="7783811E" w14:textId="77777777" w:rsidR="006230B2" w:rsidRPr="00854A46" w:rsidRDefault="006230B2" w:rsidP="006230B2">
      <w:pPr>
        <w:pStyle w:val="PargrafodaLista"/>
        <w:rPr>
          <w:color w:val="000000" w:themeColor="text1"/>
        </w:rPr>
      </w:pPr>
    </w:p>
    <w:p w14:paraId="0AFD5D3A" w14:textId="77777777" w:rsidR="006230B2" w:rsidRDefault="006230B2" w:rsidP="006230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1EBEEFD" wp14:editId="033C4392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4154" w14:textId="77777777" w:rsidR="006230B2" w:rsidRDefault="006230B2" w:rsidP="006230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34D0364" w14:textId="77777777" w:rsidR="006230B2" w:rsidRDefault="006230B2" w:rsidP="006230B2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NÃO exista arquivo anexado, o sistema deve exibir a informação N/A: </w:t>
      </w:r>
    </w:p>
    <w:p w14:paraId="2C87DEEF" w14:textId="77777777" w:rsidR="006230B2" w:rsidRDefault="006230B2" w:rsidP="006230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9F8DBA1" wp14:editId="1B0E940C">
            <wp:extent cx="4660265" cy="5035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34DD" w14:textId="77777777" w:rsidR="006230B2" w:rsidRDefault="006230B2" w:rsidP="006230B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6BEBADB" w14:textId="77777777" w:rsidR="00AA11EA" w:rsidRPr="002178D8" w:rsidRDefault="00AA11EA" w:rsidP="002178D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FFC78BB" w14:textId="0414E7BD" w:rsidR="004923A4" w:rsidRPr="00AA11EA" w:rsidRDefault="004923A4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</w:rPr>
      </w:pPr>
      <w:bookmarkStart w:id="32" w:name="_Ref26172073"/>
      <w:r w:rsidRPr="007C15D1">
        <w:rPr>
          <w:b/>
          <w:color w:val="000000" w:themeColor="text1"/>
        </w:rPr>
        <w:t>Voltar</w:t>
      </w:r>
      <w:bookmarkEnd w:id="32"/>
      <w:r w:rsidR="00841B29" w:rsidRPr="007C15D1">
        <w:rPr>
          <w:b/>
          <w:color w:val="000000" w:themeColor="text1"/>
        </w:rPr>
        <w:t xml:space="preserve"> </w:t>
      </w:r>
      <w:bookmarkEnd w:id="31"/>
    </w:p>
    <w:p w14:paraId="773CF3F7" w14:textId="483188CD" w:rsidR="00841B29" w:rsidRPr="00656397" w:rsidRDefault="00656397" w:rsidP="00841B29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56397">
        <w:t xml:space="preserve">Na interface </w:t>
      </w:r>
      <w:r w:rsidRPr="00656397">
        <w:rPr>
          <w:color w:val="31849B" w:themeColor="accent5" w:themeShade="BF"/>
        </w:rPr>
        <w:t>[</w:t>
      </w:r>
      <w:r w:rsidRPr="00656397">
        <w:rPr>
          <w:color w:val="31849B" w:themeColor="accent5" w:themeShade="BF"/>
        </w:rPr>
        <w:fldChar w:fldCharType="begin"/>
      </w:r>
      <w:r w:rsidRPr="00656397">
        <w:rPr>
          <w:color w:val="31849B" w:themeColor="accent5" w:themeShade="BF"/>
        </w:rPr>
        <w:instrText xml:space="preserve"> REF _Ref24546055 \r \h  \* MERGEFORMAT </w:instrText>
      </w:r>
      <w:r w:rsidRPr="00656397">
        <w:rPr>
          <w:color w:val="31849B" w:themeColor="accent5" w:themeShade="BF"/>
        </w:rPr>
      </w:r>
      <w:r w:rsidRPr="00656397">
        <w:rPr>
          <w:color w:val="31849B" w:themeColor="accent5" w:themeShade="BF"/>
        </w:rPr>
        <w:fldChar w:fldCharType="separate"/>
      </w:r>
      <w:r w:rsidRPr="00656397">
        <w:rPr>
          <w:color w:val="31849B" w:themeColor="accent5" w:themeShade="BF"/>
        </w:rPr>
        <w:t>P01</w:t>
      </w:r>
      <w:r w:rsidRPr="00656397">
        <w:rPr>
          <w:color w:val="31849B" w:themeColor="accent5" w:themeShade="BF"/>
        </w:rPr>
        <w:fldChar w:fldCharType="end"/>
      </w:r>
      <w:r w:rsidRPr="00656397">
        <w:rPr>
          <w:color w:val="31849B" w:themeColor="accent5" w:themeShade="BF"/>
        </w:rPr>
        <w:t xml:space="preserve">] </w:t>
      </w:r>
      <w:r w:rsidRPr="00656397">
        <w:rPr>
          <w:color w:val="000000" w:themeColor="text1"/>
        </w:rPr>
        <w:t>ao</w:t>
      </w:r>
      <w:r w:rsidRPr="00656397">
        <w:t xml:space="preserve"> acionar </w:t>
      </w:r>
      <w:r>
        <w:t xml:space="preserve">a opção </w:t>
      </w:r>
      <w:r w:rsidRPr="00971323">
        <w:rPr>
          <w:b/>
        </w:rPr>
        <w:t>Voltar</w:t>
      </w:r>
      <w:r>
        <w:t>, o sistema deve exibir a Tela Inicial do módulo Profissional, o</w:t>
      </w:r>
      <w:r w:rsidRPr="00656397">
        <w:t xml:space="preserve"> sistema volta para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_Ref24976076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</w:t>
      </w:r>
      <w:r w:rsidR="0025302B">
        <w:rPr>
          <w:color w:val="31849B" w:themeColor="accent5" w:themeShade="BF"/>
        </w:rPr>
        <w:t>5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527A12AD" w14:textId="77777777" w:rsidR="00656397" w:rsidRPr="00656397" w:rsidRDefault="00656397" w:rsidP="0065639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BF005C8" w14:textId="7B649E58" w:rsidR="00AA11EA" w:rsidRPr="00AA11EA" w:rsidRDefault="00656397" w:rsidP="00AA11EA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656397">
        <w:rPr>
          <w:color w:val="auto"/>
        </w:rPr>
        <w:t xml:space="preserve">Na interface </w:t>
      </w:r>
      <w:r>
        <w:rPr>
          <w:color w:val="31849B" w:themeColor="accent5" w:themeShade="BF"/>
        </w:rPr>
        <w:t>[</w:t>
      </w:r>
      <w:r w:rsidR="00AA11EA">
        <w:rPr>
          <w:color w:val="31849B" w:themeColor="accent5" w:themeShade="BF"/>
        </w:rPr>
        <w:fldChar w:fldCharType="begin"/>
      </w:r>
      <w:r w:rsidR="00AA11EA">
        <w:rPr>
          <w:color w:val="31849B" w:themeColor="accent5" w:themeShade="BF"/>
        </w:rPr>
        <w:instrText xml:space="preserve"> REF _Ref26104575 \r \h </w:instrText>
      </w:r>
      <w:r w:rsidR="00AA11EA">
        <w:rPr>
          <w:color w:val="31849B" w:themeColor="accent5" w:themeShade="BF"/>
        </w:rPr>
      </w:r>
      <w:r w:rsidR="00AA11EA">
        <w:rPr>
          <w:color w:val="31849B" w:themeColor="accent5" w:themeShade="BF"/>
        </w:rPr>
        <w:fldChar w:fldCharType="separate"/>
      </w:r>
      <w:r w:rsidR="00AA11EA">
        <w:rPr>
          <w:color w:val="31849B" w:themeColor="accent5" w:themeShade="BF"/>
        </w:rPr>
        <w:t>P02</w:t>
      </w:r>
      <w:r w:rsidR="00AA11EA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 w:rsidRPr="00656397">
        <w:rPr>
          <w:color w:val="auto"/>
        </w:rPr>
        <w:t xml:space="preserve">, </w:t>
      </w:r>
      <w:r w:rsidR="00AA11EA">
        <w:rPr>
          <w:color w:val="auto"/>
        </w:rPr>
        <w:t xml:space="preserve">ao acionar a opção </w:t>
      </w:r>
      <w:r w:rsidR="00AA11EA" w:rsidRPr="00AA11EA">
        <w:rPr>
          <w:b/>
          <w:color w:val="auto"/>
        </w:rPr>
        <w:t>Voltar</w:t>
      </w:r>
      <w:r w:rsidR="00AA11EA">
        <w:rPr>
          <w:color w:val="auto"/>
        </w:rPr>
        <w:t xml:space="preserve">, </w:t>
      </w:r>
      <w:r w:rsidRPr="00656397">
        <w:rPr>
          <w:color w:val="auto"/>
        </w:rPr>
        <w:t xml:space="preserve">o sistema volta para a interface </w:t>
      </w:r>
      <w:r w:rsidRPr="00656397">
        <w:rPr>
          <w:color w:val="31849B" w:themeColor="accent5" w:themeShade="BF"/>
        </w:rPr>
        <w:t>[</w:t>
      </w:r>
      <w:r w:rsidR="00AA11EA">
        <w:rPr>
          <w:color w:val="31849B" w:themeColor="accent5" w:themeShade="BF"/>
        </w:rPr>
        <w:fldChar w:fldCharType="begin"/>
      </w:r>
      <w:r w:rsidR="00AA11EA">
        <w:rPr>
          <w:color w:val="31849B" w:themeColor="accent5" w:themeShade="BF"/>
        </w:rPr>
        <w:instrText xml:space="preserve"> REF _Ref24976076 \r \h </w:instrText>
      </w:r>
      <w:r w:rsidR="00AA11EA">
        <w:rPr>
          <w:color w:val="31849B" w:themeColor="accent5" w:themeShade="BF"/>
        </w:rPr>
      </w:r>
      <w:r w:rsidR="00AA11EA">
        <w:rPr>
          <w:color w:val="31849B" w:themeColor="accent5" w:themeShade="BF"/>
        </w:rPr>
        <w:fldChar w:fldCharType="separate"/>
      </w:r>
      <w:r w:rsidR="00AA11EA">
        <w:rPr>
          <w:color w:val="31849B" w:themeColor="accent5" w:themeShade="BF"/>
        </w:rPr>
        <w:t>P05</w:t>
      </w:r>
      <w:r w:rsidR="00AA11EA">
        <w:rPr>
          <w:color w:val="31849B" w:themeColor="accent5" w:themeShade="BF"/>
        </w:rPr>
        <w:fldChar w:fldCharType="end"/>
      </w:r>
      <w:r w:rsidRPr="00656397">
        <w:rPr>
          <w:color w:val="31849B" w:themeColor="accent5" w:themeShade="BF"/>
        </w:rPr>
        <w:t>]</w:t>
      </w:r>
      <w:r w:rsidRPr="00AA11EA">
        <w:rPr>
          <w:color w:val="auto"/>
        </w:rPr>
        <w:t>;</w:t>
      </w:r>
      <w:r w:rsidR="00AA11EA">
        <w:rPr>
          <w:color w:val="auto"/>
        </w:rPr>
        <w:t xml:space="preserve"> </w:t>
      </w:r>
      <w:r w:rsidR="00AA11EA" w:rsidRPr="00AA11EA">
        <w:rPr>
          <w:color w:val="auto"/>
        </w:rPr>
        <w:t xml:space="preserve">para </w:t>
      </w:r>
      <w:r w:rsidR="00AA11EA" w:rsidRPr="00AA11EA">
        <w:rPr>
          <w:color w:val="31849B" w:themeColor="accent5" w:themeShade="BF"/>
        </w:rPr>
        <w:t>Conselheiros CE/UF</w:t>
      </w:r>
      <w:r w:rsidR="00AA11EA" w:rsidRPr="00AA11EA">
        <w:rPr>
          <w:color w:val="auto"/>
        </w:rPr>
        <w:t xml:space="preserve">; Para </w:t>
      </w:r>
      <w:r w:rsidR="00AA11EA" w:rsidRPr="00AA11EA">
        <w:rPr>
          <w:color w:val="31849B" w:themeColor="accent5" w:themeShade="BF"/>
        </w:rPr>
        <w:t>Conselheiro CEN/BR</w:t>
      </w:r>
      <w:r w:rsidR="00AA11EA" w:rsidRPr="00AA11EA">
        <w:rPr>
          <w:color w:val="auto"/>
        </w:rPr>
        <w:t>, o sistema volta para a interface</w:t>
      </w:r>
      <w:r w:rsidR="00AA11EA">
        <w:rPr>
          <w:color w:val="31849B" w:themeColor="accent5" w:themeShade="BF"/>
        </w:rPr>
        <w:t xml:space="preserve"> </w:t>
      </w:r>
      <w:r w:rsidR="00AA11EA" w:rsidRPr="007C15D1">
        <w:rPr>
          <w:color w:val="31849B" w:themeColor="accent5" w:themeShade="BF"/>
        </w:rPr>
        <w:t>[</w:t>
      </w:r>
      <w:r w:rsidR="00AA11EA" w:rsidRPr="007C15D1">
        <w:rPr>
          <w:color w:val="31849B" w:themeColor="accent5" w:themeShade="BF"/>
        </w:rPr>
        <w:fldChar w:fldCharType="begin"/>
      </w:r>
      <w:r w:rsidR="00AA11EA" w:rsidRPr="007C15D1">
        <w:rPr>
          <w:color w:val="31849B" w:themeColor="accent5" w:themeShade="BF"/>
        </w:rPr>
        <w:instrText xml:space="preserve"> REF _Ref24546055 \r \h  \* MERGEFORMAT </w:instrText>
      </w:r>
      <w:r w:rsidR="00AA11EA" w:rsidRPr="007C15D1">
        <w:rPr>
          <w:color w:val="31849B" w:themeColor="accent5" w:themeShade="BF"/>
        </w:rPr>
      </w:r>
      <w:r w:rsidR="00AA11EA" w:rsidRPr="007C15D1">
        <w:rPr>
          <w:color w:val="31849B" w:themeColor="accent5" w:themeShade="BF"/>
        </w:rPr>
        <w:fldChar w:fldCharType="separate"/>
      </w:r>
      <w:r w:rsidR="00AA11EA" w:rsidRPr="007C15D1">
        <w:rPr>
          <w:color w:val="31849B" w:themeColor="accent5" w:themeShade="BF"/>
        </w:rPr>
        <w:t>P01</w:t>
      </w:r>
      <w:r w:rsidR="00AA11EA" w:rsidRPr="007C15D1">
        <w:rPr>
          <w:color w:val="31849B" w:themeColor="accent5" w:themeShade="BF"/>
        </w:rPr>
        <w:fldChar w:fldCharType="end"/>
      </w:r>
      <w:r w:rsidR="00AA11EA" w:rsidRPr="007C15D1">
        <w:rPr>
          <w:color w:val="31849B" w:themeColor="accent5" w:themeShade="BF"/>
        </w:rPr>
        <w:t>]</w:t>
      </w:r>
      <w:r w:rsidR="00AA11EA">
        <w:rPr>
          <w:color w:val="31849B" w:themeColor="accent5" w:themeShade="BF"/>
        </w:rPr>
        <w:t>;</w:t>
      </w:r>
    </w:p>
    <w:p w14:paraId="5E1B853C" w14:textId="77777777" w:rsidR="00AA11EA" w:rsidRPr="00AA11EA" w:rsidRDefault="00AA11EA" w:rsidP="00AA11EA">
      <w:pPr>
        <w:pStyle w:val="PargrafodaLista"/>
        <w:rPr>
          <w:color w:val="000000" w:themeColor="text1"/>
        </w:rPr>
      </w:pPr>
    </w:p>
    <w:p w14:paraId="7B79128A" w14:textId="51D671E2" w:rsidR="00AA11EA" w:rsidRPr="00AA11EA" w:rsidRDefault="00AA11EA" w:rsidP="00AA11EA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56397">
        <w:t>Na interface</w:t>
      </w:r>
      <w:r>
        <w:t xml:space="preserve"> IES </w:t>
      </w:r>
      <w:r w:rsidRPr="00656397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_Ref25939338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656397">
        <w:rPr>
          <w:color w:val="31849B" w:themeColor="accent5" w:themeShade="BF"/>
        </w:rPr>
        <w:t xml:space="preserve">] </w:t>
      </w:r>
      <w:r w:rsidRPr="00656397">
        <w:rPr>
          <w:color w:val="000000" w:themeColor="text1"/>
        </w:rPr>
        <w:t>ao</w:t>
      </w:r>
      <w:r w:rsidRPr="00656397">
        <w:t xml:space="preserve"> acionar </w:t>
      </w:r>
      <w:r>
        <w:t xml:space="preserve">a opção </w:t>
      </w:r>
      <w:r w:rsidRPr="00971323">
        <w:rPr>
          <w:b/>
        </w:rPr>
        <w:t>Voltar</w:t>
      </w:r>
      <w:r>
        <w:t xml:space="preserve">, o sistema </w:t>
      </w:r>
      <w:r w:rsidRPr="00656397">
        <w:t xml:space="preserve">volta para a interface </w:t>
      </w:r>
      <w:r w:rsidRPr="007C15D1">
        <w:rPr>
          <w:color w:val="31849B" w:themeColor="accent5" w:themeShade="BF"/>
        </w:rPr>
        <w:t>[</w:t>
      </w:r>
      <w:r w:rsidRPr="007C15D1">
        <w:rPr>
          <w:color w:val="31849B" w:themeColor="accent5" w:themeShade="BF"/>
        </w:rPr>
        <w:fldChar w:fldCharType="begin"/>
      </w:r>
      <w:r w:rsidRPr="007C15D1">
        <w:rPr>
          <w:color w:val="31849B" w:themeColor="accent5" w:themeShade="BF"/>
        </w:rPr>
        <w:instrText xml:space="preserve"> REF _Ref24546055 \r \h  \* MERGEFORMAT </w:instrText>
      </w:r>
      <w:r w:rsidRPr="007C15D1">
        <w:rPr>
          <w:color w:val="31849B" w:themeColor="accent5" w:themeShade="BF"/>
        </w:rPr>
      </w:r>
      <w:r w:rsidRPr="007C15D1">
        <w:rPr>
          <w:color w:val="31849B" w:themeColor="accent5" w:themeShade="BF"/>
        </w:rPr>
        <w:fldChar w:fldCharType="separate"/>
      </w:r>
      <w:r w:rsidRPr="007C15D1">
        <w:rPr>
          <w:color w:val="31849B" w:themeColor="accent5" w:themeShade="BF"/>
        </w:rPr>
        <w:t>P01</w:t>
      </w:r>
      <w:r w:rsidRPr="007C15D1">
        <w:rPr>
          <w:color w:val="31849B" w:themeColor="accent5" w:themeShade="BF"/>
        </w:rPr>
        <w:fldChar w:fldCharType="end"/>
      </w:r>
      <w:r w:rsidRPr="007C15D1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A880008" w14:textId="77777777" w:rsidR="00AA11EA" w:rsidRDefault="00AA11EA" w:rsidP="00AA11EA">
      <w:pPr>
        <w:pStyle w:val="PargrafodaLista"/>
      </w:pPr>
    </w:p>
    <w:p w14:paraId="41754294" w14:textId="0AA09702" w:rsidR="00AA11EA" w:rsidRPr="00656397" w:rsidRDefault="00AA11EA" w:rsidP="00AA11EA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56397">
        <w:t>Na interface</w:t>
      </w:r>
      <w:r>
        <w:t xml:space="preserve"> IES </w:t>
      </w:r>
      <w:r w:rsidRPr="00656397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_Ref26169145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P04</w:t>
      </w:r>
      <w:r>
        <w:rPr>
          <w:color w:val="31849B" w:themeColor="accent5" w:themeShade="BF"/>
        </w:rPr>
        <w:fldChar w:fldCharType="end"/>
      </w:r>
      <w:r w:rsidRPr="00656397">
        <w:rPr>
          <w:color w:val="31849B" w:themeColor="accent5" w:themeShade="BF"/>
        </w:rPr>
        <w:t xml:space="preserve">] </w:t>
      </w:r>
      <w:r w:rsidRPr="00656397">
        <w:rPr>
          <w:color w:val="000000" w:themeColor="text1"/>
        </w:rPr>
        <w:t>ao</w:t>
      </w:r>
      <w:r w:rsidRPr="00656397">
        <w:t xml:space="preserve"> acionar </w:t>
      </w:r>
      <w:r>
        <w:t xml:space="preserve">a opção </w:t>
      </w:r>
      <w:r w:rsidRPr="00971323">
        <w:rPr>
          <w:b/>
        </w:rPr>
        <w:t>Voltar</w:t>
      </w:r>
      <w:r>
        <w:t xml:space="preserve">, o sistema </w:t>
      </w:r>
      <w:r w:rsidRPr="00656397">
        <w:t xml:space="preserve">volta para a interface </w:t>
      </w:r>
      <w:r w:rsidRPr="007C15D1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_Ref26104575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 w:rsidRPr="007C15D1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ou </w:t>
      </w:r>
      <w:r w:rsidRPr="00656397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_Ref25939338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656397">
        <w:rPr>
          <w:color w:val="31849B" w:themeColor="accent5" w:themeShade="BF"/>
        </w:rPr>
        <w:t>]</w:t>
      </w:r>
      <w:r w:rsidRPr="00AA11EA">
        <w:rPr>
          <w:color w:val="000000" w:themeColor="text1"/>
        </w:rPr>
        <w:t>, conforme seleção realizada anteriormente;</w:t>
      </w:r>
    </w:p>
    <w:p w14:paraId="42BA2D32" w14:textId="77777777" w:rsidR="00AA11EA" w:rsidRPr="007C15D1" w:rsidRDefault="00AA11EA" w:rsidP="00AA11E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95C1A49" w14:textId="77777777" w:rsidR="004923A4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00AA80A" w14:textId="77777777" w:rsidR="00437BBB" w:rsidRPr="006654BA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>Caso o ator copie e cole a URL desta estória, o sistema deve validar primeiramente se o ator está logado no sistema eleitoral: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4B48CD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não esteja logado,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12F8694D" w:rsidR="00437BBB" w:rsidRDefault="00437BBB" w:rsidP="004B48CD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esteja logado, o sistema </w:t>
      </w:r>
      <w:r w:rsidR="00846B53">
        <w:t xml:space="preserve">deve </w:t>
      </w:r>
      <w:r w:rsidR="00971323">
        <w:t xml:space="preserve">validar se o ator logado é </w:t>
      </w:r>
      <w:r w:rsidR="00846B53">
        <w:t xml:space="preserve">um </w:t>
      </w:r>
      <w:r w:rsidR="00971323">
        <w:t xml:space="preserve">membro </w:t>
      </w:r>
      <w:r w:rsidR="00846B53">
        <w:t xml:space="preserve">da Comissão Eleitoral </w:t>
      </w:r>
      <w:r w:rsidR="000874E5">
        <w:t>CEN/BR</w:t>
      </w:r>
      <w:r w:rsidR="008B6311">
        <w:t xml:space="preserve">, </w:t>
      </w:r>
      <w:r w:rsidR="00971323">
        <w:t xml:space="preserve">o sistema deve </w:t>
      </w:r>
      <w:r w:rsidRPr="006654BA">
        <w:t>direciona para a interface</w:t>
      </w:r>
      <w:r>
        <w:t xml:space="preserve"> </w:t>
      </w:r>
      <w:r w:rsidRPr="006654BA">
        <w:rPr>
          <w:color w:val="31849B" w:themeColor="accent5" w:themeShade="BF"/>
        </w:rPr>
        <w:t>[</w:t>
      </w:r>
      <w:r w:rsidR="00FF5586">
        <w:rPr>
          <w:color w:val="31849B" w:themeColor="accent5" w:themeShade="BF"/>
        </w:rPr>
        <w:fldChar w:fldCharType="begin"/>
      </w:r>
      <w:r w:rsidR="00FF5586">
        <w:rPr>
          <w:color w:val="31849B" w:themeColor="accent5" w:themeShade="BF"/>
        </w:rPr>
        <w:instrText xml:space="preserve"> REF _Ref24546055 \r \h </w:instrText>
      </w:r>
      <w:r w:rsidR="00FF5586">
        <w:rPr>
          <w:color w:val="31849B" w:themeColor="accent5" w:themeShade="BF"/>
        </w:rPr>
      </w:r>
      <w:r w:rsidR="00FF5586">
        <w:rPr>
          <w:color w:val="31849B" w:themeColor="accent5" w:themeShade="BF"/>
        </w:rPr>
        <w:fldChar w:fldCharType="separate"/>
      </w:r>
      <w:r w:rsidR="00FF5586">
        <w:rPr>
          <w:color w:val="31849B" w:themeColor="accent5" w:themeShade="BF"/>
        </w:rPr>
        <w:t>P01</w:t>
      </w:r>
      <w:r w:rsidR="00FF5586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</w:t>
      </w:r>
      <w:r w:rsidR="000874E5" w:rsidRPr="00FC0B57">
        <w:rPr>
          <w:color w:val="000000" w:themeColor="text1"/>
        </w:rPr>
        <w:t xml:space="preserve">; Caso seja um Conselheiro CE/UF, o sistema deve direcionar para a interface </w:t>
      </w:r>
      <w:r w:rsidR="00FC0B57">
        <w:rPr>
          <w:color w:val="31849B" w:themeColor="accent5" w:themeShade="BF"/>
        </w:rPr>
        <w:t>[</w:t>
      </w:r>
      <w:r w:rsidR="00FC0B57">
        <w:rPr>
          <w:color w:val="31849B" w:themeColor="accent5" w:themeShade="BF"/>
        </w:rPr>
        <w:fldChar w:fldCharType="begin"/>
      </w:r>
      <w:r w:rsidR="00FC0B57">
        <w:rPr>
          <w:color w:val="31849B" w:themeColor="accent5" w:themeShade="BF"/>
        </w:rPr>
        <w:instrText xml:space="preserve"> REF _Ref26104575 \r \h </w:instrText>
      </w:r>
      <w:r w:rsidR="00FC0B57">
        <w:rPr>
          <w:color w:val="31849B" w:themeColor="accent5" w:themeShade="BF"/>
        </w:rPr>
      </w:r>
      <w:r w:rsidR="00FC0B57">
        <w:rPr>
          <w:color w:val="31849B" w:themeColor="accent5" w:themeShade="BF"/>
        </w:rPr>
        <w:fldChar w:fldCharType="separate"/>
      </w:r>
      <w:r w:rsidR="00FC0B57">
        <w:rPr>
          <w:color w:val="31849B" w:themeColor="accent5" w:themeShade="BF"/>
        </w:rPr>
        <w:t>P02</w:t>
      </w:r>
      <w:r w:rsidR="00FC0B57">
        <w:rPr>
          <w:color w:val="31849B" w:themeColor="accent5" w:themeShade="BF"/>
        </w:rPr>
        <w:fldChar w:fldCharType="end"/>
      </w:r>
      <w:r w:rsidR="00FC0B57">
        <w:rPr>
          <w:color w:val="31849B" w:themeColor="accent5" w:themeShade="BF"/>
        </w:rPr>
        <w:t>]</w:t>
      </w:r>
      <w:r w:rsidR="004B48CD">
        <w:t>;</w:t>
      </w:r>
      <w:r w:rsidR="006840D4">
        <w:t xml:space="preserve"> O sistema deve validar nas HST07 e HST08, os conselheiros que compõem os membros da eleição em questão;</w:t>
      </w:r>
    </w:p>
    <w:p w14:paraId="29AEF56D" w14:textId="77777777" w:rsidR="00FC0B57" w:rsidRDefault="00FC0B57" w:rsidP="00FC0B57">
      <w:pPr>
        <w:pStyle w:val="PargrafodaLista"/>
      </w:pPr>
    </w:p>
    <w:p w14:paraId="6EA421BB" w14:textId="313C3056" w:rsidR="00FC0B57" w:rsidRDefault="00FC0B57" w:rsidP="004B48CD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>Caso esteja logado, e não seja um Conselheiro CEN ou CE, o sistema deve exibir a mensagem [</w:t>
      </w:r>
      <w:r>
        <w:fldChar w:fldCharType="begin"/>
      </w:r>
      <w:r>
        <w:instrText xml:space="preserve"> REF _Ref24551944 \r \h </w:instrText>
      </w:r>
      <w:r>
        <w:fldChar w:fldCharType="separate"/>
      </w:r>
      <w:r>
        <w:t>ME04</w:t>
      </w:r>
      <w:r>
        <w:fldChar w:fldCharType="end"/>
      </w:r>
      <w:r>
        <w:t>];</w:t>
      </w:r>
    </w:p>
    <w:p w14:paraId="07A84A40" w14:textId="77777777" w:rsidR="00841B29" w:rsidRDefault="00841B29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2B51E583" w:rsidR="00841B29" w:rsidRPr="00927686" w:rsidRDefault="00841B29" w:rsidP="00841B29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 w:rsidR="00656397">
        <w:rPr>
          <w:color w:val="31849B" w:themeColor="accent5" w:themeShade="BF"/>
        </w:rPr>
        <w:fldChar w:fldCharType="begin"/>
      </w:r>
      <w:r w:rsidR="00656397">
        <w:rPr>
          <w:color w:val="31849B" w:themeColor="accent5" w:themeShade="BF"/>
        </w:rPr>
        <w:instrText xml:space="preserve"> REF _Ref24976076 \r \h </w:instrText>
      </w:r>
      <w:r w:rsidR="00656397">
        <w:rPr>
          <w:color w:val="31849B" w:themeColor="accent5" w:themeShade="BF"/>
        </w:rPr>
      </w:r>
      <w:r w:rsidR="00656397">
        <w:rPr>
          <w:color w:val="31849B" w:themeColor="accent5" w:themeShade="BF"/>
        </w:rPr>
        <w:fldChar w:fldCharType="separate"/>
      </w:r>
      <w:r w:rsidR="00656397">
        <w:rPr>
          <w:color w:val="31849B" w:themeColor="accent5" w:themeShade="BF"/>
        </w:rPr>
        <w:t>P0</w:t>
      </w:r>
      <w:r w:rsidR="00FC0B57">
        <w:rPr>
          <w:color w:val="31849B" w:themeColor="accent5" w:themeShade="BF"/>
        </w:rPr>
        <w:t>5</w:t>
      </w:r>
      <w:r w:rsidR="00656397"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 w:rsidR="00656397">
        <w:rPr>
          <w:color w:val="31849B" w:themeColor="accent5" w:themeShade="BF"/>
        </w:rPr>
        <w:t xml:space="preserve"> </w:t>
      </w:r>
      <w:r w:rsidR="00656397" w:rsidRPr="00656397">
        <w:rPr>
          <w:color w:val="000000" w:themeColor="text1"/>
        </w:rPr>
        <w:t>Tela Inicial do modulo Profissional;</w:t>
      </w:r>
    </w:p>
    <w:p w14:paraId="0AB61DF7" w14:textId="77777777" w:rsidR="00841B29" w:rsidRPr="006654B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670F5D56" w14:textId="77777777" w:rsidR="00B42219" w:rsidRDefault="00B42219" w:rsidP="00B42219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lastRenderedPageBreak/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12023348"/>
          </w:p>
        </w:tc>
        <w:bookmarkEnd w:id="33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4548430"/>
          </w:p>
        </w:tc>
        <w:bookmarkEnd w:id="34"/>
        <w:tc>
          <w:tcPr>
            <w:tcW w:w="6276" w:type="dxa"/>
          </w:tcPr>
          <w:p w14:paraId="6BD120C6" w14:textId="2D61E5F8" w:rsidR="00CD4453" w:rsidRPr="00FC39E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FC39E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FC39E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FC39EE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FC39E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C39EE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39202E" w:rsidRPr="00EC175D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EC175D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4548577"/>
          </w:p>
        </w:tc>
        <w:bookmarkEnd w:id="35"/>
        <w:tc>
          <w:tcPr>
            <w:tcW w:w="6276" w:type="dxa"/>
          </w:tcPr>
          <w:p w14:paraId="2EEC0388" w14:textId="6621A6D7" w:rsidR="0039202E" w:rsidRPr="00FC39EE" w:rsidRDefault="00F05640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Caro(a) sr.(a), não existe pedido de substituição cadastrado para a UF, a qual o senhor é um conselheiro CE/UF!</w:t>
            </w:r>
          </w:p>
        </w:tc>
        <w:tc>
          <w:tcPr>
            <w:tcW w:w="1555" w:type="dxa"/>
          </w:tcPr>
          <w:p w14:paraId="2F504762" w14:textId="72FE4504" w:rsidR="0039202E" w:rsidRDefault="0039202E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4551944"/>
          </w:p>
        </w:tc>
        <w:bookmarkEnd w:id="36"/>
        <w:tc>
          <w:tcPr>
            <w:tcW w:w="6276" w:type="dxa"/>
          </w:tcPr>
          <w:p w14:paraId="270FA991" w14:textId="67F719F8" w:rsidR="00E44083" w:rsidRPr="00FC39EE" w:rsidRDefault="00E44083" w:rsidP="00FC0B57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C39EE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a visualização da atividade selecionada só está disponível para membros </w:t>
            </w:r>
            <w:r w:rsidR="00EF127C" w:rsidRPr="00FC39EE">
              <w:rPr>
                <w:rFonts w:cs="Arial"/>
                <w:color w:val="000000" w:themeColor="text1"/>
                <w:sz w:val="18"/>
                <w:szCs w:val="18"/>
              </w:rPr>
              <w:t>da Comissão Eleitoral</w:t>
            </w:r>
            <w:r w:rsidR="00FC0B57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9C3447" w:rsidRPr="00EC175D" w14:paraId="1DBED08E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0EFC8C5" w14:textId="77777777" w:rsidR="009C3447" w:rsidRPr="00EC175D" w:rsidRDefault="009C344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6103547"/>
          </w:p>
        </w:tc>
        <w:bookmarkEnd w:id="37"/>
        <w:tc>
          <w:tcPr>
            <w:tcW w:w="6276" w:type="dxa"/>
          </w:tcPr>
          <w:p w14:paraId="49F611AC" w14:textId="35CA57FF" w:rsidR="009C3447" w:rsidRDefault="009C3447" w:rsidP="009C3447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Caro(a) sr.(a), não existe pedido de substituição cadastrado para a eleição que o senhor é um conselheiro CEN/BR!</w:t>
            </w:r>
          </w:p>
        </w:tc>
        <w:tc>
          <w:tcPr>
            <w:tcW w:w="1555" w:type="dxa"/>
          </w:tcPr>
          <w:p w14:paraId="0010C0BD" w14:textId="77777777" w:rsidR="009C3447" w:rsidRDefault="009C3447" w:rsidP="00FB5814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9E4BFE" w:rsidRPr="00EC175D" w14:paraId="1EBC0885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81E2790" w14:textId="77777777" w:rsidR="009E4BFE" w:rsidRPr="00EC175D" w:rsidRDefault="009E4BFE" w:rsidP="009E4BFE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6168463"/>
          </w:p>
        </w:tc>
        <w:bookmarkEnd w:id="38"/>
        <w:tc>
          <w:tcPr>
            <w:tcW w:w="6276" w:type="dxa"/>
          </w:tcPr>
          <w:p w14:paraId="57E06B38" w14:textId="59DA4748" w:rsidR="009E4BFE" w:rsidRDefault="009E4BFE" w:rsidP="009E4BFE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E599B">
              <w:rPr>
                <w:rFonts w:cs="Arial"/>
                <w:sz w:val="18"/>
                <w:szCs w:val="18"/>
              </w:rPr>
              <w:t>Nenhum registro encontrado!</w:t>
            </w:r>
          </w:p>
        </w:tc>
        <w:tc>
          <w:tcPr>
            <w:tcW w:w="1555" w:type="dxa"/>
          </w:tcPr>
          <w:p w14:paraId="577E2E1E" w14:textId="25ED8241" w:rsidR="009E4BFE" w:rsidRDefault="009E4BFE" w:rsidP="009E4BF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9" w:name="_Toc30492037"/>
      <w:r w:rsidRPr="00EC175D">
        <w:t>INFORMAÇÕES COMPLEMENTARES</w:t>
      </w:r>
      <w:bookmarkEnd w:id="39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3A6DD466" w14:textId="6B8E63E6" w:rsidR="00767FC6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Eleitoral_HST02_Manter_Calendario_Eleitoral_AbaPeriodo_Incluir_Alterar</w:t>
      </w:r>
    </w:p>
    <w:p w14:paraId="509B54C2" w14:textId="41333F2E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Eleitoral_HST021_Manter_Chapa</w:t>
      </w:r>
    </w:p>
    <w:p w14:paraId="660B9BC7" w14:textId="2FE06BBE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Eleitoral_HST023_Acompanhar_Chapa_Corporativo</w:t>
      </w:r>
    </w:p>
    <w:p w14:paraId="54BE37AB" w14:textId="75731E4C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Eleitoral_HST024_confirmar_participacao_chapa</w:t>
      </w:r>
    </w:p>
    <w:p w14:paraId="4F922666" w14:textId="1787EDE5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Eleitoral_HST025_Detalhar_Chapa_CEN</w:t>
      </w:r>
    </w:p>
    <w:sectPr w:rsidR="005412C1" w:rsidSect="00757A62">
      <w:headerReference w:type="even" r:id="rId3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83789" w14:textId="77777777" w:rsidR="004D6D0E" w:rsidRDefault="004D6D0E">
      <w:r>
        <w:separator/>
      </w:r>
    </w:p>
    <w:p w14:paraId="37376800" w14:textId="77777777" w:rsidR="004D6D0E" w:rsidRDefault="004D6D0E"/>
  </w:endnote>
  <w:endnote w:type="continuationSeparator" w:id="0">
    <w:p w14:paraId="2DE12E9C" w14:textId="77777777" w:rsidR="004D6D0E" w:rsidRDefault="004D6D0E">
      <w:r>
        <w:continuationSeparator/>
      </w:r>
    </w:p>
    <w:p w14:paraId="32C5F35C" w14:textId="77777777" w:rsidR="004D6D0E" w:rsidRDefault="004D6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B82BAD" w:rsidRDefault="00B82BA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B82BAD" w:rsidRPr="003D59E6" w14:paraId="2B97DD6D" w14:textId="77777777">
      <w:tc>
        <w:tcPr>
          <w:tcW w:w="4605" w:type="dxa"/>
          <w:vAlign w:val="center"/>
        </w:tcPr>
        <w:p w14:paraId="0297AE86" w14:textId="77777777" w:rsidR="00B82BAD" w:rsidRPr="003D59E6" w:rsidRDefault="00B82BA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B82BAD" w:rsidRPr="0017543C" w:rsidRDefault="00B82BA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A7A9B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B82BAD" w:rsidRPr="0057652B" w:rsidRDefault="00B82B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7D780" w14:textId="77777777" w:rsidR="004D6D0E" w:rsidRDefault="004D6D0E">
      <w:r>
        <w:separator/>
      </w:r>
    </w:p>
    <w:p w14:paraId="6DD333D2" w14:textId="77777777" w:rsidR="004D6D0E" w:rsidRDefault="004D6D0E"/>
  </w:footnote>
  <w:footnote w:type="continuationSeparator" w:id="0">
    <w:p w14:paraId="47216713" w14:textId="77777777" w:rsidR="004D6D0E" w:rsidRDefault="004D6D0E">
      <w:r>
        <w:continuationSeparator/>
      </w:r>
    </w:p>
    <w:p w14:paraId="677C1AAB" w14:textId="77777777" w:rsidR="004D6D0E" w:rsidRDefault="004D6D0E"/>
  </w:footnote>
  <w:footnote w:id="1">
    <w:p w14:paraId="0B85F3AB" w14:textId="6A300E2E" w:rsidR="00B82BAD" w:rsidRDefault="00B82BA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color w:val="000000" w:themeColor="text1"/>
        </w:rPr>
        <w:t>Mesmo que exista mais de uma eleição aberta, o sistema deve exibir APENAS os pedidos de substituição que o ator é Conselheiro CEN/BR.</w:t>
      </w:r>
    </w:p>
  </w:footnote>
  <w:footnote w:id="2">
    <w:p w14:paraId="50AB5848" w14:textId="70A19B8F" w:rsidR="00B82BAD" w:rsidRDefault="00B82BAD" w:rsidP="00E4408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8084A">
        <w:t xml:space="preserve">Futuramente quando for reformulado a funcionalidade do menu no Portal, o sistema deve ocultar o menu </w:t>
      </w:r>
      <w:r>
        <w:t>para membros que não seja da Comissão Eleitoral.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B82BA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B82BAD" w:rsidRPr="0017543C" w:rsidRDefault="00B82BA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25pt;height:40.5pt" o:ole="">
                <v:imagedata r:id="rId1" o:title=""/>
              </v:shape>
              <o:OLEObject Type="Embed" ProgID="PBrush" ShapeID="_x0000_i1027" DrawAspect="Content" ObjectID="_1641104793" r:id="rId2"/>
            </w:object>
          </w:r>
        </w:p>
      </w:tc>
      <w:tc>
        <w:tcPr>
          <w:tcW w:w="4111" w:type="dxa"/>
          <w:vAlign w:val="center"/>
        </w:tcPr>
        <w:p w14:paraId="2CC77D67" w14:textId="4D9BD1AB" w:rsidR="00B82BAD" w:rsidRPr="00C6532E" w:rsidRDefault="00B82BAD" w:rsidP="00CB221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030 – Acompanhar Pedido de Substituição – Comissão UF</w:t>
          </w:r>
        </w:p>
      </w:tc>
      <w:tc>
        <w:tcPr>
          <w:tcW w:w="3260" w:type="dxa"/>
          <w:vAlign w:val="center"/>
        </w:tcPr>
        <w:p w14:paraId="7C22B301" w14:textId="6B6D790E" w:rsidR="00B82BAD" w:rsidRPr="004A2AAB" w:rsidRDefault="00B82BA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B82BAD" w:rsidRPr="004A2AAB" w:rsidRDefault="00B82BA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B82BAD" w:rsidRDefault="00B82BAD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B82BAD" w:rsidRDefault="00B82BA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B82BAD" w:rsidRDefault="00B82B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50612"/>
    <w:multiLevelType w:val="hybridMultilevel"/>
    <w:tmpl w:val="4126C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9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12656A2B"/>
    <w:multiLevelType w:val="hybridMultilevel"/>
    <w:tmpl w:val="C63A143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443E37"/>
    <w:multiLevelType w:val="hybridMultilevel"/>
    <w:tmpl w:val="F9666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4024E"/>
    <w:multiLevelType w:val="hybridMultilevel"/>
    <w:tmpl w:val="08307E1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9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82F649E"/>
    <w:multiLevelType w:val="hybridMultilevel"/>
    <w:tmpl w:val="B18CE4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81C047C"/>
    <w:multiLevelType w:val="hybridMultilevel"/>
    <w:tmpl w:val="61F20B52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4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1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5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2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53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4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5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16"/>
  </w:num>
  <w:num w:numId="4">
    <w:abstractNumId w:val="12"/>
  </w:num>
  <w:num w:numId="5">
    <w:abstractNumId w:val="56"/>
  </w:num>
  <w:num w:numId="6">
    <w:abstractNumId w:val="23"/>
  </w:num>
  <w:num w:numId="7">
    <w:abstractNumId w:val="24"/>
  </w:num>
  <w:num w:numId="8">
    <w:abstractNumId w:val="18"/>
  </w:num>
  <w:num w:numId="9">
    <w:abstractNumId w:val="42"/>
  </w:num>
  <w:num w:numId="10">
    <w:abstractNumId w:val="4"/>
  </w:num>
  <w:num w:numId="11">
    <w:abstractNumId w:val="28"/>
  </w:num>
  <w:num w:numId="12">
    <w:abstractNumId w:val="48"/>
  </w:num>
  <w:num w:numId="13">
    <w:abstractNumId w:val="33"/>
  </w:num>
  <w:num w:numId="14">
    <w:abstractNumId w:val="27"/>
  </w:num>
  <w:num w:numId="15">
    <w:abstractNumId w:val="38"/>
  </w:num>
  <w:num w:numId="16">
    <w:abstractNumId w:val="39"/>
  </w:num>
  <w:num w:numId="17">
    <w:abstractNumId w:val="55"/>
  </w:num>
  <w:num w:numId="18">
    <w:abstractNumId w:val="37"/>
  </w:num>
  <w:num w:numId="19">
    <w:abstractNumId w:val="36"/>
  </w:num>
  <w:num w:numId="20">
    <w:abstractNumId w:val="52"/>
  </w:num>
  <w:num w:numId="21">
    <w:abstractNumId w:val="19"/>
  </w:num>
  <w:num w:numId="22">
    <w:abstractNumId w:val="17"/>
  </w:num>
  <w:num w:numId="23">
    <w:abstractNumId w:val="6"/>
  </w:num>
  <w:num w:numId="24">
    <w:abstractNumId w:val="20"/>
  </w:num>
  <w:num w:numId="25">
    <w:abstractNumId w:val="3"/>
  </w:num>
  <w:num w:numId="26">
    <w:abstractNumId w:val="35"/>
  </w:num>
  <w:num w:numId="27">
    <w:abstractNumId w:val="11"/>
  </w:num>
  <w:num w:numId="28">
    <w:abstractNumId w:val="2"/>
  </w:num>
  <w:num w:numId="29">
    <w:abstractNumId w:val="34"/>
  </w:num>
  <w:num w:numId="30">
    <w:abstractNumId w:val="40"/>
  </w:num>
  <w:num w:numId="31">
    <w:abstractNumId w:val="9"/>
  </w:num>
  <w:num w:numId="32">
    <w:abstractNumId w:val="54"/>
  </w:num>
  <w:num w:numId="33">
    <w:abstractNumId w:val="15"/>
  </w:num>
  <w:num w:numId="34">
    <w:abstractNumId w:val="53"/>
  </w:num>
  <w:num w:numId="35">
    <w:abstractNumId w:val="41"/>
  </w:num>
  <w:num w:numId="36">
    <w:abstractNumId w:val="49"/>
  </w:num>
  <w:num w:numId="37">
    <w:abstractNumId w:val="50"/>
  </w:num>
  <w:num w:numId="38">
    <w:abstractNumId w:val="13"/>
  </w:num>
  <w:num w:numId="39">
    <w:abstractNumId w:val="45"/>
  </w:num>
  <w:num w:numId="40">
    <w:abstractNumId w:val="43"/>
  </w:num>
  <w:num w:numId="41">
    <w:abstractNumId w:val="46"/>
  </w:num>
  <w:num w:numId="42">
    <w:abstractNumId w:val="7"/>
  </w:num>
  <w:num w:numId="43">
    <w:abstractNumId w:val="26"/>
  </w:num>
  <w:num w:numId="44">
    <w:abstractNumId w:val="14"/>
  </w:num>
  <w:num w:numId="45">
    <w:abstractNumId w:val="10"/>
  </w:num>
  <w:num w:numId="46">
    <w:abstractNumId w:val="5"/>
  </w:num>
  <w:num w:numId="47">
    <w:abstractNumId w:val="32"/>
  </w:num>
  <w:num w:numId="48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30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9E1"/>
    <w:rsid w:val="00080AD9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3B7B"/>
    <w:rsid w:val="000C57C9"/>
    <w:rsid w:val="000C599D"/>
    <w:rsid w:val="000C6128"/>
    <w:rsid w:val="000D0BCB"/>
    <w:rsid w:val="000D0FF9"/>
    <w:rsid w:val="000D1E64"/>
    <w:rsid w:val="000D1ECD"/>
    <w:rsid w:val="000D2F33"/>
    <w:rsid w:val="000D367A"/>
    <w:rsid w:val="000D3E78"/>
    <w:rsid w:val="000D463E"/>
    <w:rsid w:val="000D480E"/>
    <w:rsid w:val="000D6620"/>
    <w:rsid w:val="000E0D1E"/>
    <w:rsid w:val="000E10A0"/>
    <w:rsid w:val="000E2797"/>
    <w:rsid w:val="000E4445"/>
    <w:rsid w:val="000E4DD0"/>
    <w:rsid w:val="000E5674"/>
    <w:rsid w:val="000E5825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520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321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6BAA"/>
    <w:rsid w:val="00386DA6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D1536"/>
    <w:rsid w:val="004D2C9F"/>
    <w:rsid w:val="004D6D0E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231D"/>
    <w:rsid w:val="00532649"/>
    <w:rsid w:val="00533F5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0D4"/>
    <w:rsid w:val="00684905"/>
    <w:rsid w:val="0068572C"/>
    <w:rsid w:val="00687599"/>
    <w:rsid w:val="00687721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C309F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8D4"/>
    <w:rsid w:val="00801F64"/>
    <w:rsid w:val="00802D45"/>
    <w:rsid w:val="00802F41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9"/>
    <w:rsid w:val="008A5EF7"/>
    <w:rsid w:val="008A6D46"/>
    <w:rsid w:val="008A77EA"/>
    <w:rsid w:val="008A7A9B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4BFE"/>
    <w:rsid w:val="009E6A31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4225"/>
    <w:rsid w:val="00A44DF5"/>
    <w:rsid w:val="00A455EC"/>
    <w:rsid w:val="00A46E54"/>
    <w:rsid w:val="00A500D4"/>
    <w:rsid w:val="00A51E6D"/>
    <w:rsid w:val="00A52615"/>
    <w:rsid w:val="00A52AB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219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2BAD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5EA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A7C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08D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7480"/>
    <w:rsid w:val="00D10622"/>
    <w:rsid w:val="00D10626"/>
    <w:rsid w:val="00D12DC2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668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E715C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52A6"/>
    <w:rsid w:val="00F05640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7FEA-E72E-4168-802C-AC59DFF8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58</TotalTime>
  <Pages>1</Pages>
  <Words>3463</Words>
  <Characters>18704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22123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18</cp:revision>
  <cp:lastPrinted>2006-08-08T20:14:00Z</cp:lastPrinted>
  <dcterms:created xsi:type="dcterms:W3CDTF">2019-12-02T13:45:00Z</dcterms:created>
  <dcterms:modified xsi:type="dcterms:W3CDTF">2020-01-21T12:40:00Z</dcterms:modified>
</cp:coreProperties>
</file>