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37B56E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371758">
        <w:rPr>
          <w:sz w:val="52"/>
          <w:szCs w:val="52"/>
        </w:rPr>
        <w:t>178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371758">
        <w:rPr>
          <w:sz w:val="52"/>
          <w:szCs w:val="52"/>
        </w:rPr>
        <w:t>Validar Acesso ao Menu Comissão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A5C0278" w:rsidR="00A735A5" w:rsidRPr="00BA5059" w:rsidRDefault="008C2FB6" w:rsidP="003D12FE">
            <w:pPr>
              <w:jc w:val="center"/>
            </w:pPr>
            <w:r>
              <w:t>03</w:t>
            </w:r>
            <w:r w:rsidR="00B41C91">
              <w:t>/</w:t>
            </w:r>
            <w:r>
              <w:t>07</w:t>
            </w:r>
            <w:r w:rsidR="007B75D3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CF94E4B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1DDF5CD6" w:rsidR="006E6BBD" w:rsidRDefault="006E6BBD" w:rsidP="00A849F2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2E37630B" w:rsidR="006E6BBD" w:rsidRDefault="006E6BBD" w:rsidP="00123036">
            <w:pPr>
              <w:jc w:val="center"/>
            </w:pPr>
          </w:p>
        </w:tc>
        <w:tc>
          <w:tcPr>
            <w:tcW w:w="4203" w:type="dxa"/>
          </w:tcPr>
          <w:p w14:paraId="31C2977C" w14:textId="51DD3497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2C87ABB" w14:textId="77777777" w:rsidR="0037175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4670611" w:history="1">
        <w:r w:rsidR="00371758" w:rsidRPr="00031A48">
          <w:rPr>
            <w:rStyle w:val="Hyperlink"/>
            <w:noProof/>
          </w:rPr>
          <w:t>HST-178 – Validar Acesso ao menu Comissão</w:t>
        </w:r>
        <w:r w:rsidR="00371758">
          <w:rPr>
            <w:noProof/>
            <w:webHidden/>
          </w:rPr>
          <w:tab/>
        </w:r>
        <w:r w:rsidR="00371758">
          <w:rPr>
            <w:noProof/>
            <w:webHidden/>
          </w:rPr>
          <w:fldChar w:fldCharType="begin"/>
        </w:r>
        <w:r w:rsidR="00371758">
          <w:rPr>
            <w:noProof/>
            <w:webHidden/>
          </w:rPr>
          <w:instrText xml:space="preserve"> PAGEREF _Toc44670611 \h </w:instrText>
        </w:r>
        <w:r w:rsidR="00371758">
          <w:rPr>
            <w:noProof/>
            <w:webHidden/>
          </w:rPr>
        </w:r>
        <w:r w:rsidR="00371758">
          <w:rPr>
            <w:noProof/>
            <w:webHidden/>
          </w:rPr>
          <w:fldChar w:fldCharType="separate"/>
        </w:r>
        <w:r w:rsidR="00371758">
          <w:rPr>
            <w:noProof/>
            <w:webHidden/>
          </w:rPr>
          <w:t>4</w:t>
        </w:r>
        <w:r w:rsidR="00371758">
          <w:rPr>
            <w:noProof/>
            <w:webHidden/>
          </w:rPr>
          <w:fldChar w:fldCharType="end"/>
        </w:r>
      </w:hyperlink>
    </w:p>
    <w:p w14:paraId="20191EBE" w14:textId="77777777" w:rsidR="00371758" w:rsidRDefault="001809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70612" w:history="1">
        <w:r w:rsidR="00371758" w:rsidRPr="00031A48">
          <w:rPr>
            <w:rStyle w:val="Hyperlink"/>
            <w:noProof/>
          </w:rPr>
          <w:t>COMO PO</w:t>
        </w:r>
        <w:r w:rsidR="00371758">
          <w:rPr>
            <w:noProof/>
            <w:webHidden/>
          </w:rPr>
          <w:tab/>
        </w:r>
        <w:r w:rsidR="00371758">
          <w:rPr>
            <w:noProof/>
            <w:webHidden/>
          </w:rPr>
          <w:fldChar w:fldCharType="begin"/>
        </w:r>
        <w:r w:rsidR="00371758">
          <w:rPr>
            <w:noProof/>
            <w:webHidden/>
          </w:rPr>
          <w:instrText xml:space="preserve"> PAGEREF _Toc44670612 \h </w:instrText>
        </w:r>
        <w:r w:rsidR="00371758">
          <w:rPr>
            <w:noProof/>
            <w:webHidden/>
          </w:rPr>
        </w:r>
        <w:r w:rsidR="00371758">
          <w:rPr>
            <w:noProof/>
            <w:webHidden/>
          </w:rPr>
          <w:fldChar w:fldCharType="separate"/>
        </w:r>
        <w:r w:rsidR="00371758">
          <w:rPr>
            <w:noProof/>
            <w:webHidden/>
          </w:rPr>
          <w:t>4</w:t>
        </w:r>
        <w:r w:rsidR="00371758">
          <w:rPr>
            <w:noProof/>
            <w:webHidden/>
          </w:rPr>
          <w:fldChar w:fldCharType="end"/>
        </w:r>
      </w:hyperlink>
    </w:p>
    <w:p w14:paraId="7EBD2B72" w14:textId="77777777" w:rsidR="00371758" w:rsidRDefault="001809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70613" w:history="1">
        <w:r w:rsidR="00371758" w:rsidRPr="00031A48">
          <w:rPr>
            <w:rStyle w:val="Hyperlink"/>
            <w:noProof/>
          </w:rPr>
          <w:t>QUERO incluir nova regra no acesso às funcionalidades da comissão</w:t>
        </w:r>
        <w:r w:rsidR="00371758">
          <w:rPr>
            <w:noProof/>
            <w:webHidden/>
          </w:rPr>
          <w:tab/>
        </w:r>
        <w:r w:rsidR="00371758">
          <w:rPr>
            <w:noProof/>
            <w:webHidden/>
          </w:rPr>
          <w:fldChar w:fldCharType="begin"/>
        </w:r>
        <w:r w:rsidR="00371758">
          <w:rPr>
            <w:noProof/>
            <w:webHidden/>
          </w:rPr>
          <w:instrText xml:space="preserve"> PAGEREF _Toc44670613 \h </w:instrText>
        </w:r>
        <w:r w:rsidR="00371758">
          <w:rPr>
            <w:noProof/>
            <w:webHidden/>
          </w:rPr>
        </w:r>
        <w:r w:rsidR="00371758">
          <w:rPr>
            <w:noProof/>
            <w:webHidden/>
          </w:rPr>
          <w:fldChar w:fldCharType="separate"/>
        </w:r>
        <w:r w:rsidR="00371758">
          <w:rPr>
            <w:noProof/>
            <w:webHidden/>
          </w:rPr>
          <w:t>4</w:t>
        </w:r>
        <w:r w:rsidR="00371758">
          <w:rPr>
            <w:noProof/>
            <w:webHidden/>
          </w:rPr>
          <w:fldChar w:fldCharType="end"/>
        </w:r>
      </w:hyperlink>
    </w:p>
    <w:p w14:paraId="3A38BF1B" w14:textId="77777777" w:rsidR="00371758" w:rsidRDefault="001809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70614" w:history="1">
        <w:r w:rsidR="00371758" w:rsidRPr="00031A48">
          <w:rPr>
            <w:rStyle w:val="Hyperlink"/>
            <w:noProof/>
          </w:rPr>
          <w:t>PARA que o sistema valide se o usuário é membro de comissão na eleição vigente.</w:t>
        </w:r>
        <w:r w:rsidR="00371758">
          <w:rPr>
            <w:noProof/>
            <w:webHidden/>
          </w:rPr>
          <w:tab/>
        </w:r>
        <w:r w:rsidR="00371758">
          <w:rPr>
            <w:noProof/>
            <w:webHidden/>
          </w:rPr>
          <w:fldChar w:fldCharType="begin"/>
        </w:r>
        <w:r w:rsidR="00371758">
          <w:rPr>
            <w:noProof/>
            <w:webHidden/>
          </w:rPr>
          <w:instrText xml:space="preserve"> PAGEREF _Toc44670614 \h </w:instrText>
        </w:r>
        <w:r w:rsidR="00371758">
          <w:rPr>
            <w:noProof/>
            <w:webHidden/>
          </w:rPr>
        </w:r>
        <w:r w:rsidR="00371758">
          <w:rPr>
            <w:noProof/>
            <w:webHidden/>
          </w:rPr>
          <w:fldChar w:fldCharType="separate"/>
        </w:r>
        <w:r w:rsidR="00371758">
          <w:rPr>
            <w:noProof/>
            <w:webHidden/>
          </w:rPr>
          <w:t>4</w:t>
        </w:r>
        <w:r w:rsidR="00371758">
          <w:rPr>
            <w:noProof/>
            <w:webHidden/>
          </w:rPr>
          <w:fldChar w:fldCharType="end"/>
        </w:r>
      </w:hyperlink>
    </w:p>
    <w:p w14:paraId="2E08510A" w14:textId="77777777" w:rsidR="00371758" w:rsidRDefault="001809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70615" w:history="1">
        <w:r w:rsidR="00371758" w:rsidRPr="00031A48">
          <w:rPr>
            <w:rStyle w:val="Hyperlink"/>
            <w:noProof/>
          </w:rPr>
          <w:t>CRITÉRIOS DE ACEITE</w:t>
        </w:r>
        <w:r w:rsidR="00371758">
          <w:rPr>
            <w:noProof/>
            <w:webHidden/>
          </w:rPr>
          <w:tab/>
        </w:r>
        <w:r w:rsidR="00371758">
          <w:rPr>
            <w:noProof/>
            <w:webHidden/>
          </w:rPr>
          <w:fldChar w:fldCharType="begin"/>
        </w:r>
        <w:r w:rsidR="00371758">
          <w:rPr>
            <w:noProof/>
            <w:webHidden/>
          </w:rPr>
          <w:instrText xml:space="preserve"> PAGEREF _Toc44670615 \h </w:instrText>
        </w:r>
        <w:r w:rsidR="00371758">
          <w:rPr>
            <w:noProof/>
            <w:webHidden/>
          </w:rPr>
        </w:r>
        <w:r w:rsidR="00371758">
          <w:rPr>
            <w:noProof/>
            <w:webHidden/>
          </w:rPr>
          <w:fldChar w:fldCharType="separate"/>
        </w:r>
        <w:r w:rsidR="00371758">
          <w:rPr>
            <w:noProof/>
            <w:webHidden/>
          </w:rPr>
          <w:t>4</w:t>
        </w:r>
        <w:r w:rsidR="00371758">
          <w:rPr>
            <w:noProof/>
            <w:webHidden/>
          </w:rPr>
          <w:fldChar w:fldCharType="end"/>
        </w:r>
      </w:hyperlink>
    </w:p>
    <w:p w14:paraId="1019CB7F" w14:textId="77777777" w:rsidR="00371758" w:rsidRDefault="001809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70616" w:history="1">
        <w:r w:rsidR="00371758" w:rsidRPr="00031A48">
          <w:rPr>
            <w:rStyle w:val="Hyperlink"/>
            <w:noProof/>
          </w:rPr>
          <w:t>MENSAGENS</w:t>
        </w:r>
        <w:r w:rsidR="00371758">
          <w:rPr>
            <w:noProof/>
            <w:webHidden/>
          </w:rPr>
          <w:tab/>
        </w:r>
        <w:r w:rsidR="00371758">
          <w:rPr>
            <w:noProof/>
            <w:webHidden/>
          </w:rPr>
          <w:fldChar w:fldCharType="begin"/>
        </w:r>
        <w:r w:rsidR="00371758">
          <w:rPr>
            <w:noProof/>
            <w:webHidden/>
          </w:rPr>
          <w:instrText xml:space="preserve"> PAGEREF _Toc44670616 \h </w:instrText>
        </w:r>
        <w:r w:rsidR="00371758">
          <w:rPr>
            <w:noProof/>
            <w:webHidden/>
          </w:rPr>
        </w:r>
        <w:r w:rsidR="00371758">
          <w:rPr>
            <w:noProof/>
            <w:webHidden/>
          </w:rPr>
          <w:fldChar w:fldCharType="separate"/>
        </w:r>
        <w:r w:rsidR="00371758">
          <w:rPr>
            <w:noProof/>
            <w:webHidden/>
          </w:rPr>
          <w:t>4</w:t>
        </w:r>
        <w:r w:rsidR="00371758">
          <w:rPr>
            <w:noProof/>
            <w:webHidden/>
          </w:rPr>
          <w:fldChar w:fldCharType="end"/>
        </w:r>
      </w:hyperlink>
    </w:p>
    <w:p w14:paraId="48A078F7" w14:textId="77777777" w:rsidR="00371758" w:rsidRDefault="001809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70617" w:history="1">
        <w:r w:rsidR="00371758" w:rsidRPr="00031A48">
          <w:rPr>
            <w:rStyle w:val="Hyperlink"/>
            <w:noProof/>
          </w:rPr>
          <w:t>INFORMAÇÕES COMPLEMENTARES</w:t>
        </w:r>
        <w:r w:rsidR="00371758">
          <w:rPr>
            <w:noProof/>
            <w:webHidden/>
          </w:rPr>
          <w:tab/>
        </w:r>
        <w:r w:rsidR="00371758">
          <w:rPr>
            <w:noProof/>
            <w:webHidden/>
          </w:rPr>
          <w:fldChar w:fldCharType="begin"/>
        </w:r>
        <w:r w:rsidR="00371758">
          <w:rPr>
            <w:noProof/>
            <w:webHidden/>
          </w:rPr>
          <w:instrText xml:space="preserve"> PAGEREF _Toc44670617 \h </w:instrText>
        </w:r>
        <w:r w:rsidR="00371758">
          <w:rPr>
            <w:noProof/>
            <w:webHidden/>
          </w:rPr>
        </w:r>
        <w:r w:rsidR="00371758">
          <w:rPr>
            <w:noProof/>
            <w:webHidden/>
          </w:rPr>
          <w:fldChar w:fldCharType="separate"/>
        </w:r>
        <w:r w:rsidR="00371758">
          <w:rPr>
            <w:noProof/>
            <w:webHidden/>
          </w:rPr>
          <w:t>4</w:t>
        </w:r>
        <w:r w:rsidR="00371758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13CC63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4670611"/>
      <w:r w:rsidR="008838E8">
        <w:lastRenderedPageBreak/>
        <w:t>HST-</w:t>
      </w:r>
      <w:r w:rsidR="00371758">
        <w:t>178</w:t>
      </w:r>
      <w:r w:rsidR="00D175C7">
        <w:t xml:space="preserve"> –</w:t>
      </w:r>
      <w:r w:rsidR="008838E8">
        <w:t xml:space="preserve"> </w:t>
      </w:r>
      <w:r w:rsidR="00371758">
        <w:t>Validar Acesso ao menu Comissão</w:t>
      </w:r>
      <w:bookmarkEnd w:id="4"/>
    </w:p>
    <w:p w14:paraId="37D34CD1" w14:textId="210589B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4670612"/>
      <w:r w:rsidRPr="000628DE">
        <w:t>COMO</w:t>
      </w:r>
      <w:r w:rsidR="00C64B05" w:rsidRPr="000628DE">
        <w:t xml:space="preserve"> </w:t>
      </w:r>
      <w:r w:rsidR="008C2FB6">
        <w:rPr>
          <w:b w:val="0"/>
        </w:rPr>
        <w:t>PO</w:t>
      </w:r>
      <w:bookmarkEnd w:id="5"/>
    </w:p>
    <w:p w14:paraId="4036BB8D" w14:textId="41F64CB8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4670613"/>
      <w:r w:rsidRPr="000628DE">
        <w:t>QUERO</w:t>
      </w:r>
      <w:r w:rsidR="005A4527" w:rsidRPr="000628DE">
        <w:t xml:space="preserve"> </w:t>
      </w:r>
      <w:r w:rsidR="002D17F1">
        <w:rPr>
          <w:b w:val="0"/>
        </w:rPr>
        <w:t xml:space="preserve">incluir nova regra </w:t>
      </w:r>
      <w:r w:rsidR="008C2FB6">
        <w:rPr>
          <w:b w:val="0"/>
        </w:rPr>
        <w:t>n</w:t>
      </w:r>
      <w:r w:rsidR="00371758">
        <w:rPr>
          <w:b w:val="0"/>
        </w:rPr>
        <w:t>o acesso às funcionalidades</w:t>
      </w:r>
      <w:r w:rsidR="008C2FB6">
        <w:rPr>
          <w:b w:val="0"/>
        </w:rPr>
        <w:t xml:space="preserve"> da comissão</w:t>
      </w:r>
      <w:bookmarkEnd w:id="6"/>
    </w:p>
    <w:p w14:paraId="38E7497A" w14:textId="0EE63C2C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4670614"/>
      <w:r w:rsidRPr="000628DE">
        <w:t>PARA</w:t>
      </w:r>
      <w:r w:rsidR="005A4527" w:rsidRPr="000628DE">
        <w:t xml:space="preserve"> </w:t>
      </w:r>
      <w:r w:rsidR="008C2FB6">
        <w:rPr>
          <w:b w:val="0"/>
        </w:rPr>
        <w:t>que o sistema valide se o usuário é membro de comissão na eleição vigente.</w:t>
      </w:r>
      <w:bookmarkEnd w:id="7"/>
    </w:p>
    <w:p w14:paraId="1F1B01DF" w14:textId="2AD71B90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8" w:name="_Toc44670615"/>
      <w:r>
        <w:t>CRITÉRIOS DE ACEITE</w:t>
      </w:r>
      <w:bookmarkEnd w:id="8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23B7424C" w:rsidR="00E52E3B" w:rsidRDefault="008C2FB6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9" w:name="_Ref13564883"/>
      <w:r>
        <w:t>É necessário que exista eleição vigente na data atual que o usuário executar esta operação;</w:t>
      </w:r>
    </w:p>
    <w:p w14:paraId="44199007" w14:textId="51A58E5B" w:rsidR="008C2FB6" w:rsidRDefault="008C2FB6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Um usuário só deve ser considerado membro de uma comissão</w:t>
      </w:r>
      <w:r w:rsidR="004307B6">
        <w:t xml:space="preserve"> caso esteja cadastrado em uma comissão eleitoral.</w:t>
      </w:r>
    </w:p>
    <w:p w14:paraId="56B74AFC" w14:textId="366D2FB1" w:rsidR="008C2FB6" w:rsidRDefault="008C2FB6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Um membro de comissão pode ser um coordenador, adjunt</w:t>
      </w:r>
      <w:r w:rsidR="00371758">
        <w:t>o ou membro comum;</w:t>
      </w:r>
    </w:p>
    <w:p w14:paraId="3B1F2F7A" w14:textId="6910BDF9" w:rsidR="00371758" w:rsidRDefault="00371758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proofErr w:type="gramStart"/>
      <w:r>
        <w:t>A aplicação das regras desta história ocorrem</w:t>
      </w:r>
      <w:proofErr w:type="gramEnd"/>
      <w:r>
        <w:t xml:space="preserve"> somente no ambiente profissional do sistema Eleitoral.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9"/>
    </w:p>
    <w:p w14:paraId="43B75C7A" w14:textId="18160C79" w:rsidR="006D6EF8" w:rsidRDefault="008C2FB6" w:rsidP="00D16E1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Caso o usuário </w:t>
      </w:r>
      <w:proofErr w:type="spellStart"/>
      <w:r>
        <w:rPr>
          <w:position w:val="3"/>
        </w:rPr>
        <w:t>logado</w:t>
      </w:r>
      <w:proofErr w:type="spellEnd"/>
      <w:r>
        <w:rPr>
          <w:position w:val="3"/>
        </w:rPr>
        <w:t xml:space="preserve"> n</w:t>
      </w:r>
      <w:r w:rsidR="00254507">
        <w:rPr>
          <w:position w:val="3"/>
        </w:rPr>
        <w:t>ão seja membro da</w:t>
      </w:r>
      <w:r>
        <w:rPr>
          <w:position w:val="3"/>
        </w:rPr>
        <w:t xml:space="preserve"> comissão </w:t>
      </w:r>
      <w:r w:rsidR="004307B6">
        <w:rPr>
          <w:position w:val="3"/>
        </w:rPr>
        <w:t>eleitoral</w:t>
      </w:r>
      <w:r w:rsidRPr="008C2FB6">
        <w:rPr>
          <w:b/>
          <w:position w:val="3"/>
        </w:rPr>
        <w:t xml:space="preserve"> </w:t>
      </w:r>
      <w:r>
        <w:rPr>
          <w:position w:val="3"/>
        </w:rPr>
        <w:t>na eleição vigente e</w:t>
      </w:r>
      <w:r w:rsidR="004307B6">
        <w:rPr>
          <w:position w:val="3"/>
        </w:rPr>
        <w:t xml:space="preserve"> acesse as seguintes funcionalidades do menu </w:t>
      </w:r>
      <w:r>
        <w:rPr>
          <w:position w:val="3"/>
        </w:rPr>
        <w:t xml:space="preserve">“Comissão”, então o sistema mantém o usuário na página atual e exibe a mensagem </w:t>
      </w:r>
      <w:r w:rsidRPr="008C2FB6">
        <w:rPr>
          <w:b/>
          <w:position w:val="3"/>
        </w:rPr>
        <w:fldChar w:fldCharType="begin"/>
      </w:r>
      <w:r w:rsidRPr="008C2FB6">
        <w:rPr>
          <w:b/>
          <w:position w:val="3"/>
        </w:rPr>
        <w:instrText xml:space="preserve"> REF _Ref23434261 \r \h </w:instrText>
      </w:r>
      <w:r>
        <w:rPr>
          <w:b/>
          <w:position w:val="3"/>
        </w:rPr>
        <w:instrText xml:space="preserve"> \* MERGEFORMAT </w:instrText>
      </w:r>
      <w:r w:rsidRPr="008C2FB6">
        <w:rPr>
          <w:b/>
          <w:position w:val="3"/>
        </w:rPr>
      </w:r>
      <w:r w:rsidRPr="008C2FB6">
        <w:rPr>
          <w:b/>
          <w:position w:val="3"/>
        </w:rPr>
        <w:fldChar w:fldCharType="separate"/>
      </w:r>
      <w:r w:rsidRPr="008C2FB6">
        <w:rPr>
          <w:b/>
          <w:position w:val="3"/>
        </w:rPr>
        <w:t>ME01</w:t>
      </w:r>
      <w:r w:rsidRPr="008C2FB6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20E9364E" w14:textId="3FF539AF" w:rsidR="004307B6" w:rsidRDefault="004307B6" w:rsidP="009E5597">
      <w:pPr>
        <w:pStyle w:val="PargrafodaLista"/>
        <w:widowControl/>
        <w:numPr>
          <w:ilvl w:val="4"/>
          <w:numId w:val="1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Acompanhar Denúncia</w:t>
      </w:r>
    </w:p>
    <w:p w14:paraId="20EA095C" w14:textId="5461D2B9" w:rsidR="00371758" w:rsidRDefault="00371758" w:rsidP="009E5597">
      <w:pPr>
        <w:pStyle w:val="PargrafodaLista"/>
        <w:widowControl/>
        <w:numPr>
          <w:ilvl w:val="4"/>
          <w:numId w:val="1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Acompanhar Impugnação</w:t>
      </w:r>
    </w:p>
    <w:p w14:paraId="15F0DD2D" w14:textId="06E03D81" w:rsidR="00371758" w:rsidRDefault="00371758" w:rsidP="009E5597">
      <w:pPr>
        <w:pStyle w:val="PargrafodaLista"/>
        <w:widowControl/>
        <w:numPr>
          <w:ilvl w:val="4"/>
          <w:numId w:val="1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Acompanhar Julgamento</w:t>
      </w:r>
    </w:p>
    <w:p w14:paraId="249518AC" w14:textId="0799610F" w:rsidR="00371758" w:rsidRDefault="00371758" w:rsidP="009E5597">
      <w:pPr>
        <w:pStyle w:val="PargrafodaLista"/>
        <w:widowControl/>
        <w:numPr>
          <w:ilvl w:val="4"/>
          <w:numId w:val="1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Comissão Eleitoral</w:t>
      </w:r>
    </w:p>
    <w:p w14:paraId="58531D56" w14:textId="3CCD58C4" w:rsidR="00371758" w:rsidRPr="00D16E1E" w:rsidRDefault="00371758" w:rsidP="009E5597">
      <w:pPr>
        <w:pStyle w:val="PargrafodaLista"/>
        <w:widowControl/>
        <w:numPr>
          <w:ilvl w:val="4"/>
          <w:numId w:val="1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Acompanhar Substituição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0" w:name="_Toc12290439"/>
      <w:bookmarkStart w:id="11" w:name="_Toc23266189"/>
      <w:bookmarkStart w:id="12" w:name="_Toc44670616"/>
      <w:r>
        <w:t>MENSAGENS</w:t>
      </w:r>
      <w:bookmarkEnd w:id="10"/>
      <w:bookmarkEnd w:id="11"/>
      <w:bookmarkEnd w:id="12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3" w:name="_Ref23434261"/>
          </w:p>
        </w:tc>
        <w:bookmarkEnd w:id="13"/>
        <w:tc>
          <w:tcPr>
            <w:tcW w:w="5293" w:type="dxa"/>
          </w:tcPr>
          <w:p w14:paraId="3AEEEF62" w14:textId="4622499A" w:rsidR="002927EC" w:rsidRDefault="008C2FB6" w:rsidP="00BB5290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>a), som</w:t>
            </w:r>
            <w:r w:rsidR="00BB5290">
              <w:rPr>
                <w:rFonts w:cs="Arial"/>
                <w:sz w:val="18"/>
                <w:szCs w:val="18"/>
              </w:rPr>
              <w:t xml:space="preserve">ente membros de comissão </w:t>
            </w:r>
            <w:r>
              <w:rPr>
                <w:rFonts w:cs="Arial"/>
                <w:sz w:val="18"/>
                <w:szCs w:val="18"/>
              </w:rPr>
              <w:t>na eleição vigente podem acessar est</w:t>
            </w:r>
            <w:r w:rsidR="00BB5290">
              <w:rPr>
                <w:rFonts w:cs="Arial"/>
                <w:sz w:val="18"/>
                <w:szCs w:val="18"/>
              </w:rPr>
              <w:t>e menu.</w:t>
            </w:r>
            <w:bookmarkStart w:id="14" w:name="_GoBack"/>
            <w:bookmarkEnd w:id="14"/>
          </w:p>
        </w:tc>
        <w:tc>
          <w:tcPr>
            <w:tcW w:w="1409" w:type="dxa"/>
          </w:tcPr>
          <w:p w14:paraId="7B62570B" w14:textId="54799D8E" w:rsidR="002927EC" w:rsidRPr="000126F0" w:rsidRDefault="008C2FB6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4AA85CE9" w:rsidR="002927EC" w:rsidRPr="000126F0" w:rsidRDefault="008C2FB6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4670617"/>
      <w:r>
        <w:t>INFORMAÇÕES COMPLEMENTARES</w:t>
      </w:r>
      <w:bookmarkEnd w:id="15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C27CF" w14:textId="77777777" w:rsidR="00180964" w:rsidRDefault="00180964">
      <w:r>
        <w:separator/>
      </w:r>
    </w:p>
    <w:p w14:paraId="2F9002C6" w14:textId="77777777" w:rsidR="00180964" w:rsidRDefault="00180964"/>
  </w:endnote>
  <w:endnote w:type="continuationSeparator" w:id="0">
    <w:p w14:paraId="6C1DB154" w14:textId="77777777" w:rsidR="00180964" w:rsidRDefault="00180964">
      <w:r>
        <w:continuationSeparator/>
      </w:r>
    </w:p>
    <w:p w14:paraId="4A28DA20" w14:textId="77777777" w:rsidR="00180964" w:rsidRDefault="001809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B5290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0B2F1" w14:textId="77777777" w:rsidR="00180964" w:rsidRDefault="00180964">
      <w:r>
        <w:separator/>
      </w:r>
    </w:p>
    <w:p w14:paraId="089DBC71" w14:textId="77777777" w:rsidR="00180964" w:rsidRDefault="00180964"/>
  </w:footnote>
  <w:footnote w:type="continuationSeparator" w:id="0">
    <w:p w14:paraId="58A66AEB" w14:textId="77777777" w:rsidR="00180964" w:rsidRDefault="00180964">
      <w:r>
        <w:continuationSeparator/>
      </w:r>
    </w:p>
    <w:p w14:paraId="03609BC2" w14:textId="77777777" w:rsidR="00180964" w:rsidRDefault="001809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pt;height:40.55pt" o:ole="">
                <v:imagedata r:id="rId1" o:title=""/>
              </v:shape>
              <o:OLEObject Type="Embed" ProgID="PBrush" ShapeID="_x0000_i1025" DrawAspect="Content" ObjectID="_1655535771" r:id="rId2"/>
            </w:object>
          </w:r>
        </w:p>
      </w:tc>
      <w:tc>
        <w:tcPr>
          <w:tcW w:w="4111" w:type="dxa"/>
          <w:vAlign w:val="center"/>
        </w:tcPr>
        <w:p w14:paraId="2CC77D67" w14:textId="7489671A" w:rsidR="005819CB" w:rsidRPr="00C6532E" w:rsidRDefault="00371758" w:rsidP="00371758">
          <w:pPr>
            <w:pStyle w:val="Cabealho"/>
            <w:jc w:val="center"/>
            <w:rPr>
              <w:rFonts w:ascii="Verdana" w:hAnsi="Verdana"/>
            </w:rPr>
          </w:pPr>
          <w:r>
            <w:t>HST- 178</w:t>
          </w:r>
          <w:r w:rsidR="005819CB">
            <w:t xml:space="preserve"> – </w:t>
          </w:r>
          <w:r>
            <w:t>Validar Acesso ao menu Comissão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513BA"/>
    <w:multiLevelType w:val="multilevel"/>
    <w:tmpl w:val="17AC6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24"/>
  </w:num>
  <w:num w:numId="5">
    <w:abstractNumId w:val="7"/>
  </w:num>
  <w:num w:numId="6">
    <w:abstractNumId w:val="14"/>
  </w:num>
  <w:num w:numId="7">
    <w:abstractNumId w:val="18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9"/>
  </w:num>
  <w:num w:numId="15">
    <w:abstractNumId w:val="22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114D"/>
    <w:rsid w:val="00051354"/>
    <w:rsid w:val="000514D4"/>
    <w:rsid w:val="0005285F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48FD"/>
    <w:rsid w:val="000E57EF"/>
    <w:rsid w:val="000E5F1F"/>
    <w:rsid w:val="000E6B5B"/>
    <w:rsid w:val="000F2EC9"/>
    <w:rsid w:val="000F6540"/>
    <w:rsid w:val="000F6CA7"/>
    <w:rsid w:val="000F6EF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029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0964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1F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37BE"/>
    <w:rsid w:val="00247683"/>
    <w:rsid w:val="00251B1C"/>
    <w:rsid w:val="00254507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0BC6"/>
    <w:rsid w:val="002D17F1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1758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B6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1D8C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B15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1DFC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B75D3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2FB6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7EFF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64A8"/>
    <w:rsid w:val="00927FDD"/>
    <w:rsid w:val="0093416A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544B"/>
    <w:rsid w:val="00957A91"/>
    <w:rsid w:val="009605C0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597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48BF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D1284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5290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3FF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7FBF"/>
    <w:rsid w:val="00C901B0"/>
    <w:rsid w:val="00C9045A"/>
    <w:rsid w:val="00C90968"/>
    <w:rsid w:val="00C91B26"/>
    <w:rsid w:val="00C92AC3"/>
    <w:rsid w:val="00C946B7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3242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E12F-5D33-4866-BBC4-CE0C2C14D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13077</TotalTime>
  <Pages>4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2439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509</cp:revision>
  <cp:lastPrinted>2006-08-08T20:14:00Z</cp:lastPrinted>
  <dcterms:created xsi:type="dcterms:W3CDTF">2019-10-17T13:46:00Z</dcterms:created>
  <dcterms:modified xsi:type="dcterms:W3CDTF">2020-07-06T13:16:00Z</dcterms:modified>
</cp:coreProperties>
</file>