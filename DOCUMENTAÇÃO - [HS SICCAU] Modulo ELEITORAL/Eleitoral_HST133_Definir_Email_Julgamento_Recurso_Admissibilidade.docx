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3B613F8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B07463">
        <w:rPr>
          <w:sz w:val="52"/>
          <w:szCs w:val="52"/>
        </w:rPr>
        <w:t>13</w:t>
      </w:r>
      <w:r w:rsidR="004D64E2">
        <w:rPr>
          <w:sz w:val="52"/>
          <w:szCs w:val="52"/>
        </w:rPr>
        <w:t>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  <w:r w:rsidR="00B07463">
        <w:rPr>
          <w:sz w:val="52"/>
          <w:szCs w:val="52"/>
        </w:rPr>
        <w:t>Julgamento</w:t>
      </w:r>
      <w:r w:rsidR="004D64E2">
        <w:rPr>
          <w:sz w:val="52"/>
          <w:szCs w:val="52"/>
        </w:rPr>
        <w:t xml:space="preserve"> Recurso</w:t>
      </w:r>
      <w:r w:rsidR="00B07463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F9B3BEC" w:rsidR="00A735A5" w:rsidRPr="00BA5059" w:rsidRDefault="00B07463" w:rsidP="008C18E2">
            <w:pPr>
              <w:jc w:val="center"/>
            </w:pPr>
            <w:r>
              <w:t>07</w:t>
            </w:r>
            <w:r w:rsidR="00B41C91">
              <w:t>/</w:t>
            </w:r>
            <w:r>
              <w:t>04</w:t>
            </w:r>
            <w:r w:rsidR="00B41C91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64CBC992" w:rsidR="00A735A5" w:rsidRPr="00BA5059" w:rsidRDefault="00B07463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CB4E39B" w14:textId="5CCE6040" w:rsidR="00CE07E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156304" w:history="1">
        <w:r w:rsidR="00CE07EF" w:rsidRPr="0025507F">
          <w:rPr>
            <w:rStyle w:val="Hyperlink"/>
            <w:noProof/>
          </w:rPr>
          <w:t>HST-131 – Definir E-mail Julgamento Admissibilidade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_Toc37156304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328C6CE1" w14:textId="49974258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5" w:history="1">
        <w:r w:rsidR="00CE07EF" w:rsidRPr="0025507F">
          <w:rPr>
            <w:rStyle w:val="Hyperlink"/>
            <w:noProof/>
          </w:rPr>
          <w:t>COMO Administrador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_Toc37156305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5039B6B9" w14:textId="3B5638B3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6" w:history="1">
        <w:r w:rsidR="00CE07EF" w:rsidRPr="0025507F">
          <w:rPr>
            <w:rStyle w:val="Hyperlink"/>
            <w:noProof/>
          </w:rPr>
          <w:t>QUERO parametrizar o número de registros de e-mail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_Toc37156306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5123BFE2" w14:textId="4A29237F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7" w:history="1">
        <w:r w:rsidR="00CE07EF" w:rsidRPr="0025507F">
          <w:rPr>
            <w:rStyle w:val="Hyperlink"/>
            <w:noProof/>
          </w:rPr>
          <w:t>PARA a atividade secundária referentes à admissibilidade de denúncia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_Toc37156307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6385116C" w14:textId="1C2777C9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8" w:history="1">
        <w:r w:rsidR="00CE07EF" w:rsidRPr="0025507F">
          <w:rPr>
            <w:rStyle w:val="Hyperlink"/>
            <w:noProof/>
          </w:rPr>
          <w:t>PROTÓTIPO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_Toc37156308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02FA51A7" w14:textId="100161A7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9" w:history="1">
        <w:r w:rsidR="00CE07EF" w:rsidRPr="0025507F">
          <w:rPr>
            <w:rStyle w:val="Hyperlink"/>
            <w:noProof/>
          </w:rPr>
          <w:t>CRITÉRIOS DE ACEITE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_Toc37156309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6</w:t>
        </w:r>
        <w:r w:rsidR="00CE07EF">
          <w:rPr>
            <w:noProof/>
            <w:webHidden/>
          </w:rPr>
          <w:fldChar w:fldCharType="end"/>
        </w:r>
      </w:hyperlink>
    </w:p>
    <w:p w14:paraId="581B18FB" w14:textId="5641748A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10" w:history="1">
        <w:r w:rsidR="00CE07EF" w:rsidRPr="0025507F">
          <w:rPr>
            <w:rStyle w:val="Hyperlink"/>
            <w:noProof/>
          </w:rPr>
          <w:t>MENSAGENS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_Toc37156310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7</w:t>
        </w:r>
        <w:r w:rsidR="00CE07EF">
          <w:rPr>
            <w:noProof/>
            <w:webHidden/>
          </w:rPr>
          <w:fldChar w:fldCharType="end"/>
        </w:r>
      </w:hyperlink>
    </w:p>
    <w:p w14:paraId="229A408F" w14:textId="3E101555" w:rsidR="00CE07EF" w:rsidRDefault="00F1020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11" w:history="1">
        <w:r w:rsidR="00CE07EF" w:rsidRPr="0025507F">
          <w:rPr>
            <w:rStyle w:val="Hyperlink"/>
            <w:noProof/>
          </w:rPr>
          <w:t>INFORMAÇÕES COMPLEMENTARES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_Toc37156311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7</w:t>
        </w:r>
        <w:r w:rsidR="00CE07EF">
          <w:rPr>
            <w:noProof/>
            <w:webHidden/>
          </w:rPr>
          <w:fldChar w:fldCharType="end"/>
        </w:r>
      </w:hyperlink>
    </w:p>
    <w:p w14:paraId="46621B27" w14:textId="12AB83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1ED710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156304"/>
      <w:r w:rsidR="00DE50A5">
        <w:lastRenderedPageBreak/>
        <w:t>HST-</w:t>
      </w:r>
      <w:r w:rsidR="00774D65">
        <w:t>13</w:t>
      </w:r>
      <w:r w:rsidR="00037C38">
        <w:t>3</w:t>
      </w:r>
      <w:r w:rsidR="00D175C7">
        <w:t xml:space="preserve"> – </w:t>
      </w:r>
      <w:r w:rsidR="00CF5DAB">
        <w:t xml:space="preserve">Definir E-mail </w:t>
      </w:r>
      <w:r w:rsidR="00774D65">
        <w:t>Julgamento</w:t>
      </w:r>
      <w:r w:rsidR="00037C38">
        <w:t xml:space="preserve"> Recurso</w:t>
      </w:r>
      <w:r w:rsidR="00774D65">
        <w:t xml:space="preserve"> Admissibilidade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156305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156306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64E983E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156307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referentes </w:t>
      </w:r>
      <w:r w:rsidR="008F5B17">
        <w:rPr>
          <w:b w:val="0"/>
        </w:rPr>
        <w:t>à admissibilidade de denúncia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7156308"/>
      <w:r>
        <w:t>PROTÓTIPO</w:t>
      </w:r>
      <w:bookmarkEnd w:id="8"/>
      <w:bookmarkEnd w:id="9"/>
    </w:p>
    <w:p w14:paraId="4AD30F2F" w14:textId="41C94201" w:rsidR="00D471A9" w:rsidRDefault="008B4665" w:rsidP="0068683D">
      <w:pPr>
        <w:pStyle w:val="EstiloPrototipo3"/>
        <w:numPr>
          <w:ilvl w:val="0"/>
          <w:numId w:val="6"/>
        </w:numPr>
      </w:pPr>
      <w:bookmarkStart w:id="10" w:name="_Ref26355842"/>
      <w:r>
        <w:t>Definir E-mail</w:t>
      </w:r>
      <w:r w:rsidR="00A37138">
        <w:t xml:space="preserve"> – Admissibilidade da Denúncia</w:t>
      </w:r>
      <w:r w:rsidR="0068683D">
        <w:t>:</w:t>
      </w:r>
      <w:bookmarkEnd w:id="10"/>
    </w:p>
    <w:p w14:paraId="5257A3E4" w14:textId="2C79033E" w:rsidR="00A37138" w:rsidRDefault="00A37138" w:rsidP="00A37138">
      <w:pPr>
        <w:pStyle w:val="EstiloPrototipo3"/>
        <w:ind w:left="720"/>
      </w:pPr>
    </w:p>
    <w:p w14:paraId="585D05C0" w14:textId="392002D2" w:rsidR="00A37138" w:rsidRDefault="00F56573" w:rsidP="00A37138">
      <w:pPr>
        <w:pStyle w:val="EstiloPrototipo3"/>
        <w:ind w:left="720"/>
      </w:pPr>
      <w:r>
        <w:rPr>
          <w:noProof/>
        </w:rPr>
        <w:drawing>
          <wp:inline distT="0" distB="0" distL="0" distR="0" wp14:anchorId="1C19156C" wp14:editId="184E1964">
            <wp:extent cx="4140413" cy="477544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64E" w14:textId="60F603DE" w:rsidR="00353CEF" w:rsidRDefault="00353CEF" w:rsidP="00471F93">
      <w:pPr>
        <w:pStyle w:val="EstiloPrototipo3"/>
        <w:jc w:val="center"/>
      </w:pPr>
    </w:p>
    <w:p w14:paraId="05EE9FDB" w14:textId="4C607BC5" w:rsidR="00981360" w:rsidRDefault="00981360" w:rsidP="00D1699F">
      <w:pPr>
        <w:pStyle w:val="EstiloPrototipo3"/>
      </w:pPr>
    </w:p>
    <w:p w14:paraId="2E7739CD" w14:textId="77777777" w:rsidR="00981360" w:rsidRDefault="00981360" w:rsidP="00981360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proofErr w:type="spellStart"/>
            <w:r>
              <w:rPr>
                <w:sz w:val="18"/>
                <w:szCs w:val="18"/>
              </w:rPr>
              <w:t>populado</w:t>
            </w:r>
            <w:proofErr w:type="spellEnd"/>
            <w:r>
              <w:rPr>
                <w:sz w:val="18"/>
                <w:szCs w:val="18"/>
              </w:rPr>
              <w:t xml:space="preserve">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3AA1E8D1" w:rsidR="00835B26" w:rsidRDefault="001E2F17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10</w:t>
            </w:r>
            <w:r w:rsidR="00835B26">
              <w:rPr>
                <w:sz w:val="18"/>
                <w:szCs w:val="18"/>
              </w:rPr>
              <w:t>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lastRenderedPageBreak/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7156309"/>
      <w:r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4408335D" w:rsidR="007B51A7" w:rsidRDefault="00A445C1" w:rsidP="00B951D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3231D">
        <w:rPr>
          <w:position w:val="3"/>
        </w:rPr>
        <w:t xml:space="preserve">“Admissibilidade da Denúncia” </w:t>
      </w:r>
      <w:r w:rsidR="006801D5" w:rsidRPr="006801D5">
        <w:rPr>
          <w:b/>
          <w:position w:val="3"/>
        </w:rPr>
        <w:t>Eleitoral_HST126_Julgar_Recurso_Admissibilidade_Corporativo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68EDC46B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3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DB5FB0" w:rsidRPr="00415028">
        <w:rPr>
          <w:b/>
          <w:bCs/>
          <w:color w:val="auto"/>
        </w:rPr>
        <w:t>4.1</w:t>
      </w:r>
      <w:r w:rsidR="00932680">
        <w:rPr>
          <w:b/>
          <w:bCs/>
          <w:color w:val="auto"/>
        </w:rPr>
        <w:t>5 -</w:t>
      </w:r>
      <w:r w:rsidR="00932680" w:rsidRPr="00932680">
        <w:rPr>
          <w:b/>
          <w:bCs/>
          <w:color w:val="auto"/>
        </w:rPr>
        <w:t xml:space="preserve"> </w:t>
      </w:r>
      <w:r w:rsidR="00932680" w:rsidRPr="00CA45AB">
        <w:rPr>
          <w:b/>
          <w:bCs/>
          <w:color w:val="auto"/>
        </w:rPr>
        <w:t>Julgar do Recurso de Admissibilidade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CE4FDB">
        <w:rPr>
          <w:position w:val="3"/>
        </w:rPr>
        <w:t>8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3"/>
    </w:p>
    <w:p w14:paraId="6AF8693D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01:</w:t>
      </w:r>
      <w:r>
        <w:rPr>
          <w:position w:val="3"/>
        </w:rPr>
        <w:t xml:space="preserve"> Envia e-mail para o coordenador CE ou CEN, informando que ele possui uma denúncia julgada provida pelo assessor CE e que ele precisa selecionar um relator para a denúncia; </w:t>
      </w:r>
    </w:p>
    <w:p w14:paraId="56EA3116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02:</w:t>
      </w:r>
      <w:r>
        <w:rPr>
          <w:position w:val="3"/>
        </w:rPr>
        <w:t xml:space="preserve"> Envia e-mail para o assessor CEN informando que ele julgou a denúncia;</w:t>
      </w:r>
    </w:p>
    <w:p w14:paraId="7169F06E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03:</w:t>
      </w:r>
      <w:r>
        <w:rPr>
          <w:position w:val="3"/>
        </w:rPr>
        <w:t xml:space="preserve"> Envia e-mail para o assessor CE ou CEN a cada 24h caso a denúncia provida ainda não possua um relator.</w:t>
      </w:r>
    </w:p>
    <w:p w14:paraId="0839AB31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04:</w:t>
      </w:r>
      <w:r>
        <w:rPr>
          <w:position w:val="3"/>
        </w:rPr>
        <w:t xml:space="preserve"> Envia e-mail para o denunciante informando que a denúncia foi admitida;</w:t>
      </w:r>
    </w:p>
    <w:p w14:paraId="27693AC3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05:</w:t>
      </w:r>
      <w:r>
        <w:rPr>
          <w:position w:val="3"/>
        </w:rPr>
        <w:t xml:space="preserve"> Envia e-mail para o denunciado informando que a denúncia foi admitida;</w:t>
      </w:r>
    </w:p>
    <w:p w14:paraId="7AC97114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lastRenderedPageBreak/>
        <w:t>Registro 0</w:t>
      </w:r>
      <w:r>
        <w:rPr>
          <w:b/>
          <w:bCs/>
          <w:position w:val="3"/>
        </w:rPr>
        <w:t>6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coordenador CEN, informando que a denúncia foi julgada improvida; </w:t>
      </w:r>
    </w:p>
    <w:p w14:paraId="1D03F65E" w14:textId="77777777" w:rsidR="000D00C6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</w:t>
      </w:r>
      <w:r>
        <w:rPr>
          <w:b/>
          <w:bCs/>
          <w:position w:val="3"/>
        </w:rPr>
        <w:t>7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assessor CEN, informando que ele julgou a denúncia improvida;</w:t>
      </w:r>
    </w:p>
    <w:p w14:paraId="3C0F2F6B" w14:textId="77777777" w:rsidR="000D00C6" w:rsidRPr="00154239" w:rsidRDefault="000D00C6" w:rsidP="000D00C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08:</w:t>
      </w:r>
      <w:r>
        <w:rPr>
          <w:position w:val="3"/>
        </w:rPr>
        <w:t xml:space="preserve"> Envia e-mail para quem cadastrou a denúncia com o </w:t>
      </w:r>
      <w:proofErr w:type="spellStart"/>
      <w:r>
        <w:rPr>
          <w:position w:val="3"/>
        </w:rPr>
        <w:t>improvimento</w:t>
      </w:r>
      <w:proofErr w:type="spellEnd"/>
      <w:r>
        <w:rPr>
          <w:position w:val="3"/>
        </w:rPr>
        <w:t xml:space="preserve"> da denúncia.</w:t>
      </w: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7156310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3A584DD" w:rsidR="00525BFE" w:rsidRPr="006271D7" w:rsidRDefault="001E2F17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altera</w:t>
            </w:r>
            <w:bookmarkStart w:id="18" w:name="_GoBack"/>
            <w:bookmarkEnd w:id="18"/>
            <w:r w:rsidR="008979AB">
              <w:rPr>
                <w:rFonts w:cs="Arial"/>
                <w:sz w:val="18"/>
                <w:szCs w:val="18"/>
              </w:rPr>
              <w:t>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798187"/>
          </w:p>
        </w:tc>
        <w:bookmarkEnd w:id="19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7156311"/>
      <w:r>
        <w:t>INFORMAÇÕES COMPLEMENTARES</w:t>
      </w:r>
      <w:bookmarkEnd w:id="20"/>
    </w:p>
    <w:p w14:paraId="3DAA7060" w14:textId="3AAAA4ED" w:rsidR="0098403F" w:rsidRDefault="0098403F" w:rsidP="0098403F">
      <w:r>
        <w:t>História relacionada:</w:t>
      </w:r>
    </w:p>
    <w:p w14:paraId="169DF43A" w14:textId="62A74A94" w:rsidR="00992F3D" w:rsidRDefault="00992F3D" w:rsidP="008979AB">
      <w:pPr>
        <w:pStyle w:val="PargrafodaLista"/>
        <w:numPr>
          <w:ilvl w:val="0"/>
          <w:numId w:val="36"/>
        </w:numPr>
      </w:pPr>
      <w:r w:rsidRPr="00A91BF3">
        <w:t>Eleitoral_HST05</w:t>
      </w:r>
      <w:proofErr w:type="gramStart"/>
      <w:r w:rsidRPr="00A91BF3">
        <w:t>_Consultar</w:t>
      </w:r>
      <w:proofErr w:type="gramEnd"/>
      <w:r w:rsidRPr="00A91BF3">
        <w:t>_Eleicao</w:t>
      </w:r>
    </w:p>
    <w:p w14:paraId="46E4F66B" w14:textId="7AB521E0" w:rsidR="003B7260" w:rsidRPr="00A91BF3" w:rsidRDefault="003B7260" w:rsidP="008979AB">
      <w:pPr>
        <w:pStyle w:val="PargrafodaLista"/>
        <w:numPr>
          <w:ilvl w:val="0"/>
          <w:numId w:val="36"/>
        </w:numPr>
      </w:pPr>
      <w:r w:rsidRPr="003B7260">
        <w:t>Eleitoral_HST113</w:t>
      </w:r>
      <w:proofErr w:type="gramStart"/>
      <w:r w:rsidRPr="003B7260">
        <w:t>_Julgar</w:t>
      </w:r>
      <w:proofErr w:type="gramEnd"/>
      <w:r w:rsidRPr="003B7260">
        <w:t>_Admissibilidade_Corporativo</w:t>
      </w:r>
    </w:p>
    <w:sectPr w:rsidR="003B7260" w:rsidRPr="00A91BF3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8F7AC" w14:textId="77777777" w:rsidR="00F1020A" w:rsidRDefault="00F1020A">
      <w:r>
        <w:separator/>
      </w:r>
    </w:p>
    <w:p w14:paraId="43C2569A" w14:textId="77777777" w:rsidR="00F1020A" w:rsidRDefault="00F1020A"/>
  </w:endnote>
  <w:endnote w:type="continuationSeparator" w:id="0">
    <w:p w14:paraId="257378EF" w14:textId="77777777" w:rsidR="00F1020A" w:rsidRDefault="00F1020A">
      <w:r>
        <w:continuationSeparator/>
      </w:r>
    </w:p>
    <w:p w14:paraId="59F31F72" w14:textId="77777777" w:rsidR="00F1020A" w:rsidRDefault="00F10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E2F17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EA71F" w14:textId="77777777" w:rsidR="00F1020A" w:rsidRDefault="00F1020A">
      <w:r>
        <w:separator/>
      </w:r>
    </w:p>
    <w:p w14:paraId="62FE5230" w14:textId="77777777" w:rsidR="00F1020A" w:rsidRDefault="00F1020A"/>
  </w:footnote>
  <w:footnote w:type="continuationSeparator" w:id="0">
    <w:p w14:paraId="187B70F7" w14:textId="77777777" w:rsidR="00F1020A" w:rsidRDefault="00F1020A">
      <w:r>
        <w:continuationSeparator/>
      </w:r>
    </w:p>
    <w:p w14:paraId="52A960E9" w14:textId="77777777" w:rsidR="00F1020A" w:rsidRDefault="00F102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pt" o:ole="">
                <v:imagedata r:id="rId1" o:title=""/>
              </v:shape>
              <o:OLEObject Type="Embed" ProgID="PBrush" ShapeID="_x0000_i1025" DrawAspect="Content" ObjectID="_1652794860" r:id="rId2"/>
            </w:object>
          </w:r>
        </w:p>
      </w:tc>
      <w:tc>
        <w:tcPr>
          <w:tcW w:w="4111" w:type="dxa"/>
          <w:vAlign w:val="center"/>
        </w:tcPr>
        <w:p w14:paraId="2CC77D67" w14:textId="4CD05E60" w:rsidR="004B0230" w:rsidRPr="00C6532E" w:rsidRDefault="00716A1B" w:rsidP="00716A1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B07463">
            <w:t>13</w:t>
          </w:r>
          <w:r w:rsidR="00037C38">
            <w:t>3</w:t>
          </w:r>
          <w:r w:rsidR="004B0230">
            <w:t xml:space="preserve"> – Definir E-mail </w:t>
          </w:r>
          <w:r w:rsidR="00B07463">
            <w:t xml:space="preserve">Julgamento </w:t>
          </w:r>
          <w:r w:rsidR="00037C38">
            <w:t xml:space="preserve">Recurso </w:t>
          </w:r>
          <w:r w:rsidR="00B07463">
            <w:t>Admissibilidade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37C38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09B"/>
    <w:rsid w:val="000B38E9"/>
    <w:rsid w:val="000B624B"/>
    <w:rsid w:val="000C03AE"/>
    <w:rsid w:val="000C0B01"/>
    <w:rsid w:val="000C4D66"/>
    <w:rsid w:val="000C795C"/>
    <w:rsid w:val="000D00C6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2F17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76996"/>
    <w:rsid w:val="00382B08"/>
    <w:rsid w:val="00384A0A"/>
    <w:rsid w:val="003903A9"/>
    <w:rsid w:val="00390DEF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260"/>
    <w:rsid w:val="003B7779"/>
    <w:rsid w:val="003C0368"/>
    <w:rsid w:val="003C0C12"/>
    <w:rsid w:val="003C1EAF"/>
    <w:rsid w:val="003C4CF8"/>
    <w:rsid w:val="003D5767"/>
    <w:rsid w:val="003D7C9E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41F6B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35CC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60DE"/>
    <w:rsid w:val="004D64E2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283A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01D5"/>
    <w:rsid w:val="006830CD"/>
    <w:rsid w:val="0068683D"/>
    <w:rsid w:val="006959CB"/>
    <w:rsid w:val="00696BC0"/>
    <w:rsid w:val="006A1688"/>
    <w:rsid w:val="006A1D14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4D65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20A8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2680"/>
    <w:rsid w:val="0093416A"/>
    <w:rsid w:val="00935198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1C2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2F3D"/>
    <w:rsid w:val="0099498B"/>
    <w:rsid w:val="00995DB3"/>
    <w:rsid w:val="009976C0"/>
    <w:rsid w:val="00997D16"/>
    <w:rsid w:val="00997E0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68F9"/>
    <w:rsid w:val="009D7690"/>
    <w:rsid w:val="009E58CB"/>
    <w:rsid w:val="009E75B1"/>
    <w:rsid w:val="009F1056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1BF3"/>
    <w:rsid w:val="00A9241D"/>
    <w:rsid w:val="00A9333C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752"/>
    <w:rsid w:val="00AE2C48"/>
    <w:rsid w:val="00AE4111"/>
    <w:rsid w:val="00AE554A"/>
    <w:rsid w:val="00AE7AA6"/>
    <w:rsid w:val="00AF5B91"/>
    <w:rsid w:val="00B01AC2"/>
    <w:rsid w:val="00B07463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951D3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186"/>
    <w:rsid w:val="00C43395"/>
    <w:rsid w:val="00C43FA7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07EF"/>
    <w:rsid w:val="00CE1061"/>
    <w:rsid w:val="00CE176F"/>
    <w:rsid w:val="00CE4FDB"/>
    <w:rsid w:val="00CE5FEF"/>
    <w:rsid w:val="00CE655D"/>
    <w:rsid w:val="00CE6CF0"/>
    <w:rsid w:val="00CF00CB"/>
    <w:rsid w:val="00CF0247"/>
    <w:rsid w:val="00CF1562"/>
    <w:rsid w:val="00CF2771"/>
    <w:rsid w:val="00CF2CB0"/>
    <w:rsid w:val="00CF4DA8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22A2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4470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5FB0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020A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266FE"/>
    <w:rsid w:val="00F30992"/>
    <w:rsid w:val="00F31CBA"/>
    <w:rsid w:val="00F32A73"/>
    <w:rsid w:val="00F331F9"/>
    <w:rsid w:val="00F35C39"/>
    <w:rsid w:val="00F36312"/>
    <w:rsid w:val="00F406B1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573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588C1-F12F-4BCE-91DF-ED7CE68E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311</TotalTime>
  <Pages>7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5363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72</cp:revision>
  <cp:lastPrinted>2006-08-08T20:14:00Z</cp:lastPrinted>
  <dcterms:created xsi:type="dcterms:W3CDTF">2019-12-26T17:25:00Z</dcterms:created>
  <dcterms:modified xsi:type="dcterms:W3CDTF">2020-06-04T19:55:00Z</dcterms:modified>
</cp:coreProperties>
</file>