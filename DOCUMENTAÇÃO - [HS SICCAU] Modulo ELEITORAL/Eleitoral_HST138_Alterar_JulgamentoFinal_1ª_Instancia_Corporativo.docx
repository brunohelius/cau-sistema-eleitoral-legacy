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3188DA2A" w:rsidR="00A735A5" w:rsidRPr="002519E3" w:rsidRDefault="00825F00">
      <w:pPr>
        <w:pStyle w:val="TituloDocumento"/>
        <w:rPr>
          <w:sz w:val="52"/>
          <w:szCs w:val="52"/>
        </w:rPr>
      </w:pPr>
      <w:r w:rsidRPr="002519E3">
        <w:rPr>
          <w:sz w:val="52"/>
          <w:szCs w:val="52"/>
        </w:rPr>
        <w:fldChar w:fldCharType="begin"/>
      </w:r>
      <w:r w:rsidR="00C03F98" w:rsidRPr="002519E3">
        <w:rPr>
          <w:sz w:val="52"/>
          <w:szCs w:val="52"/>
        </w:rPr>
        <w:instrText xml:space="preserve"> ASK  NomeCasoUso "Inserir a identificaç</w:instrText>
      </w:r>
      <w:r w:rsidR="00C03F98" w:rsidRPr="002519E3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2519E3">
        <w:rPr>
          <w:sz w:val="52"/>
          <w:szCs w:val="52"/>
        </w:rPr>
        <w:fldChar w:fldCharType="separate"/>
      </w:r>
      <w:bookmarkStart w:id="0" w:name="NomeCasoUso"/>
      <w:r w:rsidR="00C03F98" w:rsidRPr="002519E3">
        <w:rPr>
          <w:sz w:val="52"/>
          <w:szCs w:val="52"/>
        </w:rPr>
        <w:t>### - Nome do Caso de Uso</w:t>
      </w:r>
      <w:bookmarkEnd w:id="0"/>
      <w:r w:rsidRPr="002519E3">
        <w:rPr>
          <w:sz w:val="52"/>
          <w:szCs w:val="52"/>
        </w:rPr>
        <w:fldChar w:fldCharType="end"/>
      </w:r>
      <w:r w:rsidR="00C3388A" w:rsidRPr="002519E3">
        <w:rPr>
          <w:sz w:val="52"/>
          <w:szCs w:val="52"/>
        </w:rPr>
        <w:t>HST</w:t>
      </w:r>
      <w:r w:rsidR="00597006">
        <w:rPr>
          <w:sz w:val="52"/>
          <w:szCs w:val="52"/>
        </w:rPr>
        <w:t>138</w:t>
      </w:r>
      <w:r w:rsidR="00C3388A" w:rsidRPr="002519E3">
        <w:rPr>
          <w:sz w:val="52"/>
          <w:szCs w:val="52"/>
        </w:rPr>
        <w:t>-</w:t>
      </w:r>
      <w:r w:rsidR="00AC1451" w:rsidRPr="002519E3">
        <w:rPr>
          <w:sz w:val="52"/>
          <w:szCs w:val="52"/>
        </w:rPr>
        <w:t xml:space="preserve"> </w:t>
      </w:r>
      <w:r w:rsidR="00597006">
        <w:rPr>
          <w:sz w:val="52"/>
          <w:szCs w:val="52"/>
        </w:rPr>
        <w:t>Alterar</w:t>
      </w:r>
      <w:r w:rsidR="00824FA5" w:rsidRPr="002519E3">
        <w:rPr>
          <w:sz w:val="52"/>
          <w:szCs w:val="52"/>
        </w:rPr>
        <w:t xml:space="preserve"> </w:t>
      </w:r>
      <w:r w:rsidR="00241B02" w:rsidRPr="002519E3">
        <w:rPr>
          <w:sz w:val="52"/>
          <w:szCs w:val="52"/>
        </w:rPr>
        <w:t>Julga</w:t>
      </w:r>
      <w:r w:rsidR="00BE74DC" w:rsidRPr="002519E3">
        <w:rPr>
          <w:sz w:val="52"/>
          <w:szCs w:val="52"/>
        </w:rPr>
        <w:t>mento</w:t>
      </w:r>
      <w:r w:rsidR="00D6740F" w:rsidRPr="002519E3">
        <w:rPr>
          <w:sz w:val="52"/>
          <w:szCs w:val="52"/>
        </w:rPr>
        <w:t xml:space="preserve"> </w:t>
      </w:r>
      <w:r w:rsidR="00824FA5" w:rsidRPr="002519E3">
        <w:rPr>
          <w:sz w:val="52"/>
          <w:szCs w:val="52"/>
        </w:rPr>
        <w:t xml:space="preserve">Final das Chapas 1ª Instância </w:t>
      </w:r>
      <w:r w:rsidR="00D6740F" w:rsidRPr="002519E3">
        <w:rPr>
          <w:sz w:val="52"/>
          <w:szCs w:val="52"/>
        </w:rPr>
        <w:t xml:space="preserve">– </w:t>
      </w:r>
      <w:r w:rsidR="00A96CC0" w:rsidRPr="002519E3">
        <w:rPr>
          <w:sz w:val="52"/>
          <w:szCs w:val="52"/>
        </w:rPr>
        <w:t>C</w:t>
      </w:r>
      <w:r w:rsidR="00985B57" w:rsidRPr="002519E3">
        <w:rPr>
          <w:sz w:val="52"/>
          <w:szCs w:val="52"/>
        </w:rPr>
        <w:t>orporativo</w:t>
      </w:r>
    </w:p>
    <w:p w14:paraId="5ECACC84" w14:textId="0710FF88" w:rsidR="00AF2B52" w:rsidRPr="002519E3" w:rsidRDefault="00825F00" w:rsidP="00AF2B52">
      <w:pPr>
        <w:pStyle w:val="NomeProjeto"/>
      </w:pPr>
      <w:r w:rsidRPr="002519E3">
        <w:fldChar w:fldCharType="begin"/>
      </w:r>
      <w:r w:rsidR="00A735A5" w:rsidRPr="002519E3">
        <w:instrText xml:space="preserve"> ASK  NomePr</w:instrText>
      </w:r>
      <w:r w:rsidR="00C03F98" w:rsidRPr="002519E3">
        <w:instrText>oduto</w:instrText>
      </w:r>
      <w:r w:rsidR="00A735A5" w:rsidRPr="002519E3">
        <w:instrText xml:space="preserve"> "Informe o nome do </w:instrText>
      </w:r>
      <w:r w:rsidR="00C03F98" w:rsidRPr="002519E3">
        <w:instrText>produto</w:instrText>
      </w:r>
      <w:r w:rsidR="00A735A5" w:rsidRPr="002519E3">
        <w:instrText xml:space="preserve">"  \* MERGEFORMAT </w:instrText>
      </w:r>
      <w:r w:rsidRPr="002519E3">
        <w:fldChar w:fldCharType="separate"/>
      </w:r>
      <w:bookmarkStart w:id="1" w:name="NomeProjeto"/>
      <w:bookmarkStart w:id="2" w:name="NomeProduto"/>
      <w:r w:rsidR="00C03F98" w:rsidRPr="002519E3">
        <w:t>&lt;Nome do Produto&gt;</w:t>
      </w:r>
      <w:bookmarkEnd w:id="1"/>
      <w:bookmarkEnd w:id="2"/>
      <w:r w:rsidRPr="002519E3">
        <w:fldChar w:fldCharType="end"/>
      </w:r>
      <w:r w:rsidR="008E139D" w:rsidRPr="002519E3">
        <w:t xml:space="preserve">Sistema </w:t>
      </w:r>
      <w:r w:rsidR="00675004" w:rsidRPr="002519E3">
        <w:t>Processo Eleitoral</w:t>
      </w:r>
    </w:p>
    <w:p w14:paraId="5A8E73EC" w14:textId="19F2A185" w:rsidR="00A735A5" w:rsidRPr="002519E3" w:rsidRDefault="00825F00">
      <w:pPr>
        <w:pStyle w:val="NomeCliente"/>
      </w:pPr>
      <w:r w:rsidRPr="002519E3">
        <w:fldChar w:fldCharType="begin"/>
      </w:r>
      <w:r w:rsidR="00A735A5" w:rsidRPr="002519E3">
        <w:instrText xml:space="preserve"> ASK  NomeCliente "Informe o nome do cliente"  \* MERGEFORMAT </w:instrText>
      </w:r>
      <w:r w:rsidRPr="002519E3">
        <w:fldChar w:fldCharType="separate"/>
      </w:r>
      <w:bookmarkStart w:id="3" w:name="NomeCliente"/>
      <w:r w:rsidR="00C03F98" w:rsidRPr="002519E3">
        <w:t>&lt;Nome do cliente&gt;</w:t>
      </w:r>
      <w:bookmarkEnd w:id="3"/>
      <w:r w:rsidRPr="002519E3">
        <w:fldChar w:fldCharType="end"/>
      </w:r>
      <w:r w:rsidR="00FA0C73" w:rsidRPr="002519E3">
        <w:t>CAU</w:t>
      </w:r>
    </w:p>
    <w:p w14:paraId="26020D1D" w14:textId="77777777" w:rsidR="00A735A5" w:rsidRPr="002519E3" w:rsidRDefault="00A735A5">
      <w:pPr>
        <w:pStyle w:val="NomeCliente"/>
        <w:sectPr w:rsidR="00A735A5" w:rsidRPr="002519E3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2519E3" w:rsidRDefault="00E25943" w:rsidP="00E25943">
      <w:pPr>
        <w:pStyle w:val="Dica"/>
        <w:spacing w:after="0"/>
      </w:pPr>
    </w:p>
    <w:p w14:paraId="09D3AC62" w14:textId="77777777" w:rsidR="00A735A5" w:rsidRPr="002519E3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2519E3">
        <w:br w:type="page"/>
      </w:r>
      <w:r w:rsidRPr="002519E3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2519E3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2519E3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2519E3" w:rsidRDefault="00A735A5">
            <w:pPr>
              <w:jc w:val="center"/>
              <w:rPr>
                <w:b/>
                <w:bCs/>
              </w:rPr>
            </w:pPr>
            <w:r w:rsidRPr="002519E3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2519E3" w:rsidRDefault="00A735A5">
            <w:pPr>
              <w:jc w:val="center"/>
              <w:rPr>
                <w:b/>
                <w:bCs/>
              </w:rPr>
            </w:pPr>
            <w:r w:rsidRPr="002519E3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2519E3" w:rsidRDefault="00A735A5">
            <w:pPr>
              <w:jc w:val="center"/>
              <w:rPr>
                <w:b/>
                <w:bCs/>
              </w:rPr>
            </w:pPr>
            <w:r w:rsidRPr="002519E3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2519E3" w:rsidRDefault="00A735A5">
            <w:pPr>
              <w:jc w:val="center"/>
              <w:rPr>
                <w:b/>
                <w:bCs/>
              </w:rPr>
            </w:pPr>
            <w:r w:rsidRPr="002519E3">
              <w:rPr>
                <w:b/>
                <w:bCs/>
              </w:rPr>
              <w:t>Observações</w:t>
            </w:r>
          </w:p>
        </w:tc>
      </w:tr>
      <w:tr w:rsidR="00D45825" w:rsidRPr="002519E3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2519E3" w:rsidRDefault="00076318">
            <w:pPr>
              <w:jc w:val="center"/>
            </w:pPr>
            <w:r w:rsidRPr="002519E3">
              <w:t>1.0</w:t>
            </w:r>
          </w:p>
        </w:tc>
        <w:tc>
          <w:tcPr>
            <w:tcW w:w="1425" w:type="dxa"/>
            <w:vAlign w:val="bottom"/>
          </w:tcPr>
          <w:p w14:paraId="3828512A" w14:textId="3410D5D8" w:rsidR="00A735A5" w:rsidRPr="002519E3" w:rsidRDefault="00597006" w:rsidP="00597006">
            <w:pPr>
              <w:jc w:val="center"/>
            </w:pPr>
            <w:r>
              <w:t>23</w:t>
            </w:r>
            <w:r w:rsidR="005D249C" w:rsidRPr="002519E3">
              <w:t>/</w:t>
            </w:r>
            <w:r w:rsidR="008F1424" w:rsidRPr="002519E3">
              <w:t>0</w:t>
            </w:r>
            <w:r>
              <w:t>4</w:t>
            </w:r>
            <w:r w:rsidR="00076318" w:rsidRPr="002519E3">
              <w:t>/20</w:t>
            </w:r>
            <w:r w:rsidR="008F1424" w:rsidRPr="002519E3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2519E3" w:rsidRDefault="00675004" w:rsidP="00675004">
            <w:pPr>
              <w:ind w:left="169"/>
              <w:jc w:val="left"/>
            </w:pPr>
            <w:r w:rsidRPr="002519E3"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2519E3" w:rsidRDefault="00076318">
            <w:pPr>
              <w:ind w:left="174"/>
              <w:jc w:val="left"/>
            </w:pPr>
            <w:r w:rsidRPr="002519E3">
              <w:t>Criação da história.</w:t>
            </w:r>
          </w:p>
        </w:tc>
      </w:tr>
    </w:tbl>
    <w:p w14:paraId="7FCD6DB3" w14:textId="77777777" w:rsidR="00A735A5" w:rsidRPr="002519E3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2519E3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2519E3">
        <w:rPr>
          <w:rFonts w:cs="Arial"/>
          <w:b/>
          <w:szCs w:val="22"/>
        </w:rPr>
        <w:tab/>
      </w:r>
    </w:p>
    <w:p w14:paraId="369485E7" w14:textId="77777777" w:rsidR="00A4247F" w:rsidRPr="002519E3" w:rsidRDefault="00A4247F" w:rsidP="00A4247F">
      <w:pPr>
        <w:rPr>
          <w:rFonts w:cs="Arial"/>
          <w:szCs w:val="22"/>
        </w:rPr>
      </w:pPr>
    </w:p>
    <w:p w14:paraId="7AE1C47C" w14:textId="220F2DB5" w:rsidR="00A4247F" w:rsidRPr="002519E3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2519E3">
        <w:rPr>
          <w:rFonts w:cs="Arial"/>
          <w:szCs w:val="22"/>
        </w:rPr>
        <w:tab/>
      </w:r>
    </w:p>
    <w:p w14:paraId="423BB385" w14:textId="77777777" w:rsidR="00A4247F" w:rsidRPr="002519E3" w:rsidRDefault="00A4247F" w:rsidP="00A4247F">
      <w:pPr>
        <w:rPr>
          <w:rFonts w:cs="Arial"/>
          <w:szCs w:val="22"/>
        </w:rPr>
      </w:pPr>
    </w:p>
    <w:p w14:paraId="0762D381" w14:textId="77777777" w:rsidR="00A4247F" w:rsidRPr="002519E3" w:rsidRDefault="00A4247F" w:rsidP="00A4247F">
      <w:pPr>
        <w:rPr>
          <w:rFonts w:cs="Arial"/>
          <w:szCs w:val="22"/>
        </w:rPr>
      </w:pPr>
    </w:p>
    <w:p w14:paraId="7558BBB3" w14:textId="77777777" w:rsidR="00A4247F" w:rsidRPr="002519E3" w:rsidRDefault="00A4247F" w:rsidP="00A4247F">
      <w:pPr>
        <w:rPr>
          <w:rFonts w:cs="Arial"/>
          <w:szCs w:val="22"/>
        </w:rPr>
      </w:pPr>
    </w:p>
    <w:p w14:paraId="6825B8F0" w14:textId="77777777" w:rsidR="00A4247F" w:rsidRPr="002519E3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2519E3" w:rsidRDefault="00A4247F" w:rsidP="00A4247F">
      <w:pPr>
        <w:tabs>
          <w:tab w:val="left" w:pos="420"/>
        </w:tabs>
        <w:rPr>
          <w:rFonts w:cs="Arial"/>
          <w:szCs w:val="22"/>
        </w:rPr>
      </w:pPr>
      <w:r w:rsidRPr="002519E3">
        <w:rPr>
          <w:rFonts w:cs="Arial"/>
          <w:szCs w:val="22"/>
        </w:rPr>
        <w:tab/>
      </w:r>
    </w:p>
    <w:p w14:paraId="22CC31A1" w14:textId="77777777" w:rsidR="00A735A5" w:rsidRPr="002519E3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2519E3">
        <w:rPr>
          <w:rFonts w:cs="Arial"/>
          <w:szCs w:val="22"/>
        </w:rPr>
        <w:br w:type="page"/>
      </w:r>
      <w:r w:rsidRPr="002519E3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2519E3" w:rsidRDefault="00A735A5">
      <w:pPr>
        <w:jc w:val="center"/>
        <w:rPr>
          <w:rFonts w:cs="Arial"/>
          <w:b/>
          <w:szCs w:val="22"/>
        </w:rPr>
      </w:pPr>
    </w:p>
    <w:p w14:paraId="2B7E50CB" w14:textId="77777777" w:rsidR="007B72D7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2519E3">
        <w:fldChar w:fldCharType="begin"/>
      </w:r>
      <w:r w:rsidR="00A735A5" w:rsidRPr="002519E3">
        <w:instrText xml:space="preserve"> TOC \o "1-2" \h \z \u </w:instrText>
      </w:r>
      <w:r w:rsidRPr="002519E3">
        <w:fldChar w:fldCharType="separate"/>
      </w:r>
      <w:hyperlink w:anchor="_Toc39595212" w:history="1">
        <w:r w:rsidR="007B72D7" w:rsidRPr="00437287">
          <w:rPr>
            <w:rStyle w:val="Hyperlink"/>
            <w:noProof/>
          </w:rPr>
          <w:t>HST-138– Alterar Julgamento Final – 1ª Instância</w:t>
        </w:r>
        <w:r w:rsidR="007B72D7">
          <w:rPr>
            <w:noProof/>
            <w:webHidden/>
          </w:rPr>
          <w:tab/>
        </w:r>
        <w:r w:rsidR="007B72D7">
          <w:rPr>
            <w:noProof/>
            <w:webHidden/>
          </w:rPr>
          <w:fldChar w:fldCharType="begin"/>
        </w:r>
        <w:r w:rsidR="007B72D7">
          <w:rPr>
            <w:noProof/>
            <w:webHidden/>
          </w:rPr>
          <w:instrText xml:space="preserve"> PAGEREF _Toc39595212 \h </w:instrText>
        </w:r>
        <w:r w:rsidR="007B72D7">
          <w:rPr>
            <w:noProof/>
            <w:webHidden/>
          </w:rPr>
        </w:r>
        <w:r w:rsidR="007B72D7">
          <w:rPr>
            <w:noProof/>
            <w:webHidden/>
          </w:rPr>
          <w:fldChar w:fldCharType="separate"/>
        </w:r>
        <w:r w:rsidR="007B72D7">
          <w:rPr>
            <w:noProof/>
            <w:webHidden/>
          </w:rPr>
          <w:t>4</w:t>
        </w:r>
        <w:r w:rsidR="007B72D7">
          <w:rPr>
            <w:noProof/>
            <w:webHidden/>
          </w:rPr>
          <w:fldChar w:fldCharType="end"/>
        </w:r>
      </w:hyperlink>
    </w:p>
    <w:p w14:paraId="27EE4A6C" w14:textId="77777777" w:rsidR="007B72D7" w:rsidRDefault="00E8032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95213" w:history="1">
        <w:r w:rsidR="007B72D7" w:rsidRPr="00437287">
          <w:rPr>
            <w:rStyle w:val="Hyperlink"/>
            <w:noProof/>
          </w:rPr>
          <w:t>COMO Corporativo</w:t>
        </w:r>
        <w:r w:rsidR="007B72D7">
          <w:rPr>
            <w:noProof/>
            <w:webHidden/>
          </w:rPr>
          <w:tab/>
        </w:r>
        <w:r w:rsidR="007B72D7">
          <w:rPr>
            <w:noProof/>
            <w:webHidden/>
          </w:rPr>
          <w:fldChar w:fldCharType="begin"/>
        </w:r>
        <w:r w:rsidR="007B72D7">
          <w:rPr>
            <w:noProof/>
            <w:webHidden/>
          </w:rPr>
          <w:instrText xml:space="preserve"> PAGEREF _Toc39595213 \h </w:instrText>
        </w:r>
        <w:r w:rsidR="007B72D7">
          <w:rPr>
            <w:noProof/>
            <w:webHidden/>
          </w:rPr>
        </w:r>
        <w:r w:rsidR="007B72D7">
          <w:rPr>
            <w:noProof/>
            <w:webHidden/>
          </w:rPr>
          <w:fldChar w:fldCharType="separate"/>
        </w:r>
        <w:r w:rsidR="007B72D7">
          <w:rPr>
            <w:noProof/>
            <w:webHidden/>
          </w:rPr>
          <w:t>4</w:t>
        </w:r>
        <w:r w:rsidR="007B72D7">
          <w:rPr>
            <w:noProof/>
            <w:webHidden/>
          </w:rPr>
          <w:fldChar w:fldCharType="end"/>
        </w:r>
      </w:hyperlink>
    </w:p>
    <w:p w14:paraId="7BA9E06E" w14:textId="77777777" w:rsidR="007B72D7" w:rsidRDefault="00E8032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95214" w:history="1">
        <w:r w:rsidR="007B72D7" w:rsidRPr="00437287">
          <w:rPr>
            <w:rStyle w:val="Hyperlink"/>
            <w:noProof/>
          </w:rPr>
          <w:t>PARA alterar o julgamento das Chapas da eleição.</w:t>
        </w:r>
        <w:r w:rsidR="007B72D7">
          <w:rPr>
            <w:noProof/>
            <w:webHidden/>
          </w:rPr>
          <w:tab/>
        </w:r>
        <w:r w:rsidR="007B72D7">
          <w:rPr>
            <w:noProof/>
            <w:webHidden/>
          </w:rPr>
          <w:fldChar w:fldCharType="begin"/>
        </w:r>
        <w:r w:rsidR="007B72D7">
          <w:rPr>
            <w:noProof/>
            <w:webHidden/>
          </w:rPr>
          <w:instrText xml:space="preserve"> PAGEREF _Toc39595214 \h </w:instrText>
        </w:r>
        <w:r w:rsidR="007B72D7">
          <w:rPr>
            <w:noProof/>
            <w:webHidden/>
          </w:rPr>
        </w:r>
        <w:r w:rsidR="007B72D7">
          <w:rPr>
            <w:noProof/>
            <w:webHidden/>
          </w:rPr>
          <w:fldChar w:fldCharType="separate"/>
        </w:r>
        <w:r w:rsidR="007B72D7">
          <w:rPr>
            <w:noProof/>
            <w:webHidden/>
          </w:rPr>
          <w:t>4</w:t>
        </w:r>
        <w:r w:rsidR="007B72D7">
          <w:rPr>
            <w:noProof/>
            <w:webHidden/>
          </w:rPr>
          <w:fldChar w:fldCharType="end"/>
        </w:r>
      </w:hyperlink>
    </w:p>
    <w:p w14:paraId="3F13DBF0" w14:textId="77777777" w:rsidR="007B72D7" w:rsidRDefault="00E8032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95215" w:history="1">
        <w:r w:rsidR="007B72D7" w:rsidRPr="00437287">
          <w:rPr>
            <w:rStyle w:val="Hyperlink"/>
            <w:noProof/>
          </w:rPr>
          <w:t>PROTÓTIPO</w:t>
        </w:r>
        <w:r w:rsidR="007B72D7">
          <w:rPr>
            <w:noProof/>
            <w:webHidden/>
          </w:rPr>
          <w:tab/>
        </w:r>
        <w:r w:rsidR="007B72D7">
          <w:rPr>
            <w:noProof/>
            <w:webHidden/>
          </w:rPr>
          <w:fldChar w:fldCharType="begin"/>
        </w:r>
        <w:r w:rsidR="007B72D7">
          <w:rPr>
            <w:noProof/>
            <w:webHidden/>
          </w:rPr>
          <w:instrText xml:space="preserve"> PAGEREF _Toc39595215 \h </w:instrText>
        </w:r>
        <w:r w:rsidR="007B72D7">
          <w:rPr>
            <w:noProof/>
            <w:webHidden/>
          </w:rPr>
        </w:r>
        <w:r w:rsidR="007B72D7">
          <w:rPr>
            <w:noProof/>
            <w:webHidden/>
          </w:rPr>
          <w:fldChar w:fldCharType="separate"/>
        </w:r>
        <w:r w:rsidR="007B72D7">
          <w:rPr>
            <w:noProof/>
            <w:webHidden/>
          </w:rPr>
          <w:t>4</w:t>
        </w:r>
        <w:r w:rsidR="007B72D7">
          <w:rPr>
            <w:noProof/>
            <w:webHidden/>
          </w:rPr>
          <w:fldChar w:fldCharType="end"/>
        </w:r>
      </w:hyperlink>
    </w:p>
    <w:p w14:paraId="77E96951" w14:textId="77777777" w:rsidR="007B72D7" w:rsidRDefault="00E8032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95216" w:history="1">
        <w:r w:rsidR="007B72D7" w:rsidRPr="00437287">
          <w:rPr>
            <w:rStyle w:val="Hyperlink"/>
            <w:noProof/>
          </w:rPr>
          <w:t>CRITÉRIOS DE ACEITE</w:t>
        </w:r>
        <w:r w:rsidR="007B72D7">
          <w:rPr>
            <w:noProof/>
            <w:webHidden/>
          </w:rPr>
          <w:tab/>
        </w:r>
        <w:r w:rsidR="007B72D7">
          <w:rPr>
            <w:noProof/>
            <w:webHidden/>
          </w:rPr>
          <w:fldChar w:fldCharType="begin"/>
        </w:r>
        <w:r w:rsidR="007B72D7">
          <w:rPr>
            <w:noProof/>
            <w:webHidden/>
          </w:rPr>
          <w:instrText xml:space="preserve"> PAGEREF _Toc39595216 \h </w:instrText>
        </w:r>
        <w:r w:rsidR="007B72D7">
          <w:rPr>
            <w:noProof/>
            <w:webHidden/>
          </w:rPr>
        </w:r>
        <w:r w:rsidR="007B72D7">
          <w:rPr>
            <w:noProof/>
            <w:webHidden/>
          </w:rPr>
          <w:fldChar w:fldCharType="separate"/>
        </w:r>
        <w:r w:rsidR="007B72D7">
          <w:rPr>
            <w:noProof/>
            <w:webHidden/>
          </w:rPr>
          <w:t>9</w:t>
        </w:r>
        <w:r w:rsidR="007B72D7">
          <w:rPr>
            <w:noProof/>
            <w:webHidden/>
          </w:rPr>
          <w:fldChar w:fldCharType="end"/>
        </w:r>
      </w:hyperlink>
    </w:p>
    <w:p w14:paraId="507A2E2E" w14:textId="77777777" w:rsidR="007B72D7" w:rsidRDefault="00E8032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95217" w:history="1">
        <w:r w:rsidR="007B72D7" w:rsidRPr="00437287">
          <w:rPr>
            <w:rStyle w:val="Hyperlink"/>
            <w:noProof/>
          </w:rPr>
          <w:t>INFORMAÇÕES COMPLEMENTARES</w:t>
        </w:r>
        <w:r w:rsidR="007B72D7">
          <w:rPr>
            <w:noProof/>
            <w:webHidden/>
          </w:rPr>
          <w:tab/>
        </w:r>
        <w:r w:rsidR="007B72D7">
          <w:rPr>
            <w:noProof/>
            <w:webHidden/>
          </w:rPr>
          <w:fldChar w:fldCharType="begin"/>
        </w:r>
        <w:r w:rsidR="007B72D7">
          <w:rPr>
            <w:noProof/>
            <w:webHidden/>
          </w:rPr>
          <w:instrText xml:space="preserve"> PAGEREF _Toc39595217 \h </w:instrText>
        </w:r>
        <w:r w:rsidR="007B72D7">
          <w:rPr>
            <w:noProof/>
            <w:webHidden/>
          </w:rPr>
        </w:r>
        <w:r w:rsidR="007B72D7">
          <w:rPr>
            <w:noProof/>
            <w:webHidden/>
          </w:rPr>
          <w:fldChar w:fldCharType="separate"/>
        </w:r>
        <w:r w:rsidR="007B72D7">
          <w:rPr>
            <w:noProof/>
            <w:webHidden/>
          </w:rPr>
          <w:t>19</w:t>
        </w:r>
        <w:r w:rsidR="007B72D7">
          <w:rPr>
            <w:noProof/>
            <w:webHidden/>
          </w:rPr>
          <w:fldChar w:fldCharType="end"/>
        </w:r>
      </w:hyperlink>
    </w:p>
    <w:p w14:paraId="46621B27" w14:textId="77777777" w:rsidR="00A735A5" w:rsidRPr="002519E3" w:rsidRDefault="00825F00">
      <w:r w:rsidRPr="002519E3">
        <w:fldChar w:fldCharType="end"/>
      </w:r>
    </w:p>
    <w:p w14:paraId="3CB87937" w14:textId="77777777" w:rsidR="00A735A5" w:rsidRPr="002519E3" w:rsidRDefault="00A735A5">
      <w:pPr>
        <w:pStyle w:val="Dica"/>
      </w:pPr>
    </w:p>
    <w:p w14:paraId="0C0F08DA" w14:textId="0CC40569" w:rsidR="00A735A5" w:rsidRPr="002519E3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2519E3">
        <w:br w:type="page"/>
      </w:r>
      <w:bookmarkStart w:id="4" w:name="_Toc39595212"/>
      <w:r w:rsidR="00CE176F" w:rsidRPr="002519E3">
        <w:lastRenderedPageBreak/>
        <w:t>HST</w:t>
      </w:r>
      <w:r w:rsidR="00C03F98" w:rsidRPr="002519E3">
        <w:t>-</w:t>
      </w:r>
      <w:r w:rsidR="007A726C">
        <w:t>138</w:t>
      </w:r>
      <w:r w:rsidR="0035649F" w:rsidRPr="002519E3">
        <w:t xml:space="preserve">– </w:t>
      </w:r>
      <w:r w:rsidR="007A726C">
        <w:t xml:space="preserve">Alterar </w:t>
      </w:r>
      <w:r w:rsidR="008258A3" w:rsidRPr="002519E3">
        <w:t>Julga</w:t>
      </w:r>
      <w:r w:rsidR="00BE74DC" w:rsidRPr="002519E3">
        <w:t>mento</w:t>
      </w:r>
      <w:r w:rsidR="00D6740F" w:rsidRPr="002519E3">
        <w:t xml:space="preserve"> </w:t>
      </w:r>
      <w:r w:rsidR="007A726C">
        <w:t>Final – 1ª Instância</w:t>
      </w:r>
      <w:bookmarkEnd w:id="4"/>
    </w:p>
    <w:p w14:paraId="37D34CD1" w14:textId="57204F9B" w:rsidR="002B1554" w:rsidRPr="002519E3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5" w:name="_Toc39595213"/>
      <w:r w:rsidRPr="002519E3">
        <w:t>COMO</w:t>
      </w:r>
      <w:r w:rsidR="00C64B05" w:rsidRPr="002519E3">
        <w:t xml:space="preserve"> </w:t>
      </w:r>
      <w:r w:rsidR="00A96CC0" w:rsidRPr="002519E3">
        <w:rPr>
          <w:b w:val="0"/>
        </w:rPr>
        <w:t>Corporativo</w:t>
      </w:r>
      <w:bookmarkEnd w:id="5"/>
    </w:p>
    <w:p w14:paraId="405BA23E" w14:textId="54B61F46" w:rsidR="005D249C" w:rsidRPr="002519E3" w:rsidRDefault="00CE176F" w:rsidP="005D249C">
      <w:pPr>
        <w:pStyle w:val="EstiloPrototipo3"/>
      </w:pPr>
      <w:r w:rsidRPr="002519E3">
        <w:t>QUERO</w:t>
      </w:r>
      <w:r w:rsidR="005A4527" w:rsidRPr="002519E3">
        <w:t xml:space="preserve"> </w:t>
      </w:r>
      <w:r w:rsidR="001C0B4F" w:rsidRPr="002519E3">
        <w:rPr>
          <w:b w:val="0"/>
        </w:rPr>
        <w:t xml:space="preserve">acessar </w:t>
      </w:r>
      <w:r w:rsidR="00D9142C" w:rsidRPr="002519E3">
        <w:rPr>
          <w:b w:val="0"/>
        </w:rPr>
        <w:t>as chapas criada</w:t>
      </w:r>
      <w:r w:rsidR="00EE5DB4">
        <w:rPr>
          <w:b w:val="0"/>
        </w:rPr>
        <w:t>;</w:t>
      </w:r>
    </w:p>
    <w:p w14:paraId="38E7497A" w14:textId="3A71EB0B" w:rsidR="00A735A5" w:rsidRPr="002519E3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39595214"/>
      <w:r w:rsidRPr="002519E3">
        <w:t>PAR</w:t>
      </w:r>
      <w:r w:rsidR="00CE176F" w:rsidRPr="002519E3">
        <w:t>A</w:t>
      </w:r>
      <w:r w:rsidR="005A4527" w:rsidRPr="002519E3">
        <w:t xml:space="preserve"> </w:t>
      </w:r>
      <w:r w:rsidR="007A726C" w:rsidRPr="007A726C">
        <w:rPr>
          <w:b w:val="0"/>
        </w:rPr>
        <w:t xml:space="preserve">alterar o </w:t>
      </w:r>
      <w:r w:rsidR="00BB45D0" w:rsidRPr="007A726C">
        <w:rPr>
          <w:b w:val="0"/>
        </w:rPr>
        <w:t>julga</w:t>
      </w:r>
      <w:r w:rsidR="007A726C" w:rsidRPr="007A726C">
        <w:rPr>
          <w:b w:val="0"/>
        </w:rPr>
        <w:t>mento</w:t>
      </w:r>
      <w:r w:rsidR="007A726C">
        <w:rPr>
          <w:b w:val="0"/>
        </w:rPr>
        <w:t xml:space="preserve"> das</w:t>
      </w:r>
      <w:r w:rsidR="00D9142C" w:rsidRPr="002519E3">
        <w:rPr>
          <w:b w:val="0"/>
        </w:rPr>
        <w:t xml:space="preserve"> Chapas da </w:t>
      </w:r>
      <w:r w:rsidR="00A96CC0" w:rsidRPr="002519E3">
        <w:rPr>
          <w:b w:val="0"/>
        </w:rPr>
        <w:t>eleição</w:t>
      </w:r>
      <w:r w:rsidR="00204372" w:rsidRPr="002519E3">
        <w:rPr>
          <w:b w:val="0"/>
        </w:rPr>
        <w:t>.</w:t>
      </w:r>
      <w:bookmarkEnd w:id="6"/>
    </w:p>
    <w:p w14:paraId="3F8EBB06" w14:textId="77777777" w:rsidR="00EF4113" w:rsidRPr="002519E3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2519E3" w:rsidRDefault="007569F0" w:rsidP="007569F0">
      <w:pPr>
        <w:pStyle w:val="Ttulo2"/>
        <w:numPr>
          <w:ilvl w:val="0"/>
          <w:numId w:val="0"/>
        </w:numPr>
      </w:pPr>
      <w:bookmarkStart w:id="8" w:name="_Toc39595215"/>
      <w:r w:rsidRPr="002519E3">
        <w:t>PROTÓTIPO</w:t>
      </w:r>
      <w:bookmarkEnd w:id="7"/>
      <w:bookmarkEnd w:id="8"/>
    </w:p>
    <w:p w14:paraId="1A100CBF" w14:textId="4DCEDED0" w:rsidR="00186FC5" w:rsidRPr="002519E3" w:rsidRDefault="007A726C" w:rsidP="000F4385">
      <w:pPr>
        <w:pStyle w:val="EstiloPrototipo3"/>
        <w:numPr>
          <w:ilvl w:val="0"/>
          <w:numId w:val="4"/>
        </w:numPr>
      </w:pPr>
      <w:bookmarkStart w:id="9" w:name="_Ref34061071"/>
      <w:bookmarkStart w:id="10" w:name="_Ref38554643"/>
      <w:bookmarkStart w:id="11" w:name="_Ref24976076"/>
      <w:bookmarkStart w:id="12" w:name="_Ref25850851"/>
      <w:bookmarkStart w:id="13" w:name="_Ref33801262"/>
      <w:bookmarkStart w:id="14" w:name="_Ref27754228"/>
      <w:r w:rsidRPr="007A726C">
        <w:rPr>
          <w:color w:val="31849B" w:themeColor="accent5" w:themeShade="BF"/>
        </w:rPr>
        <w:t>Acionador</w:t>
      </w:r>
      <w:r w:rsidRPr="002519E3">
        <w:t xml:space="preserve"> </w:t>
      </w:r>
      <w:r w:rsidR="00586536">
        <w:t>–</w:t>
      </w:r>
      <w:r>
        <w:t xml:space="preserve"> </w:t>
      </w:r>
      <w:bookmarkEnd w:id="9"/>
      <w:r w:rsidR="00586536">
        <w:t>Julgamento 1ª Instância</w:t>
      </w:r>
      <w:bookmarkEnd w:id="10"/>
      <w:r w:rsidR="00277261">
        <w:t xml:space="preserve"> - Indeferidos</w:t>
      </w:r>
    </w:p>
    <w:p w14:paraId="4F33E873" w14:textId="53B77D14" w:rsidR="00186FC5" w:rsidRDefault="00F43435" w:rsidP="00981861">
      <w:pPr>
        <w:pStyle w:val="EstiloPrototipo3"/>
        <w:ind w:left="284"/>
      </w:pPr>
      <w:r>
        <w:rPr>
          <w:noProof/>
        </w:rPr>
        <w:drawing>
          <wp:inline distT="0" distB="0" distL="0" distR="0" wp14:anchorId="41464F4B" wp14:editId="16BD34B0">
            <wp:extent cx="5760085" cy="5923280"/>
            <wp:effectExtent l="0" t="0" r="0" b="127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Concluida_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1B85" w14:textId="77777777" w:rsidR="000606E0" w:rsidRDefault="000606E0" w:rsidP="00981861">
      <w:pPr>
        <w:pStyle w:val="EstiloPrototipo3"/>
        <w:ind w:left="284"/>
      </w:pPr>
    </w:p>
    <w:p w14:paraId="1446B3B9" w14:textId="10858632" w:rsidR="00277261" w:rsidRDefault="00277261" w:rsidP="00981861">
      <w:pPr>
        <w:pStyle w:val="EstiloPrototipo3"/>
        <w:ind w:left="284"/>
      </w:pPr>
      <w:r w:rsidRPr="00277261">
        <w:rPr>
          <w:color w:val="31849B" w:themeColor="accent5" w:themeShade="BF"/>
        </w:rPr>
        <w:lastRenderedPageBreak/>
        <w:t>Acionador</w:t>
      </w:r>
      <w:r>
        <w:t xml:space="preserve"> - Julgamentos Deferidos</w:t>
      </w:r>
    </w:p>
    <w:p w14:paraId="4A1A93EB" w14:textId="35FB38F4" w:rsidR="00F43435" w:rsidRDefault="00F43435" w:rsidP="00981861">
      <w:pPr>
        <w:pStyle w:val="EstiloPrototipo3"/>
        <w:ind w:left="284"/>
      </w:pPr>
      <w:r>
        <w:rPr>
          <w:noProof/>
        </w:rPr>
        <w:drawing>
          <wp:inline distT="0" distB="0" distL="0" distR="0" wp14:anchorId="01C4B479" wp14:editId="7D0E985A">
            <wp:extent cx="5760085" cy="4590415"/>
            <wp:effectExtent l="0" t="0" r="0" b="63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Concluida_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BB91" w14:textId="77777777" w:rsidR="00F43435" w:rsidRDefault="00F43435" w:rsidP="00981861">
      <w:pPr>
        <w:pStyle w:val="EstiloPrototipo3"/>
        <w:ind w:left="284"/>
      </w:pPr>
    </w:p>
    <w:p w14:paraId="25026850" w14:textId="77777777" w:rsidR="00F43435" w:rsidRDefault="00F43435" w:rsidP="00981861">
      <w:pPr>
        <w:pStyle w:val="EstiloPrototipo3"/>
        <w:ind w:left="284"/>
      </w:pPr>
    </w:p>
    <w:p w14:paraId="6868989B" w14:textId="77777777" w:rsidR="00F43435" w:rsidRPr="002519E3" w:rsidRDefault="00F43435" w:rsidP="00981861">
      <w:pPr>
        <w:pStyle w:val="EstiloPrototipo3"/>
        <w:ind w:left="284"/>
      </w:pPr>
    </w:p>
    <w:p w14:paraId="08CB6C8F" w14:textId="2C1AFC73" w:rsidR="00945438" w:rsidRPr="00945438" w:rsidRDefault="00945438" w:rsidP="00945438">
      <w:pPr>
        <w:pStyle w:val="EstiloPrototipo3"/>
        <w:numPr>
          <w:ilvl w:val="0"/>
          <w:numId w:val="4"/>
        </w:numPr>
      </w:pPr>
      <w:bookmarkStart w:id="15" w:name="_Ref38629965"/>
      <w:bookmarkEnd w:id="11"/>
      <w:bookmarkEnd w:id="12"/>
      <w:bookmarkEnd w:id="13"/>
      <w:bookmarkEnd w:id="14"/>
      <w:r w:rsidRPr="00945438">
        <w:t>Pop-up para definir o tipo de alteração</w:t>
      </w:r>
      <w:bookmarkEnd w:id="15"/>
      <w:r w:rsidRPr="00945438">
        <w:t xml:space="preserve"> </w:t>
      </w:r>
    </w:p>
    <w:p w14:paraId="04471A06" w14:textId="5934E327" w:rsidR="00AB755F" w:rsidRDefault="00945438" w:rsidP="00945438">
      <w:pPr>
        <w:pStyle w:val="EstiloPrototipo3"/>
        <w:ind w:left="142"/>
        <w:rPr>
          <w:noProof/>
        </w:rPr>
      </w:pPr>
      <w:r>
        <w:rPr>
          <w:noProof/>
        </w:rPr>
        <w:drawing>
          <wp:inline distT="0" distB="0" distL="0" distR="0" wp14:anchorId="5CFB33B8" wp14:editId="1BF8E51A">
            <wp:extent cx="5760085" cy="2148840"/>
            <wp:effectExtent l="0" t="0" r="0" b="381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Concluida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58EA" w14:textId="77777777" w:rsidR="00945438" w:rsidRDefault="00945438" w:rsidP="00945438">
      <w:pPr>
        <w:pStyle w:val="EstiloPrototipo3"/>
        <w:ind w:left="142"/>
        <w:rPr>
          <w:noProof/>
        </w:rPr>
      </w:pPr>
    </w:p>
    <w:p w14:paraId="4BF92586" w14:textId="77777777" w:rsidR="00945438" w:rsidRDefault="00945438" w:rsidP="00945438">
      <w:pPr>
        <w:pStyle w:val="EstiloPrototipo3"/>
        <w:numPr>
          <w:ilvl w:val="0"/>
          <w:numId w:val="4"/>
        </w:numPr>
      </w:pPr>
      <w:bookmarkStart w:id="16" w:name="_Ref38629991"/>
      <w:r>
        <w:t>Julgar Indeferido</w:t>
      </w:r>
      <w:bookmarkEnd w:id="16"/>
    </w:p>
    <w:p w14:paraId="6170A014" w14:textId="0AC27FC3" w:rsidR="00945438" w:rsidRPr="00945438" w:rsidRDefault="00945438" w:rsidP="00945438">
      <w:pPr>
        <w:pStyle w:val="EstiloPrototipo3"/>
        <w:ind w:left="720"/>
      </w:pPr>
      <w:r>
        <w:rPr>
          <w:noProof/>
        </w:rPr>
        <w:drawing>
          <wp:inline distT="0" distB="0" distL="0" distR="0" wp14:anchorId="62AC14EF" wp14:editId="5D094758">
            <wp:extent cx="5141449" cy="7077075"/>
            <wp:effectExtent l="0" t="0" r="254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oncluida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366" cy="708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438">
        <w:t xml:space="preserve"> </w:t>
      </w:r>
    </w:p>
    <w:p w14:paraId="08BD4E47" w14:textId="77777777" w:rsidR="00945438" w:rsidRDefault="00945438" w:rsidP="00945438">
      <w:pPr>
        <w:pStyle w:val="EstiloPrototipo3"/>
        <w:ind w:left="142"/>
        <w:rPr>
          <w:noProof/>
        </w:rPr>
      </w:pPr>
    </w:p>
    <w:p w14:paraId="4B33561C" w14:textId="77777777" w:rsidR="009105CE" w:rsidRDefault="00945438" w:rsidP="00945438">
      <w:pPr>
        <w:pStyle w:val="EstiloPrototipo3"/>
        <w:ind w:left="142"/>
        <w:rPr>
          <w:noProof/>
        </w:rPr>
      </w:pPr>
      <w:r>
        <w:rPr>
          <w:noProof/>
        </w:rPr>
        <w:t xml:space="preserve">  </w:t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9105CE" w:rsidRPr="002519E3" w14:paraId="13675B94" w14:textId="77777777" w:rsidTr="00910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0B7B4734" w14:textId="77777777" w:rsidR="009105CE" w:rsidRPr="002519E3" w:rsidRDefault="009105CE" w:rsidP="009105CE">
            <w:pPr>
              <w:pStyle w:val="EstiloPrototipo3"/>
              <w:jc w:val="center"/>
            </w:pPr>
            <w:r w:rsidRPr="002519E3"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9105CE" w:rsidRPr="002519E3" w14:paraId="1310111D" w14:textId="77777777" w:rsidTr="0091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F30ED64" w14:textId="77777777" w:rsidR="009105CE" w:rsidRPr="002519E3" w:rsidRDefault="009105CE" w:rsidP="009105CE">
            <w:pPr>
              <w:pStyle w:val="EstiloPrototipo3"/>
              <w:jc w:val="center"/>
              <w:rPr>
                <w:sz w:val="24"/>
                <w:szCs w:val="24"/>
              </w:rPr>
            </w:pPr>
            <w:r w:rsidRPr="002519E3">
              <w:rPr>
                <w:sz w:val="24"/>
                <w:szCs w:val="24"/>
              </w:rPr>
              <w:t>Visualizar Chapas Por UF</w:t>
            </w:r>
          </w:p>
        </w:tc>
      </w:tr>
      <w:tr w:rsidR="009105CE" w:rsidRPr="002519E3" w14:paraId="5AD2F040" w14:textId="77777777" w:rsidTr="009105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6A6D3BB5" w14:textId="77777777" w:rsidR="009105CE" w:rsidRPr="002519E3" w:rsidRDefault="009105CE" w:rsidP="009105CE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7B98751A" w14:textId="77777777" w:rsidR="009105CE" w:rsidRPr="002519E3" w:rsidRDefault="009105CE" w:rsidP="009105CE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22D16B4C" w14:textId="77777777" w:rsidR="009105CE" w:rsidRPr="002519E3" w:rsidRDefault="009105CE" w:rsidP="009105CE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70DF808" w14:textId="77777777" w:rsidR="009105CE" w:rsidRPr="002519E3" w:rsidRDefault="009105CE" w:rsidP="009105CE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4DF1384D" w14:textId="77777777" w:rsidR="009105CE" w:rsidRPr="002519E3" w:rsidRDefault="009105CE" w:rsidP="009105CE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3A09C34E" w14:textId="77777777" w:rsidR="009105CE" w:rsidRPr="002519E3" w:rsidRDefault="009105CE" w:rsidP="009105CE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23965F4E" w14:textId="77777777" w:rsidR="009105CE" w:rsidRPr="002519E3" w:rsidRDefault="009105CE" w:rsidP="009105CE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Regra</w:t>
            </w:r>
          </w:p>
        </w:tc>
      </w:tr>
      <w:tr w:rsidR="009105CE" w:rsidRPr="002519E3" w14:paraId="29FDCEB6" w14:textId="77777777" w:rsidTr="0091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957BAF0" w14:textId="77777777" w:rsidR="009105CE" w:rsidRPr="002519E3" w:rsidRDefault="009105CE" w:rsidP="009105CE">
            <w:pPr>
              <w:pStyle w:val="PargrafodaLista"/>
              <w:numPr>
                <w:ilvl w:val="0"/>
                <w:numId w:val="1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5AB7468" w14:textId="2D66DA65" w:rsidR="009105CE" w:rsidRPr="002519E3" w:rsidRDefault="009105CE" w:rsidP="009105C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Selecione candidato</w:t>
            </w:r>
          </w:p>
        </w:tc>
        <w:tc>
          <w:tcPr>
            <w:tcW w:w="1306" w:type="dxa"/>
          </w:tcPr>
          <w:p w14:paraId="7D9DB735" w14:textId="5D216DF1" w:rsidR="009105CE" w:rsidRPr="002519E3" w:rsidRDefault="009105CE" w:rsidP="009105C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Componente para selecionar os candidatos para substituição</w:t>
            </w:r>
          </w:p>
        </w:tc>
        <w:tc>
          <w:tcPr>
            <w:tcW w:w="1246" w:type="dxa"/>
          </w:tcPr>
          <w:p w14:paraId="268A6F01" w14:textId="5589740C" w:rsidR="009105CE" w:rsidRPr="002519E3" w:rsidRDefault="009105CE" w:rsidP="009105C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6EC2D7F7" w14:textId="1535C448" w:rsidR="009105CE" w:rsidRPr="002519E3" w:rsidRDefault="009105CE" w:rsidP="009105CE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3E403A9" w14:textId="4AB7C26A" w:rsidR="009105CE" w:rsidRPr="002519E3" w:rsidRDefault="009105CE" w:rsidP="009105CE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D6D37A6" w14:textId="77777777" w:rsidR="009105CE" w:rsidRPr="002519E3" w:rsidRDefault="009105CE" w:rsidP="009105CE">
            <w:pPr>
              <w:pStyle w:val="PargrafodaLista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01FC9933" w14:textId="77777777" w:rsidR="009105CE" w:rsidRPr="002519E3" w:rsidRDefault="009105CE" w:rsidP="009105CE">
            <w:pPr>
              <w:pStyle w:val="PargrafodaLista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528DEE5A" w14:textId="77777777" w:rsidR="009105CE" w:rsidRPr="002519E3" w:rsidRDefault="009105CE" w:rsidP="009105CE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9105CE" w:rsidRPr="002519E3" w14:paraId="4DC77B00" w14:textId="77777777" w:rsidTr="009105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8EFE8B3" w14:textId="77777777" w:rsidR="009105CE" w:rsidRPr="002519E3" w:rsidRDefault="009105CE" w:rsidP="009105CE">
            <w:pPr>
              <w:pStyle w:val="PargrafodaLista"/>
              <w:numPr>
                <w:ilvl w:val="0"/>
                <w:numId w:val="1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6BEC090" w14:textId="4B6923AA" w:rsidR="009105CE" w:rsidRPr="002519E3" w:rsidRDefault="009105CE" w:rsidP="009105C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Resultados dos membros indicados para substituição</w:t>
            </w:r>
          </w:p>
        </w:tc>
        <w:tc>
          <w:tcPr>
            <w:tcW w:w="1306" w:type="dxa"/>
          </w:tcPr>
          <w:p w14:paraId="0EEE5498" w14:textId="0F9D3124" w:rsidR="009105CE" w:rsidRPr="002519E3" w:rsidRDefault="009105CE" w:rsidP="009105C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Grid com as informações dos membros que foram indicados para substituição na HST078</w:t>
            </w:r>
          </w:p>
        </w:tc>
        <w:tc>
          <w:tcPr>
            <w:tcW w:w="1246" w:type="dxa"/>
          </w:tcPr>
          <w:p w14:paraId="682FFD7E" w14:textId="77777777" w:rsidR="009105CE" w:rsidRPr="002519E3" w:rsidRDefault="009105CE" w:rsidP="009105C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41CC668" w14:textId="77777777" w:rsidR="009105CE" w:rsidRPr="002519E3" w:rsidRDefault="009105CE" w:rsidP="009105CE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EF45262" w14:textId="77777777" w:rsidR="009105CE" w:rsidRPr="002519E3" w:rsidRDefault="009105CE" w:rsidP="009105CE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E0941D4" w14:textId="77777777" w:rsidR="009105CE" w:rsidRPr="002519E3" w:rsidRDefault="009105CE" w:rsidP="009105CE">
            <w:pPr>
              <w:pStyle w:val="PargrafodaLista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Obrigatório: Não</w:t>
            </w:r>
          </w:p>
          <w:p w14:paraId="742F661D" w14:textId="77777777" w:rsidR="009105CE" w:rsidRPr="002519E3" w:rsidRDefault="009105CE" w:rsidP="009105CE">
            <w:pPr>
              <w:pStyle w:val="PargrafodaLista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596D495D" w14:textId="77777777" w:rsidR="009105CE" w:rsidRPr="002519E3" w:rsidRDefault="009105CE" w:rsidP="009105CE">
            <w:pPr>
              <w:spacing w:before="60" w:after="60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50A4651A" w14:textId="77777777" w:rsidR="009105CE" w:rsidRPr="002519E3" w:rsidRDefault="009105CE" w:rsidP="009105CE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9105CE" w:rsidRPr="002519E3" w14:paraId="5428B2DA" w14:textId="77777777" w:rsidTr="0091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8C67FB2" w14:textId="77777777" w:rsidR="009105CE" w:rsidRPr="002519E3" w:rsidRDefault="009105CE" w:rsidP="009105CE">
            <w:pPr>
              <w:pStyle w:val="PargrafodaLista"/>
              <w:numPr>
                <w:ilvl w:val="0"/>
                <w:numId w:val="1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7CCA724" w14:textId="775624A2" w:rsidR="009105CE" w:rsidRPr="002519E3" w:rsidRDefault="007201DF" w:rsidP="009105C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</w:t>
            </w:r>
          </w:p>
        </w:tc>
        <w:tc>
          <w:tcPr>
            <w:tcW w:w="1306" w:type="dxa"/>
          </w:tcPr>
          <w:p w14:paraId="2134C428" w14:textId="791047B6" w:rsidR="009105CE" w:rsidRPr="002519E3" w:rsidRDefault="007201DF" w:rsidP="009105CE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Campopara</w:t>
            </w:r>
            <w:proofErr w:type="spellEnd"/>
            <w:r>
              <w:rPr>
                <w:sz w:val="18"/>
                <w:szCs w:val="18"/>
              </w:rPr>
              <w:t xml:space="preserve"> que o ator possa incluir o texto do julgamento </w:t>
            </w:r>
          </w:p>
        </w:tc>
        <w:tc>
          <w:tcPr>
            <w:tcW w:w="1246" w:type="dxa"/>
          </w:tcPr>
          <w:p w14:paraId="7BC73C7D" w14:textId="77777777" w:rsidR="009105CE" w:rsidRPr="002519E3" w:rsidRDefault="009105CE" w:rsidP="009105CE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25687F00" w14:textId="77777777" w:rsidR="009105CE" w:rsidRPr="002519E3" w:rsidRDefault="009105CE" w:rsidP="009105C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34DCE0F7" w14:textId="77777777" w:rsidR="009105CE" w:rsidRPr="002519E3" w:rsidRDefault="009105CE" w:rsidP="009105CE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8AF45E4" w14:textId="77777777" w:rsidR="009105CE" w:rsidRPr="002519E3" w:rsidRDefault="009105CE" w:rsidP="009105CE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718ED5C" w14:textId="53B07C9C" w:rsidR="009105CE" w:rsidRPr="002519E3" w:rsidRDefault="009105CE" w:rsidP="009105CE">
            <w:pPr>
              <w:pStyle w:val="PargrafodaLista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 xml:space="preserve">Obrigatório: </w:t>
            </w:r>
            <w:r w:rsidR="007201DF">
              <w:rPr>
                <w:color w:val="000000" w:themeColor="text1"/>
                <w:sz w:val="18"/>
                <w:szCs w:val="18"/>
              </w:rPr>
              <w:t>sim</w:t>
            </w:r>
          </w:p>
          <w:p w14:paraId="3256985F" w14:textId="44BBEFDB" w:rsidR="009105CE" w:rsidRPr="002519E3" w:rsidRDefault="009105CE" w:rsidP="009105CE">
            <w:pPr>
              <w:pStyle w:val="PargrafodaLista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 xml:space="preserve">Somente Leitura: </w:t>
            </w:r>
            <w:r w:rsidR="007201DF">
              <w:rPr>
                <w:color w:val="000000" w:themeColor="text1"/>
                <w:sz w:val="18"/>
                <w:szCs w:val="18"/>
              </w:rPr>
              <w:t>Não</w:t>
            </w:r>
          </w:p>
          <w:p w14:paraId="3F2045F6" w14:textId="77777777" w:rsidR="009105CE" w:rsidRPr="002519E3" w:rsidRDefault="009105CE" w:rsidP="009105CE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7201DF" w:rsidRPr="002519E3" w14:paraId="3C567832" w14:textId="77777777" w:rsidTr="009105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8622FC9" w14:textId="77777777" w:rsidR="007201DF" w:rsidRPr="002519E3" w:rsidRDefault="007201DF" w:rsidP="007201DF">
            <w:pPr>
              <w:pStyle w:val="PargrafodaLista"/>
              <w:numPr>
                <w:ilvl w:val="0"/>
                <w:numId w:val="1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9CFFCA6" w14:textId="6DC3416A" w:rsidR="007201DF" w:rsidRPr="002519E3" w:rsidRDefault="007201DF" w:rsidP="007201D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3E099E">
              <w:rPr>
                <w:sz w:val="18"/>
                <w:szCs w:val="18"/>
              </w:rPr>
              <w:t>Documento</w:t>
            </w:r>
          </w:p>
        </w:tc>
        <w:tc>
          <w:tcPr>
            <w:tcW w:w="1306" w:type="dxa"/>
          </w:tcPr>
          <w:p w14:paraId="2B1C42D9" w14:textId="12E79602" w:rsidR="007201DF" w:rsidRPr="002519E3" w:rsidRDefault="007201DF" w:rsidP="007201DF">
            <w:pPr>
              <w:spacing w:before="60" w:after="60"/>
              <w:rPr>
                <w:sz w:val="18"/>
                <w:szCs w:val="18"/>
              </w:rPr>
            </w:pPr>
            <w:r w:rsidRPr="003E099E">
              <w:rPr>
                <w:sz w:val="18"/>
                <w:szCs w:val="18"/>
              </w:rPr>
              <w:t xml:space="preserve">Campo para realização Upload de arquivos caso seja necessário. </w:t>
            </w:r>
          </w:p>
        </w:tc>
        <w:tc>
          <w:tcPr>
            <w:tcW w:w="1246" w:type="dxa"/>
          </w:tcPr>
          <w:p w14:paraId="763D50CD" w14:textId="18776188" w:rsidR="007201DF" w:rsidRPr="002519E3" w:rsidRDefault="007201DF" w:rsidP="007201D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3E099E">
              <w:rPr>
                <w:sz w:val="18"/>
                <w:szCs w:val="18"/>
              </w:rPr>
              <w:t>Arquivo</w:t>
            </w:r>
          </w:p>
        </w:tc>
        <w:tc>
          <w:tcPr>
            <w:tcW w:w="1034" w:type="dxa"/>
          </w:tcPr>
          <w:p w14:paraId="2951BDBD" w14:textId="1740D43E" w:rsidR="007201DF" w:rsidRPr="002519E3" w:rsidRDefault="007201DF" w:rsidP="007201DF">
            <w:pPr>
              <w:jc w:val="center"/>
              <w:rPr>
                <w:sz w:val="18"/>
                <w:szCs w:val="18"/>
              </w:rPr>
            </w:pPr>
            <w:r w:rsidRPr="003E099E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FE8B97A" w14:textId="7F931265" w:rsidR="007201DF" w:rsidRPr="002519E3" w:rsidRDefault="007201DF" w:rsidP="007201DF">
            <w:pPr>
              <w:spacing w:before="60" w:after="60"/>
              <w:rPr>
                <w:sz w:val="18"/>
                <w:szCs w:val="18"/>
              </w:rPr>
            </w:pPr>
            <w:r w:rsidRPr="003E099E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BC3FB21" w14:textId="77777777" w:rsidR="007201DF" w:rsidRPr="003E099E" w:rsidRDefault="007201DF" w:rsidP="007201DF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sz w:val="18"/>
                <w:szCs w:val="18"/>
              </w:rPr>
            </w:pPr>
            <w:r w:rsidRPr="003E099E">
              <w:rPr>
                <w:sz w:val="18"/>
                <w:szCs w:val="18"/>
              </w:rPr>
              <w:t>Somente Leitura: Não</w:t>
            </w:r>
          </w:p>
          <w:p w14:paraId="38861162" w14:textId="77777777" w:rsidR="007201DF" w:rsidRPr="003E099E" w:rsidRDefault="007201DF" w:rsidP="007201DF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sz w:val="18"/>
                <w:szCs w:val="18"/>
              </w:rPr>
            </w:pPr>
            <w:r w:rsidRPr="003E099E">
              <w:rPr>
                <w:sz w:val="18"/>
                <w:szCs w:val="18"/>
              </w:rPr>
              <w:t>Obrigatório: Não</w:t>
            </w:r>
          </w:p>
          <w:p w14:paraId="23883B44" w14:textId="122B826B" w:rsidR="007201DF" w:rsidRPr="002519E3" w:rsidRDefault="007201DF" w:rsidP="007201DF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color w:val="000000" w:themeColor="text1"/>
                <w:sz w:val="18"/>
                <w:szCs w:val="18"/>
              </w:rPr>
            </w:pPr>
            <w:r w:rsidRPr="003E099E">
              <w:rPr>
                <w:sz w:val="18"/>
                <w:szCs w:val="18"/>
              </w:rPr>
              <w:t>O sistema deve apresentar o mesmo nome do arquivo original que foi realizado o upload.</w:t>
            </w:r>
          </w:p>
        </w:tc>
      </w:tr>
      <w:tr w:rsidR="009105CE" w:rsidRPr="002519E3" w14:paraId="7765D3BC" w14:textId="77777777" w:rsidTr="0091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C4DDD7F" w14:textId="77777777" w:rsidR="009105CE" w:rsidRPr="002519E3" w:rsidRDefault="009105CE" w:rsidP="009105CE">
            <w:pPr>
              <w:pStyle w:val="PargrafodaLista"/>
              <w:numPr>
                <w:ilvl w:val="0"/>
                <w:numId w:val="1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23727FB" w14:textId="49EE0EA3" w:rsidR="009105CE" w:rsidRPr="002519E3" w:rsidRDefault="007201DF" w:rsidP="007201D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Justificativa da Retificação</w:t>
            </w:r>
            <w:r w:rsidR="009105CE" w:rsidRPr="002519E3">
              <w:rPr>
                <w:sz w:val="18"/>
                <w:szCs w:val="18"/>
              </w:rPr>
              <w:t xml:space="preserve"> </w:t>
            </w:r>
          </w:p>
        </w:tc>
        <w:tc>
          <w:tcPr>
            <w:tcW w:w="1306" w:type="dxa"/>
          </w:tcPr>
          <w:p w14:paraId="09058FAB" w14:textId="1F323725" w:rsidR="009105CE" w:rsidRPr="002519E3" w:rsidRDefault="007201DF" w:rsidP="009105C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que o ator possa incluir o texto da justificativa</w:t>
            </w:r>
          </w:p>
        </w:tc>
        <w:tc>
          <w:tcPr>
            <w:tcW w:w="1246" w:type="dxa"/>
          </w:tcPr>
          <w:p w14:paraId="3565518A" w14:textId="77777777" w:rsidR="009105CE" w:rsidRPr="002519E3" w:rsidRDefault="009105CE" w:rsidP="009105C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0AF5DA60" w14:textId="77777777" w:rsidR="009105CE" w:rsidRPr="002519E3" w:rsidRDefault="009105CE" w:rsidP="009105CE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4C7540B" w14:textId="77777777" w:rsidR="009105CE" w:rsidRPr="002519E3" w:rsidRDefault="009105CE" w:rsidP="009105CE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DEFE231" w14:textId="7C689E85" w:rsidR="009105CE" w:rsidRPr="002519E3" w:rsidRDefault="009105CE" w:rsidP="009105CE">
            <w:pPr>
              <w:pStyle w:val="PargrafodaLista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 xml:space="preserve">Obrigatório: </w:t>
            </w:r>
            <w:r w:rsidR="007201DF">
              <w:rPr>
                <w:color w:val="000000" w:themeColor="text1"/>
                <w:sz w:val="18"/>
                <w:szCs w:val="18"/>
              </w:rPr>
              <w:t xml:space="preserve">sim </w:t>
            </w:r>
          </w:p>
          <w:p w14:paraId="36C5547B" w14:textId="6B60525A" w:rsidR="009105CE" w:rsidRPr="002519E3" w:rsidRDefault="009105CE" w:rsidP="009105CE">
            <w:pPr>
              <w:pStyle w:val="PargrafodaLista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Somente Leitura:</w:t>
            </w:r>
            <w:r w:rsidR="007201DF">
              <w:rPr>
                <w:color w:val="000000" w:themeColor="text1"/>
                <w:sz w:val="18"/>
                <w:szCs w:val="18"/>
              </w:rPr>
              <w:t xml:space="preserve"> Não</w:t>
            </w:r>
          </w:p>
          <w:p w14:paraId="4B46D4FD" w14:textId="69444120" w:rsidR="009105CE" w:rsidRPr="002519E3" w:rsidRDefault="009105CE" w:rsidP="009105CE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9105CE" w:rsidRPr="002519E3" w14:paraId="6209E4DE" w14:textId="77777777" w:rsidTr="009105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0E86BCE9" w14:textId="77777777" w:rsidR="009105CE" w:rsidRPr="002519E3" w:rsidRDefault="009105CE" w:rsidP="009105CE">
            <w:pPr>
              <w:spacing w:before="60" w:after="60"/>
              <w:jc w:val="center"/>
              <w:rPr>
                <w:b/>
                <w:color w:val="31849B" w:themeColor="accent5" w:themeShade="BF"/>
                <w:sz w:val="18"/>
                <w:szCs w:val="18"/>
              </w:rPr>
            </w:pPr>
            <w:r w:rsidRPr="002519E3">
              <w:rPr>
                <w:b/>
                <w:sz w:val="18"/>
                <w:szCs w:val="18"/>
              </w:rPr>
              <w:t>Ação</w:t>
            </w:r>
          </w:p>
        </w:tc>
      </w:tr>
      <w:tr w:rsidR="009105CE" w:rsidRPr="002519E3" w14:paraId="1100B5E4" w14:textId="77777777" w:rsidTr="0091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09E1400" w14:textId="77777777" w:rsidR="009105CE" w:rsidRPr="002519E3" w:rsidRDefault="009105CE" w:rsidP="009105CE">
            <w:pPr>
              <w:pStyle w:val="PargrafodaLista"/>
              <w:numPr>
                <w:ilvl w:val="0"/>
                <w:numId w:val="1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B721539" w14:textId="52110269" w:rsidR="009105CE" w:rsidRPr="002519E3" w:rsidRDefault="007201DF" w:rsidP="009105C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Cancelar </w:t>
            </w:r>
          </w:p>
        </w:tc>
        <w:tc>
          <w:tcPr>
            <w:tcW w:w="1306" w:type="dxa"/>
          </w:tcPr>
          <w:p w14:paraId="22A501A7" w14:textId="398B8F9C" w:rsidR="009105CE" w:rsidRPr="002519E3" w:rsidRDefault="007201DF" w:rsidP="009105C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Opção para </w:t>
            </w:r>
            <w:proofErr w:type="spellStart"/>
            <w:r>
              <w:rPr>
                <w:sz w:val="18"/>
                <w:szCs w:val="18"/>
              </w:rPr>
              <w:t>para</w:t>
            </w:r>
            <w:proofErr w:type="spellEnd"/>
            <w:r>
              <w:rPr>
                <w:sz w:val="18"/>
                <w:szCs w:val="18"/>
              </w:rPr>
              <w:t xml:space="preserve"> cancelar a solicitação de alteração</w:t>
            </w:r>
          </w:p>
        </w:tc>
        <w:tc>
          <w:tcPr>
            <w:tcW w:w="1246" w:type="dxa"/>
          </w:tcPr>
          <w:p w14:paraId="2F3D2442" w14:textId="77777777" w:rsidR="009105CE" w:rsidRPr="002519E3" w:rsidRDefault="009105CE" w:rsidP="009105C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57A4C17B" w14:textId="403B5972" w:rsidR="009105CE" w:rsidRPr="002519E3" w:rsidRDefault="007201DF" w:rsidP="009105CE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69F6CCA" w14:textId="77777777" w:rsidR="009105CE" w:rsidRPr="002519E3" w:rsidRDefault="009105CE" w:rsidP="009105CE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D1D6ACF" w14:textId="5E903A7C" w:rsidR="009105CE" w:rsidRPr="002519E3" w:rsidRDefault="009105CE" w:rsidP="009105CE">
            <w:pPr>
              <w:pStyle w:val="PargrafodaLista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 xml:space="preserve">Obrigatório: </w:t>
            </w:r>
            <w:r w:rsidR="007201DF">
              <w:rPr>
                <w:color w:val="000000" w:themeColor="text1"/>
                <w:sz w:val="18"/>
                <w:szCs w:val="18"/>
              </w:rPr>
              <w:t>sim para cancelar alteração</w:t>
            </w:r>
          </w:p>
          <w:p w14:paraId="3C97507B" w14:textId="13CBC6F8" w:rsidR="009105CE" w:rsidRPr="002519E3" w:rsidRDefault="009105CE" w:rsidP="009105CE">
            <w:pPr>
              <w:pStyle w:val="PargrafodaLista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 xml:space="preserve">Somente Leitura: </w:t>
            </w:r>
            <w:r w:rsidR="007201DF">
              <w:rPr>
                <w:color w:val="000000" w:themeColor="text1"/>
                <w:sz w:val="18"/>
                <w:szCs w:val="18"/>
              </w:rPr>
              <w:t>não</w:t>
            </w:r>
          </w:p>
          <w:p w14:paraId="13F74AE4" w14:textId="77777777" w:rsidR="009105CE" w:rsidRPr="002519E3" w:rsidRDefault="009105CE" w:rsidP="009105CE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7201DF" w:rsidRPr="002519E3" w14:paraId="15D24A15" w14:textId="77777777" w:rsidTr="009105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C018F7E" w14:textId="77777777" w:rsidR="007201DF" w:rsidRPr="002519E3" w:rsidRDefault="007201DF" w:rsidP="009105CE">
            <w:pPr>
              <w:pStyle w:val="PargrafodaLista"/>
              <w:numPr>
                <w:ilvl w:val="0"/>
                <w:numId w:val="13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2EABF18" w14:textId="61CCB7BB" w:rsidR="007201DF" w:rsidRDefault="007201DF" w:rsidP="009105C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Concluir</w:t>
            </w:r>
          </w:p>
        </w:tc>
        <w:tc>
          <w:tcPr>
            <w:tcW w:w="1306" w:type="dxa"/>
          </w:tcPr>
          <w:p w14:paraId="32B1F242" w14:textId="444A5B84" w:rsidR="007201DF" w:rsidRPr="002519E3" w:rsidRDefault="007201DF" w:rsidP="009105C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Opção para concluir a solicitação de alteração</w:t>
            </w:r>
          </w:p>
        </w:tc>
        <w:tc>
          <w:tcPr>
            <w:tcW w:w="1246" w:type="dxa"/>
          </w:tcPr>
          <w:p w14:paraId="6FA78F3D" w14:textId="4CEE53C2" w:rsidR="007201DF" w:rsidRPr="002519E3" w:rsidRDefault="007201DF" w:rsidP="009105C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Botão </w:t>
            </w:r>
          </w:p>
        </w:tc>
        <w:tc>
          <w:tcPr>
            <w:tcW w:w="1034" w:type="dxa"/>
          </w:tcPr>
          <w:p w14:paraId="0A2EF905" w14:textId="3FE33B43" w:rsidR="007201DF" w:rsidRPr="002519E3" w:rsidRDefault="007201DF" w:rsidP="009105CE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713F0FC" w14:textId="0B6552CF" w:rsidR="007201DF" w:rsidRPr="002519E3" w:rsidRDefault="007201DF" w:rsidP="009105CE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87655AC" w14:textId="77777777" w:rsidR="007201DF" w:rsidRPr="002519E3" w:rsidRDefault="007201DF" w:rsidP="007201DF">
            <w:pPr>
              <w:pStyle w:val="PargrafodaLista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 xml:space="preserve">Obrigatório: </w:t>
            </w:r>
            <w:r>
              <w:rPr>
                <w:color w:val="000000" w:themeColor="text1"/>
                <w:sz w:val="18"/>
                <w:szCs w:val="18"/>
              </w:rPr>
              <w:t>sim para cancelar alteração</w:t>
            </w:r>
          </w:p>
          <w:p w14:paraId="2EC18C6A" w14:textId="77777777" w:rsidR="007201DF" w:rsidRPr="002519E3" w:rsidRDefault="007201DF" w:rsidP="007201DF">
            <w:pPr>
              <w:pStyle w:val="PargrafodaLista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 xml:space="preserve">Somente Leitura: </w:t>
            </w:r>
            <w:r>
              <w:rPr>
                <w:color w:val="000000" w:themeColor="text1"/>
                <w:sz w:val="18"/>
                <w:szCs w:val="18"/>
              </w:rPr>
              <w:t>não</w:t>
            </w:r>
          </w:p>
          <w:p w14:paraId="6310C7EA" w14:textId="77777777" w:rsidR="007201DF" w:rsidRPr="002519E3" w:rsidRDefault="007201DF" w:rsidP="007201DF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4C843FF7" w14:textId="060BD18A" w:rsidR="00E770A4" w:rsidRDefault="00E770A4" w:rsidP="00E770A4">
      <w:pPr>
        <w:pStyle w:val="EstiloPrototipo3"/>
        <w:numPr>
          <w:ilvl w:val="0"/>
          <w:numId w:val="4"/>
        </w:numPr>
      </w:pPr>
      <w:bookmarkStart w:id="17" w:name="_Ref38638426"/>
      <w:r>
        <w:lastRenderedPageBreak/>
        <w:t>Julgar Deferido</w:t>
      </w:r>
      <w:bookmarkEnd w:id="17"/>
    </w:p>
    <w:p w14:paraId="0E723CEE" w14:textId="1B17D32A" w:rsidR="00E770A4" w:rsidRDefault="00E770A4" w:rsidP="00E770A4">
      <w:pPr>
        <w:pStyle w:val="EstiloPrototipo3"/>
        <w:ind w:left="426"/>
      </w:pPr>
      <w:r>
        <w:rPr>
          <w:noProof/>
        </w:rPr>
        <w:drawing>
          <wp:inline distT="0" distB="0" distL="0" distR="0" wp14:anchorId="7C0CB4CA" wp14:editId="5565C464">
            <wp:extent cx="5760085" cy="5676265"/>
            <wp:effectExtent l="0" t="0" r="0" b="63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Concluida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026D" w14:textId="77777777" w:rsidR="00945438" w:rsidRDefault="00945438" w:rsidP="00945438">
      <w:pPr>
        <w:pStyle w:val="EstiloPrototipo3"/>
        <w:ind w:left="142"/>
        <w:rPr>
          <w:noProof/>
        </w:rPr>
      </w:pPr>
    </w:p>
    <w:p w14:paraId="7312EF94" w14:textId="77777777" w:rsidR="00945438" w:rsidRDefault="00945438" w:rsidP="00945438">
      <w:pPr>
        <w:pStyle w:val="EstiloPrototipo3"/>
        <w:ind w:left="142"/>
        <w:rPr>
          <w:noProof/>
        </w:rPr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7201DF" w:rsidRPr="002519E3" w14:paraId="1CCA40F0" w14:textId="77777777" w:rsidTr="00C96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DBB7D7E" w14:textId="77777777" w:rsidR="007201DF" w:rsidRPr="002519E3" w:rsidRDefault="007201DF" w:rsidP="00C964B2">
            <w:pPr>
              <w:pStyle w:val="EstiloPrototipo3"/>
              <w:jc w:val="center"/>
            </w:pPr>
            <w:r w:rsidRPr="002519E3">
              <w:rPr>
                <w:sz w:val="24"/>
                <w:szCs w:val="24"/>
              </w:rPr>
              <w:t>Campos</w:t>
            </w:r>
          </w:p>
        </w:tc>
      </w:tr>
      <w:tr w:rsidR="007201DF" w:rsidRPr="002519E3" w14:paraId="63B16FAF" w14:textId="77777777" w:rsidTr="00C9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1629FBE6" w14:textId="77777777" w:rsidR="007201DF" w:rsidRPr="002519E3" w:rsidRDefault="007201DF" w:rsidP="00C964B2">
            <w:pPr>
              <w:pStyle w:val="EstiloPrototipo3"/>
              <w:jc w:val="center"/>
              <w:rPr>
                <w:sz w:val="24"/>
                <w:szCs w:val="24"/>
              </w:rPr>
            </w:pPr>
            <w:r w:rsidRPr="002519E3">
              <w:rPr>
                <w:sz w:val="24"/>
                <w:szCs w:val="24"/>
              </w:rPr>
              <w:t>Visualizar Chapas Por UF</w:t>
            </w:r>
          </w:p>
        </w:tc>
      </w:tr>
      <w:tr w:rsidR="007201DF" w:rsidRPr="002519E3" w14:paraId="0A328F08" w14:textId="77777777" w:rsidTr="00C964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29167134" w14:textId="77777777" w:rsidR="007201DF" w:rsidRPr="002519E3" w:rsidRDefault="007201DF" w:rsidP="00C964B2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5D01AF8E" w14:textId="77777777" w:rsidR="007201DF" w:rsidRPr="002519E3" w:rsidRDefault="007201DF" w:rsidP="00C964B2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24B8C85C" w14:textId="77777777" w:rsidR="007201DF" w:rsidRPr="002519E3" w:rsidRDefault="007201DF" w:rsidP="00C964B2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FEB28DE" w14:textId="77777777" w:rsidR="007201DF" w:rsidRPr="002519E3" w:rsidRDefault="007201DF" w:rsidP="00C964B2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5B8BB65F" w14:textId="77777777" w:rsidR="007201DF" w:rsidRPr="002519E3" w:rsidRDefault="007201DF" w:rsidP="00C964B2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19E03FAB" w14:textId="77777777" w:rsidR="007201DF" w:rsidRPr="002519E3" w:rsidRDefault="007201DF" w:rsidP="00C964B2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AF73ED7" w14:textId="77777777" w:rsidR="007201DF" w:rsidRPr="002519E3" w:rsidRDefault="007201DF" w:rsidP="00C964B2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Regra</w:t>
            </w:r>
          </w:p>
        </w:tc>
      </w:tr>
      <w:tr w:rsidR="007201DF" w:rsidRPr="002519E3" w14:paraId="3D045515" w14:textId="77777777" w:rsidTr="00C9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5EE469F" w14:textId="77777777" w:rsidR="007201DF" w:rsidRPr="002519E3" w:rsidRDefault="007201DF" w:rsidP="007201DF">
            <w:pPr>
              <w:pStyle w:val="PargrafodaLista"/>
              <w:numPr>
                <w:ilvl w:val="0"/>
                <w:numId w:val="1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117E2E2" w14:textId="77777777" w:rsidR="007201DF" w:rsidRPr="002519E3" w:rsidRDefault="007201DF" w:rsidP="00C964B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</w:t>
            </w:r>
          </w:p>
        </w:tc>
        <w:tc>
          <w:tcPr>
            <w:tcW w:w="1306" w:type="dxa"/>
          </w:tcPr>
          <w:p w14:paraId="2C67B685" w14:textId="0C91B5FD" w:rsidR="007201DF" w:rsidRPr="002519E3" w:rsidRDefault="007201DF" w:rsidP="00C964B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para que o ator possa incluir </w:t>
            </w:r>
            <w:r>
              <w:rPr>
                <w:sz w:val="18"/>
                <w:szCs w:val="18"/>
              </w:rPr>
              <w:lastRenderedPageBreak/>
              <w:t xml:space="preserve">o texto do julgamento </w:t>
            </w:r>
          </w:p>
        </w:tc>
        <w:tc>
          <w:tcPr>
            <w:tcW w:w="1246" w:type="dxa"/>
          </w:tcPr>
          <w:p w14:paraId="21D1CB8F" w14:textId="77777777" w:rsidR="007201DF" w:rsidRPr="002519E3" w:rsidRDefault="007201DF" w:rsidP="00C964B2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087AEC1E" w14:textId="77777777" w:rsidR="007201DF" w:rsidRPr="002519E3" w:rsidRDefault="007201DF" w:rsidP="00C964B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6EC0F318" w14:textId="77777777" w:rsidR="007201DF" w:rsidRPr="002519E3" w:rsidRDefault="007201DF" w:rsidP="00C964B2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B3AC265" w14:textId="77777777" w:rsidR="007201DF" w:rsidRPr="002519E3" w:rsidRDefault="007201DF" w:rsidP="00C964B2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840A570" w14:textId="77777777" w:rsidR="007201DF" w:rsidRPr="002519E3" w:rsidRDefault="007201DF" w:rsidP="00C964B2">
            <w:pPr>
              <w:pStyle w:val="PargrafodaLista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 xml:space="preserve">Obrigatório: </w:t>
            </w:r>
            <w:r>
              <w:rPr>
                <w:color w:val="000000" w:themeColor="text1"/>
                <w:sz w:val="18"/>
                <w:szCs w:val="18"/>
              </w:rPr>
              <w:t>sim</w:t>
            </w:r>
          </w:p>
          <w:p w14:paraId="03178033" w14:textId="77777777" w:rsidR="007201DF" w:rsidRPr="002519E3" w:rsidRDefault="007201DF" w:rsidP="00C964B2">
            <w:pPr>
              <w:pStyle w:val="PargrafodaLista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 xml:space="preserve">Somente Leitura: </w:t>
            </w:r>
            <w:r>
              <w:rPr>
                <w:color w:val="000000" w:themeColor="text1"/>
                <w:sz w:val="18"/>
                <w:szCs w:val="18"/>
              </w:rPr>
              <w:t>Não</w:t>
            </w:r>
          </w:p>
          <w:p w14:paraId="379DD515" w14:textId="77777777" w:rsidR="007201DF" w:rsidRPr="002519E3" w:rsidRDefault="007201DF" w:rsidP="00C964B2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7201DF" w:rsidRPr="002519E3" w14:paraId="545A2112" w14:textId="77777777" w:rsidTr="00C964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A40D7ED" w14:textId="77777777" w:rsidR="007201DF" w:rsidRPr="002519E3" w:rsidRDefault="007201DF" w:rsidP="007201DF">
            <w:pPr>
              <w:pStyle w:val="PargrafodaLista"/>
              <w:numPr>
                <w:ilvl w:val="0"/>
                <w:numId w:val="1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4A87C02" w14:textId="77777777" w:rsidR="007201DF" w:rsidRPr="002519E3" w:rsidRDefault="007201DF" w:rsidP="00C964B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3E099E">
              <w:rPr>
                <w:sz w:val="18"/>
                <w:szCs w:val="18"/>
              </w:rPr>
              <w:t>Documento</w:t>
            </w:r>
          </w:p>
        </w:tc>
        <w:tc>
          <w:tcPr>
            <w:tcW w:w="1306" w:type="dxa"/>
          </w:tcPr>
          <w:p w14:paraId="5EAA3B8E" w14:textId="77777777" w:rsidR="007201DF" w:rsidRPr="002519E3" w:rsidRDefault="007201DF" w:rsidP="00C964B2">
            <w:pPr>
              <w:spacing w:before="60" w:after="60"/>
              <w:rPr>
                <w:sz w:val="18"/>
                <w:szCs w:val="18"/>
              </w:rPr>
            </w:pPr>
            <w:r w:rsidRPr="003E099E">
              <w:rPr>
                <w:sz w:val="18"/>
                <w:szCs w:val="18"/>
              </w:rPr>
              <w:t xml:space="preserve">Campo para realização Upload de arquivos caso seja necessário. </w:t>
            </w:r>
          </w:p>
        </w:tc>
        <w:tc>
          <w:tcPr>
            <w:tcW w:w="1246" w:type="dxa"/>
          </w:tcPr>
          <w:p w14:paraId="43BBA6D4" w14:textId="77777777" w:rsidR="007201DF" w:rsidRPr="002519E3" w:rsidRDefault="007201DF" w:rsidP="00C964B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3E099E">
              <w:rPr>
                <w:sz w:val="18"/>
                <w:szCs w:val="18"/>
              </w:rPr>
              <w:t>Arquivo</w:t>
            </w:r>
          </w:p>
        </w:tc>
        <w:tc>
          <w:tcPr>
            <w:tcW w:w="1034" w:type="dxa"/>
          </w:tcPr>
          <w:p w14:paraId="10FBF09B" w14:textId="77777777" w:rsidR="007201DF" w:rsidRPr="002519E3" w:rsidRDefault="007201DF" w:rsidP="00C964B2">
            <w:pPr>
              <w:jc w:val="center"/>
              <w:rPr>
                <w:sz w:val="18"/>
                <w:szCs w:val="18"/>
              </w:rPr>
            </w:pPr>
            <w:r w:rsidRPr="003E099E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C4A18C4" w14:textId="77777777" w:rsidR="007201DF" w:rsidRPr="002519E3" w:rsidRDefault="007201DF" w:rsidP="00C964B2">
            <w:pPr>
              <w:spacing w:before="60" w:after="60"/>
              <w:rPr>
                <w:sz w:val="18"/>
                <w:szCs w:val="18"/>
              </w:rPr>
            </w:pPr>
            <w:r w:rsidRPr="003E099E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1A4E25B" w14:textId="77777777" w:rsidR="007201DF" w:rsidRPr="003E099E" w:rsidRDefault="007201DF" w:rsidP="00C964B2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sz w:val="18"/>
                <w:szCs w:val="18"/>
              </w:rPr>
            </w:pPr>
            <w:r w:rsidRPr="003E099E">
              <w:rPr>
                <w:sz w:val="18"/>
                <w:szCs w:val="18"/>
              </w:rPr>
              <w:t>Somente Leitura: Não</w:t>
            </w:r>
          </w:p>
          <w:p w14:paraId="1D8C9E05" w14:textId="77777777" w:rsidR="007201DF" w:rsidRPr="003E099E" w:rsidRDefault="007201DF" w:rsidP="00C964B2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sz w:val="18"/>
                <w:szCs w:val="18"/>
              </w:rPr>
            </w:pPr>
            <w:r w:rsidRPr="003E099E">
              <w:rPr>
                <w:sz w:val="18"/>
                <w:szCs w:val="18"/>
              </w:rPr>
              <w:t>Obrigatório: Não</w:t>
            </w:r>
          </w:p>
          <w:p w14:paraId="3696DAF1" w14:textId="77777777" w:rsidR="007201DF" w:rsidRPr="002519E3" w:rsidRDefault="007201DF" w:rsidP="00C964B2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color w:val="000000" w:themeColor="text1"/>
                <w:sz w:val="18"/>
                <w:szCs w:val="18"/>
              </w:rPr>
            </w:pPr>
            <w:r w:rsidRPr="003E099E">
              <w:rPr>
                <w:sz w:val="18"/>
                <w:szCs w:val="18"/>
              </w:rPr>
              <w:t>O sistema deve apresentar o mesmo nome do arquivo original que foi realizado o upload.</w:t>
            </w:r>
          </w:p>
        </w:tc>
      </w:tr>
      <w:tr w:rsidR="007201DF" w:rsidRPr="002519E3" w14:paraId="094B0311" w14:textId="77777777" w:rsidTr="00C9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0B3A15B" w14:textId="77777777" w:rsidR="007201DF" w:rsidRPr="002519E3" w:rsidRDefault="007201DF" w:rsidP="007201DF">
            <w:pPr>
              <w:pStyle w:val="PargrafodaLista"/>
              <w:numPr>
                <w:ilvl w:val="0"/>
                <w:numId w:val="1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641F687" w14:textId="77777777" w:rsidR="007201DF" w:rsidRPr="002519E3" w:rsidRDefault="007201DF" w:rsidP="00C964B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Justificativa da Retificação</w:t>
            </w:r>
            <w:r w:rsidRPr="002519E3">
              <w:rPr>
                <w:sz w:val="18"/>
                <w:szCs w:val="18"/>
              </w:rPr>
              <w:t xml:space="preserve"> </w:t>
            </w:r>
          </w:p>
        </w:tc>
        <w:tc>
          <w:tcPr>
            <w:tcW w:w="1306" w:type="dxa"/>
          </w:tcPr>
          <w:p w14:paraId="4B9B640C" w14:textId="77777777" w:rsidR="007201DF" w:rsidRPr="002519E3" w:rsidRDefault="007201DF" w:rsidP="00C964B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que o ator possa incluir o texto da justificativa</w:t>
            </w:r>
          </w:p>
        </w:tc>
        <w:tc>
          <w:tcPr>
            <w:tcW w:w="1246" w:type="dxa"/>
          </w:tcPr>
          <w:p w14:paraId="2359F362" w14:textId="77777777" w:rsidR="007201DF" w:rsidRPr="002519E3" w:rsidRDefault="007201DF" w:rsidP="00C964B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CDAB3F8" w14:textId="77777777" w:rsidR="007201DF" w:rsidRPr="002519E3" w:rsidRDefault="007201DF" w:rsidP="00C964B2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D3701DD" w14:textId="77777777" w:rsidR="007201DF" w:rsidRPr="002519E3" w:rsidRDefault="007201DF" w:rsidP="00C964B2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24F7425" w14:textId="77777777" w:rsidR="007201DF" w:rsidRPr="002519E3" w:rsidRDefault="007201DF" w:rsidP="00C964B2">
            <w:pPr>
              <w:pStyle w:val="PargrafodaLista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 xml:space="preserve">Obrigatório: </w:t>
            </w:r>
            <w:r>
              <w:rPr>
                <w:color w:val="000000" w:themeColor="text1"/>
                <w:sz w:val="18"/>
                <w:szCs w:val="18"/>
              </w:rPr>
              <w:t xml:space="preserve">sim </w:t>
            </w:r>
          </w:p>
          <w:p w14:paraId="7D2788D4" w14:textId="77777777" w:rsidR="007201DF" w:rsidRPr="002519E3" w:rsidRDefault="007201DF" w:rsidP="00C964B2">
            <w:pPr>
              <w:pStyle w:val="PargrafodaLista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Somente Leitura:</w:t>
            </w:r>
            <w:r>
              <w:rPr>
                <w:color w:val="000000" w:themeColor="text1"/>
                <w:sz w:val="18"/>
                <w:szCs w:val="18"/>
              </w:rPr>
              <w:t xml:space="preserve"> Não</w:t>
            </w:r>
          </w:p>
          <w:p w14:paraId="70B9219A" w14:textId="77777777" w:rsidR="007201DF" w:rsidRPr="002519E3" w:rsidRDefault="007201DF" w:rsidP="00C964B2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7201DF" w:rsidRPr="002519E3" w14:paraId="1B152E23" w14:textId="77777777" w:rsidTr="00C964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1DC148DE" w14:textId="77777777" w:rsidR="007201DF" w:rsidRPr="002519E3" w:rsidRDefault="007201DF" w:rsidP="00C964B2">
            <w:pPr>
              <w:spacing w:before="60" w:after="60"/>
              <w:jc w:val="center"/>
              <w:rPr>
                <w:b/>
                <w:color w:val="31849B" w:themeColor="accent5" w:themeShade="BF"/>
                <w:sz w:val="18"/>
                <w:szCs w:val="18"/>
              </w:rPr>
            </w:pPr>
            <w:r w:rsidRPr="002519E3">
              <w:rPr>
                <w:b/>
                <w:sz w:val="18"/>
                <w:szCs w:val="18"/>
              </w:rPr>
              <w:t>Ação</w:t>
            </w:r>
          </w:p>
        </w:tc>
      </w:tr>
      <w:tr w:rsidR="007201DF" w:rsidRPr="002519E3" w14:paraId="1B4DDC1D" w14:textId="77777777" w:rsidTr="00C9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697C51E" w14:textId="77777777" w:rsidR="007201DF" w:rsidRPr="002519E3" w:rsidRDefault="007201DF" w:rsidP="007201DF">
            <w:pPr>
              <w:pStyle w:val="PargrafodaLista"/>
              <w:numPr>
                <w:ilvl w:val="0"/>
                <w:numId w:val="1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771BF8D" w14:textId="77777777" w:rsidR="007201DF" w:rsidRPr="002519E3" w:rsidRDefault="007201DF" w:rsidP="00C964B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Cancelar </w:t>
            </w:r>
          </w:p>
        </w:tc>
        <w:tc>
          <w:tcPr>
            <w:tcW w:w="1306" w:type="dxa"/>
          </w:tcPr>
          <w:p w14:paraId="41CE7225" w14:textId="77777777" w:rsidR="007201DF" w:rsidRPr="002519E3" w:rsidRDefault="007201DF" w:rsidP="00C964B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Opção para </w:t>
            </w:r>
            <w:proofErr w:type="spellStart"/>
            <w:r>
              <w:rPr>
                <w:sz w:val="18"/>
                <w:szCs w:val="18"/>
              </w:rPr>
              <w:t>para</w:t>
            </w:r>
            <w:proofErr w:type="spellEnd"/>
            <w:r>
              <w:rPr>
                <w:sz w:val="18"/>
                <w:szCs w:val="18"/>
              </w:rPr>
              <w:t xml:space="preserve"> cancelar a solicitação de alteração</w:t>
            </w:r>
          </w:p>
        </w:tc>
        <w:tc>
          <w:tcPr>
            <w:tcW w:w="1246" w:type="dxa"/>
          </w:tcPr>
          <w:p w14:paraId="27FDBAD4" w14:textId="77777777" w:rsidR="007201DF" w:rsidRPr="002519E3" w:rsidRDefault="007201DF" w:rsidP="00C964B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4BF51222" w14:textId="77777777" w:rsidR="007201DF" w:rsidRPr="002519E3" w:rsidRDefault="007201DF" w:rsidP="00C964B2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3C58842" w14:textId="77777777" w:rsidR="007201DF" w:rsidRPr="002519E3" w:rsidRDefault="007201DF" w:rsidP="00C964B2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C0900A7" w14:textId="77777777" w:rsidR="007201DF" w:rsidRPr="002519E3" w:rsidRDefault="007201DF" w:rsidP="00C964B2">
            <w:pPr>
              <w:pStyle w:val="PargrafodaLista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 xml:space="preserve">Obrigatório: </w:t>
            </w:r>
            <w:r>
              <w:rPr>
                <w:color w:val="000000" w:themeColor="text1"/>
                <w:sz w:val="18"/>
                <w:szCs w:val="18"/>
              </w:rPr>
              <w:t>sim para cancelar alteração</w:t>
            </w:r>
          </w:p>
          <w:p w14:paraId="206AD4BF" w14:textId="77777777" w:rsidR="007201DF" w:rsidRPr="002519E3" w:rsidRDefault="007201DF" w:rsidP="00C964B2">
            <w:pPr>
              <w:pStyle w:val="PargrafodaLista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 xml:space="preserve">Somente Leitura: </w:t>
            </w:r>
            <w:r>
              <w:rPr>
                <w:color w:val="000000" w:themeColor="text1"/>
                <w:sz w:val="18"/>
                <w:szCs w:val="18"/>
              </w:rPr>
              <w:t>não</w:t>
            </w:r>
          </w:p>
          <w:p w14:paraId="3D706134" w14:textId="77777777" w:rsidR="007201DF" w:rsidRPr="002519E3" w:rsidRDefault="007201DF" w:rsidP="00C964B2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7201DF" w:rsidRPr="002519E3" w14:paraId="3B7A0551" w14:textId="77777777" w:rsidTr="00C964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501FE4F" w14:textId="77777777" w:rsidR="007201DF" w:rsidRPr="002519E3" w:rsidRDefault="007201DF" w:rsidP="007201DF">
            <w:pPr>
              <w:pStyle w:val="PargrafodaLista"/>
              <w:numPr>
                <w:ilvl w:val="0"/>
                <w:numId w:val="1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885D1E7" w14:textId="77777777" w:rsidR="007201DF" w:rsidRDefault="007201DF" w:rsidP="00C964B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Concluir</w:t>
            </w:r>
          </w:p>
        </w:tc>
        <w:tc>
          <w:tcPr>
            <w:tcW w:w="1306" w:type="dxa"/>
          </w:tcPr>
          <w:p w14:paraId="10D23D0C" w14:textId="77777777" w:rsidR="007201DF" w:rsidRPr="002519E3" w:rsidRDefault="007201DF" w:rsidP="00C964B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Opção para concluir a solicitação de alteração</w:t>
            </w:r>
          </w:p>
        </w:tc>
        <w:tc>
          <w:tcPr>
            <w:tcW w:w="1246" w:type="dxa"/>
          </w:tcPr>
          <w:p w14:paraId="6C7CBCB0" w14:textId="77777777" w:rsidR="007201DF" w:rsidRPr="002519E3" w:rsidRDefault="007201DF" w:rsidP="00C964B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Botão </w:t>
            </w:r>
          </w:p>
        </w:tc>
        <w:tc>
          <w:tcPr>
            <w:tcW w:w="1034" w:type="dxa"/>
          </w:tcPr>
          <w:p w14:paraId="085FA925" w14:textId="77777777" w:rsidR="007201DF" w:rsidRPr="002519E3" w:rsidRDefault="007201DF" w:rsidP="00C964B2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8E8B7FF" w14:textId="77777777" w:rsidR="007201DF" w:rsidRPr="002519E3" w:rsidRDefault="007201DF" w:rsidP="00C964B2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2E79D61" w14:textId="77777777" w:rsidR="007201DF" w:rsidRPr="002519E3" w:rsidRDefault="007201DF" w:rsidP="00C964B2">
            <w:pPr>
              <w:pStyle w:val="PargrafodaLista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 xml:space="preserve">Obrigatório: </w:t>
            </w:r>
            <w:r>
              <w:rPr>
                <w:color w:val="000000" w:themeColor="text1"/>
                <w:sz w:val="18"/>
                <w:szCs w:val="18"/>
              </w:rPr>
              <w:t>sim para cancelar alteração</w:t>
            </w:r>
          </w:p>
          <w:p w14:paraId="3A8D9A15" w14:textId="77777777" w:rsidR="007201DF" w:rsidRPr="002519E3" w:rsidRDefault="007201DF" w:rsidP="00C964B2">
            <w:pPr>
              <w:pStyle w:val="PargrafodaLista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 xml:space="preserve">Somente Leitura: </w:t>
            </w:r>
            <w:r>
              <w:rPr>
                <w:color w:val="000000" w:themeColor="text1"/>
                <w:sz w:val="18"/>
                <w:szCs w:val="18"/>
              </w:rPr>
              <w:t>não</w:t>
            </w:r>
          </w:p>
          <w:p w14:paraId="655CFD9B" w14:textId="77777777" w:rsidR="007201DF" w:rsidRPr="002519E3" w:rsidRDefault="007201DF" w:rsidP="00C964B2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387DF4C1" w14:textId="77777777" w:rsidR="00945438" w:rsidRDefault="00945438" w:rsidP="00945438">
      <w:pPr>
        <w:pStyle w:val="EstiloPrototipo3"/>
        <w:ind w:left="142"/>
        <w:rPr>
          <w:noProof/>
        </w:rPr>
      </w:pPr>
    </w:p>
    <w:p w14:paraId="532370D8" w14:textId="77777777" w:rsidR="00945438" w:rsidRDefault="00945438" w:rsidP="00945438">
      <w:pPr>
        <w:pStyle w:val="EstiloPrototipo3"/>
        <w:ind w:left="142"/>
        <w:rPr>
          <w:noProof/>
        </w:rPr>
      </w:pPr>
    </w:p>
    <w:p w14:paraId="11ACFB6B" w14:textId="77777777" w:rsidR="00945438" w:rsidRDefault="00945438" w:rsidP="00945438">
      <w:pPr>
        <w:pStyle w:val="EstiloPrototipo3"/>
        <w:ind w:left="142"/>
        <w:rPr>
          <w:noProof/>
        </w:rPr>
      </w:pPr>
    </w:p>
    <w:p w14:paraId="3435EF65" w14:textId="77777777" w:rsidR="00945438" w:rsidRDefault="00945438" w:rsidP="00945438">
      <w:pPr>
        <w:pStyle w:val="EstiloPrototipo3"/>
        <w:ind w:left="142"/>
        <w:rPr>
          <w:noProof/>
        </w:rPr>
      </w:pPr>
    </w:p>
    <w:p w14:paraId="142DC006" w14:textId="77777777" w:rsidR="00945438" w:rsidRDefault="00945438" w:rsidP="00945438">
      <w:pPr>
        <w:pStyle w:val="EstiloPrototipo3"/>
        <w:ind w:left="142"/>
        <w:rPr>
          <w:noProof/>
        </w:rPr>
      </w:pPr>
    </w:p>
    <w:p w14:paraId="3A2C60D9" w14:textId="77777777" w:rsidR="00945438" w:rsidRDefault="00945438" w:rsidP="00945438">
      <w:pPr>
        <w:pStyle w:val="EstiloPrototipo3"/>
        <w:ind w:left="142"/>
        <w:rPr>
          <w:noProof/>
        </w:rPr>
      </w:pPr>
    </w:p>
    <w:p w14:paraId="53F68FA4" w14:textId="77777777" w:rsidR="000514D4" w:rsidRPr="002519E3" w:rsidRDefault="00CE176F" w:rsidP="0030370F">
      <w:pPr>
        <w:pStyle w:val="Ttulo2"/>
        <w:numPr>
          <w:ilvl w:val="0"/>
          <w:numId w:val="0"/>
        </w:numPr>
        <w:spacing w:before="240"/>
      </w:pPr>
      <w:bookmarkStart w:id="18" w:name="_Toc39595216"/>
      <w:r w:rsidRPr="002519E3">
        <w:t>CRITÉRIOS DE ACEITE</w:t>
      </w:r>
      <w:bookmarkEnd w:id="18"/>
    </w:p>
    <w:p w14:paraId="34F179F8" w14:textId="77777777" w:rsidR="0030370F" w:rsidRPr="002519E3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2519E3">
        <w:rPr>
          <w:b/>
          <w:color w:val="auto"/>
        </w:rPr>
        <w:t xml:space="preserve">Premissa: </w:t>
      </w:r>
    </w:p>
    <w:p w14:paraId="36E9B892" w14:textId="063BA297" w:rsidR="00EE0535" w:rsidRDefault="00EE0535" w:rsidP="009A13C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2519E3">
        <w:t xml:space="preserve">Esta história deve ser executada quando o </w:t>
      </w:r>
      <w:r w:rsidR="000606E0">
        <w:t xml:space="preserve">ator </w:t>
      </w:r>
      <w:r w:rsidR="00491035">
        <w:t xml:space="preserve">acionar </w:t>
      </w:r>
      <w:r w:rsidR="000606E0">
        <w:t>o botão</w:t>
      </w:r>
      <w:r w:rsidR="006516A1">
        <w:rPr>
          <w:noProof/>
        </w:rPr>
        <w:drawing>
          <wp:inline distT="0" distB="0" distL="0" distR="0" wp14:anchorId="38D91C46" wp14:editId="6A41C3F2">
            <wp:extent cx="561975" cy="146397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755" cy="15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6E0">
        <w:t xml:space="preserve"> na Aba </w:t>
      </w:r>
      <w:r w:rsidR="000606E0" w:rsidRPr="000606E0">
        <w:rPr>
          <w:color w:val="31849B" w:themeColor="accent5" w:themeShade="BF"/>
        </w:rPr>
        <w:t xml:space="preserve">Julgamento de 1ª Instância </w:t>
      </w:r>
      <w:r w:rsidR="000606E0">
        <w:t>do Julgamento Final [</w:t>
      </w:r>
      <w:r w:rsidR="000606E0" w:rsidRPr="00194EC5">
        <w:rPr>
          <w:color w:val="31849B" w:themeColor="accent5" w:themeShade="BF"/>
        </w:rPr>
        <w:fldChar w:fldCharType="begin"/>
      </w:r>
      <w:r w:rsidR="000606E0" w:rsidRPr="00194EC5">
        <w:rPr>
          <w:color w:val="31849B" w:themeColor="accent5" w:themeShade="BF"/>
        </w:rPr>
        <w:instrText xml:space="preserve"> REF _Ref38554643 \r \h </w:instrText>
      </w:r>
      <w:r w:rsidR="000606E0" w:rsidRPr="00194EC5">
        <w:rPr>
          <w:color w:val="31849B" w:themeColor="accent5" w:themeShade="BF"/>
        </w:rPr>
      </w:r>
      <w:r w:rsidR="000606E0" w:rsidRPr="00194EC5">
        <w:rPr>
          <w:color w:val="31849B" w:themeColor="accent5" w:themeShade="BF"/>
        </w:rPr>
        <w:fldChar w:fldCharType="separate"/>
      </w:r>
      <w:r w:rsidR="000606E0" w:rsidRPr="00194EC5">
        <w:rPr>
          <w:color w:val="31849B" w:themeColor="accent5" w:themeShade="BF"/>
        </w:rPr>
        <w:t>P01</w:t>
      </w:r>
      <w:r w:rsidR="000606E0" w:rsidRPr="00194EC5">
        <w:rPr>
          <w:color w:val="31849B" w:themeColor="accent5" w:themeShade="BF"/>
        </w:rPr>
        <w:fldChar w:fldCharType="end"/>
      </w:r>
      <w:r w:rsidR="00194EC5">
        <w:t>]</w:t>
      </w:r>
    </w:p>
    <w:p w14:paraId="1A418ECA" w14:textId="77777777" w:rsidR="00194EC5" w:rsidRDefault="00194EC5" w:rsidP="00194EC5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7A8DA76C" w14:textId="193953F7" w:rsidR="007625C1" w:rsidRPr="002519E3" w:rsidRDefault="007625C1" w:rsidP="007625C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2519E3">
        <w:t xml:space="preserve">O usuário deve ter permissão de acesso de </w:t>
      </w:r>
      <w:r w:rsidR="006F4446" w:rsidRPr="002519E3">
        <w:t>A</w:t>
      </w:r>
      <w:r w:rsidRPr="002519E3">
        <w:t xml:space="preserve">ssessor </w:t>
      </w:r>
      <w:r w:rsidRPr="002519E3">
        <w:rPr>
          <w:b/>
        </w:rPr>
        <w:t>CEN/BR</w:t>
      </w:r>
      <w:r w:rsidRPr="002519E3">
        <w:t xml:space="preserve">, conforme cadastro no SICCAU Corporativo, vinculado ao usuário </w:t>
      </w:r>
      <w:proofErr w:type="spellStart"/>
      <w:r w:rsidRPr="002519E3">
        <w:t>logado</w:t>
      </w:r>
      <w:proofErr w:type="spellEnd"/>
      <w:r w:rsidRPr="002519E3">
        <w:t>.</w:t>
      </w:r>
      <w:r w:rsidRPr="002519E3">
        <w:rPr>
          <w:color w:val="31849B" w:themeColor="accent5" w:themeShade="BF"/>
        </w:rPr>
        <w:t xml:space="preserve">  </w:t>
      </w:r>
    </w:p>
    <w:p w14:paraId="22D78C12" w14:textId="77777777" w:rsidR="00AC26A0" w:rsidRPr="002519E3" w:rsidRDefault="00AC26A0" w:rsidP="00AC26A0">
      <w:pPr>
        <w:pStyle w:val="PargrafodaLista"/>
      </w:pPr>
    </w:p>
    <w:p w14:paraId="665F158B" w14:textId="77777777" w:rsidR="00B00B8B" w:rsidRPr="002519E3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2519E3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9" w:name="_Ref12024542"/>
      <w:r w:rsidRPr="002519E3">
        <w:rPr>
          <w:b/>
        </w:rPr>
        <w:t>Regras Gerais:</w:t>
      </w:r>
      <w:bookmarkEnd w:id="19"/>
    </w:p>
    <w:p w14:paraId="594A935A" w14:textId="51AF25C6" w:rsidR="00194EC5" w:rsidRPr="00194EC5" w:rsidRDefault="00194EC5" w:rsidP="00AA11E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0" w:name="_Ref29396768"/>
      <w:r>
        <w:rPr>
          <w:position w:val="3"/>
        </w:rPr>
        <w:t xml:space="preserve">O sistema deve exibir o </w:t>
      </w:r>
      <w:r w:rsidRPr="00194EC5">
        <w:rPr>
          <w:color w:val="auto"/>
          <w:position w:val="3"/>
        </w:rPr>
        <w:t>botão</w:t>
      </w:r>
      <w:r w:rsidR="006516A1">
        <w:rPr>
          <w:noProof/>
        </w:rPr>
        <w:drawing>
          <wp:inline distT="0" distB="0" distL="0" distR="0" wp14:anchorId="4748FC9D" wp14:editId="560FEB26">
            <wp:extent cx="561975" cy="146397"/>
            <wp:effectExtent l="0" t="0" r="0" b="635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755" cy="15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EC5">
        <w:rPr>
          <w:color w:val="auto"/>
          <w:position w:val="3"/>
        </w:rPr>
        <w:t xml:space="preserve"> para os Julgamentos Finais de 1ª Instância </w:t>
      </w:r>
      <w:r w:rsidRPr="00194EC5">
        <w:rPr>
          <w:color w:val="31849B" w:themeColor="accent5" w:themeShade="BF"/>
          <w:position w:val="3"/>
        </w:rPr>
        <w:t xml:space="preserve">- INDEFERIDOS </w:t>
      </w:r>
      <w:r w:rsidRPr="00194EC5">
        <w:rPr>
          <w:color w:val="auto"/>
          <w:position w:val="3"/>
        </w:rPr>
        <w:t>e</w:t>
      </w:r>
      <w:r w:rsidRPr="00194EC5">
        <w:rPr>
          <w:color w:val="31849B" w:themeColor="accent5" w:themeShade="BF"/>
          <w:position w:val="3"/>
        </w:rPr>
        <w:t xml:space="preserve"> DEFERIDOS</w:t>
      </w:r>
      <w:r>
        <w:rPr>
          <w:position w:val="3"/>
        </w:rPr>
        <w:t xml:space="preserve"> na HST079; </w:t>
      </w:r>
      <w:r>
        <w:t>[</w:t>
      </w:r>
      <w:r w:rsidRPr="00194EC5">
        <w:rPr>
          <w:color w:val="31849B" w:themeColor="accent5" w:themeShade="BF"/>
        </w:rPr>
        <w:fldChar w:fldCharType="begin"/>
      </w:r>
      <w:r w:rsidRPr="00194EC5">
        <w:rPr>
          <w:color w:val="31849B" w:themeColor="accent5" w:themeShade="BF"/>
        </w:rPr>
        <w:instrText xml:space="preserve"> REF _Ref38554643 \r \h </w:instrText>
      </w:r>
      <w:r w:rsidRPr="00194EC5">
        <w:rPr>
          <w:color w:val="31849B" w:themeColor="accent5" w:themeShade="BF"/>
        </w:rPr>
      </w:r>
      <w:r w:rsidRPr="00194EC5">
        <w:rPr>
          <w:color w:val="31849B" w:themeColor="accent5" w:themeShade="BF"/>
        </w:rPr>
        <w:fldChar w:fldCharType="separate"/>
      </w:r>
      <w:r w:rsidRPr="00194EC5">
        <w:rPr>
          <w:color w:val="31849B" w:themeColor="accent5" w:themeShade="BF"/>
        </w:rPr>
        <w:t>P01</w:t>
      </w:r>
      <w:r w:rsidRPr="00194EC5">
        <w:rPr>
          <w:color w:val="31849B" w:themeColor="accent5" w:themeShade="BF"/>
        </w:rPr>
        <w:fldChar w:fldCharType="end"/>
      </w:r>
      <w:r>
        <w:t>]</w:t>
      </w:r>
    </w:p>
    <w:p w14:paraId="592B9BCF" w14:textId="77777777" w:rsidR="00194EC5" w:rsidRDefault="00194EC5" w:rsidP="00194EC5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3FC7B2A5" w14:textId="64EF328C" w:rsidR="00194EC5" w:rsidRDefault="00194EC5" w:rsidP="00AA11E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O sistema deve exibir o botão acima citado, </w:t>
      </w:r>
      <w:r w:rsidR="006516A1" w:rsidRPr="006516A1">
        <w:rPr>
          <w:b/>
          <w:position w:val="3"/>
        </w:rPr>
        <w:t>APENAS</w:t>
      </w:r>
      <w:r>
        <w:rPr>
          <w:position w:val="3"/>
        </w:rPr>
        <w:t xml:space="preserve"> para os Assessores CEN/BR;</w:t>
      </w:r>
    </w:p>
    <w:p w14:paraId="02AF23AA" w14:textId="77777777" w:rsidR="00D52176" w:rsidRPr="00D52176" w:rsidRDefault="00D52176" w:rsidP="00D52176">
      <w:pPr>
        <w:pStyle w:val="PargrafodaLista"/>
        <w:rPr>
          <w:position w:val="3"/>
        </w:rPr>
      </w:pPr>
    </w:p>
    <w:p w14:paraId="68619572" w14:textId="7CCDCFA1" w:rsidR="00D52176" w:rsidRDefault="00D52176" w:rsidP="00AA11E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6224EA">
        <w:rPr>
          <w:position w:val="3"/>
          <w:highlight w:val="yellow"/>
        </w:rPr>
        <w:lastRenderedPageBreak/>
        <w:t>O sistema deve permitir que o Assessor CEN/BR possa realiza</w:t>
      </w:r>
      <w:r w:rsidR="006224EA" w:rsidRPr="006224EA">
        <w:rPr>
          <w:position w:val="3"/>
          <w:highlight w:val="yellow"/>
        </w:rPr>
        <w:t>r alteração a qualquer momento</w:t>
      </w:r>
      <w:r w:rsidR="00C61D94">
        <w:rPr>
          <w:position w:val="3"/>
        </w:rPr>
        <w:t xml:space="preserve">, </w:t>
      </w:r>
      <w:r w:rsidR="00C61D94" w:rsidRPr="00C61D94">
        <w:rPr>
          <w:position w:val="3"/>
          <w:highlight w:val="yellow"/>
        </w:rPr>
        <w:t>mesmo que já tenha cadastro de um Recurso ou Pedido de Substituição ou Julgamento de 2ª instância. Pois para realizar uma alteração o assessor CEN estará atendendo a alguma determinação judicial.</w:t>
      </w:r>
      <w:r w:rsidR="00C61D94">
        <w:rPr>
          <w:position w:val="3"/>
        </w:rPr>
        <w:t xml:space="preserve"> </w:t>
      </w:r>
    </w:p>
    <w:p w14:paraId="327AE65F" w14:textId="77777777" w:rsidR="00BD0E47" w:rsidRPr="00BD0E47" w:rsidRDefault="00BD0E47" w:rsidP="00BD0E47">
      <w:pPr>
        <w:pStyle w:val="PargrafodaLista"/>
        <w:rPr>
          <w:position w:val="3"/>
        </w:rPr>
      </w:pPr>
    </w:p>
    <w:p w14:paraId="0D7C82FA" w14:textId="77777777" w:rsidR="00EB742A" w:rsidRPr="000529E0" w:rsidRDefault="00EB742A" w:rsidP="00EB742A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0529E0">
        <w:t xml:space="preserve">O sistema deve validar quando um dos </w:t>
      </w:r>
      <w:r>
        <w:t>Assessores CEN/BR</w:t>
      </w:r>
      <w:r w:rsidRPr="000529E0">
        <w:t>, acionar o bot</w:t>
      </w:r>
      <w:r>
        <w:t>ão</w:t>
      </w:r>
      <w:r>
        <w:rPr>
          <w:noProof/>
        </w:rPr>
        <w:drawing>
          <wp:inline distT="0" distB="0" distL="0" distR="0" wp14:anchorId="7CB957A1" wp14:editId="6D63BF23">
            <wp:extent cx="561975" cy="146397"/>
            <wp:effectExtent l="0" t="0" r="0" b="635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755" cy="15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para um determinado registro</w:t>
      </w:r>
      <w:r w:rsidRPr="000529E0">
        <w:t xml:space="preserve">; Caso </w:t>
      </w:r>
      <w:r>
        <w:t>outro assessor CEN/BR</w:t>
      </w:r>
      <w:r w:rsidRPr="000529E0">
        <w:t xml:space="preserve"> acionar</w:t>
      </w:r>
      <w:r>
        <w:t xml:space="preserve"> o</w:t>
      </w:r>
      <w:r w:rsidRPr="000529E0">
        <w:t xml:space="preserve"> botão</w:t>
      </w:r>
      <w:r>
        <w:t xml:space="preserve"> de alteração para o mesmo registro</w:t>
      </w:r>
      <w:r w:rsidRPr="000529E0">
        <w:t xml:space="preserve">, enquanto um dos </w:t>
      </w:r>
      <w:r>
        <w:t>assessores</w:t>
      </w:r>
      <w:r w:rsidRPr="000529E0">
        <w:t xml:space="preserve"> já estiver cadastrando um</w:t>
      </w:r>
      <w:r>
        <w:t>a alteração do julgamento</w:t>
      </w:r>
      <w:r w:rsidRPr="000529E0">
        <w:t xml:space="preserve">, o sistema deve exibir </w:t>
      </w:r>
      <w:proofErr w:type="spellStart"/>
      <w:r w:rsidRPr="000529E0">
        <w:t>mensagem</w:t>
      </w:r>
      <w:proofErr w:type="spellEnd"/>
      <w:r w:rsidRPr="000529E0">
        <w:t xml:space="preserve"> impeditiva </w:t>
      </w:r>
      <w:r w:rsidRPr="000529E0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_Ref37942355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M</w:t>
      </w:r>
      <w:r>
        <w:rPr>
          <w:color w:val="31849B" w:themeColor="accent5" w:themeShade="BF"/>
        </w:rPr>
        <w:t>E</w:t>
      </w:r>
      <w:r>
        <w:rPr>
          <w:color w:val="31849B" w:themeColor="accent5" w:themeShade="BF"/>
        </w:rPr>
        <w:t>05</w:t>
      </w:r>
      <w:r>
        <w:rPr>
          <w:color w:val="31849B" w:themeColor="accent5" w:themeShade="BF"/>
        </w:rPr>
        <w:fldChar w:fldCharType="end"/>
      </w:r>
      <w:r w:rsidRPr="000529E0">
        <w:rPr>
          <w:color w:val="31849B" w:themeColor="accent5" w:themeShade="BF"/>
        </w:rPr>
        <w:t>]</w:t>
      </w:r>
      <w:r w:rsidRPr="000529E0">
        <w:rPr>
          <w:color w:val="auto"/>
        </w:rPr>
        <w:t>;</w:t>
      </w:r>
      <w:r w:rsidRPr="000529E0">
        <w:t xml:space="preserve"> </w:t>
      </w:r>
    </w:p>
    <w:p w14:paraId="6F7339BC" w14:textId="77777777" w:rsidR="00BD0E47" w:rsidRDefault="00BD0E47" w:rsidP="00BD0E47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36C99BBF" w14:textId="77777777" w:rsidR="00453A68" w:rsidRPr="00453A68" w:rsidRDefault="00453A68" w:rsidP="00453A68">
      <w:pPr>
        <w:pStyle w:val="PargrafodaLista"/>
        <w:rPr>
          <w:position w:val="3"/>
        </w:rPr>
      </w:pPr>
    </w:p>
    <w:p w14:paraId="0D4F63A2" w14:textId="77777777" w:rsidR="001E5D5D" w:rsidRPr="002519E3" w:rsidRDefault="001E5D5D" w:rsidP="001E5D5D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  <w:bookmarkStart w:id="21" w:name="_Ref15911404"/>
      <w:bookmarkEnd w:id="20"/>
    </w:p>
    <w:p w14:paraId="1229C28A" w14:textId="763850B0" w:rsidR="00A15480" w:rsidRPr="002519E3" w:rsidRDefault="00F43435" w:rsidP="001E5D5D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2" w:name="_Ref29454517"/>
      <w:r>
        <w:rPr>
          <w:b/>
        </w:rPr>
        <w:t xml:space="preserve">Alterar julgamento </w:t>
      </w:r>
      <w:r w:rsidRPr="00A460A7">
        <w:rPr>
          <w:b/>
          <w:color w:val="31849B" w:themeColor="accent5" w:themeShade="BF"/>
        </w:rPr>
        <w:t>I</w:t>
      </w:r>
      <w:r w:rsidR="00E47A76">
        <w:rPr>
          <w:b/>
          <w:color w:val="31849B" w:themeColor="accent5" w:themeShade="BF"/>
        </w:rPr>
        <w:t>NDEFERIDOS</w:t>
      </w:r>
      <w:r w:rsidR="00A15480" w:rsidRPr="002519E3">
        <w:rPr>
          <w:b/>
        </w:rPr>
        <w:t>:</w:t>
      </w:r>
      <w:r w:rsidR="00A15480" w:rsidRPr="002519E3">
        <w:t xml:space="preserve"> </w:t>
      </w:r>
    </w:p>
    <w:p w14:paraId="17BD0D8C" w14:textId="64F8FE44" w:rsidR="007B2EA4" w:rsidRDefault="007B2EA4" w:rsidP="00A1548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3" w:name="_Ref38631002"/>
      <w:r>
        <w:rPr>
          <w:position w:val="3"/>
        </w:rPr>
        <w:t>Ao acionar o botão</w:t>
      </w:r>
      <w:r>
        <w:rPr>
          <w:noProof/>
        </w:rPr>
        <w:drawing>
          <wp:inline distT="0" distB="0" distL="0" distR="0" wp14:anchorId="60DAEF50" wp14:editId="4A1BB1FE">
            <wp:extent cx="561975" cy="146397"/>
            <wp:effectExtent l="0" t="0" r="0" b="635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755" cy="15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>, o sistema deve exibir uma pop-up para que o ator possa selecionar o tipo de alteração deseja:</w:t>
      </w:r>
      <w:r w:rsidR="00453A68" w:rsidRPr="00453A68">
        <w:rPr>
          <w:color w:val="31849B" w:themeColor="accent5" w:themeShade="BF"/>
          <w:position w:val="3"/>
        </w:rPr>
        <w:t>[</w:t>
      </w:r>
      <w:r w:rsidR="00453A68" w:rsidRPr="00453A68">
        <w:rPr>
          <w:color w:val="31849B" w:themeColor="accent5" w:themeShade="BF"/>
          <w:position w:val="3"/>
        </w:rPr>
        <w:fldChar w:fldCharType="begin"/>
      </w:r>
      <w:r w:rsidR="00453A68" w:rsidRPr="00453A68">
        <w:rPr>
          <w:color w:val="31849B" w:themeColor="accent5" w:themeShade="BF"/>
          <w:position w:val="3"/>
        </w:rPr>
        <w:instrText xml:space="preserve"> REF _Ref38629965 \r \h </w:instrText>
      </w:r>
      <w:r w:rsidR="00453A68" w:rsidRPr="00453A68">
        <w:rPr>
          <w:color w:val="31849B" w:themeColor="accent5" w:themeShade="BF"/>
          <w:position w:val="3"/>
        </w:rPr>
      </w:r>
      <w:r w:rsidR="00453A68" w:rsidRPr="00453A68">
        <w:rPr>
          <w:color w:val="31849B" w:themeColor="accent5" w:themeShade="BF"/>
          <w:position w:val="3"/>
        </w:rPr>
        <w:fldChar w:fldCharType="separate"/>
      </w:r>
      <w:r w:rsidR="00453A68" w:rsidRPr="00453A68">
        <w:rPr>
          <w:color w:val="31849B" w:themeColor="accent5" w:themeShade="BF"/>
          <w:position w:val="3"/>
        </w:rPr>
        <w:t>P02</w:t>
      </w:r>
      <w:r w:rsidR="00453A68" w:rsidRPr="00453A68">
        <w:rPr>
          <w:color w:val="31849B" w:themeColor="accent5" w:themeShade="BF"/>
          <w:position w:val="3"/>
        </w:rPr>
        <w:fldChar w:fldCharType="end"/>
      </w:r>
      <w:r w:rsidR="00453A68" w:rsidRPr="00453A68">
        <w:rPr>
          <w:color w:val="31849B" w:themeColor="accent5" w:themeShade="BF"/>
          <w:position w:val="3"/>
        </w:rPr>
        <w:t>]</w:t>
      </w:r>
      <w:bookmarkEnd w:id="23"/>
    </w:p>
    <w:p w14:paraId="76E41DC1" w14:textId="035E092D" w:rsidR="007B2EA4" w:rsidRDefault="007B2EA4" w:rsidP="007B2EA4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  <w:r>
        <w:rPr>
          <w:noProof/>
          <w:position w:val="3"/>
        </w:rPr>
        <w:drawing>
          <wp:inline distT="0" distB="0" distL="0" distR="0" wp14:anchorId="4992A9EF" wp14:editId="7B035FC9">
            <wp:extent cx="5074285" cy="1892998"/>
            <wp:effectExtent l="0" t="0" r="0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Concluida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034" cy="189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5A21" w14:textId="77777777" w:rsidR="007B2EA4" w:rsidRDefault="007B2EA4" w:rsidP="007B2EA4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4B7EA9A4" w14:textId="254E9E2D" w:rsidR="007B2EA4" w:rsidRDefault="007B2EA4" w:rsidP="00A1548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4" w:name="_Ref38630942"/>
      <w:r>
        <w:rPr>
          <w:position w:val="3"/>
        </w:rPr>
        <w:t xml:space="preserve">Nessa pop-up o sistema deve exibir duas opções: </w:t>
      </w:r>
      <w:r>
        <w:rPr>
          <w:noProof/>
        </w:rPr>
        <w:drawing>
          <wp:inline distT="0" distB="0" distL="0" distR="0" wp14:anchorId="380BA086" wp14:editId="311A1377">
            <wp:extent cx="1542857" cy="142857"/>
            <wp:effectExtent l="0" t="0" r="635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>e</w:t>
      </w:r>
      <w:r>
        <w:rPr>
          <w:noProof/>
        </w:rPr>
        <w:drawing>
          <wp:inline distT="0" distB="0" distL="0" distR="0" wp14:anchorId="0CBB9FD8" wp14:editId="14EFD22D">
            <wp:extent cx="1447619" cy="142857"/>
            <wp:effectExtent l="0" t="0" r="635" b="0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>;</w:t>
      </w:r>
      <w:bookmarkEnd w:id="24"/>
    </w:p>
    <w:p w14:paraId="1395FD5E" w14:textId="77777777" w:rsidR="007B2EA4" w:rsidRDefault="007B2EA4" w:rsidP="007B2EA4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4F5EBE5F" w14:textId="0A4A2F6B" w:rsidR="007B2EA4" w:rsidRDefault="007B2EA4" w:rsidP="00A1548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Como default o sistema deve exibir a opção </w:t>
      </w:r>
      <w:r>
        <w:rPr>
          <w:noProof/>
        </w:rPr>
        <w:drawing>
          <wp:inline distT="0" distB="0" distL="0" distR="0" wp14:anchorId="720E5447" wp14:editId="2AC42659">
            <wp:extent cx="1542857" cy="142857"/>
            <wp:effectExtent l="0" t="0" r="635" b="0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>selecionada; Ao selecionar essa opção o sistema deve compreender que o ator quer alterar apenas o conte</w:t>
      </w:r>
      <w:r w:rsidR="00A460A7">
        <w:rPr>
          <w:position w:val="3"/>
        </w:rPr>
        <w:t>údo do julgamento, seja as informações do campo Descrição e/ou Documento e/ou Lista de membros indicados para substituição;</w:t>
      </w:r>
    </w:p>
    <w:p w14:paraId="3E7D57A8" w14:textId="77777777" w:rsidR="007B2EA4" w:rsidRPr="007B2EA4" w:rsidRDefault="007B2EA4" w:rsidP="007B2EA4">
      <w:pPr>
        <w:pStyle w:val="PargrafodaLista"/>
        <w:rPr>
          <w:position w:val="3"/>
        </w:rPr>
      </w:pPr>
    </w:p>
    <w:p w14:paraId="7C25C102" w14:textId="1B4781B1" w:rsidR="007B2EA4" w:rsidRDefault="00A460A7" w:rsidP="00A1548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5" w:name="_Ref38631010"/>
      <w:r>
        <w:rPr>
          <w:position w:val="3"/>
        </w:rPr>
        <w:t>Nos casos que o ator selecionar</w:t>
      </w:r>
      <w:r>
        <w:rPr>
          <w:noProof/>
        </w:rPr>
        <w:drawing>
          <wp:inline distT="0" distB="0" distL="0" distR="0" wp14:anchorId="5440EA30" wp14:editId="5965052F">
            <wp:extent cx="1447619" cy="142857"/>
            <wp:effectExtent l="0" t="0" r="635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>, o sistema deve compreender que o ator deseja realizar um novo julgamento aonde a decisão a ser tomada será inversa a que anteriormente foi tomada/decidida;</w:t>
      </w:r>
      <w:bookmarkEnd w:id="25"/>
    </w:p>
    <w:p w14:paraId="363BF947" w14:textId="77777777" w:rsidR="00A460A7" w:rsidRPr="00A460A7" w:rsidRDefault="00A460A7" w:rsidP="00A460A7">
      <w:pPr>
        <w:pStyle w:val="PargrafodaLista"/>
        <w:rPr>
          <w:position w:val="3"/>
        </w:rPr>
      </w:pPr>
    </w:p>
    <w:p w14:paraId="0E4B758E" w14:textId="034781F2" w:rsidR="002F1553" w:rsidRDefault="001C22C6" w:rsidP="008E42B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C22C6">
        <w:rPr>
          <w:position w:val="3"/>
        </w:rPr>
        <w:t xml:space="preserve">O sistema </w:t>
      </w:r>
      <w:r w:rsidR="00134E5E" w:rsidRPr="001C22C6">
        <w:rPr>
          <w:position w:val="3"/>
        </w:rPr>
        <w:t>deve validar</w:t>
      </w:r>
      <w:r w:rsidRPr="001C22C6">
        <w:rPr>
          <w:position w:val="3"/>
        </w:rPr>
        <w:t xml:space="preserve"> o tipo de alteração selecionado pelo ator</w:t>
      </w:r>
      <w:r w:rsidR="00453A68">
        <w:rPr>
          <w:position w:val="3"/>
        </w:rPr>
        <w:t xml:space="preserve"> na </w:t>
      </w:r>
      <w:r w:rsidR="00453A68" w:rsidRPr="00453A68">
        <w:rPr>
          <w:color w:val="31849B" w:themeColor="accent5" w:themeShade="BF"/>
          <w:position w:val="3"/>
        </w:rPr>
        <w:t>[</w:t>
      </w:r>
      <w:r w:rsidR="00453A68" w:rsidRPr="00453A68">
        <w:rPr>
          <w:color w:val="31849B" w:themeColor="accent5" w:themeShade="BF"/>
          <w:position w:val="3"/>
        </w:rPr>
        <w:fldChar w:fldCharType="begin"/>
      </w:r>
      <w:r w:rsidR="00453A68" w:rsidRPr="00453A68">
        <w:rPr>
          <w:color w:val="31849B" w:themeColor="accent5" w:themeShade="BF"/>
          <w:position w:val="3"/>
        </w:rPr>
        <w:instrText xml:space="preserve"> REF _Ref38629965 \r \h </w:instrText>
      </w:r>
      <w:r w:rsidR="00453A68" w:rsidRPr="00453A68">
        <w:rPr>
          <w:color w:val="31849B" w:themeColor="accent5" w:themeShade="BF"/>
          <w:position w:val="3"/>
        </w:rPr>
      </w:r>
      <w:r w:rsidR="00453A68" w:rsidRPr="00453A68">
        <w:rPr>
          <w:color w:val="31849B" w:themeColor="accent5" w:themeShade="BF"/>
          <w:position w:val="3"/>
        </w:rPr>
        <w:fldChar w:fldCharType="separate"/>
      </w:r>
      <w:r w:rsidR="00453A68" w:rsidRPr="00453A68">
        <w:rPr>
          <w:color w:val="31849B" w:themeColor="accent5" w:themeShade="BF"/>
          <w:position w:val="3"/>
        </w:rPr>
        <w:t>P02</w:t>
      </w:r>
      <w:r w:rsidR="00453A68" w:rsidRPr="00453A68">
        <w:rPr>
          <w:color w:val="31849B" w:themeColor="accent5" w:themeShade="BF"/>
          <w:position w:val="3"/>
        </w:rPr>
        <w:fldChar w:fldCharType="end"/>
      </w:r>
      <w:r w:rsidR="00453A68" w:rsidRPr="00453A68">
        <w:rPr>
          <w:color w:val="31849B" w:themeColor="accent5" w:themeShade="BF"/>
          <w:position w:val="3"/>
        </w:rPr>
        <w:t>]</w:t>
      </w:r>
      <w:r w:rsidR="00453A68">
        <w:rPr>
          <w:color w:val="auto"/>
          <w:position w:val="3"/>
        </w:rPr>
        <w:t>:</w:t>
      </w:r>
    </w:p>
    <w:p w14:paraId="3D09AF4F" w14:textId="77777777" w:rsidR="002F1553" w:rsidRPr="002F1553" w:rsidRDefault="002F1553" w:rsidP="002F1553">
      <w:pPr>
        <w:pStyle w:val="PargrafodaLista"/>
        <w:rPr>
          <w:position w:val="3"/>
        </w:rPr>
      </w:pPr>
    </w:p>
    <w:p w14:paraId="3CB40F73" w14:textId="5798B5A8" w:rsidR="001C22C6" w:rsidRDefault="002F1553" w:rsidP="00423DA2">
      <w:pPr>
        <w:pStyle w:val="PargrafodaLista"/>
        <w:widowControl/>
        <w:numPr>
          <w:ilvl w:val="0"/>
          <w:numId w:val="11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</w:t>
      </w:r>
      <w:r w:rsidR="001C22C6" w:rsidRPr="001C22C6">
        <w:rPr>
          <w:position w:val="3"/>
        </w:rPr>
        <w:t>os casos de seleção</w:t>
      </w:r>
      <w:r w:rsidR="001C22C6">
        <w:rPr>
          <w:noProof/>
        </w:rPr>
        <w:drawing>
          <wp:inline distT="0" distB="0" distL="0" distR="0" wp14:anchorId="0DF05052" wp14:editId="57460C97">
            <wp:extent cx="1542857" cy="142857"/>
            <wp:effectExtent l="0" t="0" r="635" b="0"/>
            <wp:docPr id="99" name="Imagem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2C6">
        <w:rPr>
          <w:position w:val="3"/>
        </w:rPr>
        <w:t xml:space="preserve">, o sistema deve seguir as informações das regras </w:t>
      </w:r>
      <w:r>
        <w:rPr>
          <w:position w:val="3"/>
        </w:rPr>
        <w:t>[</w:t>
      </w:r>
      <w:r w:rsidRPr="002F1553">
        <w:rPr>
          <w:b/>
          <w:color w:val="31849B" w:themeColor="accent5" w:themeShade="BF"/>
          <w:position w:val="3"/>
        </w:rPr>
        <w:fldChar w:fldCharType="begin"/>
      </w:r>
      <w:r w:rsidRPr="002F1553">
        <w:rPr>
          <w:b/>
          <w:color w:val="31849B" w:themeColor="accent5" w:themeShade="BF"/>
          <w:position w:val="3"/>
        </w:rPr>
        <w:instrText xml:space="preserve"> REF _Ref38628118 \r \h </w:instrText>
      </w:r>
      <w:r>
        <w:rPr>
          <w:b/>
          <w:color w:val="31849B" w:themeColor="accent5" w:themeShade="BF"/>
          <w:position w:val="3"/>
        </w:rPr>
        <w:instrText xml:space="preserve"> \* MERGEFORMAT </w:instrText>
      </w:r>
      <w:r w:rsidRPr="002F1553">
        <w:rPr>
          <w:b/>
          <w:color w:val="31849B" w:themeColor="accent5" w:themeShade="BF"/>
          <w:position w:val="3"/>
        </w:rPr>
      </w:r>
      <w:r w:rsidRPr="002F1553">
        <w:rPr>
          <w:b/>
          <w:color w:val="31849B" w:themeColor="accent5" w:themeShade="BF"/>
          <w:position w:val="3"/>
        </w:rPr>
        <w:fldChar w:fldCharType="separate"/>
      </w:r>
      <w:r w:rsidRPr="002F1553">
        <w:rPr>
          <w:b/>
          <w:color w:val="31849B" w:themeColor="accent5" w:themeShade="BF"/>
          <w:position w:val="3"/>
        </w:rPr>
        <w:t>3.6</w:t>
      </w:r>
      <w:r w:rsidRPr="002F1553">
        <w:rPr>
          <w:b/>
          <w:color w:val="31849B" w:themeColor="accent5" w:themeShade="BF"/>
          <w:position w:val="3"/>
        </w:rPr>
        <w:fldChar w:fldCharType="end"/>
      </w:r>
      <w:r>
        <w:rPr>
          <w:position w:val="3"/>
        </w:rPr>
        <w:t>] a [</w:t>
      </w:r>
      <w:r w:rsidRPr="002F1553">
        <w:rPr>
          <w:b/>
          <w:color w:val="31849B" w:themeColor="accent5" w:themeShade="BF"/>
          <w:position w:val="3"/>
        </w:rPr>
        <w:fldChar w:fldCharType="begin"/>
      </w:r>
      <w:r w:rsidRPr="002F1553">
        <w:rPr>
          <w:b/>
          <w:color w:val="31849B" w:themeColor="accent5" w:themeShade="BF"/>
          <w:position w:val="3"/>
        </w:rPr>
        <w:instrText xml:space="preserve"> REF _Ref38628132 \r \h </w:instrText>
      </w:r>
      <w:r>
        <w:rPr>
          <w:b/>
          <w:color w:val="31849B" w:themeColor="accent5" w:themeShade="BF"/>
          <w:position w:val="3"/>
        </w:rPr>
        <w:instrText xml:space="preserve"> \* MERGEFORMAT </w:instrText>
      </w:r>
      <w:r w:rsidRPr="002F1553">
        <w:rPr>
          <w:b/>
          <w:color w:val="31849B" w:themeColor="accent5" w:themeShade="BF"/>
          <w:position w:val="3"/>
        </w:rPr>
      </w:r>
      <w:r w:rsidRPr="002F1553">
        <w:rPr>
          <w:b/>
          <w:color w:val="31849B" w:themeColor="accent5" w:themeShade="BF"/>
          <w:position w:val="3"/>
        </w:rPr>
        <w:fldChar w:fldCharType="separate"/>
      </w:r>
      <w:r w:rsidRPr="002F1553">
        <w:rPr>
          <w:b/>
          <w:color w:val="31849B" w:themeColor="accent5" w:themeShade="BF"/>
          <w:position w:val="3"/>
        </w:rPr>
        <w:t>3.24</w:t>
      </w:r>
      <w:r w:rsidRPr="002F1553">
        <w:rPr>
          <w:b/>
          <w:color w:val="31849B" w:themeColor="accent5" w:themeShade="BF"/>
          <w:position w:val="3"/>
        </w:rPr>
        <w:fldChar w:fldCharType="end"/>
      </w:r>
      <w:r>
        <w:rPr>
          <w:position w:val="3"/>
        </w:rPr>
        <w:t>];</w:t>
      </w:r>
    </w:p>
    <w:p w14:paraId="7CFD44D8" w14:textId="1797C24A" w:rsidR="002F1553" w:rsidRPr="001C22C6" w:rsidRDefault="002F1553" w:rsidP="00423DA2">
      <w:pPr>
        <w:pStyle w:val="PargrafodaLista"/>
        <w:widowControl/>
        <w:numPr>
          <w:ilvl w:val="0"/>
          <w:numId w:val="11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</w:t>
      </w:r>
      <w:r w:rsidRPr="001C22C6">
        <w:rPr>
          <w:position w:val="3"/>
        </w:rPr>
        <w:t>os casos de seleção</w:t>
      </w:r>
      <w:r>
        <w:rPr>
          <w:noProof/>
        </w:rPr>
        <w:drawing>
          <wp:inline distT="0" distB="0" distL="0" distR="0" wp14:anchorId="268AA49F" wp14:editId="2FDA2C79">
            <wp:extent cx="1447619" cy="142857"/>
            <wp:effectExtent l="0" t="0" r="635" b="0"/>
            <wp:docPr id="106" name="Imagem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>, o sistema deve seguir as informações das regras [</w:t>
      </w:r>
      <w:r w:rsidRPr="002F1553">
        <w:rPr>
          <w:b/>
          <w:color w:val="31849B" w:themeColor="accent5" w:themeShade="BF"/>
          <w:position w:val="3"/>
        </w:rPr>
        <w:fldChar w:fldCharType="begin"/>
      </w:r>
      <w:r w:rsidRPr="002F1553">
        <w:rPr>
          <w:b/>
          <w:color w:val="31849B" w:themeColor="accent5" w:themeShade="BF"/>
          <w:position w:val="3"/>
        </w:rPr>
        <w:instrText xml:space="preserve"> REF _Ref38628077 \r \h </w:instrText>
      </w:r>
      <w:r>
        <w:rPr>
          <w:b/>
          <w:color w:val="31849B" w:themeColor="accent5" w:themeShade="BF"/>
          <w:position w:val="3"/>
        </w:rPr>
        <w:instrText xml:space="preserve"> \* MERGEFORMAT </w:instrText>
      </w:r>
      <w:r w:rsidRPr="002F1553">
        <w:rPr>
          <w:b/>
          <w:color w:val="31849B" w:themeColor="accent5" w:themeShade="BF"/>
          <w:position w:val="3"/>
        </w:rPr>
      </w:r>
      <w:r w:rsidRPr="002F1553">
        <w:rPr>
          <w:b/>
          <w:color w:val="31849B" w:themeColor="accent5" w:themeShade="BF"/>
          <w:position w:val="3"/>
        </w:rPr>
        <w:fldChar w:fldCharType="separate"/>
      </w:r>
      <w:r w:rsidRPr="002F1553">
        <w:rPr>
          <w:b/>
          <w:color w:val="31849B" w:themeColor="accent5" w:themeShade="BF"/>
          <w:position w:val="3"/>
        </w:rPr>
        <w:t>3.25</w:t>
      </w:r>
      <w:r w:rsidRPr="002F1553">
        <w:rPr>
          <w:b/>
          <w:color w:val="31849B" w:themeColor="accent5" w:themeShade="BF"/>
          <w:position w:val="3"/>
        </w:rPr>
        <w:fldChar w:fldCharType="end"/>
      </w:r>
      <w:r>
        <w:rPr>
          <w:position w:val="3"/>
        </w:rPr>
        <w:t>] a [</w:t>
      </w:r>
      <w:r w:rsidR="00453A68" w:rsidRPr="00453A68">
        <w:rPr>
          <w:color w:val="31849B" w:themeColor="accent5" w:themeShade="BF"/>
          <w:position w:val="3"/>
        </w:rPr>
        <w:fldChar w:fldCharType="begin"/>
      </w:r>
      <w:r w:rsidR="00453A68" w:rsidRPr="00453A68">
        <w:rPr>
          <w:color w:val="31849B" w:themeColor="accent5" w:themeShade="BF"/>
          <w:position w:val="3"/>
        </w:rPr>
        <w:instrText xml:space="preserve"> REF _Ref38630531 \r \h </w:instrText>
      </w:r>
      <w:r w:rsidR="00453A68" w:rsidRPr="00453A68">
        <w:rPr>
          <w:color w:val="31849B" w:themeColor="accent5" w:themeShade="BF"/>
          <w:position w:val="3"/>
        </w:rPr>
      </w:r>
      <w:r w:rsidR="00453A68" w:rsidRPr="00453A68">
        <w:rPr>
          <w:color w:val="31849B" w:themeColor="accent5" w:themeShade="BF"/>
          <w:position w:val="3"/>
        </w:rPr>
        <w:fldChar w:fldCharType="separate"/>
      </w:r>
      <w:r w:rsidR="00453A68" w:rsidRPr="00453A68">
        <w:rPr>
          <w:color w:val="31849B" w:themeColor="accent5" w:themeShade="BF"/>
          <w:position w:val="3"/>
        </w:rPr>
        <w:t>3.26</w:t>
      </w:r>
      <w:r w:rsidR="00453A68" w:rsidRPr="00453A68">
        <w:rPr>
          <w:color w:val="31849B" w:themeColor="accent5" w:themeShade="BF"/>
          <w:position w:val="3"/>
        </w:rPr>
        <w:fldChar w:fldCharType="end"/>
      </w:r>
      <w:r>
        <w:rPr>
          <w:position w:val="3"/>
        </w:rPr>
        <w:t>]</w:t>
      </w:r>
    </w:p>
    <w:p w14:paraId="3D90F469" w14:textId="77777777" w:rsidR="002F1553" w:rsidRPr="001C22C6" w:rsidRDefault="002F1553" w:rsidP="002F1553">
      <w:pPr>
        <w:pStyle w:val="PargrafodaLista"/>
        <w:widowControl/>
        <w:autoSpaceDE/>
        <w:autoSpaceDN/>
        <w:adjustRightInd/>
        <w:spacing w:after="200" w:line="276" w:lineRule="auto"/>
        <w:ind w:left="1294"/>
        <w:contextualSpacing/>
        <w:jc w:val="both"/>
        <w:rPr>
          <w:position w:val="3"/>
        </w:rPr>
      </w:pPr>
    </w:p>
    <w:p w14:paraId="25FE85FB" w14:textId="483417E5" w:rsidR="00A460A7" w:rsidRDefault="00A460A7" w:rsidP="00A1548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6" w:name="_Ref38628118"/>
      <w:r>
        <w:rPr>
          <w:position w:val="3"/>
        </w:rPr>
        <w:lastRenderedPageBreak/>
        <w:t xml:space="preserve">Para os julgamentos </w:t>
      </w:r>
      <w:r w:rsidRPr="00567513">
        <w:rPr>
          <w:color w:val="31849B" w:themeColor="accent5" w:themeShade="BF"/>
          <w:position w:val="3"/>
        </w:rPr>
        <w:t>INDEFERIDOS</w:t>
      </w:r>
      <w:r>
        <w:rPr>
          <w:position w:val="3"/>
        </w:rPr>
        <w:t>, ao selecionar a opção</w:t>
      </w:r>
      <w:r>
        <w:rPr>
          <w:noProof/>
        </w:rPr>
        <w:drawing>
          <wp:inline distT="0" distB="0" distL="0" distR="0" wp14:anchorId="2795C4B9" wp14:editId="37A8BBE2">
            <wp:extent cx="1542857" cy="142857"/>
            <wp:effectExtent l="0" t="0" r="635" b="0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 xml:space="preserve">, o sistema deve exibir uma pop-up com as informações anteriormente informados pelo ator, essa informação devem ser exibidas </w:t>
      </w:r>
      <w:r w:rsidR="008E42B9" w:rsidRPr="008E42B9">
        <w:rPr>
          <w:color w:val="31849B" w:themeColor="accent5" w:themeShade="BF"/>
          <w:position w:val="3"/>
        </w:rPr>
        <w:t>h</w:t>
      </w:r>
      <w:r w:rsidRPr="008E42B9">
        <w:rPr>
          <w:color w:val="31849B" w:themeColor="accent5" w:themeShade="BF"/>
          <w:position w:val="3"/>
        </w:rPr>
        <w:t>abilitadas</w:t>
      </w:r>
      <w:r>
        <w:rPr>
          <w:position w:val="3"/>
        </w:rPr>
        <w:t xml:space="preserve"> para edição:</w:t>
      </w:r>
      <w:bookmarkEnd w:id="26"/>
    </w:p>
    <w:p w14:paraId="57C729D7" w14:textId="176522E4" w:rsidR="00A460A7" w:rsidRDefault="00A460A7" w:rsidP="00A460A7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  <w:r>
        <w:rPr>
          <w:noProof/>
          <w:position w:val="3"/>
        </w:rPr>
        <w:drawing>
          <wp:inline distT="0" distB="0" distL="0" distR="0" wp14:anchorId="1DF84292" wp14:editId="72208E0F">
            <wp:extent cx="5124450" cy="7053674"/>
            <wp:effectExtent l="0" t="0" r="0" b="0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Concluida_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535" cy="707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 xml:space="preserve"> </w:t>
      </w:r>
    </w:p>
    <w:p w14:paraId="45AB6483" w14:textId="0A3E2AC0" w:rsidR="00BE1FB0" w:rsidRPr="002519E3" w:rsidRDefault="00BE1FB0" w:rsidP="00BE1FB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519E3">
        <w:rPr>
          <w:position w:val="3"/>
        </w:rPr>
        <w:t>Ao acionar a opção</w:t>
      </w:r>
      <w:r w:rsidRPr="002519E3">
        <w:rPr>
          <w:noProof/>
        </w:rPr>
        <w:drawing>
          <wp:inline distT="0" distB="0" distL="0" distR="0" wp14:anchorId="10971616" wp14:editId="0F3703EA">
            <wp:extent cx="451262" cy="117556"/>
            <wp:effectExtent l="0" t="0" r="6350" b="0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676" cy="12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9E3">
        <w:rPr>
          <w:position w:val="3"/>
        </w:rPr>
        <w:t xml:space="preserve">, o sistema deve cancelar </w:t>
      </w:r>
      <w:r>
        <w:rPr>
          <w:position w:val="3"/>
        </w:rPr>
        <w:t xml:space="preserve">a alteração </w:t>
      </w:r>
      <w:r w:rsidRPr="002519E3">
        <w:rPr>
          <w:position w:val="3"/>
        </w:rPr>
        <w:t>do Julgamento Final; E deve fechar a pop-up;</w:t>
      </w:r>
    </w:p>
    <w:p w14:paraId="14C74FF3" w14:textId="77777777" w:rsidR="00BE1FB0" w:rsidRPr="002519E3" w:rsidRDefault="00BE1FB0" w:rsidP="00BE1FB0">
      <w:pPr>
        <w:pStyle w:val="PargrafodaLista"/>
        <w:ind w:left="2127"/>
        <w:jc w:val="both"/>
        <w:rPr>
          <w:color w:val="000000" w:themeColor="text1"/>
        </w:rPr>
      </w:pPr>
    </w:p>
    <w:p w14:paraId="0BD03DF9" w14:textId="77777777" w:rsidR="00BE1FB0" w:rsidRPr="00714673" w:rsidRDefault="00BE1FB0" w:rsidP="00BE1FB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714673">
        <w:rPr>
          <w:position w:val="3"/>
        </w:rPr>
        <w:lastRenderedPageBreak/>
        <w:t xml:space="preserve">Campo </w:t>
      </w:r>
      <w:r w:rsidRPr="00714673">
        <w:rPr>
          <w:color w:val="008080"/>
        </w:rPr>
        <w:t>Selecione candidato</w:t>
      </w:r>
      <w:r w:rsidRPr="00714673">
        <w:rPr>
          <w:color w:val="auto"/>
        </w:rPr>
        <w:t>: o sistema deve exibir um componente de busca por número da posição + Nome completo do membro (</w:t>
      </w:r>
      <w:proofErr w:type="spellStart"/>
      <w:r w:rsidRPr="00714673">
        <w:rPr>
          <w:color w:val="auto"/>
        </w:rPr>
        <w:t>ex</w:t>
      </w:r>
      <w:proofErr w:type="spellEnd"/>
      <w:r w:rsidRPr="00714673">
        <w:rPr>
          <w:color w:val="auto"/>
        </w:rPr>
        <w:t xml:space="preserve">: 01 – Claudia Avila). O sistema deve exibir apenas os nomes do membros que compõem a chapa em questão, que </w:t>
      </w:r>
      <w:r w:rsidRPr="00714673">
        <w:rPr>
          <w:color w:val="31849B" w:themeColor="accent5" w:themeShade="BF"/>
        </w:rPr>
        <w:t>n</w:t>
      </w:r>
      <w:r w:rsidRPr="00714673">
        <w:rPr>
          <w:b/>
          <w:color w:val="31849B" w:themeColor="accent5" w:themeShade="BF"/>
        </w:rPr>
        <w:t>ão</w:t>
      </w:r>
      <w:r w:rsidRPr="00714673">
        <w:rPr>
          <w:color w:val="31849B" w:themeColor="accent5" w:themeShade="BF"/>
        </w:rPr>
        <w:t xml:space="preserve"> possuem </w:t>
      </w:r>
      <w:r w:rsidRPr="00714673">
        <w:rPr>
          <w:color w:val="auto"/>
        </w:rPr>
        <w:t xml:space="preserve">alguma pendência, seja ela, de </w:t>
      </w:r>
      <w:r w:rsidRPr="00714673">
        <w:rPr>
          <w:color w:val="31849B" w:themeColor="accent5" w:themeShade="BF"/>
        </w:rPr>
        <w:t>confirmação de participação</w:t>
      </w:r>
      <w:r w:rsidRPr="00714673">
        <w:rPr>
          <w:color w:val="auto"/>
        </w:rPr>
        <w:t xml:space="preserve"> na chapa ou de </w:t>
      </w:r>
      <w:r w:rsidRPr="00714673">
        <w:rPr>
          <w:color w:val="31849B" w:themeColor="accent5" w:themeShade="BF"/>
        </w:rPr>
        <w:t>validação</w:t>
      </w:r>
      <w:r w:rsidRPr="00714673">
        <w:rPr>
          <w:color w:val="auto"/>
        </w:rPr>
        <w:t xml:space="preserve">; </w:t>
      </w:r>
    </w:p>
    <w:p w14:paraId="4EE63D31" w14:textId="77777777" w:rsidR="00BE1FB0" w:rsidRPr="00714673" w:rsidRDefault="00BE1FB0" w:rsidP="00BE1FB0">
      <w:pPr>
        <w:pStyle w:val="PargrafodaLista"/>
        <w:rPr>
          <w:position w:val="3"/>
        </w:rPr>
      </w:pPr>
    </w:p>
    <w:p w14:paraId="71C6626E" w14:textId="32669C42" w:rsidR="00BE1FB0" w:rsidRPr="00714673" w:rsidRDefault="00BE1FB0" w:rsidP="00BE1FB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714673">
        <w:rPr>
          <w:position w:val="3"/>
        </w:rPr>
        <w:t xml:space="preserve">Nos casos que o Assessor excluir um membro na grid na HST078, o sistema deve exibir também este membro no campo </w:t>
      </w:r>
      <w:r w:rsidRPr="00714673">
        <w:rPr>
          <w:color w:val="008080"/>
        </w:rPr>
        <w:t>Selecione candidato</w:t>
      </w:r>
      <w:r w:rsidRPr="00714673">
        <w:rPr>
          <w:color w:val="000000" w:themeColor="text1"/>
        </w:rPr>
        <w:t>;</w:t>
      </w:r>
    </w:p>
    <w:p w14:paraId="62BB09CC" w14:textId="77777777" w:rsidR="00BE1FB0" w:rsidRPr="00714673" w:rsidRDefault="00BE1FB0" w:rsidP="00BE1FB0">
      <w:pPr>
        <w:pStyle w:val="PargrafodaLista"/>
        <w:rPr>
          <w:color w:val="auto"/>
        </w:rPr>
      </w:pPr>
    </w:p>
    <w:p w14:paraId="3C73D06B" w14:textId="77777777" w:rsidR="00BE1FB0" w:rsidRPr="00714673" w:rsidRDefault="00BE1FB0" w:rsidP="00BE1FB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714673">
        <w:rPr>
          <w:color w:val="auto"/>
        </w:rPr>
        <w:t xml:space="preserve">O sistema deve exibir um </w:t>
      </w:r>
      <w:proofErr w:type="spellStart"/>
      <w:r w:rsidRPr="00714673">
        <w:rPr>
          <w:color w:val="auto"/>
        </w:rPr>
        <w:t>Hint</w:t>
      </w:r>
      <w:proofErr w:type="spellEnd"/>
      <w:r w:rsidRPr="00714673">
        <w:rPr>
          <w:noProof/>
        </w:rPr>
        <w:drawing>
          <wp:inline distT="0" distB="0" distL="0" distR="0" wp14:anchorId="0C2A1D83" wp14:editId="46BAE110">
            <wp:extent cx="143301" cy="143301"/>
            <wp:effectExtent l="0" t="0" r="9525" b="9525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5797" cy="14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673">
        <w:rPr>
          <w:color w:val="auto"/>
        </w:rPr>
        <w:t>, com a seguinte informação: “</w:t>
      </w:r>
      <w:r w:rsidRPr="00714673">
        <w:rPr>
          <w:color w:val="31849B" w:themeColor="accent5" w:themeShade="BF"/>
        </w:rPr>
        <w:t>Lista dos membros que compõem a chapa em questão</w:t>
      </w:r>
      <w:r w:rsidRPr="00714673">
        <w:rPr>
          <w:color w:val="auto"/>
        </w:rPr>
        <w:t>”.</w:t>
      </w:r>
    </w:p>
    <w:p w14:paraId="420F75A2" w14:textId="77777777" w:rsidR="00BE1FB0" w:rsidRPr="00714673" w:rsidRDefault="00BE1FB0" w:rsidP="00BE1FB0">
      <w:pPr>
        <w:pStyle w:val="PargrafodaLista"/>
        <w:rPr>
          <w:position w:val="3"/>
        </w:rPr>
      </w:pPr>
    </w:p>
    <w:p w14:paraId="66209CBE" w14:textId="6029044D" w:rsidR="00BE1FB0" w:rsidRPr="00714673" w:rsidRDefault="00BE1FB0" w:rsidP="00BE1FB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714673">
        <w:rPr>
          <w:position w:val="3"/>
        </w:rPr>
        <w:t xml:space="preserve">Campo </w:t>
      </w:r>
      <w:r w:rsidRPr="00714673">
        <w:rPr>
          <w:color w:val="008080"/>
          <w:position w:val="3"/>
        </w:rPr>
        <w:t>Resultado dos membros indicados para substituição</w:t>
      </w:r>
      <w:r w:rsidRPr="00714673">
        <w:rPr>
          <w:color w:val="000000" w:themeColor="text1"/>
          <w:position w:val="3"/>
        </w:rPr>
        <w:t xml:space="preserve">: o sistema deve exibir </w:t>
      </w:r>
      <w:r w:rsidR="0092247F">
        <w:rPr>
          <w:color w:val="000000" w:themeColor="text1"/>
          <w:position w:val="3"/>
        </w:rPr>
        <w:t xml:space="preserve">a grid </w:t>
      </w:r>
      <w:r w:rsidRPr="00714673">
        <w:rPr>
          <w:b/>
          <w:color w:val="000000" w:themeColor="text1"/>
          <w:position w:val="3"/>
        </w:rPr>
        <w:t>APENAS</w:t>
      </w:r>
      <w:r w:rsidR="0092247F">
        <w:rPr>
          <w:color w:val="000000" w:themeColor="text1"/>
          <w:position w:val="3"/>
        </w:rPr>
        <w:t xml:space="preserve"> com as informações d</w:t>
      </w:r>
      <w:r w:rsidRPr="00714673">
        <w:rPr>
          <w:color w:val="000000" w:themeColor="text1"/>
          <w:position w:val="3"/>
        </w:rPr>
        <w:t xml:space="preserve">os membros que o Assessor sinalizou para substituição na HST078; </w:t>
      </w:r>
    </w:p>
    <w:p w14:paraId="482452D0" w14:textId="13D920E9" w:rsidR="00BE1FB0" w:rsidRPr="002519E3" w:rsidRDefault="00BE1FB0" w:rsidP="00BE1FB0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3848D2B0" w14:textId="77777777" w:rsidR="0092247F" w:rsidRDefault="0092247F" w:rsidP="00BE1FB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Na alteração, o sistema deve permitir que o ator possa incluir novos membros, bem como, excluir membros da grid;</w:t>
      </w:r>
    </w:p>
    <w:p w14:paraId="6D08DB9C" w14:textId="77777777" w:rsidR="0092247F" w:rsidRPr="0092247F" w:rsidRDefault="0092247F" w:rsidP="0092247F">
      <w:pPr>
        <w:pStyle w:val="PargrafodaLista"/>
        <w:rPr>
          <w:position w:val="3"/>
        </w:rPr>
      </w:pPr>
    </w:p>
    <w:p w14:paraId="2096DDBC" w14:textId="5A4DF00E" w:rsidR="0092247F" w:rsidRPr="0092247F" w:rsidRDefault="0092247F" w:rsidP="00BE1FB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Para inclusão e exclusão de membros </w:t>
      </w:r>
      <w:proofErr w:type="spellStart"/>
      <w:r>
        <w:rPr>
          <w:position w:val="3"/>
        </w:rPr>
        <w:t>na</w:t>
      </w:r>
      <w:proofErr w:type="spellEnd"/>
      <w:r>
        <w:rPr>
          <w:position w:val="3"/>
        </w:rPr>
        <w:t xml:space="preserve"> grid, o sistema deve seguir as informações da regra </w:t>
      </w:r>
      <w:r w:rsidR="00712A32">
        <w:rPr>
          <w:position w:val="3"/>
        </w:rPr>
        <w:t>8</w:t>
      </w:r>
      <w:r>
        <w:rPr>
          <w:position w:val="3"/>
        </w:rPr>
        <w:t xml:space="preserve"> da HST078; </w:t>
      </w:r>
    </w:p>
    <w:p w14:paraId="56C52E04" w14:textId="77777777" w:rsidR="0092247F" w:rsidRPr="0092247F" w:rsidRDefault="0092247F" w:rsidP="0092247F">
      <w:pPr>
        <w:pStyle w:val="PargrafodaLista"/>
        <w:rPr>
          <w:color w:val="auto"/>
        </w:rPr>
      </w:pPr>
    </w:p>
    <w:p w14:paraId="3734BB85" w14:textId="6FBA3C49" w:rsidR="005A4362" w:rsidRPr="005A4362" w:rsidRDefault="005A4362" w:rsidP="00BE1FB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7" w:name="_Ref38637445"/>
      <w:r w:rsidRPr="00714673">
        <w:rPr>
          <w:color w:val="000000" w:themeColor="text1"/>
        </w:rPr>
        <w:t xml:space="preserve">Campo </w:t>
      </w:r>
      <w:r w:rsidRPr="00714673">
        <w:rPr>
          <w:color w:val="31849B" w:themeColor="accent5" w:themeShade="BF"/>
        </w:rPr>
        <w:t>Descrição</w:t>
      </w:r>
      <w:r w:rsidRPr="00714673">
        <w:rPr>
          <w:color w:val="000000" w:themeColor="text1"/>
        </w:rPr>
        <w:t>:</w:t>
      </w:r>
      <w:r>
        <w:rPr>
          <w:color w:val="000000" w:themeColor="text1"/>
        </w:rPr>
        <w:t xml:space="preserve"> o sistema deve exibir as informações</w:t>
      </w:r>
      <w:r w:rsidR="001F3C39">
        <w:rPr>
          <w:color w:val="000000" w:themeColor="text1"/>
        </w:rPr>
        <w:t xml:space="preserve"> anteriormente incluídas pelo ator na HST078,</w:t>
      </w:r>
      <w:r>
        <w:rPr>
          <w:color w:val="000000" w:themeColor="text1"/>
        </w:rPr>
        <w:t xml:space="preserve"> habilitadas para edição;</w:t>
      </w:r>
      <w:r w:rsidR="00944926">
        <w:rPr>
          <w:color w:val="000000" w:themeColor="text1"/>
        </w:rPr>
        <w:t xml:space="preserve"> Este campo é de preenchimento obrigatório;</w:t>
      </w:r>
      <w:bookmarkEnd w:id="27"/>
    </w:p>
    <w:p w14:paraId="7D0AAA6A" w14:textId="77777777" w:rsidR="005A4362" w:rsidRPr="005A4362" w:rsidRDefault="005A4362" w:rsidP="005A4362">
      <w:pPr>
        <w:pStyle w:val="PargrafodaLista"/>
        <w:rPr>
          <w:color w:val="31849B" w:themeColor="accent5" w:themeShade="BF"/>
          <w:position w:val="3"/>
        </w:rPr>
      </w:pPr>
    </w:p>
    <w:p w14:paraId="6A9401CA" w14:textId="2E5DA0BA" w:rsidR="00944926" w:rsidRDefault="005A4362" w:rsidP="008E42B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1D254C">
        <w:rPr>
          <w:position w:val="3"/>
        </w:rPr>
        <w:t xml:space="preserve">Campo </w:t>
      </w:r>
      <w:r w:rsidRPr="001D254C">
        <w:rPr>
          <w:color w:val="31849B" w:themeColor="accent5" w:themeShade="BF"/>
        </w:rPr>
        <w:t>Documento</w:t>
      </w:r>
      <w:r w:rsidRPr="001D254C">
        <w:rPr>
          <w:color w:val="auto"/>
        </w:rPr>
        <w:t xml:space="preserve">: o sistema deve permitir que o ator possa realizar o Download, bem como, excluir </w:t>
      </w:r>
      <w:r w:rsidR="00944926" w:rsidRPr="001D254C">
        <w:rPr>
          <w:color w:val="auto"/>
        </w:rPr>
        <w:t>o</w:t>
      </w:r>
      <w:r w:rsidRPr="001D254C">
        <w:rPr>
          <w:color w:val="auto"/>
        </w:rPr>
        <w:t xml:space="preserve"> arquivo anteriormente anexado. </w:t>
      </w:r>
      <w:r w:rsidR="001D254C" w:rsidRPr="001D254C">
        <w:rPr>
          <w:color w:val="auto"/>
        </w:rPr>
        <w:t>Nos casos que seja excluído, o ator obrigatoriamente deve incluir</w:t>
      </w:r>
      <w:r w:rsidR="001F3C39">
        <w:rPr>
          <w:color w:val="auto"/>
        </w:rPr>
        <w:t xml:space="preserve"> um</w:t>
      </w:r>
      <w:r w:rsidR="001D254C" w:rsidRPr="001D254C">
        <w:rPr>
          <w:color w:val="auto"/>
        </w:rPr>
        <w:t xml:space="preserve"> novo arquivo. </w:t>
      </w:r>
    </w:p>
    <w:p w14:paraId="61832E5C" w14:textId="77777777" w:rsidR="005D229E" w:rsidRPr="005D229E" w:rsidRDefault="005D229E" w:rsidP="005D229E">
      <w:pPr>
        <w:pStyle w:val="PargrafodaLista"/>
        <w:rPr>
          <w:color w:val="auto"/>
        </w:rPr>
      </w:pPr>
    </w:p>
    <w:p w14:paraId="096786DF" w14:textId="77777777" w:rsidR="005D229E" w:rsidRPr="00241B59" w:rsidRDefault="005D229E" w:rsidP="005D229E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rPr>
          <w:color w:val="auto"/>
        </w:rPr>
        <w:t>O sistema NÃO deve permitir salvar registro sem a inclusão do ar</w:t>
      </w:r>
      <w:r w:rsidRPr="007347D5">
        <w:rPr>
          <w:color w:val="auto"/>
        </w:rPr>
        <w:t xml:space="preserve">quivo </w:t>
      </w:r>
      <w:r>
        <w:rPr>
          <w:color w:val="auto"/>
        </w:rPr>
        <w:t>o</w:t>
      </w:r>
      <w:r w:rsidRPr="007347D5">
        <w:rPr>
          <w:color w:val="auto"/>
        </w:rPr>
        <w:t>brigatóri</w:t>
      </w:r>
      <w:r>
        <w:rPr>
          <w:color w:val="auto"/>
        </w:rPr>
        <w:t>o, seja ele, o antigo arquivo OU o novo arquivo anexado;</w:t>
      </w:r>
    </w:p>
    <w:p w14:paraId="144401DE" w14:textId="77777777" w:rsidR="001D254C" w:rsidRPr="001D254C" w:rsidRDefault="001D254C" w:rsidP="001D254C">
      <w:pPr>
        <w:pStyle w:val="PargrafodaLista"/>
        <w:rPr>
          <w:color w:val="auto"/>
        </w:rPr>
      </w:pPr>
    </w:p>
    <w:p w14:paraId="623F1410" w14:textId="0B894798" w:rsidR="005A4362" w:rsidRPr="001D254C" w:rsidRDefault="005A4362" w:rsidP="00BE1FB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color w:val="auto"/>
        </w:rPr>
        <w:t>O sistema também deve permitir que o ator possa alterar o arquivo</w:t>
      </w:r>
      <w:r w:rsidR="00944926">
        <w:rPr>
          <w:color w:val="auto"/>
        </w:rPr>
        <w:t>.</w:t>
      </w:r>
      <w:r>
        <w:rPr>
          <w:color w:val="auto"/>
        </w:rPr>
        <w:t xml:space="preserve"> </w:t>
      </w:r>
      <w:r w:rsidR="00944926">
        <w:rPr>
          <w:color w:val="auto"/>
        </w:rPr>
        <w:t xml:space="preserve">Para inclusão de um novo arquivo, o sistema deve seguir as informações das regras </w:t>
      </w:r>
      <w:r w:rsidR="00E61E22">
        <w:rPr>
          <w:color w:val="auto"/>
        </w:rPr>
        <w:t>7.8</w:t>
      </w:r>
      <w:r w:rsidR="00944926">
        <w:rPr>
          <w:color w:val="auto"/>
        </w:rPr>
        <w:t xml:space="preserve"> a </w:t>
      </w:r>
      <w:r w:rsidR="00E61E22">
        <w:rPr>
          <w:color w:val="auto"/>
        </w:rPr>
        <w:t>7</w:t>
      </w:r>
      <w:r w:rsidR="00944926">
        <w:rPr>
          <w:color w:val="auto"/>
        </w:rPr>
        <w:t>.11 da HST078</w:t>
      </w:r>
      <w:r w:rsidR="001D254C">
        <w:rPr>
          <w:color w:val="auto"/>
        </w:rPr>
        <w:t>;</w:t>
      </w:r>
    </w:p>
    <w:p w14:paraId="7A3957D5" w14:textId="77777777" w:rsidR="001D254C" w:rsidRPr="001D254C" w:rsidRDefault="001D254C" w:rsidP="001D254C">
      <w:pPr>
        <w:pStyle w:val="PargrafodaLista"/>
        <w:rPr>
          <w:position w:val="3"/>
        </w:rPr>
      </w:pPr>
    </w:p>
    <w:p w14:paraId="6E8B598F" w14:textId="77777777" w:rsidR="001D254C" w:rsidRDefault="001D254C" w:rsidP="00BE1FB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Para alterar um julgamento, OBRIGATORIAMENTE o ator deverá informar a justificativa para Retificação do Julgamento.</w:t>
      </w:r>
    </w:p>
    <w:p w14:paraId="2171B5AF" w14:textId="77777777" w:rsidR="001D254C" w:rsidRPr="001D254C" w:rsidRDefault="001D254C" w:rsidP="001D254C">
      <w:pPr>
        <w:pStyle w:val="PargrafodaLista"/>
        <w:rPr>
          <w:position w:val="3"/>
        </w:rPr>
      </w:pPr>
    </w:p>
    <w:p w14:paraId="3A2BF790" w14:textId="797421BE" w:rsidR="001D254C" w:rsidRDefault="001D254C" w:rsidP="00BE1FB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8" w:name="_Ref38635448"/>
      <w:r>
        <w:rPr>
          <w:position w:val="3"/>
        </w:rPr>
        <w:t xml:space="preserve">Campo </w:t>
      </w:r>
      <w:r w:rsidRPr="001D254C">
        <w:rPr>
          <w:color w:val="31849B" w:themeColor="accent5" w:themeShade="BF"/>
          <w:position w:val="3"/>
        </w:rPr>
        <w:t>Justificativa da Retificação</w:t>
      </w:r>
      <w:r>
        <w:rPr>
          <w:position w:val="3"/>
        </w:rPr>
        <w:t>: o sistema deve exibir um componente para que o ator possa incluir o texto da justificativa, bem como, customizar este texto.</w:t>
      </w:r>
      <w:bookmarkEnd w:id="28"/>
    </w:p>
    <w:p w14:paraId="3CAE5BFB" w14:textId="77777777" w:rsidR="001D254C" w:rsidRPr="001D254C" w:rsidRDefault="001D254C" w:rsidP="001D254C">
      <w:pPr>
        <w:pStyle w:val="PargrafodaLista"/>
        <w:rPr>
          <w:position w:val="3"/>
        </w:rPr>
      </w:pPr>
    </w:p>
    <w:p w14:paraId="24714198" w14:textId="740A1997" w:rsidR="001D254C" w:rsidRPr="00714673" w:rsidRDefault="001D254C" w:rsidP="001D254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9" w:name="_Ref37094297"/>
      <w:r w:rsidRPr="00714673">
        <w:rPr>
          <w:position w:val="3"/>
        </w:rPr>
        <w:t xml:space="preserve">Neste componente, o sistema deve </w:t>
      </w:r>
      <w:r w:rsidRPr="00714673">
        <w:rPr>
          <w:color w:val="000000" w:themeColor="text1"/>
        </w:rPr>
        <w:t xml:space="preserve">permitir a inclusão de até </w:t>
      </w:r>
      <w:r>
        <w:rPr>
          <w:color w:val="000000" w:themeColor="text1"/>
        </w:rPr>
        <w:t>1</w:t>
      </w:r>
      <w:r w:rsidRPr="00714673">
        <w:rPr>
          <w:color w:val="000000" w:themeColor="text1"/>
        </w:rPr>
        <w:t>000 caracteres. Ao ir incluindo os caracteres dentro do componente, o sistema deve ir exibindo a quantidade restante de caracteres disponíveis abaixo do componente;</w:t>
      </w:r>
      <w:bookmarkEnd w:id="29"/>
    </w:p>
    <w:p w14:paraId="28F18381" w14:textId="77777777" w:rsidR="005A4362" w:rsidRPr="005A4362" w:rsidRDefault="005A4362" w:rsidP="005A4362">
      <w:pPr>
        <w:pStyle w:val="PargrafodaLista"/>
        <w:rPr>
          <w:position w:val="3"/>
        </w:rPr>
      </w:pPr>
    </w:p>
    <w:p w14:paraId="475C49E8" w14:textId="577224D9" w:rsidR="001D254C" w:rsidRPr="007E0ACD" w:rsidRDefault="001D254C" w:rsidP="001D254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30" w:name="_Ref38637460"/>
      <w:r w:rsidRPr="00714673">
        <w:rPr>
          <w:color w:val="auto"/>
        </w:rPr>
        <w:t>Ao acionar a opção</w:t>
      </w:r>
      <w:r w:rsidRPr="00714673">
        <w:rPr>
          <w:noProof/>
        </w:rPr>
        <w:drawing>
          <wp:inline distT="0" distB="0" distL="0" distR="0" wp14:anchorId="3A8C285E" wp14:editId="2DF564E2">
            <wp:extent cx="498763" cy="129930"/>
            <wp:effectExtent l="0" t="0" r="0" b="3810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595" cy="1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673">
        <w:t xml:space="preserve">, o sistema deve validar se os campos obrigatórios </w:t>
      </w:r>
      <w:r w:rsidRPr="00714673">
        <w:rPr>
          <w:color w:val="31849B" w:themeColor="accent5" w:themeShade="BF"/>
        </w:rPr>
        <w:t>Descrição</w:t>
      </w:r>
      <w:r w:rsidR="00A420F0">
        <w:rPr>
          <w:color w:val="31849B" w:themeColor="accent5" w:themeShade="BF"/>
        </w:rPr>
        <w:t>,</w:t>
      </w:r>
      <w:r w:rsidRPr="00714673">
        <w:t xml:space="preserve"> </w:t>
      </w:r>
      <w:r w:rsidRPr="00714673">
        <w:rPr>
          <w:color w:val="31849B" w:themeColor="accent5" w:themeShade="BF"/>
        </w:rPr>
        <w:t>Documento</w:t>
      </w:r>
      <w:r w:rsidR="00A420F0">
        <w:rPr>
          <w:color w:val="31849B" w:themeColor="accent5" w:themeShade="BF"/>
        </w:rPr>
        <w:t xml:space="preserve"> e Justificativa</w:t>
      </w:r>
      <w:r w:rsidRPr="00714673">
        <w:t xml:space="preserve">, foram preenchidos/Incluídos; caso não tenha sido preenchido/Incluído, o sistema deve exibir </w:t>
      </w:r>
      <w:proofErr w:type="spellStart"/>
      <w:r w:rsidRPr="00714673">
        <w:t>mensagem</w:t>
      </w:r>
      <w:proofErr w:type="spellEnd"/>
      <w:r w:rsidRPr="00714673">
        <w:t xml:space="preserve"> impeditiva </w:t>
      </w:r>
      <w:r w:rsidRPr="00714673">
        <w:rPr>
          <w:color w:val="31849B" w:themeColor="accent5" w:themeShade="BF"/>
        </w:rPr>
        <w:t>[</w:t>
      </w:r>
      <w:r w:rsidR="00BD0E47">
        <w:rPr>
          <w:color w:val="31849B" w:themeColor="accent5" w:themeShade="BF"/>
        </w:rPr>
        <w:fldChar w:fldCharType="begin"/>
      </w:r>
      <w:r w:rsidR="00BD0E47">
        <w:rPr>
          <w:color w:val="31849B" w:themeColor="accent5" w:themeShade="BF"/>
        </w:rPr>
        <w:instrText xml:space="preserve"> REF _Ref26546953 \r \h </w:instrText>
      </w:r>
      <w:r w:rsidR="00BD0E47">
        <w:rPr>
          <w:color w:val="31849B" w:themeColor="accent5" w:themeShade="BF"/>
        </w:rPr>
      </w:r>
      <w:r w:rsidR="00BD0E47">
        <w:rPr>
          <w:color w:val="31849B" w:themeColor="accent5" w:themeShade="BF"/>
        </w:rPr>
        <w:fldChar w:fldCharType="separate"/>
      </w:r>
      <w:r w:rsidR="00BD0E47">
        <w:rPr>
          <w:color w:val="31849B" w:themeColor="accent5" w:themeShade="BF"/>
        </w:rPr>
        <w:t>ME04</w:t>
      </w:r>
      <w:r w:rsidR="00BD0E47">
        <w:rPr>
          <w:color w:val="31849B" w:themeColor="accent5" w:themeShade="BF"/>
        </w:rPr>
        <w:fldChar w:fldCharType="end"/>
      </w:r>
      <w:r w:rsidRPr="00714673">
        <w:rPr>
          <w:color w:val="31849B" w:themeColor="accent5" w:themeShade="BF"/>
        </w:rPr>
        <w:t>]</w:t>
      </w:r>
      <w:bookmarkEnd w:id="30"/>
    </w:p>
    <w:p w14:paraId="339E0E55" w14:textId="77777777" w:rsidR="007E0ACD" w:rsidRPr="007E0ACD" w:rsidRDefault="007E0ACD" w:rsidP="007E0ACD">
      <w:pPr>
        <w:pStyle w:val="PargrafodaLista"/>
        <w:rPr>
          <w:color w:val="auto"/>
        </w:rPr>
      </w:pPr>
    </w:p>
    <w:p w14:paraId="026FA162" w14:textId="3A342A48" w:rsidR="007E0ACD" w:rsidRPr="002F1553" w:rsidRDefault="007E0ACD" w:rsidP="007E0AC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2F1553">
        <w:rPr>
          <w:color w:val="auto"/>
        </w:rPr>
        <w:lastRenderedPageBreak/>
        <w:t xml:space="preserve">Ao concluir com sucesso o sistema deve exibir </w:t>
      </w:r>
      <w:r w:rsidRPr="002F1553">
        <w:t xml:space="preserve">uma pop-up para que o ator possa confirmar a </w:t>
      </w:r>
      <w:r w:rsidR="00E53A66" w:rsidRPr="002F1553">
        <w:t>alteração</w:t>
      </w:r>
      <w:r w:rsidRPr="002F1553">
        <w:rPr>
          <w:color w:val="31849B" w:themeColor="accent5" w:themeShade="BF"/>
        </w:rPr>
        <w:t>:</w:t>
      </w:r>
    </w:p>
    <w:p w14:paraId="18EF43B9" w14:textId="79FE542F" w:rsidR="007E0ACD" w:rsidRDefault="006864C8" w:rsidP="00A46E8C">
      <w:pPr>
        <w:spacing w:after="200" w:line="276" w:lineRule="auto"/>
        <w:ind w:left="1560"/>
        <w:contextualSpacing/>
      </w:pPr>
      <w:r>
        <w:rPr>
          <w:noProof/>
        </w:rPr>
        <w:drawing>
          <wp:inline distT="0" distB="0" distL="0" distR="0" wp14:anchorId="2CF07A73" wp14:editId="7A40C5D1">
            <wp:extent cx="3978910" cy="1484360"/>
            <wp:effectExtent l="0" t="0" r="2540" b="1905"/>
            <wp:docPr id="95" name="Imagem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Concluida_7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842" cy="14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D09C" w14:textId="484F9537" w:rsidR="006864C8" w:rsidRDefault="006864C8" w:rsidP="006864C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31" w:name="_Ref38628132"/>
      <w:r w:rsidRPr="002519E3">
        <w:rPr>
          <w:color w:val="auto"/>
        </w:rPr>
        <w:t xml:space="preserve">Ao </w:t>
      </w:r>
      <w:r w:rsidR="00544E53">
        <w:rPr>
          <w:color w:val="auto"/>
        </w:rPr>
        <w:t xml:space="preserve">realizar uma alteração do julgamento de 1ª instância com sucesso, o sistema deve exibir as informações </w:t>
      </w:r>
      <w:r w:rsidR="00E87BF4">
        <w:rPr>
          <w:color w:val="auto"/>
        </w:rPr>
        <w:t>da visualização conforme descrição da HST139</w:t>
      </w:r>
      <w:r w:rsidR="00544E53">
        <w:rPr>
          <w:color w:val="auto"/>
        </w:rPr>
        <w:t>;</w:t>
      </w:r>
      <w:bookmarkEnd w:id="31"/>
    </w:p>
    <w:p w14:paraId="6B39636B" w14:textId="77777777" w:rsidR="002F1553" w:rsidRDefault="002F1553" w:rsidP="002F1553">
      <w:pPr>
        <w:pStyle w:val="PargrafodaLista"/>
        <w:rPr>
          <w:color w:val="auto"/>
        </w:rPr>
      </w:pPr>
    </w:p>
    <w:p w14:paraId="13E0D6D3" w14:textId="3E299401" w:rsidR="007E0ACD" w:rsidRPr="00714673" w:rsidRDefault="007E0ACD" w:rsidP="001D254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32" w:name="_Ref38628077"/>
      <w:r>
        <w:rPr>
          <w:color w:val="auto"/>
        </w:rPr>
        <w:t xml:space="preserve">Nos </w:t>
      </w:r>
      <w:bookmarkStart w:id="33" w:name="_GoBack"/>
      <w:r>
        <w:rPr>
          <w:color w:val="auto"/>
        </w:rPr>
        <w:t xml:space="preserve">casos </w:t>
      </w:r>
      <w:r w:rsidR="00134E5E">
        <w:rPr>
          <w:color w:val="auto"/>
        </w:rPr>
        <w:t xml:space="preserve">de julgamentos </w:t>
      </w:r>
      <w:r w:rsidR="00134E5E" w:rsidRPr="00AC6001">
        <w:rPr>
          <w:color w:val="31849B" w:themeColor="accent5" w:themeShade="BF"/>
        </w:rPr>
        <w:t>INDEFERIDOS</w:t>
      </w:r>
      <w:r w:rsidR="00134E5E">
        <w:rPr>
          <w:color w:val="auto"/>
        </w:rPr>
        <w:t xml:space="preserve">, ao </w:t>
      </w:r>
      <w:r>
        <w:rPr>
          <w:color w:val="auto"/>
        </w:rPr>
        <w:t>selecionar</w:t>
      </w:r>
      <w:r w:rsidR="00134E5E">
        <w:rPr>
          <w:color w:val="auto"/>
        </w:rPr>
        <w:t xml:space="preserve"> a opção</w:t>
      </w:r>
      <w:r>
        <w:rPr>
          <w:noProof/>
        </w:rPr>
        <w:drawing>
          <wp:inline distT="0" distB="0" distL="0" distR="0" wp14:anchorId="476FDA26" wp14:editId="2910B8DA">
            <wp:extent cx="1447619" cy="142857"/>
            <wp:effectExtent l="0" t="0" r="635" b="0"/>
            <wp:docPr id="92" name="Image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E5E">
        <w:rPr>
          <w:color w:val="auto"/>
        </w:rPr>
        <w:t xml:space="preserve">, </w:t>
      </w:r>
      <w:r>
        <w:rPr>
          <w:color w:val="auto"/>
        </w:rPr>
        <w:t xml:space="preserve">o sistema deve exibir a pop-up </w:t>
      </w:r>
      <w:r w:rsidR="009A1D42">
        <w:rPr>
          <w:color w:val="auto"/>
        </w:rPr>
        <w:t>para julgamento</w:t>
      </w:r>
      <w:r>
        <w:rPr>
          <w:color w:val="auto"/>
        </w:rPr>
        <w:t xml:space="preserve"> </w:t>
      </w:r>
      <w:r w:rsidRPr="009A1D42">
        <w:rPr>
          <w:color w:val="31849B" w:themeColor="accent5" w:themeShade="BF"/>
        </w:rPr>
        <w:t>DEFERIDO</w:t>
      </w:r>
      <w:r w:rsidR="005036B3">
        <w:rPr>
          <w:color w:val="31849B" w:themeColor="accent5" w:themeShade="BF"/>
        </w:rPr>
        <w:t xml:space="preserve"> [</w:t>
      </w:r>
      <w:r w:rsidR="00AD0DEF">
        <w:rPr>
          <w:color w:val="31849B" w:themeColor="accent5" w:themeShade="BF"/>
        </w:rPr>
        <w:fldChar w:fldCharType="begin"/>
      </w:r>
      <w:r w:rsidR="00AD0DEF">
        <w:rPr>
          <w:color w:val="31849B" w:themeColor="accent5" w:themeShade="BF"/>
        </w:rPr>
        <w:instrText xml:space="preserve"> REF _Ref38638426 \r \h </w:instrText>
      </w:r>
      <w:r w:rsidR="00AD0DEF">
        <w:rPr>
          <w:color w:val="31849B" w:themeColor="accent5" w:themeShade="BF"/>
        </w:rPr>
      </w:r>
      <w:r w:rsidR="00AD0DEF">
        <w:rPr>
          <w:color w:val="31849B" w:themeColor="accent5" w:themeShade="BF"/>
        </w:rPr>
        <w:fldChar w:fldCharType="separate"/>
      </w:r>
      <w:r w:rsidR="00AD0DEF">
        <w:rPr>
          <w:color w:val="31849B" w:themeColor="accent5" w:themeShade="BF"/>
        </w:rPr>
        <w:t>P04</w:t>
      </w:r>
      <w:r w:rsidR="00AD0DEF">
        <w:rPr>
          <w:color w:val="31849B" w:themeColor="accent5" w:themeShade="BF"/>
        </w:rPr>
        <w:fldChar w:fldCharType="end"/>
      </w:r>
      <w:r w:rsidR="005036B3">
        <w:rPr>
          <w:color w:val="31849B" w:themeColor="accent5" w:themeShade="BF"/>
        </w:rPr>
        <w:t>]</w:t>
      </w:r>
      <w:r>
        <w:rPr>
          <w:color w:val="auto"/>
        </w:rPr>
        <w:t>, visto que, o ator selecionou a opção para alteração de decisão</w:t>
      </w:r>
      <w:r w:rsidR="00134E5E">
        <w:rPr>
          <w:color w:val="auto"/>
        </w:rPr>
        <w:t>, de</w:t>
      </w:r>
      <w:r>
        <w:rPr>
          <w:color w:val="auto"/>
        </w:rPr>
        <w:t xml:space="preserve"> um julgamento Indeferido</w:t>
      </w:r>
      <w:bookmarkEnd w:id="33"/>
      <w:r>
        <w:rPr>
          <w:color w:val="auto"/>
        </w:rPr>
        <w:t>;</w:t>
      </w:r>
      <w:bookmarkEnd w:id="32"/>
    </w:p>
    <w:p w14:paraId="6753370D" w14:textId="68014041" w:rsidR="00BE1FB0" w:rsidRDefault="002B575A" w:rsidP="002B575A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position w:val="3"/>
        </w:rPr>
      </w:pPr>
      <w:r>
        <w:rPr>
          <w:noProof/>
          <w:position w:val="3"/>
        </w:rPr>
        <w:drawing>
          <wp:inline distT="0" distB="0" distL="0" distR="0" wp14:anchorId="130AF5A7" wp14:editId="19711D62">
            <wp:extent cx="3943350" cy="3885967"/>
            <wp:effectExtent l="0" t="0" r="0" b="635"/>
            <wp:docPr id="108" name="Imagem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Concluida_7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325" cy="389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4B84" w14:textId="4974E9B8" w:rsidR="00AC6001" w:rsidRDefault="00CD7035" w:rsidP="009105C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34" w:name="_Ref38630531"/>
      <w:r w:rsidRPr="00CD7035">
        <w:rPr>
          <w:position w:val="3"/>
        </w:rPr>
        <w:t xml:space="preserve">As informações de preenchimento dos campos </w:t>
      </w:r>
      <w:r w:rsidRPr="00CD7035">
        <w:rPr>
          <w:color w:val="31849B" w:themeColor="accent5" w:themeShade="BF"/>
          <w:position w:val="3"/>
        </w:rPr>
        <w:t>Descrição</w:t>
      </w:r>
      <w:r w:rsidRPr="00CD7035">
        <w:rPr>
          <w:position w:val="3"/>
        </w:rPr>
        <w:t xml:space="preserve"> e </w:t>
      </w:r>
      <w:r w:rsidRPr="00CD7035">
        <w:rPr>
          <w:color w:val="31849B" w:themeColor="accent5" w:themeShade="BF"/>
          <w:position w:val="3"/>
        </w:rPr>
        <w:t>Documento</w:t>
      </w:r>
      <w:r w:rsidR="00AC6001" w:rsidRPr="00CD7035">
        <w:rPr>
          <w:position w:val="3"/>
        </w:rPr>
        <w:t xml:space="preserve">, o sistema deve seguir as informações de inclusão dos julgamentos deferidos na regra [7.4] a [7.15] da </w:t>
      </w:r>
      <w:r w:rsidR="00AC6001" w:rsidRPr="00CD7035">
        <w:rPr>
          <w:color w:val="31849B" w:themeColor="accent5" w:themeShade="BF"/>
          <w:position w:val="3"/>
        </w:rPr>
        <w:t>HST078</w:t>
      </w:r>
      <w:r w:rsidR="00AC6001" w:rsidRPr="00CD7035">
        <w:rPr>
          <w:position w:val="3"/>
        </w:rPr>
        <w:t>;</w:t>
      </w:r>
      <w:bookmarkEnd w:id="34"/>
    </w:p>
    <w:p w14:paraId="397BD908" w14:textId="77777777" w:rsidR="00CD7035" w:rsidRDefault="00CD7035" w:rsidP="00CD7035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73C07600" w14:textId="1F08BA4A" w:rsidR="00CD7035" w:rsidRPr="00E87BF4" w:rsidRDefault="00CD7035" w:rsidP="00CD7035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87BF4">
        <w:rPr>
          <w:position w:val="3"/>
        </w:rPr>
        <w:t>Para alterar um julgamento, OBRIGATORIAMENTE o ator deverá informar a justificativa para Retificação do Julgamento. O sistema deve seguir as informações das regras [</w:t>
      </w:r>
      <w:r w:rsidRPr="00E87BF4">
        <w:rPr>
          <w:color w:val="31849B" w:themeColor="accent5" w:themeShade="BF"/>
          <w:position w:val="3"/>
        </w:rPr>
        <w:fldChar w:fldCharType="begin"/>
      </w:r>
      <w:r w:rsidRPr="00E87BF4">
        <w:rPr>
          <w:color w:val="31849B" w:themeColor="accent5" w:themeShade="BF"/>
          <w:position w:val="3"/>
        </w:rPr>
        <w:instrText xml:space="preserve"> REF _Ref38635448 \r \h </w:instrText>
      </w:r>
      <w:r w:rsidR="00CB25F2" w:rsidRPr="00E87BF4">
        <w:rPr>
          <w:color w:val="31849B" w:themeColor="accent5" w:themeShade="BF"/>
          <w:position w:val="3"/>
        </w:rPr>
        <w:instrText xml:space="preserve"> \* MERGEFORMAT </w:instrText>
      </w:r>
      <w:r w:rsidRPr="00E87BF4">
        <w:rPr>
          <w:color w:val="31849B" w:themeColor="accent5" w:themeShade="BF"/>
          <w:position w:val="3"/>
        </w:rPr>
      </w:r>
      <w:r w:rsidRPr="00E87BF4">
        <w:rPr>
          <w:color w:val="31849B" w:themeColor="accent5" w:themeShade="BF"/>
          <w:position w:val="3"/>
        </w:rPr>
        <w:fldChar w:fldCharType="separate"/>
      </w:r>
      <w:r w:rsidRPr="00E87BF4">
        <w:rPr>
          <w:color w:val="31849B" w:themeColor="accent5" w:themeShade="BF"/>
          <w:position w:val="3"/>
        </w:rPr>
        <w:t>3.18</w:t>
      </w:r>
      <w:r w:rsidRPr="00E87BF4">
        <w:rPr>
          <w:color w:val="31849B" w:themeColor="accent5" w:themeShade="BF"/>
          <w:position w:val="3"/>
        </w:rPr>
        <w:fldChar w:fldCharType="end"/>
      </w:r>
      <w:r w:rsidRPr="00E87BF4">
        <w:rPr>
          <w:position w:val="3"/>
        </w:rPr>
        <w:t>] a [</w:t>
      </w:r>
      <w:r w:rsidRPr="00E87BF4">
        <w:rPr>
          <w:color w:val="31849B" w:themeColor="accent5" w:themeShade="BF"/>
          <w:position w:val="3"/>
        </w:rPr>
        <w:fldChar w:fldCharType="begin"/>
      </w:r>
      <w:r w:rsidRPr="00E87BF4">
        <w:rPr>
          <w:color w:val="31849B" w:themeColor="accent5" w:themeShade="BF"/>
          <w:position w:val="3"/>
        </w:rPr>
        <w:instrText xml:space="preserve"> REF _Ref37094297 \r \h </w:instrText>
      </w:r>
      <w:r w:rsidR="00CB25F2" w:rsidRPr="00E87BF4">
        <w:rPr>
          <w:color w:val="31849B" w:themeColor="accent5" w:themeShade="BF"/>
          <w:position w:val="3"/>
        </w:rPr>
        <w:instrText xml:space="preserve"> \* MERGEFORMAT </w:instrText>
      </w:r>
      <w:r w:rsidRPr="00E87BF4">
        <w:rPr>
          <w:color w:val="31849B" w:themeColor="accent5" w:themeShade="BF"/>
          <w:position w:val="3"/>
        </w:rPr>
      </w:r>
      <w:r w:rsidRPr="00E87BF4">
        <w:rPr>
          <w:color w:val="31849B" w:themeColor="accent5" w:themeShade="BF"/>
          <w:position w:val="3"/>
        </w:rPr>
        <w:fldChar w:fldCharType="separate"/>
      </w:r>
      <w:r w:rsidRPr="00E87BF4">
        <w:rPr>
          <w:color w:val="31849B" w:themeColor="accent5" w:themeShade="BF"/>
          <w:position w:val="3"/>
        </w:rPr>
        <w:t>3.19</w:t>
      </w:r>
      <w:r w:rsidRPr="00E87BF4">
        <w:rPr>
          <w:color w:val="31849B" w:themeColor="accent5" w:themeShade="BF"/>
          <w:position w:val="3"/>
        </w:rPr>
        <w:fldChar w:fldCharType="end"/>
      </w:r>
      <w:r w:rsidRPr="00E87BF4">
        <w:rPr>
          <w:position w:val="3"/>
        </w:rPr>
        <w:t>] dessa estória;</w:t>
      </w:r>
    </w:p>
    <w:p w14:paraId="4F2C5B89" w14:textId="77777777" w:rsidR="00CD7035" w:rsidRDefault="00CD7035" w:rsidP="00CD7035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1D0378CB" w14:textId="1AB5C51C" w:rsidR="00CD7035" w:rsidRPr="007E0ACD" w:rsidRDefault="00CD7035" w:rsidP="00CD7035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714673">
        <w:rPr>
          <w:color w:val="auto"/>
        </w:rPr>
        <w:t>Ao acionar a opção</w:t>
      </w:r>
      <w:r w:rsidRPr="00714673">
        <w:rPr>
          <w:noProof/>
        </w:rPr>
        <w:drawing>
          <wp:inline distT="0" distB="0" distL="0" distR="0" wp14:anchorId="2AD35E64" wp14:editId="09D8F50D">
            <wp:extent cx="498763" cy="129930"/>
            <wp:effectExtent l="0" t="0" r="0" b="3810"/>
            <wp:docPr id="125" name="Imagem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595" cy="1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673">
        <w:t xml:space="preserve">, o sistema deve validar se os campos obrigatórios </w:t>
      </w:r>
      <w:r w:rsidRPr="00714673">
        <w:rPr>
          <w:color w:val="31849B" w:themeColor="accent5" w:themeShade="BF"/>
        </w:rPr>
        <w:t>Descrição</w:t>
      </w:r>
      <w:r>
        <w:rPr>
          <w:color w:val="31849B" w:themeColor="accent5" w:themeShade="BF"/>
        </w:rPr>
        <w:t>,</w:t>
      </w:r>
      <w:r w:rsidRPr="00714673">
        <w:t xml:space="preserve"> </w:t>
      </w:r>
      <w:r w:rsidRPr="00714673">
        <w:rPr>
          <w:color w:val="31849B" w:themeColor="accent5" w:themeShade="BF"/>
        </w:rPr>
        <w:t>Documento</w:t>
      </w:r>
      <w:r>
        <w:rPr>
          <w:color w:val="31849B" w:themeColor="accent5" w:themeShade="BF"/>
        </w:rPr>
        <w:t xml:space="preserve"> e Justificativa</w:t>
      </w:r>
      <w:r w:rsidRPr="00714673">
        <w:t xml:space="preserve">, foram preenchidos/Incluídos; caso não tenha sido preenchido/Incluído, o sistema deve exibir </w:t>
      </w:r>
      <w:proofErr w:type="spellStart"/>
      <w:r w:rsidRPr="00714673">
        <w:t>mensagem</w:t>
      </w:r>
      <w:proofErr w:type="spellEnd"/>
      <w:r w:rsidRPr="00714673">
        <w:t xml:space="preserve"> impeditiva </w:t>
      </w:r>
      <w:r w:rsidRPr="00714673">
        <w:rPr>
          <w:color w:val="31849B" w:themeColor="accent5" w:themeShade="BF"/>
        </w:rPr>
        <w:t>[</w:t>
      </w:r>
      <w:r w:rsidR="0067088B">
        <w:rPr>
          <w:color w:val="31849B" w:themeColor="accent5" w:themeShade="BF"/>
        </w:rPr>
        <w:fldChar w:fldCharType="begin"/>
      </w:r>
      <w:r w:rsidR="0067088B">
        <w:rPr>
          <w:color w:val="31849B" w:themeColor="accent5" w:themeShade="BF"/>
        </w:rPr>
        <w:instrText xml:space="preserve"> REF _Ref26546953 \r \h </w:instrText>
      </w:r>
      <w:r w:rsidR="0067088B">
        <w:rPr>
          <w:color w:val="31849B" w:themeColor="accent5" w:themeShade="BF"/>
        </w:rPr>
      </w:r>
      <w:r w:rsidR="0067088B">
        <w:rPr>
          <w:color w:val="31849B" w:themeColor="accent5" w:themeShade="BF"/>
        </w:rPr>
        <w:fldChar w:fldCharType="separate"/>
      </w:r>
      <w:r w:rsidR="0067088B">
        <w:rPr>
          <w:color w:val="31849B" w:themeColor="accent5" w:themeShade="BF"/>
        </w:rPr>
        <w:t>ME04</w:t>
      </w:r>
      <w:r w:rsidR="0067088B">
        <w:rPr>
          <w:color w:val="31849B" w:themeColor="accent5" w:themeShade="BF"/>
        </w:rPr>
        <w:fldChar w:fldCharType="end"/>
      </w:r>
      <w:r w:rsidRPr="00714673">
        <w:rPr>
          <w:color w:val="31849B" w:themeColor="accent5" w:themeShade="BF"/>
        </w:rPr>
        <w:t>]</w:t>
      </w:r>
    </w:p>
    <w:p w14:paraId="293DC7DC" w14:textId="77777777" w:rsidR="00CD7035" w:rsidRPr="007E0ACD" w:rsidRDefault="00CD7035" w:rsidP="00CD7035">
      <w:pPr>
        <w:pStyle w:val="PargrafodaLista"/>
        <w:rPr>
          <w:color w:val="auto"/>
        </w:rPr>
      </w:pPr>
    </w:p>
    <w:p w14:paraId="4228FAAB" w14:textId="13FE649E" w:rsidR="00CD7035" w:rsidRPr="002F1553" w:rsidRDefault="00CD7035" w:rsidP="00CD7035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2F1553">
        <w:rPr>
          <w:color w:val="auto"/>
        </w:rPr>
        <w:t xml:space="preserve">Ao concluir com sucesso </w:t>
      </w:r>
      <w:r w:rsidR="0082102D">
        <w:rPr>
          <w:color w:val="auto"/>
        </w:rPr>
        <w:t xml:space="preserve">uma ALTERAÇÃO da </w:t>
      </w:r>
      <w:r w:rsidR="0082102D" w:rsidRPr="00C143EE">
        <w:rPr>
          <w:color w:val="31849B" w:themeColor="accent5" w:themeShade="BF"/>
        </w:rPr>
        <w:t>DECISÂO DO JULGAMENTO</w:t>
      </w:r>
      <w:r w:rsidR="0082102D">
        <w:rPr>
          <w:color w:val="auto"/>
        </w:rPr>
        <w:t xml:space="preserve">, </w:t>
      </w:r>
      <w:r w:rsidRPr="002F1553">
        <w:rPr>
          <w:color w:val="auto"/>
        </w:rPr>
        <w:t xml:space="preserve">o sistema deve exibir </w:t>
      </w:r>
      <w:r w:rsidRPr="002F1553">
        <w:t>uma pop-up para que o ator possa confirmar a alteração</w:t>
      </w:r>
      <w:r w:rsidRPr="002F1553">
        <w:rPr>
          <w:color w:val="31849B" w:themeColor="accent5" w:themeShade="BF"/>
        </w:rPr>
        <w:t>:</w:t>
      </w:r>
    </w:p>
    <w:p w14:paraId="3925515B" w14:textId="08C2C836" w:rsidR="00CD7035" w:rsidRDefault="00C143EE" w:rsidP="00CD7035">
      <w:pPr>
        <w:spacing w:after="200" w:line="276" w:lineRule="auto"/>
        <w:ind w:left="1560"/>
        <w:contextualSpacing/>
      </w:pPr>
      <w:r>
        <w:rPr>
          <w:noProof/>
        </w:rPr>
        <w:drawing>
          <wp:inline distT="0" distB="0" distL="0" distR="0" wp14:anchorId="33877D82" wp14:editId="4F9259FD">
            <wp:extent cx="4509003" cy="1682115"/>
            <wp:effectExtent l="0" t="0" r="6350" b="0"/>
            <wp:docPr id="129" name="Imagem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Concluida_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148" cy="168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E4BA" w14:textId="4FDB6EB2" w:rsidR="00CD7035" w:rsidRPr="002519E3" w:rsidRDefault="00CD7035" w:rsidP="00CD7035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2519E3">
        <w:rPr>
          <w:color w:val="auto"/>
        </w:rPr>
        <w:t xml:space="preserve">Ao acionar a opção </w:t>
      </w:r>
      <w:r w:rsidRPr="002519E3">
        <w:rPr>
          <w:noProof/>
        </w:rPr>
        <w:drawing>
          <wp:inline distT="0" distB="0" distL="0" distR="0" wp14:anchorId="2E8AFD2E" wp14:editId="251F8EC0">
            <wp:extent cx="584200" cy="152187"/>
            <wp:effectExtent l="0" t="0" r="6350" b="635"/>
            <wp:docPr id="127" name="Imagem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2523" cy="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9E3">
        <w:rPr>
          <w:color w:val="auto"/>
        </w:rPr>
        <w:t xml:space="preserve">  da pop-up de confirmação</w:t>
      </w:r>
      <w:r>
        <w:rPr>
          <w:color w:val="auto"/>
        </w:rPr>
        <w:t xml:space="preserve"> da alteração</w:t>
      </w:r>
      <w:r w:rsidRPr="002519E3">
        <w:rPr>
          <w:color w:val="auto"/>
        </w:rPr>
        <w:t xml:space="preserve">, </w:t>
      </w:r>
      <w:r w:rsidRPr="002519E3">
        <w:t xml:space="preserve">o sistema deve exibir mensagem de sucesso </w:t>
      </w:r>
      <w:r w:rsidRPr="002519E3">
        <w:rPr>
          <w:color w:val="31849B" w:themeColor="accent5" w:themeShade="BF"/>
        </w:rPr>
        <w:t>[</w:t>
      </w:r>
      <w:r w:rsidR="0067088B">
        <w:rPr>
          <w:color w:val="31849B" w:themeColor="accent5" w:themeShade="BF"/>
        </w:rPr>
        <w:fldChar w:fldCharType="begin"/>
      </w:r>
      <w:r w:rsidR="0067088B">
        <w:rPr>
          <w:color w:val="31849B" w:themeColor="accent5" w:themeShade="BF"/>
        </w:rPr>
        <w:instrText xml:space="preserve"> REF _Ref26532168 \r \h </w:instrText>
      </w:r>
      <w:r w:rsidR="0067088B">
        <w:rPr>
          <w:color w:val="31849B" w:themeColor="accent5" w:themeShade="BF"/>
        </w:rPr>
      </w:r>
      <w:r w:rsidR="0067088B">
        <w:rPr>
          <w:color w:val="31849B" w:themeColor="accent5" w:themeShade="BF"/>
        </w:rPr>
        <w:fldChar w:fldCharType="separate"/>
      </w:r>
      <w:r w:rsidR="0067088B">
        <w:rPr>
          <w:color w:val="31849B" w:themeColor="accent5" w:themeShade="BF"/>
        </w:rPr>
        <w:t>ME03</w:t>
      </w:r>
      <w:r w:rsidR="0067088B">
        <w:rPr>
          <w:color w:val="31849B" w:themeColor="accent5" w:themeShade="BF"/>
        </w:rPr>
        <w:fldChar w:fldCharType="end"/>
      </w:r>
      <w:r w:rsidRPr="002519E3">
        <w:rPr>
          <w:color w:val="31849B" w:themeColor="accent5" w:themeShade="BF"/>
        </w:rPr>
        <w:t>];</w:t>
      </w:r>
    </w:p>
    <w:p w14:paraId="3B899727" w14:textId="77777777" w:rsidR="00CD7035" w:rsidRPr="002519E3" w:rsidRDefault="00CD7035" w:rsidP="00CD7035">
      <w:pPr>
        <w:pStyle w:val="PargrafodaLista"/>
        <w:widowControl/>
        <w:autoSpaceDE/>
        <w:autoSpaceDN/>
        <w:adjustRightInd/>
        <w:spacing w:after="200" w:line="276" w:lineRule="auto"/>
        <w:ind w:left="1843"/>
        <w:contextualSpacing/>
        <w:jc w:val="both"/>
      </w:pPr>
    </w:p>
    <w:p w14:paraId="28787601" w14:textId="77777777" w:rsidR="00CD7035" w:rsidRPr="002519E3" w:rsidRDefault="00CD7035" w:rsidP="00CD7035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2519E3">
        <w:rPr>
          <w:color w:val="auto"/>
        </w:rPr>
        <w:t xml:space="preserve">Ao acionar a opção </w:t>
      </w:r>
      <w:r w:rsidRPr="002519E3">
        <w:rPr>
          <w:noProof/>
        </w:rPr>
        <w:drawing>
          <wp:inline distT="0" distB="0" distL="0" distR="0" wp14:anchorId="46B428B4" wp14:editId="088A49C6">
            <wp:extent cx="600075" cy="156322"/>
            <wp:effectExtent l="0" t="0" r="0" b="0"/>
            <wp:docPr id="128" name="Imagem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6474" cy="16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9E3">
        <w:rPr>
          <w:color w:val="auto"/>
        </w:rPr>
        <w:t xml:space="preserve">  da pop-up de confirmação, </w:t>
      </w:r>
      <w:r w:rsidRPr="002519E3">
        <w:t xml:space="preserve">o sistema deve desconsiderar </w:t>
      </w:r>
      <w:r>
        <w:t>a alteração solicitada;</w:t>
      </w:r>
      <w:r w:rsidRPr="002519E3">
        <w:rPr>
          <w:color w:val="auto"/>
        </w:rPr>
        <w:t xml:space="preserve"> E deve fechar a pop-up;</w:t>
      </w:r>
    </w:p>
    <w:p w14:paraId="3053DF1A" w14:textId="77777777" w:rsidR="00CD7035" w:rsidRPr="002519E3" w:rsidRDefault="00CD7035" w:rsidP="00CD7035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1CA2C103" w14:textId="174B301E" w:rsidR="00CD7035" w:rsidRDefault="00CD7035" w:rsidP="00CD7035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2519E3">
        <w:rPr>
          <w:color w:val="auto"/>
        </w:rPr>
        <w:t xml:space="preserve">Ao </w:t>
      </w:r>
      <w:r>
        <w:rPr>
          <w:color w:val="auto"/>
        </w:rPr>
        <w:t xml:space="preserve">realizar uma alteração do julgamento de 1ª instância com sucesso, o sistema deve exibir as </w:t>
      </w:r>
      <w:r w:rsidR="00E87BF4">
        <w:rPr>
          <w:color w:val="auto"/>
        </w:rPr>
        <w:t xml:space="preserve">informações da visualização </w:t>
      </w:r>
      <w:r>
        <w:rPr>
          <w:color w:val="auto"/>
        </w:rPr>
        <w:t xml:space="preserve">conforme </w:t>
      </w:r>
      <w:r w:rsidR="00E87BF4">
        <w:rPr>
          <w:color w:val="auto"/>
        </w:rPr>
        <w:t xml:space="preserve">descrição </w:t>
      </w:r>
      <w:r>
        <w:rPr>
          <w:color w:val="auto"/>
        </w:rPr>
        <w:t>da HST139;</w:t>
      </w:r>
    </w:p>
    <w:p w14:paraId="3C0B6A8D" w14:textId="77777777" w:rsidR="00CD7035" w:rsidRDefault="00CD7035" w:rsidP="00CD7035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72D84147" w14:textId="77777777" w:rsidR="00CB25F2" w:rsidRPr="008E23B6" w:rsidRDefault="00CB25F2" w:rsidP="008E23B6">
      <w:pPr>
        <w:spacing w:after="200" w:line="276" w:lineRule="auto"/>
        <w:contextualSpacing/>
        <w:rPr>
          <w:position w:val="3"/>
        </w:rPr>
      </w:pPr>
    </w:p>
    <w:p w14:paraId="3D5D7685" w14:textId="518DD3DD" w:rsidR="00E47A76" w:rsidRPr="002519E3" w:rsidRDefault="00E47A76" w:rsidP="00E47A76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 xml:space="preserve">Alterar julgamento </w:t>
      </w:r>
      <w:r w:rsidRPr="00E47A76">
        <w:rPr>
          <w:b/>
          <w:color w:val="31849B" w:themeColor="accent5" w:themeShade="BF"/>
        </w:rPr>
        <w:t>DEFERIDOS</w:t>
      </w:r>
      <w:r w:rsidRPr="002519E3">
        <w:rPr>
          <w:b/>
        </w:rPr>
        <w:t>:</w:t>
      </w:r>
      <w:r w:rsidRPr="002519E3">
        <w:t xml:space="preserve"> </w:t>
      </w:r>
    </w:p>
    <w:p w14:paraId="697C5593" w14:textId="76407F83" w:rsidR="00E47A76" w:rsidRDefault="00E47A76" w:rsidP="00E47A76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Para alterações dos julgamentos DEFERIDOS, ao acionar o botão</w:t>
      </w:r>
      <w:r>
        <w:rPr>
          <w:noProof/>
        </w:rPr>
        <w:drawing>
          <wp:inline distT="0" distB="0" distL="0" distR="0" wp14:anchorId="2D486595" wp14:editId="4D6DDF7E">
            <wp:extent cx="561975" cy="146397"/>
            <wp:effectExtent l="0" t="0" r="0" b="6350"/>
            <wp:docPr id="116" name="Imagem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755" cy="15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>, o sistema deve exibir também a pop-up</w:t>
      </w:r>
      <w:r w:rsidRPr="00453A68">
        <w:rPr>
          <w:color w:val="31849B" w:themeColor="accent5" w:themeShade="BF"/>
          <w:position w:val="3"/>
        </w:rPr>
        <w:t>[</w:t>
      </w:r>
      <w:r w:rsidRPr="00453A68">
        <w:rPr>
          <w:color w:val="31849B" w:themeColor="accent5" w:themeShade="BF"/>
          <w:position w:val="3"/>
        </w:rPr>
        <w:fldChar w:fldCharType="begin"/>
      </w:r>
      <w:r w:rsidRPr="00453A68">
        <w:rPr>
          <w:color w:val="31849B" w:themeColor="accent5" w:themeShade="BF"/>
          <w:position w:val="3"/>
        </w:rPr>
        <w:instrText xml:space="preserve"> REF _Ref38629965 \r \h </w:instrText>
      </w:r>
      <w:r w:rsidRPr="00453A68">
        <w:rPr>
          <w:color w:val="31849B" w:themeColor="accent5" w:themeShade="BF"/>
          <w:position w:val="3"/>
        </w:rPr>
      </w:r>
      <w:r w:rsidRPr="00453A68">
        <w:rPr>
          <w:color w:val="31849B" w:themeColor="accent5" w:themeShade="BF"/>
          <w:position w:val="3"/>
        </w:rPr>
        <w:fldChar w:fldCharType="separate"/>
      </w:r>
      <w:r w:rsidRPr="00453A68">
        <w:rPr>
          <w:color w:val="31849B" w:themeColor="accent5" w:themeShade="BF"/>
          <w:position w:val="3"/>
        </w:rPr>
        <w:t>P02</w:t>
      </w:r>
      <w:r w:rsidRPr="00453A68">
        <w:rPr>
          <w:color w:val="31849B" w:themeColor="accent5" w:themeShade="BF"/>
          <w:position w:val="3"/>
        </w:rPr>
        <w:fldChar w:fldCharType="end"/>
      </w:r>
      <w:r w:rsidRPr="00453A68">
        <w:rPr>
          <w:color w:val="31849B" w:themeColor="accent5" w:themeShade="BF"/>
          <w:position w:val="3"/>
        </w:rPr>
        <w:t>]</w:t>
      </w:r>
      <w:r>
        <w:rPr>
          <w:color w:val="31849B" w:themeColor="accent5" w:themeShade="BF"/>
          <w:position w:val="3"/>
        </w:rPr>
        <w:t>,</w:t>
      </w:r>
      <w:r>
        <w:rPr>
          <w:position w:val="3"/>
        </w:rPr>
        <w:t xml:space="preserve"> para que o ator possa selecionar o tipo de alteração, conforme informações das regra [</w:t>
      </w:r>
      <w:r w:rsidRPr="00E47A76">
        <w:rPr>
          <w:color w:val="31849B" w:themeColor="accent5" w:themeShade="BF"/>
          <w:position w:val="3"/>
        </w:rPr>
        <w:fldChar w:fldCharType="begin"/>
      </w:r>
      <w:r w:rsidRPr="00E47A76">
        <w:rPr>
          <w:color w:val="31849B" w:themeColor="accent5" w:themeShade="BF"/>
          <w:position w:val="3"/>
        </w:rPr>
        <w:instrText xml:space="preserve"> REF _Ref38631002 \r \h </w:instrText>
      </w:r>
      <w:r w:rsidRPr="00E47A76">
        <w:rPr>
          <w:color w:val="31849B" w:themeColor="accent5" w:themeShade="BF"/>
          <w:position w:val="3"/>
        </w:rPr>
      </w:r>
      <w:r w:rsidRPr="00E47A76">
        <w:rPr>
          <w:color w:val="31849B" w:themeColor="accent5" w:themeShade="BF"/>
          <w:position w:val="3"/>
        </w:rPr>
        <w:fldChar w:fldCharType="separate"/>
      </w:r>
      <w:r w:rsidRPr="00E47A76">
        <w:rPr>
          <w:color w:val="31849B" w:themeColor="accent5" w:themeShade="BF"/>
          <w:position w:val="3"/>
        </w:rPr>
        <w:t>3.1</w:t>
      </w:r>
      <w:r w:rsidRPr="00E47A76">
        <w:rPr>
          <w:color w:val="31849B" w:themeColor="accent5" w:themeShade="BF"/>
          <w:position w:val="3"/>
        </w:rPr>
        <w:fldChar w:fldCharType="end"/>
      </w:r>
      <w:r>
        <w:rPr>
          <w:position w:val="3"/>
        </w:rPr>
        <w:t>] a [</w:t>
      </w:r>
      <w:r w:rsidRPr="00E47A76">
        <w:rPr>
          <w:color w:val="31849B" w:themeColor="accent5" w:themeShade="BF"/>
          <w:position w:val="3"/>
        </w:rPr>
        <w:fldChar w:fldCharType="begin"/>
      </w:r>
      <w:r w:rsidRPr="00E47A76">
        <w:rPr>
          <w:color w:val="31849B" w:themeColor="accent5" w:themeShade="BF"/>
          <w:position w:val="3"/>
        </w:rPr>
        <w:instrText xml:space="preserve"> REF _Ref38631010 \r \h </w:instrText>
      </w:r>
      <w:r w:rsidRPr="00E47A76">
        <w:rPr>
          <w:color w:val="31849B" w:themeColor="accent5" w:themeShade="BF"/>
          <w:position w:val="3"/>
        </w:rPr>
      </w:r>
      <w:r w:rsidRPr="00E47A76">
        <w:rPr>
          <w:color w:val="31849B" w:themeColor="accent5" w:themeShade="BF"/>
          <w:position w:val="3"/>
        </w:rPr>
        <w:fldChar w:fldCharType="separate"/>
      </w:r>
      <w:r w:rsidRPr="00E47A76">
        <w:rPr>
          <w:color w:val="31849B" w:themeColor="accent5" w:themeShade="BF"/>
          <w:position w:val="3"/>
        </w:rPr>
        <w:t>3.4</w:t>
      </w:r>
      <w:r w:rsidRPr="00E47A76">
        <w:rPr>
          <w:color w:val="31849B" w:themeColor="accent5" w:themeShade="BF"/>
          <w:position w:val="3"/>
        </w:rPr>
        <w:fldChar w:fldCharType="end"/>
      </w:r>
      <w:r>
        <w:rPr>
          <w:position w:val="3"/>
        </w:rPr>
        <w:t>];</w:t>
      </w:r>
    </w:p>
    <w:p w14:paraId="14B23E76" w14:textId="77777777" w:rsidR="00260846" w:rsidRDefault="00260846" w:rsidP="00260846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13599345" w14:textId="0BA12316" w:rsidR="00260846" w:rsidRPr="006F3329" w:rsidRDefault="00260846" w:rsidP="00260846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C22C6">
        <w:rPr>
          <w:position w:val="3"/>
        </w:rPr>
        <w:t xml:space="preserve">O sistema </w:t>
      </w:r>
      <w:r w:rsidRPr="006F3329">
        <w:rPr>
          <w:position w:val="3"/>
        </w:rPr>
        <w:t xml:space="preserve">deve validar o tipo de alteração selecionado pelo ator na </w:t>
      </w:r>
      <w:r w:rsidRPr="006F3329">
        <w:rPr>
          <w:color w:val="31849B" w:themeColor="accent5" w:themeShade="BF"/>
          <w:position w:val="3"/>
        </w:rPr>
        <w:t>[</w:t>
      </w:r>
      <w:r w:rsidRPr="006F3329">
        <w:rPr>
          <w:color w:val="31849B" w:themeColor="accent5" w:themeShade="BF"/>
          <w:position w:val="3"/>
        </w:rPr>
        <w:fldChar w:fldCharType="begin"/>
      </w:r>
      <w:r w:rsidRPr="006F3329">
        <w:rPr>
          <w:color w:val="31849B" w:themeColor="accent5" w:themeShade="BF"/>
          <w:position w:val="3"/>
        </w:rPr>
        <w:instrText xml:space="preserve"> REF _Ref38629965 \r \h </w:instrText>
      </w:r>
      <w:r w:rsidR="006F3329">
        <w:rPr>
          <w:color w:val="31849B" w:themeColor="accent5" w:themeShade="BF"/>
          <w:position w:val="3"/>
        </w:rPr>
        <w:instrText xml:space="preserve"> \* MERGEFORMAT </w:instrText>
      </w:r>
      <w:r w:rsidRPr="006F3329">
        <w:rPr>
          <w:color w:val="31849B" w:themeColor="accent5" w:themeShade="BF"/>
          <w:position w:val="3"/>
        </w:rPr>
      </w:r>
      <w:r w:rsidRPr="006F3329">
        <w:rPr>
          <w:color w:val="31849B" w:themeColor="accent5" w:themeShade="BF"/>
          <w:position w:val="3"/>
        </w:rPr>
        <w:fldChar w:fldCharType="separate"/>
      </w:r>
      <w:r w:rsidRPr="006F3329">
        <w:rPr>
          <w:color w:val="31849B" w:themeColor="accent5" w:themeShade="BF"/>
          <w:position w:val="3"/>
        </w:rPr>
        <w:t>P02</w:t>
      </w:r>
      <w:r w:rsidRPr="006F3329">
        <w:rPr>
          <w:color w:val="31849B" w:themeColor="accent5" w:themeShade="BF"/>
          <w:position w:val="3"/>
        </w:rPr>
        <w:fldChar w:fldCharType="end"/>
      </w:r>
      <w:r w:rsidRPr="006F3329">
        <w:rPr>
          <w:color w:val="31849B" w:themeColor="accent5" w:themeShade="BF"/>
          <w:position w:val="3"/>
        </w:rPr>
        <w:t>]</w:t>
      </w:r>
      <w:r w:rsidRPr="006F3329">
        <w:rPr>
          <w:color w:val="auto"/>
          <w:position w:val="3"/>
        </w:rPr>
        <w:t>:</w:t>
      </w:r>
    </w:p>
    <w:p w14:paraId="602AB865" w14:textId="0790CF56" w:rsidR="00260846" w:rsidRDefault="00260846" w:rsidP="00423DA2">
      <w:pPr>
        <w:pStyle w:val="PargrafodaLista"/>
        <w:widowControl/>
        <w:numPr>
          <w:ilvl w:val="0"/>
          <w:numId w:val="11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6F3329">
        <w:rPr>
          <w:position w:val="3"/>
        </w:rPr>
        <w:t>Nos casos de seleção</w:t>
      </w:r>
      <w:r w:rsidRPr="006F3329">
        <w:rPr>
          <w:noProof/>
        </w:rPr>
        <w:drawing>
          <wp:inline distT="0" distB="0" distL="0" distR="0" wp14:anchorId="6B149099" wp14:editId="0EFC2609">
            <wp:extent cx="1542857" cy="142857"/>
            <wp:effectExtent l="0" t="0" r="635" b="0"/>
            <wp:docPr id="117" name="Imagem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329">
        <w:rPr>
          <w:position w:val="3"/>
        </w:rPr>
        <w:t>, o sistema deve seguir as informações das regras [</w:t>
      </w:r>
      <w:r w:rsidR="006F3329" w:rsidRPr="006F3329">
        <w:rPr>
          <w:color w:val="31849B" w:themeColor="accent5" w:themeShade="BF"/>
          <w:position w:val="3"/>
        </w:rPr>
        <w:fldChar w:fldCharType="begin"/>
      </w:r>
      <w:r w:rsidR="006F3329" w:rsidRPr="006F3329">
        <w:rPr>
          <w:color w:val="31849B" w:themeColor="accent5" w:themeShade="BF"/>
          <w:position w:val="3"/>
        </w:rPr>
        <w:instrText xml:space="preserve"> REF _Ref38640444 \r \h </w:instrText>
      </w:r>
      <w:r w:rsidR="006F3329">
        <w:rPr>
          <w:color w:val="31849B" w:themeColor="accent5" w:themeShade="BF"/>
          <w:position w:val="3"/>
        </w:rPr>
        <w:instrText xml:space="preserve"> \* MERGEFORMAT </w:instrText>
      </w:r>
      <w:r w:rsidR="006F3329" w:rsidRPr="006F3329">
        <w:rPr>
          <w:color w:val="31849B" w:themeColor="accent5" w:themeShade="BF"/>
          <w:position w:val="3"/>
        </w:rPr>
      </w:r>
      <w:r w:rsidR="006F3329" w:rsidRPr="006F3329">
        <w:rPr>
          <w:color w:val="31849B" w:themeColor="accent5" w:themeShade="BF"/>
          <w:position w:val="3"/>
        </w:rPr>
        <w:fldChar w:fldCharType="separate"/>
      </w:r>
      <w:r w:rsidR="006F3329" w:rsidRPr="006F3329">
        <w:rPr>
          <w:color w:val="31849B" w:themeColor="accent5" w:themeShade="BF"/>
          <w:position w:val="3"/>
        </w:rPr>
        <w:t>4.3</w:t>
      </w:r>
      <w:r w:rsidR="006F3329" w:rsidRPr="006F3329">
        <w:rPr>
          <w:color w:val="31849B" w:themeColor="accent5" w:themeShade="BF"/>
          <w:position w:val="3"/>
        </w:rPr>
        <w:fldChar w:fldCharType="end"/>
      </w:r>
      <w:r w:rsidRPr="006F3329">
        <w:rPr>
          <w:position w:val="3"/>
        </w:rPr>
        <w:t>] a [</w:t>
      </w:r>
      <w:r w:rsidR="006F3329" w:rsidRPr="006F3329">
        <w:rPr>
          <w:color w:val="31849B" w:themeColor="accent5" w:themeShade="BF"/>
          <w:position w:val="3"/>
        </w:rPr>
        <w:fldChar w:fldCharType="begin"/>
      </w:r>
      <w:r w:rsidR="006F3329" w:rsidRPr="006F3329">
        <w:rPr>
          <w:color w:val="31849B" w:themeColor="accent5" w:themeShade="BF"/>
          <w:position w:val="3"/>
        </w:rPr>
        <w:instrText xml:space="preserve"> REF _Ref38640561 \r \h </w:instrText>
      </w:r>
      <w:r w:rsidR="006F3329">
        <w:rPr>
          <w:color w:val="31849B" w:themeColor="accent5" w:themeShade="BF"/>
          <w:position w:val="3"/>
        </w:rPr>
        <w:instrText xml:space="preserve"> \* MERGEFORMAT </w:instrText>
      </w:r>
      <w:r w:rsidR="006F3329" w:rsidRPr="006F3329">
        <w:rPr>
          <w:color w:val="31849B" w:themeColor="accent5" w:themeShade="BF"/>
          <w:position w:val="3"/>
        </w:rPr>
      </w:r>
      <w:r w:rsidR="006F3329" w:rsidRPr="006F3329">
        <w:rPr>
          <w:color w:val="31849B" w:themeColor="accent5" w:themeShade="BF"/>
          <w:position w:val="3"/>
        </w:rPr>
        <w:fldChar w:fldCharType="separate"/>
      </w:r>
      <w:r w:rsidR="006F3329" w:rsidRPr="006F3329">
        <w:rPr>
          <w:color w:val="31849B" w:themeColor="accent5" w:themeShade="BF"/>
          <w:position w:val="3"/>
        </w:rPr>
        <w:t>4.6</w:t>
      </w:r>
      <w:r w:rsidR="006F3329" w:rsidRPr="006F3329">
        <w:rPr>
          <w:color w:val="31849B" w:themeColor="accent5" w:themeShade="BF"/>
          <w:position w:val="3"/>
        </w:rPr>
        <w:fldChar w:fldCharType="end"/>
      </w:r>
      <w:r w:rsidRPr="006F3329">
        <w:rPr>
          <w:position w:val="3"/>
        </w:rPr>
        <w:t>];</w:t>
      </w:r>
    </w:p>
    <w:p w14:paraId="34593430" w14:textId="77777777" w:rsidR="004911EF" w:rsidRPr="006F3329" w:rsidRDefault="004911EF" w:rsidP="004911EF">
      <w:pPr>
        <w:pStyle w:val="PargrafodaLista"/>
        <w:widowControl/>
        <w:autoSpaceDE/>
        <w:autoSpaceDN/>
        <w:adjustRightInd/>
        <w:spacing w:after="200" w:line="276" w:lineRule="auto"/>
        <w:ind w:left="1294"/>
        <w:contextualSpacing/>
        <w:jc w:val="both"/>
        <w:rPr>
          <w:position w:val="3"/>
        </w:rPr>
      </w:pPr>
    </w:p>
    <w:p w14:paraId="61F0F173" w14:textId="090137BF" w:rsidR="00260846" w:rsidRPr="006F3329" w:rsidRDefault="00260846" w:rsidP="00423DA2">
      <w:pPr>
        <w:pStyle w:val="PargrafodaLista"/>
        <w:widowControl/>
        <w:numPr>
          <w:ilvl w:val="0"/>
          <w:numId w:val="11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6F3329">
        <w:rPr>
          <w:position w:val="3"/>
        </w:rPr>
        <w:t>Nos casos de seleção</w:t>
      </w:r>
      <w:r w:rsidRPr="006F3329">
        <w:rPr>
          <w:noProof/>
        </w:rPr>
        <w:drawing>
          <wp:inline distT="0" distB="0" distL="0" distR="0" wp14:anchorId="7A4BE2D6" wp14:editId="4C4A1517">
            <wp:extent cx="1447619" cy="142857"/>
            <wp:effectExtent l="0" t="0" r="635" b="0"/>
            <wp:docPr id="118" name="Imagem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329">
        <w:rPr>
          <w:position w:val="3"/>
        </w:rPr>
        <w:t>, o sistema deve seguir as informações das regras [</w:t>
      </w:r>
      <w:r w:rsidR="006F3329" w:rsidRPr="006F3329">
        <w:rPr>
          <w:color w:val="31849B" w:themeColor="accent5" w:themeShade="BF"/>
          <w:position w:val="3"/>
        </w:rPr>
        <w:fldChar w:fldCharType="begin"/>
      </w:r>
      <w:r w:rsidR="006F3329" w:rsidRPr="006F3329">
        <w:rPr>
          <w:color w:val="31849B" w:themeColor="accent5" w:themeShade="BF"/>
          <w:position w:val="3"/>
        </w:rPr>
        <w:instrText xml:space="preserve"> REF _Ref38640582 \r \h </w:instrText>
      </w:r>
      <w:r w:rsidR="006F3329">
        <w:rPr>
          <w:color w:val="31849B" w:themeColor="accent5" w:themeShade="BF"/>
          <w:position w:val="3"/>
        </w:rPr>
        <w:instrText xml:space="preserve"> \* MERGEFORMAT </w:instrText>
      </w:r>
      <w:r w:rsidR="006F3329" w:rsidRPr="006F3329">
        <w:rPr>
          <w:color w:val="31849B" w:themeColor="accent5" w:themeShade="BF"/>
          <w:position w:val="3"/>
        </w:rPr>
      </w:r>
      <w:r w:rsidR="006F3329" w:rsidRPr="006F3329">
        <w:rPr>
          <w:color w:val="31849B" w:themeColor="accent5" w:themeShade="BF"/>
          <w:position w:val="3"/>
        </w:rPr>
        <w:fldChar w:fldCharType="separate"/>
      </w:r>
      <w:r w:rsidR="006F3329" w:rsidRPr="006F3329">
        <w:rPr>
          <w:color w:val="31849B" w:themeColor="accent5" w:themeShade="BF"/>
          <w:position w:val="3"/>
        </w:rPr>
        <w:t>4.8</w:t>
      </w:r>
      <w:r w:rsidR="006F3329" w:rsidRPr="006F3329">
        <w:rPr>
          <w:color w:val="31849B" w:themeColor="accent5" w:themeShade="BF"/>
          <w:position w:val="3"/>
        </w:rPr>
        <w:fldChar w:fldCharType="end"/>
      </w:r>
      <w:r w:rsidRPr="006F3329">
        <w:rPr>
          <w:position w:val="3"/>
        </w:rPr>
        <w:t>] a [</w:t>
      </w:r>
      <w:r w:rsidR="006F3329" w:rsidRPr="006F3329">
        <w:rPr>
          <w:color w:val="31849B" w:themeColor="accent5" w:themeShade="BF"/>
          <w:position w:val="3"/>
        </w:rPr>
        <w:fldChar w:fldCharType="begin"/>
      </w:r>
      <w:r w:rsidR="006F3329" w:rsidRPr="006F3329">
        <w:rPr>
          <w:color w:val="31849B" w:themeColor="accent5" w:themeShade="BF"/>
          <w:position w:val="3"/>
        </w:rPr>
        <w:instrText xml:space="preserve"> REF _Ref38640597 \r \h </w:instrText>
      </w:r>
      <w:r w:rsidR="006F3329">
        <w:rPr>
          <w:color w:val="31849B" w:themeColor="accent5" w:themeShade="BF"/>
          <w:position w:val="3"/>
        </w:rPr>
        <w:instrText xml:space="preserve"> \* MERGEFORMAT </w:instrText>
      </w:r>
      <w:r w:rsidR="006F3329" w:rsidRPr="006F3329">
        <w:rPr>
          <w:color w:val="31849B" w:themeColor="accent5" w:themeShade="BF"/>
          <w:position w:val="3"/>
        </w:rPr>
      </w:r>
      <w:r w:rsidR="006F3329" w:rsidRPr="006F3329">
        <w:rPr>
          <w:color w:val="31849B" w:themeColor="accent5" w:themeShade="BF"/>
          <w:position w:val="3"/>
        </w:rPr>
        <w:fldChar w:fldCharType="separate"/>
      </w:r>
      <w:r w:rsidR="006F3329" w:rsidRPr="006F3329">
        <w:rPr>
          <w:color w:val="31849B" w:themeColor="accent5" w:themeShade="BF"/>
          <w:position w:val="3"/>
        </w:rPr>
        <w:t>4.11</w:t>
      </w:r>
      <w:r w:rsidR="006F3329" w:rsidRPr="006F3329">
        <w:rPr>
          <w:color w:val="31849B" w:themeColor="accent5" w:themeShade="BF"/>
          <w:position w:val="3"/>
        </w:rPr>
        <w:fldChar w:fldCharType="end"/>
      </w:r>
      <w:r w:rsidRPr="006F3329">
        <w:rPr>
          <w:position w:val="3"/>
        </w:rPr>
        <w:t>]</w:t>
      </w:r>
    </w:p>
    <w:p w14:paraId="736BC528" w14:textId="77777777" w:rsidR="00260846" w:rsidRDefault="00260846" w:rsidP="00260846">
      <w:pPr>
        <w:pStyle w:val="PargrafodaLista"/>
        <w:widowControl/>
        <w:autoSpaceDE/>
        <w:autoSpaceDN/>
        <w:adjustRightInd/>
        <w:spacing w:after="200" w:line="276" w:lineRule="auto"/>
        <w:ind w:left="1294"/>
        <w:contextualSpacing/>
        <w:jc w:val="both"/>
        <w:rPr>
          <w:position w:val="3"/>
        </w:rPr>
      </w:pPr>
    </w:p>
    <w:p w14:paraId="06E5F998" w14:textId="77777777" w:rsidR="00ED168B" w:rsidRPr="001C22C6" w:rsidRDefault="00ED168B" w:rsidP="00260846">
      <w:pPr>
        <w:pStyle w:val="PargrafodaLista"/>
        <w:widowControl/>
        <w:autoSpaceDE/>
        <w:autoSpaceDN/>
        <w:adjustRightInd/>
        <w:spacing w:after="200" w:line="276" w:lineRule="auto"/>
        <w:ind w:left="1294"/>
        <w:contextualSpacing/>
        <w:jc w:val="both"/>
        <w:rPr>
          <w:position w:val="3"/>
        </w:rPr>
      </w:pPr>
    </w:p>
    <w:p w14:paraId="08777D74" w14:textId="636CDF1F" w:rsidR="00260846" w:rsidRDefault="00260846" w:rsidP="00260846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35" w:name="_Ref38640444"/>
      <w:r>
        <w:rPr>
          <w:position w:val="3"/>
        </w:rPr>
        <w:t xml:space="preserve">Para os julgamentos </w:t>
      </w:r>
      <w:r w:rsidRPr="00260846">
        <w:rPr>
          <w:color w:val="31849B" w:themeColor="accent5" w:themeShade="BF"/>
          <w:position w:val="3"/>
        </w:rPr>
        <w:t>DEF</w:t>
      </w:r>
      <w:r w:rsidRPr="00567513">
        <w:rPr>
          <w:color w:val="31849B" w:themeColor="accent5" w:themeShade="BF"/>
          <w:position w:val="3"/>
        </w:rPr>
        <w:t>ERIDOS</w:t>
      </w:r>
      <w:r>
        <w:rPr>
          <w:position w:val="3"/>
        </w:rPr>
        <w:t>, ao selecionar a opção</w:t>
      </w:r>
      <w:r>
        <w:rPr>
          <w:noProof/>
        </w:rPr>
        <w:drawing>
          <wp:inline distT="0" distB="0" distL="0" distR="0" wp14:anchorId="5117FC2E" wp14:editId="20324EF9">
            <wp:extent cx="1542857" cy="142857"/>
            <wp:effectExtent l="0" t="0" r="635" b="0"/>
            <wp:docPr id="119" name="Imagem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>, o sistema deve exibir uma pop-up com as informações anteriormente informados pelo ator</w:t>
      </w:r>
      <w:r w:rsidR="009564D8">
        <w:rPr>
          <w:position w:val="3"/>
        </w:rPr>
        <w:t xml:space="preserve"> na HST078</w:t>
      </w:r>
      <w:r>
        <w:rPr>
          <w:position w:val="3"/>
        </w:rPr>
        <w:t xml:space="preserve">, essa informação devem ser exibidas </w:t>
      </w:r>
      <w:r w:rsidR="0081609D" w:rsidRPr="008E42B9">
        <w:rPr>
          <w:b/>
          <w:position w:val="3"/>
        </w:rPr>
        <w:t>h</w:t>
      </w:r>
      <w:r w:rsidRPr="008E42B9">
        <w:rPr>
          <w:b/>
          <w:position w:val="3"/>
        </w:rPr>
        <w:t>abilitadas</w:t>
      </w:r>
      <w:r>
        <w:rPr>
          <w:position w:val="3"/>
        </w:rPr>
        <w:t xml:space="preserve"> para edição:</w:t>
      </w:r>
      <w:bookmarkEnd w:id="35"/>
    </w:p>
    <w:p w14:paraId="1512F54F" w14:textId="1B6A03B2" w:rsidR="00260846" w:rsidRDefault="00D42591" w:rsidP="00D42591">
      <w:pPr>
        <w:pStyle w:val="PargrafodaLista"/>
        <w:widowControl/>
        <w:autoSpaceDE/>
        <w:autoSpaceDN/>
        <w:adjustRightInd/>
        <w:spacing w:after="200" w:line="276" w:lineRule="auto"/>
        <w:ind w:left="709"/>
        <w:contextualSpacing/>
        <w:jc w:val="both"/>
        <w:rPr>
          <w:position w:val="3"/>
        </w:rPr>
      </w:pPr>
      <w:r>
        <w:rPr>
          <w:noProof/>
          <w:position w:val="3"/>
        </w:rPr>
        <w:lastRenderedPageBreak/>
        <w:drawing>
          <wp:inline distT="0" distB="0" distL="0" distR="0" wp14:anchorId="4D1C82AE" wp14:editId="090ED0C0">
            <wp:extent cx="4867275" cy="4796447"/>
            <wp:effectExtent l="0" t="0" r="0" b="4445"/>
            <wp:docPr id="120" name="Imagem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Concluida_7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949" cy="48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0095" w14:textId="77777777" w:rsidR="00E47A76" w:rsidRDefault="00E47A76" w:rsidP="00E47A76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56A7C08B" w14:textId="77777777" w:rsidR="001F3C39" w:rsidRDefault="001F3C39" w:rsidP="001F3C3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519E3">
        <w:rPr>
          <w:position w:val="3"/>
        </w:rPr>
        <w:t>Ao acionar a opção</w:t>
      </w:r>
      <w:r w:rsidRPr="002519E3">
        <w:rPr>
          <w:noProof/>
        </w:rPr>
        <w:drawing>
          <wp:inline distT="0" distB="0" distL="0" distR="0" wp14:anchorId="7C92875C" wp14:editId="1C5FBFB9">
            <wp:extent cx="451262" cy="117556"/>
            <wp:effectExtent l="0" t="0" r="6350" b="0"/>
            <wp:docPr id="121" name="Imagem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676" cy="12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9E3">
        <w:rPr>
          <w:position w:val="3"/>
        </w:rPr>
        <w:t xml:space="preserve">, o sistema deve cancelar </w:t>
      </w:r>
      <w:r>
        <w:rPr>
          <w:position w:val="3"/>
        </w:rPr>
        <w:t xml:space="preserve">a alteração </w:t>
      </w:r>
      <w:r w:rsidRPr="002519E3">
        <w:rPr>
          <w:position w:val="3"/>
        </w:rPr>
        <w:t>do Julgamento Final; E deve fechar a pop-up;</w:t>
      </w:r>
    </w:p>
    <w:p w14:paraId="620866ED" w14:textId="77777777" w:rsidR="009564D8" w:rsidRDefault="009564D8" w:rsidP="009564D8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5F2405EC" w14:textId="0F8E5266" w:rsidR="009564D8" w:rsidRDefault="009564D8" w:rsidP="001F3C3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Para preenchimento dos campos Descrição, Documento e Justificativa da Retificação, o sistema deve seguir as informações das regras [</w:t>
      </w:r>
      <w:r w:rsidRPr="009564D8">
        <w:rPr>
          <w:color w:val="31849B" w:themeColor="accent5" w:themeShade="BF"/>
          <w:position w:val="3"/>
        </w:rPr>
        <w:fldChar w:fldCharType="begin"/>
      </w:r>
      <w:r w:rsidRPr="009564D8">
        <w:rPr>
          <w:color w:val="31849B" w:themeColor="accent5" w:themeShade="BF"/>
          <w:position w:val="3"/>
        </w:rPr>
        <w:instrText xml:space="preserve"> REF _Ref38637445 \r \h </w:instrText>
      </w:r>
      <w:r w:rsidRPr="009564D8">
        <w:rPr>
          <w:color w:val="31849B" w:themeColor="accent5" w:themeShade="BF"/>
          <w:position w:val="3"/>
        </w:rPr>
      </w:r>
      <w:r w:rsidRPr="009564D8">
        <w:rPr>
          <w:color w:val="31849B" w:themeColor="accent5" w:themeShade="BF"/>
          <w:position w:val="3"/>
        </w:rPr>
        <w:fldChar w:fldCharType="separate"/>
      </w:r>
      <w:r w:rsidRPr="009564D8">
        <w:rPr>
          <w:color w:val="31849B" w:themeColor="accent5" w:themeShade="BF"/>
          <w:position w:val="3"/>
        </w:rPr>
        <w:t>3.14</w:t>
      </w:r>
      <w:r w:rsidRPr="009564D8">
        <w:rPr>
          <w:color w:val="31849B" w:themeColor="accent5" w:themeShade="BF"/>
          <w:position w:val="3"/>
        </w:rPr>
        <w:fldChar w:fldCharType="end"/>
      </w:r>
      <w:r>
        <w:rPr>
          <w:position w:val="3"/>
        </w:rPr>
        <w:t>] a [</w:t>
      </w:r>
      <w:r w:rsidRPr="009564D8">
        <w:rPr>
          <w:color w:val="31849B" w:themeColor="accent5" w:themeShade="BF"/>
          <w:position w:val="3"/>
        </w:rPr>
        <w:fldChar w:fldCharType="begin"/>
      </w:r>
      <w:r w:rsidRPr="009564D8">
        <w:rPr>
          <w:color w:val="31849B" w:themeColor="accent5" w:themeShade="BF"/>
          <w:position w:val="3"/>
        </w:rPr>
        <w:instrText xml:space="preserve"> REF _Ref38637460 \r \h </w:instrText>
      </w:r>
      <w:r w:rsidRPr="009564D8">
        <w:rPr>
          <w:color w:val="31849B" w:themeColor="accent5" w:themeShade="BF"/>
          <w:position w:val="3"/>
        </w:rPr>
      </w:r>
      <w:r w:rsidRPr="009564D8">
        <w:rPr>
          <w:color w:val="31849B" w:themeColor="accent5" w:themeShade="BF"/>
          <w:position w:val="3"/>
        </w:rPr>
        <w:fldChar w:fldCharType="separate"/>
      </w:r>
      <w:r w:rsidRPr="009564D8">
        <w:rPr>
          <w:color w:val="31849B" w:themeColor="accent5" w:themeShade="BF"/>
          <w:position w:val="3"/>
        </w:rPr>
        <w:t>3.20</w:t>
      </w:r>
      <w:r w:rsidRPr="009564D8">
        <w:rPr>
          <w:color w:val="31849B" w:themeColor="accent5" w:themeShade="BF"/>
          <w:position w:val="3"/>
        </w:rPr>
        <w:fldChar w:fldCharType="end"/>
      </w:r>
      <w:r>
        <w:rPr>
          <w:position w:val="3"/>
        </w:rPr>
        <w:t>] dessa estória;</w:t>
      </w:r>
    </w:p>
    <w:p w14:paraId="41131B5F" w14:textId="77777777" w:rsidR="003669FC" w:rsidRPr="003669FC" w:rsidRDefault="003669FC" w:rsidP="003669FC">
      <w:pPr>
        <w:pStyle w:val="PargrafodaLista"/>
        <w:rPr>
          <w:position w:val="3"/>
        </w:rPr>
      </w:pPr>
    </w:p>
    <w:p w14:paraId="10C71AE8" w14:textId="77777777" w:rsidR="003669FC" w:rsidRPr="002F1553" w:rsidRDefault="003669FC" w:rsidP="003669F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36" w:name="_Ref38640561"/>
      <w:r w:rsidRPr="002F1553">
        <w:rPr>
          <w:color w:val="auto"/>
        </w:rPr>
        <w:t xml:space="preserve">Ao concluir com sucesso o sistema deve exibir </w:t>
      </w:r>
      <w:r w:rsidRPr="002F1553">
        <w:t>uma pop-up para que o ator possa confirmar a alteração</w:t>
      </w:r>
      <w:r w:rsidRPr="002F1553">
        <w:rPr>
          <w:color w:val="31849B" w:themeColor="accent5" w:themeShade="BF"/>
        </w:rPr>
        <w:t>:</w:t>
      </w:r>
      <w:bookmarkEnd w:id="36"/>
    </w:p>
    <w:p w14:paraId="415FF5E5" w14:textId="77777777" w:rsidR="003669FC" w:rsidRDefault="003669FC" w:rsidP="003669FC">
      <w:pPr>
        <w:spacing w:after="200" w:line="276" w:lineRule="auto"/>
        <w:ind w:left="1560"/>
        <w:contextualSpacing/>
      </w:pPr>
      <w:r>
        <w:rPr>
          <w:noProof/>
        </w:rPr>
        <w:drawing>
          <wp:inline distT="0" distB="0" distL="0" distR="0" wp14:anchorId="7404527B" wp14:editId="64DD1D3C">
            <wp:extent cx="3978910" cy="1484360"/>
            <wp:effectExtent l="0" t="0" r="2540" b="1905"/>
            <wp:docPr id="130" name="Imagem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Concluida_7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842" cy="14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2360" w14:textId="77777777" w:rsidR="003669FC" w:rsidRPr="002519E3" w:rsidRDefault="003669FC" w:rsidP="003669FC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bookmarkEnd w:id="22"/>
    <w:p w14:paraId="718C1849" w14:textId="2C6A9530" w:rsidR="00AD0DEF" w:rsidRPr="00714673" w:rsidRDefault="00AD0DEF" w:rsidP="00AD0DEF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 xml:space="preserve">Nos casos de julgamentos </w:t>
      </w:r>
      <w:r w:rsidRPr="00AC6001">
        <w:rPr>
          <w:color w:val="31849B" w:themeColor="accent5" w:themeShade="BF"/>
        </w:rPr>
        <w:t>DEFERIDOS</w:t>
      </w:r>
      <w:r>
        <w:rPr>
          <w:color w:val="auto"/>
        </w:rPr>
        <w:t>, ao selecionar a opção</w:t>
      </w:r>
      <w:r>
        <w:rPr>
          <w:noProof/>
        </w:rPr>
        <w:drawing>
          <wp:inline distT="0" distB="0" distL="0" distR="0" wp14:anchorId="268C9192" wp14:editId="79B95AFD">
            <wp:extent cx="1447619" cy="142857"/>
            <wp:effectExtent l="0" t="0" r="635" b="0"/>
            <wp:docPr id="131" name="Imagem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, o sistema deve exibir a pop-up para julgamento </w:t>
      </w:r>
      <w:r w:rsidRPr="00AD0DEF">
        <w:rPr>
          <w:color w:val="31849B" w:themeColor="accent5" w:themeShade="BF"/>
        </w:rPr>
        <w:t>INDEFERIDO</w:t>
      </w:r>
      <w:r>
        <w:rPr>
          <w:color w:val="31849B" w:themeColor="accent5" w:themeShade="BF"/>
        </w:rPr>
        <w:t xml:space="preserve"> 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_Ref38629991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P03</w:t>
      </w:r>
      <w:r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</w:t>
      </w:r>
      <w:r>
        <w:rPr>
          <w:color w:val="auto"/>
        </w:rPr>
        <w:t>, visto que, o ator selecionou a opção para alteração de decisão, de um julgamento Deferido;</w:t>
      </w:r>
    </w:p>
    <w:p w14:paraId="75B70353" w14:textId="4A3583C0" w:rsidR="003669FC" w:rsidRDefault="0026330D" w:rsidP="0026330D">
      <w:pPr>
        <w:pStyle w:val="PargrafodaLista"/>
        <w:ind w:left="1418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020C42A8" wp14:editId="7E14D4CE">
            <wp:extent cx="3697969" cy="5090160"/>
            <wp:effectExtent l="0" t="0" r="0" b="0"/>
            <wp:docPr id="144" name="Imagem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Concluida_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867" cy="509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170B" w14:textId="77777777" w:rsidR="003669FC" w:rsidRDefault="003669FC" w:rsidP="00223312">
      <w:pPr>
        <w:pStyle w:val="PargrafodaLista"/>
        <w:rPr>
          <w:color w:val="auto"/>
        </w:rPr>
      </w:pPr>
    </w:p>
    <w:p w14:paraId="543D529D" w14:textId="7DE80ACC" w:rsidR="001F289C" w:rsidRPr="007B72D7" w:rsidRDefault="001F289C" w:rsidP="001F289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  <w:highlight w:val="yellow"/>
        </w:rPr>
      </w:pPr>
      <w:bookmarkStart w:id="37" w:name="_Ref38640582"/>
      <w:r w:rsidRPr="00F5618C">
        <w:rPr>
          <w:position w:val="3"/>
        </w:rPr>
        <w:t xml:space="preserve">As informações de preenchimento dos campos </w:t>
      </w:r>
      <w:r w:rsidR="0026330D" w:rsidRPr="00F5618C">
        <w:rPr>
          <w:color w:val="31849B" w:themeColor="accent5" w:themeShade="BF"/>
          <w:position w:val="3"/>
        </w:rPr>
        <w:t>Selecione candidato</w:t>
      </w:r>
      <w:r w:rsidR="0026330D" w:rsidRPr="00F5618C">
        <w:rPr>
          <w:position w:val="3"/>
        </w:rPr>
        <w:t xml:space="preserve">, </w:t>
      </w:r>
      <w:r w:rsidR="0026330D" w:rsidRPr="00F5618C">
        <w:rPr>
          <w:color w:val="31849B" w:themeColor="accent5" w:themeShade="BF"/>
          <w:position w:val="3"/>
        </w:rPr>
        <w:t>Resultado dos membros indicados para substituição</w:t>
      </w:r>
      <w:r w:rsidR="0026330D" w:rsidRPr="00F5618C">
        <w:rPr>
          <w:position w:val="3"/>
        </w:rPr>
        <w:t xml:space="preserve">, </w:t>
      </w:r>
      <w:r w:rsidRPr="00F5618C">
        <w:rPr>
          <w:color w:val="31849B" w:themeColor="accent5" w:themeShade="BF"/>
          <w:position w:val="3"/>
        </w:rPr>
        <w:t>Descrição</w:t>
      </w:r>
      <w:r w:rsidRPr="00F5618C">
        <w:rPr>
          <w:position w:val="3"/>
        </w:rPr>
        <w:t xml:space="preserve"> e </w:t>
      </w:r>
      <w:r w:rsidRPr="00F5618C">
        <w:rPr>
          <w:color w:val="31849B" w:themeColor="accent5" w:themeShade="BF"/>
          <w:position w:val="3"/>
        </w:rPr>
        <w:t>Documento</w:t>
      </w:r>
      <w:r w:rsidRPr="00F5618C">
        <w:rPr>
          <w:position w:val="3"/>
        </w:rPr>
        <w:t xml:space="preserve">, o sistema deve seguir as informações </w:t>
      </w:r>
      <w:r w:rsidR="00F5618C" w:rsidRPr="00F5618C">
        <w:rPr>
          <w:position w:val="3"/>
        </w:rPr>
        <w:t>da</w:t>
      </w:r>
      <w:r w:rsidRPr="00F5618C">
        <w:rPr>
          <w:position w:val="3"/>
        </w:rPr>
        <w:t xml:space="preserve"> regra </w:t>
      </w:r>
      <w:r w:rsidR="00F5618C" w:rsidRPr="00F5618C">
        <w:rPr>
          <w:position w:val="3"/>
        </w:rPr>
        <w:t>8</w:t>
      </w:r>
      <w:r w:rsidRPr="00F5618C">
        <w:rPr>
          <w:position w:val="3"/>
        </w:rPr>
        <w:t xml:space="preserve"> da </w:t>
      </w:r>
      <w:r w:rsidRPr="00F5618C">
        <w:rPr>
          <w:color w:val="31849B" w:themeColor="accent5" w:themeShade="BF"/>
          <w:position w:val="3"/>
        </w:rPr>
        <w:t>HST078</w:t>
      </w:r>
      <w:r w:rsidRPr="00F5618C">
        <w:rPr>
          <w:position w:val="3"/>
        </w:rPr>
        <w:t>;</w:t>
      </w:r>
      <w:bookmarkEnd w:id="37"/>
      <w:r w:rsidR="007B72D7">
        <w:rPr>
          <w:position w:val="3"/>
        </w:rPr>
        <w:t xml:space="preserve"> </w:t>
      </w:r>
      <w:r w:rsidR="007B72D7" w:rsidRPr="007B72D7">
        <w:rPr>
          <w:highlight w:val="yellow"/>
        </w:rPr>
        <w:t>Caso não selecione nenhum membro, o sistema deverá indeferir a chapa, sem indicação de substituição</w:t>
      </w:r>
    </w:p>
    <w:p w14:paraId="4F973810" w14:textId="77777777" w:rsidR="001F289C" w:rsidRDefault="001F289C" w:rsidP="001F289C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774E8E48" w14:textId="77777777" w:rsidR="001F289C" w:rsidRPr="00E87BF4" w:rsidRDefault="001F289C" w:rsidP="001F289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87BF4">
        <w:rPr>
          <w:position w:val="3"/>
        </w:rPr>
        <w:t>Para alterar um julgamento, OBRIGATORIAMENTE o ator deverá informar a justificativa para Retificação do Julgamento. O sistema deve seguir as informações das regras [</w:t>
      </w:r>
      <w:r w:rsidRPr="00E87BF4">
        <w:rPr>
          <w:color w:val="31849B" w:themeColor="accent5" w:themeShade="BF"/>
          <w:position w:val="3"/>
        </w:rPr>
        <w:fldChar w:fldCharType="begin"/>
      </w:r>
      <w:r w:rsidRPr="00E87BF4">
        <w:rPr>
          <w:color w:val="31849B" w:themeColor="accent5" w:themeShade="BF"/>
          <w:position w:val="3"/>
        </w:rPr>
        <w:instrText xml:space="preserve"> REF _Ref38635448 \r \h  \* MERGEFORMAT </w:instrText>
      </w:r>
      <w:r w:rsidRPr="00E87BF4">
        <w:rPr>
          <w:color w:val="31849B" w:themeColor="accent5" w:themeShade="BF"/>
          <w:position w:val="3"/>
        </w:rPr>
      </w:r>
      <w:r w:rsidRPr="00E87BF4">
        <w:rPr>
          <w:color w:val="31849B" w:themeColor="accent5" w:themeShade="BF"/>
          <w:position w:val="3"/>
        </w:rPr>
        <w:fldChar w:fldCharType="separate"/>
      </w:r>
      <w:r w:rsidRPr="00E87BF4">
        <w:rPr>
          <w:color w:val="31849B" w:themeColor="accent5" w:themeShade="BF"/>
          <w:position w:val="3"/>
        </w:rPr>
        <w:t>3.18</w:t>
      </w:r>
      <w:r w:rsidRPr="00E87BF4">
        <w:rPr>
          <w:color w:val="31849B" w:themeColor="accent5" w:themeShade="BF"/>
          <w:position w:val="3"/>
        </w:rPr>
        <w:fldChar w:fldCharType="end"/>
      </w:r>
      <w:r w:rsidRPr="00E87BF4">
        <w:rPr>
          <w:position w:val="3"/>
        </w:rPr>
        <w:t>] a [</w:t>
      </w:r>
      <w:r w:rsidRPr="00E87BF4">
        <w:rPr>
          <w:color w:val="31849B" w:themeColor="accent5" w:themeShade="BF"/>
          <w:position w:val="3"/>
        </w:rPr>
        <w:fldChar w:fldCharType="begin"/>
      </w:r>
      <w:r w:rsidRPr="00E87BF4">
        <w:rPr>
          <w:color w:val="31849B" w:themeColor="accent5" w:themeShade="BF"/>
          <w:position w:val="3"/>
        </w:rPr>
        <w:instrText xml:space="preserve"> REF _Ref37094297 \r \h  \* MERGEFORMAT </w:instrText>
      </w:r>
      <w:r w:rsidRPr="00E87BF4">
        <w:rPr>
          <w:color w:val="31849B" w:themeColor="accent5" w:themeShade="BF"/>
          <w:position w:val="3"/>
        </w:rPr>
      </w:r>
      <w:r w:rsidRPr="00E87BF4">
        <w:rPr>
          <w:color w:val="31849B" w:themeColor="accent5" w:themeShade="BF"/>
          <w:position w:val="3"/>
        </w:rPr>
        <w:fldChar w:fldCharType="separate"/>
      </w:r>
      <w:r w:rsidRPr="00E87BF4">
        <w:rPr>
          <w:color w:val="31849B" w:themeColor="accent5" w:themeShade="BF"/>
          <w:position w:val="3"/>
        </w:rPr>
        <w:t>3.19</w:t>
      </w:r>
      <w:r w:rsidRPr="00E87BF4">
        <w:rPr>
          <w:color w:val="31849B" w:themeColor="accent5" w:themeShade="BF"/>
          <w:position w:val="3"/>
        </w:rPr>
        <w:fldChar w:fldCharType="end"/>
      </w:r>
      <w:r w:rsidRPr="00E87BF4">
        <w:rPr>
          <w:position w:val="3"/>
        </w:rPr>
        <w:t>] dessa estória;</w:t>
      </w:r>
    </w:p>
    <w:p w14:paraId="1BB56382" w14:textId="77777777" w:rsidR="001F289C" w:rsidRDefault="001F289C" w:rsidP="001F289C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18B735BD" w14:textId="1F58FF77" w:rsidR="001F289C" w:rsidRPr="007E0ACD" w:rsidRDefault="001F289C" w:rsidP="001F289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714673">
        <w:rPr>
          <w:color w:val="auto"/>
        </w:rPr>
        <w:t>Ao acionar a opção</w:t>
      </w:r>
      <w:r w:rsidRPr="00714673">
        <w:rPr>
          <w:noProof/>
        </w:rPr>
        <w:drawing>
          <wp:inline distT="0" distB="0" distL="0" distR="0" wp14:anchorId="71678B4D" wp14:editId="2C5804FB">
            <wp:extent cx="498763" cy="129930"/>
            <wp:effectExtent l="0" t="0" r="0" b="3810"/>
            <wp:docPr id="140" name="Imagem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595" cy="1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673">
        <w:t xml:space="preserve">, o sistema deve validar se os campos obrigatórios </w:t>
      </w:r>
      <w:r w:rsidRPr="00714673">
        <w:rPr>
          <w:color w:val="31849B" w:themeColor="accent5" w:themeShade="BF"/>
        </w:rPr>
        <w:t>Descrição</w:t>
      </w:r>
      <w:r>
        <w:rPr>
          <w:color w:val="31849B" w:themeColor="accent5" w:themeShade="BF"/>
        </w:rPr>
        <w:t>,</w:t>
      </w:r>
      <w:r w:rsidRPr="00714673">
        <w:t xml:space="preserve"> </w:t>
      </w:r>
      <w:r w:rsidRPr="00714673">
        <w:rPr>
          <w:color w:val="31849B" w:themeColor="accent5" w:themeShade="BF"/>
        </w:rPr>
        <w:t>Documento</w:t>
      </w:r>
      <w:r>
        <w:rPr>
          <w:color w:val="31849B" w:themeColor="accent5" w:themeShade="BF"/>
        </w:rPr>
        <w:t xml:space="preserve"> e Justificativa</w:t>
      </w:r>
      <w:r w:rsidRPr="00714673">
        <w:t xml:space="preserve">, foram preenchidos/Incluídos; caso não tenha sido preenchido/Incluído, o sistema deve exibir </w:t>
      </w:r>
      <w:proofErr w:type="spellStart"/>
      <w:r w:rsidRPr="00714673">
        <w:t>mensagem</w:t>
      </w:r>
      <w:proofErr w:type="spellEnd"/>
      <w:r w:rsidRPr="00714673">
        <w:t xml:space="preserve"> impeditiva </w:t>
      </w:r>
      <w:r w:rsidRPr="00714673">
        <w:rPr>
          <w:color w:val="31849B" w:themeColor="accent5" w:themeShade="BF"/>
        </w:rPr>
        <w:t>[</w:t>
      </w:r>
      <w:r w:rsidR="0067088B">
        <w:rPr>
          <w:color w:val="31849B" w:themeColor="accent5" w:themeShade="BF"/>
        </w:rPr>
        <w:fldChar w:fldCharType="begin"/>
      </w:r>
      <w:r w:rsidR="0067088B">
        <w:rPr>
          <w:color w:val="31849B" w:themeColor="accent5" w:themeShade="BF"/>
        </w:rPr>
        <w:instrText xml:space="preserve"> REF _Ref26546953 \r \h </w:instrText>
      </w:r>
      <w:r w:rsidR="0067088B">
        <w:rPr>
          <w:color w:val="31849B" w:themeColor="accent5" w:themeShade="BF"/>
        </w:rPr>
      </w:r>
      <w:r w:rsidR="0067088B">
        <w:rPr>
          <w:color w:val="31849B" w:themeColor="accent5" w:themeShade="BF"/>
        </w:rPr>
        <w:fldChar w:fldCharType="separate"/>
      </w:r>
      <w:r w:rsidR="0067088B">
        <w:rPr>
          <w:color w:val="31849B" w:themeColor="accent5" w:themeShade="BF"/>
        </w:rPr>
        <w:t>ME04</w:t>
      </w:r>
      <w:r w:rsidR="0067088B">
        <w:rPr>
          <w:color w:val="31849B" w:themeColor="accent5" w:themeShade="BF"/>
        </w:rPr>
        <w:fldChar w:fldCharType="end"/>
      </w:r>
      <w:r w:rsidRPr="00714673">
        <w:rPr>
          <w:color w:val="31849B" w:themeColor="accent5" w:themeShade="BF"/>
        </w:rPr>
        <w:t>]</w:t>
      </w:r>
    </w:p>
    <w:p w14:paraId="47956063" w14:textId="77777777" w:rsidR="001F289C" w:rsidRPr="007E0ACD" w:rsidRDefault="001F289C" w:rsidP="001F289C">
      <w:pPr>
        <w:pStyle w:val="PargrafodaLista"/>
        <w:rPr>
          <w:color w:val="auto"/>
        </w:rPr>
      </w:pPr>
    </w:p>
    <w:p w14:paraId="489F8FCE" w14:textId="77777777" w:rsidR="001F289C" w:rsidRPr="002F1553" w:rsidRDefault="001F289C" w:rsidP="001F289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38" w:name="_Ref38640597"/>
      <w:r w:rsidRPr="002F1553">
        <w:rPr>
          <w:color w:val="auto"/>
        </w:rPr>
        <w:lastRenderedPageBreak/>
        <w:t xml:space="preserve">Ao concluir com sucesso </w:t>
      </w:r>
      <w:r>
        <w:rPr>
          <w:color w:val="auto"/>
        </w:rPr>
        <w:t xml:space="preserve">uma ALTERAÇÃO da </w:t>
      </w:r>
      <w:r w:rsidRPr="00C143EE">
        <w:rPr>
          <w:color w:val="31849B" w:themeColor="accent5" w:themeShade="BF"/>
        </w:rPr>
        <w:t>DECISÂO DO JULGAMENTO</w:t>
      </w:r>
      <w:r>
        <w:rPr>
          <w:color w:val="auto"/>
        </w:rPr>
        <w:t xml:space="preserve">, </w:t>
      </w:r>
      <w:r w:rsidRPr="002F1553">
        <w:rPr>
          <w:color w:val="auto"/>
        </w:rPr>
        <w:t xml:space="preserve">o sistema deve exibir </w:t>
      </w:r>
      <w:r w:rsidRPr="002F1553">
        <w:t>uma pop-up para que o ator possa confirmar a alteração</w:t>
      </w:r>
      <w:r w:rsidRPr="002F1553">
        <w:rPr>
          <w:color w:val="31849B" w:themeColor="accent5" w:themeShade="BF"/>
        </w:rPr>
        <w:t>:</w:t>
      </w:r>
      <w:bookmarkEnd w:id="38"/>
    </w:p>
    <w:p w14:paraId="2C5CA382" w14:textId="77777777" w:rsidR="001F289C" w:rsidRDefault="001F289C" w:rsidP="001F289C">
      <w:pPr>
        <w:spacing w:after="200" w:line="276" w:lineRule="auto"/>
        <w:ind w:left="1560"/>
        <w:contextualSpacing/>
      </w:pPr>
      <w:r>
        <w:rPr>
          <w:noProof/>
        </w:rPr>
        <w:drawing>
          <wp:inline distT="0" distB="0" distL="0" distR="0" wp14:anchorId="47C3DC56" wp14:editId="3FE8B033">
            <wp:extent cx="4509003" cy="1682115"/>
            <wp:effectExtent l="0" t="0" r="6350" b="0"/>
            <wp:docPr id="141" name="Imagem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Concluida_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148" cy="168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E087" w14:textId="77777777" w:rsidR="003669FC" w:rsidRDefault="003669FC" w:rsidP="00223312">
      <w:pPr>
        <w:pStyle w:val="PargrafodaLista"/>
        <w:rPr>
          <w:color w:val="auto"/>
        </w:rPr>
      </w:pPr>
    </w:p>
    <w:p w14:paraId="5891B1DF" w14:textId="77777777" w:rsidR="00D52176" w:rsidRDefault="00D52176" w:rsidP="00223312">
      <w:pPr>
        <w:pStyle w:val="PargrafodaLista"/>
        <w:rPr>
          <w:color w:val="auto"/>
        </w:rPr>
      </w:pPr>
    </w:p>
    <w:p w14:paraId="3F63C660" w14:textId="7D1A14B2" w:rsidR="00F2072F" w:rsidRPr="007B72D7" w:rsidRDefault="00F2072F" w:rsidP="001F289C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7B72D7">
        <w:rPr>
          <w:b/>
        </w:rPr>
        <w:t xml:space="preserve">E-mail </w:t>
      </w:r>
    </w:p>
    <w:p w14:paraId="0576E3B6" w14:textId="575FB056" w:rsidR="007371DE" w:rsidRPr="007371DE" w:rsidRDefault="006C0C0D" w:rsidP="001F289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7B72D7">
        <w:rPr>
          <w:color w:val="auto"/>
        </w:rPr>
        <w:t>Ao concluir</w:t>
      </w:r>
      <w:r w:rsidRPr="002519E3">
        <w:rPr>
          <w:color w:val="auto"/>
        </w:rPr>
        <w:t xml:space="preserve"> </w:t>
      </w:r>
      <w:r w:rsidR="007371DE">
        <w:rPr>
          <w:color w:val="auto"/>
        </w:rPr>
        <w:t xml:space="preserve">uma </w:t>
      </w:r>
      <w:r w:rsidR="007371DE" w:rsidRPr="001B1048">
        <w:rPr>
          <w:b/>
          <w:color w:val="31849B" w:themeColor="accent5" w:themeShade="BF"/>
        </w:rPr>
        <w:t>ALTERAÇÂO</w:t>
      </w:r>
      <w:r w:rsidR="007371DE" w:rsidRPr="001B1048">
        <w:rPr>
          <w:color w:val="31849B" w:themeColor="accent5" w:themeShade="BF"/>
        </w:rPr>
        <w:t xml:space="preserve"> </w:t>
      </w:r>
      <w:r w:rsidR="007371DE" w:rsidRPr="001B1048">
        <w:rPr>
          <w:color w:val="auto"/>
        </w:rPr>
        <w:t xml:space="preserve">do </w:t>
      </w:r>
      <w:r w:rsidR="00092301" w:rsidRPr="001B1048">
        <w:rPr>
          <w:color w:val="auto"/>
        </w:rPr>
        <w:t>J</w:t>
      </w:r>
      <w:r w:rsidRPr="001B1048">
        <w:rPr>
          <w:color w:val="auto"/>
        </w:rPr>
        <w:t xml:space="preserve">ulgamento </w:t>
      </w:r>
      <w:r w:rsidR="00092301" w:rsidRPr="001B1048">
        <w:rPr>
          <w:color w:val="auto"/>
        </w:rPr>
        <w:t>Final</w:t>
      </w:r>
      <w:r w:rsidR="007371DE" w:rsidRPr="001B1048">
        <w:rPr>
          <w:color w:val="auto"/>
        </w:rPr>
        <w:t xml:space="preserve"> </w:t>
      </w:r>
      <w:r w:rsidR="007371DE">
        <w:rPr>
          <w:color w:val="auto"/>
        </w:rPr>
        <w:t xml:space="preserve">– 1ª Instância </w:t>
      </w:r>
      <w:r w:rsidR="007371DE" w:rsidRPr="002519E3">
        <w:rPr>
          <w:color w:val="auto"/>
        </w:rPr>
        <w:t>com</w:t>
      </w:r>
      <w:r w:rsidRPr="002519E3">
        <w:rPr>
          <w:color w:val="000000" w:themeColor="text1" w:themeShade="BF"/>
        </w:rPr>
        <w:t xml:space="preserve"> sucesso, o sistema deve enviar e-mail de aviso referente </w:t>
      </w:r>
      <w:r w:rsidR="005D229E">
        <w:rPr>
          <w:color w:val="000000" w:themeColor="text1" w:themeShade="BF"/>
        </w:rPr>
        <w:t>a Alteração</w:t>
      </w:r>
      <w:r w:rsidRPr="002519E3">
        <w:rPr>
          <w:color w:val="000000" w:themeColor="text1" w:themeShade="BF"/>
        </w:rPr>
        <w:t>;</w:t>
      </w:r>
      <w:r w:rsidR="007371DE">
        <w:rPr>
          <w:color w:val="000000" w:themeColor="text1" w:themeShade="BF"/>
        </w:rPr>
        <w:t xml:space="preserve"> O sistema deve disparar o e-mail com o seguinte </w:t>
      </w:r>
      <w:r w:rsidR="002D4E28">
        <w:rPr>
          <w:color w:val="000000" w:themeColor="text1" w:themeShade="BF"/>
        </w:rPr>
        <w:t xml:space="preserve">cabeçalho, </w:t>
      </w:r>
      <w:r w:rsidR="007371DE">
        <w:rPr>
          <w:color w:val="000000" w:themeColor="text1" w:themeShade="BF"/>
        </w:rPr>
        <w:t>teor</w:t>
      </w:r>
      <w:r w:rsidR="002D4E28">
        <w:rPr>
          <w:color w:val="000000" w:themeColor="text1" w:themeShade="BF"/>
        </w:rPr>
        <w:t xml:space="preserve"> e cabeçalho</w:t>
      </w:r>
      <w:r w:rsidR="007371DE">
        <w:rPr>
          <w:color w:val="000000" w:themeColor="text1" w:themeShade="BF"/>
        </w:rPr>
        <w:t>:</w:t>
      </w:r>
    </w:p>
    <w:p w14:paraId="38B79516" w14:textId="77777777" w:rsidR="007371DE" w:rsidRDefault="007371DE" w:rsidP="007371DE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1B5B3AD6" w14:textId="3EB7FB16" w:rsidR="002D4E28" w:rsidRPr="007371DE" w:rsidRDefault="002D4E28" w:rsidP="007371DE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33285C40" wp14:editId="064F4FD7">
            <wp:extent cx="5760085" cy="42710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luida_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269C" w14:textId="77777777" w:rsidR="00B47D63" w:rsidRPr="002519E3" w:rsidRDefault="00B47D63" w:rsidP="00B47D6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4A4174A8" w14:textId="77777777" w:rsidR="00B47D63" w:rsidRDefault="00B47D63" w:rsidP="00B47D6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20B23B17" w14:textId="5EAC6414" w:rsidR="006B2E9C" w:rsidRPr="002519E3" w:rsidRDefault="006B2E9C" w:rsidP="006B2E9C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>
        <w:rPr>
          <w:b/>
        </w:rPr>
        <w:lastRenderedPageBreak/>
        <w:t>Auditoria</w:t>
      </w:r>
      <w:r w:rsidRPr="002519E3">
        <w:rPr>
          <w:b/>
        </w:rPr>
        <w:t xml:space="preserve"> </w:t>
      </w:r>
    </w:p>
    <w:p w14:paraId="4C253A15" w14:textId="5840A14C" w:rsidR="00B47D63" w:rsidRPr="002519E3" w:rsidRDefault="00B47D63" w:rsidP="001F289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2519E3">
        <w:rPr>
          <w:color w:val="auto"/>
        </w:rPr>
        <w:t xml:space="preserve">O sistema deve armazenas para log de auditoria: CPF do ator que realizou </w:t>
      </w:r>
      <w:r w:rsidR="006B2E9C">
        <w:rPr>
          <w:color w:val="auto"/>
        </w:rPr>
        <w:t>a Alteração d</w:t>
      </w:r>
      <w:r w:rsidRPr="002519E3">
        <w:rPr>
          <w:color w:val="auto"/>
        </w:rPr>
        <w:t>o julgamento Final – 1ª Instância, Nome do ator, Data e Hora, e ação de inclusão (</w:t>
      </w:r>
      <w:r w:rsidR="006B2E9C">
        <w:rPr>
          <w:color w:val="auto"/>
        </w:rPr>
        <w:t xml:space="preserve">alteração do </w:t>
      </w:r>
      <w:r w:rsidRPr="002519E3">
        <w:rPr>
          <w:color w:val="auto"/>
        </w:rPr>
        <w:t>Julgamento Final – 1ª instância)</w:t>
      </w:r>
    </w:p>
    <w:p w14:paraId="0A8E2B9A" w14:textId="77777777" w:rsidR="0006478A" w:rsidRPr="002519E3" w:rsidRDefault="0006478A" w:rsidP="0006478A">
      <w:pPr>
        <w:pStyle w:val="PargrafodaLista"/>
        <w:rPr>
          <w:color w:val="auto"/>
        </w:rPr>
      </w:pPr>
    </w:p>
    <w:p w14:paraId="4B7CB73B" w14:textId="77777777" w:rsidR="0006478A" w:rsidRPr="002519E3" w:rsidRDefault="0006478A" w:rsidP="0006478A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50C14ADD" w14:textId="11FC2BC5" w:rsidR="002327FB" w:rsidRPr="002519E3" w:rsidRDefault="002327FB" w:rsidP="001F289C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2519E3">
        <w:rPr>
          <w:b/>
        </w:rPr>
        <w:t xml:space="preserve">URL </w:t>
      </w:r>
    </w:p>
    <w:p w14:paraId="6792FD7B" w14:textId="3C6B7E4F" w:rsidR="002327FB" w:rsidRPr="002519E3" w:rsidRDefault="002327FB" w:rsidP="001F289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2519E3">
        <w:rPr>
          <w:color w:val="auto"/>
        </w:rPr>
        <w:t>Caso o ator copie e cole a URL</w:t>
      </w:r>
      <w:r w:rsidRPr="002519E3">
        <w:rPr>
          <w:color w:val="000000" w:themeColor="text1"/>
        </w:rPr>
        <w:t xml:space="preserve"> </w:t>
      </w:r>
      <w:r w:rsidRPr="002519E3">
        <w:t xml:space="preserve">desta estória, o sistema deve validar primeiramente se o ator está </w:t>
      </w:r>
      <w:proofErr w:type="spellStart"/>
      <w:r w:rsidRPr="002519E3">
        <w:t>logado</w:t>
      </w:r>
      <w:proofErr w:type="spellEnd"/>
      <w:r w:rsidRPr="002519E3">
        <w:t xml:space="preserve"> no sistema eleitoral:</w:t>
      </w:r>
    </w:p>
    <w:bookmarkEnd w:id="21"/>
    <w:p w14:paraId="6E0B3AF9" w14:textId="095AD8C6" w:rsidR="00437BBB" w:rsidRPr="002519E3" w:rsidRDefault="00437BBB" w:rsidP="00423DA2">
      <w:pPr>
        <w:pStyle w:val="PargrafodaLista"/>
        <w:widowControl/>
        <w:numPr>
          <w:ilvl w:val="0"/>
          <w:numId w:val="7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2519E3">
        <w:t xml:space="preserve">Caso não esteja </w:t>
      </w:r>
      <w:proofErr w:type="spellStart"/>
      <w:r w:rsidRPr="002519E3">
        <w:t>logado</w:t>
      </w:r>
      <w:proofErr w:type="spellEnd"/>
      <w:r w:rsidRPr="002519E3">
        <w:t xml:space="preserve">, o sistema deve exibir a mensagem </w:t>
      </w:r>
      <w:r w:rsidRPr="002519E3">
        <w:rPr>
          <w:color w:val="31849B" w:themeColor="accent5" w:themeShade="BF"/>
        </w:rPr>
        <w:t>[</w:t>
      </w:r>
      <w:r w:rsidR="00971323" w:rsidRPr="002519E3">
        <w:rPr>
          <w:color w:val="31849B" w:themeColor="accent5" w:themeShade="BF"/>
        </w:rPr>
        <w:fldChar w:fldCharType="begin"/>
      </w:r>
      <w:r w:rsidR="00971323" w:rsidRPr="002519E3">
        <w:rPr>
          <w:color w:val="31849B" w:themeColor="accent5" w:themeShade="BF"/>
        </w:rPr>
        <w:instrText xml:space="preserve"> REF _Ref24548430 \r \h </w:instrText>
      </w:r>
      <w:r w:rsidR="007347D5" w:rsidRPr="002519E3">
        <w:rPr>
          <w:color w:val="31849B" w:themeColor="accent5" w:themeShade="BF"/>
        </w:rPr>
        <w:instrText xml:space="preserve"> \* MERGEFORMAT </w:instrText>
      </w:r>
      <w:r w:rsidR="00971323" w:rsidRPr="002519E3">
        <w:rPr>
          <w:color w:val="31849B" w:themeColor="accent5" w:themeShade="BF"/>
        </w:rPr>
      </w:r>
      <w:r w:rsidR="00971323" w:rsidRPr="002519E3">
        <w:rPr>
          <w:color w:val="31849B" w:themeColor="accent5" w:themeShade="BF"/>
        </w:rPr>
        <w:fldChar w:fldCharType="separate"/>
      </w:r>
      <w:r w:rsidR="00BA4E07" w:rsidRPr="002519E3">
        <w:rPr>
          <w:color w:val="31849B" w:themeColor="accent5" w:themeShade="BF"/>
        </w:rPr>
        <w:t>ME02</w:t>
      </w:r>
      <w:r w:rsidR="00971323" w:rsidRPr="002519E3">
        <w:rPr>
          <w:color w:val="31849B" w:themeColor="accent5" w:themeShade="BF"/>
        </w:rPr>
        <w:fldChar w:fldCharType="end"/>
      </w:r>
      <w:r w:rsidRPr="002519E3">
        <w:rPr>
          <w:color w:val="31849B" w:themeColor="accent5" w:themeShade="BF"/>
        </w:rPr>
        <w:t>];</w:t>
      </w:r>
    </w:p>
    <w:p w14:paraId="3FE252A0" w14:textId="77777777" w:rsidR="00437BBB" w:rsidRPr="002519E3" w:rsidRDefault="00437BBB" w:rsidP="004B48CD">
      <w:pPr>
        <w:pStyle w:val="PargrafodaLista"/>
        <w:widowControl/>
        <w:autoSpaceDE/>
        <w:autoSpaceDN/>
        <w:adjustRightInd/>
        <w:spacing w:after="200" w:line="276" w:lineRule="auto"/>
        <w:ind w:left="1134" w:hanging="360"/>
        <w:contextualSpacing/>
        <w:jc w:val="both"/>
      </w:pPr>
    </w:p>
    <w:p w14:paraId="68889AD1" w14:textId="5F548F49" w:rsidR="00437BBB" w:rsidRPr="002519E3" w:rsidRDefault="00437BBB" w:rsidP="00423DA2">
      <w:pPr>
        <w:pStyle w:val="PargrafodaLista"/>
        <w:widowControl/>
        <w:numPr>
          <w:ilvl w:val="0"/>
          <w:numId w:val="7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2519E3">
        <w:t xml:space="preserve">Caso esteja </w:t>
      </w:r>
      <w:proofErr w:type="spellStart"/>
      <w:r w:rsidRPr="002519E3">
        <w:t>logado</w:t>
      </w:r>
      <w:proofErr w:type="spellEnd"/>
      <w:r w:rsidRPr="002519E3">
        <w:t xml:space="preserve">, o sistema </w:t>
      </w:r>
      <w:r w:rsidR="00846B53" w:rsidRPr="002519E3">
        <w:t xml:space="preserve">deve </w:t>
      </w:r>
      <w:r w:rsidR="00971323" w:rsidRPr="002519E3">
        <w:t xml:space="preserve">validar se o ator </w:t>
      </w:r>
      <w:proofErr w:type="spellStart"/>
      <w:r w:rsidR="00971323" w:rsidRPr="002519E3">
        <w:t>logado</w:t>
      </w:r>
      <w:proofErr w:type="spellEnd"/>
      <w:r w:rsidR="00971323" w:rsidRPr="002519E3">
        <w:t xml:space="preserve"> </w:t>
      </w:r>
      <w:r w:rsidR="00F73439" w:rsidRPr="002519E3">
        <w:t>tem permissão de Assessor CEN/BR</w:t>
      </w:r>
      <w:r w:rsidR="00971323" w:rsidRPr="002519E3">
        <w:t xml:space="preserve">, caso </w:t>
      </w:r>
      <w:r w:rsidR="004C11DE" w:rsidRPr="002519E3">
        <w:t>tenha permissão</w:t>
      </w:r>
      <w:r w:rsidR="00971323" w:rsidRPr="002519E3">
        <w:t xml:space="preserve">, o sistema deve </w:t>
      </w:r>
      <w:r w:rsidRPr="002519E3">
        <w:t xml:space="preserve">direciona para a interface </w:t>
      </w:r>
      <w:r w:rsidRPr="002519E3">
        <w:rPr>
          <w:color w:val="31849B" w:themeColor="accent5" w:themeShade="BF"/>
        </w:rPr>
        <w:t>[</w:t>
      </w:r>
      <w:r w:rsidR="002327FB" w:rsidRPr="002519E3">
        <w:rPr>
          <w:color w:val="31849B" w:themeColor="accent5" w:themeShade="BF"/>
        </w:rPr>
        <w:fldChar w:fldCharType="begin"/>
      </w:r>
      <w:r w:rsidR="002327FB" w:rsidRPr="002519E3">
        <w:rPr>
          <w:color w:val="31849B" w:themeColor="accent5" w:themeShade="BF"/>
        </w:rPr>
        <w:instrText xml:space="preserve"> REF _Ref34060873 \r \h </w:instrText>
      </w:r>
      <w:r w:rsidR="000F3FD1" w:rsidRPr="002519E3">
        <w:rPr>
          <w:color w:val="31849B" w:themeColor="accent5" w:themeShade="BF"/>
        </w:rPr>
        <w:instrText xml:space="preserve"> \* MERGEFORMAT </w:instrText>
      </w:r>
      <w:r w:rsidR="002327FB" w:rsidRPr="002519E3">
        <w:rPr>
          <w:color w:val="31849B" w:themeColor="accent5" w:themeShade="BF"/>
        </w:rPr>
      </w:r>
      <w:r w:rsidR="002327FB" w:rsidRPr="002519E3">
        <w:rPr>
          <w:color w:val="31849B" w:themeColor="accent5" w:themeShade="BF"/>
        </w:rPr>
        <w:fldChar w:fldCharType="separate"/>
      </w:r>
      <w:r w:rsidR="002327FB" w:rsidRPr="002519E3">
        <w:rPr>
          <w:color w:val="31849B" w:themeColor="accent5" w:themeShade="BF"/>
        </w:rPr>
        <w:t>P01</w:t>
      </w:r>
      <w:r w:rsidR="002327FB" w:rsidRPr="002519E3">
        <w:rPr>
          <w:color w:val="31849B" w:themeColor="accent5" w:themeShade="BF"/>
        </w:rPr>
        <w:fldChar w:fldCharType="end"/>
      </w:r>
      <w:r w:rsidRPr="002519E3">
        <w:rPr>
          <w:color w:val="31849B" w:themeColor="accent5" w:themeShade="BF"/>
        </w:rPr>
        <w:t>]</w:t>
      </w:r>
      <w:r w:rsidR="0067088B">
        <w:rPr>
          <w:color w:val="31849B" w:themeColor="accent5" w:themeShade="BF"/>
        </w:rPr>
        <w:t xml:space="preserve"> </w:t>
      </w:r>
      <w:r w:rsidR="0067088B" w:rsidRPr="0067088B">
        <w:rPr>
          <w:color w:val="auto"/>
        </w:rPr>
        <w:t>da HST139 - Visualização</w:t>
      </w:r>
      <w:r w:rsidR="00F73439" w:rsidRPr="0067088B">
        <w:rPr>
          <w:color w:val="auto"/>
        </w:rPr>
        <w:t>;</w:t>
      </w:r>
      <w:r w:rsidR="00971323" w:rsidRPr="0067088B">
        <w:rPr>
          <w:color w:val="auto"/>
        </w:rPr>
        <w:t xml:space="preserve"> </w:t>
      </w:r>
      <w:r w:rsidR="004C11DE" w:rsidRPr="0067088B">
        <w:rPr>
          <w:color w:val="auto"/>
        </w:rPr>
        <w:t>C</w:t>
      </w:r>
      <w:r w:rsidR="004C11DE" w:rsidRPr="002519E3">
        <w:rPr>
          <w:color w:val="auto"/>
        </w:rPr>
        <w:t xml:space="preserve">aso o ator não tenha permissão, o sistema deve exibir a mensagem </w:t>
      </w:r>
      <w:r w:rsidR="004C11DE" w:rsidRPr="002519E3">
        <w:rPr>
          <w:color w:val="31849B" w:themeColor="accent5" w:themeShade="BF"/>
        </w:rPr>
        <w:t>[</w:t>
      </w:r>
      <w:r w:rsidR="0067088B">
        <w:rPr>
          <w:color w:val="31849B" w:themeColor="accent5" w:themeShade="BF"/>
        </w:rPr>
        <w:fldChar w:fldCharType="begin"/>
      </w:r>
      <w:r w:rsidR="0067088B">
        <w:rPr>
          <w:color w:val="31849B" w:themeColor="accent5" w:themeShade="BF"/>
        </w:rPr>
        <w:instrText xml:space="preserve"> REF _Ref38648825 \r \h </w:instrText>
      </w:r>
      <w:r w:rsidR="0067088B">
        <w:rPr>
          <w:color w:val="31849B" w:themeColor="accent5" w:themeShade="BF"/>
        </w:rPr>
      </w:r>
      <w:r w:rsidR="0067088B">
        <w:rPr>
          <w:color w:val="31849B" w:themeColor="accent5" w:themeShade="BF"/>
        </w:rPr>
        <w:fldChar w:fldCharType="separate"/>
      </w:r>
      <w:r w:rsidR="0067088B">
        <w:rPr>
          <w:color w:val="31849B" w:themeColor="accent5" w:themeShade="BF"/>
        </w:rPr>
        <w:t>ME06</w:t>
      </w:r>
      <w:r w:rsidR="0067088B">
        <w:rPr>
          <w:color w:val="31849B" w:themeColor="accent5" w:themeShade="BF"/>
        </w:rPr>
        <w:fldChar w:fldCharType="end"/>
      </w:r>
      <w:r w:rsidR="004C11DE" w:rsidRPr="002519E3">
        <w:rPr>
          <w:color w:val="31849B" w:themeColor="accent5" w:themeShade="BF"/>
        </w:rPr>
        <w:t>]</w:t>
      </w:r>
    </w:p>
    <w:p w14:paraId="07A84A40" w14:textId="77777777" w:rsidR="00841B29" w:rsidRPr="002519E3" w:rsidRDefault="00841B29" w:rsidP="00841B29">
      <w:pPr>
        <w:pStyle w:val="PargrafodaLista"/>
      </w:pPr>
    </w:p>
    <w:p w14:paraId="68596055" w14:textId="77777777" w:rsidR="00230428" w:rsidRPr="002519E3" w:rsidRDefault="00230428" w:rsidP="00230428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47D18E3F" w14:textId="72BBEA45" w:rsidR="00230428" w:rsidRPr="002519E3" w:rsidRDefault="0021313D" w:rsidP="001F289C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2519E3">
        <w:rPr>
          <w:b/>
        </w:rPr>
        <w:t>Visão Geral</w:t>
      </w:r>
      <w:r w:rsidR="00230428" w:rsidRPr="002519E3">
        <w:rPr>
          <w:b/>
        </w:rPr>
        <w:t xml:space="preserve"> </w:t>
      </w:r>
    </w:p>
    <w:p w14:paraId="4D4AD9E8" w14:textId="20053B23" w:rsidR="00230428" w:rsidRPr="002519E3" w:rsidRDefault="00230428" w:rsidP="001F289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2519E3">
        <w:rPr>
          <w:color w:val="auto"/>
        </w:rPr>
        <w:t xml:space="preserve">Ao </w:t>
      </w:r>
      <w:r w:rsidR="0021313D" w:rsidRPr="002519E3">
        <w:rPr>
          <w:color w:val="000000" w:themeColor="text1"/>
        </w:rPr>
        <w:t>acionar a opção</w:t>
      </w:r>
      <w:r w:rsidR="0021313D" w:rsidRPr="002519E3">
        <w:rPr>
          <w:noProof/>
        </w:rPr>
        <w:t xml:space="preserve"> </w:t>
      </w:r>
      <w:r w:rsidR="0021313D" w:rsidRPr="002519E3">
        <w:rPr>
          <w:noProof/>
        </w:rPr>
        <w:drawing>
          <wp:inline distT="0" distB="0" distL="0" distR="0" wp14:anchorId="03BA64DE" wp14:editId="20BC4023">
            <wp:extent cx="285714" cy="266667"/>
            <wp:effectExtent l="0" t="0" r="635" b="635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13D" w:rsidRPr="002519E3">
        <w:rPr>
          <w:noProof/>
        </w:rPr>
        <w:t xml:space="preserve">  </w:t>
      </w:r>
      <w:r w:rsidR="0021313D" w:rsidRPr="002519E3">
        <w:t xml:space="preserve">ou selecionar a Aba </w:t>
      </w:r>
      <w:r w:rsidR="0021313D" w:rsidRPr="002519E3">
        <w:rPr>
          <w:b/>
        </w:rPr>
        <w:t>Visão Geral</w:t>
      </w:r>
      <w:r w:rsidR="0021313D" w:rsidRPr="002519E3">
        <w:t>, o sistema deve exibir a interface da</w:t>
      </w:r>
      <w:r w:rsidR="0021313D" w:rsidRPr="002519E3">
        <w:rPr>
          <w:color w:val="31849B" w:themeColor="accent5" w:themeShade="BF"/>
        </w:rPr>
        <w:t xml:space="preserve"> </w:t>
      </w:r>
      <w:r w:rsidR="0021313D" w:rsidRPr="002519E3">
        <w:rPr>
          <w:color w:val="000000" w:themeColor="text1"/>
        </w:rPr>
        <w:t>Tela Inicial do modulo Corporativo</w:t>
      </w:r>
      <w:r w:rsidRPr="002519E3">
        <w:t>;</w:t>
      </w:r>
    </w:p>
    <w:p w14:paraId="0AB61DF7" w14:textId="77777777" w:rsidR="00841B29" w:rsidRPr="002519E3" w:rsidRDefault="00841B29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36DEDA1A" w14:textId="77777777" w:rsidR="00626053" w:rsidRPr="002519E3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2519E3" w:rsidRDefault="00EB6FEF" w:rsidP="00423DA2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 w:rsidRPr="002519E3">
        <w:rPr>
          <w:b/>
        </w:rPr>
        <w:t>Mensagem:</w:t>
      </w:r>
    </w:p>
    <w:p w14:paraId="77D17B16" w14:textId="2CF61081" w:rsidR="00EE30B5" w:rsidRPr="002519E3" w:rsidRDefault="00EE30B5" w:rsidP="00423DA2">
      <w:pPr>
        <w:pStyle w:val="PargrafodaLista"/>
        <w:numPr>
          <w:ilvl w:val="0"/>
          <w:numId w:val="6"/>
        </w:numPr>
        <w:ind w:left="426"/>
      </w:pPr>
      <w:r w:rsidRPr="002519E3">
        <w:t xml:space="preserve">As mensagens </w:t>
      </w:r>
      <w:r w:rsidR="006E5559" w:rsidRPr="002519E3">
        <w:t xml:space="preserve">de </w:t>
      </w:r>
      <w:r w:rsidR="006E5559" w:rsidRPr="002519E3">
        <w:rPr>
          <w:u w:val="single"/>
        </w:rPr>
        <w:t>Sucesso, Alerta e Erro</w:t>
      </w:r>
      <w:r w:rsidR="006E5559" w:rsidRPr="002519E3">
        <w:t xml:space="preserve">, </w:t>
      </w:r>
      <w:r w:rsidRPr="002519E3">
        <w:t>devem ser exibidas</w:t>
      </w:r>
      <w:r w:rsidR="006E5559" w:rsidRPr="002519E3">
        <w:t xml:space="preserve"> no canto superior </w:t>
      </w:r>
      <w:r w:rsidR="004C7131" w:rsidRPr="002519E3">
        <w:t xml:space="preserve">direito </w:t>
      </w:r>
      <w:r w:rsidR="006E5559" w:rsidRPr="002519E3">
        <w:t xml:space="preserve">da tela, </w:t>
      </w:r>
      <w:r w:rsidRPr="002519E3">
        <w:t>com o seguinte padrão:</w:t>
      </w:r>
    </w:p>
    <w:p w14:paraId="4769E07E" w14:textId="77777777" w:rsidR="00EE30B5" w:rsidRPr="002519E3" w:rsidRDefault="00EE30B5" w:rsidP="00423DA2">
      <w:pPr>
        <w:pStyle w:val="PargrafodaLista"/>
        <w:numPr>
          <w:ilvl w:val="0"/>
          <w:numId w:val="6"/>
        </w:numPr>
        <w:ind w:left="426"/>
      </w:pPr>
      <w:r w:rsidRPr="002519E3">
        <w:t>O sistema deve ter um temporizador de 5 segundos para cada mensagem exibida.</w:t>
      </w:r>
    </w:p>
    <w:p w14:paraId="43D6261A" w14:textId="77777777" w:rsidR="00EE30B5" w:rsidRPr="002519E3" w:rsidRDefault="00EE30B5" w:rsidP="00423DA2">
      <w:pPr>
        <w:pStyle w:val="PargrafodaLista"/>
        <w:numPr>
          <w:ilvl w:val="0"/>
          <w:numId w:val="6"/>
        </w:numPr>
        <w:ind w:left="426"/>
      </w:pPr>
      <w:r w:rsidRPr="002519E3">
        <w:t>Ao final dos 5 segundos, o sistema deve fechar a caixa de mensagem e não exibi-la na tela.</w:t>
      </w:r>
    </w:p>
    <w:p w14:paraId="60CEF1D2" w14:textId="7C9C2D44" w:rsidR="00004F8B" w:rsidRPr="002519E3" w:rsidRDefault="00004F8B" w:rsidP="00423DA2">
      <w:pPr>
        <w:pStyle w:val="PargrafodaLista"/>
        <w:numPr>
          <w:ilvl w:val="0"/>
          <w:numId w:val="6"/>
        </w:numPr>
        <w:ind w:left="426"/>
      </w:pPr>
      <w:r w:rsidRPr="002519E3">
        <w:t xml:space="preserve">Caso surja uma nova mensagem, o sistema deve </w:t>
      </w:r>
      <w:r w:rsidR="0013080E" w:rsidRPr="002519E3">
        <w:t>exibi-la</w:t>
      </w:r>
      <w:r w:rsidRPr="002519E3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2519E3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2519E3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2519E3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2519E3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2519E3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2519E3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Ações</w:t>
            </w:r>
          </w:p>
        </w:tc>
      </w:tr>
      <w:tr w:rsidR="00FB3C8F" w:rsidRPr="002519E3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2519E3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9" w:name="_Ref12023348"/>
          </w:p>
        </w:tc>
        <w:bookmarkEnd w:id="39"/>
        <w:tc>
          <w:tcPr>
            <w:tcW w:w="6276" w:type="dxa"/>
          </w:tcPr>
          <w:p w14:paraId="19465BB6" w14:textId="7B788B2C" w:rsidR="00596253" w:rsidRPr="0067088B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67088B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67088B">
              <w:rPr>
                <w:rFonts w:cs="Arial"/>
                <w:sz w:val="18"/>
                <w:szCs w:val="18"/>
              </w:rPr>
              <w:t>c</w:t>
            </w:r>
            <w:r w:rsidRPr="0067088B">
              <w:rPr>
                <w:rFonts w:cs="Arial"/>
                <w:sz w:val="18"/>
                <w:szCs w:val="18"/>
              </w:rPr>
              <w:t>omunicação</w:t>
            </w:r>
            <w:r w:rsidR="007303C6" w:rsidRPr="0067088B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67088B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2519E3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Erro</w:t>
            </w:r>
          </w:p>
        </w:tc>
      </w:tr>
      <w:tr w:rsidR="00CD4453" w:rsidRPr="002519E3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6F88740C" w:rsidR="00CD4453" w:rsidRPr="002519E3" w:rsidRDefault="00CD4453" w:rsidP="00BD0E47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0" w:name="_Ref24548430"/>
          </w:p>
        </w:tc>
        <w:bookmarkEnd w:id="40"/>
        <w:tc>
          <w:tcPr>
            <w:tcW w:w="6276" w:type="dxa"/>
          </w:tcPr>
          <w:p w14:paraId="6BD120C6" w14:textId="2D61E5F8" w:rsidR="00CD4453" w:rsidRPr="0067088B" w:rsidRDefault="00CD4453" w:rsidP="00CD4453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67088B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r w:rsidR="005A51D3" w:rsidRPr="0067088B">
              <w:rPr>
                <w:rFonts w:cs="Arial"/>
                <w:color w:val="000000" w:themeColor="text1"/>
                <w:sz w:val="18"/>
                <w:szCs w:val="18"/>
              </w:rPr>
              <w:t>sr. (</w:t>
            </w:r>
            <w:proofErr w:type="gramStart"/>
            <w:r w:rsidRPr="0067088B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67088B">
              <w:rPr>
                <w:rFonts w:cs="Arial"/>
                <w:color w:val="000000" w:themeColor="text1"/>
                <w:sz w:val="18"/>
                <w:szCs w:val="18"/>
              </w:rPr>
              <w:t xml:space="preserve">), você não está </w:t>
            </w:r>
            <w:proofErr w:type="spellStart"/>
            <w:r w:rsidRPr="0067088B">
              <w:rPr>
                <w:rFonts w:cs="Arial"/>
                <w:color w:val="000000" w:themeColor="text1"/>
                <w:sz w:val="18"/>
                <w:szCs w:val="18"/>
              </w:rPr>
              <w:t>logado</w:t>
            </w:r>
            <w:proofErr w:type="spellEnd"/>
            <w:r w:rsidRPr="0067088B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eleitoral!</w:t>
            </w:r>
          </w:p>
          <w:p w14:paraId="40FB88C4" w14:textId="50E33F3E" w:rsidR="00CD4453" w:rsidRPr="0067088B" w:rsidRDefault="00CD4453" w:rsidP="00CD4453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67088B">
              <w:rPr>
                <w:rFonts w:cs="Arial"/>
                <w:color w:val="000000" w:themeColor="text1"/>
                <w:sz w:val="18"/>
                <w:szCs w:val="18"/>
              </w:rPr>
              <w:t xml:space="preserve">Para ter acesso a funcionalidade requisitada, por gentileza realizar </w:t>
            </w:r>
            <w:proofErr w:type="spellStart"/>
            <w:r w:rsidRPr="0067088B">
              <w:rPr>
                <w:rFonts w:cs="Arial"/>
                <w:color w:val="000000" w:themeColor="text1"/>
                <w:sz w:val="18"/>
                <w:szCs w:val="18"/>
              </w:rPr>
              <w:t>login</w:t>
            </w:r>
            <w:proofErr w:type="spellEnd"/>
            <w:r w:rsidRPr="0067088B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eleitoral.</w:t>
            </w:r>
          </w:p>
        </w:tc>
        <w:tc>
          <w:tcPr>
            <w:tcW w:w="1555" w:type="dxa"/>
          </w:tcPr>
          <w:p w14:paraId="0CBA8E9D" w14:textId="07922840" w:rsidR="00CD4453" w:rsidRPr="002519E3" w:rsidRDefault="00CD4453" w:rsidP="00FB5814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Alerta</w:t>
            </w:r>
          </w:p>
        </w:tc>
      </w:tr>
      <w:tr w:rsidR="00FA738F" w:rsidRPr="002519E3" w14:paraId="3EF2D6F7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F8A7F79" w14:textId="77777777" w:rsidR="00FA738F" w:rsidRPr="002519E3" w:rsidRDefault="00FA738F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1" w:name="_Ref26532168"/>
          </w:p>
        </w:tc>
        <w:bookmarkEnd w:id="41"/>
        <w:tc>
          <w:tcPr>
            <w:tcW w:w="6276" w:type="dxa"/>
          </w:tcPr>
          <w:p w14:paraId="5F493785" w14:textId="67D6640C" w:rsidR="00FA738F" w:rsidRPr="0067088B" w:rsidRDefault="006864C8" w:rsidP="006864C8">
            <w:pPr>
              <w:spacing w:after="0"/>
              <w:rPr>
                <w:rFonts w:cs="Arial"/>
                <w:sz w:val="18"/>
                <w:szCs w:val="18"/>
              </w:rPr>
            </w:pPr>
            <w:r w:rsidRPr="0067088B">
              <w:rPr>
                <w:rFonts w:cs="Arial"/>
                <w:sz w:val="18"/>
                <w:szCs w:val="18"/>
              </w:rPr>
              <w:t xml:space="preserve">Alteração realizada </w:t>
            </w:r>
            <w:r w:rsidR="00784DFB" w:rsidRPr="0067088B">
              <w:rPr>
                <w:rFonts w:cs="Arial"/>
                <w:sz w:val="18"/>
                <w:szCs w:val="18"/>
              </w:rPr>
              <w:t>com sucesso!</w:t>
            </w:r>
          </w:p>
        </w:tc>
        <w:tc>
          <w:tcPr>
            <w:tcW w:w="1555" w:type="dxa"/>
          </w:tcPr>
          <w:p w14:paraId="16E3DF1B" w14:textId="253A703D" w:rsidR="00FA738F" w:rsidRPr="002519E3" w:rsidRDefault="00477054" w:rsidP="00FA738F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Sucesso</w:t>
            </w:r>
          </w:p>
        </w:tc>
      </w:tr>
      <w:tr w:rsidR="00DE6486" w:rsidRPr="002519E3" w14:paraId="2167C487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068183EA" w14:textId="77777777" w:rsidR="00DE6486" w:rsidRPr="002519E3" w:rsidRDefault="00DE6486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2" w:name="_Ref26546953"/>
          </w:p>
        </w:tc>
        <w:bookmarkEnd w:id="42"/>
        <w:tc>
          <w:tcPr>
            <w:tcW w:w="6276" w:type="dxa"/>
          </w:tcPr>
          <w:p w14:paraId="31AE551E" w14:textId="39380C04" w:rsidR="00DE6486" w:rsidRPr="0067088B" w:rsidRDefault="00DE6486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67088B">
              <w:rPr>
                <w:rFonts w:cs="Arial"/>
                <w:sz w:val="18"/>
                <w:szCs w:val="18"/>
              </w:rPr>
              <w:t>Campo de preenchimento obrigatório!</w:t>
            </w:r>
          </w:p>
        </w:tc>
        <w:tc>
          <w:tcPr>
            <w:tcW w:w="1555" w:type="dxa"/>
          </w:tcPr>
          <w:p w14:paraId="080420B7" w14:textId="320B19DC" w:rsidR="00DE6486" w:rsidRPr="002519E3" w:rsidRDefault="00477054" w:rsidP="00FA738F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Sucesso</w:t>
            </w:r>
          </w:p>
        </w:tc>
      </w:tr>
      <w:tr w:rsidR="00223312" w:rsidRPr="002519E3" w14:paraId="552254A0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29FFC942" w14:textId="77777777" w:rsidR="00223312" w:rsidRPr="002519E3" w:rsidRDefault="00223312" w:rsidP="00223312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3" w:name="_Ref37942355"/>
          </w:p>
        </w:tc>
        <w:bookmarkEnd w:id="43"/>
        <w:tc>
          <w:tcPr>
            <w:tcW w:w="6276" w:type="dxa"/>
          </w:tcPr>
          <w:p w14:paraId="1CA8AE6D" w14:textId="296D7EC4" w:rsidR="00223312" w:rsidRPr="00B52FF4" w:rsidRDefault="00223312" w:rsidP="00223312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>Caro(a) sr. (</w:t>
            </w:r>
            <w:proofErr w:type="gramStart"/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 xml:space="preserve">), um dos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Assessores</w:t>
            </w:r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 xml:space="preserve">, já está executando </w:t>
            </w:r>
            <w:r w:rsidR="00EB742A">
              <w:rPr>
                <w:rFonts w:cs="Arial"/>
                <w:color w:val="000000" w:themeColor="text1"/>
                <w:sz w:val="18"/>
                <w:szCs w:val="18"/>
              </w:rPr>
              <w:t>a alteração d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o cadastro do julgamento o qual o senhor está solicitando</w:t>
            </w:r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>!</w:t>
            </w:r>
          </w:p>
          <w:p w14:paraId="54D8C25D" w14:textId="0E3854BB" w:rsidR="00223312" w:rsidRDefault="00223312" w:rsidP="00223312">
            <w:pPr>
              <w:spacing w:after="0"/>
              <w:rPr>
                <w:position w:val="3"/>
                <w:sz w:val="18"/>
                <w:szCs w:val="18"/>
              </w:rPr>
            </w:pPr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>Aguarde a finalização da solicitação, para visualizar as informações!</w:t>
            </w:r>
          </w:p>
        </w:tc>
        <w:tc>
          <w:tcPr>
            <w:tcW w:w="1555" w:type="dxa"/>
          </w:tcPr>
          <w:p w14:paraId="1AA55E60" w14:textId="22174833" w:rsidR="00223312" w:rsidRPr="002519E3" w:rsidRDefault="00223312" w:rsidP="0022331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67088B" w:rsidRPr="002519E3" w14:paraId="5A7ECC79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D1A0CCC" w14:textId="77777777" w:rsidR="0067088B" w:rsidRPr="002519E3" w:rsidRDefault="0067088B" w:rsidP="00223312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4" w:name="_Ref38648825"/>
          </w:p>
        </w:tc>
        <w:bookmarkEnd w:id="44"/>
        <w:tc>
          <w:tcPr>
            <w:tcW w:w="6276" w:type="dxa"/>
          </w:tcPr>
          <w:p w14:paraId="2B69BB10" w14:textId="32959110" w:rsidR="0067088B" w:rsidRPr="00B52FF4" w:rsidRDefault="0067088B" w:rsidP="00223312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2519E3">
              <w:rPr>
                <w:rFonts w:cs="Arial"/>
                <w:color w:val="000000" w:themeColor="text1"/>
                <w:sz w:val="18"/>
                <w:szCs w:val="18"/>
              </w:rPr>
              <w:t>Caro(a) sr. (</w:t>
            </w:r>
            <w:proofErr w:type="gramStart"/>
            <w:r w:rsidRPr="002519E3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2519E3">
              <w:rPr>
                <w:rFonts w:cs="Arial"/>
                <w:color w:val="000000" w:themeColor="text1"/>
                <w:sz w:val="18"/>
                <w:szCs w:val="18"/>
              </w:rPr>
              <w:t>),  você não tem permissão de acesso para visualização da atividade selecionada!</w:t>
            </w:r>
          </w:p>
        </w:tc>
        <w:tc>
          <w:tcPr>
            <w:tcW w:w="1555" w:type="dxa"/>
          </w:tcPr>
          <w:p w14:paraId="123A1D32" w14:textId="198E3182" w:rsidR="0067088B" w:rsidRDefault="0067088B" w:rsidP="0022331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</w:tbl>
    <w:p w14:paraId="748BE4D9" w14:textId="77777777" w:rsidR="00FC6098" w:rsidRPr="002519E3" w:rsidRDefault="00FC6098" w:rsidP="002B1554">
      <w:pPr>
        <w:pStyle w:val="Dica"/>
      </w:pPr>
    </w:p>
    <w:p w14:paraId="63F33EE0" w14:textId="77777777" w:rsidR="00BC778D" w:rsidRPr="002519E3" w:rsidRDefault="00BC778D" w:rsidP="00BC778D">
      <w:pPr>
        <w:pStyle w:val="Ttulo2"/>
        <w:numPr>
          <w:ilvl w:val="0"/>
          <w:numId w:val="0"/>
        </w:numPr>
        <w:spacing w:before="240"/>
      </w:pPr>
      <w:bookmarkStart w:id="45" w:name="_Toc39595217"/>
      <w:r w:rsidRPr="002519E3">
        <w:lastRenderedPageBreak/>
        <w:t>INFORMAÇÕES COMPLEMENTARES</w:t>
      </w:r>
      <w:bookmarkEnd w:id="45"/>
    </w:p>
    <w:p w14:paraId="62D7BC18" w14:textId="08866AFC" w:rsidR="00654E1A" w:rsidRPr="002519E3" w:rsidRDefault="00654E1A" w:rsidP="00654E1A">
      <w:pPr>
        <w:rPr>
          <w:b/>
        </w:rPr>
      </w:pPr>
      <w:r w:rsidRPr="002519E3">
        <w:rPr>
          <w:b/>
        </w:rPr>
        <w:t>Histórias relacionadas:</w:t>
      </w:r>
    </w:p>
    <w:p w14:paraId="69BF2F9F" w14:textId="02F50854" w:rsidR="009F30D5" w:rsidRDefault="00597006" w:rsidP="00F60458">
      <w:pPr>
        <w:rPr>
          <w:sz w:val="18"/>
          <w:szCs w:val="18"/>
        </w:rPr>
      </w:pPr>
      <w:r w:rsidRPr="00597006">
        <w:rPr>
          <w:sz w:val="18"/>
          <w:szCs w:val="18"/>
        </w:rPr>
        <w:t>Eleitoral_HST078_Incluir_JulgamentoFinal_1ª_Instancia_Corporativo</w:t>
      </w:r>
    </w:p>
    <w:p w14:paraId="0D4D2E19" w14:textId="5C09774D" w:rsidR="00597006" w:rsidRPr="00F60458" w:rsidRDefault="00597006" w:rsidP="00F60458">
      <w:pPr>
        <w:rPr>
          <w:sz w:val="18"/>
          <w:szCs w:val="18"/>
        </w:rPr>
      </w:pPr>
      <w:r w:rsidRPr="00597006">
        <w:rPr>
          <w:sz w:val="18"/>
          <w:szCs w:val="18"/>
        </w:rPr>
        <w:t>Eleitoral_HST079_Visualizar_Julgamento_1ª_Instancia_Corporativo</w:t>
      </w:r>
    </w:p>
    <w:sectPr w:rsidR="00597006" w:rsidRPr="00F60458" w:rsidSect="00757A62">
      <w:headerReference w:type="even" r:id="rId3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CDE6C" w14:textId="77777777" w:rsidR="00E80322" w:rsidRDefault="00E80322">
      <w:r>
        <w:separator/>
      </w:r>
    </w:p>
    <w:p w14:paraId="035DC69B" w14:textId="77777777" w:rsidR="00E80322" w:rsidRDefault="00E80322"/>
  </w:endnote>
  <w:endnote w:type="continuationSeparator" w:id="0">
    <w:p w14:paraId="6531CB54" w14:textId="77777777" w:rsidR="00E80322" w:rsidRDefault="00E80322">
      <w:r>
        <w:continuationSeparator/>
      </w:r>
    </w:p>
    <w:p w14:paraId="42524888" w14:textId="77777777" w:rsidR="00E80322" w:rsidRDefault="00E803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9105CE" w:rsidRDefault="009105CE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9105CE" w:rsidRPr="003D59E6" w14:paraId="2B97DD6D" w14:textId="77777777">
      <w:tc>
        <w:tcPr>
          <w:tcW w:w="4605" w:type="dxa"/>
          <w:vAlign w:val="center"/>
        </w:tcPr>
        <w:p w14:paraId="0297AE86" w14:textId="77777777" w:rsidR="009105CE" w:rsidRPr="003D59E6" w:rsidRDefault="009105CE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9105CE" w:rsidRPr="0017543C" w:rsidRDefault="009105CE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C12E66">
            <w:rPr>
              <w:rStyle w:val="Nmerodepgina"/>
              <w:rFonts w:ascii="Verdana" w:hAnsi="Verdana" w:cs="Arial"/>
              <w:b/>
              <w:noProof/>
            </w:rPr>
            <w:t>13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9105CE" w:rsidRPr="0057652B" w:rsidRDefault="009105C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9CA36B" w14:textId="77777777" w:rsidR="00E80322" w:rsidRDefault="00E80322">
      <w:r>
        <w:separator/>
      </w:r>
    </w:p>
    <w:p w14:paraId="21363237" w14:textId="77777777" w:rsidR="00E80322" w:rsidRDefault="00E80322"/>
  </w:footnote>
  <w:footnote w:type="continuationSeparator" w:id="0">
    <w:p w14:paraId="767AB52F" w14:textId="77777777" w:rsidR="00E80322" w:rsidRDefault="00E80322">
      <w:r>
        <w:continuationSeparator/>
      </w:r>
    </w:p>
    <w:p w14:paraId="5C85C4C8" w14:textId="77777777" w:rsidR="00E80322" w:rsidRDefault="00E8032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9105CE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9105CE" w:rsidRPr="0017543C" w:rsidRDefault="009105CE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6.5pt;height:40.5pt" o:ole="">
                <v:imagedata r:id="rId1" o:title=""/>
              </v:shape>
              <o:OLEObject Type="Embed" ProgID="PBrush" ShapeID="_x0000_i1025" DrawAspect="Content" ObjectID="_1651327846" r:id="rId2"/>
            </w:object>
          </w:r>
        </w:p>
      </w:tc>
      <w:tc>
        <w:tcPr>
          <w:tcW w:w="4111" w:type="dxa"/>
          <w:vAlign w:val="center"/>
        </w:tcPr>
        <w:p w14:paraId="2CC77D67" w14:textId="3729CB42" w:rsidR="009105CE" w:rsidRPr="00C6532E" w:rsidRDefault="009105CE" w:rsidP="00945438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138 – Alterar Julgamento Final 1ª Instância – Corporativo</w:t>
          </w:r>
        </w:p>
      </w:tc>
      <w:tc>
        <w:tcPr>
          <w:tcW w:w="3260" w:type="dxa"/>
          <w:vAlign w:val="center"/>
        </w:tcPr>
        <w:p w14:paraId="7C22B301" w14:textId="6B6D790E" w:rsidR="009105CE" w:rsidRPr="004A2AAB" w:rsidRDefault="009105CE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9105CE" w:rsidRPr="004A2AAB" w:rsidRDefault="009105CE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9105CE" w:rsidRDefault="009105CE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9105CE" w:rsidRDefault="009105CE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9105CE" w:rsidRDefault="009105C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6522D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>
    <w:nsid w:val="0E087F8C"/>
    <w:multiLevelType w:val="hybridMultilevel"/>
    <w:tmpl w:val="46DA6CF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">
    <w:nsid w:val="14244D3D"/>
    <w:multiLevelType w:val="hybridMultilevel"/>
    <w:tmpl w:val="92DA3222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3245E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0">
    <w:nsid w:val="3A895ECA"/>
    <w:multiLevelType w:val="hybridMultilevel"/>
    <w:tmpl w:val="8FE26C9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1">
    <w:nsid w:val="3B0328C5"/>
    <w:multiLevelType w:val="hybridMultilevel"/>
    <w:tmpl w:val="C40C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4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6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81445B5"/>
    <w:multiLevelType w:val="multilevel"/>
    <w:tmpl w:val="662E61D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8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1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2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6"/>
  </w:num>
  <w:num w:numId="4">
    <w:abstractNumId w:val="5"/>
  </w:num>
  <w:num w:numId="5">
    <w:abstractNumId w:val="23"/>
  </w:num>
  <w:num w:numId="6">
    <w:abstractNumId w:val="12"/>
  </w:num>
  <w:num w:numId="7">
    <w:abstractNumId w:val="19"/>
  </w:num>
  <w:num w:numId="8">
    <w:abstractNumId w:val="4"/>
  </w:num>
  <w:num w:numId="9">
    <w:abstractNumId w:val="8"/>
  </w:num>
  <w:num w:numId="10">
    <w:abstractNumId w:val="18"/>
  </w:num>
  <w:num w:numId="11">
    <w:abstractNumId w:val="10"/>
  </w:num>
  <w:num w:numId="12">
    <w:abstractNumId w:val="17"/>
  </w:num>
  <w:num w:numId="13">
    <w:abstractNumId w:val="2"/>
  </w:num>
  <w:num w:numId="14">
    <w:abstractNumId w:val="11"/>
  </w:num>
  <w:num w:numId="15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021E"/>
    <w:rsid w:val="0001114E"/>
    <w:rsid w:val="0001571F"/>
    <w:rsid w:val="00017ED3"/>
    <w:rsid w:val="0002044C"/>
    <w:rsid w:val="00022829"/>
    <w:rsid w:val="00022931"/>
    <w:rsid w:val="00022A78"/>
    <w:rsid w:val="00022F50"/>
    <w:rsid w:val="00023962"/>
    <w:rsid w:val="00025925"/>
    <w:rsid w:val="000263F7"/>
    <w:rsid w:val="00026EE7"/>
    <w:rsid w:val="00027629"/>
    <w:rsid w:val="00030DC2"/>
    <w:rsid w:val="00031CBE"/>
    <w:rsid w:val="00032406"/>
    <w:rsid w:val="00032841"/>
    <w:rsid w:val="00033D08"/>
    <w:rsid w:val="000342BB"/>
    <w:rsid w:val="0003494B"/>
    <w:rsid w:val="00034D5A"/>
    <w:rsid w:val="00036393"/>
    <w:rsid w:val="00040855"/>
    <w:rsid w:val="0004088D"/>
    <w:rsid w:val="00040BF4"/>
    <w:rsid w:val="00042373"/>
    <w:rsid w:val="00042743"/>
    <w:rsid w:val="0004378E"/>
    <w:rsid w:val="00043858"/>
    <w:rsid w:val="00044234"/>
    <w:rsid w:val="00045621"/>
    <w:rsid w:val="00045663"/>
    <w:rsid w:val="00045D2C"/>
    <w:rsid w:val="00046D76"/>
    <w:rsid w:val="00047227"/>
    <w:rsid w:val="000514D4"/>
    <w:rsid w:val="00051559"/>
    <w:rsid w:val="00051578"/>
    <w:rsid w:val="00051F92"/>
    <w:rsid w:val="00052B79"/>
    <w:rsid w:val="00053FCF"/>
    <w:rsid w:val="00055E7C"/>
    <w:rsid w:val="00056003"/>
    <w:rsid w:val="0005614D"/>
    <w:rsid w:val="000570FE"/>
    <w:rsid w:val="0005774E"/>
    <w:rsid w:val="0006016B"/>
    <w:rsid w:val="000606E0"/>
    <w:rsid w:val="000610FE"/>
    <w:rsid w:val="00061627"/>
    <w:rsid w:val="00061F5D"/>
    <w:rsid w:val="000628DE"/>
    <w:rsid w:val="0006478A"/>
    <w:rsid w:val="0006486D"/>
    <w:rsid w:val="00064993"/>
    <w:rsid w:val="000656C5"/>
    <w:rsid w:val="00065C98"/>
    <w:rsid w:val="00065D70"/>
    <w:rsid w:val="00065E0A"/>
    <w:rsid w:val="00066182"/>
    <w:rsid w:val="0006652C"/>
    <w:rsid w:val="00070AF3"/>
    <w:rsid w:val="00071667"/>
    <w:rsid w:val="00072269"/>
    <w:rsid w:val="00076318"/>
    <w:rsid w:val="0007671A"/>
    <w:rsid w:val="00076915"/>
    <w:rsid w:val="00076C07"/>
    <w:rsid w:val="000772BC"/>
    <w:rsid w:val="000809E1"/>
    <w:rsid w:val="00080AD9"/>
    <w:rsid w:val="000825ED"/>
    <w:rsid w:val="00082DAB"/>
    <w:rsid w:val="00083829"/>
    <w:rsid w:val="00084624"/>
    <w:rsid w:val="00086AFE"/>
    <w:rsid w:val="00086C2C"/>
    <w:rsid w:val="000874B8"/>
    <w:rsid w:val="000902C4"/>
    <w:rsid w:val="00090304"/>
    <w:rsid w:val="00092301"/>
    <w:rsid w:val="000925D3"/>
    <w:rsid w:val="00092606"/>
    <w:rsid w:val="000926DE"/>
    <w:rsid w:val="0009448D"/>
    <w:rsid w:val="0009796C"/>
    <w:rsid w:val="00097BF2"/>
    <w:rsid w:val="000A01B5"/>
    <w:rsid w:val="000A054B"/>
    <w:rsid w:val="000A0845"/>
    <w:rsid w:val="000A0B1F"/>
    <w:rsid w:val="000A1227"/>
    <w:rsid w:val="000A12F1"/>
    <w:rsid w:val="000A1D28"/>
    <w:rsid w:val="000A2B6B"/>
    <w:rsid w:val="000A2E6A"/>
    <w:rsid w:val="000A33C1"/>
    <w:rsid w:val="000A3B11"/>
    <w:rsid w:val="000A43F8"/>
    <w:rsid w:val="000A53FE"/>
    <w:rsid w:val="000A56DC"/>
    <w:rsid w:val="000A5B48"/>
    <w:rsid w:val="000B019A"/>
    <w:rsid w:val="000B0370"/>
    <w:rsid w:val="000B038B"/>
    <w:rsid w:val="000B1045"/>
    <w:rsid w:val="000B2C14"/>
    <w:rsid w:val="000B31CB"/>
    <w:rsid w:val="000B5692"/>
    <w:rsid w:val="000B624B"/>
    <w:rsid w:val="000B7C76"/>
    <w:rsid w:val="000C00AA"/>
    <w:rsid w:val="000C03AE"/>
    <w:rsid w:val="000C0B01"/>
    <w:rsid w:val="000C2F40"/>
    <w:rsid w:val="000C30A3"/>
    <w:rsid w:val="000C3B7B"/>
    <w:rsid w:val="000C5161"/>
    <w:rsid w:val="000C599D"/>
    <w:rsid w:val="000C6128"/>
    <w:rsid w:val="000C77E4"/>
    <w:rsid w:val="000D07E2"/>
    <w:rsid w:val="000D0FF9"/>
    <w:rsid w:val="000D1E64"/>
    <w:rsid w:val="000D1ECD"/>
    <w:rsid w:val="000D2F33"/>
    <w:rsid w:val="000D367A"/>
    <w:rsid w:val="000D3E78"/>
    <w:rsid w:val="000D3FD0"/>
    <w:rsid w:val="000D4078"/>
    <w:rsid w:val="000D463E"/>
    <w:rsid w:val="000D480E"/>
    <w:rsid w:val="000D6620"/>
    <w:rsid w:val="000D76A9"/>
    <w:rsid w:val="000D7CAD"/>
    <w:rsid w:val="000D7D55"/>
    <w:rsid w:val="000E0D1E"/>
    <w:rsid w:val="000E10A0"/>
    <w:rsid w:val="000E2221"/>
    <w:rsid w:val="000E2797"/>
    <w:rsid w:val="000E4445"/>
    <w:rsid w:val="000E4DD0"/>
    <w:rsid w:val="000E5275"/>
    <w:rsid w:val="000E5674"/>
    <w:rsid w:val="000E5F1F"/>
    <w:rsid w:val="000E7293"/>
    <w:rsid w:val="000F1575"/>
    <w:rsid w:val="000F32C7"/>
    <w:rsid w:val="000F3FD1"/>
    <w:rsid w:val="000F4385"/>
    <w:rsid w:val="000F5A87"/>
    <w:rsid w:val="000F6540"/>
    <w:rsid w:val="000F71F0"/>
    <w:rsid w:val="000F73E7"/>
    <w:rsid w:val="000F7E2D"/>
    <w:rsid w:val="00100368"/>
    <w:rsid w:val="00100695"/>
    <w:rsid w:val="00100873"/>
    <w:rsid w:val="00100E6E"/>
    <w:rsid w:val="0010255B"/>
    <w:rsid w:val="0010280B"/>
    <w:rsid w:val="00102F91"/>
    <w:rsid w:val="00103E9E"/>
    <w:rsid w:val="001040A6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54EB"/>
    <w:rsid w:val="00115D45"/>
    <w:rsid w:val="00116CBB"/>
    <w:rsid w:val="00117692"/>
    <w:rsid w:val="00120056"/>
    <w:rsid w:val="001204D5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4E5E"/>
    <w:rsid w:val="001356D2"/>
    <w:rsid w:val="00135C91"/>
    <w:rsid w:val="00135D31"/>
    <w:rsid w:val="00136C1B"/>
    <w:rsid w:val="00137478"/>
    <w:rsid w:val="001418E1"/>
    <w:rsid w:val="00142527"/>
    <w:rsid w:val="00142655"/>
    <w:rsid w:val="00142FEF"/>
    <w:rsid w:val="00143AE0"/>
    <w:rsid w:val="00143D94"/>
    <w:rsid w:val="001451E8"/>
    <w:rsid w:val="00145208"/>
    <w:rsid w:val="0014544C"/>
    <w:rsid w:val="00145CE1"/>
    <w:rsid w:val="0014605A"/>
    <w:rsid w:val="00146CA7"/>
    <w:rsid w:val="00153838"/>
    <w:rsid w:val="00154794"/>
    <w:rsid w:val="0015504B"/>
    <w:rsid w:val="00155D6C"/>
    <w:rsid w:val="00156E2E"/>
    <w:rsid w:val="0015725F"/>
    <w:rsid w:val="00157E00"/>
    <w:rsid w:val="00157E66"/>
    <w:rsid w:val="0016286C"/>
    <w:rsid w:val="001653E6"/>
    <w:rsid w:val="00165A72"/>
    <w:rsid w:val="00165B69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5A8"/>
    <w:rsid w:val="0017696D"/>
    <w:rsid w:val="00181B78"/>
    <w:rsid w:val="00182ECD"/>
    <w:rsid w:val="001839A7"/>
    <w:rsid w:val="0018434C"/>
    <w:rsid w:val="0018484B"/>
    <w:rsid w:val="00184A69"/>
    <w:rsid w:val="00185C82"/>
    <w:rsid w:val="00186FC5"/>
    <w:rsid w:val="00187019"/>
    <w:rsid w:val="00190035"/>
    <w:rsid w:val="0019233D"/>
    <w:rsid w:val="00192548"/>
    <w:rsid w:val="001927C0"/>
    <w:rsid w:val="001935F8"/>
    <w:rsid w:val="00193996"/>
    <w:rsid w:val="0019459B"/>
    <w:rsid w:val="00194EC5"/>
    <w:rsid w:val="00197785"/>
    <w:rsid w:val="001A103F"/>
    <w:rsid w:val="001A16A7"/>
    <w:rsid w:val="001A20E9"/>
    <w:rsid w:val="001A2545"/>
    <w:rsid w:val="001A2550"/>
    <w:rsid w:val="001A309F"/>
    <w:rsid w:val="001A3FD0"/>
    <w:rsid w:val="001A4DFD"/>
    <w:rsid w:val="001A6287"/>
    <w:rsid w:val="001A69FC"/>
    <w:rsid w:val="001A73BB"/>
    <w:rsid w:val="001A75F1"/>
    <w:rsid w:val="001A77F8"/>
    <w:rsid w:val="001B07B4"/>
    <w:rsid w:val="001B1048"/>
    <w:rsid w:val="001B2511"/>
    <w:rsid w:val="001B2550"/>
    <w:rsid w:val="001B3A10"/>
    <w:rsid w:val="001B3C4B"/>
    <w:rsid w:val="001B5C4E"/>
    <w:rsid w:val="001B667C"/>
    <w:rsid w:val="001B7BDF"/>
    <w:rsid w:val="001C0A13"/>
    <w:rsid w:val="001C0B4F"/>
    <w:rsid w:val="001C15FC"/>
    <w:rsid w:val="001C22C6"/>
    <w:rsid w:val="001C2348"/>
    <w:rsid w:val="001C2642"/>
    <w:rsid w:val="001C2717"/>
    <w:rsid w:val="001C30F2"/>
    <w:rsid w:val="001C604A"/>
    <w:rsid w:val="001D0F14"/>
    <w:rsid w:val="001D1A0C"/>
    <w:rsid w:val="001D1AD9"/>
    <w:rsid w:val="001D1B53"/>
    <w:rsid w:val="001D202C"/>
    <w:rsid w:val="001D2405"/>
    <w:rsid w:val="001D254C"/>
    <w:rsid w:val="001D2C20"/>
    <w:rsid w:val="001D30CD"/>
    <w:rsid w:val="001D3F75"/>
    <w:rsid w:val="001D466A"/>
    <w:rsid w:val="001D4A23"/>
    <w:rsid w:val="001D510C"/>
    <w:rsid w:val="001D5DF5"/>
    <w:rsid w:val="001D6958"/>
    <w:rsid w:val="001D7362"/>
    <w:rsid w:val="001D7782"/>
    <w:rsid w:val="001D7CF1"/>
    <w:rsid w:val="001E1D12"/>
    <w:rsid w:val="001E28E5"/>
    <w:rsid w:val="001E33E8"/>
    <w:rsid w:val="001E3F9A"/>
    <w:rsid w:val="001E5A61"/>
    <w:rsid w:val="001E5D5D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289C"/>
    <w:rsid w:val="001F3225"/>
    <w:rsid w:val="001F3AFB"/>
    <w:rsid w:val="001F3BFC"/>
    <w:rsid w:val="001F3C39"/>
    <w:rsid w:val="001F430F"/>
    <w:rsid w:val="001F50C0"/>
    <w:rsid w:val="001F52B7"/>
    <w:rsid w:val="001F5CFC"/>
    <w:rsid w:val="001F6169"/>
    <w:rsid w:val="001F6C31"/>
    <w:rsid w:val="002000EF"/>
    <w:rsid w:val="0020020E"/>
    <w:rsid w:val="0020153E"/>
    <w:rsid w:val="002019C4"/>
    <w:rsid w:val="002028D7"/>
    <w:rsid w:val="00203800"/>
    <w:rsid w:val="00204372"/>
    <w:rsid w:val="00204A33"/>
    <w:rsid w:val="002050A5"/>
    <w:rsid w:val="002050B7"/>
    <w:rsid w:val="00205203"/>
    <w:rsid w:val="00206991"/>
    <w:rsid w:val="00210CB8"/>
    <w:rsid w:val="00212397"/>
    <w:rsid w:val="002126C5"/>
    <w:rsid w:val="0021297C"/>
    <w:rsid w:val="0021313D"/>
    <w:rsid w:val="00213558"/>
    <w:rsid w:val="00214D06"/>
    <w:rsid w:val="00215403"/>
    <w:rsid w:val="002160E0"/>
    <w:rsid w:val="0021764A"/>
    <w:rsid w:val="002178D8"/>
    <w:rsid w:val="00220632"/>
    <w:rsid w:val="00220EDA"/>
    <w:rsid w:val="00221EAB"/>
    <w:rsid w:val="00223312"/>
    <w:rsid w:val="002254D7"/>
    <w:rsid w:val="00225616"/>
    <w:rsid w:val="00225A70"/>
    <w:rsid w:val="002264A6"/>
    <w:rsid w:val="00226A43"/>
    <w:rsid w:val="00227210"/>
    <w:rsid w:val="00230428"/>
    <w:rsid w:val="00230F1B"/>
    <w:rsid w:val="002327FB"/>
    <w:rsid w:val="0023318E"/>
    <w:rsid w:val="00234A5B"/>
    <w:rsid w:val="002358CD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3414"/>
    <w:rsid w:val="00243ED3"/>
    <w:rsid w:val="002440C9"/>
    <w:rsid w:val="002446C3"/>
    <w:rsid w:val="00244F8A"/>
    <w:rsid w:val="00246E9D"/>
    <w:rsid w:val="002479B1"/>
    <w:rsid w:val="00247B28"/>
    <w:rsid w:val="002508D0"/>
    <w:rsid w:val="00250D66"/>
    <w:rsid w:val="00251151"/>
    <w:rsid w:val="002518C9"/>
    <w:rsid w:val="002519E3"/>
    <w:rsid w:val="00251AF0"/>
    <w:rsid w:val="00251C64"/>
    <w:rsid w:val="00252185"/>
    <w:rsid w:val="00253118"/>
    <w:rsid w:val="00253A8F"/>
    <w:rsid w:val="002542EF"/>
    <w:rsid w:val="0025482F"/>
    <w:rsid w:val="00255006"/>
    <w:rsid w:val="002554E4"/>
    <w:rsid w:val="002559F3"/>
    <w:rsid w:val="0025641A"/>
    <w:rsid w:val="00257445"/>
    <w:rsid w:val="00257C46"/>
    <w:rsid w:val="00257F1E"/>
    <w:rsid w:val="0026083A"/>
    <w:rsid w:val="00260846"/>
    <w:rsid w:val="002614BA"/>
    <w:rsid w:val="0026183F"/>
    <w:rsid w:val="00262048"/>
    <w:rsid w:val="00262D55"/>
    <w:rsid w:val="0026330D"/>
    <w:rsid w:val="00266BFA"/>
    <w:rsid w:val="00266DC8"/>
    <w:rsid w:val="00267DC7"/>
    <w:rsid w:val="00270351"/>
    <w:rsid w:val="00270FF8"/>
    <w:rsid w:val="002712B3"/>
    <w:rsid w:val="0027466C"/>
    <w:rsid w:val="002761FB"/>
    <w:rsid w:val="00276416"/>
    <w:rsid w:val="00277064"/>
    <w:rsid w:val="00277261"/>
    <w:rsid w:val="00280149"/>
    <w:rsid w:val="00280A70"/>
    <w:rsid w:val="00282745"/>
    <w:rsid w:val="00283A52"/>
    <w:rsid w:val="00284474"/>
    <w:rsid w:val="002852EE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52D5"/>
    <w:rsid w:val="0029551B"/>
    <w:rsid w:val="002961EF"/>
    <w:rsid w:val="002976A5"/>
    <w:rsid w:val="00297769"/>
    <w:rsid w:val="002A0266"/>
    <w:rsid w:val="002A0B69"/>
    <w:rsid w:val="002A31DE"/>
    <w:rsid w:val="002A3818"/>
    <w:rsid w:val="002A4694"/>
    <w:rsid w:val="002A4A24"/>
    <w:rsid w:val="002A507D"/>
    <w:rsid w:val="002A5734"/>
    <w:rsid w:val="002A5998"/>
    <w:rsid w:val="002A7E96"/>
    <w:rsid w:val="002A7F44"/>
    <w:rsid w:val="002B0CA1"/>
    <w:rsid w:val="002B110B"/>
    <w:rsid w:val="002B1350"/>
    <w:rsid w:val="002B13E6"/>
    <w:rsid w:val="002B1554"/>
    <w:rsid w:val="002B1BA9"/>
    <w:rsid w:val="002B1BFB"/>
    <w:rsid w:val="002B36FA"/>
    <w:rsid w:val="002B378D"/>
    <w:rsid w:val="002B4569"/>
    <w:rsid w:val="002B4DE5"/>
    <w:rsid w:val="002B575A"/>
    <w:rsid w:val="002B624D"/>
    <w:rsid w:val="002B626B"/>
    <w:rsid w:val="002B6C7D"/>
    <w:rsid w:val="002B6C8B"/>
    <w:rsid w:val="002B70C3"/>
    <w:rsid w:val="002B7762"/>
    <w:rsid w:val="002C0B2C"/>
    <w:rsid w:val="002C0F2B"/>
    <w:rsid w:val="002C308A"/>
    <w:rsid w:val="002C32C2"/>
    <w:rsid w:val="002D04BC"/>
    <w:rsid w:val="002D0A51"/>
    <w:rsid w:val="002D1CAA"/>
    <w:rsid w:val="002D21B7"/>
    <w:rsid w:val="002D233C"/>
    <w:rsid w:val="002D29BF"/>
    <w:rsid w:val="002D44DB"/>
    <w:rsid w:val="002D4E28"/>
    <w:rsid w:val="002D62BD"/>
    <w:rsid w:val="002D68B7"/>
    <w:rsid w:val="002D6C77"/>
    <w:rsid w:val="002E0BF0"/>
    <w:rsid w:val="002E0DC7"/>
    <w:rsid w:val="002E25BC"/>
    <w:rsid w:val="002E2C2B"/>
    <w:rsid w:val="002E4C9A"/>
    <w:rsid w:val="002E5585"/>
    <w:rsid w:val="002E60E2"/>
    <w:rsid w:val="002E74A4"/>
    <w:rsid w:val="002E7E4E"/>
    <w:rsid w:val="002F0AFB"/>
    <w:rsid w:val="002F0D4C"/>
    <w:rsid w:val="002F0D88"/>
    <w:rsid w:val="002F1312"/>
    <w:rsid w:val="002F1553"/>
    <w:rsid w:val="002F2F57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2187"/>
    <w:rsid w:val="0030370F"/>
    <w:rsid w:val="0030499E"/>
    <w:rsid w:val="00304EBC"/>
    <w:rsid w:val="003053E1"/>
    <w:rsid w:val="00306064"/>
    <w:rsid w:val="003072DD"/>
    <w:rsid w:val="00307B68"/>
    <w:rsid w:val="00307F6B"/>
    <w:rsid w:val="00312012"/>
    <w:rsid w:val="00313C69"/>
    <w:rsid w:val="00314EFE"/>
    <w:rsid w:val="0031576C"/>
    <w:rsid w:val="00315B11"/>
    <w:rsid w:val="00317BA1"/>
    <w:rsid w:val="0032022F"/>
    <w:rsid w:val="0032024B"/>
    <w:rsid w:val="00321173"/>
    <w:rsid w:val="0032162A"/>
    <w:rsid w:val="00321C60"/>
    <w:rsid w:val="00321D84"/>
    <w:rsid w:val="00322EBD"/>
    <w:rsid w:val="00322F0A"/>
    <w:rsid w:val="00323A1B"/>
    <w:rsid w:val="0032400A"/>
    <w:rsid w:val="00324CB7"/>
    <w:rsid w:val="00325158"/>
    <w:rsid w:val="00325458"/>
    <w:rsid w:val="003257C7"/>
    <w:rsid w:val="00326FC1"/>
    <w:rsid w:val="00326FFF"/>
    <w:rsid w:val="0032720B"/>
    <w:rsid w:val="00330CA7"/>
    <w:rsid w:val="00331AEC"/>
    <w:rsid w:val="00332A7A"/>
    <w:rsid w:val="00332B3F"/>
    <w:rsid w:val="00332D08"/>
    <w:rsid w:val="00333F4A"/>
    <w:rsid w:val="00334710"/>
    <w:rsid w:val="00334B69"/>
    <w:rsid w:val="0033587E"/>
    <w:rsid w:val="003364C3"/>
    <w:rsid w:val="00336922"/>
    <w:rsid w:val="00336D31"/>
    <w:rsid w:val="00337531"/>
    <w:rsid w:val="003375E6"/>
    <w:rsid w:val="0033793F"/>
    <w:rsid w:val="00340681"/>
    <w:rsid w:val="00340CB7"/>
    <w:rsid w:val="00341934"/>
    <w:rsid w:val="003419D8"/>
    <w:rsid w:val="00341AD3"/>
    <w:rsid w:val="00342AFD"/>
    <w:rsid w:val="00343018"/>
    <w:rsid w:val="00344D60"/>
    <w:rsid w:val="00344F6E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4582"/>
    <w:rsid w:val="003562D2"/>
    <w:rsid w:val="0035649F"/>
    <w:rsid w:val="00356798"/>
    <w:rsid w:val="00356968"/>
    <w:rsid w:val="00356A67"/>
    <w:rsid w:val="00360940"/>
    <w:rsid w:val="00360A63"/>
    <w:rsid w:val="00361BF5"/>
    <w:rsid w:val="00362254"/>
    <w:rsid w:val="003628DE"/>
    <w:rsid w:val="00362959"/>
    <w:rsid w:val="00364183"/>
    <w:rsid w:val="003669FC"/>
    <w:rsid w:val="00366D21"/>
    <w:rsid w:val="0036721C"/>
    <w:rsid w:val="00370754"/>
    <w:rsid w:val="00370E23"/>
    <w:rsid w:val="003716C2"/>
    <w:rsid w:val="00371728"/>
    <w:rsid w:val="003722A4"/>
    <w:rsid w:val="00372BD4"/>
    <w:rsid w:val="00372C4A"/>
    <w:rsid w:val="003733A1"/>
    <w:rsid w:val="00374054"/>
    <w:rsid w:val="00375A22"/>
    <w:rsid w:val="00375AE3"/>
    <w:rsid w:val="003766EB"/>
    <w:rsid w:val="003769A3"/>
    <w:rsid w:val="00376DFF"/>
    <w:rsid w:val="00382051"/>
    <w:rsid w:val="00382B08"/>
    <w:rsid w:val="00382CB9"/>
    <w:rsid w:val="00383088"/>
    <w:rsid w:val="003833F0"/>
    <w:rsid w:val="003834B2"/>
    <w:rsid w:val="0038544E"/>
    <w:rsid w:val="00385BC7"/>
    <w:rsid w:val="00386BAA"/>
    <w:rsid w:val="00386DA6"/>
    <w:rsid w:val="00387445"/>
    <w:rsid w:val="003876C2"/>
    <w:rsid w:val="003905DF"/>
    <w:rsid w:val="0039202E"/>
    <w:rsid w:val="00392629"/>
    <w:rsid w:val="003934FC"/>
    <w:rsid w:val="00393F71"/>
    <w:rsid w:val="0039419D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3EB2"/>
    <w:rsid w:val="003C3F01"/>
    <w:rsid w:val="003C6605"/>
    <w:rsid w:val="003D0A91"/>
    <w:rsid w:val="003D25B8"/>
    <w:rsid w:val="003D2DF1"/>
    <w:rsid w:val="003D2ED7"/>
    <w:rsid w:val="003D3AF0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2BD1"/>
    <w:rsid w:val="003E32A4"/>
    <w:rsid w:val="003E353E"/>
    <w:rsid w:val="003E4921"/>
    <w:rsid w:val="003E504A"/>
    <w:rsid w:val="003E5072"/>
    <w:rsid w:val="003E66C6"/>
    <w:rsid w:val="003E75D7"/>
    <w:rsid w:val="003E76FB"/>
    <w:rsid w:val="003E7D8B"/>
    <w:rsid w:val="003F01E8"/>
    <w:rsid w:val="003F2380"/>
    <w:rsid w:val="003F3D3D"/>
    <w:rsid w:val="003F4800"/>
    <w:rsid w:val="003F629D"/>
    <w:rsid w:val="003F6FC2"/>
    <w:rsid w:val="003F78ED"/>
    <w:rsid w:val="0040181D"/>
    <w:rsid w:val="00402615"/>
    <w:rsid w:val="00402755"/>
    <w:rsid w:val="00402FB3"/>
    <w:rsid w:val="00403D68"/>
    <w:rsid w:val="004047DB"/>
    <w:rsid w:val="00404DBD"/>
    <w:rsid w:val="0040503E"/>
    <w:rsid w:val="0041075C"/>
    <w:rsid w:val="004114D6"/>
    <w:rsid w:val="004126FB"/>
    <w:rsid w:val="00413205"/>
    <w:rsid w:val="00413D12"/>
    <w:rsid w:val="004161B2"/>
    <w:rsid w:val="004166D4"/>
    <w:rsid w:val="004168FB"/>
    <w:rsid w:val="004170F9"/>
    <w:rsid w:val="0042152C"/>
    <w:rsid w:val="00422382"/>
    <w:rsid w:val="00423475"/>
    <w:rsid w:val="00423DA2"/>
    <w:rsid w:val="00424579"/>
    <w:rsid w:val="00425BC6"/>
    <w:rsid w:val="00425F55"/>
    <w:rsid w:val="0042629D"/>
    <w:rsid w:val="00427294"/>
    <w:rsid w:val="004275FA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56A1"/>
    <w:rsid w:val="00436E9B"/>
    <w:rsid w:val="00437B2D"/>
    <w:rsid w:val="00437BBB"/>
    <w:rsid w:val="00441F6B"/>
    <w:rsid w:val="0044248A"/>
    <w:rsid w:val="00443201"/>
    <w:rsid w:val="00443529"/>
    <w:rsid w:val="00445457"/>
    <w:rsid w:val="00447A85"/>
    <w:rsid w:val="004501FD"/>
    <w:rsid w:val="00450F9B"/>
    <w:rsid w:val="004513D3"/>
    <w:rsid w:val="00453A68"/>
    <w:rsid w:val="004542A3"/>
    <w:rsid w:val="00455881"/>
    <w:rsid w:val="00456952"/>
    <w:rsid w:val="00461B39"/>
    <w:rsid w:val="0046238A"/>
    <w:rsid w:val="00464818"/>
    <w:rsid w:val="0046482F"/>
    <w:rsid w:val="00466AC7"/>
    <w:rsid w:val="00466D45"/>
    <w:rsid w:val="00466DB8"/>
    <w:rsid w:val="004672D2"/>
    <w:rsid w:val="00467605"/>
    <w:rsid w:val="00473232"/>
    <w:rsid w:val="00474268"/>
    <w:rsid w:val="004768F8"/>
    <w:rsid w:val="00476E64"/>
    <w:rsid w:val="00477054"/>
    <w:rsid w:val="00477865"/>
    <w:rsid w:val="00480A79"/>
    <w:rsid w:val="00480B53"/>
    <w:rsid w:val="0048296C"/>
    <w:rsid w:val="00483149"/>
    <w:rsid w:val="00483969"/>
    <w:rsid w:val="00483A6D"/>
    <w:rsid w:val="00484037"/>
    <w:rsid w:val="0048406A"/>
    <w:rsid w:val="00484A63"/>
    <w:rsid w:val="0048552E"/>
    <w:rsid w:val="0048608F"/>
    <w:rsid w:val="00487920"/>
    <w:rsid w:val="00487E5F"/>
    <w:rsid w:val="00491035"/>
    <w:rsid w:val="004911EF"/>
    <w:rsid w:val="004919A9"/>
    <w:rsid w:val="00491AD6"/>
    <w:rsid w:val="00491E8C"/>
    <w:rsid w:val="004923A4"/>
    <w:rsid w:val="0049481B"/>
    <w:rsid w:val="00495BDE"/>
    <w:rsid w:val="004963E6"/>
    <w:rsid w:val="0049667E"/>
    <w:rsid w:val="00496F9F"/>
    <w:rsid w:val="004A15F0"/>
    <w:rsid w:val="004A1DAD"/>
    <w:rsid w:val="004A1DE6"/>
    <w:rsid w:val="004A2BF8"/>
    <w:rsid w:val="004A37AB"/>
    <w:rsid w:val="004A464E"/>
    <w:rsid w:val="004A4D97"/>
    <w:rsid w:val="004A4FD8"/>
    <w:rsid w:val="004A5205"/>
    <w:rsid w:val="004A55B7"/>
    <w:rsid w:val="004A5E0C"/>
    <w:rsid w:val="004A6B65"/>
    <w:rsid w:val="004A6CD5"/>
    <w:rsid w:val="004B01FC"/>
    <w:rsid w:val="004B032D"/>
    <w:rsid w:val="004B034C"/>
    <w:rsid w:val="004B13DA"/>
    <w:rsid w:val="004B1B06"/>
    <w:rsid w:val="004B1B09"/>
    <w:rsid w:val="004B2696"/>
    <w:rsid w:val="004B3E0C"/>
    <w:rsid w:val="004B48CD"/>
    <w:rsid w:val="004B4B85"/>
    <w:rsid w:val="004B51A3"/>
    <w:rsid w:val="004B58A9"/>
    <w:rsid w:val="004B5945"/>
    <w:rsid w:val="004B6D67"/>
    <w:rsid w:val="004C00BD"/>
    <w:rsid w:val="004C0512"/>
    <w:rsid w:val="004C11DE"/>
    <w:rsid w:val="004C287B"/>
    <w:rsid w:val="004C3E38"/>
    <w:rsid w:val="004C41B4"/>
    <w:rsid w:val="004C48FE"/>
    <w:rsid w:val="004C7131"/>
    <w:rsid w:val="004C74DC"/>
    <w:rsid w:val="004C76D1"/>
    <w:rsid w:val="004C7869"/>
    <w:rsid w:val="004D1536"/>
    <w:rsid w:val="004D274E"/>
    <w:rsid w:val="004D2C9F"/>
    <w:rsid w:val="004D5E46"/>
    <w:rsid w:val="004D7401"/>
    <w:rsid w:val="004E004A"/>
    <w:rsid w:val="004E2147"/>
    <w:rsid w:val="004E22F7"/>
    <w:rsid w:val="004E31D2"/>
    <w:rsid w:val="004E44BC"/>
    <w:rsid w:val="004E4FF9"/>
    <w:rsid w:val="004E5173"/>
    <w:rsid w:val="004E55E7"/>
    <w:rsid w:val="004E6355"/>
    <w:rsid w:val="004E6D92"/>
    <w:rsid w:val="004F029F"/>
    <w:rsid w:val="004F2410"/>
    <w:rsid w:val="004F39B7"/>
    <w:rsid w:val="004F544E"/>
    <w:rsid w:val="004F5772"/>
    <w:rsid w:val="004F5F85"/>
    <w:rsid w:val="004F76C6"/>
    <w:rsid w:val="00500D40"/>
    <w:rsid w:val="00500ED2"/>
    <w:rsid w:val="005012F9"/>
    <w:rsid w:val="005015CA"/>
    <w:rsid w:val="00501603"/>
    <w:rsid w:val="00501B1F"/>
    <w:rsid w:val="005036B3"/>
    <w:rsid w:val="00503E80"/>
    <w:rsid w:val="00504754"/>
    <w:rsid w:val="0050541B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7B6"/>
    <w:rsid w:val="005229D8"/>
    <w:rsid w:val="00525A01"/>
    <w:rsid w:val="005271AF"/>
    <w:rsid w:val="0052784F"/>
    <w:rsid w:val="00527BDD"/>
    <w:rsid w:val="00527F6D"/>
    <w:rsid w:val="0053231D"/>
    <w:rsid w:val="00532649"/>
    <w:rsid w:val="0053374A"/>
    <w:rsid w:val="00533F55"/>
    <w:rsid w:val="00533F65"/>
    <w:rsid w:val="00540F6D"/>
    <w:rsid w:val="005412C1"/>
    <w:rsid w:val="005412D5"/>
    <w:rsid w:val="0054422A"/>
    <w:rsid w:val="00544E53"/>
    <w:rsid w:val="00545ACA"/>
    <w:rsid w:val="0054724C"/>
    <w:rsid w:val="00550478"/>
    <w:rsid w:val="005525C9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06FE"/>
    <w:rsid w:val="0056232B"/>
    <w:rsid w:val="00563F98"/>
    <w:rsid w:val="0056461F"/>
    <w:rsid w:val="00564768"/>
    <w:rsid w:val="00565117"/>
    <w:rsid w:val="00566743"/>
    <w:rsid w:val="00567041"/>
    <w:rsid w:val="0056747B"/>
    <w:rsid w:val="00567513"/>
    <w:rsid w:val="0056791B"/>
    <w:rsid w:val="005709BF"/>
    <w:rsid w:val="005711B6"/>
    <w:rsid w:val="00571B5E"/>
    <w:rsid w:val="00572518"/>
    <w:rsid w:val="0057276D"/>
    <w:rsid w:val="0057279B"/>
    <w:rsid w:val="005734BA"/>
    <w:rsid w:val="00574D76"/>
    <w:rsid w:val="00575EBC"/>
    <w:rsid w:val="00577FF0"/>
    <w:rsid w:val="00582136"/>
    <w:rsid w:val="00583548"/>
    <w:rsid w:val="005835CE"/>
    <w:rsid w:val="00584FFD"/>
    <w:rsid w:val="00585D5A"/>
    <w:rsid w:val="00586536"/>
    <w:rsid w:val="00586708"/>
    <w:rsid w:val="00586C0A"/>
    <w:rsid w:val="00586C69"/>
    <w:rsid w:val="00586DB7"/>
    <w:rsid w:val="005870CB"/>
    <w:rsid w:val="00587571"/>
    <w:rsid w:val="00590FAC"/>
    <w:rsid w:val="00591EE6"/>
    <w:rsid w:val="005932D4"/>
    <w:rsid w:val="00595132"/>
    <w:rsid w:val="00596253"/>
    <w:rsid w:val="0059640E"/>
    <w:rsid w:val="00597006"/>
    <w:rsid w:val="005973EA"/>
    <w:rsid w:val="005A0224"/>
    <w:rsid w:val="005A11D8"/>
    <w:rsid w:val="005A1794"/>
    <w:rsid w:val="005A1A0E"/>
    <w:rsid w:val="005A1FB8"/>
    <w:rsid w:val="005A39D4"/>
    <w:rsid w:val="005A3A59"/>
    <w:rsid w:val="005A3B58"/>
    <w:rsid w:val="005A4362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2E3C"/>
    <w:rsid w:val="005C3873"/>
    <w:rsid w:val="005C456F"/>
    <w:rsid w:val="005C4D38"/>
    <w:rsid w:val="005C4E28"/>
    <w:rsid w:val="005C61D9"/>
    <w:rsid w:val="005C68A7"/>
    <w:rsid w:val="005C7DE1"/>
    <w:rsid w:val="005D1DA6"/>
    <w:rsid w:val="005D229E"/>
    <w:rsid w:val="005D249C"/>
    <w:rsid w:val="005D4539"/>
    <w:rsid w:val="005D5311"/>
    <w:rsid w:val="005D5E58"/>
    <w:rsid w:val="005D5EC3"/>
    <w:rsid w:val="005D701D"/>
    <w:rsid w:val="005E056B"/>
    <w:rsid w:val="005E057C"/>
    <w:rsid w:val="005E0E77"/>
    <w:rsid w:val="005E1A06"/>
    <w:rsid w:val="005E4A27"/>
    <w:rsid w:val="005E4DAD"/>
    <w:rsid w:val="005E51F3"/>
    <w:rsid w:val="005E7697"/>
    <w:rsid w:val="005E77FA"/>
    <w:rsid w:val="005E7B49"/>
    <w:rsid w:val="005F3223"/>
    <w:rsid w:val="005F3A99"/>
    <w:rsid w:val="005F6778"/>
    <w:rsid w:val="005F6896"/>
    <w:rsid w:val="005F78C3"/>
    <w:rsid w:val="00600A3E"/>
    <w:rsid w:val="0060176A"/>
    <w:rsid w:val="0060299B"/>
    <w:rsid w:val="00604A8E"/>
    <w:rsid w:val="006053A8"/>
    <w:rsid w:val="006059B9"/>
    <w:rsid w:val="00605E8A"/>
    <w:rsid w:val="0060628F"/>
    <w:rsid w:val="006063B2"/>
    <w:rsid w:val="00606EF2"/>
    <w:rsid w:val="00607C51"/>
    <w:rsid w:val="00607D75"/>
    <w:rsid w:val="00607DD9"/>
    <w:rsid w:val="00611A38"/>
    <w:rsid w:val="00611CE1"/>
    <w:rsid w:val="00612B06"/>
    <w:rsid w:val="006148E4"/>
    <w:rsid w:val="00614C81"/>
    <w:rsid w:val="00617807"/>
    <w:rsid w:val="00617E79"/>
    <w:rsid w:val="00620B8A"/>
    <w:rsid w:val="006224EA"/>
    <w:rsid w:val="00626053"/>
    <w:rsid w:val="006271D7"/>
    <w:rsid w:val="006308AA"/>
    <w:rsid w:val="0063147B"/>
    <w:rsid w:val="00631BCC"/>
    <w:rsid w:val="00632FF1"/>
    <w:rsid w:val="00636188"/>
    <w:rsid w:val="006375A0"/>
    <w:rsid w:val="00641114"/>
    <w:rsid w:val="00641992"/>
    <w:rsid w:val="00641E9F"/>
    <w:rsid w:val="0064265E"/>
    <w:rsid w:val="00644339"/>
    <w:rsid w:val="0064451E"/>
    <w:rsid w:val="006453B3"/>
    <w:rsid w:val="006454A2"/>
    <w:rsid w:val="00646444"/>
    <w:rsid w:val="00647C03"/>
    <w:rsid w:val="006507A2"/>
    <w:rsid w:val="00650F2A"/>
    <w:rsid w:val="0065165F"/>
    <w:rsid w:val="006516A1"/>
    <w:rsid w:val="00651E69"/>
    <w:rsid w:val="00652817"/>
    <w:rsid w:val="006529BD"/>
    <w:rsid w:val="0065342B"/>
    <w:rsid w:val="00653873"/>
    <w:rsid w:val="00653F0F"/>
    <w:rsid w:val="0065445B"/>
    <w:rsid w:val="00654E1A"/>
    <w:rsid w:val="00654E92"/>
    <w:rsid w:val="0065518C"/>
    <w:rsid w:val="00655218"/>
    <w:rsid w:val="00655914"/>
    <w:rsid w:val="00655E52"/>
    <w:rsid w:val="00656397"/>
    <w:rsid w:val="00656595"/>
    <w:rsid w:val="006571F2"/>
    <w:rsid w:val="00660E9C"/>
    <w:rsid w:val="00661030"/>
    <w:rsid w:val="0066168D"/>
    <w:rsid w:val="00665CF1"/>
    <w:rsid w:val="006661A7"/>
    <w:rsid w:val="00666304"/>
    <w:rsid w:val="00666B40"/>
    <w:rsid w:val="00666B54"/>
    <w:rsid w:val="00670819"/>
    <w:rsid w:val="0067088B"/>
    <w:rsid w:val="006713A9"/>
    <w:rsid w:val="00671715"/>
    <w:rsid w:val="00672128"/>
    <w:rsid w:val="00672623"/>
    <w:rsid w:val="0067428A"/>
    <w:rsid w:val="00675004"/>
    <w:rsid w:val="0067639E"/>
    <w:rsid w:val="006764D0"/>
    <w:rsid w:val="00677432"/>
    <w:rsid w:val="00677A54"/>
    <w:rsid w:val="006805C0"/>
    <w:rsid w:val="0068084B"/>
    <w:rsid w:val="00680934"/>
    <w:rsid w:val="00680BF8"/>
    <w:rsid w:val="00683C6F"/>
    <w:rsid w:val="00684905"/>
    <w:rsid w:val="0068572C"/>
    <w:rsid w:val="00685D0E"/>
    <w:rsid w:val="006864C8"/>
    <w:rsid w:val="00687599"/>
    <w:rsid w:val="006875DD"/>
    <w:rsid w:val="00690084"/>
    <w:rsid w:val="00691541"/>
    <w:rsid w:val="006935BD"/>
    <w:rsid w:val="006946C6"/>
    <w:rsid w:val="0069493C"/>
    <w:rsid w:val="006959CB"/>
    <w:rsid w:val="00695B06"/>
    <w:rsid w:val="006A4476"/>
    <w:rsid w:val="006A569B"/>
    <w:rsid w:val="006B00AA"/>
    <w:rsid w:val="006B132D"/>
    <w:rsid w:val="006B1FB8"/>
    <w:rsid w:val="006B2E9C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0C0D"/>
    <w:rsid w:val="006C31D5"/>
    <w:rsid w:val="006C4B54"/>
    <w:rsid w:val="006C6B04"/>
    <w:rsid w:val="006C6F0B"/>
    <w:rsid w:val="006C7CB1"/>
    <w:rsid w:val="006D1264"/>
    <w:rsid w:val="006D13B8"/>
    <w:rsid w:val="006D1C81"/>
    <w:rsid w:val="006D220C"/>
    <w:rsid w:val="006D2C42"/>
    <w:rsid w:val="006D4437"/>
    <w:rsid w:val="006D48C0"/>
    <w:rsid w:val="006D4FCE"/>
    <w:rsid w:val="006D6B7A"/>
    <w:rsid w:val="006D751F"/>
    <w:rsid w:val="006D7627"/>
    <w:rsid w:val="006D7B16"/>
    <w:rsid w:val="006E02BE"/>
    <w:rsid w:val="006E0DCB"/>
    <w:rsid w:val="006E1EA7"/>
    <w:rsid w:val="006E2521"/>
    <w:rsid w:val="006E3414"/>
    <w:rsid w:val="006E3E4D"/>
    <w:rsid w:val="006E5559"/>
    <w:rsid w:val="006E56F8"/>
    <w:rsid w:val="006E721D"/>
    <w:rsid w:val="006F1E88"/>
    <w:rsid w:val="006F2551"/>
    <w:rsid w:val="006F2B59"/>
    <w:rsid w:val="006F2D64"/>
    <w:rsid w:val="006F3329"/>
    <w:rsid w:val="006F352F"/>
    <w:rsid w:val="006F42BC"/>
    <w:rsid w:val="006F4446"/>
    <w:rsid w:val="006F45CB"/>
    <w:rsid w:val="006F4C0B"/>
    <w:rsid w:val="006F5804"/>
    <w:rsid w:val="006F5D20"/>
    <w:rsid w:val="006F62CC"/>
    <w:rsid w:val="006F6A5E"/>
    <w:rsid w:val="007003C3"/>
    <w:rsid w:val="0070075E"/>
    <w:rsid w:val="007011EB"/>
    <w:rsid w:val="007017F7"/>
    <w:rsid w:val="00703731"/>
    <w:rsid w:val="00705FCC"/>
    <w:rsid w:val="00710361"/>
    <w:rsid w:val="0071116C"/>
    <w:rsid w:val="007112FF"/>
    <w:rsid w:val="00712A32"/>
    <w:rsid w:val="00712C25"/>
    <w:rsid w:val="007136DD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1DF"/>
    <w:rsid w:val="007205FB"/>
    <w:rsid w:val="0072093E"/>
    <w:rsid w:val="00720D29"/>
    <w:rsid w:val="007227D2"/>
    <w:rsid w:val="00722B2E"/>
    <w:rsid w:val="007243D2"/>
    <w:rsid w:val="00724664"/>
    <w:rsid w:val="007260A0"/>
    <w:rsid w:val="007262FA"/>
    <w:rsid w:val="007275C1"/>
    <w:rsid w:val="00727873"/>
    <w:rsid w:val="007303C6"/>
    <w:rsid w:val="0073076A"/>
    <w:rsid w:val="00731D1A"/>
    <w:rsid w:val="00732B7D"/>
    <w:rsid w:val="00732E6B"/>
    <w:rsid w:val="007347D5"/>
    <w:rsid w:val="00734B9A"/>
    <w:rsid w:val="007353E6"/>
    <w:rsid w:val="00735FFA"/>
    <w:rsid w:val="00736D1B"/>
    <w:rsid w:val="007371DE"/>
    <w:rsid w:val="00737F56"/>
    <w:rsid w:val="0074070B"/>
    <w:rsid w:val="00740A6A"/>
    <w:rsid w:val="007421D8"/>
    <w:rsid w:val="0074299E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5612"/>
    <w:rsid w:val="007565DE"/>
    <w:rsid w:val="007569F0"/>
    <w:rsid w:val="00756E52"/>
    <w:rsid w:val="00757A62"/>
    <w:rsid w:val="00757FC8"/>
    <w:rsid w:val="00760A31"/>
    <w:rsid w:val="007625C1"/>
    <w:rsid w:val="00762F45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1810"/>
    <w:rsid w:val="00771A3C"/>
    <w:rsid w:val="00771B74"/>
    <w:rsid w:val="00773231"/>
    <w:rsid w:val="007733D0"/>
    <w:rsid w:val="007749F3"/>
    <w:rsid w:val="007750AF"/>
    <w:rsid w:val="007767B7"/>
    <w:rsid w:val="00776995"/>
    <w:rsid w:val="007776D0"/>
    <w:rsid w:val="00780C3B"/>
    <w:rsid w:val="007811DE"/>
    <w:rsid w:val="0078170B"/>
    <w:rsid w:val="00782404"/>
    <w:rsid w:val="007825D2"/>
    <w:rsid w:val="00783888"/>
    <w:rsid w:val="00784DFB"/>
    <w:rsid w:val="00785945"/>
    <w:rsid w:val="00786174"/>
    <w:rsid w:val="00786473"/>
    <w:rsid w:val="007867B5"/>
    <w:rsid w:val="0078717B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A27"/>
    <w:rsid w:val="00793DCF"/>
    <w:rsid w:val="00794CC5"/>
    <w:rsid w:val="007957DE"/>
    <w:rsid w:val="0079627D"/>
    <w:rsid w:val="00796BB2"/>
    <w:rsid w:val="007A1EDD"/>
    <w:rsid w:val="007A2422"/>
    <w:rsid w:val="007A264A"/>
    <w:rsid w:val="007A26E9"/>
    <w:rsid w:val="007A27C8"/>
    <w:rsid w:val="007A3A8D"/>
    <w:rsid w:val="007A6A54"/>
    <w:rsid w:val="007A726C"/>
    <w:rsid w:val="007B204E"/>
    <w:rsid w:val="007B2CA7"/>
    <w:rsid w:val="007B2EA4"/>
    <w:rsid w:val="007B3EF5"/>
    <w:rsid w:val="007B4F93"/>
    <w:rsid w:val="007B53B4"/>
    <w:rsid w:val="007B6C48"/>
    <w:rsid w:val="007B72D7"/>
    <w:rsid w:val="007C10B4"/>
    <w:rsid w:val="007C11D5"/>
    <w:rsid w:val="007C15D1"/>
    <w:rsid w:val="007C2F8C"/>
    <w:rsid w:val="007C3BFF"/>
    <w:rsid w:val="007C49AB"/>
    <w:rsid w:val="007C54BF"/>
    <w:rsid w:val="007C7AB7"/>
    <w:rsid w:val="007C7D82"/>
    <w:rsid w:val="007D05E5"/>
    <w:rsid w:val="007D0C25"/>
    <w:rsid w:val="007D0F56"/>
    <w:rsid w:val="007D1109"/>
    <w:rsid w:val="007D1570"/>
    <w:rsid w:val="007D1733"/>
    <w:rsid w:val="007D18BC"/>
    <w:rsid w:val="007D34FD"/>
    <w:rsid w:val="007D4010"/>
    <w:rsid w:val="007D749D"/>
    <w:rsid w:val="007D781B"/>
    <w:rsid w:val="007E0ACD"/>
    <w:rsid w:val="007E25CB"/>
    <w:rsid w:val="007E3A74"/>
    <w:rsid w:val="007E5005"/>
    <w:rsid w:val="007E5A67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7F7DB9"/>
    <w:rsid w:val="007F7F0E"/>
    <w:rsid w:val="00801120"/>
    <w:rsid w:val="008011AA"/>
    <w:rsid w:val="008015AC"/>
    <w:rsid w:val="00801F64"/>
    <w:rsid w:val="00802C8D"/>
    <w:rsid w:val="00802D45"/>
    <w:rsid w:val="008035FB"/>
    <w:rsid w:val="008037D1"/>
    <w:rsid w:val="008044D1"/>
    <w:rsid w:val="00804C20"/>
    <w:rsid w:val="00804D6B"/>
    <w:rsid w:val="0080522D"/>
    <w:rsid w:val="00805CCB"/>
    <w:rsid w:val="00810D6A"/>
    <w:rsid w:val="00811F5E"/>
    <w:rsid w:val="008125C3"/>
    <w:rsid w:val="00814126"/>
    <w:rsid w:val="00814297"/>
    <w:rsid w:val="008144C3"/>
    <w:rsid w:val="00814565"/>
    <w:rsid w:val="00815168"/>
    <w:rsid w:val="0081609D"/>
    <w:rsid w:val="00816A33"/>
    <w:rsid w:val="008178AB"/>
    <w:rsid w:val="00820786"/>
    <w:rsid w:val="0082102D"/>
    <w:rsid w:val="0082141D"/>
    <w:rsid w:val="00821BC9"/>
    <w:rsid w:val="00822113"/>
    <w:rsid w:val="00822C97"/>
    <w:rsid w:val="008239EF"/>
    <w:rsid w:val="008246F8"/>
    <w:rsid w:val="00824FA5"/>
    <w:rsid w:val="00825237"/>
    <w:rsid w:val="008258A3"/>
    <w:rsid w:val="00825E22"/>
    <w:rsid w:val="00825EAC"/>
    <w:rsid w:val="00825F00"/>
    <w:rsid w:val="00825F2A"/>
    <w:rsid w:val="0082606B"/>
    <w:rsid w:val="00826D9C"/>
    <w:rsid w:val="008270E6"/>
    <w:rsid w:val="00830DA8"/>
    <w:rsid w:val="008318CF"/>
    <w:rsid w:val="0083274F"/>
    <w:rsid w:val="00833861"/>
    <w:rsid w:val="00833D51"/>
    <w:rsid w:val="00836B62"/>
    <w:rsid w:val="00836E12"/>
    <w:rsid w:val="008372B3"/>
    <w:rsid w:val="0083792D"/>
    <w:rsid w:val="00837C77"/>
    <w:rsid w:val="0084055B"/>
    <w:rsid w:val="00841B29"/>
    <w:rsid w:val="0084298E"/>
    <w:rsid w:val="00844474"/>
    <w:rsid w:val="00844595"/>
    <w:rsid w:val="00845A02"/>
    <w:rsid w:val="00845C44"/>
    <w:rsid w:val="00846014"/>
    <w:rsid w:val="00846B53"/>
    <w:rsid w:val="00847353"/>
    <w:rsid w:val="0084794D"/>
    <w:rsid w:val="00850647"/>
    <w:rsid w:val="008506F9"/>
    <w:rsid w:val="00851E70"/>
    <w:rsid w:val="008532D3"/>
    <w:rsid w:val="008545DB"/>
    <w:rsid w:val="00854A46"/>
    <w:rsid w:val="00854E00"/>
    <w:rsid w:val="00855229"/>
    <w:rsid w:val="00856A1A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3587"/>
    <w:rsid w:val="00863636"/>
    <w:rsid w:val="00864B36"/>
    <w:rsid w:val="0086777C"/>
    <w:rsid w:val="0087235D"/>
    <w:rsid w:val="008724F1"/>
    <w:rsid w:val="008730CD"/>
    <w:rsid w:val="008737BC"/>
    <w:rsid w:val="00874558"/>
    <w:rsid w:val="00874A9D"/>
    <w:rsid w:val="00874CF7"/>
    <w:rsid w:val="00875873"/>
    <w:rsid w:val="00875C93"/>
    <w:rsid w:val="00875DCC"/>
    <w:rsid w:val="008767B4"/>
    <w:rsid w:val="00877364"/>
    <w:rsid w:val="008800A5"/>
    <w:rsid w:val="008805AA"/>
    <w:rsid w:val="0088154B"/>
    <w:rsid w:val="00883682"/>
    <w:rsid w:val="0088554D"/>
    <w:rsid w:val="00890DB6"/>
    <w:rsid w:val="008912FB"/>
    <w:rsid w:val="00891704"/>
    <w:rsid w:val="008929C9"/>
    <w:rsid w:val="00892E5E"/>
    <w:rsid w:val="00895C48"/>
    <w:rsid w:val="00895FC8"/>
    <w:rsid w:val="0089714A"/>
    <w:rsid w:val="00897E79"/>
    <w:rsid w:val="008A08DC"/>
    <w:rsid w:val="008A1465"/>
    <w:rsid w:val="008A17AA"/>
    <w:rsid w:val="008A3350"/>
    <w:rsid w:val="008A4A85"/>
    <w:rsid w:val="008A4B40"/>
    <w:rsid w:val="008A4BE8"/>
    <w:rsid w:val="008A5457"/>
    <w:rsid w:val="008A5A6E"/>
    <w:rsid w:val="008A5BE9"/>
    <w:rsid w:val="008A5EF7"/>
    <w:rsid w:val="008A6D46"/>
    <w:rsid w:val="008A77EA"/>
    <w:rsid w:val="008A7F7B"/>
    <w:rsid w:val="008B09AE"/>
    <w:rsid w:val="008B17BE"/>
    <w:rsid w:val="008B17F4"/>
    <w:rsid w:val="008B34ED"/>
    <w:rsid w:val="008B36D5"/>
    <w:rsid w:val="008C1008"/>
    <w:rsid w:val="008C1C47"/>
    <w:rsid w:val="008C1D13"/>
    <w:rsid w:val="008C2137"/>
    <w:rsid w:val="008C2832"/>
    <w:rsid w:val="008C2F83"/>
    <w:rsid w:val="008C3CCF"/>
    <w:rsid w:val="008C4A20"/>
    <w:rsid w:val="008C66DD"/>
    <w:rsid w:val="008C756B"/>
    <w:rsid w:val="008C7E84"/>
    <w:rsid w:val="008D00DB"/>
    <w:rsid w:val="008D1033"/>
    <w:rsid w:val="008D1039"/>
    <w:rsid w:val="008D17BE"/>
    <w:rsid w:val="008D1E67"/>
    <w:rsid w:val="008D2309"/>
    <w:rsid w:val="008D2C1A"/>
    <w:rsid w:val="008D2E4C"/>
    <w:rsid w:val="008D3B45"/>
    <w:rsid w:val="008D3E34"/>
    <w:rsid w:val="008D3F6A"/>
    <w:rsid w:val="008D4ACA"/>
    <w:rsid w:val="008D561B"/>
    <w:rsid w:val="008D5A8E"/>
    <w:rsid w:val="008D6202"/>
    <w:rsid w:val="008D7460"/>
    <w:rsid w:val="008D7464"/>
    <w:rsid w:val="008D74E8"/>
    <w:rsid w:val="008D7ED7"/>
    <w:rsid w:val="008E04B4"/>
    <w:rsid w:val="008E093E"/>
    <w:rsid w:val="008E139D"/>
    <w:rsid w:val="008E23B6"/>
    <w:rsid w:val="008E2C73"/>
    <w:rsid w:val="008E3881"/>
    <w:rsid w:val="008E3901"/>
    <w:rsid w:val="008E3F63"/>
    <w:rsid w:val="008E4034"/>
    <w:rsid w:val="008E42B9"/>
    <w:rsid w:val="008E46DB"/>
    <w:rsid w:val="008E58E3"/>
    <w:rsid w:val="008E5C72"/>
    <w:rsid w:val="008E72F2"/>
    <w:rsid w:val="008E7E87"/>
    <w:rsid w:val="008F0028"/>
    <w:rsid w:val="008F027F"/>
    <w:rsid w:val="008F1424"/>
    <w:rsid w:val="008F2F36"/>
    <w:rsid w:val="008F3577"/>
    <w:rsid w:val="008F3793"/>
    <w:rsid w:val="008F5246"/>
    <w:rsid w:val="008F6D0D"/>
    <w:rsid w:val="00900702"/>
    <w:rsid w:val="00901138"/>
    <w:rsid w:val="009024FB"/>
    <w:rsid w:val="009029FB"/>
    <w:rsid w:val="0090315A"/>
    <w:rsid w:val="0090345D"/>
    <w:rsid w:val="00903844"/>
    <w:rsid w:val="009038BE"/>
    <w:rsid w:val="00904DB9"/>
    <w:rsid w:val="00905944"/>
    <w:rsid w:val="00906BCD"/>
    <w:rsid w:val="009075ED"/>
    <w:rsid w:val="009105CE"/>
    <w:rsid w:val="00911FAA"/>
    <w:rsid w:val="009129A1"/>
    <w:rsid w:val="00914DFC"/>
    <w:rsid w:val="00916B9D"/>
    <w:rsid w:val="00916E54"/>
    <w:rsid w:val="0091757F"/>
    <w:rsid w:val="0091774C"/>
    <w:rsid w:val="00917A21"/>
    <w:rsid w:val="00917C90"/>
    <w:rsid w:val="00921638"/>
    <w:rsid w:val="00921CF0"/>
    <w:rsid w:val="0092247F"/>
    <w:rsid w:val="00922C25"/>
    <w:rsid w:val="00924DAF"/>
    <w:rsid w:val="009250A2"/>
    <w:rsid w:val="00925335"/>
    <w:rsid w:val="00925560"/>
    <w:rsid w:val="00926C1B"/>
    <w:rsid w:val="0092709C"/>
    <w:rsid w:val="00927359"/>
    <w:rsid w:val="009306AE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2C52"/>
    <w:rsid w:val="009432C0"/>
    <w:rsid w:val="0094433D"/>
    <w:rsid w:val="009446EA"/>
    <w:rsid w:val="00944926"/>
    <w:rsid w:val="00945438"/>
    <w:rsid w:val="00945C3A"/>
    <w:rsid w:val="00945F27"/>
    <w:rsid w:val="00950A2C"/>
    <w:rsid w:val="00953602"/>
    <w:rsid w:val="009538E4"/>
    <w:rsid w:val="00953AAB"/>
    <w:rsid w:val="0095405C"/>
    <w:rsid w:val="00955C95"/>
    <w:rsid w:val="009564D8"/>
    <w:rsid w:val="009565BA"/>
    <w:rsid w:val="00957A91"/>
    <w:rsid w:val="009601D6"/>
    <w:rsid w:val="009612DF"/>
    <w:rsid w:val="00961667"/>
    <w:rsid w:val="00963507"/>
    <w:rsid w:val="0096413D"/>
    <w:rsid w:val="009642C3"/>
    <w:rsid w:val="00964B4C"/>
    <w:rsid w:val="00964E33"/>
    <w:rsid w:val="009654C6"/>
    <w:rsid w:val="00965F6F"/>
    <w:rsid w:val="0096643D"/>
    <w:rsid w:val="0097010A"/>
    <w:rsid w:val="00971323"/>
    <w:rsid w:val="00973B98"/>
    <w:rsid w:val="00974450"/>
    <w:rsid w:val="00975E6E"/>
    <w:rsid w:val="00975F37"/>
    <w:rsid w:val="00977568"/>
    <w:rsid w:val="00977771"/>
    <w:rsid w:val="00977CA0"/>
    <w:rsid w:val="0098035C"/>
    <w:rsid w:val="00981861"/>
    <w:rsid w:val="00982254"/>
    <w:rsid w:val="00983ABF"/>
    <w:rsid w:val="00985B57"/>
    <w:rsid w:val="00985CF0"/>
    <w:rsid w:val="00986AAA"/>
    <w:rsid w:val="00986F33"/>
    <w:rsid w:val="009871EC"/>
    <w:rsid w:val="00987243"/>
    <w:rsid w:val="009874F6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7D0"/>
    <w:rsid w:val="00995BBD"/>
    <w:rsid w:val="00995E80"/>
    <w:rsid w:val="009965D1"/>
    <w:rsid w:val="009A028B"/>
    <w:rsid w:val="009A13CC"/>
    <w:rsid w:val="009A1501"/>
    <w:rsid w:val="009A1B57"/>
    <w:rsid w:val="009A1D42"/>
    <w:rsid w:val="009A1DC3"/>
    <w:rsid w:val="009A2368"/>
    <w:rsid w:val="009A24F5"/>
    <w:rsid w:val="009A2507"/>
    <w:rsid w:val="009A2FD2"/>
    <w:rsid w:val="009A4412"/>
    <w:rsid w:val="009A5965"/>
    <w:rsid w:val="009A6DF7"/>
    <w:rsid w:val="009A7A9F"/>
    <w:rsid w:val="009A7ABA"/>
    <w:rsid w:val="009B0020"/>
    <w:rsid w:val="009B1AB4"/>
    <w:rsid w:val="009B1F80"/>
    <w:rsid w:val="009B2884"/>
    <w:rsid w:val="009B3198"/>
    <w:rsid w:val="009B37CC"/>
    <w:rsid w:val="009B42E9"/>
    <w:rsid w:val="009B4D2C"/>
    <w:rsid w:val="009B4EAB"/>
    <w:rsid w:val="009B5314"/>
    <w:rsid w:val="009B6228"/>
    <w:rsid w:val="009B6EB5"/>
    <w:rsid w:val="009C0740"/>
    <w:rsid w:val="009C1F30"/>
    <w:rsid w:val="009C1FA4"/>
    <w:rsid w:val="009C3F0F"/>
    <w:rsid w:val="009C52E9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73AC"/>
    <w:rsid w:val="009F071B"/>
    <w:rsid w:val="009F0D48"/>
    <w:rsid w:val="009F1056"/>
    <w:rsid w:val="009F10A4"/>
    <w:rsid w:val="009F30D5"/>
    <w:rsid w:val="009F3E3A"/>
    <w:rsid w:val="009F4885"/>
    <w:rsid w:val="009F4BAD"/>
    <w:rsid w:val="009F542F"/>
    <w:rsid w:val="009F75F5"/>
    <w:rsid w:val="00A00778"/>
    <w:rsid w:val="00A0169B"/>
    <w:rsid w:val="00A01BD6"/>
    <w:rsid w:val="00A01BFA"/>
    <w:rsid w:val="00A026F3"/>
    <w:rsid w:val="00A02BA9"/>
    <w:rsid w:val="00A03772"/>
    <w:rsid w:val="00A042D1"/>
    <w:rsid w:val="00A04A98"/>
    <w:rsid w:val="00A04C0C"/>
    <w:rsid w:val="00A05379"/>
    <w:rsid w:val="00A06423"/>
    <w:rsid w:val="00A06C65"/>
    <w:rsid w:val="00A073BE"/>
    <w:rsid w:val="00A1068B"/>
    <w:rsid w:val="00A10D1D"/>
    <w:rsid w:val="00A11DDE"/>
    <w:rsid w:val="00A12AA3"/>
    <w:rsid w:val="00A12B08"/>
    <w:rsid w:val="00A13764"/>
    <w:rsid w:val="00A13AD0"/>
    <w:rsid w:val="00A13B01"/>
    <w:rsid w:val="00A13DB0"/>
    <w:rsid w:val="00A1444A"/>
    <w:rsid w:val="00A15480"/>
    <w:rsid w:val="00A15815"/>
    <w:rsid w:val="00A159CD"/>
    <w:rsid w:val="00A17159"/>
    <w:rsid w:val="00A20708"/>
    <w:rsid w:val="00A20729"/>
    <w:rsid w:val="00A237F6"/>
    <w:rsid w:val="00A23E6C"/>
    <w:rsid w:val="00A24E87"/>
    <w:rsid w:val="00A24EFF"/>
    <w:rsid w:val="00A2544F"/>
    <w:rsid w:val="00A267C3"/>
    <w:rsid w:val="00A268A9"/>
    <w:rsid w:val="00A31336"/>
    <w:rsid w:val="00A31926"/>
    <w:rsid w:val="00A33E36"/>
    <w:rsid w:val="00A345A4"/>
    <w:rsid w:val="00A35A6B"/>
    <w:rsid w:val="00A36957"/>
    <w:rsid w:val="00A36E1E"/>
    <w:rsid w:val="00A40B29"/>
    <w:rsid w:val="00A41163"/>
    <w:rsid w:val="00A418C5"/>
    <w:rsid w:val="00A41999"/>
    <w:rsid w:val="00A420F0"/>
    <w:rsid w:val="00A4247F"/>
    <w:rsid w:val="00A42542"/>
    <w:rsid w:val="00A42683"/>
    <w:rsid w:val="00A43CE4"/>
    <w:rsid w:val="00A44225"/>
    <w:rsid w:val="00A447C7"/>
    <w:rsid w:val="00A44DF5"/>
    <w:rsid w:val="00A455EC"/>
    <w:rsid w:val="00A460A7"/>
    <w:rsid w:val="00A46E54"/>
    <w:rsid w:val="00A46E8C"/>
    <w:rsid w:val="00A500D4"/>
    <w:rsid w:val="00A51E6D"/>
    <w:rsid w:val="00A52615"/>
    <w:rsid w:val="00A52ABA"/>
    <w:rsid w:val="00A52DF8"/>
    <w:rsid w:val="00A534A3"/>
    <w:rsid w:val="00A541DF"/>
    <w:rsid w:val="00A5790C"/>
    <w:rsid w:val="00A60C1F"/>
    <w:rsid w:val="00A61F41"/>
    <w:rsid w:val="00A62338"/>
    <w:rsid w:val="00A6347A"/>
    <w:rsid w:val="00A63E91"/>
    <w:rsid w:val="00A64695"/>
    <w:rsid w:val="00A64A32"/>
    <w:rsid w:val="00A6595F"/>
    <w:rsid w:val="00A66A96"/>
    <w:rsid w:val="00A67B79"/>
    <w:rsid w:val="00A70153"/>
    <w:rsid w:val="00A71D3B"/>
    <w:rsid w:val="00A735A5"/>
    <w:rsid w:val="00A74ABC"/>
    <w:rsid w:val="00A7541F"/>
    <w:rsid w:val="00A75806"/>
    <w:rsid w:val="00A75E5F"/>
    <w:rsid w:val="00A761F8"/>
    <w:rsid w:val="00A763A5"/>
    <w:rsid w:val="00A765D3"/>
    <w:rsid w:val="00A7720C"/>
    <w:rsid w:val="00A77252"/>
    <w:rsid w:val="00A77C61"/>
    <w:rsid w:val="00A77E91"/>
    <w:rsid w:val="00A80390"/>
    <w:rsid w:val="00A81BAA"/>
    <w:rsid w:val="00A8269A"/>
    <w:rsid w:val="00A8322A"/>
    <w:rsid w:val="00A84BE6"/>
    <w:rsid w:val="00A85D84"/>
    <w:rsid w:val="00A865C7"/>
    <w:rsid w:val="00A86AE6"/>
    <w:rsid w:val="00A907D0"/>
    <w:rsid w:val="00A908EF"/>
    <w:rsid w:val="00A909E9"/>
    <w:rsid w:val="00A92378"/>
    <w:rsid w:val="00A9241D"/>
    <w:rsid w:val="00A931C2"/>
    <w:rsid w:val="00A93271"/>
    <w:rsid w:val="00A954A4"/>
    <w:rsid w:val="00A95A7B"/>
    <w:rsid w:val="00A95C3C"/>
    <w:rsid w:val="00A96CC0"/>
    <w:rsid w:val="00A97A60"/>
    <w:rsid w:val="00AA0759"/>
    <w:rsid w:val="00AA11EE"/>
    <w:rsid w:val="00AA2B3D"/>
    <w:rsid w:val="00AA2D5D"/>
    <w:rsid w:val="00AA33C4"/>
    <w:rsid w:val="00AA3B1E"/>
    <w:rsid w:val="00AA55F2"/>
    <w:rsid w:val="00AA5D0E"/>
    <w:rsid w:val="00AA6EBE"/>
    <w:rsid w:val="00AB1061"/>
    <w:rsid w:val="00AB1445"/>
    <w:rsid w:val="00AB2E58"/>
    <w:rsid w:val="00AB3E2B"/>
    <w:rsid w:val="00AB402A"/>
    <w:rsid w:val="00AB426F"/>
    <w:rsid w:val="00AB552D"/>
    <w:rsid w:val="00AB561C"/>
    <w:rsid w:val="00AB755F"/>
    <w:rsid w:val="00AC0E46"/>
    <w:rsid w:val="00AC1451"/>
    <w:rsid w:val="00AC26A0"/>
    <w:rsid w:val="00AC4988"/>
    <w:rsid w:val="00AC6001"/>
    <w:rsid w:val="00AC794B"/>
    <w:rsid w:val="00AC7F43"/>
    <w:rsid w:val="00AD062C"/>
    <w:rsid w:val="00AD081F"/>
    <w:rsid w:val="00AD08CE"/>
    <w:rsid w:val="00AD09DA"/>
    <w:rsid w:val="00AD0DEF"/>
    <w:rsid w:val="00AD25A6"/>
    <w:rsid w:val="00AD2D1C"/>
    <w:rsid w:val="00AD499E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D8C"/>
    <w:rsid w:val="00AE1E82"/>
    <w:rsid w:val="00AE2C48"/>
    <w:rsid w:val="00AE30A5"/>
    <w:rsid w:val="00AE5AB9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A01"/>
    <w:rsid w:val="00AF6497"/>
    <w:rsid w:val="00AF7622"/>
    <w:rsid w:val="00B0061E"/>
    <w:rsid w:val="00B00B8B"/>
    <w:rsid w:val="00B01029"/>
    <w:rsid w:val="00B01AC2"/>
    <w:rsid w:val="00B01EAD"/>
    <w:rsid w:val="00B05578"/>
    <w:rsid w:val="00B05A31"/>
    <w:rsid w:val="00B0621F"/>
    <w:rsid w:val="00B06ABA"/>
    <w:rsid w:val="00B06D43"/>
    <w:rsid w:val="00B11DA2"/>
    <w:rsid w:val="00B11FD3"/>
    <w:rsid w:val="00B13656"/>
    <w:rsid w:val="00B14C7E"/>
    <w:rsid w:val="00B1581B"/>
    <w:rsid w:val="00B201D6"/>
    <w:rsid w:val="00B2056D"/>
    <w:rsid w:val="00B20794"/>
    <w:rsid w:val="00B20A22"/>
    <w:rsid w:val="00B219DA"/>
    <w:rsid w:val="00B219F6"/>
    <w:rsid w:val="00B2369F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6D0A"/>
    <w:rsid w:val="00B36EE9"/>
    <w:rsid w:val="00B378D2"/>
    <w:rsid w:val="00B37EDE"/>
    <w:rsid w:val="00B40589"/>
    <w:rsid w:val="00B409B5"/>
    <w:rsid w:val="00B410F5"/>
    <w:rsid w:val="00B4111E"/>
    <w:rsid w:val="00B41589"/>
    <w:rsid w:val="00B41A35"/>
    <w:rsid w:val="00B42391"/>
    <w:rsid w:val="00B437B6"/>
    <w:rsid w:val="00B45665"/>
    <w:rsid w:val="00B45E52"/>
    <w:rsid w:val="00B45FC6"/>
    <w:rsid w:val="00B46A37"/>
    <w:rsid w:val="00B47D63"/>
    <w:rsid w:val="00B50A34"/>
    <w:rsid w:val="00B510B8"/>
    <w:rsid w:val="00B5151B"/>
    <w:rsid w:val="00B516E6"/>
    <w:rsid w:val="00B52252"/>
    <w:rsid w:val="00B537A5"/>
    <w:rsid w:val="00B56950"/>
    <w:rsid w:val="00B56DB9"/>
    <w:rsid w:val="00B5738D"/>
    <w:rsid w:val="00B57A2F"/>
    <w:rsid w:val="00B57F21"/>
    <w:rsid w:val="00B60009"/>
    <w:rsid w:val="00B6163E"/>
    <w:rsid w:val="00B61AFB"/>
    <w:rsid w:val="00B63F96"/>
    <w:rsid w:val="00B64E53"/>
    <w:rsid w:val="00B64FF2"/>
    <w:rsid w:val="00B652B6"/>
    <w:rsid w:val="00B654F0"/>
    <w:rsid w:val="00B70EE6"/>
    <w:rsid w:val="00B7163D"/>
    <w:rsid w:val="00B7328E"/>
    <w:rsid w:val="00B73C92"/>
    <w:rsid w:val="00B74D09"/>
    <w:rsid w:val="00B7563E"/>
    <w:rsid w:val="00B76B19"/>
    <w:rsid w:val="00B80059"/>
    <w:rsid w:val="00B8050C"/>
    <w:rsid w:val="00B80987"/>
    <w:rsid w:val="00B814F2"/>
    <w:rsid w:val="00B8285C"/>
    <w:rsid w:val="00B84138"/>
    <w:rsid w:val="00B84718"/>
    <w:rsid w:val="00B8571A"/>
    <w:rsid w:val="00B85D4E"/>
    <w:rsid w:val="00B85F60"/>
    <w:rsid w:val="00B875F6"/>
    <w:rsid w:val="00B90034"/>
    <w:rsid w:val="00B900C0"/>
    <w:rsid w:val="00B9122A"/>
    <w:rsid w:val="00B9129C"/>
    <w:rsid w:val="00B91369"/>
    <w:rsid w:val="00B9228A"/>
    <w:rsid w:val="00B92F7C"/>
    <w:rsid w:val="00B941F5"/>
    <w:rsid w:val="00B94BC8"/>
    <w:rsid w:val="00B958FE"/>
    <w:rsid w:val="00BA1F75"/>
    <w:rsid w:val="00BA1F8B"/>
    <w:rsid w:val="00BA3777"/>
    <w:rsid w:val="00BA39E5"/>
    <w:rsid w:val="00BA4310"/>
    <w:rsid w:val="00BA4E07"/>
    <w:rsid w:val="00BA5E5D"/>
    <w:rsid w:val="00BA6AD6"/>
    <w:rsid w:val="00BA72EB"/>
    <w:rsid w:val="00BB1B4E"/>
    <w:rsid w:val="00BB1F2A"/>
    <w:rsid w:val="00BB220D"/>
    <w:rsid w:val="00BB3B8C"/>
    <w:rsid w:val="00BB45D0"/>
    <w:rsid w:val="00BB5007"/>
    <w:rsid w:val="00BB60F8"/>
    <w:rsid w:val="00BB66AC"/>
    <w:rsid w:val="00BB7329"/>
    <w:rsid w:val="00BB7D77"/>
    <w:rsid w:val="00BB7F49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0E47"/>
    <w:rsid w:val="00BD0FF5"/>
    <w:rsid w:val="00BD1161"/>
    <w:rsid w:val="00BD1574"/>
    <w:rsid w:val="00BD1A6F"/>
    <w:rsid w:val="00BD240B"/>
    <w:rsid w:val="00BD2630"/>
    <w:rsid w:val="00BD3704"/>
    <w:rsid w:val="00BD389E"/>
    <w:rsid w:val="00BD5535"/>
    <w:rsid w:val="00BD5E65"/>
    <w:rsid w:val="00BD635D"/>
    <w:rsid w:val="00BE06C6"/>
    <w:rsid w:val="00BE1FB0"/>
    <w:rsid w:val="00BE33F0"/>
    <w:rsid w:val="00BE3F47"/>
    <w:rsid w:val="00BE5E4C"/>
    <w:rsid w:val="00BE74DC"/>
    <w:rsid w:val="00BF0B33"/>
    <w:rsid w:val="00BF0F39"/>
    <w:rsid w:val="00BF3C1C"/>
    <w:rsid w:val="00BF4B7D"/>
    <w:rsid w:val="00BF5239"/>
    <w:rsid w:val="00BF540A"/>
    <w:rsid w:val="00BF6B8B"/>
    <w:rsid w:val="00C005D0"/>
    <w:rsid w:val="00C007E6"/>
    <w:rsid w:val="00C00B08"/>
    <w:rsid w:val="00C00DE1"/>
    <w:rsid w:val="00C01593"/>
    <w:rsid w:val="00C0298D"/>
    <w:rsid w:val="00C0334B"/>
    <w:rsid w:val="00C036E3"/>
    <w:rsid w:val="00C03F98"/>
    <w:rsid w:val="00C0593E"/>
    <w:rsid w:val="00C05C18"/>
    <w:rsid w:val="00C0600C"/>
    <w:rsid w:val="00C100FA"/>
    <w:rsid w:val="00C11A1A"/>
    <w:rsid w:val="00C12E66"/>
    <w:rsid w:val="00C143EE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B0C"/>
    <w:rsid w:val="00C40B77"/>
    <w:rsid w:val="00C40C9C"/>
    <w:rsid w:val="00C40DA3"/>
    <w:rsid w:val="00C418A7"/>
    <w:rsid w:val="00C42292"/>
    <w:rsid w:val="00C42837"/>
    <w:rsid w:val="00C42947"/>
    <w:rsid w:val="00C43365"/>
    <w:rsid w:val="00C43C26"/>
    <w:rsid w:val="00C44D90"/>
    <w:rsid w:val="00C45772"/>
    <w:rsid w:val="00C45F31"/>
    <w:rsid w:val="00C477BF"/>
    <w:rsid w:val="00C47E32"/>
    <w:rsid w:val="00C47ECD"/>
    <w:rsid w:val="00C503FA"/>
    <w:rsid w:val="00C50E03"/>
    <w:rsid w:val="00C522E6"/>
    <w:rsid w:val="00C52CCC"/>
    <w:rsid w:val="00C53226"/>
    <w:rsid w:val="00C53283"/>
    <w:rsid w:val="00C535AB"/>
    <w:rsid w:val="00C542D6"/>
    <w:rsid w:val="00C55092"/>
    <w:rsid w:val="00C56715"/>
    <w:rsid w:val="00C56B52"/>
    <w:rsid w:val="00C5729F"/>
    <w:rsid w:val="00C5786E"/>
    <w:rsid w:val="00C57FD9"/>
    <w:rsid w:val="00C61076"/>
    <w:rsid w:val="00C61D94"/>
    <w:rsid w:val="00C639F1"/>
    <w:rsid w:val="00C64430"/>
    <w:rsid w:val="00C64B05"/>
    <w:rsid w:val="00C6532E"/>
    <w:rsid w:val="00C6572B"/>
    <w:rsid w:val="00C663E9"/>
    <w:rsid w:val="00C678F7"/>
    <w:rsid w:val="00C67CD8"/>
    <w:rsid w:val="00C70053"/>
    <w:rsid w:val="00C713F8"/>
    <w:rsid w:val="00C7173E"/>
    <w:rsid w:val="00C7218C"/>
    <w:rsid w:val="00C72D7C"/>
    <w:rsid w:val="00C73CE4"/>
    <w:rsid w:val="00C7479E"/>
    <w:rsid w:val="00C7546C"/>
    <w:rsid w:val="00C7621A"/>
    <w:rsid w:val="00C77BA9"/>
    <w:rsid w:val="00C77D83"/>
    <w:rsid w:val="00C8013A"/>
    <w:rsid w:val="00C80A08"/>
    <w:rsid w:val="00C80FDB"/>
    <w:rsid w:val="00C813F0"/>
    <w:rsid w:val="00C818F1"/>
    <w:rsid w:val="00C81AD4"/>
    <w:rsid w:val="00C82812"/>
    <w:rsid w:val="00C82F6D"/>
    <w:rsid w:val="00C82FC9"/>
    <w:rsid w:val="00C83A7F"/>
    <w:rsid w:val="00C84127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8BE"/>
    <w:rsid w:val="00C96D62"/>
    <w:rsid w:val="00C96F69"/>
    <w:rsid w:val="00CA1A36"/>
    <w:rsid w:val="00CA1BE6"/>
    <w:rsid w:val="00CA2637"/>
    <w:rsid w:val="00CA2BEF"/>
    <w:rsid w:val="00CA3846"/>
    <w:rsid w:val="00CA3B94"/>
    <w:rsid w:val="00CA4805"/>
    <w:rsid w:val="00CA4A99"/>
    <w:rsid w:val="00CA51A1"/>
    <w:rsid w:val="00CA65A7"/>
    <w:rsid w:val="00CA68EB"/>
    <w:rsid w:val="00CB2214"/>
    <w:rsid w:val="00CB2563"/>
    <w:rsid w:val="00CB25F2"/>
    <w:rsid w:val="00CB2C92"/>
    <w:rsid w:val="00CB45A5"/>
    <w:rsid w:val="00CB5BEA"/>
    <w:rsid w:val="00CB5C8B"/>
    <w:rsid w:val="00CB6239"/>
    <w:rsid w:val="00CB71FD"/>
    <w:rsid w:val="00CB7BD2"/>
    <w:rsid w:val="00CC08CC"/>
    <w:rsid w:val="00CC34DA"/>
    <w:rsid w:val="00CC3897"/>
    <w:rsid w:val="00CC54AE"/>
    <w:rsid w:val="00CC5749"/>
    <w:rsid w:val="00CC76F8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D7035"/>
    <w:rsid w:val="00CE105F"/>
    <w:rsid w:val="00CE133E"/>
    <w:rsid w:val="00CE176F"/>
    <w:rsid w:val="00CE260A"/>
    <w:rsid w:val="00CE33FB"/>
    <w:rsid w:val="00CE3C16"/>
    <w:rsid w:val="00CE4825"/>
    <w:rsid w:val="00CE4873"/>
    <w:rsid w:val="00CE52B7"/>
    <w:rsid w:val="00CE589D"/>
    <w:rsid w:val="00CE5FEF"/>
    <w:rsid w:val="00CE61E0"/>
    <w:rsid w:val="00CE7EF0"/>
    <w:rsid w:val="00CF0247"/>
    <w:rsid w:val="00CF0607"/>
    <w:rsid w:val="00CF195F"/>
    <w:rsid w:val="00CF2771"/>
    <w:rsid w:val="00CF373C"/>
    <w:rsid w:val="00CF3FEC"/>
    <w:rsid w:val="00CF653A"/>
    <w:rsid w:val="00CF7EBF"/>
    <w:rsid w:val="00D009F4"/>
    <w:rsid w:val="00D00F47"/>
    <w:rsid w:val="00D016BD"/>
    <w:rsid w:val="00D01E32"/>
    <w:rsid w:val="00D02587"/>
    <w:rsid w:val="00D0270F"/>
    <w:rsid w:val="00D039BF"/>
    <w:rsid w:val="00D03FE8"/>
    <w:rsid w:val="00D049C7"/>
    <w:rsid w:val="00D04F1D"/>
    <w:rsid w:val="00D0578A"/>
    <w:rsid w:val="00D05E23"/>
    <w:rsid w:val="00D060FA"/>
    <w:rsid w:val="00D067DB"/>
    <w:rsid w:val="00D07480"/>
    <w:rsid w:val="00D10622"/>
    <w:rsid w:val="00D10626"/>
    <w:rsid w:val="00D10C38"/>
    <w:rsid w:val="00D130E4"/>
    <w:rsid w:val="00D15404"/>
    <w:rsid w:val="00D158EE"/>
    <w:rsid w:val="00D16139"/>
    <w:rsid w:val="00D21CBE"/>
    <w:rsid w:val="00D21D9B"/>
    <w:rsid w:val="00D21F1F"/>
    <w:rsid w:val="00D22C3C"/>
    <w:rsid w:val="00D23101"/>
    <w:rsid w:val="00D235A1"/>
    <w:rsid w:val="00D245A1"/>
    <w:rsid w:val="00D25559"/>
    <w:rsid w:val="00D25590"/>
    <w:rsid w:val="00D25B2B"/>
    <w:rsid w:val="00D2624A"/>
    <w:rsid w:val="00D27487"/>
    <w:rsid w:val="00D3212D"/>
    <w:rsid w:val="00D3241C"/>
    <w:rsid w:val="00D32EB1"/>
    <w:rsid w:val="00D32F4A"/>
    <w:rsid w:val="00D33257"/>
    <w:rsid w:val="00D3362D"/>
    <w:rsid w:val="00D33BDA"/>
    <w:rsid w:val="00D36378"/>
    <w:rsid w:val="00D36EB3"/>
    <w:rsid w:val="00D41AAE"/>
    <w:rsid w:val="00D420D5"/>
    <w:rsid w:val="00D42591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0971"/>
    <w:rsid w:val="00D5102E"/>
    <w:rsid w:val="00D51740"/>
    <w:rsid w:val="00D51856"/>
    <w:rsid w:val="00D52176"/>
    <w:rsid w:val="00D52B20"/>
    <w:rsid w:val="00D54202"/>
    <w:rsid w:val="00D554DA"/>
    <w:rsid w:val="00D557AA"/>
    <w:rsid w:val="00D55E7C"/>
    <w:rsid w:val="00D56466"/>
    <w:rsid w:val="00D56B21"/>
    <w:rsid w:val="00D57DA7"/>
    <w:rsid w:val="00D61C43"/>
    <w:rsid w:val="00D635DC"/>
    <w:rsid w:val="00D63F3F"/>
    <w:rsid w:val="00D643D1"/>
    <w:rsid w:val="00D6474E"/>
    <w:rsid w:val="00D66782"/>
    <w:rsid w:val="00D667F4"/>
    <w:rsid w:val="00D66B18"/>
    <w:rsid w:val="00D6740F"/>
    <w:rsid w:val="00D71CA1"/>
    <w:rsid w:val="00D72924"/>
    <w:rsid w:val="00D72D12"/>
    <w:rsid w:val="00D72F3B"/>
    <w:rsid w:val="00D750DB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394"/>
    <w:rsid w:val="00D854C9"/>
    <w:rsid w:val="00D8551A"/>
    <w:rsid w:val="00D855F0"/>
    <w:rsid w:val="00D85F0B"/>
    <w:rsid w:val="00D86514"/>
    <w:rsid w:val="00D86957"/>
    <w:rsid w:val="00D90031"/>
    <w:rsid w:val="00D903E7"/>
    <w:rsid w:val="00D90746"/>
    <w:rsid w:val="00D908D1"/>
    <w:rsid w:val="00D9142C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F22"/>
    <w:rsid w:val="00D9610D"/>
    <w:rsid w:val="00D965B4"/>
    <w:rsid w:val="00D97A0A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4A7B"/>
    <w:rsid w:val="00DC59F0"/>
    <w:rsid w:val="00DC6350"/>
    <w:rsid w:val="00DC6E06"/>
    <w:rsid w:val="00DD1A26"/>
    <w:rsid w:val="00DD1B08"/>
    <w:rsid w:val="00DD1BCD"/>
    <w:rsid w:val="00DD2A57"/>
    <w:rsid w:val="00DD3283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4AB3"/>
    <w:rsid w:val="00DE5335"/>
    <w:rsid w:val="00DE6486"/>
    <w:rsid w:val="00DE6761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DF6D8D"/>
    <w:rsid w:val="00DF7E2A"/>
    <w:rsid w:val="00E00ECB"/>
    <w:rsid w:val="00E012BC"/>
    <w:rsid w:val="00E0189C"/>
    <w:rsid w:val="00E01BB3"/>
    <w:rsid w:val="00E03192"/>
    <w:rsid w:val="00E0351A"/>
    <w:rsid w:val="00E0387B"/>
    <w:rsid w:val="00E04BFA"/>
    <w:rsid w:val="00E0515C"/>
    <w:rsid w:val="00E054B7"/>
    <w:rsid w:val="00E05A1A"/>
    <w:rsid w:val="00E05D1E"/>
    <w:rsid w:val="00E07217"/>
    <w:rsid w:val="00E07B93"/>
    <w:rsid w:val="00E10117"/>
    <w:rsid w:val="00E10729"/>
    <w:rsid w:val="00E1072F"/>
    <w:rsid w:val="00E107CB"/>
    <w:rsid w:val="00E10AD4"/>
    <w:rsid w:val="00E10CC6"/>
    <w:rsid w:val="00E10D24"/>
    <w:rsid w:val="00E12C65"/>
    <w:rsid w:val="00E12C92"/>
    <w:rsid w:val="00E137CB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2EB4"/>
    <w:rsid w:val="00E23B38"/>
    <w:rsid w:val="00E24622"/>
    <w:rsid w:val="00E24C69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2B1"/>
    <w:rsid w:val="00E31B89"/>
    <w:rsid w:val="00E34FBA"/>
    <w:rsid w:val="00E37034"/>
    <w:rsid w:val="00E37982"/>
    <w:rsid w:val="00E4117B"/>
    <w:rsid w:val="00E411F6"/>
    <w:rsid w:val="00E41619"/>
    <w:rsid w:val="00E44083"/>
    <w:rsid w:val="00E466B7"/>
    <w:rsid w:val="00E47A76"/>
    <w:rsid w:val="00E47B89"/>
    <w:rsid w:val="00E504EF"/>
    <w:rsid w:val="00E52755"/>
    <w:rsid w:val="00E5283B"/>
    <w:rsid w:val="00E53A66"/>
    <w:rsid w:val="00E54D1A"/>
    <w:rsid w:val="00E57F64"/>
    <w:rsid w:val="00E57FDF"/>
    <w:rsid w:val="00E60E17"/>
    <w:rsid w:val="00E61288"/>
    <w:rsid w:val="00E61D79"/>
    <w:rsid w:val="00E61D7A"/>
    <w:rsid w:val="00E61E22"/>
    <w:rsid w:val="00E63A18"/>
    <w:rsid w:val="00E66176"/>
    <w:rsid w:val="00E670EE"/>
    <w:rsid w:val="00E67BB7"/>
    <w:rsid w:val="00E67D1E"/>
    <w:rsid w:val="00E67FB2"/>
    <w:rsid w:val="00E70E10"/>
    <w:rsid w:val="00E7186D"/>
    <w:rsid w:val="00E71967"/>
    <w:rsid w:val="00E7344F"/>
    <w:rsid w:val="00E735A7"/>
    <w:rsid w:val="00E7391A"/>
    <w:rsid w:val="00E7430B"/>
    <w:rsid w:val="00E75886"/>
    <w:rsid w:val="00E75A3A"/>
    <w:rsid w:val="00E76CD8"/>
    <w:rsid w:val="00E770A4"/>
    <w:rsid w:val="00E7718D"/>
    <w:rsid w:val="00E778AB"/>
    <w:rsid w:val="00E80322"/>
    <w:rsid w:val="00E807A3"/>
    <w:rsid w:val="00E81350"/>
    <w:rsid w:val="00E83BC4"/>
    <w:rsid w:val="00E8571C"/>
    <w:rsid w:val="00E857E5"/>
    <w:rsid w:val="00E86046"/>
    <w:rsid w:val="00E8733F"/>
    <w:rsid w:val="00E87BF4"/>
    <w:rsid w:val="00E91520"/>
    <w:rsid w:val="00E927EC"/>
    <w:rsid w:val="00E94CB0"/>
    <w:rsid w:val="00E95244"/>
    <w:rsid w:val="00E9563E"/>
    <w:rsid w:val="00E95732"/>
    <w:rsid w:val="00E9644E"/>
    <w:rsid w:val="00E968D3"/>
    <w:rsid w:val="00E976B5"/>
    <w:rsid w:val="00EA00E0"/>
    <w:rsid w:val="00EA0D85"/>
    <w:rsid w:val="00EA1555"/>
    <w:rsid w:val="00EA1EAF"/>
    <w:rsid w:val="00EA2D61"/>
    <w:rsid w:val="00EA2F00"/>
    <w:rsid w:val="00EA37B8"/>
    <w:rsid w:val="00EA3E1D"/>
    <w:rsid w:val="00EA3F9B"/>
    <w:rsid w:val="00EA4B7E"/>
    <w:rsid w:val="00EA5055"/>
    <w:rsid w:val="00EA6061"/>
    <w:rsid w:val="00EA6112"/>
    <w:rsid w:val="00EA66EF"/>
    <w:rsid w:val="00EA6DEF"/>
    <w:rsid w:val="00EA705F"/>
    <w:rsid w:val="00EA75B8"/>
    <w:rsid w:val="00EB0CF8"/>
    <w:rsid w:val="00EB17A1"/>
    <w:rsid w:val="00EB2106"/>
    <w:rsid w:val="00EB2900"/>
    <w:rsid w:val="00EB530B"/>
    <w:rsid w:val="00EB5662"/>
    <w:rsid w:val="00EB5A96"/>
    <w:rsid w:val="00EB6FEF"/>
    <w:rsid w:val="00EB7288"/>
    <w:rsid w:val="00EB742A"/>
    <w:rsid w:val="00EC14E1"/>
    <w:rsid w:val="00EC175D"/>
    <w:rsid w:val="00EC222D"/>
    <w:rsid w:val="00EC4E0E"/>
    <w:rsid w:val="00EC6983"/>
    <w:rsid w:val="00EC726B"/>
    <w:rsid w:val="00ED0567"/>
    <w:rsid w:val="00ED0569"/>
    <w:rsid w:val="00ED114F"/>
    <w:rsid w:val="00ED168B"/>
    <w:rsid w:val="00ED259F"/>
    <w:rsid w:val="00ED28E9"/>
    <w:rsid w:val="00ED3840"/>
    <w:rsid w:val="00ED5347"/>
    <w:rsid w:val="00ED6587"/>
    <w:rsid w:val="00ED7607"/>
    <w:rsid w:val="00ED77CE"/>
    <w:rsid w:val="00EE0144"/>
    <w:rsid w:val="00EE0535"/>
    <w:rsid w:val="00EE245A"/>
    <w:rsid w:val="00EE2E51"/>
    <w:rsid w:val="00EE30B5"/>
    <w:rsid w:val="00EE3F50"/>
    <w:rsid w:val="00EE51F3"/>
    <w:rsid w:val="00EE5DB4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063"/>
    <w:rsid w:val="00F00107"/>
    <w:rsid w:val="00F001B3"/>
    <w:rsid w:val="00F006EC"/>
    <w:rsid w:val="00F00932"/>
    <w:rsid w:val="00F00B1E"/>
    <w:rsid w:val="00F00D1E"/>
    <w:rsid w:val="00F00E55"/>
    <w:rsid w:val="00F01A71"/>
    <w:rsid w:val="00F01D90"/>
    <w:rsid w:val="00F02C8E"/>
    <w:rsid w:val="00F041E8"/>
    <w:rsid w:val="00F052A6"/>
    <w:rsid w:val="00F06185"/>
    <w:rsid w:val="00F07F21"/>
    <w:rsid w:val="00F1354F"/>
    <w:rsid w:val="00F13B56"/>
    <w:rsid w:val="00F13C9A"/>
    <w:rsid w:val="00F1434A"/>
    <w:rsid w:val="00F1683E"/>
    <w:rsid w:val="00F16E05"/>
    <w:rsid w:val="00F16F6F"/>
    <w:rsid w:val="00F174AF"/>
    <w:rsid w:val="00F2072F"/>
    <w:rsid w:val="00F22001"/>
    <w:rsid w:val="00F22E6E"/>
    <w:rsid w:val="00F25667"/>
    <w:rsid w:val="00F26110"/>
    <w:rsid w:val="00F32646"/>
    <w:rsid w:val="00F32850"/>
    <w:rsid w:val="00F32A73"/>
    <w:rsid w:val="00F331F9"/>
    <w:rsid w:val="00F33C3F"/>
    <w:rsid w:val="00F35586"/>
    <w:rsid w:val="00F35825"/>
    <w:rsid w:val="00F3632A"/>
    <w:rsid w:val="00F40D99"/>
    <w:rsid w:val="00F4159B"/>
    <w:rsid w:val="00F421C5"/>
    <w:rsid w:val="00F43435"/>
    <w:rsid w:val="00F434F3"/>
    <w:rsid w:val="00F43543"/>
    <w:rsid w:val="00F46C45"/>
    <w:rsid w:val="00F46D1D"/>
    <w:rsid w:val="00F50392"/>
    <w:rsid w:val="00F50694"/>
    <w:rsid w:val="00F532DE"/>
    <w:rsid w:val="00F53D8E"/>
    <w:rsid w:val="00F5457B"/>
    <w:rsid w:val="00F548E8"/>
    <w:rsid w:val="00F557A2"/>
    <w:rsid w:val="00F5618C"/>
    <w:rsid w:val="00F56DC8"/>
    <w:rsid w:val="00F5709B"/>
    <w:rsid w:val="00F57B66"/>
    <w:rsid w:val="00F60458"/>
    <w:rsid w:val="00F60666"/>
    <w:rsid w:val="00F62645"/>
    <w:rsid w:val="00F6277F"/>
    <w:rsid w:val="00F6300F"/>
    <w:rsid w:val="00F66BB2"/>
    <w:rsid w:val="00F66E71"/>
    <w:rsid w:val="00F67BF3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177F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2FD1"/>
    <w:rsid w:val="00F9320B"/>
    <w:rsid w:val="00F947B9"/>
    <w:rsid w:val="00F9556A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77D"/>
    <w:rsid w:val="00FB29C1"/>
    <w:rsid w:val="00FB3C8F"/>
    <w:rsid w:val="00FB3EE1"/>
    <w:rsid w:val="00FB4E0E"/>
    <w:rsid w:val="00FB5814"/>
    <w:rsid w:val="00FB60C1"/>
    <w:rsid w:val="00FB648A"/>
    <w:rsid w:val="00FB6C89"/>
    <w:rsid w:val="00FC08C1"/>
    <w:rsid w:val="00FC15E6"/>
    <w:rsid w:val="00FC39EE"/>
    <w:rsid w:val="00FC3E07"/>
    <w:rsid w:val="00FC55E9"/>
    <w:rsid w:val="00FC5988"/>
    <w:rsid w:val="00FC6098"/>
    <w:rsid w:val="00FC7F10"/>
    <w:rsid w:val="00FD047B"/>
    <w:rsid w:val="00FD08D4"/>
    <w:rsid w:val="00FD22C6"/>
    <w:rsid w:val="00FD25BD"/>
    <w:rsid w:val="00FD34B9"/>
    <w:rsid w:val="00FD397C"/>
    <w:rsid w:val="00FD4D6F"/>
    <w:rsid w:val="00FD76D3"/>
    <w:rsid w:val="00FD76F0"/>
    <w:rsid w:val="00FD7838"/>
    <w:rsid w:val="00FD7EF5"/>
    <w:rsid w:val="00FE046D"/>
    <w:rsid w:val="00FE1E9E"/>
    <w:rsid w:val="00FE219E"/>
    <w:rsid w:val="00FE26C4"/>
    <w:rsid w:val="00FE2968"/>
    <w:rsid w:val="00FE2B2B"/>
    <w:rsid w:val="00FE31D4"/>
    <w:rsid w:val="00FE407D"/>
    <w:rsid w:val="00FE48C8"/>
    <w:rsid w:val="00FE528D"/>
    <w:rsid w:val="00FE562C"/>
    <w:rsid w:val="00FE5F83"/>
    <w:rsid w:val="00FE5FAE"/>
    <w:rsid w:val="00FF0D53"/>
    <w:rsid w:val="00FF20F5"/>
    <w:rsid w:val="00FF2E3F"/>
    <w:rsid w:val="00FF35CC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BD0E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75AA7-816A-4F1D-AD6A-4F06C5DEB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101</TotalTime>
  <Pages>19</Pages>
  <Words>2413</Words>
  <Characters>13035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15418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6</cp:revision>
  <cp:lastPrinted>2006-08-08T20:14:00Z</cp:lastPrinted>
  <dcterms:created xsi:type="dcterms:W3CDTF">2020-05-05T21:14:00Z</dcterms:created>
  <dcterms:modified xsi:type="dcterms:W3CDTF">2020-05-18T20:23:00Z</dcterms:modified>
</cp:coreProperties>
</file>