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DE0A5D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CF5DAB">
        <w:rPr>
          <w:sz w:val="52"/>
          <w:szCs w:val="52"/>
        </w:rPr>
        <w:t>0</w:t>
      </w:r>
      <w:r w:rsidR="00716A1B">
        <w:rPr>
          <w:sz w:val="52"/>
          <w:szCs w:val="52"/>
        </w:rPr>
        <w:t>61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>Definir E-mail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A51D3B2" w:rsidR="00A735A5" w:rsidRPr="00BA5059" w:rsidRDefault="00CF5DAB" w:rsidP="008C18E2">
            <w:pPr>
              <w:jc w:val="center"/>
            </w:pPr>
            <w:r>
              <w:t>11</w:t>
            </w:r>
            <w:r w:rsidR="00B41C91">
              <w:t>/12/2019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256BC79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5A8BDAD3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A0EF2F7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27C9214B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6D95E7C" w14:textId="77777777" w:rsidR="004C689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0080418" w:history="1">
        <w:r w:rsidR="004C6896" w:rsidRPr="00BE3A7D">
          <w:rPr>
            <w:rStyle w:val="Hyperlink"/>
            <w:noProof/>
          </w:rPr>
          <w:t>HST-061 – Definir E-mail Denúncia</w:t>
        </w:r>
        <w:r w:rsidR="004C6896">
          <w:rPr>
            <w:noProof/>
            <w:webHidden/>
          </w:rPr>
          <w:tab/>
        </w:r>
        <w:r w:rsidR="004C6896">
          <w:rPr>
            <w:noProof/>
            <w:webHidden/>
          </w:rPr>
          <w:fldChar w:fldCharType="begin"/>
        </w:r>
        <w:r w:rsidR="004C6896">
          <w:rPr>
            <w:noProof/>
            <w:webHidden/>
          </w:rPr>
          <w:instrText xml:space="preserve"> PAGEREF _Toc30080418 \h </w:instrText>
        </w:r>
        <w:r w:rsidR="004C6896">
          <w:rPr>
            <w:noProof/>
            <w:webHidden/>
          </w:rPr>
        </w:r>
        <w:r w:rsidR="004C6896">
          <w:rPr>
            <w:noProof/>
            <w:webHidden/>
          </w:rPr>
          <w:fldChar w:fldCharType="separate"/>
        </w:r>
        <w:r w:rsidR="004C6896">
          <w:rPr>
            <w:noProof/>
            <w:webHidden/>
          </w:rPr>
          <w:t>4</w:t>
        </w:r>
        <w:r w:rsidR="004C6896">
          <w:rPr>
            <w:noProof/>
            <w:webHidden/>
          </w:rPr>
          <w:fldChar w:fldCharType="end"/>
        </w:r>
      </w:hyperlink>
    </w:p>
    <w:p w14:paraId="2C0A7C50" w14:textId="77777777" w:rsidR="004C6896" w:rsidRDefault="00643C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0419" w:history="1">
        <w:r w:rsidR="004C6896" w:rsidRPr="00BE3A7D">
          <w:rPr>
            <w:rStyle w:val="Hyperlink"/>
            <w:noProof/>
          </w:rPr>
          <w:t>COMO Administrador</w:t>
        </w:r>
        <w:r w:rsidR="004C6896">
          <w:rPr>
            <w:noProof/>
            <w:webHidden/>
          </w:rPr>
          <w:tab/>
        </w:r>
        <w:r w:rsidR="004C6896">
          <w:rPr>
            <w:noProof/>
            <w:webHidden/>
          </w:rPr>
          <w:fldChar w:fldCharType="begin"/>
        </w:r>
        <w:r w:rsidR="004C6896">
          <w:rPr>
            <w:noProof/>
            <w:webHidden/>
          </w:rPr>
          <w:instrText xml:space="preserve"> PAGEREF _Toc30080419 \h </w:instrText>
        </w:r>
        <w:r w:rsidR="004C6896">
          <w:rPr>
            <w:noProof/>
            <w:webHidden/>
          </w:rPr>
        </w:r>
        <w:r w:rsidR="004C6896">
          <w:rPr>
            <w:noProof/>
            <w:webHidden/>
          </w:rPr>
          <w:fldChar w:fldCharType="separate"/>
        </w:r>
        <w:r w:rsidR="004C6896">
          <w:rPr>
            <w:noProof/>
            <w:webHidden/>
          </w:rPr>
          <w:t>4</w:t>
        </w:r>
        <w:r w:rsidR="004C6896">
          <w:rPr>
            <w:noProof/>
            <w:webHidden/>
          </w:rPr>
          <w:fldChar w:fldCharType="end"/>
        </w:r>
      </w:hyperlink>
    </w:p>
    <w:p w14:paraId="294FC48F" w14:textId="77777777" w:rsidR="004C6896" w:rsidRDefault="00643C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0420" w:history="1">
        <w:r w:rsidR="004C6896" w:rsidRPr="00BE3A7D">
          <w:rPr>
            <w:rStyle w:val="Hyperlink"/>
            <w:noProof/>
          </w:rPr>
          <w:t>QUERO parametrizar o número de registros de e-mail</w:t>
        </w:r>
        <w:r w:rsidR="004C6896">
          <w:rPr>
            <w:noProof/>
            <w:webHidden/>
          </w:rPr>
          <w:tab/>
        </w:r>
        <w:r w:rsidR="004C6896">
          <w:rPr>
            <w:noProof/>
            <w:webHidden/>
          </w:rPr>
          <w:fldChar w:fldCharType="begin"/>
        </w:r>
        <w:r w:rsidR="004C6896">
          <w:rPr>
            <w:noProof/>
            <w:webHidden/>
          </w:rPr>
          <w:instrText xml:space="preserve"> PAGEREF _Toc30080420 \h </w:instrText>
        </w:r>
        <w:r w:rsidR="004C6896">
          <w:rPr>
            <w:noProof/>
            <w:webHidden/>
          </w:rPr>
        </w:r>
        <w:r w:rsidR="004C6896">
          <w:rPr>
            <w:noProof/>
            <w:webHidden/>
          </w:rPr>
          <w:fldChar w:fldCharType="separate"/>
        </w:r>
        <w:r w:rsidR="004C6896">
          <w:rPr>
            <w:noProof/>
            <w:webHidden/>
          </w:rPr>
          <w:t>4</w:t>
        </w:r>
        <w:r w:rsidR="004C6896">
          <w:rPr>
            <w:noProof/>
            <w:webHidden/>
          </w:rPr>
          <w:fldChar w:fldCharType="end"/>
        </w:r>
      </w:hyperlink>
    </w:p>
    <w:p w14:paraId="74345DF7" w14:textId="77777777" w:rsidR="004C6896" w:rsidRDefault="00643C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0421" w:history="1">
        <w:r w:rsidR="004C6896" w:rsidRPr="00BE3A7D">
          <w:rPr>
            <w:rStyle w:val="Hyperlink"/>
            <w:noProof/>
          </w:rPr>
          <w:t>PARA a atividade secundária referentes ao cadastro de Denúncia</w:t>
        </w:r>
        <w:r w:rsidR="004C6896">
          <w:rPr>
            <w:noProof/>
            <w:webHidden/>
          </w:rPr>
          <w:tab/>
        </w:r>
        <w:r w:rsidR="004C6896">
          <w:rPr>
            <w:noProof/>
            <w:webHidden/>
          </w:rPr>
          <w:fldChar w:fldCharType="begin"/>
        </w:r>
        <w:r w:rsidR="004C6896">
          <w:rPr>
            <w:noProof/>
            <w:webHidden/>
          </w:rPr>
          <w:instrText xml:space="preserve"> PAGEREF _Toc30080421 \h </w:instrText>
        </w:r>
        <w:r w:rsidR="004C6896">
          <w:rPr>
            <w:noProof/>
            <w:webHidden/>
          </w:rPr>
        </w:r>
        <w:r w:rsidR="004C6896">
          <w:rPr>
            <w:noProof/>
            <w:webHidden/>
          </w:rPr>
          <w:fldChar w:fldCharType="separate"/>
        </w:r>
        <w:r w:rsidR="004C6896">
          <w:rPr>
            <w:noProof/>
            <w:webHidden/>
          </w:rPr>
          <w:t>4</w:t>
        </w:r>
        <w:r w:rsidR="004C6896">
          <w:rPr>
            <w:noProof/>
            <w:webHidden/>
          </w:rPr>
          <w:fldChar w:fldCharType="end"/>
        </w:r>
      </w:hyperlink>
    </w:p>
    <w:p w14:paraId="1805B987" w14:textId="77777777" w:rsidR="004C6896" w:rsidRDefault="00643C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0422" w:history="1">
        <w:r w:rsidR="004C6896" w:rsidRPr="00BE3A7D">
          <w:rPr>
            <w:rStyle w:val="Hyperlink"/>
            <w:noProof/>
          </w:rPr>
          <w:t>PROTÓTIPO</w:t>
        </w:r>
        <w:r w:rsidR="004C6896">
          <w:rPr>
            <w:noProof/>
            <w:webHidden/>
          </w:rPr>
          <w:tab/>
        </w:r>
        <w:r w:rsidR="004C6896">
          <w:rPr>
            <w:noProof/>
            <w:webHidden/>
          </w:rPr>
          <w:fldChar w:fldCharType="begin"/>
        </w:r>
        <w:r w:rsidR="004C6896">
          <w:rPr>
            <w:noProof/>
            <w:webHidden/>
          </w:rPr>
          <w:instrText xml:space="preserve"> PAGEREF _Toc30080422 \h </w:instrText>
        </w:r>
        <w:r w:rsidR="004C6896">
          <w:rPr>
            <w:noProof/>
            <w:webHidden/>
          </w:rPr>
        </w:r>
        <w:r w:rsidR="004C6896">
          <w:rPr>
            <w:noProof/>
            <w:webHidden/>
          </w:rPr>
          <w:fldChar w:fldCharType="separate"/>
        </w:r>
        <w:r w:rsidR="004C6896">
          <w:rPr>
            <w:noProof/>
            <w:webHidden/>
          </w:rPr>
          <w:t>4</w:t>
        </w:r>
        <w:r w:rsidR="004C6896">
          <w:rPr>
            <w:noProof/>
            <w:webHidden/>
          </w:rPr>
          <w:fldChar w:fldCharType="end"/>
        </w:r>
      </w:hyperlink>
    </w:p>
    <w:p w14:paraId="2EAB3FFE" w14:textId="77777777" w:rsidR="004C6896" w:rsidRDefault="00643C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0423" w:history="1">
        <w:r w:rsidR="004C6896" w:rsidRPr="00BE3A7D">
          <w:rPr>
            <w:rStyle w:val="Hyperlink"/>
            <w:noProof/>
          </w:rPr>
          <w:t>CRITÉRIOS DE ACEITE</w:t>
        </w:r>
        <w:r w:rsidR="004C6896">
          <w:rPr>
            <w:noProof/>
            <w:webHidden/>
          </w:rPr>
          <w:tab/>
        </w:r>
        <w:r w:rsidR="004C6896">
          <w:rPr>
            <w:noProof/>
            <w:webHidden/>
          </w:rPr>
          <w:fldChar w:fldCharType="begin"/>
        </w:r>
        <w:r w:rsidR="004C6896">
          <w:rPr>
            <w:noProof/>
            <w:webHidden/>
          </w:rPr>
          <w:instrText xml:space="preserve"> PAGEREF _Toc30080423 \h </w:instrText>
        </w:r>
        <w:r w:rsidR="004C6896">
          <w:rPr>
            <w:noProof/>
            <w:webHidden/>
          </w:rPr>
        </w:r>
        <w:r w:rsidR="004C6896">
          <w:rPr>
            <w:noProof/>
            <w:webHidden/>
          </w:rPr>
          <w:fldChar w:fldCharType="separate"/>
        </w:r>
        <w:r w:rsidR="004C6896">
          <w:rPr>
            <w:noProof/>
            <w:webHidden/>
          </w:rPr>
          <w:t>6</w:t>
        </w:r>
        <w:r w:rsidR="004C6896">
          <w:rPr>
            <w:noProof/>
            <w:webHidden/>
          </w:rPr>
          <w:fldChar w:fldCharType="end"/>
        </w:r>
      </w:hyperlink>
    </w:p>
    <w:p w14:paraId="7AC2C5D7" w14:textId="77777777" w:rsidR="004C6896" w:rsidRDefault="00643C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0424" w:history="1">
        <w:r w:rsidR="004C6896" w:rsidRPr="00BE3A7D">
          <w:rPr>
            <w:rStyle w:val="Hyperlink"/>
            <w:noProof/>
          </w:rPr>
          <w:t>MENSAGENS</w:t>
        </w:r>
        <w:r w:rsidR="004C6896">
          <w:rPr>
            <w:noProof/>
            <w:webHidden/>
          </w:rPr>
          <w:tab/>
        </w:r>
        <w:r w:rsidR="004C6896">
          <w:rPr>
            <w:noProof/>
            <w:webHidden/>
          </w:rPr>
          <w:fldChar w:fldCharType="begin"/>
        </w:r>
        <w:r w:rsidR="004C6896">
          <w:rPr>
            <w:noProof/>
            <w:webHidden/>
          </w:rPr>
          <w:instrText xml:space="preserve"> PAGEREF _Toc30080424 \h </w:instrText>
        </w:r>
        <w:r w:rsidR="004C6896">
          <w:rPr>
            <w:noProof/>
            <w:webHidden/>
          </w:rPr>
        </w:r>
        <w:r w:rsidR="004C6896">
          <w:rPr>
            <w:noProof/>
            <w:webHidden/>
          </w:rPr>
          <w:fldChar w:fldCharType="separate"/>
        </w:r>
        <w:r w:rsidR="004C6896">
          <w:rPr>
            <w:noProof/>
            <w:webHidden/>
          </w:rPr>
          <w:t>8</w:t>
        </w:r>
        <w:r w:rsidR="004C6896">
          <w:rPr>
            <w:noProof/>
            <w:webHidden/>
          </w:rPr>
          <w:fldChar w:fldCharType="end"/>
        </w:r>
      </w:hyperlink>
    </w:p>
    <w:p w14:paraId="1D2CCFC1" w14:textId="77777777" w:rsidR="004C6896" w:rsidRDefault="00643C6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0425" w:history="1">
        <w:r w:rsidR="004C6896" w:rsidRPr="00BE3A7D">
          <w:rPr>
            <w:rStyle w:val="Hyperlink"/>
            <w:noProof/>
          </w:rPr>
          <w:t>INFORMAÇÕES COMPLEMENTARES</w:t>
        </w:r>
        <w:r w:rsidR="004C6896">
          <w:rPr>
            <w:noProof/>
            <w:webHidden/>
          </w:rPr>
          <w:tab/>
        </w:r>
        <w:r w:rsidR="004C6896">
          <w:rPr>
            <w:noProof/>
            <w:webHidden/>
          </w:rPr>
          <w:fldChar w:fldCharType="begin"/>
        </w:r>
        <w:r w:rsidR="004C6896">
          <w:rPr>
            <w:noProof/>
            <w:webHidden/>
          </w:rPr>
          <w:instrText xml:space="preserve"> PAGEREF _Toc30080425 \h </w:instrText>
        </w:r>
        <w:r w:rsidR="004C6896">
          <w:rPr>
            <w:noProof/>
            <w:webHidden/>
          </w:rPr>
        </w:r>
        <w:r w:rsidR="004C6896">
          <w:rPr>
            <w:noProof/>
            <w:webHidden/>
          </w:rPr>
          <w:fldChar w:fldCharType="separate"/>
        </w:r>
        <w:r w:rsidR="004C6896">
          <w:rPr>
            <w:noProof/>
            <w:webHidden/>
          </w:rPr>
          <w:t>8</w:t>
        </w:r>
        <w:r w:rsidR="004C6896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103D5FB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0080418"/>
      <w:r w:rsidR="00DE50A5">
        <w:lastRenderedPageBreak/>
        <w:t>HST-0</w:t>
      </w:r>
      <w:r w:rsidR="00170A15">
        <w:t>61</w:t>
      </w:r>
      <w:r w:rsidR="00D175C7">
        <w:t xml:space="preserve"> – </w:t>
      </w:r>
      <w:r w:rsidR="00CF5DAB">
        <w:t xml:space="preserve">Definir E-mail </w:t>
      </w:r>
      <w:r w:rsidR="00170A15">
        <w:t>Denúncia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0080419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0080420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22D94611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0080421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 atividade secundária</w:t>
      </w:r>
      <w:r w:rsidR="007107CB">
        <w:rPr>
          <w:b w:val="0"/>
        </w:rPr>
        <w:t xml:space="preserve"> referentes a</w:t>
      </w:r>
      <w:r w:rsidR="00170A15">
        <w:rPr>
          <w:b w:val="0"/>
        </w:rPr>
        <w:t>o cadastro de Denúncia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0080422"/>
      <w:r>
        <w:t>PROTÓTIPO</w:t>
      </w:r>
      <w:bookmarkEnd w:id="8"/>
      <w:bookmarkEnd w:id="9"/>
    </w:p>
    <w:p w14:paraId="4AD30F2F" w14:textId="098D5537" w:rsidR="00D471A9" w:rsidRDefault="008B4665" w:rsidP="0068683D">
      <w:pPr>
        <w:pStyle w:val="EstiloPrototipo3"/>
        <w:numPr>
          <w:ilvl w:val="0"/>
          <w:numId w:val="6"/>
        </w:numPr>
      </w:pPr>
      <w:bookmarkStart w:id="10" w:name="_Ref26355842"/>
      <w:r>
        <w:t>Definir E-mail</w:t>
      </w:r>
      <w:r w:rsidR="0068683D">
        <w:t>:</w:t>
      </w:r>
      <w:bookmarkEnd w:id="10"/>
    </w:p>
    <w:p w14:paraId="0334364E" w14:textId="2A63602E" w:rsidR="00353CEF" w:rsidRDefault="00F846EE" w:rsidP="00471F93">
      <w:pPr>
        <w:pStyle w:val="EstiloPrototipo3"/>
        <w:jc w:val="center"/>
      </w:pPr>
      <w:bookmarkStart w:id="11" w:name="_GoBack"/>
      <w:r>
        <w:rPr>
          <w:noProof/>
        </w:rPr>
        <w:drawing>
          <wp:inline distT="0" distB="0" distL="0" distR="0" wp14:anchorId="416D8CCB" wp14:editId="17F71A7F">
            <wp:extent cx="4800847" cy="45595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inir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05EE9FDB" w14:textId="1BCD1C77" w:rsidR="00981360" w:rsidRDefault="00981360" w:rsidP="00D1699F">
      <w:pPr>
        <w:pStyle w:val="EstiloPrototipo3"/>
      </w:pPr>
    </w:p>
    <w:p w14:paraId="2E7739CD" w14:textId="77777777" w:rsidR="00981360" w:rsidRDefault="00981360" w:rsidP="00981360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35E3032A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 xml:space="preserve">Valores </w:t>
            </w:r>
            <w:r w:rsidRPr="005D2A67">
              <w:rPr>
                <w:b/>
                <w:sz w:val="20"/>
              </w:rPr>
              <w:lastRenderedPageBreak/>
              <w:t>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lastRenderedPageBreak/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Exibe a página principal do sistema processo eleitoral </w:t>
            </w:r>
            <w:r>
              <w:rPr>
                <w:rFonts w:cs="Arial"/>
                <w:sz w:val="18"/>
                <w:szCs w:val="18"/>
              </w:rPr>
              <w:lastRenderedPageBreak/>
              <w:t>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  <w:tr w:rsidR="001C2B38" w:rsidRPr="000126F0" w14:paraId="1B3F6578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1E09DF6" w14:textId="0B9B1875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24" w:type="dxa"/>
          </w:tcPr>
          <w:p w14:paraId="3118C66D" w14:textId="19B07B13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68" w:type="dxa"/>
          </w:tcPr>
          <w:p w14:paraId="1E811832" w14:textId="0849FE61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14:paraId="5989EC69" w14:textId="519CD2A6" w:rsidR="00787E58" w:rsidRPr="00961D2E" w:rsidRDefault="00787E58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C2B38" w:rsidRPr="000126F0" w14:paraId="255F48BD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453DEFA" w14:textId="5450D79D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24" w:type="dxa"/>
          </w:tcPr>
          <w:p w14:paraId="309DF22A" w14:textId="3D2BCC7E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68" w:type="dxa"/>
          </w:tcPr>
          <w:p w14:paraId="36600AD4" w14:textId="7B6718B5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14:paraId="1D8C2B21" w14:textId="656FCADF" w:rsidR="00A82F6D" w:rsidRPr="00961D2E" w:rsidRDefault="00A82F6D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C2B38" w:rsidRPr="000126F0" w14:paraId="0C02F488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B7F80B6" w14:textId="773480DF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24" w:type="dxa"/>
          </w:tcPr>
          <w:p w14:paraId="75799A8F" w14:textId="369B19AB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68" w:type="dxa"/>
          </w:tcPr>
          <w:p w14:paraId="552B54FC" w14:textId="279FC025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14:paraId="7A683D42" w14:textId="3C6C73B5" w:rsidR="001C2B38" w:rsidRPr="00961D2E" w:rsidRDefault="001C2B38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045942" w:rsidRPr="000126F0" w14:paraId="33BEFBCA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5DFA467" w14:textId="7FF0A9F1" w:rsidR="00045942" w:rsidRDefault="00045942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24" w:type="dxa"/>
          </w:tcPr>
          <w:p w14:paraId="5FB2C4D4" w14:textId="2AA11007" w:rsidR="00045942" w:rsidRDefault="00045942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768" w:type="dxa"/>
          </w:tcPr>
          <w:p w14:paraId="6835E8CE" w14:textId="3778A6BA" w:rsidR="00045942" w:rsidRDefault="00045942" w:rsidP="00961D2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14:paraId="77312756" w14:textId="3440DD5A" w:rsidR="008308DF" w:rsidRPr="007E63B7" w:rsidRDefault="008308DF" w:rsidP="007E63B7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</w:tbl>
    <w:p w14:paraId="697FB24A" w14:textId="7D90DD41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0080423"/>
      <w:r>
        <w:t>CRITÉRIOS DE ACEITE</w:t>
      </w:r>
      <w:bookmarkEnd w:id="12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4E71DBC1" w:rsidR="004F0277" w:rsidRDefault="004F0277" w:rsidP="004F0277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>A execução desta história ocorre após o usuário acionar “Parametrizar” para a at</w:t>
      </w:r>
      <w:r w:rsidR="00520D2E">
        <w:t>ividade secundária “</w:t>
      </w:r>
      <w:r w:rsidR="009A5EB6">
        <w:t xml:space="preserve">4.1 </w:t>
      </w:r>
      <w:r w:rsidR="00520D2E">
        <w:t xml:space="preserve">Cadastrar </w:t>
      </w:r>
      <w:r w:rsidR="00A9333C">
        <w:t>Denúncia</w:t>
      </w:r>
      <w:r>
        <w:t>”</w:t>
      </w:r>
      <w:r w:rsidR="001F26D8">
        <w:t xml:space="preserve"> </w:t>
      </w:r>
      <w:r>
        <w:t>na história</w:t>
      </w:r>
      <w:r w:rsidR="00E770F1">
        <w:t xml:space="preserve"> </w:t>
      </w:r>
      <w:r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70FC5328" w14:textId="7D6A13C4" w:rsidR="00107D30" w:rsidRPr="00E61521" w:rsidRDefault="00997D16" w:rsidP="004F0277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Processo Eleitoral.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2FF047E2" w14:textId="5983F12B" w:rsidR="007B51A7" w:rsidRDefault="00A445C1" w:rsidP="00A9333C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1F6F53">
        <w:rPr>
          <w:position w:val="3"/>
        </w:rPr>
        <w:t xml:space="preserve">e Declaração </w:t>
      </w:r>
      <w:r w:rsidR="00A9333C" w:rsidRPr="00A9333C">
        <w:rPr>
          <w:b/>
          <w:position w:val="3"/>
        </w:rPr>
        <w:t>Eleitoral_HST051</w:t>
      </w:r>
      <w:proofErr w:type="gramStart"/>
      <w:r w:rsidR="00A9333C" w:rsidRPr="00A9333C">
        <w:rPr>
          <w:b/>
          <w:position w:val="3"/>
        </w:rPr>
        <w:t>_Cadastrar</w:t>
      </w:r>
      <w:proofErr w:type="gramEnd"/>
      <w:r w:rsidR="00A9333C" w:rsidRPr="00A9333C">
        <w:rPr>
          <w:b/>
          <w:position w:val="3"/>
        </w:rPr>
        <w:t>_Denuncia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71C93136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4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solicitar a</w:t>
      </w:r>
      <w:r>
        <w:rPr>
          <w:position w:val="3"/>
        </w:rPr>
        <w:t xml:space="preserve"> atividade secundária “</w:t>
      </w:r>
      <w:r w:rsidR="009A5EB6" w:rsidRPr="009A5EB6">
        <w:rPr>
          <w:b/>
          <w:position w:val="3"/>
        </w:rPr>
        <w:t xml:space="preserve">4.1 </w:t>
      </w:r>
      <w:r w:rsidRPr="009A5EB6">
        <w:rPr>
          <w:b/>
          <w:position w:val="3"/>
        </w:rPr>
        <w:t xml:space="preserve">Cadastrar </w:t>
      </w:r>
      <w:r w:rsidR="00A9333C" w:rsidRPr="009A5EB6">
        <w:rPr>
          <w:b/>
          <w:position w:val="3"/>
        </w:rPr>
        <w:t>Denúncia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03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4"/>
    </w:p>
    <w:p w14:paraId="5537D44C" w14:textId="1E011B96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7B389E">
        <w:rPr>
          <w:position w:val="3"/>
        </w:rPr>
        <w:t>E-mail informativo para que o responsável pelo cadastro</w:t>
      </w:r>
      <w:r w:rsidR="00401E98">
        <w:rPr>
          <w:position w:val="3"/>
        </w:rPr>
        <w:t xml:space="preserve"> (</w:t>
      </w:r>
      <w:r w:rsidR="002C24A2">
        <w:rPr>
          <w:position w:val="3"/>
        </w:rPr>
        <w:t>Denunciante</w:t>
      </w:r>
      <w:r w:rsidR="00401E98">
        <w:rPr>
          <w:position w:val="3"/>
        </w:rPr>
        <w:t>)</w:t>
      </w:r>
      <w:r w:rsidR="007B389E">
        <w:rPr>
          <w:position w:val="3"/>
        </w:rPr>
        <w:t xml:space="preserve"> receba notificação da confirmação do </w:t>
      </w:r>
      <w:r w:rsidR="002C24A2">
        <w:rPr>
          <w:position w:val="3"/>
        </w:rPr>
        <w:t>cadastro da denúncia</w:t>
      </w:r>
      <w:r w:rsidR="007B389E">
        <w:rPr>
          <w:position w:val="3"/>
        </w:rPr>
        <w:t>.</w:t>
      </w:r>
    </w:p>
    <w:p w14:paraId="226F4B57" w14:textId="0FA3E2B7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666AE">
        <w:rPr>
          <w:b/>
          <w:position w:val="3"/>
        </w:rPr>
        <w:t>2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4B0230">
        <w:rPr>
          <w:position w:val="3"/>
        </w:rPr>
        <w:t xml:space="preserve">E-mail informativo para que a comissão eleitoral nacional e estadual seja informada do </w:t>
      </w:r>
      <w:r w:rsidR="002C24A2">
        <w:rPr>
          <w:position w:val="3"/>
        </w:rPr>
        <w:t>cadastro da denúncia</w:t>
      </w:r>
      <w:r w:rsidR="00426FF4">
        <w:rPr>
          <w:position w:val="3"/>
        </w:rPr>
        <w:t>.</w:t>
      </w:r>
    </w:p>
    <w:p w14:paraId="71CB64EA" w14:textId="408C0971" w:rsidR="00656382" w:rsidRDefault="00656382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666AE">
        <w:rPr>
          <w:b/>
          <w:position w:val="3"/>
        </w:rPr>
        <w:t>3</w:t>
      </w:r>
      <w:r w:rsidRPr="00330D47">
        <w:rPr>
          <w:position w:val="3"/>
        </w:rPr>
        <w:t>:</w:t>
      </w:r>
      <w:r w:rsidR="00426FF4">
        <w:rPr>
          <w:position w:val="3"/>
        </w:rPr>
        <w:t xml:space="preserve"> E-mail informativo para que o assessor da comissão eleitoral nacional e estadual seja informado do </w:t>
      </w:r>
      <w:r w:rsidR="002C24A2">
        <w:rPr>
          <w:position w:val="3"/>
        </w:rPr>
        <w:t>cadastro da denúncia</w:t>
      </w:r>
      <w:r w:rsidR="00426FF4">
        <w:rPr>
          <w:position w:val="3"/>
        </w:rPr>
        <w:t>.</w:t>
      </w: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30080424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2023348"/>
          </w:p>
        </w:tc>
        <w:bookmarkEnd w:id="18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6798187"/>
          </w:p>
        </w:tc>
        <w:bookmarkEnd w:id="19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0080425"/>
      <w:r>
        <w:t>INFORMAÇÕES COMPLEMENTARES</w:t>
      </w:r>
      <w:bookmarkEnd w:id="20"/>
    </w:p>
    <w:p w14:paraId="3DAA7060" w14:textId="3AAAA4ED" w:rsidR="0098403F" w:rsidRDefault="0098403F" w:rsidP="0098403F">
      <w:r>
        <w:t>História relacionada:</w:t>
      </w:r>
    </w:p>
    <w:p w14:paraId="07ACB5C7" w14:textId="41057B57" w:rsidR="002C24A2" w:rsidRPr="002C24A2" w:rsidRDefault="002C24A2" w:rsidP="008979AB">
      <w:pPr>
        <w:pStyle w:val="PargrafodaLista"/>
        <w:numPr>
          <w:ilvl w:val="0"/>
          <w:numId w:val="36"/>
        </w:numPr>
      </w:pPr>
      <w:r w:rsidRPr="002C24A2">
        <w:rPr>
          <w:position w:val="3"/>
        </w:rPr>
        <w:t>Eleitoral_HST051</w:t>
      </w:r>
      <w:proofErr w:type="gramStart"/>
      <w:r w:rsidRPr="002C24A2">
        <w:rPr>
          <w:position w:val="3"/>
        </w:rPr>
        <w:t>_Cadastrar</w:t>
      </w:r>
      <w:proofErr w:type="gramEnd"/>
      <w:r w:rsidRPr="002C24A2">
        <w:rPr>
          <w:position w:val="3"/>
        </w:rPr>
        <w:t>_Denuncia</w:t>
      </w:r>
    </w:p>
    <w:p w14:paraId="620C5C93" w14:textId="07C63D08" w:rsidR="008979AB" w:rsidRPr="00EC175D" w:rsidRDefault="008979AB" w:rsidP="008979AB">
      <w:r>
        <w:t>Comportamento padrão das mensagens:</w:t>
      </w:r>
    </w:p>
    <w:p w14:paraId="0F485EDA" w14:textId="77777777" w:rsidR="008979AB" w:rsidRPr="00EC175D" w:rsidRDefault="008979AB" w:rsidP="008979AB">
      <w:pPr>
        <w:pStyle w:val="PargrafodaLista"/>
        <w:numPr>
          <w:ilvl w:val="0"/>
          <w:numId w:val="45"/>
        </w:numPr>
      </w:pPr>
      <w:r w:rsidRPr="00EC175D">
        <w:t>O sistema deve ter um temporizador de 5 segundos para cada mensagem exibida</w:t>
      </w:r>
      <w:r>
        <w:t xml:space="preserve"> dos tipos “Sucesso”, “Alerta” e “Erro”</w:t>
      </w:r>
      <w:r w:rsidRPr="00EC175D">
        <w:t>.</w:t>
      </w:r>
    </w:p>
    <w:p w14:paraId="666B96CD" w14:textId="77777777" w:rsidR="008979AB" w:rsidRPr="00EC175D" w:rsidRDefault="008979AB" w:rsidP="008979AB">
      <w:pPr>
        <w:pStyle w:val="PargrafodaLista"/>
        <w:numPr>
          <w:ilvl w:val="0"/>
          <w:numId w:val="45"/>
        </w:numPr>
      </w:pPr>
      <w:r w:rsidRPr="00EC175D">
        <w:t xml:space="preserve">Ao final dos 5 segundos, o sistema deve fechar a caixa de mensagem e não </w:t>
      </w:r>
      <w:proofErr w:type="gramStart"/>
      <w:r w:rsidRPr="00EC175D">
        <w:t>exibi-la</w:t>
      </w:r>
      <w:proofErr w:type="gramEnd"/>
      <w:r w:rsidRPr="00EC175D">
        <w:t xml:space="preserve"> na tela.</w:t>
      </w:r>
    </w:p>
    <w:p w14:paraId="48852CDC" w14:textId="77777777" w:rsidR="008979AB" w:rsidRDefault="008979AB" w:rsidP="008979AB">
      <w:pPr>
        <w:pStyle w:val="PargrafodaLista"/>
        <w:numPr>
          <w:ilvl w:val="0"/>
          <w:numId w:val="45"/>
        </w:numPr>
      </w:pPr>
      <w:r w:rsidRPr="00EC175D">
        <w:t>Caso surja uma nova mensagem, o sistema deve exibi-la logo abaixo daquela que fo</w:t>
      </w:r>
      <w:r>
        <w:t>i anteriormente criada;</w:t>
      </w:r>
    </w:p>
    <w:p w14:paraId="3816CD76" w14:textId="77777777" w:rsidR="008979AB" w:rsidRDefault="008979AB" w:rsidP="008979AB">
      <w:pPr>
        <w:pStyle w:val="PargrafodaLista"/>
        <w:numPr>
          <w:ilvl w:val="0"/>
          <w:numId w:val="45"/>
        </w:numPr>
      </w:pPr>
      <w:r>
        <w:t>Mensagens que não possuam tipo não utilizam temporizador.</w:t>
      </w:r>
    </w:p>
    <w:p w14:paraId="4D857A2B" w14:textId="21FC2B0D" w:rsidR="006C118F" w:rsidRPr="004D127E" w:rsidRDefault="006C118F" w:rsidP="008979AB">
      <w:pPr>
        <w:pStyle w:val="Dica"/>
        <w:rPr>
          <w:i w:val="0"/>
          <w:color w:val="auto"/>
          <w:sz w:val="20"/>
          <w:szCs w:val="20"/>
        </w:rPr>
      </w:pPr>
    </w:p>
    <w:sectPr w:rsidR="006C118F" w:rsidRPr="004D127E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B0DAA" w14:textId="77777777" w:rsidR="00643C64" w:rsidRDefault="00643C64">
      <w:r>
        <w:separator/>
      </w:r>
    </w:p>
    <w:p w14:paraId="3BB7E6FC" w14:textId="77777777" w:rsidR="00643C64" w:rsidRDefault="00643C64"/>
  </w:endnote>
  <w:endnote w:type="continuationSeparator" w:id="0">
    <w:p w14:paraId="3FB6C0E4" w14:textId="77777777" w:rsidR="00643C64" w:rsidRDefault="00643C64">
      <w:r>
        <w:continuationSeparator/>
      </w:r>
    </w:p>
    <w:p w14:paraId="6112BCCC" w14:textId="77777777" w:rsidR="00643C64" w:rsidRDefault="00643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846EE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9AD60" w14:textId="77777777" w:rsidR="00643C64" w:rsidRDefault="00643C64">
      <w:r>
        <w:separator/>
      </w:r>
    </w:p>
    <w:p w14:paraId="7BACE96E" w14:textId="77777777" w:rsidR="00643C64" w:rsidRDefault="00643C64"/>
  </w:footnote>
  <w:footnote w:type="continuationSeparator" w:id="0">
    <w:p w14:paraId="6BBD3F40" w14:textId="77777777" w:rsidR="00643C64" w:rsidRDefault="00643C64">
      <w:r>
        <w:continuationSeparator/>
      </w:r>
    </w:p>
    <w:p w14:paraId="56305836" w14:textId="77777777" w:rsidR="00643C64" w:rsidRDefault="00643C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1.6pt" o:ole="">
                <v:imagedata r:id="rId1" o:title=""/>
              </v:shape>
              <o:OLEObject Type="Embed" ProgID="PBrush" ShapeID="_x0000_i1025" DrawAspect="Content" ObjectID="_1644916203" r:id="rId2"/>
            </w:object>
          </w:r>
        </w:p>
      </w:tc>
      <w:tc>
        <w:tcPr>
          <w:tcW w:w="4111" w:type="dxa"/>
          <w:vAlign w:val="center"/>
        </w:tcPr>
        <w:p w14:paraId="2CC77D67" w14:textId="052B1C3D" w:rsidR="004B0230" w:rsidRPr="00C6532E" w:rsidRDefault="00716A1B" w:rsidP="00716A1B">
          <w:pPr>
            <w:pStyle w:val="Cabealho"/>
            <w:jc w:val="center"/>
            <w:rPr>
              <w:rFonts w:ascii="Verdana" w:hAnsi="Verdana"/>
            </w:rPr>
          </w:pPr>
          <w:r>
            <w:t>HST- 061</w:t>
          </w:r>
          <w:r w:rsidR="004B0230">
            <w:t xml:space="preserve"> – Definir E-mail </w:t>
          </w:r>
          <w:r>
            <w:t>Denúncia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6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9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2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1"/>
  </w:num>
  <w:num w:numId="10">
    <w:abstractNumId w:val="16"/>
  </w:num>
  <w:num w:numId="11">
    <w:abstractNumId w:val="23"/>
  </w:num>
  <w:num w:numId="12">
    <w:abstractNumId w:val="44"/>
  </w:num>
  <w:num w:numId="13">
    <w:abstractNumId w:val="37"/>
  </w:num>
  <w:num w:numId="14">
    <w:abstractNumId w:val="6"/>
  </w:num>
  <w:num w:numId="15">
    <w:abstractNumId w:val="49"/>
  </w:num>
  <w:num w:numId="16">
    <w:abstractNumId w:val="46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0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7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8E9"/>
    <w:rsid w:val="000B624B"/>
    <w:rsid w:val="000C03AE"/>
    <w:rsid w:val="000C0B01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528E"/>
    <w:rsid w:val="00215C74"/>
    <w:rsid w:val="0022486D"/>
    <w:rsid w:val="002254FF"/>
    <w:rsid w:val="00225A44"/>
    <w:rsid w:val="002264A6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4AB5"/>
    <w:rsid w:val="003562D2"/>
    <w:rsid w:val="0035649F"/>
    <w:rsid w:val="0036094F"/>
    <w:rsid w:val="00361A0B"/>
    <w:rsid w:val="00362959"/>
    <w:rsid w:val="00366409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6C11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41F6B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71D7"/>
    <w:rsid w:val="00630574"/>
    <w:rsid w:val="00631F95"/>
    <w:rsid w:val="0063366E"/>
    <w:rsid w:val="00633E2A"/>
    <w:rsid w:val="00634FD7"/>
    <w:rsid w:val="006352E6"/>
    <w:rsid w:val="00635CDA"/>
    <w:rsid w:val="00637B13"/>
    <w:rsid w:val="00641084"/>
    <w:rsid w:val="00643AF1"/>
    <w:rsid w:val="00643C64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20476"/>
    <w:rsid w:val="0082141D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4558"/>
    <w:rsid w:val="00876787"/>
    <w:rsid w:val="008767B4"/>
    <w:rsid w:val="008800A5"/>
    <w:rsid w:val="008817D9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416A"/>
    <w:rsid w:val="00935198"/>
    <w:rsid w:val="00940F9F"/>
    <w:rsid w:val="00941C57"/>
    <w:rsid w:val="00944F8E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DB3"/>
    <w:rsid w:val="009976C0"/>
    <w:rsid w:val="00997D16"/>
    <w:rsid w:val="00997E06"/>
    <w:rsid w:val="009A5EB6"/>
    <w:rsid w:val="009B0E3A"/>
    <w:rsid w:val="009B111C"/>
    <w:rsid w:val="009B37CA"/>
    <w:rsid w:val="009B42E9"/>
    <w:rsid w:val="009B5314"/>
    <w:rsid w:val="009B5756"/>
    <w:rsid w:val="009B7D02"/>
    <w:rsid w:val="009C1E83"/>
    <w:rsid w:val="009C1FA4"/>
    <w:rsid w:val="009C7DD1"/>
    <w:rsid w:val="009D38DE"/>
    <w:rsid w:val="009D3C60"/>
    <w:rsid w:val="009D68F9"/>
    <w:rsid w:val="009D7690"/>
    <w:rsid w:val="009E58CB"/>
    <w:rsid w:val="009E75B1"/>
    <w:rsid w:val="009F1056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2AB3"/>
    <w:rsid w:val="00DE3385"/>
    <w:rsid w:val="00DE35A3"/>
    <w:rsid w:val="00DE40C2"/>
    <w:rsid w:val="00DE50A5"/>
    <w:rsid w:val="00DE697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6B1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688"/>
    <w:rsid w:val="00F71FDA"/>
    <w:rsid w:val="00F72E90"/>
    <w:rsid w:val="00F74B60"/>
    <w:rsid w:val="00F76A48"/>
    <w:rsid w:val="00F777DD"/>
    <w:rsid w:val="00F779E2"/>
    <w:rsid w:val="00F8342F"/>
    <w:rsid w:val="00F846EE"/>
    <w:rsid w:val="00F86A6F"/>
    <w:rsid w:val="00F87857"/>
    <w:rsid w:val="00F912B0"/>
    <w:rsid w:val="00F9500F"/>
    <w:rsid w:val="00F955F0"/>
    <w:rsid w:val="00FA012E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3003-0753-4620-8A15-00F17D5F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154</TotalTime>
  <Pages>7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5219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20</cp:revision>
  <cp:lastPrinted>2006-08-08T20:14:00Z</cp:lastPrinted>
  <dcterms:created xsi:type="dcterms:W3CDTF">2019-12-26T17:25:00Z</dcterms:created>
  <dcterms:modified xsi:type="dcterms:W3CDTF">2020-03-05T15:23:00Z</dcterms:modified>
</cp:coreProperties>
</file>