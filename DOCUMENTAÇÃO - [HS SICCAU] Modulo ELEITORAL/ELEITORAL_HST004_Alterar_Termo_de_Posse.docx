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24B" w:rsidRDefault="001116CB">
      <w:pPr>
        <w:pStyle w:val="TituloDocumento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/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color w:val="943634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color w:val="943634" w:themeColor="accent2" w:themeShade="BF"/>
              <w:sz w:val="52"/>
              <w:szCs w:val="52"/>
            </w:rPr>
            <w:t>HST004 - Alterar Termo de Posse</w:t>
          </w:r>
        </w:sdtContent>
      </w:sdt>
    </w:p>
    <w:p w:rsidR="0003424B" w:rsidRDefault="001116CB">
      <w:pPr>
        <w:pStyle w:val="NomeProjeto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 xml:space="preserve">&lt;Nome do </w:t>
      </w:r>
      <w:r>
        <w:t>Produto&gt;</w:t>
      </w:r>
      <w:bookmarkEnd w:id="1"/>
      <w:bookmarkEnd w:id="2"/>
      <w:r>
        <w:fldChar w:fldCharType="end"/>
      </w:r>
      <w:r>
        <w:t>Sistema Plataforma SICCAU</w:t>
      </w:r>
    </w:p>
    <w:p w:rsidR="0003424B" w:rsidRDefault="001116CB">
      <w:pPr>
        <w:pStyle w:val="NomeCliente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 w:rsidR="0003424B" w:rsidRDefault="0003424B">
      <w:pPr>
        <w:pStyle w:val="NomeCliente"/>
        <w:sectPr w:rsidR="0003424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/>
          <w:pgMar w:top="1985" w:right="1418" w:bottom="1701" w:left="1418" w:header="1418" w:footer="567" w:gutter="0"/>
          <w:cols w:space="720"/>
          <w:vAlign w:val="center"/>
          <w:titlePg/>
        </w:sectPr>
      </w:pPr>
    </w:p>
    <w:p w:rsidR="0003424B" w:rsidRDefault="0003424B"/>
    <w:p w:rsidR="0003424B" w:rsidRDefault="001116CB"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:rsidR="0003424B" w:rsidRDefault="0003424B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9"/>
        <w:gridCol w:w="1425"/>
        <w:gridCol w:w="2405"/>
        <w:gridCol w:w="4203"/>
      </w:tblGrid>
      <w:tr w:rsidR="0003424B">
        <w:trPr>
          <w:cantSplit/>
          <w:trHeight w:val="278"/>
          <w:jc w:val="center"/>
        </w:trPr>
        <w:tc>
          <w:tcPr>
            <w:tcW w:w="1589" w:type="dxa"/>
            <w:shd w:val="clear" w:color="auto" w:fill="45229E"/>
          </w:tcPr>
          <w:p w:rsidR="0003424B" w:rsidRDefault="00111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 w:rsidR="0003424B" w:rsidRDefault="00111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 w:rsidR="0003424B" w:rsidRDefault="00111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 w:rsidR="0003424B" w:rsidRDefault="00111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03424B">
        <w:trPr>
          <w:cantSplit/>
          <w:jc w:val="center"/>
        </w:trPr>
        <w:tc>
          <w:tcPr>
            <w:tcW w:w="1589" w:type="dxa"/>
            <w:vAlign w:val="center"/>
          </w:tcPr>
          <w:p w:rsidR="0003424B" w:rsidRDefault="001116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 w:rsidR="0003424B" w:rsidRDefault="001116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/2023</w:t>
            </w:r>
          </w:p>
        </w:tc>
        <w:tc>
          <w:tcPr>
            <w:tcW w:w="2405" w:type="dxa"/>
            <w:vAlign w:val="center"/>
          </w:tcPr>
          <w:p w:rsidR="0003424B" w:rsidRDefault="001116CB"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Silv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4203" w:type="dxa"/>
          </w:tcPr>
          <w:p w:rsidR="0003424B" w:rsidRDefault="001116C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:</w:t>
            </w:r>
          </w:p>
          <w:p w:rsidR="0003424B" w:rsidRDefault="001116CB">
            <w:pPr>
              <w:widowControl w:val="0"/>
              <w:spacing w:before="40" w:after="4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Criação de </w:t>
            </w:r>
            <w:r>
              <w:rPr>
                <w:color w:val="000000"/>
                <w:sz w:val="24"/>
                <w:szCs w:val="24"/>
              </w:rPr>
              <w:t>história.</w:t>
            </w:r>
          </w:p>
        </w:tc>
      </w:tr>
      <w:tr w:rsidR="0003424B">
        <w:trPr>
          <w:cantSplit/>
          <w:jc w:val="center"/>
        </w:trPr>
        <w:tc>
          <w:tcPr>
            <w:tcW w:w="1589" w:type="dxa"/>
            <w:vAlign w:val="center"/>
          </w:tcPr>
          <w:p w:rsidR="0003424B" w:rsidRDefault="001116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425" w:type="dxa"/>
            <w:vAlign w:val="center"/>
          </w:tcPr>
          <w:p w:rsidR="0003424B" w:rsidRDefault="001116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13/11/2023</w:t>
            </w:r>
          </w:p>
        </w:tc>
        <w:tc>
          <w:tcPr>
            <w:tcW w:w="2405" w:type="dxa"/>
            <w:vAlign w:val="center"/>
          </w:tcPr>
          <w:p w:rsidR="0003424B" w:rsidRDefault="001116CB"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Silv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4203" w:type="dxa"/>
          </w:tcPr>
          <w:p w:rsidR="0003424B" w:rsidRDefault="001116C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62, alteração após o desenvolvimento</w:t>
            </w:r>
            <w:r>
              <w:rPr>
                <w:sz w:val="24"/>
                <w:szCs w:val="24"/>
              </w:rPr>
              <w:t>:</w:t>
            </w:r>
          </w:p>
          <w:p w:rsidR="0003424B" w:rsidRDefault="001116CB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- Inclusão de regra que define posição da página do arquivo do Termo de Posse, e definição da disposição do nome do conselheiro e a assinatura do presidente,</w:t>
            </w:r>
            <w:r>
              <w:rPr>
                <w:sz w:val="24"/>
                <w:szCs w:val="24"/>
              </w:rPr>
              <w:t xml:space="preserve"> portanto 6.7 e 6.8 incluídas.</w:t>
            </w:r>
          </w:p>
        </w:tc>
      </w:tr>
    </w:tbl>
    <w:p w:rsidR="0003424B" w:rsidRDefault="0003424B">
      <w:pPr>
        <w:jc w:val="center"/>
        <w:rPr>
          <w:rFonts w:cs="Arial"/>
          <w:b/>
          <w:szCs w:val="22"/>
        </w:rPr>
      </w:pPr>
    </w:p>
    <w:p w:rsidR="0003424B" w:rsidRDefault="0003424B">
      <w:pPr>
        <w:jc w:val="center"/>
        <w:rPr>
          <w:rFonts w:cs="Arial"/>
          <w:b/>
          <w:szCs w:val="22"/>
        </w:rPr>
      </w:pPr>
    </w:p>
    <w:p w:rsidR="0003424B" w:rsidRDefault="0003424B">
      <w:pPr>
        <w:rPr>
          <w:rFonts w:cs="Arial"/>
          <w:szCs w:val="22"/>
        </w:rPr>
      </w:pPr>
    </w:p>
    <w:p w:rsidR="0003424B" w:rsidRDefault="0003424B">
      <w:pPr>
        <w:rPr>
          <w:rFonts w:cs="Arial"/>
          <w:szCs w:val="22"/>
        </w:rPr>
      </w:pPr>
    </w:p>
    <w:p w:rsidR="0003424B" w:rsidRDefault="0003424B">
      <w:pPr>
        <w:rPr>
          <w:rFonts w:cs="Arial"/>
          <w:szCs w:val="22"/>
        </w:rPr>
      </w:pPr>
    </w:p>
    <w:p w:rsidR="0003424B" w:rsidRDefault="0003424B">
      <w:pPr>
        <w:rPr>
          <w:rFonts w:cs="Arial"/>
          <w:szCs w:val="22"/>
        </w:rPr>
      </w:pPr>
    </w:p>
    <w:p w:rsidR="0003424B" w:rsidRDefault="0003424B">
      <w:pPr>
        <w:rPr>
          <w:rFonts w:cs="Arial"/>
          <w:szCs w:val="22"/>
        </w:rPr>
      </w:pPr>
    </w:p>
    <w:p w:rsidR="0003424B" w:rsidRDefault="0003424B">
      <w:pPr>
        <w:jc w:val="center"/>
        <w:rPr>
          <w:rFonts w:cs="Arial"/>
          <w:szCs w:val="22"/>
        </w:rPr>
      </w:pPr>
    </w:p>
    <w:p w:rsidR="0003424B" w:rsidRDefault="001116CB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:rsidR="0003424B" w:rsidRDefault="001116CB"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:rsidR="0003424B" w:rsidRDefault="0003424B">
      <w:pPr>
        <w:jc w:val="center"/>
        <w:rPr>
          <w:rFonts w:cs="Arial"/>
          <w:b/>
          <w:szCs w:val="22"/>
        </w:rPr>
      </w:pPr>
    </w:p>
    <w:p w:rsidR="0003424B" w:rsidRDefault="001116C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39295079" w:history="1">
        <w:r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Hyperlink"/>
          </w:rPr>
          <w:t>Introdução</w:t>
        </w:r>
        <w:r>
          <w:tab/>
        </w:r>
        <w:r>
          <w:fldChar w:fldCharType="begin"/>
        </w:r>
        <w:r>
          <w:instrText xml:space="preserve"> PAGEREF _Toc139295079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3424B" w:rsidRDefault="001116C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0" w:history="1">
        <w:r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Hyperlink"/>
          </w:rPr>
          <w:t>Permissão</w:t>
        </w:r>
        <w:r>
          <w:tab/>
        </w:r>
        <w:r>
          <w:fldChar w:fldCharType="begin"/>
        </w:r>
        <w:r>
          <w:instrText xml:space="preserve"> PAGEREF _Toc139295080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3424B" w:rsidRDefault="001116C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1" w:history="1">
        <w:r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Hyperlink"/>
          </w:rPr>
          <w:t>Identificação da História</w:t>
        </w:r>
        <w:r>
          <w:tab/>
        </w:r>
        <w:r>
          <w:fldChar w:fldCharType="begin"/>
        </w:r>
        <w:r>
          <w:instrText xml:space="preserve"> PAGEREF _Toc139295081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3424B" w:rsidRDefault="001116C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2" w:history="1">
        <w:r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Hyperlink"/>
          </w:rPr>
          <w:t>Protótipo</w:t>
        </w:r>
        <w:r>
          <w:tab/>
        </w:r>
        <w:r>
          <w:fldChar w:fldCharType="begin"/>
        </w:r>
        <w:r>
          <w:instrText xml:space="preserve"> PAGEREF _Toc139295082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3424B" w:rsidRDefault="001116C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3" w:history="1">
        <w:r>
          <w:rPr>
            <w:rStyle w:val="Hyperlink"/>
          </w:rPr>
          <w:t>CRITÉRIOS DE ACEITE</w:t>
        </w:r>
        <w:r>
          <w:tab/>
        </w:r>
        <w:r>
          <w:fldChar w:fldCharType="begin"/>
        </w:r>
        <w:r>
          <w:instrText xml:space="preserve"> PAGEREF _Toc139295083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3424B" w:rsidRDefault="001116C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4" w:history="1">
        <w:r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Hyperlink"/>
          </w:rPr>
          <w:t>Premissa:</w:t>
        </w:r>
        <w:r>
          <w:tab/>
        </w:r>
        <w:r>
          <w:fldChar w:fldCharType="begin"/>
        </w:r>
        <w:r>
          <w:instrText xml:space="preserve"> PAGEREF _Toc139295084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3424B" w:rsidRDefault="001116C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5" w:history="1">
        <w:r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Hyperlink"/>
          </w:rPr>
          <w:t>Regras Gerais</w:t>
        </w:r>
        <w:r>
          <w:tab/>
        </w:r>
        <w:r>
          <w:fldChar w:fldCharType="begin"/>
        </w:r>
        <w:r>
          <w:instrText xml:space="preserve"> PAGEREF _Toc139295085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3424B" w:rsidRDefault="001116C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szCs w:val="22"/>
        </w:rPr>
      </w:pPr>
      <w:hyperlink w:anchor="_Toc139295086" w:history="1">
        <w:r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Hyperlink"/>
          </w:rPr>
          <w:t>Informações Complementares</w:t>
        </w:r>
        <w:r>
          <w:tab/>
        </w:r>
        <w:r>
          <w:fldChar w:fldCharType="begin"/>
        </w:r>
        <w:r>
          <w:instrText xml:space="preserve"> PAGEREF _Toc139295086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3424B" w:rsidRDefault="001116CB">
      <w:r>
        <w:fldChar w:fldCharType="end"/>
      </w:r>
    </w:p>
    <w:p w:rsidR="0003424B" w:rsidRDefault="0003424B">
      <w:pPr>
        <w:pStyle w:val="Dica"/>
      </w:pPr>
    </w:p>
    <w:p w:rsidR="0003424B" w:rsidRDefault="001116CB">
      <w:pPr>
        <w:pStyle w:val="Ttulo1"/>
        <w:numPr>
          <w:ilvl w:val="0"/>
          <w:numId w:val="0"/>
        </w:numPr>
        <w:tabs>
          <w:tab w:val="clear" w:pos="425"/>
          <w:tab w:val="left" w:pos="426"/>
        </w:tabs>
      </w:pPr>
      <w:r>
        <w:br w:type="page"/>
      </w:r>
    </w:p>
    <w:p w:rsidR="0003424B" w:rsidRDefault="001116CB">
      <w:pPr>
        <w:pStyle w:val="Ttulo2"/>
        <w:numPr>
          <w:ilvl w:val="0"/>
          <w:numId w:val="3"/>
        </w:numPr>
        <w:spacing w:before="240"/>
      </w:pPr>
      <w:bookmarkStart w:id="4" w:name="_Toc139295079"/>
      <w:r>
        <w:lastRenderedPageBreak/>
        <w:t>Introdução</w:t>
      </w:r>
      <w:bookmarkEnd w:id="4"/>
    </w:p>
    <w:p w:rsidR="0003424B" w:rsidRDefault="001116CB">
      <w:r>
        <w:t xml:space="preserve">Esta história permite ao usuário </w:t>
      </w:r>
      <w:r>
        <w:t xml:space="preserve">alterar </w:t>
      </w:r>
      <w:r>
        <w:t xml:space="preserve">Termo de </w:t>
      </w:r>
      <w:r>
        <w:t>Posse de um conselheiro</w:t>
      </w:r>
      <w:r>
        <w:t>.</w:t>
      </w:r>
    </w:p>
    <w:p w:rsidR="0003424B" w:rsidRDefault="0003424B"/>
    <w:p w:rsidR="0003424B" w:rsidRDefault="001116CB">
      <w:pPr>
        <w:pStyle w:val="Ttulo2"/>
        <w:numPr>
          <w:ilvl w:val="0"/>
          <w:numId w:val="3"/>
        </w:numPr>
        <w:spacing w:before="240"/>
      </w:pPr>
      <w:bookmarkStart w:id="5" w:name="_Toc139295080"/>
      <w:r>
        <w:t>Permissão</w:t>
      </w:r>
      <w:bookmarkEnd w:id="5"/>
    </w:p>
    <w:tbl>
      <w:tblPr>
        <w:tblW w:w="93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848"/>
      </w:tblGrid>
      <w:tr w:rsidR="0003424B">
        <w:trPr>
          <w:trHeight w:val="340"/>
          <w:jc w:val="center"/>
        </w:trPr>
        <w:tc>
          <w:tcPr>
            <w:tcW w:w="3544" w:type="dxa"/>
            <w:shd w:val="clear" w:color="auto" w:fill="45229E"/>
            <w:vAlign w:val="center"/>
          </w:tcPr>
          <w:p w:rsidR="0003424B" w:rsidRDefault="001116CB">
            <w:pPr>
              <w:spacing w:after="0"/>
              <w:jc w:val="center"/>
            </w:pPr>
            <w:bookmarkStart w:id="6" w:name="_Hlk112936730"/>
            <w:r>
              <w:rPr>
                <w:b/>
              </w:rPr>
              <w:t>Perfil</w:t>
            </w:r>
          </w:p>
        </w:tc>
        <w:tc>
          <w:tcPr>
            <w:tcW w:w="5848" w:type="dxa"/>
            <w:tcBorders>
              <w:bottom w:val="single" w:sz="4" w:space="0" w:color="000000"/>
            </w:tcBorders>
            <w:shd w:val="clear" w:color="auto" w:fill="45229E"/>
            <w:vAlign w:val="center"/>
          </w:tcPr>
          <w:p w:rsidR="0003424B" w:rsidRDefault="001116CB"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 w:rsidR="0003424B">
        <w:trPr>
          <w:trHeight w:val="340"/>
          <w:jc w:val="center"/>
        </w:trPr>
        <w:tc>
          <w:tcPr>
            <w:tcW w:w="3544" w:type="dxa"/>
            <w:vAlign w:val="center"/>
          </w:tcPr>
          <w:p w:rsidR="0003424B" w:rsidRDefault="001116C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 w:rsidR="0003424B" w:rsidRDefault="001116CB">
            <w:pPr>
              <w:widowControl w:val="0"/>
              <w:spacing w:before="40" w:after="40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Cadastrado no ambiente Corporativo e com acesso ao </w:t>
            </w:r>
            <w:r>
              <w:rPr>
                <w:rFonts w:cs="Arial"/>
                <w:sz w:val="24"/>
                <w:szCs w:val="24"/>
              </w:rPr>
              <w:t>s</w:t>
            </w:r>
            <w:r>
              <w:rPr>
                <w:rFonts w:cs="Arial"/>
                <w:sz w:val="24"/>
                <w:szCs w:val="24"/>
              </w:rPr>
              <w:t>istema.</w:t>
            </w:r>
          </w:p>
        </w:tc>
      </w:tr>
      <w:bookmarkEnd w:id="6"/>
    </w:tbl>
    <w:p w:rsidR="0003424B" w:rsidRDefault="0003424B"/>
    <w:p w:rsidR="0003424B" w:rsidRDefault="001116CB">
      <w:pPr>
        <w:pStyle w:val="Ttulo2"/>
        <w:numPr>
          <w:ilvl w:val="0"/>
          <w:numId w:val="3"/>
        </w:numPr>
        <w:spacing w:before="240"/>
      </w:pPr>
      <w:bookmarkStart w:id="7" w:name="_Toc139295081"/>
      <w:r>
        <w:t>Identificação da História</w:t>
      </w:r>
      <w:bookmarkEnd w:id="7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715"/>
        <w:gridCol w:w="850"/>
        <w:gridCol w:w="5351"/>
      </w:tblGrid>
      <w:tr w:rsidR="0003424B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:rsidR="0003424B" w:rsidRDefault="001116CB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03424B" w:rsidRPr="00E625B4" w:rsidRDefault="001116CB">
            <w:pPr>
              <w:widowControl w:val="0"/>
              <w:spacing w:before="40" w:after="40"/>
              <w:jc w:val="center"/>
              <w:rPr>
                <w:sz w:val="24"/>
                <w:szCs w:val="24"/>
              </w:rPr>
            </w:pPr>
            <w:r w:rsidRPr="00E625B4">
              <w:rPr>
                <w:sz w:val="24"/>
                <w:szCs w:val="24"/>
              </w:rPr>
              <w:t>OS1</w:t>
            </w:r>
            <w:r w:rsidR="00E625B4" w:rsidRPr="00E625B4">
              <w:rPr>
                <w:sz w:val="24"/>
                <w:szCs w:val="24"/>
              </w:rPr>
              <w:t>3562</w:t>
            </w:r>
          </w:p>
          <w:p w:rsidR="0003424B" w:rsidRDefault="001116CB">
            <w:pPr>
              <w:widowControl w:val="0"/>
              <w:spacing w:before="40" w:after="40"/>
              <w:jc w:val="center"/>
              <w:rPr>
                <w:color w:val="000000"/>
                <w:sz w:val="24"/>
                <w:szCs w:val="24"/>
                <w:highlight w:val="green"/>
              </w:rPr>
            </w:pPr>
            <w:r w:rsidRPr="00E625B4">
              <w:rPr>
                <w:sz w:val="24"/>
                <w:szCs w:val="24"/>
              </w:rPr>
              <w:t>HST00</w:t>
            </w:r>
            <w:r w:rsidRPr="00E625B4">
              <w:rPr>
                <w:sz w:val="24"/>
                <w:szCs w:val="24"/>
              </w:rPr>
              <w:t>4.1</w:t>
            </w:r>
          </w:p>
        </w:tc>
        <w:tc>
          <w:tcPr>
            <w:tcW w:w="850" w:type="dxa"/>
            <w:shd w:val="clear" w:color="auto" w:fill="45229E"/>
            <w:vAlign w:val="center"/>
          </w:tcPr>
          <w:p w:rsidR="0003424B" w:rsidRDefault="001116CB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Nome:</w:t>
            </w:r>
          </w:p>
        </w:tc>
        <w:tc>
          <w:tcPr>
            <w:tcW w:w="5351" w:type="dxa"/>
            <w:vAlign w:val="center"/>
          </w:tcPr>
          <w:p w:rsidR="0003424B" w:rsidRDefault="001116CB">
            <w:pPr>
              <w:widowControl w:val="0"/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Alterar </w:t>
            </w:r>
            <w:r>
              <w:rPr>
                <w:color w:val="000000"/>
                <w:sz w:val="24"/>
                <w:szCs w:val="24"/>
              </w:rPr>
              <w:t xml:space="preserve">Termo de </w:t>
            </w:r>
            <w:r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osse</w:t>
            </w:r>
          </w:p>
        </w:tc>
      </w:tr>
      <w:tr w:rsidR="0003424B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:rsidR="0003424B" w:rsidRDefault="001116CB">
            <w:pPr>
              <w:widowControl w:val="0"/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 w:rsidR="0003424B" w:rsidRPr="00E625B4" w:rsidRDefault="001116CB">
            <w:pPr>
              <w:jc w:val="left"/>
              <w:rPr>
                <w:color w:val="000000"/>
                <w:sz w:val="24"/>
                <w:szCs w:val="24"/>
              </w:rPr>
            </w:pPr>
            <w:r w:rsidRPr="00E625B4">
              <w:rPr>
                <w:b/>
                <w:color w:val="000000"/>
                <w:sz w:val="24"/>
                <w:szCs w:val="24"/>
              </w:rPr>
              <w:t xml:space="preserve">Eu, </w:t>
            </w:r>
            <w:r w:rsidRPr="00E625B4">
              <w:rPr>
                <w:b/>
                <w:color w:val="000000"/>
                <w:sz w:val="24"/>
                <w:szCs w:val="24"/>
              </w:rPr>
              <w:t>COMO</w:t>
            </w:r>
            <w:r w:rsidRPr="00E625B4">
              <w:rPr>
                <w:color w:val="000000"/>
                <w:sz w:val="24"/>
                <w:szCs w:val="24"/>
              </w:rPr>
              <w:t xml:space="preserve"> PO </w:t>
            </w:r>
            <w:r w:rsidRPr="00E625B4">
              <w:rPr>
                <w:b/>
                <w:color w:val="000000"/>
                <w:sz w:val="24"/>
                <w:szCs w:val="24"/>
              </w:rPr>
              <w:t>QUERO</w:t>
            </w:r>
            <w:r w:rsidRPr="00E625B4">
              <w:rPr>
                <w:color w:val="000000"/>
                <w:sz w:val="24"/>
                <w:szCs w:val="24"/>
              </w:rPr>
              <w:t xml:space="preserve"> </w:t>
            </w:r>
            <w:r w:rsidR="00E625B4" w:rsidRPr="00E625B4">
              <w:rPr>
                <w:color w:val="000000"/>
                <w:sz w:val="24"/>
                <w:szCs w:val="24"/>
              </w:rPr>
              <w:t>incluir a</w:t>
            </w:r>
            <w:r w:rsidRPr="00E625B4">
              <w:rPr>
                <w:color w:val="000000"/>
                <w:sz w:val="24"/>
                <w:szCs w:val="24"/>
              </w:rPr>
              <w:t xml:space="preserve"> </w:t>
            </w:r>
            <w:r w:rsidRPr="00E625B4">
              <w:rPr>
                <w:color w:val="000000"/>
                <w:sz w:val="24"/>
                <w:szCs w:val="24"/>
              </w:rPr>
              <w:t xml:space="preserve">funcionalidade </w:t>
            </w:r>
          </w:p>
        </w:tc>
      </w:tr>
    </w:tbl>
    <w:p w:rsidR="0003424B" w:rsidRDefault="0003424B"/>
    <w:p w:rsidR="0003424B" w:rsidRDefault="001116CB">
      <w:pPr>
        <w:pStyle w:val="Ttulo2"/>
        <w:numPr>
          <w:ilvl w:val="0"/>
          <w:numId w:val="3"/>
        </w:numPr>
        <w:spacing w:before="240"/>
      </w:pPr>
      <w:bookmarkStart w:id="8" w:name="_Toc7509864"/>
      <w:bookmarkStart w:id="9" w:name="_Ref16606340"/>
      <w:bookmarkStart w:id="10" w:name="_Ref16606347"/>
      <w:bookmarkStart w:id="11" w:name="_Toc139295082"/>
      <w:r>
        <w:t>P</w:t>
      </w:r>
      <w:bookmarkEnd w:id="8"/>
      <w:r>
        <w:t>rotótipo</w:t>
      </w:r>
      <w:bookmarkEnd w:id="9"/>
      <w:bookmarkEnd w:id="10"/>
      <w:bookmarkEnd w:id="11"/>
    </w:p>
    <w:p w:rsidR="0003424B" w:rsidRPr="00E625B4" w:rsidRDefault="001116CB">
      <w:pPr>
        <w:pStyle w:val="EstiloPrototipo3"/>
        <w:numPr>
          <w:ilvl w:val="0"/>
          <w:numId w:val="4"/>
        </w:numPr>
        <w:jc w:val="left"/>
      </w:pPr>
      <w:bookmarkStart w:id="12" w:name="_Ref21060"/>
      <w:bookmarkStart w:id="13" w:name="_Ref669"/>
      <w:bookmarkStart w:id="14" w:name="_Ref45120281"/>
      <w:r w:rsidRPr="00E625B4">
        <w:t>Alterar Termo</w:t>
      </w:r>
      <w:bookmarkEnd w:id="12"/>
      <w:r w:rsidRPr="00E625B4">
        <w:t xml:space="preserve"> de Posse</w:t>
      </w:r>
      <w:bookmarkEnd w:id="13"/>
    </w:p>
    <w:p w:rsidR="0003424B" w:rsidRDefault="0003424B"/>
    <w:p w:rsidR="0003424B" w:rsidRDefault="001116CB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168265" cy="7781290"/>
            <wp:effectExtent l="0" t="0" r="13335" b="10160"/>
            <wp:docPr id="1" name="Imagem 1" descr="ALterar termo de po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Lterar termo de poss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77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4B" w:rsidRDefault="0003424B"/>
    <w:tbl>
      <w:tblPr>
        <w:tblStyle w:val="AxureTableStyle1"/>
        <w:tblW w:w="9570" w:type="dxa"/>
        <w:tblLook w:val="04A0" w:firstRow="1" w:lastRow="0" w:firstColumn="1" w:lastColumn="0" w:noHBand="0" w:noVBand="1"/>
      </w:tblPr>
      <w:tblGrid>
        <w:gridCol w:w="3114"/>
        <w:gridCol w:w="6456"/>
      </w:tblGrid>
      <w:tr w:rsidR="0003424B" w:rsidTr="00034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9570" w:type="dxa"/>
            <w:gridSpan w:val="2"/>
            <w:shd w:val="clear" w:color="auto" w:fill="45229E"/>
          </w:tcPr>
          <w:p w:rsidR="0003424B" w:rsidRDefault="001116CB">
            <w:pPr>
              <w:pStyle w:val="EstiloPrototipo3"/>
              <w:jc w:val="center"/>
              <w:rPr>
                <w:color w:val="FFFFFF" w:themeColor="background1"/>
                <w:sz w:val="18"/>
                <w:szCs w:val="18"/>
                <w:lang w:val="en-US" w:eastAsia="en-US"/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en-US" w:eastAsia="en-US"/>
              </w:rPr>
              <w:lastRenderedPageBreak/>
              <w:t>Campos e Comandos</w:t>
            </w:r>
          </w:p>
        </w:tc>
      </w:tr>
      <w:tr w:rsidR="0003424B" w:rsidTr="0003424B">
        <w:tc>
          <w:tcPr>
            <w:tcW w:w="3114" w:type="dxa"/>
            <w:shd w:val="clear" w:color="auto" w:fill="D9D9D9" w:themeFill="background1" w:themeFillShade="D9"/>
          </w:tcPr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456" w:type="dxa"/>
            <w:shd w:val="clear" w:color="auto" w:fill="D9D9D9" w:themeFill="background1" w:themeFillShade="D9"/>
          </w:tcPr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Alterar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Termo de </w:t>
            </w:r>
            <w:r>
              <w:rPr>
                <w:rFonts w:eastAsia="Arial"/>
                <w:sz w:val="18"/>
                <w:szCs w:val="18"/>
                <w:lang w:eastAsia="pt-BR"/>
              </w:rPr>
              <w:t>P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osse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página. 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Dados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Termo de posse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Exibe o texto </w:t>
            </w:r>
            <w:r>
              <w:rPr>
                <w:rFonts w:eastAsia="Arial"/>
                <w:sz w:val="18"/>
                <w:szCs w:val="18"/>
                <w:lang w:eastAsia="pt-BR"/>
              </w:rPr>
              <w:t>do termo de posse a ser editado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Alfan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umérico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Obrigatório: 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bCs/>
                <w:sz w:val="18"/>
                <w:szCs w:val="18"/>
                <w:lang w:eastAsia="pt-BR"/>
              </w:rPr>
            </w:pPr>
            <w:r>
              <w:rPr>
                <w:rFonts w:eastAsia="Arial"/>
                <w:bCs/>
                <w:sz w:val="18"/>
                <w:szCs w:val="18"/>
                <w:lang w:eastAsia="pt-BR"/>
              </w:rPr>
              <w:t xml:space="preserve">- O texto do Termo de posse será cadastrado na funcionalidade ‘Cadastrar documentos’ no ‘Parametrizar auxiliares’, e esta </w:t>
            </w:r>
            <w:r>
              <w:rPr>
                <w:rFonts w:eastAsia="Arial"/>
                <w:bCs/>
                <w:sz w:val="18"/>
                <w:szCs w:val="18"/>
                <w:lang w:eastAsia="pt-BR"/>
              </w:rPr>
              <w:t>funcionalidade deverá obter o texto através do código do documento, onde posteriormente será exibido na funcionalidade ‘Alterar termo de posse’.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Cs/>
                <w:sz w:val="18"/>
                <w:szCs w:val="18"/>
                <w:lang w:eastAsia="pt-BR"/>
              </w:rPr>
              <w:t>-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Os campos exibidos dentro de chaves </w:t>
            </w:r>
            <w:r>
              <w:rPr>
                <w:rFonts w:eastAsia="Arial"/>
                <w:b/>
                <w:bCs/>
                <w:sz w:val="18"/>
                <w:szCs w:val="18"/>
                <w:lang w:eastAsia="pt-BR"/>
              </w:rPr>
              <w:t>[ ]</w:t>
            </w:r>
            <w:r>
              <w:rPr>
                <w:rFonts w:eastAsia="Arial"/>
                <w:sz w:val="18"/>
                <w:szCs w:val="18"/>
                <w:lang w:eastAsia="pt-BR"/>
              </w:rPr>
              <w:t>, serão preenchidos conforme a inserção do usuário, são eles: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 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[</w:t>
            </w:r>
            <w:r>
              <w:rPr>
                <w:rFonts w:eastAsia="Arial"/>
                <w:b/>
                <w:bCs/>
                <w:sz w:val="18"/>
                <w:szCs w:val="18"/>
                <w:lang w:eastAsia="pt-BR"/>
              </w:rPr>
              <w:t>de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¹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]</w:t>
            </w:r>
            <w:r>
              <w:rPr>
                <w:rFonts w:eastAsia="Arial"/>
                <w:sz w:val="18"/>
                <w:szCs w:val="18"/>
                <w:lang w:eastAsia="pt-BR"/>
              </w:rPr>
              <w:t>,</w:t>
            </w:r>
            <w:r>
              <w:rPr>
                <w:rFonts w:eastAsia="Arial"/>
                <w:b/>
                <w:bCs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[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Cidade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²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]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[UF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³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]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[n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]</w:t>
            </w:r>
            <w:r>
              <w:rPr>
                <w:rFonts w:eastAsia="Arial"/>
                <w:sz w:val="18"/>
                <w:szCs w:val="18"/>
                <w:lang w:eastAsia="pt-BR"/>
              </w:rPr>
              <w:t>,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 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[dia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⁵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]</w:t>
            </w:r>
            <w:r>
              <w:rPr>
                <w:rFonts w:eastAsia="Arial"/>
                <w:sz w:val="18"/>
                <w:szCs w:val="18"/>
                <w:lang w:eastAsia="pt-BR"/>
              </w:rPr>
              <w:t>,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 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[mes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⁶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]</w:t>
            </w:r>
            <w:r>
              <w:rPr>
                <w:rFonts w:eastAsia="Arial"/>
                <w:sz w:val="18"/>
                <w:szCs w:val="18"/>
                <w:lang w:eastAsia="pt-BR"/>
              </w:rPr>
              <w:t>,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 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[aaaa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]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r>
              <w:rPr>
                <w:rFonts w:eastAsia="Arial"/>
                <w:b/>
                <w:bCs/>
                <w:sz w:val="18"/>
                <w:szCs w:val="18"/>
                <w:lang w:eastAsia="pt-BR"/>
              </w:rPr>
              <w:t>[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Cidade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²</w:t>
            </w:r>
            <w:r>
              <w:rPr>
                <w:rFonts w:eastAsia="Arial"/>
                <w:b/>
                <w:bCs/>
                <w:sz w:val="18"/>
                <w:szCs w:val="18"/>
                <w:lang w:eastAsia="pt-BR"/>
              </w:rPr>
              <w:t>]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-</w:t>
            </w:r>
            <w:r>
              <w:rPr>
                <w:rFonts w:eastAsia="Arial"/>
                <w:b/>
                <w:bCs/>
                <w:sz w:val="18"/>
                <w:szCs w:val="18"/>
                <w:lang w:eastAsia="pt-BR"/>
              </w:rPr>
              <w:t>[</w:t>
            </w:r>
            <w:r>
              <w:rPr>
                <w:rFonts w:eastAsia="Arial"/>
                <w:b/>
                <w:bCs/>
                <w:sz w:val="18"/>
                <w:szCs w:val="18"/>
                <w:lang w:eastAsia="pt-BR"/>
              </w:rPr>
              <w:t>UF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³</w:t>
            </w:r>
            <w:r>
              <w:rPr>
                <w:rFonts w:eastAsia="Arial"/>
                <w:b/>
                <w:bCs/>
                <w:sz w:val="18"/>
                <w:szCs w:val="18"/>
                <w:lang w:eastAsia="pt-BR"/>
              </w:rPr>
              <w:t>]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r>
              <w:rPr>
                <w:rFonts w:eastAsia="Arial"/>
                <w:sz w:val="18"/>
                <w:szCs w:val="18"/>
                <w:lang w:eastAsia="pt-BR"/>
              </w:rPr>
              <w:t>dados da emissão do Termo de posse, os campos,</w:t>
            </w:r>
            <w:r>
              <w:rPr>
                <w:rFonts w:eastAsia="Arial"/>
                <w:b/>
                <w:bCs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 xml:space="preserve">[Nome do </w:t>
            </w:r>
            <w:r>
              <w:rPr>
                <w:rFonts w:eastAsia="Arial"/>
                <w:b/>
                <w:bCs/>
                <w:sz w:val="18"/>
                <w:szCs w:val="18"/>
                <w:lang w:eastAsia="pt-BR"/>
              </w:rPr>
              <w:t>presidente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⁸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]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, 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[</w:t>
            </w:r>
            <w:r>
              <w:rPr>
                <w:rFonts w:eastAsia="Arial"/>
                <w:b/>
                <w:bCs/>
                <w:sz w:val="18"/>
                <w:szCs w:val="18"/>
                <w:lang w:eastAsia="pt-BR"/>
              </w:rPr>
              <w:t>CAU/U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F</w:t>
            </w:r>
            <w:r>
              <w:rPr>
                <w:rFonts w:eastAsia="Arial"/>
                <w:b/>
                <w:bCs/>
                <w:sz w:val="18"/>
                <w:szCs w:val="18"/>
                <w:lang w:eastAsia="pt-BR"/>
              </w:rPr>
              <w:t xml:space="preserve"> ou BR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⁹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]</w:t>
            </w:r>
            <w:r>
              <w:rPr>
                <w:rFonts w:eastAsia="Arial"/>
                <w:sz w:val="18"/>
                <w:szCs w:val="18"/>
                <w:lang w:eastAsia="pt-BR"/>
              </w:rPr>
              <w:t>, são dados do presidente.</w:t>
            </w:r>
            <w:r>
              <w:rPr>
                <w:rFonts w:eastAsia="Arial"/>
                <w:sz w:val="18"/>
                <w:szCs w:val="18"/>
                <w:lang w:eastAsia="pt-BR"/>
              </w:rPr>
              <w:br/>
            </w:r>
          </w:p>
          <w:p w:rsidR="0003424B" w:rsidRDefault="001116CB">
            <w:pPr>
              <w:pStyle w:val="AxureTableNormalText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bCs/>
                <w:sz w:val="18"/>
                <w:szCs w:val="18"/>
                <w:lang w:eastAsia="pt-BR"/>
              </w:rPr>
              <w:t>de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¹ </w:t>
            </w:r>
            <w:r>
              <w:rPr>
                <w:rFonts w:eastAsia="Arial"/>
                <w:sz w:val="18"/>
                <w:szCs w:val="18"/>
                <w:lang w:eastAsia="pt-BR"/>
              </w:rPr>
              <w:t>= Recebe o dado ins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rido no campo ‘Preposição Cidade’ da grid </w:t>
            </w:r>
          </w:p>
          <w:p w:rsidR="0003424B" w:rsidRDefault="001116CB">
            <w:pPr>
              <w:pStyle w:val="AxureTableNormalText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Cidade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²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= Recebe 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eastAsia="Arial"/>
                <w:sz w:val="18"/>
                <w:szCs w:val="18"/>
                <w:lang w:eastAsia="pt-BR"/>
              </w:rPr>
              <w:t>ado ins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>
              <w:rPr>
                <w:rFonts w:eastAsia="Arial"/>
                <w:sz w:val="18"/>
                <w:szCs w:val="18"/>
                <w:lang w:eastAsia="pt-BR"/>
              </w:rPr>
              <w:t>rido no campo ‘Cidade’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bCs/>
                <w:sz w:val="18"/>
                <w:szCs w:val="18"/>
                <w:lang w:eastAsia="pt-BR"/>
              </w:rPr>
              <w:t>UF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³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= Recebe 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eastAsia="Arial"/>
                <w:sz w:val="18"/>
                <w:szCs w:val="18"/>
                <w:lang w:eastAsia="pt-BR"/>
              </w:rPr>
              <w:t>ado ins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>
              <w:rPr>
                <w:rFonts w:eastAsia="Arial"/>
                <w:sz w:val="18"/>
                <w:szCs w:val="18"/>
                <w:lang w:eastAsia="pt-BR"/>
              </w:rPr>
              <w:t>rido no campo ‘UF’</w:t>
            </w:r>
          </w:p>
          <w:p w:rsidR="0003424B" w:rsidRDefault="001116CB">
            <w:pPr>
              <w:pStyle w:val="AxureTableNormalText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n</w:t>
            </w:r>
            <w:r>
              <w:rPr>
                <w:rFonts w:eastAsia="Arial"/>
                <w:b/>
                <w:bCs/>
                <w:sz w:val="18"/>
                <w:szCs w:val="18"/>
                <w:lang w:eastAsia="pt-BR"/>
              </w:rPr>
              <w:t>º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= Recebe 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eastAsia="Arial"/>
                <w:sz w:val="18"/>
                <w:szCs w:val="18"/>
                <w:lang w:eastAsia="pt-BR"/>
              </w:rPr>
              <w:t>ado ins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>
              <w:rPr>
                <w:rFonts w:eastAsia="Arial"/>
                <w:sz w:val="18"/>
                <w:szCs w:val="18"/>
                <w:lang w:eastAsia="pt-BR"/>
              </w:rPr>
              <w:t>rido no campo ‘Número da Resolução’</w:t>
            </w:r>
          </w:p>
          <w:p w:rsidR="0003424B" w:rsidRDefault="001116CB">
            <w:pPr>
              <w:pStyle w:val="AxureTableNormalText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dia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⁵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= Recebe 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eastAsia="Arial"/>
                <w:sz w:val="18"/>
                <w:szCs w:val="18"/>
                <w:lang w:eastAsia="pt-BR"/>
              </w:rPr>
              <w:t>ado ins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>
              <w:rPr>
                <w:rFonts w:eastAsia="Arial"/>
                <w:sz w:val="18"/>
                <w:szCs w:val="18"/>
                <w:lang w:eastAsia="pt-BR"/>
              </w:rPr>
              <w:t>rido no campo ‘Dia da Resolução’</w:t>
            </w:r>
          </w:p>
          <w:p w:rsidR="0003424B" w:rsidRDefault="001116CB">
            <w:pPr>
              <w:pStyle w:val="AxureTableNormalText"/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mes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⁶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= Recebe 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eastAsia="Arial"/>
                <w:sz w:val="18"/>
                <w:szCs w:val="18"/>
                <w:lang w:eastAsia="pt-BR"/>
              </w:rPr>
              <w:t>ado ins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rido no campo ‘Mês da </w:t>
            </w:r>
            <w:r>
              <w:rPr>
                <w:rFonts w:eastAsia="Arial"/>
                <w:sz w:val="18"/>
                <w:szCs w:val="18"/>
                <w:lang w:eastAsia="pt-BR"/>
              </w:rPr>
              <w:t>Resolução’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aaaa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= Recebe 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eastAsia="Arial"/>
                <w:sz w:val="18"/>
                <w:szCs w:val="18"/>
                <w:lang w:eastAsia="pt-BR"/>
              </w:rPr>
              <w:t>ado ins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>
              <w:rPr>
                <w:rFonts w:eastAsia="Arial"/>
                <w:sz w:val="18"/>
                <w:szCs w:val="18"/>
                <w:lang w:eastAsia="pt-BR"/>
              </w:rPr>
              <w:t>rido no campo ‘Ano da Resolução’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 xml:space="preserve">Nome do </w:t>
            </w:r>
            <w:r>
              <w:rPr>
                <w:rFonts w:eastAsia="Arial"/>
                <w:b/>
                <w:bCs/>
                <w:sz w:val="18"/>
                <w:szCs w:val="18"/>
                <w:lang w:eastAsia="pt-BR"/>
              </w:rPr>
              <w:t>presidente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⁸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= Recebe 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eastAsia="Arial"/>
                <w:sz w:val="18"/>
                <w:szCs w:val="18"/>
                <w:lang w:eastAsia="pt-BR"/>
              </w:rPr>
              <w:t>ado ins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>
              <w:rPr>
                <w:rFonts w:eastAsia="Arial"/>
                <w:sz w:val="18"/>
                <w:szCs w:val="18"/>
                <w:lang w:eastAsia="pt-BR"/>
              </w:rPr>
              <w:t>rido no campo ‘Nome do presidente’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bCs/>
                <w:sz w:val="18"/>
                <w:szCs w:val="18"/>
                <w:lang w:eastAsia="pt-BR"/>
              </w:rPr>
              <w:t>CAU/U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F</w:t>
            </w:r>
            <w:r>
              <w:rPr>
                <w:rFonts w:eastAsia="Arial"/>
                <w:b/>
                <w:bCs/>
                <w:sz w:val="18"/>
                <w:szCs w:val="18"/>
                <w:lang w:eastAsia="pt-BR"/>
              </w:rPr>
              <w:t xml:space="preserve"> ou BR</w:t>
            </w:r>
            <w:r>
              <w:rPr>
                <w:rFonts w:eastAsia="Arial"/>
                <w:b/>
                <w:bCs/>
                <w:color w:val="FF0000"/>
                <w:sz w:val="18"/>
                <w:szCs w:val="18"/>
                <w:lang w:eastAsia="pt-BR"/>
              </w:rPr>
              <w:t>⁹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= Recebe 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eastAsia="Arial"/>
                <w:sz w:val="18"/>
                <w:szCs w:val="18"/>
                <w:lang w:eastAsia="pt-BR"/>
              </w:rPr>
              <w:t>ado ins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e</w:t>
            </w:r>
            <w:r>
              <w:rPr>
                <w:rFonts w:eastAsia="Arial"/>
                <w:sz w:val="18"/>
                <w:szCs w:val="18"/>
                <w:lang w:eastAsia="pt-BR"/>
              </w:rPr>
              <w:t>rido no campo ‘UF’</w:t>
            </w:r>
          </w:p>
          <w:p w:rsidR="0003424B" w:rsidRDefault="0003424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>Assim que o usuário for alterando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e preenchendo as informações necessárias em seus devidos campos, o sistema deverá atualizar automaticamente as informações no Termo.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Data </w:t>
            </w:r>
            <w:r>
              <w:rPr>
                <w:rFonts w:eastAsia="Arial"/>
                <w:sz w:val="18"/>
                <w:szCs w:val="18"/>
                <w:lang w:eastAsia="pt-BR"/>
              </w:rPr>
              <w:t>da emissão do Termo de posse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03424B" w:rsidRDefault="001116CB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lastRenderedPageBreak/>
              <w:t>D</w:t>
            </w:r>
            <w:r>
              <w:rPr>
                <w:rFonts w:eastAsia="Arial"/>
                <w:sz w:val="18"/>
                <w:szCs w:val="18"/>
                <w:lang w:eastAsia="pt-BR"/>
              </w:rPr>
              <w:t>i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usuário altere o dia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>Listar opções: Dias do mês.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03424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Ao ser preenchido, o sistema deverá exibir a informação no campo ‘Dia’ no </w:t>
            </w:r>
            <w:r>
              <w:rPr>
                <w:rFonts w:eastAsia="Arial"/>
                <w:sz w:val="18"/>
                <w:szCs w:val="18"/>
                <w:lang w:eastAsia="pt-BR"/>
              </w:rPr>
              <w:t>Termo de posse.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usuário altere o mês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>Listar opções: Meses do ano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O sistema deverá retornar por default o dia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corrente.</w:t>
            </w:r>
          </w:p>
          <w:p w:rsidR="0003424B" w:rsidRDefault="001116CB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Ao ser preenchido, o sistema deverá exibir a informação no campo ‘Mês’ no Termo de posse.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Ano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usuário altere o ano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 Interface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>Listar opções: Desde o ano 2021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O sistema deverá retornar por default o dia corrente.</w:t>
            </w:r>
          </w:p>
          <w:p w:rsidR="0003424B" w:rsidRDefault="001116CB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Ao ser preenchido, o sistema deverá exibir a informação no campo ‘Ano’ no Termo de posse.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Preposição cidade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usuário altere a </w:t>
            </w:r>
            <w:r>
              <w:rPr>
                <w:rFonts w:eastAsia="Arial"/>
                <w:sz w:val="18"/>
                <w:szCs w:val="18"/>
                <w:lang w:eastAsia="pt-BR"/>
              </w:rPr>
              <w:t>preposição utilizada para a referente cidade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>Listar opções: De, da e do.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Ao ser preenchido, o sistema deverá exibir a informação no campo ‘Preposição cidade’ no Ter</w:t>
            </w:r>
            <w:r>
              <w:rPr>
                <w:rFonts w:eastAsia="Arial"/>
                <w:sz w:val="18"/>
                <w:szCs w:val="18"/>
                <w:lang w:eastAsia="pt-BR"/>
              </w:rPr>
              <w:t>mo de posse.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>Cidade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>usuário altere a cidade da emissão do Termo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Texto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Ao ser preenchido, o sistema deverá exibir a informação no campo ‘Cidade’ no </w:t>
            </w:r>
            <w:r>
              <w:rPr>
                <w:rFonts w:eastAsia="Arial"/>
                <w:sz w:val="18"/>
                <w:szCs w:val="18"/>
                <w:lang w:eastAsia="pt-BR"/>
              </w:rPr>
              <w:t>Termo de posse.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UF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>usuário altere a UF da cidade inserida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Combo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2 caracteres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Ao ser preenchido, o sistema deverá exibir a informação no campo ‘UF’ no </w:t>
            </w:r>
            <w:r>
              <w:rPr>
                <w:rFonts w:eastAsia="Arial"/>
                <w:sz w:val="18"/>
                <w:szCs w:val="18"/>
                <w:lang w:eastAsia="pt-BR"/>
              </w:rPr>
              <w:t>Termo de posse.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i</w:t>
            </w:r>
            <w:proofErr w:type="spellEnd"/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usuário altere o dia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>Listar opções: Dias do mês.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Ao ser preenchido, o sistema deverá exibir a informação no campo ‘Dia’ no Term</w:t>
            </w:r>
            <w:r>
              <w:rPr>
                <w:rFonts w:eastAsia="Arial"/>
                <w:sz w:val="18"/>
                <w:szCs w:val="18"/>
                <w:lang w:eastAsia="pt-BR"/>
              </w:rPr>
              <w:t>o de posse.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usuário altere o mês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>Listar opções: Meses do ano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Ao ser preenchido, o sistema deverá exibir a </w:t>
            </w:r>
            <w:r>
              <w:rPr>
                <w:rFonts w:eastAsia="Arial"/>
                <w:sz w:val="18"/>
                <w:szCs w:val="18"/>
                <w:lang w:eastAsia="pt-BR"/>
              </w:rPr>
              <w:t>informação no campo ‘Mês’ no Termo de posse.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>Ano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usuário altere o ano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>Listar opções: Desde o ano 2021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Ao ser </w:t>
            </w:r>
            <w:r>
              <w:rPr>
                <w:rFonts w:eastAsia="Arial"/>
                <w:sz w:val="18"/>
                <w:szCs w:val="18"/>
                <w:lang w:eastAsia="pt-BR"/>
              </w:rPr>
              <w:t>preenchido, o sistema deverá exibir a informação no campo ‘Ano’ no Termo de posse.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eastAsia="Arial"/>
                <w:sz w:val="18"/>
                <w:szCs w:val="18"/>
                <w:lang w:eastAsia="pt-BR"/>
              </w:rPr>
              <w:t>dos da resolução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Número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usuário altere o número da resolução pertinente ao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Numérico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Ao ser preenchido, o sistema deverá exibir a informação no campo ‘Nº’ no Termo de posse.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eastAsia="Arial"/>
                <w:sz w:val="18"/>
                <w:szCs w:val="18"/>
                <w:lang w:eastAsia="pt-BR"/>
              </w:rPr>
              <w:t>i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usuário altere o dia da resolução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e </w:t>
            </w:r>
            <w:r>
              <w:rPr>
                <w:rFonts w:eastAsia="Arial"/>
                <w:sz w:val="18"/>
                <w:szCs w:val="18"/>
                <w:lang w:eastAsia="pt-BR"/>
              </w:rPr>
              <w:t>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>Listar opções: Dias do mês.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Ao ser preenchido, o sistema deverá exibir a informação no campo ‘Dia’ no Termo de posse.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>usuári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o altere o mês da resolução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>Listar opções: Meses do ano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Ao ser preenchido, o sistema deverá exibir a informação no campo ‘Mês’ no Termo de posse.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>Ano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usuário altere o ano da resolução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eastAsia="Arial"/>
                <w:sz w:val="18"/>
                <w:szCs w:val="18"/>
                <w:lang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Combo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>Listar opções: Desde o ano 2021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Ao ser preenchido, o sistema deverá exibir a informa</w:t>
            </w:r>
            <w:r>
              <w:rPr>
                <w:rFonts w:eastAsia="Arial"/>
                <w:sz w:val="18"/>
                <w:szCs w:val="18"/>
                <w:lang w:eastAsia="pt-BR"/>
              </w:rPr>
              <w:t>ção no campo ‘Ano’ no Termo de posse.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eastAsia="Arial"/>
                <w:sz w:val="18"/>
                <w:szCs w:val="18"/>
                <w:lang w:eastAsia="pt-BR"/>
              </w:rPr>
              <w:t>dos do Conselheiro Eleito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CPF do Arquiteto e Urbanista/Conselheiro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>Campo que exibe o CPF do Arquiteto e Urbanista/Conselheiro eleito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Numérico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000.000.000-00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14 caracteres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Este campo será preenchido com a informação trazida do banco de dados e deverá estar desabilitado.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Nome do Arquiteto e Urbanista/Conselheiro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>Exibe o nome do Arquiteto e Urbanista/Conselheiro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Texto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Este campo será preenchido com a informação trazida do banco de dados e deverá estar desabilitado.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O sistema dever</w:t>
            </w:r>
            <w:r>
              <w:rPr>
                <w:rFonts w:eastAsia="Arial"/>
                <w:sz w:val="18"/>
                <w:szCs w:val="18"/>
                <w:lang w:eastAsia="pt-BR"/>
              </w:rPr>
              <w:t>á exibir a informação no campo ‘Nome do Arquiteto e Urbanista’ no Termo de posse.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UF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>UF do conselheiro eleito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Texto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2 caracteres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Este campo será preenchido </w:t>
            </w:r>
            <w:r>
              <w:rPr>
                <w:rFonts w:eastAsia="Arial"/>
                <w:sz w:val="18"/>
                <w:szCs w:val="18"/>
                <w:lang w:eastAsia="pt-BR"/>
              </w:rPr>
              <w:t>com a informação trazida do banco de dados e deverá estar desabilitado.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O sistema deverá exibir a informação no campo ‘UF’ no Termo de posse.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>Tipo de conselheiro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>o tipo de conselheiro eleito.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Combo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eastAsia="pt-BR"/>
              </w:rPr>
              <w:t>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Este campo será preenchido com a informação trazida do banco de dados e deverá estar desabilitado.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O sistema deverá exibir a informação no campo ‘Tipo Conselheiro’ no Termo de posse.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eastAsia="Arial"/>
                <w:sz w:val="18"/>
                <w:szCs w:val="18"/>
                <w:lang w:eastAsia="pt-BR"/>
              </w:rPr>
              <w:t>dos da assinatura do pr</w:t>
            </w:r>
            <w:r>
              <w:rPr>
                <w:rFonts w:eastAsia="Arial"/>
                <w:sz w:val="18"/>
                <w:szCs w:val="18"/>
                <w:lang w:eastAsia="pt-BR"/>
              </w:rPr>
              <w:t>esidente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eastAsia="Arial"/>
                <w:sz w:val="18"/>
                <w:szCs w:val="18"/>
                <w:lang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eastAsia="Arial"/>
                <w:sz w:val="18"/>
                <w:szCs w:val="18"/>
                <w:lang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CPF do Presidente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eastAsia="Arial"/>
                <w:sz w:val="18"/>
                <w:szCs w:val="18"/>
                <w:lang w:eastAsia="pt-BR"/>
              </w:rPr>
              <w:t>que o usuário altere o CPF do presidente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Numérico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000.000.000-00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14 caracteres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Quando o Termo de posse for assinado pelo presidente de um CAU estadual, CAU/MG, por exemplo, este campo deverá ser preenchido automaticamente, trazendo do banco o CPF do Conselheiro Federal eleito da respectiva UF. Quando o Termo de posse for assinado </w:t>
            </w:r>
            <w:r>
              <w:rPr>
                <w:rFonts w:eastAsia="Arial"/>
                <w:sz w:val="18"/>
                <w:szCs w:val="18"/>
                <w:lang w:eastAsia="pt-BR"/>
              </w:rPr>
              <w:t>pelo presidente do CAU/BR, este campo será habilitado e o usuário poderá realizar a busca pelo CPF do presidente.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Após </w:t>
            </w:r>
            <w:proofErr w:type="gramStart"/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proofErr w:type="gramEnd"/>
            <w:r>
              <w:rPr>
                <w:rFonts w:eastAsia="Arial"/>
                <w:sz w:val="18"/>
                <w:szCs w:val="18"/>
                <w:lang w:eastAsia="pt-BR"/>
              </w:rPr>
              <w:t xml:space="preserve"> inserção do CPF do Presidente, o sistema deverá realizar uma busca no banco e retornar os dados do presidente nos campos ‘Nome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</w:t>
            </w:r>
            <w:r>
              <w:rPr>
                <w:rFonts w:eastAsia="Arial"/>
                <w:sz w:val="18"/>
                <w:szCs w:val="18"/>
                <w:lang w:eastAsia="pt-BR"/>
              </w:rPr>
              <w:t>sidente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’ e ‘UF’</w:t>
            </w:r>
            <w:r w:rsidR="00E625B4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Nome do Presidente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>Exibe o nome do presidente do CAU/UF ou CAU/BR.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Texto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Quando o Termo de posse for assinado pelo presidente de um CAU estadual, CAU/MG, por exemplo, este campo deverá ser preenchido automaticamente, trazendo do banco o nome do Conselheiro Federal eleito da respectiva UF.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Quando o Termo de posse for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assinado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pelo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do CAU/BR,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este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campo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será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preenchido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r w:rsidRPr="00E625B4">
              <w:rPr>
                <w:rFonts w:eastAsia="Arial"/>
                <w:sz w:val="18"/>
                <w:szCs w:val="18"/>
                <w:lang w:eastAsia="pt-BR"/>
              </w:rPr>
              <w:t xml:space="preserve">e </w:t>
            </w:r>
            <w:proofErr w:type="spellStart"/>
            <w:r w:rsidRPr="00E625B4">
              <w:rPr>
                <w:rFonts w:eastAsia="Arial"/>
                <w:sz w:val="18"/>
                <w:szCs w:val="18"/>
                <w:lang w:eastAsia="pt-BR"/>
              </w:rPr>
              <w:t>desabilitado</w:t>
            </w:r>
            <w:proofErr w:type="spellEnd"/>
            <w:r w:rsidRPr="00E625B4"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625B4">
              <w:rPr>
                <w:rFonts w:eastAsia="Arial"/>
                <w:sz w:val="18"/>
                <w:szCs w:val="18"/>
                <w:lang w:eastAsia="pt-BR"/>
              </w:rPr>
              <w:t>automaticamente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após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 xml:space="preserve"> a busca pelo CPF informado no campo ‘CPF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’</w:t>
            </w:r>
            <w:r w:rsidR="00E625B4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lastRenderedPageBreak/>
              <w:t>UF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>Exibe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eastAsia="Arial"/>
                <w:sz w:val="18"/>
                <w:szCs w:val="18"/>
                <w:lang w:eastAsia="pt-BR"/>
              </w:rPr>
              <w:t>UF do presidente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Texto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2 caracteres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Sim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 xml:space="preserve">- Quando o Termo de posse for assinado pelo presidente de um CAU estadual, CAU/MG, por exemplo, este campo deverá ser preenchido automaticamente, trazendo do banco o nome do Conselheiro Federal eleito da respectiva UF. Quando o Termo de posse for assinado 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pelo presidente do CAU/BR, este campo será preenchido </w:t>
            </w:r>
            <w:r w:rsidRPr="00E625B4">
              <w:rPr>
                <w:rFonts w:eastAsia="Arial"/>
                <w:sz w:val="18"/>
                <w:szCs w:val="18"/>
                <w:lang w:eastAsia="pt-BR"/>
              </w:rPr>
              <w:t>e desabilitado automaticamente</w:t>
            </w:r>
            <w:r>
              <w:rPr>
                <w:rFonts w:eastAsia="Arial"/>
                <w:sz w:val="18"/>
                <w:szCs w:val="18"/>
                <w:lang w:eastAsia="pt-BR"/>
              </w:rPr>
              <w:t xml:space="preserve"> após a busca pelo CPF informado no campo ‘CPF do </w:t>
            </w:r>
            <w:proofErr w:type="spellStart"/>
            <w:r>
              <w:rPr>
                <w:rFonts w:eastAsia="Arial"/>
                <w:sz w:val="18"/>
                <w:szCs w:val="18"/>
                <w:lang w:eastAsia="pt-BR"/>
              </w:rPr>
              <w:t>Presidente</w:t>
            </w:r>
            <w:proofErr w:type="spellEnd"/>
            <w:r>
              <w:rPr>
                <w:rFonts w:eastAsia="Arial"/>
                <w:sz w:val="18"/>
                <w:szCs w:val="18"/>
                <w:lang w:eastAsia="pt-BR"/>
              </w:rPr>
              <w:t>’</w:t>
            </w:r>
            <w:r w:rsidR="00E625B4">
              <w:rPr>
                <w:rFonts w:eastAsia="Arial"/>
                <w:sz w:val="18"/>
                <w:szCs w:val="18"/>
                <w:lang w:eastAsia="pt-BR"/>
              </w:rPr>
              <w:t>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Anexar Assinatura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eastAsia="Arial"/>
                <w:sz w:val="18"/>
                <w:szCs w:val="18"/>
                <w:lang w:eastAsia="pt-BR"/>
              </w:rPr>
              <w:t>Per</w:t>
            </w:r>
            <w:r>
              <w:rPr>
                <w:rFonts w:eastAsia="Arial"/>
                <w:sz w:val="18"/>
                <w:szCs w:val="18"/>
                <w:lang w:eastAsia="pt-BR"/>
              </w:rPr>
              <w:t>mite que o usuário altere a assinatura do presidente.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Não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eastAsia="pt-BR"/>
              </w:rPr>
              <w:t>O sistema deverá permitir a busca da imagem no disco do usuário e sua inserção.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O sistema deverá exibir no Term</w:t>
            </w:r>
            <w:r>
              <w:rPr>
                <w:rFonts w:eastAsia="Arial"/>
                <w:sz w:val="18"/>
                <w:szCs w:val="18"/>
                <w:lang w:eastAsia="pt-BR"/>
              </w:rPr>
              <w:t>o, acima do nome do Presidente a imagem selecionada pelo usuário.</w:t>
            </w:r>
          </w:p>
          <w:p w:rsidR="0003424B" w:rsidRDefault="0003424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Regras de </w:t>
            </w:r>
            <w:r>
              <w:rPr>
                <w:rFonts w:eastAsia="Arial"/>
                <w:b/>
                <w:sz w:val="18"/>
                <w:szCs w:val="18"/>
                <w:lang w:eastAsia="pt-BR"/>
              </w:rPr>
              <w:t>Apresentação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- O sistema deve exibir abaixo do botão, a mensagem fixa: ‘Formatos permitidos: JPEG, JPG, PNG. Tamanho máximo permitido: 20MB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.’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eastAsia="pt-BR"/>
              </w:rPr>
              <w:t>Confirm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ar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ão: Comando que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salva os dados incluídos na interface.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Não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spacing w:before="60" w:after="60"/>
              <w:rPr>
                <w:rFonts w:eastAsia="Arial" w:cs="Arial"/>
                <w:sz w:val="18"/>
                <w:szCs w:val="18"/>
                <w:lang w:val="en-US"/>
              </w:rPr>
            </w:pPr>
            <w:r>
              <w:rPr>
                <w:rFonts w:eastAsia="Arial"/>
                <w:sz w:val="18"/>
                <w:szCs w:val="18"/>
              </w:rPr>
              <w:t>-</w:t>
            </w:r>
            <w:r>
              <w:rPr>
                <w:rFonts w:eastAsia="Arial" w:cs="Arial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sz w:val="18"/>
                <w:szCs w:val="18"/>
              </w:rPr>
              <w:t>Quando acionado, o sistema deverá armazenar em banco as alterações.</w:t>
            </w:r>
          </w:p>
        </w:tc>
      </w:tr>
      <w:tr w:rsidR="0003424B" w:rsidTr="0003424B">
        <w:tc>
          <w:tcPr>
            <w:tcW w:w="3114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Cancelar</w:t>
            </w:r>
          </w:p>
        </w:tc>
        <w:tc>
          <w:tcPr>
            <w:tcW w:w="6456" w:type="dxa"/>
          </w:tcPr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ão: Comando que </w:t>
            </w:r>
            <w:r>
              <w:rPr>
                <w:rFonts w:eastAsia="Arial"/>
                <w:sz w:val="18"/>
                <w:szCs w:val="18"/>
                <w:lang w:eastAsia="pt-BR"/>
              </w:rPr>
              <w:t>cancela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os dados incluídos na interface.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eastAsia="pt-BR"/>
              </w:rPr>
              <w:t>Botão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/>
                <w:sz w:val="18"/>
                <w:szCs w:val="18"/>
                <w:lang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eastAsia="Arial"/>
                <w:sz w:val="18"/>
                <w:szCs w:val="18"/>
                <w:lang w:eastAsia="pt-BR"/>
              </w:rPr>
              <w:t>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eastAsia="Arial"/>
                <w:sz w:val="18"/>
                <w:szCs w:val="18"/>
                <w:lang w:eastAsia="pt-BR"/>
              </w:rPr>
              <w:t>N/A</w:t>
            </w:r>
          </w:p>
          <w:p w:rsidR="0003424B" w:rsidRDefault="001116CB">
            <w:pPr>
              <w:pStyle w:val="AxureTableNormalText"/>
              <w:rPr>
                <w:rFonts w:eastAsia="Arial"/>
                <w:sz w:val="18"/>
                <w:szCs w:val="18"/>
                <w:lang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eastAsia="Arial"/>
                <w:sz w:val="18"/>
                <w:szCs w:val="18"/>
                <w:lang w:eastAsia="pt-BR"/>
              </w:rPr>
              <w:t>Não</w:t>
            </w:r>
          </w:p>
          <w:p w:rsidR="0003424B" w:rsidRDefault="0003424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 w:rsidR="0003424B" w:rsidRDefault="001116C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:rsidR="0003424B" w:rsidRDefault="001116CB">
            <w:pPr>
              <w:spacing w:before="60" w:after="60"/>
              <w:rPr>
                <w:rFonts w:eastAsia="Arial" w:cs="Arial"/>
                <w:sz w:val="18"/>
                <w:szCs w:val="18"/>
                <w:lang w:val="en-US"/>
              </w:rPr>
            </w:pPr>
            <w:r>
              <w:rPr>
                <w:rFonts w:eastAsia="Arial"/>
                <w:sz w:val="18"/>
                <w:szCs w:val="18"/>
              </w:rPr>
              <w:t>-</w:t>
            </w:r>
            <w:r>
              <w:rPr>
                <w:rFonts w:eastAsia="Arial" w:cs="Arial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sz w:val="18"/>
                <w:szCs w:val="18"/>
              </w:rPr>
              <w:t>Ao ser acionado, o sistema deverá desconsiderar as ações realizadas pelo usuário na interface.</w:t>
            </w:r>
          </w:p>
        </w:tc>
      </w:tr>
    </w:tbl>
    <w:p w:rsidR="0003424B" w:rsidRDefault="0003424B">
      <w:pPr>
        <w:spacing w:before="0" w:after="0"/>
        <w:jc w:val="left"/>
      </w:pPr>
    </w:p>
    <w:p w:rsidR="0003424B" w:rsidRDefault="001116CB">
      <w:pPr>
        <w:pStyle w:val="Ttulo2"/>
        <w:numPr>
          <w:ilvl w:val="0"/>
          <w:numId w:val="0"/>
        </w:numPr>
        <w:spacing w:before="240"/>
      </w:pPr>
      <w:bookmarkStart w:id="15" w:name="_Toc48566012"/>
      <w:bookmarkStart w:id="16" w:name="_Toc139295083"/>
      <w:bookmarkEnd w:id="14"/>
      <w:r>
        <w:lastRenderedPageBreak/>
        <w:t>CRITÉRIOS DE ACEITE</w:t>
      </w:r>
      <w:bookmarkEnd w:id="15"/>
      <w:bookmarkEnd w:id="16"/>
    </w:p>
    <w:p w:rsidR="0003424B" w:rsidRDefault="001116CB">
      <w:pPr>
        <w:pStyle w:val="Ttulo2"/>
        <w:numPr>
          <w:ilvl w:val="0"/>
          <w:numId w:val="3"/>
        </w:numPr>
        <w:spacing w:before="240"/>
        <w:rPr>
          <w:rFonts w:ascii="Arial" w:hAnsi="Arial"/>
          <w:b w:val="0"/>
          <w:sz w:val="20"/>
          <w:szCs w:val="20"/>
        </w:rPr>
      </w:pPr>
      <w:bookmarkStart w:id="17" w:name="_Toc139295084"/>
      <w:r>
        <w:rPr>
          <w:rFonts w:ascii="Arial" w:hAnsi="Arial"/>
          <w:sz w:val="20"/>
          <w:szCs w:val="20"/>
        </w:rPr>
        <w:t>Premissa</w:t>
      </w:r>
      <w:r>
        <w:rPr>
          <w:rFonts w:ascii="Arial" w:hAnsi="Arial"/>
          <w:b w:val="0"/>
          <w:sz w:val="20"/>
          <w:szCs w:val="20"/>
        </w:rPr>
        <w:t>:</w:t>
      </w:r>
      <w:bookmarkEnd w:id="17"/>
    </w:p>
    <w:p w:rsidR="0003424B" w:rsidRDefault="001116C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4"/>
          <w:szCs w:val="24"/>
        </w:rPr>
      </w:pPr>
      <w:r>
        <w:t xml:space="preserve">A </w:t>
      </w:r>
      <w:r>
        <w:t>funcionalidade é executada a partir do menu “</w:t>
      </w:r>
      <w:r>
        <w:t>Eleitoral</w:t>
      </w:r>
      <w:r>
        <w:t xml:space="preserve"> →</w:t>
      </w:r>
      <w:r>
        <w:t xml:space="preserve"> Pós-Eleitoral </w:t>
      </w:r>
      <w:r>
        <w:t>→</w:t>
      </w:r>
      <w:r>
        <w:t xml:space="preserve"> Alterar Termo de Posse</w:t>
      </w:r>
      <w:r>
        <w:t>” apresentado no sistema Plataforma.</w:t>
      </w:r>
    </w:p>
    <w:p w:rsidR="0003424B" w:rsidRDefault="001116C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4"/>
          <w:szCs w:val="24"/>
        </w:rPr>
      </w:pPr>
      <w:r>
        <w:t xml:space="preserve">O usuário deve ter </w:t>
      </w:r>
      <w:r>
        <w:t xml:space="preserve">a </w:t>
      </w:r>
      <w:r>
        <w:t>permissã</w:t>
      </w:r>
      <w:r>
        <w:t>o 01603002 - Termo de Posse</w:t>
      </w:r>
      <w:r>
        <w:rPr>
          <w:lang w:val="en-US"/>
        </w:rPr>
        <w:t xml:space="preserve"> para acessar essa funcionalidade</w:t>
      </w:r>
      <w:r>
        <w:t>.</w:t>
      </w:r>
    </w:p>
    <w:p w:rsidR="0003424B" w:rsidRDefault="001116C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>O u</w:t>
      </w:r>
      <w:r>
        <w:t xml:space="preserve">suário aciona </w:t>
      </w:r>
      <w:r>
        <w:t>a opção ‘Alterar</w:t>
      </w:r>
      <w:r>
        <w:t xml:space="preserve"> Termo de Posse’ no menu</w:t>
      </w:r>
      <w:r>
        <w:t xml:space="preserve"> ou </w:t>
      </w:r>
      <w:r>
        <w:t xml:space="preserve">pela </w:t>
      </w:r>
      <w:r>
        <w:t xml:space="preserve">URL que direcione para </w:t>
      </w:r>
      <w:r>
        <w:t xml:space="preserve">a </w:t>
      </w:r>
      <w:r>
        <w:t xml:space="preserve">página de </w:t>
      </w:r>
      <w:r>
        <w:t>emissão do termo</w:t>
      </w:r>
    </w:p>
    <w:p w:rsidR="0003424B" w:rsidRDefault="001116C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O </w:t>
      </w:r>
      <w:r>
        <w:t xml:space="preserve">sistema </w:t>
      </w:r>
      <w:r>
        <w:t xml:space="preserve">deve </w:t>
      </w:r>
      <w:r>
        <w:t>exib</w:t>
      </w:r>
      <w:r>
        <w:t>ir</w:t>
      </w:r>
      <w:r>
        <w:t xml:space="preserve"> </w:t>
      </w:r>
      <w:r>
        <w:t xml:space="preserve">a </w:t>
      </w:r>
      <w:r>
        <w:t>tela</w:t>
      </w:r>
      <w:r>
        <w:t xml:space="preserve"> ‘Alterar Termo de Posse’ [</w:t>
      </w:r>
      <w:r>
        <w:fldChar w:fldCharType="begin"/>
      </w:r>
      <w:r>
        <w:instrText xml:space="preserve"> REF _Ref669 \r \h </w:instrText>
      </w:r>
      <w:r>
        <w:fldChar w:fldCharType="separate"/>
      </w:r>
      <w:r>
        <w:t>P01</w:t>
      </w:r>
      <w:r>
        <w:fldChar w:fldCharType="end"/>
      </w:r>
      <w:r>
        <w:t xml:space="preserve">] com seus respectivos campos e </w:t>
      </w:r>
      <w:r>
        <w:t>comandos.</w:t>
      </w:r>
    </w:p>
    <w:p w:rsidR="0003424B" w:rsidRDefault="001116C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>O sistema deve exibir os campos preenchidos, visto que foram cadastrados anteriormente.</w:t>
      </w:r>
    </w:p>
    <w:p w:rsidR="0003424B" w:rsidRDefault="001116C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O usuário insere ou altera os dados nos campos e aciona o comando para realizar a alteração do termo </w:t>
      </w:r>
    </w:p>
    <w:p w:rsidR="0003424B" w:rsidRDefault="001116C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O sistema </w:t>
      </w:r>
      <w:r>
        <w:t>deve exibir mensagem de confirmação [</w:t>
      </w:r>
      <w:r>
        <w:fldChar w:fldCharType="begin"/>
      </w:r>
      <w:r>
        <w:instrText xml:space="preserve"> REF _Ref</w:instrText>
      </w:r>
      <w:r>
        <w:instrText xml:space="preserve">10321 \r \h </w:instrText>
      </w:r>
      <w:r>
        <w:fldChar w:fldCharType="separate"/>
      </w:r>
      <w:r>
        <w:t>ME01</w:t>
      </w:r>
      <w:r>
        <w:fldChar w:fldCharType="end"/>
      </w:r>
      <w:r>
        <w:t>]</w:t>
      </w:r>
    </w:p>
    <w:p w:rsidR="0003424B" w:rsidRDefault="001116C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o </w:t>
      </w:r>
      <w:r>
        <w:t>u</w:t>
      </w:r>
      <w:r>
        <w:t>suário informe algum filtro</w:t>
      </w:r>
      <w:r>
        <w:t>,</w:t>
      </w:r>
      <w:r>
        <w:t xml:space="preserve"> o </w:t>
      </w:r>
      <w:r>
        <w:t>s</w:t>
      </w:r>
      <w:r>
        <w:t>istema:</w:t>
      </w:r>
    </w:p>
    <w:p w:rsidR="0003424B" w:rsidRDefault="001116CB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Verifica se os campos obrigatórios foram informados. Caso não tenham sido, então o sistema apresenta a mensagem “Campo obrigat</w:t>
      </w:r>
      <w:r>
        <w:t>ório”.</w:t>
      </w:r>
    </w:p>
    <w:p w:rsidR="0003424B" w:rsidRDefault="001116C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Atualiza dinamicamente o </w:t>
      </w:r>
      <w:r>
        <w:t>term</w:t>
      </w:r>
      <w:r>
        <w:t>o apresentado n</w:t>
      </w:r>
      <w:r>
        <w:t>a</w:t>
      </w:r>
      <w:r>
        <w:t xml:space="preserve"> </w:t>
      </w:r>
      <w:r>
        <w:t>interface de acordo com as informações inseridas nos campos apresentados.</w:t>
      </w:r>
    </w:p>
    <w:p w:rsidR="0003424B" w:rsidRDefault="0003424B"/>
    <w:p w:rsidR="0003424B" w:rsidRDefault="001116CB">
      <w:pPr>
        <w:pStyle w:val="Ttulo2"/>
        <w:numPr>
          <w:ilvl w:val="0"/>
          <w:numId w:val="3"/>
        </w:numPr>
        <w:spacing w:before="240"/>
        <w:rPr>
          <w:rFonts w:ascii="Arial" w:hAnsi="Arial"/>
          <w:sz w:val="20"/>
          <w:szCs w:val="20"/>
        </w:rPr>
      </w:pPr>
      <w:bookmarkStart w:id="18" w:name="_Toc139295085"/>
      <w:r>
        <w:rPr>
          <w:rFonts w:ascii="Arial" w:hAnsi="Arial"/>
          <w:sz w:val="20"/>
          <w:szCs w:val="20"/>
        </w:rPr>
        <w:t>Regras Gerais</w:t>
      </w:r>
      <w:bookmarkEnd w:id="18"/>
    </w:p>
    <w:p w:rsidR="0003424B" w:rsidRDefault="001116C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>Campo obrigatório: Apresentar a mensagem “campo obrigatório” abaixo do campo e mensagem flutuante no canto superio</w:t>
      </w:r>
      <w:r>
        <w:t>r direito da tela. Os campos obrigatórios devem ser apresentados com asterisco (*).</w:t>
      </w:r>
    </w:p>
    <w:p w:rsidR="0003424B" w:rsidRDefault="001116C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>As mensagens de validações devem ser apresentadas de forma flutuante no canto superior direito da tela.</w:t>
      </w:r>
    </w:p>
    <w:p w:rsidR="0003424B" w:rsidRDefault="001116CB">
      <w:pPr>
        <w:pStyle w:val="PargrafodaLista"/>
        <w:numPr>
          <w:ilvl w:val="1"/>
          <w:numId w:val="3"/>
        </w:numPr>
        <w:spacing w:after="200" w:line="276" w:lineRule="auto"/>
        <w:contextualSpacing/>
      </w:pPr>
      <w:r>
        <w:t xml:space="preserve">As informações já deverão vir preenchidas no Termo e nos campos </w:t>
      </w:r>
      <w:r>
        <w:t>parametrizáveis, visto que elas foram inseridas na funcionalidade de ‘Emitir Termo de Posse’.</w:t>
      </w:r>
    </w:p>
    <w:p w:rsidR="0003424B" w:rsidRDefault="001116CB">
      <w:pPr>
        <w:pStyle w:val="PargrafodaLista"/>
        <w:numPr>
          <w:ilvl w:val="1"/>
          <w:numId w:val="3"/>
        </w:numPr>
        <w:spacing w:after="200" w:line="276" w:lineRule="auto"/>
        <w:contextualSpacing/>
      </w:pPr>
      <w:r>
        <w:t>Após o usuário acionar o comando ‘Confirmar’, o sistema deverá armazenar os dados em banco e realizar a substituição do Termo de posse, isto é, o Termo anterior d</w:t>
      </w:r>
      <w:r>
        <w:t>everá ser excluído.</w:t>
      </w:r>
    </w:p>
    <w:p w:rsidR="0003424B" w:rsidRDefault="001116C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lang w:val="en-US"/>
        </w:rPr>
        <w:t>A página do</w:t>
      </w:r>
      <w:r>
        <w:t xml:space="preserve"> arquivo do </w:t>
      </w:r>
      <w:r>
        <w:rPr>
          <w:lang w:val="en-US"/>
        </w:rPr>
        <w:t>Termo de Posse</w:t>
      </w:r>
      <w:r>
        <w:t xml:space="preserve"> deverá estar na posição </w:t>
      </w:r>
      <w:r>
        <w:rPr>
          <w:lang w:val="en-US"/>
        </w:rPr>
        <w:t>‘</w:t>
      </w:r>
      <w:r>
        <w:t>Paisagem</w:t>
      </w:r>
      <w:r>
        <w:rPr>
          <w:lang w:val="en-US"/>
        </w:rPr>
        <w:t>’.</w:t>
      </w:r>
    </w:p>
    <w:p w:rsidR="0003424B" w:rsidRDefault="001116C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lang w:val="en-US"/>
        </w:rPr>
        <w:t>O sistema deverá exibir a assinatura do presidente e o nome do conselheiro lado a lado no arquivo do Termo de Posse.</w:t>
      </w:r>
    </w:p>
    <w:p w:rsidR="0003424B" w:rsidRDefault="001116CB">
      <w:pPr>
        <w:pStyle w:val="Ttulo2"/>
        <w:numPr>
          <w:ilvl w:val="0"/>
          <w:numId w:val="3"/>
        </w:numPr>
        <w:spacing w:before="240"/>
        <w:rPr>
          <w:rFonts w:eastAsiaTheme="minorEastAsia"/>
          <w:color w:val="000000"/>
          <w:sz w:val="20"/>
        </w:rPr>
      </w:pPr>
      <w:bookmarkStart w:id="19" w:name="_Toc139295086"/>
      <w:r>
        <w:rPr>
          <w:rFonts w:ascii="Arial" w:hAnsi="Arial"/>
          <w:sz w:val="20"/>
          <w:szCs w:val="20"/>
        </w:rPr>
        <w:t>Informações Complementares</w:t>
      </w:r>
      <w:bookmarkEnd w:id="19"/>
    </w:p>
    <w:p w:rsidR="0003424B" w:rsidRDefault="001116CB">
      <w:pPr>
        <w:rPr>
          <w:sz w:val="20"/>
        </w:rPr>
      </w:pPr>
      <w:r>
        <w:rPr>
          <w:sz w:val="20"/>
        </w:rPr>
        <w:t>ELEITORAL_HST002_Pesquisar_Conselheiro_Termo_d</w:t>
      </w:r>
      <w:r>
        <w:rPr>
          <w:sz w:val="20"/>
        </w:rPr>
        <w:t>e_Posse</w:t>
      </w:r>
    </w:p>
    <w:p w:rsidR="0003424B" w:rsidRDefault="001116CB">
      <w:pPr>
        <w:rPr>
          <w:sz w:val="20"/>
        </w:rPr>
      </w:pPr>
      <w:r>
        <w:rPr>
          <w:sz w:val="20"/>
        </w:rPr>
        <w:t>ELEITORAL_HST003_Emitir_Termo_de_Posse</w:t>
      </w:r>
    </w:p>
    <w:p w:rsidR="0003424B" w:rsidRDefault="0003424B">
      <w:pPr>
        <w:rPr>
          <w:sz w:val="20"/>
        </w:rPr>
      </w:pPr>
      <w:bookmarkStart w:id="20" w:name="_GoBack"/>
      <w:bookmarkEnd w:id="20"/>
    </w:p>
    <w:sectPr w:rsidR="0003424B">
      <w:headerReference w:type="default" r:id="rId16"/>
      <w:type w:val="continuous"/>
      <w:pgSz w:w="11907" w:h="16840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6CB" w:rsidRDefault="001116CB">
      <w:pPr>
        <w:spacing w:before="0" w:after="0"/>
      </w:pPr>
      <w:r>
        <w:separator/>
      </w:r>
    </w:p>
  </w:endnote>
  <w:endnote w:type="continuationSeparator" w:id="0">
    <w:p w:rsidR="001116CB" w:rsidRDefault="001116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default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7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24B" w:rsidRDefault="000342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24B" w:rsidRDefault="0003424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41"/>
    </w:tblGrid>
    <w:tr w:rsidR="0003424B">
      <w:tc>
        <w:tcPr>
          <w:tcW w:w="4605" w:type="dxa"/>
          <w:vAlign w:val="center"/>
        </w:tcPr>
        <w:p w:rsidR="0003424B" w:rsidRDefault="001116CB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:rsidR="0003424B" w:rsidRDefault="001116CB">
          <w:pPr>
            <w:pStyle w:val="Rodap"/>
            <w:jc w:val="right"/>
            <w:rPr>
              <w:rFonts w:ascii="Verdana" w:hAnsi="Verdana" w:cs="Arial"/>
              <w:b/>
            </w:rPr>
          </w:pPr>
          <w:r>
            <w:rPr>
              <w:rStyle w:val="Nmerodepgina"/>
              <w:rFonts w:ascii="Verdana" w:hAnsi="Verdana" w:cs="Arial"/>
              <w:b/>
            </w:rPr>
            <w:t xml:space="preserve">Página </w:t>
          </w:r>
          <w:r>
            <w:rPr>
              <w:rStyle w:val="Nmerodepgina"/>
              <w:rFonts w:ascii="Verdana" w:hAnsi="Verdana" w:cs="Arial"/>
              <w:b/>
            </w:rPr>
            <w:fldChar w:fldCharType="begin"/>
          </w:r>
          <w:r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>
            <w:rPr>
              <w:rStyle w:val="Nmerodepgina"/>
              <w:rFonts w:ascii="Verdana" w:hAnsi="Verdana" w:cs="Arial"/>
              <w:b/>
            </w:rPr>
            <w:fldChar w:fldCharType="separate"/>
          </w:r>
          <w:r>
            <w:rPr>
              <w:rStyle w:val="Nmerodepgina"/>
              <w:rFonts w:ascii="Verdana" w:hAnsi="Verdana" w:cs="Arial"/>
              <w:b/>
            </w:rPr>
            <w:t>13</w:t>
          </w:r>
          <w:r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:rsidR="0003424B" w:rsidRDefault="0003424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24B" w:rsidRDefault="000342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6CB" w:rsidRDefault="001116CB">
      <w:pPr>
        <w:spacing w:before="0" w:after="0"/>
      </w:pPr>
      <w:r>
        <w:separator/>
      </w:r>
    </w:p>
  </w:footnote>
  <w:footnote w:type="continuationSeparator" w:id="0">
    <w:p w:rsidR="001116CB" w:rsidRDefault="001116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24B" w:rsidRDefault="000342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4A0" w:firstRow="1" w:lastRow="0" w:firstColumn="1" w:lastColumn="0" w:noHBand="0" w:noVBand="1"/>
    </w:tblPr>
    <w:tblGrid>
      <w:gridCol w:w="1843"/>
      <w:gridCol w:w="4111"/>
      <w:gridCol w:w="3260"/>
    </w:tblGrid>
    <w:tr w:rsidR="0003424B">
      <w:trPr>
        <w:trHeight w:val="534"/>
      </w:trPr>
      <w:tc>
        <w:tcPr>
          <w:tcW w:w="1843" w:type="dxa"/>
          <w:vAlign w:val="center"/>
        </w:tcPr>
        <w:p w:rsidR="0003424B" w:rsidRDefault="001116CB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 w:dxaOrig="1575" w:dyaOrig="8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9pt;height:42.05pt">
                <v:imagedata r:id="rId1" o:title=""/>
              </v:shape>
              <o:OLEObject Type="Embed" ProgID="PBrush" ShapeID="_x0000_i1025" DrawAspect="Content" ObjectID="_1776593385" r:id="rId2"/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:rsidR="0003424B" w:rsidRDefault="001116CB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HST004</w:t>
              </w:r>
              <w:r>
                <w:rPr>
                  <w:rFonts w:ascii="Verdana" w:hAnsi="Verdana"/>
                </w:rPr>
                <w:t xml:space="preserve"> - Alterar Termo de Posse</w:t>
              </w:r>
            </w:p>
          </w:tc>
        </w:sdtContent>
      </w:sdt>
      <w:tc>
        <w:tcPr>
          <w:tcW w:w="3260" w:type="dxa"/>
          <w:vAlign w:val="center"/>
        </w:tcPr>
        <w:p w:rsidR="0003424B" w:rsidRDefault="001116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:rsidR="0003424B" w:rsidRDefault="001116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:rsidR="0003424B" w:rsidRDefault="0003424B">
    <w:pPr>
      <w:pStyle w:val="Cabealho"/>
      <w:pBdr>
        <w:bottom w:val="dotted" w:sz="2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24B" w:rsidRDefault="0003424B">
    <w:pPr>
      <w:pStyle w:val="Cabealho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4A0" w:firstRow="1" w:lastRow="0" w:firstColumn="1" w:lastColumn="0" w:noHBand="0" w:noVBand="1"/>
    </w:tblPr>
    <w:tblGrid>
      <w:gridCol w:w="1843"/>
      <w:gridCol w:w="4111"/>
      <w:gridCol w:w="3260"/>
    </w:tblGrid>
    <w:tr w:rsidR="0003424B">
      <w:trPr>
        <w:trHeight w:val="534"/>
      </w:trPr>
      <w:tc>
        <w:tcPr>
          <w:tcW w:w="1843" w:type="dxa"/>
          <w:vAlign w:val="center"/>
        </w:tcPr>
        <w:p w:rsidR="0003424B" w:rsidRDefault="001116CB">
          <w:pPr>
            <w:pStyle w:val="Cabealho"/>
            <w:spacing w:after="0"/>
            <w:jc w:val="center"/>
            <w:rPr>
              <w:color w:val="808080"/>
            </w:rPr>
          </w:pPr>
          <w:r>
            <w:rPr>
              <w:noProof/>
            </w:rPr>
            <w:drawing>
              <wp:inline distT="0" distB="0" distL="0" distR="0">
                <wp:extent cx="1000125" cy="314325"/>
                <wp:effectExtent l="0" t="0" r="952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:rsidR="0003424B" w:rsidRDefault="001116CB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HST004 - Alterar Termo de Posse</w:t>
              </w:r>
            </w:p>
          </w:tc>
        </w:sdtContent>
      </w:sdt>
      <w:tc>
        <w:tcPr>
          <w:tcW w:w="3260" w:type="dxa"/>
          <w:vAlign w:val="center"/>
        </w:tcPr>
        <w:p w:rsidR="0003424B" w:rsidRDefault="001116CB">
          <w:pPr>
            <w:pStyle w:val="Cabealho"/>
            <w:jc w:val="center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SICCAU Plataforma</w:t>
          </w:r>
        </w:p>
        <w:p w:rsidR="0003424B" w:rsidRDefault="001116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 w:rsidR="0003424B" w:rsidRDefault="0003424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251DD"/>
    <w:multiLevelType w:val="multilevel"/>
    <w:tmpl w:val="1DC251DD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b w:val="0"/>
        <w:bCs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C124F2"/>
    <w:multiLevelType w:val="multilevel"/>
    <w:tmpl w:val="3BC124F2"/>
    <w:lvl w:ilvl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8108C"/>
    <w:multiLevelType w:val="multilevel"/>
    <w:tmpl w:val="5148108C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left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 w15:restartNumberingAfterBreak="0">
    <w:nsid w:val="55487B3F"/>
    <w:multiLevelType w:val="multilevel"/>
    <w:tmpl w:val="55487B3F"/>
    <w:lvl w:ilvl="0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03B7"/>
    <w:rsid w:val="00000A5D"/>
    <w:rsid w:val="00002490"/>
    <w:rsid w:val="000026DA"/>
    <w:rsid w:val="00003213"/>
    <w:rsid w:val="00003278"/>
    <w:rsid w:val="00003507"/>
    <w:rsid w:val="000035F5"/>
    <w:rsid w:val="00003EEB"/>
    <w:rsid w:val="000042BD"/>
    <w:rsid w:val="00004D6D"/>
    <w:rsid w:val="00004EC8"/>
    <w:rsid w:val="000050DB"/>
    <w:rsid w:val="0000523F"/>
    <w:rsid w:val="00005B43"/>
    <w:rsid w:val="0000628F"/>
    <w:rsid w:val="000065BB"/>
    <w:rsid w:val="00006A05"/>
    <w:rsid w:val="00007CEF"/>
    <w:rsid w:val="000104FB"/>
    <w:rsid w:val="00011C88"/>
    <w:rsid w:val="00012544"/>
    <w:rsid w:val="000134CE"/>
    <w:rsid w:val="00013792"/>
    <w:rsid w:val="00013848"/>
    <w:rsid w:val="0001426F"/>
    <w:rsid w:val="0001463F"/>
    <w:rsid w:val="00014F75"/>
    <w:rsid w:val="000153F0"/>
    <w:rsid w:val="0001559C"/>
    <w:rsid w:val="00015CC4"/>
    <w:rsid w:val="00015E4C"/>
    <w:rsid w:val="00016AF5"/>
    <w:rsid w:val="00016D88"/>
    <w:rsid w:val="00017367"/>
    <w:rsid w:val="000178D9"/>
    <w:rsid w:val="00017E5C"/>
    <w:rsid w:val="00017FAB"/>
    <w:rsid w:val="000202CE"/>
    <w:rsid w:val="000202D1"/>
    <w:rsid w:val="00020370"/>
    <w:rsid w:val="00020504"/>
    <w:rsid w:val="00020D47"/>
    <w:rsid w:val="00021C4B"/>
    <w:rsid w:val="00023389"/>
    <w:rsid w:val="00023AE7"/>
    <w:rsid w:val="00024425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27294"/>
    <w:rsid w:val="00030109"/>
    <w:rsid w:val="000306D8"/>
    <w:rsid w:val="00030ADC"/>
    <w:rsid w:val="00030CA0"/>
    <w:rsid w:val="0003197B"/>
    <w:rsid w:val="0003197D"/>
    <w:rsid w:val="00031EC5"/>
    <w:rsid w:val="00032673"/>
    <w:rsid w:val="00032F8A"/>
    <w:rsid w:val="000331C7"/>
    <w:rsid w:val="00033274"/>
    <w:rsid w:val="0003339B"/>
    <w:rsid w:val="00033406"/>
    <w:rsid w:val="0003424B"/>
    <w:rsid w:val="000360F0"/>
    <w:rsid w:val="000362BC"/>
    <w:rsid w:val="0003655F"/>
    <w:rsid w:val="00036AC2"/>
    <w:rsid w:val="0003768D"/>
    <w:rsid w:val="000401CC"/>
    <w:rsid w:val="000403B2"/>
    <w:rsid w:val="00040DD1"/>
    <w:rsid w:val="00040EC7"/>
    <w:rsid w:val="00040F0E"/>
    <w:rsid w:val="00041992"/>
    <w:rsid w:val="00041A68"/>
    <w:rsid w:val="00042A3B"/>
    <w:rsid w:val="00042E71"/>
    <w:rsid w:val="000431EC"/>
    <w:rsid w:val="00043E72"/>
    <w:rsid w:val="000446F6"/>
    <w:rsid w:val="00044E3A"/>
    <w:rsid w:val="00044F79"/>
    <w:rsid w:val="0004585E"/>
    <w:rsid w:val="00046CFE"/>
    <w:rsid w:val="00046EA3"/>
    <w:rsid w:val="00046EAD"/>
    <w:rsid w:val="00047676"/>
    <w:rsid w:val="00047A51"/>
    <w:rsid w:val="00050074"/>
    <w:rsid w:val="0005025A"/>
    <w:rsid w:val="000502A2"/>
    <w:rsid w:val="000510B1"/>
    <w:rsid w:val="000514D4"/>
    <w:rsid w:val="00051DD6"/>
    <w:rsid w:val="00051E48"/>
    <w:rsid w:val="000521AA"/>
    <w:rsid w:val="00052312"/>
    <w:rsid w:val="00052984"/>
    <w:rsid w:val="00052A11"/>
    <w:rsid w:val="00052B79"/>
    <w:rsid w:val="00052CB8"/>
    <w:rsid w:val="0005305E"/>
    <w:rsid w:val="000530EC"/>
    <w:rsid w:val="000534BE"/>
    <w:rsid w:val="000541CA"/>
    <w:rsid w:val="00054654"/>
    <w:rsid w:val="000550D6"/>
    <w:rsid w:val="00055570"/>
    <w:rsid w:val="000564B1"/>
    <w:rsid w:val="0005694E"/>
    <w:rsid w:val="00056A17"/>
    <w:rsid w:val="00057435"/>
    <w:rsid w:val="000576CE"/>
    <w:rsid w:val="00057BCA"/>
    <w:rsid w:val="0006016B"/>
    <w:rsid w:val="0006064D"/>
    <w:rsid w:val="0006072F"/>
    <w:rsid w:val="0006085E"/>
    <w:rsid w:val="000610FE"/>
    <w:rsid w:val="0006165E"/>
    <w:rsid w:val="00061694"/>
    <w:rsid w:val="00061EAC"/>
    <w:rsid w:val="00061F2A"/>
    <w:rsid w:val="00061F5E"/>
    <w:rsid w:val="000624D3"/>
    <w:rsid w:val="000626CD"/>
    <w:rsid w:val="00062833"/>
    <w:rsid w:val="000628DE"/>
    <w:rsid w:val="00062A89"/>
    <w:rsid w:val="00063A07"/>
    <w:rsid w:val="00064095"/>
    <w:rsid w:val="0006416B"/>
    <w:rsid w:val="0006419D"/>
    <w:rsid w:val="0006463C"/>
    <w:rsid w:val="0006486D"/>
    <w:rsid w:val="00064A76"/>
    <w:rsid w:val="00064C3F"/>
    <w:rsid w:val="00064D5A"/>
    <w:rsid w:val="00064F59"/>
    <w:rsid w:val="000656C5"/>
    <w:rsid w:val="00065C98"/>
    <w:rsid w:val="00065F05"/>
    <w:rsid w:val="0006628E"/>
    <w:rsid w:val="0006649B"/>
    <w:rsid w:val="00066BA8"/>
    <w:rsid w:val="00067689"/>
    <w:rsid w:val="000677E3"/>
    <w:rsid w:val="0006795B"/>
    <w:rsid w:val="00067B8E"/>
    <w:rsid w:val="00067C40"/>
    <w:rsid w:val="0007022B"/>
    <w:rsid w:val="00070CAA"/>
    <w:rsid w:val="000711B5"/>
    <w:rsid w:val="00071D07"/>
    <w:rsid w:val="000721E9"/>
    <w:rsid w:val="000723DA"/>
    <w:rsid w:val="00073734"/>
    <w:rsid w:val="000747FE"/>
    <w:rsid w:val="00074962"/>
    <w:rsid w:val="00074D3B"/>
    <w:rsid w:val="000756A9"/>
    <w:rsid w:val="00075C3F"/>
    <w:rsid w:val="00076318"/>
    <w:rsid w:val="000763F3"/>
    <w:rsid w:val="000772A7"/>
    <w:rsid w:val="0007761B"/>
    <w:rsid w:val="00080442"/>
    <w:rsid w:val="000806C2"/>
    <w:rsid w:val="00080A82"/>
    <w:rsid w:val="00080AD9"/>
    <w:rsid w:val="00080B6F"/>
    <w:rsid w:val="00081B1F"/>
    <w:rsid w:val="00081C3F"/>
    <w:rsid w:val="00081E7F"/>
    <w:rsid w:val="000825ED"/>
    <w:rsid w:val="00082AE0"/>
    <w:rsid w:val="00082B89"/>
    <w:rsid w:val="00082EF9"/>
    <w:rsid w:val="00082F33"/>
    <w:rsid w:val="0008343D"/>
    <w:rsid w:val="000834CE"/>
    <w:rsid w:val="000842CB"/>
    <w:rsid w:val="000843B6"/>
    <w:rsid w:val="0008448E"/>
    <w:rsid w:val="00084F4D"/>
    <w:rsid w:val="00085539"/>
    <w:rsid w:val="00085901"/>
    <w:rsid w:val="00085FF7"/>
    <w:rsid w:val="00086327"/>
    <w:rsid w:val="0008640C"/>
    <w:rsid w:val="00086939"/>
    <w:rsid w:val="00091300"/>
    <w:rsid w:val="00091D84"/>
    <w:rsid w:val="000928E0"/>
    <w:rsid w:val="00092E36"/>
    <w:rsid w:val="00093258"/>
    <w:rsid w:val="00093509"/>
    <w:rsid w:val="000944AB"/>
    <w:rsid w:val="00095447"/>
    <w:rsid w:val="00096455"/>
    <w:rsid w:val="000966DD"/>
    <w:rsid w:val="000969AA"/>
    <w:rsid w:val="000969CF"/>
    <w:rsid w:val="00096EAE"/>
    <w:rsid w:val="0009796C"/>
    <w:rsid w:val="00097A8E"/>
    <w:rsid w:val="000A01B5"/>
    <w:rsid w:val="000A0D28"/>
    <w:rsid w:val="000A1742"/>
    <w:rsid w:val="000A1B8D"/>
    <w:rsid w:val="000A1BE1"/>
    <w:rsid w:val="000A1C8B"/>
    <w:rsid w:val="000A2007"/>
    <w:rsid w:val="000A2261"/>
    <w:rsid w:val="000A2482"/>
    <w:rsid w:val="000A2514"/>
    <w:rsid w:val="000A2B69"/>
    <w:rsid w:val="000A33E1"/>
    <w:rsid w:val="000A4A7D"/>
    <w:rsid w:val="000A5B03"/>
    <w:rsid w:val="000A5D3B"/>
    <w:rsid w:val="000A5DA2"/>
    <w:rsid w:val="000A5DFE"/>
    <w:rsid w:val="000A750E"/>
    <w:rsid w:val="000A7F7E"/>
    <w:rsid w:val="000B038B"/>
    <w:rsid w:val="000B05BB"/>
    <w:rsid w:val="000B077C"/>
    <w:rsid w:val="000B08EF"/>
    <w:rsid w:val="000B1E54"/>
    <w:rsid w:val="000B204F"/>
    <w:rsid w:val="000B3107"/>
    <w:rsid w:val="000B3D71"/>
    <w:rsid w:val="000B507B"/>
    <w:rsid w:val="000B542C"/>
    <w:rsid w:val="000B54FB"/>
    <w:rsid w:val="000B57DF"/>
    <w:rsid w:val="000B624B"/>
    <w:rsid w:val="000B68D1"/>
    <w:rsid w:val="000B69AF"/>
    <w:rsid w:val="000B6B2F"/>
    <w:rsid w:val="000C0302"/>
    <w:rsid w:val="000C03AE"/>
    <w:rsid w:val="000C0B01"/>
    <w:rsid w:val="000C0EAF"/>
    <w:rsid w:val="000C1418"/>
    <w:rsid w:val="000C175E"/>
    <w:rsid w:val="000C1AC7"/>
    <w:rsid w:val="000C20DB"/>
    <w:rsid w:val="000C225F"/>
    <w:rsid w:val="000C23E7"/>
    <w:rsid w:val="000C294C"/>
    <w:rsid w:val="000C3C8B"/>
    <w:rsid w:val="000C4399"/>
    <w:rsid w:val="000C43E4"/>
    <w:rsid w:val="000C4885"/>
    <w:rsid w:val="000C49A0"/>
    <w:rsid w:val="000C4C1E"/>
    <w:rsid w:val="000C4CA1"/>
    <w:rsid w:val="000C5FBA"/>
    <w:rsid w:val="000C667A"/>
    <w:rsid w:val="000C73A5"/>
    <w:rsid w:val="000C78BC"/>
    <w:rsid w:val="000D048D"/>
    <w:rsid w:val="000D0793"/>
    <w:rsid w:val="000D0903"/>
    <w:rsid w:val="000D0E74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CA"/>
    <w:rsid w:val="000D38D5"/>
    <w:rsid w:val="000D3EA1"/>
    <w:rsid w:val="000D3FCC"/>
    <w:rsid w:val="000D5033"/>
    <w:rsid w:val="000D6290"/>
    <w:rsid w:val="000D6620"/>
    <w:rsid w:val="000D6A9E"/>
    <w:rsid w:val="000D6D91"/>
    <w:rsid w:val="000D7695"/>
    <w:rsid w:val="000D7999"/>
    <w:rsid w:val="000D7AE3"/>
    <w:rsid w:val="000E001B"/>
    <w:rsid w:val="000E02D5"/>
    <w:rsid w:val="000E047C"/>
    <w:rsid w:val="000E04E4"/>
    <w:rsid w:val="000E0D1D"/>
    <w:rsid w:val="000E10A0"/>
    <w:rsid w:val="000E129C"/>
    <w:rsid w:val="000E1668"/>
    <w:rsid w:val="000E16EC"/>
    <w:rsid w:val="000E1B31"/>
    <w:rsid w:val="000E3028"/>
    <w:rsid w:val="000E3A45"/>
    <w:rsid w:val="000E3F8C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2B09"/>
    <w:rsid w:val="000F2DB6"/>
    <w:rsid w:val="000F2EF3"/>
    <w:rsid w:val="000F32E3"/>
    <w:rsid w:val="000F3549"/>
    <w:rsid w:val="000F395E"/>
    <w:rsid w:val="000F3E00"/>
    <w:rsid w:val="000F3F56"/>
    <w:rsid w:val="000F44AE"/>
    <w:rsid w:val="000F4706"/>
    <w:rsid w:val="000F4DA1"/>
    <w:rsid w:val="000F4EEB"/>
    <w:rsid w:val="000F4EF6"/>
    <w:rsid w:val="000F52EB"/>
    <w:rsid w:val="000F5DC5"/>
    <w:rsid w:val="000F6491"/>
    <w:rsid w:val="000F6540"/>
    <w:rsid w:val="000F7423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63E"/>
    <w:rsid w:val="00104A65"/>
    <w:rsid w:val="00104E29"/>
    <w:rsid w:val="00105F72"/>
    <w:rsid w:val="00105FF7"/>
    <w:rsid w:val="00106F50"/>
    <w:rsid w:val="0010717B"/>
    <w:rsid w:val="0010757A"/>
    <w:rsid w:val="001106FF"/>
    <w:rsid w:val="00110BB0"/>
    <w:rsid w:val="00110C2D"/>
    <w:rsid w:val="00111536"/>
    <w:rsid w:val="001116CB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6D8D"/>
    <w:rsid w:val="00117140"/>
    <w:rsid w:val="00117726"/>
    <w:rsid w:val="00120056"/>
    <w:rsid w:val="001200B8"/>
    <w:rsid w:val="0012095C"/>
    <w:rsid w:val="00121022"/>
    <w:rsid w:val="0012132F"/>
    <w:rsid w:val="00121947"/>
    <w:rsid w:val="00121F75"/>
    <w:rsid w:val="00122371"/>
    <w:rsid w:val="00122842"/>
    <w:rsid w:val="00122856"/>
    <w:rsid w:val="00122C3E"/>
    <w:rsid w:val="001239CC"/>
    <w:rsid w:val="00123EE9"/>
    <w:rsid w:val="00124554"/>
    <w:rsid w:val="00125048"/>
    <w:rsid w:val="0012560A"/>
    <w:rsid w:val="0012598F"/>
    <w:rsid w:val="0012663D"/>
    <w:rsid w:val="00126F8B"/>
    <w:rsid w:val="00127AD8"/>
    <w:rsid w:val="00127FCF"/>
    <w:rsid w:val="00130085"/>
    <w:rsid w:val="0013085C"/>
    <w:rsid w:val="00130D2D"/>
    <w:rsid w:val="00131C73"/>
    <w:rsid w:val="00132050"/>
    <w:rsid w:val="00132BAE"/>
    <w:rsid w:val="00133E18"/>
    <w:rsid w:val="00134092"/>
    <w:rsid w:val="0013419B"/>
    <w:rsid w:val="001343CF"/>
    <w:rsid w:val="001346CA"/>
    <w:rsid w:val="00134835"/>
    <w:rsid w:val="0013511B"/>
    <w:rsid w:val="0013529F"/>
    <w:rsid w:val="001352A5"/>
    <w:rsid w:val="00135B28"/>
    <w:rsid w:val="00135D31"/>
    <w:rsid w:val="001360E4"/>
    <w:rsid w:val="001367BB"/>
    <w:rsid w:val="0013744D"/>
    <w:rsid w:val="00137605"/>
    <w:rsid w:val="00137F41"/>
    <w:rsid w:val="00140345"/>
    <w:rsid w:val="00141222"/>
    <w:rsid w:val="001418E1"/>
    <w:rsid w:val="00141C5E"/>
    <w:rsid w:val="00142634"/>
    <w:rsid w:val="00142655"/>
    <w:rsid w:val="00142690"/>
    <w:rsid w:val="00142D56"/>
    <w:rsid w:val="001438A2"/>
    <w:rsid w:val="00143AE0"/>
    <w:rsid w:val="0014432E"/>
    <w:rsid w:val="00144A74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477EC"/>
    <w:rsid w:val="001518BE"/>
    <w:rsid w:val="0015197D"/>
    <w:rsid w:val="00151A4A"/>
    <w:rsid w:val="00151D67"/>
    <w:rsid w:val="0015252B"/>
    <w:rsid w:val="00152BDE"/>
    <w:rsid w:val="00153252"/>
    <w:rsid w:val="00154365"/>
    <w:rsid w:val="00154C95"/>
    <w:rsid w:val="00156656"/>
    <w:rsid w:val="00156DFF"/>
    <w:rsid w:val="001574C0"/>
    <w:rsid w:val="001575EE"/>
    <w:rsid w:val="001576E4"/>
    <w:rsid w:val="00157BC3"/>
    <w:rsid w:val="00157DC1"/>
    <w:rsid w:val="00157E00"/>
    <w:rsid w:val="00157E66"/>
    <w:rsid w:val="001601A9"/>
    <w:rsid w:val="001601B7"/>
    <w:rsid w:val="00160B52"/>
    <w:rsid w:val="00161285"/>
    <w:rsid w:val="00162311"/>
    <w:rsid w:val="0016234D"/>
    <w:rsid w:val="0016284F"/>
    <w:rsid w:val="001633CC"/>
    <w:rsid w:val="00163F3A"/>
    <w:rsid w:val="00164116"/>
    <w:rsid w:val="001643F8"/>
    <w:rsid w:val="00164C19"/>
    <w:rsid w:val="0016502C"/>
    <w:rsid w:val="0016554C"/>
    <w:rsid w:val="00165A72"/>
    <w:rsid w:val="00165B69"/>
    <w:rsid w:val="001660E4"/>
    <w:rsid w:val="001665C7"/>
    <w:rsid w:val="00166B8F"/>
    <w:rsid w:val="00167369"/>
    <w:rsid w:val="00167B36"/>
    <w:rsid w:val="00167F6B"/>
    <w:rsid w:val="001701BE"/>
    <w:rsid w:val="00170895"/>
    <w:rsid w:val="00170EF7"/>
    <w:rsid w:val="001711EB"/>
    <w:rsid w:val="00171503"/>
    <w:rsid w:val="00171E75"/>
    <w:rsid w:val="00173319"/>
    <w:rsid w:val="0017390A"/>
    <w:rsid w:val="00175CE1"/>
    <w:rsid w:val="001761AE"/>
    <w:rsid w:val="0017673A"/>
    <w:rsid w:val="0017696D"/>
    <w:rsid w:val="00176982"/>
    <w:rsid w:val="0017760E"/>
    <w:rsid w:val="00177C32"/>
    <w:rsid w:val="00180750"/>
    <w:rsid w:val="001809AB"/>
    <w:rsid w:val="00181042"/>
    <w:rsid w:val="00181580"/>
    <w:rsid w:val="001815DF"/>
    <w:rsid w:val="0018199A"/>
    <w:rsid w:val="00181D46"/>
    <w:rsid w:val="00182ECD"/>
    <w:rsid w:val="00182FF5"/>
    <w:rsid w:val="00183886"/>
    <w:rsid w:val="00183924"/>
    <w:rsid w:val="00183CF5"/>
    <w:rsid w:val="001858BE"/>
    <w:rsid w:val="00187508"/>
    <w:rsid w:val="00187B0A"/>
    <w:rsid w:val="001901E8"/>
    <w:rsid w:val="00190857"/>
    <w:rsid w:val="00190B2C"/>
    <w:rsid w:val="00190B58"/>
    <w:rsid w:val="00191188"/>
    <w:rsid w:val="00191B18"/>
    <w:rsid w:val="00191B87"/>
    <w:rsid w:val="00191DB4"/>
    <w:rsid w:val="00191EBF"/>
    <w:rsid w:val="00193BD7"/>
    <w:rsid w:val="0019436D"/>
    <w:rsid w:val="00194489"/>
    <w:rsid w:val="0019459B"/>
    <w:rsid w:val="00194672"/>
    <w:rsid w:val="00194D0A"/>
    <w:rsid w:val="00195391"/>
    <w:rsid w:val="001954F5"/>
    <w:rsid w:val="001956FE"/>
    <w:rsid w:val="001957F6"/>
    <w:rsid w:val="0019599B"/>
    <w:rsid w:val="00195B1B"/>
    <w:rsid w:val="00195DAA"/>
    <w:rsid w:val="00195EF7"/>
    <w:rsid w:val="00195FF2"/>
    <w:rsid w:val="00196002"/>
    <w:rsid w:val="00196693"/>
    <w:rsid w:val="001966D2"/>
    <w:rsid w:val="00196BA8"/>
    <w:rsid w:val="00196E74"/>
    <w:rsid w:val="001974DE"/>
    <w:rsid w:val="00197C7F"/>
    <w:rsid w:val="001A0006"/>
    <w:rsid w:val="001A0305"/>
    <w:rsid w:val="001A05FD"/>
    <w:rsid w:val="001A0DC6"/>
    <w:rsid w:val="001A1584"/>
    <w:rsid w:val="001A1F82"/>
    <w:rsid w:val="001A26B0"/>
    <w:rsid w:val="001A38D8"/>
    <w:rsid w:val="001A43EE"/>
    <w:rsid w:val="001A4542"/>
    <w:rsid w:val="001A4BA0"/>
    <w:rsid w:val="001A54A7"/>
    <w:rsid w:val="001A62AE"/>
    <w:rsid w:val="001A63A5"/>
    <w:rsid w:val="001A65F8"/>
    <w:rsid w:val="001A6775"/>
    <w:rsid w:val="001A6DA2"/>
    <w:rsid w:val="001A6EB0"/>
    <w:rsid w:val="001A756E"/>
    <w:rsid w:val="001A7673"/>
    <w:rsid w:val="001A7B04"/>
    <w:rsid w:val="001A7B19"/>
    <w:rsid w:val="001B08E9"/>
    <w:rsid w:val="001B0DA1"/>
    <w:rsid w:val="001B0E1B"/>
    <w:rsid w:val="001B242E"/>
    <w:rsid w:val="001B2981"/>
    <w:rsid w:val="001B2B28"/>
    <w:rsid w:val="001B3509"/>
    <w:rsid w:val="001B363E"/>
    <w:rsid w:val="001B397B"/>
    <w:rsid w:val="001B3C78"/>
    <w:rsid w:val="001B462C"/>
    <w:rsid w:val="001B5233"/>
    <w:rsid w:val="001B541A"/>
    <w:rsid w:val="001B56E6"/>
    <w:rsid w:val="001B5B65"/>
    <w:rsid w:val="001B610F"/>
    <w:rsid w:val="001B6343"/>
    <w:rsid w:val="001B6439"/>
    <w:rsid w:val="001B6A70"/>
    <w:rsid w:val="001B7D84"/>
    <w:rsid w:val="001C0B51"/>
    <w:rsid w:val="001C15FC"/>
    <w:rsid w:val="001C1A62"/>
    <w:rsid w:val="001C2642"/>
    <w:rsid w:val="001C2717"/>
    <w:rsid w:val="001C2778"/>
    <w:rsid w:val="001C3FBC"/>
    <w:rsid w:val="001C4D1C"/>
    <w:rsid w:val="001C4D7E"/>
    <w:rsid w:val="001C4DF6"/>
    <w:rsid w:val="001C5AB8"/>
    <w:rsid w:val="001C5C28"/>
    <w:rsid w:val="001C604A"/>
    <w:rsid w:val="001C6165"/>
    <w:rsid w:val="001C67FB"/>
    <w:rsid w:val="001C6B74"/>
    <w:rsid w:val="001C72F7"/>
    <w:rsid w:val="001C7729"/>
    <w:rsid w:val="001D0F14"/>
    <w:rsid w:val="001D1BE4"/>
    <w:rsid w:val="001D202C"/>
    <w:rsid w:val="001D300A"/>
    <w:rsid w:val="001D395A"/>
    <w:rsid w:val="001D526F"/>
    <w:rsid w:val="001D53DC"/>
    <w:rsid w:val="001D56AD"/>
    <w:rsid w:val="001D5736"/>
    <w:rsid w:val="001D5AC1"/>
    <w:rsid w:val="001D6958"/>
    <w:rsid w:val="001D6A23"/>
    <w:rsid w:val="001D6E44"/>
    <w:rsid w:val="001D7362"/>
    <w:rsid w:val="001D7B66"/>
    <w:rsid w:val="001E1DBB"/>
    <w:rsid w:val="001E1DED"/>
    <w:rsid w:val="001E1E63"/>
    <w:rsid w:val="001E2057"/>
    <w:rsid w:val="001E2677"/>
    <w:rsid w:val="001E3091"/>
    <w:rsid w:val="001E3BC8"/>
    <w:rsid w:val="001E3DEC"/>
    <w:rsid w:val="001E418C"/>
    <w:rsid w:val="001E5FCB"/>
    <w:rsid w:val="001E6B61"/>
    <w:rsid w:val="001E7042"/>
    <w:rsid w:val="001E7318"/>
    <w:rsid w:val="001E7BA2"/>
    <w:rsid w:val="001F01D2"/>
    <w:rsid w:val="001F04E9"/>
    <w:rsid w:val="001F1269"/>
    <w:rsid w:val="001F15D3"/>
    <w:rsid w:val="001F1623"/>
    <w:rsid w:val="001F1A4C"/>
    <w:rsid w:val="001F1AD5"/>
    <w:rsid w:val="001F1D78"/>
    <w:rsid w:val="001F2712"/>
    <w:rsid w:val="001F2B28"/>
    <w:rsid w:val="001F2F5B"/>
    <w:rsid w:val="001F489C"/>
    <w:rsid w:val="001F4DE5"/>
    <w:rsid w:val="001F5529"/>
    <w:rsid w:val="001F579A"/>
    <w:rsid w:val="001F60A5"/>
    <w:rsid w:val="001F67AF"/>
    <w:rsid w:val="001F67B1"/>
    <w:rsid w:val="001F6C31"/>
    <w:rsid w:val="001F6CBD"/>
    <w:rsid w:val="001F6FA5"/>
    <w:rsid w:val="001F7701"/>
    <w:rsid w:val="00200012"/>
    <w:rsid w:val="002003D4"/>
    <w:rsid w:val="00200427"/>
    <w:rsid w:val="00200ADF"/>
    <w:rsid w:val="00200B0A"/>
    <w:rsid w:val="00201061"/>
    <w:rsid w:val="00201581"/>
    <w:rsid w:val="0020206B"/>
    <w:rsid w:val="002028D7"/>
    <w:rsid w:val="00202924"/>
    <w:rsid w:val="00202C6C"/>
    <w:rsid w:val="00203433"/>
    <w:rsid w:val="00203476"/>
    <w:rsid w:val="00204038"/>
    <w:rsid w:val="0020403C"/>
    <w:rsid w:val="00205203"/>
    <w:rsid w:val="002052DB"/>
    <w:rsid w:val="002052F4"/>
    <w:rsid w:val="002057B3"/>
    <w:rsid w:val="00205E5A"/>
    <w:rsid w:val="0020618D"/>
    <w:rsid w:val="0020619C"/>
    <w:rsid w:val="002066D8"/>
    <w:rsid w:val="00206BE9"/>
    <w:rsid w:val="00207324"/>
    <w:rsid w:val="00207446"/>
    <w:rsid w:val="00207B16"/>
    <w:rsid w:val="0021004E"/>
    <w:rsid w:val="00210DBE"/>
    <w:rsid w:val="002113C4"/>
    <w:rsid w:val="002115F1"/>
    <w:rsid w:val="002119EB"/>
    <w:rsid w:val="00212259"/>
    <w:rsid w:val="00212E25"/>
    <w:rsid w:val="0021305A"/>
    <w:rsid w:val="00213845"/>
    <w:rsid w:val="00215375"/>
    <w:rsid w:val="002154A4"/>
    <w:rsid w:val="0021638C"/>
    <w:rsid w:val="00216685"/>
    <w:rsid w:val="00216BF9"/>
    <w:rsid w:val="00217063"/>
    <w:rsid w:val="002174C1"/>
    <w:rsid w:val="00217E17"/>
    <w:rsid w:val="002202F0"/>
    <w:rsid w:val="00220874"/>
    <w:rsid w:val="00222B8A"/>
    <w:rsid w:val="00222C4B"/>
    <w:rsid w:val="00222D0C"/>
    <w:rsid w:val="00223163"/>
    <w:rsid w:val="002232C0"/>
    <w:rsid w:val="00223909"/>
    <w:rsid w:val="00224A04"/>
    <w:rsid w:val="00224DAD"/>
    <w:rsid w:val="00225018"/>
    <w:rsid w:val="0022552C"/>
    <w:rsid w:val="00225A60"/>
    <w:rsid w:val="00225EB7"/>
    <w:rsid w:val="002264A6"/>
    <w:rsid w:val="002266C5"/>
    <w:rsid w:val="00227647"/>
    <w:rsid w:val="0022774E"/>
    <w:rsid w:val="0022784E"/>
    <w:rsid w:val="00230088"/>
    <w:rsid w:val="002300C2"/>
    <w:rsid w:val="00230A3B"/>
    <w:rsid w:val="00230EF2"/>
    <w:rsid w:val="002310E2"/>
    <w:rsid w:val="002321CD"/>
    <w:rsid w:val="00232DD7"/>
    <w:rsid w:val="0023318E"/>
    <w:rsid w:val="002334FD"/>
    <w:rsid w:val="0023368C"/>
    <w:rsid w:val="00233CE8"/>
    <w:rsid w:val="00234DC7"/>
    <w:rsid w:val="00235427"/>
    <w:rsid w:val="002359C8"/>
    <w:rsid w:val="0023613E"/>
    <w:rsid w:val="002363C4"/>
    <w:rsid w:val="00236B7F"/>
    <w:rsid w:val="002374FD"/>
    <w:rsid w:val="00237FCF"/>
    <w:rsid w:val="0024076A"/>
    <w:rsid w:val="00240B63"/>
    <w:rsid w:val="002410B9"/>
    <w:rsid w:val="00241312"/>
    <w:rsid w:val="00241403"/>
    <w:rsid w:val="00241491"/>
    <w:rsid w:val="0024203F"/>
    <w:rsid w:val="0024208E"/>
    <w:rsid w:val="00242210"/>
    <w:rsid w:val="0024228E"/>
    <w:rsid w:val="002422E4"/>
    <w:rsid w:val="002426B1"/>
    <w:rsid w:val="00242DA5"/>
    <w:rsid w:val="00242E31"/>
    <w:rsid w:val="00243265"/>
    <w:rsid w:val="00243287"/>
    <w:rsid w:val="00243A65"/>
    <w:rsid w:val="00243B79"/>
    <w:rsid w:val="00243EA4"/>
    <w:rsid w:val="00244174"/>
    <w:rsid w:val="002443D4"/>
    <w:rsid w:val="0024606E"/>
    <w:rsid w:val="00246197"/>
    <w:rsid w:val="002461F1"/>
    <w:rsid w:val="00246371"/>
    <w:rsid w:val="0024678F"/>
    <w:rsid w:val="002468E2"/>
    <w:rsid w:val="00246E90"/>
    <w:rsid w:val="00247A03"/>
    <w:rsid w:val="00247E85"/>
    <w:rsid w:val="002501D2"/>
    <w:rsid w:val="0025039E"/>
    <w:rsid w:val="00250C47"/>
    <w:rsid w:val="00250E9A"/>
    <w:rsid w:val="002519E3"/>
    <w:rsid w:val="00251BFE"/>
    <w:rsid w:val="002523C4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AC9"/>
    <w:rsid w:val="00256F22"/>
    <w:rsid w:val="0025705D"/>
    <w:rsid w:val="002572C9"/>
    <w:rsid w:val="002574D2"/>
    <w:rsid w:val="00257C9A"/>
    <w:rsid w:val="00257CFC"/>
    <w:rsid w:val="00257E39"/>
    <w:rsid w:val="0026007E"/>
    <w:rsid w:val="002606DE"/>
    <w:rsid w:val="002606EC"/>
    <w:rsid w:val="002611DD"/>
    <w:rsid w:val="00261AF3"/>
    <w:rsid w:val="00262857"/>
    <w:rsid w:val="00262FDD"/>
    <w:rsid w:val="0026300C"/>
    <w:rsid w:val="00263020"/>
    <w:rsid w:val="0026340C"/>
    <w:rsid w:val="002636E7"/>
    <w:rsid w:val="0026381E"/>
    <w:rsid w:val="002639A3"/>
    <w:rsid w:val="00263A59"/>
    <w:rsid w:val="002641AB"/>
    <w:rsid w:val="002641FE"/>
    <w:rsid w:val="002652D3"/>
    <w:rsid w:val="00265BB0"/>
    <w:rsid w:val="00265FEF"/>
    <w:rsid w:val="00266B89"/>
    <w:rsid w:val="00266BFA"/>
    <w:rsid w:val="0026754E"/>
    <w:rsid w:val="00267613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70F"/>
    <w:rsid w:val="002728A3"/>
    <w:rsid w:val="0027293E"/>
    <w:rsid w:val="00272CC7"/>
    <w:rsid w:val="00272ECD"/>
    <w:rsid w:val="00274492"/>
    <w:rsid w:val="00274B18"/>
    <w:rsid w:val="002750B8"/>
    <w:rsid w:val="0027574F"/>
    <w:rsid w:val="00275FAF"/>
    <w:rsid w:val="002769E6"/>
    <w:rsid w:val="00276C6F"/>
    <w:rsid w:val="00277056"/>
    <w:rsid w:val="00277F3A"/>
    <w:rsid w:val="00277F6E"/>
    <w:rsid w:val="002800BD"/>
    <w:rsid w:val="002805EE"/>
    <w:rsid w:val="00280D8D"/>
    <w:rsid w:val="002813EF"/>
    <w:rsid w:val="002819A1"/>
    <w:rsid w:val="00281E26"/>
    <w:rsid w:val="00282277"/>
    <w:rsid w:val="00282327"/>
    <w:rsid w:val="00282745"/>
    <w:rsid w:val="0028295A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870D8"/>
    <w:rsid w:val="002876D7"/>
    <w:rsid w:val="0029008D"/>
    <w:rsid w:val="0029053B"/>
    <w:rsid w:val="0029068A"/>
    <w:rsid w:val="002906A7"/>
    <w:rsid w:val="0029086B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7D"/>
    <w:rsid w:val="002949C1"/>
    <w:rsid w:val="00294C89"/>
    <w:rsid w:val="0029526F"/>
    <w:rsid w:val="002956DF"/>
    <w:rsid w:val="00295D0D"/>
    <w:rsid w:val="00295D23"/>
    <w:rsid w:val="0029615E"/>
    <w:rsid w:val="002961EB"/>
    <w:rsid w:val="002963CB"/>
    <w:rsid w:val="002A02A5"/>
    <w:rsid w:val="002A02D8"/>
    <w:rsid w:val="002A02E2"/>
    <w:rsid w:val="002A067C"/>
    <w:rsid w:val="002A09F6"/>
    <w:rsid w:val="002A0A23"/>
    <w:rsid w:val="002A0B69"/>
    <w:rsid w:val="002A0DB3"/>
    <w:rsid w:val="002A1530"/>
    <w:rsid w:val="002A1F79"/>
    <w:rsid w:val="002A304D"/>
    <w:rsid w:val="002A3C6D"/>
    <w:rsid w:val="002A40DF"/>
    <w:rsid w:val="002A47E6"/>
    <w:rsid w:val="002A4A24"/>
    <w:rsid w:val="002A4AF6"/>
    <w:rsid w:val="002A4C3B"/>
    <w:rsid w:val="002A4DCC"/>
    <w:rsid w:val="002A52F6"/>
    <w:rsid w:val="002A58F0"/>
    <w:rsid w:val="002A5A9F"/>
    <w:rsid w:val="002A6052"/>
    <w:rsid w:val="002A6F73"/>
    <w:rsid w:val="002A750E"/>
    <w:rsid w:val="002A7D0F"/>
    <w:rsid w:val="002A7F93"/>
    <w:rsid w:val="002B1554"/>
    <w:rsid w:val="002B22FB"/>
    <w:rsid w:val="002B2357"/>
    <w:rsid w:val="002B26B8"/>
    <w:rsid w:val="002B2808"/>
    <w:rsid w:val="002B2AD3"/>
    <w:rsid w:val="002B2EFD"/>
    <w:rsid w:val="002B3FD2"/>
    <w:rsid w:val="002B494C"/>
    <w:rsid w:val="002B4FB2"/>
    <w:rsid w:val="002B68CB"/>
    <w:rsid w:val="002B6E4D"/>
    <w:rsid w:val="002B6FCE"/>
    <w:rsid w:val="002B7762"/>
    <w:rsid w:val="002C11F9"/>
    <w:rsid w:val="002C12F7"/>
    <w:rsid w:val="002C2BBE"/>
    <w:rsid w:val="002C2C07"/>
    <w:rsid w:val="002C2C5E"/>
    <w:rsid w:val="002C2C97"/>
    <w:rsid w:val="002C2F19"/>
    <w:rsid w:val="002C370A"/>
    <w:rsid w:val="002C3837"/>
    <w:rsid w:val="002C410A"/>
    <w:rsid w:val="002C419F"/>
    <w:rsid w:val="002C485E"/>
    <w:rsid w:val="002C521F"/>
    <w:rsid w:val="002C5AC7"/>
    <w:rsid w:val="002C5B63"/>
    <w:rsid w:val="002C5CF7"/>
    <w:rsid w:val="002C5E16"/>
    <w:rsid w:val="002C6561"/>
    <w:rsid w:val="002C682F"/>
    <w:rsid w:val="002C6A43"/>
    <w:rsid w:val="002C6D36"/>
    <w:rsid w:val="002C72EF"/>
    <w:rsid w:val="002C7711"/>
    <w:rsid w:val="002C7C93"/>
    <w:rsid w:val="002D0D02"/>
    <w:rsid w:val="002D0EBF"/>
    <w:rsid w:val="002D0F1F"/>
    <w:rsid w:val="002D1CAA"/>
    <w:rsid w:val="002D1CBB"/>
    <w:rsid w:val="002D35B3"/>
    <w:rsid w:val="002D3FC8"/>
    <w:rsid w:val="002D505B"/>
    <w:rsid w:val="002D5DAA"/>
    <w:rsid w:val="002D79E1"/>
    <w:rsid w:val="002E04C9"/>
    <w:rsid w:val="002E0618"/>
    <w:rsid w:val="002E0848"/>
    <w:rsid w:val="002E0BDF"/>
    <w:rsid w:val="002E0D08"/>
    <w:rsid w:val="002E0E7E"/>
    <w:rsid w:val="002E1223"/>
    <w:rsid w:val="002E14CF"/>
    <w:rsid w:val="002E188D"/>
    <w:rsid w:val="002E1F95"/>
    <w:rsid w:val="002E2011"/>
    <w:rsid w:val="002E245C"/>
    <w:rsid w:val="002E26A5"/>
    <w:rsid w:val="002E2DFB"/>
    <w:rsid w:val="002E2E30"/>
    <w:rsid w:val="002E30AD"/>
    <w:rsid w:val="002E3592"/>
    <w:rsid w:val="002E3DCD"/>
    <w:rsid w:val="002E4C1D"/>
    <w:rsid w:val="002E60AF"/>
    <w:rsid w:val="002E6E72"/>
    <w:rsid w:val="002E7385"/>
    <w:rsid w:val="002E7774"/>
    <w:rsid w:val="002E7791"/>
    <w:rsid w:val="002F0C8A"/>
    <w:rsid w:val="002F0D4C"/>
    <w:rsid w:val="002F1CA2"/>
    <w:rsid w:val="002F1FDC"/>
    <w:rsid w:val="002F2782"/>
    <w:rsid w:val="002F2AC7"/>
    <w:rsid w:val="002F3088"/>
    <w:rsid w:val="002F32FE"/>
    <w:rsid w:val="002F4339"/>
    <w:rsid w:val="002F45BA"/>
    <w:rsid w:val="002F45E9"/>
    <w:rsid w:val="002F47CA"/>
    <w:rsid w:val="002F4AC1"/>
    <w:rsid w:val="002F650E"/>
    <w:rsid w:val="002F6C9A"/>
    <w:rsid w:val="002F6CB0"/>
    <w:rsid w:val="002F704B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4E25"/>
    <w:rsid w:val="003052F4"/>
    <w:rsid w:val="003053E1"/>
    <w:rsid w:val="00305540"/>
    <w:rsid w:val="00306001"/>
    <w:rsid w:val="003065AD"/>
    <w:rsid w:val="00306936"/>
    <w:rsid w:val="00310218"/>
    <w:rsid w:val="003105E6"/>
    <w:rsid w:val="00310828"/>
    <w:rsid w:val="00310BBC"/>
    <w:rsid w:val="00310FE9"/>
    <w:rsid w:val="003110A9"/>
    <w:rsid w:val="0031182A"/>
    <w:rsid w:val="00313383"/>
    <w:rsid w:val="00313419"/>
    <w:rsid w:val="00313460"/>
    <w:rsid w:val="00313C2E"/>
    <w:rsid w:val="003140C3"/>
    <w:rsid w:val="00314BBD"/>
    <w:rsid w:val="00314F95"/>
    <w:rsid w:val="003154D7"/>
    <w:rsid w:val="00315819"/>
    <w:rsid w:val="00315967"/>
    <w:rsid w:val="00315F24"/>
    <w:rsid w:val="00315FA4"/>
    <w:rsid w:val="0031618D"/>
    <w:rsid w:val="00316ABA"/>
    <w:rsid w:val="00316F10"/>
    <w:rsid w:val="00317C8E"/>
    <w:rsid w:val="003201A4"/>
    <w:rsid w:val="00320FFB"/>
    <w:rsid w:val="0032160F"/>
    <w:rsid w:val="00321CCE"/>
    <w:rsid w:val="0032225B"/>
    <w:rsid w:val="00322835"/>
    <w:rsid w:val="00322EBD"/>
    <w:rsid w:val="00322ECA"/>
    <w:rsid w:val="00323315"/>
    <w:rsid w:val="00323626"/>
    <w:rsid w:val="00323886"/>
    <w:rsid w:val="00323C5C"/>
    <w:rsid w:val="003241C4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6E10"/>
    <w:rsid w:val="003271C0"/>
    <w:rsid w:val="003279BA"/>
    <w:rsid w:val="0033184D"/>
    <w:rsid w:val="0033194D"/>
    <w:rsid w:val="00332038"/>
    <w:rsid w:val="00332992"/>
    <w:rsid w:val="00332B12"/>
    <w:rsid w:val="00332B81"/>
    <w:rsid w:val="00332F58"/>
    <w:rsid w:val="003337BA"/>
    <w:rsid w:val="00333A99"/>
    <w:rsid w:val="00333F4A"/>
    <w:rsid w:val="00334B81"/>
    <w:rsid w:val="0033508E"/>
    <w:rsid w:val="003352D6"/>
    <w:rsid w:val="00335697"/>
    <w:rsid w:val="0033578D"/>
    <w:rsid w:val="0033587E"/>
    <w:rsid w:val="003364C3"/>
    <w:rsid w:val="0033696F"/>
    <w:rsid w:val="00336E2D"/>
    <w:rsid w:val="00336E76"/>
    <w:rsid w:val="003372B7"/>
    <w:rsid w:val="0034007F"/>
    <w:rsid w:val="003402A9"/>
    <w:rsid w:val="003408A0"/>
    <w:rsid w:val="003409AA"/>
    <w:rsid w:val="00341192"/>
    <w:rsid w:val="003419D8"/>
    <w:rsid w:val="00341D77"/>
    <w:rsid w:val="00342279"/>
    <w:rsid w:val="00342426"/>
    <w:rsid w:val="00342AFD"/>
    <w:rsid w:val="00342FDF"/>
    <w:rsid w:val="00343837"/>
    <w:rsid w:val="00344727"/>
    <w:rsid w:val="00344A0A"/>
    <w:rsid w:val="00344F6E"/>
    <w:rsid w:val="0034588E"/>
    <w:rsid w:val="00345991"/>
    <w:rsid w:val="003459A8"/>
    <w:rsid w:val="00345A46"/>
    <w:rsid w:val="00345C60"/>
    <w:rsid w:val="00345C84"/>
    <w:rsid w:val="00345F51"/>
    <w:rsid w:val="003463E0"/>
    <w:rsid w:val="00347052"/>
    <w:rsid w:val="00347BC5"/>
    <w:rsid w:val="00347D66"/>
    <w:rsid w:val="00350C1C"/>
    <w:rsid w:val="003518E6"/>
    <w:rsid w:val="00351CF1"/>
    <w:rsid w:val="00351CF4"/>
    <w:rsid w:val="00351FEF"/>
    <w:rsid w:val="0035280E"/>
    <w:rsid w:val="00352A43"/>
    <w:rsid w:val="003531F9"/>
    <w:rsid w:val="0035332C"/>
    <w:rsid w:val="0035374E"/>
    <w:rsid w:val="00353B51"/>
    <w:rsid w:val="00353CEF"/>
    <w:rsid w:val="00354D44"/>
    <w:rsid w:val="00355F63"/>
    <w:rsid w:val="003562D2"/>
    <w:rsid w:val="0035649F"/>
    <w:rsid w:val="0035765F"/>
    <w:rsid w:val="00360D29"/>
    <w:rsid w:val="00360D68"/>
    <w:rsid w:val="00362959"/>
    <w:rsid w:val="0036318A"/>
    <w:rsid w:val="003642D5"/>
    <w:rsid w:val="003644DC"/>
    <w:rsid w:val="0036483A"/>
    <w:rsid w:val="00365035"/>
    <w:rsid w:val="003652C3"/>
    <w:rsid w:val="00365536"/>
    <w:rsid w:val="003659BE"/>
    <w:rsid w:val="00365B1E"/>
    <w:rsid w:val="00366261"/>
    <w:rsid w:val="003664C4"/>
    <w:rsid w:val="00366ADE"/>
    <w:rsid w:val="00366C55"/>
    <w:rsid w:val="00366C7A"/>
    <w:rsid w:val="003677A3"/>
    <w:rsid w:val="00367A5C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F"/>
    <w:rsid w:val="00373ABA"/>
    <w:rsid w:val="00373B4E"/>
    <w:rsid w:val="00373B86"/>
    <w:rsid w:val="003742A0"/>
    <w:rsid w:val="0037510F"/>
    <w:rsid w:val="0037549D"/>
    <w:rsid w:val="00375708"/>
    <w:rsid w:val="003757DC"/>
    <w:rsid w:val="00375859"/>
    <w:rsid w:val="00375A22"/>
    <w:rsid w:val="0037606B"/>
    <w:rsid w:val="00376166"/>
    <w:rsid w:val="00376D7F"/>
    <w:rsid w:val="0037784B"/>
    <w:rsid w:val="003800C5"/>
    <w:rsid w:val="00380DBA"/>
    <w:rsid w:val="00380E3D"/>
    <w:rsid w:val="00380EDD"/>
    <w:rsid w:val="00381399"/>
    <w:rsid w:val="00381F1D"/>
    <w:rsid w:val="00382443"/>
    <w:rsid w:val="00382B08"/>
    <w:rsid w:val="00383088"/>
    <w:rsid w:val="00383644"/>
    <w:rsid w:val="003836C9"/>
    <w:rsid w:val="00383F7F"/>
    <w:rsid w:val="003842C2"/>
    <w:rsid w:val="00384617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750"/>
    <w:rsid w:val="0039275A"/>
    <w:rsid w:val="00392BA0"/>
    <w:rsid w:val="00392F87"/>
    <w:rsid w:val="0039311F"/>
    <w:rsid w:val="003934FC"/>
    <w:rsid w:val="0039366A"/>
    <w:rsid w:val="0039395B"/>
    <w:rsid w:val="00393A58"/>
    <w:rsid w:val="00394040"/>
    <w:rsid w:val="0039443B"/>
    <w:rsid w:val="00396A1B"/>
    <w:rsid w:val="00396BFA"/>
    <w:rsid w:val="00396C1F"/>
    <w:rsid w:val="003976E3"/>
    <w:rsid w:val="00397E0F"/>
    <w:rsid w:val="00397F23"/>
    <w:rsid w:val="003A0114"/>
    <w:rsid w:val="003A0A81"/>
    <w:rsid w:val="003A10A1"/>
    <w:rsid w:val="003A3BEE"/>
    <w:rsid w:val="003A449D"/>
    <w:rsid w:val="003A4823"/>
    <w:rsid w:val="003A4B9A"/>
    <w:rsid w:val="003A4D24"/>
    <w:rsid w:val="003A4E5B"/>
    <w:rsid w:val="003A5E77"/>
    <w:rsid w:val="003A707C"/>
    <w:rsid w:val="003B01BF"/>
    <w:rsid w:val="003B0238"/>
    <w:rsid w:val="003B05C1"/>
    <w:rsid w:val="003B0A46"/>
    <w:rsid w:val="003B0A8B"/>
    <w:rsid w:val="003B0B9F"/>
    <w:rsid w:val="003B0E06"/>
    <w:rsid w:val="003B0F54"/>
    <w:rsid w:val="003B14B2"/>
    <w:rsid w:val="003B1808"/>
    <w:rsid w:val="003B2F02"/>
    <w:rsid w:val="003B3498"/>
    <w:rsid w:val="003B34AC"/>
    <w:rsid w:val="003B34D0"/>
    <w:rsid w:val="003B3546"/>
    <w:rsid w:val="003B3F53"/>
    <w:rsid w:val="003B4F80"/>
    <w:rsid w:val="003B56B6"/>
    <w:rsid w:val="003B597A"/>
    <w:rsid w:val="003B5C20"/>
    <w:rsid w:val="003B5DD2"/>
    <w:rsid w:val="003B71CA"/>
    <w:rsid w:val="003B7AF2"/>
    <w:rsid w:val="003C0C12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68D0"/>
    <w:rsid w:val="003C70D5"/>
    <w:rsid w:val="003D052C"/>
    <w:rsid w:val="003D059B"/>
    <w:rsid w:val="003D0798"/>
    <w:rsid w:val="003D0CD7"/>
    <w:rsid w:val="003D2529"/>
    <w:rsid w:val="003D37BF"/>
    <w:rsid w:val="003D3B70"/>
    <w:rsid w:val="003D4651"/>
    <w:rsid w:val="003D5767"/>
    <w:rsid w:val="003D5CBF"/>
    <w:rsid w:val="003D66FD"/>
    <w:rsid w:val="003D6850"/>
    <w:rsid w:val="003D6EC3"/>
    <w:rsid w:val="003D7293"/>
    <w:rsid w:val="003D736E"/>
    <w:rsid w:val="003D7965"/>
    <w:rsid w:val="003D7D92"/>
    <w:rsid w:val="003E096E"/>
    <w:rsid w:val="003E16B7"/>
    <w:rsid w:val="003E1802"/>
    <w:rsid w:val="003E1A83"/>
    <w:rsid w:val="003E222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4BD"/>
    <w:rsid w:val="003E5743"/>
    <w:rsid w:val="003E5A54"/>
    <w:rsid w:val="003E5F6C"/>
    <w:rsid w:val="003E69BC"/>
    <w:rsid w:val="003E69EB"/>
    <w:rsid w:val="003E6EEE"/>
    <w:rsid w:val="003E7719"/>
    <w:rsid w:val="003E7D9A"/>
    <w:rsid w:val="003F01E8"/>
    <w:rsid w:val="003F04FB"/>
    <w:rsid w:val="003F0A2B"/>
    <w:rsid w:val="003F0E2A"/>
    <w:rsid w:val="003F12AC"/>
    <w:rsid w:val="003F14F1"/>
    <w:rsid w:val="003F1E38"/>
    <w:rsid w:val="003F2380"/>
    <w:rsid w:val="003F23E8"/>
    <w:rsid w:val="003F2776"/>
    <w:rsid w:val="003F27FC"/>
    <w:rsid w:val="003F2A9D"/>
    <w:rsid w:val="003F36E5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69B4"/>
    <w:rsid w:val="003F73A4"/>
    <w:rsid w:val="003F746B"/>
    <w:rsid w:val="003F76EE"/>
    <w:rsid w:val="003F78B4"/>
    <w:rsid w:val="003F792D"/>
    <w:rsid w:val="003F7AE2"/>
    <w:rsid w:val="00400078"/>
    <w:rsid w:val="00400F97"/>
    <w:rsid w:val="004014E2"/>
    <w:rsid w:val="00401750"/>
    <w:rsid w:val="0040203C"/>
    <w:rsid w:val="00402755"/>
    <w:rsid w:val="004027C9"/>
    <w:rsid w:val="00402FB3"/>
    <w:rsid w:val="00403423"/>
    <w:rsid w:val="004034CF"/>
    <w:rsid w:val="004037C2"/>
    <w:rsid w:val="00403C81"/>
    <w:rsid w:val="00403D16"/>
    <w:rsid w:val="00403D21"/>
    <w:rsid w:val="00404660"/>
    <w:rsid w:val="00405A34"/>
    <w:rsid w:val="0040623A"/>
    <w:rsid w:val="004070D2"/>
    <w:rsid w:val="004075B0"/>
    <w:rsid w:val="00407633"/>
    <w:rsid w:val="0041014D"/>
    <w:rsid w:val="00410427"/>
    <w:rsid w:val="004110BD"/>
    <w:rsid w:val="0041110C"/>
    <w:rsid w:val="00411121"/>
    <w:rsid w:val="0041238F"/>
    <w:rsid w:val="00413205"/>
    <w:rsid w:val="004134BD"/>
    <w:rsid w:val="00413B4C"/>
    <w:rsid w:val="004144F9"/>
    <w:rsid w:val="00414A29"/>
    <w:rsid w:val="00415313"/>
    <w:rsid w:val="0041540A"/>
    <w:rsid w:val="00415A4D"/>
    <w:rsid w:val="00415FE9"/>
    <w:rsid w:val="0041667B"/>
    <w:rsid w:val="004166D4"/>
    <w:rsid w:val="004167C3"/>
    <w:rsid w:val="00416A5D"/>
    <w:rsid w:val="004178AD"/>
    <w:rsid w:val="00420618"/>
    <w:rsid w:val="0042068F"/>
    <w:rsid w:val="00421BC6"/>
    <w:rsid w:val="00421FC7"/>
    <w:rsid w:val="00422D82"/>
    <w:rsid w:val="00423475"/>
    <w:rsid w:val="004236CD"/>
    <w:rsid w:val="004238EA"/>
    <w:rsid w:val="00423D1E"/>
    <w:rsid w:val="00424368"/>
    <w:rsid w:val="00424FD7"/>
    <w:rsid w:val="0042527E"/>
    <w:rsid w:val="00425BC6"/>
    <w:rsid w:val="00426F89"/>
    <w:rsid w:val="00426FB4"/>
    <w:rsid w:val="0042719F"/>
    <w:rsid w:val="004271AB"/>
    <w:rsid w:val="00427294"/>
    <w:rsid w:val="00427992"/>
    <w:rsid w:val="00427C55"/>
    <w:rsid w:val="00430071"/>
    <w:rsid w:val="00430767"/>
    <w:rsid w:val="004309A3"/>
    <w:rsid w:val="004309D8"/>
    <w:rsid w:val="004315B7"/>
    <w:rsid w:val="004322B4"/>
    <w:rsid w:val="00432AEC"/>
    <w:rsid w:val="004333AF"/>
    <w:rsid w:val="00433A61"/>
    <w:rsid w:val="004340E7"/>
    <w:rsid w:val="00434864"/>
    <w:rsid w:val="00434E17"/>
    <w:rsid w:val="004353DD"/>
    <w:rsid w:val="0043559B"/>
    <w:rsid w:val="00435AD3"/>
    <w:rsid w:val="00435C31"/>
    <w:rsid w:val="004360A4"/>
    <w:rsid w:val="00437C03"/>
    <w:rsid w:val="00437FC2"/>
    <w:rsid w:val="004410B5"/>
    <w:rsid w:val="004415FE"/>
    <w:rsid w:val="0044167F"/>
    <w:rsid w:val="004417ED"/>
    <w:rsid w:val="0044190E"/>
    <w:rsid w:val="00441F6B"/>
    <w:rsid w:val="004422A3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47562"/>
    <w:rsid w:val="00447AAC"/>
    <w:rsid w:val="0045012D"/>
    <w:rsid w:val="00450931"/>
    <w:rsid w:val="0045146A"/>
    <w:rsid w:val="004519E6"/>
    <w:rsid w:val="00451B37"/>
    <w:rsid w:val="00452094"/>
    <w:rsid w:val="00452A9D"/>
    <w:rsid w:val="004535B3"/>
    <w:rsid w:val="00453628"/>
    <w:rsid w:val="00453E7D"/>
    <w:rsid w:val="00454C03"/>
    <w:rsid w:val="00455025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7804"/>
    <w:rsid w:val="00457A63"/>
    <w:rsid w:val="00457FBE"/>
    <w:rsid w:val="004600D6"/>
    <w:rsid w:val="0046063B"/>
    <w:rsid w:val="004606BE"/>
    <w:rsid w:val="00460B18"/>
    <w:rsid w:val="00461BED"/>
    <w:rsid w:val="00461DA0"/>
    <w:rsid w:val="00461E0B"/>
    <w:rsid w:val="00461F25"/>
    <w:rsid w:val="00462DC8"/>
    <w:rsid w:val="00462DDD"/>
    <w:rsid w:val="004634B3"/>
    <w:rsid w:val="00463FD2"/>
    <w:rsid w:val="00464502"/>
    <w:rsid w:val="0046482F"/>
    <w:rsid w:val="00464B66"/>
    <w:rsid w:val="00465360"/>
    <w:rsid w:val="00465A16"/>
    <w:rsid w:val="00465C8A"/>
    <w:rsid w:val="00466449"/>
    <w:rsid w:val="004667F3"/>
    <w:rsid w:val="00466C56"/>
    <w:rsid w:val="00466DF6"/>
    <w:rsid w:val="004671ED"/>
    <w:rsid w:val="00467605"/>
    <w:rsid w:val="00467CED"/>
    <w:rsid w:val="0047020A"/>
    <w:rsid w:val="004705F3"/>
    <w:rsid w:val="0047090D"/>
    <w:rsid w:val="004716C5"/>
    <w:rsid w:val="00471A92"/>
    <w:rsid w:val="00471C9E"/>
    <w:rsid w:val="00472901"/>
    <w:rsid w:val="004729EC"/>
    <w:rsid w:val="00472C04"/>
    <w:rsid w:val="00473152"/>
    <w:rsid w:val="004735D2"/>
    <w:rsid w:val="00473744"/>
    <w:rsid w:val="004741A4"/>
    <w:rsid w:val="004745AB"/>
    <w:rsid w:val="00475084"/>
    <w:rsid w:val="00475B53"/>
    <w:rsid w:val="004762B9"/>
    <w:rsid w:val="004765A8"/>
    <w:rsid w:val="004769BE"/>
    <w:rsid w:val="0047745A"/>
    <w:rsid w:val="00477B44"/>
    <w:rsid w:val="00477D46"/>
    <w:rsid w:val="004802A4"/>
    <w:rsid w:val="0048066F"/>
    <w:rsid w:val="004809B3"/>
    <w:rsid w:val="00480A8E"/>
    <w:rsid w:val="004815D8"/>
    <w:rsid w:val="00481FAC"/>
    <w:rsid w:val="0048295A"/>
    <w:rsid w:val="00482FFC"/>
    <w:rsid w:val="004834C3"/>
    <w:rsid w:val="0048368B"/>
    <w:rsid w:val="004844C8"/>
    <w:rsid w:val="00484B52"/>
    <w:rsid w:val="0048565D"/>
    <w:rsid w:val="004857E1"/>
    <w:rsid w:val="00485D7A"/>
    <w:rsid w:val="00485E8C"/>
    <w:rsid w:val="00486818"/>
    <w:rsid w:val="004871F6"/>
    <w:rsid w:val="00487358"/>
    <w:rsid w:val="00487A6A"/>
    <w:rsid w:val="004903F2"/>
    <w:rsid w:val="00490474"/>
    <w:rsid w:val="00490E1A"/>
    <w:rsid w:val="004917BD"/>
    <w:rsid w:val="00491B07"/>
    <w:rsid w:val="00491E8C"/>
    <w:rsid w:val="004923A3"/>
    <w:rsid w:val="00492414"/>
    <w:rsid w:val="004924CA"/>
    <w:rsid w:val="00492527"/>
    <w:rsid w:val="004928EB"/>
    <w:rsid w:val="00492BE2"/>
    <w:rsid w:val="00492D1B"/>
    <w:rsid w:val="00493453"/>
    <w:rsid w:val="00493550"/>
    <w:rsid w:val="0049373D"/>
    <w:rsid w:val="00493749"/>
    <w:rsid w:val="004937A6"/>
    <w:rsid w:val="004938DD"/>
    <w:rsid w:val="0049399A"/>
    <w:rsid w:val="00493C1F"/>
    <w:rsid w:val="004941E4"/>
    <w:rsid w:val="00494269"/>
    <w:rsid w:val="0049476D"/>
    <w:rsid w:val="00494A96"/>
    <w:rsid w:val="00494DA8"/>
    <w:rsid w:val="0049554A"/>
    <w:rsid w:val="00495562"/>
    <w:rsid w:val="00495878"/>
    <w:rsid w:val="0049670E"/>
    <w:rsid w:val="0049688E"/>
    <w:rsid w:val="00496C24"/>
    <w:rsid w:val="00496EB3"/>
    <w:rsid w:val="00497B1D"/>
    <w:rsid w:val="004A02EA"/>
    <w:rsid w:val="004A046E"/>
    <w:rsid w:val="004A09FD"/>
    <w:rsid w:val="004A0CB0"/>
    <w:rsid w:val="004A0DBE"/>
    <w:rsid w:val="004A15AF"/>
    <w:rsid w:val="004A1936"/>
    <w:rsid w:val="004A1D2B"/>
    <w:rsid w:val="004A1DAD"/>
    <w:rsid w:val="004A278C"/>
    <w:rsid w:val="004A2CFB"/>
    <w:rsid w:val="004A2D7A"/>
    <w:rsid w:val="004A4398"/>
    <w:rsid w:val="004A47D0"/>
    <w:rsid w:val="004A4C76"/>
    <w:rsid w:val="004A4D97"/>
    <w:rsid w:val="004A5245"/>
    <w:rsid w:val="004A57C7"/>
    <w:rsid w:val="004A5C6D"/>
    <w:rsid w:val="004A640E"/>
    <w:rsid w:val="004A6710"/>
    <w:rsid w:val="004A6B00"/>
    <w:rsid w:val="004A6E87"/>
    <w:rsid w:val="004A770B"/>
    <w:rsid w:val="004A7D74"/>
    <w:rsid w:val="004B0085"/>
    <w:rsid w:val="004B0CBF"/>
    <w:rsid w:val="004B1034"/>
    <w:rsid w:val="004B10DA"/>
    <w:rsid w:val="004B1290"/>
    <w:rsid w:val="004B1DD7"/>
    <w:rsid w:val="004B1E72"/>
    <w:rsid w:val="004B239B"/>
    <w:rsid w:val="004B2AFE"/>
    <w:rsid w:val="004B3894"/>
    <w:rsid w:val="004B393E"/>
    <w:rsid w:val="004B3A2D"/>
    <w:rsid w:val="004B40CF"/>
    <w:rsid w:val="004B76CD"/>
    <w:rsid w:val="004B77F2"/>
    <w:rsid w:val="004C01E6"/>
    <w:rsid w:val="004C0575"/>
    <w:rsid w:val="004C0EFF"/>
    <w:rsid w:val="004C10A3"/>
    <w:rsid w:val="004C132C"/>
    <w:rsid w:val="004C1651"/>
    <w:rsid w:val="004C1A30"/>
    <w:rsid w:val="004C210F"/>
    <w:rsid w:val="004C261C"/>
    <w:rsid w:val="004C2623"/>
    <w:rsid w:val="004C2B36"/>
    <w:rsid w:val="004C309D"/>
    <w:rsid w:val="004C3E38"/>
    <w:rsid w:val="004C50C6"/>
    <w:rsid w:val="004C524A"/>
    <w:rsid w:val="004C6C13"/>
    <w:rsid w:val="004C6D3E"/>
    <w:rsid w:val="004C762B"/>
    <w:rsid w:val="004C76D1"/>
    <w:rsid w:val="004D0138"/>
    <w:rsid w:val="004D01D4"/>
    <w:rsid w:val="004D0528"/>
    <w:rsid w:val="004D0833"/>
    <w:rsid w:val="004D0ADC"/>
    <w:rsid w:val="004D1C6A"/>
    <w:rsid w:val="004D1E86"/>
    <w:rsid w:val="004D2745"/>
    <w:rsid w:val="004D2C25"/>
    <w:rsid w:val="004D33EA"/>
    <w:rsid w:val="004D4359"/>
    <w:rsid w:val="004D46F7"/>
    <w:rsid w:val="004D4B3B"/>
    <w:rsid w:val="004D516F"/>
    <w:rsid w:val="004D5824"/>
    <w:rsid w:val="004D5F1B"/>
    <w:rsid w:val="004D687C"/>
    <w:rsid w:val="004D6B9C"/>
    <w:rsid w:val="004D6CD9"/>
    <w:rsid w:val="004D7401"/>
    <w:rsid w:val="004E004A"/>
    <w:rsid w:val="004E05B0"/>
    <w:rsid w:val="004E068D"/>
    <w:rsid w:val="004E105E"/>
    <w:rsid w:val="004E112C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838"/>
    <w:rsid w:val="004E598A"/>
    <w:rsid w:val="004E6149"/>
    <w:rsid w:val="004E6233"/>
    <w:rsid w:val="004E6355"/>
    <w:rsid w:val="004E70C6"/>
    <w:rsid w:val="004E75D6"/>
    <w:rsid w:val="004E7F72"/>
    <w:rsid w:val="004F0FFE"/>
    <w:rsid w:val="004F1BD9"/>
    <w:rsid w:val="004F21CE"/>
    <w:rsid w:val="004F245C"/>
    <w:rsid w:val="004F249E"/>
    <w:rsid w:val="004F258D"/>
    <w:rsid w:val="004F2731"/>
    <w:rsid w:val="004F2B67"/>
    <w:rsid w:val="004F2C91"/>
    <w:rsid w:val="004F310E"/>
    <w:rsid w:val="004F3124"/>
    <w:rsid w:val="004F462A"/>
    <w:rsid w:val="004F50E3"/>
    <w:rsid w:val="004F5241"/>
    <w:rsid w:val="004F5BCB"/>
    <w:rsid w:val="004F5F85"/>
    <w:rsid w:val="004F63F1"/>
    <w:rsid w:val="004F683D"/>
    <w:rsid w:val="004F6C3C"/>
    <w:rsid w:val="004F762A"/>
    <w:rsid w:val="004F7748"/>
    <w:rsid w:val="00500BE8"/>
    <w:rsid w:val="00501371"/>
    <w:rsid w:val="005016F0"/>
    <w:rsid w:val="005017E4"/>
    <w:rsid w:val="00502D92"/>
    <w:rsid w:val="0050371F"/>
    <w:rsid w:val="005037EC"/>
    <w:rsid w:val="00504057"/>
    <w:rsid w:val="00504A60"/>
    <w:rsid w:val="00505AA0"/>
    <w:rsid w:val="00506C3F"/>
    <w:rsid w:val="00506D40"/>
    <w:rsid w:val="00506FCD"/>
    <w:rsid w:val="00506FE4"/>
    <w:rsid w:val="00507877"/>
    <w:rsid w:val="00507DFD"/>
    <w:rsid w:val="00510C33"/>
    <w:rsid w:val="00510EFE"/>
    <w:rsid w:val="0051140A"/>
    <w:rsid w:val="005115E1"/>
    <w:rsid w:val="005120C4"/>
    <w:rsid w:val="005122E6"/>
    <w:rsid w:val="00513B49"/>
    <w:rsid w:val="00513D36"/>
    <w:rsid w:val="00514550"/>
    <w:rsid w:val="00514621"/>
    <w:rsid w:val="005148BD"/>
    <w:rsid w:val="00514FB4"/>
    <w:rsid w:val="00515338"/>
    <w:rsid w:val="00515348"/>
    <w:rsid w:val="00515FBB"/>
    <w:rsid w:val="005171CE"/>
    <w:rsid w:val="00520808"/>
    <w:rsid w:val="00520E38"/>
    <w:rsid w:val="00521206"/>
    <w:rsid w:val="00521264"/>
    <w:rsid w:val="00521EA3"/>
    <w:rsid w:val="00522522"/>
    <w:rsid w:val="00522FF3"/>
    <w:rsid w:val="00523110"/>
    <w:rsid w:val="00523135"/>
    <w:rsid w:val="0052318C"/>
    <w:rsid w:val="005231FD"/>
    <w:rsid w:val="00523936"/>
    <w:rsid w:val="00524074"/>
    <w:rsid w:val="005243CD"/>
    <w:rsid w:val="005255F3"/>
    <w:rsid w:val="00525A74"/>
    <w:rsid w:val="00525B7B"/>
    <w:rsid w:val="00525D1E"/>
    <w:rsid w:val="005263FD"/>
    <w:rsid w:val="00526787"/>
    <w:rsid w:val="00527165"/>
    <w:rsid w:val="005308AA"/>
    <w:rsid w:val="0053285F"/>
    <w:rsid w:val="0053316B"/>
    <w:rsid w:val="00533A9E"/>
    <w:rsid w:val="00533EEE"/>
    <w:rsid w:val="00533F18"/>
    <w:rsid w:val="005340D9"/>
    <w:rsid w:val="0053455B"/>
    <w:rsid w:val="005345D7"/>
    <w:rsid w:val="00534A47"/>
    <w:rsid w:val="00534B4C"/>
    <w:rsid w:val="005359D8"/>
    <w:rsid w:val="005359F7"/>
    <w:rsid w:val="00536BE5"/>
    <w:rsid w:val="005372B5"/>
    <w:rsid w:val="0053746D"/>
    <w:rsid w:val="00537937"/>
    <w:rsid w:val="00540086"/>
    <w:rsid w:val="00540193"/>
    <w:rsid w:val="005403FC"/>
    <w:rsid w:val="005409CB"/>
    <w:rsid w:val="00540E72"/>
    <w:rsid w:val="00540F0E"/>
    <w:rsid w:val="00541FF7"/>
    <w:rsid w:val="0054213A"/>
    <w:rsid w:val="0054254C"/>
    <w:rsid w:val="0054255E"/>
    <w:rsid w:val="005425C9"/>
    <w:rsid w:val="00542F78"/>
    <w:rsid w:val="005436EC"/>
    <w:rsid w:val="0054422A"/>
    <w:rsid w:val="00544409"/>
    <w:rsid w:val="00544984"/>
    <w:rsid w:val="00544FCE"/>
    <w:rsid w:val="00545533"/>
    <w:rsid w:val="00545685"/>
    <w:rsid w:val="0054644B"/>
    <w:rsid w:val="00546B24"/>
    <w:rsid w:val="005475F8"/>
    <w:rsid w:val="00547B26"/>
    <w:rsid w:val="00550575"/>
    <w:rsid w:val="00550664"/>
    <w:rsid w:val="005510FB"/>
    <w:rsid w:val="005517FB"/>
    <w:rsid w:val="00551C55"/>
    <w:rsid w:val="00551E77"/>
    <w:rsid w:val="005528DE"/>
    <w:rsid w:val="00552E5D"/>
    <w:rsid w:val="005530BC"/>
    <w:rsid w:val="00553674"/>
    <w:rsid w:val="0055393C"/>
    <w:rsid w:val="005539E1"/>
    <w:rsid w:val="00554425"/>
    <w:rsid w:val="005544BA"/>
    <w:rsid w:val="005547FD"/>
    <w:rsid w:val="00554E1D"/>
    <w:rsid w:val="005554B2"/>
    <w:rsid w:val="00555EC8"/>
    <w:rsid w:val="00555F02"/>
    <w:rsid w:val="00555F6E"/>
    <w:rsid w:val="00556DB2"/>
    <w:rsid w:val="00557FF9"/>
    <w:rsid w:val="00560255"/>
    <w:rsid w:val="0056056D"/>
    <w:rsid w:val="00560B42"/>
    <w:rsid w:val="00561128"/>
    <w:rsid w:val="005611DF"/>
    <w:rsid w:val="005614E1"/>
    <w:rsid w:val="00562288"/>
    <w:rsid w:val="005622D1"/>
    <w:rsid w:val="0056246E"/>
    <w:rsid w:val="00562B99"/>
    <w:rsid w:val="00562E38"/>
    <w:rsid w:val="00563174"/>
    <w:rsid w:val="00563326"/>
    <w:rsid w:val="00563536"/>
    <w:rsid w:val="00563AF4"/>
    <w:rsid w:val="00564230"/>
    <w:rsid w:val="0056444B"/>
    <w:rsid w:val="005645E7"/>
    <w:rsid w:val="0056475A"/>
    <w:rsid w:val="00564768"/>
    <w:rsid w:val="00564B34"/>
    <w:rsid w:val="00564BFE"/>
    <w:rsid w:val="005657C0"/>
    <w:rsid w:val="0056653B"/>
    <w:rsid w:val="00566743"/>
    <w:rsid w:val="00566F4F"/>
    <w:rsid w:val="00567B97"/>
    <w:rsid w:val="005706FE"/>
    <w:rsid w:val="00570845"/>
    <w:rsid w:val="00570902"/>
    <w:rsid w:val="00570976"/>
    <w:rsid w:val="005711B6"/>
    <w:rsid w:val="00571304"/>
    <w:rsid w:val="00571916"/>
    <w:rsid w:val="00571E99"/>
    <w:rsid w:val="005722A0"/>
    <w:rsid w:val="00572393"/>
    <w:rsid w:val="00572518"/>
    <w:rsid w:val="005727C9"/>
    <w:rsid w:val="00572C12"/>
    <w:rsid w:val="00572C88"/>
    <w:rsid w:val="0057362A"/>
    <w:rsid w:val="0057370A"/>
    <w:rsid w:val="0057445A"/>
    <w:rsid w:val="00574E2A"/>
    <w:rsid w:val="00575CC6"/>
    <w:rsid w:val="005769EF"/>
    <w:rsid w:val="00576F84"/>
    <w:rsid w:val="0057701C"/>
    <w:rsid w:val="00577930"/>
    <w:rsid w:val="00577A7E"/>
    <w:rsid w:val="00577C86"/>
    <w:rsid w:val="00577CDB"/>
    <w:rsid w:val="00580092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32F"/>
    <w:rsid w:val="00585F08"/>
    <w:rsid w:val="005861CB"/>
    <w:rsid w:val="0058677A"/>
    <w:rsid w:val="00586C0A"/>
    <w:rsid w:val="005871B9"/>
    <w:rsid w:val="00587811"/>
    <w:rsid w:val="005878CD"/>
    <w:rsid w:val="0058795F"/>
    <w:rsid w:val="00590A4A"/>
    <w:rsid w:val="00590C76"/>
    <w:rsid w:val="00590FF7"/>
    <w:rsid w:val="0059105F"/>
    <w:rsid w:val="0059123A"/>
    <w:rsid w:val="00592E71"/>
    <w:rsid w:val="00592EC0"/>
    <w:rsid w:val="00593B68"/>
    <w:rsid w:val="00593E82"/>
    <w:rsid w:val="00594109"/>
    <w:rsid w:val="00594582"/>
    <w:rsid w:val="00594734"/>
    <w:rsid w:val="00594FBB"/>
    <w:rsid w:val="005951FB"/>
    <w:rsid w:val="005955E0"/>
    <w:rsid w:val="00595809"/>
    <w:rsid w:val="00595CDA"/>
    <w:rsid w:val="00595FE1"/>
    <w:rsid w:val="00596215"/>
    <w:rsid w:val="00596253"/>
    <w:rsid w:val="00597932"/>
    <w:rsid w:val="00597E83"/>
    <w:rsid w:val="00597FFC"/>
    <w:rsid w:val="005A06A8"/>
    <w:rsid w:val="005A1A0E"/>
    <w:rsid w:val="005A2E61"/>
    <w:rsid w:val="005A32C2"/>
    <w:rsid w:val="005A32F7"/>
    <w:rsid w:val="005A33D1"/>
    <w:rsid w:val="005A358F"/>
    <w:rsid w:val="005A39E3"/>
    <w:rsid w:val="005A3C50"/>
    <w:rsid w:val="005A3DA8"/>
    <w:rsid w:val="005A3E79"/>
    <w:rsid w:val="005A4527"/>
    <w:rsid w:val="005A518D"/>
    <w:rsid w:val="005A531B"/>
    <w:rsid w:val="005A5645"/>
    <w:rsid w:val="005A6657"/>
    <w:rsid w:val="005A6B78"/>
    <w:rsid w:val="005A72F1"/>
    <w:rsid w:val="005A78EB"/>
    <w:rsid w:val="005A79B3"/>
    <w:rsid w:val="005B0467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68E2"/>
    <w:rsid w:val="005B77D4"/>
    <w:rsid w:val="005C0497"/>
    <w:rsid w:val="005C0F21"/>
    <w:rsid w:val="005C202B"/>
    <w:rsid w:val="005C2AF1"/>
    <w:rsid w:val="005C2B0B"/>
    <w:rsid w:val="005C2B2C"/>
    <w:rsid w:val="005C2D71"/>
    <w:rsid w:val="005C2F97"/>
    <w:rsid w:val="005C3452"/>
    <w:rsid w:val="005C3DDF"/>
    <w:rsid w:val="005C4203"/>
    <w:rsid w:val="005C4846"/>
    <w:rsid w:val="005C4BFB"/>
    <w:rsid w:val="005C4CD1"/>
    <w:rsid w:val="005C51A4"/>
    <w:rsid w:val="005C560C"/>
    <w:rsid w:val="005C5E15"/>
    <w:rsid w:val="005C69A3"/>
    <w:rsid w:val="005C6E0C"/>
    <w:rsid w:val="005C7A1D"/>
    <w:rsid w:val="005C7CCB"/>
    <w:rsid w:val="005D1472"/>
    <w:rsid w:val="005D1903"/>
    <w:rsid w:val="005D1BCD"/>
    <w:rsid w:val="005D2257"/>
    <w:rsid w:val="005D234E"/>
    <w:rsid w:val="005D265D"/>
    <w:rsid w:val="005D26C0"/>
    <w:rsid w:val="005D2BDF"/>
    <w:rsid w:val="005D31A3"/>
    <w:rsid w:val="005D3551"/>
    <w:rsid w:val="005D3B96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D75B1"/>
    <w:rsid w:val="005E0497"/>
    <w:rsid w:val="005E05E8"/>
    <w:rsid w:val="005E1117"/>
    <w:rsid w:val="005E136F"/>
    <w:rsid w:val="005E1473"/>
    <w:rsid w:val="005E166A"/>
    <w:rsid w:val="005E17AF"/>
    <w:rsid w:val="005E20F4"/>
    <w:rsid w:val="005E25E0"/>
    <w:rsid w:val="005E29CD"/>
    <w:rsid w:val="005E2EE6"/>
    <w:rsid w:val="005E2F54"/>
    <w:rsid w:val="005E363E"/>
    <w:rsid w:val="005E3AD9"/>
    <w:rsid w:val="005E4362"/>
    <w:rsid w:val="005E49EC"/>
    <w:rsid w:val="005E4BEA"/>
    <w:rsid w:val="005E4F6B"/>
    <w:rsid w:val="005E5812"/>
    <w:rsid w:val="005E64B5"/>
    <w:rsid w:val="005E72D5"/>
    <w:rsid w:val="005E734E"/>
    <w:rsid w:val="005E77FA"/>
    <w:rsid w:val="005E7980"/>
    <w:rsid w:val="005F026C"/>
    <w:rsid w:val="005F1DFA"/>
    <w:rsid w:val="005F2689"/>
    <w:rsid w:val="005F3177"/>
    <w:rsid w:val="005F4CE0"/>
    <w:rsid w:val="005F4DE6"/>
    <w:rsid w:val="005F4F8B"/>
    <w:rsid w:val="005F5683"/>
    <w:rsid w:val="005F5AA7"/>
    <w:rsid w:val="005F5F4B"/>
    <w:rsid w:val="005F5FBE"/>
    <w:rsid w:val="005F5FED"/>
    <w:rsid w:val="005F6284"/>
    <w:rsid w:val="005F6896"/>
    <w:rsid w:val="005F6A8E"/>
    <w:rsid w:val="005F6FDE"/>
    <w:rsid w:val="005F744B"/>
    <w:rsid w:val="005F7972"/>
    <w:rsid w:val="005F7A09"/>
    <w:rsid w:val="00600F5E"/>
    <w:rsid w:val="00601D43"/>
    <w:rsid w:val="006023A6"/>
    <w:rsid w:val="00602EFA"/>
    <w:rsid w:val="006034CB"/>
    <w:rsid w:val="006051B7"/>
    <w:rsid w:val="00605B6A"/>
    <w:rsid w:val="00605B85"/>
    <w:rsid w:val="00605E97"/>
    <w:rsid w:val="00605F86"/>
    <w:rsid w:val="006073E7"/>
    <w:rsid w:val="00607E26"/>
    <w:rsid w:val="006101D3"/>
    <w:rsid w:val="006111E7"/>
    <w:rsid w:val="00611593"/>
    <w:rsid w:val="00611A4A"/>
    <w:rsid w:val="00611A9A"/>
    <w:rsid w:val="00611B70"/>
    <w:rsid w:val="00611DD2"/>
    <w:rsid w:val="00612340"/>
    <w:rsid w:val="00613490"/>
    <w:rsid w:val="0061371E"/>
    <w:rsid w:val="00613C1A"/>
    <w:rsid w:val="00613EE2"/>
    <w:rsid w:val="006145D7"/>
    <w:rsid w:val="0061462C"/>
    <w:rsid w:val="006149D6"/>
    <w:rsid w:val="00614B57"/>
    <w:rsid w:val="006153DA"/>
    <w:rsid w:val="0061606A"/>
    <w:rsid w:val="00616226"/>
    <w:rsid w:val="006169DC"/>
    <w:rsid w:val="006200FD"/>
    <w:rsid w:val="00620BE4"/>
    <w:rsid w:val="00621507"/>
    <w:rsid w:val="006219A4"/>
    <w:rsid w:val="00621FF5"/>
    <w:rsid w:val="0062227F"/>
    <w:rsid w:val="00622614"/>
    <w:rsid w:val="00622749"/>
    <w:rsid w:val="00622832"/>
    <w:rsid w:val="006228D7"/>
    <w:rsid w:val="00622C26"/>
    <w:rsid w:val="00622D9A"/>
    <w:rsid w:val="00623551"/>
    <w:rsid w:val="0062469F"/>
    <w:rsid w:val="00624766"/>
    <w:rsid w:val="00624A05"/>
    <w:rsid w:val="00624E42"/>
    <w:rsid w:val="0062520F"/>
    <w:rsid w:val="0062525D"/>
    <w:rsid w:val="00625660"/>
    <w:rsid w:val="00625F22"/>
    <w:rsid w:val="006271D7"/>
    <w:rsid w:val="00627791"/>
    <w:rsid w:val="00627EFD"/>
    <w:rsid w:val="00627F08"/>
    <w:rsid w:val="006302D1"/>
    <w:rsid w:val="00630EC3"/>
    <w:rsid w:val="00631585"/>
    <w:rsid w:val="00632309"/>
    <w:rsid w:val="00632351"/>
    <w:rsid w:val="00632D12"/>
    <w:rsid w:val="00632DDC"/>
    <w:rsid w:val="00632DF1"/>
    <w:rsid w:val="00632F17"/>
    <w:rsid w:val="0063310E"/>
    <w:rsid w:val="00633F56"/>
    <w:rsid w:val="00634180"/>
    <w:rsid w:val="006345CA"/>
    <w:rsid w:val="006345E2"/>
    <w:rsid w:val="00635197"/>
    <w:rsid w:val="006367FE"/>
    <w:rsid w:val="00636CCF"/>
    <w:rsid w:val="00636F19"/>
    <w:rsid w:val="006370C5"/>
    <w:rsid w:val="00640BA0"/>
    <w:rsid w:val="00640F05"/>
    <w:rsid w:val="00641BD7"/>
    <w:rsid w:val="00641E9F"/>
    <w:rsid w:val="0064252F"/>
    <w:rsid w:val="00642C4D"/>
    <w:rsid w:val="006434B3"/>
    <w:rsid w:val="00644624"/>
    <w:rsid w:val="006459BD"/>
    <w:rsid w:val="0064702C"/>
    <w:rsid w:val="006476D4"/>
    <w:rsid w:val="00647B1F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3F7E"/>
    <w:rsid w:val="00654495"/>
    <w:rsid w:val="00654774"/>
    <w:rsid w:val="00654920"/>
    <w:rsid w:val="006549DF"/>
    <w:rsid w:val="00654C33"/>
    <w:rsid w:val="00654D88"/>
    <w:rsid w:val="00655040"/>
    <w:rsid w:val="00655623"/>
    <w:rsid w:val="00655914"/>
    <w:rsid w:val="00655983"/>
    <w:rsid w:val="00655E52"/>
    <w:rsid w:val="006563DB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23F"/>
    <w:rsid w:val="00662BD4"/>
    <w:rsid w:val="006631D5"/>
    <w:rsid w:val="0066397D"/>
    <w:rsid w:val="0066465D"/>
    <w:rsid w:val="0066487E"/>
    <w:rsid w:val="00664897"/>
    <w:rsid w:val="0066522C"/>
    <w:rsid w:val="006653F9"/>
    <w:rsid w:val="006658DA"/>
    <w:rsid w:val="00665F20"/>
    <w:rsid w:val="006661A7"/>
    <w:rsid w:val="006663E3"/>
    <w:rsid w:val="006665D0"/>
    <w:rsid w:val="00666ACA"/>
    <w:rsid w:val="00666BEA"/>
    <w:rsid w:val="0066761E"/>
    <w:rsid w:val="00667876"/>
    <w:rsid w:val="00667982"/>
    <w:rsid w:val="00667EA9"/>
    <w:rsid w:val="0067084F"/>
    <w:rsid w:val="00670C12"/>
    <w:rsid w:val="00671025"/>
    <w:rsid w:val="006715D5"/>
    <w:rsid w:val="006718F5"/>
    <w:rsid w:val="00672194"/>
    <w:rsid w:val="00673277"/>
    <w:rsid w:val="00673C80"/>
    <w:rsid w:val="006748D8"/>
    <w:rsid w:val="00674F57"/>
    <w:rsid w:val="00674FEB"/>
    <w:rsid w:val="006757B4"/>
    <w:rsid w:val="00675FB6"/>
    <w:rsid w:val="00676459"/>
    <w:rsid w:val="00676ECF"/>
    <w:rsid w:val="00677022"/>
    <w:rsid w:val="00677036"/>
    <w:rsid w:val="00677580"/>
    <w:rsid w:val="00677A19"/>
    <w:rsid w:val="00677A54"/>
    <w:rsid w:val="00680BF5"/>
    <w:rsid w:val="00680DA3"/>
    <w:rsid w:val="00680FA8"/>
    <w:rsid w:val="006822AA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86C80"/>
    <w:rsid w:val="0069041F"/>
    <w:rsid w:val="00690AE3"/>
    <w:rsid w:val="00690C74"/>
    <w:rsid w:val="00690E20"/>
    <w:rsid w:val="00691076"/>
    <w:rsid w:val="00691728"/>
    <w:rsid w:val="00691AFF"/>
    <w:rsid w:val="0069258A"/>
    <w:rsid w:val="00693A98"/>
    <w:rsid w:val="00694491"/>
    <w:rsid w:val="006945CD"/>
    <w:rsid w:val="006959CB"/>
    <w:rsid w:val="006973E7"/>
    <w:rsid w:val="0069766F"/>
    <w:rsid w:val="006A002B"/>
    <w:rsid w:val="006A00B6"/>
    <w:rsid w:val="006A05D4"/>
    <w:rsid w:val="006A0D47"/>
    <w:rsid w:val="006A0E5A"/>
    <w:rsid w:val="006A0EEE"/>
    <w:rsid w:val="006A0EFE"/>
    <w:rsid w:val="006A25F2"/>
    <w:rsid w:val="006A2638"/>
    <w:rsid w:val="006A26EB"/>
    <w:rsid w:val="006A2EB8"/>
    <w:rsid w:val="006A2F59"/>
    <w:rsid w:val="006A34F0"/>
    <w:rsid w:val="006A39D6"/>
    <w:rsid w:val="006A3F0C"/>
    <w:rsid w:val="006A3FF2"/>
    <w:rsid w:val="006A48B8"/>
    <w:rsid w:val="006A4D07"/>
    <w:rsid w:val="006A4D6F"/>
    <w:rsid w:val="006A532A"/>
    <w:rsid w:val="006A5733"/>
    <w:rsid w:val="006A5E19"/>
    <w:rsid w:val="006A6237"/>
    <w:rsid w:val="006A771E"/>
    <w:rsid w:val="006A7A7B"/>
    <w:rsid w:val="006A7C5A"/>
    <w:rsid w:val="006B0273"/>
    <w:rsid w:val="006B03CD"/>
    <w:rsid w:val="006B0413"/>
    <w:rsid w:val="006B08CB"/>
    <w:rsid w:val="006B09D6"/>
    <w:rsid w:val="006B14CD"/>
    <w:rsid w:val="006B1664"/>
    <w:rsid w:val="006B1DE0"/>
    <w:rsid w:val="006B1FB8"/>
    <w:rsid w:val="006B1FCA"/>
    <w:rsid w:val="006B23F9"/>
    <w:rsid w:val="006B23FA"/>
    <w:rsid w:val="006B2696"/>
    <w:rsid w:val="006B2C43"/>
    <w:rsid w:val="006B3090"/>
    <w:rsid w:val="006B31BD"/>
    <w:rsid w:val="006B32CF"/>
    <w:rsid w:val="006B3937"/>
    <w:rsid w:val="006B41EA"/>
    <w:rsid w:val="006B423A"/>
    <w:rsid w:val="006B5A6F"/>
    <w:rsid w:val="006B6098"/>
    <w:rsid w:val="006B6A5C"/>
    <w:rsid w:val="006B7463"/>
    <w:rsid w:val="006B761B"/>
    <w:rsid w:val="006B7699"/>
    <w:rsid w:val="006B790C"/>
    <w:rsid w:val="006C008C"/>
    <w:rsid w:val="006C048E"/>
    <w:rsid w:val="006C0D0C"/>
    <w:rsid w:val="006C1046"/>
    <w:rsid w:val="006C1982"/>
    <w:rsid w:val="006C21B0"/>
    <w:rsid w:val="006C37A3"/>
    <w:rsid w:val="006C5653"/>
    <w:rsid w:val="006C593F"/>
    <w:rsid w:val="006C5D97"/>
    <w:rsid w:val="006C5F97"/>
    <w:rsid w:val="006C5F9F"/>
    <w:rsid w:val="006C64D7"/>
    <w:rsid w:val="006C660E"/>
    <w:rsid w:val="006C67E6"/>
    <w:rsid w:val="006C7DFA"/>
    <w:rsid w:val="006D09A7"/>
    <w:rsid w:val="006D0ABB"/>
    <w:rsid w:val="006D0C46"/>
    <w:rsid w:val="006D0D3A"/>
    <w:rsid w:val="006D1062"/>
    <w:rsid w:val="006D1668"/>
    <w:rsid w:val="006D16AB"/>
    <w:rsid w:val="006D16D3"/>
    <w:rsid w:val="006D1F67"/>
    <w:rsid w:val="006D21C0"/>
    <w:rsid w:val="006D34E2"/>
    <w:rsid w:val="006D35DB"/>
    <w:rsid w:val="006D3D03"/>
    <w:rsid w:val="006D480C"/>
    <w:rsid w:val="006D4D47"/>
    <w:rsid w:val="006D4D63"/>
    <w:rsid w:val="006D569F"/>
    <w:rsid w:val="006D57AF"/>
    <w:rsid w:val="006D587E"/>
    <w:rsid w:val="006D5B2A"/>
    <w:rsid w:val="006D5B6D"/>
    <w:rsid w:val="006D72D1"/>
    <w:rsid w:val="006D7627"/>
    <w:rsid w:val="006D7E24"/>
    <w:rsid w:val="006E0010"/>
    <w:rsid w:val="006E076F"/>
    <w:rsid w:val="006E21B5"/>
    <w:rsid w:val="006E24E7"/>
    <w:rsid w:val="006E2D83"/>
    <w:rsid w:val="006E37C6"/>
    <w:rsid w:val="006E4477"/>
    <w:rsid w:val="006E491D"/>
    <w:rsid w:val="006E51BE"/>
    <w:rsid w:val="006E5F1B"/>
    <w:rsid w:val="006E6275"/>
    <w:rsid w:val="006E6288"/>
    <w:rsid w:val="006E63DA"/>
    <w:rsid w:val="006E69C6"/>
    <w:rsid w:val="006E721D"/>
    <w:rsid w:val="006E76B6"/>
    <w:rsid w:val="006E779A"/>
    <w:rsid w:val="006F07F3"/>
    <w:rsid w:val="006F0EC6"/>
    <w:rsid w:val="006F1AB3"/>
    <w:rsid w:val="006F2E0C"/>
    <w:rsid w:val="006F31AB"/>
    <w:rsid w:val="006F3723"/>
    <w:rsid w:val="006F3AD8"/>
    <w:rsid w:val="006F4246"/>
    <w:rsid w:val="006F4811"/>
    <w:rsid w:val="006F4909"/>
    <w:rsid w:val="006F4AF3"/>
    <w:rsid w:val="006F4B66"/>
    <w:rsid w:val="006F4C36"/>
    <w:rsid w:val="006F4E94"/>
    <w:rsid w:val="006F4FED"/>
    <w:rsid w:val="006F55EF"/>
    <w:rsid w:val="006F5B5A"/>
    <w:rsid w:val="006F5F83"/>
    <w:rsid w:val="006F72B8"/>
    <w:rsid w:val="006F7596"/>
    <w:rsid w:val="006F7E5D"/>
    <w:rsid w:val="0070062F"/>
    <w:rsid w:val="00700670"/>
    <w:rsid w:val="007006A4"/>
    <w:rsid w:val="00700D84"/>
    <w:rsid w:val="00700DA7"/>
    <w:rsid w:val="00700E4D"/>
    <w:rsid w:val="00701106"/>
    <w:rsid w:val="0070111A"/>
    <w:rsid w:val="007011EB"/>
    <w:rsid w:val="00701A83"/>
    <w:rsid w:val="00702456"/>
    <w:rsid w:val="00702BE1"/>
    <w:rsid w:val="007037D5"/>
    <w:rsid w:val="007037E9"/>
    <w:rsid w:val="00703970"/>
    <w:rsid w:val="00703C93"/>
    <w:rsid w:val="00704360"/>
    <w:rsid w:val="00704526"/>
    <w:rsid w:val="00704E26"/>
    <w:rsid w:val="00705369"/>
    <w:rsid w:val="00705792"/>
    <w:rsid w:val="0070591B"/>
    <w:rsid w:val="00705F29"/>
    <w:rsid w:val="007060FA"/>
    <w:rsid w:val="0070707D"/>
    <w:rsid w:val="007070C9"/>
    <w:rsid w:val="00707993"/>
    <w:rsid w:val="00707CD2"/>
    <w:rsid w:val="00710308"/>
    <w:rsid w:val="00710354"/>
    <w:rsid w:val="0071116C"/>
    <w:rsid w:val="00711306"/>
    <w:rsid w:val="00711599"/>
    <w:rsid w:val="00712AB2"/>
    <w:rsid w:val="00712BCC"/>
    <w:rsid w:val="00713B48"/>
    <w:rsid w:val="007140A5"/>
    <w:rsid w:val="007141C8"/>
    <w:rsid w:val="007146F7"/>
    <w:rsid w:val="007149A9"/>
    <w:rsid w:val="0071504B"/>
    <w:rsid w:val="00715325"/>
    <w:rsid w:val="0071534F"/>
    <w:rsid w:val="00715372"/>
    <w:rsid w:val="0071588C"/>
    <w:rsid w:val="00715D08"/>
    <w:rsid w:val="00716230"/>
    <w:rsid w:val="007164E5"/>
    <w:rsid w:val="00716866"/>
    <w:rsid w:val="00716916"/>
    <w:rsid w:val="0071698E"/>
    <w:rsid w:val="00717281"/>
    <w:rsid w:val="007175ED"/>
    <w:rsid w:val="00721194"/>
    <w:rsid w:val="007222FF"/>
    <w:rsid w:val="00722424"/>
    <w:rsid w:val="00722CA8"/>
    <w:rsid w:val="007245A2"/>
    <w:rsid w:val="00725610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BE7"/>
    <w:rsid w:val="00731D98"/>
    <w:rsid w:val="00731EA2"/>
    <w:rsid w:val="00731ECE"/>
    <w:rsid w:val="007325AC"/>
    <w:rsid w:val="00732784"/>
    <w:rsid w:val="00732874"/>
    <w:rsid w:val="00732AF1"/>
    <w:rsid w:val="00733827"/>
    <w:rsid w:val="00733EA9"/>
    <w:rsid w:val="00734A72"/>
    <w:rsid w:val="007350ED"/>
    <w:rsid w:val="007354F2"/>
    <w:rsid w:val="00735810"/>
    <w:rsid w:val="00735A10"/>
    <w:rsid w:val="00735F2F"/>
    <w:rsid w:val="0073621A"/>
    <w:rsid w:val="00736CB9"/>
    <w:rsid w:val="00736D7F"/>
    <w:rsid w:val="00737CF0"/>
    <w:rsid w:val="00737F56"/>
    <w:rsid w:val="0074070B"/>
    <w:rsid w:val="00740A5A"/>
    <w:rsid w:val="00741EEE"/>
    <w:rsid w:val="007420BD"/>
    <w:rsid w:val="00742102"/>
    <w:rsid w:val="007427DE"/>
    <w:rsid w:val="00742DE9"/>
    <w:rsid w:val="00742E48"/>
    <w:rsid w:val="0074309A"/>
    <w:rsid w:val="007433DF"/>
    <w:rsid w:val="007434E3"/>
    <w:rsid w:val="00743524"/>
    <w:rsid w:val="00743886"/>
    <w:rsid w:val="007442B9"/>
    <w:rsid w:val="00744408"/>
    <w:rsid w:val="007447F1"/>
    <w:rsid w:val="007451BF"/>
    <w:rsid w:val="007454AD"/>
    <w:rsid w:val="00745C37"/>
    <w:rsid w:val="00745C84"/>
    <w:rsid w:val="00745EB5"/>
    <w:rsid w:val="00745F3D"/>
    <w:rsid w:val="0074711E"/>
    <w:rsid w:val="00747394"/>
    <w:rsid w:val="007477DE"/>
    <w:rsid w:val="00747BD0"/>
    <w:rsid w:val="00750037"/>
    <w:rsid w:val="0075008C"/>
    <w:rsid w:val="00750448"/>
    <w:rsid w:val="007511C0"/>
    <w:rsid w:val="007519A2"/>
    <w:rsid w:val="007522FA"/>
    <w:rsid w:val="00752C22"/>
    <w:rsid w:val="00753DED"/>
    <w:rsid w:val="0075405C"/>
    <w:rsid w:val="00754819"/>
    <w:rsid w:val="0075541D"/>
    <w:rsid w:val="00755612"/>
    <w:rsid w:val="00756128"/>
    <w:rsid w:val="007565DE"/>
    <w:rsid w:val="007569F0"/>
    <w:rsid w:val="00757A62"/>
    <w:rsid w:val="007605B3"/>
    <w:rsid w:val="00760C7E"/>
    <w:rsid w:val="007610E9"/>
    <w:rsid w:val="00762446"/>
    <w:rsid w:val="00762794"/>
    <w:rsid w:val="00762E5C"/>
    <w:rsid w:val="00764251"/>
    <w:rsid w:val="007649AE"/>
    <w:rsid w:val="007649DA"/>
    <w:rsid w:val="00764DD6"/>
    <w:rsid w:val="00764ECE"/>
    <w:rsid w:val="00764F3C"/>
    <w:rsid w:val="00765977"/>
    <w:rsid w:val="00766728"/>
    <w:rsid w:val="007668F1"/>
    <w:rsid w:val="007668FF"/>
    <w:rsid w:val="00767205"/>
    <w:rsid w:val="0076771B"/>
    <w:rsid w:val="00767D6C"/>
    <w:rsid w:val="00770A19"/>
    <w:rsid w:val="00771810"/>
    <w:rsid w:val="00772B71"/>
    <w:rsid w:val="00773231"/>
    <w:rsid w:val="0077494C"/>
    <w:rsid w:val="007749F3"/>
    <w:rsid w:val="007762DA"/>
    <w:rsid w:val="00776381"/>
    <w:rsid w:val="007764EA"/>
    <w:rsid w:val="00776747"/>
    <w:rsid w:val="00776FB7"/>
    <w:rsid w:val="007770D5"/>
    <w:rsid w:val="00777E8B"/>
    <w:rsid w:val="007804FB"/>
    <w:rsid w:val="00780E0D"/>
    <w:rsid w:val="00780E80"/>
    <w:rsid w:val="007811DE"/>
    <w:rsid w:val="00781262"/>
    <w:rsid w:val="00782404"/>
    <w:rsid w:val="007824D1"/>
    <w:rsid w:val="007826BB"/>
    <w:rsid w:val="00783C68"/>
    <w:rsid w:val="00785044"/>
    <w:rsid w:val="00785466"/>
    <w:rsid w:val="0078550E"/>
    <w:rsid w:val="00785711"/>
    <w:rsid w:val="00785945"/>
    <w:rsid w:val="007860FE"/>
    <w:rsid w:val="00786174"/>
    <w:rsid w:val="007865B7"/>
    <w:rsid w:val="00786664"/>
    <w:rsid w:val="007867B5"/>
    <w:rsid w:val="00786825"/>
    <w:rsid w:val="0078684F"/>
    <w:rsid w:val="007878F0"/>
    <w:rsid w:val="00787983"/>
    <w:rsid w:val="0079079A"/>
    <w:rsid w:val="00790DEE"/>
    <w:rsid w:val="00790F8E"/>
    <w:rsid w:val="00791436"/>
    <w:rsid w:val="0079149E"/>
    <w:rsid w:val="007918B5"/>
    <w:rsid w:val="0079197E"/>
    <w:rsid w:val="00791F66"/>
    <w:rsid w:val="0079223E"/>
    <w:rsid w:val="0079296E"/>
    <w:rsid w:val="00792F27"/>
    <w:rsid w:val="00792F59"/>
    <w:rsid w:val="00793F18"/>
    <w:rsid w:val="0079422F"/>
    <w:rsid w:val="00794AE5"/>
    <w:rsid w:val="00795583"/>
    <w:rsid w:val="007959B2"/>
    <w:rsid w:val="007963BD"/>
    <w:rsid w:val="007976A9"/>
    <w:rsid w:val="00797ED6"/>
    <w:rsid w:val="007A02A9"/>
    <w:rsid w:val="007A043D"/>
    <w:rsid w:val="007A05D9"/>
    <w:rsid w:val="007A0C51"/>
    <w:rsid w:val="007A0CB9"/>
    <w:rsid w:val="007A10C0"/>
    <w:rsid w:val="007A1EBE"/>
    <w:rsid w:val="007A1EDD"/>
    <w:rsid w:val="007A21BD"/>
    <w:rsid w:val="007A27C8"/>
    <w:rsid w:val="007A3248"/>
    <w:rsid w:val="007A339E"/>
    <w:rsid w:val="007A3564"/>
    <w:rsid w:val="007A3923"/>
    <w:rsid w:val="007A3FD1"/>
    <w:rsid w:val="007A406D"/>
    <w:rsid w:val="007A44A6"/>
    <w:rsid w:val="007A45C4"/>
    <w:rsid w:val="007A46B4"/>
    <w:rsid w:val="007A47FD"/>
    <w:rsid w:val="007A4A28"/>
    <w:rsid w:val="007A4E48"/>
    <w:rsid w:val="007A5192"/>
    <w:rsid w:val="007A5492"/>
    <w:rsid w:val="007A57B1"/>
    <w:rsid w:val="007A58E0"/>
    <w:rsid w:val="007A5DFD"/>
    <w:rsid w:val="007A63C5"/>
    <w:rsid w:val="007A70C7"/>
    <w:rsid w:val="007A72FD"/>
    <w:rsid w:val="007A758C"/>
    <w:rsid w:val="007A772E"/>
    <w:rsid w:val="007A79A8"/>
    <w:rsid w:val="007B0686"/>
    <w:rsid w:val="007B0A79"/>
    <w:rsid w:val="007B1023"/>
    <w:rsid w:val="007B1576"/>
    <w:rsid w:val="007B18E3"/>
    <w:rsid w:val="007B1FFA"/>
    <w:rsid w:val="007B22D2"/>
    <w:rsid w:val="007B3786"/>
    <w:rsid w:val="007B3A96"/>
    <w:rsid w:val="007B3EB7"/>
    <w:rsid w:val="007B42BB"/>
    <w:rsid w:val="007B4B93"/>
    <w:rsid w:val="007B50D5"/>
    <w:rsid w:val="007B5956"/>
    <w:rsid w:val="007B5B46"/>
    <w:rsid w:val="007B72F1"/>
    <w:rsid w:val="007B75BF"/>
    <w:rsid w:val="007B75C5"/>
    <w:rsid w:val="007B7A83"/>
    <w:rsid w:val="007C0010"/>
    <w:rsid w:val="007C0611"/>
    <w:rsid w:val="007C12EA"/>
    <w:rsid w:val="007C13D6"/>
    <w:rsid w:val="007C296E"/>
    <w:rsid w:val="007C311D"/>
    <w:rsid w:val="007C3779"/>
    <w:rsid w:val="007C37F1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6DEF"/>
    <w:rsid w:val="007C71CC"/>
    <w:rsid w:val="007C77E1"/>
    <w:rsid w:val="007C7A65"/>
    <w:rsid w:val="007D003D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32"/>
    <w:rsid w:val="007D3AD4"/>
    <w:rsid w:val="007D3B61"/>
    <w:rsid w:val="007D468D"/>
    <w:rsid w:val="007D4D85"/>
    <w:rsid w:val="007D4ED9"/>
    <w:rsid w:val="007D530E"/>
    <w:rsid w:val="007D6F90"/>
    <w:rsid w:val="007D7193"/>
    <w:rsid w:val="007D7392"/>
    <w:rsid w:val="007D781B"/>
    <w:rsid w:val="007E01E2"/>
    <w:rsid w:val="007E0389"/>
    <w:rsid w:val="007E0BD4"/>
    <w:rsid w:val="007E0C87"/>
    <w:rsid w:val="007E0D54"/>
    <w:rsid w:val="007E0F46"/>
    <w:rsid w:val="007E0F91"/>
    <w:rsid w:val="007E1828"/>
    <w:rsid w:val="007E1D48"/>
    <w:rsid w:val="007E1F51"/>
    <w:rsid w:val="007E23A7"/>
    <w:rsid w:val="007E2751"/>
    <w:rsid w:val="007E289A"/>
    <w:rsid w:val="007E2A96"/>
    <w:rsid w:val="007E31CB"/>
    <w:rsid w:val="007E42E1"/>
    <w:rsid w:val="007E42E5"/>
    <w:rsid w:val="007E4C71"/>
    <w:rsid w:val="007E4D03"/>
    <w:rsid w:val="007E5F2C"/>
    <w:rsid w:val="007E7308"/>
    <w:rsid w:val="007E791F"/>
    <w:rsid w:val="007E79DF"/>
    <w:rsid w:val="007E7DD2"/>
    <w:rsid w:val="007F05EA"/>
    <w:rsid w:val="007F0C0F"/>
    <w:rsid w:val="007F2206"/>
    <w:rsid w:val="007F2ABB"/>
    <w:rsid w:val="007F331F"/>
    <w:rsid w:val="007F3A4F"/>
    <w:rsid w:val="007F3A92"/>
    <w:rsid w:val="007F3BF8"/>
    <w:rsid w:val="007F4306"/>
    <w:rsid w:val="007F559B"/>
    <w:rsid w:val="007F5A3F"/>
    <w:rsid w:val="007F5D4B"/>
    <w:rsid w:val="007F5DFF"/>
    <w:rsid w:val="007F5EAC"/>
    <w:rsid w:val="007F645D"/>
    <w:rsid w:val="007F7371"/>
    <w:rsid w:val="007F7994"/>
    <w:rsid w:val="007F7CB9"/>
    <w:rsid w:val="008002B1"/>
    <w:rsid w:val="00800543"/>
    <w:rsid w:val="00801BFE"/>
    <w:rsid w:val="00802D45"/>
    <w:rsid w:val="00803402"/>
    <w:rsid w:val="00803479"/>
    <w:rsid w:val="008035EE"/>
    <w:rsid w:val="008038B1"/>
    <w:rsid w:val="00803A81"/>
    <w:rsid w:val="00803D1A"/>
    <w:rsid w:val="00804451"/>
    <w:rsid w:val="008045AC"/>
    <w:rsid w:val="008048EE"/>
    <w:rsid w:val="00804FEA"/>
    <w:rsid w:val="0080506A"/>
    <w:rsid w:val="00805634"/>
    <w:rsid w:val="0080581A"/>
    <w:rsid w:val="00807340"/>
    <w:rsid w:val="00807B22"/>
    <w:rsid w:val="00807E06"/>
    <w:rsid w:val="008101C2"/>
    <w:rsid w:val="00810556"/>
    <w:rsid w:val="008107A0"/>
    <w:rsid w:val="00810A25"/>
    <w:rsid w:val="00810B3C"/>
    <w:rsid w:val="008114B4"/>
    <w:rsid w:val="008117B9"/>
    <w:rsid w:val="00812013"/>
    <w:rsid w:val="00812933"/>
    <w:rsid w:val="008130B6"/>
    <w:rsid w:val="008131A6"/>
    <w:rsid w:val="00813E74"/>
    <w:rsid w:val="00814082"/>
    <w:rsid w:val="008141BF"/>
    <w:rsid w:val="0081436C"/>
    <w:rsid w:val="008149E5"/>
    <w:rsid w:val="00814D1B"/>
    <w:rsid w:val="0081522C"/>
    <w:rsid w:val="008159D0"/>
    <w:rsid w:val="00815A9E"/>
    <w:rsid w:val="00815F31"/>
    <w:rsid w:val="00816EDE"/>
    <w:rsid w:val="0081732C"/>
    <w:rsid w:val="00817C73"/>
    <w:rsid w:val="00820386"/>
    <w:rsid w:val="00820C1A"/>
    <w:rsid w:val="00820F97"/>
    <w:rsid w:val="008213F6"/>
    <w:rsid w:val="0082141D"/>
    <w:rsid w:val="00821522"/>
    <w:rsid w:val="008215C9"/>
    <w:rsid w:val="00821B27"/>
    <w:rsid w:val="00821B3D"/>
    <w:rsid w:val="00821F8F"/>
    <w:rsid w:val="0082211F"/>
    <w:rsid w:val="008223B3"/>
    <w:rsid w:val="0082257C"/>
    <w:rsid w:val="008233B8"/>
    <w:rsid w:val="00823614"/>
    <w:rsid w:val="008236EC"/>
    <w:rsid w:val="008239EF"/>
    <w:rsid w:val="00823C5E"/>
    <w:rsid w:val="0082412C"/>
    <w:rsid w:val="00824305"/>
    <w:rsid w:val="00824565"/>
    <w:rsid w:val="008259E4"/>
    <w:rsid w:val="00825B80"/>
    <w:rsid w:val="00825BC4"/>
    <w:rsid w:val="00825F00"/>
    <w:rsid w:val="00826013"/>
    <w:rsid w:val="00826D29"/>
    <w:rsid w:val="00827240"/>
    <w:rsid w:val="008276EE"/>
    <w:rsid w:val="008300A2"/>
    <w:rsid w:val="00830317"/>
    <w:rsid w:val="0083037F"/>
    <w:rsid w:val="00830AEB"/>
    <w:rsid w:val="00830C41"/>
    <w:rsid w:val="00830D86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D2E"/>
    <w:rsid w:val="00835EE4"/>
    <w:rsid w:val="00836935"/>
    <w:rsid w:val="00836A99"/>
    <w:rsid w:val="00836D6B"/>
    <w:rsid w:val="0083705D"/>
    <w:rsid w:val="00837096"/>
    <w:rsid w:val="008374AC"/>
    <w:rsid w:val="00837C66"/>
    <w:rsid w:val="008403B9"/>
    <w:rsid w:val="008407F7"/>
    <w:rsid w:val="008414D3"/>
    <w:rsid w:val="00841D55"/>
    <w:rsid w:val="008423AB"/>
    <w:rsid w:val="00842445"/>
    <w:rsid w:val="008424D8"/>
    <w:rsid w:val="00842A41"/>
    <w:rsid w:val="00842E1F"/>
    <w:rsid w:val="008432C2"/>
    <w:rsid w:val="0084331D"/>
    <w:rsid w:val="00844610"/>
    <w:rsid w:val="00844839"/>
    <w:rsid w:val="00844EDC"/>
    <w:rsid w:val="0084506C"/>
    <w:rsid w:val="00845436"/>
    <w:rsid w:val="008462A0"/>
    <w:rsid w:val="008463A1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2008"/>
    <w:rsid w:val="00852320"/>
    <w:rsid w:val="0085259F"/>
    <w:rsid w:val="00852C31"/>
    <w:rsid w:val="0085336D"/>
    <w:rsid w:val="00853702"/>
    <w:rsid w:val="00853854"/>
    <w:rsid w:val="00853A1F"/>
    <w:rsid w:val="008540D4"/>
    <w:rsid w:val="00854229"/>
    <w:rsid w:val="0085449D"/>
    <w:rsid w:val="008545DB"/>
    <w:rsid w:val="00855273"/>
    <w:rsid w:val="0085547C"/>
    <w:rsid w:val="008559E3"/>
    <w:rsid w:val="00855B24"/>
    <w:rsid w:val="00855CCA"/>
    <w:rsid w:val="00855CCD"/>
    <w:rsid w:val="00856164"/>
    <w:rsid w:val="00856842"/>
    <w:rsid w:val="00856CD9"/>
    <w:rsid w:val="00856CF7"/>
    <w:rsid w:val="00856D5B"/>
    <w:rsid w:val="008573B4"/>
    <w:rsid w:val="00857D61"/>
    <w:rsid w:val="00857DAD"/>
    <w:rsid w:val="00860FA9"/>
    <w:rsid w:val="00861700"/>
    <w:rsid w:val="00861702"/>
    <w:rsid w:val="008624ED"/>
    <w:rsid w:val="008625D0"/>
    <w:rsid w:val="00862703"/>
    <w:rsid w:val="00862AB5"/>
    <w:rsid w:val="00863048"/>
    <w:rsid w:val="008633B6"/>
    <w:rsid w:val="00863636"/>
    <w:rsid w:val="0086369D"/>
    <w:rsid w:val="0086392D"/>
    <w:rsid w:val="00864F6E"/>
    <w:rsid w:val="00865285"/>
    <w:rsid w:val="0086543B"/>
    <w:rsid w:val="008658ED"/>
    <w:rsid w:val="00866035"/>
    <w:rsid w:val="0086631D"/>
    <w:rsid w:val="00866AB2"/>
    <w:rsid w:val="00866B4B"/>
    <w:rsid w:val="0086710E"/>
    <w:rsid w:val="00867F0E"/>
    <w:rsid w:val="008712BE"/>
    <w:rsid w:val="008712C7"/>
    <w:rsid w:val="0087130A"/>
    <w:rsid w:val="008722B2"/>
    <w:rsid w:val="008724DD"/>
    <w:rsid w:val="00872776"/>
    <w:rsid w:val="00872B45"/>
    <w:rsid w:val="00872CA0"/>
    <w:rsid w:val="0087323B"/>
    <w:rsid w:val="00873616"/>
    <w:rsid w:val="00873D11"/>
    <w:rsid w:val="0087430D"/>
    <w:rsid w:val="00874558"/>
    <w:rsid w:val="00874950"/>
    <w:rsid w:val="008749B3"/>
    <w:rsid w:val="008751D8"/>
    <w:rsid w:val="00875DD3"/>
    <w:rsid w:val="008760C3"/>
    <w:rsid w:val="00876556"/>
    <w:rsid w:val="008767B4"/>
    <w:rsid w:val="008767CE"/>
    <w:rsid w:val="00876904"/>
    <w:rsid w:val="008776E2"/>
    <w:rsid w:val="00877C2F"/>
    <w:rsid w:val="00877D40"/>
    <w:rsid w:val="00877DA3"/>
    <w:rsid w:val="00877FDA"/>
    <w:rsid w:val="008800A5"/>
    <w:rsid w:val="00881315"/>
    <w:rsid w:val="00881BD2"/>
    <w:rsid w:val="0088212D"/>
    <w:rsid w:val="00882B9E"/>
    <w:rsid w:val="00883360"/>
    <w:rsid w:val="00883D56"/>
    <w:rsid w:val="00884CE2"/>
    <w:rsid w:val="00884FF6"/>
    <w:rsid w:val="008850A0"/>
    <w:rsid w:val="0088554D"/>
    <w:rsid w:val="00885A3D"/>
    <w:rsid w:val="00885EC0"/>
    <w:rsid w:val="008862CF"/>
    <w:rsid w:val="00886C1C"/>
    <w:rsid w:val="00886C33"/>
    <w:rsid w:val="00886DC6"/>
    <w:rsid w:val="0088716C"/>
    <w:rsid w:val="00887321"/>
    <w:rsid w:val="00887575"/>
    <w:rsid w:val="00887B6A"/>
    <w:rsid w:val="00887CC8"/>
    <w:rsid w:val="00887EBD"/>
    <w:rsid w:val="008903DF"/>
    <w:rsid w:val="00890548"/>
    <w:rsid w:val="008905AB"/>
    <w:rsid w:val="008905BC"/>
    <w:rsid w:val="00891011"/>
    <w:rsid w:val="0089115C"/>
    <w:rsid w:val="00891FCC"/>
    <w:rsid w:val="00892051"/>
    <w:rsid w:val="00892238"/>
    <w:rsid w:val="0089230D"/>
    <w:rsid w:val="00892463"/>
    <w:rsid w:val="0089322A"/>
    <w:rsid w:val="00895133"/>
    <w:rsid w:val="008960E7"/>
    <w:rsid w:val="008962A6"/>
    <w:rsid w:val="0089635A"/>
    <w:rsid w:val="00897643"/>
    <w:rsid w:val="00897819"/>
    <w:rsid w:val="00897FB2"/>
    <w:rsid w:val="008A0552"/>
    <w:rsid w:val="008A0857"/>
    <w:rsid w:val="008A0CA5"/>
    <w:rsid w:val="008A110A"/>
    <w:rsid w:val="008A15F7"/>
    <w:rsid w:val="008A2CB1"/>
    <w:rsid w:val="008A3537"/>
    <w:rsid w:val="008A355E"/>
    <w:rsid w:val="008A37A7"/>
    <w:rsid w:val="008A3C04"/>
    <w:rsid w:val="008A3E10"/>
    <w:rsid w:val="008A419E"/>
    <w:rsid w:val="008A4458"/>
    <w:rsid w:val="008A4741"/>
    <w:rsid w:val="008A4D40"/>
    <w:rsid w:val="008A4F1F"/>
    <w:rsid w:val="008A5457"/>
    <w:rsid w:val="008A5589"/>
    <w:rsid w:val="008A576B"/>
    <w:rsid w:val="008A5F0C"/>
    <w:rsid w:val="008A6392"/>
    <w:rsid w:val="008A6C64"/>
    <w:rsid w:val="008A6D0A"/>
    <w:rsid w:val="008A6F8A"/>
    <w:rsid w:val="008A7394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5CE3"/>
    <w:rsid w:val="008B66A7"/>
    <w:rsid w:val="008B670B"/>
    <w:rsid w:val="008B6822"/>
    <w:rsid w:val="008B6C28"/>
    <w:rsid w:val="008B76AC"/>
    <w:rsid w:val="008B7801"/>
    <w:rsid w:val="008C0063"/>
    <w:rsid w:val="008C0854"/>
    <w:rsid w:val="008C0A24"/>
    <w:rsid w:val="008C0BD2"/>
    <w:rsid w:val="008C1453"/>
    <w:rsid w:val="008C1F02"/>
    <w:rsid w:val="008C247B"/>
    <w:rsid w:val="008C2557"/>
    <w:rsid w:val="008C29AC"/>
    <w:rsid w:val="008C3134"/>
    <w:rsid w:val="008C3380"/>
    <w:rsid w:val="008C3AFF"/>
    <w:rsid w:val="008C4AA7"/>
    <w:rsid w:val="008C4B36"/>
    <w:rsid w:val="008C64AD"/>
    <w:rsid w:val="008C66FF"/>
    <w:rsid w:val="008C7010"/>
    <w:rsid w:val="008C74FF"/>
    <w:rsid w:val="008D0889"/>
    <w:rsid w:val="008D1D9F"/>
    <w:rsid w:val="008D2309"/>
    <w:rsid w:val="008D2BA4"/>
    <w:rsid w:val="008D3FD0"/>
    <w:rsid w:val="008D4344"/>
    <w:rsid w:val="008D4504"/>
    <w:rsid w:val="008D4679"/>
    <w:rsid w:val="008D4CB4"/>
    <w:rsid w:val="008D5866"/>
    <w:rsid w:val="008D5E06"/>
    <w:rsid w:val="008D6202"/>
    <w:rsid w:val="008D6598"/>
    <w:rsid w:val="008D7063"/>
    <w:rsid w:val="008D719B"/>
    <w:rsid w:val="008D772B"/>
    <w:rsid w:val="008D77D4"/>
    <w:rsid w:val="008D79BF"/>
    <w:rsid w:val="008E04C6"/>
    <w:rsid w:val="008E06EF"/>
    <w:rsid w:val="008E0EDA"/>
    <w:rsid w:val="008E1636"/>
    <w:rsid w:val="008E1A38"/>
    <w:rsid w:val="008E1E75"/>
    <w:rsid w:val="008E3448"/>
    <w:rsid w:val="008E35A9"/>
    <w:rsid w:val="008E4923"/>
    <w:rsid w:val="008E58E3"/>
    <w:rsid w:val="008E6D1C"/>
    <w:rsid w:val="008E716E"/>
    <w:rsid w:val="008E7788"/>
    <w:rsid w:val="008E7CC6"/>
    <w:rsid w:val="008F0590"/>
    <w:rsid w:val="008F07DB"/>
    <w:rsid w:val="008F0804"/>
    <w:rsid w:val="008F0B16"/>
    <w:rsid w:val="008F144A"/>
    <w:rsid w:val="008F34EC"/>
    <w:rsid w:val="008F3618"/>
    <w:rsid w:val="008F3793"/>
    <w:rsid w:val="008F3BA2"/>
    <w:rsid w:val="008F410D"/>
    <w:rsid w:val="008F5EB6"/>
    <w:rsid w:val="008F6074"/>
    <w:rsid w:val="008F6F37"/>
    <w:rsid w:val="008F712F"/>
    <w:rsid w:val="008F73A2"/>
    <w:rsid w:val="008F7970"/>
    <w:rsid w:val="008F7A79"/>
    <w:rsid w:val="008F7CBA"/>
    <w:rsid w:val="009001B8"/>
    <w:rsid w:val="00900855"/>
    <w:rsid w:val="00900D69"/>
    <w:rsid w:val="00901B85"/>
    <w:rsid w:val="00902074"/>
    <w:rsid w:val="00902675"/>
    <w:rsid w:val="00902B4B"/>
    <w:rsid w:val="00902E94"/>
    <w:rsid w:val="00903B59"/>
    <w:rsid w:val="00903D3A"/>
    <w:rsid w:val="00904192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0131"/>
    <w:rsid w:val="00910994"/>
    <w:rsid w:val="009110CA"/>
    <w:rsid w:val="009112FF"/>
    <w:rsid w:val="009114C7"/>
    <w:rsid w:val="00911D83"/>
    <w:rsid w:val="00912113"/>
    <w:rsid w:val="009123AE"/>
    <w:rsid w:val="009139CE"/>
    <w:rsid w:val="00913EAE"/>
    <w:rsid w:val="00913FA6"/>
    <w:rsid w:val="009140B7"/>
    <w:rsid w:val="0091456B"/>
    <w:rsid w:val="009149DE"/>
    <w:rsid w:val="00914E51"/>
    <w:rsid w:val="00917AD1"/>
    <w:rsid w:val="00917CD9"/>
    <w:rsid w:val="00917FC5"/>
    <w:rsid w:val="0092012D"/>
    <w:rsid w:val="009206D8"/>
    <w:rsid w:val="009208C1"/>
    <w:rsid w:val="0092166E"/>
    <w:rsid w:val="009216B6"/>
    <w:rsid w:val="00921734"/>
    <w:rsid w:val="009217F5"/>
    <w:rsid w:val="00921837"/>
    <w:rsid w:val="009218EF"/>
    <w:rsid w:val="00922217"/>
    <w:rsid w:val="00922819"/>
    <w:rsid w:val="00922B69"/>
    <w:rsid w:val="009233F7"/>
    <w:rsid w:val="00924CA5"/>
    <w:rsid w:val="00924CFC"/>
    <w:rsid w:val="009258D7"/>
    <w:rsid w:val="00925CF6"/>
    <w:rsid w:val="00925F41"/>
    <w:rsid w:val="009260E7"/>
    <w:rsid w:val="00926385"/>
    <w:rsid w:val="00927511"/>
    <w:rsid w:val="00927BF4"/>
    <w:rsid w:val="00927C3F"/>
    <w:rsid w:val="00927D88"/>
    <w:rsid w:val="0093022A"/>
    <w:rsid w:val="00930489"/>
    <w:rsid w:val="00930717"/>
    <w:rsid w:val="009311E1"/>
    <w:rsid w:val="009313CA"/>
    <w:rsid w:val="0093166F"/>
    <w:rsid w:val="00931AAD"/>
    <w:rsid w:val="00931BDE"/>
    <w:rsid w:val="00931BDF"/>
    <w:rsid w:val="0093217B"/>
    <w:rsid w:val="00932547"/>
    <w:rsid w:val="0093267B"/>
    <w:rsid w:val="0093275E"/>
    <w:rsid w:val="00932895"/>
    <w:rsid w:val="0093303F"/>
    <w:rsid w:val="009333CC"/>
    <w:rsid w:val="00933482"/>
    <w:rsid w:val="00934066"/>
    <w:rsid w:val="0093416A"/>
    <w:rsid w:val="00934625"/>
    <w:rsid w:val="009347EC"/>
    <w:rsid w:val="009351CB"/>
    <w:rsid w:val="009352DE"/>
    <w:rsid w:val="00935575"/>
    <w:rsid w:val="00935EE2"/>
    <w:rsid w:val="009362EE"/>
    <w:rsid w:val="00936B3B"/>
    <w:rsid w:val="00936F2E"/>
    <w:rsid w:val="009378B1"/>
    <w:rsid w:val="00937CA6"/>
    <w:rsid w:val="00940724"/>
    <w:rsid w:val="00940795"/>
    <w:rsid w:val="00940ADB"/>
    <w:rsid w:val="00940E92"/>
    <w:rsid w:val="00940F9F"/>
    <w:rsid w:val="00941BBE"/>
    <w:rsid w:val="00942586"/>
    <w:rsid w:val="0094269C"/>
    <w:rsid w:val="00942716"/>
    <w:rsid w:val="009429E4"/>
    <w:rsid w:val="009436DF"/>
    <w:rsid w:val="009441AA"/>
    <w:rsid w:val="009442A8"/>
    <w:rsid w:val="009445F3"/>
    <w:rsid w:val="009446C9"/>
    <w:rsid w:val="00944A12"/>
    <w:rsid w:val="00944BA0"/>
    <w:rsid w:val="00944F2A"/>
    <w:rsid w:val="009454F1"/>
    <w:rsid w:val="009459DB"/>
    <w:rsid w:val="00945FC8"/>
    <w:rsid w:val="00946142"/>
    <w:rsid w:val="00947183"/>
    <w:rsid w:val="00950358"/>
    <w:rsid w:val="009509E6"/>
    <w:rsid w:val="009510CE"/>
    <w:rsid w:val="009524B4"/>
    <w:rsid w:val="00952E65"/>
    <w:rsid w:val="0095304A"/>
    <w:rsid w:val="009532EF"/>
    <w:rsid w:val="009538E4"/>
    <w:rsid w:val="00953D92"/>
    <w:rsid w:val="00954DCA"/>
    <w:rsid w:val="0095535D"/>
    <w:rsid w:val="00955B14"/>
    <w:rsid w:val="00955B25"/>
    <w:rsid w:val="0095711D"/>
    <w:rsid w:val="0095772D"/>
    <w:rsid w:val="00957A91"/>
    <w:rsid w:val="00957E14"/>
    <w:rsid w:val="00957F69"/>
    <w:rsid w:val="00960FD9"/>
    <w:rsid w:val="009611DF"/>
    <w:rsid w:val="009615F0"/>
    <w:rsid w:val="00961958"/>
    <w:rsid w:val="0096228E"/>
    <w:rsid w:val="009622D5"/>
    <w:rsid w:val="009623FA"/>
    <w:rsid w:val="009628E0"/>
    <w:rsid w:val="009629CF"/>
    <w:rsid w:val="00962DE5"/>
    <w:rsid w:val="00962E17"/>
    <w:rsid w:val="00962E48"/>
    <w:rsid w:val="00962F53"/>
    <w:rsid w:val="0096312D"/>
    <w:rsid w:val="00963167"/>
    <w:rsid w:val="00963CD9"/>
    <w:rsid w:val="00963D90"/>
    <w:rsid w:val="00963E5F"/>
    <w:rsid w:val="00963EB1"/>
    <w:rsid w:val="0096413D"/>
    <w:rsid w:val="00964873"/>
    <w:rsid w:val="00964E33"/>
    <w:rsid w:val="009650FC"/>
    <w:rsid w:val="00965123"/>
    <w:rsid w:val="009652EE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14"/>
    <w:rsid w:val="00972987"/>
    <w:rsid w:val="00974485"/>
    <w:rsid w:val="009744F5"/>
    <w:rsid w:val="00974918"/>
    <w:rsid w:val="00974E0B"/>
    <w:rsid w:val="009754AC"/>
    <w:rsid w:val="00975D43"/>
    <w:rsid w:val="00976DB8"/>
    <w:rsid w:val="00976FF0"/>
    <w:rsid w:val="009775B2"/>
    <w:rsid w:val="00980679"/>
    <w:rsid w:val="00980DBE"/>
    <w:rsid w:val="0098173B"/>
    <w:rsid w:val="0098220A"/>
    <w:rsid w:val="00982443"/>
    <w:rsid w:val="00982E29"/>
    <w:rsid w:val="009836F1"/>
    <w:rsid w:val="00983BA7"/>
    <w:rsid w:val="00984725"/>
    <w:rsid w:val="00985A18"/>
    <w:rsid w:val="009865E2"/>
    <w:rsid w:val="0098671F"/>
    <w:rsid w:val="00986DB1"/>
    <w:rsid w:val="00987278"/>
    <w:rsid w:val="00987543"/>
    <w:rsid w:val="009875FB"/>
    <w:rsid w:val="00987B1C"/>
    <w:rsid w:val="009907FA"/>
    <w:rsid w:val="009908DB"/>
    <w:rsid w:val="00990A86"/>
    <w:rsid w:val="00990D8A"/>
    <w:rsid w:val="0099114A"/>
    <w:rsid w:val="00991502"/>
    <w:rsid w:val="009919E0"/>
    <w:rsid w:val="00991BA5"/>
    <w:rsid w:val="00992530"/>
    <w:rsid w:val="00992800"/>
    <w:rsid w:val="00992F0D"/>
    <w:rsid w:val="009932E0"/>
    <w:rsid w:val="00993478"/>
    <w:rsid w:val="00994092"/>
    <w:rsid w:val="0099432E"/>
    <w:rsid w:val="009944D4"/>
    <w:rsid w:val="0099498B"/>
    <w:rsid w:val="00994ABF"/>
    <w:rsid w:val="00994E7C"/>
    <w:rsid w:val="00995C10"/>
    <w:rsid w:val="00995C7B"/>
    <w:rsid w:val="00996873"/>
    <w:rsid w:val="00996C38"/>
    <w:rsid w:val="0099767E"/>
    <w:rsid w:val="00997EB0"/>
    <w:rsid w:val="009A0162"/>
    <w:rsid w:val="009A06E8"/>
    <w:rsid w:val="009A0BC8"/>
    <w:rsid w:val="009A0CA2"/>
    <w:rsid w:val="009A2125"/>
    <w:rsid w:val="009A2447"/>
    <w:rsid w:val="009A2B17"/>
    <w:rsid w:val="009A31E1"/>
    <w:rsid w:val="009A337F"/>
    <w:rsid w:val="009A345C"/>
    <w:rsid w:val="009A3A59"/>
    <w:rsid w:val="009A434F"/>
    <w:rsid w:val="009A53AE"/>
    <w:rsid w:val="009A5E0C"/>
    <w:rsid w:val="009A667B"/>
    <w:rsid w:val="009A6770"/>
    <w:rsid w:val="009A6778"/>
    <w:rsid w:val="009A693A"/>
    <w:rsid w:val="009A742B"/>
    <w:rsid w:val="009A7793"/>
    <w:rsid w:val="009A7DCD"/>
    <w:rsid w:val="009B1C71"/>
    <w:rsid w:val="009B1EC3"/>
    <w:rsid w:val="009B2DEC"/>
    <w:rsid w:val="009B304D"/>
    <w:rsid w:val="009B3B9C"/>
    <w:rsid w:val="009B42E9"/>
    <w:rsid w:val="009B48F0"/>
    <w:rsid w:val="009B4F40"/>
    <w:rsid w:val="009B5314"/>
    <w:rsid w:val="009B5A7C"/>
    <w:rsid w:val="009B5AC3"/>
    <w:rsid w:val="009B62F4"/>
    <w:rsid w:val="009B66CF"/>
    <w:rsid w:val="009B771F"/>
    <w:rsid w:val="009B7B90"/>
    <w:rsid w:val="009B7F4B"/>
    <w:rsid w:val="009C00D3"/>
    <w:rsid w:val="009C029F"/>
    <w:rsid w:val="009C1028"/>
    <w:rsid w:val="009C10A2"/>
    <w:rsid w:val="009C1AF0"/>
    <w:rsid w:val="009C1EBE"/>
    <w:rsid w:val="009C1FA4"/>
    <w:rsid w:val="009C22A7"/>
    <w:rsid w:val="009C2316"/>
    <w:rsid w:val="009C25CB"/>
    <w:rsid w:val="009C27FA"/>
    <w:rsid w:val="009C3120"/>
    <w:rsid w:val="009C34D0"/>
    <w:rsid w:val="009C3CB0"/>
    <w:rsid w:val="009C3F6D"/>
    <w:rsid w:val="009C449A"/>
    <w:rsid w:val="009C50EA"/>
    <w:rsid w:val="009C561D"/>
    <w:rsid w:val="009C6559"/>
    <w:rsid w:val="009C66BD"/>
    <w:rsid w:val="009C76B5"/>
    <w:rsid w:val="009D054E"/>
    <w:rsid w:val="009D0F2F"/>
    <w:rsid w:val="009D1092"/>
    <w:rsid w:val="009D2340"/>
    <w:rsid w:val="009D2439"/>
    <w:rsid w:val="009D3290"/>
    <w:rsid w:val="009D3506"/>
    <w:rsid w:val="009D3BCD"/>
    <w:rsid w:val="009D3CF5"/>
    <w:rsid w:val="009D3FA1"/>
    <w:rsid w:val="009D531F"/>
    <w:rsid w:val="009D55BA"/>
    <w:rsid w:val="009D564F"/>
    <w:rsid w:val="009D57DD"/>
    <w:rsid w:val="009D5C32"/>
    <w:rsid w:val="009D5D89"/>
    <w:rsid w:val="009D608E"/>
    <w:rsid w:val="009D64AA"/>
    <w:rsid w:val="009D6857"/>
    <w:rsid w:val="009D68F9"/>
    <w:rsid w:val="009D6BA1"/>
    <w:rsid w:val="009D6C9C"/>
    <w:rsid w:val="009D7607"/>
    <w:rsid w:val="009D7C5F"/>
    <w:rsid w:val="009E012A"/>
    <w:rsid w:val="009E0D07"/>
    <w:rsid w:val="009E12D3"/>
    <w:rsid w:val="009E16D3"/>
    <w:rsid w:val="009E1AED"/>
    <w:rsid w:val="009E255B"/>
    <w:rsid w:val="009E2960"/>
    <w:rsid w:val="009E2B84"/>
    <w:rsid w:val="009E2D1A"/>
    <w:rsid w:val="009E2FDA"/>
    <w:rsid w:val="009E4227"/>
    <w:rsid w:val="009E4DD7"/>
    <w:rsid w:val="009E5CE9"/>
    <w:rsid w:val="009E6154"/>
    <w:rsid w:val="009E660F"/>
    <w:rsid w:val="009E72ED"/>
    <w:rsid w:val="009E7324"/>
    <w:rsid w:val="009E759A"/>
    <w:rsid w:val="009E76FC"/>
    <w:rsid w:val="009E7ADA"/>
    <w:rsid w:val="009E7C3A"/>
    <w:rsid w:val="009E7F47"/>
    <w:rsid w:val="009F1056"/>
    <w:rsid w:val="009F10EC"/>
    <w:rsid w:val="009F1DEB"/>
    <w:rsid w:val="009F1E20"/>
    <w:rsid w:val="009F206B"/>
    <w:rsid w:val="009F2D47"/>
    <w:rsid w:val="009F2FF9"/>
    <w:rsid w:val="009F3732"/>
    <w:rsid w:val="009F3E3A"/>
    <w:rsid w:val="009F41F4"/>
    <w:rsid w:val="009F4248"/>
    <w:rsid w:val="009F4BAD"/>
    <w:rsid w:val="009F537B"/>
    <w:rsid w:val="009F5541"/>
    <w:rsid w:val="009F6446"/>
    <w:rsid w:val="009F647F"/>
    <w:rsid w:val="009F7007"/>
    <w:rsid w:val="009F709A"/>
    <w:rsid w:val="009F7297"/>
    <w:rsid w:val="009F79A8"/>
    <w:rsid w:val="00A003D0"/>
    <w:rsid w:val="00A00604"/>
    <w:rsid w:val="00A0152D"/>
    <w:rsid w:val="00A02451"/>
    <w:rsid w:val="00A0250C"/>
    <w:rsid w:val="00A02740"/>
    <w:rsid w:val="00A03772"/>
    <w:rsid w:val="00A03876"/>
    <w:rsid w:val="00A03C6C"/>
    <w:rsid w:val="00A049C4"/>
    <w:rsid w:val="00A051BF"/>
    <w:rsid w:val="00A0530C"/>
    <w:rsid w:val="00A05379"/>
    <w:rsid w:val="00A05EDA"/>
    <w:rsid w:val="00A05EF9"/>
    <w:rsid w:val="00A06272"/>
    <w:rsid w:val="00A0690A"/>
    <w:rsid w:val="00A06AC5"/>
    <w:rsid w:val="00A06BAE"/>
    <w:rsid w:val="00A06C17"/>
    <w:rsid w:val="00A07120"/>
    <w:rsid w:val="00A074F3"/>
    <w:rsid w:val="00A07A32"/>
    <w:rsid w:val="00A1040E"/>
    <w:rsid w:val="00A1063B"/>
    <w:rsid w:val="00A108FE"/>
    <w:rsid w:val="00A10B45"/>
    <w:rsid w:val="00A111F7"/>
    <w:rsid w:val="00A116C4"/>
    <w:rsid w:val="00A11925"/>
    <w:rsid w:val="00A12291"/>
    <w:rsid w:val="00A12407"/>
    <w:rsid w:val="00A12803"/>
    <w:rsid w:val="00A12A4F"/>
    <w:rsid w:val="00A12B32"/>
    <w:rsid w:val="00A12EB3"/>
    <w:rsid w:val="00A13567"/>
    <w:rsid w:val="00A1385E"/>
    <w:rsid w:val="00A13AD0"/>
    <w:rsid w:val="00A13B01"/>
    <w:rsid w:val="00A14A48"/>
    <w:rsid w:val="00A14CF3"/>
    <w:rsid w:val="00A14D2B"/>
    <w:rsid w:val="00A1522A"/>
    <w:rsid w:val="00A1582B"/>
    <w:rsid w:val="00A159E2"/>
    <w:rsid w:val="00A15B61"/>
    <w:rsid w:val="00A161C6"/>
    <w:rsid w:val="00A16432"/>
    <w:rsid w:val="00A16657"/>
    <w:rsid w:val="00A16A5A"/>
    <w:rsid w:val="00A171FC"/>
    <w:rsid w:val="00A17FA0"/>
    <w:rsid w:val="00A204F4"/>
    <w:rsid w:val="00A20749"/>
    <w:rsid w:val="00A2074A"/>
    <w:rsid w:val="00A207C7"/>
    <w:rsid w:val="00A2094F"/>
    <w:rsid w:val="00A20E51"/>
    <w:rsid w:val="00A210AA"/>
    <w:rsid w:val="00A210E9"/>
    <w:rsid w:val="00A21E88"/>
    <w:rsid w:val="00A22E8B"/>
    <w:rsid w:val="00A24093"/>
    <w:rsid w:val="00A2427B"/>
    <w:rsid w:val="00A24560"/>
    <w:rsid w:val="00A25040"/>
    <w:rsid w:val="00A25A5E"/>
    <w:rsid w:val="00A25CA4"/>
    <w:rsid w:val="00A25D03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D48"/>
    <w:rsid w:val="00A321EB"/>
    <w:rsid w:val="00A326A1"/>
    <w:rsid w:val="00A334DB"/>
    <w:rsid w:val="00A335F6"/>
    <w:rsid w:val="00A3362F"/>
    <w:rsid w:val="00A33D0E"/>
    <w:rsid w:val="00A33D94"/>
    <w:rsid w:val="00A340DB"/>
    <w:rsid w:val="00A342FE"/>
    <w:rsid w:val="00A34701"/>
    <w:rsid w:val="00A34A5B"/>
    <w:rsid w:val="00A34D39"/>
    <w:rsid w:val="00A36303"/>
    <w:rsid w:val="00A3663E"/>
    <w:rsid w:val="00A36EEC"/>
    <w:rsid w:val="00A37615"/>
    <w:rsid w:val="00A37A96"/>
    <w:rsid w:val="00A4034B"/>
    <w:rsid w:val="00A40B8F"/>
    <w:rsid w:val="00A414E9"/>
    <w:rsid w:val="00A41E2E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56A6"/>
    <w:rsid w:val="00A46368"/>
    <w:rsid w:val="00A500D4"/>
    <w:rsid w:val="00A50108"/>
    <w:rsid w:val="00A51853"/>
    <w:rsid w:val="00A51952"/>
    <w:rsid w:val="00A5196A"/>
    <w:rsid w:val="00A51B4C"/>
    <w:rsid w:val="00A5207D"/>
    <w:rsid w:val="00A52976"/>
    <w:rsid w:val="00A52ED8"/>
    <w:rsid w:val="00A53C9F"/>
    <w:rsid w:val="00A54C38"/>
    <w:rsid w:val="00A55256"/>
    <w:rsid w:val="00A5606B"/>
    <w:rsid w:val="00A56B46"/>
    <w:rsid w:val="00A56E0C"/>
    <w:rsid w:val="00A5716B"/>
    <w:rsid w:val="00A576D6"/>
    <w:rsid w:val="00A57779"/>
    <w:rsid w:val="00A60569"/>
    <w:rsid w:val="00A60C1F"/>
    <w:rsid w:val="00A61C5D"/>
    <w:rsid w:val="00A62F62"/>
    <w:rsid w:val="00A6408E"/>
    <w:rsid w:val="00A64478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C61"/>
    <w:rsid w:val="00A70481"/>
    <w:rsid w:val="00A70D90"/>
    <w:rsid w:val="00A71055"/>
    <w:rsid w:val="00A7245B"/>
    <w:rsid w:val="00A72601"/>
    <w:rsid w:val="00A72C4E"/>
    <w:rsid w:val="00A735A5"/>
    <w:rsid w:val="00A735FB"/>
    <w:rsid w:val="00A73B5B"/>
    <w:rsid w:val="00A73CED"/>
    <w:rsid w:val="00A7429C"/>
    <w:rsid w:val="00A74DF8"/>
    <w:rsid w:val="00A75C89"/>
    <w:rsid w:val="00A75CB2"/>
    <w:rsid w:val="00A7698E"/>
    <w:rsid w:val="00A7720C"/>
    <w:rsid w:val="00A77714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5AE5"/>
    <w:rsid w:val="00A865C7"/>
    <w:rsid w:val="00A86834"/>
    <w:rsid w:val="00A86A8E"/>
    <w:rsid w:val="00A86DAF"/>
    <w:rsid w:val="00A86F4F"/>
    <w:rsid w:val="00A873EB"/>
    <w:rsid w:val="00A879B0"/>
    <w:rsid w:val="00A87E9C"/>
    <w:rsid w:val="00A9055D"/>
    <w:rsid w:val="00A9069F"/>
    <w:rsid w:val="00A9089F"/>
    <w:rsid w:val="00A914E4"/>
    <w:rsid w:val="00A91CF8"/>
    <w:rsid w:val="00A921CE"/>
    <w:rsid w:val="00A9241D"/>
    <w:rsid w:val="00A9297F"/>
    <w:rsid w:val="00A9373B"/>
    <w:rsid w:val="00A93A36"/>
    <w:rsid w:val="00A940B7"/>
    <w:rsid w:val="00A9417D"/>
    <w:rsid w:val="00A94862"/>
    <w:rsid w:val="00A95685"/>
    <w:rsid w:val="00A95807"/>
    <w:rsid w:val="00A95EED"/>
    <w:rsid w:val="00A9609F"/>
    <w:rsid w:val="00A96D59"/>
    <w:rsid w:val="00A96FFB"/>
    <w:rsid w:val="00A971E9"/>
    <w:rsid w:val="00A974FD"/>
    <w:rsid w:val="00A97842"/>
    <w:rsid w:val="00A97B2B"/>
    <w:rsid w:val="00AA092B"/>
    <w:rsid w:val="00AA136D"/>
    <w:rsid w:val="00AA1701"/>
    <w:rsid w:val="00AA1C4F"/>
    <w:rsid w:val="00AA247D"/>
    <w:rsid w:val="00AA263A"/>
    <w:rsid w:val="00AA2F58"/>
    <w:rsid w:val="00AA3B1E"/>
    <w:rsid w:val="00AA405F"/>
    <w:rsid w:val="00AA4106"/>
    <w:rsid w:val="00AA4DFB"/>
    <w:rsid w:val="00AA5B49"/>
    <w:rsid w:val="00AA5D0E"/>
    <w:rsid w:val="00AA6B1C"/>
    <w:rsid w:val="00AA70C4"/>
    <w:rsid w:val="00AB044D"/>
    <w:rsid w:val="00AB04C1"/>
    <w:rsid w:val="00AB064C"/>
    <w:rsid w:val="00AB0D3B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24B"/>
    <w:rsid w:val="00AB5A1C"/>
    <w:rsid w:val="00AB5A9E"/>
    <w:rsid w:val="00AB6A6D"/>
    <w:rsid w:val="00AB7AD1"/>
    <w:rsid w:val="00AC0870"/>
    <w:rsid w:val="00AC16DE"/>
    <w:rsid w:val="00AC1C7A"/>
    <w:rsid w:val="00AC1CEE"/>
    <w:rsid w:val="00AC1EC3"/>
    <w:rsid w:val="00AC2364"/>
    <w:rsid w:val="00AC24D9"/>
    <w:rsid w:val="00AC2CFA"/>
    <w:rsid w:val="00AC3B31"/>
    <w:rsid w:val="00AC4CA2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2C14"/>
    <w:rsid w:val="00AD33AF"/>
    <w:rsid w:val="00AD351C"/>
    <w:rsid w:val="00AD4067"/>
    <w:rsid w:val="00AD46A4"/>
    <w:rsid w:val="00AD4ADC"/>
    <w:rsid w:val="00AD4DFA"/>
    <w:rsid w:val="00AD5094"/>
    <w:rsid w:val="00AD522D"/>
    <w:rsid w:val="00AD5D06"/>
    <w:rsid w:val="00AD5DB4"/>
    <w:rsid w:val="00AD5DDF"/>
    <w:rsid w:val="00AD6742"/>
    <w:rsid w:val="00AD6862"/>
    <w:rsid w:val="00AD6CE8"/>
    <w:rsid w:val="00AD7230"/>
    <w:rsid w:val="00AD74F4"/>
    <w:rsid w:val="00AD7945"/>
    <w:rsid w:val="00AD7ED7"/>
    <w:rsid w:val="00AE0687"/>
    <w:rsid w:val="00AE0D40"/>
    <w:rsid w:val="00AE0EC4"/>
    <w:rsid w:val="00AE0F38"/>
    <w:rsid w:val="00AE1B43"/>
    <w:rsid w:val="00AE1C51"/>
    <w:rsid w:val="00AE224A"/>
    <w:rsid w:val="00AE2645"/>
    <w:rsid w:val="00AE26E5"/>
    <w:rsid w:val="00AE2C48"/>
    <w:rsid w:val="00AE3121"/>
    <w:rsid w:val="00AE3670"/>
    <w:rsid w:val="00AE3E02"/>
    <w:rsid w:val="00AE4575"/>
    <w:rsid w:val="00AE462E"/>
    <w:rsid w:val="00AE49F3"/>
    <w:rsid w:val="00AE4EC5"/>
    <w:rsid w:val="00AE4FEE"/>
    <w:rsid w:val="00AE517F"/>
    <w:rsid w:val="00AE5683"/>
    <w:rsid w:val="00AE5795"/>
    <w:rsid w:val="00AE588D"/>
    <w:rsid w:val="00AE5C23"/>
    <w:rsid w:val="00AE667D"/>
    <w:rsid w:val="00AE70EA"/>
    <w:rsid w:val="00AE73C8"/>
    <w:rsid w:val="00AE75DF"/>
    <w:rsid w:val="00AE7630"/>
    <w:rsid w:val="00AE7AA6"/>
    <w:rsid w:val="00AE7E04"/>
    <w:rsid w:val="00AF0488"/>
    <w:rsid w:val="00AF0C9F"/>
    <w:rsid w:val="00AF2AA5"/>
    <w:rsid w:val="00AF2B52"/>
    <w:rsid w:val="00AF2FDC"/>
    <w:rsid w:val="00AF353B"/>
    <w:rsid w:val="00AF381F"/>
    <w:rsid w:val="00AF48ED"/>
    <w:rsid w:val="00AF5033"/>
    <w:rsid w:val="00AF50BB"/>
    <w:rsid w:val="00AF5209"/>
    <w:rsid w:val="00AF5696"/>
    <w:rsid w:val="00AF5A8D"/>
    <w:rsid w:val="00AF69D6"/>
    <w:rsid w:val="00AF6CF8"/>
    <w:rsid w:val="00AF7590"/>
    <w:rsid w:val="00AF75C9"/>
    <w:rsid w:val="00AF7643"/>
    <w:rsid w:val="00AF7910"/>
    <w:rsid w:val="00B01310"/>
    <w:rsid w:val="00B0146C"/>
    <w:rsid w:val="00B015DC"/>
    <w:rsid w:val="00B019C1"/>
    <w:rsid w:val="00B01AC2"/>
    <w:rsid w:val="00B01D3F"/>
    <w:rsid w:val="00B03A86"/>
    <w:rsid w:val="00B03E8E"/>
    <w:rsid w:val="00B049F7"/>
    <w:rsid w:val="00B04A1D"/>
    <w:rsid w:val="00B050D0"/>
    <w:rsid w:val="00B058F6"/>
    <w:rsid w:val="00B063E7"/>
    <w:rsid w:val="00B065AD"/>
    <w:rsid w:val="00B06C37"/>
    <w:rsid w:val="00B11749"/>
    <w:rsid w:val="00B12836"/>
    <w:rsid w:val="00B1319D"/>
    <w:rsid w:val="00B133C4"/>
    <w:rsid w:val="00B13656"/>
    <w:rsid w:val="00B138D3"/>
    <w:rsid w:val="00B13BD2"/>
    <w:rsid w:val="00B14031"/>
    <w:rsid w:val="00B1434E"/>
    <w:rsid w:val="00B14B2C"/>
    <w:rsid w:val="00B14B66"/>
    <w:rsid w:val="00B15133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27E6"/>
    <w:rsid w:val="00B238D3"/>
    <w:rsid w:val="00B23D33"/>
    <w:rsid w:val="00B2405D"/>
    <w:rsid w:val="00B24195"/>
    <w:rsid w:val="00B24399"/>
    <w:rsid w:val="00B248BF"/>
    <w:rsid w:val="00B25360"/>
    <w:rsid w:val="00B253E4"/>
    <w:rsid w:val="00B2587E"/>
    <w:rsid w:val="00B25960"/>
    <w:rsid w:val="00B25F9C"/>
    <w:rsid w:val="00B27E84"/>
    <w:rsid w:val="00B300DF"/>
    <w:rsid w:val="00B30172"/>
    <w:rsid w:val="00B30284"/>
    <w:rsid w:val="00B30740"/>
    <w:rsid w:val="00B30C29"/>
    <w:rsid w:val="00B3108D"/>
    <w:rsid w:val="00B3154D"/>
    <w:rsid w:val="00B3189C"/>
    <w:rsid w:val="00B31B8A"/>
    <w:rsid w:val="00B321C9"/>
    <w:rsid w:val="00B327E0"/>
    <w:rsid w:val="00B32B30"/>
    <w:rsid w:val="00B32FD3"/>
    <w:rsid w:val="00B3315D"/>
    <w:rsid w:val="00B339CF"/>
    <w:rsid w:val="00B351DA"/>
    <w:rsid w:val="00B355A6"/>
    <w:rsid w:val="00B356A6"/>
    <w:rsid w:val="00B357C6"/>
    <w:rsid w:val="00B35A06"/>
    <w:rsid w:val="00B35C0D"/>
    <w:rsid w:val="00B35DFE"/>
    <w:rsid w:val="00B35F62"/>
    <w:rsid w:val="00B36D65"/>
    <w:rsid w:val="00B375B4"/>
    <w:rsid w:val="00B378D2"/>
    <w:rsid w:val="00B37D7D"/>
    <w:rsid w:val="00B40506"/>
    <w:rsid w:val="00B4074B"/>
    <w:rsid w:val="00B410F5"/>
    <w:rsid w:val="00B41AF9"/>
    <w:rsid w:val="00B41EDC"/>
    <w:rsid w:val="00B42390"/>
    <w:rsid w:val="00B42A7D"/>
    <w:rsid w:val="00B43AAF"/>
    <w:rsid w:val="00B44C79"/>
    <w:rsid w:val="00B44DBC"/>
    <w:rsid w:val="00B44EF3"/>
    <w:rsid w:val="00B45726"/>
    <w:rsid w:val="00B457A7"/>
    <w:rsid w:val="00B458F6"/>
    <w:rsid w:val="00B45D43"/>
    <w:rsid w:val="00B45D5B"/>
    <w:rsid w:val="00B472EA"/>
    <w:rsid w:val="00B47E02"/>
    <w:rsid w:val="00B50078"/>
    <w:rsid w:val="00B500DD"/>
    <w:rsid w:val="00B508E0"/>
    <w:rsid w:val="00B51399"/>
    <w:rsid w:val="00B5220A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7319"/>
    <w:rsid w:val="00B57976"/>
    <w:rsid w:val="00B57A2F"/>
    <w:rsid w:val="00B57D16"/>
    <w:rsid w:val="00B57D78"/>
    <w:rsid w:val="00B60148"/>
    <w:rsid w:val="00B61C3C"/>
    <w:rsid w:val="00B62845"/>
    <w:rsid w:val="00B628C5"/>
    <w:rsid w:val="00B6294C"/>
    <w:rsid w:val="00B630FC"/>
    <w:rsid w:val="00B63161"/>
    <w:rsid w:val="00B63506"/>
    <w:rsid w:val="00B638AB"/>
    <w:rsid w:val="00B638EB"/>
    <w:rsid w:val="00B63A45"/>
    <w:rsid w:val="00B63ADC"/>
    <w:rsid w:val="00B640D8"/>
    <w:rsid w:val="00B6477D"/>
    <w:rsid w:val="00B64E53"/>
    <w:rsid w:val="00B652B6"/>
    <w:rsid w:val="00B659D0"/>
    <w:rsid w:val="00B66352"/>
    <w:rsid w:val="00B663FD"/>
    <w:rsid w:val="00B66673"/>
    <w:rsid w:val="00B67391"/>
    <w:rsid w:val="00B70574"/>
    <w:rsid w:val="00B70838"/>
    <w:rsid w:val="00B70D0A"/>
    <w:rsid w:val="00B71D71"/>
    <w:rsid w:val="00B71FD4"/>
    <w:rsid w:val="00B720D0"/>
    <w:rsid w:val="00B7212A"/>
    <w:rsid w:val="00B723D2"/>
    <w:rsid w:val="00B72441"/>
    <w:rsid w:val="00B72FCC"/>
    <w:rsid w:val="00B735FE"/>
    <w:rsid w:val="00B7397B"/>
    <w:rsid w:val="00B73B5C"/>
    <w:rsid w:val="00B73C7C"/>
    <w:rsid w:val="00B744C7"/>
    <w:rsid w:val="00B74ECE"/>
    <w:rsid w:val="00B74FC1"/>
    <w:rsid w:val="00B7556B"/>
    <w:rsid w:val="00B75709"/>
    <w:rsid w:val="00B75861"/>
    <w:rsid w:val="00B75CB9"/>
    <w:rsid w:val="00B75FF5"/>
    <w:rsid w:val="00B76619"/>
    <w:rsid w:val="00B766ED"/>
    <w:rsid w:val="00B7757F"/>
    <w:rsid w:val="00B775CF"/>
    <w:rsid w:val="00B77F71"/>
    <w:rsid w:val="00B80819"/>
    <w:rsid w:val="00B80987"/>
    <w:rsid w:val="00B81E47"/>
    <w:rsid w:val="00B82726"/>
    <w:rsid w:val="00B8278D"/>
    <w:rsid w:val="00B82A27"/>
    <w:rsid w:val="00B82BA6"/>
    <w:rsid w:val="00B8311C"/>
    <w:rsid w:val="00B83417"/>
    <w:rsid w:val="00B836A8"/>
    <w:rsid w:val="00B838CC"/>
    <w:rsid w:val="00B83C55"/>
    <w:rsid w:val="00B8400F"/>
    <w:rsid w:val="00B84C83"/>
    <w:rsid w:val="00B84D70"/>
    <w:rsid w:val="00B84EAE"/>
    <w:rsid w:val="00B85754"/>
    <w:rsid w:val="00B85C9E"/>
    <w:rsid w:val="00B8624E"/>
    <w:rsid w:val="00B8657E"/>
    <w:rsid w:val="00B86CB1"/>
    <w:rsid w:val="00B875EE"/>
    <w:rsid w:val="00B876C1"/>
    <w:rsid w:val="00B87703"/>
    <w:rsid w:val="00B900C0"/>
    <w:rsid w:val="00B90730"/>
    <w:rsid w:val="00B9156B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806"/>
    <w:rsid w:val="00B93A23"/>
    <w:rsid w:val="00B93A38"/>
    <w:rsid w:val="00B943F8"/>
    <w:rsid w:val="00B94840"/>
    <w:rsid w:val="00B94B82"/>
    <w:rsid w:val="00B94C15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B28"/>
    <w:rsid w:val="00BA0EBA"/>
    <w:rsid w:val="00BA0F22"/>
    <w:rsid w:val="00BA1228"/>
    <w:rsid w:val="00BA1907"/>
    <w:rsid w:val="00BA1B9B"/>
    <w:rsid w:val="00BA1E04"/>
    <w:rsid w:val="00BA2760"/>
    <w:rsid w:val="00BA3465"/>
    <w:rsid w:val="00BA3979"/>
    <w:rsid w:val="00BA39E5"/>
    <w:rsid w:val="00BA3C4B"/>
    <w:rsid w:val="00BA484F"/>
    <w:rsid w:val="00BA491D"/>
    <w:rsid w:val="00BA49D4"/>
    <w:rsid w:val="00BA4BE9"/>
    <w:rsid w:val="00BA4F5E"/>
    <w:rsid w:val="00BA4FA5"/>
    <w:rsid w:val="00BA597D"/>
    <w:rsid w:val="00BA5AEA"/>
    <w:rsid w:val="00BA6672"/>
    <w:rsid w:val="00BA6E9F"/>
    <w:rsid w:val="00BA7734"/>
    <w:rsid w:val="00BA7A02"/>
    <w:rsid w:val="00BB0618"/>
    <w:rsid w:val="00BB078E"/>
    <w:rsid w:val="00BB0CB2"/>
    <w:rsid w:val="00BB0F19"/>
    <w:rsid w:val="00BB139F"/>
    <w:rsid w:val="00BB1875"/>
    <w:rsid w:val="00BB2010"/>
    <w:rsid w:val="00BB203D"/>
    <w:rsid w:val="00BB21F2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4E57"/>
    <w:rsid w:val="00BB508F"/>
    <w:rsid w:val="00BB586B"/>
    <w:rsid w:val="00BB5DBD"/>
    <w:rsid w:val="00BB5E8D"/>
    <w:rsid w:val="00BB5FA6"/>
    <w:rsid w:val="00BB6355"/>
    <w:rsid w:val="00BB6A55"/>
    <w:rsid w:val="00BB6F4E"/>
    <w:rsid w:val="00BC02B8"/>
    <w:rsid w:val="00BC0E66"/>
    <w:rsid w:val="00BC1700"/>
    <w:rsid w:val="00BC1B76"/>
    <w:rsid w:val="00BC1D49"/>
    <w:rsid w:val="00BC1DB2"/>
    <w:rsid w:val="00BC221B"/>
    <w:rsid w:val="00BC262D"/>
    <w:rsid w:val="00BC2984"/>
    <w:rsid w:val="00BC2C71"/>
    <w:rsid w:val="00BC2E60"/>
    <w:rsid w:val="00BC3E37"/>
    <w:rsid w:val="00BC40D4"/>
    <w:rsid w:val="00BC49BD"/>
    <w:rsid w:val="00BC5056"/>
    <w:rsid w:val="00BC5F15"/>
    <w:rsid w:val="00BC6570"/>
    <w:rsid w:val="00BC6A7D"/>
    <w:rsid w:val="00BC73A7"/>
    <w:rsid w:val="00BC778D"/>
    <w:rsid w:val="00BC77BD"/>
    <w:rsid w:val="00BC7F80"/>
    <w:rsid w:val="00BD056F"/>
    <w:rsid w:val="00BD0902"/>
    <w:rsid w:val="00BD0C0E"/>
    <w:rsid w:val="00BD0D48"/>
    <w:rsid w:val="00BD1161"/>
    <w:rsid w:val="00BD1959"/>
    <w:rsid w:val="00BD1DBD"/>
    <w:rsid w:val="00BD2608"/>
    <w:rsid w:val="00BD2ECA"/>
    <w:rsid w:val="00BD2F34"/>
    <w:rsid w:val="00BD30BE"/>
    <w:rsid w:val="00BD34AE"/>
    <w:rsid w:val="00BD36D5"/>
    <w:rsid w:val="00BD3A42"/>
    <w:rsid w:val="00BD3AE7"/>
    <w:rsid w:val="00BD3D6A"/>
    <w:rsid w:val="00BD4C19"/>
    <w:rsid w:val="00BD5E65"/>
    <w:rsid w:val="00BD6685"/>
    <w:rsid w:val="00BD68DA"/>
    <w:rsid w:val="00BD69D2"/>
    <w:rsid w:val="00BD6C03"/>
    <w:rsid w:val="00BD6E2A"/>
    <w:rsid w:val="00BD7C26"/>
    <w:rsid w:val="00BE0192"/>
    <w:rsid w:val="00BE0FE9"/>
    <w:rsid w:val="00BE1533"/>
    <w:rsid w:val="00BE182B"/>
    <w:rsid w:val="00BE1BC5"/>
    <w:rsid w:val="00BE23F3"/>
    <w:rsid w:val="00BE30ED"/>
    <w:rsid w:val="00BE3CA0"/>
    <w:rsid w:val="00BE3CB9"/>
    <w:rsid w:val="00BE4142"/>
    <w:rsid w:val="00BE4426"/>
    <w:rsid w:val="00BE4A72"/>
    <w:rsid w:val="00BE5C86"/>
    <w:rsid w:val="00BE5C94"/>
    <w:rsid w:val="00BE6477"/>
    <w:rsid w:val="00BE6BDF"/>
    <w:rsid w:val="00BE6E70"/>
    <w:rsid w:val="00BE71AB"/>
    <w:rsid w:val="00BE738A"/>
    <w:rsid w:val="00BE7909"/>
    <w:rsid w:val="00BE7C72"/>
    <w:rsid w:val="00BE7E3C"/>
    <w:rsid w:val="00BF083E"/>
    <w:rsid w:val="00BF0F39"/>
    <w:rsid w:val="00BF106D"/>
    <w:rsid w:val="00BF2ABC"/>
    <w:rsid w:val="00BF2D4B"/>
    <w:rsid w:val="00BF2D97"/>
    <w:rsid w:val="00BF3505"/>
    <w:rsid w:val="00BF42E7"/>
    <w:rsid w:val="00BF4374"/>
    <w:rsid w:val="00BF47F9"/>
    <w:rsid w:val="00BF4C47"/>
    <w:rsid w:val="00BF4DCE"/>
    <w:rsid w:val="00BF4FC7"/>
    <w:rsid w:val="00BF526C"/>
    <w:rsid w:val="00BF53BE"/>
    <w:rsid w:val="00BF5B57"/>
    <w:rsid w:val="00BF648D"/>
    <w:rsid w:val="00BF6872"/>
    <w:rsid w:val="00BF6E62"/>
    <w:rsid w:val="00BF6EB2"/>
    <w:rsid w:val="00BF7E7E"/>
    <w:rsid w:val="00C01A4C"/>
    <w:rsid w:val="00C02352"/>
    <w:rsid w:val="00C02BD8"/>
    <w:rsid w:val="00C03F98"/>
    <w:rsid w:val="00C046C2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3D3"/>
    <w:rsid w:val="00C11A1A"/>
    <w:rsid w:val="00C11CEC"/>
    <w:rsid w:val="00C12416"/>
    <w:rsid w:val="00C12F23"/>
    <w:rsid w:val="00C135CE"/>
    <w:rsid w:val="00C13DE6"/>
    <w:rsid w:val="00C1478E"/>
    <w:rsid w:val="00C14D5B"/>
    <w:rsid w:val="00C14F20"/>
    <w:rsid w:val="00C1528E"/>
    <w:rsid w:val="00C158E7"/>
    <w:rsid w:val="00C16C0B"/>
    <w:rsid w:val="00C16EDB"/>
    <w:rsid w:val="00C17004"/>
    <w:rsid w:val="00C203F7"/>
    <w:rsid w:val="00C205AC"/>
    <w:rsid w:val="00C20B3E"/>
    <w:rsid w:val="00C20CA7"/>
    <w:rsid w:val="00C20E33"/>
    <w:rsid w:val="00C21931"/>
    <w:rsid w:val="00C229F7"/>
    <w:rsid w:val="00C22A18"/>
    <w:rsid w:val="00C23BA6"/>
    <w:rsid w:val="00C246F0"/>
    <w:rsid w:val="00C25BEC"/>
    <w:rsid w:val="00C263C7"/>
    <w:rsid w:val="00C26553"/>
    <w:rsid w:val="00C26AEB"/>
    <w:rsid w:val="00C26E3D"/>
    <w:rsid w:val="00C276C2"/>
    <w:rsid w:val="00C279E4"/>
    <w:rsid w:val="00C304F3"/>
    <w:rsid w:val="00C309B3"/>
    <w:rsid w:val="00C311AC"/>
    <w:rsid w:val="00C31706"/>
    <w:rsid w:val="00C32779"/>
    <w:rsid w:val="00C33D6A"/>
    <w:rsid w:val="00C33E1F"/>
    <w:rsid w:val="00C33E74"/>
    <w:rsid w:val="00C33EA1"/>
    <w:rsid w:val="00C35024"/>
    <w:rsid w:val="00C3554C"/>
    <w:rsid w:val="00C35C03"/>
    <w:rsid w:val="00C360E1"/>
    <w:rsid w:val="00C3640C"/>
    <w:rsid w:val="00C36713"/>
    <w:rsid w:val="00C367DD"/>
    <w:rsid w:val="00C36F5F"/>
    <w:rsid w:val="00C37104"/>
    <w:rsid w:val="00C373A4"/>
    <w:rsid w:val="00C37762"/>
    <w:rsid w:val="00C401B5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41E"/>
    <w:rsid w:val="00C43AFC"/>
    <w:rsid w:val="00C44268"/>
    <w:rsid w:val="00C4434E"/>
    <w:rsid w:val="00C44436"/>
    <w:rsid w:val="00C4445F"/>
    <w:rsid w:val="00C447FF"/>
    <w:rsid w:val="00C44895"/>
    <w:rsid w:val="00C44D90"/>
    <w:rsid w:val="00C44DC1"/>
    <w:rsid w:val="00C456F7"/>
    <w:rsid w:val="00C45880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DE8"/>
    <w:rsid w:val="00C57FD9"/>
    <w:rsid w:val="00C6099E"/>
    <w:rsid w:val="00C60E71"/>
    <w:rsid w:val="00C627DB"/>
    <w:rsid w:val="00C62B21"/>
    <w:rsid w:val="00C62E86"/>
    <w:rsid w:val="00C63F35"/>
    <w:rsid w:val="00C644A4"/>
    <w:rsid w:val="00C64B05"/>
    <w:rsid w:val="00C64E5F"/>
    <w:rsid w:val="00C65108"/>
    <w:rsid w:val="00C6519A"/>
    <w:rsid w:val="00C6532E"/>
    <w:rsid w:val="00C653D4"/>
    <w:rsid w:val="00C6572B"/>
    <w:rsid w:val="00C66125"/>
    <w:rsid w:val="00C66D47"/>
    <w:rsid w:val="00C66E72"/>
    <w:rsid w:val="00C670BA"/>
    <w:rsid w:val="00C6751B"/>
    <w:rsid w:val="00C678AE"/>
    <w:rsid w:val="00C6797C"/>
    <w:rsid w:val="00C67A0A"/>
    <w:rsid w:val="00C67A96"/>
    <w:rsid w:val="00C67C5A"/>
    <w:rsid w:val="00C67CD8"/>
    <w:rsid w:val="00C67DE6"/>
    <w:rsid w:val="00C7033D"/>
    <w:rsid w:val="00C7173E"/>
    <w:rsid w:val="00C71774"/>
    <w:rsid w:val="00C71785"/>
    <w:rsid w:val="00C71A4E"/>
    <w:rsid w:val="00C73504"/>
    <w:rsid w:val="00C73518"/>
    <w:rsid w:val="00C73BEF"/>
    <w:rsid w:val="00C74531"/>
    <w:rsid w:val="00C74555"/>
    <w:rsid w:val="00C75F08"/>
    <w:rsid w:val="00C76A3B"/>
    <w:rsid w:val="00C76BB9"/>
    <w:rsid w:val="00C76E90"/>
    <w:rsid w:val="00C8150F"/>
    <w:rsid w:val="00C819F2"/>
    <w:rsid w:val="00C81EA4"/>
    <w:rsid w:val="00C82649"/>
    <w:rsid w:val="00C8282B"/>
    <w:rsid w:val="00C8295E"/>
    <w:rsid w:val="00C833F8"/>
    <w:rsid w:val="00C8380C"/>
    <w:rsid w:val="00C83F0A"/>
    <w:rsid w:val="00C84246"/>
    <w:rsid w:val="00C84EA2"/>
    <w:rsid w:val="00C85791"/>
    <w:rsid w:val="00C8606E"/>
    <w:rsid w:val="00C8613A"/>
    <w:rsid w:val="00C86548"/>
    <w:rsid w:val="00C86616"/>
    <w:rsid w:val="00C86CE9"/>
    <w:rsid w:val="00C86F49"/>
    <w:rsid w:val="00C873BE"/>
    <w:rsid w:val="00C877A1"/>
    <w:rsid w:val="00C87AA3"/>
    <w:rsid w:val="00C87AC5"/>
    <w:rsid w:val="00C87CB1"/>
    <w:rsid w:val="00C87F9E"/>
    <w:rsid w:val="00C87FBF"/>
    <w:rsid w:val="00C901B0"/>
    <w:rsid w:val="00C9045A"/>
    <w:rsid w:val="00C905E5"/>
    <w:rsid w:val="00C91509"/>
    <w:rsid w:val="00C91B46"/>
    <w:rsid w:val="00C91C9C"/>
    <w:rsid w:val="00C92186"/>
    <w:rsid w:val="00C92230"/>
    <w:rsid w:val="00C92AC3"/>
    <w:rsid w:val="00C92EEA"/>
    <w:rsid w:val="00C932E5"/>
    <w:rsid w:val="00C939EB"/>
    <w:rsid w:val="00C93CA8"/>
    <w:rsid w:val="00C93D62"/>
    <w:rsid w:val="00C93F33"/>
    <w:rsid w:val="00C94C9C"/>
    <w:rsid w:val="00C94F1F"/>
    <w:rsid w:val="00C95086"/>
    <w:rsid w:val="00C954D5"/>
    <w:rsid w:val="00C95644"/>
    <w:rsid w:val="00C9567C"/>
    <w:rsid w:val="00C95779"/>
    <w:rsid w:val="00C964C0"/>
    <w:rsid w:val="00C964F3"/>
    <w:rsid w:val="00C97143"/>
    <w:rsid w:val="00C97659"/>
    <w:rsid w:val="00C9782A"/>
    <w:rsid w:val="00C9793E"/>
    <w:rsid w:val="00CA0ADA"/>
    <w:rsid w:val="00CA0EF4"/>
    <w:rsid w:val="00CA1198"/>
    <w:rsid w:val="00CA15DF"/>
    <w:rsid w:val="00CA1BE6"/>
    <w:rsid w:val="00CA23F8"/>
    <w:rsid w:val="00CA29D6"/>
    <w:rsid w:val="00CA2F16"/>
    <w:rsid w:val="00CA2FD6"/>
    <w:rsid w:val="00CA37D3"/>
    <w:rsid w:val="00CA3A1B"/>
    <w:rsid w:val="00CA40E3"/>
    <w:rsid w:val="00CA478C"/>
    <w:rsid w:val="00CA4805"/>
    <w:rsid w:val="00CA4E30"/>
    <w:rsid w:val="00CA507D"/>
    <w:rsid w:val="00CA56A4"/>
    <w:rsid w:val="00CA662A"/>
    <w:rsid w:val="00CA6980"/>
    <w:rsid w:val="00CA6C46"/>
    <w:rsid w:val="00CA6F97"/>
    <w:rsid w:val="00CB082A"/>
    <w:rsid w:val="00CB0B09"/>
    <w:rsid w:val="00CB1535"/>
    <w:rsid w:val="00CB19B3"/>
    <w:rsid w:val="00CB387B"/>
    <w:rsid w:val="00CB389C"/>
    <w:rsid w:val="00CB3C80"/>
    <w:rsid w:val="00CB40B7"/>
    <w:rsid w:val="00CB45A5"/>
    <w:rsid w:val="00CB4EFA"/>
    <w:rsid w:val="00CB564D"/>
    <w:rsid w:val="00CB5CA6"/>
    <w:rsid w:val="00CB7409"/>
    <w:rsid w:val="00CB74B9"/>
    <w:rsid w:val="00CB7D2A"/>
    <w:rsid w:val="00CC059F"/>
    <w:rsid w:val="00CC0882"/>
    <w:rsid w:val="00CC0B05"/>
    <w:rsid w:val="00CC1205"/>
    <w:rsid w:val="00CC1A57"/>
    <w:rsid w:val="00CC1C3C"/>
    <w:rsid w:val="00CC1FB1"/>
    <w:rsid w:val="00CC27CB"/>
    <w:rsid w:val="00CC2FDA"/>
    <w:rsid w:val="00CC309A"/>
    <w:rsid w:val="00CC3B4A"/>
    <w:rsid w:val="00CC3C1A"/>
    <w:rsid w:val="00CC3E43"/>
    <w:rsid w:val="00CC4772"/>
    <w:rsid w:val="00CC488A"/>
    <w:rsid w:val="00CC53EB"/>
    <w:rsid w:val="00CC5A93"/>
    <w:rsid w:val="00CC5FBF"/>
    <w:rsid w:val="00CC7748"/>
    <w:rsid w:val="00CC7B63"/>
    <w:rsid w:val="00CC7E81"/>
    <w:rsid w:val="00CC7FF4"/>
    <w:rsid w:val="00CD159A"/>
    <w:rsid w:val="00CD19A9"/>
    <w:rsid w:val="00CD1FDA"/>
    <w:rsid w:val="00CD2162"/>
    <w:rsid w:val="00CD2B72"/>
    <w:rsid w:val="00CD2C1D"/>
    <w:rsid w:val="00CD30CB"/>
    <w:rsid w:val="00CD40E9"/>
    <w:rsid w:val="00CD42A3"/>
    <w:rsid w:val="00CD4A73"/>
    <w:rsid w:val="00CD5245"/>
    <w:rsid w:val="00CD535E"/>
    <w:rsid w:val="00CD561B"/>
    <w:rsid w:val="00CD5A5D"/>
    <w:rsid w:val="00CD68FC"/>
    <w:rsid w:val="00CE009D"/>
    <w:rsid w:val="00CE04E8"/>
    <w:rsid w:val="00CE07B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383C"/>
    <w:rsid w:val="00CE4374"/>
    <w:rsid w:val="00CE4815"/>
    <w:rsid w:val="00CE4DF5"/>
    <w:rsid w:val="00CE50E0"/>
    <w:rsid w:val="00CE5A3E"/>
    <w:rsid w:val="00CE5ADF"/>
    <w:rsid w:val="00CE5ED2"/>
    <w:rsid w:val="00CE5FEF"/>
    <w:rsid w:val="00CE66B1"/>
    <w:rsid w:val="00CE7D5D"/>
    <w:rsid w:val="00CF0006"/>
    <w:rsid w:val="00CF0247"/>
    <w:rsid w:val="00CF028E"/>
    <w:rsid w:val="00CF037B"/>
    <w:rsid w:val="00CF0A74"/>
    <w:rsid w:val="00CF0F30"/>
    <w:rsid w:val="00CF0F74"/>
    <w:rsid w:val="00CF1CB5"/>
    <w:rsid w:val="00CF1F5F"/>
    <w:rsid w:val="00CF218F"/>
    <w:rsid w:val="00CF2771"/>
    <w:rsid w:val="00CF2828"/>
    <w:rsid w:val="00CF328F"/>
    <w:rsid w:val="00CF3C01"/>
    <w:rsid w:val="00CF4613"/>
    <w:rsid w:val="00CF4640"/>
    <w:rsid w:val="00CF483B"/>
    <w:rsid w:val="00CF59C6"/>
    <w:rsid w:val="00CF5ADC"/>
    <w:rsid w:val="00CF6473"/>
    <w:rsid w:val="00CF664D"/>
    <w:rsid w:val="00CF66D6"/>
    <w:rsid w:val="00CF68BC"/>
    <w:rsid w:val="00CF6A37"/>
    <w:rsid w:val="00CF7DE0"/>
    <w:rsid w:val="00CF7E43"/>
    <w:rsid w:val="00CF7E80"/>
    <w:rsid w:val="00D0041F"/>
    <w:rsid w:val="00D00502"/>
    <w:rsid w:val="00D005A4"/>
    <w:rsid w:val="00D0069D"/>
    <w:rsid w:val="00D00E8D"/>
    <w:rsid w:val="00D00F47"/>
    <w:rsid w:val="00D0145D"/>
    <w:rsid w:val="00D0247F"/>
    <w:rsid w:val="00D02563"/>
    <w:rsid w:val="00D0315E"/>
    <w:rsid w:val="00D03C4F"/>
    <w:rsid w:val="00D040C7"/>
    <w:rsid w:val="00D04DFB"/>
    <w:rsid w:val="00D04F1D"/>
    <w:rsid w:val="00D04F33"/>
    <w:rsid w:val="00D04FE4"/>
    <w:rsid w:val="00D064B4"/>
    <w:rsid w:val="00D06606"/>
    <w:rsid w:val="00D069D1"/>
    <w:rsid w:val="00D07A1B"/>
    <w:rsid w:val="00D10EB4"/>
    <w:rsid w:val="00D11129"/>
    <w:rsid w:val="00D12CDC"/>
    <w:rsid w:val="00D13E31"/>
    <w:rsid w:val="00D13E8B"/>
    <w:rsid w:val="00D140E6"/>
    <w:rsid w:val="00D148EA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0ECE"/>
    <w:rsid w:val="00D21599"/>
    <w:rsid w:val="00D2163E"/>
    <w:rsid w:val="00D21F1F"/>
    <w:rsid w:val="00D22288"/>
    <w:rsid w:val="00D224B0"/>
    <w:rsid w:val="00D22550"/>
    <w:rsid w:val="00D2301D"/>
    <w:rsid w:val="00D23D41"/>
    <w:rsid w:val="00D23F0A"/>
    <w:rsid w:val="00D24549"/>
    <w:rsid w:val="00D245A1"/>
    <w:rsid w:val="00D24D65"/>
    <w:rsid w:val="00D24E73"/>
    <w:rsid w:val="00D24F7D"/>
    <w:rsid w:val="00D25A71"/>
    <w:rsid w:val="00D25E0B"/>
    <w:rsid w:val="00D262A7"/>
    <w:rsid w:val="00D26589"/>
    <w:rsid w:val="00D27080"/>
    <w:rsid w:val="00D270AB"/>
    <w:rsid w:val="00D2747B"/>
    <w:rsid w:val="00D27B18"/>
    <w:rsid w:val="00D30229"/>
    <w:rsid w:val="00D30321"/>
    <w:rsid w:val="00D3056F"/>
    <w:rsid w:val="00D30755"/>
    <w:rsid w:val="00D3274F"/>
    <w:rsid w:val="00D33257"/>
    <w:rsid w:val="00D338B5"/>
    <w:rsid w:val="00D351BF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EDB"/>
    <w:rsid w:val="00D44F1F"/>
    <w:rsid w:val="00D45445"/>
    <w:rsid w:val="00D45825"/>
    <w:rsid w:val="00D45991"/>
    <w:rsid w:val="00D45A06"/>
    <w:rsid w:val="00D4609B"/>
    <w:rsid w:val="00D46BF5"/>
    <w:rsid w:val="00D471A9"/>
    <w:rsid w:val="00D47264"/>
    <w:rsid w:val="00D4746F"/>
    <w:rsid w:val="00D474BD"/>
    <w:rsid w:val="00D478A8"/>
    <w:rsid w:val="00D479AE"/>
    <w:rsid w:val="00D47F6C"/>
    <w:rsid w:val="00D50450"/>
    <w:rsid w:val="00D5080E"/>
    <w:rsid w:val="00D5111D"/>
    <w:rsid w:val="00D51580"/>
    <w:rsid w:val="00D51740"/>
    <w:rsid w:val="00D51956"/>
    <w:rsid w:val="00D51A60"/>
    <w:rsid w:val="00D5260A"/>
    <w:rsid w:val="00D52B20"/>
    <w:rsid w:val="00D54850"/>
    <w:rsid w:val="00D548FC"/>
    <w:rsid w:val="00D54E01"/>
    <w:rsid w:val="00D54EC0"/>
    <w:rsid w:val="00D54F8A"/>
    <w:rsid w:val="00D55121"/>
    <w:rsid w:val="00D554DA"/>
    <w:rsid w:val="00D5594B"/>
    <w:rsid w:val="00D55DFE"/>
    <w:rsid w:val="00D560C5"/>
    <w:rsid w:val="00D565C4"/>
    <w:rsid w:val="00D56732"/>
    <w:rsid w:val="00D5676E"/>
    <w:rsid w:val="00D56B00"/>
    <w:rsid w:val="00D6091A"/>
    <w:rsid w:val="00D60A1A"/>
    <w:rsid w:val="00D60AF2"/>
    <w:rsid w:val="00D60D86"/>
    <w:rsid w:val="00D61963"/>
    <w:rsid w:val="00D61A86"/>
    <w:rsid w:val="00D625E0"/>
    <w:rsid w:val="00D627DF"/>
    <w:rsid w:val="00D63662"/>
    <w:rsid w:val="00D63EF2"/>
    <w:rsid w:val="00D6414D"/>
    <w:rsid w:val="00D65A26"/>
    <w:rsid w:val="00D66400"/>
    <w:rsid w:val="00D67670"/>
    <w:rsid w:val="00D701FE"/>
    <w:rsid w:val="00D716EC"/>
    <w:rsid w:val="00D718BC"/>
    <w:rsid w:val="00D71911"/>
    <w:rsid w:val="00D71E0D"/>
    <w:rsid w:val="00D72924"/>
    <w:rsid w:val="00D74150"/>
    <w:rsid w:val="00D74722"/>
    <w:rsid w:val="00D74B29"/>
    <w:rsid w:val="00D74D6C"/>
    <w:rsid w:val="00D74DEC"/>
    <w:rsid w:val="00D74EC8"/>
    <w:rsid w:val="00D753C5"/>
    <w:rsid w:val="00D7546A"/>
    <w:rsid w:val="00D7585A"/>
    <w:rsid w:val="00D75AFA"/>
    <w:rsid w:val="00D75F00"/>
    <w:rsid w:val="00D76112"/>
    <w:rsid w:val="00D76128"/>
    <w:rsid w:val="00D76191"/>
    <w:rsid w:val="00D76654"/>
    <w:rsid w:val="00D76DB1"/>
    <w:rsid w:val="00D76DB6"/>
    <w:rsid w:val="00D777B7"/>
    <w:rsid w:val="00D802E4"/>
    <w:rsid w:val="00D80D9F"/>
    <w:rsid w:val="00D814EC"/>
    <w:rsid w:val="00D81CCF"/>
    <w:rsid w:val="00D8201D"/>
    <w:rsid w:val="00D82061"/>
    <w:rsid w:val="00D8313B"/>
    <w:rsid w:val="00D8334C"/>
    <w:rsid w:val="00D836C7"/>
    <w:rsid w:val="00D844FF"/>
    <w:rsid w:val="00D84D9B"/>
    <w:rsid w:val="00D85AB9"/>
    <w:rsid w:val="00D85F0B"/>
    <w:rsid w:val="00D86514"/>
    <w:rsid w:val="00D866F0"/>
    <w:rsid w:val="00D866F4"/>
    <w:rsid w:val="00D86734"/>
    <w:rsid w:val="00D86B64"/>
    <w:rsid w:val="00D876C1"/>
    <w:rsid w:val="00D90031"/>
    <w:rsid w:val="00D90415"/>
    <w:rsid w:val="00D9058E"/>
    <w:rsid w:val="00D90718"/>
    <w:rsid w:val="00D908D1"/>
    <w:rsid w:val="00D91044"/>
    <w:rsid w:val="00D91718"/>
    <w:rsid w:val="00D919F8"/>
    <w:rsid w:val="00D91CEE"/>
    <w:rsid w:val="00D9247C"/>
    <w:rsid w:val="00D9255C"/>
    <w:rsid w:val="00D92B41"/>
    <w:rsid w:val="00D934CE"/>
    <w:rsid w:val="00D93725"/>
    <w:rsid w:val="00D9414A"/>
    <w:rsid w:val="00D956A8"/>
    <w:rsid w:val="00D95891"/>
    <w:rsid w:val="00D95BF9"/>
    <w:rsid w:val="00D95F22"/>
    <w:rsid w:val="00D96304"/>
    <w:rsid w:val="00DA0EBA"/>
    <w:rsid w:val="00DA1C3A"/>
    <w:rsid w:val="00DA1F5F"/>
    <w:rsid w:val="00DA21A2"/>
    <w:rsid w:val="00DA234C"/>
    <w:rsid w:val="00DA265A"/>
    <w:rsid w:val="00DA3349"/>
    <w:rsid w:val="00DA3DC2"/>
    <w:rsid w:val="00DA3E9F"/>
    <w:rsid w:val="00DA4348"/>
    <w:rsid w:val="00DA4E70"/>
    <w:rsid w:val="00DA50E4"/>
    <w:rsid w:val="00DA546C"/>
    <w:rsid w:val="00DA5F8B"/>
    <w:rsid w:val="00DA68FB"/>
    <w:rsid w:val="00DA692B"/>
    <w:rsid w:val="00DA6E47"/>
    <w:rsid w:val="00DA7203"/>
    <w:rsid w:val="00DA7DE2"/>
    <w:rsid w:val="00DB03EC"/>
    <w:rsid w:val="00DB0BDB"/>
    <w:rsid w:val="00DB0E92"/>
    <w:rsid w:val="00DB2742"/>
    <w:rsid w:val="00DB2E74"/>
    <w:rsid w:val="00DB36DE"/>
    <w:rsid w:val="00DB4711"/>
    <w:rsid w:val="00DB50A7"/>
    <w:rsid w:val="00DB54F1"/>
    <w:rsid w:val="00DB5DE5"/>
    <w:rsid w:val="00DB60CA"/>
    <w:rsid w:val="00DB626D"/>
    <w:rsid w:val="00DB67C1"/>
    <w:rsid w:val="00DB7743"/>
    <w:rsid w:val="00DB7770"/>
    <w:rsid w:val="00DB79A8"/>
    <w:rsid w:val="00DB7A50"/>
    <w:rsid w:val="00DC00FC"/>
    <w:rsid w:val="00DC0546"/>
    <w:rsid w:val="00DC0E3F"/>
    <w:rsid w:val="00DC188D"/>
    <w:rsid w:val="00DC1BF9"/>
    <w:rsid w:val="00DC23DC"/>
    <w:rsid w:val="00DC25C4"/>
    <w:rsid w:val="00DC2A06"/>
    <w:rsid w:val="00DC2F56"/>
    <w:rsid w:val="00DC33DA"/>
    <w:rsid w:val="00DC378E"/>
    <w:rsid w:val="00DC4A21"/>
    <w:rsid w:val="00DC4D52"/>
    <w:rsid w:val="00DC5956"/>
    <w:rsid w:val="00DC614C"/>
    <w:rsid w:val="00DC650B"/>
    <w:rsid w:val="00DC7D2E"/>
    <w:rsid w:val="00DD025E"/>
    <w:rsid w:val="00DD0302"/>
    <w:rsid w:val="00DD03F0"/>
    <w:rsid w:val="00DD14D3"/>
    <w:rsid w:val="00DD1609"/>
    <w:rsid w:val="00DD1C5D"/>
    <w:rsid w:val="00DD202C"/>
    <w:rsid w:val="00DD2B10"/>
    <w:rsid w:val="00DD2C0E"/>
    <w:rsid w:val="00DD35D2"/>
    <w:rsid w:val="00DD388F"/>
    <w:rsid w:val="00DD3DE7"/>
    <w:rsid w:val="00DD5149"/>
    <w:rsid w:val="00DD5CE4"/>
    <w:rsid w:val="00DD6299"/>
    <w:rsid w:val="00DD64DC"/>
    <w:rsid w:val="00DD6DFC"/>
    <w:rsid w:val="00DD734C"/>
    <w:rsid w:val="00DE015F"/>
    <w:rsid w:val="00DE089C"/>
    <w:rsid w:val="00DE129D"/>
    <w:rsid w:val="00DE22B4"/>
    <w:rsid w:val="00DE2AB3"/>
    <w:rsid w:val="00DE39F4"/>
    <w:rsid w:val="00DE40C2"/>
    <w:rsid w:val="00DE4519"/>
    <w:rsid w:val="00DE4AA9"/>
    <w:rsid w:val="00DE4C23"/>
    <w:rsid w:val="00DE4CC8"/>
    <w:rsid w:val="00DE4CF0"/>
    <w:rsid w:val="00DE4F25"/>
    <w:rsid w:val="00DE55F4"/>
    <w:rsid w:val="00DE5A67"/>
    <w:rsid w:val="00DE5EF9"/>
    <w:rsid w:val="00DE658B"/>
    <w:rsid w:val="00DE670F"/>
    <w:rsid w:val="00DE6775"/>
    <w:rsid w:val="00DE6EC5"/>
    <w:rsid w:val="00DE6F0F"/>
    <w:rsid w:val="00DE762E"/>
    <w:rsid w:val="00DE7BA6"/>
    <w:rsid w:val="00DE7C3C"/>
    <w:rsid w:val="00DE7CAB"/>
    <w:rsid w:val="00DF00BC"/>
    <w:rsid w:val="00DF0407"/>
    <w:rsid w:val="00DF0F24"/>
    <w:rsid w:val="00DF2285"/>
    <w:rsid w:val="00DF3810"/>
    <w:rsid w:val="00DF42A1"/>
    <w:rsid w:val="00DF4344"/>
    <w:rsid w:val="00DF43B9"/>
    <w:rsid w:val="00DF552A"/>
    <w:rsid w:val="00DF5637"/>
    <w:rsid w:val="00DF597E"/>
    <w:rsid w:val="00DF5B4B"/>
    <w:rsid w:val="00DF5E27"/>
    <w:rsid w:val="00DF5F98"/>
    <w:rsid w:val="00DF667C"/>
    <w:rsid w:val="00DF67F9"/>
    <w:rsid w:val="00DF6C33"/>
    <w:rsid w:val="00DF6DF3"/>
    <w:rsid w:val="00DF7352"/>
    <w:rsid w:val="00E00850"/>
    <w:rsid w:val="00E01065"/>
    <w:rsid w:val="00E01D21"/>
    <w:rsid w:val="00E02006"/>
    <w:rsid w:val="00E02A58"/>
    <w:rsid w:val="00E033CF"/>
    <w:rsid w:val="00E03448"/>
    <w:rsid w:val="00E03C22"/>
    <w:rsid w:val="00E03D41"/>
    <w:rsid w:val="00E045B8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A72"/>
    <w:rsid w:val="00E102F6"/>
    <w:rsid w:val="00E10DAA"/>
    <w:rsid w:val="00E11FA9"/>
    <w:rsid w:val="00E12115"/>
    <w:rsid w:val="00E12135"/>
    <w:rsid w:val="00E12773"/>
    <w:rsid w:val="00E12BA8"/>
    <w:rsid w:val="00E12F93"/>
    <w:rsid w:val="00E135E0"/>
    <w:rsid w:val="00E1386A"/>
    <w:rsid w:val="00E13D18"/>
    <w:rsid w:val="00E14803"/>
    <w:rsid w:val="00E158A3"/>
    <w:rsid w:val="00E15AF8"/>
    <w:rsid w:val="00E15BF1"/>
    <w:rsid w:val="00E15D0B"/>
    <w:rsid w:val="00E161A8"/>
    <w:rsid w:val="00E16414"/>
    <w:rsid w:val="00E16ECB"/>
    <w:rsid w:val="00E1733D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271B"/>
    <w:rsid w:val="00E237CF"/>
    <w:rsid w:val="00E2407D"/>
    <w:rsid w:val="00E248A5"/>
    <w:rsid w:val="00E252A2"/>
    <w:rsid w:val="00E25943"/>
    <w:rsid w:val="00E25A8D"/>
    <w:rsid w:val="00E25B06"/>
    <w:rsid w:val="00E26B9C"/>
    <w:rsid w:val="00E271CA"/>
    <w:rsid w:val="00E276A9"/>
    <w:rsid w:val="00E27837"/>
    <w:rsid w:val="00E27DC3"/>
    <w:rsid w:val="00E3056D"/>
    <w:rsid w:val="00E3057F"/>
    <w:rsid w:val="00E308FD"/>
    <w:rsid w:val="00E309E0"/>
    <w:rsid w:val="00E30EB7"/>
    <w:rsid w:val="00E31CE9"/>
    <w:rsid w:val="00E3208F"/>
    <w:rsid w:val="00E32197"/>
    <w:rsid w:val="00E32287"/>
    <w:rsid w:val="00E324B5"/>
    <w:rsid w:val="00E33231"/>
    <w:rsid w:val="00E34A9E"/>
    <w:rsid w:val="00E34E16"/>
    <w:rsid w:val="00E34EEB"/>
    <w:rsid w:val="00E353DA"/>
    <w:rsid w:val="00E35594"/>
    <w:rsid w:val="00E35B79"/>
    <w:rsid w:val="00E35FC5"/>
    <w:rsid w:val="00E3615B"/>
    <w:rsid w:val="00E36598"/>
    <w:rsid w:val="00E36A0F"/>
    <w:rsid w:val="00E36FBE"/>
    <w:rsid w:val="00E4055D"/>
    <w:rsid w:val="00E40B2D"/>
    <w:rsid w:val="00E410C9"/>
    <w:rsid w:val="00E411F6"/>
    <w:rsid w:val="00E41424"/>
    <w:rsid w:val="00E4159C"/>
    <w:rsid w:val="00E41BE7"/>
    <w:rsid w:val="00E41FC4"/>
    <w:rsid w:val="00E41FD4"/>
    <w:rsid w:val="00E422F2"/>
    <w:rsid w:val="00E428A5"/>
    <w:rsid w:val="00E42E37"/>
    <w:rsid w:val="00E42F75"/>
    <w:rsid w:val="00E43A50"/>
    <w:rsid w:val="00E448C9"/>
    <w:rsid w:val="00E449E9"/>
    <w:rsid w:val="00E44B62"/>
    <w:rsid w:val="00E45033"/>
    <w:rsid w:val="00E45292"/>
    <w:rsid w:val="00E45403"/>
    <w:rsid w:val="00E45594"/>
    <w:rsid w:val="00E45C3A"/>
    <w:rsid w:val="00E466B7"/>
    <w:rsid w:val="00E470AA"/>
    <w:rsid w:val="00E470D1"/>
    <w:rsid w:val="00E4745E"/>
    <w:rsid w:val="00E47560"/>
    <w:rsid w:val="00E475BA"/>
    <w:rsid w:val="00E47A95"/>
    <w:rsid w:val="00E5083A"/>
    <w:rsid w:val="00E50F21"/>
    <w:rsid w:val="00E50FAD"/>
    <w:rsid w:val="00E5208C"/>
    <w:rsid w:val="00E5373A"/>
    <w:rsid w:val="00E549FB"/>
    <w:rsid w:val="00E54D1A"/>
    <w:rsid w:val="00E56765"/>
    <w:rsid w:val="00E56B01"/>
    <w:rsid w:val="00E5765F"/>
    <w:rsid w:val="00E57DED"/>
    <w:rsid w:val="00E6016C"/>
    <w:rsid w:val="00E60A7A"/>
    <w:rsid w:val="00E60C1E"/>
    <w:rsid w:val="00E60F6C"/>
    <w:rsid w:val="00E61205"/>
    <w:rsid w:val="00E61E2B"/>
    <w:rsid w:val="00E62341"/>
    <w:rsid w:val="00E625B4"/>
    <w:rsid w:val="00E62DF7"/>
    <w:rsid w:val="00E630FB"/>
    <w:rsid w:val="00E63258"/>
    <w:rsid w:val="00E638B6"/>
    <w:rsid w:val="00E63D16"/>
    <w:rsid w:val="00E63ED2"/>
    <w:rsid w:val="00E64680"/>
    <w:rsid w:val="00E65BA7"/>
    <w:rsid w:val="00E65C4E"/>
    <w:rsid w:val="00E6605E"/>
    <w:rsid w:val="00E661FA"/>
    <w:rsid w:val="00E66D9A"/>
    <w:rsid w:val="00E67721"/>
    <w:rsid w:val="00E67A5D"/>
    <w:rsid w:val="00E67B63"/>
    <w:rsid w:val="00E67BB7"/>
    <w:rsid w:val="00E67FDC"/>
    <w:rsid w:val="00E700E1"/>
    <w:rsid w:val="00E70270"/>
    <w:rsid w:val="00E7050A"/>
    <w:rsid w:val="00E70992"/>
    <w:rsid w:val="00E70B26"/>
    <w:rsid w:val="00E70F27"/>
    <w:rsid w:val="00E72001"/>
    <w:rsid w:val="00E72265"/>
    <w:rsid w:val="00E72747"/>
    <w:rsid w:val="00E735D3"/>
    <w:rsid w:val="00E73C63"/>
    <w:rsid w:val="00E73FA5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674"/>
    <w:rsid w:val="00E807A3"/>
    <w:rsid w:val="00E80C65"/>
    <w:rsid w:val="00E818A1"/>
    <w:rsid w:val="00E81CD4"/>
    <w:rsid w:val="00E82420"/>
    <w:rsid w:val="00E8259F"/>
    <w:rsid w:val="00E82DEC"/>
    <w:rsid w:val="00E83027"/>
    <w:rsid w:val="00E83EEE"/>
    <w:rsid w:val="00E8500E"/>
    <w:rsid w:val="00E855C0"/>
    <w:rsid w:val="00E857E3"/>
    <w:rsid w:val="00E85DB5"/>
    <w:rsid w:val="00E8668F"/>
    <w:rsid w:val="00E86765"/>
    <w:rsid w:val="00E8680F"/>
    <w:rsid w:val="00E869FC"/>
    <w:rsid w:val="00E873D6"/>
    <w:rsid w:val="00E909E3"/>
    <w:rsid w:val="00E912F2"/>
    <w:rsid w:val="00E91678"/>
    <w:rsid w:val="00E91FDC"/>
    <w:rsid w:val="00E92B50"/>
    <w:rsid w:val="00E92C8D"/>
    <w:rsid w:val="00E92E46"/>
    <w:rsid w:val="00E92F76"/>
    <w:rsid w:val="00E92FD0"/>
    <w:rsid w:val="00E93A61"/>
    <w:rsid w:val="00E93B3A"/>
    <w:rsid w:val="00E93FCE"/>
    <w:rsid w:val="00E94534"/>
    <w:rsid w:val="00E94D7A"/>
    <w:rsid w:val="00E9563E"/>
    <w:rsid w:val="00E95729"/>
    <w:rsid w:val="00E95911"/>
    <w:rsid w:val="00E95C1C"/>
    <w:rsid w:val="00E95F42"/>
    <w:rsid w:val="00E961D3"/>
    <w:rsid w:val="00E96D9C"/>
    <w:rsid w:val="00E96E50"/>
    <w:rsid w:val="00E97049"/>
    <w:rsid w:val="00E972ED"/>
    <w:rsid w:val="00E976B5"/>
    <w:rsid w:val="00E97832"/>
    <w:rsid w:val="00EA045F"/>
    <w:rsid w:val="00EA071F"/>
    <w:rsid w:val="00EA0FA0"/>
    <w:rsid w:val="00EA0FF1"/>
    <w:rsid w:val="00EA1A06"/>
    <w:rsid w:val="00EA1A4A"/>
    <w:rsid w:val="00EA298E"/>
    <w:rsid w:val="00EA2DA3"/>
    <w:rsid w:val="00EA31A0"/>
    <w:rsid w:val="00EA32F2"/>
    <w:rsid w:val="00EA4164"/>
    <w:rsid w:val="00EA4BC8"/>
    <w:rsid w:val="00EA5738"/>
    <w:rsid w:val="00EA5838"/>
    <w:rsid w:val="00EA6E34"/>
    <w:rsid w:val="00EA7282"/>
    <w:rsid w:val="00EB039A"/>
    <w:rsid w:val="00EB05A9"/>
    <w:rsid w:val="00EB121C"/>
    <w:rsid w:val="00EB123F"/>
    <w:rsid w:val="00EB1475"/>
    <w:rsid w:val="00EB17A1"/>
    <w:rsid w:val="00EB1E6D"/>
    <w:rsid w:val="00EB21CC"/>
    <w:rsid w:val="00EB23CA"/>
    <w:rsid w:val="00EB25BF"/>
    <w:rsid w:val="00EB263E"/>
    <w:rsid w:val="00EB28A3"/>
    <w:rsid w:val="00EB33C6"/>
    <w:rsid w:val="00EB33DF"/>
    <w:rsid w:val="00EB3D59"/>
    <w:rsid w:val="00EB3E40"/>
    <w:rsid w:val="00EB402A"/>
    <w:rsid w:val="00EB43DF"/>
    <w:rsid w:val="00EB5256"/>
    <w:rsid w:val="00EB54D0"/>
    <w:rsid w:val="00EB5E9F"/>
    <w:rsid w:val="00EB5F41"/>
    <w:rsid w:val="00EB5F4F"/>
    <w:rsid w:val="00EB5F77"/>
    <w:rsid w:val="00EB6502"/>
    <w:rsid w:val="00EB71D9"/>
    <w:rsid w:val="00EB7266"/>
    <w:rsid w:val="00EC0494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0AF"/>
    <w:rsid w:val="00EC43F0"/>
    <w:rsid w:val="00EC503A"/>
    <w:rsid w:val="00EC5664"/>
    <w:rsid w:val="00EC58BA"/>
    <w:rsid w:val="00EC69D7"/>
    <w:rsid w:val="00EC6C61"/>
    <w:rsid w:val="00EC6CA9"/>
    <w:rsid w:val="00EC7F79"/>
    <w:rsid w:val="00ED01EB"/>
    <w:rsid w:val="00ED038E"/>
    <w:rsid w:val="00ED0466"/>
    <w:rsid w:val="00ED0569"/>
    <w:rsid w:val="00ED2101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5891"/>
    <w:rsid w:val="00ED5EB3"/>
    <w:rsid w:val="00ED648D"/>
    <w:rsid w:val="00ED6B38"/>
    <w:rsid w:val="00ED6B4D"/>
    <w:rsid w:val="00ED77CE"/>
    <w:rsid w:val="00ED7B56"/>
    <w:rsid w:val="00EE0529"/>
    <w:rsid w:val="00EE103D"/>
    <w:rsid w:val="00EE1172"/>
    <w:rsid w:val="00EE1AA2"/>
    <w:rsid w:val="00EE1E10"/>
    <w:rsid w:val="00EE21D8"/>
    <w:rsid w:val="00EE224B"/>
    <w:rsid w:val="00EE42AF"/>
    <w:rsid w:val="00EE4A8D"/>
    <w:rsid w:val="00EE50FD"/>
    <w:rsid w:val="00EE5B25"/>
    <w:rsid w:val="00EE5B37"/>
    <w:rsid w:val="00EE62DA"/>
    <w:rsid w:val="00EE6915"/>
    <w:rsid w:val="00EE6BFF"/>
    <w:rsid w:val="00EE6D34"/>
    <w:rsid w:val="00EE6D36"/>
    <w:rsid w:val="00EF00CC"/>
    <w:rsid w:val="00EF04BC"/>
    <w:rsid w:val="00EF112E"/>
    <w:rsid w:val="00EF119E"/>
    <w:rsid w:val="00EF11E3"/>
    <w:rsid w:val="00EF27B8"/>
    <w:rsid w:val="00EF2B79"/>
    <w:rsid w:val="00EF3352"/>
    <w:rsid w:val="00EF3A1E"/>
    <w:rsid w:val="00EF3CA7"/>
    <w:rsid w:val="00EF3E5C"/>
    <w:rsid w:val="00EF3FF4"/>
    <w:rsid w:val="00EF435A"/>
    <w:rsid w:val="00EF43F4"/>
    <w:rsid w:val="00EF53DA"/>
    <w:rsid w:val="00EF5A01"/>
    <w:rsid w:val="00EF5BE6"/>
    <w:rsid w:val="00EF6694"/>
    <w:rsid w:val="00EF6935"/>
    <w:rsid w:val="00EF6979"/>
    <w:rsid w:val="00EF6B22"/>
    <w:rsid w:val="00EF6EE4"/>
    <w:rsid w:val="00EF766F"/>
    <w:rsid w:val="00EF7956"/>
    <w:rsid w:val="00F008E0"/>
    <w:rsid w:val="00F00E55"/>
    <w:rsid w:val="00F0210B"/>
    <w:rsid w:val="00F0219A"/>
    <w:rsid w:val="00F02996"/>
    <w:rsid w:val="00F02D28"/>
    <w:rsid w:val="00F03995"/>
    <w:rsid w:val="00F058C4"/>
    <w:rsid w:val="00F05CBB"/>
    <w:rsid w:val="00F05D20"/>
    <w:rsid w:val="00F06185"/>
    <w:rsid w:val="00F0697E"/>
    <w:rsid w:val="00F06ADF"/>
    <w:rsid w:val="00F071BC"/>
    <w:rsid w:val="00F0727B"/>
    <w:rsid w:val="00F0777F"/>
    <w:rsid w:val="00F10AC3"/>
    <w:rsid w:val="00F10D3C"/>
    <w:rsid w:val="00F110BE"/>
    <w:rsid w:val="00F11633"/>
    <w:rsid w:val="00F11DDF"/>
    <w:rsid w:val="00F124FC"/>
    <w:rsid w:val="00F12A55"/>
    <w:rsid w:val="00F12B99"/>
    <w:rsid w:val="00F13545"/>
    <w:rsid w:val="00F1354F"/>
    <w:rsid w:val="00F13B98"/>
    <w:rsid w:val="00F144E4"/>
    <w:rsid w:val="00F14A73"/>
    <w:rsid w:val="00F14A7A"/>
    <w:rsid w:val="00F14FF4"/>
    <w:rsid w:val="00F15E5A"/>
    <w:rsid w:val="00F1683E"/>
    <w:rsid w:val="00F16C49"/>
    <w:rsid w:val="00F16D05"/>
    <w:rsid w:val="00F1724F"/>
    <w:rsid w:val="00F17B07"/>
    <w:rsid w:val="00F208E4"/>
    <w:rsid w:val="00F209EC"/>
    <w:rsid w:val="00F21CEA"/>
    <w:rsid w:val="00F21DAE"/>
    <w:rsid w:val="00F226F2"/>
    <w:rsid w:val="00F23E97"/>
    <w:rsid w:val="00F23F54"/>
    <w:rsid w:val="00F242E6"/>
    <w:rsid w:val="00F24325"/>
    <w:rsid w:val="00F246EB"/>
    <w:rsid w:val="00F25E67"/>
    <w:rsid w:val="00F25EB0"/>
    <w:rsid w:val="00F26497"/>
    <w:rsid w:val="00F270A6"/>
    <w:rsid w:val="00F27168"/>
    <w:rsid w:val="00F27808"/>
    <w:rsid w:val="00F30271"/>
    <w:rsid w:val="00F30498"/>
    <w:rsid w:val="00F30542"/>
    <w:rsid w:val="00F30FDD"/>
    <w:rsid w:val="00F3141B"/>
    <w:rsid w:val="00F3172A"/>
    <w:rsid w:val="00F31AAC"/>
    <w:rsid w:val="00F31EE6"/>
    <w:rsid w:val="00F320D8"/>
    <w:rsid w:val="00F32A73"/>
    <w:rsid w:val="00F32B3C"/>
    <w:rsid w:val="00F331F9"/>
    <w:rsid w:val="00F33B22"/>
    <w:rsid w:val="00F33B5F"/>
    <w:rsid w:val="00F344E1"/>
    <w:rsid w:val="00F34F07"/>
    <w:rsid w:val="00F357DE"/>
    <w:rsid w:val="00F35F1A"/>
    <w:rsid w:val="00F3617F"/>
    <w:rsid w:val="00F36766"/>
    <w:rsid w:val="00F36B09"/>
    <w:rsid w:val="00F40507"/>
    <w:rsid w:val="00F405FA"/>
    <w:rsid w:val="00F40E22"/>
    <w:rsid w:val="00F412ED"/>
    <w:rsid w:val="00F424C0"/>
    <w:rsid w:val="00F425A9"/>
    <w:rsid w:val="00F427BF"/>
    <w:rsid w:val="00F42F57"/>
    <w:rsid w:val="00F42F85"/>
    <w:rsid w:val="00F43982"/>
    <w:rsid w:val="00F43EAE"/>
    <w:rsid w:val="00F43F1C"/>
    <w:rsid w:val="00F44699"/>
    <w:rsid w:val="00F44920"/>
    <w:rsid w:val="00F44D79"/>
    <w:rsid w:val="00F44EB8"/>
    <w:rsid w:val="00F45208"/>
    <w:rsid w:val="00F45581"/>
    <w:rsid w:val="00F4597D"/>
    <w:rsid w:val="00F46D1D"/>
    <w:rsid w:val="00F470B0"/>
    <w:rsid w:val="00F4711C"/>
    <w:rsid w:val="00F50392"/>
    <w:rsid w:val="00F506EB"/>
    <w:rsid w:val="00F5097C"/>
    <w:rsid w:val="00F51B09"/>
    <w:rsid w:val="00F51FC2"/>
    <w:rsid w:val="00F52840"/>
    <w:rsid w:val="00F52E30"/>
    <w:rsid w:val="00F53105"/>
    <w:rsid w:val="00F535E8"/>
    <w:rsid w:val="00F537C4"/>
    <w:rsid w:val="00F5450F"/>
    <w:rsid w:val="00F54756"/>
    <w:rsid w:val="00F54FD0"/>
    <w:rsid w:val="00F55651"/>
    <w:rsid w:val="00F55789"/>
    <w:rsid w:val="00F55ECF"/>
    <w:rsid w:val="00F56639"/>
    <w:rsid w:val="00F566F3"/>
    <w:rsid w:val="00F5701A"/>
    <w:rsid w:val="00F57233"/>
    <w:rsid w:val="00F57786"/>
    <w:rsid w:val="00F579D4"/>
    <w:rsid w:val="00F57E98"/>
    <w:rsid w:val="00F60464"/>
    <w:rsid w:val="00F6074E"/>
    <w:rsid w:val="00F60A11"/>
    <w:rsid w:val="00F60B4A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3E33"/>
    <w:rsid w:val="00F640E4"/>
    <w:rsid w:val="00F64307"/>
    <w:rsid w:val="00F6500E"/>
    <w:rsid w:val="00F65742"/>
    <w:rsid w:val="00F658DF"/>
    <w:rsid w:val="00F660FD"/>
    <w:rsid w:val="00F6666C"/>
    <w:rsid w:val="00F66728"/>
    <w:rsid w:val="00F669B3"/>
    <w:rsid w:val="00F66D33"/>
    <w:rsid w:val="00F66E71"/>
    <w:rsid w:val="00F6701A"/>
    <w:rsid w:val="00F67BE4"/>
    <w:rsid w:val="00F67CEF"/>
    <w:rsid w:val="00F67DDF"/>
    <w:rsid w:val="00F71035"/>
    <w:rsid w:val="00F71561"/>
    <w:rsid w:val="00F71B83"/>
    <w:rsid w:val="00F723DF"/>
    <w:rsid w:val="00F72C83"/>
    <w:rsid w:val="00F72E90"/>
    <w:rsid w:val="00F72F6A"/>
    <w:rsid w:val="00F735B3"/>
    <w:rsid w:val="00F7399E"/>
    <w:rsid w:val="00F73EDF"/>
    <w:rsid w:val="00F744D3"/>
    <w:rsid w:val="00F7496B"/>
    <w:rsid w:val="00F756C7"/>
    <w:rsid w:val="00F75852"/>
    <w:rsid w:val="00F76103"/>
    <w:rsid w:val="00F7612F"/>
    <w:rsid w:val="00F76262"/>
    <w:rsid w:val="00F76AA4"/>
    <w:rsid w:val="00F76F29"/>
    <w:rsid w:val="00F773E7"/>
    <w:rsid w:val="00F77592"/>
    <w:rsid w:val="00F776AD"/>
    <w:rsid w:val="00F77BF9"/>
    <w:rsid w:val="00F77D26"/>
    <w:rsid w:val="00F806BE"/>
    <w:rsid w:val="00F80EC5"/>
    <w:rsid w:val="00F8342F"/>
    <w:rsid w:val="00F83826"/>
    <w:rsid w:val="00F84DDF"/>
    <w:rsid w:val="00F8556E"/>
    <w:rsid w:val="00F8569D"/>
    <w:rsid w:val="00F86270"/>
    <w:rsid w:val="00F86A6F"/>
    <w:rsid w:val="00F87E52"/>
    <w:rsid w:val="00F907EF"/>
    <w:rsid w:val="00F90D9B"/>
    <w:rsid w:val="00F912B0"/>
    <w:rsid w:val="00F91A74"/>
    <w:rsid w:val="00F91A83"/>
    <w:rsid w:val="00F93DE1"/>
    <w:rsid w:val="00F94A33"/>
    <w:rsid w:val="00F94FF5"/>
    <w:rsid w:val="00F955D1"/>
    <w:rsid w:val="00F955F0"/>
    <w:rsid w:val="00F95776"/>
    <w:rsid w:val="00F95AD8"/>
    <w:rsid w:val="00F95E7E"/>
    <w:rsid w:val="00F9687D"/>
    <w:rsid w:val="00FA012E"/>
    <w:rsid w:val="00FA018E"/>
    <w:rsid w:val="00FA0BE2"/>
    <w:rsid w:val="00FA10A1"/>
    <w:rsid w:val="00FA21CD"/>
    <w:rsid w:val="00FA2570"/>
    <w:rsid w:val="00FA2D67"/>
    <w:rsid w:val="00FA2EC4"/>
    <w:rsid w:val="00FA316B"/>
    <w:rsid w:val="00FA3277"/>
    <w:rsid w:val="00FA32DC"/>
    <w:rsid w:val="00FA409D"/>
    <w:rsid w:val="00FA410D"/>
    <w:rsid w:val="00FA4487"/>
    <w:rsid w:val="00FA4ADB"/>
    <w:rsid w:val="00FA4FC2"/>
    <w:rsid w:val="00FA5BDD"/>
    <w:rsid w:val="00FA6043"/>
    <w:rsid w:val="00FA62A8"/>
    <w:rsid w:val="00FA7A73"/>
    <w:rsid w:val="00FB043D"/>
    <w:rsid w:val="00FB0495"/>
    <w:rsid w:val="00FB07DA"/>
    <w:rsid w:val="00FB10A4"/>
    <w:rsid w:val="00FB13BF"/>
    <w:rsid w:val="00FB1BCC"/>
    <w:rsid w:val="00FB1C27"/>
    <w:rsid w:val="00FB2301"/>
    <w:rsid w:val="00FB25A6"/>
    <w:rsid w:val="00FB2C2A"/>
    <w:rsid w:val="00FB2C4B"/>
    <w:rsid w:val="00FB2F65"/>
    <w:rsid w:val="00FB3A85"/>
    <w:rsid w:val="00FB3C8F"/>
    <w:rsid w:val="00FB3F0F"/>
    <w:rsid w:val="00FB430D"/>
    <w:rsid w:val="00FB4800"/>
    <w:rsid w:val="00FB48C6"/>
    <w:rsid w:val="00FB4EAA"/>
    <w:rsid w:val="00FB50F4"/>
    <w:rsid w:val="00FB5434"/>
    <w:rsid w:val="00FB5814"/>
    <w:rsid w:val="00FB652E"/>
    <w:rsid w:val="00FB72A5"/>
    <w:rsid w:val="00FC075A"/>
    <w:rsid w:val="00FC0D4B"/>
    <w:rsid w:val="00FC1256"/>
    <w:rsid w:val="00FC16DC"/>
    <w:rsid w:val="00FC1721"/>
    <w:rsid w:val="00FC1D1A"/>
    <w:rsid w:val="00FC1D82"/>
    <w:rsid w:val="00FC2212"/>
    <w:rsid w:val="00FC230B"/>
    <w:rsid w:val="00FC26E1"/>
    <w:rsid w:val="00FC2B27"/>
    <w:rsid w:val="00FC2E06"/>
    <w:rsid w:val="00FC369C"/>
    <w:rsid w:val="00FC3814"/>
    <w:rsid w:val="00FC4559"/>
    <w:rsid w:val="00FC49DA"/>
    <w:rsid w:val="00FC51BE"/>
    <w:rsid w:val="00FC55CE"/>
    <w:rsid w:val="00FC5DA2"/>
    <w:rsid w:val="00FC5ED8"/>
    <w:rsid w:val="00FC6717"/>
    <w:rsid w:val="00FC6B5A"/>
    <w:rsid w:val="00FC7D83"/>
    <w:rsid w:val="00FD05A1"/>
    <w:rsid w:val="00FD07E5"/>
    <w:rsid w:val="00FD09FF"/>
    <w:rsid w:val="00FD0D76"/>
    <w:rsid w:val="00FD1005"/>
    <w:rsid w:val="00FD1653"/>
    <w:rsid w:val="00FD1FC4"/>
    <w:rsid w:val="00FD22FE"/>
    <w:rsid w:val="00FD309E"/>
    <w:rsid w:val="00FD31D7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B18"/>
    <w:rsid w:val="00FD7C01"/>
    <w:rsid w:val="00FD7C64"/>
    <w:rsid w:val="00FD7C94"/>
    <w:rsid w:val="00FE0052"/>
    <w:rsid w:val="00FE046D"/>
    <w:rsid w:val="00FE1952"/>
    <w:rsid w:val="00FE1A99"/>
    <w:rsid w:val="00FE1B22"/>
    <w:rsid w:val="00FE24A6"/>
    <w:rsid w:val="00FE2CF7"/>
    <w:rsid w:val="00FE2F9D"/>
    <w:rsid w:val="00FE3D22"/>
    <w:rsid w:val="00FE3E09"/>
    <w:rsid w:val="00FE4862"/>
    <w:rsid w:val="00FE51E1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0EDB"/>
    <w:rsid w:val="00FF23E3"/>
    <w:rsid w:val="00FF282B"/>
    <w:rsid w:val="00FF29EC"/>
    <w:rsid w:val="00FF2C22"/>
    <w:rsid w:val="00FF2F63"/>
    <w:rsid w:val="00FF310F"/>
    <w:rsid w:val="00FF32E0"/>
    <w:rsid w:val="00FF37F1"/>
    <w:rsid w:val="00FF3B4A"/>
    <w:rsid w:val="00FF3C59"/>
    <w:rsid w:val="00FF3F1A"/>
    <w:rsid w:val="00FF4355"/>
    <w:rsid w:val="00FF52DF"/>
    <w:rsid w:val="00FF546A"/>
    <w:rsid w:val="00FF5BC6"/>
    <w:rsid w:val="00FF5C34"/>
    <w:rsid w:val="00FF5D27"/>
    <w:rsid w:val="00FF5E94"/>
    <w:rsid w:val="00FF5F37"/>
    <w:rsid w:val="00FF6D4A"/>
    <w:rsid w:val="00FF76F5"/>
    <w:rsid w:val="00FF7712"/>
    <w:rsid w:val="115D6270"/>
    <w:rsid w:val="13D029EB"/>
    <w:rsid w:val="16581EB6"/>
    <w:rsid w:val="20B95808"/>
    <w:rsid w:val="388648BE"/>
    <w:rsid w:val="48166ACB"/>
    <w:rsid w:val="4BC652DE"/>
    <w:rsid w:val="4D331BEF"/>
    <w:rsid w:val="5B575B7F"/>
    <w:rsid w:val="5F392010"/>
    <w:rsid w:val="679142A1"/>
    <w:rsid w:val="69875C3C"/>
    <w:rsid w:val="711C2B67"/>
    <w:rsid w:val="7E5C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C00306"/>
  <w15:docId w15:val="{6992977B-62C0-405E-B91C-4D15539A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semiHidden/>
    <w:qFormat/>
    <w:rPr>
      <w:sz w:val="16"/>
      <w:szCs w:val="16"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paragraph" w:styleId="Sumrio2">
    <w:name w:val="toc 2"/>
    <w:basedOn w:val="Normal"/>
    <w:next w:val="Normal"/>
    <w:uiPriority w:val="39"/>
    <w:qFormat/>
    <w:pPr>
      <w:ind w:left="200"/>
    </w:pPr>
  </w:style>
  <w:style w:type="paragraph" w:styleId="Corpodetexto">
    <w:name w:val="Body Text"/>
    <w:basedOn w:val="Normal"/>
    <w:qFormat/>
    <w:rPr>
      <w:rFonts w:ascii="Verdana" w:hAnsi="Verdana"/>
    </w:rPr>
  </w:style>
  <w:style w:type="paragraph" w:styleId="Textodecomentrio">
    <w:name w:val="annotation text"/>
    <w:basedOn w:val="Normal"/>
    <w:semiHidden/>
    <w:qFormat/>
  </w:style>
  <w:style w:type="paragraph" w:styleId="Recuodecorpodetexto2">
    <w:name w:val="Body Text Indent 2"/>
    <w:basedOn w:val="Normal"/>
    <w:qFormat/>
    <w:pPr>
      <w:spacing w:line="360" w:lineRule="auto"/>
      <w:ind w:left="357"/>
    </w:pPr>
    <w:rPr>
      <w:sz w:val="24"/>
    </w:rPr>
  </w:style>
  <w:style w:type="paragraph" w:styleId="Ttulo">
    <w:name w:val="Title"/>
    <w:basedOn w:val="Normal"/>
    <w:qFormat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sz w:val="24"/>
      <w:szCs w:val="24"/>
    </w:rPr>
  </w:style>
  <w:style w:type="paragraph" w:styleId="Cabealho">
    <w:name w:val="header"/>
    <w:basedOn w:val="Normal"/>
    <w:link w:val="CabealhoChar"/>
    <w:qFormat/>
    <w:pPr>
      <w:tabs>
        <w:tab w:val="center" w:pos="4419"/>
        <w:tab w:val="right" w:pos="8838"/>
      </w:tabs>
    </w:pPr>
    <w:rPr>
      <w:sz w:val="20"/>
    </w:rPr>
  </w:style>
  <w:style w:type="paragraph" w:styleId="Assuntodocomentrio">
    <w:name w:val="annotation subject"/>
    <w:basedOn w:val="Textodecomentrio"/>
    <w:next w:val="Textodecomentrio"/>
    <w:semiHidden/>
    <w:qFormat/>
    <w:rPr>
      <w:b/>
      <w:bCs/>
    </w:rPr>
  </w:style>
  <w:style w:type="paragraph" w:styleId="Rodap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qFormat/>
    <w:pPr>
      <w:ind w:left="426"/>
    </w:pPr>
    <w:rPr>
      <w:i/>
      <w:iCs/>
      <w:color w:val="000080"/>
    </w:rPr>
  </w:style>
  <w:style w:type="paragraph" w:styleId="Sumrio3">
    <w:name w:val="toc 3"/>
    <w:basedOn w:val="Normal"/>
    <w:next w:val="Normal"/>
    <w:semiHidden/>
    <w:qFormat/>
    <w:pPr>
      <w:ind w:left="44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480"/>
        <w:tab w:val="right" w:leader="dot" w:pos="9072"/>
      </w:tabs>
    </w:pPr>
  </w:style>
  <w:style w:type="paragraph" w:styleId="Recuodecorpodetexto">
    <w:name w:val="Body Text Indent"/>
    <w:basedOn w:val="Normal"/>
    <w:qFormat/>
    <w:pPr>
      <w:ind w:left="284" w:firstLine="73"/>
    </w:pPr>
    <w:rPr>
      <w:sz w:val="24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qFormat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qFormat/>
    <w:pPr>
      <w:suppressAutoHyphens/>
      <w:ind w:left="426"/>
    </w:pPr>
    <w:rPr>
      <w:i/>
      <w:iCs/>
      <w:color w:val="000080"/>
      <w:lang w:eastAsia="ar-SA"/>
    </w:rPr>
  </w:style>
  <w:style w:type="paragraph" w:customStyle="1" w:styleId="TituloDocumento">
    <w:name w:val="TituloDocumento"/>
    <w:basedOn w:val="Normal"/>
    <w:qFormat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qFormat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qFormat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Dica">
    <w:name w:val="Dica"/>
    <w:basedOn w:val="Normal"/>
    <w:qFormat/>
    <w:rPr>
      <w:i/>
      <w:color w:val="008080"/>
      <w:szCs w:val="22"/>
    </w:rPr>
  </w:style>
  <w:style w:type="paragraph" w:customStyle="1" w:styleId="TituloTabela">
    <w:name w:val="Titulo Tabela"/>
    <w:basedOn w:val="Normal"/>
    <w:qFormat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qFormat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qFormat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qFormat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qFormat/>
    <w:tblPr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auto"/>
          <w:insideV w:val="single" w:sz="2" w:space="0" w:color="auto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</w:style>
  <w:style w:type="paragraph" w:customStyle="1" w:styleId="Estilo1">
    <w:name w:val="Estilo1"/>
    <w:basedOn w:val="Estilo2"/>
    <w:next w:val="Estilo2"/>
    <w:link w:val="Estilo1Char"/>
    <w:qFormat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qFormat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qFormat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qFormat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qFormat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qFormat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qFormat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qFormat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ng-binding">
    <w:name w:val="ng-binding"/>
    <w:basedOn w:val="Normal"/>
    <w:qFormat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AxureTableHeaderText">
    <w:name w:val="AxureTableHeaderText"/>
    <w:basedOn w:val="Normal"/>
    <w:qFormat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AxureTableNormalText">
    <w:name w:val="AxureTableNormalText"/>
    <w:basedOn w:val="Normal"/>
    <w:qFormat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AxureTableStyle">
    <w:name w:val="AxureTableStyle"/>
    <w:basedOn w:val="Tabelanormal"/>
    <w:uiPriority w:val="99"/>
    <w:qFormat/>
    <w:rPr>
      <w:rFonts w:ascii="Arial" w:hAnsi="Arial"/>
      <w:sz w:val="1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</w:rPr>
  </w:style>
  <w:style w:type="paragraph" w:customStyle="1" w:styleId="Standard">
    <w:name w:val="Standard"/>
    <w:qFormat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3"/>
      <w:sz w:val="22"/>
      <w:szCs w:val="22"/>
      <w:lang w:eastAsia="en-US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table" w:customStyle="1" w:styleId="TableNormal">
    <w:name w:val="Table Normal"/>
    <w:qFormat/>
    <w:pPr>
      <w:spacing w:after="200" w:line="252" w:lineRule="auto"/>
    </w:pPr>
    <w:rPr>
      <w:rFonts w:ascii="Arial" w:eastAsia="Arial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UCS-CorpodeTextoRN">
    <w:name w:val="UCS - Corpo de Texto RN"/>
    <w:basedOn w:val="Normal"/>
    <w:qFormat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Reviso1">
    <w:name w:val="Revisão1"/>
    <w:hidden/>
    <w:uiPriority w:val="99"/>
    <w:semiHidden/>
    <w:qFormat/>
    <w:rPr>
      <w:rFonts w:ascii="Arial" w:hAnsi="Arial"/>
      <w:sz w:val="22"/>
    </w:rPr>
  </w:style>
  <w:style w:type="table" w:customStyle="1" w:styleId="AxureTableStyle1">
    <w:name w:val="AxureTableStyle1"/>
    <w:basedOn w:val="Tabelanormal"/>
    <w:uiPriority w:val="99"/>
    <w:qFormat/>
    <w:rPr>
      <w:rFonts w:ascii="Arial" w:hAnsi="Arial"/>
      <w:sz w:val="1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qFormat/>
    <w:rPr>
      <w:rFonts w:ascii="Arial" w:eastAsiaTheme="minorEastAsia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59030D2D046E3BC8783BEACBB50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EBD929-494E-4459-B537-1DDCD8A6D8B6}"/>
      </w:docPartPr>
      <w:docPartBody>
        <w:p w:rsidR="00A81430" w:rsidRDefault="000E3DB7">
          <w:r>
            <w:rPr>
              <w:rStyle w:val="TextodoEspaoReservado"/>
            </w:rPr>
            <w:t>[Assunto]</w:t>
          </w:r>
        </w:p>
      </w:docPartBody>
    </w:docPart>
    <w:docPart>
      <w:docPartPr>
        <w:name w:val="6024830F46A74527B03DB02EC2A9F6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272AE6-5AEF-478C-B877-2146C11CFDC1}"/>
      </w:docPartPr>
      <w:docPartBody>
        <w:p w:rsidR="00A81430" w:rsidRDefault="000E3DB7">
          <w:r>
            <w:rPr>
              <w:rStyle w:val="TextodoEspaoReservado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DB7" w:rsidRDefault="000E3DB7">
      <w:pPr>
        <w:spacing w:line="240" w:lineRule="auto"/>
      </w:pPr>
      <w:r>
        <w:separator/>
      </w:r>
    </w:p>
  </w:endnote>
  <w:endnote w:type="continuationSeparator" w:id="0">
    <w:p w:rsidR="000E3DB7" w:rsidRDefault="000E3DB7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default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7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DB7" w:rsidRDefault="000E3DB7">
      <w:pPr>
        <w:spacing w:after="0"/>
      </w:pPr>
      <w:r>
        <w:separator/>
      </w:r>
    </w:p>
  </w:footnote>
  <w:footnote w:type="continuationSeparator" w:id="0">
    <w:p w:rsidR="000E3DB7" w:rsidRDefault="000E3DB7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58A"/>
    <w:rsid w:val="00003342"/>
    <w:rsid w:val="000041E8"/>
    <w:rsid w:val="00004817"/>
    <w:rsid w:val="00031395"/>
    <w:rsid w:val="00033395"/>
    <w:rsid w:val="000341A1"/>
    <w:rsid w:val="0003751E"/>
    <w:rsid w:val="00055A8C"/>
    <w:rsid w:val="00057A85"/>
    <w:rsid w:val="00061905"/>
    <w:rsid w:val="00065C75"/>
    <w:rsid w:val="000B64E0"/>
    <w:rsid w:val="000B7E60"/>
    <w:rsid w:val="000D3AE3"/>
    <w:rsid w:val="000E0A3F"/>
    <w:rsid w:val="000E3DB7"/>
    <w:rsid w:val="000E446F"/>
    <w:rsid w:val="000E47C3"/>
    <w:rsid w:val="0012089E"/>
    <w:rsid w:val="00121B07"/>
    <w:rsid w:val="0013375C"/>
    <w:rsid w:val="00147A43"/>
    <w:rsid w:val="00163458"/>
    <w:rsid w:val="001749AD"/>
    <w:rsid w:val="00182565"/>
    <w:rsid w:val="0018334A"/>
    <w:rsid w:val="0018549F"/>
    <w:rsid w:val="001856B0"/>
    <w:rsid w:val="00190DC6"/>
    <w:rsid w:val="0019596C"/>
    <w:rsid w:val="00196B41"/>
    <w:rsid w:val="001A1867"/>
    <w:rsid w:val="001B1BAC"/>
    <w:rsid w:val="001D0487"/>
    <w:rsid w:val="001F258A"/>
    <w:rsid w:val="00200CBA"/>
    <w:rsid w:val="00221F62"/>
    <w:rsid w:val="00222952"/>
    <w:rsid w:val="00230DA5"/>
    <w:rsid w:val="00245E3F"/>
    <w:rsid w:val="0025387C"/>
    <w:rsid w:val="00264B37"/>
    <w:rsid w:val="00292D66"/>
    <w:rsid w:val="002B364A"/>
    <w:rsid w:val="002D1118"/>
    <w:rsid w:val="00310B43"/>
    <w:rsid w:val="00322328"/>
    <w:rsid w:val="00324419"/>
    <w:rsid w:val="00333A72"/>
    <w:rsid w:val="00335935"/>
    <w:rsid w:val="00336562"/>
    <w:rsid w:val="00346DAB"/>
    <w:rsid w:val="00354073"/>
    <w:rsid w:val="003607CA"/>
    <w:rsid w:val="00381AEC"/>
    <w:rsid w:val="00397E62"/>
    <w:rsid w:val="003C2FB7"/>
    <w:rsid w:val="003D2F9C"/>
    <w:rsid w:val="003F3120"/>
    <w:rsid w:val="004026D7"/>
    <w:rsid w:val="00412230"/>
    <w:rsid w:val="004363FA"/>
    <w:rsid w:val="00455D1A"/>
    <w:rsid w:val="0049791B"/>
    <w:rsid w:val="004A7B96"/>
    <w:rsid w:val="004C1413"/>
    <w:rsid w:val="004F059B"/>
    <w:rsid w:val="005064B8"/>
    <w:rsid w:val="005133ED"/>
    <w:rsid w:val="0052245D"/>
    <w:rsid w:val="00535A0C"/>
    <w:rsid w:val="00566A7B"/>
    <w:rsid w:val="005811B2"/>
    <w:rsid w:val="00596AE6"/>
    <w:rsid w:val="005D1F98"/>
    <w:rsid w:val="006063D6"/>
    <w:rsid w:val="006322D0"/>
    <w:rsid w:val="006652DD"/>
    <w:rsid w:val="00666ADD"/>
    <w:rsid w:val="00670552"/>
    <w:rsid w:val="00676350"/>
    <w:rsid w:val="00692177"/>
    <w:rsid w:val="006A5AD1"/>
    <w:rsid w:val="006A5F98"/>
    <w:rsid w:val="006C4768"/>
    <w:rsid w:val="006E205E"/>
    <w:rsid w:val="006F4551"/>
    <w:rsid w:val="006F7E0E"/>
    <w:rsid w:val="007217D6"/>
    <w:rsid w:val="007416A6"/>
    <w:rsid w:val="00761005"/>
    <w:rsid w:val="0077668A"/>
    <w:rsid w:val="00782619"/>
    <w:rsid w:val="007C10C2"/>
    <w:rsid w:val="007F247B"/>
    <w:rsid w:val="00806215"/>
    <w:rsid w:val="00807EBB"/>
    <w:rsid w:val="00812416"/>
    <w:rsid w:val="008237D3"/>
    <w:rsid w:val="00826B8C"/>
    <w:rsid w:val="008569AB"/>
    <w:rsid w:val="0085792B"/>
    <w:rsid w:val="00857D2A"/>
    <w:rsid w:val="008644B2"/>
    <w:rsid w:val="008766F4"/>
    <w:rsid w:val="00890610"/>
    <w:rsid w:val="00890F5C"/>
    <w:rsid w:val="008B1185"/>
    <w:rsid w:val="008E2A87"/>
    <w:rsid w:val="008E4F13"/>
    <w:rsid w:val="008E50F5"/>
    <w:rsid w:val="008E6296"/>
    <w:rsid w:val="00905D2D"/>
    <w:rsid w:val="009242D7"/>
    <w:rsid w:val="009454BC"/>
    <w:rsid w:val="00964865"/>
    <w:rsid w:val="00972987"/>
    <w:rsid w:val="00972E74"/>
    <w:rsid w:val="00992DCB"/>
    <w:rsid w:val="00A03D52"/>
    <w:rsid w:val="00A069C6"/>
    <w:rsid w:val="00A202E7"/>
    <w:rsid w:val="00A310FC"/>
    <w:rsid w:val="00A41128"/>
    <w:rsid w:val="00A47E94"/>
    <w:rsid w:val="00A52F71"/>
    <w:rsid w:val="00A557C8"/>
    <w:rsid w:val="00A633E9"/>
    <w:rsid w:val="00A671B0"/>
    <w:rsid w:val="00A73E97"/>
    <w:rsid w:val="00A81430"/>
    <w:rsid w:val="00AC5F4B"/>
    <w:rsid w:val="00AC796E"/>
    <w:rsid w:val="00AF40F7"/>
    <w:rsid w:val="00B1128C"/>
    <w:rsid w:val="00B34697"/>
    <w:rsid w:val="00B365BF"/>
    <w:rsid w:val="00B741C3"/>
    <w:rsid w:val="00B74FC1"/>
    <w:rsid w:val="00B91450"/>
    <w:rsid w:val="00B947C6"/>
    <w:rsid w:val="00BC743C"/>
    <w:rsid w:val="00BC7ABF"/>
    <w:rsid w:val="00BE743E"/>
    <w:rsid w:val="00C10FF0"/>
    <w:rsid w:val="00C11B9A"/>
    <w:rsid w:val="00C95811"/>
    <w:rsid w:val="00CA6FF1"/>
    <w:rsid w:val="00CD3DBA"/>
    <w:rsid w:val="00CF1593"/>
    <w:rsid w:val="00CF3D50"/>
    <w:rsid w:val="00D20520"/>
    <w:rsid w:val="00D60D51"/>
    <w:rsid w:val="00D824E5"/>
    <w:rsid w:val="00D97EE2"/>
    <w:rsid w:val="00DB17E3"/>
    <w:rsid w:val="00DC2A13"/>
    <w:rsid w:val="00DC2D4B"/>
    <w:rsid w:val="00DD74D8"/>
    <w:rsid w:val="00E13B85"/>
    <w:rsid w:val="00E5075E"/>
    <w:rsid w:val="00E5303C"/>
    <w:rsid w:val="00E56BB5"/>
    <w:rsid w:val="00E705DF"/>
    <w:rsid w:val="00E74913"/>
    <w:rsid w:val="00E7618E"/>
    <w:rsid w:val="00EA5A8B"/>
    <w:rsid w:val="00EB002F"/>
    <w:rsid w:val="00EC234F"/>
    <w:rsid w:val="00ED6CE9"/>
    <w:rsid w:val="00EE1C0F"/>
    <w:rsid w:val="00F04EDB"/>
    <w:rsid w:val="00F32913"/>
    <w:rsid w:val="00F44E52"/>
    <w:rsid w:val="00F61971"/>
    <w:rsid w:val="00F71ECC"/>
    <w:rsid w:val="00F74CCB"/>
    <w:rsid w:val="00F94A22"/>
    <w:rsid w:val="00FB342C"/>
    <w:rsid w:val="00FD2D5E"/>
    <w:rsid w:val="00FD4347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A28D88-86AB-4426-9BED-7AEA3411E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2</TotalTime>
  <Pages>13</Pages>
  <Words>2188</Words>
  <Characters>11821</Characters>
  <Application>Microsoft Office Word</Application>
  <DocSecurity>0</DocSecurity>
  <Lines>98</Lines>
  <Paragraphs>27</Paragraphs>
  <ScaleCrop>false</ScaleCrop>
  <Company>Squadra Tecnologia</Company>
  <LinksUpToDate>false</LinksUpToDate>
  <CharactersWithSpaces>13982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HST004 - Alterar Termo de Posse</dc:subject>
  <dc:creator>adriel.moro</dc:creator>
  <cp:lastModifiedBy>Luana Nazareth Silveira</cp:lastModifiedBy>
  <cp:revision>165</cp:revision>
  <cp:lastPrinted>2006-08-08T20:14:00Z</cp:lastPrinted>
  <dcterms:created xsi:type="dcterms:W3CDTF">2023-04-13T18:19:00Z</dcterms:created>
  <dcterms:modified xsi:type="dcterms:W3CDTF">2024-05-07T16:23:00Z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6DB245DE700349C3BC8997EA7D95EA36_12</vt:lpwstr>
  </property>
</Properties>
</file>