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B3E733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BB7296">
        <w:rPr>
          <w:sz w:val="52"/>
          <w:szCs w:val="52"/>
        </w:rPr>
        <w:t>Cadastrar</w:t>
      </w:r>
      <w:r w:rsidR="00B41C91">
        <w:rPr>
          <w:sz w:val="52"/>
          <w:szCs w:val="52"/>
        </w:rPr>
        <w:t xml:space="preserve"> </w:t>
      </w:r>
      <w:r w:rsidR="005622B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2E948559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47077D">
        <w:t>CAUBR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316DA4B" w:rsidR="00A735A5" w:rsidRPr="00BA5059" w:rsidRDefault="00BD2B2A" w:rsidP="008C18E2">
            <w:pPr>
              <w:jc w:val="center"/>
            </w:pPr>
            <w:r>
              <w:t>01/10</w:t>
            </w:r>
            <w:r w:rsidR="003F6CAC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59930649" w14:textId="77777777" w:rsidR="007A5D5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2460524" w:history="1">
        <w:r w:rsidR="007A5D57" w:rsidRPr="001F6556">
          <w:rPr>
            <w:rStyle w:val="Hyperlink"/>
            <w:noProof/>
          </w:rPr>
          <w:t>HST-051.3 – Cadastrar Denúncia</w:t>
        </w:r>
        <w:r w:rsidR="007A5D57">
          <w:rPr>
            <w:noProof/>
            <w:webHidden/>
          </w:rPr>
          <w:tab/>
        </w:r>
        <w:r w:rsidR="007A5D57">
          <w:rPr>
            <w:noProof/>
            <w:webHidden/>
          </w:rPr>
          <w:fldChar w:fldCharType="begin"/>
        </w:r>
        <w:r w:rsidR="007A5D57">
          <w:rPr>
            <w:noProof/>
            <w:webHidden/>
          </w:rPr>
          <w:instrText xml:space="preserve"> PAGEREF _Toc52460524 \h </w:instrText>
        </w:r>
        <w:r w:rsidR="007A5D57">
          <w:rPr>
            <w:noProof/>
            <w:webHidden/>
          </w:rPr>
        </w:r>
        <w:r w:rsidR="007A5D57">
          <w:rPr>
            <w:noProof/>
            <w:webHidden/>
          </w:rPr>
          <w:fldChar w:fldCharType="separate"/>
        </w:r>
        <w:r w:rsidR="007A5D57">
          <w:rPr>
            <w:noProof/>
            <w:webHidden/>
          </w:rPr>
          <w:t>4</w:t>
        </w:r>
        <w:r w:rsidR="007A5D57">
          <w:rPr>
            <w:noProof/>
            <w:webHidden/>
          </w:rPr>
          <w:fldChar w:fldCharType="end"/>
        </w:r>
      </w:hyperlink>
    </w:p>
    <w:p w14:paraId="7865094A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25" w:history="1">
        <w:r w:rsidRPr="001F6556">
          <w:rPr>
            <w:rStyle w:val="Hyperlink"/>
            <w:noProof/>
          </w:rPr>
          <w:t>COMO denunciante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255DD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26" w:history="1">
        <w:r w:rsidRPr="001F6556">
          <w:rPr>
            <w:rStyle w:val="Hyperlink"/>
            <w:noProof/>
          </w:rPr>
          <w:t>QUERO cadastrar várias denúncias para um mesmo membro de chapa, comissão ou chapa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44F466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27" w:history="1">
        <w:r w:rsidRPr="001F6556">
          <w:rPr>
            <w:rStyle w:val="Hyperlink"/>
            <w:noProof/>
          </w:rPr>
          <w:t>PARA que seja possível denunciar a chapa ou individuo por motivos diferentes no processo eleitoral vigente.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0C338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28" w:history="1">
        <w:r w:rsidRPr="001F6556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E3733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29" w:history="1">
        <w:r w:rsidRPr="001F6556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8831C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30" w:history="1">
        <w:r w:rsidRPr="001F6556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9A8C01" w14:textId="77777777" w:rsidR="007A5D57" w:rsidRDefault="007A5D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60531" w:history="1">
        <w:r w:rsidRPr="001F6556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0BFC10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52460524"/>
      <w:r w:rsidR="005622BB">
        <w:lastRenderedPageBreak/>
        <w:t>HST-051</w:t>
      </w:r>
      <w:r w:rsidR="00BD2B2A">
        <w:t>.3</w:t>
      </w:r>
      <w:r w:rsidR="00D175C7">
        <w:t xml:space="preserve"> – </w:t>
      </w:r>
      <w:r w:rsidR="00BB7296">
        <w:t>Cadastrar</w:t>
      </w:r>
      <w:r w:rsidR="00DE50A5">
        <w:t xml:space="preserve"> </w:t>
      </w:r>
      <w:r w:rsidR="005622BB">
        <w:t>Denúncia</w:t>
      </w:r>
      <w:bookmarkEnd w:id="5"/>
    </w:p>
    <w:p w14:paraId="37D34CD1" w14:textId="06BD8346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52460525"/>
      <w:r w:rsidRPr="000628DE">
        <w:t>COMO</w:t>
      </w:r>
      <w:r w:rsidR="00C64B05" w:rsidRPr="000628DE">
        <w:t xml:space="preserve"> </w:t>
      </w:r>
      <w:r w:rsidR="003F6CAC">
        <w:rPr>
          <w:b w:val="0"/>
        </w:rPr>
        <w:t>denunciante</w:t>
      </w:r>
      <w:bookmarkEnd w:id="6"/>
    </w:p>
    <w:p w14:paraId="4036BB8D" w14:textId="07B193CB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52460526"/>
      <w:r w:rsidRPr="000628DE">
        <w:t>QUERO</w:t>
      </w:r>
      <w:r w:rsidR="005A4527" w:rsidRPr="000628DE">
        <w:t xml:space="preserve"> </w:t>
      </w:r>
      <w:r w:rsidR="00DE50A5">
        <w:rPr>
          <w:b w:val="0"/>
        </w:rPr>
        <w:t xml:space="preserve">cadastrar </w:t>
      </w:r>
      <w:r w:rsidR="00BD2B2A">
        <w:rPr>
          <w:b w:val="0"/>
        </w:rPr>
        <w:t>várias denúncias para um mesmo membro de chapa, comissão ou chapa</w:t>
      </w:r>
      <w:bookmarkEnd w:id="7"/>
    </w:p>
    <w:p w14:paraId="38E7497A" w14:textId="44D266B7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52460527"/>
      <w:r w:rsidRPr="000628DE">
        <w:t>PARA</w:t>
      </w:r>
      <w:r w:rsidR="005A4527" w:rsidRPr="000628DE">
        <w:t xml:space="preserve"> </w:t>
      </w:r>
      <w:r w:rsidR="003F6CAC">
        <w:rPr>
          <w:b w:val="0"/>
        </w:rPr>
        <w:t xml:space="preserve">que </w:t>
      </w:r>
      <w:r w:rsidR="00BD2B2A">
        <w:rPr>
          <w:b w:val="0"/>
        </w:rPr>
        <w:t>seja possível denunciar a chapa ou individuo por motivos diferentes no processo eleitoral vigente.</w:t>
      </w:r>
      <w:bookmarkEnd w:id="8"/>
    </w:p>
    <w:p w14:paraId="0CE4C1CB" w14:textId="00D1A36D" w:rsidR="00CC098F" w:rsidRDefault="007569F0" w:rsidP="0050622C">
      <w:pPr>
        <w:pStyle w:val="Ttulo2"/>
        <w:numPr>
          <w:ilvl w:val="0"/>
          <w:numId w:val="0"/>
        </w:numPr>
      </w:pPr>
      <w:bookmarkStart w:id="9" w:name="_Toc7509864"/>
      <w:bookmarkStart w:id="10" w:name="_Toc52460528"/>
      <w:r>
        <w:t>PROTÓTIPO</w:t>
      </w:r>
      <w:bookmarkEnd w:id="9"/>
      <w:bookmarkEnd w:id="10"/>
    </w:p>
    <w:p w14:paraId="23D0A602" w14:textId="77777777" w:rsidR="00CC098F" w:rsidRDefault="00CC098F" w:rsidP="00CC098F">
      <w:pPr>
        <w:pStyle w:val="EstiloPrototipo3"/>
      </w:pPr>
    </w:p>
    <w:p w14:paraId="3A32C02A" w14:textId="08A1FC30" w:rsidR="00CC098F" w:rsidRDefault="00CC098F" w:rsidP="00CC098F">
      <w:pPr>
        <w:pStyle w:val="EstiloPrototipo3"/>
        <w:numPr>
          <w:ilvl w:val="0"/>
          <w:numId w:val="4"/>
        </w:numPr>
      </w:pPr>
      <w:bookmarkStart w:id="11" w:name="_Ref31881862"/>
      <w:bookmarkStart w:id="12" w:name="_Ref44324236"/>
      <w:r>
        <w:t>Cadastrar Denúncia</w:t>
      </w:r>
      <w:bookmarkEnd w:id="11"/>
      <w:bookmarkEnd w:id="12"/>
      <w:r w:rsidR="00BD2B2A">
        <w:t>:</w:t>
      </w:r>
    </w:p>
    <w:p w14:paraId="30841DC3" w14:textId="130323DD" w:rsidR="003F6CAC" w:rsidRDefault="009C0019" w:rsidP="00A043E0">
      <w:pPr>
        <w:pStyle w:val="EstiloPrototipo3"/>
        <w:jc w:val="center"/>
      </w:pPr>
      <w:r>
        <w:rPr>
          <w:noProof/>
        </w:rPr>
        <w:drawing>
          <wp:inline distT="0" distB="0" distL="0" distR="0" wp14:anchorId="7A83A275" wp14:editId="3BE7C58D">
            <wp:extent cx="5505733" cy="57597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o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A7B1" w14:textId="3DC16316" w:rsidR="001A5E0F" w:rsidRDefault="001A5E0F" w:rsidP="00BD2B2A">
      <w:pPr>
        <w:pStyle w:val="EstiloPrototipo3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p w14:paraId="697FB24A" w14:textId="1493A739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52460529"/>
      <w:r>
        <w:t>CRITÉRIOS DE ACEITE</w:t>
      </w:r>
      <w:bookmarkEnd w:id="13"/>
    </w:p>
    <w:p w14:paraId="34F179F8" w14:textId="77777777" w:rsidR="0030370F" w:rsidRPr="0030370F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4CE84" w14:textId="543A0DAD" w:rsidR="00DC091F" w:rsidRDefault="00CA7A72" w:rsidP="00CA7A72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 xml:space="preserve">Esta história é um incremento na história </w:t>
      </w:r>
      <w:r w:rsidRPr="00CA7A72">
        <w:t>Eleitoral_HST051_Cadastrar_Denuncia</w:t>
      </w:r>
      <w:r>
        <w:t>. Não exclui campos</w:t>
      </w:r>
      <w:r w:rsidR="00BD2B2A">
        <w:t>, mas exclui uma regra de validação do cadastro de denúncia</w:t>
      </w:r>
      <w:r>
        <w:t xml:space="preserve">. </w:t>
      </w:r>
      <w:r w:rsidR="00BD2B2A">
        <w:t>As demais regras de validação devem se manter como funcionamento até a aplicação desta correção.</w:t>
      </w:r>
    </w:p>
    <w:p w14:paraId="164DF3E2" w14:textId="77777777" w:rsidR="000514D4" w:rsidRPr="002712B3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4"/>
    </w:p>
    <w:p w14:paraId="290E1B40" w14:textId="3E00ED2F" w:rsidR="00226BB4" w:rsidRDefault="00BD2B2A" w:rsidP="00226BB4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 seguinte regra deve ser excluída das validações que o sistema realiza ao incluir uma denúncia:</w:t>
      </w:r>
    </w:p>
    <w:p w14:paraId="449800D6" w14:textId="7A1A5ABE" w:rsidR="00BD2B2A" w:rsidRPr="00BD2B2A" w:rsidRDefault="00BD2B2A" w:rsidP="00BD2B2A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>
        <w:rPr>
          <w:b/>
        </w:rPr>
        <w:t>Regra aplicada apenas aos tipos de denúncia:</w:t>
      </w:r>
      <w:r>
        <w:t xml:space="preserve"> Chapa, membro de chapa ou membro de comissão. Caso já exista um pedido de denúncia com status “Em análise de admissibilidade” do mesmo denunciante para o mesmo denunciado no mesmo processo eleitoral, então o sistema exibe a mensagem </w:t>
      </w:r>
      <w:r>
        <w:rPr>
          <w:b/>
        </w:rPr>
        <w:fldChar w:fldCharType="begin"/>
      </w:r>
      <w:r>
        <w:rPr>
          <w:b/>
        </w:rPr>
        <w:instrText xml:space="preserve"> REF _Ref26525195 \r \h  \* MERGEFORMAT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ME04</w:t>
      </w:r>
      <w:r>
        <w:rPr>
          <w:b/>
        </w:rPr>
        <w:fldChar w:fldCharType="end"/>
      </w:r>
      <w:r>
        <w:t xml:space="preserve"> e impede a conclusão da operação. Para os demais status o sistema permite a duplicidade;</w:t>
      </w:r>
    </w:p>
    <w:p w14:paraId="601828E7" w14:textId="49E77A35" w:rsidR="00BD2B2A" w:rsidRDefault="00BD2B2A" w:rsidP="00BD2B2A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Dessa forma o usuário poderá incluir uma denúncia para o mesmo denunciante no mesmo processo eleitoral independente da situação da denúncia cadastrada anteriormente.</w:t>
      </w:r>
    </w:p>
    <w:p w14:paraId="48EB80BD" w14:textId="1B3AA547" w:rsidR="008B1978" w:rsidRPr="008B1978" w:rsidRDefault="008B1978" w:rsidP="00A27E9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52460530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769065"/>
          </w:p>
        </w:tc>
        <w:bookmarkEnd w:id="18"/>
        <w:tc>
          <w:tcPr>
            <w:tcW w:w="5293" w:type="dxa"/>
          </w:tcPr>
          <w:p w14:paraId="301A3D1A" w14:textId="522B9843" w:rsidR="002927EC" w:rsidRDefault="002927EC" w:rsidP="002D01F5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9A6ED4D" w14:textId="024E2E5E" w:rsidR="002927EC" w:rsidRDefault="002927EC" w:rsidP="00BD2B2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21457FD" w14:textId="249EFC9F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52460531"/>
      <w:r>
        <w:t>INFORMAÇÕES COMPLEMENTARES</w:t>
      </w:r>
      <w:bookmarkEnd w:id="19"/>
    </w:p>
    <w:p w14:paraId="4D857A2B" w14:textId="2C567833" w:rsidR="006C118F" w:rsidRPr="006C118F" w:rsidRDefault="004C157F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9342A" w14:textId="77777777" w:rsidR="003402F9" w:rsidRDefault="003402F9">
      <w:r>
        <w:separator/>
      </w:r>
    </w:p>
    <w:p w14:paraId="70530619" w14:textId="77777777" w:rsidR="003402F9" w:rsidRDefault="003402F9"/>
  </w:endnote>
  <w:endnote w:type="continuationSeparator" w:id="0">
    <w:p w14:paraId="60649B06" w14:textId="77777777" w:rsidR="003402F9" w:rsidRDefault="003402F9">
      <w:r>
        <w:continuationSeparator/>
      </w:r>
    </w:p>
    <w:p w14:paraId="0E9C28B9" w14:textId="77777777" w:rsidR="003402F9" w:rsidRDefault="00340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65AAA" w:rsidRDefault="00865AA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65AAA" w:rsidRPr="003D59E6" w14:paraId="2B97DD6D" w14:textId="77777777">
      <w:tc>
        <w:tcPr>
          <w:tcW w:w="4605" w:type="dxa"/>
          <w:vAlign w:val="center"/>
        </w:tcPr>
        <w:p w14:paraId="0297AE86" w14:textId="77777777" w:rsidR="00865AAA" w:rsidRPr="003D59E6" w:rsidRDefault="00865AA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65AAA" w:rsidRPr="0017543C" w:rsidRDefault="00865AA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A5D57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65AAA" w:rsidRPr="0057652B" w:rsidRDefault="00865A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83489" w14:textId="77777777" w:rsidR="003402F9" w:rsidRDefault="003402F9">
      <w:r>
        <w:separator/>
      </w:r>
    </w:p>
    <w:p w14:paraId="34F44071" w14:textId="77777777" w:rsidR="003402F9" w:rsidRDefault="003402F9"/>
  </w:footnote>
  <w:footnote w:type="continuationSeparator" w:id="0">
    <w:p w14:paraId="06DF4E34" w14:textId="77777777" w:rsidR="003402F9" w:rsidRDefault="003402F9">
      <w:r>
        <w:continuationSeparator/>
      </w:r>
    </w:p>
    <w:p w14:paraId="3FC7D617" w14:textId="77777777" w:rsidR="003402F9" w:rsidRDefault="003402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65AA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65AAA" w:rsidRPr="0017543C" w:rsidRDefault="00865AA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2pt" o:ole="">
                <v:imagedata r:id="rId1" o:title=""/>
              </v:shape>
              <o:OLEObject Type="Embed" ProgID="PBrush" ShapeID="_x0000_i1025" DrawAspect="Content" ObjectID="_1663073266" r:id="rId2"/>
            </w:object>
          </w:r>
        </w:p>
      </w:tc>
      <w:tc>
        <w:tcPr>
          <w:tcW w:w="4111" w:type="dxa"/>
          <w:vAlign w:val="center"/>
        </w:tcPr>
        <w:p w14:paraId="2CC77D67" w14:textId="3DCF3F01" w:rsidR="00865AAA" w:rsidRPr="003F6CAC" w:rsidRDefault="00865AAA" w:rsidP="003F6CAC">
          <w:pPr>
            <w:pStyle w:val="Cabealho"/>
            <w:jc w:val="center"/>
          </w:pPr>
          <w:r>
            <w:t>HST- 051</w:t>
          </w:r>
          <w:r w:rsidR="00BD2B2A">
            <w:t>.3</w:t>
          </w:r>
          <w:r>
            <w:t xml:space="preserve"> – Cadastrar Denúncia</w:t>
          </w:r>
        </w:p>
      </w:tc>
      <w:tc>
        <w:tcPr>
          <w:tcW w:w="3260" w:type="dxa"/>
          <w:vAlign w:val="center"/>
        </w:tcPr>
        <w:p w14:paraId="7C22B301" w14:textId="22E2F8E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77C95154" w:rsidR="00865AAA" w:rsidRDefault="00865AA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65AAA" w:rsidRDefault="00865AA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65AAA" w:rsidRDefault="00865A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1B6198"/>
    <w:multiLevelType w:val="hybridMultilevel"/>
    <w:tmpl w:val="876237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85768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5F5B"/>
    <w:multiLevelType w:val="multilevel"/>
    <w:tmpl w:val="E1AC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7B34D5D"/>
    <w:multiLevelType w:val="hybridMultilevel"/>
    <w:tmpl w:val="61F8B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28"/>
  </w:num>
  <w:num w:numId="4">
    <w:abstractNumId w:val="12"/>
  </w:num>
  <w:num w:numId="5">
    <w:abstractNumId w:val="2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9"/>
  </w:num>
  <w:num w:numId="14">
    <w:abstractNumId w:val="6"/>
  </w:num>
  <w:num w:numId="15">
    <w:abstractNumId w:val="20"/>
  </w:num>
  <w:num w:numId="16">
    <w:abstractNumId w:val="11"/>
  </w:num>
  <w:num w:numId="17">
    <w:abstractNumId w:val="24"/>
  </w:num>
  <w:num w:numId="18">
    <w:abstractNumId w:val="26"/>
  </w:num>
  <w:num w:numId="19">
    <w:abstractNumId w:val="15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1D9"/>
    <w:rsid w:val="00021F00"/>
    <w:rsid w:val="00022F02"/>
    <w:rsid w:val="00026871"/>
    <w:rsid w:val="00031408"/>
    <w:rsid w:val="00036499"/>
    <w:rsid w:val="00045942"/>
    <w:rsid w:val="00050550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DD8"/>
    <w:rsid w:val="00090EFE"/>
    <w:rsid w:val="00092606"/>
    <w:rsid w:val="0009796C"/>
    <w:rsid w:val="000A01B5"/>
    <w:rsid w:val="000A1F64"/>
    <w:rsid w:val="000A2C6C"/>
    <w:rsid w:val="000A6FE9"/>
    <w:rsid w:val="000A7708"/>
    <w:rsid w:val="000B038B"/>
    <w:rsid w:val="000B0771"/>
    <w:rsid w:val="000B38E9"/>
    <w:rsid w:val="000B4978"/>
    <w:rsid w:val="000B624B"/>
    <w:rsid w:val="000C03AE"/>
    <w:rsid w:val="000C0B01"/>
    <w:rsid w:val="000C0B27"/>
    <w:rsid w:val="000C20BD"/>
    <w:rsid w:val="000C4D66"/>
    <w:rsid w:val="000C733E"/>
    <w:rsid w:val="000C795C"/>
    <w:rsid w:val="000D3A32"/>
    <w:rsid w:val="000D55A7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32F3"/>
    <w:rsid w:val="00105443"/>
    <w:rsid w:val="00106C0F"/>
    <w:rsid w:val="0010717B"/>
    <w:rsid w:val="00107D30"/>
    <w:rsid w:val="00110BB0"/>
    <w:rsid w:val="00111747"/>
    <w:rsid w:val="00111FB8"/>
    <w:rsid w:val="00112035"/>
    <w:rsid w:val="00116691"/>
    <w:rsid w:val="00120056"/>
    <w:rsid w:val="00121264"/>
    <w:rsid w:val="0012455A"/>
    <w:rsid w:val="00125048"/>
    <w:rsid w:val="001262DC"/>
    <w:rsid w:val="00134531"/>
    <w:rsid w:val="00134588"/>
    <w:rsid w:val="001346CA"/>
    <w:rsid w:val="001353F1"/>
    <w:rsid w:val="00135D31"/>
    <w:rsid w:val="00137CB7"/>
    <w:rsid w:val="001418E1"/>
    <w:rsid w:val="00141C5E"/>
    <w:rsid w:val="00142655"/>
    <w:rsid w:val="00142D2C"/>
    <w:rsid w:val="00142DD4"/>
    <w:rsid w:val="00143AA7"/>
    <w:rsid w:val="00143AE0"/>
    <w:rsid w:val="00145494"/>
    <w:rsid w:val="00145CB2"/>
    <w:rsid w:val="0014605A"/>
    <w:rsid w:val="00152BE8"/>
    <w:rsid w:val="00155E7D"/>
    <w:rsid w:val="00156503"/>
    <w:rsid w:val="00157E66"/>
    <w:rsid w:val="00160028"/>
    <w:rsid w:val="001624F9"/>
    <w:rsid w:val="00162BCE"/>
    <w:rsid w:val="00165338"/>
    <w:rsid w:val="00165659"/>
    <w:rsid w:val="00165A72"/>
    <w:rsid w:val="00165B69"/>
    <w:rsid w:val="00166132"/>
    <w:rsid w:val="001670E7"/>
    <w:rsid w:val="001701BE"/>
    <w:rsid w:val="001711A1"/>
    <w:rsid w:val="00172963"/>
    <w:rsid w:val="0017696D"/>
    <w:rsid w:val="0017700F"/>
    <w:rsid w:val="001777C1"/>
    <w:rsid w:val="001806F4"/>
    <w:rsid w:val="00182ECD"/>
    <w:rsid w:val="0019459B"/>
    <w:rsid w:val="00194A9F"/>
    <w:rsid w:val="00194AA8"/>
    <w:rsid w:val="001971B3"/>
    <w:rsid w:val="001975BE"/>
    <w:rsid w:val="001A2218"/>
    <w:rsid w:val="001A2FF5"/>
    <w:rsid w:val="001A309A"/>
    <w:rsid w:val="001A3E71"/>
    <w:rsid w:val="001A5E0F"/>
    <w:rsid w:val="001A6CA3"/>
    <w:rsid w:val="001A7234"/>
    <w:rsid w:val="001B012E"/>
    <w:rsid w:val="001B1A50"/>
    <w:rsid w:val="001B1AF2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F6D"/>
    <w:rsid w:val="001D5DD4"/>
    <w:rsid w:val="001D6958"/>
    <w:rsid w:val="001D7362"/>
    <w:rsid w:val="001D78CC"/>
    <w:rsid w:val="001E5FCB"/>
    <w:rsid w:val="001E7DA1"/>
    <w:rsid w:val="001F1623"/>
    <w:rsid w:val="001F1F01"/>
    <w:rsid w:val="001F2292"/>
    <w:rsid w:val="001F6C31"/>
    <w:rsid w:val="00200968"/>
    <w:rsid w:val="002028D7"/>
    <w:rsid w:val="00206D67"/>
    <w:rsid w:val="00210280"/>
    <w:rsid w:val="002103B1"/>
    <w:rsid w:val="0021173B"/>
    <w:rsid w:val="00214D97"/>
    <w:rsid w:val="0021528E"/>
    <w:rsid w:val="00215C74"/>
    <w:rsid w:val="0022486D"/>
    <w:rsid w:val="002254FF"/>
    <w:rsid w:val="002264A6"/>
    <w:rsid w:val="00226BB4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5568E"/>
    <w:rsid w:val="00263970"/>
    <w:rsid w:val="00266BFA"/>
    <w:rsid w:val="00267DC7"/>
    <w:rsid w:val="002712B3"/>
    <w:rsid w:val="00272CC9"/>
    <w:rsid w:val="00275F60"/>
    <w:rsid w:val="00277737"/>
    <w:rsid w:val="00285628"/>
    <w:rsid w:val="00287C8C"/>
    <w:rsid w:val="00290B40"/>
    <w:rsid w:val="002927EC"/>
    <w:rsid w:val="00292D48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01F5"/>
    <w:rsid w:val="002D1BDF"/>
    <w:rsid w:val="002D1CAA"/>
    <w:rsid w:val="002D3F16"/>
    <w:rsid w:val="002D561C"/>
    <w:rsid w:val="002D79A0"/>
    <w:rsid w:val="002E2041"/>
    <w:rsid w:val="002E7813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5E0C"/>
    <w:rsid w:val="003060BF"/>
    <w:rsid w:val="00307363"/>
    <w:rsid w:val="00307A89"/>
    <w:rsid w:val="00310629"/>
    <w:rsid w:val="0031283D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02F9"/>
    <w:rsid w:val="003419D8"/>
    <w:rsid w:val="00342AFD"/>
    <w:rsid w:val="0034311B"/>
    <w:rsid w:val="00344AB1"/>
    <w:rsid w:val="00344F6E"/>
    <w:rsid w:val="00347052"/>
    <w:rsid w:val="00347BB0"/>
    <w:rsid w:val="003503E2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9B6"/>
    <w:rsid w:val="00372E4E"/>
    <w:rsid w:val="003733A1"/>
    <w:rsid w:val="003772F5"/>
    <w:rsid w:val="00381899"/>
    <w:rsid w:val="00382B08"/>
    <w:rsid w:val="00384A0A"/>
    <w:rsid w:val="003903A9"/>
    <w:rsid w:val="003934FC"/>
    <w:rsid w:val="00395773"/>
    <w:rsid w:val="00396331"/>
    <w:rsid w:val="003978B7"/>
    <w:rsid w:val="00397A07"/>
    <w:rsid w:val="00397E0F"/>
    <w:rsid w:val="003A0AB7"/>
    <w:rsid w:val="003A0FE0"/>
    <w:rsid w:val="003A1E62"/>
    <w:rsid w:val="003A244F"/>
    <w:rsid w:val="003A261E"/>
    <w:rsid w:val="003A5214"/>
    <w:rsid w:val="003A5A15"/>
    <w:rsid w:val="003A6E6C"/>
    <w:rsid w:val="003A6EF6"/>
    <w:rsid w:val="003B0E06"/>
    <w:rsid w:val="003B32DC"/>
    <w:rsid w:val="003B4B68"/>
    <w:rsid w:val="003B4B94"/>
    <w:rsid w:val="003B63CF"/>
    <w:rsid w:val="003B7779"/>
    <w:rsid w:val="003C0368"/>
    <w:rsid w:val="003C0C12"/>
    <w:rsid w:val="003C1EAF"/>
    <w:rsid w:val="003C4CF8"/>
    <w:rsid w:val="003D4F15"/>
    <w:rsid w:val="003D5767"/>
    <w:rsid w:val="003E05E2"/>
    <w:rsid w:val="003E16B7"/>
    <w:rsid w:val="003E353E"/>
    <w:rsid w:val="003E5072"/>
    <w:rsid w:val="003E7BCF"/>
    <w:rsid w:val="003F01E8"/>
    <w:rsid w:val="003F2380"/>
    <w:rsid w:val="003F4193"/>
    <w:rsid w:val="003F45FF"/>
    <w:rsid w:val="003F629D"/>
    <w:rsid w:val="003F6CAC"/>
    <w:rsid w:val="003F78CD"/>
    <w:rsid w:val="004017B0"/>
    <w:rsid w:val="00402755"/>
    <w:rsid w:val="00402FB3"/>
    <w:rsid w:val="0040520D"/>
    <w:rsid w:val="00406C11"/>
    <w:rsid w:val="00410002"/>
    <w:rsid w:val="00411E80"/>
    <w:rsid w:val="004166D4"/>
    <w:rsid w:val="0042216F"/>
    <w:rsid w:val="00423475"/>
    <w:rsid w:val="00423B76"/>
    <w:rsid w:val="00424FDE"/>
    <w:rsid w:val="00427294"/>
    <w:rsid w:val="00430470"/>
    <w:rsid w:val="004307FE"/>
    <w:rsid w:val="0043209D"/>
    <w:rsid w:val="00432970"/>
    <w:rsid w:val="00433E23"/>
    <w:rsid w:val="00434B58"/>
    <w:rsid w:val="00441F6B"/>
    <w:rsid w:val="00445958"/>
    <w:rsid w:val="00452F7E"/>
    <w:rsid w:val="00453895"/>
    <w:rsid w:val="0046218B"/>
    <w:rsid w:val="004629EA"/>
    <w:rsid w:val="00462B29"/>
    <w:rsid w:val="00465842"/>
    <w:rsid w:val="004670C6"/>
    <w:rsid w:val="0047077D"/>
    <w:rsid w:val="00471F93"/>
    <w:rsid w:val="00472A62"/>
    <w:rsid w:val="00474BAB"/>
    <w:rsid w:val="004764B9"/>
    <w:rsid w:val="00481081"/>
    <w:rsid w:val="00482C73"/>
    <w:rsid w:val="00485B09"/>
    <w:rsid w:val="00487494"/>
    <w:rsid w:val="00487D07"/>
    <w:rsid w:val="00490199"/>
    <w:rsid w:val="004905E2"/>
    <w:rsid w:val="00491640"/>
    <w:rsid w:val="00492DEA"/>
    <w:rsid w:val="00492E0E"/>
    <w:rsid w:val="00494255"/>
    <w:rsid w:val="00496A36"/>
    <w:rsid w:val="004A1149"/>
    <w:rsid w:val="004A1DAD"/>
    <w:rsid w:val="004A4216"/>
    <w:rsid w:val="004A4D97"/>
    <w:rsid w:val="004A699B"/>
    <w:rsid w:val="004A6AC6"/>
    <w:rsid w:val="004B2780"/>
    <w:rsid w:val="004B2EE1"/>
    <w:rsid w:val="004B44D5"/>
    <w:rsid w:val="004B5E8C"/>
    <w:rsid w:val="004B6F49"/>
    <w:rsid w:val="004B7836"/>
    <w:rsid w:val="004C157F"/>
    <w:rsid w:val="004C26B1"/>
    <w:rsid w:val="004C3E38"/>
    <w:rsid w:val="004C5406"/>
    <w:rsid w:val="004C76D1"/>
    <w:rsid w:val="004D000D"/>
    <w:rsid w:val="004D60DE"/>
    <w:rsid w:val="004D7401"/>
    <w:rsid w:val="004E164F"/>
    <w:rsid w:val="004E42D4"/>
    <w:rsid w:val="004E6355"/>
    <w:rsid w:val="004F2D3C"/>
    <w:rsid w:val="004F5F85"/>
    <w:rsid w:val="004F74DA"/>
    <w:rsid w:val="0050622C"/>
    <w:rsid w:val="00506B74"/>
    <w:rsid w:val="00506FBC"/>
    <w:rsid w:val="00506FCD"/>
    <w:rsid w:val="00515FBB"/>
    <w:rsid w:val="00523715"/>
    <w:rsid w:val="00524337"/>
    <w:rsid w:val="00526D00"/>
    <w:rsid w:val="00527A8B"/>
    <w:rsid w:val="00531990"/>
    <w:rsid w:val="005319C0"/>
    <w:rsid w:val="00532638"/>
    <w:rsid w:val="005376D3"/>
    <w:rsid w:val="0054075C"/>
    <w:rsid w:val="0054457D"/>
    <w:rsid w:val="0054497B"/>
    <w:rsid w:val="0055354B"/>
    <w:rsid w:val="00554170"/>
    <w:rsid w:val="00554E1D"/>
    <w:rsid w:val="00555818"/>
    <w:rsid w:val="00557A0F"/>
    <w:rsid w:val="00561B0B"/>
    <w:rsid w:val="005622BB"/>
    <w:rsid w:val="00563656"/>
    <w:rsid w:val="00564087"/>
    <w:rsid w:val="00564768"/>
    <w:rsid w:val="00564C0C"/>
    <w:rsid w:val="00566188"/>
    <w:rsid w:val="00566743"/>
    <w:rsid w:val="005711B6"/>
    <w:rsid w:val="005715DD"/>
    <w:rsid w:val="00572518"/>
    <w:rsid w:val="00574128"/>
    <w:rsid w:val="005770B3"/>
    <w:rsid w:val="00577620"/>
    <w:rsid w:val="00577BE5"/>
    <w:rsid w:val="00580668"/>
    <w:rsid w:val="0058232E"/>
    <w:rsid w:val="0058318B"/>
    <w:rsid w:val="00587974"/>
    <w:rsid w:val="00591DB7"/>
    <w:rsid w:val="00593FA1"/>
    <w:rsid w:val="00596253"/>
    <w:rsid w:val="005975B4"/>
    <w:rsid w:val="005A1A0E"/>
    <w:rsid w:val="005A1F96"/>
    <w:rsid w:val="005A2664"/>
    <w:rsid w:val="005A2C86"/>
    <w:rsid w:val="005A4527"/>
    <w:rsid w:val="005B2E4A"/>
    <w:rsid w:val="005B660B"/>
    <w:rsid w:val="005B729F"/>
    <w:rsid w:val="005B77D4"/>
    <w:rsid w:val="005B7BEE"/>
    <w:rsid w:val="005D1A41"/>
    <w:rsid w:val="005D4539"/>
    <w:rsid w:val="005D5D2D"/>
    <w:rsid w:val="005E3012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165C"/>
    <w:rsid w:val="006022F6"/>
    <w:rsid w:val="00602A47"/>
    <w:rsid w:val="006036B0"/>
    <w:rsid w:val="00606AF1"/>
    <w:rsid w:val="00606AF9"/>
    <w:rsid w:val="00606DEE"/>
    <w:rsid w:val="00614B97"/>
    <w:rsid w:val="00617D1E"/>
    <w:rsid w:val="006271D7"/>
    <w:rsid w:val="00630574"/>
    <w:rsid w:val="00631F95"/>
    <w:rsid w:val="0063366E"/>
    <w:rsid w:val="00633D3C"/>
    <w:rsid w:val="00633E2A"/>
    <w:rsid w:val="00634FD7"/>
    <w:rsid w:val="006352E6"/>
    <w:rsid w:val="00635CDA"/>
    <w:rsid w:val="00637B13"/>
    <w:rsid w:val="00640931"/>
    <w:rsid w:val="00643AF1"/>
    <w:rsid w:val="00644220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10ED"/>
    <w:rsid w:val="0068683D"/>
    <w:rsid w:val="00686D6F"/>
    <w:rsid w:val="00687DD9"/>
    <w:rsid w:val="006925D2"/>
    <w:rsid w:val="006959CB"/>
    <w:rsid w:val="00696AF7"/>
    <w:rsid w:val="00696BC0"/>
    <w:rsid w:val="006A1688"/>
    <w:rsid w:val="006A6B6E"/>
    <w:rsid w:val="006B0C3A"/>
    <w:rsid w:val="006B1FB8"/>
    <w:rsid w:val="006B3090"/>
    <w:rsid w:val="006B3978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E06C6"/>
    <w:rsid w:val="006E2DA3"/>
    <w:rsid w:val="006E3F8D"/>
    <w:rsid w:val="006E63B4"/>
    <w:rsid w:val="006E6BBD"/>
    <w:rsid w:val="006E721D"/>
    <w:rsid w:val="006F273C"/>
    <w:rsid w:val="006F2F2B"/>
    <w:rsid w:val="006F42AF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214CF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253"/>
    <w:rsid w:val="007565DE"/>
    <w:rsid w:val="007566B1"/>
    <w:rsid w:val="007569F0"/>
    <w:rsid w:val="00757A62"/>
    <w:rsid w:val="00760C10"/>
    <w:rsid w:val="00760E4C"/>
    <w:rsid w:val="00771810"/>
    <w:rsid w:val="00773209"/>
    <w:rsid w:val="00773231"/>
    <w:rsid w:val="007749F3"/>
    <w:rsid w:val="007763FC"/>
    <w:rsid w:val="00780BF1"/>
    <w:rsid w:val="00780DC8"/>
    <w:rsid w:val="007811DE"/>
    <w:rsid w:val="00782404"/>
    <w:rsid w:val="00782AD4"/>
    <w:rsid w:val="00785945"/>
    <w:rsid w:val="00786174"/>
    <w:rsid w:val="0078635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57"/>
    <w:rsid w:val="007B1B1F"/>
    <w:rsid w:val="007B3470"/>
    <w:rsid w:val="007B3B3D"/>
    <w:rsid w:val="007B5796"/>
    <w:rsid w:val="007B6867"/>
    <w:rsid w:val="007B708D"/>
    <w:rsid w:val="007B75DC"/>
    <w:rsid w:val="007C0290"/>
    <w:rsid w:val="007C3BFF"/>
    <w:rsid w:val="007C49AB"/>
    <w:rsid w:val="007C6621"/>
    <w:rsid w:val="007C6EB0"/>
    <w:rsid w:val="007C738E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0C68"/>
    <w:rsid w:val="008011B8"/>
    <w:rsid w:val="00802D45"/>
    <w:rsid w:val="00806C76"/>
    <w:rsid w:val="00806D3C"/>
    <w:rsid w:val="00820476"/>
    <w:rsid w:val="0082141D"/>
    <w:rsid w:val="008232DC"/>
    <w:rsid w:val="008239EF"/>
    <w:rsid w:val="00825F00"/>
    <w:rsid w:val="00826E34"/>
    <w:rsid w:val="00827383"/>
    <w:rsid w:val="008278EF"/>
    <w:rsid w:val="008308DF"/>
    <w:rsid w:val="00840460"/>
    <w:rsid w:val="0084158C"/>
    <w:rsid w:val="00845AD5"/>
    <w:rsid w:val="008469B0"/>
    <w:rsid w:val="00847353"/>
    <w:rsid w:val="00850FF7"/>
    <w:rsid w:val="00851855"/>
    <w:rsid w:val="00853FD6"/>
    <w:rsid w:val="008545DB"/>
    <w:rsid w:val="008561B4"/>
    <w:rsid w:val="00856F79"/>
    <w:rsid w:val="00862F2D"/>
    <w:rsid w:val="00863636"/>
    <w:rsid w:val="00865AAA"/>
    <w:rsid w:val="008732A9"/>
    <w:rsid w:val="00874558"/>
    <w:rsid w:val="00876787"/>
    <w:rsid w:val="008767B4"/>
    <w:rsid w:val="00876A33"/>
    <w:rsid w:val="008800A5"/>
    <w:rsid w:val="00881969"/>
    <w:rsid w:val="0088297A"/>
    <w:rsid w:val="0088554D"/>
    <w:rsid w:val="00890DCB"/>
    <w:rsid w:val="0089401B"/>
    <w:rsid w:val="00897E50"/>
    <w:rsid w:val="008A5457"/>
    <w:rsid w:val="008A5B21"/>
    <w:rsid w:val="008A6E83"/>
    <w:rsid w:val="008A7043"/>
    <w:rsid w:val="008B1978"/>
    <w:rsid w:val="008B1B4B"/>
    <w:rsid w:val="008B47A0"/>
    <w:rsid w:val="008B61CC"/>
    <w:rsid w:val="008C042E"/>
    <w:rsid w:val="008C184D"/>
    <w:rsid w:val="008C18E2"/>
    <w:rsid w:val="008C4438"/>
    <w:rsid w:val="008C5874"/>
    <w:rsid w:val="008C608F"/>
    <w:rsid w:val="008C6C3F"/>
    <w:rsid w:val="008D016E"/>
    <w:rsid w:val="008D1793"/>
    <w:rsid w:val="008D2309"/>
    <w:rsid w:val="008D29C9"/>
    <w:rsid w:val="008D2A66"/>
    <w:rsid w:val="008D48B0"/>
    <w:rsid w:val="008D6202"/>
    <w:rsid w:val="008E1A8D"/>
    <w:rsid w:val="008E1EF5"/>
    <w:rsid w:val="008E2FA1"/>
    <w:rsid w:val="008E5665"/>
    <w:rsid w:val="008E58E3"/>
    <w:rsid w:val="008E5B40"/>
    <w:rsid w:val="008F3397"/>
    <w:rsid w:val="008F3793"/>
    <w:rsid w:val="008F50AF"/>
    <w:rsid w:val="008F5570"/>
    <w:rsid w:val="009000EE"/>
    <w:rsid w:val="00905944"/>
    <w:rsid w:val="00905A4E"/>
    <w:rsid w:val="00905BC9"/>
    <w:rsid w:val="00906E50"/>
    <w:rsid w:val="009118CF"/>
    <w:rsid w:val="00912C94"/>
    <w:rsid w:val="00913662"/>
    <w:rsid w:val="0091569E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7392F"/>
    <w:rsid w:val="009809EA"/>
    <w:rsid w:val="00981360"/>
    <w:rsid w:val="00982ECD"/>
    <w:rsid w:val="009904E1"/>
    <w:rsid w:val="009919E0"/>
    <w:rsid w:val="00992005"/>
    <w:rsid w:val="0099498B"/>
    <w:rsid w:val="0099525A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0019"/>
    <w:rsid w:val="009C1FA4"/>
    <w:rsid w:val="009C7DD1"/>
    <w:rsid w:val="009D38DE"/>
    <w:rsid w:val="009D3C60"/>
    <w:rsid w:val="009D68F9"/>
    <w:rsid w:val="009D7690"/>
    <w:rsid w:val="009E58CB"/>
    <w:rsid w:val="009F1056"/>
    <w:rsid w:val="009F32D2"/>
    <w:rsid w:val="009F3C23"/>
    <w:rsid w:val="009F3E3A"/>
    <w:rsid w:val="00A00A3F"/>
    <w:rsid w:val="00A014F1"/>
    <w:rsid w:val="00A030FF"/>
    <w:rsid w:val="00A03B3D"/>
    <w:rsid w:val="00A043E0"/>
    <w:rsid w:val="00A05379"/>
    <w:rsid w:val="00A064D7"/>
    <w:rsid w:val="00A10738"/>
    <w:rsid w:val="00A12737"/>
    <w:rsid w:val="00A133AA"/>
    <w:rsid w:val="00A13AD0"/>
    <w:rsid w:val="00A13B01"/>
    <w:rsid w:val="00A15B1C"/>
    <w:rsid w:val="00A17320"/>
    <w:rsid w:val="00A207A8"/>
    <w:rsid w:val="00A21CAA"/>
    <w:rsid w:val="00A26FA9"/>
    <w:rsid w:val="00A27725"/>
    <w:rsid w:val="00A27D3D"/>
    <w:rsid w:val="00A27E9A"/>
    <w:rsid w:val="00A30720"/>
    <w:rsid w:val="00A31336"/>
    <w:rsid w:val="00A35C33"/>
    <w:rsid w:val="00A36754"/>
    <w:rsid w:val="00A42430"/>
    <w:rsid w:val="00A4247F"/>
    <w:rsid w:val="00A455EC"/>
    <w:rsid w:val="00A500D4"/>
    <w:rsid w:val="00A5243B"/>
    <w:rsid w:val="00A56F96"/>
    <w:rsid w:val="00A64DB1"/>
    <w:rsid w:val="00A70350"/>
    <w:rsid w:val="00A723B2"/>
    <w:rsid w:val="00A735A5"/>
    <w:rsid w:val="00A760BA"/>
    <w:rsid w:val="00A7720C"/>
    <w:rsid w:val="00A77C61"/>
    <w:rsid w:val="00A80DEE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454B"/>
    <w:rsid w:val="00A949F0"/>
    <w:rsid w:val="00A94DFA"/>
    <w:rsid w:val="00A976C1"/>
    <w:rsid w:val="00A97AEF"/>
    <w:rsid w:val="00A97D94"/>
    <w:rsid w:val="00AA0679"/>
    <w:rsid w:val="00AA1DBD"/>
    <w:rsid w:val="00AA3B1E"/>
    <w:rsid w:val="00AA5D0E"/>
    <w:rsid w:val="00AA6C1F"/>
    <w:rsid w:val="00AB1061"/>
    <w:rsid w:val="00AB6BF9"/>
    <w:rsid w:val="00AB7942"/>
    <w:rsid w:val="00AC3D6D"/>
    <w:rsid w:val="00AC4B96"/>
    <w:rsid w:val="00AC63A2"/>
    <w:rsid w:val="00AD0188"/>
    <w:rsid w:val="00AE0B33"/>
    <w:rsid w:val="00AE1752"/>
    <w:rsid w:val="00AE2C48"/>
    <w:rsid w:val="00AE4111"/>
    <w:rsid w:val="00AE554A"/>
    <w:rsid w:val="00AE7AA6"/>
    <w:rsid w:val="00AF15A7"/>
    <w:rsid w:val="00B01AC2"/>
    <w:rsid w:val="00B07C5E"/>
    <w:rsid w:val="00B119AB"/>
    <w:rsid w:val="00B12B2E"/>
    <w:rsid w:val="00B13199"/>
    <w:rsid w:val="00B13656"/>
    <w:rsid w:val="00B203CC"/>
    <w:rsid w:val="00B20794"/>
    <w:rsid w:val="00B20A22"/>
    <w:rsid w:val="00B21BDA"/>
    <w:rsid w:val="00B257C3"/>
    <w:rsid w:val="00B26F29"/>
    <w:rsid w:val="00B27EDB"/>
    <w:rsid w:val="00B32664"/>
    <w:rsid w:val="00B327E0"/>
    <w:rsid w:val="00B346CF"/>
    <w:rsid w:val="00B3543F"/>
    <w:rsid w:val="00B37829"/>
    <w:rsid w:val="00B378D2"/>
    <w:rsid w:val="00B40E3B"/>
    <w:rsid w:val="00B4101A"/>
    <w:rsid w:val="00B410F5"/>
    <w:rsid w:val="00B41119"/>
    <w:rsid w:val="00B41C91"/>
    <w:rsid w:val="00B43814"/>
    <w:rsid w:val="00B479FC"/>
    <w:rsid w:val="00B51EB9"/>
    <w:rsid w:val="00B52C3F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6503"/>
    <w:rsid w:val="00B9228A"/>
    <w:rsid w:val="00B9451E"/>
    <w:rsid w:val="00B946BE"/>
    <w:rsid w:val="00B970BC"/>
    <w:rsid w:val="00BA0CA6"/>
    <w:rsid w:val="00BA0DE1"/>
    <w:rsid w:val="00BA1124"/>
    <w:rsid w:val="00BA1C8C"/>
    <w:rsid w:val="00BA39E5"/>
    <w:rsid w:val="00BA45EF"/>
    <w:rsid w:val="00BA4DD5"/>
    <w:rsid w:val="00BB0D6B"/>
    <w:rsid w:val="00BB1A1B"/>
    <w:rsid w:val="00BB2779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B2A"/>
    <w:rsid w:val="00BD2BA8"/>
    <w:rsid w:val="00BD5E65"/>
    <w:rsid w:val="00BD7DC3"/>
    <w:rsid w:val="00BE1485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01BB"/>
    <w:rsid w:val="00C11A1A"/>
    <w:rsid w:val="00C12093"/>
    <w:rsid w:val="00C13478"/>
    <w:rsid w:val="00C1528E"/>
    <w:rsid w:val="00C16430"/>
    <w:rsid w:val="00C17004"/>
    <w:rsid w:val="00C21931"/>
    <w:rsid w:val="00C2467D"/>
    <w:rsid w:val="00C256AE"/>
    <w:rsid w:val="00C27407"/>
    <w:rsid w:val="00C27591"/>
    <w:rsid w:val="00C304F3"/>
    <w:rsid w:val="00C30C80"/>
    <w:rsid w:val="00C31CDC"/>
    <w:rsid w:val="00C32EEE"/>
    <w:rsid w:val="00C33D6A"/>
    <w:rsid w:val="00C33EA1"/>
    <w:rsid w:val="00C3568A"/>
    <w:rsid w:val="00C41A40"/>
    <w:rsid w:val="00C42292"/>
    <w:rsid w:val="00C42947"/>
    <w:rsid w:val="00C43395"/>
    <w:rsid w:val="00C44878"/>
    <w:rsid w:val="00C53226"/>
    <w:rsid w:val="00C56715"/>
    <w:rsid w:val="00C56B52"/>
    <w:rsid w:val="00C5729F"/>
    <w:rsid w:val="00C57A92"/>
    <w:rsid w:val="00C57CFB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8C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51F5"/>
    <w:rsid w:val="00CA7A72"/>
    <w:rsid w:val="00CB1803"/>
    <w:rsid w:val="00CB45A5"/>
    <w:rsid w:val="00CB5399"/>
    <w:rsid w:val="00CB596E"/>
    <w:rsid w:val="00CB71CE"/>
    <w:rsid w:val="00CC098F"/>
    <w:rsid w:val="00CC14F2"/>
    <w:rsid w:val="00CC377F"/>
    <w:rsid w:val="00CC41B0"/>
    <w:rsid w:val="00CC4B88"/>
    <w:rsid w:val="00CC669B"/>
    <w:rsid w:val="00CC7748"/>
    <w:rsid w:val="00CD45DB"/>
    <w:rsid w:val="00CD5D96"/>
    <w:rsid w:val="00CE1061"/>
    <w:rsid w:val="00CE176F"/>
    <w:rsid w:val="00CE2109"/>
    <w:rsid w:val="00CE37F8"/>
    <w:rsid w:val="00CE5FEF"/>
    <w:rsid w:val="00CE655D"/>
    <w:rsid w:val="00CE6CF0"/>
    <w:rsid w:val="00CF00CB"/>
    <w:rsid w:val="00CF0247"/>
    <w:rsid w:val="00CF0BD3"/>
    <w:rsid w:val="00CF1562"/>
    <w:rsid w:val="00CF23B1"/>
    <w:rsid w:val="00CF2771"/>
    <w:rsid w:val="00CF2CB0"/>
    <w:rsid w:val="00CF3096"/>
    <w:rsid w:val="00CF5475"/>
    <w:rsid w:val="00CF6C62"/>
    <w:rsid w:val="00D001A7"/>
    <w:rsid w:val="00D03E7C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21FA"/>
    <w:rsid w:val="00D22B88"/>
    <w:rsid w:val="00D23204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417E"/>
    <w:rsid w:val="00D445A7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703DD"/>
    <w:rsid w:val="00D714EB"/>
    <w:rsid w:val="00D72924"/>
    <w:rsid w:val="00D752A6"/>
    <w:rsid w:val="00D76191"/>
    <w:rsid w:val="00D77C1B"/>
    <w:rsid w:val="00D800E6"/>
    <w:rsid w:val="00D82896"/>
    <w:rsid w:val="00D83876"/>
    <w:rsid w:val="00D84978"/>
    <w:rsid w:val="00D84F9D"/>
    <w:rsid w:val="00D86514"/>
    <w:rsid w:val="00D867AC"/>
    <w:rsid w:val="00D87476"/>
    <w:rsid w:val="00D90031"/>
    <w:rsid w:val="00D908D1"/>
    <w:rsid w:val="00D91833"/>
    <w:rsid w:val="00D9255C"/>
    <w:rsid w:val="00D94DFA"/>
    <w:rsid w:val="00D95F22"/>
    <w:rsid w:val="00DA03C2"/>
    <w:rsid w:val="00DA320F"/>
    <w:rsid w:val="00DA3787"/>
    <w:rsid w:val="00DA4348"/>
    <w:rsid w:val="00DA4BBE"/>
    <w:rsid w:val="00DA61B6"/>
    <w:rsid w:val="00DA6E52"/>
    <w:rsid w:val="00DA750F"/>
    <w:rsid w:val="00DB36DE"/>
    <w:rsid w:val="00DB426E"/>
    <w:rsid w:val="00DB46E9"/>
    <w:rsid w:val="00DB4711"/>
    <w:rsid w:val="00DB79A8"/>
    <w:rsid w:val="00DC091F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3FC0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0AA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529F"/>
    <w:rsid w:val="00E40015"/>
    <w:rsid w:val="00E411F6"/>
    <w:rsid w:val="00E41207"/>
    <w:rsid w:val="00E45012"/>
    <w:rsid w:val="00E466B7"/>
    <w:rsid w:val="00E474BE"/>
    <w:rsid w:val="00E47B6D"/>
    <w:rsid w:val="00E5396D"/>
    <w:rsid w:val="00E54D1A"/>
    <w:rsid w:val="00E61521"/>
    <w:rsid w:val="00E6158B"/>
    <w:rsid w:val="00E636C7"/>
    <w:rsid w:val="00E65D86"/>
    <w:rsid w:val="00E71168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B6FC7"/>
    <w:rsid w:val="00EC39EA"/>
    <w:rsid w:val="00EC39FE"/>
    <w:rsid w:val="00EC6319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1797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D8A"/>
    <w:rsid w:val="00F574D3"/>
    <w:rsid w:val="00F6246B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1B6"/>
    <w:rsid w:val="00F87857"/>
    <w:rsid w:val="00F912B0"/>
    <w:rsid w:val="00F955F0"/>
    <w:rsid w:val="00FA012E"/>
    <w:rsid w:val="00FA23E4"/>
    <w:rsid w:val="00FA5BDD"/>
    <w:rsid w:val="00FA7570"/>
    <w:rsid w:val="00FA7A49"/>
    <w:rsid w:val="00FA7FDE"/>
    <w:rsid w:val="00FB0F15"/>
    <w:rsid w:val="00FB1129"/>
    <w:rsid w:val="00FB17B4"/>
    <w:rsid w:val="00FB3C8F"/>
    <w:rsid w:val="00FB3FDB"/>
    <w:rsid w:val="00FB5395"/>
    <w:rsid w:val="00FB5814"/>
    <w:rsid w:val="00FC3C16"/>
    <w:rsid w:val="00FC7697"/>
    <w:rsid w:val="00FD66CC"/>
    <w:rsid w:val="00FD74B5"/>
    <w:rsid w:val="00FD76D3"/>
    <w:rsid w:val="00FE046D"/>
    <w:rsid w:val="00FE2E2D"/>
    <w:rsid w:val="00FF00B0"/>
    <w:rsid w:val="00FF2A06"/>
    <w:rsid w:val="00FF6EE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D01-8F9C-4F3D-A12F-9EFEC213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16245</TotalTime>
  <Pages>5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2694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397</cp:revision>
  <cp:lastPrinted>2006-08-08T20:14:00Z</cp:lastPrinted>
  <dcterms:created xsi:type="dcterms:W3CDTF">2019-10-17T13:46:00Z</dcterms:created>
  <dcterms:modified xsi:type="dcterms:W3CDTF">2020-10-01T19:01:00Z</dcterms:modified>
</cp:coreProperties>
</file>