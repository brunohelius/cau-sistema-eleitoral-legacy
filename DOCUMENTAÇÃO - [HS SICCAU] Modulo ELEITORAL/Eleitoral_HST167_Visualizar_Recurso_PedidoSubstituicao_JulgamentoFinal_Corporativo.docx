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2056ACEA" w:rsidR="00A735A5" w:rsidRPr="00B30AC5" w:rsidRDefault="00825F00">
      <w:pPr>
        <w:pStyle w:val="TituloDocumento"/>
        <w:rPr>
          <w:sz w:val="52"/>
          <w:szCs w:val="52"/>
        </w:rPr>
      </w:pPr>
      <w:r w:rsidRPr="00B30AC5">
        <w:rPr>
          <w:sz w:val="52"/>
          <w:szCs w:val="52"/>
        </w:rPr>
        <w:fldChar w:fldCharType="begin"/>
      </w:r>
      <w:r w:rsidR="00C03F98" w:rsidRPr="00B30AC5">
        <w:rPr>
          <w:sz w:val="52"/>
          <w:szCs w:val="52"/>
        </w:rPr>
        <w:instrText xml:space="preserve"> ASK  NomeCasoUso "Inserir a identificaç</w:instrText>
      </w:r>
      <w:r w:rsidR="00C03F98" w:rsidRPr="00B30AC5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B30AC5">
        <w:rPr>
          <w:sz w:val="52"/>
          <w:szCs w:val="52"/>
        </w:rPr>
        <w:fldChar w:fldCharType="separate"/>
      </w:r>
      <w:bookmarkStart w:id="0" w:name="NomeCasoUso"/>
      <w:r w:rsidR="00C03F98" w:rsidRPr="00B30AC5">
        <w:rPr>
          <w:sz w:val="52"/>
          <w:szCs w:val="52"/>
        </w:rPr>
        <w:t>### - Nome do Caso de Uso</w:t>
      </w:r>
      <w:bookmarkEnd w:id="0"/>
      <w:r w:rsidRPr="00B30AC5">
        <w:rPr>
          <w:sz w:val="52"/>
          <w:szCs w:val="52"/>
        </w:rPr>
        <w:fldChar w:fldCharType="end"/>
      </w:r>
      <w:r w:rsidR="00C3388A" w:rsidRPr="00B30AC5">
        <w:rPr>
          <w:sz w:val="52"/>
          <w:szCs w:val="52"/>
        </w:rPr>
        <w:t>HST</w:t>
      </w:r>
      <w:r w:rsidR="001E1362">
        <w:rPr>
          <w:sz w:val="52"/>
          <w:szCs w:val="52"/>
        </w:rPr>
        <w:t>1</w:t>
      </w:r>
      <w:r w:rsidR="006B43B8">
        <w:rPr>
          <w:sz w:val="52"/>
          <w:szCs w:val="52"/>
        </w:rPr>
        <w:t>67</w:t>
      </w:r>
      <w:r w:rsidR="00E42822" w:rsidRPr="00B30AC5">
        <w:rPr>
          <w:sz w:val="52"/>
          <w:szCs w:val="52"/>
        </w:rPr>
        <w:t xml:space="preserve"> Visualizar </w:t>
      </w:r>
      <w:r w:rsidR="006B43B8">
        <w:rPr>
          <w:sz w:val="52"/>
          <w:szCs w:val="52"/>
        </w:rPr>
        <w:t>Recurso d</w:t>
      </w:r>
      <w:r w:rsidR="00155A4C">
        <w:rPr>
          <w:sz w:val="52"/>
          <w:szCs w:val="52"/>
        </w:rPr>
        <w:t xml:space="preserve">o Pedido de </w:t>
      </w:r>
      <w:r w:rsidR="001E1362">
        <w:rPr>
          <w:sz w:val="52"/>
          <w:szCs w:val="52"/>
        </w:rPr>
        <w:t>Substituição de Membros</w:t>
      </w:r>
      <w:r w:rsidR="002B171B" w:rsidRPr="00B30AC5">
        <w:rPr>
          <w:sz w:val="52"/>
          <w:szCs w:val="52"/>
        </w:rPr>
        <w:t xml:space="preserve"> </w:t>
      </w:r>
      <w:r w:rsidR="00B52A1B">
        <w:rPr>
          <w:sz w:val="52"/>
          <w:szCs w:val="52"/>
        </w:rPr>
        <w:t xml:space="preserve">da Chapa </w:t>
      </w:r>
      <w:r w:rsidR="001E1362">
        <w:rPr>
          <w:sz w:val="52"/>
          <w:szCs w:val="52"/>
        </w:rPr>
        <w:t>n</w:t>
      </w:r>
      <w:r w:rsidR="002B171B" w:rsidRPr="00B30AC5">
        <w:rPr>
          <w:sz w:val="52"/>
          <w:szCs w:val="52"/>
        </w:rPr>
        <w:t xml:space="preserve">o </w:t>
      </w:r>
      <w:r w:rsidR="00E42822" w:rsidRPr="00B30AC5">
        <w:rPr>
          <w:sz w:val="52"/>
          <w:szCs w:val="52"/>
        </w:rPr>
        <w:t>Julgamento Final</w:t>
      </w:r>
      <w:r w:rsidR="00D6740F" w:rsidRPr="00B30AC5">
        <w:rPr>
          <w:sz w:val="52"/>
          <w:szCs w:val="52"/>
        </w:rPr>
        <w:t xml:space="preserve">– </w:t>
      </w:r>
      <w:r w:rsidR="0000453B" w:rsidRPr="00B30AC5">
        <w:rPr>
          <w:sz w:val="52"/>
          <w:szCs w:val="52"/>
        </w:rPr>
        <w:t>Corporativo</w:t>
      </w:r>
    </w:p>
    <w:p w14:paraId="5ECACC84" w14:textId="0710FF88" w:rsidR="00AF2B52" w:rsidRPr="00B30AC5" w:rsidRDefault="00825F00" w:rsidP="00AF2B52">
      <w:pPr>
        <w:pStyle w:val="NomeProjeto"/>
      </w:pPr>
      <w:r w:rsidRPr="00B30AC5">
        <w:fldChar w:fldCharType="begin"/>
      </w:r>
      <w:r w:rsidR="00A735A5" w:rsidRPr="00B30AC5">
        <w:instrText xml:space="preserve"> ASK  NomePr</w:instrText>
      </w:r>
      <w:r w:rsidR="00C03F98" w:rsidRPr="00B30AC5">
        <w:instrText>oduto</w:instrText>
      </w:r>
      <w:r w:rsidR="00A735A5" w:rsidRPr="00B30AC5">
        <w:instrText xml:space="preserve"> "Informe o nome do </w:instrText>
      </w:r>
      <w:r w:rsidR="00C03F98" w:rsidRPr="00B30AC5">
        <w:instrText>produto</w:instrText>
      </w:r>
      <w:r w:rsidR="00A735A5" w:rsidRPr="00B30AC5">
        <w:instrText xml:space="preserve">"  \* MERGEFORMAT </w:instrText>
      </w:r>
      <w:r w:rsidRPr="00B30AC5">
        <w:fldChar w:fldCharType="separate"/>
      </w:r>
      <w:bookmarkStart w:id="1" w:name="NomeProjeto"/>
      <w:bookmarkStart w:id="2" w:name="NomeProduto"/>
      <w:r w:rsidR="00C03F98" w:rsidRPr="00B30AC5">
        <w:t>&lt;Nome do Produto&gt;</w:t>
      </w:r>
      <w:bookmarkEnd w:id="1"/>
      <w:bookmarkEnd w:id="2"/>
      <w:r w:rsidRPr="00B30AC5">
        <w:fldChar w:fldCharType="end"/>
      </w:r>
      <w:r w:rsidR="008E139D" w:rsidRPr="00B30AC5">
        <w:t xml:space="preserve">Sistema </w:t>
      </w:r>
      <w:r w:rsidR="00675004" w:rsidRPr="00B30AC5">
        <w:t>Processo Eleitoral</w:t>
      </w:r>
    </w:p>
    <w:p w14:paraId="5A8E73EC" w14:textId="19F2A185" w:rsidR="00A735A5" w:rsidRPr="00B30AC5" w:rsidRDefault="00825F00">
      <w:pPr>
        <w:pStyle w:val="NomeCliente"/>
      </w:pPr>
      <w:r w:rsidRPr="00B30AC5">
        <w:fldChar w:fldCharType="begin"/>
      </w:r>
      <w:r w:rsidR="00A735A5" w:rsidRPr="00B30AC5">
        <w:instrText xml:space="preserve"> ASK  NomeCliente "Informe o nome do cliente"  \* MERGEFORMAT </w:instrText>
      </w:r>
      <w:r w:rsidRPr="00B30AC5">
        <w:fldChar w:fldCharType="separate"/>
      </w:r>
      <w:bookmarkStart w:id="3" w:name="NomeCliente"/>
      <w:r w:rsidR="00C03F98" w:rsidRPr="00B30AC5">
        <w:t>&lt;Nome do cliente&gt;</w:t>
      </w:r>
      <w:bookmarkEnd w:id="3"/>
      <w:r w:rsidRPr="00B30AC5">
        <w:fldChar w:fldCharType="end"/>
      </w:r>
      <w:r w:rsidR="00FA0C73" w:rsidRPr="00B30AC5">
        <w:t>CAU</w:t>
      </w:r>
    </w:p>
    <w:p w14:paraId="26020D1D" w14:textId="77777777" w:rsidR="00A735A5" w:rsidRPr="00B30AC5" w:rsidRDefault="00A735A5">
      <w:pPr>
        <w:pStyle w:val="NomeCliente"/>
        <w:sectPr w:rsidR="00A735A5" w:rsidRPr="00B30AC5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B30AC5" w:rsidRDefault="00E25943" w:rsidP="00E25943">
      <w:pPr>
        <w:pStyle w:val="Dica"/>
        <w:spacing w:after="0"/>
      </w:pPr>
    </w:p>
    <w:p w14:paraId="09D3AC62" w14:textId="77777777" w:rsidR="00A735A5" w:rsidRPr="00B30AC5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B30AC5">
        <w:br w:type="page"/>
      </w:r>
      <w:r w:rsidRPr="00B30AC5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30AC5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B30AC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B30AC5" w:rsidRDefault="00A735A5">
            <w:pPr>
              <w:jc w:val="center"/>
              <w:rPr>
                <w:b/>
                <w:bCs/>
              </w:rPr>
            </w:pPr>
            <w:r w:rsidRPr="00B30AC5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B30AC5" w:rsidRDefault="00A735A5">
            <w:pPr>
              <w:jc w:val="center"/>
              <w:rPr>
                <w:b/>
                <w:bCs/>
              </w:rPr>
            </w:pPr>
            <w:r w:rsidRPr="00B30AC5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B30AC5" w:rsidRDefault="00A735A5">
            <w:pPr>
              <w:jc w:val="center"/>
              <w:rPr>
                <w:b/>
                <w:bCs/>
              </w:rPr>
            </w:pPr>
            <w:r w:rsidRPr="00B30AC5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B30AC5" w:rsidRDefault="00A735A5">
            <w:pPr>
              <w:jc w:val="center"/>
              <w:rPr>
                <w:b/>
                <w:bCs/>
              </w:rPr>
            </w:pPr>
            <w:r w:rsidRPr="00B30AC5">
              <w:rPr>
                <w:b/>
                <w:bCs/>
              </w:rPr>
              <w:t>Observações</w:t>
            </w:r>
          </w:p>
        </w:tc>
      </w:tr>
      <w:tr w:rsidR="00D45825" w:rsidRPr="00B30AC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30AC5" w:rsidRDefault="00076318">
            <w:pPr>
              <w:jc w:val="center"/>
            </w:pPr>
            <w:r w:rsidRPr="00B30AC5">
              <w:t>1.0</w:t>
            </w:r>
          </w:p>
        </w:tc>
        <w:tc>
          <w:tcPr>
            <w:tcW w:w="1425" w:type="dxa"/>
            <w:vAlign w:val="bottom"/>
          </w:tcPr>
          <w:p w14:paraId="3828512A" w14:textId="09EC0502" w:rsidR="00A735A5" w:rsidRPr="00B30AC5" w:rsidRDefault="006B43B8" w:rsidP="006B43B8">
            <w:pPr>
              <w:jc w:val="center"/>
            </w:pPr>
            <w:r>
              <w:t>09</w:t>
            </w:r>
            <w:r w:rsidR="005D249C" w:rsidRPr="00B30AC5">
              <w:t>/</w:t>
            </w:r>
            <w:r w:rsidR="00414652" w:rsidRPr="00B30AC5">
              <w:t>0</w:t>
            </w:r>
            <w:r>
              <w:t>6</w:t>
            </w:r>
            <w:r w:rsidR="00076318" w:rsidRPr="00B30AC5">
              <w:t>/20</w:t>
            </w:r>
            <w:r w:rsidR="00BA411A" w:rsidRPr="00B30AC5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30AC5" w:rsidRDefault="00675004" w:rsidP="00675004">
            <w:pPr>
              <w:ind w:left="169"/>
              <w:jc w:val="left"/>
            </w:pPr>
            <w:r w:rsidRPr="00B30AC5">
              <w:t>Cláudia Ávila</w:t>
            </w:r>
          </w:p>
        </w:tc>
        <w:tc>
          <w:tcPr>
            <w:tcW w:w="4203" w:type="dxa"/>
          </w:tcPr>
          <w:p w14:paraId="10E3D2AF" w14:textId="3E88DAB8" w:rsidR="00A735A5" w:rsidRPr="00B30AC5" w:rsidRDefault="00BA411A" w:rsidP="006B43B8">
            <w:pPr>
              <w:ind w:left="174"/>
              <w:jc w:val="left"/>
            </w:pPr>
            <w:r w:rsidRPr="00B30AC5">
              <w:t>Criação da história.</w:t>
            </w:r>
          </w:p>
        </w:tc>
      </w:tr>
    </w:tbl>
    <w:p w14:paraId="7FCD6DB3" w14:textId="77777777" w:rsidR="00A735A5" w:rsidRPr="00B30AC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B30AC5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B30AC5" w:rsidRDefault="00A4247F" w:rsidP="00A4247F">
      <w:pPr>
        <w:rPr>
          <w:rFonts w:cs="Arial"/>
          <w:szCs w:val="22"/>
        </w:rPr>
      </w:pPr>
    </w:p>
    <w:p w14:paraId="7AE1C47C" w14:textId="77777777" w:rsidR="00A4247F" w:rsidRPr="00B30AC5" w:rsidRDefault="00A4247F" w:rsidP="00A4247F">
      <w:pPr>
        <w:rPr>
          <w:rFonts w:cs="Arial"/>
          <w:szCs w:val="22"/>
        </w:rPr>
      </w:pPr>
    </w:p>
    <w:p w14:paraId="42F9DD24" w14:textId="77777777" w:rsidR="00B24156" w:rsidRPr="00B30AC5" w:rsidRDefault="00B24156" w:rsidP="00A4247F">
      <w:pPr>
        <w:rPr>
          <w:rFonts w:cs="Arial"/>
          <w:szCs w:val="22"/>
        </w:rPr>
      </w:pPr>
    </w:p>
    <w:p w14:paraId="423BB385" w14:textId="77777777" w:rsidR="00A4247F" w:rsidRPr="00B30AC5" w:rsidRDefault="00A4247F" w:rsidP="00A4247F">
      <w:pPr>
        <w:rPr>
          <w:rFonts w:cs="Arial"/>
          <w:szCs w:val="22"/>
        </w:rPr>
      </w:pPr>
    </w:p>
    <w:p w14:paraId="0762D381" w14:textId="77777777" w:rsidR="00A4247F" w:rsidRPr="00B30AC5" w:rsidRDefault="00A4247F" w:rsidP="00A4247F">
      <w:pPr>
        <w:rPr>
          <w:rFonts w:cs="Arial"/>
          <w:szCs w:val="22"/>
        </w:rPr>
      </w:pPr>
    </w:p>
    <w:p w14:paraId="7558BBB3" w14:textId="77777777" w:rsidR="00A4247F" w:rsidRPr="00B30AC5" w:rsidRDefault="00A4247F" w:rsidP="00A4247F">
      <w:pPr>
        <w:rPr>
          <w:rFonts w:cs="Arial"/>
          <w:szCs w:val="22"/>
        </w:rPr>
      </w:pPr>
    </w:p>
    <w:p w14:paraId="6825B8F0" w14:textId="77777777" w:rsidR="00A4247F" w:rsidRPr="00B30AC5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B30AC5" w:rsidRDefault="00A4247F" w:rsidP="00A4247F">
      <w:pPr>
        <w:tabs>
          <w:tab w:val="left" w:pos="420"/>
        </w:tabs>
        <w:rPr>
          <w:rFonts w:cs="Arial"/>
          <w:szCs w:val="22"/>
        </w:rPr>
      </w:pPr>
      <w:r w:rsidRPr="00B30AC5">
        <w:rPr>
          <w:rFonts w:cs="Arial"/>
          <w:szCs w:val="22"/>
        </w:rPr>
        <w:tab/>
      </w:r>
    </w:p>
    <w:p w14:paraId="22CC31A1" w14:textId="77777777" w:rsidR="00A735A5" w:rsidRPr="00B30AC5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B30AC5">
        <w:rPr>
          <w:rFonts w:cs="Arial"/>
          <w:szCs w:val="22"/>
        </w:rPr>
        <w:br w:type="page"/>
      </w:r>
      <w:r w:rsidRPr="00B30AC5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B30AC5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68155238" w14:textId="77777777" w:rsidR="00D337D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B30AC5">
        <w:fldChar w:fldCharType="begin"/>
      </w:r>
      <w:r w:rsidR="00A735A5" w:rsidRPr="00B30AC5">
        <w:instrText xml:space="preserve"> TOC \o "1-2" \h \z \u </w:instrText>
      </w:r>
      <w:r w:rsidRPr="00B30AC5">
        <w:fldChar w:fldCharType="separate"/>
      </w:r>
      <w:hyperlink w:anchor="_Toc42624513" w:history="1">
        <w:r w:rsidR="00D337D5" w:rsidRPr="002C64A2">
          <w:rPr>
            <w:rStyle w:val="Hyperlink"/>
            <w:noProof/>
          </w:rPr>
          <w:t>HST-167 – Visualizar Recurso do Pedido Substituição do Membro da Chapa no Julgamento Final – Corporativo</w:t>
        </w:r>
        <w:r w:rsidR="00D337D5">
          <w:rPr>
            <w:noProof/>
            <w:webHidden/>
          </w:rPr>
          <w:tab/>
        </w:r>
        <w:r w:rsidR="00D337D5">
          <w:rPr>
            <w:noProof/>
            <w:webHidden/>
          </w:rPr>
          <w:fldChar w:fldCharType="begin"/>
        </w:r>
        <w:r w:rsidR="00D337D5">
          <w:rPr>
            <w:noProof/>
            <w:webHidden/>
          </w:rPr>
          <w:instrText xml:space="preserve"> PAGEREF _Toc42624513 \h </w:instrText>
        </w:r>
        <w:r w:rsidR="00D337D5">
          <w:rPr>
            <w:noProof/>
            <w:webHidden/>
          </w:rPr>
        </w:r>
        <w:r w:rsidR="00D337D5">
          <w:rPr>
            <w:noProof/>
            <w:webHidden/>
          </w:rPr>
          <w:fldChar w:fldCharType="separate"/>
        </w:r>
        <w:r w:rsidR="00D337D5">
          <w:rPr>
            <w:noProof/>
            <w:webHidden/>
          </w:rPr>
          <w:t>4</w:t>
        </w:r>
        <w:r w:rsidR="00D337D5">
          <w:rPr>
            <w:noProof/>
            <w:webHidden/>
          </w:rPr>
          <w:fldChar w:fldCharType="end"/>
        </w:r>
      </w:hyperlink>
    </w:p>
    <w:p w14:paraId="150018BF" w14:textId="77777777" w:rsidR="00D337D5" w:rsidRDefault="00D337D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24514" w:history="1">
        <w:r w:rsidRPr="002C64A2">
          <w:rPr>
            <w:rStyle w:val="Hyperlink"/>
            <w:noProof/>
          </w:rPr>
          <w:t>COMO Corporativo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_Toc42624514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C2082A" w14:textId="77777777" w:rsidR="00D337D5" w:rsidRDefault="00D337D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24515" w:history="1">
        <w:r w:rsidRPr="002C64A2">
          <w:rPr>
            <w:rStyle w:val="Hyperlink"/>
            <w:noProof/>
          </w:rPr>
          <w:t>PARA acompanhar/visualizar os cadastros dos Recursos dos Pedidos de Substituição dos julgamentos finais das chapas.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_Toc42624515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C0169E" w14:textId="77777777" w:rsidR="00D337D5" w:rsidRDefault="00D337D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24516" w:history="1">
        <w:r w:rsidRPr="002C64A2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_Toc42624516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305955" w14:textId="77777777" w:rsidR="00D337D5" w:rsidRDefault="00D337D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24517" w:history="1">
        <w:r w:rsidRPr="002C64A2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_Toc42624517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DFD29F" w14:textId="77777777" w:rsidR="00D337D5" w:rsidRDefault="00D337D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24518" w:history="1">
        <w:r w:rsidRPr="002C64A2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_Toc42624518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B30AC5" w:rsidRDefault="00825F00">
      <w:r w:rsidRPr="00B30AC5">
        <w:fldChar w:fldCharType="end"/>
      </w:r>
    </w:p>
    <w:p w14:paraId="3CB87937" w14:textId="77777777" w:rsidR="00A735A5" w:rsidRPr="00B30AC5" w:rsidRDefault="00A735A5">
      <w:pPr>
        <w:pStyle w:val="Dica"/>
      </w:pPr>
    </w:p>
    <w:p w14:paraId="0C0F08DA" w14:textId="78BE9352" w:rsidR="00A735A5" w:rsidRPr="00B30AC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B30AC5">
        <w:br w:type="page"/>
      </w:r>
      <w:bookmarkStart w:id="5" w:name="_Toc42624513"/>
      <w:r w:rsidR="00CE176F" w:rsidRPr="00B30AC5">
        <w:lastRenderedPageBreak/>
        <w:t>HST</w:t>
      </w:r>
      <w:r w:rsidR="00C03F98" w:rsidRPr="00B30AC5">
        <w:t>-</w:t>
      </w:r>
      <w:r w:rsidR="00B52A1B">
        <w:t>1</w:t>
      </w:r>
      <w:r w:rsidR="0099357D">
        <w:t>67</w:t>
      </w:r>
      <w:r w:rsidR="00D61FEA" w:rsidRPr="00B30AC5">
        <w:t xml:space="preserve"> </w:t>
      </w:r>
      <w:r w:rsidR="0035649F" w:rsidRPr="00B30AC5">
        <w:t xml:space="preserve">– </w:t>
      </w:r>
      <w:r w:rsidR="008F128E" w:rsidRPr="00B30AC5">
        <w:t>Visualizar</w:t>
      </w:r>
      <w:r w:rsidR="0045314E" w:rsidRPr="00B30AC5">
        <w:t xml:space="preserve"> </w:t>
      </w:r>
      <w:r w:rsidR="0099357D">
        <w:t>Recurso d</w:t>
      </w:r>
      <w:r w:rsidR="00155A4C">
        <w:t xml:space="preserve">o Pedido </w:t>
      </w:r>
      <w:r w:rsidR="00B52A1B">
        <w:t>Substituição do Membro</w:t>
      </w:r>
      <w:r w:rsidR="00ED1912">
        <w:t xml:space="preserve"> da Chapa</w:t>
      </w:r>
      <w:r w:rsidR="00B52A1B">
        <w:t xml:space="preserve"> no </w:t>
      </w:r>
      <w:r w:rsidR="008F128E" w:rsidRPr="00B30AC5">
        <w:t xml:space="preserve">Julgamento Final </w:t>
      </w:r>
      <w:r w:rsidR="00D6740F" w:rsidRPr="00B30AC5">
        <w:t xml:space="preserve">– </w:t>
      </w:r>
      <w:r w:rsidR="0045314E" w:rsidRPr="00B30AC5">
        <w:t>C</w:t>
      </w:r>
      <w:r w:rsidR="00D61FEA" w:rsidRPr="00B30AC5">
        <w:t>orporativo</w:t>
      </w:r>
      <w:bookmarkEnd w:id="5"/>
    </w:p>
    <w:p w14:paraId="37D34CD1" w14:textId="3C2835A1" w:rsidR="002B1554" w:rsidRPr="00B30AC5" w:rsidRDefault="00CE176F" w:rsidP="00155A4C">
      <w:pPr>
        <w:pStyle w:val="Ttulo2"/>
        <w:numPr>
          <w:ilvl w:val="0"/>
          <w:numId w:val="0"/>
        </w:numPr>
        <w:tabs>
          <w:tab w:val="left" w:pos="5625"/>
        </w:tabs>
      </w:pPr>
      <w:bookmarkStart w:id="6" w:name="_Toc42624514"/>
      <w:r w:rsidRPr="00B30AC5">
        <w:t>COMO</w:t>
      </w:r>
      <w:r w:rsidR="00C64B05" w:rsidRPr="00B30AC5">
        <w:t xml:space="preserve"> </w:t>
      </w:r>
      <w:r w:rsidR="0045314E" w:rsidRPr="00B30AC5">
        <w:rPr>
          <w:b w:val="0"/>
        </w:rPr>
        <w:t>Corporativo</w:t>
      </w:r>
      <w:bookmarkEnd w:id="6"/>
      <w:r w:rsidR="00155A4C">
        <w:rPr>
          <w:b w:val="0"/>
        </w:rPr>
        <w:tab/>
      </w:r>
    </w:p>
    <w:p w14:paraId="405BA23E" w14:textId="62DF20BE" w:rsidR="005D249C" w:rsidRPr="00B30AC5" w:rsidRDefault="00CE176F" w:rsidP="005D249C">
      <w:pPr>
        <w:pStyle w:val="EstiloPrototipo3"/>
      </w:pPr>
      <w:r w:rsidRPr="00B30AC5">
        <w:t>QUERO</w:t>
      </w:r>
      <w:r w:rsidR="005A4527" w:rsidRPr="00B30AC5">
        <w:t xml:space="preserve"> </w:t>
      </w:r>
      <w:r w:rsidR="00B229B8" w:rsidRPr="00B30AC5">
        <w:rPr>
          <w:b w:val="0"/>
        </w:rPr>
        <w:t xml:space="preserve">acessar a interface </w:t>
      </w:r>
      <w:r w:rsidR="008F128E" w:rsidRPr="00B30AC5">
        <w:rPr>
          <w:b w:val="0"/>
        </w:rPr>
        <w:t>do</w:t>
      </w:r>
      <w:r w:rsidR="0045314E" w:rsidRPr="00B30AC5">
        <w:rPr>
          <w:b w:val="0"/>
        </w:rPr>
        <w:t xml:space="preserve"> </w:t>
      </w:r>
      <w:r w:rsidR="0099357D">
        <w:rPr>
          <w:b w:val="0"/>
        </w:rPr>
        <w:t xml:space="preserve">Recurso do </w:t>
      </w:r>
      <w:r w:rsidR="00155A4C">
        <w:rPr>
          <w:b w:val="0"/>
        </w:rPr>
        <w:t xml:space="preserve">Pedido de Substituição </w:t>
      </w:r>
      <w:r w:rsidR="008F128E" w:rsidRPr="00B30AC5">
        <w:rPr>
          <w:b w:val="0"/>
        </w:rPr>
        <w:t>dos julgamentos finais das chapas</w:t>
      </w:r>
      <w:r w:rsidR="00CB2214" w:rsidRPr="00B30AC5">
        <w:rPr>
          <w:b w:val="0"/>
        </w:rPr>
        <w:t>.</w:t>
      </w:r>
    </w:p>
    <w:p w14:paraId="38E7497A" w14:textId="5B34CB87" w:rsidR="00A735A5" w:rsidRPr="00B30AC5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2624515"/>
      <w:r w:rsidRPr="00B30AC5">
        <w:t>PAR</w:t>
      </w:r>
      <w:r w:rsidR="00CE176F" w:rsidRPr="00B30AC5">
        <w:t>A</w:t>
      </w:r>
      <w:r w:rsidR="005A4527" w:rsidRPr="00B30AC5">
        <w:t xml:space="preserve"> </w:t>
      </w:r>
      <w:r w:rsidR="00B229B8" w:rsidRPr="00B30AC5">
        <w:rPr>
          <w:b w:val="0"/>
        </w:rPr>
        <w:t>acompanhar</w:t>
      </w:r>
      <w:r w:rsidR="008F128E" w:rsidRPr="00B30AC5">
        <w:rPr>
          <w:b w:val="0"/>
        </w:rPr>
        <w:t>/visualizar</w:t>
      </w:r>
      <w:r w:rsidR="00B229B8" w:rsidRPr="00B30AC5">
        <w:rPr>
          <w:b w:val="0"/>
        </w:rPr>
        <w:t xml:space="preserve"> </w:t>
      </w:r>
      <w:r w:rsidR="00D61FEA" w:rsidRPr="00B30AC5">
        <w:rPr>
          <w:b w:val="0"/>
        </w:rPr>
        <w:t xml:space="preserve">os cadastros </w:t>
      </w:r>
      <w:r w:rsidR="008F128E" w:rsidRPr="00B30AC5">
        <w:rPr>
          <w:b w:val="0"/>
        </w:rPr>
        <w:t>dos</w:t>
      </w:r>
      <w:r w:rsidR="0045314E" w:rsidRPr="00B30AC5">
        <w:rPr>
          <w:b w:val="0"/>
        </w:rPr>
        <w:t xml:space="preserve"> </w:t>
      </w:r>
      <w:r w:rsidR="0099357D">
        <w:rPr>
          <w:b w:val="0"/>
        </w:rPr>
        <w:t xml:space="preserve">Recursos dos </w:t>
      </w:r>
      <w:r w:rsidR="00155A4C">
        <w:rPr>
          <w:b w:val="0"/>
        </w:rPr>
        <w:t>Pedidos de Substituição</w:t>
      </w:r>
      <w:r w:rsidR="00B229B8" w:rsidRPr="00B30AC5">
        <w:rPr>
          <w:b w:val="0"/>
        </w:rPr>
        <w:t xml:space="preserve"> dos </w:t>
      </w:r>
      <w:r w:rsidR="008F128E" w:rsidRPr="00B30AC5">
        <w:rPr>
          <w:b w:val="0"/>
        </w:rPr>
        <w:t>julgamentos finais das chapas</w:t>
      </w:r>
      <w:r w:rsidR="0045314E" w:rsidRPr="00B30AC5">
        <w:rPr>
          <w:b w:val="0"/>
        </w:rPr>
        <w:t>.</w:t>
      </w:r>
      <w:bookmarkEnd w:id="7"/>
      <w:r w:rsidR="00B229B8" w:rsidRPr="00B30AC5">
        <w:rPr>
          <w:b w:val="0"/>
        </w:rPr>
        <w:t xml:space="preserve"> </w:t>
      </w:r>
    </w:p>
    <w:p w14:paraId="3F8EBB06" w14:textId="77777777" w:rsidR="00EF4113" w:rsidRPr="00B30AC5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B30AC5" w:rsidRDefault="007569F0" w:rsidP="007569F0">
      <w:pPr>
        <w:pStyle w:val="Ttulo2"/>
        <w:numPr>
          <w:ilvl w:val="0"/>
          <w:numId w:val="0"/>
        </w:numPr>
      </w:pPr>
      <w:bookmarkStart w:id="9" w:name="_Toc42624516"/>
      <w:r w:rsidRPr="00B30AC5">
        <w:t>PROTÓTIPO</w:t>
      </w:r>
      <w:bookmarkEnd w:id="8"/>
      <w:bookmarkEnd w:id="9"/>
    </w:p>
    <w:p w14:paraId="677FF832" w14:textId="56AC4B05" w:rsidR="00F05640" w:rsidRDefault="0015369D" w:rsidP="006B4BE8">
      <w:pPr>
        <w:pStyle w:val="EstiloPrototipo3"/>
        <w:numPr>
          <w:ilvl w:val="0"/>
          <w:numId w:val="4"/>
        </w:numPr>
      </w:pPr>
      <w:bookmarkStart w:id="10" w:name="_Ref26105810"/>
      <w:bookmarkStart w:id="11" w:name="_Ref29979347"/>
      <w:bookmarkStart w:id="12" w:name="_Ref24546055"/>
      <w:bookmarkStart w:id="13" w:name="_Ref25066994"/>
      <w:r w:rsidRPr="00B30AC5">
        <w:t>Visualizar</w:t>
      </w:r>
      <w:r w:rsidR="00D8273B">
        <w:t xml:space="preserve"> </w:t>
      </w:r>
      <w:r w:rsidR="00734195">
        <w:t xml:space="preserve">Recurso do </w:t>
      </w:r>
      <w:r w:rsidR="00D8273B">
        <w:t>Pedido de Substituição no</w:t>
      </w:r>
      <w:r w:rsidR="00903D2C" w:rsidRPr="00B30AC5">
        <w:t xml:space="preserve"> </w:t>
      </w:r>
      <w:bookmarkEnd w:id="10"/>
      <w:r w:rsidRPr="00B30AC5">
        <w:t>Julgamento Final</w:t>
      </w:r>
      <w:bookmarkEnd w:id="11"/>
      <w:r w:rsidR="00D8273B">
        <w:t xml:space="preserve"> das Chapas</w:t>
      </w:r>
      <w:r w:rsidR="00446A72">
        <w:t xml:space="preserve"> – Chapa UF</w:t>
      </w:r>
    </w:p>
    <w:p w14:paraId="4BA09FBD" w14:textId="32C990D2" w:rsidR="00F05640" w:rsidRDefault="00DF310E" w:rsidP="00155A4C">
      <w:pPr>
        <w:pStyle w:val="EstiloPrototipo3"/>
        <w:tabs>
          <w:tab w:val="clear" w:pos="425"/>
        </w:tabs>
        <w:ind w:left="993"/>
      </w:pPr>
      <w:r>
        <w:rPr>
          <w:noProof/>
        </w:rPr>
        <w:drawing>
          <wp:inline distT="0" distB="0" distL="0" distR="0" wp14:anchorId="79C5A1E6" wp14:editId="25ECAB45">
            <wp:extent cx="3962400" cy="526412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_de_Tel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88" cy="527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83B">
        <w:br w:type="textWrapping" w:clear="all"/>
      </w:r>
    </w:p>
    <w:p w14:paraId="356A89D8" w14:textId="2A8296AF" w:rsidR="00446A72" w:rsidRDefault="00446A72" w:rsidP="00446A72">
      <w:pPr>
        <w:pStyle w:val="EstiloPrototipo3"/>
        <w:numPr>
          <w:ilvl w:val="0"/>
          <w:numId w:val="4"/>
        </w:numPr>
      </w:pPr>
      <w:r w:rsidRPr="00B30AC5">
        <w:lastRenderedPageBreak/>
        <w:t>Visualizar</w:t>
      </w:r>
      <w:r>
        <w:t xml:space="preserve"> Recurso do Pedido de Substituição no</w:t>
      </w:r>
      <w:r w:rsidRPr="00B30AC5">
        <w:t xml:space="preserve"> Julgamento Final</w:t>
      </w:r>
      <w:r>
        <w:t xml:space="preserve"> das Chapas – Chapa </w:t>
      </w:r>
      <w:r>
        <w:t>IES</w:t>
      </w:r>
    </w:p>
    <w:p w14:paraId="2A45BD3D" w14:textId="76C873CD" w:rsidR="00446A72" w:rsidRPr="00B30AC5" w:rsidRDefault="00446A72" w:rsidP="00155A4C">
      <w:pPr>
        <w:pStyle w:val="EstiloPrototipo3"/>
        <w:tabs>
          <w:tab w:val="clear" w:pos="425"/>
        </w:tabs>
        <w:ind w:left="993"/>
      </w:pPr>
      <w:r>
        <w:rPr>
          <w:noProof/>
        </w:rPr>
        <w:drawing>
          <wp:inline distT="0" distB="0" distL="0" distR="0" wp14:anchorId="030F6B00" wp14:editId="41D08333">
            <wp:extent cx="5760085" cy="7652385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_de_Tel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C14883" w:rsidRPr="005D2A67" w14:paraId="0526BDBF" w14:textId="77777777" w:rsidTr="00CB5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bookmarkEnd w:id="12"/>
          <w:bookmarkEnd w:id="13"/>
          <w:p w14:paraId="30F36998" w14:textId="77777777" w:rsidR="00C14883" w:rsidRPr="00E976B5" w:rsidRDefault="00C14883" w:rsidP="00CB55E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C14883" w:rsidRPr="00FD775E" w14:paraId="7E79584C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3A49ED7A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412837CA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3EF10B63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404EA7FC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248F5247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29543E91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1FF1132D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C14883" w:rsidRPr="00EC175D" w14:paraId="367A114D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03D493C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46CED0" w14:textId="77777777" w:rsidR="00C14883" w:rsidRDefault="00DB6581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Recurso do </w:t>
            </w:r>
            <w:r w:rsidR="00C14883" w:rsidRPr="00E956FF">
              <w:rPr>
                <w:sz w:val="18"/>
                <w:szCs w:val="18"/>
              </w:rPr>
              <w:t xml:space="preserve">Pedido de Substituição </w:t>
            </w:r>
            <w:r w:rsidR="00C14883">
              <w:rPr>
                <w:sz w:val="18"/>
                <w:szCs w:val="18"/>
              </w:rPr>
              <w:t>– Julgamento Final da Chapa</w:t>
            </w:r>
          </w:p>
          <w:p w14:paraId="3F78C9F2" w14:textId="77777777" w:rsidR="00DB6581" w:rsidRDefault="00DB6581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3C767B39" w14:textId="77777777" w:rsidR="00DB6581" w:rsidRDefault="00DB6581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</w:t>
            </w:r>
          </w:p>
          <w:p w14:paraId="434DD229" w14:textId="577C9350" w:rsidR="00DB6581" w:rsidRDefault="00DB6581" w:rsidP="00DB658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Reconsideração do </w:t>
            </w:r>
            <w:r w:rsidRPr="00E956FF">
              <w:rPr>
                <w:sz w:val="18"/>
                <w:szCs w:val="18"/>
              </w:rPr>
              <w:t xml:space="preserve">Pedido de Substituição </w:t>
            </w:r>
            <w:r>
              <w:rPr>
                <w:sz w:val="18"/>
                <w:szCs w:val="18"/>
              </w:rPr>
              <w:t>– Julgamento Final da Chapa</w:t>
            </w:r>
          </w:p>
          <w:p w14:paraId="1A2F2C62" w14:textId="17E80E3A" w:rsidR="00DB6581" w:rsidRPr="00E956FF" w:rsidRDefault="00DB6581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1EC67E2D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Exibe o título </w:t>
            </w:r>
          </w:p>
        </w:tc>
        <w:tc>
          <w:tcPr>
            <w:tcW w:w="1246" w:type="dxa"/>
          </w:tcPr>
          <w:p w14:paraId="3FE33E44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0BD8A035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086BB24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BC61C29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A3320B2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6BF28F11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3F67923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191F61A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</w:t>
            </w:r>
          </w:p>
        </w:tc>
        <w:tc>
          <w:tcPr>
            <w:tcW w:w="1306" w:type="dxa"/>
          </w:tcPr>
          <w:p w14:paraId="779B1ABC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UF da chapa em questão</w:t>
            </w:r>
          </w:p>
        </w:tc>
        <w:tc>
          <w:tcPr>
            <w:tcW w:w="1246" w:type="dxa"/>
          </w:tcPr>
          <w:p w14:paraId="145D8F97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45A5FE8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1E2F21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302FBBF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5480CAD7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66AE9D4E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3676DC5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1EAFC4D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da Chapa</w:t>
            </w:r>
          </w:p>
        </w:tc>
        <w:tc>
          <w:tcPr>
            <w:tcW w:w="1306" w:type="dxa"/>
          </w:tcPr>
          <w:p w14:paraId="6EDDF8BA" w14:textId="0AEFDB12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da chapa conforme sorteio</w:t>
            </w:r>
          </w:p>
        </w:tc>
        <w:tc>
          <w:tcPr>
            <w:tcW w:w="1246" w:type="dxa"/>
          </w:tcPr>
          <w:p w14:paraId="549BE0D8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B0DA03F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4C992A9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40C4E50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72522A2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79CDED46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3D5AE4C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78C8834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 Hora do Cadastro</w:t>
            </w:r>
          </w:p>
        </w:tc>
        <w:tc>
          <w:tcPr>
            <w:tcW w:w="1306" w:type="dxa"/>
          </w:tcPr>
          <w:p w14:paraId="7552109F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data e hora do cadastro da substituição</w:t>
            </w:r>
          </w:p>
        </w:tc>
        <w:tc>
          <w:tcPr>
            <w:tcW w:w="1246" w:type="dxa"/>
          </w:tcPr>
          <w:p w14:paraId="6854ACE1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3791D2A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8609D8A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D888356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92349AB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DD6680" w:rsidRPr="00EC175D" w14:paraId="365A7BE2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B7A001" w14:textId="77777777" w:rsidR="00DD6680" w:rsidRPr="00EC175D" w:rsidRDefault="00DD6680" w:rsidP="00DD6680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6820A08" w14:textId="3CC9BBE9" w:rsidR="00DD6680" w:rsidRPr="00E956FF" w:rsidRDefault="00DD6680" w:rsidP="00DD668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 do Pedido de Substituição</w:t>
            </w:r>
          </w:p>
        </w:tc>
        <w:tc>
          <w:tcPr>
            <w:tcW w:w="1306" w:type="dxa"/>
          </w:tcPr>
          <w:p w14:paraId="45C779D9" w14:textId="18276FB0" w:rsidR="00DD6680" w:rsidRPr="00E956FF" w:rsidRDefault="00DD6680" w:rsidP="00DD668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número do registro do cadastro da substituição</w:t>
            </w:r>
          </w:p>
        </w:tc>
        <w:tc>
          <w:tcPr>
            <w:tcW w:w="1246" w:type="dxa"/>
          </w:tcPr>
          <w:p w14:paraId="109A425E" w14:textId="2AAABAF0" w:rsidR="00DD6680" w:rsidRDefault="00DD6680" w:rsidP="00DD668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08F0BD09" w14:textId="0C059707" w:rsidR="00DD6680" w:rsidRDefault="00DD6680" w:rsidP="00DD668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690AE2E" w14:textId="363F3FE6" w:rsidR="00DD6680" w:rsidRPr="00EC175D" w:rsidRDefault="00DD6680" w:rsidP="00DD66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B051DCB" w14:textId="77777777" w:rsidR="00DD6680" w:rsidRPr="00E956FF" w:rsidRDefault="00DD6680" w:rsidP="00DD6680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4776DF1F" w14:textId="1E54E1C5" w:rsidR="00DD6680" w:rsidRPr="00E956FF" w:rsidRDefault="00DD6680" w:rsidP="00DD6680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3521BF81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C14938F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C6DBBF9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Substituição </w:t>
            </w:r>
          </w:p>
        </w:tc>
        <w:tc>
          <w:tcPr>
            <w:tcW w:w="1306" w:type="dxa"/>
          </w:tcPr>
          <w:p w14:paraId="48D1365E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1D1F982E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01DE2FE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59A12A5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2CA451E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4CA6F6F" w14:textId="77777777" w:rsidR="00C14883" w:rsidRPr="00DD1BCD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0C805CB2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ABC8AF5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E2BC3B3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Informações do Substituído</w:t>
            </w:r>
          </w:p>
        </w:tc>
        <w:tc>
          <w:tcPr>
            <w:tcW w:w="1306" w:type="dxa"/>
          </w:tcPr>
          <w:p w14:paraId="4FFF9D0B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Título</w:t>
            </w:r>
            <w:r>
              <w:rPr>
                <w:sz w:val="18"/>
                <w:szCs w:val="18"/>
              </w:rPr>
              <w:t xml:space="preserve"> da coluna</w:t>
            </w:r>
          </w:p>
        </w:tc>
        <w:tc>
          <w:tcPr>
            <w:tcW w:w="1246" w:type="dxa"/>
          </w:tcPr>
          <w:p w14:paraId="1C3881DF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EDAF771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1538310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BD7F4ED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6DBE22C" w14:textId="77777777" w:rsidR="00C14883" w:rsidRPr="00DD1BCD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5F77CBDF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70E0AC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C67EF51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0A54BF2F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profissional que será substituído</w:t>
            </w:r>
          </w:p>
        </w:tc>
        <w:tc>
          <w:tcPr>
            <w:tcW w:w="1246" w:type="dxa"/>
          </w:tcPr>
          <w:p w14:paraId="70372FDC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1033F732" w14:textId="77777777" w:rsidR="00C14883" w:rsidRPr="00EC175D" w:rsidRDefault="00C14883" w:rsidP="00CB55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49EFEC6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2A0C1F4" w14:textId="77777777" w:rsidR="00C14883" w:rsidRPr="00E956FF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C3D872D" w14:textId="77777777" w:rsidR="00C14883" w:rsidRPr="00EC175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2B6E04DC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1D5140A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66E77EF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46FBDD6C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Número do registro CAU do profissional substituído </w:t>
            </w:r>
          </w:p>
        </w:tc>
        <w:tc>
          <w:tcPr>
            <w:tcW w:w="1246" w:type="dxa"/>
          </w:tcPr>
          <w:p w14:paraId="476A4AA8" w14:textId="77777777" w:rsidR="00C14883" w:rsidRPr="006A1685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3BEE160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CD9119D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E85A9E7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38D3ABAE" w14:textId="77777777" w:rsidR="00C14883" w:rsidRPr="00DD1BCD" w:rsidRDefault="00C14883" w:rsidP="00CB55E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  <w:r w:rsidRPr="00DD1BCD">
              <w:rPr>
                <w:sz w:val="18"/>
                <w:szCs w:val="18"/>
              </w:rPr>
              <w:t xml:space="preserve"> </w:t>
            </w:r>
          </w:p>
        </w:tc>
      </w:tr>
      <w:tr w:rsidR="00C14883" w:rsidRPr="00EC175D" w14:paraId="418518C1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6BD2CD0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26CE695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Informações do Substituto</w:t>
            </w:r>
          </w:p>
        </w:tc>
        <w:tc>
          <w:tcPr>
            <w:tcW w:w="1306" w:type="dxa"/>
          </w:tcPr>
          <w:p w14:paraId="76D68C63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Título da coluna</w:t>
            </w:r>
          </w:p>
        </w:tc>
        <w:tc>
          <w:tcPr>
            <w:tcW w:w="1246" w:type="dxa"/>
          </w:tcPr>
          <w:p w14:paraId="1FD49CE4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3A939219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A58968F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394BEBF" w14:textId="77777777" w:rsidR="00C14883" w:rsidRPr="00E956FF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3C667436" w14:textId="77777777" w:rsidR="00C14883" w:rsidRPr="00DD1BC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59ABD59D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A13757D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78EF9ED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5316D7CE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profissional que será o substituto</w:t>
            </w:r>
          </w:p>
        </w:tc>
        <w:tc>
          <w:tcPr>
            <w:tcW w:w="1246" w:type="dxa"/>
          </w:tcPr>
          <w:p w14:paraId="2E61EA74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7D6C3E33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C9B3778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ABC3B2" w14:textId="77777777" w:rsidR="00C14883" w:rsidRPr="00E956FF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3D7F59FB" w14:textId="77777777" w:rsidR="00C14883" w:rsidRPr="00DD1BC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73132A59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02EC34D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D071D98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650701AB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Número do registro CAU do profissional impugnado </w:t>
            </w:r>
          </w:p>
        </w:tc>
        <w:tc>
          <w:tcPr>
            <w:tcW w:w="1246" w:type="dxa"/>
          </w:tcPr>
          <w:p w14:paraId="58D7F8D4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071B295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4DCE89A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9D43A22" w14:textId="77777777" w:rsidR="00C14883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DC6EA31" w14:textId="77777777" w:rsidR="00C14883" w:rsidRPr="00DD1BC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C14883" w:rsidRPr="00EC175D" w14:paraId="73E1FA64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14C7C49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E48E259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Validação</w:t>
            </w:r>
          </w:p>
        </w:tc>
        <w:tc>
          <w:tcPr>
            <w:tcW w:w="1306" w:type="dxa"/>
          </w:tcPr>
          <w:p w14:paraId="3D204467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Símbolo que indica o status da validação do profissional substituto</w:t>
            </w:r>
          </w:p>
        </w:tc>
        <w:tc>
          <w:tcPr>
            <w:tcW w:w="1246" w:type="dxa"/>
          </w:tcPr>
          <w:p w14:paraId="19ECF59E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</w:tcPr>
          <w:p w14:paraId="32976BD7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610EED8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2A7C936" w14:textId="77777777" w:rsidR="00C14883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9DED017" w14:textId="77777777" w:rsidR="00C14883" w:rsidRPr="00DD1BC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  <w:r w:rsidRPr="00DD1BCD">
              <w:rPr>
                <w:sz w:val="18"/>
                <w:szCs w:val="18"/>
              </w:rPr>
              <w:t xml:space="preserve"> </w:t>
            </w:r>
          </w:p>
        </w:tc>
      </w:tr>
      <w:tr w:rsidR="00C14883" w:rsidRPr="00EC175D" w14:paraId="29A19356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F4FBECC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157644F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</w:t>
            </w:r>
          </w:p>
        </w:tc>
        <w:tc>
          <w:tcPr>
            <w:tcW w:w="1306" w:type="dxa"/>
          </w:tcPr>
          <w:p w14:paraId="40B0207D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justificativa que o ator incluiu na HST100</w:t>
            </w:r>
          </w:p>
        </w:tc>
        <w:tc>
          <w:tcPr>
            <w:tcW w:w="1246" w:type="dxa"/>
          </w:tcPr>
          <w:p w14:paraId="3FDB2391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4F04871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117FDEE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0755600" w14:textId="77777777" w:rsidR="00C14883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2070FCDE" w14:textId="77777777" w:rsidR="00C14883" w:rsidRPr="00DD1BC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C14883" w:rsidRPr="00EC175D" w14:paraId="40664D03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69E170B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9E6E1CD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59716963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6EE4D4BA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034" w:type="dxa"/>
          </w:tcPr>
          <w:p w14:paraId="5BC1D4A3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6074ECD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166E34A" w14:textId="77777777" w:rsidR="00C14883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32A7F65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 xml:space="preserve">brigatório: Não </w:t>
            </w:r>
          </w:p>
        </w:tc>
      </w:tr>
      <w:tr w:rsidR="00C14883" w:rsidRPr="00EC175D" w14:paraId="14C384BC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FA547BA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2BD8A07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6C65181D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Componente para realizar </w:t>
            </w:r>
            <w:r>
              <w:rPr>
                <w:sz w:val="18"/>
                <w:szCs w:val="18"/>
              </w:rPr>
              <w:t>download</w:t>
            </w:r>
            <w:r w:rsidRPr="00C00DB9">
              <w:rPr>
                <w:sz w:val="18"/>
                <w:szCs w:val="18"/>
              </w:rPr>
              <w:t xml:space="preserve"> do arquivo</w:t>
            </w:r>
          </w:p>
        </w:tc>
        <w:tc>
          <w:tcPr>
            <w:tcW w:w="1246" w:type="dxa"/>
          </w:tcPr>
          <w:p w14:paraId="7D5B0E30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</w:t>
            </w:r>
          </w:p>
        </w:tc>
        <w:tc>
          <w:tcPr>
            <w:tcW w:w="1034" w:type="dxa"/>
          </w:tcPr>
          <w:p w14:paraId="293C38CE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65C09EF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3F5DA29" w14:textId="77777777" w:rsidR="00C14883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59BF238C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 xml:space="preserve">brigatório: Não </w:t>
            </w:r>
          </w:p>
        </w:tc>
      </w:tr>
      <w:tr w:rsidR="00C14883" w:rsidRPr="00EC175D" w14:paraId="29AE4261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1F70B5A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8670" w:type="dxa"/>
            <w:gridSpan w:val="6"/>
          </w:tcPr>
          <w:p w14:paraId="134DC5E9" w14:textId="25BAF9F6" w:rsidR="00C14883" w:rsidRPr="00C14883" w:rsidRDefault="00C14883" w:rsidP="00C14883">
            <w:pPr>
              <w:pStyle w:val="PargrafodaLista"/>
              <w:spacing w:before="60" w:after="60"/>
              <w:ind w:left="720"/>
              <w:jc w:val="center"/>
              <w:rPr>
                <w:b/>
                <w:sz w:val="18"/>
                <w:szCs w:val="18"/>
              </w:rPr>
            </w:pPr>
            <w:r w:rsidRPr="00C14883">
              <w:rPr>
                <w:b/>
                <w:sz w:val="18"/>
                <w:szCs w:val="18"/>
              </w:rPr>
              <w:t>Ação</w:t>
            </w:r>
          </w:p>
        </w:tc>
      </w:tr>
      <w:tr w:rsidR="00C14883" w:rsidRPr="00EC175D" w14:paraId="480358A9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AA011F2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9DD6581" w14:textId="28700EEC" w:rsidR="00C14883" w:rsidRPr="00C00DB9" w:rsidRDefault="00C14883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Julgar </w:t>
            </w:r>
            <w:r w:rsidR="00A357BD">
              <w:rPr>
                <w:sz w:val="18"/>
                <w:szCs w:val="18"/>
              </w:rPr>
              <w:t>Indeferido</w:t>
            </w:r>
          </w:p>
        </w:tc>
        <w:tc>
          <w:tcPr>
            <w:tcW w:w="1306" w:type="dxa"/>
          </w:tcPr>
          <w:p w14:paraId="4D8BE89E" w14:textId="1ADF0DEE" w:rsidR="00C14883" w:rsidRPr="00C00DB9" w:rsidRDefault="00C14883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Botão para julgar </w:t>
            </w:r>
            <w:r w:rsidR="00A357BD">
              <w:rPr>
                <w:sz w:val="18"/>
                <w:szCs w:val="18"/>
              </w:rPr>
              <w:t>Indeferido</w:t>
            </w:r>
          </w:p>
        </w:tc>
        <w:tc>
          <w:tcPr>
            <w:tcW w:w="1246" w:type="dxa"/>
          </w:tcPr>
          <w:p w14:paraId="0B67DEAD" w14:textId="1974DAF7" w:rsidR="00C14883" w:rsidRDefault="00C14883" w:rsidP="00C1488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2AD64E31" w14:textId="3300EFA7" w:rsidR="00C14883" w:rsidRPr="00C00DB9" w:rsidRDefault="00C14883" w:rsidP="00C1488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82823E" w14:textId="45F69CCE" w:rsidR="00C14883" w:rsidRPr="00C00DB9" w:rsidRDefault="00C14883" w:rsidP="00C1488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0EA5B16" w14:textId="77777777" w:rsidR="00C14883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  <w:p w14:paraId="7BCB798F" w14:textId="25EB3D1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Obrigatório: Sim para julgar </w:t>
            </w:r>
            <w:r w:rsidR="00A357BD">
              <w:rPr>
                <w:sz w:val="18"/>
                <w:szCs w:val="18"/>
              </w:rPr>
              <w:t xml:space="preserve">Indeferido o pedido de </w:t>
            </w:r>
            <w:r>
              <w:rPr>
                <w:sz w:val="18"/>
                <w:szCs w:val="18"/>
              </w:rPr>
              <w:t>substituição</w:t>
            </w:r>
          </w:p>
        </w:tc>
      </w:tr>
      <w:tr w:rsidR="00A357BD" w:rsidRPr="00EC175D" w14:paraId="47409C4C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A08B259" w14:textId="77777777" w:rsidR="00A357BD" w:rsidRPr="00EC175D" w:rsidRDefault="00A357BD" w:rsidP="00A357BD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AAEB60E" w14:textId="0BA104C6" w:rsidR="00A357BD" w:rsidRDefault="00A357BD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Julgar Deferido</w:t>
            </w:r>
          </w:p>
        </w:tc>
        <w:tc>
          <w:tcPr>
            <w:tcW w:w="1306" w:type="dxa"/>
          </w:tcPr>
          <w:p w14:paraId="7B8B19FD" w14:textId="0860A177" w:rsidR="00A357BD" w:rsidRDefault="00A357BD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julgar Deferido</w:t>
            </w:r>
          </w:p>
        </w:tc>
        <w:tc>
          <w:tcPr>
            <w:tcW w:w="1246" w:type="dxa"/>
          </w:tcPr>
          <w:p w14:paraId="2270F620" w14:textId="4E1F6662" w:rsidR="00A357BD" w:rsidRDefault="00A357BD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629EDCCD" w14:textId="25A7AFB8" w:rsidR="00A357BD" w:rsidRPr="00C00DB9" w:rsidRDefault="00A357BD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38980A3" w14:textId="2D0CF1D3" w:rsidR="00A357BD" w:rsidRPr="00C00DB9" w:rsidRDefault="00A357BD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4A5E62B" w14:textId="77777777" w:rsidR="00A357BD" w:rsidRDefault="00A357BD" w:rsidP="00A357BD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  <w:p w14:paraId="4D18B0BA" w14:textId="494A193E" w:rsidR="00A357BD" w:rsidRPr="00E956FF" w:rsidRDefault="00A357BD" w:rsidP="00A357BD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 para julgar deferido o pedido de substituição</w:t>
            </w:r>
          </w:p>
        </w:tc>
      </w:tr>
    </w:tbl>
    <w:p w14:paraId="2CBDB3CA" w14:textId="77777777" w:rsidR="007055D3" w:rsidRDefault="007055D3" w:rsidP="0030370F">
      <w:pPr>
        <w:pStyle w:val="Ttulo2"/>
        <w:numPr>
          <w:ilvl w:val="0"/>
          <w:numId w:val="0"/>
        </w:numPr>
        <w:spacing w:before="240"/>
      </w:pPr>
    </w:p>
    <w:p w14:paraId="612C4970" w14:textId="77777777" w:rsidR="00DB6581" w:rsidRPr="00DB6581" w:rsidRDefault="00DB6581" w:rsidP="00DB6581"/>
    <w:p w14:paraId="04A71C1C" w14:textId="77777777" w:rsidR="007055D3" w:rsidRDefault="007055D3" w:rsidP="0030370F">
      <w:pPr>
        <w:pStyle w:val="Ttulo2"/>
        <w:numPr>
          <w:ilvl w:val="0"/>
          <w:numId w:val="0"/>
        </w:numPr>
        <w:spacing w:before="240"/>
      </w:pPr>
    </w:p>
    <w:p w14:paraId="19EE1BD7" w14:textId="77777777" w:rsidR="007055D3" w:rsidRDefault="007055D3" w:rsidP="0030370F">
      <w:pPr>
        <w:pStyle w:val="Ttulo2"/>
        <w:numPr>
          <w:ilvl w:val="0"/>
          <w:numId w:val="0"/>
        </w:numPr>
        <w:spacing w:before="240"/>
      </w:pPr>
    </w:p>
    <w:p w14:paraId="5EAECD63" w14:textId="77777777" w:rsidR="007055D3" w:rsidRDefault="007055D3" w:rsidP="007055D3"/>
    <w:p w14:paraId="287BCFA2" w14:textId="77777777" w:rsidR="00EA79E9" w:rsidRDefault="00EA79E9" w:rsidP="007055D3"/>
    <w:p w14:paraId="53F68FA4" w14:textId="77777777" w:rsidR="000514D4" w:rsidRPr="00B30AC5" w:rsidRDefault="00CE176F" w:rsidP="0030370F">
      <w:pPr>
        <w:pStyle w:val="Ttulo2"/>
        <w:numPr>
          <w:ilvl w:val="0"/>
          <w:numId w:val="0"/>
        </w:numPr>
        <w:spacing w:before="240"/>
      </w:pPr>
      <w:bookmarkStart w:id="14" w:name="_Toc42624517"/>
      <w:r w:rsidRPr="00B30AC5">
        <w:lastRenderedPageBreak/>
        <w:t>CRITÉRIOS DE ACEITE</w:t>
      </w:r>
      <w:bookmarkEnd w:id="14"/>
    </w:p>
    <w:p w14:paraId="34F179F8" w14:textId="77777777" w:rsidR="0030370F" w:rsidRPr="00B30AC5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B30AC5">
        <w:rPr>
          <w:b/>
          <w:color w:val="auto"/>
        </w:rPr>
        <w:t xml:space="preserve">Premissa: </w:t>
      </w:r>
    </w:p>
    <w:p w14:paraId="14FB5076" w14:textId="0679458F" w:rsidR="00C23C4A" w:rsidRPr="00B30AC5" w:rsidRDefault="00F557A2" w:rsidP="0020528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Esta história deve ser executada quando o usuário acessar no módulo </w:t>
      </w:r>
      <w:r w:rsidR="004A538F" w:rsidRPr="00B30AC5">
        <w:t>corporativo</w:t>
      </w:r>
      <w:r w:rsidR="0017081F" w:rsidRPr="00B30AC5">
        <w:t>,</w:t>
      </w:r>
      <w:r w:rsidRPr="00B30AC5">
        <w:t xml:space="preserve"> a opção “Menu&gt;&gt;</w:t>
      </w:r>
      <w:r w:rsidR="0012479A" w:rsidRPr="00B30AC5">
        <w:rPr>
          <w:color w:val="31849B" w:themeColor="accent5" w:themeShade="BF"/>
        </w:rPr>
        <w:t xml:space="preserve"> Julgamento &gt;&gt; Julgamento</w:t>
      </w:r>
      <w:r w:rsidR="0020528B" w:rsidRPr="00B30AC5">
        <w:rPr>
          <w:color w:val="000000" w:themeColor="text1"/>
        </w:rPr>
        <w:t>, selecionando a A</w:t>
      </w:r>
      <w:r w:rsidR="002C7975" w:rsidRPr="00B30AC5">
        <w:rPr>
          <w:color w:val="000000" w:themeColor="text1"/>
        </w:rPr>
        <w:t>b</w:t>
      </w:r>
      <w:r w:rsidR="0020528B" w:rsidRPr="00B30AC5">
        <w:rPr>
          <w:color w:val="000000" w:themeColor="text1"/>
        </w:rPr>
        <w:t xml:space="preserve">a </w:t>
      </w:r>
      <w:r w:rsidR="00FB5632">
        <w:rPr>
          <w:color w:val="31849B" w:themeColor="accent5" w:themeShade="BF"/>
        </w:rPr>
        <w:t>Pedido Substituição</w:t>
      </w:r>
      <w:r w:rsidR="009157AC" w:rsidRPr="00B30AC5">
        <w:rPr>
          <w:color w:val="auto"/>
        </w:rPr>
        <w:t xml:space="preserve">; </w:t>
      </w:r>
      <w:r w:rsidR="0012479A" w:rsidRPr="00B30AC5">
        <w:rPr>
          <w:color w:val="auto"/>
        </w:rPr>
        <w:t xml:space="preserve"> </w:t>
      </w:r>
    </w:p>
    <w:p w14:paraId="6BD6A9F9" w14:textId="79E0CBF9" w:rsidR="009157AC" w:rsidRPr="00B30AC5" w:rsidRDefault="009157AC" w:rsidP="009157AC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C911557" w14:textId="3F1AB1F5" w:rsidR="0089709F" w:rsidRPr="00B30AC5" w:rsidRDefault="0089709F" w:rsidP="0089709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O usuário deve ter permissão de acesso de Assessor </w:t>
      </w:r>
      <w:r w:rsidRPr="00B30AC5">
        <w:rPr>
          <w:b/>
        </w:rPr>
        <w:t>CEN/BR</w:t>
      </w:r>
      <w:r w:rsidRPr="00B30AC5">
        <w:t xml:space="preserve"> </w:t>
      </w:r>
      <w:r w:rsidR="00B11E6D" w:rsidRPr="00B30AC5">
        <w:t>ou</w:t>
      </w:r>
      <w:r w:rsidRPr="00B30AC5">
        <w:t xml:space="preserve"> Assessor </w:t>
      </w:r>
      <w:r w:rsidRPr="00B30AC5">
        <w:rPr>
          <w:b/>
        </w:rPr>
        <w:t>CE/UF</w:t>
      </w:r>
      <w:r w:rsidRPr="00B30AC5">
        <w:t>, conforme cadastro no SICCAU Corporativo, vinculado ao usuário logado.</w:t>
      </w:r>
      <w:r w:rsidRPr="00B30AC5">
        <w:rPr>
          <w:color w:val="31849B" w:themeColor="accent5" w:themeShade="BF"/>
        </w:rPr>
        <w:t xml:space="preserve">  </w:t>
      </w:r>
    </w:p>
    <w:p w14:paraId="50625BF4" w14:textId="77777777" w:rsidR="008F14BA" w:rsidRPr="00B30AC5" w:rsidRDefault="008F14BA" w:rsidP="008F14BA">
      <w:pPr>
        <w:pStyle w:val="PargrafodaLista"/>
      </w:pPr>
    </w:p>
    <w:p w14:paraId="6A36B8F4" w14:textId="1575C6E6" w:rsidR="008F14BA" w:rsidRPr="00B30AC5" w:rsidRDefault="008F14BA" w:rsidP="0089709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O sistema deve validar </w:t>
      </w:r>
      <w:r w:rsidRPr="00B30AC5">
        <w:rPr>
          <w:color w:val="000000" w:themeColor="text1" w:themeShade="BF"/>
        </w:rPr>
        <w:t>as informações de acesso, conforme descritos na HST0</w:t>
      </w:r>
      <w:r w:rsidR="007F5B75" w:rsidRPr="00B30AC5">
        <w:rPr>
          <w:color w:val="000000" w:themeColor="text1" w:themeShade="BF"/>
        </w:rPr>
        <w:t>78</w:t>
      </w:r>
      <w:r w:rsidRPr="00B30AC5">
        <w:rPr>
          <w:color w:val="000000" w:themeColor="text1" w:themeShade="BF"/>
        </w:rPr>
        <w:t>;</w:t>
      </w:r>
    </w:p>
    <w:p w14:paraId="665F158B" w14:textId="77777777" w:rsidR="00B00B8B" w:rsidRPr="00B30AC5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5A1E9128" w14:textId="77777777" w:rsidR="00057481" w:rsidRPr="00B30AC5" w:rsidRDefault="00057481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B30AC5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12024542"/>
      <w:r w:rsidRPr="00B30AC5">
        <w:rPr>
          <w:b/>
        </w:rPr>
        <w:t>Regras Gerais:</w:t>
      </w:r>
      <w:bookmarkEnd w:id="15"/>
    </w:p>
    <w:p w14:paraId="479A9A51" w14:textId="2EDA3E4C" w:rsidR="00AB55D3" w:rsidRPr="00B30AC5" w:rsidRDefault="00AB55D3" w:rsidP="00AB55D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O </w:t>
      </w:r>
      <w:r w:rsidRPr="00B30AC5">
        <w:rPr>
          <w:color w:val="000000" w:themeColor="text1" w:themeShade="BF"/>
        </w:rPr>
        <w:t xml:space="preserve">sistema deve validar quando um dos </w:t>
      </w:r>
      <w:r w:rsidRPr="00B30AC5">
        <w:rPr>
          <w:color w:val="31849B" w:themeColor="accent5" w:themeShade="BF"/>
        </w:rPr>
        <w:t>Responsáveis Chapa</w:t>
      </w:r>
      <w:r w:rsidRPr="00B30AC5">
        <w:rPr>
          <w:color w:val="000000" w:themeColor="text1" w:themeShade="BF"/>
        </w:rPr>
        <w:t>, realizar um cadastro de</w:t>
      </w:r>
      <w:r w:rsidR="004E71F8">
        <w:rPr>
          <w:color w:val="000000" w:themeColor="text1" w:themeShade="BF"/>
        </w:rPr>
        <w:t xml:space="preserve"> um </w:t>
      </w:r>
      <w:r w:rsidR="00DB6581">
        <w:rPr>
          <w:color w:val="000000" w:themeColor="text1" w:themeShade="BF"/>
        </w:rPr>
        <w:t>Recurso do Pedido de Substituição</w:t>
      </w:r>
      <w:r w:rsidRPr="00B30AC5">
        <w:rPr>
          <w:color w:val="000000" w:themeColor="text1" w:themeShade="BF"/>
        </w:rPr>
        <w:t xml:space="preserve"> HST</w:t>
      </w:r>
      <w:r w:rsidR="004E71F8">
        <w:rPr>
          <w:color w:val="000000" w:themeColor="text1" w:themeShade="BF"/>
        </w:rPr>
        <w:t>1</w:t>
      </w:r>
      <w:r w:rsidR="00DB6581">
        <w:rPr>
          <w:color w:val="000000" w:themeColor="text1" w:themeShade="BF"/>
        </w:rPr>
        <w:t>16</w:t>
      </w:r>
      <w:r w:rsidRPr="00B30AC5">
        <w:rPr>
          <w:color w:val="000000" w:themeColor="text1" w:themeShade="BF"/>
        </w:rPr>
        <w:t>;</w:t>
      </w:r>
      <w:r w:rsidR="00840CE0" w:rsidRPr="00B30AC5">
        <w:rPr>
          <w:color w:val="000000" w:themeColor="text1" w:themeShade="BF"/>
        </w:rPr>
        <w:t xml:space="preserve"> Assim que for realizado com sucesso </w:t>
      </w:r>
      <w:r w:rsidR="004E71F8">
        <w:rPr>
          <w:color w:val="000000" w:themeColor="text1" w:themeShade="BF"/>
        </w:rPr>
        <w:t>este cadastro</w:t>
      </w:r>
      <w:r w:rsidR="00840CE0" w:rsidRPr="00B30AC5">
        <w:t xml:space="preserve">, o sistema deve exibir </w:t>
      </w:r>
      <w:r w:rsidR="00DB6581">
        <w:t>n</w:t>
      </w:r>
      <w:r w:rsidR="00840CE0" w:rsidRPr="00B30AC5">
        <w:t xml:space="preserve">a </w:t>
      </w:r>
      <w:r w:rsidR="00840CE0" w:rsidRPr="00B30AC5">
        <w:rPr>
          <w:color w:val="000000" w:themeColor="text1" w:themeShade="BF"/>
        </w:rPr>
        <w:t xml:space="preserve">Aba </w:t>
      </w:r>
      <w:r w:rsidR="004E71F8">
        <w:rPr>
          <w:color w:val="31849B" w:themeColor="accent5" w:themeShade="BF"/>
        </w:rPr>
        <w:t>Pedido Substituição</w:t>
      </w:r>
      <w:r w:rsidR="004E71F8" w:rsidRPr="00B30AC5">
        <w:rPr>
          <w:color w:val="auto"/>
        </w:rPr>
        <w:t xml:space="preserve"> </w:t>
      </w:r>
      <w:r w:rsidR="00840CE0" w:rsidRPr="00B30AC5">
        <w:rPr>
          <w:color w:val="auto"/>
        </w:rPr>
        <w:t>no modulo Corporativo (HST</w:t>
      </w:r>
      <w:r w:rsidR="004E71F8">
        <w:rPr>
          <w:color w:val="auto"/>
        </w:rPr>
        <w:t>105</w:t>
      </w:r>
      <w:r w:rsidR="00840CE0" w:rsidRPr="00B30AC5">
        <w:rPr>
          <w:color w:val="auto"/>
        </w:rPr>
        <w:t>);</w:t>
      </w:r>
      <w:r w:rsidR="00DB6581">
        <w:rPr>
          <w:color w:val="31849B" w:themeColor="accent5" w:themeShade="BF"/>
        </w:rPr>
        <w:t xml:space="preserve"> </w:t>
      </w:r>
      <w:r w:rsidR="00DB6581">
        <w:rPr>
          <w:color w:val="000000" w:themeColor="text1"/>
        </w:rPr>
        <w:t xml:space="preserve">as informações do Recurso do Pedido de Substituição </w:t>
      </w:r>
      <w:r w:rsidR="00DB6581" w:rsidRPr="00B30AC5">
        <w:rPr>
          <w:color w:val="31849B" w:themeColor="accent5" w:themeShade="BF"/>
        </w:rPr>
        <w:t>[</w:t>
      </w:r>
      <w:r w:rsidR="00DB6581" w:rsidRPr="00B30AC5">
        <w:rPr>
          <w:color w:val="31849B" w:themeColor="accent5" w:themeShade="BF"/>
        </w:rPr>
        <w:fldChar w:fldCharType="begin"/>
      </w:r>
      <w:r w:rsidR="00DB6581" w:rsidRPr="00B30AC5">
        <w:rPr>
          <w:color w:val="31849B" w:themeColor="accent5" w:themeShade="BF"/>
        </w:rPr>
        <w:instrText xml:space="preserve"> REF _Ref29979347 \r \h  \* MERGEFORMAT </w:instrText>
      </w:r>
      <w:r w:rsidR="00DB6581" w:rsidRPr="00B30AC5">
        <w:rPr>
          <w:color w:val="31849B" w:themeColor="accent5" w:themeShade="BF"/>
        </w:rPr>
      </w:r>
      <w:r w:rsidR="00DB6581" w:rsidRPr="00B30AC5">
        <w:rPr>
          <w:color w:val="31849B" w:themeColor="accent5" w:themeShade="BF"/>
        </w:rPr>
        <w:fldChar w:fldCharType="separate"/>
      </w:r>
      <w:r w:rsidR="00DB6581" w:rsidRPr="00B30AC5">
        <w:rPr>
          <w:color w:val="31849B" w:themeColor="accent5" w:themeShade="BF"/>
        </w:rPr>
        <w:t>P0</w:t>
      </w:r>
      <w:r w:rsidR="00DB6581" w:rsidRPr="00B30AC5">
        <w:rPr>
          <w:color w:val="31849B" w:themeColor="accent5" w:themeShade="BF"/>
        </w:rPr>
        <w:t>1</w:t>
      </w:r>
      <w:r w:rsidR="00DB6581" w:rsidRPr="00B30AC5">
        <w:rPr>
          <w:color w:val="31849B" w:themeColor="accent5" w:themeShade="BF"/>
        </w:rPr>
        <w:fldChar w:fldCharType="end"/>
      </w:r>
      <w:r w:rsidR="00DB6581" w:rsidRPr="00B30AC5">
        <w:rPr>
          <w:color w:val="31849B" w:themeColor="accent5" w:themeShade="BF"/>
        </w:rPr>
        <w:t>]</w:t>
      </w:r>
      <w:r w:rsidR="00DB6581">
        <w:rPr>
          <w:color w:val="000000" w:themeColor="text1"/>
        </w:rPr>
        <w:t>;</w:t>
      </w:r>
    </w:p>
    <w:p w14:paraId="2D7D2C61" w14:textId="77777777" w:rsidR="00057481" w:rsidRPr="00057481" w:rsidRDefault="00057481" w:rsidP="00057481">
      <w:pPr>
        <w:pStyle w:val="PargrafodaLista"/>
        <w:rPr>
          <w:color w:val="auto"/>
        </w:rPr>
      </w:pPr>
    </w:p>
    <w:p w14:paraId="4C539033" w14:textId="4289479C" w:rsidR="00DB6581" w:rsidRDefault="00DB6581" w:rsidP="0005748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Ou seja, na aba </w:t>
      </w:r>
      <w:r>
        <w:rPr>
          <w:color w:val="31849B" w:themeColor="accent5" w:themeShade="BF"/>
        </w:rPr>
        <w:t>Pedido Substituição</w:t>
      </w:r>
      <w:r>
        <w:rPr>
          <w:color w:val="000000" w:themeColor="text1"/>
        </w:rPr>
        <w:t>, o sistema deve exibir tanto as informações do Pedido de Substituição, bem como, do Recurso do Pedido de Substituição;</w:t>
      </w:r>
    </w:p>
    <w:p w14:paraId="3CCFE512" w14:textId="77777777" w:rsidR="00DB6581" w:rsidRDefault="00DB6581" w:rsidP="00DB6581">
      <w:pPr>
        <w:pStyle w:val="PargrafodaLista"/>
      </w:pPr>
    </w:p>
    <w:p w14:paraId="622CDA83" w14:textId="2970113F" w:rsidR="00057481" w:rsidRPr="00B30AC5" w:rsidRDefault="00057481" w:rsidP="0005748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O sistema deve validar </w:t>
      </w:r>
      <w:r w:rsidRPr="00B30AC5">
        <w:rPr>
          <w:color w:val="000000" w:themeColor="text1"/>
        </w:rPr>
        <w:t xml:space="preserve">o login do usuário, caso seja um </w:t>
      </w:r>
      <w:r w:rsidRPr="00B30AC5">
        <w:rPr>
          <w:color w:val="31849B" w:themeColor="accent5" w:themeShade="BF"/>
        </w:rPr>
        <w:t>Assessores CEN/BR</w:t>
      </w:r>
      <w:r w:rsidRPr="00B30AC5">
        <w:rPr>
          <w:color w:val="000000" w:themeColor="text1"/>
        </w:rPr>
        <w:t xml:space="preserve">, o sistema deve permitir a visualização das chapas, tanto das Chapas das </w:t>
      </w:r>
      <w:r w:rsidRPr="00057481">
        <w:rPr>
          <w:color w:val="31849B" w:themeColor="accent5" w:themeShade="BF"/>
        </w:rPr>
        <w:t>UF</w:t>
      </w:r>
      <w:r w:rsidRPr="00B30AC5">
        <w:rPr>
          <w:color w:val="000000" w:themeColor="text1"/>
        </w:rPr>
        <w:t xml:space="preserve"> com</w:t>
      </w:r>
      <w:r w:rsidR="00D61D19">
        <w:rPr>
          <w:color w:val="000000" w:themeColor="text1"/>
        </w:rPr>
        <w:t>o</w:t>
      </w:r>
      <w:r w:rsidRPr="00B30AC5">
        <w:rPr>
          <w:color w:val="000000" w:themeColor="text1"/>
        </w:rPr>
        <w:t xml:space="preserve"> as das </w:t>
      </w:r>
      <w:r w:rsidRPr="00057481">
        <w:rPr>
          <w:color w:val="31849B" w:themeColor="accent5" w:themeShade="BF"/>
        </w:rPr>
        <w:t>IES</w:t>
      </w:r>
      <w:r w:rsidRPr="00B30AC5">
        <w:rPr>
          <w:color w:val="000000" w:themeColor="text1"/>
        </w:rPr>
        <w:t>;</w:t>
      </w:r>
    </w:p>
    <w:p w14:paraId="6DC7D0B8" w14:textId="77777777" w:rsidR="00057481" w:rsidRPr="00B30AC5" w:rsidRDefault="00057481" w:rsidP="00057481">
      <w:pPr>
        <w:pStyle w:val="PargrafodaLista"/>
      </w:pPr>
    </w:p>
    <w:p w14:paraId="259F09B9" w14:textId="77777777" w:rsidR="00057481" w:rsidRPr="00B807B8" w:rsidRDefault="00057481" w:rsidP="0005748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Caso seja um </w:t>
      </w:r>
      <w:r w:rsidRPr="00B30AC5">
        <w:rPr>
          <w:color w:val="31849B" w:themeColor="accent5" w:themeShade="BF"/>
        </w:rPr>
        <w:t>Assessor CE/UF</w:t>
      </w:r>
      <w:r w:rsidRPr="00B30AC5">
        <w:rPr>
          <w:color w:val="000000" w:themeColor="text1"/>
        </w:rPr>
        <w:t xml:space="preserve">, o sistema deve permitir a visualização das chapas, </w:t>
      </w:r>
      <w:r w:rsidRPr="00057481">
        <w:rPr>
          <w:color w:val="31849B" w:themeColor="accent5" w:themeShade="BF"/>
        </w:rPr>
        <w:t>APENAS</w:t>
      </w:r>
      <w:r w:rsidRPr="00B30AC5">
        <w:rPr>
          <w:color w:val="000000" w:themeColor="text1"/>
        </w:rPr>
        <w:t xml:space="preserve"> para chapas </w:t>
      </w:r>
      <w:r w:rsidRPr="00057481">
        <w:rPr>
          <w:color w:val="31849B" w:themeColor="accent5" w:themeShade="BF"/>
        </w:rPr>
        <w:t>UF</w:t>
      </w:r>
      <w:r w:rsidRPr="00B30AC5">
        <w:rPr>
          <w:color w:val="000000" w:themeColor="text1"/>
        </w:rPr>
        <w:t xml:space="preserve">; O sistema deve validar a UF na chapa em questão, e deve exibir apenas os </w:t>
      </w:r>
      <w:r w:rsidRPr="00B807B8">
        <w:rPr>
          <w:color w:val="000000" w:themeColor="text1"/>
        </w:rPr>
        <w:t>julgamentos Final das chapas que o assessor CE/UF for vinculado;</w:t>
      </w:r>
    </w:p>
    <w:p w14:paraId="4D902D62" w14:textId="77777777" w:rsidR="00057481" w:rsidRPr="00B807B8" w:rsidRDefault="00057481" w:rsidP="00057481">
      <w:pPr>
        <w:pStyle w:val="PargrafodaLista"/>
      </w:pPr>
    </w:p>
    <w:p w14:paraId="6E2A25D2" w14:textId="10222094" w:rsidR="00057481" w:rsidRPr="0024555F" w:rsidRDefault="00057481" w:rsidP="0005748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807B8">
        <w:t xml:space="preserve">O sistema deve exibir a interface </w:t>
      </w:r>
      <w:r w:rsidRPr="00B807B8">
        <w:rPr>
          <w:color w:val="31849B" w:themeColor="accent5" w:themeShade="BF"/>
        </w:rPr>
        <w:t>[</w:t>
      </w:r>
      <w:r w:rsidRPr="00B807B8">
        <w:rPr>
          <w:color w:val="31849B" w:themeColor="accent5" w:themeShade="BF"/>
        </w:rPr>
        <w:fldChar w:fldCharType="begin"/>
      </w:r>
      <w:r w:rsidRPr="00B807B8">
        <w:rPr>
          <w:color w:val="31849B" w:themeColor="accent5" w:themeShade="BF"/>
        </w:rPr>
        <w:instrText xml:space="preserve"> REF _Ref36045980 \r \h </w:instrText>
      </w:r>
      <w:r w:rsidR="00B807B8">
        <w:rPr>
          <w:color w:val="31849B" w:themeColor="accent5" w:themeShade="BF"/>
        </w:rPr>
        <w:instrText xml:space="preserve"> \* MERGEFORMAT </w:instrText>
      </w:r>
      <w:r w:rsidRPr="00B807B8">
        <w:rPr>
          <w:color w:val="31849B" w:themeColor="accent5" w:themeShade="BF"/>
        </w:rPr>
      </w:r>
      <w:r w:rsidRPr="00B807B8">
        <w:rPr>
          <w:color w:val="31849B" w:themeColor="accent5" w:themeShade="BF"/>
        </w:rPr>
        <w:fldChar w:fldCharType="separate"/>
      </w:r>
      <w:r w:rsidRPr="00B807B8">
        <w:rPr>
          <w:color w:val="31849B" w:themeColor="accent5" w:themeShade="BF"/>
        </w:rPr>
        <w:t>P01</w:t>
      </w:r>
      <w:r w:rsidRPr="00B807B8">
        <w:rPr>
          <w:color w:val="31849B" w:themeColor="accent5" w:themeShade="BF"/>
        </w:rPr>
        <w:fldChar w:fldCharType="end"/>
      </w:r>
      <w:r w:rsidRPr="00B807B8">
        <w:rPr>
          <w:color w:val="31849B" w:themeColor="accent5" w:themeShade="BF"/>
        </w:rPr>
        <w:t xml:space="preserve">] </w:t>
      </w:r>
      <w:r w:rsidRPr="00B807B8">
        <w:rPr>
          <w:color w:val="000000" w:themeColor="text1"/>
        </w:rPr>
        <w:t>desabilitada para edição;</w:t>
      </w:r>
    </w:p>
    <w:p w14:paraId="67C415E9" w14:textId="77777777" w:rsidR="0024555F" w:rsidRDefault="0024555F" w:rsidP="0024555F">
      <w:pPr>
        <w:pStyle w:val="PargrafodaLista"/>
      </w:pPr>
    </w:p>
    <w:p w14:paraId="7B2223CB" w14:textId="64572568" w:rsidR="0024555F" w:rsidRPr="00B807B8" w:rsidRDefault="0024555F" w:rsidP="0005748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 sistema deve considerar as informações de exibição, conforme regras da HST105 e HST117</w:t>
      </w:r>
    </w:p>
    <w:p w14:paraId="1C010734" w14:textId="77777777" w:rsidR="00E87085" w:rsidRDefault="00E87085" w:rsidP="00E87085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305F938" w14:textId="5F27297D" w:rsidR="00E87085" w:rsidRDefault="00E87085" w:rsidP="00E87085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</w:p>
    <w:p w14:paraId="11AD801A" w14:textId="77777777" w:rsidR="000E75DD" w:rsidRPr="00B30AC5" w:rsidRDefault="000E75DD" w:rsidP="00E87085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</w:p>
    <w:p w14:paraId="62C3BC55" w14:textId="7D661DE9" w:rsidR="00627F94" w:rsidRPr="00517923" w:rsidRDefault="00353C29" w:rsidP="0005748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26105585"/>
      <w:bookmarkStart w:id="17" w:name="_Ref25000604"/>
      <w:r w:rsidRPr="00517923">
        <w:rPr>
          <w:b/>
        </w:rPr>
        <w:t xml:space="preserve">Visualizar </w:t>
      </w:r>
      <w:r w:rsidR="00517923" w:rsidRPr="00517923">
        <w:rPr>
          <w:b/>
        </w:rPr>
        <w:t xml:space="preserve">Recurso do Pedido de </w:t>
      </w:r>
      <w:r w:rsidR="008E14DF" w:rsidRPr="00517923">
        <w:rPr>
          <w:b/>
        </w:rPr>
        <w:t>Substituição</w:t>
      </w:r>
      <w:r w:rsidR="00234653" w:rsidRPr="00517923">
        <w:rPr>
          <w:b/>
        </w:rPr>
        <w:t xml:space="preserve"> do </w:t>
      </w:r>
      <w:r w:rsidR="00FA5C0F" w:rsidRPr="00517923">
        <w:rPr>
          <w:b/>
        </w:rPr>
        <w:t xml:space="preserve">Julgamento </w:t>
      </w:r>
      <w:r w:rsidR="00952CC3" w:rsidRPr="00517923">
        <w:rPr>
          <w:b/>
        </w:rPr>
        <w:t>Final das Chapas</w:t>
      </w:r>
      <w:r w:rsidR="00FA5C0F" w:rsidRPr="00517923">
        <w:rPr>
          <w:b/>
        </w:rPr>
        <w:t xml:space="preserve"> </w:t>
      </w:r>
      <w:r w:rsidR="00627F94" w:rsidRPr="00517923">
        <w:rPr>
          <w:color w:val="31849B" w:themeColor="accent5" w:themeShade="BF"/>
        </w:rPr>
        <w:t>[</w:t>
      </w:r>
      <w:r w:rsidR="00627F94" w:rsidRPr="00517923">
        <w:rPr>
          <w:color w:val="31849B" w:themeColor="accent5" w:themeShade="BF"/>
        </w:rPr>
        <w:fldChar w:fldCharType="begin"/>
      </w:r>
      <w:r w:rsidR="00627F94" w:rsidRPr="00517923">
        <w:rPr>
          <w:color w:val="31849B" w:themeColor="accent5" w:themeShade="BF"/>
        </w:rPr>
        <w:instrText xml:space="preserve"> REF _Ref24546055 \r \h </w:instrText>
      </w:r>
      <w:r w:rsidR="00B30AC5" w:rsidRPr="00517923">
        <w:rPr>
          <w:color w:val="31849B" w:themeColor="accent5" w:themeShade="BF"/>
        </w:rPr>
        <w:instrText xml:space="preserve"> \* MERGEFORMAT </w:instrText>
      </w:r>
      <w:r w:rsidR="00627F94" w:rsidRPr="00517923">
        <w:rPr>
          <w:color w:val="31849B" w:themeColor="accent5" w:themeShade="BF"/>
        </w:rPr>
      </w:r>
      <w:r w:rsidR="00627F94" w:rsidRPr="00517923">
        <w:rPr>
          <w:color w:val="31849B" w:themeColor="accent5" w:themeShade="BF"/>
        </w:rPr>
        <w:fldChar w:fldCharType="separate"/>
      </w:r>
      <w:r w:rsidR="00627F94" w:rsidRPr="00517923">
        <w:rPr>
          <w:color w:val="31849B" w:themeColor="accent5" w:themeShade="BF"/>
        </w:rPr>
        <w:t>P0</w:t>
      </w:r>
      <w:r w:rsidR="00627F94" w:rsidRPr="00517923">
        <w:rPr>
          <w:color w:val="31849B" w:themeColor="accent5" w:themeShade="BF"/>
        </w:rPr>
        <w:t>1</w:t>
      </w:r>
      <w:r w:rsidR="00627F94" w:rsidRPr="00517923">
        <w:rPr>
          <w:color w:val="31849B" w:themeColor="accent5" w:themeShade="BF"/>
        </w:rPr>
        <w:fldChar w:fldCharType="end"/>
      </w:r>
      <w:r w:rsidR="00627F94" w:rsidRPr="00517923">
        <w:rPr>
          <w:color w:val="31849B" w:themeColor="accent5" w:themeShade="BF"/>
        </w:rPr>
        <w:t>]</w:t>
      </w:r>
      <w:bookmarkEnd w:id="16"/>
      <w:r w:rsidR="00234653" w:rsidRPr="00517923">
        <w:rPr>
          <w:color w:val="31849B" w:themeColor="accent5" w:themeShade="BF"/>
        </w:rPr>
        <w:t xml:space="preserve"> </w:t>
      </w:r>
    </w:p>
    <w:p w14:paraId="65392DD0" w14:textId="4B1882B6" w:rsidR="00B20CA3" w:rsidRDefault="00B20CA3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18" w:name="_Ref30774504"/>
      <w:r>
        <w:rPr>
          <w:color w:val="auto"/>
        </w:rPr>
        <w:t xml:space="preserve">O sistema deve validar a chapa em questão, caso seja uma Chapa IES, o sistema deve renomear a informação </w:t>
      </w:r>
      <w:r w:rsidRPr="003311E8">
        <w:rPr>
          <w:color w:val="31849B" w:themeColor="accent5" w:themeShade="BF"/>
        </w:rPr>
        <w:t>RECURSO</w:t>
      </w:r>
      <w:r>
        <w:rPr>
          <w:color w:val="auto"/>
        </w:rPr>
        <w:t xml:space="preserve"> por </w:t>
      </w:r>
      <w:r w:rsidRPr="003311E8">
        <w:rPr>
          <w:color w:val="31849B" w:themeColor="accent5" w:themeShade="BF"/>
        </w:rPr>
        <w:t>RECONSIDERAÇÂO</w:t>
      </w:r>
      <w:r>
        <w:rPr>
          <w:color w:val="auto"/>
        </w:rPr>
        <w:t xml:space="preserve">, no título e </w:t>
      </w:r>
      <w:r w:rsidR="00F62604">
        <w:rPr>
          <w:color w:val="auto"/>
        </w:rPr>
        <w:t>Subtítulo</w:t>
      </w:r>
      <w:r>
        <w:rPr>
          <w:color w:val="auto"/>
        </w:rPr>
        <w:t>:</w:t>
      </w:r>
    </w:p>
    <w:p w14:paraId="6496337C" w14:textId="64AC0B85" w:rsidR="00B20CA3" w:rsidRDefault="00B20CA3" w:rsidP="00B20CA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proofErr w:type="spellStart"/>
      <w:r>
        <w:rPr>
          <w:color w:val="auto"/>
        </w:rPr>
        <w:t>Ex</w:t>
      </w:r>
      <w:proofErr w:type="spellEnd"/>
      <w:r>
        <w:rPr>
          <w:color w:val="auto"/>
        </w:rPr>
        <w:t xml:space="preserve">: </w:t>
      </w:r>
      <w:r w:rsidRPr="00517923">
        <w:rPr>
          <w:color w:val="31849B" w:themeColor="accent5" w:themeShade="BF"/>
        </w:rPr>
        <w:t>Reconsideração</w:t>
      </w:r>
      <w:r>
        <w:rPr>
          <w:color w:val="auto"/>
        </w:rPr>
        <w:t xml:space="preserve"> do Pedido de Substituição</w:t>
      </w:r>
    </w:p>
    <w:p w14:paraId="0A3F495A" w14:textId="1403F6DF" w:rsidR="00B20CA3" w:rsidRDefault="00B20CA3" w:rsidP="00B20CA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      Justificativa da </w:t>
      </w:r>
      <w:r w:rsidRPr="00517923">
        <w:rPr>
          <w:color w:val="31849B" w:themeColor="accent5" w:themeShade="BF"/>
        </w:rPr>
        <w:t>Reconsideração</w:t>
      </w:r>
      <w:r>
        <w:rPr>
          <w:color w:val="auto"/>
        </w:rPr>
        <w:t xml:space="preserve"> do Pedido de Substituição</w:t>
      </w:r>
    </w:p>
    <w:p w14:paraId="57D94376" w14:textId="77777777" w:rsidR="00517923" w:rsidRDefault="00517923" w:rsidP="0051792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5D8E80FC" w14:textId="4B2F0DCA" w:rsidR="00F62604" w:rsidRPr="003311E8" w:rsidRDefault="00B20CA3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Ao solicitar um Recurso do Pedido de Substituição</w:t>
      </w:r>
      <w:r w:rsidR="00F62604">
        <w:rPr>
          <w:color w:val="auto"/>
        </w:rPr>
        <w:t xml:space="preserve">, o sistema deve exibir as informações do </w:t>
      </w:r>
      <w:r w:rsidR="00F62604" w:rsidRPr="003311E8">
        <w:rPr>
          <w:color w:val="auto"/>
        </w:rPr>
        <w:t>Pedido de Substituição</w:t>
      </w:r>
      <w:r w:rsidR="00AA552E">
        <w:rPr>
          <w:color w:val="auto"/>
        </w:rPr>
        <w:t xml:space="preserve"> 01</w:t>
      </w:r>
      <w:r w:rsidR="003311E8">
        <w:rPr>
          <w:color w:val="auto"/>
        </w:rPr>
        <w:t>,</w:t>
      </w:r>
      <w:r w:rsidR="00AA552E">
        <w:rPr>
          <w:color w:val="auto"/>
        </w:rPr>
        <w:t xml:space="preserve"> no campo Histórico HST117, e assim por diante, conforme exemplo dado na regra [</w:t>
      </w:r>
      <w:r w:rsidR="00AA552E" w:rsidRPr="00AA552E">
        <w:rPr>
          <w:color w:val="31849B" w:themeColor="accent5" w:themeShade="BF"/>
        </w:rPr>
        <w:t>3.3</w:t>
      </w:r>
      <w:r w:rsidR="00AA552E">
        <w:rPr>
          <w:color w:val="auto"/>
        </w:rPr>
        <w:t>]</w:t>
      </w:r>
    </w:p>
    <w:p w14:paraId="5DF9644D" w14:textId="77777777" w:rsidR="00F62604" w:rsidRPr="003311E8" w:rsidRDefault="00F62604" w:rsidP="00F6260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07311FBC" w14:textId="43229889" w:rsidR="00B20CA3" w:rsidRPr="003311E8" w:rsidRDefault="00F62604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3311E8">
        <w:rPr>
          <w:color w:val="auto"/>
        </w:rPr>
        <w:t xml:space="preserve">O registro a </w:t>
      </w:r>
      <w:r w:rsidR="00891560" w:rsidRPr="003311E8">
        <w:rPr>
          <w:color w:val="auto"/>
        </w:rPr>
        <w:t>ser exibido</w:t>
      </w:r>
      <w:r w:rsidRPr="003311E8">
        <w:rPr>
          <w:color w:val="auto"/>
        </w:rPr>
        <w:t xml:space="preserve"> na tela principal SEMPRE será o último registro cadastrado pelo ator, seja ele um </w:t>
      </w:r>
      <w:r w:rsidRPr="00AA552E">
        <w:rPr>
          <w:color w:val="31849B" w:themeColor="accent5" w:themeShade="BF"/>
        </w:rPr>
        <w:t xml:space="preserve">Pedido de Substituição </w:t>
      </w:r>
      <w:r w:rsidRPr="003311E8">
        <w:rPr>
          <w:color w:val="auto"/>
        </w:rPr>
        <w:t xml:space="preserve">ou um </w:t>
      </w:r>
      <w:r w:rsidRPr="00AA552E">
        <w:rPr>
          <w:color w:val="31849B" w:themeColor="accent5" w:themeShade="BF"/>
        </w:rPr>
        <w:t>Recurso do Pedido de Substituição</w:t>
      </w:r>
      <w:r w:rsidR="003311E8" w:rsidRPr="00AA552E">
        <w:rPr>
          <w:color w:val="31849B" w:themeColor="accent5" w:themeShade="BF"/>
        </w:rPr>
        <w:t xml:space="preserve"> </w:t>
      </w:r>
      <w:r w:rsidR="003311E8" w:rsidRPr="003311E8">
        <w:rPr>
          <w:color w:val="auto"/>
        </w:rPr>
        <w:t xml:space="preserve">ou </w:t>
      </w:r>
      <w:r w:rsidR="003311E8" w:rsidRPr="00AA552E">
        <w:rPr>
          <w:color w:val="31849B" w:themeColor="accent5" w:themeShade="BF"/>
        </w:rPr>
        <w:t>Novo Pedido de Substituição</w:t>
      </w:r>
      <w:r w:rsidR="003311E8" w:rsidRPr="003311E8">
        <w:rPr>
          <w:color w:val="auto"/>
        </w:rPr>
        <w:t>:</w:t>
      </w:r>
    </w:p>
    <w:p w14:paraId="2142938B" w14:textId="29004357" w:rsidR="003311E8" w:rsidRDefault="003311E8" w:rsidP="003311E8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proofErr w:type="spellStart"/>
      <w:r>
        <w:rPr>
          <w:color w:val="auto"/>
        </w:rPr>
        <w:t>Ex</w:t>
      </w:r>
      <w:proofErr w:type="spellEnd"/>
      <w:r>
        <w:rPr>
          <w:color w:val="auto"/>
        </w:rPr>
        <w:t>:</w:t>
      </w:r>
    </w:p>
    <w:p w14:paraId="029B365F" w14:textId="4DAF08A2" w:rsidR="00B20CA3" w:rsidRDefault="003311E8" w:rsidP="00B20CA3">
      <w:pPr>
        <w:pStyle w:val="PargrafodaLista"/>
        <w:rPr>
          <w:color w:val="auto"/>
        </w:rPr>
      </w:pPr>
      <w:r>
        <w:rPr>
          <w:color w:val="auto"/>
        </w:rPr>
        <w:t xml:space="preserve">No dia 01/06 o </w:t>
      </w:r>
      <w:proofErr w:type="spellStart"/>
      <w:r>
        <w:rPr>
          <w:color w:val="auto"/>
        </w:rPr>
        <w:t>Resp</w:t>
      </w:r>
      <w:proofErr w:type="spellEnd"/>
      <w:r>
        <w:rPr>
          <w:color w:val="auto"/>
        </w:rPr>
        <w:t xml:space="preserve"> Chapa cadastrou um Pedido de substituição</w:t>
      </w:r>
      <w:r w:rsidR="00BF59EC">
        <w:rPr>
          <w:color w:val="auto"/>
        </w:rPr>
        <w:t xml:space="preserve"> (o sistema deve exibir o registro 01 do pedido de substituição)</w:t>
      </w:r>
    </w:p>
    <w:p w14:paraId="4EEAFDFA" w14:textId="046CA862" w:rsidR="00BF59EC" w:rsidRDefault="00BF59EC" w:rsidP="00B20CA3">
      <w:pPr>
        <w:pStyle w:val="PargrafodaLista"/>
        <w:rPr>
          <w:color w:val="auto"/>
        </w:rPr>
      </w:pPr>
      <w:r>
        <w:rPr>
          <w:color w:val="auto"/>
        </w:rPr>
        <w:lastRenderedPageBreak/>
        <w:t>No dia 03/06 o Assessor CEN julgou Indeferida a chapa</w:t>
      </w:r>
    </w:p>
    <w:p w14:paraId="28E215D7" w14:textId="73B4D06C" w:rsidR="00BF59EC" w:rsidRDefault="00BF59EC" w:rsidP="00B20CA3">
      <w:pPr>
        <w:pStyle w:val="PargrafodaLista"/>
        <w:rPr>
          <w:color w:val="auto"/>
        </w:rPr>
      </w:pPr>
      <w:r>
        <w:rPr>
          <w:color w:val="auto"/>
        </w:rPr>
        <w:t xml:space="preserve">No dia 05/06 o </w:t>
      </w:r>
      <w:proofErr w:type="spellStart"/>
      <w:r>
        <w:rPr>
          <w:color w:val="auto"/>
        </w:rPr>
        <w:t>Resp</w:t>
      </w:r>
      <w:proofErr w:type="spellEnd"/>
      <w:r>
        <w:rPr>
          <w:color w:val="auto"/>
        </w:rPr>
        <w:t xml:space="preserve"> Chapa cadastrou um Recurso do Pedido de Substituição, o qual foi indeferido pelo Assessor;(o sistema deve exibir este registro do recurso, por ser o último cadastro, e o registro da substituição 01, deve ser exibido no campo histórico)</w:t>
      </w:r>
    </w:p>
    <w:p w14:paraId="2CAE2856" w14:textId="3F56F9B4" w:rsidR="00BF59EC" w:rsidRDefault="00BF59EC" w:rsidP="00B20CA3">
      <w:pPr>
        <w:pStyle w:val="PargrafodaLista"/>
        <w:rPr>
          <w:color w:val="auto"/>
        </w:rPr>
      </w:pPr>
      <w:r>
        <w:rPr>
          <w:color w:val="auto"/>
        </w:rPr>
        <w:t>No dia 07/06 o Assessor CEN Indefere novamente a chapa</w:t>
      </w:r>
    </w:p>
    <w:p w14:paraId="06B63D4B" w14:textId="5982D61F" w:rsidR="00BF59EC" w:rsidRDefault="00BF59EC" w:rsidP="00B20CA3">
      <w:pPr>
        <w:pStyle w:val="PargrafodaLista"/>
        <w:rPr>
          <w:color w:val="auto"/>
        </w:rPr>
      </w:pPr>
      <w:r>
        <w:rPr>
          <w:color w:val="auto"/>
        </w:rPr>
        <w:t xml:space="preserve">No dia 08/06 o </w:t>
      </w:r>
      <w:proofErr w:type="spellStart"/>
      <w:r>
        <w:rPr>
          <w:color w:val="auto"/>
        </w:rPr>
        <w:t>Resp</w:t>
      </w:r>
      <w:proofErr w:type="spellEnd"/>
      <w:r>
        <w:rPr>
          <w:color w:val="auto"/>
        </w:rPr>
        <w:t xml:space="preserve"> Chapa cadastra a 2ª substituição, visto que, o recurso da substituição também fez que a chapa fosse indeferida novamente. (</w:t>
      </w:r>
      <w:proofErr w:type="gramStart"/>
      <w:r>
        <w:rPr>
          <w:color w:val="auto"/>
        </w:rPr>
        <w:t>o</w:t>
      </w:r>
      <w:proofErr w:type="gramEnd"/>
      <w:r>
        <w:rPr>
          <w:color w:val="auto"/>
        </w:rPr>
        <w:t xml:space="preserve"> sistema deve jogar o Recurso cadastrado no dia 05/06 para o campo Histórico e deve exibir na tela as informações do Pedido de Substituição 2, por ser o último cadastro)</w:t>
      </w:r>
      <w:r w:rsidR="00AE483C">
        <w:rPr>
          <w:color w:val="auto"/>
        </w:rPr>
        <w:t>;</w:t>
      </w:r>
    </w:p>
    <w:p w14:paraId="78272BF9" w14:textId="77777777" w:rsidR="003311E8" w:rsidRPr="00B20CA3" w:rsidRDefault="003311E8" w:rsidP="00B20CA3">
      <w:pPr>
        <w:pStyle w:val="PargrafodaLista"/>
        <w:rPr>
          <w:color w:val="auto"/>
        </w:rPr>
      </w:pPr>
    </w:p>
    <w:p w14:paraId="72291CFB" w14:textId="77777777" w:rsidR="00057481" w:rsidRDefault="00057481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O sistema deve exibir as informações:</w:t>
      </w:r>
    </w:p>
    <w:p w14:paraId="5E5B3CBF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06A55">
        <w:rPr>
          <w:b/>
          <w:color w:val="auto"/>
        </w:rPr>
        <w:t>UF:</w:t>
      </w:r>
      <w:r>
        <w:rPr>
          <w:color w:val="auto"/>
        </w:rPr>
        <w:t xml:space="preserve"> &lt;UF da chapa em questão&gt;</w:t>
      </w:r>
    </w:p>
    <w:p w14:paraId="6D365808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06A55">
        <w:rPr>
          <w:b/>
          <w:color w:val="auto"/>
        </w:rPr>
        <w:t>Nº da Chapa:</w:t>
      </w:r>
      <w:r>
        <w:rPr>
          <w:color w:val="auto"/>
        </w:rPr>
        <w:t>&lt; número da chapa conforme sorteio&gt;</w:t>
      </w:r>
    </w:p>
    <w:p w14:paraId="58DC1348" w14:textId="3F0F8A6F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06A55">
        <w:rPr>
          <w:b/>
          <w:color w:val="auto"/>
        </w:rPr>
        <w:t xml:space="preserve">Data e </w:t>
      </w:r>
      <w:r>
        <w:rPr>
          <w:b/>
          <w:color w:val="auto"/>
        </w:rPr>
        <w:t>H</w:t>
      </w:r>
      <w:r w:rsidRPr="00806A55">
        <w:rPr>
          <w:b/>
          <w:color w:val="auto"/>
        </w:rPr>
        <w:t xml:space="preserve">ora do </w:t>
      </w:r>
      <w:r>
        <w:rPr>
          <w:b/>
          <w:color w:val="auto"/>
        </w:rPr>
        <w:t>C</w:t>
      </w:r>
      <w:r w:rsidRPr="00806A55">
        <w:rPr>
          <w:b/>
          <w:color w:val="auto"/>
        </w:rPr>
        <w:t>adastramento:</w:t>
      </w:r>
      <w:r>
        <w:rPr>
          <w:color w:val="auto"/>
        </w:rPr>
        <w:t xml:space="preserve"> &lt;</w:t>
      </w:r>
      <w:r w:rsidR="00517923">
        <w:rPr>
          <w:color w:val="auto"/>
        </w:rPr>
        <w:t xml:space="preserve">data e hora que o recurso da </w:t>
      </w:r>
      <w:r>
        <w:rPr>
          <w:color w:val="auto"/>
        </w:rPr>
        <w:t>substituição foi cadastrada na HST1</w:t>
      </w:r>
      <w:r w:rsidR="00517923">
        <w:rPr>
          <w:color w:val="auto"/>
        </w:rPr>
        <w:t>16</w:t>
      </w:r>
      <w:r>
        <w:rPr>
          <w:color w:val="auto"/>
        </w:rPr>
        <w:t>&gt;</w:t>
      </w:r>
    </w:p>
    <w:p w14:paraId="032B6C87" w14:textId="382E1181" w:rsidR="001A2EB4" w:rsidRDefault="001A2EB4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b/>
          <w:color w:val="auto"/>
        </w:rPr>
        <w:t>Registro do Pedido de Substituição:</w:t>
      </w:r>
      <w:r>
        <w:rPr>
          <w:color w:val="auto"/>
        </w:rPr>
        <w:t xml:space="preserve"> &lt;o sistema deve exibir a mesma numeração do Pedido de Substituição em questão, acrescentando a informação Recurso na frente do número do registro&gt;</w:t>
      </w:r>
    </w:p>
    <w:p w14:paraId="46BA2389" w14:textId="38F10965" w:rsidR="001A2EB4" w:rsidRDefault="001A2EB4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proofErr w:type="spellStart"/>
      <w:r>
        <w:rPr>
          <w:b/>
          <w:color w:val="auto"/>
        </w:rPr>
        <w:t>Ex</w:t>
      </w:r>
      <w:proofErr w:type="spellEnd"/>
      <w:r>
        <w:rPr>
          <w:b/>
          <w:color w:val="auto"/>
        </w:rPr>
        <w:t xml:space="preserve">:  </w:t>
      </w:r>
      <w:r>
        <w:rPr>
          <w:color w:val="auto"/>
        </w:rPr>
        <w:t xml:space="preserve"> </w:t>
      </w:r>
      <w:r w:rsidR="00DE55CE">
        <w:rPr>
          <w:noProof/>
          <w:color w:val="auto"/>
        </w:rPr>
        <w:drawing>
          <wp:inline distT="0" distB="0" distL="0" distR="0" wp14:anchorId="46BCF22B" wp14:editId="4320AB69">
            <wp:extent cx="1479665" cy="840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56" cy="9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E38F" w14:textId="77777777" w:rsidR="00DE55CE" w:rsidRPr="00806A55" w:rsidRDefault="00DE55CE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bookmarkEnd w:id="18"/>
    <w:p w14:paraId="0C206094" w14:textId="18EDEF41" w:rsidR="00A11933" w:rsidRPr="001A2EB4" w:rsidRDefault="00A11933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000000" w:themeColor="text1"/>
        </w:rPr>
        <w:t xml:space="preserve">Campo </w:t>
      </w:r>
      <w:r w:rsidRPr="00A11933">
        <w:rPr>
          <w:b/>
          <w:color w:val="31849B" w:themeColor="accent5" w:themeShade="BF"/>
        </w:rPr>
        <w:t>Substituição</w:t>
      </w:r>
      <w:r>
        <w:rPr>
          <w:b/>
          <w:color w:val="auto"/>
        </w:rPr>
        <w:t>:</w:t>
      </w:r>
      <w:r w:rsidR="001A2EB4">
        <w:rPr>
          <w:b/>
          <w:color w:val="auto"/>
        </w:rPr>
        <w:t xml:space="preserve"> </w:t>
      </w:r>
      <w:r w:rsidR="001A2EB4" w:rsidRPr="00AD17E7">
        <w:rPr>
          <w:color w:val="auto"/>
        </w:rPr>
        <w:t xml:space="preserve">o sistema deve exibir as informações conforme cadastro realizado na HST100, aonde o ator solicitou </w:t>
      </w:r>
      <w:r w:rsidR="00F60140">
        <w:rPr>
          <w:color w:val="auto"/>
        </w:rPr>
        <w:t>a</w:t>
      </w:r>
      <w:r w:rsidR="001A2EB4" w:rsidRPr="00AD17E7">
        <w:rPr>
          <w:color w:val="auto"/>
        </w:rPr>
        <w:t xml:space="preserve"> substituição</w:t>
      </w:r>
      <w:r w:rsidR="00AD17E7">
        <w:rPr>
          <w:color w:val="auto"/>
        </w:rPr>
        <w:t>, visto que, estamos solicitando um recurso de um pedido de substituição já existente</w:t>
      </w:r>
      <w:r w:rsidR="00F60140">
        <w:rPr>
          <w:color w:val="auto"/>
        </w:rPr>
        <w:t>, deveremos exibir as mesmas informações neste campo</w:t>
      </w:r>
      <w:r w:rsidR="00AD17E7">
        <w:rPr>
          <w:color w:val="auto"/>
        </w:rPr>
        <w:t>;</w:t>
      </w:r>
    </w:p>
    <w:p w14:paraId="072A3C65" w14:textId="77777777" w:rsidR="001A2EB4" w:rsidRDefault="001A2EB4" w:rsidP="001A2EB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1A6C8D6C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Na coluna: </w:t>
      </w:r>
      <w:r w:rsidRPr="002A6CF6">
        <w:rPr>
          <w:b/>
          <w:color w:val="auto"/>
        </w:rPr>
        <w:t>Informações do Substituído</w:t>
      </w:r>
    </w:p>
    <w:p w14:paraId="517A290C" w14:textId="77777777" w:rsidR="00057481" w:rsidRDefault="00057481" w:rsidP="00057481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Nome</w:t>
      </w:r>
      <w:r>
        <w:rPr>
          <w:color w:val="auto"/>
        </w:rPr>
        <w:t xml:space="preserve"> </w:t>
      </w:r>
      <w:r w:rsidRPr="003C0066">
        <w:rPr>
          <w:b/>
          <w:color w:val="auto"/>
        </w:rPr>
        <w:t>Completo</w:t>
      </w:r>
      <w:r>
        <w:rPr>
          <w:color w:val="auto"/>
        </w:rPr>
        <w:t>: nome completo do substituído</w:t>
      </w:r>
    </w:p>
    <w:p w14:paraId="56858FC5" w14:textId="77777777" w:rsidR="00057481" w:rsidRDefault="00057481" w:rsidP="00057481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Registro</w:t>
      </w:r>
      <w:r>
        <w:rPr>
          <w:color w:val="auto"/>
        </w:rPr>
        <w:t>: número do registro do CAU</w:t>
      </w:r>
    </w:p>
    <w:p w14:paraId="5CE94D4F" w14:textId="77777777" w:rsidR="00057481" w:rsidRDefault="00057481" w:rsidP="00057481">
      <w:pPr>
        <w:pStyle w:val="PargrafodaLista"/>
        <w:rPr>
          <w:color w:val="auto"/>
        </w:rPr>
      </w:pPr>
    </w:p>
    <w:p w14:paraId="7417C6C3" w14:textId="77777777" w:rsidR="00D65608" w:rsidRPr="001A1083" w:rsidRDefault="00D65608" w:rsidP="00057481">
      <w:pPr>
        <w:pStyle w:val="PargrafodaLista"/>
        <w:rPr>
          <w:color w:val="auto"/>
        </w:rPr>
      </w:pPr>
    </w:p>
    <w:p w14:paraId="7D47BA3E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Na coluna: </w:t>
      </w:r>
      <w:r w:rsidRPr="002A6CF6">
        <w:rPr>
          <w:b/>
          <w:color w:val="auto"/>
        </w:rPr>
        <w:t>Informações do Substituto</w:t>
      </w:r>
    </w:p>
    <w:p w14:paraId="43C0E7F7" w14:textId="77777777" w:rsidR="00057481" w:rsidRDefault="00057481" w:rsidP="00057481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Nome</w:t>
      </w:r>
      <w:r>
        <w:rPr>
          <w:color w:val="auto"/>
        </w:rPr>
        <w:t xml:space="preserve"> </w:t>
      </w:r>
      <w:r w:rsidRPr="003C0066">
        <w:rPr>
          <w:b/>
          <w:color w:val="auto"/>
        </w:rPr>
        <w:t>Completo</w:t>
      </w:r>
      <w:r>
        <w:rPr>
          <w:color w:val="auto"/>
        </w:rPr>
        <w:t>: nome completo do substituído/Impugnado</w:t>
      </w:r>
    </w:p>
    <w:p w14:paraId="5A8FC9EB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  <w:rPr>
          <w:color w:val="auto"/>
        </w:rPr>
      </w:pPr>
    </w:p>
    <w:p w14:paraId="59421862" w14:textId="77777777" w:rsidR="00057481" w:rsidRDefault="00057481" w:rsidP="00057481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Registro</w:t>
      </w:r>
      <w:r>
        <w:rPr>
          <w:color w:val="auto"/>
        </w:rPr>
        <w:t>: número do registro do CAU</w:t>
      </w:r>
    </w:p>
    <w:p w14:paraId="57AE438A" w14:textId="77777777" w:rsidR="00057481" w:rsidRPr="00571B7E" w:rsidRDefault="00057481" w:rsidP="00057481">
      <w:pPr>
        <w:pStyle w:val="PargrafodaLista"/>
        <w:rPr>
          <w:color w:val="auto"/>
        </w:rPr>
      </w:pPr>
    </w:p>
    <w:p w14:paraId="5361DA1A" w14:textId="05504946" w:rsidR="00057481" w:rsidRDefault="00057481" w:rsidP="00057481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24A">
        <w:rPr>
          <w:b/>
          <w:color w:val="auto"/>
        </w:rPr>
        <w:t>Status Validação</w:t>
      </w:r>
      <w:r w:rsidRPr="0049624A">
        <w:rPr>
          <w:color w:val="auto"/>
        </w:rPr>
        <w:t>: o sistema deve exibir</w:t>
      </w:r>
      <w:r w:rsidRPr="00A03796">
        <w:rPr>
          <w:noProof/>
        </w:rPr>
        <w:drawing>
          <wp:inline distT="0" distB="0" distL="0" distR="0" wp14:anchorId="1AE6282D" wp14:editId="0A9FF7A7">
            <wp:extent cx="160317" cy="16031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(membros sem pendência) ou</w:t>
      </w:r>
      <w:r w:rsidRPr="00A03796">
        <w:rPr>
          <w:noProof/>
        </w:rPr>
        <w:drawing>
          <wp:inline distT="0" distB="0" distL="0" distR="0" wp14:anchorId="35EC8913" wp14:editId="4E537BB6">
            <wp:extent cx="148442" cy="148442"/>
            <wp:effectExtent l="0" t="0" r="4445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(membros com pendência</w:t>
      </w:r>
    </w:p>
    <w:p w14:paraId="6BF8F088" w14:textId="77777777" w:rsidR="00057481" w:rsidRPr="0049624A" w:rsidRDefault="00057481" w:rsidP="00057481">
      <w:pPr>
        <w:pStyle w:val="PargrafodaLista"/>
        <w:rPr>
          <w:color w:val="auto"/>
        </w:rPr>
      </w:pPr>
    </w:p>
    <w:p w14:paraId="4830907C" w14:textId="5C31233E" w:rsidR="00057481" w:rsidRDefault="00057481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426"/>
        <w:contextualSpacing/>
        <w:jc w:val="both"/>
      </w:pPr>
      <w:r>
        <w:t xml:space="preserve">Ao acionar o link </w:t>
      </w:r>
      <w:r w:rsidRPr="00382D03">
        <w:rPr>
          <w:color w:val="auto"/>
        </w:rPr>
        <w:t>na opção</w:t>
      </w:r>
      <w:r w:rsidRPr="00382D03">
        <w:rPr>
          <w:noProof/>
        </w:rPr>
        <w:drawing>
          <wp:inline distT="0" distB="0" distL="0" distR="0" wp14:anchorId="73BDDED7" wp14:editId="561AC342">
            <wp:extent cx="148442" cy="148442"/>
            <wp:effectExtent l="0" t="0" r="4445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03">
        <w:rPr>
          <w:color w:val="auto"/>
        </w:rPr>
        <w:t>, o sistema deve exibir uma pop-up com as pendencias que o profissional possuir. As pendencias devem ser exibidas, para cada artigo da lei, conforme abaixo descrito</w:t>
      </w:r>
    </w:p>
    <w:p w14:paraId="0A23C14A" w14:textId="77777777" w:rsidR="00057481" w:rsidRPr="004079C8" w:rsidRDefault="00057481" w:rsidP="00057481">
      <w:pPr>
        <w:numPr>
          <w:ilvl w:val="3"/>
          <w:numId w:val="11"/>
        </w:numPr>
        <w:spacing w:after="0"/>
        <w:ind w:left="2127"/>
        <w:rPr>
          <w:rFonts w:cs="Arial"/>
          <w:sz w:val="20"/>
        </w:rPr>
      </w:pPr>
      <w:r w:rsidRPr="004079C8">
        <w:rPr>
          <w:rFonts w:cs="Arial"/>
          <w:sz w:val="20"/>
        </w:rPr>
        <w:t xml:space="preserve">Por membro candidato à Conselheiro do </w:t>
      </w:r>
      <w:r w:rsidRPr="004079C8">
        <w:rPr>
          <w:rFonts w:cs="Arial"/>
          <w:b/>
          <w:color w:val="31849B" w:themeColor="accent5" w:themeShade="BF"/>
          <w:sz w:val="20"/>
        </w:rPr>
        <w:t>CAU/UF</w:t>
      </w:r>
      <w:r w:rsidRPr="004079C8">
        <w:rPr>
          <w:rFonts w:cs="Arial"/>
          <w:b/>
          <w:sz w:val="20"/>
        </w:rPr>
        <w:t>-BR</w:t>
      </w:r>
      <w:r w:rsidRPr="004079C8">
        <w:rPr>
          <w:rFonts w:cs="Arial"/>
          <w:sz w:val="20"/>
        </w:rPr>
        <w:t xml:space="preserve"> {</w:t>
      </w:r>
      <w:r w:rsidRPr="004079C8">
        <w:rPr>
          <w:rFonts w:cs="Arial"/>
          <w:b/>
          <w:sz w:val="20"/>
        </w:rPr>
        <w:t>art. 18</w:t>
      </w:r>
      <w:r w:rsidRPr="004079C8">
        <w:rPr>
          <w:rFonts w:cs="Arial"/>
          <w:sz w:val="20"/>
        </w:rPr>
        <w:t>}</w:t>
      </w:r>
    </w:p>
    <w:p w14:paraId="18BAD800" w14:textId="77777777" w:rsidR="00057481" w:rsidRPr="00453336" w:rsidRDefault="00057481" w:rsidP="00057481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53336">
        <w:rPr>
          <w:rFonts w:cs="Arial"/>
          <w:color w:val="000000" w:themeColor="text1"/>
          <w:sz w:val="20"/>
        </w:rPr>
        <w:t>Possuir registro definitivo, ativo.</w:t>
      </w:r>
    </w:p>
    <w:p w14:paraId="52FD409B" w14:textId="77777777" w:rsidR="00057481" w:rsidRPr="00453336" w:rsidRDefault="00057481" w:rsidP="00057481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53336">
        <w:rPr>
          <w:color w:val="000000" w:themeColor="text1"/>
        </w:rPr>
        <w:t>O sistema deve exibir a seguinte informação para membros que NÃO estão ativo:</w:t>
      </w:r>
    </w:p>
    <w:p w14:paraId="58A45485" w14:textId="77777777" w:rsidR="00057481" w:rsidRPr="00453336" w:rsidRDefault="00057481" w:rsidP="00057481">
      <w:pPr>
        <w:pStyle w:val="PargrafodaLista"/>
        <w:ind w:left="3544"/>
        <w:rPr>
          <w:b/>
          <w:color w:val="000000" w:themeColor="text1"/>
        </w:rPr>
      </w:pPr>
      <w:r w:rsidRPr="00453336">
        <w:rPr>
          <w:color w:val="000000" w:themeColor="text1"/>
        </w:rPr>
        <w:t xml:space="preserve"> “</w:t>
      </w:r>
      <w:r w:rsidRPr="00453336">
        <w:rPr>
          <w:b/>
          <w:color w:val="000000" w:themeColor="text1"/>
        </w:rPr>
        <w:t>Registro consta como NÃO Ativo no SICCAU.”</w:t>
      </w:r>
    </w:p>
    <w:p w14:paraId="334B66D5" w14:textId="77777777" w:rsidR="00057481" w:rsidRDefault="00057481" w:rsidP="00057481">
      <w:pPr>
        <w:pStyle w:val="PargrafodaLista"/>
        <w:ind w:left="3544"/>
        <w:rPr>
          <w:b/>
          <w:color w:val="000000" w:themeColor="text1"/>
        </w:rPr>
      </w:pPr>
    </w:p>
    <w:p w14:paraId="4F3119DB" w14:textId="77777777" w:rsidR="00D65608" w:rsidRPr="00453336" w:rsidRDefault="00D65608" w:rsidP="00057481">
      <w:pPr>
        <w:pStyle w:val="PargrafodaLista"/>
        <w:ind w:left="3544"/>
        <w:rPr>
          <w:b/>
          <w:color w:val="000000" w:themeColor="text1"/>
        </w:rPr>
      </w:pPr>
    </w:p>
    <w:p w14:paraId="6EB4BE29" w14:textId="77777777" w:rsidR="00057481" w:rsidRPr="00453336" w:rsidRDefault="00057481" w:rsidP="00057481">
      <w:pPr>
        <w:pStyle w:val="PargrafodaLista"/>
        <w:widowControl/>
        <w:numPr>
          <w:ilvl w:val="0"/>
          <w:numId w:val="25"/>
        </w:numPr>
        <w:autoSpaceDE/>
        <w:adjustRightInd/>
        <w:spacing w:after="200" w:line="276" w:lineRule="auto"/>
        <w:ind w:left="3544"/>
        <w:contextualSpacing/>
        <w:jc w:val="both"/>
        <w:rPr>
          <w:color w:val="auto"/>
        </w:rPr>
      </w:pPr>
      <w:r w:rsidRPr="00453336">
        <w:rPr>
          <w:color w:val="000000" w:themeColor="text1"/>
        </w:rPr>
        <w:lastRenderedPageBreak/>
        <w:t xml:space="preserve">O sistema deve validar se a Data Fim do registro do profissional está vigente, caso a Data Fim esteja menor que a data atual: </w:t>
      </w:r>
    </w:p>
    <w:p w14:paraId="26F0215C" w14:textId="77777777" w:rsidR="00057481" w:rsidRPr="004079C8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53336">
        <w:rPr>
          <w:color w:val="000000" w:themeColor="text1"/>
        </w:rPr>
        <w:t>“</w:t>
      </w:r>
      <w:r w:rsidRPr="00453336">
        <w:rPr>
          <w:b/>
          <w:color w:val="000000" w:themeColor="text1"/>
        </w:rPr>
        <w:t>Registro consta com a Data de validade expirada.”</w:t>
      </w:r>
    </w:p>
    <w:p w14:paraId="653C80A4" w14:textId="77777777" w:rsidR="00057481" w:rsidRPr="004079C8" w:rsidRDefault="00057481" w:rsidP="00057481">
      <w:pPr>
        <w:pStyle w:val="PargrafodaLista"/>
        <w:ind w:left="3544"/>
        <w:rPr>
          <w:color w:val="000000" w:themeColor="text1"/>
        </w:rPr>
      </w:pPr>
    </w:p>
    <w:p w14:paraId="5D1FF296" w14:textId="77777777" w:rsidR="00057481" w:rsidRPr="004079C8" w:rsidRDefault="00057481" w:rsidP="00057481">
      <w:pPr>
        <w:pStyle w:val="PargrafodaLista"/>
        <w:ind w:left="3544"/>
        <w:rPr>
          <w:color w:val="000000" w:themeColor="text1"/>
        </w:rPr>
      </w:pPr>
    </w:p>
    <w:p w14:paraId="2DAA4A9F" w14:textId="77777777" w:rsidR="00057481" w:rsidRPr="004079C8" w:rsidRDefault="00057481" w:rsidP="00057481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78FD7F57" w14:textId="77777777" w:rsidR="00057481" w:rsidRPr="004079C8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Provisório no SICCAU.”</w:t>
      </w:r>
    </w:p>
    <w:p w14:paraId="300B14AF" w14:textId="77777777" w:rsidR="00057481" w:rsidRPr="004079C8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4253C97" w14:textId="77777777" w:rsidR="00057481" w:rsidRPr="004079C8" w:rsidRDefault="00057481" w:rsidP="00057481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079C8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13923D7B" w14:textId="77777777" w:rsidR="00057481" w:rsidRPr="004079C8" w:rsidRDefault="00057481" w:rsidP="00057481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>Caso o ator está inadimplente no SICCAU, o sistema deve exbir na pop-up a seguinte informação:</w:t>
      </w:r>
    </w:p>
    <w:p w14:paraId="6C4D5C3E" w14:textId="77777777" w:rsidR="00057481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INADIMPLENTE no SICCAU.”</w:t>
      </w:r>
    </w:p>
    <w:p w14:paraId="064F244A" w14:textId="77777777" w:rsidR="00057481" w:rsidRPr="004079C8" w:rsidRDefault="00057481" w:rsidP="00057481">
      <w:pPr>
        <w:numPr>
          <w:ilvl w:val="3"/>
          <w:numId w:val="13"/>
        </w:numPr>
        <w:spacing w:after="0"/>
        <w:ind w:left="1985"/>
        <w:rPr>
          <w:rFonts w:cs="Arial"/>
          <w:sz w:val="20"/>
        </w:rPr>
      </w:pPr>
      <w:r w:rsidRPr="004079C8">
        <w:rPr>
          <w:rFonts w:cs="Arial"/>
          <w:sz w:val="20"/>
        </w:rPr>
        <w:t xml:space="preserve">Por membro candidato à Conselheiro </w:t>
      </w:r>
      <w:r w:rsidRPr="004079C8">
        <w:rPr>
          <w:rFonts w:cs="Arial"/>
          <w:b/>
          <w:color w:val="31849B" w:themeColor="accent5" w:themeShade="BF"/>
          <w:sz w:val="20"/>
        </w:rPr>
        <w:t>IES</w:t>
      </w:r>
      <w:r w:rsidRPr="004079C8">
        <w:rPr>
          <w:rFonts w:cs="Arial"/>
          <w:b/>
          <w:sz w:val="20"/>
        </w:rPr>
        <w:t xml:space="preserve"> </w:t>
      </w:r>
      <w:r w:rsidRPr="004079C8">
        <w:rPr>
          <w:rFonts w:cs="Arial"/>
          <w:sz w:val="20"/>
        </w:rPr>
        <w:t>{</w:t>
      </w:r>
      <w:r w:rsidRPr="004079C8">
        <w:rPr>
          <w:rFonts w:cs="Arial"/>
          <w:b/>
          <w:sz w:val="20"/>
        </w:rPr>
        <w:t>art. 19</w:t>
      </w:r>
      <w:r w:rsidRPr="004079C8">
        <w:rPr>
          <w:rFonts w:cs="Arial"/>
          <w:sz w:val="20"/>
        </w:rPr>
        <w:t>}</w:t>
      </w:r>
    </w:p>
    <w:p w14:paraId="252FE973" w14:textId="77777777" w:rsidR="00057481" w:rsidRPr="004079C8" w:rsidRDefault="00057481" w:rsidP="00057481">
      <w:pPr>
        <w:numPr>
          <w:ilvl w:val="4"/>
          <w:numId w:val="18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079C8">
        <w:rPr>
          <w:rFonts w:cs="Arial"/>
          <w:color w:val="000000" w:themeColor="text1"/>
          <w:sz w:val="20"/>
        </w:rPr>
        <w:t xml:space="preserve">Possuir registro definitivo, ativo. </w:t>
      </w:r>
    </w:p>
    <w:p w14:paraId="3A1BADF4" w14:textId="77777777" w:rsidR="00057481" w:rsidRPr="004079C8" w:rsidRDefault="00057481" w:rsidP="00057481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>O sistema deve exibir na pop-up a seguinte informação: “</w:t>
      </w:r>
      <w:r w:rsidRPr="004079C8">
        <w:rPr>
          <w:b/>
          <w:color w:val="000000" w:themeColor="text1"/>
        </w:rPr>
        <w:t>Registro consta como NÃO Ativo no SICCAU.”</w:t>
      </w:r>
    </w:p>
    <w:p w14:paraId="52ED46ED" w14:textId="77777777" w:rsidR="00057481" w:rsidRPr="004079C8" w:rsidRDefault="00057481" w:rsidP="00057481">
      <w:pPr>
        <w:pStyle w:val="PargrafodaLista"/>
        <w:ind w:left="3544"/>
        <w:rPr>
          <w:color w:val="000000" w:themeColor="text1"/>
        </w:rPr>
      </w:pPr>
    </w:p>
    <w:p w14:paraId="73C6D167" w14:textId="77777777" w:rsidR="00057481" w:rsidRPr="004079C8" w:rsidRDefault="00057481" w:rsidP="00057481">
      <w:pPr>
        <w:pStyle w:val="PargrafodaLista"/>
        <w:ind w:left="3544"/>
        <w:rPr>
          <w:color w:val="000000" w:themeColor="text1"/>
        </w:rPr>
      </w:pPr>
    </w:p>
    <w:p w14:paraId="2D5C5E6C" w14:textId="77777777" w:rsidR="00057481" w:rsidRPr="004079C8" w:rsidRDefault="00057481" w:rsidP="00057481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4B9F0E67" w14:textId="77777777" w:rsidR="00057481" w:rsidRPr="004079C8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Provisório no SICCAU.”</w:t>
      </w:r>
    </w:p>
    <w:p w14:paraId="2FF875F6" w14:textId="77777777" w:rsidR="00057481" w:rsidRPr="004079C8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69D23176" w14:textId="77777777" w:rsidR="00057481" w:rsidRPr="004079C8" w:rsidRDefault="00057481" w:rsidP="00057481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079C8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3FC06691" w14:textId="77777777" w:rsidR="00057481" w:rsidRPr="004079C8" w:rsidRDefault="00057481" w:rsidP="00057481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>Caso o ator está inadimplente no SICCAU, o sistema deve exbir na pop-up a seguinte informação:</w:t>
      </w:r>
    </w:p>
    <w:p w14:paraId="532B9554" w14:textId="77777777" w:rsidR="00057481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INADIMPLENTE no SICCAU.”</w:t>
      </w:r>
    </w:p>
    <w:p w14:paraId="4A0C8A63" w14:textId="77777777" w:rsidR="00057481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</w:p>
    <w:p w14:paraId="2B1EEB2F" w14:textId="77777777" w:rsidR="00D65608" w:rsidRPr="004079C8" w:rsidRDefault="00D65608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</w:p>
    <w:p w14:paraId="5E25CDC2" w14:textId="3805F1D8" w:rsidR="00057481" w:rsidRDefault="00057481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Campo </w:t>
      </w:r>
      <w:r w:rsidRPr="00A11933">
        <w:rPr>
          <w:b/>
          <w:color w:val="31849B" w:themeColor="accent5" w:themeShade="BF"/>
        </w:rPr>
        <w:t>Justificativa</w:t>
      </w:r>
      <w:r w:rsidR="0054677E">
        <w:rPr>
          <w:b/>
          <w:color w:val="31849B" w:themeColor="accent5" w:themeShade="BF"/>
        </w:rPr>
        <w:t xml:space="preserve"> do Recurso do Pedido de Substituição </w:t>
      </w:r>
      <w:r w:rsidR="0054677E" w:rsidRPr="0054677E">
        <w:rPr>
          <w:b/>
          <w:color w:val="auto"/>
        </w:rPr>
        <w:t>ou</w:t>
      </w:r>
      <w:r w:rsidR="0054677E">
        <w:rPr>
          <w:b/>
          <w:color w:val="31849B" w:themeColor="accent5" w:themeShade="BF"/>
        </w:rPr>
        <w:t xml:space="preserve"> </w:t>
      </w:r>
      <w:r w:rsidR="0054677E" w:rsidRPr="00A11933">
        <w:rPr>
          <w:b/>
          <w:color w:val="31849B" w:themeColor="accent5" w:themeShade="BF"/>
        </w:rPr>
        <w:t>Justificativa</w:t>
      </w:r>
      <w:r w:rsidR="0054677E">
        <w:rPr>
          <w:b/>
          <w:color w:val="31849B" w:themeColor="accent5" w:themeShade="BF"/>
        </w:rPr>
        <w:t xml:space="preserve"> do Reconsideração do Pedido de Substituição</w:t>
      </w:r>
      <w:r w:rsidR="0054677E" w:rsidRPr="0054677E">
        <w:rPr>
          <w:b/>
          <w:color w:val="auto"/>
        </w:rPr>
        <w:t>,</w:t>
      </w:r>
      <w:r w:rsidRPr="0054677E">
        <w:rPr>
          <w:color w:val="auto"/>
        </w:rPr>
        <w:t xml:space="preserve"> </w:t>
      </w:r>
      <w:r w:rsidR="00A11933" w:rsidRPr="0054677E">
        <w:rPr>
          <w:color w:val="auto"/>
        </w:rPr>
        <w:t xml:space="preserve">o </w:t>
      </w:r>
      <w:r w:rsidR="00A11933">
        <w:rPr>
          <w:color w:val="auto"/>
        </w:rPr>
        <w:t>sistema deve exibir as informações conforme inclusão realizada pelo o ator na HST1</w:t>
      </w:r>
      <w:r w:rsidR="0054677E">
        <w:rPr>
          <w:color w:val="auto"/>
        </w:rPr>
        <w:t>16</w:t>
      </w:r>
      <w:r w:rsidR="00D65608">
        <w:rPr>
          <w:color w:val="auto"/>
        </w:rPr>
        <w:t>;</w:t>
      </w:r>
    </w:p>
    <w:p w14:paraId="3B7F5E5B" w14:textId="77777777" w:rsidR="00A11933" w:rsidRDefault="00A11933" w:rsidP="00A1193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79430784" w14:textId="29CD411F" w:rsidR="00057481" w:rsidRPr="008D6830" w:rsidRDefault="00A11933" w:rsidP="00F6260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60" w:line="276" w:lineRule="auto"/>
        <w:ind w:left="567"/>
        <w:contextualSpacing/>
        <w:jc w:val="both"/>
      </w:pPr>
      <w:r w:rsidRPr="00A11933">
        <w:rPr>
          <w:color w:val="auto"/>
        </w:rPr>
        <w:t xml:space="preserve">Campo </w:t>
      </w:r>
      <w:r w:rsidRPr="00A11933">
        <w:rPr>
          <w:color w:val="31849B" w:themeColor="accent5" w:themeShade="BF"/>
        </w:rPr>
        <w:t>Documento</w:t>
      </w:r>
      <w:r w:rsidRPr="00A11933">
        <w:rPr>
          <w:color w:val="auto"/>
        </w:rPr>
        <w:t xml:space="preserve">, </w:t>
      </w:r>
      <w:r>
        <w:rPr>
          <w:color w:val="auto"/>
        </w:rPr>
        <w:t>c</w:t>
      </w:r>
      <w:r w:rsidR="00057481" w:rsidRPr="008D6830">
        <w:t xml:space="preserve">aso exista arquivo anexado, </w:t>
      </w:r>
      <w:r w:rsidR="00057481" w:rsidRPr="00A11933">
        <w:rPr>
          <w:color w:val="000000" w:themeColor="text1"/>
        </w:rPr>
        <w:t>o sistema deve permitir que o ator realize o download:</w:t>
      </w:r>
    </w:p>
    <w:p w14:paraId="1B8459C0" w14:textId="77777777" w:rsidR="00057481" w:rsidRPr="008D6830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D6830">
        <w:rPr>
          <w:noProof/>
          <w:color w:val="000000" w:themeColor="text1"/>
        </w:rPr>
        <w:drawing>
          <wp:inline distT="0" distB="0" distL="0" distR="0" wp14:anchorId="5BC19D35" wp14:editId="2DB8D91D">
            <wp:extent cx="4686300" cy="49138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EBE6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B560606" w14:textId="77777777" w:rsidR="00D65608" w:rsidRPr="008D6830" w:rsidRDefault="00D65608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D2DA587" w14:textId="77777777" w:rsidR="00057481" w:rsidRPr="008D6830" w:rsidRDefault="00057481" w:rsidP="00057481">
      <w:pPr>
        <w:pStyle w:val="PargrafodaLista"/>
        <w:widowControl/>
        <w:numPr>
          <w:ilvl w:val="1"/>
          <w:numId w:val="3"/>
        </w:numPr>
        <w:autoSpaceDE/>
        <w:adjustRightInd/>
        <w:spacing w:before="60" w:after="60" w:line="276" w:lineRule="auto"/>
        <w:ind w:left="567"/>
        <w:contextualSpacing/>
        <w:jc w:val="both"/>
      </w:pPr>
      <w:r w:rsidRPr="008D6830">
        <w:t xml:space="preserve">Caso NÃO </w:t>
      </w:r>
      <w:r w:rsidRPr="008D6830">
        <w:rPr>
          <w:color w:val="000000" w:themeColor="text1"/>
        </w:rPr>
        <w:t>exista arquivo anexado, o sistema deve exibir a informação N/A:</w:t>
      </w:r>
    </w:p>
    <w:p w14:paraId="3B34171E" w14:textId="77777777" w:rsidR="00057481" w:rsidRPr="008D6830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D6830">
        <w:rPr>
          <w:noProof/>
          <w:color w:val="000000" w:themeColor="text1"/>
        </w:rPr>
        <w:lastRenderedPageBreak/>
        <w:drawing>
          <wp:inline distT="0" distB="0" distL="0" distR="0" wp14:anchorId="276E05BA" wp14:editId="42DE8264">
            <wp:extent cx="4660265" cy="5035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63" cy="5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3D8D" w14:textId="77777777" w:rsidR="00057481" w:rsidRDefault="00057481" w:rsidP="00057481">
      <w:pPr>
        <w:pStyle w:val="PargrafodaLista"/>
      </w:pPr>
    </w:p>
    <w:bookmarkEnd w:id="17"/>
    <w:p w14:paraId="793B44F1" w14:textId="77777777" w:rsidR="00ED36CE" w:rsidRPr="00B30AC5" w:rsidRDefault="00ED36CE" w:rsidP="00ED36C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E831E78" w14:textId="77777777" w:rsidR="00851948" w:rsidRPr="00B30AC5" w:rsidRDefault="00851948" w:rsidP="00DA038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4615019" w14:textId="457F9B02" w:rsidR="00CB55E2" w:rsidRDefault="00CB55E2" w:rsidP="0005748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 xml:space="preserve">Julgar </w:t>
      </w:r>
      <w:r w:rsidR="00926119">
        <w:rPr>
          <w:b/>
        </w:rPr>
        <w:t xml:space="preserve">Recurso do Pedido de </w:t>
      </w:r>
      <w:r>
        <w:rPr>
          <w:b/>
        </w:rPr>
        <w:t>Substituição</w:t>
      </w:r>
    </w:p>
    <w:p w14:paraId="433879C1" w14:textId="0FF64925" w:rsidR="00CB55E2" w:rsidRPr="00BC7E10" w:rsidRDefault="00CB55E2" w:rsidP="00CB55E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>
        <w:rPr>
          <w:color w:val="000000" w:themeColor="text1"/>
        </w:rPr>
        <w:t>Ao acionar o</w:t>
      </w:r>
      <w:r w:rsidR="00926119">
        <w:rPr>
          <w:color w:val="000000" w:themeColor="text1"/>
        </w:rPr>
        <w:t>s</w:t>
      </w:r>
      <w:r>
        <w:rPr>
          <w:color w:val="000000" w:themeColor="text1"/>
        </w:rPr>
        <w:t xml:space="preserve"> botão</w:t>
      </w:r>
      <w:r w:rsidR="00926119">
        <w:rPr>
          <w:noProof/>
          <w:color w:val="000000" w:themeColor="text1"/>
        </w:rPr>
        <w:drawing>
          <wp:inline distT="0" distB="0" distL="0" distR="0" wp14:anchorId="27B1C0E2" wp14:editId="6A1DB003">
            <wp:extent cx="947651" cy="155232"/>
            <wp:effectExtent l="0" t="0" r="508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358" cy="1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, o sistema deve estender para a HST106</w:t>
      </w:r>
      <w:r w:rsidR="006E6922">
        <w:rPr>
          <w:color w:val="000000" w:themeColor="text1"/>
        </w:rPr>
        <w:t>;</w:t>
      </w:r>
    </w:p>
    <w:p w14:paraId="34D57ACF" w14:textId="77777777" w:rsidR="00CB55E2" w:rsidRDefault="00CB55E2" w:rsidP="00CB55E2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07A84A40" w14:textId="77777777" w:rsidR="00841B29" w:rsidRPr="00B30AC5" w:rsidRDefault="00841B29" w:rsidP="00841B29">
      <w:pPr>
        <w:pStyle w:val="PargrafodaLista"/>
      </w:pPr>
    </w:p>
    <w:p w14:paraId="759670EE" w14:textId="77777777" w:rsidR="00841B29" w:rsidRPr="00B30AC5" w:rsidRDefault="00841B29" w:rsidP="00841B29">
      <w:pPr>
        <w:pStyle w:val="PargrafodaLista"/>
      </w:pPr>
    </w:p>
    <w:p w14:paraId="79B90106" w14:textId="68B324F9" w:rsidR="00841B29" w:rsidRDefault="00841B29" w:rsidP="0005748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B30AC5">
        <w:rPr>
          <w:b/>
        </w:rPr>
        <w:t>Visão Geral</w:t>
      </w:r>
    </w:p>
    <w:p w14:paraId="02295E4D" w14:textId="2E949ABD" w:rsidR="00017B5F" w:rsidRPr="00B30AC5" w:rsidRDefault="00017B5F" w:rsidP="00017B5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>
        <w:rPr>
          <w:color w:val="000000" w:themeColor="text1"/>
        </w:rPr>
        <w:t xml:space="preserve">Ao </w:t>
      </w:r>
      <w:r w:rsidRPr="00B30AC5">
        <w:t>acionar a opção</w:t>
      </w:r>
      <w:r w:rsidRPr="00B30AC5">
        <w:rPr>
          <w:noProof/>
        </w:rPr>
        <w:drawing>
          <wp:inline distT="0" distB="0" distL="0" distR="0" wp14:anchorId="4B2073B4" wp14:editId="3703943C">
            <wp:extent cx="285714" cy="266667"/>
            <wp:effectExtent l="0" t="0" r="635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AC5">
        <w:t xml:space="preserve">, ou selecionar a Aba </w:t>
      </w:r>
      <w:r w:rsidRPr="00B30AC5">
        <w:rPr>
          <w:b/>
        </w:rPr>
        <w:t>Visão Geral</w:t>
      </w:r>
      <w:r w:rsidRPr="00B30AC5">
        <w:t xml:space="preserve">, o sistema deve exibir a </w:t>
      </w:r>
      <w:r w:rsidRPr="00B30AC5">
        <w:rPr>
          <w:color w:val="000000" w:themeColor="text1"/>
        </w:rPr>
        <w:t>Tela Inicial do modulo corporativo</w:t>
      </w:r>
      <w:r>
        <w:rPr>
          <w:color w:val="000000" w:themeColor="text1"/>
        </w:rPr>
        <w:t>;</w:t>
      </w:r>
    </w:p>
    <w:p w14:paraId="0AB61DF7" w14:textId="77777777" w:rsidR="00841B29" w:rsidRPr="00B30AC5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535C3C3" w14:textId="77777777" w:rsidR="00EE0711" w:rsidRPr="00B30AC5" w:rsidRDefault="00EE0711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B30AC5" w:rsidRDefault="00EB6FEF" w:rsidP="0005748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B30AC5">
        <w:rPr>
          <w:b/>
        </w:rPr>
        <w:t>Mensagem:</w:t>
      </w:r>
    </w:p>
    <w:p w14:paraId="77D17B16" w14:textId="2CF61081" w:rsidR="00EE30B5" w:rsidRPr="00B30AC5" w:rsidRDefault="00EE30B5" w:rsidP="006B4BE8">
      <w:pPr>
        <w:pStyle w:val="PargrafodaLista"/>
        <w:numPr>
          <w:ilvl w:val="0"/>
          <w:numId w:val="7"/>
        </w:numPr>
        <w:ind w:left="426"/>
      </w:pPr>
      <w:r w:rsidRPr="00B30AC5">
        <w:t xml:space="preserve">As mensagens </w:t>
      </w:r>
      <w:r w:rsidR="006E5559" w:rsidRPr="00B30AC5">
        <w:t xml:space="preserve">de </w:t>
      </w:r>
      <w:r w:rsidR="006E5559" w:rsidRPr="00B30AC5">
        <w:rPr>
          <w:u w:val="single"/>
        </w:rPr>
        <w:t>Sucesso, Alerta e Erro</w:t>
      </w:r>
      <w:r w:rsidR="006E5559" w:rsidRPr="00B30AC5">
        <w:t xml:space="preserve">, </w:t>
      </w:r>
      <w:r w:rsidRPr="00B30AC5">
        <w:t>devem ser exibidas</w:t>
      </w:r>
      <w:r w:rsidR="006E5559" w:rsidRPr="00B30AC5">
        <w:t xml:space="preserve"> no canto superior </w:t>
      </w:r>
      <w:r w:rsidR="004C7131" w:rsidRPr="00B30AC5">
        <w:t xml:space="preserve">direito </w:t>
      </w:r>
      <w:r w:rsidR="006E5559" w:rsidRPr="00B30AC5">
        <w:t xml:space="preserve">da tela, </w:t>
      </w:r>
      <w:r w:rsidRPr="00B30AC5">
        <w:t>com o seguinte padrão:</w:t>
      </w:r>
    </w:p>
    <w:p w14:paraId="4769E07E" w14:textId="77777777" w:rsidR="00EE30B5" w:rsidRPr="00B30AC5" w:rsidRDefault="00EE30B5" w:rsidP="006B4BE8">
      <w:pPr>
        <w:pStyle w:val="PargrafodaLista"/>
        <w:numPr>
          <w:ilvl w:val="0"/>
          <w:numId w:val="7"/>
        </w:numPr>
        <w:ind w:left="426"/>
      </w:pPr>
      <w:r w:rsidRPr="00B30AC5">
        <w:t>O sistema deve ter um temporizador de 5 segundos para cada mensagem exibida.</w:t>
      </w:r>
    </w:p>
    <w:p w14:paraId="43D6261A" w14:textId="77777777" w:rsidR="00EE30B5" w:rsidRPr="00B30AC5" w:rsidRDefault="00EE30B5" w:rsidP="006B4BE8">
      <w:pPr>
        <w:pStyle w:val="PargrafodaLista"/>
        <w:numPr>
          <w:ilvl w:val="0"/>
          <w:numId w:val="7"/>
        </w:numPr>
        <w:ind w:left="426"/>
      </w:pPr>
      <w:r w:rsidRPr="00B30AC5">
        <w:t>Ao final dos 5 segundos, o sistema deve fechar a caixa de mensagem e não exibi-la na tela.</w:t>
      </w:r>
    </w:p>
    <w:p w14:paraId="60CEF1D2" w14:textId="7C9C2D44" w:rsidR="00004F8B" w:rsidRPr="00B30AC5" w:rsidRDefault="00004F8B" w:rsidP="006B4BE8">
      <w:pPr>
        <w:pStyle w:val="PargrafodaLista"/>
        <w:numPr>
          <w:ilvl w:val="0"/>
          <w:numId w:val="7"/>
        </w:numPr>
        <w:ind w:left="426"/>
      </w:pPr>
      <w:r w:rsidRPr="00B30AC5">
        <w:t xml:space="preserve">Caso surja uma nova mensagem, o sistema deve </w:t>
      </w:r>
      <w:r w:rsidR="0013080E" w:rsidRPr="00B30AC5">
        <w:t>exibi-la</w:t>
      </w:r>
      <w:r w:rsidRPr="00B30AC5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B30AC5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B30AC5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B30AC5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B30AC5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B30AC5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B30AC5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Ações</w:t>
            </w:r>
          </w:p>
        </w:tc>
      </w:tr>
      <w:tr w:rsidR="00FB3C8F" w:rsidRPr="00B30AC5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B30AC5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12023348"/>
          </w:p>
        </w:tc>
        <w:bookmarkEnd w:id="19"/>
        <w:tc>
          <w:tcPr>
            <w:tcW w:w="6276" w:type="dxa"/>
          </w:tcPr>
          <w:p w14:paraId="19465BB6" w14:textId="7B788B2C" w:rsidR="00596253" w:rsidRPr="00B30AC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B30AC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B30AC5">
              <w:rPr>
                <w:rFonts w:cs="Arial"/>
                <w:sz w:val="18"/>
                <w:szCs w:val="18"/>
              </w:rPr>
              <w:t>c</w:t>
            </w:r>
            <w:r w:rsidRPr="00B30AC5">
              <w:rPr>
                <w:rFonts w:cs="Arial"/>
                <w:sz w:val="18"/>
                <w:szCs w:val="18"/>
              </w:rPr>
              <w:t>omunicação</w:t>
            </w:r>
            <w:r w:rsidR="007303C6" w:rsidRPr="00B30AC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B30AC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B30AC5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Erro</w:t>
            </w:r>
          </w:p>
        </w:tc>
      </w:tr>
    </w:tbl>
    <w:p w14:paraId="63F33EE0" w14:textId="77777777" w:rsidR="00BC778D" w:rsidRPr="00B30AC5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42624518"/>
      <w:r w:rsidRPr="00B30AC5">
        <w:t>INFORMAÇÕES COMPLEMENTARES</w:t>
      </w:r>
      <w:bookmarkEnd w:id="20"/>
    </w:p>
    <w:p w14:paraId="62D7BC18" w14:textId="08866AFC" w:rsidR="00654E1A" w:rsidRPr="00B30AC5" w:rsidRDefault="00654E1A" w:rsidP="00654E1A">
      <w:pPr>
        <w:rPr>
          <w:b/>
        </w:rPr>
      </w:pPr>
      <w:r w:rsidRPr="00B30AC5">
        <w:rPr>
          <w:b/>
        </w:rPr>
        <w:t>Histórias relacionadas:</w:t>
      </w:r>
    </w:p>
    <w:p w14:paraId="62CA2B84" w14:textId="1EAE5D66" w:rsidR="004478BB" w:rsidRPr="004478BB" w:rsidRDefault="003224F8" w:rsidP="003224F8">
      <w:pPr>
        <w:rPr>
          <w:sz w:val="20"/>
        </w:rPr>
      </w:pPr>
      <w:r w:rsidRPr="003224F8">
        <w:rPr>
          <w:sz w:val="20"/>
        </w:rPr>
        <w:t>Eleitoral_HST116_Recurso_Pedido_Substituicao_JulgamentoFinal_Profissional</w:t>
      </w:r>
    </w:p>
    <w:sectPr w:rsidR="004478BB" w:rsidRPr="004478BB" w:rsidSect="00757A62">
      <w:headerReference w:type="even" r:id="rId20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29154" w14:textId="77777777" w:rsidR="00024DA6" w:rsidRDefault="00024DA6">
      <w:r>
        <w:separator/>
      </w:r>
    </w:p>
    <w:p w14:paraId="6A4E1E54" w14:textId="77777777" w:rsidR="00024DA6" w:rsidRDefault="00024DA6"/>
  </w:endnote>
  <w:endnote w:type="continuationSeparator" w:id="0">
    <w:p w14:paraId="404E28E7" w14:textId="77777777" w:rsidR="00024DA6" w:rsidRDefault="00024DA6">
      <w:r>
        <w:continuationSeparator/>
      </w:r>
    </w:p>
    <w:p w14:paraId="1183F904" w14:textId="77777777" w:rsidR="00024DA6" w:rsidRDefault="00024D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F62604" w:rsidRDefault="00F62604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F62604" w:rsidRPr="003D59E6" w14:paraId="2B97DD6D" w14:textId="77777777">
      <w:tc>
        <w:tcPr>
          <w:tcW w:w="4605" w:type="dxa"/>
          <w:vAlign w:val="center"/>
        </w:tcPr>
        <w:p w14:paraId="0297AE86" w14:textId="77777777" w:rsidR="00F62604" w:rsidRPr="003D59E6" w:rsidRDefault="00F62604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F62604" w:rsidRPr="0017543C" w:rsidRDefault="00F62604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337D5">
            <w:rPr>
              <w:rStyle w:val="Nmerodepgina"/>
              <w:rFonts w:ascii="Verdana" w:hAnsi="Verdana" w:cs="Arial"/>
              <w:b/>
              <w:noProof/>
            </w:rPr>
            <w:t>11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F62604" w:rsidRPr="0057652B" w:rsidRDefault="00F626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0CE7A" w14:textId="77777777" w:rsidR="00024DA6" w:rsidRDefault="00024DA6">
      <w:r>
        <w:separator/>
      </w:r>
    </w:p>
    <w:p w14:paraId="713DD624" w14:textId="77777777" w:rsidR="00024DA6" w:rsidRDefault="00024DA6"/>
  </w:footnote>
  <w:footnote w:type="continuationSeparator" w:id="0">
    <w:p w14:paraId="6269DFB4" w14:textId="77777777" w:rsidR="00024DA6" w:rsidRDefault="00024DA6">
      <w:r>
        <w:continuationSeparator/>
      </w:r>
    </w:p>
    <w:p w14:paraId="12B7E06C" w14:textId="77777777" w:rsidR="00024DA6" w:rsidRDefault="00024D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F62604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F62604" w:rsidRPr="0017543C" w:rsidRDefault="00F62604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25pt" o:ole="">
                <v:imagedata r:id="rId1" o:title=""/>
              </v:shape>
              <o:OLEObject Type="Embed" ProgID="PBrush" ShapeID="_x0000_i1025" DrawAspect="Content" ObjectID="_1653237400" r:id="rId2"/>
            </w:object>
          </w:r>
        </w:p>
      </w:tc>
      <w:tc>
        <w:tcPr>
          <w:tcW w:w="4111" w:type="dxa"/>
          <w:vAlign w:val="center"/>
        </w:tcPr>
        <w:p w14:paraId="2CC77D67" w14:textId="64409867" w:rsidR="00F62604" w:rsidRPr="00C6532E" w:rsidRDefault="00F62604" w:rsidP="006B43B8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167 – Visualizar Recurso do Pedido de Substituição do Membro da Chapa no Julgamento Final - Corporativo</w:t>
          </w:r>
        </w:p>
      </w:tc>
      <w:tc>
        <w:tcPr>
          <w:tcW w:w="3260" w:type="dxa"/>
          <w:vAlign w:val="center"/>
        </w:tcPr>
        <w:p w14:paraId="7C22B301" w14:textId="6B6D790E" w:rsidR="00F62604" w:rsidRPr="004A2AAB" w:rsidRDefault="00F6260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F62604" w:rsidRPr="004A2AAB" w:rsidRDefault="00F6260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F62604" w:rsidRDefault="00F62604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F62604" w:rsidRDefault="00F62604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F62604" w:rsidRDefault="00F626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BA27651"/>
    <w:multiLevelType w:val="hybridMultilevel"/>
    <w:tmpl w:val="C464D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4244D3D"/>
    <w:multiLevelType w:val="hybridMultilevel"/>
    <w:tmpl w:val="82009DB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265BC0"/>
    <w:multiLevelType w:val="hybridMultilevel"/>
    <w:tmpl w:val="790AD392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>
    <w:nsid w:val="2C34024E"/>
    <w:multiLevelType w:val="hybridMultilevel"/>
    <w:tmpl w:val="08307E1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3B2B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7DB17EC"/>
    <w:multiLevelType w:val="hybridMultilevel"/>
    <w:tmpl w:val="EBBAF894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4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>
    <w:nsid w:val="3B0328C5"/>
    <w:multiLevelType w:val="hybridMultilevel"/>
    <w:tmpl w:val="5E369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6C1DD4"/>
    <w:multiLevelType w:val="hybridMultilevel"/>
    <w:tmpl w:val="25CC81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>
    <w:nsid w:val="516427C7"/>
    <w:multiLevelType w:val="hybridMultilevel"/>
    <w:tmpl w:val="826283D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4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14325A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2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6">
    <w:nsid w:val="782E5E13"/>
    <w:multiLevelType w:val="hybridMultilevel"/>
    <w:tmpl w:val="BFAE280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8">
    <w:nsid w:val="7C301F0C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8"/>
  </w:num>
  <w:num w:numId="4">
    <w:abstractNumId w:val="6"/>
  </w:num>
  <w:num w:numId="5">
    <w:abstractNumId w:val="39"/>
  </w:num>
  <w:num w:numId="6">
    <w:abstractNumId w:val="15"/>
  </w:num>
  <w:num w:numId="7">
    <w:abstractNumId w:val="18"/>
  </w:num>
  <w:num w:numId="8">
    <w:abstractNumId w:val="10"/>
  </w:num>
  <w:num w:numId="9">
    <w:abstractNumId w:val="29"/>
  </w:num>
  <w:num w:numId="10">
    <w:abstractNumId w:val="2"/>
  </w:num>
  <w:num w:numId="11">
    <w:abstractNumId w:val="20"/>
  </w:num>
  <w:num w:numId="12">
    <w:abstractNumId w:val="27"/>
  </w:num>
  <w:num w:numId="13">
    <w:abstractNumId w:val="26"/>
  </w:num>
  <w:num w:numId="14">
    <w:abstractNumId w:val="5"/>
  </w:num>
  <w:num w:numId="15">
    <w:abstractNumId w:val="37"/>
  </w:num>
  <w:num w:numId="16">
    <w:abstractNumId w:val="7"/>
  </w:num>
  <w:num w:numId="17">
    <w:abstractNumId w:val="36"/>
  </w:num>
  <w:num w:numId="18">
    <w:abstractNumId w:val="28"/>
  </w:num>
  <w:num w:numId="19">
    <w:abstractNumId w:val="34"/>
  </w:num>
  <w:num w:numId="20">
    <w:abstractNumId w:val="3"/>
  </w:num>
  <w:num w:numId="21">
    <w:abstractNumId w:val="16"/>
  </w:num>
  <w:num w:numId="22">
    <w:abstractNumId w:val="9"/>
  </w:num>
  <w:num w:numId="23">
    <w:abstractNumId w:val="25"/>
  </w:num>
  <w:num w:numId="24">
    <w:abstractNumId w:val="38"/>
  </w:num>
  <w:num w:numId="25">
    <w:abstractNumId w:val="11"/>
  </w:num>
  <w:num w:numId="26">
    <w:abstractNumId w:val="17"/>
  </w:num>
  <w:num w:numId="27">
    <w:abstractNumId w:val="30"/>
  </w:num>
  <w:num w:numId="28">
    <w:abstractNumId w:val="33"/>
  </w:num>
  <w:num w:numId="29">
    <w:abstractNumId w:val="12"/>
  </w:num>
  <w:num w:numId="30">
    <w:abstractNumId w:val="13"/>
  </w:num>
  <w:num w:numId="31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53B"/>
    <w:rsid w:val="00004B51"/>
    <w:rsid w:val="00004F8B"/>
    <w:rsid w:val="000051F6"/>
    <w:rsid w:val="0000651D"/>
    <w:rsid w:val="00006AFC"/>
    <w:rsid w:val="0001114E"/>
    <w:rsid w:val="0001320A"/>
    <w:rsid w:val="0001571F"/>
    <w:rsid w:val="00017B5F"/>
    <w:rsid w:val="00022829"/>
    <w:rsid w:val="00022931"/>
    <w:rsid w:val="00022A78"/>
    <w:rsid w:val="00022F50"/>
    <w:rsid w:val="00024DA6"/>
    <w:rsid w:val="00025925"/>
    <w:rsid w:val="000263F7"/>
    <w:rsid w:val="00027629"/>
    <w:rsid w:val="00027B42"/>
    <w:rsid w:val="00030DC2"/>
    <w:rsid w:val="00031CBE"/>
    <w:rsid w:val="00032841"/>
    <w:rsid w:val="0003494B"/>
    <w:rsid w:val="00036393"/>
    <w:rsid w:val="00036B10"/>
    <w:rsid w:val="00040855"/>
    <w:rsid w:val="0004088D"/>
    <w:rsid w:val="00040BF4"/>
    <w:rsid w:val="00042373"/>
    <w:rsid w:val="00043858"/>
    <w:rsid w:val="00044234"/>
    <w:rsid w:val="00045621"/>
    <w:rsid w:val="00046D76"/>
    <w:rsid w:val="00047227"/>
    <w:rsid w:val="000514D4"/>
    <w:rsid w:val="00051559"/>
    <w:rsid w:val="00051F92"/>
    <w:rsid w:val="00052B79"/>
    <w:rsid w:val="00055E7C"/>
    <w:rsid w:val="00056003"/>
    <w:rsid w:val="00057481"/>
    <w:rsid w:val="0006016B"/>
    <w:rsid w:val="000610FE"/>
    <w:rsid w:val="00061627"/>
    <w:rsid w:val="00061F5D"/>
    <w:rsid w:val="000628DE"/>
    <w:rsid w:val="00062CD2"/>
    <w:rsid w:val="0006486D"/>
    <w:rsid w:val="000656C5"/>
    <w:rsid w:val="00065C98"/>
    <w:rsid w:val="00065E0A"/>
    <w:rsid w:val="00066182"/>
    <w:rsid w:val="0006652C"/>
    <w:rsid w:val="00071F78"/>
    <w:rsid w:val="00072269"/>
    <w:rsid w:val="0007315E"/>
    <w:rsid w:val="00073FC4"/>
    <w:rsid w:val="00076318"/>
    <w:rsid w:val="0007671A"/>
    <w:rsid w:val="0007675C"/>
    <w:rsid w:val="00076AC3"/>
    <w:rsid w:val="00076C07"/>
    <w:rsid w:val="000772BC"/>
    <w:rsid w:val="00077B4A"/>
    <w:rsid w:val="000809E1"/>
    <w:rsid w:val="00080AD9"/>
    <w:rsid w:val="000825ED"/>
    <w:rsid w:val="00082DAB"/>
    <w:rsid w:val="00084624"/>
    <w:rsid w:val="00086AFE"/>
    <w:rsid w:val="00086C2C"/>
    <w:rsid w:val="00086E82"/>
    <w:rsid w:val="000874B8"/>
    <w:rsid w:val="000874E5"/>
    <w:rsid w:val="000902C4"/>
    <w:rsid w:val="00090304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86"/>
    <w:rsid w:val="000B019A"/>
    <w:rsid w:val="000B038B"/>
    <w:rsid w:val="000B2C14"/>
    <w:rsid w:val="000B2E7D"/>
    <w:rsid w:val="000B5692"/>
    <w:rsid w:val="000B59AD"/>
    <w:rsid w:val="000B624B"/>
    <w:rsid w:val="000B7C76"/>
    <w:rsid w:val="000C00AA"/>
    <w:rsid w:val="000C03AE"/>
    <w:rsid w:val="000C0B01"/>
    <w:rsid w:val="000C16DE"/>
    <w:rsid w:val="000C3B7B"/>
    <w:rsid w:val="000C5904"/>
    <w:rsid w:val="000C599D"/>
    <w:rsid w:val="000C6128"/>
    <w:rsid w:val="000C627F"/>
    <w:rsid w:val="000D0BCB"/>
    <w:rsid w:val="000D0FF9"/>
    <w:rsid w:val="000D1E64"/>
    <w:rsid w:val="000D1ECD"/>
    <w:rsid w:val="000D2F33"/>
    <w:rsid w:val="000D367A"/>
    <w:rsid w:val="000D3E78"/>
    <w:rsid w:val="000D43B3"/>
    <w:rsid w:val="000D463E"/>
    <w:rsid w:val="000D480E"/>
    <w:rsid w:val="000D620D"/>
    <w:rsid w:val="000D6620"/>
    <w:rsid w:val="000E0D1E"/>
    <w:rsid w:val="000E10A0"/>
    <w:rsid w:val="000E2797"/>
    <w:rsid w:val="000E4445"/>
    <w:rsid w:val="000E4DD0"/>
    <w:rsid w:val="000E535F"/>
    <w:rsid w:val="000E5674"/>
    <w:rsid w:val="000E5825"/>
    <w:rsid w:val="000E5A10"/>
    <w:rsid w:val="000E5F1F"/>
    <w:rsid w:val="000E7293"/>
    <w:rsid w:val="000E75DD"/>
    <w:rsid w:val="000F11A1"/>
    <w:rsid w:val="000F1575"/>
    <w:rsid w:val="000F1D2B"/>
    <w:rsid w:val="000F2A43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3F72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54EB"/>
    <w:rsid w:val="00115D45"/>
    <w:rsid w:val="00120056"/>
    <w:rsid w:val="001209C8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479A"/>
    <w:rsid w:val="00125048"/>
    <w:rsid w:val="001254C2"/>
    <w:rsid w:val="001268C8"/>
    <w:rsid w:val="001274BF"/>
    <w:rsid w:val="001300A8"/>
    <w:rsid w:val="0013080E"/>
    <w:rsid w:val="00130A28"/>
    <w:rsid w:val="001316B2"/>
    <w:rsid w:val="00132D20"/>
    <w:rsid w:val="00133BD0"/>
    <w:rsid w:val="00134450"/>
    <w:rsid w:val="001346CA"/>
    <w:rsid w:val="001348D6"/>
    <w:rsid w:val="00135C91"/>
    <w:rsid w:val="00135D31"/>
    <w:rsid w:val="00136C1B"/>
    <w:rsid w:val="00137478"/>
    <w:rsid w:val="001404FA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69D"/>
    <w:rsid w:val="00153838"/>
    <w:rsid w:val="00154794"/>
    <w:rsid w:val="00155A4C"/>
    <w:rsid w:val="00155D6C"/>
    <w:rsid w:val="0015725F"/>
    <w:rsid w:val="001573E9"/>
    <w:rsid w:val="00157E00"/>
    <w:rsid w:val="00157E66"/>
    <w:rsid w:val="00160047"/>
    <w:rsid w:val="00160140"/>
    <w:rsid w:val="001653E6"/>
    <w:rsid w:val="00165A72"/>
    <w:rsid w:val="00165B69"/>
    <w:rsid w:val="001701BE"/>
    <w:rsid w:val="0017081F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771F5"/>
    <w:rsid w:val="0017776F"/>
    <w:rsid w:val="00182ECD"/>
    <w:rsid w:val="001839A7"/>
    <w:rsid w:val="00185C82"/>
    <w:rsid w:val="00187019"/>
    <w:rsid w:val="001908C0"/>
    <w:rsid w:val="0019233D"/>
    <w:rsid w:val="001927C0"/>
    <w:rsid w:val="001935F8"/>
    <w:rsid w:val="00193996"/>
    <w:rsid w:val="0019459B"/>
    <w:rsid w:val="001972DE"/>
    <w:rsid w:val="00197785"/>
    <w:rsid w:val="001A16A7"/>
    <w:rsid w:val="001A20E9"/>
    <w:rsid w:val="001A2545"/>
    <w:rsid w:val="001A2EB4"/>
    <w:rsid w:val="001A309F"/>
    <w:rsid w:val="001A6287"/>
    <w:rsid w:val="001A69FC"/>
    <w:rsid w:val="001A73BB"/>
    <w:rsid w:val="001A75F1"/>
    <w:rsid w:val="001A77F8"/>
    <w:rsid w:val="001B07B4"/>
    <w:rsid w:val="001B1D0E"/>
    <w:rsid w:val="001B2511"/>
    <w:rsid w:val="001B2550"/>
    <w:rsid w:val="001B342F"/>
    <w:rsid w:val="001B3A10"/>
    <w:rsid w:val="001B3C4B"/>
    <w:rsid w:val="001B5069"/>
    <w:rsid w:val="001B5C4E"/>
    <w:rsid w:val="001B667C"/>
    <w:rsid w:val="001C15FC"/>
    <w:rsid w:val="001C2348"/>
    <w:rsid w:val="001C2642"/>
    <w:rsid w:val="001C2717"/>
    <w:rsid w:val="001C3EE6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5D8A"/>
    <w:rsid w:val="001D6958"/>
    <w:rsid w:val="001D7362"/>
    <w:rsid w:val="001D7782"/>
    <w:rsid w:val="001E1362"/>
    <w:rsid w:val="001E1D12"/>
    <w:rsid w:val="001E33E8"/>
    <w:rsid w:val="001E5A61"/>
    <w:rsid w:val="001E5FCB"/>
    <w:rsid w:val="001E6710"/>
    <w:rsid w:val="001E672E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0B7"/>
    <w:rsid w:val="00205203"/>
    <w:rsid w:val="0020528B"/>
    <w:rsid w:val="00206991"/>
    <w:rsid w:val="00207573"/>
    <w:rsid w:val="002126C5"/>
    <w:rsid w:val="002134FA"/>
    <w:rsid w:val="00213558"/>
    <w:rsid w:val="0021609B"/>
    <w:rsid w:val="0021764A"/>
    <w:rsid w:val="002178D8"/>
    <w:rsid w:val="00220632"/>
    <w:rsid w:val="00221EAB"/>
    <w:rsid w:val="00225616"/>
    <w:rsid w:val="002264A6"/>
    <w:rsid w:val="00230F1B"/>
    <w:rsid w:val="00231FDC"/>
    <w:rsid w:val="00232F04"/>
    <w:rsid w:val="0023318E"/>
    <w:rsid w:val="00234653"/>
    <w:rsid w:val="00234A5B"/>
    <w:rsid w:val="0023598C"/>
    <w:rsid w:val="002359C8"/>
    <w:rsid w:val="00236123"/>
    <w:rsid w:val="00236317"/>
    <w:rsid w:val="00237FE8"/>
    <w:rsid w:val="002417DF"/>
    <w:rsid w:val="00241D4D"/>
    <w:rsid w:val="00241EDA"/>
    <w:rsid w:val="0024203F"/>
    <w:rsid w:val="00242E02"/>
    <w:rsid w:val="002440C9"/>
    <w:rsid w:val="002446C3"/>
    <w:rsid w:val="0024555F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C87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2A57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71B"/>
    <w:rsid w:val="002B1BA9"/>
    <w:rsid w:val="002B1BFB"/>
    <w:rsid w:val="002B36FA"/>
    <w:rsid w:val="002B4569"/>
    <w:rsid w:val="002B4976"/>
    <w:rsid w:val="002B4DE5"/>
    <w:rsid w:val="002B624D"/>
    <w:rsid w:val="002B626B"/>
    <w:rsid w:val="002B6C8B"/>
    <w:rsid w:val="002B70C3"/>
    <w:rsid w:val="002B7762"/>
    <w:rsid w:val="002C0B2C"/>
    <w:rsid w:val="002C0F2B"/>
    <w:rsid w:val="002C308A"/>
    <w:rsid w:val="002C32C2"/>
    <w:rsid w:val="002C7975"/>
    <w:rsid w:val="002D1CAA"/>
    <w:rsid w:val="002D21B7"/>
    <w:rsid w:val="002D44DB"/>
    <w:rsid w:val="002D62BD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370F"/>
    <w:rsid w:val="0030499E"/>
    <w:rsid w:val="00304EBC"/>
    <w:rsid w:val="0030511D"/>
    <w:rsid w:val="003053E1"/>
    <w:rsid w:val="00307B68"/>
    <w:rsid w:val="00312012"/>
    <w:rsid w:val="0031576C"/>
    <w:rsid w:val="00315B11"/>
    <w:rsid w:val="00317068"/>
    <w:rsid w:val="00317BA1"/>
    <w:rsid w:val="0032022F"/>
    <w:rsid w:val="0032024B"/>
    <w:rsid w:val="00320C3C"/>
    <w:rsid w:val="0032162A"/>
    <w:rsid w:val="003224F8"/>
    <w:rsid w:val="00322EBD"/>
    <w:rsid w:val="0032400A"/>
    <w:rsid w:val="003257C7"/>
    <w:rsid w:val="00326FC1"/>
    <w:rsid w:val="00326FFF"/>
    <w:rsid w:val="0032720B"/>
    <w:rsid w:val="00330B1F"/>
    <w:rsid w:val="00330CA7"/>
    <w:rsid w:val="003311E8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1EB0"/>
    <w:rsid w:val="00342AFD"/>
    <w:rsid w:val="00343E93"/>
    <w:rsid w:val="00344F6E"/>
    <w:rsid w:val="00344FF0"/>
    <w:rsid w:val="00347052"/>
    <w:rsid w:val="00350329"/>
    <w:rsid w:val="00350655"/>
    <w:rsid w:val="0035123B"/>
    <w:rsid w:val="0035129F"/>
    <w:rsid w:val="003518FB"/>
    <w:rsid w:val="00353104"/>
    <w:rsid w:val="00353C29"/>
    <w:rsid w:val="00353CEF"/>
    <w:rsid w:val="00354CFB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D21"/>
    <w:rsid w:val="0036721C"/>
    <w:rsid w:val="00367325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9A3"/>
    <w:rsid w:val="00376DFF"/>
    <w:rsid w:val="00382B08"/>
    <w:rsid w:val="00382E63"/>
    <w:rsid w:val="00383088"/>
    <w:rsid w:val="003833F0"/>
    <w:rsid w:val="003834B2"/>
    <w:rsid w:val="00386BAA"/>
    <w:rsid w:val="00386DA6"/>
    <w:rsid w:val="003873B1"/>
    <w:rsid w:val="003874BF"/>
    <w:rsid w:val="003876C2"/>
    <w:rsid w:val="0039202E"/>
    <w:rsid w:val="00392629"/>
    <w:rsid w:val="003934FC"/>
    <w:rsid w:val="0039391D"/>
    <w:rsid w:val="00393F71"/>
    <w:rsid w:val="003950CD"/>
    <w:rsid w:val="00395AEB"/>
    <w:rsid w:val="003968E4"/>
    <w:rsid w:val="00397E0F"/>
    <w:rsid w:val="00397E54"/>
    <w:rsid w:val="003A0316"/>
    <w:rsid w:val="003A1B30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E06"/>
    <w:rsid w:val="003B156C"/>
    <w:rsid w:val="003B3A79"/>
    <w:rsid w:val="003B3DCC"/>
    <w:rsid w:val="003B3F51"/>
    <w:rsid w:val="003B52D9"/>
    <w:rsid w:val="003B5BFD"/>
    <w:rsid w:val="003B6291"/>
    <w:rsid w:val="003B6531"/>
    <w:rsid w:val="003B7941"/>
    <w:rsid w:val="003C0C12"/>
    <w:rsid w:val="003C127A"/>
    <w:rsid w:val="003C1AB5"/>
    <w:rsid w:val="003C4305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14E"/>
    <w:rsid w:val="003E16B7"/>
    <w:rsid w:val="003E1A3A"/>
    <w:rsid w:val="003E32A4"/>
    <w:rsid w:val="003E353E"/>
    <w:rsid w:val="003E4921"/>
    <w:rsid w:val="003E504A"/>
    <w:rsid w:val="003E5072"/>
    <w:rsid w:val="003E66C6"/>
    <w:rsid w:val="003E7313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2615"/>
    <w:rsid w:val="00402755"/>
    <w:rsid w:val="00402FB3"/>
    <w:rsid w:val="00403D68"/>
    <w:rsid w:val="004047DB"/>
    <w:rsid w:val="0040700A"/>
    <w:rsid w:val="004114D6"/>
    <w:rsid w:val="004126FB"/>
    <w:rsid w:val="00413205"/>
    <w:rsid w:val="00413D12"/>
    <w:rsid w:val="00414652"/>
    <w:rsid w:val="004161B2"/>
    <w:rsid w:val="004166D4"/>
    <w:rsid w:val="004170F9"/>
    <w:rsid w:val="00417DA2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6A1E"/>
    <w:rsid w:val="00437B2D"/>
    <w:rsid w:val="00437BBB"/>
    <w:rsid w:val="00441F6B"/>
    <w:rsid w:val="0044248A"/>
    <w:rsid w:val="00443201"/>
    <w:rsid w:val="00445457"/>
    <w:rsid w:val="00446A72"/>
    <w:rsid w:val="004478BB"/>
    <w:rsid w:val="004513D3"/>
    <w:rsid w:val="0045314E"/>
    <w:rsid w:val="004542A3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3149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2ADF"/>
    <w:rsid w:val="0049481B"/>
    <w:rsid w:val="00494B25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205"/>
    <w:rsid w:val="004A538F"/>
    <w:rsid w:val="004A6B65"/>
    <w:rsid w:val="004A6CD5"/>
    <w:rsid w:val="004B01FC"/>
    <w:rsid w:val="004B032D"/>
    <w:rsid w:val="004B1B06"/>
    <w:rsid w:val="004B1B09"/>
    <w:rsid w:val="004B2696"/>
    <w:rsid w:val="004B48CD"/>
    <w:rsid w:val="004B4B85"/>
    <w:rsid w:val="004B51A3"/>
    <w:rsid w:val="004B5945"/>
    <w:rsid w:val="004B6D67"/>
    <w:rsid w:val="004C00BD"/>
    <w:rsid w:val="004C0512"/>
    <w:rsid w:val="004C3E38"/>
    <w:rsid w:val="004C7131"/>
    <w:rsid w:val="004C74DC"/>
    <w:rsid w:val="004C76D1"/>
    <w:rsid w:val="004C7F92"/>
    <w:rsid w:val="004D1536"/>
    <w:rsid w:val="004D2C9F"/>
    <w:rsid w:val="004D6675"/>
    <w:rsid w:val="004D7401"/>
    <w:rsid w:val="004E004A"/>
    <w:rsid w:val="004E22F7"/>
    <w:rsid w:val="004E44BC"/>
    <w:rsid w:val="004E4FF9"/>
    <w:rsid w:val="004E5173"/>
    <w:rsid w:val="004E55E7"/>
    <w:rsid w:val="004E6355"/>
    <w:rsid w:val="004E71F8"/>
    <w:rsid w:val="004F2410"/>
    <w:rsid w:val="004F39B7"/>
    <w:rsid w:val="004F544E"/>
    <w:rsid w:val="004F5772"/>
    <w:rsid w:val="004F5F85"/>
    <w:rsid w:val="004F76C6"/>
    <w:rsid w:val="004F770B"/>
    <w:rsid w:val="00500D40"/>
    <w:rsid w:val="00500ED2"/>
    <w:rsid w:val="005012F9"/>
    <w:rsid w:val="005015CA"/>
    <w:rsid w:val="00501603"/>
    <w:rsid w:val="00501B1F"/>
    <w:rsid w:val="005044A2"/>
    <w:rsid w:val="00506B5C"/>
    <w:rsid w:val="00506FCD"/>
    <w:rsid w:val="00507117"/>
    <w:rsid w:val="00507BFE"/>
    <w:rsid w:val="0051057B"/>
    <w:rsid w:val="00511AC5"/>
    <w:rsid w:val="00511FE7"/>
    <w:rsid w:val="005121AC"/>
    <w:rsid w:val="0051328A"/>
    <w:rsid w:val="005142DA"/>
    <w:rsid w:val="00514601"/>
    <w:rsid w:val="0051492F"/>
    <w:rsid w:val="00514C38"/>
    <w:rsid w:val="00515552"/>
    <w:rsid w:val="00515FBB"/>
    <w:rsid w:val="00517923"/>
    <w:rsid w:val="00517D3F"/>
    <w:rsid w:val="005205D9"/>
    <w:rsid w:val="00520787"/>
    <w:rsid w:val="00520803"/>
    <w:rsid w:val="0052094D"/>
    <w:rsid w:val="0052229A"/>
    <w:rsid w:val="005227B6"/>
    <w:rsid w:val="005229D8"/>
    <w:rsid w:val="00525A01"/>
    <w:rsid w:val="005271AF"/>
    <w:rsid w:val="0052762C"/>
    <w:rsid w:val="00527BDD"/>
    <w:rsid w:val="00527F6D"/>
    <w:rsid w:val="0053016E"/>
    <w:rsid w:val="0053231D"/>
    <w:rsid w:val="00532649"/>
    <w:rsid w:val="00533F55"/>
    <w:rsid w:val="00540E8A"/>
    <w:rsid w:val="00540F6D"/>
    <w:rsid w:val="005412C1"/>
    <w:rsid w:val="005412D5"/>
    <w:rsid w:val="0054422A"/>
    <w:rsid w:val="00545ACA"/>
    <w:rsid w:val="0054677E"/>
    <w:rsid w:val="0054724C"/>
    <w:rsid w:val="00550478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1718"/>
    <w:rsid w:val="00582136"/>
    <w:rsid w:val="00583548"/>
    <w:rsid w:val="005835CE"/>
    <w:rsid w:val="00586708"/>
    <w:rsid w:val="00586C0A"/>
    <w:rsid w:val="00586C69"/>
    <w:rsid w:val="00586DB7"/>
    <w:rsid w:val="005870CB"/>
    <w:rsid w:val="00590692"/>
    <w:rsid w:val="00590742"/>
    <w:rsid w:val="00590FAC"/>
    <w:rsid w:val="00591CBD"/>
    <w:rsid w:val="00591EE6"/>
    <w:rsid w:val="005932D4"/>
    <w:rsid w:val="00596253"/>
    <w:rsid w:val="005973EA"/>
    <w:rsid w:val="005A0224"/>
    <w:rsid w:val="005A0BA1"/>
    <w:rsid w:val="005A1794"/>
    <w:rsid w:val="005A1A0E"/>
    <w:rsid w:val="005A1FB8"/>
    <w:rsid w:val="005A39D4"/>
    <w:rsid w:val="005A3A59"/>
    <w:rsid w:val="005A4527"/>
    <w:rsid w:val="005A4578"/>
    <w:rsid w:val="005A51D3"/>
    <w:rsid w:val="005A5457"/>
    <w:rsid w:val="005A56CE"/>
    <w:rsid w:val="005A6505"/>
    <w:rsid w:val="005A7D8B"/>
    <w:rsid w:val="005B04B8"/>
    <w:rsid w:val="005B419F"/>
    <w:rsid w:val="005B61CC"/>
    <w:rsid w:val="005B660B"/>
    <w:rsid w:val="005B77D4"/>
    <w:rsid w:val="005B7E6C"/>
    <w:rsid w:val="005C14FF"/>
    <w:rsid w:val="005C2E3C"/>
    <w:rsid w:val="005C3BDA"/>
    <w:rsid w:val="005C4E28"/>
    <w:rsid w:val="005C68A7"/>
    <w:rsid w:val="005C7DE1"/>
    <w:rsid w:val="005D1DA6"/>
    <w:rsid w:val="005D249C"/>
    <w:rsid w:val="005D4539"/>
    <w:rsid w:val="005D5311"/>
    <w:rsid w:val="005D5EC3"/>
    <w:rsid w:val="005D701D"/>
    <w:rsid w:val="005E056B"/>
    <w:rsid w:val="005E057C"/>
    <w:rsid w:val="005E1A06"/>
    <w:rsid w:val="005E3984"/>
    <w:rsid w:val="005E4A27"/>
    <w:rsid w:val="005E4DAD"/>
    <w:rsid w:val="005E7697"/>
    <w:rsid w:val="005E77FA"/>
    <w:rsid w:val="005F3223"/>
    <w:rsid w:val="005F3A99"/>
    <w:rsid w:val="005F4D54"/>
    <w:rsid w:val="005F5700"/>
    <w:rsid w:val="005F6778"/>
    <w:rsid w:val="005F6896"/>
    <w:rsid w:val="00600A3E"/>
    <w:rsid w:val="0060176A"/>
    <w:rsid w:val="00602486"/>
    <w:rsid w:val="0060299B"/>
    <w:rsid w:val="00604A8E"/>
    <w:rsid w:val="006059B9"/>
    <w:rsid w:val="00605E8A"/>
    <w:rsid w:val="0060628F"/>
    <w:rsid w:val="006063B2"/>
    <w:rsid w:val="00606A46"/>
    <w:rsid w:val="00607C51"/>
    <w:rsid w:val="00607DD9"/>
    <w:rsid w:val="00611CE1"/>
    <w:rsid w:val="00612B06"/>
    <w:rsid w:val="006148E4"/>
    <w:rsid w:val="00614C81"/>
    <w:rsid w:val="00617807"/>
    <w:rsid w:val="00617E79"/>
    <w:rsid w:val="006230B2"/>
    <w:rsid w:val="00625ADD"/>
    <w:rsid w:val="00626053"/>
    <w:rsid w:val="006271D7"/>
    <w:rsid w:val="00627F94"/>
    <w:rsid w:val="006308AA"/>
    <w:rsid w:val="0063124B"/>
    <w:rsid w:val="0063147B"/>
    <w:rsid w:val="00631BCC"/>
    <w:rsid w:val="00632916"/>
    <w:rsid w:val="006375A0"/>
    <w:rsid w:val="00641992"/>
    <w:rsid w:val="00641E9F"/>
    <w:rsid w:val="0064265E"/>
    <w:rsid w:val="00644339"/>
    <w:rsid w:val="006454A2"/>
    <w:rsid w:val="006460F3"/>
    <w:rsid w:val="00646444"/>
    <w:rsid w:val="00647C03"/>
    <w:rsid w:val="006507A2"/>
    <w:rsid w:val="00650F2A"/>
    <w:rsid w:val="00651E69"/>
    <w:rsid w:val="0065274C"/>
    <w:rsid w:val="00652817"/>
    <w:rsid w:val="0065342B"/>
    <w:rsid w:val="00653873"/>
    <w:rsid w:val="006540B8"/>
    <w:rsid w:val="0065445B"/>
    <w:rsid w:val="00654E1A"/>
    <w:rsid w:val="00655218"/>
    <w:rsid w:val="00655914"/>
    <w:rsid w:val="00655E52"/>
    <w:rsid w:val="00656397"/>
    <w:rsid w:val="006571F2"/>
    <w:rsid w:val="00657E15"/>
    <w:rsid w:val="00660E9C"/>
    <w:rsid w:val="0066168D"/>
    <w:rsid w:val="006627D1"/>
    <w:rsid w:val="00665CF1"/>
    <w:rsid w:val="006661A7"/>
    <w:rsid w:val="00666304"/>
    <w:rsid w:val="00666B54"/>
    <w:rsid w:val="006713A9"/>
    <w:rsid w:val="00671715"/>
    <w:rsid w:val="00671778"/>
    <w:rsid w:val="00672128"/>
    <w:rsid w:val="00672623"/>
    <w:rsid w:val="0067428A"/>
    <w:rsid w:val="00674E58"/>
    <w:rsid w:val="00675004"/>
    <w:rsid w:val="0067639E"/>
    <w:rsid w:val="006764D0"/>
    <w:rsid w:val="00677432"/>
    <w:rsid w:val="00677A54"/>
    <w:rsid w:val="0068084B"/>
    <w:rsid w:val="00680934"/>
    <w:rsid w:val="00682227"/>
    <w:rsid w:val="00683C6F"/>
    <w:rsid w:val="00684905"/>
    <w:rsid w:val="0068572C"/>
    <w:rsid w:val="00687599"/>
    <w:rsid w:val="006876B7"/>
    <w:rsid w:val="00690084"/>
    <w:rsid w:val="00691541"/>
    <w:rsid w:val="006935BD"/>
    <w:rsid w:val="00693D9A"/>
    <w:rsid w:val="006946C6"/>
    <w:rsid w:val="006959CB"/>
    <w:rsid w:val="006B00AA"/>
    <w:rsid w:val="006B132D"/>
    <w:rsid w:val="006B1812"/>
    <w:rsid w:val="006B1FB8"/>
    <w:rsid w:val="006B3090"/>
    <w:rsid w:val="006B3D75"/>
    <w:rsid w:val="006B43B8"/>
    <w:rsid w:val="006B4BE8"/>
    <w:rsid w:val="006B5A95"/>
    <w:rsid w:val="006B6098"/>
    <w:rsid w:val="006B62C3"/>
    <w:rsid w:val="006B66D3"/>
    <w:rsid w:val="006B6BAE"/>
    <w:rsid w:val="006B707D"/>
    <w:rsid w:val="006B7A75"/>
    <w:rsid w:val="006C31D5"/>
    <w:rsid w:val="006C4B54"/>
    <w:rsid w:val="006C6B04"/>
    <w:rsid w:val="006C6F0B"/>
    <w:rsid w:val="006C7425"/>
    <w:rsid w:val="006D1264"/>
    <w:rsid w:val="006D13B8"/>
    <w:rsid w:val="006D1C81"/>
    <w:rsid w:val="006D220C"/>
    <w:rsid w:val="006D3021"/>
    <w:rsid w:val="006D4A68"/>
    <w:rsid w:val="006D4FCE"/>
    <w:rsid w:val="006D7627"/>
    <w:rsid w:val="006D7B16"/>
    <w:rsid w:val="006E02BE"/>
    <w:rsid w:val="006E2521"/>
    <w:rsid w:val="006E3414"/>
    <w:rsid w:val="006E5559"/>
    <w:rsid w:val="006E6922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5D3"/>
    <w:rsid w:val="00705FCC"/>
    <w:rsid w:val="0070740D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3D02"/>
    <w:rsid w:val="007243D2"/>
    <w:rsid w:val="00724664"/>
    <w:rsid w:val="007262FA"/>
    <w:rsid w:val="007275C1"/>
    <w:rsid w:val="00727873"/>
    <w:rsid w:val="007303C6"/>
    <w:rsid w:val="0073076A"/>
    <w:rsid w:val="00732E6B"/>
    <w:rsid w:val="00732F1A"/>
    <w:rsid w:val="00734195"/>
    <w:rsid w:val="00734B9A"/>
    <w:rsid w:val="007353E6"/>
    <w:rsid w:val="00735FFA"/>
    <w:rsid w:val="00736D1B"/>
    <w:rsid w:val="00737F56"/>
    <w:rsid w:val="0074070B"/>
    <w:rsid w:val="0074331C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390A"/>
    <w:rsid w:val="00763AAB"/>
    <w:rsid w:val="0076485A"/>
    <w:rsid w:val="00764E8A"/>
    <w:rsid w:val="00765709"/>
    <w:rsid w:val="00766202"/>
    <w:rsid w:val="007664DD"/>
    <w:rsid w:val="00766665"/>
    <w:rsid w:val="00766F7A"/>
    <w:rsid w:val="00767A84"/>
    <w:rsid w:val="00767FC6"/>
    <w:rsid w:val="00771810"/>
    <w:rsid w:val="00771A3C"/>
    <w:rsid w:val="00771B74"/>
    <w:rsid w:val="00771DA5"/>
    <w:rsid w:val="00773231"/>
    <w:rsid w:val="007749F3"/>
    <w:rsid w:val="007750AF"/>
    <w:rsid w:val="007767B7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3FFD"/>
    <w:rsid w:val="007A6A54"/>
    <w:rsid w:val="007B204E"/>
    <w:rsid w:val="007B2CA7"/>
    <w:rsid w:val="007B4F93"/>
    <w:rsid w:val="007C0798"/>
    <w:rsid w:val="007C10B4"/>
    <w:rsid w:val="007C11D5"/>
    <w:rsid w:val="007C15D1"/>
    <w:rsid w:val="007C2F8C"/>
    <w:rsid w:val="007C3BFF"/>
    <w:rsid w:val="007C49AB"/>
    <w:rsid w:val="007C54BF"/>
    <w:rsid w:val="007C79EB"/>
    <w:rsid w:val="007C7AB7"/>
    <w:rsid w:val="007D05E5"/>
    <w:rsid w:val="007D0C17"/>
    <w:rsid w:val="007D0C25"/>
    <w:rsid w:val="007D1109"/>
    <w:rsid w:val="007D1733"/>
    <w:rsid w:val="007D34FD"/>
    <w:rsid w:val="007D4010"/>
    <w:rsid w:val="007D6AD0"/>
    <w:rsid w:val="007D749D"/>
    <w:rsid w:val="007D781B"/>
    <w:rsid w:val="007E25CB"/>
    <w:rsid w:val="007E3A74"/>
    <w:rsid w:val="007E4708"/>
    <w:rsid w:val="007E5005"/>
    <w:rsid w:val="007E5A67"/>
    <w:rsid w:val="007E5AE3"/>
    <w:rsid w:val="007E7743"/>
    <w:rsid w:val="007F1C5D"/>
    <w:rsid w:val="007F25E5"/>
    <w:rsid w:val="007F2AE9"/>
    <w:rsid w:val="007F3DB8"/>
    <w:rsid w:val="007F3E44"/>
    <w:rsid w:val="007F5723"/>
    <w:rsid w:val="007F5B75"/>
    <w:rsid w:val="007F645D"/>
    <w:rsid w:val="007F73E6"/>
    <w:rsid w:val="007F7CB9"/>
    <w:rsid w:val="0080099A"/>
    <w:rsid w:val="00801120"/>
    <w:rsid w:val="008015AC"/>
    <w:rsid w:val="008018D4"/>
    <w:rsid w:val="00801F64"/>
    <w:rsid w:val="00802D45"/>
    <w:rsid w:val="008035FB"/>
    <w:rsid w:val="008037D1"/>
    <w:rsid w:val="008044D1"/>
    <w:rsid w:val="00804C20"/>
    <w:rsid w:val="00804D6B"/>
    <w:rsid w:val="0080522D"/>
    <w:rsid w:val="00810D6A"/>
    <w:rsid w:val="00811271"/>
    <w:rsid w:val="00811F5E"/>
    <w:rsid w:val="00814126"/>
    <w:rsid w:val="00814297"/>
    <w:rsid w:val="00814565"/>
    <w:rsid w:val="00815168"/>
    <w:rsid w:val="008178AB"/>
    <w:rsid w:val="0082141D"/>
    <w:rsid w:val="00821BC9"/>
    <w:rsid w:val="00821FBA"/>
    <w:rsid w:val="00822113"/>
    <w:rsid w:val="008239EF"/>
    <w:rsid w:val="008246F8"/>
    <w:rsid w:val="00825E22"/>
    <w:rsid w:val="00825EAC"/>
    <w:rsid w:val="00825F00"/>
    <w:rsid w:val="00825F2A"/>
    <w:rsid w:val="0082606B"/>
    <w:rsid w:val="00826D9C"/>
    <w:rsid w:val="0083016B"/>
    <w:rsid w:val="00830DA8"/>
    <w:rsid w:val="0083274F"/>
    <w:rsid w:val="00833861"/>
    <w:rsid w:val="00833D51"/>
    <w:rsid w:val="00836B62"/>
    <w:rsid w:val="008372B3"/>
    <w:rsid w:val="0083792D"/>
    <w:rsid w:val="00837C77"/>
    <w:rsid w:val="00840CE0"/>
    <w:rsid w:val="00841B29"/>
    <w:rsid w:val="0084298E"/>
    <w:rsid w:val="00844474"/>
    <w:rsid w:val="00844595"/>
    <w:rsid w:val="00845A02"/>
    <w:rsid w:val="00846014"/>
    <w:rsid w:val="00846B53"/>
    <w:rsid w:val="00847353"/>
    <w:rsid w:val="00847879"/>
    <w:rsid w:val="0084794D"/>
    <w:rsid w:val="008506F9"/>
    <w:rsid w:val="00851948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1A04"/>
    <w:rsid w:val="0088300B"/>
    <w:rsid w:val="0088554D"/>
    <w:rsid w:val="00885705"/>
    <w:rsid w:val="00887EFE"/>
    <w:rsid w:val="008912FB"/>
    <w:rsid w:val="00891560"/>
    <w:rsid w:val="00891704"/>
    <w:rsid w:val="00892E5E"/>
    <w:rsid w:val="00895FC8"/>
    <w:rsid w:val="0089709F"/>
    <w:rsid w:val="008A08DC"/>
    <w:rsid w:val="008A127C"/>
    <w:rsid w:val="008A1465"/>
    <w:rsid w:val="008A2614"/>
    <w:rsid w:val="008A364F"/>
    <w:rsid w:val="008A4A85"/>
    <w:rsid w:val="008A4B40"/>
    <w:rsid w:val="008A4BE8"/>
    <w:rsid w:val="008A5457"/>
    <w:rsid w:val="008A5BE9"/>
    <w:rsid w:val="008A5EF7"/>
    <w:rsid w:val="008A6D46"/>
    <w:rsid w:val="008A77EA"/>
    <w:rsid w:val="008B27CE"/>
    <w:rsid w:val="008B34ED"/>
    <w:rsid w:val="008B36D5"/>
    <w:rsid w:val="008B6311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0666"/>
    <w:rsid w:val="008D1039"/>
    <w:rsid w:val="008D17BE"/>
    <w:rsid w:val="008D2309"/>
    <w:rsid w:val="008D2C1A"/>
    <w:rsid w:val="008D2E4C"/>
    <w:rsid w:val="008D3E34"/>
    <w:rsid w:val="008D3F6A"/>
    <w:rsid w:val="008D4ACA"/>
    <w:rsid w:val="008D5A8E"/>
    <w:rsid w:val="008D6202"/>
    <w:rsid w:val="008D7460"/>
    <w:rsid w:val="008D74E8"/>
    <w:rsid w:val="008E139D"/>
    <w:rsid w:val="008E14DF"/>
    <w:rsid w:val="008E3881"/>
    <w:rsid w:val="008E3901"/>
    <w:rsid w:val="008E3F63"/>
    <w:rsid w:val="008E46DB"/>
    <w:rsid w:val="008E4F78"/>
    <w:rsid w:val="008E58E3"/>
    <w:rsid w:val="008E7E87"/>
    <w:rsid w:val="008F0028"/>
    <w:rsid w:val="008F0D3F"/>
    <w:rsid w:val="008F100C"/>
    <w:rsid w:val="008F128E"/>
    <w:rsid w:val="008F14BA"/>
    <w:rsid w:val="008F2F36"/>
    <w:rsid w:val="008F3577"/>
    <w:rsid w:val="008F3793"/>
    <w:rsid w:val="008F3FCE"/>
    <w:rsid w:val="008F5246"/>
    <w:rsid w:val="00900702"/>
    <w:rsid w:val="00900EF1"/>
    <w:rsid w:val="00901138"/>
    <w:rsid w:val="009029FB"/>
    <w:rsid w:val="0090315A"/>
    <w:rsid w:val="009038BE"/>
    <w:rsid w:val="00903D2C"/>
    <w:rsid w:val="00905944"/>
    <w:rsid w:val="009075ED"/>
    <w:rsid w:val="00911FAA"/>
    <w:rsid w:val="00912C38"/>
    <w:rsid w:val="00914DFC"/>
    <w:rsid w:val="009157AC"/>
    <w:rsid w:val="0091757F"/>
    <w:rsid w:val="0091774C"/>
    <w:rsid w:val="00922C25"/>
    <w:rsid w:val="00924DAF"/>
    <w:rsid w:val="009250A2"/>
    <w:rsid w:val="00925335"/>
    <w:rsid w:val="00925560"/>
    <w:rsid w:val="00926119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5C3A"/>
    <w:rsid w:val="00945F27"/>
    <w:rsid w:val="00950A2C"/>
    <w:rsid w:val="009521F9"/>
    <w:rsid w:val="00952CC3"/>
    <w:rsid w:val="00953602"/>
    <w:rsid w:val="009538E4"/>
    <w:rsid w:val="0095405C"/>
    <w:rsid w:val="00955C95"/>
    <w:rsid w:val="00957A91"/>
    <w:rsid w:val="00960FE2"/>
    <w:rsid w:val="009612DF"/>
    <w:rsid w:val="00961667"/>
    <w:rsid w:val="0096413D"/>
    <w:rsid w:val="009642C3"/>
    <w:rsid w:val="00964AC8"/>
    <w:rsid w:val="00964E33"/>
    <w:rsid w:val="009654C6"/>
    <w:rsid w:val="00965F6F"/>
    <w:rsid w:val="0096643D"/>
    <w:rsid w:val="0097010A"/>
    <w:rsid w:val="00971323"/>
    <w:rsid w:val="00972DE2"/>
    <w:rsid w:val="00973B98"/>
    <w:rsid w:val="00975E6E"/>
    <w:rsid w:val="00975F37"/>
    <w:rsid w:val="00977568"/>
    <w:rsid w:val="00977771"/>
    <w:rsid w:val="0098035C"/>
    <w:rsid w:val="00981379"/>
    <w:rsid w:val="00982254"/>
    <w:rsid w:val="00983ABF"/>
    <w:rsid w:val="00985CF0"/>
    <w:rsid w:val="00986AAA"/>
    <w:rsid w:val="00987243"/>
    <w:rsid w:val="00987EC1"/>
    <w:rsid w:val="0099075D"/>
    <w:rsid w:val="00991343"/>
    <w:rsid w:val="009916F3"/>
    <w:rsid w:val="009919E0"/>
    <w:rsid w:val="009921FB"/>
    <w:rsid w:val="00992983"/>
    <w:rsid w:val="0099357D"/>
    <w:rsid w:val="0099498B"/>
    <w:rsid w:val="009965D1"/>
    <w:rsid w:val="009A028B"/>
    <w:rsid w:val="009A1501"/>
    <w:rsid w:val="009A1B57"/>
    <w:rsid w:val="009A24F5"/>
    <w:rsid w:val="009A2507"/>
    <w:rsid w:val="009A4412"/>
    <w:rsid w:val="009A5965"/>
    <w:rsid w:val="009A6DF7"/>
    <w:rsid w:val="009A7A9F"/>
    <w:rsid w:val="009A7ABA"/>
    <w:rsid w:val="009B1AB4"/>
    <w:rsid w:val="009B3198"/>
    <w:rsid w:val="009B3A50"/>
    <w:rsid w:val="009B42E9"/>
    <w:rsid w:val="009B5314"/>
    <w:rsid w:val="009B5A68"/>
    <w:rsid w:val="009B6228"/>
    <w:rsid w:val="009B6EB5"/>
    <w:rsid w:val="009B7729"/>
    <w:rsid w:val="009C0740"/>
    <w:rsid w:val="009C1F30"/>
    <w:rsid w:val="009C1FA4"/>
    <w:rsid w:val="009C3447"/>
    <w:rsid w:val="009C3F0F"/>
    <w:rsid w:val="009C52E9"/>
    <w:rsid w:val="009D01A3"/>
    <w:rsid w:val="009D06F0"/>
    <w:rsid w:val="009D252F"/>
    <w:rsid w:val="009D2824"/>
    <w:rsid w:val="009D28D4"/>
    <w:rsid w:val="009D5099"/>
    <w:rsid w:val="009D57AF"/>
    <w:rsid w:val="009D674D"/>
    <w:rsid w:val="009D68F9"/>
    <w:rsid w:val="009D6B86"/>
    <w:rsid w:val="009D6BBF"/>
    <w:rsid w:val="009E1D13"/>
    <w:rsid w:val="009E4BFE"/>
    <w:rsid w:val="009E73AC"/>
    <w:rsid w:val="009F071B"/>
    <w:rsid w:val="009F0D48"/>
    <w:rsid w:val="009F1056"/>
    <w:rsid w:val="009F10A4"/>
    <w:rsid w:val="009F3DA6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933"/>
    <w:rsid w:val="00A11C03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7BD"/>
    <w:rsid w:val="00A35A6B"/>
    <w:rsid w:val="00A36E1E"/>
    <w:rsid w:val="00A40B29"/>
    <w:rsid w:val="00A41163"/>
    <w:rsid w:val="00A418C5"/>
    <w:rsid w:val="00A41999"/>
    <w:rsid w:val="00A4247F"/>
    <w:rsid w:val="00A42683"/>
    <w:rsid w:val="00A43E0F"/>
    <w:rsid w:val="00A44225"/>
    <w:rsid w:val="00A44DF5"/>
    <w:rsid w:val="00A455EC"/>
    <w:rsid w:val="00A46E54"/>
    <w:rsid w:val="00A500D4"/>
    <w:rsid w:val="00A51E6D"/>
    <w:rsid w:val="00A52615"/>
    <w:rsid w:val="00A52ABA"/>
    <w:rsid w:val="00A54C2A"/>
    <w:rsid w:val="00A5790C"/>
    <w:rsid w:val="00A60C1F"/>
    <w:rsid w:val="00A61F41"/>
    <w:rsid w:val="00A62338"/>
    <w:rsid w:val="00A62450"/>
    <w:rsid w:val="00A63E91"/>
    <w:rsid w:val="00A64695"/>
    <w:rsid w:val="00A65925"/>
    <w:rsid w:val="00A6595F"/>
    <w:rsid w:val="00A66837"/>
    <w:rsid w:val="00A67B79"/>
    <w:rsid w:val="00A70153"/>
    <w:rsid w:val="00A71D3B"/>
    <w:rsid w:val="00A735A5"/>
    <w:rsid w:val="00A738C9"/>
    <w:rsid w:val="00A7541F"/>
    <w:rsid w:val="00A761F8"/>
    <w:rsid w:val="00A762BD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4F9E"/>
    <w:rsid w:val="00A865C7"/>
    <w:rsid w:val="00A907D0"/>
    <w:rsid w:val="00A908EF"/>
    <w:rsid w:val="00A92378"/>
    <w:rsid w:val="00A9241D"/>
    <w:rsid w:val="00A9265D"/>
    <w:rsid w:val="00A93271"/>
    <w:rsid w:val="00A95A7B"/>
    <w:rsid w:val="00A95C3C"/>
    <w:rsid w:val="00A97A60"/>
    <w:rsid w:val="00AA059B"/>
    <w:rsid w:val="00AA11EA"/>
    <w:rsid w:val="00AA2B3D"/>
    <w:rsid w:val="00AA2D5D"/>
    <w:rsid w:val="00AA33C4"/>
    <w:rsid w:val="00AA3B1E"/>
    <w:rsid w:val="00AA4673"/>
    <w:rsid w:val="00AA552E"/>
    <w:rsid w:val="00AA55F2"/>
    <w:rsid w:val="00AA5D0E"/>
    <w:rsid w:val="00AB1061"/>
    <w:rsid w:val="00AB1445"/>
    <w:rsid w:val="00AB17F2"/>
    <w:rsid w:val="00AB3E2B"/>
    <w:rsid w:val="00AB426F"/>
    <w:rsid w:val="00AB55D3"/>
    <w:rsid w:val="00AC1451"/>
    <w:rsid w:val="00AC3CDD"/>
    <w:rsid w:val="00AC4988"/>
    <w:rsid w:val="00AC794B"/>
    <w:rsid w:val="00AC7F43"/>
    <w:rsid w:val="00AD062C"/>
    <w:rsid w:val="00AD081F"/>
    <w:rsid w:val="00AD08CE"/>
    <w:rsid w:val="00AD17E7"/>
    <w:rsid w:val="00AD25A6"/>
    <w:rsid w:val="00AD2D1C"/>
    <w:rsid w:val="00AD499E"/>
    <w:rsid w:val="00AD5365"/>
    <w:rsid w:val="00AD6364"/>
    <w:rsid w:val="00AD739E"/>
    <w:rsid w:val="00AD77D6"/>
    <w:rsid w:val="00AD77ED"/>
    <w:rsid w:val="00AD7E95"/>
    <w:rsid w:val="00AE014F"/>
    <w:rsid w:val="00AE0FC6"/>
    <w:rsid w:val="00AE1E82"/>
    <w:rsid w:val="00AE2C48"/>
    <w:rsid w:val="00AE30A5"/>
    <w:rsid w:val="00AE3C74"/>
    <w:rsid w:val="00AE3FDE"/>
    <w:rsid w:val="00AE483C"/>
    <w:rsid w:val="00AE5C8F"/>
    <w:rsid w:val="00AE69DC"/>
    <w:rsid w:val="00AE6A4A"/>
    <w:rsid w:val="00AE77AA"/>
    <w:rsid w:val="00AE7AA6"/>
    <w:rsid w:val="00AE7F65"/>
    <w:rsid w:val="00AF0BC9"/>
    <w:rsid w:val="00AF0EB4"/>
    <w:rsid w:val="00AF126B"/>
    <w:rsid w:val="00AF2B52"/>
    <w:rsid w:val="00AF388B"/>
    <w:rsid w:val="00AF5A01"/>
    <w:rsid w:val="00AF6497"/>
    <w:rsid w:val="00AF7622"/>
    <w:rsid w:val="00B00AF9"/>
    <w:rsid w:val="00B00B8B"/>
    <w:rsid w:val="00B01029"/>
    <w:rsid w:val="00B01AC2"/>
    <w:rsid w:val="00B05578"/>
    <w:rsid w:val="00B05A31"/>
    <w:rsid w:val="00B06ABA"/>
    <w:rsid w:val="00B06D43"/>
    <w:rsid w:val="00B11DA2"/>
    <w:rsid w:val="00B11E6D"/>
    <w:rsid w:val="00B13656"/>
    <w:rsid w:val="00B14C7E"/>
    <w:rsid w:val="00B1581B"/>
    <w:rsid w:val="00B2056D"/>
    <w:rsid w:val="00B20794"/>
    <w:rsid w:val="00B20A22"/>
    <w:rsid w:val="00B20CA3"/>
    <w:rsid w:val="00B219DA"/>
    <w:rsid w:val="00B219F6"/>
    <w:rsid w:val="00B229B8"/>
    <w:rsid w:val="00B23EF2"/>
    <w:rsid w:val="00B24156"/>
    <w:rsid w:val="00B25507"/>
    <w:rsid w:val="00B256EE"/>
    <w:rsid w:val="00B26537"/>
    <w:rsid w:val="00B266D4"/>
    <w:rsid w:val="00B26DAF"/>
    <w:rsid w:val="00B27441"/>
    <w:rsid w:val="00B27837"/>
    <w:rsid w:val="00B278F8"/>
    <w:rsid w:val="00B30AC5"/>
    <w:rsid w:val="00B327E0"/>
    <w:rsid w:val="00B3537D"/>
    <w:rsid w:val="00B35E42"/>
    <w:rsid w:val="00B36D0A"/>
    <w:rsid w:val="00B378D2"/>
    <w:rsid w:val="00B37EDE"/>
    <w:rsid w:val="00B40589"/>
    <w:rsid w:val="00B409B5"/>
    <w:rsid w:val="00B410F5"/>
    <w:rsid w:val="00B4111E"/>
    <w:rsid w:val="00B42391"/>
    <w:rsid w:val="00B437B6"/>
    <w:rsid w:val="00B44167"/>
    <w:rsid w:val="00B45665"/>
    <w:rsid w:val="00B45FC6"/>
    <w:rsid w:val="00B46A37"/>
    <w:rsid w:val="00B50A34"/>
    <w:rsid w:val="00B510B8"/>
    <w:rsid w:val="00B52252"/>
    <w:rsid w:val="00B52A1B"/>
    <w:rsid w:val="00B5327C"/>
    <w:rsid w:val="00B537A5"/>
    <w:rsid w:val="00B56950"/>
    <w:rsid w:val="00B56DB9"/>
    <w:rsid w:val="00B5738D"/>
    <w:rsid w:val="00B57A2F"/>
    <w:rsid w:val="00B57F21"/>
    <w:rsid w:val="00B6163E"/>
    <w:rsid w:val="00B616ED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7B8"/>
    <w:rsid w:val="00B80987"/>
    <w:rsid w:val="00B814F2"/>
    <w:rsid w:val="00B824A0"/>
    <w:rsid w:val="00B8285C"/>
    <w:rsid w:val="00B84138"/>
    <w:rsid w:val="00B8571A"/>
    <w:rsid w:val="00B85D4E"/>
    <w:rsid w:val="00B85F60"/>
    <w:rsid w:val="00B875F6"/>
    <w:rsid w:val="00B90034"/>
    <w:rsid w:val="00B900C0"/>
    <w:rsid w:val="00B91046"/>
    <w:rsid w:val="00B9122A"/>
    <w:rsid w:val="00B91369"/>
    <w:rsid w:val="00B9228A"/>
    <w:rsid w:val="00B923D6"/>
    <w:rsid w:val="00B92F7C"/>
    <w:rsid w:val="00B938D5"/>
    <w:rsid w:val="00B941F5"/>
    <w:rsid w:val="00B94BC8"/>
    <w:rsid w:val="00B958FE"/>
    <w:rsid w:val="00BA1F75"/>
    <w:rsid w:val="00BA1F8B"/>
    <w:rsid w:val="00BA3777"/>
    <w:rsid w:val="00BA39E5"/>
    <w:rsid w:val="00BA411A"/>
    <w:rsid w:val="00BA5E5D"/>
    <w:rsid w:val="00BA6AD6"/>
    <w:rsid w:val="00BB220D"/>
    <w:rsid w:val="00BB232A"/>
    <w:rsid w:val="00BB3B8C"/>
    <w:rsid w:val="00BB3CA8"/>
    <w:rsid w:val="00BB5007"/>
    <w:rsid w:val="00BB60F8"/>
    <w:rsid w:val="00BB68D9"/>
    <w:rsid w:val="00BB7D77"/>
    <w:rsid w:val="00BB7E01"/>
    <w:rsid w:val="00BB7F49"/>
    <w:rsid w:val="00BC1700"/>
    <w:rsid w:val="00BC1C77"/>
    <w:rsid w:val="00BC1D49"/>
    <w:rsid w:val="00BC221B"/>
    <w:rsid w:val="00BC3674"/>
    <w:rsid w:val="00BC4D95"/>
    <w:rsid w:val="00BC4F0B"/>
    <w:rsid w:val="00BC5056"/>
    <w:rsid w:val="00BC53B0"/>
    <w:rsid w:val="00BC585D"/>
    <w:rsid w:val="00BC778D"/>
    <w:rsid w:val="00BC77BD"/>
    <w:rsid w:val="00BC7E10"/>
    <w:rsid w:val="00BD0699"/>
    <w:rsid w:val="00BD1161"/>
    <w:rsid w:val="00BD1574"/>
    <w:rsid w:val="00BD1A6F"/>
    <w:rsid w:val="00BD2630"/>
    <w:rsid w:val="00BD2F2A"/>
    <w:rsid w:val="00BD3704"/>
    <w:rsid w:val="00BD389E"/>
    <w:rsid w:val="00BD5535"/>
    <w:rsid w:val="00BD5E65"/>
    <w:rsid w:val="00BD635D"/>
    <w:rsid w:val="00BE06C6"/>
    <w:rsid w:val="00BE3355"/>
    <w:rsid w:val="00BE33F0"/>
    <w:rsid w:val="00BE3F47"/>
    <w:rsid w:val="00BE5E4C"/>
    <w:rsid w:val="00BF0B33"/>
    <w:rsid w:val="00BF0F39"/>
    <w:rsid w:val="00BF4B7D"/>
    <w:rsid w:val="00BF5239"/>
    <w:rsid w:val="00BF540A"/>
    <w:rsid w:val="00BF587D"/>
    <w:rsid w:val="00BF59EC"/>
    <w:rsid w:val="00C007E6"/>
    <w:rsid w:val="00C00B08"/>
    <w:rsid w:val="00C00DE1"/>
    <w:rsid w:val="00C01593"/>
    <w:rsid w:val="00C0298D"/>
    <w:rsid w:val="00C03F98"/>
    <w:rsid w:val="00C0593E"/>
    <w:rsid w:val="00C05C18"/>
    <w:rsid w:val="00C0600C"/>
    <w:rsid w:val="00C100FA"/>
    <w:rsid w:val="00C11A1A"/>
    <w:rsid w:val="00C14883"/>
    <w:rsid w:val="00C149D6"/>
    <w:rsid w:val="00C1528E"/>
    <w:rsid w:val="00C157E6"/>
    <w:rsid w:val="00C1669A"/>
    <w:rsid w:val="00C17004"/>
    <w:rsid w:val="00C1732F"/>
    <w:rsid w:val="00C2096D"/>
    <w:rsid w:val="00C20CD2"/>
    <w:rsid w:val="00C21931"/>
    <w:rsid w:val="00C23C4A"/>
    <w:rsid w:val="00C26758"/>
    <w:rsid w:val="00C27BF4"/>
    <w:rsid w:val="00C304F3"/>
    <w:rsid w:val="00C309C7"/>
    <w:rsid w:val="00C3100A"/>
    <w:rsid w:val="00C311CB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5F31"/>
    <w:rsid w:val="00C47BB2"/>
    <w:rsid w:val="00C47E32"/>
    <w:rsid w:val="00C47ECD"/>
    <w:rsid w:val="00C503FA"/>
    <w:rsid w:val="00C50E03"/>
    <w:rsid w:val="00C522E6"/>
    <w:rsid w:val="00C52CCC"/>
    <w:rsid w:val="00C5320B"/>
    <w:rsid w:val="00C53226"/>
    <w:rsid w:val="00C53283"/>
    <w:rsid w:val="00C53B09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612"/>
    <w:rsid w:val="00C678F7"/>
    <w:rsid w:val="00C67CD8"/>
    <w:rsid w:val="00C713F8"/>
    <w:rsid w:val="00C7173E"/>
    <w:rsid w:val="00C728C3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2E1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A71"/>
    <w:rsid w:val="00CA2BEF"/>
    <w:rsid w:val="00CA3846"/>
    <w:rsid w:val="00CA42D7"/>
    <w:rsid w:val="00CA4805"/>
    <w:rsid w:val="00CA4A99"/>
    <w:rsid w:val="00CA65A7"/>
    <w:rsid w:val="00CA68EB"/>
    <w:rsid w:val="00CA6F65"/>
    <w:rsid w:val="00CB2214"/>
    <w:rsid w:val="00CB2563"/>
    <w:rsid w:val="00CB2C92"/>
    <w:rsid w:val="00CB2E2B"/>
    <w:rsid w:val="00CB45A5"/>
    <w:rsid w:val="00CB55E2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E0FD4"/>
    <w:rsid w:val="00CE105F"/>
    <w:rsid w:val="00CE176F"/>
    <w:rsid w:val="00CE260A"/>
    <w:rsid w:val="00CE33FB"/>
    <w:rsid w:val="00CE3C16"/>
    <w:rsid w:val="00CE4873"/>
    <w:rsid w:val="00CE52B7"/>
    <w:rsid w:val="00CE5FEF"/>
    <w:rsid w:val="00CE7AEB"/>
    <w:rsid w:val="00CE7EF0"/>
    <w:rsid w:val="00CF0247"/>
    <w:rsid w:val="00CF0607"/>
    <w:rsid w:val="00CF195F"/>
    <w:rsid w:val="00CF2771"/>
    <w:rsid w:val="00CF3580"/>
    <w:rsid w:val="00CF373C"/>
    <w:rsid w:val="00CF3F97"/>
    <w:rsid w:val="00D00F47"/>
    <w:rsid w:val="00D02587"/>
    <w:rsid w:val="00D0270F"/>
    <w:rsid w:val="00D039BF"/>
    <w:rsid w:val="00D03FE8"/>
    <w:rsid w:val="00D049C7"/>
    <w:rsid w:val="00D04F1D"/>
    <w:rsid w:val="00D0578A"/>
    <w:rsid w:val="00D062FB"/>
    <w:rsid w:val="00D06C3F"/>
    <w:rsid w:val="00D06E2F"/>
    <w:rsid w:val="00D07480"/>
    <w:rsid w:val="00D10622"/>
    <w:rsid w:val="00D10626"/>
    <w:rsid w:val="00D11C07"/>
    <w:rsid w:val="00D15404"/>
    <w:rsid w:val="00D158EE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3257"/>
    <w:rsid w:val="00D337D5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84D"/>
    <w:rsid w:val="00D55E7C"/>
    <w:rsid w:val="00D57DA7"/>
    <w:rsid w:val="00D61C43"/>
    <w:rsid w:val="00D61D19"/>
    <w:rsid w:val="00D61FEA"/>
    <w:rsid w:val="00D62DA6"/>
    <w:rsid w:val="00D63F3F"/>
    <w:rsid w:val="00D643D1"/>
    <w:rsid w:val="00D6474E"/>
    <w:rsid w:val="00D65608"/>
    <w:rsid w:val="00D66782"/>
    <w:rsid w:val="00D6740F"/>
    <w:rsid w:val="00D708A2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484"/>
    <w:rsid w:val="00D826C0"/>
    <w:rsid w:val="00D8273B"/>
    <w:rsid w:val="00D827DF"/>
    <w:rsid w:val="00D83D15"/>
    <w:rsid w:val="00D854C9"/>
    <w:rsid w:val="00D8551A"/>
    <w:rsid w:val="00D855F0"/>
    <w:rsid w:val="00D86514"/>
    <w:rsid w:val="00D865C9"/>
    <w:rsid w:val="00D86957"/>
    <w:rsid w:val="00D90031"/>
    <w:rsid w:val="00D903E7"/>
    <w:rsid w:val="00D908D1"/>
    <w:rsid w:val="00D91624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0388"/>
    <w:rsid w:val="00DA1FBD"/>
    <w:rsid w:val="00DA31BC"/>
    <w:rsid w:val="00DA4348"/>
    <w:rsid w:val="00DA44DD"/>
    <w:rsid w:val="00DA5A48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7F2"/>
    <w:rsid w:val="00DB6581"/>
    <w:rsid w:val="00DB6BB1"/>
    <w:rsid w:val="00DB79A8"/>
    <w:rsid w:val="00DC0A4D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6680"/>
    <w:rsid w:val="00DD75B0"/>
    <w:rsid w:val="00DD75C3"/>
    <w:rsid w:val="00DD781E"/>
    <w:rsid w:val="00DE01F2"/>
    <w:rsid w:val="00DE0C01"/>
    <w:rsid w:val="00DE2AB3"/>
    <w:rsid w:val="00DE323A"/>
    <w:rsid w:val="00DE3827"/>
    <w:rsid w:val="00DE4035"/>
    <w:rsid w:val="00DE40C2"/>
    <w:rsid w:val="00DE55CE"/>
    <w:rsid w:val="00DE744F"/>
    <w:rsid w:val="00DE7BA6"/>
    <w:rsid w:val="00DF03B4"/>
    <w:rsid w:val="00DF20A5"/>
    <w:rsid w:val="00DF2836"/>
    <w:rsid w:val="00DF310E"/>
    <w:rsid w:val="00DF3810"/>
    <w:rsid w:val="00DF3B9A"/>
    <w:rsid w:val="00DF4163"/>
    <w:rsid w:val="00DF43B9"/>
    <w:rsid w:val="00DF4931"/>
    <w:rsid w:val="00DF5047"/>
    <w:rsid w:val="00DF5B9C"/>
    <w:rsid w:val="00E006FD"/>
    <w:rsid w:val="00E012BC"/>
    <w:rsid w:val="00E0189C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2D8C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03A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16"/>
    <w:rsid w:val="00E34FBA"/>
    <w:rsid w:val="00E37034"/>
    <w:rsid w:val="00E37982"/>
    <w:rsid w:val="00E4117B"/>
    <w:rsid w:val="00E411F6"/>
    <w:rsid w:val="00E41619"/>
    <w:rsid w:val="00E422E2"/>
    <w:rsid w:val="00E42822"/>
    <w:rsid w:val="00E44083"/>
    <w:rsid w:val="00E466B7"/>
    <w:rsid w:val="00E47B89"/>
    <w:rsid w:val="00E50668"/>
    <w:rsid w:val="00E51F20"/>
    <w:rsid w:val="00E52755"/>
    <w:rsid w:val="00E5283B"/>
    <w:rsid w:val="00E54D1A"/>
    <w:rsid w:val="00E60E17"/>
    <w:rsid w:val="00E61288"/>
    <w:rsid w:val="00E61D79"/>
    <w:rsid w:val="00E67BB7"/>
    <w:rsid w:val="00E7186D"/>
    <w:rsid w:val="00E71967"/>
    <w:rsid w:val="00E72EE0"/>
    <w:rsid w:val="00E735A7"/>
    <w:rsid w:val="00E7430B"/>
    <w:rsid w:val="00E75886"/>
    <w:rsid w:val="00E75A3A"/>
    <w:rsid w:val="00E76CD8"/>
    <w:rsid w:val="00E7718D"/>
    <w:rsid w:val="00E778AB"/>
    <w:rsid w:val="00E807A3"/>
    <w:rsid w:val="00E82A30"/>
    <w:rsid w:val="00E83BC4"/>
    <w:rsid w:val="00E841EF"/>
    <w:rsid w:val="00E87085"/>
    <w:rsid w:val="00E8733F"/>
    <w:rsid w:val="00E9563E"/>
    <w:rsid w:val="00E966B1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DEF"/>
    <w:rsid w:val="00EA705F"/>
    <w:rsid w:val="00EA75B8"/>
    <w:rsid w:val="00EA79E9"/>
    <w:rsid w:val="00EB0CF8"/>
    <w:rsid w:val="00EB17A1"/>
    <w:rsid w:val="00EB2106"/>
    <w:rsid w:val="00EB2900"/>
    <w:rsid w:val="00EB530B"/>
    <w:rsid w:val="00EB5852"/>
    <w:rsid w:val="00EB5A96"/>
    <w:rsid w:val="00EB6FEF"/>
    <w:rsid w:val="00EB7288"/>
    <w:rsid w:val="00EB72E8"/>
    <w:rsid w:val="00EC175D"/>
    <w:rsid w:val="00EC222D"/>
    <w:rsid w:val="00EC4E0E"/>
    <w:rsid w:val="00EC726B"/>
    <w:rsid w:val="00ED0567"/>
    <w:rsid w:val="00ED0569"/>
    <w:rsid w:val="00ED183B"/>
    <w:rsid w:val="00ED1912"/>
    <w:rsid w:val="00ED259F"/>
    <w:rsid w:val="00ED36CE"/>
    <w:rsid w:val="00ED3840"/>
    <w:rsid w:val="00ED5347"/>
    <w:rsid w:val="00ED59FA"/>
    <w:rsid w:val="00ED6587"/>
    <w:rsid w:val="00ED7607"/>
    <w:rsid w:val="00ED77CE"/>
    <w:rsid w:val="00EE0144"/>
    <w:rsid w:val="00EE0711"/>
    <w:rsid w:val="00EE245A"/>
    <w:rsid w:val="00EE2E51"/>
    <w:rsid w:val="00EE30B5"/>
    <w:rsid w:val="00EE3F50"/>
    <w:rsid w:val="00EE4D66"/>
    <w:rsid w:val="00EE51F3"/>
    <w:rsid w:val="00EE6D2A"/>
    <w:rsid w:val="00EE715C"/>
    <w:rsid w:val="00EF09F4"/>
    <w:rsid w:val="00EF11E3"/>
    <w:rsid w:val="00EF127C"/>
    <w:rsid w:val="00EF15A0"/>
    <w:rsid w:val="00EF1FEB"/>
    <w:rsid w:val="00EF23C8"/>
    <w:rsid w:val="00EF279C"/>
    <w:rsid w:val="00EF2D9F"/>
    <w:rsid w:val="00EF4113"/>
    <w:rsid w:val="00EF5D5C"/>
    <w:rsid w:val="00EF60E6"/>
    <w:rsid w:val="00EF63F2"/>
    <w:rsid w:val="00EF6432"/>
    <w:rsid w:val="00EF6935"/>
    <w:rsid w:val="00EF6B22"/>
    <w:rsid w:val="00EF6F96"/>
    <w:rsid w:val="00EF77A4"/>
    <w:rsid w:val="00F001B3"/>
    <w:rsid w:val="00F00B1E"/>
    <w:rsid w:val="00F00BE4"/>
    <w:rsid w:val="00F00E55"/>
    <w:rsid w:val="00F01A71"/>
    <w:rsid w:val="00F03113"/>
    <w:rsid w:val="00F041E8"/>
    <w:rsid w:val="00F052A6"/>
    <w:rsid w:val="00F05640"/>
    <w:rsid w:val="00F06185"/>
    <w:rsid w:val="00F07F21"/>
    <w:rsid w:val="00F1354F"/>
    <w:rsid w:val="00F13B56"/>
    <w:rsid w:val="00F13C9A"/>
    <w:rsid w:val="00F1434A"/>
    <w:rsid w:val="00F1620D"/>
    <w:rsid w:val="00F1683E"/>
    <w:rsid w:val="00F174AF"/>
    <w:rsid w:val="00F22E6E"/>
    <w:rsid w:val="00F32646"/>
    <w:rsid w:val="00F32A73"/>
    <w:rsid w:val="00F331F9"/>
    <w:rsid w:val="00F335C3"/>
    <w:rsid w:val="00F33C3F"/>
    <w:rsid w:val="00F3632A"/>
    <w:rsid w:val="00F37A4B"/>
    <w:rsid w:val="00F434F3"/>
    <w:rsid w:val="00F46C45"/>
    <w:rsid w:val="00F46D1D"/>
    <w:rsid w:val="00F502E4"/>
    <w:rsid w:val="00F50392"/>
    <w:rsid w:val="00F50694"/>
    <w:rsid w:val="00F53D8E"/>
    <w:rsid w:val="00F5457B"/>
    <w:rsid w:val="00F548E8"/>
    <w:rsid w:val="00F557A2"/>
    <w:rsid w:val="00F56DC8"/>
    <w:rsid w:val="00F60140"/>
    <w:rsid w:val="00F60666"/>
    <w:rsid w:val="00F62604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1F2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42EB"/>
    <w:rsid w:val="00FA4FB1"/>
    <w:rsid w:val="00FA5096"/>
    <w:rsid w:val="00FA52C7"/>
    <w:rsid w:val="00FA5BDD"/>
    <w:rsid w:val="00FA5C0F"/>
    <w:rsid w:val="00FA62A8"/>
    <w:rsid w:val="00FB177D"/>
    <w:rsid w:val="00FB3C8F"/>
    <w:rsid w:val="00FB3EE1"/>
    <w:rsid w:val="00FB4E0E"/>
    <w:rsid w:val="00FB5632"/>
    <w:rsid w:val="00FB5814"/>
    <w:rsid w:val="00FB60C1"/>
    <w:rsid w:val="00FB6C89"/>
    <w:rsid w:val="00FC055A"/>
    <w:rsid w:val="00FC07F9"/>
    <w:rsid w:val="00FC08C1"/>
    <w:rsid w:val="00FC0B57"/>
    <w:rsid w:val="00FC15E6"/>
    <w:rsid w:val="00FC39EE"/>
    <w:rsid w:val="00FC3E07"/>
    <w:rsid w:val="00FC55E9"/>
    <w:rsid w:val="00FC5988"/>
    <w:rsid w:val="00FC6098"/>
    <w:rsid w:val="00FC7F10"/>
    <w:rsid w:val="00FD25BD"/>
    <w:rsid w:val="00FD4D6F"/>
    <w:rsid w:val="00FD730F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407D"/>
    <w:rsid w:val="00FE48C8"/>
    <w:rsid w:val="00FE48FF"/>
    <w:rsid w:val="00FE562C"/>
    <w:rsid w:val="00FE5F83"/>
    <w:rsid w:val="00FE5F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A1D59-0B1F-4373-8D28-E4714EDF9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274</TotalTime>
  <Pages>11</Pages>
  <Words>1736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11093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30</cp:revision>
  <cp:lastPrinted>2006-08-08T20:14:00Z</cp:lastPrinted>
  <dcterms:created xsi:type="dcterms:W3CDTF">2020-06-09T16:27:00Z</dcterms:created>
  <dcterms:modified xsi:type="dcterms:W3CDTF">2020-06-09T22:48:00Z</dcterms:modified>
</cp:coreProperties>
</file>