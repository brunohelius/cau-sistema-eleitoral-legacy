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CD6F767" w:rsidR="00A735A5" w:rsidRPr="00C03F98" w:rsidRDefault="00825F00" w:rsidP="007E3668">
      <w:pPr>
        <w:pStyle w:val="TituloDocumento"/>
        <w:jc w:val="center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F4869">
        <w:rPr>
          <w:sz w:val="52"/>
          <w:szCs w:val="52"/>
        </w:rPr>
        <w:t>0</w:t>
      </w:r>
      <w:r w:rsidR="0042022B">
        <w:rPr>
          <w:sz w:val="52"/>
          <w:szCs w:val="52"/>
        </w:rPr>
        <w:t>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3D2B71">
        <w:rPr>
          <w:sz w:val="52"/>
          <w:szCs w:val="52"/>
        </w:rPr>
        <w:t>Web Service</w:t>
      </w:r>
      <w:r w:rsidR="001110A0">
        <w:rPr>
          <w:sz w:val="52"/>
          <w:szCs w:val="52"/>
        </w:rPr>
        <w:t xml:space="preserve"> –</w:t>
      </w:r>
      <w:r w:rsidR="00EC5AE3">
        <w:rPr>
          <w:sz w:val="52"/>
          <w:szCs w:val="52"/>
        </w:rPr>
        <w:t>Dados do</w:t>
      </w:r>
      <w:r w:rsidR="00A92193">
        <w:rPr>
          <w:sz w:val="52"/>
          <w:szCs w:val="52"/>
        </w:rPr>
        <w:t xml:space="preserve"> Usuário</w:t>
      </w:r>
    </w:p>
    <w:p w14:paraId="0325C1F5" w14:textId="4E2B4A9C" w:rsidR="00A735A5" w:rsidRPr="00852A8B" w:rsidRDefault="00825F00" w:rsidP="007E3668">
      <w:pPr>
        <w:pStyle w:val="NomeProjeto"/>
        <w:jc w:val="center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>
        <w:fldChar w:fldCharType="begin"/>
      </w:r>
      <w:r w:rsidR="00757A62">
        <w:instrText xml:space="preserve"> REF NomePro</w:instrText>
      </w:r>
      <w:r w:rsidR="00C03F98">
        <w:instrText>duto</w:instrText>
      </w:r>
      <w:r w:rsidR="00757A62">
        <w:instrText xml:space="preserve"> </w:instrText>
      </w:r>
      <w:r>
        <w:fldChar w:fldCharType="separate"/>
      </w:r>
      <w:r w:rsidR="00076318">
        <w:t>SICCAU</w:t>
      </w:r>
      <w:r w:rsidR="00FB3C8F">
        <w:t xml:space="preserve"> - </w:t>
      </w:r>
      <w:r w:rsidR="00E214F0">
        <w:t>Corporativo</w:t>
      </w:r>
      <w:r>
        <w:fldChar w:fldCharType="end"/>
      </w:r>
    </w:p>
    <w:p w14:paraId="5A8E73EC" w14:textId="57B3A26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 w:rsidP="00B13A74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7E3668">
        <w:trPr>
          <w:cantSplit/>
          <w:trHeight w:val="278"/>
          <w:jc w:val="center"/>
        </w:trPr>
        <w:tc>
          <w:tcPr>
            <w:tcW w:w="1589" w:type="dxa"/>
            <w:shd w:val="clear" w:color="auto" w:fill="B8CCE4" w:themeFill="accent1" w:themeFillTint="66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B8CCE4" w:themeFill="accent1" w:themeFillTint="66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B8CCE4" w:themeFill="accent1" w:themeFillTint="66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B8CCE4" w:themeFill="accent1" w:themeFillTint="66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F16E71" w:rsidRDefault="00076318" w:rsidP="00B13A74">
            <w:pPr>
              <w:jc w:val="center"/>
              <w:rPr>
                <w:sz w:val="18"/>
                <w:szCs w:val="18"/>
              </w:rPr>
            </w:pPr>
            <w:r w:rsidRPr="00F16E71">
              <w:rPr>
                <w:sz w:val="18"/>
                <w:szCs w:val="18"/>
              </w:rPr>
              <w:t>1.0</w:t>
            </w:r>
          </w:p>
        </w:tc>
        <w:tc>
          <w:tcPr>
            <w:tcW w:w="1425" w:type="dxa"/>
            <w:vAlign w:val="bottom"/>
          </w:tcPr>
          <w:p w14:paraId="3828512A" w14:textId="2554E499" w:rsidR="00A735A5" w:rsidRPr="00F16E71" w:rsidRDefault="00EC5AE3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BB42AC" w:rsidRPr="00F16E71">
              <w:rPr>
                <w:sz w:val="18"/>
                <w:szCs w:val="18"/>
              </w:rPr>
              <w:t>/</w:t>
            </w:r>
            <w:r w:rsidR="00B01AC2" w:rsidRPr="00F16E71">
              <w:rPr>
                <w:sz w:val="18"/>
                <w:szCs w:val="18"/>
              </w:rPr>
              <w:t>0</w:t>
            </w:r>
            <w:r w:rsidR="00B13A74">
              <w:rPr>
                <w:sz w:val="18"/>
                <w:szCs w:val="18"/>
              </w:rPr>
              <w:t>8</w:t>
            </w:r>
            <w:r w:rsidR="00076318" w:rsidRPr="00F16E71">
              <w:rPr>
                <w:sz w:val="18"/>
                <w:szCs w:val="18"/>
              </w:rPr>
              <w:t>/2019</w:t>
            </w:r>
          </w:p>
        </w:tc>
        <w:tc>
          <w:tcPr>
            <w:tcW w:w="2405" w:type="dxa"/>
            <w:vAlign w:val="center"/>
          </w:tcPr>
          <w:p w14:paraId="7DBE843B" w14:textId="7C7D5883" w:rsidR="00A735A5" w:rsidRPr="00F16E71" w:rsidRDefault="00B13A74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Maycon Mendes</w:t>
            </w:r>
          </w:p>
        </w:tc>
        <w:tc>
          <w:tcPr>
            <w:tcW w:w="4203" w:type="dxa"/>
          </w:tcPr>
          <w:p w14:paraId="10E3D2AF" w14:textId="77777777" w:rsidR="00A735A5" w:rsidRPr="00F16E71" w:rsidRDefault="00076318" w:rsidP="00B13A74">
            <w:pPr>
              <w:jc w:val="center"/>
              <w:rPr>
                <w:sz w:val="18"/>
                <w:szCs w:val="18"/>
              </w:rPr>
            </w:pPr>
            <w:r w:rsidRPr="00F16E71">
              <w:rPr>
                <w:sz w:val="18"/>
                <w:szCs w:val="18"/>
              </w:rP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65F8B5F" w14:textId="70A3E6BB" w:rsidR="001752D8" w:rsidRDefault="00825F0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16502585" w:history="1">
        <w:r w:rsidR="001752D8" w:rsidRPr="00E70CA4">
          <w:rPr>
            <w:rStyle w:val="Hyperlink"/>
            <w:noProof/>
          </w:rPr>
          <w:t>1.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Identificação da História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_Toc16502585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4</w:t>
        </w:r>
        <w:r w:rsidR="001752D8">
          <w:rPr>
            <w:noProof/>
            <w:webHidden/>
          </w:rPr>
          <w:fldChar w:fldCharType="end"/>
        </w:r>
      </w:hyperlink>
    </w:p>
    <w:p w14:paraId="5A7285B0" w14:textId="7748622E" w:rsidR="001752D8" w:rsidRDefault="008F0B6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502586" w:history="1">
        <w:r w:rsidR="001752D8" w:rsidRPr="00E70CA4">
          <w:rPr>
            <w:rStyle w:val="Hyperlink"/>
            <w:noProof/>
          </w:rPr>
          <w:t>2.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Critério de Aceitação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_Toc16502586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4</w:t>
        </w:r>
        <w:r w:rsidR="001752D8">
          <w:rPr>
            <w:noProof/>
            <w:webHidden/>
          </w:rPr>
          <w:fldChar w:fldCharType="end"/>
        </w:r>
      </w:hyperlink>
    </w:p>
    <w:p w14:paraId="767FAA65" w14:textId="161B49B0" w:rsidR="001752D8" w:rsidRDefault="008F0B6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502587" w:history="1">
        <w:r w:rsidR="001752D8" w:rsidRPr="00E70CA4">
          <w:rPr>
            <w:rStyle w:val="Hyperlink"/>
            <w:noProof/>
          </w:rPr>
          <w:t>3.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Tabela de Retorno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_Toc16502587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5</w:t>
        </w:r>
        <w:r w:rsidR="001752D8">
          <w:rPr>
            <w:noProof/>
            <w:webHidden/>
          </w:rPr>
          <w:fldChar w:fldCharType="end"/>
        </w:r>
      </w:hyperlink>
    </w:p>
    <w:p w14:paraId="1AB8CF64" w14:textId="1429236A" w:rsidR="001752D8" w:rsidRDefault="008F0B6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502588" w:history="1">
        <w:r w:rsidR="001752D8" w:rsidRPr="00E70CA4">
          <w:rPr>
            <w:rStyle w:val="Hyperlink"/>
            <w:noProof/>
          </w:rPr>
          <w:t>4.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Informações complementares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_Toc16502588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6</w:t>
        </w:r>
        <w:r w:rsidR="001752D8">
          <w:rPr>
            <w:noProof/>
            <w:webHidden/>
          </w:rPr>
          <w:fldChar w:fldCharType="end"/>
        </w:r>
      </w:hyperlink>
    </w:p>
    <w:p w14:paraId="3A94A456" w14:textId="12404339" w:rsidR="00BA6B3E" w:rsidRDefault="00825F00" w:rsidP="00BA6B3E">
      <w:pPr>
        <w:pStyle w:val="Ttulo2"/>
        <w:numPr>
          <w:ilvl w:val="0"/>
          <w:numId w:val="0"/>
        </w:numPr>
      </w:pPr>
      <w:r>
        <w:fldChar w:fldCharType="end"/>
      </w:r>
      <w:r w:rsidR="00A735A5">
        <w:br w:type="page"/>
      </w:r>
    </w:p>
    <w:p w14:paraId="1F1B01DF" w14:textId="44264A57" w:rsidR="00347052" w:rsidRPr="00D908D1" w:rsidRDefault="00347052" w:rsidP="00874558"/>
    <w:p w14:paraId="77898CD2" w14:textId="69C993C5" w:rsidR="006A693D" w:rsidRDefault="006A693D" w:rsidP="006A693D">
      <w:pPr>
        <w:pStyle w:val="Ttulo2"/>
        <w:numPr>
          <w:ilvl w:val="0"/>
          <w:numId w:val="3"/>
        </w:numPr>
        <w:spacing w:before="240"/>
      </w:pPr>
      <w:bookmarkStart w:id="4" w:name="_Toc16502585"/>
      <w:r>
        <w:t>Identificação da História</w:t>
      </w:r>
      <w:bookmarkEnd w:id="4"/>
    </w:p>
    <w:p w14:paraId="3DDBF4BE" w14:textId="3A48F5F7" w:rsidR="00550A41" w:rsidRDefault="00550A41" w:rsidP="00550A41">
      <w:pPr>
        <w:pStyle w:val="EstiloPrototipo3"/>
      </w:pPr>
      <w:bookmarkStart w:id="5" w:name="_Toc15476873"/>
      <w:r w:rsidRPr="00633F56">
        <w:rPr>
          <w:sz w:val="24"/>
          <w:szCs w:val="24"/>
        </w:rPr>
        <w:t>HST-0</w:t>
      </w:r>
      <w:r>
        <w:rPr>
          <w:sz w:val="24"/>
          <w:szCs w:val="24"/>
        </w:rPr>
        <w:t>2</w:t>
      </w:r>
      <w:r>
        <w:t xml:space="preserve"> </w:t>
      </w:r>
      <w:bookmarkEnd w:id="5"/>
      <w:r>
        <w:t>Web Service – Dados Usuário</w:t>
      </w:r>
    </w:p>
    <w:p w14:paraId="1C10CF83" w14:textId="77777777" w:rsidR="00550A41" w:rsidRDefault="00550A41" w:rsidP="00550A41">
      <w:pPr>
        <w:pStyle w:val="EstiloPrototipo3"/>
      </w:pPr>
    </w:p>
    <w:p w14:paraId="3A6AB100" w14:textId="4A268916" w:rsidR="00550A41" w:rsidRPr="00B83C55" w:rsidRDefault="00550A41" w:rsidP="00550A41">
      <w:pPr>
        <w:pStyle w:val="EstiloPrototipo3"/>
        <w:rPr>
          <w:sz w:val="24"/>
          <w:szCs w:val="24"/>
        </w:rPr>
      </w:pPr>
      <w:bookmarkStart w:id="6" w:name="_Toc15476874"/>
      <w:r w:rsidRPr="007878F0">
        <w:rPr>
          <w:sz w:val="24"/>
          <w:szCs w:val="24"/>
        </w:rPr>
        <w:t>COMO</w:t>
      </w:r>
      <w:r w:rsidRPr="000628DE">
        <w:t xml:space="preserve"> </w:t>
      </w:r>
      <w:r w:rsidRPr="00B83C55">
        <w:rPr>
          <w:b w:val="0"/>
          <w:sz w:val="24"/>
          <w:szCs w:val="24"/>
        </w:rPr>
        <w:t>Coordenador CEN;</w:t>
      </w:r>
      <w:bookmarkEnd w:id="6"/>
    </w:p>
    <w:p w14:paraId="2A1515C2" w14:textId="4D58E8CD" w:rsidR="00550A41" w:rsidRPr="000628DE" w:rsidRDefault="00550A41" w:rsidP="00550A41">
      <w:pPr>
        <w:pStyle w:val="EstiloPrototipo3"/>
      </w:pPr>
      <w:bookmarkStart w:id="7" w:name="_Toc15476875"/>
      <w:r w:rsidRPr="007878F0">
        <w:rPr>
          <w:sz w:val="24"/>
          <w:szCs w:val="24"/>
        </w:rPr>
        <w:t>QUERO</w:t>
      </w:r>
      <w:r w:rsidRPr="000628DE">
        <w:t xml:space="preserve"> </w:t>
      </w:r>
      <w:r w:rsidRPr="00550A41">
        <w:rPr>
          <w:b w:val="0"/>
        </w:rPr>
        <w:t>criar um serviço (Web Service)</w:t>
      </w:r>
      <w:r w:rsidRPr="00550A41">
        <w:rPr>
          <w:b w:val="0"/>
          <w:sz w:val="24"/>
          <w:szCs w:val="24"/>
        </w:rPr>
        <w:t>;</w:t>
      </w:r>
      <w:bookmarkEnd w:id="7"/>
      <w:r>
        <w:t xml:space="preserve"> </w:t>
      </w:r>
    </w:p>
    <w:p w14:paraId="05F07544" w14:textId="15D9D61E" w:rsidR="00550A41" w:rsidRPr="00550A41" w:rsidRDefault="00550A41" w:rsidP="00550A41">
      <w:pPr>
        <w:pStyle w:val="EstiloPrototipo3"/>
        <w:rPr>
          <w:b w:val="0"/>
        </w:rPr>
      </w:pPr>
      <w:r w:rsidRPr="007878F0">
        <w:rPr>
          <w:sz w:val="24"/>
          <w:szCs w:val="24"/>
        </w:rPr>
        <w:t>PARA</w:t>
      </w:r>
      <w:r w:rsidRPr="000628DE">
        <w:t xml:space="preserve"> </w:t>
      </w:r>
      <w:r w:rsidRPr="00550A41">
        <w:rPr>
          <w:b w:val="0"/>
        </w:rPr>
        <w:t xml:space="preserve">que aplicações consumam serviços e informações do SICCAU, para autenticação e busca de dados dos </w:t>
      </w:r>
      <w:r w:rsidR="005E3A45">
        <w:rPr>
          <w:b w:val="0"/>
        </w:rPr>
        <w:t>arquitetos</w:t>
      </w:r>
      <w:r w:rsidRPr="00550A41">
        <w:rPr>
          <w:b w:val="0"/>
        </w:rPr>
        <w:t xml:space="preserve"> do SICCAU;</w:t>
      </w:r>
    </w:p>
    <w:p w14:paraId="7536EAE5" w14:textId="77777777" w:rsidR="006A693D" w:rsidRPr="00550A41" w:rsidRDefault="006A693D" w:rsidP="006A693D"/>
    <w:p w14:paraId="3ADDB203" w14:textId="6A6583DA" w:rsidR="006A693D" w:rsidRPr="006A693D" w:rsidRDefault="00CE176F" w:rsidP="006A693D">
      <w:pPr>
        <w:pStyle w:val="Ttulo2"/>
        <w:numPr>
          <w:ilvl w:val="0"/>
          <w:numId w:val="3"/>
        </w:numPr>
        <w:spacing w:before="240"/>
      </w:pPr>
      <w:bookmarkStart w:id="8" w:name="_Toc16502586"/>
      <w:r>
        <w:t>C</w:t>
      </w:r>
      <w:r w:rsidR="001752D8">
        <w:t>ritério de Aceitação</w:t>
      </w:r>
      <w:bookmarkEnd w:id="8"/>
    </w:p>
    <w:p w14:paraId="2796FD8B" w14:textId="53B5BB72" w:rsidR="00BB64D8" w:rsidRPr="00880849" w:rsidRDefault="000514D4" w:rsidP="00880849">
      <w:pPr>
        <w:spacing w:after="200" w:line="276" w:lineRule="auto"/>
        <w:contextualSpacing/>
        <w:rPr>
          <w:b/>
        </w:rPr>
      </w:pPr>
      <w:r w:rsidRPr="00880849">
        <w:rPr>
          <w:b/>
        </w:rPr>
        <w:t xml:space="preserve">Premissa: </w:t>
      </w:r>
    </w:p>
    <w:p w14:paraId="248F36C3" w14:textId="610F8CB5" w:rsidR="002C2EF8" w:rsidRPr="00B92249" w:rsidRDefault="006A1B55" w:rsidP="007A43C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jc w:val="both"/>
        <w:rPr>
          <w:color w:val="auto"/>
        </w:rPr>
      </w:pPr>
      <w:r w:rsidRPr="00B92249">
        <w:rPr>
          <w:color w:val="auto"/>
        </w:rPr>
        <w:t>Nesta his</w:t>
      </w:r>
      <w:r w:rsidR="001D2D5F">
        <w:rPr>
          <w:color w:val="auto"/>
        </w:rPr>
        <w:t>tória são definidas as regras para o serviço</w:t>
      </w:r>
      <w:r w:rsidRPr="00B92249">
        <w:rPr>
          <w:color w:val="auto"/>
        </w:rPr>
        <w:t xml:space="preserve"> </w:t>
      </w:r>
      <w:r w:rsidR="001D2D5F">
        <w:rPr>
          <w:color w:val="auto"/>
        </w:rPr>
        <w:t>do SICCAU criado</w:t>
      </w:r>
      <w:r w:rsidRPr="00B92249">
        <w:rPr>
          <w:color w:val="auto"/>
        </w:rPr>
        <w:t xml:space="preserve"> para a </w:t>
      </w:r>
      <w:r w:rsidR="006C1849">
        <w:rPr>
          <w:color w:val="auto"/>
        </w:rPr>
        <w:t>busca dos dados</w:t>
      </w:r>
      <w:r w:rsidR="005C1DFE">
        <w:rPr>
          <w:color w:val="auto"/>
        </w:rPr>
        <w:t xml:space="preserve"> d</w:t>
      </w:r>
      <w:r w:rsidR="006C1849">
        <w:rPr>
          <w:color w:val="auto"/>
        </w:rPr>
        <w:t>os</w:t>
      </w:r>
      <w:r w:rsidR="005C1DFE">
        <w:rPr>
          <w:color w:val="auto"/>
        </w:rPr>
        <w:t xml:space="preserve"> usuários</w:t>
      </w:r>
      <w:r w:rsidR="006C1849">
        <w:rPr>
          <w:color w:val="auto"/>
        </w:rPr>
        <w:t xml:space="preserve"> SICCAU</w:t>
      </w:r>
      <w:r w:rsidR="0088061D" w:rsidRPr="00B92249">
        <w:rPr>
          <w:color w:val="auto"/>
        </w:rPr>
        <w:t>;</w:t>
      </w:r>
    </w:p>
    <w:p w14:paraId="4A5AE952" w14:textId="12D3F191" w:rsidR="00B10BF4" w:rsidRPr="00B92249" w:rsidRDefault="00B10BF4" w:rsidP="007A43C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jc w:val="both"/>
        <w:rPr>
          <w:color w:val="auto"/>
        </w:rPr>
      </w:pPr>
      <w:r w:rsidRPr="00B92249">
        <w:rPr>
          <w:color w:val="auto"/>
        </w:rPr>
        <w:t xml:space="preserve">Devem </w:t>
      </w:r>
      <w:r w:rsidR="00114CE2">
        <w:rPr>
          <w:color w:val="auto"/>
        </w:rPr>
        <w:t xml:space="preserve">ser </w:t>
      </w:r>
      <w:r w:rsidRPr="00B92249">
        <w:rPr>
          <w:color w:val="auto"/>
        </w:rPr>
        <w:t>aplicadas medidas de segurança para utilização d</w:t>
      </w:r>
      <w:r w:rsidR="00114CE2">
        <w:rPr>
          <w:color w:val="auto"/>
        </w:rPr>
        <w:t>o serviço</w:t>
      </w:r>
      <w:r w:rsidRPr="00B92249">
        <w:rPr>
          <w:color w:val="auto"/>
        </w:rPr>
        <w:t xml:space="preserve"> pelas aplicações</w:t>
      </w:r>
      <w:r w:rsidR="000B0EC2" w:rsidRPr="00B92249">
        <w:rPr>
          <w:color w:val="auto"/>
        </w:rPr>
        <w:t>;</w:t>
      </w:r>
    </w:p>
    <w:p w14:paraId="4C1BDC15" w14:textId="719E2292" w:rsidR="00DF28BF" w:rsidRPr="007A43CC" w:rsidRDefault="00305250" w:rsidP="007A43C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jc w:val="both"/>
        <w:rPr>
          <w:b/>
          <w:color w:val="FF0000"/>
        </w:rPr>
      </w:pPr>
      <w:r>
        <w:rPr>
          <w:color w:val="auto"/>
        </w:rPr>
        <w:t>O usuário deve está autenticado;</w:t>
      </w:r>
    </w:p>
    <w:p w14:paraId="7148086C" w14:textId="77777777" w:rsidR="007A43CC" w:rsidRPr="007A43CC" w:rsidRDefault="007A43CC" w:rsidP="007A43CC">
      <w:pPr>
        <w:pStyle w:val="PargrafodaLista"/>
        <w:widowControl/>
        <w:autoSpaceDE/>
        <w:autoSpaceDN/>
        <w:adjustRightInd/>
        <w:spacing w:after="200" w:line="360" w:lineRule="auto"/>
        <w:ind w:left="574"/>
        <w:contextualSpacing/>
        <w:rPr>
          <w:b/>
          <w:color w:val="FF0000"/>
        </w:rPr>
      </w:pPr>
    </w:p>
    <w:p w14:paraId="164DF3E2" w14:textId="09EB5D00" w:rsidR="000514D4" w:rsidRPr="00BB64D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B92249">
        <w:rPr>
          <w:b/>
        </w:rPr>
        <w:t>Regras Gerais</w:t>
      </w:r>
      <w:r w:rsidR="005D2572" w:rsidRPr="00B92249">
        <w:rPr>
          <w:b/>
        </w:rPr>
        <w:t xml:space="preserve"> de Autenticação</w:t>
      </w:r>
      <w:r w:rsidRPr="00B92249">
        <w:rPr>
          <w:b/>
        </w:rPr>
        <w:t>:</w:t>
      </w:r>
    </w:p>
    <w:p w14:paraId="255B8578" w14:textId="77777777" w:rsidR="00BB64D8" w:rsidRPr="00B92249" w:rsidRDefault="00BB64D8" w:rsidP="00BB64D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F3A864C" w14:textId="518765EC" w:rsidR="00822006" w:rsidRPr="001B5086" w:rsidRDefault="00305250" w:rsidP="000D62B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jc w:val="both"/>
      </w:pPr>
      <w:r>
        <w:t xml:space="preserve">Após a autenticação, </w:t>
      </w:r>
      <w:r w:rsidR="001B5086" w:rsidRPr="001B5086">
        <w:rPr>
          <w:color w:val="auto"/>
        </w:rPr>
        <w:t xml:space="preserve">será informada </w:t>
      </w:r>
      <w:r>
        <w:rPr>
          <w:color w:val="auto"/>
        </w:rPr>
        <w:t xml:space="preserve">a aplicação </w:t>
      </w:r>
      <w:r w:rsidR="001B5086" w:rsidRPr="001B5086">
        <w:rPr>
          <w:color w:val="auto"/>
        </w:rPr>
        <w:t>o parâmetro de entrada</w:t>
      </w:r>
      <w:r w:rsidR="001B5086">
        <w:rPr>
          <w:color w:val="auto"/>
        </w:rPr>
        <w:t>, que retornará os dados do profissional;</w:t>
      </w:r>
    </w:p>
    <w:p w14:paraId="1A577738" w14:textId="77777777" w:rsidR="00000DD1" w:rsidRPr="001B5086" w:rsidRDefault="00000DD1" w:rsidP="00000DD1">
      <w:pPr>
        <w:pStyle w:val="PargrafodaLista"/>
        <w:widowControl/>
        <w:autoSpaceDE/>
        <w:autoSpaceDN/>
        <w:adjustRightInd/>
        <w:spacing w:after="200" w:line="360" w:lineRule="auto"/>
        <w:ind w:left="574"/>
        <w:contextualSpacing/>
        <w:jc w:val="both"/>
      </w:pPr>
    </w:p>
    <w:p w14:paraId="77C93CF4" w14:textId="7D79465A" w:rsidR="00996916" w:rsidRDefault="001B5086" w:rsidP="00BC64E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jc w:val="both"/>
      </w:pPr>
      <w:r>
        <w:t xml:space="preserve">Após receber </w:t>
      </w:r>
      <w:r w:rsidR="00000DD1">
        <w:t>os parâme</w:t>
      </w:r>
      <w:r>
        <w:t>tros de entrada, o serviço</w:t>
      </w:r>
      <w:r w:rsidR="00000DD1">
        <w:t xml:space="preserve"> retornará os dados do profissional</w:t>
      </w:r>
      <w:r w:rsidR="007B03BF">
        <w:t xml:space="preserve"> conforme tabela de retorno;</w:t>
      </w:r>
    </w:p>
    <w:p w14:paraId="4E25527F" w14:textId="35FFDC96" w:rsidR="00DF28BF" w:rsidRDefault="00996916" w:rsidP="001B5086">
      <w:pPr>
        <w:pStyle w:val="Ttulo2"/>
        <w:numPr>
          <w:ilvl w:val="0"/>
          <w:numId w:val="40"/>
        </w:numPr>
        <w:spacing w:before="240"/>
        <w:ind w:left="284"/>
      </w:pPr>
      <w:bookmarkStart w:id="9" w:name="_Toc16502587"/>
      <w:r w:rsidRPr="006A693D">
        <w:t>Tabela de Retorno</w:t>
      </w:r>
      <w:bookmarkEnd w:id="9"/>
    </w:p>
    <w:p w14:paraId="5EB6C52D" w14:textId="77777777" w:rsidR="0012592C" w:rsidRPr="0012592C" w:rsidRDefault="0012592C" w:rsidP="0012592C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24CD446B" w14:textId="77777777" w:rsidR="0012592C" w:rsidRPr="0012592C" w:rsidRDefault="0012592C" w:rsidP="0012592C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66C50180" w14:textId="77777777" w:rsidR="0012592C" w:rsidRPr="0012592C" w:rsidRDefault="0012592C" w:rsidP="0012592C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1A0C789F" w14:textId="77777777" w:rsidR="0012592C" w:rsidRPr="0012592C" w:rsidRDefault="0012592C" w:rsidP="0012592C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1792CD1F" w14:textId="77777777" w:rsidR="0012592C" w:rsidRPr="0012592C" w:rsidRDefault="0012592C" w:rsidP="0012592C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4BA3FAE8" w14:textId="02FCE9E7" w:rsidR="00B20640" w:rsidRPr="008A0F04" w:rsidRDefault="00B20640" w:rsidP="008A0F0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b/>
          <w:vanish/>
          <w:color w:val="C00000"/>
        </w:rPr>
      </w:pPr>
    </w:p>
    <w:p w14:paraId="44554CE5" w14:textId="77777777" w:rsidR="00DD6A02" w:rsidRPr="00DD6A02" w:rsidRDefault="00DD6A02" w:rsidP="00DD6A02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4D880805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3B2F286F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75A891F6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65949EDF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3891FA87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1437EAD7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6210A988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4CF746AE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77A7A2B5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0157952A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E648E6" w14:paraId="29990D83" w14:textId="77777777" w:rsidTr="002E234E">
        <w:tc>
          <w:tcPr>
            <w:tcW w:w="9493" w:type="dxa"/>
            <w:gridSpan w:val="2"/>
            <w:shd w:val="clear" w:color="auto" w:fill="B8CCE4" w:themeFill="accent1" w:themeFillTint="66"/>
          </w:tcPr>
          <w:p w14:paraId="3F408773" w14:textId="77777777" w:rsidR="00E648E6" w:rsidRDefault="00E648E6" w:rsidP="002E234E">
            <w:pPr>
              <w:spacing w:after="200" w:line="276" w:lineRule="auto"/>
              <w:contextualSpacing/>
              <w:jc w:val="center"/>
            </w:pPr>
            <w:r w:rsidRPr="00056B34">
              <w:rPr>
                <w:b/>
                <w:bCs/>
              </w:rPr>
              <w:t>Dado</w:t>
            </w:r>
            <w:r>
              <w:rPr>
                <w:b/>
                <w:bCs/>
              </w:rPr>
              <w:t>s</w:t>
            </w:r>
            <w:r w:rsidRPr="00056B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 Entrada</w:t>
            </w:r>
          </w:p>
        </w:tc>
      </w:tr>
      <w:tr w:rsidR="00A61C95" w14:paraId="48DC6B21" w14:textId="77777777" w:rsidTr="004F478C">
        <w:trPr>
          <w:trHeight w:val="309"/>
        </w:trPr>
        <w:tc>
          <w:tcPr>
            <w:tcW w:w="2405" w:type="dxa"/>
          </w:tcPr>
          <w:p w14:paraId="6FA8200C" w14:textId="01E98839" w:rsidR="00A61C95" w:rsidRPr="004F478C" w:rsidRDefault="00A61C95" w:rsidP="00A61C95">
            <w:pPr>
              <w:spacing w:after="200" w:line="276" w:lineRule="auto"/>
              <w:contextualSpacing/>
              <w:jc w:val="center"/>
              <w:rPr>
                <w:sz w:val="20"/>
              </w:rPr>
            </w:pPr>
            <w:r>
              <w:t>Usuário</w:t>
            </w:r>
          </w:p>
        </w:tc>
        <w:tc>
          <w:tcPr>
            <w:tcW w:w="7088" w:type="dxa"/>
          </w:tcPr>
          <w:p w14:paraId="1FE254D0" w14:textId="7AC8EA7D" w:rsidR="00A61C95" w:rsidRPr="004F478C" w:rsidRDefault="00A61C95" w:rsidP="00A61C95">
            <w:pPr>
              <w:spacing w:after="200" w:line="360" w:lineRule="auto"/>
              <w:contextualSpacing/>
              <w:jc w:val="left"/>
              <w:rPr>
                <w:sz w:val="20"/>
              </w:rPr>
            </w:pPr>
            <w:r>
              <w:t>Dado de entrada que identifica um usuário no sistema corporativo</w:t>
            </w:r>
          </w:p>
        </w:tc>
      </w:tr>
      <w:tr w:rsidR="00E648E6" w14:paraId="5C275DEA" w14:textId="77777777" w:rsidTr="002E234E">
        <w:tc>
          <w:tcPr>
            <w:tcW w:w="9493" w:type="dxa"/>
            <w:gridSpan w:val="2"/>
            <w:shd w:val="clear" w:color="auto" w:fill="C6D9F1" w:themeFill="text2" w:themeFillTint="33"/>
          </w:tcPr>
          <w:p w14:paraId="4B06BA56" w14:textId="77777777" w:rsidR="00E648E6" w:rsidRPr="001B1C83" w:rsidRDefault="00E648E6" w:rsidP="002E234E">
            <w:pPr>
              <w:spacing w:after="200" w:line="276" w:lineRule="auto"/>
              <w:contextualSpacing/>
              <w:jc w:val="center"/>
              <w:rPr>
                <w:b/>
              </w:rPr>
            </w:pPr>
            <w:r w:rsidRPr="001B1C83">
              <w:rPr>
                <w:b/>
              </w:rPr>
              <w:t>Dados de Reto</w:t>
            </w:r>
            <w:r>
              <w:rPr>
                <w:b/>
              </w:rPr>
              <w:t>r</w:t>
            </w:r>
            <w:r w:rsidRPr="001B1C83">
              <w:rPr>
                <w:b/>
              </w:rPr>
              <w:t>no</w:t>
            </w:r>
          </w:p>
        </w:tc>
      </w:tr>
      <w:tr w:rsidR="00E648E6" w14:paraId="100F373C" w14:textId="77777777" w:rsidTr="000D472B">
        <w:tc>
          <w:tcPr>
            <w:tcW w:w="9493" w:type="dxa"/>
            <w:gridSpan w:val="2"/>
          </w:tcPr>
          <w:p w14:paraId="6A350BB6" w14:textId="37A59F23" w:rsidR="00E648E6" w:rsidRPr="00BA0561" w:rsidRDefault="00E648E6" w:rsidP="002F54A8">
            <w:pPr>
              <w:spacing w:after="200" w:line="276" w:lineRule="auto"/>
              <w:contextualSpacing/>
              <w:jc w:val="center"/>
              <w:rPr>
                <w:b/>
              </w:rPr>
            </w:pPr>
            <w:r w:rsidRPr="00BA0561">
              <w:rPr>
                <w:b/>
              </w:rPr>
              <w:t>Profissional Brasileiro</w:t>
            </w:r>
          </w:p>
        </w:tc>
      </w:tr>
      <w:tr w:rsidR="00E648E6" w14:paraId="1BE5F659" w14:textId="77777777" w:rsidTr="004F478C">
        <w:tc>
          <w:tcPr>
            <w:tcW w:w="2405" w:type="dxa"/>
          </w:tcPr>
          <w:p w14:paraId="7DDF0066" w14:textId="56A8C5E0" w:rsidR="00E648E6" w:rsidRPr="004F478C" w:rsidRDefault="00E648E6" w:rsidP="0008266A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>Nome</w:t>
            </w:r>
          </w:p>
        </w:tc>
        <w:tc>
          <w:tcPr>
            <w:tcW w:w="7088" w:type="dxa"/>
          </w:tcPr>
          <w:p w14:paraId="6F1F394B" w14:textId="61500F6A" w:rsidR="00E648E6" w:rsidRPr="004F478C" w:rsidRDefault="00E648E6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 xml:space="preserve">Retorna o nome do usuário </w:t>
            </w:r>
          </w:p>
        </w:tc>
      </w:tr>
      <w:tr w:rsidR="00E648E6" w14:paraId="4039EBB4" w14:textId="77777777" w:rsidTr="004F478C">
        <w:tc>
          <w:tcPr>
            <w:tcW w:w="2405" w:type="dxa"/>
          </w:tcPr>
          <w:p w14:paraId="4979A70E" w14:textId="091427E5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>Nome Social</w:t>
            </w:r>
          </w:p>
        </w:tc>
        <w:tc>
          <w:tcPr>
            <w:tcW w:w="7088" w:type="dxa"/>
          </w:tcPr>
          <w:p w14:paraId="5B0A966E" w14:textId="4FB2BD2C" w:rsidR="00E648E6" w:rsidRPr="004F478C" w:rsidRDefault="001E2D37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social do usuário</w:t>
            </w:r>
          </w:p>
        </w:tc>
      </w:tr>
      <w:tr w:rsidR="00E648E6" w14:paraId="1E005038" w14:textId="77777777" w:rsidTr="004F478C">
        <w:tc>
          <w:tcPr>
            <w:tcW w:w="2405" w:type="dxa"/>
          </w:tcPr>
          <w:p w14:paraId="06D1BB47" w14:textId="77777777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proofErr w:type="spellStart"/>
            <w:r w:rsidRPr="004F478C">
              <w:rPr>
                <w:sz w:val="20"/>
              </w:rPr>
              <w:t>Img</w:t>
            </w:r>
            <w:proofErr w:type="spellEnd"/>
            <w:r w:rsidRPr="004F478C">
              <w:rPr>
                <w:sz w:val="20"/>
              </w:rPr>
              <w:t>_ (Foto do usuário)</w:t>
            </w:r>
          </w:p>
        </w:tc>
        <w:tc>
          <w:tcPr>
            <w:tcW w:w="7088" w:type="dxa"/>
          </w:tcPr>
          <w:p w14:paraId="370A3782" w14:textId="77777777" w:rsidR="00E648E6" w:rsidRPr="004F478C" w:rsidRDefault="00E648E6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>Carrega a imagem de perfil do usuário;</w:t>
            </w:r>
          </w:p>
        </w:tc>
      </w:tr>
      <w:tr w:rsidR="00E648E6" w14:paraId="2BCD16A2" w14:textId="77777777" w:rsidTr="004F478C">
        <w:tc>
          <w:tcPr>
            <w:tcW w:w="2405" w:type="dxa"/>
          </w:tcPr>
          <w:p w14:paraId="7B57B456" w14:textId="2E4E12C6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>Ano de formação</w:t>
            </w:r>
          </w:p>
        </w:tc>
        <w:tc>
          <w:tcPr>
            <w:tcW w:w="7088" w:type="dxa"/>
          </w:tcPr>
          <w:p w14:paraId="6EAE3250" w14:textId="79D89576" w:rsidR="00E648E6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1E2D37">
              <w:rPr>
                <w:sz w:val="20"/>
              </w:rPr>
              <w:t xml:space="preserve">Retorna o ano de formação </w:t>
            </w:r>
            <w:r>
              <w:rPr>
                <w:sz w:val="20"/>
              </w:rPr>
              <w:t xml:space="preserve">acadêmica </w:t>
            </w:r>
            <w:r w:rsidRPr="001E2D37">
              <w:rPr>
                <w:sz w:val="20"/>
              </w:rPr>
              <w:t xml:space="preserve">do usuário </w:t>
            </w:r>
          </w:p>
        </w:tc>
      </w:tr>
      <w:tr w:rsidR="009B642B" w14:paraId="511762B9" w14:textId="77777777" w:rsidTr="004F478C">
        <w:tc>
          <w:tcPr>
            <w:tcW w:w="2405" w:type="dxa"/>
          </w:tcPr>
          <w:p w14:paraId="410C1846" w14:textId="4C10A6EF" w:rsidR="009B642B" w:rsidRPr="004F478C" w:rsidRDefault="009B642B" w:rsidP="004F478C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Data de Registro</w:t>
            </w:r>
          </w:p>
        </w:tc>
        <w:tc>
          <w:tcPr>
            <w:tcW w:w="7088" w:type="dxa"/>
          </w:tcPr>
          <w:p w14:paraId="080C0B3A" w14:textId="5014C65A" w:rsidR="009B642B" w:rsidRPr="001E2D37" w:rsidRDefault="0053619E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a data de registro do usuário</w:t>
            </w:r>
          </w:p>
        </w:tc>
      </w:tr>
      <w:tr w:rsidR="009B642B" w14:paraId="3B3746CE" w14:textId="77777777" w:rsidTr="004F478C">
        <w:tc>
          <w:tcPr>
            <w:tcW w:w="2405" w:type="dxa"/>
          </w:tcPr>
          <w:p w14:paraId="30E71DBD" w14:textId="119D85D6" w:rsidR="009B642B" w:rsidRDefault="009B642B" w:rsidP="004F478C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Registro CAU Antigo</w:t>
            </w:r>
          </w:p>
        </w:tc>
        <w:tc>
          <w:tcPr>
            <w:tcW w:w="7088" w:type="dxa"/>
          </w:tcPr>
          <w:p w14:paraId="2D6C9FB2" w14:textId="3A9AEC62" w:rsidR="009B642B" w:rsidRPr="001E2D37" w:rsidRDefault="0053619E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número de registro antigo do usuário CAU</w:t>
            </w:r>
          </w:p>
        </w:tc>
      </w:tr>
      <w:tr w:rsidR="00E648E6" w14:paraId="37F9AFA0" w14:textId="77777777" w:rsidTr="004F478C">
        <w:tc>
          <w:tcPr>
            <w:tcW w:w="2405" w:type="dxa"/>
          </w:tcPr>
          <w:p w14:paraId="566B26F8" w14:textId="3B134AB1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Registro CAU nacional</w:t>
            </w:r>
          </w:p>
        </w:tc>
        <w:tc>
          <w:tcPr>
            <w:tcW w:w="7088" w:type="dxa"/>
          </w:tcPr>
          <w:p w14:paraId="67C2D1DB" w14:textId="72F52BCC" w:rsidR="00E648E6" w:rsidRPr="001E2D37" w:rsidRDefault="001E2D37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número do registro nacional cadastrado no CAU nacional</w:t>
            </w:r>
          </w:p>
        </w:tc>
      </w:tr>
      <w:tr w:rsidR="00E648E6" w14:paraId="5B8F290A" w14:textId="77777777" w:rsidTr="004F478C">
        <w:tc>
          <w:tcPr>
            <w:tcW w:w="2405" w:type="dxa"/>
          </w:tcPr>
          <w:p w14:paraId="24A60914" w14:textId="6F55DBE5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Data de Nascimento</w:t>
            </w:r>
          </w:p>
        </w:tc>
        <w:tc>
          <w:tcPr>
            <w:tcW w:w="7088" w:type="dxa"/>
          </w:tcPr>
          <w:p w14:paraId="10B71AE3" w14:textId="3470E38A" w:rsidR="00E648E6" w:rsidRPr="001E2D37" w:rsidRDefault="001E2D37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Data de nascimento do usuário</w:t>
            </w:r>
          </w:p>
        </w:tc>
      </w:tr>
      <w:tr w:rsidR="00E648E6" w14:paraId="6896EB9E" w14:textId="77777777" w:rsidTr="004F478C">
        <w:tc>
          <w:tcPr>
            <w:tcW w:w="2405" w:type="dxa"/>
          </w:tcPr>
          <w:p w14:paraId="7BE4DE8D" w14:textId="4643D244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lastRenderedPageBreak/>
              <w:t>CPF</w:t>
            </w:r>
          </w:p>
        </w:tc>
        <w:tc>
          <w:tcPr>
            <w:tcW w:w="7088" w:type="dxa"/>
          </w:tcPr>
          <w:p w14:paraId="163ACB53" w14:textId="328EE28F" w:rsidR="00E648E6" w:rsidRPr="001E2D37" w:rsidRDefault="001E2D37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CPF do usuário</w:t>
            </w:r>
          </w:p>
        </w:tc>
      </w:tr>
      <w:tr w:rsidR="00E648E6" w14:paraId="40B7330E" w14:textId="77777777" w:rsidTr="004F478C">
        <w:tc>
          <w:tcPr>
            <w:tcW w:w="2405" w:type="dxa"/>
          </w:tcPr>
          <w:p w14:paraId="550D828D" w14:textId="3A7F4478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R</w:t>
            </w:r>
            <w:r w:rsidR="0008266A">
              <w:rPr>
                <w:sz w:val="20"/>
              </w:rPr>
              <w:t>G</w:t>
            </w:r>
          </w:p>
        </w:tc>
        <w:tc>
          <w:tcPr>
            <w:tcW w:w="7088" w:type="dxa"/>
          </w:tcPr>
          <w:p w14:paraId="02563836" w14:textId="1146755D" w:rsidR="00E648E6" w:rsidRPr="001E2D37" w:rsidRDefault="001E2D37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RG do usuário</w:t>
            </w:r>
          </w:p>
        </w:tc>
      </w:tr>
      <w:tr w:rsidR="009B642B" w14:paraId="6AD01A93" w14:textId="77777777" w:rsidTr="004F478C">
        <w:tc>
          <w:tcPr>
            <w:tcW w:w="2405" w:type="dxa"/>
          </w:tcPr>
          <w:p w14:paraId="26DE8693" w14:textId="6B003C79" w:rsidR="009B642B" w:rsidRPr="004F478C" w:rsidRDefault="009B642B" w:rsidP="004F478C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Órgão </w:t>
            </w:r>
            <w:r w:rsidR="007B03BF">
              <w:rPr>
                <w:sz w:val="20"/>
              </w:rPr>
              <w:t>Expedidor</w:t>
            </w:r>
          </w:p>
        </w:tc>
        <w:tc>
          <w:tcPr>
            <w:tcW w:w="7088" w:type="dxa"/>
          </w:tcPr>
          <w:p w14:paraId="41DD88A6" w14:textId="3AD32CF3" w:rsidR="009B642B" w:rsidRDefault="0053619E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Órgão expedidor do documento de identificação</w:t>
            </w:r>
          </w:p>
        </w:tc>
      </w:tr>
      <w:tr w:rsidR="007B03BF" w14:paraId="3C2A64A6" w14:textId="77777777" w:rsidTr="004F478C">
        <w:tc>
          <w:tcPr>
            <w:tcW w:w="2405" w:type="dxa"/>
          </w:tcPr>
          <w:p w14:paraId="132CFF11" w14:textId="73D703B5" w:rsidR="007B03BF" w:rsidRDefault="007B03BF" w:rsidP="004F478C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UF Órgão </w:t>
            </w:r>
            <w:r>
              <w:rPr>
                <w:sz w:val="20"/>
              </w:rPr>
              <w:t>Expedidor</w:t>
            </w:r>
          </w:p>
        </w:tc>
        <w:tc>
          <w:tcPr>
            <w:tcW w:w="7088" w:type="dxa"/>
          </w:tcPr>
          <w:p w14:paraId="4041ECE8" w14:textId="50259B27" w:rsidR="007B03BF" w:rsidRDefault="0053619E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UF do </w:t>
            </w:r>
            <w:r>
              <w:rPr>
                <w:sz w:val="20"/>
              </w:rPr>
              <w:t>Órgão expedidor do documento de identificação</w:t>
            </w:r>
          </w:p>
        </w:tc>
      </w:tr>
      <w:tr w:rsidR="00E648E6" w14:paraId="4B8F67FF" w14:textId="77777777" w:rsidTr="004F478C">
        <w:tc>
          <w:tcPr>
            <w:tcW w:w="2405" w:type="dxa"/>
          </w:tcPr>
          <w:p w14:paraId="053EFC26" w14:textId="05D7FBA1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Sexo</w:t>
            </w:r>
          </w:p>
        </w:tc>
        <w:tc>
          <w:tcPr>
            <w:tcW w:w="7088" w:type="dxa"/>
          </w:tcPr>
          <w:p w14:paraId="5C5BDF39" w14:textId="10C95A9F" w:rsidR="00E648E6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Sexo do usuário </w:t>
            </w:r>
          </w:p>
        </w:tc>
      </w:tr>
      <w:tr w:rsidR="00E648E6" w14:paraId="26BE8EFE" w14:textId="77777777" w:rsidTr="004F478C">
        <w:tc>
          <w:tcPr>
            <w:tcW w:w="2405" w:type="dxa"/>
          </w:tcPr>
          <w:p w14:paraId="5E44DC3A" w14:textId="6D3BDA0E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Naturalidade/UF</w:t>
            </w:r>
          </w:p>
        </w:tc>
        <w:tc>
          <w:tcPr>
            <w:tcW w:w="7088" w:type="dxa"/>
          </w:tcPr>
          <w:p w14:paraId="12C19003" w14:textId="650B4113" w:rsidR="00E648E6" w:rsidRPr="001E2D37" w:rsidRDefault="001E2D37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de origem</w:t>
            </w:r>
          </w:p>
        </w:tc>
      </w:tr>
      <w:tr w:rsidR="00E648E6" w14:paraId="313CFA32" w14:textId="77777777" w:rsidTr="004F478C">
        <w:tc>
          <w:tcPr>
            <w:tcW w:w="2405" w:type="dxa"/>
          </w:tcPr>
          <w:p w14:paraId="194D168D" w14:textId="4E6B462D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Nome do Pai</w:t>
            </w:r>
          </w:p>
        </w:tc>
        <w:tc>
          <w:tcPr>
            <w:tcW w:w="7088" w:type="dxa"/>
          </w:tcPr>
          <w:p w14:paraId="3D66F11F" w14:textId="6DC4BC83" w:rsidR="00E648E6" w:rsidRPr="001E2D37" w:rsidRDefault="001E2D37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do pai</w:t>
            </w:r>
          </w:p>
        </w:tc>
      </w:tr>
      <w:tr w:rsidR="00E648E6" w14:paraId="11FA9E94" w14:textId="77777777" w:rsidTr="004F478C">
        <w:tc>
          <w:tcPr>
            <w:tcW w:w="2405" w:type="dxa"/>
          </w:tcPr>
          <w:p w14:paraId="110B29F7" w14:textId="53376687" w:rsidR="00E648E6" w:rsidRPr="004F478C" w:rsidRDefault="00E648E6" w:rsidP="004F478C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Nome da Mãe</w:t>
            </w:r>
          </w:p>
        </w:tc>
        <w:tc>
          <w:tcPr>
            <w:tcW w:w="7088" w:type="dxa"/>
          </w:tcPr>
          <w:p w14:paraId="74559323" w14:textId="1627DC26" w:rsidR="00E648E6" w:rsidRPr="001E2D37" w:rsidRDefault="001E2D37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da mãe</w:t>
            </w:r>
          </w:p>
        </w:tc>
      </w:tr>
      <w:tr w:rsidR="001E347A" w14:paraId="074E9FC8" w14:textId="77777777" w:rsidTr="004F478C">
        <w:tc>
          <w:tcPr>
            <w:tcW w:w="2405" w:type="dxa"/>
          </w:tcPr>
          <w:p w14:paraId="3D87CF8D" w14:textId="6DBD433D" w:rsidR="001E347A" w:rsidRPr="004F478C" w:rsidRDefault="001E347A" w:rsidP="004F478C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 w:rsidR="001E2D37">
              <w:rPr>
                <w:sz w:val="20"/>
              </w:rPr>
              <w:t>-</w:t>
            </w:r>
            <w:r>
              <w:rPr>
                <w:sz w:val="20"/>
              </w:rPr>
              <w:t>mail</w:t>
            </w:r>
          </w:p>
        </w:tc>
        <w:tc>
          <w:tcPr>
            <w:tcW w:w="7088" w:type="dxa"/>
          </w:tcPr>
          <w:p w14:paraId="1E323602" w14:textId="689D1861" w:rsidR="001E347A" w:rsidRPr="001E2D37" w:rsidRDefault="001E2D37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Retornar e-mail cadastrado do usuário</w:t>
            </w:r>
          </w:p>
        </w:tc>
      </w:tr>
      <w:tr w:rsidR="007B03BF" w14:paraId="426FC632" w14:textId="77777777" w:rsidTr="004F478C">
        <w:tc>
          <w:tcPr>
            <w:tcW w:w="2405" w:type="dxa"/>
          </w:tcPr>
          <w:p w14:paraId="46B4B7F3" w14:textId="6D9971F0" w:rsidR="007B03BF" w:rsidRDefault="007B03BF" w:rsidP="004F478C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Endereço de Correspondência</w:t>
            </w:r>
          </w:p>
        </w:tc>
        <w:tc>
          <w:tcPr>
            <w:tcW w:w="7088" w:type="dxa"/>
          </w:tcPr>
          <w:p w14:paraId="1E01B454" w14:textId="7CC9F453" w:rsidR="007B03BF" w:rsidRDefault="0053619E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endereço de correspondência do usuário</w:t>
            </w:r>
          </w:p>
        </w:tc>
      </w:tr>
      <w:tr w:rsidR="007B03BF" w14:paraId="503A3937" w14:textId="77777777" w:rsidTr="004F478C">
        <w:tc>
          <w:tcPr>
            <w:tcW w:w="2405" w:type="dxa"/>
          </w:tcPr>
          <w:p w14:paraId="0FB51645" w14:textId="3C2E4888" w:rsidR="007B03BF" w:rsidRDefault="007B03BF" w:rsidP="004F478C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Arquiteto</w:t>
            </w:r>
          </w:p>
        </w:tc>
        <w:tc>
          <w:tcPr>
            <w:tcW w:w="7088" w:type="dxa"/>
          </w:tcPr>
          <w:p w14:paraId="312414AF" w14:textId="5D6A0EB8" w:rsidR="007B03BF" w:rsidRDefault="0053619E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a UF do usuário</w:t>
            </w:r>
          </w:p>
        </w:tc>
      </w:tr>
      <w:tr w:rsidR="002F54A8" w14:paraId="6AF99105" w14:textId="77777777" w:rsidTr="003B1889">
        <w:tc>
          <w:tcPr>
            <w:tcW w:w="9493" w:type="dxa"/>
            <w:gridSpan w:val="2"/>
          </w:tcPr>
          <w:p w14:paraId="0B237985" w14:textId="77777777" w:rsidR="002F54A8" w:rsidRDefault="002F54A8" w:rsidP="00E648E6">
            <w:pPr>
              <w:spacing w:after="200" w:line="276" w:lineRule="auto"/>
              <w:contextualSpacing/>
              <w:jc w:val="left"/>
              <w:rPr>
                <w:sz w:val="20"/>
              </w:rPr>
            </w:pPr>
          </w:p>
        </w:tc>
      </w:tr>
      <w:tr w:rsidR="00A16372" w14:paraId="433C5146" w14:textId="77777777" w:rsidTr="007B52BF">
        <w:tc>
          <w:tcPr>
            <w:tcW w:w="9493" w:type="dxa"/>
            <w:gridSpan w:val="2"/>
          </w:tcPr>
          <w:p w14:paraId="2E4FB76B" w14:textId="4402B9FB" w:rsidR="00A16372" w:rsidRPr="00BA0561" w:rsidRDefault="00A16372" w:rsidP="002F54A8">
            <w:pPr>
              <w:spacing w:after="200" w:line="276" w:lineRule="auto"/>
              <w:contextualSpacing/>
              <w:jc w:val="center"/>
              <w:rPr>
                <w:b/>
              </w:rPr>
            </w:pPr>
            <w:r w:rsidRPr="00BA0561">
              <w:rPr>
                <w:b/>
              </w:rPr>
              <w:t>Profissional Estrangeiro</w:t>
            </w:r>
          </w:p>
        </w:tc>
      </w:tr>
      <w:tr w:rsidR="001E2D37" w14:paraId="020A35A0" w14:textId="77777777" w:rsidTr="004F478C">
        <w:tc>
          <w:tcPr>
            <w:tcW w:w="2405" w:type="dxa"/>
          </w:tcPr>
          <w:p w14:paraId="6B27E14C" w14:textId="34A22261" w:rsidR="001E2D37" w:rsidRPr="004F478C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>
              <w:rPr>
                <w:sz w:val="20"/>
              </w:rPr>
              <w:t xml:space="preserve">Nome </w:t>
            </w:r>
          </w:p>
        </w:tc>
        <w:tc>
          <w:tcPr>
            <w:tcW w:w="7088" w:type="dxa"/>
          </w:tcPr>
          <w:p w14:paraId="73FB12B9" w14:textId="606BBD6E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 xml:space="preserve">Retorna o nome do usuário </w:t>
            </w:r>
          </w:p>
        </w:tc>
      </w:tr>
      <w:tr w:rsidR="001E2D37" w14:paraId="33CE8494" w14:textId="77777777" w:rsidTr="004F478C">
        <w:tc>
          <w:tcPr>
            <w:tcW w:w="2405" w:type="dxa"/>
          </w:tcPr>
          <w:p w14:paraId="07568C0C" w14:textId="510F191C" w:rsidR="001E2D37" w:rsidRPr="004F478C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Nome Social</w:t>
            </w:r>
          </w:p>
        </w:tc>
        <w:tc>
          <w:tcPr>
            <w:tcW w:w="7088" w:type="dxa"/>
          </w:tcPr>
          <w:p w14:paraId="1E4763DB" w14:textId="204F0339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social do usuário</w:t>
            </w:r>
          </w:p>
        </w:tc>
      </w:tr>
      <w:tr w:rsidR="001E2D37" w14:paraId="7BA2CC0A" w14:textId="77777777" w:rsidTr="004F478C">
        <w:tc>
          <w:tcPr>
            <w:tcW w:w="2405" w:type="dxa"/>
          </w:tcPr>
          <w:p w14:paraId="785D2F7B" w14:textId="519B2259" w:rsidR="001E2D37" w:rsidRPr="001B1C83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proofErr w:type="spellStart"/>
            <w:r w:rsidRPr="004F478C">
              <w:rPr>
                <w:sz w:val="20"/>
              </w:rPr>
              <w:t>Img</w:t>
            </w:r>
            <w:proofErr w:type="spellEnd"/>
            <w:r w:rsidRPr="004F478C">
              <w:rPr>
                <w:sz w:val="20"/>
              </w:rPr>
              <w:t>_ (Foto do usuário)</w:t>
            </w:r>
          </w:p>
        </w:tc>
        <w:tc>
          <w:tcPr>
            <w:tcW w:w="7088" w:type="dxa"/>
          </w:tcPr>
          <w:p w14:paraId="29F37380" w14:textId="0C255C62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>Carrega a imagem de perfil do usuário;</w:t>
            </w:r>
          </w:p>
        </w:tc>
      </w:tr>
      <w:tr w:rsidR="001E2D37" w14:paraId="1C10042F" w14:textId="77777777" w:rsidTr="004F478C">
        <w:tc>
          <w:tcPr>
            <w:tcW w:w="2405" w:type="dxa"/>
          </w:tcPr>
          <w:p w14:paraId="348240FB" w14:textId="4781975C" w:rsidR="001E2D37" w:rsidRPr="001B1C83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Ano de formação</w:t>
            </w:r>
          </w:p>
        </w:tc>
        <w:tc>
          <w:tcPr>
            <w:tcW w:w="7088" w:type="dxa"/>
          </w:tcPr>
          <w:p w14:paraId="0403ACFC" w14:textId="1055D992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1E2D37">
              <w:rPr>
                <w:sz w:val="20"/>
              </w:rPr>
              <w:t xml:space="preserve">Retorna o ano de formação </w:t>
            </w:r>
            <w:r>
              <w:rPr>
                <w:sz w:val="20"/>
              </w:rPr>
              <w:t xml:space="preserve">acadêmica </w:t>
            </w:r>
            <w:r w:rsidRPr="001E2D37">
              <w:rPr>
                <w:sz w:val="20"/>
              </w:rPr>
              <w:t xml:space="preserve">do usuário </w:t>
            </w:r>
          </w:p>
        </w:tc>
      </w:tr>
      <w:tr w:rsidR="002F54A8" w14:paraId="596FAAA6" w14:textId="77777777" w:rsidTr="004F478C">
        <w:tc>
          <w:tcPr>
            <w:tcW w:w="2405" w:type="dxa"/>
          </w:tcPr>
          <w:p w14:paraId="347A64D8" w14:textId="12887B5D" w:rsidR="002F54A8" w:rsidRPr="004F478C" w:rsidRDefault="002F54A8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Data Registro </w:t>
            </w:r>
          </w:p>
        </w:tc>
        <w:tc>
          <w:tcPr>
            <w:tcW w:w="7088" w:type="dxa"/>
          </w:tcPr>
          <w:p w14:paraId="567B7621" w14:textId="326973B3" w:rsidR="002F54A8" w:rsidRPr="001E2D37" w:rsidRDefault="0053619E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a data de registro do usuário</w:t>
            </w:r>
          </w:p>
        </w:tc>
      </w:tr>
      <w:tr w:rsidR="001E2D37" w14:paraId="3BDC3517" w14:textId="77777777" w:rsidTr="004F478C">
        <w:tc>
          <w:tcPr>
            <w:tcW w:w="2405" w:type="dxa"/>
          </w:tcPr>
          <w:p w14:paraId="58C638CB" w14:textId="519874E5" w:rsidR="001E2D37" w:rsidRPr="001B1C83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Registro CAU nacional</w:t>
            </w:r>
          </w:p>
        </w:tc>
        <w:tc>
          <w:tcPr>
            <w:tcW w:w="7088" w:type="dxa"/>
          </w:tcPr>
          <w:p w14:paraId="477DB02B" w14:textId="488871D5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número do registro nacional cadastrado no CAU nacional</w:t>
            </w:r>
          </w:p>
        </w:tc>
      </w:tr>
      <w:tr w:rsidR="001E2D37" w14:paraId="19FF8EEA" w14:textId="77777777" w:rsidTr="004F478C">
        <w:tc>
          <w:tcPr>
            <w:tcW w:w="2405" w:type="dxa"/>
          </w:tcPr>
          <w:p w14:paraId="2BD6A54F" w14:textId="26627226" w:rsidR="001E2D37" w:rsidRPr="001B1C83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Data de Nascimento</w:t>
            </w:r>
          </w:p>
        </w:tc>
        <w:tc>
          <w:tcPr>
            <w:tcW w:w="7088" w:type="dxa"/>
          </w:tcPr>
          <w:p w14:paraId="6490970C" w14:textId="1CD9C361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Data de nascimento do usuário</w:t>
            </w:r>
          </w:p>
        </w:tc>
      </w:tr>
      <w:tr w:rsidR="001E2D37" w14:paraId="5365334E" w14:textId="77777777" w:rsidTr="004F478C">
        <w:tc>
          <w:tcPr>
            <w:tcW w:w="2405" w:type="dxa"/>
          </w:tcPr>
          <w:p w14:paraId="4805C5D1" w14:textId="29C1E191" w:rsidR="001E2D37" w:rsidRPr="001B1C83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CPF</w:t>
            </w:r>
          </w:p>
        </w:tc>
        <w:tc>
          <w:tcPr>
            <w:tcW w:w="7088" w:type="dxa"/>
          </w:tcPr>
          <w:p w14:paraId="2082C250" w14:textId="692931AF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CPF do usuário</w:t>
            </w:r>
          </w:p>
        </w:tc>
      </w:tr>
      <w:tr w:rsidR="001E2D37" w14:paraId="59A4FF2E" w14:textId="77777777" w:rsidTr="004F478C">
        <w:tc>
          <w:tcPr>
            <w:tcW w:w="2405" w:type="dxa"/>
          </w:tcPr>
          <w:p w14:paraId="32979841" w14:textId="25C4D361" w:rsidR="001E2D37" w:rsidRPr="001B1C83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R</w:t>
            </w:r>
            <w:r>
              <w:rPr>
                <w:sz w:val="20"/>
              </w:rPr>
              <w:t>NE</w:t>
            </w:r>
          </w:p>
        </w:tc>
        <w:tc>
          <w:tcPr>
            <w:tcW w:w="7088" w:type="dxa"/>
          </w:tcPr>
          <w:p w14:paraId="7CB8D3DF" w14:textId="16AEE48E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Retornar o registro nacional de estrangeiro do usuário</w:t>
            </w:r>
          </w:p>
        </w:tc>
      </w:tr>
      <w:tr w:rsidR="002F54A8" w14:paraId="4689197B" w14:textId="77777777" w:rsidTr="004F478C">
        <w:tc>
          <w:tcPr>
            <w:tcW w:w="2405" w:type="dxa"/>
          </w:tcPr>
          <w:p w14:paraId="1007EA6D" w14:textId="4388AC3A" w:rsidR="002F54A8" w:rsidRPr="004F478C" w:rsidRDefault="002F54A8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Data Validade RNE (Quando houver)</w:t>
            </w:r>
          </w:p>
        </w:tc>
        <w:tc>
          <w:tcPr>
            <w:tcW w:w="7088" w:type="dxa"/>
          </w:tcPr>
          <w:p w14:paraId="1AB901DC" w14:textId="54F2F339" w:rsidR="002F54A8" w:rsidRDefault="0053619E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a data de validade da RNE (Quando existir) do usuário</w:t>
            </w:r>
          </w:p>
        </w:tc>
      </w:tr>
      <w:tr w:rsidR="001E2D37" w14:paraId="514964A9" w14:textId="77777777" w:rsidTr="004F478C">
        <w:tc>
          <w:tcPr>
            <w:tcW w:w="2405" w:type="dxa"/>
          </w:tcPr>
          <w:p w14:paraId="3C65EFB2" w14:textId="5EDD61BA" w:rsidR="001E2D37" w:rsidRPr="001B1C83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Sexo</w:t>
            </w:r>
          </w:p>
        </w:tc>
        <w:tc>
          <w:tcPr>
            <w:tcW w:w="7088" w:type="dxa"/>
          </w:tcPr>
          <w:p w14:paraId="2DA941AD" w14:textId="513196D2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Sexo do usuário </w:t>
            </w:r>
          </w:p>
        </w:tc>
      </w:tr>
      <w:tr w:rsidR="001E2D37" w14:paraId="018017AB" w14:textId="77777777" w:rsidTr="004F478C">
        <w:tc>
          <w:tcPr>
            <w:tcW w:w="2405" w:type="dxa"/>
          </w:tcPr>
          <w:p w14:paraId="6350DAAB" w14:textId="32C69CF4" w:rsidR="001E2D37" w:rsidRPr="001B1C83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>
              <w:rPr>
                <w:sz w:val="20"/>
              </w:rPr>
              <w:t>Naturalidade/</w:t>
            </w:r>
            <w:r w:rsidRPr="00F039C5">
              <w:rPr>
                <w:sz w:val="20"/>
              </w:rPr>
              <w:t xml:space="preserve"> </w:t>
            </w:r>
            <w:r>
              <w:rPr>
                <w:sz w:val="20"/>
              </w:rPr>
              <w:t>Código da</w:t>
            </w:r>
            <w:r w:rsidRPr="00F039C5">
              <w:rPr>
                <w:sz w:val="20"/>
              </w:rPr>
              <w:t xml:space="preserve"> Nacionalidade</w:t>
            </w:r>
          </w:p>
        </w:tc>
        <w:tc>
          <w:tcPr>
            <w:tcW w:w="7088" w:type="dxa"/>
          </w:tcPr>
          <w:p w14:paraId="2FE1B8ED" w14:textId="4A7B3E38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Retornar a naturalidade com o código da nacionalidade do usuário logado</w:t>
            </w:r>
          </w:p>
        </w:tc>
      </w:tr>
      <w:tr w:rsidR="001E2D37" w14:paraId="5AF17F14" w14:textId="77777777" w:rsidTr="004F478C">
        <w:tc>
          <w:tcPr>
            <w:tcW w:w="2405" w:type="dxa"/>
          </w:tcPr>
          <w:p w14:paraId="5259FB4A" w14:textId="6B8ADC71" w:rsidR="001E2D37" w:rsidRPr="001B1C83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Nome do Pai</w:t>
            </w:r>
          </w:p>
        </w:tc>
        <w:tc>
          <w:tcPr>
            <w:tcW w:w="7088" w:type="dxa"/>
          </w:tcPr>
          <w:p w14:paraId="610A15C1" w14:textId="577F6B91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do pai</w:t>
            </w:r>
          </w:p>
        </w:tc>
      </w:tr>
      <w:tr w:rsidR="001E2D37" w14:paraId="4C343A7C" w14:textId="77777777" w:rsidTr="004F478C">
        <w:tc>
          <w:tcPr>
            <w:tcW w:w="2405" w:type="dxa"/>
          </w:tcPr>
          <w:p w14:paraId="262AD6FE" w14:textId="4937C9CB" w:rsidR="001E2D37" w:rsidRPr="001B1C83" w:rsidRDefault="001E2D37" w:rsidP="001E2D37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Nome da Mãe</w:t>
            </w:r>
          </w:p>
        </w:tc>
        <w:tc>
          <w:tcPr>
            <w:tcW w:w="7088" w:type="dxa"/>
          </w:tcPr>
          <w:p w14:paraId="5486A351" w14:textId="4E4E8DE4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da mãe</w:t>
            </w:r>
          </w:p>
        </w:tc>
      </w:tr>
      <w:tr w:rsidR="001E2D37" w14:paraId="5B791FF9" w14:textId="77777777" w:rsidTr="004F478C">
        <w:tc>
          <w:tcPr>
            <w:tcW w:w="2405" w:type="dxa"/>
          </w:tcPr>
          <w:p w14:paraId="659AEBF6" w14:textId="521AC1DA" w:rsidR="001E2D37" w:rsidRPr="004F478C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Email</w:t>
            </w:r>
            <w:proofErr w:type="spellEnd"/>
          </w:p>
        </w:tc>
        <w:tc>
          <w:tcPr>
            <w:tcW w:w="7088" w:type="dxa"/>
          </w:tcPr>
          <w:p w14:paraId="035B2A79" w14:textId="36A6331A" w:rsidR="001E2D37" w:rsidRPr="001E2D37" w:rsidRDefault="001E2D37" w:rsidP="001E2D37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Retornar e-mail cadastrado do usuário</w:t>
            </w:r>
          </w:p>
        </w:tc>
      </w:tr>
      <w:tr w:rsidR="002F54A8" w14:paraId="6D91E775" w14:textId="77777777" w:rsidTr="004F478C">
        <w:tc>
          <w:tcPr>
            <w:tcW w:w="2405" w:type="dxa"/>
          </w:tcPr>
          <w:p w14:paraId="2D770BA9" w14:textId="4C8A5E77" w:rsidR="002F54A8" w:rsidRDefault="002F54A8" w:rsidP="002F54A8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Endereço de Correspondência</w:t>
            </w:r>
          </w:p>
        </w:tc>
        <w:tc>
          <w:tcPr>
            <w:tcW w:w="7088" w:type="dxa"/>
          </w:tcPr>
          <w:p w14:paraId="4B072E8E" w14:textId="05F66D87" w:rsidR="002F54A8" w:rsidRDefault="0053619E" w:rsidP="002F54A8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endereço de correspondência do usuário</w:t>
            </w:r>
          </w:p>
        </w:tc>
      </w:tr>
      <w:tr w:rsidR="002F54A8" w14:paraId="567754FD" w14:textId="77777777" w:rsidTr="004F478C">
        <w:tc>
          <w:tcPr>
            <w:tcW w:w="2405" w:type="dxa"/>
          </w:tcPr>
          <w:p w14:paraId="559584DB" w14:textId="7356D644" w:rsidR="002F54A8" w:rsidRDefault="002F54A8" w:rsidP="002F54A8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Arquiteto</w:t>
            </w:r>
          </w:p>
        </w:tc>
        <w:tc>
          <w:tcPr>
            <w:tcW w:w="7088" w:type="dxa"/>
          </w:tcPr>
          <w:p w14:paraId="6416B700" w14:textId="304704BC" w:rsidR="002F54A8" w:rsidRDefault="0053619E" w:rsidP="002F54A8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a UF do usuário</w:t>
            </w:r>
          </w:p>
        </w:tc>
      </w:tr>
    </w:tbl>
    <w:p w14:paraId="32068B8D" w14:textId="7C66FA65" w:rsidR="00996916" w:rsidRDefault="00996916" w:rsidP="007E3668">
      <w:pPr>
        <w:pStyle w:val="PargrafodaLista"/>
        <w:widowControl/>
        <w:autoSpaceDE/>
        <w:autoSpaceDN/>
        <w:adjustRightInd/>
        <w:spacing w:before="240" w:after="200" w:line="276" w:lineRule="auto"/>
        <w:ind w:left="0"/>
        <w:contextualSpacing/>
        <w:jc w:val="both"/>
      </w:pPr>
      <w:bookmarkStart w:id="10" w:name="_GoBack"/>
      <w:bookmarkEnd w:id="10"/>
    </w:p>
    <w:p w14:paraId="65EE0168" w14:textId="77777777" w:rsidR="0053619E" w:rsidRDefault="0053619E" w:rsidP="007E3668">
      <w:pPr>
        <w:pStyle w:val="PargrafodaLista"/>
        <w:widowControl/>
        <w:autoSpaceDE/>
        <w:autoSpaceDN/>
        <w:adjustRightInd/>
        <w:spacing w:before="240" w:after="200" w:line="276" w:lineRule="auto"/>
        <w:ind w:left="0"/>
        <w:contextualSpacing/>
        <w:jc w:val="both"/>
      </w:pPr>
    </w:p>
    <w:tbl>
      <w:tblPr>
        <w:tblStyle w:val="Tabelacomgrade"/>
        <w:tblW w:w="18986" w:type="dxa"/>
        <w:tblLook w:val="04A0" w:firstRow="1" w:lastRow="0" w:firstColumn="1" w:lastColumn="0" w:noHBand="0" w:noVBand="1"/>
      </w:tblPr>
      <w:tblGrid>
        <w:gridCol w:w="2405"/>
        <w:gridCol w:w="7088"/>
        <w:gridCol w:w="9493"/>
      </w:tblGrid>
      <w:tr w:rsidR="0053619E" w14:paraId="74A73CD6" w14:textId="77777777" w:rsidTr="0053619E">
        <w:trPr>
          <w:gridAfter w:val="1"/>
          <w:wAfter w:w="9493" w:type="dxa"/>
        </w:trPr>
        <w:tc>
          <w:tcPr>
            <w:tcW w:w="9493" w:type="dxa"/>
            <w:gridSpan w:val="2"/>
            <w:shd w:val="clear" w:color="auto" w:fill="B8CCE4" w:themeFill="accent1" w:themeFillTint="66"/>
          </w:tcPr>
          <w:p w14:paraId="2B9455AB" w14:textId="77777777" w:rsidR="0053619E" w:rsidRDefault="0053619E" w:rsidP="0014250E">
            <w:pPr>
              <w:spacing w:after="200" w:line="276" w:lineRule="auto"/>
              <w:contextualSpacing/>
              <w:jc w:val="center"/>
            </w:pPr>
            <w:r w:rsidRPr="00056B34">
              <w:rPr>
                <w:b/>
                <w:bCs/>
              </w:rPr>
              <w:t>Dado</w:t>
            </w:r>
            <w:r>
              <w:rPr>
                <w:b/>
                <w:bCs/>
              </w:rPr>
              <w:t>s</w:t>
            </w:r>
            <w:r w:rsidRPr="00056B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 Entrada</w:t>
            </w:r>
          </w:p>
        </w:tc>
      </w:tr>
      <w:tr w:rsidR="0053619E" w14:paraId="2F6E40E5" w14:textId="77777777" w:rsidTr="0053619E">
        <w:trPr>
          <w:gridAfter w:val="1"/>
          <w:wAfter w:w="9493" w:type="dxa"/>
          <w:trHeight w:val="309"/>
        </w:trPr>
        <w:tc>
          <w:tcPr>
            <w:tcW w:w="2405" w:type="dxa"/>
          </w:tcPr>
          <w:p w14:paraId="4ED5D507" w14:textId="7D07B3D8" w:rsidR="0053619E" w:rsidRPr="004F478C" w:rsidRDefault="0053619E" w:rsidP="0053619E">
            <w:pPr>
              <w:spacing w:after="200" w:line="276" w:lineRule="auto"/>
              <w:contextualSpacing/>
              <w:jc w:val="center"/>
              <w:rPr>
                <w:sz w:val="20"/>
              </w:rPr>
            </w:pPr>
            <w:proofErr w:type="spellStart"/>
            <w:r>
              <w:t>Pessoa_ID</w:t>
            </w:r>
            <w:proofErr w:type="spellEnd"/>
          </w:p>
        </w:tc>
        <w:tc>
          <w:tcPr>
            <w:tcW w:w="7088" w:type="dxa"/>
          </w:tcPr>
          <w:p w14:paraId="7C5A4DF9" w14:textId="3C9B9C32" w:rsidR="0053619E" w:rsidRPr="004F478C" w:rsidRDefault="0053619E" w:rsidP="0053619E">
            <w:pPr>
              <w:spacing w:after="200" w:line="360" w:lineRule="auto"/>
              <w:contextualSpacing/>
              <w:jc w:val="left"/>
              <w:rPr>
                <w:sz w:val="20"/>
              </w:rPr>
            </w:pPr>
            <w:r>
              <w:t>Número que identifica um profissional no sistema profissional</w:t>
            </w:r>
          </w:p>
        </w:tc>
      </w:tr>
      <w:tr w:rsidR="0053619E" w14:paraId="5BBC8219" w14:textId="38C3F46B" w:rsidTr="0053619E">
        <w:tc>
          <w:tcPr>
            <w:tcW w:w="9493" w:type="dxa"/>
            <w:gridSpan w:val="2"/>
            <w:shd w:val="clear" w:color="auto" w:fill="C6D9F1" w:themeFill="text2" w:themeFillTint="33"/>
          </w:tcPr>
          <w:p w14:paraId="33BC5959" w14:textId="77777777" w:rsidR="0053619E" w:rsidRPr="001B1C83" w:rsidRDefault="0053619E" w:rsidP="0053619E">
            <w:pPr>
              <w:spacing w:after="200" w:line="276" w:lineRule="auto"/>
              <w:contextualSpacing/>
              <w:jc w:val="center"/>
              <w:rPr>
                <w:b/>
              </w:rPr>
            </w:pPr>
            <w:r w:rsidRPr="001B1C83">
              <w:rPr>
                <w:b/>
              </w:rPr>
              <w:t>Dados de Reto</w:t>
            </w:r>
            <w:r>
              <w:rPr>
                <w:b/>
              </w:rPr>
              <w:t>r</w:t>
            </w:r>
            <w:r w:rsidRPr="001B1C83">
              <w:rPr>
                <w:b/>
              </w:rPr>
              <w:t>no</w:t>
            </w:r>
          </w:p>
        </w:tc>
        <w:tc>
          <w:tcPr>
            <w:tcW w:w="9493" w:type="dxa"/>
          </w:tcPr>
          <w:p w14:paraId="508486EF" w14:textId="07396568" w:rsidR="0053619E" w:rsidRDefault="0053619E" w:rsidP="0053619E">
            <w:pPr>
              <w:spacing w:before="0" w:after="0"/>
              <w:jc w:val="left"/>
            </w:pPr>
            <w:r w:rsidRPr="001B1C83">
              <w:rPr>
                <w:b/>
              </w:rPr>
              <w:t>Dados de Reto</w:t>
            </w:r>
            <w:r>
              <w:rPr>
                <w:b/>
              </w:rPr>
              <w:t>r</w:t>
            </w:r>
            <w:r w:rsidRPr="001B1C83">
              <w:rPr>
                <w:b/>
              </w:rPr>
              <w:t>no</w:t>
            </w:r>
          </w:p>
        </w:tc>
      </w:tr>
      <w:tr w:rsidR="0053619E" w14:paraId="19B7A2E8" w14:textId="77777777" w:rsidTr="0053619E">
        <w:trPr>
          <w:gridAfter w:val="1"/>
          <w:wAfter w:w="9493" w:type="dxa"/>
        </w:trPr>
        <w:tc>
          <w:tcPr>
            <w:tcW w:w="9493" w:type="dxa"/>
            <w:gridSpan w:val="2"/>
          </w:tcPr>
          <w:p w14:paraId="69D7DFF5" w14:textId="77777777" w:rsidR="0053619E" w:rsidRPr="00BA0561" w:rsidRDefault="0053619E" w:rsidP="0053619E">
            <w:pPr>
              <w:spacing w:after="200" w:line="276" w:lineRule="auto"/>
              <w:contextualSpacing/>
              <w:jc w:val="center"/>
              <w:rPr>
                <w:b/>
              </w:rPr>
            </w:pPr>
            <w:r w:rsidRPr="00BA0561">
              <w:rPr>
                <w:b/>
              </w:rPr>
              <w:t>Profissional Brasileiro</w:t>
            </w:r>
          </w:p>
        </w:tc>
      </w:tr>
      <w:tr w:rsidR="0053619E" w14:paraId="5436D793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34F15D26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>Nome</w:t>
            </w:r>
          </w:p>
        </w:tc>
        <w:tc>
          <w:tcPr>
            <w:tcW w:w="7088" w:type="dxa"/>
          </w:tcPr>
          <w:p w14:paraId="2A8F3D7E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 xml:space="preserve">Retorna o nome do usuário </w:t>
            </w:r>
          </w:p>
        </w:tc>
      </w:tr>
      <w:tr w:rsidR="0053619E" w14:paraId="6962D762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56F90335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>Nome Social</w:t>
            </w:r>
          </w:p>
        </w:tc>
        <w:tc>
          <w:tcPr>
            <w:tcW w:w="7088" w:type="dxa"/>
          </w:tcPr>
          <w:p w14:paraId="29FCFC2B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social do usuário</w:t>
            </w:r>
          </w:p>
        </w:tc>
      </w:tr>
      <w:tr w:rsidR="0053619E" w14:paraId="386550B4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0FEDBBAC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proofErr w:type="spellStart"/>
            <w:r w:rsidRPr="004F478C">
              <w:rPr>
                <w:sz w:val="20"/>
              </w:rPr>
              <w:t>Img</w:t>
            </w:r>
            <w:proofErr w:type="spellEnd"/>
            <w:r w:rsidRPr="004F478C">
              <w:rPr>
                <w:sz w:val="20"/>
              </w:rPr>
              <w:t>_ (Foto do usuário)</w:t>
            </w:r>
          </w:p>
        </w:tc>
        <w:tc>
          <w:tcPr>
            <w:tcW w:w="7088" w:type="dxa"/>
          </w:tcPr>
          <w:p w14:paraId="2E456CA2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>Carrega a imagem de perfil do usuário;</w:t>
            </w:r>
          </w:p>
        </w:tc>
      </w:tr>
      <w:tr w:rsidR="0053619E" w14:paraId="42C3329D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21D5D8AB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>Ano de formação</w:t>
            </w:r>
          </w:p>
        </w:tc>
        <w:tc>
          <w:tcPr>
            <w:tcW w:w="7088" w:type="dxa"/>
          </w:tcPr>
          <w:p w14:paraId="23E5D258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1E2D37">
              <w:rPr>
                <w:sz w:val="20"/>
              </w:rPr>
              <w:t xml:space="preserve">Retorna o ano de formação </w:t>
            </w:r>
            <w:r>
              <w:rPr>
                <w:sz w:val="20"/>
              </w:rPr>
              <w:t xml:space="preserve">acadêmica </w:t>
            </w:r>
            <w:r w:rsidRPr="001E2D37">
              <w:rPr>
                <w:sz w:val="20"/>
              </w:rPr>
              <w:t xml:space="preserve">do usuário </w:t>
            </w:r>
          </w:p>
        </w:tc>
      </w:tr>
      <w:tr w:rsidR="0053619E" w14:paraId="5005CCD1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55799729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Data de Registro</w:t>
            </w:r>
          </w:p>
        </w:tc>
        <w:tc>
          <w:tcPr>
            <w:tcW w:w="7088" w:type="dxa"/>
          </w:tcPr>
          <w:p w14:paraId="34A8EFD7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a data de registro do usuário</w:t>
            </w:r>
          </w:p>
        </w:tc>
      </w:tr>
      <w:tr w:rsidR="0053619E" w14:paraId="66A0E309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098F533C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Registro CAU Antigo</w:t>
            </w:r>
          </w:p>
        </w:tc>
        <w:tc>
          <w:tcPr>
            <w:tcW w:w="7088" w:type="dxa"/>
          </w:tcPr>
          <w:p w14:paraId="5A78C816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número de registro antigo do usuário CAU</w:t>
            </w:r>
          </w:p>
        </w:tc>
      </w:tr>
      <w:tr w:rsidR="0053619E" w14:paraId="400B5225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4532B174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Registro CAU nacional</w:t>
            </w:r>
          </w:p>
        </w:tc>
        <w:tc>
          <w:tcPr>
            <w:tcW w:w="7088" w:type="dxa"/>
          </w:tcPr>
          <w:p w14:paraId="44CE792B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número do registro nacional cadastrado no CAU nacional</w:t>
            </w:r>
          </w:p>
        </w:tc>
      </w:tr>
      <w:tr w:rsidR="0053619E" w14:paraId="145D9DC3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0D5B2206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Data de Nascimento</w:t>
            </w:r>
          </w:p>
        </w:tc>
        <w:tc>
          <w:tcPr>
            <w:tcW w:w="7088" w:type="dxa"/>
          </w:tcPr>
          <w:p w14:paraId="7C34E5B7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Data de nascimento do usuário</w:t>
            </w:r>
          </w:p>
        </w:tc>
      </w:tr>
      <w:tr w:rsidR="0053619E" w14:paraId="0DBB5839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6679F41D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CPF</w:t>
            </w:r>
          </w:p>
        </w:tc>
        <w:tc>
          <w:tcPr>
            <w:tcW w:w="7088" w:type="dxa"/>
          </w:tcPr>
          <w:p w14:paraId="6F96F82A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CPF do usuário</w:t>
            </w:r>
          </w:p>
        </w:tc>
      </w:tr>
      <w:tr w:rsidR="0053619E" w14:paraId="025BC862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67344B03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R</w:t>
            </w:r>
            <w:r>
              <w:rPr>
                <w:sz w:val="20"/>
              </w:rPr>
              <w:t>G</w:t>
            </w:r>
          </w:p>
        </w:tc>
        <w:tc>
          <w:tcPr>
            <w:tcW w:w="7088" w:type="dxa"/>
          </w:tcPr>
          <w:p w14:paraId="5C2E96CB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RG do usuário</w:t>
            </w:r>
          </w:p>
        </w:tc>
      </w:tr>
      <w:tr w:rsidR="0053619E" w14:paraId="227B6183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16231AE4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Órgão Expedidor</w:t>
            </w:r>
          </w:p>
        </w:tc>
        <w:tc>
          <w:tcPr>
            <w:tcW w:w="7088" w:type="dxa"/>
          </w:tcPr>
          <w:p w14:paraId="5BCB54A7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Órgão expedidor do documento de identificação</w:t>
            </w:r>
          </w:p>
        </w:tc>
      </w:tr>
      <w:tr w:rsidR="0053619E" w14:paraId="54553A1A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7258A612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Órgão Expedidor</w:t>
            </w:r>
          </w:p>
        </w:tc>
        <w:tc>
          <w:tcPr>
            <w:tcW w:w="7088" w:type="dxa"/>
          </w:tcPr>
          <w:p w14:paraId="4DE7E551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do Órgão expedidor do documento de identificação</w:t>
            </w:r>
          </w:p>
        </w:tc>
      </w:tr>
      <w:tr w:rsidR="0053619E" w14:paraId="6321C2F7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64A2E3F1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Sexo</w:t>
            </w:r>
          </w:p>
        </w:tc>
        <w:tc>
          <w:tcPr>
            <w:tcW w:w="7088" w:type="dxa"/>
          </w:tcPr>
          <w:p w14:paraId="580F6EFD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Sexo do usuário </w:t>
            </w:r>
          </w:p>
        </w:tc>
      </w:tr>
      <w:tr w:rsidR="0053619E" w14:paraId="4DDE654A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21415C84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Naturalidade/UF</w:t>
            </w:r>
          </w:p>
        </w:tc>
        <w:tc>
          <w:tcPr>
            <w:tcW w:w="7088" w:type="dxa"/>
          </w:tcPr>
          <w:p w14:paraId="6387052C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de origem</w:t>
            </w:r>
          </w:p>
        </w:tc>
      </w:tr>
      <w:tr w:rsidR="0053619E" w14:paraId="64C27EFE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67E0AED5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Nome do Pai</w:t>
            </w:r>
          </w:p>
        </w:tc>
        <w:tc>
          <w:tcPr>
            <w:tcW w:w="7088" w:type="dxa"/>
          </w:tcPr>
          <w:p w14:paraId="31A0113F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do pai</w:t>
            </w:r>
          </w:p>
        </w:tc>
      </w:tr>
      <w:tr w:rsidR="0053619E" w14:paraId="61BB45E6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148EBFB3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Nome da Mãe</w:t>
            </w:r>
          </w:p>
        </w:tc>
        <w:tc>
          <w:tcPr>
            <w:tcW w:w="7088" w:type="dxa"/>
          </w:tcPr>
          <w:p w14:paraId="435CFF4F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da mãe</w:t>
            </w:r>
          </w:p>
        </w:tc>
      </w:tr>
      <w:tr w:rsidR="0053619E" w14:paraId="1296A865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68757E57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7088" w:type="dxa"/>
          </w:tcPr>
          <w:p w14:paraId="7E7CBE1F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Retornar e-mail cadastrado do usuário</w:t>
            </w:r>
          </w:p>
        </w:tc>
      </w:tr>
      <w:tr w:rsidR="0053619E" w14:paraId="257C8865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38C6EB5B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Endereço de Correspondência</w:t>
            </w:r>
          </w:p>
        </w:tc>
        <w:tc>
          <w:tcPr>
            <w:tcW w:w="7088" w:type="dxa"/>
          </w:tcPr>
          <w:p w14:paraId="423FD288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endereço de correspondência do usuário</w:t>
            </w:r>
          </w:p>
        </w:tc>
      </w:tr>
      <w:tr w:rsidR="0053619E" w14:paraId="2B273659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35894E21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Arquiteto</w:t>
            </w:r>
          </w:p>
        </w:tc>
        <w:tc>
          <w:tcPr>
            <w:tcW w:w="7088" w:type="dxa"/>
          </w:tcPr>
          <w:p w14:paraId="6F870DBE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a UF do usuário</w:t>
            </w:r>
          </w:p>
        </w:tc>
      </w:tr>
      <w:tr w:rsidR="0053619E" w14:paraId="741C4E23" w14:textId="77777777" w:rsidTr="0053619E">
        <w:trPr>
          <w:gridAfter w:val="1"/>
          <w:wAfter w:w="9493" w:type="dxa"/>
        </w:trPr>
        <w:tc>
          <w:tcPr>
            <w:tcW w:w="9493" w:type="dxa"/>
            <w:gridSpan w:val="2"/>
          </w:tcPr>
          <w:p w14:paraId="1A5CC5C8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</w:p>
        </w:tc>
      </w:tr>
      <w:tr w:rsidR="0053619E" w14:paraId="67F08BD3" w14:textId="77777777" w:rsidTr="0053619E">
        <w:trPr>
          <w:gridAfter w:val="1"/>
          <w:wAfter w:w="9493" w:type="dxa"/>
        </w:trPr>
        <w:tc>
          <w:tcPr>
            <w:tcW w:w="9493" w:type="dxa"/>
            <w:gridSpan w:val="2"/>
          </w:tcPr>
          <w:p w14:paraId="7CEE95AA" w14:textId="77777777" w:rsidR="0053619E" w:rsidRPr="00BA0561" w:rsidRDefault="0053619E" w:rsidP="0053619E">
            <w:pPr>
              <w:spacing w:after="200" w:line="276" w:lineRule="auto"/>
              <w:contextualSpacing/>
              <w:jc w:val="center"/>
              <w:rPr>
                <w:b/>
              </w:rPr>
            </w:pPr>
            <w:r w:rsidRPr="00BA0561">
              <w:rPr>
                <w:b/>
              </w:rPr>
              <w:t>Profissional Estrangeiro</w:t>
            </w:r>
          </w:p>
        </w:tc>
      </w:tr>
      <w:tr w:rsidR="0053619E" w14:paraId="6BC19356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1230FB3E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>
              <w:rPr>
                <w:sz w:val="20"/>
              </w:rPr>
              <w:t xml:space="preserve">Nome </w:t>
            </w:r>
          </w:p>
        </w:tc>
        <w:tc>
          <w:tcPr>
            <w:tcW w:w="7088" w:type="dxa"/>
          </w:tcPr>
          <w:p w14:paraId="7C2327FA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 xml:space="preserve">Retorna o nome do usuário </w:t>
            </w:r>
          </w:p>
        </w:tc>
      </w:tr>
      <w:tr w:rsidR="0053619E" w14:paraId="7257F7CF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7C3E2B45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Nome Social</w:t>
            </w:r>
          </w:p>
        </w:tc>
        <w:tc>
          <w:tcPr>
            <w:tcW w:w="7088" w:type="dxa"/>
          </w:tcPr>
          <w:p w14:paraId="780EFEF5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social do usuário</w:t>
            </w:r>
          </w:p>
        </w:tc>
      </w:tr>
      <w:tr w:rsidR="0053619E" w14:paraId="7F3850CB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33CAB550" w14:textId="77777777" w:rsidR="0053619E" w:rsidRPr="001B1C83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proofErr w:type="spellStart"/>
            <w:r w:rsidRPr="004F478C">
              <w:rPr>
                <w:sz w:val="20"/>
              </w:rPr>
              <w:t>Img</w:t>
            </w:r>
            <w:proofErr w:type="spellEnd"/>
            <w:r w:rsidRPr="004F478C">
              <w:rPr>
                <w:sz w:val="20"/>
              </w:rPr>
              <w:t>_ (Foto do usuário)</w:t>
            </w:r>
          </w:p>
        </w:tc>
        <w:tc>
          <w:tcPr>
            <w:tcW w:w="7088" w:type="dxa"/>
          </w:tcPr>
          <w:p w14:paraId="029A944F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F478C">
              <w:rPr>
                <w:sz w:val="20"/>
              </w:rPr>
              <w:t>Carrega a imagem de perfil do usuário;</w:t>
            </w:r>
          </w:p>
        </w:tc>
      </w:tr>
      <w:tr w:rsidR="0053619E" w14:paraId="515259DF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2E80817F" w14:textId="77777777" w:rsidR="0053619E" w:rsidRPr="001B1C83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Ano de formação</w:t>
            </w:r>
          </w:p>
        </w:tc>
        <w:tc>
          <w:tcPr>
            <w:tcW w:w="7088" w:type="dxa"/>
          </w:tcPr>
          <w:p w14:paraId="12F4B863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1E2D37">
              <w:rPr>
                <w:sz w:val="20"/>
              </w:rPr>
              <w:t xml:space="preserve">Retorna o ano de formação </w:t>
            </w:r>
            <w:r>
              <w:rPr>
                <w:sz w:val="20"/>
              </w:rPr>
              <w:t xml:space="preserve">acadêmica </w:t>
            </w:r>
            <w:r w:rsidRPr="001E2D37">
              <w:rPr>
                <w:sz w:val="20"/>
              </w:rPr>
              <w:t xml:space="preserve">do usuário </w:t>
            </w:r>
          </w:p>
        </w:tc>
      </w:tr>
      <w:tr w:rsidR="0053619E" w14:paraId="17F0C655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5F4EAAC8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Data Registro </w:t>
            </w:r>
          </w:p>
        </w:tc>
        <w:tc>
          <w:tcPr>
            <w:tcW w:w="7088" w:type="dxa"/>
          </w:tcPr>
          <w:p w14:paraId="67FAB4A3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a data de registro do usuário</w:t>
            </w:r>
          </w:p>
        </w:tc>
      </w:tr>
      <w:tr w:rsidR="0053619E" w14:paraId="288F8CAF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0AF55AB0" w14:textId="77777777" w:rsidR="0053619E" w:rsidRPr="001B1C83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Registro CAU nacional</w:t>
            </w:r>
          </w:p>
        </w:tc>
        <w:tc>
          <w:tcPr>
            <w:tcW w:w="7088" w:type="dxa"/>
          </w:tcPr>
          <w:p w14:paraId="01A4C112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número do registro nacional cadastrado no CAU nacional</w:t>
            </w:r>
          </w:p>
        </w:tc>
      </w:tr>
      <w:tr w:rsidR="0053619E" w14:paraId="16CF90FD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2614D172" w14:textId="77777777" w:rsidR="0053619E" w:rsidRPr="001B1C83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Data de Nascimento</w:t>
            </w:r>
          </w:p>
        </w:tc>
        <w:tc>
          <w:tcPr>
            <w:tcW w:w="7088" w:type="dxa"/>
          </w:tcPr>
          <w:p w14:paraId="07B3C66A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Data de nascimento do usuário</w:t>
            </w:r>
          </w:p>
        </w:tc>
      </w:tr>
      <w:tr w:rsidR="0053619E" w14:paraId="7C440AB3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33F9E5C8" w14:textId="77777777" w:rsidR="0053619E" w:rsidRPr="001B1C83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CPF</w:t>
            </w:r>
          </w:p>
        </w:tc>
        <w:tc>
          <w:tcPr>
            <w:tcW w:w="7088" w:type="dxa"/>
          </w:tcPr>
          <w:p w14:paraId="14F0FDC4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CPF do usuário</w:t>
            </w:r>
          </w:p>
        </w:tc>
      </w:tr>
      <w:tr w:rsidR="0053619E" w14:paraId="4DD43675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595B69F4" w14:textId="77777777" w:rsidR="0053619E" w:rsidRPr="001B1C83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R</w:t>
            </w:r>
            <w:r>
              <w:rPr>
                <w:sz w:val="20"/>
              </w:rPr>
              <w:t>NE</w:t>
            </w:r>
          </w:p>
        </w:tc>
        <w:tc>
          <w:tcPr>
            <w:tcW w:w="7088" w:type="dxa"/>
          </w:tcPr>
          <w:p w14:paraId="22FC8DAF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Retornar o registro nacional de estrangeiro do usuário</w:t>
            </w:r>
          </w:p>
        </w:tc>
      </w:tr>
      <w:tr w:rsidR="0053619E" w14:paraId="640BBE42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613A1612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Data Validade RNE (Quando houver)</w:t>
            </w:r>
          </w:p>
        </w:tc>
        <w:tc>
          <w:tcPr>
            <w:tcW w:w="7088" w:type="dxa"/>
          </w:tcPr>
          <w:p w14:paraId="0C6D9C24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a data de validade da RNE (Quando existir) do usuário</w:t>
            </w:r>
          </w:p>
        </w:tc>
      </w:tr>
      <w:tr w:rsidR="0053619E" w14:paraId="0FF6B158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318ED81F" w14:textId="77777777" w:rsidR="0053619E" w:rsidRPr="001B1C83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Sexo</w:t>
            </w:r>
          </w:p>
        </w:tc>
        <w:tc>
          <w:tcPr>
            <w:tcW w:w="7088" w:type="dxa"/>
          </w:tcPr>
          <w:p w14:paraId="5005F78D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Sexo do usuário </w:t>
            </w:r>
          </w:p>
        </w:tc>
      </w:tr>
      <w:tr w:rsidR="0053619E" w14:paraId="63A38D23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05FE3DA3" w14:textId="77777777" w:rsidR="0053619E" w:rsidRPr="001B1C83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>
              <w:rPr>
                <w:sz w:val="20"/>
              </w:rPr>
              <w:t>Naturalidade/</w:t>
            </w:r>
            <w:r w:rsidRPr="00F039C5">
              <w:rPr>
                <w:sz w:val="20"/>
              </w:rPr>
              <w:t xml:space="preserve"> </w:t>
            </w:r>
            <w:r>
              <w:rPr>
                <w:sz w:val="20"/>
              </w:rPr>
              <w:t>Código da</w:t>
            </w:r>
            <w:r w:rsidRPr="00F039C5">
              <w:rPr>
                <w:sz w:val="20"/>
              </w:rPr>
              <w:t xml:space="preserve"> Nacionalidade</w:t>
            </w:r>
          </w:p>
        </w:tc>
        <w:tc>
          <w:tcPr>
            <w:tcW w:w="7088" w:type="dxa"/>
          </w:tcPr>
          <w:p w14:paraId="058F4054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Retornar a naturalidade com o código da nacionalidade do usuário logado</w:t>
            </w:r>
          </w:p>
        </w:tc>
      </w:tr>
      <w:tr w:rsidR="0053619E" w14:paraId="3B0C8614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146A6184" w14:textId="77777777" w:rsidR="0053619E" w:rsidRPr="001B1C83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Nome do Pai</w:t>
            </w:r>
          </w:p>
        </w:tc>
        <w:tc>
          <w:tcPr>
            <w:tcW w:w="7088" w:type="dxa"/>
          </w:tcPr>
          <w:p w14:paraId="502BCAB6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do pai</w:t>
            </w:r>
          </w:p>
        </w:tc>
      </w:tr>
      <w:tr w:rsidR="0053619E" w14:paraId="1147688A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6A807E90" w14:textId="77777777" w:rsidR="0053619E" w:rsidRPr="001B1C83" w:rsidRDefault="0053619E" w:rsidP="0053619E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 w:rsidRPr="004F478C">
              <w:rPr>
                <w:sz w:val="20"/>
              </w:rPr>
              <w:t>Nome da Mãe</w:t>
            </w:r>
          </w:p>
        </w:tc>
        <w:tc>
          <w:tcPr>
            <w:tcW w:w="7088" w:type="dxa"/>
          </w:tcPr>
          <w:p w14:paraId="5E843739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Quando houver retornar o nome da mãe</w:t>
            </w:r>
          </w:p>
        </w:tc>
      </w:tr>
      <w:tr w:rsidR="0053619E" w14:paraId="4B6111BE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7B824002" w14:textId="77777777" w:rsidR="0053619E" w:rsidRPr="004F478C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Email</w:t>
            </w:r>
            <w:proofErr w:type="spellEnd"/>
          </w:p>
        </w:tc>
        <w:tc>
          <w:tcPr>
            <w:tcW w:w="7088" w:type="dxa"/>
          </w:tcPr>
          <w:p w14:paraId="4EDE90AD" w14:textId="77777777" w:rsidR="0053619E" w:rsidRPr="001E2D37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Retornar e-mail cadastrado do usuário</w:t>
            </w:r>
          </w:p>
        </w:tc>
      </w:tr>
      <w:tr w:rsidR="0053619E" w14:paraId="422F7FA8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65F27825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Endereço de Correspondência</w:t>
            </w:r>
          </w:p>
        </w:tc>
        <w:tc>
          <w:tcPr>
            <w:tcW w:w="7088" w:type="dxa"/>
          </w:tcPr>
          <w:p w14:paraId="21F80048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endereço de correspondência do usuário</w:t>
            </w:r>
          </w:p>
        </w:tc>
      </w:tr>
      <w:tr w:rsidR="0053619E" w14:paraId="38D3B53D" w14:textId="77777777" w:rsidTr="0053619E">
        <w:trPr>
          <w:gridAfter w:val="1"/>
          <w:wAfter w:w="9493" w:type="dxa"/>
        </w:trPr>
        <w:tc>
          <w:tcPr>
            <w:tcW w:w="2405" w:type="dxa"/>
          </w:tcPr>
          <w:p w14:paraId="33411E08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Arquiteto</w:t>
            </w:r>
          </w:p>
        </w:tc>
        <w:tc>
          <w:tcPr>
            <w:tcW w:w="7088" w:type="dxa"/>
          </w:tcPr>
          <w:p w14:paraId="6429F61D" w14:textId="77777777" w:rsidR="0053619E" w:rsidRDefault="0053619E" w:rsidP="0053619E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a UF do usuário</w:t>
            </w:r>
          </w:p>
        </w:tc>
      </w:tr>
    </w:tbl>
    <w:p w14:paraId="76B8D370" w14:textId="77777777" w:rsidR="0053619E" w:rsidRDefault="0053619E" w:rsidP="007E3668">
      <w:pPr>
        <w:pStyle w:val="PargrafodaLista"/>
        <w:widowControl/>
        <w:autoSpaceDE/>
        <w:autoSpaceDN/>
        <w:adjustRightInd/>
        <w:spacing w:before="240" w:after="200" w:line="276" w:lineRule="auto"/>
        <w:ind w:left="0"/>
        <w:contextualSpacing/>
        <w:jc w:val="both"/>
      </w:pPr>
    </w:p>
    <w:p w14:paraId="181B6CEE" w14:textId="77777777" w:rsidR="006642E9" w:rsidRDefault="006642E9" w:rsidP="007E3668">
      <w:pPr>
        <w:pStyle w:val="PargrafodaLista"/>
        <w:widowControl/>
        <w:autoSpaceDE/>
        <w:autoSpaceDN/>
        <w:adjustRightInd/>
        <w:spacing w:before="240" w:after="200" w:line="276" w:lineRule="auto"/>
        <w:ind w:left="0"/>
        <w:contextualSpacing/>
        <w:jc w:val="both"/>
      </w:pPr>
    </w:p>
    <w:p w14:paraId="6D2B74C8" w14:textId="35361937" w:rsidR="00D9255C" w:rsidRPr="001752D8" w:rsidRDefault="00BC778D" w:rsidP="001752D8">
      <w:pPr>
        <w:pStyle w:val="Ttulo2"/>
        <w:numPr>
          <w:ilvl w:val="0"/>
          <w:numId w:val="40"/>
        </w:numPr>
        <w:spacing w:before="240"/>
        <w:ind w:left="284"/>
      </w:pPr>
      <w:bookmarkStart w:id="11" w:name="_Toc16502588"/>
      <w:r w:rsidRPr="001752D8">
        <w:t>I</w:t>
      </w:r>
      <w:r w:rsidR="001752D8" w:rsidRPr="001752D8">
        <w:t>nformações complementares</w:t>
      </w:r>
      <w:bookmarkEnd w:id="11"/>
    </w:p>
    <w:p w14:paraId="246FE8ED" w14:textId="77777777" w:rsidR="00CE16B9" w:rsidRPr="00B67314" w:rsidRDefault="00CE16B9" w:rsidP="00CE16B9">
      <w:pPr>
        <w:pStyle w:val="Dica"/>
        <w:rPr>
          <w:b/>
          <w:i w:val="0"/>
          <w:color w:val="auto"/>
          <w:sz w:val="20"/>
          <w:szCs w:val="20"/>
        </w:rPr>
      </w:pPr>
      <w:r w:rsidRPr="00B67314">
        <w:rPr>
          <w:b/>
          <w:i w:val="0"/>
          <w:color w:val="auto"/>
          <w:sz w:val="20"/>
          <w:szCs w:val="20"/>
        </w:rPr>
        <w:t>Histórias de usuário relacionadas a esta:</w:t>
      </w:r>
    </w:p>
    <w:p w14:paraId="09771931" w14:textId="06FD3722" w:rsidR="00C56A16" w:rsidRPr="00716230" w:rsidRDefault="00150F0A">
      <w:pPr>
        <w:pStyle w:val="Dica"/>
        <w:rPr>
          <w:color w:val="auto"/>
          <w:sz w:val="20"/>
          <w:szCs w:val="20"/>
        </w:rPr>
      </w:pPr>
      <w:r>
        <w:rPr>
          <w:color w:val="auto"/>
          <w:u w:val="single"/>
        </w:rPr>
        <w:t>HST01_Web_Service_</w:t>
      </w:r>
      <w:r w:rsidR="00CE16B9" w:rsidRPr="007A43CC">
        <w:rPr>
          <w:color w:val="auto"/>
          <w:u w:val="single"/>
        </w:rPr>
        <w:t>Autenticação</w:t>
      </w:r>
    </w:p>
    <w:sectPr w:rsidR="00C56A16" w:rsidRPr="00716230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4F257" w14:textId="77777777" w:rsidR="008F0B69" w:rsidRDefault="008F0B69">
      <w:r>
        <w:separator/>
      </w:r>
    </w:p>
    <w:p w14:paraId="40F1D46A" w14:textId="77777777" w:rsidR="008F0B69" w:rsidRDefault="008F0B69"/>
  </w:endnote>
  <w:endnote w:type="continuationSeparator" w:id="0">
    <w:p w14:paraId="69FE7D36" w14:textId="77777777" w:rsidR="008F0B69" w:rsidRDefault="008F0B69">
      <w:r>
        <w:continuationSeparator/>
      </w:r>
    </w:p>
    <w:p w14:paraId="631671AF" w14:textId="77777777" w:rsidR="008F0B69" w:rsidRDefault="008F0B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47C03" w:rsidRDefault="00647C03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47C03" w:rsidRPr="003D59E6" w14:paraId="2B97DD6D" w14:textId="77777777">
      <w:tc>
        <w:tcPr>
          <w:tcW w:w="4605" w:type="dxa"/>
          <w:vAlign w:val="center"/>
        </w:tcPr>
        <w:p w14:paraId="0297AE86" w14:textId="77777777" w:rsidR="00647C03" w:rsidRPr="003D59E6" w:rsidRDefault="00647C03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47C03" w:rsidRPr="0017543C" w:rsidRDefault="00647C03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3619E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47C03" w:rsidRPr="0057652B" w:rsidRDefault="00647C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590F7" w14:textId="77777777" w:rsidR="008F0B69" w:rsidRDefault="008F0B69">
      <w:r>
        <w:separator/>
      </w:r>
    </w:p>
    <w:p w14:paraId="3A875881" w14:textId="77777777" w:rsidR="008F0B69" w:rsidRDefault="008F0B69"/>
  </w:footnote>
  <w:footnote w:type="continuationSeparator" w:id="0">
    <w:p w14:paraId="442521DB" w14:textId="77777777" w:rsidR="008F0B69" w:rsidRDefault="008F0B69">
      <w:r>
        <w:continuationSeparator/>
      </w:r>
    </w:p>
    <w:p w14:paraId="5F90B3C9" w14:textId="77777777" w:rsidR="008F0B69" w:rsidRDefault="008F0B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640" w:type="dxa"/>
      <w:tblInd w:w="-147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2098"/>
      <w:gridCol w:w="4111"/>
      <w:gridCol w:w="3431"/>
    </w:tblGrid>
    <w:tr w:rsidR="00647C03" w:rsidRPr="004A2AAB" w14:paraId="02AB5F9B" w14:textId="77777777" w:rsidTr="007E3668">
      <w:trPr>
        <w:trHeight w:val="534"/>
      </w:trPr>
      <w:tc>
        <w:tcPr>
          <w:tcW w:w="2098" w:type="dxa"/>
          <w:vAlign w:val="center"/>
        </w:tcPr>
        <w:p w14:paraId="60E0D7E6" w14:textId="77777777" w:rsidR="00647C03" w:rsidRPr="0017543C" w:rsidRDefault="00647C03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65pt;height:41.3pt" o:ole="">
                <v:imagedata r:id="rId1" o:title=""/>
              </v:shape>
              <o:OLEObject Type="Embed" ProgID="PBrush" ShapeID="_x0000_i1025" DrawAspect="Content" ObjectID="_1629810773" r:id="rId2"/>
            </w:object>
          </w:r>
        </w:p>
      </w:tc>
      <w:tc>
        <w:tcPr>
          <w:tcW w:w="4111" w:type="dxa"/>
          <w:vAlign w:val="center"/>
        </w:tcPr>
        <w:p w14:paraId="2CC77D67" w14:textId="3BEE077D" w:rsidR="00647C03" w:rsidRPr="00C6532E" w:rsidRDefault="009F4869" w:rsidP="00EC5AE3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HST0</w:t>
          </w:r>
          <w:r w:rsidR="0042022B">
            <w:rPr>
              <w:rFonts w:ascii="Verdana" w:hAnsi="Verdana"/>
            </w:rPr>
            <w:t>2</w:t>
          </w:r>
          <w:r w:rsidR="00647C03">
            <w:rPr>
              <w:rFonts w:ascii="Verdana" w:hAnsi="Verdana"/>
            </w:rPr>
            <w:t xml:space="preserve"> – </w:t>
          </w:r>
          <w:r w:rsidR="007E3668">
            <w:rPr>
              <w:rFonts w:ascii="Verdana" w:hAnsi="Verdana"/>
            </w:rPr>
            <w:t>Web Service</w:t>
          </w:r>
          <w:r w:rsidR="00972A73">
            <w:rPr>
              <w:rFonts w:ascii="Verdana" w:hAnsi="Verdana"/>
            </w:rPr>
            <w:t xml:space="preserve"> –</w:t>
          </w:r>
          <w:r w:rsidR="00EC5AE3">
            <w:rPr>
              <w:rFonts w:ascii="Verdana" w:hAnsi="Verdana"/>
            </w:rPr>
            <w:t xml:space="preserve">Dados </w:t>
          </w:r>
          <w:r w:rsidR="00A92193">
            <w:rPr>
              <w:rFonts w:ascii="Verdana" w:hAnsi="Verdana"/>
            </w:rPr>
            <w:t>Usuário</w:t>
          </w:r>
        </w:p>
      </w:tc>
      <w:tc>
        <w:tcPr>
          <w:tcW w:w="3431" w:type="dxa"/>
          <w:vAlign w:val="center"/>
        </w:tcPr>
        <w:p w14:paraId="7C22B301" w14:textId="41D43414" w:rsidR="00647C03" w:rsidRPr="004A2AAB" w:rsidRDefault="00647C0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SICCAU Corporativo</w:t>
          </w:r>
        </w:p>
        <w:p w14:paraId="5A3A1E5B" w14:textId="77777777" w:rsidR="00647C03" w:rsidRPr="004A2AAB" w:rsidRDefault="00647C0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47C03" w:rsidRDefault="00647C03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47C03" w:rsidRDefault="00647C03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47C03" w:rsidRDefault="00647C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36914E4"/>
    <w:multiLevelType w:val="multilevel"/>
    <w:tmpl w:val="30EAFA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color w:val="auto"/>
      </w:rPr>
    </w:lvl>
  </w:abstractNum>
  <w:abstractNum w:abstractNumId="3">
    <w:nsid w:val="04F56132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794D14"/>
    <w:multiLevelType w:val="hybridMultilevel"/>
    <w:tmpl w:val="5F2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E52429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8A368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EC0489"/>
    <w:multiLevelType w:val="hybridMultilevel"/>
    <w:tmpl w:val="55062216"/>
    <w:lvl w:ilvl="0" w:tplc="F6887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62456"/>
    <w:multiLevelType w:val="hybridMultilevel"/>
    <w:tmpl w:val="79C8494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874494E"/>
    <w:multiLevelType w:val="hybridMultilevel"/>
    <w:tmpl w:val="E778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251DD"/>
    <w:multiLevelType w:val="multilevel"/>
    <w:tmpl w:val="93243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171B23"/>
    <w:multiLevelType w:val="hybridMultilevel"/>
    <w:tmpl w:val="5D18B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592195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06A349F"/>
    <w:multiLevelType w:val="hybridMultilevel"/>
    <w:tmpl w:val="F3D021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1A60E4C"/>
    <w:multiLevelType w:val="hybridMultilevel"/>
    <w:tmpl w:val="173A903E"/>
    <w:lvl w:ilvl="0" w:tplc="C260818A">
      <w:start w:val="1"/>
      <w:numFmt w:val="decimal"/>
      <w:lvlText w:val="%1-"/>
      <w:lvlJc w:val="left"/>
      <w:pPr>
        <w:ind w:left="6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3" w:hanging="360"/>
      </w:pPr>
    </w:lvl>
    <w:lvl w:ilvl="2" w:tplc="0416001B" w:tentative="1">
      <w:start w:val="1"/>
      <w:numFmt w:val="lowerRoman"/>
      <w:lvlText w:val="%3."/>
      <w:lvlJc w:val="right"/>
      <w:pPr>
        <w:ind w:left="2113" w:hanging="180"/>
      </w:pPr>
    </w:lvl>
    <w:lvl w:ilvl="3" w:tplc="0416000F" w:tentative="1">
      <w:start w:val="1"/>
      <w:numFmt w:val="decimal"/>
      <w:lvlText w:val="%4."/>
      <w:lvlJc w:val="left"/>
      <w:pPr>
        <w:ind w:left="2833" w:hanging="360"/>
      </w:pPr>
    </w:lvl>
    <w:lvl w:ilvl="4" w:tplc="04160019" w:tentative="1">
      <w:start w:val="1"/>
      <w:numFmt w:val="lowerLetter"/>
      <w:lvlText w:val="%5."/>
      <w:lvlJc w:val="left"/>
      <w:pPr>
        <w:ind w:left="3553" w:hanging="360"/>
      </w:pPr>
    </w:lvl>
    <w:lvl w:ilvl="5" w:tplc="0416001B" w:tentative="1">
      <w:start w:val="1"/>
      <w:numFmt w:val="lowerRoman"/>
      <w:lvlText w:val="%6."/>
      <w:lvlJc w:val="right"/>
      <w:pPr>
        <w:ind w:left="4273" w:hanging="180"/>
      </w:pPr>
    </w:lvl>
    <w:lvl w:ilvl="6" w:tplc="0416000F" w:tentative="1">
      <w:start w:val="1"/>
      <w:numFmt w:val="decimal"/>
      <w:lvlText w:val="%7."/>
      <w:lvlJc w:val="left"/>
      <w:pPr>
        <w:ind w:left="4993" w:hanging="360"/>
      </w:pPr>
    </w:lvl>
    <w:lvl w:ilvl="7" w:tplc="04160019" w:tentative="1">
      <w:start w:val="1"/>
      <w:numFmt w:val="lowerLetter"/>
      <w:lvlText w:val="%8."/>
      <w:lvlJc w:val="left"/>
      <w:pPr>
        <w:ind w:left="5713" w:hanging="360"/>
      </w:pPr>
    </w:lvl>
    <w:lvl w:ilvl="8" w:tplc="0416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6">
    <w:nsid w:val="2EDE468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0D6401E"/>
    <w:multiLevelType w:val="hybridMultilevel"/>
    <w:tmpl w:val="AF863B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5B1A38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76B3203"/>
    <w:multiLevelType w:val="hybridMultilevel"/>
    <w:tmpl w:val="92A678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390373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9204F6D"/>
    <w:multiLevelType w:val="multilevel"/>
    <w:tmpl w:val="C29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602139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3BF2A9C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8367A2D"/>
    <w:multiLevelType w:val="hybridMultilevel"/>
    <w:tmpl w:val="AAC4C4CA"/>
    <w:lvl w:ilvl="0" w:tplc="7D8A9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2C3DDF"/>
    <w:multiLevelType w:val="hybridMultilevel"/>
    <w:tmpl w:val="F288FE4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6E2ADD"/>
    <w:multiLevelType w:val="hybridMultilevel"/>
    <w:tmpl w:val="E370C928"/>
    <w:lvl w:ilvl="0" w:tplc="40488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86432B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EB53559"/>
    <w:multiLevelType w:val="hybridMultilevel"/>
    <w:tmpl w:val="985A19F0"/>
    <w:lvl w:ilvl="0" w:tplc="9606F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3">
    <w:nsid w:val="52085187"/>
    <w:multiLevelType w:val="hybridMultilevel"/>
    <w:tmpl w:val="5A06ECB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7040A31"/>
    <w:multiLevelType w:val="hybridMultilevel"/>
    <w:tmpl w:val="507CF8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7E65A22"/>
    <w:multiLevelType w:val="hybridMultilevel"/>
    <w:tmpl w:val="26ECB20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A2B65DA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B3A171B"/>
    <w:multiLevelType w:val="hybridMultilevel"/>
    <w:tmpl w:val="46DA999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5B6F696E"/>
    <w:multiLevelType w:val="multilevel"/>
    <w:tmpl w:val="D2A80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C1A103D"/>
    <w:multiLevelType w:val="hybridMultilevel"/>
    <w:tmpl w:val="FC4C7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2">
    <w:nsid w:val="678B1F64"/>
    <w:multiLevelType w:val="hybridMultilevel"/>
    <w:tmpl w:val="42AC41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4">
    <w:nsid w:val="6ECE3307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1023CBE"/>
    <w:multiLevelType w:val="multilevel"/>
    <w:tmpl w:val="01C66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>
    <w:nsid w:val="78337F01"/>
    <w:multiLevelType w:val="multilevel"/>
    <w:tmpl w:val="8A4624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A25379C"/>
    <w:multiLevelType w:val="hybridMultilevel"/>
    <w:tmpl w:val="BF8CD152"/>
    <w:lvl w:ilvl="0" w:tplc="A5820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7E7BD4"/>
    <w:multiLevelType w:val="multilevel"/>
    <w:tmpl w:val="9A1CBAB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6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150" w:hanging="648"/>
      </w:pPr>
    </w:lvl>
    <w:lvl w:ilvl="4">
      <w:start w:val="1"/>
      <w:numFmt w:val="decimal"/>
      <w:lvlText w:val="%1.%2.%3.%4.%5."/>
      <w:lvlJc w:val="left"/>
      <w:pPr>
        <w:ind w:left="2734" w:hanging="792"/>
      </w:pPr>
    </w:lvl>
    <w:lvl w:ilvl="5">
      <w:start w:val="1"/>
      <w:numFmt w:val="decimal"/>
      <w:lvlText w:val="%1.%2.%3.%4.%5.%6."/>
      <w:lvlJc w:val="left"/>
      <w:pPr>
        <w:ind w:left="3238" w:hanging="936"/>
      </w:pPr>
    </w:lvl>
    <w:lvl w:ilvl="6">
      <w:start w:val="1"/>
      <w:numFmt w:val="decimal"/>
      <w:lvlText w:val="%1.%2.%3.%4.%5.%6.%7."/>
      <w:lvlJc w:val="left"/>
      <w:pPr>
        <w:ind w:left="3742" w:hanging="1080"/>
      </w:pPr>
    </w:lvl>
    <w:lvl w:ilvl="7">
      <w:start w:val="1"/>
      <w:numFmt w:val="decimal"/>
      <w:lvlText w:val="%1.%2.%3.%4.%5.%6.%7.%8."/>
      <w:lvlJc w:val="left"/>
      <w:pPr>
        <w:ind w:left="4246" w:hanging="1224"/>
      </w:pPr>
    </w:lvl>
    <w:lvl w:ilvl="8">
      <w:start w:val="1"/>
      <w:numFmt w:val="decimal"/>
      <w:lvlText w:val="%1.%2.%3.%4.%5.%6.%7.%8.%9."/>
      <w:lvlJc w:val="left"/>
      <w:pPr>
        <w:ind w:left="4822" w:hanging="1440"/>
      </w:pPr>
    </w:lvl>
  </w:abstractNum>
  <w:abstractNum w:abstractNumId="50">
    <w:nsid w:val="7B152433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2"/>
  </w:num>
  <w:num w:numId="2">
    <w:abstractNumId w:val="34"/>
  </w:num>
  <w:num w:numId="3">
    <w:abstractNumId w:val="11"/>
  </w:num>
  <w:num w:numId="4">
    <w:abstractNumId w:val="51"/>
  </w:num>
  <w:num w:numId="5">
    <w:abstractNumId w:val="21"/>
  </w:num>
  <w:num w:numId="6">
    <w:abstractNumId w:val="17"/>
  </w:num>
  <w:num w:numId="7">
    <w:abstractNumId w:val="39"/>
  </w:num>
  <w:num w:numId="8">
    <w:abstractNumId w:val="41"/>
  </w:num>
  <w:num w:numId="9">
    <w:abstractNumId w:val="50"/>
  </w:num>
  <w:num w:numId="10">
    <w:abstractNumId w:val="44"/>
  </w:num>
  <w:num w:numId="11">
    <w:abstractNumId w:val="16"/>
  </w:num>
  <w:num w:numId="12">
    <w:abstractNumId w:val="24"/>
  </w:num>
  <w:num w:numId="13">
    <w:abstractNumId w:val="45"/>
  </w:num>
  <w:num w:numId="14">
    <w:abstractNumId w:val="40"/>
  </w:num>
  <w:num w:numId="15">
    <w:abstractNumId w:val="22"/>
  </w:num>
  <w:num w:numId="16">
    <w:abstractNumId w:val="49"/>
  </w:num>
  <w:num w:numId="17">
    <w:abstractNumId w:val="14"/>
  </w:num>
  <w:num w:numId="18">
    <w:abstractNumId w:val="35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9"/>
  </w:num>
  <w:num w:numId="22">
    <w:abstractNumId w:val="47"/>
  </w:num>
  <w:num w:numId="23">
    <w:abstractNumId w:val="13"/>
  </w:num>
  <w:num w:numId="24">
    <w:abstractNumId w:val="23"/>
  </w:num>
  <w:num w:numId="25">
    <w:abstractNumId w:val="37"/>
  </w:num>
  <w:num w:numId="26">
    <w:abstractNumId w:val="3"/>
  </w:num>
  <w:num w:numId="27">
    <w:abstractNumId w:val="7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4"/>
  </w:num>
  <w:num w:numId="31">
    <w:abstractNumId w:val="12"/>
  </w:num>
  <w:num w:numId="32">
    <w:abstractNumId w:val="18"/>
  </w:num>
  <w:num w:numId="33">
    <w:abstractNumId w:val="48"/>
  </w:num>
  <w:num w:numId="34">
    <w:abstractNumId w:val="8"/>
  </w:num>
  <w:num w:numId="35">
    <w:abstractNumId w:val="2"/>
  </w:num>
  <w:num w:numId="36">
    <w:abstractNumId w:val="28"/>
  </w:num>
  <w:num w:numId="37">
    <w:abstractNumId w:val="42"/>
  </w:num>
  <w:num w:numId="38">
    <w:abstractNumId w:val="33"/>
  </w:num>
  <w:num w:numId="39">
    <w:abstractNumId w:val="32"/>
  </w:num>
  <w:num w:numId="40">
    <w:abstractNumId w:val="27"/>
  </w:num>
  <w:num w:numId="41">
    <w:abstractNumId w:val="32"/>
  </w:num>
  <w:num w:numId="42">
    <w:abstractNumId w:val="30"/>
  </w:num>
  <w:num w:numId="43">
    <w:abstractNumId w:val="15"/>
  </w:num>
  <w:num w:numId="44">
    <w:abstractNumId w:val="26"/>
  </w:num>
  <w:num w:numId="45">
    <w:abstractNumId w:val="36"/>
  </w:num>
  <w:num w:numId="46">
    <w:abstractNumId w:val="9"/>
  </w:num>
  <w:num w:numId="47">
    <w:abstractNumId w:val="19"/>
  </w:num>
  <w:num w:numId="48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DD1"/>
    <w:rsid w:val="00002D94"/>
    <w:rsid w:val="00004545"/>
    <w:rsid w:val="000109A6"/>
    <w:rsid w:val="000148A1"/>
    <w:rsid w:val="00017CC4"/>
    <w:rsid w:val="000343A2"/>
    <w:rsid w:val="00042F49"/>
    <w:rsid w:val="00045ABD"/>
    <w:rsid w:val="000514D4"/>
    <w:rsid w:val="00052B79"/>
    <w:rsid w:val="00056B34"/>
    <w:rsid w:val="0006016B"/>
    <w:rsid w:val="000610FE"/>
    <w:rsid w:val="000628DE"/>
    <w:rsid w:val="0006486D"/>
    <w:rsid w:val="00064DBC"/>
    <w:rsid w:val="000656C5"/>
    <w:rsid w:val="00065C98"/>
    <w:rsid w:val="00067241"/>
    <w:rsid w:val="00074853"/>
    <w:rsid w:val="00074C2F"/>
    <w:rsid w:val="00075269"/>
    <w:rsid w:val="00076318"/>
    <w:rsid w:val="000825ED"/>
    <w:rsid w:val="0008266A"/>
    <w:rsid w:val="00082CE6"/>
    <w:rsid w:val="00082D47"/>
    <w:rsid w:val="00083DA2"/>
    <w:rsid w:val="000879C0"/>
    <w:rsid w:val="00092ACC"/>
    <w:rsid w:val="0009796C"/>
    <w:rsid w:val="000A01B5"/>
    <w:rsid w:val="000B038B"/>
    <w:rsid w:val="000B0EC2"/>
    <w:rsid w:val="000B624B"/>
    <w:rsid w:val="000C03AE"/>
    <w:rsid w:val="000C0B01"/>
    <w:rsid w:val="000C3108"/>
    <w:rsid w:val="000D6620"/>
    <w:rsid w:val="000E10A0"/>
    <w:rsid w:val="000E3BE3"/>
    <w:rsid w:val="000E4445"/>
    <w:rsid w:val="000E5F1F"/>
    <w:rsid w:val="000F0569"/>
    <w:rsid w:val="000F6540"/>
    <w:rsid w:val="0010280B"/>
    <w:rsid w:val="0010525A"/>
    <w:rsid w:val="0010717B"/>
    <w:rsid w:val="00110812"/>
    <w:rsid w:val="00110BB0"/>
    <w:rsid w:val="001110A0"/>
    <w:rsid w:val="00112035"/>
    <w:rsid w:val="00114CE2"/>
    <w:rsid w:val="00120056"/>
    <w:rsid w:val="0012345A"/>
    <w:rsid w:val="00125048"/>
    <w:rsid w:val="0012592C"/>
    <w:rsid w:val="00132E23"/>
    <w:rsid w:val="001346CA"/>
    <w:rsid w:val="00135D31"/>
    <w:rsid w:val="001418E1"/>
    <w:rsid w:val="00142655"/>
    <w:rsid w:val="00143AE0"/>
    <w:rsid w:val="001444D3"/>
    <w:rsid w:val="00144670"/>
    <w:rsid w:val="0014605A"/>
    <w:rsid w:val="0014705B"/>
    <w:rsid w:val="001475E9"/>
    <w:rsid w:val="00150F0A"/>
    <w:rsid w:val="00151A62"/>
    <w:rsid w:val="00157E66"/>
    <w:rsid w:val="00157F51"/>
    <w:rsid w:val="001644F3"/>
    <w:rsid w:val="00165A72"/>
    <w:rsid w:val="00165B69"/>
    <w:rsid w:val="001701BE"/>
    <w:rsid w:val="001752D8"/>
    <w:rsid w:val="0017696D"/>
    <w:rsid w:val="00182ECD"/>
    <w:rsid w:val="00185087"/>
    <w:rsid w:val="00190DE9"/>
    <w:rsid w:val="00193677"/>
    <w:rsid w:val="0019459B"/>
    <w:rsid w:val="001963F8"/>
    <w:rsid w:val="001A488D"/>
    <w:rsid w:val="001A59DB"/>
    <w:rsid w:val="001B3302"/>
    <w:rsid w:val="001B3BBF"/>
    <w:rsid w:val="001B5086"/>
    <w:rsid w:val="001C15FC"/>
    <w:rsid w:val="001C2642"/>
    <w:rsid w:val="001C2717"/>
    <w:rsid w:val="001C604A"/>
    <w:rsid w:val="001D1F15"/>
    <w:rsid w:val="001D202C"/>
    <w:rsid w:val="001D2D5F"/>
    <w:rsid w:val="001D6958"/>
    <w:rsid w:val="001D7362"/>
    <w:rsid w:val="001E2D37"/>
    <w:rsid w:val="001E347A"/>
    <w:rsid w:val="001E5FCB"/>
    <w:rsid w:val="001F1623"/>
    <w:rsid w:val="001F6C31"/>
    <w:rsid w:val="00200B71"/>
    <w:rsid w:val="002028D7"/>
    <w:rsid w:val="00223CE3"/>
    <w:rsid w:val="00224582"/>
    <w:rsid w:val="002264A6"/>
    <w:rsid w:val="00232F4C"/>
    <w:rsid w:val="0023318E"/>
    <w:rsid w:val="002359C8"/>
    <w:rsid w:val="00236A99"/>
    <w:rsid w:val="0024203F"/>
    <w:rsid w:val="00246273"/>
    <w:rsid w:val="00266BFA"/>
    <w:rsid w:val="00267DC7"/>
    <w:rsid w:val="002712B3"/>
    <w:rsid w:val="0027276C"/>
    <w:rsid w:val="00272C57"/>
    <w:rsid w:val="00287447"/>
    <w:rsid w:val="00290B40"/>
    <w:rsid w:val="0029359D"/>
    <w:rsid w:val="002949DC"/>
    <w:rsid w:val="00294C89"/>
    <w:rsid w:val="002960D8"/>
    <w:rsid w:val="002A05E2"/>
    <w:rsid w:val="002A0B69"/>
    <w:rsid w:val="002A4A24"/>
    <w:rsid w:val="002B1554"/>
    <w:rsid w:val="002B1A8F"/>
    <w:rsid w:val="002B1E1C"/>
    <w:rsid w:val="002C2EF8"/>
    <w:rsid w:val="002C5644"/>
    <w:rsid w:val="002D1CAA"/>
    <w:rsid w:val="002E17CB"/>
    <w:rsid w:val="002E4B31"/>
    <w:rsid w:val="002E7A6C"/>
    <w:rsid w:val="002F0D4C"/>
    <w:rsid w:val="002F1004"/>
    <w:rsid w:val="002F54A8"/>
    <w:rsid w:val="003004EA"/>
    <w:rsid w:val="00301505"/>
    <w:rsid w:val="0030370F"/>
    <w:rsid w:val="00305250"/>
    <w:rsid w:val="003053E1"/>
    <w:rsid w:val="00316826"/>
    <w:rsid w:val="00322EBD"/>
    <w:rsid w:val="003271F5"/>
    <w:rsid w:val="00332A12"/>
    <w:rsid w:val="0033353F"/>
    <w:rsid w:val="00333F4A"/>
    <w:rsid w:val="00334421"/>
    <w:rsid w:val="0033587E"/>
    <w:rsid w:val="003419D8"/>
    <w:rsid w:val="00342AFD"/>
    <w:rsid w:val="00344F6E"/>
    <w:rsid w:val="00347052"/>
    <w:rsid w:val="0035355D"/>
    <w:rsid w:val="00353CEF"/>
    <w:rsid w:val="00355E54"/>
    <w:rsid w:val="003562D2"/>
    <w:rsid w:val="0035649F"/>
    <w:rsid w:val="00362959"/>
    <w:rsid w:val="003716C2"/>
    <w:rsid w:val="003722A4"/>
    <w:rsid w:val="003733A1"/>
    <w:rsid w:val="003753A9"/>
    <w:rsid w:val="00382B08"/>
    <w:rsid w:val="003934FC"/>
    <w:rsid w:val="00397E0F"/>
    <w:rsid w:val="003A0775"/>
    <w:rsid w:val="003B0E06"/>
    <w:rsid w:val="003B1D84"/>
    <w:rsid w:val="003B538E"/>
    <w:rsid w:val="003C0C12"/>
    <w:rsid w:val="003C0CA3"/>
    <w:rsid w:val="003D2B71"/>
    <w:rsid w:val="003D5767"/>
    <w:rsid w:val="003E16B7"/>
    <w:rsid w:val="003E3297"/>
    <w:rsid w:val="003E353E"/>
    <w:rsid w:val="003E5072"/>
    <w:rsid w:val="003E7A22"/>
    <w:rsid w:val="003F01E8"/>
    <w:rsid w:val="003F0EFE"/>
    <w:rsid w:val="003F2380"/>
    <w:rsid w:val="003F629D"/>
    <w:rsid w:val="003F7DE2"/>
    <w:rsid w:val="00402383"/>
    <w:rsid w:val="00402755"/>
    <w:rsid w:val="00402FB3"/>
    <w:rsid w:val="00403967"/>
    <w:rsid w:val="00403FFD"/>
    <w:rsid w:val="00404EA1"/>
    <w:rsid w:val="004107B0"/>
    <w:rsid w:val="004166D4"/>
    <w:rsid w:val="0042022B"/>
    <w:rsid w:val="00423475"/>
    <w:rsid w:val="00427294"/>
    <w:rsid w:val="00430C99"/>
    <w:rsid w:val="0043396C"/>
    <w:rsid w:val="00441F6B"/>
    <w:rsid w:val="00450044"/>
    <w:rsid w:val="00450C0E"/>
    <w:rsid w:val="00456083"/>
    <w:rsid w:val="0046069C"/>
    <w:rsid w:val="00463872"/>
    <w:rsid w:val="0048141C"/>
    <w:rsid w:val="004925A4"/>
    <w:rsid w:val="004A1DAD"/>
    <w:rsid w:val="004A4D97"/>
    <w:rsid w:val="004A6805"/>
    <w:rsid w:val="004C1E4A"/>
    <w:rsid w:val="004C3AE2"/>
    <w:rsid w:val="004C3E38"/>
    <w:rsid w:val="004C76D1"/>
    <w:rsid w:val="004C7BBB"/>
    <w:rsid w:val="004D7401"/>
    <w:rsid w:val="004E0738"/>
    <w:rsid w:val="004E6355"/>
    <w:rsid w:val="004F478C"/>
    <w:rsid w:val="004F5F85"/>
    <w:rsid w:val="005034E8"/>
    <w:rsid w:val="00505E95"/>
    <w:rsid w:val="00506FCD"/>
    <w:rsid w:val="0050748C"/>
    <w:rsid w:val="00512015"/>
    <w:rsid w:val="00512FB7"/>
    <w:rsid w:val="00515FBB"/>
    <w:rsid w:val="00516362"/>
    <w:rsid w:val="0053180D"/>
    <w:rsid w:val="0053619E"/>
    <w:rsid w:val="00550A41"/>
    <w:rsid w:val="005519C2"/>
    <w:rsid w:val="00554E1D"/>
    <w:rsid w:val="00561281"/>
    <w:rsid w:val="00564768"/>
    <w:rsid w:val="00566743"/>
    <w:rsid w:val="005711B6"/>
    <w:rsid w:val="00572518"/>
    <w:rsid w:val="00584DCC"/>
    <w:rsid w:val="00586176"/>
    <w:rsid w:val="0058631F"/>
    <w:rsid w:val="0059589D"/>
    <w:rsid w:val="00596253"/>
    <w:rsid w:val="005A1A0E"/>
    <w:rsid w:val="005A2815"/>
    <w:rsid w:val="005A4527"/>
    <w:rsid w:val="005A7E18"/>
    <w:rsid w:val="005B660B"/>
    <w:rsid w:val="005B77D4"/>
    <w:rsid w:val="005C1DFE"/>
    <w:rsid w:val="005C7B87"/>
    <w:rsid w:val="005D20CE"/>
    <w:rsid w:val="005D2572"/>
    <w:rsid w:val="005D25E8"/>
    <w:rsid w:val="005D4539"/>
    <w:rsid w:val="005E0B79"/>
    <w:rsid w:val="005E0F0F"/>
    <w:rsid w:val="005E3A45"/>
    <w:rsid w:val="005E4007"/>
    <w:rsid w:val="005E6C4F"/>
    <w:rsid w:val="005E77FA"/>
    <w:rsid w:val="005F6896"/>
    <w:rsid w:val="005F771D"/>
    <w:rsid w:val="005F79B0"/>
    <w:rsid w:val="00600B8F"/>
    <w:rsid w:val="00607B29"/>
    <w:rsid w:val="006101CA"/>
    <w:rsid w:val="006271D7"/>
    <w:rsid w:val="00636DA5"/>
    <w:rsid w:val="0064362B"/>
    <w:rsid w:val="00643D91"/>
    <w:rsid w:val="0064778F"/>
    <w:rsid w:val="00647C03"/>
    <w:rsid w:val="00647F80"/>
    <w:rsid w:val="006507A2"/>
    <w:rsid w:val="00655914"/>
    <w:rsid w:val="00655E52"/>
    <w:rsid w:val="006642E9"/>
    <w:rsid w:val="006661A7"/>
    <w:rsid w:val="0067001A"/>
    <w:rsid w:val="006710C0"/>
    <w:rsid w:val="00677A54"/>
    <w:rsid w:val="006868B7"/>
    <w:rsid w:val="006959CB"/>
    <w:rsid w:val="00696B37"/>
    <w:rsid w:val="00697F2F"/>
    <w:rsid w:val="006A06B5"/>
    <w:rsid w:val="006A1B55"/>
    <w:rsid w:val="006A693D"/>
    <w:rsid w:val="006B134F"/>
    <w:rsid w:val="006B1FB8"/>
    <w:rsid w:val="006B3090"/>
    <w:rsid w:val="006B3756"/>
    <w:rsid w:val="006B6098"/>
    <w:rsid w:val="006C1390"/>
    <w:rsid w:val="006C1849"/>
    <w:rsid w:val="006C6A0A"/>
    <w:rsid w:val="006E721D"/>
    <w:rsid w:val="006F5FD7"/>
    <w:rsid w:val="007011EB"/>
    <w:rsid w:val="00701A49"/>
    <w:rsid w:val="00705E3F"/>
    <w:rsid w:val="00710716"/>
    <w:rsid w:val="0071116C"/>
    <w:rsid w:val="00711BC0"/>
    <w:rsid w:val="00714D60"/>
    <w:rsid w:val="00716230"/>
    <w:rsid w:val="00720B45"/>
    <w:rsid w:val="007262FA"/>
    <w:rsid w:val="00727873"/>
    <w:rsid w:val="00735938"/>
    <w:rsid w:val="0073734F"/>
    <w:rsid w:val="00737F56"/>
    <w:rsid w:val="0074070B"/>
    <w:rsid w:val="0075008C"/>
    <w:rsid w:val="007511C0"/>
    <w:rsid w:val="007522AF"/>
    <w:rsid w:val="00755612"/>
    <w:rsid w:val="007565DE"/>
    <w:rsid w:val="007569F0"/>
    <w:rsid w:val="00757A62"/>
    <w:rsid w:val="00771810"/>
    <w:rsid w:val="00771F89"/>
    <w:rsid w:val="00773231"/>
    <w:rsid w:val="007749F3"/>
    <w:rsid w:val="00776098"/>
    <w:rsid w:val="007811DE"/>
    <w:rsid w:val="00781A10"/>
    <w:rsid w:val="00782404"/>
    <w:rsid w:val="00785945"/>
    <w:rsid w:val="00786174"/>
    <w:rsid w:val="007867B5"/>
    <w:rsid w:val="00786A21"/>
    <w:rsid w:val="00790F8E"/>
    <w:rsid w:val="00791DF9"/>
    <w:rsid w:val="0079263C"/>
    <w:rsid w:val="007A1EDD"/>
    <w:rsid w:val="007A27C8"/>
    <w:rsid w:val="007A43CC"/>
    <w:rsid w:val="007A6D76"/>
    <w:rsid w:val="007B03BF"/>
    <w:rsid w:val="007B1BED"/>
    <w:rsid w:val="007B6E74"/>
    <w:rsid w:val="007C3BFF"/>
    <w:rsid w:val="007C49AB"/>
    <w:rsid w:val="007D0C25"/>
    <w:rsid w:val="007D1B13"/>
    <w:rsid w:val="007D781B"/>
    <w:rsid w:val="007E3668"/>
    <w:rsid w:val="007F4DD7"/>
    <w:rsid w:val="007F645D"/>
    <w:rsid w:val="007F7CB9"/>
    <w:rsid w:val="00802D45"/>
    <w:rsid w:val="0082141D"/>
    <w:rsid w:val="00822006"/>
    <w:rsid w:val="00822F55"/>
    <w:rsid w:val="008239EF"/>
    <w:rsid w:val="00825F00"/>
    <w:rsid w:val="00844A8D"/>
    <w:rsid w:val="00846F2A"/>
    <w:rsid w:val="00847353"/>
    <w:rsid w:val="008517AC"/>
    <w:rsid w:val="00852F9E"/>
    <w:rsid w:val="008545DB"/>
    <w:rsid w:val="00857169"/>
    <w:rsid w:val="00863636"/>
    <w:rsid w:val="00874558"/>
    <w:rsid w:val="00875B54"/>
    <w:rsid w:val="008767B4"/>
    <w:rsid w:val="00877915"/>
    <w:rsid w:val="008800A5"/>
    <w:rsid w:val="0088061D"/>
    <w:rsid w:val="00880849"/>
    <w:rsid w:val="00882249"/>
    <w:rsid w:val="0088554D"/>
    <w:rsid w:val="00887DDF"/>
    <w:rsid w:val="00896548"/>
    <w:rsid w:val="00896BFE"/>
    <w:rsid w:val="008A0F04"/>
    <w:rsid w:val="008A5457"/>
    <w:rsid w:val="008A62A0"/>
    <w:rsid w:val="008A6AC6"/>
    <w:rsid w:val="008B11B9"/>
    <w:rsid w:val="008C5BFA"/>
    <w:rsid w:val="008D2309"/>
    <w:rsid w:val="008D3613"/>
    <w:rsid w:val="008D6202"/>
    <w:rsid w:val="008E58E3"/>
    <w:rsid w:val="008F0B69"/>
    <w:rsid w:val="008F2ADE"/>
    <w:rsid w:val="008F3793"/>
    <w:rsid w:val="009022BA"/>
    <w:rsid w:val="009057F0"/>
    <w:rsid w:val="00905944"/>
    <w:rsid w:val="00915078"/>
    <w:rsid w:val="009175EA"/>
    <w:rsid w:val="0092514C"/>
    <w:rsid w:val="00925E04"/>
    <w:rsid w:val="00926589"/>
    <w:rsid w:val="0093416A"/>
    <w:rsid w:val="009404AF"/>
    <w:rsid w:val="00940F9F"/>
    <w:rsid w:val="00941134"/>
    <w:rsid w:val="00942BD8"/>
    <w:rsid w:val="009538E4"/>
    <w:rsid w:val="00954B0F"/>
    <w:rsid w:val="009556A2"/>
    <w:rsid w:val="00957A91"/>
    <w:rsid w:val="00964E33"/>
    <w:rsid w:val="0096525F"/>
    <w:rsid w:val="00965F6F"/>
    <w:rsid w:val="00967D8F"/>
    <w:rsid w:val="00972A73"/>
    <w:rsid w:val="009738E7"/>
    <w:rsid w:val="00974FC5"/>
    <w:rsid w:val="00975615"/>
    <w:rsid w:val="009761CA"/>
    <w:rsid w:val="009808E3"/>
    <w:rsid w:val="0099024B"/>
    <w:rsid w:val="009919E0"/>
    <w:rsid w:val="0099498B"/>
    <w:rsid w:val="0099662F"/>
    <w:rsid w:val="00996916"/>
    <w:rsid w:val="009A0313"/>
    <w:rsid w:val="009A2AED"/>
    <w:rsid w:val="009A6F17"/>
    <w:rsid w:val="009B1D9A"/>
    <w:rsid w:val="009B42E9"/>
    <w:rsid w:val="009B5314"/>
    <w:rsid w:val="009B5744"/>
    <w:rsid w:val="009B642B"/>
    <w:rsid w:val="009C1FA4"/>
    <w:rsid w:val="009C2414"/>
    <w:rsid w:val="009D125A"/>
    <w:rsid w:val="009D68F9"/>
    <w:rsid w:val="009E2FC3"/>
    <w:rsid w:val="009E35A5"/>
    <w:rsid w:val="009E3823"/>
    <w:rsid w:val="009F1056"/>
    <w:rsid w:val="009F3E3A"/>
    <w:rsid w:val="009F4869"/>
    <w:rsid w:val="00A00823"/>
    <w:rsid w:val="00A02F01"/>
    <w:rsid w:val="00A05379"/>
    <w:rsid w:val="00A12380"/>
    <w:rsid w:val="00A13AD0"/>
    <w:rsid w:val="00A13B01"/>
    <w:rsid w:val="00A16372"/>
    <w:rsid w:val="00A21909"/>
    <w:rsid w:val="00A2775D"/>
    <w:rsid w:val="00A31336"/>
    <w:rsid w:val="00A4247F"/>
    <w:rsid w:val="00A455EC"/>
    <w:rsid w:val="00A500D4"/>
    <w:rsid w:val="00A516EB"/>
    <w:rsid w:val="00A61B37"/>
    <w:rsid w:val="00A61C95"/>
    <w:rsid w:val="00A628B2"/>
    <w:rsid w:val="00A6297A"/>
    <w:rsid w:val="00A735A5"/>
    <w:rsid w:val="00A7720C"/>
    <w:rsid w:val="00A77C61"/>
    <w:rsid w:val="00A865C7"/>
    <w:rsid w:val="00A92193"/>
    <w:rsid w:val="00A9241D"/>
    <w:rsid w:val="00A9266C"/>
    <w:rsid w:val="00A93FC7"/>
    <w:rsid w:val="00A9780C"/>
    <w:rsid w:val="00AA10DF"/>
    <w:rsid w:val="00AA240B"/>
    <w:rsid w:val="00AA3B1E"/>
    <w:rsid w:val="00AA5D0E"/>
    <w:rsid w:val="00AA6844"/>
    <w:rsid w:val="00AB1061"/>
    <w:rsid w:val="00AB7711"/>
    <w:rsid w:val="00AC54C3"/>
    <w:rsid w:val="00AD1929"/>
    <w:rsid w:val="00AE0595"/>
    <w:rsid w:val="00AE0ED7"/>
    <w:rsid w:val="00AE2C48"/>
    <w:rsid w:val="00AE62F9"/>
    <w:rsid w:val="00AE7AA6"/>
    <w:rsid w:val="00AF50DF"/>
    <w:rsid w:val="00AF7F3E"/>
    <w:rsid w:val="00B00C55"/>
    <w:rsid w:val="00B01AC2"/>
    <w:rsid w:val="00B0567E"/>
    <w:rsid w:val="00B06ED0"/>
    <w:rsid w:val="00B10BF4"/>
    <w:rsid w:val="00B12C7A"/>
    <w:rsid w:val="00B13367"/>
    <w:rsid w:val="00B13656"/>
    <w:rsid w:val="00B13A74"/>
    <w:rsid w:val="00B14AF8"/>
    <w:rsid w:val="00B16013"/>
    <w:rsid w:val="00B20640"/>
    <w:rsid w:val="00B20794"/>
    <w:rsid w:val="00B20A22"/>
    <w:rsid w:val="00B327E0"/>
    <w:rsid w:val="00B34EFF"/>
    <w:rsid w:val="00B378D2"/>
    <w:rsid w:val="00B410F5"/>
    <w:rsid w:val="00B47144"/>
    <w:rsid w:val="00B600E7"/>
    <w:rsid w:val="00B64E53"/>
    <w:rsid w:val="00B652B6"/>
    <w:rsid w:val="00B66EAD"/>
    <w:rsid w:val="00B67314"/>
    <w:rsid w:val="00B7005F"/>
    <w:rsid w:val="00B708C5"/>
    <w:rsid w:val="00B728DE"/>
    <w:rsid w:val="00B80987"/>
    <w:rsid w:val="00B8206E"/>
    <w:rsid w:val="00B85CA6"/>
    <w:rsid w:val="00B92249"/>
    <w:rsid w:val="00B9228A"/>
    <w:rsid w:val="00B92BAD"/>
    <w:rsid w:val="00B97C86"/>
    <w:rsid w:val="00BA0561"/>
    <w:rsid w:val="00BA39E5"/>
    <w:rsid w:val="00BA511F"/>
    <w:rsid w:val="00BA543B"/>
    <w:rsid w:val="00BA6B3E"/>
    <w:rsid w:val="00BA796B"/>
    <w:rsid w:val="00BB42AC"/>
    <w:rsid w:val="00BB64D8"/>
    <w:rsid w:val="00BB75D6"/>
    <w:rsid w:val="00BC221B"/>
    <w:rsid w:val="00BC5056"/>
    <w:rsid w:val="00BC64EC"/>
    <w:rsid w:val="00BC7388"/>
    <w:rsid w:val="00BC778D"/>
    <w:rsid w:val="00BC77BD"/>
    <w:rsid w:val="00BD1161"/>
    <w:rsid w:val="00BD282A"/>
    <w:rsid w:val="00BD5E65"/>
    <w:rsid w:val="00BE0CD7"/>
    <w:rsid w:val="00BF0F39"/>
    <w:rsid w:val="00BF33D1"/>
    <w:rsid w:val="00BF4B9A"/>
    <w:rsid w:val="00BF5060"/>
    <w:rsid w:val="00C03F98"/>
    <w:rsid w:val="00C11A1A"/>
    <w:rsid w:val="00C1528E"/>
    <w:rsid w:val="00C17004"/>
    <w:rsid w:val="00C21931"/>
    <w:rsid w:val="00C23FD0"/>
    <w:rsid w:val="00C25B0D"/>
    <w:rsid w:val="00C304F3"/>
    <w:rsid w:val="00C30F03"/>
    <w:rsid w:val="00C33D6A"/>
    <w:rsid w:val="00C33EA1"/>
    <w:rsid w:val="00C42292"/>
    <w:rsid w:val="00C42560"/>
    <w:rsid w:val="00C42947"/>
    <w:rsid w:val="00C46790"/>
    <w:rsid w:val="00C52479"/>
    <w:rsid w:val="00C52E7C"/>
    <w:rsid w:val="00C53226"/>
    <w:rsid w:val="00C562DA"/>
    <w:rsid w:val="00C56715"/>
    <w:rsid w:val="00C56A16"/>
    <w:rsid w:val="00C56B52"/>
    <w:rsid w:val="00C5729F"/>
    <w:rsid w:val="00C57FD9"/>
    <w:rsid w:val="00C64B05"/>
    <w:rsid w:val="00C6532E"/>
    <w:rsid w:val="00C6572B"/>
    <w:rsid w:val="00C67CD8"/>
    <w:rsid w:val="00C7173E"/>
    <w:rsid w:val="00C72DE5"/>
    <w:rsid w:val="00C77A85"/>
    <w:rsid w:val="00C82EB3"/>
    <w:rsid w:val="00C837CB"/>
    <w:rsid w:val="00C8492E"/>
    <w:rsid w:val="00C855E8"/>
    <w:rsid w:val="00C85E66"/>
    <w:rsid w:val="00C87FBF"/>
    <w:rsid w:val="00C901B0"/>
    <w:rsid w:val="00C9045A"/>
    <w:rsid w:val="00C92AC3"/>
    <w:rsid w:val="00C93404"/>
    <w:rsid w:val="00CA12F3"/>
    <w:rsid w:val="00CA158E"/>
    <w:rsid w:val="00CA1BE6"/>
    <w:rsid w:val="00CA20E8"/>
    <w:rsid w:val="00CA3E15"/>
    <w:rsid w:val="00CA4805"/>
    <w:rsid w:val="00CB45A5"/>
    <w:rsid w:val="00CB7692"/>
    <w:rsid w:val="00CC5FF1"/>
    <w:rsid w:val="00CC7748"/>
    <w:rsid w:val="00CD02DD"/>
    <w:rsid w:val="00CE16B9"/>
    <w:rsid w:val="00CE176F"/>
    <w:rsid w:val="00CE5FEF"/>
    <w:rsid w:val="00CF0247"/>
    <w:rsid w:val="00CF2771"/>
    <w:rsid w:val="00D04F1D"/>
    <w:rsid w:val="00D1293E"/>
    <w:rsid w:val="00D12AA3"/>
    <w:rsid w:val="00D1481A"/>
    <w:rsid w:val="00D15404"/>
    <w:rsid w:val="00D158EE"/>
    <w:rsid w:val="00D15A61"/>
    <w:rsid w:val="00D2122A"/>
    <w:rsid w:val="00D21F1F"/>
    <w:rsid w:val="00D245A1"/>
    <w:rsid w:val="00D30B18"/>
    <w:rsid w:val="00D3110C"/>
    <w:rsid w:val="00D33257"/>
    <w:rsid w:val="00D40683"/>
    <w:rsid w:val="00D41AAE"/>
    <w:rsid w:val="00D420D5"/>
    <w:rsid w:val="00D43605"/>
    <w:rsid w:val="00D45825"/>
    <w:rsid w:val="00D46ABB"/>
    <w:rsid w:val="00D471A9"/>
    <w:rsid w:val="00D50450"/>
    <w:rsid w:val="00D51740"/>
    <w:rsid w:val="00D52B20"/>
    <w:rsid w:val="00D54E2F"/>
    <w:rsid w:val="00D554DA"/>
    <w:rsid w:val="00D60E61"/>
    <w:rsid w:val="00D67BBB"/>
    <w:rsid w:val="00D710E1"/>
    <w:rsid w:val="00D72924"/>
    <w:rsid w:val="00D76191"/>
    <w:rsid w:val="00D83C5C"/>
    <w:rsid w:val="00D86514"/>
    <w:rsid w:val="00D90031"/>
    <w:rsid w:val="00D908D1"/>
    <w:rsid w:val="00D9255C"/>
    <w:rsid w:val="00D95F22"/>
    <w:rsid w:val="00D975C2"/>
    <w:rsid w:val="00DA4348"/>
    <w:rsid w:val="00DB36DE"/>
    <w:rsid w:val="00DB4711"/>
    <w:rsid w:val="00DB52AE"/>
    <w:rsid w:val="00DB6B50"/>
    <w:rsid w:val="00DB79A8"/>
    <w:rsid w:val="00DC172E"/>
    <w:rsid w:val="00DC58C0"/>
    <w:rsid w:val="00DC5BBA"/>
    <w:rsid w:val="00DD3492"/>
    <w:rsid w:val="00DD5455"/>
    <w:rsid w:val="00DD56AC"/>
    <w:rsid w:val="00DD6A02"/>
    <w:rsid w:val="00DE1264"/>
    <w:rsid w:val="00DE2AB3"/>
    <w:rsid w:val="00DE40C2"/>
    <w:rsid w:val="00DE7BA6"/>
    <w:rsid w:val="00DF28BF"/>
    <w:rsid w:val="00DF3810"/>
    <w:rsid w:val="00DF3AA1"/>
    <w:rsid w:val="00DF43B9"/>
    <w:rsid w:val="00E07D15"/>
    <w:rsid w:val="00E11AE6"/>
    <w:rsid w:val="00E11E81"/>
    <w:rsid w:val="00E13273"/>
    <w:rsid w:val="00E168E5"/>
    <w:rsid w:val="00E178B6"/>
    <w:rsid w:val="00E20144"/>
    <w:rsid w:val="00E206A1"/>
    <w:rsid w:val="00E214F0"/>
    <w:rsid w:val="00E21E52"/>
    <w:rsid w:val="00E25943"/>
    <w:rsid w:val="00E3057F"/>
    <w:rsid w:val="00E35382"/>
    <w:rsid w:val="00E411F6"/>
    <w:rsid w:val="00E466B7"/>
    <w:rsid w:val="00E51003"/>
    <w:rsid w:val="00E54D1A"/>
    <w:rsid w:val="00E648E6"/>
    <w:rsid w:val="00E75239"/>
    <w:rsid w:val="00E76CD8"/>
    <w:rsid w:val="00E807A3"/>
    <w:rsid w:val="00E8192C"/>
    <w:rsid w:val="00E9563E"/>
    <w:rsid w:val="00E976B5"/>
    <w:rsid w:val="00EA103B"/>
    <w:rsid w:val="00EA3597"/>
    <w:rsid w:val="00EB17A1"/>
    <w:rsid w:val="00EC1B71"/>
    <w:rsid w:val="00EC33F1"/>
    <w:rsid w:val="00EC5AE3"/>
    <w:rsid w:val="00EC668E"/>
    <w:rsid w:val="00EC7BE7"/>
    <w:rsid w:val="00ED0569"/>
    <w:rsid w:val="00ED77CE"/>
    <w:rsid w:val="00EE1E8D"/>
    <w:rsid w:val="00EE2EE8"/>
    <w:rsid w:val="00EE7DBD"/>
    <w:rsid w:val="00EF11E3"/>
    <w:rsid w:val="00EF1827"/>
    <w:rsid w:val="00EF6935"/>
    <w:rsid w:val="00EF6B22"/>
    <w:rsid w:val="00EF778B"/>
    <w:rsid w:val="00F00E55"/>
    <w:rsid w:val="00F01FBC"/>
    <w:rsid w:val="00F039C5"/>
    <w:rsid w:val="00F040C3"/>
    <w:rsid w:val="00F06185"/>
    <w:rsid w:val="00F07A98"/>
    <w:rsid w:val="00F1354F"/>
    <w:rsid w:val="00F1683E"/>
    <w:rsid w:val="00F16E71"/>
    <w:rsid w:val="00F22719"/>
    <w:rsid w:val="00F32A73"/>
    <w:rsid w:val="00F331B9"/>
    <w:rsid w:val="00F331F9"/>
    <w:rsid w:val="00F36709"/>
    <w:rsid w:val="00F40F5B"/>
    <w:rsid w:val="00F412AC"/>
    <w:rsid w:val="00F42D93"/>
    <w:rsid w:val="00F46D1D"/>
    <w:rsid w:val="00F50392"/>
    <w:rsid w:val="00F5243F"/>
    <w:rsid w:val="00F62A17"/>
    <w:rsid w:val="00F72E90"/>
    <w:rsid w:val="00F81D11"/>
    <w:rsid w:val="00F8342F"/>
    <w:rsid w:val="00F85BC1"/>
    <w:rsid w:val="00F86A6F"/>
    <w:rsid w:val="00F912B0"/>
    <w:rsid w:val="00F955F0"/>
    <w:rsid w:val="00F95DEA"/>
    <w:rsid w:val="00F9677B"/>
    <w:rsid w:val="00F971F2"/>
    <w:rsid w:val="00FA012E"/>
    <w:rsid w:val="00FA5904"/>
    <w:rsid w:val="00FA5BDD"/>
    <w:rsid w:val="00FB26F0"/>
    <w:rsid w:val="00FB3C8F"/>
    <w:rsid w:val="00FB49D1"/>
    <w:rsid w:val="00FB5814"/>
    <w:rsid w:val="00FB6245"/>
    <w:rsid w:val="00FC059C"/>
    <w:rsid w:val="00FD76D3"/>
    <w:rsid w:val="00FE046D"/>
    <w:rsid w:val="00FF76F5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724C2-9DB6-4EAE-89E3-466E3ACC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365</TotalTime>
  <Pages>6</Pages>
  <Words>957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6117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78</cp:revision>
  <cp:lastPrinted>2006-08-08T20:14:00Z</cp:lastPrinted>
  <dcterms:created xsi:type="dcterms:W3CDTF">2019-08-12T12:34:00Z</dcterms:created>
  <dcterms:modified xsi:type="dcterms:W3CDTF">2019-09-12T19:26:00Z</dcterms:modified>
</cp:coreProperties>
</file>