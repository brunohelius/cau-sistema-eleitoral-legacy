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B57DF1E" w:rsidR="00A735A5" w:rsidRPr="00C03F98" w:rsidRDefault="00825F00" w:rsidP="007E3668">
      <w:pPr>
        <w:pStyle w:val="TituloDocumento"/>
        <w:jc w:val="center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F4869">
        <w:rPr>
          <w:sz w:val="52"/>
          <w:szCs w:val="52"/>
        </w:rPr>
        <w:t>01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D2B71">
        <w:rPr>
          <w:sz w:val="52"/>
          <w:szCs w:val="52"/>
        </w:rPr>
        <w:t>Web Service</w:t>
      </w:r>
      <w:r w:rsidR="00A1352E">
        <w:rPr>
          <w:sz w:val="52"/>
          <w:szCs w:val="52"/>
        </w:rPr>
        <w:t xml:space="preserve"> </w:t>
      </w:r>
      <w:r w:rsidR="003D2B71">
        <w:rPr>
          <w:sz w:val="52"/>
          <w:szCs w:val="52"/>
        </w:rPr>
        <w:t>Autenticação</w:t>
      </w:r>
    </w:p>
    <w:p w14:paraId="0325C1F5" w14:textId="4E2B4A9C" w:rsidR="00A735A5" w:rsidRPr="00852A8B" w:rsidRDefault="00825F00" w:rsidP="007E3668">
      <w:pPr>
        <w:pStyle w:val="NomeProjeto"/>
        <w:jc w:val="center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>
        <w:fldChar w:fldCharType="begin"/>
      </w:r>
      <w:r w:rsidR="00757A62">
        <w:instrText xml:space="preserve"> REF NomePro</w:instrText>
      </w:r>
      <w:r w:rsidR="00C03F98">
        <w:instrText>duto</w:instrText>
      </w:r>
      <w:r w:rsidR="00757A62">
        <w:instrText xml:space="preserve"> </w:instrText>
      </w:r>
      <w:r>
        <w:fldChar w:fldCharType="separate"/>
      </w:r>
      <w:r w:rsidR="00076318">
        <w:t>SICCAU</w:t>
      </w:r>
      <w:r w:rsidR="00FB3C8F">
        <w:t xml:space="preserve"> - </w:t>
      </w:r>
      <w:r w:rsidR="00E214F0">
        <w:t>Corporativo</w:t>
      </w:r>
      <w:r>
        <w:fldChar w:fldCharType="end"/>
      </w:r>
    </w:p>
    <w:p w14:paraId="5A8E73EC" w14:textId="57B3A26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38FB2AFF" w:rsidR="00A735A5" w:rsidRPr="00B407F6" w:rsidRDefault="00C8781C" w:rsidP="00B13A74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softHyphen/>
      </w:r>
      <w:r>
        <w:softHyphen/>
      </w:r>
      <w:r w:rsidR="00A735A5">
        <w:br w:type="page"/>
      </w:r>
      <w:r w:rsidR="00A735A5"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7E3668">
        <w:trPr>
          <w:cantSplit/>
          <w:trHeight w:val="278"/>
          <w:jc w:val="center"/>
        </w:trPr>
        <w:tc>
          <w:tcPr>
            <w:tcW w:w="1589" w:type="dxa"/>
            <w:shd w:val="clear" w:color="auto" w:fill="B8CCE4" w:themeFill="accent1" w:themeFillTint="66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B8CCE4" w:themeFill="accent1" w:themeFillTint="66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B8CCE4" w:themeFill="accent1" w:themeFillTint="66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B8CCE4" w:themeFill="accent1" w:themeFillTint="66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F16E71" w:rsidRDefault="00076318" w:rsidP="00B13A74">
            <w:pPr>
              <w:jc w:val="center"/>
              <w:rPr>
                <w:sz w:val="18"/>
                <w:szCs w:val="18"/>
              </w:rPr>
            </w:pPr>
            <w:r w:rsidRPr="00F16E71"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bottom"/>
          </w:tcPr>
          <w:p w14:paraId="3828512A" w14:textId="6A4FC88A" w:rsidR="00A735A5" w:rsidRPr="00F16E71" w:rsidRDefault="00A1352E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BB42AC" w:rsidRPr="00F16E71">
              <w:rPr>
                <w:sz w:val="18"/>
                <w:szCs w:val="18"/>
              </w:rPr>
              <w:t>/</w:t>
            </w:r>
            <w:r w:rsidR="00B01AC2" w:rsidRPr="00F16E71">
              <w:rPr>
                <w:sz w:val="18"/>
                <w:szCs w:val="18"/>
              </w:rPr>
              <w:t>0</w:t>
            </w:r>
            <w:r w:rsidR="00B13A74">
              <w:rPr>
                <w:sz w:val="18"/>
                <w:szCs w:val="18"/>
              </w:rPr>
              <w:t>8</w:t>
            </w:r>
            <w:r w:rsidR="00076318" w:rsidRPr="00F16E71">
              <w:rPr>
                <w:sz w:val="18"/>
                <w:szCs w:val="18"/>
              </w:rPr>
              <w:t>/2019</w:t>
            </w:r>
          </w:p>
        </w:tc>
        <w:tc>
          <w:tcPr>
            <w:tcW w:w="2405" w:type="dxa"/>
            <w:vAlign w:val="center"/>
          </w:tcPr>
          <w:p w14:paraId="7DBE843B" w14:textId="7C7D5883" w:rsidR="00A735A5" w:rsidRPr="00F16E71" w:rsidRDefault="00B13A74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Maycon Mendes</w:t>
            </w:r>
          </w:p>
        </w:tc>
        <w:tc>
          <w:tcPr>
            <w:tcW w:w="4203" w:type="dxa"/>
          </w:tcPr>
          <w:p w14:paraId="10E3D2AF" w14:textId="77777777" w:rsidR="00A735A5" w:rsidRPr="00F16E71" w:rsidRDefault="00076318" w:rsidP="00B13A74">
            <w:pPr>
              <w:jc w:val="center"/>
              <w:rPr>
                <w:sz w:val="18"/>
                <w:szCs w:val="18"/>
              </w:rPr>
            </w:pPr>
            <w:r w:rsidRPr="00F16E71">
              <w:rPr>
                <w:sz w:val="18"/>
                <w:szCs w:val="18"/>
              </w:rPr>
              <w:t>Criação da história.</w:t>
            </w:r>
          </w:p>
        </w:tc>
      </w:tr>
      <w:tr w:rsidR="007A4FFC" w14:paraId="1487F0C1" w14:textId="77777777" w:rsidTr="00C03F98">
        <w:trPr>
          <w:cantSplit/>
          <w:jc w:val="center"/>
        </w:trPr>
        <w:tc>
          <w:tcPr>
            <w:tcW w:w="1589" w:type="dxa"/>
          </w:tcPr>
          <w:p w14:paraId="5B0F7420" w14:textId="3E2BCB3E" w:rsidR="007A4FFC" w:rsidRPr="00F16E71" w:rsidRDefault="007A4FFC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425" w:type="dxa"/>
            <w:vAlign w:val="bottom"/>
          </w:tcPr>
          <w:p w14:paraId="7AE6DA65" w14:textId="3120ED08" w:rsidR="007A4FFC" w:rsidRDefault="007A4FFC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10/09/2019</w:t>
            </w:r>
          </w:p>
        </w:tc>
        <w:tc>
          <w:tcPr>
            <w:tcW w:w="2405" w:type="dxa"/>
            <w:vAlign w:val="center"/>
          </w:tcPr>
          <w:p w14:paraId="05554EAE" w14:textId="20D4DF3A" w:rsidR="007A4FFC" w:rsidRDefault="007A4FFC" w:rsidP="00B13A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Maycon</w:t>
            </w:r>
            <w:proofErr w:type="spellEnd"/>
            <w:r>
              <w:rPr>
                <w:sz w:val="18"/>
                <w:szCs w:val="18"/>
              </w:rPr>
              <w:t xml:space="preserve"> Mendes</w:t>
            </w:r>
          </w:p>
        </w:tc>
        <w:tc>
          <w:tcPr>
            <w:tcW w:w="4203" w:type="dxa"/>
          </w:tcPr>
          <w:p w14:paraId="34B81199" w14:textId="1DB2B15C" w:rsidR="007A4FFC" w:rsidRPr="00F16E71" w:rsidRDefault="007A4FFC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de atributos e inclusão de fluxo de exceção</w:t>
            </w:r>
          </w:p>
        </w:tc>
      </w:tr>
      <w:tr w:rsidR="00D2519D" w14:paraId="2931D6A4" w14:textId="77777777" w:rsidTr="00C03F98">
        <w:trPr>
          <w:cantSplit/>
          <w:jc w:val="center"/>
        </w:trPr>
        <w:tc>
          <w:tcPr>
            <w:tcW w:w="1589" w:type="dxa"/>
          </w:tcPr>
          <w:p w14:paraId="61AF9958" w14:textId="78041B87" w:rsidR="00D2519D" w:rsidRDefault="00D2519D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425" w:type="dxa"/>
            <w:vAlign w:val="bottom"/>
          </w:tcPr>
          <w:p w14:paraId="289AB9C9" w14:textId="50A114F6" w:rsidR="00D2519D" w:rsidRDefault="00D2519D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2405" w:type="dxa"/>
            <w:vAlign w:val="center"/>
          </w:tcPr>
          <w:p w14:paraId="52D60E50" w14:textId="48BDF34E" w:rsidR="00D2519D" w:rsidRDefault="00D2519D" w:rsidP="00B13A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Maycon</w:t>
            </w:r>
            <w:proofErr w:type="spellEnd"/>
            <w:r>
              <w:rPr>
                <w:sz w:val="18"/>
                <w:szCs w:val="18"/>
              </w:rPr>
              <w:t xml:space="preserve"> Mendes</w:t>
            </w:r>
          </w:p>
        </w:tc>
        <w:tc>
          <w:tcPr>
            <w:tcW w:w="4203" w:type="dxa"/>
          </w:tcPr>
          <w:p w14:paraId="78EFF909" w14:textId="5B66433B" w:rsidR="00D2519D" w:rsidRDefault="00D2519D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Modificação de regra sobre permissão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65F8B5F" w14:textId="70A3E6BB" w:rsidR="001752D8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6502585" w:history="1">
        <w:r w:rsidR="001752D8" w:rsidRPr="00E70CA4">
          <w:rPr>
            <w:rStyle w:val="Hyperlink"/>
            <w:noProof/>
          </w:rPr>
          <w:t>1.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Identificação da História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_Toc16502585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4</w:t>
        </w:r>
        <w:r w:rsidR="001752D8">
          <w:rPr>
            <w:noProof/>
            <w:webHidden/>
          </w:rPr>
          <w:fldChar w:fldCharType="end"/>
        </w:r>
      </w:hyperlink>
    </w:p>
    <w:p w14:paraId="5A7285B0" w14:textId="7748622E" w:rsidR="001752D8" w:rsidRDefault="00866F43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6" w:history="1">
        <w:r w:rsidR="001752D8" w:rsidRPr="00E70CA4">
          <w:rPr>
            <w:rStyle w:val="Hyperlink"/>
            <w:noProof/>
          </w:rPr>
          <w:t>2.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Critério de Aceitação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_Toc16502586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4</w:t>
        </w:r>
        <w:r w:rsidR="001752D8">
          <w:rPr>
            <w:noProof/>
            <w:webHidden/>
          </w:rPr>
          <w:fldChar w:fldCharType="end"/>
        </w:r>
      </w:hyperlink>
    </w:p>
    <w:p w14:paraId="767FAA65" w14:textId="161B49B0" w:rsidR="001752D8" w:rsidRDefault="00866F43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7" w:history="1">
        <w:r w:rsidR="001752D8" w:rsidRPr="00E70CA4">
          <w:rPr>
            <w:rStyle w:val="Hyperlink"/>
            <w:noProof/>
          </w:rPr>
          <w:t>3.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Tabela de Retorno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_Toc16502587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5</w:t>
        </w:r>
        <w:r w:rsidR="001752D8">
          <w:rPr>
            <w:noProof/>
            <w:webHidden/>
          </w:rPr>
          <w:fldChar w:fldCharType="end"/>
        </w:r>
      </w:hyperlink>
    </w:p>
    <w:p w14:paraId="1AB8CF64" w14:textId="1429236A" w:rsidR="001752D8" w:rsidRDefault="00866F43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8" w:history="1">
        <w:r w:rsidR="001752D8" w:rsidRPr="00E70CA4">
          <w:rPr>
            <w:rStyle w:val="Hyperlink"/>
            <w:noProof/>
          </w:rPr>
          <w:t>4.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Informações complementares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_Toc16502588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6</w:t>
        </w:r>
        <w:r w:rsidR="001752D8">
          <w:rPr>
            <w:noProof/>
            <w:webHidden/>
          </w:rPr>
          <w:fldChar w:fldCharType="end"/>
        </w:r>
      </w:hyperlink>
    </w:p>
    <w:p w14:paraId="3A94A456" w14:textId="12404339" w:rsidR="00BA6B3E" w:rsidRDefault="00825F00" w:rsidP="00BA6B3E">
      <w:pPr>
        <w:pStyle w:val="Ttulo2"/>
        <w:numPr>
          <w:ilvl w:val="0"/>
          <w:numId w:val="0"/>
        </w:numPr>
      </w:pPr>
      <w:r>
        <w:fldChar w:fldCharType="end"/>
      </w:r>
      <w:r w:rsidR="00A735A5">
        <w:br w:type="page"/>
      </w:r>
    </w:p>
    <w:p w14:paraId="1F1B01DF" w14:textId="44264A57" w:rsidR="00347052" w:rsidRPr="00D908D1" w:rsidRDefault="00347052" w:rsidP="00874558"/>
    <w:p w14:paraId="77898CD2" w14:textId="69C993C5" w:rsidR="006A693D" w:rsidRDefault="006A693D" w:rsidP="006A693D">
      <w:pPr>
        <w:pStyle w:val="Ttulo2"/>
        <w:numPr>
          <w:ilvl w:val="0"/>
          <w:numId w:val="3"/>
        </w:numPr>
        <w:spacing w:before="240"/>
      </w:pPr>
      <w:bookmarkStart w:id="4" w:name="_Toc16502585"/>
      <w:r>
        <w:t>Identificação da História</w:t>
      </w:r>
      <w:bookmarkEnd w:id="4"/>
    </w:p>
    <w:p w14:paraId="2A2F94E3" w14:textId="0DF0125C" w:rsidR="00CB2322" w:rsidRDefault="00CB2322" w:rsidP="00CB2322">
      <w:pPr>
        <w:pStyle w:val="EstiloPrototipo3"/>
      </w:pPr>
      <w:bookmarkStart w:id="5" w:name="_Toc15476873"/>
      <w:bookmarkStart w:id="6" w:name="_Toc15476874"/>
      <w:r w:rsidRPr="00633F56">
        <w:rPr>
          <w:sz w:val="24"/>
          <w:szCs w:val="24"/>
        </w:rPr>
        <w:t>HST-0</w:t>
      </w:r>
      <w:r>
        <w:rPr>
          <w:sz w:val="24"/>
          <w:szCs w:val="24"/>
        </w:rPr>
        <w:t>1</w:t>
      </w:r>
      <w:r>
        <w:t xml:space="preserve"> </w:t>
      </w:r>
      <w:bookmarkEnd w:id="5"/>
      <w:r>
        <w:t>Web Service – Autenticação</w:t>
      </w:r>
    </w:p>
    <w:p w14:paraId="5436E28A" w14:textId="77777777" w:rsidR="00CB2322" w:rsidRPr="00CB2322" w:rsidRDefault="00CB2322" w:rsidP="00CB2322">
      <w:pPr>
        <w:pStyle w:val="EstiloPrototipo3"/>
      </w:pPr>
    </w:p>
    <w:p w14:paraId="5AE4910C" w14:textId="77777777" w:rsidR="00CB2322" w:rsidRPr="00B83C55" w:rsidRDefault="00CB2322" w:rsidP="00CB2322">
      <w:pPr>
        <w:pStyle w:val="EstiloPrototipo3"/>
        <w:rPr>
          <w:sz w:val="24"/>
          <w:szCs w:val="24"/>
        </w:rPr>
      </w:pPr>
      <w:r w:rsidRPr="007878F0">
        <w:rPr>
          <w:sz w:val="24"/>
          <w:szCs w:val="24"/>
        </w:rPr>
        <w:t>COMO</w:t>
      </w:r>
      <w:r w:rsidRPr="000628DE">
        <w:t xml:space="preserve"> </w:t>
      </w:r>
      <w:r w:rsidRPr="00B83C55">
        <w:rPr>
          <w:b w:val="0"/>
          <w:sz w:val="24"/>
          <w:szCs w:val="24"/>
        </w:rPr>
        <w:t>Coordenador CEN;</w:t>
      </w:r>
      <w:bookmarkEnd w:id="6"/>
    </w:p>
    <w:p w14:paraId="0D9D5DD8" w14:textId="77777777" w:rsidR="00CB2322" w:rsidRPr="000628DE" w:rsidRDefault="00CB2322" w:rsidP="00CB2322">
      <w:pPr>
        <w:pStyle w:val="EstiloPrototipo3"/>
      </w:pPr>
      <w:bookmarkStart w:id="7" w:name="_Toc15476875"/>
      <w:r w:rsidRPr="007878F0">
        <w:rPr>
          <w:sz w:val="24"/>
          <w:szCs w:val="24"/>
        </w:rPr>
        <w:t>QUERO</w:t>
      </w:r>
      <w:r w:rsidRPr="000628DE">
        <w:t xml:space="preserve"> </w:t>
      </w:r>
      <w:r w:rsidRPr="00550A41">
        <w:rPr>
          <w:b w:val="0"/>
        </w:rPr>
        <w:t>criar um serviço (Web Service)</w:t>
      </w:r>
      <w:r w:rsidRPr="00550A41">
        <w:rPr>
          <w:b w:val="0"/>
          <w:sz w:val="24"/>
          <w:szCs w:val="24"/>
        </w:rPr>
        <w:t>;</w:t>
      </w:r>
      <w:bookmarkEnd w:id="7"/>
      <w:r>
        <w:t xml:space="preserve"> </w:t>
      </w:r>
    </w:p>
    <w:p w14:paraId="6925D64C" w14:textId="5B3C58BD" w:rsidR="00CB2322" w:rsidRPr="00CB2322" w:rsidRDefault="00CB2322" w:rsidP="00CB2322">
      <w:pPr>
        <w:pStyle w:val="EstiloPrototipo3"/>
        <w:rPr>
          <w:b w:val="0"/>
        </w:rPr>
      </w:pPr>
      <w:r w:rsidRPr="007878F0">
        <w:rPr>
          <w:sz w:val="24"/>
          <w:szCs w:val="24"/>
        </w:rPr>
        <w:t>PARA</w:t>
      </w:r>
      <w:r w:rsidRPr="000628DE">
        <w:t xml:space="preserve"> </w:t>
      </w:r>
      <w:r w:rsidRPr="00CB2322">
        <w:rPr>
          <w:b w:val="0"/>
        </w:rPr>
        <w:t>que aplicações consumam através de serviços dados do SICCAU;</w:t>
      </w:r>
    </w:p>
    <w:p w14:paraId="7536EAE5" w14:textId="77777777" w:rsidR="006A693D" w:rsidRPr="006A693D" w:rsidRDefault="006A693D" w:rsidP="006A693D"/>
    <w:p w14:paraId="3ADDB203" w14:textId="6A6583DA" w:rsidR="006A693D" w:rsidRPr="006A693D" w:rsidRDefault="00CE176F" w:rsidP="006A693D">
      <w:pPr>
        <w:pStyle w:val="Ttulo2"/>
        <w:numPr>
          <w:ilvl w:val="0"/>
          <w:numId w:val="3"/>
        </w:numPr>
        <w:spacing w:before="240"/>
      </w:pPr>
      <w:bookmarkStart w:id="8" w:name="_Toc16502586"/>
      <w:r>
        <w:t>C</w:t>
      </w:r>
      <w:r w:rsidR="001752D8">
        <w:t>ritério de Aceitação</w:t>
      </w:r>
      <w:bookmarkEnd w:id="8"/>
    </w:p>
    <w:p w14:paraId="2796FD8B" w14:textId="53B5BB72" w:rsidR="00BB64D8" w:rsidRPr="00880849" w:rsidRDefault="000514D4" w:rsidP="00880849">
      <w:pPr>
        <w:spacing w:after="200" w:line="276" w:lineRule="auto"/>
        <w:contextualSpacing/>
        <w:rPr>
          <w:b/>
        </w:rPr>
      </w:pPr>
      <w:r w:rsidRPr="00880849">
        <w:rPr>
          <w:b/>
        </w:rPr>
        <w:t xml:space="preserve">Premissa: </w:t>
      </w:r>
    </w:p>
    <w:p w14:paraId="248F36C3" w14:textId="3E6BB48A" w:rsidR="002C2EF8" w:rsidRPr="00B92249" w:rsidRDefault="006A1B55" w:rsidP="00BB64D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rPr>
          <w:color w:val="auto"/>
        </w:rPr>
      </w:pPr>
      <w:r w:rsidRPr="00B92249">
        <w:rPr>
          <w:color w:val="auto"/>
        </w:rPr>
        <w:t xml:space="preserve">Nesta história são definidas as regras </w:t>
      </w:r>
      <w:r w:rsidR="00A1352E">
        <w:rPr>
          <w:color w:val="auto"/>
        </w:rPr>
        <w:t xml:space="preserve">para validação do token </w:t>
      </w:r>
      <w:r w:rsidRPr="00B92249">
        <w:rPr>
          <w:color w:val="auto"/>
        </w:rPr>
        <w:t>do SICCAU</w:t>
      </w:r>
      <w:r w:rsidR="00946064">
        <w:rPr>
          <w:color w:val="auto"/>
        </w:rPr>
        <w:t xml:space="preserve"> no serviço de autenticação</w:t>
      </w:r>
      <w:r w:rsidR="00A1352E">
        <w:rPr>
          <w:color w:val="auto"/>
        </w:rPr>
        <w:t>, criado</w:t>
      </w:r>
      <w:r w:rsidRPr="00B92249">
        <w:rPr>
          <w:color w:val="auto"/>
        </w:rPr>
        <w:t xml:space="preserve"> para a utilização de aplicações </w:t>
      </w:r>
      <w:r w:rsidR="005C1DFE">
        <w:rPr>
          <w:color w:val="auto"/>
        </w:rPr>
        <w:t>na autenticação de usuários</w:t>
      </w:r>
      <w:r w:rsidR="00A1352E">
        <w:rPr>
          <w:color w:val="auto"/>
        </w:rPr>
        <w:t xml:space="preserve"> e consumo de dados</w:t>
      </w:r>
      <w:r w:rsidR="0088061D" w:rsidRPr="00B92249">
        <w:rPr>
          <w:color w:val="auto"/>
        </w:rPr>
        <w:t>;</w:t>
      </w:r>
    </w:p>
    <w:p w14:paraId="4C1BDC15" w14:textId="4BC3261F" w:rsidR="00DF28BF" w:rsidRDefault="00B10BF4" w:rsidP="00A1352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rPr>
          <w:color w:val="auto"/>
        </w:rPr>
      </w:pPr>
      <w:r w:rsidRPr="00B92249">
        <w:rPr>
          <w:color w:val="auto"/>
        </w:rPr>
        <w:t xml:space="preserve">Devem </w:t>
      </w:r>
      <w:r w:rsidR="00114CE2">
        <w:rPr>
          <w:color w:val="auto"/>
        </w:rPr>
        <w:t xml:space="preserve">ser </w:t>
      </w:r>
      <w:r w:rsidRPr="00B92249">
        <w:rPr>
          <w:color w:val="auto"/>
        </w:rPr>
        <w:t>aplicadas medidas de segurança para utilização d</w:t>
      </w:r>
      <w:r w:rsidR="00114CE2">
        <w:rPr>
          <w:color w:val="auto"/>
        </w:rPr>
        <w:t>o serviço</w:t>
      </w:r>
      <w:r w:rsidRPr="00B92249">
        <w:rPr>
          <w:color w:val="auto"/>
        </w:rPr>
        <w:t xml:space="preserve"> pelas aplicações</w:t>
      </w:r>
      <w:r w:rsidR="000B0EC2" w:rsidRPr="00B92249">
        <w:rPr>
          <w:color w:val="auto"/>
        </w:rPr>
        <w:t>;</w:t>
      </w:r>
    </w:p>
    <w:p w14:paraId="36B76C2E" w14:textId="52025274" w:rsidR="00FB2639" w:rsidRDefault="00FB2639" w:rsidP="00A1352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rPr>
          <w:color w:val="auto"/>
        </w:rPr>
      </w:pPr>
      <w:r>
        <w:rPr>
          <w:color w:val="auto"/>
        </w:rPr>
        <w:t xml:space="preserve">O usuário deve acessar o link de geração do token, realizando </w:t>
      </w:r>
      <w:proofErr w:type="spellStart"/>
      <w:r>
        <w:rPr>
          <w:color w:val="auto"/>
        </w:rPr>
        <w:t>login</w:t>
      </w:r>
      <w:proofErr w:type="spellEnd"/>
      <w:r>
        <w:rPr>
          <w:color w:val="auto"/>
        </w:rPr>
        <w:t xml:space="preserve"> no sistema Siccau e selecionando o link desejado;</w:t>
      </w:r>
    </w:p>
    <w:p w14:paraId="27D76873" w14:textId="77777777" w:rsidR="00944135" w:rsidRPr="00056B34" w:rsidRDefault="00944135" w:rsidP="00944135">
      <w:pPr>
        <w:pStyle w:val="PargrafodaLista"/>
        <w:widowControl/>
        <w:autoSpaceDE/>
        <w:autoSpaceDN/>
        <w:adjustRightInd/>
        <w:spacing w:after="200" w:line="360" w:lineRule="auto"/>
        <w:ind w:left="574"/>
        <w:contextualSpacing/>
        <w:rPr>
          <w:b/>
          <w:color w:val="FF0000"/>
        </w:rPr>
      </w:pPr>
    </w:p>
    <w:p w14:paraId="164DF3E2" w14:textId="07EA6585" w:rsidR="000514D4" w:rsidRPr="00BB64D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9" w:name="_Ref17121868"/>
      <w:r w:rsidRPr="00B92249">
        <w:rPr>
          <w:b/>
        </w:rPr>
        <w:t>Regras Gerais</w:t>
      </w:r>
      <w:r w:rsidR="005D2572" w:rsidRPr="00B92249">
        <w:rPr>
          <w:b/>
        </w:rPr>
        <w:t xml:space="preserve"> de </w:t>
      </w:r>
      <w:r w:rsidR="003A6154">
        <w:rPr>
          <w:b/>
        </w:rPr>
        <w:t>Validação do Token</w:t>
      </w:r>
      <w:r w:rsidRPr="00B92249">
        <w:rPr>
          <w:b/>
        </w:rPr>
        <w:t>:</w:t>
      </w:r>
      <w:bookmarkEnd w:id="9"/>
    </w:p>
    <w:p w14:paraId="255B8578" w14:textId="77777777" w:rsidR="00BB64D8" w:rsidRPr="00B92249" w:rsidRDefault="00BB64D8" w:rsidP="00BB64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6A6E080" w14:textId="4500CF91" w:rsidR="00E961CE" w:rsidRPr="00E961CE" w:rsidRDefault="00E961CE" w:rsidP="00E961C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rPr>
          <w:color w:val="auto"/>
        </w:rPr>
      </w:pPr>
      <w:bookmarkStart w:id="10" w:name="_Ref12538405"/>
      <w:r>
        <w:rPr>
          <w:color w:val="auto"/>
        </w:rPr>
        <w:t>Ao clicar na página do Siccau no link relativo à aplicação desejada pelo usuário,</w:t>
      </w:r>
      <w:r w:rsidR="006C00C5">
        <w:rPr>
          <w:color w:val="auto"/>
        </w:rPr>
        <w:t xml:space="preserve"> será gerado um token</w:t>
      </w:r>
      <w:r>
        <w:rPr>
          <w:color w:val="auto"/>
        </w:rPr>
        <w:t>, através desse token será permitido o acesso as informações do usuário</w:t>
      </w:r>
      <w:r w:rsidR="006C00C5">
        <w:rPr>
          <w:color w:val="auto"/>
        </w:rPr>
        <w:t>/profissional</w:t>
      </w:r>
      <w:r>
        <w:rPr>
          <w:color w:val="auto"/>
        </w:rPr>
        <w:t xml:space="preserve"> logado;</w:t>
      </w:r>
    </w:p>
    <w:p w14:paraId="61A600BD" w14:textId="49F56297" w:rsidR="00944135" w:rsidRDefault="00FB2639" w:rsidP="009441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</w:pPr>
      <w:r>
        <w:t>O</w:t>
      </w:r>
      <w:r w:rsidR="006F763A">
        <w:t xml:space="preserve"> T</w:t>
      </w:r>
      <w:r>
        <w:t xml:space="preserve">oken será gerado e enviado via cookie. </w:t>
      </w:r>
    </w:p>
    <w:p w14:paraId="02CDCDED" w14:textId="2A3A719B" w:rsidR="00FB2639" w:rsidRDefault="00FB2639" w:rsidP="009441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jc w:val="both"/>
      </w:pPr>
      <w:r>
        <w:t>Deve ser realizada a seguinte validação para a utilização do Token:</w:t>
      </w:r>
    </w:p>
    <w:p w14:paraId="44F9E394" w14:textId="479436BF" w:rsidR="00946064" w:rsidRDefault="00946064" w:rsidP="006F763A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360" w:lineRule="auto"/>
        <w:contextualSpacing/>
        <w:jc w:val="both"/>
      </w:pPr>
      <w:r>
        <w:t>Verificar se o mesmo ex</w:t>
      </w:r>
      <w:r w:rsidR="002463AE">
        <w:t>iste na base de dados do SICCAU. Caso não exista, o sistema dispara uma mensagem de exceção “</w:t>
      </w:r>
      <w:r w:rsidR="002463AE" w:rsidRPr="002463AE">
        <w:rPr>
          <w:b/>
        </w:rPr>
        <w:t>Não foi possível acessar a funcionalidade, erro de autenticação</w:t>
      </w:r>
      <w:r w:rsidR="002463AE">
        <w:t>”;</w:t>
      </w:r>
    </w:p>
    <w:p w14:paraId="083E4C3D" w14:textId="78DA0A44" w:rsidR="006F763A" w:rsidRDefault="00FB2639" w:rsidP="006F763A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360" w:lineRule="auto"/>
        <w:contextualSpacing/>
        <w:jc w:val="both"/>
      </w:pPr>
      <w:r>
        <w:t xml:space="preserve">Verificar se a Data de expiração </w:t>
      </w:r>
      <w:r w:rsidR="006F763A">
        <w:t>é maior que a data e hora atual da geração do Token</w:t>
      </w:r>
      <w:bookmarkEnd w:id="10"/>
      <w:r w:rsidR="006C7D12">
        <w:t>. Caso contrário, não deve ser permitido o acesso e disparado uma mensagem de exceção “</w:t>
      </w:r>
      <w:r w:rsidR="006C7D12" w:rsidRPr="002463AE">
        <w:rPr>
          <w:b/>
        </w:rPr>
        <w:t>Não foi possível acessar a funcionalidade, erro de autenticação</w:t>
      </w:r>
      <w:r w:rsidR="006C7D12">
        <w:t>”</w:t>
      </w:r>
    </w:p>
    <w:p w14:paraId="7A3A8FAA" w14:textId="380D1FF9" w:rsidR="006F763A" w:rsidRDefault="006F763A" w:rsidP="00B8651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Após a validação do Token, será informada mediante o serviço o parâmetro de entrada “</w:t>
      </w:r>
      <w:proofErr w:type="spellStart"/>
      <w:r>
        <w:t>Pessoa_ID</w:t>
      </w:r>
      <w:proofErr w:type="spellEnd"/>
      <w:r>
        <w:t>”</w:t>
      </w:r>
      <w:r w:rsidR="00B86514">
        <w:t xml:space="preserve"> quando for acessado por meio do Siccau profissional e “Usuário” quando acessado pelo Siccau Corporativo</w:t>
      </w:r>
      <w:r w:rsidR="00913B52">
        <w:t xml:space="preserve">, que retornará os dados </w:t>
      </w:r>
      <w:r>
        <w:t xml:space="preserve">do usuário” conforme descrito na tabela de retorno </w:t>
      </w:r>
      <w:r w:rsidRPr="006F763A">
        <w:rPr>
          <w:b/>
          <w:color w:val="548DD4" w:themeColor="text2" w:themeTint="99"/>
        </w:rPr>
        <w:fldChar w:fldCharType="begin"/>
      </w:r>
      <w:r w:rsidRPr="006F763A">
        <w:rPr>
          <w:b/>
          <w:color w:val="548DD4" w:themeColor="text2" w:themeTint="99"/>
        </w:rPr>
        <w:instrText xml:space="preserve"> REF _Ref17971121 \w \h  \* MERGEFORMAT </w:instrText>
      </w:r>
      <w:r w:rsidRPr="006F763A">
        <w:rPr>
          <w:b/>
          <w:color w:val="548DD4" w:themeColor="text2" w:themeTint="99"/>
        </w:rPr>
      </w:r>
      <w:r w:rsidRPr="006F763A">
        <w:rPr>
          <w:b/>
          <w:color w:val="548DD4" w:themeColor="text2" w:themeTint="99"/>
        </w:rPr>
        <w:fldChar w:fldCharType="separate"/>
      </w:r>
      <w:r w:rsidRPr="006F763A">
        <w:rPr>
          <w:b/>
          <w:color w:val="548DD4" w:themeColor="text2" w:themeTint="99"/>
        </w:rPr>
        <w:t>3</w:t>
      </w:r>
      <w:r w:rsidRPr="006F763A">
        <w:rPr>
          <w:b/>
          <w:color w:val="548DD4" w:themeColor="text2" w:themeTint="99"/>
        </w:rPr>
        <w:fldChar w:fldCharType="end"/>
      </w:r>
      <w:r>
        <w:rPr>
          <w:b/>
          <w:color w:val="548DD4" w:themeColor="text2" w:themeTint="99"/>
        </w:rPr>
        <w:t>;</w:t>
      </w:r>
    </w:p>
    <w:p w14:paraId="0D31B381" w14:textId="284364AF" w:rsidR="00946064" w:rsidRDefault="004C1E4A" w:rsidP="00B8651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B92249">
        <w:t xml:space="preserve">Após a </w:t>
      </w:r>
      <w:r w:rsidR="006F763A">
        <w:t>geração do Token</w:t>
      </w:r>
      <w:r w:rsidR="005238E5">
        <w:t xml:space="preserve"> será utilizado recurso</w:t>
      </w:r>
      <w:r w:rsidR="00B67990">
        <w:t xml:space="preserve"> de </w:t>
      </w:r>
      <w:proofErr w:type="spellStart"/>
      <w:r w:rsidR="005238E5">
        <w:t>refresh</w:t>
      </w:r>
      <w:proofErr w:type="spellEnd"/>
      <w:r w:rsidR="005238E5">
        <w:t xml:space="preserve"> do token JWT, para que o token seja revalidado a cada 1 hora de utilização do sistema;</w:t>
      </w:r>
      <w:r w:rsidRPr="00B92249">
        <w:t xml:space="preserve"> </w:t>
      </w:r>
    </w:p>
    <w:p w14:paraId="373841CC" w14:textId="09A2EB64" w:rsidR="00996916" w:rsidRPr="006A693D" w:rsidRDefault="00996916" w:rsidP="006A693D">
      <w:pPr>
        <w:pStyle w:val="Ttulo2"/>
        <w:numPr>
          <w:ilvl w:val="0"/>
          <w:numId w:val="40"/>
        </w:numPr>
        <w:spacing w:before="240"/>
        <w:ind w:left="284"/>
      </w:pPr>
      <w:bookmarkStart w:id="11" w:name="_Toc16502587"/>
      <w:bookmarkStart w:id="12" w:name="_Ref17121963"/>
      <w:bookmarkStart w:id="13" w:name="_Ref17971121"/>
      <w:r w:rsidRPr="006A693D">
        <w:lastRenderedPageBreak/>
        <w:t>Tabela de Retorno</w:t>
      </w:r>
      <w:bookmarkEnd w:id="11"/>
      <w:bookmarkEnd w:id="12"/>
      <w:bookmarkEnd w:id="13"/>
    </w:p>
    <w:p w14:paraId="4E25527F" w14:textId="08DA9E31" w:rsidR="00DF28BF" w:rsidRDefault="00DF28BF" w:rsidP="00236A99">
      <w:pPr>
        <w:spacing w:after="200" w:line="276" w:lineRule="auto"/>
        <w:contextualSpacing/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1B1C83" w14:paraId="4F75604C" w14:textId="77777777" w:rsidTr="005A291F">
        <w:tc>
          <w:tcPr>
            <w:tcW w:w="9493" w:type="dxa"/>
            <w:gridSpan w:val="2"/>
            <w:shd w:val="clear" w:color="auto" w:fill="B8CCE4" w:themeFill="accent1" w:themeFillTint="66"/>
          </w:tcPr>
          <w:p w14:paraId="1787CAA2" w14:textId="36F7F998" w:rsidR="001B1C83" w:rsidRDefault="001B1C83" w:rsidP="00996916">
            <w:pPr>
              <w:spacing w:after="200" w:line="276" w:lineRule="auto"/>
              <w:contextualSpacing/>
              <w:jc w:val="center"/>
            </w:pPr>
            <w:r w:rsidRPr="00056B34">
              <w:rPr>
                <w:b/>
                <w:bCs/>
              </w:rPr>
              <w:t>Dado</w:t>
            </w:r>
            <w:r>
              <w:rPr>
                <w:b/>
                <w:bCs/>
              </w:rPr>
              <w:t>s</w:t>
            </w:r>
            <w:r w:rsidRPr="00056B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Entrada</w:t>
            </w:r>
          </w:p>
        </w:tc>
      </w:tr>
      <w:tr w:rsidR="00074853" w14:paraId="2B1711D6" w14:textId="77777777" w:rsidTr="001B1C83">
        <w:trPr>
          <w:trHeight w:val="309"/>
        </w:trPr>
        <w:tc>
          <w:tcPr>
            <w:tcW w:w="1838" w:type="dxa"/>
          </w:tcPr>
          <w:p w14:paraId="64FC2D55" w14:textId="7F47DEE2" w:rsidR="00074853" w:rsidRDefault="001B1C83" w:rsidP="00996916">
            <w:pPr>
              <w:spacing w:after="200" w:line="276" w:lineRule="auto"/>
              <w:contextualSpacing/>
              <w:jc w:val="center"/>
            </w:pPr>
            <w:proofErr w:type="spellStart"/>
            <w:r>
              <w:t>Pessoa_ID</w:t>
            </w:r>
            <w:proofErr w:type="spellEnd"/>
          </w:p>
        </w:tc>
        <w:tc>
          <w:tcPr>
            <w:tcW w:w="7655" w:type="dxa"/>
          </w:tcPr>
          <w:p w14:paraId="4BA243FD" w14:textId="3ED24686" w:rsidR="00074853" w:rsidRDefault="006F6E60" w:rsidP="006F6E60">
            <w:pPr>
              <w:spacing w:after="200" w:line="360" w:lineRule="auto"/>
              <w:contextualSpacing/>
              <w:jc w:val="left"/>
            </w:pPr>
            <w:r>
              <w:t>Número que identifica um profissional no sistema</w:t>
            </w:r>
            <w:r w:rsidR="00B86514">
              <w:t xml:space="preserve"> profissional</w:t>
            </w:r>
          </w:p>
        </w:tc>
      </w:tr>
      <w:tr w:rsidR="001B1C83" w14:paraId="3D30488A" w14:textId="77777777" w:rsidTr="001B1C83">
        <w:tc>
          <w:tcPr>
            <w:tcW w:w="9493" w:type="dxa"/>
            <w:gridSpan w:val="2"/>
            <w:shd w:val="clear" w:color="auto" w:fill="C6D9F1" w:themeFill="text2" w:themeFillTint="33"/>
          </w:tcPr>
          <w:p w14:paraId="3E4D7939" w14:textId="5AF68193" w:rsidR="001B1C83" w:rsidRPr="001B1C83" w:rsidRDefault="001B1C83" w:rsidP="001B1C83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1B1C83">
              <w:rPr>
                <w:b/>
              </w:rPr>
              <w:t>Dados de Reto</w:t>
            </w:r>
            <w:r>
              <w:rPr>
                <w:b/>
              </w:rPr>
              <w:t>r</w:t>
            </w:r>
            <w:r w:rsidRPr="001B1C83">
              <w:rPr>
                <w:b/>
              </w:rPr>
              <w:t>no</w:t>
            </w:r>
          </w:p>
        </w:tc>
      </w:tr>
      <w:tr w:rsidR="00074853" w14:paraId="0D619450" w14:textId="77777777" w:rsidTr="001B1C83">
        <w:tc>
          <w:tcPr>
            <w:tcW w:w="1838" w:type="dxa"/>
          </w:tcPr>
          <w:p w14:paraId="0C237E8D" w14:textId="113B2C84" w:rsidR="00074853" w:rsidRPr="001B1C83" w:rsidRDefault="001B1C83" w:rsidP="00996916">
            <w:pPr>
              <w:spacing w:after="200" w:line="276" w:lineRule="auto"/>
              <w:contextualSpacing/>
              <w:jc w:val="center"/>
              <w:rPr>
                <w:bCs/>
                <w:color w:val="000000"/>
                <w:sz w:val="20"/>
              </w:rPr>
            </w:pPr>
            <w:r w:rsidRPr="001B1C83">
              <w:rPr>
                <w:bCs/>
                <w:color w:val="000000"/>
                <w:sz w:val="20"/>
              </w:rPr>
              <w:t>Nome</w:t>
            </w:r>
          </w:p>
        </w:tc>
        <w:tc>
          <w:tcPr>
            <w:tcW w:w="7655" w:type="dxa"/>
          </w:tcPr>
          <w:p w14:paraId="39D07692" w14:textId="51C399AC" w:rsidR="00074853" w:rsidRDefault="006F6E60" w:rsidP="00E17BA8">
            <w:pPr>
              <w:spacing w:after="200" w:line="276" w:lineRule="auto"/>
              <w:contextualSpacing/>
              <w:jc w:val="left"/>
            </w:pPr>
            <w:r>
              <w:t>Retorna o nome do usuário logado</w:t>
            </w:r>
          </w:p>
        </w:tc>
      </w:tr>
      <w:tr w:rsidR="00820915" w14:paraId="0547CBF5" w14:textId="77777777" w:rsidTr="001B1C83">
        <w:tc>
          <w:tcPr>
            <w:tcW w:w="1838" w:type="dxa"/>
          </w:tcPr>
          <w:p w14:paraId="199903C4" w14:textId="7EB357A2" w:rsidR="00820915" w:rsidRPr="001B1C83" w:rsidRDefault="00820915" w:rsidP="00820915">
            <w:pPr>
              <w:spacing w:after="200" w:line="276" w:lineRule="auto"/>
              <w:contextualSpacing/>
              <w:jc w:val="center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Permissões</w:t>
            </w:r>
          </w:p>
        </w:tc>
        <w:tc>
          <w:tcPr>
            <w:tcW w:w="7655" w:type="dxa"/>
          </w:tcPr>
          <w:p w14:paraId="1E32287B" w14:textId="4135E5CD" w:rsidR="00820915" w:rsidRDefault="00820915" w:rsidP="00820915">
            <w:pPr>
              <w:spacing w:after="200" w:line="276" w:lineRule="auto"/>
              <w:contextualSpacing/>
              <w:jc w:val="left"/>
            </w:pPr>
            <w:r>
              <w:t>Retorna as permissões do usuário logado</w:t>
            </w:r>
          </w:p>
        </w:tc>
      </w:tr>
    </w:tbl>
    <w:p w14:paraId="5EB6C52D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24CD446B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66C50180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1A0C789F" w14:textId="77777777" w:rsidR="0012592C" w:rsidRPr="0012592C" w:rsidRDefault="0012592C" w:rsidP="0012592C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1792CD1F" w14:textId="77777777" w:rsidR="0012592C" w:rsidRPr="0012592C" w:rsidRDefault="0012592C" w:rsidP="0012592C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4BA3FAE8" w14:textId="02FCE9E7" w:rsidR="00B20640" w:rsidRPr="008A0F04" w:rsidRDefault="00B20640" w:rsidP="008A0F0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b/>
          <w:vanish/>
          <w:color w:val="C00000"/>
        </w:rPr>
      </w:pPr>
    </w:p>
    <w:p w14:paraId="44554CE5" w14:textId="77777777" w:rsidR="00DD6A02" w:rsidRPr="00DD6A02" w:rsidRDefault="00DD6A02" w:rsidP="00DD6A02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4D880805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B2F286F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75A891F6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65949EDF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891FA87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1437EAD7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6210A988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4CF746AE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77A7A2B5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0157952A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2068B8D" w14:textId="7C66FA65" w:rsidR="00996916" w:rsidRDefault="00996916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B86514" w14:paraId="66F09C54" w14:textId="77777777" w:rsidTr="00B4404F">
        <w:tc>
          <w:tcPr>
            <w:tcW w:w="9493" w:type="dxa"/>
            <w:gridSpan w:val="2"/>
            <w:shd w:val="clear" w:color="auto" w:fill="B8CCE4" w:themeFill="accent1" w:themeFillTint="66"/>
          </w:tcPr>
          <w:p w14:paraId="17A31886" w14:textId="77777777" w:rsidR="00B86514" w:rsidRDefault="00B86514" w:rsidP="00B4404F">
            <w:pPr>
              <w:spacing w:after="200" w:line="276" w:lineRule="auto"/>
              <w:contextualSpacing/>
              <w:jc w:val="center"/>
            </w:pPr>
            <w:r w:rsidRPr="00056B34">
              <w:rPr>
                <w:b/>
                <w:bCs/>
              </w:rPr>
              <w:t>Dado</w:t>
            </w:r>
            <w:r>
              <w:rPr>
                <w:b/>
                <w:bCs/>
              </w:rPr>
              <w:t>s</w:t>
            </w:r>
            <w:r w:rsidRPr="00056B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Entrada</w:t>
            </w:r>
          </w:p>
        </w:tc>
      </w:tr>
      <w:tr w:rsidR="00B86514" w14:paraId="160CC8A0" w14:textId="77777777" w:rsidTr="00B4404F">
        <w:trPr>
          <w:trHeight w:val="309"/>
        </w:trPr>
        <w:tc>
          <w:tcPr>
            <w:tcW w:w="1838" w:type="dxa"/>
          </w:tcPr>
          <w:p w14:paraId="37AA1F94" w14:textId="1A47F25A" w:rsidR="00B86514" w:rsidRDefault="00092EF1" w:rsidP="00B4404F">
            <w:pPr>
              <w:spacing w:after="200" w:line="276" w:lineRule="auto"/>
              <w:contextualSpacing/>
              <w:jc w:val="center"/>
            </w:pPr>
            <w:bookmarkStart w:id="14" w:name="_GoBack" w:colFirst="0" w:colLast="1"/>
            <w:r>
              <w:t>Usuário</w:t>
            </w:r>
          </w:p>
        </w:tc>
        <w:tc>
          <w:tcPr>
            <w:tcW w:w="7655" w:type="dxa"/>
          </w:tcPr>
          <w:p w14:paraId="148A3B2C" w14:textId="4ECF2BF5" w:rsidR="00B86514" w:rsidRDefault="00A131A0" w:rsidP="00A131A0">
            <w:pPr>
              <w:spacing w:after="200" w:line="360" w:lineRule="auto"/>
              <w:contextualSpacing/>
              <w:jc w:val="left"/>
            </w:pPr>
            <w:r>
              <w:t>Dado</w:t>
            </w:r>
            <w:r w:rsidR="00B86514">
              <w:t xml:space="preserve"> </w:t>
            </w:r>
            <w:r>
              <w:t xml:space="preserve">de entrada </w:t>
            </w:r>
            <w:r w:rsidR="00B86514">
              <w:t xml:space="preserve">que identifica um </w:t>
            </w:r>
            <w:r>
              <w:t>usuário</w:t>
            </w:r>
            <w:r w:rsidR="00B86514">
              <w:t xml:space="preserve"> no sistema corporativo</w:t>
            </w:r>
          </w:p>
        </w:tc>
      </w:tr>
      <w:bookmarkEnd w:id="14"/>
      <w:tr w:rsidR="00B86514" w14:paraId="61823EDB" w14:textId="77777777" w:rsidTr="00B4404F">
        <w:tc>
          <w:tcPr>
            <w:tcW w:w="9493" w:type="dxa"/>
            <w:gridSpan w:val="2"/>
            <w:shd w:val="clear" w:color="auto" w:fill="C6D9F1" w:themeFill="text2" w:themeFillTint="33"/>
          </w:tcPr>
          <w:p w14:paraId="03795A1A" w14:textId="77777777" w:rsidR="00B86514" w:rsidRPr="001B1C83" w:rsidRDefault="00B86514" w:rsidP="00B4404F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1B1C83">
              <w:rPr>
                <w:b/>
              </w:rPr>
              <w:t>Dados de Reto</w:t>
            </w:r>
            <w:r>
              <w:rPr>
                <w:b/>
              </w:rPr>
              <w:t>r</w:t>
            </w:r>
            <w:r w:rsidRPr="001B1C83">
              <w:rPr>
                <w:b/>
              </w:rPr>
              <w:t>no</w:t>
            </w:r>
          </w:p>
        </w:tc>
      </w:tr>
      <w:tr w:rsidR="00B86514" w14:paraId="45C6A190" w14:textId="77777777" w:rsidTr="00B4404F">
        <w:tc>
          <w:tcPr>
            <w:tcW w:w="1838" w:type="dxa"/>
          </w:tcPr>
          <w:p w14:paraId="5CB2463A" w14:textId="77777777" w:rsidR="00B86514" w:rsidRPr="001B1C83" w:rsidRDefault="00B86514" w:rsidP="00B4404F">
            <w:pPr>
              <w:spacing w:after="200" w:line="276" w:lineRule="auto"/>
              <w:contextualSpacing/>
              <w:jc w:val="center"/>
              <w:rPr>
                <w:bCs/>
                <w:color w:val="000000"/>
                <w:sz w:val="20"/>
              </w:rPr>
            </w:pPr>
            <w:r w:rsidRPr="001B1C83">
              <w:rPr>
                <w:bCs/>
                <w:color w:val="000000"/>
                <w:sz w:val="20"/>
              </w:rPr>
              <w:t>Nome</w:t>
            </w:r>
          </w:p>
        </w:tc>
        <w:tc>
          <w:tcPr>
            <w:tcW w:w="7655" w:type="dxa"/>
          </w:tcPr>
          <w:p w14:paraId="3E3D03C6" w14:textId="77777777" w:rsidR="00B86514" w:rsidRDefault="00B86514" w:rsidP="00B4404F">
            <w:pPr>
              <w:spacing w:after="200" w:line="276" w:lineRule="auto"/>
              <w:contextualSpacing/>
              <w:jc w:val="left"/>
            </w:pPr>
            <w:r>
              <w:t>Retorna o nome do usuário logado</w:t>
            </w:r>
          </w:p>
        </w:tc>
      </w:tr>
      <w:tr w:rsidR="00B86514" w14:paraId="22FB4080" w14:textId="77777777" w:rsidTr="00B4404F">
        <w:tc>
          <w:tcPr>
            <w:tcW w:w="1838" w:type="dxa"/>
          </w:tcPr>
          <w:p w14:paraId="7030FAF5" w14:textId="6ADABD75" w:rsidR="00B86514" w:rsidRPr="001B1C83" w:rsidRDefault="00B86514" w:rsidP="00B4404F">
            <w:pPr>
              <w:spacing w:after="200" w:line="276" w:lineRule="auto"/>
              <w:contextualSpacing/>
              <w:jc w:val="center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Permiss</w:t>
            </w:r>
            <w:r w:rsidR="00820915">
              <w:rPr>
                <w:bCs/>
                <w:color w:val="000000"/>
                <w:sz w:val="20"/>
              </w:rPr>
              <w:t>ões</w:t>
            </w:r>
          </w:p>
        </w:tc>
        <w:tc>
          <w:tcPr>
            <w:tcW w:w="7655" w:type="dxa"/>
          </w:tcPr>
          <w:p w14:paraId="22188D8E" w14:textId="0C95777D" w:rsidR="00B86514" w:rsidRDefault="00B86514" w:rsidP="00B4404F">
            <w:pPr>
              <w:spacing w:after="200" w:line="276" w:lineRule="auto"/>
              <w:contextualSpacing/>
              <w:jc w:val="left"/>
            </w:pPr>
            <w:r>
              <w:t>Retorna a</w:t>
            </w:r>
            <w:r w:rsidR="00820915">
              <w:t>s permissões</w:t>
            </w:r>
            <w:r>
              <w:t xml:space="preserve"> do usuário logado</w:t>
            </w:r>
          </w:p>
        </w:tc>
      </w:tr>
    </w:tbl>
    <w:p w14:paraId="181B6CEE" w14:textId="77777777" w:rsidR="006642E9" w:rsidRDefault="006642E9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p w14:paraId="6D2B74C8" w14:textId="35361937" w:rsidR="00D9255C" w:rsidRPr="001752D8" w:rsidRDefault="00BC778D" w:rsidP="001752D8">
      <w:pPr>
        <w:pStyle w:val="Ttulo2"/>
        <w:numPr>
          <w:ilvl w:val="0"/>
          <w:numId w:val="40"/>
        </w:numPr>
        <w:spacing w:before="240"/>
        <w:ind w:left="284"/>
      </w:pPr>
      <w:bookmarkStart w:id="15" w:name="_Toc16502588"/>
      <w:r w:rsidRPr="001752D8">
        <w:t>I</w:t>
      </w:r>
      <w:r w:rsidR="001752D8" w:rsidRPr="001752D8">
        <w:t>nformações complementares</w:t>
      </w:r>
      <w:bookmarkEnd w:id="15"/>
    </w:p>
    <w:p w14:paraId="255784BB" w14:textId="4B5FAD2E" w:rsidR="00CD02DD" w:rsidRPr="00CD02DD" w:rsidRDefault="00EE2EE8" w:rsidP="001B3BBF">
      <w:pPr>
        <w:pStyle w:val="Dica"/>
        <w:rPr>
          <w:i w:val="0"/>
          <w:color w:val="auto"/>
          <w:sz w:val="20"/>
          <w:szCs w:val="20"/>
        </w:rPr>
      </w:pPr>
      <w:r>
        <w:rPr>
          <w:b/>
          <w:i w:val="0"/>
          <w:color w:val="auto"/>
          <w:sz w:val="20"/>
          <w:szCs w:val="20"/>
        </w:rPr>
        <w:t>Não se aplica</w:t>
      </w:r>
    </w:p>
    <w:p w14:paraId="09771931" w14:textId="5127AAE9" w:rsidR="00C56A16" w:rsidRPr="00716230" w:rsidRDefault="00C56A16">
      <w:pPr>
        <w:pStyle w:val="Dica"/>
        <w:rPr>
          <w:color w:val="auto"/>
          <w:sz w:val="20"/>
          <w:szCs w:val="20"/>
        </w:rPr>
      </w:pPr>
    </w:p>
    <w:sectPr w:rsidR="00C56A16" w:rsidRPr="00716230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183E6" w14:textId="77777777" w:rsidR="00866F43" w:rsidRDefault="00866F43">
      <w:r>
        <w:separator/>
      </w:r>
    </w:p>
    <w:p w14:paraId="2B8DB7B1" w14:textId="77777777" w:rsidR="00866F43" w:rsidRDefault="00866F43"/>
  </w:endnote>
  <w:endnote w:type="continuationSeparator" w:id="0">
    <w:p w14:paraId="2A64B83F" w14:textId="77777777" w:rsidR="00866F43" w:rsidRDefault="00866F43">
      <w:r>
        <w:continuationSeparator/>
      </w:r>
    </w:p>
    <w:p w14:paraId="74FD09D9" w14:textId="77777777" w:rsidR="00866F43" w:rsidRDefault="00866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47C03" w:rsidRDefault="00647C0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47C03" w:rsidRPr="003D59E6" w14:paraId="2B97DD6D" w14:textId="77777777">
      <w:tc>
        <w:tcPr>
          <w:tcW w:w="4605" w:type="dxa"/>
          <w:vAlign w:val="center"/>
        </w:tcPr>
        <w:p w14:paraId="0297AE86" w14:textId="77777777" w:rsidR="00647C03" w:rsidRPr="003D59E6" w:rsidRDefault="00647C03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47C03" w:rsidRPr="0017543C" w:rsidRDefault="00647C03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1475A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47C03" w:rsidRPr="0057652B" w:rsidRDefault="00647C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CED3F" w14:textId="77777777" w:rsidR="00866F43" w:rsidRDefault="00866F43">
      <w:r>
        <w:separator/>
      </w:r>
    </w:p>
    <w:p w14:paraId="57F64D8C" w14:textId="77777777" w:rsidR="00866F43" w:rsidRDefault="00866F43"/>
  </w:footnote>
  <w:footnote w:type="continuationSeparator" w:id="0">
    <w:p w14:paraId="5644BC47" w14:textId="77777777" w:rsidR="00866F43" w:rsidRDefault="00866F43">
      <w:r>
        <w:continuationSeparator/>
      </w:r>
    </w:p>
    <w:p w14:paraId="25F7C237" w14:textId="77777777" w:rsidR="00866F43" w:rsidRDefault="00866F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640" w:type="dxa"/>
      <w:tblInd w:w="-147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2098"/>
      <w:gridCol w:w="4111"/>
      <w:gridCol w:w="3431"/>
    </w:tblGrid>
    <w:tr w:rsidR="00647C03" w:rsidRPr="004A2AAB" w14:paraId="02AB5F9B" w14:textId="77777777" w:rsidTr="007E3668">
      <w:trPr>
        <w:trHeight w:val="534"/>
      </w:trPr>
      <w:tc>
        <w:tcPr>
          <w:tcW w:w="2098" w:type="dxa"/>
          <w:vAlign w:val="center"/>
        </w:tcPr>
        <w:p w14:paraId="60E0D7E6" w14:textId="77777777" w:rsidR="00647C03" w:rsidRPr="0017543C" w:rsidRDefault="00647C03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3pt" o:ole="">
                <v:imagedata r:id="rId1" o:title=""/>
              </v:shape>
              <o:OLEObject Type="Embed" ProgID="PBrush" ShapeID="_x0000_i1025" DrawAspect="Content" ObjectID="_1629809224" r:id="rId2"/>
            </w:object>
          </w:r>
        </w:p>
      </w:tc>
      <w:tc>
        <w:tcPr>
          <w:tcW w:w="4111" w:type="dxa"/>
          <w:vAlign w:val="center"/>
        </w:tcPr>
        <w:p w14:paraId="2CC77D67" w14:textId="5FE18B39" w:rsidR="00647C03" w:rsidRPr="00C6532E" w:rsidRDefault="009F4869" w:rsidP="00A1352E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HST01</w:t>
          </w:r>
          <w:r w:rsidR="00647C03">
            <w:rPr>
              <w:rFonts w:ascii="Verdana" w:hAnsi="Verdana"/>
            </w:rPr>
            <w:t xml:space="preserve"> – </w:t>
          </w:r>
          <w:r w:rsidR="007E3668">
            <w:rPr>
              <w:rFonts w:ascii="Verdana" w:hAnsi="Verdana"/>
            </w:rPr>
            <w:t>Web Service</w:t>
          </w:r>
          <w:r w:rsidR="00972A73">
            <w:rPr>
              <w:rFonts w:ascii="Verdana" w:hAnsi="Verdana"/>
            </w:rPr>
            <w:t xml:space="preserve"> –</w:t>
          </w:r>
          <w:r w:rsidR="007E3668">
            <w:rPr>
              <w:rFonts w:ascii="Verdana" w:hAnsi="Verdana"/>
            </w:rPr>
            <w:t>Autenticação</w:t>
          </w:r>
        </w:p>
      </w:tc>
      <w:tc>
        <w:tcPr>
          <w:tcW w:w="3431" w:type="dxa"/>
          <w:vAlign w:val="center"/>
        </w:tcPr>
        <w:p w14:paraId="7C22B301" w14:textId="41D43414" w:rsidR="00647C03" w:rsidRPr="004A2AAB" w:rsidRDefault="00647C0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SICCAU Corporativo</w:t>
          </w:r>
        </w:p>
        <w:p w14:paraId="5A3A1E5B" w14:textId="77777777" w:rsidR="00647C03" w:rsidRPr="004A2AAB" w:rsidRDefault="00647C0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47C03" w:rsidRDefault="00647C03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47C03" w:rsidRDefault="00647C03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47C03" w:rsidRDefault="00647C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36914E4"/>
    <w:multiLevelType w:val="multilevel"/>
    <w:tmpl w:val="30EAF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color w:val="auto"/>
      </w:rPr>
    </w:lvl>
  </w:abstractNum>
  <w:abstractNum w:abstractNumId="3">
    <w:nsid w:val="04F56132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3D3633"/>
    <w:multiLevelType w:val="hybridMultilevel"/>
    <w:tmpl w:val="E8627D8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">
    <w:nsid w:val="0B794D14"/>
    <w:multiLevelType w:val="hybridMultilevel"/>
    <w:tmpl w:val="5F2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0EE52429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8A368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EC0489"/>
    <w:multiLevelType w:val="hybridMultilevel"/>
    <w:tmpl w:val="55062216"/>
    <w:lvl w:ilvl="0" w:tplc="F6887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494E"/>
    <w:multiLevelType w:val="hybridMultilevel"/>
    <w:tmpl w:val="E77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251DD"/>
    <w:multiLevelType w:val="multilevel"/>
    <w:tmpl w:val="93243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171B23"/>
    <w:multiLevelType w:val="hybridMultilevel"/>
    <w:tmpl w:val="5D18B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92195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06A349F"/>
    <w:multiLevelType w:val="hybridMultilevel"/>
    <w:tmpl w:val="F3D021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A60E4C"/>
    <w:multiLevelType w:val="hybridMultilevel"/>
    <w:tmpl w:val="173A903E"/>
    <w:lvl w:ilvl="0" w:tplc="C260818A">
      <w:start w:val="1"/>
      <w:numFmt w:val="decimal"/>
      <w:lvlText w:val="%1-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6">
    <w:nsid w:val="2EDE468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D6401E"/>
    <w:multiLevelType w:val="hybridMultilevel"/>
    <w:tmpl w:val="AF863B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5B1A38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90373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204F6D"/>
    <w:multiLevelType w:val="multilevel"/>
    <w:tmpl w:val="C29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602139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BF2A9C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8367A2D"/>
    <w:multiLevelType w:val="hybridMultilevel"/>
    <w:tmpl w:val="AAC4C4CA"/>
    <w:lvl w:ilvl="0" w:tplc="7D8A9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2C3DDF"/>
    <w:multiLevelType w:val="hybridMultilevel"/>
    <w:tmpl w:val="F288FE4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6E2ADD"/>
    <w:multiLevelType w:val="hybridMultilevel"/>
    <w:tmpl w:val="E370C928"/>
    <w:lvl w:ilvl="0" w:tplc="4048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6432B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EB53559"/>
    <w:multiLevelType w:val="hybridMultilevel"/>
    <w:tmpl w:val="985A19F0"/>
    <w:lvl w:ilvl="0" w:tplc="9606F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2085187"/>
    <w:multiLevelType w:val="hybridMultilevel"/>
    <w:tmpl w:val="5A06ECB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7040A31"/>
    <w:multiLevelType w:val="hybridMultilevel"/>
    <w:tmpl w:val="507CF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A2B65DA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B6F696E"/>
    <w:multiLevelType w:val="multilevel"/>
    <w:tmpl w:val="D2A80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C1A103D"/>
    <w:multiLevelType w:val="hybridMultilevel"/>
    <w:tmpl w:val="FC4C7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9">
    <w:nsid w:val="678B1F64"/>
    <w:multiLevelType w:val="hybridMultilevel"/>
    <w:tmpl w:val="42AC4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E23156"/>
    <w:multiLevelType w:val="hybridMultilevel"/>
    <w:tmpl w:val="EAA413E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2">
    <w:nsid w:val="6ECE3307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1023CBE"/>
    <w:multiLevelType w:val="multilevel"/>
    <w:tmpl w:val="01C66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8337F01"/>
    <w:multiLevelType w:val="multilevel"/>
    <w:tmpl w:val="8A462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25379C"/>
    <w:multiLevelType w:val="hybridMultilevel"/>
    <w:tmpl w:val="BF8CD152"/>
    <w:lvl w:ilvl="0" w:tplc="A5820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7E7BD4"/>
    <w:multiLevelType w:val="multilevel"/>
    <w:tmpl w:val="9A1CBAB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6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150" w:hanging="648"/>
      </w:pPr>
    </w:lvl>
    <w:lvl w:ilvl="4">
      <w:start w:val="1"/>
      <w:numFmt w:val="decimal"/>
      <w:lvlText w:val="%1.%2.%3.%4.%5."/>
      <w:lvlJc w:val="left"/>
      <w:pPr>
        <w:ind w:left="2734" w:hanging="792"/>
      </w:pPr>
    </w:lvl>
    <w:lvl w:ilvl="5">
      <w:start w:val="1"/>
      <w:numFmt w:val="decimal"/>
      <w:lvlText w:val="%1.%2.%3.%4.%5.%6."/>
      <w:lvlJc w:val="left"/>
      <w:pPr>
        <w:ind w:left="3238" w:hanging="936"/>
      </w:pPr>
    </w:lvl>
    <w:lvl w:ilvl="6">
      <w:start w:val="1"/>
      <w:numFmt w:val="decimal"/>
      <w:lvlText w:val="%1.%2.%3.%4.%5.%6.%7."/>
      <w:lvlJc w:val="left"/>
      <w:pPr>
        <w:ind w:left="3742" w:hanging="1080"/>
      </w:pPr>
    </w:lvl>
    <w:lvl w:ilvl="7">
      <w:start w:val="1"/>
      <w:numFmt w:val="decimal"/>
      <w:lvlText w:val="%1.%2.%3.%4.%5.%6.%7.%8."/>
      <w:lvlJc w:val="left"/>
      <w:pPr>
        <w:ind w:left="4246" w:hanging="1224"/>
      </w:pPr>
    </w:lvl>
    <w:lvl w:ilvl="8">
      <w:start w:val="1"/>
      <w:numFmt w:val="decimal"/>
      <w:lvlText w:val="%1.%2.%3.%4.%5.%6.%7.%8.%9."/>
      <w:lvlJc w:val="left"/>
      <w:pPr>
        <w:ind w:left="4822" w:hanging="1440"/>
      </w:pPr>
    </w:lvl>
  </w:abstractNum>
  <w:abstractNum w:abstractNumId="48">
    <w:nsid w:val="7B152433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3"/>
  </w:num>
  <w:num w:numId="3">
    <w:abstractNumId w:val="11"/>
  </w:num>
  <w:num w:numId="4">
    <w:abstractNumId w:val="49"/>
  </w:num>
  <w:num w:numId="5">
    <w:abstractNumId w:val="20"/>
  </w:num>
  <w:num w:numId="6">
    <w:abstractNumId w:val="17"/>
  </w:num>
  <w:num w:numId="7">
    <w:abstractNumId w:val="36"/>
  </w:num>
  <w:num w:numId="8">
    <w:abstractNumId w:val="38"/>
  </w:num>
  <w:num w:numId="9">
    <w:abstractNumId w:val="48"/>
  </w:num>
  <w:num w:numId="10">
    <w:abstractNumId w:val="42"/>
  </w:num>
  <w:num w:numId="11">
    <w:abstractNumId w:val="16"/>
  </w:num>
  <w:num w:numId="12">
    <w:abstractNumId w:val="23"/>
  </w:num>
  <w:num w:numId="13">
    <w:abstractNumId w:val="43"/>
  </w:num>
  <w:num w:numId="14">
    <w:abstractNumId w:val="37"/>
  </w:num>
  <w:num w:numId="15">
    <w:abstractNumId w:val="21"/>
  </w:num>
  <w:num w:numId="16">
    <w:abstractNumId w:val="47"/>
  </w:num>
  <w:num w:numId="17">
    <w:abstractNumId w:val="14"/>
  </w:num>
  <w:num w:numId="18">
    <w:abstractNumId w:val="3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8"/>
  </w:num>
  <w:num w:numId="22">
    <w:abstractNumId w:val="45"/>
  </w:num>
  <w:num w:numId="23">
    <w:abstractNumId w:val="13"/>
  </w:num>
  <w:num w:numId="24">
    <w:abstractNumId w:val="22"/>
  </w:num>
  <w:num w:numId="25">
    <w:abstractNumId w:val="35"/>
  </w:num>
  <w:num w:numId="26">
    <w:abstractNumId w:val="3"/>
  </w:num>
  <w:num w:numId="27">
    <w:abstractNumId w:val="8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5"/>
  </w:num>
  <w:num w:numId="31">
    <w:abstractNumId w:val="12"/>
  </w:num>
  <w:num w:numId="32">
    <w:abstractNumId w:val="18"/>
  </w:num>
  <w:num w:numId="33">
    <w:abstractNumId w:val="46"/>
  </w:num>
  <w:num w:numId="34">
    <w:abstractNumId w:val="9"/>
  </w:num>
  <w:num w:numId="35">
    <w:abstractNumId w:val="2"/>
  </w:num>
  <w:num w:numId="36">
    <w:abstractNumId w:val="27"/>
  </w:num>
  <w:num w:numId="37">
    <w:abstractNumId w:val="39"/>
  </w:num>
  <w:num w:numId="38">
    <w:abstractNumId w:val="32"/>
  </w:num>
  <w:num w:numId="39">
    <w:abstractNumId w:val="31"/>
  </w:num>
  <w:num w:numId="40">
    <w:abstractNumId w:val="26"/>
  </w:num>
  <w:num w:numId="41">
    <w:abstractNumId w:val="31"/>
  </w:num>
  <w:num w:numId="42">
    <w:abstractNumId w:val="29"/>
  </w:num>
  <w:num w:numId="43">
    <w:abstractNumId w:val="15"/>
  </w:num>
  <w:num w:numId="44">
    <w:abstractNumId w:val="25"/>
  </w:num>
  <w:num w:numId="45">
    <w:abstractNumId w:val="40"/>
  </w:num>
  <w:num w:numId="4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D94"/>
    <w:rsid w:val="00004545"/>
    <w:rsid w:val="000109A6"/>
    <w:rsid w:val="000148A1"/>
    <w:rsid w:val="00017CC4"/>
    <w:rsid w:val="000343A2"/>
    <w:rsid w:val="00042F49"/>
    <w:rsid w:val="000514D4"/>
    <w:rsid w:val="00052B79"/>
    <w:rsid w:val="00056B34"/>
    <w:rsid w:val="0006016B"/>
    <w:rsid w:val="000610FE"/>
    <w:rsid w:val="000628DE"/>
    <w:rsid w:val="0006486D"/>
    <w:rsid w:val="00064DBC"/>
    <w:rsid w:val="000656C5"/>
    <w:rsid w:val="00065C98"/>
    <w:rsid w:val="00067241"/>
    <w:rsid w:val="00074853"/>
    <w:rsid w:val="00074C2F"/>
    <w:rsid w:val="00076318"/>
    <w:rsid w:val="000825ED"/>
    <w:rsid w:val="00082CE6"/>
    <w:rsid w:val="00082D47"/>
    <w:rsid w:val="00083DA2"/>
    <w:rsid w:val="000879C0"/>
    <w:rsid w:val="00092ACC"/>
    <w:rsid w:val="00092EF1"/>
    <w:rsid w:val="0009796C"/>
    <w:rsid w:val="000A01B5"/>
    <w:rsid w:val="000B038B"/>
    <w:rsid w:val="000B0EC2"/>
    <w:rsid w:val="000B624B"/>
    <w:rsid w:val="000C03AE"/>
    <w:rsid w:val="000C0B01"/>
    <w:rsid w:val="000C3108"/>
    <w:rsid w:val="000D6620"/>
    <w:rsid w:val="000E10A0"/>
    <w:rsid w:val="000E1997"/>
    <w:rsid w:val="000E3BE3"/>
    <w:rsid w:val="000E4445"/>
    <w:rsid w:val="000E5F1F"/>
    <w:rsid w:val="000F0569"/>
    <w:rsid w:val="000F6540"/>
    <w:rsid w:val="00100E98"/>
    <w:rsid w:val="0010280B"/>
    <w:rsid w:val="0010525A"/>
    <w:rsid w:val="0010717B"/>
    <w:rsid w:val="00110812"/>
    <w:rsid w:val="00110BB0"/>
    <w:rsid w:val="001110A0"/>
    <w:rsid w:val="00112035"/>
    <w:rsid w:val="00114CE2"/>
    <w:rsid w:val="00120056"/>
    <w:rsid w:val="00121EC6"/>
    <w:rsid w:val="0012345A"/>
    <w:rsid w:val="00125048"/>
    <w:rsid w:val="0012592C"/>
    <w:rsid w:val="00132E23"/>
    <w:rsid w:val="001346CA"/>
    <w:rsid w:val="00135D31"/>
    <w:rsid w:val="001418E1"/>
    <w:rsid w:val="00142655"/>
    <w:rsid w:val="00143AE0"/>
    <w:rsid w:val="001444D3"/>
    <w:rsid w:val="00144670"/>
    <w:rsid w:val="0014605A"/>
    <w:rsid w:val="0014705B"/>
    <w:rsid w:val="00151A62"/>
    <w:rsid w:val="00157E66"/>
    <w:rsid w:val="00157F51"/>
    <w:rsid w:val="001644F3"/>
    <w:rsid w:val="00165A72"/>
    <w:rsid w:val="00165B69"/>
    <w:rsid w:val="001701BE"/>
    <w:rsid w:val="001752D8"/>
    <w:rsid w:val="0017696D"/>
    <w:rsid w:val="00182ECD"/>
    <w:rsid w:val="00185087"/>
    <w:rsid w:val="00190DE9"/>
    <w:rsid w:val="00193677"/>
    <w:rsid w:val="0019459B"/>
    <w:rsid w:val="001963F8"/>
    <w:rsid w:val="001A488D"/>
    <w:rsid w:val="001A59DB"/>
    <w:rsid w:val="001B1C83"/>
    <w:rsid w:val="001B3302"/>
    <w:rsid w:val="001B3BBF"/>
    <w:rsid w:val="001C15FC"/>
    <w:rsid w:val="001C2642"/>
    <w:rsid w:val="001C2717"/>
    <w:rsid w:val="001C604A"/>
    <w:rsid w:val="001D1F15"/>
    <w:rsid w:val="001D202C"/>
    <w:rsid w:val="001D6958"/>
    <w:rsid w:val="001D7362"/>
    <w:rsid w:val="001E5FCB"/>
    <w:rsid w:val="001F1623"/>
    <w:rsid w:val="001F6C31"/>
    <w:rsid w:val="00200B71"/>
    <w:rsid w:val="002028D7"/>
    <w:rsid w:val="00223CE3"/>
    <w:rsid w:val="00224582"/>
    <w:rsid w:val="002264A6"/>
    <w:rsid w:val="00232F4C"/>
    <w:rsid w:val="0023318E"/>
    <w:rsid w:val="002359C8"/>
    <w:rsid w:val="00236A99"/>
    <w:rsid w:val="0024203F"/>
    <w:rsid w:val="00246273"/>
    <w:rsid w:val="002463AE"/>
    <w:rsid w:val="00266BFA"/>
    <w:rsid w:val="00267DC7"/>
    <w:rsid w:val="002712B3"/>
    <w:rsid w:val="00272C57"/>
    <w:rsid w:val="00287447"/>
    <w:rsid w:val="00290B40"/>
    <w:rsid w:val="0029359D"/>
    <w:rsid w:val="002949DC"/>
    <w:rsid w:val="00294C89"/>
    <w:rsid w:val="002960D8"/>
    <w:rsid w:val="002A05E2"/>
    <w:rsid w:val="002A0B69"/>
    <w:rsid w:val="002A4A24"/>
    <w:rsid w:val="002B1554"/>
    <w:rsid w:val="002B1A8F"/>
    <w:rsid w:val="002B1E1C"/>
    <w:rsid w:val="002C2EF8"/>
    <w:rsid w:val="002C5644"/>
    <w:rsid w:val="002D1CAA"/>
    <w:rsid w:val="002D1D89"/>
    <w:rsid w:val="002E0834"/>
    <w:rsid w:val="002E17CB"/>
    <w:rsid w:val="002E4B31"/>
    <w:rsid w:val="002E7A6C"/>
    <w:rsid w:val="002F0D4C"/>
    <w:rsid w:val="002F1004"/>
    <w:rsid w:val="003004EA"/>
    <w:rsid w:val="00301505"/>
    <w:rsid w:val="0030370F"/>
    <w:rsid w:val="003053E1"/>
    <w:rsid w:val="00316826"/>
    <w:rsid w:val="00322EBD"/>
    <w:rsid w:val="003271F5"/>
    <w:rsid w:val="00332A12"/>
    <w:rsid w:val="0033353F"/>
    <w:rsid w:val="00333F4A"/>
    <w:rsid w:val="00334421"/>
    <w:rsid w:val="0033583B"/>
    <w:rsid w:val="0033587E"/>
    <w:rsid w:val="003419D8"/>
    <w:rsid w:val="00342AFD"/>
    <w:rsid w:val="00344F6E"/>
    <w:rsid w:val="00347052"/>
    <w:rsid w:val="0035355D"/>
    <w:rsid w:val="00353CEF"/>
    <w:rsid w:val="003562D2"/>
    <w:rsid w:val="0035649F"/>
    <w:rsid w:val="00362959"/>
    <w:rsid w:val="003716C2"/>
    <w:rsid w:val="003722A4"/>
    <w:rsid w:val="003733A1"/>
    <w:rsid w:val="003753A9"/>
    <w:rsid w:val="00382B08"/>
    <w:rsid w:val="003934FC"/>
    <w:rsid w:val="00397E0F"/>
    <w:rsid w:val="003A0775"/>
    <w:rsid w:val="003A6154"/>
    <w:rsid w:val="003B0E06"/>
    <w:rsid w:val="003B1D84"/>
    <w:rsid w:val="003B538E"/>
    <w:rsid w:val="003C0C12"/>
    <w:rsid w:val="003C0CA3"/>
    <w:rsid w:val="003D2B71"/>
    <w:rsid w:val="003D5767"/>
    <w:rsid w:val="003E16B7"/>
    <w:rsid w:val="003E353E"/>
    <w:rsid w:val="003E5072"/>
    <w:rsid w:val="003E7A22"/>
    <w:rsid w:val="003F01E8"/>
    <w:rsid w:val="003F0EFE"/>
    <w:rsid w:val="003F2380"/>
    <w:rsid w:val="003F629D"/>
    <w:rsid w:val="003F7DE2"/>
    <w:rsid w:val="00402383"/>
    <w:rsid w:val="00402755"/>
    <w:rsid w:val="00402FB3"/>
    <w:rsid w:val="00403967"/>
    <w:rsid w:val="00403FFD"/>
    <w:rsid w:val="00404EA1"/>
    <w:rsid w:val="004166D4"/>
    <w:rsid w:val="00423475"/>
    <w:rsid w:val="00427294"/>
    <w:rsid w:val="00430C99"/>
    <w:rsid w:val="0043396C"/>
    <w:rsid w:val="00441F6B"/>
    <w:rsid w:val="00450044"/>
    <w:rsid w:val="00450C0E"/>
    <w:rsid w:val="00456083"/>
    <w:rsid w:val="0046069C"/>
    <w:rsid w:val="00463872"/>
    <w:rsid w:val="0048141C"/>
    <w:rsid w:val="004925A4"/>
    <w:rsid w:val="004A1DAD"/>
    <w:rsid w:val="004A4D97"/>
    <w:rsid w:val="004A6805"/>
    <w:rsid w:val="004B14E5"/>
    <w:rsid w:val="004C1E4A"/>
    <w:rsid w:val="004C3AE2"/>
    <w:rsid w:val="004C3E38"/>
    <w:rsid w:val="004C76D1"/>
    <w:rsid w:val="004C7BBB"/>
    <w:rsid w:val="004D7401"/>
    <w:rsid w:val="004E0738"/>
    <w:rsid w:val="004E6355"/>
    <w:rsid w:val="004F5F85"/>
    <w:rsid w:val="004F6C47"/>
    <w:rsid w:val="005034E8"/>
    <w:rsid w:val="00505E95"/>
    <w:rsid w:val="00506FCD"/>
    <w:rsid w:val="0050748C"/>
    <w:rsid w:val="00512015"/>
    <w:rsid w:val="00512FB7"/>
    <w:rsid w:val="00515FBB"/>
    <w:rsid w:val="00516362"/>
    <w:rsid w:val="005238E5"/>
    <w:rsid w:val="0053180D"/>
    <w:rsid w:val="005519C2"/>
    <w:rsid w:val="00554E1D"/>
    <w:rsid w:val="00557AE7"/>
    <w:rsid w:val="00561281"/>
    <w:rsid w:val="00563A51"/>
    <w:rsid w:val="00564768"/>
    <w:rsid w:val="00566743"/>
    <w:rsid w:val="005711B6"/>
    <w:rsid w:val="00572518"/>
    <w:rsid w:val="00584DCC"/>
    <w:rsid w:val="00586176"/>
    <w:rsid w:val="0058631F"/>
    <w:rsid w:val="0059589D"/>
    <w:rsid w:val="00596253"/>
    <w:rsid w:val="005A1A0E"/>
    <w:rsid w:val="005A2815"/>
    <w:rsid w:val="005A4527"/>
    <w:rsid w:val="005A7E18"/>
    <w:rsid w:val="005B660B"/>
    <w:rsid w:val="005B77D4"/>
    <w:rsid w:val="005C1DFE"/>
    <w:rsid w:val="005C7B87"/>
    <w:rsid w:val="005D20CE"/>
    <w:rsid w:val="005D2572"/>
    <w:rsid w:val="005D25E8"/>
    <w:rsid w:val="005D4539"/>
    <w:rsid w:val="005D637E"/>
    <w:rsid w:val="005E0B79"/>
    <w:rsid w:val="005E0F0F"/>
    <w:rsid w:val="005E4007"/>
    <w:rsid w:val="005E6C4F"/>
    <w:rsid w:val="005E77FA"/>
    <w:rsid w:val="005F6896"/>
    <w:rsid w:val="005F771D"/>
    <w:rsid w:val="005F79B0"/>
    <w:rsid w:val="00600B8F"/>
    <w:rsid w:val="00607B29"/>
    <w:rsid w:val="006101CA"/>
    <w:rsid w:val="006271D7"/>
    <w:rsid w:val="00634534"/>
    <w:rsid w:val="00636DA5"/>
    <w:rsid w:val="0064362B"/>
    <w:rsid w:val="00643D91"/>
    <w:rsid w:val="0064778F"/>
    <w:rsid w:val="00647C03"/>
    <w:rsid w:val="00647F80"/>
    <w:rsid w:val="006507A2"/>
    <w:rsid w:val="00655914"/>
    <w:rsid w:val="00655E52"/>
    <w:rsid w:val="006642E9"/>
    <w:rsid w:val="006661A7"/>
    <w:rsid w:val="0067001A"/>
    <w:rsid w:val="006710C0"/>
    <w:rsid w:val="00675BCB"/>
    <w:rsid w:val="00677A54"/>
    <w:rsid w:val="006868B7"/>
    <w:rsid w:val="006959CB"/>
    <w:rsid w:val="00696B37"/>
    <w:rsid w:val="00697F2F"/>
    <w:rsid w:val="006A06B5"/>
    <w:rsid w:val="006A1B55"/>
    <w:rsid w:val="006A5B11"/>
    <w:rsid w:val="006A693D"/>
    <w:rsid w:val="006B134F"/>
    <w:rsid w:val="006B1FB8"/>
    <w:rsid w:val="006B3090"/>
    <w:rsid w:val="006B3756"/>
    <w:rsid w:val="006B6098"/>
    <w:rsid w:val="006C00C5"/>
    <w:rsid w:val="006C1390"/>
    <w:rsid w:val="006C6A0A"/>
    <w:rsid w:val="006C7D12"/>
    <w:rsid w:val="006E721D"/>
    <w:rsid w:val="006F5FD7"/>
    <w:rsid w:val="006F6E60"/>
    <w:rsid w:val="006F763A"/>
    <w:rsid w:val="007011EB"/>
    <w:rsid w:val="00705E3F"/>
    <w:rsid w:val="00710716"/>
    <w:rsid w:val="0071116C"/>
    <w:rsid w:val="00711BC0"/>
    <w:rsid w:val="00714D60"/>
    <w:rsid w:val="00716230"/>
    <w:rsid w:val="00720B45"/>
    <w:rsid w:val="007262FA"/>
    <w:rsid w:val="00727873"/>
    <w:rsid w:val="00735938"/>
    <w:rsid w:val="0073734F"/>
    <w:rsid w:val="00737F56"/>
    <w:rsid w:val="0074070B"/>
    <w:rsid w:val="0075008C"/>
    <w:rsid w:val="007511C0"/>
    <w:rsid w:val="007522AF"/>
    <w:rsid w:val="00755612"/>
    <w:rsid w:val="007565DE"/>
    <w:rsid w:val="007569F0"/>
    <w:rsid w:val="00757A62"/>
    <w:rsid w:val="00771810"/>
    <w:rsid w:val="00771F89"/>
    <w:rsid w:val="00773231"/>
    <w:rsid w:val="007749F3"/>
    <w:rsid w:val="00776098"/>
    <w:rsid w:val="007811DE"/>
    <w:rsid w:val="00781A10"/>
    <w:rsid w:val="00782404"/>
    <w:rsid w:val="00785945"/>
    <w:rsid w:val="00786174"/>
    <w:rsid w:val="007867B5"/>
    <w:rsid w:val="00786A21"/>
    <w:rsid w:val="00790F8E"/>
    <w:rsid w:val="00791DF9"/>
    <w:rsid w:val="0079263C"/>
    <w:rsid w:val="007A1EDD"/>
    <w:rsid w:val="007A27C8"/>
    <w:rsid w:val="007A4FFC"/>
    <w:rsid w:val="007A6D76"/>
    <w:rsid w:val="007B1BED"/>
    <w:rsid w:val="007B6E74"/>
    <w:rsid w:val="007C3BFF"/>
    <w:rsid w:val="007C49AB"/>
    <w:rsid w:val="007D0C25"/>
    <w:rsid w:val="007D1B13"/>
    <w:rsid w:val="007D781B"/>
    <w:rsid w:val="007E3668"/>
    <w:rsid w:val="007F4DD7"/>
    <w:rsid w:val="007F645D"/>
    <w:rsid w:val="007F7CB9"/>
    <w:rsid w:val="00802D45"/>
    <w:rsid w:val="00820915"/>
    <w:rsid w:val="0082141D"/>
    <w:rsid w:val="00822006"/>
    <w:rsid w:val="00822F55"/>
    <w:rsid w:val="008239EF"/>
    <w:rsid w:val="00825F00"/>
    <w:rsid w:val="00830D60"/>
    <w:rsid w:val="00844A8D"/>
    <w:rsid w:val="00846F2A"/>
    <w:rsid w:val="00847353"/>
    <w:rsid w:val="008517AC"/>
    <w:rsid w:val="00852F9E"/>
    <w:rsid w:val="008545DB"/>
    <w:rsid w:val="00857169"/>
    <w:rsid w:val="00863636"/>
    <w:rsid w:val="00866F43"/>
    <w:rsid w:val="00874558"/>
    <w:rsid w:val="00875B54"/>
    <w:rsid w:val="008767B4"/>
    <w:rsid w:val="00877915"/>
    <w:rsid w:val="008800A5"/>
    <w:rsid w:val="0088061D"/>
    <w:rsid w:val="00880849"/>
    <w:rsid w:val="00882249"/>
    <w:rsid w:val="0088554D"/>
    <w:rsid w:val="00887DDF"/>
    <w:rsid w:val="00896548"/>
    <w:rsid w:val="00896BFE"/>
    <w:rsid w:val="008A0F04"/>
    <w:rsid w:val="008A5457"/>
    <w:rsid w:val="008A6AC6"/>
    <w:rsid w:val="008B11B9"/>
    <w:rsid w:val="008C5BFA"/>
    <w:rsid w:val="008D2309"/>
    <w:rsid w:val="008D3613"/>
    <w:rsid w:val="008D6202"/>
    <w:rsid w:val="008E58E3"/>
    <w:rsid w:val="008F004A"/>
    <w:rsid w:val="008F2ADE"/>
    <w:rsid w:val="008F3793"/>
    <w:rsid w:val="009022BA"/>
    <w:rsid w:val="009057F0"/>
    <w:rsid w:val="00905944"/>
    <w:rsid w:val="00913B52"/>
    <w:rsid w:val="00915078"/>
    <w:rsid w:val="009175EA"/>
    <w:rsid w:val="0092514C"/>
    <w:rsid w:val="00925E04"/>
    <w:rsid w:val="00926589"/>
    <w:rsid w:val="0093416A"/>
    <w:rsid w:val="009404AF"/>
    <w:rsid w:val="00940F9F"/>
    <w:rsid w:val="00941134"/>
    <w:rsid w:val="00942BD8"/>
    <w:rsid w:val="00944135"/>
    <w:rsid w:val="00946064"/>
    <w:rsid w:val="009538E4"/>
    <w:rsid w:val="00954B0F"/>
    <w:rsid w:val="009556A2"/>
    <w:rsid w:val="00957A91"/>
    <w:rsid w:val="009613D1"/>
    <w:rsid w:val="00964E33"/>
    <w:rsid w:val="0096525F"/>
    <w:rsid w:val="00965F6F"/>
    <w:rsid w:val="00967D8F"/>
    <w:rsid w:val="00972A73"/>
    <w:rsid w:val="009738E7"/>
    <w:rsid w:val="00974FC5"/>
    <w:rsid w:val="009761CA"/>
    <w:rsid w:val="009808E3"/>
    <w:rsid w:val="0099024B"/>
    <w:rsid w:val="009919E0"/>
    <w:rsid w:val="0099498B"/>
    <w:rsid w:val="0099662F"/>
    <w:rsid w:val="00996916"/>
    <w:rsid w:val="009A0313"/>
    <w:rsid w:val="009A2AED"/>
    <w:rsid w:val="009A6F17"/>
    <w:rsid w:val="009B42E9"/>
    <w:rsid w:val="009B5314"/>
    <w:rsid w:val="009B5744"/>
    <w:rsid w:val="009C1FA4"/>
    <w:rsid w:val="009C2414"/>
    <w:rsid w:val="009D68F9"/>
    <w:rsid w:val="009E2FC3"/>
    <w:rsid w:val="009E35A5"/>
    <w:rsid w:val="009E3823"/>
    <w:rsid w:val="009F1056"/>
    <w:rsid w:val="009F3E3A"/>
    <w:rsid w:val="009F4869"/>
    <w:rsid w:val="00A00823"/>
    <w:rsid w:val="00A02F01"/>
    <w:rsid w:val="00A03C1A"/>
    <w:rsid w:val="00A0426C"/>
    <w:rsid w:val="00A05379"/>
    <w:rsid w:val="00A12380"/>
    <w:rsid w:val="00A131A0"/>
    <w:rsid w:val="00A1352E"/>
    <w:rsid w:val="00A13AD0"/>
    <w:rsid w:val="00A13B01"/>
    <w:rsid w:val="00A21909"/>
    <w:rsid w:val="00A2775D"/>
    <w:rsid w:val="00A31336"/>
    <w:rsid w:val="00A4247F"/>
    <w:rsid w:val="00A4485E"/>
    <w:rsid w:val="00A455EC"/>
    <w:rsid w:val="00A500D4"/>
    <w:rsid w:val="00A516EB"/>
    <w:rsid w:val="00A51BFF"/>
    <w:rsid w:val="00A61B37"/>
    <w:rsid w:val="00A628B2"/>
    <w:rsid w:val="00A6297A"/>
    <w:rsid w:val="00A735A5"/>
    <w:rsid w:val="00A7720C"/>
    <w:rsid w:val="00A77C61"/>
    <w:rsid w:val="00A865C7"/>
    <w:rsid w:val="00A9241D"/>
    <w:rsid w:val="00A9266C"/>
    <w:rsid w:val="00A93FC7"/>
    <w:rsid w:val="00A9780C"/>
    <w:rsid w:val="00AA10DF"/>
    <w:rsid w:val="00AA240B"/>
    <w:rsid w:val="00AA3B1E"/>
    <w:rsid w:val="00AA5D0E"/>
    <w:rsid w:val="00AA6844"/>
    <w:rsid w:val="00AB1061"/>
    <w:rsid w:val="00AC54C3"/>
    <w:rsid w:val="00AD1929"/>
    <w:rsid w:val="00AE0595"/>
    <w:rsid w:val="00AE0ED7"/>
    <w:rsid w:val="00AE2C48"/>
    <w:rsid w:val="00AE62F9"/>
    <w:rsid w:val="00AE7AA6"/>
    <w:rsid w:val="00AF50DF"/>
    <w:rsid w:val="00AF7F3E"/>
    <w:rsid w:val="00B00C55"/>
    <w:rsid w:val="00B01AC2"/>
    <w:rsid w:val="00B0567E"/>
    <w:rsid w:val="00B06ED0"/>
    <w:rsid w:val="00B10BF4"/>
    <w:rsid w:val="00B12C7A"/>
    <w:rsid w:val="00B13367"/>
    <w:rsid w:val="00B13656"/>
    <w:rsid w:val="00B13A74"/>
    <w:rsid w:val="00B14AF8"/>
    <w:rsid w:val="00B16013"/>
    <w:rsid w:val="00B20640"/>
    <w:rsid w:val="00B20794"/>
    <w:rsid w:val="00B20A22"/>
    <w:rsid w:val="00B327E0"/>
    <w:rsid w:val="00B35A2E"/>
    <w:rsid w:val="00B378D2"/>
    <w:rsid w:val="00B40F64"/>
    <w:rsid w:val="00B410F5"/>
    <w:rsid w:val="00B47144"/>
    <w:rsid w:val="00B600E7"/>
    <w:rsid w:val="00B64E53"/>
    <w:rsid w:val="00B652B6"/>
    <w:rsid w:val="00B66EAD"/>
    <w:rsid w:val="00B67314"/>
    <w:rsid w:val="00B67990"/>
    <w:rsid w:val="00B7005F"/>
    <w:rsid w:val="00B708C5"/>
    <w:rsid w:val="00B728DE"/>
    <w:rsid w:val="00B80987"/>
    <w:rsid w:val="00B8206E"/>
    <w:rsid w:val="00B85CA6"/>
    <w:rsid w:val="00B86514"/>
    <w:rsid w:val="00B92249"/>
    <w:rsid w:val="00B9228A"/>
    <w:rsid w:val="00B97C86"/>
    <w:rsid w:val="00BA39E5"/>
    <w:rsid w:val="00BA511F"/>
    <w:rsid w:val="00BA543B"/>
    <w:rsid w:val="00BA6B3E"/>
    <w:rsid w:val="00BA796B"/>
    <w:rsid w:val="00BB42AC"/>
    <w:rsid w:val="00BB64D8"/>
    <w:rsid w:val="00BB75D6"/>
    <w:rsid w:val="00BC221B"/>
    <w:rsid w:val="00BC5056"/>
    <w:rsid w:val="00BC7388"/>
    <w:rsid w:val="00BC778D"/>
    <w:rsid w:val="00BC77BD"/>
    <w:rsid w:val="00BD1161"/>
    <w:rsid w:val="00BD282A"/>
    <w:rsid w:val="00BD5E65"/>
    <w:rsid w:val="00BE0CD7"/>
    <w:rsid w:val="00BF0F39"/>
    <w:rsid w:val="00BF33D1"/>
    <w:rsid w:val="00BF4B9A"/>
    <w:rsid w:val="00BF5060"/>
    <w:rsid w:val="00C03F98"/>
    <w:rsid w:val="00C11A1A"/>
    <w:rsid w:val="00C1528E"/>
    <w:rsid w:val="00C17004"/>
    <w:rsid w:val="00C21931"/>
    <w:rsid w:val="00C23FD0"/>
    <w:rsid w:val="00C24149"/>
    <w:rsid w:val="00C25B0D"/>
    <w:rsid w:val="00C304F3"/>
    <w:rsid w:val="00C30F03"/>
    <w:rsid w:val="00C33D6A"/>
    <w:rsid w:val="00C33EA1"/>
    <w:rsid w:val="00C42292"/>
    <w:rsid w:val="00C42560"/>
    <w:rsid w:val="00C42947"/>
    <w:rsid w:val="00C46790"/>
    <w:rsid w:val="00C5246A"/>
    <w:rsid w:val="00C52479"/>
    <w:rsid w:val="00C52E7C"/>
    <w:rsid w:val="00C53226"/>
    <w:rsid w:val="00C562DA"/>
    <w:rsid w:val="00C56715"/>
    <w:rsid w:val="00C56A16"/>
    <w:rsid w:val="00C56B52"/>
    <w:rsid w:val="00C5729F"/>
    <w:rsid w:val="00C57FD9"/>
    <w:rsid w:val="00C64B05"/>
    <w:rsid w:val="00C6532E"/>
    <w:rsid w:val="00C6572B"/>
    <w:rsid w:val="00C67CD8"/>
    <w:rsid w:val="00C7173E"/>
    <w:rsid w:val="00C72DE5"/>
    <w:rsid w:val="00C77A85"/>
    <w:rsid w:val="00C82EB3"/>
    <w:rsid w:val="00C837CB"/>
    <w:rsid w:val="00C8492E"/>
    <w:rsid w:val="00C855E8"/>
    <w:rsid w:val="00C85E66"/>
    <w:rsid w:val="00C8781C"/>
    <w:rsid w:val="00C87FBF"/>
    <w:rsid w:val="00C901B0"/>
    <w:rsid w:val="00C9045A"/>
    <w:rsid w:val="00C92AC3"/>
    <w:rsid w:val="00C93404"/>
    <w:rsid w:val="00CA12F3"/>
    <w:rsid w:val="00CA158E"/>
    <w:rsid w:val="00CA1BE6"/>
    <w:rsid w:val="00CA20E8"/>
    <w:rsid w:val="00CA3E15"/>
    <w:rsid w:val="00CA4805"/>
    <w:rsid w:val="00CB08DB"/>
    <w:rsid w:val="00CB2322"/>
    <w:rsid w:val="00CB45A5"/>
    <w:rsid w:val="00CB7692"/>
    <w:rsid w:val="00CC5FF1"/>
    <w:rsid w:val="00CC7748"/>
    <w:rsid w:val="00CD02DD"/>
    <w:rsid w:val="00CE176F"/>
    <w:rsid w:val="00CE5FEF"/>
    <w:rsid w:val="00CF0247"/>
    <w:rsid w:val="00CF2771"/>
    <w:rsid w:val="00D04F1D"/>
    <w:rsid w:val="00D068AC"/>
    <w:rsid w:val="00D1293E"/>
    <w:rsid w:val="00D12AA3"/>
    <w:rsid w:val="00D1481A"/>
    <w:rsid w:val="00D15404"/>
    <w:rsid w:val="00D158EE"/>
    <w:rsid w:val="00D15A61"/>
    <w:rsid w:val="00D2122A"/>
    <w:rsid w:val="00D21F1F"/>
    <w:rsid w:val="00D245A1"/>
    <w:rsid w:val="00D2519D"/>
    <w:rsid w:val="00D278F5"/>
    <w:rsid w:val="00D30B18"/>
    <w:rsid w:val="00D3110C"/>
    <w:rsid w:val="00D33257"/>
    <w:rsid w:val="00D40683"/>
    <w:rsid w:val="00D41AAE"/>
    <w:rsid w:val="00D420D5"/>
    <w:rsid w:val="00D43605"/>
    <w:rsid w:val="00D45825"/>
    <w:rsid w:val="00D471A9"/>
    <w:rsid w:val="00D50450"/>
    <w:rsid w:val="00D51740"/>
    <w:rsid w:val="00D52B20"/>
    <w:rsid w:val="00D54E2F"/>
    <w:rsid w:val="00D554DA"/>
    <w:rsid w:val="00D60E61"/>
    <w:rsid w:val="00D67BBB"/>
    <w:rsid w:val="00D710E1"/>
    <w:rsid w:val="00D72924"/>
    <w:rsid w:val="00D76191"/>
    <w:rsid w:val="00D86514"/>
    <w:rsid w:val="00D90031"/>
    <w:rsid w:val="00D908D1"/>
    <w:rsid w:val="00D9255C"/>
    <w:rsid w:val="00D95F22"/>
    <w:rsid w:val="00D975C2"/>
    <w:rsid w:val="00DA4348"/>
    <w:rsid w:val="00DB36DE"/>
    <w:rsid w:val="00DB4711"/>
    <w:rsid w:val="00DB52AE"/>
    <w:rsid w:val="00DB6B50"/>
    <w:rsid w:val="00DB79A8"/>
    <w:rsid w:val="00DC172E"/>
    <w:rsid w:val="00DC58C0"/>
    <w:rsid w:val="00DC5BBA"/>
    <w:rsid w:val="00DD3492"/>
    <w:rsid w:val="00DD5455"/>
    <w:rsid w:val="00DD56AC"/>
    <w:rsid w:val="00DD6A02"/>
    <w:rsid w:val="00DE1264"/>
    <w:rsid w:val="00DE2AB3"/>
    <w:rsid w:val="00DE40C2"/>
    <w:rsid w:val="00DE7BA6"/>
    <w:rsid w:val="00DF28BF"/>
    <w:rsid w:val="00DF3810"/>
    <w:rsid w:val="00DF3AA1"/>
    <w:rsid w:val="00DF43B9"/>
    <w:rsid w:val="00E07D15"/>
    <w:rsid w:val="00E11AE6"/>
    <w:rsid w:val="00E11E81"/>
    <w:rsid w:val="00E13273"/>
    <w:rsid w:val="00E1475A"/>
    <w:rsid w:val="00E168E5"/>
    <w:rsid w:val="00E178B6"/>
    <w:rsid w:val="00E17BA8"/>
    <w:rsid w:val="00E20144"/>
    <w:rsid w:val="00E206A1"/>
    <w:rsid w:val="00E214F0"/>
    <w:rsid w:val="00E21E52"/>
    <w:rsid w:val="00E25943"/>
    <w:rsid w:val="00E3057F"/>
    <w:rsid w:val="00E411F6"/>
    <w:rsid w:val="00E466B7"/>
    <w:rsid w:val="00E51003"/>
    <w:rsid w:val="00E54D1A"/>
    <w:rsid w:val="00E7152C"/>
    <w:rsid w:val="00E75239"/>
    <w:rsid w:val="00E76CD8"/>
    <w:rsid w:val="00E807A3"/>
    <w:rsid w:val="00E8192C"/>
    <w:rsid w:val="00E9563E"/>
    <w:rsid w:val="00E961CE"/>
    <w:rsid w:val="00E976B5"/>
    <w:rsid w:val="00EA103B"/>
    <w:rsid w:val="00EA3597"/>
    <w:rsid w:val="00EB17A1"/>
    <w:rsid w:val="00EC1B71"/>
    <w:rsid w:val="00EC33F1"/>
    <w:rsid w:val="00EC668E"/>
    <w:rsid w:val="00EC7BE7"/>
    <w:rsid w:val="00ED0569"/>
    <w:rsid w:val="00ED77CE"/>
    <w:rsid w:val="00EE1E8D"/>
    <w:rsid w:val="00EE2EE8"/>
    <w:rsid w:val="00EE7DBD"/>
    <w:rsid w:val="00EF11E3"/>
    <w:rsid w:val="00EF1827"/>
    <w:rsid w:val="00EF6935"/>
    <w:rsid w:val="00EF6B22"/>
    <w:rsid w:val="00EF778B"/>
    <w:rsid w:val="00F00E55"/>
    <w:rsid w:val="00F01FBC"/>
    <w:rsid w:val="00F040C3"/>
    <w:rsid w:val="00F06185"/>
    <w:rsid w:val="00F07A98"/>
    <w:rsid w:val="00F1354F"/>
    <w:rsid w:val="00F1683E"/>
    <w:rsid w:val="00F16E71"/>
    <w:rsid w:val="00F22719"/>
    <w:rsid w:val="00F32A73"/>
    <w:rsid w:val="00F331B9"/>
    <w:rsid w:val="00F331F9"/>
    <w:rsid w:val="00F36709"/>
    <w:rsid w:val="00F40F5B"/>
    <w:rsid w:val="00F412AC"/>
    <w:rsid w:val="00F42D93"/>
    <w:rsid w:val="00F46D1D"/>
    <w:rsid w:val="00F50392"/>
    <w:rsid w:val="00F5243F"/>
    <w:rsid w:val="00F62A17"/>
    <w:rsid w:val="00F64CC0"/>
    <w:rsid w:val="00F72E90"/>
    <w:rsid w:val="00F81D11"/>
    <w:rsid w:val="00F8342F"/>
    <w:rsid w:val="00F85BC1"/>
    <w:rsid w:val="00F86A6F"/>
    <w:rsid w:val="00F912B0"/>
    <w:rsid w:val="00F955F0"/>
    <w:rsid w:val="00F95DEA"/>
    <w:rsid w:val="00F9677B"/>
    <w:rsid w:val="00F971F2"/>
    <w:rsid w:val="00FA012E"/>
    <w:rsid w:val="00FA5904"/>
    <w:rsid w:val="00FA5BDD"/>
    <w:rsid w:val="00FB2639"/>
    <w:rsid w:val="00FB26F0"/>
    <w:rsid w:val="00FB3C8F"/>
    <w:rsid w:val="00FB4488"/>
    <w:rsid w:val="00FB49D1"/>
    <w:rsid w:val="00FB5814"/>
    <w:rsid w:val="00FB6245"/>
    <w:rsid w:val="00FC059C"/>
    <w:rsid w:val="00FD3795"/>
    <w:rsid w:val="00FD76D3"/>
    <w:rsid w:val="00FE046D"/>
    <w:rsid w:val="00FF76F5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2A77-9AB6-4398-AE1D-F54BE5DC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224</TotalTime>
  <Pages>5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3417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74</cp:revision>
  <cp:lastPrinted>2006-08-08T20:14:00Z</cp:lastPrinted>
  <dcterms:created xsi:type="dcterms:W3CDTF">2019-08-12T12:34:00Z</dcterms:created>
  <dcterms:modified xsi:type="dcterms:W3CDTF">2019-09-12T19:01:00Z</dcterms:modified>
</cp:coreProperties>
</file>