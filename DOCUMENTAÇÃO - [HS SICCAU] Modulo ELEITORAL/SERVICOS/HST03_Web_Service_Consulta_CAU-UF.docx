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797F462" w:rsidR="00A735A5" w:rsidRPr="00C03F98" w:rsidRDefault="00825F00" w:rsidP="007E3668">
      <w:pPr>
        <w:pStyle w:val="TituloDocumento"/>
        <w:jc w:val="center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2A6B16">
        <w:rPr>
          <w:sz w:val="52"/>
          <w:szCs w:val="52"/>
        </w:rPr>
        <w:t xml:space="preserve">HST03_Web_Service </w:t>
      </w:r>
      <w:proofErr w:type="spellStart"/>
      <w:r w:rsidR="002A6B16" w:rsidRPr="002A6B16">
        <w:rPr>
          <w:sz w:val="52"/>
          <w:szCs w:val="52"/>
        </w:rPr>
        <w:t>Consulta_CAU</w:t>
      </w:r>
      <w:proofErr w:type="spellEnd"/>
      <w:r w:rsidR="002A6B16" w:rsidRPr="002A6B16">
        <w:rPr>
          <w:sz w:val="52"/>
          <w:szCs w:val="52"/>
        </w:rPr>
        <w:t>-UF</w:t>
      </w:r>
    </w:p>
    <w:p w14:paraId="0325C1F5" w14:textId="4E2B4A9C" w:rsidR="00A735A5" w:rsidRPr="00852A8B" w:rsidRDefault="00825F00" w:rsidP="007E3668">
      <w:pPr>
        <w:pStyle w:val="NomeProjeto"/>
        <w:jc w:val="center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>
        <w:fldChar w:fldCharType="begin"/>
      </w:r>
      <w:r w:rsidR="00757A62">
        <w:instrText xml:space="preserve"> REF NomePro</w:instrText>
      </w:r>
      <w:r w:rsidR="00C03F98">
        <w:instrText>duto</w:instrText>
      </w:r>
      <w:r w:rsidR="00757A62">
        <w:instrText xml:space="preserve"> </w:instrText>
      </w:r>
      <w:r>
        <w:fldChar w:fldCharType="separate"/>
      </w:r>
      <w:r w:rsidR="00076318">
        <w:t>SICCAU</w:t>
      </w:r>
      <w:r w:rsidR="00FB3C8F">
        <w:t xml:space="preserve"> - </w:t>
      </w:r>
      <w:r w:rsidR="00E214F0">
        <w:t>Corporativo</w:t>
      </w:r>
      <w:r>
        <w:fldChar w:fldCharType="end"/>
      </w:r>
    </w:p>
    <w:p w14:paraId="5A8E73EC" w14:textId="57B3A26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 w:rsidP="00B13A74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7E3668">
        <w:trPr>
          <w:cantSplit/>
          <w:trHeight w:val="278"/>
          <w:jc w:val="center"/>
        </w:trPr>
        <w:tc>
          <w:tcPr>
            <w:tcW w:w="1589" w:type="dxa"/>
            <w:shd w:val="clear" w:color="auto" w:fill="B8CCE4" w:themeFill="accent1" w:themeFillTint="66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B8CCE4" w:themeFill="accent1" w:themeFillTint="66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B8CCE4" w:themeFill="accent1" w:themeFillTint="66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B8CCE4" w:themeFill="accent1" w:themeFillTint="66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F16E71" w:rsidRDefault="00076318" w:rsidP="00B13A74">
            <w:pPr>
              <w:jc w:val="center"/>
              <w:rPr>
                <w:sz w:val="18"/>
                <w:szCs w:val="18"/>
              </w:rPr>
            </w:pPr>
            <w:r w:rsidRPr="00F16E71">
              <w:rPr>
                <w:sz w:val="18"/>
                <w:szCs w:val="18"/>
              </w:rPr>
              <w:t>1.0</w:t>
            </w:r>
          </w:p>
        </w:tc>
        <w:tc>
          <w:tcPr>
            <w:tcW w:w="1425" w:type="dxa"/>
            <w:vAlign w:val="bottom"/>
          </w:tcPr>
          <w:p w14:paraId="3828512A" w14:textId="6A4FC88A" w:rsidR="00A735A5" w:rsidRPr="00F16E71" w:rsidRDefault="00A1352E" w:rsidP="00B13A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="00BB42AC" w:rsidRPr="00F16E71">
              <w:rPr>
                <w:sz w:val="18"/>
                <w:szCs w:val="18"/>
              </w:rPr>
              <w:t>/</w:t>
            </w:r>
            <w:r w:rsidR="00B01AC2" w:rsidRPr="00F16E71">
              <w:rPr>
                <w:sz w:val="18"/>
                <w:szCs w:val="18"/>
              </w:rPr>
              <w:t>0</w:t>
            </w:r>
            <w:r w:rsidR="00B13A74">
              <w:rPr>
                <w:sz w:val="18"/>
                <w:szCs w:val="18"/>
              </w:rPr>
              <w:t>8</w:t>
            </w:r>
            <w:r w:rsidR="00076318" w:rsidRPr="00F16E71">
              <w:rPr>
                <w:sz w:val="18"/>
                <w:szCs w:val="18"/>
              </w:rPr>
              <w:t>/2019</w:t>
            </w:r>
          </w:p>
        </w:tc>
        <w:tc>
          <w:tcPr>
            <w:tcW w:w="2405" w:type="dxa"/>
            <w:vAlign w:val="center"/>
          </w:tcPr>
          <w:p w14:paraId="7DBE843B" w14:textId="7C7D5883" w:rsidR="00A735A5" w:rsidRPr="00F16E71" w:rsidRDefault="00B13A74" w:rsidP="00B13A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Maycon Mendes</w:t>
            </w:r>
          </w:p>
        </w:tc>
        <w:tc>
          <w:tcPr>
            <w:tcW w:w="4203" w:type="dxa"/>
          </w:tcPr>
          <w:p w14:paraId="10E3D2AF" w14:textId="77777777" w:rsidR="00A735A5" w:rsidRPr="00F16E71" w:rsidRDefault="00076318" w:rsidP="00B13A74">
            <w:pPr>
              <w:jc w:val="center"/>
              <w:rPr>
                <w:sz w:val="18"/>
                <w:szCs w:val="18"/>
              </w:rPr>
            </w:pPr>
            <w:r w:rsidRPr="00F16E71">
              <w:rPr>
                <w:sz w:val="18"/>
                <w:szCs w:val="18"/>
              </w:rP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465F8B5F" w14:textId="70A3E6BB" w:rsidR="001752D8" w:rsidRDefault="00825F0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16502585" w:history="1">
        <w:r w:rsidR="001752D8" w:rsidRPr="00E70CA4">
          <w:rPr>
            <w:rStyle w:val="Hyperlink"/>
            <w:noProof/>
          </w:rPr>
          <w:t>1.</w:t>
        </w:r>
        <w:r w:rsidR="001752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2D8" w:rsidRPr="00E70CA4">
          <w:rPr>
            <w:rStyle w:val="Hyperlink"/>
            <w:noProof/>
          </w:rPr>
          <w:t>Identificação da História</w:t>
        </w:r>
        <w:r w:rsidR="001752D8">
          <w:rPr>
            <w:noProof/>
            <w:webHidden/>
          </w:rPr>
          <w:tab/>
        </w:r>
        <w:r w:rsidR="001752D8">
          <w:rPr>
            <w:noProof/>
            <w:webHidden/>
          </w:rPr>
          <w:fldChar w:fldCharType="begin"/>
        </w:r>
        <w:r w:rsidR="001752D8">
          <w:rPr>
            <w:noProof/>
            <w:webHidden/>
          </w:rPr>
          <w:instrText xml:space="preserve"> PAGEREF _Toc16502585 \h </w:instrText>
        </w:r>
        <w:r w:rsidR="001752D8">
          <w:rPr>
            <w:noProof/>
            <w:webHidden/>
          </w:rPr>
        </w:r>
        <w:r w:rsidR="001752D8">
          <w:rPr>
            <w:noProof/>
            <w:webHidden/>
          </w:rPr>
          <w:fldChar w:fldCharType="separate"/>
        </w:r>
        <w:r w:rsidR="001752D8">
          <w:rPr>
            <w:noProof/>
            <w:webHidden/>
          </w:rPr>
          <w:t>4</w:t>
        </w:r>
        <w:r w:rsidR="001752D8">
          <w:rPr>
            <w:noProof/>
            <w:webHidden/>
          </w:rPr>
          <w:fldChar w:fldCharType="end"/>
        </w:r>
      </w:hyperlink>
    </w:p>
    <w:p w14:paraId="5A7285B0" w14:textId="7748622E" w:rsidR="001752D8" w:rsidRDefault="00EC3C32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502586" w:history="1">
        <w:r w:rsidR="001752D8" w:rsidRPr="00E70CA4">
          <w:rPr>
            <w:rStyle w:val="Hyperlink"/>
            <w:noProof/>
          </w:rPr>
          <w:t>2.</w:t>
        </w:r>
        <w:r w:rsidR="001752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2D8" w:rsidRPr="00E70CA4">
          <w:rPr>
            <w:rStyle w:val="Hyperlink"/>
            <w:noProof/>
          </w:rPr>
          <w:t>Critério de Aceitação</w:t>
        </w:r>
        <w:r w:rsidR="001752D8">
          <w:rPr>
            <w:noProof/>
            <w:webHidden/>
          </w:rPr>
          <w:tab/>
        </w:r>
        <w:r w:rsidR="001752D8">
          <w:rPr>
            <w:noProof/>
            <w:webHidden/>
          </w:rPr>
          <w:fldChar w:fldCharType="begin"/>
        </w:r>
        <w:r w:rsidR="001752D8">
          <w:rPr>
            <w:noProof/>
            <w:webHidden/>
          </w:rPr>
          <w:instrText xml:space="preserve"> PAGEREF _Toc16502586 \h </w:instrText>
        </w:r>
        <w:r w:rsidR="001752D8">
          <w:rPr>
            <w:noProof/>
            <w:webHidden/>
          </w:rPr>
        </w:r>
        <w:r w:rsidR="001752D8">
          <w:rPr>
            <w:noProof/>
            <w:webHidden/>
          </w:rPr>
          <w:fldChar w:fldCharType="separate"/>
        </w:r>
        <w:r w:rsidR="001752D8">
          <w:rPr>
            <w:noProof/>
            <w:webHidden/>
          </w:rPr>
          <w:t>4</w:t>
        </w:r>
        <w:r w:rsidR="001752D8">
          <w:rPr>
            <w:noProof/>
            <w:webHidden/>
          </w:rPr>
          <w:fldChar w:fldCharType="end"/>
        </w:r>
      </w:hyperlink>
    </w:p>
    <w:p w14:paraId="767FAA65" w14:textId="161B49B0" w:rsidR="001752D8" w:rsidRDefault="00EC3C32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502587" w:history="1">
        <w:r w:rsidR="001752D8" w:rsidRPr="00E70CA4">
          <w:rPr>
            <w:rStyle w:val="Hyperlink"/>
            <w:noProof/>
          </w:rPr>
          <w:t>3.</w:t>
        </w:r>
        <w:r w:rsidR="001752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2D8" w:rsidRPr="00E70CA4">
          <w:rPr>
            <w:rStyle w:val="Hyperlink"/>
            <w:noProof/>
          </w:rPr>
          <w:t>Tabela de Retorno</w:t>
        </w:r>
        <w:r w:rsidR="001752D8">
          <w:rPr>
            <w:noProof/>
            <w:webHidden/>
          </w:rPr>
          <w:tab/>
        </w:r>
        <w:r w:rsidR="001752D8">
          <w:rPr>
            <w:noProof/>
            <w:webHidden/>
          </w:rPr>
          <w:fldChar w:fldCharType="begin"/>
        </w:r>
        <w:r w:rsidR="001752D8">
          <w:rPr>
            <w:noProof/>
            <w:webHidden/>
          </w:rPr>
          <w:instrText xml:space="preserve"> PAGEREF _Toc16502587 \h </w:instrText>
        </w:r>
        <w:r w:rsidR="001752D8">
          <w:rPr>
            <w:noProof/>
            <w:webHidden/>
          </w:rPr>
        </w:r>
        <w:r w:rsidR="001752D8">
          <w:rPr>
            <w:noProof/>
            <w:webHidden/>
          </w:rPr>
          <w:fldChar w:fldCharType="separate"/>
        </w:r>
        <w:r w:rsidR="001752D8">
          <w:rPr>
            <w:noProof/>
            <w:webHidden/>
          </w:rPr>
          <w:t>5</w:t>
        </w:r>
        <w:r w:rsidR="001752D8">
          <w:rPr>
            <w:noProof/>
            <w:webHidden/>
          </w:rPr>
          <w:fldChar w:fldCharType="end"/>
        </w:r>
      </w:hyperlink>
    </w:p>
    <w:p w14:paraId="1AB8CF64" w14:textId="1429236A" w:rsidR="001752D8" w:rsidRDefault="00EC3C32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502588" w:history="1">
        <w:r w:rsidR="001752D8" w:rsidRPr="00E70CA4">
          <w:rPr>
            <w:rStyle w:val="Hyperlink"/>
            <w:noProof/>
          </w:rPr>
          <w:t>4.</w:t>
        </w:r>
        <w:r w:rsidR="001752D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752D8" w:rsidRPr="00E70CA4">
          <w:rPr>
            <w:rStyle w:val="Hyperlink"/>
            <w:noProof/>
          </w:rPr>
          <w:t>Informações complementares</w:t>
        </w:r>
        <w:r w:rsidR="001752D8">
          <w:rPr>
            <w:noProof/>
            <w:webHidden/>
          </w:rPr>
          <w:tab/>
        </w:r>
        <w:r w:rsidR="001752D8">
          <w:rPr>
            <w:noProof/>
            <w:webHidden/>
          </w:rPr>
          <w:fldChar w:fldCharType="begin"/>
        </w:r>
        <w:r w:rsidR="001752D8">
          <w:rPr>
            <w:noProof/>
            <w:webHidden/>
          </w:rPr>
          <w:instrText xml:space="preserve"> PAGEREF _Toc16502588 \h </w:instrText>
        </w:r>
        <w:r w:rsidR="001752D8">
          <w:rPr>
            <w:noProof/>
            <w:webHidden/>
          </w:rPr>
        </w:r>
        <w:r w:rsidR="001752D8">
          <w:rPr>
            <w:noProof/>
            <w:webHidden/>
          </w:rPr>
          <w:fldChar w:fldCharType="separate"/>
        </w:r>
        <w:r w:rsidR="001752D8">
          <w:rPr>
            <w:noProof/>
            <w:webHidden/>
          </w:rPr>
          <w:t>6</w:t>
        </w:r>
        <w:r w:rsidR="001752D8">
          <w:rPr>
            <w:noProof/>
            <w:webHidden/>
          </w:rPr>
          <w:fldChar w:fldCharType="end"/>
        </w:r>
      </w:hyperlink>
    </w:p>
    <w:p w14:paraId="3A94A456" w14:textId="12404339" w:rsidR="00BA6B3E" w:rsidRDefault="00825F00" w:rsidP="00BA6B3E">
      <w:pPr>
        <w:pStyle w:val="Ttulo2"/>
        <w:numPr>
          <w:ilvl w:val="0"/>
          <w:numId w:val="0"/>
        </w:numPr>
      </w:pPr>
      <w:r>
        <w:fldChar w:fldCharType="end"/>
      </w:r>
      <w:r w:rsidR="00A735A5">
        <w:br w:type="page"/>
      </w:r>
    </w:p>
    <w:p w14:paraId="1F1B01DF" w14:textId="44264A57" w:rsidR="00347052" w:rsidRPr="00D908D1" w:rsidRDefault="00347052" w:rsidP="00874558"/>
    <w:p w14:paraId="77898CD2" w14:textId="69C993C5" w:rsidR="006A693D" w:rsidRDefault="006A693D" w:rsidP="006A693D">
      <w:pPr>
        <w:pStyle w:val="Ttulo2"/>
        <w:numPr>
          <w:ilvl w:val="0"/>
          <w:numId w:val="3"/>
        </w:numPr>
        <w:spacing w:before="240"/>
      </w:pPr>
      <w:bookmarkStart w:id="4" w:name="_Toc16502585"/>
      <w:r>
        <w:t>Identificação da História</w:t>
      </w:r>
      <w:bookmarkEnd w:id="4"/>
    </w:p>
    <w:p w14:paraId="2A2F94E3" w14:textId="0CD9A18E" w:rsidR="00CB2322" w:rsidRPr="00E107D4" w:rsidRDefault="00E107D4" w:rsidP="00CB2322">
      <w:pPr>
        <w:pStyle w:val="EstiloPrototipo3"/>
        <w:rPr>
          <w:sz w:val="24"/>
          <w:szCs w:val="24"/>
        </w:rPr>
      </w:pPr>
      <w:bookmarkStart w:id="5" w:name="_Toc15476874"/>
      <w:r w:rsidRPr="00E107D4">
        <w:rPr>
          <w:sz w:val="24"/>
          <w:szCs w:val="24"/>
        </w:rPr>
        <w:t>HST03_Web_Service_Consulta_CAU-UF</w:t>
      </w:r>
    </w:p>
    <w:p w14:paraId="5436E28A" w14:textId="77777777" w:rsidR="00CB2322" w:rsidRPr="00CB2322" w:rsidRDefault="00CB2322" w:rsidP="00CB2322">
      <w:pPr>
        <w:pStyle w:val="EstiloPrototipo3"/>
      </w:pPr>
    </w:p>
    <w:p w14:paraId="5AE4910C" w14:textId="77777777" w:rsidR="00CB2322" w:rsidRPr="00B83C55" w:rsidRDefault="00CB2322" w:rsidP="00CB2322">
      <w:pPr>
        <w:pStyle w:val="EstiloPrototipo3"/>
        <w:rPr>
          <w:sz w:val="24"/>
          <w:szCs w:val="24"/>
        </w:rPr>
      </w:pPr>
      <w:r w:rsidRPr="007878F0">
        <w:rPr>
          <w:sz w:val="24"/>
          <w:szCs w:val="24"/>
        </w:rPr>
        <w:t>COMO</w:t>
      </w:r>
      <w:r w:rsidRPr="000628DE">
        <w:t xml:space="preserve"> </w:t>
      </w:r>
      <w:r w:rsidRPr="00B83C55">
        <w:rPr>
          <w:b w:val="0"/>
          <w:sz w:val="24"/>
          <w:szCs w:val="24"/>
        </w:rPr>
        <w:t>Coordenador CEN;</w:t>
      </w:r>
      <w:bookmarkEnd w:id="5"/>
    </w:p>
    <w:p w14:paraId="0D9D5DD8" w14:textId="77777777" w:rsidR="00CB2322" w:rsidRPr="000628DE" w:rsidRDefault="00CB2322" w:rsidP="00CB2322">
      <w:pPr>
        <w:pStyle w:val="EstiloPrototipo3"/>
      </w:pPr>
      <w:bookmarkStart w:id="6" w:name="_Toc15476875"/>
      <w:r w:rsidRPr="007878F0">
        <w:rPr>
          <w:sz w:val="24"/>
          <w:szCs w:val="24"/>
        </w:rPr>
        <w:t>QUERO</w:t>
      </w:r>
      <w:r w:rsidRPr="000628DE">
        <w:t xml:space="preserve"> </w:t>
      </w:r>
      <w:r w:rsidRPr="00550A41">
        <w:rPr>
          <w:b w:val="0"/>
        </w:rPr>
        <w:t>criar um serviço (Web Service)</w:t>
      </w:r>
      <w:r w:rsidRPr="00550A41">
        <w:rPr>
          <w:b w:val="0"/>
          <w:sz w:val="24"/>
          <w:szCs w:val="24"/>
        </w:rPr>
        <w:t>;</w:t>
      </w:r>
      <w:bookmarkEnd w:id="6"/>
      <w:r>
        <w:t xml:space="preserve"> </w:t>
      </w:r>
    </w:p>
    <w:p w14:paraId="6925D64C" w14:textId="2F639BCC" w:rsidR="00CB2322" w:rsidRPr="00CB2322" w:rsidRDefault="00CB2322" w:rsidP="00CB2322">
      <w:pPr>
        <w:pStyle w:val="EstiloPrototipo3"/>
        <w:rPr>
          <w:b w:val="0"/>
        </w:rPr>
      </w:pPr>
      <w:r w:rsidRPr="007878F0">
        <w:rPr>
          <w:sz w:val="24"/>
          <w:szCs w:val="24"/>
        </w:rPr>
        <w:t>PARA</w:t>
      </w:r>
      <w:r w:rsidRPr="000628DE">
        <w:t xml:space="preserve"> </w:t>
      </w:r>
      <w:r w:rsidRPr="00CB2322">
        <w:rPr>
          <w:b w:val="0"/>
        </w:rPr>
        <w:t xml:space="preserve">que aplicações </w:t>
      </w:r>
      <w:r w:rsidR="00E107D4">
        <w:rPr>
          <w:b w:val="0"/>
        </w:rPr>
        <w:t>consultem</w:t>
      </w:r>
      <w:r w:rsidRPr="00CB2322">
        <w:rPr>
          <w:b w:val="0"/>
        </w:rPr>
        <w:t xml:space="preserve"> através de serviços dados do SICCAU;</w:t>
      </w:r>
    </w:p>
    <w:p w14:paraId="7536EAE5" w14:textId="77777777" w:rsidR="006A693D" w:rsidRPr="006A693D" w:rsidRDefault="006A693D" w:rsidP="006A693D"/>
    <w:p w14:paraId="3ADDB203" w14:textId="6A6583DA" w:rsidR="006A693D" w:rsidRPr="006A693D" w:rsidRDefault="00CE176F" w:rsidP="006A693D">
      <w:pPr>
        <w:pStyle w:val="Ttulo2"/>
        <w:numPr>
          <w:ilvl w:val="0"/>
          <w:numId w:val="3"/>
        </w:numPr>
        <w:spacing w:before="240"/>
      </w:pPr>
      <w:bookmarkStart w:id="7" w:name="_Toc16502586"/>
      <w:r>
        <w:t>C</w:t>
      </w:r>
      <w:r w:rsidR="001752D8">
        <w:t>ritério de Aceitação</w:t>
      </w:r>
      <w:bookmarkEnd w:id="7"/>
    </w:p>
    <w:p w14:paraId="2796FD8B" w14:textId="53B5BB72" w:rsidR="00BB64D8" w:rsidRPr="00880849" w:rsidRDefault="000514D4" w:rsidP="00880849">
      <w:pPr>
        <w:spacing w:after="200" w:line="276" w:lineRule="auto"/>
        <w:contextualSpacing/>
        <w:rPr>
          <w:b/>
        </w:rPr>
      </w:pPr>
      <w:r w:rsidRPr="00880849">
        <w:rPr>
          <w:b/>
        </w:rPr>
        <w:t xml:space="preserve">Premissa: </w:t>
      </w:r>
    </w:p>
    <w:p w14:paraId="248F36C3" w14:textId="555CD6E1" w:rsidR="002C2EF8" w:rsidRPr="00B92249" w:rsidRDefault="006A1B55" w:rsidP="00BB64D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360" w:lineRule="auto"/>
        <w:contextualSpacing/>
        <w:rPr>
          <w:color w:val="auto"/>
        </w:rPr>
      </w:pPr>
      <w:r w:rsidRPr="00B92249">
        <w:rPr>
          <w:color w:val="auto"/>
        </w:rPr>
        <w:t xml:space="preserve">Nesta história são definidas as regras </w:t>
      </w:r>
      <w:r w:rsidR="00A1352E">
        <w:rPr>
          <w:color w:val="auto"/>
        </w:rPr>
        <w:t xml:space="preserve">para </w:t>
      </w:r>
      <w:r w:rsidR="00D42E64">
        <w:rPr>
          <w:color w:val="auto"/>
        </w:rPr>
        <w:t xml:space="preserve">uma consulta </w:t>
      </w:r>
      <w:r w:rsidR="00A1352E">
        <w:rPr>
          <w:color w:val="auto"/>
        </w:rPr>
        <w:t>via</w:t>
      </w:r>
      <w:r w:rsidRPr="00B92249">
        <w:rPr>
          <w:color w:val="auto"/>
        </w:rPr>
        <w:t xml:space="preserve"> </w:t>
      </w:r>
      <w:r w:rsidR="005C1DFE">
        <w:rPr>
          <w:color w:val="auto"/>
        </w:rPr>
        <w:t xml:space="preserve">Web Service </w:t>
      </w:r>
      <w:r w:rsidRPr="00B92249">
        <w:rPr>
          <w:color w:val="auto"/>
        </w:rPr>
        <w:t>do</w:t>
      </w:r>
      <w:r w:rsidR="00D42E64">
        <w:rPr>
          <w:color w:val="auto"/>
        </w:rPr>
        <w:t>s Conselhos de arquitetura e urbanismo por UF no</w:t>
      </w:r>
      <w:r w:rsidRPr="00B92249">
        <w:rPr>
          <w:color w:val="auto"/>
        </w:rPr>
        <w:t xml:space="preserve"> SICCAU</w:t>
      </w:r>
      <w:r w:rsidR="00A1352E">
        <w:rPr>
          <w:color w:val="auto"/>
        </w:rPr>
        <w:t>, criado</w:t>
      </w:r>
      <w:r w:rsidR="002F6534">
        <w:rPr>
          <w:color w:val="auto"/>
        </w:rPr>
        <w:t xml:space="preserve"> para a utilização </w:t>
      </w:r>
      <w:r w:rsidRPr="00B92249">
        <w:rPr>
          <w:color w:val="auto"/>
        </w:rPr>
        <w:t>e</w:t>
      </w:r>
      <w:r w:rsidR="002F6534">
        <w:rPr>
          <w:color w:val="auto"/>
        </w:rPr>
        <w:t>m</w:t>
      </w:r>
      <w:r w:rsidRPr="00B92249">
        <w:rPr>
          <w:color w:val="auto"/>
        </w:rPr>
        <w:t xml:space="preserve"> aplicações</w:t>
      </w:r>
      <w:r w:rsidR="002F6534">
        <w:rPr>
          <w:color w:val="auto"/>
        </w:rPr>
        <w:t>;</w:t>
      </w:r>
    </w:p>
    <w:p w14:paraId="4C1BDC15" w14:textId="4BC3261F" w:rsidR="00DF28BF" w:rsidRDefault="00B10BF4" w:rsidP="00A1352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360" w:lineRule="auto"/>
        <w:contextualSpacing/>
        <w:rPr>
          <w:color w:val="auto"/>
        </w:rPr>
      </w:pPr>
      <w:r w:rsidRPr="00B92249">
        <w:rPr>
          <w:color w:val="auto"/>
        </w:rPr>
        <w:t xml:space="preserve">Devem </w:t>
      </w:r>
      <w:r w:rsidR="00114CE2">
        <w:rPr>
          <w:color w:val="auto"/>
        </w:rPr>
        <w:t xml:space="preserve">ser </w:t>
      </w:r>
      <w:r w:rsidRPr="00B92249">
        <w:rPr>
          <w:color w:val="auto"/>
        </w:rPr>
        <w:t>aplicadas medidas de segurança para utilização d</w:t>
      </w:r>
      <w:r w:rsidR="00114CE2">
        <w:rPr>
          <w:color w:val="auto"/>
        </w:rPr>
        <w:t>o serviço</w:t>
      </w:r>
      <w:r w:rsidRPr="00B92249">
        <w:rPr>
          <w:color w:val="auto"/>
        </w:rPr>
        <w:t xml:space="preserve"> pelas aplicações</w:t>
      </w:r>
      <w:r w:rsidR="000B0EC2" w:rsidRPr="00B92249">
        <w:rPr>
          <w:color w:val="auto"/>
        </w:rPr>
        <w:t>;</w:t>
      </w:r>
    </w:p>
    <w:p w14:paraId="27D76873" w14:textId="77777777" w:rsidR="00944135" w:rsidRPr="00056B34" w:rsidRDefault="00944135" w:rsidP="00944135">
      <w:pPr>
        <w:pStyle w:val="PargrafodaLista"/>
        <w:widowControl/>
        <w:autoSpaceDE/>
        <w:autoSpaceDN/>
        <w:adjustRightInd/>
        <w:spacing w:after="200" w:line="360" w:lineRule="auto"/>
        <w:ind w:left="574"/>
        <w:contextualSpacing/>
        <w:rPr>
          <w:b/>
          <w:color w:val="FF0000"/>
        </w:rPr>
      </w:pPr>
    </w:p>
    <w:p w14:paraId="164DF3E2" w14:textId="07EA6585" w:rsidR="000514D4" w:rsidRPr="00BB64D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8" w:name="_Ref17121868"/>
      <w:r w:rsidRPr="00B92249">
        <w:rPr>
          <w:b/>
        </w:rPr>
        <w:t>Regras Gerais</w:t>
      </w:r>
      <w:r w:rsidR="005D2572" w:rsidRPr="00B92249">
        <w:rPr>
          <w:b/>
        </w:rPr>
        <w:t xml:space="preserve"> de </w:t>
      </w:r>
      <w:r w:rsidR="003A6154">
        <w:rPr>
          <w:b/>
        </w:rPr>
        <w:t>Validação do Token</w:t>
      </w:r>
      <w:r w:rsidRPr="00B92249">
        <w:rPr>
          <w:b/>
        </w:rPr>
        <w:t>:</w:t>
      </w:r>
      <w:bookmarkEnd w:id="8"/>
    </w:p>
    <w:p w14:paraId="255B8578" w14:textId="77777777" w:rsidR="00BB64D8" w:rsidRPr="00B92249" w:rsidRDefault="00BB64D8" w:rsidP="00BB64D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A3A8FAA" w14:textId="66D4C15B" w:rsidR="006F763A" w:rsidRPr="009B2DFC" w:rsidRDefault="009B2DFC" w:rsidP="00FB3E7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color w:val="auto"/>
        </w:rPr>
        <w:t>Utilizando um serviço Web Service, será realizada uma consulta na base de dados do Siccau para listar todos os conselhos de arquitetura e urbanismo com suas respectivas unidades federativas;</w:t>
      </w:r>
    </w:p>
    <w:p w14:paraId="56D7D73C" w14:textId="77777777" w:rsidR="009B2DFC" w:rsidRDefault="009B2DFC" w:rsidP="009B2DF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62C81E98" w14:textId="42783EE1" w:rsidR="00FD3795" w:rsidRDefault="00F640A8" w:rsidP="00FD3795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Após inserir o parâmetro de consulta </w:t>
      </w:r>
      <w:r w:rsidR="004950B0">
        <w:t xml:space="preserve">por filial </w:t>
      </w:r>
      <w:r>
        <w:t>o sistema retornará uma lista, conforme tabela 3;</w:t>
      </w:r>
    </w:p>
    <w:p w14:paraId="373841CC" w14:textId="09A2EB64" w:rsidR="00996916" w:rsidRPr="006A693D" w:rsidRDefault="00996916" w:rsidP="006A693D">
      <w:pPr>
        <w:pStyle w:val="Ttulo2"/>
        <w:numPr>
          <w:ilvl w:val="0"/>
          <w:numId w:val="40"/>
        </w:numPr>
        <w:spacing w:before="240"/>
        <w:ind w:left="284"/>
      </w:pPr>
      <w:bookmarkStart w:id="9" w:name="_Toc16502587"/>
      <w:bookmarkStart w:id="10" w:name="_Ref17121963"/>
      <w:bookmarkStart w:id="11" w:name="_Ref17971121"/>
      <w:r w:rsidRPr="006A693D">
        <w:t>Tabela de Retorno</w:t>
      </w:r>
      <w:bookmarkEnd w:id="9"/>
      <w:bookmarkEnd w:id="10"/>
      <w:bookmarkEnd w:id="11"/>
    </w:p>
    <w:p w14:paraId="4E25527F" w14:textId="08DA9E31" w:rsidR="00DF28BF" w:rsidRDefault="00DF28BF" w:rsidP="00236A99">
      <w:pPr>
        <w:spacing w:after="200" w:line="276" w:lineRule="auto"/>
        <w:contextualSpacing/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838"/>
        <w:gridCol w:w="7655"/>
      </w:tblGrid>
      <w:tr w:rsidR="001B1C83" w14:paraId="4F75604C" w14:textId="77777777" w:rsidTr="005A291F">
        <w:tc>
          <w:tcPr>
            <w:tcW w:w="9493" w:type="dxa"/>
            <w:gridSpan w:val="2"/>
            <w:shd w:val="clear" w:color="auto" w:fill="B8CCE4" w:themeFill="accent1" w:themeFillTint="66"/>
          </w:tcPr>
          <w:p w14:paraId="1787CAA2" w14:textId="36F7F998" w:rsidR="001B1C83" w:rsidRDefault="001B1C83" w:rsidP="00996916">
            <w:pPr>
              <w:spacing w:after="200" w:line="276" w:lineRule="auto"/>
              <w:contextualSpacing/>
              <w:jc w:val="center"/>
            </w:pPr>
            <w:r w:rsidRPr="00056B34">
              <w:rPr>
                <w:b/>
                <w:bCs/>
              </w:rPr>
              <w:t>Dado</w:t>
            </w:r>
            <w:r>
              <w:rPr>
                <w:b/>
                <w:bCs/>
              </w:rPr>
              <w:t>s</w:t>
            </w:r>
            <w:r w:rsidRPr="00056B3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 Entrada</w:t>
            </w:r>
          </w:p>
        </w:tc>
      </w:tr>
      <w:tr w:rsidR="00074853" w14:paraId="2B1711D6" w14:textId="77777777" w:rsidTr="001B1C83">
        <w:trPr>
          <w:trHeight w:val="309"/>
        </w:trPr>
        <w:tc>
          <w:tcPr>
            <w:tcW w:w="1838" w:type="dxa"/>
          </w:tcPr>
          <w:p w14:paraId="64FC2D55" w14:textId="52BF8866" w:rsidR="00074853" w:rsidRDefault="00D3190B" w:rsidP="00996916">
            <w:pPr>
              <w:spacing w:after="200" w:line="276" w:lineRule="auto"/>
              <w:contextualSpacing/>
              <w:jc w:val="center"/>
            </w:pPr>
            <w:r>
              <w:t>Consulta de banco</w:t>
            </w:r>
          </w:p>
        </w:tc>
        <w:tc>
          <w:tcPr>
            <w:tcW w:w="7655" w:type="dxa"/>
          </w:tcPr>
          <w:p w14:paraId="4BA243FD" w14:textId="68626A14" w:rsidR="00074853" w:rsidRDefault="00074853" w:rsidP="006F6E60">
            <w:pPr>
              <w:spacing w:after="200" w:line="360" w:lineRule="auto"/>
              <w:contextualSpacing/>
              <w:jc w:val="left"/>
            </w:pPr>
          </w:p>
        </w:tc>
      </w:tr>
      <w:tr w:rsidR="001B1C83" w14:paraId="3D30488A" w14:textId="77777777" w:rsidTr="001B1C83">
        <w:tc>
          <w:tcPr>
            <w:tcW w:w="9493" w:type="dxa"/>
            <w:gridSpan w:val="2"/>
            <w:shd w:val="clear" w:color="auto" w:fill="C6D9F1" w:themeFill="text2" w:themeFillTint="33"/>
          </w:tcPr>
          <w:p w14:paraId="3E4D7939" w14:textId="5AF68193" w:rsidR="001B1C83" w:rsidRPr="001B1C83" w:rsidRDefault="001B1C83" w:rsidP="001B1C83">
            <w:pPr>
              <w:spacing w:after="200" w:line="276" w:lineRule="auto"/>
              <w:contextualSpacing/>
              <w:jc w:val="center"/>
              <w:rPr>
                <w:b/>
              </w:rPr>
            </w:pPr>
            <w:r w:rsidRPr="001B1C83">
              <w:rPr>
                <w:b/>
              </w:rPr>
              <w:t>Dados de Reto</w:t>
            </w:r>
            <w:r>
              <w:rPr>
                <w:b/>
              </w:rPr>
              <w:t>r</w:t>
            </w:r>
            <w:r w:rsidRPr="001B1C83">
              <w:rPr>
                <w:b/>
              </w:rPr>
              <w:t>no</w:t>
            </w:r>
          </w:p>
        </w:tc>
      </w:tr>
      <w:tr w:rsidR="00074853" w14:paraId="0D619450" w14:textId="77777777" w:rsidTr="001B1C83">
        <w:tc>
          <w:tcPr>
            <w:tcW w:w="1838" w:type="dxa"/>
          </w:tcPr>
          <w:p w14:paraId="0C237E8D" w14:textId="5957FA0C" w:rsidR="00074853" w:rsidRPr="001B1C83" w:rsidRDefault="004950B0" w:rsidP="004950B0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ID</w:t>
            </w:r>
          </w:p>
        </w:tc>
        <w:tc>
          <w:tcPr>
            <w:tcW w:w="7655" w:type="dxa"/>
          </w:tcPr>
          <w:p w14:paraId="39D07692" w14:textId="3AEB2C0C" w:rsidR="00074853" w:rsidRPr="004950B0" w:rsidRDefault="004950B0" w:rsidP="00E17BA8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 w:rsidRPr="004950B0">
              <w:rPr>
                <w:sz w:val="20"/>
              </w:rPr>
              <w:t>Número identificador de um CAU-UF</w:t>
            </w:r>
          </w:p>
        </w:tc>
      </w:tr>
      <w:tr w:rsidR="00F640A8" w14:paraId="28F2315C" w14:textId="77777777" w:rsidTr="001B1C83">
        <w:tc>
          <w:tcPr>
            <w:tcW w:w="1838" w:type="dxa"/>
          </w:tcPr>
          <w:p w14:paraId="5204CDC5" w14:textId="3B0675D4" w:rsidR="00F640A8" w:rsidRPr="001B1C83" w:rsidRDefault="004950B0" w:rsidP="004950B0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Prefixo</w:t>
            </w:r>
          </w:p>
        </w:tc>
        <w:tc>
          <w:tcPr>
            <w:tcW w:w="7655" w:type="dxa"/>
          </w:tcPr>
          <w:p w14:paraId="1D56E093" w14:textId="01CEA3EE" w:rsidR="00F640A8" w:rsidRPr="004950B0" w:rsidRDefault="004950B0" w:rsidP="00F640A8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Prefixo exemplo: (CAU/DF)</w:t>
            </w:r>
          </w:p>
        </w:tc>
      </w:tr>
      <w:tr w:rsidR="00F640A8" w14:paraId="3D46E521" w14:textId="77777777" w:rsidTr="001B1C83">
        <w:tc>
          <w:tcPr>
            <w:tcW w:w="1838" w:type="dxa"/>
          </w:tcPr>
          <w:p w14:paraId="58C886E6" w14:textId="7B015290" w:rsidR="00F640A8" w:rsidRPr="001B1C83" w:rsidRDefault="004950B0" w:rsidP="004950B0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Descrição</w:t>
            </w:r>
          </w:p>
        </w:tc>
        <w:tc>
          <w:tcPr>
            <w:tcW w:w="7655" w:type="dxa"/>
          </w:tcPr>
          <w:p w14:paraId="1FEC09F6" w14:textId="388EE18E" w:rsidR="00F640A8" w:rsidRPr="004950B0" w:rsidRDefault="004950B0" w:rsidP="00F640A8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A descrição do CAU-UF</w:t>
            </w:r>
          </w:p>
        </w:tc>
      </w:tr>
      <w:tr w:rsidR="00F640A8" w14:paraId="74B50918" w14:textId="77777777" w:rsidTr="001B1C83">
        <w:tc>
          <w:tcPr>
            <w:tcW w:w="1838" w:type="dxa"/>
          </w:tcPr>
          <w:p w14:paraId="102205CE" w14:textId="7CC95BBC" w:rsidR="00F640A8" w:rsidRPr="001B1C83" w:rsidRDefault="004950B0" w:rsidP="004950B0">
            <w:pPr>
              <w:spacing w:after="200" w:line="276" w:lineRule="auto"/>
              <w:contextualSpacing/>
              <w:jc w:val="left"/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CNPJ</w:t>
            </w:r>
          </w:p>
        </w:tc>
        <w:tc>
          <w:tcPr>
            <w:tcW w:w="7655" w:type="dxa"/>
          </w:tcPr>
          <w:p w14:paraId="0445615E" w14:textId="101A7452" w:rsidR="00F640A8" w:rsidRPr="004950B0" w:rsidRDefault="004950B0" w:rsidP="00F640A8">
            <w:pPr>
              <w:spacing w:after="200" w:line="276" w:lineRule="auto"/>
              <w:contextualSpacing/>
              <w:jc w:val="left"/>
              <w:rPr>
                <w:sz w:val="20"/>
              </w:rPr>
            </w:pPr>
            <w:r>
              <w:rPr>
                <w:sz w:val="20"/>
              </w:rPr>
              <w:t>Retorna o CNPJ do CAU-UF</w:t>
            </w:r>
            <w:bookmarkStart w:id="12" w:name="_GoBack"/>
            <w:bookmarkEnd w:id="12"/>
          </w:p>
        </w:tc>
      </w:tr>
    </w:tbl>
    <w:p w14:paraId="5EB6C52D" w14:textId="77777777" w:rsidR="0012592C" w:rsidRPr="0012592C" w:rsidRDefault="0012592C" w:rsidP="0012592C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</w:rPr>
      </w:pPr>
    </w:p>
    <w:p w14:paraId="24CD446B" w14:textId="77777777" w:rsidR="0012592C" w:rsidRPr="0012592C" w:rsidRDefault="0012592C" w:rsidP="0012592C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</w:rPr>
      </w:pPr>
    </w:p>
    <w:p w14:paraId="66C50180" w14:textId="77777777" w:rsidR="0012592C" w:rsidRPr="0012592C" w:rsidRDefault="0012592C" w:rsidP="0012592C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</w:rPr>
      </w:pPr>
    </w:p>
    <w:p w14:paraId="1A0C789F" w14:textId="77777777" w:rsidR="0012592C" w:rsidRPr="0012592C" w:rsidRDefault="0012592C" w:rsidP="0012592C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</w:rPr>
      </w:pPr>
    </w:p>
    <w:p w14:paraId="1792CD1F" w14:textId="77777777" w:rsidR="0012592C" w:rsidRPr="0012592C" w:rsidRDefault="0012592C" w:rsidP="0012592C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</w:rPr>
      </w:pPr>
    </w:p>
    <w:p w14:paraId="4BA3FAE8" w14:textId="02FCE9E7" w:rsidR="00B20640" w:rsidRPr="008A0F04" w:rsidRDefault="00B20640" w:rsidP="008A0F04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b/>
          <w:vanish/>
          <w:color w:val="C00000"/>
        </w:rPr>
      </w:pPr>
    </w:p>
    <w:p w14:paraId="44554CE5" w14:textId="77777777" w:rsidR="00DD6A02" w:rsidRPr="00DD6A02" w:rsidRDefault="00DD6A02" w:rsidP="00DD6A02">
      <w:pPr>
        <w:pStyle w:val="PargrafodaLista"/>
        <w:widowControl/>
        <w:numPr>
          <w:ilvl w:val="0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4D880805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3B2F286F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75A891F6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65949EDF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3891FA87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1437EAD7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6210A988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4CF746AE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77A7A2B5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0157952A" w14:textId="77777777" w:rsidR="00DD6A02" w:rsidRPr="00DD6A02" w:rsidRDefault="00DD6A02" w:rsidP="00DD6A02">
      <w:pPr>
        <w:pStyle w:val="PargrafodaLista"/>
        <w:widowControl/>
        <w:numPr>
          <w:ilvl w:val="1"/>
          <w:numId w:val="26"/>
        </w:numPr>
        <w:autoSpaceDE/>
        <w:autoSpaceDN/>
        <w:adjustRightInd/>
        <w:spacing w:after="200" w:line="276" w:lineRule="auto"/>
        <w:contextualSpacing/>
        <w:jc w:val="both"/>
        <w:rPr>
          <w:b/>
          <w:vanish/>
          <w:color w:val="C00000"/>
        </w:rPr>
      </w:pPr>
    </w:p>
    <w:p w14:paraId="32068B8D" w14:textId="7C66FA65" w:rsidR="00996916" w:rsidRDefault="00996916" w:rsidP="007E3668">
      <w:pPr>
        <w:pStyle w:val="PargrafodaLista"/>
        <w:widowControl/>
        <w:autoSpaceDE/>
        <w:autoSpaceDN/>
        <w:adjustRightInd/>
        <w:spacing w:before="240" w:after="200" w:line="276" w:lineRule="auto"/>
        <w:ind w:left="0"/>
        <w:contextualSpacing/>
        <w:jc w:val="both"/>
      </w:pPr>
    </w:p>
    <w:p w14:paraId="181B6CEE" w14:textId="77777777" w:rsidR="006642E9" w:rsidRDefault="006642E9" w:rsidP="007E3668">
      <w:pPr>
        <w:pStyle w:val="PargrafodaLista"/>
        <w:widowControl/>
        <w:autoSpaceDE/>
        <w:autoSpaceDN/>
        <w:adjustRightInd/>
        <w:spacing w:before="240" w:after="200" w:line="276" w:lineRule="auto"/>
        <w:ind w:left="0"/>
        <w:contextualSpacing/>
        <w:jc w:val="both"/>
      </w:pPr>
    </w:p>
    <w:p w14:paraId="6D2B74C8" w14:textId="35361937" w:rsidR="00D9255C" w:rsidRPr="001752D8" w:rsidRDefault="00BC778D" w:rsidP="001752D8">
      <w:pPr>
        <w:pStyle w:val="Ttulo2"/>
        <w:numPr>
          <w:ilvl w:val="0"/>
          <w:numId w:val="40"/>
        </w:numPr>
        <w:spacing w:before="240"/>
        <w:ind w:left="284"/>
      </w:pPr>
      <w:bookmarkStart w:id="13" w:name="_Toc16502588"/>
      <w:r w:rsidRPr="001752D8">
        <w:t>I</w:t>
      </w:r>
      <w:r w:rsidR="001752D8" w:rsidRPr="001752D8">
        <w:t>nformações complementares</w:t>
      </w:r>
      <w:bookmarkEnd w:id="13"/>
    </w:p>
    <w:p w14:paraId="255784BB" w14:textId="4B5FAD2E" w:rsidR="00CD02DD" w:rsidRPr="00CD02DD" w:rsidRDefault="00EE2EE8" w:rsidP="001B3BBF">
      <w:pPr>
        <w:pStyle w:val="Dica"/>
        <w:rPr>
          <w:i w:val="0"/>
          <w:color w:val="auto"/>
          <w:sz w:val="20"/>
          <w:szCs w:val="20"/>
        </w:rPr>
      </w:pPr>
      <w:r>
        <w:rPr>
          <w:b/>
          <w:i w:val="0"/>
          <w:color w:val="auto"/>
          <w:sz w:val="20"/>
          <w:szCs w:val="20"/>
        </w:rPr>
        <w:t>Não se aplica</w:t>
      </w:r>
    </w:p>
    <w:p w14:paraId="09771931" w14:textId="5127AAE9" w:rsidR="00C56A16" w:rsidRPr="00716230" w:rsidRDefault="00C56A16">
      <w:pPr>
        <w:pStyle w:val="Dica"/>
        <w:rPr>
          <w:color w:val="auto"/>
          <w:sz w:val="20"/>
          <w:szCs w:val="20"/>
        </w:rPr>
      </w:pPr>
    </w:p>
    <w:sectPr w:rsidR="00C56A16" w:rsidRPr="00716230" w:rsidSect="00757A62">
      <w:headerReference w:type="even" r:id="rId1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D644E" w14:textId="77777777" w:rsidR="00EC3C32" w:rsidRDefault="00EC3C32">
      <w:r>
        <w:separator/>
      </w:r>
    </w:p>
    <w:p w14:paraId="771DFBC5" w14:textId="77777777" w:rsidR="00EC3C32" w:rsidRDefault="00EC3C32"/>
  </w:endnote>
  <w:endnote w:type="continuationSeparator" w:id="0">
    <w:p w14:paraId="348D59D6" w14:textId="77777777" w:rsidR="00EC3C32" w:rsidRDefault="00EC3C32">
      <w:r>
        <w:continuationSeparator/>
      </w:r>
    </w:p>
    <w:p w14:paraId="2DBC2E3A" w14:textId="77777777" w:rsidR="00EC3C32" w:rsidRDefault="00EC3C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47C03" w:rsidRDefault="00647C03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47C03" w:rsidRPr="003D59E6" w14:paraId="2B97DD6D" w14:textId="77777777">
      <w:tc>
        <w:tcPr>
          <w:tcW w:w="4605" w:type="dxa"/>
          <w:vAlign w:val="center"/>
        </w:tcPr>
        <w:p w14:paraId="0297AE86" w14:textId="77777777" w:rsidR="00647C03" w:rsidRPr="003D59E6" w:rsidRDefault="00647C03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47C03" w:rsidRPr="0017543C" w:rsidRDefault="00647C03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4950B0">
            <w:rPr>
              <w:rStyle w:val="Nmerodepgina"/>
              <w:rFonts w:ascii="Verdana" w:hAnsi="Verdana" w:cs="Arial"/>
              <w:b/>
              <w:noProof/>
            </w:rPr>
            <w:t>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47C03" w:rsidRPr="0057652B" w:rsidRDefault="00647C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F75F9" w14:textId="77777777" w:rsidR="00EC3C32" w:rsidRDefault="00EC3C32">
      <w:r>
        <w:separator/>
      </w:r>
    </w:p>
    <w:p w14:paraId="128D88E8" w14:textId="77777777" w:rsidR="00EC3C32" w:rsidRDefault="00EC3C32"/>
  </w:footnote>
  <w:footnote w:type="continuationSeparator" w:id="0">
    <w:p w14:paraId="0FFB4BBC" w14:textId="77777777" w:rsidR="00EC3C32" w:rsidRDefault="00EC3C32">
      <w:r>
        <w:continuationSeparator/>
      </w:r>
    </w:p>
    <w:p w14:paraId="36952704" w14:textId="77777777" w:rsidR="00EC3C32" w:rsidRDefault="00EC3C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640" w:type="dxa"/>
      <w:tblInd w:w="-147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2098"/>
      <w:gridCol w:w="4281"/>
      <w:gridCol w:w="3261"/>
    </w:tblGrid>
    <w:tr w:rsidR="00647C03" w:rsidRPr="004A2AAB" w14:paraId="02AB5F9B" w14:textId="77777777" w:rsidTr="00E107D4">
      <w:trPr>
        <w:trHeight w:val="534"/>
      </w:trPr>
      <w:tc>
        <w:tcPr>
          <w:tcW w:w="2098" w:type="dxa"/>
          <w:vAlign w:val="center"/>
        </w:tcPr>
        <w:p w14:paraId="60E0D7E6" w14:textId="77777777" w:rsidR="00647C03" w:rsidRPr="0017543C" w:rsidRDefault="00647C03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9pt;height:41.25pt" o:ole="">
                <v:imagedata r:id="rId1" o:title=""/>
              </v:shape>
              <o:OLEObject Type="Embed" ProgID="PBrush" ShapeID="_x0000_i1025" DrawAspect="Content" ObjectID="_1628596114" r:id="rId2"/>
            </w:object>
          </w:r>
        </w:p>
      </w:tc>
      <w:tc>
        <w:tcPr>
          <w:tcW w:w="4281" w:type="dxa"/>
          <w:vAlign w:val="center"/>
        </w:tcPr>
        <w:p w14:paraId="2CC77D67" w14:textId="3ED3C7CA" w:rsidR="00647C03" w:rsidRPr="00C6532E" w:rsidRDefault="00E107D4" w:rsidP="00A1352E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HST03_Web_Service_Consulta </w:t>
          </w:r>
          <w:r w:rsidRPr="00E107D4">
            <w:rPr>
              <w:rFonts w:ascii="Verdana" w:hAnsi="Verdana"/>
            </w:rPr>
            <w:t>CAU-UF</w:t>
          </w:r>
        </w:p>
      </w:tc>
      <w:tc>
        <w:tcPr>
          <w:tcW w:w="3261" w:type="dxa"/>
          <w:vAlign w:val="center"/>
        </w:tcPr>
        <w:p w14:paraId="7C22B301" w14:textId="41D43414" w:rsidR="00647C03" w:rsidRPr="004A2AAB" w:rsidRDefault="00647C0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SICCAU Corporativo</w:t>
          </w:r>
        </w:p>
        <w:p w14:paraId="5A3A1E5B" w14:textId="77777777" w:rsidR="00647C03" w:rsidRPr="004A2AAB" w:rsidRDefault="00647C03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47C03" w:rsidRDefault="00647C03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47C03" w:rsidRDefault="00647C03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47C03" w:rsidRDefault="00647C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36914E4"/>
    <w:multiLevelType w:val="multilevel"/>
    <w:tmpl w:val="30EAFA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  <w:color w:val="auto"/>
      </w:rPr>
    </w:lvl>
  </w:abstractNum>
  <w:abstractNum w:abstractNumId="3">
    <w:nsid w:val="04F56132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794D14"/>
    <w:multiLevelType w:val="hybridMultilevel"/>
    <w:tmpl w:val="5F28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>
    <w:nsid w:val="0EE52429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8A368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EC0489"/>
    <w:multiLevelType w:val="hybridMultilevel"/>
    <w:tmpl w:val="55062216"/>
    <w:lvl w:ilvl="0" w:tplc="F6887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74494E"/>
    <w:multiLevelType w:val="hybridMultilevel"/>
    <w:tmpl w:val="E778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C251DD"/>
    <w:multiLevelType w:val="multilevel"/>
    <w:tmpl w:val="93243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171B23"/>
    <w:multiLevelType w:val="hybridMultilevel"/>
    <w:tmpl w:val="5D18B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592195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06A349F"/>
    <w:multiLevelType w:val="hybridMultilevel"/>
    <w:tmpl w:val="F3D021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1A60E4C"/>
    <w:multiLevelType w:val="hybridMultilevel"/>
    <w:tmpl w:val="173A903E"/>
    <w:lvl w:ilvl="0" w:tplc="C260818A">
      <w:start w:val="1"/>
      <w:numFmt w:val="decimal"/>
      <w:lvlText w:val="%1-"/>
      <w:lvlJc w:val="left"/>
      <w:pPr>
        <w:ind w:left="6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3" w:hanging="360"/>
      </w:pPr>
    </w:lvl>
    <w:lvl w:ilvl="2" w:tplc="0416001B" w:tentative="1">
      <w:start w:val="1"/>
      <w:numFmt w:val="lowerRoman"/>
      <w:lvlText w:val="%3."/>
      <w:lvlJc w:val="right"/>
      <w:pPr>
        <w:ind w:left="2113" w:hanging="180"/>
      </w:pPr>
    </w:lvl>
    <w:lvl w:ilvl="3" w:tplc="0416000F" w:tentative="1">
      <w:start w:val="1"/>
      <w:numFmt w:val="decimal"/>
      <w:lvlText w:val="%4."/>
      <w:lvlJc w:val="left"/>
      <w:pPr>
        <w:ind w:left="2833" w:hanging="360"/>
      </w:pPr>
    </w:lvl>
    <w:lvl w:ilvl="4" w:tplc="04160019" w:tentative="1">
      <w:start w:val="1"/>
      <w:numFmt w:val="lowerLetter"/>
      <w:lvlText w:val="%5."/>
      <w:lvlJc w:val="left"/>
      <w:pPr>
        <w:ind w:left="3553" w:hanging="360"/>
      </w:pPr>
    </w:lvl>
    <w:lvl w:ilvl="5" w:tplc="0416001B" w:tentative="1">
      <w:start w:val="1"/>
      <w:numFmt w:val="lowerRoman"/>
      <w:lvlText w:val="%6."/>
      <w:lvlJc w:val="right"/>
      <w:pPr>
        <w:ind w:left="4273" w:hanging="180"/>
      </w:pPr>
    </w:lvl>
    <w:lvl w:ilvl="6" w:tplc="0416000F" w:tentative="1">
      <w:start w:val="1"/>
      <w:numFmt w:val="decimal"/>
      <w:lvlText w:val="%7."/>
      <w:lvlJc w:val="left"/>
      <w:pPr>
        <w:ind w:left="4993" w:hanging="360"/>
      </w:pPr>
    </w:lvl>
    <w:lvl w:ilvl="7" w:tplc="04160019" w:tentative="1">
      <w:start w:val="1"/>
      <w:numFmt w:val="lowerLetter"/>
      <w:lvlText w:val="%8."/>
      <w:lvlJc w:val="left"/>
      <w:pPr>
        <w:ind w:left="5713" w:hanging="360"/>
      </w:pPr>
    </w:lvl>
    <w:lvl w:ilvl="8" w:tplc="0416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5">
    <w:nsid w:val="2EDE468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0D6401E"/>
    <w:multiLevelType w:val="hybridMultilevel"/>
    <w:tmpl w:val="AF863B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5B1A38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>
    <w:nsid w:val="390373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9204F6D"/>
    <w:multiLevelType w:val="multilevel"/>
    <w:tmpl w:val="C294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602139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3BF2A9C"/>
    <w:multiLevelType w:val="multilevel"/>
    <w:tmpl w:val="C4A20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48367A2D"/>
    <w:multiLevelType w:val="hybridMultilevel"/>
    <w:tmpl w:val="AAC4C4CA"/>
    <w:lvl w:ilvl="0" w:tplc="7D8A9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2C3DDF"/>
    <w:multiLevelType w:val="hybridMultilevel"/>
    <w:tmpl w:val="F288FE4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6E2ADD"/>
    <w:multiLevelType w:val="hybridMultilevel"/>
    <w:tmpl w:val="E370C928"/>
    <w:lvl w:ilvl="0" w:tplc="40488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86432B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EB53559"/>
    <w:multiLevelType w:val="hybridMultilevel"/>
    <w:tmpl w:val="985A19F0"/>
    <w:lvl w:ilvl="0" w:tplc="9606F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>
    <w:nsid w:val="52085187"/>
    <w:multiLevelType w:val="hybridMultilevel"/>
    <w:tmpl w:val="5A06ECB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7040A31"/>
    <w:multiLevelType w:val="hybridMultilevel"/>
    <w:tmpl w:val="507CF8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A2B65DA"/>
    <w:multiLevelType w:val="multilevel"/>
    <w:tmpl w:val="06FE7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B6F696E"/>
    <w:multiLevelType w:val="multilevel"/>
    <w:tmpl w:val="D2A80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C1A103D"/>
    <w:multiLevelType w:val="hybridMultilevel"/>
    <w:tmpl w:val="FC4C7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8">
    <w:nsid w:val="678B1F64"/>
    <w:multiLevelType w:val="hybridMultilevel"/>
    <w:tmpl w:val="42AC41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E23156"/>
    <w:multiLevelType w:val="hybridMultilevel"/>
    <w:tmpl w:val="EAA413E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1">
    <w:nsid w:val="6ECE3307"/>
    <w:multiLevelType w:val="multilevel"/>
    <w:tmpl w:val="C4A20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1023CBE"/>
    <w:multiLevelType w:val="multilevel"/>
    <w:tmpl w:val="01C66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4">
    <w:nsid w:val="78337F01"/>
    <w:multiLevelType w:val="multilevel"/>
    <w:tmpl w:val="8A4624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A25379C"/>
    <w:multiLevelType w:val="hybridMultilevel"/>
    <w:tmpl w:val="BF8CD152"/>
    <w:lvl w:ilvl="0" w:tplc="A5820A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7E7BD4"/>
    <w:multiLevelType w:val="multilevel"/>
    <w:tmpl w:val="9A1CBABC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06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150" w:hanging="648"/>
      </w:pPr>
    </w:lvl>
    <w:lvl w:ilvl="4">
      <w:start w:val="1"/>
      <w:numFmt w:val="decimal"/>
      <w:lvlText w:val="%1.%2.%3.%4.%5."/>
      <w:lvlJc w:val="left"/>
      <w:pPr>
        <w:ind w:left="2734" w:hanging="792"/>
      </w:pPr>
    </w:lvl>
    <w:lvl w:ilvl="5">
      <w:start w:val="1"/>
      <w:numFmt w:val="decimal"/>
      <w:lvlText w:val="%1.%2.%3.%4.%5.%6."/>
      <w:lvlJc w:val="left"/>
      <w:pPr>
        <w:ind w:left="3238" w:hanging="936"/>
      </w:pPr>
    </w:lvl>
    <w:lvl w:ilvl="6">
      <w:start w:val="1"/>
      <w:numFmt w:val="decimal"/>
      <w:lvlText w:val="%1.%2.%3.%4.%5.%6.%7."/>
      <w:lvlJc w:val="left"/>
      <w:pPr>
        <w:ind w:left="3742" w:hanging="1080"/>
      </w:pPr>
    </w:lvl>
    <w:lvl w:ilvl="7">
      <w:start w:val="1"/>
      <w:numFmt w:val="decimal"/>
      <w:lvlText w:val="%1.%2.%3.%4.%5.%6.%7.%8."/>
      <w:lvlJc w:val="left"/>
      <w:pPr>
        <w:ind w:left="4246" w:hanging="1224"/>
      </w:pPr>
    </w:lvl>
    <w:lvl w:ilvl="8">
      <w:start w:val="1"/>
      <w:numFmt w:val="decimal"/>
      <w:lvlText w:val="%1.%2.%3.%4.%5.%6.%7.%8.%9."/>
      <w:lvlJc w:val="left"/>
      <w:pPr>
        <w:ind w:left="4822" w:hanging="1440"/>
      </w:pPr>
    </w:lvl>
  </w:abstractNum>
  <w:abstractNum w:abstractNumId="47">
    <w:nsid w:val="7B152433"/>
    <w:multiLevelType w:val="multilevel"/>
    <w:tmpl w:val="C4A20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2"/>
  </w:num>
  <w:num w:numId="3">
    <w:abstractNumId w:val="10"/>
  </w:num>
  <w:num w:numId="4">
    <w:abstractNumId w:val="48"/>
  </w:num>
  <w:num w:numId="5">
    <w:abstractNumId w:val="19"/>
  </w:num>
  <w:num w:numId="6">
    <w:abstractNumId w:val="16"/>
  </w:num>
  <w:num w:numId="7">
    <w:abstractNumId w:val="35"/>
  </w:num>
  <w:num w:numId="8">
    <w:abstractNumId w:val="37"/>
  </w:num>
  <w:num w:numId="9">
    <w:abstractNumId w:val="47"/>
  </w:num>
  <w:num w:numId="10">
    <w:abstractNumId w:val="41"/>
  </w:num>
  <w:num w:numId="11">
    <w:abstractNumId w:val="15"/>
  </w:num>
  <w:num w:numId="12">
    <w:abstractNumId w:val="22"/>
  </w:num>
  <w:num w:numId="13">
    <w:abstractNumId w:val="42"/>
  </w:num>
  <w:num w:numId="14">
    <w:abstractNumId w:val="36"/>
  </w:num>
  <w:num w:numId="15">
    <w:abstractNumId w:val="20"/>
  </w:num>
  <w:num w:numId="16">
    <w:abstractNumId w:val="46"/>
  </w:num>
  <w:num w:numId="17">
    <w:abstractNumId w:val="13"/>
  </w:num>
  <w:num w:numId="18">
    <w:abstractNumId w:val="33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27"/>
  </w:num>
  <w:num w:numId="22">
    <w:abstractNumId w:val="44"/>
  </w:num>
  <w:num w:numId="23">
    <w:abstractNumId w:val="12"/>
  </w:num>
  <w:num w:numId="24">
    <w:abstractNumId w:val="21"/>
  </w:num>
  <w:num w:numId="25">
    <w:abstractNumId w:val="34"/>
  </w:num>
  <w:num w:numId="26">
    <w:abstractNumId w:val="3"/>
  </w:num>
  <w:num w:numId="27">
    <w:abstractNumId w:val="7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4"/>
  </w:num>
  <w:num w:numId="31">
    <w:abstractNumId w:val="11"/>
  </w:num>
  <w:num w:numId="32">
    <w:abstractNumId w:val="17"/>
  </w:num>
  <w:num w:numId="33">
    <w:abstractNumId w:val="45"/>
  </w:num>
  <w:num w:numId="34">
    <w:abstractNumId w:val="8"/>
  </w:num>
  <w:num w:numId="35">
    <w:abstractNumId w:val="2"/>
  </w:num>
  <w:num w:numId="36">
    <w:abstractNumId w:val="26"/>
  </w:num>
  <w:num w:numId="37">
    <w:abstractNumId w:val="38"/>
  </w:num>
  <w:num w:numId="38">
    <w:abstractNumId w:val="31"/>
  </w:num>
  <w:num w:numId="39">
    <w:abstractNumId w:val="30"/>
  </w:num>
  <w:num w:numId="40">
    <w:abstractNumId w:val="25"/>
  </w:num>
  <w:num w:numId="41">
    <w:abstractNumId w:val="30"/>
  </w:num>
  <w:num w:numId="42">
    <w:abstractNumId w:val="28"/>
  </w:num>
  <w:num w:numId="43">
    <w:abstractNumId w:val="14"/>
  </w:num>
  <w:num w:numId="44">
    <w:abstractNumId w:val="24"/>
  </w:num>
  <w:num w:numId="45">
    <w:abstractNumId w:val="3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2D94"/>
    <w:rsid w:val="00004545"/>
    <w:rsid w:val="000109A6"/>
    <w:rsid w:val="000148A1"/>
    <w:rsid w:val="00017CC4"/>
    <w:rsid w:val="000343A2"/>
    <w:rsid w:val="00042F49"/>
    <w:rsid w:val="000514D4"/>
    <w:rsid w:val="00052B79"/>
    <w:rsid w:val="00056B34"/>
    <w:rsid w:val="0006016B"/>
    <w:rsid w:val="000610FE"/>
    <w:rsid w:val="000628DE"/>
    <w:rsid w:val="0006486D"/>
    <w:rsid w:val="00064DBC"/>
    <w:rsid w:val="000656C5"/>
    <w:rsid w:val="00065C98"/>
    <w:rsid w:val="00067241"/>
    <w:rsid w:val="00074853"/>
    <w:rsid w:val="00074C2F"/>
    <w:rsid w:val="00076318"/>
    <w:rsid w:val="000825ED"/>
    <w:rsid w:val="00082CE6"/>
    <w:rsid w:val="00082D47"/>
    <w:rsid w:val="00083DA2"/>
    <w:rsid w:val="000879C0"/>
    <w:rsid w:val="00092ACC"/>
    <w:rsid w:val="0009796C"/>
    <w:rsid w:val="000A01B5"/>
    <w:rsid w:val="000B038B"/>
    <w:rsid w:val="000B0EC2"/>
    <w:rsid w:val="000B624B"/>
    <w:rsid w:val="000C03AE"/>
    <w:rsid w:val="000C0B01"/>
    <w:rsid w:val="000C3108"/>
    <w:rsid w:val="000D6620"/>
    <w:rsid w:val="000E10A0"/>
    <w:rsid w:val="000E3BE3"/>
    <w:rsid w:val="000E4445"/>
    <w:rsid w:val="000E5F1F"/>
    <w:rsid w:val="000F0569"/>
    <w:rsid w:val="000F6540"/>
    <w:rsid w:val="0010280B"/>
    <w:rsid w:val="0010525A"/>
    <w:rsid w:val="0010717B"/>
    <w:rsid w:val="00110812"/>
    <w:rsid w:val="00110BB0"/>
    <w:rsid w:val="001110A0"/>
    <w:rsid w:val="00112035"/>
    <w:rsid w:val="00114CE2"/>
    <w:rsid w:val="00120056"/>
    <w:rsid w:val="0012345A"/>
    <w:rsid w:val="00125048"/>
    <w:rsid w:val="0012592C"/>
    <w:rsid w:val="00132E23"/>
    <w:rsid w:val="001346CA"/>
    <w:rsid w:val="00135D31"/>
    <w:rsid w:val="001418E1"/>
    <w:rsid w:val="00142655"/>
    <w:rsid w:val="00143AE0"/>
    <w:rsid w:val="001444D3"/>
    <w:rsid w:val="00144670"/>
    <w:rsid w:val="0014605A"/>
    <w:rsid w:val="0014705B"/>
    <w:rsid w:val="00151A62"/>
    <w:rsid w:val="00157E66"/>
    <w:rsid w:val="00157F51"/>
    <w:rsid w:val="001644F3"/>
    <w:rsid w:val="00165A72"/>
    <w:rsid w:val="00165B69"/>
    <w:rsid w:val="001701BE"/>
    <w:rsid w:val="001752D8"/>
    <w:rsid w:val="0017696D"/>
    <w:rsid w:val="00182ECD"/>
    <w:rsid w:val="00185087"/>
    <w:rsid w:val="00190DE9"/>
    <w:rsid w:val="00193677"/>
    <w:rsid w:val="0019459B"/>
    <w:rsid w:val="001963F8"/>
    <w:rsid w:val="001A488D"/>
    <w:rsid w:val="001A59DB"/>
    <w:rsid w:val="001B1C83"/>
    <w:rsid w:val="001B3302"/>
    <w:rsid w:val="001B3BBF"/>
    <w:rsid w:val="001C15FC"/>
    <w:rsid w:val="001C2642"/>
    <w:rsid w:val="001C2717"/>
    <w:rsid w:val="001C604A"/>
    <w:rsid w:val="001D1F15"/>
    <w:rsid w:val="001D202C"/>
    <w:rsid w:val="001D6958"/>
    <w:rsid w:val="001D7362"/>
    <w:rsid w:val="001E5FCB"/>
    <w:rsid w:val="001F1623"/>
    <w:rsid w:val="001F6C31"/>
    <w:rsid w:val="00200B71"/>
    <w:rsid w:val="002028D7"/>
    <w:rsid w:val="00223CE3"/>
    <w:rsid w:val="00224582"/>
    <w:rsid w:val="002264A6"/>
    <w:rsid w:val="00232F4C"/>
    <w:rsid w:val="0023318E"/>
    <w:rsid w:val="002359C8"/>
    <w:rsid w:val="00236A99"/>
    <w:rsid w:val="0024203F"/>
    <w:rsid w:val="00246273"/>
    <w:rsid w:val="00266BFA"/>
    <w:rsid w:val="00267DC7"/>
    <w:rsid w:val="002712B3"/>
    <w:rsid w:val="00272C57"/>
    <w:rsid w:val="00287447"/>
    <w:rsid w:val="00290B40"/>
    <w:rsid w:val="0029359D"/>
    <w:rsid w:val="002949DC"/>
    <w:rsid w:val="00294C89"/>
    <w:rsid w:val="002960D8"/>
    <w:rsid w:val="002A05E2"/>
    <w:rsid w:val="002A0B69"/>
    <w:rsid w:val="002A4A24"/>
    <w:rsid w:val="002A6B16"/>
    <w:rsid w:val="002B1554"/>
    <w:rsid w:val="002B1A8F"/>
    <w:rsid w:val="002B1E1C"/>
    <w:rsid w:val="002C2EF8"/>
    <w:rsid w:val="002C5644"/>
    <w:rsid w:val="002D1CAA"/>
    <w:rsid w:val="002D1D89"/>
    <w:rsid w:val="002E0834"/>
    <w:rsid w:val="002E17CB"/>
    <w:rsid w:val="002E4B31"/>
    <w:rsid w:val="002E7A6C"/>
    <w:rsid w:val="002F0D4C"/>
    <w:rsid w:val="002F1004"/>
    <w:rsid w:val="002F6534"/>
    <w:rsid w:val="003004EA"/>
    <w:rsid w:val="00301505"/>
    <w:rsid w:val="0030370F"/>
    <w:rsid w:val="003053E1"/>
    <w:rsid w:val="00316826"/>
    <w:rsid w:val="00322EBD"/>
    <w:rsid w:val="003271F5"/>
    <w:rsid w:val="00332A12"/>
    <w:rsid w:val="0033353F"/>
    <w:rsid w:val="00333F4A"/>
    <w:rsid w:val="00334421"/>
    <w:rsid w:val="0033583B"/>
    <w:rsid w:val="0033587E"/>
    <w:rsid w:val="003419D8"/>
    <w:rsid w:val="00342AFD"/>
    <w:rsid w:val="00344F6E"/>
    <w:rsid w:val="00347052"/>
    <w:rsid w:val="0035355D"/>
    <w:rsid w:val="00353CEF"/>
    <w:rsid w:val="003562D2"/>
    <w:rsid w:val="0035649F"/>
    <w:rsid w:val="00362959"/>
    <w:rsid w:val="003716C2"/>
    <w:rsid w:val="003722A4"/>
    <w:rsid w:val="003733A1"/>
    <w:rsid w:val="003753A9"/>
    <w:rsid w:val="00382B08"/>
    <w:rsid w:val="003934FC"/>
    <w:rsid w:val="00397E0F"/>
    <w:rsid w:val="003A0775"/>
    <w:rsid w:val="003A6154"/>
    <w:rsid w:val="003B0E06"/>
    <w:rsid w:val="003B1D84"/>
    <w:rsid w:val="003B538E"/>
    <w:rsid w:val="003C0C12"/>
    <w:rsid w:val="003C0CA3"/>
    <w:rsid w:val="003D2B71"/>
    <w:rsid w:val="003D5767"/>
    <w:rsid w:val="003E16B7"/>
    <w:rsid w:val="003E353E"/>
    <w:rsid w:val="003E5072"/>
    <w:rsid w:val="003E7A22"/>
    <w:rsid w:val="003F01E8"/>
    <w:rsid w:val="003F0EFE"/>
    <w:rsid w:val="003F2380"/>
    <w:rsid w:val="003F629D"/>
    <w:rsid w:val="003F7DE2"/>
    <w:rsid w:val="00402383"/>
    <w:rsid w:val="00402755"/>
    <w:rsid w:val="00402FB3"/>
    <w:rsid w:val="00403967"/>
    <w:rsid w:val="00403FFD"/>
    <w:rsid w:val="00404EA1"/>
    <w:rsid w:val="004166D4"/>
    <w:rsid w:val="00423475"/>
    <w:rsid w:val="00427294"/>
    <w:rsid w:val="00430C99"/>
    <w:rsid w:val="0043396C"/>
    <w:rsid w:val="00441F6B"/>
    <w:rsid w:val="00450044"/>
    <w:rsid w:val="00450C0E"/>
    <w:rsid w:val="00456083"/>
    <w:rsid w:val="0046069C"/>
    <w:rsid w:val="00463872"/>
    <w:rsid w:val="0048141C"/>
    <w:rsid w:val="004925A4"/>
    <w:rsid w:val="004950B0"/>
    <w:rsid w:val="004A1DAD"/>
    <w:rsid w:val="004A4D97"/>
    <w:rsid w:val="004A6805"/>
    <w:rsid w:val="004B14E5"/>
    <w:rsid w:val="004C1E4A"/>
    <w:rsid w:val="004C3AE2"/>
    <w:rsid w:val="004C3E38"/>
    <w:rsid w:val="004C76D1"/>
    <w:rsid w:val="004C7BBB"/>
    <w:rsid w:val="004D7401"/>
    <w:rsid w:val="004E0738"/>
    <w:rsid w:val="004E6355"/>
    <w:rsid w:val="004F5F85"/>
    <w:rsid w:val="004F6C47"/>
    <w:rsid w:val="005034E8"/>
    <w:rsid w:val="00505E95"/>
    <w:rsid w:val="00506FCD"/>
    <w:rsid w:val="0050748C"/>
    <w:rsid w:val="00512015"/>
    <w:rsid w:val="00512FB7"/>
    <w:rsid w:val="00515FBB"/>
    <w:rsid w:val="00516362"/>
    <w:rsid w:val="0053180D"/>
    <w:rsid w:val="005519C2"/>
    <w:rsid w:val="00554E1D"/>
    <w:rsid w:val="00557AED"/>
    <w:rsid w:val="00561281"/>
    <w:rsid w:val="00564768"/>
    <w:rsid w:val="00566743"/>
    <w:rsid w:val="005711B6"/>
    <w:rsid w:val="00572518"/>
    <w:rsid w:val="00584DCC"/>
    <w:rsid w:val="00586176"/>
    <w:rsid w:val="0058631F"/>
    <w:rsid w:val="0059589D"/>
    <w:rsid w:val="00596253"/>
    <w:rsid w:val="005A1A0E"/>
    <w:rsid w:val="005A2815"/>
    <w:rsid w:val="005A4527"/>
    <w:rsid w:val="005A7E18"/>
    <w:rsid w:val="005B660B"/>
    <w:rsid w:val="005B77D4"/>
    <w:rsid w:val="005C1DFE"/>
    <w:rsid w:val="005C7B87"/>
    <w:rsid w:val="005D20CE"/>
    <w:rsid w:val="005D2572"/>
    <w:rsid w:val="005D25E8"/>
    <w:rsid w:val="005D4539"/>
    <w:rsid w:val="005E0B79"/>
    <w:rsid w:val="005E0F0F"/>
    <w:rsid w:val="005E4007"/>
    <w:rsid w:val="005E6C4F"/>
    <w:rsid w:val="005E77FA"/>
    <w:rsid w:val="005F6896"/>
    <w:rsid w:val="005F771D"/>
    <w:rsid w:val="005F79B0"/>
    <w:rsid w:val="00600B8F"/>
    <w:rsid w:val="00607B29"/>
    <w:rsid w:val="006101CA"/>
    <w:rsid w:val="006271D7"/>
    <w:rsid w:val="00634534"/>
    <w:rsid w:val="00636DA5"/>
    <w:rsid w:val="0064362B"/>
    <w:rsid w:val="00643D91"/>
    <w:rsid w:val="0064778F"/>
    <w:rsid w:val="00647C03"/>
    <w:rsid w:val="00647F80"/>
    <w:rsid w:val="006507A2"/>
    <w:rsid w:val="00655914"/>
    <w:rsid w:val="00655E52"/>
    <w:rsid w:val="006642E9"/>
    <w:rsid w:val="006661A7"/>
    <w:rsid w:val="0067001A"/>
    <w:rsid w:val="006710C0"/>
    <w:rsid w:val="00675BCB"/>
    <w:rsid w:val="00677A54"/>
    <w:rsid w:val="006868B7"/>
    <w:rsid w:val="006959CB"/>
    <w:rsid w:val="00696B37"/>
    <w:rsid w:val="00697F2F"/>
    <w:rsid w:val="006A06B5"/>
    <w:rsid w:val="006A1B55"/>
    <w:rsid w:val="006A5B11"/>
    <w:rsid w:val="006A693D"/>
    <w:rsid w:val="006B134F"/>
    <w:rsid w:val="006B1FB8"/>
    <w:rsid w:val="006B3090"/>
    <w:rsid w:val="006B3756"/>
    <w:rsid w:val="006B6098"/>
    <w:rsid w:val="006C1390"/>
    <w:rsid w:val="006C6A0A"/>
    <w:rsid w:val="006E721D"/>
    <w:rsid w:val="006F5FD7"/>
    <w:rsid w:val="006F6E60"/>
    <w:rsid w:val="006F763A"/>
    <w:rsid w:val="007011EB"/>
    <w:rsid w:val="00705E3F"/>
    <w:rsid w:val="00710716"/>
    <w:rsid w:val="0071116C"/>
    <w:rsid w:val="00711BC0"/>
    <w:rsid w:val="00714D60"/>
    <w:rsid w:val="00716230"/>
    <w:rsid w:val="00720B45"/>
    <w:rsid w:val="007262FA"/>
    <w:rsid w:val="00727873"/>
    <w:rsid w:val="00735938"/>
    <w:rsid w:val="0073734F"/>
    <w:rsid w:val="00737F56"/>
    <w:rsid w:val="0074070B"/>
    <w:rsid w:val="0075008C"/>
    <w:rsid w:val="007511C0"/>
    <w:rsid w:val="007522AF"/>
    <w:rsid w:val="00755612"/>
    <w:rsid w:val="007565DE"/>
    <w:rsid w:val="007569F0"/>
    <w:rsid w:val="00757A62"/>
    <w:rsid w:val="00771810"/>
    <w:rsid w:val="00771F89"/>
    <w:rsid w:val="00773231"/>
    <w:rsid w:val="007749F3"/>
    <w:rsid w:val="00776098"/>
    <w:rsid w:val="007811DE"/>
    <w:rsid w:val="00781A10"/>
    <w:rsid w:val="00782404"/>
    <w:rsid w:val="00785945"/>
    <w:rsid w:val="00786174"/>
    <w:rsid w:val="007867B5"/>
    <w:rsid w:val="00786A21"/>
    <w:rsid w:val="00790F8E"/>
    <w:rsid w:val="00791DF9"/>
    <w:rsid w:val="0079263C"/>
    <w:rsid w:val="007A1EDD"/>
    <w:rsid w:val="007A27C8"/>
    <w:rsid w:val="007A6D76"/>
    <w:rsid w:val="007B1BED"/>
    <w:rsid w:val="007B6E74"/>
    <w:rsid w:val="007C3BFF"/>
    <w:rsid w:val="007C49AB"/>
    <w:rsid w:val="007D0C25"/>
    <w:rsid w:val="007D1B13"/>
    <w:rsid w:val="007D781B"/>
    <w:rsid w:val="007E3668"/>
    <w:rsid w:val="007F4DD7"/>
    <w:rsid w:val="007F645D"/>
    <w:rsid w:val="007F7CB9"/>
    <w:rsid w:val="00802D45"/>
    <w:rsid w:val="0082141D"/>
    <w:rsid w:val="00822006"/>
    <w:rsid w:val="00822F55"/>
    <w:rsid w:val="008239EF"/>
    <w:rsid w:val="00825F00"/>
    <w:rsid w:val="00844A8D"/>
    <w:rsid w:val="00846F2A"/>
    <w:rsid w:val="00847353"/>
    <w:rsid w:val="008517AC"/>
    <w:rsid w:val="00852F9E"/>
    <w:rsid w:val="008545DB"/>
    <w:rsid w:val="00857169"/>
    <w:rsid w:val="00863636"/>
    <w:rsid w:val="00874558"/>
    <w:rsid w:val="00875B54"/>
    <w:rsid w:val="008767B4"/>
    <w:rsid w:val="00877915"/>
    <w:rsid w:val="008800A5"/>
    <w:rsid w:val="0088061D"/>
    <w:rsid w:val="00880849"/>
    <w:rsid w:val="00882249"/>
    <w:rsid w:val="0088554D"/>
    <w:rsid w:val="00887DDF"/>
    <w:rsid w:val="00896548"/>
    <w:rsid w:val="00896BFE"/>
    <w:rsid w:val="008A0F04"/>
    <w:rsid w:val="008A5457"/>
    <w:rsid w:val="008A6AC6"/>
    <w:rsid w:val="008B11B9"/>
    <w:rsid w:val="008C5BFA"/>
    <w:rsid w:val="008D2309"/>
    <w:rsid w:val="008D3613"/>
    <w:rsid w:val="008D6202"/>
    <w:rsid w:val="008E58E3"/>
    <w:rsid w:val="008F2ADE"/>
    <w:rsid w:val="008F3793"/>
    <w:rsid w:val="009022BA"/>
    <w:rsid w:val="009057F0"/>
    <w:rsid w:val="00905944"/>
    <w:rsid w:val="00915078"/>
    <w:rsid w:val="009175EA"/>
    <w:rsid w:val="0092514C"/>
    <w:rsid w:val="00925E04"/>
    <w:rsid w:val="00926589"/>
    <w:rsid w:val="0093416A"/>
    <w:rsid w:val="009404AF"/>
    <w:rsid w:val="00940F9F"/>
    <w:rsid w:val="00941134"/>
    <w:rsid w:val="00942BD8"/>
    <w:rsid w:val="00944135"/>
    <w:rsid w:val="009538E4"/>
    <w:rsid w:val="00954B0F"/>
    <w:rsid w:val="009556A2"/>
    <w:rsid w:val="00957A91"/>
    <w:rsid w:val="00964E33"/>
    <w:rsid w:val="0096525F"/>
    <w:rsid w:val="00965F6F"/>
    <w:rsid w:val="00967D8F"/>
    <w:rsid w:val="00972A73"/>
    <w:rsid w:val="009738E7"/>
    <w:rsid w:val="00974FC5"/>
    <w:rsid w:val="009761CA"/>
    <w:rsid w:val="009808E3"/>
    <w:rsid w:val="0099024B"/>
    <w:rsid w:val="009919E0"/>
    <w:rsid w:val="0099498B"/>
    <w:rsid w:val="0099662F"/>
    <w:rsid w:val="00996916"/>
    <w:rsid w:val="009A0313"/>
    <w:rsid w:val="009A2AED"/>
    <w:rsid w:val="009A6F17"/>
    <w:rsid w:val="009B2DFC"/>
    <w:rsid w:val="009B3B53"/>
    <w:rsid w:val="009B42E9"/>
    <w:rsid w:val="009B5314"/>
    <w:rsid w:val="009B5744"/>
    <w:rsid w:val="009C1FA4"/>
    <w:rsid w:val="009C2414"/>
    <w:rsid w:val="009D68F9"/>
    <w:rsid w:val="009E2FC3"/>
    <w:rsid w:val="009E35A5"/>
    <w:rsid w:val="009E3823"/>
    <w:rsid w:val="009F1056"/>
    <w:rsid w:val="009F3E3A"/>
    <w:rsid w:val="009F4869"/>
    <w:rsid w:val="00A00823"/>
    <w:rsid w:val="00A02F01"/>
    <w:rsid w:val="00A0426C"/>
    <w:rsid w:val="00A05379"/>
    <w:rsid w:val="00A12380"/>
    <w:rsid w:val="00A1352E"/>
    <w:rsid w:val="00A13AD0"/>
    <w:rsid w:val="00A13B01"/>
    <w:rsid w:val="00A21909"/>
    <w:rsid w:val="00A2775D"/>
    <w:rsid w:val="00A31336"/>
    <w:rsid w:val="00A4247F"/>
    <w:rsid w:val="00A455EC"/>
    <w:rsid w:val="00A500D4"/>
    <w:rsid w:val="00A516EB"/>
    <w:rsid w:val="00A61B37"/>
    <w:rsid w:val="00A628B2"/>
    <w:rsid w:val="00A6297A"/>
    <w:rsid w:val="00A735A5"/>
    <w:rsid w:val="00A7720C"/>
    <w:rsid w:val="00A77C61"/>
    <w:rsid w:val="00A865C7"/>
    <w:rsid w:val="00A9241D"/>
    <w:rsid w:val="00A9266C"/>
    <w:rsid w:val="00A93FC7"/>
    <w:rsid w:val="00A9780C"/>
    <w:rsid w:val="00AA10DF"/>
    <w:rsid w:val="00AA240B"/>
    <w:rsid w:val="00AA3B1E"/>
    <w:rsid w:val="00AA5D0E"/>
    <w:rsid w:val="00AA6844"/>
    <w:rsid w:val="00AB1061"/>
    <w:rsid w:val="00AC54C3"/>
    <w:rsid w:val="00AD1929"/>
    <w:rsid w:val="00AE0595"/>
    <w:rsid w:val="00AE0ED7"/>
    <w:rsid w:val="00AE2C48"/>
    <w:rsid w:val="00AE62F9"/>
    <w:rsid w:val="00AE7AA6"/>
    <w:rsid w:val="00AF50DF"/>
    <w:rsid w:val="00AF7F3E"/>
    <w:rsid w:val="00B00C55"/>
    <w:rsid w:val="00B01AC2"/>
    <w:rsid w:val="00B0567E"/>
    <w:rsid w:val="00B06ED0"/>
    <w:rsid w:val="00B10BF4"/>
    <w:rsid w:val="00B12C7A"/>
    <w:rsid w:val="00B13367"/>
    <w:rsid w:val="00B13656"/>
    <w:rsid w:val="00B13A74"/>
    <w:rsid w:val="00B14AF8"/>
    <w:rsid w:val="00B16013"/>
    <w:rsid w:val="00B20640"/>
    <w:rsid w:val="00B20794"/>
    <w:rsid w:val="00B20A22"/>
    <w:rsid w:val="00B327E0"/>
    <w:rsid w:val="00B378D2"/>
    <w:rsid w:val="00B410F5"/>
    <w:rsid w:val="00B47144"/>
    <w:rsid w:val="00B600E7"/>
    <w:rsid w:val="00B64E53"/>
    <w:rsid w:val="00B652B6"/>
    <w:rsid w:val="00B66EAD"/>
    <w:rsid w:val="00B67314"/>
    <w:rsid w:val="00B7005F"/>
    <w:rsid w:val="00B708C5"/>
    <w:rsid w:val="00B728DE"/>
    <w:rsid w:val="00B80987"/>
    <w:rsid w:val="00B8206E"/>
    <w:rsid w:val="00B85CA6"/>
    <w:rsid w:val="00B92249"/>
    <w:rsid w:val="00B9228A"/>
    <w:rsid w:val="00B97C86"/>
    <w:rsid w:val="00BA39E5"/>
    <w:rsid w:val="00BA511F"/>
    <w:rsid w:val="00BA543B"/>
    <w:rsid w:val="00BA6B3E"/>
    <w:rsid w:val="00BA796B"/>
    <w:rsid w:val="00BB42AC"/>
    <w:rsid w:val="00BB64D8"/>
    <w:rsid w:val="00BB75D6"/>
    <w:rsid w:val="00BC221B"/>
    <w:rsid w:val="00BC5056"/>
    <w:rsid w:val="00BC7388"/>
    <w:rsid w:val="00BC778D"/>
    <w:rsid w:val="00BC77BD"/>
    <w:rsid w:val="00BD1161"/>
    <w:rsid w:val="00BD282A"/>
    <w:rsid w:val="00BD5E65"/>
    <w:rsid w:val="00BE0CD7"/>
    <w:rsid w:val="00BF0F39"/>
    <w:rsid w:val="00BF33D1"/>
    <w:rsid w:val="00BF4B9A"/>
    <w:rsid w:val="00BF5060"/>
    <w:rsid w:val="00C03F98"/>
    <w:rsid w:val="00C11A1A"/>
    <w:rsid w:val="00C1528E"/>
    <w:rsid w:val="00C17004"/>
    <w:rsid w:val="00C21931"/>
    <w:rsid w:val="00C23FD0"/>
    <w:rsid w:val="00C25B0D"/>
    <w:rsid w:val="00C304F3"/>
    <w:rsid w:val="00C30F03"/>
    <w:rsid w:val="00C33D6A"/>
    <w:rsid w:val="00C33EA1"/>
    <w:rsid w:val="00C42292"/>
    <w:rsid w:val="00C42560"/>
    <w:rsid w:val="00C42947"/>
    <w:rsid w:val="00C46790"/>
    <w:rsid w:val="00C52479"/>
    <w:rsid w:val="00C52E7C"/>
    <w:rsid w:val="00C53226"/>
    <w:rsid w:val="00C562DA"/>
    <w:rsid w:val="00C56715"/>
    <w:rsid w:val="00C56A16"/>
    <w:rsid w:val="00C56B52"/>
    <w:rsid w:val="00C5729F"/>
    <w:rsid w:val="00C57FD9"/>
    <w:rsid w:val="00C64B05"/>
    <w:rsid w:val="00C6532E"/>
    <w:rsid w:val="00C6572B"/>
    <w:rsid w:val="00C67CD8"/>
    <w:rsid w:val="00C7173E"/>
    <w:rsid w:val="00C72DE5"/>
    <w:rsid w:val="00C77A85"/>
    <w:rsid w:val="00C82EB3"/>
    <w:rsid w:val="00C837CB"/>
    <w:rsid w:val="00C8492E"/>
    <w:rsid w:val="00C855E8"/>
    <w:rsid w:val="00C85E66"/>
    <w:rsid w:val="00C87FBF"/>
    <w:rsid w:val="00C901B0"/>
    <w:rsid w:val="00C9045A"/>
    <w:rsid w:val="00C92AC3"/>
    <w:rsid w:val="00C93404"/>
    <w:rsid w:val="00CA12F3"/>
    <w:rsid w:val="00CA158E"/>
    <w:rsid w:val="00CA1BE6"/>
    <w:rsid w:val="00CA20E8"/>
    <w:rsid w:val="00CA3E15"/>
    <w:rsid w:val="00CA4805"/>
    <w:rsid w:val="00CB08DB"/>
    <w:rsid w:val="00CB2322"/>
    <w:rsid w:val="00CB45A5"/>
    <w:rsid w:val="00CB7692"/>
    <w:rsid w:val="00CC5FF1"/>
    <w:rsid w:val="00CC7748"/>
    <w:rsid w:val="00CD02DD"/>
    <w:rsid w:val="00CE176F"/>
    <w:rsid w:val="00CE5FEF"/>
    <w:rsid w:val="00CF0247"/>
    <w:rsid w:val="00CF2771"/>
    <w:rsid w:val="00D04F1D"/>
    <w:rsid w:val="00D1293E"/>
    <w:rsid w:val="00D12AA3"/>
    <w:rsid w:val="00D1481A"/>
    <w:rsid w:val="00D15404"/>
    <w:rsid w:val="00D158EE"/>
    <w:rsid w:val="00D15A61"/>
    <w:rsid w:val="00D2122A"/>
    <w:rsid w:val="00D21F1F"/>
    <w:rsid w:val="00D245A1"/>
    <w:rsid w:val="00D30B18"/>
    <w:rsid w:val="00D3110C"/>
    <w:rsid w:val="00D3190B"/>
    <w:rsid w:val="00D33257"/>
    <w:rsid w:val="00D40683"/>
    <w:rsid w:val="00D41AAE"/>
    <w:rsid w:val="00D420D5"/>
    <w:rsid w:val="00D42E64"/>
    <w:rsid w:val="00D43605"/>
    <w:rsid w:val="00D45825"/>
    <w:rsid w:val="00D471A9"/>
    <w:rsid w:val="00D50450"/>
    <w:rsid w:val="00D51740"/>
    <w:rsid w:val="00D52B20"/>
    <w:rsid w:val="00D54E2F"/>
    <w:rsid w:val="00D554DA"/>
    <w:rsid w:val="00D60E61"/>
    <w:rsid w:val="00D67BBB"/>
    <w:rsid w:val="00D710E1"/>
    <w:rsid w:val="00D72924"/>
    <w:rsid w:val="00D76191"/>
    <w:rsid w:val="00D86514"/>
    <w:rsid w:val="00D90031"/>
    <w:rsid w:val="00D908D1"/>
    <w:rsid w:val="00D9255C"/>
    <w:rsid w:val="00D95F22"/>
    <w:rsid w:val="00D975C2"/>
    <w:rsid w:val="00DA4348"/>
    <w:rsid w:val="00DB36DE"/>
    <w:rsid w:val="00DB4711"/>
    <w:rsid w:val="00DB52AE"/>
    <w:rsid w:val="00DB6B50"/>
    <w:rsid w:val="00DB79A8"/>
    <w:rsid w:val="00DC172E"/>
    <w:rsid w:val="00DC58C0"/>
    <w:rsid w:val="00DC5BBA"/>
    <w:rsid w:val="00DD3492"/>
    <w:rsid w:val="00DD5455"/>
    <w:rsid w:val="00DD56AC"/>
    <w:rsid w:val="00DD6A02"/>
    <w:rsid w:val="00DE1264"/>
    <w:rsid w:val="00DE2AB3"/>
    <w:rsid w:val="00DE40C2"/>
    <w:rsid w:val="00DE7BA6"/>
    <w:rsid w:val="00DF28BF"/>
    <w:rsid w:val="00DF3810"/>
    <w:rsid w:val="00DF3AA1"/>
    <w:rsid w:val="00DF43B9"/>
    <w:rsid w:val="00E07D15"/>
    <w:rsid w:val="00E107D4"/>
    <w:rsid w:val="00E11AE6"/>
    <w:rsid w:val="00E11E81"/>
    <w:rsid w:val="00E13273"/>
    <w:rsid w:val="00E168E5"/>
    <w:rsid w:val="00E178B6"/>
    <w:rsid w:val="00E17BA8"/>
    <w:rsid w:val="00E20144"/>
    <w:rsid w:val="00E206A1"/>
    <w:rsid w:val="00E214F0"/>
    <w:rsid w:val="00E21E52"/>
    <w:rsid w:val="00E25943"/>
    <w:rsid w:val="00E3057F"/>
    <w:rsid w:val="00E411F6"/>
    <w:rsid w:val="00E466B7"/>
    <w:rsid w:val="00E51003"/>
    <w:rsid w:val="00E54D1A"/>
    <w:rsid w:val="00E7152C"/>
    <w:rsid w:val="00E75239"/>
    <w:rsid w:val="00E76CD8"/>
    <w:rsid w:val="00E807A3"/>
    <w:rsid w:val="00E8192C"/>
    <w:rsid w:val="00E9563E"/>
    <w:rsid w:val="00E961CE"/>
    <w:rsid w:val="00E976B5"/>
    <w:rsid w:val="00EA103B"/>
    <w:rsid w:val="00EA3597"/>
    <w:rsid w:val="00EB17A1"/>
    <w:rsid w:val="00EC1B71"/>
    <w:rsid w:val="00EC33F1"/>
    <w:rsid w:val="00EC3C32"/>
    <w:rsid w:val="00EC668E"/>
    <w:rsid w:val="00EC7BE7"/>
    <w:rsid w:val="00ED0569"/>
    <w:rsid w:val="00ED77CE"/>
    <w:rsid w:val="00EE1E8D"/>
    <w:rsid w:val="00EE2EE8"/>
    <w:rsid w:val="00EE7DBD"/>
    <w:rsid w:val="00EF11E3"/>
    <w:rsid w:val="00EF1827"/>
    <w:rsid w:val="00EF6935"/>
    <w:rsid w:val="00EF6B22"/>
    <w:rsid w:val="00EF778B"/>
    <w:rsid w:val="00F00E55"/>
    <w:rsid w:val="00F01FBC"/>
    <w:rsid w:val="00F040C3"/>
    <w:rsid w:val="00F06185"/>
    <w:rsid w:val="00F07A98"/>
    <w:rsid w:val="00F1354F"/>
    <w:rsid w:val="00F1683E"/>
    <w:rsid w:val="00F16E71"/>
    <w:rsid w:val="00F22719"/>
    <w:rsid w:val="00F32A73"/>
    <w:rsid w:val="00F331B9"/>
    <w:rsid w:val="00F331F9"/>
    <w:rsid w:val="00F36709"/>
    <w:rsid w:val="00F40F5B"/>
    <w:rsid w:val="00F412AC"/>
    <w:rsid w:val="00F42D93"/>
    <w:rsid w:val="00F46D1D"/>
    <w:rsid w:val="00F50392"/>
    <w:rsid w:val="00F5243F"/>
    <w:rsid w:val="00F62A17"/>
    <w:rsid w:val="00F640A8"/>
    <w:rsid w:val="00F64CC0"/>
    <w:rsid w:val="00F72E90"/>
    <w:rsid w:val="00F81D11"/>
    <w:rsid w:val="00F8342F"/>
    <w:rsid w:val="00F85BC1"/>
    <w:rsid w:val="00F86A6F"/>
    <w:rsid w:val="00F912B0"/>
    <w:rsid w:val="00F955F0"/>
    <w:rsid w:val="00F95DEA"/>
    <w:rsid w:val="00F9677B"/>
    <w:rsid w:val="00F971F2"/>
    <w:rsid w:val="00FA012E"/>
    <w:rsid w:val="00FA5904"/>
    <w:rsid w:val="00FA5BDD"/>
    <w:rsid w:val="00FB2639"/>
    <w:rsid w:val="00FB26F0"/>
    <w:rsid w:val="00FB3C8F"/>
    <w:rsid w:val="00FB4488"/>
    <w:rsid w:val="00FB49D1"/>
    <w:rsid w:val="00FB5814"/>
    <w:rsid w:val="00FB6245"/>
    <w:rsid w:val="00FC059C"/>
    <w:rsid w:val="00FD3795"/>
    <w:rsid w:val="00FD76D3"/>
    <w:rsid w:val="00FE046D"/>
    <w:rsid w:val="00FF76F5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DD141-FD1F-4733-A95D-3CE47B72E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229</TotalTime>
  <Pages>4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1991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57</cp:revision>
  <cp:lastPrinted>2006-08-08T20:14:00Z</cp:lastPrinted>
  <dcterms:created xsi:type="dcterms:W3CDTF">2019-08-12T12:34:00Z</dcterms:created>
  <dcterms:modified xsi:type="dcterms:W3CDTF">2019-08-29T18:02:00Z</dcterms:modified>
</cp:coreProperties>
</file>