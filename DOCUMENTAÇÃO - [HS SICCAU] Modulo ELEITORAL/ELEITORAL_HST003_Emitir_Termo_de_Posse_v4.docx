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FC4" w:rsidRDefault="00182BBB">
      <w:pPr>
        <w:pStyle w:val="TituloDocumento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/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color w:val="943634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rPr>
              <w:color w:val="943634" w:themeColor="accent2" w:themeShade="BF"/>
              <w:sz w:val="52"/>
              <w:szCs w:val="52"/>
            </w:rPr>
            <w:t>HST003 - Emitir Termo de Posse</w:t>
          </w:r>
        </w:sdtContent>
      </w:sdt>
    </w:p>
    <w:p w:rsidR="00FC1FC4" w:rsidRDefault="00182BBB">
      <w:pPr>
        <w:pStyle w:val="NomeProjeto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 xml:space="preserve">Sistema Plataforma </w:t>
      </w:r>
    </w:p>
    <w:p w:rsidR="00FC1FC4" w:rsidRDefault="000163A6">
      <w:pPr>
        <w:pStyle w:val="NomeCliente"/>
        <w:sectPr w:rsidR="00FC1FC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type w:val="continuous"/>
          <w:pgSz w:w="11907" w:h="16840"/>
          <w:pgMar w:top="1985" w:right="1418" w:bottom="1701" w:left="1418" w:header="1418" w:footer="567" w:gutter="0"/>
          <w:cols w:space="720"/>
          <w:vAlign w:val="center"/>
          <w:titlePg/>
        </w:sectPr>
      </w:pPr>
      <w:r>
        <w:t>SICCAU</w:t>
      </w:r>
    </w:p>
    <w:p w:rsidR="00FC1FC4" w:rsidRDefault="00FC1FC4"/>
    <w:p w:rsidR="00FC1FC4" w:rsidRDefault="00182BBB"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:rsidR="00FC1FC4" w:rsidRDefault="00FC1FC4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9"/>
        <w:gridCol w:w="1425"/>
        <w:gridCol w:w="2405"/>
        <w:gridCol w:w="4203"/>
      </w:tblGrid>
      <w:tr w:rsidR="00FC1FC4">
        <w:trPr>
          <w:cantSplit/>
          <w:trHeight w:val="278"/>
          <w:jc w:val="center"/>
        </w:trPr>
        <w:tc>
          <w:tcPr>
            <w:tcW w:w="1589" w:type="dxa"/>
            <w:shd w:val="clear" w:color="auto" w:fill="45229E"/>
          </w:tcPr>
          <w:p w:rsidR="00FC1FC4" w:rsidRDefault="00182B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 w:rsidR="00FC1FC4" w:rsidRDefault="00182B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 w:rsidR="00FC1FC4" w:rsidRDefault="00182B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 w:rsidR="00FC1FC4" w:rsidRDefault="00182B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FC1FC4">
        <w:trPr>
          <w:cantSplit/>
          <w:jc w:val="center"/>
        </w:trPr>
        <w:tc>
          <w:tcPr>
            <w:tcW w:w="1589" w:type="dxa"/>
            <w:vAlign w:val="center"/>
          </w:tcPr>
          <w:p w:rsidR="00FC1FC4" w:rsidRDefault="00182B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 w:rsidR="00FC1FC4" w:rsidRDefault="00182B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22/09/2023</w:t>
            </w:r>
          </w:p>
        </w:tc>
        <w:tc>
          <w:tcPr>
            <w:tcW w:w="2405" w:type="dxa"/>
            <w:vAlign w:val="center"/>
          </w:tcPr>
          <w:p w:rsidR="00FC1FC4" w:rsidRDefault="00182BBB"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Daiane Silva</w:t>
            </w:r>
          </w:p>
        </w:tc>
        <w:tc>
          <w:tcPr>
            <w:tcW w:w="4203" w:type="dxa"/>
          </w:tcPr>
          <w:p w:rsidR="00FC1FC4" w:rsidRDefault="00182BB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OS13562:</w:t>
            </w:r>
          </w:p>
          <w:p w:rsidR="00FC1FC4" w:rsidRDefault="00182BBB">
            <w:pPr>
              <w:widowControl w:val="0"/>
              <w:spacing w:before="40" w:after="4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Criação de história.</w:t>
            </w:r>
          </w:p>
        </w:tc>
      </w:tr>
      <w:tr w:rsidR="00FC1FC4">
        <w:trPr>
          <w:cantSplit/>
          <w:jc w:val="center"/>
        </w:trPr>
        <w:tc>
          <w:tcPr>
            <w:tcW w:w="1589" w:type="dxa"/>
            <w:vAlign w:val="center"/>
          </w:tcPr>
          <w:p w:rsidR="00FC1FC4" w:rsidRDefault="00182B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425" w:type="dxa"/>
            <w:vAlign w:val="center"/>
          </w:tcPr>
          <w:p w:rsidR="00FC1FC4" w:rsidRDefault="00182B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13/11/2023</w:t>
            </w:r>
          </w:p>
        </w:tc>
        <w:tc>
          <w:tcPr>
            <w:tcW w:w="2405" w:type="dxa"/>
            <w:vAlign w:val="center"/>
          </w:tcPr>
          <w:p w:rsidR="00FC1FC4" w:rsidRDefault="00182BBB"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Daiane Silva</w:t>
            </w:r>
          </w:p>
        </w:tc>
        <w:tc>
          <w:tcPr>
            <w:tcW w:w="4203" w:type="dxa"/>
          </w:tcPr>
          <w:p w:rsidR="00FC1FC4" w:rsidRDefault="00182BB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OS13562, alteração após o desenvolvimento:</w:t>
            </w:r>
          </w:p>
          <w:p w:rsidR="00FC1FC4" w:rsidRDefault="00182BBB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- Inclusão de regra que define posição da página do arquivo do Termo de Posse, e definição da disposição do nome do conselheiro e a assinatura do presidente, portanto regras 6.6 e 6.7 incluídas.</w:t>
            </w:r>
          </w:p>
        </w:tc>
      </w:tr>
      <w:tr w:rsidR="00FC1FC4" w:rsidRPr="000163A6">
        <w:trPr>
          <w:cantSplit/>
          <w:jc w:val="center"/>
        </w:trPr>
        <w:tc>
          <w:tcPr>
            <w:tcW w:w="1589" w:type="dxa"/>
            <w:vAlign w:val="center"/>
          </w:tcPr>
          <w:p w:rsidR="00FC1FC4" w:rsidRPr="000163A6" w:rsidRDefault="00182BBB" w:rsidP="00954267">
            <w:pPr>
              <w:jc w:val="center"/>
              <w:rPr>
                <w:szCs w:val="22"/>
              </w:rPr>
            </w:pPr>
            <w:r w:rsidRPr="000163A6">
              <w:rPr>
                <w:szCs w:val="22"/>
              </w:rPr>
              <w:t>2.0</w:t>
            </w:r>
          </w:p>
        </w:tc>
        <w:tc>
          <w:tcPr>
            <w:tcW w:w="1425" w:type="dxa"/>
            <w:vAlign w:val="center"/>
          </w:tcPr>
          <w:p w:rsidR="00FC1FC4" w:rsidRPr="000163A6" w:rsidRDefault="00182BBB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>22/11/2023</w:t>
            </w:r>
          </w:p>
        </w:tc>
        <w:tc>
          <w:tcPr>
            <w:tcW w:w="2405" w:type="dxa"/>
            <w:vAlign w:val="center"/>
          </w:tcPr>
          <w:p w:rsidR="00FC1FC4" w:rsidRPr="000163A6" w:rsidRDefault="00182BBB" w:rsidP="000163A6">
            <w:pPr>
              <w:ind w:left="169"/>
              <w:rPr>
                <w:szCs w:val="22"/>
              </w:rPr>
            </w:pPr>
            <w:r w:rsidRPr="000163A6">
              <w:rPr>
                <w:szCs w:val="22"/>
              </w:rPr>
              <w:t>Daiane Silva</w:t>
            </w:r>
          </w:p>
        </w:tc>
        <w:tc>
          <w:tcPr>
            <w:tcW w:w="4203" w:type="dxa"/>
          </w:tcPr>
          <w:p w:rsidR="00FC1FC4" w:rsidRPr="000163A6" w:rsidRDefault="00182BBB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>Em atendimento a OS14750:</w:t>
            </w:r>
          </w:p>
          <w:p w:rsidR="00FC1FC4" w:rsidRPr="000163A6" w:rsidRDefault="00182BBB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>- Alteração de regra dos campos em que são preenchidos os dados do presidente no Termo, esses campos ao serem preenchidos não serão desabilitados.</w:t>
            </w:r>
          </w:p>
          <w:p w:rsidR="00FC1FC4" w:rsidRPr="000163A6" w:rsidRDefault="00182BBB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>- Inclusão de permissão para o usuário adicionar mais de uma data de realização de eleição.</w:t>
            </w:r>
          </w:p>
          <w:p w:rsidR="00FC1FC4" w:rsidRPr="000163A6" w:rsidRDefault="00182BBB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 xml:space="preserve">- Incluída regra para geração de um código de verificação de autenticidade e um QR </w:t>
            </w:r>
            <w:proofErr w:type="spellStart"/>
            <w:r w:rsidRPr="000163A6">
              <w:rPr>
                <w:szCs w:val="22"/>
              </w:rPr>
              <w:t>Code</w:t>
            </w:r>
            <w:proofErr w:type="spellEnd"/>
            <w:r w:rsidRPr="000163A6">
              <w:rPr>
                <w:szCs w:val="22"/>
              </w:rPr>
              <w:t xml:space="preserve"> no Termo.</w:t>
            </w:r>
          </w:p>
        </w:tc>
      </w:tr>
      <w:tr w:rsidR="000163A6" w:rsidRPr="000163A6" w:rsidTr="009278A4">
        <w:trPr>
          <w:cantSplit/>
          <w:jc w:val="center"/>
        </w:trPr>
        <w:tc>
          <w:tcPr>
            <w:tcW w:w="1589" w:type="dxa"/>
            <w:vAlign w:val="center"/>
          </w:tcPr>
          <w:p w:rsidR="000163A6" w:rsidRPr="000163A6" w:rsidRDefault="000163A6" w:rsidP="00954267">
            <w:pPr>
              <w:jc w:val="center"/>
              <w:rPr>
                <w:szCs w:val="22"/>
              </w:rPr>
            </w:pPr>
            <w:r w:rsidRPr="000163A6">
              <w:rPr>
                <w:szCs w:val="22"/>
              </w:rPr>
              <w:t>2.1</w:t>
            </w:r>
          </w:p>
        </w:tc>
        <w:tc>
          <w:tcPr>
            <w:tcW w:w="1425" w:type="dxa"/>
            <w:vAlign w:val="center"/>
          </w:tcPr>
          <w:p w:rsidR="000163A6" w:rsidRPr="000163A6" w:rsidRDefault="000163A6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>30/11/2023</w:t>
            </w:r>
          </w:p>
        </w:tc>
        <w:tc>
          <w:tcPr>
            <w:tcW w:w="2405" w:type="dxa"/>
            <w:vAlign w:val="center"/>
          </w:tcPr>
          <w:p w:rsidR="000163A6" w:rsidRPr="000163A6" w:rsidRDefault="000163A6" w:rsidP="000163A6">
            <w:pPr>
              <w:ind w:left="169"/>
              <w:rPr>
                <w:szCs w:val="22"/>
              </w:rPr>
            </w:pPr>
            <w:r w:rsidRPr="000163A6">
              <w:rPr>
                <w:szCs w:val="22"/>
              </w:rPr>
              <w:t>Daiane Silva</w:t>
            </w:r>
          </w:p>
        </w:tc>
        <w:tc>
          <w:tcPr>
            <w:tcW w:w="4203" w:type="dxa"/>
          </w:tcPr>
          <w:p w:rsidR="000163A6" w:rsidRPr="000163A6" w:rsidRDefault="000163A6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>Em atendimento a OS14750, alterações solicitadas durante o desenvolvimento:</w:t>
            </w:r>
          </w:p>
          <w:p w:rsidR="000163A6" w:rsidRPr="000163A6" w:rsidRDefault="000163A6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>- Inclusão do texto do Termo inserido na parametrização</w:t>
            </w:r>
          </w:p>
          <w:p w:rsidR="000163A6" w:rsidRPr="000163A6" w:rsidRDefault="000163A6" w:rsidP="000163A6">
            <w:pPr>
              <w:rPr>
                <w:szCs w:val="22"/>
              </w:rPr>
            </w:pPr>
            <w:r w:rsidRPr="000163A6">
              <w:rPr>
                <w:szCs w:val="22"/>
              </w:rPr>
              <w:t>- Incluída regra sobre o logo do CAU a ser exibido no cabeçalho do Termo.</w:t>
            </w:r>
          </w:p>
        </w:tc>
      </w:tr>
      <w:tr w:rsidR="005D3B43" w:rsidRPr="000163A6" w:rsidTr="009278A4">
        <w:trPr>
          <w:cantSplit/>
          <w:jc w:val="center"/>
        </w:trPr>
        <w:tc>
          <w:tcPr>
            <w:tcW w:w="1589" w:type="dxa"/>
            <w:vAlign w:val="center"/>
          </w:tcPr>
          <w:p w:rsidR="005D3B43" w:rsidRPr="005D3B43" w:rsidRDefault="005D3B43" w:rsidP="009278A4">
            <w:pPr>
              <w:jc w:val="center"/>
              <w:rPr>
                <w:szCs w:val="22"/>
              </w:rPr>
            </w:pPr>
            <w:r w:rsidRPr="005D3B43">
              <w:rPr>
                <w:szCs w:val="22"/>
              </w:rPr>
              <w:t>3.0</w:t>
            </w:r>
          </w:p>
        </w:tc>
        <w:tc>
          <w:tcPr>
            <w:tcW w:w="1425" w:type="dxa"/>
            <w:vAlign w:val="center"/>
          </w:tcPr>
          <w:p w:rsidR="005D3B43" w:rsidRPr="005D3B43" w:rsidRDefault="005D3B43" w:rsidP="009278A4">
            <w:pPr>
              <w:rPr>
                <w:szCs w:val="22"/>
              </w:rPr>
            </w:pPr>
            <w:r w:rsidRPr="005D3B43">
              <w:rPr>
                <w:szCs w:val="22"/>
              </w:rPr>
              <w:t>07/12/2023</w:t>
            </w:r>
          </w:p>
        </w:tc>
        <w:tc>
          <w:tcPr>
            <w:tcW w:w="2405" w:type="dxa"/>
            <w:vAlign w:val="center"/>
          </w:tcPr>
          <w:p w:rsidR="005D3B43" w:rsidRPr="005D3B43" w:rsidRDefault="005D3B43" w:rsidP="009278A4">
            <w:pPr>
              <w:ind w:left="169"/>
              <w:rPr>
                <w:szCs w:val="22"/>
              </w:rPr>
            </w:pPr>
            <w:r w:rsidRPr="005D3B43">
              <w:rPr>
                <w:szCs w:val="22"/>
              </w:rPr>
              <w:t>Luana Silva</w:t>
            </w:r>
          </w:p>
        </w:tc>
        <w:tc>
          <w:tcPr>
            <w:tcW w:w="4203" w:type="dxa"/>
          </w:tcPr>
          <w:p w:rsidR="005D3B43" w:rsidRPr="005D3B43" w:rsidRDefault="005D3B43" w:rsidP="009278A4">
            <w:pPr>
              <w:rPr>
                <w:b/>
                <w:szCs w:val="22"/>
              </w:rPr>
            </w:pPr>
            <w:r w:rsidRPr="005D3B43">
              <w:rPr>
                <w:b/>
                <w:szCs w:val="22"/>
              </w:rPr>
              <w:t>Em atendimento a OS15083:</w:t>
            </w:r>
          </w:p>
          <w:p w:rsidR="005D3B43" w:rsidRPr="005D3B43" w:rsidRDefault="005D3B43" w:rsidP="009278A4">
            <w:pPr>
              <w:rPr>
                <w:szCs w:val="22"/>
              </w:rPr>
            </w:pPr>
            <w:r w:rsidRPr="005D3B43">
              <w:rPr>
                <w:szCs w:val="22"/>
              </w:rPr>
              <w:t>- Alteração da regra negocial para o comando “Emitir Termo de Posse”</w:t>
            </w:r>
          </w:p>
          <w:p w:rsidR="005D3B43" w:rsidRPr="000163A6" w:rsidRDefault="005D3B43" w:rsidP="009278A4">
            <w:pPr>
              <w:rPr>
                <w:szCs w:val="22"/>
              </w:rPr>
            </w:pPr>
            <w:r w:rsidRPr="005D3B43">
              <w:rPr>
                <w:szCs w:val="22"/>
              </w:rPr>
              <w:t>- Alterações dos parâmetros “Local do conselheiro” e “Locado do candidato”.</w:t>
            </w:r>
          </w:p>
        </w:tc>
      </w:tr>
      <w:tr w:rsidR="00FC1FC4" w:rsidRPr="000163A6">
        <w:trPr>
          <w:cantSplit/>
          <w:jc w:val="center"/>
        </w:trPr>
        <w:tc>
          <w:tcPr>
            <w:tcW w:w="1589" w:type="dxa"/>
            <w:vAlign w:val="center"/>
          </w:tcPr>
          <w:p w:rsidR="00FC1FC4" w:rsidRPr="000163A6" w:rsidRDefault="005D3B43" w:rsidP="00954267">
            <w:pPr>
              <w:jc w:val="center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lastRenderedPageBreak/>
              <w:t>4.0</w:t>
            </w:r>
          </w:p>
        </w:tc>
        <w:tc>
          <w:tcPr>
            <w:tcW w:w="1425" w:type="dxa"/>
            <w:vAlign w:val="center"/>
          </w:tcPr>
          <w:p w:rsidR="00FC1FC4" w:rsidRPr="000163A6" w:rsidRDefault="005D3B43" w:rsidP="000163A6">
            <w:pPr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22</w:t>
            </w:r>
            <w:r w:rsidR="000163A6" w:rsidRPr="000163A6">
              <w:rPr>
                <w:szCs w:val="22"/>
                <w:highlight w:val="yellow"/>
              </w:rPr>
              <w:t>/12</w:t>
            </w:r>
            <w:r w:rsidR="00182BBB" w:rsidRPr="000163A6">
              <w:rPr>
                <w:szCs w:val="22"/>
                <w:highlight w:val="yellow"/>
              </w:rPr>
              <w:t>/2023</w:t>
            </w:r>
          </w:p>
        </w:tc>
        <w:tc>
          <w:tcPr>
            <w:tcW w:w="2405" w:type="dxa"/>
            <w:vAlign w:val="center"/>
          </w:tcPr>
          <w:p w:rsidR="00FC1FC4" w:rsidRPr="000163A6" w:rsidRDefault="000163A6" w:rsidP="000163A6">
            <w:pPr>
              <w:ind w:left="169"/>
              <w:rPr>
                <w:szCs w:val="22"/>
                <w:highlight w:val="yellow"/>
              </w:rPr>
            </w:pPr>
            <w:r w:rsidRPr="000163A6">
              <w:rPr>
                <w:szCs w:val="22"/>
                <w:highlight w:val="yellow"/>
              </w:rPr>
              <w:t>Luana Silva</w:t>
            </w:r>
          </w:p>
        </w:tc>
        <w:tc>
          <w:tcPr>
            <w:tcW w:w="4203" w:type="dxa"/>
          </w:tcPr>
          <w:p w:rsidR="000163A6" w:rsidRPr="000163A6" w:rsidRDefault="00182BBB" w:rsidP="000163A6">
            <w:pPr>
              <w:rPr>
                <w:b/>
                <w:szCs w:val="22"/>
                <w:highlight w:val="yellow"/>
              </w:rPr>
            </w:pPr>
            <w:r w:rsidRPr="000163A6">
              <w:rPr>
                <w:b/>
                <w:szCs w:val="22"/>
                <w:highlight w:val="yellow"/>
              </w:rPr>
              <w:t>Em atendimento a OS</w:t>
            </w:r>
            <w:r w:rsidR="000163A6" w:rsidRPr="000163A6">
              <w:rPr>
                <w:b/>
                <w:szCs w:val="22"/>
                <w:highlight w:val="yellow"/>
              </w:rPr>
              <w:t>15</w:t>
            </w:r>
            <w:r w:rsidR="005D3B43">
              <w:rPr>
                <w:b/>
                <w:szCs w:val="22"/>
                <w:highlight w:val="yellow"/>
              </w:rPr>
              <w:t>237</w:t>
            </w:r>
            <w:r w:rsidR="000163A6" w:rsidRPr="000163A6">
              <w:rPr>
                <w:b/>
                <w:szCs w:val="22"/>
                <w:highlight w:val="yellow"/>
              </w:rPr>
              <w:t>:</w:t>
            </w:r>
          </w:p>
          <w:p w:rsidR="00FC1FC4" w:rsidRPr="000163A6" w:rsidRDefault="000163A6" w:rsidP="000163A6">
            <w:pPr>
              <w:rPr>
                <w:szCs w:val="22"/>
              </w:rPr>
            </w:pPr>
            <w:r w:rsidRPr="000163A6">
              <w:rPr>
                <w:szCs w:val="22"/>
                <w:highlight w:val="yellow"/>
              </w:rPr>
              <w:t xml:space="preserve">- </w:t>
            </w:r>
            <w:r w:rsidR="005D3B43">
              <w:rPr>
                <w:szCs w:val="22"/>
                <w:highlight w:val="yellow"/>
              </w:rPr>
              <w:t>Alteração da lista de opções do campo “Ano” para exibir até 3 anos subsequentes ao ano atual.</w:t>
            </w:r>
          </w:p>
        </w:tc>
      </w:tr>
    </w:tbl>
    <w:p w:rsidR="00FC1FC4" w:rsidRDefault="00FC1FC4">
      <w:pPr>
        <w:jc w:val="center"/>
        <w:rPr>
          <w:rFonts w:cs="Arial"/>
          <w:b/>
          <w:szCs w:val="22"/>
        </w:rPr>
      </w:pPr>
    </w:p>
    <w:p w:rsidR="00FC1FC4" w:rsidRDefault="00FC1FC4">
      <w:pPr>
        <w:rPr>
          <w:rFonts w:cs="Arial"/>
          <w:szCs w:val="22"/>
        </w:rPr>
      </w:pPr>
    </w:p>
    <w:p w:rsidR="00FC1FC4" w:rsidRDefault="00FC1FC4">
      <w:pPr>
        <w:rPr>
          <w:rFonts w:cs="Arial"/>
          <w:szCs w:val="22"/>
        </w:rPr>
      </w:pPr>
    </w:p>
    <w:p w:rsidR="00FC1FC4" w:rsidRDefault="00FC1FC4">
      <w:pPr>
        <w:rPr>
          <w:rFonts w:cs="Arial"/>
          <w:szCs w:val="22"/>
        </w:rPr>
      </w:pPr>
    </w:p>
    <w:p w:rsidR="00FC1FC4" w:rsidRDefault="00182BBB"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Sumário</w:t>
      </w:r>
    </w:p>
    <w:p w:rsidR="00FC1FC4" w:rsidRDefault="00FC1FC4">
      <w:pPr>
        <w:jc w:val="center"/>
        <w:rPr>
          <w:rFonts w:cs="Arial"/>
          <w:b/>
          <w:szCs w:val="22"/>
        </w:rPr>
      </w:pPr>
    </w:p>
    <w:p w:rsidR="00FC1FC4" w:rsidRDefault="00182BBB">
      <w:pPr>
        <w:pStyle w:val="Sumrio2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0300" w:history="1">
        <w:r>
          <w:rPr>
            <w:rFonts w:cs="Arial"/>
          </w:rPr>
          <w:t xml:space="preserve">1. </w:t>
        </w:r>
        <w:r>
          <w:t>Introdução</w:t>
        </w:r>
        <w:r>
          <w:tab/>
        </w:r>
        <w:r>
          <w:fldChar w:fldCharType="begin"/>
        </w:r>
        <w:r>
          <w:instrText xml:space="preserve"> PAGEREF _Toc10300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FC1FC4" w:rsidRDefault="009278A4">
      <w:pPr>
        <w:pStyle w:val="Sumrio2"/>
        <w:tabs>
          <w:tab w:val="right" w:leader="dot" w:pos="9071"/>
        </w:tabs>
      </w:pPr>
      <w:hyperlink w:anchor="_Toc12182" w:history="1">
        <w:r w:rsidR="00182BBB">
          <w:rPr>
            <w:rFonts w:cs="Arial"/>
          </w:rPr>
          <w:t xml:space="preserve">2. </w:t>
        </w:r>
        <w:r w:rsidR="00182BBB">
          <w:t>Permissão</w:t>
        </w:r>
        <w:r w:rsidR="00182BBB">
          <w:tab/>
        </w:r>
        <w:r w:rsidR="00182BBB">
          <w:fldChar w:fldCharType="begin"/>
        </w:r>
        <w:r w:rsidR="00182BBB">
          <w:instrText xml:space="preserve"> PAGEREF _Toc12182 \h </w:instrText>
        </w:r>
        <w:r w:rsidR="00182BBB">
          <w:fldChar w:fldCharType="separate"/>
        </w:r>
        <w:r w:rsidR="00182BBB">
          <w:t>4</w:t>
        </w:r>
        <w:r w:rsidR="00182BBB">
          <w:fldChar w:fldCharType="end"/>
        </w:r>
      </w:hyperlink>
    </w:p>
    <w:p w:rsidR="00FC1FC4" w:rsidRDefault="009278A4">
      <w:pPr>
        <w:pStyle w:val="Sumrio2"/>
        <w:tabs>
          <w:tab w:val="right" w:leader="dot" w:pos="9071"/>
        </w:tabs>
      </w:pPr>
      <w:hyperlink w:anchor="_Toc13436" w:history="1">
        <w:r w:rsidR="00182BBB">
          <w:rPr>
            <w:rFonts w:cs="Arial"/>
          </w:rPr>
          <w:t xml:space="preserve">3. </w:t>
        </w:r>
        <w:r w:rsidR="00182BBB">
          <w:t>Identificação da História</w:t>
        </w:r>
        <w:r w:rsidR="00182BBB">
          <w:tab/>
        </w:r>
        <w:r w:rsidR="00182BBB">
          <w:fldChar w:fldCharType="begin"/>
        </w:r>
        <w:r w:rsidR="00182BBB">
          <w:instrText xml:space="preserve"> PAGEREF _Toc13436 \h </w:instrText>
        </w:r>
        <w:r w:rsidR="00182BBB">
          <w:fldChar w:fldCharType="separate"/>
        </w:r>
        <w:r w:rsidR="00182BBB">
          <w:t>4</w:t>
        </w:r>
        <w:r w:rsidR="00182BBB">
          <w:fldChar w:fldCharType="end"/>
        </w:r>
      </w:hyperlink>
    </w:p>
    <w:p w:rsidR="00FC1FC4" w:rsidRDefault="009278A4">
      <w:pPr>
        <w:pStyle w:val="Sumrio2"/>
        <w:tabs>
          <w:tab w:val="right" w:leader="dot" w:pos="9071"/>
        </w:tabs>
      </w:pPr>
      <w:hyperlink w:anchor="_Toc2780" w:history="1">
        <w:r w:rsidR="00182BBB">
          <w:rPr>
            <w:rFonts w:cs="Arial"/>
          </w:rPr>
          <w:t xml:space="preserve">4. </w:t>
        </w:r>
        <w:r w:rsidR="00182BBB">
          <w:t>Protótipo</w:t>
        </w:r>
        <w:r w:rsidR="00182BBB">
          <w:tab/>
        </w:r>
        <w:r w:rsidR="00182BBB">
          <w:fldChar w:fldCharType="begin"/>
        </w:r>
        <w:r w:rsidR="00182BBB">
          <w:instrText xml:space="preserve"> PAGEREF _Toc2780 \h </w:instrText>
        </w:r>
        <w:r w:rsidR="00182BBB">
          <w:fldChar w:fldCharType="separate"/>
        </w:r>
        <w:r w:rsidR="00182BBB">
          <w:t>4</w:t>
        </w:r>
        <w:r w:rsidR="00182BBB">
          <w:fldChar w:fldCharType="end"/>
        </w:r>
      </w:hyperlink>
    </w:p>
    <w:p w:rsidR="00FC1FC4" w:rsidRDefault="009278A4">
      <w:pPr>
        <w:pStyle w:val="Sumrio2"/>
        <w:tabs>
          <w:tab w:val="right" w:leader="dot" w:pos="9071"/>
        </w:tabs>
      </w:pPr>
      <w:hyperlink w:anchor="_Toc30388" w:history="1">
        <w:r w:rsidR="00182BBB">
          <w:t>CRITÉRIOS DE ACEITE</w:t>
        </w:r>
        <w:r w:rsidR="00182BBB">
          <w:tab/>
        </w:r>
        <w:r w:rsidR="00182BBB">
          <w:fldChar w:fldCharType="begin"/>
        </w:r>
        <w:r w:rsidR="00182BBB">
          <w:instrText xml:space="preserve"> PAGEREF _Toc30388 \h </w:instrText>
        </w:r>
        <w:r w:rsidR="00182BBB">
          <w:fldChar w:fldCharType="separate"/>
        </w:r>
        <w:r w:rsidR="00182BBB">
          <w:t>13</w:t>
        </w:r>
        <w:r w:rsidR="00182BBB">
          <w:fldChar w:fldCharType="end"/>
        </w:r>
      </w:hyperlink>
    </w:p>
    <w:p w:rsidR="00FC1FC4" w:rsidRDefault="009278A4">
      <w:pPr>
        <w:pStyle w:val="Sumrio2"/>
        <w:tabs>
          <w:tab w:val="right" w:leader="dot" w:pos="9071"/>
        </w:tabs>
      </w:pPr>
      <w:hyperlink w:anchor="_Toc19373" w:history="1">
        <w:r w:rsidR="00182BBB">
          <w:rPr>
            <w:rFonts w:cs="Arial"/>
          </w:rPr>
          <w:t xml:space="preserve">5. </w:t>
        </w:r>
        <w:r w:rsidR="00182BBB">
          <w:t>Premissa:</w:t>
        </w:r>
        <w:r w:rsidR="00182BBB">
          <w:tab/>
        </w:r>
        <w:r w:rsidR="00182BBB">
          <w:fldChar w:fldCharType="begin"/>
        </w:r>
        <w:r w:rsidR="00182BBB">
          <w:instrText xml:space="preserve"> PAGEREF _Toc19373 \h </w:instrText>
        </w:r>
        <w:r w:rsidR="00182BBB">
          <w:fldChar w:fldCharType="separate"/>
        </w:r>
        <w:r w:rsidR="00182BBB">
          <w:t>13</w:t>
        </w:r>
        <w:r w:rsidR="00182BBB">
          <w:fldChar w:fldCharType="end"/>
        </w:r>
      </w:hyperlink>
    </w:p>
    <w:p w:rsidR="00FC1FC4" w:rsidRDefault="009278A4">
      <w:pPr>
        <w:pStyle w:val="Sumrio2"/>
        <w:tabs>
          <w:tab w:val="right" w:leader="dot" w:pos="9071"/>
        </w:tabs>
      </w:pPr>
      <w:hyperlink w:anchor="_Toc4851" w:history="1">
        <w:r w:rsidR="00182BBB">
          <w:rPr>
            <w:rFonts w:cs="Arial"/>
          </w:rPr>
          <w:t xml:space="preserve">6. </w:t>
        </w:r>
        <w:r w:rsidR="00182BBB">
          <w:t>Regras Gerais</w:t>
        </w:r>
        <w:r w:rsidR="00182BBB">
          <w:tab/>
        </w:r>
        <w:r w:rsidR="00182BBB">
          <w:fldChar w:fldCharType="begin"/>
        </w:r>
        <w:r w:rsidR="00182BBB">
          <w:instrText xml:space="preserve"> PAGEREF _Toc4851 \h </w:instrText>
        </w:r>
        <w:r w:rsidR="00182BBB">
          <w:fldChar w:fldCharType="separate"/>
        </w:r>
        <w:r w:rsidR="00182BBB">
          <w:t>13</w:t>
        </w:r>
        <w:r w:rsidR="00182BBB">
          <w:fldChar w:fldCharType="end"/>
        </w:r>
      </w:hyperlink>
    </w:p>
    <w:p w:rsidR="00FC1FC4" w:rsidRDefault="009278A4">
      <w:pPr>
        <w:pStyle w:val="Sumrio2"/>
        <w:tabs>
          <w:tab w:val="right" w:leader="dot" w:pos="9071"/>
        </w:tabs>
      </w:pPr>
      <w:hyperlink w:anchor="_Toc31618" w:history="1">
        <w:r w:rsidR="00182BBB">
          <w:rPr>
            <w:rFonts w:eastAsiaTheme="minorEastAsia" w:cs="Arial"/>
          </w:rPr>
          <w:t xml:space="preserve">7. </w:t>
        </w:r>
        <w:r w:rsidR="00182BBB">
          <w:t>Informações Complementares</w:t>
        </w:r>
        <w:r w:rsidR="00182BBB">
          <w:tab/>
        </w:r>
        <w:r w:rsidR="00182BBB">
          <w:fldChar w:fldCharType="begin"/>
        </w:r>
        <w:r w:rsidR="00182BBB">
          <w:instrText xml:space="preserve"> PAGEREF _Toc31618 \h </w:instrText>
        </w:r>
        <w:r w:rsidR="00182BBB">
          <w:fldChar w:fldCharType="separate"/>
        </w:r>
        <w:r w:rsidR="00182BBB">
          <w:t>14</w:t>
        </w:r>
        <w:r w:rsidR="00182BBB">
          <w:fldChar w:fldCharType="end"/>
        </w:r>
      </w:hyperlink>
    </w:p>
    <w:p w:rsidR="00FC1FC4" w:rsidRDefault="00182BBB">
      <w:r>
        <w:fldChar w:fldCharType="end"/>
      </w:r>
    </w:p>
    <w:p w:rsidR="00FC1FC4" w:rsidRDefault="00FC1FC4">
      <w:pPr>
        <w:pStyle w:val="Dica"/>
      </w:pPr>
    </w:p>
    <w:p w:rsidR="00FC1FC4" w:rsidRDefault="00182BBB">
      <w:pPr>
        <w:pStyle w:val="Ttulo1"/>
        <w:numPr>
          <w:ilvl w:val="0"/>
          <w:numId w:val="0"/>
        </w:numPr>
        <w:tabs>
          <w:tab w:val="clear" w:pos="425"/>
          <w:tab w:val="left" w:pos="426"/>
        </w:tabs>
      </w:pPr>
      <w:r>
        <w:br w:type="page"/>
      </w:r>
    </w:p>
    <w:p w:rsidR="00FC1FC4" w:rsidRDefault="00182BBB">
      <w:pPr>
        <w:pStyle w:val="Ttulo2"/>
        <w:numPr>
          <w:ilvl w:val="0"/>
          <w:numId w:val="3"/>
        </w:numPr>
        <w:spacing w:before="240"/>
      </w:pPr>
      <w:bookmarkStart w:id="3" w:name="_Toc10300"/>
      <w:r>
        <w:lastRenderedPageBreak/>
        <w:t>Introdução</w:t>
      </w:r>
      <w:bookmarkEnd w:id="3"/>
    </w:p>
    <w:p w:rsidR="00FC1FC4" w:rsidRDefault="00182BBB">
      <w:r>
        <w:t>Esta história permite ao usuário emitir Termo de Posse de um conselheiro.</w:t>
      </w:r>
    </w:p>
    <w:p w:rsidR="00FC1FC4" w:rsidRDefault="00FC1FC4"/>
    <w:p w:rsidR="00FC1FC4" w:rsidRDefault="00182BBB">
      <w:pPr>
        <w:pStyle w:val="Ttulo2"/>
        <w:numPr>
          <w:ilvl w:val="0"/>
          <w:numId w:val="3"/>
        </w:numPr>
        <w:spacing w:before="240"/>
      </w:pPr>
      <w:bookmarkStart w:id="4" w:name="_Toc12182"/>
      <w:r>
        <w:t>Permissão</w:t>
      </w:r>
      <w:bookmarkEnd w:id="4"/>
    </w:p>
    <w:tbl>
      <w:tblPr>
        <w:tblW w:w="93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848"/>
      </w:tblGrid>
      <w:tr w:rsidR="00FC1FC4">
        <w:trPr>
          <w:trHeight w:val="340"/>
          <w:jc w:val="center"/>
        </w:trPr>
        <w:tc>
          <w:tcPr>
            <w:tcW w:w="3544" w:type="dxa"/>
            <w:shd w:val="clear" w:color="auto" w:fill="45229E"/>
            <w:vAlign w:val="center"/>
          </w:tcPr>
          <w:p w:rsidR="00FC1FC4" w:rsidRDefault="00182BBB">
            <w:pPr>
              <w:spacing w:after="0"/>
              <w:jc w:val="center"/>
            </w:pPr>
            <w:bookmarkStart w:id="5" w:name="_Hlk112936730"/>
            <w:r>
              <w:rPr>
                <w:b/>
              </w:rPr>
              <w:t>Perfil</w:t>
            </w:r>
          </w:p>
        </w:tc>
        <w:tc>
          <w:tcPr>
            <w:tcW w:w="5848" w:type="dxa"/>
            <w:tcBorders>
              <w:bottom w:val="single" w:sz="4" w:space="0" w:color="000000"/>
            </w:tcBorders>
            <w:shd w:val="clear" w:color="auto" w:fill="45229E"/>
            <w:vAlign w:val="center"/>
          </w:tcPr>
          <w:p w:rsidR="00FC1FC4" w:rsidRDefault="00182BBB"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 w:rsidR="00FC1FC4">
        <w:trPr>
          <w:trHeight w:val="340"/>
          <w:jc w:val="center"/>
        </w:trPr>
        <w:tc>
          <w:tcPr>
            <w:tcW w:w="3544" w:type="dxa"/>
            <w:vAlign w:val="center"/>
          </w:tcPr>
          <w:p w:rsidR="00FC1FC4" w:rsidRDefault="00182BB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 w:rsidR="00FC1FC4" w:rsidRDefault="00182BBB">
            <w:pPr>
              <w:widowControl w:val="0"/>
              <w:spacing w:before="40" w:after="40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Cadastrado no ambiente Corporativo e com acesso ao sistema.</w:t>
            </w:r>
          </w:p>
        </w:tc>
      </w:tr>
      <w:bookmarkEnd w:id="5"/>
    </w:tbl>
    <w:p w:rsidR="00FC1FC4" w:rsidRDefault="00FC1FC4"/>
    <w:p w:rsidR="00FC1FC4" w:rsidRDefault="00182BBB">
      <w:pPr>
        <w:pStyle w:val="Ttulo2"/>
        <w:numPr>
          <w:ilvl w:val="0"/>
          <w:numId w:val="3"/>
        </w:numPr>
        <w:spacing w:before="240"/>
      </w:pPr>
      <w:bookmarkStart w:id="6" w:name="_Toc13436"/>
      <w:r>
        <w:t>Identificação da História</w:t>
      </w:r>
      <w:bookmarkEnd w:id="6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715"/>
        <w:gridCol w:w="850"/>
        <w:gridCol w:w="5351"/>
      </w:tblGrid>
      <w:tr w:rsidR="00FC1FC4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FC1FC4" w:rsidRDefault="00182BBB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FC1FC4" w:rsidRPr="00954267" w:rsidRDefault="00182BBB">
            <w:pPr>
              <w:widowControl w:val="0"/>
              <w:spacing w:before="40" w:after="40"/>
              <w:jc w:val="center"/>
              <w:rPr>
                <w:sz w:val="24"/>
                <w:szCs w:val="24"/>
                <w:highlight w:val="yellow"/>
              </w:rPr>
            </w:pPr>
            <w:r w:rsidRPr="00954267">
              <w:rPr>
                <w:sz w:val="24"/>
                <w:szCs w:val="24"/>
                <w:highlight w:val="yellow"/>
              </w:rPr>
              <w:t>OS1</w:t>
            </w:r>
            <w:r w:rsidR="00737061" w:rsidRPr="00954267">
              <w:rPr>
                <w:sz w:val="24"/>
                <w:szCs w:val="24"/>
                <w:highlight w:val="yellow"/>
              </w:rPr>
              <w:t>5</w:t>
            </w:r>
            <w:r w:rsidR="005D3B43">
              <w:rPr>
                <w:sz w:val="24"/>
                <w:szCs w:val="24"/>
                <w:highlight w:val="yellow"/>
              </w:rPr>
              <w:t>237</w:t>
            </w:r>
          </w:p>
          <w:p w:rsidR="00FC1FC4" w:rsidRDefault="00182BBB">
            <w:pPr>
              <w:widowControl w:val="0"/>
              <w:spacing w:before="40" w:after="40"/>
              <w:jc w:val="center"/>
              <w:rPr>
                <w:color w:val="000000"/>
                <w:sz w:val="24"/>
                <w:szCs w:val="24"/>
                <w:highlight w:val="green"/>
              </w:rPr>
            </w:pPr>
            <w:r w:rsidRPr="005D3B43">
              <w:rPr>
                <w:sz w:val="24"/>
                <w:szCs w:val="24"/>
              </w:rPr>
              <w:t xml:space="preserve">HST003 </w:t>
            </w:r>
          </w:p>
        </w:tc>
        <w:tc>
          <w:tcPr>
            <w:tcW w:w="850" w:type="dxa"/>
            <w:shd w:val="clear" w:color="auto" w:fill="45229E"/>
            <w:vAlign w:val="center"/>
          </w:tcPr>
          <w:p w:rsidR="00FC1FC4" w:rsidRDefault="00182BBB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Nome:</w:t>
            </w:r>
          </w:p>
        </w:tc>
        <w:tc>
          <w:tcPr>
            <w:tcW w:w="5351" w:type="dxa"/>
            <w:vAlign w:val="center"/>
          </w:tcPr>
          <w:p w:rsidR="00FC1FC4" w:rsidRDefault="00182BBB">
            <w:pPr>
              <w:widowControl w:val="0"/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Emitir Termo de Posse</w:t>
            </w:r>
          </w:p>
        </w:tc>
      </w:tr>
      <w:tr w:rsidR="00FC1FC4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FC1FC4" w:rsidRDefault="00182BBB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 w:rsidR="00FC1FC4" w:rsidRDefault="00182BBB">
            <w:pPr>
              <w:jc w:val="left"/>
              <w:rPr>
                <w:color w:val="000000"/>
                <w:sz w:val="24"/>
                <w:szCs w:val="24"/>
              </w:rPr>
            </w:pPr>
            <w:r w:rsidRPr="00737061">
              <w:rPr>
                <w:b/>
                <w:color w:val="000000"/>
                <w:sz w:val="24"/>
                <w:szCs w:val="24"/>
              </w:rPr>
              <w:t>Eu, COMO</w:t>
            </w:r>
            <w:r w:rsidRPr="00737061">
              <w:rPr>
                <w:color w:val="000000"/>
                <w:sz w:val="24"/>
                <w:szCs w:val="24"/>
              </w:rPr>
              <w:t xml:space="preserve"> PO </w:t>
            </w:r>
            <w:r w:rsidRPr="00737061">
              <w:rPr>
                <w:b/>
                <w:color w:val="000000"/>
                <w:sz w:val="24"/>
                <w:szCs w:val="24"/>
              </w:rPr>
              <w:t>QUERO</w:t>
            </w:r>
            <w:r w:rsidRPr="00737061">
              <w:rPr>
                <w:color w:val="000000"/>
                <w:sz w:val="24"/>
                <w:szCs w:val="24"/>
              </w:rPr>
              <w:t xml:space="preserve"> alterar funcionalidade</w:t>
            </w:r>
            <w:r w:rsidR="00737061" w:rsidRPr="00737061">
              <w:rPr>
                <w:color w:val="000000"/>
                <w:sz w:val="24"/>
                <w:szCs w:val="24"/>
              </w:rPr>
              <w:t xml:space="preserve"> “Emitir Termo de Posse”</w:t>
            </w:r>
            <w:r w:rsidRPr="00737061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37061">
              <w:rPr>
                <w:b/>
                <w:color w:val="000000"/>
                <w:sz w:val="24"/>
                <w:szCs w:val="24"/>
              </w:rPr>
              <w:t>PARA</w:t>
            </w:r>
            <w:r w:rsidRPr="00737061">
              <w:rPr>
                <w:color w:val="000000"/>
                <w:sz w:val="24"/>
                <w:szCs w:val="24"/>
              </w:rPr>
              <w:t xml:space="preserve"> </w:t>
            </w:r>
            <w:r w:rsidR="00737061" w:rsidRPr="00737061">
              <w:rPr>
                <w:color w:val="000000"/>
                <w:sz w:val="24"/>
                <w:szCs w:val="24"/>
              </w:rPr>
              <w:t>:</w:t>
            </w:r>
            <w:proofErr w:type="gramEnd"/>
          </w:p>
          <w:p w:rsidR="00954267" w:rsidRPr="005D3B43" w:rsidRDefault="005D3B43" w:rsidP="005D3B43">
            <w:pPr>
              <w:rPr>
                <w:szCs w:val="22"/>
              </w:rPr>
            </w:pPr>
            <w:r w:rsidRPr="000163A6">
              <w:rPr>
                <w:szCs w:val="22"/>
                <w:highlight w:val="yellow"/>
              </w:rPr>
              <w:t xml:space="preserve">- </w:t>
            </w:r>
            <w:r w:rsidR="009278A4">
              <w:rPr>
                <w:szCs w:val="22"/>
                <w:highlight w:val="yellow"/>
              </w:rPr>
              <w:t>Alterar a</w:t>
            </w:r>
            <w:r>
              <w:rPr>
                <w:szCs w:val="22"/>
                <w:highlight w:val="yellow"/>
              </w:rPr>
              <w:t xml:space="preserve"> lista de opções do campo “Ano” para exibir até 3 anos subsequentes ao ano atual.</w:t>
            </w:r>
          </w:p>
        </w:tc>
      </w:tr>
    </w:tbl>
    <w:p w:rsidR="00FC1FC4" w:rsidRDefault="00FC1FC4"/>
    <w:p w:rsidR="00FC1FC4" w:rsidRDefault="00182BBB">
      <w:pPr>
        <w:pStyle w:val="Ttulo2"/>
        <w:numPr>
          <w:ilvl w:val="0"/>
          <w:numId w:val="3"/>
        </w:numPr>
        <w:spacing w:before="240"/>
      </w:pPr>
      <w:bookmarkStart w:id="7" w:name="_Toc7509864"/>
      <w:bookmarkStart w:id="8" w:name="_Toc2780"/>
      <w:bookmarkStart w:id="9" w:name="_Ref16606347"/>
      <w:bookmarkStart w:id="10" w:name="_Ref16606340"/>
      <w:r>
        <w:lastRenderedPageBreak/>
        <w:t>P</w:t>
      </w:r>
      <w:bookmarkEnd w:id="7"/>
      <w:r>
        <w:t>rotótipo</w:t>
      </w:r>
      <w:bookmarkEnd w:id="8"/>
      <w:bookmarkEnd w:id="9"/>
      <w:bookmarkEnd w:id="10"/>
    </w:p>
    <w:p w:rsidR="0004500B" w:rsidRDefault="0004500B" w:rsidP="0004500B">
      <w:pPr>
        <w:pStyle w:val="EstiloPrototipo3"/>
        <w:ind w:left="360"/>
        <w:jc w:val="left"/>
      </w:pPr>
      <w:r>
        <w:t>PT01. Comando para acesso “Emitir Termo de Posse”</w:t>
      </w:r>
    </w:p>
    <w:p w:rsidR="0004500B" w:rsidRDefault="0004500B" w:rsidP="000450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4885893</wp:posOffset>
                </wp:positionH>
                <wp:positionV relativeFrom="paragraph">
                  <wp:posOffset>3058008</wp:posOffset>
                </wp:positionV>
                <wp:extent cx="694944" cy="168249"/>
                <wp:effectExtent l="0" t="0" r="10160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1682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D16B6" id="Retângulo 1" o:spid="_x0000_s1026" style="position:absolute;margin-left:384.7pt;margin-top:240.8pt;width:54.7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114300" distR="114300" wp14:anchorId="60928B7E" wp14:editId="70FE37EA">
            <wp:extent cx="5764377" cy="4484217"/>
            <wp:effectExtent l="0" t="0" r="825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r="-307" b="42880"/>
                    <a:stretch/>
                  </pic:blipFill>
                  <pic:spPr bwMode="auto">
                    <a:xfrm>
                      <a:off x="0" y="0"/>
                      <a:ext cx="5764377" cy="448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xureTableStyle"/>
        <w:tblW w:w="9570" w:type="dxa"/>
        <w:shd w:val="clear" w:color="auto" w:fill="45229D"/>
        <w:tblLook w:val="04A0" w:firstRow="1" w:lastRow="0" w:firstColumn="1" w:lastColumn="0" w:noHBand="0" w:noVBand="1"/>
      </w:tblPr>
      <w:tblGrid>
        <w:gridCol w:w="9570"/>
      </w:tblGrid>
      <w:tr w:rsidR="0004500B" w:rsidTr="00182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shd w:val="clear" w:color="auto" w:fill="45229D"/>
          </w:tcPr>
          <w:p w:rsidR="0004500B" w:rsidRDefault="0004500B" w:rsidP="00182BBB">
            <w:pPr>
              <w:pStyle w:val="EstiloPrototipo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Arial Unicode MS"/>
                <w:b/>
                <w:iCs/>
                <w:sz w:val="24"/>
                <w:szCs w:val="24"/>
              </w:rPr>
              <w:t>Comandos</w:t>
            </w:r>
          </w:p>
        </w:tc>
      </w:tr>
    </w:tbl>
    <w:tbl>
      <w:tblPr>
        <w:tblStyle w:val="AxureTableStyle1"/>
        <w:tblW w:w="9570" w:type="dxa"/>
        <w:tblLook w:val="04A0" w:firstRow="1" w:lastRow="0" w:firstColumn="1" w:lastColumn="0" w:noHBand="0" w:noVBand="1"/>
      </w:tblPr>
      <w:tblGrid>
        <w:gridCol w:w="2830"/>
        <w:gridCol w:w="6740"/>
      </w:tblGrid>
      <w:tr w:rsidR="0004500B" w:rsidTr="00182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04500B" w:rsidRDefault="0004500B" w:rsidP="00182BBB">
            <w:pPr>
              <w:pStyle w:val="AxureTableNormalText"/>
              <w:rPr>
                <w:rFonts w:eastAsia="Arial"/>
                <w:b w:val="0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740" w:type="dxa"/>
          </w:tcPr>
          <w:p w:rsidR="0004500B" w:rsidRDefault="0004500B" w:rsidP="00182BBB">
            <w:pPr>
              <w:pStyle w:val="AxureTableNormalText"/>
              <w:rPr>
                <w:rFonts w:eastAsia="Arial"/>
                <w:b w:val="0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 w:rsidR="0004500B" w:rsidTr="00182BBB">
        <w:tc>
          <w:tcPr>
            <w:tcW w:w="2830" w:type="dxa"/>
          </w:tcPr>
          <w:p w:rsidR="0004500B" w:rsidRDefault="0004500B" w:rsidP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Emitir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</w:tc>
        <w:tc>
          <w:tcPr>
            <w:tcW w:w="6740" w:type="dxa"/>
          </w:tcPr>
          <w:p w:rsidR="0004500B" w:rsidRDefault="0004500B" w:rsidP="0004500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Permite realizar a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emissão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selecionado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4500B" w:rsidRDefault="0004500B" w:rsidP="0004500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Ícone - Link</w:t>
            </w:r>
          </w:p>
          <w:p w:rsidR="0004500B" w:rsidRDefault="0004500B" w:rsidP="0004500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04500B" w:rsidRDefault="0004500B" w:rsidP="0004500B">
            <w:pPr>
              <w:pStyle w:val="AxureTableNormalText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 w:rsidR="0004500B" w:rsidRDefault="0004500B" w:rsidP="0004500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comando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apresentado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somente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possua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emitir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Posse,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caso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01603002.</w:t>
            </w:r>
          </w:p>
        </w:tc>
      </w:tr>
    </w:tbl>
    <w:p w:rsidR="0004500B" w:rsidRPr="0004500B" w:rsidRDefault="0004500B" w:rsidP="0004500B"/>
    <w:p w:rsidR="00FC1FC4" w:rsidRPr="00737061" w:rsidRDefault="0004500B" w:rsidP="0004500B">
      <w:pPr>
        <w:pStyle w:val="EstiloPrototipo3"/>
        <w:ind w:left="360"/>
        <w:jc w:val="left"/>
      </w:pPr>
      <w:bookmarkStart w:id="11" w:name="_Ref21060"/>
      <w:bookmarkStart w:id="12" w:name="_Ref669"/>
      <w:bookmarkStart w:id="13" w:name="_Ref45120281"/>
      <w:r>
        <w:t xml:space="preserve">PT02. </w:t>
      </w:r>
      <w:r w:rsidR="00182BBB" w:rsidRPr="00737061">
        <w:t>Emitir Termo</w:t>
      </w:r>
      <w:bookmarkEnd w:id="11"/>
      <w:r w:rsidR="00182BBB" w:rsidRPr="00737061">
        <w:t xml:space="preserve"> de Posse</w:t>
      </w:r>
      <w:bookmarkEnd w:id="12"/>
    </w:p>
    <w:p w:rsidR="00FC1FC4" w:rsidRDefault="00FC1FC4"/>
    <w:p w:rsidR="00FC1FC4" w:rsidRDefault="00182BBB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742305" cy="7844155"/>
            <wp:effectExtent l="0" t="0" r="10795" b="4445"/>
            <wp:docPr id="5" name="Imagem 5" descr="Emitir termo de po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Emitir termo de poss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78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C4" w:rsidRDefault="00FC1FC4">
      <w:pPr>
        <w:jc w:val="center"/>
      </w:pPr>
    </w:p>
    <w:tbl>
      <w:tblPr>
        <w:tblStyle w:val="AxureTableStyle1"/>
        <w:tblW w:w="9570" w:type="dxa"/>
        <w:tblLook w:val="04A0" w:firstRow="1" w:lastRow="0" w:firstColumn="1" w:lastColumn="0" w:noHBand="0" w:noVBand="1"/>
      </w:tblPr>
      <w:tblGrid>
        <w:gridCol w:w="3114"/>
        <w:gridCol w:w="6456"/>
      </w:tblGrid>
      <w:tr w:rsidR="00FC1FC4" w:rsidTr="00FC1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gridSpan w:val="2"/>
            <w:shd w:val="clear" w:color="auto" w:fill="45229E"/>
          </w:tcPr>
          <w:p w:rsidR="00FC1FC4" w:rsidRDefault="00182BBB">
            <w:pPr>
              <w:pStyle w:val="EstiloPrototipo3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</w:rPr>
              <w:lastRenderedPageBreak/>
              <w:t xml:space="preserve">Campos e </w:t>
            </w:r>
            <w:proofErr w:type="spellStart"/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</w:rPr>
              <w:t>Comandos</w:t>
            </w:r>
            <w:proofErr w:type="spellEnd"/>
          </w:p>
        </w:tc>
      </w:tr>
      <w:tr w:rsidR="00FC1FC4" w:rsidTr="00FC1FC4">
        <w:tc>
          <w:tcPr>
            <w:tcW w:w="3114" w:type="dxa"/>
            <w:shd w:val="clear" w:color="auto" w:fill="D9D9D9" w:themeFill="background1" w:themeFillShade="D9"/>
          </w:tcPr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456" w:type="dxa"/>
            <w:shd w:val="clear" w:color="auto" w:fill="D9D9D9" w:themeFill="background1" w:themeFillShade="D9"/>
          </w:tcPr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Emitir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Termo de </w:t>
            </w:r>
            <w:r>
              <w:rPr>
                <w:rFonts w:eastAsia="Arial"/>
                <w:sz w:val="18"/>
                <w:szCs w:val="18"/>
                <w:lang w:eastAsia="pt-BR"/>
              </w:rPr>
              <w:t>P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osse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página. 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Dados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FC1FC4" w:rsidTr="00FC1FC4">
        <w:tc>
          <w:tcPr>
            <w:tcW w:w="3114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lastRenderedPageBreak/>
              <w:t>Termo de posse</w:t>
            </w:r>
          </w:p>
        </w:tc>
        <w:tc>
          <w:tcPr>
            <w:tcW w:w="6456" w:type="dxa"/>
          </w:tcPr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Exibe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 a ser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emitido</w:t>
            </w:r>
            <w:proofErr w:type="spellEnd"/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Alfan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umérico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- Obrigatório: Sim</w:t>
            </w:r>
          </w:p>
          <w:p w:rsidR="00FC1FC4" w:rsidRPr="00737061" w:rsidRDefault="00FC1FC4" w:rsidP="00182BBB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- O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texto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posse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está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cadastrado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na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funcionalidade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‘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Cadastrar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declaração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’ no ‘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Parametrizar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auxiliares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’, e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esta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funcionalidade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deverá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obter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texto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através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código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documento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onde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posteriormente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será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exibido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na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funcionalidade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‘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Emitir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posse’.</w:t>
            </w:r>
          </w:p>
          <w:p w:rsidR="00FC1FC4" w:rsidRPr="00182BBB" w:rsidRDefault="00FC1FC4" w:rsidP="00182BBB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u w:val="single"/>
                <w:lang w:eastAsia="pt-BR"/>
              </w:rPr>
            </w:pPr>
          </w:p>
          <w:p w:rsidR="00FC1FC4" w:rsidRPr="00182BBB" w:rsidRDefault="00182BBB" w:rsidP="00182BBB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u w:val="single"/>
                <w:lang w:eastAsia="pt-BR"/>
              </w:rPr>
            </w:pPr>
            <w:proofErr w:type="spellStart"/>
            <w:r w:rsidRPr="00182BBB">
              <w:rPr>
                <w:rFonts w:eastAsia="Arial"/>
                <w:bCs/>
                <w:sz w:val="18"/>
                <w:szCs w:val="18"/>
                <w:u w:val="single"/>
                <w:lang w:eastAsia="pt-BR"/>
              </w:rPr>
              <w:t>Texto</w:t>
            </w:r>
            <w:proofErr w:type="spellEnd"/>
            <w:r w:rsidRPr="00182BBB">
              <w:rPr>
                <w:rFonts w:eastAsia="Arial"/>
                <w:bCs/>
                <w:sz w:val="18"/>
                <w:szCs w:val="18"/>
                <w:u w:val="single"/>
                <w:lang w:eastAsia="pt-BR"/>
              </w:rPr>
              <w:t xml:space="preserve"> a ser </w:t>
            </w:r>
            <w:proofErr w:type="spellStart"/>
            <w:r w:rsidRPr="00182BBB">
              <w:rPr>
                <w:rFonts w:eastAsia="Arial"/>
                <w:bCs/>
                <w:sz w:val="18"/>
                <w:szCs w:val="18"/>
                <w:u w:val="single"/>
                <w:lang w:eastAsia="pt-BR"/>
              </w:rPr>
              <w:t>exibido</w:t>
            </w:r>
            <w:proofErr w:type="spellEnd"/>
            <w:r w:rsidRPr="00182BBB">
              <w:rPr>
                <w:rFonts w:eastAsia="Arial"/>
                <w:bCs/>
                <w:sz w:val="18"/>
                <w:szCs w:val="18"/>
                <w:u w:val="single"/>
                <w:lang w:eastAsia="pt-BR"/>
              </w:rPr>
              <w:t>: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lang w:eastAsia="pt-BR"/>
              </w:rPr>
            </w:pP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Aos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[dia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mês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[mês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²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[ano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³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na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Cidade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[de</w:t>
            </w:r>
            <w:r w:rsidRPr="005D3B43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[Cidade</w:t>
            </w:r>
            <w:r w:rsidRPr="005D3B43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⁵</w:t>
            </w:r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]-[UF</w:t>
            </w:r>
            <w:r w:rsidRPr="005D3B43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⁶</w:t>
            </w:r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reunido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Plenário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Conselho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Arquitetura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 e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Urbanismo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 xml:space="preserve">[local do </w:t>
            </w: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conselheiro</w:t>
            </w:r>
            <w:proofErr w:type="spellEnd"/>
            <w:r w:rsidRPr="005D3B43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 em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sessão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solene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, e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tendo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em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 vista a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diplomação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outorgada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 pela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Comissão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Eleitoral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[local do</w:t>
            </w:r>
            <w:r w:rsidR="0071507E" w:rsidRPr="005D3B43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71507E" w:rsidRPr="005D3B43">
              <w:rPr>
                <w:rFonts w:eastAsia="Arial"/>
                <w:b/>
                <w:sz w:val="18"/>
                <w:szCs w:val="18"/>
                <w:lang w:eastAsia="pt-BR"/>
              </w:rPr>
              <w:t>candidato</w:t>
            </w:r>
            <w:proofErr w:type="spellEnd"/>
            <w:r w:rsidRPr="005D3B43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 decorrente das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eleições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gerais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realizadas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 no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dia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 </w:t>
            </w:r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proofErr w:type="spellEnd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eleição</w:t>
            </w:r>
            <w:proofErr w:type="spellEnd"/>
            <w:r w:rsidRPr="005D3B4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⁸</w:t>
            </w:r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 de </w:t>
            </w:r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proofErr w:type="spellEnd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eleição</w:t>
            </w:r>
            <w:proofErr w:type="spellEnd"/>
            <w:r w:rsidRPr="005D3B4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⁹</w:t>
            </w:r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 de </w:t>
            </w:r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ano</w:t>
            </w:r>
            <w:proofErr w:type="spellEnd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 xml:space="preserve"> da eleição</w:t>
            </w:r>
            <w:r w:rsidRPr="005D3B4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¹⁰</w:t>
            </w:r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cumprindo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-se as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disposições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 da Lei n° 12.378, de 31 de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dezembro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 de 2010,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e</w:t>
            </w:r>
            <w:proofErr w:type="spellEnd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5D3B43">
              <w:rPr>
                <w:rFonts w:eastAsia="Arial"/>
                <w:bCs/>
                <w:sz w:val="18"/>
                <w:szCs w:val="18"/>
                <w:lang w:eastAsia="pt-BR"/>
              </w:rPr>
              <w:t>Regulamento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Eleitoral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aprovado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pela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Resolução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CAU/BR n°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[nº resolução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¹¹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, de 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¹²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 de 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¹³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 de 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[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ano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]</w:t>
            </w: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compareceu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e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tomou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 posse o(a)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Arquiteto</w:t>
            </w:r>
            <w:proofErr w:type="spellEnd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 xml:space="preserve">(a) e </w:t>
            </w:r>
            <w:proofErr w:type="spellStart"/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Urbanista</w:t>
            </w:r>
            <w:proofErr w:type="spellEnd"/>
          </w:p>
          <w:p w:rsidR="00FC1FC4" w:rsidRPr="00737061" w:rsidRDefault="00182BBB" w:rsidP="00182BBB">
            <w:pPr>
              <w:pStyle w:val="Ttulo2"/>
              <w:keepNext w:val="0"/>
              <w:numPr>
                <w:ilvl w:val="1"/>
                <w:numId w:val="0"/>
              </w:numPr>
              <w:outlineLvl w:val="1"/>
              <w:rPr>
                <w:rFonts w:ascii="Arial" w:eastAsia="Arial" w:hAnsi="Arial"/>
                <w:bCs w:val="0"/>
                <w:sz w:val="18"/>
                <w:szCs w:val="18"/>
              </w:rPr>
            </w:pP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[NOME ARQUITETO(A) E URBANISTA</w:t>
            </w:r>
            <w:r w:rsidRPr="00737061">
              <w:rPr>
                <w:rFonts w:ascii="Arial" w:eastAsia="Arial" w:hAnsi="Arial"/>
                <w:color w:val="FF0000"/>
                <w:sz w:val="18"/>
                <w:szCs w:val="18"/>
              </w:rPr>
              <w:t>¹⁵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</w:p>
          <w:p w:rsidR="00FC1FC4" w:rsidRPr="00737061" w:rsidRDefault="00182BBB" w:rsidP="00182BBB">
            <w:pPr>
              <w:pStyle w:val="Ttulo2"/>
              <w:keepNext w:val="0"/>
              <w:numPr>
                <w:ilvl w:val="1"/>
                <w:numId w:val="0"/>
              </w:numPr>
              <w:outlineLvl w:val="1"/>
              <w:rPr>
                <w:rFonts w:ascii="Arial" w:eastAsia="Arial" w:hAnsi="Arial"/>
                <w:b w:val="0"/>
                <w:sz w:val="18"/>
                <w:szCs w:val="18"/>
              </w:rPr>
            </w:pPr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no cargo de </w:t>
            </w:r>
            <w:proofErr w:type="spellStart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Conselheiro</w:t>
            </w:r>
            <w:proofErr w:type="spellEnd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 xml:space="preserve">(a) 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[</w:t>
            </w:r>
            <w:proofErr w:type="spellStart"/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tipo</w:t>
            </w:r>
            <w:proofErr w:type="spellEnd"/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 xml:space="preserve"> conselheiro</w:t>
            </w:r>
            <w:r w:rsidRPr="00737061">
              <w:rPr>
                <w:rFonts w:ascii="Arial" w:eastAsia="Arial" w:hAnsi="Arial"/>
                <w:color w:val="FF0000"/>
                <w:sz w:val="18"/>
                <w:szCs w:val="18"/>
              </w:rPr>
              <w:t>¹⁶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 xml:space="preserve"> do </w:t>
            </w:r>
            <w:proofErr w:type="spellStart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Conselho</w:t>
            </w:r>
            <w:proofErr w:type="spellEnd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 xml:space="preserve"> de </w:t>
            </w:r>
            <w:proofErr w:type="spellStart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Arquitetura</w:t>
            </w:r>
            <w:proofErr w:type="spellEnd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 xml:space="preserve"> e </w:t>
            </w:r>
            <w:proofErr w:type="spellStart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Urbanismo</w:t>
            </w:r>
            <w:proofErr w:type="spellEnd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 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 xml:space="preserve">[local do </w:t>
            </w:r>
            <w:proofErr w:type="spellStart"/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conselheiro</w:t>
            </w:r>
            <w:proofErr w:type="spellEnd"/>
            <w:r w:rsidRPr="00737061">
              <w:rPr>
                <w:rFonts w:ascii="Arial" w:eastAsia="Arial" w:hAnsi="Arial"/>
                <w:color w:val="FF0000"/>
                <w:sz w:val="18"/>
                <w:szCs w:val="18"/>
              </w:rPr>
              <w:t>⁷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 xml:space="preserve">, com </w:t>
            </w:r>
            <w:proofErr w:type="spellStart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mandato</w:t>
            </w:r>
            <w:proofErr w:type="spellEnd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 xml:space="preserve"> a ser </w:t>
            </w:r>
            <w:proofErr w:type="spellStart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exercido</w:t>
            </w:r>
            <w:proofErr w:type="spellEnd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 xml:space="preserve"> no </w:t>
            </w:r>
            <w:proofErr w:type="spellStart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período</w:t>
            </w:r>
            <w:proofErr w:type="spellEnd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 xml:space="preserve"> de 01 de Janeiro de 2024 a 31 de </w:t>
            </w:r>
            <w:proofErr w:type="spellStart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Dezembro</w:t>
            </w:r>
            <w:proofErr w:type="spellEnd"/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 de 2026.</w:t>
            </w:r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br/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[</w:t>
            </w:r>
            <w:proofErr w:type="spellStart"/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Cidade</w:t>
            </w:r>
            <w:proofErr w:type="spellEnd"/>
            <w:r w:rsidRPr="00737061">
              <w:rPr>
                <w:rFonts w:ascii="Arial" w:eastAsia="Arial" w:hAnsi="Arial"/>
                <w:color w:val="FF0000"/>
                <w:sz w:val="18"/>
                <w:szCs w:val="18"/>
              </w:rPr>
              <w:t>⁵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]-[UF</w:t>
            </w:r>
            <w:r w:rsidRPr="00737061">
              <w:rPr>
                <w:rFonts w:ascii="Arial" w:eastAsia="Arial" w:hAnsi="Arial"/>
                <w:color w:val="FF0000"/>
                <w:sz w:val="18"/>
                <w:szCs w:val="18"/>
              </w:rPr>
              <w:t>⁶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, 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[dia</w:t>
            </w:r>
            <w:r w:rsidRPr="00737061">
              <w:rPr>
                <w:rFonts w:ascii="Arial" w:eastAsia="Arial" w:hAnsi="Arial"/>
                <w:color w:val="FF0000"/>
                <w:sz w:val="18"/>
                <w:szCs w:val="18"/>
              </w:rPr>
              <w:t>¹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 de 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[mês</w:t>
            </w:r>
            <w:r w:rsidRPr="00737061">
              <w:rPr>
                <w:rFonts w:ascii="Arial" w:eastAsia="Arial" w:hAnsi="Arial"/>
                <w:color w:val="FF0000"/>
                <w:sz w:val="18"/>
                <w:szCs w:val="18"/>
              </w:rPr>
              <w:t>²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  <w:r w:rsidRPr="00737061">
              <w:rPr>
                <w:rFonts w:ascii="Arial" w:eastAsia="Arial" w:hAnsi="Arial"/>
                <w:b w:val="0"/>
                <w:sz w:val="18"/>
                <w:szCs w:val="18"/>
              </w:rPr>
              <w:t> de 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[ano</w:t>
            </w:r>
            <w:r w:rsidRPr="00737061">
              <w:rPr>
                <w:rFonts w:ascii="Arial" w:eastAsia="Arial" w:hAnsi="Arial"/>
                <w:color w:val="FF0000"/>
                <w:sz w:val="18"/>
                <w:szCs w:val="18"/>
              </w:rPr>
              <w:t>³</w:t>
            </w:r>
            <w:r w:rsidRPr="00737061">
              <w:rPr>
                <w:rFonts w:ascii="Arial" w:eastAsia="Arial" w:hAnsi="Arial"/>
                <w:bCs w:val="0"/>
                <w:sz w:val="18"/>
                <w:szCs w:val="18"/>
              </w:rPr>
              <w:t>]</w:t>
            </w:r>
          </w:p>
          <w:p w:rsidR="00FC1FC4" w:rsidRPr="00737061" w:rsidRDefault="00FC1FC4" w:rsidP="00182BBB">
            <w:pPr>
              <w:pStyle w:val="AxureTableNormalText"/>
              <w:jc w:val="both"/>
              <w:rPr>
                <w:rFonts w:eastAsia="Arial"/>
                <w:bCs/>
                <w:sz w:val="18"/>
                <w:szCs w:val="18"/>
                <w:lang w:eastAsia="pt-BR"/>
              </w:rPr>
            </w:pP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Cs/>
                <w:sz w:val="18"/>
                <w:szCs w:val="18"/>
                <w:lang w:eastAsia="pt-BR"/>
              </w:rPr>
              <w:t>-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exibidos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dentro de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chaves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737061">
              <w:rPr>
                <w:rFonts w:eastAsia="Arial"/>
                <w:b/>
                <w:bCs/>
                <w:sz w:val="18"/>
                <w:szCs w:val="18"/>
                <w:lang w:eastAsia="pt-BR"/>
              </w:rPr>
              <w:t>[ ]</w:t>
            </w:r>
            <w:proofErr w:type="gram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serão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preenchidos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conforme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inserção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dados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disponíveis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: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 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²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ano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³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bCs/>
                <w:sz w:val="18"/>
                <w:szCs w:val="18"/>
                <w:lang w:eastAsia="pt-BR"/>
              </w:rPr>
              <w:t>de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dado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Preposição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’ da grid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Cidade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⁵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’ da grid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  <w:p w:rsidR="00FC1FC4" w:rsidRPr="005D3B43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5D3B43">
              <w:rPr>
                <w:rFonts w:eastAsia="Arial"/>
                <w:b/>
                <w:bCs/>
                <w:sz w:val="18"/>
                <w:szCs w:val="18"/>
                <w:lang w:eastAsia="pt-BR"/>
              </w:rPr>
              <w:t>UF</w:t>
            </w:r>
            <w:r w:rsidRPr="005D3B43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⁶</w:t>
            </w:r>
            <w:r w:rsidRPr="005D3B4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5D3B43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5D3B43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5D3B43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rido no campo ‘UF’ da grid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  <w:p w:rsidR="00FC1FC4" w:rsidRPr="005D3B43" w:rsidRDefault="00182BBB" w:rsidP="0071507E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 xml:space="preserve">Local do </w:t>
            </w: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conselheiro</w:t>
            </w:r>
            <w:proofErr w:type="spellEnd"/>
            <w:r w:rsidRPr="005D3B43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 xml:space="preserve"> “Do </w:t>
            </w:r>
            <w:proofErr w:type="spellStart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>Brasil</w:t>
            </w:r>
            <w:proofErr w:type="spellEnd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 xml:space="preserve">” </w:t>
            </w:r>
            <w:proofErr w:type="spellStart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>candidato</w:t>
            </w:r>
            <w:proofErr w:type="spellEnd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 xml:space="preserve"> for federal </w:t>
            </w:r>
            <w:proofErr w:type="spellStart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>Ou</w:t>
            </w:r>
            <w:proofErr w:type="spellEnd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 xml:space="preserve"> “UF” </w:t>
            </w:r>
            <w:proofErr w:type="spellStart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>candidato</w:t>
            </w:r>
            <w:proofErr w:type="spellEnd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71507E" w:rsidRPr="005D3B43">
              <w:rPr>
                <w:rFonts w:eastAsia="Arial"/>
                <w:b/>
                <w:sz w:val="18"/>
                <w:szCs w:val="18"/>
                <w:u w:val="single"/>
                <w:lang w:eastAsia="pt-BR"/>
              </w:rPr>
              <w:t>não</w:t>
            </w:r>
            <w:proofErr w:type="spellEnd"/>
            <w:r w:rsidR="0071507E" w:rsidRPr="005D3B43">
              <w:rPr>
                <w:rFonts w:eastAsia="Arial"/>
                <w:sz w:val="18"/>
                <w:szCs w:val="18"/>
                <w:lang w:eastAsia="pt-BR"/>
              </w:rPr>
              <w:t xml:space="preserve"> for federal.</w:t>
            </w:r>
          </w:p>
          <w:p w:rsidR="0071507E" w:rsidRPr="005D3B43" w:rsidRDefault="0071507E" w:rsidP="0071507E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eastAsia="pt-BR"/>
              </w:rPr>
            </w:pPr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 xml:space="preserve">Local do </w:t>
            </w: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candidato</w:t>
            </w:r>
            <w:proofErr w:type="spellEnd"/>
            <w:r w:rsidRPr="005D3B43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 xml:space="preserve">⁷ </w:t>
            </w:r>
            <w:r w:rsidRPr="005D3B43">
              <w:rPr>
                <w:rFonts w:eastAsia="Arial"/>
                <w:bCs/>
                <w:sz w:val="18"/>
                <w:szCs w:val="18"/>
                <w:lang w:val="pt-BR" w:eastAsia="pt-BR"/>
              </w:rPr>
              <w:t>=</w:t>
            </w:r>
            <w:r w:rsidRPr="005D3B43"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 xml:space="preserve"> </w:t>
            </w:r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Recebe o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“Nacional”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candidato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for IES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ou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“UF”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candidato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D3B43">
              <w:rPr>
                <w:rFonts w:eastAsia="Arial"/>
                <w:b/>
                <w:sz w:val="18"/>
                <w:szCs w:val="18"/>
                <w:u w:val="single"/>
                <w:lang w:eastAsia="pt-BR"/>
              </w:rPr>
              <w:t>não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for IES.</w:t>
            </w:r>
          </w:p>
          <w:p w:rsidR="00FC1FC4" w:rsidRPr="005D3B43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proofErr w:type="spellEnd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eleição</w:t>
            </w:r>
            <w:proofErr w:type="spellEnd"/>
            <w:r w:rsidRPr="005D3B4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⁸</w:t>
            </w:r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5D3B43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5D3B43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5D3B43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5D3B43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FC1FC4" w:rsidRPr="005D3B43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proofErr w:type="spellEnd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eleição</w:t>
            </w:r>
            <w:proofErr w:type="spellEnd"/>
            <w:r w:rsidRPr="005D3B4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⁹</w:t>
            </w:r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5D3B43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5D3B43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5D3B43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5D3B43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D3B43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  <w:r w:rsidRPr="005D3B43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Ano</w:t>
            </w:r>
            <w:proofErr w:type="spellEnd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>realização</w:t>
            </w:r>
            <w:proofErr w:type="spellEnd"/>
            <w:r w:rsidRPr="005D3B43">
              <w:rPr>
                <w:rFonts w:eastAsia="Arial"/>
                <w:b/>
                <w:sz w:val="18"/>
                <w:szCs w:val="18"/>
                <w:lang w:eastAsia="pt-BR"/>
              </w:rPr>
              <w:t xml:space="preserve"> da eleição</w:t>
            </w:r>
            <w:r w:rsidRPr="005D3B43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¹⁰</w:t>
            </w:r>
            <w:r w:rsidRPr="005D3B43">
              <w:rPr>
                <w:rFonts w:eastAsia="Arial"/>
                <w:sz w:val="18"/>
                <w:szCs w:val="18"/>
                <w:lang w:eastAsia="pt-BR"/>
              </w:rPr>
              <w:t xml:space="preserve"> =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nº resolução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¹¹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Número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Dia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¹²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Mês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¹³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lastRenderedPageBreak/>
              <w:t>ano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 resolução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rido no campo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 xml:space="preserve">Nome </w:t>
            </w:r>
            <w:proofErr w:type="spellStart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arquiteto</w:t>
            </w:r>
            <w:proofErr w:type="spellEnd"/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(a) e urbanista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⁵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do banco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Tipo conselheiro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⁶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do banco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 xml:space="preserve">Nome do </w:t>
            </w:r>
            <w:r w:rsidRPr="00737061">
              <w:rPr>
                <w:rFonts w:eastAsia="Arial"/>
                <w:b/>
                <w:bCs/>
                <w:sz w:val="18"/>
                <w:szCs w:val="18"/>
                <w:lang w:eastAsia="pt-BR"/>
              </w:rPr>
              <w:t>presidente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rido no campo ‘Nome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</w:t>
            </w: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bCs/>
                <w:sz w:val="18"/>
                <w:szCs w:val="18"/>
                <w:lang w:eastAsia="pt-BR"/>
              </w:rPr>
              <w:t>CAU/U</w:t>
            </w:r>
            <w:r w:rsidRPr="00737061"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F</w:t>
            </w:r>
            <w:r w:rsidRPr="00737061">
              <w:rPr>
                <w:rFonts w:eastAsia="Arial"/>
                <w:b/>
                <w:bCs/>
                <w:sz w:val="18"/>
                <w:szCs w:val="18"/>
                <w:lang w:eastAsia="pt-BR"/>
              </w:rPr>
              <w:t xml:space="preserve"> ou BR</w:t>
            </w:r>
            <w:r w:rsidRPr="00737061"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¹⁸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Recebe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ado ins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rido no campo ‘UF’</w:t>
            </w:r>
          </w:p>
          <w:p w:rsidR="00FC1FC4" w:rsidRPr="00737061" w:rsidRDefault="00FC1FC4" w:rsidP="00182BBB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FC1FC4" w:rsidRPr="00737061" w:rsidRDefault="00182BBB" w:rsidP="00182BBB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 w:rsidR="00FC1FC4" w:rsidRDefault="00182BBB" w:rsidP="00182BBB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Assim que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for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preenchendo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informações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necessárias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em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seus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devidos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atualizar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informações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lastRenderedPageBreak/>
              <w:t xml:space="preserve">Data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FC1FC4" w:rsidRDefault="00182BBB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eastAsia="Arial"/>
                <w:sz w:val="18"/>
                <w:szCs w:val="18"/>
                <w:lang w:eastAsia="pt-BR"/>
              </w:rPr>
              <w:t>i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15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Dias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12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Meses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>Ano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vigente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 w:rsidR="00FC1FC4" w:rsidRDefault="00182BBB" w:rsidP="005D3B43">
            <w:pPr>
              <w:pStyle w:val="AxureTableNormalText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Desde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2019</w:t>
            </w:r>
            <w:r w:rsidR="005D3B43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bookmarkStart w:id="14" w:name="_GoBack"/>
            <w:proofErr w:type="spellStart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até</w:t>
            </w:r>
            <w:proofErr w:type="spellEnd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três</w:t>
            </w:r>
            <w:proofErr w:type="spellEnd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anos</w:t>
            </w:r>
            <w:proofErr w:type="spellEnd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subsequentes</w:t>
            </w:r>
            <w:proofErr w:type="spellEnd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ao</w:t>
            </w:r>
            <w:proofErr w:type="spellEnd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ano</w:t>
            </w:r>
            <w:proofErr w:type="spellEnd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atual</w:t>
            </w:r>
            <w:proofErr w:type="spellEnd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(</w:t>
            </w:r>
            <w:proofErr w:type="spellStart"/>
            <w:r w:rsid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E</w:t>
            </w:r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xemplo</w:t>
            </w:r>
            <w:proofErr w:type="spellEnd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: se o </w:t>
            </w:r>
            <w:proofErr w:type="spellStart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ano</w:t>
            </w:r>
            <w:proofErr w:type="spellEnd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</w:t>
            </w:r>
            <w:proofErr w:type="spellStart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atual</w:t>
            </w:r>
            <w:proofErr w:type="spellEnd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é 2023, </w:t>
            </w:r>
            <w:proofErr w:type="spellStart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>exibirá</w:t>
            </w:r>
            <w:proofErr w:type="spellEnd"/>
            <w:r w:rsidR="005D3B43" w:rsidRPr="005D3B43">
              <w:rPr>
                <w:rFonts w:eastAsia="Arial"/>
                <w:sz w:val="18"/>
                <w:szCs w:val="18"/>
                <w:highlight w:val="yellow"/>
                <w:lang w:eastAsia="pt-BR"/>
              </w:rPr>
              <w:t xml:space="preserve"> 2019, 2020, 2021, 2022, 2023, 2024, 2025, 2026)</w:t>
            </w:r>
            <w:r w:rsidRPr="005D3B43">
              <w:rPr>
                <w:rFonts w:eastAsia="Arial"/>
                <w:sz w:val="18"/>
                <w:szCs w:val="18"/>
                <w:highlight w:val="yellow"/>
                <w:lang w:val="pt-BR" w:eastAsia="pt-BR"/>
              </w:rPr>
              <w:t>.</w:t>
            </w:r>
          </w:p>
          <w:bookmarkEnd w:id="14"/>
          <w:p w:rsidR="00FC1FC4" w:rsidRDefault="00182BBB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Preposição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preposição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utilizada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para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referente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: De, da e do.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Preposição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Texto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UF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cidade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inserida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2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‘UF’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lastRenderedPageBreak/>
              <w:t xml:space="preserve">Data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</w:p>
        </w:tc>
        <w:tc>
          <w:tcPr>
            <w:tcW w:w="6456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gr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d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  <w:p w:rsidR="00FC1FC4" w:rsidRPr="00737061" w:rsidRDefault="00FC1FC4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Regras de 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Apr</w:t>
            </w:r>
            <w:r w:rsidRPr="00737061">
              <w:rPr>
                <w:rFonts w:eastAsia="Arial"/>
                <w:b/>
                <w:sz w:val="18"/>
                <w:szCs w:val="18"/>
                <w:lang w:val="pt-BR" w:eastAsia="pt-BR"/>
              </w:rPr>
              <w:t>e</w:t>
            </w:r>
            <w:r w:rsidRPr="00737061">
              <w:rPr>
                <w:rFonts w:eastAsia="Arial"/>
                <w:b/>
                <w:sz w:val="18"/>
                <w:szCs w:val="18"/>
                <w:lang w:eastAsia="pt-BR"/>
              </w:rPr>
              <w:t>sentação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- Este grid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apresentado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duas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vezes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um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abaixo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outro,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como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protótipo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[</w:t>
            </w:r>
            <w:r w:rsidRPr="00737061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fldChar w:fldCharType="begin"/>
            </w:r>
            <w:r w:rsidRPr="00737061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instrText xml:space="preserve"> REF _Ref669 \r \h </w:instrText>
            </w:r>
            <w:r w:rsidR="00737061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instrText xml:space="preserve"> \* MERGEFORMAT </w:instrText>
            </w:r>
            <w:r w:rsidRPr="00737061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</w:r>
            <w:r w:rsidRPr="00737061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fldChar w:fldCharType="separate"/>
            </w:r>
            <w:r w:rsidRPr="00737061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t>P</w:t>
            </w:r>
            <w:r w:rsidR="001359CA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t>T</w:t>
            </w:r>
            <w:r w:rsidRPr="00737061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t>0</w:t>
            </w:r>
            <w:r w:rsidRPr="00737061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fldChar w:fldCharType="end"/>
            </w:r>
            <w:r w:rsidR="001359CA">
              <w:rPr>
                <w:rFonts w:eastAsia="Arial"/>
                <w:color w:val="0000FF"/>
                <w:sz w:val="18"/>
                <w:szCs w:val="18"/>
                <w:u w:val="single"/>
                <w:lang w:eastAsia="pt-BR"/>
              </w:rPr>
              <w:t>2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].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- É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obrigatório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preenchimento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menos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uma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data de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eleição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- No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primeiro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grid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’,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’ e ‘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’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deverão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acompanhados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um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asterisco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informando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737061"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obrigatoriedade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preenchimento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destes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- No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segundo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grid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junto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‘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Data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realização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eleições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gerais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’ um hint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informativo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com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texto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: “O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preenchimento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abaixo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é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obrigatório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.”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eastAsia="Arial"/>
                <w:sz w:val="18"/>
                <w:szCs w:val="18"/>
                <w:lang w:eastAsia="pt-BR"/>
              </w:rPr>
              <w:t>i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17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Dias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10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Meses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emissão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vigente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2019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lastRenderedPageBreak/>
              <w:t>Da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dos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Número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número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pertinente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Numérico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número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179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‘Nº’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eastAsia="Arial"/>
                <w:sz w:val="18"/>
                <w:szCs w:val="18"/>
                <w:lang w:eastAsia="pt-BR"/>
              </w:rPr>
              <w:t>i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usuário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22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Dias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Dia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agosto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Meses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resolução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vigente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Listar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opções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Desde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2019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lastRenderedPageBreak/>
              <w:t>Da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dos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CPF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/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Campo que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o CPF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/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Numérico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000.000.000-00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14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Nome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/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Exibe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/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Texto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‘Nome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Arquiteto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Urbanista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UF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Texto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2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‘UF’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Tipo de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tipo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Combo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com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trazida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banco de dados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informação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campo ‘Tipo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’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de posse.</w:t>
            </w:r>
          </w:p>
        </w:tc>
      </w:tr>
      <w:tr w:rsidR="00FC1FC4" w:rsidTr="00FC1FC4">
        <w:trPr>
          <w:trHeight w:val="358"/>
        </w:trPr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dos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assinatura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FC1FC4" w:rsidRPr="00737061" w:rsidTr="00FC1FC4">
        <w:tc>
          <w:tcPr>
            <w:tcW w:w="3114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lastRenderedPageBreak/>
              <w:t xml:space="preserve">CPF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</w:p>
        </w:tc>
        <w:tc>
          <w:tcPr>
            <w:tcW w:w="6456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Exibe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o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CPF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Numérico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000.000.000-00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14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Pr="00737061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um CAU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estadual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CAU/MG, por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exemplo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trazendo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banco o CPF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Federal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respectiva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UF.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CAU/BR,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habilitado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e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poderá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CPF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737061"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inserção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CPF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realizar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uma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banco e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retornar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dados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‘Nome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’ e ‘UF’, mas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estes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campos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poderão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editáveis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mesmo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automática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portanto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deverão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desabilitados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FC1FC4" w:rsidRPr="00737061" w:rsidTr="00FC1FC4">
        <w:tc>
          <w:tcPr>
            <w:tcW w:w="3114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Nome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</w:p>
        </w:tc>
        <w:tc>
          <w:tcPr>
            <w:tcW w:w="6456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Exibe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CAU/UF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ou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CAU/BR.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Texto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N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Pr="00737061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Pr="00737061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um CAU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estadual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CAU/MG, por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exemplo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trazendo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banco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Federal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respectiva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UF.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CAU/BR,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 w:rsidRPr="00737061">
              <w:rPr>
                <w:rFonts w:eastAsia="Arial"/>
                <w:strike/>
                <w:sz w:val="18"/>
                <w:szCs w:val="18"/>
                <w:lang w:eastAsia="pt-BR"/>
              </w:rPr>
              <w:t xml:space="preserve">e </w:t>
            </w:r>
            <w:proofErr w:type="spellStart"/>
            <w:r w:rsidRPr="00737061">
              <w:rPr>
                <w:rFonts w:eastAsia="Arial"/>
                <w:strike/>
                <w:sz w:val="18"/>
                <w:szCs w:val="18"/>
                <w:lang w:eastAsia="pt-BR"/>
              </w:rPr>
              <w:t>desabilitado</w:t>
            </w:r>
            <w:proofErr w:type="spellEnd"/>
            <w:r w:rsidRPr="00737061">
              <w:rPr>
                <w:rFonts w:eastAsia="Arial"/>
                <w:strike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trike/>
                <w:sz w:val="18"/>
                <w:szCs w:val="18"/>
                <w:lang w:eastAsia="pt-BR"/>
              </w:rPr>
              <w:t>automaticamente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CPF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informado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‘CPF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’, mas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poderá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editável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mesmo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portanto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FC1FC4" w:rsidTr="00FC1FC4">
        <w:tc>
          <w:tcPr>
            <w:tcW w:w="3114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6456" w:type="dxa"/>
          </w:tcPr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Exibe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a</w:t>
            </w: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UF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Texto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2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caracteres</w:t>
            </w:r>
            <w:proofErr w:type="spellEnd"/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 w:rsidRPr="00737061"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FC1FC4" w:rsidRPr="00737061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Pr="00737061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um CAU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estadual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CAU/MG, por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exemplo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trazendo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banco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Conselheiro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Federal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eleito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respectiva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UF.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Quando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de posse for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do CAU/BR,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 w:rsidRPr="00737061">
              <w:rPr>
                <w:rFonts w:eastAsia="Arial"/>
                <w:strike/>
                <w:sz w:val="18"/>
                <w:szCs w:val="18"/>
                <w:lang w:eastAsia="pt-BR"/>
              </w:rPr>
              <w:t xml:space="preserve">e </w:t>
            </w:r>
            <w:proofErr w:type="spellStart"/>
            <w:r w:rsidRPr="00737061">
              <w:rPr>
                <w:rFonts w:eastAsia="Arial"/>
                <w:strike/>
                <w:sz w:val="18"/>
                <w:szCs w:val="18"/>
                <w:lang w:eastAsia="pt-BR"/>
              </w:rPr>
              <w:t>desabilitado</w:t>
            </w:r>
            <w:proofErr w:type="spellEnd"/>
            <w:r w:rsidRPr="00737061">
              <w:rPr>
                <w:rFonts w:eastAsia="Arial"/>
                <w:strike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trike/>
                <w:sz w:val="18"/>
                <w:szCs w:val="18"/>
                <w:lang w:eastAsia="pt-BR"/>
              </w:rPr>
              <w:t>automaticamente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CPF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informado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no campo ‘CPF do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’, mas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poderá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ser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editável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mesmo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portanto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não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37061"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 w:rsidRPr="00737061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>Anexar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Assinatura</w:t>
            </w:r>
            <w:proofErr w:type="spellEnd"/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Permite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assinatura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Não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permitir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busca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imagem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disco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sua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inserção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no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Termo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acima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nome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imagem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selecionada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usuário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  <w:p w:rsidR="00FC1FC4" w:rsidRDefault="00FC1FC4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Regras de </w:t>
            </w:r>
            <w:r>
              <w:rPr>
                <w:rFonts w:eastAsia="Arial"/>
                <w:b/>
                <w:sz w:val="18"/>
                <w:szCs w:val="18"/>
                <w:lang w:eastAsia="pt-BR"/>
              </w:rPr>
              <w:t>Apresentação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sistema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deve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exibir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abaixo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, a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mensagem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fixa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: ‘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Formatos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permitidos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: JPEG, JPG, PNG.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Tamanho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máximo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permitido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: 20MB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.’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Confirm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ar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Comando que salva os dados incluídos na </w:t>
            </w:r>
            <w:proofErr w:type="gramStart"/>
            <w:r>
              <w:rPr>
                <w:rFonts w:eastAsia="Arial"/>
                <w:sz w:val="18"/>
                <w:szCs w:val="18"/>
                <w:lang w:val="pt-BR" w:eastAsia="pt-BR"/>
              </w:rPr>
              <w:t>interface.</w:t>
            </w:r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  <w:proofErr w:type="gram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Não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spacing w:before="60" w:after="6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-</w:t>
            </w:r>
            <w:r>
              <w:rPr>
                <w:rFonts w:eastAsia="Arial" w:cs="Arial"/>
                <w:sz w:val="18"/>
                <w:szCs w:val="18"/>
              </w:rPr>
              <w:t xml:space="preserve"> Quando acionado, o sistema deverá armazenar em banco as alterações.</w:t>
            </w:r>
          </w:p>
        </w:tc>
      </w:tr>
      <w:tr w:rsidR="00FC1FC4" w:rsidTr="00FC1FC4">
        <w:tc>
          <w:tcPr>
            <w:tcW w:w="3114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Cancelar</w:t>
            </w:r>
          </w:p>
        </w:tc>
        <w:tc>
          <w:tcPr>
            <w:tcW w:w="6456" w:type="dxa"/>
          </w:tcPr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Comando que salva os dados incluídos na </w:t>
            </w:r>
            <w:proofErr w:type="gramStart"/>
            <w:r>
              <w:rPr>
                <w:rFonts w:eastAsia="Arial"/>
                <w:sz w:val="18"/>
                <w:szCs w:val="18"/>
                <w:lang w:val="pt-BR" w:eastAsia="pt-BR"/>
              </w:rPr>
              <w:t>interface.</w:t>
            </w:r>
            <w:r>
              <w:rPr>
                <w:rFonts w:eastAsia="Arial"/>
                <w:sz w:val="18"/>
                <w:szCs w:val="18"/>
                <w:lang w:eastAsia="pt-BR"/>
              </w:rPr>
              <w:t>.</w:t>
            </w:r>
            <w:proofErr w:type="gramEnd"/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FC1FC4" w:rsidRDefault="00182BB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Não</w:t>
            </w:r>
          </w:p>
          <w:p w:rsidR="00FC1FC4" w:rsidRDefault="00FC1FC4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FC1FC4" w:rsidRDefault="00182BB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FC1FC4" w:rsidRDefault="00182BBB">
            <w:pPr>
              <w:spacing w:before="60" w:after="6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-</w:t>
            </w:r>
            <w:r>
              <w:rPr>
                <w:rFonts w:eastAsia="Arial" w:cs="Arial"/>
                <w:sz w:val="18"/>
                <w:szCs w:val="18"/>
              </w:rPr>
              <w:t xml:space="preserve"> Ao ser acionado, o sistema deverá desconsiderar as ações realizadas pelo usuário na interface.</w:t>
            </w:r>
          </w:p>
        </w:tc>
      </w:tr>
    </w:tbl>
    <w:p w:rsidR="00FC1FC4" w:rsidRDefault="00FC1FC4">
      <w:pPr>
        <w:spacing w:before="0" w:after="0"/>
        <w:jc w:val="left"/>
      </w:pPr>
    </w:p>
    <w:p w:rsidR="00FC1FC4" w:rsidRDefault="00182BBB">
      <w:pPr>
        <w:pStyle w:val="Ttulo2"/>
        <w:numPr>
          <w:ilvl w:val="0"/>
          <w:numId w:val="0"/>
        </w:numPr>
        <w:spacing w:before="240"/>
      </w:pPr>
      <w:bookmarkStart w:id="15" w:name="_Toc30388"/>
      <w:bookmarkStart w:id="16" w:name="_Toc48566012"/>
      <w:bookmarkEnd w:id="13"/>
      <w:r>
        <w:t>CRITÉRIOS DE ACEITE</w:t>
      </w:r>
      <w:bookmarkEnd w:id="15"/>
      <w:bookmarkEnd w:id="16"/>
    </w:p>
    <w:p w:rsidR="00FC1FC4" w:rsidRDefault="00182BBB">
      <w:pPr>
        <w:pStyle w:val="Ttulo2"/>
        <w:numPr>
          <w:ilvl w:val="0"/>
          <w:numId w:val="3"/>
        </w:numPr>
        <w:spacing w:before="240"/>
        <w:rPr>
          <w:rFonts w:ascii="Arial" w:hAnsi="Arial"/>
          <w:b w:val="0"/>
          <w:sz w:val="20"/>
          <w:szCs w:val="20"/>
        </w:rPr>
      </w:pPr>
      <w:bookmarkStart w:id="17" w:name="_Toc19373"/>
      <w:r>
        <w:rPr>
          <w:rFonts w:ascii="Arial" w:hAnsi="Arial"/>
          <w:sz w:val="20"/>
          <w:szCs w:val="20"/>
        </w:rPr>
        <w:t>Premissa</w:t>
      </w:r>
      <w:r>
        <w:rPr>
          <w:rFonts w:ascii="Arial" w:hAnsi="Arial"/>
          <w:b w:val="0"/>
          <w:sz w:val="20"/>
          <w:szCs w:val="20"/>
        </w:rPr>
        <w:t>:</w:t>
      </w:r>
      <w:bookmarkEnd w:id="17"/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A funcionalidade é executada a partir do menu “Eleitoral → Pós-Eleitoral → Emitir Termo de Posse” apresentado no sistema Plataforma.</w:t>
      </w:r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O usuário deve ter a permissão 01603002 - Termo de Posse</w:t>
      </w:r>
      <w:r w:rsidRPr="00FC61BA">
        <w:rPr>
          <w:sz w:val="22"/>
          <w:szCs w:val="22"/>
          <w:lang w:val="en-US"/>
        </w:rPr>
        <w:t xml:space="preserve"> para </w:t>
      </w:r>
      <w:proofErr w:type="spellStart"/>
      <w:r w:rsidRPr="00FC61BA">
        <w:rPr>
          <w:sz w:val="22"/>
          <w:szCs w:val="22"/>
          <w:lang w:val="en-US"/>
        </w:rPr>
        <w:t>acessar</w:t>
      </w:r>
      <w:proofErr w:type="spellEnd"/>
      <w:r w:rsidRPr="00FC61BA">
        <w:rPr>
          <w:sz w:val="22"/>
          <w:szCs w:val="22"/>
          <w:lang w:val="en-US"/>
        </w:rPr>
        <w:t xml:space="preserve"> </w:t>
      </w:r>
      <w:proofErr w:type="spellStart"/>
      <w:r w:rsidRPr="00FC61BA">
        <w:rPr>
          <w:sz w:val="22"/>
          <w:szCs w:val="22"/>
          <w:lang w:val="en-US"/>
        </w:rPr>
        <w:t>essa</w:t>
      </w:r>
      <w:proofErr w:type="spellEnd"/>
      <w:r w:rsidRPr="00FC61BA">
        <w:rPr>
          <w:sz w:val="22"/>
          <w:szCs w:val="22"/>
          <w:lang w:val="en-US"/>
        </w:rPr>
        <w:t xml:space="preserve"> </w:t>
      </w:r>
      <w:proofErr w:type="spellStart"/>
      <w:r w:rsidRPr="00FC61BA">
        <w:rPr>
          <w:sz w:val="22"/>
          <w:szCs w:val="22"/>
          <w:lang w:val="en-US"/>
        </w:rPr>
        <w:t>funcionalidade</w:t>
      </w:r>
      <w:proofErr w:type="spellEnd"/>
      <w:r w:rsidRPr="00FC61BA">
        <w:rPr>
          <w:sz w:val="22"/>
          <w:szCs w:val="22"/>
        </w:rPr>
        <w:t>.</w:t>
      </w:r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O usuário aciona a opção ‘Emitir Termo de Posse’ no menu ou pela URL que direcione para a página de emissão do termo</w:t>
      </w:r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O sistema deve exibir a tela ‘Emitir Termo de Posse’ [</w:t>
      </w:r>
      <w:r w:rsidR="001359CA" w:rsidRPr="00FC61BA">
        <w:rPr>
          <w:sz w:val="22"/>
          <w:szCs w:val="22"/>
        </w:rPr>
        <w:t>PT02]</w:t>
      </w:r>
      <w:r w:rsidRPr="00FC61BA">
        <w:rPr>
          <w:sz w:val="22"/>
          <w:szCs w:val="22"/>
        </w:rPr>
        <w:t xml:space="preserve"> com seus respectivos campos e comandos.</w:t>
      </w:r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lastRenderedPageBreak/>
        <w:t xml:space="preserve">O usuário insere os dados nos campos e aciona comando para realizar a emissão do termo </w:t>
      </w:r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O sistema deve exibir mensagem de confirmação [</w:t>
      </w:r>
      <w:r w:rsidRPr="00FC61BA">
        <w:rPr>
          <w:sz w:val="22"/>
          <w:szCs w:val="22"/>
        </w:rPr>
        <w:fldChar w:fldCharType="begin"/>
      </w:r>
      <w:r w:rsidRPr="00FC61BA">
        <w:rPr>
          <w:sz w:val="22"/>
          <w:szCs w:val="22"/>
        </w:rPr>
        <w:instrText xml:space="preserve"> REF _Ref10321 \r \h </w:instrText>
      </w:r>
      <w:r w:rsidR="00FC61BA">
        <w:rPr>
          <w:sz w:val="22"/>
          <w:szCs w:val="22"/>
        </w:rPr>
        <w:instrText xml:space="preserve"> \* MERGEFORMAT </w:instrText>
      </w:r>
      <w:r w:rsidRPr="00FC61BA">
        <w:rPr>
          <w:sz w:val="22"/>
          <w:szCs w:val="22"/>
        </w:rPr>
      </w:r>
      <w:r w:rsidRPr="00FC61BA">
        <w:rPr>
          <w:sz w:val="22"/>
          <w:szCs w:val="22"/>
        </w:rPr>
        <w:fldChar w:fldCharType="separate"/>
      </w:r>
      <w:r w:rsidRPr="00FC61BA">
        <w:rPr>
          <w:sz w:val="22"/>
          <w:szCs w:val="22"/>
        </w:rPr>
        <w:t>ME01</w:t>
      </w:r>
      <w:r w:rsidRPr="00FC61BA">
        <w:rPr>
          <w:sz w:val="22"/>
          <w:szCs w:val="22"/>
        </w:rPr>
        <w:fldChar w:fldCharType="end"/>
      </w:r>
      <w:r w:rsidRPr="00FC61BA">
        <w:rPr>
          <w:sz w:val="22"/>
          <w:szCs w:val="22"/>
        </w:rPr>
        <w:t>]</w:t>
      </w:r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Caso o usuário informe algum filtro, o sistema:</w:t>
      </w:r>
    </w:p>
    <w:p w:rsidR="00FC1FC4" w:rsidRPr="00FC61BA" w:rsidRDefault="00182BBB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Verifica se os campos obrigatórios foram informados. Caso não tenham sido, então o sistema apresenta a mensagem “Campo obrigatório”.</w:t>
      </w:r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Atualiza dinamicamente o termo apresentado na interface de acordo com as informações inseridas nos campos apresentados.</w:t>
      </w:r>
    </w:p>
    <w:p w:rsidR="00FC1FC4" w:rsidRPr="00FC61BA" w:rsidRDefault="00182BB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2"/>
          <w:szCs w:val="22"/>
        </w:rPr>
      </w:pPr>
      <w:r w:rsidRPr="00FC61BA">
        <w:rPr>
          <w:sz w:val="22"/>
          <w:szCs w:val="22"/>
        </w:rPr>
        <w:t>Após a emissão do Termo o sistema redireciona o usuário à tela de pesquisa de conselheiros.</w:t>
      </w:r>
    </w:p>
    <w:p w:rsidR="00FC1FC4" w:rsidRDefault="00FC1FC4"/>
    <w:p w:rsidR="00737061" w:rsidRDefault="00182BBB" w:rsidP="00737061">
      <w:pPr>
        <w:pStyle w:val="Ttulo2"/>
        <w:numPr>
          <w:ilvl w:val="0"/>
          <w:numId w:val="3"/>
        </w:numPr>
        <w:spacing w:before="240"/>
        <w:rPr>
          <w:rFonts w:ascii="Arial" w:hAnsi="Arial"/>
          <w:sz w:val="20"/>
          <w:szCs w:val="20"/>
        </w:rPr>
      </w:pPr>
      <w:bookmarkStart w:id="18" w:name="_Toc4851"/>
      <w:r>
        <w:rPr>
          <w:rFonts w:ascii="Arial" w:hAnsi="Arial"/>
          <w:sz w:val="20"/>
          <w:szCs w:val="20"/>
        </w:rPr>
        <w:t>Regras Gerais</w:t>
      </w:r>
      <w:bookmarkEnd w:id="18"/>
    </w:p>
    <w:p w:rsidR="00737061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FC61BA">
        <w:rPr>
          <w:rFonts w:ascii="Arial" w:hAnsi="Arial"/>
        </w:rPr>
        <w:t>RG01</w:t>
      </w:r>
      <w:r w:rsidRPr="00FC61BA">
        <w:rPr>
          <w:rFonts w:ascii="Arial" w:hAnsi="Arial"/>
          <w:b w:val="0"/>
        </w:rPr>
        <w:t xml:space="preserve">: </w:t>
      </w:r>
      <w:r w:rsidR="00182BBB" w:rsidRPr="00FC61BA">
        <w:rPr>
          <w:rFonts w:ascii="Arial" w:hAnsi="Arial"/>
          <w:b w:val="0"/>
        </w:rPr>
        <w:t>Campo obrigatório: Apresentar a mensagem “campo obrigatório” abaixo do campo e mensagem flutuante no canto superior direito da tela. Os campos obrigatórios devem ser apresentados com asterisco (*).</w:t>
      </w:r>
    </w:p>
    <w:p w:rsidR="00737061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FC61BA">
        <w:rPr>
          <w:rFonts w:ascii="Arial" w:hAnsi="Arial"/>
        </w:rPr>
        <w:t>RG02</w:t>
      </w:r>
      <w:r w:rsidRPr="00FC61BA">
        <w:rPr>
          <w:rFonts w:ascii="Arial" w:hAnsi="Arial"/>
          <w:b w:val="0"/>
        </w:rPr>
        <w:t xml:space="preserve">: </w:t>
      </w:r>
      <w:r w:rsidR="00182BBB" w:rsidRPr="00FC61BA">
        <w:rPr>
          <w:rFonts w:ascii="Arial" w:hAnsi="Arial"/>
          <w:b w:val="0"/>
        </w:rPr>
        <w:t>As mensagens de validações devem ser apresentadas de forma flutuante no canto superior direito da tela.</w:t>
      </w:r>
    </w:p>
    <w:p w:rsidR="00737061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FC61BA">
        <w:rPr>
          <w:rFonts w:ascii="Arial" w:hAnsi="Arial"/>
        </w:rPr>
        <w:t>RG03</w:t>
      </w:r>
      <w:r w:rsidRPr="00FC61BA">
        <w:rPr>
          <w:rFonts w:ascii="Arial" w:hAnsi="Arial"/>
          <w:b w:val="0"/>
        </w:rPr>
        <w:t xml:space="preserve">: </w:t>
      </w:r>
      <w:r w:rsidR="00182BBB" w:rsidRPr="00FC61BA">
        <w:rPr>
          <w:rFonts w:ascii="Arial" w:hAnsi="Arial"/>
          <w:b w:val="0"/>
        </w:rPr>
        <w:t>Após o usuário confirmar a emissão do termo de posse, o sistema deverá gerar o arquivo e exibi-lo no componente de PDF.</w:t>
      </w:r>
    </w:p>
    <w:p w:rsidR="00737061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  <w:lang w:val="en-US"/>
        </w:rPr>
      </w:pPr>
      <w:r w:rsidRPr="00FC61BA">
        <w:rPr>
          <w:rFonts w:ascii="Arial" w:hAnsi="Arial"/>
          <w:lang w:val="en-US"/>
        </w:rPr>
        <w:t>RG04</w:t>
      </w:r>
      <w:r w:rsidRPr="00FC61BA">
        <w:rPr>
          <w:rFonts w:ascii="Arial" w:hAnsi="Arial"/>
          <w:b w:val="0"/>
          <w:lang w:val="en-US"/>
        </w:rPr>
        <w:t xml:space="preserve">: </w:t>
      </w:r>
      <w:r w:rsidR="00182BBB" w:rsidRPr="00FC61BA">
        <w:rPr>
          <w:rFonts w:ascii="Arial" w:hAnsi="Arial"/>
          <w:b w:val="0"/>
          <w:lang w:val="en-US"/>
        </w:rPr>
        <w:t xml:space="preserve">A </w:t>
      </w:r>
      <w:proofErr w:type="spellStart"/>
      <w:r w:rsidR="00182BBB" w:rsidRPr="00FC61BA">
        <w:rPr>
          <w:rFonts w:ascii="Arial" w:hAnsi="Arial"/>
          <w:b w:val="0"/>
          <w:lang w:val="en-US"/>
        </w:rPr>
        <w:t>página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do</w:t>
      </w:r>
      <w:r w:rsidR="00182BBB" w:rsidRPr="00FC61BA">
        <w:rPr>
          <w:rFonts w:ascii="Arial" w:hAnsi="Arial"/>
          <w:b w:val="0"/>
        </w:rPr>
        <w:t xml:space="preserve"> arquivo do </w:t>
      </w:r>
      <w:r w:rsidR="00182BBB" w:rsidRPr="00FC61BA">
        <w:rPr>
          <w:rFonts w:ascii="Arial" w:hAnsi="Arial"/>
          <w:b w:val="0"/>
          <w:lang w:val="en-US"/>
        </w:rPr>
        <w:t>Termo de Posse</w:t>
      </w:r>
      <w:r w:rsidR="00182BBB" w:rsidRPr="00FC61BA">
        <w:rPr>
          <w:rFonts w:ascii="Arial" w:hAnsi="Arial"/>
          <w:b w:val="0"/>
        </w:rPr>
        <w:t xml:space="preserve"> deverá estar na posição </w:t>
      </w:r>
      <w:r w:rsidR="00182BBB" w:rsidRPr="00FC61BA">
        <w:rPr>
          <w:rFonts w:ascii="Arial" w:hAnsi="Arial"/>
          <w:b w:val="0"/>
          <w:lang w:val="en-US"/>
        </w:rPr>
        <w:t>‘</w:t>
      </w:r>
      <w:r w:rsidR="00182BBB" w:rsidRPr="00FC61BA">
        <w:rPr>
          <w:rFonts w:ascii="Arial" w:hAnsi="Arial"/>
          <w:b w:val="0"/>
        </w:rPr>
        <w:t>Paisagem</w:t>
      </w:r>
      <w:r w:rsidR="00182BBB" w:rsidRPr="00FC61BA">
        <w:rPr>
          <w:rFonts w:ascii="Arial" w:hAnsi="Arial"/>
          <w:b w:val="0"/>
          <w:lang w:val="en-US"/>
        </w:rPr>
        <w:t>’.</w:t>
      </w:r>
    </w:p>
    <w:p w:rsidR="00737061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  <w:lang w:val="en-US"/>
        </w:rPr>
      </w:pPr>
      <w:r w:rsidRPr="00FC61BA">
        <w:rPr>
          <w:rFonts w:ascii="Arial" w:hAnsi="Arial"/>
          <w:lang w:val="en-US"/>
        </w:rPr>
        <w:t>RG05</w:t>
      </w:r>
      <w:r w:rsidRPr="00FC61BA">
        <w:rPr>
          <w:rFonts w:ascii="Arial" w:hAnsi="Arial"/>
          <w:b w:val="0"/>
          <w:lang w:val="en-US"/>
        </w:rPr>
        <w:t xml:space="preserve">: </w:t>
      </w:r>
      <w:r w:rsidR="00182BBB" w:rsidRPr="00FC61BA">
        <w:rPr>
          <w:rFonts w:ascii="Arial" w:hAnsi="Arial"/>
          <w:b w:val="0"/>
          <w:lang w:val="en-US"/>
        </w:rPr>
        <w:t xml:space="preserve">O </w:t>
      </w:r>
      <w:proofErr w:type="spellStart"/>
      <w:r w:rsidR="00182BBB" w:rsidRPr="00FC61BA">
        <w:rPr>
          <w:rFonts w:ascii="Arial" w:hAnsi="Arial"/>
          <w:b w:val="0"/>
          <w:lang w:val="en-US"/>
        </w:rPr>
        <w:t>sistema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spellStart"/>
      <w:r w:rsidR="00182BBB" w:rsidRPr="00FC61BA">
        <w:rPr>
          <w:rFonts w:ascii="Arial" w:hAnsi="Arial"/>
          <w:b w:val="0"/>
          <w:lang w:val="en-US"/>
        </w:rPr>
        <w:t>deverá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spellStart"/>
      <w:r w:rsidR="00182BBB" w:rsidRPr="00FC61BA">
        <w:rPr>
          <w:rFonts w:ascii="Arial" w:hAnsi="Arial"/>
          <w:b w:val="0"/>
          <w:lang w:val="en-US"/>
        </w:rPr>
        <w:t>exibir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gramStart"/>
      <w:r w:rsidR="00182BBB" w:rsidRPr="00FC61BA">
        <w:rPr>
          <w:rFonts w:ascii="Arial" w:hAnsi="Arial"/>
          <w:b w:val="0"/>
          <w:lang w:val="en-US"/>
        </w:rPr>
        <w:t>a</w:t>
      </w:r>
      <w:proofErr w:type="gramEnd"/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spellStart"/>
      <w:r w:rsidR="00182BBB" w:rsidRPr="00FC61BA">
        <w:rPr>
          <w:rFonts w:ascii="Arial" w:hAnsi="Arial"/>
          <w:b w:val="0"/>
          <w:lang w:val="en-US"/>
        </w:rPr>
        <w:t>assinatura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do </w:t>
      </w:r>
      <w:proofErr w:type="spellStart"/>
      <w:r w:rsidR="00182BBB" w:rsidRPr="00FC61BA">
        <w:rPr>
          <w:rFonts w:ascii="Arial" w:hAnsi="Arial"/>
          <w:b w:val="0"/>
          <w:lang w:val="en-US"/>
        </w:rPr>
        <w:t>presidente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e o </w:t>
      </w:r>
      <w:proofErr w:type="spellStart"/>
      <w:r w:rsidR="00182BBB" w:rsidRPr="00FC61BA">
        <w:rPr>
          <w:rFonts w:ascii="Arial" w:hAnsi="Arial"/>
          <w:b w:val="0"/>
          <w:lang w:val="en-US"/>
        </w:rPr>
        <w:t>nome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do </w:t>
      </w:r>
      <w:proofErr w:type="spellStart"/>
      <w:r w:rsidR="00182BBB" w:rsidRPr="00FC61BA">
        <w:rPr>
          <w:rFonts w:ascii="Arial" w:hAnsi="Arial"/>
          <w:b w:val="0"/>
          <w:lang w:val="en-US"/>
        </w:rPr>
        <w:t>conselheiro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spellStart"/>
      <w:r w:rsidR="00182BBB" w:rsidRPr="00FC61BA">
        <w:rPr>
          <w:rFonts w:ascii="Arial" w:hAnsi="Arial"/>
          <w:b w:val="0"/>
          <w:lang w:val="en-US"/>
        </w:rPr>
        <w:t>lado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a </w:t>
      </w:r>
      <w:proofErr w:type="spellStart"/>
      <w:r w:rsidR="00182BBB" w:rsidRPr="00FC61BA">
        <w:rPr>
          <w:rFonts w:ascii="Arial" w:hAnsi="Arial"/>
          <w:b w:val="0"/>
          <w:lang w:val="en-US"/>
        </w:rPr>
        <w:t>lado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no </w:t>
      </w:r>
      <w:proofErr w:type="spellStart"/>
      <w:r w:rsidR="00182BBB" w:rsidRPr="00FC61BA">
        <w:rPr>
          <w:rFonts w:ascii="Arial" w:hAnsi="Arial"/>
          <w:b w:val="0"/>
          <w:lang w:val="en-US"/>
        </w:rPr>
        <w:t>arquivo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do </w:t>
      </w:r>
      <w:proofErr w:type="spellStart"/>
      <w:r w:rsidR="00182BBB" w:rsidRPr="00FC61BA">
        <w:rPr>
          <w:rFonts w:ascii="Arial" w:hAnsi="Arial"/>
          <w:b w:val="0"/>
          <w:lang w:val="en-US"/>
        </w:rPr>
        <w:t>Termo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de Posse. </w:t>
      </w:r>
    </w:p>
    <w:p w:rsidR="00737061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FC61BA">
        <w:rPr>
          <w:rFonts w:ascii="Arial" w:hAnsi="Arial"/>
        </w:rPr>
        <w:t>RG06</w:t>
      </w:r>
      <w:r w:rsidRPr="00FC61BA">
        <w:rPr>
          <w:rFonts w:ascii="Arial" w:hAnsi="Arial"/>
          <w:b w:val="0"/>
        </w:rPr>
        <w:t xml:space="preserve">: </w:t>
      </w:r>
      <w:r w:rsidR="00182BBB" w:rsidRPr="00FC61BA">
        <w:rPr>
          <w:rFonts w:ascii="Arial" w:hAnsi="Arial"/>
          <w:b w:val="0"/>
        </w:rPr>
        <w:t>O sistema deverá gerar um código de autenticidade e adicionar ao Termo para que o usuário possa verificar que o documento é válido. Quando for realizada e efetivada alguma alteração no Termo de posse, o sistema deverá gerar um novo código de autenticidade e exibir no novo Termo.</w:t>
      </w:r>
    </w:p>
    <w:p w:rsidR="00737061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FC61BA">
        <w:rPr>
          <w:rFonts w:ascii="Arial" w:hAnsi="Arial"/>
        </w:rPr>
        <w:t>RG07</w:t>
      </w:r>
      <w:r w:rsidRPr="00FC61BA">
        <w:rPr>
          <w:rFonts w:ascii="Arial" w:hAnsi="Arial"/>
          <w:b w:val="0"/>
        </w:rPr>
        <w:t xml:space="preserve">: </w:t>
      </w:r>
      <w:r w:rsidR="00182BBB" w:rsidRPr="00FC61BA">
        <w:rPr>
          <w:rFonts w:ascii="Arial" w:hAnsi="Arial"/>
          <w:b w:val="0"/>
        </w:rPr>
        <w:t xml:space="preserve">O sistema deverá gerar um QR </w:t>
      </w:r>
      <w:proofErr w:type="spellStart"/>
      <w:r w:rsidR="00182BBB" w:rsidRPr="00FC61BA">
        <w:rPr>
          <w:rFonts w:ascii="Arial" w:hAnsi="Arial"/>
          <w:b w:val="0"/>
        </w:rPr>
        <w:t>Code</w:t>
      </w:r>
      <w:proofErr w:type="spellEnd"/>
      <w:r w:rsidR="00182BBB" w:rsidRPr="00FC61BA">
        <w:rPr>
          <w:rFonts w:ascii="Arial" w:hAnsi="Arial"/>
          <w:b w:val="0"/>
        </w:rPr>
        <w:t xml:space="preserve"> e inserir no Termo para que o usuário possa verificar a autenticidade do documento através deste código. Quando for realizada e efetivada alguma alteração no Termo de posse, o sistema deverá gerar um novo QR </w:t>
      </w:r>
      <w:proofErr w:type="spellStart"/>
      <w:r w:rsidR="00182BBB" w:rsidRPr="00FC61BA">
        <w:rPr>
          <w:rFonts w:ascii="Arial" w:hAnsi="Arial"/>
          <w:b w:val="0"/>
        </w:rPr>
        <w:t>Code</w:t>
      </w:r>
      <w:proofErr w:type="spellEnd"/>
      <w:r w:rsidR="00182BBB" w:rsidRPr="00FC61BA">
        <w:rPr>
          <w:rFonts w:ascii="Arial" w:hAnsi="Arial"/>
          <w:b w:val="0"/>
        </w:rPr>
        <w:t xml:space="preserve"> e exibir no novo Termo.</w:t>
      </w:r>
    </w:p>
    <w:p w:rsidR="00737061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FC61BA">
        <w:rPr>
          <w:rFonts w:ascii="Arial" w:hAnsi="Arial"/>
        </w:rPr>
        <w:t>RG08</w:t>
      </w:r>
      <w:r w:rsidRPr="00FC61BA">
        <w:rPr>
          <w:rFonts w:ascii="Arial" w:hAnsi="Arial"/>
          <w:b w:val="0"/>
        </w:rPr>
        <w:t xml:space="preserve">: </w:t>
      </w:r>
      <w:r w:rsidR="00182BBB" w:rsidRPr="00FC61BA">
        <w:rPr>
          <w:rFonts w:ascii="Arial" w:hAnsi="Arial"/>
          <w:b w:val="0"/>
        </w:rPr>
        <w:t xml:space="preserve">O QR </w:t>
      </w:r>
      <w:proofErr w:type="spellStart"/>
      <w:r w:rsidR="00182BBB" w:rsidRPr="00FC61BA">
        <w:rPr>
          <w:rFonts w:ascii="Arial" w:hAnsi="Arial"/>
          <w:b w:val="0"/>
        </w:rPr>
        <w:t>Code</w:t>
      </w:r>
      <w:proofErr w:type="spellEnd"/>
      <w:r w:rsidR="00182BBB" w:rsidRPr="00FC61BA">
        <w:rPr>
          <w:rFonts w:ascii="Arial" w:hAnsi="Arial"/>
          <w:b w:val="0"/>
        </w:rPr>
        <w:t xml:space="preserve"> ao ser acionado pelo usuário deverá redirecioná-lo para a verificação de autenticidade no ambiente público, ou seja, para a modal ‘Verificar Autenticidade de Documento’.</w:t>
      </w:r>
    </w:p>
    <w:p w:rsidR="00FC1FC4" w:rsidRPr="00FC61BA" w:rsidRDefault="00737061" w:rsidP="00737061">
      <w:pPr>
        <w:pStyle w:val="Ttulo2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r w:rsidRPr="00FC61BA">
        <w:rPr>
          <w:rFonts w:ascii="Arial" w:hAnsi="Arial"/>
        </w:rPr>
        <w:t>RG09</w:t>
      </w:r>
      <w:r w:rsidRPr="00FC61BA">
        <w:rPr>
          <w:rFonts w:ascii="Arial" w:hAnsi="Arial"/>
          <w:b w:val="0"/>
        </w:rPr>
        <w:t xml:space="preserve">: </w:t>
      </w:r>
      <w:r w:rsidR="00182BBB" w:rsidRPr="00FC61BA">
        <w:rPr>
          <w:rFonts w:ascii="Arial" w:hAnsi="Arial"/>
          <w:b w:val="0"/>
        </w:rPr>
        <w:t xml:space="preserve">O sistema exibe a imagem do cabeçalho de acordo com o usuário </w:t>
      </w:r>
      <w:proofErr w:type="spellStart"/>
      <w:r w:rsidR="00182BBB" w:rsidRPr="00FC61BA">
        <w:rPr>
          <w:rFonts w:ascii="Arial" w:hAnsi="Arial"/>
          <w:b w:val="0"/>
        </w:rPr>
        <w:t>logado</w:t>
      </w:r>
      <w:proofErr w:type="spellEnd"/>
      <w:r w:rsidR="00182BBB" w:rsidRPr="00FC61BA">
        <w:rPr>
          <w:rFonts w:ascii="Arial" w:hAnsi="Arial"/>
          <w:b w:val="0"/>
        </w:rPr>
        <w:t>. Caso ele seja assessor CEN o sistema</w:t>
      </w:r>
      <w:r w:rsidR="00182BBB" w:rsidRPr="00FC61BA">
        <w:rPr>
          <w:rFonts w:ascii="Arial" w:hAnsi="Arial"/>
          <w:b w:val="0"/>
          <w:lang w:val="en-US"/>
        </w:rPr>
        <w:t xml:space="preserve"> deverá </w:t>
      </w:r>
      <w:proofErr w:type="spellStart"/>
      <w:r w:rsidR="00182BBB" w:rsidRPr="00FC61BA">
        <w:rPr>
          <w:rFonts w:ascii="Arial" w:hAnsi="Arial"/>
          <w:b w:val="0"/>
          <w:lang w:val="en-US"/>
        </w:rPr>
        <w:t>exibir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o logo CAU/BR, </w:t>
      </w:r>
      <w:proofErr w:type="spellStart"/>
      <w:r w:rsidR="00182BBB" w:rsidRPr="00FC61BA">
        <w:rPr>
          <w:rFonts w:ascii="Arial" w:hAnsi="Arial"/>
          <w:b w:val="0"/>
          <w:lang w:val="en-US"/>
        </w:rPr>
        <w:t>caso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spellStart"/>
      <w:r w:rsidR="00182BBB" w:rsidRPr="00FC61BA">
        <w:rPr>
          <w:rFonts w:ascii="Arial" w:hAnsi="Arial"/>
          <w:b w:val="0"/>
          <w:lang w:val="en-US"/>
        </w:rPr>
        <w:t>seja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assessor CE-UF </w:t>
      </w:r>
      <w:r w:rsidR="00182BBB" w:rsidRPr="00FC61BA">
        <w:rPr>
          <w:rFonts w:ascii="Arial" w:hAnsi="Arial"/>
          <w:b w:val="0"/>
        </w:rPr>
        <w:t>o sistema</w:t>
      </w:r>
      <w:r w:rsidR="00182BBB" w:rsidRPr="00FC61BA">
        <w:rPr>
          <w:rFonts w:ascii="Arial" w:hAnsi="Arial"/>
          <w:b w:val="0"/>
          <w:lang w:val="en-US"/>
        </w:rPr>
        <w:t xml:space="preserve"> deverá </w:t>
      </w:r>
      <w:proofErr w:type="spellStart"/>
      <w:r w:rsidR="00182BBB" w:rsidRPr="00FC61BA">
        <w:rPr>
          <w:rFonts w:ascii="Arial" w:hAnsi="Arial"/>
          <w:b w:val="0"/>
          <w:lang w:val="en-US"/>
        </w:rPr>
        <w:t>exibir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o logo CAU/UF, de </w:t>
      </w:r>
      <w:proofErr w:type="spellStart"/>
      <w:r w:rsidR="00182BBB" w:rsidRPr="00FC61BA">
        <w:rPr>
          <w:rFonts w:ascii="Arial" w:hAnsi="Arial"/>
          <w:b w:val="0"/>
          <w:lang w:val="en-US"/>
        </w:rPr>
        <w:t>acordo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com </w:t>
      </w:r>
      <w:proofErr w:type="spellStart"/>
      <w:r w:rsidR="00182BBB" w:rsidRPr="00FC61BA">
        <w:rPr>
          <w:rFonts w:ascii="Arial" w:hAnsi="Arial"/>
          <w:b w:val="0"/>
          <w:lang w:val="en-US"/>
        </w:rPr>
        <w:t>sua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</w:t>
      </w:r>
      <w:proofErr w:type="spellStart"/>
      <w:r w:rsidR="00182BBB" w:rsidRPr="00FC61BA">
        <w:rPr>
          <w:rFonts w:ascii="Arial" w:hAnsi="Arial"/>
          <w:b w:val="0"/>
          <w:lang w:val="en-US"/>
        </w:rPr>
        <w:t>respectiva</w:t>
      </w:r>
      <w:proofErr w:type="spellEnd"/>
      <w:r w:rsidR="00182BBB" w:rsidRPr="00FC61BA">
        <w:rPr>
          <w:rFonts w:ascii="Arial" w:hAnsi="Arial"/>
          <w:b w:val="0"/>
          <w:lang w:val="en-US"/>
        </w:rPr>
        <w:t xml:space="preserve"> UF.</w:t>
      </w:r>
    </w:p>
    <w:p w:rsidR="00FC1FC4" w:rsidRDefault="00FC1FC4">
      <w:pPr>
        <w:pStyle w:val="PargrafodaLista"/>
        <w:ind w:left="0"/>
      </w:pPr>
    </w:p>
    <w:p w:rsidR="00FC1FC4" w:rsidRDefault="00182BBB">
      <w:pPr>
        <w:pStyle w:val="Ttulo2"/>
        <w:numPr>
          <w:ilvl w:val="0"/>
          <w:numId w:val="3"/>
        </w:numPr>
        <w:spacing w:before="240"/>
        <w:rPr>
          <w:rFonts w:eastAsiaTheme="minorEastAsia"/>
          <w:color w:val="000000"/>
          <w:sz w:val="20"/>
        </w:rPr>
      </w:pPr>
      <w:bookmarkStart w:id="19" w:name="_Toc31618"/>
      <w:r>
        <w:rPr>
          <w:rFonts w:ascii="Arial" w:hAnsi="Arial"/>
          <w:sz w:val="20"/>
          <w:szCs w:val="20"/>
        </w:rPr>
        <w:lastRenderedPageBreak/>
        <w:t>Informações Complementares</w:t>
      </w:r>
      <w:bookmarkEnd w:id="19"/>
    </w:p>
    <w:p w:rsidR="00737061" w:rsidRPr="00FC61BA" w:rsidRDefault="00182BBB">
      <w:pPr>
        <w:rPr>
          <w:szCs w:val="22"/>
        </w:rPr>
      </w:pPr>
      <w:r w:rsidRPr="00FC61BA">
        <w:rPr>
          <w:szCs w:val="22"/>
        </w:rPr>
        <w:t>ELEITORAL_HST002_Pesquisar_Conselheiro_Termo_de_Posse</w:t>
      </w:r>
    </w:p>
    <w:p w:rsidR="00FC1FC4" w:rsidRPr="00FC61BA" w:rsidRDefault="00182BBB">
      <w:pPr>
        <w:rPr>
          <w:szCs w:val="22"/>
        </w:rPr>
      </w:pPr>
      <w:r w:rsidRPr="00FC61BA">
        <w:rPr>
          <w:szCs w:val="22"/>
        </w:rPr>
        <w:t>SERVPUBLICOS_HST002_Modal_Verificar_Autenticidade</w:t>
      </w:r>
    </w:p>
    <w:sectPr w:rsidR="00FC1FC4" w:rsidRPr="00FC61BA">
      <w:headerReference w:type="default" r:id="rId16"/>
      <w:type w:val="continuous"/>
      <w:pgSz w:w="11907" w:h="16840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1BA" w:rsidRDefault="004601BA">
      <w:pPr>
        <w:spacing w:before="0" w:after="0"/>
      </w:pPr>
      <w:r>
        <w:separator/>
      </w:r>
    </w:p>
  </w:endnote>
  <w:endnote w:type="continuationSeparator" w:id="0">
    <w:p w:rsidR="004601BA" w:rsidRDefault="004601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8A4" w:rsidRDefault="009278A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8A4" w:rsidRDefault="009278A4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41"/>
    </w:tblGrid>
    <w:tr w:rsidR="009278A4">
      <w:tc>
        <w:tcPr>
          <w:tcW w:w="4605" w:type="dxa"/>
          <w:vAlign w:val="center"/>
        </w:tcPr>
        <w:p w:rsidR="009278A4" w:rsidRDefault="009278A4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:rsidR="009278A4" w:rsidRDefault="009278A4">
          <w:pPr>
            <w:pStyle w:val="Rodap"/>
            <w:jc w:val="right"/>
            <w:rPr>
              <w:rFonts w:ascii="Verdana" w:hAnsi="Verdana" w:cs="Arial"/>
              <w:b/>
            </w:rPr>
          </w:pPr>
          <w:r>
            <w:rPr>
              <w:rStyle w:val="Nmerodepgina"/>
              <w:rFonts w:ascii="Verdana" w:hAnsi="Verdana" w:cs="Arial"/>
              <w:b/>
            </w:rPr>
            <w:t xml:space="preserve">Página </w:t>
          </w:r>
          <w:r>
            <w:rPr>
              <w:rStyle w:val="Nmerodepgina"/>
              <w:rFonts w:ascii="Verdana" w:hAnsi="Verdana" w:cs="Arial"/>
              <w:b/>
            </w:rPr>
            <w:fldChar w:fldCharType="begin"/>
          </w:r>
          <w:r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>
            <w:rPr>
              <w:rStyle w:val="Nmerodepgina"/>
              <w:rFonts w:ascii="Verdana" w:hAnsi="Verdana" w:cs="Arial"/>
              <w:b/>
            </w:rPr>
            <w:fldChar w:fldCharType="separate"/>
          </w:r>
          <w:r>
            <w:rPr>
              <w:rStyle w:val="Nmerodepgina"/>
              <w:rFonts w:ascii="Verdana" w:hAnsi="Verdana" w:cs="Arial"/>
              <w:b/>
            </w:rPr>
            <w:t>13</w:t>
          </w:r>
          <w:r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:rsidR="009278A4" w:rsidRDefault="009278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1BA" w:rsidRDefault="004601BA">
      <w:pPr>
        <w:spacing w:before="0" w:after="0"/>
      </w:pPr>
      <w:r>
        <w:separator/>
      </w:r>
    </w:p>
  </w:footnote>
  <w:footnote w:type="continuationSeparator" w:id="0">
    <w:p w:rsidR="004601BA" w:rsidRDefault="004601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8A4" w:rsidRDefault="009278A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4A0" w:firstRow="1" w:lastRow="0" w:firstColumn="1" w:lastColumn="0" w:noHBand="0" w:noVBand="1"/>
    </w:tblPr>
    <w:tblGrid>
      <w:gridCol w:w="1843"/>
      <w:gridCol w:w="4111"/>
      <w:gridCol w:w="3260"/>
    </w:tblGrid>
    <w:tr w:rsidR="009278A4">
      <w:trPr>
        <w:trHeight w:val="534"/>
      </w:trPr>
      <w:tc>
        <w:tcPr>
          <w:tcW w:w="1843" w:type="dxa"/>
          <w:vAlign w:val="center"/>
        </w:tcPr>
        <w:p w:rsidR="009278A4" w:rsidRDefault="009278A4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 w:dxaOrig="2025" w:dyaOrig="11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9.2pt;height:43.2pt">
                <v:imagedata r:id="rId1" o:title=""/>
              </v:shape>
              <o:OLEObject Type="Embed" ProgID="PBrush" ShapeID="_x0000_i1025" DrawAspect="Content" ObjectID="_1764743760" r:id="rId2"/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4111" w:type="dxa"/>
              <w:vAlign w:val="center"/>
            </w:tcPr>
            <w:p w:rsidR="009278A4" w:rsidRDefault="009278A4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HST003 - Emitir Termo de Posse</w:t>
              </w:r>
            </w:p>
          </w:tc>
        </w:sdtContent>
      </w:sdt>
      <w:tc>
        <w:tcPr>
          <w:tcW w:w="3260" w:type="dxa"/>
          <w:vAlign w:val="center"/>
        </w:tcPr>
        <w:p w:rsidR="009278A4" w:rsidRDefault="009278A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:rsidR="009278A4" w:rsidRDefault="009278A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:rsidR="009278A4" w:rsidRDefault="009278A4">
    <w:pPr>
      <w:pStyle w:val="Cabealho"/>
      <w:pBdr>
        <w:bottom w:val="dotted" w:sz="2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8A4" w:rsidRDefault="009278A4">
    <w:pPr>
      <w:pStyle w:val="Cabealho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4A0" w:firstRow="1" w:lastRow="0" w:firstColumn="1" w:lastColumn="0" w:noHBand="0" w:noVBand="1"/>
    </w:tblPr>
    <w:tblGrid>
      <w:gridCol w:w="1843"/>
      <w:gridCol w:w="4111"/>
      <w:gridCol w:w="3260"/>
    </w:tblGrid>
    <w:tr w:rsidR="009278A4">
      <w:trPr>
        <w:trHeight w:val="534"/>
      </w:trPr>
      <w:tc>
        <w:tcPr>
          <w:tcW w:w="1843" w:type="dxa"/>
          <w:vAlign w:val="center"/>
        </w:tcPr>
        <w:p w:rsidR="009278A4" w:rsidRDefault="009278A4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noProof/>
            </w:rPr>
            <w:drawing>
              <wp:inline distT="0" distB="0" distL="0" distR="0">
                <wp:extent cx="1000125" cy="314325"/>
                <wp:effectExtent l="0" t="0" r="952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4111" w:type="dxa"/>
              <w:vAlign w:val="center"/>
            </w:tcPr>
            <w:p w:rsidR="009278A4" w:rsidRDefault="009278A4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HST003 - Emitir Termo de Posse</w:t>
              </w:r>
            </w:p>
          </w:tc>
        </w:sdtContent>
      </w:sdt>
      <w:tc>
        <w:tcPr>
          <w:tcW w:w="3260" w:type="dxa"/>
          <w:vAlign w:val="center"/>
        </w:tcPr>
        <w:p w:rsidR="009278A4" w:rsidRDefault="009278A4">
          <w:pPr>
            <w:pStyle w:val="Cabealho"/>
            <w:jc w:val="center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SICCAU Plataforma</w:t>
          </w:r>
        </w:p>
        <w:p w:rsidR="009278A4" w:rsidRDefault="009278A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 w:rsidR="009278A4" w:rsidRDefault="009278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251DD"/>
    <w:multiLevelType w:val="multilevel"/>
    <w:tmpl w:val="1DC251DD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b w:val="0"/>
        <w:bCs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C124F2"/>
    <w:multiLevelType w:val="multilevel"/>
    <w:tmpl w:val="3BC124F2"/>
    <w:lvl w:ilvl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8108C"/>
    <w:multiLevelType w:val="multilevel"/>
    <w:tmpl w:val="5148108C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left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 w15:restartNumberingAfterBreak="0">
    <w:nsid w:val="55487B3F"/>
    <w:multiLevelType w:val="multilevel"/>
    <w:tmpl w:val="55487B3F"/>
    <w:lvl w:ilvl="0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03B7"/>
    <w:rsid w:val="00000A5D"/>
    <w:rsid w:val="00002490"/>
    <w:rsid w:val="000026DA"/>
    <w:rsid w:val="00003213"/>
    <w:rsid w:val="00003278"/>
    <w:rsid w:val="00003507"/>
    <w:rsid w:val="000035F5"/>
    <w:rsid w:val="00003EEB"/>
    <w:rsid w:val="000042BD"/>
    <w:rsid w:val="00004D6D"/>
    <w:rsid w:val="00004EC8"/>
    <w:rsid w:val="000050DB"/>
    <w:rsid w:val="0000523F"/>
    <w:rsid w:val="00005B43"/>
    <w:rsid w:val="0000628F"/>
    <w:rsid w:val="000065BB"/>
    <w:rsid w:val="00006A05"/>
    <w:rsid w:val="00007CEF"/>
    <w:rsid w:val="000104FB"/>
    <w:rsid w:val="00011C88"/>
    <w:rsid w:val="00012544"/>
    <w:rsid w:val="000134CE"/>
    <w:rsid w:val="00013792"/>
    <w:rsid w:val="00013848"/>
    <w:rsid w:val="0001426F"/>
    <w:rsid w:val="0001463F"/>
    <w:rsid w:val="00014F75"/>
    <w:rsid w:val="000153F0"/>
    <w:rsid w:val="0001559C"/>
    <w:rsid w:val="00015CC4"/>
    <w:rsid w:val="00015E4C"/>
    <w:rsid w:val="000163A6"/>
    <w:rsid w:val="00016AF5"/>
    <w:rsid w:val="00016D88"/>
    <w:rsid w:val="00017367"/>
    <w:rsid w:val="000178D9"/>
    <w:rsid w:val="00017E5C"/>
    <w:rsid w:val="00017FAB"/>
    <w:rsid w:val="000202CE"/>
    <w:rsid w:val="000202D1"/>
    <w:rsid w:val="00020370"/>
    <w:rsid w:val="00020504"/>
    <w:rsid w:val="00020D47"/>
    <w:rsid w:val="00021C4B"/>
    <w:rsid w:val="00023389"/>
    <w:rsid w:val="00023AE7"/>
    <w:rsid w:val="00024425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27294"/>
    <w:rsid w:val="00030109"/>
    <w:rsid w:val="000306D8"/>
    <w:rsid w:val="00030ADC"/>
    <w:rsid w:val="00030CA0"/>
    <w:rsid w:val="0003197B"/>
    <w:rsid w:val="0003197D"/>
    <w:rsid w:val="00031EC5"/>
    <w:rsid w:val="00032673"/>
    <w:rsid w:val="00032F8A"/>
    <w:rsid w:val="000331C7"/>
    <w:rsid w:val="00033274"/>
    <w:rsid w:val="0003339B"/>
    <w:rsid w:val="00033406"/>
    <w:rsid w:val="000360F0"/>
    <w:rsid w:val="000362BC"/>
    <w:rsid w:val="0003655F"/>
    <w:rsid w:val="00036AC2"/>
    <w:rsid w:val="0003768D"/>
    <w:rsid w:val="000401CC"/>
    <w:rsid w:val="000403B2"/>
    <w:rsid w:val="00040DD1"/>
    <w:rsid w:val="00040EC7"/>
    <w:rsid w:val="00040F0E"/>
    <w:rsid w:val="00041992"/>
    <w:rsid w:val="00041A68"/>
    <w:rsid w:val="00042A3B"/>
    <w:rsid w:val="00042E71"/>
    <w:rsid w:val="000431EC"/>
    <w:rsid w:val="00043E72"/>
    <w:rsid w:val="000446F6"/>
    <w:rsid w:val="00044E3A"/>
    <w:rsid w:val="00044F79"/>
    <w:rsid w:val="0004500B"/>
    <w:rsid w:val="0004585E"/>
    <w:rsid w:val="00046CFE"/>
    <w:rsid w:val="00046EA3"/>
    <w:rsid w:val="00046EAD"/>
    <w:rsid w:val="00047676"/>
    <w:rsid w:val="00047A51"/>
    <w:rsid w:val="00050074"/>
    <w:rsid w:val="0005025A"/>
    <w:rsid w:val="000502A2"/>
    <w:rsid w:val="000510B1"/>
    <w:rsid w:val="000514D4"/>
    <w:rsid w:val="00051DD6"/>
    <w:rsid w:val="00051E48"/>
    <w:rsid w:val="000521AA"/>
    <w:rsid w:val="00052312"/>
    <w:rsid w:val="00052984"/>
    <w:rsid w:val="00052A11"/>
    <w:rsid w:val="00052B79"/>
    <w:rsid w:val="00052CB8"/>
    <w:rsid w:val="0005305E"/>
    <w:rsid w:val="000530EC"/>
    <w:rsid w:val="000534BE"/>
    <w:rsid w:val="000541CA"/>
    <w:rsid w:val="00054654"/>
    <w:rsid w:val="000550D6"/>
    <w:rsid w:val="00055570"/>
    <w:rsid w:val="000564B1"/>
    <w:rsid w:val="0005694E"/>
    <w:rsid w:val="00056A17"/>
    <w:rsid w:val="00057435"/>
    <w:rsid w:val="000576CE"/>
    <w:rsid w:val="00057BCA"/>
    <w:rsid w:val="0006016B"/>
    <w:rsid w:val="0006064D"/>
    <w:rsid w:val="0006072F"/>
    <w:rsid w:val="0006085E"/>
    <w:rsid w:val="000610FE"/>
    <w:rsid w:val="0006165E"/>
    <w:rsid w:val="00061694"/>
    <w:rsid w:val="00061EAC"/>
    <w:rsid w:val="00061F2A"/>
    <w:rsid w:val="00061F5E"/>
    <w:rsid w:val="000624D3"/>
    <w:rsid w:val="000626CD"/>
    <w:rsid w:val="00062833"/>
    <w:rsid w:val="000628DE"/>
    <w:rsid w:val="00062A89"/>
    <w:rsid w:val="00063A07"/>
    <w:rsid w:val="00064095"/>
    <w:rsid w:val="0006416B"/>
    <w:rsid w:val="0006419D"/>
    <w:rsid w:val="0006463C"/>
    <w:rsid w:val="0006486D"/>
    <w:rsid w:val="00064A76"/>
    <w:rsid w:val="00064C3F"/>
    <w:rsid w:val="00064D5A"/>
    <w:rsid w:val="00064F59"/>
    <w:rsid w:val="000656C5"/>
    <w:rsid w:val="00065C98"/>
    <w:rsid w:val="00065F05"/>
    <w:rsid w:val="0006628E"/>
    <w:rsid w:val="0006649B"/>
    <w:rsid w:val="00066BA8"/>
    <w:rsid w:val="00067689"/>
    <w:rsid w:val="000677E3"/>
    <w:rsid w:val="0006795B"/>
    <w:rsid w:val="00067B8E"/>
    <w:rsid w:val="00067C40"/>
    <w:rsid w:val="0007022B"/>
    <w:rsid w:val="00070CAA"/>
    <w:rsid w:val="000711B5"/>
    <w:rsid w:val="00071D07"/>
    <w:rsid w:val="000721E9"/>
    <w:rsid w:val="000723DA"/>
    <w:rsid w:val="00073734"/>
    <w:rsid w:val="000747FE"/>
    <w:rsid w:val="00074962"/>
    <w:rsid w:val="00074D3B"/>
    <w:rsid w:val="000756A9"/>
    <w:rsid w:val="00075C3F"/>
    <w:rsid w:val="00076318"/>
    <w:rsid w:val="000763F3"/>
    <w:rsid w:val="000772A7"/>
    <w:rsid w:val="0007761B"/>
    <w:rsid w:val="00080442"/>
    <w:rsid w:val="000806C2"/>
    <w:rsid w:val="00080A82"/>
    <w:rsid w:val="00080AD9"/>
    <w:rsid w:val="00080B6F"/>
    <w:rsid w:val="00081B1F"/>
    <w:rsid w:val="00081C3F"/>
    <w:rsid w:val="00081E7F"/>
    <w:rsid w:val="000825ED"/>
    <w:rsid w:val="00082AE0"/>
    <w:rsid w:val="00082B89"/>
    <w:rsid w:val="00082EF9"/>
    <w:rsid w:val="00082F33"/>
    <w:rsid w:val="0008343D"/>
    <w:rsid w:val="000834CE"/>
    <w:rsid w:val="000842CB"/>
    <w:rsid w:val="000843B6"/>
    <w:rsid w:val="0008448E"/>
    <w:rsid w:val="00084F4D"/>
    <w:rsid w:val="00085539"/>
    <w:rsid w:val="00085901"/>
    <w:rsid w:val="00085FF7"/>
    <w:rsid w:val="00086327"/>
    <w:rsid w:val="0008640C"/>
    <w:rsid w:val="00086939"/>
    <w:rsid w:val="00091300"/>
    <w:rsid w:val="00091D84"/>
    <w:rsid w:val="000928E0"/>
    <w:rsid w:val="00092E36"/>
    <w:rsid w:val="00093258"/>
    <w:rsid w:val="00093509"/>
    <w:rsid w:val="000944AB"/>
    <w:rsid w:val="00095447"/>
    <w:rsid w:val="00096455"/>
    <w:rsid w:val="000966DD"/>
    <w:rsid w:val="000969AA"/>
    <w:rsid w:val="000969CF"/>
    <w:rsid w:val="00096EAE"/>
    <w:rsid w:val="000972B2"/>
    <w:rsid w:val="0009796C"/>
    <w:rsid w:val="00097A8E"/>
    <w:rsid w:val="000A01B5"/>
    <w:rsid w:val="000A0D28"/>
    <w:rsid w:val="000A1742"/>
    <w:rsid w:val="000A1B8D"/>
    <w:rsid w:val="000A1BE1"/>
    <w:rsid w:val="000A1C8B"/>
    <w:rsid w:val="000A2007"/>
    <w:rsid w:val="000A2261"/>
    <w:rsid w:val="000A2482"/>
    <w:rsid w:val="000A2514"/>
    <w:rsid w:val="000A2B69"/>
    <w:rsid w:val="000A33E1"/>
    <w:rsid w:val="000A4A7D"/>
    <w:rsid w:val="000A5B03"/>
    <w:rsid w:val="000A5D3B"/>
    <w:rsid w:val="000A5DA2"/>
    <w:rsid w:val="000A5DFE"/>
    <w:rsid w:val="000A750E"/>
    <w:rsid w:val="000A7F7E"/>
    <w:rsid w:val="000B038B"/>
    <w:rsid w:val="000B05BB"/>
    <w:rsid w:val="000B077C"/>
    <w:rsid w:val="000B08EF"/>
    <w:rsid w:val="000B1E54"/>
    <w:rsid w:val="000B204F"/>
    <w:rsid w:val="000B3107"/>
    <w:rsid w:val="000B3D71"/>
    <w:rsid w:val="000B507B"/>
    <w:rsid w:val="000B542C"/>
    <w:rsid w:val="000B54FB"/>
    <w:rsid w:val="000B57DF"/>
    <w:rsid w:val="000B624B"/>
    <w:rsid w:val="000B68D1"/>
    <w:rsid w:val="000B69AF"/>
    <w:rsid w:val="000B6B2F"/>
    <w:rsid w:val="000C0302"/>
    <w:rsid w:val="000C03AE"/>
    <w:rsid w:val="000C0B01"/>
    <w:rsid w:val="000C0EAF"/>
    <w:rsid w:val="000C1418"/>
    <w:rsid w:val="000C175E"/>
    <w:rsid w:val="000C1AC7"/>
    <w:rsid w:val="000C20DB"/>
    <w:rsid w:val="000C225F"/>
    <w:rsid w:val="000C23E7"/>
    <w:rsid w:val="000C294C"/>
    <w:rsid w:val="000C3C8B"/>
    <w:rsid w:val="000C4399"/>
    <w:rsid w:val="000C43E4"/>
    <w:rsid w:val="000C4885"/>
    <w:rsid w:val="000C49A0"/>
    <w:rsid w:val="000C4C1E"/>
    <w:rsid w:val="000C4CA1"/>
    <w:rsid w:val="000C5FBA"/>
    <w:rsid w:val="000C667A"/>
    <w:rsid w:val="000C73A5"/>
    <w:rsid w:val="000C78BC"/>
    <w:rsid w:val="000D048D"/>
    <w:rsid w:val="000D0793"/>
    <w:rsid w:val="000D0903"/>
    <w:rsid w:val="000D0E74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CA"/>
    <w:rsid w:val="000D38D5"/>
    <w:rsid w:val="000D3EA1"/>
    <w:rsid w:val="000D3FCC"/>
    <w:rsid w:val="000D5033"/>
    <w:rsid w:val="000D6290"/>
    <w:rsid w:val="000D6620"/>
    <w:rsid w:val="000D6A9E"/>
    <w:rsid w:val="000D6D91"/>
    <w:rsid w:val="000D7695"/>
    <w:rsid w:val="000D7999"/>
    <w:rsid w:val="000D7AE3"/>
    <w:rsid w:val="000E001B"/>
    <w:rsid w:val="000E02D5"/>
    <w:rsid w:val="000E047C"/>
    <w:rsid w:val="000E04E4"/>
    <w:rsid w:val="000E0D1D"/>
    <w:rsid w:val="000E10A0"/>
    <w:rsid w:val="000E129C"/>
    <w:rsid w:val="000E1668"/>
    <w:rsid w:val="000E16EC"/>
    <w:rsid w:val="000E1B31"/>
    <w:rsid w:val="000E3028"/>
    <w:rsid w:val="000E3A45"/>
    <w:rsid w:val="000E3F8C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2B09"/>
    <w:rsid w:val="000F2DB6"/>
    <w:rsid w:val="000F2EF3"/>
    <w:rsid w:val="000F32E3"/>
    <w:rsid w:val="000F3549"/>
    <w:rsid w:val="000F395E"/>
    <w:rsid w:val="000F3E00"/>
    <w:rsid w:val="000F3F56"/>
    <w:rsid w:val="000F44AE"/>
    <w:rsid w:val="000F4706"/>
    <w:rsid w:val="000F4DA1"/>
    <w:rsid w:val="000F4EEB"/>
    <w:rsid w:val="000F4EF6"/>
    <w:rsid w:val="000F52EB"/>
    <w:rsid w:val="000F5DC5"/>
    <w:rsid w:val="000F6491"/>
    <w:rsid w:val="000F6540"/>
    <w:rsid w:val="000F7423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63E"/>
    <w:rsid w:val="00104A65"/>
    <w:rsid w:val="00104E29"/>
    <w:rsid w:val="00105F72"/>
    <w:rsid w:val="00105FF7"/>
    <w:rsid w:val="00106F50"/>
    <w:rsid w:val="0010717B"/>
    <w:rsid w:val="0010757A"/>
    <w:rsid w:val="001106FF"/>
    <w:rsid w:val="00110BB0"/>
    <w:rsid w:val="00110C2D"/>
    <w:rsid w:val="00111536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6D8D"/>
    <w:rsid w:val="00117140"/>
    <w:rsid w:val="00117726"/>
    <w:rsid w:val="00120056"/>
    <w:rsid w:val="001200B8"/>
    <w:rsid w:val="0012095C"/>
    <w:rsid w:val="00121022"/>
    <w:rsid w:val="0012132F"/>
    <w:rsid w:val="00121947"/>
    <w:rsid w:val="00121F75"/>
    <w:rsid w:val="00122371"/>
    <w:rsid w:val="00122842"/>
    <w:rsid w:val="00122856"/>
    <w:rsid w:val="00122C3E"/>
    <w:rsid w:val="001239CC"/>
    <w:rsid w:val="00123EE9"/>
    <w:rsid w:val="00124554"/>
    <w:rsid w:val="00125048"/>
    <w:rsid w:val="0012560A"/>
    <w:rsid w:val="0012598F"/>
    <w:rsid w:val="0012663D"/>
    <w:rsid w:val="00126F8B"/>
    <w:rsid w:val="00127AD8"/>
    <w:rsid w:val="00127FCF"/>
    <w:rsid w:val="00130085"/>
    <w:rsid w:val="0013085C"/>
    <w:rsid w:val="00130D2D"/>
    <w:rsid w:val="00131C73"/>
    <w:rsid w:val="00132050"/>
    <w:rsid w:val="00132BAE"/>
    <w:rsid w:val="00133E18"/>
    <w:rsid w:val="00134092"/>
    <w:rsid w:val="0013419B"/>
    <w:rsid w:val="001343CF"/>
    <w:rsid w:val="001346CA"/>
    <w:rsid w:val="00134835"/>
    <w:rsid w:val="0013511B"/>
    <w:rsid w:val="0013529F"/>
    <w:rsid w:val="001352A5"/>
    <w:rsid w:val="001359CA"/>
    <w:rsid w:val="00135B28"/>
    <w:rsid w:val="00135D31"/>
    <w:rsid w:val="001360E4"/>
    <w:rsid w:val="001367BB"/>
    <w:rsid w:val="0013744D"/>
    <w:rsid w:val="00137605"/>
    <w:rsid w:val="00137F41"/>
    <w:rsid w:val="00140345"/>
    <w:rsid w:val="00141222"/>
    <w:rsid w:val="001418E1"/>
    <w:rsid w:val="00141C5E"/>
    <w:rsid w:val="00142634"/>
    <w:rsid w:val="00142655"/>
    <w:rsid w:val="00142690"/>
    <w:rsid w:val="00142D56"/>
    <w:rsid w:val="001438A2"/>
    <w:rsid w:val="00143AE0"/>
    <w:rsid w:val="0014432E"/>
    <w:rsid w:val="00144A74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477EC"/>
    <w:rsid w:val="001518BE"/>
    <w:rsid w:val="0015197D"/>
    <w:rsid w:val="00151A4A"/>
    <w:rsid w:val="00151D67"/>
    <w:rsid w:val="0015252B"/>
    <w:rsid w:val="00152BDE"/>
    <w:rsid w:val="00153252"/>
    <w:rsid w:val="00154365"/>
    <w:rsid w:val="00154C95"/>
    <w:rsid w:val="00156656"/>
    <w:rsid w:val="00156DFF"/>
    <w:rsid w:val="001574C0"/>
    <w:rsid w:val="001575EE"/>
    <w:rsid w:val="001576E4"/>
    <w:rsid w:val="00157BC3"/>
    <w:rsid w:val="00157DC1"/>
    <w:rsid w:val="00157E00"/>
    <w:rsid w:val="00157E66"/>
    <w:rsid w:val="001601A9"/>
    <w:rsid w:val="001601B7"/>
    <w:rsid w:val="00160B52"/>
    <w:rsid w:val="00161285"/>
    <w:rsid w:val="00162311"/>
    <w:rsid w:val="0016234D"/>
    <w:rsid w:val="0016284F"/>
    <w:rsid w:val="001633CC"/>
    <w:rsid w:val="00163F3A"/>
    <w:rsid w:val="00164116"/>
    <w:rsid w:val="001643F8"/>
    <w:rsid w:val="00164C19"/>
    <w:rsid w:val="0016502C"/>
    <w:rsid w:val="0016554C"/>
    <w:rsid w:val="00165A72"/>
    <w:rsid w:val="00165B69"/>
    <w:rsid w:val="001660E4"/>
    <w:rsid w:val="001665C7"/>
    <w:rsid w:val="00166B8F"/>
    <w:rsid w:val="00167369"/>
    <w:rsid w:val="00167B36"/>
    <w:rsid w:val="00167F6B"/>
    <w:rsid w:val="001701BE"/>
    <w:rsid w:val="00170895"/>
    <w:rsid w:val="00170EF7"/>
    <w:rsid w:val="001711EB"/>
    <w:rsid w:val="00171503"/>
    <w:rsid w:val="00171E75"/>
    <w:rsid w:val="00173319"/>
    <w:rsid w:val="0017390A"/>
    <w:rsid w:val="00175CE1"/>
    <w:rsid w:val="001761AE"/>
    <w:rsid w:val="0017673A"/>
    <w:rsid w:val="0017696D"/>
    <w:rsid w:val="00176982"/>
    <w:rsid w:val="0017760E"/>
    <w:rsid w:val="00177C32"/>
    <w:rsid w:val="00180750"/>
    <w:rsid w:val="001809AB"/>
    <w:rsid w:val="00181042"/>
    <w:rsid w:val="00181580"/>
    <w:rsid w:val="001815DF"/>
    <w:rsid w:val="0018199A"/>
    <w:rsid w:val="00181D46"/>
    <w:rsid w:val="00182BBB"/>
    <w:rsid w:val="00182ECD"/>
    <w:rsid w:val="00182FF5"/>
    <w:rsid w:val="00183886"/>
    <w:rsid w:val="00183924"/>
    <w:rsid w:val="00183CF5"/>
    <w:rsid w:val="001858BE"/>
    <w:rsid w:val="00187508"/>
    <w:rsid w:val="00187B0A"/>
    <w:rsid w:val="001901E8"/>
    <w:rsid w:val="00190857"/>
    <w:rsid w:val="00190B2C"/>
    <w:rsid w:val="00190B58"/>
    <w:rsid w:val="00191188"/>
    <w:rsid w:val="00191B18"/>
    <w:rsid w:val="00191B87"/>
    <w:rsid w:val="00191DB4"/>
    <w:rsid w:val="00191EBF"/>
    <w:rsid w:val="00193BD7"/>
    <w:rsid w:val="0019436D"/>
    <w:rsid w:val="00194489"/>
    <w:rsid w:val="0019459B"/>
    <w:rsid w:val="00194672"/>
    <w:rsid w:val="00194D0A"/>
    <w:rsid w:val="00195391"/>
    <w:rsid w:val="001954F5"/>
    <w:rsid w:val="001956FE"/>
    <w:rsid w:val="001957F6"/>
    <w:rsid w:val="0019599B"/>
    <w:rsid w:val="00195B1B"/>
    <w:rsid w:val="00195DAA"/>
    <w:rsid w:val="00195EF7"/>
    <w:rsid w:val="00195FF2"/>
    <w:rsid w:val="00196002"/>
    <w:rsid w:val="00196693"/>
    <w:rsid w:val="001966D2"/>
    <w:rsid w:val="00196BA8"/>
    <w:rsid w:val="00196E74"/>
    <w:rsid w:val="001974DE"/>
    <w:rsid w:val="00197C7F"/>
    <w:rsid w:val="001A0006"/>
    <w:rsid w:val="001A0305"/>
    <w:rsid w:val="001A05FD"/>
    <w:rsid w:val="001A0DC6"/>
    <w:rsid w:val="001A1584"/>
    <w:rsid w:val="001A1F82"/>
    <w:rsid w:val="001A26B0"/>
    <w:rsid w:val="001A38D8"/>
    <w:rsid w:val="001A43EE"/>
    <w:rsid w:val="001A4542"/>
    <w:rsid w:val="001A4BA0"/>
    <w:rsid w:val="001A54A7"/>
    <w:rsid w:val="001A62AE"/>
    <w:rsid w:val="001A63A5"/>
    <w:rsid w:val="001A65F8"/>
    <w:rsid w:val="001A6775"/>
    <w:rsid w:val="001A6DA2"/>
    <w:rsid w:val="001A6EB0"/>
    <w:rsid w:val="001A756E"/>
    <w:rsid w:val="001A7673"/>
    <w:rsid w:val="001A7B04"/>
    <w:rsid w:val="001A7B19"/>
    <w:rsid w:val="001B08E9"/>
    <w:rsid w:val="001B0DA1"/>
    <w:rsid w:val="001B0E1B"/>
    <w:rsid w:val="001B242E"/>
    <w:rsid w:val="001B2981"/>
    <w:rsid w:val="001B2B28"/>
    <w:rsid w:val="001B3509"/>
    <w:rsid w:val="001B363E"/>
    <w:rsid w:val="001B397B"/>
    <w:rsid w:val="001B3C78"/>
    <w:rsid w:val="001B462C"/>
    <w:rsid w:val="001B5233"/>
    <w:rsid w:val="001B541A"/>
    <w:rsid w:val="001B56E6"/>
    <w:rsid w:val="001B5B65"/>
    <w:rsid w:val="001B610F"/>
    <w:rsid w:val="001B6343"/>
    <w:rsid w:val="001B6439"/>
    <w:rsid w:val="001B6A70"/>
    <w:rsid w:val="001B7D84"/>
    <w:rsid w:val="001C0B51"/>
    <w:rsid w:val="001C15FC"/>
    <w:rsid w:val="001C1A62"/>
    <w:rsid w:val="001C2642"/>
    <w:rsid w:val="001C2717"/>
    <w:rsid w:val="001C2778"/>
    <w:rsid w:val="001C3FBC"/>
    <w:rsid w:val="001C4D1C"/>
    <w:rsid w:val="001C4D7E"/>
    <w:rsid w:val="001C4DF6"/>
    <w:rsid w:val="001C5AB8"/>
    <w:rsid w:val="001C5C28"/>
    <w:rsid w:val="001C604A"/>
    <w:rsid w:val="001C6165"/>
    <w:rsid w:val="001C67FB"/>
    <w:rsid w:val="001C6B74"/>
    <w:rsid w:val="001C72F7"/>
    <w:rsid w:val="001C7729"/>
    <w:rsid w:val="001D0F14"/>
    <w:rsid w:val="001D1BE4"/>
    <w:rsid w:val="001D202C"/>
    <w:rsid w:val="001D300A"/>
    <w:rsid w:val="001D395A"/>
    <w:rsid w:val="001D526F"/>
    <w:rsid w:val="001D53DC"/>
    <w:rsid w:val="001D56AD"/>
    <w:rsid w:val="001D5736"/>
    <w:rsid w:val="001D5AC1"/>
    <w:rsid w:val="001D6958"/>
    <w:rsid w:val="001D6A23"/>
    <w:rsid w:val="001D6E44"/>
    <w:rsid w:val="001D7362"/>
    <w:rsid w:val="001D7B66"/>
    <w:rsid w:val="001E1DBB"/>
    <w:rsid w:val="001E1DED"/>
    <w:rsid w:val="001E1E63"/>
    <w:rsid w:val="001E2057"/>
    <w:rsid w:val="001E2677"/>
    <w:rsid w:val="001E3091"/>
    <w:rsid w:val="001E3BC8"/>
    <w:rsid w:val="001E3DEC"/>
    <w:rsid w:val="001E418C"/>
    <w:rsid w:val="001E5FCB"/>
    <w:rsid w:val="001E6B61"/>
    <w:rsid w:val="001E7042"/>
    <w:rsid w:val="001E7318"/>
    <w:rsid w:val="001E7BA2"/>
    <w:rsid w:val="001F01D2"/>
    <w:rsid w:val="001F04E9"/>
    <w:rsid w:val="001F1269"/>
    <w:rsid w:val="001F15D3"/>
    <w:rsid w:val="001F1623"/>
    <w:rsid w:val="001F1A4C"/>
    <w:rsid w:val="001F1AD5"/>
    <w:rsid w:val="001F1D78"/>
    <w:rsid w:val="001F2712"/>
    <w:rsid w:val="001F2B28"/>
    <w:rsid w:val="001F2F5B"/>
    <w:rsid w:val="001F489C"/>
    <w:rsid w:val="001F4DE5"/>
    <w:rsid w:val="001F5529"/>
    <w:rsid w:val="001F579A"/>
    <w:rsid w:val="001F60A5"/>
    <w:rsid w:val="001F67AF"/>
    <w:rsid w:val="001F67B1"/>
    <w:rsid w:val="001F6C31"/>
    <w:rsid w:val="001F6CBD"/>
    <w:rsid w:val="001F6FA5"/>
    <w:rsid w:val="001F7701"/>
    <w:rsid w:val="00200012"/>
    <w:rsid w:val="002003D4"/>
    <w:rsid w:val="00200427"/>
    <w:rsid w:val="00200ADF"/>
    <w:rsid w:val="00200B0A"/>
    <w:rsid w:val="00201061"/>
    <w:rsid w:val="00201581"/>
    <w:rsid w:val="0020206B"/>
    <w:rsid w:val="002028D7"/>
    <w:rsid w:val="00202924"/>
    <w:rsid w:val="00202C6C"/>
    <w:rsid w:val="00203433"/>
    <w:rsid w:val="00203476"/>
    <w:rsid w:val="00204038"/>
    <w:rsid w:val="0020403C"/>
    <w:rsid w:val="00205203"/>
    <w:rsid w:val="002052DB"/>
    <w:rsid w:val="002052F4"/>
    <w:rsid w:val="002057B3"/>
    <w:rsid w:val="00205E5A"/>
    <w:rsid w:val="0020618D"/>
    <w:rsid w:val="0020619C"/>
    <w:rsid w:val="002066D8"/>
    <w:rsid w:val="00206BE9"/>
    <w:rsid w:val="00207324"/>
    <w:rsid w:val="00207446"/>
    <w:rsid w:val="00207B16"/>
    <w:rsid w:val="0021004E"/>
    <w:rsid w:val="00210DBE"/>
    <w:rsid w:val="002113C4"/>
    <w:rsid w:val="002115F1"/>
    <w:rsid w:val="002119EB"/>
    <w:rsid w:val="00212259"/>
    <w:rsid w:val="00212E25"/>
    <w:rsid w:val="0021305A"/>
    <w:rsid w:val="00213845"/>
    <w:rsid w:val="00215375"/>
    <w:rsid w:val="002154A4"/>
    <w:rsid w:val="0021638C"/>
    <w:rsid w:val="00216685"/>
    <w:rsid w:val="00216BF9"/>
    <w:rsid w:val="00217063"/>
    <w:rsid w:val="002174C1"/>
    <w:rsid w:val="00217E17"/>
    <w:rsid w:val="002202F0"/>
    <w:rsid w:val="00220874"/>
    <w:rsid w:val="00222B8A"/>
    <w:rsid w:val="00222C4B"/>
    <w:rsid w:val="00222D0C"/>
    <w:rsid w:val="00223163"/>
    <w:rsid w:val="002232C0"/>
    <w:rsid w:val="00223909"/>
    <w:rsid w:val="00224A04"/>
    <w:rsid w:val="00224DAD"/>
    <w:rsid w:val="00225018"/>
    <w:rsid w:val="0022552C"/>
    <w:rsid w:val="00225A60"/>
    <w:rsid w:val="00225EB7"/>
    <w:rsid w:val="002264A6"/>
    <w:rsid w:val="002266C5"/>
    <w:rsid w:val="00227647"/>
    <w:rsid w:val="0022774E"/>
    <w:rsid w:val="0022784E"/>
    <w:rsid w:val="00230088"/>
    <w:rsid w:val="002300C2"/>
    <w:rsid w:val="00230A3B"/>
    <w:rsid w:val="00230EF2"/>
    <w:rsid w:val="002310E2"/>
    <w:rsid w:val="002321CD"/>
    <w:rsid w:val="00232DD7"/>
    <w:rsid w:val="0023318E"/>
    <w:rsid w:val="002334FD"/>
    <w:rsid w:val="0023368C"/>
    <w:rsid w:val="00233CE8"/>
    <w:rsid w:val="00234DC7"/>
    <w:rsid w:val="00235427"/>
    <w:rsid w:val="002359C8"/>
    <w:rsid w:val="0023613E"/>
    <w:rsid w:val="002363C4"/>
    <w:rsid w:val="00236B7F"/>
    <w:rsid w:val="002374FD"/>
    <w:rsid w:val="00237FCF"/>
    <w:rsid w:val="0024076A"/>
    <w:rsid w:val="00240B63"/>
    <w:rsid w:val="002410B9"/>
    <w:rsid w:val="00241312"/>
    <w:rsid w:val="00241403"/>
    <w:rsid w:val="00241491"/>
    <w:rsid w:val="0024203F"/>
    <w:rsid w:val="0024208E"/>
    <w:rsid w:val="00242210"/>
    <w:rsid w:val="0024228E"/>
    <w:rsid w:val="002422E4"/>
    <w:rsid w:val="002426B1"/>
    <w:rsid w:val="00242DA5"/>
    <w:rsid w:val="00242E31"/>
    <w:rsid w:val="00243265"/>
    <w:rsid w:val="00243287"/>
    <w:rsid w:val="00243A65"/>
    <w:rsid w:val="00243B79"/>
    <w:rsid w:val="00243EA4"/>
    <w:rsid w:val="00244174"/>
    <w:rsid w:val="002443D4"/>
    <w:rsid w:val="0024606E"/>
    <w:rsid w:val="00246197"/>
    <w:rsid w:val="002461F1"/>
    <w:rsid w:val="00246371"/>
    <w:rsid w:val="0024678F"/>
    <w:rsid w:val="002468E2"/>
    <w:rsid w:val="00246E90"/>
    <w:rsid w:val="00247A03"/>
    <w:rsid w:val="00247E85"/>
    <w:rsid w:val="002501D2"/>
    <w:rsid w:val="0025039E"/>
    <w:rsid w:val="00250C47"/>
    <w:rsid w:val="00250E9A"/>
    <w:rsid w:val="002519E3"/>
    <w:rsid w:val="00251BFE"/>
    <w:rsid w:val="002523C4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AC9"/>
    <w:rsid w:val="00256F22"/>
    <w:rsid w:val="0025705D"/>
    <w:rsid w:val="002572C9"/>
    <w:rsid w:val="002574D2"/>
    <w:rsid w:val="00257C9A"/>
    <w:rsid w:val="00257CFC"/>
    <w:rsid w:val="00257E39"/>
    <w:rsid w:val="0026007E"/>
    <w:rsid w:val="002606DE"/>
    <w:rsid w:val="002606EC"/>
    <w:rsid w:val="002611DD"/>
    <w:rsid w:val="00261AF3"/>
    <w:rsid w:val="00262857"/>
    <w:rsid w:val="00262FDD"/>
    <w:rsid w:val="0026300C"/>
    <w:rsid w:val="00263020"/>
    <w:rsid w:val="0026340C"/>
    <w:rsid w:val="002636E7"/>
    <w:rsid w:val="0026381E"/>
    <w:rsid w:val="002639A3"/>
    <w:rsid w:val="00263A59"/>
    <w:rsid w:val="002641AB"/>
    <w:rsid w:val="002641FE"/>
    <w:rsid w:val="002652D3"/>
    <w:rsid w:val="00265BB0"/>
    <w:rsid w:val="00265FEF"/>
    <w:rsid w:val="00266B89"/>
    <w:rsid w:val="00266BFA"/>
    <w:rsid w:val="0026754E"/>
    <w:rsid w:val="00267613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70F"/>
    <w:rsid w:val="002728A3"/>
    <w:rsid w:val="0027293E"/>
    <w:rsid w:val="00272CC7"/>
    <w:rsid w:val="00272ECD"/>
    <w:rsid w:val="00274492"/>
    <w:rsid w:val="00274B18"/>
    <w:rsid w:val="002750B8"/>
    <w:rsid w:val="0027574F"/>
    <w:rsid w:val="00275FAF"/>
    <w:rsid w:val="002769E6"/>
    <w:rsid w:val="00276C6F"/>
    <w:rsid w:val="00277056"/>
    <w:rsid w:val="00277F3A"/>
    <w:rsid w:val="00277F6E"/>
    <w:rsid w:val="002800BD"/>
    <w:rsid w:val="002805EE"/>
    <w:rsid w:val="00280D8D"/>
    <w:rsid w:val="002813EF"/>
    <w:rsid w:val="002819A1"/>
    <w:rsid w:val="00281E26"/>
    <w:rsid w:val="00282277"/>
    <w:rsid w:val="00282327"/>
    <w:rsid w:val="00282745"/>
    <w:rsid w:val="0028295A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870D8"/>
    <w:rsid w:val="002876D7"/>
    <w:rsid w:val="0029008D"/>
    <w:rsid w:val="0029053B"/>
    <w:rsid w:val="0029068A"/>
    <w:rsid w:val="002906A7"/>
    <w:rsid w:val="0029086B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7D"/>
    <w:rsid w:val="002949C1"/>
    <w:rsid w:val="00294C89"/>
    <w:rsid w:val="0029526F"/>
    <w:rsid w:val="002956DF"/>
    <w:rsid w:val="00295D0D"/>
    <w:rsid w:val="00295D23"/>
    <w:rsid w:val="0029615E"/>
    <w:rsid w:val="002961EB"/>
    <w:rsid w:val="002963CB"/>
    <w:rsid w:val="002A02A5"/>
    <w:rsid w:val="002A02D8"/>
    <w:rsid w:val="002A02E2"/>
    <w:rsid w:val="002A067C"/>
    <w:rsid w:val="002A09F6"/>
    <w:rsid w:val="002A0A23"/>
    <w:rsid w:val="002A0B69"/>
    <w:rsid w:val="002A0DB3"/>
    <w:rsid w:val="002A1530"/>
    <w:rsid w:val="002A1F79"/>
    <w:rsid w:val="002A304D"/>
    <w:rsid w:val="002A3C6D"/>
    <w:rsid w:val="002A40DF"/>
    <w:rsid w:val="002A47E6"/>
    <w:rsid w:val="002A4A24"/>
    <w:rsid w:val="002A4AF6"/>
    <w:rsid w:val="002A4C3B"/>
    <w:rsid w:val="002A4DCC"/>
    <w:rsid w:val="002A52F6"/>
    <w:rsid w:val="002A58F0"/>
    <w:rsid w:val="002A5A9F"/>
    <w:rsid w:val="002A6052"/>
    <w:rsid w:val="002A6F73"/>
    <w:rsid w:val="002A750E"/>
    <w:rsid w:val="002A7D0F"/>
    <w:rsid w:val="002A7F93"/>
    <w:rsid w:val="002B1554"/>
    <w:rsid w:val="002B22FB"/>
    <w:rsid w:val="002B2357"/>
    <w:rsid w:val="002B26B8"/>
    <w:rsid w:val="002B2808"/>
    <w:rsid w:val="002B2AD3"/>
    <w:rsid w:val="002B2EFD"/>
    <w:rsid w:val="002B3FD2"/>
    <w:rsid w:val="002B494C"/>
    <w:rsid w:val="002B4FB2"/>
    <w:rsid w:val="002B68CB"/>
    <w:rsid w:val="002B6E4D"/>
    <w:rsid w:val="002B6FCE"/>
    <w:rsid w:val="002B7762"/>
    <w:rsid w:val="002C11F9"/>
    <w:rsid w:val="002C12F7"/>
    <w:rsid w:val="002C2BBE"/>
    <w:rsid w:val="002C2C07"/>
    <w:rsid w:val="002C2C5E"/>
    <w:rsid w:val="002C2C97"/>
    <w:rsid w:val="002C2F19"/>
    <w:rsid w:val="002C370A"/>
    <w:rsid w:val="002C3837"/>
    <w:rsid w:val="002C410A"/>
    <w:rsid w:val="002C419F"/>
    <w:rsid w:val="002C485E"/>
    <w:rsid w:val="002C521F"/>
    <w:rsid w:val="002C5AC7"/>
    <w:rsid w:val="002C5B63"/>
    <w:rsid w:val="002C5CF7"/>
    <w:rsid w:val="002C5E16"/>
    <w:rsid w:val="002C6561"/>
    <w:rsid w:val="002C682F"/>
    <w:rsid w:val="002C6A43"/>
    <w:rsid w:val="002C6D36"/>
    <w:rsid w:val="002C72EF"/>
    <w:rsid w:val="002C7711"/>
    <w:rsid w:val="002C7C93"/>
    <w:rsid w:val="002D0D02"/>
    <w:rsid w:val="002D0EBF"/>
    <w:rsid w:val="002D0F1F"/>
    <w:rsid w:val="002D1CAA"/>
    <w:rsid w:val="002D1CBB"/>
    <w:rsid w:val="002D35B3"/>
    <w:rsid w:val="002D3FC8"/>
    <w:rsid w:val="002D505B"/>
    <w:rsid w:val="002D5DAA"/>
    <w:rsid w:val="002D79E1"/>
    <w:rsid w:val="002E04C9"/>
    <w:rsid w:val="002E0618"/>
    <w:rsid w:val="002E0848"/>
    <w:rsid w:val="002E0BDF"/>
    <w:rsid w:val="002E0D08"/>
    <w:rsid w:val="002E0E7E"/>
    <w:rsid w:val="002E1223"/>
    <w:rsid w:val="002E14CF"/>
    <w:rsid w:val="002E188D"/>
    <w:rsid w:val="002E1F95"/>
    <w:rsid w:val="002E2011"/>
    <w:rsid w:val="002E245C"/>
    <w:rsid w:val="002E26A5"/>
    <w:rsid w:val="002E2DFB"/>
    <w:rsid w:val="002E2E30"/>
    <w:rsid w:val="002E30AD"/>
    <w:rsid w:val="002E3592"/>
    <w:rsid w:val="002E3DCD"/>
    <w:rsid w:val="002E4C1D"/>
    <w:rsid w:val="002E60AF"/>
    <w:rsid w:val="002E6E72"/>
    <w:rsid w:val="002E7385"/>
    <w:rsid w:val="002E7774"/>
    <w:rsid w:val="002E7791"/>
    <w:rsid w:val="002F0C8A"/>
    <w:rsid w:val="002F0D4C"/>
    <w:rsid w:val="002F1CA2"/>
    <w:rsid w:val="002F1FDC"/>
    <w:rsid w:val="002F2782"/>
    <w:rsid w:val="002F2AC7"/>
    <w:rsid w:val="002F3088"/>
    <w:rsid w:val="002F32FE"/>
    <w:rsid w:val="002F4339"/>
    <w:rsid w:val="002F45BA"/>
    <w:rsid w:val="002F45E9"/>
    <w:rsid w:val="002F47CA"/>
    <w:rsid w:val="002F4AC1"/>
    <w:rsid w:val="002F650E"/>
    <w:rsid w:val="002F6C9A"/>
    <w:rsid w:val="002F6CB0"/>
    <w:rsid w:val="002F704B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4E25"/>
    <w:rsid w:val="003052F4"/>
    <w:rsid w:val="003053E1"/>
    <w:rsid w:val="00305540"/>
    <w:rsid w:val="00306001"/>
    <w:rsid w:val="003065AD"/>
    <w:rsid w:val="00306936"/>
    <w:rsid w:val="00310218"/>
    <w:rsid w:val="003105E6"/>
    <w:rsid w:val="00310828"/>
    <w:rsid w:val="00310BBC"/>
    <w:rsid w:val="00310FE9"/>
    <w:rsid w:val="003110A9"/>
    <w:rsid w:val="0031182A"/>
    <w:rsid w:val="00313383"/>
    <w:rsid w:val="00313419"/>
    <w:rsid w:val="00313460"/>
    <w:rsid w:val="00313C2E"/>
    <w:rsid w:val="003140C3"/>
    <w:rsid w:val="00314BBD"/>
    <w:rsid w:val="00314F95"/>
    <w:rsid w:val="003154D7"/>
    <w:rsid w:val="00315819"/>
    <w:rsid w:val="00315967"/>
    <w:rsid w:val="00315F24"/>
    <w:rsid w:val="00315FA4"/>
    <w:rsid w:val="0031618D"/>
    <w:rsid w:val="00316ABA"/>
    <w:rsid w:val="00316F10"/>
    <w:rsid w:val="00317C8E"/>
    <w:rsid w:val="003201A4"/>
    <w:rsid w:val="00320FFB"/>
    <w:rsid w:val="0032160F"/>
    <w:rsid w:val="00321CCE"/>
    <w:rsid w:val="0032225B"/>
    <w:rsid w:val="00322835"/>
    <w:rsid w:val="00322EBD"/>
    <w:rsid w:val="00322ECA"/>
    <w:rsid w:val="00323315"/>
    <w:rsid w:val="00323626"/>
    <w:rsid w:val="00323886"/>
    <w:rsid w:val="00323C5C"/>
    <w:rsid w:val="003241C4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6E10"/>
    <w:rsid w:val="003271C0"/>
    <w:rsid w:val="003279BA"/>
    <w:rsid w:val="0033184D"/>
    <w:rsid w:val="0033194D"/>
    <w:rsid w:val="00332038"/>
    <w:rsid w:val="00332992"/>
    <w:rsid w:val="00332B12"/>
    <w:rsid w:val="00332B81"/>
    <w:rsid w:val="00332F58"/>
    <w:rsid w:val="003337BA"/>
    <w:rsid w:val="00333A99"/>
    <w:rsid w:val="00333F4A"/>
    <w:rsid w:val="00334B81"/>
    <w:rsid w:val="0033508E"/>
    <w:rsid w:val="003352D6"/>
    <w:rsid w:val="00335697"/>
    <w:rsid w:val="0033578D"/>
    <w:rsid w:val="0033587E"/>
    <w:rsid w:val="003364C3"/>
    <w:rsid w:val="0033696F"/>
    <w:rsid w:val="00336E2D"/>
    <w:rsid w:val="00336E76"/>
    <w:rsid w:val="003372B7"/>
    <w:rsid w:val="0034007F"/>
    <w:rsid w:val="003402A9"/>
    <w:rsid w:val="003408A0"/>
    <w:rsid w:val="003409AA"/>
    <w:rsid w:val="00341192"/>
    <w:rsid w:val="003419D8"/>
    <w:rsid w:val="00341D77"/>
    <w:rsid w:val="00342279"/>
    <w:rsid w:val="00342426"/>
    <w:rsid w:val="00342AFD"/>
    <w:rsid w:val="00342FDF"/>
    <w:rsid w:val="00343837"/>
    <w:rsid w:val="00344727"/>
    <w:rsid w:val="00344A0A"/>
    <w:rsid w:val="00344F6E"/>
    <w:rsid w:val="0034588E"/>
    <w:rsid w:val="00345991"/>
    <w:rsid w:val="003459A8"/>
    <w:rsid w:val="00345A46"/>
    <w:rsid w:val="00345C60"/>
    <w:rsid w:val="00345C84"/>
    <w:rsid w:val="00345F51"/>
    <w:rsid w:val="003463E0"/>
    <w:rsid w:val="00347052"/>
    <w:rsid w:val="00347BC5"/>
    <w:rsid w:val="00347D66"/>
    <w:rsid w:val="00350C1C"/>
    <w:rsid w:val="003518E6"/>
    <w:rsid w:val="00351CF1"/>
    <w:rsid w:val="00351CF4"/>
    <w:rsid w:val="00351FEF"/>
    <w:rsid w:val="0035280E"/>
    <w:rsid w:val="00352A43"/>
    <w:rsid w:val="003531F9"/>
    <w:rsid w:val="0035332C"/>
    <w:rsid w:val="0035374E"/>
    <w:rsid w:val="00353B51"/>
    <w:rsid w:val="00353CEF"/>
    <w:rsid w:val="00354D44"/>
    <w:rsid w:val="00355F63"/>
    <w:rsid w:val="003562D2"/>
    <w:rsid w:val="0035649F"/>
    <w:rsid w:val="0035765F"/>
    <w:rsid w:val="00360D29"/>
    <w:rsid w:val="00360D68"/>
    <w:rsid w:val="00362959"/>
    <w:rsid w:val="0036318A"/>
    <w:rsid w:val="003642D5"/>
    <w:rsid w:val="003644DC"/>
    <w:rsid w:val="0036483A"/>
    <w:rsid w:val="00365035"/>
    <w:rsid w:val="003652C3"/>
    <w:rsid w:val="00365536"/>
    <w:rsid w:val="003659BE"/>
    <w:rsid w:val="00365B1E"/>
    <w:rsid w:val="00366261"/>
    <w:rsid w:val="003664C4"/>
    <w:rsid w:val="00366ADE"/>
    <w:rsid w:val="00366C55"/>
    <w:rsid w:val="00366C7A"/>
    <w:rsid w:val="003677A3"/>
    <w:rsid w:val="00367A5C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F"/>
    <w:rsid w:val="00373ABA"/>
    <w:rsid w:val="00373B4E"/>
    <w:rsid w:val="00373B86"/>
    <w:rsid w:val="003742A0"/>
    <w:rsid w:val="0037510F"/>
    <w:rsid w:val="0037549D"/>
    <w:rsid w:val="00375708"/>
    <w:rsid w:val="003757DC"/>
    <w:rsid w:val="00375859"/>
    <w:rsid w:val="00375A22"/>
    <w:rsid w:val="0037606B"/>
    <w:rsid w:val="00376166"/>
    <w:rsid w:val="00376D7F"/>
    <w:rsid w:val="0037784B"/>
    <w:rsid w:val="003800C5"/>
    <w:rsid w:val="00380DBA"/>
    <w:rsid w:val="00380E3D"/>
    <w:rsid w:val="00380EDD"/>
    <w:rsid w:val="00381399"/>
    <w:rsid w:val="00381F1D"/>
    <w:rsid w:val="00382443"/>
    <w:rsid w:val="00382B08"/>
    <w:rsid w:val="00383088"/>
    <w:rsid w:val="00383644"/>
    <w:rsid w:val="003836C9"/>
    <w:rsid w:val="00383F7F"/>
    <w:rsid w:val="003842C2"/>
    <w:rsid w:val="00384617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750"/>
    <w:rsid w:val="0039275A"/>
    <w:rsid w:val="00392BA0"/>
    <w:rsid w:val="00392F87"/>
    <w:rsid w:val="0039311F"/>
    <w:rsid w:val="003934FC"/>
    <w:rsid w:val="0039366A"/>
    <w:rsid w:val="0039395B"/>
    <w:rsid w:val="00393A58"/>
    <w:rsid w:val="00394040"/>
    <w:rsid w:val="0039443B"/>
    <w:rsid w:val="00396A1B"/>
    <w:rsid w:val="00396BFA"/>
    <w:rsid w:val="00396C1F"/>
    <w:rsid w:val="003976E3"/>
    <w:rsid w:val="00397E0F"/>
    <w:rsid w:val="00397F23"/>
    <w:rsid w:val="003A0114"/>
    <w:rsid w:val="003A0A81"/>
    <w:rsid w:val="003A10A1"/>
    <w:rsid w:val="003A3BEE"/>
    <w:rsid w:val="003A449D"/>
    <w:rsid w:val="003A4823"/>
    <w:rsid w:val="003A4B9A"/>
    <w:rsid w:val="003A4D24"/>
    <w:rsid w:val="003A4E5B"/>
    <w:rsid w:val="003A5E77"/>
    <w:rsid w:val="003A707C"/>
    <w:rsid w:val="003B01BF"/>
    <w:rsid w:val="003B0238"/>
    <w:rsid w:val="003B05C1"/>
    <w:rsid w:val="003B0A46"/>
    <w:rsid w:val="003B0A8B"/>
    <w:rsid w:val="003B0B9F"/>
    <w:rsid w:val="003B0E06"/>
    <w:rsid w:val="003B0F54"/>
    <w:rsid w:val="003B14B2"/>
    <w:rsid w:val="003B1808"/>
    <w:rsid w:val="003B2F02"/>
    <w:rsid w:val="003B3498"/>
    <w:rsid w:val="003B34AC"/>
    <w:rsid w:val="003B34D0"/>
    <w:rsid w:val="003B3546"/>
    <w:rsid w:val="003B3F53"/>
    <w:rsid w:val="003B4F80"/>
    <w:rsid w:val="003B56B6"/>
    <w:rsid w:val="003B597A"/>
    <w:rsid w:val="003B5C20"/>
    <w:rsid w:val="003B5DD2"/>
    <w:rsid w:val="003B71CA"/>
    <w:rsid w:val="003B7AF2"/>
    <w:rsid w:val="003C0C12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68D0"/>
    <w:rsid w:val="003C70D5"/>
    <w:rsid w:val="003D052C"/>
    <w:rsid w:val="003D059B"/>
    <w:rsid w:val="003D0798"/>
    <w:rsid w:val="003D0CD7"/>
    <w:rsid w:val="003D2529"/>
    <w:rsid w:val="003D37BF"/>
    <w:rsid w:val="003D3B70"/>
    <w:rsid w:val="003D4651"/>
    <w:rsid w:val="003D5767"/>
    <w:rsid w:val="003D5CBF"/>
    <w:rsid w:val="003D66FD"/>
    <w:rsid w:val="003D6850"/>
    <w:rsid w:val="003D6EC3"/>
    <w:rsid w:val="003D7293"/>
    <w:rsid w:val="003D736E"/>
    <w:rsid w:val="003D7965"/>
    <w:rsid w:val="003D7D92"/>
    <w:rsid w:val="003E096E"/>
    <w:rsid w:val="003E16B7"/>
    <w:rsid w:val="003E1802"/>
    <w:rsid w:val="003E1A83"/>
    <w:rsid w:val="003E222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4BD"/>
    <w:rsid w:val="003E5743"/>
    <w:rsid w:val="003E5A54"/>
    <w:rsid w:val="003E5F6C"/>
    <w:rsid w:val="003E69BC"/>
    <w:rsid w:val="003E69EB"/>
    <w:rsid w:val="003E6EEE"/>
    <w:rsid w:val="003E7719"/>
    <w:rsid w:val="003E7D9A"/>
    <w:rsid w:val="003F01E8"/>
    <w:rsid w:val="003F04FB"/>
    <w:rsid w:val="003F0A2B"/>
    <w:rsid w:val="003F0E2A"/>
    <w:rsid w:val="003F12AC"/>
    <w:rsid w:val="003F14F1"/>
    <w:rsid w:val="003F1E38"/>
    <w:rsid w:val="003F2380"/>
    <w:rsid w:val="003F23E8"/>
    <w:rsid w:val="003F2776"/>
    <w:rsid w:val="003F27FC"/>
    <w:rsid w:val="003F2A9D"/>
    <w:rsid w:val="003F36E5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69B4"/>
    <w:rsid w:val="003F73A4"/>
    <w:rsid w:val="003F746B"/>
    <w:rsid w:val="003F76EE"/>
    <w:rsid w:val="003F78B4"/>
    <w:rsid w:val="003F792D"/>
    <w:rsid w:val="003F7AE2"/>
    <w:rsid w:val="00400078"/>
    <w:rsid w:val="00400F97"/>
    <w:rsid w:val="004014E2"/>
    <w:rsid w:val="00401750"/>
    <w:rsid w:val="0040203C"/>
    <w:rsid w:val="00402755"/>
    <w:rsid w:val="004027C9"/>
    <w:rsid w:val="00402FB3"/>
    <w:rsid w:val="00403423"/>
    <w:rsid w:val="004034CF"/>
    <w:rsid w:val="004037C2"/>
    <w:rsid w:val="00403C81"/>
    <w:rsid w:val="00403D16"/>
    <w:rsid w:val="00403D21"/>
    <w:rsid w:val="00404660"/>
    <w:rsid w:val="00405A34"/>
    <w:rsid w:val="0040623A"/>
    <w:rsid w:val="004070D2"/>
    <w:rsid w:val="004075B0"/>
    <w:rsid w:val="00407633"/>
    <w:rsid w:val="0041014D"/>
    <w:rsid w:val="00410427"/>
    <w:rsid w:val="004110BD"/>
    <w:rsid w:val="0041110C"/>
    <w:rsid w:val="00411121"/>
    <w:rsid w:val="0041238F"/>
    <w:rsid w:val="00413205"/>
    <w:rsid w:val="004134BD"/>
    <w:rsid w:val="00413B4C"/>
    <w:rsid w:val="004144F9"/>
    <w:rsid w:val="00414A29"/>
    <w:rsid w:val="00415313"/>
    <w:rsid w:val="0041540A"/>
    <w:rsid w:val="00415A4D"/>
    <w:rsid w:val="00415FE9"/>
    <w:rsid w:val="0041667B"/>
    <w:rsid w:val="004166D4"/>
    <w:rsid w:val="004167C3"/>
    <w:rsid w:val="00416A5D"/>
    <w:rsid w:val="004178AD"/>
    <w:rsid w:val="00420618"/>
    <w:rsid w:val="0042068F"/>
    <w:rsid w:val="00421BC6"/>
    <w:rsid w:val="00421FC7"/>
    <w:rsid w:val="00422D82"/>
    <w:rsid w:val="00423475"/>
    <w:rsid w:val="004236CD"/>
    <w:rsid w:val="004238EA"/>
    <w:rsid w:val="00423D1E"/>
    <w:rsid w:val="00424368"/>
    <w:rsid w:val="00424FD7"/>
    <w:rsid w:val="0042527E"/>
    <w:rsid w:val="00425BC6"/>
    <w:rsid w:val="00426F89"/>
    <w:rsid w:val="00426FB4"/>
    <w:rsid w:val="0042719F"/>
    <w:rsid w:val="004271AB"/>
    <w:rsid w:val="00427294"/>
    <w:rsid w:val="00427992"/>
    <w:rsid w:val="00427C55"/>
    <w:rsid w:val="00430071"/>
    <w:rsid w:val="00430767"/>
    <w:rsid w:val="004309A3"/>
    <w:rsid w:val="004309D8"/>
    <w:rsid w:val="004315B7"/>
    <w:rsid w:val="004322B4"/>
    <w:rsid w:val="00432AEC"/>
    <w:rsid w:val="004333AF"/>
    <w:rsid w:val="00433A61"/>
    <w:rsid w:val="004340E7"/>
    <w:rsid w:val="00434864"/>
    <w:rsid w:val="00434E17"/>
    <w:rsid w:val="004353DD"/>
    <w:rsid w:val="0043559B"/>
    <w:rsid w:val="00435AD3"/>
    <w:rsid w:val="00435C31"/>
    <w:rsid w:val="004360A4"/>
    <w:rsid w:val="00437C03"/>
    <w:rsid w:val="00437FC2"/>
    <w:rsid w:val="004410B5"/>
    <w:rsid w:val="004415FE"/>
    <w:rsid w:val="0044167F"/>
    <w:rsid w:val="004417ED"/>
    <w:rsid w:val="0044190E"/>
    <w:rsid w:val="00441F6B"/>
    <w:rsid w:val="004422A3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47562"/>
    <w:rsid w:val="00447AAC"/>
    <w:rsid w:val="0045012D"/>
    <w:rsid w:val="00450931"/>
    <w:rsid w:val="0045146A"/>
    <w:rsid w:val="004519E6"/>
    <w:rsid w:val="00451B37"/>
    <w:rsid w:val="00452094"/>
    <w:rsid w:val="00452A9D"/>
    <w:rsid w:val="004535B3"/>
    <w:rsid w:val="00453628"/>
    <w:rsid w:val="00453E7D"/>
    <w:rsid w:val="00454C03"/>
    <w:rsid w:val="00455025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7804"/>
    <w:rsid w:val="00457A63"/>
    <w:rsid w:val="00457FBE"/>
    <w:rsid w:val="004600D6"/>
    <w:rsid w:val="004601BA"/>
    <w:rsid w:val="0046063B"/>
    <w:rsid w:val="004606BE"/>
    <w:rsid w:val="00460B18"/>
    <w:rsid w:val="00461BED"/>
    <w:rsid w:val="00461DA0"/>
    <w:rsid w:val="00461E0B"/>
    <w:rsid w:val="00461F25"/>
    <w:rsid w:val="00462DC8"/>
    <w:rsid w:val="00462DDD"/>
    <w:rsid w:val="004634B3"/>
    <w:rsid w:val="00463FD2"/>
    <w:rsid w:val="00464502"/>
    <w:rsid w:val="0046482F"/>
    <w:rsid w:val="00464B66"/>
    <w:rsid w:val="00465360"/>
    <w:rsid w:val="00465A16"/>
    <w:rsid w:val="00465C8A"/>
    <w:rsid w:val="00466449"/>
    <w:rsid w:val="004667F3"/>
    <w:rsid w:val="00466C56"/>
    <w:rsid w:val="00466DF6"/>
    <w:rsid w:val="004671ED"/>
    <w:rsid w:val="00467605"/>
    <w:rsid w:val="00467CED"/>
    <w:rsid w:val="0047020A"/>
    <w:rsid w:val="004705F3"/>
    <w:rsid w:val="0047090D"/>
    <w:rsid w:val="004716C5"/>
    <w:rsid w:val="00471A92"/>
    <w:rsid w:val="00471C9E"/>
    <w:rsid w:val="00472901"/>
    <w:rsid w:val="004729EC"/>
    <w:rsid w:val="00472C04"/>
    <w:rsid w:val="00473152"/>
    <w:rsid w:val="004735D2"/>
    <w:rsid w:val="00473744"/>
    <w:rsid w:val="004741A4"/>
    <w:rsid w:val="004745AB"/>
    <w:rsid w:val="00475084"/>
    <w:rsid w:val="00475B53"/>
    <w:rsid w:val="004762B9"/>
    <w:rsid w:val="004765A8"/>
    <w:rsid w:val="004769BE"/>
    <w:rsid w:val="0047745A"/>
    <w:rsid w:val="00477B44"/>
    <w:rsid w:val="00477D46"/>
    <w:rsid w:val="004802A4"/>
    <w:rsid w:val="0048066F"/>
    <w:rsid w:val="004809B3"/>
    <w:rsid w:val="00480A8E"/>
    <w:rsid w:val="004815D8"/>
    <w:rsid w:val="00481FAC"/>
    <w:rsid w:val="0048295A"/>
    <w:rsid w:val="00482FFC"/>
    <w:rsid w:val="004834C3"/>
    <w:rsid w:val="0048368B"/>
    <w:rsid w:val="004844C8"/>
    <w:rsid w:val="00484B52"/>
    <w:rsid w:val="0048565D"/>
    <w:rsid w:val="004857E1"/>
    <w:rsid w:val="00485D7A"/>
    <w:rsid w:val="00485E8C"/>
    <w:rsid w:val="00486818"/>
    <w:rsid w:val="004871F6"/>
    <w:rsid w:val="00487358"/>
    <w:rsid w:val="00487A6A"/>
    <w:rsid w:val="004903F2"/>
    <w:rsid w:val="00490474"/>
    <w:rsid w:val="00490E1A"/>
    <w:rsid w:val="004917BD"/>
    <w:rsid w:val="00491B07"/>
    <w:rsid w:val="00491E8C"/>
    <w:rsid w:val="004923A3"/>
    <w:rsid w:val="00492414"/>
    <w:rsid w:val="004924CA"/>
    <w:rsid w:val="00492527"/>
    <w:rsid w:val="004928EB"/>
    <w:rsid w:val="00492BE2"/>
    <w:rsid w:val="00492D1B"/>
    <w:rsid w:val="00493453"/>
    <w:rsid w:val="00493550"/>
    <w:rsid w:val="0049373D"/>
    <w:rsid w:val="00493749"/>
    <w:rsid w:val="004937A6"/>
    <w:rsid w:val="004938DD"/>
    <w:rsid w:val="0049399A"/>
    <w:rsid w:val="00493C1F"/>
    <w:rsid w:val="004941E4"/>
    <w:rsid w:val="00494269"/>
    <w:rsid w:val="0049476D"/>
    <w:rsid w:val="00494A96"/>
    <w:rsid w:val="00494DA8"/>
    <w:rsid w:val="0049554A"/>
    <w:rsid w:val="00495562"/>
    <w:rsid w:val="00495878"/>
    <w:rsid w:val="0049670E"/>
    <w:rsid w:val="0049688E"/>
    <w:rsid w:val="00496C24"/>
    <w:rsid w:val="00496EB3"/>
    <w:rsid w:val="00497B1D"/>
    <w:rsid w:val="004A02EA"/>
    <w:rsid w:val="004A046E"/>
    <w:rsid w:val="004A09FD"/>
    <w:rsid w:val="004A0CB0"/>
    <w:rsid w:val="004A0DBE"/>
    <w:rsid w:val="004A15AF"/>
    <w:rsid w:val="004A1936"/>
    <w:rsid w:val="004A1D2B"/>
    <w:rsid w:val="004A1DAD"/>
    <w:rsid w:val="004A278C"/>
    <w:rsid w:val="004A2CFB"/>
    <w:rsid w:val="004A2D7A"/>
    <w:rsid w:val="004A4398"/>
    <w:rsid w:val="004A47D0"/>
    <w:rsid w:val="004A4C76"/>
    <w:rsid w:val="004A4D97"/>
    <w:rsid w:val="004A5245"/>
    <w:rsid w:val="004A57C7"/>
    <w:rsid w:val="004A5C6D"/>
    <w:rsid w:val="004A640E"/>
    <w:rsid w:val="004A6710"/>
    <w:rsid w:val="004A6B00"/>
    <w:rsid w:val="004A6E87"/>
    <w:rsid w:val="004A770B"/>
    <w:rsid w:val="004A7D74"/>
    <w:rsid w:val="004B0085"/>
    <w:rsid w:val="004B0CBF"/>
    <w:rsid w:val="004B1034"/>
    <w:rsid w:val="004B10DA"/>
    <w:rsid w:val="004B1290"/>
    <w:rsid w:val="004B1DD7"/>
    <w:rsid w:val="004B1E72"/>
    <w:rsid w:val="004B239B"/>
    <w:rsid w:val="004B2AFE"/>
    <w:rsid w:val="004B3894"/>
    <w:rsid w:val="004B393E"/>
    <w:rsid w:val="004B3A2D"/>
    <w:rsid w:val="004B40CF"/>
    <w:rsid w:val="004B76CD"/>
    <w:rsid w:val="004B77F2"/>
    <w:rsid w:val="004C01E6"/>
    <w:rsid w:val="004C0575"/>
    <w:rsid w:val="004C0EFF"/>
    <w:rsid w:val="004C10A3"/>
    <w:rsid w:val="004C132C"/>
    <w:rsid w:val="004C1651"/>
    <w:rsid w:val="004C1A30"/>
    <w:rsid w:val="004C210F"/>
    <w:rsid w:val="004C261C"/>
    <w:rsid w:val="004C2623"/>
    <w:rsid w:val="004C2B36"/>
    <w:rsid w:val="004C309D"/>
    <w:rsid w:val="004C3E38"/>
    <w:rsid w:val="004C50C6"/>
    <w:rsid w:val="004C524A"/>
    <w:rsid w:val="004C6C13"/>
    <w:rsid w:val="004C6D3E"/>
    <w:rsid w:val="004C762B"/>
    <w:rsid w:val="004C76D1"/>
    <w:rsid w:val="004D0138"/>
    <w:rsid w:val="004D01D4"/>
    <w:rsid w:val="004D0528"/>
    <w:rsid w:val="004D0833"/>
    <w:rsid w:val="004D0ADC"/>
    <w:rsid w:val="004D1C6A"/>
    <w:rsid w:val="004D1E86"/>
    <w:rsid w:val="004D2745"/>
    <w:rsid w:val="004D2C25"/>
    <w:rsid w:val="004D33EA"/>
    <w:rsid w:val="004D4359"/>
    <w:rsid w:val="004D46F7"/>
    <w:rsid w:val="004D4B3B"/>
    <w:rsid w:val="004D516F"/>
    <w:rsid w:val="004D5824"/>
    <w:rsid w:val="004D5F1B"/>
    <w:rsid w:val="004D687C"/>
    <w:rsid w:val="004D6B9C"/>
    <w:rsid w:val="004D6CD9"/>
    <w:rsid w:val="004D7401"/>
    <w:rsid w:val="004E004A"/>
    <w:rsid w:val="004E05B0"/>
    <w:rsid w:val="004E068D"/>
    <w:rsid w:val="004E105E"/>
    <w:rsid w:val="004E112C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838"/>
    <w:rsid w:val="004E598A"/>
    <w:rsid w:val="004E6149"/>
    <w:rsid w:val="004E6233"/>
    <w:rsid w:val="004E6355"/>
    <w:rsid w:val="004E70C6"/>
    <w:rsid w:val="004E75D6"/>
    <w:rsid w:val="004E7F72"/>
    <w:rsid w:val="004F0FFE"/>
    <w:rsid w:val="004F1BD9"/>
    <w:rsid w:val="004F21CE"/>
    <w:rsid w:val="004F245C"/>
    <w:rsid w:val="004F249E"/>
    <w:rsid w:val="004F258D"/>
    <w:rsid w:val="004F2731"/>
    <w:rsid w:val="004F2B67"/>
    <w:rsid w:val="004F2C91"/>
    <w:rsid w:val="004F310E"/>
    <w:rsid w:val="004F3124"/>
    <w:rsid w:val="004F462A"/>
    <w:rsid w:val="004F50E3"/>
    <w:rsid w:val="004F5241"/>
    <w:rsid w:val="004F5BCB"/>
    <w:rsid w:val="004F5F85"/>
    <w:rsid w:val="004F63F1"/>
    <w:rsid w:val="004F683D"/>
    <w:rsid w:val="004F6C3C"/>
    <w:rsid w:val="004F762A"/>
    <w:rsid w:val="004F7748"/>
    <w:rsid w:val="00500BE8"/>
    <w:rsid w:val="00501371"/>
    <w:rsid w:val="005016F0"/>
    <w:rsid w:val="005017E4"/>
    <w:rsid w:val="00502D92"/>
    <w:rsid w:val="0050371F"/>
    <w:rsid w:val="005037EC"/>
    <w:rsid w:val="00504057"/>
    <w:rsid w:val="00504A60"/>
    <w:rsid w:val="00505AA0"/>
    <w:rsid w:val="00506C3F"/>
    <w:rsid w:val="00506D40"/>
    <w:rsid w:val="00506FCD"/>
    <w:rsid w:val="00506FE4"/>
    <w:rsid w:val="00507877"/>
    <w:rsid w:val="00507DFD"/>
    <w:rsid w:val="00510C33"/>
    <w:rsid w:val="00510EFE"/>
    <w:rsid w:val="0051140A"/>
    <w:rsid w:val="005115E1"/>
    <w:rsid w:val="005120C4"/>
    <w:rsid w:val="005122E6"/>
    <w:rsid w:val="00513B49"/>
    <w:rsid w:val="00513D36"/>
    <w:rsid w:val="00514550"/>
    <w:rsid w:val="00514621"/>
    <w:rsid w:val="005148BD"/>
    <w:rsid w:val="00514FB4"/>
    <w:rsid w:val="00515338"/>
    <w:rsid w:val="00515348"/>
    <w:rsid w:val="00515FBB"/>
    <w:rsid w:val="005171CE"/>
    <w:rsid w:val="00520808"/>
    <w:rsid w:val="00520E38"/>
    <w:rsid w:val="00521206"/>
    <w:rsid w:val="00521264"/>
    <w:rsid w:val="00521EA3"/>
    <w:rsid w:val="00522522"/>
    <w:rsid w:val="00522FF3"/>
    <w:rsid w:val="00523110"/>
    <w:rsid w:val="00523135"/>
    <w:rsid w:val="0052318C"/>
    <w:rsid w:val="005231FD"/>
    <w:rsid w:val="00523936"/>
    <w:rsid w:val="00524074"/>
    <w:rsid w:val="005243CD"/>
    <w:rsid w:val="005255F3"/>
    <w:rsid w:val="00525A74"/>
    <w:rsid w:val="00525B7B"/>
    <w:rsid w:val="00525D1E"/>
    <w:rsid w:val="005263FD"/>
    <w:rsid w:val="00526787"/>
    <w:rsid w:val="00527165"/>
    <w:rsid w:val="005308AA"/>
    <w:rsid w:val="0053285F"/>
    <w:rsid w:val="0053316B"/>
    <w:rsid w:val="00533A9E"/>
    <w:rsid w:val="00533EEE"/>
    <w:rsid w:val="00533F18"/>
    <w:rsid w:val="005340D9"/>
    <w:rsid w:val="0053455B"/>
    <w:rsid w:val="005345D7"/>
    <w:rsid w:val="00534A47"/>
    <w:rsid w:val="00534B4C"/>
    <w:rsid w:val="005359D8"/>
    <w:rsid w:val="005359F7"/>
    <w:rsid w:val="00536BE5"/>
    <w:rsid w:val="005372B5"/>
    <w:rsid w:val="0053746D"/>
    <w:rsid w:val="00537937"/>
    <w:rsid w:val="00540086"/>
    <w:rsid w:val="00540193"/>
    <w:rsid w:val="005403FC"/>
    <w:rsid w:val="005409CB"/>
    <w:rsid w:val="00540E72"/>
    <w:rsid w:val="00540F0E"/>
    <w:rsid w:val="00541FF7"/>
    <w:rsid w:val="0054213A"/>
    <w:rsid w:val="0054254C"/>
    <w:rsid w:val="0054255E"/>
    <w:rsid w:val="005425C9"/>
    <w:rsid w:val="00542F78"/>
    <w:rsid w:val="005436EC"/>
    <w:rsid w:val="0054422A"/>
    <w:rsid w:val="00544409"/>
    <w:rsid w:val="00544984"/>
    <w:rsid w:val="00544FCE"/>
    <w:rsid w:val="00545533"/>
    <w:rsid w:val="00545685"/>
    <w:rsid w:val="0054644B"/>
    <w:rsid w:val="00546B24"/>
    <w:rsid w:val="005475F8"/>
    <w:rsid w:val="00547B26"/>
    <w:rsid w:val="00550575"/>
    <w:rsid w:val="00550664"/>
    <w:rsid w:val="005510FB"/>
    <w:rsid w:val="005517FB"/>
    <w:rsid w:val="00551C55"/>
    <w:rsid w:val="00551E77"/>
    <w:rsid w:val="005528DE"/>
    <w:rsid w:val="00552E5D"/>
    <w:rsid w:val="005530BC"/>
    <w:rsid w:val="00553674"/>
    <w:rsid w:val="0055393C"/>
    <w:rsid w:val="005539E1"/>
    <w:rsid w:val="00554425"/>
    <w:rsid w:val="005544BA"/>
    <w:rsid w:val="005547FD"/>
    <w:rsid w:val="00554E1D"/>
    <w:rsid w:val="005554B2"/>
    <w:rsid w:val="00555EC8"/>
    <w:rsid w:val="00555F02"/>
    <w:rsid w:val="00555F6E"/>
    <w:rsid w:val="00556DB2"/>
    <w:rsid w:val="00557FF9"/>
    <w:rsid w:val="00560255"/>
    <w:rsid w:val="0056056D"/>
    <w:rsid w:val="00560B42"/>
    <w:rsid w:val="00561128"/>
    <w:rsid w:val="005611DF"/>
    <w:rsid w:val="005614E1"/>
    <w:rsid w:val="00562288"/>
    <w:rsid w:val="005622D1"/>
    <w:rsid w:val="0056246E"/>
    <w:rsid w:val="00562B99"/>
    <w:rsid w:val="00562E38"/>
    <w:rsid w:val="00563174"/>
    <w:rsid w:val="00563326"/>
    <w:rsid w:val="00563536"/>
    <w:rsid w:val="00563AF4"/>
    <w:rsid w:val="00564230"/>
    <w:rsid w:val="0056444B"/>
    <w:rsid w:val="005645E7"/>
    <w:rsid w:val="0056475A"/>
    <w:rsid w:val="00564768"/>
    <w:rsid w:val="00564B34"/>
    <w:rsid w:val="00564BFE"/>
    <w:rsid w:val="005657C0"/>
    <w:rsid w:val="0056653B"/>
    <w:rsid w:val="00566743"/>
    <w:rsid w:val="00566F4F"/>
    <w:rsid w:val="00567B97"/>
    <w:rsid w:val="005706FE"/>
    <w:rsid w:val="00570845"/>
    <w:rsid w:val="00570902"/>
    <w:rsid w:val="00570976"/>
    <w:rsid w:val="005711B6"/>
    <w:rsid w:val="00571304"/>
    <w:rsid w:val="00571916"/>
    <w:rsid w:val="00571E99"/>
    <w:rsid w:val="005722A0"/>
    <w:rsid w:val="00572393"/>
    <w:rsid w:val="00572518"/>
    <w:rsid w:val="005727C9"/>
    <w:rsid w:val="00572C12"/>
    <w:rsid w:val="00572C88"/>
    <w:rsid w:val="0057362A"/>
    <w:rsid w:val="0057370A"/>
    <w:rsid w:val="0057445A"/>
    <w:rsid w:val="00574E2A"/>
    <w:rsid w:val="00575CC6"/>
    <w:rsid w:val="005769EF"/>
    <w:rsid w:val="00576F84"/>
    <w:rsid w:val="0057701C"/>
    <w:rsid w:val="00577930"/>
    <w:rsid w:val="00577A7E"/>
    <w:rsid w:val="00577C86"/>
    <w:rsid w:val="00577CDB"/>
    <w:rsid w:val="00580092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32F"/>
    <w:rsid w:val="00585F08"/>
    <w:rsid w:val="005861CB"/>
    <w:rsid w:val="0058677A"/>
    <w:rsid w:val="00586C0A"/>
    <w:rsid w:val="005871B9"/>
    <w:rsid w:val="00587811"/>
    <w:rsid w:val="005878CD"/>
    <w:rsid w:val="0058795F"/>
    <w:rsid w:val="00590A4A"/>
    <w:rsid w:val="00590C76"/>
    <w:rsid w:val="00590FF7"/>
    <w:rsid w:val="0059105F"/>
    <w:rsid w:val="0059123A"/>
    <w:rsid w:val="00592E71"/>
    <w:rsid w:val="00592EC0"/>
    <w:rsid w:val="00593B68"/>
    <w:rsid w:val="00593E82"/>
    <w:rsid w:val="00594109"/>
    <w:rsid w:val="00594582"/>
    <w:rsid w:val="00594734"/>
    <w:rsid w:val="00594FBB"/>
    <w:rsid w:val="005951FB"/>
    <w:rsid w:val="005955E0"/>
    <w:rsid w:val="00595809"/>
    <w:rsid w:val="00595CDA"/>
    <w:rsid w:val="00595FE1"/>
    <w:rsid w:val="00596215"/>
    <w:rsid w:val="00596253"/>
    <w:rsid w:val="00597932"/>
    <w:rsid w:val="00597E83"/>
    <w:rsid w:val="00597FFC"/>
    <w:rsid w:val="005A06A8"/>
    <w:rsid w:val="005A1A0E"/>
    <w:rsid w:val="005A2E61"/>
    <w:rsid w:val="005A32C2"/>
    <w:rsid w:val="005A32F7"/>
    <w:rsid w:val="005A33D1"/>
    <w:rsid w:val="005A358F"/>
    <w:rsid w:val="005A39E3"/>
    <w:rsid w:val="005A3C50"/>
    <w:rsid w:val="005A3DA8"/>
    <w:rsid w:val="005A3E79"/>
    <w:rsid w:val="005A4527"/>
    <w:rsid w:val="005A518D"/>
    <w:rsid w:val="005A531B"/>
    <w:rsid w:val="005A5645"/>
    <w:rsid w:val="005A6657"/>
    <w:rsid w:val="005A6B78"/>
    <w:rsid w:val="005A72F1"/>
    <w:rsid w:val="005A78EB"/>
    <w:rsid w:val="005A79B3"/>
    <w:rsid w:val="005B0467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68E2"/>
    <w:rsid w:val="005B77D4"/>
    <w:rsid w:val="005C0497"/>
    <w:rsid w:val="005C0F21"/>
    <w:rsid w:val="005C202B"/>
    <w:rsid w:val="005C2AF1"/>
    <w:rsid w:val="005C2B0B"/>
    <w:rsid w:val="005C2B2C"/>
    <w:rsid w:val="005C2D71"/>
    <w:rsid w:val="005C2F97"/>
    <w:rsid w:val="005C3452"/>
    <w:rsid w:val="005C3DDF"/>
    <w:rsid w:val="005C4203"/>
    <w:rsid w:val="005C4846"/>
    <w:rsid w:val="005C4BFB"/>
    <w:rsid w:val="005C4CD1"/>
    <w:rsid w:val="005C51A4"/>
    <w:rsid w:val="005C560C"/>
    <w:rsid w:val="005C5E15"/>
    <w:rsid w:val="005C69A3"/>
    <w:rsid w:val="005C6E0C"/>
    <w:rsid w:val="005C7A1D"/>
    <w:rsid w:val="005C7CCB"/>
    <w:rsid w:val="005D1472"/>
    <w:rsid w:val="005D1903"/>
    <w:rsid w:val="005D1BCD"/>
    <w:rsid w:val="005D2257"/>
    <w:rsid w:val="005D234E"/>
    <w:rsid w:val="005D265D"/>
    <w:rsid w:val="005D26C0"/>
    <w:rsid w:val="005D2BDF"/>
    <w:rsid w:val="005D31A3"/>
    <w:rsid w:val="005D3551"/>
    <w:rsid w:val="005D3B43"/>
    <w:rsid w:val="005D3B96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D75B1"/>
    <w:rsid w:val="005E0497"/>
    <w:rsid w:val="005E05E8"/>
    <w:rsid w:val="005E1117"/>
    <w:rsid w:val="005E136F"/>
    <w:rsid w:val="005E1473"/>
    <w:rsid w:val="005E166A"/>
    <w:rsid w:val="005E17AF"/>
    <w:rsid w:val="005E20F4"/>
    <w:rsid w:val="005E25E0"/>
    <w:rsid w:val="005E29CD"/>
    <w:rsid w:val="005E2EE6"/>
    <w:rsid w:val="005E2F54"/>
    <w:rsid w:val="005E363E"/>
    <w:rsid w:val="005E3AD9"/>
    <w:rsid w:val="005E4362"/>
    <w:rsid w:val="005E49EC"/>
    <w:rsid w:val="005E4BEA"/>
    <w:rsid w:val="005E4F6B"/>
    <w:rsid w:val="005E5812"/>
    <w:rsid w:val="005E64B5"/>
    <w:rsid w:val="005E72D5"/>
    <w:rsid w:val="005E734E"/>
    <w:rsid w:val="005E77FA"/>
    <w:rsid w:val="005E7980"/>
    <w:rsid w:val="005F026C"/>
    <w:rsid w:val="005F1DFA"/>
    <w:rsid w:val="005F2689"/>
    <w:rsid w:val="005F3177"/>
    <w:rsid w:val="005F4CE0"/>
    <w:rsid w:val="005F4DE6"/>
    <w:rsid w:val="005F4F8B"/>
    <w:rsid w:val="005F5683"/>
    <w:rsid w:val="005F5AA7"/>
    <w:rsid w:val="005F5F4B"/>
    <w:rsid w:val="005F5FBE"/>
    <w:rsid w:val="005F5FED"/>
    <w:rsid w:val="005F6284"/>
    <w:rsid w:val="005F6896"/>
    <w:rsid w:val="005F6A8E"/>
    <w:rsid w:val="005F6FDE"/>
    <w:rsid w:val="005F744B"/>
    <w:rsid w:val="005F7972"/>
    <w:rsid w:val="005F7A09"/>
    <w:rsid w:val="00600F5E"/>
    <w:rsid w:val="00601D43"/>
    <w:rsid w:val="006023A6"/>
    <w:rsid w:val="00602EFA"/>
    <w:rsid w:val="006034CB"/>
    <w:rsid w:val="006051B7"/>
    <w:rsid w:val="00605B6A"/>
    <w:rsid w:val="00605B85"/>
    <w:rsid w:val="00605E97"/>
    <w:rsid w:val="00605F86"/>
    <w:rsid w:val="006073E7"/>
    <w:rsid w:val="00607E26"/>
    <w:rsid w:val="006101D3"/>
    <w:rsid w:val="006111E7"/>
    <w:rsid w:val="00611593"/>
    <w:rsid w:val="00611A4A"/>
    <w:rsid w:val="00611A9A"/>
    <w:rsid w:val="00611B70"/>
    <w:rsid w:val="00611DD2"/>
    <w:rsid w:val="00612340"/>
    <w:rsid w:val="00613490"/>
    <w:rsid w:val="0061371E"/>
    <w:rsid w:val="00613C1A"/>
    <w:rsid w:val="00613EE2"/>
    <w:rsid w:val="006145D7"/>
    <w:rsid w:val="0061462C"/>
    <w:rsid w:val="006149D6"/>
    <w:rsid w:val="00614B57"/>
    <w:rsid w:val="006153DA"/>
    <w:rsid w:val="0061606A"/>
    <w:rsid w:val="00616226"/>
    <w:rsid w:val="006169DC"/>
    <w:rsid w:val="006200FD"/>
    <w:rsid w:val="00620BE4"/>
    <w:rsid w:val="00621507"/>
    <w:rsid w:val="006219A4"/>
    <w:rsid w:val="00621FF5"/>
    <w:rsid w:val="0062227F"/>
    <w:rsid w:val="00622614"/>
    <w:rsid w:val="00622749"/>
    <w:rsid w:val="00622832"/>
    <w:rsid w:val="006228D7"/>
    <w:rsid w:val="00622C26"/>
    <w:rsid w:val="00622D9A"/>
    <w:rsid w:val="00623551"/>
    <w:rsid w:val="0062469F"/>
    <w:rsid w:val="00624766"/>
    <w:rsid w:val="00624A05"/>
    <w:rsid w:val="00624E42"/>
    <w:rsid w:val="0062520F"/>
    <w:rsid w:val="0062525D"/>
    <w:rsid w:val="00625660"/>
    <w:rsid w:val="00625F22"/>
    <w:rsid w:val="006271D7"/>
    <w:rsid w:val="00627791"/>
    <w:rsid w:val="00627EFD"/>
    <w:rsid w:val="00627F08"/>
    <w:rsid w:val="006302D1"/>
    <w:rsid w:val="00630EC3"/>
    <w:rsid w:val="00631585"/>
    <w:rsid w:val="00632309"/>
    <w:rsid w:val="00632351"/>
    <w:rsid w:val="00632D12"/>
    <w:rsid w:val="00632DDC"/>
    <w:rsid w:val="00632DF1"/>
    <w:rsid w:val="00632F17"/>
    <w:rsid w:val="0063310E"/>
    <w:rsid w:val="00633F56"/>
    <w:rsid w:val="00634180"/>
    <w:rsid w:val="006345CA"/>
    <w:rsid w:val="006345E2"/>
    <w:rsid w:val="00635197"/>
    <w:rsid w:val="006367FE"/>
    <w:rsid w:val="00636CCF"/>
    <w:rsid w:val="00636F19"/>
    <w:rsid w:val="006370C5"/>
    <w:rsid w:val="00640BA0"/>
    <w:rsid w:val="00640F05"/>
    <w:rsid w:val="00641BD7"/>
    <w:rsid w:val="00641E9F"/>
    <w:rsid w:val="0064252F"/>
    <w:rsid w:val="00642C4D"/>
    <w:rsid w:val="006434B3"/>
    <w:rsid w:val="00644624"/>
    <w:rsid w:val="006459BD"/>
    <w:rsid w:val="0064702C"/>
    <w:rsid w:val="006476D4"/>
    <w:rsid w:val="00647B1F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3F7E"/>
    <w:rsid w:val="00654495"/>
    <w:rsid w:val="00654774"/>
    <w:rsid w:val="00654920"/>
    <w:rsid w:val="006549DF"/>
    <w:rsid w:val="00654C33"/>
    <w:rsid w:val="00654D88"/>
    <w:rsid w:val="00655040"/>
    <w:rsid w:val="00655623"/>
    <w:rsid w:val="00655914"/>
    <w:rsid w:val="00655983"/>
    <w:rsid w:val="00655E52"/>
    <w:rsid w:val="006563DB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23F"/>
    <w:rsid w:val="00662BD4"/>
    <w:rsid w:val="006631D5"/>
    <w:rsid w:val="0066397D"/>
    <w:rsid w:val="0066465D"/>
    <w:rsid w:val="0066487E"/>
    <w:rsid w:val="00664897"/>
    <w:rsid w:val="0066522C"/>
    <w:rsid w:val="006653F9"/>
    <w:rsid w:val="006658DA"/>
    <w:rsid w:val="00665F20"/>
    <w:rsid w:val="006661A7"/>
    <w:rsid w:val="006663E3"/>
    <w:rsid w:val="006665D0"/>
    <w:rsid w:val="00666ACA"/>
    <w:rsid w:val="00666BEA"/>
    <w:rsid w:val="0066761E"/>
    <w:rsid w:val="00667876"/>
    <w:rsid w:val="00667982"/>
    <w:rsid w:val="00667EA9"/>
    <w:rsid w:val="0067084F"/>
    <w:rsid w:val="00670C12"/>
    <w:rsid w:val="00671025"/>
    <w:rsid w:val="006715D5"/>
    <w:rsid w:val="006718F5"/>
    <w:rsid w:val="00672194"/>
    <w:rsid w:val="00673277"/>
    <w:rsid w:val="00673C80"/>
    <w:rsid w:val="006748D8"/>
    <w:rsid w:val="00674F57"/>
    <w:rsid w:val="00674FEB"/>
    <w:rsid w:val="006757B4"/>
    <w:rsid w:val="00675FB6"/>
    <w:rsid w:val="00676459"/>
    <w:rsid w:val="00676ECF"/>
    <w:rsid w:val="00677022"/>
    <w:rsid w:val="00677036"/>
    <w:rsid w:val="00677580"/>
    <w:rsid w:val="00677A19"/>
    <w:rsid w:val="00677A54"/>
    <w:rsid w:val="00680BF5"/>
    <w:rsid w:val="00680DA3"/>
    <w:rsid w:val="00680FA8"/>
    <w:rsid w:val="006822AA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86C80"/>
    <w:rsid w:val="0069041F"/>
    <w:rsid w:val="00690AE3"/>
    <w:rsid w:val="00690C74"/>
    <w:rsid w:val="00690E20"/>
    <w:rsid w:val="00691076"/>
    <w:rsid w:val="00691728"/>
    <w:rsid w:val="00691AFF"/>
    <w:rsid w:val="0069258A"/>
    <w:rsid w:val="00693A98"/>
    <w:rsid w:val="00694491"/>
    <w:rsid w:val="006945CD"/>
    <w:rsid w:val="006959CB"/>
    <w:rsid w:val="006973E7"/>
    <w:rsid w:val="0069766F"/>
    <w:rsid w:val="006A002B"/>
    <w:rsid w:val="006A00B6"/>
    <w:rsid w:val="006A05D4"/>
    <w:rsid w:val="006A0D47"/>
    <w:rsid w:val="006A0E5A"/>
    <w:rsid w:val="006A0EEE"/>
    <w:rsid w:val="006A0EFE"/>
    <w:rsid w:val="006A25F2"/>
    <w:rsid w:val="006A2638"/>
    <w:rsid w:val="006A26EB"/>
    <w:rsid w:val="006A2EB8"/>
    <w:rsid w:val="006A2F59"/>
    <w:rsid w:val="006A34F0"/>
    <w:rsid w:val="006A39D6"/>
    <w:rsid w:val="006A3F0C"/>
    <w:rsid w:val="006A3FF2"/>
    <w:rsid w:val="006A48B8"/>
    <w:rsid w:val="006A4D07"/>
    <w:rsid w:val="006A4D6F"/>
    <w:rsid w:val="006A532A"/>
    <w:rsid w:val="006A5733"/>
    <w:rsid w:val="006A5E19"/>
    <w:rsid w:val="006A6237"/>
    <w:rsid w:val="006A771E"/>
    <w:rsid w:val="006A7A7B"/>
    <w:rsid w:val="006A7C5A"/>
    <w:rsid w:val="006B0273"/>
    <w:rsid w:val="006B03CD"/>
    <w:rsid w:val="006B0413"/>
    <w:rsid w:val="006B08CB"/>
    <w:rsid w:val="006B09D6"/>
    <w:rsid w:val="006B14CD"/>
    <w:rsid w:val="006B1664"/>
    <w:rsid w:val="006B1DE0"/>
    <w:rsid w:val="006B1FB8"/>
    <w:rsid w:val="006B1FCA"/>
    <w:rsid w:val="006B23F9"/>
    <w:rsid w:val="006B23FA"/>
    <w:rsid w:val="006B2696"/>
    <w:rsid w:val="006B2C43"/>
    <w:rsid w:val="006B3090"/>
    <w:rsid w:val="006B31BD"/>
    <w:rsid w:val="006B32CF"/>
    <w:rsid w:val="006B3937"/>
    <w:rsid w:val="006B41EA"/>
    <w:rsid w:val="006B423A"/>
    <w:rsid w:val="006B5A6F"/>
    <w:rsid w:val="006B6098"/>
    <w:rsid w:val="006B6A5C"/>
    <w:rsid w:val="006B7463"/>
    <w:rsid w:val="006B761B"/>
    <w:rsid w:val="006B7699"/>
    <w:rsid w:val="006B790C"/>
    <w:rsid w:val="006C008C"/>
    <w:rsid w:val="006C048E"/>
    <w:rsid w:val="006C0D0C"/>
    <w:rsid w:val="006C1046"/>
    <w:rsid w:val="006C1982"/>
    <w:rsid w:val="006C21B0"/>
    <w:rsid w:val="006C37A3"/>
    <w:rsid w:val="006C5653"/>
    <w:rsid w:val="006C593F"/>
    <w:rsid w:val="006C5D97"/>
    <w:rsid w:val="006C5F97"/>
    <w:rsid w:val="006C5F9F"/>
    <w:rsid w:val="006C64D7"/>
    <w:rsid w:val="006C660E"/>
    <w:rsid w:val="006C67E6"/>
    <w:rsid w:val="006C7DFA"/>
    <w:rsid w:val="006D09A7"/>
    <w:rsid w:val="006D0ABB"/>
    <w:rsid w:val="006D0C46"/>
    <w:rsid w:val="006D0D3A"/>
    <w:rsid w:val="006D1062"/>
    <w:rsid w:val="006D1668"/>
    <w:rsid w:val="006D16AB"/>
    <w:rsid w:val="006D16D3"/>
    <w:rsid w:val="006D1F67"/>
    <w:rsid w:val="006D21C0"/>
    <w:rsid w:val="006D34E2"/>
    <w:rsid w:val="006D35DB"/>
    <w:rsid w:val="006D3D03"/>
    <w:rsid w:val="006D480C"/>
    <w:rsid w:val="006D4D47"/>
    <w:rsid w:val="006D4D63"/>
    <w:rsid w:val="006D569F"/>
    <w:rsid w:val="006D57AF"/>
    <w:rsid w:val="006D587E"/>
    <w:rsid w:val="006D5B2A"/>
    <w:rsid w:val="006D5B6D"/>
    <w:rsid w:val="006D72D1"/>
    <w:rsid w:val="006D7627"/>
    <w:rsid w:val="006D7E24"/>
    <w:rsid w:val="006E0010"/>
    <w:rsid w:val="006E076F"/>
    <w:rsid w:val="006E21B5"/>
    <w:rsid w:val="006E24E7"/>
    <w:rsid w:val="006E2D83"/>
    <w:rsid w:val="006E37C6"/>
    <w:rsid w:val="006E4477"/>
    <w:rsid w:val="006E491D"/>
    <w:rsid w:val="006E51BE"/>
    <w:rsid w:val="006E5F1B"/>
    <w:rsid w:val="006E6275"/>
    <w:rsid w:val="006E6288"/>
    <w:rsid w:val="006E63DA"/>
    <w:rsid w:val="006E69C6"/>
    <w:rsid w:val="006E721D"/>
    <w:rsid w:val="006E76B6"/>
    <w:rsid w:val="006E779A"/>
    <w:rsid w:val="006F07F3"/>
    <w:rsid w:val="006F0EC6"/>
    <w:rsid w:val="006F1AB3"/>
    <w:rsid w:val="006F2E0C"/>
    <w:rsid w:val="006F31AB"/>
    <w:rsid w:val="006F3723"/>
    <w:rsid w:val="006F3AD8"/>
    <w:rsid w:val="006F4246"/>
    <w:rsid w:val="006F4811"/>
    <w:rsid w:val="006F4909"/>
    <w:rsid w:val="006F4AF3"/>
    <w:rsid w:val="006F4B66"/>
    <w:rsid w:val="006F4C36"/>
    <w:rsid w:val="006F4E94"/>
    <w:rsid w:val="006F4FED"/>
    <w:rsid w:val="006F55EF"/>
    <w:rsid w:val="006F5B5A"/>
    <w:rsid w:val="006F5F83"/>
    <w:rsid w:val="006F72B8"/>
    <w:rsid w:val="006F7596"/>
    <w:rsid w:val="006F7E5D"/>
    <w:rsid w:val="0070062F"/>
    <w:rsid w:val="00700670"/>
    <w:rsid w:val="007006A4"/>
    <w:rsid w:val="00700D84"/>
    <w:rsid w:val="00700DA7"/>
    <w:rsid w:val="00700E4D"/>
    <w:rsid w:val="00701106"/>
    <w:rsid w:val="0070111A"/>
    <w:rsid w:val="007011EB"/>
    <w:rsid w:val="00701A83"/>
    <w:rsid w:val="00702456"/>
    <w:rsid w:val="007024B8"/>
    <w:rsid w:val="00702BE1"/>
    <w:rsid w:val="007037D5"/>
    <w:rsid w:val="007037E9"/>
    <w:rsid w:val="00703970"/>
    <w:rsid w:val="00703C93"/>
    <w:rsid w:val="00704360"/>
    <w:rsid w:val="00704526"/>
    <w:rsid w:val="00704E26"/>
    <w:rsid w:val="00705369"/>
    <w:rsid w:val="00705792"/>
    <w:rsid w:val="0070591B"/>
    <w:rsid w:val="00705F29"/>
    <w:rsid w:val="007060FA"/>
    <w:rsid w:val="0070707D"/>
    <w:rsid w:val="007070C9"/>
    <w:rsid w:val="00707993"/>
    <w:rsid w:val="00707CD2"/>
    <w:rsid w:val="00710308"/>
    <w:rsid w:val="00710354"/>
    <w:rsid w:val="0071116C"/>
    <w:rsid w:val="00711306"/>
    <w:rsid w:val="00711599"/>
    <w:rsid w:val="00712AB2"/>
    <w:rsid w:val="00712BCC"/>
    <w:rsid w:val="00713B48"/>
    <w:rsid w:val="007140A5"/>
    <w:rsid w:val="007141C8"/>
    <w:rsid w:val="007146F7"/>
    <w:rsid w:val="007149A9"/>
    <w:rsid w:val="0071504B"/>
    <w:rsid w:val="0071507E"/>
    <w:rsid w:val="00715325"/>
    <w:rsid w:val="0071534F"/>
    <w:rsid w:val="00715372"/>
    <w:rsid w:val="0071588C"/>
    <w:rsid w:val="00715D08"/>
    <w:rsid w:val="00716230"/>
    <w:rsid w:val="007164E5"/>
    <w:rsid w:val="00716866"/>
    <w:rsid w:val="00716916"/>
    <w:rsid w:val="0071698E"/>
    <w:rsid w:val="00717281"/>
    <w:rsid w:val="007175ED"/>
    <w:rsid w:val="00721194"/>
    <w:rsid w:val="007222FF"/>
    <w:rsid w:val="00722424"/>
    <w:rsid w:val="00722CA8"/>
    <w:rsid w:val="007245A2"/>
    <w:rsid w:val="00725610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BE7"/>
    <w:rsid w:val="00731D98"/>
    <w:rsid w:val="00731EA2"/>
    <w:rsid w:val="00731ECE"/>
    <w:rsid w:val="007325AC"/>
    <w:rsid w:val="00732784"/>
    <w:rsid w:val="00732874"/>
    <w:rsid w:val="00732AF1"/>
    <w:rsid w:val="00733827"/>
    <w:rsid w:val="00733EA9"/>
    <w:rsid w:val="00734A72"/>
    <w:rsid w:val="007350ED"/>
    <w:rsid w:val="007354F2"/>
    <w:rsid w:val="00735810"/>
    <w:rsid w:val="00735A10"/>
    <w:rsid w:val="00735F2F"/>
    <w:rsid w:val="0073621A"/>
    <w:rsid w:val="00736CB9"/>
    <w:rsid w:val="00736D7F"/>
    <w:rsid w:val="00737061"/>
    <w:rsid w:val="00737CF0"/>
    <w:rsid w:val="00737F56"/>
    <w:rsid w:val="0074070B"/>
    <w:rsid w:val="00740A5A"/>
    <w:rsid w:val="00741EEE"/>
    <w:rsid w:val="007420BD"/>
    <w:rsid w:val="00742102"/>
    <w:rsid w:val="007427DE"/>
    <w:rsid w:val="00742DE9"/>
    <w:rsid w:val="00742E48"/>
    <w:rsid w:val="0074309A"/>
    <w:rsid w:val="007433DF"/>
    <w:rsid w:val="007434E3"/>
    <w:rsid w:val="00743524"/>
    <w:rsid w:val="00743886"/>
    <w:rsid w:val="007442B9"/>
    <w:rsid w:val="00744408"/>
    <w:rsid w:val="007447F1"/>
    <w:rsid w:val="007451BF"/>
    <w:rsid w:val="007454AD"/>
    <w:rsid w:val="00745C37"/>
    <w:rsid w:val="00745C84"/>
    <w:rsid w:val="00745EB5"/>
    <w:rsid w:val="00745F3D"/>
    <w:rsid w:val="0074711E"/>
    <w:rsid w:val="00747394"/>
    <w:rsid w:val="007477DE"/>
    <w:rsid w:val="00747BD0"/>
    <w:rsid w:val="00750037"/>
    <w:rsid w:val="0075008C"/>
    <w:rsid w:val="00750448"/>
    <w:rsid w:val="007511C0"/>
    <w:rsid w:val="007519A2"/>
    <w:rsid w:val="007522FA"/>
    <w:rsid w:val="00752C22"/>
    <w:rsid w:val="00753DED"/>
    <w:rsid w:val="0075405C"/>
    <w:rsid w:val="00754819"/>
    <w:rsid w:val="0075541D"/>
    <w:rsid w:val="00755612"/>
    <w:rsid w:val="00756128"/>
    <w:rsid w:val="007565DE"/>
    <w:rsid w:val="007569F0"/>
    <w:rsid w:val="00757A62"/>
    <w:rsid w:val="007605B3"/>
    <w:rsid w:val="00760C7E"/>
    <w:rsid w:val="007610E9"/>
    <w:rsid w:val="00762446"/>
    <w:rsid w:val="00762794"/>
    <w:rsid w:val="00762E5C"/>
    <w:rsid w:val="00764251"/>
    <w:rsid w:val="007649AE"/>
    <w:rsid w:val="007649DA"/>
    <w:rsid w:val="00764DD6"/>
    <w:rsid w:val="00764ECE"/>
    <w:rsid w:val="00764F3C"/>
    <w:rsid w:val="00765977"/>
    <w:rsid w:val="00766728"/>
    <w:rsid w:val="007668F1"/>
    <w:rsid w:val="007668FF"/>
    <w:rsid w:val="00767205"/>
    <w:rsid w:val="0076771B"/>
    <w:rsid w:val="00767D6C"/>
    <w:rsid w:val="00770A19"/>
    <w:rsid w:val="00771810"/>
    <w:rsid w:val="00772B71"/>
    <w:rsid w:val="00773231"/>
    <w:rsid w:val="0077494C"/>
    <w:rsid w:val="007749F3"/>
    <w:rsid w:val="007762DA"/>
    <w:rsid w:val="00776381"/>
    <w:rsid w:val="007764EA"/>
    <w:rsid w:val="00776747"/>
    <w:rsid w:val="00776FB7"/>
    <w:rsid w:val="007770D5"/>
    <w:rsid w:val="00777E8B"/>
    <w:rsid w:val="007804FB"/>
    <w:rsid w:val="00780E0D"/>
    <w:rsid w:val="00780E80"/>
    <w:rsid w:val="007811DE"/>
    <w:rsid w:val="00781262"/>
    <w:rsid w:val="00782404"/>
    <w:rsid w:val="007824D1"/>
    <w:rsid w:val="007826BB"/>
    <w:rsid w:val="00783C68"/>
    <w:rsid w:val="00785044"/>
    <w:rsid w:val="00785466"/>
    <w:rsid w:val="0078550E"/>
    <w:rsid w:val="00785711"/>
    <w:rsid w:val="00785945"/>
    <w:rsid w:val="007860FE"/>
    <w:rsid w:val="00786174"/>
    <w:rsid w:val="007865B7"/>
    <w:rsid w:val="00786664"/>
    <w:rsid w:val="007867B5"/>
    <w:rsid w:val="00786825"/>
    <w:rsid w:val="0078684F"/>
    <w:rsid w:val="007878F0"/>
    <w:rsid w:val="00787983"/>
    <w:rsid w:val="0079079A"/>
    <w:rsid w:val="00790DEE"/>
    <w:rsid w:val="00790E77"/>
    <w:rsid w:val="00790F8E"/>
    <w:rsid w:val="00791436"/>
    <w:rsid w:val="0079149E"/>
    <w:rsid w:val="007918B5"/>
    <w:rsid w:val="0079197E"/>
    <w:rsid w:val="00791F66"/>
    <w:rsid w:val="0079223E"/>
    <w:rsid w:val="0079296E"/>
    <w:rsid w:val="00792F27"/>
    <w:rsid w:val="00792F59"/>
    <w:rsid w:val="00793F18"/>
    <w:rsid w:val="0079422F"/>
    <w:rsid w:val="00794AE5"/>
    <w:rsid w:val="00795583"/>
    <w:rsid w:val="007959B2"/>
    <w:rsid w:val="007963BD"/>
    <w:rsid w:val="007976A9"/>
    <w:rsid w:val="00797ED6"/>
    <w:rsid w:val="007A02A9"/>
    <w:rsid w:val="007A043D"/>
    <w:rsid w:val="007A05D9"/>
    <w:rsid w:val="007A0C51"/>
    <w:rsid w:val="007A0CB9"/>
    <w:rsid w:val="007A10C0"/>
    <w:rsid w:val="007A1EBE"/>
    <w:rsid w:val="007A1EDD"/>
    <w:rsid w:val="007A21BD"/>
    <w:rsid w:val="007A27C8"/>
    <w:rsid w:val="007A3248"/>
    <w:rsid w:val="007A339E"/>
    <w:rsid w:val="007A3564"/>
    <w:rsid w:val="007A3923"/>
    <w:rsid w:val="007A3FD1"/>
    <w:rsid w:val="007A406D"/>
    <w:rsid w:val="007A44A6"/>
    <w:rsid w:val="007A45C4"/>
    <w:rsid w:val="007A46B4"/>
    <w:rsid w:val="007A47FD"/>
    <w:rsid w:val="007A4A28"/>
    <w:rsid w:val="007A4E48"/>
    <w:rsid w:val="007A5192"/>
    <w:rsid w:val="007A5492"/>
    <w:rsid w:val="007A57B1"/>
    <w:rsid w:val="007A58E0"/>
    <w:rsid w:val="007A5DFD"/>
    <w:rsid w:val="007A63C5"/>
    <w:rsid w:val="007A70C7"/>
    <w:rsid w:val="007A72FD"/>
    <w:rsid w:val="007A758C"/>
    <w:rsid w:val="007A772E"/>
    <w:rsid w:val="007A79A8"/>
    <w:rsid w:val="007B0686"/>
    <w:rsid w:val="007B0A79"/>
    <w:rsid w:val="007B1023"/>
    <w:rsid w:val="007B1576"/>
    <w:rsid w:val="007B18E3"/>
    <w:rsid w:val="007B1FFA"/>
    <w:rsid w:val="007B22D2"/>
    <w:rsid w:val="007B3786"/>
    <w:rsid w:val="007B3A96"/>
    <w:rsid w:val="007B3EB7"/>
    <w:rsid w:val="007B42BB"/>
    <w:rsid w:val="007B4B93"/>
    <w:rsid w:val="007B50D5"/>
    <w:rsid w:val="007B5956"/>
    <w:rsid w:val="007B5B46"/>
    <w:rsid w:val="007B72F1"/>
    <w:rsid w:val="007B75BF"/>
    <w:rsid w:val="007B75C5"/>
    <w:rsid w:val="007B7A83"/>
    <w:rsid w:val="007C0010"/>
    <w:rsid w:val="007C0611"/>
    <w:rsid w:val="007C12EA"/>
    <w:rsid w:val="007C13D6"/>
    <w:rsid w:val="007C296E"/>
    <w:rsid w:val="007C311D"/>
    <w:rsid w:val="007C3779"/>
    <w:rsid w:val="007C37F1"/>
    <w:rsid w:val="007C3BFF"/>
    <w:rsid w:val="007C3F8C"/>
    <w:rsid w:val="007C437C"/>
    <w:rsid w:val="007C49AB"/>
    <w:rsid w:val="007C512A"/>
    <w:rsid w:val="007C57E7"/>
    <w:rsid w:val="007C5884"/>
    <w:rsid w:val="007C59A3"/>
    <w:rsid w:val="007C61B7"/>
    <w:rsid w:val="007C6BC2"/>
    <w:rsid w:val="007C6DEF"/>
    <w:rsid w:val="007C71CC"/>
    <w:rsid w:val="007C77E1"/>
    <w:rsid w:val="007C7A65"/>
    <w:rsid w:val="007D003D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32"/>
    <w:rsid w:val="007D3AD4"/>
    <w:rsid w:val="007D3B61"/>
    <w:rsid w:val="007D468D"/>
    <w:rsid w:val="007D4D85"/>
    <w:rsid w:val="007D4ED9"/>
    <w:rsid w:val="007D530E"/>
    <w:rsid w:val="007D6F90"/>
    <w:rsid w:val="007D7193"/>
    <w:rsid w:val="007D7392"/>
    <w:rsid w:val="007D781B"/>
    <w:rsid w:val="007E01E2"/>
    <w:rsid w:val="007E0389"/>
    <w:rsid w:val="007E0BD4"/>
    <w:rsid w:val="007E0C87"/>
    <w:rsid w:val="007E0D54"/>
    <w:rsid w:val="007E0F46"/>
    <w:rsid w:val="007E0F91"/>
    <w:rsid w:val="007E1828"/>
    <w:rsid w:val="007E1D48"/>
    <w:rsid w:val="007E1F51"/>
    <w:rsid w:val="007E23A7"/>
    <w:rsid w:val="007E2751"/>
    <w:rsid w:val="007E289A"/>
    <w:rsid w:val="007E2A96"/>
    <w:rsid w:val="007E31CB"/>
    <w:rsid w:val="007E42E1"/>
    <w:rsid w:val="007E42E5"/>
    <w:rsid w:val="007E4C71"/>
    <w:rsid w:val="007E4D03"/>
    <w:rsid w:val="007E5F2C"/>
    <w:rsid w:val="007E7308"/>
    <w:rsid w:val="007E791F"/>
    <w:rsid w:val="007E79DF"/>
    <w:rsid w:val="007E7DD2"/>
    <w:rsid w:val="007F05EA"/>
    <w:rsid w:val="007F0C0F"/>
    <w:rsid w:val="007F2206"/>
    <w:rsid w:val="007F2ABB"/>
    <w:rsid w:val="007F331F"/>
    <w:rsid w:val="007F3A4F"/>
    <w:rsid w:val="007F3A92"/>
    <w:rsid w:val="007F3BF8"/>
    <w:rsid w:val="007F4306"/>
    <w:rsid w:val="007F559B"/>
    <w:rsid w:val="007F5A3F"/>
    <w:rsid w:val="007F5D4B"/>
    <w:rsid w:val="007F5DFF"/>
    <w:rsid w:val="007F5EAC"/>
    <w:rsid w:val="007F645D"/>
    <w:rsid w:val="007F7371"/>
    <w:rsid w:val="007F7994"/>
    <w:rsid w:val="007F7CB9"/>
    <w:rsid w:val="008002B1"/>
    <w:rsid w:val="00800543"/>
    <w:rsid w:val="00801BFE"/>
    <w:rsid w:val="00802D45"/>
    <w:rsid w:val="00803402"/>
    <w:rsid w:val="00803479"/>
    <w:rsid w:val="008035EE"/>
    <w:rsid w:val="008038B1"/>
    <w:rsid w:val="00803A81"/>
    <w:rsid w:val="00803D1A"/>
    <w:rsid w:val="00804451"/>
    <w:rsid w:val="008045AC"/>
    <w:rsid w:val="008048EE"/>
    <w:rsid w:val="00804FEA"/>
    <w:rsid w:val="0080506A"/>
    <w:rsid w:val="00805634"/>
    <w:rsid w:val="0080581A"/>
    <w:rsid w:val="00807340"/>
    <w:rsid w:val="00807B22"/>
    <w:rsid w:val="00807E06"/>
    <w:rsid w:val="008101C2"/>
    <w:rsid w:val="00810556"/>
    <w:rsid w:val="008107A0"/>
    <w:rsid w:val="00810A25"/>
    <w:rsid w:val="00810B3C"/>
    <w:rsid w:val="008114B4"/>
    <w:rsid w:val="008117B9"/>
    <w:rsid w:val="00812013"/>
    <w:rsid w:val="00812933"/>
    <w:rsid w:val="008130B6"/>
    <w:rsid w:val="008131A6"/>
    <w:rsid w:val="00813E74"/>
    <w:rsid w:val="00814082"/>
    <w:rsid w:val="008141BF"/>
    <w:rsid w:val="0081436C"/>
    <w:rsid w:val="008149E5"/>
    <w:rsid w:val="00814D1B"/>
    <w:rsid w:val="0081522C"/>
    <w:rsid w:val="008159D0"/>
    <w:rsid w:val="00815A9E"/>
    <w:rsid w:val="00815F31"/>
    <w:rsid w:val="00816EDE"/>
    <w:rsid w:val="0081732C"/>
    <w:rsid w:val="00817C73"/>
    <w:rsid w:val="00820386"/>
    <w:rsid w:val="00820C1A"/>
    <w:rsid w:val="00820F97"/>
    <w:rsid w:val="008213F6"/>
    <w:rsid w:val="0082141D"/>
    <w:rsid w:val="00821522"/>
    <w:rsid w:val="008215C9"/>
    <w:rsid w:val="00821B27"/>
    <w:rsid w:val="00821B3D"/>
    <w:rsid w:val="00821F8F"/>
    <w:rsid w:val="0082211F"/>
    <w:rsid w:val="008223B3"/>
    <w:rsid w:val="0082257C"/>
    <w:rsid w:val="008233B8"/>
    <w:rsid w:val="00823614"/>
    <w:rsid w:val="008236EC"/>
    <w:rsid w:val="008239EF"/>
    <w:rsid w:val="00823C5E"/>
    <w:rsid w:val="0082412C"/>
    <w:rsid w:val="00824305"/>
    <w:rsid w:val="00824565"/>
    <w:rsid w:val="008259E4"/>
    <w:rsid w:val="00825B80"/>
    <w:rsid w:val="00825BC4"/>
    <w:rsid w:val="00825F00"/>
    <w:rsid w:val="00826013"/>
    <w:rsid w:val="00826D29"/>
    <w:rsid w:val="00827240"/>
    <w:rsid w:val="008276EE"/>
    <w:rsid w:val="008300A2"/>
    <w:rsid w:val="00830317"/>
    <w:rsid w:val="0083037F"/>
    <w:rsid w:val="00830AEB"/>
    <w:rsid w:val="00830C41"/>
    <w:rsid w:val="00830D86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D2E"/>
    <w:rsid w:val="00835EE4"/>
    <w:rsid w:val="00836935"/>
    <w:rsid w:val="00836A99"/>
    <w:rsid w:val="00836D6B"/>
    <w:rsid w:val="0083705D"/>
    <w:rsid w:val="00837096"/>
    <w:rsid w:val="008374AC"/>
    <w:rsid w:val="00837C66"/>
    <w:rsid w:val="008403B9"/>
    <w:rsid w:val="008407F7"/>
    <w:rsid w:val="008414D3"/>
    <w:rsid w:val="00841D55"/>
    <w:rsid w:val="008423AB"/>
    <w:rsid w:val="00842445"/>
    <w:rsid w:val="008424D8"/>
    <w:rsid w:val="00842A41"/>
    <w:rsid w:val="00842E1F"/>
    <w:rsid w:val="008432C2"/>
    <w:rsid w:val="0084331D"/>
    <w:rsid w:val="00844610"/>
    <w:rsid w:val="00844839"/>
    <w:rsid w:val="00844EDC"/>
    <w:rsid w:val="0084506C"/>
    <w:rsid w:val="00845436"/>
    <w:rsid w:val="008462A0"/>
    <w:rsid w:val="008463A1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2008"/>
    <w:rsid w:val="00852320"/>
    <w:rsid w:val="0085259F"/>
    <w:rsid w:val="00852C31"/>
    <w:rsid w:val="0085336D"/>
    <w:rsid w:val="00853702"/>
    <w:rsid w:val="00853854"/>
    <w:rsid w:val="00853A1F"/>
    <w:rsid w:val="008540D4"/>
    <w:rsid w:val="00854229"/>
    <w:rsid w:val="0085449D"/>
    <w:rsid w:val="008545DB"/>
    <w:rsid w:val="00855273"/>
    <w:rsid w:val="0085547C"/>
    <w:rsid w:val="008559E3"/>
    <w:rsid w:val="00855B24"/>
    <w:rsid w:val="00855CCA"/>
    <w:rsid w:val="00855CCD"/>
    <w:rsid w:val="00856164"/>
    <w:rsid w:val="00856842"/>
    <w:rsid w:val="00856CD9"/>
    <w:rsid w:val="00856CF7"/>
    <w:rsid w:val="00856D5B"/>
    <w:rsid w:val="008573B4"/>
    <w:rsid w:val="00857D61"/>
    <w:rsid w:val="00857DAD"/>
    <w:rsid w:val="00860FA9"/>
    <w:rsid w:val="00861700"/>
    <w:rsid w:val="00861702"/>
    <w:rsid w:val="008624ED"/>
    <w:rsid w:val="008625D0"/>
    <w:rsid w:val="00862703"/>
    <w:rsid w:val="00862AB5"/>
    <w:rsid w:val="00863048"/>
    <w:rsid w:val="008633B6"/>
    <w:rsid w:val="00863636"/>
    <w:rsid w:val="0086369D"/>
    <w:rsid w:val="0086392D"/>
    <w:rsid w:val="00864F6E"/>
    <w:rsid w:val="00865285"/>
    <w:rsid w:val="0086543B"/>
    <w:rsid w:val="008658ED"/>
    <w:rsid w:val="00866035"/>
    <w:rsid w:val="0086631D"/>
    <w:rsid w:val="00866AB2"/>
    <w:rsid w:val="00866B4B"/>
    <w:rsid w:val="0086710E"/>
    <w:rsid w:val="00867F0E"/>
    <w:rsid w:val="008712BE"/>
    <w:rsid w:val="008712C7"/>
    <w:rsid w:val="0087130A"/>
    <w:rsid w:val="008722B2"/>
    <w:rsid w:val="008724DD"/>
    <w:rsid w:val="00872776"/>
    <w:rsid w:val="00872B45"/>
    <w:rsid w:val="00872CA0"/>
    <w:rsid w:val="0087323B"/>
    <w:rsid w:val="00873616"/>
    <w:rsid w:val="00873D11"/>
    <w:rsid w:val="0087430D"/>
    <w:rsid w:val="00874558"/>
    <w:rsid w:val="00874950"/>
    <w:rsid w:val="008749B3"/>
    <w:rsid w:val="008751D8"/>
    <w:rsid w:val="00875DD3"/>
    <w:rsid w:val="008760C3"/>
    <w:rsid w:val="00876556"/>
    <w:rsid w:val="008767B4"/>
    <w:rsid w:val="008767CE"/>
    <w:rsid w:val="00876904"/>
    <w:rsid w:val="008776E2"/>
    <w:rsid w:val="00877C2F"/>
    <w:rsid w:val="00877D40"/>
    <w:rsid w:val="00877DA3"/>
    <w:rsid w:val="00877FDA"/>
    <w:rsid w:val="008800A5"/>
    <w:rsid w:val="00881315"/>
    <w:rsid w:val="00881BD2"/>
    <w:rsid w:val="0088212D"/>
    <w:rsid w:val="00882B9E"/>
    <w:rsid w:val="00883360"/>
    <w:rsid w:val="00883D56"/>
    <w:rsid w:val="00884CE2"/>
    <w:rsid w:val="00884FF6"/>
    <w:rsid w:val="008850A0"/>
    <w:rsid w:val="0088554D"/>
    <w:rsid w:val="00885A3D"/>
    <w:rsid w:val="00885EC0"/>
    <w:rsid w:val="008862CF"/>
    <w:rsid w:val="00886C1C"/>
    <w:rsid w:val="00886C33"/>
    <w:rsid w:val="00886DC6"/>
    <w:rsid w:val="0088716C"/>
    <w:rsid w:val="00887321"/>
    <w:rsid w:val="00887575"/>
    <w:rsid w:val="00887B6A"/>
    <w:rsid w:val="00887CC8"/>
    <w:rsid w:val="00887EBD"/>
    <w:rsid w:val="008903DF"/>
    <w:rsid w:val="00890548"/>
    <w:rsid w:val="008905AB"/>
    <w:rsid w:val="008905BC"/>
    <w:rsid w:val="00891011"/>
    <w:rsid w:val="0089115C"/>
    <w:rsid w:val="00891FCC"/>
    <w:rsid w:val="00892051"/>
    <w:rsid w:val="00892238"/>
    <w:rsid w:val="0089230D"/>
    <w:rsid w:val="00892463"/>
    <w:rsid w:val="0089322A"/>
    <w:rsid w:val="00895133"/>
    <w:rsid w:val="008960E7"/>
    <w:rsid w:val="008962A6"/>
    <w:rsid w:val="0089635A"/>
    <w:rsid w:val="00897643"/>
    <w:rsid w:val="00897819"/>
    <w:rsid w:val="00897FB2"/>
    <w:rsid w:val="008A0552"/>
    <w:rsid w:val="008A0857"/>
    <w:rsid w:val="008A0CA5"/>
    <w:rsid w:val="008A110A"/>
    <w:rsid w:val="008A15F7"/>
    <w:rsid w:val="008A2CB1"/>
    <w:rsid w:val="008A3537"/>
    <w:rsid w:val="008A355E"/>
    <w:rsid w:val="008A37A7"/>
    <w:rsid w:val="008A3C04"/>
    <w:rsid w:val="008A3E10"/>
    <w:rsid w:val="008A419E"/>
    <w:rsid w:val="008A4458"/>
    <w:rsid w:val="008A4741"/>
    <w:rsid w:val="008A4D40"/>
    <w:rsid w:val="008A4F1F"/>
    <w:rsid w:val="008A5457"/>
    <w:rsid w:val="008A5589"/>
    <w:rsid w:val="008A576B"/>
    <w:rsid w:val="008A5F0C"/>
    <w:rsid w:val="008A6392"/>
    <w:rsid w:val="008A6C64"/>
    <w:rsid w:val="008A6D0A"/>
    <w:rsid w:val="008A6F8A"/>
    <w:rsid w:val="008A7394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5CE3"/>
    <w:rsid w:val="008B66A7"/>
    <w:rsid w:val="008B670B"/>
    <w:rsid w:val="008B6822"/>
    <w:rsid w:val="008B6C28"/>
    <w:rsid w:val="008B76AC"/>
    <w:rsid w:val="008B7801"/>
    <w:rsid w:val="008C0063"/>
    <w:rsid w:val="008C0854"/>
    <w:rsid w:val="008C0A24"/>
    <w:rsid w:val="008C0BD2"/>
    <w:rsid w:val="008C1453"/>
    <w:rsid w:val="008C1F02"/>
    <w:rsid w:val="008C247B"/>
    <w:rsid w:val="008C2557"/>
    <w:rsid w:val="008C29AC"/>
    <w:rsid w:val="008C3134"/>
    <w:rsid w:val="008C3380"/>
    <w:rsid w:val="008C3AFF"/>
    <w:rsid w:val="008C4AA7"/>
    <w:rsid w:val="008C4B36"/>
    <w:rsid w:val="008C64AD"/>
    <w:rsid w:val="008C66FF"/>
    <w:rsid w:val="008C7010"/>
    <w:rsid w:val="008C74FF"/>
    <w:rsid w:val="008D0889"/>
    <w:rsid w:val="008D1D9F"/>
    <w:rsid w:val="008D2309"/>
    <w:rsid w:val="008D2BA4"/>
    <w:rsid w:val="008D3FD0"/>
    <w:rsid w:val="008D4344"/>
    <w:rsid w:val="008D4504"/>
    <w:rsid w:val="008D4679"/>
    <w:rsid w:val="008D4CB4"/>
    <w:rsid w:val="008D5866"/>
    <w:rsid w:val="008D5E06"/>
    <w:rsid w:val="008D6202"/>
    <w:rsid w:val="008D6598"/>
    <w:rsid w:val="008D7063"/>
    <w:rsid w:val="008D719B"/>
    <w:rsid w:val="008D772B"/>
    <w:rsid w:val="008D77D4"/>
    <w:rsid w:val="008D79BF"/>
    <w:rsid w:val="008E04C6"/>
    <w:rsid w:val="008E06EF"/>
    <w:rsid w:val="008E0EDA"/>
    <w:rsid w:val="008E1636"/>
    <w:rsid w:val="008E1A38"/>
    <w:rsid w:val="008E1E75"/>
    <w:rsid w:val="008E3448"/>
    <w:rsid w:val="008E35A9"/>
    <w:rsid w:val="008E4923"/>
    <w:rsid w:val="008E58E3"/>
    <w:rsid w:val="008E6D1C"/>
    <w:rsid w:val="008E716E"/>
    <w:rsid w:val="008E7788"/>
    <w:rsid w:val="008E7CC6"/>
    <w:rsid w:val="008F0590"/>
    <w:rsid w:val="008F07DB"/>
    <w:rsid w:val="008F0804"/>
    <w:rsid w:val="008F0B16"/>
    <w:rsid w:val="008F144A"/>
    <w:rsid w:val="008F34EC"/>
    <w:rsid w:val="008F3618"/>
    <w:rsid w:val="008F3793"/>
    <w:rsid w:val="008F3BA2"/>
    <w:rsid w:val="008F410D"/>
    <w:rsid w:val="008F5EB6"/>
    <w:rsid w:val="008F6074"/>
    <w:rsid w:val="008F6F37"/>
    <w:rsid w:val="008F712F"/>
    <w:rsid w:val="008F73A2"/>
    <w:rsid w:val="008F7970"/>
    <w:rsid w:val="008F7A79"/>
    <w:rsid w:val="008F7CBA"/>
    <w:rsid w:val="009001B8"/>
    <w:rsid w:val="00900855"/>
    <w:rsid w:val="00900D69"/>
    <w:rsid w:val="00901B85"/>
    <w:rsid w:val="00902074"/>
    <w:rsid w:val="00902675"/>
    <w:rsid w:val="00902B4B"/>
    <w:rsid w:val="00902E94"/>
    <w:rsid w:val="00903B59"/>
    <w:rsid w:val="00903D3A"/>
    <w:rsid w:val="00904192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0131"/>
    <w:rsid w:val="00910994"/>
    <w:rsid w:val="009110CA"/>
    <w:rsid w:val="009112FF"/>
    <w:rsid w:val="009114C7"/>
    <w:rsid w:val="00911D83"/>
    <w:rsid w:val="00912113"/>
    <w:rsid w:val="009123AE"/>
    <w:rsid w:val="009139CE"/>
    <w:rsid w:val="00913EAE"/>
    <w:rsid w:val="00913FA6"/>
    <w:rsid w:val="009140B7"/>
    <w:rsid w:val="0091456B"/>
    <w:rsid w:val="009149DE"/>
    <w:rsid w:val="00914E51"/>
    <w:rsid w:val="00917AD1"/>
    <w:rsid w:val="00917CD9"/>
    <w:rsid w:val="00917FC5"/>
    <w:rsid w:val="0092012D"/>
    <w:rsid w:val="009206D8"/>
    <w:rsid w:val="009208C1"/>
    <w:rsid w:val="0092166E"/>
    <w:rsid w:val="009216B6"/>
    <w:rsid w:val="00921734"/>
    <w:rsid w:val="009217F5"/>
    <w:rsid w:val="00921837"/>
    <w:rsid w:val="009218EF"/>
    <w:rsid w:val="00922217"/>
    <w:rsid w:val="00922819"/>
    <w:rsid w:val="00922B69"/>
    <w:rsid w:val="009233F7"/>
    <w:rsid w:val="00924CA5"/>
    <w:rsid w:val="00924CFC"/>
    <w:rsid w:val="009258D7"/>
    <w:rsid w:val="00925CF6"/>
    <w:rsid w:val="00925F41"/>
    <w:rsid w:val="009260E7"/>
    <w:rsid w:val="00926385"/>
    <w:rsid w:val="00927511"/>
    <w:rsid w:val="009278A4"/>
    <w:rsid w:val="00927BF4"/>
    <w:rsid w:val="00927C3F"/>
    <w:rsid w:val="00927D88"/>
    <w:rsid w:val="0093022A"/>
    <w:rsid w:val="00930489"/>
    <w:rsid w:val="00930717"/>
    <w:rsid w:val="009311E1"/>
    <w:rsid w:val="009313CA"/>
    <w:rsid w:val="0093166F"/>
    <w:rsid w:val="00931AAD"/>
    <w:rsid w:val="00931BDE"/>
    <w:rsid w:val="00931BDF"/>
    <w:rsid w:val="0093217B"/>
    <w:rsid w:val="00932547"/>
    <w:rsid w:val="0093267B"/>
    <w:rsid w:val="0093275E"/>
    <w:rsid w:val="00932895"/>
    <w:rsid w:val="0093303F"/>
    <w:rsid w:val="009333CC"/>
    <w:rsid w:val="00933482"/>
    <w:rsid w:val="00934066"/>
    <w:rsid w:val="0093416A"/>
    <w:rsid w:val="00934625"/>
    <w:rsid w:val="009347EC"/>
    <w:rsid w:val="009351CB"/>
    <w:rsid w:val="009352DE"/>
    <w:rsid w:val="00935575"/>
    <w:rsid w:val="00935EE2"/>
    <w:rsid w:val="009362EE"/>
    <w:rsid w:val="00936B3B"/>
    <w:rsid w:val="00936F2E"/>
    <w:rsid w:val="009378B1"/>
    <w:rsid w:val="00937CA6"/>
    <w:rsid w:val="00940724"/>
    <w:rsid w:val="00940795"/>
    <w:rsid w:val="00940ADB"/>
    <w:rsid w:val="00940E92"/>
    <w:rsid w:val="00940F9F"/>
    <w:rsid w:val="00941BBE"/>
    <w:rsid w:val="00942586"/>
    <w:rsid w:val="0094269C"/>
    <w:rsid w:val="00942716"/>
    <w:rsid w:val="009429E4"/>
    <w:rsid w:val="009436DF"/>
    <w:rsid w:val="009441AA"/>
    <w:rsid w:val="009442A8"/>
    <w:rsid w:val="009445F3"/>
    <w:rsid w:val="009446C9"/>
    <w:rsid w:val="00944A12"/>
    <w:rsid w:val="00944BA0"/>
    <w:rsid w:val="00944F2A"/>
    <w:rsid w:val="009454F1"/>
    <w:rsid w:val="009459DB"/>
    <w:rsid w:val="00945FC8"/>
    <w:rsid w:val="00946142"/>
    <w:rsid w:val="00947183"/>
    <w:rsid w:val="00950358"/>
    <w:rsid w:val="009509E6"/>
    <w:rsid w:val="009510CE"/>
    <w:rsid w:val="009524B4"/>
    <w:rsid w:val="00952E65"/>
    <w:rsid w:val="0095304A"/>
    <w:rsid w:val="009532EF"/>
    <w:rsid w:val="009538E4"/>
    <w:rsid w:val="00953D92"/>
    <w:rsid w:val="00954267"/>
    <w:rsid w:val="00954DCA"/>
    <w:rsid w:val="0095535D"/>
    <w:rsid w:val="00955B14"/>
    <w:rsid w:val="00955B25"/>
    <w:rsid w:val="0095711D"/>
    <w:rsid w:val="0095772D"/>
    <w:rsid w:val="00957A91"/>
    <w:rsid w:val="00957E14"/>
    <w:rsid w:val="00957F69"/>
    <w:rsid w:val="00960FD9"/>
    <w:rsid w:val="009611DF"/>
    <w:rsid w:val="009615F0"/>
    <w:rsid w:val="00961958"/>
    <w:rsid w:val="0096228E"/>
    <w:rsid w:val="009622D5"/>
    <w:rsid w:val="009623FA"/>
    <w:rsid w:val="009628E0"/>
    <w:rsid w:val="009629CF"/>
    <w:rsid w:val="00962DE5"/>
    <w:rsid w:val="00962E17"/>
    <w:rsid w:val="00962E48"/>
    <w:rsid w:val="00962F53"/>
    <w:rsid w:val="0096312D"/>
    <w:rsid w:val="00963167"/>
    <w:rsid w:val="00963CD9"/>
    <w:rsid w:val="00963D90"/>
    <w:rsid w:val="00963E5F"/>
    <w:rsid w:val="00963EB1"/>
    <w:rsid w:val="0096413D"/>
    <w:rsid w:val="00964873"/>
    <w:rsid w:val="00964E33"/>
    <w:rsid w:val="009650FC"/>
    <w:rsid w:val="00965123"/>
    <w:rsid w:val="009652EE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14"/>
    <w:rsid w:val="00972987"/>
    <w:rsid w:val="00974485"/>
    <w:rsid w:val="009744F5"/>
    <w:rsid w:val="00974918"/>
    <w:rsid w:val="00974E0B"/>
    <w:rsid w:val="009754AC"/>
    <w:rsid w:val="00975D43"/>
    <w:rsid w:val="00976DB8"/>
    <w:rsid w:val="00976FF0"/>
    <w:rsid w:val="009775B2"/>
    <w:rsid w:val="00980679"/>
    <w:rsid w:val="00980DBE"/>
    <w:rsid w:val="0098173B"/>
    <w:rsid w:val="0098220A"/>
    <w:rsid w:val="00982443"/>
    <w:rsid w:val="00982E29"/>
    <w:rsid w:val="009836F1"/>
    <w:rsid w:val="00983BA7"/>
    <w:rsid w:val="00984725"/>
    <w:rsid w:val="00985A18"/>
    <w:rsid w:val="009865E2"/>
    <w:rsid w:val="0098671F"/>
    <w:rsid w:val="00986DB1"/>
    <w:rsid w:val="00987278"/>
    <w:rsid w:val="00987543"/>
    <w:rsid w:val="009875FB"/>
    <w:rsid w:val="00987B1C"/>
    <w:rsid w:val="009907FA"/>
    <w:rsid w:val="009908DB"/>
    <w:rsid w:val="00990A86"/>
    <w:rsid w:val="00990D8A"/>
    <w:rsid w:val="0099114A"/>
    <w:rsid w:val="00991502"/>
    <w:rsid w:val="009919E0"/>
    <w:rsid w:val="00991BA5"/>
    <w:rsid w:val="00992530"/>
    <w:rsid w:val="00992800"/>
    <w:rsid w:val="00992F0D"/>
    <w:rsid w:val="009932E0"/>
    <w:rsid w:val="00993478"/>
    <w:rsid w:val="00994092"/>
    <w:rsid w:val="0099432E"/>
    <w:rsid w:val="009944D4"/>
    <w:rsid w:val="0099498B"/>
    <w:rsid w:val="00994ABF"/>
    <w:rsid w:val="00994E7C"/>
    <w:rsid w:val="00995C10"/>
    <w:rsid w:val="00995C7B"/>
    <w:rsid w:val="00996873"/>
    <w:rsid w:val="00996C38"/>
    <w:rsid w:val="0099767E"/>
    <w:rsid w:val="00997EB0"/>
    <w:rsid w:val="009A0162"/>
    <w:rsid w:val="009A06E8"/>
    <w:rsid w:val="009A0BC8"/>
    <w:rsid w:val="009A0CA2"/>
    <w:rsid w:val="009A2125"/>
    <w:rsid w:val="009A2447"/>
    <w:rsid w:val="009A2B17"/>
    <w:rsid w:val="009A31E1"/>
    <w:rsid w:val="009A337F"/>
    <w:rsid w:val="009A345C"/>
    <w:rsid w:val="009A3A59"/>
    <w:rsid w:val="009A434F"/>
    <w:rsid w:val="009A53AE"/>
    <w:rsid w:val="009A5E0C"/>
    <w:rsid w:val="009A667B"/>
    <w:rsid w:val="009A6770"/>
    <w:rsid w:val="009A6778"/>
    <w:rsid w:val="009A693A"/>
    <w:rsid w:val="009A742B"/>
    <w:rsid w:val="009A7793"/>
    <w:rsid w:val="009A7DCD"/>
    <w:rsid w:val="009B1C71"/>
    <w:rsid w:val="009B1EC3"/>
    <w:rsid w:val="009B2DEC"/>
    <w:rsid w:val="009B304D"/>
    <w:rsid w:val="009B3B9C"/>
    <w:rsid w:val="009B42E9"/>
    <w:rsid w:val="009B48F0"/>
    <w:rsid w:val="009B4F40"/>
    <w:rsid w:val="009B5314"/>
    <w:rsid w:val="009B5A7C"/>
    <w:rsid w:val="009B5AC3"/>
    <w:rsid w:val="009B62F4"/>
    <w:rsid w:val="009B66CF"/>
    <w:rsid w:val="009B771F"/>
    <w:rsid w:val="009B7B90"/>
    <w:rsid w:val="009B7F4B"/>
    <w:rsid w:val="009C00D3"/>
    <w:rsid w:val="009C029F"/>
    <w:rsid w:val="009C1028"/>
    <w:rsid w:val="009C10A2"/>
    <w:rsid w:val="009C1AF0"/>
    <w:rsid w:val="009C1EBE"/>
    <w:rsid w:val="009C1FA4"/>
    <w:rsid w:val="009C22A7"/>
    <w:rsid w:val="009C2316"/>
    <w:rsid w:val="009C25CB"/>
    <w:rsid w:val="009C27FA"/>
    <w:rsid w:val="009C3120"/>
    <w:rsid w:val="009C34D0"/>
    <w:rsid w:val="009C3CB0"/>
    <w:rsid w:val="009C3F6D"/>
    <w:rsid w:val="009C449A"/>
    <w:rsid w:val="009C50EA"/>
    <w:rsid w:val="009C561D"/>
    <w:rsid w:val="009C6559"/>
    <w:rsid w:val="009C66BD"/>
    <w:rsid w:val="009C76B5"/>
    <w:rsid w:val="009D054E"/>
    <w:rsid w:val="009D0F2F"/>
    <w:rsid w:val="009D1092"/>
    <w:rsid w:val="009D2340"/>
    <w:rsid w:val="009D2439"/>
    <w:rsid w:val="009D3290"/>
    <w:rsid w:val="009D3506"/>
    <w:rsid w:val="009D3BCD"/>
    <w:rsid w:val="009D3CF5"/>
    <w:rsid w:val="009D3FA1"/>
    <w:rsid w:val="009D531F"/>
    <w:rsid w:val="009D55BA"/>
    <w:rsid w:val="009D564F"/>
    <w:rsid w:val="009D57DD"/>
    <w:rsid w:val="009D5C32"/>
    <w:rsid w:val="009D5D89"/>
    <w:rsid w:val="009D608E"/>
    <w:rsid w:val="009D64AA"/>
    <w:rsid w:val="009D6857"/>
    <w:rsid w:val="009D68F9"/>
    <w:rsid w:val="009D6BA1"/>
    <w:rsid w:val="009D6C9C"/>
    <w:rsid w:val="009D7607"/>
    <w:rsid w:val="009D7C5F"/>
    <w:rsid w:val="009E012A"/>
    <w:rsid w:val="009E0D07"/>
    <w:rsid w:val="009E12D3"/>
    <w:rsid w:val="009E16D3"/>
    <w:rsid w:val="009E1AED"/>
    <w:rsid w:val="009E255B"/>
    <w:rsid w:val="009E2960"/>
    <w:rsid w:val="009E2B84"/>
    <w:rsid w:val="009E2D1A"/>
    <w:rsid w:val="009E2FDA"/>
    <w:rsid w:val="009E4227"/>
    <w:rsid w:val="009E4DD7"/>
    <w:rsid w:val="009E5CE9"/>
    <w:rsid w:val="009E6154"/>
    <w:rsid w:val="009E660F"/>
    <w:rsid w:val="009E72ED"/>
    <w:rsid w:val="009E7324"/>
    <w:rsid w:val="009E759A"/>
    <w:rsid w:val="009E76FC"/>
    <w:rsid w:val="009E7ADA"/>
    <w:rsid w:val="009E7C3A"/>
    <w:rsid w:val="009E7F47"/>
    <w:rsid w:val="009F1056"/>
    <w:rsid w:val="009F10EC"/>
    <w:rsid w:val="009F1DEB"/>
    <w:rsid w:val="009F1E20"/>
    <w:rsid w:val="009F206B"/>
    <w:rsid w:val="009F2D47"/>
    <w:rsid w:val="009F2FF9"/>
    <w:rsid w:val="009F3732"/>
    <w:rsid w:val="009F3E3A"/>
    <w:rsid w:val="009F41F4"/>
    <w:rsid w:val="009F4248"/>
    <w:rsid w:val="009F4BAD"/>
    <w:rsid w:val="009F537B"/>
    <w:rsid w:val="009F5541"/>
    <w:rsid w:val="009F6446"/>
    <w:rsid w:val="009F647F"/>
    <w:rsid w:val="009F7007"/>
    <w:rsid w:val="009F709A"/>
    <w:rsid w:val="009F7297"/>
    <w:rsid w:val="009F79A8"/>
    <w:rsid w:val="00A003D0"/>
    <w:rsid w:val="00A00604"/>
    <w:rsid w:val="00A0152D"/>
    <w:rsid w:val="00A02451"/>
    <w:rsid w:val="00A0250C"/>
    <w:rsid w:val="00A02740"/>
    <w:rsid w:val="00A03772"/>
    <w:rsid w:val="00A03876"/>
    <w:rsid w:val="00A03C6C"/>
    <w:rsid w:val="00A049C4"/>
    <w:rsid w:val="00A051BF"/>
    <w:rsid w:val="00A0530C"/>
    <w:rsid w:val="00A05379"/>
    <w:rsid w:val="00A05EDA"/>
    <w:rsid w:val="00A05EF9"/>
    <w:rsid w:val="00A06272"/>
    <w:rsid w:val="00A0690A"/>
    <w:rsid w:val="00A06AC5"/>
    <w:rsid w:val="00A06BAE"/>
    <w:rsid w:val="00A06C17"/>
    <w:rsid w:val="00A07120"/>
    <w:rsid w:val="00A074F3"/>
    <w:rsid w:val="00A07A32"/>
    <w:rsid w:val="00A1040E"/>
    <w:rsid w:val="00A1063B"/>
    <w:rsid w:val="00A108FE"/>
    <w:rsid w:val="00A10B45"/>
    <w:rsid w:val="00A111F7"/>
    <w:rsid w:val="00A116C4"/>
    <w:rsid w:val="00A11925"/>
    <w:rsid w:val="00A12291"/>
    <w:rsid w:val="00A12407"/>
    <w:rsid w:val="00A12803"/>
    <w:rsid w:val="00A12A4F"/>
    <w:rsid w:val="00A12B32"/>
    <w:rsid w:val="00A12EB3"/>
    <w:rsid w:val="00A13567"/>
    <w:rsid w:val="00A1385E"/>
    <w:rsid w:val="00A13AD0"/>
    <w:rsid w:val="00A13B01"/>
    <w:rsid w:val="00A14A48"/>
    <w:rsid w:val="00A14CF3"/>
    <w:rsid w:val="00A14D2B"/>
    <w:rsid w:val="00A1522A"/>
    <w:rsid w:val="00A1582B"/>
    <w:rsid w:val="00A159E2"/>
    <w:rsid w:val="00A15B61"/>
    <w:rsid w:val="00A161C6"/>
    <w:rsid w:val="00A16432"/>
    <w:rsid w:val="00A16657"/>
    <w:rsid w:val="00A16A5A"/>
    <w:rsid w:val="00A171FC"/>
    <w:rsid w:val="00A17FA0"/>
    <w:rsid w:val="00A204F4"/>
    <w:rsid w:val="00A20749"/>
    <w:rsid w:val="00A2074A"/>
    <w:rsid w:val="00A207C7"/>
    <w:rsid w:val="00A2094F"/>
    <w:rsid w:val="00A20E51"/>
    <w:rsid w:val="00A210AA"/>
    <w:rsid w:val="00A210E9"/>
    <w:rsid w:val="00A21E88"/>
    <w:rsid w:val="00A22E8B"/>
    <w:rsid w:val="00A24093"/>
    <w:rsid w:val="00A2427B"/>
    <w:rsid w:val="00A24560"/>
    <w:rsid w:val="00A25040"/>
    <w:rsid w:val="00A25A5E"/>
    <w:rsid w:val="00A25CA4"/>
    <w:rsid w:val="00A25D03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D48"/>
    <w:rsid w:val="00A321EB"/>
    <w:rsid w:val="00A326A1"/>
    <w:rsid w:val="00A334DB"/>
    <w:rsid w:val="00A335F6"/>
    <w:rsid w:val="00A3362F"/>
    <w:rsid w:val="00A33D0E"/>
    <w:rsid w:val="00A33D94"/>
    <w:rsid w:val="00A340DB"/>
    <w:rsid w:val="00A342FE"/>
    <w:rsid w:val="00A34701"/>
    <w:rsid w:val="00A34A5B"/>
    <w:rsid w:val="00A34D39"/>
    <w:rsid w:val="00A36303"/>
    <w:rsid w:val="00A3663E"/>
    <w:rsid w:val="00A36EEC"/>
    <w:rsid w:val="00A37615"/>
    <w:rsid w:val="00A37A96"/>
    <w:rsid w:val="00A4034B"/>
    <w:rsid w:val="00A40B8F"/>
    <w:rsid w:val="00A414E9"/>
    <w:rsid w:val="00A41E2E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56A6"/>
    <w:rsid w:val="00A46368"/>
    <w:rsid w:val="00A500D4"/>
    <w:rsid w:val="00A50108"/>
    <w:rsid w:val="00A51853"/>
    <w:rsid w:val="00A51952"/>
    <w:rsid w:val="00A5196A"/>
    <w:rsid w:val="00A51B4C"/>
    <w:rsid w:val="00A5207D"/>
    <w:rsid w:val="00A52976"/>
    <w:rsid w:val="00A52ED8"/>
    <w:rsid w:val="00A53C9F"/>
    <w:rsid w:val="00A54C38"/>
    <w:rsid w:val="00A55256"/>
    <w:rsid w:val="00A5606B"/>
    <w:rsid w:val="00A56B46"/>
    <w:rsid w:val="00A56E0C"/>
    <w:rsid w:val="00A5716B"/>
    <w:rsid w:val="00A576D6"/>
    <w:rsid w:val="00A57779"/>
    <w:rsid w:val="00A60569"/>
    <w:rsid w:val="00A60C1F"/>
    <w:rsid w:val="00A61C5D"/>
    <w:rsid w:val="00A62F62"/>
    <w:rsid w:val="00A6408E"/>
    <w:rsid w:val="00A64478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0D90"/>
    <w:rsid w:val="00A71055"/>
    <w:rsid w:val="00A7245B"/>
    <w:rsid w:val="00A72601"/>
    <w:rsid w:val="00A72C4E"/>
    <w:rsid w:val="00A735A5"/>
    <w:rsid w:val="00A735FB"/>
    <w:rsid w:val="00A73B5B"/>
    <w:rsid w:val="00A73CED"/>
    <w:rsid w:val="00A7429C"/>
    <w:rsid w:val="00A74DF8"/>
    <w:rsid w:val="00A75C89"/>
    <w:rsid w:val="00A75CB2"/>
    <w:rsid w:val="00A7698E"/>
    <w:rsid w:val="00A7720C"/>
    <w:rsid w:val="00A77714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5AE5"/>
    <w:rsid w:val="00A865C7"/>
    <w:rsid w:val="00A86834"/>
    <w:rsid w:val="00A86A8E"/>
    <w:rsid w:val="00A86DAF"/>
    <w:rsid w:val="00A86F4F"/>
    <w:rsid w:val="00A873EB"/>
    <w:rsid w:val="00A879B0"/>
    <w:rsid w:val="00A87E9C"/>
    <w:rsid w:val="00A9055D"/>
    <w:rsid w:val="00A9069F"/>
    <w:rsid w:val="00A9089F"/>
    <w:rsid w:val="00A914E4"/>
    <w:rsid w:val="00A91CF8"/>
    <w:rsid w:val="00A921CE"/>
    <w:rsid w:val="00A9241D"/>
    <w:rsid w:val="00A9297F"/>
    <w:rsid w:val="00A9373B"/>
    <w:rsid w:val="00A93A36"/>
    <w:rsid w:val="00A940B7"/>
    <w:rsid w:val="00A9417D"/>
    <w:rsid w:val="00A94862"/>
    <w:rsid w:val="00A95685"/>
    <w:rsid w:val="00A95807"/>
    <w:rsid w:val="00A95EED"/>
    <w:rsid w:val="00A9609F"/>
    <w:rsid w:val="00A96D59"/>
    <w:rsid w:val="00A96FFB"/>
    <w:rsid w:val="00A971E9"/>
    <w:rsid w:val="00A974FD"/>
    <w:rsid w:val="00A97842"/>
    <w:rsid w:val="00A97B2B"/>
    <w:rsid w:val="00AA092B"/>
    <w:rsid w:val="00AA136D"/>
    <w:rsid w:val="00AA1701"/>
    <w:rsid w:val="00AA1C4F"/>
    <w:rsid w:val="00AA247D"/>
    <w:rsid w:val="00AA263A"/>
    <w:rsid w:val="00AA2F58"/>
    <w:rsid w:val="00AA3B1E"/>
    <w:rsid w:val="00AA405F"/>
    <w:rsid w:val="00AA4106"/>
    <w:rsid w:val="00AA4DFB"/>
    <w:rsid w:val="00AA5B49"/>
    <w:rsid w:val="00AA5D0E"/>
    <w:rsid w:val="00AA6B1C"/>
    <w:rsid w:val="00AA70C4"/>
    <w:rsid w:val="00AB044D"/>
    <w:rsid w:val="00AB04C1"/>
    <w:rsid w:val="00AB064C"/>
    <w:rsid w:val="00AB0D3B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24B"/>
    <w:rsid w:val="00AB5A1C"/>
    <w:rsid w:val="00AB5A9E"/>
    <w:rsid w:val="00AB6A6D"/>
    <w:rsid w:val="00AB7AD1"/>
    <w:rsid w:val="00AC0870"/>
    <w:rsid w:val="00AC16DE"/>
    <w:rsid w:val="00AC1C7A"/>
    <w:rsid w:val="00AC1CEE"/>
    <w:rsid w:val="00AC1EC3"/>
    <w:rsid w:val="00AC2364"/>
    <w:rsid w:val="00AC24D9"/>
    <w:rsid w:val="00AC2CFA"/>
    <w:rsid w:val="00AC3B31"/>
    <w:rsid w:val="00AC4CA2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2C14"/>
    <w:rsid w:val="00AD33AF"/>
    <w:rsid w:val="00AD351C"/>
    <w:rsid w:val="00AD4067"/>
    <w:rsid w:val="00AD46A4"/>
    <w:rsid w:val="00AD4ADC"/>
    <w:rsid w:val="00AD4DFA"/>
    <w:rsid w:val="00AD5094"/>
    <w:rsid w:val="00AD522D"/>
    <w:rsid w:val="00AD5D06"/>
    <w:rsid w:val="00AD5DB4"/>
    <w:rsid w:val="00AD5DDF"/>
    <w:rsid w:val="00AD6742"/>
    <w:rsid w:val="00AD6862"/>
    <w:rsid w:val="00AD6CE8"/>
    <w:rsid w:val="00AD7230"/>
    <w:rsid w:val="00AD74F4"/>
    <w:rsid w:val="00AD7945"/>
    <w:rsid w:val="00AD7ED7"/>
    <w:rsid w:val="00AE0687"/>
    <w:rsid w:val="00AE0D40"/>
    <w:rsid w:val="00AE0EC4"/>
    <w:rsid w:val="00AE0F38"/>
    <w:rsid w:val="00AE1B43"/>
    <w:rsid w:val="00AE1C51"/>
    <w:rsid w:val="00AE224A"/>
    <w:rsid w:val="00AE2645"/>
    <w:rsid w:val="00AE26E5"/>
    <w:rsid w:val="00AE2C48"/>
    <w:rsid w:val="00AE3121"/>
    <w:rsid w:val="00AE3670"/>
    <w:rsid w:val="00AE3E02"/>
    <w:rsid w:val="00AE4575"/>
    <w:rsid w:val="00AE462E"/>
    <w:rsid w:val="00AE49F3"/>
    <w:rsid w:val="00AE4EC5"/>
    <w:rsid w:val="00AE4FEE"/>
    <w:rsid w:val="00AE517F"/>
    <w:rsid w:val="00AE5683"/>
    <w:rsid w:val="00AE5795"/>
    <w:rsid w:val="00AE588D"/>
    <w:rsid w:val="00AE5C23"/>
    <w:rsid w:val="00AE667D"/>
    <w:rsid w:val="00AE70EA"/>
    <w:rsid w:val="00AE73C8"/>
    <w:rsid w:val="00AE75DF"/>
    <w:rsid w:val="00AE7630"/>
    <w:rsid w:val="00AE7AA6"/>
    <w:rsid w:val="00AE7E04"/>
    <w:rsid w:val="00AF0488"/>
    <w:rsid w:val="00AF0C9F"/>
    <w:rsid w:val="00AF2AA5"/>
    <w:rsid w:val="00AF2B52"/>
    <w:rsid w:val="00AF2FDC"/>
    <w:rsid w:val="00AF353B"/>
    <w:rsid w:val="00AF381F"/>
    <w:rsid w:val="00AF48ED"/>
    <w:rsid w:val="00AF5033"/>
    <w:rsid w:val="00AF50BB"/>
    <w:rsid w:val="00AF5209"/>
    <w:rsid w:val="00AF5696"/>
    <w:rsid w:val="00AF5A8D"/>
    <w:rsid w:val="00AF69D6"/>
    <w:rsid w:val="00AF6CF8"/>
    <w:rsid w:val="00AF7590"/>
    <w:rsid w:val="00AF75C9"/>
    <w:rsid w:val="00AF7643"/>
    <w:rsid w:val="00AF7910"/>
    <w:rsid w:val="00B01310"/>
    <w:rsid w:val="00B0146C"/>
    <w:rsid w:val="00B015DC"/>
    <w:rsid w:val="00B019C1"/>
    <w:rsid w:val="00B01AC2"/>
    <w:rsid w:val="00B01D3F"/>
    <w:rsid w:val="00B03A86"/>
    <w:rsid w:val="00B03E8E"/>
    <w:rsid w:val="00B049F7"/>
    <w:rsid w:val="00B04A1D"/>
    <w:rsid w:val="00B050D0"/>
    <w:rsid w:val="00B058F6"/>
    <w:rsid w:val="00B063E7"/>
    <w:rsid w:val="00B065AD"/>
    <w:rsid w:val="00B06C37"/>
    <w:rsid w:val="00B11749"/>
    <w:rsid w:val="00B12836"/>
    <w:rsid w:val="00B1319D"/>
    <w:rsid w:val="00B133C4"/>
    <w:rsid w:val="00B13656"/>
    <w:rsid w:val="00B138D3"/>
    <w:rsid w:val="00B13BD2"/>
    <w:rsid w:val="00B14031"/>
    <w:rsid w:val="00B1434E"/>
    <w:rsid w:val="00B14B2C"/>
    <w:rsid w:val="00B14B66"/>
    <w:rsid w:val="00B15133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27E6"/>
    <w:rsid w:val="00B238D3"/>
    <w:rsid w:val="00B23D33"/>
    <w:rsid w:val="00B2405D"/>
    <w:rsid w:val="00B24195"/>
    <w:rsid w:val="00B24399"/>
    <w:rsid w:val="00B248BF"/>
    <w:rsid w:val="00B25360"/>
    <w:rsid w:val="00B253E4"/>
    <w:rsid w:val="00B2587E"/>
    <w:rsid w:val="00B25960"/>
    <w:rsid w:val="00B25F9C"/>
    <w:rsid w:val="00B27E84"/>
    <w:rsid w:val="00B300DF"/>
    <w:rsid w:val="00B30172"/>
    <w:rsid w:val="00B30284"/>
    <w:rsid w:val="00B30740"/>
    <w:rsid w:val="00B30C29"/>
    <w:rsid w:val="00B3108D"/>
    <w:rsid w:val="00B3154D"/>
    <w:rsid w:val="00B3189C"/>
    <w:rsid w:val="00B31B8A"/>
    <w:rsid w:val="00B321C9"/>
    <w:rsid w:val="00B327E0"/>
    <w:rsid w:val="00B32B30"/>
    <w:rsid w:val="00B32FD3"/>
    <w:rsid w:val="00B3315D"/>
    <w:rsid w:val="00B339CF"/>
    <w:rsid w:val="00B351DA"/>
    <w:rsid w:val="00B355A6"/>
    <w:rsid w:val="00B356A6"/>
    <w:rsid w:val="00B357C6"/>
    <w:rsid w:val="00B35A06"/>
    <w:rsid w:val="00B35C0D"/>
    <w:rsid w:val="00B35DFE"/>
    <w:rsid w:val="00B35F62"/>
    <w:rsid w:val="00B36D65"/>
    <w:rsid w:val="00B375B4"/>
    <w:rsid w:val="00B378D2"/>
    <w:rsid w:val="00B37D7D"/>
    <w:rsid w:val="00B40506"/>
    <w:rsid w:val="00B4074B"/>
    <w:rsid w:val="00B410F5"/>
    <w:rsid w:val="00B41AF9"/>
    <w:rsid w:val="00B41EDC"/>
    <w:rsid w:val="00B42390"/>
    <w:rsid w:val="00B42A7D"/>
    <w:rsid w:val="00B43AAF"/>
    <w:rsid w:val="00B44C79"/>
    <w:rsid w:val="00B44DBC"/>
    <w:rsid w:val="00B44EF3"/>
    <w:rsid w:val="00B45726"/>
    <w:rsid w:val="00B457A7"/>
    <w:rsid w:val="00B458F6"/>
    <w:rsid w:val="00B45D43"/>
    <w:rsid w:val="00B45D5B"/>
    <w:rsid w:val="00B472EA"/>
    <w:rsid w:val="00B47E02"/>
    <w:rsid w:val="00B50078"/>
    <w:rsid w:val="00B500DD"/>
    <w:rsid w:val="00B508E0"/>
    <w:rsid w:val="00B51399"/>
    <w:rsid w:val="00B5220A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7319"/>
    <w:rsid w:val="00B57976"/>
    <w:rsid w:val="00B57A2F"/>
    <w:rsid w:val="00B57D16"/>
    <w:rsid w:val="00B57D78"/>
    <w:rsid w:val="00B60148"/>
    <w:rsid w:val="00B61C3C"/>
    <w:rsid w:val="00B62845"/>
    <w:rsid w:val="00B628C5"/>
    <w:rsid w:val="00B6294C"/>
    <w:rsid w:val="00B630FC"/>
    <w:rsid w:val="00B63161"/>
    <w:rsid w:val="00B63506"/>
    <w:rsid w:val="00B638AB"/>
    <w:rsid w:val="00B638EB"/>
    <w:rsid w:val="00B63A45"/>
    <w:rsid w:val="00B63ADC"/>
    <w:rsid w:val="00B640D8"/>
    <w:rsid w:val="00B6477D"/>
    <w:rsid w:val="00B64E53"/>
    <w:rsid w:val="00B652B6"/>
    <w:rsid w:val="00B659D0"/>
    <w:rsid w:val="00B66352"/>
    <w:rsid w:val="00B663FD"/>
    <w:rsid w:val="00B66673"/>
    <w:rsid w:val="00B67391"/>
    <w:rsid w:val="00B70574"/>
    <w:rsid w:val="00B70838"/>
    <w:rsid w:val="00B70D0A"/>
    <w:rsid w:val="00B71D71"/>
    <w:rsid w:val="00B71FD4"/>
    <w:rsid w:val="00B720D0"/>
    <w:rsid w:val="00B7212A"/>
    <w:rsid w:val="00B723D2"/>
    <w:rsid w:val="00B72441"/>
    <w:rsid w:val="00B72FCC"/>
    <w:rsid w:val="00B735FE"/>
    <w:rsid w:val="00B7397B"/>
    <w:rsid w:val="00B73B5C"/>
    <w:rsid w:val="00B73C7C"/>
    <w:rsid w:val="00B744C7"/>
    <w:rsid w:val="00B74ECE"/>
    <w:rsid w:val="00B74FC1"/>
    <w:rsid w:val="00B7556B"/>
    <w:rsid w:val="00B75709"/>
    <w:rsid w:val="00B75861"/>
    <w:rsid w:val="00B75CB9"/>
    <w:rsid w:val="00B75FF5"/>
    <w:rsid w:val="00B76619"/>
    <w:rsid w:val="00B766ED"/>
    <w:rsid w:val="00B7757F"/>
    <w:rsid w:val="00B775CF"/>
    <w:rsid w:val="00B77F71"/>
    <w:rsid w:val="00B80819"/>
    <w:rsid w:val="00B80987"/>
    <w:rsid w:val="00B81E47"/>
    <w:rsid w:val="00B82726"/>
    <w:rsid w:val="00B8278D"/>
    <w:rsid w:val="00B82A27"/>
    <w:rsid w:val="00B82BA6"/>
    <w:rsid w:val="00B8311C"/>
    <w:rsid w:val="00B83417"/>
    <w:rsid w:val="00B836A8"/>
    <w:rsid w:val="00B838CC"/>
    <w:rsid w:val="00B83C55"/>
    <w:rsid w:val="00B8400F"/>
    <w:rsid w:val="00B84C83"/>
    <w:rsid w:val="00B84D70"/>
    <w:rsid w:val="00B84EAE"/>
    <w:rsid w:val="00B85754"/>
    <w:rsid w:val="00B85C9E"/>
    <w:rsid w:val="00B8624E"/>
    <w:rsid w:val="00B8657E"/>
    <w:rsid w:val="00B86CB1"/>
    <w:rsid w:val="00B875EE"/>
    <w:rsid w:val="00B876C1"/>
    <w:rsid w:val="00B87703"/>
    <w:rsid w:val="00B900C0"/>
    <w:rsid w:val="00B90730"/>
    <w:rsid w:val="00B9156B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806"/>
    <w:rsid w:val="00B93A23"/>
    <w:rsid w:val="00B93A38"/>
    <w:rsid w:val="00B943F8"/>
    <w:rsid w:val="00B94840"/>
    <w:rsid w:val="00B94B82"/>
    <w:rsid w:val="00B94C15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B28"/>
    <w:rsid w:val="00BA0EBA"/>
    <w:rsid w:val="00BA0F22"/>
    <w:rsid w:val="00BA1228"/>
    <w:rsid w:val="00BA1907"/>
    <w:rsid w:val="00BA1B9B"/>
    <w:rsid w:val="00BA1E04"/>
    <w:rsid w:val="00BA2760"/>
    <w:rsid w:val="00BA3465"/>
    <w:rsid w:val="00BA3979"/>
    <w:rsid w:val="00BA39E5"/>
    <w:rsid w:val="00BA3C4B"/>
    <w:rsid w:val="00BA484F"/>
    <w:rsid w:val="00BA491D"/>
    <w:rsid w:val="00BA49D4"/>
    <w:rsid w:val="00BA4BE9"/>
    <w:rsid w:val="00BA4F5E"/>
    <w:rsid w:val="00BA4FA5"/>
    <w:rsid w:val="00BA597D"/>
    <w:rsid w:val="00BA5AEA"/>
    <w:rsid w:val="00BA6672"/>
    <w:rsid w:val="00BA6E9F"/>
    <w:rsid w:val="00BA7734"/>
    <w:rsid w:val="00BA7A02"/>
    <w:rsid w:val="00BB0618"/>
    <w:rsid w:val="00BB078E"/>
    <w:rsid w:val="00BB0CB2"/>
    <w:rsid w:val="00BB0F19"/>
    <w:rsid w:val="00BB139F"/>
    <w:rsid w:val="00BB1875"/>
    <w:rsid w:val="00BB2010"/>
    <w:rsid w:val="00BB203D"/>
    <w:rsid w:val="00BB21F2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4E57"/>
    <w:rsid w:val="00BB508F"/>
    <w:rsid w:val="00BB586B"/>
    <w:rsid w:val="00BB5DBD"/>
    <w:rsid w:val="00BB5E8D"/>
    <w:rsid w:val="00BB5FA6"/>
    <w:rsid w:val="00BB6355"/>
    <w:rsid w:val="00BB6A55"/>
    <w:rsid w:val="00BB6F4E"/>
    <w:rsid w:val="00BC02B8"/>
    <w:rsid w:val="00BC0E66"/>
    <w:rsid w:val="00BC1700"/>
    <w:rsid w:val="00BC1B76"/>
    <w:rsid w:val="00BC1D49"/>
    <w:rsid w:val="00BC1DB2"/>
    <w:rsid w:val="00BC221B"/>
    <w:rsid w:val="00BC262D"/>
    <w:rsid w:val="00BC2984"/>
    <w:rsid w:val="00BC2C71"/>
    <w:rsid w:val="00BC2E60"/>
    <w:rsid w:val="00BC3E37"/>
    <w:rsid w:val="00BC40D4"/>
    <w:rsid w:val="00BC49BD"/>
    <w:rsid w:val="00BC5056"/>
    <w:rsid w:val="00BC5F15"/>
    <w:rsid w:val="00BC6570"/>
    <w:rsid w:val="00BC6A7D"/>
    <w:rsid w:val="00BC73A7"/>
    <w:rsid w:val="00BC778D"/>
    <w:rsid w:val="00BC77BD"/>
    <w:rsid w:val="00BC7F80"/>
    <w:rsid w:val="00BD056F"/>
    <w:rsid w:val="00BD0902"/>
    <w:rsid w:val="00BD0C0E"/>
    <w:rsid w:val="00BD0D48"/>
    <w:rsid w:val="00BD1161"/>
    <w:rsid w:val="00BD1959"/>
    <w:rsid w:val="00BD1DBD"/>
    <w:rsid w:val="00BD2608"/>
    <w:rsid w:val="00BD2ECA"/>
    <w:rsid w:val="00BD2F34"/>
    <w:rsid w:val="00BD30BE"/>
    <w:rsid w:val="00BD34AE"/>
    <w:rsid w:val="00BD36D5"/>
    <w:rsid w:val="00BD3A42"/>
    <w:rsid w:val="00BD3AE7"/>
    <w:rsid w:val="00BD3D6A"/>
    <w:rsid w:val="00BD4C19"/>
    <w:rsid w:val="00BD5E65"/>
    <w:rsid w:val="00BD6685"/>
    <w:rsid w:val="00BD68DA"/>
    <w:rsid w:val="00BD69D2"/>
    <w:rsid w:val="00BD6C03"/>
    <w:rsid w:val="00BD6E2A"/>
    <w:rsid w:val="00BD7C26"/>
    <w:rsid w:val="00BE0192"/>
    <w:rsid w:val="00BE0FE9"/>
    <w:rsid w:val="00BE1533"/>
    <w:rsid w:val="00BE182B"/>
    <w:rsid w:val="00BE1BC5"/>
    <w:rsid w:val="00BE23F3"/>
    <w:rsid w:val="00BE30ED"/>
    <w:rsid w:val="00BE3CA0"/>
    <w:rsid w:val="00BE3CB9"/>
    <w:rsid w:val="00BE4142"/>
    <w:rsid w:val="00BE4426"/>
    <w:rsid w:val="00BE4A72"/>
    <w:rsid w:val="00BE5C86"/>
    <w:rsid w:val="00BE5C94"/>
    <w:rsid w:val="00BE6477"/>
    <w:rsid w:val="00BE6BDF"/>
    <w:rsid w:val="00BE6E70"/>
    <w:rsid w:val="00BE71AB"/>
    <w:rsid w:val="00BE738A"/>
    <w:rsid w:val="00BE7909"/>
    <w:rsid w:val="00BE7C72"/>
    <w:rsid w:val="00BE7E3C"/>
    <w:rsid w:val="00BF083E"/>
    <w:rsid w:val="00BF0F39"/>
    <w:rsid w:val="00BF106D"/>
    <w:rsid w:val="00BF2ABC"/>
    <w:rsid w:val="00BF2D4B"/>
    <w:rsid w:val="00BF2D97"/>
    <w:rsid w:val="00BF3505"/>
    <w:rsid w:val="00BF42E7"/>
    <w:rsid w:val="00BF4374"/>
    <w:rsid w:val="00BF47F9"/>
    <w:rsid w:val="00BF4C47"/>
    <w:rsid w:val="00BF4DCE"/>
    <w:rsid w:val="00BF4FC7"/>
    <w:rsid w:val="00BF526C"/>
    <w:rsid w:val="00BF53BE"/>
    <w:rsid w:val="00BF5B57"/>
    <w:rsid w:val="00BF648D"/>
    <w:rsid w:val="00BF6872"/>
    <w:rsid w:val="00BF6E62"/>
    <w:rsid w:val="00BF6EB2"/>
    <w:rsid w:val="00BF7E7E"/>
    <w:rsid w:val="00C01A4C"/>
    <w:rsid w:val="00C02352"/>
    <w:rsid w:val="00C02BD8"/>
    <w:rsid w:val="00C03F98"/>
    <w:rsid w:val="00C046C2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3D3"/>
    <w:rsid w:val="00C11A1A"/>
    <w:rsid w:val="00C11CEC"/>
    <w:rsid w:val="00C12416"/>
    <w:rsid w:val="00C12F23"/>
    <w:rsid w:val="00C135CE"/>
    <w:rsid w:val="00C13DE6"/>
    <w:rsid w:val="00C1478E"/>
    <w:rsid w:val="00C14D5B"/>
    <w:rsid w:val="00C14F20"/>
    <w:rsid w:val="00C1528E"/>
    <w:rsid w:val="00C158E7"/>
    <w:rsid w:val="00C16C0B"/>
    <w:rsid w:val="00C16EDB"/>
    <w:rsid w:val="00C17004"/>
    <w:rsid w:val="00C203F7"/>
    <w:rsid w:val="00C205AC"/>
    <w:rsid w:val="00C20B3E"/>
    <w:rsid w:val="00C20CA7"/>
    <w:rsid w:val="00C20E33"/>
    <w:rsid w:val="00C21931"/>
    <w:rsid w:val="00C229F7"/>
    <w:rsid w:val="00C22A18"/>
    <w:rsid w:val="00C23BA6"/>
    <w:rsid w:val="00C246F0"/>
    <w:rsid w:val="00C25BEC"/>
    <w:rsid w:val="00C263C7"/>
    <w:rsid w:val="00C26553"/>
    <w:rsid w:val="00C26AEB"/>
    <w:rsid w:val="00C26E3D"/>
    <w:rsid w:val="00C276C2"/>
    <w:rsid w:val="00C279E4"/>
    <w:rsid w:val="00C304F3"/>
    <w:rsid w:val="00C309B3"/>
    <w:rsid w:val="00C311AC"/>
    <w:rsid w:val="00C31706"/>
    <w:rsid w:val="00C32779"/>
    <w:rsid w:val="00C33D6A"/>
    <w:rsid w:val="00C33E1F"/>
    <w:rsid w:val="00C33E74"/>
    <w:rsid w:val="00C33EA1"/>
    <w:rsid w:val="00C35024"/>
    <w:rsid w:val="00C3554C"/>
    <w:rsid w:val="00C35C03"/>
    <w:rsid w:val="00C360E1"/>
    <w:rsid w:val="00C3640C"/>
    <w:rsid w:val="00C36713"/>
    <w:rsid w:val="00C367DD"/>
    <w:rsid w:val="00C36F5F"/>
    <w:rsid w:val="00C37104"/>
    <w:rsid w:val="00C373A4"/>
    <w:rsid w:val="00C37762"/>
    <w:rsid w:val="00C401B5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41E"/>
    <w:rsid w:val="00C43AFC"/>
    <w:rsid w:val="00C44268"/>
    <w:rsid w:val="00C4434E"/>
    <w:rsid w:val="00C44436"/>
    <w:rsid w:val="00C4445F"/>
    <w:rsid w:val="00C447FF"/>
    <w:rsid w:val="00C44895"/>
    <w:rsid w:val="00C44D90"/>
    <w:rsid w:val="00C44DC1"/>
    <w:rsid w:val="00C456F7"/>
    <w:rsid w:val="00C45880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DE8"/>
    <w:rsid w:val="00C57FD9"/>
    <w:rsid w:val="00C6099E"/>
    <w:rsid w:val="00C60E71"/>
    <w:rsid w:val="00C627DB"/>
    <w:rsid w:val="00C62B21"/>
    <w:rsid w:val="00C62E86"/>
    <w:rsid w:val="00C63F35"/>
    <w:rsid w:val="00C644A4"/>
    <w:rsid w:val="00C64B05"/>
    <w:rsid w:val="00C64E5F"/>
    <w:rsid w:val="00C65108"/>
    <w:rsid w:val="00C6519A"/>
    <w:rsid w:val="00C6532E"/>
    <w:rsid w:val="00C653D4"/>
    <w:rsid w:val="00C6572B"/>
    <w:rsid w:val="00C66125"/>
    <w:rsid w:val="00C66D47"/>
    <w:rsid w:val="00C66E72"/>
    <w:rsid w:val="00C670BA"/>
    <w:rsid w:val="00C6751B"/>
    <w:rsid w:val="00C678AE"/>
    <w:rsid w:val="00C6797C"/>
    <w:rsid w:val="00C67A0A"/>
    <w:rsid w:val="00C67A96"/>
    <w:rsid w:val="00C67C5A"/>
    <w:rsid w:val="00C67CD8"/>
    <w:rsid w:val="00C67DE6"/>
    <w:rsid w:val="00C7033D"/>
    <w:rsid w:val="00C7173E"/>
    <w:rsid w:val="00C71774"/>
    <w:rsid w:val="00C71785"/>
    <w:rsid w:val="00C71A4E"/>
    <w:rsid w:val="00C73504"/>
    <w:rsid w:val="00C73518"/>
    <w:rsid w:val="00C73BEF"/>
    <w:rsid w:val="00C74531"/>
    <w:rsid w:val="00C74555"/>
    <w:rsid w:val="00C75F08"/>
    <w:rsid w:val="00C76A3B"/>
    <w:rsid w:val="00C76BB9"/>
    <w:rsid w:val="00C76E90"/>
    <w:rsid w:val="00C8150F"/>
    <w:rsid w:val="00C819F2"/>
    <w:rsid w:val="00C81EA4"/>
    <w:rsid w:val="00C82649"/>
    <w:rsid w:val="00C8282B"/>
    <w:rsid w:val="00C8295E"/>
    <w:rsid w:val="00C833F8"/>
    <w:rsid w:val="00C8380C"/>
    <w:rsid w:val="00C83F0A"/>
    <w:rsid w:val="00C84246"/>
    <w:rsid w:val="00C84EA2"/>
    <w:rsid w:val="00C85791"/>
    <w:rsid w:val="00C8606E"/>
    <w:rsid w:val="00C8613A"/>
    <w:rsid w:val="00C86548"/>
    <w:rsid w:val="00C86616"/>
    <w:rsid w:val="00C86CE9"/>
    <w:rsid w:val="00C86F49"/>
    <w:rsid w:val="00C873BE"/>
    <w:rsid w:val="00C877A1"/>
    <w:rsid w:val="00C87AA3"/>
    <w:rsid w:val="00C87AC5"/>
    <w:rsid w:val="00C87CB1"/>
    <w:rsid w:val="00C87F9E"/>
    <w:rsid w:val="00C87FBF"/>
    <w:rsid w:val="00C901B0"/>
    <w:rsid w:val="00C9045A"/>
    <w:rsid w:val="00C905E5"/>
    <w:rsid w:val="00C91509"/>
    <w:rsid w:val="00C91B46"/>
    <w:rsid w:val="00C91C9C"/>
    <w:rsid w:val="00C92186"/>
    <w:rsid w:val="00C92230"/>
    <w:rsid w:val="00C92AC3"/>
    <w:rsid w:val="00C92EEA"/>
    <w:rsid w:val="00C932E5"/>
    <w:rsid w:val="00C939EB"/>
    <w:rsid w:val="00C93CA8"/>
    <w:rsid w:val="00C93D62"/>
    <w:rsid w:val="00C93F33"/>
    <w:rsid w:val="00C94C9C"/>
    <w:rsid w:val="00C94F1F"/>
    <w:rsid w:val="00C95086"/>
    <w:rsid w:val="00C954D5"/>
    <w:rsid w:val="00C95644"/>
    <w:rsid w:val="00C9567C"/>
    <w:rsid w:val="00C95779"/>
    <w:rsid w:val="00C964C0"/>
    <w:rsid w:val="00C964F3"/>
    <w:rsid w:val="00C97143"/>
    <w:rsid w:val="00C97659"/>
    <w:rsid w:val="00C9782A"/>
    <w:rsid w:val="00C9793E"/>
    <w:rsid w:val="00CA0ADA"/>
    <w:rsid w:val="00CA0EF4"/>
    <w:rsid w:val="00CA1198"/>
    <w:rsid w:val="00CA15DF"/>
    <w:rsid w:val="00CA1BE6"/>
    <w:rsid w:val="00CA23F8"/>
    <w:rsid w:val="00CA29D6"/>
    <w:rsid w:val="00CA2F16"/>
    <w:rsid w:val="00CA2FD6"/>
    <w:rsid w:val="00CA37D3"/>
    <w:rsid w:val="00CA3A1B"/>
    <w:rsid w:val="00CA40E3"/>
    <w:rsid w:val="00CA478C"/>
    <w:rsid w:val="00CA4805"/>
    <w:rsid w:val="00CA4E30"/>
    <w:rsid w:val="00CA507D"/>
    <w:rsid w:val="00CA56A4"/>
    <w:rsid w:val="00CA662A"/>
    <w:rsid w:val="00CA6980"/>
    <w:rsid w:val="00CA6C46"/>
    <w:rsid w:val="00CA6F97"/>
    <w:rsid w:val="00CB082A"/>
    <w:rsid w:val="00CB0B09"/>
    <w:rsid w:val="00CB1535"/>
    <w:rsid w:val="00CB19B3"/>
    <w:rsid w:val="00CB387B"/>
    <w:rsid w:val="00CB389C"/>
    <w:rsid w:val="00CB3C80"/>
    <w:rsid w:val="00CB40B7"/>
    <w:rsid w:val="00CB45A5"/>
    <w:rsid w:val="00CB4EFA"/>
    <w:rsid w:val="00CB564D"/>
    <w:rsid w:val="00CB5CA6"/>
    <w:rsid w:val="00CB7409"/>
    <w:rsid w:val="00CB74B9"/>
    <w:rsid w:val="00CB7D2A"/>
    <w:rsid w:val="00CC059F"/>
    <w:rsid w:val="00CC0882"/>
    <w:rsid w:val="00CC0B05"/>
    <w:rsid w:val="00CC1205"/>
    <w:rsid w:val="00CC1A57"/>
    <w:rsid w:val="00CC1C3C"/>
    <w:rsid w:val="00CC1FB1"/>
    <w:rsid w:val="00CC27CB"/>
    <w:rsid w:val="00CC2FDA"/>
    <w:rsid w:val="00CC309A"/>
    <w:rsid w:val="00CC3B4A"/>
    <w:rsid w:val="00CC3C1A"/>
    <w:rsid w:val="00CC3E43"/>
    <w:rsid w:val="00CC4772"/>
    <w:rsid w:val="00CC488A"/>
    <w:rsid w:val="00CC53EB"/>
    <w:rsid w:val="00CC5A93"/>
    <w:rsid w:val="00CC5FBF"/>
    <w:rsid w:val="00CC7748"/>
    <w:rsid w:val="00CC7B63"/>
    <w:rsid w:val="00CC7E81"/>
    <w:rsid w:val="00CC7FF4"/>
    <w:rsid w:val="00CD159A"/>
    <w:rsid w:val="00CD19A9"/>
    <w:rsid w:val="00CD1FDA"/>
    <w:rsid w:val="00CD2162"/>
    <w:rsid w:val="00CD2B72"/>
    <w:rsid w:val="00CD2C1D"/>
    <w:rsid w:val="00CD30CB"/>
    <w:rsid w:val="00CD40E9"/>
    <w:rsid w:val="00CD42A3"/>
    <w:rsid w:val="00CD4A73"/>
    <w:rsid w:val="00CD5245"/>
    <w:rsid w:val="00CD535E"/>
    <w:rsid w:val="00CD561B"/>
    <w:rsid w:val="00CD5A5D"/>
    <w:rsid w:val="00CD68FC"/>
    <w:rsid w:val="00CE009D"/>
    <w:rsid w:val="00CE04E8"/>
    <w:rsid w:val="00CE07B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383C"/>
    <w:rsid w:val="00CE4374"/>
    <w:rsid w:val="00CE4815"/>
    <w:rsid w:val="00CE4DF5"/>
    <w:rsid w:val="00CE50E0"/>
    <w:rsid w:val="00CE5A3E"/>
    <w:rsid w:val="00CE5ADF"/>
    <w:rsid w:val="00CE5ED2"/>
    <w:rsid w:val="00CE5FEF"/>
    <w:rsid w:val="00CE66B1"/>
    <w:rsid w:val="00CE7D5D"/>
    <w:rsid w:val="00CF0006"/>
    <w:rsid w:val="00CF0247"/>
    <w:rsid w:val="00CF028E"/>
    <w:rsid w:val="00CF037B"/>
    <w:rsid w:val="00CF0A74"/>
    <w:rsid w:val="00CF0F30"/>
    <w:rsid w:val="00CF0F74"/>
    <w:rsid w:val="00CF1CB5"/>
    <w:rsid w:val="00CF1F5F"/>
    <w:rsid w:val="00CF218F"/>
    <w:rsid w:val="00CF2771"/>
    <w:rsid w:val="00CF2828"/>
    <w:rsid w:val="00CF328F"/>
    <w:rsid w:val="00CF3C01"/>
    <w:rsid w:val="00CF4613"/>
    <w:rsid w:val="00CF4640"/>
    <w:rsid w:val="00CF483B"/>
    <w:rsid w:val="00CF59C6"/>
    <w:rsid w:val="00CF5ADC"/>
    <w:rsid w:val="00CF6473"/>
    <w:rsid w:val="00CF664D"/>
    <w:rsid w:val="00CF66D6"/>
    <w:rsid w:val="00CF68BC"/>
    <w:rsid w:val="00CF6A37"/>
    <w:rsid w:val="00CF7DE0"/>
    <w:rsid w:val="00CF7E43"/>
    <w:rsid w:val="00CF7E80"/>
    <w:rsid w:val="00D0041F"/>
    <w:rsid w:val="00D00502"/>
    <w:rsid w:val="00D005A4"/>
    <w:rsid w:val="00D0069D"/>
    <w:rsid w:val="00D00E8D"/>
    <w:rsid w:val="00D00F47"/>
    <w:rsid w:val="00D0145D"/>
    <w:rsid w:val="00D0247F"/>
    <w:rsid w:val="00D02563"/>
    <w:rsid w:val="00D0315E"/>
    <w:rsid w:val="00D03C4F"/>
    <w:rsid w:val="00D040C7"/>
    <w:rsid w:val="00D04DFB"/>
    <w:rsid w:val="00D04F1D"/>
    <w:rsid w:val="00D04F33"/>
    <w:rsid w:val="00D04FE4"/>
    <w:rsid w:val="00D064B4"/>
    <w:rsid w:val="00D06606"/>
    <w:rsid w:val="00D069D1"/>
    <w:rsid w:val="00D07A1B"/>
    <w:rsid w:val="00D10EB4"/>
    <w:rsid w:val="00D11129"/>
    <w:rsid w:val="00D12CDC"/>
    <w:rsid w:val="00D13E31"/>
    <w:rsid w:val="00D13E8B"/>
    <w:rsid w:val="00D140E6"/>
    <w:rsid w:val="00D148EA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0ECE"/>
    <w:rsid w:val="00D21599"/>
    <w:rsid w:val="00D2163E"/>
    <w:rsid w:val="00D21F1F"/>
    <w:rsid w:val="00D22288"/>
    <w:rsid w:val="00D224B0"/>
    <w:rsid w:val="00D22550"/>
    <w:rsid w:val="00D2301D"/>
    <w:rsid w:val="00D23D41"/>
    <w:rsid w:val="00D23F0A"/>
    <w:rsid w:val="00D24549"/>
    <w:rsid w:val="00D245A1"/>
    <w:rsid w:val="00D24D65"/>
    <w:rsid w:val="00D24E73"/>
    <w:rsid w:val="00D24F7D"/>
    <w:rsid w:val="00D25A71"/>
    <w:rsid w:val="00D25E0B"/>
    <w:rsid w:val="00D262A7"/>
    <w:rsid w:val="00D26589"/>
    <w:rsid w:val="00D27080"/>
    <w:rsid w:val="00D270AB"/>
    <w:rsid w:val="00D2747B"/>
    <w:rsid w:val="00D27B18"/>
    <w:rsid w:val="00D30229"/>
    <w:rsid w:val="00D30321"/>
    <w:rsid w:val="00D3056F"/>
    <w:rsid w:val="00D30755"/>
    <w:rsid w:val="00D3274F"/>
    <w:rsid w:val="00D33257"/>
    <w:rsid w:val="00D338B5"/>
    <w:rsid w:val="00D351BF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EDB"/>
    <w:rsid w:val="00D44F1F"/>
    <w:rsid w:val="00D45445"/>
    <w:rsid w:val="00D45825"/>
    <w:rsid w:val="00D45991"/>
    <w:rsid w:val="00D45A06"/>
    <w:rsid w:val="00D4609B"/>
    <w:rsid w:val="00D46BF5"/>
    <w:rsid w:val="00D471A9"/>
    <w:rsid w:val="00D47264"/>
    <w:rsid w:val="00D4746F"/>
    <w:rsid w:val="00D474BD"/>
    <w:rsid w:val="00D478A8"/>
    <w:rsid w:val="00D479AE"/>
    <w:rsid w:val="00D47F6C"/>
    <w:rsid w:val="00D50450"/>
    <w:rsid w:val="00D5080E"/>
    <w:rsid w:val="00D5111D"/>
    <w:rsid w:val="00D51580"/>
    <w:rsid w:val="00D51740"/>
    <w:rsid w:val="00D51956"/>
    <w:rsid w:val="00D51A60"/>
    <w:rsid w:val="00D5260A"/>
    <w:rsid w:val="00D52B20"/>
    <w:rsid w:val="00D54850"/>
    <w:rsid w:val="00D548FC"/>
    <w:rsid w:val="00D54E01"/>
    <w:rsid w:val="00D54EC0"/>
    <w:rsid w:val="00D54F8A"/>
    <w:rsid w:val="00D55121"/>
    <w:rsid w:val="00D554DA"/>
    <w:rsid w:val="00D5594B"/>
    <w:rsid w:val="00D55DFE"/>
    <w:rsid w:val="00D560C5"/>
    <w:rsid w:val="00D565C4"/>
    <w:rsid w:val="00D56732"/>
    <w:rsid w:val="00D5676E"/>
    <w:rsid w:val="00D56B00"/>
    <w:rsid w:val="00D6091A"/>
    <w:rsid w:val="00D60A1A"/>
    <w:rsid w:val="00D60AF2"/>
    <w:rsid w:val="00D60D86"/>
    <w:rsid w:val="00D61963"/>
    <w:rsid w:val="00D61A86"/>
    <w:rsid w:val="00D625E0"/>
    <w:rsid w:val="00D627DF"/>
    <w:rsid w:val="00D63662"/>
    <w:rsid w:val="00D63EF2"/>
    <w:rsid w:val="00D6414D"/>
    <w:rsid w:val="00D65A26"/>
    <w:rsid w:val="00D66400"/>
    <w:rsid w:val="00D67670"/>
    <w:rsid w:val="00D701FE"/>
    <w:rsid w:val="00D716EC"/>
    <w:rsid w:val="00D718BC"/>
    <w:rsid w:val="00D71911"/>
    <w:rsid w:val="00D71E0D"/>
    <w:rsid w:val="00D72924"/>
    <w:rsid w:val="00D74150"/>
    <w:rsid w:val="00D74722"/>
    <w:rsid w:val="00D74B29"/>
    <w:rsid w:val="00D74D6C"/>
    <w:rsid w:val="00D74DEC"/>
    <w:rsid w:val="00D74EC8"/>
    <w:rsid w:val="00D753C5"/>
    <w:rsid w:val="00D7546A"/>
    <w:rsid w:val="00D7585A"/>
    <w:rsid w:val="00D75AFA"/>
    <w:rsid w:val="00D75F00"/>
    <w:rsid w:val="00D76112"/>
    <w:rsid w:val="00D76128"/>
    <w:rsid w:val="00D76191"/>
    <w:rsid w:val="00D76654"/>
    <w:rsid w:val="00D76DB1"/>
    <w:rsid w:val="00D76DB6"/>
    <w:rsid w:val="00D777B7"/>
    <w:rsid w:val="00D802E4"/>
    <w:rsid w:val="00D80D9F"/>
    <w:rsid w:val="00D814EC"/>
    <w:rsid w:val="00D81CCF"/>
    <w:rsid w:val="00D8201D"/>
    <w:rsid w:val="00D82061"/>
    <w:rsid w:val="00D8313B"/>
    <w:rsid w:val="00D8334C"/>
    <w:rsid w:val="00D836C7"/>
    <w:rsid w:val="00D844FF"/>
    <w:rsid w:val="00D84D9B"/>
    <w:rsid w:val="00D85AB9"/>
    <w:rsid w:val="00D85F0B"/>
    <w:rsid w:val="00D86514"/>
    <w:rsid w:val="00D866F0"/>
    <w:rsid w:val="00D866F4"/>
    <w:rsid w:val="00D86734"/>
    <w:rsid w:val="00D86B64"/>
    <w:rsid w:val="00D876C1"/>
    <w:rsid w:val="00D90031"/>
    <w:rsid w:val="00D90415"/>
    <w:rsid w:val="00D9058E"/>
    <w:rsid w:val="00D90718"/>
    <w:rsid w:val="00D908D1"/>
    <w:rsid w:val="00D91044"/>
    <w:rsid w:val="00D91718"/>
    <w:rsid w:val="00D919F8"/>
    <w:rsid w:val="00D91CEE"/>
    <w:rsid w:val="00D9247C"/>
    <w:rsid w:val="00D9255C"/>
    <w:rsid w:val="00D92B41"/>
    <w:rsid w:val="00D934CE"/>
    <w:rsid w:val="00D93725"/>
    <w:rsid w:val="00D9414A"/>
    <w:rsid w:val="00D956A8"/>
    <w:rsid w:val="00D95891"/>
    <w:rsid w:val="00D95BF9"/>
    <w:rsid w:val="00D95F22"/>
    <w:rsid w:val="00D96304"/>
    <w:rsid w:val="00DA0EBA"/>
    <w:rsid w:val="00DA1C3A"/>
    <w:rsid w:val="00DA1F5F"/>
    <w:rsid w:val="00DA21A2"/>
    <w:rsid w:val="00DA234C"/>
    <w:rsid w:val="00DA265A"/>
    <w:rsid w:val="00DA3349"/>
    <w:rsid w:val="00DA3DC2"/>
    <w:rsid w:val="00DA3E9F"/>
    <w:rsid w:val="00DA4348"/>
    <w:rsid w:val="00DA4E70"/>
    <w:rsid w:val="00DA50E4"/>
    <w:rsid w:val="00DA546C"/>
    <w:rsid w:val="00DA5F8B"/>
    <w:rsid w:val="00DA68FB"/>
    <w:rsid w:val="00DA692B"/>
    <w:rsid w:val="00DA6E47"/>
    <w:rsid w:val="00DA7203"/>
    <w:rsid w:val="00DA7DE2"/>
    <w:rsid w:val="00DB03EC"/>
    <w:rsid w:val="00DB0BDB"/>
    <w:rsid w:val="00DB0E92"/>
    <w:rsid w:val="00DB2742"/>
    <w:rsid w:val="00DB2E74"/>
    <w:rsid w:val="00DB36DE"/>
    <w:rsid w:val="00DB4711"/>
    <w:rsid w:val="00DB50A7"/>
    <w:rsid w:val="00DB54F1"/>
    <w:rsid w:val="00DB5DE5"/>
    <w:rsid w:val="00DB60CA"/>
    <w:rsid w:val="00DB626D"/>
    <w:rsid w:val="00DB67C1"/>
    <w:rsid w:val="00DB7743"/>
    <w:rsid w:val="00DB7770"/>
    <w:rsid w:val="00DB79A8"/>
    <w:rsid w:val="00DB7A50"/>
    <w:rsid w:val="00DC00FC"/>
    <w:rsid w:val="00DC0546"/>
    <w:rsid w:val="00DC0E3F"/>
    <w:rsid w:val="00DC188D"/>
    <w:rsid w:val="00DC1BF9"/>
    <w:rsid w:val="00DC23DC"/>
    <w:rsid w:val="00DC25C4"/>
    <w:rsid w:val="00DC2A06"/>
    <w:rsid w:val="00DC2F56"/>
    <w:rsid w:val="00DC33DA"/>
    <w:rsid w:val="00DC378E"/>
    <w:rsid w:val="00DC4A21"/>
    <w:rsid w:val="00DC4D52"/>
    <w:rsid w:val="00DC5956"/>
    <w:rsid w:val="00DC614C"/>
    <w:rsid w:val="00DC650B"/>
    <w:rsid w:val="00DC7D2E"/>
    <w:rsid w:val="00DD025E"/>
    <w:rsid w:val="00DD0302"/>
    <w:rsid w:val="00DD03F0"/>
    <w:rsid w:val="00DD14D3"/>
    <w:rsid w:val="00DD1609"/>
    <w:rsid w:val="00DD1C5D"/>
    <w:rsid w:val="00DD202C"/>
    <w:rsid w:val="00DD2B10"/>
    <w:rsid w:val="00DD2C0E"/>
    <w:rsid w:val="00DD35D2"/>
    <w:rsid w:val="00DD388F"/>
    <w:rsid w:val="00DD3DE7"/>
    <w:rsid w:val="00DD5149"/>
    <w:rsid w:val="00DD5CE4"/>
    <w:rsid w:val="00DD6299"/>
    <w:rsid w:val="00DD64DC"/>
    <w:rsid w:val="00DD6DFC"/>
    <w:rsid w:val="00DD734C"/>
    <w:rsid w:val="00DE015F"/>
    <w:rsid w:val="00DE089C"/>
    <w:rsid w:val="00DE129D"/>
    <w:rsid w:val="00DE22B4"/>
    <w:rsid w:val="00DE2AB3"/>
    <w:rsid w:val="00DE39F4"/>
    <w:rsid w:val="00DE40C2"/>
    <w:rsid w:val="00DE4519"/>
    <w:rsid w:val="00DE4AA9"/>
    <w:rsid w:val="00DE4C23"/>
    <w:rsid w:val="00DE4CC8"/>
    <w:rsid w:val="00DE4CF0"/>
    <w:rsid w:val="00DE4F25"/>
    <w:rsid w:val="00DE55F4"/>
    <w:rsid w:val="00DE5A67"/>
    <w:rsid w:val="00DE5EF9"/>
    <w:rsid w:val="00DE658B"/>
    <w:rsid w:val="00DE670F"/>
    <w:rsid w:val="00DE6775"/>
    <w:rsid w:val="00DE6EC5"/>
    <w:rsid w:val="00DE6F0F"/>
    <w:rsid w:val="00DE762E"/>
    <w:rsid w:val="00DE7BA6"/>
    <w:rsid w:val="00DE7C3C"/>
    <w:rsid w:val="00DE7CAB"/>
    <w:rsid w:val="00DF00BC"/>
    <w:rsid w:val="00DF0407"/>
    <w:rsid w:val="00DF0F24"/>
    <w:rsid w:val="00DF2285"/>
    <w:rsid w:val="00DF3810"/>
    <w:rsid w:val="00DF42A1"/>
    <w:rsid w:val="00DF4344"/>
    <w:rsid w:val="00DF43B9"/>
    <w:rsid w:val="00DF552A"/>
    <w:rsid w:val="00DF5637"/>
    <w:rsid w:val="00DF597E"/>
    <w:rsid w:val="00DF5B4B"/>
    <w:rsid w:val="00DF5E27"/>
    <w:rsid w:val="00DF5F98"/>
    <w:rsid w:val="00DF667C"/>
    <w:rsid w:val="00DF67F9"/>
    <w:rsid w:val="00DF6C33"/>
    <w:rsid w:val="00DF6DF3"/>
    <w:rsid w:val="00DF7352"/>
    <w:rsid w:val="00E00850"/>
    <w:rsid w:val="00E01065"/>
    <w:rsid w:val="00E01D21"/>
    <w:rsid w:val="00E02006"/>
    <w:rsid w:val="00E02A58"/>
    <w:rsid w:val="00E033CF"/>
    <w:rsid w:val="00E03448"/>
    <w:rsid w:val="00E03C22"/>
    <w:rsid w:val="00E03D41"/>
    <w:rsid w:val="00E045B8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A72"/>
    <w:rsid w:val="00E102F6"/>
    <w:rsid w:val="00E10DAA"/>
    <w:rsid w:val="00E11FA9"/>
    <w:rsid w:val="00E12115"/>
    <w:rsid w:val="00E12135"/>
    <w:rsid w:val="00E12773"/>
    <w:rsid w:val="00E12BA8"/>
    <w:rsid w:val="00E12F93"/>
    <w:rsid w:val="00E135E0"/>
    <w:rsid w:val="00E1386A"/>
    <w:rsid w:val="00E13D18"/>
    <w:rsid w:val="00E14803"/>
    <w:rsid w:val="00E158A3"/>
    <w:rsid w:val="00E15AF8"/>
    <w:rsid w:val="00E15BF1"/>
    <w:rsid w:val="00E15D0B"/>
    <w:rsid w:val="00E161A8"/>
    <w:rsid w:val="00E16414"/>
    <w:rsid w:val="00E16ECB"/>
    <w:rsid w:val="00E1733D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271B"/>
    <w:rsid w:val="00E237CF"/>
    <w:rsid w:val="00E2407D"/>
    <w:rsid w:val="00E248A5"/>
    <w:rsid w:val="00E252A2"/>
    <w:rsid w:val="00E25943"/>
    <w:rsid w:val="00E25A8D"/>
    <w:rsid w:val="00E25B06"/>
    <w:rsid w:val="00E26B9C"/>
    <w:rsid w:val="00E271CA"/>
    <w:rsid w:val="00E276A9"/>
    <w:rsid w:val="00E27837"/>
    <w:rsid w:val="00E27DC3"/>
    <w:rsid w:val="00E3056D"/>
    <w:rsid w:val="00E3057F"/>
    <w:rsid w:val="00E308FD"/>
    <w:rsid w:val="00E309E0"/>
    <w:rsid w:val="00E30EB7"/>
    <w:rsid w:val="00E31CE9"/>
    <w:rsid w:val="00E3208F"/>
    <w:rsid w:val="00E32197"/>
    <w:rsid w:val="00E32287"/>
    <w:rsid w:val="00E324B5"/>
    <w:rsid w:val="00E33231"/>
    <w:rsid w:val="00E34A9E"/>
    <w:rsid w:val="00E34E16"/>
    <w:rsid w:val="00E34EEB"/>
    <w:rsid w:val="00E353DA"/>
    <w:rsid w:val="00E35594"/>
    <w:rsid w:val="00E35B79"/>
    <w:rsid w:val="00E35FC5"/>
    <w:rsid w:val="00E3615B"/>
    <w:rsid w:val="00E36598"/>
    <w:rsid w:val="00E36A0F"/>
    <w:rsid w:val="00E36FBE"/>
    <w:rsid w:val="00E4055D"/>
    <w:rsid w:val="00E40B2D"/>
    <w:rsid w:val="00E410C9"/>
    <w:rsid w:val="00E411F6"/>
    <w:rsid w:val="00E41424"/>
    <w:rsid w:val="00E4159C"/>
    <w:rsid w:val="00E41BE7"/>
    <w:rsid w:val="00E41FC4"/>
    <w:rsid w:val="00E41FD4"/>
    <w:rsid w:val="00E422F2"/>
    <w:rsid w:val="00E428A5"/>
    <w:rsid w:val="00E42E37"/>
    <w:rsid w:val="00E42F75"/>
    <w:rsid w:val="00E43A50"/>
    <w:rsid w:val="00E448C9"/>
    <w:rsid w:val="00E449E9"/>
    <w:rsid w:val="00E44B62"/>
    <w:rsid w:val="00E45033"/>
    <w:rsid w:val="00E45292"/>
    <w:rsid w:val="00E45403"/>
    <w:rsid w:val="00E45594"/>
    <w:rsid w:val="00E45C3A"/>
    <w:rsid w:val="00E466B7"/>
    <w:rsid w:val="00E470AA"/>
    <w:rsid w:val="00E470D1"/>
    <w:rsid w:val="00E4745E"/>
    <w:rsid w:val="00E47560"/>
    <w:rsid w:val="00E475BA"/>
    <w:rsid w:val="00E47A95"/>
    <w:rsid w:val="00E5083A"/>
    <w:rsid w:val="00E50F21"/>
    <w:rsid w:val="00E50FAD"/>
    <w:rsid w:val="00E5208C"/>
    <w:rsid w:val="00E5373A"/>
    <w:rsid w:val="00E549FB"/>
    <w:rsid w:val="00E54D1A"/>
    <w:rsid w:val="00E56765"/>
    <w:rsid w:val="00E56B01"/>
    <w:rsid w:val="00E5765F"/>
    <w:rsid w:val="00E57DED"/>
    <w:rsid w:val="00E6016C"/>
    <w:rsid w:val="00E60A7A"/>
    <w:rsid w:val="00E60C1E"/>
    <w:rsid w:val="00E60F6C"/>
    <w:rsid w:val="00E61205"/>
    <w:rsid w:val="00E61E2B"/>
    <w:rsid w:val="00E62341"/>
    <w:rsid w:val="00E62DF7"/>
    <w:rsid w:val="00E630FB"/>
    <w:rsid w:val="00E63258"/>
    <w:rsid w:val="00E638B6"/>
    <w:rsid w:val="00E63D16"/>
    <w:rsid w:val="00E63ED2"/>
    <w:rsid w:val="00E64680"/>
    <w:rsid w:val="00E65BA7"/>
    <w:rsid w:val="00E65C4E"/>
    <w:rsid w:val="00E6605E"/>
    <w:rsid w:val="00E661FA"/>
    <w:rsid w:val="00E66D9A"/>
    <w:rsid w:val="00E67721"/>
    <w:rsid w:val="00E67A5D"/>
    <w:rsid w:val="00E67B63"/>
    <w:rsid w:val="00E67BB7"/>
    <w:rsid w:val="00E67FDC"/>
    <w:rsid w:val="00E700E1"/>
    <w:rsid w:val="00E70270"/>
    <w:rsid w:val="00E7050A"/>
    <w:rsid w:val="00E70992"/>
    <w:rsid w:val="00E70B26"/>
    <w:rsid w:val="00E70F27"/>
    <w:rsid w:val="00E72001"/>
    <w:rsid w:val="00E72265"/>
    <w:rsid w:val="00E72747"/>
    <w:rsid w:val="00E735D3"/>
    <w:rsid w:val="00E73C63"/>
    <w:rsid w:val="00E73FA5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674"/>
    <w:rsid w:val="00E807A3"/>
    <w:rsid w:val="00E80C65"/>
    <w:rsid w:val="00E818A1"/>
    <w:rsid w:val="00E81CD4"/>
    <w:rsid w:val="00E82420"/>
    <w:rsid w:val="00E8259F"/>
    <w:rsid w:val="00E82DEC"/>
    <w:rsid w:val="00E83027"/>
    <w:rsid w:val="00E83EEE"/>
    <w:rsid w:val="00E8500E"/>
    <w:rsid w:val="00E855C0"/>
    <w:rsid w:val="00E857E3"/>
    <w:rsid w:val="00E85DB5"/>
    <w:rsid w:val="00E8668F"/>
    <w:rsid w:val="00E86765"/>
    <w:rsid w:val="00E8680F"/>
    <w:rsid w:val="00E869FC"/>
    <w:rsid w:val="00E873D6"/>
    <w:rsid w:val="00E909E3"/>
    <w:rsid w:val="00E912F2"/>
    <w:rsid w:val="00E91678"/>
    <w:rsid w:val="00E91FDC"/>
    <w:rsid w:val="00E92B50"/>
    <w:rsid w:val="00E92C8D"/>
    <w:rsid w:val="00E92E46"/>
    <w:rsid w:val="00E92F76"/>
    <w:rsid w:val="00E92FD0"/>
    <w:rsid w:val="00E93A61"/>
    <w:rsid w:val="00E93B3A"/>
    <w:rsid w:val="00E93FCE"/>
    <w:rsid w:val="00E94534"/>
    <w:rsid w:val="00E94D7A"/>
    <w:rsid w:val="00E9563E"/>
    <w:rsid w:val="00E95729"/>
    <w:rsid w:val="00E95911"/>
    <w:rsid w:val="00E95C1C"/>
    <w:rsid w:val="00E95F42"/>
    <w:rsid w:val="00E961D3"/>
    <w:rsid w:val="00E96D9C"/>
    <w:rsid w:val="00E96E50"/>
    <w:rsid w:val="00E97049"/>
    <w:rsid w:val="00E972ED"/>
    <w:rsid w:val="00E976B5"/>
    <w:rsid w:val="00E97832"/>
    <w:rsid w:val="00EA045F"/>
    <w:rsid w:val="00EA071F"/>
    <w:rsid w:val="00EA0FA0"/>
    <w:rsid w:val="00EA0FF1"/>
    <w:rsid w:val="00EA1A06"/>
    <w:rsid w:val="00EA1A4A"/>
    <w:rsid w:val="00EA298E"/>
    <w:rsid w:val="00EA2DA3"/>
    <w:rsid w:val="00EA31A0"/>
    <w:rsid w:val="00EA32F2"/>
    <w:rsid w:val="00EA4164"/>
    <w:rsid w:val="00EA4BC8"/>
    <w:rsid w:val="00EA5738"/>
    <w:rsid w:val="00EA5838"/>
    <w:rsid w:val="00EA6E34"/>
    <w:rsid w:val="00EA7282"/>
    <w:rsid w:val="00EB039A"/>
    <w:rsid w:val="00EB05A9"/>
    <w:rsid w:val="00EB121C"/>
    <w:rsid w:val="00EB123F"/>
    <w:rsid w:val="00EB1475"/>
    <w:rsid w:val="00EB17A1"/>
    <w:rsid w:val="00EB1E6D"/>
    <w:rsid w:val="00EB21CC"/>
    <w:rsid w:val="00EB23CA"/>
    <w:rsid w:val="00EB25BF"/>
    <w:rsid w:val="00EB263E"/>
    <w:rsid w:val="00EB28A3"/>
    <w:rsid w:val="00EB33C6"/>
    <w:rsid w:val="00EB33DF"/>
    <w:rsid w:val="00EB3D59"/>
    <w:rsid w:val="00EB3E40"/>
    <w:rsid w:val="00EB402A"/>
    <w:rsid w:val="00EB43DF"/>
    <w:rsid w:val="00EB5256"/>
    <w:rsid w:val="00EB54D0"/>
    <w:rsid w:val="00EB5E9F"/>
    <w:rsid w:val="00EB5F41"/>
    <w:rsid w:val="00EB5F4F"/>
    <w:rsid w:val="00EB5F77"/>
    <w:rsid w:val="00EB6502"/>
    <w:rsid w:val="00EB71D9"/>
    <w:rsid w:val="00EB7266"/>
    <w:rsid w:val="00EC0494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0AF"/>
    <w:rsid w:val="00EC43F0"/>
    <w:rsid w:val="00EC503A"/>
    <w:rsid w:val="00EC5664"/>
    <w:rsid w:val="00EC58BA"/>
    <w:rsid w:val="00EC69D7"/>
    <w:rsid w:val="00EC6C61"/>
    <w:rsid w:val="00EC6CA9"/>
    <w:rsid w:val="00EC7F79"/>
    <w:rsid w:val="00ED01EB"/>
    <w:rsid w:val="00ED038E"/>
    <w:rsid w:val="00ED0466"/>
    <w:rsid w:val="00ED0569"/>
    <w:rsid w:val="00ED2101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5891"/>
    <w:rsid w:val="00ED5EB3"/>
    <w:rsid w:val="00ED648D"/>
    <w:rsid w:val="00ED6B38"/>
    <w:rsid w:val="00ED6B4D"/>
    <w:rsid w:val="00ED77CE"/>
    <w:rsid w:val="00ED7B56"/>
    <w:rsid w:val="00EE0529"/>
    <w:rsid w:val="00EE103D"/>
    <w:rsid w:val="00EE1172"/>
    <w:rsid w:val="00EE1AA2"/>
    <w:rsid w:val="00EE1E10"/>
    <w:rsid w:val="00EE21D8"/>
    <w:rsid w:val="00EE224B"/>
    <w:rsid w:val="00EE42AF"/>
    <w:rsid w:val="00EE4A8D"/>
    <w:rsid w:val="00EE50FD"/>
    <w:rsid w:val="00EE5B25"/>
    <w:rsid w:val="00EE5B37"/>
    <w:rsid w:val="00EE62DA"/>
    <w:rsid w:val="00EE6915"/>
    <w:rsid w:val="00EE6BFF"/>
    <w:rsid w:val="00EE6D34"/>
    <w:rsid w:val="00EE6D36"/>
    <w:rsid w:val="00EF00CC"/>
    <w:rsid w:val="00EF04BC"/>
    <w:rsid w:val="00EF112E"/>
    <w:rsid w:val="00EF119E"/>
    <w:rsid w:val="00EF11E3"/>
    <w:rsid w:val="00EF27B8"/>
    <w:rsid w:val="00EF2B79"/>
    <w:rsid w:val="00EF3352"/>
    <w:rsid w:val="00EF3A1E"/>
    <w:rsid w:val="00EF3CA7"/>
    <w:rsid w:val="00EF3E5C"/>
    <w:rsid w:val="00EF3FF4"/>
    <w:rsid w:val="00EF435A"/>
    <w:rsid w:val="00EF43F4"/>
    <w:rsid w:val="00EF53DA"/>
    <w:rsid w:val="00EF5A01"/>
    <w:rsid w:val="00EF5BE6"/>
    <w:rsid w:val="00EF6694"/>
    <w:rsid w:val="00EF6935"/>
    <w:rsid w:val="00EF6979"/>
    <w:rsid w:val="00EF6B22"/>
    <w:rsid w:val="00EF6EE4"/>
    <w:rsid w:val="00EF766F"/>
    <w:rsid w:val="00EF7956"/>
    <w:rsid w:val="00F008E0"/>
    <w:rsid w:val="00F00E55"/>
    <w:rsid w:val="00F0210B"/>
    <w:rsid w:val="00F0219A"/>
    <w:rsid w:val="00F02996"/>
    <w:rsid w:val="00F02D28"/>
    <w:rsid w:val="00F03995"/>
    <w:rsid w:val="00F058C4"/>
    <w:rsid w:val="00F05CBB"/>
    <w:rsid w:val="00F05D20"/>
    <w:rsid w:val="00F06185"/>
    <w:rsid w:val="00F0697E"/>
    <w:rsid w:val="00F06ADF"/>
    <w:rsid w:val="00F071BC"/>
    <w:rsid w:val="00F0727B"/>
    <w:rsid w:val="00F0777F"/>
    <w:rsid w:val="00F10AC3"/>
    <w:rsid w:val="00F10D3C"/>
    <w:rsid w:val="00F110BE"/>
    <w:rsid w:val="00F11633"/>
    <w:rsid w:val="00F11DDF"/>
    <w:rsid w:val="00F124FC"/>
    <w:rsid w:val="00F12A55"/>
    <w:rsid w:val="00F12B99"/>
    <w:rsid w:val="00F13545"/>
    <w:rsid w:val="00F1354F"/>
    <w:rsid w:val="00F13B98"/>
    <w:rsid w:val="00F144E4"/>
    <w:rsid w:val="00F14A73"/>
    <w:rsid w:val="00F14A7A"/>
    <w:rsid w:val="00F14FF4"/>
    <w:rsid w:val="00F15E5A"/>
    <w:rsid w:val="00F1683E"/>
    <w:rsid w:val="00F16C49"/>
    <w:rsid w:val="00F16D05"/>
    <w:rsid w:val="00F1724F"/>
    <w:rsid w:val="00F17B07"/>
    <w:rsid w:val="00F208E4"/>
    <w:rsid w:val="00F209EC"/>
    <w:rsid w:val="00F21CEA"/>
    <w:rsid w:val="00F21DAE"/>
    <w:rsid w:val="00F226F2"/>
    <w:rsid w:val="00F23E97"/>
    <w:rsid w:val="00F23F54"/>
    <w:rsid w:val="00F242E6"/>
    <w:rsid w:val="00F24325"/>
    <w:rsid w:val="00F246EB"/>
    <w:rsid w:val="00F25E67"/>
    <w:rsid w:val="00F25EB0"/>
    <w:rsid w:val="00F26497"/>
    <w:rsid w:val="00F270A6"/>
    <w:rsid w:val="00F27168"/>
    <w:rsid w:val="00F27808"/>
    <w:rsid w:val="00F30271"/>
    <w:rsid w:val="00F30498"/>
    <w:rsid w:val="00F30542"/>
    <w:rsid w:val="00F30FDD"/>
    <w:rsid w:val="00F3141B"/>
    <w:rsid w:val="00F3172A"/>
    <w:rsid w:val="00F31AAC"/>
    <w:rsid w:val="00F31EE6"/>
    <w:rsid w:val="00F320D8"/>
    <w:rsid w:val="00F32A73"/>
    <w:rsid w:val="00F32B3C"/>
    <w:rsid w:val="00F331F9"/>
    <w:rsid w:val="00F33B22"/>
    <w:rsid w:val="00F33B5F"/>
    <w:rsid w:val="00F344E1"/>
    <w:rsid w:val="00F34F07"/>
    <w:rsid w:val="00F357DE"/>
    <w:rsid w:val="00F35F1A"/>
    <w:rsid w:val="00F3617F"/>
    <w:rsid w:val="00F36766"/>
    <w:rsid w:val="00F36B09"/>
    <w:rsid w:val="00F40507"/>
    <w:rsid w:val="00F405FA"/>
    <w:rsid w:val="00F40E22"/>
    <w:rsid w:val="00F412ED"/>
    <w:rsid w:val="00F424C0"/>
    <w:rsid w:val="00F425A9"/>
    <w:rsid w:val="00F427BF"/>
    <w:rsid w:val="00F42F57"/>
    <w:rsid w:val="00F42F85"/>
    <w:rsid w:val="00F43982"/>
    <w:rsid w:val="00F43EAE"/>
    <w:rsid w:val="00F43F1C"/>
    <w:rsid w:val="00F44699"/>
    <w:rsid w:val="00F44920"/>
    <w:rsid w:val="00F44D79"/>
    <w:rsid w:val="00F44EB8"/>
    <w:rsid w:val="00F45208"/>
    <w:rsid w:val="00F45581"/>
    <w:rsid w:val="00F4597D"/>
    <w:rsid w:val="00F46D1D"/>
    <w:rsid w:val="00F470B0"/>
    <w:rsid w:val="00F4711C"/>
    <w:rsid w:val="00F50392"/>
    <w:rsid w:val="00F506EB"/>
    <w:rsid w:val="00F5097C"/>
    <w:rsid w:val="00F51B09"/>
    <w:rsid w:val="00F51FC2"/>
    <w:rsid w:val="00F52840"/>
    <w:rsid w:val="00F52E30"/>
    <w:rsid w:val="00F53105"/>
    <w:rsid w:val="00F535E8"/>
    <w:rsid w:val="00F537C4"/>
    <w:rsid w:val="00F5450F"/>
    <w:rsid w:val="00F54756"/>
    <w:rsid w:val="00F54FD0"/>
    <w:rsid w:val="00F55651"/>
    <w:rsid w:val="00F55789"/>
    <w:rsid w:val="00F55ECF"/>
    <w:rsid w:val="00F56639"/>
    <w:rsid w:val="00F566F3"/>
    <w:rsid w:val="00F5701A"/>
    <w:rsid w:val="00F57233"/>
    <w:rsid w:val="00F57786"/>
    <w:rsid w:val="00F579D4"/>
    <w:rsid w:val="00F57E98"/>
    <w:rsid w:val="00F60464"/>
    <w:rsid w:val="00F6074E"/>
    <w:rsid w:val="00F60A11"/>
    <w:rsid w:val="00F60B4A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3E33"/>
    <w:rsid w:val="00F640E4"/>
    <w:rsid w:val="00F64307"/>
    <w:rsid w:val="00F6500E"/>
    <w:rsid w:val="00F65742"/>
    <w:rsid w:val="00F658DF"/>
    <w:rsid w:val="00F660FD"/>
    <w:rsid w:val="00F6666C"/>
    <w:rsid w:val="00F66728"/>
    <w:rsid w:val="00F669B3"/>
    <w:rsid w:val="00F66D33"/>
    <w:rsid w:val="00F66E71"/>
    <w:rsid w:val="00F6701A"/>
    <w:rsid w:val="00F67BE4"/>
    <w:rsid w:val="00F67CEF"/>
    <w:rsid w:val="00F67DDF"/>
    <w:rsid w:val="00F71035"/>
    <w:rsid w:val="00F71561"/>
    <w:rsid w:val="00F71B83"/>
    <w:rsid w:val="00F723DF"/>
    <w:rsid w:val="00F72C83"/>
    <w:rsid w:val="00F72E90"/>
    <w:rsid w:val="00F72F6A"/>
    <w:rsid w:val="00F735B3"/>
    <w:rsid w:val="00F7399E"/>
    <w:rsid w:val="00F73EDF"/>
    <w:rsid w:val="00F744D3"/>
    <w:rsid w:val="00F7496B"/>
    <w:rsid w:val="00F756C7"/>
    <w:rsid w:val="00F75852"/>
    <w:rsid w:val="00F76103"/>
    <w:rsid w:val="00F7612F"/>
    <w:rsid w:val="00F76262"/>
    <w:rsid w:val="00F76AA4"/>
    <w:rsid w:val="00F76F29"/>
    <w:rsid w:val="00F773E7"/>
    <w:rsid w:val="00F77592"/>
    <w:rsid w:val="00F776AD"/>
    <w:rsid w:val="00F77BF9"/>
    <w:rsid w:val="00F77D26"/>
    <w:rsid w:val="00F806BE"/>
    <w:rsid w:val="00F80EC5"/>
    <w:rsid w:val="00F8342F"/>
    <w:rsid w:val="00F83826"/>
    <w:rsid w:val="00F84DDF"/>
    <w:rsid w:val="00F8556E"/>
    <w:rsid w:val="00F8569D"/>
    <w:rsid w:val="00F86270"/>
    <w:rsid w:val="00F86A6F"/>
    <w:rsid w:val="00F87E52"/>
    <w:rsid w:val="00F907EF"/>
    <w:rsid w:val="00F90D9B"/>
    <w:rsid w:val="00F912B0"/>
    <w:rsid w:val="00F91A74"/>
    <w:rsid w:val="00F91A83"/>
    <w:rsid w:val="00F93DE1"/>
    <w:rsid w:val="00F94A33"/>
    <w:rsid w:val="00F94FF5"/>
    <w:rsid w:val="00F955D1"/>
    <w:rsid w:val="00F955F0"/>
    <w:rsid w:val="00F95776"/>
    <w:rsid w:val="00F95AD8"/>
    <w:rsid w:val="00F95E7E"/>
    <w:rsid w:val="00F9687D"/>
    <w:rsid w:val="00FA012E"/>
    <w:rsid w:val="00FA018E"/>
    <w:rsid w:val="00FA0BE2"/>
    <w:rsid w:val="00FA10A1"/>
    <w:rsid w:val="00FA21CD"/>
    <w:rsid w:val="00FA2570"/>
    <w:rsid w:val="00FA2D67"/>
    <w:rsid w:val="00FA2EC4"/>
    <w:rsid w:val="00FA316B"/>
    <w:rsid w:val="00FA3277"/>
    <w:rsid w:val="00FA32DC"/>
    <w:rsid w:val="00FA409D"/>
    <w:rsid w:val="00FA410D"/>
    <w:rsid w:val="00FA4487"/>
    <w:rsid w:val="00FA4ADB"/>
    <w:rsid w:val="00FA4FC2"/>
    <w:rsid w:val="00FA5BDD"/>
    <w:rsid w:val="00FA6043"/>
    <w:rsid w:val="00FA62A8"/>
    <w:rsid w:val="00FA7A73"/>
    <w:rsid w:val="00FB043D"/>
    <w:rsid w:val="00FB0495"/>
    <w:rsid w:val="00FB07DA"/>
    <w:rsid w:val="00FB10A4"/>
    <w:rsid w:val="00FB13BF"/>
    <w:rsid w:val="00FB1BCC"/>
    <w:rsid w:val="00FB1C27"/>
    <w:rsid w:val="00FB2301"/>
    <w:rsid w:val="00FB25A6"/>
    <w:rsid w:val="00FB2C2A"/>
    <w:rsid w:val="00FB2C4B"/>
    <w:rsid w:val="00FB2F65"/>
    <w:rsid w:val="00FB3A85"/>
    <w:rsid w:val="00FB3C8F"/>
    <w:rsid w:val="00FB3F0F"/>
    <w:rsid w:val="00FB430D"/>
    <w:rsid w:val="00FB4800"/>
    <w:rsid w:val="00FB48C6"/>
    <w:rsid w:val="00FB4EAA"/>
    <w:rsid w:val="00FB50F4"/>
    <w:rsid w:val="00FB5434"/>
    <w:rsid w:val="00FB5814"/>
    <w:rsid w:val="00FB652E"/>
    <w:rsid w:val="00FB72A5"/>
    <w:rsid w:val="00FC075A"/>
    <w:rsid w:val="00FC0D4B"/>
    <w:rsid w:val="00FC1256"/>
    <w:rsid w:val="00FC16DC"/>
    <w:rsid w:val="00FC1721"/>
    <w:rsid w:val="00FC1D1A"/>
    <w:rsid w:val="00FC1D82"/>
    <w:rsid w:val="00FC1FC4"/>
    <w:rsid w:val="00FC2212"/>
    <w:rsid w:val="00FC230B"/>
    <w:rsid w:val="00FC26E1"/>
    <w:rsid w:val="00FC2B27"/>
    <w:rsid w:val="00FC2E06"/>
    <w:rsid w:val="00FC369C"/>
    <w:rsid w:val="00FC3814"/>
    <w:rsid w:val="00FC4559"/>
    <w:rsid w:val="00FC49DA"/>
    <w:rsid w:val="00FC51BE"/>
    <w:rsid w:val="00FC55CE"/>
    <w:rsid w:val="00FC5DA2"/>
    <w:rsid w:val="00FC5ED8"/>
    <w:rsid w:val="00FC61BA"/>
    <w:rsid w:val="00FC6717"/>
    <w:rsid w:val="00FC6B5A"/>
    <w:rsid w:val="00FC7D83"/>
    <w:rsid w:val="00FD05A1"/>
    <w:rsid w:val="00FD07E5"/>
    <w:rsid w:val="00FD09FF"/>
    <w:rsid w:val="00FD0D76"/>
    <w:rsid w:val="00FD1005"/>
    <w:rsid w:val="00FD1653"/>
    <w:rsid w:val="00FD1FC4"/>
    <w:rsid w:val="00FD22FE"/>
    <w:rsid w:val="00FD309E"/>
    <w:rsid w:val="00FD31D7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B18"/>
    <w:rsid w:val="00FD7C01"/>
    <w:rsid w:val="00FD7C64"/>
    <w:rsid w:val="00FD7C94"/>
    <w:rsid w:val="00FE0052"/>
    <w:rsid w:val="00FE046D"/>
    <w:rsid w:val="00FE1952"/>
    <w:rsid w:val="00FE1A99"/>
    <w:rsid w:val="00FE1B22"/>
    <w:rsid w:val="00FE24A6"/>
    <w:rsid w:val="00FE2CF7"/>
    <w:rsid w:val="00FE2F9D"/>
    <w:rsid w:val="00FE3D22"/>
    <w:rsid w:val="00FE3E09"/>
    <w:rsid w:val="00FE4862"/>
    <w:rsid w:val="00FE51E1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0EDB"/>
    <w:rsid w:val="00FF23E3"/>
    <w:rsid w:val="00FF282B"/>
    <w:rsid w:val="00FF29EC"/>
    <w:rsid w:val="00FF2C22"/>
    <w:rsid w:val="00FF2F63"/>
    <w:rsid w:val="00FF310F"/>
    <w:rsid w:val="00FF32E0"/>
    <w:rsid w:val="00FF37F1"/>
    <w:rsid w:val="00FF3B4A"/>
    <w:rsid w:val="00FF3C59"/>
    <w:rsid w:val="00FF3F1A"/>
    <w:rsid w:val="00FF4355"/>
    <w:rsid w:val="00FF52DF"/>
    <w:rsid w:val="00FF546A"/>
    <w:rsid w:val="00FF5BC6"/>
    <w:rsid w:val="00FF5C34"/>
    <w:rsid w:val="00FF5D27"/>
    <w:rsid w:val="00FF5E94"/>
    <w:rsid w:val="00FF5F37"/>
    <w:rsid w:val="00FF6D4A"/>
    <w:rsid w:val="00FF76F5"/>
    <w:rsid w:val="00FF7712"/>
    <w:rsid w:val="08291A01"/>
    <w:rsid w:val="08D74B86"/>
    <w:rsid w:val="098952FE"/>
    <w:rsid w:val="0ACC565B"/>
    <w:rsid w:val="0C7D39E0"/>
    <w:rsid w:val="10AC79FF"/>
    <w:rsid w:val="1365468F"/>
    <w:rsid w:val="13D029EB"/>
    <w:rsid w:val="28BD2C14"/>
    <w:rsid w:val="30344521"/>
    <w:rsid w:val="35EC7B5E"/>
    <w:rsid w:val="383D3FBC"/>
    <w:rsid w:val="388E7BD9"/>
    <w:rsid w:val="41A0606F"/>
    <w:rsid w:val="48166ACB"/>
    <w:rsid w:val="48CB7D0B"/>
    <w:rsid w:val="53EF007B"/>
    <w:rsid w:val="664A4E72"/>
    <w:rsid w:val="69861AB9"/>
    <w:rsid w:val="711C2B67"/>
    <w:rsid w:val="71333298"/>
    <w:rsid w:val="72DA1004"/>
    <w:rsid w:val="78173A3C"/>
    <w:rsid w:val="7AD2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D8FAA2A"/>
  <w15:docId w15:val="{45E3FE45-5F97-49F2-B694-74C625EE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eastAsia="Times New Roman" w:hAnsi="Arial"/>
      <w:sz w:val="22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semiHidden/>
    <w:qFormat/>
    <w:rPr>
      <w:sz w:val="16"/>
      <w:szCs w:val="16"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paragraph" w:styleId="Sumrio2">
    <w:name w:val="toc 2"/>
    <w:basedOn w:val="Normal"/>
    <w:next w:val="Normal"/>
    <w:uiPriority w:val="39"/>
    <w:qFormat/>
    <w:pPr>
      <w:ind w:left="200"/>
    </w:pPr>
  </w:style>
  <w:style w:type="paragraph" w:styleId="Corpodetexto">
    <w:name w:val="Body Text"/>
    <w:basedOn w:val="Normal"/>
    <w:qFormat/>
    <w:rPr>
      <w:rFonts w:ascii="Verdana" w:hAnsi="Verdana"/>
    </w:rPr>
  </w:style>
  <w:style w:type="paragraph" w:styleId="Textodecomentrio">
    <w:name w:val="annotation text"/>
    <w:basedOn w:val="Normal"/>
    <w:semiHidden/>
    <w:qFormat/>
  </w:style>
  <w:style w:type="paragraph" w:styleId="Recuodecorpodetexto2">
    <w:name w:val="Body Text Indent 2"/>
    <w:basedOn w:val="Normal"/>
    <w:qFormat/>
    <w:pPr>
      <w:spacing w:line="360" w:lineRule="auto"/>
      <w:ind w:left="357"/>
    </w:pPr>
    <w:rPr>
      <w:sz w:val="24"/>
    </w:rPr>
  </w:style>
  <w:style w:type="paragraph" w:styleId="Ttulo">
    <w:name w:val="Title"/>
    <w:basedOn w:val="Normal"/>
    <w:qFormat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sz w:val="24"/>
      <w:szCs w:val="24"/>
    </w:rPr>
  </w:style>
  <w:style w:type="paragraph" w:styleId="Cabealho">
    <w:name w:val="header"/>
    <w:basedOn w:val="Normal"/>
    <w:link w:val="CabealhoChar"/>
    <w:qFormat/>
    <w:pPr>
      <w:tabs>
        <w:tab w:val="center" w:pos="4419"/>
        <w:tab w:val="right" w:pos="8838"/>
      </w:tabs>
    </w:pPr>
    <w:rPr>
      <w:sz w:val="20"/>
    </w:rPr>
  </w:style>
  <w:style w:type="paragraph" w:styleId="Assuntodocomentrio">
    <w:name w:val="annotation subject"/>
    <w:basedOn w:val="Textodecomentrio"/>
    <w:next w:val="Textodecomentrio"/>
    <w:semiHidden/>
    <w:qFormat/>
    <w:rPr>
      <w:b/>
      <w:bCs/>
    </w:rPr>
  </w:style>
  <w:style w:type="paragraph" w:styleId="Rodap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qFormat/>
    <w:pPr>
      <w:ind w:left="426"/>
    </w:pPr>
    <w:rPr>
      <w:i/>
      <w:iCs/>
      <w:color w:val="000080"/>
    </w:rPr>
  </w:style>
  <w:style w:type="paragraph" w:styleId="Sumrio3">
    <w:name w:val="toc 3"/>
    <w:basedOn w:val="Normal"/>
    <w:next w:val="Normal"/>
    <w:semiHidden/>
    <w:qFormat/>
    <w:pPr>
      <w:ind w:left="44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480"/>
        <w:tab w:val="right" w:leader="dot" w:pos="9072"/>
      </w:tabs>
    </w:pPr>
  </w:style>
  <w:style w:type="paragraph" w:styleId="Recuodecorpodetexto">
    <w:name w:val="Body Text Indent"/>
    <w:basedOn w:val="Normal"/>
    <w:qFormat/>
    <w:pPr>
      <w:ind w:left="284" w:firstLine="73"/>
    </w:pPr>
    <w:rPr>
      <w:sz w:val="24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qFormat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qFormat/>
    <w:pPr>
      <w:suppressAutoHyphens/>
      <w:ind w:left="426"/>
    </w:pPr>
    <w:rPr>
      <w:i/>
      <w:iCs/>
      <w:color w:val="000080"/>
      <w:lang w:eastAsia="ar-SA"/>
    </w:rPr>
  </w:style>
  <w:style w:type="paragraph" w:customStyle="1" w:styleId="TituloDocumento">
    <w:name w:val="TituloDocumento"/>
    <w:basedOn w:val="Normal"/>
    <w:qFormat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qFormat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qFormat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Dica">
    <w:name w:val="Dica"/>
    <w:basedOn w:val="Normal"/>
    <w:qFormat/>
    <w:rPr>
      <w:i/>
      <w:color w:val="008080"/>
      <w:szCs w:val="22"/>
    </w:rPr>
  </w:style>
  <w:style w:type="paragraph" w:customStyle="1" w:styleId="TituloTabela">
    <w:name w:val="Titulo Tabela"/>
    <w:basedOn w:val="Normal"/>
    <w:qFormat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qFormat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qFormat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qFormat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qFormat/>
    <w:tblPr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auto"/>
          <w:insideV w:val="single" w:sz="2" w:space="0" w:color="auto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</w:style>
  <w:style w:type="paragraph" w:customStyle="1" w:styleId="Estilo1">
    <w:name w:val="Estilo1"/>
    <w:basedOn w:val="Estilo2"/>
    <w:next w:val="Estilo2"/>
    <w:link w:val="Estilo1Char"/>
    <w:qFormat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qFormat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qFormat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qFormat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qFormat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qFormat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qFormat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qFormat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ng-binding">
    <w:name w:val="ng-binding"/>
    <w:basedOn w:val="Normal"/>
    <w:qFormat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AxureTableHeaderText">
    <w:name w:val="AxureTableHeaderText"/>
    <w:basedOn w:val="Normal"/>
    <w:qFormat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AxureTableNormalText">
    <w:name w:val="AxureTableNormalText"/>
    <w:basedOn w:val="Normal"/>
    <w:qFormat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AxureTableStyle">
    <w:name w:val="AxureTableStyle"/>
    <w:basedOn w:val="Tabelanormal"/>
    <w:uiPriority w:val="99"/>
    <w:qFormat/>
    <w:rPr>
      <w:rFonts w:ascii="Arial" w:hAnsi="Arial"/>
      <w:sz w:val="1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</w:rPr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3"/>
      <w:sz w:val="22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table" w:customStyle="1" w:styleId="TableNormal">
    <w:name w:val="Table Normal"/>
    <w:qFormat/>
    <w:pPr>
      <w:spacing w:after="200" w:line="252" w:lineRule="auto"/>
    </w:pPr>
    <w:rPr>
      <w:rFonts w:ascii="Arial" w:eastAsia="Arial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CS-CorpodeTextoRN">
    <w:name w:val="UCS - Corpo de Texto RN"/>
    <w:basedOn w:val="Normal"/>
    <w:qFormat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Reviso1">
    <w:name w:val="Revisão1"/>
    <w:hidden/>
    <w:uiPriority w:val="99"/>
    <w:semiHidden/>
    <w:qFormat/>
    <w:rPr>
      <w:rFonts w:ascii="Arial" w:eastAsia="Times New Roman" w:hAnsi="Arial"/>
      <w:sz w:val="22"/>
    </w:rPr>
  </w:style>
  <w:style w:type="table" w:customStyle="1" w:styleId="AxureTableStyle1">
    <w:name w:val="AxureTableStyle1"/>
    <w:basedOn w:val="Tabelanormal"/>
    <w:uiPriority w:val="99"/>
    <w:qFormat/>
    <w:rPr>
      <w:rFonts w:ascii="Arial" w:hAnsi="Arial"/>
      <w:sz w:val="1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qFormat/>
    <w:rPr>
      <w:rFonts w:ascii="Arial" w:eastAsiaTheme="minorEastAsia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59030D2D046E3BC8783BEACBB50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EBD929-494E-4459-B537-1DDCD8A6D8B6}"/>
      </w:docPartPr>
      <w:docPartBody>
        <w:p w:rsidR="0081320B" w:rsidRDefault="0081320B">
          <w:r>
            <w:rPr>
              <w:rStyle w:val="TextodoEspaoReservado"/>
            </w:rPr>
            <w:t>[Assunto]</w:t>
          </w:r>
        </w:p>
      </w:docPartBody>
    </w:docPart>
    <w:docPart>
      <w:docPartPr>
        <w:name w:val="6024830F46A74527B03DB02EC2A9F6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272AE6-5AEF-478C-B877-2146C11CFDC1}"/>
      </w:docPartPr>
      <w:docPartBody>
        <w:p w:rsidR="0081320B" w:rsidRDefault="0081320B">
          <w:r>
            <w:rPr>
              <w:rStyle w:val="TextodoEspaoReservado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041" w:rsidRDefault="00890041">
      <w:pPr>
        <w:spacing w:line="240" w:lineRule="auto"/>
      </w:pPr>
      <w:r>
        <w:separator/>
      </w:r>
    </w:p>
  </w:endnote>
  <w:endnote w:type="continuationSeparator" w:id="0">
    <w:p w:rsidR="00890041" w:rsidRDefault="0089004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041" w:rsidRDefault="00890041">
      <w:pPr>
        <w:spacing w:after="0"/>
      </w:pPr>
      <w:r>
        <w:separator/>
      </w:r>
    </w:p>
  </w:footnote>
  <w:footnote w:type="continuationSeparator" w:id="0">
    <w:p w:rsidR="00890041" w:rsidRDefault="0089004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58A"/>
    <w:rsid w:val="00003342"/>
    <w:rsid w:val="000041E8"/>
    <w:rsid w:val="00004817"/>
    <w:rsid w:val="00031395"/>
    <w:rsid w:val="00033395"/>
    <w:rsid w:val="000341A1"/>
    <w:rsid w:val="0003751E"/>
    <w:rsid w:val="00055A8C"/>
    <w:rsid w:val="00057A85"/>
    <w:rsid w:val="00061905"/>
    <w:rsid w:val="00065C75"/>
    <w:rsid w:val="00074EB7"/>
    <w:rsid w:val="000B64E0"/>
    <w:rsid w:val="000B7E60"/>
    <w:rsid w:val="000D3AE3"/>
    <w:rsid w:val="000E0A3F"/>
    <w:rsid w:val="000E446F"/>
    <w:rsid w:val="000E47C3"/>
    <w:rsid w:val="0012089E"/>
    <w:rsid w:val="00121B07"/>
    <w:rsid w:val="0013375C"/>
    <w:rsid w:val="00147A43"/>
    <w:rsid w:val="00163458"/>
    <w:rsid w:val="001749AD"/>
    <w:rsid w:val="00182565"/>
    <w:rsid w:val="0018334A"/>
    <w:rsid w:val="0018549F"/>
    <w:rsid w:val="001856B0"/>
    <w:rsid w:val="00190DC6"/>
    <w:rsid w:val="0019596C"/>
    <w:rsid w:val="00196B41"/>
    <w:rsid w:val="001A1867"/>
    <w:rsid w:val="001B1BAC"/>
    <w:rsid w:val="001D0487"/>
    <w:rsid w:val="001F258A"/>
    <w:rsid w:val="00200CBA"/>
    <w:rsid w:val="00221F62"/>
    <w:rsid w:val="00222952"/>
    <w:rsid w:val="00230DA5"/>
    <w:rsid w:val="00245E3F"/>
    <w:rsid w:val="0025387C"/>
    <w:rsid w:val="00264B37"/>
    <w:rsid w:val="00292D66"/>
    <w:rsid w:val="002B364A"/>
    <w:rsid w:val="002D1118"/>
    <w:rsid w:val="00310B43"/>
    <w:rsid w:val="00322328"/>
    <w:rsid w:val="00324419"/>
    <w:rsid w:val="00333A72"/>
    <w:rsid w:val="00335935"/>
    <w:rsid w:val="00336562"/>
    <w:rsid w:val="00346DAB"/>
    <w:rsid w:val="00354073"/>
    <w:rsid w:val="003607CA"/>
    <w:rsid w:val="00381AEC"/>
    <w:rsid w:val="00397E62"/>
    <w:rsid w:val="003C2FB7"/>
    <w:rsid w:val="003D2F9C"/>
    <w:rsid w:val="003F3120"/>
    <w:rsid w:val="004026D7"/>
    <w:rsid w:val="00412230"/>
    <w:rsid w:val="004363FA"/>
    <w:rsid w:val="00455D1A"/>
    <w:rsid w:val="0049791B"/>
    <w:rsid w:val="004A7B96"/>
    <w:rsid w:val="004C1413"/>
    <w:rsid w:val="004F059B"/>
    <w:rsid w:val="005064B8"/>
    <w:rsid w:val="005133ED"/>
    <w:rsid w:val="0052245D"/>
    <w:rsid w:val="00535A0C"/>
    <w:rsid w:val="00566A7B"/>
    <w:rsid w:val="005811B2"/>
    <w:rsid w:val="00596AE6"/>
    <w:rsid w:val="005D1F98"/>
    <w:rsid w:val="006063D6"/>
    <w:rsid w:val="006322D0"/>
    <w:rsid w:val="006652DD"/>
    <w:rsid w:val="00666ADD"/>
    <w:rsid w:val="00670552"/>
    <w:rsid w:val="00676350"/>
    <w:rsid w:val="00692177"/>
    <w:rsid w:val="006A5AD1"/>
    <w:rsid w:val="006A5F98"/>
    <w:rsid w:val="006C4768"/>
    <w:rsid w:val="006E205E"/>
    <w:rsid w:val="006F4551"/>
    <w:rsid w:val="006F7E0E"/>
    <w:rsid w:val="007217D6"/>
    <w:rsid w:val="007416A6"/>
    <w:rsid w:val="00761005"/>
    <w:rsid w:val="0077668A"/>
    <w:rsid w:val="00782619"/>
    <w:rsid w:val="007B06EB"/>
    <w:rsid w:val="007C10C2"/>
    <w:rsid w:val="007F247B"/>
    <w:rsid w:val="00806215"/>
    <w:rsid w:val="00807EBB"/>
    <w:rsid w:val="00812416"/>
    <w:rsid w:val="0081320B"/>
    <w:rsid w:val="008237D3"/>
    <w:rsid w:val="00826B8C"/>
    <w:rsid w:val="008569AB"/>
    <w:rsid w:val="0085792B"/>
    <w:rsid w:val="00857D2A"/>
    <w:rsid w:val="008644B2"/>
    <w:rsid w:val="008766F4"/>
    <w:rsid w:val="00890041"/>
    <w:rsid w:val="00890610"/>
    <w:rsid w:val="00890F5C"/>
    <w:rsid w:val="008B1185"/>
    <w:rsid w:val="008E2A87"/>
    <w:rsid w:val="008E4F13"/>
    <w:rsid w:val="008E50F5"/>
    <w:rsid w:val="008E6296"/>
    <w:rsid w:val="00905D2D"/>
    <w:rsid w:val="009242D7"/>
    <w:rsid w:val="009454BC"/>
    <w:rsid w:val="00964865"/>
    <w:rsid w:val="00972987"/>
    <w:rsid w:val="00972E74"/>
    <w:rsid w:val="00992DCB"/>
    <w:rsid w:val="00A03D52"/>
    <w:rsid w:val="00A069C6"/>
    <w:rsid w:val="00A202E7"/>
    <w:rsid w:val="00A22E51"/>
    <w:rsid w:val="00A310FC"/>
    <w:rsid w:val="00A41128"/>
    <w:rsid w:val="00A47E94"/>
    <w:rsid w:val="00A52F71"/>
    <w:rsid w:val="00A557C8"/>
    <w:rsid w:val="00A633E9"/>
    <w:rsid w:val="00A671B0"/>
    <w:rsid w:val="00A73E97"/>
    <w:rsid w:val="00AC5F4B"/>
    <w:rsid w:val="00AC796E"/>
    <w:rsid w:val="00AF40F7"/>
    <w:rsid w:val="00B1128C"/>
    <w:rsid w:val="00B34697"/>
    <w:rsid w:val="00B365BF"/>
    <w:rsid w:val="00B741C3"/>
    <w:rsid w:val="00B74FC1"/>
    <w:rsid w:val="00B91450"/>
    <w:rsid w:val="00B947C6"/>
    <w:rsid w:val="00BC743C"/>
    <w:rsid w:val="00BC7ABF"/>
    <w:rsid w:val="00BD0C0F"/>
    <w:rsid w:val="00BE743E"/>
    <w:rsid w:val="00C10FF0"/>
    <w:rsid w:val="00C11B9A"/>
    <w:rsid w:val="00C95811"/>
    <w:rsid w:val="00CA6FF1"/>
    <w:rsid w:val="00CD3DBA"/>
    <w:rsid w:val="00CF1593"/>
    <w:rsid w:val="00CF3D50"/>
    <w:rsid w:val="00D20520"/>
    <w:rsid w:val="00D60D51"/>
    <w:rsid w:val="00D824E5"/>
    <w:rsid w:val="00D97EE2"/>
    <w:rsid w:val="00DB17E3"/>
    <w:rsid w:val="00DC2A13"/>
    <w:rsid w:val="00DC2D4B"/>
    <w:rsid w:val="00DD74D8"/>
    <w:rsid w:val="00E13B85"/>
    <w:rsid w:val="00E5075E"/>
    <w:rsid w:val="00E5303C"/>
    <w:rsid w:val="00E56BB5"/>
    <w:rsid w:val="00E705DF"/>
    <w:rsid w:val="00E74913"/>
    <w:rsid w:val="00E7618E"/>
    <w:rsid w:val="00EA5A8B"/>
    <w:rsid w:val="00EB002F"/>
    <w:rsid w:val="00EC234F"/>
    <w:rsid w:val="00ED6CE9"/>
    <w:rsid w:val="00EE1C0F"/>
    <w:rsid w:val="00F04EDB"/>
    <w:rsid w:val="00F32913"/>
    <w:rsid w:val="00F44E52"/>
    <w:rsid w:val="00F61971"/>
    <w:rsid w:val="00F71ECC"/>
    <w:rsid w:val="00F74CCB"/>
    <w:rsid w:val="00F94A22"/>
    <w:rsid w:val="00FB342C"/>
    <w:rsid w:val="00FD2D5E"/>
    <w:rsid w:val="00FD4347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C61ABC-8772-4D38-8844-319FEEC1C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29</TotalTime>
  <Pages>17</Pages>
  <Words>3060</Words>
  <Characters>16530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HST003 - Emitir Termo de Posse</dc:subject>
  <dc:creator>adriel.moro</dc:creator>
  <cp:lastModifiedBy>luana.silva</cp:lastModifiedBy>
  <cp:revision>174</cp:revision>
  <cp:lastPrinted>2006-08-08T20:14:00Z</cp:lastPrinted>
  <dcterms:created xsi:type="dcterms:W3CDTF">2023-04-13T18:19:00Z</dcterms:created>
  <dcterms:modified xsi:type="dcterms:W3CDTF">2023-12-22T12:49:00Z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6DB245DE700349C3BC8997EA7D95EA36_12</vt:lpwstr>
  </property>
</Properties>
</file>