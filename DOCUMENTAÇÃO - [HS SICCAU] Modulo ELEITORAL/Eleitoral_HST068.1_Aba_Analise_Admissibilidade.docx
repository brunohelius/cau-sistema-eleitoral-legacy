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3FE9F1F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3D12FE">
        <w:rPr>
          <w:sz w:val="52"/>
          <w:szCs w:val="52"/>
        </w:rPr>
        <w:t>6</w:t>
      </w:r>
      <w:r w:rsidR="00BE0CCB">
        <w:rPr>
          <w:sz w:val="52"/>
          <w:szCs w:val="52"/>
        </w:rPr>
        <w:t>8</w:t>
      </w:r>
      <w:r w:rsidR="00373566">
        <w:rPr>
          <w:sz w:val="52"/>
          <w:szCs w:val="52"/>
        </w:rPr>
        <w:t>.1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E0CCB">
        <w:rPr>
          <w:sz w:val="52"/>
          <w:szCs w:val="52"/>
        </w:rPr>
        <w:t>Aba</w:t>
      </w:r>
      <w:r w:rsidR="00F13106">
        <w:rPr>
          <w:sz w:val="52"/>
          <w:szCs w:val="52"/>
        </w:rPr>
        <w:t xml:space="preserve"> Análise de</w:t>
      </w:r>
      <w:r w:rsidR="00BE0CCB">
        <w:rPr>
          <w:sz w:val="52"/>
          <w:szCs w:val="52"/>
        </w:rPr>
        <w:t xml:space="preserve"> Admissibilidade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CE4DBD6" w:rsidR="00A735A5" w:rsidRPr="00BA5059" w:rsidRDefault="00373566" w:rsidP="003F1DD3">
            <w:pPr>
              <w:jc w:val="center"/>
            </w:pPr>
            <w:r>
              <w:t>28/02/2020</w:t>
            </w:r>
          </w:p>
        </w:tc>
        <w:tc>
          <w:tcPr>
            <w:tcW w:w="2405" w:type="dxa"/>
            <w:vAlign w:val="center"/>
          </w:tcPr>
          <w:p w14:paraId="7DBE843B" w14:textId="7CB2FFF8" w:rsidR="00A735A5" w:rsidRPr="00BA5059" w:rsidRDefault="00373566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8CAE43F" w14:textId="77777777" w:rsidR="0008642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1373922" w:history="1">
        <w:r w:rsidR="00086427" w:rsidRPr="00ED0CB8">
          <w:rPr>
            <w:rStyle w:val="Hyperlink"/>
            <w:noProof/>
          </w:rPr>
          <w:t>HST-065 – Admitir - Inadmitir Denúncia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_Toc31373922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3AA31031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3" w:history="1">
        <w:r w:rsidR="00086427" w:rsidRPr="00ED0CB8">
          <w:rPr>
            <w:rStyle w:val="Hyperlink"/>
            <w:noProof/>
          </w:rPr>
          <w:t>COMO Coordenador CE/CEN ou Adjunto CE/CEN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_Toc31373923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1CB0F055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4" w:history="1">
        <w:r w:rsidR="00086427" w:rsidRPr="00ED0CB8">
          <w:rPr>
            <w:rStyle w:val="Hyperlink"/>
            <w:noProof/>
          </w:rPr>
          <w:t>QUERO admitir ou inadmitir as denúncias sob minha gestão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_Toc31373924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4B00C020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5" w:history="1">
        <w:r w:rsidR="00086427" w:rsidRPr="00ED0CB8">
          <w:rPr>
            <w:rStyle w:val="Hyperlink"/>
            <w:noProof/>
          </w:rPr>
          <w:t>PARA prosseguir com as próximas fases do processo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_Toc31373925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76D75DE5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6" w:history="1">
        <w:r w:rsidR="00086427" w:rsidRPr="00ED0CB8">
          <w:rPr>
            <w:rStyle w:val="Hyperlink"/>
            <w:noProof/>
          </w:rPr>
          <w:t>PROTÓTIPO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_Toc31373926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4</w:t>
        </w:r>
        <w:r w:rsidR="00086427">
          <w:rPr>
            <w:noProof/>
            <w:webHidden/>
          </w:rPr>
          <w:fldChar w:fldCharType="end"/>
        </w:r>
      </w:hyperlink>
    </w:p>
    <w:p w14:paraId="3F3A04F7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7" w:history="1">
        <w:r w:rsidR="00086427" w:rsidRPr="00ED0CB8">
          <w:rPr>
            <w:rStyle w:val="Hyperlink"/>
            <w:noProof/>
          </w:rPr>
          <w:t>CRITÉRIOS DE ACEITE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_Toc31373927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8</w:t>
        </w:r>
        <w:r w:rsidR="00086427">
          <w:rPr>
            <w:noProof/>
            <w:webHidden/>
          </w:rPr>
          <w:fldChar w:fldCharType="end"/>
        </w:r>
      </w:hyperlink>
    </w:p>
    <w:p w14:paraId="2FDD4B6D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8" w:history="1">
        <w:r w:rsidR="00086427" w:rsidRPr="00ED0CB8">
          <w:rPr>
            <w:rStyle w:val="Hyperlink"/>
            <w:noProof/>
          </w:rPr>
          <w:t>MENSAGENS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_Toc31373928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10</w:t>
        </w:r>
        <w:r w:rsidR="00086427">
          <w:rPr>
            <w:noProof/>
            <w:webHidden/>
          </w:rPr>
          <w:fldChar w:fldCharType="end"/>
        </w:r>
      </w:hyperlink>
    </w:p>
    <w:p w14:paraId="57A36A51" w14:textId="77777777" w:rsidR="00086427" w:rsidRDefault="009E302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1373929" w:history="1">
        <w:r w:rsidR="00086427" w:rsidRPr="00ED0CB8">
          <w:rPr>
            <w:rStyle w:val="Hyperlink"/>
            <w:noProof/>
          </w:rPr>
          <w:t>INFORMAÇÕES COMPLEMENTARES</w:t>
        </w:r>
        <w:r w:rsidR="00086427">
          <w:rPr>
            <w:noProof/>
            <w:webHidden/>
          </w:rPr>
          <w:tab/>
        </w:r>
        <w:r w:rsidR="00086427">
          <w:rPr>
            <w:noProof/>
            <w:webHidden/>
          </w:rPr>
          <w:fldChar w:fldCharType="begin"/>
        </w:r>
        <w:r w:rsidR="00086427">
          <w:rPr>
            <w:noProof/>
            <w:webHidden/>
          </w:rPr>
          <w:instrText xml:space="preserve"> PAGEREF _Toc31373929 \h </w:instrText>
        </w:r>
        <w:r w:rsidR="00086427">
          <w:rPr>
            <w:noProof/>
            <w:webHidden/>
          </w:rPr>
        </w:r>
        <w:r w:rsidR="00086427">
          <w:rPr>
            <w:noProof/>
            <w:webHidden/>
          </w:rPr>
          <w:fldChar w:fldCharType="separate"/>
        </w:r>
        <w:r w:rsidR="00086427">
          <w:rPr>
            <w:noProof/>
            <w:webHidden/>
          </w:rPr>
          <w:t>10</w:t>
        </w:r>
        <w:r w:rsidR="00086427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0CC072F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1373922"/>
      <w:r w:rsidR="008838E8">
        <w:lastRenderedPageBreak/>
        <w:t>HST-0</w:t>
      </w:r>
      <w:r w:rsidR="003F1DD3">
        <w:t>6</w:t>
      </w:r>
      <w:r w:rsidR="00F13106">
        <w:t>8</w:t>
      </w:r>
      <w:r w:rsidR="00214877">
        <w:t>.1</w:t>
      </w:r>
      <w:r w:rsidR="00D175C7">
        <w:t xml:space="preserve"> –</w:t>
      </w:r>
      <w:r w:rsidR="008838E8">
        <w:t xml:space="preserve"> </w:t>
      </w:r>
      <w:bookmarkEnd w:id="4"/>
      <w:r w:rsidR="00BE0CCB">
        <w:t xml:space="preserve">Aba </w:t>
      </w:r>
      <w:r w:rsidR="00F13106">
        <w:t xml:space="preserve">Análise de </w:t>
      </w:r>
      <w:r w:rsidR="00BE0CCB">
        <w:t>Admissibilidade</w:t>
      </w:r>
    </w:p>
    <w:p w14:paraId="37D34CD1" w14:textId="1311C8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1373923"/>
      <w:r w:rsidRPr="000628DE">
        <w:t>COMO</w:t>
      </w:r>
      <w:r w:rsidR="00C64B05" w:rsidRPr="000628DE">
        <w:t xml:space="preserve"> </w:t>
      </w:r>
      <w:bookmarkEnd w:id="5"/>
      <w:r w:rsidR="00F13106">
        <w:rPr>
          <w:b w:val="0"/>
        </w:rPr>
        <w:t>usuário da comissão CE/CEN, denunciante ou denunciado</w:t>
      </w:r>
    </w:p>
    <w:p w14:paraId="4036BB8D" w14:textId="1F9281B8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1373924"/>
      <w:r w:rsidRPr="000628DE">
        <w:t>QUERO</w:t>
      </w:r>
      <w:r w:rsidR="005A4527" w:rsidRPr="000628DE">
        <w:t xml:space="preserve"> </w:t>
      </w:r>
      <w:bookmarkEnd w:id="6"/>
      <w:r w:rsidR="00BE0CCB">
        <w:rPr>
          <w:b w:val="0"/>
        </w:rPr>
        <w:t xml:space="preserve">visualizar </w:t>
      </w:r>
      <w:r w:rsidR="00FD47B4">
        <w:rPr>
          <w:b w:val="0"/>
        </w:rPr>
        <w:t>um novo relator indicado e os relatores com impedimentos</w:t>
      </w:r>
    </w:p>
    <w:p w14:paraId="38E7497A" w14:textId="03755335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1373925"/>
      <w:r w:rsidRPr="000628DE">
        <w:t>PARA</w:t>
      </w:r>
      <w:r w:rsidR="005A4527" w:rsidRPr="000628DE">
        <w:t xml:space="preserve"> </w:t>
      </w:r>
      <w:bookmarkEnd w:id="7"/>
      <w:r w:rsidR="008A1911">
        <w:rPr>
          <w:b w:val="0"/>
        </w:rPr>
        <w:t>acompanhar com transparência a denúncia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1373926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7BB94649" w14:textId="799948A3" w:rsidR="002E2F62" w:rsidRDefault="00BE0CCB" w:rsidP="002E2F62">
      <w:pPr>
        <w:pStyle w:val="EstiloPrototipo3"/>
        <w:numPr>
          <w:ilvl w:val="0"/>
          <w:numId w:val="3"/>
        </w:numPr>
      </w:pPr>
      <w:bookmarkStart w:id="10" w:name="_Ref26368229"/>
      <w:r>
        <w:t xml:space="preserve">Aba </w:t>
      </w:r>
      <w:r w:rsidR="007F5E5B">
        <w:t xml:space="preserve">Análise de </w:t>
      </w:r>
      <w:r>
        <w:t xml:space="preserve">Admissibilidade – </w:t>
      </w:r>
      <w:r w:rsidR="007F5E5B">
        <w:t>Denúncia admitida</w:t>
      </w:r>
      <w:r w:rsidR="009B5756">
        <w:t>:</w:t>
      </w:r>
      <w:bookmarkEnd w:id="10"/>
    </w:p>
    <w:p w14:paraId="31202B79" w14:textId="110F5352" w:rsidR="00A66BD6" w:rsidRDefault="00182F6C" w:rsidP="0052761E">
      <w:pPr>
        <w:pStyle w:val="EstiloPrototipo3"/>
      </w:pPr>
      <w:bookmarkStart w:id="11" w:name="_GoBack"/>
      <w:r>
        <w:rPr>
          <w:noProof/>
        </w:rPr>
        <w:drawing>
          <wp:inline distT="0" distB="0" distL="0" distR="0" wp14:anchorId="13FC3B59" wp14:editId="424B8F61">
            <wp:extent cx="4108661" cy="5327924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5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7BC27B21" w14:textId="63285F23" w:rsidR="00274559" w:rsidRDefault="00274559" w:rsidP="00A66BD6">
      <w:pPr>
        <w:pStyle w:val="EstiloPrototipo3"/>
        <w:ind w:left="360"/>
      </w:pPr>
    </w:p>
    <w:p w14:paraId="0513F3E1" w14:textId="2B8497F7" w:rsidR="00353CEF" w:rsidRDefault="00353CE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434FAF60" w:rsidR="00BA4DD5" w:rsidRPr="00E976B5" w:rsidRDefault="005834A3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lastRenderedPageBreak/>
              <w:t xml:space="preserve">Grid </w:t>
            </w:r>
            <w:r w:rsidR="00080B9D">
              <w:rPr>
                <w:sz w:val="24"/>
                <w:szCs w:val="24"/>
              </w:rPr>
              <w:fldChar w:fldCharType="begin"/>
            </w:r>
            <w:r w:rsidR="00080B9D">
              <w:rPr>
                <w:sz w:val="24"/>
                <w:szCs w:val="24"/>
              </w:rPr>
              <w:instrText xml:space="preserve"> REF _Ref26368229 \r \h </w:instrText>
            </w:r>
            <w:r w:rsidR="00080B9D">
              <w:rPr>
                <w:sz w:val="24"/>
                <w:szCs w:val="24"/>
              </w:rPr>
            </w:r>
            <w:r w:rsidR="00080B9D">
              <w:rPr>
                <w:sz w:val="24"/>
                <w:szCs w:val="24"/>
              </w:rPr>
              <w:fldChar w:fldCharType="separate"/>
            </w:r>
            <w:r w:rsidR="00080B9D">
              <w:rPr>
                <w:sz w:val="24"/>
                <w:szCs w:val="24"/>
              </w:rPr>
              <w:t>P01</w:t>
            </w:r>
            <w:r w:rsidR="00080B9D">
              <w:rPr>
                <w:sz w:val="24"/>
                <w:szCs w:val="24"/>
              </w:rPr>
              <w:fldChar w:fldCharType="end"/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F57AA9" w:rsidRPr="00017568" w14:paraId="6E15D94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22FD0F3" w14:textId="77777777" w:rsidR="00F57AA9" w:rsidRPr="009B42E9" w:rsidRDefault="00F57AA9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F6FFCCE" w14:textId="52BDC73F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</w:t>
            </w:r>
          </w:p>
        </w:tc>
        <w:tc>
          <w:tcPr>
            <w:tcW w:w="1276" w:type="dxa"/>
          </w:tcPr>
          <w:p w14:paraId="76422E7E" w14:textId="4DB0EC2A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dos dados</w:t>
            </w:r>
          </w:p>
        </w:tc>
        <w:tc>
          <w:tcPr>
            <w:tcW w:w="708" w:type="dxa"/>
            <w:gridSpan w:val="2"/>
          </w:tcPr>
          <w:p w14:paraId="63FE98CC" w14:textId="7A4F31C2" w:rsidR="00F57AA9" w:rsidRDefault="00F57AA9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938C238" w14:textId="484A72F4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17FBEB3" w14:textId="6B28CE68" w:rsidR="00F57AA9" w:rsidRDefault="00F57AA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37F973" w14:textId="77777777" w:rsidR="00F57AA9" w:rsidRDefault="00F57AA9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Inclusão de regra;</w:t>
            </w:r>
          </w:p>
          <w:p w14:paraId="2CC3C97F" w14:textId="4C6AC31D" w:rsidR="00F57AA9" w:rsidRPr="00E313AC" w:rsidRDefault="00F57AA9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b/>
                <w:sz w:val="18"/>
                <w:szCs w:val="18"/>
              </w:rPr>
            </w:pPr>
            <w:r w:rsidRPr="00F57AA9">
              <w:rPr>
                <w:sz w:val="18"/>
                <w:szCs w:val="18"/>
              </w:rPr>
              <w:t>Exibe a data e hora de cadastro do relator atual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3469891E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35D9A449" w:rsidR="00BA4DD5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3CBEBEA4" w14:textId="5FB5FA5F" w:rsidR="00BA4DD5" w:rsidRPr="00F23DF4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EEFA2A5" w14:textId="4419C8E1" w:rsidR="00BA4DD5" w:rsidRPr="00410002" w:rsidRDefault="00D8238F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267E0FEC" w:rsidR="00BA4DD5" w:rsidRPr="00F23DF4" w:rsidRDefault="003F626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1F0F0234" w:rsidR="00BA4DD5" w:rsidRPr="00F23DF4" w:rsidRDefault="00D8238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D78CEF0" w14:textId="2E7AADEB" w:rsidR="00E313AC" w:rsidRDefault="00E313AC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Alteração de regra</w:t>
            </w:r>
            <w:r>
              <w:rPr>
                <w:sz w:val="18"/>
                <w:szCs w:val="18"/>
              </w:rPr>
              <w:t>;</w:t>
            </w:r>
          </w:p>
          <w:p w14:paraId="30A16AF2" w14:textId="77777777" w:rsidR="000677AB" w:rsidRDefault="005552F6" w:rsidP="009B74D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D09AB5D" w14:textId="55E74682" w:rsidR="0078490B" w:rsidRPr="00C74966" w:rsidRDefault="005552F6" w:rsidP="00C7496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relator </w:t>
            </w:r>
            <w:r w:rsidR="00867E2F">
              <w:rPr>
                <w:sz w:val="18"/>
                <w:szCs w:val="18"/>
              </w:rPr>
              <w:t>atual</w:t>
            </w:r>
            <w:r w:rsidR="00122C9D">
              <w:rPr>
                <w:sz w:val="18"/>
                <w:szCs w:val="18"/>
              </w:rPr>
              <w:t xml:space="preserve"> da denúncia</w:t>
            </w:r>
            <w:r w:rsidR="00867E2F">
              <w:rPr>
                <w:sz w:val="18"/>
                <w:szCs w:val="18"/>
              </w:rPr>
              <w:t>.</w:t>
            </w:r>
          </w:p>
        </w:tc>
      </w:tr>
      <w:tr w:rsidR="00304D3E" w:rsidRPr="00017568" w14:paraId="488BDC5A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E1781CF" w14:textId="77777777" w:rsidR="00304D3E" w:rsidRPr="009B42E9" w:rsidRDefault="00304D3E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6DBB48C" w14:textId="61438904" w:rsidR="00304D3E" w:rsidRDefault="00304D3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Coordenador da comissão </w:t>
            </w:r>
          </w:p>
        </w:tc>
        <w:tc>
          <w:tcPr>
            <w:tcW w:w="1276" w:type="dxa"/>
          </w:tcPr>
          <w:p w14:paraId="55AA35B3" w14:textId="1F3D8EC9" w:rsidR="00304D3E" w:rsidRDefault="004E5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coordenador</w:t>
            </w:r>
          </w:p>
        </w:tc>
        <w:tc>
          <w:tcPr>
            <w:tcW w:w="708" w:type="dxa"/>
            <w:gridSpan w:val="2"/>
          </w:tcPr>
          <w:p w14:paraId="7DDB01DE" w14:textId="23953F38" w:rsidR="00304D3E" w:rsidRDefault="004E5D3C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5E3ACCA" w14:textId="20DA31D6" w:rsidR="00304D3E" w:rsidRDefault="002B6FF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A68A710" w14:textId="4C802E97" w:rsidR="00304D3E" w:rsidRDefault="00AC75F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8641541" w14:textId="207B18F2" w:rsidR="00E313AC" w:rsidRDefault="00E313AC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campo</w:t>
            </w:r>
            <w:r>
              <w:rPr>
                <w:sz w:val="18"/>
                <w:szCs w:val="18"/>
              </w:rPr>
              <w:t>;</w:t>
            </w:r>
          </w:p>
          <w:p w14:paraId="4FD0B052" w14:textId="77777777" w:rsidR="00304D3E" w:rsidRDefault="00AC75FA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99B5770" w14:textId="3042736C" w:rsidR="00122C9D" w:rsidRDefault="00122C9D" w:rsidP="00AC75FA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nome do coordenador ou adjunto que definiu o último relator da denúncia.</w:t>
            </w:r>
          </w:p>
          <w:p w14:paraId="3BDDD6F2" w14:textId="20BD28F6" w:rsidR="00BA3DF9" w:rsidRPr="00BA3DF9" w:rsidRDefault="00BA3DF9" w:rsidP="00C74966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E06BE" w:rsidRPr="00017568" w14:paraId="40EF61B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A799FB2" w14:textId="68050819" w:rsidR="00016C1D" w:rsidRPr="009B42E9" w:rsidRDefault="00016C1D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6F0478E" w14:textId="38561C7A" w:rsidR="00016C1D" w:rsidRDefault="005552F6" w:rsidP="002F629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1276" w:type="dxa"/>
          </w:tcPr>
          <w:p w14:paraId="3AF5EEE6" w14:textId="1295D10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admissão</w:t>
            </w:r>
          </w:p>
        </w:tc>
        <w:tc>
          <w:tcPr>
            <w:tcW w:w="708" w:type="dxa"/>
            <w:gridSpan w:val="2"/>
          </w:tcPr>
          <w:p w14:paraId="07DABF01" w14:textId="2E0D6AB1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DDE4DD8" w14:textId="72B89B4C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45D586D" w14:textId="2F2A991D" w:rsidR="00016C1D" w:rsidRDefault="005552F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36EE9B0" w14:textId="79BDCD3B" w:rsidR="00E313AC" w:rsidRPr="00E313AC" w:rsidRDefault="00E313AC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b/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regra;</w:t>
            </w:r>
          </w:p>
          <w:p w14:paraId="7C6AEA00" w14:textId="3B9A38D3" w:rsidR="00016C1D" w:rsidRDefault="005552F6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do campo</w:t>
            </w:r>
            <w:r w:rsidR="00867E2F">
              <w:rPr>
                <w:sz w:val="18"/>
                <w:szCs w:val="18"/>
              </w:rPr>
              <w:t xml:space="preserve"> “Des</w:t>
            </w:r>
            <w:r w:rsidR="00122C9D">
              <w:rPr>
                <w:sz w:val="18"/>
                <w:szCs w:val="18"/>
              </w:rPr>
              <w:t>pacho de designação de relator” da última definição do relator da denúncia;</w:t>
            </w:r>
          </w:p>
          <w:p w14:paraId="0C15F1F1" w14:textId="552C78A5" w:rsidR="00867E2F" w:rsidRDefault="00867E2F" w:rsidP="002F629D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B00E5" w:rsidRPr="00017568" w14:paraId="52248BE7" w14:textId="77777777" w:rsidTr="00CB00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10"/>
            <w:shd w:val="clear" w:color="auto" w:fill="A6A6A6" w:themeFill="background1" w:themeFillShade="A6"/>
          </w:tcPr>
          <w:p w14:paraId="0F448164" w14:textId="59C5D55E" w:rsidR="00CB00E5" w:rsidRPr="00CB00E5" w:rsidRDefault="00CB00E5" w:rsidP="00CB00E5">
            <w:pPr>
              <w:pStyle w:val="PargrafodaLista"/>
              <w:spacing w:before="60" w:after="60"/>
              <w:ind w:left="720"/>
              <w:jc w:val="center"/>
              <w:rPr>
                <w:b/>
                <w:bCs/>
                <w:sz w:val="18"/>
                <w:szCs w:val="18"/>
              </w:rPr>
            </w:pPr>
            <w:r w:rsidRPr="00CB00E5">
              <w:rPr>
                <w:b/>
                <w:bCs/>
                <w:sz w:val="18"/>
                <w:szCs w:val="18"/>
              </w:rPr>
              <w:t>Histórico de Relatores da denúncia</w:t>
            </w:r>
          </w:p>
        </w:tc>
      </w:tr>
      <w:tr w:rsidR="00CB00E5" w:rsidRPr="00017568" w14:paraId="05833BCD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F185C68" w14:textId="77777777" w:rsidR="00CB00E5" w:rsidRPr="009B42E9" w:rsidRDefault="00CB00E5" w:rsidP="00CB00E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49DCF8E" w14:textId="10643097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45306941" w14:textId="6EA8DBEE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data de cadastro dos dados de admissibilidade/inadmissibilidade</w:t>
            </w:r>
          </w:p>
        </w:tc>
        <w:tc>
          <w:tcPr>
            <w:tcW w:w="708" w:type="dxa"/>
            <w:gridSpan w:val="2"/>
          </w:tcPr>
          <w:p w14:paraId="6D42C751" w14:textId="5F0A39D0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5E54D10" w14:textId="2658C03F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38CA222C" w14:textId="35D40901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D8DD723" w14:textId="3D66098B" w:rsidR="00DD0DF1" w:rsidRPr="00C74966" w:rsidRDefault="00CB00E5" w:rsidP="00C74966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CB00E5" w:rsidRPr="00017568" w14:paraId="32F538E6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E34C23" w14:textId="77777777" w:rsidR="00CB00E5" w:rsidRPr="009B42E9" w:rsidRDefault="00CB00E5" w:rsidP="00CB00E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8EC886C" w14:textId="136147F6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153A696F" w14:textId="161263DD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relator</w:t>
            </w:r>
          </w:p>
        </w:tc>
        <w:tc>
          <w:tcPr>
            <w:tcW w:w="708" w:type="dxa"/>
            <w:gridSpan w:val="2"/>
          </w:tcPr>
          <w:p w14:paraId="7CEB84C3" w14:textId="5A8DD14D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2512AF1" w14:textId="0DA363C6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EE9545E" w14:textId="50374C84" w:rsidR="00CB00E5" w:rsidRDefault="00CB00E5" w:rsidP="00CB00E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47F3685" w14:textId="77777777" w:rsidR="00CB00E5" w:rsidRDefault="00CB00E5" w:rsidP="00CB00E5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8565484" w14:textId="2CD4E59C" w:rsidR="00DD0DF1" w:rsidRPr="00C74966" w:rsidRDefault="00CB00E5" w:rsidP="00DE068A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</w:t>
            </w:r>
            <w:r w:rsidR="00DE068A">
              <w:rPr>
                <w:sz w:val="18"/>
                <w:szCs w:val="18"/>
              </w:rPr>
              <w:t>nome do relator.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A7350A" w:rsidRPr="000126F0" w14:paraId="63E15C0A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0E15A1" w:rsidRPr="000126F0" w14:paraId="1CF3D88B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2D73F08" w14:textId="5EE8BBFE" w:rsidR="000E15A1" w:rsidRDefault="000E15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1928" w:type="dxa"/>
            <w:gridSpan w:val="3"/>
          </w:tcPr>
          <w:p w14:paraId="0699DA65" w14:textId="43842B3C" w:rsidR="000E15A1" w:rsidRDefault="000E15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dados de detalhamento do histórico.</w:t>
            </w:r>
          </w:p>
        </w:tc>
        <w:tc>
          <w:tcPr>
            <w:tcW w:w="802" w:type="dxa"/>
            <w:gridSpan w:val="2"/>
          </w:tcPr>
          <w:p w14:paraId="575C08EA" w14:textId="795E1C7A" w:rsidR="000E15A1" w:rsidRDefault="000E15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0CEEA01" w14:textId="4DFB3E05" w:rsidR="000E15A1" w:rsidRDefault="0004750B" w:rsidP="0004750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exibe</w:t>
            </w:r>
            <w:r w:rsidR="000E15A1">
              <w:rPr>
                <w:sz w:val="18"/>
                <w:szCs w:val="18"/>
              </w:rPr>
              <w:t xml:space="preserve"> </w: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begin"/>
            </w:r>
            <w:r w:rsidR="000E15A1" w:rsidRPr="003E0DC6">
              <w:rPr>
                <w:b/>
                <w:bCs/>
                <w:sz w:val="18"/>
                <w:szCs w:val="18"/>
              </w:rPr>
              <w:instrText xml:space="preserve"> REF _Ref33798097 \r \h </w:instrTex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instrText xml:space="preserve"> \* MERGEFORMAT </w:instrTex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separate"/>
            </w:r>
            <w:r w:rsidR="000E15A1" w:rsidRPr="003E0DC6">
              <w:rPr>
                <w:b/>
                <w:bCs/>
                <w:sz w:val="18"/>
                <w:szCs w:val="18"/>
              </w:rPr>
              <w:t>P02</w:t>
            </w:r>
            <w:r w:rsidR="000E15A1" w:rsidRPr="003E0DC6">
              <w:rPr>
                <w:b/>
                <w:bCs/>
                <w:color w:val="FF0000"/>
                <w:sz w:val="18"/>
                <w:szCs w:val="18"/>
              </w:rPr>
              <w:fldChar w:fldCharType="end"/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</w:tr>
    </w:tbl>
    <w:p w14:paraId="3EA9E99B" w14:textId="03908E82" w:rsidR="001A5E0F" w:rsidRDefault="001A5E0F" w:rsidP="005834A3">
      <w:pPr>
        <w:pStyle w:val="EstiloPrototipo3"/>
      </w:pPr>
    </w:p>
    <w:p w14:paraId="31643D32" w14:textId="798CC4BA" w:rsidR="004E52D1" w:rsidRDefault="00E313AC" w:rsidP="004E52D1">
      <w:pPr>
        <w:pStyle w:val="EstiloPrototipo3"/>
        <w:numPr>
          <w:ilvl w:val="0"/>
          <w:numId w:val="3"/>
        </w:numPr>
      </w:pPr>
      <w:bookmarkStart w:id="12" w:name="_Ref33798097"/>
      <w:r>
        <w:t>Visualizar Histórico</w:t>
      </w:r>
      <w:r w:rsidR="004E52D1">
        <w:t>:</w:t>
      </w:r>
      <w:bookmarkEnd w:id="12"/>
    </w:p>
    <w:p w14:paraId="5BB7B33E" w14:textId="7BDD7FA7" w:rsidR="004E52D1" w:rsidRDefault="00FD6113" w:rsidP="005834A3">
      <w:pPr>
        <w:pStyle w:val="EstiloPrototipo3"/>
      </w:pPr>
      <w:r>
        <w:rPr>
          <w:noProof/>
        </w:rPr>
        <w:drawing>
          <wp:inline distT="0" distB="0" distL="0" distR="0" wp14:anchorId="7B77242C" wp14:editId="4D90C723">
            <wp:extent cx="3168813" cy="1574881"/>
            <wp:effectExtent l="19050" t="19050" r="12700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574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FF83D" w14:textId="77777777" w:rsidR="00507A39" w:rsidRDefault="00507A39" w:rsidP="005834A3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367"/>
        <w:gridCol w:w="926"/>
        <w:gridCol w:w="2855"/>
      </w:tblGrid>
      <w:tr w:rsidR="00507A39" w:rsidRPr="00E976B5" w14:paraId="42AF5548" w14:textId="77777777" w:rsidTr="0029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30BFA1CF" w14:textId="77777777" w:rsidR="00507A39" w:rsidRPr="00E976B5" w:rsidRDefault="00507A39" w:rsidP="00297157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REF _Ref26369985 \r \h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P02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507A39" w:rsidRPr="005D2A67" w14:paraId="63710D72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679032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F13B903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22AD82AE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57B17D6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E4E69A7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137D759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4D6D91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4F0031" w14:paraId="1F0CF917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3ABE8C4" w14:textId="77777777" w:rsidR="004F0031" w:rsidRPr="009B42E9" w:rsidRDefault="004F0031" w:rsidP="004F003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50D93DA" w14:textId="0E802517" w:rsidR="004F0031" w:rsidRDefault="005B1457" w:rsidP="00BB09F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</w:t>
            </w:r>
            <w:r w:rsidR="00BB09F5">
              <w:rPr>
                <w:rFonts w:cs="Arial"/>
                <w:sz w:val="18"/>
                <w:szCs w:val="18"/>
              </w:rPr>
              <w:t>pacho de designação do relator</w:t>
            </w:r>
          </w:p>
        </w:tc>
        <w:tc>
          <w:tcPr>
            <w:tcW w:w="1276" w:type="dxa"/>
          </w:tcPr>
          <w:p w14:paraId="74EDD434" w14:textId="70A9CC72" w:rsidR="004F0031" w:rsidRDefault="00B064D9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despacho de designação do relator referente ao histórico de relator.</w:t>
            </w:r>
          </w:p>
        </w:tc>
        <w:tc>
          <w:tcPr>
            <w:tcW w:w="708" w:type="dxa"/>
            <w:gridSpan w:val="2"/>
          </w:tcPr>
          <w:p w14:paraId="62F2D011" w14:textId="4A138F9E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824FBB6" w14:textId="6B797690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5DD93F4B" w14:textId="2DC66E2C" w:rsidR="004F0031" w:rsidRDefault="004F0031" w:rsidP="004F003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25E19B4" w14:textId="307D4B34" w:rsidR="004F0031" w:rsidRDefault="004F0031" w:rsidP="004F0031">
            <w:pPr>
              <w:pStyle w:val="PargrafodaLista"/>
              <w:numPr>
                <w:ilvl w:val="0"/>
                <w:numId w:val="2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0064F5" w:rsidRPr="00FD775E" w14:paraId="66AAD173" w14:textId="77777777" w:rsidTr="00006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D566699" w14:textId="77777777" w:rsidR="000064F5" w:rsidRPr="005D2A67" w:rsidRDefault="000064F5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0064F5" w:rsidRPr="000126F0" w14:paraId="5C7AFFF2" w14:textId="77777777" w:rsidTr="002971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23208C3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486EE78" w14:textId="77777777" w:rsidR="000064F5" w:rsidRPr="00587974" w:rsidRDefault="000064F5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7772BF7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51DE6950" w14:textId="77777777" w:rsidR="000064F5" w:rsidRPr="00587974" w:rsidRDefault="000064F5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94D4C" w:rsidRPr="000126F0" w14:paraId="05A47AB6" w14:textId="77777777" w:rsidTr="0029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814A27E" w14:textId="360CB0F6" w:rsidR="00594D4C" w:rsidRDefault="00594D4C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4AAAB741" w14:textId="39A4C2D5" w:rsidR="00594D4C" w:rsidRDefault="00594D4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fecha o pop </w:t>
            </w:r>
            <w:proofErr w:type="spellStart"/>
            <w:r>
              <w:rPr>
                <w:sz w:val="18"/>
                <w:szCs w:val="18"/>
              </w:rPr>
              <w:t>up</w:t>
            </w:r>
            <w:proofErr w:type="spellEnd"/>
            <w:r>
              <w:rPr>
                <w:sz w:val="18"/>
                <w:szCs w:val="18"/>
              </w:rPr>
              <w:t xml:space="preserve"> e retornar para página de origem. </w:t>
            </w:r>
          </w:p>
        </w:tc>
        <w:tc>
          <w:tcPr>
            <w:tcW w:w="802" w:type="dxa"/>
            <w:gridSpan w:val="2"/>
          </w:tcPr>
          <w:p w14:paraId="12451FA5" w14:textId="50777BB6" w:rsidR="00594D4C" w:rsidRDefault="00594D4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00DBA70E" w14:textId="3218C319" w:rsidR="00594D4C" w:rsidRDefault="00594D4C" w:rsidP="000064F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Default="00347052" w:rsidP="00874558"/>
    <w:p w14:paraId="413A4F68" w14:textId="75052D68" w:rsidR="007F5E5B" w:rsidRDefault="007F5E5B" w:rsidP="007F5E5B">
      <w:pPr>
        <w:pStyle w:val="EstiloPrototipo3"/>
        <w:numPr>
          <w:ilvl w:val="0"/>
          <w:numId w:val="3"/>
        </w:numPr>
      </w:pPr>
      <w:bookmarkStart w:id="13" w:name="_Ref34927738"/>
      <w:r>
        <w:lastRenderedPageBreak/>
        <w:t>Aba Análise de Admissibilidade – Denúncia inadmitida:</w:t>
      </w:r>
      <w:bookmarkEnd w:id="13"/>
    </w:p>
    <w:p w14:paraId="5FE3CCF2" w14:textId="1D080D1F" w:rsidR="007F5E5B" w:rsidRDefault="00082C94" w:rsidP="00874558">
      <w:r>
        <w:rPr>
          <w:noProof/>
        </w:rPr>
        <w:drawing>
          <wp:inline distT="0" distB="0" distL="0" distR="0" wp14:anchorId="58EC2704" wp14:editId="0ACCCFC6">
            <wp:extent cx="4997707" cy="5626389"/>
            <wp:effectExtent l="19050" t="19050" r="1270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admiti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626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943BD" w14:textId="77777777" w:rsidR="00082C94" w:rsidRDefault="00082C94" w:rsidP="00874558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082C94" w:rsidRPr="00E976B5" w14:paraId="15D43E94" w14:textId="77777777" w:rsidTr="00BA3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1D09A38E" w14:textId="6137DEE2" w:rsidR="00082C94" w:rsidRPr="00E976B5" w:rsidRDefault="00082C94" w:rsidP="00B6571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 xml:space="preserve">Grid </w:t>
            </w:r>
            <w:r w:rsidR="00B65719">
              <w:rPr>
                <w:sz w:val="24"/>
                <w:szCs w:val="24"/>
              </w:rPr>
              <w:fldChar w:fldCharType="begin"/>
            </w:r>
            <w:r w:rsidR="00B65719">
              <w:rPr>
                <w:sz w:val="24"/>
                <w:szCs w:val="24"/>
              </w:rPr>
              <w:instrText xml:space="preserve"> REF _Ref34927738 \r \h </w:instrText>
            </w:r>
            <w:r w:rsidR="00B65719">
              <w:rPr>
                <w:sz w:val="24"/>
                <w:szCs w:val="24"/>
              </w:rPr>
            </w:r>
            <w:r w:rsidR="00B65719">
              <w:rPr>
                <w:sz w:val="24"/>
                <w:szCs w:val="24"/>
              </w:rPr>
              <w:fldChar w:fldCharType="separate"/>
            </w:r>
            <w:r w:rsidR="00B65719">
              <w:rPr>
                <w:sz w:val="24"/>
                <w:szCs w:val="24"/>
              </w:rPr>
              <w:t>P03</w:t>
            </w:r>
            <w:r w:rsidR="00B65719">
              <w:rPr>
                <w:sz w:val="24"/>
                <w:szCs w:val="24"/>
              </w:rPr>
              <w:fldChar w:fldCharType="end"/>
            </w:r>
          </w:p>
        </w:tc>
      </w:tr>
      <w:tr w:rsidR="00082C94" w:rsidRPr="005D2A67" w14:paraId="5D2C129D" w14:textId="77777777" w:rsidTr="00BA3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A716BE4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3C44BF2D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346707C7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6FA21C61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3927B332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31245AD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F07E6C0" w14:textId="77777777" w:rsidR="00082C94" w:rsidRPr="005D2A67" w:rsidRDefault="00082C94" w:rsidP="00BA33F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082C94" w14:paraId="7C2DE270" w14:textId="77777777" w:rsidTr="00BA33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ED2FA15" w14:textId="77777777" w:rsidR="00082C94" w:rsidRPr="009B42E9" w:rsidRDefault="00082C94" w:rsidP="00082C94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D0EACA" w14:textId="3E75AC22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Coordenador da comissão </w:t>
            </w:r>
          </w:p>
        </w:tc>
        <w:tc>
          <w:tcPr>
            <w:tcW w:w="1276" w:type="dxa"/>
          </w:tcPr>
          <w:p w14:paraId="2FCC4EA1" w14:textId="583B871A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o nome do coordenador</w:t>
            </w:r>
          </w:p>
        </w:tc>
        <w:tc>
          <w:tcPr>
            <w:tcW w:w="708" w:type="dxa"/>
          </w:tcPr>
          <w:p w14:paraId="4BF14B15" w14:textId="60CF2E98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2DA413F" w14:textId="0AD268C3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A05AE7C" w14:textId="2176CC2B" w:rsidR="00082C94" w:rsidRDefault="00082C94" w:rsidP="00082C9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8CF5D75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E313AC">
              <w:rPr>
                <w:b/>
                <w:sz w:val="18"/>
                <w:szCs w:val="18"/>
              </w:rPr>
              <w:t>Inclusão de campo</w:t>
            </w:r>
            <w:r>
              <w:rPr>
                <w:sz w:val="18"/>
                <w:szCs w:val="18"/>
              </w:rPr>
              <w:t>;</w:t>
            </w:r>
          </w:p>
          <w:p w14:paraId="46413CBA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4FC382B6" w14:textId="77777777" w:rsidR="00082C94" w:rsidRDefault="00082C94" w:rsidP="00082C94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 nome do coordenador ou adjunto que definiu o último </w:t>
            </w:r>
            <w:r>
              <w:rPr>
                <w:sz w:val="18"/>
                <w:szCs w:val="18"/>
              </w:rPr>
              <w:lastRenderedPageBreak/>
              <w:t>relator da denúncia.</w:t>
            </w:r>
          </w:p>
          <w:p w14:paraId="17037F0D" w14:textId="65834A89" w:rsidR="00082C94" w:rsidRDefault="00082C94" w:rsidP="00082C9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4" w:name="_Toc31373927"/>
      <w:r>
        <w:t>CRITÉRIOS DE ACEITE</w:t>
      </w:r>
      <w:bookmarkEnd w:id="14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15" w:name="_Ref13564883"/>
      <w:r w:rsidR="00D12674">
        <w:t xml:space="preserve"> </w:t>
      </w:r>
    </w:p>
    <w:p w14:paraId="6A19CFFF" w14:textId="5675E4DF" w:rsidR="00D02639" w:rsidRDefault="00D02639" w:rsidP="00FD611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 história inclui novas regras</w:t>
      </w:r>
      <w:r w:rsidR="00FD6113">
        <w:t xml:space="preserve"> na aba “Análise de Admissibilidade”</w:t>
      </w:r>
      <w:r>
        <w:t xml:space="preserve"> para apresentação de uma grid constando o histórico de relatores que i</w:t>
      </w:r>
      <w:r w:rsidR="00FD6113">
        <w:t xml:space="preserve">ndicaram impedimento/suspeição e foram substituídos pelo coordenador ou adjunto em </w:t>
      </w:r>
      <w:r w:rsidR="00FD6113" w:rsidRPr="00FD6113">
        <w:t>Eleitoral_HST093_Inserir_Novo_Relator</w:t>
      </w:r>
      <w:r w:rsidR="00FD6113">
        <w:t>;</w:t>
      </w:r>
    </w:p>
    <w:p w14:paraId="03DA1C4D" w14:textId="0F81E8D8" w:rsidR="00FD6113" w:rsidRDefault="00FD6113" w:rsidP="00FD611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Esta história é uma evolução da história </w:t>
      </w:r>
      <w:r w:rsidRPr="00FD6113">
        <w:t>Eleitoral_HST068_Aba</w:t>
      </w:r>
      <w:proofErr w:type="gramStart"/>
      <w:r w:rsidRPr="00FD6113">
        <w:t>_Analise</w:t>
      </w:r>
      <w:proofErr w:type="gramEnd"/>
      <w:r w:rsidRPr="00FD6113">
        <w:t>_Admissibilidade</w:t>
      </w:r>
      <w:r>
        <w:t>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31290676"/>
      <w:r>
        <w:rPr>
          <w:b/>
        </w:rPr>
        <w:t>Regras Gerais:</w:t>
      </w:r>
      <w:bookmarkEnd w:id="15"/>
      <w:bookmarkEnd w:id="16"/>
    </w:p>
    <w:p w14:paraId="1B7B6F8C" w14:textId="266F61EE" w:rsidR="00A53122" w:rsidRDefault="00A53122" w:rsidP="00072D9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3798818"/>
      <w:r>
        <w:t>Alterações na denúncia admitida:</w:t>
      </w:r>
    </w:p>
    <w:p w14:paraId="5C1FB70B" w14:textId="1261AC9C" w:rsidR="008D179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875134" w:rsidRPr="00875134">
        <w:t xml:space="preserve">Ao </w:t>
      </w:r>
      <w:r w:rsidR="000A3944">
        <w:t xml:space="preserve">acessar a aba </w:t>
      </w:r>
      <w:r w:rsidR="00875134" w:rsidRPr="00875134">
        <w:t>“A</w:t>
      </w:r>
      <w:r w:rsidR="000A3944">
        <w:t>nálise de Admissibilidade</w:t>
      </w:r>
      <w:r w:rsidR="00875134" w:rsidRPr="00875134">
        <w:t xml:space="preserve">”, </w:t>
      </w:r>
      <w:r w:rsidR="00F10B4E">
        <w:t>o</w:t>
      </w:r>
      <w:r w:rsidR="00875134" w:rsidRPr="00875134">
        <w:t xml:space="preserve"> sistema exibe o formulário </w:t>
      </w:r>
      <w:r w:rsidR="00E31659">
        <w:rPr>
          <w:b/>
        </w:rPr>
        <w:fldChar w:fldCharType="begin"/>
      </w:r>
      <w:r w:rsidR="00E31659">
        <w:rPr>
          <w:b/>
        </w:rPr>
        <w:instrText xml:space="preserve"> REF _Ref26368229 \r \h </w:instrText>
      </w:r>
      <w:r w:rsidR="00E31659">
        <w:rPr>
          <w:b/>
        </w:rPr>
      </w:r>
      <w:r w:rsidR="00E31659">
        <w:rPr>
          <w:b/>
        </w:rPr>
        <w:fldChar w:fldCharType="separate"/>
      </w:r>
      <w:r w:rsidR="00E31659">
        <w:rPr>
          <w:b/>
        </w:rPr>
        <w:t>P01</w:t>
      </w:r>
      <w:r w:rsidR="00E31659">
        <w:rPr>
          <w:b/>
        </w:rPr>
        <w:fldChar w:fldCharType="end"/>
      </w:r>
      <w:r w:rsidR="002D076C">
        <w:rPr>
          <w:bCs/>
        </w:rPr>
        <w:t>;</w:t>
      </w:r>
      <w:bookmarkEnd w:id="17"/>
      <w:r w:rsidR="00465346">
        <w:t xml:space="preserve"> </w:t>
      </w:r>
    </w:p>
    <w:p w14:paraId="5B770688" w14:textId="482788E1" w:rsidR="00693BF3" w:rsidRDefault="007F5E5B" w:rsidP="007F5E5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2D076C">
        <w:t>O sistema deve ordenar os registros de histórico iniciando pela data mais recente na coluna “Data/Hora de cadastro”;</w:t>
      </w:r>
    </w:p>
    <w:p w14:paraId="30335482" w14:textId="25F382D4" w:rsidR="002D076C" w:rsidRPr="002D076C" w:rsidRDefault="002D076C" w:rsidP="002D076C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O sistema exibe somente o registro de histórico de </w:t>
      </w:r>
      <w:r w:rsidRPr="002D076C">
        <w:rPr>
          <w:b/>
        </w:rPr>
        <w:t>admissibilidade</w:t>
      </w:r>
      <w:r>
        <w:rPr>
          <w:b/>
        </w:rPr>
        <w:t>;</w:t>
      </w:r>
    </w:p>
    <w:p w14:paraId="4EE36720" w14:textId="387CACDC" w:rsidR="00DD5B42" w:rsidRPr="00DD5B42" w:rsidRDefault="002D076C" w:rsidP="0004750B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Tendo em vista que os dados do relator atual serão apresentados no formulário </w:t>
      </w:r>
      <w:r>
        <w:rPr>
          <w:b/>
        </w:rPr>
        <w:fldChar w:fldCharType="begin"/>
      </w:r>
      <w:r>
        <w:rPr>
          <w:b/>
        </w:rPr>
        <w:instrText xml:space="preserve"> REF _Ref26368229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P01</w:t>
      </w:r>
      <w:r>
        <w:rPr>
          <w:b/>
        </w:rPr>
        <w:fldChar w:fldCharType="end"/>
      </w:r>
      <w:r>
        <w:rPr>
          <w:b/>
        </w:rPr>
        <w:t xml:space="preserve">, </w:t>
      </w:r>
      <w:r w:rsidRPr="002D076C">
        <w:t>o último registro de histórico não precisa ser exibido para não haver duplicidade de informações</w:t>
      </w:r>
      <w:r>
        <w:t>. Ou seja, exibe somente histórico de relatores anteriores</w:t>
      </w:r>
      <w:r w:rsidR="00605D8A">
        <w:t xml:space="preserve"> ao relator atual</w:t>
      </w:r>
      <w:r w:rsidR="0004750B">
        <w:rPr>
          <w:b/>
        </w:rPr>
        <w:t>.</w:t>
      </w:r>
    </w:p>
    <w:p w14:paraId="4D857A2B" w14:textId="7AA1E160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18" w:name="_Toc31373929"/>
      <w:r>
        <w:t>INFORMAÇÕES COMPLEMENTARES</w:t>
      </w:r>
      <w:bookmarkEnd w:id="18"/>
    </w:p>
    <w:p w14:paraId="370EA711" w14:textId="4B158004" w:rsidR="0004750B" w:rsidRPr="0004750B" w:rsidRDefault="0004750B" w:rsidP="0004750B">
      <w:r>
        <w:t>Histórias relacionadas:</w:t>
      </w:r>
    </w:p>
    <w:p w14:paraId="3A940CEE" w14:textId="59D95187" w:rsidR="00594D4C" w:rsidRPr="00594D4C" w:rsidRDefault="0004750B" w:rsidP="0004750B">
      <w:r w:rsidRPr="0004750B">
        <w:t>Eleitoral_HST093_Inserir_ Relator</w:t>
      </w:r>
    </w:p>
    <w:sectPr w:rsidR="00594D4C" w:rsidRPr="00594D4C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D7FEC" w14:textId="77777777" w:rsidR="009E3022" w:rsidRDefault="009E3022">
      <w:r>
        <w:separator/>
      </w:r>
    </w:p>
    <w:p w14:paraId="0521697D" w14:textId="77777777" w:rsidR="009E3022" w:rsidRDefault="009E3022"/>
  </w:endnote>
  <w:endnote w:type="continuationSeparator" w:id="0">
    <w:p w14:paraId="284C8189" w14:textId="77777777" w:rsidR="009E3022" w:rsidRDefault="009E3022">
      <w:r>
        <w:continuationSeparator/>
      </w:r>
    </w:p>
    <w:p w14:paraId="1A1230D3" w14:textId="77777777" w:rsidR="009E3022" w:rsidRDefault="009E30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82F6C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1CC9F" w14:textId="77777777" w:rsidR="009E3022" w:rsidRDefault="009E3022">
      <w:r>
        <w:separator/>
      </w:r>
    </w:p>
    <w:p w14:paraId="6133B2E5" w14:textId="77777777" w:rsidR="009E3022" w:rsidRDefault="009E3022"/>
  </w:footnote>
  <w:footnote w:type="continuationSeparator" w:id="0">
    <w:p w14:paraId="49E333EB" w14:textId="77777777" w:rsidR="009E3022" w:rsidRDefault="009E3022">
      <w:r>
        <w:continuationSeparator/>
      </w:r>
    </w:p>
    <w:p w14:paraId="2C4B8E2C" w14:textId="77777777" w:rsidR="009E3022" w:rsidRDefault="009E30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52532759" r:id="rId2"/>
            </w:object>
          </w:r>
        </w:p>
      </w:tc>
      <w:tc>
        <w:tcPr>
          <w:tcW w:w="4111" w:type="dxa"/>
          <w:vAlign w:val="center"/>
        </w:tcPr>
        <w:p w14:paraId="2CC77D67" w14:textId="2A954789" w:rsidR="00D940DF" w:rsidRPr="00C6532E" w:rsidRDefault="00D940DF" w:rsidP="00F13106">
          <w:pPr>
            <w:pStyle w:val="Cabealho"/>
            <w:jc w:val="center"/>
            <w:rPr>
              <w:rFonts w:ascii="Verdana" w:hAnsi="Verdana"/>
            </w:rPr>
          </w:pPr>
          <w:r>
            <w:t>HST- 06</w:t>
          </w:r>
          <w:r w:rsidR="00F13106">
            <w:t>8</w:t>
          </w:r>
          <w:r w:rsidR="00F37F0E">
            <w:t>.1</w:t>
          </w:r>
          <w:r>
            <w:t xml:space="preserve"> – </w:t>
          </w:r>
          <w:r w:rsidR="00F13106">
            <w:t>Análise de Admissibilidade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1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2F6C"/>
    <w:rsid w:val="00184B51"/>
    <w:rsid w:val="001868D6"/>
    <w:rsid w:val="0019459B"/>
    <w:rsid w:val="00194A9F"/>
    <w:rsid w:val="001971B3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629EA"/>
    <w:rsid w:val="00462B29"/>
    <w:rsid w:val="00465346"/>
    <w:rsid w:val="00465842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5AEA"/>
    <w:rsid w:val="005061AC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325E"/>
    <w:rsid w:val="005B660B"/>
    <w:rsid w:val="005B729F"/>
    <w:rsid w:val="005B77D4"/>
    <w:rsid w:val="005B7BEE"/>
    <w:rsid w:val="005D1A41"/>
    <w:rsid w:val="005D4539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5D8A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198B"/>
    <w:rsid w:val="00693BF3"/>
    <w:rsid w:val="00694780"/>
    <w:rsid w:val="006959CB"/>
    <w:rsid w:val="00696BC0"/>
    <w:rsid w:val="006A1688"/>
    <w:rsid w:val="006A664B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293B"/>
    <w:rsid w:val="009E3022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E1752"/>
    <w:rsid w:val="00AE2C48"/>
    <w:rsid w:val="00AE4111"/>
    <w:rsid w:val="00AE554A"/>
    <w:rsid w:val="00AE7AA6"/>
    <w:rsid w:val="00B01AC2"/>
    <w:rsid w:val="00B064D9"/>
    <w:rsid w:val="00B07C5E"/>
    <w:rsid w:val="00B119AB"/>
    <w:rsid w:val="00B12B2E"/>
    <w:rsid w:val="00B13199"/>
    <w:rsid w:val="00B1365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D72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5E54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ED2"/>
    <w:rsid w:val="00EF3FD6"/>
    <w:rsid w:val="00EF49AC"/>
    <w:rsid w:val="00EF6935"/>
    <w:rsid w:val="00EF6B22"/>
    <w:rsid w:val="00F009F6"/>
    <w:rsid w:val="00F00E53"/>
    <w:rsid w:val="00F00E55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91F1-BB9F-41E2-800F-708AE8E0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15533</TotalTime>
  <Pages>8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4648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666</cp:revision>
  <cp:lastPrinted>2006-08-08T20:14:00Z</cp:lastPrinted>
  <dcterms:created xsi:type="dcterms:W3CDTF">2019-10-17T13:46:00Z</dcterms:created>
  <dcterms:modified xsi:type="dcterms:W3CDTF">2020-06-01T19:06:00Z</dcterms:modified>
</cp:coreProperties>
</file>