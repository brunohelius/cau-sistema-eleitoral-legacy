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27921A1F" w:rsidR="00A735A5" w:rsidRPr="00073AF2" w:rsidRDefault="00825F00">
      <w:pPr>
        <w:pStyle w:val="TituloDocumento"/>
        <w:rPr>
          <w:sz w:val="52"/>
          <w:szCs w:val="52"/>
        </w:rPr>
      </w:pPr>
      <w:r w:rsidRPr="00073AF2">
        <w:rPr>
          <w:sz w:val="52"/>
          <w:szCs w:val="52"/>
        </w:rPr>
        <w:fldChar w:fldCharType="begin"/>
      </w:r>
      <w:r w:rsidR="00C03F98" w:rsidRPr="00073AF2">
        <w:rPr>
          <w:sz w:val="52"/>
          <w:szCs w:val="52"/>
        </w:rPr>
        <w:instrText xml:space="preserve"> ASK  NomeCasoUso "Inserir a identificaç</w:instrText>
      </w:r>
      <w:r w:rsidR="00C03F98" w:rsidRPr="00073AF2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073AF2">
        <w:rPr>
          <w:sz w:val="52"/>
          <w:szCs w:val="52"/>
        </w:rPr>
        <w:fldChar w:fldCharType="separate"/>
      </w:r>
      <w:bookmarkStart w:id="0" w:name="NomeCasoUso"/>
      <w:r w:rsidR="00C03F98" w:rsidRPr="00073AF2">
        <w:rPr>
          <w:sz w:val="52"/>
          <w:szCs w:val="52"/>
        </w:rPr>
        <w:t>### - Nome do Caso de Uso</w:t>
      </w:r>
      <w:bookmarkEnd w:id="0"/>
      <w:r w:rsidRPr="00073AF2">
        <w:rPr>
          <w:sz w:val="52"/>
          <w:szCs w:val="52"/>
        </w:rPr>
        <w:fldChar w:fldCharType="end"/>
      </w:r>
      <w:r w:rsidR="00C3388A" w:rsidRPr="00073AF2">
        <w:rPr>
          <w:sz w:val="52"/>
          <w:szCs w:val="52"/>
        </w:rPr>
        <w:t>HST0</w:t>
      </w:r>
      <w:r w:rsidR="008F1424" w:rsidRPr="00073AF2">
        <w:rPr>
          <w:sz w:val="52"/>
          <w:szCs w:val="52"/>
        </w:rPr>
        <w:t>48</w:t>
      </w:r>
      <w:r w:rsidR="0040682D">
        <w:rPr>
          <w:sz w:val="52"/>
          <w:szCs w:val="52"/>
        </w:rPr>
        <w:t>.1</w:t>
      </w:r>
      <w:r w:rsidR="00C3388A" w:rsidRPr="00073AF2">
        <w:rPr>
          <w:sz w:val="52"/>
          <w:szCs w:val="52"/>
        </w:rPr>
        <w:t>-</w:t>
      </w:r>
      <w:r w:rsidR="00AC1451" w:rsidRPr="00073AF2">
        <w:rPr>
          <w:sz w:val="52"/>
          <w:szCs w:val="52"/>
        </w:rPr>
        <w:t xml:space="preserve"> </w:t>
      </w:r>
      <w:r w:rsidR="00241B02" w:rsidRPr="00073AF2">
        <w:rPr>
          <w:sz w:val="52"/>
          <w:szCs w:val="52"/>
        </w:rPr>
        <w:t>Julgar</w:t>
      </w:r>
      <w:r w:rsidR="00AC1451" w:rsidRPr="00073AF2">
        <w:rPr>
          <w:sz w:val="52"/>
          <w:szCs w:val="52"/>
        </w:rPr>
        <w:t xml:space="preserve"> </w:t>
      </w:r>
      <w:r w:rsidR="0049667E" w:rsidRPr="00073AF2">
        <w:rPr>
          <w:sz w:val="52"/>
          <w:szCs w:val="52"/>
        </w:rPr>
        <w:t xml:space="preserve">Pedido de </w:t>
      </w:r>
      <w:r w:rsidR="008F1424" w:rsidRPr="00073AF2">
        <w:rPr>
          <w:sz w:val="52"/>
          <w:szCs w:val="52"/>
        </w:rPr>
        <w:t>Impugnação</w:t>
      </w:r>
      <w:r w:rsidR="00D6740F" w:rsidRPr="00073AF2">
        <w:rPr>
          <w:sz w:val="52"/>
          <w:szCs w:val="52"/>
        </w:rPr>
        <w:t xml:space="preserve"> – </w:t>
      </w:r>
      <w:r w:rsidR="00A96CC0" w:rsidRPr="00073AF2">
        <w:rPr>
          <w:sz w:val="52"/>
          <w:szCs w:val="52"/>
        </w:rPr>
        <w:t>C</w:t>
      </w:r>
      <w:r w:rsidR="00985B57" w:rsidRPr="00073AF2">
        <w:rPr>
          <w:sz w:val="52"/>
          <w:szCs w:val="52"/>
        </w:rPr>
        <w:t>orporativo</w:t>
      </w:r>
    </w:p>
    <w:p w14:paraId="5ECACC84" w14:textId="0710FF88" w:rsidR="00AF2B52" w:rsidRPr="00073AF2" w:rsidRDefault="00825F00" w:rsidP="00AF2B52">
      <w:pPr>
        <w:pStyle w:val="NomeProjeto"/>
      </w:pPr>
      <w:r w:rsidRPr="00073AF2">
        <w:fldChar w:fldCharType="begin"/>
      </w:r>
      <w:r w:rsidR="00A735A5" w:rsidRPr="00073AF2">
        <w:instrText xml:space="preserve"> ASK  NomePr</w:instrText>
      </w:r>
      <w:r w:rsidR="00C03F98" w:rsidRPr="00073AF2">
        <w:instrText>oduto</w:instrText>
      </w:r>
      <w:r w:rsidR="00A735A5" w:rsidRPr="00073AF2">
        <w:instrText xml:space="preserve"> "Informe o nome do </w:instrText>
      </w:r>
      <w:r w:rsidR="00C03F98" w:rsidRPr="00073AF2">
        <w:instrText>produto</w:instrText>
      </w:r>
      <w:r w:rsidR="00A735A5" w:rsidRPr="00073AF2">
        <w:instrText xml:space="preserve">"  \* MERGEFORMAT </w:instrText>
      </w:r>
      <w:r w:rsidRPr="00073AF2">
        <w:fldChar w:fldCharType="separate"/>
      </w:r>
      <w:bookmarkStart w:id="1" w:name="NomeProduto"/>
      <w:bookmarkStart w:id="2" w:name="NomeProjeto"/>
      <w:r w:rsidR="00C03F98" w:rsidRPr="00073AF2">
        <w:t>&lt;Nome do Produto&gt;</w:t>
      </w:r>
      <w:bookmarkEnd w:id="1"/>
      <w:bookmarkEnd w:id="2"/>
      <w:r w:rsidRPr="00073AF2">
        <w:fldChar w:fldCharType="end"/>
      </w:r>
      <w:r w:rsidR="008E139D" w:rsidRPr="00073AF2">
        <w:t xml:space="preserve">Sistema </w:t>
      </w:r>
      <w:r w:rsidR="00675004" w:rsidRPr="00073AF2">
        <w:t>Processo Eleitoral</w:t>
      </w:r>
    </w:p>
    <w:p w14:paraId="5A8E73EC" w14:textId="19F2A185" w:rsidR="00A735A5" w:rsidRPr="00073AF2" w:rsidRDefault="00825F00">
      <w:pPr>
        <w:pStyle w:val="NomeCliente"/>
      </w:pPr>
      <w:r w:rsidRPr="00073AF2">
        <w:fldChar w:fldCharType="begin"/>
      </w:r>
      <w:r w:rsidR="00A735A5" w:rsidRPr="00073AF2">
        <w:instrText xml:space="preserve"> ASK  NomeCliente "Informe o nome do cliente"  \* MERGEFORMAT </w:instrText>
      </w:r>
      <w:r w:rsidRPr="00073AF2">
        <w:fldChar w:fldCharType="separate"/>
      </w:r>
      <w:bookmarkStart w:id="3" w:name="NomeCliente"/>
      <w:r w:rsidR="00C03F98" w:rsidRPr="00073AF2">
        <w:t>&lt;Nome do cliente&gt;</w:t>
      </w:r>
      <w:bookmarkEnd w:id="3"/>
      <w:r w:rsidRPr="00073AF2">
        <w:fldChar w:fldCharType="end"/>
      </w:r>
      <w:r w:rsidR="00FA0C73" w:rsidRPr="00073AF2">
        <w:t>CAU</w:t>
      </w:r>
    </w:p>
    <w:p w14:paraId="26020D1D" w14:textId="77777777" w:rsidR="00A735A5" w:rsidRPr="00073AF2" w:rsidRDefault="00A735A5">
      <w:pPr>
        <w:pStyle w:val="NomeCliente"/>
        <w:sectPr w:rsidR="00A735A5" w:rsidRPr="00073AF2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073AF2" w:rsidRDefault="00E25943" w:rsidP="00E25943">
      <w:pPr>
        <w:pStyle w:val="Dica"/>
        <w:spacing w:after="0"/>
      </w:pPr>
    </w:p>
    <w:p w14:paraId="09D3AC62" w14:textId="77777777" w:rsidR="00A735A5" w:rsidRPr="00073AF2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073AF2">
        <w:br w:type="page"/>
      </w:r>
      <w:r w:rsidRPr="00073AF2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073AF2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073AF2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073AF2" w:rsidRDefault="00A735A5">
            <w:pPr>
              <w:jc w:val="center"/>
              <w:rPr>
                <w:b/>
                <w:bCs/>
              </w:rPr>
            </w:pPr>
            <w:r w:rsidRPr="00073AF2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073AF2" w:rsidRDefault="00A735A5">
            <w:pPr>
              <w:jc w:val="center"/>
              <w:rPr>
                <w:b/>
                <w:bCs/>
              </w:rPr>
            </w:pPr>
            <w:r w:rsidRPr="00073AF2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073AF2" w:rsidRDefault="00A735A5">
            <w:pPr>
              <w:jc w:val="center"/>
              <w:rPr>
                <w:b/>
                <w:bCs/>
              </w:rPr>
            </w:pPr>
            <w:r w:rsidRPr="00073AF2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073AF2" w:rsidRDefault="00A735A5">
            <w:pPr>
              <w:jc w:val="center"/>
              <w:rPr>
                <w:b/>
                <w:bCs/>
              </w:rPr>
            </w:pPr>
            <w:r w:rsidRPr="00073AF2">
              <w:rPr>
                <w:b/>
                <w:bCs/>
              </w:rPr>
              <w:t>Observações</w:t>
            </w:r>
          </w:p>
        </w:tc>
      </w:tr>
      <w:tr w:rsidR="00D45825" w:rsidRPr="00073AF2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073AF2" w:rsidRDefault="00076318">
            <w:pPr>
              <w:jc w:val="center"/>
            </w:pPr>
            <w:r w:rsidRPr="00073AF2">
              <w:t>1.0</w:t>
            </w:r>
          </w:p>
        </w:tc>
        <w:tc>
          <w:tcPr>
            <w:tcW w:w="1425" w:type="dxa"/>
            <w:vAlign w:val="bottom"/>
          </w:tcPr>
          <w:p w14:paraId="3828512A" w14:textId="72151657" w:rsidR="00A735A5" w:rsidRPr="00073AF2" w:rsidRDefault="008F1424" w:rsidP="008F1424">
            <w:pPr>
              <w:jc w:val="center"/>
            </w:pPr>
            <w:r w:rsidRPr="00073AF2">
              <w:t>2</w:t>
            </w:r>
            <w:r w:rsidR="0040682D">
              <w:t>3</w:t>
            </w:r>
            <w:r w:rsidR="005D249C" w:rsidRPr="00073AF2">
              <w:t>/</w:t>
            </w:r>
            <w:r w:rsidR="0040682D">
              <w:t>07</w:t>
            </w:r>
            <w:r w:rsidR="00076318" w:rsidRPr="00073AF2">
              <w:t>/20</w:t>
            </w:r>
            <w:r w:rsidRPr="00073AF2">
              <w:t>20</w:t>
            </w:r>
          </w:p>
        </w:tc>
        <w:tc>
          <w:tcPr>
            <w:tcW w:w="2405" w:type="dxa"/>
            <w:vAlign w:val="center"/>
          </w:tcPr>
          <w:p w14:paraId="7DBE843B" w14:textId="721CF9EA" w:rsidR="00A735A5" w:rsidRPr="00073AF2" w:rsidRDefault="0040682D" w:rsidP="00675004">
            <w:pPr>
              <w:ind w:left="169"/>
              <w:jc w:val="left"/>
            </w:pPr>
            <w:r>
              <w:t>Diego Rocha</w:t>
            </w:r>
          </w:p>
        </w:tc>
        <w:tc>
          <w:tcPr>
            <w:tcW w:w="4203" w:type="dxa"/>
          </w:tcPr>
          <w:p w14:paraId="10E3D2AF" w14:textId="77777777" w:rsidR="00A735A5" w:rsidRPr="00073AF2" w:rsidRDefault="00076318">
            <w:pPr>
              <w:ind w:left="174"/>
              <w:jc w:val="left"/>
            </w:pPr>
            <w:r w:rsidRPr="00073AF2">
              <w:t>Criação da história.</w:t>
            </w:r>
          </w:p>
        </w:tc>
      </w:tr>
      <w:tr w:rsidR="002F0AFB" w:rsidRPr="00073AF2" w14:paraId="6A01355B" w14:textId="77777777" w:rsidTr="00C03F98">
        <w:trPr>
          <w:cantSplit/>
          <w:jc w:val="center"/>
        </w:trPr>
        <w:tc>
          <w:tcPr>
            <w:tcW w:w="1589" w:type="dxa"/>
          </w:tcPr>
          <w:p w14:paraId="12EB7A2F" w14:textId="4F205AC8" w:rsidR="002F0AFB" w:rsidRPr="00073AF2" w:rsidRDefault="002F0AFB" w:rsidP="002F0AFB">
            <w:pPr>
              <w:jc w:val="center"/>
            </w:pPr>
          </w:p>
        </w:tc>
        <w:tc>
          <w:tcPr>
            <w:tcW w:w="1425" w:type="dxa"/>
            <w:vAlign w:val="bottom"/>
          </w:tcPr>
          <w:p w14:paraId="6EBB27ED" w14:textId="5D7791C7" w:rsidR="002F0AFB" w:rsidRPr="00073AF2" w:rsidRDefault="002F0AFB" w:rsidP="002F0AFB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CF79A8C" w14:textId="295282FB" w:rsidR="002F0AFB" w:rsidRPr="00073AF2" w:rsidRDefault="002F0AFB" w:rsidP="002F0AFB">
            <w:pPr>
              <w:ind w:left="169"/>
              <w:jc w:val="left"/>
            </w:pPr>
          </w:p>
        </w:tc>
        <w:tc>
          <w:tcPr>
            <w:tcW w:w="4203" w:type="dxa"/>
          </w:tcPr>
          <w:p w14:paraId="61F0B29E" w14:textId="51DD13EE" w:rsidR="002F0AFB" w:rsidRPr="00073AF2" w:rsidRDefault="002F0AFB" w:rsidP="002F0AFB">
            <w:pPr>
              <w:ind w:left="174"/>
              <w:jc w:val="left"/>
            </w:pPr>
          </w:p>
        </w:tc>
      </w:tr>
      <w:tr w:rsidR="00073AF2" w:rsidRPr="00073AF2" w14:paraId="44B92E01" w14:textId="77777777" w:rsidTr="00C03F98">
        <w:trPr>
          <w:cantSplit/>
          <w:jc w:val="center"/>
        </w:trPr>
        <w:tc>
          <w:tcPr>
            <w:tcW w:w="1589" w:type="dxa"/>
          </w:tcPr>
          <w:p w14:paraId="2CF60087" w14:textId="34AC43B9" w:rsidR="00073AF2" w:rsidRPr="00073AF2" w:rsidRDefault="00073AF2" w:rsidP="00073AF2">
            <w:pPr>
              <w:jc w:val="center"/>
            </w:pPr>
          </w:p>
        </w:tc>
        <w:tc>
          <w:tcPr>
            <w:tcW w:w="1425" w:type="dxa"/>
            <w:vAlign w:val="bottom"/>
          </w:tcPr>
          <w:p w14:paraId="747EFB1B" w14:textId="7F066DB9" w:rsidR="00073AF2" w:rsidRPr="00073AF2" w:rsidRDefault="00073AF2" w:rsidP="00EF67D8">
            <w:pPr>
              <w:jc w:val="center"/>
            </w:pPr>
          </w:p>
        </w:tc>
        <w:tc>
          <w:tcPr>
            <w:tcW w:w="2405" w:type="dxa"/>
            <w:vAlign w:val="center"/>
          </w:tcPr>
          <w:p w14:paraId="46742043" w14:textId="7C73BC29" w:rsidR="00073AF2" w:rsidRPr="00073AF2" w:rsidRDefault="00073AF2" w:rsidP="00073AF2">
            <w:pPr>
              <w:ind w:left="169"/>
              <w:jc w:val="left"/>
            </w:pPr>
          </w:p>
        </w:tc>
        <w:tc>
          <w:tcPr>
            <w:tcW w:w="4203" w:type="dxa"/>
          </w:tcPr>
          <w:p w14:paraId="70068214" w14:textId="27477C2E" w:rsidR="00073AF2" w:rsidRPr="00073AF2" w:rsidRDefault="00073AF2" w:rsidP="00073AF2">
            <w:pPr>
              <w:ind w:left="174"/>
              <w:jc w:val="left"/>
            </w:pPr>
          </w:p>
        </w:tc>
      </w:tr>
    </w:tbl>
    <w:p w14:paraId="7FCD6DB3" w14:textId="77777777" w:rsidR="00A735A5" w:rsidRPr="00073AF2" w:rsidRDefault="00A735A5">
      <w:pPr>
        <w:jc w:val="center"/>
        <w:rPr>
          <w:rFonts w:cs="Arial"/>
          <w:b/>
          <w:szCs w:val="22"/>
        </w:rPr>
      </w:pPr>
    </w:p>
    <w:p w14:paraId="06F66BDC" w14:textId="1261235C" w:rsidR="00A4247F" w:rsidRPr="00073AF2" w:rsidRDefault="00A96CC0" w:rsidP="00A96CC0">
      <w:pPr>
        <w:tabs>
          <w:tab w:val="left" w:pos="6682"/>
        </w:tabs>
        <w:jc w:val="left"/>
        <w:rPr>
          <w:rFonts w:cs="Arial"/>
          <w:b/>
          <w:szCs w:val="22"/>
        </w:rPr>
      </w:pPr>
      <w:r w:rsidRPr="00073AF2">
        <w:rPr>
          <w:rFonts w:cs="Arial"/>
          <w:b/>
          <w:szCs w:val="22"/>
        </w:rPr>
        <w:tab/>
      </w:r>
    </w:p>
    <w:p w14:paraId="369485E7" w14:textId="77777777" w:rsidR="00A4247F" w:rsidRPr="00073AF2" w:rsidRDefault="00A4247F" w:rsidP="00A4247F">
      <w:pPr>
        <w:rPr>
          <w:rFonts w:cs="Arial"/>
          <w:szCs w:val="22"/>
        </w:rPr>
      </w:pPr>
    </w:p>
    <w:p w14:paraId="7AE1C47C" w14:textId="220F2DB5" w:rsidR="00A4247F" w:rsidRPr="00073AF2" w:rsidRDefault="00241B02" w:rsidP="00241B02">
      <w:pPr>
        <w:tabs>
          <w:tab w:val="left" w:pos="3885"/>
        </w:tabs>
        <w:rPr>
          <w:rFonts w:cs="Arial"/>
          <w:szCs w:val="22"/>
        </w:rPr>
      </w:pPr>
      <w:r w:rsidRPr="00073AF2">
        <w:rPr>
          <w:rFonts w:cs="Arial"/>
          <w:szCs w:val="22"/>
        </w:rPr>
        <w:tab/>
      </w:r>
    </w:p>
    <w:p w14:paraId="423BB385" w14:textId="77777777" w:rsidR="00A4247F" w:rsidRPr="00073AF2" w:rsidRDefault="00A4247F" w:rsidP="00A4247F">
      <w:pPr>
        <w:rPr>
          <w:rFonts w:cs="Arial"/>
          <w:szCs w:val="22"/>
        </w:rPr>
      </w:pPr>
    </w:p>
    <w:p w14:paraId="0762D381" w14:textId="77777777" w:rsidR="00A4247F" w:rsidRPr="00073AF2" w:rsidRDefault="00A4247F" w:rsidP="00A4247F">
      <w:pPr>
        <w:rPr>
          <w:rFonts w:cs="Arial"/>
          <w:szCs w:val="22"/>
        </w:rPr>
      </w:pPr>
    </w:p>
    <w:p w14:paraId="7558BBB3" w14:textId="77777777" w:rsidR="00A4247F" w:rsidRPr="00073AF2" w:rsidRDefault="00A4247F" w:rsidP="00A4247F">
      <w:pPr>
        <w:rPr>
          <w:rFonts w:cs="Arial"/>
          <w:szCs w:val="22"/>
        </w:rPr>
      </w:pPr>
    </w:p>
    <w:p w14:paraId="6825B8F0" w14:textId="77777777" w:rsidR="00A4247F" w:rsidRPr="00073AF2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073AF2" w:rsidRDefault="00A4247F" w:rsidP="00A4247F">
      <w:pPr>
        <w:tabs>
          <w:tab w:val="left" w:pos="420"/>
        </w:tabs>
        <w:rPr>
          <w:rFonts w:cs="Arial"/>
          <w:szCs w:val="22"/>
        </w:rPr>
      </w:pPr>
      <w:r w:rsidRPr="00073AF2">
        <w:rPr>
          <w:rFonts w:cs="Arial"/>
          <w:szCs w:val="22"/>
        </w:rPr>
        <w:tab/>
      </w:r>
    </w:p>
    <w:p w14:paraId="22CC31A1" w14:textId="77777777" w:rsidR="00A735A5" w:rsidRPr="00073AF2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073AF2">
        <w:rPr>
          <w:rFonts w:cs="Arial"/>
          <w:szCs w:val="22"/>
        </w:rPr>
        <w:br w:type="page"/>
      </w:r>
      <w:r w:rsidRPr="00073AF2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073AF2" w:rsidRDefault="00A735A5">
      <w:pPr>
        <w:jc w:val="center"/>
        <w:rPr>
          <w:rFonts w:cs="Arial"/>
          <w:b/>
          <w:szCs w:val="22"/>
        </w:rPr>
      </w:pPr>
    </w:p>
    <w:p w14:paraId="4FC69F8A" w14:textId="77777777" w:rsidR="00343BB4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073AF2">
        <w:fldChar w:fldCharType="begin"/>
      </w:r>
      <w:r w:rsidR="00A735A5" w:rsidRPr="00073AF2">
        <w:instrText xml:space="preserve"> TOC \o "1-2" \h \z \u </w:instrText>
      </w:r>
      <w:r w:rsidRPr="00073AF2">
        <w:fldChar w:fldCharType="separate"/>
      </w:r>
      <w:hyperlink w:anchor="_Toc46491524" w:history="1">
        <w:r w:rsidR="00343BB4" w:rsidRPr="000C5AA1">
          <w:rPr>
            <w:rStyle w:val="Hyperlink"/>
            <w:noProof/>
          </w:rPr>
          <w:t>HST-048.1– Julgar Pedido de Impugnação</w:t>
        </w:r>
        <w:r w:rsidR="00343BB4">
          <w:rPr>
            <w:noProof/>
            <w:webHidden/>
          </w:rPr>
          <w:tab/>
        </w:r>
        <w:r w:rsidR="00343BB4">
          <w:rPr>
            <w:noProof/>
            <w:webHidden/>
          </w:rPr>
          <w:fldChar w:fldCharType="begin"/>
        </w:r>
        <w:r w:rsidR="00343BB4">
          <w:rPr>
            <w:noProof/>
            <w:webHidden/>
          </w:rPr>
          <w:instrText xml:space="preserve"> PAGEREF _Toc46491524 \h </w:instrText>
        </w:r>
        <w:r w:rsidR="00343BB4">
          <w:rPr>
            <w:noProof/>
            <w:webHidden/>
          </w:rPr>
        </w:r>
        <w:r w:rsidR="00343BB4">
          <w:rPr>
            <w:noProof/>
            <w:webHidden/>
          </w:rPr>
          <w:fldChar w:fldCharType="separate"/>
        </w:r>
        <w:r w:rsidR="00343BB4">
          <w:rPr>
            <w:noProof/>
            <w:webHidden/>
          </w:rPr>
          <w:t>4</w:t>
        </w:r>
        <w:r w:rsidR="00343BB4">
          <w:rPr>
            <w:noProof/>
            <w:webHidden/>
          </w:rPr>
          <w:fldChar w:fldCharType="end"/>
        </w:r>
      </w:hyperlink>
    </w:p>
    <w:p w14:paraId="11E34F05" w14:textId="77777777" w:rsidR="00343BB4" w:rsidRDefault="00343BB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91525" w:history="1">
        <w:r w:rsidRPr="000C5AA1">
          <w:rPr>
            <w:rStyle w:val="Hyperlink"/>
            <w:noProof/>
          </w:rPr>
          <w:t>COMO Assessor CEN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_Toc46491525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5B3D25" w14:textId="77777777" w:rsidR="00343BB4" w:rsidRDefault="00343BB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91526" w:history="1">
        <w:r w:rsidRPr="000C5AA1">
          <w:rPr>
            <w:rStyle w:val="Hyperlink"/>
            <w:noProof/>
          </w:rPr>
          <w:t>PARA listar as versões anteriores do julgamento em 1ª instância do pedido de impugnação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_Toc46491526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459579" w14:textId="77777777" w:rsidR="00343BB4" w:rsidRDefault="00343BB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91527" w:history="1">
        <w:r w:rsidRPr="000C5AA1">
          <w:rPr>
            <w:rStyle w:val="Hyperlink"/>
            <w:noProof/>
          </w:rPr>
          <w:t>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_Toc46491527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842569" w14:textId="77777777" w:rsidR="00343BB4" w:rsidRDefault="00343BB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91528" w:history="1">
        <w:r w:rsidRPr="000C5AA1">
          <w:rPr>
            <w:rStyle w:val="Hyperlink"/>
            <w:noProof/>
          </w:rPr>
          <w:t>CRITÉRIOS DE ACEITE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_Toc46491528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9C20E9" w14:textId="77777777" w:rsidR="00343BB4" w:rsidRDefault="00343BB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91529" w:history="1">
        <w:r w:rsidRPr="000C5AA1">
          <w:rPr>
            <w:rStyle w:val="Hyperlink"/>
            <w:noProof/>
          </w:rPr>
          <w:t>INFORMAÇÕES COMPLEMENTARES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_Toc46491529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621B27" w14:textId="77777777" w:rsidR="00A735A5" w:rsidRPr="00073AF2" w:rsidRDefault="00825F00">
      <w:r w:rsidRPr="00073AF2">
        <w:fldChar w:fldCharType="end"/>
      </w:r>
    </w:p>
    <w:p w14:paraId="3CB87937" w14:textId="77777777" w:rsidR="00A735A5" w:rsidRPr="00073AF2" w:rsidRDefault="00A735A5">
      <w:pPr>
        <w:pStyle w:val="Dica"/>
      </w:pPr>
    </w:p>
    <w:p w14:paraId="0C0F08DA" w14:textId="6705191D" w:rsidR="00A735A5" w:rsidRPr="00073AF2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073AF2">
        <w:br w:type="page"/>
      </w:r>
      <w:bookmarkStart w:id="4" w:name="_Toc46491524"/>
      <w:r w:rsidR="00CE176F" w:rsidRPr="00073AF2">
        <w:lastRenderedPageBreak/>
        <w:t>HST</w:t>
      </w:r>
      <w:r w:rsidR="00C03F98" w:rsidRPr="00073AF2">
        <w:t>-</w:t>
      </w:r>
      <w:r w:rsidR="00AF2B52" w:rsidRPr="00073AF2">
        <w:t>0</w:t>
      </w:r>
      <w:r w:rsidR="00480A79" w:rsidRPr="00073AF2">
        <w:t>48</w:t>
      </w:r>
      <w:r w:rsidR="0040682D">
        <w:t>.1</w:t>
      </w:r>
      <w:r w:rsidR="0035649F" w:rsidRPr="00073AF2">
        <w:t xml:space="preserve">– </w:t>
      </w:r>
      <w:r w:rsidR="008258A3" w:rsidRPr="00073AF2">
        <w:t>Julgar</w:t>
      </w:r>
      <w:r w:rsidR="00E264CB" w:rsidRPr="00073AF2">
        <w:t xml:space="preserve"> </w:t>
      </w:r>
      <w:r w:rsidR="00153838" w:rsidRPr="00073AF2">
        <w:t xml:space="preserve">Pedido de </w:t>
      </w:r>
      <w:r w:rsidR="00480A79" w:rsidRPr="00073AF2">
        <w:t>Impugnação</w:t>
      </w:r>
      <w:bookmarkEnd w:id="4"/>
    </w:p>
    <w:p w14:paraId="37D34CD1" w14:textId="79D51D9E" w:rsidR="002B1554" w:rsidRPr="00073AF2" w:rsidRDefault="00CE176F" w:rsidP="00C64B05">
      <w:pPr>
        <w:pStyle w:val="Ttulo2"/>
        <w:numPr>
          <w:ilvl w:val="0"/>
          <w:numId w:val="0"/>
        </w:numPr>
        <w:rPr>
          <w:b w:val="0"/>
        </w:rPr>
      </w:pPr>
      <w:bookmarkStart w:id="5" w:name="_Toc46491525"/>
      <w:r w:rsidRPr="00073AF2">
        <w:t>COMO</w:t>
      </w:r>
      <w:r w:rsidR="00C64B05" w:rsidRPr="00073AF2">
        <w:t xml:space="preserve"> </w:t>
      </w:r>
      <w:r w:rsidR="0040682D">
        <w:rPr>
          <w:b w:val="0"/>
        </w:rPr>
        <w:t>Assessor CEN</w:t>
      </w:r>
      <w:bookmarkEnd w:id="5"/>
    </w:p>
    <w:p w14:paraId="405BA23E" w14:textId="7DB9E3F3" w:rsidR="005D249C" w:rsidRPr="00073AF2" w:rsidRDefault="00CE176F" w:rsidP="005D249C">
      <w:pPr>
        <w:pStyle w:val="EstiloPrototipo3"/>
      </w:pPr>
      <w:r w:rsidRPr="00073AF2">
        <w:t>QUERO</w:t>
      </w:r>
      <w:r w:rsidR="005A4527" w:rsidRPr="00073AF2">
        <w:t xml:space="preserve"> </w:t>
      </w:r>
      <w:r w:rsidR="0040682D">
        <w:rPr>
          <w:b w:val="0"/>
        </w:rPr>
        <w:t>que o sistema exiba uma aba chamada “Retificado”</w:t>
      </w:r>
    </w:p>
    <w:p w14:paraId="38E7497A" w14:textId="1F7E488B" w:rsidR="00A735A5" w:rsidRPr="00073AF2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46491526"/>
      <w:r w:rsidRPr="00073AF2">
        <w:t>PAR</w:t>
      </w:r>
      <w:r w:rsidR="00CE176F" w:rsidRPr="00073AF2">
        <w:t>A</w:t>
      </w:r>
      <w:r w:rsidR="005A4527" w:rsidRPr="00073AF2">
        <w:t xml:space="preserve"> </w:t>
      </w:r>
      <w:r w:rsidR="0040682D">
        <w:rPr>
          <w:b w:val="0"/>
        </w:rPr>
        <w:t>listar as versões anteriores do julgamento em 1ª instância do pedido de impugnação</w:t>
      </w:r>
      <w:bookmarkEnd w:id="6"/>
    </w:p>
    <w:p w14:paraId="3F8EBB06" w14:textId="77777777" w:rsidR="00EF4113" w:rsidRPr="00073AF2" w:rsidRDefault="00EF4113" w:rsidP="007569F0">
      <w:pPr>
        <w:pStyle w:val="Ttulo2"/>
        <w:numPr>
          <w:ilvl w:val="0"/>
          <w:numId w:val="0"/>
        </w:numPr>
      </w:pPr>
      <w:bookmarkStart w:id="7" w:name="_Toc7509864"/>
    </w:p>
    <w:p w14:paraId="6D3DAFD9" w14:textId="77777777" w:rsidR="007569F0" w:rsidRPr="00073AF2" w:rsidRDefault="007569F0" w:rsidP="007569F0">
      <w:pPr>
        <w:pStyle w:val="Ttulo2"/>
        <w:numPr>
          <w:ilvl w:val="0"/>
          <w:numId w:val="0"/>
        </w:numPr>
      </w:pPr>
      <w:bookmarkStart w:id="8" w:name="_Toc46491527"/>
      <w:r w:rsidRPr="00073AF2">
        <w:t>PROTÓTIPO</w:t>
      </w:r>
      <w:bookmarkEnd w:id="7"/>
      <w:bookmarkEnd w:id="8"/>
    </w:p>
    <w:p w14:paraId="7F735AF0" w14:textId="7A1ED3A8" w:rsidR="00CC5749" w:rsidRDefault="0040682D" w:rsidP="00656397">
      <w:pPr>
        <w:pStyle w:val="EstiloPrototipo3"/>
        <w:numPr>
          <w:ilvl w:val="0"/>
          <w:numId w:val="4"/>
        </w:numPr>
      </w:pPr>
      <w:bookmarkStart w:id="9" w:name="_Ref25845780"/>
      <w:bookmarkStart w:id="10" w:name="_Ref26357320"/>
      <w:bookmarkStart w:id="11" w:name="_Ref28940872"/>
      <w:bookmarkStart w:id="12" w:name="_Ref24976076"/>
      <w:r>
        <w:t xml:space="preserve">Aba Julgamento 1ª Instância </w:t>
      </w:r>
      <w:r w:rsidR="007612F6">
        <w:t>–</w:t>
      </w:r>
      <w:r>
        <w:t xml:space="preserve"> Atual</w:t>
      </w:r>
      <w:r w:rsidR="007612F6">
        <w:t>:</w:t>
      </w:r>
    </w:p>
    <w:p w14:paraId="0BAAC058" w14:textId="10D9B306" w:rsidR="007612F6" w:rsidRDefault="00F10B4A" w:rsidP="00F10B4A">
      <w:pPr>
        <w:pStyle w:val="EstiloPrototipo3"/>
        <w:jc w:val="center"/>
      </w:pPr>
      <w:r>
        <w:rPr>
          <w:noProof/>
        </w:rPr>
        <w:drawing>
          <wp:inline distT="0" distB="0" distL="0" distR="0" wp14:anchorId="0AB5B544" wp14:editId="3A076A67">
            <wp:extent cx="2844946" cy="4781796"/>
            <wp:effectExtent l="19050" t="19050" r="12700" b="190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47817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6419F3" w14:textId="1598614D" w:rsidR="007612F6" w:rsidRPr="00073AF2" w:rsidRDefault="007612F6" w:rsidP="007612F6">
      <w:pPr>
        <w:pStyle w:val="EstiloPrototipo3"/>
        <w:numPr>
          <w:ilvl w:val="0"/>
          <w:numId w:val="4"/>
        </w:numPr>
      </w:pPr>
      <w:r>
        <w:t xml:space="preserve">Aba Julgamento 1ª Instância </w:t>
      </w:r>
      <w:r>
        <w:t>–</w:t>
      </w:r>
      <w:r>
        <w:t xml:space="preserve"> </w:t>
      </w:r>
      <w:r>
        <w:t>Retificado:</w:t>
      </w:r>
    </w:p>
    <w:p w14:paraId="30A1A5D8" w14:textId="77777777" w:rsidR="007612F6" w:rsidRPr="00073AF2" w:rsidRDefault="007612F6" w:rsidP="007612F6">
      <w:pPr>
        <w:pStyle w:val="EstiloPrototipo3"/>
      </w:pPr>
    </w:p>
    <w:p w14:paraId="2521DD42" w14:textId="46F10D05" w:rsidR="00780C3B" w:rsidRDefault="00F10B4A" w:rsidP="00CC5749">
      <w:pPr>
        <w:pStyle w:val="EstiloPrototipo3"/>
        <w:ind w:left="720"/>
      </w:pPr>
      <w:r>
        <w:rPr>
          <w:noProof/>
        </w:rPr>
        <w:lastRenderedPageBreak/>
        <w:drawing>
          <wp:inline distT="0" distB="0" distL="0" distR="0" wp14:anchorId="288D453F" wp14:editId="5AEC705A">
            <wp:extent cx="4248368" cy="570259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570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5200" w14:textId="77777777" w:rsidR="00F10B4A" w:rsidRPr="00073AF2" w:rsidRDefault="00F10B4A" w:rsidP="00CC5749">
      <w:pPr>
        <w:pStyle w:val="EstiloPrototipo3"/>
        <w:ind w:left="720"/>
      </w:pPr>
    </w:p>
    <w:bookmarkEnd w:id="9"/>
    <w:bookmarkEnd w:id="10"/>
    <w:bookmarkEnd w:id="11"/>
    <w:p w14:paraId="4A0F41D9" w14:textId="40C745A0" w:rsidR="00A66A96" w:rsidRPr="00073AF2" w:rsidRDefault="00A66A96" w:rsidP="00A66A96">
      <w:pPr>
        <w:pStyle w:val="EstiloPrototipo3"/>
        <w:tabs>
          <w:tab w:val="clear" w:pos="851"/>
        </w:tabs>
        <w:ind w:left="426" w:hanging="284"/>
      </w:pPr>
    </w:p>
    <w:bookmarkEnd w:id="12"/>
    <w:p w14:paraId="03718D4A" w14:textId="4304BE50" w:rsidR="00656397" w:rsidRDefault="00656397" w:rsidP="00A66A96">
      <w:pPr>
        <w:pStyle w:val="EstiloPrototipo3"/>
        <w:ind w:left="284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067DFF" w:rsidRPr="00073AF2" w14:paraId="6CDDADA2" w14:textId="77777777" w:rsidTr="00FC6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0B1983B0" w14:textId="77777777" w:rsidR="00067DFF" w:rsidRPr="00073AF2" w:rsidRDefault="00067DFF" w:rsidP="00FC6695">
            <w:pPr>
              <w:pStyle w:val="EstiloPrototipo3"/>
              <w:jc w:val="center"/>
            </w:pPr>
            <w:r w:rsidRPr="00073AF2">
              <w:rPr>
                <w:sz w:val="24"/>
                <w:szCs w:val="24"/>
              </w:rPr>
              <w:t>Campos</w:t>
            </w:r>
          </w:p>
        </w:tc>
      </w:tr>
      <w:tr w:rsidR="00067DFF" w:rsidRPr="00073AF2" w14:paraId="14C5BA8D" w14:textId="77777777" w:rsidTr="00FC6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0F5B109F" w14:textId="77777777" w:rsidR="00067DFF" w:rsidRPr="00073AF2" w:rsidRDefault="00067DFF" w:rsidP="00FC6695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3399657A" w14:textId="77777777" w:rsidR="00067DFF" w:rsidRPr="00073AF2" w:rsidRDefault="00067DFF" w:rsidP="00FC6695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1ED6B843" w14:textId="77777777" w:rsidR="00067DFF" w:rsidRPr="00073AF2" w:rsidRDefault="00067DFF" w:rsidP="00FC6695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2E67ABFF" w14:textId="77777777" w:rsidR="00067DFF" w:rsidRPr="00073AF2" w:rsidRDefault="00067DFF" w:rsidP="00FC6695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5A3E1E51" w14:textId="77777777" w:rsidR="00067DFF" w:rsidRPr="00073AF2" w:rsidRDefault="00067DFF" w:rsidP="00FC6695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1C1DEA9C" w14:textId="77777777" w:rsidR="00067DFF" w:rsidRPr="00073AF2" w:rsidRDefault="00067DFF" w:rsidP="00FC6695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2BE2CB4" w14:textId="77777777" w:rsidR="00067DFF" w:rsidRPr="00073AF2" w:rsidRDefault="00067DFF" w:rsidP="00FC6695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Regra</w:t>
            </w:r>
          </w:p>
        </w:tc>
      </w:tr>
      <w:tr w:rsidR="00067DFF" w:rsidRPr="00073AF2" w14:paraId="0031A319" w14:textId="77777777" w:rsidTr="00FC66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0927FCE" w14:textId="77777777" w:rsidR="00067DFF" w:rsidRPr="00073AF2" w:rsidRDefault="00067DFF" w:rsidP="00067DFF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F3DA761" w14:textId="59C7D90B" w:rsidR="00067DFF" w:rsidRDefault="00067DFF" w:rsidP="00FC669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Justificativa da Retificação</w:t>
            </w:r>
          </w:p>
        </w:tc>
        <w:tc>
          <w:tcPr>
            <w:tcW w:w="1306" w:type="dxa"/>
          </w:tcPr>
          <w:p w14:paraId="4B4AE7CA" w14:textId="51B7B3B2" w:rsidR="00067DFF" w:rsidRDefault="00067DFF" w:rsidP="00FC669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Justificativa da retificação</w:t>
            </w:r>
          </w:p>
        </w:tc>
        <w:tc>
          <w:tcPr>
            <w:tcW w:w="1246" w:type="dxa"/>
          </w:tcPr>
          <w:p w14:paraId="13AB1487" w14:textId="47568718" w:rsidR="00067DFF" w:rsidRDefault="00067DFF" w:rsidP="00FC669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253F3CA3" w14:textId="5D8972D7" w:rsidR="00067DFF" w:rsidRDefault="00067DFF" w:rsidP="00FC66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605F888" w14:textId="7D079B1C" w:rsidR="00067DFF" w:rsidRDefault="00067DFF" w:rsidP="00FC669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F79AAB3" w14:textId="77777777" w:rsidR="00067DFF" w:rsidRDefault="00067DFF" w:rsidP="00067DFF">
            <w:pPr>
              <w:pStyle w:val="PargrafodaLista"/>
              <w:widowControl/>
              <w:numPr>
                <w:ilvl w:val="0"/>
                <w:numId w:val="48"/>
              </w:numPr>
              <w:autoSpaceDE/>
              <w:autoSpaceDN/>
              <w:adjustRightInd/>
              <w:spacing w:before="60" w:after="60"/>
              <w:contextualSpacing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Campo não editável;</w:t>
            </w:r>
          </w:p>
          <w:p w14:paraId="0CBE6B93" w14:textId="3B8F40BC" w:rsidR="00067DFF" w:rsidRDefault="00067DFF" w:rsidP="00067DFF">
            <w:pPr>
              <w:pStyle w:val="PargrafodaLista"/>
              <w:widowControl/>
              <w:numPr>
                <w:ilvl w:val="0"/>
                <w:numId w:val="48"/>
              </w:numPr>
              <w:autoSpaceDE/>
              <w:autoSpaceDN/>
              <w:adjustRightInd/>
              <w:spacing w:before="60" w:after="60"/>
              <w:contextualSpacing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Este campo só será exibido para o julgamento retificador.</w:t>
            </w:r>
          </w:p>
        </w:tc>
      </w:tr>
      <w:tr w:rsidR="00067DFF" w:rsidRPr="00073AF2" w14:paraId="7487B270" w14:textId="77777777" w:rsidTr="00FC6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B4AAE82" w14:textId="79968557" w:rsidR="00067DFF" w:rsidRPr="00073AF2" w:rsidRDefault="00067DFF" w:rsidP="00067DFF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B155C16" w14:textId="77397A70" w:rsidR="00067DFF" w:rsidRPr="00073AF2" w:rsidRDefault="00067DFF" w:rsidP="00FC669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Registro</w:t>
            </w:r>
          </w:p>
        </w:tc>
        <w:tc>
          <w:tcPr>
            <w:tcW w:w="1306" w:type="dxa"/>
          </w:tcPr>
          <w:p w14:paraId="0D7A9C51" w14:textId="22E7B829" w:rsidR="00067DFF" w:rsidRPr="00073AF2" w:rsidRDefault="00067DFF" w:rsidP="00FC669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Número do julgamento retificado</w:t>
            </w:r>
          </w:p>
        </w:tc>
        <w:tc>
          <w:tcPr>
            <w:tcW w:w="1246" w:type="dxa"/>
          </w:tcPr>
          <w:p w14:paraId="33CB7BEF" w14:textId="12F074C7" w:rsidR="00067DFF" w:rsidRPr="00073AF2" w:rsidRDefault="00067DFF" w:rsidP="00FC669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</w:tcPr>
          <w:p w14:paraId="205E559F" w14:textId="2DBCB0BD" w:rsidR="00067DFF" w:rsidRPr="00073AF2" w:rsidRDefault="00067DFF" w:rsidP="00FC66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E076769" w14:textId="3AD51036" w:rsidR="00067DFF" w:rsidRPr="00073AF2" w:rsidRDefault="00067DFF" w:rsidP="00FC669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17C17A90" w14:textId="7AC9FFA7" w:rsidR="00067DFF" w:rsidRDefault="00067DFF" w:rsidP="00067DFF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</w:p>
        </w:tc>
      </w:tr>
      <w:tr w:rsidR="00067DFF" w:rsidRPr="00073AF2" w14:paraId="655BD1A4" w14:textId="77777777" w:rsidTr="00FC66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4D56182" w14:textId="77777777" w:rsidR="00067DFF" w:rsidRPr="00073AF2" w:rsidRDefault="00067DFF" w:rsidP="00067DFF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90A8494" w14:textId="209498B1" w:rsidR="00067DFF" w:rsidRDefault="00067DFF" w:rsidP="00FC669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Data/Hora</w:t>
            </w:r>
          </w:p>
        </w:tc>
        <w:tc>
          <w:tcPr>
            <w:tcW w:w="1306" w:type="dxa"/>
          </w:tcPr>
          <w:p w14:paraId="038CFF21" w14:textId="0712DB90" w:rsidR="00067DFF" w:rsidRDefault="00067DFF" w:rsidP="00067DFF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e hora do cadastro do julgamento retificado</w:t>
            </w:r>
          </w:p>
        </w:tc>
        <w:tc>
          <w:tcPr>
            <w:tcW w:w="1246" w:type="dxa"/>
          </w:tcPr>
          <w:p w14:paraId="532454E7" w14:textId="6818D457" w:rsidR="00067DFF" w:rsidRDefault="00067DFF" w:rsidP="00FC669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</w:tcPr>
          <w:p w14:paraId="33D9F96F" w14:textId="797DE1E0" w:rsidR="00067DFF" w:rsidRDefault="00067DFF" w:rsidP="00FC66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C42F728" w14:textId="244355B4" w:rsidR="00067DFF" w:rsidRDefault="005A1AD7" w:rsidP="005A1AD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dd/mm/aaaa às h</w:t>
            </w:r>
            <w:r w:rsidR="00067DFF">
              <w:rPr>
                <w:sz w:val="18"/>
                <w:szCs w:val="18"/>
              </w:rPr>
              <w:t>h:mm</w:t>
            </w:r>
          </w:p>
        </w:tc>
        <w:tc>
          <w:tcPr>
            <w:tcW w:w="2855" w:type="dxa"/>
            <w:shd w:val="clear" w:color="auto" w:fill="FFFFFF" w:themeFill="background1"/>
          </w:tcPr>
          <w:p w14:paraId="58C7001A" w14:textId="77777777" w:rsidR="00067DFF" w:rsidRDefault="00067DFF" w:rsidP="00FC6695">
            <w:pPr>
              <w:pStyle w:val="PargrafodaLista"/>
              <w:widowControl/>
              <w:autoSpaceDE/>
              <w:autoSpaceDN/>
              <w:adjustRightInd/>
              <w:spacing w:before="60" w:after="60"/>
              <w:ind w:left="232"/>
              <w:contextualSpacing/>
              <w:rPr>
                <w:color w:val="000000" w:themeColor="text1"/>
                <w:sz w:val="18"/>
                <w:szCs w:val="18"/>
              </w:rPr>
            </w:pPr>
          </w:p>
        </w:tc>
      </w:tr>
      <w:tr w:rsidR="00067DFF" w:rsidRPr="00073AF2" w14:paraId="313F3466" w14:textId="77777777" w:rsidTr="00FC6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7A74DDC" w14:textId="77777777" w:rsidR="00067DFF" w:rsidRPr="00073AF2" w:rsidRDefault="00067DFF" w:rsidP="00067DFF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862E19E" w14:textId="62F94A06" w:rsidR="00067DFF" w:rsidRDefault="00067DFF" w:rsidP="00FC669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Cadastrador por</w:t>
            </w:r>
          </w:p>
        </w:tc>
        <w:tc>
          <w:tcPr>
            <w:tcW w:w="1306" w:type="dxa"/>
          </w:tcPr>
          <w:p w14:paraId="24762512" w14:textId="04DA01C6" w:rsidR="00067DFF" w:rsidRDefault="00067DFF" w:rsidP="00FC669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Usuário que cadastrou o julgamento</w:t>
            </w:r>
          </w:p>
        </w:tc>
        <w:tc>
          <w:tcPr>
            <w:tcW w:w="1246" w:type="dxa"/>
          </w:tcPr>
          <w:p w14:paraId="6378DFA1" w14:textId="77777777" w:rsidR="00067DFF" w:rsidRDefault="00067DFF" w:rsidP="00FC6695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</w:tcPr>
          <w:p w14:paraId="2F281741" w14:textId="77777777" w:rsidR="00067DFF" w:rsidRDefault="00067DFF" w:rsidP="00FC66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3010E471" w14:textId="77777777" w:rsidR="00067DFF" w:rsidRDefault="00067DFF" w:rsidP="00FC6695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855" w:type="dxa"/>
            <w:shd w:val="clear" w:color="auto" w:fill="FFFFFF" w:themeFill="background1"/>
          </w:tcPr>
          <w:p w14:paraId="13189600" w14:textId="77777777" w:rsidR="00067DFF" w:rsidRDefault="00067DFF" w:rsidP="00FC6695">
            <w:pPr>
              <w:pStyle w:val="PargrafodaLista"/>
              <w:widowControl/>
              <w:autoSpaceDE/>
              <w:autoSpaceDN/>
              <w:adjustRightInd/>
              <w:spacing w:before="60" w:after="60"/>
              <w:ind w:left="232"/>
              <w:contextualSpacing/>
              <w:rPr>
                <w:color w:val="000000" w:themeColor="text1"/>
                <w:sz w:val="18"/>
                <w:szCs w:val="18"/>
              </w:rPr>
            </w:pPr>
          </w:p>
        </w:tc>
      </w:tr>
      <w:tr w:rsidR="00067DFF" w:rsidRPr="00073AF2" w14:paraId="4D73DA5F" w14:textId="77777777" w:rsidTr="00FC66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4F3F60DD" w14:textId="77777777" w:rsidR="00067DFF" w:rsidRPr="00073AF2" w:rsidRDefault="00067DFF" w:rsidP="00FC6695">
            <w:pPr>
              <w:spacing w:before="60" w:after="60"/>
              <w:jc w:val="center"/>
              <w:rPr>
                <w:b/>
                <w:color w:val="31849B" w:themeColor="accent5" w:themeShade="BF"/>
                <w:sz w:val="18"/>
                <w:szCs w:val="18"/>
              </w:rPr>
            </w:pPr>
            <w:r w:rsidRPr="00073AF2">
              <w:rPr>
                <w:b/>
                <w:sz w:val="18"/>
                <w:szCs w:val="18"/>
              </w:rPr>
              <w:t>Ação</w:t>
            </w:r>
          </w:p>
        </w:tc>
      </w:tr>
      <w:tr w:rsidR="00067DFF" w:rsidRPr="00073AF2" w14:paraId="54BA629A" w14:textId="77777777" w:rsidTr="00FC6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E681090" w14:textId="77777777" w:rsidR="00067DFF" w:rsidRPr="00073AF2" w:rsidRDefault="00067DFF" w:rsidP="00067DFF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950621E" w14:textId="43560037" w:rsidR="00067DFF" w:rsidRPr="00073AF2" w:rsidRDefault="00067DFF" w:rsidP="00067DFF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Retificar</w:t>
            </w:r>
          </w:p>
        </w:tc>
        <w:tc>
          <w:tcPr>
            <w:tcW w:w="1306" w:type="dxa"/>
          </w:tcPr>
          <w:p w14:paraId="0BD0F1D8" w14:textId="7104B69A" w:rsidR="00067DFF" w:rsidRPr="00073AF2" w:rsidRDefault="00067DFF" w:rsidP="00067DFF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 xml:space="preserve">Botão para </w:t>
            </w:r>
            <w:r>
              <w:rPr>
                <w:sz w:val="18"/>
                <w:szCs w:val="18"/>
              </w:rPr>
              <w:t>acessar o formulário de retificação do julgamento</w:t>
            </w:r>
          </w:p>
        </w:tc>
        <w:tc>
          <w:tcPr>
            <w:tcW w:w="1246" w:type="dxa"/>
          </w:tcPr>
          <w:p w14:paraId="69DA8FE2" w14:textId="53958935" w:rsidR="00067DFF" w:rsidRPr="00073AF2" w:rsidRDefault="00067DFF" w:rsidP="00067DF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00CEB596" w14:textId="47DA3D09" w:rsidR="00067DFF" w:rsidRPr="00073AF2" w:rsidRDefault="00067DFF" w:rsidP="00067DFF">
            <w:pPr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518DEDC" w14:textId="14E6EA1A" w:rsidR="00067DFF" w:rsidRPr="00073AF2" w:rsidRDefault="00067DFF" w:rsidP="00067DFF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62A6D92" w14:textId="5FA94EFC" w:rsidR="00067DFF" w:rsidRPr="00073AF2" w:rsidRDefault="00067DFF" w:rsidP="00067DFF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contextualSpacing/>
              <w:rPr>
                <w:color w:val="000000" w:themeColor="text1"/>
                <w:sz w:val="18"/>
                <w:szCs w:val="18"/>
              </w:rPr>
            </w:pPr>
            <w:r w:rsidRPr="0040682D">
              <w:rPr>
                <w:color w:val="auto"/>
                <w:sz w:val="18"/>
                <w:szCs w:val="18"/>
              </w:rPr>
              <w:t>Executa a história Eleitoral_HST153_Retificar_Julgamento_Pedido_Impugnacao e deve obedecer as regras impostas nessa mesma história.</w:t>
            </w:r>
          </w:p>
        </w:tc>
      </w:tr>
      <w:tr w:rsidR="00067DFF" w:rsidRPr="00073AF2" w14:paraId="359B1924" w14:textId="77777777" w:rsidTr="00FC66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DB6C7DC" w14:textId="77777777" w:rsidR="00067DFF" w:rsidRPr="00073AF2" w:rsidRDefault="00067DFF" w:rsidP="00067DFF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81DFD25" w14:textId="57E5E8EA" w:rsidR="00067DFF" w:rsidRDefault="00067DFF" w:rsidP="00067DFF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</w:t>
            </w:r>
          </w:p>
        </w:tc>
        <w:tc>
          <w:tcPr>
            <w:tcW w:w="1306" w:type="dxa"/>
          </w:tcPr>
          <w:p w14:paraId="01852D17" w14:textId="71C02D9F" w:rsidR="00067DFF" w:rsidRDefault="00067DFF" w:rsidP="00067DFF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 a versão retificada do julgamento</w:t>
            </w:r>
          </w:p>
        </w:tc>
        <w:tc>
          <w:tcPr>
            <w:tcW w:w="1246" w:type="dxa"/>
          </w:tcPr>
          <w:p w14:paraId="6D1F8B1E" w14:textId="74A31249" w:rsidR="00067DFF" w:rsidRDefault="00067DFF" w:rsidP="00067DFF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6E28EDD7" w14:textId="77777777" w:rsidR="00067DFF" w:rsidRPr="00073AF2" w:rsidRDefault="00067DFF" w:rsidP="00067D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333944B9" w14:textId="77777777" w:rsidR="00067DFF" w:rsidRPr="00073AF2" w:rsidRDefault="00067DFF" w:rsidP="00067DFF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855" w:type="dxa"/>
            <w:shd w:val="clear" w:color="auto" w:fill="FFFFFF" w:themeFill="background1"/>
          </w:tcPr>
          <w:p w14:paraId="370E2B2C" w14:textId="0FD06303" w:rsidR="00067DFF" w:rsidRPr="00073AF2" w:rsidRDefault="002F435A" w:rsidP="00067DFF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Exibe a tela </w:t>
            </w: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color w:val="000000" w:themeColor="text1"/>
                <w:sz w:val="18"/>
                <w:szCs w:val="18"/>
              </w:rPr>
              <w:instrText xml:space="preserve"> REF _Ref46490826 \r \h </w:instrText>
            </w:r>
            <w:r>
              <w:rPr>
                <w:color w:val="000000" w:themeColor="text1"/>
                <w:sz w:val="18"/>
                <w:szCs w:val="18"/>
              </w:rPr>
            </w:r>
            <w:r>
              <w:rPr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color w:val="000000" w:themeColor="text1"/>
                <w:sz w:val="18"/>
                <w:szCs w:val="18"/>
              </w:rPr>
              <w:t>P03</w:t>
            </w:r>
            <w:r>
              <w:rPr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14:paraId="439A791B" w14:textId="77777777" w:rsidR="00067DFF" w:rsidRPr="00073AF2" w:rsidRDefault="00067DFF" w:rsidP="00A66A96">
      <w:pPr>
        <w:pStyle w:val="EstiloPrototipo3"/>
        <w:ind w:left="284"/>
      </w:pPr>
    </w:p>
    <w:p w14:paraId="37C6D036" w14:textId="77777777" w:rsidR="00067DFF" w:rsidRDefault="00067DFF" w:rsidP="00067DFF">
      <w:pPr>
        <w:pStyle w:val="EstiloPrototipo3"/>
        <w:numPr>
          <w:ilvl w:val="0"/>
          <w:numId w:val="4"/>
        </w:numPr>
      </w:pPr>
      <w:bookmarkStart w:id="13" w:name="_Ref46490826"/>
      <w:r>
        <w:t>Visualizar Julgamento Retificado:</w:t>
      </w:r>
      <w:bookmarkEnd w:id="13"/>
    </w:p>
    <w:p w14:paraId="207312F8" w14:textId="44378998" w:rsidR="00067DFF" w:rsidRPr="00073AF2" w:rsidRDefault="00067DFF" w:rsidP="00067DFF">
      <w:pPr>
        <w:pStyle w:val="EstiloPrototipo3"/>
        <w:ind w:left="360"/>
      </w:pPr>
      <w:r>
        <w:rPr>
          <w:noProof/>
        </w:rPr>
        <w:drawing>
          <wp:inline distT="0" distB="0" distL="0" distR="0" wp14:anchorId="21A65A85" wp14:editId="5709354C">
            <wp:extent cx="4070559" cy="3880049"/>
            <wp:effectExtent l="19050" t="19050" r="25400" b="2540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38800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CA30D8" w:rsidRPr="00073AF2" w14:paraId="1B8F7D61" w14:textId="77777777" w:rsidTr="00FC6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677200A4" w14:textId="77777777" w:rsidR="00CA30D8" w:rsidRPr="00073AF2" w:rsidRDefault="00CA30D8" w:rsidP="00FC6695">
            <w:pPr>
              <w:pStyle w:val="EstiloPrototipo3"/>
              <w:jc w:val="center"/>
            </w:pPr>
            <w:r w:rsidRPr="00073AF2">
              <w:rPr>
                <w:sz w:val="24"/>
                <w:szCs w:val="24"/>
              </w:rPr>
              <w:t>Campos</w:t>
            </w:r>
          </w:p>
        </w:tc>
      </w:tr>
      <w:tr w:rsidR="00CA30D8" w:rsidRPr="00073AF2" w14:paraId="1CDB958C" w14:textId="77777777" w:rsidTr="00FC6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6AC9B7FF" w14:textId="77777777" w:rsidR="00CA30D8" w:rsidRPr="00073AF2" w:rsidRDefault="00CA30D8" w:rsidP="00FC6695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57A48F98" w14:textId="77777777" w:rsidR="00CA30D8" w:rsidRPr="00073AF2" w:rsidRDefault="00CA30D8" w:rsidP="00FC6695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5F25B207" w14:textId="77777777" w:rsidR="00CA30D8" w:rsidRPr="00073AF2" w:rsidRDefault="00CA30D8" w:rsidP="00FC6695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442BA164" w14:textId="77777777" w:rsidR="00CA30D8" w:rsidRPr="00073AF2" w:rsidRDefault="00CA30D8" w:rsidP="00FC6695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58DB53EA" w14:textId="77777777" w:rsidR="00CA30D8" w:rsidRPr="00073AF2" w:rsidRDefault="00CA30D8" w:rsidP="00FC6695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712F28FF" w14:textId="77777777" w:rsidR="00CA30D8" w:rsidRPr="00073AF2" w:rsidRDefault="00CA30D8" w:rsidP="00FC6695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3944BB8B" w14:textId="77777777" w:rsidR="00CA30D8" w:rsidRPr="00073AF2" w:rsidRDefault="00CA30D8" w:rsidP="00FC6695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Regra</w:t>
            </w:r>
          </w:p>
        </w:tc>
      </w:tr>
      <w:tr w:rsidR="00CA30D8" w:rsidRPr="00073AF2" w14:paraId="02AC264E" w14:textId="77777777" w:rsidTr="00FC66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F04CB5E" w14:textId="77777777" w:rsidR="00CA30D8" w:rsidRPr="00073AF2" w:rsidRDefault="00CA30D8" w:rsidP="00FC6695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5FA8EC4" w14:textId="7D5B8DFA" w:rsidR="00CA30D8" w:rsidRDefault="00CA30D8" w:rsidP="00FC669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 de decisão do julgamento</w:t>
            </w:r>
          </w:p>
        </w:tc>
        <w:tc>
          <w:tcPr>
            <w:tcW w:w="1306" w:type="dxa"/>
          </w:tcPr>
          <w:p w14:paraId="5843E931" w14:textId="2D4A7E93" w:rsidR="00CA30D8" w:rsidRDefault="00CA30D8" w:rsidP="00FC669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decisão do julgamento</w:t>
            </w:r>
          </w:p>
        </w:tc>
        <w:tc>
          <w:tcPr>
            <w:tcW w:w="1246" w:type="dxa"/>
          </w:tcPr>
          <w:p w14:paraId="4055DD89" w14:textId="3222E732" w:rsidR="00CA30D8" w:rsidRDefault="00CA30D8" w:rsidP="00FC669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</w:t>
            </w:r>
          </w:p>
        </w:tc>
        <w:tc>
          <w:tcPr>
            <w:tcW w:w="1034" w:type="dxa"/>
          </w:tcPr>
          <w:p w14:paraId="3920975A" w14:textId="6886290E" w:rsidR="00CA30D8" w:rsidRDefault="00CA30D8" w:rsidP="00FC66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Procedente, Improcedente</w:t>
            </w:r>
          </w:p>
        </w:tc>
        <w:tc>
          <w:tcPr>
            <w:tcW w:w="926" w:type="dxa"/>
          </w:tcPr>
          <w:p w14:paraId="325B3595" w14:textId="77777777" w:rsidR="00CA30D8" w:rsidRDefault="00CA30D8" w:rsidP="00FC669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1811EC8A" w14:textId="7DE1F07F" w:rsidR="00CA30D8" w:rsidRDefault="00CA30D8" w:rsidP="00FC6695">
            <w:pPr>
              <w:pStyle w:val="PargrafodaLista"/>
              <w:widowControl/>
              <w:numPr>
                <w:ilvl w:val="0"/>
                <w:numId w:val="48"/>
              </w:numPr>
              <w:autoSpaceDE/>
              <w:autoSpaceDN/>
              <w:adjustRightInd/>
              <w:spacing w:before="60" w:after="60"/>
              <w:contextualSpacing/>
              <w:rPr>
                <w:color w:val="000000" w:themeColor="text1"/>
                <w:sz w:val="18"/>
                <w:szCs w:val="18"/>
              </w:rPr>
            </w:pPr>
          </w:p>
        </w:tc>
      </w:tr>
      <w:tr w:rsidR="00CA30D8" w:rsidRPr="00073AF2" w14:paraId="613B605B" w14:textId="77777777" w:rsidTr="00FC6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1462C58" w14:textId="77777777" w:rsidR="00CA30D8" w:rsidRPr="00073AF2" w:rsidRDefault="00CA30D8" w:rsidP="00FC6695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C1FF3AE" w14:textId="0A6B1D7B" w:rsidR="00CA30D8" w:rsidRPr="00073AF2" w:rsidRDefault="00CA30D8" w:rsidP="00FC669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e hora do cadastro</w:t>
            </w:r>
          </w:p>
        </w:tc>
        <w:tc>
          <w:tcPr>
            <w:tcW w:w="1306" w:type="dxa"/>
          </w:tcPr>
          <w:p w14:paraId="10D41E2D" w14:textId="1CD76393" w:rsidR="00CA30D8" w:rsidRPr="00073AF2" w:rsidRDefault="00CA30D8" w:rsidP="00FC669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e hora do cadastro do julgamento</w:t>
            </w:r>
          </w:p>
        </w:tc>
        <w:tc>
          <w:tcPr>
            <w:tcW w:w="1246" w:type="dxa"/>
          </w:tcPr>
          <w:p w14:paraId="34964E29" w14:textId="4258C0E2" w:rsidR="00CA30D8" w:rsidRPr="00073AF2" w:rsidRDefault="00CA30D8" w:rsidP="00FC669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05413C03" w14:textId="77777777" w:rsidR="00CA30D8" w:rsidRPr="00073AF2" w:rsidRDefault="00CA30D8" w:rsidP="00FC66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2A7ECA6" w14:textId="6E3AB022" w:rsidR="00CA30D8" w:rsidRPr="00073AF2" w:rsidRDefault="00CA30D8" w:rsidP="00FC669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dd/mm/aaaa às hh:mm</w:t>
            </w:r>
          </w:p>
        </w:tc>
        <w:tc>
          <w:tcPr>
            <w:tcW w:w="2855" w:type="dxa"/>
            <w:shd w:val="clear" w:color="auto" w:fill="FFFFFF" w:themeFill="background1"/>
          </w:tcPr>
          <w:p w14:paraId="6F2E6090" w14:textId="169D6F94" w:rsidR="00CA30D8" w:rsidRPr="00741D1C" w:rsidRDefault="00CA30D8" w:rsidP="00741D1C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contextualSpacing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Campo não editável</w:t>
            </w:r>
            <w:r w:rsidR="00741D1C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CA30D8" w:rsidRPr="00073AF2" w14:paraId="39244DBF" w14:textId="77777777" w:rsidTr="00FC66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DEC8090" w14:textId="77777777" w:rsidR="00CA30D8" w:rsidRPr="00073AF2" w:rsidRDefault="00CA30D8" w:rsidP="00FC6695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50CF7AB" w14:textId="38E685DE" w:rsidR="00CA30D8" w:rsidRDefault="00CA30D8" w:rsidP="00FC669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</w:t>
            </w:r>
          </w:p>
        </w:tc>
        <w:tc>
          <w:tcPr>
            <w:tcW w:w="1306" w:type="dxa"/>
          </w:tcPr>
          <w:p w14:paraId="4D862F6A" w14:textId="3DDDC94D" w:rsidR="00CA30D8" w:rsidRDefault="00CA30D8" w:rsidP="00FC669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 do julgamento</w:t>
            </w:r>
          </w:p>
        </w:tc>
        <w:tc>
          <w:tcPr>
            <w:tcW w:w="1246" w:type="dxa"/>
          </w:tcPr>
          <w:p w14:paraId="2FD5DC9C" w14:textId="4D3E695C" w:rsidR="00CA30D8" w:rsidRDefault="00CA30D8" w:rsidP="00FC669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3A7D241D" w14:textId="77777777" w:rsidR="00CA30D8" w:rsidRDefault="00CA30D8" w:rsidP="00FC66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DDF4566" w14:textId="76D4F705" w:rsidR="00CA30D8" w:rsidRDefault="00CA30D8" w:rsidP="00FC669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16AD7A8" w14:textId="77777777" w:rsidR="00CA30D8" w:rsidRDefault="00CA30D8" w:rsidP="00CA30D8">
            <w:pPr>
              <w:pStyle w:val="PargrafodaLista"/>
              <w:widowControl/>
              <w:numPr>
                <w:ilvl w:val="0"/>
                <w:numId w:val="48"/>
              </w:numPr>
              <w:autoSpaceDE/>
              <w:autoSpaceDN/>
              <w:adjustRightInd/>
              <w:spacing w:before="60" w:after="60"/>
              <w:contextualSpacing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Campo não editável;</w:t>
            </w:r>
          </w:p>
          <w:p w14:paraId="2976443B" w14:textId="77777777" w:rsidR="00CA30D8" w:rsidRDefault="00CA30D8" w:rsidP="00FC6695">
            <w:pPr>
              <w:pStyle w:val="PargrafodaLista"/>
              <w:widowControl/>
              <w:autoSpaceDE/>
              <w:autoSpaceDN/>
              <w:adjustRightInd/>
              <w:spacing w:before="60" w:after="60"/>
              <w:ind w:left="232"/>
              <w:contextualSpacing/>
              <w:rPr>
                <w:color w:val="000000" w:themeColor="text1"/>
                <w:sz w:val="18"/>
                <w:szCs w:val="18"/>
              </w:rPr>
            </w:pPr>
          </w:p>
        </w:tc>
      </w:tr>
      <w:tr w:rsidR="00741D1C" w:rsidRPr="00073AF2" w14:paraId="0EBF7339" w14:textId="77777777" w:rsidTr="00FC6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7DDD06A" w14:textId="77777777" w:rsidR="00741D1C" w:rsidRPr="00073AF2" w:rsidRDefault="00741D1C" w:rsidP="00FC6695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3913FD6" w14:textId="5074620D" w:rsidR="00741D1C" w:rsidRDefault="00741D1C" w:rsidP="00FC669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Arquivo</w:t>
            </w:r>
          </w:p>
        </w:tc>
        <w:tc>
          <w:tcPr>
            <w:tcW w:w="1306" w:type="dxa"/>
          </w:tcPr>
          <w:p w14:paraId="664AB999" w14:textId="56ADDDAF" w:rsidR="00741D1C" w:rsidRDefault="00741D1C" w:rsidP="00FC669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Anexo do julgamento</w:t>
            </w:r>
          </w:p>
        </w:tc>
        <w:tc>
          <w:tcPr>
            <w:tcW w:w="1246" w:type="dxa"/>
          </w:tcPr>
          <w:p w14:paraId="5BBF2003" w14:textId="130E3D35" w:rsidR="00741D1C" w:rsidRDefault="00741D1C" w:rsidP="00FC669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Upload</w:t>
            </w:r>
          </w:p>
        </w:tc>
        <w:tc>
          <w:tcPr>
            <w:tcW w:w="1034" w:type="dxa"/>
          </w:tcPr>
          <w:p w14:paraId="4E3BEF7A" w14:textId="77777777" w:rsidR="00741D1C" w:rsidRDefault="00741D1C" w:rsidP="00FC66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6C5EF3BC" w14:textId="77777777" w:rsidR="00741D1C" w:rsidRDefault="00741D1C" w:rsidP="00FC6695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855" w:type="dxa"/>
            <w:shd w:val="clear" w:color="auto" w:fill="FFFFFF" w:themeFill="background1"/>
          </w:tcPr>
          <w:p w14:paraId="11B95A07" w14:textId="77777777" w:rsidR="00741D1C" w:rsidRDefault="00741D1C" w:rsidP="00CA30D8">
            <w:pPr>
              <w:pStyle w:val="PargrafodaLista"/>
              <w:widowControl/>
              <w:numPr>
                <w:ilvl w:val="0"/>
                <w:numId w:val="48"/>
              </w:numPr>
              <w:autoSpaceDE/>
              <w:autoSpaceDN/>
              <w:adjustRightInd/>
              <w:spacing w:before="60" w:after="60"/>
              <w:contextualSpacing/>
              <w:rPr>
                <w:color w:val="000000" w:themeColor="text1"/>
                <w:sz w:val="18"/>
                <w:szCs w:val="18"/>
              </w:rPr>
            </w:pPr>
          </w:p>
        </w:tc>
      </w:tr>
      <w:tr w:rsidR="00CA30D8" w:rsidRPr="00073AF2" w14:paraId="60C5A8EE" w14:textId="77777777" w:rsidTr="00FC66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0C768B6" w14:textId="77777777" w:rsidR="00CA30D8" w:rsidRPr="00073AF2" w:rsidRDefault="00CA30D8" w:rsidP="00CA30D8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D08DD2B" w14:textId="58A7325C" w:rsidR="00CA30D8" w:rsidRDefault="00CA30D8" w:rsidP="00CA30D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Justificativa da Retificação</w:t>
            </w:r>
          </w:p>
        </w:tc>
        <w:tc>
          <w:tcPr>
            <w:tcW w:w="1306" w:type="dxa"/>
          </w:tcPr>
          <w:p w14:paraId="1819864D" w14:textId="4259E72D" w:rsidR="00CA30D8" w:rsidRDefault="00CA30D8" w:rsidP="00CA30D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Justificativa da retificação</w:t>
            </w:r>
          </w:p>
        </w:tc>
        <w:tc>
          <w:tcPr>
            <w:tcW w:w="1246" w:type="dxa"/>
          </w:tcPr>
          <w:p w14:paraId="2641FCFC" w14:textId="207460EB" w:rsidR="00CA30D8" w:rsidRDefault="00CA30D8" w:rsidP="00CA30D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4C930E30" w14:textId="27FB1B9B" w:rsidR="00CA30D8" w:rsidRDefault="00CA30D8" w:rsidP="00CA30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0941B95" w14:textId="675EDBE1" w:rsidR="00CA30D8" w:rsidRDefault="00CA30D8" w:rsidP="00CA30D8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7363EEA" w14:textId="77777777" w:rsidR="00741D1C" w:rsidRDefault="00CA30D8" w:rsidP="00741D1C">
            <w:pPr>
              <w:pStyle w:val="PargrafodaLista"/>
              <w:widowControl/>
              <w:numPr>
                <w:ilvl w:val="0"/>
                <w:numId w:val="48"/>
              </w:numPr>
              <w:autoSpaceDE/>
              <w:autoSpaceDN/>
              <w:adjustRightInd/>
              <w:spacing w:before="60" w:after="60"/>
              <w:contextualSpacing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Campo não editável;</w:t>
            </w:r>
          </w:p>
          <w:p w14:paraId="0CF2FC4C" w14:textId="4094E488" w:rsidR="00CA30D8" w:rsidRPr="00741D1C" w:rsidRDefault="00CA30D8" w:rsidP="00741D1C">
            <w:pPr>
              <w:pStyle w:val="PargrafodaLista"/>
              <w:widowControl/>
              <w:numPr>
                <w:ilvl w:val="0"/>
                <w:numId w:val="48"/>
              </w:numPr>
              <w:autoSpaceDE/>
              <w:autoSpaceDN/>
              <w:adjustRightInd/>
              <w:spacing w:before="60" w:after="60"/>
              <w:contextualSpacing/>
              <w:rPr>
                <w:color w:val="000000" w:themeColor="text1"/>
                <w:sz w:val="18"/>
                <w:szCs w:val="18"/>
              </w:rPr>
            </w:pPr>
            <w:r w:rsidRPr="00741D1C">
              <w:rPr>
                <w:color w:val="000000" w:themeColor="text1"/>
                <w:sz w:val="18"/>
                <w:szCs w:val="18"/>
              </w:rPr>
              <w:t>E</w:t>
            </w:r>
            <w:r w:rsidR="00741D1C">
              <w:rPr>
                <w:color w:val="000000" w:themeColor="text1"/>
                <w:sz w:val="18"/>
                <w:szCs w:val="18"/>
              </w:rPr>
              <w:t xml:space="preserve">ste campo não será exibido para o primeiro julgamento, será exibido somente para os </w:t>
            </w:r>
            <w:r w:rsidR="00741D1C">
              <w:rPr>
                <w:color w:val="000000" w:themeColor="text1"/>
                <w:sz w:val="18"/>
                <w:szCs w:val="18"/>
              </w:rPr>
              <w:lastRenderedPageBreak/>
              <w:t>julgamentos retificadores.</w:t>
            </w:r>
          </w:p>
        </w:tc>
      </w:tr>
      <w:tr w:rsidR="00CA30D8" w:rsidRPr="00073AF2" w14:paraId="6F471A9E" w14:textId="77777777" w:rsidTr="00FC6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19EE8A94" w14:textId="77777777" w:rsidR="00CA30D8" w:rsidRPr="00073AF2" w:rsidRDefault="00CA30D8" w:rsidP="00FC6695">
            <w:pPr>
              <w:spacing w:before="60" w:after="60"/>
              <w:jc w:val="center"/>
              <w:rPr>
                <w:b/>
                <w:color w:val="31849B" w:themeColor="accent5" w:themeShade="BF"/>
                <w:sz w:val="18"/>
                <w:szCs w:val="18"/>
              </w:rPr>
            </w:pPr>
            <w:r w:rsidRPr="00073AF2">
              <w:rPr>
                <w:b/>
                <w:sz w:val="18"/>
                <w:szCs w:val="18"/>
              </w:rPr>
              <w:lastRenderedPageBreak/>
              <w:t>Ação</w:t>
            </w:r>
          </w:p>
        </w:tc>
      </w:tr>
      <w:tr w:rsidR="00741D1C" w:rsidRPr="00073AF2" w14:paraId="0AC45785" w14:textId="77777777" w:rsidTr="00FC66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7E24833" w14:textId="77777777" w:rsidR="00CA30D8" w:rsidRPr="00073AF2" w:rsidRDefault="00CA30D8" w:rsidP="00FC6695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EF89EA7" w14:textId="77777777" w:rsidR="00CA30D8" w:rsidRPr="00073AF2" w:rsidRDefault="00CA30D8" w:rsidP="00FC669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Fechar</w:t>
            </w:r>
          </w:p>
        </w:tc>
        <w:tc>
          <w:tcPr>
            <w:tcW w:w="1306" w:type="dxa"/>
          </w:tcPr>
          <w:p w14:paraId="42EB2324" w14:textId="77777777" w:rsidR="00CA30D8" w:rsidRPr="00073AF2" w:rsidRDefault="00CA30D8" w:rsidP="00FC669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à aba “Julgamento 1ª Instância”.</w:t>
            </w:r>
          </w:p>
        </w:tc>
        <w:tc>
          <w:tcPr>
            <w:tcW w:w="1246" w:type="dxa"/>
          </w:tcPr>
          <w:p w14:paraId="51AFF7F1" w14:textId="77777777" w:rsidR="00CA30D8" w:rsidRPr="00073AF2" w:rsidRDefault="00CA30D8" w:rsidP="00FC669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66C7A68D" w14:textId="77777777" w:rsidR="00CA30D8" w:rsidRPr="00073AF2" w:rsidRDefault="00CA30D8" w:rsidP="00FC66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144D4C70" w14:textId="77777777" w:rsidR="00CA30D8" w:rsidRPr="00073AF2" w:rsidRDefault="00CA30D8" w:rsidP="00FC6695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855" w:type="dxa"/>
            <w:shd w:val="clear" w:color="auto" w:fill="FFFFFF" w:themeFill="background1"/>
          </w:tcPr>
          <w:p w14:paraId="747A16A9" w14:textId="77777777" w:rsidR="00CA30D8" w:rsidRPr="00073AF2" w:rsidRDefault="00CA30D8" w:rsidP="00FC6695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17D8E4C8" w14:textId="77777777" w:rsidR="00656397" w:rsidRPr="00073AF2" w:rsidRDefault="00656397" w:rsidP="008724F1"/>
    <w:p w14:paraId="53F68FA4" w14:textId="77777777" w:rsidR="000514D4" w:rsidRPr="00073AF2" w:rsidRDefault="00CE176F" w:rsidP="0030370F">
      <w:pPr>
        <w:pStyle w:val="Ttulo2"/>
        <w:numPr>
          <w:ilvl w:val="0"/>
          <w:numId w:val="0"/>
        </w:numPr>
        <w:spacing w:before="240"/>
      </w:pPr>
      <w:bookmarkStart w:id="14" w:name="_Toc46491528"/>
      <w:r w:rsidRPr="00073AF2">
        <w:t>CRITÉRIOS DE ACEITE</w:t>
      </w:r>
      <w:bookmarkEnd w:id="14"/>
    </w:p>
    <w:p w14:paraId="34F179F8" w14:textId="77777777" w:rsidR="0030370F" w:rsidRPr="00073AF2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073AF2">
        <w:rPr>
          <w:b/>
          <w:color w:val="auto"/>
        </w:rPr>
        <w:t xml:space="preserve">Premissa: </w:t>
      </w:r>
    </w:p>
    <w:p w14:paraId="22D78C12" w14:textId="3647991C" w:rsidR="00AC26A0" w:rsidRDefault="0025641A" w:rsidP="007612F6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073AF2">
        <w:t>Es</w:t>
      </w:r>
      <w:r w:rsidR="007612F6">
        <w:t>ta história não remove ou altera regras e campos de sua versão anterior. O objetivo é somente alterar a tela e incluir novas informações para ser possível visualizar a versão anterior do julgamento;</w:t>
      </w:r>
    </w:p>
    <w:p w14:paraId="2229BD15" w14:textId="324974B1" w:rsidR="007612F6" w:rsidRDefault="007612F6" w:rsidP="007612F6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Esta alteração deve ocorrer somente na aba “Julgamento 1ª Instância” do pedido de impugnação no ambiente corporativo;</w:t>
      </w:r>
    </w:p>
    <w:p w14:paraId="5D9B84FB" w14:textId="6BFEF4D1" w:rsidR="007612F6" w:rsidRDefault="007612F6" w:rsidP="007612F6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Esta história só será executada caso o julgamento já tenha pelo menos uma retificação. Caso contrário a tela deverá permanecer como definida em </w:t>
      </w:r>
      <w:r w:rsidRPr="007612F6">
        <w:t>Eleitoral_HST048_Julgar_Pedido_Impugnacao_Corporativo</w:t>
      </w:r>
      <w:r w:rsidR="00BF0DB2">
        <w:t>;</w:t>
      </w:r>
    </w:p>
    <w:p w14:paraId="23220AA4" w14:textId="65219DA8" w:rsidR="00BF0DB2" w:rsidRPr="00073AF2" w:rsidRDefault="00BF0DB2" w:rsidP="00BF0DB2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Função “Gerar PDF” continuará exportando apenas</w:t>
      </w:r>
      <w:bookmarkStart w:id="15" w:name="_GoBack"/>
      <w:bookmarkEnd w:id="15"/>
      <w:r>
        <w:t xml:space="preserve"> as informações definidas em </w:t>
      </w:r>
      <w:r w:rsidRPr="00BF0DB2">
        <w:t>Eleitoral_HST048_Julgar_Pedido_Impugnacao_Corporativo</w:t>
      </w:r>
      <w:r>
        <w:t>, mas da versão mais recente do julgamento 1ª instância.</w:t>
      </w:r>
    </w:p>
    <w:p w14:paraId="406CD386" w14:textId="77777777" w:rsidR="00070AF3" w:rsidRPr="00073AF2" w:rsidRDefault="00070AF3" w:rsidP="00070AF3">
      <w:pPr>
        <w:pStyle w:val="PargrafodaLista"/>
      </w:pPr>
    </w:p>
    <w:p w14:paraId="665F158B" w14:textId="77777777" w:rsidR="00B00B8B" w:rsidRPr="00073AF2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073AF2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6" w:name="_Ref12024542"/>
      <w:r w:rsidRPr="00073AF2">
        <w:rPr>
          <w:b/>
        </w:rPr>
        <w:t>Regras Gerais:</w:t>
      </w:r>
      <w:bookmarkEnd w:id="16"/>
    </w:p>
    <w:p w14:paraId="7A5B2191" w14:textId="338B49F5" w:rsidR="00357BCB" w:rsidRPr="00357BCB" w:rsidRDefault="00357BCB" w:rsidP="007612F6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/>
        </w:rPr>
      </w:pPr>
      <w:bookmarkStart w:id="17" w:name="_Ref29396770"/>
      <w:r>
        <w:rPr>
          <w:color w:val="000000" w:themeColor="text1"/>
        </w:rPr>
        <w:t>Por padrão o sistema exibe a versão</w:t>
      </w:r>
      <w:r w:rsidR="00343BB4">
        <w:rPr>
          <w:color w:val="000000" w:themeColor="text1"/>
        </w:rPr>
        <w:t xml:space="preserve"> mais recente</w:t>
      </w:r>
      <w:r>
        <w:rPr>
          <w:color w:val="000000" w:themeColor="text1"/>
        </w:rPr>
        <w:t xml:space="preserve"> do julgamento na aba “Atual”;</w:t>
      </w:r>
    </w:p>
    <w:p w14:paraId="748BE4D9" w14:textId="1F5A58A6" w:rsidR="00FC6098" w:rsidRPr="004C0B7B" w:rsidRDefault="004C0B7B" w:rsidP="004C0B7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/>
        </w:rPr>
      </w:pPr>
      <w:r>
        <w:rPr>
          <w:position w:val="3"/>
        </w:rPr>
        <w:t>Na aba “Retificado” o</w:t>
      </w:r>
      <w:r w:rsidR="007612F6">
        <w:rPr>
          <w:position w:val="3"/>
        </w:rPr>
        <w:t xml:space="preserve"> sistema deverá listar o histórico de retificação do julgamento ordenando </w:t>
      </w:r>
      <w:bookmarkEnd w:id="17"/>
      <w:r w:rsidR="00CA30D8">
        <w:rPr>
          <w:position w:val="3"/>
        </w:rPr>
        <w:t>de forma crescente na coluna “Registro”.</w:t>
      </w:r>
    </w:p>
    <w:p w14:paraId="63F33EE0" w14:textId="5445243B" w:rsidR="00BC778D" w:rsidRPr="00073AF2" w:rsidRDefault="00BC778D" w:rsidP="00BC778D">
      <w:pPr>
        <w:pStyle w:val="Ttulo2"/>
        <w:numPr>
          <w:ilvl w:val="0"/>
          <w:numId w:val="0"/>
        </w:numPr>
        <w:spacing w:before="240"/>
      </w:pPr>
      <w:bookmarkStart w:id="18" w:name="_Toc46491529"/>
      <w:r w:rsidRPr="00073AF2">
        <w:t>INFORMAÇÕES COMPLEMENTARES</w:t>
      </w:r>
      <w:bookmarkEnd w:id="18"/>
    </w:p>
    <w:p w14:paraId="62D7BC18" w14:textId="08866AFC" w:rsidR="00654E1A" w:rsidRPr="00073AF2" w:rsidRDefault="00654E1A" w:rsidP="00654E1A">
      <w:pPr>
        <w:rPr>
          <w:b/>
        </w:rPr>
      </w:pPr>
      <w:r w:rsidRPr="00073AF2">
        <w:rPr>
          <w:b/>
        </w:rPr>
        <w:t>Histórias relacionadas:</w:t>
      </w:r>
    </w:p>
    <w:p w14:paraId="2ED26EEC" w14:textId="0DEE67FA" w:rsidR="002D15A5" w:rsidRDefault="002D15A5">
      <w:pPr>
        <w:pStyle w:val="Dica"/>
        <w:rPr>
          <w:color w:val="auto"/>
          <w:sz w:val="20"/>
          <w:szCs w:val="20"/>
        </w:rPr>
      </w:pPr>
      <w:r w:rsidRPr="002D15A5">
        <w:rPr>
          <w:color w:val="auto"/>
          <w:sz w:val="20"/>
          <w:szCs w:val="20"/>
        </w:rPr>
        <w:t>Eleitoral_HST048_Julgar_Pedido_Impugnacao_Corporativo</w:t>
      </w:r>
    </w:p>
    <w:p w14:paraId="50940737" w14:textId="756EB27D" w:rsidR="00E03192" w:rsidRDefault="002D15A5">
      <w:pPr>
        <w:pStyle w:val="Dica"/>
        <w:rPr>
          <w:color w:val="auto"/>
          <w:sz w:val="20"/>
          <w:szCs w:val="20"/>
        </w:rPr>
      </w:pPr>
      <w:r w:rsidRPr="002D15A5">
        <w:rPr>
          <w:color w:val="auto"/>
          <w:sz w:val="20"/>
          <w:szCs w:val="20"/>
        </w:rPr>
        <w:t>Eleitoral_HST153_Retificar_Julgamento_Pedido_Impugnacao</w:t>
      </w:r>
    </w:p>
    <w:sectPr w:rsidR="00E03192" w:rsidSect="00757A62">
      <w:headerReference w:type="even" r:id="rId14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E7D680" w14:textId="77777777" w:rsidR="0066712F" w:rsidRDefault="0066712F">
      <w:r>
        <w:separator/>
      </w:r>
    </w:p>
    <w:p w14:paraId="3C1CCC43" w14:textId="77777777" w:rsidR="0066712F" w:rsidRDefault="0066712F"/>
  </w:endnote>
  <w:endnote w:type="continuationSeparator" w:id="0">
    <w:p w14:paraId="7E895801" w14:textId="77777777" w:rsidR="0066712F" w:rsidRDefault="0066712F">
      <w:r>
        <w:continuationSeparator/>
      </w:r>
    </w:p>
    <w:p w14:paraId="76021B6A" w14:textId="77777777" w:rsidR="0066712F" w:rsidRDefault="006671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073AF2" w:rsidRDefault="00073AF2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73AF2" w:rsidRPr="003D59E6" w14:paraId="2B97DD6D" w14:textId="77777777">
      <w:tc>
        <w:tcPr>
          <w:tcW w:w="4605" w:type="dxa"/>
          <w:vAlign w:val="center"/>
        </w:tcPr>
        <w:p w14:paraId="0297AE86" w14:textId="77777777" w:rsidR="00073AF2" w:rsidRPr="003D59E6" w:rsidRDefault="00073AF2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73AF2" w:rsidRPr="0017543C" w:rsidRDefault="00073AF2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D12736">
            <w:rPr>
              <w:rStyle w:val="Nmerodepgina"/>
              <w:rFonts w:ascii="Verdana" w:hAnsi="Verdana" w:cs="Arial"/>
              <w:b/>
              <w:noProof/>
            </w:rPr>
            <w:t>8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73AF2" w:rsidRPr="0057652B" w:rsidRDefault="00073AF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DF6092" w14:textId="77777777" w:rsidR="0066712F" w:rsidRDefault="0066712F">
      <w:r>
        <w:separator/>
      </w:r>
    </w:p>
    <w:p w14:paraId="7288C67C" w14:textId="77777777" w:rsidR="0066712F" w:rsidRDefault="0066712F"/>
  </w:footnote>
  <w:footnote w:type="continuationSeparator" w:id="0">
    <w:p w14:paraId="4464E0D8" w14:textId="77777777" w:rsidR="0066712F" w:rsidRDefault="0066712F">
      <w:r>
        <w:continuationSeparator/>
      </w:r>
    </w:p>
    <w:p w14:paraId="6D12A9C3" w14:textId="77777777" w:rsidR="0066712F" w:rsidRDefault="0066712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73AF2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073AF2" w:rsidRPr="0017543C" w:rsidRDefault="00073AF2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6.6pt;height:40.8pt" o:ole="">
                <v:imagedata r:id="rId1" o:title=""/>
              </v:shape>
              <o:OLEObject Type="Embed" ProgID="PBrush" ShapeID="_x0000_i1025" DrawAspect="Content" ObjectID="_1657104539" r:id="rId2"/>
            </w:object>
          </w:r>
        </w:p>
      </w:tc>
      <w:tc>
        <w:tcPr>
          <w:tcW w:w="4111" w:type="dxa"/>
          <w:vAlign w:val="center"/>
        </w:tcPr>
        <w:p w14:paraId="2CC77D67" w14:textId="781B7ED1" w:rsidR="00073AF2" w:rsidRPr="00C6532E" w:rsidRDefault="00073AF2" w:rsidP="00985B57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048</w:t>
          </w:r>
          <w:r w:rsidR="0040682D">
            <w:rPr>
              <w:rFonts w:ascii="Verdana" w:hAnsi="Verdana"/>
            </w:rPr>
            <w:t>.1</w:t>
          </w:r>
          <w:r>
            <w:rPr>
              <w:rFonts w:ascii="Verdana" w:hAnsi="Verdana"/>
            </w:rPr>
            <w:t xml:space="preserve"> – Julgar Pedido de Impugnação – Corporativo</w:t>
          </w:r>
        </w:p>
      </w:tc>
      <w:tc>
        <w:tcPr>
          <w:tcW w:w="3260" w:type="dxa"/>
          <w:vAlign w:val="center"/>
        </w:tcPr>
        <w:p w14:paraId="7C22B301" w14:textId="6B6D790E" w:rsidR="00073AF2" w:rsidRPr="004A2AAB" w:rsidRDefault="00073AF2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073AF2" w:rsidRPr="004A2AAB" w:rsidRDefault="00073AF2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73AF2" w:rsidRDefault="00073AF2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073AF2" w:rsidRDefault="00073AF2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073AF2" w:rsidRDefault="00073AF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08066E4"/>
    <w:multiLevelType w:val="hybridMultilevel"/>
    <w:tmpl w:val="00C28E60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3" w15:restartNumberingAfterBreak="0">
    <w:nsid w:val="01B35245"/>
    <w:multiLevelType w:val="hybridMultilevel"/>
    <w:tmpl w:val="ECAC26C2"/>
    <w:lvl w:ilvl="0" w:tplc="04160001">
      <w:start w:val="1"/>
      <w:numFmt w:val="bullet"/>
      <w:lvlText w:val=""/>
      <w:lvlJc w:val="left"/>
      <w:pPr>
        <w:ind w:left="9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abstractNum w:abstractNumId="4" w15:restartNumberingAfterBreak="0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9F2462B"/>
    <w:multiLevelType w:val="hybridMultilevel"/>
    <w:tmpl w:val="19FE74C6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7" w15:restartNumberingAfterBreak="0">
    <w:nsid w:val="0E087F8C"/>
    <w:multiLevelType w:val="hybridMultilevel"/>
    <w:tmpl w:val="46DA6CF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8" w15:restartNumberingAfterBreak="0">
    <w:nsid w:val="11A937E4"/>
    <w:multiLevelType w:val="hybridMultilevel"/>
    <w:tmpl w:val="C3A8A80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9" w15:restartNumberingAfterBreak="0">
    <w:nsid w:val="12625DE7"/>
    <w:multiLevelType w:val="hybridMultilevel"/>
    <w:tmpl w:val="78B4370C"/>
    <w:lvl w:ilvl="0" w:tplc="5EBA6D32">
      <w:start w:val="1"/>
      <w:numFmt w:val="decimal"/>
      <w:lvlText w:val="%1.1"/>
      <w:lvlJc w:val="left"/>
      <w:pPr>
        <w:ind w:left="1294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0" w15:restartNumberingAfterBreak="0">
    <w:nsid w:val="14244D3D"/>
    <w:multiLevelType w:val="hybridMultilevel"/>
    <w:tmpl w:val="21BCA64C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C6DE1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1D5E50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E265BC0"/>
    <w:multiLevelType w:val="hybridMultilevel"/>
    <w:tmpl w:val="3CC840D4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6" w15:restartNumberingAfterBreak="0">
    <w:nsid w:val="2277656B"/>
    <w:multiLevelType w:val="hybridMultilevel"/>
    <w:tmpl w:val="2B92090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3401139"/>
    <w:multiLevelType w:val="hybridMultilevel"/>
    <w:tmpl w:val="A8DEE6A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3EC4E14"/>
    <w:multiLevelType w:val="hybridMultilevel"/>
    <w:tmpl w:val="14C6495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2C34024E"/>
    <w:multiLevelType w:val="hybridMultilevel"/>
    <w:tmpl w:val="F0CE9FCE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0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44451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3B0328C5"/>
    <w:multiLevelType w:val="hybridMultilevel"/>
    <w:tmpl w:val="DD1AE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4B5D5B"/>
    <w:multiLevelType w:val="hybridMultilevel"/>
    <w:tmpl w:val="914ED422"/>
    <w:lvl w:ilvl="0" w:tplc="04160001">
      <w:start w:val="1"/>
      <w:numFmt w:val="bullet"/>
      <w:lvlText w:val=""/>
      <w:lvlJc w:val="left"/>
      <w:pPr>
        <w:ind w:left="9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abstractNum w:abstractNumId="25" w15:restartNumberingAfterBreak="0">
    <w:nsid w:val="3E6021F5"/>
    <w:multiLevelType w:val="hybridMultilevel"/>
    <w:tmpl w:val="D34EEA94"/>
    <w:lvl w:ilvl="0" w:tplc="04160001">
      <w:start w:val="1"/>
      <w:numFmt w:val="bullet"/>
      <w:lvlText w:val=""/>
      <w:lvlJc w:val="left"/>
      <w:pPr>
        <w:ind w:left="9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abstractNum w:abstractNumId="26" w15:restartNumberingAfterBreak="0">
    <w:nsid w:val="3F126852"/>
    <w:multiLevelType w:val="hybridMultilevel"/>
    <w:tmpl w:val="0F4E61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09C62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4AB00D5A"/>
    <w:multiLevelType w:val="hybridMultilevel"/>
    <w:tmpl w:val="D6F2AA1C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4DFD244D"/>
    <w:multiLevelType w:val="hybridMultilevel"/>
    <w:tmpl w:val="740A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373BC1"/>
    <w:multiLevelType w:val="multilevel"/>
    <w:tmpl w:val="40EC15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00052A5"/>
    <w:multiLevelType w:val="hybridMultilevel"/>
    <w:tmpl w:val="99DC17FC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4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5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6" w15:restartNumberingAfterBreak="0">
    <w:nsid w:val="52D62F1A"/>
    <w:multiLevelType w:val="hybridMultilevel"/>
    <w:tmpl w:val="7AB28BA2"/>
    <w:lvl w:ilvl="0" w:tplc="736C74C8">
      <w:start w:val="2"/>
      <w:numFmt w:val="decimal"/>
      <w:lvlText w:val="%1.1"/>
      <w:lvlJc w:val="left"/>
      <w:pPr>
        <w:ind w:left="12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7BE4B01"/>
    <w:multiLevelType w:val="hybridMultilevel"/>
    <w:tmpl w:val="A02066DA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581C047C"/>
    <w:multiLevelType w:val="hybridMultilevel"/>
    <w:tmpl w:val="7778B7AE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41" w15:restartNumberingAfterBreak="0">
    <w:nsid w:val="58C00371"/>
    <w:multiLevelType w:val="hybridMultilevel"/>
    <w:tmpl w:val="AF76F230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A971D78"/>
    <w:multiLevelType w:val="hybridMultilevel"/>
    <w:tmpl w:val="A63A98DC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7" w15:restartNumberingAfterBreak="0">
    <w:nsid w:val="6B74048C"/>
    <w:multiLevelType w:val="hybridMultilevel"/>
    <w:tmpl w:val="581805B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8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9" w15:restartNumberingAfterBreak="0">
    <w:nsid w:val="6E3A6DB4"/>
    <w:multiLevelType w:val="hybridMultilevel"/>
    <w:tmpl w:val="F5B6E08E"/>
    <w:lvl w:ilvl="0" w:tplc="04160001">
      <w:start w:val="1"/>
      <w:numFmt w:val="bullet"/>
      <w:lvlText w:val=""/>
      <w:lvlJc w:val="left"/>
      <w:pPr>
        <w:ind w:left="9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abstractNum w:abstractNumId="50" w15:restartNumberingAfterBreak="0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1" w15:restartNumberingAfterBreak="0">
    <w:nsid w:val="72667C86"/>
    <w:multiLevelType w:val="hybridMultilevel"/>
    <w:tmpl w:val="1D3C06B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2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3" w15:restartNumberingAfterBreak="0">
    <w:nsid w:val="782E5E13"/>
    <w:multiLevelType w:val="hybridMultilevel"/>
    <w:tmpl w:val="234095D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4" w15:restartNumberingAfterBreak="0">
    <w:nsid w:val="7B0C5D25"/>
    <w:multiLevelType w:val="hybridMultilevel"/>
    <w:tmpl w:val="38D237C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5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5"/>
  </w:num>
  <w:num w:numId="2">
    <w:abstractNumId w:val="37"/>
  </w:num>
  <w:num w:numId="3">
    <w:abstractNumId w:val="14"/>
  </w:num>
  <w:num w:numId="4">
    <w:abstractNumId w:val="10"/>
  </w:num>
  <w:num w:numId="5">
    <w:abstractNumId w:val="55"/>
  </w:num>
  <w:num w:numId="6">
    <w:abstractNumId w:val="23"/>
  </w:num>
  <w:num w:numId="7">
    <w:abstractNumId w:val="28"/>
  </w:num>
  <w:num w:numId="8">
    <w:abstractNumId w:val="19"/>
  </w:num>
  <w:num w:numId="9">
    <w:abstractNumId w:val="45"/>
  </w:num>
  <w:num w:numId="10">
    <w:abstractNumId w:val="4"/>
  </w:num>
  <w:num w:numId="11">
    <w:abstractNumId w:val="40"/>
  </w:num>
  <w:num w:numId="12">
    <w:abstractNumId w:val="31"/>
  </w:num>
  <w:num w:numId="13">
    <w:abstractNumId w:val="43"/>
  </w:num>
  <w:num w:numId="14">
    <w:abstractNumId w:val="42"/>
  </w:num>
  <w:num w:numId="15">
    <w:abstractNumId w:val="54"/>
  </w:num>
  <w:num w:numId="16">
    <w:abstractNumId w:val="12"/>
  </w:num>
  <w:num w:numId="17">
    <w:abstractNumId w:val="53"/>
  </w:num>
  <w:num w:numId="18">
    <w:abstractNumId w:val="44"/>
  </w:num>
  <w:num w:numId="19">
    <w:abstractNumId w:val="50"/>
  </w:num>
  <w:num w:numId="20">
    <w:abstractNumId w:val="8"/>
  </w:num>
  <w:num w:numId="21">
    <w:abstractNumId w:val="26"/>
  </w:num>
  <w:num w:numId="22">
    <w:abstractNumId w:val="15"/>
  </w:num>
  <w:num w:numId="23">
    <w:abstractNumId w:val="33"/>
  </w:num>
  <w:num w:numId="24">
    <w:abstractNumId w:val="47"/>
  </w:num>
  <w:num w:numId="25">
    <w:abstractNumId w:val="56"/>
  </w:num>
  <w:num w:numId="26">
    <w:abstractNumId w:val="38"/>
  </w:num>
  <w:num w:numId="27">
    <w:abstractNumId w:val="21"/>
  </w:num>
  <w:num w:numId="28">
    <w:abstractNumId w:val="13"/>
  </w:num>
  <w:num w:numId="29">
    <w:abstractNumId w:val="27"/>
  </w:num>
  <w:num w:numId="30">
    <w:abstractNumId w:val="41"/>
  </w:num>
  <w:num w:numId="31">
    <w:abstractNumId w:val="7"/>
  </w:num>
  <w:num w:numId="32">
    <w:abstractNumId w:val="51"/>
  </w:num>
  <w:num w:numId="33">
    <w:abstractNumId w:val="17"/>
  </w:num>
  <w:num w:numId="34">
    <w:abstractNumId w:val="30"/>
  </w:num>
  <w:num w:numId="35">
    <w:abstractNumId w:val="39"/>
  </w:num>
  <w:num w:numId="36">
    <w:abstractNumId w:val="2"/>
  </w:num>
  <w:num w:numId="37">
    <w:abstractNumId w:val="16"/>
  </w:num>
  <w:num w:numId="38">
    <w:abstractNumId w:val="11"/>
  </w:num>
  <w:num w:numId="39">
    <w:abstractNumId w:val="9"/>
  </w:num>
  <w:num w:numId="40">
    <w:abstractNumId w:val="36"/>
  </w:num>
  <w:num w:numId="41">
    <w:abstractNumId w:val="20"/>
  </w:num>
  <w:num w:numId="42">
    <w:abstractNumId w:val="32"/>
  </w:num>
  <w:num w:numId="43">
    <w:abstractNumId w:val="18"/>
  </w:num>
  <w:num w:numId="44">
    <w:abstractNumId w:val="49"/>
  </w:num>
  <w:num w:numId="45">
    <w:abstractNumId w:val="25"/>
  </w:num>
  <w:num w:numId="46">
    <w:abstractNumId w:val="24"/>
  </w:num>
  <w:num w:numId="47">
    <w:abstractNumId w:val="5"/>
  </w:num>
  <w:num w:numId="48">
    <w:abstractNumId w:val="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activeWritingStyle w:appName="MSWord" w:lang="pt-BR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3DD5"/>
    <w:rsid w:val="00004B51"/>
    <w:rsid w:val="00004F8B"/>
    <w:rsid w:val="000051F6"/>
    <w:rsid w:val="0000651D"/>
    <w:rsid w:val="00006AFC"/>
    <w:rsid w:val="0001021E"/>
    <w:rsid w:val="0001114E"/>
    <w:rsid w:val="0001571F"/>
    <w:rsid w:val="00017ED3"/>
    <w:rsid w:val="00022829"/>
    <w:rsid w:val="00022931"/>
    <w:rsid w:val="00022A78"/>
    <w:rsid w:val="00022F50"/>
    <w:rsid w:val="00025925"/>
    <w:rsid w:val="000263F7"/>
    <w:rsid w:val="00026EE7"/>
    <w:rsid w:val="00027629"/>
    <w:rsid w:val="00030DC2"/>
    <w:rsid w:val="00031CBE"/>
    <w:rsid w:val="00032406"/>
    <w:rsid w:val="00032841"/>
    <w:rsid w:val="00033D08"/>
    <w:rsid w:val="000342BB"/>
    <w:rsid w:val="0003494B"/>
    <w:rsid w:val="00036393"/>
    <w:rsid w:val="00040855"/>
    <w:rsid w:val="0004088D"/>
    <w:rsid w:val="00040BF4"/>
    <w:rsid w:val="00042373"/>
    <w:rsid w:val="00042743"/>
    <w:rsid w:val="00043858"/>
    <w:rsid w:val="00044234"/>
    <w:rsid w:val="00045621"/>
    <w:rsid w:val="00045663"/>
    <w:rsid w:val="00045D2C"/>
    <w:rsid w:val="00046D76"/>
    <w:rsid w:val="00047227"/>
    <w:rsid w:val="000514D4"/>
    <w:rsid w:val="00051559"/>
    <w:rsid w:val="00051578"/>
    <w:rsid w:val="00051F92"/>
    <w:rsid w:val="00052B79"/>
    <w:rsid w:val="00053FCF"/>
    <w:rsid w:val="00054355"/>
    <w:rsid w:val="00055E7C"/>
    <w:rsid w:val="00056003"/>
    <w:rsid w:val="0005614D"/>
    <w:rsid w:val="000570FE"/>
    <w:rsid w:val="0006016B"/>
    <w:rsid w:val="000610FE"/>
    <w:rsid w:val="00061627"/>
    <w:rsid w:val="00061F5D"/>
    <w:rsid w:val="000628DE"/>
    <w:rsid w:val="0006486D"/>
    <w:rsid w:val="00064993"/>
    <w:rsid w:val="000656C5"/>
    <w:rsid w:val="00065C98"/>
    <w:rsid w:val="00065D70"/>
    <w:rsid w:val="00065E0A"/>
    <w:rsid w:val="00066182"/>
    <w:rsid w:val="0006652C"/>
    <w:rsid w:val="00067DFF"/>
    <w:rsid w:val="00070AF3"/>
    <w:rsid w:val="00071667"/>
    <w:rsid w:val="00072269"/>
    <w:rsid w:val="00073AF2"/>
    <w:rsid w:val="00076318"/>
    <w:rsid w:val="0007671A"/>
    <w:rsid w:val="00076915"/>
    <w:rsid w:val="00076C07"/>
    <w:rsid w:val="000772BC"/>
    <w:rsid w:val="000809E1"/>
    <w:rsid w:val="00080AD9"/>
    <w:rsid w:val="000825ED"/>
    <w:rsid w:val="00082DAB"/>
    <w:rsid w:val="00083829"/>
    <w:rsid w:val="00084624"/>
    <w:rsid w:val="00086AFE"/>
    <w:rsid w:val="00086C2C"/>
    <w:rsid w:val="000874B8"/>
    <w:rsid w:val="000902C4"/>
    <w:rsid w:val="00090304"/>
    <w:rsid w:val="000919F2"/>
    <w:rsid w:val="00092606"/>
    <w:rsid w:val="000926DE"/>
    <w:rsid w:val="0009448D"/>
    <w:rsid w:val="0009796C"/>
    <w:rsid w:val="00097BF2"/>
    <w:rsid w:val="000A01B5"/>
    <w:rsid w:val="000A054B"/>
    <w:rsid w:val="000A0B1F"/>
    <w:rsid w:val="000A1227"/>
    <w:rsid w:val="000A12F1"/>
    <w:rsid w:val="000A1D28"/>
    <w:rsid w:val="000A2B6B"/>
    <w:rsid w:val="000A2E6A"/>
    <w:rsid w:val="000A33C1"/>
    <w:rsid w:val="000A3B11"/>
    <w:rsid w:val="000A43F8"/>
    <w:rsid w:val="000A53FE"/>
    <w:rsid w:val="000A56DC"/>
    <w:rsid w:val="000A5B48"/>
    <w:rsid w:val="000A76BF"/>
    <w:rsid w:val="000B019A"/>
    <w:rsid w:val="000B038B"/>
    <w:rsid w:val="000B1045"/>
    <w:rsid w:val="000B2C14"/>
    <w:rsid w:val="000B31CB"/>
    <w:rsid w:val="000B5692"/>
    <w:rsid w:val="000B624B"/>
    <w:rsid w:val="000B7C76"/>
    <w:rsid w:val="000C00AA"/>
    <w:rsid w:val="000C03AE"/>
    <w:rsid w:val="000C0B01"/>
    <w:rsid w:val="000C30A3"/>
    <w:rsid w:val="000C3B7B"/>
    <w:rsid w:val="000C5161"/>
    <w:rsid w:val="000C599D"/>
    <w:rsid w:val="000C6128"/>
    <w:rsid w:val="000D0FF9"/>
    <w:rsid w:val="000D1E64"/>
    <w:rsid w:val="000D1ECD"/>
    <w:rsid w:val="000D2F33"/>
    <w:rsid w:val="000D367A"/>
    <w:rsid w:val="000D3E78"/>
    <w:rsid w:val="000D3FD0"/>
    <w:rsid w:val="000D4078"/>
    <w:rsid w:val="000D463E"/>
    <w:rsid w:val="000D480E"/>
    <w:rsid w:val="000D6620"/>
    <w:rsid w:val="000D76A9"/>
    <w:rsid w:val="000D7CAD"/>
    <w:rsid w:val="000D7D55"/>
    <w:rsid w:val="000E0D1E"/>
    <w:rsid w:val="000E10A0"/>
    <w:rsid w:val="000E2221"/>
    <w:rsid w:val="000E2797"/>
    <w:rsid w:val="000E2F3C"/>
    <w:rsid w:val="000E4445"/>
    <w:rsid w:val="000E4DD0"/>
    <w:rsid w:val="000E5275"/>
    <w:rsid w:val="000E5674"/>
    <w:rsid w:val="000E5F1F"/>
    <w:rsid w:val="000E7293"/>
    <w:rsid w:val="000F1575"/>
    <w:rsid w:val="000F32C7"/>
    <w:rsid w:val="000F4385"/>
    <w:rsid w:val="000F5A87"/>
    <w:rsid w:val="000F6540"/>
    <w:rsid w:val="000F71F0"/>
    <w:rsid w:val="000F7E2D"/>
    <w:rsid w:val="00100368"/>
    <w:rsid w:val="00100695"/>
    <w:rsid w:val="00100873"/>
    <w:rsid w:val="00100E6E"/>
    <w:rsid w:val="0010255B"/>
    <w:rsid w:val="0010280B"/>
    <w:rsid w:val="00102F91"/>
    <w:rsid w:val="00103E9E"/>
    <w:rsid w:val="001040A6"/>
    <w:rsid w:val="0010694A"/>
    <w:rsid w:val="001070F4"/>
    <w:rsid w:val="0010717B"/>
    <w:rsid w:val="001079A7"/>
    <w:rsid w:val="00107BA0"/>
    <w:rsid w:val="00110BB0"/>
    <w:rsid w:val="00111CDD"/>
    <w:rsid w:val="00112035"/>
    <w:rsid w:val="00112081"/>
    <w:rsid w:val="00112676"/>
    <w:rsid w:val="001154EB"/>
    <w:rsid w:val="00115D45"/>
    <w:rsid w:val="00120056"/>
    <w:rsid w:val="001204D5"/>
    <w:rsid w:val="00120ADF"/>
    <w:rsid w:val="001218E0"/>
    <w:rsid w:val="00121D77"/>
    <w:rsid w:val="00122728"/>
    <w:rsid w:val="001227F3"/>
    <w:rsid w:val="00122CD4"/>
    <w:rsid w:val="00122F06"/>
    <w:rsid w:val="001232D1"/>
    <w:rsid w:val="00123844"/>
    <w:rsid w:val="0012428F"/>
    <w:rsid w:val="00124581"/>
    <w:rsid w:val="00125048"/>
    <w:rsid w:val="001254C2"/>
    <w:rsid w:val="00125E96"/>
    <w:rsid w:val="001268C8"/>
    <w:rsid w:val="001274BF"/>
    <w:rsid w:val="00127AFD"/>
    <w:rsid w:val="00127D3A"/>
    <w:rsid w:val="001300A8"/>
    <w:rsid w:val="0013080E"/>
    <w:rsid w:val="00130A28"/>
    <w:rsid w:val="001316B2"/>
    <w:rsid w:val="00132D20"/>
    <w:rsid w:val="00134450"/>
    <w:rsid w:val="001346CA"/>
    <w:rsid w:val="001348D6"/>
    <w:rsid w:val="00134C3F"/>
    <w:rsid w:val="00134C8E"/>
    <w:rsid w:val="00135C91"/>
    <w:rsid w:val="00135D31"/>
    <w:rsid w:val="00136C1B"/>
    <w:rsid w:val="00137478"/>
    <w:rsid w:val="001418E1"/>
    <w:rsid w:val="00142527"/>
    <w:rsid w:val="00142655"/>
    <w:rsid w:val="00142FEF"/>
    <w:rsid w:val="00143AE0"/>
    <w:rsid w:val="00143D94"/>
    <w:rsid w:val="001451E8"/>
    <w:rsid w:val="00145208"/>
    <w:rsid w:val="0014544C"/>
    <w:rsid w:val="00145CE1"/>
    <w:rsid w:val="0014605A"/>
    <w:rsid w:val="00146CA7"/>
    <w:rsid w:val="00153838"/>
    <w:rsid w:val="00154794"/>
    <w:rsid w:val="00155D6C"/>
    <w:rsid w:val="00156E2E"/>
    <w:rsid w:val="0015725F"/>
    <w:rsid w:val="00157E00"/>
    <w:rsid w:val="00157E66"/>
    <w:rsid w:val="001653E6"/>
    <w:rsid w:val="00165A72"/>
    <w:rsid w:val="00165B69"/>
    <w:rsid w:val="001701BE"/>
    <w:rsid w:val="00170306"/>
    <w:rsid w:val="0017169C"/>
    <w:rsid w:val="001729BE"/>
    <w:rsid w:val="0017331A"/>
    <w:rsid w:val="001738CF"/>
    <w:rsid w:val="00173D8B"/>
    <w:rsid w:val="001742A0"/>
    <w:rsid w:val="00174B5F"/>
    <w:rsid w:val="00176508"/>
    <w:rsid w:val="001765A8"/>
    <w:rsid w:val="0017696D"/>
    <w:rsid w:val="00181B78"/>
    <w:rsid w:val="00182ECD"/>
    <w:rsid w:val="001839A7"/>
    <w:rsid w:val="0018434C"/>
    <w:rsid w:val="0018484B"/>
    <w:rsid w:val="00184A69"/>
    <w:rsid w:val="00185C82"/>
    <w:rsid w:val="00187019"/>
    <w:rsid w:val="0019233D"/>
    <w:rsid w:val="001927C0"/>
    <w:rsid w:val="001935F8"/>
    <w:rsid w:val="00193996"/>
    <w:rsid w:val="0019459B"/>
    <w:rsid w:val="00197785"/>
    <w:rsid w:val="001A103F"/>
    <w:rsid w:val="001A16A7"/>
    <w:rsid w:val="001A20E9"/>
    <w:rsid w:val="001A2545"/>
    <w:rsid w:val="001A2550"/>
    <w:rsid w:val="001A2F9D"/>
    <w:rsid w:val="001A309F"/>
    <w:rsid w:val="001A3FD0"/>
    <w:rsid w:val="001A6287"/>
    <w:rsid w:val="001A69FC"/>
    <w:rsid w:val="001A73BB"/>
    <w:rsid w:val="001A75F1"/>
    <w:rsid w:val="001A77F8"/>
    <w:rsid w:val="001B07B4"/>
    <w:rsid w:val="001B2511"/>
    <w:rsid w:val="001B2550"/>
    <w:rsid w:val="001B3A10"/>
    <w:rsid w:val="001B3C4B"/>
    <w:rsid w:val="001B5C4E"/>
    <w:rsid w:val="001B667C"/>
    <w:rsid w:val="001B7BDF"/>
    <w:rsid w:val="001C0B4F"/>
    <w:rsid w:val="001C15FC"/>
    <w:rsid w:val="001C2348"/>
    <w:rsid w:val="001C2642"/>
    <w:rsid w:val="001C2717"/>
    <w:rsid w:val="001C30F2"/>
    <w:rsid w:val="001C604A"/>
    <w:rsid w:val="001D0F14"/>
    <w:rsid w:val="001D1A0C"/>
    <w:rsid w:val="001D1AD9"/>
    <w:rsid w:val="001D1B53"/>
    <w:rsid w:val="001D202C"/>
    <w:rsid w:val="001D2405"/>
    <w:rsid w:val="001D2C20"/>
    <w:rsid w:val="001D30CD"/>
    <w:rsid w:val="001D3F75"/>
    <w:rsid w:val="001D466A"/>
    <w:rsid w:val="001D4A23"/>
    <w:rsid w:val="001D510C"/>
    <w:rsid w:val="001D5DF5"/>
    <w:rsid w:val="001D6958"/>
    <w:rsid w:val="001D7362"/>
    <w:rsid w:val="001D7782"/>
    <w:rsid w:val="001E1D12"/>
    <w:rsid w:val="001E28E5"/>
    <w:rsid w:val="001E33E8"/>
    <w:rsid w:val="001E3F9A"/>
    <w:rsid w:val="001E5A61"/>
    <w:rsid w:val="001E5D5D"/>
    <w:rsid w:val="001E5FCB"/>
    <w:rsid w:val="001E672E"/>
    <w:rsid w:val="001F079D"/>
    <w:rsid w:val="001F083F"/>
    <w:rsid w:val="001F0ABA"/>
    <w:rsid w:val="001F0D2C"/>
    <w:rsid w:val="001F1269"/>
    <w:rsid w:val="001F1623"/>
    <w:rsid w:val="001F1A4C"/>
    <w:rsid w:val="001F3225"/>
    <w:rsid w:val="001F3BFC"/>
    <w:rsid w:val="001F430F"/>
    <w:rsid w:val="001F50C0"/>
    <w:rsid w:val="001F52B7"/>
    <w:rsid w:val="001F5CFC"/>
    <w:rsid w:val="001F6169"/>
    <w:rsid w:val="001F6C31"/>
    <w:rsid w:val="002000EF"/>
    <w:rsid w:val="0020020E"/>
    <w:rsid w:val="0020153E"/>
    <w:rsid w:val="002019C4"/>
    <w:rsid w:val="002028D7"/>
    <w:rsid w:val="00203800"/>
    <w:rsid w:val="00204372"/>
    <w:rsid w:val="002050A5"/>
    <w:rsid w:val="002050B7"/>
    <w:rsid w:val="00205203"/>
    <w:rsid w:val="00206991"/>
    <w:rsid w:val="00210CB8"/>
    <w:rsid w:val="00212397"/>
    <w:rsid w:val="002126C5"/>
    <w:rsid w:val="0021297C"/>
    <w:rsid w:val="00213558"/>
    <w:rsid w:val="0021446B"/>
    <w:rsid w:val="00214D06"/>
    <w:rsid w:val="00215403"/>
    <w:rsid w:val="002160E0"/>
    <w:rsid w:val="0021764A"/>
    <w:rsid w:val="002178D8"/>
    <w:rsid w:val="00220632"/>
    <w:rsid w:val="00221EAB"/>
    <w:rsid w:val="00224D0A"/>
    <w:rsid w:val="002254D7"/>
    <w:rsid w:val="00225616"/>
    <w:rsid w:val="002264A6"/>
    <w:rsid w:val="00226A43"/>
    <w:rsid w:val="00230F1B"/>
    <w:rsid w:val="0023318E"/>
    <w:rsid w:val="0023320A"/>
    <w:rsid w:val="00234A5B"/>
    <w:rsid w:val="0023598C"/>
    <w:rsid w:val="002359C8"/>
    <w:rsid w:val="00236123"/>
    <w:rsid w:val="00237FE8"/>
    <w:rsid w:val="002412E8"/>
    <w:rsid w:val="002417DF"/>
    <w:rsid w:val="00241B02"/>
    <w:rsid w:val="00241D4D"/>
    <w:rsid w:val="00241EDA"/>
    <w:rsid w:val="0024203F"/>
    <w:rsid w:val="00242E02"/>
    <w:rsid w:val="00243ED3"/>
    <w:rsid w:val="002440C9"/>
    <w:rsid w:val="002446C3"/>
    <w:rsid w:val="00244F8A"/>
    <w:rsid w:val="00246E9D"/>
    <w:rsid w:val="002479B1"/>
    <w:rsid w:val="00247B28"/>
    <w:rsid w:val="00250193"/>
    <w:rsid w:val="002508D0"/>
    <w:rsid w:val="00250D66"/>
    <w:rsid w:val="00251151"/>
    <w:rsid w:val="002518C9"/>
    <w:rsid w:val="00251AF0"/>
    <w:rsid w:val="00251C64"/>
    <w:rsid w:val="00252185"/>
    <w:rsid w:val="00253118"/>
    <w:rsid w:val="00253A8F"/>
    <w:rsid w:val="0025482F"/>
    <w:rsid w:val="00255006"/>
    <w:rsid w:val="002554E4"/>
    <w:rsid w:val="002559F3"/>
    <w:rsid w:val="0025641A"/>
    <w:rsid w:val="00257445"/>
    <w:rsid w:val="00257C46"/>
    <w:rsid w:val="00257F1E"/>
    <w:rsid w:val="0026083A"/>
    <w:rsid w:val="002614BA"/>
    <w:rsid w:val="0026183F"/>
    <w:rsid w:val="00262048"/>
    <w:rsid w:val="00262D55"/>
    <w:rsid w:val="00266BFA"/>
    <w:rsid w:val="00266DC8"/>
    <w:rsid w:val="00267DC7"/>
    <w:rsid w:val="00270351"/>
    <w:rsid w:val="00270FF8"/>
    <w:rsid w:val="002712B3"/>
    <w:rsid w:val="0027466C"/>
    <w:rsid w:val="002761FB"/>
    <w:rsid w:val="00276416"/>
    <w:rsid w:val="00277064"/>
    <w:rsid w:val="00280149"/>
    <w:rsid w:val="00280A70"/>
    <w:rsid w:val="00282745"/>
    <w:rsid w:val="00284474"/>
    <w:rsid w:val="00285A64"/>
    <w:rsid w:val="00285A89"/>
    <w:rsid w:val="002863AB"/>
    <w:rsid w:val="00287290"/>
    <w:rsid w:val="00287B79"/>
    <w:rsid w:val="00287CAA"/>
    <w:rsid w:val="002909B3"/>
    <w:rsid w:val="00290B40"/>
    <w:rsid w:val="00292E97"/>
    <w:rsid w:val="002945F4"/>
    <w:rsid w:val="002948E9"/>
    <w:rsid w:val="00294C89"/>
    <w:rsid w:val="002952D5"/>
    <w:rsid w:val="0029551B"/>
    <w:rsid w:val="002976A5"/>
    <w:rsid w:val="002A0266"/>
    <w:rsid w:val="002A0B69"/>
    <w:rsid w:val="002A31DE"/>
    <w:rsid w:val="002A3818"/>
    <w:rsid w:val="002A4694"/>
    <w:rsid w:val="002A4A24"/>
    <w:rsid w:val="002A507D"/>
    <w:rsid w:val="002A5734"/>
    <w:rsid w:val="002A5998"/>
    <w:rsid w:val="002A7E96"/>
    <w:rsid w:val="002A7F44"/>
    <w:rsid w:val="002B0CA1"/>
    <w:rsid w:val="002B110B"/>
    <w:rsid w:val="002B1350"/>
    <w:rsid w:val="002B1554"/>
    <w:rsid w:val="002B1BA9"/>
    <w:rsid w:val="002B1BFB"/>
    <w:rsid w:val="002B36FA"/>
    <w:rsid w:val="002B378D"/>
    <w:rsid w:val="002B4569"/>
    <w:rsid w:val="002B4DE5"/>
    <w:rsid w:val="002B624D"/>
    <w:rsid w:val="002B626B"/>
    <w:rsid w:val="002B6C7D"/>
    <w:rsid w:val="002B6C8B"/>
    <w:rsid w:val="002B70C3"/>
    <w:rsid w:val="002B7762"/>
    <w:rsid w:val="002C0B2C"/>
    <w:rsid w:val="002C0F2B"/>
    <w:rsid w:val="002C308A"/>
    <w:rsid w:val="002C32C2"/>
    <w:rsid w:val="002D0A51"/>
    <w:rsid w:val="002D15A5"/>
    <w:rsid w:val="002D1CAA"/>
    <w:rsid w:val="002D21B7"/>
    <w:rsid w:val="002D233C"/>
    <w:rsid w:val="002D29BF"/>
    <w:rsid w:val="002D44DB"/>
    <w:rsid w:val="002D62BD"/>
    <w:rsid w:val="002D68B7"/>
    <w:rsid w:val="002D6C77"/>
    <w:rsid w:val="002E0BF0"/>
    <w:rsid w:val="002E0DC7"/>
    <w:rsid w:val="002E25BC"/>
    <w:rsid w:val="002E2C2B"/>
    <w:rsid w:val="002E4C9A"/>
    <w:rsid w:val="002E5585"/>
    <w:rsid w:val="002E60E2"/>
    <w:rsid w:val="002E7E4E"/>
    <w:rsid w:val="002F0AFB"/>
    <w:rsid w:val="002F0D4C"/>
    <w:rsid w:val="002F0D88"/>
    <w:rsid w:val="002F1312"/>
    <w:rsid w:val="002F2F57"/>
    <w:rsid w:val="002F3F8F"/>
    <w:rsid w:val="002F435A"/>
    <w:rsid w:val="002F435D"/>
    <w:rsid w:val="002F53B2"/>
    <w:rsid w:val="002F54B7"/>
    <w:rsid w:val="002F5F60"/>
    <w:rsid w:val="002F6C9A"/>
    <w:rsid w:val="002F7992"/>
    <w:rsid w:val="003004EA"/>
    <w:rsid w:val="00300FCD"/>
    <w:rsid w:val="00301505"/>
    <w:rsid w:val="00301CE0"/>
    <w:rsid w:val="00302187"/>
    <w:rsid w:val="0030370F"/>
    <w:rsid w:val="0030499E"/>
    <w:rsid w:val="00304EBC"/>
    <w:rsid w:val="003053E1"/>
    <w:rsid w:val="00306064"/>
    <w:rsid w:val="003072DD"/>
    <w:rsid w:val="00307B68"/>
    <w:rsid w:val="00307F6B"/>
    <w:rsid w:val="00312012"/>
    <w:rsid w:val="00314EFE"/>
    <w:rsid w:val="0031576C"/>
    <w:rsid w:val="00315B11"/>
    <w:rsid w:val="00317BA1"/>
    <w:rsid w:val="0032022F"/>
    <w:rsid w:val="0032024B"/>
    <w:rsid w:val="0032162A"/>
    <w:rsid w:val="00321D84"/>
    <w:rsid w:val="00322EBD"/>
    <w:rsid w:val="00322F0A"/>
    <w:rsid w:val="00323A1B"/>
    <w:rsid w:val="0032400A"/>
    <w:rsid w:val="00325158"/>
    <w:rsid w:val="00325458"/>
    <w:rsid w:val="003257C7"/>
    <w:rsid w:val="00326FC1"/>
    <w:rsid w:val="00326FFF"/>
    <w:rsid w:val="0032720B"/>
    <w:rsid w:val="00330CA7"/>
    <w:rsid w:val="00331AEC"/>
    <w:rsid w:val="00332B3F"/>
    <w:rsid w:val="00332D08"/>
    <w:rsid w:val="00333F4A"/>
    <w:rsid w:val="00334710"/>
    <w:rsid w:val="0033587E"/>
    <w:rsid w:val="003364C3"/>
    <w:rsid w:val="00336922"/>
    <w:rsid w:val="00337531"/>
    <w:rsid w:val="003375E6"/>
    <w:rsid w:val="0033793F"/>
    <w:rsid w:val="00340681"/>
    <w:rsid w:val="003419D8"/>
    <w:rsid w:val="00341AD3"/>
    <w:rsid w:val="00342AFD"/>
    <w:rsid w:val="00343018"/>
    <w:rsid w:val="00343549"/>
    <w:rsid w:val="00343BB4"/>
    <w:rsid w:val="00344D60"/>
    <w:rsid w:val="00344F6E"/>
    <w:rsid w:val="00347052"/>
    <w:rsid w:val="00350329"/>
    <w:rsid w:val="00350655"/>
    <w:rsid w:val="0035123B"/>
    <w:rsid w:val="0035129F"/>
    <w:rsid w:val="003518FB"/>
    <w:rsid w:val="00352F61"/>
    <w:rsid w:val="00353104"/>
    <w:rsid w:val="00353CEF"/>
    <w:rsid w:val="003562D2"/>
    <w:rsid w:val="0035649F"/>
    <w:rsid w:val="00356798"/>
    <w:rsid w:val="00356968"/>
    <w:rsid w:val="00356A67"/>
    <w:rsid w:val="00357BCB"/>
    <w:rsid w:val="00360940"/>
    <w:rsid w:val="00360A63"/>
    <w:rsid w:val="00361BF5"/>
    <w:rsid w:val="003628DE"/>
    <w:rsid w:val="00362959"/>
    <w:rsid w:val="00364183"/>
    <w:rsid w:val="00366D21"/>
    <w:rsid w:val="0036721C"/>
    <w:rsid w:val="00370754"/>
    <w:rsid w:val="00370E23"/>
    <w:rsid w:val="003716C2"/>
    <w:rsid w:val="00371728"/>
    <w:rsid w:val="003722A4"/>
    <w:rsid w:val="00372BD4"/>
    <w:rsid w:val="00372C4A"/>
    <w:rsid w:val="003733A1"/>
    <w:rsid w:val="003734B2"/>
    <w:rsid w:val="00374054"/>
    <w:rsid w:val="00375A22"/>
    <w:rsid w:val="00375AE3"/>
    <w:rsid w:val="003766EB"/>
    <w:rsid w:val="003769A3"/>
    <w:rsid w:val="00376DFF"/>
    <w:rsid w:val="00382051"/>
    <w:rsid w:val="00382B08"/>
    <w:rsid w:val="00382CB9"/>
    <w:rsid w:val="00383088"/>
    <w:rsid w:val="003833F0"/>
    <w:rsid w:val="003834B2"/>
    <w:rsid w:val="0038544E"/>
    <w:rsid w:val="00385BC7"/>
    <w:rsid w:val="00386BAA"/>
    <w:rsid w:val="00386DA6"/>
    <w:rsid w:val="00387445"/>
    <w:rsid w:val="003876C2"/>
    <w:rsid w:val="003905DF"/>
    <w:rsid w:val="0039202E"/>
    <w:rsid w:val="00392629"/>
    <w:rsid w:val="003934FC"/>
    <w:rsid w:val="00393F71"/>
    <w:rsid w:val="003950CD"/>
    <w:rsid w:val="00395AEB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B0E06"/>
    <w:rsid w:val="003B122F"/>
    <w:rsid w:val="003B156C"/>
    <w:rsid w:val="003B3A79"/>
    <w:rsid w:val="003B3DCC"/>
    <w:rsid w:val="003B3F51"/>
    <w:rsid w:val="003B5BFD"/>
    <w:rsid w:val="003B6291"/>
    <w:rsid w:val="003B6531"/>
    <w:rsid w:val="003B7941"/>
    <w:rsid w:val="003B7EB3"/>
    <w:rsid w:val="003C0C12"/>
    <w:rsid w:val="003C127A"/>
    <w:rsid w:val="003C1AB5"/>
    <w:rsid w:val="003C3F01"/>
    <w:rsid w:val="003C6605"/>
    <w:rsid w:val="003D0A91"/>
    <w:rsid w:val="003D25B8"/>
    <w:rsid w:val="003D2DF1"/>
    <w:rsid w:val="003D2ED7"/>
    <w:rsid w:val="003D3AF0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2BD1"/>
    <w:rsid w:val="003E32A4"/>
    <w:rsid w:val="003E353E"/>
    <w:rsid w:val="003E4921"/>
    <w:rsid w:val="003E504A"/>
    <w:rsid w:val="003E5072"/>
    <w:rsid w:val="003E66C6"/>
    <w:rsid w:val="003E75D7"/>
    <w:rsid w:val="003E76FB"/>
    <w:rsid w:val="003F01E8"/>
    <w:rsid w:val="003F2380"/>
    <w:rsid w:val="003F3D3D"/>
    <w:rsid w:val="003F4800"/>
    <w:rsid w:val="003F5C47"/>
    <w:rsid w:val="003F629D"/>
    <w:rsid w:val="003F6FC2"/>
    <w:rsid w:val="003F78ED"/>
    <w:rsid w:val="0040181D"/>
    <w:rsid w:val="00402615"/>
    <w:rsid w:val="00402755"/>
    <w:rsid w:val="00402FB3"/>
    <w:rsid w:val="00403D68"/>
    <w:rsid w:val="004047DB"/>
    <w:rsid w:val="00404DBD"/>
    <w:rsid w:val="0040682D"/>
    <w:rsid w:val="0041075C"/>
    <w:rsid w:val="004114D6"/>
    <w:rsid w:val="004126FB"/>
    <w:rsid w:val="00413205"/>
    <w:rsid w:val="00413D12"/>
    <w:rsid w:val="004161B2"/>
    <w:rsid w:val="004166D4"/>
    <w:rsid w:val="004168FB"/>
    <w:rsid w:val="004170F9"/>
    <w:rsid w:val="0042152C"/>
    <w:rsid w:val="00422382"/>
    <w:rsid w:val="00423475"/>
    <w:rsid w:val="00425BC6"/>
    <w:rsid w:val="00425F55"/>
    <w:rsid w:val="0042629D"/>
    <w:rsid w:val="00427294"/>
    <w:rsid w:val="00427A82"/>
    <w:rsid w:val="00430463"/>
    <w:rsid w:val="004308BB"/>
    <w:rsid w:val="00430A25"/>
    <w:rsid w:val="00430B46"/>
    <w:rsid w:val="00430D88"/>
    <w:rsid w:val="00431294"/>
    <w:rsid w:val="0043136A"/>
    <w:rsid w:val="00433370"/>
    <w:rsid w:val="00433728"/>
    <w:rsid w:val="00433CE7"/>
    <w:rsid w:val="0043456A"/>
    <w:rsid w:val="004356A1"/>
    <w:rsid w:val="00436E9B"/>
    <w:rsid w:val="00437B2D"/>
    <w:rsid w:val="00437BBB"/>
    <w:rsid w:val="00441F6B"/>
    <w:rsid w:val="0044248A"/>
    <w:rsid w:val="00443201"/>
    <w:rsid w:val="00443529"/>
    <w:rsid w:val="00445457"/>
    <w:rsid w:val="00447A85"/>
    <w:rsid w:val="004501FD"/>
    <w:rsid w:val="00450F9B"/>
    <w:rsid w:val="004513D3"/>
    <w:rsid w:val="004542A3"/>
    <w:rsid w:val="00455881"/>
    <w:rsid w:val="00456952"/>
    <w:rsid w:val="00461B39"/>
    <w:rsid w:val="0046238A"/>
    <w:rsid w:val="00464818"/>
    <w:rsid w:val="0046482F"/>
    <w:rsid w:val="00466AC7"/>
    <w:rsid w:val="00466D45"/>
    <w:rsid w:val="00466DB8"/>
    <w:rsid w:val="00466EB0"/>
    <w:rsid w:val="004672D2"/>
    <w:rsid w:val="00467605"/>
    <w:rsid w:val="00473232"/>
    <w:rsid w:val="00474268"/>
    <w:rsid w:val="004768F8"/>
    <w:rsid w:val="00476E64"/>
    <w:rsid w:val="00477054"/>
    <w:rsid w:val="00477865"/>
    <w:rsid w:val="00480A79"/>
    <w:rsid w:val="00480B53"/>
    <w:rsid w:val="0048296C"/>
    <w:rsid w:val="00483149"/>
    <w:rsid w:val="00483969"/>
    <w:rsid w:val="00483A6D"/>
    <w:rsid w:val="00484037"/>
    <w:rsid w:val="0048406A"/>
    <w:rsid w:val="00484A63"/>
    <w:rsid w:val="0048552E"/>
    <w:rsid w:val="0048608F"/>
    <w:rsid w:val="00487920"/>
    <w:rsid w:val="00487E5F"/>
    <w:rsid w:val="004919A9"/>
    <w:rsid w:val="00491AD6"/>
    <w:rsid w:val="00491E8C"/>
    <w:rsid w:val="004923A4"/>
    <w:rsid w:val="00492FB9"/>
    <w:rsid w:val="0049481B"/>
    <w:rsid w:val="00495BDE"/>
    <w:rsid w:val="004963E6"/>
    <w:rsid w:val="0049667E"/>
    <w:rsid w:val="00496F9F"/>
    <w:rsid w:val="004A1DAD"/>
    <w:rsid w:val="004A1DE6"/>
    <w:rsid w:val="004A2BF8"/>
    <w:rsid w:val="004A37AB"/>
    <w:rsid w:val="004A464E"/>
    <w:rsid w:val="004A4D97"/>
    <w:rsid w:val="004A4FD8"/>
    <w:rsid w:val="004A5205"/>
    <w:rsid w:val="004A55B7"/>
    <w:rsid w:val="004A6B65"/>
    <w:rsid w:val="004A6CD5"/>
    <w:rsid w:val="004B01FC"/>
    <w:rsid w:val="004B032D"/>
    <w:rsid w:val="004B034C"/>
    <w:rsid w:val="004B13DA"/>
    <w:rsid w:val="004B1B06"/>
    <w:rsid w:val="004B1B09"/>
    <w:rsid w:val="004B2696"/>
    <w:rsid w:val="004B3E0C"/>
    <w:rsid w:val="004B48CD"/>
    <w:rsid w:val="004B4B85"/>
    <w:rsid w:val="004B51A3"/>
    <w:rsid w:val="004B58A9"/>
    <w:rsid w:val="004B5945"/>
    <w:rsid w:val="004B6D67"/>
    <w:rsid w:val="004C00BD"/>
    <w:rsid w:val="004C0512"/>
    <w:rsid w:val="004C0B7B"/>
    <w:rsid w:val="004C11DE"/>
    <w:rsid w:val="004C287B"/>
    <w:rsid w:val="004C3E38"/>
    <w:rsid w:val="004C41B4"/>
    <w:rsid w:val="004C48FE"/>
    <w:rsid w:val="004C7131"/>
    <w:rsid w:val="004C74DC"/>
    <w:rsid w:val="004C76D1"/>
    <w:rsid w:val="004C7869"/>
    <w:rsid w:val="004D1536"/>
    <w:rsid w:val="004D274E"/>
    <w:rsid w:val="004D2C9F"/>
    <w:rsid w:val="004D5E46"/>
    <w:rsid w:val="004D7401"/>
    <w:rsid w:val="004E004A"/>
    <w:rsid w:val="004E22F7"/>
    <w:rsid w:val="004E44BC"/>
    <w:rsid w:val="004E4FF9"/>
    <w:rsid w:val="004E5173"/>
    <w:rsid w:val="004E55E7"/>
    <w:rsid w:val="004E6355"/>
    <w:rsid w:val="004E6D92"/>
    <w:rsid w:val="004F2410"/>
    <w:rsid w:val="004F39B7"/>
    <w:rsid w:val="004F544E"/>
    <w:rsid w:val="004F5772"/>
    <w:rsid w:val="004F5F85"/>
    <w:rsid w:val="004F76C6"/>
    <w:rsid w:val="00500D40"/>
    <w:rsid w:val="00500ED2"/>
    <w:rsid w:val="005012F9"/>
    <w:rsid w:val="005015CA"/>
    <w:rsid w:val="00501603"/>
    <w:rsid w:val="00501B1F"/>
    <w:rsid w:val="00504754"/>
    <w:rsid w:val="00506B5C"/>
    <w:rsid w:val="00506FCD"/>
    <w:rsid w:val="00507117"/>
    <w:rsid w:val="00507BFE"/>
    <w:rsid w:val="0051057B"/>
    <w:rsid w:val="00511FE7"/>
    <w:rsid w:val="0051328A"/>
    <w:rsid w:val="005142DA"/>
    <w:rsid w:val="005145AE"/>
    <w:rsid w:val="00514601"/>
    <w:rsid w:val="0051492F"/>
    <w:rsid w:val="00514C38"/>
    <w:rsid w:val="00515552"/>
    <w:rsid w:val="00515FBB"/>
    <w:rsid w:val="00517D3F"/>
    <w:rsid w:val="005205D9"/>
    <w:rsid w:val="00520803"/>
    <w:rsid w:val="0052094D"/>
    <w:rsid w:val="0052229A"/>
    <w:rsid w:val="005227B6"/>
    <w:rsid w:val="005229D8"/>
    <w:rsid w:val="00525A01"/>
    <w:rsid w:val="005271AF"/>
    <w:rsid w:val="0052784F"/>
    <w:rsid w:val="00527BDD"/>
    <w:rsid w:val="00527F6D"/>
    <w:rsid w:val="0053231D"/>
    <w:rsid w:val="00532649"/>
    <w:rsid w:val="0053374A"/>
    <w:rsid w:val="00533F55"/>
    <w:rsid w:val="00533F65"/>
    <w:rsid w:val="00540F6D"/>
    <w:rsid w:val="005412C1"/>
    <w:rsid w:val="005412D5"/>
    <w:rsid w:val="0054422A"/>
    <w:rsid w:val="00545ACA"/>
    <w:rsid w:val="0054724C"/>
    <w:rsid w:val="00550478"/>
    <w:rsid w:val="005525C9"/>
    <w:rsid w:val="00552B0C"/>
    <w:rsid w:val="00552E0B"/>
    <w:rsid w:val="00554B9A"/>
    <w:rsid w:val="00554E1D"/>
    <w:rsid w:val="005557B4"/>
    <w:rsid w:val="00555EB6"/>
    <w:rsid w:val="0055666C"/>
    <w:rsid w:val="00557202"/>
    <w:rsid w:val="0056045C"/>
    <w:rsid w:val="0056232B"/>
    <w:rsid w:val="00563F98"/>
    <w:rsid w:val="0056461F"/>
    <w:rsid w:val="00564768"/>
    <w:rsid w:val="00566743"/>
    <w:rsid w:val="00567041"/>
    <w:rsid w:val="0056747B"/>
    <w:rsid w:val="0056791B"/>
    <w:rsid w:val="005709BF"/>
    <w:rsid w:val="005711B6"/>
    <w:rsid w:val="00571B5E"/>
    <w:rsid w:val="00572518"/>
    <w:rsid w:val="0057276D"/>
    <w:rsid w:val="0057279B"/>
    <w:rsid w:val="00574D76"/>
    <w:rsid w:val="00575EBC"/>
    <w:rsid w:val="00577CAC"/>
    <w:rsid w:val="00577FF0"/>
    <w:rsid w:val="00582136"/>
    <w:rsid w:val="00583548"/>
    <w:rsid w:val="005835CE"/>
    <w:rsid w:val="00584FFD"/>
    <w:rsid w:val="00585D5A"/>
    <w:rsid w:val="00586708"/>
    <w:rsid w:val="00586C0A"/>
    <w:rsid w:val="00586C69"/>
    <w:rsid w:val="00586DB7"/>
    <w:rsid w:val="005870CB"/>
    <w:rsid w:val="00587571"/>
    <w:rsid w:val="00590FAC"/>
    <w:rsid w:val="00591EE6"/>
    <w:rsid w:val="005932D4"/>
    <w:rsid w:val="00596253"/>
    <w:rsid w:val="005973EA"/>
    <w:rsid w:val="005A0224"/>
    <w:rsid w:val="005A11D8"/>
    <w:rsid w:val="005A1794"/>
    <w:rsid w:val="005A1A0E"/>
    <w:rsid w:val="005A1AD7"/>
    <w:rsid w:val="005A1FB8"/>
    <w:rsid w:val="005A39D4"/>
    <w:rsid w:val="005A3A59"/>
    <w:rsid w:val="005A3B58"/>
    <w:rsid w:val="005A4527"/>
    <w:rsid w:val="005A4578"/>
    <w:rsid w:val="005A51D3"/>
    <w:rsid w:val="005A56CE"/>
    <w:rsid w:val="005A6505"/>
    <w:rsid w:val="005B04B8"/>
    <w:rsid w:val="005B3A8F"/>
    <w:rsid w:val="005B3AA4"/>
    <w:rsid w:val="005B419F"/>
    <w:rsid w:val="005B61CC"/>
    <w:rsid w:val="005B660B"/>
    <w:rsid w:val="005B77D4"/>
    <w:rsid w:val="005B7E6C"/>
    <w:rsid w:val="005C0854"/>
    <w:rsid w:val="005C1452"/>
    <w:rsid w:val="005C14FF"/>
    <w:rsid w:val="005C2E3C"/>
    <w:rsid w:val="005C3873"/>
    <w:rsid w:val="005C456F"/>
    <w:rsid w:val="005C4E28"/>
    <w:rsid w:val="005C68A7"/>
    <w:rsid w:val="005C7DE1"/>
    <w:rsid w:val="005D1DA6"/>
    <w:rsid w:val="005D249C"/>
    <w:rsid w:val="005D4539"/>
    <w:rsid w:val="005D5311"/>
    <w:rsid w:val="005D5E58"/>
    <w:rsid w:val="005D5EC3"/>
    <w:rsid w:val="005D701D"/>
    <w:rsid w:val="005E056B"/>
    <w:rsid w:val="005E057C"/>
    <w:rsid w:val="005E1A06"/>
    <w:rsid w:val="005E4A27"/>
    <w:rsid w:val="005E4DAD"/>
    <w:rsid w:val="005E7697"/>
    <w:rsid w:val="005E77FA"/>
    <w:rsid w:val="005E7B49"/>
    <w:rsid w:val="005F3223"/>
    <w:rsid w:val="005F3A99"/>
    <w:rsid w:val="005F6778"/>
    <w:rsid w:val="005F6896"/>
    <w:rsid w:val="005F78C3"/>
    <w:rsid w:val="00600A3E"/>
    <w:rsid w:val="0060176A"/>
    <w:rsid w:val="0060299B"/>
    <w:rsid w:val="00604A8E"/>
    <w:rsid w:val="006059B9"/>
    <w:rsid w:val="00605E8A"/>
    <w:rsid w:val="0060628F"/>
    <w:rsid w:val="006063B2"/>
    <w:rsid w:val="00606EF2"/>
    <w:rsid w:val="00607C51"/>
    <w:rsid w:val="00607D75"/>
    <w:rsid w:val="00607DD9"/>
    <w:rsid w:val="00611A38"/>
    <w:rsid w:val="00611CE1"/>
    <w:rsid w:val="00612B06"/>
    <w:rsid w:val="006148E4"/>
    <w:rsid w:val="00614C81"/>
    <w:rsid w:val="00617807"/>
    <w:rsid w:val="00617E79"/>
    <w:rsid w:val="00626053"/>
    <w:rsid w:val="006271D7"/>
    <w:rsid w:val="006308AA"/>
    <w:rsid w:val="0063147B"/>
    <w:rsid w:val="00631BCC"/>
    <w:rsid w:val="00632FF1"/>
    <w:rsid w:val="006375A0"/>
    <w:rsid w:val="00641114"/>
    <w:rsid w:val="00641992"/>
    <w:rsid w:val="00641E9F"/>
    <w:rsid w:val="0064265E"/>
    <w:rsid w:val="00644339"/>
    <w:rsid w:val="0064451E"/>
    <w:rsid w:val="006454A2"/>
    <w:rsid w:val="00646444"/>
    <w:rsid w:val="00647C03"/>
    <w:rsid w:val="006507A2"/>
    <w:rsid w:val="00650F2A"/>
    <w:rsid w:val="0065165F"/>
    <w:rsid w:val="00651E69"/>
    <w:rsid w:val="00652817"/>
    <w:rsid w:val="0065342B"/>
    <w:rsid w:val="00653873"/>
    <w:rsid w:val="00653F0F"/>
    <w:rsid w:val="0065445B"/>
    <w:rsid w:val="00654E1A"/>
    <w:rsid w:val="00654E92"/>
    <w:rsid w:val="0065518C"/>
    <w:rsid w:val="00655218"/>
    <w:rsid w:val="00655914"/>
    <w:rsid w:val="00655E52"/>
    <w:rsid w:val="00656397"/>
    <w:rsid w:val="006571F2"/>
    <w:rsid w:val="00660E9C"/>
    <w:rsid w:val="00661030"/>
    <w:rsid w:val="0066168D"/>
    <w:rsid w:val="00665CF1"/>
    <w:rsid w:val="006661A7"/>
    <w:rsid w:val="00666304"/>
    <w:rsid w:val="00666B40"/>
    <w:rsid w:val="00666B54"/>
    <w:rsid w:val="0066712F"/>
    <w:rsid w:val="00670819"/>
    <w:rsid w:val="006713A9"/>
    <w:rsid w:val="00671715"/>
    <w:rsid w:val="00672128"/>
    <w:rsid w:val="00672623"/>
    <w:rsid w:val="0067428A"/>
    <w:rsid w:val="00675004"/>
    <w:rsid w:val="0067639E"/>
    <w:rsid w:val="006764D0"/>
    <w:rsid w:val="00677432"/>
    <w:rsid w:val="00677A54"/>
    <w:rsid w:val="0068084B"/>
    <w:rsid w:val="00680934"/>
    <w:rsid w:val="00680BF8"/>
    <w:rsid w:val="00683C6F"/>
    <w:rsid w:val="00684905"/>
    <w:rsid w:val="0068572C"/>
    <w:rsid w:val="00685D0E"/>
    <w:rsid w:val="00687599"/>
    <w:rsid w:val="006875DD"/>
    <w:rsid w:val="00690084"/>
    <w:rsid w:val="00691541"/>
    <w:rsid w:val="006935BD"/>
    <w:rsid w:val="006946C6"/>
    <w:rsid w:val="0069493C"/>
    <w:rsid w:val="006959CB"/>
    <w:rsid w:val="00695B06"/>
    <w:rsid w:val="006A4476"/>
    <w:rsid w:val="006A569B"/>
    <w:rsid w:val="006B00AA"/>
    <w:rsid w:val="006B132D"/>
    <w:rsid w:val="006B1FB8"/>
    <w:rsid w:val="006B3090"/>
    <w:rsid w:val="006B3D75"/>
    <w:rsid w:val="006B4BE8"/>
    <w:rsid w:val="006B5A95"/>
    <w:rsid w:val="006B6098"/>
    <w:rsid w:val="006B66D3"/>
    <w:rsid w:val="006B707D"/>
    <w:rsid w:val="006B7A75"/>
    <w:rsid w:val="006B7DA0"/>
    <w:rsid w:val="006C31D5"/>
    <w:rsid w:val="006C4B54"/>
    <w:rsid w:val="006C6B04"/>
    <w:rsid w:val="006C6F0B"/>
    <w:rsid w:val="006D1264"/>
    <w:rsid w:val="006D13B8"/>
    <w:rsid w:val="006D1C81"/>
    <w:rsid w:val="006D220C"/>
    <w:rsid w:val="006D48C0"/>
    <w:rsid w:val="006D4FCE"/>
    <w:rsid w:val="006D6B7A"/>
    <w:rsid w:val="006D7627"/>
    <w:rsid w:val="006D7B16"/>
    <w:rsid w:val="006E02BE"/>
    <w:rsid w:val="006E0DCB"/>
    <w:rsid w:val="006E2521"/>
    <w:rsid w:val="006E3414"/>
    <w:rsid w:val="006E5559"/>
    <w:rsid w:val="006E56F8"/>
    <w:rsid w:val="006E721D"/>
    <w:rsid w:val="006F1E88"/>
    <w:rsid w:val="006F2551"/>
    <w:rsid w:val="006F2B59"/>
    <w:rsid w:val="006F2D64"/>
    <w:rsid w:val="006F352F"/>
    <w:rsid w:val="006F42BC"/>
    <w:rsid w:val="006F4446"/>
    <w:rsid w:val="006F45CB"/>
    <w:rsid w:val="006F4C0B"/>
    <w:rsid w:val="006F5804"/>
    <w:rsid w:val="006F5D20"/>
    <w:rsid w:val="006F62CC"/>
    <w:rsid w:val="006F6A5E"/>
    <w:rsid w:val="007003C3"/>
    <w:rsid w:val="0070075E"/>
    <w:rsid w:val="007011EB"/>
    <w:rsid w:val="00703731"/>
    <w:rsid w:val="00705FCC"/>
    <w:rsid w:val="00710361"/>
    <w:rsid w:val="0071116C"/>
    <w:rsid w:val="007112FF"/>
    <w:rsid w:val="00712C25"/>
    <w:rsid w:val="007136DD"/>
    <w:rsid w:val="007141F7"/>
    <w:rsid w:val="00714375"/>
    <w:rsid w:val="00714E49"/>
    <w:rsid w:val="0071514D"/>
    <w:rsid w:val="00715EA4"/>
    <w:rsid w:val="00715EB8"/>
    <w:rsid w:val="00716230"/>
    <w:rsid w:val="007176B1"/>
    <w:rsid w:val="00717884"/>
    <w:rsid w:val="007205FB"/>
    <w:rsid w:val="0072093E"/>
    <w:rsid w:val="00720D29"/>
    <w:rsid w:val="007227D2"/>
    <w:rsid w:val="00722B2E"/>
    <w:rsid w:val="007243D2"/>
    <w:rsid w:val="00724664"/>
    <w:rsid w:val="007260A0"/>
    <w:rsid w:val="007262FA"/>
    <w:rsid w:val="007275C1"/>
    <w:rsid w:val="00727873"/>
    <w:rsid w:val="007303C6"/>
    <w:rsid w:val="0073076A"/>
    <w:rsid w:val="00731D1A"/>
    <w:rsid w:val="00732B7D"/>
    <w:rsid w:val="00732E6B"/>
    <w:rsid w:val="007347D5"/>
    <w:rsid w:val="00734B9A"/>
    <w:rsid w:val="007353E6"/>
    <w:rsid w:val="00735FFA"/>
    <w:rsid w:val="00736D1B"/>
    <w:rsid w:val="00737F56"/>
    <w:rsid w:val="0074070B"/>
    <w:rsid w:val="00740A6A"/>
    <w:rsid w:val="00741D1C"/>
    <w:rsid w:val="007421D8"/>
    <w:rsid w:val="0074299E"/>
    <w:rsid w:val="00745A35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5612"/>
    <w:rsid w:val="00755D38"/>
    <w:rsid w:val="007565DE"/>
    <w:rsid w:val="007569F0"/>
    <w:rsid w:val="00756E52"/>
    <w:rsid w:val="00757A62"/>
    <w:rsid w:val="00757FC8"/>
    <w:rsid w:val="00760A31"/>
    <w:rsid w:val="007612F6"/>
    <w:rsid w:val="007625C1"/>
    <w:rsid w:val="00762F45"/>
    <w:rsid w:val="0076390A"/>
    <w:rsid w:val="00763AAB"/>
    <w:rsid w:val="0076485A"/>
    <w:rsid w:val="00764E8A"/>
    <w:rsid w:val="00765709"/>
    <w:rsid w:val="00765C2D"/>
    <w:rsid w:val="00766202"/>
    <w:rsid w:val="007664DD"/>
    <w:rsid w:val="00766665"/>
    <w:rsid w:val="00767FC6"/>
    <w:rsid w:val="00771810"/>
    <w:rsid w:val="00771A3C"/>
    <w:rsid w:val="00771B74"/>
    <w:rsid w:val="00773231"/>
    <w:rsid w:val="007749F3"/>
    <w:rsid w:val="007750AF"/>
    <w:rsid w:val="007767B7"/>
    <w:rsid w:val="00776995"/>
    <w:rsid w:val="007776D0"/>
    <w:rsid w:val="00780C3B"/>
    <w:rsid w:val="007811DE"/>
    <w:rsid w:val="0078170B"/>
    <w:rsid w:val="00782404"/>
    <w:rsid w:val="007825D2"/>
    <w:rsid w:val="00783888"/>
    <w:rsid w:val="00785945"/>
    <w:rsid w:val="00786174"/>
    <w:rsid w:val="00786473"/>
    <w:rsid w:val="007867B5"/>
    <w:rsid w:val="00787628"/>
    <w:rsid w:val="00787743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2ECA"/>
    <w:rsid w:val="00793A27"/>
    <w:rsid w:val="00793DCF"/>
    <w:rsid w:val="00794CC5"/>
    <w:rsid w:val="007957DE"/>
    <w:rsid w:val="0079627D"/>
    <w:rsid w:val="00796BB2"/>
    <w:rsid w:val="007A1EDD"/>
    <w:rsid w:val="007A2422"/>
    <w:rsid w:val="007A26E9"/>
    <w:rsid w:val="007A27C8"/>
    <w:rsid w:val="007A3A8D"/>
    <w:rsid w:val="007A6A54"/>
    <w:rsid w:val="007B204E"/>
    <w:rsid w:val="007B2CA7"/>
    <w:rsid w:val="007B3EF5"/>
    <w:rsid w:val="007B4F93"/>
    <w:rsid w:val="007B6C48"/>
    <w:rsid w:val="007B7489"/>
    <w:rsid w:val="007C10B4"/>
    <w:rsid w:val="007C11D5"/>
    <w:rsid w:val="007C15D1"/>
    <w:rsid w:val="007C2F8C"/>
    <w:rsid w:val="007C3BFF"/>
    <w:rsid w:val="007C49AB"/>
    <w:rsid w:val="007C54BF"/>
    <w:rsid w:val="007C7AB7"/>
    <w:rsid w:val="007C7D82"/>
    <w:rsid w:val="007D05E5"/>
    <w:rsid w:val="007D0C25"/>
    <w:rsid w:val="007D1109"/>
    <w:rsid w:val="007D1733"/>
    <w:rsid w:val="007D34FD"/>
    <w:rsid w:val="007D4010"/>
    <w:rsid w:val="007D749D"/>
    <w:rsid w:val="007D781B"/>
    <w:rsid w:val="007E25CB"/>
    <w:rsid w:val="007E3A74"/>
    <w:rsid w:val="007E5005"/>
    <w:rsid w:val="007E5A67"/>
    <w:rsid w:val="007E7743"/>
    <w:rsid w:val="007F1C5D"/>
    <w:rsid w:val="007F25E5"/>
    <w:rsid w:val="007F2AE9"/>
    <w:rsid w:val="007F3DB8"/>
    <w:rsid w:val="007F3E44"/>
    <w:rsid w:val="007F5723"/>
    <w:rsid w:val="007F645D"/>
    <w:rsid w:val="007F6583"/>
    <w:rsid w:val="007F73E6"/>
    <w:rsid w:val="007F7CB9"/>
    <w:rsid w:val="007F7F0E"/>
    <w:rsid w:val="00801120"/>
    <w:rsid w:val="008011AA"/>
    <w:rsid w:val="008015AC"/>
    <w:rsid w:val="00801F64"/>
    <w:rsid w:val="00802C8D"/>
    <w:rsid w:val="00802D45"/>
    <w:rsid w:val="008035FB"/>
    <w:rsid w:val="008037D1"/>
    <w:rsid w:val="008044D1"/>
    <w:rsid w:val="00804C20"/>
    <w:rsid w:val="00804D6B"/>
    <w:rsid w:val="0080522D"/>
    <w:rsid w:val="00810D6A"/>
    <w:rsid w:val="00811F5E"/>
    <w:rsid w:val="008125C3"/>
    <w:rsid w:val="00814126"/>
    <w:rsid w:val="00814297"/>
    <w:rsid w:val="00814565"/>
    <w:rsid w:val="00815168"/>
    <w:rsid w:val="008178AB"/>
    <w:rsid w:val="00820786"/>
    <w:rsid w:val="0082141D"/>
    <w:rsid w:val="00821BC9"/>
    <w:rsid w:val="00822113"/>
    <w:rsid w:val="00822C97"/>
    <w:rsid w:val="008239EF"/>
    <w:rsid w:val="008246F8"/>
    <w:rsid w:val="00825237"/>
    <w:rsid w:val="008258A3"/>
    <w:rsid w:val="00825E22"/>
    <w:rsid w:val="00825EAC"/>
    <w:rsid w:val="00825F00"/>
    <w:rsid w:val="00825F2A"/>
    <w:rsid w:val="0082606B"/>
    <w:rsid w:val="00826D9C"/>
    <w:rsid w:val="008270E6"/>
    <w:rsid w:val="00830DA8"/>
    <w:rsid w:val="0083274F"/>
    <w:rsid w:val="00833861"/>
    <w:rsid w:val="00833D51"/>
    <w:rsid w:val="00836B62"/>
    <w:rsid w:val="008372B3"/>
    <w:rsid w:val="0083792D"/>
    <w:rsid w:val="00837C77"/>
    <w:rsid w:val="00841B29"/>
    <w:rsid w:val="0084298E"/>
    <w:rsid w:val="00844474"/>
    <w:rsid w:val="00844595"/>
    <w:rsid w:val="00845A02"/>
    <w:rsid w:val="00845C44"/>
    <w:rsid w:val="00846014"/>
    <w:rsid w:val="00846B53"/>
    <w:rsid w:val="00847353"/>
    <w:rsid w:val="0084794D"/>
    <w:rsid w:val="008506F9"/>
    <w:rsid w:val="00851E70"/>
    <w:rsid w:val="008532D3"/>
    <w:rsid w:val="008545DB"/>
    <w:rsid w:val="00854A46"/>
    <w:rsid w:val="00854E00"/>
    <w:rsid w:val="00855229"/>
    <w:rsid w:val="00856A1A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3587"/>
    <w:rsid w:val="00863636"/>
    <w:rsid w:val="00864B36"/>
    <w:rsid w:val="0087235D"/>
    <w:rsid w:val="008724F1"/>
    <w:rsid w:val="008730CD"/>
    <w:rsid w:val="008737BC"/>
    <w:rsid w:val="00874558"/>
    <w:rsid w:val="00874A9D"/>
    <w:rsid w:val="00874CF7"/>
    <w:rsid w:val="00875873"/>
    <w:rsid w:val="00875C93"/>
    <w:rsid w:val="00875DCC"/>
    <w:rsid w:val="008767B4"/>
    <w:rsid w:val="00877364"/>
    <w:rsid w:val="008800A5"/>
    <w:rsid w:val="008805AA"/>
    <w:rsid w:val="0088241E"/>
    <w:rsid w:val="0088554D"/>
    <w:rsid w:val="00885882"/>
    <w:rsid w:val="00890DB6"/>
    <w:rsid w:val="008912FB"/>
    <w:rsid w:val="00891704"/>
    <w:rsid w:val="008929C9"/>
    <w:rsid w:val="00892E5E"/>
    <w:rsid w:val="00895C48"/>
    <w:rsid w:val="00895FC8"/>
    <w:rsid w:val="0089714A"/>
    <w:rsid w:val="00897E79"/>
    <w:rsid w:val="008A08DC"/>
    <w:rsid w:val="008A1465"/>
    <w:rsid w:val="008A17AA"/>
    <w:rsid w:val="008A3350"/>
    <w:rsid w:val="008A4A85"/>
    <w:rsid w:val="008A4B40"/>
    <w:rsid w:val="008A4BE8"/>
    <w:rsid w:val="008A5457"/>
    <w:rsid w:val="008A5BE9"/>
    <w:rsid w:val="008A5EF7"/>
    <w:rsid w:val="008A6D46"/>
    <w:rsid w:val="008A77EA"/>
    <w:rsid w:val="008A7F7B"/>
    <w:rsid w:val="008B09AE"/>
    <w:rsid w:val="008B17BE"/>
    <w:rsid w:val="008B17F4"/>
    <w:rsid w:val="008B34ED"/>
    <w:rsid w:val="008B36D5"/>
    <w:rsid w:val="008B68A2"/>
    <w:rsid w:val="008C1008"/>
    <w:rsid w:val="008C1C47"/>
    <w:rsid w:val="008C1D13"/>
    <w:rsid w:val="008C2137"/>
    <w:rsid w:val="008C2832"/>
    <w:rsid w:val="008C2F83"/>
    <w:rsid w:val="008C3CCF"/>
    <w:rsid w:val="008C4A20"/>
    <w:rsid w:val="008C66DD"/>
    <w:rsid w:val="008C7E84"/>
    <w:rsid w:val="008D00DB"/>
    <w:rsid w:val="008D1033"/>
    <w:rsid w:val="008D1039"/>
    <w:rsid w:val="008D17BE"/>
    <w:rsid w:val="008D1E67"/>
    <w:rsid w:val="008D2309"/>
    <w:rsid w:val="008D2C1A"/>
    <w:rsid w:val="008D2E4C"/>
    <w:rsid w:val="008D3B45"/>
    <w:rsid w:val="008D3E34"/>
    <w:rsid w:val="008D3F6A"/>
    <w:rsid w:val="008D4ACA"/>
    <w:rsid w:val="008D561B"/>
    <w:rsid w:val="008D5A8E"/>
    <w:rsid w:val="008D6202"/>
    <w:rsid w:val="008D7460"/>
    <w:rsid w:val="008D7464"/>
    <w:rsid w:val="008D74E8"/>
    <w:rsid w:val="008D7ED7"/>
    <w:rsid w:val="008E093E"/>
    <w:rsid w:val="008E139D"/>
    <w:rsid w:val="008E2C73"/>
    <w:rsid w:val="008E3881"/>
    <w:rsid w:val="008E3901"/>
    <w:rsid w:val="008E3F63"/>
    <w:rsid w:val="008E4034"/>
    <w:rsid w:val="008E46DB"/>
    <w:rsid w:val="008E58E3"/>
    <w:rsid w:val="008E7E87"/>
    <w:rsid w:val="008F0028"/>
    <w:rsid w:val="008F027F"/>
    <w:rsid w:val="008F1424"/>
    <w:rsid w:val="008F2F36"/>
    <w:rsid w:val="008F3577"/>
    <w:rsid w:val="008F3793"/>
    <w:rsid w:val="008F5246"/>
    <w:rsid w:val="00900702"/>
    <w:rsid w:val="00901138"/>
    <w:rsid w:val="009024FB"/>
    <w:rsid w:val="009029FB"/>
    <w:rsid w:val="0090315A"/>
    <w:rsid w:val="0090345D"/>
    <w:rsid w:val="009038BE"/>
    <w:rsid w:val="00904DB9"/>
    <w:rsid w:val="00905944"/>
    <w:rsid w:val="00906BCD"/>
    <w:rsid w:val="009075ED"/>
    <w:rsid w:val="00911FAA"/>
    <w:rsid w:val="009129A1"/>
    <w:rsid w:val="00914DFC"/>
    <w:rsid w:val="00916B9D"/>
    <w:rsid w:val="0091757F"/>
    <w:rsid w:val="0091774C"/>
    <w:rsid w:val="00921CF0"/>
    <w:rsid w:val="00922C25"/>
    <w:rsid w:val="00924DAF"/>
    <w:rsid w:val="009250A2"/>
    <w:rsid w:val="00925335"/>
    <w:rsid w:val="00925560"/>
    <w:rsid w:val="00926C1B"/>
    <w:rsid w:val="0092709C"/>
    <w:rsid w:val="009306AE"/>
    <w:rsid w:val="009324BF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32C0"/>
    <w:rsid w:val="009446EA"/>
    <w:rsid w:val="00945C3A"/>
    <w:rsid w:val="00945F27"/>
    <w:rsid w:val="00950A2C"/>
    <w:rsid w:val="00953602"/>
    <w:rsid w:val="009538E4"/>
    <w:rsid w:val="0095405C"/>
    <w:rsid w:val="009547C1"/>
    <w:rsid w:val="00955C95"/>
    <w:rsid w:val="00957A91"/>
    <w:rsid w:val="009612DF"/>
    <w:rsid w:val="00961667"/>
    <w:rsid w:val="00963507"/>
    <w:rsid w:val="0096413D"/>
    <w:rsid w:val="009642C3"/>
    <w:rsid w:val="00964E33"/>
    <w:rsid w:val="009654C6"/>
    <w:rsid w:val="00965F6F"/>
    <w:rsid w:val="0096643D"/>
    <w:rsid w:val="0097010A"/>
    <w:rsid w:val="00971323"/>
    <w:rsid w:val="00973B98"/>
    <w:rsid w:val="00974450"/>
    <w:rsid w:val="00975E6E"/>
    <w:rsid w:val="00975F37"/>
    <w:rsid w:val="00977568"/>
    <w:rsid w:val="00977771"/>
    <w:rsid w:val="0098035C"/>
    <w:rsid w:val="00982254"/>
    <w:rsid w:val="00983ABF"/>
    <w:rsid w:val="00985B57"/>
    <w:rsid w:val="00985CF0"/>
    <w:rsid w:val="00986AAA"/>
    <w:rsid w:val="009871EC"/>
    <w:rsid w:val="00987243"/>
    <w:rsid w:val="009874F6"/>
    <w:rsid w:val="009876D7"/>
    <w:rsid w:val="00987EC1"/>
    <w:rsid w:val="0099075D"/>
    <w:rsid w:val="0099139B"/>
    <w:rsid w:val="009916F3"/>
    <w:rsid w:val="009919E0"/>
    <w:rsid w:val="009921FB"/>
    <w:rsid w:val="00992983"/>
    <w:rsid w:val="0099498B"/>
    <w:rsid w:val="00994DAF"/>
    <w:rsid w:val="009957D0"/>
    <w:rsid w:val="00995BBD"/>
    <w:rsid w:val="009965D1"/>
    <w:rsid w:val="009A028B"/>
    <w:rsid w:val="009A13CC"/>
    <w:rsid w:val="009A1501"/>
    <w:rsid w:val="009A1B57"/>
    <w:rsid w:val="009A1DC3"/>
    <w:rsid w:val="009A2368"/>
    <w:rsid w:val="009A24F5"/>
    <w:rsid w:val="009A2507"/>
    <w:rsid w:val="009A4412"/>
    <w:rsid w:val="009A5965"/>
    <w:rsid w:val="009A6DF7"/>
    <w:rsid w:val="009A7A9F"/>
    <w:rsid w:val="009A7ABA"/>
    <w:rsid w:val="009B0020"/>
    <w:rsid w:val="009B1AB4"/>
    <w:rsid w:val="009B1F80"/>
    <w:rsid w:val="009B3198"/>
    <w:rsid w:val="009B42B6"/>
    <w:rsid w:val="009B42E9"/>
    <w:rsid w:val="009B4EAB"/>
    <w:rsid w:val="009B5314"/>
    <w:rsid w:val="009B6228"/>
    <w:rsid w:val="009B6EB5"/>
    <w:rsid w:val="009C0740"/>
    <w:rsid w:val="009C1F30"/>
    <w:rsid w:val="009C1FA4"/>
    <w:rsid w:val="009C3F0F"/>
    <w:rsid w:val="009C52E9"/>
    <w:rsid w:val="009D01A3"/>
    <w:rsid w:val="009D06F0"/>
    <w:rsid w:val="009D2824"/>
    <w:rsid w:val="009D28D4"/>
    <w:rsid w:val="009D446B"/>
    <w:rsid w:val="009D5099"/>
    <w:rsid w:val="009D57AF"/>
    <w:rsid w:val="009D6477"/>
    <w:rsid w:val="009D674D"/>
    <w:rsid w:val="009D68F9"/>
    <w:rsid w:val="009D6B86"/>
    <w:rsid w:val="009D6BBF"/>
    <w:rsid w:val="009E04BC"/>
    <w:rsid w:val="009E1D13"/>
    <w:rsid w:val="009E73AC"/>
    <w:rsid w:val="009F071B"/>
    <w:rsid w:val="009F0D48"/>
    <w:rsid w:val="009F1056"/>
    <w:rsid w:val="009F10A4"/>
    <w:rsid w:val="009F1E57"/>
    <w:rsid w:val="009F3E3A"/>
    <w:rsid w:val="009F4885"/>
    <w:rsid w:val="009F4BAD"/>
    <w:rsid w:val="009F75F5"/>
    <w:rsid w:val="00A00778"/>
    <w:rsid w:val="00A0169B"/>
    <w:rsid w:val="00A01BFA"/>
    <w:rsid w:val="00A026F3"/>
    <w:rsid w:val="00A02BA9"/>
    <w:rsid w:val="00A03772"/>
    <w:rsid w:val="00A042D1"/>
    <w:rsid w:val="00A04A98"/>
    <w:rsid w:val="00A04C0C"/>
    <w:rsid w:val="00A05379"/>
    <w:rsid w:val="00A06C65"/>
    <w:rsid w:val="00A073BE"/>
    <w:rsid w:val="00A1068B"/>
    <w:rsid w:val="00A10D1D"/>
    <w:rsid w:val="00A11DDE"/>
    <w:rsid w:val="00A12AA3"/>
    <w:rsid w:val="00A12B08"/>
    <w:rsid w:val="00A13764"/>
    <w:rsid w:val="00A13AD0"/>
    <w:rsid w:val="00A13B01"/>
    <w:rsid w:val="00A13DB0"/>
    <w:rsid w:val="00A1444A"/>
    <w:rsid w:val="00A15815"/>
    <w:rsid w:val="00A159CD"/>
    <w:rsid w:val="00A17159"/>
    <w:rsid w:val="00A20729"/>
    <w:rsid w:val="00A23E6C"/>
    <w:rsid w:val="00A24E87"/>
    <w:rsid w:val="00A24EFF"/>
    <w:rsid w:val="00A2544F"/>
    <w:rsid w:val="00A267C3"/>
    <w:rsid w:val="00A268A9"/>
    <w:rsid w:val="00A31336"/>
    <w:rsid w:val="00A31926"/>
    <w:rsid w:val="00A33E36"/>
    <w:rsid w:val="00A345A4"/>
    <w:rsid w:val="00A35A6B"/>
    <w:rsid w:val="00A36957"/>
    <w:rsid w:val="00A36E1E"/>
    <w:rsid w:val="00A40B29"/>
    <w:rsid w:val="00A41163"/>
    <w:rsid w:val="00A418C5"/>
    <w:rsid w:val="00A41999"/>
    <w:rsid w:val="00A4247F"/>
    <w:rsid w:val="00A42542"/>
    <w:rsid w:val="00A42683"/>
    <w:rsid w:val="00A43CE4"/>
    <w:rsid w:val="00A44225"/>
    <w:rsid w:val="00A44DF5"/>
    <w:rsid w:val="00A455EC"/>
    <w:rsid w:val="00A46E54"/>
    <w:rsid w:val="00A500D4"/>
    <w:rsid w:val="00A51E6D"/>
    <w:rsid w:val="00A52615"/>
    <w:rsid w:val="00A52ABA"/>
    <w:rsid w:val="00A52DF8"/>
    <w:rsid w:val="00A534A3"/>
    <w:rsid w:val="00A541DF"/>
    <w:rsid w:val="00A5790C"/>
    <w:rsid w:val="00A60C1F"/>
    <w:rsid w:val="00A61F41"/>
    <w:rsid w:val="00A62338"/>
    <w:rsid w:val="00A6347A"/>
    <w:rsid w:val="00A63E91"/>
    <w:rsid w:val="00A64695"/>
    <w:rsid w:val="00A64A32"/>
    <w:rsid w:val="00A6595F"/>
    <w:rsid w:val="00A66A96"/>
    <w:rsid w:val="00A67B79"/>
    <w:rsid w:val="00A70153"/>
    <w:rsid w:val="00A71D3B"/>
    <w:rsid w:val="00A735A5"/>
    <w:rsid w:val="00A7541F"/>
    <w:rsid w:val="00A75E5F"/>
    <w:rsid w:val="00A761F8"/>
    <w:rsid w:val="00A763A5"/>
    <w:rsid w:val="00A765D3"/>
    <w:rsid w:val="00A7720C"/>
    <w:rsid w:val="00A77C61"/>
    <w:rsid w:val="00A77E91"/>
    <w:rsid w:val="00A80390"/>
    <w:rsid w:val="00A80D5A"/>
    <w:rsid w:val="00A81BAA"/>
    <w:rsid w:val="00A8269A"/>
    <w:rsid w:val="00A84BE6"/>
    <w:rsid w:val="00A85D84"/>
    <w:rsid w:val="00A865C7"/>
    <w:rsid w:val="00A907D0"/>
    <w:rsid w:val="00A908EF"/>
    <w:rsid w:val="00A909E9"/>
    <w:rsid w:val="00A92378"/>
    <w:rsid w:val="00A9241D"/>
    <w:rsid w:val="00A93271"/>
    <w:rsid w:val="00A954A4"/>
    <w:rsid w:val="00A95A7B"/>
    <w:rsid w:val="00A95C3C"/>
    <w:rsid w:val="00A96CC0"/>
    <w:rsid w:val="00A97A60"/>
    <w:rsid w:val="00AA0759"/>
    <w:rsid w:val="00AA11EE"/>
    <w:rsid w:val="00AA2B3D"/>
    <w:rsid w:val="00AA2D5D"/>
    <w:rsid w:val="00AA33C4"/>
    <w:rsid w:val="00AA3B1E"/>
    <w:rsid w:val="00AA55F2"/>
    <w:rsid w:val="00AA5D0E"/>
    <w:rsid w:val="00AA6EBE"/>
    <w:rsid w:val="00AB0B71"/>
    <w:rsid w:val="00AB1061"/>
    <w:rsid w:val="00AB1445"/>
    <w:rsid w:val="00AB2E58"/>
    <w:rsid w:val="00AB3E2B"/>
    <w:rsid w:val="00AB426F"/>
    <w:rsid w:val="00AB552D"/>
    <w:rsid w:val="00AB561C"/>
    <w:rsid w:val="00AC0E46"/>
    <w:rsid w:val="00AC1451"/>
    <w:rsid w:val="00AC26A0"/>
    <w:rsid w:val="00AC4988"/>
    <w:rsid w:val="00AC794B"/>
    <w:rsid w:val="00AC7F43"/>
    <w:rsid w:val="00AD062C"/>
    <w:rsid w:val="00AD081F"/>
    <w:rsid w:val="00AD08CE"/>
    <w:rsid w:val="00AD09DA"/>
    <w:rsid w:val="00AD25A6"/>
    <w:rsid w:val="00AD2D1C"/>
    <w:rsid w:val="00AD499E"/>
    <w:rsid w:val="00AD530F"/>
    <w:rsid w:val="00AD5365"/>
    <w:rsid w:val="00AD6364"/>
    <w:rsid w:val="00AD739E"/>
    <w:rsid w:val="00AD77D6"/>
    <w:rsid w:val="00AD77ED"/>
    <w:rsid w:val="00AD7E95"/>
    <w:rsid w:val="00AE0361"/>
    <w:rsid w:val="00AE0FC6"/>
    <w:rsid w:val="00AE0FFE"/>
    <w:rsid w:val="00AE1D8C"/>
    <w:rsid w:val="00AE1E82"/>
    <w:rsid w:val="00AE2C48"/>
    <w:rsid w:val="00AE30A5"/>
    <w:rsid w:val="00AE5C8F"/>
    <w:rsid w:val="00AE69DC"/>
    <w:rsid w:val="00AE77AA"/>
    <w:rsid w:val="00AE7AA6"/>
    <w:rsid w:val="00AE7F65"/>
    <w:rsid w:val="00AF0BC9"/>
    <w:rsid w:val="00AF0EB4"/>
    <w:rsid w:val="00AF119F"/>
    <w:rsid w:val="00AF126B"/>
    <w:rsid w:val="00AF2B52"/>
    <w:rsid w:val="00AF388B"/>
    <w:rsid w:val="00AF3BE9"/>
    <w:rsid w:val="00AF5A01"/>
    <w:rsid w:val="00AF6497"/>
    <w:rsid w:val="00AF7622"/>
    <w:rsid w:val="00B0061E"/>
    <w:rsid w:val="00B00B8B"/>
    <w:rsid w:val="00B01029"/>
    <w:rsid w:val="00B01AC2"/>
    <w:rsid w:val="00B01EAD"/>
    <w:rsid w:val="00B05578"/>
    <w:rsid w:val="00B05A31"/>
    <w:rsid w:val="00B06ABA"/>
    <w:rsid w:val="00B06D43"/>
    <w:rsid w:val="00B11DA2"/>
    <w:rsid w:val="00B11FD3"/>
    <w:rsid w:val="00B13656"/>
    <w:rsid w:val="00B14C7E"/>
    <w:rsid w:val="00B1581B"/>
    <w:rsid w:val="00B201D6"/>
    <w:rsid w:val="00B2056D"/>
    <w:rsid w:val="00B20794"/>
    <w:rsid w:val="00B20A22"/>
    <w:rsid w:val="00B219DA"/>
    <w:rsid w:val="00B219F6"/>
    <w:rsid w:val="00B2369F"/>
    <w:rsid w:val="00B23EF2"/>
    <w:rsid w:val="00B24B0B"/>
    <w:rsid w:val="00B25507"/>
    <w:rsid w:val="00B256EE"/>
    <w:rsid w:val="00B26537"/>
    <w:rsid w:val="00B266D4"/>
    <w:rsid w:val="00B26DAF"/>
    <w:rsid w:val="00B27441"/>
    <w:rsid w:val="00B27837"/>
    <w:rsid w:val="00B327E0"/>
    <w:rsid w:val="00B3537D"/>
    <w:rsid w:val="00B36D0A"/>
    <w:rsid w:val="00B378D2"/>
    <w:rsid w:val="00B37EDE"/>
    <w:rsid w:val="00B40589"/>
    <w:rsid w:val="00B409B5"/>
    <w:rsid w:val="00B410F5"/>
    <w:rsid w:val="00B4111E"/>
    <w:rsid w:val="00B41A35"/>
    <w:rsid w:val="00B42391"/>
    <w:rsid w:val="00B437B6"/>
    <w:rsid w:val="00B45665"/>
    <w:rsid w:val="00B45E52"/>
    <w:rsid w:val="00B45FC6"/>
    <w:rsid w:val="00B46A37"/>
    <w:rsid w:val="00B50A34"/>
    <w:rsid w:val="00B510B8"/>
    <w:rsid w:val="00B5151B"/>
    <w:rsid w:val="00B516E6"/>
    <w:rsid w:val="00B52252"/>
    <w:rsid w:val="00B537A5"/>
    <w:rsid w:val="00B56950"/>
    <w:rsid w:val="00B56DB9"/>
    <w:rsid w:val="00B5738D"/>
    <w:rsid w:val="00B57A2F"/>
    <w:rsid w:val="00B57F21"/>
    <w:rsid w:val="00B6163E"/>
    <w:rsid w:val="00B61AFB"/>
    <w:rsid w:val="00B63F96"/>
    <w:rsid w:val="00B64E53"/>
    <w:rsid w:val="00B64FF2"/>
    <w:rsid w:val="00B652B6"/>
    <w:rsid w:val="00B654F0"/>
    <w:rsid w:val="00B70EE6"/>
    <w:rsid w:val="00B7163D"/>
    <w:rsid w:val="00B7328E"/>
    <w:rsid w:val="00B73C92"/>
    <w:rsid w:val="00B74D09"/>
    <w:rsid w:val="00B76B19"/>
    <w:rsid w:val="00B80059"/>
    <w:rsid w:val="00B80987"/>
    <w:rsid w:val="00B814F2"/>
    <w:rsid w:val="00B8285C"/>
    <w:rsid w:val="00B84138"/>
    <w:rsid w:val="00B84718"/>
    <w:rsid w:val="00B8571A"/>
    <w:rsid w:val="00B85D4E"/>
    <w:rsid w:val="00B85F60"/>
    <w:rsid w:val="00B875F6"/>
    <w:rsid w:val="00B90034"/>
    <w:rsid w:val="00B900C0"/>
    <w:rsid w:val="00B9122A"/>
    <w:rsid w:val="00B9129C"/>
    <w:rsid w:val="00B91369"/>
    <w:rsid w:val="00B9228A"/>
    <w:rsid w:val="00B92F7C"/>
    <w:rsid w:val="00B941F5"/>
    <w:rsid w:val="00B94BC8"/>
    <w:rsid w:val="00B958FE"/>
    <w:rsid w:val="00BA1F75"/>
    <w:rsid w:val="00BA1F8B"/>
    <w:rsid w:val="00BA2F0B"/>
    <w:rsid w:val="00BA3777"/>
    <w:rsid w:val="00BA39E5"/>
    <w:rsid w:val="00BA4310"/>
    <w:rsid w:val="00BA4E07"/>
    <w:rsid w:val="00BA5E5D"/>
    <w:rsid w:val="00BA6AD6"/>
    <w:rsid w:val="00BA72EB"/>
    <w:rsid w:val="00BB1B4E"/>
    <w:rsid w:val="00BB220D"/>
    <w:rsid w:val="00BB3B8C"/>
    <w:rsid w:val="00BB45D0"/>
    <w:rsid w:val="00BB5007"/>
    <w:rsid w:val="00BB60F8"/>
    <w:rsid w:val="00BB66AC"/>
    <w:rsid w:val="00BB7329"/>
    <w:rsid w:val="00BB7D77"/>
    <w:rsid w:val="00BB7F49"/>
    <w:rsid w:val="00BC1001"/>
    <w:rsid w:val="00BC1700"/>
    <w:rsid w:val="00BC1C77"/>
    <w:rsid w:val="00BC1D49"/>
    <w:rsid w:val="00BC221B"/>
    <w:rsid w:val="00BC2B49"/>
    <w:rsid w:val="00BC3674"/>
    <w:rsid w:val="00BC4D95"/>
    <w:rsid w:val="00BC5056"/>
    <w:rsid w:val="00BC585D"/>
    <w:rsid w:val="00BC6EE4"/>
    <w:rsid w:val="00BC778D"/>
    <w:rsid w:val="00BC77BD"/>
    <w:rsid w:val="00BD0699"/>
    <w:rsid w:val="00BD1161"/>
    <w:rsid w:val="00BD1574"/>
    <w:rsid w:val="00BD1A6F"/>
    <w:rsid w:val="00BD2630"/>
    <w:rsid w:val="00BD3704"/>
    <w:rsid w:val="00BD389E"/>
    <w:rsid w:val="00BD5535"/>
    <w:rsid w:val="00BD5E65"/>
    <w:rsid w:val="00BD635D"/>
    <w:rsid w:val="00BE06C6"/>
    <w:rsid w:val="00BE33F0"/>
    <w:rsid w:val="00BE3F47"/>
    <w:rsid w:val="00BE5E4C"/>
    <w:rsid w:val="00BF0B33"/>
    <w:rsid w:val="00BF0DB2"/>
    <w:rsid w:val="00BF0F39"/>
    <w:rsid w:val="00BF3C1C"/>
    <w:rsid w:val="00BF4B7D"/>
    <w:rsid w:val="00BF5239"/>
    <w:rsid w:val="00BF540A"/>
    <w:rsid w:val="00C005D0"/>
    <w:rsid w:val="00C007E6"/>
    <w:rsid w:val="00C00B08"/>
    <w:rsid w:val="00C00DE1"/>
    <w:rsid w:val="00C01593"/>
    <w:rsid w:val="00C0298D"/>
    <w:rsid w:val="00C036E3"/>
    <w:rsid w:val="00C03F98"/>
    <w:rsid w:val="00C0593E"/>
    <w:rsid w:val="00C05C18"/>
    <w:rsid w:val="00C0600C"/>
    <w:rsid w:val="00C100FA"/>
    <w:rsid w:val="00C11A1A"/>
    <w:rsid w:val="00C149D6"/>
    <w:rsid w:val="00C1528E"/>
    <w:rsid w:val="00C157E6"/>
    <w:rsid w:val="00C1669A"/>
    <w:rsid w:val="00C17004"/>
    <w:rsid w:val="00C2096D"/>
    <w:rsid w:val="00C20CD2"/>
    <w:rsid w:val="00C21931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379A0"/>
    <w:rsid w:val="00C409F6"/>
    <w:rsid w:val="00C40B0C"/>
    <w:rsid w:val="00C40B77"/>
    <w:rsid w:val="00C40C9C"/>
    <w:rsid w:val="00C40DA3"/>
    <w:rsid w:val="00C418A7"/>
    <w:rsid w:val="00C42292"/>
    <w:rsid w:val="00C42837"/>
    <w:rsid w:val="00C42947"/>
    <w:rsid w:val="00C43C26"/>
    <w:rsid w:val="00C44D90"/>
    <w:rsid w:val="00C45F31"/>
    <w:rsid w:val="00C477BF"/>
    <w:rsid w:val="00C47E32"/>
    <w:rsid w:val="00C47ECD"/>
    <w:rsid w:val="00C503FA"/>
    <w:rsid w:val="00C50E03"/>
    <w:rsid w:val="00C522E6"/>
    <w:rsid w:val="00C52CCC"/>
    <w:rsid w:val="00C53226"/>
    <w:rsid w:val="00C53283"/>
    <w:rsid w:val="00C535AB"/>
    <w:rsid w:val="00C542D6"/>
    <w:rsid w:val="00C5487A"/>
    <w:rsid w:val="00C56715"/>
    <w:rsid w:val="00C56B52"/>
    <w:rsid w:val="00C5729F"/>
    <w:rsid w:val="00C5786E"/>
    <w:rsid w:val="00C57FD9"/>
    <w:rsid w:val="00C61076"/>
    <w:rsid w:val="00C64B05"/>
    <w:rsid w:val="00C6532E"/>
    <w:rsid w:val="00C6572B"/>
    <w:rsid w:val="00C663E9"/>
    <w:rsid w:val="00C678F7"/>
    <w:rsid w:val="00C67CD8"/>
    <w:rsid w:val="00C70053"/>
    <w:rsid w:val="00C713F8"/>
    <w:rsid w:val="00C7173E"/>
    <w:rsid w:val="00C72D7C"/>
    <w:rsid w:val="00C73CE4"/>
    <w:rsid w:val="00C7479E"/>
    <w:rsid w:val="00C7546C"/>
    <w:rsid w:val="00C7621A"/>
    <w:rsid w:val="00C77BA9"/>
    <w:rsid w:val="00C77D83"/>
    <w:rsid w:val="00C8013A"/>
    <w:rsid w:val="00C80A08"/>
    <w:rsid w:val="00C813F0"/>
    <w:rsid w:val="00C818F1"/>
    <w:rsid w:val="00C81AD4"/>
    <w:rsid w:val="00C82812"/>
    <w:rsid w:val="00C82F6D"/>
    <w:rsid w:val="00C82FC9"/>
    <w:rsid w:val="00C83A7F"/>
    <w:rsid w:val="00C84127"/>
    <w:rsid w:val="00C848E4"/>
    <w:rsid w:val="00C85B6C"/>
    <w:rsid w:val="00C86BD1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7CF"/>
    <w:rsid w:val="00C944EA"/>
    <w:rsid w:val="00C94E81"/>
    <w:rsid w:val="00C95095"/>
    <w:rsid w:val="00C95E12"/>
    <w:rsid w:val="00C95F1A"/>
    <w:rsid w:val="00C968BE"/>
    <w:rsid w:val="00C96F69"/>
    <w:rsid w:val="00CA1BE6"/>
    <w:rsid w:val="00CA2637"/>
    <w:rsid w:val="00CA2BEF"/>
    <w:rsid w:val="00CA30D8"/>
    <w:rsid w:val="00CA3846"/>
    <w:rsid w:val="00CA4805"/>
    <w:rsid w:val="00CA4A99"/>
    <w:rsid w:val="00CA65A7"/>
    <w:rsid w:val="00CA68EB"/>
    <w:rsid w:val="00CB2214"/>
    <w:rsid w:val="00CB2563"/>
    <w:rsid w:val="00CB2C92"/>
    <w:rsid w:val="00CB45A5"/>
    <w:rsid w:val="00CB5BEA"/>
    <w:rsid w:val="00CB5C8B"/>
    <w:rsid w:val="00CB6239"/>
    <w:rsid w:val="00CB71FD"/>
    <w:rsid w:val="00CB7BD2"/>
    <w:rsid w:val="00CC08CC"/>
    <w:rsid w:val="00CC34DA"/>
    <w:rsid w:val="00CC54AE"/>
    <w:rsid w:val="00CC5749"/>
    <w:rsid w:val="00CC76F8"/>
    <w:rsid w:val="00CC7748"/>
    <w:rsid w:val="00CD002C"/>
    <w:rsid w:val="00CD05E4"/>
    <w:rsid w:val="00CD3735"/>
    <w:rsid w:val="00CD3FF5"/>
    <w:rsid w:val="00CD43C5"/>
    <w:rsid w:val="00CD4453"/>
    <w:rsid w:val="00CD531D"/>
    <w:rsid w:val="00CD5EBE"/>
    <w:rsid w:val="00CE105F"/>
    <w:rsid w:val="00CE133E"/>
    <w:rsid w:val="00CE176F"/>
    <w:rsid w:val="00CE260A"/>
    <w:rsid w:val="00CE33FB"/>
    <w:rsid w:val="00CE3C16"/>
    <w:rsid w:val="00CE4825"/>
    <w:rsid w:val="00CE4873"/>
    <w:rsid w:val="00CE52B7"/>
    <w:rsid w:val="00CE5FEF"/>
    <w:rsid w:val="00CE61E0"/>
    <w:rsid w:val="00CE7EF0"/>
    <w:rsid w:val="00CF0247"/>
    <w:rsid w:val="00CF0607"/>
    <w:rsid w:val="00CF195F"/>
    <w:rsid w:val="00CF2771"/>
    <w:rsid w:val="00CF373C"/>
    <w:rsid w:val="00CF3FEC"/>
    <w:rsid w:val="00CF653A"/>
    <w:rsid w:val="00CF7EBF"/>
    <w:rsid w:val="00D00F47"/>
    <w:rsid w:val="00D016BD"/>
    <w:rsid w:val="00D02587"/>
    <w:rsid w:val="00D0270F"/>
    <w:rsid w:val="00D039BF"/>
    <w:rsid w:val="00D03FE8"/>
    <w:rsid w:val="00D049C7"/>
    <w:rsid w:val="00D04F1D"/>
    <w:rsid w:val="00D0578A"/>
    <w:rsid w:val="00D067DB"/>
    <w:rsid w:val="00D07480"/>
    <w:rsid w:val="00D10622"/>
    <w:rsid w:val="00D10626"/>
    <w:rsid w:val="00D12736"/>
    <w:rsid w:val="00D15404"/>
    <w:rsid w:val="00D158EE"/>
    <w:rsid w:val="00D16139"/>
    <w:rsid w:val="00D21CBE"/>
    <w:rsid w:val="00D21D9B"/>
    <w:rsid w:val="00D21F1F"/>
    <w:rsid w:val="00D22C3C"/>
    <w:rsid w:val="00D23101"/>
    <w:rsid w:val="00D235A1"/>
    <w:rsid w:val="00D245A1"/>
    <w:rsid w:val="00D25559"/>
    <w:rsid w:val="00D25590"/>
    <w:rsid w:val="00D25B2B"/>
    <w:rsid w:val="00D2624A"/>
    <w:rsid w:val="00D27487"/>
    <w:rsid w:val="00D3212D"/>
    <w:rsid w:val="00D3241C"/>
    <w:rsid w:val="00D32EB1"/>
    <w:rsid w:val="00D32F4A"/>
    <w:rsid w:val="00D33257"/>
    <w:rsid w:val="00D33BDA"/>
    <w:rsid w:val="00D36378"/>
    <w:rsid w:val="00D36EB3"/>
    <w:rsid w:val="00D41AAE"/>
    <w:rsid w:val="00D420D5"/>
    <w:rsid w:val="00D43605"/>
    <w:rsid w:val="00D43F0E"/>
    <w:rsid w:val="00D44C0B"/>
    <w:rsid w:val="00D45825"/>
    <w:rsid w:val="00D46BEF"/>
    <w:rsid w:val="00D46FD1"/>
    <w:rsid w:val="00D471A9"/>
    <w:rsid w:val="00D47B07"/>
    <w:rsid w:val="00D47EE2"/>
    <w:rsid w:val="00D50450"/>
    <w:rsid w:val="00D50971"/>
    <w:rsid w:val="00D5102E"/>
    <w:rsid w:val="00D51740"/>
    <w:rsid w:val="00D51856"/>
    <w:rsid w:val="00D52B20"/>
    <w:rsid w:val="00D54202"/>
    <w:rsid w:val="00D554DA"/>
    <w:rsid w:val="00D557AA"/>
    <w:rsid w:val="00D55E7C"/>
    <w:rsid w:val="00D56B21"/>
    <w:rsid w:val="00D57DA7"/>
    <w:rsid w:val="00D61C43"/>
    <w:rsid w:val="00D63F3F"/>
    <w:rsid w:val="00D643D1"/>
    <w:rsid w:val="00D6474E"/>
    <w:rsid w:val="00D66782"/>
    <w:rsid w:val="00D667F4"/>
    <w:rsid w:val="00D66B18"/>
    <w:rsid w:val="00D6740F"/>
    <w:rsid w:val="00D71CA1"/>
    <w:rsid w:val="00D72924"/>
    <w:rsid w:val="00D72D12"/>
    <w:rsid w:val="00D752E7"/>
    <w:rsid w:val="00D7618B"/>
    <w:rsid w:val="00D76191"/>
    <w:rsid w:val="00D8084A"/>
    <w:rsid w:val="00D80A4F"/>
    <w:rsid w:val="00D80CAF"/>
    <w:rsid w:val="00D813C2"/>
    <w:rsid w:val="00D81C66"/>
    <w:rsid w:val="00D826C0"/>
    <w:rsid w:val="00D827DF"/>
    <w:rsid w:val="00D83D15"/>
    <w:rsid w:val="00D85394"/>
    <w:rsid w:val="00D854C9"/>
    <w:rsid w:val="00D8551A"/>
    <w:rsid w:val="00D855F0"/>
    <w:rsid w:val="00D86514"/>
    <w:rsid w:val="00D86957"/>
    <w:rsid w:val="00D90031"/>
    <w:rsid w:val="00D903E7"/>
    <w:rsid w:val="00D90746"/>
    <w:rsid w:val="00D908D1"/>
    <w:rsid w:val="00D919F8"/>
    <w:rsid w:val="00D91E9A"/>
    <w:rsid w:val="00D9255C"/>
    <w:rsid w:val="00D925CB"/>
    <w:rsid w:val="00D92E34"/>
    <w:rsid w:val="00D92FAB"/>
    <w:rsid w:val="00D9364D"/>
    <w:rsid w:val="00D944BB"/>
    <w:rsid w:val="00D95312"/>
    <w:rsid w:val="00D95F22"/>
    <w:rsid w:val="00D965B4"/>
    <w:rsid w:val="00D97A0A"/>
    <w:rsid w:val="00DA1FBD"/>
    <w:rsid w:val="00DA36B7"/>
    <w:rsid w:val="00DA40C7"/>
    <w:rsid w:val="00DA4348"/>
    <w:rsid w:val="00DA44DD"/>
    <w:rsid w:val="00DA75AC"/>
    <w:rsid w:val="00DA7D98"/>
    <w:rsid w:val="00DB01CC"/>
    <w:rsid w:val="00DB1F34"/>
    <w:rsid w:val="00DB3486"/>
    <w:rsid w:val="00DB36DE"/>
    <w:rsid w:val="00DB3BDF"/>
    <w:rsid w:val="00DB41CA"/>
    <w:rsid w:val="00DB4711"/>
    <w:rsid w:val="00DB4D11"/>
    <w:rsid w:val="00DB52C0"/>
    <w:rsid w:val="00DB57F2"/>
    <w:rsid w:val="00DB6BB1"/>
    <w:rsid w:val="00DB79A8"/>
    <w:rsid w:val="00DC0A4D"/>
    <w:rsid w:val="00DC1633"/>
    <w:rsid w:val="00DC2D8A"/>
    <w:rsid w:val="00DC4A7B"/>
    <w:rsid w:val="00DC59F0"/>
    <w:rsid w:val="00DC6350"/>
    <w:rsid w:val="00DC6E06"/>
    <w:rsid w:val="00DD1B08"/>
    <w:rsid w:val="00DD1BCD"/>
    <w:rsid w:val="00DD2A57"/>
    <w:rsid w:val="00DD3283"/>
    <w:rsid w:val="00DD3340"/>
    <w:rsid w:val="00DD3752"/>
    <w:rsid w:val="00DD5013"/>
    <w:rsid w:val="00DD620E"/>
    <w:rsid w:val="00DD75B0"/>
    <w:rsid w:val="00DD75C3"/>
    <w:rsid w:val="00DD781E"/>
    <w:rsid w:val="00DE0C01"/>
    <w:rsid w:val="00DE2AB3"/>
    <w:rsid w:val="00DE2F4F"/>
    <w:rsid w:val="00DE323A"/>
    <w:rsid w:val="00DE3827"/>
    <w:rsid w:val="00DE4035"/>
    <w:rsid w:val="00DE4096"/>
    <w:rsid w:val="00DE40C2"/>
    <w:rsid w:val="00DE5335"/>
    <w:rsid w:val="00DE6486"/>
    <w:rsid w:val="00DE6761"/>
    <w:rsid w:val="00DE7BA6"/>
    <w:rsid w:val="00DF03B4"/>
    <w:rsid w:val="00DF20A5"/>
    <w:rsid w:val="00DF2836"/>
    <w:rsid w:val="00DF3810"/>
    <w:rsid w:val="00DF3B9A"/>
    <w:rsid w:val="00DF43B9"/>
    <w:rsid w:val="00DF4931"/>
    <w:rsid w:val="00DF5047"/>
    <w:rsid w:val="00DF5B9C"/>
    <w:rsid w:val="00DF6D8D"/>
    <w:rsid w:val="00E00ECB"/>
    <w:rsid w:val="00E012BC"/>
    <w:rsid w:val="00E0189C"/>
    <w:rsid w:val="00E01BB3"/>
    <w:rsid w:val="00E03192"/>
    <w:rsid w:val="00E0351A"/>
    <w:rsid w:val="00E0387B"/>
    <w:rsid w:val="00E04BFA"/>
    <w:rsid w:val="00E0515C"/>
    <w:rsid w:val="00E054B7"/>
    <w:rsid w:val="00E05A1A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3937"/>
    <w:rsid w:val="00E14C2C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3B38"/>
    <w:rsid w:val="00E24622"/>
    <w:rsid w:val="00E2515D"/>
    <w:rsid w:val="00E25765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5F"/>
    <w:rsid w:val="00E31B89"/>
    <w:rsid w:val="00E34FBA"/>
    <w:rsid w:val="00E37034"/>
    <w:rsid w:val="00E37982"/>
    <w:rsid w:val="00E4117B"/>
    <w:rsid w:val="00E411F6"/>
    <w:rsid w:val="00E41619"/>
    <w:rsid w:val="00E44083"/>
    <w:rsid w:val="00E466B7"/>
    <w:rsid w:val="00E47B89"/>
    <w:rsid w:val="00E504EF"/>
    <w:rsid w:val="00E52755"/>
    <w:rsid w:val="00E5283B"/>
    <w:rsid w:val="00E54D1A"/>
    <w:rsid w:val="00E57FDF"/>
    <w:rsid w:val="00E60E17"/>
    <w:rsid w:val="00E61288"/>
    <w:rsid w:val="00E61D79"/>
    <w:rsid w:val="00E63A18"/>
    <w:rsid w:val="00E67BB7"/>
    <w:rsid w:val="00E70E10"/>
    <w:rsid w:val="00E7186D"/>
    <w:rsid w:val="00E71967"/>
    <w:rsid w:val="00E7344F"/>
    <w:rsid w:val="00E735A7"/>
    <w:rsid w:val="00E7391A"/>
    <w:rsid w:val="00E7430B"/>
    <w:rsid w:val="00E75886"/>
    <w:rsid w:val="00E75A3A"/>
    <w:rsid w:val="00E76CD8"/>
    <w:rsid w:val="00E7718D"/>
    <w:rsid w:val="00E778AB"/>
    <w:rsid w:val="00E807A3"/>
    <w:rsid w:val="00E81350"/>
    <w:rsid w:val="00E83BC4"/>
    <w:rsid w:val="00E8571C"/>
    <w:rsid w:val="00E857E5"/>
    <w:rsid w:val="00E86046"/>
    <w:rsid w:val="00E8733F"/>
    <w:rsid w:val="00E91520"/>
    <w:rsid w:val="00E927EC"/>
    <w:rsid w:val="00E9563E"/>
    <w:rsid w:val="00E95732"/>
    <w:rsid w:val="00E968D3"/>
    <w:rsid w:val="00E976B5"/>
    <w:rsid w:val="00EA00E0"/>
    <w:rsid w:val="00EA0D85"/>
    <w:rsid w:val="00EA1555"/>
    <w:rsid w:val="00EA1EAF"/>
    <w:rsid w:val="00EA2D61"/>
    <w:rsid w:val="00EA2F00"/>
    <w:rsid w:val="00EA37B8"/>
    <w:rsid w:val="00EA3E1D"/>
    <w:rsid w:val="00EA3F9B"/>
    <w:rsid w:val="00EA4B7E"/>
    <w:rsid w:val="00EA5055"/>
    <w:rsid w:val="00EA6061"/>
    <w:rsid w:val="00EA6112"/>
    <w:rsid w:val="00EA6DEF"/>
    <w:rsid w:val="00EA705F"/>
    <w:rsid w:val="00EA75B8"/>
    <w:rsid w:val="00EB0CF8"/>
    <w:rsid w:val="00EB17A1"/>
    <w:rsid w:val="00EB2106"/>
    <w:rsid w:val="00EB2900"/>
    <w:rsid w:val="00EB530B"/>
    <w:rsid w:val="00EB5662"/>
    <w:rsid w:val="00EB5A96"/>
    <w:rsid w:val="00EB6FEF"/>
    <w:rsid w:val="00EB7288"/>
    <w:rsid w:val="00EC14E1"/>
    <w:rsid w:val="00EC175D"/>
    <w:rsid w:val="00EC222D"/>
    <w:rsid w:val="00EC4E0E"/>
    <w:rsid w:val="00EC6983"/>
    <w:rsid w:val="00EC726B"/>
    <w:rsid w:val="00ED0567"/>
    <w:rsid w:val="00ED0569"/>
    <w:rsid w:val="00ED114F"/>
    <w:rsid w:val="00ED259F"/>
    <w:rsid w:val="00ED28E9"/>
    <w:rsid w:val="00ED3840"/>
    <w:rsid w:val="00ED5347"/>
    <w:rsid w:val="00ED6587"/>
    <w:rsid w:val="00ED7607"/>
    <w:rsid w:val="00ED77CE"/>
    <w:rsid w:val="00EE0144"/>
    <w:rsid w:val="00EE245A"/>
    <w:rsid w:val="00EE2E51"/>
    <w:rsid w:val="00EE30B5"/>
    <w:rsid w:val="00EE3F50"/>
    <w:rsid w:val="00EE51F3"/>
    <w:rsid w:val="00EE6D2A"/>
    <w:rsid w:val="00EF012F"/>
    <w:rsid w:val="00EF11E3"/>
    <w:rsid w:val="00EF127C"/>
    <w:rsid w:val="00EF15A0"/>
    <w:rsid w:val="00EF1FEB"/>
    <w:rsid w:val="00EF23C8"/>
    <w:rsid w:val="00EF279C"/>
    <w:rsid w:val="00EF4113"/>
    <w:rsid w:val="00EF5D5C"/>
    <w:rsid w:val="00EF63F2"/>
    <w:rsid w:val="00EF6432"/>
    <w:rsid w:val="00EF67D8"/>
    <w:rsid w:val="00EF6935"/>
    <w:rsid w:val="00EF6B22"/>
    <w:rsid w:val="00EF6F96"/>
    <w:rsid w:val="00EF77A4"/>
    <w:rsid w:val="00F00107"/>
    <w:rsid w:val="00F001B3"/>
    <w:rsid w:val="00F006EC"/>
    <w:rsid w:val="00F00932"/>
    <w:rsid w:val="00F00B1E"/>
    <w:rsid w:val="00F00D1E"/>
    <w:rsid w:val="00F00E55"/>
    <w:rsid w:val="00F01A71"/>
    <w:rsid w:val="00F01D90"/>
    <w:rsid w:val="00F02C8E"/>
    <w:rsid w:val="00F041E8"/>
    <w:rsid w:val="00F052A6"/>
    <w:rsid w:val="00F06185"/>
    <w:rsid w:val="00F07F21"/>
    <w:rsid w:val="00F10B4A"/>
    <w:rsid w:val="00F1354F"/>
    <w:rsid w:val="00F13B56"/>
    <w:rsid w:val="00F13C9A"/>
    <w:rsid w:val="00F1434A"/>
    <w:rsid w:val="00F1683E"/>
    <w:rsid w:val="00F16E05"/>
    <w:rsid w:val="00F16F6F"/>
    <w:rsid w:val="00F174AF"/>
    <w:rsid w:val="00F22001"/>
    <w:rsid w:val="00F22E6E"/>
    <w:rsid w:val="00F25667"/>
    <w:rsid w:val="00F26110"/>
    <w:rsid w:val="00F32646"/>
    <w:rsid w:val="00F32A73"/>
    <w:rsid w:val="00F331F9"/>
    <w:rsid w:val="00F33C3F"/>
    <w:rsid w:val="00F3632A"/>
    <w:rsid w:val="00F40D99"/>
    <w:rsid w:val="00F421C5"/>
    <w:rsid w:val="00F434F3"/>
    <w:rsid w:val="00F43543"/>
    <w:rsid w:val="00F46C45"/>
    <w:rsid w:val="00F46D1D"/>
    <w:rsid w:val="00F50392"/>
    <w:rsid w:val="00F50694"/>
    <w:rsid w:val="00F532DE"/>
    <w:rsid w:val="00F53D8E"/>
    <w:rsid w:val="00F5457B"/>
    <w:rsid w:val="00F548E8"/>
    <w:rsid w:val="00F557A2"/>
    <w:rsid w:val="00F5599E"/>
    <w:rsid w:val="00F56DC8"/>
    <w:rsid w:val="00F5709B"/>
    <w:rsid w:val="00F60666"/>
    <w:rsid w:val="00F62645"/>
    <w:rsid w:val="00F6300F"/>
    <w:rsid w:val="00F66BB2"/>
    <w:rsid w:val="00F66E71"/>
    <w:rsid w:val="00F702AD"/>
    <w:rsid w:val="00F7107C"/>
    <w:rsid w:val="00F72E90"/>
    <w:rsid w:val="00F73439"/>
    <w:rsid w:val="00F7407F"/>
    <w:rsid w:val="00F74C82"/>
    <w:rsid w:val="00F74CF3"/>
    <w:rsid w:val="00F75420"/>
    <w:rsid w:val="00F75852"/>
    <w:rsid w:val="00F75959"/>
    <w:rsid w:val="00F762B8"/>
    <w:rsid w:val="00F779E0"/>
    <w:rsid w:val="00F805D9"/>
    <w:rsid w:val="00F8139C"/>
    <w:rsid w:val="00F81400"/>
    <w:rsid w:val="00F8177F"/>
    <w:rsid w:val="00F820A7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2FD1"/>
    <w:rsid w:val="00F9320B"/>
    <w:rsid w:val="00F947B9"/>
    <w:rsid w:val="00F9556A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2081"/>
    <w:rsid w:val="00FA4FB1"/>
    <w:rsid w:val="00FA5096"/>
    <w:rsid w:val="00FA52C7"/>
    <w:rsid w:val="00FA5BDD"/>
    <w:rsid w:val="00FA62A8"/>
    <w:rsid w:val="00FA738F"/>
    <w:rsid w:val="00FB0080"/>
    <w:rsid w:val="00FB177D"/>
    <w:rsid w:val="00FB29C1"/>
    <w:rsid w:val="00FB3C8F"/>
    <w:rsid w:val="00FB3EE1"/>
    <w:rsid w:val="00FB4E0E"/>
    <w:rsid w:val="00FB5814"/>
    <w:rsid w:val="00FB60C1"/>
    <w:rsid w:val="00FB648A"/>
    <w:rsid w:val="00FB6C89"/>
    <w:rsid w:val="00FC08C1"/>
    <w:rsid w:val="00FC15E6"/>
    <w:rsid w:val="00FC39EE"/>
    <w:rsid w:val="00FC3E07"/>
    <w:rsid w:val="00FC55E9"/>
    <w:rsid w:val="00FC5988"/>
    <w:rsid w:val="00FC6098"/>
    <w:rsid w:val="00FC7F10"/>
    <w:rsid w:val="00FD047B"/>
    <w:rsid w:val="00FD08D4"/>
    <w:rsid w:val="00FD22C6"/>
    <w:rsid w:val="00FD25BD"/>
    <w:rsid w:val="00FD34B9"/>
    <w:rsid w:val="00FD397C"/>
    <w:rsid w:val="00FD4D6F"/>
    <w:rsid w:val="00FD76D3"/>
    <w:rsid w:val="00FD7EF5"/>
    <w:rsid w:val="00FE046D"/>
    <w:rsid w:val="00FE1E9E"/>
    <w:rsid w:val="00FE219E"/>
    <w:rsid w:val="00FE26C4"/>
    <w:rsid w:val="00FE2968"/>
    <w:rsid w:val="00FE2B2B"/>
    <w:rsid w:val="00FE31D4"/>
    <w:rsid w:val="00FE407D"/>
    <w:rsid w:val="00FE48C8"/>
    <w:rsid w:val="00FE528D"/>
    <w:rsid w:val="00FE562C"/>
    <w:rsid w:val="00FE5F83"/>
    <w:rsid w:val="00FE5FAE"/>
    <w:rsid w:val="00FF0D53"/>
    <w:rsid w:val="00FF20F5"/>
    <w:rsid w:val="00FF2E3F"/>
    <w:rsid w:val="00FF35CC"/>
    <w:rsid w:val="00FF36AB"/>
    <w:rsid w:val="00FF38AF"/>
    <w:rsid w:val="00FF3DCD"/>
    <w:rsid w:val="00FF4A44"/>
    <w:rsid w:val="00FF53E2"/>
    <w:rsid w:val="00FF5586"/>
    <w:rsid w:val="00FF63CA"/>
    <w:rsid w:val="00FF65AE"/>
    <w:rsid w:val="00FF69E4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ED59F-D965-4087-8352-0B2053165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1460</TotalTime>
  <Pages>8</Pages>
  <Words>625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3995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66</cp:revision>
  <cp:lastPrinted>2006-08-08T20:14:00Z</cp:lastPrinted>
  <dcterms:created xsi:type="dcterms:W3CDTF">2020-01-15T20:43:00Z</dcterms:created>
  <dcterms:modified xsi:type="dcterms:W3CDTF">2020-07-24T17:02:00Z</dcterms:modified>
</cp:coreProperties>
</file>