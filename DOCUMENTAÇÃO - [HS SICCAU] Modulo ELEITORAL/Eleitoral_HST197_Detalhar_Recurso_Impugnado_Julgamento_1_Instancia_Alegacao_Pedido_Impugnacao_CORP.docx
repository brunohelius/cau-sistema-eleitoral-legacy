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0CC8AFC3" w:rsidR="00663F16" w:rsidRPr="00037558" w:rsidRDefault="00877A0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</w:t>
          </w:r>
          <w:r w:rsidR="003E3ABA">
            <w:rPr>
              <w:sz w:val="52"/>
              <w:szCs w:val="52"/>
            </w:rPr>
            <w:t>7</w:t>
          </w:r>
          <w:r w:rsidR="00753874">
            <w:rPr>
              <w:sz w:val="52"/>
              <w:szCs w:val="52"/>
            </w:rPr>
            <w:t xml:space="preserve"> – Detalhar Recurso Impugnado</w:t>
          </w:r>
          <w:r>
            <w:rPr>
              <w:sz w:val="52"/>
              <w:szCs w:val="52"/>
            </w:rPr>
            <w:t xml:space="preserve"> Alegação do Pedido de Impugnação de Resultado de Eleição - </w:t>
          </w:r>
          <w:r w:rsidR="003E3ABA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jeto"/>
      <w:bookmarkStart w:id="1" w:name="NomeProdu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107B81F1" w:rsidR="00980E07" w:rsidRPr="00037558" w:rsidRDefault="0065342D" w:rsidP="0065342D">
            <w:pPr>
              <w:jc w:val="center"/>
            </w:pPr>
            <w:r>
              <w:t>04</w:t>
            </w:r>
            <w:r w:rsidR="00980E07" w:rsidRPr="00037558">
              <w:t>/0</w:t>
            </w:r>
            <w:r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2F3E9542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EA0257">
              <w:t>5</w:t>
            </w:r>
            <w:r w:rsidR="0065342D">
              <w:t>4</w:t>
            </w:r>
            <w:r w:rsidR="00155751">
              <w:t xml:space="preserve"> Sprint 0</w:t>
            </w:r>
            <w:r w:rsidR="0065342D">
              <w:t>4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10E7CC86" w14:textId="77777777" w:rsidR="008F320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7523134" w:history="1">
        <w:r w:rsidR="008F3207" w:rsidRPr="009D2A9E">
          <w:rPr>
            <w:rStyle w:val="Hyperlink"/>
            <w:noProof/>
          </w:rPr>
          <w:t>HST191 – Visualizar Recurso Impugnante Alegação do Pedido de Impugnação de Resultado de Eleição - Profissional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_Toc47523134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279DECD9" w14:textId="77777777" w:rsidR="008F3207" w:rsidRDefault="005748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5" w:history="1">
        <w:r w:rsidR="008F3207" w:rsidRPr="009D2A9E">
          <w:rPr>
            <w:rStyle w:val="Hyperlink"/>
            <w:noProof/>
          </w:rPr>
          <w:t>COMO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_Toc47523135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70941533" w14:textId="77777777" w:rsidR="008F3207" w:rsidRDefault="005748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6" w:history="1">
        <w:r w:rsidR="008F3207" w:rsidRPr="009D2A9E">
          <w:rPr>
            <w:rStyle w:val="Hyperlink"/>
            <w:noProof/>
          </w:rPr>
          <w:t>QUERO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_Toc47523136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7BFE3398" w14:textId="77777777" w:rsidR="008F3207" w:rsidRDefault="005748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7" w:history="1">
        <w:r w:rsidR="008F3207" w:rsidRPr="009D2A9E">
          <w:rPr>
            <w:rStyle w:val="Hyperlink"/>
            <w:noProof/>
          </w:rPr>
          <w:t>PARA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_Toc47523137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620E47FA" w14:textId="77777777" w:rsidR="008F3207" w:rsidRDefault="005748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8" w:history="1">
        <w:r w:rsidR="008F3207" w:rsidRPr="009D2A9E">
          <w:rPr>
            <w:rStyle w:val="Hyperlink"/>
            <w:noProof/>
          </w:rPr>
          <w:t>PROTÓTIPO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_Toc47523138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58EC221A" w14:textId="77777777" w:rsidR="008F3207" w:rsidRDefault="005748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9" w:history="1">
        <w:r w:rsidR="008F3207" w:rsidRPr="009D2A9E">
          <w:rPr>
            <w:rStyle w:val="Hyperlink"/>
            <w:noProof/>
          </w:rPr>
          <w:t>CRITÉRIOS DE ACEITE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_Toc47523139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6</w:t>
        </w:r>
        <w:r w:rsidR="008F3207">
          <w:rPr>
            <w:noProof/>
            <w:webHidden/>
          </w:rPr>
          <w:fldChar w:fldCharType="end"/>
        </w:r>
      </w:hyperlink>
    </w:p>
    <w:p w14:paraId="75E528F1" w14:textId="77777777" w:rsidR="008F3207" w:rsidRDefault="005748A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40" w:history="1">
        <w:r w:rsidR="008F3207" w:rsidRPr="009D2A9E">
          <w:rPr>
            <w:rStyle w:val="Hyperlink"/>
            <w:noProof/>
          </w:rPr>
          <w:t>INFORMAÇÕES COMPLEMENTARES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_Toc47523140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6</w:t>
        </w:r>
        <w:r w:rsidR="008F3207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76BB511C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7523134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E3ABA">
            <w:t>HST197 – Detalhar Recurso Impugnado Alegação do Pedido de Impugnação de Resultado de Eleição - Corporativo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47523135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47523136"/>
      <w:r w:rsidRPr="00037558">
        <w:t>QUERO</w:t>
      </w:r>
      <w:bookmarkEnd w:id="5"/>
    </w:p>
    <w:p w14:paraId="4036BB8D" w14:textId="0F413A0C" w:rsidR="00CE176F" w:rsidRPr="00037558" w:rsidRDefault="00155004" w:rsidP="00155004">
      <w:r>
        <w:t>I</w:t>
      </w:r>
      <w:r w:rsidR="00E52D0F" w:rsidRPr="00037558">
        <w:t>ncluir nova 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47523137"/>
      <w:r w:rsidRPr="00037558">
        <w:t>PARA</w:t>
      </w:r>
      <w:bookmarkEnd w:id="6"/>
    </w:p>
    <w:p w14:paraId="38E7497A" w14:textId="7C479978" w:rsidR="00A735A5" w:rsidRPr="00037558" w:rsidRDefault="001B41E8" w:rsidP="00155004">
      <w:pPr>
        <w:rPr>
          <w:b/>
        </w:rPr>
      </w:pPr>
      <w:r>
        <w:t>Visualizar</w:t>
      </w:r>
      <w:r w:rsidR="00254EE8">
        <w:t xml:space="preserve"> </w:t>
      </w:r>
      <w:r w:rsidR="00155004">
        <w:t>o</w:t>
      </w:r>
      <w:r>
        <w:t>s dados do</w:t>
      </w:r>
      <w:r w:rsidR="00155004">
        <w:t xml:space="preserve"> recurso </w:t>
      </w:r>
      <w:r w:rsidR="00C13F54">
        <w:t xml:space="preserve">do impugnado </w:t>
      </w:r>
      <w:r>
        <w:t xml:space="preserve">cadastrado para </w:t>
      </w:r>
      <w:r w:rsidR="00155004">
        <w:t>o Julgamento em 1ª Instância d</w:t>
      </w:r>
      <w:r w:rsidR="00254EE8">
        <w:t>a</w:t>
      </w:r>
      <w:r w:rsidR="00D010D3">
        <w:t>s</w:t>
      </w:r>
      <w:r w:rsidR="00254EE8">
        <w:t xml:space="preserve"> </w:t>
      </w:r>
      <w:r w:rsidR="00F9260A">
        <w:t>alegações cadastradas para o</w:t>
      </w:r>
      <w:r w:rsidR="000F4F06">
        <w:t xml:space="preserve"> Pedido de Impugnação de Resultado da Eleição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523138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01A219B2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042921">
        <w:t xml:space="preserve">recuperados e </w:t>
      </w:r>
      <w:r w:rsidR="00C05307">
        <w:t xml:space="preserve">apresentados </w:t>
      </w:r>
      <w:r w:rsidR="004815E3">
        <w:t>do recurso do impugnado</w:t>
      </w:r>
      <w:r w:rsidR="00D72BB9">
        <w:t xml:space="preserve"> </w:t>
      </w:r>
      <w:r w:rsidR="00042921">
        <w:t>das alegações</w:t>
      </w:r>
      <w:r w:rsidR="00C05307">
        <w:t xml:space="preserve"> cadastr</w:t>
      </w:r>
      <w:r w:rsidR="00042921">
        <w:t>adas</w:t>
      </w:r>
      <w:r w:rsidR="00C05307">
        <w:t xml:space="preserve"> </w:t>
      </w:r>
      <w:r w:rsidR="00042921">
        <w:t>do pedido de</w:t>
      </w:r>
      <w:r w:rsidR="00C05307">
        <w:t xml:space="preserve"> impugnação</w:t>
      </w:r>
      <w:r w:rsidR="00042921">
        <w:t xml:space="preserve"> de resultado</w:t>
      </w:r>
    </w:p>
    <w:p w14:paraId="64A98D01" w14:textId="43FDA9BA" w:rsidR="00FC277B" w:rsidRPr="001D06CA" w:rsidRDefault="00C45841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B5E475F" wp14:editId="5E5D7FD3">
            <wp:extent cx="5756910" cy="4476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559"/>
        <w:gridCol w:w="1418"/>
        <w:gridCol w:w="992"/>
        <w:gridCol w:w="1134"/>
        <w:gridCol w:w="1980"/>
      </w:tblGrid>
      <w:tr w:rsidR="00FC277B" w:rsidRPr="00037558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037558" w:rsidRDefault="008501AE" w:rsidP="000A5E47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FC277B" w:rsidRPr="00037558" w14:paraId="4BD4EA1F" w14:textId="77777777" w:rsidTr="00C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396043E2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shd w:val="clear" w:color="auto" w:fill="B3B3B3"/>
          </w:tcPr>
          <w:p w14:paraId="3D190CD8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50E88D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CF6C39" w:rsidRPr="00037558" w14:paraId="33050D78" w14:textId="77777777" w:rsidTr="00F46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B80B0A3" w14:textId="4AF94ABD" w:rsidR="00CF6C39" w:rsidRPr="00037558" w:rsidRDefault="00CF6C39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r w:rsidR="003A0A6B">
              <w:rPr>
                <w:sz w:val="18"/>
                <w:szCs w:val="18"/>
              </w:rPr>
              <w:t>.</w:t>
            </w:r>
          </w:p>
        </w:tc>
      </w:tr>
      <w:tr w:rsidR="00C45841" w:rsidRPr="00037558" w14:paraId="4AF00FAF" w14:textId="77777777" w:rsidTr="00C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9FCFF80" w14:textId="2D2A2EE1" w:rsidR="00C45841" w:rsidRDefault="00C4584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Visualizar Recurso</w:t>
            </w:r>
          </w:p>
        </w:tc>
        <w:tc>
          <w:tcPr>
            <w:tcW w:w="1559" w:type="dxa"/>
          </w:tcPr>
          <w:p w14:paraId="59E2AF3C" w14:textId="154BB2AB" w:rsidR="00C45841" w:rsidRDefault="00C45841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418" w:type="dxa"/>
          </w:tcPr>
          <w:p w14:paraId="6869738D" w14:textId="117145CD" w:rsidR="00C45841" w:rsidRDefault="00C45841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3082D180" w14:textId="418F7AED" w:rsidR="00C45841" w:rsidRPr="00037558" w:rsidRDefault="00C4584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5ABD6D8" w14:textId="386BAB71" w:rsidR="00C45841" w:rsidRPr="00037558" w:rsidRDefault="00C4584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C56077E" w14:textId="77777777" w:rsidR="00C45841" w:rsidRPr="00037558" w:rsidRDefault="00C45841" w:rsidP="00C4584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B6A67CE" w14:textId="77777777" w:rsidR="00C45841" w:rsidRDefault="00C45841" w:rsidP="00C4584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4C5DF0EA" w14:textId="77777777" w:rsidR="00C45841" w:rsidRPr="00037558" w:rsidRDefault="00C45841" w:rsidP="00C45841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464B90" w:rsidRPr="00037558" w14:paraId="520A95EC" w14:textId="77777777" w:rsidTr="00C45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07DD744" w14:textId="4A61B96C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Recurso Impugnado</w:t>
            </w:r>
          </w:p>
        </w:tc>
        <w:tc>
          <w:tcPr>
            <w:tcW w:w="1559" w:type="dxa"/>
          </w:tcPr>
          <w:p w14:paraId="56B82D42" w14:textId="6E86F509" w:rsidR="00464B90" w:rsidRDefault="00464B90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recurso.</w:t>
            </w:r>
          </w:p>
        </w:tc>
        <w:tc>
          <w:tcPr>
            <w:tcW w:w="1418" w:type="dxa"/>
          </w:tcPr>
          <w:p w14:paraId="72AD29D8" w14:textId="47F797E2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782B40BF" w14:textId="008A9FD5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E5FD434" w14:textId="612262FA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F3BFE4A" w14:textId="77777777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B9750A6" w14:textId="77777777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2D5C8943" w14:textId="77777777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464B90" w:rsidRPr="00037558" w14:paraId="3C877449" w14:textId="77777777" w:rsidTr="00C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222E6AE8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pedido de impugnação de resultado</w:t>
            </w:r>
          </w:p>
        </w:tc>
        <w:tc>
          <w:tcPr>
            <w:tcW w:w="1559" w:type="dxa"/>
          </w:tcPr>
          <w:p w14:paraId="36085FA7" w14:textId="74E8AB84" w:rsidR="00464B90" w:rsidRPr="00037558" w:rsidRDefault="00464B90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pedido de impugnação de resultado ao qual as alegações estão vinculadas.</w:t>
            </w:r>
          </w:p>
        </w:tc>
        <w:tc>
          <w:tcPr>
            <w:tcW w:w="1418" w:type="dxa"/>
          </w:tcPr>
          <w:p w14:paraId="7A4A5B1D" w14:textId="2406D227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1965263" w14:textId="6CE7D462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14CB960F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9F21E7" w14:textId="77777777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2D660CFC" w14:textId="77777777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24CA63A1" w14:textId="10979079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recurso cadastrado.</w:t>
            </w:r>
          </w:p>
          <w:p w14:paraId="0227662D" w14:textId="7D7C8369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464B90" w:rsidRPr="00037558" w14:paraId="47E3BC6D" w14:textId="77777777" w:rsidTr="00C45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89321FC" w14:textId="13FB7E84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Recurso ou reconsideração Impugnante</w:t>
            </w:r>
          </w:p>
        </w:tc>
        <w:tc>
          <w:tcPr>
            <w:tcW w:w="1559" w:type="dxa"/>
          </w:tcPr>
          <w:p w14:paraId="0F8B6A6F" w14:textId="32313DFC" w:rsidR="00464B90" w:rsidRDefault="00464B90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</w:t>
            </w:r>
          </w:p>
        </w:tc>
        <w:tc>
          <w:tcPr>
            <w:tcW w:w="1418" w:type="dxa"/>
          </w:tcPr>
          <w:p w14:paraId="727EEC67" w14:textId="2623B095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0A402195" w14:textId="423A1B45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95515D6" w14:textId="4A35096C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033A23D" w14:textId="6FB74887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</w:tc>
      </w:tr>
      <w:tr w:rsidR="00464B90" w:rsidRPr="00037558" w14:paraId="7117DD2F" w14:textId="77777777" w:rsidTr="00C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8BAE2D6" w14:textId="519D2DC2" w:rsidR="00464B90" w:rsidRPr="001D06CA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559" w:type="dxa"/>
          </w:tcPr>
          <w:p w14:paraId="649D2C8B" w14:textId="62892695" w:rsidR="00464B90" w:rsidRPr="00037558" w:rsidRDefault="00464B90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o recurso foi cadastrado.</w:t>
            </w:r>
          </w:p>
        </w:tc>
        <w:tc>
          <w:tcPr>
            <w:tcW w:w="1418" w:type="dxa"/>
          </w:tcPr>
          <w:p w14:paraId="79A13CDD" w14:textId="77777777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4321F731" w14:textId="77777777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7CC2B38C" w14:textId="6BE2CDF2" w:rsidR="00464B90" w:rsidRPr="00037558" w:rsidRDefault="00464B90" w:rsidP="00464B90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dd/mm/aaaa às hh:ss</w:t>
            </w:r>
          </w:p>
        </w:tc>
        <w:tc>
          <w:tcPr>
            <w:tcW w:w="992" w:type="dxa"/>
          </w:tcPr>
          <w:p w14:paraId="546F0702" w14:textId="6EA19638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26CA906" w14:textId="480CC3AD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CBB9BE4" w14:textId="77777777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4583DB7" w14:textId="77777777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320A651C" w14:textId="398B664E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recurso cadastrado.</w:t>
            </w:r>
          </w:p>
          <w:p w14:paraId="5D9D2817" w14:textId="17804726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recurso.</w:t>
            </w:r>
          </w:p>
        </w:tc>
      </w:tr>
      <w:tr w:rsidR="00464B90" w:rsidRPr="00037558" w14:paraId="6129F34C" w14:textId="77777777" w:rsidTr="00C45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C4BA1D4" w14:textId="3701701A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recurso ou reconsideração</w:t>
            </w:r>
          </w:p>
        </w:tc>
        <w:tc>
          <w:tcPr>
            <w:tcW w:w="1559" w:type="dxa"/>
          </w:tcPr>
          <w:p w14:paraId="0C8C29A5" w14:textId="031CC066" w:rsidR="00464B90" w:rsidRDefault="00464B90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recurso ou reconsideração.</w:t>
            </w:r>
          </w:p>
        </w:tc>
        <w:tc>
          <w:tcPr>
            <w:tcW w:w="1418" w:type="dxa"/>
          </w:tcPr>
          <w:p w14:paraId="78265A6E" w14:textId="03594BDF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726836B4" w14:textId="13C05441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3078443" w14:textId="546D0E05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2984A77" w14:textId="77777777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7269D554" w14:textId="3FCA9B55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464B90" w:rsidRPr="00037558" w14:paraId="6D1F4B2B" w14:textId="77777777" w:rsidTr="00C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16E8A90" w14:textId="576DA0BA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559" w:type="dxa"/>
          </w:tcPr>
          <w:p w14:paraId="28C67900" w14:textId="6D53C019" w:rsidR="00464B90" w:rsidRDefault="00464B90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label.</w:t>
            </w:r>
          </w:p>
        </w:tc>
        <w:tc>
          <w:tcPr>
            <w:tcW w:w="1418" w:type="dxa"/>
          </w:tcPr>
          <w:p w14:paraId="611CC1CD" w14:textId="552233FA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2743B648" w14:textId="1C30D7A9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B4B5B4" w14:textId="18CE4012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B7CA591" w14:textId="77777777" w:rsidR="00464B90" w:rsidRPr="00B61FAE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7E879E7" w14:textId="77777777" w:rsidR="00464B90" w:rsidRPr="00B61FAE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0EABBA85" w14:textId="77777777" w:rsidR="00464B90" w:rsidRPr="00037558" w:rsidRDefault="00464B90" w:rsidP="00464B90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464B90" w:rsidRPr="00037558" w14:paraId="6AB7EFF6" w14:textId="77777777" w:rsidTr="00C45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CFE3927" w14:textId="6C995EAB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&lt;nome do arquivo&gt;</w:t>
            </w:r>
          </w:p>
        </w:tc>
        <w:tc>
          <w:tcPr>
            <w:tcW w:w="1559" w:type="dxa"/>
          </w:tcPr>
          <w:p w14:paraId="1FE3630A" w14:textId="52D1B876" w:rsidR="00464B90" w:rsidRDefault="00464B90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 xml:space="preserve">Apresenta o nome e a </w:t>
            </w:r>
            <w:r w:rsidRPr="00B61FAE">
              <w:rPr>
                <w:rFonts w:cs="Arial"/>
                <w:sz w:val="18"/>
                <w:szCs w:val="18"/>
              </w:rPr>
              <w:lastRenderedPageBreak/>
              <w:t>extensão do arquivo anexado.</w:t>
            </w:r>
          </w:p>
        </w:tc>
        <w:tc>
          <w:tcPr>
            <w:tcW w:w="1418" w:type="dxa"/>
          </w:tcPr>
          <w:p w14:paraId="715B3040" w14:textId="529E67E6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992" w:type="dxa"/>
          </w:tcPr>
          <w:p w14:paraId="5256FB3D" w14:textId="2204C503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DF133E4" w14:textId="2C06D17E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C9F9A9A" w14:textId="77777777" w:rsidR="00464B90" w:rsidRPr="00B61FAE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1FAD8E4" w14:textId="77777777" w:rsidR="00464B90" w:rsidRPr="00B61FAE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lastRenderedPageBreak/>
              <w:t>Não editável.</w:t>
            </w:r>
          </w:p>
          <w:p w14:paraId="59609EC6" w14:textId="47A3E639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 xml:space="preserve">Campo recuperado do cadastro </w:t>
            </w:r>
            <w:r>
              <w:rPr>
                <w:sz w:val="18"/>
                <w:szCs w:val="18"/>
              </w:rPr>
              <w:t>recurso</w:t>
            </w:r>
            <w:r w:rsidRPr="00B61FAE">
              <w:rPr>
                <w:sz w:val="18"/>
                <w:szCs w:val="18"/>
              </w:rPr>
              <w:t>.</w:t>
            </w:r>
          </w:p>
        </w:tc>
      </w:tr>
      <w:tr w:rsidR="00464B90" w:rsidRPr="00037558" w14:paraId="096ED485" w14:textId="77777777" w:rsidTr="00C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29FAE28" w14:textId="1C179357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15076">
              <w:rPr>
                <w:rFonts w:cs="Arial"/>
                <w:sz w:val="18"/>
                <w:szCs w:val="18"/>
              </w:rPr>
              <w:lastRenderedPageBreak/>
              <w:t xml:space="preserve">Não </w:t>
            </w:r>
            <w:r>
              <w:rPr>
                <w:rFonts w:cs="Arial"/>
                <w:sz w:val="18"/>
                <w:szCs w:val="18"/>
              </w:rPr>
              <w:t>houve interposição e recurso</w:t>
            </w:r>
          </w:p>
        </w:tc>
        <w:tc>
          <w:tcPr>
            <w:tcW w:w="1559" w:type="dxa"/>
          </w:tcPr>
          <w:p w14:paraId="72E9279E" w14:textId="2E2CEC76" w:rsidR="00464B90" w:rsidRDefault="00464B90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informativa.</w:t>
            </w:r>
          </w:p>
        </w:tc>
        <w:tc>
          <w:tcPr>
            <w:tcW w:w="1418" w:type="dxa"/>
          </w:tcPr>
          <w:p w14:paraId="75A1D899" w14:textId="7A24E5A0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5CFF5DB1" w14:textId="748A2136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BBA2FBC" w14:textId="7228F8A5" w:rsidR="00464B90" w:rsidRPr="00037558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0C6105F" w14:textId="3EFFB900" w:rsidR="00464B90" w:rsidRPr="00037558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 é apresentada somente se não houver recurso cadastrado.</w:t>
            </w:r>
          </w:p>
        </w:tc>
      </w:tr>
      <w:tr w:rsidR="00464B90" w:rsidRPr="00037558" w14:paraId="58CC971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7CB2EBB" w14:textId="0914EB98" w:rsidR="00464B90" w:rsidRPr="00037558" w:rsidRDefault="00464B90" w:rsidP="00464B9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464B90" w:rsidRPr="00037558" w14:paraId="545477E0" w14:textId="77777777" w:rsidTr="00C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54E2755" w14:textId="46248D93" w:rsidR="00464B90" w:rsidRDefault="00464B90" w:rsidP="00464B90">
            <w:pPr>
              <w:spacing w:before="60" w:after="60"/>
              <w:jc w:val="center"/>
              <w:rPr>
                <w:noProof/>
              </w:rPr>
            </w:pPr>
            <w:r w:rsidRPr="00B61FAE">
              <w:rPr>
                <w:noProof/>
              </w:rPr>
              <w:drawing>
                <wp:inline distT="0" distB="0" distL="0" distR="0" wp14:anchorId="03582389" wp14:editId="6757FE28">
                  <wp:extent cx="266667" cy="209524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247C132" w14:textId="35BE37FF" w:rsidR="00464B90" w:rsidRDefault="00464B90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418" w:type="dxa"/>
          </w:tcPr>
          <w:p w14:paraId="55CB626B" w14:textId="5D7707F4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768B991B" w14:textId="3A78FF12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647D92C6" w14:textId="77777777" w:rsidR="00464B90" w:rsidRDefault="00464B90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0749A69" w14:textId="6C6BD1A0" w:rsidR="00464B90" w:rsidRDefault="00464B90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1E799C" w:rsidRPr="00037558" w14:paraId="2C40F25A" w14:textId="77777777" w:rsidTr="00C45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DF0920F" w14:textId="196CB87B" w:rsidR="001E799C" w:rsidRPr="00B61FAE" w:rsidRDefault="001E799C" w:rsidP="00464B90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559" w:type="dxa"/>
          </w:tcPr>
          <w:p w14:paraId="21202D08" w14:textId="198E831C" w:rsidR="001E799C" w:rsidRPr="00B61FAE" w:rsidRDefault="001E799C" w:rsidP="00464B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modal e mantém o usuário na funcionalidade que a executou.</w:t>
            </w:r>
          </w:p>
        </w:tc>
        <w:tc>
          <w:tcPr>
            <w:tcW w:w="1418" w:type="dxa"/>
          </w:tcPr>
          <w:p w14:paraId="6A6C4EBD" w14:textId="77777777" w:rsidR="001E799C" w:rsidRPr="00B61FAE" w:rsidRDefault="001E799C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5815A9C3" w14:textId="77777777" w:rsidR="001E799C" w:rsidRPr="00B61FAE" w:rsidRDefault="001E799C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1E7668" w14:textId="77777777" w:rsidR="001E799C" w:rsidRDefault="001E799C" w:rsidP="00464B9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75B14214" w14:textId="77777777" w:rsidR="001E799C" w:rsidRDefault="001E799C" w:rsidP="00464B9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5C3EF643" w14:textId="77777777" w:rsidR="00FC277B" w:rsidRDefault="00FC277B" w:rsidP="00FC277B"/>
    <w:p w14:paraId="3D23E635" w14:textId="713D5DB6" w:rsidR="006D6D56" w:rsidRDefault="006D6D56" w:rsidP="006D6D56">
      <w:pPr>
        <w:pStyle w:val="EstiloPrototipo3"/>
        <w:numPr>
          <w:ilvl w:val="0"/>
          <w:numId w:val="3"/>
        </w:numPr>
      </w:pPr>
      <w:r>
        <w:t>Dados recuperados e apresentados sem cadastro de recurso/reconsid</w:t>
      </w:r>
      <w:r w:rsidR="007F792D">
        <w:t>e</w:t>
      </w:r>
      <w:bookmarkStart w:id="9" w:name="_GoBack"/>
      <w:bookmarkEnd w:id="9"/>
      <w:r>
        <w:t>ração</w:t>
      </w:r>
    </w:p>
    <w:p w14:paraId="254357D3" w14:textId="53697364" w:rsidR="006D6D56" w:rsidRPr="00037558" w:rsidRDefault="006D6D56" w:rsidP="00FC277B">
      <w:r>
        <w:rPr>
          <w:noProof/>
        </w:rPr>
        <w:drawing>
          <wp:inline distT="0" distB="0" distL="0" distR="0" wp14:anchorId="0F7CAFC1" wp14:editId="16FD8F51">
            <wp:extent cx="5760085" cy="34264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7523139"/>
      <w:r w:rsidRPr="00037558">
        <w:lastRenderedPageBreak/>
        <w:t>CRITÉRIOS DE ACEITE</w:t>
      </w:r>
      <w:bookmarkEnd w:id="10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34A1DD4A" w14:textId="6A618A0F" w:rsidR="00487AC4" w:rsidRDefault="00487AC4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aba “Recurso</w:t>
      </w:r>
      <w:r w:rsidR="00222C3A">
        <w:t>/Reconsideração</w:t>
      </w:r>
      <w:r>
        <w:t xml:space="preserve"> Impugnado” é apresentada somente se houver recurso cadastrado ou após o término do período de vigência da atividade 6.4.</w:t>
      </w:r>
    </w:p>
    <w:p w14:paraId="470BF804" w14:textId="77777777" w:rsidR="00A729A9" w:rsidRDefault="00A729A9" w:rsidP="00A729A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recurso/reconsideração impugnado cadastrado, ou;</w:t>
      </w:r>
    </w:p>
    <w:p w14:paraId="31369F60" w14:textId="77777777" w:rsidR="00A729A9" w:rsidRDefault="00A729A9" w:rsidP="00A729A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left="851" w:hanging="362"/>
        <w:contextualSpacing/>
        <w:jc w:val="both"/>
      </w:pPr>
      <w:r>
        <w:t>Que o período de vigência da atividade 6.4 tenha terminado.</w:t>
      </w:r>
    </w:p>
    <w:p w14:paraId="40B32C29" w14:textId="669C526D" w:rsidR="00487AC4" w:rsidRDefault="00487AC4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>A funcionalidade é apresentada após</w:t>
      </w:r>
      <w:r>
        <w:t xml:space="preserve"> acionar a</w:t>
      </w:r>
      <w:r w:rsidR="00BE5BB3">
        <w:t xml:space="preserve"> ação “Visualizar”, representada pela </w:t>
      </w:r>
      <w:proofErr w:type="gramStart"/>
      <w:r w:rsidR="00BE5BB3">
        <w:t xml:space="preserve">ação </w:t>
      </w:r>
      <w:r w:rsidR="00BE5BB3">
        <w:rPr>
          <w:noProof/>
        </w:rPr>
        <w:drawing>
          <wp:inline distT="0" distB="0" distL="0" distR="0" wp14:anchorId="438A52AE" wp14:editId="08B53EAD">
            <wp:extent cx="263347" cy="263347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85" cy="2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BB3">
        <w:t>,</w:t>
      </w:r>
      <w:proofErr w:type="gramEnd"/>
      <w:r w:rsidR="00BE5BB3">
        <w:t xml:space="preserve"> na funcionalidade “Consultar Recurso Impugnado”</w:t>
      </w:r>
      <w:r>
        <w:t>.</w:t>
      </w:r>
    </w:p>
    <w:p w14:paraId="2744C209" w14:textId="34B1F74A" w:rsidR="00D9139B" w:rsidRPr="001B20F0" w:rsidRDefault="00487AC4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FF0000"/>
        </w:rPr>
      </w:pPr>
      <w:r w:rsidRPr="00B61FAE">
        <w:t xml:space="preserve">Somente usuário com perfil de “Assessor CEN” ou “Assessor CE/&lt;UF&gt;” tem permissão para visualizar os </w:t>
      </w:r>
      <w:r>
        <w:t>dados do recurso</w:t>
      </w:r>
      <w:r w:rsidR="00695EFA">
        <w:t>.</w:t>
      </w:r>
    </w:p>
    <w:p w14:paraId="12B3AE20" w14:textId="77777777" w:rsidR="001B20F0" w:rsidRDefault="001B20F0" w:rsidP="001B20F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Assessor CE visualiza apenas os recursos da sua UF.</w:t>
      </w:r>
    </w:p>
    <w:p w14:paraId="433714F3" w14:textId="3683B31A" w:rsidR="001B20F0" w:rsidRPr="0098263A" w:rsidRDefault="001B20F0" w:rsidP="001B20F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  <w:rPr>
          <w:b/>
          <w:color w:val="FF0000"/>
        </w:rPr>
      </w:pPr>
      <w:r>
        <w:t xml:space="preserve">Assessor CEN visualiza os recursos de todas as </w:t>
      </w:r>
      <w:proofErr w:type="spellStart"/>
      <w:r>
        <w:t>UFs</w:t>
      </w:r>
      <w:proofErr w:type="spellEnd"/>
      <w:r>
        <w:t>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bookmarkStart w:id="12" w:name="_Ref31290676"/>
      <w:r w:rsidRPr="00037558">
        <w:rPr>
          <w:b/>
        </w:rPr>
        <w:t>Regras Gerais:</w:t>
      </w:r>
      <w:bookmarkStart w:id="13" w:name="_Ref26893226"/>
      <w:bookmarkEnd w:id="11"/>
      <w:bookmarkEnd w:id="12"/>
    </w:p>
    <w:p w14:paraId="27DC34C1" w14:textId="10B482ED" w:rsidR="00253DA5" w:rsidRPr="00037558" w:rsidRDefault="00E56FD7" w:rsidP="002D4F9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>Não se aplica</w:t>
      </w:r>
      <w:r w:rsidR="00BA1929">
        <w:rPr>
          <w:position w:val="3"/>
        </w:rPr>
        <w:t>.</w:t>
      </w:r>
    </w:p>
    <w:bookmarkEnd w:id="13"/>
    <w:p w14:paraId="17BDC88C" w14:textId="7B95604E" w:rsidR="001E539E" w:rsidRPr="00037558" w:rsidRDefault="002942B5" w:rsidP="002942B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 w:rsidRPr="00037558">
        <w:rPr>
          <w:position w:val="3"/>
        </w:rPr>
        <w:t xml:space="preserve"> </w:t>
      </w: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7523140"/>
      <w:r w:rsidRPr="00037558">
        <w:t>INFORMAÇÕES COMPLEMENTARES</w:t>
      </w:r>
      <w:bookmarkEnd w:id="14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6F857B10" w:rsidR="008D2F61" w:rsidRPr="008D2F61" w:rsidRDefault="00A42A69" w:rsidP="008D2F61">
      <w:r w:rsidRPr="00A42A69">
        <w:rPr>
          <w:i/>
        </w:rPr>
        <w:t>Eleitoral_HST196</w:t>
      </w:r>
      <w:proofErr w:type="gramStart"/>
      <w:r w:rsidRPr="00A42A69">
        <w:rPr>
          <w:i/>
        </w:rPr>
        <w:t>_Consultar</w:t>
      </w:r>
      <w:proofErr w:type="gramEnd"/>
      <w:r w:rsidRPr="00A42A69">
        <w:rPr>
          <w:i/>
        </w:rPr>
        <w:t>_Recurso_Impugnado_Julgamento_1_Instancia_Alegacao_Pedido_Impugnacao_CORP</w:t>
      </w:r>
      <w:r w:rsidR="001A0D92">
        <w:rPr>
          <w:i/>
        </w:rPr>
        <w:t>.</w:t>
      </w:r>
    </w:p>
    <w:sectPr w:rsidR="008D2F61" w:rsidRPr="008D2F61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C25C9" w14:textId="77777777" w:rsidR="005748AD" w:rsidRDefault="005748AD">
      <w:r>
        <w:separator/>
      </w:r>
    </w:p>
    <w:p w14:paraId="23524C6A" w14:textId="77777777" w:rsidR="005748AD" w:rsidRDefault="005748AD"/>
  </w:endnote>
  <w:endnote w:type="continuationSeparator" w:id="0">
    <w:p w14:paraId="66BC8793" w14:textId="77777777" w:rsidR="005748AD" w:rsidRDefault="005748AD">
      <w:r>
        <w:continuationSeparator/>
      </w:r>
    </w:p>
    <w:p w14:paraId="69AA0D35" w14:textId="77777777" w:rsidR="005748AD" w:rsidRDefault="005748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F792D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BC922" w14:textId="77777777" w:rsidR="005748AD" w:rsidRDefault="005748AD">
      <w:r>
        <w:separator/>
      </w:r>
    </w:p>
    <w:p w14:paraId="73100520" w14:textId="77777777" w:rsidR="005748AD" w:rsidRDefault="005748AD"/>
  </w:footnote>
  <w:footnote w:type="continuationSeparator" w:id="0">
    <w:p w14:paraId="7894BF02" w14:textId="77777777" w:rsidR="005748AD" w:rsidRDefault="005748AD">
      <w:r>
        <w:continuationSeparator/>
      </w:r>
    </w:p>
    <w:p w14:paraId="7D709D45" w14:textId="77777777" w:rsidR="005748AD" w:rsidRDefault="005748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65pt;height:41.3pt" o:ole="">
                <v:imagedata r:id="rId1" o:title=""/>
              </v:shape>
              <o:OLEObject Type="Embed" ProgID="PBrush" ShapeID="_x0000_i1025" DrawAspect="Content" ObjectID="_166166891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71B9EB34" w:rsidR="000A5E47" w:rsidRPr="00C6532E" w:rsidRDefault="003E3ABA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HST197 – Detalhar Recurso Impugnado Alegação do Pedido de Impugnação de Resultado de Eleição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958EC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BF7"/>
    <w:rsid w:val="00022F02"/>
    <w:rsid w:val="000259AA"/>
    <w:rsid w:val="000272CE"/>
    <w:rsid w:val="0003015F"/>
    <w:rsid w:val="00031408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06DE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20F0"/>
    <w:rsid w:val="001B41E8"/>
    <w:rsid w:val="001B4251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36D0"/>
    <w:rsid w:val="001D6958"/>
    <w:rsid w:val="001D7362"/>
    <w:rsid w:val="001D78CC"/>
    <w:rsid w:val="001D79D1"/>
    <w:rsid w:val="001E137A"/>
    <w:rsid w:val="001E45E8"/>
    <w:rsid w:val="001E539E"/>
    <w:rsid w:val="001E5FCB"/>
    <w:rsid w:val="001E799C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2C3A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683"/>
    <w:rsid w:val="002509A0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437"/>
    <w:rsid w:val="00384A0A"/>
    <w:rsid w:val="003903A9"/>
    <w:rsid w:val="0039302B"/>
    <w:rsid w:val="003934FC"/>
    <w:rsid w:val="00395773"/>
    <w:rsid w:val="00396331"/>
    <w:rsid w:val="00396EA3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ABA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111F"/>
    <w:rsid w:val="00452F7E"/>
    <w:rsid w:val="00453895"/>
    <w:rsid w:val="004603EA"/>
    <w:rsid w:val="004615E9"/>
    <w:rsid w:val="004629EA"/>
    <w:rsid w:val="00462B29"/>
    <w:rsid w:val="00464B90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5E3"/>
    <w:rsid w:val="00481B2A"/>
    <w:rsid w:val="00482C73"/>
    <w:rsid w:val="00484544"/>
    <w:rsid w:val="00485103"/>
    <w:rsid w:val="00485B09"/>
    <w:rsid w:val="00487494"/>
    <w:rsid w:val="00487AC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48AD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D6A1E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548A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D56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3874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2E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92D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561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B71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63A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A3F"/>
    <w:rsid w:val="00A0385B"/>
    <w:rsid w:val="00A05379"/>
    <w:rsid w:val="00A064D7"/>
    <w:rsid w:val="00A07025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69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49E4"/>
    <w:rsid w:val="00A66BD6"/>
    <w:rsid w:val="00A66CAE"/>
    <w:rsid w:val="00A70350"/>
    <w:rsid w:val="00A723B2"/>
    <w:rsid w:val="00A729A9"/>
    <w:rsid w:val="00A729E9"/>
    <w:rsid w:val="00A735A5"/>
    <w:rsid w:val="00A74C0A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C59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3E6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42CC"/>
    <w:rsid w:val="00AE4C67"/>
    <w:rsid w:val="00AE554A"/>
    <w:rsid w:val="00AE7AA6"/>
    <w:rsid w:val="00AF066D"/>
    <w:rsid w:val="00B01AC2"/>
    <w:rsid w:val="00B07C5E"/>
    <w:rsid w:val="00B119AB"/>
    <w:rsid w:val="00B12B2E"/>
    <w:rsid w:val="00B13199"/>
    <w:rsid w:val="00B1330C"/>
    <w:rsid w:val="00B135E9"/>
    <w:rsid w:val="00B13656"/>
    <w:rsid w:val="00B13D7F"/>
    <w:rsid w:val="00B1404F"/>
    <w:rsid w:val="00B2026E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3E82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7E15"/>
    <w:rsid w:val="00BB1A1B"/>
    <w:rsid w:val="00BB6623"/>
    <w:rsid w:val="00BB703E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1485"/>
    <w:rsid w:val="00BE3560"/>
    <w:rsid w:val="00BE3F2E"/>
    <w:rsid w:val="00BE5BB3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307"/>
    <w:rsid w:val="00C05754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54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5C55"/>
    <w:rsid w:val="00C378D9"/>
    <w:rsid w:val="00C42292"/>
    <w:rsid w:val="00C42947"/>
    <w:rsid w:val="00C43395"/>
    <w:rsid w:val="00C44878"/>
    <w:rsid w:val="00C45622"/>
    <w:rsid w:val="00C45841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6E79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CDF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3595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0257"/>
    <w:rsid w:val="00EA1AB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5733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4081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6A6F"/>
    <w:rsid w:val="00F86E4B"/>
    <w:rsid w:val="00F87857"/>
    <w:rsid w:val="00F90008"/>
    <w:rsid w:val="00F90A87"/>
    <w:rsid w:val="00F912B0"/>
    <w:rsid w:val="00F91E8D"/>
    <w:rsid w:val="00F9260A"/>
    <w:rsid w:val="00F948C0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95867"/>
    <w:rsid w:val="000B7D97"/>
    <w:rsid w:val="001424FB"/>
    <w:rsid w:val="001F78CA"/>
    <w:rsid w:val="00230E79"/>
    <w:rsid w:val="00270697"/>
    <w:rsid w:val="002927DD"/>
    <w:rsid w:val="002A7D34"/>
    <w:rsid w:val="003621E6"/>
    <w:rsid w:val="003872B3"/>
    <w:rsid w:val="0041260C"/>
    <w:rsid w:val="00453A35"/>
    <w:rsid w:val="00475A43"/>
    <w:rsid w:val="004B2843"/>
    <w:rsid w:val="004C1B47"/>
    <w:rsid w:val="00526560"/>
    <w:rsid w:val="0054550E"/>
    <w:rsid w:val="005616C8"/>
    <w:rsid w:val="00607B3F"/>
    <w:rsid w:val="00846FCF"/>
    <w:rsid w:val="008F4FE4"/>
    <w:rsid w:val="009227FE"/>
    <w:rsid w:val="00976FB3"/>
    <w:rsid w:val="009C3F2B"/>
    <w:rsid w:val="009F1EC3"/>
    <w:rsid w:val="00A014D3"/>
    <w:rsid w:val="00A46C6B"/>
    <w:rsid w:val="00A536EC"/>
    <w:rsid w:val="00A864BA"/>
    <w:rsid w:val="00AA4E29"/>
    <w:rsid w:val="00BF1BAB"/>
    <w:rsid w:val="00BF3A27"/>
    <w:rsid w:val="00C27D2C"/>
    <w:rsid w:val="00C6435C"/>
    <w:rsid w:val="00C940F0"/>
    <w:rsid w:val="00D41EC1"/>
    <w:rsid w:val="00E63D0F"/>
    <w:rsid w:val="00F34F85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AB43B-5496-4636-B614-D09FCB33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20453</TotalTime>
  <Pages>7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4248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HST197 – Detalhar Recurso Impugnado Alegação do Pedido de Impugnação de Resultado de Eleição - Corporativo</dc:subject>
  <dc:creator>adriel.moro</dc:creator>
  <cp:keywords/>
  <dc:description/>
  <cp:lastModifiedBy>Administrador</cp:lastModifiedBy>
  <cp:revision>1254</cp:revision>
  <cp:lastPrinted>2006-08-08T20:14:00Z</cp:lastPrinted>
  <dcterms:created xsi:type="dcterms:W3CDTF">2019-10-17T13:46:00Z</dcterms:created>
  <dcterms:modified xsi:type="dcterms:W3CDTF">2020-09-15T12:55:00Z</dcterms:modified>
</cp:coreProperties>
</file>