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714" w:rsidRDefault="00C357BB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/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43634" w:themeColor="accent2" w:themeShade="BF"/>
            <w:sz w:val="52"/>
            <w:szCs w:val="52"/>
          </w:rPr>
          <w:alias w:val="Assunto"/>
          <w:id w:val="852924603"/>
          <w:placeholder>
            <w:docPart w:val="{68838986-1f7c-45cf-aaf6-d2858053b026}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eastAsia="Arial"/>
              <w:color w:val="943634" w:themeColor="accent2" w:themeShade="BF"/>
              <w:sz w:val="52"/>
              <w:szCs w:val="52"/>
            </w:rPr>
            <w:t>HST007 – Editar Diploma</w:t>
          </w:r>
        </w:sdtContent>
      </w:sdt>
    </w:p>
    <w:p w:rsidR="00925714" w:rsidRDefault="00C357BB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 w:rsidR="00925714" w:rsidRDefault="00C357BB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:rsidR="00925714" w:rsidRDefault="00925714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9"/>
        <w:gridCol w:w="1425"/>
        <w:gridCol w:w="2086"/>
        <w:gridCol w:w="4522"/>
      </w:tblGrid>
      <w:tr w:rsidR="00925714">
        <w:trPr>
          <w:cantSplit/>
          <w:trHeight w:val="278"/>
          <w:jc w:val="center"/>
        </w:trPr>
        <w:tc>
          <w:tcPr>
            <w:tcW w:w="1589" w:type="dxa"/>
            <w:shd w:val="clear" w:color="auto" w:fill="45229E"/>
          </w:tcPr>
          <w:p w:rsidR="00925714" w:rsidRDefault="00C35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 w:rsidR="00925714" w:rsidRDefault="00C35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086" w:type="dxa"/>
            <w:shd w:val="clear" w:color="auto" w:fill="45229E"/>
          </w:tcPr>
          <w:p w:rsidR="00925714" w:rsidRDefault="00C35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522" w:type="dxa"/>
            <w:shd w:val="clear" w:color="auto" w:fill="45229E"/>
          </w:tcPr>
          <w:p w:rsidR="00925714" w:rsidRDefault="00C35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925714">
        <w:trPr>
          <w:cantSplit/>
          <w:jc w:val="center"/>
        </w:trPr>
        <w:tc>
          <w:tcPr>
            <w:tcW w:w="1589" w:type="dxa"/>
            <w:vAlign w:val="center"/>
          </w:tcPr>
          <w:p w:rsidR="00925714" w:rsidRDefault="00C357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25" w:type="dxa"/>
            <w:vAlign w:val="center"/>
          </w:tcPr>
          <w:p w:rsidR="00925714" w:rsidRDefault="00C357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02/10/2023</w:t>
            </w:r>
          </w:p>
        </w:tc>
        <w:tc>
          <w:tcPr>
            <w:tcW w:w="2086" w:type="dxa"/>
            <w:vAlign w:val="center"/>
          </w:tcPr>
          <w:p w:rsidR="00925714" w:rsidRDefault="00C357BB">
            <w:pPr>
              <w:ind w:left="16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Fabricio Renato</w:t>
            </w:r>
          </w:p>
        </w:tc>
        <w:tc>
          <w:tcPr>
            <w:tcW w:w="4522" w:type="dxa"/>
            <w:vAlign w:val="center"/>
          </w:tcPr>
          <w:p w:rsidR="00925714" w:rsidRDefault="00C357BB"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 atendimento a OS 13562 - Release 1 - Sprint 1 </w:t>
            </w:r>
          </w:p>
          <w:p w:rsidR="00925714" w:rsidRDefault="00C357BB"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da Funcionalidade</w:t>
            </w:r>
          </w:p>
        </w:tc>
      </w:tr>
      <w:tr w:rsidR="00925714">
        <w:trPr>
          <w:cantSplit/>
          <w:jc w:val="center"/>
        </w:trPr>
        <w:tc>
          <w:tcPr>
            <w:tcW w:w="1589" w:type="dxa"/>
            <w:vAlign w:val="center"/>
          </w:tcPr>
          <w:p w:rsidR="00925714" w:rsidRDefault="00C357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425" w:type="dxa"/>
            <w:vAlign w:val="center"/>
          </w:tcPr>
          <w:p w:rsidR="00925714" w:rsidRDefault="00C357BB"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13/11/2023</w:t>
            </w:r>
          </w:p>
        </w:tc>
        <w:tc>
          <w:tcPr>
            <w:tcW w:w="2086" w:type="dxa"/>
            <w:vAlign w:val="center"/>
          </w:tcPr>
          <w:p w:rsidR="00925714" w:rsidRDefault="00C357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Dai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Silv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4522" w:type="dxa"/>
          </w:tcPr>
          <w:p w:rsidR="00925714" w:rsidRDefault="00C357BB"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atendimento a OS1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62, </w:t>
            </w:r>
            <w:r>
              <w:rPr>
                <w:sz w:val="18"/>
                <w:szCs w:val="18"/>
              </w:rPr>
              <w:t>alteração após o desenvolvimento</w:t>
            </w:r>
            <w:r>
              <w:rPr>
                <w:sz w:val="18"/>
                <w:szCs w:val="18"/>
              </w:rPr>
              <w:t>:</w:t>
            </w:r>
          </w:p>
          <w:p w:rsidR="00925714" w:rsidRDefault="00C357BB"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Inclusão de regra que define posição da página do arquivo do Diploma, portanto RG6 incluída.</w:t>
            </w:r>
          </w:p>
        </w:tc>
      </w:tr>
    </w:tbl>
    <w:p w:rsidR="00925714" w:rsidRDefault="00925714">
      <w:pPr>
        <w:rPr>
          <w:rFonts w:cs="Arial"/>
          <w:szCs w:val="22"/>
        </w:rPr>
      </w:pPr>
    </w:p>
    <w:p w:rsidR="00925714" w:rsidRDefault="00925714">
      <w:pPr>
        <w:rPr>
          <w:rFonts w:cs="Arial"/>
          <w:szCs w:val="22"/>
        </w:rPr>
      </w:pPr>
    </w:p>
    <w:p w:rsidR="00925714" w:rsidRDefault="00925714">
      <w:pPr>
        <w:rPr>
          <w:rFonts w:cs="Arial"/>
          <w:szCs w:val="22"/>
        </w:rPr>
      </w:pPr>
    </w:p>
    <w:p w:rsidR="00925714" w:rsidRDefault="00925714">
      <w:pPr>
        <w:jc w:val="center"/>
        <w:rPr>
          <w:rFonts w:cs="Arial"/>
          <w:szCs w:val="22"/>
        </w:rPr>
      </w:pPr>
    </w:p>
    <w:p w:rsidR="00925714" w:rsidRDefault="00C357BB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925714" w:rsidRDefault="00C357BB"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sdt>
      <w:sdtPr>
        <w:rPr>
          <w:rFonts w:ascii="Arial" w:eastAsia="Times New Roman" w:hAnsi="Arial" w:cs="Times New Roman"/>
          <w:color w:val="auto"/>
          <w:sz w:val="22"/>
          <w:szCs w:val="20"/>
        </w:rPr>
        <w:id w:val="38037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5714" w:rsidRDefault="00C357BB">
          <w:pPr>
            <w:pStyle w:val="CabealhodoSumrio1"/>
          </w:pPr>
          <w:r>
            <w:t>Sumário</w:t>
          </w:r>
        </w:p>
        <w:p w:rsidR="00925714" w:rsidRDefault="00C357BB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0932" w:history="1">
            <w:r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 PAGEREF _Toc100850932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25714" w:rsidRDefault="00C357BB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hyperlink w:anchor="_Toc100850933" w:history="1">
            <w:r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Permissão</w:t>
            </w:r>
            <w:r>
              <w:tab/>
            </w:r>
            <w:r>
              <w:fldChar w:fldCharType="begin"/>
            </w:r>
            <w:r>
              <w:instrText xml:space="preserve"> PAGEREF _Toc100850933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25714" w:rsidRDefault="00C357BB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hyperlink w:anchor="_Toc100850934" w:history="1">
            <w:r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Identificação</w:t>
            </w:r>
            <w:r>
              <w:rPr>
                <w:rStyle w:val="Hyperlink"/>
              </w:rPr>
              <w:t xml:space="preserve"> da História</w:t>
            </w:r>
            <w:r>
              <w:tab/>
            </w:r>
            <w:r>
              <w:fldChar w:fldCharType="begin"/>
            </w:r>
            <w:r>
              <w:instrText xml:space="preserve"> PAGEREF _Toc100850934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25714" w:rsidRDefault="00C357BB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hyperlink w:anchor="_Toc100850935" w:history="1">
            <w:r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Protótipo</w:t>
            </w:r>
            <w:r>
              <w:tab/>
            </w:r>
            <w:r>
              <w:fldChar w:fldCharType="begin"/>
            </w:r>
            <w:r>
              <w:instrText xml:space="preserve"> PAGEREF _Toc100850935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25714" w:rsidRDefault="00C357BB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hyperlink w:anchor="_Toc100850936" w:history="1">
            <w:r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Premissa:</w:t>
            </w:r>
            <w:r>
              <w:tab/>
            </w:r>
            <w:r>
              <w:fldChar w:fldCharType="begin"/>
            </w:r>
            <w:r>
              <w:instrText xml:space="preserve"> PAGEREF _Toc100850936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925714" w:rsidRDefault="00C357BB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hyperlink w:anchor="_Toc100850937" w:history="1">
            <w:r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Regras Gerais</w:t>
            </w:r>
            <w:r>
              <w:tab/>
            </w:r>
            <w:r>
              <w:fldChar w:fldCharType="begin"/>
            </w:r>
            <w:r>
              <w:instrText xml:space="preserve"> PAGEREF _Toc100850937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925714" w:rsidRDefault="00C357BB">
          <w:pPr>
            <w:pStyle w:val="Sumrio2"/>
            <w:rPr>
              <w:rFonts w:asciiTheme="minorHAnsi" w:eastAsiaTheme="minorEastAsia" w:hAnsiTheme="minorHAnsi" w:cstheme="minorBidi"/>
              <w:szCs w:val="22"/>
            </w:rPr>
          </w:pPr>
          <w:hyperlink w:anchor="_Toc100850938" w:history="1">
            <w:r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Hyperlink"/>
              </w:rPr>
              <w:t>Informações Complementares</w:t>
            </w:r>
            <w:r>
              <w:tab/>
            </w:r>
            <w:r>
              <w:fldChar w:fldCharType="begin"/>
            </w:r>
            <w:r>
              <w:instrText xml:space="preserve"> PAGEREF _Toc100850938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925714" w:rsidRDefault="00C357BB">
          <w:r>
            <w:rPr>
              <w:b/>
              <w:bCs/>
            </w:rPr>
            <w:fldChar w:fldCharType="end"/>
          </w:r>
        </w:p>
      </w:sdtContent>
    </w:sdt>
    <w:p w:rsidR="00925714" w:rsidRDefault="00925714"/>
    <w:p w:rsidR="00925714" w:rsidRDefault="00925714"/>
    <w:p w:rsidR="00925714" w:rsidRDefault="00925714">
      <w:pPr>
        <w:pStyle w:val="Dica"/>
      </w:pPr>
    </w:p>
    <w:p w:rsidR="00925714" w:rsidRDefault="00C357BB">
      <w:pPr>
        <w:pStyle w:val="Ttulo1"/>
        <w:numPr>
          <w:ilvl w:val="0"/>
          <w:numId w:val="0"/>
        </w:numPr>
        <w:tabs>
          <w:tab w:val="clear" w:pos="425"/>
          <w:tab w:val="left" w:pos="426"/>
        </w:tabs>
      </w:pPr>
      <w:r>
        <w:br w:type="page"/>
      </w:r>
    </w:p>
    <w:p w:rsidR="00925714" w:rsidRDefault="00C357BB">
      <w:pPr>
        <w:pStyle w:val="Ttulo2"/>
        <w:numPr>
          <w:ilvl w:val="0"/>
          <w:numId w:val="3"/>
        </w:numPr>
        <w:spacing w:before="240"/>
      </w:pPr>
      <w:bookmarkStart w:id="3" w:name="_Toc100850767"/>
      <w:bookmarkStart w:id="4" w:name="_Toc100850932"/>
      <w:bookmarkStart w:id="5" w:name="_Toc100850552"/>
      <w:r>
        <w:lastRenderedPageBreak/>
        <w:t>Introdução</w:t>
      </w:r>
      <w:bookmarkEnd w:id="3"/>
      <w:bookmarkEnd w:id="4"/>
      <w:bookmarkEnd w:id="5"/>
    </w:p>
    <w:p w:rsidR="00925714" w:rsidRDefault="00C357BB">
      <w:r>
        <w:t xml:space="preserve">Esta </w:t>
      </w:r>
      <w:r>
        <w:t xml:space="preserve">história permite ao usuário </w:t>
      </w:r>
      <w:bookmarkStart w:id="6" w:name="_GoBack"/>
      <w:r w:rsidR="00400B2D">
        <w:t>alterar</w:t>
      </w:r>
      <w:r>
        <w:t xml:space="preserve"> o diploma pós eleição</w:t>
      </w:r>
    </w:p>
    <w:bookmarkEnd w:id="6"/>
    <w:p w:rsidR="00925714" w:rsidRDefault="00925714"/>
    <w:p w:rsidR="00925714" w:rsidRDefault="00C357BB">
      <w:pPr>
        <w:pStyle w:val="Ttulo2"/>
        <w:numPr>
          <w:ilvl w:val="0"/>
          <w:numId w:val="3"/>
        </w:numPr>
        <w:spacing w:before="240"/>
      </w:pPr>
      <w:bookmarkStart w:id="7" w:name="_Toc100850553"/>
      <w:bookmarkStart w:id="8" w:name="_Toc100850933"/>
      <w:bookmarkStart w:id="9" w:name="_Toc100850768"/>
      <w:r>
        <w:t>Permissão</w:t>
      </w:r>
      <w:bookmarkEnd w:id="7"/>
      <w:bookmarkEnd w:id="8"/>
      <w:bookmarkEnd w:id="9"/>
    </w:p>
    <w:tbl>
      <w:tblPr>
        <w:tblW w:w="9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48"/>
      </w:tblGrid>
      <w:tr w:rsidR="00925714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:rsidR="00925714" w:rsidRDefault="00C357BB"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 w:rsidR="00925714" w:rsidRDefault="00C357BB"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 w:rsidR="00925714">
        <w:trPr>
          <w:trHeight w:val="340"/>
          <w:jc w:val="center"/>
        </w:trPr>
        <w:tc>
          <w:tcPr>
            <w:tcW w:w="3544" w:type="dxa"/>
            <w:vAlign w:val="center"/>
          </w:tcPr>
          <w:p w:rsidR="00925714" w:rsidRDefault="00C357BB">
            <w:pPr>
              <w:spacing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 w:rsidR="00925714" w:rsidRDefault="00C357BB">
            <w:pPr>
              <w:spacing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Cadastrado </w:t>
            </w:r>
            <w:r>
              <w:t>com permissão 01602009 e/ou 01602010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925714" w:rsidRDefault="00925714">
      <w:pPr>
        <w:pStyle w:val="Ttulo2"/>
        <w:numPr>
          <w:ilvl w:val="0"/>
          <w:numId w:val="0"/>
        </w:numPr>
        <w:spacing w:before="240"/>
        <w:ind w:left="360"/>
      </w:pPr>
    </w:p>
    <w:p w:rsidR="00925714" w:rsidRDefault="00C357BB">
      <w:pPr>
        <w:pStyle w:val="Ttulo2"/>
        <w:numPr>
          <w:ilvl w:val="0"/>
          <w:numId w:val="3"/>
        </w:numPr>
        <w:spacing w:before="240"/>
      </w:pPr>
      <w:bookmarkStart w:id="10" w:name="_Toc100850934"/>
      <w:bookmarkStart w:id="11" w:name="_Toc100850554"/>
      <w:bookmarkStart w:id="12" w:name="_Toc100850769"/>
      <w:r>
        <w:t>Identificação da História</w:t>
      </w:r>
      <w:bookmarkEnd w:id="10"/>
      <w:bookmarkEnd w:id="11"/>
      <w:bookmarkEnd w:id="12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715"/>
        <w:gridCol w:w="850"/>
        <w:gridCol w:w="5351"/>
      </w:tblGrid>
      <w:tr w:rsidR="00925714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925714" w:rsidRDefault="00C357BB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925714" w:rsidRDefault="00C357BB">
            <w:pPr>
              <w:widowControl w:val="0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OS13562 – Release 1 – Sprint 1</w:t>
            </w:r>
          </w:p>
          <w:p w:rsidR="00925714" w:rsidRDefault="00C357BB">
            <w:pPr>
              <w:widowControl w:val="0"/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HST005</w:t>
            </w:r>
          </w:p>
        </w:tc>
        <w:tc>
          <w:tcPr>
            <w:tcW w:w="850" w:type="dxa"/>
            <w:shd w:val="clear" w:color="auto" w:fill="45229E"/>
            <w:vAlign w:val="center"/>
          </w:tcPr>
          <w:p w:rsidR="00925714" w:rsidRDefault="00C357BB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:rsidR="00925714" w:rsidRDefault="00C357BB">
            <w:pPr>
              <w:widowControl w:val="0"/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Alterar Diploma</w:t>
            </w:r>
          </w:p>
        </w:tc>
      </w:tr>
      <w:tr w:rsidR="00925714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925714" w:rsidRDefault="00C357BB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:rsidR="00925714" w:rsidRDefault="00C357BB">
            <w:pPr>
              <w:widowControl w:val="0"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</w:t>
            </w:r>
            <w:r>
              <w:rPr>
                <w:b/>
                <w:color w:val="000000"/>
                <w:sz w:val="24"/>
                <w:szCs w:val="24"/>
              </w:rPr>
              <w:t xml:space="preserve"> QUERO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t xml:space="preserve">incluir a </w:t>
            </w:r>
            <w:r>
              <w:rPr>
                <w:szCs w:val="22"/>
              </w:rPr>
              <w:t>funcionalidade “</w:t>
            </w:r>
            <w:r>
              <w:rPr>
                <w:color w:val="000000"/>
                <w:szCs w:val="22"/>
              </w:rPr>
              <w:t>Alterar Diploma</w:t>
            </w:r>
            <w:r>
              <w:rPr>
                <w:szCs w:val="22"/>
              </w:rPr>
              <w:t>”</w:t>
            </w:r>
            <w:r>
              <w:rPr>
                <w:color w:val="000000"/>
                <w:szCs w:val="22"/>
              </w:rPr>
              <w:t>.</w:t>
            </w:r>
          </w:p>
        </w:tc>
      </w:tr>
    </w:tbl>
    <w:p w:rsidR="00925714" w:rsidRDefault="00C357BB">
      <w:pPr>
        <w:pStyle w:val="Ttulo2"/>
        <w:numPr>
          <w:ilvl w:val="0"/>
          <w:numId w:val="3"/>
        </w:numPr>
        <w:spacing w:before="240"/>
      </w:pPr>
      <w:bookmarkStart w:id="13" w:name="_Protótipo"/>
      <w:bookmarkStart w:id="14" w:name="_Toc7509864"/>
      <w:bookmarkStart w:id="15" w:name="_Ref16606340"/>
      <w:bookmarkStart w:id="16" w:name="_Toc100850770"/>
      <w:bookmarkStart w:id="17" w:name="_Toc100850555"/>
      <w:bookmarkStart w:id="18" w:name="_Ref16606347"/>
      <w:bookmarkStart w:id="19" w:name="_Toc100850935"/>
      <w:bookmarkEnd w:id="13"/>
      <w:r>
        <w:t>P</w:t>
      </w:r>
      <w:bookmarkEnd w:id="14"/>
      <w:r>
        <w:t>rotótipo</w:t>
      </w:r>
      <w:bookmarkEnd w:id="15"/>
      <w:bookmarkEnd w:id="16"/>
      <w:bookmarkEnd w:id="17"/>
      <w:bookmarkEnd w:id="18"/>
      <w:bookmarkEnd w:id="19"/>
    </w:p>
    <w:p w:rsidR="00925714" w:rsidRDefault="00C357BB">
      <w:pPr>
        <w:pStyle w:val="Ttulo2"/>
        <w:numPr>
          <w:ilvl w:val="0"/>
          <w:numId w:val="0"/>
        </w:numPr>
        <w:spacing w:before="240"/>
        <w:ind w:left="360"/>
      </w:pPr>
      <w:bookmarkStart w:id="20" w:name="_P01._Tela_Apresentada"/>
      <w:bookmarkEnd w:id="20"/>
      <w:r>
        <w:t>P01. Tela de Consulta e Funcionalidade</w:t>
      </w:r>
    </w:p>
    <w:p w:rsidR="00925714" w:rsidRDefault="00925714"/>
    <w:p w:rsidR="00925714" w:rsidRDefault="00C357BB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746750" cy="7850505"/>
            <wp:effectExtent l="0" t="0" r="6350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78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714" w:rsidRDefault="00925714"/>
    <w:tbl>
      <w:tblPr>
        <w:tblStyle w:val="AxureTableStyle"/>
        <w:tblW w:w="9570" w:type="dxa"/>
        <w:tblLook w:val="04A0" w:firstRow="1" w:lastRow="0" w:firstColumn="1" w:lastColumn="0" w:noHBand="0" w:noVBand="1"/>
      </w:tblPr>
      <w:tblGrid>
        <w:gridCol w:w="2182"/>
        <w:gridCol w:w="7388"/>
      </w:tblGrid>
      <w:tr w:rsidR="00925714" w:rsidTr="00925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gridSpan w:val="2"/>
            <w:shd w:val="clear" w:color="auto" w:fill="45229E"/>
          </w:tcPr>
          <w:p w:rsidR="00925714" w:rsidRDefault="00C357BB">
            <w:pPr>
              <w:pStyle w:val="EstiloPrototipo3"/>
              <w:jc w:val="center"/>
              <w:rPr>
                <w:color w:val="FFFFFF" w:themeColor="background1"/>
                <w:sz w:val="18"/>
                <w:szCs w:val="18"/>
                <w:lang w:eastAsia="en-US"/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eastAsia="en-US"/>
              </w:rPr>
              <w:lastRenderedPageBreak/>
              <w:t>Campos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UF: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para pesquisa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  <w:p w:rsidR="00925714" w:rsidRDefault="00925714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CPF para pesquisa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xxx.xxx.xxx-xx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i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Se 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CPF não for encontrado na base de dados, sistema exibe a mensagem: “Usuário não encontrado no sistema, deseja adiciona-lo?”</w:t>
            </w:r>
          </w:p>
          <w:p w:rsidR="00925714" w:rsidRDefault="00C357BB">
            <w:pPr>
              <w:pStyle w:val="AxureTableNormalText"/>
              <w:spacing w:line="276" w:lineRule="auto"/>
              <w:ind w:left="708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Se o usuário acionar “Sim”, o sistema exibe a modal “Usuário” e encaminha para a (HST0011_Modal_Usuario).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Se o usuário acionar “Não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”, o sistema não exibe a modal “Usuário” e permanece no formulário.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da pessoa para será emitido o diploma para pesquisa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80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caracteres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Representação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a representação do diplomado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Valores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: </w:t>
            </w:r>
          </w:p>
          <w:p w:rsidR="00925714" w:rsidRDefault="00C357BB">
            <w:pPr>
              <w:pStyle w:val="AxureTableNormalText"/>
              <w:numPr>
                <w:ilvl w:val="0"/>
                <w:numId w:val="4"/>
              </w:numPr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Estadual;</w:t>
            </w:r>
          </w:p>
          <w:p w:rsidR="00925714" w:rsidRDefault="00C357BB">
            <w:pPr>
              <w:pStyle w:val="AxureTableNormalText"/>
              <w:numPr>
                <w:ilvl w:val="0"/>
                <w:numId w:val="4"/>
              </w:numPr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Federal;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Por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padrão nenhuma opção virá selecionada;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Obrigatório;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Tipo de Conselheiro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tipo de conselheiro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</w:pPr>
            <w:proofErr w:type="spellStart"/>
            <w:r>
              <w:t>Limpar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noProof/>
              </w:rPr>
              <w:drawing>
                <wp:inline distT="0" distB="0" distL="0" distR="0">
                  <wp:extent cx="825500" cy="328930"/>
                  <wp:effectExtent l="0" t="0" r="12700" b="1397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m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18" cy="3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</w:p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limpar os filtros de pesquisa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 w:rsidR="00925714" w:rsidRDefault="00925714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se aplica</w:t>
            </w:r>
          </w:p>
          <w:p w:rsidR="00925714" w:rsidRDefault="00925714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</w:pPr>
            <w:proofErr w:type="spellStart"/>
            <w:r>
              <w:t>Filtrar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789305" cy="299720"/>
                  <wp:effectExtent l="0" t="0" r="10795" b="508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476" cy="31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 (Comando)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realizar a consulta a partir dos filtros informados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 w:rsidR="00925714" w:rsidRDefault="00925714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se aplica</w:t>
            </w:r>
          </w:p>
          <w:p w:rsidR="00925714" w:rsidRDefault="00925714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noProof/>
              </w:rPr>
              <w:drawing>
                <wp:inline distT="0" distB="0" distL="0" distR="0">
                  <wp:extent cx="203200" cy="233680"/>
                  <wp:effectExtent l="0" t="0" r="6350" b="139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9" cy="24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Emitir Diploma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emitir o diploma do conselheiro.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 w:rsidR="00925714" w:rsidRDefault="00925714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sempre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primeiro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todos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registros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Aciona a história </w:t>
            </w:r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Eleitor</w:t>
            </w:r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al_HST006</w:t>
            </w:r>
            <w:proofErr w:type="gramStart"/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_Emitir</w:t>
            </w:r>
            <w:proofErr w:type="gramEnd"/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_Diploma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Após primeira emissão o comando fica oculto para emissão.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203200" cy="233680"/>
                  <wp:effectExtent l="0" t="0" r="6350" b="1397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9" cy="24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  <w:lang w:val="pt-BR"/>
              </w:rPr>
              <w:t xml:space="preserve"> Alterar Diploma</w:t>
            </w:r>
          </w:p>
          <w:p w:rsidR="00925714" w:rsidRDefault="00C357BB">
            <w:pPr>
              <w:pStyle w:val="AxureTableNormalText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(Comando)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alterar diploma gerado anteriormente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 w:rsidR="00925714" w:rsidRDefault="00925714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Comando disponível somente se o diploma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conselheiro foi emitido anteriormente;</w:t>
            </w: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Baixar Diploma</w:t>
            </w:r>
          </w:p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344170" cy="350520"/>
                  <wp:effectExtent l="0" t="0" r="17780" b="1143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5" cy="36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714" w:rsidRDefault="00C357BB">
            <w:pPr>
              <w:pStyle w:val="AxureTableNormalText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(Comando)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fazer o download do diploma consultado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 w:rsidR="00925714" w:rsidRDefault="00925714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i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Aciona a história </w:t>
            </w:r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Eleitoral_HST008</w:t>
            </w:r>
            <w:proofErr w:type="gramStart"/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_Baixar</w:t>
            </w:r>
            <w:proofErr w:type="gramEnd"/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_Diploma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Comando disponível somente se o diplo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ma houver sido emitido anteriormente</w:t>
            </w:r>
          </w:p>
        </w:tc>
      </w:tr>
    </w:tbl>
    <w:p w:rsidR="00925714" w:rsidRDefault="00925714"/>
    <w:p w:rsidR="00925714" w:rsidRDefault="00925714"/>
    <w:p w:rsidR="00925714" w:rsidRDefault="00925714">
      <w:pPr>
        <w:pStyle w:val="Estilo16"/>
        <w:ind w:left="574"/>
        <w:rPr>
          <w:rFonts w:ascii="Verdana" w:hAnsi="Verdana"/>
          <w:b/>
          <w:sz w:val="22"/>
        </w:rPr>
      </w:pPr>
    </w:p>
    <w:p w:rsidR="00925714" w:rsidRDefault="00C357BB">
      <w:pPr>
        <w:pStyle w:val="Ttulo2"/>
        <w:numPr>
          <w:ilvl w:val="0"/>
          <w:numId w:val="0"/>
        </w:numPr>
        <w:spacing w:before="240"/>
        <w:ind w:left="360"/>
      </w:pPr>
      <w:bookmarkStart w:id="21" w:name="_P02._Tela_Apresentada"/>
      <w:bookmarkEnd w:id="21"/>
      <w:r>
        <w:lastRenderedPageBreak/>
        <w:t>P02. Tela de Alteração</w:t>
      </w:r>
    </w:p>
    <w:p w:rsidR="00925714" w:rsidRDefault="00C357BB">
      <w:r>
        <w:rPr>
          <w:noProof/>
        </w:rPr>
        <w:drawing>
          <wp:inline distT="0" distB="0" distL="0" distR="0">
            <wp:extent cx="5760085" cy="4667250"/>
            <wp:effectExtent l="0" t="0" r="1206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085" cy="1799590"/>
            <wp:effectExtent l="0" t="0" r="12065" b="101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14" w:rsidRDefault="00925714"/>
    <w:p w:rsidR="00925714" w:rsidRDefault="00925714"/>
    <w:p w:rsidR="00925714" w:rsidRDefault="00925714"/>
    <w:p w:rsidR="00925714" w:rsidRDefault="00925714">
      <w:pPr>
        <w:pStyle w:val="Estilo16"/>
        <w:rPr>
          <w:rFonts w:ascii="Verdana" w:hAnsi="Verdana"/>
          <w:b/>
          <w:sz w:val="22"/>
        </w:rPr>
      </w:pPr>
    </w:p>
    <w:tbl>
      <w:tblPr>
        <w:tblStyle w:val="AxureTableStyle"/>
        <w:tblW w:w="9570" w:type="dxa"/>
        <w:tblLook w:val="04A0" w:firstRow="1" w:lastRow="0" w:firstColumn="1" w:lastColumn="0" w:noHBand="0" w:noVBand="1"/>
      </w:tblPr>
      <w:tblGrid>
        <w:gridCol w:w="2182"/>
        <w:gridCol w:w="7388"/>
      </w:tblGrid>
      <w:tr w:rsidR="00925714" w:rsidTr="00925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gridSpan w:val="2"/>
            <w:shd w:val="clear" w:color="auto" w:fill="45229E"/>
          </w:tcPr>
          <w:p w:rsidR="00925714" w:rsidRDefault="00C357BB">
            <w:pPr>
              <w:pStyle w:val="EstiloPrototipo3"/>
              <w:jc w:val="center"/>
              <w:rPr>
                <w:color w:val="FFFFFF" w:themeColor="background1"/>
                <w:sz w:val="18"/>
                <w:szCs w:val="18"/>
                <w:lang w:eastAsia="en-US"/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eastAsia="en-US"/>
              </w:rPr>
              <w:lastRenderedPageBreak/>
              <w:t>Campos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Dia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dia da realização das eleições gerais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17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  <w:hyperlink w:anchor="RG2" w:history="1"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[RG2]</w:t>
              </w:r>
            </w:hyperlink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Mês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mês de realização das eleições gerais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10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  <w:hyperlink w:anchor="RG2" w:history="1"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[RG2]</w:t>
              </w:r>
            </w:hyperlink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Ano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ano da realização das eleições gerais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vigente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  <w:hyperlink w:anchor="RG2" w:history="1"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[RG2]</w:t>
              </w:r>
            </w:hyperlink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Número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informar o número da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resolução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50 caracteres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179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Dia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Informar o dia criação da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resolução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22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Mês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informar o mês da criação da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resolução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agosto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Ano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ano da criação da res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olução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vigente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 do Arquiteto e Urbanista/Conselheiro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Permite ao usuário informar o CPF do conselheiro eleito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xxx.xxx.xxx-xx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Obrigatório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 do Arquiteto e Urbanista/Conselheiro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do conselheiro a ser apresentado no diploma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Este campo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UF: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do conselheiro eleito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Tipo de Conselheiro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tipo de conselheiro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nho: 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Dia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dia da emissão do diploma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hyperlink w:anchor="RG4" w:history="1"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[RG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eastAsia="pt-BR"/>
                </w:rPr>
                <w:t>3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]</w:t>
              </w:r>
            </w:hyperlink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/>
              </w:rPr>
              <w:t>Mês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mês da emissão do diploma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12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hyperlink w:anchor="RG4" w:history="1"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[RG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eastAsia="pt-BR"/>
                </w:rPr>
                <w:t>3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]</w:t>
              </w:r>
            </w:hyperlink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Ano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informar o ano da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emissão do diploma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vigente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hyperlink w:anchor="RG4" w:history="1"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[RG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eastAsia="pt-BR"/>
                </w:rPr>
                <w:t>3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]</w:t>
              </w:r>
            </w:hyperlink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Cidade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Permite informar a cidade da emissão do diploma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Campo deve vir preenchido por default com a cidade da diplomação; </w:t>
            </w:r>
            <w:hyperlink w:anchor="RG4" w:history="1"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[RG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eastAsia="pt-BR"/>
                </w:rPr>
                <w:t>3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]</w:t>
              </w:r>
            </w:hyperlink>
          </w:p>
        </w:tc>
      </w:tr>
      <w:tr w:rsidR="00925714" w:rsidTr="00925714">
        <w:tc>
          <w:tcPr>
            <w:tcW w:w="2182" w:type="dxa"/>
            <w:shd w:val="clear" w:color="auto" w:fill="auto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UF: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da emissão do diploma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Campo deve vir preenchido por default com a UF do usuário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logado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; </w:t>
            </w:r>
            <w:hyperlink w:anchor="RG4" w:history="1"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[RG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eastAsia="pt-BR"/>
                </w:rPr>
                <w:t>3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]</w:t>
              </w:r>
            </w:hyperlink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 do Coordenador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CPF do coordenador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xxx.xxx.xxx-xx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Ao preencher o CPF do coordenador, o campo nome deverá ser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preenchido automaticamente; </w:t>
            </w:r>
            <w:hyperlink w:anchor="RG5" w:history="1"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[RG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eastAsia="pt-BR"/>
                </w:rPr>
                <w:t>4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]</w:t>
              </w:r>
            </w:hyperlink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 do Coordenador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do coordenador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Interface</w:t>
            </w:r>
          </w:p>
          <w:p w:rsidR="00925714" w:rsidRDefault="00C357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 partir do CPF informado o campo deverá ser preenchido automaticamente; </w:t>
            </w:r>
            <w:hyperlink w:anchor="RG5" w:history="1"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[RG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eastAsia="pt-BR"/>
                </w:rPr>
                <w:t>4</w:t>
              </w:r>
              <w:r>
                <w:rPr>
                  <w:rStyle w:val="Hyperlink"/>
                  <w:rFonts w:eastAsia="Arial"/>
                  <w:b/>
                  <w:sz w:val="18"/>
                  <w:szCs w:val="18"/>
                  <w:lang w:val="pt-BR" w:eastAsia="pt-BR"/>
                </w:rPr>
                <w:t>]</w:t>
              </w:r>
            </w:hyperlink>
          </w:p>
          <w:p w:rsidR="00925714" w:rsidRDefault="00C357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UF Comissão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da comissão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DropList</w:t>
            </w:r>
            <w:proofErr w:type="spellEnd"/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Não se aplica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 w:rsidR="00925714" w:rsidRDefault="00925714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Anexar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Assinatura</w:t>
            </w:r>
            <w:proofErr w:type="spellEnd"/>
          </w:p>
          <w:p w:rsidR="00925714" w:rsidRDefault="00C357BB">
            <w:pPr>
              <w:pStyle w:val="AxureTableNormalTex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060450" cy="410845"/>
                  <wp:effectExtent l="0" t="0" r="6350" b="8255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m 3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923" cy="41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714" w:rsidRDefault="00C357BB">
            <w:pPr>
              <w:pStyle w:val="AxureTableNormal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proofErr w:type="spellStart"/>
            <w:r>
              <w:rPr>
                <w:b/>
                <w:sz w:val="18"/>
                <w:szCs w:val="18"/>
              </w:rPr>
              <w:t>Comando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Comando que permite ao usuário anexar arquivo na emissão do diploma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Botão 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- </w:t>
            </w:r>
            <w:r>
              <w:rPr>
                <w:sz w:val="18"/>
                <w:szCs w:val="18"/>
                <w:lang w:val="pt-BR"/>
              </w:rPr>
              <w:t>Formatos permitidos: JPEG, JPG, PNG.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 máximo de arquivo permitido: 20 MB.</w:t>
            </w:r>
          </w:p>
        </w:tc>
      </w:tr>
      <w:tr w:rsidR="00925714" w:rsidTr="00925714">
        <w:tc>
          <w:tcPr>
            <w:tcW w:w="2182" w:type="dxa"/>
          </w:tcPr>
          <w:p w:rsidR="00925714" w:rsidRDefault="00C357BB">
            <w:pPr>
              <w:pStyle w:val="AxureTableNormal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Cancelar</w:t>
            </w:r>
            <w:proofErr w:type="spellEnd"/>
          </w:p>
          <w:p w:rsidR="00925714" w:rsidRDefault="00C357BB">
            <w:pPr>
              <w:pStyle w:val="AxureTableNormalTex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862965" cy="330835"/>
                  <wp:effectExtent l="0" t="0" r="13335" b="12065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m 4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88" cy="33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714" w:rsidRDefault="00C357BB">
            <w:pPr>
              <w:pStyle w:val="AxureTableNormal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proofErr w:type="spellStart"/>
            <w:r>
              <w:rPr>
                <w:b/>
                <w:sz w:val="18"/>
                <w:szCs w:val="18"/>
              </w:rPr>
              <w:t>Comando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7388" w:type="dxa"/>
          </w:tcPr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Comando para cancelar a emissão do diploma e retornar a tela anterior</w:t>
            </w:r>
          </w:p>
          <w:p w:rsidR="00925714" w:rsidRDefault="00C357BB">
            <w:pPr>
              <w:pStyle w:val="AxureTableNormalText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Botão </w:t>
            </w:r>
          </w:p>
          <w:p w:rsidR="00925714" w:rsidRDefault="00925714">
            <w:pPr>
              <w:pStyle w:val="AxureTableNormalText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 w:rsidR="00925714" w:rsidRDefault="00C357BB">
            <w:pPr>
              <w:pStyle w:val="AxureTableNormalText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/>
              </w:rPr>
              <w:t>- Não se aplica</w:t>
            </w:r>
          </w:p>
        </w:tc>
      </w:tr>
      <w:tr w:rsidR="00925714" w:rsidTr="00925714">
        <w:tc>
          <w:tcPr>
            <w:tcW w:w="2182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Confirmar</w:t>
            </w:r>
          </w:p>
          <w:p w:rsidR="00925714" w:rsidRDefault="00C357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noProof/>
              </w:rPr>
              <w:drawing>
                <wp:inline distT="0" distB="0" distL="0" distR="0">
                  <wp:extent cx="862965" cy="360680"/>
                  <wp:effectExtent l="0" t="0" r="13335" b="127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m 4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126" cy="36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714" w:rsidRDefault="00C357BB">
            <w:pPr>
              <w:pStyle w:val="AxureTableNormalText"/>
              <w:rPr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2F2F2" w:themeFill="background1" w:themeFillShade="F2"/>
          </w:tcPr>
          <w:p w:rsidR="00925714" w:rsidRDefault="00C357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Comando para confirmar os dados informados e gerar o diploma</w:t>
            </w:r>
          </w:p>
          <w:p w:rsidR="00925714" w:rsidRDefault="00C357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Botão</w:t>
            </w:r>
          </w:p>
          <w:p w:rsidR="00925714" w:rsidRDefault="00C357BB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 w:rsidR="00925714" w:rsidRDefault="00C357BB">
            <w:pPr>
              <w:pStyle w:val="AxureTableNormalText"/>
              <w:jc w:val="both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- Não se aplica</w:t>
            </w:r>
          </w:p>
        </w:tc>
      </w:tr>
    </w:tbl>
    <w:p w:rsidR="00925714" w:rsidRDefault="00925714"/>
    <w:p w:rsidR="00925714" w:rsidRDefault="00925714">
      <w:pPr>
        <w:rPr>
          <w:rFonts w:ascii="Verdana" w:hAnsi="Verdana"/>
          <w:b/>
          <w:color w:val="000000"/>
          <w:sz w:val="20"/>
        </w:rPr>
      </w:pPr>
    </w:p>
    <w:p w:rsidR="00925714" w:rsidRDefault="00C357BB">
      <w:pPr>
        <w:pStyle w:val="Ttulo2"/>
        <w:numPr>
          <w:ilvl w:val="0"/>
          <w:numId w:val="0"/>
        </w:numPr>
        <w:spacing w:before="240"/>
        <w:ind w:left="360"/>
      </w:pPr>
      <w:bookmarkStart w:id="22" w:name="_P03._Diploma_Emitido"/>
      <w:bookmarkEnd w:id="22"/>
      <w:r>
        <w:t>P03. Diploma Emitido</w:t>
      </w:r>
    </w:p>
    <w:p w:rsidR="00925714" w:rsidRDefault="00C357BB">
      <w:pPr>
        <w:rPr>
          <w:rFonts w:ascii="Verdana" w:hAnsi="Verdana"/>
          <w:b/>
          <w:color w:val="000000"/>
          <w:sz w:val="20"/>
        </w:rPr>
      </w:pPr>
      <w:r>
        <w:rPr>
          <w:noProof/>
        </w:rPr>
        <w:drawing>
          <wp:inline distT="0" distB="0" distL="0" distR="0">
            <wp:extent cx="5760085" cy="4058285"/>
            <wp:effectExtent l="0" t="0" r="12065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14" w:rsidRDefault="00925714">
      <w:pPr>
        <w:rPr>
          <w:rFonts w:ascii="Verdana" w:hAnsi="Verdana"/>
          <w:b/>
          <w:color w:val="000000"/>
          <w:sz w:val="20"/>
        </w:rPr>
      </w:pPr>
    </w:p>
    <w:p w:rsidR="00925714" w:rsidRDefault="00925714">
      <w:pPr>
        <w:rPr>
          <w:rFonts w:ascii="Verdana" w:hAnsi="Verdana"/>
          <w:b/>
          <w:color w:val="000000"/>
          <w:sz w:val="20"/>
        </w:rPr>
      </w:pPr>
    </w:p>
    <w:p w:rsidR="00925714" w:rsidRDefault="00925714">
      <w:pPr>
        <w:rPr>
          <w:rFonts w:ascii="Verdana" w:hAnsi="Verdana"/>
          <w:b/>
          <w:color w:val="000000"/>
          <w:sz w:val="20"/>
        </w:rPr>
      </w:pPr>
    </w:p>
    <w:p w:rsidR="00925714" w:rsidRDefault="00925714">
      <w:pPr>
        <w:rPr>
          <w:rFonts w:ascii="Verdana" w:hAnsi="Verdana"/>
          <w:b/>
          <w:color w:val="000000"/>
          <w:sz w:val="20"/>
        </w:rPr>
      </w:pPr>
    </w:p>
    <w:p w:rsidR="00925714" w:rsidRDefault="00925714">
      <w:pPr>
        <w:rPr>
          <w:rFonts w:ascii="Verdana" w:hAnsi="Verdana"/>
          <w:b/>
          <w:color w:val="000000"/>
          <w:sz w:val="20"/>
        </w:rPr>
      </w:pPr>
    </w:p>
    <w:p w:rsidR="00925714" w:rsidRDefault="00C357BB">
      <w:pPr>
        <w:rPr>
          <w:rFonts w:ascii="Verdana" w:hAnsi="Verdana"/>
          <w:b/>
        </w:rPr>
      </w:pPr>
      <w:bookmarkStart w:id="23" w:name="_P04._Cadastro_da"/>
      <w:bookmarkStart w:id="24" w:name="_P05._Dados_apresentados"/>
      <w:bookmarkStart w:id="25" w:name="_P05._Cadastro_da"/>
      <w:bookmarkStart w:id="26" w:name="_Toc48566012"/>
      <w:bookmarkEnd w:id="23"/>
      <w:bookmarkEnd w:id="24"/>
      <w:bookmarkEnd w:id="25"/>
      <w:r>
        <w:rPr>
          <w:rFonts w:ascii="Verdana" w:hAnsi="Verdana"/>
          <w:b/>
        </w:rPr>
        <w:t>CRITÉRIOS DE ACEITE</w:t>
      </w:r>
      <w:bookmarkEnd w:id="26"/>
    </w:p>
    <w:p w:rsidR="00925714" w:rsidRDefault="00C357BB">
      <w:pPr>
        <w:pStyle w:val="Ttulo2"/>
        <w:numPr>
          <w:ilvl w:val="0"/>
          <w:numId w:val="3"/>
        </w:numPr>
        <w:spacing w:before="240"/>
      </w:pPr>
      <w:bookmarkStart w:id="27" w:name="_Premissa:"/>
      <w:bookmarkStart w:id="28" w:name="_Toc100850556"/>
      <w:bookmarkStart w:id="29" w:name="_Toc100850936"/>
      <w:bookmarkStart w:id="30" w:name="_Toc100850771"/>
      <w:bookmarkEnd w:id="27"/>
      <w:r>
        <w:t>Premissa:</w:t>
      </w:r>
      <w:bookmarkEnd w:id="28"/>
      <w:bookmarkEnd w:id="29"/>
      <w:bookmarkEnd w:id="30"/>
    </w:p>
    <w:p w:rsidR="00925714" w:rsidRDefault="00C357BB">
      <w:pPr>
        <w:pStyle w:val="Ttulo2"/>
        <w:numPr>
          <w:ilvl w:val="0"/>
          <w:numId w:val="0"/>
        </w:numPr>
        <w:spacing w:before="240"/>
        <w:ind w:left="360"/>
        <w:rPr>
          <w:b w:val="0"/>
        </w:rPr>
      </w:pPr>
      <w:bookmarkStart w:id="31" w:name="_CENÁRIO_1_–"/>
      <w:bookmarkEnd w:id="31"/>
      <w:r>
        <w:rPr>
          <w:b w:val="0"/>
        </w:rPr>
        <w:t>CENÁRIO 1 – Pesquisar e Emitir Diploma</w:t>
      </w:r>
    </w:p>
    <w:p w:rsidR="00925714" w:rsidRDefault="00C357BB">
      <w:pPr>
        <w:pStyle w:val="PargrafodaLista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aciona a funcionalidade “Diplomação/Termo de Posse” no menu Pós-Eleitoral </w:t>
      </w:r>
      <w:hyperlink w:anchor="_RG2_O_menu" w:history="1">
        <w:r>
          <w:rPr>
            <w:rStyle w:val="Hyperlink"/>
            <w:sz w:val="22"/>
            <w:szCs w:val="22"/>
          </w:rPr>
          <w:t>[RG1]</w:t>
        </w:r>
      </w:hyperlink>
    </w:p>
    <w:p w:rsidR="00925714" w:rsidRDefault="00C357BB">
      <w:pPr>
        <w:pStyle w:val="PargrafodaLista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Sistema exibe a funcionalidade. </w:t>
      </w:r>
      <w:hyperlink w:anchor="_P01._Tela_Apresentada" w:history="1">
        <w:r>
          <w:rPr>
            <w:rStyle w:val="Hyperlink"/>
            <w:sz w:val="22"/>
            <w:szCs w:val="22"/>
          </w:rPr>
          <w:t>[P01]</w:t>
        </w:r>
      </w:hyperlink>
    </w:p>
    <w:p w:rsidR="00925714" w:rsidRDefault="00C357BB">
      <w:pPr>
        <w:pStyle w:val="PargrafodaLista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preenche os campos da aba “Filtrar”. </w:t>
      </w:r>
    </w:p>
    <w:p w:rsidR="00925714" w:rsidRDefault="00C357BB">
      <w:pPr>
        <w:pStyle w:val="PargrafodaLista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</w:t>
      </w:r>
      <w:r>
        <w:rPr>
          <w:sz w:val="22"/>
          <w:szCs w:val="22"/>
        </w:rPr>
        <w:t>aciona o comando “Filtrar”.</w:t>
      </w:r>
    </w:p>
    <w:p w:rsidR="00925714" w:rsidRDefault="00C357BB">
      <w:pPr>
        <w:pStyle w:val="PargrafodaLista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Sistema exibe o resultado da pesquisa.</w:t>
      </w:r>
    </w:p>
    <w:p w:rsidR="00925714" w:rsidRDefault="00C357BB">
      <w:pPr>
        <w:pStyle w:val="PargrafodaLista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“Alterar Diploma”.</w:t>
      </w:r>
    </w:p>
    <w:p w:rsidR="00925714" w:rsidRDefault="00C357BB">
      <w:pPr>
        <w:pStyle w:val="PargrafodaLista"/>
        <w:numPr>
          <w:ilvl w:val="1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Sistema exibe a tela para alteração de diploma gerado.</w:t>
      </w:r>
      <w:r>
        <w:t xml:space="preserve"> </w:t>
      </w:r>
      <w:hyperlink w:anchor="_P02._Tela_Apresentada" w:history="1">
        <w:r>
          <w:rPr>
            <w:rStyle w:val="Hyperlink"/>
            <w:sz w:val="22"/>
            <w:szCs w:val="22"/>
          </w:rPr>
          <w:t>[P02]</w:t>
        </w:r>
      </w:hyperlink>
    </w:p>
    <w:p w:rsidR="00925714" w:rsidRDefault="00C357BB">
      <w:pPr>
        <w:pStyle w:val="PargrafodaLista"/>
        <w:numPr>
          <w:ilvl w:val="1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bCs/>
          <w:sz w:val="22"/>
          <w:szCs w:val="22"/>
        </w:rPr>
        <w:t>Usuário alterar os campos que relacionados</w:t>
      </w:r>
      <w:r>
        <w:rPr>
          <w:bCs/>
          <w:sz w:val="22"/>
          <w:szCs w:val="22"/>
        </w:rPr>
        <w:t xml:space="preserve"> a eleição conforme necessidade; </w:t>
      </w:r>
      <w:hyperlink w:anchor="_RG6_Ao_salvar_1" w:history="1">
        <w:r>
          <w:rPr>
            <w:rStyle w:val="Hyperlink"/>
            <w:bCs/>
            <w:sz w:val="22"/>
            <w:szCs w:val="22"/>
          </w:rPr>
          <w:t>[RG</w:t>
        </w:r>
        <w:r>
          <w:rPr>
            <w:rStyle w:val="Hyperlink"/>
            <w:bCs/>
            <w:sz w:val="22"/>
            <w:szCs w:val="22"/>
          </w:rPr>
          <w:t>5</w:t>
        </w:r>
        <w:r>
          <w:rPr>
            <w:rStyle w:val="Hyperlink"/>
            <w:bCs/>
            <w:sz w:val="22"/>
            <w:szCs w:val="22"/>
          </w:rPr>
          <w:t>]</w:t>
        </w:r>
      </w:hyperlink>
    </w:p>
    <w:p w:rsidR="00925714" w:rsidRDefault="00C357B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“Confirmar”.</w:t>
      </w:r>
    </w:p>
    <w:p w:rsidR="00925714" w:rsidRDefault="00C357B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Sistema exibe o Diploma. </w:t>
      </w:r>
      <w:hyperlink w:anchor="_P03._Diploma_Emitido" w:history="1">
        <w:r>
          <w:rPr>
            <w:rStyle w:val="Hyperlink"/>
            <w:sz w:val="22"/>
            <w:szCs w:val="22"/>
          </w:rPr>
          <w:t>[P03]</w:t>
        </w:r>
      </w:hyperlink>
    </w:p>
    <w:p w:rsidR="00925714" w:rsidRDefault="00925714">
      <w:pPr>
        <w:pStyle w:val="PargrafodaLista"/>
        <w:widowControl/>
        <w:autoSpaceDE/>
        <w:autoSpaceDN/>
        <w:adjustRightInd/>
        <w:spacing w:line="276" w:lineRule="auto"/>
        <w:ind w:left="1800"/>
        <w:contextualSpacing/>
        <w:jc w:val="both"/>
        <w:rPr>
          <w:sz w:val="22"/>
          <w:szCs w:val="22"/>
        </w:rPr>
      </w:pPr>
    </w:p>
    <w:p w:rsidR="00925714" w:rsidRDefault="00925714">
      <w:pPr>
        <w:pStyle w:val="Ttulo2"/>
        <w:numPr>
          <w:ilvl w:val="0"/>
          <w:numId w:val="0"/>
        </w:numPr>
        <w:spacing w:before="240"/>
        <w:ind w:left="360"/>
        <w:rPr>
          <w:b w:val="0"/>
        </w:rPr>
      </w:pPr>
      <w:bookmarkStart w:id="32" w:name="_CENÁRIO_2_–"/>
      <w:bookmarkEnd w:id="32"/>
    </w:p>
    <w:p w:rsidR="00925714" w:rsidRDefault="00C357BB">
      <w:pPr>
        <w:pStyle w:val="Ttulo2"/>
        <w:numPr>
          <w:ilvl w:val="0"/>
          <w:numId w:val="6"/>
        </w:numPr>
        <w:spacing w:before="240"/>
      </w:pPr>
      <w:bookmarkStart w:id="33" w:name="_Regras_Gerais"/>
      <w:bookmarkStart w:id="34" w:name="_Toc100850772"/>
      <w:bookmarkStart w:id="35" w:name="_Toc100850937"/>
      <w:bookmarkStart w:id="36" w:name="_Ref31290676"/>
      <w:bookmarkStart w:id="37" w:name="_Ref13564883"/>
      <w:bookmarkStart w:id="38" w:name="_Toc100850557"/>
      <w:bookmarkEnd w:id="33"/>
      <w:r>
        <w:t>Regras Gerais</w:t>
      </w:r>
      <w:bookmarkEnd w:id="34"/>
      <w:bookmarkEnd w:id="35"/>
      <w:bookmarkEnd w:id="36"/>
      <w:bookmarkEnd w:id="37"/>
      <w:bookmarkEnd w:id="38"/>
    </w:p>
    <w:p w:rsidR="00925714" w:rsidRDefault="00C357BB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bookmarkStart w:id="39" w:name="_RG2_O_menu"/>
      <w:bookmarkEnd w:id="39"/>
      <w:r>
        <w:rPr>
          <w:rFonts w:ascii="Arial" w:hAnsi="Arial"/>
          <w:bCs w:val="0"/>
        </w:rPr>
        <w:t>RG1</w:t>
      </w:r>
      <w:r>
        <w:rPr>
          <w:rFonts w:ascii="Arial" w:hAnsi="Arial"/>
          <w:bCs w:val="0"/>
        </w:rPr>
        <w:br/>
      </w:r>
      <w:r>
        <w:rPr>
          <w:rFonts w:ascii="Arial" w:hAnsi="Arial"/>
          <w:b w:val="0"/>
          <w:bCs w:val="0"/>
        </w:rPr>
        <w:t>O sistema exibe o menu “</w:t>
      </w:r>
      <w:proofErr w:type="gramStart"/>
      <w:r>
        <w:rPr>
          <w:rFonts w:ascii="Arial" w:hAnsi="Arial"/>
          <w:b w:val="0"/>
          <w:bCs w:val="0"/>
        </w:rPr>
        <w:t>Pós Eleitoral</w:t>
      </w:r>
      <w:proofErr w:type="gramEnd"/>
      <w:r>
        <w:rPr>
          <w:rFonts w:ascii="Arial" w:hAnsi="Arial"/>
          <w:b w:val="0"/>
          <w:bCs w:val="0"/>
        </w:rPr>
        <w:t>” somente para</w:t>
      </w:r>
      <w:r>
        <w:rPr>
          <w:rFonts w:ascii="Arial" w:hAnsi="Arial"/>
          <w:b w:val="0"/>
          <w:bCs w:val="0"/>
        </w:rPr>
        <w:t xml:space="preserve"> usuários com permissões </w:t>
      </w:r>
      <w:r>
        <w:rPr>
          <w:rFonts w:ascii="Arial" w:hAnsi="Arial"/>
          <w:b w:val="0"/>
        </w:rPr>
        <w:t xml:space="preserve">01602009 - Assessor CEN - Novo Sistema Eleitoral e/ou 01602010 - Assessor CE-UF - Novo Sistema Eleitoral. A consulta e funcionalidades devem ficar disponíveis apenas para o usuário </w:t>
      </w:r>
      <w:proofErr w:type="spellStart"/>
      <w:r>
        <w:rPr>
          <w:rFonts w:ascii="Arial" w:hAnsi="Arial"/>
          <w:b w:val="0"/>
        </w:rPr>
        <w:t>logado</w:t>
      </w:r>
      <w:proofErr w:type="spellEnd"/>
      <w:r>
        <w:rPr>
          <w:rFonts w:ascii="Arial" w:hAnsi="Arial"/>
          <w:b w:val="0"/>
        </w:rPr>
        <w:t xml:space="preserve"> no seu SICCAU profissional e se este for ca</w:t>
      </w:r>
      <w:r>
        <w:rPr>
          <w:rFonts w:ascii="Arial" w:hAnsi="Arial"/>
          <w:b w:val="0"/>
        </w:rPr>
        <w:t>dastrado como conselheiro.</w:t>
      </w:r>
    </w:p>
    <w:p w:rsidR="00925714" w:rsidRDefault="00925714">
      <w:pPr>
        <w:rPr>
          <w:rFonts w:cs="Arial"/>
          <w:szCs w:val="22"/>
        </w:rPr>
      </w:pPr>
    </w:p>
    <w:p w:rsidR="00925714" w:rsidRDefault="00C357BB">
      <w:pPr>
        <w:pStyle w:val="Standard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40" w:name="_RG2_Se_o"/>
      <w:bookmarkStart w:id="41" w:name="RG2"/>
      <w:bookmarkEnd w:id="40"/>
      <w:r>
        <w:rPr>
          <w:rFonts w:ascii="Arial" w:hAnsi="Arial"/>
          <w:bCs/>
        </w:rPr>
        <w:t>RG2</w:t>
      </w:r>
      <w:bookmarkEnd w:id="41"/>
      <w:r>
        <w:rPr>
          <w:rFonts w:ascii="Arial" w:hAnsi="Arial"/>
          <w:bCs/>
        </w:rPr>
        <w:br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Data da realização da Eleição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: Deve vir por 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default o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dia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17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porém pode ser editável para cadastrar outra eleição se o usuário desejar;  </w:t>
      </w:r>
    </w:p>
    <w:p w:rsidR="00925714" w:rsidRDefault="00925714">
      <w:pPr>
        <w:pStyle w:val="AxureTableNormalText"/>
        <w:jc w:val="both"/>
        <w:rPr>
          <w:rFonts w:eastAsiaTheme="minorEastAsia"/>
          <w:color w:val="000000"/>
          <w:sz w:val="22"/>
          <w:szCs w:val="22"/>
          <w:lang w:val="pt-BR" w:eastAsia="pt-BR"/>
        </w:rPr>
      </w:pPr>
      <w:bookmarkStart w:id="42" w:name="_RG3_Se_o_1"/>
      <w:bookmarkStart w:id="43" w:name="_RG3_Se_o"/>
      <w:bookmarkEnd w:id="42"/>
      <w:bookmarkEnd w:id="43"/>
    </w:p>
    <w:p w:rsidR="00925714" w:rsidRDefault="00C357BB">
      <w:pPr>
        <w:pStyle w:val="Standard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44" w:name="_RG4_Se_o"/>
      <w:bookmarkStart w:id="45" w:name="RG4"/>
      <w:bookmarkEnd w:id="44"/>
      <w:r>
        <w:rPr>
          <w:rFonts w:ascii="Arial" w:hAnsi="Arial"/>
          <w:bCs/>
        </w:rPr>
        <w:t>RG</w:t>
      </w:r>
      <w:bookmarkEnd w:id="45"/>
      <w:r>
        <w:rPr>
          <w:rFonts w:ascii="Arial" w:hAnsi="Arial"/>
          <w:bCs/>
        </w:rPr>
        <w:t>3</w:t>
      </w:r>
      <w:r>
        <w:rPr>
          <w:rFonts w:ascii="Arial" w:hAnsi="Arial"/>
          <w:bCs/>
        </w:rPr>
        <w:br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Data da Emissão do Diploma: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Por </w:t>
      </w:r>
      <w:r>
        <w:rPr>
          <w:rFonts w:ascii="Arial" w:eastAsia="Times New Roman" w:hAnsi="Arial" w:cs="Arial"/>
          <w:i/>
          <w:sz w:val="24"/>
          <w:szCs w:val="24"/>
          <w:lang w:eastAsia="pt-BR"/>
        </w:rPr>
        <w:t>default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preencher com </w:t>
      </w:r>
      <w:r>
        <w:rPr>
          <w:rFonts w:ascii="Arial" w:eastAsia="Times New Roman" w:hAnsi="Arial" w:cs="Times New Roman"/>
          <w:kern w:val="0"/>
          <w:sz w:val="24"/>
          <w:szCs w:val="24"/>
          <w:lang w:val="en-US" w:eastAsia="zh-CN" w:bidi="ar"/>
        </w:rPr>
        <w:t xml:space="preserve">o </w:t>
      </w:r>
      <w:proofErr w:type="spellStart"/>
      <w:r>
        <w:rPr>
          <w:rFonts w:ascii="Arial" w:eastAsia="Times New Roman" w:hAnsi="Arial" w:cs="Times New Roman"/>
          <w:kern w:val="0"/>
          <w:sz w:val="24"/>
          <w:szCs w:val="24"/>
          <w:lang w:val="en-US" w:eastAsia="zh-CN" w:bidi="ar"/>
        </w:rPr>
        <w:t>dia</w:t>
      </w:r>
      <w:proofErr w:type="spellEnd"/>
      <w:r>
        <w:rPr>
          <w:rFonts w:ascii="Arial" w:eastAsia="Times New Roman" w:hAnsi="Arial" w:cs="Times New Roman"/>
          <w:kern w:val="0"/>
          <w:sz w:val="24"/>
          <w:szCs w:val="24"/>
          <w:lang w:val="en-US" w:eastAsia="zh-CN" w:bidi="ar"/>
        </w:rPr>
        <w:t xml:space="preserve"> 11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a cidade da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diplomação, o campo UF já vem preenchido conforme a UF do usuário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25714" w:rsidRDefault="00925714"/>
    <w:p w:rsidR="00925714" w:rsidRDefault="00C357BB">
      <w:pPr>
        <w:pStyle w:val="Standard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46" w:name="_RG5_Os_campos"/>
      <w:bookmarkStart w:id="47" w:name="RG5"/>
      <w:bookmarkEnd w:id="46"/>
      <w:r>
        <w:rPr>
          <w:rFonts w:ascii="Arial" w:hAnsi="Arial"/>
          <w:bCs/>
        </w:rPr>
        <w:lastRenderedPageBreak/>
        <w:t>RG</w:t>
      </w:r>
      <w:bookmarkEnd w:id="47"/>
      <w:r>
        <w:rPr>
          <w:rFonts w:ascii="Arial" w:hAnsi="Arial"/>
          <w:bCs/>
        </w:rPr>
        <w:t>4</w:t>
      </w:r>
      <w:r>
        <w:rPr>
          <w:rFonts w:ascii="Arial" w:hAnsi="Arial"/>
          <w:bCs/>
        </w:rPr>
        <w:br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Dados da Assinatura do Coordenador: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Refere-se ao Coordenador da Comissão Eleitoral, preencha o CPF e o sistema preencherá o nome automaticamente, selecione qual a UF da comissão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do Coordenador.</w:t>
      </w:r>
      <w:bookmarkStart w:id="48" w:name="_RG6_Ao_salvar_1"/>
      <w:bookmarkEnd w:id="48"/>
    </w:p>
    <w:p w:rsidR="00925714" w:rsidRDefault="00925714">
      <w:pPr>
        <w:pStyle w:val="Standard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5714" w:rsidRDefault="00925714">
      <w:pPr>
        <w:pStyle w:val="PargrafodaLista"/>
      </w:pPr>
    </w:p>
    <w:p w:rsidR="00925714" w:rsidRDefault="00C357BB">
      <w:pPr>
        <w:pStyle w:val="Standard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49" w:name="RG6"/>
      <w:r>
        <w:rPr>
          <w:rFonts w:ascii="Arial" w:hAnsi="Arial"/>
        </w:rPr>
        <w:t>RG</w:t>
      </w:r>
      <w:bookmarkEnd w:id="49"/>
      <w:r>
        <w:rPr>
          <w:rFonts w:ascii="Arial" w:hAnsi="Arial"/>
        </w:rPr>
        <w:t>5</w:t>
      </w:r>
      <w:r>
        <w:rPr>
          <w:rFonts w:ascii="Arial" w:hAnsi="Arial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>O termo de diplomação deve estar vinculado a eleição a qual o candidato foi eleito.</w:t>
      </w:r>
    </w:p>
    <w:p w:rsidR="00925714" w:rsidRDefault="00925714">
      <w:pPr>
        <w:pStyle w:val="Standard"/>
        <w:shd w:val="clear" w:color="auto" w:fill="FFFFFF"/>
        <w:spacing w:after="0" w:line="360" w:lineRule="auto"/>
        <w:ind w:left="20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5714" w:rsidRDefault="00C357BB">
      <w:pPr>
        <w:pStyle w:val="Standard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>RG6</w:t>
      </w:r>
    </w:p>
    <w:p w:rsidR="00925714" w:rsidRDefault="00C357BB">
      <w:pPr>
        <w:pStyle w:val="Standard"/>
        <w:shd w:val="clear" w:color="auto" w:fill="FFFFFF"/>
        <w:spacing w:after="0" w:line="36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página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arquivo do Diploma deverá estar na posição 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>‘</w:t>
      </w:r>
      <w:r>
        <w:rPr>
          <w:rFonts w:ascii="Arial" w:eastAsia="Times New Roman" w:hAnsi="Arial" w:cs="Arial"/>
          <w:sz w:val="24"/>
          <w:szCs w:val="24"/>
          <w:lang w:eastAsia="pt-BR"/>
        </w:rPr>
        <w:t>Paisagem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>’.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  <w:bookmarkStart w:id="50" w:name="_RG6_Ao_salvar"/>
      <w:bookmarkEnd w:id="50"/>
    </w:p>
    <w:p w:rsidR="00925714" w:rsidRDefault="00C357BB">
      <w:pPr>
        <w:pStyle w:val="Ttulo2"/>
        <w:numPr>
          <w:ilvl w:val="0"/>
          <w:numId w:val="8"/>
        </w:numPr>
        <w:spacing w:before="240"/>
      </w:pPr>
      <w:bookmarkStart w:id="51" w:name="_Toc100850558"/>
      <w:bookmarkStart w:id="52" w:name="_Toc100850773"/>
      <w:bookmarkStart w:id="53" w:name="_Toc100850938"/>
      <w:r>
        <w:t>Informações Complementares</w:t>
      </w:r>
      <w:bookmarkEnd w:id="51"/>
      <w:bookmarkEnd w:id="52"/>
      <w:bookmarkEnd w:id="53"/>
    </w:p>
    <w:p w:rsidR="00925714" w:rsidRDefault="00C357BB">
      <w:pPr>
        <w:pStyle w:val="AxureTableNormalText"/>
        <w:spacing w:line="276" w:lineRule="auto"/>
        <w:rPr>
          <w:i/>
          <w:sz w:val="24"/>
          <w:lang w:val="pt-BR"/>
        </w:rPr>
      </w:pPr>
      <w:r>
        <w:rPr>
          <w:i/>
          <w:sz w:val="24"/>
          <w:lang w:val="pt-BR"/>
        </w:rPr>
        <w:t>ELEITORAL_HST006_Emitir_Diploma</w:t>
      </w:r>
    </w:p>
    <w:p w:rsidR="00925714" w:rsidRDefault="00C357BB">
      <w:pPr>
        <w:pStyle w:val="AxureTableNormalText"/>
        <w:spacing w:line="276" w:lineRule="auto"/>
        <w:rPr>
          <w:i/>
          <w:sz w:val="24"/>
          <w:lang w:val="pt-BR"/>
        </w:rPr>
      </w:pPr>
      <w:r>
        <w:rPr>
          <w:i/>
          <w:sz w:val="24"/>
          <w:lang w:val="pt-BR"/>
        </w:rPr>
        <w:t>ELEITORAL_HST008_Baixar_Diploma</w:t>
      </w:r>
    </w:p>
    <w:p w:rsidR="00925714" w:rsidRDefault="00925714"/>
    <w:sectPr w:rsidR="00925714">
      <w:headerReference w:type="default" r:id="rId19"/>
      <w:type w:val="continuous"/>
      <w:pgSz w:w="11907" w:h="16840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7BB" w:rsidRDefault="00C357BB">
      <w:pPr>
        <w:spacing w:before="0" w:after="0"/>
      </w:pPr>
      <w:r>
        <w:separator/>
      </w:r>
    </w:p>
  </w:endnote>
  <w:endnote w:type="continuationSeparator" w:id="0">
    <w:p w:rsidR="00C357BB" w:rsidRDefault="00C357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7BB" w:rsidRDefault="00C357BB">
      <w:pPr>
        <w:spacing w:before="0" w:after="0"/>
      </w:pPr>
      <w:r>
        <w:separator/>
      </w:r>
    </w:p>
  </w:footnote>
  <w:footnote w:type="continuationSeparator" w:id="0">
    <w:p w:rsidR="00C357BB" w:rsidRDefault="00C357B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925714">
      <w:trPr>
        <w:trHeight w:val="534"/>
      </w:trPr>
      <w:tc>
        <w:tcPr>
          <w:tcW w:w="1843" w:type="dxa"/>
          <w:vAlign w:val="center"/>
        </w:tcPr>
        <w:p w:rsidR="00925714" w:rsidRDefault="00C357BB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</w:rP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:rsidR="00925714" w:rsidRDefault="00C357BB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HST007 – Editar Diploma</w:t>
              </w:r>
            </w:p>
          </w:tc>
        </w:sdtContent>
      </w:sdt>
      <w:tc>
        <w:tcPr>
          <w:tcW w:w="3260" w:type="dxa"/>
          <w:vAlign w:val="center"/>
        </w:tcPr>
        <w:p w:rsidR="00925714" w:rsidRDefault="00C357B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SICCAU - CAU/BR</w:t>
          </w:r>
        </w:p>
      </w:tc>
    </w:tr>
  </w:tbl>
  <w:p w:rsidR="00925714" w:rsidRDefault="009257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116"/>
    <w:multiLevelType w:val="multilevel"/>
    <w:tmpl w:val="06C9711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D44D0C"/>
    <w:multiLevelType w:val="multilevel"/>
    <w:tmpl w:val="13D44D0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7FD0AFC"/>
    <w:multiLevelType w:val="multilevel"/>
    <w:tmpl w:val="47FD0AF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8108C"/>
    <w:multiLevelType w:val="multilevel"/>
    <w:tmpl w:val="5148108C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left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4" w15:restartNumberingAfterBreak="0">
    <w:nsid w:val="53B219D3"/>
    <w:multiLevelType w:val="multilevel"/>
    <w:tmpl w:val="53B219D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7B3F"/>
    <w:multiLevelType w:val="multilevel"/>
    <w:tmpl w:val="55487B3F"/>
    <w:lvl w:ilvl="0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9C3F67"/>
    <w:multiLevelType w:val="multilevel"/>
    <w:tmpl w:val="5E9C3F6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C1751"/>
    <w:multiLevelType w:val="multilevel"/>
    <w:tmpl w:val="639C1751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3B7"/>
    <w:rsid w:val="00000A5D"/>
    <w:rsid w:val="00001748"/>
    <w:rsid w:val="00003507"/>
    <w:rsid w:val="00003EEB"/>
    <w:rsid w:val="00003F7E"/>
    <w:rsid w:val="000042BD"/>
    <w:rsid w:val="00004439"/>
    <w:rsid w:val="00004D6D"/>
    <w:rsid w:val="00004EC8"/>
    <w:rsid w:val="0000523F"/>
    <w:rsid w:val="00005B43"/>
    <w:rsid w:val="0000628F"/>
    <w:rsid w:val="000065BB"/>
    <w:rsid w:val="00006C6E"/>
    <w:rsid w:val="00007CEF"/>
    <w:rsid w:val="00007F5F"/>
    <w:rsid w:val="000104FB"/>
    <w:rsid w:val="000134CE"/>
    <w:rsid w:val="00013792"/>
    <w:rsid w:val="00013848"/>
    <w:rsid w:val="000153F0"/>
    <w:rsid w:val="0001559C"/>
    <w:rsid w:val="00015947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2851"/>
    <w:rsid w:val="00023389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3028F"/>
    <w:rsid w:val="000306D8"/>
    <w:rsid w:val="00030ADC"/>
    <w:rsid w:val="0003197B"/>
    <w:rsid w:val="00032673"/>
    <w:rsid w:val="00032F8A"/>
    <w:rsid w:val="000331C7"/>
    <w:rsid w:val="00033274"/>
    <w:rsid w:val="000352FD"/>
    <w:rsid w:val="000360F0"/>
    <w:rsid w:val="000363AD"/>
    <w:rsid w:val="000401CC"/>
    <w:rsid w:val="000403B2"/>
    <w:rsid w:val="00040EC7"/>
    <w:rsid w:val="00040F0E"/>
    <w:rsid w:val="00041992"/>
    <w:rsid w:val="00041A68"/>
    <w:rsid w:val="000431EC"/>
    <w:rsid w:val="00043B4A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39"/>
    <w:rsid w:val="000514D4"/>
    <w:rsid w:val="00051E48"/>
    <w:rsid w:val="00051E53"/>
    <w:rsid w:val="000521AA"/>
    <w:rsid w:val="00052312"/>
    <w:rsid w:val="00052984"/>
    <w:rsid w:val="0005299E"/>
    <w:rsid w:val="00052A11"/>
    <w:rsid w:val="00052B79"/>
    <w:rsid w:val="000530EC"/>
    <w:rsid w:val="00054654"/>
    <w:rsid w:val="00055570"/>
    <w:rsid w:val="00055C5C"/>
    <w:rsid w:val="000564B1"/>
    <w:rsid w:val="0005694E"/>
    <w:rsid w:val="00056A17"/>
    <w:rsid w:val="00056E88"/>
    <w:rsid w:val="000572FD"/>
    <w:rsid w:val="000576CE"/>
    <w:rsid w:val="0006016B"/>
    <w:rsid w:val="0006064D"/>
    <w:rsid w:val="0006072F"/>
    <w:rsid w:val="0006085E"/>
    <w:rsid w:val="000610FE"/>
    <w:rsid w:val="00061694"/>
    <w:rsid w:val="00061F5E"/>
    <w:rsid w:val="0006232C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7E3"/>
    <w:rsid w:val="0006795B"/>
    <w:rsid w:val="00067C40"/>
    <w:rsid w:val="0007022B"/>
    <w:rsid w:val="0007072E"/>
    <w:rsid w:val="00070CAA"/>
    <w:rsid w:val="00071D07"/>
    <w:rsid w:val="00073734"/>
    <w:rsid w:val="000747FE"/>
    <w:rsid w:val="00074962"/>
    <w:rsid w:val="00074D3B"/>
    <w:rsid w:val="000756A9"/>
    <w:rsid w:val="00075C3F"/>
    <w:rsid w:val="00076318"/>
    <w:rsid w:val="000772A7"/>
    <w:rsid w:val="0007761B"/>
    <w:rsid w:val="00080A82"/>
    <w:rsid w:val="00080AD9"/>
    <w:rsid w:val="00080B5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525"/>
    <w:rsid w:val="00086939"/>
    <w:rsid w:val="00091300"/>
    <w:rsid w:val="00091D84"/>
    <w:rsid w:val="00091F5D"/>
    <w:rsid w:val="000928E0"/>
    <w:rsid w:val="00092E36"/>
    <w:rsid w:val="00093509"/>
    <w:rsid w:val="000944AB"/>
    <w:rsid w:val="00095124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261"/>
    <w:rsid w:val="000A2482"/>
    <w:rsid w:val="000A2B69"/>
    <w:rsid w:val="000A5407"/>
    <w:rsid w:val="000A558C"/>
    <w:rsid w:val="000A5ADD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542C"/>
    <w:rsid w:val="000B54FB"/>
    <w:rsid w:val="000B57DF"/>
    <w:rsid w:val="000B624B"/>
    <w:rsid w:val="000B68D1"/>
    <w:rsid w:val="000B69AF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80E"/>
    <w:rsid w:val="000C5FBA"/>
    <w:rsid w:val="000C667A"/>
    <w:rsid w:val="000C735B"/>
    <w:rsid w:val="000C73A5"/>
    <w:rsid w:val="000C78BC"/>
    <w:rsid w:val="000C7F96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6BE"/>
    <w:rsid w:val="000D38D5"/>
    <w:rsid w:val="000D3E23"/>
    <w:rsid w:val="000D3EA1"/>
    <w:rsid w:val="000D5033"/>
    <w:rsid w:val="000D566C"/>
    <w:rsid w:val="000D5A89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C1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5C99"/>
    <w:rsid w:val="000F6491"/>
    <w:rsid w:val="000F6540"/>
    <w:rsid w:val="000F7551"/>
    <w:rsid w:val="000F79E1"/>
    <w:rsid w:val="000F7B33"/>
    <w:rsid w:val="001004DA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B27"/>
    <w:rsid w:val="00105F72"/>
    <w:rsid w:val="00106AAD"/>
    <w:rsid w:val="0010702F"/>
    <w:rsid w:val="0010717B"/>
    <w:rsid w:val="0010757A"/>
    <w:rsid w:val="001106FF"/>
    <w:rsid w:val="00110BB0"/>
    <w:rsid w:val="00111325"/>
    <w:rsid w:val="00112035"/>
    <w:rsid w:val="00112989"/>
    <w:rsid w:val="001129D6"/>
    <w:rsid w:val="00112AAF"/>
    <w:rsid w:val="00112B49"/>
    <w:rsid w:val="00113EA6"/>
    <w:rsid w:val="00114052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208"/>
    <w:rsid w:val="00127AD8"/>
    <w:rsid w:val="00127FCF"/>
    <w:rsid w:val="00130D2D"/>
    <w:rsid w:val="001324FB"/>
    <w:rsid w:val="00132BAE"/>
    <w:rsid w:val="001330C7"/>
    <w:rsid w:val="00133E18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4D2"/>
    <w:rsid w:val="0013744D"/>
    <w:rsid w:val="001418E1"/>
    <w:rsid w:val="00142634"/>
    <w:rsid w:val="00142655"/>
    <w:rsid w:val="00142D56"/>
    <w:rsid w:val="001438A2"/>
    <w:rsid w:val="00143AE0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50D69"/>
    <w:rsid w:val="00151926"/>
    <w:rsid w:val="0015197D"/>
    <w:rsid w:val="00151A4A"/>
    <w:rsid w:val="00151D67"/>
    <w:rsid w:val="0015252B"/>
    <w:rsid w:val="00152BDE"/>
    <w:rsid w:val="00153252"/>
    <w:rsid w:val="00154380"/>
    <w:rsid w:val="00154C95"/>
    <w:rsid w:val="00156656"/>
    <w:rsid w:val="00156DFF"/>
    <w:rsid w:val="00156EF4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81E"/>
    <w:rsid w:val="00182ECD"/>
    <w:rsid w:val="00183CF5"/>
    <w:rsid w:val="001850CA"/>
    <w:rsid w:val="001858BE"/>
    <w:rsid w:val="00185F83"/>
    <w:rsid w:val="00187508"/>
    <w:rsid w:val="001901E8"/>
    <w:rsid w:val="00190B2C"/>
    <w:rsid w:val="00190B58"/>
    <w:rsid w:val="00191B87"/>
    <w:rsid w:val="00191C49"/>
    <w:rsid w:val="00191DB4"/>
    <w:rsid w:val="00191EBF"/>
    <w:rsid w:val="0019436D"/>
    <w:rsid w:val="00194489"/>
    <w:rsid w:val="0019459B"/>
    <w:rsid w:val="00194672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26"/>
    <w:rsid w:val="001A38D8"/>
    <w:rsid w:val="001A4542"/>
    <w:rsid w:val="001A5311"/>
    <w:rsid w:val="001A54A7"/>
    <w:rsid w:val="001A6351"/>
    <w:rsid w:val="001A63A5"/>
    <w:rsid w:val="001A65F8"/>
    <w:rsid w:val="001A6DA2"/>
    <w:rsid w:val="001A6EB0"/>
    <w:rsid w:val="001A7276"/>
    <w:rsid w:val="001A756E"/>
    <w:rsid w:val="001A7B04"/>
    <w:rsid w:val="001A7B19"/>
    <w:rsid w:val="001B04CC"/>
    <w:rsid w:val="001B08E9"/>
    <w:rsid w:val="001B0DA1"/>
    <w:rsid w:val="001B0E1B"/>
    <w:rsid w:val="001B1439"/>
    <w:rsid w:val="001B1827"/>
    <w:rsid w:val="001B3509"/>
    <w:rsid w:val="001B363E"/>
    <w:rsid w:val="001B397B"/>
    <w:rsid w:val="001B3C78"/>
    <w:rsid w:val="001B462C"/>
    <w:rsid w:val="001B541A"/>
    <w:rsid w:val="001B6343"/>
    <w:rsid w:val="001B6439"/>
    <w:rsid w:val="001B6A70"/>
    <w:rsid w:val="001B7D84"/>
    <w:rsid w:val="001C0E04"/>
    <w:rsid w:val="001C15FC"/>
    <w:rsid w:val="001C1A62"/>
    <w:rsid w:val="001C2642"/>
    <w:rsid w:val="001C2717"/>
    <w:rsid w:val="001C2778"/>
    <w:rsid w:val="001C4D1C"/>
    <w:rsid w:val="001C4D7E"/>
    <w:rsid w:val="001C4DF6"/>
    <w:rsid w:val="001C5B69"/>
    <w:rsid w:val="001C5C28"/>
    <w:rsid w:val="001C604A"/>
    <w:rsid w:val="001C6165"/>
    <w:rsid w:val="001C67FB"/>
    <w:rsid w:val="001C6C46"/>
    <w:rsid w:val="001D0F14"/>
    <w:rsid w:val="001D15C8"/>
    <w:rsid w:val="001D202C"/>
    <w:rsid w:val="001D3334"/>
    <w:rsid w:val="001D395A"/>
    <w:rsid w:val="001D484D"/>
    <w:rsid w:val="001D526F"/>
    <w:rsid w:val="001D53DC"/>
    <w:rsid w:val="001D54DE"/>
    <w:rsid w:val="001D5736"/>
    <w:rsid w:val="001D5AC1"/>
    <w:rsid w:val="001D6113"/>
    <w:rsid w:val="001D616F"/>
    <w:rsid w:val="001D6958"/>
    <w:rsid w:val="001D6A23"/>
    <w:rsid w:val="001D7362"/>
    <w:rsid w:val="001D7B66"/>
    <w:rsid w:val="001D7EE6"/>
    <w:rsid w:val="001E134E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276"/>
    <w:rsid w:val="001F489C"/>
    <w:rsid w:val="001F4DE5"/>
    <w:rsid w:val="001F5529"/>
    <w:rsid w:val="001F579A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1F4D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557"/>
    <w:rsid w:val="002066D8"/>
    <w:rsid w:val="00207324"/>
    <w:rsid w:val="00207446"/>
    <w:rsid w:val="002113C4"/>
    <w:rsid w:val="002119EB"/>
    <w:rsid w:val="00212259"/>
    <w:rsid w:val="00212A5A"/>
    <w:rsid w:val="00212E25"/>
    <w:rsid w:val="00213845"/>
    <w:rsid w:val="002154A4"/>
    <w:rsid w:val="00215894"/>
    <w:rsid w:val="00215D47"/>
    <w:rsid w:val="0021638C"/>
    <w:rsid w:val="00216685"/>
    <w:rsid w:val="002174C1"/>
    <w:rsid w:val="002202F0"/>
    <w:rsid w:val="00220874"/>
    <w:rsid w:val="0022143F"/>
    <w:rsid w:val="002216D5"/>
    <w:rsid w:val="00222D0C"/>
    <w:rsid w:val="002232C0"/>
    <w:rsid w:val="00223909"/>
    <w:rsid w:val="00224A04"/>
    <w:rsid w:val="00225018"/>
    <w:rsid w:val="0022552C"/>
    <w:rsid w:val="00225A60"/>
    <w:rsid w:val="00225EB7"/>
    <w:rsid w:val="002264A6"/>
    <w:rsid w:val="0022755E"/>
    <w:rsid w:val="00227647"/>
    <w:rsid w:val="0022774E"/>
    <w:rsid w:val="0022784E"/>
    <w:rsid w:val="00230088"/>
    <w:rsid w:val="002300C2"/>
    <w:rsid w:val="00230A3B"/>
    <w:rsid w:val="002310E2"/>
    <w:rsid w:val="002311DA"/>
    <w:rsid w:val="002321CD"/>
    <w:rsid w:val="00232DD7"/>
    <w:rsid w:val="0023318E"/>
    <w:rsid w:val="002334FD"/>
    <w:rsid w:val="00233FAB"/>
    <w:rsid w:val="00235427"/>
    <w:rsid w:val="002359C8"/>
    <w:rsid w:val="0023613E"/>
    <w:rsid w:val="002363C4"/>
    <w:rsid w:val="00236B7F"/>
    <w:rsid w:val="002374FD"/>
    <w:rsid w:val="00237FCF"/>
    <w:rsid w:val="0024076A"/>
    <w:rsid w:val="00241491"/>
    <w:rsid w:val="002415A4"/>
    <w:rsid w:val="0024203F"/>
    <w:rsid w:val="0024208E"/>
    <w:rsid w:val="0024228E"/>
    <w:rsid w:val="002422E4"/>
    <w:rsid w:val="00242AA8"/>
    <w:rsid w:val="00242DA5"/>
    <w:rsid w:val="00243265"/>
    <w:rsid w:val="00243287"/>
    <w:rsid w:val="00243A65"/>
    <w:rsid w:val="00243B79"/>
    <w:rsid w:val="00243E46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6FB8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F22"/>
    <w:rsid w:val="002572C9"/>
    <w:rsid w:val="002574D2"/>
    <w:rsid w:val="00257C9A"/>
    <w:rsid w:val="00257CFC"/>
    <w:rsid w:val="002606DE"/>
    <w:rsid w:val="002606EC"/>
    <w:rsid w:val="00260D7F"/>
    <w:rsid w:val="00261AF3"/>
    <w:rsid w:val="00262857"/>
    <w:rsid w:val="00262FDD"/>
    <w:rsid w:val="0026300C"/>
    <w:rsid w:val="00263020"/>
    <w:rsid w:val="0026340C"/>
    <w:rsid w:val="00265BB0"/>
    <w:rsid w:val="00265FBF"/>
    <w:rsid w:val="00265FEF"/>
    <w:rsid w:val="00266B89"/>
    <w:rsid w:val="00266BFA"/>
    <w:rsid w:val="0026754E"/>
    <w:rsid w:val="00267ADB"/>
    <w:rsid w:val="00267DC7"/>
    <w:rsid w:val="00267E33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2C5"/>
    <w:rsid w:val="0028341E"/>
    <w:rsid w:val="00283945"/>
    <w:rsid w:val="00284159"/>
    <w:rsid w:val="0028492C"/>
    <w:rsid w:val="00284A5C"/>
    <w:rsid w:val="00286EFA"/>
    <w:rsid w:val="00287232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3C60"/>
    <w:rsid w:val="002949C1"/>
    <w:rsid w:val="00294C89"/>
    <w:rsid w:val="0029526F"/>
    <w:rsid w:val="002956DF"/>
    <w:rsid w:val="00295B94"/>
    <w:rsid w:val="00295D23"/>
    <w:rsid w:val="0029615E"/>
    <w:rsid w:val="002961EB"/>
    <w:rsid w:val="002963CB"/>
    <w:rsid w:val="00297BE7"/>
    <w:rsid w:val="002A02D8"/>
    <w:rsid w:val="002A09F6"/>
    <w:rsid w:val="002A0B69"/>
    <w:rsid w:val="002A0DB3"/>
    <w:rsid w:val="002A2E0B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B7D28"/>
    <w:rsid w:val="002C11F9"/>
    <w:rsid w:val="002C12F7"/>
    <w:rsid w:val="002C2C07"/>
    <w:rsid w:val="002C2C5E"/>
    <w:rsid w:val="002C2C97"/>
    <w:rsid w:val="002C2F19"/>
    <w:rsid w:val="002C3004"/>
    <w:rsid w:val="002C370A"/>
    <w:rsid w:val="002C3837"/>
    <w:rsid w:val="002C38C7"/>
    <w:rsid w:val="002C410A"/>
    <w:rsid w:val="002C419F"/>
    <w:rsid w:val="002C485E"/>
    <w:rsid w:val="002C5AC7"/>
    <w:rsid w:val="002C5E16"/>
    <w:rsid w:val="002C6A43"/>
    <w:rsid w:val="002C72EF"/>
    <w:rsid w:val="002C7711"/>
    <w:rsid w:val="002C7C2A"/>
    <w:rsid w:val="002C7C93"/>
    <w:rsid w:val="002D0D02"/>
    <w:rsid w:val="002D0EBF"/>
    <w:rsid w:val="002D1CAA"/>
    <w:rsid w:val="002D35B3"/>
    <w:rsid w:val="002D505B"/>
    <w:rsid w:val="002D6D7B"/>
    <w:rsid w:val="002D79E1"/>
    <w:rsid w:val="002E04C9"/>
    <w:rsid w:val="002E0618"/>
    <w:rsid w:val="002E0848"/>
    <w:rsid w:val="002E0D08"/>
    <w:rsid w:val="002E0E7E"/>
    <w:rsid w:val="002E1223"/>
    <w:rsid w:val="002E14CF"/>
    <w:rsid w:val="002E1503"/>
    <w:rsid w:val="002E1F6D"/>
    <w:rsid w:val="002E1F95"/>
    <w:rsid w:val="002E2011"/>
    <w:rsid w:val="002E245C"/>
    <w:rsid w:val="002E2DFB"/>
    <w:rsid w:val="002E30AD"/>
    <w:rsid w:val="002E3592"/>
    <w:rsid w:val="002E3DCD"/>
    <w:rsid w:val="002E4C1D"/>
    <w:rsid w:val="002E6098"/>
    <w:rsid w:val="002E60AF"/>
    <w:rsid w:val="002E6E72"/>
    <w:rsid w:val="002E7660"/>
    <w:rsid w:val="002E7774"/>
    <w:rsid w:val="002F0C8A"/>
    <w:rsid w:val="002F0D4C"/>
    <w:rsid w:val="002F0E03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803"/>
    <w:rsid w:val="00300D76"/>
    <w:rsid w:val="00300E6E"/>
    <w:rsid w:val="00301505"/>
    <w:rsid w:val="00301CF9"/>
    <w:rsid w:val="0030270D"/>
    <w:rsid w:val="003030EE"/>
    <w:rsid w:val="0030335D"/>
    <w:rsid w:val="0030370F"/>
    <w:rsid w:val="00303CDD"/>
    <w:rsid w:val="0030419A"/>
    <w:rsid w:val="003041E4"/>
    <w:rsid w:val="003052F4"/>
    <w:rsid w:val="003053E1"/>
    <w:rsid w:val="00305A34"/>
    <w:rsid w:val="00306001"/>
    <w:rsid w:val="003065AD"/>
    <w:rsid w:val="00306936"/>
    <w:rsid w:val="003079E3"/>
    <w:rsid w:val="00310218"/>
    <w:rsid w:val="00310992"/>
    <w:rsid w:val="00310FE9"/>
    <w:rsid w:val="0031182A"/>
    <w:rsid w:val="003128BD"/>
    <w:rsid w:val="00312A04"/>
    <w:rsid w:val="00312A89"/>
    <w:rsid w:val="00313419"/>
    <w:rsid w:val="00313460"/>
    <w:rsid w:val="00313D7B"/>
    <w:rsid w:val="003140C3"/>
    <w:rsid w:val="00314BBD"/>
    <w:rsid w:val="00314F95"/>
    <w:rsid w:val="003154D7"/>
    <w:rsid w:val="00315819"/>
    <w:rsid w:val="00315F24"/>
    <w:rsid w:val="00315FA4"/>
    <w:rsid w:val="003201A4"/>
    <w:rsid w:val="00320727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30D20"/>
    <w:rsid w:val="0033184D"/>
    <w:rsid w:val="0033194D"/>
    <w:rsid w:val="00332B12"/>
    <w:rsid w:val="00332B81"/>
    <w:rsid w:val="003337BA"/>
    <w:rsid w:val="00333A99"/>
    <w:rsid w:val="00333F4A"/>
    <w:rsid w:val="00334B8B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645"/>
    <w:rsid w:val="00343837"/>
    <w:rsid w:val="00344112"/>
    <w:rsid w:val="00344727"/>
    <w:rsid w:val="00344774"/>
    <w:rsid w:val="00344A0A"/>
    <w:rsid w:val="00344F6E"/>
    <w:rsid w:val="0034588E"/>
    <w:rsid w:val="00345991"/>
    <w:rsid w:val="00345A46"/>
    <w:rsid w:val="00345C60"/>
    <w:rsid w:val="00345F51"/>
    <w:rsid w:val="003463E0"/>
    <w:rsid w:val="00346407"/>
    <w:rsid w:val="003466E1"/>
    <w:rsid w:val="00347052"/>
    <w:rsid w:val="00347BC5"/>
    <w:rsid w:val="00350C1C"/>
    <w:rsid w:val="00351A62"/>
    <w:rsid w:val="00351FEF"/>
    <w:rsid w:val="0035280E"/>
    <w:rsid w:val="0035374E"/>
    <w:rsid w:val="00353B51"/>
    <w:rsid w:val="00353CEF"/>
    <w:rsid w:val="00355F63"/>
    <w:rsid w:val="003562D2"/>
    <w:rsid w:val="0035649F"/>
    <w:rsid w:val="00360D29"/>
    <w:rsid w:val="00360D68"/>
    <w:rsid w:val="00362959"/>
    <w:rsid w:val="00362F90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9CB"/>
    <w:rsid w:val="00366C55"/>
    <w:rsid w:val="00366C7A"/>
    <w:rsid w:val="003677A3"/>
    <w:rsid w:val="00367D04"/>
    <w:rsid w:val="00367FDC"/>
    <w:rsid w:val="0037087C"/>
    <w:rsid w:val="00371105"/>
    <w:rsid w:val="003711A3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65E1"/>
    <w:rsid w:val="003771D9"/>
    <w:rsid w:val="0037784B"/>
    <w:rsid w:val="003800C5"/>
    <w:rsid w:val="00380E3D"/>
    <w:rsid w:val="00381399"/>
    <w:rsid w:val="00382443"/>
    <w:rsid w:val="00382B08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6B48"/>
    <w:rsid w:val="0038733F"/>
    <w:rsid w:val="0038737B"/>
    <w:rsid w:val="003877DA"/>
    <w:rsid w:val="00390088"/>
    <w:rsid w:val="003903C9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316"/>
    <w:rsid w:val="003934FC"/>
    <w:rsid w:val="0039366A"/>
    <w:rsid w:val="00394040"/>
    <w:rsid w:val="003947C3"/>
    <w:rsid w:val="00395C66"/>
    <w:rsid w:val="00395FAB"/>
    <w:rsid w:val="00396A1B"/>
    <w:rsid w:val="00396BFA"/>
    <w:rsid w:val="003970F7"/>
    <w:rsid w:val="003976E3"/>
    <w:rsid w:val="00397E0F"/>
    <w:rsid w:val="00397F23"/>
    <w:rsid w:val="003A0114"/>
    <w:rsid w:val="003A0A81"/>
    <w:rsid w:val="003A3BEE"/>
    <w:rsid w:val="003A4823"/>
    <w:rsid w:val="003A4B9A"/>
    <w:rsid w:val="003A4D24"/>
    <w:rsid w:val="003A4E5B"/>
    <w:rsid w:val="003A50CE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4A"/>
    <w:rsid w:val="003B3498"/>
    <w:rsid w:val="003B34AC"/>
    <w:rsid w:val="003B34D0"/>
    <w:rsid w:val="003B3546"/>
    <w:rsid w:val="003B3F53"/>
    <w:rsid w:val="003B4F80"/>
    <w:rsid w:val="003B5C20"/>
    <w:rsid w:val="003B5DD2"/>
    <w:rsid w:val="003B6DA1"/>
    <w:rsid w:val="003B71CA"/>
    <w:rsid w:val="003C0C12"/>
    <w:rsid w:val="003C0CB5"/>
    <w:rsid w:val="003C0D71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D052C"/>
    <w:rsid w:val="003D0B6C"/>
    <w:rsid w:val="003D101E"/>
    <w:rsid w:val="003D30C3"/>
    <w:rsid w:val="003D37BF"/>
    <w:rsid w:val="003D3930"/>
    <w:rsid w:val="003D3B70"/>
    <w:rsid w:val="003D4651"/>
    <w:rsid w:val="003D54A8"/>
    <w:rsid w:val="003D55DE"/>
    <w:rsid w:val="003D5767"/>
    <w:rsid w:val="003D5CBF"/>
    <w:rsid w:val="003D66FD"/>
    <w:rsid w:val="003D6850"/>
    <w:rsid w:val="003D7016"/>
    <w:rsid w:val="003D7293"/>
    <w:rsid w:val="003D736E"/>
    <w:rsid w:val="003D7965"/>
    <w:rsid w:val="003D7D92"/>
    <w:rsid w:val="003E096E"/>
    <w:rsid w:val="003E16B7"/>
    <w:rsid w:val="003E1802"/>
    <w:rsid w:val="003E1A14"/>
    <w:rsid w:val="003E1A83"/>
    <w:rsid w:val="003E2227"/>
    <w:rsid w:val="003E27F3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E7E0B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0B2D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261"/>
    <w:rsid w:val="00404660"/>
    <w:rsid w:val="0040623A"/>
    <w:rsid w:val="004070D2"/>
    <w:rsid w:val="004075B0"/>
    <w:rsid w:val="00407633"/>
    <w:rsid w:val="00410427"/>
    <w:rsid w:val="00410B62"/>
    <w:rsid w:val="00410D1A"/>
    <w:rsid w:val="004110BD"/>
    <w:rsid w:val="0041110C"/>
    <w:rsid w:val="00411121"/>
    <w:rsid w:val="00413205"/>
    <w:rsid w:val="00413335"/>
    <w:rsid w:val="004134BD"/>
    <w:rsid w:val="00413B4C"/>
    <w:rsid w:val="004144F9"/>
    <w:rsid w:val="00414A29"/>
    <w:rsid w:val="00415313"/>
    <w:rsid w:val="0041540A"/>
    <w:rsid w:val="00415D0F"/>
    <w:rsid w:val="00415FE9"/>
    <w:rsid w:val="004166D4"/>
    <w:rsid w:val="00416A5D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4E9"/>
    <w:rsid w:val="00425BC6"/>
    <w:rsid w:val="00426F89"/>
    <w:rsid w:val="004271AB"/>
    <w:rsid w:val="004271E4"/>
    <w:rsid w:val="00427294"/>
    <w:rsid w:val="00427C55"/>
    <w:rsid w:val="0043055E"/>
    <w:rsid w:val="004309D8"/>
    <w:rsid w:val="00430BBB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035"/>
    <w:rsid w:val="004535B3"/>
    <w:rsid w:val="00453628"/>
    <w:rsid w:val="00453E7D"/>
    <w:rsid w:val="004550AB"/>
    <w:rsid w:val="004556F8"/>
    <w:rsid w:val="00455989"/>
    <w:rsid w:val="00455D51"/>
    <w:rsid w:val="00455D57"/>
    <w:rsid w:val="00455E4A"/>
    <w:rsid w:val="00455EED"/>
    <w:rsid w:val="004566D5"/>
    <w:rsid w:val="0045681B"/>
    <w:rsid w:val="00456C46"/>
    <w:rsid w:val="004571A2"/>
    <w:rsid w:val="00457804"/>
    <w:rsid w:val="00457A63"/>
    <w:rsid w:val="004600D6"/>
    <w:rsid w:val="0046063B"/>
    <w:rsid w:val="00460B18"/>
    <w:rsid w:val="00461E0B"/>
    <w:rsid w:val="00461F25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278"/>
    <w:rsid w:val="0047090D"/>
    <w:rsid w:val="00470F64"/>
    <w:rsid w:val="004716C5"/>
    <w:rsid w:val="00471C9E"/>
    <w:rsid w:val="00472286"/>
    <w:rsid w:val="004729EC"/>
    <w:rsid w:val="00472C04"/>
    <w:rsid w:val="00473152"/>
    <w:rsid w:val="004735D2"/>
    <w:rsid w:val="004741A4"/>
    <w:rsid w:val="004745AB"/>
    <w:rsid w:val="00475084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9DE"/>
    <w:rsid w:val="00481FAC"/>
    <w:rsid w:val="0048295A"/>
    <w:rsid w:val="00482FFC"/>
    <w:rsid w:val="004834C3"/>
    <w:rsid w:val="004844C8"/>
    <w:rsid w:val="004853C5"/>
    <w:rsid w:val="00485E8C"/>
    <w:rsid w:val="00486818"/>
    <w:rsid w:val="004871F6"/>
    <w:rsid w:val="00487358"/>
    <w:rsid w:val="00487A6A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88E"/>
    <w:rsid w:val="00496C24"/>
    <w:rsid w:val="00496EB3"/>
    <w:rsid w:val="00497B1D"/>
    <w:rsid w:val="004A02EA"/>
    <w:rsid w:val="004A0308"/>
    <w:rsid w:val="004A09FD"/>
    <w:rsid w:val="004A0CB0"/>
    <w:rsid w:val="004A0DBE"/>
    <w:rsid w:val="004A15AF"/>
    <w:rsid w:val="004A1D2B"/>
    <w:rsid w:val="004A1DAD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F3A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C01E6"/>
    <w:rsid w:val="004C0575"/>
    <w:rsid w:val="004C0EFF"/>
    <w:rsid w:val="004C10A3"/>
    <w:rsid w:val="004C132C"/>
    <w:rsid w:val="004C1651"/>
    <w:rsid w:val="004C1A30"/>
    <w:rsid w:val="004C1E99"/>
    <w:rsid w:val="004C210F"/>
    <w:rsid w:val="004C261C"/>
    <w:rsid w:val="004C309D"/>
    <w:rsid w:val="004C3997"/>
    <w:rsid w:val="004C3E38"/>
    <w:rsid w:val="004C4910"/>
    <w:rsid w:val="004C4939"/>
    <w:rsid w:val="004C6890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1BDF"/>
    <w:rsid w:val="004E22F7"/>
    <w:rsid w:val="004E2329"/>
    <w:rsid w:val="004E2F70"/>
    <w:rsid w:val="004E30B3"/>
    <w:rsid w:val="004E37DC"/>
    <w:rsid w:val="004E4199"/>
    <w:rsid w:val="004E43E1"/>
    <w:rsid w:val="004E4495"/>
    <w:rsid w:val="004E458E"/>
    <w:rsid w:val="004E48F1"/>
    <w:rsid w:val="004E4BBB"/>
    <w:rsid w:val="004E4F98"/>
    <w:rsid w:val="004E598A"/>
    <w:rsid w:val="004E6233"/>
    <w:rsid w:val="004E6355"/>
    <w:rsid w:val="004E70C6"/>
    <w:rsid w:val="004E7F72"/>
    <w:rsid w:val="004E7FD2"/>
    <w:rsid w:val="004F0FFE"/>
    <w:rsid w:val="004F249E"/>
    <w:rsid w:val="004F28AC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2ED8"/>
    <w:rsid w:val="0050371F"/>
    <w:rsid w:val="005038C2"/>
    <w:rsid w:val="00504057"/>
    <w:rsid w:val="00506D40"/>
    <w:rsid w:val="00506FCD"/>
    <w:rsid w:val="00506FE4"/>
    <w:rsid w:val="00507877"/>
    <w:rsid w:val="00510C33"/>
    <w:rsid w:val="00510EFE"/>
    <w:rsid w:val="00511197"/>
    <w:rsid w:val="0051140A"/>
    <w:rsid w:val="005120C4"/>
    <w:rsid w:val="005122E6"/>
    <w:rsid w:val="00513B49"/>
    <w:rsid w:val="00513D36"/>
    <w:rsid w:val="00514550"/>
    <w:rsid w:val="00514F9C"/>
    <w:rsid w:val="00514FB4"/>
    <w:rsid w:val="00515338"/>
    <w:rsid w:val="00515348"/>
    <w:rsid w:val="00515FBB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B3A"/>
    <w:rsid w:val="00533EEE"/>
    <w:rsid w:val="00533F18"/>
    <w:rsid w:val="005340D9"/>
    <w:rsid w:val="0053455B"/>
    <w:rsid w:val="00534A47"/>
    <w:rsid w:val="00534B4C"/>
    <w:rsid w:val="005359F7"/>
    <w:rsid w:val="005372B5"/>
    <w:rsid w:val="0053735D"/>
    <w:rsid w:val="00540086"/>
    <w:rsid w:val="005403FC"/>
    <w:rsid w:val="00540E72"/>
    <w:rsid w:val="00540F0E"/>
    <w:rsid w:val="00541FF7"/>
    <w:rsid w:val="0054213A"/>
    <w:rsid w:val="0054254C"/>
    <w:rsid w:val="005425C9"/>
    <w:rsid w:val="00542E65"/>
    <w:rsid w:val="00542F78"/>
    <w:rsid w:val="005436EC"/>
    <w:rsid w:val="005441A6"/>
    <w:rsid w:val="0054422A"/>
    <w:rsid w:val="00544409"/>
    <w:rsid w:val="00546B24"/>
    <w:rsid w:val="00547001"/>
    <w:rsid w:val="005475F8"/>
    <w:rsid w:val="00547EF7"/>
    <w:rsid w:val="00550664"/>
    <w:rsid w:val="005506FA"/>
    <w:rsid w:val="005510FB"/>
    <w:rsid w:val="005517FB"/>
    <w:rsid w:val="00551C55"/>
    <w:rsid w:val="005528DE"/>
    <w:rsid w:val="00552CC2"/>
    <w:rsid w:val="00552E5D"/>
    <w:rsid w:val="005530BC"/>
    <w:rsid w:val="005533FE"/>
    <w:rsid w:val="00553674"/>
    <w:rsid w:val="00553A6B"/>
    <w:rsid w:val="00554425"/>
    <w:rsid w:val="00554E1D"/>
    <w:rsid w:val="005554B2"/>
    <w:rsid w:val="00555EC8"/>
    <w:rsid w:val="00555F6E"/>
    <w:rsid w:val="00556DB2"/>
    <w:rsid w:val="00557A30"/>
    <w:rsid w:val="00557DA8"/>
    <w:rsid w:val="00560B42"/>
    <w:rsid w:val="00561128"/>
    <w:rsid w:val="005614E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2E0C"/>
    <w:rsid w:val="0057362A"/>
    <w:rsid w:val="00573815"/>
    <w:rsid w:val="0057445A"/>
    <w:rsid w:val="005769EF"/>
    <w:rsid w:val="00576F84"/>
    <w:rsid w:val="0057701C"/>
    <w:rsid w:val="005773F2"/>
    <w:rsid w:val="00577930"/>
    <w:rsid w:val="00577A7E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F08"/>
    <w:rsid w:val="005861CB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3EE6"/>
    <w:rsid w:val="00594109"/>
    <w:rsid w:val="00594582"/>
    <w:rsid w:val="00594712"/>
    <w:rsid w:val="00594FBB"/>
    <w:rsid w:val="005951FB"/>
    <w:rsid w:val="00595CDA"/>
    <w:rsid w:val="00595FE1"/>
    <w:rsid w:val="00596215"/>
    <w:rsid w:val="00596253"/>
    <w:rsid w:val="00597E83"/>
    <w:rsid w:val="00597FFC"/>
    <w:rsid w:val="005A06A8"/>
    <w:rsid w:val="005A1A0E"/>
    <w:rsid w:val="005A2E61"/>
    <w:rsid w:val="005A32F7"/>
    <w:rsid w:val="005A33D1"/>
    <w:rsid w:val="005A358F"/>
    <w:rsid w:val="005A373A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1B26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057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1903"/>
    <w:rsid w:val="005D1BCD"/>
    <w:rsid w:val="005D2257"/>
    <w:rsid w:val="005D234E"/>
    <w:rsid w:val="005D265D"/>
    <w:rsid w:val="005D31A3"/>
    <w:rsid w:val="005D3551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41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69C7"/>
    <w:rsid w:val="005E72D5"/>
    <w:rsid w:val="005E734E"/>
    <w:rsid w:val="005E77FA"/>
    <w:rsid w:val="005E7980"/>
    <w:rsid w:val="005F026C"/>
    <w:rsid w:val="005F0B64"/>
    <w:rsid w:val="005F25A7"/>
    <w:rsid w:val="005F335E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E55"/>
    <w:rsid w:val="00600F5E"/>
    <w:rsid w:val="006018DE"/>
    <w:rsid w:val="006023A6"/>
    <w:rsid w:val="00602EFA"/>
    <w:rsid w:val="006051B7"/>
    <w:rsid w:val="00605B85"/>
    <w:rsid w:val="00605E97"/>
    <w:rsid w:val="00605F86"/>
    <w:rsid w:val="006073E7"/>
    <w:rsid w:val="00607407"/>
    <w:rsid w:val="00607E26"/>
    <w:rsid w:val="006101D3"/>
    <w:rsid w:val="006111E7"/>
    <w:rsid w:val="00611593"/>
    <w:rsid w:val="00611A4A"/>
    <w:rsid w:val="00611A9A"/>
    <w:rsid w:val="00611B70"/>
    <w:rsid w:val="00611D78"/>
    <w:rsid w:val="00611DD2"/>
    <w:rsid w:val="00612340"/>
    <w:rsid w:val="00612958"/>
    <w:rsid w:val="00613490"/>
    <w:rsid w:val="00613C1A"/>
    <w:rsid w:val="006145D7"/>
    <w:rsid w:val="006149D6"/>
    <w:rsid w:val="00614B57"/>
    <w:rsid w:val="00614C31"/>
    <w:rsid w:val="006153DA"/>
    <w:rsid w:val="0061606A"/>
    <w:rsid w:val="00616226"/>
    <w:rsid w:val="006169DC"/>
    <w:rsid w:val="006200FD"/>
    <w:rsid w:val="00621507"/>
    <w:rsid w:val="006219A4"/>
    <w:rsid w:val="00621FB5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69FB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37D9D"/>
    <w:rsid w:val="00640BA0"/>
    <w:rsid w:val="00641052"/>
    <w:rsid w:val="00641782"/>
    <w:rsid w:val="00641E9F"/>
    <w:rsid w:val="00642C4D"/>
    <w:rsid w:val="006434B3"/>
    <w:rsid w:val="006451BE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2A7"/>
    <w:rsid w:val="006527A4"/>
    <w:rsid w:val="00653C89"/>
    <w:rsid w:val="00654920"/>
    <w:rsid w:val="00654C33"/>
    <w:rsid w:val="00654D88"/>
    <w:rsid w:val="00655040"/>
    <w:rsid w:val="00655623"/>
    <w:rsid w:val="00655914"/>
    <w:rsid w:val="00655E52"/>
    <w:rsid w:val="006567B8"/>
    <w:rsid w:val="00657045"/>
    <w:rsid w:val="006572A7"/>
    <w:rsid w:val="00657665"/>
    <w:rsid w:val="00657852"/>
    <w:rsid w:val="00657F84"/>
    <w:rsid w:val="0066047C"/>
    <w:rsid w:val="00660E86"/>
    <w:rsid w:val="006615E8"/>
    <w:rsid w:val="0066160E"/>
    <w:rsid w:val="006618B9"/>
    <w:rsid w:val="00662130"/>
    <w:rsid w:val="00662178"/>
    <w:rsid w:val="00662BD4"/>
    <w:rsid w:val="0066397D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C18"/>
    <w:rsid w:val="00674E57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3AC8"/>
    <w:rsid w:val="00684D3E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292F"/>
    <w:rsid w:val="00694491"/>
    <w:rsid w:val="006945CD"/>
    <w:rsid w:val="006959CB"/>
    <w:rsid w:val="00696C2F"/>
    <w:rsid w:val="006973E7"/>
    <w:rsid w:val="0069766F"/>
    <w:rsid w:val="006A002B"/>
    <w:rsid w:val="006A05D4"/>
    <w:rsid w:val="006A0E5A"/>
    <w:rsid w:val="006A0EFE"/>
    <w:rsid w:val="006A17A6"/>
    <w:rsid w:val="006A25F2"/>
    <w:rsid w:val="006A2638"/>
    <w:rsid w:val="006A3F0C"/>
    <w:rsid w:val="006A48B8"/>
    <w:rsid w:val="006A4D07"/>
    <w:rsid w:val="006A4D6F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231"/>
    <w:rsid w:val="006C36A7"/>
    <w:rsid w:val="006C37A3"/>
    <w:rsid w:val="006C5653"/>
    <w:rsid w:val="006C593F"/>
    <w:rsid w:val="006C5D97"/>
    <w:rsid w:val="006C5F97"/>
    <w:rsid w:val="006C5F9F"/>
    <w:rsid w:val="006C64D7"/>
    <w:rsid w:val="006C67E6"/>
    <w:rsid w:val="006C7A2D"/>
    <w:rsid w:val="006C7DFA"/>
    <w:rsid w:val="006D0C46"/>
    <w:rsid w:val="006D0D3A"/>
    <w:rsid w:val="006D10F6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B2A"/>
    <w:rsid w:val="006D5B6D"/>
    <w:rsid w:val="006D72D1"/>
    <w:rsid w:val="006D7627"/>
    <w:rsid w:val="006D7E24"/>
    <w:rsid w:val="006E0010"/>
    <w:rsid w:val="006E17B9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1053"/>
    <w:rsid w:val="006F255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159D"/>
    <w:rsid w:val="007119D6"/>
    <w:rsid w:val="00711D1E"/>
    <w:rsid w:val="00711F5B"/>
    <w:rsid w:val="00712B62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22FF"/>
    <w:rsid w:val="00722424"/>
    <w:rsid w:val="00722CA8"/>
    <w:rsid w:val="0072354B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29D"/>
    <w:rsid w:val="007323A5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70B"/>
    <w:rsid w:val="00740A5A"/>
    <w:rsid w:val="00740EB1"/>
    <w:rsid w:val="007419A1"/>
    <w:rsid w:val="00741EEE"/>
    <w:rsid w:val="007420BD"/>
    <w:rsid w:val="00742102"/>
    <w:rsid w:val="007426A3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2D0C"/>
    <w:rsid w:val="0075305B"/>
    <w:rsid w:val="00753DED"/>
    <w:rsid w:val="0075541D"/>
    <w:rsid w:val="00755612"/>
    <w:rsid w:val="00755AD0"/>
    <w:rsid w:val="007560D6"/>
    <w:rsid w:val="007565DE"/>
    <w:rsid w:val="007569F0"/>
    <w:rsid w:val="00757A62"/>
    <w:rsid w:val="007605B3"/>
    <w:rsid w:val="00760C7E"/>
    <w:rsid w:val="007610E9"/>
    <w:rsid w:val="007628A0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580"/>
    <w:rsid w:val="00777E8B"/>
    <w:rsid w:val="007804FB"/>
    <w:rsid w:val="00780E0D"/>
    <w:rsid w:val="00780E80"/>
    <w:rsid w:val="007811DE"/>
    <w:rsid w:val="007811E4"/>
    <w:rsid w:val="00782404"/>
    <w:rsid w:val="007824D1"/>
    <w:rsid w:val="00782F3F"/>
    <w:rsid w:val="007837FB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1F1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96E"/>
    <w:rsid w:val="00792F27"/>
    <w:rsid w:val="00792F59"/>
    <w:rsid w:val="0079422F"/>
    <w:rsid w:val="00794AE5"/>
    <w:rsid w:val="00795583"/>
    <w:rsid w:val="007959B2"/>
    <w:rsid w:val="007963BD"/>
    <w:rsid w:val="007970F7"/>
    <w:rsid w:val="0079763A"/>
    <w:rsid w:val="00797DC7"/>
    <w:rsid w:val="007A02A9"/>
    <w:rsid w:val="007A043D"/>
    <w:rsid w:val="007A05D9"/>
    <w:rsid w:val="007A0CB9"/>
    <w:rsid w:val="007A15B9"/>
    <w:rsid w:val="007A1653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99E"/>
    <w:rsid w:val="007B3EB7"/>
    <w:rsid w:val="007B42BB"/>
    <w:rsid w:val="007B4B93"/>
    <w:rsid w:val="007B50D5"/>
    <w:rsid w:val="007B5B46"/>
    <w:rsid w:val="007B72F1"/>
    <w:rsid w:val="007B75BF"/>
    <w:rsid w:val="007B7A83"/>
    <w:rsid w:val="007C038C"/>
    <w:rsid w:val="007C0611"/>
    <w:rsid w:val="007C12EA"/>
    <w:rsid w:val="007C13D6"/>
    <w:rsid w:val="007C21D6"/>
    <w:rsid w:val="007C296E"/>
    <w:rsid w:val="007C3BFF"/>
    <w:rsid w:val="007C437C"/>
    <w:rsid w:val="007C49AB"/>
    <w:rsid w:val="007C4CAF"/>
    <w:rsid w:val="007C512A"/>
    <w:rsid w:val="007C5577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DEA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F2C"/>
    <w:rsid w:val="007E79DF"/>
    <w:rsid w:val="007E7DD2"/>
    <w:rsid w:val="007F0279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BF5"/>
    <w:rsid w:val="00804E06"/>
    <w:rsid w:val="00804FEA"/>
    <w:rsid w:val="008054F0"/>
    <w:rsid w:val="0080581A"/>
    <w:rsid w:val="008065CD"/>
    <w:rsid w:val="00806942"/>
    <w:rsid w:val="00807340"/>
    <w:rsid w:val="00807E06"/>
    <w:rsid w:val="00810B3C"/>
    <w:rsid w:val="008114B4"/>
    <w:rsid w:val="008117B9"/>
    <w:rsid w:val="00812013"/>
    <w:rsid w:val="00812933"/>
    <w:rsid w:val="008131A6"/>
    <w:rsid w:val="00813200"/>
    <w:rsid w:val="00813A58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C1A"/>
    <w:rsid w:val="008213F6"/>
    <w:rsid w:val="0082141D"/>
    <w:rsid w:val="008214FE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300A2"/>
    <w:rsid w:val="00830317"/>
    <w:rsid w:val="00830C41"/>
    <w:rsid w:val="00831C8F"/>
    <w:rsid w:val="008320E8"/>
    <w:rsid w:val="008323F8"/>
    <w:rsid w:val="008329E8"/>
    <w:rsid w:val="00832FA6"/>
    <w:rsid w:val="0083319A"/>
    <w:rsid w:val="00833398"/>
    <w:rsid w:val="0083358C"/>
    <w:rsid w:val="0083362C"/>
    <w:rsid w:val="00834D32"/>
    <w:rsid w:val="008357EB"/>
    <w:rsid w:val="00835EE4"/>
    <w:rsid w:val="00836935"/>
    <w:rsid w:val="00836D6B"/>
    <w:rsid w:val="008374AC"/>
    <w:rsid w:val="00837C66"/>
    <w:rsid w:val="00837FF7"/>
    <w:rsid w:val="008403B9"/>
    <w:rsid w:val="008407F7"/>
    <w:rsid w:val="008419E8"/>
    <w:rsid w:val="00841D55"/>
    <w:rsid w:val="00842445"/>
    <w:rsid w:val="008424D8"/>
    <w:rsid w:val="00842A41"/>
    <w:rsid w:val="00842E1F"/>
    <w:rsid w:val="008432C2"/>
    <w:rsid w:val="00844EDC"/>
    <w:rsid w:val="0084506C"/>
    <w:rsid w:val="008462A0"/>
    <w:rsid w:val="00846A79"/>
    <w:rsid w:val="00847353"/>
    <w:rsid w:val="008478FA"/>
    <w:rsid w:val="008504C1"/>
    <w:rsid w:val="0085052C"/>
    <w:rsid w:val="00850C89"/>
    <w:rsid w:val="00850FAD"/>
    <w:rsid w:val="00851169"/>
    <w:rsid w:val="008511D0"/>
    <w:rsid w:val="0085140D"/>
    <w:rsid w:val="008515A6"/>
    <w:rsid w:val="00851819"/>
    <w:rsid w:val="00852008"/>
    <w:rsid w:val="00852320"/>
    <w:rsid w:val="00852C31"/>
    <w:rsid w:val="0085336D"/>
    <w:rsid w:val="008540D4"/>
    <w:rsid w:val="00854229"/>
    <w:rsid w:val="008545DB"/>
    <w:rsid w:val="0085547C"/>
    <w:rsid w:val="008559E3"/>
    <w:rsid w:val="00855B24"/>
    <w:rsid w:val="00855CCA"/>
    <w:rsid w:val="00856842"/>
    <w:rsid w:val="00856CD9"/>
    <w:rsid w:val="00856D5B"/>
    <w:rsid w:val="008573B4"/>
    <w:rsid w:val="00857D61"/>
    <w:rsid w:val="00860FA9"/>
    <w:rsid w:val="00861700"/>
    <w:rsid w:val="00861702"/>
    <w:rsid w:val="008624ED"/>
    <w:rsid w:val="008625D0"/>
    <w:rsid w:val="00862AB5"/>
    <w:rsid w:val="00863048"/>
    <w:rsid w:val="008633B6"/>
    <w:rsid w:val="00863636"/>
    <w:rsid w:val="00864F6E"/>
    <w:rsid w:val="008658ED"/>
    <w:rsid w:val="00866035"/>
    <w:rsid w:val="0086710E"/>
    <w:rsid w:val="008712BE"/>
    <w:rsid w:val="008712C7"/>
    <w:rsid w:val="0087130A"/>
    <w:rsid w:val="00872776"/>
    <w:rsid w:val="00872B45"/>
    <w:rsid w:val="00872CA0"/>
    <w:rsid w:val="0087323B"/>
    <w:rsid w:val="00873616"/>
    <w:rsid w:val="0087406F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FDA"/>
    <w:rsid w:val="008800A5"/>
    <w:rsid w:val="00881BD2"/>
    <w:rsid w:val="008822DD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5EF4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F03"/>
    <w:rsid w:val="008960E7"/>
    <w:rsid w:val="0089635A"/>
    <w:rsid w:val="00897643"/>
    <w:rsid w:val="00897819"/>
    <w:rsid w:val="008A0552"/>
    <w:rsid w:val="008A0CA5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5A9C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064"/>
    <w:rsid w:val="008C0854"/>
    <w:rsid w:val="008C0A24"/>
    <w:rsid w:val="008C0BD2"/>
    <w:rsid w:val="008C1453"/>
    <w:rsid w:val="008C1F02"/>
    <w:rsid w:val="008C247B"/>
    <w:rsid w:val="008C2557"/>
    <w:rsid w:val="008C29AC"/>
    <w:rsid w:val="008C3380"/>
    <w:rsid w:val="008C43F5"/>
    <w:rsid w:val="008C4AA7"/>
    <w:rsid w:val="008C4B36"/>
    <w:rsid w:val="008C6184"/>
    <w:rsid w:val="008C66FF"/>
    <w:rsid w:val="008C7428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866"/>
    <w:rsid w:val="008D6202"/>
    <w:rsid w:val="008D67F4"/>
    <w:rsid w:val="008D7063"/>
    <w:rsid w:val="008D719B"/>
    <w:rsid w:val="008D772B"/>
    <w:rsid w:val="008D77D4"/>
    <w:rsid w:val="008D79BF"/>
    <w:rsid w:val="008D7ADA"/>
    <w:rsid w:val="008E04C6"/>
    <w:rsid w:val="008E06CE"/>
    <w:rsid w:val="008E06EF"/>
    <w:rsid w:val="008E096C"/>
    <w:rsid w:val="008E1636"/>
    <w:rsid w:val="008E1A38"/>
    <w:rsid w:val="008E1E75"/>
    <w:rsid w:val="008E3448"/>
    <w:rsid w:val="008E58E3"/>
    <w:rsid w:val="008E6339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CA1"/>
    <w:rsid w:val="008F6F37"/>
    <w:rsid w:val="008F712F"/>
    <w:rsid w:val="008F723A"/>
    <w:rsid w:val="008F73A2"/>
    <w:rsid w:val="008F7970"/>
    <w:rsid w:val="008F7A79"/>
    <w:rsid w:val="008F7CBA"/>
    <w:rsid w:val="009001B8"/>
    <w:rsid w:val="00900855"/>
    <w:rsid w:val="0090136C"/>
    <w:rsid w:val="00901B85"/>
    <w:rsid w:val="00901DA4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11"/>
    <w:rsid w:val="009206D8"/>
    <w:rsid w:val="009208C1"/>
    <w:rsid w:val="0092091A"/>
    <w:rsid w:val="00920FC1"/>
    <w:rsid w:val="0092166E"/>
    <w:rsid w:val="00921734"/>
    <w:rsid w:val="009217F5"/>
    <w:rsid w:val="00921837"/>
    <w:rsid w:val="00924CFC"/>
    <w:rsid w:val="00925714"/>
    <w:rsid w:val="009258D7"/>
    <w:rsid w:val="00925F41"/>
    <w:rsid w:val="00926385"/>
    <w:rsid w:val="00927511"/>
    <w:rsid w:val="00927D88"/>
    <w:rsid w:val="00930489"/>
    <w:rsid w:val="009311E1"/>
    <w:rsid w:val="0093165C"/>
    <w:rsid w:val="0093166F"/>
    <w:rsid w:val="00931AAD"/>
    <w:rsid w:val="00931BDE"/>
    <w:rsid w:val="00931BDF"/>
    <w:rsid w:val="00932547"/>
    <w:rsid w:val="0093267B"/>
    <w:rsid w:val="0093303F"/>
    <w:rsid w:val="009333CC"/>
    <w:rsid w:val="00933482"/>
    <w:rsid w:val="00933DF6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37551"/>
    <w:rsid w:val="00940724"/>
    <w:rsid w:val="00940795"/>
    <w:rsid w:val="00940ADB"/>
    <w:rsid w:val="00940E92"/>
    <w:rsid w:val="00940F9F"/>
    <w:rsid w:val="00942586"/>
    <w:rsid w:val="0094269C"/>
    <w:rsid w:val="009429E4"/>
    <w:rsid w:val="009432C2"/>
    <w:rsid w:val="0094346C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47FC1"/>
    <w:rsid w:val="00950358"/>
    <w:rsid w:val="009509E6"/>
    <w:rsid w:val="009524B4"/>
    <w:rsid w:val="00952CF6"/>
    <w:rsid w:val="00952E65"/>
    <w:rsid w:val="009532EF"/>
    <w:rsid w:val="009538E4"/>
    <w:rsid w:val="00954DCA"/>
    <w:rsid w:val="00955B14"/>
    <w:rsid w:val="00955B25"/>
    <w:rsid w:val="00955DCE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05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6BDD"/>
    <w:rsid w:val="009671D5"/>
    <w:rsid w:val="00967BAF"/>
    <w:rsid w:val="00967D5F"/>
    <w:rsid w:val="0097038C"/>
    <w:rsid w:val="009711F7"/>
    <w:rsid w:val="009712B7"/>
    <w:rsid w:val="0097151A"/>
    <w:rsid w:val="009715CC"/>
    <w:rsid w:val="0097268C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77664"/>
    <w:rsid w:val="00980679"/>
    <w:rsid w:val="00980DBE"/>
    <w:rsid w:val="0098173B"/>
    <w:rsid w:val="0098220A"/>
    <w:rsid w:val="00982E29"/>
    <w:rsid w:val="00983BA7"/>
    <w:rsid w:val="0098553D"/>
    <w:rsid w:val="00985D98"/>
    <w:rsid w:val="009865E2"/>
    <w:rsid w:val="0098671F"/>
    <w:rsid w:val="00986C19"/>
    <w:rsid w:val="00987278"/>
    <w:rsid w:val="00987543"/>
    <w:rsid w:val="00987565"/>
    <w:rsid w:val="009875FB"/>
    <w:rsid w:val="00987B1C"/>
    <w:rsid w:val="009908DB"/>
    <w:rsid w:val="00990A86"/>
    <w:rsid w:val="00990D8A"/>
    <w:rsid w:val="00991502"/>
    <w:rsid w:val="009919E0"/>
    <w:rsid w:val="00992530"/>
    <w:rsid w:val="0099263F"/>
    <w:rsid w:val="00992800"/>
    <w:rsid w:val="00992F0D"/>
    <w:rsid w:val="00993766"/>
    <w:rsid w:val="00994133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AE2"/>
    <w:rsid w:val="009A0BC8"/>
    <w:rsid w:val="009A0CA2"/>
    <w:rsid w:val="009A1131"/>
    <w:rsid w:val="009A2125"/>
    <w:rsid w:val="009A300D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149F"/>
    <w:rsid w:val="009B1C71"/>
    <w:rsid w:val="009B1EC3"/>
    <w:rsid w:val="009B304D"/>
    <w:rsid w:val="009B37C5"/>
    <w:rsid w:val="009B42E9"/>
    <w:rsid w:val="009B4F40"/>
    <w:rsid w:val="009B5314"/>
    <w:rsid w:val="009B5A7C"/>
    <w:rsid w:val="009B67C9"/>
    <w:rsid w:val="009B69BD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CB0"/>
    <w:rsid w:val="009C449A"/>
    <w:rsid w:val="009C44E6"/>
    <w:rsid w:val="009C5E22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999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D770C"/>
    <w:rsid w:val="009E0D07"/>
    <w:rsid w:val="009E12D3"/>
    <w:rsid w:val="009E1AED"/>
    <w:rsid w:val="009E2960"/>
    <w:rsid w:val="009E2B84"/>
    <w:rsid w:val="009E2D1A"/>
    <w:rsid w:val="009E2FDA"/>
    <w:rsid w:val="009E4227"/>
    <w:rsid w:val="009E5870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A00604"/>
    <w:rsid w:val="00A00A65"/>
    <w:rsid w:val="00A0239C"/>
    <w:rsid w:val="00A02451"/>
    <w:rsid w:val="00A02740"/>
    <w:rsid w:val="00A03772"/>
    <w:rsid w:val="00A03C6C"/>
    <w:rsid w:val="00A042AA"/>
    <w:rsid w:val="00A049C4"/>
    <w:rsid w:val="00A051BF"/>
    <w:rsid w:val="00A0530C"/>
    <w:rsid w:val="00A05379"/>
    <w:rsid w:val="00A05A90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560"/>
    <w:rsid w:val="00A12803"/>
    <w:rsid w:val="00A12A4F"/>
    <w:rsid w:val="00A12B32"/>
    <w:rsid w:val="00A12EB3"/>
    <w:rsid w:val="00A13567"/>
    <w:rsid w:val="00A1385E"/>
    <w:rsid w:val="00A13963"/>
    <w:rsid w:val="00A13AD0"/>
    <w:rsid w:val="00A13B01"/>
    <w:rsid w:val="00A14CF3"/>
    <w:rsid w:val="00A14D2B"/>
    <w:rsid w:val="00A1522A"/>
    <w:rsid w:val="00A1582B"/>
    <w:rsid w:val="00A159E2"/>
    <w:rsid w:val="00A15A0F"/>
    <w:rsid w:val="00A16136"/>
    <w:rsid w:val="00A16432"/>
    <w:rsid w:val="00A16657"/>
    <w:rsid w:val="00A17A8E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CFE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178"/>
    <w:rsid w:val="00A37615"/>
    <w:rsid w:val="00A37A96"/>
    <w:rsid w:val="00A4076A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4D5"/>
    <w:rsid w:val="00A5207D"/>
    <w:rsid w:val="00A52ED8"/>
    <w:rsid w:val="00A54493"/>
    <w:rsid w:val="00A56B46"/>
    <w:rsid w:val="00A56E1D"/>
    <w:rsid w:val="00A5716B"/>
    <w:rsid w:val="00A576D6"/>
    <w:rsid w:val="00A60569"/>
    <w:rsid w:val="00A60C1F"/>
    <w:rsid w:val="00A60DB2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CA5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FFB"/>
    <w:rsid w:val="00A971E9"/>
    <w:rsid w:val="00A974FD"/>
    <w:rsid w:val="00A977CD"/>
    <w:rsid w:val="00AA136D"/>
    <w:rsid w:val="00AA1701"/>
    <w:rsid w:val="00AA1C4F"/>
    <w:rsid w:val="00AA263A"/>
    <w:rsid w:val="00AA3B1E"/>
    <w:rsid w:val="00AA405F"/>
    <w:rsid w:val="00AA4DFB"/>
    <w:rsid w:val="00AA5B49"/>
    <w:rsid w:val="00AA5D0E"/>
    <w:rsid w:val="00AA6105"/>
    <w:rsid w:val="00AA70C4"/>
    <w:rsid w:val="00AB044D"/>
    <w:rsid w:val="00AB04C1"/>
    <w:rsid w:val="00AB064C"/>
    <w:rsid w:val="00AB0F98"/>
    <w:rsid w:val="00AB1061"/>
    <w:rsid w:val="00AB11BF"/>
    <w:rsid w:val="00AB13A2"/>
    <w:rsid w:val="00AB1445"/>
    <w:rsid w:val="00AB1A8D"/>
    <w:rsid w:val="00AB20A8"/>
    <w:rsid w:val="00AB21F9"/>
    <w:rsid w:val="00AB22A2"/>
    <w:rsid w:val="00AB22CC"/>
    <w:rsid w:val="00AB2ED0"/>
    <w:rsid w:val="00AB2FEA"/>
    <w:rsid w:val="00AB3AB0"/>
    <w:rsid w:val="00AB4B33"/>
    <w:rsid w:val="00AB4EEE"/>
    <w:rsid w:val="00AB5A1C"/>
    <w:rsid w:val="00AB5A9E"/>
    <w:rsid w:val="00AB602C"/>
    <w:rsid w:val="00AB6A6D"/>
    <w:rsid w:val="00AB7AD1"/>
    <w:rsid w:val="00AC048E"/>
    <w:rsid w:val="00AC16DE"/>
    <w:rsid w:val="00AC1C7A"/>
    <w:rsid w:val="00AC1CEE"/>
    <w:rsid w:val="00AC1EC3"/>
    <w:rsid w:val="00AC2364"/>
    <w:rsid w:val="00AC3247"/>
    <w:rsid w:val="00AC5FC4"/>
    <w:rsid w:val="00AC6287"/>
    <w:rsid w:val="00AC62EE"/>
    <w:rsid w:val="00AC6772"/>
    <w:rsid w:val="00AC6C16"/>
    <w:rsid w:val="00AC7120"/>
    <w:rsid w:val="00AC79FC"/>
    <w:rsid w:val="00AC7CB2"/>
    <w:rsid w:val="00AC7CC6"/>
    <w:rsid w:val="00AC7FA0"/>
    <w:rsid w:val="00AD06A9"/>
    <w:rsid w:val="00AD0B91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670"/>
    <w:rsid w:val="00AE3EFB"/>
    <w:rsid w:val="00AE4575"/>
    <w:rsid w:val="00AE462E"/>
    <w:rsid w:val="00AE4EC5"/>
    <w:rsid w:val="00AE4FEE"/>
    <w:rsid w:val="00AE517F"/>
    <w:rsid w:val="00AE5683"/>
    <w:rsid w:val="00AE5795"/>
    <w:rsid w:val="00AE599C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3AEF"/>
    <w:rsid w:val="00AF5033"/>
    <w:rsid w:val="00AF50BB"/>
    <w:rsid w:val="00AF5209"/>
    <w:rsid w:val="00AF558E"/>
    <w:rsid w:val="00AF5696"/>
    <w:rsid w:val="00AF5A8D"/>
    <w:rsid w:val="00AF5F71"/>
    <w:rsid w:val="00AF6CF8"/>
    <w:rsid w:val="00AF7590"/>
    <w:rsid w:val="00AF7643"/>
    <w:rsid w:val="00AF7910"/>
    <w:rsid w:val="00B0073A"/>
    <w:rsid w:val="00B008A0"/>
    <w:rsid w:val="00B01310"/>
    <w:rsid w:val="00B019C1"/>
    <w:rsid w:val="00B01AC2"/>
    <w:rsid w:val="00B01D3F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C4E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3D33"/>
    <w:rsid w:val="00B24195"/>
    <w:rsid w:val="00B25144"/>
    <w:rsid w:val="00B25360"/>
    <w:rsid w:val="00B253E4"/>
    <w:rsid w:val="00B25F9C"/>
    <w:rsid w:val="00B27135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483A"/>
    <w:rsid w:val="00B351DA"/>
    <w:rsid w:val="00B355A6"/>
    <w:rsid w:val="00B356A6"/>
    <w:rsid w:val="00B35A06"/>
    <w:rsid w:val="00B35DFE"/>
    <w:rsid w:val="00B36D65"/>
    <w:rsid w:val="00B36FB6"/>
    <w:rsid w:val="00B378D2"/>
    <w:rsid w:val="00B37D7D"/>
    <w:rsid w:val="00B40506"/>
    <w:rsid w:val="00B410F5"/>
    <w:rsid w:val="00B41AF9"/>
    <w:rsid w:val="00B41EDC"/>
    <w:rsid w:val="00B42390"/>
    <w:rsid w:val="00B43F82"/>
    <w:rsid w:val="00B44C79"/>
    <w:rsid w:val="00B44DBC"/>
    <w:rsid w:val="00B44EF3"/>
    <w:rsid w:val="00B45726"/>
    <w:rsid w:val="00B45D43"/>
    <w:rsid w:val="00B46D4D"/>
    <w:rsid w:val="00B472EA"/>
    <w:rsid w:val="00B477FF"/>
    <w:rsid w:val="00B47E02"/>
    <w:rsid w:val="00B50078"/>
    <w:rsid w:val="00B5269A"/>
    <w:rsid w:val="00B53FE4"/>
    <w:rsid w:val="00B53FF4"/>
    <w:rsid w:val="00B54160"/>
    <w:rsid w:val="00B5417F"/>
    <w:rsid w:val="00B54954"/>
    <w:rsid w:val="00B54C1A"/>
    <w:rsid w:val="00B5529B"/>
    <w:rsid w:val="00B55715"/>
    <w:rsid w:val="00B5571B"/>
    <w:rsid w:val="00B558A5"/>
    <w:rsid w:val="00B559D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2E"/>
    <w:rsid w:val="00B638EB"/>
    <w:rsid w:val="00B63A45"/>
    <w:rsid w:val="00B63ADC"/>
    <w:rsid w:val="00B6477D"/>
    <w:rsid w:val="00B64E53"/>
    <w:rsid w:val="00B652B6"/>
    <w:rsid w:val="00B66352"/>
    <w:rsid w:val="00B663FD"/>
    <w:rsid w:val="00B66673"/>
    <w:rsid w:val="00B67391"/>
    <w:rsid w:val="00B70838"/>
    <w:rsid w:val="00B71FD4"/>
    <w:rsid w:val="00B720D0"/>
    <w:rsid w:val="00B7212A"/>
    <w:rsid w:val="00B723D2"/>
    <w:rsid w:val="00B735FE"/>
    <w:rsid w:val="00B7397B"/>
    <w:rsid w:val="00B73B5C"/>
    <w:rsid w:val="00B73C7C"/>
    <w:rsid w:val="00B73CAE"/>
    <w:rsid w:val="00B74477"/>
    <w:rsid w:val="00B74ECE"/>
    <w:rsid w:val="00B7556B"/>
    <w:rsid w:val="00B75709"/>
    <w:rsid w:val="00B75FF5"/>
    <w:rsid w:val="00B766ED"/>
    <w:rsid w:val="00B7757F"/>
    <w:rsid w:val="00B775CF"/>
    <w:rsid w:val="00B7788D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C83"/>
    <w:rsid w:val="00B84D70"/>
    <w:rsid w:val="00B84EAE"/>
    <w:rsid w:val="00B85754"/>
    <w:rsid w:val="00B85C9E"/>
    <w:rsid w:val="00B8624E"/>
    <w:rsid w:val="00B8657E"/>
    <w:rsid w:val="00B86704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EBA"/>
    <w:rsid w:val="00BA1228"/>
    <w:rsid w:val="00BA1907"/>
    <w:rsid w:val="00BA1B9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3CB7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49BD"/>
    <w:rsid w:val="00BC5056"/>
    <w:rsid w:val="00BC5F15"/>
    <w:rsid w:val="00BC6A7D"/>
    <w:rsid w:val="00BC73A7"/>
    <w:rsid w:val="00BC778D"/>
    <w:rsid w:val="00BC77BD"/>
    <w:rsid w:val="00BC7F80"/>
    <w:rsid w:val="00BD056F"/>
    <w:rsid w:val="00BD0620"/>
    <w:rsid w:val="00BD0902"/>
    <w:rsid w:val="00BD0C0E"/>
    <w:rsid w:val="00BD1161"/>
    <w:rsid w:val="00BD1DBD"/>
    <w:rsid w:val="00BD2608"/>
    <w:rsid w:val="00BD2DF5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1B0"/>
    <w:rsid w:val="00BE4426"/>
    <w:rsid w:val="00BE444F"/>
    <w:rsid w:val="00BE4A72"/>
    <w:rsid w:val="00BE5C94"/>
    <w:rsid w:val="00BE6477"/>
    <w:rsid w:val="00BE6BDF"/>
    <w:rsid w:val="00BE6E70"/>
    <w:rsid w:val="00BE738A"/>
    <w:rsid w:val="00BE7904"/>
    <w:rsid w:val="00BE7CA4"/>
    <w:rsid w:val="00BE7E3C"/>
    <w:rsid w:val="00BF083E"/>
    <w:rsid w:val="00BF0E97"/>
    <w:rsid w:val="00BF0F39"/>
    <w:rsid w:val="00BF106D"/>
    <w:rsid w:val="00BF2D4B"/>
    <w:rsid w:val="00BF3505"/>
    <w:rsid w:val="00BF35E5"/>
    <w:rsid w:val="00BF42E7"/>
    <w:rsid w:val="00BF4374"/>
    <w:rsid w:val="00BF47F9"/>
    <w:rsid w:val="00BF4FC7"/>
    <w:rsid w:val="00BF53BE"/>
    <w:rsid w:val="00BF648D"/>
    <w:rsid w:val="00BF6CA8"/>
    <w:rsid w:val="00BF6E62"/>
    <w:rsid w:val="00BF6EB2"/>
    <w:rsid w:val="00BF7E7E"/>
    <w:rsid w:val="00C01A4C"/>
    <w:rsid w:val="00C02352"/>
    <w:rsid w:val="00C0336F"/>
    <w:rsid w:val="00C03F98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205AC"/>
    <w:rsid w:val="00C21931"/>
    <w:rsid w:val="00C246F0"/>
    <w:rsid w:val="00C25BEC"/>
    <w:rsid w:val="00C263C7"/>
    <w:rsid w:val="00C26553"/>
    <w:rsid w:val="00C276C2"/>
    <w:rsid w:val="00C279E4"/>
    <w:rsid w:val="00C304F3"/>
    <w:rsid w:val="00C31706"/>
    <w:rsid w:val="00C33D6A"/>
    <w:rsid w:val="00C33E1F"/>
    <w:rsid w:val="00C33E74"/>
    <w:rsid w:val="00C33EA1"/>
    <w:rsid w:val="00C35024"/>
    <w:rsid w:val="00C357BB"/>
    <w:rsid w:val="00C35C03"/>
    <w:rsid w:val="00C3640C"/>
    <w:rsid w:val="00C364C8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B8C"/>
    <w:rsid w:val="00C4663C"/>
    <w:rsid w:val="00C46C2D"/>
    <w:rsid w:val="00C46DC8"/>
    <w:rsid w:val="00C471CE"/>
    <w:rsid w:val="00C47E90"/>
    <w:rsid w:val="00C50B2D"/>
    <w:rsid w:val="00C5127F"/>
    <w:rsid w:val="00C51790"/>
    <w:rsid w:val="00C519FC"/>
    <w:rsid w:val="00C52123"/>
    <w:rsid w:val="00C52143"/>
    <w:rsid w:val="00C5216F"/>
    <w:rsid w:val="00C522D0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6C2"/>
    <w:rsid w:val="00C57FD9"/>
    <w:rsid w:val="00C60E71"/>
    <w:rsid w:val="00C62ABD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B91"/>
    <w:rsid w:val="00C67CD8"/>
    <w:rsid w:val="00C67DE6"/>
    <w:rsid w:val="00C7033D"/>
    <w:rsid w:val="00C7173E"/>
    <w:rsid w:val="00C71785"/>
    <w:rsid w:val="00C73504"/>
    <w:rsid w:val="00C73518"/>
    <w:rsid w:val="00C737BA"/>
    <w:rsid w:val="00C73B4E"/>
    <w:rsid w:val="00C73BE6"/>
    <w:rsid w:val="00C73BEF"/>
    <w:rsid w:val="00C74531"/>
    <w:rsid w:val="00C74555"/>
    <w:rsid w:val="00C75F08"/>
    <w:rsid w:val="00C76A3B"/>
    <w:rsid w:val="00C76BB9"/>
    <w:rsid w:val="00C77C78"/>
    <w:rsid w:val="00C8150F"/>
    <w:rsid w:val="00C81EA4"/>
    <w:rsid w:val="00C8282B"/>
    <w:rsid w:val="00C833F8"/>
    <w:rsid w:val="00C83F0A"/>
    <w:rsid w:val="00C84246"/>
    <w:rsid w:val="00C846FD"/>
    <w:rsid w:val="00C84EA2"/>
    <w:rsid w:val="00C85791"/>
    <w:rsid w:val="00C8606E"/>
    <w:rsid w:val="00C8613A"/>
    <w:rsid w:val="00C86F49"/>
    <w:rsid w:val="00C871C2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08B5"/>
    <w:rsid w:val="00C909C6"/>
    <w:rsid w:val="00C91B46"/>
    <w:rsid w:val="00C91C9C"/>
    <w:rsid w:val="00C92186"/>
    <w:rsid w:val="00C92AC3"/>
    <w:rsid w:val="00C932E5"/>
    <w:rsid w:val="00C93CA8"/>
    <w:rsid w:val="00C95086"/>
    <w:rsid w:val="00C954D5"/>
    <w:rsid w:val="00C95644"/>
    <w:rsid w:val="00C95779"/>
    <w:rsid w:val="00C964C0"/>
    <w:rsid w:val="00C964F3"/>
    <w:rsid w:val="00C96AE4"/>
    <w:rsid w:val="00C97143"/>
    <w:rsid w:val="00C9738C"/>
    <w:rsid w:val="00C97659"/>
    <w:rsid w:val="00C9782A"/>
    <w:rsid w:val="00C9793E"/>
    <w:rsid w:val="00C97D1F"/>
    <w:rsid w:val="00CA0514"/>
    <w:rsid w:val="00CA0EF4"/>
    <w:rsid w:val="00CA15DF"/>
    <w:rsid w:val="00CA187E"/>
    <w:rsid w:val="00CA1BE6"/>
    <w:rsid w:val="00CA1CEF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5ADD"/>
    <w:rsid w:val="00CA6980"/>
    <w:rsid w:val="00CA6C46"/>
    <w:rsid w:val="00CA6F97"/>
    <w:rsid w:val="00CB0B09"/>
    <w:rsid w:val="00CB0E45"/>
    <w:rsid w:val="00CB1535"/>
    <w:rsid w:val="00CB389C"/>
    <w:rsid w:val="00CB45A5"/>
    <w:rsid w:val="00CB4EFA"/>
    <w:rsid w:val="00CB564D"/>
    <w:rsid w:val="00CB5ADD"/>
    <w:rsid w:val="00CB5C5F"/>
    <w:rsid w:val="00CB74B9"/>
    <w:rsid w:val="00CB7D2A"/>
    <w:rsid w:val="00CC0882"/>
    <w:rsid w:val="00CC0B05"/>
    <w:rsid w:val="00CC1205"/>
    <w:rsid w:val="00CC1A57"/>
    <w:rsid w:val="00CC1C3C"/>
    <w:rsid w:val="00CC1FB1"/>
    <w:rsid w:val="00CC241F"/>
    <w:rsid w:val="00CC3B4A"/>
    <w:rsid w:val="00CC3C1A"/>
    <w:rsid w:val="00CC3E43"/>
    <w:rsid w:val="00CC4772"/>
    <w:rsid w:val="00CC53EB"/>
    <w:rsid w:val="00CC5A93"/>
    <w:rsid w:val="00CC62B9"/>
    <w:rsid w:val="00CC6FBD"/>
    <w:rsid w:val="00CC7748"/>
    <w:rsid w:val="00CC7B63"/>
    <w:rsid w:val="00CD159A"/>
    <w:rsid w:val="00CD19A9"/>
    <w:rsid w:val="00CD1FDA"/>
    <w:rsid w:val="00CD2B72"/>
    <w:rsid w:val="00CD2C1D"/>
    <w:rsid w:val="00CD30CB"/>
    <w:rsid w:val="00CD38EE"/>
    <w:rsid w:val="00CD42A3"/>
    <w:rsid w:val="00CD44F1"/>
    <w:rsid w:val="00CD4A73"/>
    <w:rsid w:val="00CD4DF3"/>
    <w:rsid w:val="00CD5245"/>
    <w:rsid w:val="00CD535E"/>
    <w:rsid w:val="00CD561B"/>
    <w:rsid w:val="00CD6C4A"/>
    <w:rsid w:val="00CE009D"/>
    <w:rsid w:val="00CE07BA"/>
    <w:rsid w:val="00CE0B08"/>
    <w:rsid w:val="00CE0B14"/>
    <w:rsid w:val="00CE0B9B"/>
    <w:rsid w:val="00CE0ED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A87"/>
    <w:rsid w:val="00CE4DF5"/>
    <w:rsid w:val="00CE5ADF"/>
    <w:rsid w:val="00CE5ED2"/>
    <w:rsid w:val="00CE5FEF"/>
    <w:rsid w:val="00CE6FE9"/>
    <w:rsid w:val="00CE7CF1"/>
    <w:rsid w:val="00CF0247"/>
    <w:rsid w:val="00CF028E"/>
    <w:rsid w:val="00CF03C6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38A"/>
    <w:rsid w:val="00D1643C"/>
    <w:rsid w:val="00D16D53"/>
    <w:rsid w:val="00D16DCB"/>
    <w:rsid w:val="00D16E86"/>
    <w:rsid w:val="00D1737F"/>
    <w:rsid w:val="00D17DCE"/>
    <w:rsid w:val="00D21599"/>
    <w:rsid w:val="00D2163E"/>
    <w:rsid w:val="00D219B3"/>
    <w:rsid w:val="00D21F1F"/>
    <w:rsid w:val="00D22288"/>
    <w:rsid w:val="00D22550"/>
    <w:rsid w:val="00D23D41"/>
    <w:rsid w:val="00D23F0A"/>
    <w:rsid w:val="00D2403C"/>
    <w:rsid w:val="00D24549"/>
    <w:rsid w:val="00D245A1"/>
    <w:rsid w:val="00D24F7D"/>
    <w:rsid w:val="00D25A71"/>
    <w:rsid w:val="00D25E0B"/>
    <w:rsid w:val="00D262A7"/>
    <w:rsid w:val="00D270AB"/>
    <w:rsid w:val="00D2747B"/>
    <w:rsid w:val="00D3000B"/>
    <w:rsid w:val="00D30229"/>
    <w:rsid w:val="00D30321"/>
    <w:rsid w:val="00D3056F"/>
    <w:rsid w:val="00D30755"/>
    <w:rsid w:val="00D31CD6"/>
    <w:rsid w:val="00D3274F"/>
    <w:rsid w:val="00D32DFC"/>
    <w:rsid w:val="00D33210"/>
    <w:rsid w:val="00D33257"/>
    <w:rsid w:val="00D338B5"/>
    <w:rsid w:val="00D351BF"/>
    <w:rsid w:val="00D361EE"/>
    <w:rsid w:val="00D364CD"/>
    <w:rsid w:val="00D36DAC"/>
    <w:rsid w:val="00D37467"/>
    <w:rsid w:val="00D37E0C"/>
    <w:rsid w:val="00D4099C"/>
    <w:rsid w:val="00D41AAE"/>
    <w:rsid w:val="00D41FAD"/>
    <w:rsid w:val="00D420D5"/>
    <w:rsid w:val="00D423D7"/>
    <w:rsid w:val="00D4300A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580"/>
    <w:rsid w:val="00D51740"/>
    <w:rsid w:val="00D51956"/>
    <w:rsid w:val="00D52566"/>
    <w:rsid w:val="00D5259D"/>
    <w:rsid w:val="00D5260A"/>
    <w:rsid w:val="00D52B20"/>
    <w:rsid w:val="00D54E01"/>
    <w:rsid w:val="00D54EC0"/>
    <w:rsid w:val="00D54F8A"/>
    <w:rsid w:val="00D55121"/>
    <w:rsid w:val="00D554DA"/>
    <w:rsid w:val="00D55D9E"/>
    <w:rsid w:val="00D55DFE"/>
    <w:rsid w:val="00D560C5"/>
    <w:rsid w:val="00D565C4"/>
    <w:rsid w:val="00D5676E"/>
    <w:rsid w:val="00D569AD"/>
    <w:rsid w:val="00D56B00"/>
    <w:rsid w:val="00D6091A"/>
    <w:rsid w:val="00D60AF2"/>
    <w:rsid w:val="00D60D86"/>
    <w:rsid w:val="00D61A86"/>
    <w:rsid w:val="00D625E0"/>
    <w:rsid w:val="00D63662"/>
    <w:rsid w:val="00D6414D"/>
    <w:rsid w:val="00D641EF"/>
    <w:rsid w:val="00D64441"/>
    <w:rsid w:val="00D64B5C"/>
    <w:rsid w:val="00D651C4"/>
    <w:rsid w:val="00D66400"/>
    <w:rsid w:val="00D716EC"/>
    <w:rsid w:val="00D718BC"/>
    <w:rsid w:val="00D71911"/>
    <w:rsid w:val="00D71E44"/>
    <w:rsid w:val="00D72924"/>
    <w:rsid w:val="00D73490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77499"/>
    <w:rsid w:val="00D77695"/>
    <w:rsid w:val="00D802E4"/>
    <w:rsid w:val="00D814EC"/>
    <w:rsid w:val="00D81CCF"/>
    <w:rsid w:val="00D8201D"/>
    <w:rsid w:val="00D8313B"/>
    <w:rsid w:val="00D84D9B"/>
    <w:rsid w:val="00D85AB9"/>
    <w:rsid w:val="00D86288"/>
    <w:rsid w:val="00D86514"/>
    <w:rsid w:val="00D866F0"/>
    <w:rsid w:val="00D86734"/>
    <w:rsid w:val="00D86B64"/>
    <w:rsid w:val="00D876C1"/>
    <w:rsid w:val="00D90031"/>
    <w:rsid w:val="00D90415"/>
    <w:rsid w:val="00D905A0"/>
    <w:rsid w:val="00D908D1"/>
    <w:rsid w:val="00D91718"/>
    <w:rsid w:val="00D919F8"/>
    <w:rsid w:val="00D91CEE"/>
    <w:rsid w:val="00D9247C"/>
    <w:rsid w:val="00D9255C"/>
    <w:rsid w:val="00D934CE"/>
    <w:rsid w:val="00D93725"/>
    <w:rsid w:val="00D9414A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4F93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1D28"/>
    <w:rsid w:val="00DC23DC"/>
    <w:rsid w:val="00DC25C4"/>
    <w:rsid w:val="00DC28AF"/>
    <w:rsid w:val="00DC2A06"/>
    <w:rsid w:val="00DC2F56"/>
    <w:rsid w:val="00DC33DA"/>
    <w:rsid w:val="00DC378E"/>
    <w:rsid w:val="00DC4D52"/>
    <w:rsid w:val="00DC5956"/>
    <w:rsid w:val="00DC614C"/>
    <w:rsid w:val="00DC650B"/>
    <w:rsid w:val="00DC6EA0"/>
    <w:rsid w:val="00DD025E"/>
    <w:rsid w:val="00DD0302"/>
    <w:rsid w:val="00DD03F0"/>
    <w:rsid w:val="00DD14D3"/>
    <w:rsid w:val="00DD1609"/>
    <w:rsid w:val="00DD2309"/>
    <w:rsid w:val="00DD2B10"/>
    <w:rsid w:val="00DD30B3"/>
    <w:rsid w:val="00DD35D2"/>
    <w:rsid w:val="00DD3DE7"/>
    <w:rsid w:val="00DD5149"/>
    <w:rsid w:val="00DD5645"/>
    <w:rsid w:val="00DD5CF8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F25"/>
    <w:rsid w:val="00DE51AF"/>
    <w:rsid w:val="00DE5A67"/>
    <w:rsid w:val="00DE5EF9"/>
    <w:rsid w:val="00DE658B"/>
    <w:rsid w:val="00DE6775"/>
    <w:rsid w:val="00DE6D76"/>
    <w:rsid w:val="00DE6EC5"/>
    <w:rsid w:val="00DE6F0F"/>
    <w:rsid w:val="00DE7080"/>
    <w:rsid w:val="00DE762E"/>
    <w:rsid w:val="00DE7BA6"/>
    <w:rsid w:val="00DE7C3C"/>
    <w:rsid w:val="00DF0062"/>
    <w:rsid w:val="00DF00BC"/>
    <w:rsid w:val="00DF0407"/>
    <w:rsid w:val="00DF1172"/>
    <w:rsid w:val="00DF2285"/>
    <w:rsid w:val="00DF3810"/>
    <w:rsid w:val="00DF42A1"/>
    <w:rsid w:val="00DF4344"/>
    <w:rsid w:val="00DF43B9"/>
    <w:rsid w:val="00DF58AE"/>
    <w:rsid w:val="00DF597E"/>
    <w:rsid w:val="00DF5B4B"/>
    <w:rsid w:val="00DF5E27"/>
    <w:rsid w:val="00DF5F98"/>
    <w:rsid w:val="00DF67F9"/>
    <w:rsid w:val="00DF6C33"/>
    <w:rsid w:val="00DF7352"/>
    <w:rsid w:val="00E00850"/>
    <w:rsid w:val="00E01065"/>
    <w:rsid w:val="00E01D21"/>
    <w:rsid w:val="00E02006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B44"/>
    <w:rsid w:val="00E114DE"/>
    <w:rsid w:val="00E12BA8"/>
    <w:rsid w:val="00E12F93"/>
    <w:rsid w:val="00E135E0"/>
    <w:rsid w:val="00E13D18"/>
    <w:rsid w:val="00E14803"/>
    <w:rsid w:val="00E158A3"/>
    <w:rsid w:val="00E15AF8"/>
    <w:rsid w:val="00E15BF1"/>
    <w:rsid w:val="00E15CB8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239"/>
    <w:rsid w:val="00E22387"/>
    <w:rsid w:val="00E2407D"/>
    <w:rsid w:val="00E248A5"/>
    <w:rsid w:val="00E25943"/>
    <w:rsid w:val="00E25A8D"/>
    <w:rsid w:val="00E25B06"/>
    <w:rsid w:val="00E26E40"/>
    <w:rsid w:val="00E27837"/>
    <w:rsid w:val="00E27DC3"/>
    <w:rsid w:val="00E304CF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C11"/>
    <w:rsid w:val="00E42E37"/>
    <w:rsid w:val="00E42F75"/>
    <w:rsid w:val="00E43A50"/>
    <w:rsid w:val="00E448C9"/>
    <w:rsid w:val="00E449E9"/>
    <w:rsid w:val="00E44B62"/>
    <w:rsid w:val="00E44EA4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2F6F"/>
    <w:rsid w:val="00E5373A"/>
    <w:rsid w:val="00E54D1A"/>
    <w:rsid w:val="00E56765"/>
    <w:rsid w:val="00E569C3"/>
    <w:rsid w:val="00E56B01"/>
    <w:rsid w:val="00E5765F"/>
    <w:rsid w:val="00E57DED"/>
    <w:rsid w:val="00E60A7A"/>
    <w:rsid w:val="00E60F6C"/>
    <w:rsid w:val="00E61E2B"/>
    <w:rsid w:val="00E61EBB"/>
    <w:rsid w:val="00E62341"/>
    <w:rsid w:val="00E630FB"/>
    <w:rsid w:val="00E63258"/>
    <w:rsid w:val="00E638B6"/>
    <w:rsid w:val="00E63ED2"/>
    <w:rsid w:val="00E6522E"/>
    <w:rsid w:val="00E65BA7"/>
    <w:rsid w:val="00E65C4E"/>
    <w:rsid w:val="00E66005"/>
    <w:rsid w:val="00E661FA"/>
    <w:rsid w:val="00E66D9A"/>
    <w:rsid w:val="00E67B63"/>
    <w:rsid w:val="00E67BB7"/>
    <w:rsid w:val="00E67FDC"/>
    <w:rsid w:val="00E70209"/>
    <w:rsid w:val="00E70F27"/>
    <w:rsid w:val="00E72001"/>
    <w:rsid w:val="00E72747"/>
    <w:rsid w:val="00E735D3"/>
    <w:rsid w:val="00E7408A"/>
    <w:rsid w:val="00E745C8"/>
    <w:rsid w:val="00E7497C"/>
    <w:rsid w:val="00E758F4"/>
    <w:rsid w:val="00E75A3A"/>
    <w:rsid w:val="00E75ECB"/>
    <w:rsid w:val="00E7659C"/>
    <w:rsid w:val="00E765BB"/>
    <w:rsid w:val="00E76AEA"/>
    <w:rsid w:val="00E76CD8"/>
    <w:rsid w:val="00E77072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B50"/>
    <w:rsid w:val="00E92C8D"/>
    <w:rsid w:val="00E92F76"/>
    <w:rsid w:val="00E92FD0"/>
    <w:rsid w:val="00E93941"/>
    <w:rsid w:val="00E94534"/>
    <w:rsid w:val="00E952D1"/>
    <w:rsid w:val="00E9563E"/>
    <w:rsid w:val="00E95729"/>
    <w:rsid w:val="00E95C1C"/>
    <w:rsid w:val="00E95F42"/>
    <w:rsid w:val="00E961D3"/>
    <w:rsid w:val="00E96BC2"/>
    <w:rsid w:val="00E96D5E"/>
    <w:rsid w:val="00E96D9C"/>
    <w:rsid w:val="00E96E50"/>
    <w:rsid w:val="00E97049"/>
    <w:rsid w:val="00E972ED"/>
    <w:rsid w:val="00E976B5"/>
    <w:rsid w:val="00EA045F"/>
    <w:rsid w:val="00EA067D"/>
    <w:rsid w:val="00EA0FA0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33DF"/>
    <w:rsid w:val="00EB3D59"/>
    <w:rsid w:val="00EB3E40"/>
    <w:rsid w:val="00EB43DF"/>
    <w:rsid w:val="00EB4EE2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745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7BE9"/>
    <w:rsid w:val="00ED01EB"/>
    <w:rsid w:val="00ED038E"/>
    <w:rsid w:val="00ED0466"/>
    <w:rsid w:val="00ED0569"/>
    <w:rsid w:val="00ED0736"/>
    <w:rsid w:val="00ED2101"/>
    <w:rsid w:val="00ED26AE"/>
    <w:rsid w:val="00ED275D"/>
    <w:rsid w:val="00ED2D1D"/>
    <w:rsid w:val="00ED2D3B"/>
    <w:rsid w:val="00ED2EC1"/>
    <w:rsid w:val="00ED36E8"/>
    <w:rsid w:val="00ED3B67"/>
    <w:rsid w:val="00ED3CCD"/>
    <w:rsid w:val="00ED4290"/>
    <w:rsid w:val="00ED4F10"/>
    <w:rsid w:val="00ED51B9"/>
    <w:rsid w:val="00ED529E"/>
    <w:rsid w:val="00ED575A"/>
    <w:rsid w:val="00ED5853"/>
    <w:rsid w:val="00ED591C"/>
    <w:rsid w:val="00ED648D"/>
    <w:rsid w:val="00ED6B38"/>
    <w:rsid w:val="00ED77CE"/>
    <w:rsid w:val="00ED7B27"/>
    <w:rsid w:val="00ED7B56"/>
    <w:rsid w:val="00EE0505"/>
    <w:rsid w:val="00EE0529"/>
    <w:rsid w:val="00EE103D"/>
    <w:rsid w:val="00EE1172"/>
    <w:rsid w:val="00EE1AA2"/>
    <w:rsid w:val="00EE1E10"/>
    <w:rsid w:val="00EE358E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505"/>
    <w:rsid w:val="00EF75A6"/>
    <w:rsid w:val="00EF766F"/>
    <w:rsid w:val="00EF7956"/>
    <w:rsid w:val="00F008E0"/>
    <w:rsid w:val="00F00E55"/>
    <w:rsid w:val="00F0210B"/>
    <w:rsid w:val="00F02996"/>
    <w:rsid w:val="00F03A56"/>
    <w:rsid w:val="00F03B24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0D42"/>
    <w:rsid w:val="00F21CEA"/>
    <w:rsid w:val="00F21DAE"/>
    <w:rsid w:val="00F226F2"/>
    <w:rsid w:val="00F242E6"/>
    <w:rsid w:val="00F24325"/>
    <w:rsid w:val="00F2596D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19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4E4"/>
    <w:rsid w:val="00F45581"/>
    <w:rsid w:val="00F46D1D"/>
    <w:rsid w:val="00F470B0"/>
    <w:rsid w:val="00F4711C"/>
    <w:rsid w:val="00F50392"/>
    <w:rsid w:val="00F51240"/>
    <w:rsid w:val="00F51B09"/>
    <w:rsid w:val="00F51FC2"/>
    <w:rsid w:val="00F5292D"/>
    <w:rsid w:val="00F52E30"/>
    <w:rsid w:val="00F53105"/>
    <w:rsid w:val="00F535E8"/>
    <w:rsid w:val="00F537C4"/>
    <w:rsid w:val="00F53989"/>
    <w:rsid w:val="00F53DEE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5E3"/>
    <w:rsid w:val="00F6074E"/>
    <w:rsid w:val="00F60A11"/>
    <w:rsid w:val="00F60ED9"/>
    <w:rsid w:val="00F60FCE"/>
    <w:rsid w:val="00F610C3"/>
    <w:rsid w:val="00F615EA"/>
    <w:rsid w:val="00F61D19"/>
    <w:rsid w:val="00F61EEB"/>
    <w:rsid w:val="00F62086"/>
    <w:rsid w:val="00F62105"/>
    <w:rsid w:val="00F622E1"/>
    <w:rsid w:val="00F62C13"/>
    <w:rsid w:val="00F640E4"/>
    <w:rsid w:val="00F64307"/>
    <w:rsid w:val="00F64B40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83"/>
    <w:rsid w:val="00F72E90"/>
    <w:rsid w:val="00F72F6A"/>
    <w:rsid w:val="00F735B3"/>
    <w:rsid w:val="00F7399E"/>
    <w:rsid w:val="00F7496B"/>
    <w:rsid w:val="00F74B40"/>
    <w:rsid w:val="00F74F9D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EC5"/>
    <w:rsid w:val="00F8342F"/>
    <w:rsid w:val="00F83826"/>
    <w:rsid w:val="00F8569D"/>
    <w:rsid w:val="00F865A3"/>
    <w:rsid w:val="00F86A6F"/>
    <w:rsid w:val="00F907EF"/>
    <w:rsid w:val="00F90D9B"/>
    <w:rsid w:val="00F912B0"/>
    <w:rsid w:val="00F91A74"/>
    <w:rsid w:val="00F935EA"/>
    <w:rsid w:val="00F93DE1"/>
    <w:rsid w:val="00F94524"/>
    <w:rsid w:val="00F94A33"/>
    <w:rsid w:val="00F94FF5"/>
    <w:rsid w:val="00F955D1"/>
    <w:rsid w:val="00F955F0"/>
    <w:rsid w:val="00F95776"/>
    <w:rsid w:val="00F95AD8"/>
    <w:rsid w:val="00F95C4B"/>
    <w:rsid w:val="00F96493"/>
    <w:rsid w:val="00F9687D"/>
    <w:rsid w:val="00FA012E"/>
    <w:rsid w:val="00FA018E"/>
    <w:rsid w:val="00FA0BE2"/>
    <w:rsid w:val="00FA0D77"/>
    <w:rsid w:val="00FA2060"/>
    <w:rsid w:val="00FA21CD"/>
    <w:rsid w:val="00FA250A"/>
    <w:rsid w:val="00FA2570"/>
    <w:rsid w:val="00FA2D67"/>
    <w:rsid w:val="00FA316B"/>
    <w:rsid w:val="00FA3277"/>
    <w:rsid w:val="00FA409D"/>
    <w:rsid w:val="00FA4FC2"/>
    <w:rsid w:val="00FA5BDD"/>
    <w:rsid w:val="00FA5F7B"/>
    <w:rsid w:val="00FA6043"/>
    <w:rsid w:val="00FA62A8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EAA"/>
    <w:rsid w:val="00FB50F4"/>
    <w:rsid w:val="00FB5814"/>
    <w:rsid w:val="00FB62E6"/>
    <w:rsid w:val="00FB652E"/>
    <w:rsid w:val="00FC06CE"/>
    <w:rsid w:val="00FC0D4B"/>
    <w:rsid w:val="00FC1256"/>
    <w:rsid w:val="00FC16DC"/>
    <w:rsid w:val="00FC1BD4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030"/>
    <w:rsid w:val="00FC62B1"/>
    <w:rsid w:val="00FC6B5A"/>
    <w:rsid w:val="00FD05A1"/>
    <w:rsid w:val="00FD09FF"/>
    <w:rsid w:val="00FD0D76"/>
    <w:rsid w:val="00FD1653"/>
    <w:rsid w:val="00FD1C2B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D7CE7"/>
    <w:rsid w:val="00FE046D"/>
    <w:rsid w:val="00FE1952"/>
    <w:rsid w:val="00FE1A99"/>
    <w:rsid w:val="00FE2CF7"/>
    <w:rsid w:val="00FE2E6B"/>
    <w:rsid w:val="00FE35B6"/>
    <w:rsid w:val="00FE3E09"/>
    <w:rsid w:val="00FE40F7"/>
    <w:rsid w:val="00FE55A0"/>
    <w:rsid w:val="00FE5B45"/>
    <w:rsid w:val="00FE5F14"/>
    <w:rsid w:val="00FE5FAE"/>
    <w:rsid w:val="00FE63AB"/>
    <w:rsid w:val="00FE6D72"/>
    <w:rsid w:val="00FE72CD"/>
    <w:rsid w:val="00FE7CD3"/>
    <w:rsid w:val="00FF02FE"/>
    <w:rsid w:val="00FF064A"/>
    <w:rsid w:val="00FF0A61"/>
    <w:rsid w:val="00FF0D5B"/>
    <w:rsid w:val="00FF0EC7"/>
    <w:rsid w:val="00FF23E3"/>
    <w:rsid w:val="00FF282B"/>
    <w:rsid w:val="00FF2C22"/>
    <w:rsid w:val="00FF2D9D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F5F6FA7"/>
    <w:rsid w:val="2CDF0EB7"/>
    <w:rsid w:val="4084298F"/>
    <w:rsid w:val="4DBA6A62"/>
    <w:rsid w:val="615B2165"/>
    <w:rsid w:val="6507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D74522"/>
  <w15:docId w15:val="{6992977B-62C0-405E-B91C-4D15539A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Sumrio2">
    <w:name w:val="toc 2"/>
    <w:basedOn w:val="Normal"/>
    <w:next w:val="Normal"/>
    <w:uiPriority w:val="39"/>
    <w:qFormat/>
    <w:pPr>
      <w:tabs>
        <w:tab w:val="left" w:pos="660"/>
        <w:tab w:val="right" w:leader="dot" w:pos="9061"/>
      </w:tabs>
      <w:ind w:left="200"/>
    </w:pPr>
  </w:style>
  <w:style w:type="paragraph" w:styleId="Corpodetexto">
    <w:name w:val="Body Text"/>
    <w:basedOn w:val="Normal"/>
    <w:qFormat/>
    <w:rPr>
      <w:rFonts w:ascii="Verdana" w:hAnsi="Verdana"/>
    </w:rPr>
  </w:style>
  <w:style w:type="paragraph" w:styleId="Textodecomentrio">
    <w:name w:val="annotation text"/>
    <w:basedOn w:val="Normal"/>
    <w:semiHidden/>
    <w:qFormat/>
  </w:style>
  <w:style w:type="paragraph" w:styleId="Recuodecorpodetexto2">
    <w:name w:val="Body Text Indent 2"/>
    <w:basedOn w:val="Normal"/>
    <w:qFormat/>
    <w:pPr>
      <w:spacing w:line="360" w:lineRule="auto"/>
      <w:ind w:left="357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basedOn w:val="Normal"/>
    <w:link w:val="CabealhoChar"/>
    <w:qFormat/>
    <w:pPr>
      <w:tabs>
        <w:tab w:val="center" w:pos="4419"/>
        <w:tab w:val="right" w:pos="8838"/>
      </w:tabs>
    </w:pPr>
    <w:rPr>
      <w:sz w:val="20"/>
    </w:rPr>
  </w:style>
  <w:style w:type="paragraph" w:styleId="Assuntodocomentrio">
    <w:name w:val="annotation subject"/>
    <w:basedOn w:val="Textodecomentrio"/>
    <w:next w:val="Textodecomentrio"/>
    <w:semiHidden/>
    <w:qFormat/>
    <w:rPr>
      <w:b/>
      <w:bCs/>
    </w:r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qFormat/>
    <w:pPr>
      <w:ind w:left="426"/>
    </w:pPr>
    <w:rPr>
      <w:i/>
      <w:iCs/>
      <w:color w:val="000080"/>
    </w:rPr>
  </w:style>
  <w:style w:type="paragraph" w:styleId="Sumrio3">
    <w:name w:val="toc 3"/>
    <w:basedOn w:val="Normal"/>
    <w:next w:val="Normal"/>
    <w:uiPriority w:val="39"/>
    <w:qFormat/>
    <w:pPr>
      <w:ind w:left="44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80"/>
        <w:tab w:val="right" w:leader="dot" w:pos="9072"/>
      </w:tabs>
    </w:pPr>
  </w:style>
  <w:style w:type="paragraph" w:styleId="Recuodecorpodetexto">
    <w:name w:val="Body Text Indent"/>
    <w:basedOn w:val="Normal"/>
    <w:qFormat/>
    <w:pPr>
      <w:ind w:left="284" w:firstLine="73"/>
    </w:pPr>
    <w:rPr>
      <w:sz w:val="24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qFormat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qFormat/>
    <w:pPr>
      <w:suppressAutoHyphens/>
      <w:ind w:left="426"/>
    </w:pPr>
    <w:rPr>
      <w:i/>
      <w:iCs/>
      <w:color w:val="000080"/>
      <w:lang w:eastAsia="ar-SA"/>
    </w:rPr>
  </w:style>
  <w:style w:type="paragraph" w:customStyle="1" w:styleId="TituloDocumento">
    <w:name w:val="TituloDocumento"/>
    <w:basedOn w:val="Normal"/>
    <w:qFormat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qFormat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qFormat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Dica">
    <w:name w:val="Dica"/>
    <w:basedOn w:val="Normal"/>
    <w:qFormat/>
    <w:rPr>
      <w:i/>
      <w:color w:val="008080"/>
      <w:szCs w:val="22"/>
    </w:rPr>
  </w:style>
  <w:style w:type="paragraph" w:customStyle="1" w:styleId="TituloTabela">
    <w:name w:val="Titulo Tabela"/>
    <w:basedOn w:val="Normal"/>
    <w:qFormat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qFormat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qFormat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qFormat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qFormat/>
    <w:tblPr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auto"/>
          <w:insideV w:val="single" w:sz="2" w:space="0" w:color="auto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</w:style>
  <w:style w:type="paragraph" w:customStyle="1" w:styleId="Estilo1">
    <w:name w:val="Estilo1"/>
    <w:basedOn w:val="Estilo2"/>
    <w:next w:val="Estilo2"/>
    <w:link w:val="Estilo1Char"/>
    <w:qFormat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qFormat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qFormat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qFormat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qFormat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qFormat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qFormat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qFormat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ng-binding">
    <w:name w:val="ng-binding"/>
    <w:basedOn w:val="Normal"/>
    <w:qFormat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AxureTableHeaderText">
    <w:name w:val="AxureTableHeaderText"/>
    <w:basedOn w:val="Normal"/>
    <w:qFormat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qFormat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</w:rPr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table" w:customStyle="1" w:styleId="TableNormal">
    <w:name w:val="Table Normal"/>
    <w:qFormat/>
    <w:pPr>
      <w:spacing w:after="200" w:line="252" w:lineRule="auto"/>
    </w:pPr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CS-CorpodeTextoRN">
    <w:name w:val="UCS - Corpo de Texto RN"/>
    <w:basedOn w:val="Normal"/>
    <w:qFormat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Estilo3">
    <w:name w:val="Estilo3"/>
    <w:basedOn w:val="PargrafodaLista"/>
    <w:link w:val="Estilo3Char"/>
    <w:qFormat/>
    <w:pPr>
      <w:spacing w:line="276" w:lineRule="auto"/>
      <w:ind w:left="0"/>
      <w:contextualSpacing/>
    </w:pPr>
    <w:rPr>
      <w:szCs w:val="22"/>
    </w:rPr>
  </w:style>
  <w:style w:type="paragraph" w:customStyle="1" w:styleId="Estilo4">
    <w:name w:val="Estilo4"/>
    <w:basedOn w:val="Estilo3"/>
    <w:qFormat/>
    <w:pPr>
      <w:tabs>
        <w:tab w:val="left" w:pos="360"/>
      </w:tabs>
      <w:spacing w:line="240" w:lineRule="auto"/>
      <w:ind w:left="2065" w:hanging="648"/>
      <w:contextualSpacing w:val="0"/>
    </w:pPr>
    <w:rPr>
      <w:rFonts w:eastAsia="Arial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Pr>
      <w:rFonts w:ascii="Arial" w:eastAsiaTheme="minorEastAsia" w:hAnsi="Arial" w:cs="Arial"/>
      <w:color w:val="000000"/>
    </w:rPr>
  </w:style>
  <w:style w:type="character" w:customStyle="1" w:styleId="Estilo3Char">
    <w:name w:val="Estilo3 Char"/>
    <w:basedOn w:val="PargrafodaListaChar"/>
    <w:link w:val="Estilo3"/>
    <w:qFormat/>
    <w:rPr>
      <w:rFonts w:ascii="Arial" w:eastAsiaTheme="minorEastAsia" w:hAnsi="Arial" w:cs="Arial"/>
      <w:color w:val="000000"/>
      <w:szCs w:val="22"/>
    </w:rPr>
  </w:style>
  <w:style w:type="paragraph" w:customStyle="1" w:styleId="Estilo5">
    <w:name w:val="Estilo5"/>
    <w:basedOn w:val="Estilo3"/>
    <w:link w:val="Estilo5Char"/>
    <w:qFormat/>
    <w:pPr>
      <w:ind w:left="1212"/>
    </w:pPr>
  </w:style>
  <w:style w:type="paragraph" w:customStyle="1" w:styleId="Estilo6">
    <w:name w:val="Estilo6"/>
    <w:basedOn w:val="Estilo3"/>
    <w:link w:val="Estilo6Char"/>
    <w:qFormat/>
    <w:pPr>
      <w:ind w:left="1212"/>
    </w:pPr>
  </w:style>
  <w:style w:type="character" w:customStyle="1" w:styleId="Estilo5Char">
    <w:name w:val="Estilo5 Char"/>
    <w:basedOn w:val="Estilo3Char"/>
    <w:link w:val="Estilo5"/>
    <w:qFormat/>
    <w:rPr>
      <w:rFonts w:ascii="Arial" w:eastAsiaTheme="minorEastAsia" w:hAnsi="Arial" w:cs="Arial"/>
      <w:color w:val="000000"/>
      <w:szCs w:val="22"/>
    </w:rPr>
  </w:style>
  <w:style w:type="paragraph" w:customStyle="1" w:styleId="Estilo7">
    <w:name w:val="Estilo7"/>
    <w:basedOn w:val="Estilo3"/>
    <w:link w:val="Estilo7Char"/>
    <w:qFormat/>
    <w:pPr>
      <w:ind w:left="1212"/>
    </w:pPr>
  </w:style>
  <w:style w:type="character" w:customStyle="1" w:styleId="Estilo6Char">
    <w:name w:val="Estilo6 Char"/>
    <w:basedOn w:val="Estilo3Char"/>
    <w:link w:val="Estilo6"/>
    <w:qFormat/>
    <w:rPr>
      <w:rFonts w:ascii="Arial" w:eastAsiaTheme="minorEastAsia" w:hAnsi="Arial" w:cs="Arial"/>
      <w:color w:val="000000"/>
      <w:szCs w:val="22"/>
    </w:rPr>
  </w:style>
  <w:style w:type="paragraph" w:customStyle="1" w:styleId="Estilo8">
    <w:name w:val="Estilo8"/>
    <w:basedOn w:val="PargrafodaLista"/>
    <w:link w:val="Estilo8Char"/>
    <w:qFormat/>
    <w:pPr>
      <w:spacing w:line="276" w:lineRule="auto"/>
      <w:ind w:left="1140" w:hanging="432"/>
      <w:contextualSpacing/>
      <w:jc w:val="both"/>
    </w:pPr>
  </w:style>
  <w:style w:type="character" w:customStyle="1" w:styleId="Estilo7Char">
    <w:name w:val="Estilo7 Char"/>
    <w:basedOn w:val="Estilo3Char"/>
    <w:link w:val="Estilo7"/>
    <w:qFormat/>
    <w:rPr>
      <w:rFonts w:ascii="Arial" w:eastAsiaTheme="minorEastAsia" w:hAnsi="Arial" w:cs="Arial"/>
      <w:color w:val="000000"/>
      <w:szCs w:val="22"/>
    </w:rPr>
  </w:style>
  <w:style w:type="paragraph" w:customStyle="1" w:styleId="Estilo9">
    <w:name w:val="Estilo9"/>
    <w:basedOn w:val="Estilo3"/>
    <w:link w:val="Estilo9Char"/>
    <w:qFormat/>
    <w:pPr>
      <w:ind w:left="1212"/>
    </w:pPr>
  </w:style>
  <w:style w:type="character" w:customStyle="1" w:styleId="Estilo8Char">
    <w:name w:val="Estilo8 Char"/>
    <w:basedOn w:val="PargrafodaListaChar"/>
    <w:link w:val="Estilo8"/>
    <w:qFormat/>
    <w:rPr>
      <w:rFonts w:ascii="Arial" w:eastAsiaTheme="minorEastAsia" w:hAnsi="Arial" w:cs="Arial"/>
      <w:color w:val="000000"/>
    </w:rPr>
  </w:style>
  <w:style w:type="paragraph" w:customStyle="1" w:styleId="Estilo10">
    <w:name w:val="Estilo10"/>
    <w:basedOn w:val="Estilo3"/>
    <w:link w:val="Estilo10Char"/>
    <w:qFormat/>
    <w:pPr>
      <w:ind w:left="1212"/>
    </w:pPr>
  </w:style>
  <w:style w:type="character" w:customStyle="1" w:styleId="Estilo9Char">
    <w:name w:val="Estilo9 Char"/>
    <w:basedOn w:val="Estilo3Char"/>
    <w:link w:val="Estilo9"/>
    <w:qFormat/>
    <w:rPr>
      <w:rFonts w:ascii="Arial" w:eastAsiaTheme="minorEastAsia" w:hAnsi="Arial" w:cs="Arial"/>
      <w:color w:val="000000"/>
      <w:szCs w:val="22"/>
    </w:rPr>
  </w:style>
  <w:style w:type="paragraph" w:customStyle="1" w:styleId="Estilo11">
    <w:name w:val="Estilo11"/>
    <w:basedOn w:val="Estilo3"/>
    <w:link w:val="Estilo11Char"/>
    <w:qFormat/>
    <w:pPr>
      <w:ind w:left="1212"/>
    </w:pPr>
  </w:style>
  <w:style w:type="character" w:customStyle="1" w:styleId="Estilo10Char">
    <w:name w:val="Estilo10 Char"/>
    <w:basedOn w:val="Estilo3Char"/>
    <w:link w:val="Estilo10"/>
    <w:qFormat/>
    <w:rPr>
      <w:rFonts w:ascii="Arial" w:eastAsiaTheme="minorEastAsia" w:hAnsi="Arial" w:cs="Arial"/>
      <w:color w:val="000000"/>
      <w:szCs w:val="22"/>
    </w:rPr>
  </w:style>
  <w:style w:type="paragraph" w:customStyle="1" w:styleId="Estilo12">
    <w:name w:val="Estilo12"/>
    <w:basedOn w:val="PargrafodaLista"/>
    <w:link w:val="Estilo12Char"/>
    <w:qFormat/>
    <w:pPr>
      <w:spacing w:line="276" w:lineRule="auto"/>
      <w:ind w:left="574" w:hanging="432"/>
      <w:contextualSpacing/>
    </w:pPr>
    <w:rPr>
      <w:szCs w:val="22"/>
    </w:rPr>
  </w:style>
  <w:style w:type="character" w:customStyle="1" w:styleId="Estilo11Char">
    <w:name w:val="Estilo11 Char"/>
    <w:basedOn w:val="Estilo3Char"/>
    <w:link w:val="Estilo11"/>
    <w:qFormat/>
    <w:rPr>
      <w:rFonts w:ascii="Arial" w:eastAsiaTheme="minorEastAsia" w:hAnsi="Arial" w:cs="Arial"/>
      <w:color w:val="000000"/>
      <w:szCs w:val="22"/>
    </w:rPr>
  </w:style>
  <w:style w:type="paragraph" w:customStyle="1" w:styleId="Estilo13">
    <w:name w:val="Estilo13"/>
    <w:basedOn w:val="Estilo10"/>
    <w:link w:val="Estilo13Char"/>
    <w:qFormat/>
    <w:pPr>
      <w:ind w:left="1920"/>
    </w:pPr>
  </w:style>
  <w:style w:type="character" w:customStyle="1" w:styleId="Estilo12Char">
    <w:name w:val="Estilo12 Char"/>
    <w:basedOn w:val="PargrafodaListaChar"/>
    <w:link w:val="Estilo12"/>
    <w:qFormat/>
    <w:rPr>
      <w:rFonts w:ascii="Arial" w:eastAsiaTheme="minorEastAsia" w:hAnsi="Arial" w:cs="Arial"/>
      <w:color w:val="000000"/>
      <w:szCs w:val="22"/>
    </w:rPr>
  </w:style>
  <w:style w:type="paragraph" w:customStyle="1" w:styleId="Estilo14">
    <w:name w:val="Estilo14"/>
    <w:basedOn w:val="Estilo12"/>
    <w:link w:val="Estilo14Char"/>
    <w:qFormat/>
    <w:pPr>
      <w:ind w:left="1140"/>
    </w:pPr>
  </w:style>
  <w:style w:type="character" w:customStyle="1" w:styleId="Estilo13Char">
    <w:name w:val="Estilo13 Char"/>
    <w:basedOn w:val="Estilo10Char"/>
    <w:link w:val="Estilo13"/>
    <w:qFormat/>
    <w:rPr>
      <w:rFonts w:ascii="Arial" w:eastAsiaTheme="minorEastAsia" w:hAnsi="Arial" w:cs="Arial"/>
      <w:color w:val="000000"/>
      <w:szCs w:val="22"/>
    </w:rPr>
  </w:style>
  <w:style w:type="paragraph" w:customStyle="1" w:styleId="Estilo15">
    <w:name w:val="Estilo15"/>
    <w:basedOn w:val="Estilo12"/>
    <w:link w:val="Estilo15Char"/>
    <w:qFormat/>
    <w:pPr>
      <w:ind w:left="1140"/>
    </w:pPr>
  </w:style>
  <w:style w:type="character" w:customStyle="1" w:styleId="Estilo14Char">
    <w:name w:val="Estilo14 Char"/>
    <w:basedOn w:val="Estilo12Char"/>
    <w:link w:val="Estilo14"/>
    <w:qFormat/>
    <w:rPr>
      <w:rFonts w:ascii="Arial" w:eastAsiaTheme="minorEastAsia" w:hAnsi="Arial" w:cs="Arial"/>
      <w:color w:val="000000"/>
      <w:szCs w:val="22"/>
    </w:rPr>
  </w:style>
  <w:style w:type="paragraph" w:customStyle="1" w:styleId="Estilo16">
    <w:name w:val="Estilo16"/>
    <w:basedOn w:val="PargrafodaLista"/>
    <w:link w:val="Estilo16Char"/>
    <w:qFormat/>
    <w:pPr>
      <w:spacing w:line="276" w:lineRule="auto"/>
      <w:ind w:left="0"/>
      <w:contextualSpacing/>
      <w:jc w:val="both"/>
    </w:pPr>
    <w:rPr>
      <w:szCs w:val="22"/>
    </w:rPr>
  </w:style>
  <w:style w:type="character" w:customStyle="1" w:styleId="Estilo15Char">
    <w:name w:val="Estilo15 Char"/>
    <w:basedOn w:val="Estilo12Char"/>
    <w:link w:val="Estilo15"/>
    <w:qFormat/>
    <w:rPr>
      <w:rFonts w:ascii="Arial" w:eastAsiaTheme="minorEastAsia" w:hAnsi="Arial" w:cs="Arial"/>
      <w:color w:val="000000"/>
      <w:szCs w:val="22"/>
    </w:rPr>
  </w:style>
  <w:style w:type="character" w:customStyle="1" w:styleId="Estilo16Char">
    <w:name w:val="Estilo16 Char"/>
    <w:basedOn w:val="PargrafodaListaChar"/>
    <w:link w:val="Estilo16"/>
    <w:qFormat/>
    <w:rPr>
      <w:rFonts w:ascii="Arial" w:eastAsiaTheme="minorEastAsia" w:hAnsi="Arial" w:cs="Arial"/>
      <w:color w:val="000000"/>
      <w:szCs w:val="22"/>
    </w:rPr>
  </w:style>
  <w:style w:type="paragraph" w:customStyle="1" w:styleId="Estilo17">
    <w:name w:val="Estilo17"/>
    <w:basedOn w:val="Estilo3"/>
    <w:link w:val="Estilo17Char"/>
    <w:qFormat/>
    <w:pPr>
      <w:ind w:left="1212"/>
    </w:pPr>
  </w:style>
  <w:style w:type="paragraph" w:customStyle="1" w:styleId="Estilo18">
    <w:name w:val="Estilo18"/>
    <w:basedOn w:val="Estilo3"/>
    <w:link w:val="Estilo18Char"/>
    <w:qFormat/>
    <w:pPr>
      <w:ind w:left="1212"/>
    </w:pPr>
  </w:style>
  <w:style w:type="character" w:customStyle="1" w:styleId="Estilo17Char">
    <w:name w:val="Estilo17 Char"/>
    <w:basedOn w:val="Estilo3Char"/>
    <w:link w:val="Estilo17"/>
    <w:qFormat/>
    <w:rPr>
      <w:rFonts w:ascii="Arial" w:eastAsiaTheme="minorEastAsia" w:hAnsi="Arial" w:cs="Arial"/>
      <w:color w:val="000000"/>
      <w:szCs w:val="22"/>
    </w:rPr>
  </w:style>
  <w:style w:type="paragraph" w:customStyle="1" w:styleId="Estilo19">
    <w:name w:val="Estilo19"/>
    <w:basedOn w:val="Estilo3"/>
    <w:link w:val="Estilo19Char"/>
    <w:qFormat/>
    <w:pPr>
      <w:ind w:left="1212"/>
    </w:pPr>
  </w:style>
  <w:style w:type="character" w:customStyle="1" w:styleId="Estilo18Char">
    <w:name w:val="Estilo18 Char"/>
    <w:basedOn w:val="Estilo3Char"/>
    <w:link w:val="Estilo18"/>
    <w:qFormat/>
    <w:rPr>
      <w:rFonts w:ascii="Arial" w:eastAsiaTheme="minorEastAsia" w:hAnsi="Arial" w:cs="Arial"/>
      <w:color w:val="000000"/>
      <w:szCs w:val="22"/>
    </w:rPr>
  </w:style>
  <w:style w:type="paragraph" w:customStyle="1" w:styleId="Estilo20">
    <w:name w:val="Estilo20"/>
    <w:basedOn w:val="Estilo3"/>
    <w:link w:val="Estilo20Char"/>
    <w:qFormat/>
    <w:pPr>
      <w:ind w:left="1212"/>
    </w:pPr>
  </w:style>
  <w:style w:type="character" w:customStyle="1" w:styleId="Estilo19Char">
    <w:name w:val="Estilo19 Char"/>
    <w:basedOn w:val="Estilo3Char"/>
    <w:link w:val="Estilo19"/>
    <w:qFormat/>
    <w:rPr>
      <w:rFonts w:ascii="Arial" w:eastAsiaTheme="minorEastAsia" w:hAnsi="Arial" w:cs="Arial"/>
      <w:color w:val="000000"/>
      <w:szCs w:val="22"/>
    </w:rPr>
  </w:style>
  <w:style w:type="paragraph" w:customStyle="1" w:styleId="Estilo21">
    <w:name w:val="Estilo21"/>
    <w:basedOn w:val="Estilo3"/>
    <w:link w:val="Estilo21Char"/>
    <w:qFormat/>
  </w:style>
  <w:style w:type="character" w:customStyle="1" w:styleId="Estilo20Char">
    <w:name w:val="Estilo20 Char"/>
    <w:basedOn w:val="Estilo3Char"/>
    <w:link w:val="Estilo20"/>
    <w:qFormat/>
    <w:rPr>
      <w:rFonts w:ascii="Arial" w:eastAsiaTheme="minorEastAsia" w:hAnsi="Arial" w:cs="Arial"/>
      <w:color w:val="000000"/>
      <w:szCs w:val="22"/>
    </w:rPr>
  </w:style>
  <w:style w:type="paragraph" w:customStyle="1" w:styleId="Estilo22">
    <w:name w:val="Estilo22"/>
    <w:basedOn w:val="Estilo3"/>
    <w:link w:val="Estilo22Char"/>
    <w:qFormat/>
    <w:pPr>
      <w:ind w:left="1212"/>
    </w:pPr>
  </w:style>
  <w:style w:type="character" w:customStyle="1" w:styleId="Estilo21Char">
    <w:name w:val="Estilo21 Char"/>
    <w:basedOn w:val="Estilo3Char"/>
    <w:link w:val="Estilo21"/>
    <w:qFormat/>
    <w:rPr>
      <w:rFonts w:ascii="Arial" w:eastAsiaTheme="minorEastAsia" w:hAnsi="Arial" w:cs="Arial"/>
      <w:color w:val="000000"/>
      <w:szCs w:val="22"/>
    </w:rPr>
  </w:style>
  <w:style w:type="paragraph" w:customStyle="1" w:styleId="Estilo23">
    <w:name w:val="Estilo23"/>
    <w:basedOn w:val="Estilo21"/>
    <w:link w:val="Estilo23Char"/>
    <w:qFormat/>
    <w:pPr>
      <w:ind w:left="2064"/>
    </w:pPr>
  </w:style>
  <w:style w:type="character" w:customStyle="1" w:styleId="Estilo22Char">
    <w:name w:val="Estilo22 Char"/>
    <w:basedOn w:val="Estilo3Char"/>
    <w:link w:val="Estilo22"/>
    <w:qFormat/>
    <w:rPr>
      <w:rFonts w:ascii="Arial" w:eastAsiaTheme="minorEastAsia" w:hAnsi="Arial" w:cs="Arial"/>
      <w:color w:val="000000"/>
      <w:szCs w:val="22"/>
    </w:rPr>
  </w:style>
  <w:style w:type="paragraph" w:customStyle="1" w:styleId="Estilo24">
    <w:name w:val="Estilo24"/>
    <w:basedOn w:val="Estilo3"/>
    <w:link w:val="Estilo24Char"/>
    <w:qFormat/>
    <w:pPr>
      <w:ind w:left="1212"/>
    </w:pPr>
  </w:style>
  <w:style w:type="character" w:customStyle="1" w:styleId="Estilo23Char">
    <w:name w:val="Estilo23 Char"/>
    <w:basedOn w:val="Estilo21Char"/>
    <w:link w:val="Estilo23"/>
    <w:qFormat/>
    <w:rPr>
      <w:rFonts w:ascii="Arial" w:eastAsiaTheme="minorEastAsia" w:hAnsi="Arial" w:cs="Arial"/>
      <w:color w:val="000000"/>
      <w:szCs w:val="22"/>
    </w:rPr>
  </w:style>
  <w:style w:type="paragraph" w:customStyle="1" w:styleId="Estilo25">
    <w:name w:val="Estilo25"/>
    <w:basedOn w:val="Estilo21"/>
    <w:link w:val="Estilo25Char"/>
    <w:qFormat/>
    <w:pPr>
      <w:ind w:left="2064"/>
    </w:pPr>
  </w:style>
  <w:style w:type="character" w:customStyle="1" w:styleId="Estilo24Char">
    <w:name w:val="Estilo24 Char"/>
    <w:basedOn w:val="Estilo3Char"/>
    <w:link w:val="Estilo24"/>
    <w:qFormat/>
    <w:rPr>
      <w:rFonts w:ascii="Arial" w:eastAsiaTheme="minorEastAsia" w:hAnsi="Arial" w:cs="Arial"/>
      <w:color w:val="000000"/>
      <w:szCs w:val="22"/>
    </w:rPr>
  </w:style>
  <w:style w:type="paragraph" w:customStyle="1" w:styleId="Estilo26">
    <w:name w:val="Estilo26"/>
    <w:basedOn w:val="Estilo24"/>
    <w:link w:val="Estilo26Char"/>
    <w:qFormat/>
    <w:pPr>
      <w:ind w:left="1920"/>
    </w:pPr>
  </w:style>
  <w:style w:type="character" w:customStyle="1" w:styleId="Estilo25Char">
    <w:name w:val="Estilo25 Char"/>
    <w:basedOn w:val="Estilo21Char"/>
    <w:link w:val="Estilo25"/>
    <w:qFormat/>
    <w:rPr>
      <w:rFonts w:ascii="Arial" w:eastAsiaTheme="minorEastAsia" w:hAnsi="Arial" w:cs="Arial"/>
      <w:color w:val="000000"/>
      <w:szCs w:val="22"/>
    </w:rPr>
  </w:style>
  <w:style w:type="paragraph" w:customStyle="1" w:styleId="Estilo27">
    <w:name w:val="Estilo27"/>
    <w:basedOn w:val="Estilo3"/>
    <w:link w:val="Estilo27Char"/>
    <w:qFormat/>
    <w:pPr>
      <w:ind w:left="1212"/>
    </w:pPr>
  </w:style>
  <w:style w:type="character" w:customStyle="1" w:styleId="Estilo26Char">
    <w:name w:val="Estilo26 Char"/>
    <w:basedOn w:val="Estilo24Char"/>
    <w:link w:val="Estilo26"/>
    <w:qFormat/>
    <w:rPr>
      <w:rFonts w:ascii="Arial" w:eastAsiaTheme="minorEastAsia" w:hAnsi="Arial" w:cs="Arial"/>
      <w:color w:val="000000"/>
      <w:szCs w:val="22"/>
    </w:rPr>
  </w:style>
  <w:style w:type="paragraph" w:customStyle="1" w:styleId="Estilo28">
    <w:name w:val="Estilo28"/>
    <w:basedOn w:val="Estilo3"/>
    <w:link w:val="Estilo28Char"/>
    <w:qFormat/>
    <w:pPr>
      <w:ind w:left="1212"/>
    </w:pPr>
  </w:style>
  <w:style w:type="character" w:customStyle="1" w:styleId="Estilo27Char">
    <w:name w:val="Estilo27 Char"/>
    <w:basedOn w:val="Estilo3Char"/>
    <w:link w:val="Estilo27"/>
    <w:qFormat/>
    <w:rPr>
      <w:rFonts w:ascii="Arial" w:eastAsiaTheme="minorEastAsia" w:hAnsi="Arial" w:cs="Arial"/>
      <w:color w:val="000000"/>
      <w:szCs w:val="22"/>
    </w:rPr>
  </w:style>
  <w:style w:type="paragraph" w:customStyle="1" w:styleId="Estilo29">
    <w:name w:val="Estilo29"/>
    <w:basedOn w:val="Estilo3"/>
    <w:link w:val="Estilo29Char"/>
    <w:qFormat/>
    <w:pPr>
      <w:ind w:left="1212"/>
    </w:pPr>
  </w:style>
  <w:style w:type="character" w:customStyle="1" w:styleId="Estilo28Char">
    <w:name w:val="Estilo28 Char"/>
    <w:basedOn w:val="Estilo3Char"/>
    <w:link w:val="Estilo28"/>
    <w:qFormat/>
    <w:rPr>
      <w:rFonts w:ascii="Arial" w:eastAsiaTheme="minorEastAsia" w:hAnsi="Arial" w:cs="Arial"/>
      <w:color w:val="000000"/>
      <w:szCs w:val="22"/>
    </w:rPr>
  </w:style>
  <w:style w:type="character" w:customStyle="1" w:styleId="Estilo29Char">
    <w:name w:val="Estilo29 Char"/>
    <w:basedOn w:val="Estilo3Char"/>
    <w:link w:val="Estilo29"/>
    <w:qFormat/>
    <w:rPr>
      <w:rFonts w:ascii="Arial" w:eastAsiaTheme="minorEastAsia" w:hAnsi="Arial" w:cs="Arial"/>
      <w:color w:val="000000"/>
      <w:szCs w:val="22"/>
    </w:rPr>
  </w:style>
  <w:style w:type="paragraph" w:customStyle="1" w:styleId="Estilo30">
    <w:name w:val="Estilo30"/>
    <w:basedOn w:val="Estilo3"/>
    <w:link w:val="Estilo30Char"/>
    <w:qFormat/>
    <w:pPr>
      <w:ind w:left="1212"/>
    </w:pPr>
  </w:style>
  <w:style w:type="character" w:customStyle="1" w:styleId="Estilo30Char">
    <w:name w:val="Estilo30 Char"/>
    <w:basedOn w:val="Estilo3Char"/>
    <w:link w:val="Estilo30"/>
    <w:qFormat/>
    <w:rPr>
      <w:rFonts w:ascii="Arial" w:eastAsiaTheme="minorEastAsia" w:hAnsi="Arial" w:cs="Arial"/>
      <w:color w:val="000000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keepLines/>
      <w:numPr>
        <w:numId w:val="0"/>
      </w:numPr>
      <w:tabs>
        <w:tab w:val="clear" w:pos="425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24830F46A74527B03DB02EC2A9F6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272AE6-5AEF-478C-B877-2146C11CFDC1}"/>
      </w:docPartPr>
      <w:docPartBody>
        <w:p w:rsidR="00F27DD9" w:rsidRDefault="00BE3C8A">
          <w:r>
            <w:rPr>
              <w:rStyle w:val="TextodoEspaoReservado"/>
            </w:rPr>
            <w:t>[Assunto]</w:t>
          </w:r>
        </w:p>
      </w:docPartBody>
    </w:docPart>
    <w:docPart>
      <w:docPartPr>
        <w:name w:val="{68838986-1f7c-45cf-aaf6-d2858053b026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838986-1F7C-45CF-AAF6-D2858053B026}"/>
      </w:docPartPr>
      <w:docPartBody>
        <w:p w:rsidR="00F27DD9" w:rsidRDefault="00BE3C8A">
          <w:r>
            <w:rPr>
              <w:rStyle w:val="TextodoEspaoReservado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C8A" w:rsidRDefault="00BE3C8A">
      <w:pPr>
        <w:spacing w:line="240" w:lineRule="auto"/>
      </w:pPr>
      <w:r>
        <w:separator/>
      </w:r>
    </w:p>
  </w:endnote>
  <w:endnote w:type="continuationSeparator" w:id="0">
    <w:p w:rsidR="00BE3C8A" w:rsidRDefault="00BE3C8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C8A" w:rsidRDefault="00BE3C8A">
      <w:pPr>
        <w:spacing w:after="0"/>
      </w:pPr>
      <w:r>
        <w:separator/>
      </w:r>
    </w:p>
  </w:footnote>
  <w:footnote w:type="continuationSeparator" w:id="0">
    <w:p w:rsidR="00BE3C8A" w:rsidRDefault="00BE3C8A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8A"/>
    <w:rsid w:val="00003342"/>
    <w:rsid w:val="0000590B"/>
    <w:rsid w:val="00041B7F"/>
    <w:rsid w:val="00047002"/>
    <w:rsid w:val="00057A85"/>
    <w:rsid w:val="0006417A"/>
    <w:rsid w:val="0006790A"/>
    <w:rsid w:val="000B7E60"/>
    <w:rsid w:val="000E0A3F"/>
    <w:rsid w:val="000E446F"/>
    <w:rsid w:val="00111458"/>
    <w:rsid w:val="00152F61"/>
    <w:rsid w:val="0018334A"/>
    <w:rsid w:val="00190DC6"/>
    <w:rsid w:val="00196B41"/>
    <w:rsid w:val="001A1867"/>
    <w:rsid w:val="001F258A"/>
    <w:rsid w:val="001F7689"/>
    <w:rsid w:val="00207306"/>
    <w:rsid w:val="00214184"/>
    <w:rsid w:val="00257DC4"/>
    <w:rsid w:val="00264B37"/>
    <w:rsid w:val="00291B92"/>
    <w:rsid w:val="00293D71"/>
    <w:rsid w:val="002D1118"/>
    <w:rsid w:val="00324419"/>
    <w:rsid w:val="00324BA9"/>
    <w:rsid w:val="0033111F"/>
    <w:rsid w:val="00333A72"/>
    <w:rsid w:val="00344379"/>
    <w:rsid w:val="003555B5"/>
    <w:rsid w:val="00381AEC"/>
    <w:rsid w:val="003D727F"/>
    <w:rsid w:val="0043442F"/>
    <w:rsid w:val="00455D1A"/>
    <w:rsid w:val="00476277"/>
    <w:rsid w:val="0049791B"/>
    <w:rsid w:val="004B6FB8"/>
    <w:rsid w:val="004C0B9B"/>
    <w:rsid w:val="004C1413"/>
    <w:rsid w:val="004D0E0F"/>
    <w:rsid w:val="004F059B"/>
    <w:rsid w:val="005064B8"/>
    <w:rsid w:val="0050664F"/>
    <w:rsid w:val="005151EC"/>
    <w:rsid w:val="0052245D"/>
    <w:rsid w:val="00535A0C"/>
    <w:rsid w:val="0055141A"/>
    <w:rsid w:val="00596AE6"/>
    <w:rsid w:val="005A3AB1"/>
    <w:rsid w:val="005E60FF"/>
    <w:rsid w:val="005E7E04"/>
    <w:rsid w:val="006322D0"/>
    <w:rsid w:val="006652DD"/>
    <w:rsid w:val="00665350"/>
    <w:rsid w:val="00666ADD"/>
    <w:rsid w:val="00670552"/>
    <w:rsid w:val="00675518"/>
    <w:rsid w:val="006D0816"/>
    <w:rsid w:val="006E566A"/>
    <w:rsid w:val="006F4551"/>
    <w:rsid w:val="007168A3"/>
    <w:rsid w:val="007224E5"/>
    <w:rsid w:val="00727C79"/>
    <w:rsid w:val="00783E92"/>
    <w:rsid w:val="007868B8"/>
    <w:rsid w:val="0078721E"/>
    <w:rsid w:val="007A24A2"/>
    <w:rsid w:val="007A4992"/>
    <w:rsid w:val="007D3CB6"/>
    <w:rsid w:val="007F247B"/>
    <w:rsid w:val="00805C6D"/>
    <w:rsid w:val="00812416"/>
    <w:rsid w:val="008174B3"/>
    <w:rsid w:val="0084551C"/>
    <w:rsid w:val="00845E48"/>
    <w:rsid w:val="008569AB"/>
    <w:rsid w:val="0085792B"/>
    <w:rsid w:val="0086482B"/>
    <w:rsid w:val="008766F4"/>
    <w:rsid w:val="008B1185"/>
    <w:rsid w:val="008B33D5"/>
    <w:rsid w:val="008F02B9"/>
    <w:rsid w:val="00905D2D"/>
    <w:rsid w:val="00914E25"/>
    <w:rsid w:val="00915660"/>
    <w:rsid w:val="00945DE2"/>
    <w:rsid w:val="009575C8"/>
    <w:rsid w:val="009C79F5"/>
    <w:rsid w:val="009F0D7D"/>
    <w:rsid w:val="00A069C6"/>
    <w:rsid w:val="00A30F0A"/>
    <w:rsid w:val="00A310FC"/>
    <w:rsid w:val="00A4213B"/>
    <w:rsid w:val="00A47E3D"/>
    <w:rsid w:val="00A633E9"/>
    <w:rsid w:val="00AA4F1C"/>
    <w:rsid w:val="00AB208F"/>
    <w:rsid w:val="00AC796E"/>
    <w:rsid w:val="00AF2759"/>
    <w:rsid w:val="00AF40F7"/>
    <w:rsid w:val="00B1166E"/>
    <w:rsid w:val="00B12753"/>
    <w:rsid w:val="00B12B7C"/>
    <w:rsid w:val="00B21C4C"/>
    <w:rsid w:val="00B450B6"/>
    <w:rsid w:val="00B741C3"/>
    <w:rsid w:val="00B85816"/>
    <w:rsid w:val="00B90E50"/>
    <w:rsid w:val="00BC0E04"/>
    <w:rsid w:val="00BC48D6"/>
    <w:rsid w:val="00BE3C8A"/>
    <w:rsid w:val="00BE443C"/>
    <w:rsid w:val="00BE5D3B"/>
    <w:rsid w:val="00C01FBA"/>
    <w:rsid w:val="00C10FF0"/>
    <w:rsid w:val="00C12ADA"/>
    <w:rsid w:val="00C153F9"/>
    <w:rsid w:val="00C26D8C"/>
    <w:rsid w:val="00C47793"/>
    <w:rsid w:val="00C5792B"/>
    <w:rsid w:val="00CA0E9C"/>
    <w:rsid w:val="00CC12BA"/>
    <w:rsid w:val="00CE771D"/>
    <w:rsid w:val="00D04A8A"/>
    <w:rsid w:val="00D51772"/>
    <w:rsid w:val="00D60D51"/>
    <w:rsid w:val="00D634C7"/>
    <w:rsid w:val="00D64696"/>
    <w:rsid w:val="00D67F6E"/>
    <w:rsid w:val="00D72389"/>
    <w:rsid w:val="00DB0D96"/>
    <w:rsid w:val="00DD06EE"/>
    <w:rsid w:val="00DD74D8"/>
    <w:rsid w:val="00E022AC"/>
    <w:rsid w:val="00E10975"/>
    <w:rsid w:val="00E5075E"/>
    <w:rsid w:val="00E5303C"/>
    <w:rsid w:val="00E56BB5"/>
    <w:rsid w:val="00E64A08"/>
    <w:rsid w:val="00E705DF"/>
    <w:rsid w:val="00ED6CE9"/>
    <w:rsid w:val="00F24AFA"/>
    <w:rsid w:val="00F27DD9"/>
    <w:rsid w:val="00F43608"/>
    <w:rsid w:val="00F61971"/>
    <w:rsid w:val="00F71ECC"/>
    <w:rsid w:val="00F74CCB"/>
    <w:rsid w:val="00FB7D83"/>
    <w:rsid w:val="00FD3590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E20E0715885243228CBF8CB08E81154A">
    <w:name w:val="E20E0715885243228CBF8CB08E81154A"/>
    <w:pPr>
      <w:spacing w:after="160" w:line="259" w:lineRule="auto"/>
    </w:pPr>
    <w:rPr>
      <w:sz w:val="22"/>
      <w:szCs w:val="22"/>
    </w:rPr>
  </w:style>
  <w:style w:type="paragraph" w:customStyle="1" w:styleId="44A66E828DB84F0283507B894B770AA0">
    <w:name w:val="44A66E828DB84F0283507B894B770AA0"/>
    <w:qFormat/>
    <w:pPr>
      <w:spacing w:after="160" w:line="259" w:lineRule="auto"/>
    </w:pPr>
    <w:rPr>
      <w:sz w:val="22"/>
      <w:szCs w:val="22"/>
    </w:rPr>
  </w:style>
  <w:style w:type="paragraph" w:customStyle="1" w:styleId="3E181E9A713141CAB6CE9B589C0E8B57">
    <w:name w:val="3E181E9A713141CAB6CE9B589C0E8B57"/>
    <w:qFormat/>
    <w:pPr>
      <w:spacing w:after="160" w:line="259" w:lineRule="auto"/>
    </w:pPr>
    <w:rPr>
      <w:sz w:val="22"/>
      <w:szCs w:val="22"/>
    </w:rPr>
  </w:style>
  <w:style w:type="paragraph" w:customStyle="1" w:styleId="7B25D4129C9445B490407AA28B2A6C65">
    <w:name w:val="7B25D4129C9445B490407AA28B2A6C65"/>
    <w:pPr>
      <w:spacing w:after="160" w:line="259" w:lineRule="auto"/>
    </w:pPr>
    <w:rPr>
      <w:sz w:val="22"/>
      <w:szCs w:val="22"/>
    </w:rPr>
  </w:style>
  <w:style w:type="paragraph" w:customStyle="1" w:styleId="174C6C4F64E44826927233895AD81A41">
    <w:name w:val="174C6C4F64E44826927233895AD81A41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C427F-A252-4A58-9594-4C336C08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0</TotalTime>
  <Pages>15</Pages>
  <Words>1867</Words>
  <Characters>10085</Characters>
  <Application>Microsoft Office Word</Application>
  <DocSecurity>0</DocSecurity>
  <Lines>84</Lines>
  <Paragraphs>23</Paragraphs>
  <ScaleCrop>false</ScaleCrop>
  <Company>Squadra Tecnologia</Company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HST007 – Editar Diploma</dc:subject>
  <dc:creator>adriel.moro</dc:creator>
  <cp:lastModifiedBy>Luana Nazareth Silveira</cp:lastModifiedBy>
  <cp:revision>436</cp:revision>
  <cp:lastPrinted>2006-08-08T20:14:00Z</cp:lastPrinted>
  <dcterms:created xsi:type="dcterms:W3CDTF">2022-03-17T13:51:00Z</dcterms:created>
  <dcterms:modified xsi:type="dcterms:W3CDTF">2024-05-07T16:49:00Z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C93CBC77F4D04FC5B055FE228D98DB31_12</vt:lpwstr>
  </property>
</Properties>
</file>