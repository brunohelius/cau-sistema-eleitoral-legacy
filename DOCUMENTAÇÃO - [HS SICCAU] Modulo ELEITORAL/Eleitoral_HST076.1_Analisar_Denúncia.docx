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2FDEB626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8838E8">
        <w:rPr>
          <w:sz w:val="52"/>
          <w:szCs w:val="52"/>
        </w:rPr>
        <w:t>0</w:t>
      </w:r>
      <w:r w:rsidR="008B1162">
        <w:rPr>
          <w:sz w:val="52"/>
          <w:szCs w:val="52"/>
        </w:rPr>
        <w:t>7</w:t>
      </w:r>
      <w:r w:rsidR="003C07DE">
        <w:rPr>
          <w:sz w:val="52"/>
          <w:szCs w:val="52"/>
        </w:rPr>
        <w:t>6</w:t>
      </w:r>
      <w:r w:rsidR="004E1BA3">
        <w:rPr>
          <w:sz w:val="52"/>
          <w:szCs w:val="52"/>
        </w:rPr>
        <w:t>.1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8B1162">
        <w:rPr>
          <w:sz w:val="52"/>
          <w:szCs w:val="52"/>
        </w:rPr>
        <w:t>Analisar</w:t>
      </w:r>
      <w:r w:rsidR="003C07DE">
        <w:rPr>
          <w:sz w:val="52"/>
          <w:szCs w:val="52"/>
        </w:rPr>
        <w:t xml:space="preserve"> Denúncia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1A027499" w:rsidR="00A735A5" w:rsidRPr="00BA5059" w:rsidRDefault="004E1BA3" w:rsidP="003F1DD3">
            <w:pPr>
              <w:jc w:val="center"/>
            </w:pPr>
            <w:r>
              <w:t>28</w:t>
            </w:r>
            <w:r w:rsidR="000931C8">
              <w:t>/02/2020</w:t>
            </w:r>
          </w:p>
        </w:tc>
        <w:tc>
          <w:tcPr>
            <w:tcW w:w="2405" w:type="dxa"/>
            <w:vAlign w:val="center"/>
          </w:tcPr>
          <w:p w14:paraId="7DBE843B" w14:textId="5C7630B9" w:rsidR="00A735A5" w:rsidRPr="00BA5059" w:rsidRDefault="001D2AE3">
            <w:pPr>
              <w:ind w:left="169"/>
              <w:jc w:val="left"/>
            </w:pPr>
            <w:r>
              <w:t>Diego R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1F07D2C2" w:rsidR="006E6BBD" w:rsidRDefault="006E6BBD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415C6ABC" w14:textId="38BF540A" w:rsidR="006E6BBD" w:rsidRDefault="006E6BBD" w:rsidP="006E6BBD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7788AA" w14:textId="438DFA12" w:rsidR="006E6BBD" w:rsidRDefault="006E6BBD" w:rsidP="006E6BBD">
            <w:pPr>
              <w:ind w:left="708"/>
              <w:jc w:val="center"/>
            </w:pPr>
          </w:p>
        </w:tc>
        <w:tc>
          <w:tcPr>
            <w:tcW w:w="4203" w:type="dxa"/>
          </w:tcPr>
          <w:p w14:paraId="31C2977C" w14:textId="35817C65" w:rsidR="006E6BBD" w:rsidRDefault="006E6BBD" w:rsidP="006E6BBD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04583A6B" w14:textId="77777777" w:rsidR="009C6BCE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2331033" w:history="1">
        <w:r w:rsidR="009C6BCE" w:rsidRPr="001704BE">
          <w:rPr>
            <w:rStyle w:val="Hyperlink"/>
            <w:noProof/>
          </w:rPr>
          <w:t>HST-076 – Analisar Denúncia</w:t>
        </w:r>
        <w:r w:rsidR="009C6BCE">
          <w:rPr>
            <w:noProof/>
            <w:webHidden/>
          </w:rPr>
          <w:tab/>
        </w:r>
        <w:r w:rsidR="009C6BCE">
          <w:rPr>
            <w:noProof/>
            <w:webHidden/>
          </w:rPr>
          <w:fldChar w:fldCharType="begin"/>
        </w:r>
        <w:r w:rsidR="009C6BCE">
          <w:rPr>
            <w:noProof/>
            <w:webHidden/>
          </w:rPr>
          <w:instrText xml:space="preserve"> PAGEREF _Toc32331033 \h </w:instrText>
        </w:r>
        <w:r w:rsidR="009C6BCE">
          <w:rPr>
            <w:noProof/>
            <w:webHidden/>
          </w:rPr>
        </w:r>
        <w:r w:rsidR="009C6BCE">
          <w:rPr>
            <w:noProof/>
            <w:webHidden/>
          </w:rPr>
          <w:fldChar w:fldCharType="separate"/>
        </w:r>
        <w:r w:rsidR="009C6BCE">
          <w:rPr>
            <w:noProof/>
            <w:webHidden/>
          </w:rPr>
          <w:t>4</w:t>
        </w:r>
        <w:r w:rsidR="009C6BCE">
          <w:rPr>
            <w:noProof/>
            <w:webHidden/>
          </w:rPr>
          <w:fldChar w:fldCharType="end"/>
        </w:r>
      </w:hyperlink>
    </w:p>
    <w:p w14:paraId="47C5C5CE" w14:textId="77777777" w:rsidR="009C6BCE" w:rsidRDefault="007D67B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331034" w:history="1">
        <w:r w:rsidR="009C6BCE" w:rsidRPr="001704BE">
          <w:rPr>
            <w:rStyle w:val="Hyperlink"/>
            <w:noProof/>
          </w:rPr>
          <w:t>COMO Relator</w:t>
        </w:r>
        <w:r w:rsidR="009C6BCE">
          <w:rPr>
            <w:noProof/>
            <w:webHidden/>
          </w:rPr>
          <w:tab/>
        </w:r>
        <w:r w:rsidR="009C6BCE">
          <w:rPr>
            <w:noProof/>
            <w:webHidden/>
          </w:rPr>
          <w:fldChar w:fldCharType="begin"/>
        </w:r>
        <w:r w:rsidR="009C6BCE">
          <w:rPr>
            <w:noProof/>
            <w:webHidden/>
          </w:rPr>
          <w:instrText xml:space="preserve"> PAGEREF _Toc32331034 \h </w:instrText>
        </w:r>
        <w:r w:rsidR="009C6BCE">
          <w:rPr>
            <w:noProof/>
            <w:webHidden/>
          </w:rPr>
        </w:r>
        <w:r w:rsidR="009C6BCE">
          <w:rPr>
            <w:noProof/>
            <w:webHidden/>
          </w:rPr>
          <w:fldChar w:fldCharType="separate"/>
        </w:r>
        <w:r w:rsidR="009C6BCE">
          <w:rPr>
            <w:noProof/>
            <w:webHidden/>
          </w:rPr>
          <w:t>4</w:t>
        </w:r>
        <w:r w:rsidR="009C6BCE">
          <w:rPr>
            <w:noProof/>
            <w:webHidden/>
          </w:rPr>
          <w:fldChar w:fldCharType="end"/>
        </w:r>
      </w:hyperlink>
    </w:p>
    <w:p w14:paraId="09424CC0" w14:textId="77777777" w:rsidR="009C6BCE" w:rsidRDefault="007D67B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331035" w:history="1">
        <w:r w:rsidR="009C6BCE" w:rsidRPr="001704BE">
          <w:rPr>
            <w:rStyle w:val="Hyperlink"/>
            <w:noProof/>
          </w:rPr>
          <w:t>QUERO analisar a denúncia</w:t>
        </w:r>
        <w:r w:rsidR="009C6BCE">
          <w:rPr>
            <w:noProof/>
            <w:webHidden/>
          </w:rPr>
          <w:tab/>
        </w:r>
        <w:r w:rsidR="009C6BCE">
          <w:rPr>
            <w:noProof/>
            <w:webHidden/>
          </w:rPr>
          <w:fldChar w:fldCharType="begin"/>
        </w:r>
        <w:r w:rsidR="009C6BCE">
          <w:rPr>
            <w:noProof/>
            <w:webHidden/>
          </w:rPr>
          <w:instrText xml:space="preserve"> PAGEREF _Toc32331035 \h </w:instrText>
        </w:r>
        <w:r w:rsidR="009C6BCE">
          <w:rPr>
            <w:noProof/>
            <w:webHidden/>
          </w:rPr>
        </w:r>
        <w:r w:rsidR="009C6BCE">
          <w:rPr>
            <w:noProof/>
            <w:webHidden/>
          </w:rPr>
          <w:fldChar w:fldCharType="separate"/>
        </w:r>
        <w:r w:rsidR="009C6BCE">
          <w:rPr>
            <w:noProof/>
            <w:webHidden/>
          </w:rPr>
          <w:t>4</w:t>
        </w:r>
        <w:r w:rsidR="009C6BCE">
          <w:rPr>
            <w:noProof/>
            <w:webHidden/>
          </w:rPr>
          <w:fldChar w:fldCharType="end"/>
        </w:r>
      </w:hyperlink>
    </w:p>
    <w:p w14:paraId="4F871E37" w14:textId="77777777" w:rsidR="009C6BCE" w:rsidRDefault="007D67B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331036" w:history="1">
        <w:r w:rsidR="009C6BCE" w:rsidRPr="001704BE">
          <w:rPr>
            <w:rStyle w:val="Hyperlink"/>
            <w:noProof/>
          </w:rPr>
          <w:t>PARA pedir produção de provas ao denunciado e/ou denunciante ou informar um impedimento ou suspeição na relatoria da denúncia</w:t>
        </w:r>
        <w:r w:rsidR="009C6BCE">
          <w:rPr>
            <w:noProof/>
            <w:webHidden/>
          </w:rPr>
          <w:tab/>
        </w:r>
        <w:r w:rsidR="009C6BCE">
          <w:rPr>
            <w:noProof/>
            <w:webHidden/>
          </w:rPr>
          <w:fldChar w:fldCharType="begin"/>
        </w:r>
        <w:r w:rsidR="009C6BCE">
          <w:rPr>
            <w:noProof/>
            <w:webHidden/>
          </w:rPr>
          <w:instrText xml:space="preserve"> PAGEREF _Toc32331036 \h </w:instrText>
        </w:r>
        <w:r w:rsidR="009C6BCE">
          <w:rPr>
            <w:noProof/>
            <w:webHidden/>
          </w:rPr>
        </w:r>
        <w:r w:rsidR="009C6BCE">
          <w:rPr>
            <w:noProof/>
            <w:webHidden/>
          </w:rPr>
          <w:fldChar w:fldCharType="separate"/>
        </w:r>
        <w:r w:rsidR="009C6BCE">
          <w:rPr>
            <w:noProof/>
            <w:webHidden/>
          </w:rPr>
          <w:t>4</w:t>
        </w:r>
        <w:r w:rsidR="009C6BCE">
          <w:rPr>
            <w:noProof/>
            <w:webHidden/>
          </w:rPr>
          <w:fldChar w:fldCharType="end"/>
        </w:r>
      </w:hyperlink>
    </w:p>
    <w:p w14:paraId="0D9F143A" w14:textId="77777777" w:rsidR="009C6BCE" w:rsidRDefault="007D67B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331037" w:history="1">
        <w:r w:rsidR="009C6BCE" w:rsidRPr="001704BE">
          <w:rPr>
            <w:rStyle w:val="Hyperlink"/>
            <w:noProof/>
          </w:rPr>
          <w:t>PROTÓTIPO</w:t>
        </w:r>
        <w:r w:rsidR="009C6BCE">
          <w:rPr>
            <w:noProof/>
            <w:webHidden/>
          </w:rPr>
          <w:tab/>
        </w:r>
        <w:r w:rsidR="009C6BCE">
          <w:rPr>
            <w:noProof/>
            <w:webHidden/>
          </w:rPr>
          <w:fldChar w:fldCharType="begin"/>
        </w:r>
        <w:r w:rsidR="009C6BCE">
          <w:rPr>
            <w:noProof/>
            <w:webHidden/>
          </w:rPr>
          <w:instrText xml:space="preserve"> PAGEREF _Toc32331037 \h </w:instrText>
        </w:r>
        <w:r w:rsidR="009C6BCE">
          <w:rPr>
            <w:noProof/>
            <w:webHidden/>
          </w:rPr>
        </w:r>
        <w:r w:rsidR="009C6BCE">
          <w:rPr>
            <w:noProof/>
            <w:webHidden/>
          </w:rPr>
          <w:fldChar w:fldCharType="separate"/>
        </w:r>
        <w:r w:rsidR="009C6BCE">
          <w:rPr>
            <w:noProof/>
            <w:webHidden/>
          </w:rPr>
          <w:t>4</w:t>
        </w:r>
        <w:r w:rsidR="009C6BCE">
          <w:rPr>
            <w:noProof/>
            <w:webHidden/>
          </w:rPr>
          <w:fldChar w:fldCharType="end"/>
        </w:r>
      </w:hyperlink>
    </w:p>
    <w:p w14:paraId="2AD7AC4B" w14:textId="77777777" w:rsidR="009C6BCE" w:rsidRDefault="007D67B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331038" w:history="1">
        <w:r w:rsidR="009C6BCE" w:rsidRPr="001704BE">
          <w:rPr>
            <w:rStyle w:val="Hyperlink"/>
            <w:noProof/>
          </w:rPr>
          <w:t>CRITÉRIOS DE ACEITE</w:t>
        </w:r>
        <w:r w:rsidR="009C6BCE">
          <w:rPr>
            <w:noProof/>
            <w:webHidden/>
          </w:rPr>
          <w:tab/>
        </w:r>
        <w:r w:rsidR="009C6BCE">
          <w:rPr>
            <w:noProof/>
            <w:webHidden/>
          </w:rPr>
          <w:fldChar w:fldCharType="begin"/>
        </w:r>
        <w:r w:rsidR="009C6BCE">
          <w:rPr>
            <w:noProof/>
            <w:webHidden/>
          </w:rPr>
          <w:instrText xml:space="preserve"> PAGEREF _Toc32331038 \h </w:instrText>
        </w:r>
        <w:r w:rsidR="009C6BCE">
          <w:rPr>
            <w:noProof/>
            <w:webHidden/>
          </w:rPr>
        </w:r>
        <w:r w:rsidR="009C6BCE">
          <w:rPr>
            <w:noProof/>
            <w:webHidden/>
          </w:rPr>
          <w:fldChar w:fldCharType="separate"/>
        </w:r>
        <w:r w:rsidR="009C6BCE">
          <w:rPr>
            <w:noProof/>
            <w:webHidden/>
          </w:rPr>
          <w:t>5</w:t>
        </w:r>
        <w:r w:rsidR="009C6BCE">
          <w:rPr>
            <w:noProof/>
            <w:webHidden/>
          </w:rPr>
          <w:fldChar w:fldCharType="end"/>
        </w:r>
      </w:hyperlink>
    </w:p>
    <w:p w14:paraId="2EF98E11" w14:textId="77777777" w:rsidR="009C6BCE" w:rsidRDefault="007D67B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331039" w:history="1">
        <w:r w:rsidR="009C6BCE" w:rsidRPr="001704BE">
          <w:rPr>
            <w:rStyle w:val="Hyperlink"/>
            <w:noProof/>
          </w:rPr>
          <w:t>MENSAGENS</w:t>
        </w:r>
        <w:r w:rsidR="009C6BCE">
          <w:rPr>
            <w:noProof/>
            <w:webHidden/>
          </w:rPr>
          <w:tab/>
        </w:r>
        <w:r w:rsidR="009C6BCE">
          <w:rPr>
            <w:noProof/>
            <w:webHidden/>
          </w:rPr>
          <w:fldChar w:fldCharType="begin"/>
        </w:r>
        <w:r w:rsidR="009C6BCE">
          <w:rPr>
            <w:noProof/>
            <w:webHidden/>
          </w:rPr>
          <w:instrText xml:space="preserve"> PAGEREF _Toc32331039 \h </w:instrText>
        </w:r>
        <w:r w:rsidR="009C6BCE">
          <w:rPr>
            <w:noProof/>
            <w:webHidden/>
          </w:rPr>
        </w:r>
        <w:r w:rsidR="009C6BCE">
          <w:rPr>
            <w:noProof/>
            <w:webHidden/>
          </w:rPr>
          <w:fldChar w:fldCharType="separate"/>
        </w:r>
        <w:r w:rsidR="009C6BCE">
          <w:rPr>
            <w:noProof/>
            <w:webHidden/>
          </w:rPr>
          <w:t>7</w:t>
        </w:r>
        <w:r w:rsidR="009C6BCE">
          <w:rPr>
            <w:noProof/>
            <w:webHidden/>
          </w:rPr>
          <w:fldChar w:fldCharType="end"/>
        </w:r>
      </w:hyperlink>
    </w:p>
    <w:p w14:paraId="36CBED54" w14:textId="77777777" w:rsidR="009C6BCE" w:rsidRDefault="007D67B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331040" w:history="1">
        <w:r w:rsidR="009C6BCE" w:rsidRPr="001704BE">
          <w:rPr>
            <w:rStyle w:val="Hyperlink"/>
            <w:noProof/>
          </w:rPr>
          <w:t>INFORMAÇÕES COMPLEMENTARES</w:t>
        </w:r>
        <w:r w:rsidR="009C6BCE">
          <w:rPr>
            <w:noProof/>
            <w:webHidden/>
          </w:rPr>
          <w:tab/>
        </w:r>
        <w:r w:rsidR="009C6BCE">
          <w:rPr>
            <w:noProof/>
            <w:webHidden/>
          </w:rPr>
          <w:fldChar w:fldCharType="begin"/>
        </w:r>
        <w:r w:rsidR="009C6BCE">
          <w:rPr>
            <w:noProof/>
            <w:webHidden/>
          </w:rPr>
          <w:instrText xml:space="preserve"> PAGEREF _Toc32331040 \h </w:instrText>
        </w:r>
        <w:r w:rsidR="009C6BCE">
          <w:rPr>
            <w:noProof/>
            <w:webHidden/>
          </w:rPr>
        </w:r>
        <w:r w:rsidR="009C6BCE">
          <w:rPr>
            <w:noProof/>
            <w:webHidden/>
          </w:rPr>
          <w:fldChar w:fldCharType="separate"/>
        </w:r>
        <w:r w:rsidR="009C6BCE">
          <w:rPr>
            <w:noProof/>
            <w:webHidden/>
          </w:rPr>
          <w:t>7</w:t>
        </w:r>
        <w:r w:rsidR="009C6BCE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3EB3D8D2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2331033"/>
      <w:r w:rsidR="008838E8">
        <w:lastRenderedPageBreak/>
        <w:t>HST-0</w:t>
      </w:r>
      <w:r w:rsidR="008B1162">
        <w:t>7</w:t>
      </w:r>
      <w:r w:rsidR="000931C8">
        <w:t>6</w:t>
      </w:r>
      <w:r w:rsidR="004E1BA3">
        <w:t>.1</w:t>
      </w:r>
      <w:r w:rsidR="00D175C7">
        <w:t xml:space="preserve"> –</w:t>
      </w:r>
      <w:r w:rsidR="008838E8">
        <w:t xml:space="preserve"> </w:t>
      </w:r>
      <w:r w:rsidR="008B1162">
        <w:t>Analisar Denúncia</w:t>
      </w:r>
      <w:bookmarkEnd w:id="4"/>
    </w:p>
    <w:p w14:paraId="37D34CD1" w14:textId="2F105B02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2331034"/>
      <w:r w:rsidRPr="000628DE">
        <w:t>COMO</w:t>
      </w:r>
      <w:r w:rsidR="00C64B05" w:rsidRPr="000628DE">
        <w:t xml:space="preserve"> </w:t>
      </w:r>
      <w:r w:rsidR="008B1162">
        <w:rPr>
          <w:b w:val="0"/>
        </w:rPr>
        <w:t>Relator</w:t>
      </w:r>
      <w:bookmarkEnd w:id="5"/>
    </w:p>
    <w:p w14:paraId="4036BB8D" w14:textId="15CF5956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2331035"/>
      <w:r w:rsidRPr="000628DE">
        <w:t>QUERO</w:t>
      </w:r>
      <w:r w:rsidR="005A4527" w:rsidRPr="000628DE">
        <w:t xml:space="preserve"> </w:t>
      </w:r>
      <w:bookmarkEnd w:id="6"/>
      <w:r w:rsidR="004E1BA3">
        <w:rPr>
          <w:b w:val="0"/>
        </w:rPr>
        <w:t>incluir encaminhamentos durante a análise da denúncia</w:t>
      </w:r>
    </w:p>
    <w:p w14:paraId="38E7497A" w14:textId="0CF3839D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2331036"/>
      <w:r w:rsidRPr="000628DE">
        <w:t>PARA</w:t>
      </w:r>
      <w:r w:rsidR="005A4527" w:rsidRPr="000628DE">
        <w:t xml:space="preserve"> </w:t>
      </w:r>
      <w:bookmarkEnd w:id="7"/>
      <w:r w:rsidR="004E1BA3">
        <w:rPr>
          <w:b w:val="0"/>
        </w:rPr>
        <w:t>agendar audiências de instrução onde me reunirei com o denunciante e o denunciado</w:t>
      </w:r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8" w:name="_Toc7509864"/>
      <w:bookmarkStart w:id="9" w:name="_Toc32331037"/>
      <w:r>
        <w:t>PROTÓTIPO</w:t>
      </w:r>
      <w:bookmarkEnd w:id="8"/>
      <w:bookmarkEnd w:id="9"/>
    </w:p>
    <w:p w14:paraId="22840805" w14:textId="77777777" w:rsidR="00BB7917" w:rsidRDefault="00BB7917" w:rsidP="00BB7917">
      <w:pPr>
        <w:pStyle w:val="EstiloPrototipo3"/>
      </w:pPr>
    </w:p>
    <w:p w14:paraId="29F6548E" w14:textId="608C1052" w:rsidR="005C5541" w:rsidRDefault="005C5541" w:rsidP="005C5541">
      <w:pPr>
        <w:pStyle w:val="EstiloPrototipo3"/>
        <w:numPr>
          <w:ilvl w:val="0"/>
          <w:numId w:val="3"/>
        </w:numPr>
      </w:pPr>
      <w:r>
        <w:t xml:space="preserve">Analisar Denúncia – Encaminhamento: </w:t>
      </w:r>
      <w:r w:rsidR="00192549">
        <w:t>Audiência de Instrução</w:t>
      </w:r>
      <w:r>
        <w:t>:</w:t>
      </w:r>
    </w:p>
    <w:p w14:paraId="3C6A0279" w14:textId="18D796C7" w:rsidR="005C5541" w:rsidRDefault="00AC3CA2" w:rsidP="00AC3CA2">
      <w:pPr>
        <w:pStyle w:val="EstiloPrototipo3"/>
        <w:ind w:left="360"/>
      </w:pPr>
      <w:r>
        <w:rPr>
          <w:noProof/>
        </w:rPr>
        <w:drawing>
          <wp:inline distT="0" distB="0" distL="0" distR="0" wp14:anchorId="21C01D19" wp14:editId="1BFBF8DD">
            <wp:extent cx="5308873" cy="4388076"/>
            <wp:effectExtent l="19050" t="19050" r="25400" b="127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dienci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873" cy="43880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202B79" w14:textId="6021C7BA" w:rsidR="00A66BD6" w:rsidRDefault="00A66BD6" w:rsidP="00342A09">
      <w:pPr>
        <w:pStyle w:val="EstiloPrototipo3"/>
      </w:pPr>
    </w:p>
    <w:p w14:paraId="3486A602" w14:textId="58298C27" w:rsidR="00F77376" w:rsidRDefault="00F77376" w:rsidP="00A66BD6">
      <w:pPr>
        <w:pStyle w:val="EstiloPrototipo3"/>
        <w:ind w:left="360"/>
      </w:pPr>
    </w:p>
    <w:p w14:paraId="0513F3E1" w14:textId="2B8497F7" w:rsidR="00353CEF" w:rsidRDefault="00353CEF" w:rsidP="00D1699F">
      <w:pPr>
        <w:pStyle w:val="EstiloPrototipo3"/>
      </w:pPr>
    </w:p>
    <w:p w14:paraId="22E389BE" w14:textId="77777777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792"/>
        <w:gridCol w:w="362"/>
        <w:gridCol w:w="1276"/>
        <w:gridCol w:w="290"/>
        <w:gridCol w:w="418"/>
        <w:gridCol w:w="709"/>
        <w:gridCol w:w="42"/>
        <w:gridCol w:w="926"/>
        <w:gridCol w:w="285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45229E"/>
          </w:tcPr>
          <w:p w14:paraId="41F53934" w14:textId="60037919" w:rsidR="00BA4DD5" w:rsidRPr="00E976B5" w:rsidRDefault="00C567D1" w:rsidP="00AA1A1F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lastRenderedPageBreak/>
              <w:t>Analisar Denúncia</w:t>
            </w:r>
          </w:p>
        </w:tc>
      </w:tr>
      <w:tr w:rsidR="00BA4DD5" w:rsidRPr="005D2A67" w14:paraId="6822E338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gridSpan w:val="2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gridSpan w:val="2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gridSpan w:val="2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BA4DD5" w:rsidRPr="00017568" w14:paraId="06FFE33C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6DD70FB" w14:textId="5E07CB3C" w:rsidR="00BA4DD5" w:rsidRPr="009B42E9" w:rsidRDefault="00BA4DD5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08443C02" w14:textId="312755CC" w:rsidR="00BA4DD5" w:rsidRDefault="00314EDF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Encaminhamento</w:t>
            </w:r>
          </w:p>
        </w:tc>
        <w:tc>
          <w:tcPr>
            <w:tcW w:w="1276" w:type="dxa"/>
          </w:tcPr>
          <w:p w14:paraId="3CBEBEA4" w14:textId="0A800B81" w:rsidR="00BA4DD5" w:rsidRPr="00F23DF4" w:rsidRDefault="00314EDF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Tipo de encaminhamento</w:t>
            </w:r>
          </w:p>
        </w:tc>
        <w:tc>
          <w:tcPr>
            <w:tcW w:w="708" w:type="dxa"/>
            <w:gridSpan w:val="2"/>
          </w:tcPr>
          <w:p w14:paraId="7EEFA2A5" w14:textId="31F92D43" w:rsidR="00BA4DD5" w:rsidRPr="00410002" w:rsidRDefault="00314EDF" w:rsidP="0041000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Combobox</w:t>
            </w:r>
          </w:p>
        </w:tc>
        <w:tc>
          <w:tcPr>
            <w:tcW w:w="751" w:type="dxa"/>
            <w:gridSpan w:val="2"/>
          </w:tcPr>
          <w:p w14:paraId="4B68677E" w14:textId="6983BB21" w:rsidR="00BA4DD5" w:rsidRPr="00F23DF4" w:rsidRDefault="0019254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Audiência de Instrução</w:t>
            </w:r>
          </w:p>
        </w:tc>
        <w:tc>
          <w:tcPr>
            <w:tcW w:w="926" w:type="dxa"/>
          </w:tcPr>
          <w:p w14:paraId="7F5723E9" w14:textId="4BB3EFF8" w:rsidR="00BA4DD5" w:rsidRPr="00F23DF4" w:rsidRDefault="00314EDF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87C4077" w14:textId="5C69710D" w:rsidR="00AC3286" w:rsidRPr="00AC3286" w:rsidRDefault="00192549" w:rsidP="00AC3286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Incluir um novo tipo de encaminhamento;</w:t>
            </w:r>
          </w:p>
          <w:p w14:paraId="4D09AB5D" w14:textId="3004B08D" w:rsidR="00ED0723" w:rsidRPr="00AC3286" w:rsidRDefault="00ED0723" w:rsidP="00AC3286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</w:t>
            </w:r>
            <w:r w:rsidR="00AC3286">
              <w:rPr>
                <w:sz w:val="18"/>
                <w:szCs w:val="18"/>
              </w:rPr>
              <w:t>.</w:t>
            </w:r>
          </w:p>
        </w:tc>
      </w:tr>
      <w:tr w:rsidR="00410002" w:rsidRPr="00017568" w14:paraId="48790555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A16B73A" w14:textId="3DEE6C67" w:rsidR="00410002" w:rsidRPr="009B42E9" w:rsidRDefault="00410002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14801233" w14:textId="053E5293" w:rsidR="00410002" w:rsidRDefault="00A75798" w:rsidP="000D28C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Selecionar data</w:t>
            </w:r>
          </w:p>
        </w:tc>
        <w:tc>
          <w:tcPr>
            <w:tcW w:w="1276" w:type="dxa"/>
          </w:tcPr>
          <w:p w14:paraId="1046F81C" w14:textId="49FAC62C" w:rsidR="00410002" w:rsidRDefault="00A75798" w:rsidP="00CD461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de agendamento da audiência de instrução</w:t>
            </w:r>
          </w:p>
        </w:tc>
        <w:tc>
          <w:tcPr>
            <w:tcW w:w="708" w:type="dxa"/>
            <w:gridSpan w:val="2"/>
          </w:tcPr>
          <w:p w14:paraId="0DA90BE3" w14:textId="4689452C" w:rsidR="00410002" w:rsidRDefault="00A75798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</w:t>
            </w:r>
          </w:p>
        </w:tc>
        <w:tc>
          <w:tcPr>
            <w:tcW w:w="751" w:type="dxa"/>
            <w:gridSpan w:val="2"/>
          </w:tcPr>
          <w:p w14:paraId="2939C268" w14:textId="21BD560A" w:rsidR="00410002" w:rsidRDefault="00A75798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27E3D970" w14:textId="779A8E41" w:rsidR="00410002" w:rsidRDefault="00A75798" w:rsidP="005D6BF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99/99/9999</w:t>
            </w:r>
          </w:p>
        </w:tc>
        <w:tc>
          <w:tcPr>
            <w:tcW w:w="2855" w:type="dxa"/>
            <w:shd w:val="clear" w:color="auto" w:fill="FFFFFF" w:themeFill="background1"/>
          </w:tcPr>
          <w:p w14:paraId="756E6BFF" w14:textId="77777777" w:rsidR="00A97D26" w:rsidRDefault="003A7621" w:rsidP="00CD461A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usuário pode informar a data manualmente ou selecionando em um calendário;</w:t>
            </w:r>
          </w:p>
          <w:p w14:paraId="4FAF26BE" w14:textId="501E48FC" w:rsidR="00440055" w:rsidRDefault="00440055" w:rsidP="00CD461A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data deve ser válid</w:t>
            </w:r>
            <w:r w:rsidR="007D1045">
              <w:rPr>
                <w:sz w:val="18"/>
                <w:szCs w:val="18"/>
              </w:rPr>
              <w:t>a;</w:t>
            </w:r>
          </w:p>
          <w:p w14:paraId="0F9BC7A2" w14:textId="77777777" w:rsidR="003A7621" w:rsidRDefault="003A7621" w:rsidP="00CD461A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Este campo deve ser disponibilizado somente ao encaminhamento “Audiência de Instrução”;</w:t>
            </w:r>
          </w:p>
          <w:p w14:paraId="6B19665E" w14:textId="6964E759" w:rsidR="003A7621" w:rsidRPr="00CD461A" w:rsidRDefault="00440055" w:rsidP="00CD461A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</w:tc>
      </w:tr>
      <w:tr w:rsidR="00314EDF" w:rsidRPr="00017568" w14:paraId="1D040321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16663877" w14:textId="6646555C" w:rsidR="00314EDF" w:rsidRPr="009B42E9" w:rsidRDefault="00314EDF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6A90DD68" w14:textId="30C5A54C" w:rsidR="00314EDF" w:rsidRDefault="00440055" w:rsidP="000D28C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Selecionar horário</w:t>
            </w:r>
          </w:p>
        </w:tc>
        <w:tc>
          <w:tcPr>
            <w:tcW w:w="1276" w:type="dxa"/>
          </w:tcPr>
          <w:p w14:paraId="528AD71E" w14:textId="7E1AFA0F" w:rsidR="00314EDF" w:rsidRDefault="00440055" w:rsidP="000D28C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Hora de agendamento da audiência de instrução</w:t>
            </w:r>
          </w:p>
        </w:tc>
        <w:tc>
          <w:tcPr>
            <w:tcW w:w="708" w:type="dxa"/>
            <w:gridSpan w:val="2"/>
          </w:tcPr>
          <w:p w14:paraId="336B68CD" w14:textId="262BEC74" w:rsidR="00314EDF" w:rsidRDefault="00440055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Hora</w:t>
            </w:r>
          </w:p>
        </w:tc>
        <w:tc>
          <w:tcPr>
            <w:tcW w:w="751" w:type="dxa"/>
            <w:gridSpan w:val="2"/>
          </w:tcPr>
          <w:p w14:paraId="3AA03E37" w14:textId="470D0DC9" w:rsidR="00314EDF" w:rsidRDefault="00440055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307F913C" w14:textId="72234F89" w:rsidR="00314EDF" w:rsidRDefault="00440055" w:rsidP="005D6BF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99:99</w:t>
            </w:r>
          </w:p>
        </w:tc>
        <w:tc>
          <w:tcPr>
            <w:tcW w:w="2855" w:type="dxa"/>
            <w:shd w:val="clear" w:color="auto" w:fill="FFFFFF" w:themeFill="background1"/>
          </w:tcPr>
          <w:p w14:paraId="2D276C05" w14:textId="77777777" w:rsidR="00E6696F" w:rsidRDefault="000838EE" w:rsidP="00E6696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hora deve ser válida;</w:t>
            </w:r>
          </w:p>
          <w:p w14:paraId="3E03505C" w14:textId="77777777" w:rsidR="000838EE" w:rsidRDefault="000838EE" w:rsidP="00E6696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28F368B0" w14:textId="79B1F1FC" w:rsidR="000838EE" w:rsidRPr="00D424AB" w:rsidRDefault="000838EE" w:rsidP="00D424AB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Este campo deve ser disponibilizado somente ao encaminhamento “Audiência de Instrução”</w:t>
            </w:r>
            <w:r w:rsidR="00D424AB">
              <w:rPr>
                <w:sz w:val="18"/>
                <w:szCs w:val="18"/>
              </w:rPr>
              <w:t>.</w:t>
            </w:r>
          </w:p>
        </w:tc>
      </w:tr>
      <w:tr w:rsidR="0092287B" w:rsidRPr="00017568" w14:paraId="20BF2513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CC9D2CE" w14:textId="202EBE0E" w:rsidR="0092287B" w:rsidRPr="009B42E9" w:rsidRDefault="0092287B" w:rsidP="0092287B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65A9254B" w14:textId="47884600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do encaminhamento</w:t>
            </w:r>
          </w:p>
        </w:tc>
        <w:tc>
          <w:tcPr>
            <w:tcW w:w="1276" w:type="dxa"/>
          </w:tcPr>
          <w:p w14:paraId="25088863" w14:textId="4647788D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Descreve o encaminhamento</w:t>
            </w:r>
          </w:p>
        </w:tc>
        <w:tc>
          <w:tcPr>
            <w:tcW w:w="708" w:type="dxa"/>
            <w:gridSpan w:val="2"/>
          </w:tcPr>
          <w:p w14:paraId="53650525" w14:textId="7C1F35D1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65834BB5" w14:textId="16C59880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78FC54D6" w14:textId="25FF9953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9A9BA33" w14:textId="77777777" w:rsidR="0092287B" w:rsidRDefault="0092287B" w:rsidP="0092287B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5F592771" w14:textId="77777777" w:rsidR="0092287B" w:rsidRDefault="0092287B" w:rsidP="0092287B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2000 caracteres;</w:t>
            </w:r>
          </w:p>
          <w:p w14:paraId="7A4B0FFC" w14:textId="77777777" w:rsidR="0092287B" w:rsidRDefault="0092287B" w:rsidP="0092287B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os componentes de edição de texto padrão do sistema;</w:t>
            </w:r>
          </w:p>
          <w:p w14:paraId="034FA024" w14:textId="3FEE4CEC" w:rsidR="0092287B" w:rsidRPr="002D561C" w:rsidRDefault="0092287B" w:rsidP="0092287B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92287B" w:rsidRPr="00017568" w14:paraId="32455983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25686F63" w14:textId="75829D0A" w:rsidR="0092287B" w:rsidRPr="009B42E9" w:rsidRDefault="0092287B" w:rsidP="0092287B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3285F8B1" w14:textId="59512945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Arquivo</w:t>
            </w:r>
          </w:p>
        </w:tc>
        <w:tc>
          <w:tcPr>
            <w:tcW w:w="1276" w:type="dxa"/>
          </w:tcPr>
          <w:p w14:paraId="58A25BF7" w14:textId="77777777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  <w:gridSpan w:val="2"/>
          </w:tcPr>
          <w:p w14:paraId="67AEFF60" w14:textId="77777777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1" w:type="dxa"/>
            <w:gridSpan w:val="2"/>
          </w:tcPr>
          <w:p w14:paraId="3F87EE40" w14:textId="77777777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6" w:type="dxa"/>
          </w:tcPr>
          <w:p w14:paraId="2CB13301" w14:textId="77777777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81899">
              <w:rPr>
                <w:rFonts w:cs="Arial"/>
                <w:sz w:val="18"/>
                <w:szCs w:val="18"/>
              </w:rPr>
              <w:t>PDF,</w:t>
            </w:r>
          </w:p>
          <w:p w14:paraId="24FE7BF7" w14:textId="77777777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ZIP,</w:t>
            </w:r>
          </w:p>
          <w:p w14:paraId="51E67AF6" w14:textId="77777777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RAR,</w:t>
            </w:r>
            <w:r w:rsidRPr="00381899">
              <w:rPr>
                <w:rFonts w:cs="Arial"/>
                <w:sz w:val="18"/>
                <w:szCs w:val="18"/>
              </w:rPr>
              <w:t xml:space="preserve"> DOC,</w:t>
            </w:r>
          </w:p>
          <w:p w14:paraId="12080D1B" w14:textId="77777777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DOCX,</w:t>
            </w:r>
            <w:r w:rsidRPr="00381899">
              <w:rPr>
                <w:rFonts w:cs="Arial"/>
                <w:sz w:val="18"/>
                <w:szCs w:val="18"/>
              </w:rPr>
              <w:t xml:space="preserve"> XLS, XLSX</w:t>
            </w:r>
            <w:r>
              <w:rPr>
                <w:rFonts w:cs="Arial"/>
                <w:sz w:val="18"/>
                <w:szCs w:val="18"/>
              </w:rPr>
              <w:t>,</w:t>
            </w:r>
            <w:r w:rsidRPr="00381899">
              <w:rPr>
                <w:rFonts w:cs="Arial"/>
                <w:sz w:val="18"/>
                <w:szCs w:val="18"/>
              </w:rPr>
              <w:t xml:space="preserve"> MP4, AVI, WMV,</w:t>
            </w:r>
          </w:p>
          <w:p w14:paraId="59EB8133" w14:textId="77777777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MP3,</w:t>
            </w:r>
          </w:p>
          <w:p w14:paraId="3AC86ACD" w14:textId="77777777" w:rsidR="0092287B" w:rsidRPr="00381899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WAV,</w:t>
            </w:r>
          </w:p>
          <w:p w14:paraId="5CCBE810" w14:textId="35B61C2E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JPG, JPEG, PNG</w:t>
            </w:r>
          </w:p>
        </w:tc>
        <w:tc>
          <w:tcPr>
            <w:tcW w:w="2855" w:type="dxa"/>
            <w:shd w:val="clear" w:color="auto" w:fill="FFFFFF" w:themeFill="background1"/>
          </w:tcPr>
          <w:p w14:paraId="2663E528" w14:textId="77777777" w:rsidR="0092287B" w:rsidRDefault="0092287B" w:rsidP="0092287B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Tamanho: 25 MB por arquivo;</w:t>
            </w:r>
          </w:p>
          <w:p w14:paraId="15928D59" w14:textId="6E86A5CC" w:rsidR="0092287B" w:rsidRPr="005C7524" w:rsidRDefault="0092287B" w:rsidP="005C7524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Limite de até 5 arquivos</w:t>
            </w:r>
            <w:r w:rsidR="005C7524">
              <w:rPr>
                <w:sz w:val="18"/>
                <w:szCs w:val="18"/>
              </w:rPr>
              <w:t>.</w:t>
            </w:r>
          </w:p>
        </w:tc>
      </w:tr>
      <w:tr w:rsidR="00507A39" w:rsidRPr="00FD775E" w14:paraId="370398B3" w14:textId="77777777" w:rsidTr="00507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7030A0"/>
          </w:tcPr>
          <w:p w14:paraId="4AC30780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507A39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507A39" w:rsidRPr="000126F0" w14:paraId="63E15C0A" w14:textId="77777777" w:rsidTr="005D26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2005C912" w14:textId="77777777" w:rsidR="00507A39" w:rsidRPr="00587974" w:rsidRDefault="00507A39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  <w:gridSpan w:val="3"/>
          </w:tcPr>
          <w:p w14:paraId="18FF7A4E" w14:textId="77777777" w:rsidR="00507A39" w:rsidRPr="00587974" w:rsidRDefault="00507A39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127" w:type="dxa"/>
            <w:gridSpan w:val="2"/>
          </w:tcPr>
          <w:p w14:paraId="1C03AFBF" w14:textId="77777777" w:rsidR="00507A39" w:rsidRPr="00587974" w:rsidRDefault="00507A39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3823" w:type="dxa"/>
            <w:gridSpan w:val="3"/>
          </w:tcPr>
          <w:p w14:paraId="5479E8B5" w14:textId="77777777" w:rsidR="00507A39" w:rsidRPr="00587974" w:rsidRDefault="00507A39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507A39" w:rsidRPr="000126F0" w14:paraId="546C2A64" w14:textId="77777777" w:rsidTr="005D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7CC5ADBD" w14:textId="32AE0233" w:rsidR="00507A39" w:rsidRDefault="002A258C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Concluir</w:t>
            </w:r>
          </w:p>
        </w:tc>
        <w:tc>
          <w:tcPr>
            <w:tcW w:w="1928" w:type="dxa"/>
            <w:gridSpan w:val="3"/>
          </w:tcPr>
          <w:p w14:paraId="46A720A0" w14:textId="6F8AE60E" w:rsidR="00507A39" w:rsidRDefault="001E4A3B" w:rsidP="005C752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Cadastra </w:t>
            </w:r>
            <w:r w:rsidR="005C7524">
              <w:rPr>
                <w:sz w:val="18"/>
                <w:szCs w:val="18"/>
              </w:rPr>
              <w:t>a audiência de instrução</w:t>
            </w:r>
          </w:p>
        </w:tc>
        <w:tc>
          <w:tcPr>
            <w:tcW w:w="1127" w:type="dxa"/>
            <w:gridSpan w:val="2"/>
          </w:tcPr>
          <w:p w14:paraId="149B626F" w14:textId="08CA0AE1" w:rsidR="00507A39" w:rsidRDefault="001E4A3B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019442B8" w14:textId="19C5839D" w:rsidR="001E4A3B" w:rsidRDefault="001E4A3B" w:rsidP="0029715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concluir o sistema salva os dados e exibe a mensagem</w:t>
            </w:r>
            <w:r w:rsidR="00F07622">
              <w:rPr>
                <w:sz w:val="18"/>
                <w:szCs w:val="18"/>
              </w:rPr>
              <w:t xml:space="preserve"> </w:t>
            </w:r>
            <w:r w:rsidR="00F07622">
              <w:rPr>
                <w:sz w:val="18"/>
                <w:szCs w:val="18"/>
              </w:rPr>
              <w:fldChar w:fldCharType="begin"/>
            </w:r>
            <w:r w:rsidR="00F07622">
              <w:rPr>
                <w:sz w:val="18"/>
                <w:szCs w:val="18"/>
              </w:rPr>
              <w:instrText xml:space="preserve"> REF _Ref30750509 \r \h </w:instrText>
            </w:r>
            <w:r w:rsidR="00F07622">
              <w:rPr>
                <w:sz w:val="18"/>
                <w:szCs w:val="18"/>
              </w:rPr>
            </w:r>
            <w:r w:rsidR="00F07622">
              <w:rPr>
                <w:sz w:val="18"/>
                <w:szCs w:val="18"/>
              </w:rPr>
              <w:fldChar w:fldCharType="separate"/>
            </w:r>
            <w:r w:rsidR="00F07622">
              <w:rPr>
                <w:sz w:val="18"/>
                <w:szCs w:val="18"/>
              </w:rPr>
              <w:t>ME02</w:t>
            </w:r>
            <w:r w:rsidR="00F07622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;</w:t>
            </w:r>
          </w:p>
          <w:p w14:paraId="74160CA8" w14:textId="664DD891" w:rsidR="005731B7" w:rsidRDefault="001E4A3B" w:rsidP="0029715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exista campo obrigatório vazio,</w:t>
            </w:r>
            <w:r w:rsidR="00B07A3E">
              <w:rPr>
                <w:sz w:val="18"/>
                <w:szCs w:val="18"/>
              </w:rPr>
              <w:t xml:space="preserve"> o sistema</w:t>
            </w:r>
            <w:r>
              <w:rPr>
                <w:sz w:val="18"/>
                <w:szCs w:val="18"/>
              </w:rPr>
              <w:t xml:space="preserve"> impede o cadastro e exibe a mensagem</w:t>
            </w:r>
            <w:r w:rsidR="00F07622">
              <w:rPr>
                <w:sz w:val="18"/>
                <w:szCs w:val="18"/>
              </w:rPr>
              <w:t xml:space="preserve"> </w:t>
            </w:r>
            <w:r w:rsidR="00F07622">
              <w:rPr>
                <w:sz w:val="18"/>
                <w:szCs w:val="18"/>
              </w:rPr>
              <w:fldChar w:fldCharType="begin"/>
            </w:r>
            <w:r w:rsidR="00F07622">
              <w:rPr>
                <w:sz w:val="18"/>
                <w:szCs w:val="18"/>
              </w:rPr>
              <w:instrText xml:space="preserve"> REF _Ref31809845 \r \h </w:instrText>
            </w:r>
            <w:r w:rsidR="00F07622">
              <w:rPr>
                <w:sz w:val="18"/>
                <w:szCs w:val="18"/>
              </w:rPr>
            </w:r>
            <w:r w:rsidR="00F07622">
              <w:rPr>
                <w:sz w:val="18"/>
                <w:szCs w:val="18"/>
              </w:rPr>
              <w:fldChar w:fldCharType="separate"/>
            </w:r>
            <w:r w:rsidR="00F07622">
              <w:rPr>
                <w:sz w:val="18"/>
                <w:szCs w:val="18"/>
              </w:rPr>
              <w:t>ME03</w:t>
            </w:r>
            <w:r w:rsidR="00F07622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;</w:t>
            </w:r>
          </w:p>
          <w:p w14:paraId="281BFAAB" w14:textId="2A1A9120" w:rsidR="001E4A3B" w:rsidRDefault="00F07622" w:rsidP="0029715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Verificar regras gerais.</w:t>
            </w:r>
          </w:p>
        </w:tc>
      </w:tr>
      <w:tr w:rsidR="00507A39" w:rsidRPr="000126F0" w14:paraId="71A5D9BC" w14:textId="77777777" w:rsidTr="005D26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54A327FA" w14:textId="0CF08112" w:rsidR="00507A39" w:rsidRDefault="002A258C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Selecionar Arquivo</w:t>
            </w:r>
          </w:p>
        </w:tc>
        <w:tc>
          <w:tcPr>
            <w:tcW w:w="1928" w:type="dxa"/>
            <w:gridSpan w:val="3"/>
          </w:tcPr>
          <w:p w14:paraId="12418002" w14:textId="098A71CB" w:rsidR="00507A39" w:rsidRDefault="00FD5799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upload de arquivos a partir do dispositivo local.</w:t>
            </w:r>
          </w:p>
        </w:tc>
        <w:tc>
          <w:tcPr>
            <w:tcW w:w="1127" w:type="dxa"/>
            <w:gridSpan w:val="2"/>
          </w:tcPr>
          <w:p w14:paraId="75D88C90" w14:textId="150F8912" w:rsidR="00507A39" w:rsidRDefault="00FD5799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0463E0B2" w14:textId="07B586D2" w:rsidR="00D34692" w:rsidRDefault="00D34692" w:rsidP="00D3469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o arquivo selecionado possua o tamanho ou formato inválido, então o sistema exibe a mensagem </w:t>
            </w:r>
            <w:r w:rsidRPr="00D34692">
              <w:rPr>
                <w:b/>
                <w:sz w:val="18"/>
                <w:szCs w:val="18"/>
              </w:rPr>
              <w:fldChar w:fldCharType="begin"/>
            </w:r>
            <w:r w:rsidRPr="00D34692">
              <w:rPr>
                <w:b/>
                <w:sz w:val="18"/>
                <w:szCs w:val="18"/>
              </w:rPr>
              <w:instrText xml:space="preserve"> REF _Ref23434261 \r \h  \* MERGEFORMAT </w:instrText>
            </w:r>
            <w:r w:rsidRPr="00D34692">
              <w:rPr>
                <w:b/>
                <w:sz w:val="18"/>
                <w:szCs w:val="18"/>
              </w:rPr>
            </w:r>
            <w:r w:rsidRPr="00D34692">
              <w:rPr>
                <w:b/>
                <w:sz w:val="18"/>
                <w:szCs w:val="18"/>
              </w:rPr>
              <w:fldChar w:fldCharType="separate"/>
            </w:r>
            <w:r w:rsidRPr="00D34692">
              <w:rPr>
                <w:b/>
                <w:sz w:val="18"/>
                <w:szCs w:val="18"/>
              </w:rPr>
              <w:t>ME01</w:t>
            </w:r>
            <w:r w:rsidRPr="00D34692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;</w:t>
            </w:r>
          </w:p>
          <w:p w14:paraId="0F95673A" w14:textId="06AFB8E0" w:rsidR="00507A39" w:rsidRPr="000B38F1" w:rsidRDefault="00D34692" w:rsidP="00D3469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limitar até 5 arquivos. Caso já existam 5 arquivos, então esta ação fica desabilitada.</w:t>
            </w:r>
          </w:p>
        </w:tc>
      </w:tr>
      <w:tr w:rsidR="00FF3A50" w:rsidRPr="000126F0" w14:paraId="4537D865" w14:textId="77777777" w:rsidTr="005D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6FCA2F13" w14:textId="4206625C" w:rsidR="00FF3A50" w:rsidRDefault="00FF3A50" w:rsidP="00FF3A5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Informativo de documentos</w:t>
            </w:r>
          </w:p>
        </w:tc>
        <w:tc>
          <w:tcPr>
            <w:tcW w:w="1928" w:type="dxa"/>
            <w:gridSpan w:val="3"/>
          </w:tcPr>
          <w:p w14:paraId="3A7CEB82" w14:textId="09F84774" w:rsidR="00FF3A50" w:rsidRDefault="00FF3A50" w:rsidP="00FF3A5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 informativo na seção “Documentos”</w:t>
            </w:r>
          </w:p>
        </w:tc>
        <w:tc>
          <w:tcPr>
            <w:tcW w:w="1127" w:type="dxa"/>
            <w:gridSpan w:val="2"/>
          </w:tcPr>
          <w:p w14:paraId="65639A97" w14:textId="14D9F36D" w:rsidR="00FF3A50" w:rsidRDefault="00FF3A50" w:rsidP="00FF3A5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</w:t>
            </w:r>
          </w:p>
        </w:tc>
        <w:tc>
          <w:tcPr>
            <w:tcW w:w="3823" w:type="dxa"/>
            <w:gridSpan w:val="3"/>
          </w:tcPr>
          <w:p w14:paraId="392E6DD2" w14:textId="085C5E9D" w:rsidR="00FF3A50" w:rsidRDefault="00FF3A50" w:rsidP="00FF3A50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posicionar o cursor sobre o ícone, então exibe a legenda: São permitidos até 5 arquivos de 25 MB nos formatos: pdf</w:t>
            </w:r>
            <w:r w:rsidRPr="00381899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zip, rar, doc</w:t>
            </w:r>
            <w:r w:rsidRPr="00381899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docx,</w:t>
            </w:r>
            <w:r w:rsidRPr="0038189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xls</w:t>
            </w:r>
            <w:r w:rsidRPr="00381899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xlsx,</w:t>
            </w:r>
            <w:r w:rsidRPr="0038189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mp</w:t>
            </w:r>
            <w:r w:rsidRPr="00381899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, avi</w:t>
            </w:r>
            <w:r w:rsidRPr="00381899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wmv</w:t>
            </w:r>
            <w:r w:rsidRPr="00381899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mp3, wav, jpg</w:t>
            </w:r>
            <w:r w:rsidRPr="00C30C80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jpeg ou</w:t>
            </w:r>
            <w:r w:rsidRPr="00C30C8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png.</w:t>
            </w:r>
          </w:p>
        </w:tc>
      </w:tr>
      <w:tr w:rsidR="00FF3A50" w:rsidRPr="000126F0" w14:paraId="7E55CB79" w14:textId="77777777" w:rsidTr="005D26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005D8806" w14:textId="5AA6617C" w:rsidR="00FF3A50" w:rsidRDefault="00FF3A50" w:rsidP="00FF3A5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Excluir Arquivo</w:t>
            </w:r>
          </w:p>
        </w:tc>
        <w:tc>
          <w:tcPr>
            <w:tcW w:w="1928" w:type="dxa"/>
            <w:gridSpan w:val="3"/>
          </w:tcPr>
          <w:p w14:paraId="1F3807BA" w14:textId="3BF6B195" w:rsidR="00FF3A50" w:rsidRDefault="00FF3A50" w:rsidP="00FF3A5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Exclui o arquivo</w:t>
            </w:r>
          </w:p>
        </w:tc>
        <w:tc>
          <w:tcPr>
            <w:tcW w:w="1127" w:type="dxa"/>
            <w:gridSpan w:val="2"/>
          </w:tcPr>
          <w:p w14:paraId="438D313B" w14:textId="02076B50" w:rsidR="00FF3A50" w:rsidRDefault="00FF3A50" w:rsidP="00FF3A5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1AA67150" w14:textId="71AC88CB" w:rsidR="00FF3A50" w:rsidRDefault="00FF3A50" w:rsidP="00FF3A50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2A258C" w:rsidRPr="000126F0" w14:paraId="7037DC77" w14:textId="77777777" w:rsidTr="005D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4C37F60C" w14:textId="041FE921" w:rsidR="002A258C" w:rsidRDefault="002A258C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Cancelar</w:t>
            </w:r>
          </w:p>
        </w:tc>
        <w:tc>
          <w:tcPr>
            <w:tcW w:w="1928" w:type="dxa"/>
            <w:gridSpan w:val="3"/>
          </w:tcPr>
          <w:p w14:paraId="19E70B8B" w14:textId="1EAD6B29" w:rsidR="002A258C" w:rsidRDefault="008161EC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Cancela a operação</w:t>
            </w:r>
          </w:p>
        </w:tc>
        <w:tc>
          <w:tcPr>
            <w:tcW w:w="1127" w:type="dxa"/>
            <w:gridSpan w:val="2"/>
          </w:tcPr>
          <w:p w14:paraId="4FB29D86" w14:textId="35F9284A" w:rsidR="002A258C" w:rsidRDefault="008161EC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12520934" w14:textId="7BD99F91" w:rsidR="002A258C" w:rsidRPr="000B38F1" w:rsidRDefault="008161EC" w:rsidP="0029715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14:paraId="1F1B01DF" w14:textId="1D9E1FBB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0" w:name="_Toc32331038"/>
      <w:r>
        <w:t>CRITÉRIOS DE ACEITE</w:t>
      </w:r>
      <w:bookmarkEnd w:id="10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309BF8DA" w14:textId="32995F46" w:rsidR="00E52E3B" w:rsidRDefault="00523C8C" w:rsidP="00523C8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bookmarkStart w:id="11" w:name="_Ref13564883"/>
      <w:r>
        <w:t xml:space="preserve">As regras da história devem ser </w:t>
      </w:r>
      <w:proofErr w:type="gramStart"/>
      <w:r>
        <w:t xml:space="preserve">mantidas </w:t>
      </w:r>
      <w:r w:rsidR="000D2EF9">
        <w:t>Eleitoral</w:t>
      </w:r>
      <w:proofErr w:type="gramEnd"/>
      <w:r w:rsidR="000D2EF9">
        <w:t>_</w:t>
      </w:r>
      <w:r w:rsidRPr="00523C8C">
        <w:t>HST076_Analisar_Denúncia</w:t>
      </w:r>
      <w:r>
        <w:t>;</w:t>
      </w:r>
    </w:p>
    <w:p w14:paraId="757A0931" w14:textId="77777777" w:rsidR="00523C8C" w:rsidRDefault="002E5E2E" w:rsidP="00523C8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t xml:space="preserve">A ação “Analisar Denúncia” deve ser disponibilizada no formulário da história </w:t>
      </w:r>
      <w:r w:rsidRPr="002E5E2E">
        <w:t>Eleitoral_HST070_Aba_Defesa_Denuncia</w:t>
      </w:r>
      <w:r>
        <w:t xml:space="preserve"> </w:t>
      </w:r>
      <w:r w:rsidR="00D50597">
        <w:t xml:space="preserve">ou </w:t>
      </w:r>
      <w:r w:rsidR="00D50597" w:rsidRPr="00D50597">
        <w:t>Eleitoral_HST077_Aba_Parecer_Denuncia</w:t>
      </w:r>
      <w:r w:rsidR="00D50597">
        <w:t>;</w:t>
      </w:r>
    </w:p>
    <w:p w14:paraId="1DAA15F1" w14:textId="59EA5450" w:rsidR="00EF56D4" w:rsidRDefault="00D7370E" w:rsidP="00523C8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t>Somente o relator tem permissão para acessar a funcionalidade “Analisar Denúncia”</w:t>
      </w:r>
      <w:r w:rsidR="00FE2276">
        <w:t>;</w:t>
      </w:r>
    </w:p>
    <w:p w14:paraId="3FD4987A" w14:textId="7F8CCA89" w:rsidR="00FE2276" w:rsidRDefault="00FE2276" w:rsidP="00523C8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t>Caso exista encaminhamento do tipo “Impedimento ou Suspeição” com status “Pendente” para a denúncia, então a ação “Analisar Denúncia” fica oculta e desabilitada.</w:t>
      </w:r>
    </w:p>
    <w:p w14:paraId="164DF3E2" w14:textId="77777777" w:rsidR="000514D4" w:rsidRPr="00875134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2" w:name="_Ref31290676"/>
      <w:r>
        <w:rPr>
          <w:b/>
        </w:rPr>
        <w:t>Regras Gerais:</w:t>
      </w:r>
      <w:bookmarkEnd w:id="11"/>
      <w:bookmarkEnd w:id="12"/>
    </w:p>
    <w:p w14:paraId="7A5B7990" w14:textId="0BFE9E29" w:rsidR="002F6CD4" w:rsidRDefault="001171A0" w:rsidP="00C6165A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O usuário aciona “</w:t>
      </w:r>
      <w:r w:rsidR="00E646B5">
        <w:rPr>
          <w:b/>
        </w:rPr>
        <w:t>Analisar Denúncia</w:t>
      </w:r>
      <w:r w:rsidR="00D50597">
        <w:t>”</w:t>
      </w:r>
      <w:r w:rsidR="001A3DD5">
        <w:t xml:space="preserve">, então o sistema exibe </w:t>
      </w:r>
      <w:r w:rsidR="001A3DD5" w:rsidRPr="001A3DD5">
        <w:rPr>
          <w:b/>
        </w:rPr>
        <w:fldChar w:fldCharType="begin"/>
      </w:r>
      <w:r w:rsidR="001A3DD5" w:rsidRPr="001A3DD5">
        <w:rPr>
          <w:b/>
        </w:rPr>
        <w:instrText xml:space="preserve"> REF _Ref32332274 \r \h </w:instrText>
      </w:r>
      <w:r w:rsidR="001A3DD5">
        <w:rPr>
          <w:b/>
        </w:rPr>
        <w:instrText xml:space="preserve"> \* MERGEFORMAT </w:instrText>
      </w:r>
      <w:r w:rsidR="001A3DD5" w:rsidRPr="001A3DD5">
        <w:rPr>
          <w:b/>
        </w:rPr>
      </w:r>
      <w:r w:rsidR="001A3DD5" w:rsidRPr="001A3DD5">
        <w:rPr>
          <w:b/>
        </w:rPr>
        <w:fldChar w:fldCharType="separate"/>
      </w:r>
      <w:r w:rsidR="001A3DD5" w:rsidRPr="001A3DD5">
        <w:rPr>
          <w:b/>
        </w:rPr>
        <w:t>P01</w:t>
      </w:r>
      <w:r w:rsidR="001A3DD5" w:rsidRPr="001A3DD5">
        <w:rPr>
          <w:b/>
        </w:rPr>
        <w:fldChar w:fldCharType="end"/>
      </w:r>
      <w:r w:rsidR="00C6165A">
        <w:t>;</w:t>
      </w:r>
    </w:p>
    <w:p w14:paraId="2561AF70" w14:textId="3A010474" w:rsidR="002F6CD4" w:rsidRDefault="002F6CD4" w:rsidP="002F6CD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CF5576">
        <w:t xml:space="preserve">Caso o tipo de </w:t>
      </w:r>
      <w:r w:rsidR="00D5766E" w:rsidRPr="00CF5576">
        <w:t>encaminhamento</w:t>
      </w:r>
      <w:r w:rsidRPr="00CF5576">
        <w:t xml:space="preserve"> seja “</w:t>
      </w:r>
      <w:r w:rsidR="00D50597" w:rsidRPr="00CF5576">
        <w:rPr>
          <w:b/>
        </w:rPr>
        <w:t>Audiência de Instrução</w:t>
      </w:r>
      <w:r w:rsidRPr="00CF5576">
        <w:t>”, o sistema realiza as seguintes ações quando o usuário acionar</w:t>
      </w:r>
      <w:r w:rsidRPr="002F6CD4">
        <w:rPr>
          <w:b/>
        </w:rPr>
        <w:t xml:space="preserve"> “Concluir”:</w:t>
      </w:r>
    </w:p>
    <w:p w14:paraId="34CA1FEF" w14:textId="66D2C1FB" w:rsidR="00025DE6" w:rsidRDefault="00025DE6" w:rsidP="00025DE6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 w:rsidR="004A64BE">
        <w:t xml:space="preserve">Inclui o </w:t>
      </w:r>
      <w:r w:rsidR="00D5766E">
        <w:t>encaminhamento</w:t>
      </w:r>
      <w:r w:rsidR="004A64BE">
        <w:t xml:space="preserve"> com os </w:t>
      </w:r>
      <w:r w:rsidR="007B366B">
        <w:t>dados informados e os seguintes dados:</w:t>
      </w:r>
    </w:p>
    <w:p w14:paraId="000B317A" w14:textId="20F0011A" w:rsidR="00092141" w:rsidRDefault="00092141" w:rsidP="00092141">
      <w:pPr>
        <w:pStyle w:val="PargrafodaLista"/>
        <w:widowControl/>
        <w:numPr>
          <w:ilvl w:val="4"/>
          <w:numId w:val="25"/>
        </w:numPr>
        <w:autoSpaceDE/>
        <w:autoSpaceDN/>
        <w:adjustRightInd/>
        <w:spacing w:after="200" w:line="276" w:lineRule="auto"/>
        <w:contextualSpacing/>
        <w:jc w:val="both"/>
      </w:pPr>
      <w:r>
        <w:t>Gerar um número sequencial para o encaminhamento (</w:t>
      </w:r>
      <w:proofErr w:type="spellStart"/>
      <w:r>
        <w:t>Ex</w:t>
      </w:r>
      <w:proofErr w:type="spellEnd"/>
      <w:r>
        <w:t>: 01, 02);</w:t>
      </w:r>
    </w:p>
    <w:p w14:paraId="4DF4D23C" w14:textId="0E4AE350" w:rsidR="007B366B" w:rsidRDefault="007B366B" w:rsidP="00460F4E">
      <w:pPr>
        <w:pStyle w:val="PargrafodaLista"/>
        <w:widowControl/>
        <w:numPr>
          <w:ilvl w:val="4"/>
          <w:numId w:val="2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Data e hora do </w:t>
      </w:r>
      <w:r w:rsidR="00BB3753">
        <w:t>encaminhamento</w:t>
      </w:r>
      <w:r>
        <w:t>;</w:t>
      </w:r>
    </w:p>
    <w:p w14:paraId="676ADCB4" w14:textId="72628413" w:rsidR="007B366B" w:rsidRDefault="003C318C" w:rsidP="00460F4E">
      <w:pPr>
        <w:pStyle w:val="PargrafodaLista"/>
        <w:widowControl/>
        <w:numPr>
          <w:ilvl w:val="4"/>
          <w:numId w:val="2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Registra o </w:t>
      </w:r>
      <w:r w:rsidR="007B366B">
        <w:t>Relator</w:t>
      </w:r>
      <w:r w:rsidR="00E07F00">
        <w:t>;</w:t>
      </w:r>
    </w:p>
    <w:p w14:paraId="7A93871F" w14:textId="5AE82D76" w:rsidR="00E07F00" w:rsidRDefault="003C318C" w:rsidP="00460F4E">
      <w:pPr>
        <w:pStyle w:val="PargrafodaLista"/>
        <w:widowControl/>
        <w:numPr>
          <w:ilvl w:val="4"/>
          <w:numId w:val="25"/>
        </w:numPr>
        <w:autoSpaceDE/>
        <w:autoSpaceDN/>
        <w:adjustRightInd/>
        <w:spacing w:after="200" w:line="276" w:lineRule="auto"/>
        <w:contextualSpacing/>
        <w:jc w:val="both"/>
      </w:pPr>
      <w:r>
        <w:t>Registra o v</w:t>
      </w:r>
      <w:r w:rsidR="00E07F00">
        <w:t>al</w:t>
      </w:r>
      <w:r w:rsidR="007A37ED">
        <w:t>or “Pendente” para o campo “Status</w:t>
      </w:r>
      <w:r w:rsidR="00E07F00">
        <w:t>”</w:t>
      </w:r>
      <w:r>
        <w:t xml:space="preserve"> do encaminhamento</w:t>
      </w:r>
      <w:r w:rsidR="00E07F00">
        <w:t>;</w:t>
      </w:r>
    </w:p>
    <w:p w14:paraId="0F25F418" w14:textId="32C79C66" w:rsidR="007B366B" w:rsidRDefault="00D15D46" w:rsidP="00862734">
      <w:pPr>
        <w:pStyle w:val="PargrafodaLista"/>
        <w:widowControl/>
        <w:numPr>
          <w:ilvl w:val="4"/>
          <w:numId w:val="25"/>
        </w:numPr>
        <w:autoSpaceDE/>
        <w:autoSpaceDN/>
        <w:adjustRightInd/>
        <w:spacing w:after="200" w:line="276" w:lineRule="auto"/>
        <w:contextualSpacing/>
        <w:jc w:val="both"/>
      </w:pPr>
      <w:r>
        <w:t>Destinatário</w:t>
      </w:r>
      <w:r w:rsidR="008F63BC">
        <w:t>: O sistema vincula o denunciante e o denunciado como destinatários do encaminhamento</w:t>
      </w:r>
      <w:r w:rsidR="009D14FE">
        <w:t>;</w:t>
      </w:r>
    </w:p>
    <w:p w14:paraId="3056CAC9" w14:textId="48FA3D69" w:rsidR="009D14FE" w:rsidRDefault="009D14FE" w:rsidP="00C6165A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lastRenderedPageBreak/>
        <w:t>Registra os dados para histórico da denúncia: Usuário, Data/Hora, Ação: &lt;</w:t>
      </w:r>
      <w:r w:rsidR="00B44AED">
        <w:t>Tipo de e</w:t>
      </w:r>
      <w:r>
        <w:t>ncaminhamento&gt;;</w:t>
      </w:r>
    </w:p>
    <w:p w14:paraId="60430299" w14:textId="5AE18981" w:rsidR="00537123" w:rsidRDefault="00537123" w:rsidP="00C6165A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 w:rsidR="007764DC">
        <w:t>Caso a data e hora de agendamento seja</w:t>
      </w:r>
      <w:r w:rsidR="00E74CFA">
        <w:t xml:space="preserve"> menor que a data e hora atual, então o sistema impede o cadastro e exibe a mensagem </w:t>
      </w:r>
      <w:r w:rsidR="00232E64" w:rsidRPr="00232E64">
        <w:rPr>
          <w:b/>
        </w:rPr>
        <w:fldChar w:fldCharType="begin"/>
      </w:r>
      <w:r w:rsidR="00232E64" w:rsidRPr="00232E64">
        <w:rPr>
          <w:b/>
        </w:rPr>
        <w:instrText xml:space="preserve"> REF _Ref32562992 \r \h </w:instrText>
      </w:r>
      <w:r w:rsidR="00232E64">
        <w:rPr>
          <w:b/>
        </w:rPr>
        <w:instrText xml:space="preserve"> \* MERGEFORMAT </w:instrText>
      </w:r>
      <w:r w:rsidR="00232E64" w:rsidRPr="00232E64">
        <w:rPr>
          <w:b/>
        </w:rPr>
      </w:r>
      <w:r w:rsidR="00232E64" w:rsidRPr="00232E64">
        <w:rPr>
          <w:b/>
        </w:rPr>
        <w:fldChar w:fldCharType="separate"/>
      </w:r>
      <w:r w:rsidR="00232E64" w:rsidRPr="00232E64">
        <w:rPr>
          <w:b/>
        </w:rPr>
        <w:t>ME04</w:t>
      </w:r>
      <w:r w:rsidR="00232E64" w:rsidRPr="00232E64">
        <w:rPr>
          <w:b/>
        </w:rPr>
        <w:fldChar w:fldCharType="end"/>
      </w:r>
      <w:r w:rsidR="00E74CFA">
        <w:t>;</w:t>
      </w:r>
    </w:p>
    <w:p w14:paraId="583A2E47" w14:textId="7AD195C9" w:rsidR="00BB6F2E" w:rsidRDefault="00BB6F2E" w:rsidP="00C6165A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Caso a data</w:t>
      </w:r>
      <w:r w:rsidR="00BE01E3">
        <w:t xml:space="preserve"> ou a hora</w:t>
      </w:r>
      <w:r>
        <w:t xml:space="preserve"> seja inválida, então o sistema impede o cadastro e exibe a mensagem</w:t>
      </w:r>
      <w:r w:rsidR="00BE01E3">
        <w:t xml:space="preserve"> </w:t>
      </w:r>
      <w:r w:rsidR="00BE01E3" w:rsidRPr="00BE01E3">
        <w:rPr>
          <w:b/>
        </w:rPr>
        <w:fldChar w:fldCharType="begin"/>
      </w:r>
      <w:r w:rsidR="00BE01E3" w:rsidRPr="00BE01E3">
        <w:rPr>
          <w:b/>
        </w:rPr>
        <w:instrText xml:space="preserve"> REF _Ref34213036 \r \h </w:instrText>
      </w:r>
      <w:r w:rsidR="00BE01E3">
        <w:rPr>
          <w:b/>
        </w:rPr>
        <w:instrText xml:space="preserve"> \* MERGEFORMAT </w:instrText>
      </w:r>
      <w:r w:rsidR="00BE01E3" w:rsidRPr="00BE01E3">
        <w:rPr>
          <w:b/>
        </w:rPr>
      </w:r>
      <w:r w:rsidR="00BE01E3" w:rsidRPr="00BE01E3">
        <w:rPr>
          <w:b/>
        </w:rPr>
        <w:fldChar w:fldCharType="separate"/>
      </w:r>
      <w:r w:rsidR="00BE01E3" w:rsidRPr="00BE01E3">
        <w:rPr>
          <w:b/>
        </w:rPr>
        <w:t>ME06</w:t>
      </w:r>
      <w:r w:rsidR="00BE01E3" w:rsidRPr="00BE01E3">
        <w:rPr>
          <w:b/>
        </w:rPr>
        <w:fldChar w:fldCharType="end"/>
      </w:r>
      <w:r>
        <w:t>;</w:t>
      </w:r>
    </w:p>
    <w:p w14:paraId="44510281" w14:textId="73C1113E" w:rsidR="009F2980" w:rsidRDefault="003C318C" w:rsidP="00F60608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Caso </w:t>
      </w:r>
      <w:r w:rsidR="00D15D46">
        <w:t>exista encaminhamento</w:t>
      </w:r>
      <w:r w:rsidR="00F60608">
        <w:t xml:space="preserve"> de audiência de instrução com status “Pendente”</w:t>
      </w:r>
      <w:r w:rsidR="00FB58CB">
        <w:t xml:space="preserve"> já cadastrados para a denúncia</w:t>
      </w:r>
      <w:r w:rsidR="00F60608">
        <w:t>, então</w:t>
      </w:r>
      <w:r w:rsidR="00985B99">
        <w:t>, ao</w:t>
      </w:r>
      <w:r w:rsidR="00403AD9">
        <w:t xml:space="preserve"> incluir</w:t>
      </w:r>
      <w:r w:rsidR="00232618">
        <w:t xml:space="preserve"> novo encaminhamento de</w:t>
      </w:r>
      <w:r w:rsidR="00E403B3">
        <w:t xml:space="preserve"> audi</w:t>
      </w:r>
      <w:r w:rsidR="00D67DE4">
        <w:t xml:space="preserve">ência o sistema exibe a mensagem </w:t>
      </w:r>
      <w:r w:rsidR="00D67DE4" w:rsidRPr="00D67DE4">
        <w:rPr>
          <w:b/>
        </w:rPr>
        <w:fldChar w:fldCharType="begin"/>
      </w:r>
      <w:r w:rsidR="00D67DE4" w:rsidRPr="00D67DE4">
        <w:rPr>
          <w:b/>
        </w:rPr>
        <w:instrText xml:space="preserve"> REF _Ref32939858 \r \h </w:instrText>
      </w:r>
      <w:r w:rsidR="00D67DE4">
        <w:rPr>
          <w:b/>
        </w:rPr>
        <w:instrText xml:space="preserve"> \* MERGEFORMAT </w:instrText>
      </w:r>
      <w:r w:rsidR="00D67DE4" w:rsidRPr="00D67DE4">
        <w:rPr>
          <w:b/>
        </w:rPr>
      </w:r>
      <w:r w:rsidR="00D67DE4" w:rsidRPr="00D67DE4">
        <w:rPr>
          <w:b/>
        </w:rPr>
        <w:fldChar w:fldCharType="separate"/>
      </w:r>
      <w:r w:rsidR="00D67DE4" w:rsidRPr="00D67DE4">
        <w:rPr>
          <w:b/>
        </w:rPr>
        <w:t>ME</w:t>
      </w:r>
      <w:r w:rsidR="00D67DE4" w:rsidRPr="00D67DE4">
        <w:rPr>
          <w:b/>
        </w:rPr>
        <w:t>0</w:t>
      </w:r>
      <w:r w:rsidR="00D67DE4" w:rsidRPr="00D67DE4">
        <w:rPr>
          <w:b/>
        </w:rPr>
        <w:t>5</w:t>
      </w:r>
      <w:r w:rsidR="00D67DE4" w:rsidRPr="00D67DE4">
        <w:rPr>
          <w:b/>
        </w:rPr>
        <w:fldChar w:fldCharType="end"/>
      </w:r>
      <w:r w:rsidR="00D67DE4">
        <w:t>. Se o usuário acionar “Sim”, o</w:t>
      </w:r>
      <w:r w:rsidR="00E403B3">
        <w:t xml:space="preserve"> sistema </w:t>
      </w:r>
      <w:r w:rsidR="00F06C7E">
        <w:t>inclui a nova audiência</w:t>
      </w:r>
      <w:r w:rsidR="00232618">
        <w:t>.</w:t>
      </w:r>
      <w:r w:rsidR="00D67DE4">
        <w:t xml:space="preserve"> Se o usuário acionar “Não”, a operação é cancelada.</w:t>
      </w:r>
    </w:p>
    <w:p w14:paraId="6A3E0C3A" w14:textId="77777777" w:rsidR="001E4450" w:rsidRDefault="001E4450" w:rsidP="001E4450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</w:pPr>
    </w:p>
    <w:p w14:paraId="12437BF2" w14:textId="2422517E" w:rsidR="0050652E" w:rsidRPr="0050652E" w:rsidRDefault="0050652E" w:rsidP="0050652E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 w:rsidRPr="0050652E">
        <w:rPr>
          <w:b/>
          <w:position w:val="3"/>
        </w:rPr>
        <w:t>Regras de envio de e-mail</w:t>
      </w:r>
      <w:r>
        <w:rPr>
          <w:b/>
          <w:position w:val="3"/>
        </w:rPr>
        <w:t xml:space="preserve"> para o encaminhamento “</w:t>
      </w:r>
      <w:r w:rsidR="002D3A34">
        <w:rPr>
          <w:b/>
          <w:position w:val="3"/>
        </w:rPr>
        <w:t>Audiência de Instrução</w:t>
      </w:r>
      <w:r>
        <w:rPr>
          <w:b/>
          <w:position w:val="3"/>
        </w:rPr>
        <w:t>”</w:t>
      </w:r>
      <w:r w:rsidRPr="0050652E">
        <w:rPr>
          <w:position w:val="3"/>
        </w:rPr>
        <w:t>. O sistema verifica a parametrização de e-mails para a atividade secundária “</w:t>
      </w:r>
      <w:r>
        <w:t>4.</w:t>
      </w:r>
      <w:r w:rsidR="007C15E6">
        <w:t>7 Audiência de Instrução</w:t>
      </w:r>
      <w:r w:rsidRPr="0050652E">
        <w:rPr>
          <w:position w:val="3"/>
        </w:rPr>
        <w:t>” no processo eleitoral de referência em:</w:t>
      </w:r>
    </w:p>
    <w:p w14:paraId="41F6A078" w14:textId="77777777" w:rsidR="0050652E" w:rsidRDefault="0050652E" w:rsidP="0050652E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01</w:t>
      </w:r>
      <w:r w:rsidRPr="00330D47">
        <w:rPr>
          <w:position w:val="3"/>
        </w:rPr>
        <w:t>:</w:t>
      </w:r>
      <w:r>
        <w:rPr>
          <w:position w:val="3"/>
        </w:rPr>
        <w:t xml:space="preserve"> Envia e-mail para o relator atual da denúncia.</w:t>
      </w:r>
    </w:p>
    <w:p w14:paraId="2D770638" w14:textId="63B18DA1" w:rsidR="0050652E" w:rsidRDefault="0050652E" w:rsidP="0050652E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02</w:t>
      </w:r>
      <w:r w:rsidRPr="00330D47">
        <w:rPr>
          <w:position w:val="3"/>
        </w:rPr>
        <w:t>:</w:t>
      </w:r>
      <w:r>
        <w:rPr>
          <w:position w:val="3"/>
        </w:rPr>
        <w:t xml:space="preserve"> Envia e-mail </w:t>
      </w:r>
      <w:r w:rsidR="004118AC">
        <w:rPr>
          <w:position w:val="3"/>
        </w:rPr>
        <w:t>para o denunciante;</w:t>
      </w:r>
    </w:p>
    <w:p w14:paraId="6B4225D0" w14:textId="768B5A8E" w:rsidR="004118AC" w:rsidRDefault="004118AC" w:rsidP="0050652E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03</w:t>
      </w:r>
      <w:r w:rsidRPr="004118AC">
        <w:rPr>
          <w:position w:val="3"/>
        </w:rPr>
        <w:t>:</w:t>
      </w:r>
      <w:r>
        <w:rPr>
          <w:position w:val="3"/>
        </w:rPr>
        <w:t xml:space="preserve"> Envia e-mail para o denunciado ou, em caso de chapa, aos r</w:t>
      </w:r>
      <w:r w:rsidR="003C4EE6">
        <w:rPr>
          <w:position w:val="3"/>
        </w:rPr>
        <w:t>esponsáveis da chapa denunciada</w:t>
      </w:r>
      <w:r w:rsidR="00060494">
        <w:rPr>
          <w:position w:val="3"/>
        </w:rPr>
        <w:t>;</w:t>
      </w:r>
    </w:p>
    <w:p w14:paraId="4AB295E8" w14:textId="5A760DF5" w:rsidR="00060494" w:rsidRDefault="00060494" w:rsidP="0050652E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04</w:t>
      </w:r>
      <w:r w:rsidRPr="00060494">
        <w:rPr>
          <w:position w:val="3"/>
        </w:rPr>
        <w:t>:</w:t>
      </w:r>
      <w:r>
        <w:rPr>
          <w:position w:val="3"/>
        </w:rPr>
        <w:t xml:space="preserve"> Envia e-mail para o assessor da respectiva UF e para o assessor CEN.</w:t>
      </w:r>
    </w:p>
    <w:p w14:paraId="2F42EC1D" w14:textId="3568D86C" w:rsidR="0050652E" w:rsidRDefault="0050652E" w:rsidP="0050652E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</w:pPr>
    </w:p>
    <w:p w14:paraId="3744C95D" w14:textId="77777777" w:rsidR="00D14139" w:rsidRDefault="00D14139" w:rsidP="00D14139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7E93A604" w14:textId="58AAF8DE" w:rsidR="004016CB" w:rsidRPr="009F1252" w:rsidRDefault="004016CB" w:rsidP="00D14139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  <w:position w:val="3"/>
        </w:rPr>
      </w:pPr>
      <w:r w:rsidRPr="009F1252">
        <w:rPr>
          <w:b/>
          <w:position w:val="3"/>
        </w:rPr>
        <w:t>Nos e-mail</w:t>
      </w:r>
      <w:r w:rsidR="009F1252">
        <w:rPr>
          <w:b/>
          <w:position w:val="3"/>
        </w:rPr>
        <w:t>s</w:t>
      </w:r>
      <w:r w:rsidRPr="009F1252">
        <w:rPr>
          <w:b/>
          <w:position w:val="3"/>
        </w:rPr>
        <w:t xml:space="preserve"> enviados após </w:t>
      </w:r>
      <w:r w:rsidR="002A627A">
        <w:rPr>
          <w:b/>
          <w:position w:val="3"/>
        </w:rPr>
        <w:t>cadastrar a defesa</w:t>
      </w:r>
      <w:r w:rsidRPr="009F1252">
        <w:rPr>
          <w:b/>
          <w:position w:val="3"/>
        </w:rPr>
        <w:t xml:space="preserve"> o sistema deve exibir os seguintes campos de acordo com o tipo da denúncia:</w:t>
      </w:r>
    </w:p>
    <w:p w14:paraId="7E51EFDB" w14:textId="65CCDDF4" w:rsidR="004B161D" w:rsidRPr="004016CB" w:rsidRDefault="004016CB" w:rsidP="00D1413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="004B161D" w:rsidRPr="004016CB">
        <w:rPr>
          <w:position w:val="3"/>
        </w:rPr>
        <w:t>Caso o tipo de denúncia seja “</w:t>
      </w:r>
      <w:r w:rsidR="004B161D" w:rsidRPr="004016CB">
        <w:rPr>
          <w:b/>
          <w:position w:val="3"/>
        </w:rPr>
        <w:t>Membro de Chapa</w:t>
      </w:r>
      <w:r>
        <w:rPr>
          <w:position w:val="3"/>
        </w:rPr>
        <w:t>”:</w:t>
      </w:r>
    </w:p>
    <w:p w14:paraId="286BADE7" w14:textId="3C90DC3D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</w:t>
      </w:r>
      <w:r w:rsidR="003C538E">
        <w:rPr>
          <w:position w:val="3"/>
        </w:rPr>
        <w:t xml:space="preserve"> Denúncia</w:t>
      </w:r>
      <w:r>
        <w:rPr>
          <w:position w:val="3"/>
        </w:rPr>
        <w:t>);</w:t>
      </w:r>
    </w:p>
    <w:p w14:paraId="45FB4ECF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550B3783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denúncia:;</w:t>
      </w:r>
    </w:p>
    <w:p w14:paraId="2A5D6E0A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Nome do Denunciado:;</w:t>
      </w:r>
    </w:p>
    <w:p w14:paraId="5D533A1E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Nº Chapa:;</w:t>
      </w:r>
    </w:p>
    <w:p w14:paraId="5CE96B7C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Chapa ou IES);</w:t>
      </w:r>
    </w:p>
    <w:p w14:paraId="4EE63764" w14:textId="0A5CD418" w:rsidR="004016CB" w:rsidRDefault="003C538E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e</w:t>
      </w:r>
      <w:r w:rsidR="00CA3921">
        <w:rPr>
          <w:position w:val="3"/>
        </w:rPr>
        <w:t>ncaminhamento;</w:t>
      </w:r>
    </w:p>
    <w:p w14:paraId="4E1E5EF9" w14:textId="2AD6EFD7" w:rsidR="0098093C" w:rsidRDefault="0098093C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Agendamento: 99/99/9999 às 99:99 (Data e hora do agendamento);</w:t>
      </w:r>
    </w:p>
    <w:p w14:paraId="776C6961" w14:textId="3363DC70" w:rsidR="00A87BA8" w:rsidRPr="00A87BA8" w:rsidRDefault="00A87BA8" w:rsidP="00A87BA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Descrição do encaminhamento.</w:t>
      </w:r>
    </w:p>
    <w:p w14:paraId="78E21B52" w14:textId="32E1C206" w:rsidR="004B161D" w:rsidRDefault="004B161D" w:rsidP="00D1413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Caso o tipo de denúncia seja “</w:t>
      </w:r>
      <w:r>
        <w:rPr>
          <w:b/>
          <w:position w:val="3"/>
        </w:rPr>
        <w:t>Chapa</w:t>
      </w:r>
      <w:r w:rsidR="00ED49CF">
        <w:rPr>
          <w:position w:val="3"/>
        </w:rPr>
        <w:t>”</w:t>
      </w:r>
      <w:r>
        <w:rPr>
          <w:position w:val="3"/>
        </w:rPr>
        <w:t>:</w:t>
      </w:r>
    </w:p>
    <w:p w14:paraId="153EFEB2" w14:textId="33B6E730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</w:t>
      </w:r>
      <w:r w:rsidR="003C538E">
        <w:rPr>
          <w:position w:val="3"/>
        </w:rPr>
        <w:t xml:space="preserve"> Denuncia</w:t>
      </w:r>
      <w:r>
        <w:rPr>
          <w:position w:val="3"/>
        </w:rPr>
        <w:t>);</w:t>
      </w:r>
    </w:p>
    <w:p w14:paraId="2CBDA757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02C982AF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denúncia:;</w:t>
      </w:r>
    </w:p>
    <w:p w14:paraId="07A73165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Nº Chapa:;</w:t>
      </w:r>
    </w:p>
    <w:p w14:paraId="341E9D8D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Chapa ou IES);</w:t>
      </w:r>
    </w:p>
    <w:p w14:paraId="69E34CD9" w14:textId="546325E3" w:rsidR="00CA3921" w:rsidRDefault="003C538E" w:rsidP="00CA3921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e</w:t>
      </w:r>
      <w:r w:rsidR="00CA3921">
        <w:rPr>
          <w:position w:val="3"/>
        </w:rPr>
        <w:t>ncaminhamento;</w:t>
      </w:r>
    </w:p>
    <w:p w14:paraId="4E2DE8C5" w14:textId="0964127E" w:rsidR="0098093C" w:rsidRPr="0098093C" w:rsidRDefault="0098093C" w:rsidP="0098093C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Agendamento: 99/99/9999 às 99:99 (Data e hora do agendamento);</w:t>
      </w:r>
    </w:p>
    <w:p w14:paraId="6D1C3874" w14:textId="1C796034" w:rsidR="00A87BA8" w:rsidRPr="00A87BA8" w:rsidRDefault="00A87BA8" w:rsidP="00A87BA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Descrição do encaminhamento.</w:t>
      </w:r>
    </w:p>
    <w:p w14:paraId="03FE0F6B" w14:textId="21EA418F" w:rsidR="004B161D" w:rsidRDefault="004B161D" w:rsidP="00D1413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Caso o tipo de denúncia seja “</w:t>
      </w:r>
      <w:r w:rsidRPr="008B1978">
        <w:rPr>
          <w:b/>
          <w:position w:val="3"/>
        </w:rPr>
        <w:t xml:space="preserve">Membro de </w:t>
      </w:r>
      <w:r>
        <w:rPr>
          <w:b/>
          <w:position w:val="3"/>
        </w:rPr>
        <w:t>Comissão</w:t>
      </w:r>
      <w:r w:rsidR="00E21C8F">
        <w:rPr>
          <w:position w:val="3"/>
        </w:rPr>
        <w:t>”</w:t>
      </w:r>
      <w:r>
        <w:rPr>
          <w:position w:val="3"/>
        </w:rPr>
        <w:t>:</w:t>
      </w:r>
    </w:p>
    <w:p w14:paraId="44A22A97" w14:textId="2F8E5B69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</w:t>
      </w:r>
      <w:r w:rsidR="003C538E">
        <w:rPr>
          <w:position w:val="3"/>
        </w:rPr>
        <w:t xml:space="preserve"> Denuncia</w:t>
      </w:r>
      <w:r>
        <w:rPr>
          <w:position w:val="3"/>
        </w:rPr>
        <w:t>);</w:t>
      </w:r>
    </w:p>
    <w:p w14:paraId="1C48B338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2C102ABC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denúncia:;</w:t>
      </w:r>
    </w:p>
    <w:p w14:paraId="03443B67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lastRenderedPageBreak/>
        <w:t>Nome do Denunciado:;</w:t>
      </w:r>
    </w:p>
    <w:p w14:paraId="6BA78E5F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do denunciado);</w:t>
      </w:r>
    </w:p>
    <w:p w14:paraId="62C5A97E" w14:textId="660DEB61" w:rsidR="00CA3921" w:rsidRDefault="003C538E" w:rsidP="00CA3921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13" w:name="_Toc12290439"/>
      <w:bookmarkStart w:id="14" w:name="_Toc23266189"/>
      <w:r>
        <w:rPr>
          <w:position w:val="3"/>
        </w:rPr>
        <w:t>Tipo de e</w:t>
      </w:r>
      <w:r w:rsidR="00CA3921">
        <w:rPr>
          <w:position w:val="3"/>
        </w:rPr>
        <w:t>ncaminhamento;</w:t>
      </w:r>
    </w:p>
    <w:p w14:paraId="5F263427" w14:textId="35C786F3" w:rsidR="0098093C" w:rsidRPr="0098093C" w:rsidRDefault="0098093C" w:rsidP="0098093C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Agendamento: 99/99/9999 às 99:99 (Data e hora do agendamento);</w:t>
      </w:r>
    </w:p>
    <w:p w14:paraId="19DD2711" w14:textId="78870265" w:rsidR="00A87BA8" w:rsidRDefault="00A87BA8" w:rsidP="00CA3921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Descrição do encaminhamento.</w:t>
      </w:r>
    </w:p>
    <w:p w14:paraId="1E832514" w14:textId="6BA7BF15" w:rsidR="007559B8" w:rsidRDefault="007559B8" w:rsidP="007559B8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Caso o tipo de denúncia seja “</w:t>
      </w:r>
      <w:r>
        <w:rPr>
          <w:b/>
          <w:position w:val="3"/>
        </w:rPr>
        <w:t>Outros</w:t>
      </w:r>
      <w:r>
        <w:rPr>
          <w:position w:val="3"/>
        </w:rPr>
        <w:t>”:</w:t>
      </w:r>
    </w:p>
    <w:p w14:paraId="28323308" w14:textId="42B40C22" w:rsidR="007559B8" w:rsidRDefault="007559B8" w:rsidP="007559B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</w:t>
      </w:r>
      <w:r w:rsidR="003C538E">
        <w:rPr>
          <w:position w:val="3"/>
        </w:rPr>
        <w:t xml:space="preserve"> Denuncia</w:t>
      </w:r>
      <w:r>
        <w:rPr>
          <w:position w:val="3"/>
        </w:rPr>
        <w:t>);</w:t>
      </w:r>
    </w:p>
    <w:p w14:paraId="28DC72D1" w14:textId="77777777" w:rsidR="007559B8" w:rsidRDefault="007559B8" w:rsidP="007559B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2C2D80E6" w14:textId="77777777" w:rsidR="007559B8" w:rsidRDefault="007559B8" w:rsidP="007559B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denúncia:;</w:t>
      </w:r>
    </w:p>
    <w:p w14:paraId="46D2A537" w14:textId="58850A9C" w:rsidR="007559B8" w:rsidRDefault="007559B8" w:rsidP="007559B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denúncia);</w:t>
      </w:r>
    </w:p>
    <w:p w14:paraId="1A1907FF" w14:textId="3E103106" w:rsidR="007559B8" w:rsidRDefault="003C538E" w:rsidP="007559B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e</w:t>
      </w:r>
      <w:bookmarkStart w:id="15" w:name="_GoBack"/>
      <w:bookmarkEnd w:id="15"/>
      <w:r w:rsidR="007559B8">
        <w:rPr>
          <w:position w:val="3"/>
        </w:rPr>
        <w:t>ncaminhamento;</w:t>
      </w:r>
    </w:p>
    <w:p w14:paraId="4290E0BC" w14:textId="761FEC67" w:rsidR="0098093C" w:rsidRPr="0098093C" w:rsidRDefault="0098093C" w:rsidP="0098093C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Agendamento: 99/99/9999 às 99:99 (Data e hora do agendamento);</w:t>
      </w:r>
    </w:p>
    <w:p w14:paraId="4D549362" w14:textId="77777777" w:rsidR="007559B8" w:rsidRDefault="007559B8" w:rsidP="007559B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Descrição do encaminhamento.</w:t>
      </w:r>
    </w:p>
    <w:p w14:paraId="61450F3B" w14:textId="77777777" w:rsidR="007559B8" w:rsidRPr="007559B8" w:rsidRDefault="007559B8" w:rsidP="007559B8">
      <w:pPr>
        <w:spacing w:after="200" w:line="276" w:lineRule="auto"/>
        <w:contextualSpacing/>
        <w:rPr>
          <w:position w:val="3"/>
        </w:rPr>
      </w:pPr>
    </w:p>
    <w:p w14:paraId="27878AC8" w14:textId="77777777" w:rsidR="00E21C8F" w:rsidRPr="00E21C8F" w:rsidRDefault="00E21C8F" w:rsidP="00E21C8F">
      <w:pPr>
        <w:spacing w:after="200" w:line="276" w:lineRule="auto"/>
        <w:contextualSpacing/>
        <w:rPr>
          <w:position w:val="3"/>
        </w:rPr>
      </w:pPr>
    </w:p>
    <w:p w14:paraId="7C629543" w14:textId="6B808C0F" w:rsidR="008D1793" w:rsidRPr="00AD0154" w:rsidRDefault="008D1793" w:rsidP="008D1793">
      <w:pPr>
        <w:pStyle w:val="Ttulo2"/>
        <w:numPr>
          <w:ilvl w:val="0"/>
          <w:numId w:val="0"/>
        </w:numPr>
        <w:spacing w:before="240"/>
      </w:pPr>
      <w:bookmarkStart w:id="16" w:name="_Toc32331039"/>
      <w:r>
        <w:t>MENSAGENS</w:t>
      </w:r>
      <w:bookmarkEnd w:id="13"/>
      <w:bookmarkEnd w:id="14"/>
      <w:bookmarkEnd w:id="16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2927EC" w:rsidRPr="00FD775E" w14:paraId="7C5E2E7A" w14:textId="02D14F50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32DC5B13" w14:textId="546DB7DA" w:rsidR="002927EC" w:rsidRDefault="002927EC" w:rsidP="00C1643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2927EC" w:rsidRPr="00FD775E" w14:paraId="391AE9AF" w14:textId="4A9EBC6B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442A08B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1B9D1AD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51B7315" w14:textId="4E6D772A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46AF22DF" w14:textId="0FD46819" w:rsidR="002927EC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2927EC" w:rsidRPr="000126F0" w14:paraId="06B2360A" w14:textId="12FFD51F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EDE8DB2" w14:textId="77777777" w:rsidR="002927EC" w:rsidRPr="00D00F47" w:rsidRDefault="002927E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7" w:name="_Ref23434261"/>
          </w:p>
        </w:tc>
        <w:bookmarkEnd w:id="17"/>
        <w:tc>
          <w:tcPr>
            <w:tcW w:w="5293" w:type="dxa"/>
          </w:tcPr>
          <w:p w14:paraId="3AEEEF62" w14:textId="7B24B397" w:rsidR="002927EC" w:rsidRDefault="0081423D" w:rsidP="00C54944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Arquivo inválido.</w:t>
            </w:r>
          </w:p>
        </w:tc>
        <w:tc>
          <w:tcPr>
            <w:tcW w:w="1409" w:type="dxa"/>
          </w:tcPr>
          <w:p w14:paraId="7B62570B" w14:textId="6A33D978" w:rsidR="002927EC" w:rsidRPr="000126F0" w:rsidRDefault="00B90382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7B9FBEFB" w14:textId="55E1C0A1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23090C" w:rsidRPr="000126F0" w14:paraId="1693DEC4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7DC4258" w14:textId="77777777" w:rsidR="0023090C" w:rsidRPr="00D00F47" w:rsidRDefault="0023090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8" w:name="_Ref30750509"/>
          </w:p>
        </w:tc>
        <w:bookmarkEnd w:id="18"/>
        <w:tc>
          <w:tcPr>
            <w:tcW w:w="5293" w:type="dxa"/>
          </w:tcPr>
          <w:p w14:paraId="57EA14E4" w14:textId="3EA8A378" w:rsidR="0023090C" w:rsidRDefault="00CD5B2B" w:rsidP="005C7524">
            <w:pPr>
              <w:spacing w:before="60" w:after="60"/>
              <w:rPr>
                <w:rFonts w:cs="Arial"/>
                <w:sz w:val="18"/>
                <w:szCs w:val="18"/>
              </w:rPr>
            </w:pPr>
            <w:proofErr w:type="gramStart"/>
            <w:r>
              <w:rPr>
                <w:rFonts w:cs="Arial"/>
                <w:sz w:val="18"/>
                <w:szCs w:val="18"/>
              </w:rPr>
              <w:t>Prezado</w:t>
            </w:r>
            <w:r w:rsidR="00F07622">
              <w:rPr>
                <w:rFonts w:cs="Arial"/>
                <w:sz w:val="18"/>
                <w:szCs w:val="18"/>
              </w:rPr>
              <w:t>(</w:t>
            </w:r>
            <w:proofErr w:type="gramEnd"/>
            <w:r w:rsidR="00F07622">
              <w:rPr>
                <w:rFonts w:cs="Arial"/>
                <w:sz w:val="18"/>
                <w:szCs w:val="18"/>
              </w:rPr>
              <w:t xml:space="preserve">a), </w:t>
            </w:r>
            <w:r w:rsidR="00434F78">
              <w:rPr>
                <w:rFonts w:cs="Arial"/>
                <w:sz w:val="18"/>
                <w:szCs w:val="18"/>
              </w:rPr>
              <w:t>d</w:t>
            </w:r>
            <w:r>
              <w:rPr>
                <w:rFonts w:cs="Arial"/>
                <w:sz w:val="18"/>
                <w:szCs w:val="18"/>
              </w:rPr>
              <w:t>ados cadastrados</w:t>
            </w:r>
            <w:r w:rsidR="00F07622">
              <w:rPr>
                <w:rFonts w:cs="Arial"/>
                <w:sz w:val="18"/>
                <w:szCs w:val="18"/>
              </w:rPr>
              <w:t xml:space="preserve"> com êxito para a</w:t>
            </w:r>
            <w:r w:rsidR="007E2C53">
              <w:rPr>
                <w:rFonts w:cs="Arial"/>
                <w:sz w:val="18"/>
                <w:szCs w:val="18"/>
              </w:rPr>
              <w:t xml:space="preserve"> denúncia nº &lt;99999&gt;</w:t>
            </w:r>
            <w:r w:rsidR="00F07622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409" w:type="dxa"/>
          </w:tcPr>
          <w:p w14:paraId="4A305076" w14:textId="5B4BC96F" w:rsidR="0023090C" w:rsidRDefault="0023090C" w:rsidP="00C1643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A8B8C58" w14:textId="0EC2BFC6" w:rsidR="0023090C" w:rsidRPr="000126F0" w:rsidRDefault="00DB1815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="006E013F">
              <w:rPr>
                <w:sz w:val="18"/>
                <w:szCs w:val="18"/>
              </w:rPr>
              <w:t>k</w:t>
            </w:r>
          </w:p>
        </w:tc>
      </w:tr>
      <w:tr w:rsidR="00BD79E5" w:rsidRPr="000126F0" w14:paraId="123E9685" w14:textId="77777777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12B8D52F" w14:textId="77777777" w:rsidR="00BD79E5" w:rsidRPr="00D00F47" w:rsidRDefault="00BD79E5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9" w:name="_Ref31809845"/>
          </w:p>
        </w:tc>
        <w:bookmarkEnd w:id="19"/>
        <w:tc>
          <w:tcPr>
            <w:tcW w:w="5293" w:type="dxa"/>
          </w:tcPr>
          <w:p w14:paraId="57D72757" w14:textId="4D730D48" w:rsidR="00BD79E5" w:rsidRDefault="00BD79E5" w:rsidP="006E013F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de preenchimento obrigatório.</w:t>
            </w:r>
          </w:p>
        </w:tc>
        <w:tc>
          <w:tcPr>
            <w:tcW w:w="1409" w:type="dxa"/>
          </w:tcPr>
          <w:p w14:paraId="740D2871" w14:textId="681D31FB" w:rsidR="00BD79E5" w:rsidRDefault="00BD79E5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37D57036" w14:textId="77777777" w:rsidR="00BD79E5" w:rsidRDefault="00BD79E5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C6165A" w:rsidRPr="000126F0" w14:paraId="4BB3E3AF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457A8C87" w14:textId="77777777" w:rsidR="00C6165A" w:rsidRPr="00D00F47" w:rsidRDefault="00C6165A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0" w:name="_Ref32562992"/>
          </w:p>
        </w:tc>
        <w:bookmarkEnd w:id="20"/>
        <w:tc>
          <w:tcPr>
            <w:tcW w:w="5293" w:type="dxa"/>
          </w:tcPr>
          <w:p w14:paraId="096DF827" w14:textId="11AFD7BD" w:rsidR="00C6165A" w:rsidRDefault="00C9453E" w:rsidP="00E74CFA">
            <w:pPr>
              <w:spacing w:before="60" w:after="60"/>
              <w:rPr>
                <w:rFonts w:cs="Arial"/>
                <w:sz w:val="18"/>
                <w:szCs w:val="18"/>
              </w:rPr>
            </w:pPr>
            <w:proofErr w:type="gramStart"/>
            <w:r>
              <w:rPr>
                <w:rFonts w:cs="Arial"/>
                <w:sz w:val="18"/>
                <w:szCs w:val="18"/>
              </w:rPr>
              <w:t>Prezado(</w:t>
            </w:r>
            <w:proofErr w:type="gramEnd"/>
            <w:r>
              <w:rPr>
                <w:rFonts w:cs="Arial"/>
                <w:sz w:val="18"/>
                <w:szCs w:val="18"/>
              </w:rPr>
              <w:t xml:space="preserve">a), </w:t>
            </w:r>
            <w:r w:rsidR="00E74CFA">
              <w:rPr>
                <w:rFonts w:cs="Arial"/>
                <w:sz w:val="18"/>
                <w:szCs w:val="18"/>
              </w:rPr>
              <w:t xml:space="preserve">não é possível </w:t>
            </w:r>
            <w:r w:rsidR="00DD72E2">
              <w:rPr>
                <w:rFonts w:cs="Arial"/>
                <w:sz w:val="18"/>
                <w:szCs w:val="18"/>
              </w:rPr>
              <w:t>agendar data e hora passadas</w:t>
            </w:r>
            <w:r w:rsidR="00E74CFA">
              <w:rPr>
                <w:rFonts w:cs="Arial"/>
                <w:sz w:val="18"/>
                <w:szCs w:val="18"/>
              </w:rPr>
              <w:t xml:space="preserve"> para a audiência de instrução.</w:t>
            </w:r>
          </w:p>
        </w:tc>
        <w:tc>
          <w:tcPr>
            <w:tcW w:w="1409" w:type="dxa"/>
          </w:tcPr>
          <w:p w14:paraId="5AD5B33A" w14:textId="3B2D4039" w:rsidR="00C6165A" w:rsidRDefault="0005605A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5349A7B6" w14:textId="22D652E8" w:rsidR="00C6165A" w:rsidRDefault="00107D9F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</w:tr>
      <w:tr w:rsidR="00107D9F" w:rsidRPr="000126F0" w14:paraId="279B4239" w14:textId="77777777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1E8B1FED" w14:textId="77777777" w:rsidR="00107D9F" w:rsidRPr="00D00F47" w:rsidRDefault="00107D9F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1" w:name="_Ref32939858"/>
          </w:p>
        </w:tc>
        <w:bookmarkEnd w:id="21"/>
        <w:tc>
          <w:tcPr>
            <w:tcW w:w="5293" w:type="dxa"/>
          </w:tcPr>
          <w:p w14:paraId="5A548417" w14:textId="14DAFEED" w:rsidR="00107D9F" w:rsidRDefault="00D67DE4" w:rsidP="003C318C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Existe audiência de instrução pendente. Deseja continuar?</w:t>
            </w:r>
          </w:p>
        </w:tc>
        <w:tc>
          <w:tcPr>
            <w:tcW w:w="1409" w:type="dxa"/>
          </w:tcPr>
          <w:p w14:paraId="775C3AA6" w14:textId="749D75E2" w:rsidR="00107D9F" w:rsidRDefault="00BB6F2E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2842D968" w14:textId="28B30648" w:rsidR="00107D9F" w:rsidRDefault="00BB6F2E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Sim, </w:t>
            </w:r>
            <w:proofErr w:type="gramStart"/>
            <w:r>
              <w:rPr>
                <w:sz w:val="18"/>
                <w:szCs w:val="18"/>
              </w:rPr>
              <w:t>Não</w:t>
            </w:r>
            <w:proofErr w:type="gramEnd"/>
          </w:p>
        </w:tc>
      </w:tr>
      <w:tr w:rsidR="00BB6F2E" w:rsidRPr="000126F0" w14:paraId="62890503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26EE0F61" w14:textId="77777777" w:rsidR="00BB6F2E" w:rsidRPr="00D00F47" w:rsidRDefault="00BB6F2E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2" w:name="_Ref34213036"/>
          </w:p>
        </w:tc>
        <w:bookmarkEnd w:id="22"/>
        <w:tc>
          <w:tcPr>
            <w:tcW w:w="5293" w:type="dxa"/>
          </w:tcPr>
          <w:p w14:paraId="15D0B0C4" w14:textId="7A86E0E0" w:rsidR="00BB6F2E" w:rsidRDefault="00BB6F2E" w:rsidP="00C95114">
            <w:pPr>
              <w:spacing w:before="60" w:after="60"/>
              <w:rPr>
                <w:rFonts w:cs="Arial"/>
                <w:sz w:val="18"/>
                <w:szCs w:val="18"/>
              </w:rPr>
            </w:pPr>
            <w:proofErr w:type="gramStart"/>
            <w:r>
              <w:rPr>
                <w:rFonts w:cs="Arial"/>
                <w:sz w:val="18"/>
                <w:szCs w:val="18"/>
              </w:rPr>
              <w:t>Prezado(</w:t>
            </w:r>
            <w:proofErr w:type="gramEnd"/>
            <w:r>
              <w:rPr>
                <w:rFonts w:cs="Arial"/>
                <w:sz w:val="18"/>
                <w:szCs w:val="18"/>
              </w:rPr>
              <w:t xml:space="preserve">a), informe uma data </w:t>
            </w:r>
            <w:r w:rsidR="00C95114">
              <w:rPr>
                <w:rFonts w:cs="Arial"/>
                <w:sz w:val="18"/>
                <w:szCs w:val="18"/>
              </w:rPr>
              <w:t>e/ou</w:t>
            </w:r>
            <w:r>
              <w:rPr>
                <w:rFonts w:cs="Arial"/>
                <w:sz w:val="18"/>
                <w:szCs w:val="18"/>
              </w:rPr>
              <w:t xml:space="preserve"> hora válida para o agendamento.</w:t>
            </w:r>
          </w:p>
        </w:tc>
        <w:tc>
          <w:tcPr>
            <w:tcW w:w="1409" w:type="dxa"/>
          </w:tcPr>
          <w:p w14:paraId="021A0F59" w14:textId="6EA3A1F5" w:rsidR="00BB6F2E" w:rsidRDefault="00BB6F2E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3CCB6907" w14:textId="6D119F2D" w:rsidR="00BB6F2E" w:rsidRDefault="00BB6F2E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23" w:name="_Toc32331040"/>
      <w:r>
        <w:t>INFORMAÇÕES COMPLEMENTARES</w:t>
      </w:r>
      <w:bookmarkEnd w:id="23"/>
    </w:p>
    <w:p w14:paraId="4D857A2B" w14:textId="50BE667C" w:rsidR="006C118F" w:rsidRPr="006C118F" w:rsidRDefault="00CD2A1B" w:rsidP="00354AB5">
      <w:pPr>
        <w:pStyle w:val="Dica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N/A</w:t>
      </w:r>
    </w:p>
    <w:sectPr w:rsidR="006C118F" w:rsidRPr="006C118F" w:rsidSect="00757A62">
      <w:headerReference w:type="even" r:id="rId12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4CF637" w14:textId="77777777" w:rsidR="007D67B7" w:rsidRDefault="007D67B7">
      <w:r>
        <w:separator/>
      </w:r>
    </w:p>
    <w:p w14:paraId="5E8E83AE" w14:textId="77777777" w:rsidR="007D67B7" w:rsidRDefault="007D67B7"/>
  </w:endnote>
  <w:endnote w:type="continuationSeparator" w:id="0">
    <w:p w14:paraId="733B9E87" w14:textId="77777777" w:rsidR="007D67B7" w:rsidRDefault="007D67B7">
      <w:r>
        <w:continuationSeparator/>
      </w:r>
    </w:p>
    <w:p w14:paraId="513D8E36" w14:textId="77777777" w:rsidR="007D67B7" w:rsidRDefault="007D67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D940DF" w:rsidRDefault="00D940DF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D940DF" w:rsidRPr="003D59E6" w14:paraId="2B97DD6D" w14:textId="77777777">
      <w:tc>
        <w:tcPr>
          <w:tcW w:w="4605" w:type="dxa"/>
          <w:vAlign w:val="center"/>
        </w:tcPr>
        <w:p w14:paraId="0297AE86" w14:textId="77777777" w:rsidR="00D940DF" w:rsidRPr="003D59E6" w:rsidRDefault="00D940DF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D940DF" w:rsidRPr="0017543C" w:rsidRDefault="00D940DF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315147">
            <w:rPr>
              <w:rStyle w:val="Nmerodepgina"/>
              <w:rFonts w:ascii="Verdana" w:hAnsi="Verdana" w:cs="Arial"/>
              <w:b/>
              <w:noProof/>
            </w:rPr>
            <w:t>6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D940DF" w:rsidRPr="0057652B" w:rsidRDefault="00D940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3D02CD" w14:textId="77777777" w:rsidR="007D67B7" w:rsidRDefault="007D67B7">
      <w:r>
        <w:separator/>
      </w:r>
    </w:p>
    <w:p w14:paraId="0CA130F7" w14:textId="77777777" w:rsidR="007D67B7" w:rsidRDefault="007D67B7"/>
  </w:footnote>
  <w:footnote w:type="continuationSeparator" w:id="0">
    <w:p w14:paraId="1B1B8D99" w14:textId="77777777" w:rsidR="007D67B7" w:rsidRDefault="007D67B7">
      <w:r>
        <w:continuationSeparator/>
      </w:r>
    </w:p>
    <w:p w14:paraId="0B13DF28" w14:textId="77777777" w:rsidR="007D67B7" w:rsidRDefault="007D67B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D940DF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D940DF" w:rsidRPr="0017543C" w:rsidRDefault="00D940DF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pt;height:41pt" o:ole="">
                <v:imagedata r:id="rId1" o:title=""/>
              </v:shape>
              <o:OLEObject Type="Embed" ProgID="PBrush" ShapeID="_x0000_i1025" DrawAspect="Content" ObjectID="_1648475112" r:id="rId2"/>
            </w:object>
          </w:r>
        </w:p>
      </w:tc>
      <w:tc>
        <w:tcPr>
          <w:tcW w:w="4111" w:type="dxa"/>
          <w:vAlign w:val="center"/>
        </w:tcPr>
        <w:p w14:paraId="2CC77D67" w14:textId="701DB4F4" w:rsidR="00D940DF" w:rsidRPr="00C6532E" w:rsidRDefault="00D940DF" w:rsidP="008B1162">
          <w:pPr>
            <w:pStyle w:val="Cabealho"/>
            <w:jc w:val="center"/>
            <w:rPr>
              <w:rFonts w:ascii="Verdana" w:hAnsi="Verdana"/>
            </w:rPr>
          </w:pPr>
          <w:r>
            <w:t xml:space="preserve">HST- </w:t>
          </w:r>
          <w:r w:rsidR="008B1162">
            <w:t>07</w:t>
          </w:r>
          <w:r w:rsidR="000931C8">
            <w:t>6</w:t>
          </w:r>
          <w:r w:rsidR="004E1BA3">
            <w:t>.1</w:t>
          </w:r>
          <w:r w:rsidR="000931C8">
            <w:t xml:space="preserve"> – </w:t>
          </w:r>
          <w:r w:rsidR="008B1162">
            <w:t>Analisar Denúncia</w:t>
          </w:r>
        </w:p>
      </w:tc>
      <w:tc>
        <w:tcPr>
          <w:tcW w:w="3260" w:type="dxa"/>
          <w:vAlign w:val="center"/>
        </w:tcPr>
        <w:p w14:paraId="7C22B301" w14:textId="22E2F8E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D940DF" w:rsidRDefault="00D940DF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D940DF" w:rsidRDefault="00D940DF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D940DF" w:rsidRDefault="00D940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116A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3103B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6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DF24831"/>
    <w:multiLevelType w:val="multilevel"/>
    <w:tmpl w:val="89D66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9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4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17"/>
  </w:num>
  <w:num w:numId="4">
    <w:abstractNumId w:val="34"/>
  </w:num>
  <w:num w:numId="5">
    <w:abstractNumId w:val="13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6"/>
  </w:num>
  <w:num w:numId="11">
    <w:abstractNumId w:val="14"/>
  </w:num>
  <w:num w:numId="12">
    <w:abstractNumId w:val="11"/>
  </w:num>
  <w:num w:numId="13">
    <w:abstractNumId w:val="10"/>
  </w:num>
  <w:num w:numId="14">
    <w:abstractNumId w:val="26"/>
  </w:num>
  <w:num w:numId="15">
    <w:abstractNumId w:val="31"/>
  </w:num>
  <w:num w:numId="16">
    <w:abstractNumId w:val="20"/>
  </w:num>
  <w:num w:numId="17">
    <w:abstractNumId w:val="6"/>
  </w:num>
  <w:num w:numId="18">
    <w:abstractNumId w:val="9"/>
  </w:num>
  <w:num w:numId="19">
    <w:abstractNumId w:val="32"/>
  </w:num>
  <w:num w:numId="20">
    <w:abstractNumId w:val="5"/>
  </w:num>
  <w:num w:numId="21">
    <w:abstractNumId w:val="21"/>
  </w:num>
  <w:num w:numId="22">
    <w:abstractNumId w:val="8"/>
  </w:num>
  <w:num w:numId="23">
    <w:abstractNumId w:val="29"/>
  </w:num>
  <w:num w:numId="24">
    <w:abstractNumId w:val="12"/>
  </w:num>
  <w:num w:numId="25">
    <w:abstractNumId w:val="27"/>
  </w:num>
  <w:num w:numId="26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04F7"/>
    <w:rsid w:val="00002EEB"/>
    <w:rsid w:val="000064F5"/>
    <w:rsid w:val="000101F4"/>
    <w:rsid w:val="0001063B"/>
    <w:rsid w:val="00012C5B"/>
    <w:rsid w:val="000160AF"/>
    <w:rsid w:val="00016339"/>
    <w:rsid w:val="00016C1D"/>
    <w:rsid w:val="00020731"/>
    <w:rsid w:val="00020A51"/>
    <w:rsid w:val="00021F00"/>
    <w:rsid w:val="00022F02"/>
    <w:rsid w:val="00025DE6"/>
    <w:rsid w:val="00026C00"/>
    <w:rsid w:val="000272CE"/>
    <w:rsid w:val="0003015F"/>
    <w:rsid w:val="00031408"/>
    <w:rsid w:val="00036499"/>
    <w:rsid w:val="00045942"/>
    <w:rsid w:val="000508BE"/>
    <w:rsid w:val="00050FFC"/>
    <w:rsid w:val="0005114D"/>
    <w:rsid w:val="00051354"/>
    <w:rsid w:val="000514D4"/>
    <w:rsid w:val="00052B79"/>
    <w:rsid w:val="00053951"/>
    <w:rsid w:val="00053BA4"/>
    <w:rsid w:val="00054E88"/>
    <w:rsid w:val="0005605A"/>
    <w:rsid w:val="00057893"/>
    <w:rsid w:val="0006016B"/>
    <w:rsid w:val="00060494"/>
    <w:rsid w:val="00060A30"/>
    <w:rsid w:val="000610FE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376"/>
    <w:rsid w:val="00075246"/>
    <w:rsid w:val="00076318"/>
    <w:rsid w:val="000800F9"/>
    <w:rsid w:val="00080656"/>
    <w:rsid w:val="00080B9D"/>
    <w:rsid w:val="000825ED"/>
    <w:rsid w:val="000838EE"/>
    <w:rsid w:val="000848A6"/>
    <w:rsid w:val="00086427"/>
    <w:rsid w:val="00090081"/>
    <w:rsid w:val="00090EFE"/>
    <w:rsid w:val="00092141"/>
    <w:rsid w:val="00092606"/>
    <w:rsid w:val="000931C8"/>
    <w:rsid w:val="0009796C"/>
    <w:rsid w:val="000A01B5"/>
    <w:rsid w:val="000A12C2"/>
    <w:rsid w:val="000A2C6C"/>
    <w:rsid w:val="000A54BB"/>
    <w:rsid w:val="000A5FD7"/>
    <w:rsid w:val="000A6FE9"/>
    <w:rsid w:val="000A7708"/>
    <w:rsid w:val="000B038B"/>
    <w:rsid w:val="000B0771"/>
    <w:rsid w:val="000B25AE"/>
    <w:rsid w:val="000B38E9"/>
    <w:rsid w:val="000B38F1"/>
    <w:rsid w:val="000B624B"/>
    <w:rsid w:val="000C03AE"/>
    <w:rsid w:val="000C0B01"/>
    <w:rsid w:val="000C20BD"/>
    <w:rsid w:val="000C4D66"/>
    <w:rsid w:val="000C5036"/>
    <w:rsid w:val="000C57D6"/>
    <w:rsid w:val="000C5E93"/>
    <w:rsid w:val="000C733E"/>
    <w:rsid w:val="000C795C"/>
    <w:rsid w:val="000D0D5A"/>
    <w:rsid w:val="000D28C2"/>
    <w:rsid w:val="000D2EF9"/>
    <w:rsid w:val="000D5755"/>
    <w:rsid w:val="000D6620"/>
    <w:rsid w:val="000E10A0"/>
    <w:rsid w:val="000E2630"/>
    <w:rsid w:val="000E3457"/>
    <w:rsid w:val="000E4445"/>
    <w:rsid w:val="000E57EF"/>
    <w:rsid w:val="000E5F1F"/>
    <w:rsid w:val="000E6B5B"/>
    <w:rsid w:val="000F2EC9"/>
    <w:rsid w:val="000F6540"/>
    <w:rsid w:val="000F6CA7"/>
    <w:rsid w:val="000F6F72"/>
    <w:rsid w:val="0010280B"/>
    <w:rsid w:val="00103385"/>
    <w:rsid w:val="00105443"/>
    <w:rsid w:val="00106C0F"/>
    <w:rsid w:val="0010717B"/>
    <w:rsid w:val="00107D30"/>
    <w:rsid w:val="00107D9F"/>
    <w:rsid w:val="00110BB0"/>
    <w:rsid w:val="00111139"/>
    <w:rsid w:val="001119EF"/>
    <w:rsid w:val="00111FB8"/>
    <w:rsid w:val="00112035"/>
    <w:rsid w:val="00115CCA"/>
    <w:rsid w:val="001161D2"/>
    <w:rsid w:val="00116691"/>
    <w:rsid w:val="001171A0"/>
    <w:rsid w:val="00120056"/>
    <w:rsid w:val="00121264"/>
    <w:rsid w:val="00122221"/>
    <w:rsid w:val="00125048"/>
    <w:rsid w:val="001262DC"/>
    <w:rsid w:val="00131672"/>
    <w:rsid w:val="00134531"/>
    <w:rsid w:val="00134588"/>
    <w:rsid w:val="001346CA"/>
    <w:rsid w:val="00135D31"/>
    <w:rsid w:val="00137CB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47082"/>
    <w:rsid w:val="001510DA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1DA8"/>
    <w:rsid w:val="00182ECD"/>
    <w:rsid w:val="00184B51"/>
    <w:rsid w:val="001868D6"/>
    <w:rsid w:val="00187C99"/>
    <w:rsid w:val="00192549"/>
    <w:rsid w:val="00192FD9"/>
    <w:rsid w:val="0019459B"/>
    <w:rsid w:val="00194A9F"/>
    <w:rsid w:val="001971B3"/>
    <w:rsid w:val="001975BE"/>
    <w:rsid w:val="001978A0"/>
    <w:rsid w:val="001A1019"/>
    <w:rsid w:val="001A2218"/>
    <w:rsid w:val="001A2FF5"/>
    <w:rsid w:val="001A309A"/>
    <w:rsid w:val="001A3DD5"/>
    <w:rsid w:val="001A5E0F"/>
    <w:rsid w:val="001A6CA3"/>
    <w:rsid w:val="001A7234"/>
    <w:rsid w:val="001B012E"/>
    <w:rsid w:val="001B1A50"/>
    <w:rsid w:val="001B1FAA"/>
    <w:rsid w:val="001B6CC7"/>
    <w:rsid w:val="001C0EF5"/>
    <w:rsid w:val="001C15FC"/>
    <w:rsid w:val="001C1C20"/>
    <w:rsid w:val="001C2605"/>
    <w:rsid w:val="001C2642"/>
    <w:rsid w:val="001C2717"/>
    <w:rsid w:val="001C2B38"/>
    <w:rsid w:val="001C31D7"/>
    <w:rsid w:val="001C4976"/>
    <w:rsid w:val="001C604A"/>
    <w:rsid w:val="001D009C"/>
    <w:rsid w:val="001D05FE"/>
    <w:rsid w:val="001D1AD7"/>
    <w:rsid w:val="001D202C"/>
    <w:rsid w:val="001D2455"/>
    <w:rsid w:val="001D2AE3"/>
    <w:rsid w:val="001D6958"/>
    <w:rsid w:val="001D7362"/>
    <w:rsid w:val="001D78CC"/>
    <w:rsid w:val="001D79D1"/>
    <w:rsid w:val="001E137A"/>
    <w:rsid w:val="001E4450"/>
    <w:rsid w:val="001E45E8"/>
    <w:rsid w:val="001E4A3B"/>
    <w:rsid w:val="001E5FCB"/>
    <w:rsid w:val="001E7DA1"/>
    <w:rsid w:val="001F1623"/>
    <w:rsid w:val="001F1F01"/>
    <w:rsid w:val="001F2292"/>
    <w:rsid w:val="001F32FC"/>
    <w:rsid w:val="001F6C31"/>
    <w:rsid w:val="002028D7"/>
    <w:rsid w:val="002103B1"/>
    <w:rsid w:val="0021173B"/>
    <w:rsid w:val="00212BB8"/>
    <w:rsid w:val="0021528E"/>
    <w:rsid w:val="00215C74"/>
    <w:rsid w:val="0022457D"/>
    <w:rsid w:val="0022486D"/>
    <w:rsid w:val="002254FF"/>
    <w:rsid w:val="002264A6"/>
    <w:rsid w:val="00230564"/>
    <w:rsid w:val="0023090C"/>
    <w:rsid w:val="00232618"/>
    <w:rsid w:val="00232E64"/>
    <w:rsid w:val="0023318E"/>
    <w:rsid w:val="0023409E"/>
    <w:rsid w:val="002350C0"/>
    <w:rsid w:val="002359C8"/>
    <w:rsid w:val="0023608F"/>
    <w:rsid w:val="0024203F"/>
    <w:rsid w:val="002429D5"/>
    <w:rsid w:val="002437BE"/>
    <w:rsid w:val="00247683"/>
    <w:rsid w:val="00251B1C"/>
    <w:rsid w:val="002524FF"/>
    <w:rsid w:val="00261F7D"/>
    <w:rsid w:val="0026273A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38BF"/>
    <w:rsid w:val="00285628"/>
    <w:rsid w:val="002858A6"/>
    <w:rsid w:val="00285971"/>
    <w:rsid w:val="00287C8C"/>
    <w:rsid w:val="00290B40"/>
    <w:rsid w:val="002927EC"/>
    <w:rsid w:val="0029384B"/>
    <w:rsid w:val="00294C89"/>
    <w:rsid w:val="002964B4"/>
    <w:rsid w:val="00297B14"/>
    <w:rsid w:val="002A08EB"/>
    <w:rsid w:val="002A0B69"/>
    <w:rsid w:val="002A0F72"/>
    <w:rsid w:val="002A1F81"/>
    <w:rsid w:val="002A258C"/>
    <w:rsid w:val="002A4A24"/>
    <w:rsid w:val="002A4B20"/>
    <w:rsid w:val="002A5881"/>
    <w:rsid w:val="002A627A"/>
    <w:rsid w:val="002A6D90"/>
    <w:rsid w:val="002A7B4E"/>
    <w:rsid w:val="002B08D8"/>
    <w:rsid w:val="002B0FC5"/>
    <w:rsid w:val="002B1554"/>
    <w:rsid w:val="002B3949"/>
    <w:rsid w:val="002B615B"/>
    <w:rsid w:val="002C284B"/>
    <w:rsid w:val="002C2864"/>
    <w:rsid w:val="002C715F"/>
    <w:rsid w:val="002C750E"/>
    <w:rsid w:val="002C7F07"/>
    <w:rsid w:val="002D1BDF"/>
    <w:rsid w:val="002D1CAA"/>
    <w:rsid w:val="002D3A34"/>
    <w:rsid w:val="002D3F16"/>
    <w:rsid w:val="002D492B"/>
    <w:rsid w:val="002D561C"/>
    <w:rsid w:val="002E2041"/>
    <w:rsid w:val="002E2F62"/>
    <w:rsid w:val="002E5E2E"/>
    <w:rsid w:val="002E6992"/>
    <w:rsid w:val="002F0187"/>
    <w:rsid w:val="002F0D4C"/>
    <w:rsid w:val="002F1B90"/>
    <w:rsid w:val="002F256A"/>
    <w:rsid w:val="002F30A1"/>
    <w:rsid w:val="002F4F0D"/>
    <w:rsid w:val="002F505A"/>
    <w:rsid w:val="002F629D"/>
    <w:rsid w:val="002F6CD4"/>
    <w:rsid w:val="003004EA"/>
    <w:rsid w:val="003013CE"/>
    <w:rsid w:val="00301505"/>
    <w:rsid w:val="00302547"/>
    <w:rsid w:val="0030370F"/>
    <w:rsid w:val="003053E1"/>
    <w:rsid w:val="0030639D"/>
    <w:rsid w:val="00307363"/>
    <w:rsid w:val="00307A89"/>
    <w:rsid w:val="00310629"/>
    <w:rsid w:val="0031309A"/>
    <w:rsid w:val="0031332F"/>
    <w:rsid w:val="0031453A"/>
    <w:rsid w:val="00314EDF"/>
    <w:rsid w:val="003150A6"/>
    <w:rsid w:val="00315147"/>
    <w:rsid w:val="003215FB"/>
    <w:rsid w:val="00322EBD"/>
    <w:rsid w:val="003238EF"/>
    <w:rsid w:val="00323C9E"/>
    <w:rsid w:val="00324A7D"/>
    <w:rsid w:val="003253EF"/>
    <w:rsid w:val="003307B8"/>
    <w:rsid w:val="00330B03"/>
    <w:rsid w:val="00330D47"/>
    <w:rsid w:val="00333F4A"/>
    <w:rsid w:val="0033587E"/>
    <w:rsid w:val="003419D8"/>
    <w:rsid w:val="00341A6F"/>
    <w:rsid w:val="00342A09"/>
    <w:rsid w:val="00342AFD"/>
    <w:rsid w:val="00344F6E"/>
    <w:rsid w:val="00347052"/>
    <w:rsid w:val="00347BB0"/>
    <w:rsid w:val="003510DD"/>
    <w:rsid w:val="0035240E"/>
    <w:rsid w:val="0035321B"/>
    <w:rsid w:val="00353CEF"/>
    <w:rsid w:val="00354AB5"/>
    <w:rsid w:val="003562D2"/>
    <w:rsid w:val="0035649F"/>
    <w:rsid w:val="0036011B"/>
    <w:rsid w:val="003605B2"/>
    <w:rsid w:val="0036094F"/>
    <w:rsid w:val="003613D0"/>
    <w:rsid w:val="00361A0B"/>
    <w:rsid w:val="00362959"/>
    <w:rsid w:val="0036477B"/>
    <w:rsid w:val="003708BF"/>
    <w:rsid w:val="003716C2"/>
    <w:rsid w:val="003716D2"/>
    <w:rsid w:val="003722A4"/>
    <w:rsid w:val="00372E4E"/>
    <w:rsid w:val="003733A1"/>
    <w:rsid w:val="003769B3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47AB"/>
    <w:rsid w:val="003A5214"/>
    <w:rsid w:val="003A5A15"/>
    <w:rsid w:val="003A5F93"/>
    <w:rsid w:val="003A6E6C"/>
    <w:rsid w:val="003A6EF6"/>
    <w:rsid w:val="003A7621"/>
    <w:rsid w:val="003B0E06"/>
    <w:rsid w:val="003B2E4F"/>
    <w:rsid w:val="003B32DC"/>
    <w:rsid w:val="003B39C8"/>
    <w:rsid w:val="003B4B68"/>
    <w:rsid w:val="003B4B94"/>
    <w:rsid w:val="003B7779"/>
    <w:rsid w:val="003C0368"/>
    <w:rsid w:val="003C07DE"/>
    <w:rsid w:val="003C0C12"/>
    <w:rsid w:val="003C1EAF"/>
    <w:rsid w:val="003C318C"/>
    <w:rsid w:val="003C3EB8"/>
    <w:rsid w:val="003C3FA2"/>
    <w:rsid w:val="003C4B1C"/>
    <w:rsid w:val="003C4CF8"/>
    <w:rsid w:val="003C4EE6"/>
    <w:rsid w:val="003C538E"/>
    <w:rsid w:val="003C7C29"/>
    <w:rsid w:val="003D09A1"/>
    <w:rsid w:val="003D12FE"/>
    <w:rsid w:val="003D2541"/>
    <w:rsid w:val="003D4F15"/>
    <w:rsid w:val="003D5767"/>
    <w:rsid w:val="003E00D9"/>
    <w:rsid w:val="003E05E2"/>
    <w:rsid w:val="003E16B7"/>
    <w:rsid w:val="003E353E"/>
    <w:rsid w:val="003E5072"/>
    <w:rsid w:val="003E7BCF"/>
    <w:rsid w:val="003F01E8"/>
    <w:rsid w:val="003F08D5"/>
    <w:rsid w:val="003F1DD3"/>
    <w:rsid w:val="003F2201"/>
    <w:rsid w:val="003F2380"/>
    <w:rsid w:val="003F45FF"/>
    <w:rsid w:val="003F626D"/>
    <w:rsid w:val="003F629D"/>
    <w:rsid w:val="003F7489"/>
    <w:rsid w:val="003F78CD"/>
    <w:rsid w:val="00400E10"/>
    <w:rsid w:val="004016CB"/>
    <w:rsid w:val="004017B0"/>
    <w:rsid w:val="00401A9B"/>
    <w:rsid w:val="00402755"/>
    <w:rsid w:val="00402FB3"/>
    <w:rsid w:val="00403AD9"/>
    <w:rsid w:val="00406C11"/>
    <w:rsid w:val="00410002"/>
    <w:rsid w:val="004118AC"/>
    <w:rsid w:val="00411E80"/>
    <w:rsid w:val="0041224B"/>
    <w:rsid w:val="0041617E"/>
    <w:rsid w:val="004166D4"/>
    <w:rsid w:val="00423475"/>
    <w:rsid w:val="00424FDE"/>
    <w:rsid w:val="004262C6"/>
    <w:rsid w:val="00427294"/>
    <w:rsid w:val="00430470"/>
    <w:rsid w:val="004307FE"/>
    <w:rsid w:val="00431529"/>
    <w:rsid w:val="0043209D"/>
    <w:rsid w:val="00432970"/>
    <w:rsid w:val="0043398B"/>
    <w:rsid w:val="00433E23"/>
    <w:rsid w:val="00434B58"/>
    <w:rsid w:val="00434F78"/>
    <w:rsid w:val="00436CA3"/>
    <w:rsid w:val="00440055"/>
    <w:rsid w:val="004408B4"/>
    <w:rsid w:val="00441F6B"/>
    <w:rsid w:val="004436FA"/>
    <w:rsid w:val="00444709"/>
    <w:rsid w:val="00445958"/>
    <w:rsid w:val="00447994"/>
    <w:rsid w:val="00452F7E"/>
    <w:rsid w:val="00453895"/>
    <w:rsid w:val="00460DAB"/>
    <w:rsid w:val="00460F4E"/>
    <w:rsid w:val="004629EA"/>
    <w:rsid w:val="00462B29"/>
    <w:rsid w:val="00465842"/>
    <w:rsid w:val="00465DC5"/>
    <w:rsid w:val="004670C6"/>
    <w:rsid w:val="00470965"/>
    <w:rsid w:val="00471F93"/>
    <w:rsid w:val="00472A62"/>
    <w:rsid w:val="00474BAB"/>
    <w:rsid w:val="004764B9"/>
    <w:rsid w:val="00476E07"/>
    <w:rsid w:val="00477207"/>
    <w:rsid w:val="00481081"/>
    <w:rsid w:val="00481B2A"/>
    <w:rsid w:val="00482C73"/>
    <w:rsid w:val="00484544"/>
    <w:rsid w:val="00485B09"/>
    <w:rsid w:val="00487494"/>
    <w:rsid w:val="004905E2"/>
    <w:rsid w:val="00491640"/>
    <w:rsid w:val="00492E0E"/>
    <w:rsid w:val="00496A36"/>
    <w:rsid w:val="00497405"/>
    <w:rsid w:val="004A1149"/>
    <w:rsid w:val="004A1DAD"/>
    <w:rsid w:val="004A4D97"/>
    <w:rsid w:val="004A5751"/>
    <w:rsid w:val="004A5794"/>
    <w:rsid w:val="004A64BE"/>
    <w:rsid w:val="004A699B"/>
    <w:rsid w:val="004B161D"/>
    <w:rsid w:val="004B2780"/>
    <w:rsid w:val="004B44D5"/>
    <w:rsid w:val="004B5E8C"/>
    <w:rsid w:val="004B7836"/>
    <w:rsid w:val="004B7BBD"/>
    <w:rsid w:val="004C3E38"/>
    <w:rsid w:val="004C5ACC"/>
    <w:rsid w:val="004C76D1"/>
    <w:rsid w:val="004D000D"/>
    <w:rsid w:val="004D1D95"/>
    <w:rsid w:val="004D60DE"/>
    <w:rsid w:val="004D7401"/>
    <w:rsid w:val="004D7FA8"/>
    <w:rsid w:val="004E1BA3"/>
    <w:rsid w:val="004E37DA"/>
    <w:rsid w:val="004E6355"/>
    <w:rsid w:val="004F2D3C"/>
    <w:rsid w:val="004F5F85"/>
    <w:rsid w:val="004F6ABA"/>
    <w:rsid w:val="004F74DA"/>
    <w:rsid w:val="00504C51"/>
    <w:rsid w:val="0050652E"/>
    <w:rsid w:val="00506B74"/>
    <w:rsid w:val="00506FBC"/>
    <w:rsid w:val="00506FCD"/>
    <w:rsid w:val="0050739C"/>
    <w:rsid w:val="00507A39"/>
    <w:rsid w:val="00510DDA"/>
    <w:rsid w:val="00511A99"/>
    <w:rsid w:val="00515FBB"/>
    <w:rsid w:val="00517BC7"/>
    <w:rsid w:val="00523715"/>
    <w:rsid w:val="00523C8C"/>
    <w:rsid w:val="00524337"/>
    <w:rsid w:val="00526D00"/>
    <w:rsid w:val="00533CEB"/>
    <w:rsid w:val="00537123"/>
    <w:rsid w:val="005376D3"/>
    <w:rsid w:val="0054075C"/>
    <w:rsid w:val="00541F68"/>
    <w:rsid w:val="0054497B"/>
    <w:rsid w:val="00546631"/>
    <w:rsid w:val="00554170"/>
    <w:rsid w:val="00554E1D"/>
    <w:rsid w:val="00554FD5"/>
    <w:rsid w:val="005550DD"/>
    <w:rsid w:val="00555818"/>
    <w:rsid w:val="00557A0F"/>
    <w:rsid w:val="00561B0B"/>
    <w:rsid w:val="00562343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9CB"/>
    <w:rsid w:val="0058232E"/>
    <w:rsid w:val="00582C6A"/>
    <w:rsid w:val="0058318B"/>
    <w:rsid w:val="005834A3"/>
    <w:rsid w:val="00583D0E"/>
    <w:rsid w:val="005850A0"/>
    <w:rsid w:val="00586BE7"/>
    <w:rsid w:val="00587974"/>
    <w:rsid w:val="0059179B"/>
    <w:rsid w:val="00593FA1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660B"/>
    <w:rsid w:val="005B6C2E"/>
    <w:rsid w:val="005B729F"/>
    <w:rsid w:val="005B77D4"/>
    <w:rsid w:val="005B7BEE"/>
    <w:rsid w:val="005C2568"/>
    <w:rsid w:val="005C5541"/>
    <w:rsid w:val="005C7524"/>
    <w:rsid w:val="005D1A41"/>
    <w:rsid w:val="005D2620"/>
    <w:rsid w:val="005D4539"/>
    <w:rsid w:val="005D5D2D"/>
    <w:rsid w:val="005D6BFB"/>
    <w:rsid w:val="005E3920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5CA8"/>
    <w:rsid w:val="005F65D6"/>
    <w:rsid w:val="005F681D"/>
    <w:rsid w:val="005F6896"/>
    <w:rsid w:val="006002CB"/>
    <w:rsid w:val="00602595"/>
    <w:rsid w:val="006036B0"/>
    <w:rsid w:val="006046BA"/>
    <w:rsid w:val="00606275"/>
    <w:rsid w:val="00606AF1"/>
    <w:rsid w:val="00606AF9"/>
    <w:rsid w:val="00614285"/>
    <w:rsid w:val="00614B97"/>
    <w:rsid w:val="00621408"/>
    <w:rsid w:val="00625C5B"/>
    <w:rsid w:val="006271D7"/>
    <w:rsid w:val="00627838"/>
    <w:rsid w:val="00630574"/>
    <w:rsid w:val="00631F95"/>
    <w:rsid w:val="006333FE"/>
    <w:rsid w:val="0063366E"/>
    <w:rsid w:val="00633E2A"/>
    <w:rsid w:val="00634FD7"/>
    <w:rsid w:val="006352E6"/>
    <w:rsid w:val="00635CDA"/>
    <w:rsid w:val="00636105"/>
    <w:rsid w:val="00636436"/>
    <w:rsid w:val="00637B13"/>
    <w:rsid w:val="0064143D"/>
    <w:rsid w:val="00643A82"/>
    <w:rsid w:val="00643AF1"/>
    <w:rsid w:val="00645452"/>
    <w:rsid w:val="006465D9"/>
    <w:rsid w:val="00647C03"/>
    <w:rsid w:val="006507A2"/>
    <w:rsid w:val="00651E99"/>
    <w:rsid w:val="00653AD4"/>
    <w:rsid w:val="00655914"/>
    <w:rsid w:val="00655BDB"/>
    <w:rsid w:val="00655DAF"/>
    <w:rsid w:val="00655E52"/>
    <w:rsid w:val="00656382"/>
    <w:rsid w:val="00660A75"/>
    <w:rsid w:val="006661A7"/>
    <w:rsid w:val="00666E33"/>
    <w:rsid w:val="006711F7"/>
    <w:rsid w:val="00671345"/>
    <w:rsid w:val="00671745"/>
    <w:rsid w:val="00677A54"/>
    <w:rsid w:val="006838C9"/>
    <w:rsid w:val="0068683D"/>
    <w:rsid w:val="0069198B"/>
    <w:rsid w:val="00694780"/>
    <w:rsid w:val="006959CB"/>
    <w:rsid w:val="00696BC0"/>
    <w:rsid w:val="006A1688"/>
    <w:rsid w:val="006B0223"/>
    <w:rsid w:val="006B0C3A"/>
    <w:rsid w:val="006B1FB8"/>
    <w:rsid w:val="006B3090"/>
    <w:rsid w:val="006B45C9"/>
    <w:rsid w:val="006B5605"/>
    <w:rsid w:val="006B6098"/>
    <w:rsid w:val="006B6AFD"/>
    <w:rsid w:val="006B74E7"/>
    <w:rsid w:val="006C118F"/>
    <w:rsid w:val="006C2336"/>
    <w:rsid w:val="006C3CED"/>
    <w:rsid w:val="006D3B7A"/>
    <w:rsid w:val="006D4950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2F03"/>
    <w:rsid w:val="007077EF"/>
    <w:rsid w:val="007106F7"/>
    <w:rsid w:val="00711079"/>
    <w:rsid w:val="0071116C"/>
    <w:rsid w:val="00711792"/>
    <w:rsid w:val="00712B6B"/>
    <w:rsid w:val="00712CFB"/>
    <w:rsid w:val="00715BED"/>
    <w:rsid w:val="00716230"/>
    <w:rsid w:val="007262FA"/>
    <w:rsid w:val="00727873"/>
    <w:rsid w:val="00731409"/>
    <w:rsid w:val="00735496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59B8"/>
    <w:rsid w:val="007565DE"/>
    <w:rsid w:val="007566B1"/>
    <w:rsid w:val="007569F0"/>
    <w:rsid w:val="00757A62"/>
    <w:rsid w:val="00760C10"/>
    <w:rsid w:val="00761EC3"/>
    <w:rsid w:val="00762A08"/>
    <w:rsid w:val="00765C61"/>
    <w:rsid w:val="00771810"/>
    <w:rsid w:val="00773231"/>
    <w:rsid w:val="007749F3"/>
    <w:rsid w:val="007763FC"/>
    <w:rsid w:val="007764DC"/>
    <w:rsid w:val="007769F5"/>
    <w:rsid w:val="00780268"/>
    <w:rsid w:val="00780DC8"/>
    <w:rsid w:val="007811DE"/>
    <w:rsid w:val="00782404"/>
    <w:rsid w:val="00782AD4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1AAA"/>
    <w:rsid w:val="00795474"/>
    <w:rsid w:val="0079594D"/>
    <w:rsid w:val="007A1EDD"/>
    <w:rsid w:val="007A27C8"/>
    <w:rsid w:val="007A2E31"/>
    <w:rsid w:val="007A37ED"/>
    <w:rsid w:val="007A463D"/>
    <w:rsid w:val="007B3470"/>
    <w:rsid w:val="007B366B"/>
    <w:rsid w:val="007B3B3D"/>
    <w:rsid w:val="007B5796"/>
    <w:rsid w:val="007B6867"/>
    <w:rsid w:val="007C0290"/>
    <w:rsid w:val="007C15E6"/>
    <w:rsid w:val="007C3BFF"/>
    <w:rsid w:val="007C49AB"/>
    <w:rsid w:val="007C6621"/>
    <w:rsid w:val="007C6EB0"/>
    <w:rsid w:val="007D0C25"/>
    <w:rsid w:val="007D1045"/>
    <w:rsid w:val="007D1D45"/>
    <w:rsid w:val="007D26EF"/>
    <w:rsid w:val="007D2B2A"/>
    <w:rsid w:val="007D44A5"/>
    <w:rsid w:val="007D54D5"/>
    <w:rsid w:val="007D67B7"/>
    <w:rsid w:val="007D781B"/>
    <w:rsid w:val="007E2C53"/>
    <w:rsid w:val="007E63B7"/>
    <w:rsid w:val="007F0509"/>
    <w:rsid w:val="007F225B"/>
    <w:rsid w:val="007F645D"/>
    <w:rsid w:val="007F6639"/>
    <w:rsid w:val="007F71F4"/>
    <w:rsid w:val="007F7CB9"/>
    <w:rsid w:val="007F7FEF"/>
    <w:rsid w:val="008011B8"/>
    <w:rsid w:val="00802D45"/>
    <w:rsid w:val="00805B65"/>
    <w:rsid w:val="00806C76"/>
    <w:rsid w:val="0081423D"/>
    <w:rsid w:val="008161EC"/>
    <w:rsid w:val="00820476"/>
    <w:rsid w:val="00820EAF"/>
    <w:rsid w:val="0082141D"/>
    <w:rsid w:val="008232DC"/>
    <w:rsid w:val="008239EF"/>
    <w:rsid w:val="00825F00"/>
    <w:rsid w:val="0082705B"/>
    <w:rsid w:val="00827383"/>
    <w:rsid w:val="008307AD"/>
    <w:rsid w:val="00830867"/>
    <w:rsid w:val="008308DF"/>
    <w:rsid w:val="008402A6"/>
    <w:rsid w:val="00840460"/>
    <w:rsid w:val="0084158C"/>
    <w:rsid w:val="008458DA"/>
    <w:rsid w:val="00845AD5"/>
    <w:rsid w:val="008464E7"/>
    <w:rsid w:val="008469B0"/>
    <w:rsid w:val="00847353"/>
    <w:rsid w:val="00850FF7"/>
    <w:rsid w:val="00851855"/>
    <w:rsid w:val="00852A0C"/>
    <w:rsid w:val="008545DB"/>
    <w:rsid w:val="008561B4"/>
    <w:rsid w:val="00856F79"/>
    <w:rsid w:val="008617DC"/>
    <w:rsid w:val="00862734"/>
    <w:rsid w:val="00862F2D"/>
    <w:rsid w:val="00863636"/>
    <w:rsid w:val="008732A9"/>
    <w:rsid w:val="00874558"/>
    <w:rsid w:val="00874B98"/>
    <w:rsid w:val="00875134"/>
    <w:rsid w:val="00876787"/>
    <w:rsid w:val="008767B4"/>
    <w:rsid w:val="00876A33"/>
    <w:rsid w:val="008800A5"/>
    <w:rsid w:val="00880472"/>
    <w:rsid w:val="008813A7"/>
    <w:rsid w:val="00881531"/>
    <w:rsid w:val="00881D86"/>
    <w:rsid w:val="0088297A"/>
    <w:rsid w:val="008838E8"/>
    <w:rsid w:val="0088554D"/>
    <w:rsid w:val="00890DCB"/>
    <w:rsid w:val="00894DB6"/>
    <w:rsid w:val="00897E50"/>
    <w:rsid w:val="008A3F09"/>
    <w:rsid w:val="008A5457"/>
    <w:rsid w:val="008A6E83"/>
    <w:rsid w:val="008A7043"/>
    <w:rsid w:val="008B0055"/>
    <w:rsid w:val="008B1162"/>
    <w:rsid w:val="008B1B4B"/>
    <w:rsid w:val="008B4675"/>
    <w:rsid w:val="008C184D"/>
    <w:rsid w:val="008C18E2"/>
    <w:rsid w:val="008C699D"/>
    <w:rsid w:val="008C6C3F"/>
    <w:rsid w:val="008C74D8"/>
    <w:rsid w:val="008D016E"/>
    <w:rsid w:val="008D1793"/>
    <w:rsid w:val="008D2309"/>
    <w:rsid w:val="008D29C9"/>
    <w:rsid w:val="008D2A66"/>
    <w:rsid w:val="008D48B0"/>
    <w:rsid w:val="008D6202"/>
    <w:rsid w:val="008E0845"/>
    <w:rsid w:val="008E1EF5"/>
    <w:rsid w:val="008E498C"/>
    <w:rsid w:val="008E58E3"/>
    <w:rsid w:val="008E5ABC"/>
    <w:rsid w:val="008E724A"/>
    <w:rsid w:val="008F3397"/>
    <w:rsid w:val="008F3793"/>
    <w:rsid w:val="008F50AF"/>
    <w:rsid w:val="008F63BC"/>
    <w:rsid w:val="009000EE"/>
    <w:rsid w:val="00901538"/>
    <w:rsid w:val="00905944"/>
    <w:rsid w:val="00905A4E"/>
    <w:rsid w:val="00905BC9"/>
    <w:rsid w:val="00906E50"/>
    <w:rsid w:val="00910B26"/>
    <w:rsid w:val="009118CF"/>
    <w:rsid w:val="00912C94"/>
    <w:rsid w:val="00913662"/>
    <w:rsid w:val="0092073F"/>
    <w:rsid w:val="00921551"/>
    <w:rsid w:val="009218EE"/>
    <w:rsid w:val="0092287B"/>
    <w:rsid w:val="00922D03"/>
    <w:rsid w:val="0092457D"/>
    <w:rsid w:val="00925EBB"/>
    <w:rsid w:val="009261BC"/>
    <w:rsid w:val="00927FDD"/>
    <w:rsid w:val="0093416A"/>
    <w:rsid w:val="00935198"/>
    <w:rsid w:val="00940F9F"/>
    <w:rsid w:val="00941C57"/>
    <w:rsid w:val="00946DF5"/>
    <w:rsid w:val="00951795"/>
    <w:rsid w:val="00951FBE"/>
    <w:rsid w:val="009526E3"/>
    <w:rsid w:val="0095352C"/>
    <w:rsid w:val="009538E4"/>
    <w:rsid w:val="009548ED"/>
    <w:rsid w:val="0095544B"/>
    <w:rsid w:val="009559D5"/>
    <w:rsid w:val="00957A91"/>
    <w:rsid w:val="00961D2E"/>
    <w:rsid w:val="00963437"/>
    <w:rsid w:val="00964E33"/>
    <w:rsid w:val="00964EA1"/>
    <w:rsid w:val="00965F6F"/>
    <w:rsid w:val="0096756F"/>
    <w:rsid w:val="0097121F"/>
    <w:rsid w:val="0097225C"/>
    <w:rsid w:val="00972D5A"/>
    <w:rsid w:val="0098093C"/>
    <w:rsid w:val="009809EA"/>
    <w:rsid w:val="00980FB5"/>
    <w:rsid w:val="00981360"/>
    <w:rsid w:val="00982ECD"/>
    <w:rsid w:val="009835C5"/>
    <w:rsid w:val="00985B99"/>
    <w:rsid w:val="009919E0"/>
    <w:rsid w:val="00992005"/>
    <w:rsid w:val="0099498B"/>
    <w:rsid w:val="00995DB3"/>
    <w:rsid w:val="00997D16"/>
    <w:rsid w:val="009A0B51"/>
    <w:rsid w:val="009A23E0"/>
    <w:rsid w:val="009A3384"/>
    <w:rsid w:val="009B0E3A"/>
    <w:rsid w:val="009B111C"/>
    <w:rsid w:val="009B3BA4"/>
    <w:rsid w:val="009B42E9"/>
    <w:rsid w:val="009B47A5"/>
    <w:rsid w:val="009B5314"/>
    <w:rsid w:val="009B5756"/>
    <w:rsid w:val="009B74D2"/>
    <w:rsid w:val="009B7D02"/>
    <w:rsid w:val="009C1FA4"/>
    <w:rsid w:val="009C25B2"/>
    <w:rsid w:val="009C6BCE"/>
    <w:rsid w:val="009C7DD1"/>
    <w:rsid w:val="009D14FE"/>
    <w:rsid w:val="009D38DE"/>
    <w:rsid w:val="009D3C60"/>
    <w:rsid w:val="009D68F9"/>
    <w:rsid w:val="009D7690"/>
    <w:rsid w:val="009E0E72"/>
    <w:rsid w:val="009E52BF"/>
    <w:rsid w:val="009E58CB"/>
    <w:rsid w:val="009F1056"/>
    <w:rsid w:val="009F1252"/>
    <w:rsid w:val="009F289C"/>
    <w:rsid w:val="009F2980"/>
    <w:rsid w:val="009F2994"/>
    <w:rsid w:val="009F2DF7"/>
    <w:rsid w:val="009F32D2"/>
    <w:rsid w:val="009F3E3A"/>
    <w:rsid w:val="00A00A3F"/>
    <w:rsid w:val="00A0385B"/>
    <w:rsid w:val="00A05379"/>
    <w:rsid w:val="00A064D7"/>
    <w:rsid w:val="00A10738"/>
    <w:rsid w:val="00A11735"/>
    <w:rsid w:val="00A12737"/>
    <w:rsid w:val="00A13AD0"/>
    <w:rsid w:val="00A13B01"/>
    <w:rsid w:val="00A15B1C"/>
    <w:rsid w:val="00A17320"/>
    <w:rsid w:val="00A207A8"/>
    <w:rsid w:val="00A21CAA"/>
    <w:rsid w:val="00A253AD"/>
    <w:rsid w:val="00A26FA9"/>
    <w:rsid w:val="00A27D3D"/>
    <w:rsid w:val="00A30720"/>
    <w:rsid w:val="00A31336"/>
    <w:rsid w:val="00A330D7"/>
    <w:rsid w:val="00A35C33"/>
    <w:rsid w:val="00A42430"/>
    <w:rsid w:val="00A4247F"/>
    <w:rsid w:val="00A455EC"/>
    <w:rsid w:val="00A500D4"/>
    <w:rsid w:val="00A5243B"/>
    <w:rsid w:val="00A532C7"/>
    <w:rsid w:val="00A534B6"/>
    <w:rsid w:val="00A56597"/>
    <w:rsid w:val="00A56F96"/>
    <w:rsid w:val="00A60CB1"/>
    <w:rsid w:val="00A63956"/>
    <w:rsid w:val="00A66BD6"/>
    <w:rsid w:val="00A70350"/>
    <w:rsid w:val="00A723B2"/>
    <w:rsid w:val="00A735A5"/>
    <w:rsid w:val="00A75798"/>
    <w:rsid w:val="00A7720C"/>
    <w:rsid w:val="00A77C61"/>
    <w:rsid w:val="00A8278A"/>
    <w:rsid w:val="00A82F6D"/>
    <w:rsid w:val="00A834A8"/>
    <w:rsid w:val="00A838F4"/>
    <w:rsid w:val="00A84369"/>
    <w:rsid w:val="00A86515"/>
    <w:rsid w:val="00A865C7"/>
    <w:rsid w:val="00A86917"/>
    <w:rsid w:val="00A86EFF"/>
    <w:rsid w:val="00A86FE6"/>
    <w:rsid w:val="00A87BA8"/>
    <w:rsid w:val="00A90B28"/>
    <w:rsid w:val="00A9241D"/>
    <w:rsid w:val="00A93448"/>
    <w:rsid w:val="00A9454B"/>
    <w:rsid w:val="00A96FB3"/>
    <w:rsid w:val="00A97AEF"/>
    <w:rsid w:val="00A97D26"/>
    <w:rsid w:val="00A97D94"/>
    <w:rsid w:val="00AA0679"/>
    <w:rsid w:val="00AA1A1F"/>
    <w:rsid w:val="00AA1DBD"/>
    <w:rsid w:val="00AA3B1E"/>
    <w:rsid w:val="00AA5A7F"/>
    <w:rsid w:val="00AA5D0E"/>
    <w:rsid w:val="00AA6C1F"/>
    <w:rsid w:val="00AB1061"/>
    <w:rsid w:val="00AB43DE"/>
    <w:rsid w:val="00AB7942"/>
    <w:rsid w:val="00AC0061"/>
    <w:rsid w:val="00AC0D28"/>
    <w:rsid w:val="00AC3286"/>
    <w:rsid w:val="00AC3CA2"/>
    <w:rsid w:val="00AC3D6D"/>
    <w:rsid w:val="00AC4B96"/>
    <w:rsid w:val="00AC58DA"/>
    <w:rsid w:val="00AD0188"/>
    <w:rsid w:val="00AD0ADF"/>
    <w:rsid w:val="00AE168F"/>
    <w:rsid w:val="00AE1752"/>
    <w:rsid w:val="00AE2C48"/>
    <w:rsid w:val="00AE4111"/>
    <w:rsid w:val="00AE554A"/>
    <w:rsid w:val="00AE7AA6"/>
    <w:rsid w:val="00B01AC2"/>
    <w:rsid w:val="00B030B0"/>
    <w:rsid w:val="00B07A3E"/>
    <w:rsid w:val="00B07C5E"/>
    <w:rsid w:val="00B119AB"/>
    <w:rsid w:val="00B12B2E"/>
    <w:rsid w:val="00B13199"/>
    <w:rsid w:val="00B13656"/>
    <w:rsid w:val="00B20794"/>
    <w:rsid w:val="00B20A22"/>
    <w:rsid w:val="00B21BDA"/>
    <w:rsid w:val="00B25D0B"/>
    <w:rsid w:val="00B25E6E"/>
    <w:rsid w:val="00B26F29"/>
    <w:rsid w:val="00B32664"/>
    <w:rsid w:val="00B327E0"/>
    <w:rsid w:val="00B32846"/>
    <w:rsid w:val="00B346CF"/>
    <w:rsid w:val="00B348C0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4AED"/>
    <w:rsid w:val="00B479FC"/>
    <w:rsid w:val="00B516E1"/>
    <w:rsid w:val="00B51EB9"/>
    <w:rsid w:val="00B52F2D"/>
    <w:rsid w:val="00B5363F"/>
    <w:rsid w:val="00B53AB6"/>
    <w:rsid w:val="00B54A59"/>
    <w:rsid w:val="00B54DA2"/>
    <w:rsid w:val="00B551F5"/>
    <w:rsid w:val="00B56097"/>
    <w:rsid w:val="00B563D1"/>
    <w:rsid w:val="00B571F8"/>
    <w:rsid w:val="00B6090B"/>
    <w:rsid w:val="00B617FF"/>
    <w:rsid w:val="00B62FA2"/>
    <w:rsid w:val="00B63AFD"/>
    <w:rsid w:val="00B64E53"/>
    <w:rsid w:val="00B652B6"/>
    <w:rsid w:val="00B67C92"/>
    <w:rsid w:val="00B70D27"/>
    <w:rsid w:val="00B70EBD"/>
    <w:rsid w:val="00B760F7"/>
    <w:rsid w:val="00B7668E"/>
    <w:rsid w:val="00B769D4"/>
    <w:rsid w:val="00B77D04"/>
    <w:rsid w:val="00B80987"/>
    <w:rsid w:val="00B820C4"/>
    <w:rsid w:val="00B825F7"/>
    <w:rsid w:val="00B84B26"/>
    <w:rsid w:val="00B90382"/>
    <w:rsid w:val="00B9228A"/>
    <w:rsid w:val="00B92A37"/>
    <w:rsid w:val="00B9451E"/>
    <w:rsid w:val="00B946BE"/>
    <w:rsid w:val="00B956CA"/>
    <w:rsid w:val="00BA0CA6"/>
    <w:rsid w:val="00BA0DE1"/>
    <w:rsid w:val="00BA2534"/>
    <w:rsid w:val="00BA39E5"/>
    <w:rsid w:val="00BA45EF"/>
    <w:rsid w:val="00BA4DD5"/>
    <w:rsid w:val="00BB1A1B"/>
    <w:rsid w:val="00BB3753"/>
    <w:rsid w:val="00BB6F2E"/>
    <w:rsid w:val="00BB7296"/>
    <w:rsid w:val="00BB783E"/>
    <w:rsid w:val="00BB7917"/>
    <w:rsid w:val="00BB7E79"/>
    <w:rsid w:val="00BC07CB"/>
    <w:rsid w:val="00BC221B"/>
    <w:rsid w:val="00BC23FB"/>
    <w:rsid w:val="00BC2A65"/>
    <w:rsid w:val="00BC3704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7423"/>
    <w:rsid w:val="00BD79E5"/>
    <w:rsid w:val="00BE01E3"/>
    <w:rsid w:val="00BE1485"/>
    <w:rsid w:val="00BE3F2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268B"/>
    <w:rsid w:val="00C132F2"/>
    <w:rsid w:val="00C13478"/>
    <w:rsid w:val="00C1528E"/>
    <w:rsid w:val="00C16430"/>
    <w:rsid w:val="00C17004"/>
    <w:rsid w:val="00C17ADA"/>
    <w:rsid w:val="00C20D06"/>
    <w:rsid w:val="00C21931"/>
    <w:rsid w:val="00C21DE7"/>
    <w:rsid w:val="00C25619"/>
    <w:rsid w:val="00C256AE"/>
    <w:rsid w:val="00C27407"/>
    <w:rsid w:val="00C27591"/>
    <w:rsid w:val="00C304F3"/>
    <w:rsid w:val="00C31A6B"/>
    <w:rsid w:val="00C31CDC"/>
    <w:rsid w:val="00C33784"/>
    <w:rsid w:val="00C33D6A"/>
    <w:rsid w:val="00C33EA1"/>
    <w:rsid w:val="00C34721"/>
    <w:rsid w:val="00C378D9"/>
    <w:rsid w:val="00C42292"/>
    <w:rsid w:val="00C42947"/>
    <w:rsid w:val="00C43395"/>
    <w:rsid w:val="00C44878"/>
    <w:rsid w:val="00C53226"/>
    <w:rsid w:val="00C54944"/>
    <w:rsid w:val="00C56715"/>
    <w:rsid w:val="00C567D1"/>
    <w:rsid w:val="00C56B52"/>
    <w:rsid w:val="00C5729F"/>
    <w:rsid w:val="00C57FD9"/>
    <w:rsid w:val="00C6165A"/>
    <w:rsid w:val="00C6226C"/>
    <w:rsid w:val="00C64B05"/>
    <w:rsid w:val="00C6532E"/>
    <w:rsid w:val="00C6572B"/>
    <w:rsid w:val="00C67CD8"/>
    <w:rsid w:val="00C7173E"/>
    <w:rsid w:val="00C72510"/>
    <w:rsid w:val="00C75503"/>
    <w:rsid w:val="00C75D86"/>
    <w:rsid w:val="00C8198C"/>
    <w:rsid w:val="00C87FBF"/>
    <w:rsid w:val="00C901B0"/>
    <w:rsid w:val="00C9045A"/>
    <w:rsid w:val="00C90968"/>
    <w:rsid w:val="00C91B26"/>
    <w:rsid w:val="00C92AC3"/>
    <w:rsid w:val="00C9453E"/>
    <w:rsid w:val="00C95114"/>
    <w:rsid w:val="00C96DED"/>
    <w:rsid w:val="00C9734A"/>
    <w:rsid w:val="00CA0512"/>
    <w:rsid w:val="00CA16B3"/>
    <w:rsid w:val="00CA1BE6"/>
    <w:rsid w:val="00CA2053"/>
    <w:rsid w:val="00CA3921"/>
    <w:rsid w:val="00CA4805"/>
    <w:rsid w:val="00CB45A5"/>
    <w:rsid w:val="00CB5399"/>
    <w:rsid w:val="00CB5440"/>
    <w:rsid w:val="00CB58BF"/>
    <w:rsid w:val="00CB596E"/>
    <w:rsid w:val="00CB71CE"/>
    <w:rsid w:val="00CC669B"/>
    <w:rsid w:val="00CC7748"/>
    <w:rsid w:val="00CD2A1B"/>
    <w:rsid w:val="00CD45DB"/>
    <w:rsid w:val="00CD461A"/>
    <w:rsid w:val="00CD5B2B"/>
    <w:rsid w:val="00CD5D96"/>
    <w:rsid w:val="00CE0C45"/>
    <w:rsid w:val="00CE1061"/>
    <w:rsid w:val="00CE176F"/>
    <w:rsid w:val="00CE3029"/>
    <w:rsid w:val="00CE5FEF"/>
    <w:rsid w:val="00CE655D"/>
    <w:rsid w:val="00CE68E6"/>
    <w:rsid w:val="00CE6CF0"/>
    <w:rsid w:val="00CF00CB"/>
    <w:rsid w:val="00CF0247"/>
    <w:rsid w:val="00CF1562"/>
    <w:rsid w:val="00CF2493"/>
    <w:rsid w:val="00CF2771"/>
    <w:rsid w:val="00CF2CB0"/>
    <w:rsid w:val="00CF3096"/>
    <w:rsid w:val="00CF3C4D"/>
    <w:rsid w:val="00CF5475"/>
    <w:rsid w:val="00CF5576"/>
    <w:rsid w:val="00CF6436"/>
    <w:rsid w:val="00CF6C62"/>
    <w:rsid w:val="00D001A7"/>
    <w:rsid w:val="00D04F1D"/>
    <w:rsid w:val="00D05D5B"/>
    <w:rsid w:val="00D11F09"/>
    <w:rsid w:val="00D13416"/>
    <w:rsid w:val="00D14139"/>
    <w:rsid w:val="00D14310"/>
    <w:rsid w:val="00D15404"/>
    <w:rsid w:val="00D158EE"/>
    <w:rsid w:val="00D15D46"/>
    <w:rsid w:val="00D1699F"/>
    <w:rsid w:val="00D175C7"/>
    <w:rsid w:val="00D214BE"/>
    <w:rsid w:val="00D21F1F"/>
    <w:rsid w:val="00D23157"/>
    <w:rsid w:val="00D245A1"/>
    <w:rsid w:val="00D32351"/>
    <w:rsid w:val="00D33257"/>
    <w:rsid w:val="00D34193"/>
    <w:rsid w:val="00D34692"/>
    <w:rsid w:val="00D361AC"/>
    <w:rsid w:val="00D379C1"/>
    <w:rsid w:val="00D4000A"/>
    <w:rsid w:val="00D41AAE"/>
    <w:rsid w:val="00D420D5"/>
    <w:rsid w:val="00D424AB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0597"/>
    <w:rsid w:val="00D51740"/>
    <w:rsid w:val="00D519D0"/>
    <w:rsid w:val="00D52847"/>
    <w:rsid w:val="00D52B20"/>
    <w:rsid w:val="00D554DA"/>
    <w:rsid w:val="00D5766E"/>
    <w:rsid w:val="00D57BE9"/>
    <w:rsid w:val="00D57FE3"/>
    <w:rsid w:val="00D601AA"/>
    <w:rsid w:val="00D62305"/>
    <w:rsid w:val="00D641B3"/>
    <w:rsid w:val="00D6500F"/>
    <w:rsid w:val="00D65DB0"/>
    <w:rsid w:val="00D67DE4"/>
    <w:rsid w:val="00D703DD"/>
    <w:rsid w:val="00D714EB"/>
    <w:rsid w:val="00D72924"/>
    <w:rsid w:val="00D7370E"/>
    <w:rsid w:val="00D752A6"/>
    <w:rsid w:val="00D76191"/>
    <w:rsid w:val="00D776AC"/>
    <w:rsid w:val="00D800E6"/>
    <w:rsid w:val="00D8238F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40DF"/>
    <w:rsid w:val="00D95424"/>
    <w:rsid w:val="00D95F22"/>
    <w:rsid w:val="00D97552"/>
    <w:rsid w:val="00D97F58"/>
    <w:rsid w:val="00DA03C2"/>
    <w:rsid w:val="00DA320F"/>
    <w:rsid w:val="00DA4348"/>
    <w:rsid w:val="00DA61B6"/>
    <w:rsid w:val="00DA6BC9"/>
    <w:rsid w:val="00DA750F"/>
    <w:rsid w:val="00DB1815"/>
    <w:rsid w:val="00DB36DE"/>
    <w:rsid w:val="00DB46E9"/>
    <w:rsid w:val="00DB4711"/>
    <w:rsid w:val="00DB79A8"/>
    <w:rsid w:val="00DC298C"/>
    <w:rsid w:val="00DC3A6B"/>
    <w:rsid w:val="00DC3E44"/>
    <w:rsid w:val="00DC5B3A"/>
    <w:rsid w:val="00DD1404"/>
    <w:rsid w:val="00DD4598"/>
    <w:rsid w:val="00DD72E2"/>
    <w:rsid w:val="00DE0742"/>
    <w:rsid w:val="00DE0827"/>
    <w:rsid w:val="00DE2AB3"/>
    <w:rsid w:val="00DE3385"/>
    <w:rsid w:val="00DE35A3"/>
    <w:rsid w:val="00DE39A9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65A3"/>
    <w:rsid w:val="00E00B62"/>
    <w:rsid w:val="00E00E10"/>
    <w:rsid w:val="00E021B0"/>
    <w:rsid w:val="00E033BC"/>
    <w:rsid w:val="00E06B8A"/>
    <w:rsid w:val="00E06D55"/>
    <w:rsid w:val="00E0754F"/>
    <w:rsid w:val="00E07F00"/>
    <w:rsid w:val="00E10A81"/>
    <w:rsid w:val="00E10E99"/>
    <w:rsid w:val="00E10ED5"/>
    <w:rsid w:val="00E11B79"/>
    <w:rsid w:val="00E1558E"/>
    <w:rsid w:val="00E169AE"/>
    <w:rsid w:val="00E17354"/>
    <w:rsid w:val="00E178B6"/>
    <w:rsid w:val="00E20144"/>
    <w:rsid w:val="00E214F0"/>
    <w:rsid w:val="00E21C8F"/>
    <w:rsid w:val="00E21E52"/>
    <w:rsid w:val="00E24E03"/>
    <w:rsid w:val="00E25043"/>
    <w:rsid w:val="00E25943"/>
    <w:rsid w:val="00E25C04"/>
    <w:rsid w:val="00E262B6"/>
    <w:rsid w:val="00E3057F"/>
    <w:rsid w:val="00E40015"/>
    <w:rsid w:val="00E403B3"/>
    <w:rsid w:val="00E411F6"/>
    <w:rsid w:val="00E41207"/>
    <w:rsid w:val="00E45012"/>
    <w:rsid w:val="00E466B7"/>
    <w:rsid w:val="00E47B6D"/>
    <w:rsid w:val="00E52E3B"/>
    <w:rsid w:val="00E54A9A"/>
    <w:rsid w:val="00E54D1A"/>
    <w:rsid w:val="00E55BEB"/>
    <w:rsid w:val="00E61521"/>
    <w:rsid w:val="00E63B3C"/>
    <w:rsid w:val="00E646B5"/>
    <w:rsid w:val="00E65D86"/>
    <w:rsid w:val="00E6696F"/>
    <w:rsid w:val="00E66CE0"/>
    <w:rsid w:val="00E70B3A"/>
    <w:rsid w:val="00E71168"/>
    <w:rsid w:val="00E72D83"/>
    <w:rsid w:val="00E73062"/>
    <w:rsid w:val="00E73C4D"/>
    <w:rsid w:val="00E74CFA"/>
    <w:rsid w:val="00E759F5"/>
    <w:rsid w:val="00E76CD8"/>
    <w:rsid w:val="00E807A3"/>
    <w:rsid w:val="00E86610"/>
    <w:rsid w:val="00E90748"/>
    <w:rsid w:val="00E93853"/>
    <w:rsid w:val="00E939B6"/>
    <w:rsid w:val="00E94B7E"/>
    <w:rsid w:val="00E9563E"/>
    <w:rsid w:val="00E9759D"/>
    <w:rsid w:val="00E976B5"/>
    <w:rsid w:val="00EA5CA1"/>
    <w:rsid w:val="00EA5EB0"/>
    <w:rsid w:val="00EB028A"/>
    <w:rsid w:val="00EB17A1"/>
    <w:rsid w:val="00EB18CB"/>
    <w:rsid w:val="00EB20B3"/>
    <w:rsid w:val="00EB2E42"/>
    <w:rsid w:val="00EB3D08"/>
    <w:rsid w:val="00EC29FE"/>
    <w:rsid w:val="00EC341C"/>
    <w:rsid w:val="00EC39EA"/>
    <w:rsid w:val="00EC39FE"/>
    <w:rsid w:val="00EC5AF2"/>
    <w:rsid w:val="00EC6623"/>
    <w:rsid w:val="00EC675E"/>
    <w:rsid w:val="00ED0569"/>
    <w:rsid w:val="00ED0723"/>
    <w:rsid w:val="00ED10CE"/>
    <w:rsid w:val="00ED1B33"/>
    <w:rsid w:val="00ED325F"/>
    <w:rsid w:val="00ED3B89"/>
    <w:rsid w:val="00ED49CF"/>
    <w:rsid w:val="00ED77CE"/>
    <w:rsid w:val="00EE0C0C"/>
    <w:rsid w:val="00EE0C88"/>
    <w:rsid w:val="00EE29B2"/>
    <w:rsid w:val="00EE35BC"/>
    <w:rsid w:val="00EE4C28"/>
    <w:rsid w:val="00EE799F"/>
    <w:rsid w:val="00EE7BE3"/>
    <w:rsid w:val="00EF0B5F"/>
    <w:rsid w:val="00EF11E3"/>
    <w:rsid w:val="00EF2CB0"/>
    <w:rsid w:val="00EF3FD6"/>
    <w:rsid w:val="00EF49AC"/>
    <w:rsid w:val="00EF56D4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C7E"/>
    <w:rsid w:val="00F06FC9"/>
    <w:rsid w:val="00F07622"/>
    <w:rsid w:val="00F1354F"/>
    <w:rsid w:val="00F13B6F"/>
    <w:rsid w:val="00F149FD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5C39"/>
    <w:rsid w:val="00F36312"/>
    <w:rsid w:val="00F3694D"/>
    <w:rsid w:val="00F46D1D"/>
    <w:rsid w:val="00F4708B"/>
    <w:rsid w:val="00F471EA"/>
    <w:rsid w:val="00F50392"/>
    <w:rsid w:val="00F505B0"/>
    <w:rsid w:val="00F508AB"/>
    <w:rsid w:val="00F51A16"/>
    <w:rsid w:val="00F51AE6"/>
    <w:rsid w:val="00F52DDF"/>
    <w:rsid w:val="00F55FF2"/>
    <w:rsid w:val="00F574D3"/>
    <w:rsid w:val="00F57C99"/>
    <w:rsid w:val="00F60608"/>
    <w:rsid w:val="00F66483"/>
    <w:rsid w:val="00F705AD"/>
    <w:rsid w:val="00F70B3D"/>
    <w:rsid w:val="00F71FDA"/>
    <w:rsid w:val="00F72E90"/>
    <w:rsid w:val="00F74B60"/>
    <w:rsid w:val="00F74E79"/>
    <w:rsid w:val="00F76A48"/>
    <w:rsid w:val="00F77376"/>
    <w:rsid w:val="00F777DD"/>
    <w:rsid w:val="00F779E2"/>
    <w:rsid w:val="00F8342F"/>
    <w:rsid w:val="00F86A6F"/>
    <w:rsid w:val="00F87857"/>
    <w:rsid w:val="00F90A87"/>
    <w:rsid w:val="00F912B0"/>
    <w:rsid w:val="00F955F0"/>
    <w:rsid w:val="00FA012E"/>
    <w:rsid w:val="00FA5BDD"/>
    <w:rsid w:val="00FA7A49"/>
    <w:rsid w:val="00FA7FC7"/>
    <w:rsid w:val="00FA7FDE"/>
    <w:rsid w:val="00FB0F15"/>
    <w:rsid w:val="00FB17B4"/>
    <w:rsid w:val="00FB3C8F"/>
    <w:rsid w:val="00FB3FDB"/>
    <w:rsid w:val="00FB5395"/>
    <w:rsid w:val="00FB5814"/>
    <w:rsid w:val="00FB58CB"/>
    <w:rsid w:val="00FC3C16"/>
    <w:rsid w:val="00FD4864"/>
    <w:rsid w:val="00FD5799"/>
    <w:rsid w:val="00FD66CC"/>
    <w:rsid w:val="00FD74B5"/>
    <w:rsid w:val="00FD76D3"/>
    <w:rsid w:val="00FE046D"/>
    <w:rsid w:val="00FE2276"/>
    <w:rsid w:val="00FE2E2D"/>
    <w:rsid w:val="00FF1CB6"/>
    <w:rsid w:val="00FF2A06"/>
    <w:rsid w:val="00FF3A50"/>
    <w:rsid w:val="00FF76F5"/>
    <w:rsid w:val="00FF7C7A"/>
    <w:rsid w:val="00FF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CC844-F8AA-4472-8C14-76499298F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17021</TotalTime>
  <Pages>8</Pages>
  <Words>1214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7760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654</cp:revision>
  <cp:lastPrinted>2006-08-08T20:14:00Z</cp:lastPrinted>
  <dcterms:created xsi:type="dcterms:W3CDTF">2019-10-17T13:46:00Z</dcterms:created>
  <dcterms:modified xsi:type="dcterms:W3CDTF">2020-04-15T19:59:00Z</dcterms:modified>
</cp:coreProperties>
</file>