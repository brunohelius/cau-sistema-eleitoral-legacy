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7CD1EDD" w14:textId="30E13ED3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1" w:name="NomeCasoUso"/>
      <w:r w:rsidR="00C03F98" w:rsidRPr="00C00DB9">
        <w:rPr>
          <w:sz w:val="52"/>
          <w:szCs w:val="52"/>
        </w:rPr>
        <w:t>### - Nome do Caso de Uso</w:t>
      </w:r>
      <w:bookmarkEnd w:id="1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D705F2">
        <w:rPr>
          <w:sz w:val="52"/>
          <w:szCs w:val="52"/>
        </w:rPr>
        <w:t>094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 xml:space="preserve">Julgamento </w:t>
      </w:r>
      <w:r w:rsidR="00D705F2">
        <w:rPr>
          <w:sz w:val="52"/>
          <w:szCs w:val="52"/>
        </w:rPr>
        <w:t>do Pedido de Substituição</w:t>
      </w:r>
      <w:r w:rsidR="00BF10AC" w:rsidRPr="00C00DB9">
        <w:rPr>
          <w:sz w:val="52"/>
          <w:szCs w:val="52"/>
        </w:rPr>
        <w:t xml:space="preserve"> </w:t>
      </w:r>
      <w:r w:rsidR="00D705F2">
        <w:rPr>
          <w:sz w:val="52"/>
          <w:szCs w:val="52"/>
        </w:rPr>
        <w:t xml:space="preserve">de </w:t>
      </w:r>
      <w:r w:rsidR="00846909">
        <w:rPr>
          <w:sz w:val="52"/>
          <w:szCs w:val="52"/>
        </w:rPr>
        <w:t>1ª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A96CC0" w:rsidRPr="00C00DB9">
        <w:rPr>
          <w:sz w:val="52"/>
          <w:szCs w:val="52"/>
        </w:rPr>
        <w:t>C</w:t>
      </w:r>
      <w:r w:rsidR="006A1037">
        <w:rPr>
          <w:sz w:val="52"/>
          <w:szCs w:val="52"/>
        </w:rPr>
        <w:t>orporativo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2" w:name="NomeProduto"/>
      <w:bookmarkStart w:id="3" w:name="NomeProjeto"/>
      <w:r w:rsidR="00C03F98" w:rsidRPr="00C00DB9">
        <w:t>&lt;Nome do Produto&gt;</w:t>
      </w:r>
      <w:bookmarkEnd w:id="2"/>
      <w:bookmarkEnd w:id="3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4" w:name="NomeCliente"/>
      <w:r w:rsidR="00C03F98" w:rsidRPr="00C00DB9">
        <w:t>&lt;Nome do cliente&gt;</w:t>
      </w:r>
      <w:bookmarkEnd w:id="4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58682EB2" w:rsidR="00A735A5" w:rsidRPr="00C00DB9" w:rsidRDefault="00D705F2" w:rsidP="00D705F2">
            <w:pPr>
              <w:jc w:val="center"/>
            </w:pPr>
            <w:r>
              <w:t>27</w:t>
            </w:r>
            <w:r w:rsidR="005D249C" w:rsidRPr="00C00DB9">
              <w:t>/</w:t>
            </w:r>
            <w:r w:rsidR="00846909">
              <w:t>0</w:t>
            </w:r>
            <w:r>
              <w:t>7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16F0B1B3" w14:textId="77777777" w:rsidR="009A4B3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6868053" w:history="1">
        <w:r w:rsidR="009A4B3A" w:rsidRPr="00FC131F">
          <w:rPr>
            <w:rStyle w:val="Hyperlink"/>
            <w:noProof/>
          </w:rPr>
          <w:t>HST-094– Visualizar Alteração Julgamento do Pedido de Substituição de 1ª Instância – Corporativo</w:t>
        </w:r>
        <w:r w:rsidR="009A4B3A">
          <w:rPr>
            <w:noProof/>
            <w:webHidden/>
          </w:rPr>
          <w:tab/>
        </w:r>
        <w:r w:rsidR="009A4B3A">
          <w:rPr>
            <w:noProof/>
            <w:webHidden/>
          </w:rPr>
          <w:fldChar w:fldCharType="begin"/>
        </w:r>
        <w:r w:rsidR="009A4B3A">
          <w:rPr>
            <w:noProof/>
            <w:webHidden/>
          </w:rPr>
          <w:instrText xml:space="preserve"> PAGEREF _Toc46868053 \h </w:instrText>
        </w:r>
        <w:r w:rsidR="009A4B3A">
          <w:rPr>
            <w:noProof/>
            <w:webHidden/>
          </w:rPr>
        </w:r>
        <w:r w:rsidR="009A4B3A">
          <w:rPr>
            <w:noProof/>
            <w:webHidden/>
          </w:rPr>
          <w:fldChar w:fldCharType="separate"/>
        </w:r>
        <w:r w:rsidR="009A4B3A">
          <w:rPr>
            <w:noProof/>
            <w:webHidden/>
          </w:rPr>
          <w:t>4</w:t>
        </w:r>
        <w:r w:rsidR="009A4B3A">
          <w:rPr>
            <w:noProof/>
            <w:webHidden/>
          </w:rPr>
          <w:fldChar w:fldCharType="end"/>
        </w:r>
      </w:hyperlink>
    </w:p>
    <w:p w14:paraId="2ADDD275" w14:textId="77777777" w:rsidR="009A4B3A" w:rsidRDefault="006F49E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68054" w:history="1">
        <w:r w:rsidR="009A4B3A" w:rsidRPr="00FC131F">
          <w:rPr>
            <w:rStyle w:val="Hyperlink"/>
            <w:noProof/>
          </w:rPr>
          <w:t>COMO Corporativo</w:t>
        </w:r>
        <w:r w:rsidR="009A4B3A">
          <w:rPr>
            <w:noProof/>
            <w:webHidden/>
          </w:rPr>
          <w:tab/>
        </w:r>
        <w:r w:rsidR="009A4B3A">
          <w:rPr>
            <w:noProof/>
            <w:webHidden/>
          </w:rPr>
          <w:fldChar w:fldCharType="begin"/>
        </w:r>
        <w:r w:rsidR="009A4B3A">
          <w:rPr>
            <w:noProof/>
            <w:webHidden/>
          </w:rPr>
          <w:instrText xml:space="preserve"> PAGEREF _Toc46868054 \h </w:instrText>
        </w:r>
        <w:r w:rsidR="009A4B3A">
          <w:rPr>
            <w:noProof/>
            <w:webHidden/>
          </w:rPr>
        </w:r>
        <w:r w:rsidR="009A4B3A">
          <w:rPr>
            <w:noProof/>
            <w:webHidden/>
          </w:rPr>
          <w:fldChar w:fldCharType="separate"/>
        </w:r>
        <w:r w:rsidR="009A4B3A">
          <w:rPr>
            <w:noProof/>
            <w:webHidden/>
          </w:rPr>
          <w:t>4</w:t>
        </w:r>
        <w:r w:rsidR="009A4B3A">
          <w:rPr>
            <w:noProof/>
            <w:webHidden/>
          </w:rPr>
          <w:fldChar w:fldCharType="end"/>
        </w:r>
      </w:hyperlink>
    </w:p>
    <w:p w14:paraId="1ADF8F59" w14:textId="77777777" w:rsidR="009A4B3A" w:rsidRDefault="006F49E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68055" w:history="1">
        <w:r w:rsidR="009A4B3A" w:rsidRPr="00FC131F">
          <w:rPr>
            <w:rStyle w:val="Hyperlink"/>
            <w:noProof/>
          </w:rPr>
          <w:t>PARA visualizar as alterações dos julgamentos do Pedido de Substituição.</w:t>
        </w:r>
        <w:r w:rsidR="009A4B3A">
          <w:rPr>
            <w:noProof/>
            <w:webHidden/>
          </w:rPr>
          <w:tab/>
        </w:r>
        <w:r w:rsidR="009A4B3A">
          <w:rPr>
            <w:noProof/>
            <w:webHidden/>
          </w:rPr>
          <w:fldChar w:fldCharType="begin"/>
        </w:r>
        <w:r w:rsidR="009A4B3A">
          <w:rPr>
            <w:noProof/>
            <w:webHidden/>
          </w:rPr>
          <w:instrText xml:space="preserve"> PAGEREF _Toc46868055 \h </w:instrText>
        </w:r>
        <w:r w:rsidR="009A4B3A">
          <w:rPr>
            <w:noProof/>
            <w:webHidden/>
          </w:rPr>
        </w:r>
        <w:r w:rsidR="009A4B3A">
          <w:rPr>
            <w:noProof/>
            <w:webHidden/>
          </w:rPr>
          <w:fldChar w:fldCharType="separate"/>
        </w:r>
        <w:r w:rsidR="009A4B3A">
          <w:rPr>
            <w:noProof/>
            <w:webHidden/>
          </w:rPr>
          <w:t>4</w:t>
        </w:r>
        <w:r w:rsidR="009A4B3A">
          <w:rPr>
            <w:noProof/>
            <w:webHidden/>
          </w:rPr>
          <w:fldChar w:fldCharType="end"/>
        </w:r>
      </w:hyperlink>
    </w:p>
    <w:p w14:paraId="0D8B0FB1" w14:textId="77777777" w:rsidR="009A4B3A" w:rsidRDefault="006F49E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68056" w:history="1">
        <w:r w:rsidR="009A4B3A" w:rsidRPr="00FC131F">
          <w:rPr>
            <w:rStyle w:val="Hyperlink"/>
            <w:noProof/>
          </w:rPr>
          <w:t>PROTÓTIPO</w:t>
        </w:r>
        <w:r w:rsidR="009A4B3A">
          <w:rPr>
            <w:noProof/>
            <w:webHidden/>
          </w:rPr>
          <w:tab/>
        </w:r>
        <w:r w:rsidR="009A4B3A">
          <w:rPr>
            <w:noProof/>
            <w:webHidden/>
          </w:rPr>
          <w:fldChar w:fldCharType="begin"/>
        </w:r>
        <w:r w:rsidR="009A4B3A">
          <w:rPr>
            <w:noProof/>
            <w:webHidden/>
          </w:rPr>
          <w:instrText xml:space="preserve"> PAGEREF _Toc46868056 \h </w:instrText>
        </w:r>
        <w:r w:rsidR="009A4B3A">
          <w:rPr>
            <w:noProof/>
            <w:webHidden/>
          </w:rPr>
        </w:r>
        <w:r w:rsidR="009A4B3A">
          <w:rPr>
            <w:noProof/>
            <w:webHidden/>
          </w:rPr>
          <w:fldChar w:fldCharType="separate"/>
        </w:r>
        <w:r w:rsidR="009A4B3A">
          <w:rPr>
            <w:noProof/>
            <w:webHidden/>
          </w:rPr>
          <w:t>4</w:t>
        </w:r>
        <w:r w:rsidR="009A4B3A">
          <w:rPr>
            <w:noProof/>
            <w:webHidden/>
          </w:rPr>
          <w:fldChar w:fldCharType="end"/>
        </w:r>
      </w:hyperlink>
    </w:p>
    <w:p w14:paraId="2AE5C248" w14:textId="77777777" w:rsidR="009A4B3A" w:rsidRDefault="006F49E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68057" w:history="1">
        <w:r w:rsidR="009A4B3A" w:rsidRPr="00FC131F">
          <w:rPr>
            <w:rStyle w:val="Hyperlink"/>
            <w:noProof/>
          </w:rPr>
          <w:t>CRITÉRIOS DE ACEITE</w:t>
        </w:r>
        <w:r w:rsidR="009A4B3A">
          <w:rPr>
            <w:noProof/>
            <w:webHidden/>
          </w:rPr>
          <w:tab/>
        </w:r>
        <w:r w:rsidR="009A4B3A">
          <w:rPr>
            <w:noProof/>
            <w:webHidden/>
          </w:rPr>
          <w:fldChar w:fldCharType="begin"/>
        </w:r>
        <w:r w:rsidR="009A4B3A">
          <w:rPr>
            <w:noProof/>
            <w:webHidden/>
          </w:rPr>
          <w:instrText xml:space="preserve"> PAGEREF _Toc46868057 \h </w:instrText>
        </w:r>
        <w:r w:rsidR="009A4B3A">
          <w:rPr>
            <w:noProof/>
            <w:webHidden/>
          </w:rPr>
        </w:r>
        <w:r w:rsidR="009A4B3A">
          <w:rPr>
            <w:noProof/>
            <w:webHidden/>
          </w:rPr>
          <w:fldChar w:fldCharType="separate"/>
        </w:r>
        <w:r w:rsidR="009A4B3A">
          <w:rPr>
            <w:noProof/>
            <w:webHidden/>
          </w:rPr>
          <w:t>5</w:t>
        </w:r>
        <w:r w:rsidR="009A4B3A">
          <w:rPr>
            <w:noProof/>
            <w:webHidden/>
          </w:rPr>
          <w:fldChar w:fldCharType="end"/>
        </w:r>
      </w:hyperlink>
    </w:p>
    <w:p w14:paraId="4B5B1AD9" w14:textId="77777777" w:rsidR="009A4B3A" w:rsidRDefault="006F49E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68058" w:history="1">
        <w:r w:rsidR="009A4B3A" w:rsidRPr="00FC131F">
          <w:rPr>
            <w:rStyle w:val="Hyperlink"/>
            <w:noProof/>
          </w:rPr>
          <w:t>INFORMAÇÕES COMPLEMENTARES</w:t>
        </w:r>
        <w:r w:rsidR="009A4B3A">
          <w:rPr>
            <w:noProof/>
            <w:webHidden/>
          </w:rPr>
          <w:tab/>
        </w:r>
        <w:r w:rsidR="009A4B3A">
          <w:rPr>
            <w:noProof/>
            <w:webHidden/>
          </w:rPr>
          <w:fldChar w:fldCharType="begin"/>
        </w:r>
        <w:r w:rsidR="009A4B3A">
          <w:rPr>
            <w:noProof/>
            <w:webHidden/>
          </w:rPr>
          <w:instrText xml:space="preserve"> PAGEREF _Toc46868058 \h </w:instrText>
        </w:r>
        <w:r w:rsidR="009A4B3A">
          <w:rPr>
            <w:noProof/>
            <w:webHidden/>
          </w:rPr>
        </w:r>
        <w:r w:rsidR="009A4B3A">
          <w:rPr>
            <w:noProof/>
            <w:webHidden/>
          </w:rPr>
          <w:fldChar w:fldCharType="separate"/>
        </w:r>
        <w:r w:rsidR="009A4B3A">
          <w:rPr>
            <w:noProof/>
            <w:webHidden/>
          </w:rPr>
          <w:t>8</w:t>
        </w:r>
        <w:r w:rsidR="009A4B3A"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4B41A845" w:rsidR="00A735A5" w:rsidRPr="00D705F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6868053"/>
      <w:r w:rsidR="00CE176F" w:rsidRPr="00C00DB9">
        <w:lastRenderedPageBreak/>
        <w:t>HST</w:t>
      </w:r>
      <w:r w:rsidR="00C03F98" w:rsidRPr="00C00DB9">
        <w:t>-</w:t>
      </w:r>
      <w:r w:rsidR="00D705F2">
        <w:t>094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>mento</w:t>
      </w:r>
      <w:r w:rsidR="00D705F2">
        <w:t xml:space="preserve"> do Pedido de </w:t>
      </w:r>
      <w:r w:rsidR="00D705F2" w:rsidRPr="00D705F2">
        <w:t xml:space="preserve">Substituição de </w:t>
      </w:r>
      <w:r w:rsidR="00B63B38" w:rsidRPr="00D705F2">
        <w:t>1ª Instância</w:t>
      </w:r>
      <w:r w:rsidR="00D6740F" w:rsidRPr="00D705F2">
        <w:t xml:space="preserve"> – </w:t>
      </w:r>
      <w:r w:rsidR="00E16594" w:rsidRPr="00D705F2">
        <w:t>Corporativo</w:t>
      </w:r>
      <w:bookmarkEnd w:id="5"/>
    </w:p>
    <w:p w14:paraId="37D34CD1" w14:textId="57204F9B" w:rsidR="002B1554" w:rsidRPr="00D705F2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6868054"/>
      <w:r w:rsidRPr="00D705F2">
        <w:t>COMO</w:t>
      </w:r>
      <w:r w:rsidR="00C64B05" w:rsidRPr="00D705F2">
        <w:t xml:space="preserve"> </w:t>
      </w:r>
      <w:r w:rsidR="00A96CC0" w:rsidRPr="00D705F2">
        <w:rPr>
          <w:b w:val="0"/>
        </w:rPr>
        <w:t>Corporativo</w:t>
      </w:r>
      <w:bookmarkEnd w:id="6"/>
    </w:p>
    <w:p w14:paraId="405BA23E" w14:textId="5E6FCDDE" w:rsidR="005D249C" w:rsidRPr="00D705F2" w:rsidRDefault="00CE176F" w:rsidP="005D249C">
      <w:pPr>
        <w:pStyle w:val="EstiloPrototipo3"/>
      </w:pPr>
      <w:r w:rsidRPr="00D705F2">
        <w:t>QUERO</w:t>
      </w:r>
      <w:r w:rsidR="005A4527" w:rsidRPr="00D705F2">
        <w:t xml:space="preserve"> </w:t>
      </w:r>
      <w:r w:rsidR="001C0B4F" w:rsidRPr="00D705F2">
        <w:rPr>
          <w:b w:val="0"/>
        </w:rPr>
        <w:t xml:space="preserve">acessar </w:t>
      </w:r>
      <w:r w:rsidR="00BC0C13" w:rsidRPr="00D705F2">
        <w:rPr>
          <w:b w:val="0"/>
        </w:rPr>
        <w:t xml:space="preserve">os </w:t>
      </w:r>
      <w:r w:rsidR="00B63B38" w:rsidRPr="00D705F2">
        <w:rPr>
          <w:b w:val="0"/>
        </w:rPr>
        <w:t xml:space="preserve">julgamentos </w:t>
      </w:r>
      <w:r w:rsidR="00D705F2" w:rsidRPr="00D705F2">
        <w:rPr>
          <w:b w:val="0"/>
        </w:rPr>
        <w:t xml:space="preserve">do Pedido de Substituição </w:t>
      </w:r>
      <w:r w:rsidR="00B63B38" w:rsidRPr="00D705F2">
        <w:rPr>
          <w:b w:val="0"/>
        </w:rPr>
        <w:t>de 1ª instância das chapas da eleições</w:t>
      </w:r>
      <w:r w:rsidR="00A96CC0" w:rsidRPr="00D705F2">
        <w:rPr>
          <w:b w:val="0"/>
        </w:rPr>
        <w:t>.</w:t>
      </w:r>
    </w:p>
    <w:p w14:paraId="38E7497A" w14:textId="25DD8BF2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6868055"/>
      <w:r w:rsidRPr="00D705F2">
        <w:t>PAR</w:t>
      </w:r>
      <w:r w:rsidR="00CE176F" w:rsidRPr="00D705F2">
        <w:t>A</w:t>
      </w:r>
      <w:r w:rsidR="005A4527" w:rsidRPr="00D705F2">
        <w:t xml:space="preserve"> </w:t>
      </w:r>
      <w:r w:rsidR="00B63B38" w:rsidRPr="00D705F2">
        <w:rPr>
          <w:b w:val="0"/>
        </w:rPr>
        <w:t xml:space="preserve">visualizar as </w:t>
      </w:r>
      <w:r w:rsidR="00D705F2">
        <w:rPr>
          <w:b w:val="0"/>
        </w:rPr>
        <w:t xml:space="preserve">alterações </w:t>
      </w:r>
      <w:r w:rsidR="00B63B38" w:rsidRPr="00D705F2">
        <w:rPr>
          <w:b w:val="0"/>
        </w:rPr>
        <w:t>dos julgamentos</w:t>
      </w:r>
      <w:r w:rsidR="00D705F2">
        <w:rPr>
          <w:b w:val="0"/>
        </w:rPr>
        <w:t xml:space="preserve"> </w:t>
      </w:r>
      <w:r w:rsidR="00D705F2" w:rsidRPr="00D705F2">
        <w:rPr>
          <w:b w:val="0"/>
        </w:rPr>
        <w:t>do Pedido de Substituição</w:t>
      </w:r>
      <w:r w:rsidR="00204372" w:rsidRPr="00D705F2">
        <w:rPr>
          <w:b w:val="0"/>
        </w:rPr>
        <w:t>.</w:t>
      </w:r>
      <w:bookmarkEnd w:id="7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46868056"/>
      <w:r w:rsidRPr="00C00DB9">
        <w:t>PROTÓTIPO</w:t>
      </w:r>
      <w:bookmarkEnd w:id="8"/>
      <w:bookmarkEnd w:id="9"/>
    </w:p>
    <w:p w14:paraId="2BFF2291" w14:textId="7762AE37" w:rsidR="00A541DF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24976076"/>
      <w:r>
        <w:t xml:space="preserve">Visualizar </w:t>
      </w:r>
      <w:r w:rsidR="00634C92">
        <w:t xml:space="preserve">Alteração do </w:t>
      </w:r>
      <w:r>
        <w:t>Julgamento</w:t>
      </w:r>
      <w:bookmarkEnd w:id="10"/>
    </w:p>
    <w:p w14:paraId="4A0F41D9" w14:textId="53596506" w:rsidR="00A66A96" w:rsidRDefault="00C929F6" w:rsidP="003B19B0">
      <w:pPr>
        <w:pStyle w:val="EstiloPrototipo3"/>
        <w:tabs>
          <w:tab w:val="clear" w:pos="425"/>
          <w:tab w:val="clear" w:pos="851"/>
        </w:tabs>
        <w:ind w:left="426" w:firstLine="283"/>
      </w:pPr>
      <w:r>
        <w:rPr>
          <w:noProof/>
        </w:rPr>
        <w:drawing>
          <wp:inline distT="0" distB="0" distL="0" distR="0" wp14:anchorId="278569FA" wp14:editId="57BAFFB8">
            <wp:extent cx="4019550" cy="5847867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199" cy="58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0191" w14:textId="34D8ABF4" w:rsidR="0090345D" w:rsidRPr="00C00DB9" w:rsidRDefault="00634C92" w:rsidP="000758EE">
      <w:pPr>
        <w:pStyle w:val="EstiloPrototipo3"/>
        <w:numPr>
          <w:ilvl w:val="0"/>
          <w:numId w:val="4"/>
        </w:numPr>
      </w:pPr>
      <w:bookmarkStart w:id="12" w:name="_Ref39849201"/>
      <w:bookmarkStart w:id="13" w:name="_Ref25850851"/>
      <w:r>
        <w:lastRenderedPageBreak/>
        <w:t>Visualizar Retificação</w:t>
      </w:r>
      <w:bookmarkEnd w:id="12"/>
    </w:p>
    <w:p w14:paraId="784A44D5" w14:textId="13C75CD7" w:rsidR="0090345D" w:rsidRPr="00C00DB9" w:rsidRDefault="0090345D" w:rsidP="00D03DAE">
      <w:pPr>
        <w:pStyle w:val="EstiloPrototipo3"/>
        <w:tabs>
          <w:tab w:val="clear" w:pos="425"/>
        </w:tabs>
      </w:pPr>
      <w:r w:rsidRPr="00C00DB9">
        <w:t xml:space="preserve"> </w:t>
      </w:r>
      <w:r w:rsidR="00B53CB5">
        <w:rPr>
          <w:noProof/>
        </w:rPr>
        <w:drawing>
          <wp:inline distT="0" distB="0" distL="0" distR="0" wp14:anchorId="62416A89" wp14:editId="3C1A9CD0">
            <wp:extent cx="5760085" cy="45351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DD9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bookmarkEnd w:id="11"/>
    <w:bookmarkEnd w:id="13"/>
    <w:p w14:paraId="21C91780" w14:textId="77777777" w:rsidR="00862F92" w:rsidRPr="00C00DB9" w:rsidRDefault="00862F92" w:rsidP="008724F1"/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6868057"/>
      <w:r w:rsidRPr="00C00DB9">
        <w:t>CRITÉRIOS DE ACEITE</w:t>
      </w:r>
      <w:bookmarkEnd w:id="14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6031D6D9" w:rsidR="008B09AE" w:rsidRPr="00602BB0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 xml:space="preserve">Julgamento </w:t>
      </w:r>
      <w:r w:rsidR="00602BB0">
        <w:rPr>
          <w:color w:val="31849B" w:themeColor="accent5" w:themeShade="BF"/>
        </w:rPr>
        <w:t xml:space="preserve">do Pedido de </w:t>
      </w:r>
      <w:r w:rsidR="00602BB0" w:rsidRPr="00602BB0">
        <w:rPr>
          <w:color w:val="31849B" w:themeColor="accent5" w:themeShade="BF"/>
        </w:rPr>
        <w:t xml:space="preserve">Substituição de </w:t>
      </w:r>
      <w:r w:rsidR="00982C5C" w:rsidRPr="00602BB0">
        <w:rPr>
          <w:color w:val="31849B" w:themeColor="accent5" w:themeShade="BF"/>
        </w:rPr>
        <w:t>1ª Instância</w:t>
      </w:r>
      <w:r w:rsidR="00DE4096" w:rsidRPr="00602BB0">
        <w:t>;</w:t>
      </w:r>
    </w:p>
    <w:p w14:paraId="7DB33B5A" w14:textId="77777777" w:rsidR="00DE4096" w:rsidRPr="00602BB0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3FA31CAF" w:rsidR="007625C1" w:rsidRPr="00602BB0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602BB0">
        <w:t xml:space="preserve">O usuário deve ter permissão de acesso de </w:t>
      </w:r>
      <w:r w:rsidR="006F4446" w:rsidRPr="00602BB0">
        <w:rPr>
          <w:color w:val="31849B" w:themeColor="accent5" w:themeShade="BF"/>
        </w:rPr>
        <w:t>A</w:t>
      </w:r>
      <w:r w:rsidRPr="00602BB0">
        <w:rPr>
          <w:color w:val="31849B" w:themeColor="accent5" w:themeShade="BF"/>
        </w:rPr>
        <w:t xml:space="preserve">ssessor </w:t>
      </w:r>
      <w:r w:rsidRPr="00602BB0">
        <w:rPr>
          <w:b/>
          <w:color w:val="31849B" w:themeColor="accent5" w:themeShade="BF"/>
        </w:rPr>
        <w:t>CEN/BR</w:t>
      </w:r>
      <w:r w:rsidRPr="00602BB0">
        <w:t xml:space="preserve"> e </w:t>
      </w:r>
      <w:r w:rsidR="006F4446" w:rsidRPr="00602BB0">
        <w:rPr>
          <w:color w:val="31849B" w:themeColor="accent5" w:themeShade="BF"/>
        </w:rPr>
        <w:t>A</w:t>
      </w:r>
      <w:r w:rsidRPr="00602BB0">
        <w:rPr>
          <w:color w:val="31849B" w:themeColor="accent5" w:themeShade="BF"/>
        </w:rPr>
        <w:t xml:space="preserve">ssessor </w:t>
      </w:r>
      <w:r w:rsidRPr="00602BB0">
        <w:rPr>
          <w:b/>
          <w:color w:val="31849B" w:themeColor="accent5" w:themeShade="BF"/>
        </w:rPr>
        <w:t>CE/UF</w:t>
      </w:r>
      <w:r w:rsidRPr="00602BB0">
        <w:t xml:space="preserve">, conforme cadastro no SICCAU Corporativo, vinculado ao usuário </w:t>
      </w:r>
      <w:proofErr w:type="spellStart"/>
      <w:r w:rsidRPr="00602BB0">
        <w:t>logado</w:t>
      </w:r>
      <w:proofErr w:type="spellEnd"/>
      <w:r w:rsidRPr="00602BB0">
        <w:t>.</w:t>
      </w:r>
      <w:r w:rsidRPr="00602BB0">
        <w:rPr>
          <w:color w:val="31849B" w:themeColor="accent5" w:themeShade="BF"/>
        </w:rPr>
        <w:t xml:space="preserve">  </w:t>
      </w:r>
    </w:p>
    <w:p w14:paraId="2C634B00" w14:textId="77777777" w:rsidR="00A75CB0" w:rsidRPr="00602BB0" w:rsidRDefault="00A75CB0" w:rsidP="00A75CB0">
      <w:pPr>
        <w:pStyle w:val="PargrafodaLista"/>
      </w:pPr>
    </w:p>
    <w:p w14:paraId="4BAAA638" w14:textId="5AC344F8" w:rsidR="00A75CB0" w:rsidRPr="00602BB0" w:rsidRDefault="00A75CB0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602BB0">
        <w:t>O usuário CEN poderá visualizar as alterações realizadas de todos os estados, já o CE/UF apenas da UF a qual está vinculado;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1DD959F" w14:textId="77777777" w:rsidR="00602BB0" w:rsidRDefault="00602BB0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CC1D62C" w14:textId="77777777" w:rsidR="00602BB0" w:rsidRPr="00C00DB9" w:rsidRDefault="00602BB0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C00DB9">
        <w:rPr>
          <w:b/>
        </w:rPr>
        <w:lastRenderedPageBreak/>
        <w:t>Regras Gerais:</w:t>
      </w:r>
      <w:bookmarkEnd w:id="15"/>
    </w:p>
    <w:p w14:paraId="79B50E98" w14:textId="4734490C" w:rsidR="00982C5C" w:rsidRPr="00914199" w:rsidRDefault="00982C5C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</w:t>
      </w:r>
      <w:r w:rsidR="00160F0B">
        <w:t>alteração</w:t>
      </w:r>
      <w:r>
        <w:t xml:space="preserve"> do Julgamento </w:t>
      </w:r>
      <w:r w:rsidR="00602BB0">
        <w:t>do Pedido de Substituição</w:t>
      </w:r>
      <w:r>
        <w:t xml:space="preserve"> na HST</w:t>
      </w:r>
      <w:r w:rsidR="00602BB0">
        <w:t>060</w:t>
      </w:r>
      <w:r>
        <w:t>, o sistema deve exibir a</w:t>
      </w:r>
      <w:r w:rsidR="00914199">
        <w:t>s informações da alteração em duas etapas: Sub</w:t>
      </w:r>
      <w:r w:rsidR="00571B6F">
        <w:t xml:space="preserve"> </w:t>
      </w:r>
      <w:r w:rsidR="00914199">
        <w:t>Aba Atual e Sub</w:t>
      </w:r>
      <w:r w:rsidR="00571B6F">
        <w:t xml:space="preserve"> </w:t>
      </w:r>
      <w:r w:rsidR="00914199">
        <w:t>Aba Retificação</w:t>
      </w:r>
      <w:r w:rsidR="002B3862">
        <w:rPr>
          <w:color w:val="auto"/>
        </w:rPr>
        <w:t>;</w:t>
      </w:r>
    </w:p>
    <w:p w14:paraId="3FD1484E" w14:textId="0D75E24B" w:rsidR="00914199" w:rsidRPr="002B3862" w:rsidRDefault="00914199" w:rsidP="0091419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drawing>
          <wp:inline distT="0" distB="0" distL="0" distR="0" wp14:anchorId="64C94830" wp14:editId="11B9D039">
            <wp:extent cx="1152605" cy="3082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76" cy="31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FA81" w14:textId="77777777" w:rsidR="002B3862" w:rsidRDefault="002B3862" w:rsidP="002B38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42A2F7A" w14:textId="71CF5038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Atual</w:t>
      </w:r>
      <w:r>
        <w:t>, o sistema deve exibir a última informaç</w:t>
      </w:r>
      <w:r w:rsidR="002A319A">
        <w:t>ão</w:t>
      </w:r>
      <w:r>
        <w:t xml:space="preserve"> atualizada conforme solicitação de alteração do assessor, realizada na HST</w:t>
      </w:r>
      <w:r w:rsidR="0017010F">
        <w:t>060</w:t>
      </w:r>
      <w:r>
        <w:t>;</w:t>
      </w:r>
    </w:p>
    <w:p w14:paraId="37A778C7" w14:textId="77777777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9669AF3" w14:textId="27B2BF26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Retificação</w:t>
      </w:r>
      <w:r>
        <w:t>, o sistema deve exibir o histórico com as demais informações das alterações;</w:t>
      </w:r>
    </w:p>
    <w:p w14:paraId="2075C664" w14:textId="56F82ED1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360"/>
        <w:contextualSpacing/>
        <w:jc w:val="both"/>
      </w:pPr>
    </w:p>
    <w:p w14:paraId="67C8FDD0" w14:textId="767F5EF3" w:rsidR="002B3862" w:rsidRPr="002B3862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 xml:space="preserve">deve validar o ator </w:t>
      </w:r>
      <w:proofErr w:type="spellStart"/>
      <w:r w:rsidRPr="00FC11F5">
        <w:rPr>
          <w:color w:val="000000" w:themeColor="text1"/>
        </w:rPr>
        <w:t>logado</w:t>
      </w:r>
      <w:proofErr w:type="spellEnd"/>
      <w:r w:rsidRPr="00FC11F5">
        <w:rPr>
          <w:color w:val="000000" w:themeColor="text1"/>
        </w:rPr>
        <w:t xml:space="preserve">; </w:t>
      </w:r>
      <w:r w:rsidR="002B3862">
        <w:rPr>
          <w:color w:val="000000" w:themeColor="text1"/>
        </w:rPr>
        <w:t>conforme regras descritas na HST0</w:t>
      </w:r>
      <w:r w:rsidR="0017010F">
        <w:rPr>
          <w:color w:val="000000" w:themeColor="text1"/>
        </w:rPr>
        <w:t>37</w:t>
      </w:r>
      <w:r w:rsidR="002B3862">
        <w:rPr>
          <w:color w:val="000000" w:themeColor="text1"/>
        </w:rPr>
        <w:t>;</w:t>
      </w: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6" w:name="_Ref15911404"/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3D227070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17010F">
        <w:rPr>
          <w:b/>
        </w:rPr>
        <w:t>do Pedido de Substituição</w:t>
      </w:r>
      <w:r w:rsidR="00890DB6" w:rsidRPr="00C00DB9">
        <w:rPr>
          <w:b/>
        </w:rPr>
        <w:t xml:space="preserve"> – </w:t>
      </w:r>
      <w:r w:rsidR="002B3862">
        <w:rPr>
          <w:b/>
        </w:rPr>
        <w:t>1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7"/>
    </w:p>
    <w:p w14:paraId="45E97A00" w14:textId="6F20BD8E" w:rsidR="002A319A" w:rsidRDefault="002A319A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Na aba Atual, o sistema deve exibir os campos: </w:t>
      </w:r>
      <w:r w:rsidRPr="00461F54">
        <w:rPr>
          <w:color w:val="31849B" w:themeColor="accent5" w:themeShade="BF"/>
        </w:rPr>
        <w:t>Descrição, Documento e Justificativa da Retificação</w:t>
      </w:r>
      <w:r>
        <w:t>, com a última versão que o assessor realizou na HST</w:t>
      </w:r>
      <w:r w:rsidR="003B19B0">
        <w:t>060</w:t>
      </w:r>
      <w:r>
        <w:t>;</w:t>
      </w:r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5BFA7AF8" w14:textId="0E49EF56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</w:t>
      </w:r>
      <w:r w:rsidR="003B19B0">
        <w:t>ão</w:t>
      </w:r>
      <w:r w:rsidR="002A319A">
        <w:t>:</w:t>
      </w:r>
      <w:r>
        <w:t xml:space="preserve"> </w:t>
      </w:r>
      <w:r w:rsidRPr="00571B6F">
        <w:rPr>
          <w:color w:val="C00000"/>
        </w:rPr>
        <w:t>Julgamento Editado</w:t>
      </w:r>
      <w:r w:rsidR="003B19B0">
        <w:rPr>
          <w:color w:val="C00000"/>
        </w:rPr>
        <w:t xml:space="preserve"> </w:t>
      </w:r>
      <w:r w:rsidR="003B19B0" w:rsidRPr="003B19B0">
        <w:rPr>
          <w:color w:val="auto"/>
        </w:rPr>
        <w:t xml:space="preserve">e </w:t>
      </w:r>
      <w:r w:rsidR="003B19B0" w:rsidRPr="003B19B0">
        <w:rPr>
          <w:color w:val="31849B" w:themeColor="accent5" w:themeShade="BF"/>
        </w:rPr>
        <w:t>Registro</w:t>
      </w:r>
      <w:r w:rsidR="003B19B0">
        <w:rPr>
          <w:color w:val="auto"/>
        </w:rPr>
        <w:t>;</w:t>
      </w:r>
    </w:p>
    <w:p w14:paraId="169E777C" w14:textId="2DD739E3" w:rsidR="00571B6F" w:rsidRDefault="003B19B0" w:rsidP="00571B6F">
      <w:pPr>
        <w:pStyle w:val="PargrafodaLista"/>
        <w:spacing w:before="60" w:after="60"/>
        <w:ind w:left="574"/>
        <w:jc w:val="both"/>
      </w:pPr>
      <w:r>
        <w:rPr>
          <w:noProof/>
        </w:rPr>
        <w:drawing>
          <wp:inline distT="0" distB="0" distL="0" distR="0" wp14:anchorId="17123DD9" wp14:editId="6D6A2787">
            <wp:extent cx="4695825" cy="831876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47" cy="8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477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2C606FC4" w14:textId="68155A3F" w:rsidR="00571B6F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8" w:name="_Ref39849627"/>
      <w:r>
        <w:t xml:space="preserve">No campo </w:t>
      </w:r>
      <w:r w:rsidR="003B19B0">
        <w:rPr>
          <w:color w:val="31849B" w:themeColor="accent5" w:themeShade="BF"/>
        </w:rPr>
        <w:t>Registro</w:t>
      </w:r>
      <w:r>
        <w:t xml:space="preserve">, o sistema deve exibir o </w:t>
      </w:r>
      <w:r w:rsidR="00E71B35">
        <w:t>número</w:t>
      </w:r>
      <w:r>
        <w:t xml:space="preserve"> registro de alterado:</w:t>
      </w:r>
      <w:bookmarkEnd w:id="18"/>
    </w:p>
    <w:p w14:paraId="031F73FC" w14:textId="77777777" w:rsidR="00E71B35" w:rsidRDefault="00E71B35" w:rsidP="00571B6F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0D535D8D" w14:textId="0E677E78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9" w:name="_Ref39849078"/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 campo </w:t>
      </w:r>
      <w:r w:rsidR="007871D3" w:rsidRPr="007871D3">
        <w:rPr>
          <w:color w:val="31849B" w:themeColor="accent5" w:themeShade="BF"/>
        </w:rPr>
        <w:t>Descrição</w:t>
      </w:r>
      <w:r w:rsidR="007871D3">
        <w:rPr>
          <w:color w:val="31849B" w:themeColor="accent5" w:themeShade="BF"/>
        </w:rPr>
        <w:t xml:space="preserve"> </w:t>
      </w:r>
      <w:r w:rsidR="007871D3" w:rsidRPr="00C00DB9">
        <w:rPr>
          <w:b/>
          <w:color w:val="000000" w:themeColor="text1"/>
        </w:rPr>
        <w:t>desabilitado para edição</w:t>
      </w:r>
      <w:r w:rsidR="006058FB">
        <w:rPr>
          <w:b/>
          <w:color w:val="000000" w:themeColor="text1"/>
        </w:rPr>
        <w:t>;</w:t>
      </w:r>
      <w:bookmarkEnd w:id="19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6B6D5A" w14:textId="032DE04B" w:rsidR="00054865" w:rsidRDefault="0005486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O sistema deve exibir o botão</w:t>
      </w:r>
      <w:r w:rsidR="00C94895">
        <w:rPr>
          <w:noProof/>
        </w:rPr>
        <w:drawing>
          <wp:inline distT="0" distB="0" distL="0" distR="0" wp14:anchorId="4FDB3DB5" wp14:editId="18AFFA67">
            <wp:extent cx="571500" cy="16638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80" cy="1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no final da interface, caso o ator deseje realizar outra alteração. Ao ser acionado o sistema deve estender para a HST</w:t>
      </w:r>
      <w:r w:rsidR="00C929F6">
        <w:t>060</w:t>
      </w:r>
      <w:r>
        <w:t>;</w:t>
      </w:r>
    </w:p>
    <w:p w14:paraId="19F6A374" w14:textId="77777777" w:rsidR="00054865" w:rsidRDefault="00054865" w:rsidP="00054865">
      <w:pPr>
        <w:pStyle w:val="PargrafodaLista"/>
        <w:spacing w:before="60" w:after="60"/>
        <w:ind w:left="574"/>
        <w:jc w:val="both"/>
      </w:pPr>
    </w:p>
    <w:p w14:paraId="570DED10" w14:textId="51E3F2D4" w:rsidR="00C435CC" w:rsidRPr="0069736F" w:rsidRDefault="00C435CC" w:rsidP="00C435C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lastRenderedPageBreak/>
        <w:t>Visualizar Retificação</w:t>
      </w:r>
      <w:r w:rsidRPr="00C00DB9">
        <w:rPr>
          <w:b/>
        </w:rPr>
        <w:t xml:space="preserve"> – </w:t>
      </w:r>
      <w:r>
        <w:rPr>
          <w:b/>
        </w:rPr>
        <w:t>1</w:t>
      </w:r>
      <w:r w:rsidRPr="00C00DB9">
        <w:rPr>
          <w:b/>
        </w:rPr>
        <w:t xml:space="preserve">ª Instância: </w:t>
      </w:r>
      <w:r w:rsidRPr="00C00DB9">
        <w:rPr>
          <w:color w:val="31849B" w:themeColor="accent5" w:themeShade="BF"/>
        </w:rPr>
        <w:t>[</w:t>
      </w:r>
      <w:r w:rsidR="00C929F6">
        <w:rPr>
          <w:color w:val="31849B" w:themeColor="accent5" w:themeShade="BF"/>
        </w:rPr>
        <w:fldChar w:fldCharType="begin"/>
      </w:r>
      <w:r w:rsidR="00C929F6">
        <w:rPr>
          <w:color w:val="31849B" w:themeColor="accent5" w:themeShade="BF"/>
        </w:rPr>
        <w:instrText xml:space="preserve"> REF _Ref39849201 \r \h </w:instrText>
      </w:r>
      <w:r w:rsidR="00C929F6">
        <w:rPr>
          <w:color w:val="31849B" w:themeColor="accent5" w:themeShade="BF"/>
        </w:rPr>
      </w:r>
      <w:r w:rsidR="00C929F6">
        <w:rPr>
          <w:color w:val="31849B" w:themeColor="accent5" w:themeShade="BF"/>
        </w:rPr>
        <w:fldChar w:fldCharType="separate"/>
      </w:r>
      <w:r w:rsidR="00C929F6">
        <w:rPr>
          <w:color w:val="31849B" w:themeColor="accent5" w:themeShade="BF"/>
        </w:rPr>
        <w:t>P02</w:t>
      </w:r>
      <w:r w:rsidR="00C929F6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57BD7466" w14:textId="1924BBEB" w:rsidR="00C435CC" w:rsidRDefault="00C435CC" w:rsidP="00C435CC">
      <w:pPr>
        <w:pStyle w:val="PargrafodaLista"/>
        <w:numPr>
          <w:ilvl w:val="1"/>
          <w:numId w:val="3"/>
        </w:numPr>
        <w:spacing w:before="60" w:after="60"/>
        <w:jc w:val="both"/>
      </w:pPr>
      <w:r>
        <w:t>Ao selecionar a Sub Aba Retificação, o sistema deve exibir o histórico com as antigas versões dos julgamentos</w:t>
      </w:r>
      <w:r w:rsidR="00B15895">
        <w:t xml:space="preserve"> do Pedido de Substituição</w:t>
      </w:r>
      <w:r>
        <w:t>;</w:t>
      </w:r>
    </w:p>
    <w:p w14:paraId="0ACAD54F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796666DE" w14:textId="44519290" w:rsidR="00C435CC" w:rsidRPr="00C435CC" w:rsidRDefault="00C435CC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 O sistema deve exibir uma grid com as colunas: </w:t>
      </w:r>
      <w:r w:rsidRPr="00C435CC">
        <w:rPr>
          <w:color w:val="31849B" w:themeColor="accent5" w:themeShade="BF"/>
        </w:rPr>
        <w:t>Registro, Data/Hora Cadastro,</w:t>
      </w:r>
      <w:r>
        <w:rPr>
          <w:color w:val="31849B" w:themeColor="accent5" w:themeShade="BF"/>
        </w:rPr>
        <w:t xml:space="preserve"> </w:t>
      </w:r>
      <w:r w:rsidRPr="00C435CC">
        <w:rPr>
          <w:color w:val="31849B" w:themeColor="accent5" w:themeShade="BF"/>
        </w:rPr>
        <w:t xml:space="preserve">Cadastrado por </w:t>
      </w:r>
      <w:r>
        <w:t xml:space="preserve">e </w:t>
      </w:r>
      <w:r w:rsidRPr="00C435CC">
        <w:rPr>
          <w:color w:val="31849B" w:themeColor="accent5" w:themeShade="BF"/>
        </w:rPr>
        <w:t>Descrição/ Documento</w:t>
      </w:r>
      <w:r>
        <w:rPr>
          <w:color w:val="auto"/>
        </w:rPr>
        <w:t>;</w:t>
      </w:r>
    </w:p>
    <w:p w14:paraId="3B3E0C0C" w14:textId="77777777" w:rsidR="00C435CC" w:rsidRDefault="00C435CC" w:rsidP="00C435CC">
      <w:pPr>
        <w:pStyle w:val="PargrafodaLista"/>
      </w:pPr>
    </w:p>
    <w:p w14:paraId="568AA751" w14:textId="3149DB6D" w:rsidR="00360D1E" w:rsidRPr="00B15895" w:rsidRDefault="00C435CC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 w:rsidRPr="00B15895">
        <w:t xml:space="preserve">Campo </w:t>
      </w:r>
      <w:r w:rsidRPr="00B15895">
        <w:rPr>
          <w:color w:val="31849B" w:themeColor="accent5" w:themeShade="BF"/>
        </w:rPr>
        <w:t>Registro</w:t>
      </w:r>
      <w:r w:rsidRPr="00B15895">
        <w:t>: o sistema deve exibir o número do registro</w:t>
      </w:r>
      <w:r w:rsidR="00360D1E" w:rsidRPr="00B15895">
        <w:t>, conforme informações descritas na regra [</w:t>
      </w:r>
      <w:r w:rsidR="00360D1E" w:rsidRPr="00B15895">
        <w:rPr>
          <w:color w:val="31849B" w:themeColor="accent5" w:themeShade="BF"/>
        </w:rPr>
        <w:fldChar w:fldCharType="begin"/>
      </w:r>
      <w:r w:rsidR="00360D1E" w:rsidRPr="00B15895">
        <w:rPr>
          <w:color w:val="31849B" w:themeColor="accent5" w:themeShade="BF"/>
        </w:rPr>
        <w:instrText xml:space="preserve"> REF _Ref39849627 \r \h </w:instrText>
      </w:r>
      <w:r w:rsidR="00B15895">
        <w:rPr>
          <w:color w:val="31849B" w:themeColor="accent5" w:themeShade="BF"/>
        </w:rPr>
        <w:instrText xml:space="preserve"> \* MERGEFORMAT </w:instrText>
      </w:r>
      <w:r w:rsidR="00360D1E" w:rsidRPr="00B15895">
        <w:rPr>
          <w:color w:val="31849B" w:themeColor="accent5" w:themeShade="BF"/>
        </w:rPr>
      </w:r>
      <w:r w:rsidR="00360D1E" w:rsidRPr="00B15895">
        <w:rPr>
          <w:color w:val="31849B" w:themeColor="accent5" w:themeShade="BF"/>
        </w:rPr>
        <w:fldChar w:fldCharType="separate"/>
      </w:r>
      <w:r w:rsidR="00360D1E" w:rsidRPr="00B15895">
        <w:rPr>
          <w:color w:val="31849B" w:themeColor="accent5" w:themeShade="BF"/>
        </w:rPr>
        <w:t>3.3</w:t>
      </w:r>
      <w:r w:rsidR="00360D1E" w:rsidRPr="00B15895">
        <w:rPr>
          <w:color w:val="31849B" w:themeColor="accent5" w:themeShade="BF"/>
        </w:rPr>
        <w:fldChar w:fldCharType="end"/>
      </w:r>
      <w:r w:rsidR="00360D1E" w:rsidRPr="00B15895">
        <w:t xml:space="preserve">]. O sistema deve </w:t>
      </w:r>
      <w:r w:rsidR="00A75CB0" w:rsidRPr="00B15895">
        <w:t xml:space="preserve">ordenar </w:t>
      </w:r>
      <w:r w:rsidR="00360D1E" w:rsidRPr="00B15895">
        <w:t>os registro em ordem crescente;</w:t>
      </w:r>
    </w:p>
    <w:p w14:paraId="12FABDB4" w14:textId="77777777" w:rsidR="00360D1E" w:rsidRPr="00B15895" w:rsidRDefault="00360D1E" w:rsidP="00360D1E">
      <w:pPr>
        <w:pStyle w:val="PargrafodaLista"/>
      </w:pPr>
    </w:p>
    <w:p w14:paraId="7AB38121" w14:textId="0777D267" w:rsidR="00C435CC" w:rsidRDefault="00360D1E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 w:rsidRPr="00B15895">
        <w:t xml:space="preserve">Campo </w:t>
      </w:r>
      <w:r w:rsidRPr="00B15895">
        <w:rPr>
          <w:color w:val="31849B" w:themeColor="accent5" w:themeShade="BF"/>
        </w:rPr>
        <w:t>Data/Hora Cadastro</w:t>
      </w:r>
      <w:r w:rsidRPr="00B15895">
        <w:t>: o sistema deve exibir a data concatenada com a hora que o cadastro da alteração foi realizado. No caso</w:t>
      </w:r>
      <w:r>
        <w:t xml:space="preserve"> do registro 01, o sistema deve exibir a data/hora que o primeiro registro do julgamento foi cadastrado no sistema.</w:t>
      </w:r>
    </w:p>
    <w:p w14:paraId="219A29FD" w14:textId="77777777" w:rsidR="00360D1E" w:rsidRDefault="00360D1E" w:rsidP="00360D1E">
      <w:pPr>
        <w:pStyle w:val="PargrafodaLista"/>
      </w:pPr>
    </w:p>
    <w:p w14:paraId="1ACF6674" w14:textId="5372AB09" w:rsidR="00360D1E" w:rsidRDefault="00360D1E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C03D24">
        <w:rPr>
          <w:color w:val="31849B" w:themeColor="accent5" w:themeShade="BF"/>
        </w:rPr>
        <w:t>Cadastrado por</w:t>
      </w:r>
      <w:r>
        <w:t xml:space="preserve">: o sistema deve exibir o </w:t>
      </w:r>
      <w:r w:rsidR="00C03D24">
        <w:t>Nome completo do ator que realizou a alteração;</w:t>
      </w:r>
    </w:p>
    <w:p w14:paraId="0274AAD6" w14:textId="77777777" w:rsidR="00BD2E04" w:rsidRDefault="00BD2E04" w:rsidP="00BD2E04">
      <w:pPr>
        <w:pStyle w:val="PargrafodaLista"/>
      </w:pPr>
    </w:p>
    <w:p w14:paraId="3442D1BA" w14:textId="63C5F540" w:rsidR="00BD2E04" w:rsidRP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1A6175">
        <w:rPr>
          <w:b/>
          <w:color w:val="31849B" w:themeColor="accent5" w:themeShade="BF"/>
        </w:rPr>
        <w:t>Descrição/Documento</w:t>
      </w:r>
      <w:r w:rsidRPr="001A6175">
        <w:rPr>
          <w:color w:val="auto"/>
        </w:rPr>
        <w:t>: o sistema deve exibir o link “</w:t>
      </w:r>
      <w:r w:rsidRPr="001A6175">
        <w:rPr>
          <w:color w:val="31849B" w:themeColor="accent5" w:themeShade="BF"/>
        </w:rPr>
        <w:t>Visualizar</w:t>
      </w:r>
      <w:r w:rsidRPr="001A6175">
        <w:rPr>
          <w:color w:val="auto"/>
        </w:rPr>
        <w:t xml:space="preserve">”, ao ser acionado o sistema deve exibir uma </w:t>
      </w:r>
      <w:r w:rsidR="00B15895">
        <w:rPr>
          <w:color w:val="auto"/>
        </w:rPr>
        <w:t>modal</w:t>
      </w:r>
      <w:r w:rsidRPr="001A6175">
        <w:rPr>
          <w:color w:val="auto"/>
        </w:rPr>
        <w:t>, com as informações d</w:t>
      </w:r>
      <w:r>
        <w:rPr>
          <w:color w:val="auto"/>
        </w:rPr>
        <w:t>o julgamento em questão:</w:t>
      </w:r>
    </w:p>
    <w:p w14:paraId="65F48E27" w14:textId="77777777" w:rsidR="00BD2E04" w:rsidRDefault="00BD2E04" w:rsidP="00BD2E04">
      <w:pPr>
        <w:pStyle w:val="PargrafodaLista"/>
      </w:pPr>
    </w:p>
    <w:p w14:paraId="3F742678" w14:textId="1CC156C9" w:rsid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>Caso seja um julgamento Deferido, o sistema deve exibir a pop-up abaixo:</w:t>
      </w:r>
    </w:p>
    <w:p w14:paraId="0FFFE99B" w14:textId="527E9F34" w:rsidR="00EB28F2" w:rsidRDefault="009A4B3A" w:rsidP="009A4B3A">
      <w:pPr>
        <w:pStyle w:val="PargrafodaLista"/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5EAE809B" wp14:editId="5C362184">
            <wp:extent cx="2952750" cy="445630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998" cy="44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1BE2" w14:textId="772C1E05" w:rsid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lastRenderedPageBreak/>
        <w:t>Caso seja um julgamento Indeferido, o sistema deve exibir a pop-up abaixo:</w:t>
      </w:r>
    </w:p>
    <w:p w14:paraId="61B2AD59" w14:textId="4C2FE97A" w:rsidR="00BD2E04" w:rsidRDefault="009A4B3A" w:rsidP="009A4B3A">
      <w:pPr>
        <w:pStyle w:val="PargrafodaLista"/>
        <w:tabs>
          <w:tab w:val="left" w:pos="1843"/>
        </w:tabs>
        <w:spacing w:before="60" w:after="60"/>
        <w:ind w:left="1843" w:hanging="142"/>
        <w:jc w:val="both"/>
      </w:pPr>
      <w:r>
        <w:rPr>
          <w:noProof/>
        </w:rPr>
        <w:drawing>
          <wp:inline distT="0" distB="0" distL="0" distR="0" wp14:anchorId="651CBC38" wp14:editId="4048F39B">
            <wp:extent cx="2723834" cy="4110824"/>
            <wp:effectExtent l="0" t="0" r="635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532" cy="41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B25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1E57C4E1" w14:textId="6A2B821D" w:rsidR="002E6AE3" w:rsidRDefault="002E6AE3" w:rsidP="002E6AE3">
      <w:pPr>
        <w:pStyle w:val="PargrafodaLista"/>
        <w:numPr>
          <w:ilvl w:val="1"/>
          <w:numId w:val="3"/>
        </w:numPr>
        <w:spacing w:before="60" w:after="60"/>
        <w:jc w:val="both"/>
      </w:pPr>
      <w:r>
        <w:t>Para os registro 01 dos julgamentos Deferido ou Indeferidos, o sistema NÃO deve exibir o campo Justificativa da Retificação, visto que, ele é o primeiro registro que o ator incluir no sistema, o qual não foi solicitado o preenchimento da justificativa.</w:t>
      </w:r>
    </w:p>
    <w:p w14:paraId="7BE13E2A" w14:textId="77777777" w:rsidR="00C435CC" w:rsidRDefault="00C435CC" w:rsidP="008D5FFC">
      <w:pPr>
        <w:pStyle w:val="PargrafodaLista"/>
        <w:spacing w:before="60" w:after="60"/>
        <w:ind w:left="574"/>
        <w:jc w:val="both"/>
      </w:pPr>
    </w:p>
    <w:bookmarkEnd w:id="16"/>
    <w:p w14:paraId="6A70F25C" w14:textId="77777777" w:rsidR="00994DAF" w:rsidRPr="00C00DB9" w:rsidRDefault="00994DAF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Visão Geral</w:t>
      </w:r>
    </w:p>
    <w:p w14:paraId="52700219" w14:textId="70B98BC2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</w:t>
      </w:r>
      <w:proofErr w:type="gramStart"/>
      <w:r w:rsidRPr="00C00DB9">
        <w:t xml:space="preserve">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</w:t>
      </w:r>
      <w:proofErr w:type="gramEnd"/>
      <w:r w:rsidRPr="00C00DB9">
        <w:t xml:space="preserve"> ou selecionar a Aba </w:t>
      </w:r>
      <w:r w:rsidRPr="00C00DB9">
        <w:rPr>
          <w:b/>
        </w:rPr>
        <w:t>Visão Geral</w:t>
      </w:r>
      <w:r w:rsidRPr="00C00DB9">
        <w:t xml:space="preserve">, o sistema deve exibir a interface </w:t>
      </w:r>
      <w:r w:rsidRPr="00C00DB9">
        <w:rPr>
          <w:color w:val="000000" w:themeColor="text1"/>
        </w:rPr>
        <w:t xml:space="preserve"> 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60CEF1D2" w14:textId="2281E1E8" w:rsidR="00004F8B" w:rsidRPr="00C00DB9" w:rsidRDefault="009A4B3A" w:rsidP="009A4B3A">
      <w:pPr>
        <w:pStyle w:val="PargrafodaLista"/>
        <w:ind w:left="426"/>
      </w:pPr>
      <w:r>
        <w:t>N/A</w:t>
      </w:r>
      <w:r w:rsidR="00004F8B" w:rsidRPr="00C00DB9">
        <w:t>.</w:t>
      </w:r>
    </w:p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6868058"/>
      <w:r w:rsidRPr="00C00DB9">
        <w:t>INFORMAÇÕES COMPLEMENTARES</w:t>
      </w:r>
      <w:bookmarkEnd w:id="20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7D99333B" w:rsidR="00E03192" w:rsidRDefault="009A4B3A" w:rsidP="009A4B3A">
      <w:pPr>
        <w:pStyle w:val="Dica"/>
        <w:rPr>
          <w:color w:val="auto"/>
          <w:sz w:val="20"/>
          <w:szCs w:val="20"/>
        </w:rPr>
      </w:pPr>
      <w:r w:rsidRPr="009A4B3A">
        <w:rPr>
          <w:color w:val="auto"/>
          <w:sz w:val="20"/>
          <w:szCs w:val="20"/>
        </w:rPr>
        <w:t>Eleitoral_HST060_Alterar_Julgamento_Pedido_Substituicao_1ªInstancia_Corporativo</w:t>
      </w:r>
    </w:p>
    <w:sectPr w:rsidR="00E03192" w:rsidSect="00757A62">
      <w:headerReference w:type="even" r:id="rId2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C65A4" w14:textId="77777777" w:rsidR="006F49E2" w:rsidRDefault="006F49E2">
      <w:r>
        <w:separator/>
      </w:r>
    </w:p>
    <w:p w14:paraId="5073F761" w14:textId="77777777" w:rsidR="006F49E2" w:rsidRDefault="006F49E2"/>
  </w:endnote>
  <w:endnote w:type="continuationSeparator" w:id="0">
    <w:p w14:paraId="16FCECDA" w14:textId="77777777" w:rsidR="006F49E2" w:rsidRDefault="006F49E2">
      <w:r>
        <w:continuationSeparator/>
      </w:r>
    </w:p>
    <w:p w14:paraId="0017320E" w14:textId="77777777" w:rsidR="006F49E2" w:rsidRDefault="006F4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5FFC" w:rsidRDefault="008D5FF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5FFC" w:rsidRPr="003D59E6" w14:paraId="2B97DD6D" w14:textId="77777777">
      <w:tc>
        <w:tcPr>
          <w:tcW w:w="4605" w:type="dxa"/>
          <w:vAlign w:val="center"/>
        </w:tcPr>
        <w:p w14:paraId="0297AE86" w14:textId="77777777" w:rsidR="008D5FFC" w:rsidRPr="003D59E6" w:rsidRDefault="008D5FF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5FFC" w:rsidRPr="0017543C" w:rsidRDefault="008D5FF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05952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5FFC" w:rsidRPr="0057652B" w:rsidRDefault="008D5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FD1FD" w14:textId="77777777" w:rsidR="006F49E2" w:rsidRDefault="006F49E2">
      <w:r>
        <w:separator/>
      </w:r>
    </w:p>
    <w:p w14:paraId="5857A73B" w14:textId="77777777" w:rsidR="006F49E2" w:rsidRDefault="006F49E2"/>
  </w:footnote>
  <w:footnote w:type="continuationSeparator" w:id="0">
    <w:p w14:paraId="5A7D8B82" w14:textId="77777777" w:rsidR="006F49E2" w:rsidRDefault="006F49E2">
      <w:r>
        <w:continuationSeparator/>
      </w:r>
    </w:p>
    <w:p w14:paraId="1D5DE59A" w14:textId="77777777" w:rsidR="006F49E2" w:rsidRDefault="006F49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5FF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5FFC" w:rsidRPr="0017543C" w:rsidRDefault="008D5FF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7482475" r:id="rId2"/>
            </w:object>
          </w:r>
        </w:p>
      </w:tc>
      <w:tc>
        <w:tcPr>
          <w:tcW w:w="4111" w:type="dxa"/>
          <w:vAlign w:val="center"/>
        </w:tcPr>
        <w:p w14:paraId="2CC77D67" w14:textId="53FD9E4D" w:rsidR="008D5FFC" w:rsidRPr="00C6532E" w:rsidRDefault="00D705F2" w:rsidP="00D705F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094</w:t>
          </w:r>
          <w:r w:rsidR="008D5FFC">
            <w:rPr>
              <w:rFonts w:ascii="Verdana" w:hAnsi="Verdana"/>
            </w:rPr>
            <w:t xml:space="preserve"> – Visualizar </w:t>
          </w:r>
          <w:r>
            <w:rPr>
              <w:rFonts w:ascii="Verdana" w:hAnsi="Verdana"/>
            </w:rPr>
            <w:t xml:space="preserve">Alteração do </w:t>
          </w:r>
          <w:r w:rsidR="008D5FFC">
            <w:rPr>
              <w:rFonts w:ascii="Verdana" w:hAnsi="Verdana"/>
            </w:rPr>
            <w:t xml:space="preserve">Julgamento </w:t>
          </w:r>
          <w:r>
            <w:rPr>
              <w:rFonts w:ascii="Verdana" w:hAnsi="Verdana"/>
            </w:rPr>
            <w:t>do Pedido de Substituição-</w:t>
          </w:r>
          <w:r w:rsidR="008D5FFC">
            <w:rPr>
              <w:rFonts w:ascii="Verdana" w:hAnsi="Verdana"/>
            </w:rPr>
            <w:t xml:space="preserve"> 1ª Instância – Corporativo</w:t>
          </w:r>
        </w:p>
      </w:tc>
      <w:tc>
        <w:tcPr>
          <w:tcW w:w="3260" w:type="dxa"/>
          <w:vAlign w:val="center"/>
        </w:tcPr>
        <w:p w14:paraId="7C22B301" w14:textId="6B6D790E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5FFC" w:rsidRDefault="008D5FF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5FFC" w:rsidRDefault="008D5FF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5FFC" w:rsidRDefault="008D5F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4763"/>
    <w:rsid w:val="00015034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34C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C7675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53E6"/>
    <w:rsid w:val="00165A72"/>
    <w:rsid w:val="00165B69"/>
    <w:rsid w:val="0017010F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1F6D22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74E2"/>
    <w:rsid w:val="00210CB8"/>
    <w:rsid w:val="00211639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4BD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B64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42E"/>
    <w:rsid w:val="003A55D7"/>
    <w:rsid w:val="003A6418"/>
    <w:rsid w:val="003A650B"/>
    <w:rsid w:val="003B0E06"/>
    <w:rsid w:val="003B156C"/>
    <w:rsid w:val="003B19B0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CFE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1F54"/>
    <w:rsid w:val="0046238A"/>
    <w:rsid w:val="00464818"/>
    <w:rsid w:val="0046482F"/>
    <w:rsid w:val="00464944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69A1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2BB0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9E2"/>
    <w:rsid w:val="006F4C0B"/>
    <w:rsid w:val="006F5804"/>
    <w:rsid w:val="006F5D20"/>
    <w:rsid w:val="006F62CC"/>
    <w:rsid w:val="006F66B5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43D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5BEA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73B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4B3A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6EE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CB0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5FE4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895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3CB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0C13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16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9F6"/>
    <w:rsid w:val="00C92AC3"/>
    <w:rsid w:val="00C92D58"/>
    <w:rsid w:val="00C937CF"/>
    <w:rsid w:val="00C944EA"/>
    <w:rsid w:val="00C94895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5E1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05F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952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304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C5E0F-926E-4005-9E21-5ED26222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0</TotalTime>
  <Pages>8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5253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</cp:revision>
  <cp:lastPrinted>2006-08-08T20:14:00Z</cp:lastPrinted>
  <dcterms:created xsi:type="dcterms:W3CDTF">2020-07-29T02:01:00Z</dcterms:created>
  <dcterms:modified xsi:type="dcterms:W3CDTF">2020-07-29T02:01:00Z</dcterms:modified>
</cp:coreProperties>
</file>