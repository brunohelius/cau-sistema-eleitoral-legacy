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1577935936"/>
        <w:placeholder>
          <w:docPart w:val="1E4C57D4E6EF4158AAFD3DA26D200D9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AE478CA" w14:textId="0B034EEE" w:rsidR="00AE3B29" w:rsidRPr="00310A87" w:rsidRDefault="00B76890">
          <w:pPr>
            <w:pStyle w:val="TituloDocumento"/>
            <w:rPr>
              <w:sz w:val="52"/>
              <w:szCs w:val="52"/>
            </w:rPr>
          </w:pPr>
          <w:r w:rsidRPr="00310A87">
            <w:rPr>
              <w:sz w:val="52"/>
              <w:szCs w:val="52"/>
            </w:rPr>
            <w:t>HST162</w:t>
          </w:r>
          <w:r w:rsidR="00ED5BAA">
            <w:rPr>
              <w:sz w:val="52"/>
              <w:szCs w:val="52"/>
            </w:rPr>
            <w:t>.2</w:t>
          </w:r>
          <w:r w:rsidRPr="00310A87">
            <w:rPr>
              <w:sz w:val="52"/>
              <w:szCs w:val="52"/>
            </w:rPr>
            <w:t xml:space="preserve"> - Aba Julgamento </w:t>
          </w:r>
          <w:r w:rsidR="00BB2FAB" w:rsidRPr="00310A87">
            <w:rPr>
              <w:sz w:val="52"/>
              <w:szCs w:val="52"/>
            </w:rPr>
            <w:t>2</w:t>
          </w:r>
          <w:r w:rsidRPr="00310A87">
            <w:rPr>
              <w:sz w:val="52"/>
              <w:szCs w:val="52"/>
            </w:rPr>
            <w:t>ª Instância – Corporativo</w:t>
          </w:r>
        </w:p>
      </w:sdtContent>
    </w:sdt>
    <w:p w14:paraId="0325C1F5" w14:textId="6380CED6" w:rsidR="00A735A5" w:rsidRPr="00310A87" w:rsidRDefault="00825F00">
      <w:pPr>
        <w:pStyle w:val="NomeProjeto"/>
      </w:pPr>
      <w:r w:rsidRPr="00310A87">
        <w:fldChar w:fldCharType="begin"/>
      </w:r>
      <w:r w:rsidR="00A735A5" w:rsidRPr="00310A87">
        <w:instrText xml:space="preserve"> ASK  NomePr</w:instrText>
      </w:r>
      <w:r w:rsidR="00C03F98" w:rsidRPr="00310A87">
        <w:instrText>oduto</w:instrText>
      </w:r>
      <w:r w:rsidR="00A735A5" w:rsidRPr="00310A87">
        <w:instrText xml:space="preserve"> "Informe o nome do </w:instrText>
      </w:r>
      <w:r w:rsidR="00C03F98" w:rsidRPr="00310A87">
        <w:instrText>produto</w:instrText>
      </w:r>
      <w:r w:rsidR="00A735A5" w:rsidRPr="00310A87">
        <w:instrText xml:space="preserve">"  \* MERGEFORMAT </w:instrText>
      </w:r>
      <w:r w:rsidRPr="00310A87">
        <w:fldChar w:fldCharType="separate"/>
      </w:r>
      <w:bookmarkStart w:id="0" w:name="NomeProjeto"/>
      <w:bookmarkStart w:id="1" w:name="NomeProduto"/>
      <w:r w:rsidR="00C03F98" w:rsidRPr="00310A87">
        <w:t>&lt;Nome do Produto&gt;</w:t>
      </w:r>
      <w:bookmarkEnd w:id="0"/>
      <w:bookmarkEnd w:id="1"/>
      <w:r w:rsidRPr="00310A87">
        <w:fldChar w:fldCharType="end"/>
      </w:r>
      <w:r w:rsidR="00B41C91" w:rsidRPr="00310A87">
        <w:t>Sistema Processo Eleitoral</w:t>
      </w:r>
    </w:p>
    <w:p w14:paraId="5A8E73EC" w14:textId="7BA1EBF9" w:rsidR="00A735A5" w:rsidRPr="00310A87" w:rsidRDefault="00825F00">
      <w:pPr>
        <w:pStyle w:val="NomeCliente"/>
      </w:pPr>
      <w:r w:rsidRPr="00310A87">
        <w:fldChar w:fldCharType="begin"/>
      </w:r>
      <w:r w:rsidR="00A735A5" w:rsidRPr="00310A87">
        <w:instrText xml:space="preserve"> ASK  NomeCliente "Informe o nome do cliente"  \* MERGEFORMAT </w:instrText>
      </w:r>
      <w:r w:rsidRPr="00310A87">
        <w:fldChar w:fldCharType="separate"/>
      </w:r>
      <w:bookmarkStart w:id="2" w:name="NomeCliente"/>
      <w:r w:rsidR="00C03F98" w:rsidRPr="00310A87">
        <w:t>&lt;Nome do cliente&gt;</w:t>
      </w:r>
      <w:bookmarkEnd w:id="2"/>
      <w:r w:rsidRPr="00310A87">
        <w:fldChar w:fldCharType="end"/>
      </w:r>
      <w:r w:rsidRPr="00310A87">
        <w:fldChar w:fldCharType="begin"/>
      </w:r>
      <w:r w:rsidR="00C42947" w:rsidRPr="00310A87">
        <w:instrText xml:space="preserve"> REF NomeCliente </w:instrText>
      </w:r>
      <w:r w:rsidR="00310A87">
        <w:instrText xml:space="preserve"> \* MERGEFORMAT </w:instrText>
      </w:r>
      <w:r w:rsidRPr="00310A87">
        <w:fldChar w:fldCharType="separate"/>
      </w:r>
      <w:r w:rsidR="00076318" w:rsidRPr="00310A87">
        <w:t>CAU</w:t>
      </w:r>
      <w:r w:rsidRPr="00310A87">
        <w:fldChar w:fldCharType="end"/>
      </w:r>
    </w:p>
    <w:p w14:paraId="26020D1D" w14:textId="77777777" w:rsidR="00A735A5" w:rsidRPr="00310A87" w:rsidRDefault="00A735A5">
      <w:pPr>
        <w:pStyle w:val="NomeCliente"/>
        <w:sectPr w:rsidR="00A735A5" w:rsidRPr="00310A87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310A87" w:rsidRDefault="00E25943" w:rsidP="00E25943">
      <w:pPr>
        <w:pStyle w:val="Dica"/>
        <w:spacing w:after="0"/>
      </w:pPr>
    </w:p>
    <w:p w14:paraId="09D3AC62" w14:textId="77777777" w:rsidR="00A735A5" w:rsidRPr="00310A87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310A87">
        <w:br w:type="page"/>
      </w:r>
      <w:r w:rsidRPr="00310A87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310A87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310A8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Observações</w:t>
            </w:r>
          </w:p>
        </w:tc>
      </w:tr>
      <w:tr w:rsidR="00017EBB" w:rsidRPr="00310A87" w14:paraId="0F1631CF" w14:textId="77777777" w:rsidTr="006003BA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25B3ED6" w:rsidR="00017EBB" w:rsidRPr="00310A87" w:rsidRDefault="00017EBB" w:rsidP="00017EBB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3CEF6C52" w:rsidR="00017EBB" w:rsidRPr="00310A87" w:rsidRDefault="00017EBB" w:rsidP="00017EBB">
            <w:pPr>
              <w:jc w:val="center"/>
            </w:pPr>
            <w:r>
              <w:t>09/</w:t>
            </w:r>
            <w:r w:rsidR="00D11A01">
              <w:t>0</w:t>
            </w:r>
            <w:r>
              <w:t>6/2020</w:t>
            </w:r>
          </w:p>
        </w:tc>
        <w:tc>
          <w:tcPr>
            <w:tcW w:w="2405" w:type="dxa"/>
            <w:vAlign w:val="center"/>
          </w:tcPr>
          <w:p w14:paraId="7DBE843B" w14:textId="41E622F9" w:rsidR="00017EBB" w:rsidRPr="00310A87" w:rsidRDefault="00017EBB" w:rsidP="00017EBB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2E715476" w14:textId="1F9DDC31" w:rsidR="00017EBB" w:rsidRPr="00310A87" w:rsidRDefault="00557A9C" w:rsidP="00017EBB">
            <w:pPr>
              <w:ind w:left="174"/>
              <w:jc w:val="left"/>
            </w:pPr>
            <w:r>
              <w:t>Em atendimento a OS1569</w:t>
            </w:r>
            <w:r w:rsidR="00017EBB" w:rsidRPr="00310A87">
              <w:t>:</w:t>
            </w:r>
          </w:p>
          <w:p w14:paraId="10128321" w14:textId="039657E0" w:rsidR="00746616" w:rsidRDefault="00017EBB" w:rsidP="00017EBB">
            <w:pPr>
              <w:ind w:left="174"/>
              <w:jc w:val="left"/>
            </w:pPr>
            <w:r w:rsidRPr="00310A87">
              <w:t xml:space="preserve">- </w:t>
            </w:r>
            <w:r w:rsidR="00746616">
              <w:t xml:space="preserve">Inclusão dos campos “Julgamento Retificado” e </w:t>
            </w:r>
            <w:r w:rsidR="00D63DA1">
              <w:t>“</w:t>
            </w:r>
            <w:r w:rsidR="00746616">
              <w:t>Justificativa da Retificação</w:t>
            </w:r>
            <w:r w:rsidR="00D63DA1">
              <w:t>”.</w:t>
            </w:r>
          </w:p>
          <w:p w14:paraId="39B5E3F9" w14:textId="6E9F7FE3" w:rsidR="00D63DA1" w:rsidRDefault="00D63DA1" w:rsidP="00017EBB">
            <w:pPr>
              <w:ind w:left="174"/>
              <w:jc w:val="left"/>
            </w:pPr>
            <w:r>
              <w:t>- Inclusão das abas “Atual” e “Retificados”.</w:t>
            </w:r>
          </w:p>
          <w:p w14:paraId="10E3D2AF" w14:textId="5ADD1012" w:rsidR="00017EBB" w:rsidRPr="00310A87" w:rsidRDefault="00746616" w:rsidP="00515845">
            <w:pPr>
              <w:ind w:left="174"/>
              <w:jc w:val="left"/>
            </w:pPr>
            <w:r>
              <w:t xml:space="preserve">- </w:t>
            </w:r>
            <w:r w:rsidR="00017EBB">
              <w:t>Inclusão da ação “</w:t>
            </w:r>
            <w:r w:rsidR="00515845">
              <w:t>Retificar</w:t>
            </w:r>
            <w:r w:rsidR="00017EBB">
              <w:t>”</w:t>
            </w:r>
            <w:r w:rsidR="00017EBB" w:rsidRPr="00310A87">
              <w:t>.</w:t>
            </w:r>
          </w:p>
        </w:tc>
      </w:tr>
      <w:tr w:rsidR="00A97035" w:rsidRPr="00310A87" w14:paraId="39A571CC" w14:textId="77777777" w:rsidTr="006003BA">
        <w:trPr>
          <w:cantSplit/>
          <w:jc w:val="center"/>
        </w:trPr>
        <w:tc>
          <w:tcPr>
            <w:tcW w:w="1589" w:type="dxa"/>
            <w:vAlign w:val="center"/>
          </w:tcPr>
          <w:p w14:paraId="369C976A" w14:textId="069DEFA9" w:rsidR="00A97035" w:rsidRDefault="00A97035" w:rsidP="00A97035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0698331" w14:textId="73FFE52E" w:rsidR="00A97035" w:rsidRDefault="00A97035" w:rsidP="00A97035">
            <w:pPr>
              <w:jc w:val="center"/>
            </w:pPr>
            <w:r>
              <w:t>24/06/2020</w:t>
            </w:r>
          </w:p>
        </w:tc>
        <w:tc>
          <w:tcPr>
            <w:tcW w:w="2405" w:type="dxa"/>
            <w:vAlign w:val="center"/>
          </w:tcPr>
          <w:p w14:paraId="5ADAC5CB" w14:textId="3B081E28" w:rsidR="00A97035" w:rsidRPr="00310A87" w:rsidRDefault="00A97035" w:rsidP="00A97035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4179B587" w14:textId="77777777" w:rsidR="00A97035" w:rsidRDefault="00A97035" w:rsidP="00A97035">
            <w:pPr>
              <w:ind w:left="174"/>
              <w:jc w:val="left"/>
            </w:pPr>
            <w:r>
              <w:t>Alterações realizadas durante o desenvolvimento:</w:t>
            </w:r>
          </w:p>
          <w:p w14:paraId="06F623BE" w14:textId="77777777" w:rsidR="00A97035" w:rsidRDefault="00A97035" w:rsidP="00A97035">
            <w:pPr>
              <w:ind w:left="174"/>
              <w:jc w:val="left"/>
            </w:pPr>
            <w:r w:rsidRPr="00310A87">
              <w:t xml:space="preserve">- </w:t>
            </w:r>
            <w:r>
              <w:t>Exclusão dos campos “Julgamento Retificado” e “Justificativa da Retificação”.</w:t>
            </w:r>
          </w:p>
          <w:p w14:paraId="15E2D22B" w14:textId="32083BA0" w:rsidR="003A0302" w:rsidRDefault="003A0302" w:rsidP="00A97035">
            <w:pPr>
              <w:ind w:left="174"/>
              <w:jc w:val="left"/>
            </w:pPr>
            <w:r>
              <w:t xml:space="preserve">- Inclusão do critério de aceite </w:t>
            </w:r>
            <w:r>
              <w:fldChar w:fldCharType="begin"/>
            </w:r>
            <w:r>
              <w:instrText xml:space="preserve"> REF _Ref43978953 \n \h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>
              <w:t>.</w:t>
            </w:r>
          </w:p>
        </w:tc>
      </w:tr>
    </w:tbl>
    <w:p w14:paraId="7FCD6DB3" w14:textId="77777777" w:rsidR="00A735A5" w:rsidRPr="00310A87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310A87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310A87" w:rsidRDefault="00A4247F" w:rsidP="00A4247F">
      <w:pPr>
        <w:rPr>
          <w:rFonts w:cs="Arial"/>
          <w:szCs w:val="22"/>
        </w:rPr>
      </w:pPr>
    </w:p>
    <w:p w14:paraId="7AE1C47C" w14:textId="77777777" w:rsidR="00A4247F" w:rsidRPr="00310A87" w:rsidRDefault="00A4247F" w:rsidP="00A4247F">
      <w:pPr>
        <w:rPr>
          <w:rFonts w:cs="Arial"/>
          <w:szCs w:val="22"/>
        </w:rPr>
      </w:pPr>
    </w:p>
    <w:p w14:paraId="423BB385" w14:textId="77777777" w:rsidR="00A4247F" w:rsidRPr="00310A87" w:rsidRDefault="00A4247F" w:rsidP="00A4247F">
      <w:pPr>
        <w:rPr>
          <w:rFonts w:cs="Arial"/>
          <w:szCs w:val="22"/>
        </w:rPr>
      </w:pPr>
    </w:p>
    <w:p w14:paraId="0762D381" w14:textId="77777777" w:rsidR="00A4247F" w:rsidRPr="00310A87" w:rsidRDefault="00A4247F" w:rsidP="00A4247F">
      <w:pPr>
        <w:rPr>
          <w:rFonts w:cs="Arial"/>
          <w:szCs w:val="22"/>
        </w:rPr>
      </w:pPr>
    </w:p>
    <w:p w14:paraId="7558BBB3" w14:textId="77777777" w:rsidR="00A4247F" w:rsidRPr="00310A87" w:rsidRDefault="00A4247F" w:rsidP="00A4247F">
      <w:pPr>
        <w:rPr>
          <w:rFonts w:cs="Arial"/>
          <w:szCs w:val="22"/>
        </w:rPr>
      </w:pPr>
    </w:p>
    <w:p w14:paraId="6825B8F0" w14:textId="77777777" w:rsidR="00A4247F" w:rsidRPr="00310A87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310A87" w:rsidRDefault="00A4247F" w:rsidP="00A4247F">
      <w:pPr>
        <w:tabs>
          <w:tab w:val="left" w:pos="420"/>
        </w:tabs>
        <w:rPr>
          <w:rFonts w:cs="Arial"/>
          <w:szCs w:val="22"/>
        </w:rPr>
      </w:pPr>
      <w:r w:rsidRPr="00310A87">
        <w:rPr>
          <w:rFonts w:cs="Arial"/>
          <w:szCs w:val="22"/>
        </w:rPr>
        <w:tab/>
      </w:r>
    </w:p>
    <w:p w14:paraId="22CC31A1" w14:textId="77777777" w:rsidR="00A735A5" w:rsidRPr="00310A87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310A87">
        <w:rPr>
          <w:rFonts w:cs="Arial"/>
          <w:szCs w:val="22"/>
        </w:rPr>
        <w:br w:type="page"/>
      </w:r>
      <w:r w:rsidRPr="00310A87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310A87" w:rsidRDefault="00A735A5">
      <w:pPr>
        <w:jc w:val="center"/>
        <w:rPr>
          <w:rFonts w:cs="Arial"/>
          <w:b/>
          <w:szCs w:val="22"/>
        </w:rPr>
      </w:pPr>
    </w:p>
    <w:p w14:paraId="4515A4C7" w14:textId="77777777" w:rsidR="00E440A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310A87">
        <w:fldChar w:fldCharType="begin"/>
      </w:r>
      <w:r w:rsidR="00A735A5" w:rsidRPr="00310A87">
        <w:instrText xml:space="preserve"> TOC \o "1-2" \h \z \u </w:instrText>
      </w:r>
      <w:r w:rsidRPr="00310A87">
        <w:fldChar w:fldCharType="separate"/>
      </w:r>
      <w:hyperlink w:anchor="_Toc43914711" w:history="1">
        <w:r w:rsidR="00E440AA" w:rsidRPr="00B76F04">
          <w:rPr>
            <w:rStyle w:val="Hyperlink"/>
            <w:noProof/>
          </w:rPr>
          <w:t>HST162.2 - Aba Julgamento 2ª Instância – Corporativo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_Toc43914711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4</w:t>
        </w:r>
        <w:r w:rsidR="00E440AA">
          <w:rPr>
            <w:noProof/>
            <w:webHidden/>
          </w:rPr>
          <w:fldChar w:fldCharType="end"/>
        </w:r>
      </w:hyperlink>
    </w:p>
    <w:p w14:paraId="6A5F3A83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2" w:history="1">
        <w:r w:rsidR="00E440AA" w:rsidRPr="00B76F04">
          <w:rPr>
            <w:rStyle w:val="Hyperlink"/>
            <w:noProof/>
          </w:rPr>
          <w:t>COMO PO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_Toc43914712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4</w:t>
        </w:r>
        <w:r w:rsidR="00E440AA">
          <w:rPr>
            <w:noProof/>
            <w:webHidden/>
          </w:rPr>
          <w:fldChar w:fldCharType="end"/>
        </w:r>
      </w:hyperlink>
    </w:p>
    <w:p w14:paraId="625493B9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3" w:history="1">
        <w:r w:rsidR="00E440AA" w:rsidRPr="00B76F04">
          <w:rPr>
            <w:rStyle w:val="Hyperlink"/>
            <w:noProof/>
          </w:rPr>
          <w:t>QUERO incluir as abas “Atual” e “Retificados” e a ação “Retificar”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_Toc43914713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4</w:t>
        </w:r>
        <w:r w:rsidR="00E440AA">
          <w:rPr>
            <w:noProof/>
            <w:webHidden/>
          </w:rPr>
          <w:fldChar w:fldCharType="end"/>
        </w:r>
      </w:hyperlink>
    </w:p>
    <w:p w14:paraId="61B3FBC5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4" w:history="1">
        <w:r w:rsidR="00E440AA" w:rsidRPr="00B76F04">
          <w:rPr>
            <w:rStyle w:val="Hyperlink"/>
            <w:noProof/>
          </w:rPr>
          <w:t>PARA visualizar os dados atuais do julgamento, após a retificação;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_Toc43914714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4</w:t>
        </w:r>
        <w:r w:rsidR="00E440AA">
          <w:rPr>
            <w:noProof/>
            <w:webHidden/>
          </w:rPr>
          <w:fldChar w:fldCharType="end"/>
        </w:r>
      </w:hyperlink>
    </w:p>
    <w:p w14:paraId="50CE8D0E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5" w:history="1">
        <w:r w:rsidR="00E440AA" w:rsidRPr="00B76F04">
          <w:rPr>
            <w:rStyle w:val="Hyperlink"/>
            <w:noProof/>
          </w:rPr>
          <w:t>PROTÓTIPO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_Toc43914715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4</w:t>
        </w:r>
        <w:r w:rsidR="00E440AA">
          <w:rPr>
            <w:noProof/>
            <w:webHidden/>
          </w:rPr>
          <w:fldChar w:fldCharType="end"/>
        </w:r>
      </w:hyperlink>
    </w:p>
    <w:p w14:paraId="1F063FC9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6" w:history="1">
        <w:r w:rsidR="00E440AA" w:rsidRPr="00B76F04">
          <w:rPr>
            <w:rStyle w:val="Hyperlink"/>
            <w:noProof/>
          </w:rPr>
          <w:t>CRITÉRIOS DE ACEITE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_Toc43914716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6</w:t>
        </w:r>
        <w:r w:rsidR="00E440AA">
          <w:rPr>
            <w:noProof/>
            <w:webHidden/>
          </w:rPr>
          <w:fldChar w:fldCharType="end"/>
        </w:r>
      </w:hyperlink>
    </w:p>
    <w:p w14:paraId="4DC9B27F" w14:textId="77777777" w:rsidR="00E440AA" w:rsidRDefault="00896AF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17" w:history="1">
        <w:r w:rsidR="00E440AA" w:rsidRPr="00B76F04">
          <w:rPr>
            <w:rStyle w:val="Hyperlink"/>
            <w:noProof/>
          </w:rPr>
          <w:t>INFORMAÇÕES COMPLEMENTARES</w:t>
        </w:r>
        <w:r w:rsidR="00E440AA">
          <w:rPr>
            <w:noProof/>
            <w:webHidden/>
          </w:rPr>
          <w:tab/>
        </w:r>
        <w:r w:rsidR="00E440AA">
          <w:rPr>
            <w:noProof/>
            <w:webHidden/>
          </w:rPr>
          <w:fldChar w:fldCharType="begin"/>
        </w:r>
        <w:r w:rsidR="00E440AA">
          <w:rPr>
            <w:noProof/>
            <w:webHidden/>
          </w:rPr>
          <w:instrText xml:space="preserve"> PAGEREF _Toc43914717 \h </w:instrText>
        </w:r>
        <w:r w:rsidR="00E440AA">
          <w:rPr>
            <w:noProof/>
            <w:webHidden/>
          </w:rPr>
        </w:r>
        <w:r w:rsidR="00E440AA">
          <w:rPr>
            <w:noProof/>
            <w:webHidden/>
          </w:rPr>
          <w:fldChar w:fldCharType="separate"/>
        </w:r>
        <w:r w:rsidR="00E440AA">
          <w:rPr>
            <w:noProof/>
            <w:webHidden/>
          </w:rPr>
          <w:t>6</w:t>
        </w:r>
        <w:r w:rsidR="00E440AA">
          <w:rPr>
            <w:noProof/>
            <w:webHidden/>
          </w:rPr>
          <w:fldChar w:fldCharType="end"/>
        </w:r>
      </w:hyperlink>
    </w:p>
    <w:p w14:paraId="46621B27" w14:textId="77777777" w:rsidR="00A735A5" w:rsidRPr="00310A87" w:rsidRDefault="00825F00">
      <w:r w:rsidRPr="00310A87">
        <w:fldChar w:fldCharType="end"/>
      </w:r>
    </w:p>
    <w:p w14:paraId="3CB87937" w14:textId="77777777" w:rsidR="00A735A5" w:rsidRPr="00310A87" w:rsidRDefault="00A735A5">
      <w:pPr>
        <w:pStyle w:val="Dica"/>
      </w:pPr>
    </w:p>
    <w:p w14:paraId="0C0F08DA" w14:textId="45E8A286" w:rsidR="00A735A5" w:rsidRPr="00310A87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310A87">
        <w:br w:type="page"/>
      </w:r>
      <w:bookmarkStart w:id="3" w:name="_Toc43914711"/>
      <w:sdt>
        <w:sdtPr>
          <w:alias w:val="Assunto"/>
          <w:tag w:val=""/>
          <w:id w:val="-1559624309"/>
          <w:placeholder>
            <w:docPart w:val="8B2644365D664BF883F297EF0262E8D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D5BAA">
            <w:t>HST162.2 - Aba Julgamento 2ª Instância – Corporativo</w:t>
          </w:r>
        </w:sdtContent>
      </w:sdt>
      <w:bookmarkEnd w:id="3"/>
    </w:p>
    <w:p w14:paraId="37D34CD1" w14:textId="554ED446" w:rsidR="002B1554" w:rsidRPr="00310A87" w:rsidRDefault="00CE176F" w:rsidP="00C64B05">
      <w:pPr>
        <w:pStyle w:val="Ttulo2"/>
        <w:numPr>
          <w:ilvl w:val="0"/>
          <w:numId w:val="0"/>
        </w:numPr>
      </w:pPr>
      <w:bookmarkStart w:id="4" w:name="_Toc43914712"/>
      <w:r w:rsidRPr="00310A87">
        <w:t>COMO</w:t>
      </w:r>
      <w:r w:rsidR="00C64B05" w:rsidRPr="00310A87">
        <w:t xml:space="preserve"> </w:t>
      </w:r>
      <w:r w:rsidR="00D37F3F" w:rsidRPr="00310A87">
        <w:rPr>
          <w:b w:val="0"/>
        </w:rPr>
        <w:t>PO</w:t>
      </w:r>
      <w:bookmarkEnd w:id="4"/>
    </w:p>
    <w:p w14:paraId="7D1C9749" w14:textId="203A4B2D" w:rsidR="00D9088D" w:rsidRPr="000628DE" w:rsidRDefault="00CE176F" w:rsidP="00D9088D">
      <w:pPr>
        <w:pStyle w:val="Ttulo2"/>
        <w:numPr>
          <w:ilvl w:val="0"/>
          <w:numId w:val="0"/>
        </w:numPr>
      </w:pPr>
      <w:bookmarkStart w:id="5" w:name="_Toc43914713"/>
      <w:r w:rsidRPr="00310A87">
        <w:t>QUERO</w:t>
      </w:r>
      <w:r w:rsidR="005A4527" w:rsidRPr="00310A87">
        <w:t xml:space="preserve"> </w:t>
      </w:r>
      <w:r w:rsidR="00D9088D">
        <w:rPr>
          <w:b w:val="0"/>
        </w:rPr>
        <w:t>incluir a</w:t>
      </w:r>
      <w:r w:rsidR="00710292">
        <w:rPr>
          <w:b w:val="0"/>
        </w:rPr>
        <w:t xml:space="preserve">s abas “Atual” e “Retificados” </w:t>
      </w:r>
      <w:r w:rsidR="00D9088D">
        <w:rPr>
          <w:b w:val="0"/>
        </w:rPr>
        <w:t>e a ação “Retificar”</w:t>
      </w:r>
      <w:bookmarkEnd w:id="5"/>
    </w:p>
    <w:p w14:paraId="4CE4C115" w14:textId="77777777" w:rsidR="00D9088D" w:rsidRDefault="00D9088D" w:rsidP="00D9088D">
      <w:pPr>
        <w:pStyle w:val="Ttulo2"/>
        <w:numPr>
          <w:ilvl w:val="0"/>
          <w:numId w:val="0"/>
        </w:numPr>
        <w:rPr>
          <w:b w:val="0"/>
        </w:rPr>
      </w:pPr>
      <w:bookmarkStart w:id="6" w:name="_Toc43030766"/>
      <w:bookmarkStart w:id="7" w:name="_Toc43914714"/>
      <w:r w:rsidRPr="000628DE">
        <w:t xml:space="preserve">PARA </w:t>
      </w:r>
      <w:r>
        <w:rPr>
          <w:b w:val="0"/>
        </w:rPr>
        <w:t>visualizar os dados atuais do julgamento, após a retificação;</w:t>
      </w:r>
      <w:bookmarkEnd w:id="6"/>
      <w:bookmarkEnd w:id="7"/>
      <w:r>
        <w:rPr>
          <w:b w:val="0"/>
        </w:rPr>
        <w:t xml:space="preserve"> </w:t>
      </w:r>
    </w:p>
    <w:p w14:paraId="7ED01C51" w14:textId="77777777" w:rsidR="00D9088D" w:rsidRPr="006A63C3" w:rsidRDefault="00D9088D" w:rsidP="00D9088D">
      <w:r>
        <w:t>E, retificar julgamento;</w:t>
      </w:r>
    </w:p>
    <w:p w14:paraId="0334364E" w14:textId="4F02E639" w:rsidR="00353CEF" w:rsidRPr="00310A87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3914715"/>
      <w:r w:rsidRPr="00310A87">
        <w:t>PROTÓTIPO</w:t>
      </w:r>
      <w:bookmarkEnd w:id="8"/>
      <w:bookmarkEnd w:id="9"/>
    </w:p>
    <w:p w14:paraId="22840805" w14:textId="1071A77C" w:rsidR="00BB7917" w:rsidRPr="00310A87" w:rsidRDefault="001F5621" w:rsidP="001F5621">
      <w:pPr>
        <w:tabs>
          <w:tab w:val="left" w:pos="2880"/>
        </w:tabs>
      </w:pPr>
      <w:r>
        <w:tab/>
      </w:r>
    </w:p>
    <w:p w14:paraId="7BB94649" w14:textId="56AE896E" w:rsidR="002E2F62" w:rsidRPr="00310A87" w:rsidRDefault="00D73934" w:rsidP="002E2F62">
      <w:pPr>
        <w:pStyle w:val="EstiloPrototipo3"/>
        <w:numPr>
          <w:ilvl w:val="0"/>
          <w:numId w:val="3"/>
        </w:numPr>
      </w:pPr>
      <w:bookmarkStart w:id="10" w:name="_Ref26368229"/>
      <w:r>
        <w:lastRenderedPageBreak/>
        <w:t>Dados apresentados do</w:t>
      </w:r>
      <w:r w:rsidR="00BE0CCB" w:rsidRPr="00310A87">
        <w:t xml:space="preserve"> </w:t>
      </w:r>
      <w:r w:rsidR="00F1769A" w:rsidRPr="00310A87">
        <w:t xml:space="preserve">Julgamento </w:t>
      </w:r>
      <w:r>
        <w:t xml:space="preserve">em </w:t>
      </w:r>
      <w:r w:rsidR="00E245A1" w:rsidRPr="00310A87">
        <w:t>2</w:t>
      </w:r>
      <w:r w:rsidR="00F1769A" w:rsidRPr="00310A87">
        <w:t>ª Instância</w:t>
      </w:r>
      <w:r w:rsidR="00BE0CCB" w:rsidRPr="00310A87">
        <w:t xml:space="preserve"> </w:t>
      </w:r>
      <w:bookmarkEnd w:id="10"/>
    </w:p>
    <w:p w14:paraId="2795A9CA" w14:textId="56AD7391" w:rsidR="00C95C24" w:rsidRDefault="00D73934" w:rsidP="00E245A1">
      <w:pPr>
        <w:rPr>
          <w:noProof/>
        </w:rPr>
      </w:pPr>
      <w:r w:rsidRPr="00D73934">
        <w:rPr>
          <w:noProof/>
        </w:rPr>
        <w:t xml:space="preserve"> </w:t>
      </w:r>
      <w:r w:rsidR="00E56EDF">
        <w:rPr>
          <w:noProof/>
        </w:rPr>
        <w:drawing>
          <wp:inline distT="0" distB="0" distL="0" distR="0" wp14:anchorId="573774C4" wp14:editId="4E555072">
            <wp:extent cx="4961316" cy="7040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370" cy="70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8C3" w14:textId="77777777" w:rsidR="00984DD5" w:rsidRPr="00984DD5" w:rsidRDefault="00984DD5" w:rsidP="00984DD5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40"/>
        <w:gridCol w:w="1276"/>
        <w:gridCol w:w="1417"/>
        <w:gridCol w:w="1134"/>
        <w:gridCol w:w="993"/>
        <w:gridCol w:w="2405"/>
      </w:tblGrid>
      <w:tr w:rsidR="00A53E4B" w:rsidRPr="00E976B5" w14:paraId="392C9ACE" w14:textId="77777777" w:rsidTr="0017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39012C3" w14:textId="77777777" w:rsidR="00A53E4B" w:rsidRPr="00E976B5" w:rsidRDefault="00A53E4B" w:rsidP="00176F23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53E4B" w:rsidRPr="005D2A67" w14:paraId="2F6AD69A" w14:textId="77777777" w:rsidTr="0017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40" w:type="dxa"/>
            <w:shd w:val="clear" w:color="auto" w:fill="B3B3B3"/>
          </w:tcPr>
          <w:p w14:paraId="7F3BB41D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079B03A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476A65EE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57D53287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2900416E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09DAF161" w14:textId="77777777" w:rsidR="00A53E4B" w:rsidRPr="005D2A67" w:rsidRDefault="00A53E4B" w:rsidP="00176F2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A53E4B" w:rsidRPr="00017568" w14:paraId="5F2D6A41" w14:textId="77777777" w:rsidTr="0017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3094F268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Atual</w:t>
            </w:r>
          </w:p>
        </w:tc>
        <w:tc>
          <w:tcPr>
            <w:tcW w:w="1276" w:type="dxa"/>
          </w:tcPr>
          <w:p w14:paraId="5D245293" w14:textId="714AACA3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</w:t>
            </w:r>
            <w:r w:rsidR="00CC67AC">
              <w:rPr>
                <w:rFonts w:cs="Arial"/>
                <w:sz w:val="18"/>
                <w:szCs w:val="18"/>
              </w:rPr>
              <w:t>sub</w:t>
            </w:r>
            <w:r>
              <w:rPr>
                <w:rFonts w:cs="Arial"/>
                <w:sz w:val="18"/>
                <w:szCs w:val="18"/>
              </w:rPr>
              <w:t>aba.</w:t>
            </w:r>
          </w:p>
        </w:tc>
        <w:tc>
          <w:tcPr>
            <w:tcW w:w="1417" w:type="dxa"/>
          </w:tcPr>
          <w:p w14:paraId="5580C697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484F6BFE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29EEC0A6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47615DD2" w14:textId="76FB1A62" w:rsidR="00A53E4B" w:rsidRDefault="00A53E4B" w:rsidP="00176F2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subaba é apresentada somente se um julgamento tiver </w:t>
            </w:r>
            <w:r w:rsidR="00362C40">
              <w:rPr>
                <w:sz w:val="18"/>
                <w:szCs w:val="18"/>
              </w:rPr>
              <w:t xml:space="preserve">sido </w:t>
            </w:r>
            <w:r>
              <w:rPr>
                <w:sz w:val="18"/>
                <w:szCs w:val="18"/>
              </w:rPr>
              <w:t>retificado.</w:t>
            </w:r>
          </w:p>
          <w:p w14:paraId="7D591FFF" w14:textId="77777777" w:rsidR="00A53E4B" w:rsidRDefault="00A53E4B" w:rsidP="00176F23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A53E4B" w:rsidRPr="00017568" w14:paraId="242AE9D6" w14:textId="77777777" w:rsidTr="0017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C5219C0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Retificados</w:t>
            </w:r>
          </w:p>
        </w:tc>
        <w:tc>
          <w:tcPr>
            <w:tcW w:w="1276" w:type="dxa"/>
          </w:tcPr>
          <w:p w14:paraId="24B2C84C" w14:textId="58CDCF1E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</w:t>
            </w:r>
            <w:r w:rsidR="00CC67AC">
              <w:rPr>
                <w:rFonts w:cs="Arial"/>
                <w:sz w:val="18"/>
                <w:szCs w:val="18"/>
              </w:rPr>
              <w:t>sub</w:t>
            </w:r>
            <w:r>
              <w:rPr>
                <w:rFonts w:cs="Arial"/>
                <w:sz w:val="18"/>
                <w:szCs w:val="18"/>
              </w:rPr>
              <w:t>aba.</w:t>
            </w:r>
          </w:p>
        </w:tc>
        <w:tc>
          <w:tcPr>
            <w:tcW w:w="1417" w:type="dxa"/>
          </w:tcPr>
          <w:p w14:paraId="79BAD4A9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0F7D5B6C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5728F3CF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591E212B" w14:textId="5D035BFE" w:rsidR="00A53E4B" w:rsidRDefault="00A53E4B" w:rsidP="00176F2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subaba é apresentada somente se um julgamento tiver </w:t>
            </w:r>
            <w:r w:rsidR="00362C40">
              <w:rPr>
                <w:sz w:val="18"/>
                <w:szCs w:val="18"/>
              </w:rPr>
              <w:t xml:space="preserve">sido </w:t>
            </w:r>
            <w:r>
              <w:rPr>
                <w:sz w:val="18"/>
                <w:szCs w:val="18"/>
              </w:rPr>
              <w:t>retificado.</w:t>
            </w:r>
          </w:p>
          <w:p w14:paraId="73EB47B5" w14:textId="77777777" w:rsidR="00A53E4B" w:rsidRPr="003849D0" w:rsidRDefault="00A53E4B" w:rsidP="00176F23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A53E4B" w:rsidRPr="00017568" w14:paraId="618BECA8" w14:textId="77777777" w:rsidTr="00176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D596C9E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Retificar</w:t>
            </w:r>
          </w:p>
        </w:tc>
        <w:tc>
          <w:tcPr>
            <w:tcW w:w="1276" w:type="dxa"/>
          </w:tcPr>
          <w:p w14:paraId="0AA8B3E1" w14:textId="727DE311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estende para a funcionalidade </w:t>
            </w:r>
            <w:r w:rsidR="00F5422F">
              <w:rPr>
                <w:rFonts w:cs="Arial"/>
                <w:sz w:val="18"/>
                <w:szCs w:val="18"/>
              </w:rPr>
              <w:t>“Retificar Julgamento 2</w:t>
            </w:r>
            <w:r>
              <w:rPr>
                <w:rFonts w:cs="Arial"/>
                <w:sz w:val="18"/>
                <w:szCs w:val="18"/>
              </w:rPr>
              <w:t>ª Instancia”.</w:t>
            </w:r>
          </w:p>
        </w:tc>
        <w:tc>
          <w:tcPr>
            <w:tcW w:w="1417" w:type="dxa"/>
          </w:tcPr>
          <w:p w14:paraId="05098759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99A152E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072B7A3A" w14:textId="77777777" w:rsidR="00A53E4B" w:rsidRDefault="00A53E4B" w:rsidP="00176F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29FCC7DB" w14:textId="12CEB381" w:rsidR="00A53E4B" w:rsidRPr="00793D69" w:rsidRDefault="00A53E4B" w:rsidP="00793D69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53CEAD4" w14:textId="77777777" w:rsidR="00082C94" w:rsidRPr="00310A87" w:rsidRDefault="00082C94" w:rsidP="00874558"/>
    <w:p w14:paraId="53F68FA4" w14:textId="77777777" w:rsidR="000514D4" w:rsidRPr="00310A87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3914716"/>
      <w:r w:rsidRPr="00310A87">
        <w:t>CRITÉRIOS DE ACEITE</w:t>
      </w:r>
      <w:bookmarkEnd w:id="11"/>
    </w:p>
    <w:p w14:paraId="205E923A" w14:textId="316C5A6B" w:rsidR="00CF3C4D" w:rsidRPr="00310A87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10A87">
        <w:rPr>
          <w:b/>
          <w:color w:val="auto"/>
        </w:rPr>
        <w:t xml:space="preserve">Premissa: </w:t>
      </w:r>
      <w:bookmarkStart w:id="12" w:name="_Ref13564883"/>
      <w:r w:rsidR="00D12674" w:rsidRPr="00310A87">
        <w:t xml:space="preserve"> </w:t>
      </w:r>
    </w:p>
    <w:p w14:paraId="6FFCEBB5" w14:textId="6D56170F" w:rsidR="00CC627F" w:rsidRDefault="00B17805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ação é apresentada somente para usuários com perfil de “Assessor CEN”</w:t>
      </w:r>
      <w:r w:rsidR="00CC627F" w:rsidRPr="00310A87">
        <w:t>.</w:t>
      </w:r>
    </w:p>
    <w:p w14:paraId="1C2AB9B2" w14:textId="77777777" w:rsidR="00054841" w:rsidRDefault="00E75E18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ação </w:t>
      </w:r>
      <w:r w:rsidR="00AD4A27">
        <w:t>“Retificar” é apresentada</w:t>
      </w:r>
      <w:r w:rsidR="00054841">
        <w:t xml:space="preserve"> somente se:</w:t>
      </w:r>
    </w:p>
    <w:p w14:paraId="3EEDC515" w14:textId="74BCE4C4" w:rsidR="00E75E18" w:rsidRDefault="00AD4A27" w:rsidP="000548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 </w:t>
      </w:r>
      <w:r w:rsidR="00054841">
        <w:t>O processo eleitoral ao qual está vinculada deve estar vigente</w:t>
      </w:r>
      <w:r w:rsidR="00E75E18">
        <w:t>.</w:t>
      </w:r>
    </w:p>
    <w:p w14:paraId="437490F3" w14:textId="7625C6A3" w:rsidR="00A478DB" w:rsidRPr="00310A87" w:rsidRDefault="00054841" w:rsidP="000548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13" w:name="_Ref43978953"/>
      <w:r>
        <w:t>O usuário logado for “Assessor CEN</w:t>
      </w:r>
      <w:bookmarkStart w:id="14" w:name="_GoBack"/>
      <w:bookmarkEnd w:id="14"/>
      <w:r w:rsidR="00A478DB">
        <w:t>.</w:t>
      </w:r>
      <w:bookmarkEnd w:id="13"/>
    </w:p>
    <w:p w14:paraId="42AA21CA" w14:textId="48B6B043" w:rsidR="00F010DC" w:rsidRPr="00310A87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310A87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 w:rsidRPr="00310A87">
        <w:rPr>
          <w:b/>
        </w:rPr>
        <w:t>Regras Gerais:</w:t>
      </w:r>
      <w:bookmarkEnd w:id="12"/>
      <w:bookmarkEnd w:id="15"/>
    </w:p>
    <w:p w14:paraId="10428D96" w14:textId="48FD476D" w:rsidR="00956697" w:rsidRDefault="00956697" w:rsidP="00940EC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33798818"/>
      <w:r>
        <w:t>Quando o usuário acionar a aba “Retificados”, o sistema estende para a funcionalidade “Consultar Julgamento (s) 2ª Instancia Retificado (s), história de usuário “</w:t>
      </w:r>
      <w:r w:rsidR="00940EC9" w:rsidRPr="00940EC9">
        <w:t>Eleitoral_HST173_Consultar_Julgamento_Denuncia_2_Instancia_</w:t>
      </w:r>
      <w:r>
        <w:t>”.</w:t>
      </w:r>
    </w:p>
    <w:bookmarkEnd w:id="16"/>
    <w:p w14:paraId="643E6BE9" w14:textId="2C5A4461" w:rsidR="00956697" w:rsidRPr="00C91284" w:rsidRDefault="00956697" w:rsidP="0095669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Quando o usuário acionar a ação “Retificar”, o sistema estende para a funcionalidade </w:t>
      </w:r>
      <w:r w:rsidR="009409B0">
        <w:t>“Retificar Julgamento 2</w:t>
      </w:r>
      <w:r>
        <w:t>ª Instancia”, história de usuário “</w:t>
      </w:r>
      <w:r w:rsidR="00940EC9" w:rsidRPr="00940EC9">
        <w:t>Retificado</w:t>
      </w:r>
      <w:r w:rsidR="00940EC9" w:rsidRPr="00956697">
        <w:t>Eleitoral_HST171_Retificar_Julgamento_Denuncia_2_Instancia</w:t>
      </w:r>
      <w:r>
        <w:t>”.</w:t>
      </w:r>
    </w:p>
    <w:p w14:paraId="74D9AC5E" w14:textId="380A48F7" w:rsidR="00C91284" w:rsidRPr="00310A87" w:rsidRDefault="00956697" w:rsidP="00FB03B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acionar a aba “Atual”, o sistema recupera e apresenta os</w:t>
      </w:r>
      <w:r w:rsidR="009409B0">
        <w:t xml:space="preserve"> dados atuais do julgamento em 2</w:t>
      </w:r>
      <w:r>
        <w:t>º instancia</w:t>
      </w:r>
      <w:r w:rsidR="00C91284" w:rsidRPr="00310A87">
        <w:t>.</w:t>
      </w:r>
    </w:p>
    <w:p w14:paraId="4D857A2B" w14:textId="473CDEEA" w:rsidR="006C118F" w:rsidRPr="00310A87" w:rsidRDefault="00BC778D" w:rsidP="00594D4C">
      <w:pPr>
        <w:pStyle w:val="Ttulo2"/>
        <w:numPr>
          <w:ilvl w:val="0"/>
          <w:numId w:val="0"/>
        </w:numPr>
        <w:spacing w:before="240"/>
      </w:pPr>
      <w:bookmarkStart w:id="17" w:name="_Toc43914717"/>
      <w:r w:rsidRPr="00310A87">
        <w:t>INFORMAÇÕES COMPLEMENTARES</w:t>
      </w:r>
      <w:bookmarkEnd w:id="17"/>
    </w:p>
    <w:p w14:paraId="370EA711" w14:textId="4B158004" w:rsidR="0004750B" w:rsidRPr="00310A87" w:rsidRDefault="0004750B" w:rsidP="0004750B">
      <w:r w:rsidRPr="00310A87">
        <w:t>Histórias relacionadas:</w:t>
      </w:r>
    </w:p>
    <w:p w14:paraId="3A940CEE" w14:textId="1B721D3C" w:rsidR="00594D4C" w:rsidRDefault="00DF1033" w:rsidP="00330A56">
      <w:r>
        <w:t>Eleitoral_HST162</w:t>
      </w:r>
      <w:r w:rsidRPr="00DF1033">
        <w:t>_Corporativo_Aba_Julgamento_2_Instancia</w:t>
      </w:r>
      <w:r>
        <w:t>;</w:t>
      </w:r>
    </w:p>
    <w:p w14:paraId="15A882BF" w14:textId="6810C18E" w:rsidR="00DF1033" w:rsidRDefault="00DF1033" w:rsidP="00330A56">
      <w:r w:rsidRPr="00DF1033">
        <w:t>Eleitoral_HST162.</w:t>
      </w:r>
      <w:r>
        <w:t>1</w:t>
      </w:r>
      <w:r w:rsidRPr="00DF1033">
        <w:t>_Corporativo_Aba_Julgamento_2_Instancia</w:t>
      </w:r>
      <w:r>
        <w:t>;</w:t>
      </w:r>
    </w:p>
    <w:p w14:paraId="0DB824C4" w14:textId="36CCECA4" w:rsidR="00DF1033" w:rsidRDefault="00DF1033" w:rsidP="00330A56">
      <w:r w:rsidRPr="00DF1033">
        <w:t>Eleitoral_HST162.2_Corporativo_Aba_Julgamento_2_Instancia</w:t>
      </w:r>
      <w:r>
        <w:t>.</w:t>
      </w:r>
    </w:p>
    <w:p w14:paraId="22B9DD4F" w14:textId="01DEA3A9" w:rsidR="00330A56" w:rsidRPr="00594D4C" w:rsidRDefault="00330A56" w:rsidP="00330A56"/>
    <w:sectPr w:rsidR="00330A56" w:rsidRPr="00594D4C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CD8BB" w14:textId="77777777" w:rsidR="00896AF9" w:rsidRDefault="00896AF9">
      <w:r>
        <w:separator/>
      </w:r>
    </w:p>
    <w:p w14:paraId="1CD3468B" w14:textId="77777777" w:rsidR="00896AF9" w:rsidRDefault="00896AF9"/>
  </w:endnote>
  <w:endnote w:type="continuationSeparator" w:id="0">
    <w:p w14:paraId="4708827B" w14:textId="77777777" w:rsidR="00896AF9" w:rsidRDefault="00896AF9">
      <w:r>
        <w:continuationSeparator/>
      </w:r>
    </w:p>
    <w:p w14:paraId="2C8293E8" w14:textId="77777777" w:rsidR="00896AF9" w:rsidRDefault="00896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54841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582A3" w14:textId="77777777" w:rsidR="00896AF9" w:rsidRDefault="00896AF9">
      <w:r>
        <w:separator/>
      </w:r>
    </w:p>
    <w:p w14:paraId="6D315CC9" w14:textId="77777777" w:rsidR="00896AF9" w:rsidRDefault="00896AF9"/>
  </w:footnote>
  <w:footnote w:type="continuationSeparator" w:id="0">
    <w:p w14:paraId="304C03F0" w14:textId="77777777" w:rsidR="00896AF9" w:rsidRDefault="00896AF9">
      <w:r>
        <w:continuationSeparator/>
      </w:r>
    </w:p>
    <w:p w14:paraId="6F3FCE79" w14:textId="77777777" w:rsidR="00896AF9" w:rsidRDefault="00896A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0.05pt" o:ole="">
                <v:imagedata r:id="rId1" o:title=""/>
              </v:shape>
              <o:OLEObject Type="Embed" ProgID="PBrush" ShapeID="_x0000_i1025" DrawAspect="Content" ObjectID="_165520186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494155751"/>
          <w:placeholder>
            <w:docPart w:val="A1E1783452E14F86AA08DAA8E5D56E8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59B5331C" w:rsidR="00D940DF" w:rsidRPr="00C6532E" w:rsidRDefault="00ED5BAA" w:rsidP="00AF7D85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HST162.2 - Aba Julgamento 2ª Instância –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17EBB"/>
    <w:rsid w:val="00020731"/>
    <w:rsid w:val="00020A51"/>
    <w:rsid w:val="00021F00"/>
    <w:rsid w:val="00022F02"/>
    <w:rsid w:val="00026B98"/>
    <w:rsid w:val="0003015F"/>
    <w:rsid w:val="00031408"/>
    <w:rsid w:val="00036499"/>
    <w:rsid w:val="00041BAA"/>
    <w:rsid w:val="00045942"/>
    <w:rsid w:val="00045F7D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841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60FB"/>
    <w:rsid w:val="000677AB"/>
    <w:rsid w:val="00070317"/>
    <w:rsid w:val="00071926"/>
    <w:rsid w:val="00071D0D"/>
    <w:rsid w:val="00072376"/>
    <w:rsid w:val="00072D91"/>
    <w:rsid w:val="00075246"/>
    <w:rsid w:val="00076318"/>
    <w:rsid w:val="000768F3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5A54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3BE"/>
    <w:rsid w:val="000C03AE"/>
    <w:rsid w:val="000C0B01"/>
    <w:rsid w:val="000C20BD"/>
    <w:rsid w:val="000C4D66"/>
    <w:rsid w:val="000C54A2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475F"/>
    <w:rsid w:val="00105443"/>
    <w:rsid w:val="00106B84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26597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778BE"/>
    <w:rsid w:val="00182ECD"/>
    <w:rsid w:val="00184B51"/>
    <w:rsid w:val="001868D6"/>
    <w:rsid w:val="0019459B"/>
    <w:rsid w:val="00194A9F"/>
    <w:rsid w:val="001971B3"/>
    <w:rsid w:val="001975BE"/>
    <w:rsid w:val="00197607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02C4"/>
    <w:rsid w:val="001B0D70"/>
    <w:rsid w:val="001B1A50"/>
    <w:rsid w:val="001B1FAA"/>
    <w:rsid w:val="001B6CC7"/>
    <w:rsid w:val="001C0EF5"/>
    <w:rsid w:val="001C1063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62E"/>
    <w:rsid w:val="001E7DA1"/>
    <w:rsid w:val="001F1623"/>
    <w:rsid w:val="001F1F01"/>
    <w:rsid w:val="001F2292"/>
    <w:rsid w:val="001F5621"/>
    <w:rsid w:val="001F5BD6"/>
    <w:rsid w:val="001F624C"/>
    <w:rsid w:val="001F6C31"/>
    <w:rsid w:val="002028D7"/>
    <w:rsid w:val="002103B1"/>
    <w:rsid w:val="0021173B"/>
    <w:rsid w:val="00212BB8"/>
    <w:rsid w:val="00214877"/>
    <w:rsid w:val="0021528E"/>
    <w:rsid w:val="00215C74"/>
    <w:rsid w:val="002225A3"/>
    <w:rsid w:val="0022457D"/>
    <w:rsid w:val="0022486D"/>
    <w:rsid w:val="002254FF"/>
    <w:rsid w:val="00225F1F"/>
    <w:rsid w:val="002264A6"/>
    <w:rsid w:val="00230564"/>
    <w:rsid w:val="0023090C"/>
    <w:rsid w:val="0023318E"/>
    <w:rsid w:val="002350C0"/>
    <w:rsid w:val="002359C8"/>
    <w:rsid w:val="0023608F"/>
    <w:rsid w:val="002400F2"/>
    <w:rsid w:val="00241FCF"/>
    <w:rsid w:val="0024203F"/>
    <w:rsid w:val="002429D5"/>
    <w:rsid w:val="002437BE"/>
    <w:rsid w:val="00247683"/>
    <w:rsid w:val="00250F5D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D3A"/>
    <w:rsid w:val="002A0F72"/>
    <w:rsid w:val="002A1F81"/>
    <w:rsid w:val="002A4A24"/>
    <w:rsid w:val="002A4B20"/>
    <w:rsid w:val="002A5881"/>
    <w:rsid w:val="002A6030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4158"/>
    <w:rsid w:val="002C715F"/>
    <w:rsid w:val="002C750E"/>
    <w:rsid w:val="002C7F07"/>
    <w:rsid w:val="002D076C"/>
    <w:rsid w:val="002D18A3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0A87"/>
    <w:rsid w:val="0031309A"/>
    <w:rsid w:val="0031332F"/>
    <w:rsid w:val="00313DDB"/>
    <w:rsid w:val="0031453A"/>
    <w:rsid w:val="003150A6"/>
    <w:rsid w:val="003215FB"/>
    <w:rsid w:val="00322EBD"/>
    <w:rsid w:val="00323C9E"/>
    <w:rsid w:val="00323FF7"/>
    <w:rsid w:val="00324A7D"/>
    <w:rsid w:val="003253EF"/>
    <w:rsid w:val="0032640D"/>
    <w:rsid w:val="003307B8"/>
    <w:rsid w:val="00330A56"/>
    <w:rsid w:val="00330B03"/>
    <w:rsid w:val="00330D47"/>
    <w:rsid w:val="0033237E"/>
    <w:rsid w:val="00333F4A"/>
    <w:rsid w:val="0033587E"/>
    <w:rsid w:val="00337CE3"/>
    <w:rsid w:val="003419D8"/>
    <w:rsid w:val="00341A6F"/>
    <w:rsid w:val="00342A09"/>
    <w:rsid w:val="00342AFD"/>
    <w:rsid w:val="003432BE"/>
    <w:rsid w:val="00344F6E"/>
    <w:rsid w:val="00347052"/>
    <w:rsid w:val="00347423"/>
    <w:rsid w:val="0034749D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2C40"/>
    <w:rsid w:val="003636C1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022F"/>
    <w:rsid w:val="003814C8"/>
    <w:rsid w:val="00382B08"/>
    <w:rsid w:val="00384A0A"/>
    <w:rsid w:val="00386048"/>
    <w:rsid w:val="00386701"/>
    <w:rsid w:val="003903A9"/>
    <w:rsid w:val="00390948"/>
    <w:rsid w:val="00392C55"/>
    <w:rsid w:val="003934FC"/>
    <w:rsid w:val="00395773"/>
    <w:rsid w:val="00396331"/>
    <w:rsid w:val="003978B7"/>
    <w:rsid w:val="00397C99"/>
    <w:rsid w:val="00397E0F"/>
    <w:rsid w:val="003A0302"/>
    <w:rsid w:val="003A0FE0"/>
    <w:rsid w:val="003A1B7A"/>
    <w:rsid w:val="003A261E"/>
    <w:rsid w:val="003A5214"/>
    <w:rsid w:val="003A5A15"/>
    <w:rsid w:val="003A6E6C"/>
    <w:rsid w:val="003A6EF6"/>
    <w:rsid w:val="003A756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0EAD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172AB"/>
    <w:rsid w:val="00423475"/>
    <w:rsid w:val="00424FDE"/>
    <w:rsid w:val="004262C6"/>
    <w:rsid w:val="00427294"/>
    <w:rsid w:val="004275E2"/>
    <w:rsid w:val="00430470"/>
    <w:rsid w:val="004307FE"/>
    <w:rsid w:val="00431529"/>
    <w:rsid w:val="0043209D"/>
    <w:rsid w:val="00432970"/>
    <w:rsid w:val="00433E23"/>
    <w:rsid w:val="00434B58"/>
    <w:rsid w:val="00435646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5A60"/>
    <w:rsid w:val="004670C6"/>
    <w:rsid w:val="00470965"/>
    <w:rsid w:val="00470A14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6399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138D"/>
    <w:rsid w:val="005061AC"/>
    <w:rsid w:val="00506B74"/>
    <w:rsid w:val="00506FBC"/>
    <w:rsid w:val="00506FCD"/>
    <w:rsid w:val="0050739C"/>
    <w:rsid w:val="00507A39"/>
    <w:rsid w:val="00510A7A"/>
    <w:rsid w:val="00510DDA"/>
    <w:rsid w:val="00511A99"/>
    <w:rsid w:val="00511DCB"/>
    <w:rsid w:val="00515845"/>
    <w:rsid w:val="00515FBB"/>
    <w:rsid w:val="00517BC7"/>
    <w:rsid w:val="0052334E"/>
    <w:rsid w:val="00523715"/>
    <w:rsid w:val="00524337"/>
    <w:rsid w:val="0052445E"/>
    <w:rsid w:val="00526549"/>
    <w:rsid w:val="00526A44"/>
    <w:rsid w:val="00526D00"/>
    <w:rsid w:val="0052761E"/>
    <w:rsid w:val="005337F1"/>
    <w:rsid w:val="00535CC9"/>
    <w:rsid w:val="00536E2D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57A9C"/>
    <w:rsid w:val="00561B0B"/>
    <w:rsid w:val="00562145"/>
    <w:rsid w:val="00564087"/>
    <w:rsid w:val="00564768"/>
    <w:rsid w:val="00564C0C"/>
    <w:rsid w:val="00565958"/>
    <w:rsid w:val="00566188"/>
    <w:rsid w:val="00566743"/>
    <w:rsid w:val="005711B6"/>
    <w:rsid w:val="00572518"/>
    <w:rsid w:val="005731B7"/>
    <w:rsid w:val="00574128"/>
    <w:rsid w:val="00574974"/>
    <w:rsid w:val="00577620"/>
    <w:rsid w:val="00580668"/>
    <w:rsid w:val="005819CB"/>
    <w:rsid w:val="0058232E"/>
    <w:rsid w:val="0058318B"/>
    <w:rsid w:val="005834A3"/>
    <w:rsid w:val="00583D0E"/>
    <w:rsid w:val="00585CAA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46D6"/>
    <w:rsid w:val="005F5CA8"/>
    <w:rsid w:val="005F5E09"/>
    <w:rsid w:val="005F65D6"/>
    <w:rsid w:val="005F681D"/>
    <w:rsid w:val="005F6896"/>
    <w:rsid w:val="005F7F76"/>
    <w:rsid w:val="006002CB"/>
    <w:rsid w:val="00602595"/>
    <w:rsid w:val="006036B0"/>
    <w:rsid w:val="00606275"/>
    <w:rsid w:val="00606AF1"/>
    <w:rsid w:val="00606AF9"/>
    <w:rsid w:val="006102F6"/>
    <w:rsid w:val="006126EF"/>
    <w:rsid w:val="00614285"/>
    <w:rsid w:val="00614B97"/>
    <w:rsid w:val="00617A6D"/>
    <w:rsid w:val="00624BDC"/>
    <w:rsid w:val="006271D7"/>
    <w:rsid w:val="00627838"/>
    <w:rsid w:val="00630574"/>
    <w:rsid w:val="00630B38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1E9B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67750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A56DF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F2B"/>
    <w:rsid w:val="006F61BD"/>
    <w:rsid w:val="006F71B9"/>
    <w:rsid w:val="006F7211"/>
    <w:rsid w:val="00700887"/>
    <w:rsid w:val="007011EB"/>
    <w:rsid w:val="00701721"/>
    <w:rsid w:val="00701C8D"/>
    <w:rsid w:val="007042CC"/>
    <w:rsid w:val="00705686"/>
    <w:rsid w:val="007077EF"/>
    <w:rsid w:val="00710292"/>
    <w:rsid w:val="00711079"/>
    <w:rsid w:val="0071116C"/>
    <w:rsid w:val="00711792"/>
    <w:rsid w:val="00712B6B"/>
    <w:rsid w:val="00712CFB"/>
    <w:rsid w:val="00715BED"/>
    <w:rsid w:val="00716230"/>
    <w:rsid w:val="00721253"/>
    <w:rsid w:val="007262FA"/>
    <w:rsid w:val="00727873"/>
    <w:rsid w:val="00731409"/>
    <w:rsid w:val="00734DB6"/>
    <w:rsid w:val="00735A2C"/>
    <w:rsid w:val="00737F56"/>
    <w:rsid w:val="0074070B"/>
    <w:rsid w:val="007423B8"/>
    <w:rsid w:val="00746616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555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5ED1"/>
    <w:rsid w:val="007763FC"/>
    <w:rsid w:val="007769F5"/>
    <w:rsid w:val="00780268"/>
    <w:rsid w:val="00780DC8"/>
    <w:rsid w:val="007811DE"/>
    <w:rsid w:val="00782404"/>
    <w:rsid w:val="00782AD4"/>
    <w:rsid w:val="00782F8B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3D69"/>
    <w:rsid w:val="00795474"/>
    <w:rsid w:val="007A1EDD"/>
    <w:rsid w:val="007A27C8"/>
    <w:rsid w:val="007A2E31"/>
    <w:rsid w:val="007A463D"/>
    <w:rsid w:val="007B2C93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5A00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07B82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3240F"/>
    <w:rsid w:val="00834742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77661"/>
    <w:rsid w:val="00877A36"/>
    <w:rsid w:val="008800A5"/>
    <w:rsid w:val="00880472"/>
    <w:rsid w:val="00881531"/>
    <w:rsid w:val="00881D86"/>
    <w:rsid w:val="0088297A"/>
    <w:rsid w:val="008838BB"/>
    <w:rsid w:val="008838E8"/>
    <w:rsid w:val="0088554D"/>
    <w:rsid w:val="00890AB5"/>
    <w:rsid w:val="00890DCB"/>
    <w:rsid w:val="00891402"/>
    <w:rsid w:val="00893A09"/>
    <w:rsid w:val="00896AF9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518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A08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953"/>
    <w:rsid w:val="00925EBB"/>
    <w:rsid w:val="009261BC"/>
    <w:rsid w:val="00927FDD"/>
    <w:rsid w:val="0093416A"/>
    <w:rsid w:val="00935198"/>
    <w:rsid w:val="009409B0"/>
    <w:rsid w:val="00940B05"/>
    <w:rsid w:val="00940BC9"/>
    <w:rsid w:val="00940E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6697"/>
    <w:rsid w:val="00957A91"/>
    <w:rsid w:val="00961D2E"/>
    <w:rsid w:val="00963437"/>
    <w:rsid w:val="00964E33"/>
    <w:rsid w:val="00964EA1"/>
    <w:rsid w:val="00965F6F"/>
    <w:rsid w:val="00972D5A"/>
    <w:rsid w:val="00977BC2"/>
    <w:rsid w:val="009809EA"/>
    <w:rsid w:val="00980FB5"/>
    <w:rsid w:val="00981360"/>
    <w:rsid w:val="00982ECD"/>
    <w:rsid w:val="00984DD5"/>
    <w:rsid w:val="009919E0"/>
    <w:rsid w:val="00992005"/>
    <w:rsid w:val="00993209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3BA4"/>
    <w:rsid w:val="009B3FA7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E73FC"/>
    <w:rsid w:val="009F1056"/>
    <w:rsid w:val="009F1252"/>
    <w:rsid w:val="009F1CA6"/>
    <w:rsid w:val="009F289C"/>
    <w:rsid w:val="009F2994"/>
    <w:rsid w:val="009F2DF7"/>
    <w:rsid w:val="009F32D2"/>
    <w:rsid w:val="009F3E3A"/>
    <w:rsid w:val="009F7339"/>
    <w:rsid w:val="00A0042D"/>
    <w:rsid w:val="00A00A3F"/>
    <w:rsid w:val="00A027EA"/>
    <w:rsid w:val="00A0385B"/>
    <w:rsid w:val="00A041F3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2141"/>
    <w:rsid w:val="00A26FA9"/>
    <w:rsid w:val="00A27D3D"/>
    <w:rsid w:val="00A30720"/>
    <w:rsid w:val="00A30783"/>
    <w:rsid w:val="00A31336"/>
    <w:rsid w:val="00A330D7"/>
    <w:rsid w:val="00A35C33"/>
    <w:rsid w:val="00A42430"/>
    <w:rsid w:val="00A4247F"/>
    <w:rsid w:val="00A455EC"/>
    <w:rsid w:val="00A478DB"/>
    <w:rsid w:val="00A500D4"/>
    <w:rsid w:val="00A50829"/>
    <w:rsid w:val="00A5243B"/>
    <w:rsid w:val="00A52596"/>
    <w:rsid w:val="00A53122"/>
    <w:rsid w:val="00A532C7"/>
    <w:rsid w:val="00A53E4B"/>
    <w:rsid w:val="00A554FF"/>
    <w:rsid w:val="00A56597"/>
    <w:rsid w:val="00A56F96"/>
    <w:rsid w:val="00A60CB1"/>
    <w:rsid w:val="00A62DBD"/>
    <w:rsid w:val="00A62E40"/>
    <w:rsid w:val="00A63956"/>
    <w:rsid w:val="00A66BD6"/>
    <w:rsid w:val="00A67AB8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035"/>
    <w:rsid w:val="00A97AEF"/>
    <w:rsid w:val="00A97D94"/>
    <w:rsid w:val="00AA0287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104E"/>
    <w:rsid w:val="00AC3D6D"/>
    <w:rsid w:val="00AC4B96"/>
    <w:rsid w:val="00AC75FA"/>
    <w:rsid w:val="00AD0188"/>
    <w:rsid w:val="00AD1865"/>
    <w:rsid w:val="00AD4A27"/>
    <w:rsid w:val="00AD6A0F"/>
    <w:rsid w:val="00AE1752"/>
    <w:rsid w:val="00AE2C48"/>
    <w:rsid w:val="00AE3B29"/>
    <w:rsid w:val="00AE4111"/>
    <w:rsid w:val="00AE554A"/>
    <w:rsid w:val="00AE57C8"/>
    <w:rsid w:val="00AE7AA6"/>
    <w:rsid w:val="00AF7D85"/>
    <w:rsid w:val="00B01AC2"/>
    <w:rsid w:val="00B023E1"/>
    <w:rsid w:val="00B064D9"/>
    <w:rsid w:val="00B07C5E"/>
    <w:rsid w:val="00B10357"/>
    <w:rsid w:val="00B119AB"/>
    <w:rsid w:val="00B12B2E"/>
    <w:rsid w:val="00B13199"/>
    <w:rsid w:val="00B13656"/>
    <w:rsid w:val="00B17805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3128"/>
    <w:rsid w:val="00B3351C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890"/>
    <w:rsid w:val="00B769D4"/>
    <w:rsid w:val="00B77D04"/>
    <w:rsid w:val="00B80987"/>
    <w:rsid w:val="00B820C4"/>
    <w:rsid w:val="00B825F7"/>
    <w:rsid w:val="00B84B26"/>
    <w:rsid w:val="00B90382"/>
    <w:rsid w:val="00B90BCD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868"/>
    <w:rsid w:val="00BB1A1B"/>
    <w:rsid w:val="00BB2FA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41CD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3DA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19D3"/>
    <w:rsid w:val="00C42292"/>
    <w:rsid w:val="00C42947"/>
    <w:rsid w:val="00C42FE6"/>
    <w:rsid w:val="00C43395"/>
    <w:rsid w:val="00C44878"/>
    <w:rsid w:val="00C53226"/>
    <w:rsid w:val="00C54944"/>
    <w:rsid w:val="00C56715"/>
    <w:rsid w:val="00C56B52"/>
    <w:rsid w:val="00C5729F"/>
    <w:rsid w:val="00C57FD9"/>
    <w:rsid w:val="00C62194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CE8"/>
    <w:rsid w:val="00C83D72"/>
    <w:rsid w:val="00C858EB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6B3"/>
    <w:rsid w:val="00CA1BE6"/>
    <w:rsid w:val="00CA2053"/>
    <w:rsid w:val="00CA4805"/>
    <w:rsid w:val="00CA6167"/>
    <w:rsid w:val="00CA70A5"/>
    <w:rsid w:val="00CB00E5"/>
    <w:rsid w:val="00CB45A5"/>
    <w:rsid w:val="00CB5399"/>
    <w:rsid w:val="00CB5440"/>
    <w:rsid w:val="00CB58BF"/>
    <w:rsid w:val="00CB596E"/>
    <w:rsid w:val="00CB71CE"/>
    <w:rsid w:val="00CC627F"/>
    <w:rsid w:val="00CC669B"/>
    <w:rsid w:val="00CC67AC"/>
    <w:rsid w:val="00CC7578"/>
    <w:rsid w:val="00CC7748"/>
    <w:rsid w:val="00CD2A1B"/>
    <w:rsid w:val="00CD45DB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549"/>
    <w:rsid w:val="00CF493A"/>
    <w:rsid w:val="00CF5475"/>
    <w:rsid w:val="00CF6C62"/>
    <w:rsid w:val="00D001A7"/>
    <w:rsid w:val="00D02639"/>
    <w:rsid w:val="00D04F1D"/>
    <w:rsid w:val="00D05D5B"/>
    <w:rsid w:val="00D07C0D"/>
    <w:rsid w:val="00D11A01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37F3F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3DA1"/>
    <w:rsid w:val="00D641B3"/>
    <w:rsid w:val="00D6500F"/>
    <w:rsid w:val="00D65DB0"/>
    <w:rsid w:val="00D703DD"/>
    <w:rsid w:val="00D714EB"/>
    <w:rsid w:val="00D72924"/>
    <w:rsid w:val="00D7393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876BC"/>
    <w:rsid w:val="00D90031"/>
    <w:rsid w:val="00D9088D"/>
    <w:rsid w:val="00D908D1"/>
    <w:rsid w:val="00D9255C"/>
    <w:rsid w:val="00D940DF"/>
    <w:rsid w:val="00D95424"/>
    <w:rsid w:val="00D95F22"/>
    <w:rsid w:val="00D97552"/>
    <w:rsid w:val="00DA03C2"/>
    <w:rsid w:val="00DA1113"/>
    <w:rsid w:val="00DA320F"/>
    <w:rsid w:val="00DA4348"/>
    <w:rsid w:val="00DA61B6"/>
    <w:rsid w:val="00DA6BC9"/>
    <w:rsid w:val="00DA750F"/>
    <w:rsid w:val="00DB1815"/>
    <w:rsid w:val="00DB3645"/>
    <w:rsid w:val="00DB36DE"/>
    <w:rsid w:val="00DB46E9"/>
    <w:rsid w:val="00DB4711"/>
    <w:rsid w:val="00DB79A8"/>
    <w:rsid w:val="00DC298C"/>
    <w:rsid w:val="00DC3A6B"/>
    <w:rsid w:val="00DC3E44"/>
    <w:rsid w:val="00DC4E6C"/>
    <w:rsid w:val="00DC5B3A"/>
    <w:rsid w:val="00DD0DF1"/>
    <w:rsid w:val="00DD1404"/>
    <w:rsid w:val="00DD4598"/>
    <w:rsid w:val="00DD5B42"/>
    <w:rsid w:val="00DE068A"/>
    <w:rsid w:val="00DE0742"/>
    <w:rsid w:val="00DE0827"/>
    <w:rsid w:val="00DE25E0"/>
    <w:rsid w:val="00DE2AB3"/>
    <w:rsid w:val="00DE3385"/>
    <w:rsid w:val="00DE35A3"/>
    <w:rsid w:val="00DE3C9C"/>
    <w:rsid w:val="00DE40C2"/>
    <w:rsid w:val="00DE50A5"/>
    <w:rsid w:val="00DE56BE"/>
    <w:rsid w:val="00DE578C"/>
    <w:rsid w:val="00DE697F"/>
    <w:rsid w:val="00DE7BA6"/>
    <w:rsid w:val="00DF1033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5A1"/>
    <w:rsid w:val="00E24E03"/>
    <w:rsid w:val="00E25043"/>
    <w:rsid w:val="00E25943"/>
    <w:rsid w:val="00E25C04"/>
    <w:rsid w:val="00E3057F"/>
    <w:rsid w:val="00E313AC"/>
    <w:rsid w:val="00E31659"/>
    <w:rsid w:val="00E36C7F"/>
    <w:rsid w:val="00E40015"/>
    <w:rsid w:val="00E411F6"/>
    <w:rsid w:val="00E41207"/>
    <w:rsid w:val="00E440AA"/>
    <w:rsid w:val="00E45012"/>
    <w:rsid w:val="00E466B7"/>
    <w:rsid w:val="00E47B6D"/>
    <w:rsid w:val="00E52E3B"/>
    <w:rsid w:val="00E5443F"/>
    <w:rsid w:val="00E54A9A"/>
    <w:rsid w:val="00E54D1A"/>
    <w:rsid w:val="00E55BEB"/>
    <w:rsid w:val="00E56EDF"/>
    <w:rsid w:val="00E61521"/>
    <w:rsid w:val="00E63B3C"/>
    <w:rsid w:val="00E63B4A"/>
    <w:rsid w:val="00E65D86"/>
    <w:rsid w:val="00E66CE0"/>
    <w:rsid w:val="00E70B3A"/>
    <w:rsid w:val="00E70DE5"/>
    <w:rsid w:val="00E71168"/>
    <w:rsid w:val="00E72D83"/>
    <w:rsid w:val="00E73062"/>
    <w:rsid w:val="00E73C4D"/>
    <w:rsid w:val="00E759F5"/>
    <w:rsid w:val="00E75E18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A612A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5BAA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1E35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49"/>
    <w:rsid w:val="00F179DE"/>
    <w:rsid w:val="00F17C87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422F"/>
    <w:rsid w:val="00F55B96"/>
    <w:rsid w:val="00F55FF2"/>
    <w:rsid w:val="00F574D3"/>
    <w:rsid w:val="00F57AA9"/>
    <w:rsid w:val="00F705AD"/>
    <w:rsid w:val="00F70B3D"/>
    <w:rsid w:val="00F71FDA"/>
    <w:rsid w:val="00F72E90"/>
    <w:rsid w:val="00F748C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15E3"/>
    <w:rsid w:val="00FA5BDD"/>
    <w:rsid w:val="00FA7A49"/>
    <w:rsid w:val="00FA7FC7"/>
    <w:rsid w:val="00FA7FDE"/>
    <w:rsid w:val="00FB03B3"/>
    <w:rsid w:val="00FB0F15"/>
    <w:rsid w:val="00FB17B4"/>
    <w:rsid w:val="00FB264D"/>
    <w:rsid w:val="00FB3C8F"/>
    <w:rsid w:val="00FB3FDB"/>
    <w:rsid w:val="00FB42B2"/>
    <w:rsid w:val="00FB5395"/>
    <w:rsid w:val="00FB5814"/>
    <w:rsid w:val="00FB7B71"/>
    <w:rsid w:val="00FC3C16"/>
    <w:rsid w:val="00FC6425"/>
    <w:rsid w:val="00FD47B4"/>
    <w:rsid w:val="00FD4864"/>
    <w:rsid w:val="00FD6113"/>
    <w:rsid w:val="00FD66CC"/>
    <w:rsid w:val="00FD74B5"/>
    <w:rsid w:val="00FD76D3"/>
    <w:rsid w:val="00FE046D"/>
    <w:rsid w:val="00FE2E2D"/>
    <w:rsid w:val="00FE4646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A5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2644365D664BF883F297EF0262E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BB9E6-4FC9-4740-A756-2ED79D71F561}"/>
      </w:docPartPr>
      <w:docPartBody>
        <w:p w:rsidR="009B1BE8" w:rsidRDefault="007A0909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1E4C57D4E6EF4158AAFD3DA26D200D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D0774-98EA-415B-97AB-CE47AA02CE26}"/>
      </w:docPartPr>
      <w:docPartBody>
        <w:p w:rsidR="0073495D" w:rsidRDefault="009B1BE8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A1E1783452E14F86AA08DAA8E5D56E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0AC02-3247-4267-97E2-348B8DAA72A7}"/>
      </w:docPartPr>
      <w:docPartBody>
        <w:p w:rsidR="009D79DB" w:rsidRDefault="0073495D">
          <w:r w:rsidRPr="00C447B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09"/>
    <w:rsid w:val="00042490"/>
    <w:rsid w:val="00092E34"/>
    <w:rsid w:val="00240872"/>
    <w:rsid w:val="002C51B4"/>
    <w:rsid w:val="003D186D"/>
    <w:rsid w:val="006E1B1C"/>
    <w:rsid w:val="00701273"/>
    <w:rsid w:val="007279DD"/>
    <w:rsid w:val="0073495D"/>
    <w:rsid w:val="007A0909"/>
    <w:rsid w:val="00867737"/>
    <w:rsid w:val="008C5D94"/>
    <w:rsid w:val="00902A61"/>
    <w:rsid w:val="009B1BE8"/>
    <w:rsid w:val="009D79DB"/>
    <w:rsid w:val="00A4331B"/>
    <w:rsid w:val="00A63E8A"/>
    <w:rsid w:val="00A641CB"/>
    <w:rsid w:val="00B51D31"/>
    <w:rsid w:val="00BA52C3"/>
    <w:rsid w:val="00C26A8E"/>
    <w:rsid w:val="00E113C3"/>
    <w:rsid w:val="00E90001"/>
    <w:rsid w:val="00F73C0E"/>
    <w:rsid w:val="00FB4203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349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5584-49D2-4487-B940-941E54AA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133</TotalTime>
  <Pages>6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3256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HST162.2 - Aba Julgamento 2ª Instância – Corporativo</dc:subject>
  <dc:creator>adriel.moro</dc:creator>
  <cp:keywords/>
  <dc:description/>
  <cp:lastModifiedBy>Administrador</cp:lastModifiedBy>
  <cp:revision>88</cp:revision>
  <cp:lastPrinted>2006-08-08T20:14:00Z</cp:lastPrinted>
  <dcterms:created xsi:type="dcterms:W3CDTF">2020-06-01T12:30:00Z</dcterms:created>
  <dcterms:modified xsi:type="dcterms:W3CDTF">2020-07-02T16:31:00Z</dcterms:modified>
</cp:coreProperties>
</file>