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040CCCB" w:rsidR="00663F16" w:rsidRPr="00DE7E60" w:rsidRDefault="00EC58B0">
          <w:pPr>
            <w:pStyle w:val="TituloDocumento"/>
            <w:rPr>
              <w:sz w:val="52"/>
              <w:szCs w:val="52"/>
            </w:rPr>
          </w:pPr>
          <w:r w:rsidRPr="00DE7E60">
            <w:rPr>
              <w:sz w:val="52"/>
              <w:szCs w:val="52"/>
            </w:rPr>
            <w:t>HST1</w:t>
          </w:r>
          <w:r w:rsidR="001A6089" w:rsidRPr="00DE7E60">
            <w:rPr>
              <w:sz w:val="52"/>
              <w:szCs w:val="52"/>
            </w:rPr>
            <w:t>7</w:t>
          </w:r>
          <w:r w:rsidR="001E75F6" w:rsidRPr="00DE7E60">
            <w:rPr>
              <w:sz w:val="52"/>
              <w:szCs w:val="52"/>
            </w:rPr>
            <w:t>3</w:t>
          </w:r>
          <w:r w:rsidRPr="00DE7E60">
            <w:rPr>
              <w:sz w:val="52"/>
              <w:szCs w:val="52"/>
            </w:rPr>
            <w:t xml:space="preserve"> </w:t>
          </w:r>
          <w:r w:rsidR="002E6940" w:rsidRPr="00DE7E60">
            <w:rPr>
              <w:sz w:val="52"/>
              <w:szCs w:val="52"/>
            </w:rPr>
            <w:t>–</w:t>
          </w:r>
          <w:r w:rsidR="001A6089" w:rsidRPr="00DE7E60">
            <w:rPr>
              <w:sz w:val="52"/>
              <w:szCs w:val="52"/>
            </w:rPr>
            <w:t xml:space="preserve"> </w:t>
          </w:r>
          <w:r w:rsidR="001E75F6" w:rsidRPr="00DE7E60">
            <w:rPr>
              <w:sz w:val="52"/>
              <w:szCs w:val="52"/>
            </w:rPr>
            <w:t xml:space="preserve">Consultar </w:t>
          </w:r>
          <w:r w:rsidR="004D6AE9" w:rsidRPr="00DE7E60">
            <w:rPr>
              <w:sz w:val="52"/>
              <w:szCs w:val="52"/>
            </w:rPr>
            <w:t xml:space="preserve">Pedido </w:t>
          </w:r>
          <w:r w:rsidR="001A6089" w:rsidRPr="00DE7E60">
            <w:rPr>
              <w:sz w:val="52"/>
              <w:szCs w:val="52"/>
            </w:rPr>
            <w:t>Impugnação de Resultado de Eleição</w:t>
          </w:r>
          <w:r w:rsidR="001E75F6" w:rsidRPr="00DE7E60">
            <w:rPr>
              <w:sz w:val="52"/>
              <w:szCs w:val="52"/>
            </w:rPr>
            <w:t xml:space="preserve"> - Profissi</w:t>
          </w:r>
          <w:r w:rsidR="004D6AE9" w:rsidRPr="00DE7E60">
            <w:rPr>
              <w:sz w:val="52"/>
              <w:szCs w:val="52"/>
            </w:rPr>
            <w:t>o</w:t>
          </w:r>
          <w:r w:rsidR="001E75F6" w:rsidRPr="00DE7E60">
            <w:rPr>
              <w:sz w:val="52"/>
              <w:szCs w:val="52"/>
            </w:rPr>
            <w:t>nal</w:t>
          </w:r>
        </w:p>
      </w:sdtContent>
    </w:sdt>
    <w:p w14:paraId="0325C1F5" w14:textId="6380CED6" w:rsidR="00A735A5" w:rsidRPr="00DE7E60" w:rsidRDefault="00825F00">
      <w:pPr>
        <w:pStyle w:val="NomeProjeto"/>
      </w:pPr>
      <w:r w:rsidRPr="00DE7E60">
        <w:fldChar w:fldCharType="begin"/>
      </w:r>
      <w:r w:rsidR="00A735A5" w:rsidRPr="00DE7E60">
        <w:instrText xml:space="preserve"> ASK  NomePr</w:instrText>
      </w:r>
      <w:r w:rsidR="00C03F98" w:rsidRPr="00DE7E60">
        <w:instrText>oduto</w:instrText>
      </w:r>
      <w:r w:rsidR="00A735A5" w:rsidRPr="00DE7E60">
        <w:instrText xml:space="preserve"> "Informe o nome do </w:instrText>
      </w:r>
      <w:r w:rsidR="00C03F98" w:rsidRPr="00DE7E60">
        <w:instrText>produto</w:instrText>
      </w:r>
      <w:r w:rsidR="00A735A5" w:rsidRPr="00DE7E60">
        <w:instrText xml:space="preserve">"  \* MERGEFORMAT </w:instrText>
      </w:r>
      <w:r w:rsidRPr="00DE7E60">
        <w:fldChar w:fldCharType="separate"/>
      </w:r>
      <w:bookmarkStart w:id="0" w:name="NomeProduto"/>
      <w:bookmarkStart w:id="1" w:name="NomeProjeto"/>
      <w:r w:rsidR="00C03F98" w:rsidRPr="00DE7E60">
        <w:t>&lt;Nome do Produto&gt;</w:t>
      </w:r>
      <w:bookmarkEnd w:id="0"/>
      <w:bookmarkEnd w:id="1"/>
      <w:r w:rsidRPr="00DE7E60">
        <w:fldChar w:fldCharType="end"/>
      </w:r>
      <w:r w:rsidR="00B41C91" w:rsidRPr="00DE7E60">
        <w:t>Sistema Processo Eleitoral</w:t>
      </w:r>
    </w:p>
    <w:p w14:paraId="5A8E73EC" w14:textId="4664218B" w:rsidR="00A735A5" w:rsidRPr="00DE7E60" w:rsidRDefault="00825F00">
      <w:pPr>
        <w:pStyle w:val="NomeCliente"/>
      </w:pPr>
      <w:r w:rsidRPr="00DE7E60">
        <w:fldChar w:fldCharType="begin"/>
      </w:r>
      <w:r w:rsidR="00A735A5" w:rsidRPr="00DE7E60">
        <w:instrText xml:space="preserve"> ASK  NomeCliente "Informe o nome do cliente"  \* MERGEFORMAT </w:instrText>
      </w:r>
      <w:r w:rsidRPr="00DE7E60">
        <w:fldChar w:fldCharType="separate"/>
      </w:r>
      <w:bookmarkStart w:id="2" w:name="NomeCliente"/>
      <w:r w:rsidR="00C03F98" w:rsidRPr="00DE7E60">
        <w:t>&lt;Nome do cliente&gt;</w:t>
      </w:r>
      <w:bookmarkEnd w:id="2"/>
      <w:r w:rsidRPr="00DE7E60">
        <w:fldChar w:fldCharType="end"/>
      </w:r>
      <w:r w:rsidRPr="00DE7E60">
        <w:fldChar w:fldCharType="begin"/>
      </w:r>
      <w:r w:rsidR="00C42947" w:rsidRPr="00DE7E60">
        <w:instrText xml:space="preserve"> REF NomeCliente </w:instrText>
      </w:r>
      <w:r w:rsidR="006D302B" w:rsidRPr="00DE7E60">
        <w:instrText xml:space="preserve"> \* MERGEFORMAT </w:instrText>
      </w:r>
      <w:r w:rsidRPr="00DE7E60">
        <w:fldChar w:fldCharType="separate"/>
      </w:r>
      <w:r w:rsidR="00076318" w:rsidRPr="00DE7E60">
        <w:t>CAU</w:t>
      </w:r>
      <w:r w:rsidRPr="00DE7E60">
        <w:fldChar w:fldCharType="end"/>
      </w:r>
    </w:p>
    <w:p w14:paraId="26020D1D" w14:textId="77777777" w:rsidR="00A735A5" w:rsidRPr="00DE7E60" w:rsidRDefault="00A735A5">
      <w:pPr>
        <w:pStyle w:val="NomeCliente"/>
        <w:sectPr w:rsidR="00A735A5" w:rsidRPr="00DE7E60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DE7E60" w:rsidRDefault="00E25943" w:rsidP="00E25943">
      <w:pPr>
        <w:pStyle w:val="Dica"/>
        <w:spacing w:after="0"/>
      </w:pPr>
    </w:p>
    <w:p w14:paraId="09D3AC62" w14:textId="77777777" w:rsidR="00A735A5" w:rsidRPr="00DE7E60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DE7E60">
        <w:br w:type="page"/>
      </w:r>
      <w:r w:rsidRPr="00DE7E60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DE7E60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DE7E60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DE7E60" w:rsidRDefault="00A735A5">
            <w:pPr>
              <w:jc w:val="center"/>
              <w:rPr>
                <w:b/>
                <w:bCs/>
              </w:rPr>
            </w:pPr>
            <w:r w:rsidRPr="00DE7E60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DE7E60" w:rsidRDefault="00A735A5">
            <w:pPr>
              <w:jc w:val="center"/>
              <w:rPr>
                <w:b/>
                <w:bCs/>
              </w:rPr>
            </w:pPr>
            <w:r w:rsidRPr="00DE7E60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DE7E60" w:rsidRDefault="00A735A5">
            <w:pPr>
              <w:jc w:val="center"/>
              <w:rPr>
                <w:b/>
                <w:bCs/>
              </w:rPr>
            </w:pPr>
            <w:r w:rsidRPr="00DE7E60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DE7E60" w:rsidRDefault="00A735A5">
            <w:pPr>
              <w:jc w:val="center"/>
              <w:rPr>
                <w:b/>
                <w:bCs/>
              </w:rPr>
            </w:pPr>
            <w:r w:rsidRPr="00DE7E60">
              <w:rPr>
                <w:b/>
                <w:bCs/>
              </w:rPr>
              <w:t>Observações</w:t>
            </w:r>
          </w:p>
        </w:tc>
      </w:tr>
      <w:tr w:rsidR="00980E07" w:rsidRPr="00DE7E60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DE7E60" w:rsidRDefault="00980E07" w:rsidP="00980E07">
            <w:pPr>
              <w:jc w:val="center"/>
            </w:pPr>
            <w:r w:rsidRPr="00DE7E60">
              <w:t>1.0</w:t>
            </w:r>
          </w:p>
        </w:tc>
        <w:tc>
          <w:tcPr>
            <w:tcW w:w="1425" w:type="dxa"/>
            <w:vAlign w:val="center"/>
          </w:tcPr>
          <w:p w14:paraId="3828512A" w14:textId="32827A2F" w:rsidR="00980E07" w:rsidRPr="00DE7E60" w:rsidRDefault="00980E07" w:rsidP="00155751">
            <w:pPr>
              <w:jc w:val="center"/>
            </w:pPr>
            <w:r w:rsidRPr="00DE7E60">
              <w:t>0</w:t>
            </w:r>
            <w:r w:rsidR="00155751" w:rsidRPr="00DE7E60">
              <w:t>2</w:t>
            </w:r>
            <w:r w:rsidRPr="00DE7E60">
              <w:t>/0</w:t>
            </w:r>
            <w:r w:rsidR="00155751" w:rsidRPr="00DE7E60">
              <w:t>7</w:t>
            </w:r>
            <w:r w:rsidRPr="00DE7E60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DE7E60" w:rsidRDefault="00980E07" w:rsidP="00980E07">
            <w:pPr>
              <w:ind w:left="169"/>
              <w:jc w:val="left"/>
            </w:pPr>
            <w:r w:rsidRPr="00DE7E60">
              <w:t xml:space="preserve">Flávia Monteiro </w:t>
            </w:r>
          </w:p>
        </w:tc>
        <w:tc>
          <w:tcPr>
            <w:tcW w:w="4203" w:type="dxa"/>
          </w:tcPr>
          <w:p w14:paraId="19989C7B" w14:textId="0C5D56EA" w:rsidR="00980E07" w:rsidRPr="00DE7E60" w:rsidRDefault="00980E07" w:rsidP="00980E07">
            <w:pPr>
              <w:ind w:left="174"/>
              <w:jc w:val="left"/>
            </w:pPr>
            <w:r w:rsidRPr="00DE7E60">
              <w:t>Em atendimento a OS1</w:t>
            </w:r>
            <w:r w:rsidR="00155751" w:rsidRPr="00DE7E60">
              <w:t>747 Sprint 01</w:t>
            </w:r>
            <w:r w:rsidRPr="00DE7E60">
              <w:t>:</w:t>
            </w:r>
          </w:p>
          <w:p w14:paraId="10E3D2AF" w14:textId="19E4031B" w:rsidR="00980E07" w:rsidRPr="00DE7E60" w:rsidRDefault="00980E07" w:rsidP="00980E07">
            <w:pPr>
              <w:ind w:left="174"/>
              <w:jc w:val="left"/>
            </w:pPr>
            <w:r w:rsidRPr="00DE7E60">
              <w:t>- Inclusão da funcionalidade.</w:t>
            </w:r>
          </w:p>
        </w:tc>
      </w:tr>
    </w:tbl>
    <w:p w14:paraId="7FCD6DB3" w14:textId="77777777" w:rsidR="00A735A5" w:rsidRPr="00DE7E60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DE7E60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DE7E60" w:rsidRDefault="00A4247F" w:rsidP="00A4247F">
      <w:pPr>
        <w:rPr>
          <w:rFonts w:cs="Arial"/>
          <w:szCs w:val="22"/>
        </w:rPr>
      </w:pPr>
    </w:p>
    <w:p w14:paraId="7AE1C47C" w14:textId="77777777" w:rsidR="00A4247F" w:rsidRPr="00DE7E60" w:rsidRDefault="00A4247F" w:rsidP="00A4247F">
      <w:pPr>
        <w:rPr>
          <w:rFonts w:cs="Arial"/>
          <w:szCs w:val="22"/>
        </w:rPr>
      </w:pPr>
    </w:p>
    <w:p w14:paraId="423BB385" w14:textId="77777777" w:rsidR="00A4247F" w:rsidRPr="00DE7E60" w:rsidRDefault="00A4247F" w:rsidP="00A4247F">
      <w:pPr>
        <w:rPr>
          <w:rFonts w:cs="Arial"/>
          <w:szCs w:val="22"/>
        </w:rPr>
      </w:pPr>
    </w:p>
    <w:p w14:paraId="0762D381" w14:textId="77777777" w:rsidR="00A4247F" w:rsidRPr="00DE7E60" w:rsidRDefault="00A4247F" w:rsidP="00A4247F">
      <w:pPr>
        <w:rPr>
          <w:rFonts w:cs="Arial"/>
          <w:szCs w:val="22"/>
        </w:rPr>
      </w:pPr>
    </w:p>
    <w:p w14:paraId="7558BBB3" w14:textId="77777777" w:rsidR="00A4247F" w:rsidRPr="00DE7E60" w:rsidRDefault="00A4247F" w:rsidP="00A4247F">
      <w:pPr>
        <w:rPr>
          <w:rFonts w:cs="Arial"/>
          <w:szCs w:val="22"/>
        </w:rPr>
      </w:pPr>
    </w:p>
    <w:p w14:paraId="6825B8F0" w14:textId="77777777" w:rsidR="00A4247F" w:rsidRPr="00DE7E60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DE7E60" w:rsidRDefault="00A4247F" w:rsidP="00A4247F">
      <w:pPr>
        <w:tabs>
          <w:tab w:val="left" w:pos="420"/>
        </w:tabs>
        <w:rPr>
          <w:rFonts w:cs="Arial"/>
          <w:szCs w:val="22"/>
        </w:rPr>
      </w:pPr>
      <w:r w:rsidRPr="00DE7E60">
        <w:rPr>
          <w:rFonts w:cs="Arial"/>
          <w:szCs w:val="22"/>
        </w:rPr>
        <w:tab/>
      </w:r>
    </w:p>
    <w:p w14:paraId="22CC31A1" w14:textId="77777777" w:rsidR="00A735A5" w:rsidRPr="00DE7E60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DE7E60">
        <w:rPr>
          <w:rFonts w:cs="Arial"/>
          <w:szCs w:val="22"/>
        </w:rPr>
        <w:br w:type="page"/>
      </w:r>
      <w:r w:rsidRPr="00DE7E6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DE7E60" w:rsidRDefault="00A735A5">
      <w:pPr>
        <w:jc w:val="center"/>
        <w:rPr>
          <w:rFonts w:cs="Arial"/>
          <w:b/>
          <w:szCs w:val="22"/>
        </w:rPr>
      </w:pPr>
    </w:p>
    <w:p w14:paraId="7FD26AEB" w14:textId="77777777" w:rsidR="00291DEE" w:rsidRPr="00DE7E6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DE7E60">
        <w:fldChar w:fldCharType="begin"/>
      </w:r>
      <w:r w:rsidR="00A735A5" w:rsidRPr="00DE7E60">
        <w:instrText xml:space="preserve"> TOC \o "1-2" \h \z \u </w:instrText>
      </w:r>
      <w:r w:rsidRPr="00DE7E60">
        <w:fldChar w:fldCharType="separate"/>
      </w:r>
      <w:hyperlink w:anchor="_Toc44933781" w:history="1">
        <w:r w:rsidR="00291DEE" w:rsidRPr="00DE7E60">
          <w:rPr>
            <w:rStyle w:val="Hyperlink"/>
            <w:noProof/>
          </w:rPr>
          <w:t>HST173 – Consultar Pedido Impugnação de Resultado de Eleição - Profissional</w:t>
        </w:r>
        <w:r w:rsidR="00291DEE" w:rsidRPr="00DE7E60">
          <w:rPr>
            <w:noProof/>
            <w:webHidden/>
          </w:rPr>
          <w:tab/>
        </w:r>
        <w:r w:rsidR="00291DEE" w:rsidRPr="00DE7E60">
          <w:rPr>
            <w:noProof/>
            <w:webHidden/>
          </w:rPr>
          <w:fldChar w:fldCharType="begin"/>
        </w:r>
        <w:r w:rsidR="00291DEE" w:rsidRPr="00DE7E60">
          <w:rPr>
            <w:noProof/>
            <w:webHidden/>
          </w:rPr>
          <w:instrText xml:space="preserve"> PAGEREF _Toc44933781 \h </w:instrText>
        </w:r>
        <w:r w:rsidR="00291DEE" w:rsidRPr="00DE7E60">
          <w:rPr>
            <w:noProof/>
            <w:webHidden/>
          </w:rPr>
        </w:r>
        <w:r w:rsidR="00291DEE" w:rsidRPr="00DE7E60">
          <w:rPr>
            <w:noProof/>
            <w:webHidden/>
          </w:rPr>
          <w:fldChar w:fldCharType="separate"/>
        </w:r>
        <w:r w:rsidR="00291DEE" w:rsidRPr="00DE7E60">
          <w:rPr>
            <w:noProof/>
            <w:webHidden/>
          </w:rPr>
          <w:t>4</w:t>
        </w:r>
        <w:r w:rsidR="00291DEE" w:rsidRPr="00DE7E60">
          <w:rPr>
            <w:noProof/>
            <w:webHidden/>
          </w:rPr>
          <w:fldChar w:fldCharType="end"/>
        </w:r>
      </w:hyperlink>
    </w:p>
    <w:p w14:paraId="465CC470" w14:textId="77777777" w:rsidR="00291DEE" w:rsidRPr="00DE7E60" w:rsidRDefault="00275D4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782" w:history="1">
        <w:r w:rsidR="00291DEE" w:rsidRPr="00DE7E60">
          <w:rPr>
            <w:rStyle w:val="Hyperlink"/>
            <w:noProof/>
          </w:rPr>
          <w:t>COMO PO,</w:t>
        </w:r>
        <w:r w:rsidR="00291DEE" w:rsidRPr="00DE7E60">
          <w:rPr>
            <w:noProof/>
            <w:webHidden/>
          </w:rPr>
          <w:tab/>
        </w:r>
        <w:r w:rsidR="00291DEE" w:rsidRPr="00DE7E60">
          <w:rPr>
            <w:noProof/>
            <w:webHidden/>
          </w:rPr>
          <w:fldChar w:fldCharType="begin"/>
        </w:r>
        <w:r w:rsidR="00291DEE" w:rsidRPr="00DE7E60">
          <w:rPr>
            <w:noProof/>
            <w:webHidden/>
          </w:rPr>
          <w:instrText xml:space="preserve"> PAGEREF _Toc44933782 \h </w:instrText>
        </w:r>
        <w:r w:rsidR="00291DEE" w:rsidRPr="00DE7E60">
          <w:rPr>
            <w:noProof/>
            <w:webHidden/>
          </w:rPr>
        </w:r>
        <w:r w:rsidR="00291DEE" w:rsidRPr="00DE7E60">
          <w:rPr>
            <w:noProof/>
            <w:webHidden/>
          </w:rPr>
          <w:fldChar w:fldCharType="separate"/>
        </w:r>
        <w:r w:rsidR="00291DEE" w:rsidRPr="00DE7E60">
          <w:rPr>
            <w:noProof/>
            <w:webHidden/>
          </w:rPr>
          <w:t>4</w:t>
        </w:r>
        <w:r w:rsidR="00291DEE" w:rsidRPr="00DE7E60">
          <w:rPr>
            <w:noProof/>
            <w:webHidden/>
          </w:rPr>
          <w:fldChar w:fldCharType="end"/>
        </w:r>
      </w:hyperlink>
    </w:p>
    <w:p w14:paraId="6FE8DB52" w14:textId="77777777" w:rsidR="00291DEE" w:rsidRPr="00DE7E60" w:rsidRDefault="00275D4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783" w:history="1">
        <w:r w:rsidR="00291DEE" w:rsidRPr="00DE7E60">
          <w:rPr>
            <w:rStyle w:val="Hyperlink"/>
            <w:noProof/>
          </w:rPr>
          <w:t>QUERO incluir nova funcionalidade</w:t>
        </w:r>
        <w:r w:rsidR="00291DEE" w:rsidRPr="00DE7E60">
          <w:rPr>
            <w:noProof/>
            <w:webHidden/>
          </w:rPr>
          <w:tab/>
        </w:r>
        <w:r w:rsidR="00291DEE" w:rsidRPr="00DE7E60">
          <w:rPr>
            <w:noProof/>
            <w:webHidden/>
          </w:rPr>
          <w:fldChar w:fldCharType="begin"/>
        </w:r>
        <w:r w:rsidR="00291DEE" w:rsidRPr="00DE7E60">
          <w:rPr>
            <w:noProof/>
            <w:webHidden/>
          </w:rPr>
          <w:instrText xml:space="preserve"> PAGEREF _Toc44933783 \h </w:instrText>
        </w:r>
        <w:r w:rsidR="00291DEE" w:rsidRPr="00DE7E60">
          <w:rPr>
            <w:noProof/>
            <w:webHidden/>
          </w:rPr>
        </w:r>
        <w:r w:rsidR="00291DEE" w:rsidRPr="00DE7E60">
          <w:rPr>
            <w:noProof/>
            <w:webHidden/>
          </w:rPr>
          <w:fldChar w:fldCharType="separate"/>
        </w:r>
        <w:r w:rsidR="00291DEE" w:rsidRPr="00DE7E60">
          <w:rPr>
            <w:noProof/>
            <w:webHidden/>
          </w:rPr>
          <w:t>4</w:t>
        </w:r>
        <w:r w:rsidR="00291DEE" w:rsidRPr="00DE7E60">
          <w:rPr>
            <w:noProof/>
            <w:webHidden/>
          </w:rPr>
          <w:fldChar w:fldCharType="end"/>
        </w:r>
      </w:hyperlink>
    </w:p>
    <w:p w14:paraId="5332C270" w14:textId="77777777" w:rsidR="00291DEE" w:rsidRPr="00DE7E60" w:rsidRDefault="00275D4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784" w:history="1">
        <w:r w:rsidR="00291DEE" w:rsidRPr="00DE7E60">
          <w:rPr>
            <w:rStyle w:val="Hyperlink"/>
            <w:noProof/>
          </w:rPr>
          <w:t>PARA consultar “Pedido de Impugnação de Resultado da Eleição” por UFs.</w:t>
        </w:r>
        <w:r w:rsidR="00291DEE" w:rsidRPr="00DE7E60">
          <w:rPr>
            <w:noProof/>
            <w:webHidden/>
          </w:rPr>
          <w:tab/>
        </w:r>
        <w:r w:rsidR="00291DEE" w:rsidRPr="00DE7E60">
          <w:rPr>
            <w:noProof/>
            <w:webHidden/>
          </w:rPr>
          <w:fldChar w:fldCharType="begin"/>
        </w:r>
        <w:r w:rsidR="00291DEE" w:rsidRPr="00DE7E60">
          <w:rPr>
            <w:noProof/>
            <w:webHidden/>
          </w:rPr>
          <w:instrText xml:space="preserve"> PAGEREF _Toc44933784 \h </w:instrText>
        </w:r>
        <w:r w:rsidR="00291DEE" w:rsidRPr="00DE7E60">
          <w:rPr>
            <w:noProof/>
            <w:webHidden/>
          </w:rPr>
        </w:r>
        <w:r w:rsidR="00291DEE" w:rsidRPr="00DE7E60">
          <w:rPr>
            <w:noProof/>
            <w:webHidden/>
          </w:rPr>
          <w:fldChar w:fldCharType="separate"/>
        </w:r>
        <w:r w:rsidR="00291DEE" w:rsidRPr="00DE7E60">
          <w:rPr>
            <w:noProof/>
            <w:webHidden/>
          </w:rPr>
          <w:t>4</w:t>
        </w:r>
        <w:r w:rsidR="00291DEE" w:rsidRPr="00DE7E60">
          <w:rPr>
            <w:noProof/>
            <w:webHidden/>
          </w:rPr>
          <w:fldChar w:fldCharType="end"/>
        </w:r>
      </w:hyperlink>
    </w:p>
    <w:p w14:paraId="5D5A2105" w14:textId="77777777" w:rsidR="00291DEE" w:rsidRPr="00DE7E60" w:rsidRDefault="00275D4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785" w:history="1">
        <w:r w:rsidR="00291DEE" w:rsidRPr="00DE7E60">
          <w:rPr>
            <w:rStyle w:val="Hyperlink"/>
            <w:noProof/>
          </w:rPr>
          <w:t>PROTÓTIPO</w:t>
        </w:r>
        <w:r w:rsidR="00291DEE" w:rsidRPr="00DE7E60">
          <w:rPr>
            <w:noProof/>
            <w:webHidden/>
          </w:rPr>
          <w:tab/>
        </w:r>
        <w:r w:rsidR="00291DEE" w:rsidRPr="00DE7E60">
          <w:rPr>
            <w:noProof/>
            <w:webHidden/>
          </w:rPr>
          <w:fldChar w:fldCharType="begin"/>
        </w:r>
        <w:r w:rsidR="00291DEE" w:rsidRPr="00DE7E60">
          <w:rPr>
            <w:noProof/>
            <w:webHidden/>
          </w:rPr>
          <w:instrText xml:space="preserve"> PAGEREF _Toc44933785 \h </w:instrText>
        </w:r>
        <w:r w:rsidR="00291DEE" w:rsidRPr="00DE7E60">
          <w:rPr>
            <w:noProof/>
            <w:webHidden/>
          </w:rPr>
        </w:r>
        <w:r w:rsidR="00291DEE" w:rsidRPr="00DE7E60">
          <w:rPr>
            <w:noProof/>
            <w:webHidden/>
          </w:rPr>
          <w:fldChar w:fldCharType="separate"/>
        </w:r>
        <w:r w:rsidR="00291DEE" w:rsidRPr="00DE7E60">
          <w:rPr>
            <w:noProof/>
            <w:webHidden/>
          </w:rPr>
          <w:t>4</w:t>
        </w:r>
        <w:r w:rsidR="00291DEE" w:rsidRPr="00DE7E60">
          <w:rPr>
            <w:noProof/>
            <w:webHidden/>
          </w:rPr>
          <w:fldChar w:fldCharType="end"/>
        </w:r>
      </w:hyperlink>
    </w:p>
    <w:p w14:paraId="65B1B0F4" w14:textId="77777777" w:rsidR="00291DEE" w:rsidRPr="00DE7E60" w:rsidRDefault="00275D4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786" w:history="1">
        <w:r w:rsidR="00291DEE" w:rsidRPr="00DE7E60">
          <w:rPr>
            <w:rStyle w:val="Hyperlink"/>
            <w:noProof/>
          </w:rPr>
          <w:t>CRITÉRIOS DE ACEITE</w:t>
        </w:r>
        <w:r w:rsidR="00291DEE" w:rsidRPr="00DE7E60">
          <w:rPr>
            <w:noProof/>
            <w:webHidden/>
          </w:rPr>
          <w:tab/>
        </w:r>
        <w:r w:rsidR="00291DEE" w:rsidRPr="00DE7E60">
          <w:rPr>
            <w:noProof/>
            <w:webHidden/>
          </w:rPr>
          <w:fldChar w:fldCharType="begin"/>
        </w:r>
        <w:r w:rsidR="00291DEE" w:rsidRPr="00DE7E60">
          <w:rPr>
            <w:noProof/>
            <w:webHidden/>
          </w:rPr>
          <w:instrText xml:space="preserve"> PAGEREF _Toc44933786 \h </w:instrText>
        </w:r>
        <w:r w:rsidR="00291DEE" w:rsidRPr="00DE7E60">
          <w:rPr>
            <w:noProof/>
            <w:webHidden/>
          </w:rPr>
        </w:r>
        <w:r w:rsidR="00291DEE" w:rsidRPr="00DE7E60">
          <w:rPr>
            <w:noProof/>
            <w:webHidden/>
          </w:rPr>
          <w:fldChar w:fldCharType="separate"/>
        </w:r>
        <w:r w:rsidR="00291DEE" w:rsidRPr="00DE7E60">
          <w:rPr>
            <w:noProof/>
            <w:webHidden/>
          </w:rPr>
          <w:t>6</w:t>
        </w:r>
        <w:r w:rsidR="00291DEE" w:rsidRPr="00DE7E60">
          <w:rPr>
            <w:noProof/>
            <w:webHidden/>
          </w:rPr>
          <w:fldChar w:fldCharType="end"/>
        </w:r>
      </w:hyperlink>
    </w:p>
    <w:p w14:paraId="6CDE6F4F" w14:textId="77777777" w:rsidR="00291DEE" w:rsidRPr="00DE7E60" w:rsidRDefault="00275D4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787" w:history="1">
        <w:r w:rsidR="00291DEE" w:rsidRPr="00DE7E60">
          <w:rPr>
            <w:rStyle w:val="Hyperlink"/>
            <w:noProof/>
          </w:rPr>
          <w:t>INFORMAÇÕES COMPLEMENTARES</w:t>
        </w:r>
        <w:r w:rsidR="00291DEE" w:rsidRPr="00DE7E60">
          <w:rPr>
            <w:noProof/>
            <w:webHidden/>
          </w:rPr>
          <w:tab/>
        </w:r>
        <w:r w:rsidR="00291DEE" w:rsidRPr="00DE7E60">
          <w:rPr>
            <w:noProof/>
            <w:webHidden/>
          </w:rPr>
          <w:fldChar w:fldCharType="begin"/>
        </w:r>
        <w:r w:rsidR="00291DEE" w:rsidRPr="00DE7E60">
          <w:rPr>
            <w:noProof/>
            <w:webHidden/>
          </w:rPr>
          <w:instrText xml:space="preserve"> PAGEREF _Toc44933787 \h </w:instrText>
        </w:r>
        <w:r w:rsidR="00291DEE" w:rsidRPr="00DE7E60">
          <w:rPr>
            <w:noProof/>
            <w:webHidden/>
          </w:rPr>
        </w:r>
        <w:r w:rsidR="00291DEE" w:rsidRPr="00DE7E60">
          <w:rPr>
            <w:noProof/>
            <w:webHidden/>
          </w:rPr>
          <w:fldChar w:fldCharType="separate"/>
        </w:r>
        <w:r w:rsidR="00291DEE" w:rsidRPr="00DE7E60">
          <w:rPr>
            <w:noProof/>
            <w:webHidden/>
          </w:rPr>
          <w:t>7</w:t>
        </w:r>
        <w:r w:rsidR="00291DEE" w:rsidRPr="00DE7E60">
          <w:rPr>
            <w:noProof/>
            <w:webHidden/>
          </w:rPr>
          <w:fldChar w:fldCharType="end"/>
        </w:r>
      </w:hyperlink>
    </w:p>
    <w:p w14:paraId="46621B27" w14:textId="54A4B598" w:rsidR="00A735A5" w:rsidRPr="00DE7E60" w:rsidRDefault="00825F00">
      <w:r w:rsidRPr="00DE7E60">
        <w:fldChar w:fldCharType="end"/>
      </w:r>
    </w:p>
    <w:p w14:paraId="3CB87937" w14:textId="77777777" w:rsidR="00A735A5" w:rsidRPr="00DE7E60" w:rsidRDefault="00A735A5">
      <w:pPr>
        <w:pStyle w:val="Dica"/>
      </w:pPr>
    </w:p>
    <w:p w14:paraId="0C0F08DA" w14:textId="5242586C" w:rsidR="00A735A5" w:rsidRPr="00DE7E60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DE7E60">
        <w:br w:type="page"/>
      </w:r>
      <w:bookmarkStart w:id="3" w:name="_Toc4493378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D6AE9" w:rsidRPr="00DE7E60">
            <w:t>HST173 – Consultar Pedido Impugnação de Resultado de Eleição - Profissional</w:t>
          </w:r>
        </w:sdtContent>
      </w:sdt>
      <w:bookmarkEnd w:id="3"/>
    </w:p>
    <w:p w14:paraId="37D34CD1" w14:textId="2EE73A08" w:rsidR="002B1554" w:rsidRPr="00DE7E60" w:rsidRDefault="00CE176F" w:rsidP="00C64B05">
      <w:pPr>
        <w:pStyle w:val="Ttulo2"/>
        <w:numPr>
          <w:ilvl w:val="0"/>
          <w:numId w:val="0"/>
        </w:numPr>
      </w:pPr>
      <w:bookmarkStart w:id="4" w:name="_Toc44933782"/>
      <w:r w:rsidRPr="00DE7E60">
        <w:t>COMO</w:t>
      </w:r>
      <w:r w:rsidR="00C64B05" w:rsidRPr="00DE7E60">
        <w:t xml:space="preserve"> </w:t>
      </w:r>
      <w:r w:rsidR="000F4F06" w:rsidRPr="00DE7E60">
        <w:rPr>
          <w:b w:val="0"/>
        </w:rPr>
        <w:t>PO</w:t>
      </w:r>
      <w:r w:rsidR="007F2F52" w:rsidRPr="00DE7E60">
        <w:rPr>
          <w:b w:val="0"/>
        </w:rPr>
        <w:t>,</w:t>
      </w:r>
      <w:bookmarkEnd w:id="4"/>
      <w:r w:rsidR="007F2F52" w:rsidRPr="00DE7E60">
        <w:rPr>
          <w:b w:val="0"/>
        </w:rPr>
        <w:t xml:space="preserve"> </w:t>
      </w:r>
    </w:p>
    <w:p w14:paraId="4036BB8D" w14:textId="6186D9D0" w:rsidR="00CE176F" w:rsidRPr="00DE7E60" w:rsidRDefault="00CE176F" w:rsidP="005A4527">
      <w:pPr>
        <w:pStyle w:val="Ttulo2"/>
        <w:numPr>
          <w:ilvl w:val="0"/>
          <w:numId w:val="0"/>
        </w:numPr>
      </w:pPr>
      <w:bookmarkStart w:id="5" w:name="_Toc44933783"/>
      <w:r w:rsidRPr="00DE7E60">
        <w:t>QUERO</w:t>
      </w:r>
      <w:r w:rsidR="005A4527" w:rsidRPr="00DE7E60">
        <w:t xml:space="preserve"> </w:t>
      </w:r>
      <w:r w:rsidR="00E52D0F" w:rsidRPr="00DE7E60">
        <w:rPr>
          <w:b w:val="0"/>
        </w:rPr>
        <w:t>incluir nova funcionalidade</w:t>
      </w:r>
      <w:bookmarkEnd w:id="5"/>
    </w:p>
    <w:p w14:paraId="38E7497A" w14:textId="4E082EDA" w:rsidR="00A735A5" w:rsidRPr="00DE7E60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4933784"/>
      <w:r w:rsidRPr="00DE7E60">
        <w:t>PARA</w:t>
      </w:r>
      <w:r w:rsidR="005A4527" w:rsidRPr="00DE7E60">
        <w:t xml:space="preserve"> </w:t>
      </w:r>
      <w:r w:rsidR="00F12C13" w:rsidRPr="00DE7E60">
        <w:rPr>
          <w:b w:val="0"/>
        </w:rPr>
        <w:t>consultar</w:t>
      </w:r>
      <w:r w:rsidR="000F4F06" w:rsidRPr="00DE7E60">
        <w:rPr>
          <w:b w:val="0"/>
        </w:rPr>
        <w:t xml:space="preserve"> </w:t>
      </w:r>
      <w:r w:rsidR="00F12C13" w:rsidRPr="00DE7E60">
        <w:rPr>
          <w:b w:val="0"/>
        </w:rPr>
        <w:t>“</w:t>
      </w:r>
      <w:r w:rsidR="000F4F06" w:rsidRPr="00DE7E60">
        <w:rPr>
          <w:b w:val="0"/>
        </w:rPr>
        <w:t>Pedido de Impugnação de Resultado da Eleição</w:t>
      </w:r>
      <w:r w:rsidR="00F12C13" w:rsidRPr="00DE7E60">
        <w:rPr>
          <w:b w:val="0"/>
        </w:rPr>
        <w:t xml:space="preserve">” por </w:t>
      </w:r>
      <w:proofErr w:type="spellStart"/>
      <w:r w:rsidR="00F12C13" w:rsidRPr="00DE7E60">
        <w:rPr>
          <w:b w:val="0"/>
        </w:rPr>
        <w:t>UFs</w:t>
      </w:r>
      <w:proofErr w:type="spellEnd"/>
      <w:r w:rsidR="00AA4118" w:rsidRPr="00DE7E60">
        <w:rPr>
          <w:b w:val="0"/>
        </w:rPr>
        <w:t>.</w:t>
      </w:r>
      <w:bookmarkEnd w:id="6"/>
    </w:p>
    <w:p w14:paraId="0334364E" w14:textId="4F02E639" w:rsidR="00353CEF" w:rsidRPr="00DE7E60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4933785"/>
      <w:r w:rsidRPr="00DE7E60">
        <w:t>PROTÓTIPO</w:t>
      </w:r>
      <w:bookmarkEnd w:id="7"/>
      <w:bookmarkEnd w:id="8"/>
    </w:p>
    <w:p w14:paraId="22840805" w14:textId="77777777" w:rsidR="00BB7917" w:rsidRPr="00DE7E60" w:rsidRDefault="00BB7917" w:rsidP="00DD198B"/>
    <w:p w14:paraId="4E135443" w14:textId="39025847" w:rsidR="00FC277B" w:rsidRPr="00DE7E60" w:rsidRDefault="00FC277B" w:rsidP="002E2F62">
      <w:pPr>
        <w:pStyle w:val="EstiloPrototipo3"/>
        <w:numPr>
          <w:ilvl w:val="0"/>
          <w:numId w:val="3"/>
        </w:numPr>
      </w:pPr>
      <w:bookmarkStart w:id="9" w:name="_Ref44920929"/>
      <w:r w:rsidRPr="00DE7E60">
        <w:t xml:space="preserve">Dados </w:t>
      </w:r>
      <w:r w:rsidR="00A73719" w:rsidRPr="00DE7E60">
        <w:t xml:space="preserve">recuperados e </w:t>
      </w:r>
      <w:r w:rsidR="00C05307" w:rsidRPr="00DE7E60">
        <w:t xml:space="preserve">apresentados </w:t>
      </w:r>
      <w:r w:rsidR="00A73719" w:rsidRPr="00DE7E60">
        <w:t>da</w:t>
      </w:r>
      <w:r w:rsidR="00C05307" w:rsidRPr="00DE7E60">
        <w:t xml:space="preserve"> </w:t>
      </w:r>
      <w:r w:rsidR="00A73719" w:rsidRPr="00DE7E60">
        <w:t xml:space="preserve">consulta </w:t>
      </w:r>
      <w:r w:rsidR="00C05307" w:rsidRPr="00DE7E60">
        <w:t>d</w:t>
      </w:r>
      <w:r w:rsidR="00A73719" w:rsidRPr="00DE7E60">
        <w:t xml:space="preserve">e pedidos de </w:t>
      </w:r>
      <w:r w:rsidR="00C05307" w:rsidRPr="00DE7E60">
        <w:t>impugnação</w:t>
      </w:r>
      <w:r w:rsidR="00A73719" w:rsidRPr="00DE7E60">
        <w:t xml:space="preserve"> cadastrados</w:t>
      </w:r>
      <w:bookmarkEnd w:id="9"/>
    </w:p>
    <w:p w14:paraId="64A98D01" w14:textId="734ADA36" w:rsidR="00FC277B" w:rsidRPr="00DE7E60" w:rsidRDefault="00AD7EA6" w:rsidP="00FC277B">
      <w:r>
        <w:rPr>
          <w:noProof/>
        </w:rPr>
        <w:drawing>
          <wp:inline distT="0" distB="0" distL="0" distR="0" wp14:anchorId="19A24EFE" wp14:editId="7620349B">
            <wp:extent cx="5760085" cy="2749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DE7E60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DE7E60" w:rsidRDefault="008501AE" w:rsidP="000A5E47">
            <w:pPr>
              <w:pStyle w:val="EstiloPrototipo3"/>
              <w:jc w:val="center"/>
            </w:pPr>
            <w:r w:rsidRPr="00DE7E60">
              <w:rPr>
                <w:sz w:val="24"/>
                <w:szCs w:val="24"/>
              </w:rPr>
              <w:t>Campos</w:t>
            </w:r>
          </w:p>
        </w:tc>
      </w:tr>
      <w:tr w:rsidR="00FC277B" w:rsidRPr="00DE7E60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DE7E60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E7E60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DE7E60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E7E60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DE7E60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E7E60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DE7E60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E7E60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DE7E60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E7E60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DE7E60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E7E60">
              <w:rPr>
                <w:b/>
                <w:sz w:val="20"/>
              </w:rPr>
              <w:t>Restrições</w:t>
            </w:r>
          </w:p>
        </w:tc>
      </w:tr>
      <w:tr w:rsidR="003E7186" w:rsidRPr="00DE7E60" w14:paraId="5616FAC0" w14:textId="77777777" w:rsidTr="00DA50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77857644" w14:textId="735D8EAF" w:rsidR="003E7186" w:rsidRPr="00DE7E60" w:rsidRDefault="00985C05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bookmarkStart w:id="10" w:name="_GoBack"/>
            <w:bookmarkEnd w:id="10"/>
            <w:r w:rsidR="003E7186">
              <w:rPr>
                <w:sz w:val="18"/>
                <w:szCs w:val="18"/>
              </w:rPr>
              <w:t>.</w:t>
            </w:r>
          </w:p>
        </w:tc>
      </w:tr>
      <w:tr w:rsidR="00FC277B" w:rsidRPr="00DE7E60" w14:paraId="3C877449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2CF9DFDD" w:rsidR="00FC277B" w:rsidRPr="00DE7E60" w:rsidRDefault="00441D09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Pedido (s) impugnação</w:t>
            </w:r>
            <w:r w:rsidR="00747917">
              <w:rPr>
                <w:rFonts w:cs="Arial"/>
                <w:sz w:val="18"/>
                <w:szCs w:val="18"/>
              </w:rPr>
              <w:t xml:space="preserve"> (</w:t>
            </w:r>
            <w:proofErr w:type="spellStart"/>
            <w:r w:rsidR="00747917">
              <w:rPr>
                <w:rFonts w:cs="Arial"/>
                <w:sz w:val="18"/>
                <w:szCs w:val="18"/>
              </w:rPr>
              <w:t>ões</w:t>
            </w:r>
            <w:proofErr w:type="spellEnd"/>
            <w:r w:rsidR="00747917">
              <w:rPr>
                <w:rFonts w:cs="Arial"/>
                <w:sz w:val="18"/>
                <w:szCs w:val="18"/>
              </w:rPr>
              <w:t>)</w:t>
            </w:r>
            <w:r w:rsidRPr="00DE7E60">
              <w:rPr>
                <w:rFonts w:cs="Arial"/>
                <w:sz w:val="18"/>
                <w:szCs w:val="18"/>
              </w:rPr>
              <w:t xml:space="preserve"> cadastrado (s)</w:t>
            </w:r>
          </w:p>
        </w:tc>
        <w:tc>
          <w:tcPr>
            <w:tcW w:w="1417" w:type="dxa"/>
          </w:tcPr>
          <w:p w14:paraId="36085FA7" w14:textId="3F9DC61A" w:rsidR="00FC277B" w:rsidRPr="00DE7E60" w:rsidRDefault="00441D09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spellStart"/>
            <w:r w:rsidRPr="00DE7E60">
              <w:rPr>
                <w:rFonts w:cs="Arial"/>
                <w:sz w:val="18"/>
                <w:szCs w:val="18"/>
              </w:rPr>
              <w:t>Label</w:t>
            </w:r>
            <w:proofErr w:type="spellEnd"/>
            <w:r w:rsidRPr="00DE7E6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A4A5B1D" w14:textId="5226024F" w:rsidR="00FC277B" w:rsidRPr="00DE7E60" w:rsidRDefault="00441D09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11965263" w14:textId="6CE7D462" w:rsidR="00FC277B" w:rsidRPr="00DE7E60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4CB960F" w:rsidR="00FC277B" w:rsidRPr="00DE7E60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77777777" w:rsidR="00FC277B" w:rsidRPr="00DE7E60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obrigatório.</w:t>
            </w:r>
          </w:p>
          <w:p w14:paraId="0227662D" w14:textId="629C99C1" w:rsidR="00380F43" w:rsidRPr="00DE7E60" w:rsidRDefault="00380F43" w:rsidP="00741750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A66293" w:rsidRPr="00DE7E60" w14:paraId="28FAB98F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6394FD5" w14:textId="2F158EFF" w:rsidR="00A66293" w:rsidRPr="00DE7E60" w:rsidRDefault="00A6629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noProof/>
              </w:rPr>
              <w:drawing>
                <wp:inline distT="0" distB="0" distL="0" distR="0" wp14:anchorId="691BA952" wp14:editId="653BA313">
                  <wp:extent cx="390476" cy="31428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FB84F9C" w14:textId="59413B7E" w:rsidR="00A66293" w:rsidRPr="00DE7E60" w:rsidRDefault="004478AE" w:rsidP="0073635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Apresenta</w:t>
            </w:r>
            <w:r w:rsidR="00736350" w:rsidRPr="00DE7E60">
              <w:rPr>
                <w:rFonts w:cs="Arial"/>
                <w:sz w:val="18"/>
                <w:szCs w:val="18"/>
              </w:rPr>
              <w:t xml:space="preserve"> a</w:t>
            </w:r>
            <w:r w:rsidRPr="00DE7E60">
              <w:rPr>
                <w:rFonts w:cs="Arial"/>
                <w:sz w:val="18"/>
                <w:szCs w:val="18"/>
              </w:rPr>
              <w:t xml:space="preserve"> imagem do Estado de impugnação de resultado.</w:t>
            </w:r>
          </w:p>
        </w:tc>
        <w:tc>
          <w:tcPr>
            <w:tcW w:w="1134" w:type="dxa"/>
          </w:tcPr>
          <w:p w14:paraId="4CD2D41C" w14:textId="1A5C7650" w:rsidR="00A66293" w:rsidRPr="00DE7E60" w:rsidRDefault="00155FFB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4F20181A" w14:textId="6833913C" w:rsidR="00A66293" w:rsidRPr="00DE7E60" w:rsidRDefault="00155FFB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D4986CC" w14:textId="1D579127" w:rsidR="00A66293" w:rsidRPr="00DE7E60" w:rsidRDefault="00155FFB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D7CEC44" w14:textId="77777777" w:rsidR="00A66293" w:rsidRPr="00DE7E60" w:rsidRDefault="00155FFB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obrigatório</w:t>
            </w:r>
          </w:p>
          <w:p w14:paraId="309E2AB2" w14:textId="77777777" w:rsidR="00576970" w:rsidRPr="00DE7E60" w:rsidRDefault="00576970" w:rsidP="005769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não editável.</w:t>
            </w:r>
          </w:p>
          <w:p w14:paraId="0ABACEC3" w14:textId="417B4878" w:rsidR="00576970" w:rsidRPr="00DE7E60" w:rsidRDefault="00576970" w:rsidP="005769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Dado recuperado do cadastro</w:t>
            </w:r>
            <w:r w:rsidR="00603D50" w:rsidRPr="00DE7E60">
              <w:rPr>
                <w:sz w:val="18"/>
                <w:szCs w:val="18"/>
              </w:rPr>
              <w:t xml:space="preserve"> </w:t>
            </w:r>
            <w:r w:rsidR="00BF59D5" w:rsidRPr="00DE7E60">
              <w:rPr>
                <w:sz w:val="18"/>
                <w:szCs w:val="18"/>
              </w:rPr>
              <w:t>do processo eleitoral</w:t>
            </w:r>
            <w:r w:rsidR="00D93973" w:rsidRPr="00DE7E60">
              <w:rPr>
                <w:sz w:val="18"/>
                <w:szCs w:val="18"/>
              </w:rPr>
              <w:t>.</w:t>
            </w:r>
          </w:p>
          <w:p w14:paraId="28C5026C" w14:textId="76146E84" w:rsidR="00F57C36" w:rsidRPr="00DE7E60" w:rsidRDefault="00F57C36" w:rsidP="00601B0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 xml:space="preserve">Ao posicionar o mouse sobre a imagem, </w:t>
            </w:r>
            <w:r w:rsidR="00601B0E" w:rsidRPr="00DE7E60">
              <w:rPr>
                <w:sz w:val="18"/>
                <w:szCs w:val="18"/>
              </w:rPr>
              <w:t xml:space="preserve">então o sistema apresenta a mensagem de </w:t>
            </w:r>
            <w:proofErr w:type="spellStart"/>
            <w:r w:rsidR="00601B0E" w:rsidRPr="00DE7E60">
              <w:rPr>
                <w:sz w:val="18"/>
                <w:szCs w:val="18"/>
              </w:rPr>
              <w:lastRenderedPageBreak/>
              <w:t>Hint</w:t>
            </w:r>
            <w:proofErr w:type="spellEnd"/>
            <w:r w:rsidR="00601B0E" w:rsidRPr="00DE7E60">
              <w:rPr>
                <w:sz w:val="18"/>
                <w:szCs w:val="18"/>
              </w:rPr>
              <w:t xml:space="preserve"> “CAU/&lt;UF&gt;”. A UF corresponde </w:t>
            </w:r>
            <w:r w:rsidR="00DE153D" w:rsidRPr="00DE7E60">
              <w:rPr>
                <w:sz w:val="18"/>
                <w:szCs w:val="18"/>
              </w:rPr>
              <w:t>a</w:t>
            </w:r>
            <w:r w:rsidR="00601B0E" w:rsidRPr="00DE7E60">
              <w:rPr>
                <w:sz w:val="18"/>
                <w:szCs w:val="18"/>
              </w:rPr>
              <w:t xml:space="preserve"> UF da chapa que recebeu o pedido de impugnação de resultado.</w:t>
            </w:r>
          </w:p>
        </w:tc>
      </w:tr>
      <w:tr w:rsidR="009A57CB" w:rsidRPr="00DE7E60" w14:paraId="57DEC4AD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1AFCAEA" w14:textId="2D756A8C" w:rsidR="009A57CB" w:rsidRPr="00DE7E60" w:rsidRDefault="00A6629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lastRenderedPageBreak/>
              <w:t>Estado</w:t>
            </w:r>
          </w:p>
        </w:tc>
        <w:tc>
          <w:tcPr>
            <w:tcW w:w="1417" w:type="dxa"/>
          </w:tcPr>
          <w:p w14:paraId="50083698" w14:textId="2CA1C052" w:rsidR="009A57CB" w:rsidRPr="00DE7E60" w:rsidRDefault="00A66293" w:rsidP="00155FF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 xml:space="preserve">Apresenta </w:t>
            </w:r>
            <w:r w:rsidR="00155FFB" w:rsidRPr="00DE7E60">
              <w:rPr>
                <w:rFonts w:cs="Arial"/>
                <w:sz w:val="18"/>
                <w:szCs w:val="18"/>
              </w:rPr>
              <w:t xml:space="preserve">o </w:t>
            </w:r>
            <w:r w:rsidRPr="00DE7E60">
              <w:rPr>
                <w:rFonts w:cs="Arial"/>
                <w:sz w:val="18"/>
                <w:szCs w:val="18"/>
              </w:rPr>
              <w:t>CAU/UF que recebeu o pedido de impugnação de resultado.</w:t>
            </w:r>
          </w:p>
        </w:tc>
        <w:tc>
          <w:tcPr>
            <w:tcW w:w="1134" w:type="dxa"/>
          </w:tcPr>
          <w:p w14:paraId="662338EA" w14:textId="233141D7" w:rsidR="009A57CB" w:rsidRPr="00DE7E60" w:rsidRDefault="00155FFB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704B55BA" w14:textId="33B78DAD" w:rsidR="009A57CB" w:rsidRPr="00DE7E60" w:rsidRDefault="00155FFB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524AFEB" w14:textId="23C30502" w:rsidR="009A57CB" w:rsidRPr="00DE7E60" w:rsidRDefault="00155FFB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8F7F86F" w14:textId="39C51911" w:rsidR="009A57CB" w:rsidRPr="00DE7E60" w:rsidRDefault="00155FFB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obrigatório.</w:t>
            </w:r>
          </w:p>
          <w:p w14:paraId="595F6A28" w14:textId="77777777" w:rsidR="00155FFB" w:rsidRPr="00DE7E60" w:rsidRDefault="00155FFB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não editável.</w:t>
            </w:r>
          </w:p>
          <w:p w14:paraId="3B7D7ADA" w14:textId="056043AD" w:rsidR="00155FFB" w:rsidRPr="00DE7E60" w:rsidRDefault="00155FFB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 xml:space="preserve">Dado recuperado do </w:t>
            </w:r>
            <w:r w:rsidR="00576970" w:rsidRPr="00DE7E60">
              <w:rPr>
                <w:sz w:val="18"/>
                <w:szCs w:val="18"/>
              </w:rPr>
              <w:t>cadastro de impugnação de resultado de eleição.</w:t>
            </w:r>
          </w:p>
        </w:tc>
      </w:tr>
      <w:tr w:rsidR="00071F05" w:rsidRPr="00DE7E60" w14:paraId="5A741FE5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2B0505A" w14:textId="55FF55B3" w:rsidR="00071F05" w:rsidRPr="00DE7E60" w:rsidRDefault="00071F05" w:rsidP="00071F05">
            <w:pPr>
              <w:tabs>
                <w:tab w:val="left" w:pos="188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ab/>
              <w:t>Não há pedido de impugnação de resultado cadastrado</w:t>
            </w:r>
          </w:p>
        </w:tc>
        <w:tc>
          <w:tcPr>
            <w:tcW w:w="1417" w:type="dxa"/>
          </w:tcPr>
          <w:p w14:paraId="21077E83" w14:textId="51F7E5AD" w:rsidR="00071F05" w:rsidRPr="00DE7E60" w:rsidRDefault="00071F05" w:rsidP="0097748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Mensagem informativa</w:t>
            </w:r>
          </w:p>
        </w:tc>
        <w:tc>
          <w:tcPr>
            <w:tcW w:w="1134" w:type="dxa"/>
          </w:tcPr>
          <w:p w14:paraId="378D3E0F" w14:textId="769F5239" w:rsidR="00071F05" w:rsidRPr="00DE7E60" w:rsidRDefault="00071F05" w:rsidP="009774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40929074" w14:textId="592257C1" w:rsidR="00071F05" w:rsidRPr="00DE7E60" w:rsidRDefault="00071F05" w:rsidP="009774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1BC8529" w14:textId="158D7B7B" w:rsidR="00071F05" w:rsidRPr="00DE7E60" w:rsidRDefault="00071F05" w:rsidP="009774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84D59A0" w14:textId="3DAF5266" w:rsidR="00071F05" w:rsidRPr="00DE7E60" w:rsidRDefault="00071F05" w:rsidP="0097748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A mensagem é apresentada somente se não houver registros cadastrados.</w:t>
            </w:r>
          </w:p>
        </w:tc>
      </w:tr>
      <w:tr w:rsidR="00977488" w:rsidRPr="00DE7E60" w14:paraId="0A48C6DA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2EC01B7" w14:textId="2A608FD6" w:rsidR="00977488" w:rsidRPr="00DE7E60" w:rsidRDefault="00977488" w:rsidP="009774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Quantidade de pedidos de impugnação</w:t>
            </w:r>
          </w:p>
        </w:tc>
        <w:tc>
          <w:tcPr>
            <w:tcW w:w="1417" w:type="dxa"/>
          </w:tcPr>
          <w:p w14:paraId="330A7B89" w14:textId="4A255C68" w:rsidR="00977488" w:rsidRPr="00DE7E60" w:rsidRDefault="00977488" w:rsidP="0097748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Apresenta a quantidade de pedidos de impugnação cadastrados, por UF.</w:t>
            </w:r>
          </w:p>
        </w:tc>
        <w:tc>
          <w:tcPr>
            <w:tcW w:w="1134" w:type="dxa"/>
          </w:tcPr>
          <w:p w14:paraId="3431F723" w14:textId="1284DE93" w:rsidR="00977488" w:rsidRPr="00DE7E60" w:rsidRDefault="00977488" w:rsidP="009774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7BE2C550" w14:textId="0E5B5D49" w:rsidR="00977488" w:rsidRPr="00DE7E60" w:rsidRDefault="00977488" w:rsidP="009774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5B898D4" w14:textId="62166F9E" w:rsidR="00977488" w:rsidRPr="00DE7E60" w:rsidRDefault="00977488" w:rsidP="009774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2254317" w14:textId="77777777" w:rsidR="00977488" w:rsidRPr="00DE7E60" w:rsidRDefault="00977488" w:rsidP="0097748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obrigatório.</w:t>
            </w:r>
          </w:p>
          <w:p w14:paraId="4A8BC4B0" w14:textId="77777777" w:rsidR="00977488" w:rsidRPr="00DE7E60" w:rsidRDefault="00977488" w:rsidP="0097748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não editável.</w:t>
            </w:r>
          </w:p>
          <w:p w14:paraId="55CBE624" w14:textId="6F056D06" w:rsidR="00977488" w:rsidRPr="00DE7E60" w:rsidRDefault="00977488" w:rsidP="0097748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063B90" w:rsidRPr="00DE7E60" w14:paraId="6622794B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2D05A32" w14:textId="76D6B052" w:rsidR="00063B90" w:rsidRPr="00DE7E60" w:rsidRDefault="00063B90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Total de pedidos de impugnação</w:t>
            </w:r>
          </w:p>
        </w:tc>
        <w:tc>
          <w:tcPr>
            <w:tcW w:w="1417" w:type="dxa"/>
          </w:tcPr>
          <w:p w14:paraId="3E21189D" w14:textId="360800A0" w:rsidR="00063B90" w:rsidRPr="00DE7E60" w:rsidRDefault="00063B90" w:rsidP="00063B9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Apresenta a quantidade total de pedidos de impugnação cadastrados.</w:t>
            </w:r>
          </w:p>
        </w:tc>
        <w:tc>
          <w:tcPr>
            <w:tcW w:w="1134" w:type="dxa"/>
          </w:tcPr>
          <w:p w14:paraId="16BA20F8" w14:textId="0D47BC67" w:rsidR="00063B90" w:rsidRPr="00DE7E60" w:rsidRDefault="00063B90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7D8F8D14" w14:textId="7D3A00A7" w:rsidR="00063B90" w:rsidRPr="00DE7E60" w:rsidRDefault="00063B90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72420F2" w14:textId="3537F44A" w:rsidR="00063B90" w:rsidRPr="00DE7E60" w:rsidRDefault="00063B90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EA38AD5" w14:textId="77777777" w:rsidR="00063B90" w:rsidRPr="00DE7E60" w:rsidRDefault="00063B90" w:rsidP="00063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obrigatório.</w:t>
            </w:r>
          </w:p>
          <w:p w14:paraId="2311DFF4" w14:textId="77777777" w:rsidR="00063B90" w:rsidRPr="00DE7E60" w:rsidRDefault="00063B90" w:rsidP="00063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não editável.</w:t>
            </w:r>
          </w:p>
          <w:p w14:paraId="139E25A2" w14:textId="77777777" w:rsidR="00063B90" w:rsidRPr="00DE7E60" w:rsidRDefault="00063B90" w:rsidP="00063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Campo calculado.</w:t>
            </w:r>
          </w:p>
          <w:p w14:paraId="7508061E" w14:textId="77777777" w:rsidR="00063B90" w:rsidRPr="00DE7E60" w:rsidRDefault="00063B90" w:rsidP="00063B90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Calculo:</w:t>
            </w:r>
          </w:p>
          <w:p w14:paraId="10108DF4" w14:textId="51A21A27" w:rsidR="00063B90" w:rsidRPr="00DE7E60" w:rsidRDefault="00063B90" w:rsidP="00063B90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r w:rsidRPr="00DE7E60">
              <w:rPr>
                <w:sz w:val="18"/>
                <w:szCs w:val="18"/>
              </w:rPr>
              <w:t>Qtde_Pedidos_Impugnacao</w:t>
            </w:r>
            <w:proofErr w:type="spellEnd"/>
            <w:r w:rsidRPr="00DE7E60">
              <w:rPr>
                <w:sz w:val="18"/>
                <w:szCs w:val="18"/>
              </w:rPr>
              <w:t xml:space="preserve">_&lt;UF&gt; + </w:t>
            </w:r>
            <w:proofErr w:type="spellStart"/>
            <w:r w:rsidRPr="00DE7E60">
              <w:rPr>
                <w:sz w:val="18"/>
                <w:szCs w:val="18"/>
              </w:rPr>
              <w:t>Qtde_Pedidos_Impugnacao</w:t>
            </w:r>
            <w:proofErr w:type="spellEnd"/>
            <w:r w:rsidRPr="00DE7E60">
              <w:rPr>
                <w:sz w:val="18"/>
                <w:szCs w:val="18"/>
              </w:rPr>
              <w:t>_&lt;UF&gt;</w:t>
            </w:r>
            <w:r w:rsidR="0054253C" w:rsidRPr="00DE7E60">
              <w:rPr>
                <w:sz w:val="18"/>
                <w:szCs w:val="18"/>
              </w:rPr>
              <w:t>.</w:t>
            </w:r>
          </w:p>
        </w:tc>
      </w:tr>
      <w:tr w:rsidR="00063B90" w:rsidRPr="00DE7E60" w14:paraId="03D67C22" w14:textId="77777777" w:rsidTr="0009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B785EB7" w14:textId="220657C5" w:rsidR="00063B90" w:rsidRPr="00DE7E60" w:rsidRDefault="00063B90" w:rsidP="00063B90">
            <w:pPr>
              <w:pStyle w:val="EstiloPrototipo3"/>
              <w:jc w:val="center"/>
            </w:pPr>
            <w:r w:rsidRPr="00DE7E60">
              <w:rPr>
                <w:sz w:val="24"/>
                <w:szCs w:val="24"/>
              </w:rPr>
              <w:t>Comandos</w:t>
            </w:r>
          </w:p>
        </w:tc>
      </w:tr>
      <w:tr w:rsidR="009D2C55" w:rsidRPr="00DE7E60" w14:paraId="6CB20B3C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444CF28" w14:textId="2ECBF651" w:rsidR="009D2C55" w:rsidRPr="00DE7E60" w:rsidRDefault="009D2C55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Acompanhar impugnação resultado</w:t>
            </w:r>
          </w:p>
          <w:p w14:paraId="167808BD" w14:textId="04056231" w:rsidR="009D2C55" w:rsidRPr="00DE7E60" w:rsidRDefault="009D2C55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(CHAPA)</w:t>
            </w:r>
          </w:p>
        </w:tc>
        <w:tc>
          <w:tcPr>
            <w:tcW w:w="1417" w:type="dxa"/>
          </w:tcPr>
          <w:p w14:paraId="15F3E8AB" w14:textId="688DC1B8" w:rsidR="009D2C55" w:rsidRPr="00DE7E60" w:rsidRDefault="009D2C55" w:rsidP="00063B9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Quando acionado, estende para a funcionalidade “Visualizar pedidos de impugnação cadastrados”.</w:t>
            </w:r>
          </w:p>
        </w:tc>
        <w:tc>
          <w:tcPr>
            <w:tcW w:w="1134" w:type="dxa"/>
          </w:tcPr>
          <w:p w14:paraId="4931AFD4" w14:textId="7AC1A54F" w:rsidR="009D2C55" w:rsidRPr="00DE7E60" w:rsidRDefault="002B7E4E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12332B57" w14:textId="133A0442" w:rsidR="009D2C55" w:rsidRPr="00DE7E60" w:rsidRDefault="002B7E4E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50125B7B" w14:textId="354CBDAD" w:rsidR="009D2C55" w:rsidRPr="00DE7E60" w:rsidRDefault="002B7E4E" w:rsidP="00063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6B4C6455" w14:textId="241FE4E7" w:rsidR="009D2C55" w:rsidRPr="00DE7E60" w:rsidRDefault="002B7E4E" w:rsidP="00063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Não se aplica</w:t>
            </w:r>
          </w:p>
        </w:tc>
      </w:tr>
      <w:tr w:rsidR="002B7E4E" w:rsidRPr="00DE7E60" w14:paraId="416A1245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8D95E3B" w14:textId="77777777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Acompanhar impugnação resultado</w:t>
            </w:r>
          </w:p>
          <w:p w14:paraId="44F34041" w14:textId="0D854E4E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(COMISSÃO)</w:t>
            </w:r>
          </w:p>
        </w:tc>
        <w:tc>
          <w:tcPr>
            <w:tcW w:w="1417" w:type="dxa"/>
          </w:tcPr>
          <w:p w14:paraId="42F4E2C4" w14:textId="44A9DFED" w:rsidR="002B7E4E" w:rsidRPr="00DE7E60" w:rsidRDefault="002B7E4E" w:rsidP="002B7E4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 xml:space="preserve">Quando acionado, estende para a funcionalidade “Consultar pedidos de impugnação </w:t>
            </w:r>
            <w:r w:rsidRPr="00DE7E60">
              <w:rPr>
                <w:rFonts w:cs="Arial"/>
                <w:sz w:val="18"/>
                <w:szCs w:val="18"/>
              </w:rPr>
              <w:lastRenderedPageBreak/>
              <w:t>cadastrados por estado”.</w:t>
            </w:r>
          </w:p>
        </w:tc>
        <w:tc>
          <w:tcPr>
            <w:tcW w:w="1134" w:type="dxa"/>
          </w:tcPr>
          <w:p w14:paraId="47AC5B49" w14:textId="30860C7A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1418" w:type="dxa"/>
          </w:tcPr>
          <w:p w14:paraId="3A36D071" w14:textId="21996CEE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63E75F7B" w14:textId="5014A968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E46E91F" w14:textId="4F87B462" w:rsidR="002B7E4E" w:rsidRPr="00DE7E60" w:rsidRDefault="002B7E4E" w:rsidP="002B7E4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Não se aplica</w:t>
            </w:r>
          </w:p>
        </w:tc>
      </w:tr>
      <w:tr w:rsidR="002B7E4E" w:rsidRPr="00DE7E60" w14:paraId="279A28A9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5E61C07" w14:textId="77777777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Acompanhar impugnação resultado</w:t>
            </w:r>
          </w:p>
          <w:p w14:paraId="3C2B9FD0" w14:textId="721AA699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(Impugnação de resultado)</w:t>
            </w:r>
          </w:p>
        </w:tc>
        <w:tc>
          <w:tcPr>
            <w:tcW w:w="1417" w:type="dxa"/>
          </w:tcPr>
          <w:p w14:paraId="709EB119" w14:textId="58E0CB2C" w:rsidR="002B7E4E" w:rsidRPr="00DE7E60" w:rsidRDefault="002B7E4E" w:rsidP="002B7E4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Quando acionado, estende para a funcionalidade “Visualizar pedidos de impugnação cadastrados por estado”.</w:t>
            </w:r>
          </w:p>
        </w:tc>
        <w:tc>
          <w:tcPr>
            <w:tcW w:w="1134" w:type="dxa"/>
          </w:tcPr>
          <w:p w14:paraId="12FCF150" w14:textId="146AFD63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0CC24CD4" w14:textId="67876853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150A0E6D" w14:textId="50BA1C2E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DD821EC" w14:textId="0ED7FD5C" w:rsidR="002B7E4E" w:rsidRPr="00DE7E60" w:rsidRDefault="002B7E4E" w:rsidP="002B7E4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Não se aplica</w:t>
            </w:r>
          </w:p>
        </w:tc>
      </w:tr>
      <w:tr w:rsidR="00AD7EA6" w:rsidRPr="00DE7E60" w14:paraId="45CAF078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72204CD" w14:textId="7A946496" w:rsidR="00AD7EA6" w:rsidRPr="00DE7E60" w:rsidRDefault="00AD7EA6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E3D67D" wp14:editId="24A846F7">
                  <wp:extent cx="200000" cy="200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F1EF860" w14:textId="5E512A99" w:rsidR="00AD7EA6" w:rsidRPr="00DE7E60" w:rsidRDefault="00AD7EA6" w:rsidP="00AD7EA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volta para a tela página anterior.</w:t>
            </w:r>
          </w:p>
        </w:tc>
        <w:tc>
          <w:tcPr>
            <w:tcW w:w="1134" w:type="dxa"/>
          </w:tcPr>
          <w:p w14:paraId="522B54CA" w14:textId="3B4B6C1E" w:rsidR="00AD7EA6" w:rsidRPr="00DE7E60" w:rsidRDefault="00B343C8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6360A205" w14:textId="39025C02" w:rsidR="00AD7EA6" w:rsidRPr="00DE7E60" w:rsidRDefault="00B343C8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0D349574" w14:textId="38825D6D" w:rsidR="00AD7EA6" w:rsidRPr="00DE7E60" w:rsidRDefault="00B343C8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5562B61" w14:textId="17E1E8D5" w:rsidR="00AD7EA6" w:rsidRPr="00DE7E60" w:rsidRDefault="00AD7EA6" w:rsidP="002B7E4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padrão do sistema.</w:t>
            </w:r>
          </w:p>
        </w:tc>
      </w:tr>
      <w:tr w:rsidR="002B7E4E" w:rsidRPr="00DE7E60" w14:paraId="68CB556E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B588221" w14:textId="02C2AB58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417" w:type="dxa"/>
          </w:tcPr>
          <w:p w14:paraId="3D851603" w14:textId="197D2D64" w:rsidR="002B7E4E" w:rsidRPr="00DE7E60" w:rsidRDefault="002B7E4E" w:rsidP="002B7E4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Quando acionado, apresenta os pedidos de impugnação cadastrados, por UF.</w:t>
            </w:r>
          </w:p>
        </w:tc>
        <w:tc>
          <w:tcPr>
            <w:tcW w:w="1134" w:type="dxa"/>
          </w:tcPr>
          <w:p w14:paraId="35AA4BD4" w14:textId="44439A6E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612BDC94" w14:textId="2D372F0B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DE7E60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6ABA0E6D" w14:textId="63895999" w:rsidR="002B7E4E" w:rsidRPr="00DE7E60" w:rsidRDefault="002B7E4E" w:rsidP="002B7E4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E7E6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EC864AE" w14:textId="3D96715C" w:rsidR="002B7E4E" w:rsidRPr="00DE7E60" w:rsidRDefault="002B7E4E" w:rsidP="002B7E4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DE7E60">
              <w:rPr>
                <w:sz w:val="18"/>
                <w:szCs w:val="18"/>
              </w:rPr>
              <w:t>Não se aplica</w:t>
            </w:r>
          </w:p>
        </w:tc>
      </w:tr>
    </w:tbl>
    <w:p w14:paraId="5C3EF643" w14:textId="77777777" w:rsidR="00FC277B" w:rsidRPr="00DE7E60" w:rsidRDefault="00FC277B" w:rsidP="00FC277B"/>
    <w:p w14:paraId="53F68FA4" w14:textId="77777777" w:rsidR="000514D4" w:rsidRPr="00DE7E60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4933786"/>
      <w:r w:rsidRPr="00DE7E60">
        <w:t>CRITÉRIOS DE ACEITE</w:t>
      </w:r>
      <w:bookmarkEnd w:id="11"/>
    </w:p>
    <w:p w14:paraId="34F179F8" w14:textId="77777777" w:rsidR="0030370F" w:rsidRPr="00DE7E60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DE7E60">
        <w:rPr>
          <w:b/>
          <w:color w:val="auto"/>
        </w:rPr>
        <w:t xml:space="preserve">Premissa: </w:t>
      </w:r>
    </w:p>
    <w:p w14:paraId="56B285EA" w14:textId="28CC0A31" w:rsidR="00124864" w:rsidRPr="00DE7E60" w:rsidRDefault="007C7C24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 w:rsidRPr="00DE7E60">
        <w:t xml:space="preserve">A funcionalidade é apresentada após o arquiteto e urbanista acionar o </w:t>
      </w:r>
      <w:proofErr w:type="spellStart"/>
      <w:r w:rsidR="00F56960" w:rsidRPr="00DE7E60">
        <w:t>sub</w:t>
      </w:r>
      <w:r w:rsidRPr="00DE7E60">
        <w:t>menu</w:t>
      </w:r>
      <w:proofErr w:type="spellEnd"/>
      <w:r w:rsidRPr="00DE7E60">
        <w:t xml:space="preserve"> “Acompanhar Impugnação”</w:t>
      </w:r>
      <w:r w:rsidR="00F56960" w:rsidRPr="00DE7E60">
        <w:t xml:space="preserve"> em: “Impugnação de resultado</w:t>
      </w:r>
      <w:r w:rsidR="00EA390D" w:rsidRPr="00DE7E60">
        <w:t xml:space="preserve"> → Acompanhar Impugnação</w:t>
      </w:r>
      <w:r w:rsidR="00F56960" w:rsidRPr="00DE7E60">
        <w:t>”</w:t>
      </w:r>
      <w:r w:rsidR="000C55DA" w:rsidRPr="00DE7E60">
        <w:t xml:space="preserve">, </w:t>
      </w:r>
      <w:r w:rsidR="004C6848" w:rsidRPr="00DE7E60">
        <w:t>“Chapa</w:t>
      </w:r>
      <w:r w:rsidR="000C55DA" w:rsidRPr="00DE7E60">
        <w:t xml:space="preserve"> → Acompanhar Impugnação de Resultado</w:t>
      </w:r>
      <w:r w:rsidR="004C6848" w:rsidRPr="00DE7E60">
        <w:t>”</w:t>
      </w:r>
      <w:r w:rsidR="000C55DA" w:rsidRPr="00DE7E60">
        <w:t xml:space="preserve"> ou “Comissão → Acompanhar Impugnação”</w:t>
      </w:r>
      <w:r w:rsidR="00EA390D" w:rsidRPr="00DE7E60">
        <w:t>.</w:t>
      </w:r>
      <w:r w:rsidR="00F56960" w:rsidRPr="00DE7E60">
        <w:t xml:space="preserve"> </w:t>
      </w:r>
    </w:p>
    <w:p w14:paraId="4899E8B5" w14:textId="43EB5D54" w:rsidR="003E2724" w:rsidRPr="00DE7E60" w:rsidRDefault="003E2724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DE7E60">
        <w:t xml:space="preserve">Somente os Estados e/ou IES que </w:t>
      </w:r>
      <w:r w:rsidR="001E7F23" w:rsidRPr="00DE7E60">
        <w:t>possui</w:t>
      </w:r>
      <w:r w:rsidRPr="00DE7E60">
        <w:t xml:space="preserve"> (</w:t>
      </w:r>
      <w:r w:rsidR="001E7F23" w:rsidRPr="00DE7E60">
        <w:t>em</w:t>
      </w:r>
      <w:r w:rsidRPr="00DE7E60">
        <w:t>) pedido (s) de impugnação de resultado</w:t>
      </w:r>
      <w:r w:rsidR="00F54534" w:rsidRPr="00DE7E60">
        <w:t xml:space="preserve"> cadastrado (s)</w:t>
      </w:r>
      <w:r w:rsidR="0076662C" w:rsidRPr="00DE7E60">
        <w:t xml:space="preserve"> são apresentados</w:t>
      </w:r>
      <w:r w:rsidRPr="00DE7E60">
        <w:t>.</w:t>
      </w:r>
    </w:p>
    <w:p w14:paraId="653D8F2F" w14:textId="182866EC" w:rsidR="003A52CE" w:rsidRPr="00DE7E60" w:rsidRDefault="003A52CE" w:rsidP="003F583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1A16243" w14:textId="77777777" w:rsidR="00D93145" w:rsidRPr="00DE7E60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 w:rsidRPr="00DE7E60">
        <w:rPr>
          <w:b/>
        </w:rPr>
        <w:t>Regras Gerais:</w:t>
      </w:r>
      <w:bookmarkStart w:id="14" w:name="_Ref26893226"/>
      <w:bookmarkEnd w:id="12"/>
      <w:bookmarkEnd w:id="13"/>
    </w:p>
    <w:p w14:paraId="5286CC4A" w14:textId="54119D4C" w:rsidR="004D7608" w:rsidRPr="00DE7E60" w:rsidRDefault="002C76AA" w:rsidP="002C76A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DE7E60">
        <w:t xml:space="preserve">Quando o arquiteto e urbanista acionar o </w:t>
      </w:r>
      <w:proofErr w:type="spellStart"/>
      <w:r w:rsidRPr="00DE7E60">
        <w:t>submenu</w:t>
      </w:r>
      <w:proofErr w:type="spellEnd"/>
      <w:r w:rsidRPr="00DE7E60">
        <w:t xml:space="preserve"> “Acompanhar Impugnação Resultado” do menu “Chapa”, então o sistema verifica</w:t>
      </w:r>
      <w:r w:rsidR="001A289C" w:rsidRPr="00DE7E60">
        <w:t xml:space="preserve"> se o arquiteto e urbanista é responsável ou membro de chapa</w:t>
      </w:r>
      <w:r w:rsidR="00301C5B" w:rsidRPr="00DE7E60">
        <w:t xml:space="preserve"> ou </w:t>
      </w:r>
      <w:r w:rsidR="00B10F5E" w:rsidRPr="00DE7E60">
        <w:t>IES</w:t>
      </w:r>
      <w:r w:rsidR="001A289C" w:rsidRPr="00DE7E60">
        <w:t>, caso</w:t>
      </w:r>
      <w:r w:rsidR="004D7608" w:rsidRPr="00DE7E60">
        <w:t xml:space="preserve"> não seja, então o sistema apresenta a mensagem “</w:t>
      </w:r>
      <w:proofErr w:type="gramStart"/>
      <w:r w:rsidR="004D7608" w:rsidRPr="00DE7E60">
        <w:t>Caro(</w:t>
      </w:r>
      <w:proofErr w:type="gramEnd"/>
      <w:r w:rsidR="004D7608" w:rsidRPr="00DE7E60">
        <w:t xml:space="preserve">a) sr. (a), a visualização de pedidos de impugnação de resultado </w:t>
      </w:r>
      <w:r w:rsidR="00E9358B" w:rsidRPr="00DE7E60">
        <w:t xml:space="preserve">é permitido somente </w:t>
      </w:r>
      <w:r w:rsidR="004D7608" w:rsidRPr="00DE7E60">
        <w:t>para membros ou responsáveis de chapa”.</w:t>
      </w:r>
      <w:r w:rsidR="001A289C" w:rsidRPr="00DE7E60">
        <w:t xml:space="preserve"> </w:t>
      </w:r>
    </w:p>
    <w:p w14:paraId="21786B99" w14:textId="52C21E73" w:rsidR="00757BFD" w:rsidRPr="00DE7E60" w:rsidRDefault="004D7608" w:rsidP="004D760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DE7E60">
        <w:t>Caso seja, então</w:t>
      </w:r>
      <w:r w:rsidR="001A289C" w:rsidRPr="00DE7E60">
        <w:t xml:space="preserve"> o sistema verifica</w:t>
      </w:r>
      <w:r w:rsidR="002C76AA" w:rsidRPr="00DE7E60">
        <w:t xml:space="preserve"> se </w:t>
      </w:r>
      <w:r w:rsidR="00757BFD" w:rsidRPr="00DE7E60">
        <w:t>existe pedido de impugnação cadastrado para o seu Estado</w:t>
      </w:r>
      <w:r w:rsidR="00A57AEA" w:rsidRPr="00DE7E60">
        <w:t xml:space="preserve"> ou IES</w:t>
      </w:r>
      <w:r w:rsidR="00757BFD" w:rsidRPr="00DE7E60">
        <w:t>, caso não tenha, então o sistema apresenta a mensagem “Não há pedidos de impugnação de resultado cadastrado”.</w:t>
      </w:r>
    </w:p>
    <w:p w14:paraId="470645A7" w14:textId="70CCC186" w:rsidR="002C76AA" w:rsidRPr="00DE7E60" w:rsidRDefault="00757BFD" w:rsidP="00757BFD">
      <w:pPr>
        <w:pStyle w:val="PargrafodaLista"/>
        <w:widowControl/>
        <w:numPr>
          <w:ilvl w:val="3"/>
          <w:numId w:val="5"/>
        </w:numPr>
        <w:tabs>
          <w:tab w:val="left" w:pos="1276"/>
        </w:tabs>
        <w:autoSpaceDE/>
        <w:autoSpaceDN/>
        <w:adjustRightInd/>
        <w:spacing w:after="200" w:line="276" w:lineRule="auto"/>
        <w:ind w:left="993" w:hanging="364"/>
        <w:contextualSpacing/>
        <w:jc w:val="both"/>
      </w:pPr>
      <w:r w:rsidRPr="00DE7E60">
        <w:t xml:space="preserve">Caso tenha, </w:t>
      </w:r>
      <w:r w:rsidR="002C76AA" w:rsidRPr="00DE7E60">
        <w:t>então o sistema, então o sistema recupera e apresenta os pedidos de impugnação cadastrados para as chapas do seu Estado</w:t>
      </w:r>
      <w:r w:rsidR="00C5287A" w:rsidRPr="00DE7E60">
        <w:t xml:space="preserve"> ou IES</w:t>
      </w:r>
      <w:r w:rsidR="002C76AA" w:rsidRPr="00DE7E60">
        <w:t>, história de usuário Eleitoral_HST174</w:t>
      </w:r>
      <w:proofErr w:type="gramStart"/>
      <w:r w:rsidR="002C76AA" w:rsidRPr="00DE7E60">
        <w:t>_Visualizar</w:t>
      </w:r>
      <w:proofErr w:type="gramEnd"/>
      <w:r w:rsidR="002C76AA" w:rsidRPr="00DE7E60">
        <w:t>_</w:t>
      </w:r>
      <w:r w:rsidR="00B83A3D" w:rsidRPr="00DE7E60">
        <w:t>Pedido_</w:t>
      </w:r>
      <w:r w:rsidR="002C76AA" w:rsidRPr="00DE7E60">
        <w:t xml:space="preserve">Impugancao_ResultadoPROF. </w:t>
      </w:r>
    </w:p>
    <w:p w14:paraId="6CC8477C" w14:textId="0F4D83AA" w:rsidR="00757BFD" w:rsidRPr="00DE7E60" w:rsidRDefault="00757BFD" w:rsidP="00882985">
      <w:pPr>
        <w:pStyle w:val="PargrafodaLista"/>
        <w:widowControl/>
        <w:tabs>
          <w:tab w:val="left" w:pos="1276"/>
        </w:tabs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108BB88A" w14:textId="678087E5" w:rsidR="001A289C" w:rsidRPr="00DE7E60" w:rsidRDefault="00964643" w:rsidP="002C76A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DE7E60">
        <w:t xml:space="preserve">Quando o arquiteto e urbanista acionar o </w:t>
      </w:r>
      <w:proofErr w:type="spellStart"/>
      <w:r w:rsidRPr="00DE7E60">
        <w:t>submenu</w:t>
      </w:r>
      <w:proofErr w:type="spellEnd"/>
      <w:r w:rsidRPr="00DE7E60">
        <w:t xml:space="preserve"> “Acompanhar Impugnação Resultado” do menu “Comissão”, então o sistema verifica se o arquiteto e urbanista é membro de comissão</w:t>
      </w:r>
      <w:r w:rsidR="001A289C" w:rsidRPr="00DE7E60">
        <w:t xml:space="preserve"> CEN ou CE</w:t>
      </w:r>
      <w:r w:rsidR="005258C2" w:rsidRPr="00DE7E60">
        <w:t xml:space="preserve">, caso não seja, então o sistema apresenta a mensagem </w:t>
      </w:r>
      <w:r w:rsidR="00412E06" w:rsidRPr="00DE7E60">
        <w:t>“</w:t>
      </w:r>
      <w:r w:rsidR="00113C42" w:rsidRPr="00DE7E60">
        <w:t>Prezado</w:t>
      </w:r>
      <w:r w:rsidR="00BA4D37" w:rsidRPr="00DE7E60">
        <w:t xml:space="preserve"> </w:t>
      </w:r>
      <w:r w:rsidR="00412E06" w:rsidRPr="00DE7E60">
        <w:t xml:space="preserve">(a), </w:t>
      </w:r>
      <w:r w:rsidR="00113C42" w:rsidRPr="00DE7E60">
        <w:t xml:space="preserve">somente membros </w:t>
      </w:r>
      <w:r w:rsidR="005E25DD" w:rsidRPr="00DE7E60">
        <w:t>de comi</w:t>
      </w:r>
      <w:r w:rsidR="00113C42" w:rsidRPr="00DE7E60">
        <w:t>ssão na eleição vigente podem acessar este menu. “</w:t>
      </w:r>
      <w:r w:rsidR="00412E06" w:rsidRPr="00DE7E60">
        <w:t>.</w:t>
      </w:r>
    </w:p>
    <w:p w14:paraId="5101240F" w14:textId="38DC3549" w:rsidR="0054795D" w:rsidRPr="00DE7E60" w:rsidRDefault="001A289C" w:rsidP="001A28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DE7E60">
        <w:lastRenderedPageBreak/>
        <w:t>C</w:t>
      </w:r>
      <w:r w:rsidR="00964643" w:rsidRPr="00DE7E60">
        <w:t xml:space="preserve">aso </w:t>
      </w:r>
      <w:r w:rsidRPr="00DE7E60">
        <w:t xml:space="preserve">seja membro de comissão CEN, </w:t>
      </w:r>
      <w:r w:rsidR="00964643" w:rsidRPr="00DE7E60">
        <w:t xml:space="preserve">então o sistema </w:t>
      </w:r>
      <w:r w:rsidR="0054795D" w:rsidRPr="00DE7E60">
        <w:t>verifica se existe pedido de impugnação cadastrado para um ou mais Estados, caso não tenha, então o sistema apresenta a mensagem “Não há pedidos de impugnação de resultado cadastrado”.</w:t>
      </w:r>
    </w:p>
    <w:p w14:paraId="4773AD8C" w14:textId="48B7A16E" w:rsidR="001A289C" w:rsidRPr="00DE7E60" w:rsidRDefault="0054795D" w:rsidP="0054795D">
      <w:pPr>
        <w:pStyle w:val="PargrafodaLista"/>
        <w:widowControl/>
        <w:numPr>
          <w:ilvl w:val="3"/>
          <w:numId w:val="5"/>
        </w:numPr>
        <w:tabs>
          <w:tab w:val="left" w:pos="1276"/>
        </w:tabs>
        <w:autoSpaceDE/>
        <w:autoSpaceDN/>
        <w:adjustRightInd/>
        <w:spacing w:after="200" w:line="276" w:lineRule="auto"/>
        <w:ind w:left="993" w:hanging="364"/>
        <w:contextualSpacing/>
        <w:jc w:val="both"/>
      </w:pPr>
      <w:r w:rsidRPr="00DE7E60">
        <w:t xml:space="preserve">Caso tenha, então o sistema </w:t>
      </w:r>
      <w:r w:rsidR="00964643" w:rsidRPr="00DE7E60">
        <w:t>recupera e apresenta os pedidos de impugnação de resultado cadastrados</w:t>
      </w:r>
      <w:r w:rsidR="001A289C" w:rsidRPr="00DE7E60">
        <w:t xml:space="preserve"> de todos os Estados</w:t>
      </w:r>
      <w:r w:rsidR="002071B3" w:rsidRPr="00DE7E60">
        <w:t xml:space="preserve"> </w:t>
      </w:r>
      <w:r w:rsidR="00CE6883" w:rsidRPr="00DE7E60">
        <w:t>e/</w:t>
      </w:r>
      <w:r w:rsidR="002071B3" w:rsidRPr="00DE7E60">
        <w:t>ou IES</w:t>
      </w:r>
      <w:r w:rsidR="00964643" w:rsidRPr="00DE7E60">
        <w:t xml:space="preserve">. Ver </w:t>
      </w:r>
      <w:r w:rsidR="00964643" w:rsidRPr="00DE7E60">
        <w:rPr>
          <w:b/>
        </w:rPr>
        <w:fldChar w:fldCharType="begin"/>
      </w:r>
      <w:r w:rsidR="00964643" w:rsidRPr="00DE7E60">
        <w:rPr>
          <w:b/>
        </w:rPr>
        <w:instrText xml:space="preserve"> REF _Ref44920929 \n \h  \* MERGEFORMAT </w:instrText>
      </w:r>
      <w:r w:rsidR="00964643" w:rsidRPr="00DE7E60">
        <w:rPr>
          <w:b/>
        </w:rPr>
      </w:r>
      <w:r w:rsidR="00964643" w:rsidRPr="00DE7E60">
        <w:rPr>
          <w:b/>
        </w:rPr>
        <w:fldChar w:fldCharType="separate"/>
      </w:r>
      <w:r w:rsidR="00964643" w:rsidRPr="00DE7E60">
        <w:rPr>
          <w:b/>
        </w:rPr>
        <w:t>P01</w:t>
      </w:r>
      <w:r w:rsidR="00964643" w:rsidRPr="00DE7E60">
        <w:rPr>
          <w:b/>
        </w:rPr>
        <w:fldChar w:fldCharType="end"/>
      </w:r>
    </w:p>
    <w:p w14:paraId="6385493D" w14:textId="5D8FE3ED" w:rsidR="00681748" w:rsidRPr="00DE7E60" w:rsidRDefault="001A289C" w:rsidP="001A289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DE7E60">
        <w:t xml:space="preserve">Caso seja membro de comissão CE, </w:t>
      </w:r>
      <w:r w:rsidR="00681748" w:rsidRPr="00DE7E60">
        <w:t>então o sistema verifica se existe pedido de impugnação cadastrado para o seu Estado, caso não tenha, então o sistema apresenta a mensagem “Não há pedidos de impugnação de resultado cadastrado”.</w:t>
      </w:r>
    </w:p>
    <w:p w14:paraId="48335B85" w14:textId="45BEBAA7" w:rsidR="00964643" w:rsidRPr="00DE7E60" w:rsidRDefault="00681748" w:rsidP="00681748">
      <w:pPr>
        <w:pStyle w:val="PargrafodaLista"/>
        <w:widowControl/>
        <w:numPr>
          <w:ilvl w:val="3"/>
          <w:numId w:val="5"/>
        </w:numPr>
        <w:tabs>
          <w:tab w:val="left" w:pos="1276"/>
        </w:tabs>
        <w:autoSpaceDE/>
        <w:autoSpaceDN/>
        <w:adjustRightInd/>
        <w:spacing w:after="200" w:line="276" w:lineRule="auto"/>
        <w:ind w:left="993" w:hanging="364"/>
        <w:contextualSpacing/>
        <w:jc w:val="both"/>
      </w:pPr>
      <w:r w:rsidRPr="00DE7E60">
        <w:t xml:space="preserve">Caso tenha, </w:t>
      </w:r>
      <w:r w:rsidR="001A289C" w:rsidRPr="00DE7E60">
        <w:t>então o sistema recupera e apresenta os pedidos de impugnação de resultado cadastrados somente do seu Estado</w:t>
      </w:r>
      <w:r w:rsidR="00BF2C8A" w:rsidRPr="00DE7E60">
        <w:t xml:space="preserve"> ou IES</w:t>
      </w:r>
      <w:r w:rsidR="001A289C" w:rsidRPr="00DE7E60">
        <w:t xml:space="preserve">. Ver </w:t>
      </w:r>
      <w:r w:rsidR="001A289C" w:rsidRPr="00DE7E60">
        <w:rPr>
          <w:b/>
        </w:rPr>
        <w:fldChar w:fldCharType="begin"/>
      </w:r>
      <w:r w:rsidR="001A289C" w:rsidRPr="00DE7E60">
        <w:rPr>
          <w:b/>
        </w:rPr>
        <w:instrText xml:space="preserve"> REF _Ref44920929 \n \h  \* MERGEFORMAT </w:instrText>
      </w:r>
      <w:r w:rsidR="001A289C" w:rsidRPr="00DE7E60">
        <w:rPr>
          <w:b/>
        </w:rPr>
      </w:r>
      <w:r w:rsidR="001A289C" w:rsidRPr="00DE7E60">
        <w:rPr>
          <w:b/>
        </w:rPr>
        <w:fldChar w:fldCharType="separate"/>
      </w:r>
      <w:r w:rsidR="001A289C" w:rsidRPr="00DE7E60">
        <w:rPr>
          <w:b/>
        </w:rPr>
        <w:t>P01</w:t>
      </w:r>
      <w:r w:rsidR="001A289C" w:rsidRPr="00DE7E60">
        <w:rPr>
          <w:b/>
        </w:rPr>
        <w:fldChar w:fldCharType="end"/>
      </w:r>
      <w:r w:rsidR="00964643" w:rsidRPr="00DE7E60">
        <w:t>.</w:t>
      </w:r>
    </w:p>
    <w:p w14:paraId="024E9738" w14:textId="2CE0E1D4" w:rsidR="00C55E7F" w:rsidRPr="00DE7E60" w:rsidRDefault="00EA390D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DE7E60">
        <w:t>Quando o arqu</w:t>
      </w:r>
      <w:r w:rsidR="001C42A5" w:rsidRPr="00DE7E60">
        <w:t xml:space="preserve">iteto e urbanista acionar o </w:t>
      </w:r>
      <w:proofErr w:type="spellStart"/>
      <w:r w:rsidR="001C42A5" w:rsidRPr="00DE7E60">
        <w:t>sub</w:t>
      </w:r>
      <w:r w:rsidRPr="00DE7E60">
        <w:t>menu</w:t>
      </w:r>
      <w:proofErr w:type="spellEnd"/>
      <w:r w:rsidRPr="00DE7E60">
        <w:t xml:space="preserve"> “</w:t>
      </w:r>
      <w:r w:rsidR="00C55E7F" w:rsidRPr="00DE7E60">
        <w:t>Acompanhar Impugnaç</w:t>
      </w:r>
      <w:r w:rsidR="000C55DA" w:rsidRPr="00DE7E60">
        <w:t>ão” do menu “Impugnação de Resultado”</w:t>
      </w:r>
      <w:r w:rsidR="00C55E7F" w:rsidRPr="00DE7E60">
        <w:t>,</w:t>
      </w:r>
      <w:r w:rsidR="0054243A" w:rsidRPr="00DE7E60">
        <w:t xml:space="preserve"> então o sistema verifica se existe pedidos de impugnação de resultado cadastrado por ele, caso não </w:t>
      </w:r>
      <w:r w:rsidR="004839A4" w:rsidRPr="00DE7E60">
        <w:t>exista</w:t>
      </w:r>
      <w:r w:rsidR="00064096" w:rsidRPr="00DE7E60">
        <w:t>, então o sistema apresenta a mensagem “Não há pedidos de impugnação de resultado cadastrado”</w:t>
      </w:r>
      <w:r w:rsidR="00964643" w:rsidRPr="00DE7E60">
        <w:t>.</w:t>
      </w:r>
    </w:p>
    <w:p w14:paraId="2CC066A2" w14:textId="44D1B80F" w:rsidR="00301C5B" w:rsidRPr="00DE7E60" w:rsidRDefault="00301C5B" w:rsidP="00301C5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DE7E60">
        <w:t>Caso</w:t>
      </w:r>
      <w:r w:rsidR="00271C15" w:rsidRPr="00DE7E60">
        <w:t xml:space="preserve"> tenha, então o sistema recupera e apresenta os pedidos de impugnação de resultado cadastrados</w:t>
      </w:r>
      <w:r w:rsidRPr="00DE7E60">
        <w:t>.</w:t>
      </w:r>
      <w:r w:rsidR="00DE7E60" w:rsidRPr="00DE7E60">
        <w:t xml:space="preserve"> Ver </w:t>
      </w:r>
      <w:r w:rsidR="00DE7E60" w:rsidRPr="00DE7E60">
        <w:rPr>
          <w:b/>
        </w:rPr>
        <w:fldChar w:fldCharType="begin"/>
      </w:r>
      <w:r w:rsidR="00DE7E60" w:rsidRPr="00DE7E60">
        <w:rPr>
          <w:b/>
        </w:rPr>
        <w:instrText xml:space="preserve"> REF _Ref44920929 \n \h  \* MERGEFORMAT </w:instrText>
      </w:r>
      <w:r w:rsidR="00DE7E60" w:rsidRPr="00DE7E60">
        <w:rPr>
          <w:b/>
        </w:rPr>
      </w:r>
      <w:r w:rsidR="00DE7E60" w:rsidRPr="00DE7E60">
        <w:rPr>
          <w:b/>
        </w:rPr>
        <w:fldChar w:fldCharType="separate"/>
      </w:r>
      <w:r w:rsidR="00DE7E60" w:rsidRPr="00DE7E60">
        <w:rPr>
          <w:b/>
        </w:rPr>
        <w:t>P01</w:t>
      </w:r>
      <w:r w:rsidR="00DE7E60" w:rsidRPr="00DE7E60">
        <w:rPr>
          <w:b/>
        </w:rPr>
        <w:fldChar w:fldCharType="end"/>
      </w:r>
      <w:r w:rsidR="00DE7E60" w:rsidRPr="00DE7E60">
        <w:t>.</w:t>
      </w:r>
    </w:p>
    <w:p w14:paraId="2F193E74" w14:textId="7EC38B87" w:rsidR="00A35A1D" w:rsidRPr="00DE7E60" w:rsidRDefault="00F9385F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DE7E60">
        <w:rPr>
          <w:position w:val="3"/>
        </w:rPr>
        <w:t xml:space="preserve">Quando o usuário acionar a ação “Visualizar”, então o sistema executa a história de usuário </w:t>
      </w:r>
      <w:r w:rsidRPr="00DE7E60">
        <w:t>Eleitoral_HST174_Visualizar_</w:t>
      </w:r>
      <w:r w:rsidR="005F029C" w:rsidRPr="00DE7E60">
        <w:t>Pedido_</w:t>
      </w:r>
      <w:r w:rsidRPr="00DE7E60">
        <w:t>Impugancao_Resultado_PROF</w:t>
      </w:r>
      <w:r w:rsidR="00A35A1D" w:rsidRPr="00DE7E60">
        <w:rPr>
          <w:position w:val="3"/>
        </w:rPr>
        <w:t>.</w:t>
      </w:r>
    </w:p>
    <w:p w14:paraId="3017FC69" w14:textId="1EA614DB" w:rsidR="007B05B0" w:rsidRPr="00DE7E60" w:rsidRDefault="007B05B0" w:rsidP="00971141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bookmarkEnd w:id="14"/>
    <w:p w14:paraId="17BDC88C" w14:textId="14A00884" w:rsidR="001E539E" w:rsidRPr="00DE7E60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DE7E60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DE7E60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DE7E60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DE7E60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4933787"/>
      <w:r w:rsidRPr="00DE7E60">
        <w:t>INFORMAÇÕES COMPLEMENTARES</w:t>
      </w:r>
      <w:bookmarkEnd w:id="15"/>
    </w:p>
    <w:p w14:paraId="52E89109" w14:textId="761A3713" w:rsidR="002C76AA" w:rsidRPr="00DE7E60" w:rsidRDefault="008D2F61" w:rsidP="008D2F61">
      <w:r w:rsidRPr="00DE7E60">
        <w:t>História relacionada:</w:t>
      </w:r>
    </w:p>
    <w:p w14:paraId="2CDB37E8" w14:textId="0978964B" w:rsidR="007E185C" w:rsidRPr="00B1459B" w:rsidRDefault="007E185C" w:rsidP="008D2F61">
      <w:pPr>
        <w:rPr>
          <w:i/>
        </w:rPr>
      </w:pPr>
      <w:r w:rsidRPr="00DE7E60">
        <w:rPr>
          <w:i/>
        </w:rPr>
        <w:t>Eleitoral_HST174</w:t>
      </w:r>
      <w:proofErr w:type="gramStart"/>
      <w:r w:rsidRPr="00DE7E60">
        <w:rPr>
          <w:i/>
        </w:rPr>
        <w:t>_Visualizar</w:t>
      </w:r>
      <w:proofErr w:type="gramEnd"/>
      <w:r w:rsidRPr="00DE7E60">
        <w:rPr>
          <w:i/>
        </w:rPr>
        <w:t>_</w:t>
      </w:r>
      <w:r w:rsidR="00B33BF5" w:rsidRPr="00DE7E60">
        <w:rPr>
          <w:i/>
        </w:rPr>
        <w:t>Pedido_</w:t>
      </w:r>
      <w:r w:rsidRPr="00DE7E60">
        <w:rPr>
          <w:i/>
        </w:rPr>
        <w:t>Impugancao_ResultadoPROF</w:t>
      </w:r>
      <w:r w:rsidR="00B1459B" w:rsidRPr="00DE7E60"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4C939" w14:textId="77777777" w:rsidR="00275D4E" w:rsidRDefault="00275D4E">
      <w:r>
        <w:separator/>
      </w:r>
    </w:p>
    <w:p w14:paraId="18F86F2B" w14:textId="77777777" w:rsidR="00275D4E" w:rsidRDefault="00275D4E"/>
  </w:endnote>
  <w:endnote w:type="continuationSeparator" w:id="0">
    <w:p w14:paraId="20E0CD99" w14:textId="77777777" w:rsidR="00275D4E" w:rsidRDefault="00275D4E">
      <w:r>
        <w:continuationSeparator/>
      </w:r>
    </w:p>
    <w:p w14:paraId="6B3C2A8A" w14:textId="77777777" w:rsidR="00275D4E" w:rsidRDefault="00275D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85C05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C4C01" w14:textId="77777777" w:rsidR="00275D4E" w:rsidRDefault="00275D4E">
      <w:r>
        <w:separator/>
      </w:r>
    </w:p>
    <w:p w14:paraId="082CAE90" w14:textId="77777777" w:rsidR="00275D4E" w:rsidRDefault="00275D4E"/>
  </w:footnote>
  <w:footnote w:type="continuationSeparator" w:id="0">
    <w:p w14:paraId="485CECEA" w14:textId="77777777" w:rsidR="00275D4E" w:rsidRDefault="00275D4E">
      <w:r>
        <w:continuationSeparator/>
      </w:r>
    </w:p>
    <w:p w14:paraId="2FF9AA4B" w14:textId="77777777" w:rsidR="00275D4E" w:rsidRDefault="00275D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15pt;height:41.15pt" o:ole="">
                <v:imagedata r:id="rId1" o:title=""/>
              </v:shape>
              <o:OLEObject Type="Embed" ProgID="PBrush" ShapeID="_x0000_i1025" DrawAspect="Content" ObjectID="_1657100990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0D25B9C" w:rsidR="000A5E47" w:rsidRPr="00C6532E" w:rsidRDefault="004D6AE9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HST173 – Consultar Pedido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4A30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3B90"/>
    <w:rsid w:val="00064096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1F05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5DA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0276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3C42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29DE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478D8"/>
    <w:rsid w:val="00150293"/>
    <w:rsid w:val="001510DA"/>
    <w:rsid w:val="00155751"/>
    <w:rsid w:val="00155E7D"/>
    <w:rsid w:val="00155FFB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8C8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89C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2A5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5F6"/>
    <w:rsid w:val="001E7DA1"/>
    <w:rsid w:val="001E7F23"/>
    <w:rsid w:val="001F15E9"/>
    <w:rsid w:val="001F1623"/>
    <w:rsid w:val="001F1F01"/>
    <w:rsid w:val="001F2292"/>
    <w:rsid w:val="001F32FC"/>
    <w:rsid w:val="001F6C31"/>
    <w:rsid w:val="002028D7"/>
    <w:rsid w:val="00206627"/>
    <w:rsid w:val="002071B3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1C15"/>
    <w:rsid w:val="00272819"/>
    <w:rsid w:val="00274416"/>
    <w:rsid w:val="00274559"/>
    <w:rsid w:val="00275D4E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1DEE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1D33"/>
    <w:rsid w:val="002B20CF"/>
    <w:rsid w:val="002B3319"/>
    <w:rsid w:val="002B3949"/>
    <w:rsid w:val="002B7E4E"/>
    <w:rsid w:val="002C0645"/>
    <w:rsid w:val="002C16D0"/>
    <w:rsid w:val="002C284B"/>
    <w:rsid w:val="002C2864"/>
    <w:rsid w:val="002C5A1C"/>
    <w:rsid w:val="002C699F"/>
    <w:rsid w:val="002C715F"/>
    <w:rsid w:val="002C750E"/>
    <w:rsid w:val="002C76AA"/>
    <w:rsid w:val="002C7F07"/>
    <w:rsid w:val="002D038E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1C5B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975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2CE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53D2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3D08"/>
    <w:rsid w:val="003D4F15"/>
    <w:rsid w:val="003D5767"/>
    <w:rsid w:val="003E00D9"/>
    <w:rsid w:val="003E05E2"/>
    <w:rsid w:val="003E16B7"/>
    <w:rsid w:val="003E2724"/>
    <w:rsid w:val="003E353E"/>
    <w:rsid w:val="003E3EBB"/>
    <w:rsid w:val="003E5072"/>
    <w:rsid w:val="003E7186"/>
    <w:rsid w:val="003E7BCF"/>
    <w:rsid w:val="003F01E8"/>
    <w:rsid w:val="003F08D5"/>
    <w:rsid w:val="003F1DD3"/>
    <w:rsid w:val="003F2380"/>
    <w:rsid w:val="003F3A4E"/>
    <w:rsid w:val="003F45FF"/>
    <w:rsid w:val="003F583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2E06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D09"/>
    <w:rsid w:val="00441F6B"/>
    <w:rsid w:val="004436FA"/>
    <w:rsid w:val="00444709"/>
    <w:rsid w:val="00445958"/>
    <w:rsid w:val="004478AE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39A4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09AC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848"/>
    <w:rsid w:val="004C6FA7"/>
    <w:rsid w:val="004C76D1"/>
    <w:rsid w:val="004D000D"/>
    <w:rsid w:val="004D0793"/>
    <w:rsid w:val="004D1D95"/>
    <w:rsid w:val="004D27CB"/>
    <w:rsid w:val="004D60DE"/>
    <w:rsid w:val="004D6AE9"/>
    <w:rsid w:val="004D7401"/>
    <w:rsid w:val="004D7608"/>
    <w:rsid w:val="004D7FA8"/>
    <w:rsid w:val="004E176B"/>
    <w:rsid w:val="004E257D"/>
    <w:rsid w:val="004E37DA"/>
    <w:rsid w:val="004E5A76"/>
    <w:rsid w:val="004E6355"/>
    <w:rsid w:val="004F10F2"/>
    <w:rsid w:val="004F1533"/>
    <w:rsid w:val="004F2D3C"/>
    <w:rsid w:val="004F5F85"/>
    <w:rsid w:val="004F6ABA"/>
    <w:rsid w:val="004F6FFC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1166"/>
    <w:rsid w:val="00523715"/>
    <w:rsid w:val="00524337"/>
    <w:rsid w:val="005258C2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43A"/>
    <w:rsid w:val="0054253C"/>
    <w:rsid w:val="0054294D"/>
    <w:rsid w:val="005442E7"/>
    <w:rsid w:val="0054497B"/>
    <w:rsid w:val="00546631"/>
    <w:rsid w:val="0054795D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6970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A4F90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E25DD"/>
    <w:rsid w:val="005E2FBD"/>
    <w:rsid w:val="005E419E"/>
    <w:rsid w:val="005E577D"/>
    <w:rsid w:val="005E6003"/>
    <w:rsid w:val="005E77FA"/>
    <w:rsid w:val="005E7C12"/>
    <w:rsid w:val="005F029C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1A33"/>
    <w:rsid w:val="00601B0E"/>
    <w:rsid w:val="00602595"/>
    <w:rsid w:val="006036B0"/>
    <w:rsid w:val="00603D5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748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6350"/>
    <w:rsid w:val="00737F56"/>
    <w:rsid w:val="0074070B"/>
    <w:rsid w:val="00741750"/>
    <w:rsid w:val="007423B8"/>
    <w:rsid w:val="00743831"/>
    <w:rsid w:val="00747917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57BFD"/>
    <w:rsid w:val="00760C10"/>
    <w:rsid w:val="00762A08"/>
    <w:rsid w:val="00765C61"/>
    <w:rsid w:val="0076662C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C7C24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185C"/>
    <w:rsid w:val="007E21DD"/>
    <w:rsid w:val="007E2C53"/>
    <w:rsid w:val="007E45C6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5E34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3C2"/>
    <w:rsid w:val="00881531"/>
    <w:rsid w:val="00881D86"/>
    <w:rsid w:val="0088297A"/>
    <w:rsid w:val="00882985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6F0F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5A0"/>
    <w:rsid w:val="00927FDD"/>
    <w:rsid w:val="00931C0D"/>
    <w:rsid w:val="0093416A"/>
    <w:rsid w:val="00935198"/>
    <w:rsid w:val="00935578"/>
    <w:rsid w:val="00940F9F"/>
    <w:rsid w:val="00941C57"/>
    <w:rsid w:val="0094488B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643"/>
    <w:rsid w:val="00964E33"/>
    <w:rsid w:val="00964EA1"/>
    <w:rsid w:val="00965F6F"/>
    <w:rsid w:val="00967FA6"/>
    <w:rsid w:val="009702A1"/>
    <w:rsid w:val="009703D4"/>
    <w:rsid w:val="00970F2B"/>
    <w:rsid w:val="00971141"/>
    <w:rsid w:val="0097122F"/>
    <w:rsid w:val="0097225C"/>
    <w:rsid w:val="00972D5A"/>
    <w:rsid w:val="00977488"/>
    <w:rsid w:val="00980906"/>
    <w:rsid w:val="009809EA"/>
    <w:rsid w:val="00980E07"/>
    <w:rsid w:val="00980FB5"/>
    <w:rsid w:val="00981360"/>
    <w:rsid w:val="00982ECD"/>
    <w:rsid w:val="00984927"/>
    <w:rsid w:val="00985C05"/>
    <w:rsid w:val="009909A9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7CB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C55"/>
    <w:rsid w:val="009D2D32"/>
    <w:rsid w:val="009D38DE"/>
    <w:rsid w:val="009D3C60"/>
    <w:rsid w:val="009D516E"/>
    <w:rsid w:val="009D68F9"/>
    <w:rsid w:val="009D7690"/>
    <w:rsid w:val="009E1624"/>
    <w:rsid w:val="009E58CB"/>
    <w:rsid w:val="009E64F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7A0B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AF5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57AEA"/>
    <w:rsid w:val="00A60CB1"/>
    <w:rsid w:val="00A63956"/>
    <w:rsid w:val="00A66293"/>
    <w:rsid w:val="00A66BD6"/>
    <w:rsid w:val="00A66CAE"/>
    <w:rsid w:val="00A70350"/>
    <w:rsid w:val="00A723B2"/>
    <w:rsid w:val="00A735A5"/>
    <w:rsid w:val="00A73719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2993"/>
    <w:rsid w:val="00A93447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4A6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D7EA6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0F5E"/>
    <w:rsid w:val="00B119AB"/>
    <w:rsid w:val="00B12B2E"/>
    <w:rsid w:val="00B13199"/>
    <w:rsid w:val="00B135E9"/>
    <w:rsid w:val="00B13656"/>
    <w:rsid w:val="00B13D7F"/>
    <w:rsid w:val="00B1404F"/>
    <w:rsid w:val="00B1459B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BF5"/>
    <w:rsid w:val="00B33D1C"/>
    <w:rsid w:val="00B343C8"/>
    <w:rsid w:val="00B346CF"/>
    <w:rsid w:val="00B348C0"/>
    <w:rsid w:val="00B3543F"/>
    <w:rsid w:val="00B360B2"/>
    <w:rsid w:val="00B37829"/>
    <w:rsid w:val="00B378D2"/>
    <w:rsid w:val="00B3791C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12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A3D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37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8A"/>
    <w:rsid w:val="00BF2CF6"/>
    <w:rsid w:val="00BF3144"/>
    <w:rsid w:val="00BF59D5"/>
    <w:rsid w:val="00BF5AFB"/>
    <w:rsid w:val="00C004F9"/>
    <w:rsid w:val="00C0196F"/>
    <w:rsid w:val="00C033B7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4A8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0AB2"/>
    <w:rsid w:val="00C42292"/>
    <w:rsid w:val="00C42947"/>
    <w:rsid w:val="00C43395"/>
    <w:rsid w:val="00C44878"/>
    <w:rsid w:val="00C45622"/>
    <w:rsid w:val="00C45B3E"/>
    <w:rsid w:val="00C47727"/>
    <w:rsid w:val="00C510E0"/>
    <w:rsid w:val="00C5287A"/>
    <w:rsid w:val="00C53187"/>
    <w:rsid w:val="00C53226"/>
    <w:rsid w:val="00C54944"/>
    <w:rsid w:val="00C55029"/>
    <w:rsid w:val="00C55E7F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3EF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2878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3BF"/>
    <w:rsid w:val="00CE655D"/>
    <w:rsid w:val="00CE6883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1AE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89E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5FE3"/>
    <w:rsid w:val="00D66C1B"/>
    <w:rsid w:val="00D703DD"/>
    <w:rsid w:val="00D70F3F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973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153D"/>
    <w:rsid w:val="00DE1C33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E7E60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2C9A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58B"/>
    <w:rsid w:val="00E93853"/>
    <w:rsid w:val="00E939B6"/>
    <w:rsid w:val="00E94B7E"/>
    <w:rsid w:val="00E9563E"/>
    <w:rsid w:val="00E9759D"/>
    <w:rsid w:val="00E976B5"/>
    <w:rsid w:val="00EA1D2D"/>
    <w:rsid w:val="00EA390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32"/>
    <w:rsid w:val="00EE799F"/>
    <w:rsid w:val="00EF0B5F"/>
    <w:rsid w:val="00EF11E3"/>
    <w:rsid w:val="00EF2CB0"/>
    <w:rsid w:val="00EF3DC4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2C13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4534"/>
    <w:rsid w:val="00F55FF2"/>
    <w:rsid w:val="00F5613E"/>
    <w:rsid w:val="00F56960"/>
    <w:rsid w:val="00F574D3"/>
    <w:rsid w:val="00F57C36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385F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6567D"/>
    <w:rsid w:val="0008199E"/>
    <w:rsid w:val="000B7D97"/>
    <w:rsid w:val="001424FB"/>
    <w:rsid w:val="00230E79"/>
    <w:rsid w:val="00270697"/>
    <w:rsid w:val="002A7D34"/>
    <w:rsid w:val="002C13A0"/>
    <w:rsid w:val="003621E6"/>
    <w:rsid w:val="003767F5"/>
    <w:rsid w:val="003872B3"/>
    <w:rsid w:val="00475A43"/>
    <w:rsid w:val="004B2843"/>
    <w:rsid w:val="004C1B47"/>
    <w:rsid w:val="00531BD2"/>
    <w:rsid w:val="0054550E"/>
    <w:rsid w:val="00607B3F"/>
    <w:rsid w:val="00846FCF"/>
    <w:rsid w:val="00976FB3"/>
    <w:rsid w:val="009F1EC3"/>
    <w:rsid w:val="00A014D3"/>
    <w:rsid w:val="00AA4E29"/>
    <w:rsid w:val="00BF432B"/>
    <w:rsid w:val="00DB2CFC"/>
    <w:rsid w:val="00E854D0"/>
    <w:rsid w:val="00F31DC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E215F-9B8F-4D35-9D8E-28D0C762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23582</TotalTime>
  <Pages>7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6796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HST173 – Consultar Pedido Impugnação de Resultado de Eleição - Profissional</dc:subject>
  <dc:creator>adriel.moro</dc:creator>
  <cp:keywords/>
  <dc:description/>
  <cp:lastModifiedBy>Administrador</cp:lastModifiedBy>
  <cp:revision>1228</cp:revision>
  <cp:lastPrinted>2006-08-08T20:14:00Z</cp:lastPrinted>
  <dcterms:created xsi:type="dcterms:W3CDTF">2019-10-17T13:46:00Z</dcterms:created>
  <dcterms:modified xsi:type="dcterms:W3CDTF">2020-07-24T16:03:00Z</dcterms:modified>
</cp:coreProperties>
</file>