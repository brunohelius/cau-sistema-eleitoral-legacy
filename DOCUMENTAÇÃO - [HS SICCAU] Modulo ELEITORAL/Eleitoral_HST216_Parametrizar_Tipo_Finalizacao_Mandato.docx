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1EDD" w14:textId="59CD6F0F" w:rsidR="00A735A5" w:rsidRPr="00C03F98" w:rsidRDefault="00825F00" w:rsidP="00915FDC">
      <w:pPr>
        <w:pStyle w:val="TituloDocumento"/>
        <w:ind w:left="1843" w:right="-1"/>
        <w:rPr>
          <w:sz w:val="52"/>
          <w:szCs w:val="52"/>
        </w:rPr>
      </w:pPr>
      <w:r w:rsidRPr="00FB4EAA">
        <w:rPr>
          <w:sz w:val="52"/>
          <w:szCs w:val="52"/>
        </w:rPr>
        <w:fldChar w:fldCharType="begin"/>
      </w:r>
      <w:r w:rsidR="00C03F98" w:rsidRPr="00FB4EAA">
        <w:rPr>
          <w:sz w:val="52"/>
          <w:szCs w:val="52"/>
        </w:rPr>
        <w:instrText xml:space="preserve"> ASK  NomeCasoUso "Inserir a identificaç</w:instrText>
      </w:r>
      <w:r w:rsidR="00C03F98" w:rsidRPr="00FB4EAA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FB4EAA">
        <w:rPr>
          <w:sz w:val="52"/>
          <w:szCs w:val="52"/>
        </w:rPr>
        <w:fldChar w:fldCharType="separate"/>
      </w:r>
      <w:bookmarkStart w:id="0" w:name="NomeCasoUso"/>
      <w:r w:rsidR="00C03F98" w:rsidRPr="00FB4EAA">
        <w:rPr>
          <w:sz w:val="52"/>
          <w:szCs w:val="52"/>
        </w:rPr>
        <w:t>### - Nome do Caso de Uso</w:t>
      </w:r>
      <w:bookmarkEnd w:id="0"/>
      <w:r w:rsidRPr="00FB4EAA">
        <w:rPr>
          <w:sz w:val="52"/>
          <w:szCs w:val="52"/>
        </w:rPr>
        <w:fldChar w:fldCharType="end"/>
      </w:r>
      <w:r w:rsidR="001A1F82" w:rsidRPr="001A1F82">
        <w:rPr>
          <w:sz w:val="52"/>
          <w:szCs w:val="52"/>
        </w:rPr>
        <w:t xml:space="preserve"> </w:t>
      </w:r>
      <w:r w:rsidR="00292A7C">
        <w:rPr>
          <w:sz w:val="52"/>
          <w:szCs w:val="52"/>
        </w:rPr>
        <w:t>HST</w:t>
      </w:r>
      <w:r w:rsidR="00061269">
        <w:rPr>
          <w:sz w:val="52"/>
          <w:szCs w:val="52"/>
        </w:rPr>
        <w:t>034</w:t>
      </w:r>
      <w:r w:rsidR="00A25D35">
        <w:rPr>
          <w:sz w:val="52"/>
          <w:szCs w:val="52"/>
        </w:rPr>
        <w:t>_</w:t>
      </w:r>
      <w:r w:rsidR="00061269">
        <w:rPr>
          <w:sz w:val="52"/>
          <w:szCs w:val="52"/>
        </w:rPr>
        <w:t xml:space="preserve"> </w:t>
      </w:r>
      <w:proofErr w:type="spellStart"/>
      <w:r w:rsidR="00292A7C">
        <w:rPr>
          <w:sz w:val="52"/>
          <w:szCs w:val="52"/>
        </w:rPr>
        <w:t>Tipo_</w:t>
      </w:r>
      <w:r w:rsidR="00061269">
        <w:rPr>
          <w:sz w:val="52"/>
          <w:szCs w:val="52"/>
        </w:rPr>
        <w:t>Finalização_Mandato</w:t>
      </w:r>
      <w:proofErr w:type="spellEnd"/>
    </w:p>
    <w:p w14:paraId="1F1E7B68" w14:textId="77777777" w:rsidR="00915FDC" w:rsidRDefault="00915FDC" w:rsidP="00915FDC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 w14:paraId="6F711254" w14:textId="51C0B1B8" w:rsidR="00915FDC" w:rsidRDefault="00915FDC" w:rsidP="00915FDC">
      <w:pPr>
        <w:pStyle w:val="NomeCliente"/>
      </w:pPr>
      <w:r>
        <w:t>SI</w:t>
      </w: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 w:rsidR="00DE0E6F">
        <w:fldChar w:fldCharType="begin"/>
      </w:r>
      <w:r w:rsidR="00DE0E6F">
        <w:instrText xml:space="preserve"> REF NomeCliente  \* MERGEFORMAT </w:instrText>
      </w:r>
      <w:r w:rsidR="00DE0E6F">
        <w:fldChar w:fldCharType="separate"/>
      </w:r>
      <w:r>
        <w:t>C</w:t>
      </w:r>
      <w:r w:rsidR="00061269">
        <w:t>C</w:t>
      </w:r>
      <w:r>
        <w:t>AU</w:t>
      </w:r>
      <w:r w:rsidR="00DE0E6F">
        <w:fldChar w:fldCharType="end"/>
      </w:r>
    </w:p>
    <w:p w14:paraId="5FD920A4" w14:textId="77777777" w:rsidR="00915FDC" w:rsidRDefault="00915FDC" w:rsidP="00915FDC">
      <w:pPr>
        <w:pStyle w:val="NomeCliente"/>
        <w:sectPr w:rsidR="00915FDC">
          <w:headerReference w:type="default" r:id="rId8"/>
          <w:footerReference w:type="default" r:id="rId9"/>
          <w:headerReference w:type="first" r:id="rId10"/>
          <w:type w:val="continuous"/>
          <w:pgSz w:w="11907" w:h="16840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76B968EA" w14:textId="77777777" w:rsidR="008C2557" w:rsidRDefault="008C2557" w:rsidP="00C2050F">
      <w:pPr>
        <w:jc w:val="right"/>
      </w:pPr>
    </w:p>
    <w:p w14:paraId="09D3AC62" w14:textId="77777777" w:rsidR="00A735A5" w:rsidRPr="00B407F6" w:rsidRDefault="00A735A5" w:rsidP="008424D8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1425"/>
        <w:gridCol w:w="2405"/>
        <w:gridCol w:w="4203"/>
      </w:tblGrid>
      <w:tr w:rsidR="00915FDC" w:rsidRPr="00CC41EA" w14:paraId="10A3BD7C" w14:textId="77777777" w:rsidTr="00FB34C0">
        <w:trPr>
          <w:cantSplit/>
          <w:trHeight w:val="278"/>
          <w:jc w:val="center"/>
        </w:trPr>
        <w:tc>
          <w:tcPr>
            <w:tcW w:w="1589" w:type="dxa"/>
            <w:shd w:val="clear" w:color="auto" w:fill="45229E"/>
          </w:tcPr>
          <w:p w14:paraId="1EF8D7B7" w14:textId="77777777" w:rsidR="00915FDC" w:rsidRPr="00CC41EA" w:rsidRDefault="00915FDC" w:rsidP="00FB34C0">
            <w:pPr>
              <w:jc w:val="center"/>
              <w:rPr>
                <w:b/>
                <w:bCs/>
                <w:sz w:val="20"/>
              </w:rPr>
            </w:pPr>
            <w:r w:rsidRPr="00CC41EA">
              <w:rPr>
                <w:b/>
                <w:bCs/>
                <w:sz w:val="20"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 w14:paraId="4B784DD6" w14:textId="77777777" w:rsidR="00915FDC" w:rsidRPr="00CC41EA" w:rsidRDefault="00915FDC" w:rsidP="00FB34C0">
            <w:pPr>
              <w:jc w:val="center"/>
              <w:rPr>
                <w:b/>
                <w:bCs/>
                <w:sz w:val="20"/>
              </w:rPr>
            </w:pPr>
            <w:r w:rsidRPr="00CC41EA">
              <w:rPr>
                <w:b/>
                <w:bCs/>
                <w:sz w:val="20"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 w14:paraId="614EFA15" w14:textId="77777777" w:rsidR="00915FDC" w:rsidRPr="00CC41EA" w:rsidRDefault="00915FDC" w:rsidP="00FB34C0">
            <w:pPr>
              <w:jc w:val="center"/>
              <w:rPr>
                <w:b/>
                <w:bCs/>
                <w:sz w:val="20"/>
              </w:rPr>
            </w:pPr>
            <w:r w:rsidRPr="00CC41EA">
              <w:rPr>
                <w:b/>
                <w:bCs/>
                <w:sz w:val="20"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 w14:paraId="2DDCF4B0" w14:textId="77777777" w:rsidR="00915FDC" w:rsidRPr="00CC41EA" w:rsidRDefault="00915FDC" w:rsidP="00FB34C0">
            <w:pPr>
              <w:jc w:val="center"/>
              <w:rPr>
                <w:b/>
                <w:bCs/>
                <w:sz w:val="20"/>
              </w:rPr>
            </w:pPr>
            <w:r w:rsidRPr="00CC41EA">
              <w:rPr>
                <w:b/>
                <w:bCs/>
                <w:sz w:val="20"/>
              </w:rPr>
              <w:t>Observações</w:t>
            </w:r>
          </w:p>
        </w:tc>
      </w:tr>
      <w:tr w:rsidR="00915FDC" w:rsidRPr="00CC41EA" w14:paraId="0B117E84" w14:textId="77777777" w:rsidTr="00FB34C0">
        <w:trPr>
          <w:cantSplit/>
          <w:jc w:val="center"/>
        </w:trPr>
        <w:tc>
          <w:tcPr>
            <w:tcW w:w="1589" w:type="dxa"/>
            <w:vAlign w:val="center"/>
          </w:tcPr>
          <w:p w14:paraId="74A904B4" w14:textId="77777777" w:rsidR="00915FDC" w:rsidRPr="00CC41EA" w:rsidRDefault="00915FDC" w:rsidP="00FB34C0">
            <w:pPr>
              <w:jc w:val="center"/>
              <w:rPr>
                <w:sz w:val="20"/>
              </w:rPr>
            </w:pPr>
            <w:r w:rsidRPr="00CC41EA">
              <w:rPr>
                <w:sz w:val="20"/>
              </w:rPr>
              <w:t>1.0</w:t>
            </w:r>
          </w:p>
        </w:tc>
        <w:tc>
          <w:tcPr>
            <w:tcW w:w="1425" w:type="dxa"/>
            <w:vAlign w:val="center"/>
          </w:tcPr>
          <w:p w14:paraId="1326523F" w14:textId="65DE98BB" w:rsidR="00915FDC" w:rsidRPr="00CC41EA" w:rsidRDefault="00C5155F" w:rsidP="00FB34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 w:rsidR="00915FDC">
              <w:rPr>
                <w:sz w:val="20"/>
              </w:rPr>
              <w:t>/01/2023</w:t>
            </w:r>
          </w:p>
        </w:tc>
        <w:tc>
          <w:tcPr>
            <w:tcW w:w="2405" w:type="dxa"/>
            <w:vAlign w:val="center"/>
          </w:tcPr>
          <w:p w14:paraId="402E013F" w14:textId="77777777" w:rsidR="00915FDC" w:rsidRPr="00CC41EA" w:rsidRDefault="00915FDC" w:rsidP="00FB34C0">
            <w:pPr>
              <w:ind w:left="169"/>
              <w:jc w:val="center"/>
              <w:rPr>
                <w:sz w:val="20"/>
              </w:rPr>
            </w:pPr>
            <w:r>
              <w:rPr>
                <w:sz w:val="20"/>
              </w:rPr>
              <w:t>Sandra Braga</w:t>
            </w:r>
          </w:p>
        </w:tc>
        <w:tc>
          <w:tcPr>
            <w:tcW w:w="4203" w:type="dxa"/>
            <w:vAlign w:val="center"/>
          </w:tcPr>
          <w:p w14:paraId="3FF296DE" w14:textId="11A1E3E9" w:rsidR="00915FDC" w:rsidRDefault="00915FDC" w:rsidP="00FB34C0">
            <w:pPr>
              <w:ind w:left="174"/>
              <w:rPr>
                <w:sz w:val="20"/>
              </w:rPr>
            </w:pPr>
            <w:r w:rsidRPr="00CC41EA">
              <w:rPr>
                <w:sz w:val="20"/>
              </w:rPr>
              <w:t>Em atendimento a OS</w:t>
            </w:r>
            <w:r w:rsidR="00C5155F">
              <w:rPr>
                <w:sz w:val="20"/>
              </w:rPr>
              <w:t>8727</w:t>
            </w:r>
            <w:r>
              <w:rPr>
                <w:sz w:val="20"/>
              </w:rPr>
              <w:t>:</w:t>
            </w:r>
          </w:p>
          <w:p w14:paraId="58929957" w14:textId="2FA1E631" w:rsidR="003F3E84" w:rsidRPr="00C5155F" w:rsidRDefault="00915FDC" w:rsidP="00C5155F">
            <w:pPr>
              <w:ind w:left="174"/>
              <w:rPr>
                <w:sz w:val="20"/>
              </w:rPr>
            </w:pPr>
            <w:r w:rsidRPr="00CC41EA">
              <w:rPr>
                <w:sz w:val="20"/>
              </w:rPr>
              <w:t xml:space="preserve">- </w:t>
            </w:r>
            <w:r w:rsidR="00C5155F">
              <w:rPr>
                <w:sz w:val="20"/>
              </w:rPr>
              <w:t>Criação de história.</w:t>
            </w:r>
          </w:p>
        </w:tc>
      </w:tr>
      <w:tr w:rsidR="003D5C87" w:rsidRPr="00CC41EA" w14:paraId="5DEE7190" w14:textId="77777777" w:rsidTr="00FB34C0">
        <w:trPr>
          <w:cantSplit/>
          <w:jc w:val="center"/>
        </w:trPr>
        <w:tc>
          <w:tcPr>
            <w:tcW w:w="1589" w:type="dxa"/>
            <w:vAlign w:val="center"/>
          </w:tcPr>
          <w:p w14:paraId="0ADF0C3F" w14:textId="654EDE64" w:rsidR="003D5C87" w:rsidRPr="00CC41EA" w:rsidRDefault="003D5C87" w:rsidP="00FB34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425" w:type="dxa"/>
            <w:vAlign w:val="center"/>
          </w:tcPr>
          <w:p w14:paraId="29E57EF1" w14:textId="0BE01B6D" w:rsidR="003D5C87" w:rsidRDefault="003D5C87" w:rsidP="00FB34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08/02/2023</w:t>
            </w:r>
          </w:p>
        </w:tc>
        <w:tc>
          <w:tcPr>
            <w:tcW w:w="2405" w:type="dxa"/>
            <w:vAlign w:val="center"/>
          </w:tcPr>
          <w:p w14:paraId="6443A3EA" w14:textId="40481C35" w:rsidR="003D5C87" w:rsidRDefault="003D5C87" w:rsidP="00FB34C0">
            <w:pPr>
              <w:ind w:left="169"/>
              <w:jc w:val="center"/>
              <w:rPr>
                <w:sz w:val="20"/>
              </w:rPr>
            </w:pPr>
            <w:r>
              <w:rPr>
                <w:sz w:val="20"/>
              </w:rPr>
              <w:t>Sandra Braga</w:t>
            </w:r>
          </w:p>
        </w:tc>
        <w:tc>
          <w:tcPr>
            <w:tcW w:w="4203" w:type="dxa"/>
            <w:vAlign w:val="center"/>
          </w:tcPr>
          <w:p w14:paraId="2B858BCF" w14:textId="77777777" w:rsidR="003D5C87" w:rsidRDefault="003D5C87" w:rsidP="00FB34C0">
            <w:pPr>
              <w:ind w:left="174"/>
              <w:rPr>
                <w:sz w:val="20"/>
              </w:rPr>
            </w:pPr>
            <w:r>
              <w:rPr>
                <w:sz w:val="20"/>
              </w:rPr>
              <w:t>Ajustes após aprovação</w:t>
            </w:r>
            <w:r w:rsidR="008D51AA">
              <w:rPr>
                <w:sz w:val="20"/>
              </w:rPr>
              <w:t xml:space="preserve"> do cliente:</w:t>
            </w:r>
          </w:p>
          <w:p w14:paraId="36F42743" w14:textId="77777777" w:rsidR="008D51AA" w:rsidRDefault="008D51AA" w:rsidP="00FB34C0">
            <w:pPr>
              <w:ind w:left="174"/>
              <w:rPr>
                <w:sz w:val="20"/>
              </w:rPr>
            </w:pPr>
            <w:r>
              <w:rPr>
                <w:sz w:val="20"/>
              </w:rPr>
              <w:t>- Alteração de layout.</w:t>
            </w:r>
          </w:p>
          <w:p w14:paraId="11F422F9" w14:textId="403C3490" w:rsidR="008D51AA" w:rsidRPr="00CC41EA" w:rsidRDefault="008D51AA" w:rsidP="00FB34C0">
            <w:pPr>
              <w:ind w:left="174"/>
              <w:rPr>
                <w:sz w:val="20"/>
              </w:rPr>
            </w:pPr>
            <w:r>
              <w:rPr>
                <w:sz w:val="20"/>
              </w:rPr>
              <w:t>- Alteração de regra de interface do campo Descrição (remoção de mensagem impeditiva e inclusão de RG 6.2).</w:t>
            </w:r>
          </w:p>
        </w:tc>
      </w:tr>
    </w:tbl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34C9D601" w14:textId="4804497E" w:rsidR="004C5DD5" w:rsidRDefault="00825F0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126745791" w:history="1">
        <w:r w:rsidR="004C5DD5" w:rsidRPr="007A2601">
          <w:rPr>
            <w:rStyle w:val="Hyperlink"/>
            <w:noProof/>
          </w:rPr>
          <w:t>1.</w:t>
        </w:r>
        <w:r w:rsidR="004C5D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5DD5" w:rsidRPr="007A2601">
          <w:rPr>
            <w:rStyle w:val="Hyperlink"/>
            <w:noProof/>
          </w:rPr>
          <w:t>Introdução</w:t>
        </w:r>
        <w:r w:rsidR="004C5DD5">
          <w:rPr>
            <w:noProof/>
            <w:webHidden/>
          </w:rPr>
          <w:tab/>
        </w:r>
        <w:r w:rsidR="004C5DD5">
          <w:rPr>
            <w:noProof/>
            <w:webHidden/>
          </w:rPr>
          <w:fldChar w:fldCharType="begin"/>
        </w:r>
        <w:r w:rsidR="004C5DD5">
          <w:rPr>
            <w:noProof/>
            <w:webHidden/>
          </w:rPr>
          <w:instrText xml:space="preserve"> PAGEREF _Toc126745791 \h </w:instrText>
        </w:r>
        <w:r w:rsidR="004C5DD5">
          <w:rPr>
            <w:noProof/>
            <w:webHidden/>
          </w:rPr>
        </w:r>
        <w:r w:rsidR="004C5DD5">
          <w:rPr>
            <w:noProof/>
            <w:webHidden/>
          </w:rPr>
          <w:fldChar w:fldCharType="separate"/>
        </w:r>
        <w:r w:rsidR="004C5DD5">
          <w:rPr>
            <w:noProof/>
            <w:webHidden/>
          </w:rPr>
          <w:t>4</w:t>
        </w:r>
        <w:r w:rsidR="004C5DD5">
          <w:rPr>
            <w:noProof/>
            <w:webHidden/>
          </w:rPr>
          <w:fldChar w:fldCharType="end"/>
        </w:r>
      </w:hyperlink>
    </w:p>
    <w:p w14:paraId="3E23C326" w14:textId="0ED12E28" w:rsidR="004C5DD5" w:rsidRDefault="00DE0E6F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6745792" w:history="1">
        <w:r w:rsidR="004C5DD5" w:rsidRPr="007A2601">
          <w:rPr>
            <w:rStyle w:val="Hyperlink"/>
            <w:noProof/>
          </w:rPr>
          <w:t>2.</w:t>
        </w:r>
        <w:r w:rsidR="004C5D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5DD5" w:rsidRPr="007A2601">
          <w:rPr>
            <w:rStyle w:val="Hyperlink"/>
            <w:noProof/>
          </w:rPr>
          <w:t>Permissão</w:t>
        </w:r>
        <w:r w:rsidR="004C5DD5">
          <w:rPr>
            <w:noProof/>
            <w:webHidden/>
          </w:rPr>
          <w:tab/>
        </w:r>
        <w:r w:rsidR="004C5DD5">
          <w:rPr>
            <w:noProof/>
            <w:webHidden/>
          </w:rPr>
          <w:fldChar w:fldCharType="begin"/>
        </w:r>
        <w:r w:rsidR="004C5DD5">
          <w:rPr>
            <w:noProof/>
            <w:webHidden/>
          </w:rPr>
          <w:instrText xml:space="preserve"> PAGEREF _Toc126745792 \h </w:instrText>
        </w:r>
        <w:r w:rsidR="004C5DD5">
          <w:rPr>
            <w:noProof/>
            <w:webHidden/>
          </w:rPr>
        </w:r>
        <w:r w:rsidR="004C5DD5">
          <w:rPr>
            <w:noProof/>
            <w:webHidden/>
          </w:rPr>
          <w:fldChar w:fldCharType="separate"/>
        </w:r>
        <w:r w:rsidR="004C5DD5">
          <w:rPr>
            <w:noProof/>
            <w:webHidden/>
          </w:rPr>
          <w:t>4</w:t>
        </w:r>
        <w:r w:rsidR="004C5DD5">
          <w:rPr>
            <w:noProof/>
            <w:webHidden/>
          </w:rPr>
          <w:fldChar w:fldCharType="end"/>
        </w:r>
      </w:hyperlink>
    </w:p>
    <w:p w14:paraId="7D025A06" w14:textId="4095F263" w:rsidR="004C5DD5" w:rsidRDefault="00DE0E6F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6745793" w:history="1">
        <w:r w:rsidR="004C5DD5" w:rsidRPr="007A2601">
          <w:rPr>
            <w:rStyle w:val="Hyperlink"/>
            <w:noProof/>
          </w:rPr>
          <w:t>3.</w:t>
        </w:r>
        <w:r w:rsidR="004C5D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5DD5" w:rsidRPr="007A2601">
          <w:rPr>
            <w:rStyle w:val="Hyperlink"/>
            <w:noProof/>
          </w:rPr>
          <w:t>Identificação da História</w:t>
        </w:r>
        <w:r w:rsidR="004C5DD5">
          <w:rPr>
            <w:noProof/>
            <w:webHidden/>
          </w:rPr>
          <w:tab/>
        </w:r>
        <w:r w:rsidR="004C5DD5">
          <w:rPr>
            <w:noProof/>
            <w:webHidden/>
          </w:rPr>
          <w:fldChar w:fldCharType="begin"/>
        </w:r>
        <w:r w:rsidR="004C5DD5">
          <w:rPr>
            <w:noProof/>
            <w:webHidden/>
          </w:rPr>
          <w:instrText xml:space="preserve"> PAGEREF _Toc126745793 \h </w:instrText>
        </w:r>
        <w:r w:rsidR="004C5DD5">
          <w:rPr>
            <w:noProof/>
            <w:webHidden/>
          </w:rPr>
        </w:r>
        <w:r w:rsidR="004C5DD5">
          <w:rPr>
            <w:noProof/>
            <w:webHidden/>
          </w:rPr>
          <w:fldChar w:fldCharType="separate"/>
        </w:r>
        <w:r w:rsidR="004C5DD5">
          <w:rPr>
            <w:noProof/>
            <w:webHidden/>
          </w:rPr>
          <w:t>4</w:t>
        </w:r>
        <w:r w:rsidR="004C5DD5">
          <w:rPr>
            <w:noProof/>
            <w:webHidden/>
          </w:rPr>
          <w:fldChar w:fldCharType="end"/>
        </w:r>
      </w:hyperlink>
    </w:p>
    <w:p w14:paraId="5E44947C" w14:textId="5A8D2ED1" w:rsidR="004C5DD5" w:rsidRDefault="00DE0E6F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6745794" w:history="1">
        <w:r w:rsidR="004C5DD5" w:rsidRPr="007A2601">
          <w:rPr>
            <w:rStyle w:val="Hyperlink"/>
            <w:noProof/>
          </w:rPr>
          <w:t>4.</w:t>
        </w:r>
        <w:r w:rsidR="004C5D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5DD5" w:rsidRPr="007A2601">
          <w:rPr>
            <w:rStyle w:val="Hyperlink"/>
            <w:noProof/>
          </w:rPr>
          <w:t>Protótipo</w:t>
        </w:r>
        <w:r w:rsidR="004C5DD5">
          <w:rPr>
            <w:noProof/>
            <w:webHidden/>
          </w:rPr>
          <w:tab/>
        </w:r>
        <w:r w:rsidR="004C5DD5">
          <w:rPr>
            <w:noProof/>
            <w:webHidden/>
          </w:rPr>
          <w:fldChar w:fldCharType="begin"/>
        </w:r>
        <w:r w:rsidR="004C5DD5">
          <w:rPr>
            <w:noProof/>
            <w:webHidden/>
          </w:rPr>
          <w:instrText xml:space="preserve"> PAGEREF _Toc126745794 \h </w:instrText>
        </w:r>
        <w:r w:rsidR="004C5DD5">
          <w:rPr>
            <w:noProof/>
            <w:webHidden/>
          </w:rPr>
        </w:r>
        <w:r w:rsidR="004C5DD5">
          <w:rPr>
            <w:noProof/>
            <w:webHidden/>
          </w:rPr>
          <w:fldChar w:fldCharType="separate"/>
        </w:r>
        <w:r w:rsidR="004C5DD5">
          <w:rPr>
            <w:noProof/>
            <w:webHidden/>
          </w:rPr>
          <w:t>4</w:t>
        </w:r>
        <w:r w:rsidR="004C5DD5">
          <w:rPr>
            <w:noProof/>
            <w:webHidden/>
          </w:rPr>
          <w:fldChar w:fldCharType="end"/>
        </w:r>
      </w:hyperlink>
    </w:p>
    <w:p w14:paraId="08014014" w14:textId="55DC0205" w:rsidR="004C5DD5" w:rsidRDefault="00DE0E6F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6745795" w:history="1">
        <w:r w:rsidR="004C5DD5" w:rsidRPr="007A2601">
          <w:rPr>
            <w:rStyle w:val="Hyperlink"/>
            <w:noProof/>
          </w:rPr>
          <w:t>5.</w:t>
        </w:r>
        <w:r w:rsidR="004C5D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5DD5" w:rsidRPr="007A2601">
          <w:rPr>
            <w:rStyle w:val="Hyperlink"/>
            <w:noProof/>
          </w:rPr>
          <w:t>Premissa</w:t>
        </w:r>
        <w:r w:rsidR="004C5DD5">
          <w:rPr>
            <w:noProof/>
            <w:webHidden/>
          </w:rPr>
          <w:tab/>
        </w:r>
        <w:r w:rsidR="004C5DD5">
          <w:rPr>
            <w:noProof/>
            <w:webHidden/>
          </w:rPr>
          <w:fldChar w:fldCharType="begin"/>
        </w:r>
        <w:r w:rsidR="004C5DD5">
          <w:rPr>
            <w:noProof/>
            <w:webHidden/>
          </w:rPr>
          <w:instrText xml:space="preserve"> PAGEREF _Toc126745795 \h </w:instrText>
        </w:r>
        <w:r w:rsidR="004C5DD5">
          <w:rPr>
            <w:noProof/>
            <w:webHidden/>
          </w:rPr>
        </w:r>
        <w:r w:rsidR="004C5DD5">
          <w:rPr>
            <w:noProof/>
            <w:webHidden/>
          </w:rPr>
          <w:fldChar w:fldCharType="separate"/>
        </w:r>
        <w:r w:rsidR="004C5DD5">
          <w:rPr>
            <w:noProof/>
            <w:webHidden/>
          </w:rPr>
          <w:t>9</w:t>
        </w:r>
        <w:r w:rsidR="004C5DD5">
          <w:rPr>
            <w:noProof/>
            <w:webHidden/>
          </w:rPr>
          <w:fldChar w:fldCharType="end"/>
        </w:r>
      </w:hyperlink>
    </w:p>
    <w:p w14:paraId="3303E960" w14:textId="39FD70DE" w:rsidR="004C5DD5" w:rsidRDefault="00DE0E6F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6745796" w:history="1">
        <w:r w:rsidR="004C5DD5" w:rsidRPr="007A2601">
          <w:rPr>
            <w:rStyle w:val="Hyperlink"/>
            <w:noProof/>
          </w:rPr>
          <w:t>6.</w:t>
        </w:r>
        <w:r w:rsidR="004C5D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5DD5" w:rsidRPr="007A2601">
          <w:rPr>
            <w:rStyle w:val="Hyperlink"/>
            <w:noProof/>
          </w:rPr>
          <w:t>Regras Gerais</w:t>
        </w:r>
        <w:r w:rsidR="004C5DD5">
          <w:rPr>
            <w:noProof/>
            <w:webHidden/>
          </w:rPr>
          <w:tab/>
        </w:r>
        <w:r w:rsidR="004C5DD5">
          <w:rPr>
            <w:noProof/>
            <w:webHidden/>
          </w:rPr>
          <w:fldChar w:fldCharType="begin"/>
        </w:r>
        <w:r w:rsidR="004C5DD5">
          <w:rPr>
            <w:noProof/>
            <w:webHidden/>
          </w:rPr>
          <w:instrText xml:space="preserve"> PAGEREF _Toc126745796 \h </w:instrText>
        </w:r>
        <w:r w:rsidR="004C5DD5">
          <w:rPr>
            <w:noProof/>
            <w:webHidden/>
          </w:rPr>
        </w:r>
        <w:r w:rsidR="004C5DD5">
          <w:rPr>
            <w:noProof/>
            <w:webHidden/>
          </w:rPr>
          <w:fldChar w:fldCharType="separate"/>
        </w:r>
        <w:r w:rsidR="004C5DD5">
          <w:rPr>
            <w:noProof/>
            <w:webHidden/>
          </w:rPr>
          <w:t>9</w:t>
        </w:r>
        <w:r w:rsidR="004C5DD5">
          <w:rPr>
            <w:noProof/>
            <w:webHidden/>
          </w:rPr>
          <w:fldChar w:fldCharType="end"/>
        </w:r>
      </w:hyperlink>
    </w:p>
    <w:p w14:paraId="381CE4DD" w14:textId="05DA89FF" w:rsidR="004C5DD5" w:rsidRDefault="00DE0E6F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6745797" w:history="1">
        <w:r w:rsidR="004C5DD5" w:rsidRPr="007A2601">
          <w:rPr>
            <w:rStyle w:val="Hyperlink"/>
            <w:noProof/>
          </w:rPr>
          <w:t>7.</w:t>
        </w:r>
        <w:r w:rsidR="004C5D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5DD5" w:rsidRPr="007A2601">
          <w:rPr>
            <w:rStyle w:val="Hyperlink"/>
            <w:noProof/>
          </w:rPr>
          <w:t>Informações Complementares</w:t>
        </w:r>
        <w:r w:rsidR="004C5DD5">
          <w:rPr>
            <w:noProof/>
            <w:webHidden/>
          </w:rPr>
          <w:tab/>
        </w:r>
        <w:r w:rsidR="004C5DD5">
          <w:rPr>
            <w:noProof/>
            <w:webHidden/>
          </w:rPr>
          <w:fldChar w:fldCharType="begin"/>
        </w:r>
        <w:r w:rsidR="004C5DD5">
          <w:rPr>
            <w:noProof/>
            <w:webHidden/>
          </w:rPr>
          <w:instrText xml:space="preserve"> PAGEREF _Toc126745797 \h </w:instrText>
        </w:r>
        <w:r w:rsidR="004C5DD5">
          <w:rPr>
            <w:noProof/>
            <w:webHidden/>
          </w:rPr>
        </w:r>
        <w:r w:rsidR="004C5DD5">
          <w:rPr>
            <w:noProof/>
            <w:webHidden/>
          </w:rPr>
          <w:fldChar w:fldCharType="separate"/>
        </w:r>
        <w:r w:rsidR="004C5DD5">
          <w:rPr>
            <w:noProof/>
            <w:webHidden/>
          </w:rPr>
          <w:t>9</w:t>
        </w:r>
        <w:r w:rsidR="004C5DD5">
          <w:rPr>
            <w:noProof/>
            <w:webHidden/>
          </w:rPr>
          <w:fldChar w:fldCharType="end"/>
        </w:r>
      </w:hyperlink>
    </w:p>
    <w:p w14:paraId="46621B27" w14:textId="10234990" w:rsidR="00A735A5" w:rsidRDefault="00825F00">
      <w:r>
        <w:fldChar w:fldCharType="end"/>
      </w:r>
    </w:p>
    <w:p w14:paraId="6E2B66D0" w14:textId="3CC6EFA0" w:rsidR="00F36766" w:rsidRDefault="00A735A5" w:rsidP="005475F8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</w:p>
    <w:p w14:paraId="5632E748" w14:textId="77777777" w:rsidR="00915FDC" w:rsidRDefault="00915FDC" w:rsidP="00915FDC">
      <w:pPr>
        <w:pStyle w:val="Ttulo2"/>
        <w:numPr>
          <w:ilvl w:val="0"/>
          <w:numId w:val="3"/>
        </w:numPr>
        <w:tabs>
          <w:tab w:val="left" w:pos="0"/>
          <w:tab w:val="left" w:pos="568"/>
        </w:tabs>
        <w:spacing w:before="240"/>
      </w:pPr>
      <w:bookmarkStart w:id="4" w:name="_Toc119521178"/>
      <w:bookmarkStart w:id="5" w:name="_Toc126745791"/>
      <w:bookmarkStart w:id="6" w:name="_Hlk125011365"/>
      <w:r>
        <w:lastRenderedPageBreak/>
        <w:t>Introdução</w:t>
      </w:r>
      <w:bookmarkEnd w:id="4"/>
      <w:bookmarkEnd w:id="5"/>
    </w:p>
    <w:p w14:paraId="79DF9716" w14:textId="3377694E" w:rsidR="00915FDC" w:rsidRPr="00992BC3" w:rsidRDefault="00915FDC" w:rsidP="00915FDC">
      <w:pPr>
        <w:rPr>
          <w:sz w:val="24"/>
        </w:rPr>
      </w:pPr>
      <w:r w:rsidRPr="00992BC3">
        <w:rPr>
          <w:sz w:val="24"/>
        </w:rPr>
        <w:t xml:space="preserve">Esta história permite ao usuário parametrizar </w:t>
      </w:r>
      <w:r>
        <w:rPr>
          <w:sz w:val="24"/>
        </w:rPr>
        <w:t xml:space="preserve">Tipo de </w:t>
      </w:r>
      <w:r w:rsidR="00C5155F">
        <w:rPr>
          <w:sz w:val="24"/>
        </w:rPr>
        <w:t>Finalização de Mandato</w:t>
      </w:r>
      <w:r>
        <w:rPr>
          <w:sz w:val="24"/>
        </w:rPr>
        <w:t xml:space="preserve"> para utilização em funcionalidades do sistema</w:t>
      </w:r>
      <w:r w:rsidRPr="00992BC3">
        <w:rPr>
          <w:sz w:val="24"/>
        </w:rPr>
        <w:t>.</w:t>
      </w:r>
    </w:p>
    <w:p w14:paraId="11B41058" w14:textId="77777777" w:rsidR="00915FDC" w:rsidRDefault="00915FDC" w:rsidP="00915FDC"/>
    <w:p w14:paraId="43E3C26E" w14:textId="77777777" w:rsidR="00915FDC" w:rsidRDefault="00915FDC" w:rsidP="00915FDC">
      <w:pPr>
        <w:pStyle w:val="Ttulo2"/>
        <w:numPr>
          <w:ilvl w:val="0"/>
          <w:numId w:val="3"/>
        </w:numPr>
        <w:tabs>
          <w:tab w:val="left" w:pos="0"/>
          <w:tab w:val="left" w:pos="568"/>
        </w:tabs>
        <w:spacing w:before="240"/>
      </w:pPr>
      <w:bookmarkStart w:id="7" w:name="_Toc119521179"/>
      <w:bookmarkStart w:id="8" w:name="_Toc126745792"/>
      <w:r>
        <w:t>Permissão</w:t>
      </w:r>
      <w:bookmarkEnd w:id="7"/>
      <w:bookmarkEnd w:id="8"/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48"/>
      </w:tblGrid>
      <w:tr w:rsidR="00915FDC" w14:paraId="60657561" w14:textId="77777777" w:rsidTr="00FB34C0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14:paraId="13A6D439" w14:textId="77777777" w:rsidR="00915FDC" w:rsidRDefault="00915FDC" w:rsidP="00FB34C0"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 w14:paraId="02285585" w14:textId="77777777" w:rsidR="00915FDC" w:rsidRDefault="00915FDC" w:rsidP="00FB34C0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915FDC" w14:paraId="0CBEC592" w14:textId="77777777" w:rsidTr="00FB34C0">
        <w:trPr>
          <w:trHeight w:val="340"/>
          <w:jc w:val="center"/>
        </w:trPr>
        <w:tc>
          <w:tcPr>
            <w:tcW w:w="3544" w:type="dxa"/>
            <w:vAlign w:val="center"/>
          </w:tcPr>
          <w:p w14:paraId="2F54EE92" w14:textId="77777777" w:rsidR="00915FDC" w:rsidRDefault="00915FDC" w:rsidP="00FB34C0">
            <w:pPr>
              <w:spacing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 w14:paraId="685129D5" w14:textId="5DC08270" w:rsidR="00915FDC" w:rsidRDefault="00915FDC" w:rsidP="00FB34C0">
            <w:pPr>
              <w:spacing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Cadastrado no sistema com </w:t>
            </w:r>
            <w:r w:rsidR="00EF29E1">
              <w:rPr>
                <w:sz w:val="24"/>
                <w:szCs w:val="24"/>
              </w:rPr>
              <w:t xml:space="preserve">permissão </w:t>
            </w:r>
            <w:r w:rsidR="00EF29E1" w:rsidRPr="00F00F1B">
              <w:rPr>
                <w:sz w:val="24"/>
                <w:szCs w:val="24"/>
              </w:rPr>
              <w:t>01</w:t>
            </w:r>
            <w:r w:rsidR="00C5155F">
              <w:rPr>
                <w:sz w:val="24"/>
                <w:szCs w:val="24"/>
              </w:rPr>
              <w:t>601020, 016</w:t>
            </w:r>
            <w:r w:rsidR="00FB34C0">
              <w:rPr>
                <w:sz w:val="24"/>
                <w:szCs w:val="24"/>
              </w:rPr>
              <w:t>0</w:t>
            </w:r>
            <w:r w:rsidR="00C5155F">
              <w:rPr>
                <w:sz w:val="24"/>
                <w:szCs w:val="24"/>
              </w:rPr>
              <w:t>1021</w:t>
            </w:r>
            <w:r w:rsidR="00FB34C0">
              <w:rPr>
                <w:sz w:val="24"/>
                <w:szCs w:val="24"/>
              </w:rPr>
              <w:t xml:space="preserve"> e</w:t>
            </w:r>
            <w:r w:rsidR="00C5155F">
              <w:rPr>
                <w:sz w:val="24"/>
                <w:szCs w:val="24"/>
              </w:rPr>
              <w:t xml:space="preserve"> 016</w:t>
            </w:r>
            <w:r w:rsidR="00FB34C0">
              <w:rPr>
                <w:sz w:val="24"/>
                <w:szCs w:val="24"/>
              </w:rPr>
              <w:t>0</w:t>
            </w:r>
            <w:r w:rsidR="00C5155F">
              <w:rPr>
                <w:sz w:val="24"/>
                <w:szCs w:val="24"/>
              </w:rPr>
              <w:t>1022</w:t>
            </w:r>
          </w:p>
        </w:tc>
      </w:tr>
    </w:tbl>
    <w:p w14:paraId="0DAE28D1" w14:textId="77777777" w:rsidR="00915FDC" w:rsidRDefault="00915FDC" w:rsidP="00915FDC"/>
    <w:p w14:paraId="6D6084EF" w14:textId="77777777" w:rsidR="00915FDC" w:rsidRDefault="00915FDC" w:rsidP="00915FDC">
      <w:pPr>
        <w:pStyle w:val="Ttulo2"/>
        <w:numPr>
          <w:ilvl w:val="0"/>
          <w:numId w:val="3"/>
        </w:numPr>
        <w:tabs>
          <w:tab w:val="left" w:pos="0"/>
          <w:tab w:val="left" w:pos="568"/>
        </w:tabs>
        <w:spacing w:before="240"/>
      </w:pPr>
      <w:bookmarkStart w:id="9" w:name="_Toc119521180"/>
      <w:bookmarkStart w:id="10" w:name="_Toc126745793"/>
      <w:r>
        <w:t>Identificação da História</w:t>
      </w:r>
      <w:bookmarkEnd w:id="9"/>
      <w:bookmarkEnd w:id="10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715"/>
        <w:gridCol w:w="850"/>
        <w:gridCol w:w="5351"/>
      </w:tblGrid>
      <w:tr w:rsidR="00915FDC" w14:paraId="0A1F8D39" w14:textId="77777777" w:rsidTr="00FB34C0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14:paraId="2AD8A8B5" w14:textId="77777777" w:rsidR="00915FDC" w:rsidRDefault="00915FDC" w:rsidP="00FB34C0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54CCE02D" w14:textId="52232ACF" w:rsidR="00915FDC" w:rsidRDefault="00915FDC" w:rsidP="00FB34C0">
            <w:pPr>
              <w:widowControl w:val="0"/>
              <w:spacing w:before="40" w:after="40"/>
              <w:jc w:val="center"/>
              <w:rPr>
                <w:sz w:val="24"/>
                <w:szCs w:val="24"/>
                <w:highlight w:val="yellow"/>
              </w:rPr>
            </w:pPr>
            <w:r w:rsidRPr="00CD1EF9">
              <w:rPr>
                <w:sz w:val="24"/>
                <w:szCs w:val="24"/>
              </w:rPr>
              <w:t>OS</w:t>
            </w:r>
            <w:r>
              <w:rPr>
                <w:sz w:val="24"/>
                <w:szCs w:val="24"/>
              </w:rPr>
              <w:t xml:space="preserve"> </w:t>
            </w:r>
            <w:r w:rsidR="00FB34C0">
              <w:rPr>
                <w:sz w:val="24"/>
                <w:szCs w:val="24"/>
              </w:rPr>
              <w:t>8727</w:t>
            </w:r>
            <w:r>
              <w:rPr>
                <w:sz w:val="24"/>
                <w:szCs w:val="24"/>
              </w:rPr>
              <w:t xml:space="preserve">- </w:t>
            </w:r>
          </w:p>
          <w:p w14:paraId="52C0EF92" w14:textId="2750A037" w:rsidR="00915FDC" w:rsidRDefault="00915FDC" w:rsidP="00FB34C0">
            <w:pPr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HST</w:t>
            </w:r>
            <w:r w:rsidR="00FB34C0">
              <w:rPr>
                <w:sz w:val="24"/>
                <w:szCs w:val="24"/>
              </w:rPr>
              <w:t>034</w:t>
            </w:r>
          </w:p>
        </w:tc>
        <w:tc>
          <w:tcPr>
            <w:tcW w:w="850" w:type="dxa"/>
            <w:shd w:val="clear" w:color="auto" w:fill="45229E"/>
            <w:vAlign w:val="center"/>
          </w:tcPr>
          <w:p w14:paraId="4EB389FB" w14:textId="77777777" w:rsidR="00915FDC" w:rsidRDefault="00915FDC" w:rsidP="00FB34C0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14:paraId="58C14922" w14:textId="15066D06" w:rsidR="00915FDC" w:rsidRDefault="00FB34C0" w:rsidP="00FB34C0">
            <w:pPr>
              <w:widowControl w:val="0"/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Parametrizar</w:t>
            </w:r>
            <w:r w:rsidR="00915FDC">
              <w:rPr>
                <w:color w:val="000000"/>
                <w:sz w:val="24"/>
                <w:szCs w:val="24"/>
              </w:rPr>
              <w:t xml:space="preserve"> </w:t>
            </w:r>
            <w:r w:rsidR="00EF29E1">
              <w:rPr>
                <w:color w:val="000000"/>
                <w:sz w:val="24"/>
                <w:szCs w:val="24"/>
              </w:rPr>
              <w:t xml:space="preserve">Tipo de </w:t>
            </w:r>
            <w:r>
              <w:rPr>
                <w:color w:val="000000"/>
                <w:sz w:val="24"/>
                <w:szCs w:val="24"/>
              </w:rPr>
              <w:t>Finalização de Mandato</w:t>
            </w:r>
          </w:p>
        </w:tc>
      </w:tr>
      <w:tr w:rsidR="00915FDC" w14:paraId="70EFF33E" w14:textId="77777777" w:rsidTr="00FB34C0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14:paraId="77797E73" w14:textId="77777777" w:rsidR="00915FDC" w:rsidRDefault="00915FDC" w:rsidP="00FB34C0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14:paraId="0AF4EB34" w14:textId="1B874810" w:rsidR="00915FDC" w:rsidRDefault="00915FDC" w:rsidP="00FB34C0">
            <w:pPr>
              <w:ind w:left="17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</w:rPr>
              <w:t xml:space="preserve"> QUERO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FB34C0">
              <w:rPr>
                <w:sz w:val="24"/>
                <w:szCs w:val="22"/>
              </w:rPr>
              <w:t xml:space="preserve">criar </w:t>
            </w:r>
            <w:r w:rsidRPr="00EF29E1">
              <w:rPr>
                <w:sz w:val="24"/>
                <w:szCs w:val="22"/>
              </w:rPr>
              <w:t xml:space="preserve">a funcionalidade </w:t>
            </w:r>
            <w:r w:rsidRPr="002D7BAA">
              <w:rPr>
                <w:b/>
                <w:szCs w:val="22"/>
              </w:rPr>
              <w:t>PARA</w:t>
            </w:r>
            <w:r>
              <w:rPr>
                <w:b/>
                <w:szCs w:val="22"/>
              </w:rPr>
              <w:t xml:space="preserve"> </w:t>
            </w:r>
            <w:r w:rsidR="00FB34C0">
              <w:rPr>
                <w:sz w:val="24"/>
                <w:szCs w:val="22"/>
              </w:rPr>
              <w:t>utilização em funcionalidades do sistema.</w:t>
            </w:r>
          </w:p>
        </w:tc>
      </w:tr>
    </w:tbl>
    <w:p w14:paraId="40538B0F" w14:textId="77777777" w:rsidR="00915FDC" w:rsidRDefault="00915FDC" w:rsidP="00915FDC"/>
    <w:p w14:paraId="600A89E6" w14:textId="77777777" w:rsidR="00915FDC" w:rsidRDefault="00915FDC" w:rsidP="00915FDC">
      <w:pPr>
        <w:pStyle w:val="Ttulo2"/>
        <w:numPr>
          <w:ilvl w:val="0"/>
          <w:numId w:val="3"/>
        </w:numPr>
        <w:tabs>
          <w:tab w:val="left" w:pos="0"/>
          <w:tab w:val="left" w:pos="568"/>
        </w:tabs>
        <w:spacing w:before="240"/>
      </w:pPr>
      <w:bookmarkStart w:id="11" w:name="_Toc119521181"/>
      <w:bookmarkStart w:id="12" w:name="_Toc126745794"/>
      <w:r>
        <w:t>Protótipo</w:t>
      </w:r>
      <w:bookmarkEnd w:id="11"/>
      <w:bookmarkEnd w:id="12"/>
    </w:p>
    <w:p w14:paraId="0F593963" w14:textId="3E80A871" w:rsidR="00915FDC" w:rsidRDefault="00915FDC" w:rsidP="00915FDC">
      <w:pPr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sz w:val="20"/>
        </w:rPr>
        <w:t xml:space="preserve">P01. </w:t>
      </w:r>
      <w:r>
        <w:rPr>
          <w:rFonts w:ascii="Verdana" w:hAnsi="Verdana"/>
          <w:b/>
          <w:color w:val="000000"/>
          <w:sz w:val="20"/>
        </w:rPr>
        <w:t xml:space="preserve">Parametrizar </w:t>
      </w:r>
      <w:r w:rsidR="00EF29E1">
        <w:rPr>
          <w:rFonts w:ascii="Verdana" w:hAnsi="Verdana"/>
          <w:b/>
          <w:color w:val="000000"/>
          <w:sz w:val="20"/>
        </w:rPr>
        <w:t xml:space="preserve">Tipo de </w:t>
      </w:r>
      <w:r w:rsidR="00FB34C0">
        <w:rPr>
          <w:rFonts w:ascii="Verdana" w:hAnsi="Verdana"/>
          <w:b/>
          <w:color w:val="000000"/>
          <w:sz w:val="20"/>
        </w:rPr>
        <w:t>Finalização de Mandato</w:t>
      </w:r>
    </w:p>
    <w:bookmarkEnd w:id="6"/>
    <w:p w14:paraId="36E3A4B8" w14:textId="62B01C3D" w:rsidR="00915FDC" w:rsidRDefault="00280F4C" w:rsidP="00915FDC">
      <w:r>
        <w:rPr>
          <w:noProof/>
        </w:rPr>
        <w:lastRenderedPageBreak/>
        <w:drawing>
          <wp:inline distT="0" distB="0" distL="0" distR="0" wp14:anchorId="19382B93" wp14:editId="1B464386">
            <wp:extent cx="5760085" cy="5384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po_Finalizacao_Manda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100E" w14:textId="389E42CD" w:rsidR="00FB34C0" w:rsidRDefault="00FB34C0" w:rsidP="00915FDC"/>
    <w:tbl>
      <w:tblPr>
        <w:tblStyle w:val="AxureTableStyle"/>
        <w:tblW w:w="9570" w:type="dxa"/>
        <w:tblLook w:val="04A0" w:firstRow="1" w:lastRow="0" w:firstColumn="1" w:lastColumn="0" w:noHBand="0" w:noVBand="1"/>
      </w:tblPr>
      <w:tblGrid>
        <w:gridCol w:w="2830"/>
        <w:gridCol w:w="6740"/>
      </w:tblGrid>
      <w:tr w:rsidR="00FB34C0" w:rsidRPr="00583532" w14:paraId="75AF2D54" w14:textId="77777777" w:rsidTr="00FB3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9570" w:type="dxa"/>
            <w:gridSpan w:val="2"/>
            <w:shd w:val="clear" w:color="auto" w:fill="45229E"/>
          </w:tcPr>
          <w:p w14:paraId="2365064B" w14:textId="7AFB66CE" w:rsidR="00FB34C0" w:rsidRPr="00583532" w:rsidRDefault="00FB34C0" w:rsidP="00FB34C0">
            <w:pPr>
              <w:pStyle w:val="EstiloPrototipo3"/>
              <w:jc w:val="center"/>
              <w:rPr>
                <w:b/>
                <w:color w:val="FFFFFF" w:themeColor="background1"/>
                <w:sz w:val="18"/>
                <w:szCs w:val="18"/>
                <w:lang w:val="pt-BR"/>
              </w:rPr>
            </w:pPr>
            <w:r w:rsidRPr="00583532"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BR"/>
              </w:rPr>
              <w:t>Campos</w:t>
            </w: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BR"/>
              </w:rPr>
              <w:t xml:space="preserve"> e Comando</w:t>
            </w:r>
            <w:r w:rsidR="00491E7B"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BR"/>
              </w:rPr>
              <w:t>s</w:t>
            </w:r>
          </w:p>
        </w:tc>
      </w:tr>
      <w:tr w:rsidR="00491E7B" w:rsidRPr="00583532" w14:paraId="5438C808" w14:textId="77777777" w:rsidTr="00FB34C0">
        <w:trPr>
          <w:trHeight w:val="346"/>
        </w:trPr>
        <w:tc>
          <w:tcPr>
            <w:tcW w:w="9570" w:type="dxa"/>
            <w:gridSpan w:val="2"/>
            <w:shd w:val="clear" w:color="auto" w:fill="45229E"/>
          </w:tcPr>
          <w:p w14:paraId="72FC4D92" w14:textId="785CE8BF" w:rsidR="00491E7B" w:rsidRPr="00280F4C" w:rsidRDefault="00491E7B" w:rsidP="00462377">
            <w:pPr>
              <w:pStyle w:val="AxureTableNormalText"/>
              <w:jc w:val="center"/>
              <w:rPr>
                <w:b/>
                <w:sz w:val="22"/>
                <w:szCs w:val="18"/>
                <w:lang w:val="pt-BR"/>
              </w:rPr>
            </w:pPr>
            <w:r w:rsidRPr="00280F4C">
              <w:rPr>
                <w:b/>
                <w:sz w:val="20"/>
                <w:szCs w:val="18"/>
                <w:lang w:val="pt-BR"/>
              </w:rPr>
              <w:t>Cadastrar/Alterar</w:t>
            </w:r>
          </w:p>
        </w:tc>
      </w:tr>
      <w:tr w:rsidR="00FB34C0" w:rsidRPr="00583532" w14:paraId="7438549F" w14:textId="77777777" w:rsidTr="00FB3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  <w:shd w:val="clear" w:color="auto" w:fill="D9D9D9" w:themeFill="background1" w:themeFillShade="D9"/>
          </w:tcPr>
          <w:p w14:paraId="5C6AF7A9" w14:textId="77777777" w:rsidR="00FB34C0" w:rsidRPr="00583532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583532"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740" w:type="dxa"/>
            <w:shd w:val="clear" w:color="auto" w:fill="D9D9D9" w:themeFill="background1" w:themeFillShade="D9"/>
          </w:tcPr>
          <w:p w14:paraId="0EABE9E3" w14:textId="77777777" w:rsidR="00FB34C0" w:rsidRPr="00583532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583532"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FB34C0" w:rsidRPr="00C25260" w14:paraId="481A1A9F" w14:textId="77777777" w:rsidTr="00FB34C0">
        <w:tc>
          <w:tcPr>
            <w:tcW w:w="2830" w:type="dxa"/>
          </w:tcPr>
          <w:p w14:paraId="2B3B45F0" w14:textId="7D75E0F1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/>
              </w:rPr>
              <w:t>Descrição</w:t>
            </w:r>
          </w:p>
        </w:tc>
        <w:tc>
          <w:tcPr>
            <w:tcW w:w="6740" w:type="dxa"/>
          </w:tcPr>
          <w:p w14:paraId="1BF6D4C4" w14:textId="028AFCB6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sz w:val="18"/>
                <w:szCs w:val="18"/>
                <w:lang w:val="pt-BR"/>
              </w:rPr>
              <w:t>Permite informar uma descrição para o tipo de finalização de mandato</w:t>
            </w:r>
            <w:r w:rsidR="00491E7B">
              <w:rPr>
                <w:sz w:val="18"/>
                <w:szCs w:val="18"/>
                <w:lang w:val="pt-BR"/>
              </w:rPr>
              <w:t>.</w:t>
            </w:r>
          </w:p>
          <w:p w14:paraId="674D2F1A" w14:textId="7538EC4B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 w:rsidR="00491E7B">
              <w:rPr>
                <w:rFonts w:eastAsia="Arial"/>
                <w:sz w:val="18"/>
                <w:szCs w:val="18"/>
                <w:lang w:val="pt-BR" w:eastAsia="pt-BR"/>
              </w:rPr>
              <w:t>Alfanumérico</w:t>
            </w: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</w:p>
          <w:p w14:paraId="1714F8BA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14:paraId="1A96A9DA" w14:textId="0717525E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="00491E7B">
              <w:rPr>
                <w:rFonts w:eastAsia="Arial"/>
                <w:sz w:val="18"/>
                <w:szCs w:val="18"/>
                <w:lang w:val="pt-BR" w:eastAsia="pt-BR"/>
              </w:rPr>
              <w:t>100 caracteres. Permitir caracteres especiais</w:t>
            </w:r>
          </w:p>
          <w:p w14:paraId="20FEBF1A" w14:textId="450AB818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="00491E7B">
              <w:rPr>
                <w:rFonts w:eastAsia="Arial"/>
                <w:sz w:val="18"/>
                <w:szCs w:val="18"/>
                <w:lang w:val="pt-BR" w:eastAsia="pt-BR"/>
              </w:rPr>
              <w:t>Sim</w:t>
            </w:r>
          </w:p>
          <w:p w14:paraId="67F6170B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119A5198" w14:textId="77777777" w:rsidR="00FB34C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72805D07" w14:textId="4BF54659" w:rsidR="00491E7B" w:rsidRDefault="00491E7B" w:rsidP="00491E7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Exibir contador de caracteres.</w:t>
            </w:r>
          </w:p>
          <w:p w14:paraId="6B7379F2" w14:textId="13C37471" w:rsidR="00FB34C0" w:rsidRPr="00C25260" w:rsidRDefault="008D51AA" w:rsidP="008D51AA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Ver Regras Gerais.</w:t>
            </w:r>
          </w:p>
        </w:tc>
      </w:tr>
      <w:tr w:rsidR="00FB34C0" w:rsidRPr="00C25260" w14:paraId="1F310B02" w14:textId="77777777" w:rsidTr="00FB3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2C7C1A35" w14:textId="7224AAE4" w:rsidR="00FB34C0" w:rsidRDefault="00491E7B" w:rsidP="00FB34C0">
            <w:pPr>
              <w:pStyle w:val="AxureTableNormalText"/>
              <w:rPr>
                <w:rFonts w:eastAsia="Arial"/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/>
              </w:rPr>
              <w:lastRenderedPageBreak/>
              <w:t>Ativo</w:t>
            </w:r>
          </w:p>
        </w:tc>
        <w:tc>
          <w:tcPr>
            <w:tcW w:w="6740" w:type="dxa"/>
          </w:tcPr>
          <w:p w14:paraId="109913EC" w14:textId="4110E126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sz w:val="18"/>
                <w:szCs w:val="18"/>
                <w:lang w:val="pt-BR"/>
              </w:rPr>
              <w:t>Permite definir o status do tipo de finalização de mandato.</w:t>
            </w:r>
          </w:p>
          <w:p w14:paraId="5B9DFDE7" w14:textId="77777777" w:rsidR="00491E7B" w:rsidRDefault="00491E7B" w:rsidP="00491E7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Switch</w:t>
            </w:r>
          </w:p>
          <w:p w14:paraId="57227776" w14:textId="77777777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ON / OFF </w:t>
            </w:r>
          </w:p>
          <w:p w14:paraId="604DBCF6" w14:textId="77777777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14:paraId="21571411" w14:textId="77777777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Sim</w:t>
            </w:r>
          </w:p>
          <w:p w14:paraId="24A99CD4" w14:textId="77777777" w:rsidR="00491E7B" w:rsidRDefault="00491E7B" w:rsidP="00491E7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14:paraId="19F243E4" w14:textId="77777777" w:rsidR="00491E7B" w:rsidRDefault="00491E7B" w:rsidP="00491E7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43D6B6D6" w14:textId="18C3F321" w:rsidR="0006274E" w:rsidRPr="00C25260" w:rsidRDefault="00491E7B" w:rsidP="00491E7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Valor padrão: “ON”.</w:t>
            </w:r>
          </w:p>
        </w:tc>
      </w:tr>
      <w:tr w:rsidR="00FB34C0" w:rsidRPr="00C25260" w14:paraId="12A20845" w14:textId="77777777" w:rsidTr="00FB34C0">
        <w:tc>
          <w:tcPr>
            <w:tcW w:w="2830" w:type="dxa"/>
          </w:tcPr>
          <w:p w14:paraId="3A86A070" w14:textId="42E50B26" w:rsidR="00FB34C0" w:rsidRDefault="00491E7B" w:rsidP="00FB34C0">
            <w:pPr>
              <w:pStyle w:val="AxureTableNormalText"/>
              <w:rPr>
                <w:rFonts w:eastAsia="Arial"/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/>
              </w:rPr>
              <w:t>Salvar</w:t>
            </w:r>
          </w:p>
        </w:tc>
        <w:tc>
          <w:tcPr>
            <w:tcW w:w="6740" w:type="dxa"/>
          </w:tcPr>
          <w:p w14:paraId="6D380C8B" w14:textId="6A55DB88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sz w:val="18"/>
                <w:szCs w:val="18"/>
                <w:lang w:val="pt-BR"/>
              </w:rPr>
              <w:t>Permite gravar do tipo de finalização de mandato.</w:t>
            </w:r>
          </w:p>
          <w:p w14:paraId="1A461175" w14:textId="2A5BACCB" w:rsidR="00491E7B" w:rsidRDefault="00491E7B" w:rsidP="00491E7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 w14:paraId="0D186AC8" w14:textId="18D85F49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14:paraId="7CC533C0" w14:textId="77777777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14:paraId="345F3653" w14:textId="4424D7D1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 w14:paraId="43B3E572" w14:textId="77777777" w:rsidR="00491E7B" w:rsidRDefault="00491E7B" w:rsidP="00491E7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14:paraId="67761157" w14:textId="77777777" w:rsidR="00491E7B" w:rsidRDefault="00491E7B" w:rsidP="00491E7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29EDB0EE" w14:textId="48BF38E1" w:rsidR="00462377" w:rsidRDefault="00491E7B" w:rsidP="00462377">
            <w:pPr>
              <w:pStyle w:val="AxureTableNormalText"/>
              <w:rPr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Ao acionar</w:t>
            </w:r>
            <w:r w:rsidR="00462377">
              <w:rPr>
                <w:rFonts w:eastAsia="Arial"/>
                <w:sz w:val="18"/>
                <w:szCs w:val="18"/>
                <w:lang w:val="pt-BR" w:eastAsia="pt-BR"/>
              </w:rPr>
              <w:t xml:space="preserve"> v</w:t>
            </w:r>
            <w:r w:rsidRPr="00491E7B">
              <w:rPr>
                <w:sz w:val="18"/>
                <w:szCs w:val="18"/>
                <w:lang w:val="pt-BR" w:eastAsia="pt-BR"/>
              </w:rPr>
              <w:t>erifica se os campos obrigatórios estão preenchidos.</w:t>
            </w:r>
          </w:p>
          <w:p w14:paraId="225A1E7B" w14:textId="7C49502B" w:rsidR="00491E7B" w:rsidRDefault="00491E7B" w:rsidP="006E0076">
            <w:pPr>
              <w:pStyle w:val="AxureTableNormalText"/>
              <w:numPr>
                <w:ilvl w:val="0"/>
                <w:numId w:val="21"/>
              </w:numPr>
              <w:ind w:left="635"/>
              <w:rPr>
                <w:sz w:val="18"/>
                <w:szCs w:val="18"/>
                <w:lang w:val="pt-BR" w:eastAsia="pt-BR"/>
              </w:rPr>
            </w:pPr>
            <w:r w:rsidRPr="00491E7B">
              <w:rPr>
                <w:sz w:val="18"/>
                <w:szCs w:val="18"/>
                <w:lang w:val="pt-BR" w:eastAsia="pt-BR"/>
              </w:rPr>
              <w:t xml:space="preserve">Se </w:t>
            </w:r>
            <w:r w:rsidR="00462377">
              <w:rPr>
                <w:sz w:val="18"/>
                <w:szCs w:val="18"/>
                <w:lang w:val="pt-BR" w:eastAsia="pt-BR"/>
              </w:rPr>
              <w:t>não estiverem,</w:t>
            </w:r>
            <w:r w:rsidRPr="00491E7B">
              <w:rPr>
                <w:sz w:val="18"/>
                <w:szCs w:val="18"/>
                <w:lang w:val="pt-BR" w:eastAsia="pt-BR"/>
              </w:rPr>
              <w:t xml:space="preserve"> exibe a mensagem</w:t>
            </w:r>
            <w:r w:rsidR="00462377">
              <w:rPr>
                <w:sz w:val="18"/>
                <w:szCs w:val="18"/>
                <w:lang w:val="pt-BR" w:eastAsia="pt-BR"/>
              </w:rPr>
              <w:t xml:space="preserve"> impeditiva</w:t>
            </w:r>
            <w:r w:rsidRPr="00491E7B">
              <w:rPr>
                <w:sz w:val="18"/>
                <w:szCs w:val="18"/>
                <w:lang w:val="pt-BR" w:eastAsia="pt-BR"/>
              </w:rPr>
              <w:t>: “Campo obrigatório”</w:t>
            </w:r>
            <w:bookmarkStart w:id="13" w:name="_Hlk117533191"/>
            <w:r w:rsidR="00462377">
              <w:rPr>
                <w:sz w:val="18"/>
                <w:szCs w:val="18"/>
                <w:lang w:val="pt-BR" w:eastAsia="pt-BR"/>
              </w:rPr>
              <w:t xml:space="preserve"> e não salva dados.</w:t>
            </w:r>
          </w:p>
          <w:p w14:paraId="59C5C1A0" w14:textId="1562A873" w:rsidR="0006274E" w:rsidRPr="00C25260" w:rsidRDefault="00462377" w:rsidP="00434A76">
            <w:pPr>
              <w:pStyle w:val="AxureTableNormalText"/>
              <w:numPr>
                <w:ilvl w:val="0"/>
                <w:numId w:val="21"/>
              </w:numPr>
              <w:ind w:left="635"/>
              <w:rPr>
                <w:rFonts w:eastAsia="Arial"/>
                <w:sz w:val="18"/>
                <w:szCs w:val="18"/>
                <w:lang w:val="pt-BR" w:eastAsia="pt-BR"/>
              </w:rPr>
            </w:pPr>
            <w:r w:rsidRPr="00434A76">
              <w:rPr>
                <w:sz w:val="18"/>
                <w:szCs w:val="18"/>
                <w:lang w:val="pt-BR" w:eastAsia="pt-BR"/>
              </w:rPr>
              <w:t>Se estiverem</w:t>
            </w:r>
            <w:bookmarkEnd w:id="13"/>
            <w:r w:rsidRPr="00434A76">
              <w:rPr>
                <w:sz w:val="18"/>
                <w:szCs w:val="18"/>
                <w:lang w:val="pt-BR" w:eastAsia="pt-BR"/>
              </w:rPr>
              <w:t xml:space="preserve">, </w:t>
            </w:r>
            <w:r w:rsidR="00491E7B" w:rsidRPr="00434A76">
              <w:rPr>
                <w:rFonts w:eastAsia="Arial"/>
                <w:sz w:val="18"/>
                <w:szCs w:val="18"/>
                <w:lang w:val="pt-BR" w:eastAsia="pt-BR"/>
              </w:rPr>
              <w:t>salva</w:t>
            </w:r>
            <w:r w:rsidR="0006274E" w:rsidRPr="00434A76">
              <w:rPr>
                <w:rFonts w:eastAsia="Arial"/>
                <w:sz w:val="18"/>
                <w:szCs w:val="18"/>
                <w:lang w:val="pt-BR" w:eastAsia="pt-BR"/>
              </w:rPr>
              <w:t xml:space="preserve"> dados,</w:t>
            </w:r>
            <w:r w:rsidR="00491E7B" w:rsidRPr="00434A76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="000B2A74" w:rsidRPr="00434A76">
              <w:rPr>
                <w:rFonts w:eastAsia="Arial"/>
                <w:sz w:val="18"/>
                <w:szCs w:val="18"/>
                <w:lang w:val="pt-BR" w:eastAsia="pt-BR"/>
              </w:rPr>
              <w:t xml:space="preserve">limpa campos, </w:t>
            </w:r>
            <w:r w:rsidR="00491E7B" w:rsidRPr="00434A76">
              <w:rPr>
                <w:rFonts w:eastAsia="Arial"/>
                <w:sz w:val="18"/>
                <w:szCs w:val="18"/>
                <w:lang w:val="pt-BR" w:eastAsia="pt-BR"/>
              </w:rPr>
              <w:t xml:space="preserve">exibe </w:t>
            </w:r>
            <w:r w:rsidR="0006274E" w:rsidRPr="00434A76">
              <w:rPr>
                <w:rFonts w:eastAsia="Arial"/>
                <w:sz w:val="18"/>
                <w:szCs w:val="18"/>
                <w:lang w:val="pt-BR" w:eastAsia="pt-BR"/>
              </w:rPr>
              <w:t>valores</w:t>
            </w:r>
            <w:r w:rsidR="00491E7B" w:rsidRPr="00434A76">
              <w:rPr>
                <w:rFonts w:eastAsia="Arial"/>
                <w:sz w:val="18"/>
                <w:szCs w:val="18"/>
                <w:lang w:val="pt-BR" w:eastAsia="pt-BR"/>
              </w:rPr>
              <w:t xml:space="preserve"> em grid de Resultados</w:t>
            </w:r>
            <w:r w:rsidR="006E0076">
              <w:rPr>
                <w:rFonts w:eastAsia="Arial"/>
                <w:sz w:val="18"/>
                <w:szCs w:val="18"/>
                <w:lang w:val="pt-BR" w:eastAsia="pt-BR"/>
              </w:rPr>
              <w:t>,</w:t>
            </w:r>
            <w:r w:rsidR="0006274E" w:rsidRPr="00434A76">
              <w:rPr>
                <w:rFonts w:eastAsia="Arial"/>
                <w:sz w:val="18"/>
                <w:szCs w:val="18"/>
                <w:lang w:val="pt-BR" w:eastAsia="pt-BR"/>
              </w:rPr>
              <w:t xml:space="preserve"> exibe mensagem de sucesso: “</w:t>
            </w:r>
            <w:r w:rsidR="00434A76">
              <w:rPr>
                <w:rFonts w:eastAsia="Arial"/>
                <w:sz w:val="18"/>
                <w:szCs w:val="18"/>
                <w:lang w:val="pt-BR" w:eastAsia="pt-BR"/>
              </w:rPr>
              <w:t>Registro salvo</w:t>
            </w:r>
            <w:r w:rsidR="0006274E" w:rsidRPr="00434A76">
              <w:rPr>
                <w:rFonts w:eastAsia="Arial"/>
                <w:sz w:val="18"/>
                <w:szCs w:val="18"/>
                <w:lang w:val="pt-BR" w:eastAsia="pt-BR"/>
              </w:rPr>
              <w:t xml:space="preserve"> com sucesso!”</w:t>
            </w:r>
            <w:r w:rsidR="006E0076">
              <w:rPr>
                <w:rFonts w:eastAsia="Arial"/>
                <w:sz w:val="18"/>
                <w:szCs w:val="18"/>
                <w:lang w:val="pt-BR" w:eastAsia="pt-BR"/>
              </w:rPr>
              <w:t xml:space="preserve"> e retorna tela ao estado inicial da funcionalidade</w:t>
            </w:r>
            <w:r w:rsidR="0006274E" w:rsidRPr="00434A76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</w:tc>
      </w:tr>
      <w:tr w:rsidR="00FB34C0" w:rsidRPr="00C25260" w14:paraId="66F9F13F" w14:textId="77777777" w:rsidTr="00FB3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14BC6C1B" w14:textId="7025AE24" w:rsidR="00FB34C0" w:rsidRDefault="00491E7B" w:rsidP="00FB34C0">
            <w:pPr>
              <w:pStyle w:val="AxureTableNormalText"/>
              <w:rPr>
                <w:rFonts w:eastAsia="Arial"/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/>
              </w:rPr>
              <w:t>Cancelar</w:t>
            </w:r>
          </w:p>
        </w:tc>
        <w:tc>
          <w:tcPr>
            <w:tcW w:w="6740" w:type="dxa"/>
          </w:tcPr>
          <w:p w14:paraId="64268CAA" w14:textId="52AD950F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sz w:val="18"/>
                <w:szCs w:val="18"/>
                <w:lang w:val="pt-BR"/>
              </w:rPr>
              <w:t>Permite cancelar operação de cadastro ou alteração.</w:t>
            </w:r>
          </w:p>
          <w:p w14:paraId="35EF4C85" w14:textId="4E6046D2" w:rsidR="00491E7B" w:rsidRDefault="00491E7B" w:rsidP="00491E7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 w14:paraId="38576056" w14:textId="5CD601BC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0B178ACD" w14:textId="77777777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14:paraId="21349FDC" w14:textId="39074422" w:rsidR="00491E7B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 w14:paraId="7AE57609" w14:textId="77777777" w:rsidR="00491E7B" w:rsidRDefault="00491E7B" w:rsidP="00491E7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14:paraId="4FEE4389" w14:textId="77777777" w:rsidR="00491E7B" w:rsidRDefault="00491E7B" w:rsidP="00491E7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1B8C0DCB" w14:textId="56AA90CA" w:rsidR="00FB34C0" w:rsidRPr="00C25260" w:rsidRDefault="00491E7B" w:rsidP="00491E7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Ao acionar, cancela operação sem salvar dados</w:t>
            </w:r>
            <w:r w:rsidR="000B2A74">
              <w:rPr>
                <w:rFonts w:eastAsia="Arial"/>
                <w:sz w:val="18"/>
                <w:szCs w:val="18"/>
                <w:lang w:val="pt-BR" w:eastAsia="pt-BR"/>
              </w:rPr>
              <w:t>, limpa campos e retorna tela em estado inicial da funcionalidade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</w:tc>
      </w:tr>
      <w:tr w:rsidR="00462377" w:rsidRPr="00583532" w14:paraId="4092FC1F" w14:textId="77777777" w:rsidTr="001A1FF3">
        <w:trPr>
          <w:trHeight w:val="346"/>
        </w:trPr>
        <w:tc>
          <w:tcPr>
            <w:tcW w:w="9570" w:type="dxa"/>
            <w:gridSpan w:val="2"/>
            <w:shd w:val="clear" w:color="auto" w:fill="45229E"/>
          </w:tcPr>
          <w:p w14:paraId="6AA11441" w14:textId="3B820018" w:rsidR="00462377" w:rsidRPr="00462377" w:rsidRDefault="00462377" w:rsidP="001A1FF3">
            <w:pPr>
              <w:pStyle w:val="AxureTableNormalText"/>
              <w:jc w:val="center"/>
              <w:rPr>
                <w:sz w:val="22"/>
                <w:szCs w:val="18"/>
                <w:lang w:val="pt-BR"/>
              </w:rPr>
            </w:pPr>
            <w:r>
              <w:rPr>
                <w:sz w:val="22"/>
                <w:szCs w:val="18"/>
                <w:lang w:val="pt-BR"/>
              </w:rPr>
              <w:t>Pesquisar</w:t>
            </w:r>
          </w:p>
        </w:tc>
      </w:tr>
      <w:tr w:rsidR="00462377" w:rsidRPr="00C25260" w14:paraId="3AEB4F55" w14:textId="77777777" w:rsidTr="001A1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74DD984B" w14:textId="77777777" w:rsidR="00462377" w:rsidRPr="00C25260" w:rsidRDefault="00462377" w:rsidP="001A1FF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Pesquisar</w:t>
            </w:r>
          </w:p>
        </w:tc>
        <w:tc>
          <w:tcPr>
            <w:tcW w:w="6740" w:type="dxa"/>
          </w:tcPr>
          <w:p w14:paraId="74286616" w14:textId="77777777" w:rsidR="00462377" w:rsidRDefault="00462377" w:rsidP="001A1FF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Descrição: Permite ao usuário pesquisar por alguma palavra.</w:t>
            </w:r>
          </w:p>
          <w:p w14:paraId="4CE1491C" w14:textId="77777777" w:rsidR="00462377" w:rsidRDefault="00462377" w:rsidP="001A1FF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79BE9F65" w14:textId="77777777" w:rsidR="00462377" w:rsidRDefault="00462377" w:rsidP="001A1FF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20F5D8EF" w14:textId="77777777" w:rsidR="00462377" w:rsidRDefault="00462377" w:rsidP="001A1FF3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Ao digitar 2 ou mais caracteres o sistema exibe o resultado conforme pesquisado.</w:t>
            </w:r>
          </w:p>
          <w:p w14:paraId="12900A64" w14:textId="77777777" w:rsidR="00462377" w:rsidRPr="00C25260" w:rsidRDefault="00462377" w:rsidP="001A1FF3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Pesquisar por contém valor.</w:t>
            </w:r>
          </w:p>
        </w:tc>
      </w:tr>
      <w:tr w:rsidR="00FB34C0" w:rsidRPr="00C25260" w14:paraId="45CCEFC9" w14:textId="77777777" w:rsidTr="00FB34C0">
        <w:tc>
          <w:tcPr>
            <w:tcW w:w="9570" w:type="dxa"/>
            <w:gridSpan w:val="2"/>
            <w:shd w:val="clear" w:color="auto" w:fill="B2A1C7" w:themeFill="accent4" w:themeFillTint="99"/>
          </w:tcPr>
          <w:p w14:paraId="2794D28A" w14:textId="77777777" w:rsidR="00FB34C0" w:rsidRPr="00913D8D" w:rsidRDefault="000B2A74" w:rsidP="00FB34C0">
            <w:pPr>
              <w:pStyle w:val="AxureTableNormalText"/>
              <w:rPr>
                <w:b/>
                <w:sz w:val="18"/>
                <w:szCs w:val="18"/>
                <w:lang w:val="pt-BR"/>
              </w:rPr>
            </w:pPr>
            <w:r w:rsidRPr="00913D8D">
              <w:rPr>
                <w:b/>
                <w:sz w:val="18"/>
                <w:szCs w:val="18"/>
                <w:lang w:val="pt-BR"/>
              </w:rPr>
              <w:t xml:space="preserve">Grid de </w:t>
            </w:r>
            <w:r w:rsidR="00FB34C0" w:rsidRPr="00913D8D">
              <w:rPr>
                <w:b/>
                <w:sz w:val="18"/>
                <w:szCs w:val="18"/>
                <w:lang w:val="pt-BR"/>
              </w:rPr>
              <w:t>Resultado d</w:t>
            </w:r>
            <w:r w:rsidRPr="00913D8D">
              <w:rPr>
                <w:b/>
                <w:sz w:val="18"/>
                <w:szCs w:val="18"/>
                <w:lang w:val="pt-BR"/>
              </w:rPr>
              <w:t>a</w:t>
            </w:r>
            <w:r w:rsidR="00FB34C0" w:rsidRPr="00913D8D">
              <w:rPr>
                <w:b/>
                <w:sz w:val="18"/>
                <w:szCs w:val="18"/>
                <w:lang w:val="pt-BR"/>
              </w:rPr>
              <w:t xml:space="preserve"> Pesquisa</w:t>
            </w:r>
          </w:p>
          <w:p w14:paraId="0DB258A5" w14:textId="77777777" w:rsidR="00913D8D" w:rsidRDefault="00913D8D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0F6C1570" w14:textId="31630F0C" w:rsidR="00913D8D" w:rsidRPr="00913D8D" w:rsidRDefault="00913D8D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913D8D">
              <w:rPr>
                <w:rFonts w:eastAsia="Arial"/>
                <w:b/>
                <w:sz w:val="18"/>
                <w:szCs w:val="18"/>
                <w:lang w:val="pt-BR" w:eastAsia="pt-BR"/>
              </w:rPr>
              <w:t>Regra de Interface</w:t>
            </w:r>
          </w:p>
          <w:p w14:paraId="1B8DF6E3" w14:textId="77777777" w:rsidR="00913D8D" w:rsidRDefault="00913D8D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Caso não haja dados a apresentar, exibir “Não foram encontrados resultados”.</w:t>
            </w:r>
          </w:p>
          <w:p w14:paraId="0C0F34A9" w14:textId="063F00BF" w:rsidR="00913D8D" w:rsidRDefault="00913D8D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Dados da grid devem ser ordenados de forma crescente, conforme coluna Código, seguido do status “Ativo”.</w:t>
            </w:r>
          </w:p>
          <w:p w14:paraId="37800858" w14:textId="358D4482" w:rsidR="00913D8D" w:rsidRPr="00C25260" w:rsidRDefault="00913D8D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Tipos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Finalização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Mandato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inativos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devem</w:t>
            </w:r>
            <w:proofErr w:type="spellEnd"/>
            <w:r>
              <w:rPr>
                <w:sz w:val="18"/>
                <w:szCs w:val="18"/>
              </w:rPr>
              <w:t xml:space="preserve"> ser </w:t>
            </w:r>
            <w:proofErr w:type="spellStart"/>
            <w:r>
              <w:rPr>
                <w:sz w:val="18"/>
                <w:szCs w:val="18"/>
              </w:rPr>
              <w:t>ordenados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após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7D1CA8">
              <w:rPr>
                <w:sz w:val="18"/>
                <w:szCs w:val="18"/>
              </w:rPr>
              <w:t>listagem</w:t>
            </w:r>
            <w:proofErr w:type="spellEnd"/>
            <w:r>
              <w:rPr>
                <w:sz w:val="18"/>
                <w:szCs w:val="18"/>
              </w:rPr>
              <w:t xml:space="preserve"> dos </w:t>
            </w:r>
            <w:proofErr w:type="spellStart"/>
            <w:r>
              <w:rPr>
                <w:sz w:val="18"/>
                <w:szCs w:val="18"/>
              </w:rPr>
              <w:t>ativos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devem</w:t>
            </w:r>
            <w:proofErr w:type="spellEnd"/>
            <w:r>
              <w:rPr>
                <w:sz w:val="18"/>
                <w:szCs w:val="18"/>
              </w:rPr>
              <w:t xml:space="preserve"> ser </w:t>
            </w:r>
            <w:proofErr w:type="spellStart"/>
            <w:r>
              <w:rPr>
                <w:sz w:val="18"/>
                <w:szCs w:val="18"/>
              </w:rPr>
              <w:t>destacados</w:t>
            </w:r>
            <w:proofErr w:type="spellEnd"/>
            <w:r>
              <w:rPr>
                <w:sz w:val="18"/>
                <w:szCs w:val="18"/>
              </w:rPr>
              <w:t xml:space="preserve"> com a </w:t>
            </w:r>
            <w:proofErr w:type="spellStart"/>
            <w:r>
              <w:rPr>
                <w:sz w:val="18"/>
                <w:szCs w:val="18"/>
              </w:rPr>
              <w:t>cor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cinza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FB34C0" w:rsidRPr="00C25260" w14:paraId="00B9BDEB" w14:textId="77777777" w:rsidTr="00FB3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6217C75C" w14:textId="4C92991A" w:rsidR="00FB34C0" w:rsidRDefault="000B2A74" w:rsidP="00FB34C0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Numeração</w:t>
            </w:r>
          </w:p>
        </w:tc>
        <w:tc>
          <w:tcPr>
            <w:tcW w:w="6740" w:type="dxa"/>
          </w:tcPr>
          <w:p w14:paraId="4548105A" w14:textId="1548E554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 w:rsidR="000B2A74">
              <w:rPr>
                <w:sz w:val="18"/>
                <w:szCs w:val="18"/>
                <w:lang w:val="pt-BR"/>
              </w:rPr>
              <w:t>Enumera a quantidade de cadastro conforme execução.</w:t>
            </w:r>
          </w:p>
          <w:p w14:paraId="78A8372A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Texto</w:t>
            </w:r>
          </w:p>
          <w:p w14:paraId="68594ABB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14:paraId="4494C72B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14:paraId="1AA9914B" w14:textId="77777777" w:rsidR="00FB34C0" w:rsidRPr="00C2526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14:paraId="7637A776" w14:textId="77777777" w:rsidR="00FB34C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50204311" w14:textId="7D8D4AC5" w:rsidR="003B1FF9" w:rsidRPr="00C25260" w:rsidRDefault="00FB34C0" w:rsidP="000C6CD8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 w:rsidRPr="00A12EC6"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 w:rsidR="000B2A74">
              <w:rPr>
                <w:rFonts w:eastAsia="Arial"/>
                <w:sz w:val="18"/>
                <w:szCs w:val="18"/>
                <w:lang w:val="pt-BR" w:eastAsia="pt-BR"/>
              </w:rPr>
              <w:t>Exibe numeração de c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onforme </w:t>
            </w:r>
            <w:r w:rsidR="00462377">
              <w:rPr>
                <w:rFonts w:eastAsia="Arial"/>
                <w:sz w:val="18"/>
                <w:szCs w:val="18"/>
                <w:lang w:val="pt-BR" w:eastAsia="pt-BR"/>
              </w:rPr>
              <w:t xml:space="preserve">inclusão de </w:t>
            </w:r>
            <w:proofErr w:type="spellStart"/>
            <w:r w:rsidR="00462377">
              <w:rPr>
                <w:rFonts w:eastAsia="Arial"/>
                <w:sz w:val="18"/>
                <w:szCs w:val="18"/>
                <w:lang w:val="pt-BR" w:eastAsia="pt-BR"/>
              </w:rPr>
              <w:t>tipo</w:t>
            </w:r>
            <w:proofErr w:type="spellEnd"/>
            <w:r w:rsidR="00462377">
              <w:rPr>
                <w:rFonts w:eastAsia="Arial"/>
                <w:sz w:val="18"/>
                <w:szCs w:val="18"/>
                <w:lang w:val="pt-BR" w:eastAsia="pt-BR"/>
              </w:rPr>
              <w:t xml:space="preserve"> de finalização de mandato à grid de resultados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  <w:bookmarkStart w:id="14" w:name="_GoBack"/>
            <w:bookmarkEnd w:id="14"/>
          </w:p>
        </w:tc>
      </w:tr>
      <w:tr w:rsidR="00FB34C0" w:rsidRPr="00C25260" w14:paraId="56827CA1" w14:textId="77777777" w:rsidTr="00FB34C0">
        <w:tc>
          <w:tcPr>
            <w:tcW w:w="2830" w:type="dxa"/>
          </w:tcPr>
          <w:p w14:paraId="70B79292" w14:textId="3EBD81E4" w:rsidR="00FB34C0" w:rsidRDefault="00462377" w:rsidP="00FB34C0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Código</w:t>
            </w:r>
          </w:p>
        </w:tc>
        <w:tc>
          <w:tcPr>
            <w:tcW w:w="6740" w:type="dxa"/>
          </w:tcPr>
          <w:p w14:paraId="4D7EDFB4" w14:textId="5DCEA71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sz w:val="18"/>
                <w:szCs w:val="18"/>
                <w:lang w:val="pt-BR"/>
              </w:rPr>
              <w:t xml:space="preserve">Apresenta o </w:t>
            </w:r>
            <w:r w:rsidR="00462377">
              <w:rPr>
                <w:sz w:val="18"/>
                <w:szCs w:val="18"/>
                <w:lang w:val="pt-BR"/>
              </w:rPr>
              <w:t>código do tipo de finalização de mandato</w:t>
            </w:r>
            <w:r>
              <w:rPr>
                <w:sz w:val="18"/>
                <w:szCs w:val="18"/>
                <w:lang w:val="pt-BR"/>
              </w:rPr>
              <w:t>.</w:t>
            </w:r>
          </w:p>
          <w:p w14:paraId="1758DABA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Texto</w:t>
            </w: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</w:p>
          <w:p w14:paraId="46CBDF59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14:paraId="164421A4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14:paraId="4ECB4EEB" w14:textId="77777777" w:rsidR="00FB34C0" w:rsidRPr="00C2526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14:paraId="689F6C01" w14:textId="77777777" w:rsidR="00FB34C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48B47E5B" w14:textId="77777777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A12EC6"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Conforme recuperado do cadastro.</w:t>
            </w:r>
          </w:p>
          <w:p w14:paraId="4B13ED46" w14:textId="7BE439E0" w:rsidR="00913D8D" w:rsidRPr="00913D8D" w:rsidRDefault="00913D8D" w:rsidP="00913D8D">
            <w:pPr>
              <w:spacing w:before="60" w:after="60"/>
              <w:contextualSpacing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 w:rsidRPr="00913D8D">
              <w:rPr>
                <w:rFonts w:eastAsia="Arial"/>
                <w:sz w:val="18"/>
                <w:szCs w:val="18"/>
                <w:lang w:val="pt-BR" w:eastAsia="pt-BR"/>
              </w:rPr>
              <w:t>O código será gerado de forma sequencial</w:t>
            </w:r>
            <w:r w:rsidR="007D1CA8">
              <w:rPr>
                <w:rFonts w:eastAsia="Arial"/>
                <w:sz w:val="18"/>
                <w:szCs w:val="18"/>
                <w:lang w:val="pt-BR" w:eastAsia="pt-BR"/>
              </w:rPr>
              <w:t>. Valor inicial: 1</w:t>
            </w:r>
          </w:p>
        </w:tc>
      </w:tr>
      <w:tr w:rsidR="00FB34C0" w:rsidRPr="00C25260" w14:paraId="68C53439" w14:textId="77777777" w:rsidTr="00FB3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66F42366" w14:textId="77777777" w:rsidR="00FB34C0" w:rsidRDefault="00FB34C0" w:rsidP="00FB34C0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Descrição</w:t>
            </w:r>
          </w:p>
        </w:tc>
        <w:tc>
          <w:tcPr>
            <w:tcW w:w="6740" w:type="dxa"/>
          </w:tcPr>
          <w:p w14:paraId="3EFEE402" w14:textId="6690A7CB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sz w:val="18"/>
                <w:szCs w:val="18"/>
                <w:lang w:val="pt-BR"/>
              </w:rPr>
              <w:t xml:space="preserve">Apresenta a descrição </w:t>
            </w:r>
            <w:r w:rsidR="0006274E">
              <w:rPr>
                <w:sz w:val="18"/>
                <w:szCs w:val="18"/>
                <w:lang w:val="pt-BR"/>
              </w:rPr>
              <w:t xml:space="preserve">do </w:t>
            </w:r>
            <w:r w:rsidR="0006274E">
              <w:rPr>
                <w:rFonts w:eastAsia="Arial"/>
                <w:sz w:val="18"/>
                <w:szCs w:val="18"/>
                <w:lang w:val="pt-BR" w:eastAsia="pt-BR"/>
              </w:rPr>
              <w:t>tipo de finalização de mandato.</w:t>
            </w:r>
          </w:p>
          <w:p w14:paraId="537E0667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Texto</w:t>
            </w: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</w:p>
          <w:p w14:paraId="24C889EB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14:paraId="3C5FB072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14:paraId="3E00E878" w14:textId="77777777" w:rsidR="00FB34C0" w:rsidRPr="00C2526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14:paraId="43E32261" w14:textId="77777777" w:rsidR="00FB34C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5ED9E8CF" w14:textId="42B90663" w:rsidR="00FB34C0" w:rsidRPr="00C25260" w:rsidRDefault="00FB34C0" w:rsidP="0006274E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A12EC6"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Conforme recuperado do cadastro</w:t>
            </w:r>
            <w:r w:rsidR="0006274E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</w:tc>
      </w:tr>
      <w:tr w:rsidR="00FB34C0" w:rsidRPr="00C25260" w14:paraId="62A588A1" w14:textId="77777777" w:rsidTr="00FB34C0">
        <w:tc>
          <w:tcPr>
            <w:tcW w:w="2830" w:type="dxa"/>
          </w:tcPr>
          <w:p w14:paraId="4B6C2F9D" w14:textId="77777777" w:rsidR="00FB34C0" w:rsidRDefault="00FB34C0" w:rsidP="00FB34C0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Status</w:t>
            </w:r>
          </w:p>
        </w:tc>
        <w:tc>
          <w:tcPr>
            <w:tcW w:w="6740" w:type="dxa"/>
          </w:tcPr>
          <w:p w14:paraId="106B8410" w14:textId="132077D6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sz w:val="18"/>
                <w:szCs w:val="18"/>
                <w:lang w:val="pt-BR"/>
              </w:rPr>
              <w:t xml:space="preserve">Apresenta o status </w:t>
            </w:r>
            <w:r w:rsidR="0006274E">
              <w:rPr>
                <w:rFonts w:eastAsia="Arial"/>
                <w:sz w:val="18"/>
                <w:szCs w:val="18"/>
                <w:lang w:val="pt-BR" w:eastAsia="pt-BR"/>
              </w:rPr>
              <w:t>do tipo de finalização de mandato.</w:t>
            </w:r>
          </w:p>
          <w:p w14:paraId="07B60E1E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Texto</w:t>
            </w: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</w:p>
          <w:p w14:paraId="6E484021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14:paraId="64D12AC5" w14:textId="77777777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Não se aplica</w:t>
            </w:r>
          </w:p>
          <w:p w14:paraId="4762C047" w14:textId="77777777" w:rsidR="00FB34C0" w:rsidRPr="00C2526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14:paraId="32772F2C" w14:textId="77777777" w:rsidR="00FB34C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C25260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21597A7C" w14:textId="4F36E320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A12EC6"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Conforme recuperado do cadastro</w:t>
            </w:r>
            <w:r w:rsidR="0006274E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14:paraId="00BCB62D" w14:textId="66B94545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Caso </w:t>
            </w:r>
            <w:r w:rsidR="0006274E">
              <w:rPr>
                <w:rFonts w:eastAsia="Arial"/>
                <w:sz w:val="18"/>
                <w:szCs w:val="18"/>
                <w:lang w:val="pt-BR" w:eastAsia="pt-BR"/>
              </w:rPr>
              <w:t>tipo de finalização de mandato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possua status “Inativo” então exibir dados em cor cinza e ordenada após </w:t>
            </w:r>
            <w:r w:rsidR="0006274E">
              <w:rPr>
                <w:rFonts w:eastAsia="Arial"/>
                <w:sz w:val="18"/>
                <w:szCs w:val="18"/>
                <w:lang w:val="pt-BR" w:eastAsia="pt-BR"/>
              </w:rPr>
              <w:t>tipos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ativ</w:t>
            </w:r>
            <w:r w:rsidR="0006274E">
              <w:rPr>
                <w:rFonts w:eastAsia="Arial"/>
                <w:sz w:val="18"/>
                <w:szCs w:val="18"/>
                <w:lang w:val="pt-BR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s.</w:t>
            </w:r>
          </w:p>
        </w:tc>
      </w:tr>
      <w:tr w:rsidR="003B1FF9" w:rsidRPr="00C25260" w14:paraId="3D39CC23" w14:textId="77777777" w:rsidTr="00FB3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29DE9118" w14:textId="48F5C29D" w:rsidR="003B1FF9" w:rsidRDefault="003B1FF9" w:rsidP="00FB34C0">
            <w:pPr>
              <w:pStyle w:val="AxureTableNormalText"/>
              <w:rPr>
                <w:sz w:val="18"/>
                <w:szCs w:val="18"/>
                <w:lang w:val="pt-BR"/>
              </w:rPr>
            </w:pPr>
            <w:r w:rsidRPr="003B1FF9">
              <w:rPr>
                <w:noProof/>
                <w:sz w:val="18"/>
                <w:szCs w:val="18"/>
                <w:lang w:val="pt-BR"/>
              </w:rPr>
              <w:drawing>
                <wp:inline distT="0" distB="0" distL="0" distR="0" wp14:anchorId="05ABF7A1" wp14:editId="314783CD">
                  <wp:extent cx="133369" cy="20957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  <w:lang w:val="pt-BR"/>
              </w:rPr>
              <w:t>Ações</w:t>
            </w:r>
          </w:p>
        </w:tc>
        <w:tc>
          <w:tcPr>
            <w:tcW w:w="6740" w:type="dxa"/>
          </w:tcPr>
          <w:p w14:paraId="6FAE20DC" w14:textId="145E5745" w:rsidR="003B1FF9" w:rsidRDefault="003B1FF9" w:rsidP="003B1FF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Descrição: Apresenta as ações disponíveis para o tipo de finalização de mandato.</w:t>
            </w:r>
          </w:p>
          <w:p w14:paraId="062F8266" w14:textId="6A3B6353" w:rsidR="003B1FF9" w:rsidRPr="00A05BE4" w:rsidRDefault="003B1FF9" w:rsidP="003B1FF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A05BE4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Í</w:t>
            </w:r>
            <w:r w:rsidRPr="00A05BE4">
              <w:rPr>
                <w:rFonts w:eastAsia="Arial"/>
                <w:sz w:val="18"/>
                <w:szCs w:val="18"/>
                <w:lang w:val="pt-BR" w:eastAsia="pt-BR"/>
              </w:rPr>
              <w:t>cone</w:t>
            </w:r>
          </w:p>
          <w:p w14:paraId="67AA3AE0" w14:textId="77777777" w:rsidR="003B1FF9" w:rsidRDefault="003B1FF9" w:rsidP="003B1FF9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14:paraId="08A18995" w14:textId="77777777" w:rsidR="003B1FF9" w:rsidRDefault="003B1FF9" w:rsidP="003B1FF9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Interface</w:t>
            </w:r>
          </w:p>
          <w:p w14:paraId="5A710781" w14:textId="3D3CBF03" w:rsidR="003B1FF9" w:rsidRPr="00C25260" w:rsidRDefault="003B1FF9" w:rsidP="003B1FF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Ao acionar, exibir as opções “Alterar” e “Excluir”.</w:t>
            </w:r>
          </w:p>
        </w:tc>
      </w:tr>
      <w:tr w:rsidR="00FB34C0" w:rsidRPr="00C25260" w14:paraId="122245F6" w14:textId="77777777" w:rsidTr="00FB34C0">
        <w:tc>
          <w:tcPr>
            <w:tcW w:w="2830" w:type="dxa"/>
          </w:tcPr>
          <w:p w14:paraId="057B9228" w14:textId="5E78AC08" w:rsidR="00FB34C0" w:rsidRPr="00C25260" w:rsidRDefault="00FB34C0" w:rsidP="00FB34C0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Alterar </w:t>
            </w:r>
          </w:p>
        </w:tc>
        <w:tc>
          <w:tcPr>
            <w:tcW w:w="6740" w:type="dxa"/>
          </w:tcPr>
          <w:p w14:paraId="70A2CB24" w14:textId="6D92BF08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 w:rsidR="0006274E">
              <w:rPr>
                <w:rFonts w:eastAsia="Arial"/>
                <w:sz w:val="18"/>
                <w:szCs w:val="18"/>
                <w:lang w:val="pt-BR" w:eastAsia="pt-BR"/>
              </w:rPr>
              <w:t>Permite alterar 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="0006274E">
              <w:rPr>
                <w:rFonts w:eastAsia="Arial"/>
                <w:sz w:val="18"/>
                <w:szCs w:val="18"/>
                <w:lang w:val="pt-BR" w:eastAsia="pt-BR"/>
              </w:rPr>
              <w:t>tipo de finalização de mandato.</w:t>
            </w:r>
          </w:p>
          <w:p w14:paraId="30581047" w14:textId="02FF6E55" w:rsidR="00FB34C0" w:rsidRPr="00A05BE4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A05BE4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 w:rsidR="003B1FF9">
              <w:rPr>
                <w:rFonts w:eastAsia="Arial"/>
                <w:sz w:val="18"/>
                <w:szCs w:val="18"/>
                <w:lang w:val="pt-BR" w:eastAsia="pt-BR"/>
              </w:rPr>
              <w:t>Botão</w:t>
            </w:r>
          </w:p>
          <w:p w14:paraId="3D75325C" w14:textId="77777777" w:rsidR="00FB34C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14:paraId="5419C099" w14:textId="77777777" w:rsidR="00FB34C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Interface</w:t>
            </w:r>
          </w:p>
          <w:p w14:paraId="7AFE8ADD" w14:textId="51CA7128" w:rsidR="00FB34C0" w:rsidRPr="00C2526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 w:rsidR="0006274E">
              <w:rPr>
                <w:rFonts w:eastAsia="Arial"/>
                <w:sz w:val="18"/>
                <w:szCs w:val="18"/>
                <w:lang w:val="pt-BR" w:eastAsia="pt-BR"/>
              </w:rPr>
              <w:t xml:space="preserve">Ao acionar, preenche os campos Descrição e </w:t>
            </w:r>
            <w:r w:rsidR="0006274E">
              <w:rPr>
                <w:rFonts w:eastAsia="Arial"/>
                <w:sz w:val="18"/>
                <w:szCs w:val="18"/>
                <w:lang w:val="pt-BR" w:eastAsia="pt-BR"/>
              </w:rPr>
              <w:br/>
              <w:t>Ativo conforme recuperado do cadastro do tipo de finalização de mandato.</w:t>
            </w:r>
          </w:p>
        </w:tc>
      </w:tr>
      <w:tr w:rsidR="00FB34C0" w:rsidRPr="00C25260" w14:paraId="139E5A0D" w14:textId="77777777" w:rsidTr="00FB3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47E2A3A4" w14:textId="1C3857D2" w:rsidR="00FB34C0" w:rsidRDefault="00FB34C0" w:rsidP="00FB34C0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Excluir</w:t>
            </w:r>
          </w:p>
        </w:tc>
        <w:tc>
          <w:tcPr>
            <w:tcW w:w="6740" w:type="dxa"/>
          </w:tcPr>
          <w:p w14:paraId="5CACAA09" w14:textId="04D40D7D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excluir </w:t>
            </w:r>
            <w:r w:rsidR="000B2A74">
              <w:rPr>
                <w:rFonts w:eastAsia="Arial"/>
                <w:sz w:val="18"/>
                <w:szCs w:val="18"/>
                <w:lang w:val="pt-BR" w:eastAsia="pt-BR"/>
              </w:rPr>
              <w:t>tipo de finalização de mandato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14:paraId="670404D7" w14:textId="1EEE9F74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 w:rsidR="003B1FF9">
              <w:rPr>
                <w:rFonts w:eastAsia="Arial"/>
                <w:sz w:val="18"/>
                <w:szCs w:val="18"/>
                <w:lang w:val="pt-BR" w:eastAsia="pt-BR"/>
              </w:rPr>
              <w:t>Botão</w:t>
            </w:r>
          </w:p>
          <w:p w14:paraId="203AA9B0" w14:textId="77777777" w:rsidR="00FB34C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14:paraId="058C88E7" w14:textId="77777777" w:rsidR="00FB34C0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Interface</w:t>
            </w:r>
          </w:p>
          <w:p w14:paraId="7B6CAFBA" w14:textId="61308E3A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Ao acionar, exibir mensagem de confirmação: “Deseja realmente excluir </w:t>
            </w:r>
            <w:r w:rsidR="000B2A74">
              <w:rPr>
                <w:rFonts w:eastAsia="Arial"/>
                <w:sz w:val="18"/>
                <w:szCs w:val="18"/>
                <w:lang w:val="pt-BR" w:eastAsia="pt-BR"/>
              </w:rPr>
              <w:t>o registro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?”, com opções SIM/NÃO. Caso usuário confirme, excluir </w:t>
            </w:r>
            <w:r w:rsidR="000B2A74">
              <w:rPr>
                <w:rFonts w:eastAsia="Arial"/>
                <w:sz w:val="18"/>
                <w:szCs w:val="18"/>
                <w:lang w:val="pt-BR" w:eastAsia="pt-BR"/>
              </w:rPr>
              <w:t>tipo de finalização de mandato do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banco de dados</w:t>
            </w:r>
            <w:r w:rsidR="006E0076">
              <w:rPr>
                <w:rFonts w:eastAsia="Arial"/>
                <w:sz w:val="18"/>
                <w:szCs w:val="18"/>
                <w:lang w:val="pt-BR" w:eastAsia="pt-BR"/>
              </w:rPr>
              <w:t xml:space="preserve"> e atualizar grid de resultados.</w:t>
            </w:r>
          </w:p>
        </w:tc>
      </w:tr>
      <w:tr w:rsidR="00FB34C0" w:rsidRPr="00C25260" w14:paraId="2B9F182E" w14:textId="77777777" w:rsidTr="00FB34C0">
        <w:tc>
          <w:tcPr>
            <w:tcW w:w="9570" w:type="dxa"/>
            <w:gridSpan w:val="2"/>
          </w:tcPr>
          <w:p w14:paraId="49CBD45F" w14:textId="74376A95" w:rsidR="00FB34C0" w:rsidRDefault="00FB34C0" w:rsidP="00FB34C0">
            <w:pPr>
              <w:pStyle w:val="AxureTableNormalText"/>
              <w:jc w:val="center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Paginação</w:t>
            </w:r>
          </w:p>
        </w:tc>
      </w:tr>
      <w:tr w:rsidR="00FB34C0" w:rsidRPr="00C25260" w14:paraId="7A37845C" w14:textId="77777777" w:rsidTr="00FB3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116F641F" w14:textId="77777777" w:rsidR="00FB34C0" w:rsidRPr="008E64C1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8E64C1">
              <w:rPr>
                <w:rFonts w:eastAsia="Arial"/>
                <w:sz w:val="18"/>
                <w:szCs w:val="18"/>
                <w:lang w:val="pt-BR" w:eastAsia="pt-BR"/>
              </w:rPr>
              <w:t xml:space="preserve">Mostrando de [SEQ_INICIAL] até [SEQ_FINAL] </w:t>
            </w:r>
          </w:p>
          <w:p w14:paraId="7960B0B5" w14:textId="5F7DC4A9" w:rsidR="00FB34C0" w:rsidRDefault="00FB34C0" w:rsidP="00FB34C0">
            <w:pPr>
              <w:pStyle w:val="AxureTableNormalText"/>
              <w:rPr>
                <w:sz w:val="18"/>
                <w:szCs w:val="18"/>
                <w:lang w:val="pt-BR"/>
              </w:rPr>
            </w:pPr>
            <w:r w:rsidRPr="008E64C1">
              <w:rPr>
                <w:rFonts w:eastAsia="Arial"/>
                <w:sz w:val="18"/>
                <w:szCs w:val="18"/>
                <w:lang w:val="pt-BR" w:eastAsia="pt-BR"/>
              </w:rPr>
              <w:t>de [QTD_TOTAL]</w:t>
            </w:r>
          </w:p>
        </w:tc>
        <w:tc>
          <w:tcPr>
            <w:tcW w:w="6740" w:type="dxa"/>
          </w:tcPr>
          <w:p w14:paraId="0D67F97B" w14:textId="77777777" w:rsidR="00FB34C0" w:rsidRPr="007D1CA8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D1CA8"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informações de quantidade de registros. </w:t>
            </w:r>
          </w:p>
          <w:p w14:paraId="68DAA28C" w14:textId="77777777" w:rsidR="00FB34C0" w:rsidRPr="007D1CA8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D1CA8">
              <w:rPr>
                <w:rFonts w:eastAsia="Arial"/>
                <w:sz w:val="18"/>
                <w:szCs w:val="18"/>
                <w:lang w:val="pt-BR" w:eastAsia="pt-BR"/>
              </w:rPr>
              <w:t xml:space="preserve">- Formato: Alfanumérico </w:t>
            </w:r>
          </w:p>
          <w:p w14:paraId="269ABDE9" w14:textId="77777777" w:rsidR="00FB34C0" w:rsidRPr="007D1CA8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D1CA8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19746073" w14:textId="77777777" w:rsidR="00FB34C0" w:rsidRPr="007D1CA8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D1CA8"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14:paraId="20A4D639" w14:textId="77777777" w:rsidR="00FB34C0" w:rsidRPr="00AF48ED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14:paraId="6EBB1641" w14:textId="77777777" w:rsidR="00FB34C0" w:rsidRPr="00AF48ED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AF48ED">
              <w:rPr>
                <w:rFonts w:eastAsia="Arial"/>
                <w:b/>
                <w:sz w:val="18"/>
                <w:szCs w:val="18"/>
                <w:lang w:val="pt-BR" w:eastAsia="pt-BR"/>
              </w:rPr>
              <w:t>Regra de Interface</w:t>
            </w:r>
          </w:p>
          <w:p w14:paraId="1A51BBBE" w14:textId="77777777" w:rsidR="00FB34C0" w:rsidRPr="00AF48ED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AF48ED">
              <w:rPr>
                <w:rFonts w:eastAsia="Arial"/>
                <w:sz w:val="18"/>
                <w:szCs w:val="18"/>
                <w:lang w:val="pt-BR" w:eastAsia="pt-BR"/>
              </w:rPr>
              <w:t xml:space="preserve">- Campo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não editável</w:t>
            </w:r>
            <w:r w:rsidRPr="00AF48ED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14:paraId="4C9C32E0" w14:textId="77777777" w:rsidR="00FB34C0" w:rsidRPr="00AF48ED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AF48ED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SEQ_INICIAL representa a quantidade de registros apresenta na página anterior mais 1.</w:t>
            </w:r>
          </w:p>
          <w:p w14:paraId="1F58A6D3" w14:textId="77777777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SEQ_FINAL representa a quantidade total de registros que foram apresentados até aquela página. </w:t>
            </w:r>
          </w:p>
          <w:p w14:paraId="2704B243" w14:textId="77777777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QTD_TOTAL representa a quantidade de registros que retornaram na consulta</w:t>
            </w:r>
          </w:p>
        </w:tc>
      </w:tr>
      <w:tr w:rsidR="00FB34C0" w:rsidRPr="00C25260" w14:paraId="45BA1BC8" w14:textId="77777777" w:rsidTr="00FB34C0">
        <w:tc>
          <w:tcPr>
            <w:tcW w:w="2830" w:type="dxa"/>
          </w:tcPr>
          <w:p w14:paraId="3EDDBD53" w14:textId="77777777" w:rsidR="00FB34C0" w:rsidRDefault="00FB34C0" w:rsidP="00FB34C0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bCs/>
                <w:sz w:val="18"/>
                <w:szCs w:val="18"/>
                <w:lang w:val="pt-BR" w:eastAsia="pt-BR"/>
              </w:rPr>
              <w:t>&lt;&lt;</w:t>
            </w:r>
          </w:p>
        </w:tc>
        <w:tc>
          <w:tcPr>
            <w:tcW w:w="6740" w:type="dxa"/>
          </w:tcPr>
          <w:p w14:paraId="5BB4F563" w14:textId="77777777" w:rsidR="00FB34C0" w:rsidRPr="007D1CA8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D1CA8"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opção para voltar para a primeira página. </w:t>
            </w:r>
          </w:p>
          <w:p w14:paraId="1770710D" w14:textId="69A5A28A" w:rsidR="00FB34C0" w:rsidRPr="007D1CA8" w:rsidRDefault="00FB34C0" w:rsidP="007D1CA8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D1CA8">
              <w:rPr>
                <w:rFonts w:eastAsia="Arial"/>
                <w:sz w:val="18"/>
                <w:szCs w:val="18"/>
                <w:lang w:val="pt-BR" w:eastAsia="pt-BR"/>
              </w:rPr>
              <w:t xml:space="preserve">- Formato: Botão </w:t>
            </w:r>
          </w:p>
          <w:p w14:paraId="4FADCDDF" w14:textId="77777777" w:rsidR="00FB34C0" w:rsidRPr="00AF48ED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59BFCF28" w14:textId="77777777" w:rsidR="00FB34C0" w:rsidRPr="00AF48ED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AF48ED">
              <w:rPr>
                <w:rFonts w:eastAsia="Arial"/>
                <w:b/>
                <w:sz w:val="18"/>
                <w:szCs w:val="18"/>
                <w:lang w:val="pt-BR" w:eastAsia="pt-BR"/>
              </w:rPr>
              <w:t>Regra de Interface</w:t>
            </w:r>
          </w:p>
          <w:p w14:paraId="2E7B27FF" w14:textId="77777777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AF48ED"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Quando acionado, exibe as parametrizações apresentadas na primeira página.</w:t>
            </w:r>
          </w:p>
        </w:tc>
      </w:tr>
      <w:tr w:rsidR="00FB34C0" w:rsidRPr="00C25260" w14:paraId="39109509" w14:textId="77777777" w:rsidTr="00FB3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3AB0CB0" w14:textId="77777777" w:rsidR="00FB34C0" w:rsidRDefault="00FB34C0" w:rsidP="00FB34C0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bCs/>
                <w:sz w:val="18"/>
                <w:szCs w:val="18"/>
                <w:lang w:val="pt-BR" w:eastAsia="pt-BR"/>
              </w:rPr>
              <w:t>&lt;número&gt;</w:t>
            </w:r>
          </w:p>
        </w:tc>
        <w:tc>
          <w:tcPr>
            <w:tcW w:w="6740" w:type="dxa"/>
          </w:tcPr>
          <w:p w14:paraId="54126B84" w14:textId="77777777" w:rsidR="00FB34C0" w:rsidRPr="007D1CA8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B0FE8"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</w:t>
            </w:r>
            <w:r w:rsidRPr="007D1CA8">
              <w:rPr>
                <w:rFonts w:eastAsia="Arial"/>
                <w:sz w:val="18"/>
                <w:szCs w:val="18"/>
                <w:lang w:val="pt-BR" w:eastAsia="pt-BR"/>
              </w:rPr>
              <w:t xml:space="preserve">Descrição: Apresenta opção para selecionar uma página para visualizar os dados. </w:t>
            </w:r>
          </w:p>
          <w:p w14:paraId="0271EE21" w14:textId="3E557C86" w:rsidR="00FB34C0" w:rsidRPr="007D1CA8" w:rsidRDefault="00FB34C0" w:rsidP="007D1CA8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D1CA8">
              <w:rPr>
                <w:rFonts w:eastAsia="Arial"/>
                <w:sz w:val="18"/>
                <w:szCs w:val="18"/>
                <w:lang w:val="pt-BR" w:eastAsia="pt-BR"/>
              </w:rPr>
              <w:t xml:space="preserve">- Formato: Botão </w:t>
            </w:r>
          </w:p>
          <w:p w14:paraId="67C92B0C" w14:textId="77777777" w:rsidR="00FB34C0" w:rsidRPr="00AF48ED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2B855B02" w14:textId="77777777" w:rsidR="00FB34C0" w:rsidRPr="00AF48ED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AF48ED">
              <w:rPr>
                <w:rFonts w:eastAsia="Arial"/>
                <w:b/>
                <w:sz w:val="18"/>
                <w:szCs w:val="18"/>
                <w:lang w:val="pt-BR" w:eastAsia="pt-BR"/>
              </w:rPr>
              <w:t>Regra de Interface</w:t>
            </w:r>
          </w:p>
          <w:p w14:paraId="36011892" w14:textId="77777777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Caso a página seja a que está sendo apresentada, o botão fica desabilitado e o número fica identificado.</w:t>
            </w:r>
          </w:p>
          <w:p w14:paraId="63185F65" w14:textId="77777777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AF48ED"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Quando acionado, exibe as parametrizações apresentadas na página selecionada, respeitando a quantidade de registros exibidas por página.</w:t>
            </w:r>
          </w:p>
        </w:tc>
      </w:tr>
      <w:tr w:rsidR="00FB34C0" w:rsidRPr="00C25260" w14:paraId="00F2F5CA" w14:textId="77777777" w:rsidTr="00FB34C0">
        <w:tc>
          <w:tcPr>
            <w:tcW w:w="2830" w:type="dxa"/>
          </w:tcPr>
          <w:p w14:paraId="50C67A61" w14:textId="77777777" w:rsidR="00FB34C0" w:rsidRDefault="00FB34C0" w:rsidP="00FB34C0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bCs/>
                <w:sz w:val="18"/>
                <w:szCs w:val="18"/>
                <w:lang w:val="pt-BR" w:eastAsia="pt-BR"/>
              </w:rPr>
              <w:t>&gt;&gt;</w:t>
            </w:r>
          </w:p>
        </w:tc>
        <w:tc>
          <w:tcPr>
            <w:tcW w:w="6740" w:type="dxa"/>
          </w:tcPr>
          <w:p w14:paraId="6951C410" w14:textId="77777777" w:rsidR="00FB34C0" w:rsidRPr="007D1CA8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CB0FE8"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</w:t>
            </w:r>
            <w:r w:rsidRPr="007D1CA8">
              <w:rPr>
                <w:rFonts w:eastAsia="Arial"/>
                <w:sz w:val="18"/>
                <w:szCs w:val="18"/>
                <w:lang w:val="pt-BR" w:eastAsia="pt-BR"/>
              </w:rPr>
              <w:t xml:space="preserve">Descrição: Apresenta opção para avançar para a última página. </w:t>
            </w:r>
          </w:p>
          <w:p w14:paraId="00DB7814" w14:textId="77777777" w:rsidR="00FB34C0" w:rsidRPr="007D1CA8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D1CA8">
              <w:rPr>
                <w:rFonts w:eastAsia="Arial"/>
                <w:sz w:val="18"/>
                <w:szCs w:val="18"/>
                <w:lang w:val="pt-BR" w:eastAsia="pt-BR"/>
              </w:rPr>
              <w:t xml:space="preserve">- Formato: Botão </w:t>
            </w:r>
          </w:p>
          <w:p w14:paraId="360C7D5D" w14:textId="77777777" w:rsidR="00FB34C0" w:rsidRPr="00AF48ED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183239F8" w14:textId="77777777" w:rsidR="00FB34C0" w:rsidRPr="00AF48ED" w:rsidRDefault="00FB34C0" w:rsidP="00FB34C0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AF48ED">
              <w:rPr>
                <w:rFonts w:eastAsia="Arial"/>
                <w:b/>
                <w:sz w:val="18"/>
                <w:szCs w:val="18"/>
                <w:lang w:val="pt-BR" w:eastAsia="pt-BR"/>
              </w:rPr>
              <w:t>Regra de Interface</w:t>
            </w:r>
          </w:p>
          <w:p w14:paraId="59E6A91F" w14:textId="77777777" w:rsidR="00FB34C0" w:rsidRDefault="00FB34C0" w:rsidP="00FB34C0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AF48ED"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Quando acionado, exibe as parametrizações na última página.</w:t>
            </w:r>
          </w:p>
        </w:tc>
      </w:tr>
    </w:tbl>
    <w:p w14:paraId="57F8BA83" w14:textId="36D2C246" w:rsidR="003B1FF9" w:rsidRDefault="003B1FF9" w:rsidP="00DF5E27"/>
    <w:p w14:paraId="4E73C7E8" w14:textId="77777777" w:rsidR="003B1FF9" w:rsidRDefault="003B1FF9">
      <w:pPr>
        <w:spacing w:before="0" w:after="0"/>
        <w:jc w:val="left"/>
      </w:pPr>
      <w:r>
        <w:br w:type="page"/>
      </w:r>
    </w:p>
    <w:p w14:paraId="4793AF38" w14:textId="77777777" w:rsidR="004D5DE3" w:rsidRDefault="004D5DE3" w:rsidP="004D5DE3">
      <w:pPr>
        <w:spacing w:before="0" w:after="0"/>
        <w:jc w:val="left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CRITÉRIOS DE ACEITE</w:t>
      </w:r>
    </w:p>
    <w:p w14:paraId="07B5E471" w14:textId="77777777" w:rsidR="004D5DE3" w:rsidRPr="003B1FF9" w:rsidRDefault="004D5DE3" w:rsidP="004D5DE3">
      <w:pPr>
        <w:pStyle w:val="Ttulo2"/>
        <w:numPr>
          <w:ilvl w:val="0"/>
          <w:numId w:val="3"/>
        </w:numPr>
        <w:tabs>
          <w:tab w:val="left" w:pos="0"/>
          <w:tab w:val="left" w:pos="568"/>
        </w:tabs>
        <w:spacing w:before="240"/>
        <w:rPr>
          <w:b w:val="0"/>
          <w:sz w:val="20"/>
        </w:rPr>
      </w:pPr>
      <w:bookmarkStart w:id="15" w:name="_Toc119521182"/>
      <w:bookmarkStart w:id="16" w:name="_Toc126745795"/>
      <w:r w:rsidRPr="003B1FF9">
        <w:rPr>
          <w:sz w:val="20"/>
        </w:rPr>
        <w:t>Premissa</w:t>
      </w:r>
      <w:bookmarkEnd w:id="15"/>
      <w:bookmarkEnd w:id="16"/>
    </w:p>
    <w:p w14:paraId="68098882" w14:textId="40CE00AE" w:rsidR="004D5DE3" w:rsidRPr="003B1FF9" w:rsidRDefault="004D5DE3" w:rsidP="004D5DE3">
      <w:pPr>
        <w:rPr>
          <w:sz w:val="20"/>
        </w:rPr>
      </w:pPr>
      <w:r w:rsidRPr="003B1FF9">
        <w:rPr>
          <w:rFonts w:ascii="Verdana" w:hAnsi="Verdana" w:cs="Arial"/>
          <w:bCs/>
          <w:sz w:val="20"/>
          <w:szCs w:val="22"/>
        </w:rPr>
        <w:t>CENÁRIO 1 – Cadastrar</w:t>
      </w:r>
    </w:p>
    <w:p w14:paraId="50C6CBAD" w14:textId="155B02AA" w:rsidR="004D5DE3" w:rsidRPr="003B1FF9" w:rsidRDefault="004D5DE3" w:rsidP="004D5DE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 xml:space="preserve">Usuário acessa a funcionalidade “Tipo de Finalização de Mandato” em: </w:t>
      </w:r>
      <w:r w:rsidR="004A690C" w:rsidRPr="003B1FF9">
        <w:rPr>
          <w:szCs w:val="22"/>
        </w:rPr>
        <w:t>Eleitoral</w:t>
      </w:r>
      <w:r w:rsidRPr="003B1FF9">
        <w:rPr>
          <w:szCs w:val="22"/>
        </w:rPr>
        <w:t xml:space="preserve"> &gt;&gt; </w:t>
      </w:r>
      <w:r w:rsidR="004A690C" w:rsidRPr="003B1FF9">
        <w:rPr>
          <w:szCs w:val="22"/>
        </w:rPr>
        <w:t>Parametrização</w:t>
      </w:r>
      <w:r w:rsidRPr="003B1FF9">
        <w:rPr>
          <w:szCs w:val="22"/>
        </w:rPr>
        <w:t xml:space="preserve"> &gt;&gt; Tipo Finalização Mandato.</w:t>
      </w:r>
    </w:p>
    <w:p w14:paraId="75808DA0" w14:textId="77777777" w:rsidR="004D5DE3" w:rsidRPr="003B1FF9" w:rsidRDefault="004D5DE3" w:rsidP="004D5DE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>Usuário preenche os dados e aciona o comando “Salvar”.</w:t>
      </w:r>
    </w:p>
    <w:p w14:paraId="5FC634E6" w14:textId="77777777" w:rsidR="004D5DE3" w:rsidRPr="003B1FF9" w:rsidRDefault="004D5DE3" w:rsidP="004D5DE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>Sistema verifica se os campos obrigatórios estão preenchidos.</w:t>
      </w:r>
    </w:p>
    <w:p w14:paraId="51E84C79" w14:textId="77777777" w:rsidR="004D5DE3" w:rsidRPr="003B1FF9" w:rsidRDefault="004D5DE3" w:rsidP="004D5DE3">
      <w:pPr>
        <w:pStyle w:val="Estilo3"/>
        <w:numPr>
          <w:ilvl w:val="2"/>
          <w:numId w:val="3"/>
        </w:numPr>
        <w:ind w:left="1780"/>
      </w:pPr>
      <w:r w:rsidRPr="003B1FF9">
        <w:rPr>
          <w:szCs w:val="22"/>
        </w:rPr>
        <w:t>Se os campos obrigatórios não foram preenchidos sistema exibe a mensagem: “Campo obrigatório”.</w:t>
      </w:r>
    </w:p>
    <w:p w14:paraId="57CA8D88" w14:textId="03791941" w:rsidR="004D5DE3" w:rsidRPr="003B1FF9" w:rsidRDefault="004D5DE3" w:rsidP="004D5DE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>Sistema salva o tipo de finalização de mandato e exibe a mensagem: “Registro salvo com sucesso.”</w:t>
      </w:r>
    </w:p>
    <w:p w14:paraId="10A47081" w14:textId="04E9E10B" w:rsidR="004D5DE3" w:rsidRPr="003B1FF9" w:rsidRDefault="004D5DE3" w:rsidP="004D5DE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>Sistema grava data e hora da ação e usuário que cadastrou o tipo de finalização de mandado.</w:t>
      </w:r>
    </w:p>
    <w:p w14:paraId="0F7CAD07" w14:textId="5B4F2C8C" w:rsidR="004D5DE3" w:rsidRPr="003B1FF9" w:rsidRDefault="004D5DE3" w:rsidP="004D5DE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 xml:space="preserve">Sistema retorna a tela </w:t>
      </w:r>
      <w:r w:rsidR="00C974BB" w:rsidRPr="003B1FF9">
        <w:rPr>
          <w:szCs w:val="22"/>
        </w:rPr>
        <w:t xml:space="preserve">ao estado </w:t>
      </w:r>
      <w:r w:rsidRPr="003B1FF9">
        <w:rPr>
          <w:szCs w:val="22"/>
        </w:rPr>
        <w:t>inicial da funcionalidade</w:t>
      </w:r>
      <w:r w:rsidR="00C974BB" w:rsidRPr="003B1FF9">
        <w:rPr>
          <w:szCs w:val="22"/>
        </w:rPr>
        <w:t xml:space="preserve"> e com grid de resultados atualizada.</w:t>
      </w:r>
    </w:p>
    <w:p w14:paraId="3D06A6CE" w14:textId="77777777" w:rsidR="004D5DE3" w:rsidRPr="0099764B" w:rsidRDefault="004D5DE3" w:rsidP="004D5DE3">
      <w:pPr>
        <w:pStyle w:val="PargrafodaLista"/>
        <w:widowControl/>
        <w:autoSpaceDE/>
        <w:autoSpaceDN/>
        <w:adjustRightInd/>
        <w:spacing w:line="276" w:lineRule="auto"/>
        <w:ind w:left="574"/>
        <w:contextualSpacing/>
        <w:rPr>
          <w:sz w:val="14"/>
        </w:rPr>
      </w:pPr>
    </w:p>
    <w:p w14:paraId="433A0EB1" w14:textId="1E5BFFAE" w:rsidR="004D5DE3" w:rsidRPr="003B1FF9" w:rsidRDefault="004D5DE3" w:rsidP="004D5DE3">
      <w:pPr>
        <w:rPr>
          <w:rFonts w:ascii="Verdana" w:hAnsi="Verdana"/>
          <w:bCs/>
          <w:sz w:val="20"/>
          <w:szCs w:val="22"/>
        </w:rPr>
      </w:pPr>
      <w:bookmarkStart w:id="17" w:name="_Hlk122961565"/>
      <w:r w:rsidRPr="003B1FF9">
        <w:rPr>
          <w:rFonts w:ascii="Verdana" w:hAnsi="Verdana"/>
          <w:bCs/>
          <w:sz w:val="20"/>
          <w:szCs w:val="22"/>
        </w:rPr>
        <w:t xml:space="preserve">CENÁRIO 2 – </w:t>
      </w:r>
      <w:r w:rsidRPr="0099764B">
        <w:rPr>
          <w:rFonts w:ascii="Verdana" w:hAnsi="Verdana" w:cs="Arial"/>
          <w:bCs/>
          <w:sz w:val="20"/>
          <w:szCs w:val="22"/>
        </w:rPr>
        <w:t>Alterar</w:t>
      </w:r>
      <w:r w:rsidRPr="0099764B">
        <w:rPr>
          <w:rFonts w:ascii="Verdana" w:hAnsi="Verdana" w:cs="Arial"/>
          <w:bCs/>
          <w:sz w:val="24"/>
          <w:szCs w:val="22"/>
        </w:rPr>
        <w:t xml:space="preserve"> </w:t>
      </w:r>
    </w:p>
    <w:p w14:paraId="25527EAF" w14:textId="3FD72186" w:rsidR="004D5DE3" w:rsidRPr="003B1FF9" w:rsidRDefault="004D5DE3" w:rsidP="004D5DE3">
      <w:pPr>
        <w:pStyle w:val="PargrafodaLista"/>
        <w:widowControl/>
        <w:numPr>
          <w:ilvl w:val="1"/>
          <w:numId w:val="2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 xml:space="preserve">Usuário aciona o comando “Alterar” </w:t>
      </w:r>
      <w:proofErr w:type="spellStart"/>
      <w:r w:rsidRPr="003B1FF9">
        <w:rPr>
          <w:szCs w:val="22"/>
        </w:rPr>
        <w:t>na</w:t>
      </w:r>
      <w:proofErr w:type="spellEnd"/>
      <w:r w:rsidRPr="003B1FF9">
        <w:rPr>
          <w:szCs w:val="22"/>
        </w:rPr>
        <w:t xml:space="preserve"> grid de resultados.</w:t>
      </w:r>
    </w:p>
    <w:p w14:paraId="0531095B" w14:textId="6D66AB66" w:rsidR="00C974BB" w:rsidRPr="003B1FF9" w:rsidRDefault="00C974BB" w:rsidP="00C974BB">
      <w:pPr>
        <w:pStyle w:val="PargrafodaLista"/>
        <w:widowControl/>
        <w:numPr>
          <w:ilvl w:val="1"/>
          <w:numId w:val="2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>Usuário altera os dados e aciona o comando “Salvar”.</w:t>
      </w:r>
    </w:p>
    <w:p w14:paraId="45409D7C" w14:textId="77777777" w:rsidR="00C974BB" w:rsidRPr="003B1FF9" w:rsidRDefault="00C974BB" w:rsidP="00C974BB">
      <w:pPr>
        <w:pStyle w:val="PargrafodaLista"/>
        <w:widowControl/>
        <w:numPr>
          <w:ilvl w:val="1"/>
          <w:numId w:val="2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>Sistema verifica se os campos obrigatórios estão preenchidos.</w:t>
      </w:r>
    </w:p>
    <w:p w14:paraId="5AE66514" w14:textId="77777777" w:rsidR="00C974BB" w:rsidRPr="003B1FF9" w:rsidRDefault="00C974BB" w:rsidP="00C974BB">
      <w:pPr>
        <w:pStyle w:val="Estilo3"/>
        <w:numPr>
          <w:ilvl w:val="2"/>
          <w:numId w:val="23"/>
        </w:numPr>
        <w:ind w:left="1843"/>
      </w:pPr>
      <w:r w:rsidRPr="003B1FF9">
        <w:rPr>
          <w:szCs w:val="22"/>
        </w:rPr>
        <w:t>Se os campos obrigatórios não foram preenchidos sistema exibe a mensagem: “Campo obrigatório”.</w:t>
      </w:r>
    </w:p>
    <w:p w14:paraId="53C09199" w14:textId="77777777" w:rsidR="00C974BB" w:rsidRPr="003B1FF9" w:rsidRDefault="00C974BB" w:rsidP="00C974BB">
      <w:pPr>
        <w:pStyle w:val="PargrafodaLista"/>
        <w:widowControl/>
        <w:numPr>
          <w:ilvl w:val="1"/>
          <w:numId w:val="2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>Sistema salva o tipo de finalização de mandato e exibe a mensagem: “Registro salvo com sucesso.”</w:t>
      </w:r>
    </w:p>
    <w:p w14:paraId="1D9E728D" w14:textId="3F5B717F" w:rsidR="00C974BB" w:rsidRPr="003B1FF9" w:rsidRDefault="00C974BB" w:rsidP="00C974BB">
      <w:pPr>
        <w:pStyle w:val="PargrafodaLista"/>
        <w:widowControl/>
        <w:numPr>
          <w:ilvl w:val="1"/>
          <w:numId w:val="2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>Sistema grava data e hora da ação e usuário que alterou o tipo de finalização de mandado.</w:t>
      </w:r>
    </w:p>
    <w:p w14:paraId="629D4823" w14:textId="2E15E019" w:rsidR="00C974BB" w:rsidRPr="003B1FF9" w:rsidRDefault="00C974BB" w:rsidP="00C974BB">
      <w:pPr>
        <w:pStyle w:val="PargrafodaLista"/>
        <w:widowControl/>
        <w:numPr>
          <w:ilvl w:val="1"/>
          <w:numId w:val="2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>Sistema retorna a tela ao estado inicial da funcionalidade</w:t>
      </w:r>
      <w:r w:rsidR="006E0076" w:rsidRPr="003B1FF9">
        <w:rPr>
          <w:szCs w:val="22"/>
        </w:rPr>
        <w:t xml:space="preserve"> e com grid de resultados atualizada.</w:t>
      </w:r>
    </w:p>
    <w:p w14:paraId="79030AAC" w14:textId="77777777" w:rsidR="004D5DE3" w:rsidRPr="00CC51E2" w:rsidRDefault="004D5DE3" w:rsidP="004D5DE3">
      <w:pPr>
        <w:rPr>
          <w:rFonts w:ascii="Verdana" w:hAnsi="Verdana"/>
          <w:bCs/>
          <w:sz w:val="16"/>
          <w:szCs w:val="22"/>
        </w:rPr>
      </w:pPr>
    </w:p>
    <w:bookmarkEnd w:id="17"/>
    <w:p w14:paraId="133B97DF" w14:textId="4FBBFD96" w:rsidR="006E0076" w:rsidRPr="003B1FF9" w:rsidRDefault="006E0076" w:rsidP="006E0076">
      <w:pPr>
        <w:rPr>
          <w:rFonts w:ascii="Verdana" w:hAnsi="Verdana"/>
          <w:bCs/>
          <w:sz w:val="20"/>
          <w:szCs w:val="22"/>
        </w:rPr>
      </w:pPr>
      <w:r w:rsidRPr="003B1FF9">
        <w:rPr>
          <w:rFonts w:ascii="Verdana" w:hAnsi="Verdana"/>
          <w:bCs/>
          <w:sz w:val="20"/>
          <w:szCs w:val="22"/>
        </w:rPr>
        <w:t xml:space="preserve">CENÁRIO </w:t>
      </w:r>
      <w:r w:rsidR="00CC51E2">
        <w:rPr>
          <w:rFonts w:ascii="Verdana" w:hAnsi="Verdana"/>
          <w:bCs/>
          <w:sz w:val="20"/>
          <w:szCs w:val="22"/>
        </w:rPr>
        <w:t>3</w:t>
      </w:r>
      <w:r w:rsidRPr="003B1FF9">
        <w:rPr>
          <w:rFonts w:ascii="Verdana" w:hAnsi="Verdana"/>
          <w:bCs/>
          <w:sz w:val="20"/>
          <w:szCs w:val="22"/>
        </w:rPr>
        <w:t xml:space="preserve"> – </w:t>
      </w:r>
      <w:r w:rsidRPr="003B1FF9">
        <w:rPr>
          <w:rFonts w:ascii="Verdana" w:hAnsi="Verdana" w:cs="Arial"/>
          <w:bCs/>
          <w:sz w:val="20"/>
          <w:szCs w:val="22"/>
        </w:rPr>
        <w:t xml:space="preserve">Excluir </w:t>
      </w:r>
    </w:p>
    <w:p w14:paraId="703DF18B" w14:textId="69290152" w:rsidR="006E0076" w:rsidRPr="003B1FF9" w:rsidRDefault="006E0076" w:rsidP="006E0076">
      <w:pPr>
        <w:pStyle w:val="PargrafodaLista"/>
        <w:widowControl/>
        <w:numPr>
          <w:ilvl w:val="1"/>
          <w:numId w:val="2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 xml:space="preserve">Usuário aciona o comando “Excluir” </w:t>
      </w:r>
      <w:proofErr w:type="spellStart"/>
      <w:r w:rsidRPr="003B1FF9">
        <w:rPr>
          <w:szCs w:val="22"/>
        </w:rPr>
        <w:t>na</w:t>
      </w:r>
      <w:proofErr w:type="spellEnd"/>
      <w:r w:rsidRPr="003B1FF9">
        <w:rPr>
          <w:szCs w:val="22"/>
        </w:rPr>
        <w:t xml:space="preserve"> grid de resultados.</w:t>
      </w:r>
    </w:p>
    <w:p w14:paraId="12BA8D8D" w14:textId="54F572EC" w:rsidR="006E0076" w:rsidRPr="003B1FF9" w:rsidRDefault="006E0076" w:rsidP="006E0076">
      <w:pPr>
        <w:pStyle w:val="PargrafodaLista"/>
        <w:widowControl/>
        <w:numPr>
          <w:ilvl w:val="1"/>
          <w:numId w:val="23"/>
        </w:numPr>
        <w:autoSpaceDE/>
        <w:autoSpaceDN/>
        <w:adjustRightInd/>
        <w:spacing w:line="276" w:lineRule="auto"/>
        <w:contextualSpacing/>
      </w:pPr>
      <w:r w:rsidRPr="003B1FF9">
        <w:rPr>
          <w:szCs w:val="22"/>
        </w:rPr>
        <w:t>Sistema exibe a mensagem de confirmação: “Deseja realmente excluir o registro”. Caso usuário confirme, excluir registro do banco de dados e atualizar grid de resultados.</w:t>
      </w:r>
    </w:p>
    <w:p w14:paraId="116CBA81" w14:textId="44B837E0" w:rsidR="006E0076" w:rsidRPr="00CC51E2" w:rsidRDefault="006E0076" w:rsidP="004D5DE3">
      <w:pPr>
        <w:rPr>
          <w:sz w:val="16"/>
        </w:rPr>
      </w:pPr>
    </w:p>
    <w:p w14:paraId="6560EE9A" w14:textId="5FFCF2B1" w:rsidR="003B1FF9" w:rsidRPr="003B1FF9" w:rsidRDefault="003B1FF9" w:rsidP="003B1FF9">
      <w:pPr>
        <w:rPr>
          <w:rFonts w:ascii="Verdana" w:hAnsi="Verdana"/>
          <w:bCs/>
          <w:sz w:val="20"/>
          <w:szCs w:val="22"/>
        </w:rPr>
      </w:pPr>
      <w:r w:rsidRPr="003B1FF9">
        <w:rPr>
          <w:rFonts w:ascii="Verdana" w:hAnsi="Verdana"/>
          <w:bCs/>
          <w:sz w:val="20"/>
          <w:szCs w:val="22"/>
        </w:rPr>
        <w:t xml:space="preserve">CENÁRIO </w:t>
      </w:r>
      <w:r w:rsidR="00CC51E2">
        <w:rPr>
          <w:rFonts w:ascii="Verdana" w:hAnsi="Verdana"/>
          <w:bCs/>
          <w:sz w:val="20"/>
          <w:szCs w:val="22"/>
        </w:rPr>
        <w:t>4</w:t>
      </w:r>
      <w:r w:rsidRPr="003B1FF9">
        <w:rPr>
          <w:rFonts w:ascii="Verdana" w:hAnsi="Verdana"/>
          <w:bCs/>
          <w:sz w:val="20"/>
          <w:szCs w:val="22"/>
        </w:rPr>
        <w:t xml:space="preserve"> – </w:t>
      </w:r>
      <w:r w:rsidRPr="003B1FF9">
        <w:rPr>
          <w:rFonts w:ascii="Verdana" w:hAnsi="Verdana" w:cs="Arial"/>
          <w:bCs/>
          <w:sz w:val="20"/>
          <w:szCs w:val="22"/>
        </w:rPr>
        <w:t xml:space="preserve">Cancelar </w:t>
      </w:r>
    </w:p>
    <w:p w14:paraId="52AE8547" w14:textId="77777777" w:rsidR="003B1FF9" w:rsidRPr="003B1FF9" w:rsidRDefault="003B1FF9" w:rsidP="003B1FF9">
      <w:pPr>
        <w:pStyle w:val="PargrafodaLista"/>
        <w:widowControl/>
        <w:numPr>
          <w:ilvl w:val="1"/>
          <w:numId w:val="23"/>
        </w:numPr>
        <w:autoSpaceDE/>
        <w:autoSpaceDN/>
        <w:adjustRightInd/>
        <w:spacing w:line="276" w:lineRule="auto"/>
        <w:contextualSpacing/>
        <w:rPr>
          <w:szCs w:val="22"/>
        </w:rPr>
      </w:pPr>
      <w:r w:rsidRPr="003B1FF9">
        <w:rPr>
          <w:szCs w:val="22"/>
        </w:rPr>
        <w:t>Usuário aciona o comando “Cancelar”.</w:t>
      </w:r>
    </w:p>
    <w:p w14:paraId="0C3BCDE3" w14:textId="77777777" w:rsidR="003B1FF9" w:rsidRPr="003B1FF9" w:rsidRDefault="003B1FF9" w:rsidP="003B1FF9">
      <w:pPr>
        <w:pStyle w:val="PargrafodaLista"/>
        <w:widowControl/>
        <w:numPr>
          <w:ilvl w:val="1"/>
          <w:numId w:val="23"/>
        </w:numPr>
        <w:autoSpaceDE/>
        <w:autoSpaceDN/>
        <w:adjustRightInd/>
        <w:spacing w:line="276" w:lineRule="auto"/>
        <w:contextualSpacing/>
        <w:jc w:val="both"/>
        <w:rPr>
          <w:szCs w:val="22"/>
        </w:rPr>
      </w:pPr>
      <w:r w:rsidRPr="003B1FF9">
        <w:rPr>
          <w:rFonts w:eastAsia="Arial"/>
          <w:szCs w:val="22"/>
        </w:rPr>
        <w:t>Sistema não salva os dados e retorna tela ao estado inicial da funcionalidade.</w:t>
      </w:r>
    </w:p>
    <w:p w14:paraId="79BA5B1D" w14:textId="77777777" w:rsidR="003B1FF9" w:rsidRPr="00CC51E2" w:rsidRDefault="003B1FF9" w:rsidP="004D5DE3">
      <w:pPr>
        <w:rPr>
          <w:sz w:val="16"/>
        </w:rPr>
      </w:pPr>
    </w:p>
    <w:p w14:paraId="25C25BBE" w14:textId="77777777" w:rsidR="004D5DE3" w:rsidRPr="003B1FF9" w:rsidRDefault="004D5DE3" w:rsidP="004D5DE3">
      <w:pPr>
        <w:pStyle w:val="Ttulo2"/>
        <w:numPr>
          <w:ilvl w:val="0"/>
          <w:numId w:val="3"/>
        </w:numPr>
        <w:tabs>
          <w:tab w:val="left" w:pos="0"/>
          <w:tab w:val="left" w:pos="568"/>
        </w:tabs>
        <w:spacing w:before="240"/>
        <w:rPr>
          <w:sz w:val="20"/>
        </w:rPr>
      </w:pPr>
      <w:bookmarkStart w:id="18" w:name="_Regras_Gerais:"/>
      <w:bookmarkStart w:id="19" w:name="_Ref13564883"/>
      <w:bookmarkStart w:id="20" w:name="_Ref31290676"/>
      <w:bookmarkEnd w:id="18"/>
      <w:r w:rsidRPr="003B1FF9">
        <w:rPr>
          <w:sz w:val="20"/>
        </w:rPr>
        <w:t xml:space="preserve"> </w:t>
      </w:r>
      <w:bookmarkStart w:id="21" w:name="_Toc119521183"/>
      <w:bookmarkStart w:id="22" w:name="_Toc126745796"/>
      <w:r w:rsidRPr="003B1FF9">
        <w:rPr>
          <w:sz w:val="20"/>
        </w:rPr>
        <w:t>Regras Gerais</w:t>
      </w:r>
      <w:bookmarkEnd w:id="19"/>
      <w:bookmarkEnd w:id="20"/>
      <w:bookmarkEnd w:id="21"/>
      <w:bookmarkEnd w:id="22"/>
    </w:p>
    <w:p w14:paraId="2C46488A" w14:textId="0CE77D23" w:rsidR="004D5DE3" w:rsidRPr="003B1FF9" w:rsidRDefault="007D1CA8" w:rsidP="007D1CA8">
      <w:pPr>
        <w:ind w:left="284"/>
        <w:rPr>
          <w:sz w:val="20"/>
        </w:rPr>
      </w:pPr>
      <w:r w:rsidRPr="003B1FF9">
        <w:rPr>
          <w:b/>
          <w:sz w:val="20"/>
        </w:rPr>
        <w:t>6.1</w:t>
      </w:r>
      <w:r w:rsidRPr="003B1FF9">
        <w:rPr>
          <w:sz w:val="20"/>
        </w:rPr>
        <w:t xml:space="preserve"> Ao acessar a funcionalidade exibir campos vazios e grid de resultados conforme dados recuperados do cadastro e respectiva regra de interface.</w:t>
      </w:r>
    </w:p>
    <w:p w14:paraId="657B44E3" w14:textId="77777777" w:rsidR="008D51AA" w:rsidRPr="003B1FF9" w:rsidRDefault="008D51AA" w:rsidP="008D51AA">
      <w:pPr>
        <w:spacing w:after="200" w:line="276" w:lineRule="auto"/>
        <w:ind w:left="284"/>
        <w:contextualSpacing/>
        <w:rPr>
          <w:sz w:val="20"/>
        </w:rPr>
      </w:pPr>
      <w:bookmarkStart w:id="23" w:name="_Hlk125618287"/>
      <w:r w:rsidRPr="003B1FF9">
        <w:rPr>
          <w:b/>
          <w:sz w:val="20"/>
        </w:rPr>
        <w:t>6.2</w:t>
      </w:r>
      <w:r w:rsidRPr="003B1FF9">
        <w:rPr>
          <w:sz w:val="20"/>
        </w:rPr>
        <w:t xml:space="preserve"> Campos com contador de caracteres: Para todos os campos que possuem contador de caracteres, ao exceder a quantidade máxima de caracteres não bloquear a edição. Apresentar mensagem “Limite máximo de caractere atingido” em vermelho abaixo do campo e a mensagem flutuante no canto superior direito da tela. Permitir digitar, copiar e colar dados no campo.</w:t>
      </w:r>
    </w:p>
    <w:bookmarkEnd w:id="23"/>
    <w:p w14:paraId="27B85400" w14:textId="77777777" w:rsidR="008D51AA" w:rsidRPr="003B1FF9" w:rsidRDefault="008D51AA" w:rsidP="007D1CA8">
      <w:pPr>
        <w:ind w:left="284"/>
        <w:rPr>
          <w:sz w:val="20"/>
        </w:rPr>
      </w:pPr>
    </w:p>
    <w:p w14:paraId="236FC7A7" w14:textId="4FDA3B6C" w:rsidR="00A02F51" w:rsidRPr="00CC51E2" w:rsidRDefault="0008367B" w:rsidP="00656AD5">
      <w:pPr>
        <w:pStyle w:val="Ttulo2"/>
        <w:numPr>
          <w:ilvl w:val="0"/>
          <w:numId w:val="3"/>
        </w:numPr>
        <w:spacing w:before="240"/>
        <w:rPr>
          <w:sz w:val="20"/>
        </w:rPr>
      </w:pPr>
      <w:bookmarkStart w:id="24" w:name="_Toc126745797"/>
      <w:r w:rsidRPr="00CC51E2">
        <w:rPr>
          <w:sz w:val="20"/>
        </w:rPr>
        <w:t>Informações Complementares</w:t>
      </w:r>
      <w:bookmarkEnd w:id="24"/>
    </w:p>
    <w:sectPr w:rsidR="00A02F51" w:rsidRPr="00CC51E2" w:rsidSect="00757A62">
      <w:headerReference w:type="default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4F237" w14:textId="77777777" w:rsidR="00DE0E6F" w:rsidRDefault="00DE0E6F">
      <w:r>
        <w:separator/>
      </w:r>
    </w:p>
    <w:p w14:paraId="7E2CDCE0" w14:textId="77777777" w:rsidR="00DE0E6F" w:rsidRDefault="00DE0E6F"/>
  </w:endnote>
  <w:endnote w:type="continuationSeparator" w:id="0">
    <w:p w14:paraId="399718BC" w14:textId="77777777" w:rsidR="00DE0E6F" w:rsidRDefault="00DE0E6F">
      <w:r>
        <w:continuationSeparator/>
      </w:r>
    </w:p>
    <w:p w14:paraId="749CC09B" w14:textId="77777777" w:rsidR="00DE0E6F" w:rsidRDefault="00DE0E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CD08C" w14:textId="77777777" w:rsidR="00FB34C0" w:rsidRDefault="00FB34C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41"/>
    </w:tblGrid>
    <w:tr w:rsidR="00FB34C0" w14:paraId="4E0F059A" w14:textId="77777777">
      <w:tc>
        <w:tcPr>
          <w:tcW w:w="4605" w:type="dxa"/>
          <w:vAlign w:val="center"/>
        </w:tcPr>
        <w:p w14:paraId="57995E67" w14:textId="77777777" w:rsidR="00FB34C0" w:rsidRDefault="00FB34C0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31C78390" w14:textId="77777777" w:rsidR="00FB34C0" w:rsidRDefault="00FB34C0">
          <w:pPr>
            <w:pStyle w:val="Rodap"/>
            <w:jc w:val="right"/>
            <w:rPr>
              <w:rFonts w:ascii="Verdana" w:hAnsi="Verdana" w:cs="Arial"/>
              <w:b/>
            </w:rPr>
          </w:pPr>
          <w:r>
            <w:rPr>
              <w:rStyle w:val="Nmerodepgina"/>
              <w:rFonts w:ascii="Verdana" w:hAnsi="Verdana" w:cs="Arial"/>
              <w:b/>
            </w:rPr>
            <w:t xml:space="preserve">Página </w:t>
          </w:r>
          <w:r>
            <w:rPr>
              <w:rStyle w:val="Nmerodepgina"/>
              <w:rFonts w:ascii="Verdana" w:hAnsi="Verdana" w:cs="Arial"/>
              <w:b/>
            </w:rPr>
            <w:fldChar w:fldCharType="begin"/>
          </w:r>
          <w:r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>
            <w:rPr>
              <w:rStyle w:val="Nmerodepgina"/>
              <w:rFonts w:ascii="Verdana" w:hAnsi="Verdana" w:cs="Arial"/>
              <w:b/>
            </w:rPr>
            <w:fldChar w:fldCharType="separate"/>
          </w:r>
          <w:r>
            <w:rPr>
              <w:rStyle w:val="Nmerodepgina"/>
              <w:rFonts w:ascii="Verdana" w:hAnsi="Verdana" w:cs="Arial"/>
              <w:b/>
            </w:rPr>
            <w:t>10</w:t>
          </w:r>
          <w:r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3156BA11" w14:textId="77777777" w:rsidR="00FB34C0" w:rsidRDefault="00FB34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DE431" w14:textId="77777777" w:rsidR="00DE0E6F" w:rsidRDefault="00DE0E6F">
      <w:r>
        <w:separator/>
      </w:r>
    </w:p>
    <w:p w14:paraId="2AA80976" w14:textId="77777777" w:rsidR="00DE0E6F" w:rsidRDefault="00DE0E6F"/>
  </w:footnote>
  <w:footnote w:type="continuationSeparator" w:id="0">
    <w:p w14:paraId="414E2710" w14:textId="77777777" w:rsidR="00DE0E6F" w:rsidRDefault="00DE0E6F">
      <w:r>
        <w:continuationSeparator/>
      </w:r>
    </w:p>
    <w:p w14:paraId="6E3D7224" w14:textId="77777777" w:rsidR="00DE0E6F" w:rsidRDefault="00DE0E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FB34C0" w14:paraId="1632E9C4" w14:textId="77777777">
      <w:trPr>
        <w:trHeight w:val="534"/>
      </w:trPr>
      <w:tc>
        <w:tcPr>
          <w:tcW w:w="1843" w:type="dxa"/>
          <w:vAlign w:val="center"/>
        </w:tcPr>
        <w:p w14:paraId="777E6B31" w14:textId="77777777" w:rsidR="00FB34C0" w:rsidRDefault="00FB34C0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 w:dxaOrig="2025" w:dyaOrig="1110" w14:anchorId="27C624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5pt;height:42pt">
                <v:imagedata r:id="rId1" o:title=""/>
              </v:shape>
              <o:OLEObject Type="Embed" ProgID="PBrush" ShapeID="_x0000_i1025" DrawAspect="Content" ObjectID="_1737383939" r:id="rId2"/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47E322C6" w14:textId="77777777" w:rsidR="00FB34C0" w:rsidRDefault="00FB34C0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 xml:space="preserve">     </w:t>
              </w:r>
            </w:p>
          </w:tc>
        </w:sdtContent>
      </w:sdt>
      <w:tc>
        <w:tcPr>
          <w:tcW w:w="3260" w:type="dxa"/>
          <w:vAlign w:val="center"/>
        </w:tcPr>
        <w:p w14:paraId="6FB9D607" w14:textId="77777777" w:rsidR="00FB34C0" w:rsidRDefault="00FB34C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4754AB0D" w14:textId="77777777" w:rsidR="00FB34C0" w:rsidRDefault="00FB34C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3A3EC817" w14:textId="77777777" w:rsidR="00FB34C0" w:rsidRDefault="00FB34C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DAE94" w14:textId="77777777" w:rsidR="00FB34C0" w:rsidRDefault="00FB34C0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FB34C0" w:rsidRPr="004A2AAB" w14:paraId="6E179CC0" w14:textId="77777777" w:rsidTr="00FB34C0">
      <w:trPr>
        <w:trHeight w:val="534"/>
      </w:trPr>
      <w:tc>
        <w:tcPr>
          <w:tcW w:w="1843" w:type="dxa"/>
          <w:vAlign w:val="center"/>
        </w:tcPr>
        <w:p w14:paraId="1535F9D9" w14:textId="7DF16F52" w:rsidR="00FB34C0" w:rsidRPr="0017543C" w:rsidRDefault="00FB34C0" w:rsidP="00AE1FBD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 wp14:anchorId="3248A190" wp14:editId="276AE60F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 w14:paraId="52BEB9BF" w14:textId="5F05E8E8" w:rsidR="00FB34C0" w:rsidRPr="00C6532E" w:rsidRDefault="00FB34C0" w:rsidP="00B06814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HST034- Tipo de Finalização de Mandato</w:t>
          </w:r>
        </w:p>
      </w:tc>
      <w:tc>
        <w:tcPr>
          <w:tcW w:w="3260" w:type="dxa"/>
          <w:vAlign w:val="center"/>
        </w:tcPr>
        <w:p w14:paraId="01CC74B2" w14:textId="77777777" w:rsidR="00FB34C0" w:rsidRDefault="00FB34C0" w:rsidP="006B3861">
          <w:pPr>
            <w:pStyle w:val="Cabealho"/>
            <w:jc w:val="center"/>
            <w:rPr>
              <w:color w:val="808080"/>
            </w:rPr>
          </w:pPr>
          <w:r>
            <w:rPr>
              <w:color w:val="808080"/>
            </w:rPr>
            <w:t>PLATAFORMA SICCAU</w:t>
          </w:r>
        </w:p>
        <w:p w14:paraId="79E8ABE6" w14:textId="5A5D4281" w:rsidR="00FB34C0" w:rsidRPr="004A2AAB" w:rsidRDefault="00FB34C0" w:rsidP="006B386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rFonts w:ascii="Verdana" w:hAnsi="Verdana" w:cs="Arial"/>
              <w:color w:val="808080"/>
            </w:rPr>
            <w:t>CAU/BR</w:t>
          </w:r>
        </w:p>
      </w:tc>
    </w:tr>
  </w:tbl>
  <w:p w14:paraId="7295B6E8" w14:textId="77777777" w:rsidR="00FB34C0" w:rsidRDefault="00FB34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70B59B3"/>
    <w:multiLevelType w:val="hybridMultilevel"/>
    <w:tmpl w:val="07C8FA7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3514045"/>
    <w:multiLevelType w:val="multilevel"/>
    <w:tmpl w:val="67F48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0"/>
        <w:szCs w:val="24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244D3D"/>
    <w:multiLevelType w:val="hybridMultilevel"/>
    <w:tmpl w:val="AD4A5D6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507FE"/>
    <w:multiLevelType w:val="hybridMultilevel"/>
    <w:tmpl w:val="7FC8C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251DD"/>
    <w:multiLevelType w:val="multilevel"/>
    <w:tmpl w:val="67F48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0"/>
        <w:szCs w:val="24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A7399B"/>
    <w:multiLevelType w:val="hybridMultilevel"/>
    <w:tmpl w:val="11FC6CBA"/>
    <w:lvl w:ilvl="0" w:tplc="0416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9" w15:restartNumberingAfterBreak="0">
    <w:nsid w:val="26BF14D1"/>
    <w:multiLevelType w:val="hybridMultilevel"/>
    <w:tmpl w:val="AA3C63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0" w15:restartNumberingAfterBreak="0">
    <w:nsid w:val="2AED7D1F"/>
    <w:multiLevelType w:val="hybridMultilevel"/>
    <w:tmpl w:val="A9A6DF5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 w15:restartNumberingAfterBreak="0">
    <w:nsid w:val="373124AA"/>
    <w:multiLevelType w:val="hybridMultilevel"/>
    <w:tmpl w:val="93B6499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2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4E5E4328"/>
    <w:multiLevelType w:val="hybridMultilevel"/>
    <w:tmpl w:val="28024B6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5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BB0AD8"/>
    <w:multiLevelType w:val="hybridMultilevel"/>
    <w:tmpl w:val="63F890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 w15:restartNumberingAfterBreak="0">
    <w:nsid w:val="5E041883"/>
    <w:multiLevelType w:val="multilevel"/>
    <w:tmpl w:val="33943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671CE5"/>
    <w:multiLevelType w:val="hybridMultilevel"/>
    <w:tmpl w:val="55E21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69703E29"/>
    <w:multiLevelType w:val="hybridMultilevel"/>
    <w:tmpl w:val="DE200B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C66A73"/>
    <w:multiLevelType w:val="hybridMultilevel"/>
    <w:tmpl w:val="F86C0586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5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 w15:restartNumberingAfterBreak="0">
    <w:nsid w:val="73E31BC9"/>
    <w:multiLevelType w:val="hybridMultilevel"/>
    <w:tmpl w:val="2D2A2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7E7A6F27"/>
    <w:multiLevelType w:val="hybridMultilevel"/>
    <w:tmpl w:val="E4D2DE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7"/>
  </w:num>
  <w:num w:numId="4">
    <w:abstractNumId w:val="5"/>
  </w:num>
  <w:num w:numId="5">
    <w:abstractNumId w:val="18"/>
  </w:num>
  <w:num w:numId="6">
    <w:abstractNumId w:val="10"/>
  </w:num>
  <w:num w:numId="7">
    <w:abstractNumId w:val="11"/>
  </w:num>
  <w:num w:numId="8">
    <w:abstractNumId w:val="19"/>
  </w:num>
  <w:num w:numId="9">
    <w:abstractNumId w:val="2"/>
  </w:num>
  <w:num w:numId="10">
    <w:abstractNumId w:val="23"/>
  </w:num>
  <w:num w:numId="11">
    <w:abstractNumId w:val="28"/>
  </w:num>
  <w:num w:numId="12">
    <w:abstractNumId w:val="26"/>
  </w:num>
  <w:num w:numId="13">
    <w:abstractNumId w:val="9"/>
  </w:num>
  <w:num w:numId="14">
    <w:abstractNumId w:val="14"/>
  </w:num>
  <w:num w:numId="15">
    <w:abstractNumId w:val="2"/>
  </w:num>
  <w:num w:numId="16">
    <w:abstractNumId w:val="23"/>
  </w:num>
  <w:num w:numId="17">
    <w:abstractNumId w:val="28"/>
  </w:num>
  <w:num w:numId="18">
    <w:abstractNumId w:val="8"/>
  </w:num>
  <w:num w:numId="19">
    <w:abstractNumId w:val="24"/>
  </w:num>
  <w:num w:numId="20">
    <w:abstractNumId w:val="6"/>
  </w:num>
  <w:num w:numId="21">
    <w:abstractNumId w:val="2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D5"/>
    <w:rsid w:val="0000628F"/>
    <w:rsid w:val="000153F0"/>
    <w:rsid w:val="00021555"/>
    <w:rsid w:val="00026396"/>
    <w:rsid w:val="000266FF"/>
    <w:rsid w:val="00027ABC"/>
    <w:rsid w:val="00034A4F"/>
    <w:rsid w:val="00041992"/>
    <w:rsid w:val="0005025A"/>
    <w:rsid w:val="000514D4"/>
    <w:rsid w:val="00052A11"/>
    <w:rsid w:val="00052B79"/>
    <w:rsid w:val="00054654"/>
    <w:rsid w:val="0006016B"/>
    <w:rsid w:val="000610FE"/>
    <w:rsid w:val="00061269"/>
    <w:rsid w:val="00061F03"/>
    <w:rsid w:val="0006274E"/>
    <w:rsid w:val="000628DE"/>
    <w:rsid w:val="0006345A"/>
    <w:rsid w:val="0006463C"/>
    <w:rsid w:val="0006486D"/>
    <w:rsid w:val="000656C5"/>
    <w:rsid w:val="00065C98"/>
    <w:rsid w:val="00075C3F"/>
    <w:rsid w:val="00076318"/>
    <w:rsid w:val="0007761B"/>
    <w:rsid w:val="00080AD9"/>
    <w:rsid w:val="000825ED"/>
    <w:rsid w:val="00082EF9"/>
    <w:rsid w:val="0008367B"/>
    <w:rsid w:val="00093509"/>
    <w:rsid w:val="00094331"/>
    <w:rsid w:val="0009796C"/>
    <w:rsid w:val="000A01B5"/>
    <w:rsid w:val="000A750E"/>
    <w:rsid w:val="000B038B"/>
    <w:rsid w:val="000B08EF"/>
    <w:rsid w:val="000B1BE5"/>
    <w:rsid w:val="000B1E00"/>
    <w:rsid w:val="000B2A74"/>
    <w:rsid w:val="000B624B"/>
    <w:rsid w:val="000C03AE"/>
    <w:rsid w:val="000C0B01"/>
    <w:rsid w:val="000C0EAF"/>
    <w:rsid w:val="000C175E"/>
    <w:rsid w:val="000C27CB"/>
    <w:rsid w:val="000C6CD8"/>
    <w:rsid w:val="000C7606"/>
    <w:rsid w:val="000D17FF"/>
    <w:rsid w:val="000D641B"/>
    <w:rsid w:val="000D6620"/>
    <w:rsid w:val="000E10A0"/>
    <w:rsid w:val="000E16EC"/>
    <w:rsid w:val="000E334D"/>
    <w:rsid w:val="000E3B16"/>
    <w:rsid w:val="000E4445"/>
    <w:rsid w:val="000E5674"/>
    <w:rsid w:val="000E5F1F"/>
    <w:rsid w:val="000F6540"/>
    <w:rsid w:val="000F656A"/>
    <w:rsid w:val="0010280B"/>
    <w:rsid w:val="00102970"/>
    <w:rsid w:val="00102F91"/>
    <w:rsid w:val="0010717B"/>
    <w:rsid w:val="00110BB0"/>
    <w:rsid w:val="001113B6"/>
    <w:rsid w:val="00112035"/>
    <w:rsid w:val="00120056"/>
    <w:rsid w:val="00120939"/>
    <w:rsid w:val="001239CC"/>
    <w:rsid w:val="00125048"/>
    <w:rsid w:val="0012598F"/>
    <w:rsid w:val="00126F8B"/>
    <w:rsid w:val="00127AD8"/>
    <w:rsid w:val="00132BAE"/>
    <w:rsid w:val="001346CA"/>
    <w:rsid w:val="001352A5"/>
    <w:rsid w:val="00135D31"/>
    <w:rsid w:val="001406D8"/>
    <w:rsid w:val="001418E1"/>
    <w:rsid w:val="00142634"/>
    <w:rsid w:val="00142655"/>
    <w:rsid w:val="00143AE0"/>
    <w:rsid w:val="001455D0"/>
    <w:rsid w:val="00145D51"/>
    <w:rsid w:val="0014605A"/>
    <w:rsid w:val="00146BD4"/>
    <w:rsid w:val="00146DE1"/>
    <w:rsid w:val="0015252B"/>
    <w:rsid w:val="001574C0"/>
    <w:rsid w:val="00157E00"/>
    <w:rsid w:val="00157E66"/>
    <w:rsid w:val="00164116"/>
    <w:rsid w:val="00164C19"/>
    <w:rsid w:val="00165491"/>
    <w:rsid w:val="00165A72"/>
    <w:rsid w:val="00165B69"/>
    <w:rsid w:val="001660E4"/>
    <w:rsid w:val="001701BE"/>
    <w:rsid w:val="00172CAE"/>
    <w:rsid w:val="0017696D"/>
    <w:rsid w:val="0018037E"/>
    <w:rsid w:val="00182ECD"/>
    <w:rsid w:val="0018419D"/>
    <w:rsid w:val="0019459B"/>
    <w:rsid w:val="00195945"/>
    <w:rsid w:val="001A14E4"/>
    <w:rsid w:val="001A1584"/>
    <w:rsid w:val="001A1F82"/>
    <w:rsid w:val="001A4D4C"/>
    <w:rsid w:val="001A65F8"/>
    <w:rsid w:val="001A6DA2"/>
    <w:rsid w:val="001A6EB0"/>
    <w:rsid w:val="001B0E1B"/>
    <w:rsid w:val="001B3D58"/>
    <w:rsid w:val="001B7609"/>
    <w:rsid w:val="001C154A"/>
    <w:rsid w:val="001C15FC"/>
    <w:rsid w:val="001C1A39"/>
    <w:rsid w:val="001C2642"/>
    <w:rsid w:val="001C2717"/>
    <w:rsid w:val="001C3B08"/>
    <w:rsid w:val="001C3C13"/>
    <w:rsid w:val="001C5C28"/>
    <w:rsid w:val="001C604A"/>
    <w:rsid w:val="001C730F"/>
    <w:rsid w:val="001D0710"/>
    <w:rsid w:val="001D0F14"/>
    <w:rsid w:val="001D202C"/>
    <w:rsid w:val="001D2E45"/>
    <w:rsid w:val="001D395A"/>
    <w:rsid w:val="001D526F"/>
    <w:rsid w:val="001D6958"/>
    <w:rsid w:val="001D7362"/>
    <w:rsid w:val="001E2057"/>
    <w:rsid w:val="001E5FCB"/>
    <w:rsid w:val="001F1269"/>
    <w:rsid w:val="001F15D3"/>
    <w:rsid w:val="001F1623"/>
    <w:rsid w:val="001F1A4C"/>
    <w:rsid w:val="001F2B28"/>
    <w:rsid w:val="001F489C"/>
    <w:rsid w:val="001F6C31"/>
    <w:rsid w:val="002028D7"/>
    <w:rsid w:val="00205203"/>
    <w:rsid w:val="00207446"/>
    <w:rsid w:val="002078E8"/>
    <w:rsid w:val="00212E82"/>
    <w:rsid w:val="002202F0"/>
    <w:rsid w:val="00220874"/>
    <w:rsid w:val="00221803"/>
    <w:rsid w:val="002232C0"/>
    <w:rsid w:val="0022552C"/>
    <w:rsid w:val="002255AB"/>
    <w:rsid w:val="002264A6"/>
    <w:rsid w:val="00230A3B"/>
    <w:rsid w:val="00232DD7"/>
    <w:rsid w:val="0023318E"/>
    <w:rsid w:val="002359C8"/>
    <w:rsid w:val="0023613E"/>
    <w:rsid w:val="00236FD0"/>
    <w:rsid w:val="0024203F"/>
    <w:rsid w:val="00243B79"/>
    <w:rsid w:val="002443D4"/>
    <w:rsid w:val="0024606E"/>
    <w:rsid w:val="00246E90"/>
    <w:rsid w:val="00253A11"/>
    <w:rsid w:val="002574D2"/>
    <w:rsid w:val="00257CFC"/>
    <w:rsid w:val="00266BFA"/>
    <w:rsid w:val="00267DC7"/>
    <w:rsid w:val="002712B3"/>
    <w:rsid w:val="00272186"/>
    <w:rsid w:val="0027293E"/>
    <w:rsid w:val="00280F4C"/>
    <w:rsid w:val="00282745"/>
    <w:rsid w:val="00284159"/>
    <w:rsid w:val="00287CED"/>
    <w:rsid w:val="0029053B"/>
    <w:rsid w:val="0029068A"/>
    <w:rsid w:val="00290B40"/>
    <w:rsid w:val="00292A7C"/>
    <w:rsid w:val="002933F8"/>
    <w:rsid w:val="00294C89"/>
    <w:rsid w:val="00296F3C"/>
    <w:rsid w:val="002A0B69"/>
    <w:rsid w:val="002A4A24"/>
    <w:rsid w:val="002A52F6"/>
    <w:rsid w:val="002A5A9F"/>
    <w:rsid w:val="002A7262"/>
    <w:rsid w:val="002B1554"/>
    <w:rsid w:val="002B7762"/>
    <w:rsid w:val="002C11F9"/>
    <w:rsid w:val="002C325A"/>
    <w:rsid w:val="002C410A"/>
    <w:rsid w:val="002C5AC7"/>
    <w:rsid w:val="002D0D02"/>
    <w:rsid w:val="002D1CAA"/>
    <w:rsid w:val="002D376B"/>
    <w:rsid w:val="002D3E9D"/>
    <w:rsid w:val="002D6665"/>
    <w:rsid w:val="002D79E1"/>
    <w:rsid w:val="002E5411"/>
    <w:rsid w:val="002E60AF"/>
    <w:rsid w:val="002F0C8A"/>
    <w:rsid w:val="002F0D4C"/>
    <w:rsid w:val="002F6C9A"/>
    <w:rsid w:val="003004EA"/>
    <w:rsid w:val="00300562"/>
    <w:rsid w:val="00301505"/>
    <w:rsid w:val="00302924"/>
    <w:rsid w:val="0030335D"/>
    <w:rsid w:val="0030370F"/>
    <w:rsid w:val="00303A63"/>
    <w:rsid w:val="003053E1"/>
    <w:rsid w:val="00306001"/>
    <w:rsid w:val="003074BE"/>
    <w:rsid w:val="00314F95"/>
    <w:rsid w:val="003154D7"/>
    <w:rsid w:val="003201A4"/>
    <w:rsid w:val="00322EBD"/>
    <w:rsid w:val="00324EAA"/>
    <w:rsid w:val="003266CA"/>
    <w:rsid w:val="003337BA"/>
    <w:rsid w:val="00333F4A"/>
    <w:rsid w:val="0033587E"/>
    <w:rsid w:val="003364C3"/>
    <w:rsid w:val="00336E76"/>
    <w:rsid w:val="003409AA"/>
    <w:rsid w:val="003419D8"/>
    <w:rsid w:val="00342279"/>
    <w:rsid w:val="00342AFD"/>
    <w:rsid w:val="00343C98"/>
    <w:rsid w:val="00344A0A"/>
    <w:rsid w:val="00344F6E"/>
    <w:rsid w:val="0034588E"/>
    <w:rsid w:val="00345991"/>
    <w:rsid w:val="00345A46"/>
    <w:rsid w:val="00345F51"/>
    <w:rsid w:val="00347052"/>
    <w:rsid w:val="00352966"/>
    <w:rsid w:val="0035374E"/>
    <w:rsid w:val="00353CEF"/>
    <w:rsid w:val="003562D2"/>
    <w:rsid w:val="0035649F"/>
    <w:rsid w:val="00362959"/>
    <w:rsid w:val="00366261"/>
    <w:rsid w:val="003664C4"/>
    <w:rsid w:val="003716C2"/>
    <w:rsid w:val="003722A4"/>
    <w:rsid w:val="003733A1"/>
    <w:rsid w:val="00375708"/>
    <w:rsid w:val="003757DC"/>
    <w:rsid w:val="00375A22"/>
    <w:rsid w:val="0037701A"/>
    <w:rsid w:val="003774C3"/>
    <w:rsid w:val="003800CE"/>
    <w:rsid w:val="00380711"/>
    <w:rsid w:val="00382B08"/>
    <w:rsid w:val="00383088"/>
    <w:rsid w:val="003836C9"/>
    <w:rsid w:val="00390A0F"/>
    <w:rsid w:val="003934FC"/>
    <w:rsid w:val="00393E56"/>
    <w:rsid w:val="00396BFA"/>
    <w:rsid w:val="00397A72"/>
    <w:rsid w:val="00397E0F"/>
    <w:rsid w:val="003A0A81"/>
    <w:rsid w:val="003A4E5B"/>
    <w:rsid w:val="003B0E06"/>
    <w:rsid w:val="003B1FF9"/>
    <w:rsid w:val="003B4F80"/>
    <w:rsid w:val="003B78FC"/>
    <w:rsid w:val="003C0C12"/>
    <w:rsid w:val="003D5767"/>
    <w:rsid w:val="003D5C87"/>
    <w:rsid w:val="003D6850"/>
    <w:rsid w:val="003D7293"/>
    <w:rsid w:val="003E16B7"/>
    <w:rsid w:val="003E1802"/>
    <w:rsid w:val="003E353E"/>
    <w:rsid w:val="003E5072"/>
    <w:rsid w:val="003F01E8"/>
    <w:rsid w:val="003F0E2A"/>
    <w:rsid w:val="003F105B"/>
    <w:rsid w:val="003F2380"/>
    <w:rsid w:val="003F3E84"/>
    <w:rsid w:val="003F629D"/>
    <w:rsid w:val="003F746B"/>
    <w:rsid w:val="003F75C4"/>
    <w:rsid w:val="00402755"/>
    <w:rsid w:val="00402FB3"/>
    <w:rsid w:val="004101D9"/>
    <w:rsid w:val="00411121"/>
    <w:rsid w:val="00413205"/>
    <w:rsid w:val="00413B4C"/>
    <w:rsid w:val="00414A29"/>
    <w:rsid w:val="004166D4"/>
    <w:rsid w:val="00423475"/>
    <w:rsid w:val="00425BC6"/>
    <w:rsid w:val="004271AB"/>
    <w:rsid w:val="00427294"/>
    <w:rsid w:val="004322B4"/>
    <w:rsid w:val="00434A76"/>
    <w:rsid w:val="00434E17"/>
    <w:rsid w:val="00436E19"/>
    <w:rsid w:val="00441F6B"/>
    <w:rsid w:val="0044488D"/>
    <w:rsid w:val="00445376"/>
    <w:rsid w:val="00453E7D"/>
    <w:rsid w:val="004556F8"/>
    <w:rsid w:val="00455D57"/>
    <w:rsid w:val="0045681B"/>
    <w:rsid w:val="00461F25"/>
    <w:rsid w:val="00462377"/>
    <w:rsid w:val="0046482F"/>
    <w:rsid w:val="00465C8A"/>
    <w:rsid w:val="00467605"/>
    <w:rsid w:val="004716C5"/>
    <w:rsid w:val="00473152"/>
    <w:rsid w:val="00473DE5"/>
    <w:rsid w:val="004815D8"/>
    <w:rsid w:val="00481FAC"/>
    <w:rsid w:val="004844C8"/>
    <w:rsid w:val="00486818"/>
    <w:rsid w:val="00487A6A"/>
    <w:rsid w:val="004917BD"/>
    <w:rsid w:val="00491E7B"/>
    <w:rsid w:val="00491E8C"/>
    <w:rsid w:val="0049688E"/>
    <w:rsid w:val="004A0CB0"/>
    <w:rsid w:val="004A1DAD"/>
    <w:rsid w:val="004A3C6E"/>
    <w:rsid w:val="004A4D97"/>
    <w:rsid w:val="004A5245"/>
    <w:rsid w:val="004A690C"/>
    <w:rsid w:val="004B1569"/>
    <w:rsid w:val="004C0575"/>
    <w:rsid w:val="004C132C"/>
    <w:rsid w:val="004C1A30"/>
    <w:rsid w:val="004C3E38"/>
    <w:rsid w:val="004C5DD5"/>
    <w:rsid w:val="004C76D1"/>
    <w:rsid w:val="004D2745"/>
    <w:rsid w:val="004D5927"/>
    <w:rsid w:val="004D5DE3"/>
    <w:rsid w:val="004D7401"/>
    <w:rsid w:val="004E004A"/>
    <w:rsid w:val="004E22F7"/>
    <w:rsid w:val="004E4F98"/>
    <w:rsid w:val="004E6355"/>
    <w:rsid w:val="004E70C6"/>
    <w:rsid w:val="004F249E"/>
    <w:rsid w:val="004F3124"/>
    <w:rsid w:val="004F5F85"/>
    <w:rsid w:val="00501371"/>
    <w:rsid w:val="00503A85"/>
    <w:rsid w:val="00504057"/>
    <w:rsid w:val="00506FCD"/>
    <w:rsid w:val="0050778E"/>
    <w:rsid w:val="00511387"/>
    <w:rsid w:val="00513B49"/>
    <w:rsid w:val="00515FBB"/>
    <w:rsid w:val="00516445"/>
    <w:rsid w:val="00516615"/>
    <w:rsid w:val="0052318C"/>
    <w:rsid w:val="00525B7B"/>
    <w:rsid w:val="00526787"/>
    <w:rsid w:val="00533EEE"/>
    <w:rsid w:val="00534B4C"/>
    <w:rsid w:val="0054422A"/>
    <w:rsid w:val="005475F8"/>
    <w:rsid w:val="005530BC"/>
    <w:rsid w:val="00553674"/>
    <w:rsid w:val="0055401C"/>
    <w:rsid w:val="00554E1D"/>
    <w:rsid w:val="005614E1"/>
    <w:rsid w:val="00564768"/>
    <w:rsid w:val="00566743"/>
    <w:rsid w:val="005711B6"/>
    <w:rsid w:val="00572518"/>
    <w:rsid w:val="005727C9"/>
    <w:rsid w:val="00580290"/>
    <w:rsid w:val="0058400F"/>
    <w:rsid w:val="00586C0A"/>
    <w:rsid w:val="00590A4A"/>
    <w:rsid w:val="00590EF2"/>
    <w:rsid w:val="00593369"/>
    <w:rsid w:val="00593B68"/>
    <w:rsid w:val="00594109"/>
    <w:rsid w:val="00594737"/>
    <w:rsid w:val="00596253"/>
    <w:rsid w:val="005A1A0E"/>
    <w:rsid w:val="005A23C4"/>
    <w:rsid w:val="005A2E61"/>
    <w:rsid w:val="005A4527"/>
    <w:rsid w:val="005A5927"/>
    <w:rsid w:val="005A6B78"/>
    <w:rsid w:val="005B1151"/>
    <w:rsid w:val="005B21C9"/>
    <w:rsid w:val="005B29FF"/>
    <w:rsid w:val="005B4D6D"/>
    <w:rsid w:val="005B660B"/>
    <w:rsid w:val="005B6798"/>
    <w:rsid w:val="005B77D4"/>
    <w:rsid w:val="005C4CD1"/>
    <w:rsid w:val="005C5E15"/>
    <w:rsid w:val="005C69A3"/>
    <w:rsid w:val="005C6A54"/>
    <w:rsid w:val="005C7A1D"/>
    <w:rsid w:val="005D1BCD"/>
    <w:rsid w:val="005D4539"/>
    <w:rsid w:val="005E1473"/>
    <w:rsid w:val="005E55CC"/>
    <w:rsid w:val="005E77FA"/>
    <w:rsid w:val="005F3785"/>
    <w:rsid w:val="005F4AE5"/>
    <w:rsid w:val="005F532F"/>
    <w:rsid w:val="005F6284"/>
    <w:rsid w:val="005F6896"/>
    <w:rsid w:val="00604982"/>
    <w:rsid w:val="006101D3"/>
    <w:rsid w:val="00612340"/>
    <w:rsid w:val="006125B3"/>
    <w:rsid w:val="00612985"/>
    <w:rsid w:val="00613C1A"/>
    <w:rsid w:val="006145D7"/>
    <w:rsid w:val="006149D6"/>
    <w:rsid w:val="00622832"/>
    <w:rsid w:val="00624766"/>
    <w:rsid w:val="0062613F"/>
    <w:rsid w:val="006271D7"/>
    <w:rsid w:val="00633F56"/>
    <w:rsid w:val="006345CA"/>
    <w:rsid w:val="00636F19"/>
    <w:rsid w:val="00640BA0"/>
    <w:rsid w:val="00641E9F"/>
    <w:rsid w:val="00643C76"/>
    <w:rsid w:val="00645EBC"/>
    <w:rsid w:val="00647C03"/>
    <w:rsid w:val="006507A2"/>
    <w:rsid w:val="00651D20"/>
    <w:rsid w:val="006527A4"/>
    <w:rsid w:val="00654920"/>
    <w:rsid w:val="00654C33"/>
    <w:rsid w:val="00655914"/>
    <w:rsid w:val="00655E52"/>
    <w:rsid w:val="006572A7"/>
    <w:rsid w:val="00657E5E"/>
    <w:rsid w:val="0066047C"/>
    <w:rsid w:val="006661A7"/>
    <w:rsid w:val="006663E3"/>
    <w:rsid w:val="00666ACA"/>
    <w:rsid w:val="00667461"/>
    <w:rsid w:val="00673277"/>
    <w:rsid w:val="00677A19"/>
    <w:rsid w:val="00677A54"/>
    <w:rsid w:val="00680FA8"/>
    <w:rsid w:val="00683660"/>
    <w:rsid w:val="00690AE3"/>
    <w:rsid w:val="00691076"/>
    <w:rsid w:val="00691AFF"/>
    <w:rsid w:val="006959CB"/>
    <w:rsid w:val="006A4D6F"/>
    <w:rsid w:val="006A7C5A"/>
    <w:rsid w:val="006B0413"/>
    <w:rsid w:val="006B1FB8"/>
    <w:rsid w:val="006B3090"/>
    <w:rsid w:val="006B3861"/>
    <w:rsid w:val="006B6098"/>
    <w:rsid w:val="006B761B"/>
    <w:rsid w:val="006C1982"/>
    <w:rsid w:val="006C7DFA"/>
    <w:rsid w:val="006D0DFC"/>
    <w:rsid w:val="006D16AB"/>
    <w:rsid w:val="006D1D5B"/>
    <w:rsid w:val="006D5CA0"/>
    <w:rsid w:val="006D7627"/>
    <w:rsid w:val="006E0076"/>
    <w:rsid w:val="006E721D"/>
    <w:rsid w:val="006F4B66"/>
    <w:rsid w:val="006F5B5A"/>
    <w:rsid w:val="007011EB"/>
    <w:rsid w:val="007037D5"/>
    <w:rsid w:val="007037E9"/>
    <w:rsid w:val="00705F29"/>
    <w:rsid w:val="0070679C"/>
    <w:rsid w:val="00707993"/>
    <w:rsid w:val="0071116C"/>
    <w:rsid w:val="007146F7"/>
    <w:rsid w:val="00715D08"/>
    <w:rsid w:val="00716230"/>
    <w:rsid w:val="00720DA7"/>
    <w:rsid w:val="007262FA"/>
    <w:rsid w:val="00726B57"/>
    <w:rsid w:val="00727873"/>
    <w:rsid w:val="00727DAD"/>
    <w:rsid w:val="00730C69"/>
    <w:rsid w:val="007325AC"/>
    <w:rsid w:val="00733827"/>
    <w:rsid w:val="00733A36"/>
    <w:rsid w:val="00733EA9"/>
    <w:rsid w:val="00737DC0"/>
    <w:rsid w:val="00737F56"/>
    <w:rsid w:val="0074070B"/>
    <w:rsid w:val="007454AD"/>
    <w:rsid w:val="0074711E"/>
    <w:rsid w:val="0075008C"/>
    <w:rsid w:val="007511C0"/>
    <w:rsid w:val="00751B12"/>
    <w:rsid w:val="00753DED"/>
    <w:rsid w:val="00755612"/>
    <w:rsid w:val="007565DE"/>
    <w:rsid w:val="007569F0"/>
    <w:rsid w:val="00757A62"/>
    <w:rsid w:val="00764251"/>
    <w:rsid w:val="00767E62"/>
    <w:rsid w:val="00771810"/>
    <w:rsid w:val="00773231"/>
    <w:rsid w:val="007749F3"/>
    <w:rsid w:val="00776381"/>
    <w:rsid w:val="00777E8B"/>
    <w:rsid w:val="007811DE"/>
    <w:rsid w:val="00782404"/>
    <w:rsid w:val="00783FDD"/>
    <w:rsid w:val="00785945"/>
    <w:rsid w:val="00786174"/>
    <w:rsid w:val="007867B5"/>
    <w:rsid w:val="007878F0"/>
    <w:rsid w:val="00787983"/>
    <w:rsid w:val="00790F8E"/>
    <w:rsid w:val="00791436"/>
    <w:rsid w:val="0079149E"/>
    <w:rsid w:val="007918B5"/>
    <w:rsid w:val="0079659A"/>
    <w:rsid w:val="007A1EBE"/>
    <w:rsid w:val="007A1EDD"/>
    <w:rsid w:val="007A27C8"/>
    <w:rsid w:val="007A339E"/>
    <w:rsid w:val="007A5492"/>
    <w:rsid w:val="007B1576"/>
    <w:rsid w:val="007B2476"/>
    <w:rsid w:val="007B4B93"/>
    <w:rsid w:val="007C05ED"/>
    <w:rsid w:val="007C3BFF"/>
    <w:rsid w:val="007C49AB"/>
    <w:rsid w:val="007D0C25"/>
    <w:rsid w:val="007D1CA8"/>
    <w:rsid w:val="007D781B"/>
    <w:rsid w:val="007E35FA"/>
    <w:rsid w:val="007E4C71"/>
    <w:rsid w:val="007F05EA"/>
    <w:rsid w:val="007F0C0F"/>
    <w:rsid w:val="007F2206"/>
    <w:rsid w:val="007F2ABB"/>
    <w:rsid w:val="007F494F"/>
    <w:rsid w:val="007F5EAC"/>
    <w:rsid w:val="007F645D"/>
    <w:rsid w:val="007F7994"/>
    <w:rsid w:val="007F7CB9"/>
    <w:rsid w:val="00802D45"/>
    <w:rsid w:val="00804451"/>
    <w:rsid w:val="00807E06"/>
    <w:rsid w:val="00813E74"/>
    <w:rsid w:val="00814D1B"/>
    <w:rsid w:val="00815A9E"/>
    <w:rsid w:val="0082141D"/>
    <w:rsid w:val="008239EF"/>
    <w:rsid w:val="00825F00"/>
    <w:rsid w:val="00830AE3"/>
    <w:rsid w:val="00832147"/>
    <w:rsid w:val="0083319A"/>
    <w:rsid w:val="008424D8"/>
    <w:rsid w:val="0084506C"/>
    <w:rsid w:val="00847353"/>
    <w:rsid w:val="00850C89"/>
    <w:rsid w:val="008545DB"/>
    <w:rsid w:val="00856CD9"/>
    <w:rsid w:val="00861A2D"/>
    <w:rsid w:val="008626F1"/>
    <w:rsid w:val="0086348F"/>
    <w:rsid w:val="00863636"/>
    <w:rsid w:val="00864041"/>
    <w:rsid w:val="008658ED"/>
    <w:rsid w:val="00874558"/>
    <w:rsid w:val="00874950"/>
    <w:rsid w:val="00875D62"/>
    <w:rsid w:val="00876556"/>
    <w:rsid w:val="008767B4"/>
    <w:rsid w:val="008800A5"/>
    <w:rsid w:val="00884FF6"/>
    <w:rsid w:val="0088554D"/>
    <w:rsid w:val="008914FD"/>
    <w:rsid w:val="00892238"/>
    <w:rsid w:val="0089230D"/>
    <w:rsid w:val="00896365"/>
    <w:rsid w:val="00897EBE"/>
    <w:rsid w:val="008A10F7"/>
    <w:rsid w:val="008A110A"/>
    <w:rsid w:val="008A2CB1"/>
    <w:rsid w:val="008A3C04"/>
    <w:rsid w:val="008A4319"/>
    <w:rsid w:val="008A5457"/>
    <w:rsid w:val="008A6D0A"/>
    <w:rsid w:val="008B5584"/>
    <w:rsid w:val="008B6C28"/>
    <w:rsid w:val="008B7801"/>
    <w:rsid w:val="008C0063"/>
    <w:rsid w:val="008C0854"/>
    <w:rsid w:val="008C2557"/>
    <w:rsid w:val="008C66FF"/>
    <w:rsid w:val="008D1D9F"/>
    <w:rsid w:val="008D2309"/>
    <w:rsid w:val="008D3FD0"/>
    <w:rsid w:val="008D51AA"/>
    <w:rsid w:val="008D6202"/>
    <w:rsid w:val="008D72CA"/>
    <w:rsid w:val="008E06EF"/>
    <w:rsid w:val="008E58E3"/>
    <w:rsid w:val="008E6FA4"/>
    <w:rsid w:val="008F3793"/>
    <w:rsid w:val="008F7970"/>
    <w:rsid w:val="00900855"/>
    <w:rsid w:val="00902664"/>
    <w:rsid w:val="00905488"/>
    <w:rsid w:val="00905944"/>
    <w:rsid w:val="00912113"/>
    <w:rsid w:val="00913D8D"/>
    <w:rsid w:val="00915FDC"/>
    <w:rsid w:val="0092012D"/>
    <w:rsid w:val="0092166E"/>
    <w:rsid w:val="0093416A"/>
    <w:rsid w:val="00940E92"/>
    <w:rsid w:val="00940F9F"/>
    <w:rsid w:val="00943F92"/>
    <w:rsid w:val="00944F2A"/>
    <w:rsid w:val="00952330"/>
    <w:rsid w:val="009524B4"/>
    <w:rsid w:val="009538E4"/>
    <w:rsid w:val="00957A91"/>
    <w:rsid w:val="00957E14"/>
    <w:rsid w:val="0096228E"/>
    <w:rsid w:val="00962E48"/>
    <w:rsid w:val="0096413D"/>
    <w:rsid w:val="00964E33"/>
    <w:rsid w:val="00965F6F"/>
    <w:rsid w:val="0096643D"/>
    <w:rsid w:val="0097151A"/>
    <w:rsid w:val="00974C66"/>
    <w:rsid w:val="00976DB8"/>
    <w:rsid w:val="0099182B"/>
    <w:rsid w:val="009919E0"/>
    <w:rsid w:val="0099498B"/>
    <w:rsid w:val="00995C10"/>
    <w:rsid w:val="00996CFA"/>
    <w:rsid w:val="0099764B"/>
    <w:rsid w:val="009A0A3C"/>
    <w:rsid w:val="009A3A59"/>
    <w:rsid w:val="009A434F"/>
    <w:rsid w:val="009A693A"/>
    <w:rsid w:val="009B1C71"/>
    <w:rsid w:val="009B42E9"/>
    <w:rsid w:val="009B5314"/>
    <w:rsid w:val="009B771F"/>
    <w:rsid w:val="009C1FA4"/>
    <w:rsid w:val="009C3AF0"/>
    <w:rsid w:val="009C3CEF"/>
    <w:rsid w:val="009C639E"/>
    <w:rsid w:val="009D3290"/>
    <w:rsid w:val="009D55BA"/>
    <w:rsid w:val="009D68F9"/>
    <w:rsid w:val="009E759A"/>
    <w:rsid w:val="009F1056"/>
    <w:rsid w:val="009F3E3A"/>
    <w:rsid w:val="009F4248"/>
    <w:rsid w:val="009F4BAD"/>
    <w:rsid w:val="009F79A8"/>
    <w:rsid w:val="00A00604"/>
    <w:rsid w:val="00A02740"/>
    <w:rsid w:val="00A02F51"/>
    <w:rsid w:val="00A03772"/>
    <w:rsid w:val="00A05379"/>
    <w:rsid w:val="00A05EF9"/>
    <w:rsid w:val="00A07120"/>
    <w:rsid w:val="00A1040E"/>
    <w:rsid w:val="00A13AD0"/>
    <w:rsid w:val="00A13B01"/>
    <w:rsid w:val="00A210AA"/>
    <w:rsid w:val="00A25D35"/>
    <w:rsid w:val="00A268A9"/>
    <w:rsid w:val="00A304C7"/>
    <w:rsid w:val="00A31336"/>
    <w:rsid w:val="00A3381F"/>
    <w:rsid w:val="00A33D0E"/>
    <w:rsid w:val="00A4247F"/>
    <w:rsid w:val="00A43AC5"/>
    <w:rsid w:val="00A455EC"/>
    <w:rsid w:val="00A500D4"/>
    <w:rsid w:val="00A55E9F"/>
    <w:rsid w:val="00A60C1F"/>
    <w:rsid w:val="00A65BF1"/>
    <w:rsid w:val="00A735A5"/>
    <w:rsid w:val="00A73CED"/>
    <w:rsid w:val="00A75CB2"/>
    <w:rsid w:val="00A7720C"/>
    <w:rsid w:val="00A777B2"/>
    <w:rsid w:val="00A77C61"/>
    <w:rsid w:val="00A803A0"/>
    <w:rsid w:val="00A81D41"/>
    <w:rsid w:val="00A8333F"/>
    <w:rsid w:val="00A8427B"/>
    <w:rsid w:val="00A865C7"/>
    <w:rsid w:val="00A86F4F"/>
    <w:rsid w:val="00A908CA"/>
    <w:rsid w:val="00A9241D"/>
    <w:rsid w:val="00A974FD"/>
    <w:rsid w:val="00AA3B1E"/>
    <w:rsid w:val="00AA5D0E"/>
    <w:rsid w:val="00AB0AB6"/>
    <w:rsid w:val="00AB1061"/>
    <w:rsid w:val="00AB1445"/>
    <w:rsid w:val="00AB2ED0"/>
    <w:rsid w:val="00AB783A"/>
    <w:rsid w:val="00AB7BE7"/>
    <w:rsid w:val="00AC16DE"/>
    <w:rsid w:val="00AC2364"/>
    <w:rsid w:val="00AC6772"/>
    <w:rsid w:val="00AD345C"/>
    <w:rsid w:val="00AD6374"/>
    <w:rsid w:val="00AE0D40"/>
    <w:rsid w:val="00AE1FBD"/>
    <w:rsid w:val="00AE2C48"/>
    <w:rsid w:val="00AE7AA6"/>
    <w:rsid w:val="00AE7E04"/>
    <w:rsid w:val="00AF2B52"/>
    <w:rsid w:val="00AF52EC"/>
    <w:rsid w:val="00AF5A8D"/>
    <w:rsid w:val="00AF7910"/>
    <w:rsid w:val="00B01391"/>
    <w:rsid w:val="00B01AC2"/>
    <w:rsid w:val="00B06814"/>
    <w:rsid w:val="00B13656"/>
    <w:rsid w:val="00B16DFD"/>
    <w:rsid w:val="00B20794"/>
    <w:rsid w:val="00B20A22"/>
    <w:rsid w:val="00B2133E"/>
    <w:rsid w:val="00B24195"/>
    <w:rsid w:val="00B30740"/>
    <w:rsid w:val="00B3189C"/>
    <w:rsid w:val="00B327E0"/>
    <w:rsid w:val="00B352E0"/>
    <w:rsid w:val="00B356A6"/>
    <w:rsid w:val="00B378D2"/>
    <w:rsid w:val="00B40506"/>
    <w:rsid w:val="00B410F5"/>
    <w:rsid w:val="00B42BFE"/>
    <w:rsid w:val="00B57976"/>
    <w:rsid w:val="00B57A2F"/>
    <w:rsid w:val="00B60148"/>
    <w:rsid w:val="00B61C3C"/>
    <w:rsid w:val="00B6294C"/>
    <w:rsid w:val="00B64E53"/>
    <w:rsid w:val="00B652B6"/>
    <w:rsid w:val="00B663FD"/>
    <w:rsid w:val="00B763F1"/>
    <w:rsid w:val="00B80987"/>
    <w:rsid w:val="00B82A27"/>
    <w:rsid w:val="00B83C55"/>
    <w:rsid w:val="00B84D70"/>
    <w:rsid w:val="00B879CB"/>
    <w:rsid w:val="00B900C0"/>
    <w:rsid w:val="00B9228A"/>
    <w:rsid w:val="00B92976"/>
    <w:rsid w:val="00B966AD"/>
    <w:rsid w:val="00B97A77"/>
    <w:rsid w:val="00BA1228"/>
    <w:rsid w:val="00BA1D67"/>
    <w:rsid w:val="00BA39E5"/>
    <w:rsid w:val="00BA4BE9"/>
    <w:rsid w:val="00BA6669"/>
    <w:rsid w:val="00BA7734"/>
    <w:rsid w:val="00BB44A2"/>
    <w:rsid w:val="00BB5A56"/>
    <w:rsid w:val="00BB7A8A"/>
    <w:rsid w:val="00BC0E66"/>
    <w:rsid w:val="00BC1700"/>
    <w:rsid w:val="00BC1D49"/>
    <w:rsid w:val="00BC221B"/>
    <w:rsid w:val="00BC5056"/>
    <w:rsid w:val="00BC778D"/>
    <w:rsid w:val="00BC77BD"/>
    <w:rsid w:val="00BD1161"/>
    <w:rsid w:val="00BD1F2D"/>
    <w:rsid w:val="00BD345F"/>
    <w:rsid w:val="00BD3685"/>
    <w:rsid w:val="00BD5E65"/>
    <w:rsid w:val="00BD61E4"/>
    <w:rsid w:val="00BE23F3"/>
    <w:rsid w:val="00BE3134"/>
    <w:rsid w:val="00BE7E5B"/>
    <w:rsid w:val="00BF0F39"/>
    <w:rsid w:val="00BF648D"/>
    <w:rsid w:val="00BF735F"/>
    <w:rsid w:val="00BF7E7E"/>
    <w:rsid w:val="00C01A4C"/>
    <w:rsid w:val="00C02352"/>
    <w:rsid w:val="00C02619"/>
    <w:rsid w:val="00C03F98"/>
    <w:rsid w:val="00C0493A"/>
    <w:rsid w:val="00C0600C"/>
    <w:rsid w:val="00C11A1A"/>
    <w:rsid w:val="00C11CEC"/>
    <w:rsid w:val="00C1528E"/>
    <w:rsid w:val="00C16C0B"/>
    <w:rsid w:val="00C16EDB"/>
    <w:rsid w:val="00C17004"/>
    <w:rsid w:val="00C2050F"/>
    <w:rsid w:val="00C21931"/>
    <w:rsid w:val="00C23FB5"/>
    <w:rsid w:val="00C25BEC"/>
    <w:rsid w:val="00C276C2"/>
    <w:rsid w:val="00C304F3"/>
    <w:rsid w:val="00C33D6A"/>
    <w:rsid w:val="00C33EA1"/>
    <w:rsid w:val="00C37989"/>
    <w:rsid w:val="00C41FE2"/>
    <w:rsid w:val="00C42292"/>
    <w:rsid w:val="00C42947"/>
    <w:rsid w:val="00C44D90"/>
    <w:rsid w:val="00C4663C"/>
    <w:rsid w:val="00C5155F"/>
    <w:rsid w:val="00C51790"/>
    <w:rsid w:val="00C519FC"/>
    <w:rsid w:val="00C53226"/>
    <w:rsid w:val="00C56715"/>
    <w:rsid w:val="00C56B52"/>
    <w:rsid w:val="00C5729F"/>
    <w:rsid w:val="00C57FD9"/>
    <w:rsid w:val="00C60E71"/>
    <w:rsid w:val="00C64B05"/>
    <w:rsid w:val="00C6532E"/>
    <w:rsid w:val="00C6572B"/>
    <w:rsid w:val="00C670BA"/>
    <w:rsid w:val="00C67CD8"/>
    <w:rsid w:val="00C7033D"/>
    <w:rsid w:val="00C70DA7"/>
    <w:rsid w:val="00C7173E"/>
    <w:rsid w:val="00C71785"/>
    <w:rsid w:val="00C73504"/>
    <w:rsid w:val="00C80021"/>
    <w:rsid w:val="00C87FBF"/>
    <w:rsid w:val="00C901B0"/>
    <w:rsid w:val="00C9045A"/>
    <w:rsid w:val="00C9193F"/>
    <w:rsid w:val="00C92AC3"/>
    <w:rsid w:val="00C974BB"/>
    <w:rsid w:val="00C9793E"/>
    <w:rsid w:val="00CA1BE6"/>
    <w:rsid w:val="00CA2FD6"/>
    <w:rsid w:val="00CA3A1B"/>
    <w:rsid w:val="00CA4805"/>
    <w:rsid w:val="00CB137F"/>
    <w:rsid w:val="00CB2EB9"/>
    <w:rsid w:val="00CB45A5"/>
    <w:rsid w:val="00CB7D2A"/>
    <w:rsid w:val="00CC0C16"/>
    <w:rsid w:val="00CC3B4A"/>
    <w:rsid w:val="00CC3C1A"/>
    <w:rsid w:val="00CC51E2"/>
    <w:rsid w:val="00CC7748"/>
    <w:rsid w:val="00CD0936"/>
    <w:rsid w:val="00CD42A3"/>
    <w:rsid w:val="00CD561B"/>
    <w:rsid w:val="00CD67B4"/>
    <w:rsid w:val="00CE009D"/>
    <w:rsid w:val="00CE176F"/>
    <w:rsid w:val="00CE2E4B"/>
    <w:rsid w:val="00CE2FEC"/>
    <w:rsid w:val="00CE5FEF"/>
    <w:rsid w:val="00CF0247"/>
    <w:rsid w:val="00CF0F30"/>
    <w:rsid w:val="00CF1CB5"/>
    <w:rsid w:val="00CF2771"/>
    <w:rsid w:val="00CF3B47"/>
    <w:rsid w:val="00CF66D6"/>
    <w:rsid w:val="00CF7DE0"/>
    <w:rsid w:val="00D00DA8"/>
    <w:rsid w:val="00D00F47"/>
    <w:rsid w:val="00D04F1D"/>
    <w:rsid w:val="00D06606"/>
    <w:rsid w:val="00D1523F"/>
    <w:rsid w:val="00D15404"/>
    <w:rsid w:val="00D15749"/>
    <w:rsid w:val="00D158EE"/>
    <w:rsid w:val="00D161E7"/>
    <w:rsid w:val="00D1643C"/>
    <w:rsid w:val="00D169D3"/>
    <w:rsid w:val="00D21F1F"/>
    <w:rsid w:val="00D245A1"/>
    <w:rsid w:val="00D24A9E"/>
    <w:rsid w:val="00D25A71"/>
    <w:rsid w:val="00D3056F"/>
    <w:rsid w:val="00D3280E"/>
    <w:rsid w:val="00D33257"/>
    <w:rsid w:val="00D35866"/>
    <w:rsid w:val="00D364CD"/>
    <w:rsid w:val="00D41AAE"/>
    <w:rsid w:val="00D420D5"/>
    <w:rsid w:val="00D43605"/>
    <w:rsid w:val="00D44686"/>
    <w:rsid w:val="00D44979"/>
    <w:rsid w:val="00D44F1F"/>
    <w:rsid w:val="00D45445"/>
    <w:rsid w:val="00D45825"/>
    <w:rsid w:val="00D46BF5"/>
    <w:rsid w:val="00D471A9"/>
    <w:rsid w:val="00D50450"/>
    <w:rsid w:val="00D51740"/>
    <w:rsid w:val="00D52B20"/>
    <w:rsid w:val="00D54E01"/>
    <w:rsid w:val="00D554DA"/>
    <w:rsid w:val="00D560C5"/>
    <w:rsid w:val="00D57881"/>
    <w:rsid w:val="00D71911"/>
    <w:rsid w:val="00D72924"/>
    <w:rsid w:val="00D76191"/>
    <w:rsid w:val="00D76DB1"/>
    <w:rsid w:val="00D85AB9"/>
    <w:rsid w:val="00D86514"/>
    <w:rsid w:val="00D86659"/>
    <w:rsid w:val="00D90031"/>
    <w:rsid w:val="00D907BF"/>
    <w:rsid w:val="00D908D1"/>
    <w:rsid w:val="00D919F8"/>
    <w:rsid w:val="00D9255C"/>
    <w:rsid w:val="00D9414A"/>
    <w:rsid w:val="00D95BF9"/>
    <w:rsid w:val="00D95F22"/>
    <w:rsid w:val="00DA028C"/>
    <w:rsid w:val="00DA234C"/>
    <w:rsid w:val="00DA4348"/>
    <w:rsid w:val="00DA6492"/>
    <w:rsid w:val="00DB36DE"/>
    <w:rsid w:val="00DB4711"/>
    <w:rsid w:val="00DB50A7"/>
    <w:rsid w:val="00DB76BA"/>
    <w:rsid w:val="00DB79A8"/>
    <w:rsid w:val="00DC2A06"/>
    <w:rsid w:val="00DC2F56"/>
    <w:rsid w:val="00DC378E"/>
    <w:rsid w:val="00DC43AA"/>
    <w:rsid w:val="00DC5956"/>
    <w:rsid w:val="00DC650B"/>
    <w:rsid w:val="00DD4899"/>
    <w:rsid w:val="00DD73D5"/>
    <w:rsid w:val="00DE0E6F"/>
    <w:rsid w:val="00DE1CAC"/>
    <w:rsid w:val="00DE2AB3"/>
    <w:rsid w:val="00DE40C2"/>
    <w:rsid w:val="00DE4C23"/>
    <w:rsid w:val="00DE5079"/>
    <w:rsid w:val="00DE7BA6"/>
    <w:rsid w:val="00DF2CBC"/>
    <w:rsid w:val="00DF3810"/>
    <w:rsid w:val="00DF43B9"/>
    <w:rsid w:val="00DF5E27"/>
    <w:rsid w:val="00DF67F9"/>
    <w:rsid w:val="00E00850"/>
    <w:rsid w:val="00E0787C"/>
    <w:rsid w:val="00E108FB"/>
    <w:rsid w:val="00E15AF8"/>
    <w:rsid w:val="00E15BF1"/>
    <w:rsid w:val="00E178B6"/>
    <w:rsid w:val="00E17CF9"/>
    <w:rsid w:val="00E20144"/>
    <w:rsid w:val="00E214F0"/>
    <w:rsid w:val="00E21E52"/>
    <w:rsid w:val="00E248A5"/>
    <w:rsid w:val="00E25943"/>
    <w:rsid w:val="00E25A8D"/>
    <w:rsid w:val="00E3057F"/>
    <w:rsid w:val="00E309E0"/>
    <w:rsid w:val="00E33231"/>
    <w:rsid w:val="00E34EEB"/>
    <w:rsid w:val="00E40B2D"/>
    <w:rsid w:val="00E411F6"/>
    <w:rsid w:val="00E42E37"/>
    <w:rsid w:val="00E449E9"/>
    <w:rsid w:val="00E466B7"/>
    <w:rsid w:val="00E54D1A"/>
    <w:rsid w:val="00E60A7A"/>
    <w:rsid w:val="00E638B6"/>
    <w:rsid w:val="00E63A93"/>
    <w:rsid w:val="00E64E6F"/>
    <w:rsid w:val="00E65C4E"/>
    <w:rsid w:val="00E67BB7"/>
    <w:rsid w:val="00E70F27"/>
    <w:rsid w:val="00E76CD8"/>
    <w:rsid w:val="00E807A3"/>
    <w:rsid w:val="00E869FC"/>
    <w:rsid w:val="00E9563E"/>
    <w:rsid w:val="00E95F42"/>
    <w:rsid w:val="00E961D3"/>
    <w:rsid w:val="00E976B5"/>
    <w:rsid w:val="00EA1A4A"/>
    <w:rsid w:val="00EA420F"/>
    <w:rsid w:val="00EB17A1"/>
    <w:rsid w:val="00EC3929"/>
    <w:rsid w:val="00ED038E"/>
    <w:rsid w:val="00ED0569"/>
    <w:rsid w:val="00ED2D3B"/>
    <w:rsid w:val="00ED51B9"/>
    <w:rsid w:val="00ED575A"/>
    <w:rsid w:val="00ED77CE"/>
    <w:rsid w:val="00EE183D"/>
    <w:rsid w:val="00EE6D36"/>
    <w:rsid w:val="00EF0548"/>
    <w:rsid w:val="00EF11E3"/>
    <w:rsid w:val="00EF29E1"/>
    <w:rsid w:val="00EF2B77"/>
    <w:rsid w:val="00EF3FF4"/>
    <w:rsid w:val="00EF6935"/>
    <w:rsid w:val="00EF6979"/>
    <w:rsid w:val="00EF6B22"/>
    <w:rsid w:val="00F00E55"/>
    <w:rsid w:val="00F00F1B"/>
    <w:rsid w:val="00F0210B"/>
    <w:rsid w:val="00F02518"/>
    <w:rsid w:val="00F05435"/>
    <w:rsid w:val="00F06185"/>
    <w:rsid w:val="00F1354F"/>
    <w:rsid w:val="00F15E5A"/>
    <w:rsid w:val="00F1683E"/>
    <w:rsid w:val="00F22AFC"/>
    <w:rsid w:val="00F25E3D"/>
    <w:rsid w:val="00F26497"/>
    <w:rsid w:val="00F30E8F"/>
    <w:rsid w:val="00F32A73"/>
    <w:rsid w:val="00F32B3C"/>
    <w:rsid w:val="00F331F9"/>
    <w:rsid w:val="00F3617F"/>
    <w:rsid w:val="00F36766"/>
    <w:rsid w:val="00F46D1D"/>
    <w:rsid w:val="00F50392"/>
    <w:rsid w:val="00F60A11"/>
    <w:rsid w:val="00F63EEB"/>
    <w:rsid w:val="00F66E71"/>
    <w:rsid w:val="00F67718"/>
    <w:rsid w:val="00F72E90"/>
    <w:rsid w:val="00F75852"/>
    <w:rsid w:val="00F76AA4"/>
    <w:rsid w:val="00F80D50"/>
    <w:rsid w:val="00F80EC5"/>
    <w:rsid w:val="00F8342F"/>
    <w:rsid w:val="00F83826"/>
    <w:rsid w:val="00F86A6F"/>
    <w:rsid w:val="00F907EF"/>
    <w:rsid w:val="00F912B0"/>
    <w:rsid w:val="00F92069"/>
    <w:rsid w:val="00F955F0"/>
    <w:rsid w:val="00F95776"/>
    <w:rsid w:val="00F95AD8"/>
    <w:rsid w:val="00FA012E"/>
    <w:rsid w:val="00FA21CD"/>
    <w:rsid w:val="00FA409D"/>
    <w:rsid w:val="00FA5BDD"/>
    <w:rsid w:val="00FA62A8"/>
    <w:rsid w:val="00FB13BF"/>
    <w:rsid w:val="00FB1D6E"/>
    <w:rsid w:val="00FB2C2A"/>
    <w:rsid w:val="00FB34C0"/>
    <w:rsid w:val="00FB3C8F"/>
    <w:rsid w:val="00FB4EAA"/>
    <w:rsid w:val="00FB50F4"/>
    <w:rsid w:val="00FB5814"/>
    <w:rsid w:val="00FC5ED8"/>
    <w:rsid w:val="00FD09FF"/>
    <w:rsid w:val="00FD4730"/>
    <w:rsid w:val="00FD6884"/>
    <w:rsid w:val="00FD76D3"/>
    <w:rsid w:val="00FD7C94"/>
    <w:rsid w:val="00FE046D"/>
    <w:rsid w:val="00FE3E09"/>
    <w:rsid w:val="00FE5F14"/>
    <w:rsid w:val="00FE5FAE"/>
    <w:rsid w:val="00FE7CD3"/>
    <w:rsid w:val="00FF0EC7"/>
    <w:rsid w:val="00FF32E0"/>
    <w:rsid w:val="00FF4355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B661E743-4DF5-46F5-92B6-1BD1E27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qFormat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qFormat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qFormat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qFormat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qFormat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qFormat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qFormat/>
    <w:rsid w:val="00F36766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qFormat/>
    <w:rsid w:val="00F36766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rsid w:val="00F36766"/>
    <w:rPr>
      <w:rFonts w:ascii="Arial" w:hAnsi="Arial"/>
      <w:sz w:val="16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abealhoChar">
    <w:name w:val="Cabeçalho Char"/>
    <w:basedOn w:val="Fontepargpadro"/>
    <w:link w:val="Cabealho"/>
    <w:qFormat/>
    <w:rsid w:val="00915FDC"/>
    <w:rPr>
      <w:rFonts w:ascii="Arial" w:hAnsi="Arial"/>
    </w:rPr>
  </w:style>
  <w:style w:type="paragraph" w:customStyle="1" w:styleId="Estilo3">
    <w:name w:val="Estilo3"/>
    <w:basedOn w:val="PargrafodaLista"/>
    <w:link w:val="Estilo3Char"/>
    <w:qFormat/>
    <w:rsid w:val="00491E7B"/>
    <w:pPr>
      <w:ind w:left="1780" w:hanging="504"/>
    </w:pPr>
    <w:rPr>
      <w:rFonts w:eastAsia="Arial"/>
    </w:rPr>
  </w:style>
  <w:style w:type="paragraph" w:customStyle="1" w:styleId="Estilo4">
    <w:name w:val="Estilo4"/>
    <w:basedOn w:val="Estilo3"/>
    <w:qFormat/>
    <w:rsid w:val="00491E7B"/>
    <w:pPr>
      <w:ind w:left="648" w:hanging="648"/>
    </w:pPr>
  </w:style>
  <w:style w:type="character" w:customStyle="1" w:styleId="Estilo3Char">
    <w:name w:val="Estilo3 Char"/>
    <w:basedOn w:val="Fontepargpadro"/>
    <w:link w:val="Estilo3"/>
    <w:qFormat/>
    <w:rsid w:val="00491E7B"/>
    <w:rPr>
      <w:rFonts w:ascii="Arial" w:eastAsia="Arial" w:hAnsi="Arial" w:cs="Arial"/>
      <w:color w:val="00000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913D8D"/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E327D-FB45-4B3B-97B0-4403D51A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29</TotalTime>
  <Pages>9</Pages>
  <Words>1416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9046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creator>adriel.moro</dc:creator>
  <cp:lastModifiedBy>Sandra Regina Braga Da Silva</cp:lastModifiedBy>
  <cp:revision>7</cp:revision>
  <cp:lastPrinted>2006-08-08T20:14:00Z</cp:lastPrinted>
  <dcterms:created xsi:type="dcterms:W3CDTF">2023-02-08T13:23:00Z</dcterms:created>
  <dcterms:modified xsi:type="dcterms:W3CDTF">2023-02-08T20:53:00Z</dcterms:modified>
</cp:coreProperties>
</file>