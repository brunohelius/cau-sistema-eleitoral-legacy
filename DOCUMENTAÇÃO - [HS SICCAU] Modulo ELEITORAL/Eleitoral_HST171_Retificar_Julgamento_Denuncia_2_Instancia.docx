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56F6C29D" w:rsidR="00663F16" w:rsidRPr="006D302B" w:rsidRDefault="00CE4449">
          <w:pPr>
            <w:pStyle w:val="TituloDocumento"/>
            <w:rPr>
              <w:sz w:val="52"/>
              <w:szCs w:val="52"/>
            </w:rPr>
          </w:pPr>
          <w:r>
            <w:rPr>
              <w:sz w:val="52"/>
              <w:szCs w:val="52"/>
            </w:rPr>
            <w:t>HST17</w:t>
          </w:r>
          <w:r w:rsidR="004419D6">
            <w:rPr>
              <w:sz w:val="52"/>
              <w:szCs w:val="52"/>
            </w:rPr>
            <w:t>1</w:t>
          </w:r>
          <w:r w:rsidR="00EC58B0" w:rsidRPr="006D302B">
            <w:rPr>
              <w:sz w:val="52"/>
              <w:szCs w:val="52"/>
            </w:rPr>
            <w:t xml:space="preserve"> </w:t>
          </w:r>
          <w:r w:rsidR="00D34458">
            <w:rPr>
              <w:sz w:val="52"/>
              <w:szCs w:val="52"/>
            </w:rPr>
            <w:t>–</w:t>
          </w:r>
          <w:r w:rsidR="00EC58B0" w:rsidRPr="006D302B">
            <w:rPr>
              <w:sz w:val="52"/>
              <w:szCs w:val="52"/>
            </w:rPr>
            <w:t xml:space="preserve"> </w:t>
          </w:r>
          <w:r w:rsidR="00C510DA">
            <w:rPr>
              <w:sz w:val="52"/>
              <w:szCs w:val="52"/>
            </w:rPr>
            <w:t>Retificar</w:t>
          </w:r>
          <w:r w:rsidR="00D34458">
            <w:rPr>
              <w:sz w:val="52"/>
              <w:szCs w:val="52"/>
            </w:rPr>
            <w:t xml:space="preserve"> Julgamento</w:t>
          </w:r>
          <w:r w:rsidR="00EC58B0" w:rsidRPr="006D302B">
            <w:rPr>
              <w:sz w:val="52"/>
              <w:szCs w:val="52"/>
            </w:rPr>
            <w:t xml:space="preserve"> Denúncia em </w:t>
          </w:r>
          <w:r w:rsidR="006E7D5E">
            <w:rPr>
              <w:sz w:val="52"/>
              <w:szCs w:val="52"/>
            </w:rPr>
            <w:t>2</w:t>
          </w:r>
          <w:r w:rsidR="00EC58B0" w:rsidRPr="006D302B">
            <w:rPr>
              <w:sz w:val="52"/>
              <w:szCs w:val="52"/>
            </w:rPr>
            <w:t>ª Instância</w:t>
          </w:r>
        </w:p>
      </w:sdtContent>
    </w:sdt>
    <w:p w14:paraId="0325C1F5" w14:textId="6380CED6" w:rsidR="00A735A5" w:rsidRPr="006D302B" w:rsidRDefault="00825F00">
      <w:pPr>
        <w:pStyle w:val="NomeProjeto"/>
      </w:pPr>
      <w:r w:rsidRPr="006D302B">
        <w:fldChar w:fldCharType="begin"/>
      </w:r>
      <w:r w:rsidR="00A735A5" w:rsidRPr="006D302B">
        <w:instrText xml:space="preserve"> ASK  NomePr</w:instrText>
      </w:r>
      <w:r w:rsidR="00C03F98" w:rsidRPr="006D302B">
        <w:instrText>oduto</w:instrText>
      </w:r>
      <w:r w:rsidR="00A735A5" w:rsidRPr="006D302B">
        <w:instrText xml:space="preserve"> "Informe o nome do </w:instrText>
      </w:r>
      <w:r w:rsidR="00C03F98" w:rsidRPr="006D302B">
        <w:instrText>produto</w:instrText>
      </w:r>
      <w:r w:rsidR="00A735A5" w:rsidRPr="006D302B">
        <w:instrText xml:space="preserve">"  \* MERGEFORMAT </w:instrText>
      </w:r>
      <w:r w:rsidRPr="006D302B">
        <w:fldChar w:fldCharType="separate"/>
      </w:r>
      <w:bookmarkStart w:id="0" w:name="NomeProjeto"/>
      <w:bookmarkStart w:id="1" w:name="NomeProduto"/>
      <w:r w:rsidR="00C03F98" w:rsidRPr="006D302B">
        <w:t>&lt;Nome do Produto&gt;</w:t>
      </w:r>
      <w:bookmarkEnd w:id="0"/>
      <w:bookmarkEnd w:id="1"/>
      <w:r w:rsidRPr="006D302B">
        <w:fldChar w:fldCharType="end"/>
      </w:r>
      <w:r w:rsidR="00B41C91" w:rsidRPr="006D302B">
        <w:t>Sistema Processo Eleitoral</w:t>
      </w:r>
    </w:p>
    <w:p w14:paraId="5A8E73EC" w14:textId="4664218B" w:rsidR="00A735A5" w:rsidRPr="006D302B" w:rsidRDefault="00825F00">
      <w:pPr>
        <w:pStyle w:val="NomeCliente"/>
      </w:pPr>
      <w:r w:rsidRPr="006D302B">
        <w:fldChar w:fldCharType="begin"/>
      </w:r>
      <w:r w:rsidR="00A735A5" w:rsidRPr="006D302B">
        <w:instrText xml:space="preserve"> ASK  NomeCliente "Informe o nome do cliente"  \* MERGEFORMAT </w:instrText>
      </w:r>
      <w:r w:rsidRPr="006D302B">
        <w:fldChar w:fldCharType="separate"/>
      </w:r>
      <w:bookmarkStart w:id="2" w:name="NomeCliente"/>
      <w:r w:rsidR="00C03F98" w:rsidRPr="006D302B">
        <w:t>&lt;Nome do cliente&gt;</w:t>
      </w:r>
      <w:bookmarkEnd w:id="2"/>
      <w:r w:rsidRPr="006D302B">
        <w:fldChar w:fldCharType="end"/>
      </w:r>
      <w:r w:rsidRPr="006D302B">
        <w:fldChar w:fldCharType="begin"/>
      </w:r>
      <w:r w:rsidR="00C42947" w:rsidRPr="006D302B">
        <w:instrText xml:space="preserve"> REF NomeCliente </w:instrText>
      </w:r>
      <w:r w:rsidR="006D302B">
        <w:instrText xml:space="preserve"> \* MERGEFORMAT </w:instrText>
      </w:r>
      <w:r w:rsidRPr="006D302B">
        <w:fldChar w:fldCharType="separate"/>
      </w:r>
      <w:r w:rsidR="00076318" w:rsidRPr="006D302B">
        <w:t>CAU</w:t>
      </w:r>
      <w:r w:rsidRPr="006D302B">
        <w:fldChar w:fldCharType="end"/>
      </w:r>
    </w:p>
    <w:p w14:paraId="26020D1D" w14:textId="77777777" w:rsidR="00A735A5" w:rsidRPr="006D302B" w:rsidRDefault="00A735A5">
      <w:pPr>
        <w:pStyle w:val="NomeCliente"/>
        <w:sectPr w:rsidR="00A735A5" w:rsidRPr="006D302B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6D302B" w:rsidRDefault="00E25943" w:rsidP="00E25943">
      <w:pPr>
        <w:pStyle w:val="Dica"/>
        <w:spacing w:after="0"/>
      </w:pPr>
    </w:p>
    <w:p w14:paraId="09D3AC62" w14:textId="77777777" w:rsidR="00A735A5" w:rsidRPr="006D302B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6D302B">
        <w:br w:type="page"/>
      </w:r>
      <w:r w:rsidRPr="006D302B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6D302B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6D302B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6D302B" w:rsidRDefault="00A735A5">
            <w:pPr>
              <w:jc w:val="center"/>
              <w:rPr>
                <w:b/>
                <w:bCs/>
              </w:rPr>
            </w:pPr>
            <w:r w:rsidRPr="006D302B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6D302B" w:rsidRDefault="00A735A5">
            <w:pPr>
              <w:jc w:val="center"/>
              <w:rPr>
                <w:b/>
                <w:bCs/>
              </w:rPr>
            </w:pPr>
            <w:r w:rsidRPr="006D302B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6D302B" w:rsidRDefault="00A735A5">
            <w:pPr>
              <w:jc w:val="center"/>
              <w:rPr>
                <w:b/>
                <w:bCs/>
              </w:rPr>
            </w:pPr>
            <w:r w:rsidRPr="006D302B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6D302B" w:rsidRDefault="00A735A5">
            <w:pPr>
              <w:jc w:val="center"/>
              <w:rPr>
                <w:b/>
                <w:bCs/>
              </w:rPr>
            </w:pPr>
            <w:r w:rsidRPr="006D302B">
              <w:rPr>
                <w:b/>
                <w:bCs/>
              </w:rPr>
              <w:t>Observações</w:t>
            </w:r>
          </w:p>
        </w:tc>
      </w:tr>
      <w:tr w:rsidR="00020115" w:rsidRPr="006D302B" w14:paraId="0F1631CF" w14:textId="77777777" w:rsidTr="002A2901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441B50E0" w:rsidR="00020115" w:rsidRPr="006D302B" w:rsidRDefault="00020115" w:rsidP="00020115">
            <w:pPr>
              <w:jc w:val="center"/>
            </w:pPr>
            <w:r>
              <w:t>1.0</w:t>
            </w:r>
            <w:r w:rsidRPr="006D302B">
              <w:t xml:space="preserve"> </w:t>
            </w:r>
          </w:p>
        </w:tc>
        <w:tc>
          <w:tcPr>
            <w:tcW w:w="1425" w:type="dxa"/>
            <w:vAlign w:val="center"/>
          </w:tcPr>
          <w:p w14:paraId="3828512A" w14:textId="392D3DDE" w:rsidR="00020115" w:rsidRPr="006D302B" w:rsidRDefault="00020115" w:rsidP="00D6307D">
            <w:pPr>
              <w:jc w:val="center"/>
            </w:pPr>
            <w:r>
              <w:t>0</w:t>
            </w:r>
            <w:r w:rsidR="00D6307D">
              <w:t>9</w:t>
            </w:r>
            <w:r>
              <w:t>/06/2020</w:t>
            </w:r>
            <w:r w:rsidRPr="006D302B">
              <w:t xml:space="preserve"> </w:t>
            </w:r>
          </w:p>
        </w:tc>
        <w:tc>
          <w:tcPr>
            <w:tcW w:w="2405" w:type="dxa"/>
            <w:vAlign w:val="center"/>
          </w:tcPr>
          <w:p w14:paraId="7DBE843B" w14:textId="09E5DF0E" w:rsidR="00020115" w:rsidRPr="006D302B" w:rsidRDefault="00020115" w:rsidP="00020115">
            <w:pPr>
              <w:ind w:left="169"/>
              <w:jc w:val="left"/>
            </w:pPr>
            <w:r w:rsidRPr="006D302B">
              <w:t xml:space="preserve">Flávia Monteiro </w:t>
            </w:r>
          </w:p>
        </w:tc>
        <w:tc>
          <w:tcPr>
            <w:tcW w:w="4203" w:type="dxa"/>
          </w:tcPr>
          <w:p w14:paraId="19989C7B" w14:textId="693AE5E0" w:rsidR="00020115" w:rsidRPr="006D302B" w:rsidRDefault="00020115" w:rsidP="00020115">
            <w:pPr>
              <w:ind w:left="174"/>
              <w:jc w:val="left"/>
            </w:pPr>
            <w:r>
              <w:t>Em atendimento a OS1569</w:t>
            </w:r>
            <w:r w:rsidRPr="006D302B">
              <w:t>:</w:t>
            </w:r>
          </w:p>
          <w:p w14:paraId="10E3D2AF" w14:textId="19E4031B" w:rsidR="00020115" w:rsidRPr="006D302B" w:rsidRDefault="00020115" w:rsidP="00020115">
            <w:pPr>
              <w:ind w:left="174"/>
              <w:jc w:val="left"/>
            </w:pPr>
            <w:r w:rsidRPr="006D302B">
              <w:t>- Inclusão da funcionalidade.</w:t>
            </w:r>
          </w:p>
        </w:tc>
      </w:tr>
      <w:tr w:rsidR="00BA08CF" w:rsidRPr="006D302B" w14:paraId="1545A433" w14:textId="77777777" w:rsidTr="002A2901">
        <w:trPr>
          <w:cantSplit/>
          <w:jc w:val="center"/>
        </w:trPr>
        <w:tc>
          <w:tcPr>
            <w:tcW w:w="1589" w:type="dxa"/>
            <w:vAlign w:val="center"/>
          </w:tcPr>
          <w:p w14:paraId="1E9E735A" w14:textId="58A303E3" w:rsidR="00BA08CF" w:rsidRPr="006D302B" w:rsidRDefault="00BA08CF" w:rsidP="00BA08CF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center"/>
          </w:tcPr>
          <w:p w14:paraId="3FBC1092" w14:textId="00D9044B" w:rsidR="00BA08CF" w:rsidRPr="006D302B" w:rsidRDefault="00BA08CF" w:rsidP="00BA08CF">
            <w:pPr>
              <w:jc w:val="center"/>
            </w:pPr>
            <w:r>
              <w:t>24/06/2020</w:t>
            </w:r>
          </w:p>
        </w:tc>
        <w:tc>
          <w:tcPr>
            <w:tcW w:w="2405" w:type="dxa"/>
            <w:vAlign w:val="center"/>
          </w:tcPr>
          <w:p w14:paraId="2CD498D1" w14:textId="20866925" w:rsidR="00BA08CF" w:rsidRPr="006D302B" w:rsidRDefault="00BA08CF" w:rsidP="00BA08CF">
            <w:pPr>
              <w:ind w:left="169"/>
              <w:jc w:val="left"/>
            </w:pPr>
            <w:r>
              <w:t>Flávia Monteiro</w:t>
            </w:r>
          </w:p>
        </w:tc>
        <w:tc>
          <w:tcPr>
            <w:tcW w:w="4203" w:type="dxa"/>
          </w:tcPr>
          <w:p w14:paraId="5F7C7740" w14:textId="77777777" w:rsidR="00BA08CF" w:rsidRDefault="00BA08CF" w:rsidP="00BA08CF">
            <w:pPr>
              <w:ind w:left="174"/>
              <w:jc w:val="left"/>
            </w:pPr>
            <w:r>
              <w:t>Alteração durante o desenvolvimento:</w:t>
            </w:r>
          </w:p>
          <w:p w14:paraId="72F7535A" w14:textId="34EE2698" w:rsidR="00BA08CF" w:rsidRPr="006D302B" w:rsidRDefault="00BA08CF" w:rsidP="00F00378">
            <w:pPr>
              <w:ind w:left="174"/>
              <w:jc w:val="left"/>
            </w:pPr>
            <w:r>
              <w:t>- Inclusão da descrição do campo “&lt;nome do arquivo&gt;”.</w:t>
            </w:r>
          </w:p>
        </w:tc>
      </w:tr>
    </w:tbl>
    <w:p w14:paraId="7FCD6DB3" w14:textId="77777777" w:rsidR="00A735A5" w:rsidRPr="006D302B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6D302B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6D302B" w:rsidRDefault="00A4247F" w:rsidP="00A4247F">
      <w:pPr>
        <w:rPr>
          <w:rFonts w:cs="Arial"/>
          <w:szCs w:val="22"/>
        </w:rPr>
      </w:pPr>
    </w:p>
    <w:p w14:paraId="7AE1C47C" w14:textId="77777777" w:rsidR="00A4247F" w:rsidRPr="006D302B" w:rsidRDefault="00A4247F" w:rsidP="00A4247F">
      <w:pPr>
        <w:rPr>
          <w:rFonts w:cs="Arial"/>
          <w:szCs w:val="22"/>
        </w:rPr>
      </w:pPr>
    </w:p>
    <w:p w14:paraId="423BB385" w14:textId="77777777" w:rsidR="00A4247F" w:rsidRPr="006D302B" w:rsidRDefault="00A4247F" w:rsidP="00A4247F">
      <w:pPr>
        <w:rPr>
          <w:rFonts w:cs="Arial"/>
          <w:szCs w:val="22"/>
        </w:rPr>
      </w:pPr>
    </w:p>
    <w:p w14:paraId="0762D381" w14:textId="77777777" w:rsidR="00A4247F" w:rsidRPr="006D302B" w:rsidRDefault="00A4247F" w:rsidP="00A4247F">
      <w:pPr>
        <w:rPr>
          <w:rFonts w:cs="Arial"/>
          <w:szCs w:val="22"/>
        </w:rPr>
      </w:pPr>
    </w:p>
    <w:p w14:paraId="7558BBB3" w14:textId="419E91AD" w:rsidR="00A4247F" w:rsidRPr="006D302B" w:rsidRDefault="00E4352D" w:rsidP="00A4247F">
      <w:pPr>
        <w:rPr>
          <w:rFonts w:cs="Arial"/>
          <w:szCs w:val="22"/>
        </w:rPr>
      </w:pPr>
      <w:r>
        <w:rPr>
          <w:rFonts w:cs="Arial"/>
          <w:szCs w:val="22"/>
        </w:rPr>
        <w:t>b</w:t>
      </w:r>
    </w:p>
    <w:p w14:paraId="6825B8F0" w14:textId="77777777" w:rsidR="00A4247F" w:rsidRPr="006D302B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6D302B" w:rsidRDefault="00A4247F" w:rsidP="00A4247F">
      <w:pPr>
        <w:tabs>
          <w:tab w:val="left" w:pos="420"/>
        </w:tabs>
        <w:rPr>
          <w:rFonts w:cs="Arial"/>
          <w:szCs w:val="22"/>
        </w:rPr>
      </w:pPr>
      <w:r w:rsidRPr="006D302B">
        <w:rPr>
          <w:rFonts w:cs="Arial"/>
          <w:szCs w:val="22"/>
        </w:rPr>
        <w:tab/>
      </w:r>
    </w:p>
    <w:p w14:paraId="22CC31A1" w14:textId="77777777" w:rsidR="00A735A5" w:rsidRPr="006D302B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6D302B">
        <w:rPr>
          <w:rFonts w:cs="Arial"/>
          <w:szCs w:val="22"/>
        </w:rPr>
        <w:br w:type="page"/>
      </w:r>
      <w:r w:rsidRPr="006D302B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6D302B" w:rsidRDefault="00A735A5">
      <w:pPr>
        <w:jc w:val="center"/>
        <w:rPr>
          <w:rFonts w:cs="Arial"/>
          <w:b/>
          <w:szCs w:val="22"/>
        </w:rPr>
      </w:pPr>
    </w:p>
    <w:p w14:paraId="043960EB" w14:textId="77777777" w:rsidR="00656576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6D302B">
        <w:fldChar w:fldCharType="begin"/>
      </w:r>
      <w:r w:rsidR="00A735A5" w:rsidRPr="006D302B">
        <w:instrText xml:space="preserve"> TOC \o "1-2" \h \z \u </w:instrText>
      </w:r>
      <w:r w:rsidRPr="006D302B">
        <w:fldChar w:fldCharType="separate"/>
      </w:r>
      <w:hyperlink w:anchor="_Toc43919786" w:history="1">
        <w:r w:rsidR="00656576" w:rsidRPr="00622B18">
          <w:rPr>
            <w:rStyle w:val="Hyperlink"/>
            <w:noProof/>
          </w:rPr>
          <w:t>HST171 – Retificar Julgamento Denúncia em 2ª Instância</w:t>
        </w:r>
        <w:r w:rsidR="00656576">
          <w:rPr>
            <w:noProof/>
            <w:webHidden/>
          </w:rPr>
          <w:tab/>
        </w:r>
        <w:r w:rsidR="00656576">
          <w:rPr>
            <w:noProof/>
            <w:webHidden/>
          </w:rPr>
          <w:fldChar w:fldCharType="begin"/>
        </w:r>
        <w:r w:rsidR="00656576">
          <w:rPr>
            <w:noProof/>
            <w:webHidden/>
          </w:rPr>
          <w:instrText xml:space="preserve"> PAGEREF _Toc43919786 \h </w:instrText>
        </w:r>
        <w:r w:rsidR="00656576">
          <w:rPr>
            <w:noProof/>
            <w:webHidden/>
          </w:rPr>
        </w:r>
        <w:r w:rsidR="00656576">
          <w:rPr>
            <w:noProof/>
            <w:webHidden/>
          </w:rPr>
          <w:fldChar w:fldCharType="separate"/>
        </w:r>
        <w:r w:rsidR="00656576">
          <w:rPr>
            <w:noProof/>
            <w:webHidden/>
          </w:rPr>
          <w:t>4</w:t>
        </w:r>
        <w:r w:rsidR="00656576">
          <w:rPr>
            <w:noProof/>
            <w:webHidden/>
          </w:rPr>
          <w:fldChar w:fldCharType="end"/>
        </w:r>
      </w:hyperlink>
    </w:p>
    <w:p w14:paraId="2847BAF7" w14:textId="77777777" w:rsidR="00656576" w:rsidRDefault="008B612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19787" w:history="1">
        <w:r w:rsidR="00656576" w:rsidRPr="00622B18">
          <w:rPr>
            <w:rStyle w:val="Hyperlink"/>
            <w:noProof/>
          </w:rPr>
          <w:t>COMO PO,</w:t>
        </w:r>
        <w:r w:rsidR="00656576">
          <w:rPr>
            <w:noProof/>
            <w:webHidden/>
          </w:rPr>
          <w:tab/>
        </w:r>
        <w:r w:rsidR="00656576">
          <w:rPr>
            <w:noProof/>
            <w:webHidden/>
          </w:rPr>
          <w:fldChar w:fldCharType="begin"/>
        </w:r>
        <w:r w:rsidR="00656576">
          <w:rPr>
            <w:noProof/>
            <w:webHidden/>
          </w:rPr>
          <w:instrText xml:space="preserve"> PAGEREF _Toc43919787 \h </w:instrText>
        </w:r>
        <w:r w:rsidR="00656576">
          <w:rPr>
            <w:noProof/>
            <w:webHidden/>
          </w:rPr>
        </w:r>
        <w:r w:rsidR="00656576">
          <w:rPr>
            <w:noProof/>
            <w:webHidden/>
          </w:rPr>
          <w:fldChar w:fldCharType="separate"/>
        </w:r>
        <w:r w:rsidR="00656576">
          <w:rPr>
            <w:noProof/>
            <w:webHidden/>
          </w:rPr>
          <w:t>4</w:t>
        </w:r>
        <w:r w:rsidR="00656576">
          <w:rPr>
            <w:noProof/>
            <w:webHidden/>
          </w:rPr>
          <w:fldChar w:fldCharType="end"/>
        </w:r>
      </w:hyperlink>
    </w:p>
    <w:p w14:paraId="62DC53EB" w14:textId="77777777" w:rsidR="00656576" w:rsidRDefault="008B612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19788" w:history="1">
        <w:r w:rsidR="00656576" w:rsidRPr="00622B18">
          <w:rPr>
            <w:rStyle w:val="Hyperlink"/>
            <w:noProof/>
          </w:rPr>
          <w:t>QUERO Incluir nova funcionalidade</w:t>
        </w:r>
        <w:r w:rsidR="00656576">
          <w:rPr>
            <w:noProof/>
            <w:webHidden/>
          </w:rPr>
          <w:tab/>
        </w:r>
        <w:r w:rsidR="00656576">
          <w:rPr>
            <w:noProof/>
            <w:webHidden/>
          </w:rPr>
          <w:fldChar w:fldCharType="begin"/>
        </w:r>
        <w:r w:rsidR="00656576">
          <w:rPr>
            <w:noProof/>
            <w:webHidden/>
          </w:rPr>
          <w:instrText xml:space="preserve"> PAGEREF _Toc43919788 \h </w:instrText>
        </w:r>
        <w:r w:rsidR="00656576">
          <w:rPr>
            <w:noProof/>
            <w:webHidden/>
          </w:rPr>
        </w:r>
        <w:r w:rsidR="00656576">
          <w:rPr>
            <w:noProof/>
            <w:webHidden/>
          </w:rPr>
          <w:fldChar w:fldCharType="separate"/>
        </w:r>
        <w:r w:rsidR="00656576">
          <w:rPr>
            <w:noProof/>
            <w:webHidden/>
          </w:rPr>
          <w:t>4</w:t>
        </w:r>
        <w:r w:rsidR="00656576">
          <w:rPr>
            <w:noProof/>
            <w:webHidden/>
          </w:rPr>
          <w:fldChar w:fldCharType="end"/>
        </w:r>
      </w:hyperlink>
    </w:p>
    <w:p w14:paraId="398C556F" w14:textId="77777777" w:rsidR="00656576" w:rsidRDefault="008B612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19789" w:history="1">
        <w:r w:rsidR="00656576" w:rsidRPr="00622B18">
          <w:rPr>
            <w:rStyle w:val="Hyperlink"/>
            <w:noProof/>
          </w:rPr>
          <w:t>PARA retificar o julgamento em 2ª instancia.</w:t>
        </w:r>
        <w:r w:rsidR="00656576">
          <w:rPr>
            <w:noProof/>
            <w:webHidden/>
          </w:rPr>
          <w:tab/>
        </w:r>
        <w:r w:rsidR="00656576">
          <w:rPr>
            <w:noProof/>
            <w:webHidden/>
          </w:rPr>
          <w:fldChar w:fldCharType="begin"/>
        </w:r>
        <w:r w:rsidR="00656576">
          <w:rPr>
            <w:noProof/>
            <w:webHidden/>
          </w:rPr>
          <w:instrText xml:space="preserve"> PAGEREF _Toc43919789 \h </w:instrText>
        </w:r>
        <w:r w:rsidR="00656576">
          <w:rPr>
            <w:noProof/>
            <w:webHidden/>
          </w:rPr>
        </w:r>
        <w:r w:rsidR="00656576">
          <w:rPr>
            <w:noProof/>
            <w:webHidden/>
          </w:rPr>
          <w:fldChar w:fldCharType="separate"/>
        </w:r>
        <w:r w:rsidR="00656576">
          <w:rPr>
            <w:noProof/>
            <w:webHidden/>
          </w:rPr>
          <w:t>4</w:t>
        </w:r>
        <w:r w:rsidR="00656576">
          <w:rPr>
            <w:noProof/>
            <w:webHidden/>
          </w:rPr>
          <w:fldChar w:fldCharType="end"/>
        </w:r>
      </w:hyperlink>
    </w:p>
    <w:p w14:paraId="57B64EDA" w14:textId="77777777" w:rsidR="00656576" w:rsidRDefault="008B612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19790" w:history="1">
        <w:r w:rsidR="00656576" w:rsidRPr="00622B18">
          <w:rPr>
            <w:rStyle w:val="Hyperlink"/>
            <w:noProof/>
          </w:rPr>
          <w:t>PROTÓTIPO</w:t>
        </w:r>
        <w:r w:rsidR="00656576">
          <w:rPr>
            <w:noProof/>
            <w:webHidden/>
          </w:rPr>
          <w:tab/>
        </w:r>
        <w:r w:rsidR="00656576">
          <w:rPr>
            <w:noProof/>
            <w:webHidden/>
          </w:rPr>
          <w:fldChar w:fldCharType="begin"/>
        </w:r>
        <w:r w:rsidR="00656576">
          <w:rPr>
            <w:noProof/>
            <w:webHidden/>
          </w:rPr>
          <w:instrText xml:space="preserve"> PAGEREF _Toc43919790 \h </w:instrText>
        </w:r>
        <w:r w:rsidR="00656576">
          <w:rPr>
            <w:noProof/>
            <w:webHidden/>
          </w:rPr>
        </w:r>
        <w:r w:rsidR="00656576">
          <w:rPr>
            <w:noProof/>
            <w:webHidden/>
          </w:rPr>
          <w:fldChar w:fldCharType="separate"/>
        </w:r>
        <w:r w:rsidR="00656576">
          <w:rPr>
            <w:noProof/>
            <w:webHidden/>
          </w:rPr>
          <w:t>4</w:t>
        </w:r>
        <w:r w:rsidR="00656576">
          <w:rPr>
            <w:noProof/>
            <w:webHidden/>
          </w:rPr>
          <w:fldChar w:fldCharType="end"/>
        </w:r>
      </w:hyperlink>
    </w:p>
    <w:p w14:paraId="07FBDEA2" w14:textId="77777777" w:rsidR="00656576" w:rsidRDefault="008B612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19791" w:history="1">
        <w:r w:rsidR="00656576" w:rsidRPr="00622B18">
          <w:rPr>
            <w:rStyle w:val="Hyperlink"/>
            <w:noProof/>
          </w:rPr>
          <w:t>CRITÉRIOS DE ACEITE</w:t>
        </w:r>
        <w:r w:rsidR="00656576">
          <w:rPr>
            <w:noProof/>
            <w:webHidden/>
          </w:rPr>
          <w:tab/>
        </w:r>
        <w:r w:rsidR="00656576">
          <w:rPr>
            <w:noProof/>
            <w:webHidden/>
          </w:rPr>
          <w:fldChar w:fldCharType="begin"/>
        </w:r>
        <w:r w:rsidR="00656576">
          <w:rPr>
            <w:noProof/>
            <w:webHidden/>
          </w:rPr>
          <w:instrText xml:space="preserve"> PAGEREF _Toc43919791 \h </w:instrText>
        </w:r>
        <w:r w:rsidR="00656576">
          <w:rPr>
            <w:noProof/>
            <w:webHidden/>
          </w:rPr>
        </w:r>
        <w:r w:rsidR="00656576">
          <w:rPr>
            <w:noProof/>
            <w:webHidden/>
          </w:rPr>
          <w:fldChar w:fldCharType="separate"/>
        </w:r>
        <w:r w:rsidR="00656576">
          <w:rPr>
            <w:noProof/>
            <w:webHidden/>
          </w:rPr>
          <w:t>9</w:t>
        </w:r>
        <w:r w:rsidR="00656576">
          <w:rPr>
            <w:noProof/>
            <w:webHidden/>
          </w:rPr>
          <w:fldChar w:fldCharType="end"/>
        </w:r>
      </w:hyperlink>
    </w:p>
    <w:p w14:paraId="6498B3BB" w14:textId="77777777" w:rsidR="00656576" w:rsidRDefault="008B612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19792" w:history="1">
        <w:r w:rsidR="00656576" w:rsidRPr="00622B18">
          <w:rPr>
            <w:rStyle w:val="Hyperlink"/>
            <w:noProof/>
          </w:rPr>
          <w:t>MENSAGENS</w:t>
        </w:r>
        <w:r w:rsidR="00656576">
          <w:rPr>
            <w:noProof/>
            <w:webHidden/>
          </w:rPr>
          <w:tab/>
        </w:r>
        <w:r w:rsidR="00656576">
          <w:rPr>
            <w:noProof/>
            <w:webHidden/>
          </w:rPr>
          <w:fldChar w:fldCharType="begin"/>
        </w:r>
        <w:r w:rsidR="00656576">
          <w:rPr>
            <w:noProof/>
            <w:webHidden/>
          </w:rPr>
          <w:instrText xml:space="preserve"> PAGEREF _Toc43919792 \h </w:instrText>
        </w:r>
        <w:r w:rsidR="00656576">
          <w:rPr>
            <w:noProof/>
            <w:webHidden/>
          </w:rPr>
        </w:r>
        <w:r w:rsidR="00656576">
          <w:rPr>
            <w:noProof/>
            <w:webHidden/>
          </w:rPr>
          <w:fldChar w:fldCharType="separate"/>
        </w:r>
        <w:r w:rsidR="00656576">
          <w:rPr>
            <w:noProof/>
            <w:webHidden/>
          </w:rPr>
          <w:t>12</w:t>
        </w:r>
        <w:r w:rsidR="00656576">
          <w:rPr>
            <w:noProof/>
            <w:webHidden/>
          </w:rPr>
          <w:fldChar w:fldCharType="end"/>
        </w:r>
      </w:hyperlink>
    </w:p>
    <w:p w14:paraId="513406B1" w14:textId="77777777" w:rsidR="00656576" w:rsidRDefault="008B612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19793" w:history="1">
        <w:r w:rsidR="00656576" w:rsidRPr="00622B18">
          <w:rPr>
            <w:rStyle w:val="Hyperlink"/>
            <w:noProof/>
          </w:rPr>
          <w:t>INFORMAÇÕES COMPLEMENTARES</w:t>
        </w:r>
        <w:r w:rsidR="00656576">
          <w:rPr>
            <w:noProof/>
            <w:webHidden/>
          </w:rPr>
          <w:tab/>
        </w:r>
        <w:r w:rsidR="00656576">
          <w:rPr>
            <w:noProof/>
            <w:webHidden/>
          </w:rPr>
          <w:fldChar w:fldCharType="begin"/>
        </w:r>
        <w:r w:rsidR="00656576">
          <w:rPr>
            <w:noProof/>
            <w:webHidden/>
          </w:rPr>
          <w:instrText xml:space="preserve"> PAGEREF _Toc43919793 \h </w:instrText>
        </w:r>
        <w:r w:rsidR="00656576">
          <w:rPr>
            <w:noProof/>
            <w:webHidden/>
          </w:rPr>
        </w:r>
        <w:r w:rsidR="00656576">
          <w:rPr>
            <w:noProof/>
            <w:webHidden/>
          </w:rPr>
          <w:fldChar w:fldCharType="separate"/>
        </w:r>
        <w:r w:rsidR="00656576">
          <w:rPr>
            <w:noProof/>
            <w:webHidden/>
          </w:rPr>
          <w:t>12</w:t>
        </w:r>
        <w:r w:rsidR="00656576">
          <w:rPr>
            <w:noProof/>
            <w:webHidden/>
          </w:rPr>
          <w:fldChar w:fldCharType="end"/>
        </w:r>
      </w:hyperlink>
    </w:p>
    <w:p w14:paraId="46621B27" w14:textId="54A4B598" w:rsidR="00A735A5" w:rsidRPr="006D302B" w:rsidRDefault="00825F00">
      <w:r w:rsidRPr="006D302B">
        <w:fldChar w:fldCharType="end"/>
      </w:r>
    </w:p>
    <w:p w14:paraId="3CB87937" w14:textId="77777777" w:rsidR="00A735A5" w:rsidRPr="006D302B" w:rsidRDefault="00A735A5">
      <w:pPr>
        <w:pStyle w:val="Dica"/>
      </w:pPr>
    </w:p>
    <w:p w14:paraId="0C0F08DA" w14:textId="1024DA7B" w:rsidR="00A735A5" w:rsidRPr="006D302B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6D302B">
        <w:br w:type="page"/>
      </w:r>
      <w:bookmarkStart w:id="3" w:name="_Toc43919786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510DA">
            <w:t>HST171 – Retificar Julgamento Denúncia em 2ª Instância</w:t>
          </w:r>
        </w:sdtContent>
      </w:sdt>
      <w:bookmarkEnd w:id="3"/>
    </w:p>
    <w:p w14:paraId="37D34CD1" w14:textId="655FE97C" w:rsidR="002B1554" w:rsidRPr="006D302B" w:rsidRDefault="00CE176F" w:rsidP="00C64B05">
      <w:pPr>
        <w:pStyle w:val="Ttulo2"/>
        <w:numPr>
          <w:ilvl w:val="0"/>
          <w:numId w:val="0"/>
        </w:numPr>
      </w:pPr>
      <w:bookmarkStart w:id="4" w:name="_Toc43919787"/>
      <w:r w:rsidRPr="006D302B">
        <w:t>COMO</w:t>
      </w:r>
      <w:r w:rsidR="00C64B05" w:rsidRPr="006D302B">
        <w:t xml:space="preserve"> </w:t>
      </w:r>
      <w:r w:rsidR="00E53A0D">
        <w:rPr>
          <w:b w:val="0"/>
        </w:rPr>
        <w:t>PO</w:t>
      </w:r>
      <w:r w:rsidR="007F2F52">
        <w:rPr>
          <w:b w:val="0"/>
        </w:rPr>
        <w:t>,</w:t>
      </w:r>
      <w:bookmarkEnd w:id="4"/>
      <w:r w:rsidR="007F2F52">
        <w:rPr>
          <w:b w:val="0"/>
        </w:rPr>
        <w:t xml:space="preserve"> </w:t>
      </w:r>
    </w:p>
    <w:p w14:paraId="4036BB8D" w14:textId="465F3385" w:rsidR="00CE176F" w:rsidRPr="006D302B" w:rsidRDefault="00CE176F" w:rsidP="005A4527">
      <w:pPr>
        <w:pStyle w:val="Ttulo2"/>
        <w:numPr>
          <w:ilvl w:val="0"/>
          <w:numId w:val="0"/>
        </w:numPr>
      </w:pPr>
      <w:bookmarkStart w:id="5" w:name="_Toc43919788"/>
      <w:r w:rsidRPr="006D302B">
        <w:t>QUERO</w:t>
      </w:r>
      <w:r w:rsidR="005A4527" w:rsidRPr="006D302B">
        <w:t xml:space="preserve"> </w:t>
      </w:r>
      <w:r w:rsidR="00E53A0D">
        <w:rPr>
          <w:b w:val="0"/>
        </w:rPr>
        <w:t>Incluir nova funcionalidade</w:t>
      </w:r>
      <w:bookmarkEnd w:id="5"/>
      <w:r w:rsidR="00E53A0D">
        <w:rPr>
          <w:b w:val="0"/>
        </w:rPr>
        <w:tab/>
      </w:r>
      <w:r w:rsidR="00E53A0D">
        <w:rPr>
          <w:b w:val="0"/>
        </w:rPr>
        <w:tab/>
      </w:r>
    </w:p>
    <w:p w14:paraId="38E7497A" w14:textId="43EB29C3" w:rsidR="00A735A5" w:rsidRPr="006D302B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43919789"/>
      <w:r w:rsidRPr="006D302B">
        <w:t>PARA</w:t>
      </w:r>
      <w:r w:rsidR="005A4527" w:rsidRPr="006D302B">
        <w:t xml:space="preserve"> </w:t>
      </w:r>
      <w:r w:rsidR="00E53A0D">
        <w:rPr>
          <w:b w:val="0"/>
        </w:rPr>
        <w:t>retificar o julgamento em 2ª instancia</w:t>
      </w:r>
      <w:r w:rsidR="008C249B">
        <w:rPr>
          <w:b w:val="0"/>
        </w:rPr>
        <w:t>.</w:t>
      </w:r>
      <w:bookmarkEnd w:id="6"/>
    </w:p>
    <w:p w14:paraId="0334364E" w14:textId="4F02E639" w:rsidR="00353CEF" w:rsidRPr="006D302B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3919790"/>
      <w:r w:rsidRPr="006D302B">
        <w:t>PROTÓTIPO</w:t>
      </w:r>
      <w:bookmarkEnd w:id="7"/>
      <w:bookmarkEnd w:id="8"/>
    </w:p>
    <w:p w14:paraId="22840805" w14:textId="77777777" w:rsidR="00BB7917" w:rsidRPr="006D302B" w:rsidRDefault="00BB7917" w:rsidP="00DD198B"/>
    <w:p w14:paraId="7BB94649" w14:textId="0E6712B5" w:rsidR="002E2F62" w:rsidRPr="006D302B" w:rsidRDefault="00951CAB" w:rsidP="002E2F62">
      <w:pPr>
        <w:pStyle w:val="EstiloPrototipo3"/>
        <w:numPr>
          <w:ilvl w:val="0"/>
          <w:numId w:val="3"/>
        </w:numPr>
      </w:pPr>
      <w:r>
        <w:lastRenderedPageBreak/>
        <w:t>Dados apresentados para alterar julgamento de d</w:t>
      </w:r>
      <w:r w:rsidR="00697098" w:rsidRPr="006D302B">
        <w:t>enúncia</w:t>
      </w:r>
      <w:r w:rsidR="00785D21">
        <w:t xml:space="preserve"> em </w:t>
      </w:r>
      <w:r w:rsidR="002D3CBC">
        <w:t>2</w:t>
      </w:r>
      <w:r w:rsidR="009D0595" w:rsidRPr="006D302B">
        <w:t>ª instancia</w:t>
      </w:r>
    </w:p>
    <w:p w14:paraId="7BC27B21" w14:textId="4E174CF1" w:rsidR="00274559" w:rsidRPr="006D302B" w:rsidRDefault="003A6FF0" w:rsidP="00DD198B">
      <w:r>
        <w:rPr>
          <w:noProof/>
        </w:rPr>
        <w:drawing>
          <wp:inline distT="0" distB="0" distL="0" distR="0" wp14:anchorId="6EEF91BD" wp14:editId="02E93D18">
            <wp:extent cx="5760085" cy="67208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7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7B83" w14:textId="77777777" w:rsidR="002F7D0F" w:rsidRPr="006D302B" w:rsidRDefault="002F7D0F" w:rsidP="00DD198B"/>
    <w:p w14:paraId="0513F3E1" w14:textId="2B8497F7" w:rsidR="00353CEF" w:rsidRPr="006D302B" w:rsidRDefault="00353CEF" w:rsidP="00DD198B"/>
    <w:p w14:paraId="22E389BE" w14:textId="77777777" w:rsidR="00D1699F" w:rsidRPr="006D302B" w:rsidRDefault="00D1699F" w:rsidP="00DD198B"/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557"/>
        <w:gridCol w:w="1559"/>
        <w:gridCol w:w="1134"/>
        <w:gridCol w:w="1417"/>
        <w:gridCol w:w="1418"/>
        <w:gridCol w:w="1980"/>
      </w:tblGrid>
      <w:tr w:rsidR="00870A93" w:rsidRPr="00E976B5" w14:paraId="706731BA" w14:textId="77777777" w:rsidTr="002A2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7D563CCB" w14:textId="6797AF5C" w:rsidR="00870A93" w:rsidRPr="00E976B5" w:rsidRDefault="00870A93" w:rsidP="002A2901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E47F27" w:rsidRPr="005D2A67" w14:paraId="2B9E1B0E" w14:textId="77777777" w:rsidTr="00E47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  <w:shd w:val="clear" w:color="auto" w:fill="B3B3B3"/>
          </w:tcPr>
          <w:p w14:paraId="07A68CD2" w14:textId="77777777" w:rsidR="00E47F27" w:rsidRPr="005D2A67" w:rsidRDefault="00E47F27" w:rsidP="002A290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559" w:type="dxa"/>
            <w:shd w:val="clear" w:color="auto" w:fill="B3B3B3"/>
          </w:tcPr>
          <w:p w14:paraId="1B750A64" w14:textId="77777777" w:rsidR="00E47F27" w:rsidRPr="005D2A67" w:rsidRDefault="00E47F27" w:rsidP="002A290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shd w:val="clear" w:color="auto" w:fill="B3B3B3"/>
          </w:tcPr>
          <w:p w14:paraId="741C5759" w14:textId="77777777" w:rsidR="00E47F27" w:rsidRPr="005D2A67" w:rsidRDefault="00E47F27" w:rsidP="002A2901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417" w:type="dxa"/>
            <w:shd w:val="clear" w:color="auto" w:fill="B3B3B3"/>
          </w:tcPr>
          <w:p w14:paraId="7E4FD3EF" w14:textId="77777777" w:rsidR="00E47F27" w:rsidRPr="005D2A67" w:rsidRDefault="00E47F27" w:rsidP="002A290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1418" w:type="dxa"/>
            <w:shd w:val="clear" w:color="auto" w:fill="B3B3B3"/>
          </w:tcPr>
          <w:p w14:paraId="57827986" w14:textId="77777777" w:rsidR="00E47F27" w:rsidRPr="005D2A67" w:rsidRDefault="00E47F27" w:rsidP="002A290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437CF3B4" w14:textId="77777777" w:rsidR="00E47F27" w:rsidRPr="005D2A67" w:rsidRDefault="00E47F27" w:rsidP="002A290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6D5363" w:rsidRPr="008D7F34" w14:paraId="5AB8039F" w14:textId="77777777" w:rsidTr="00E47F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7BB60F09" w14:textId="70D36382" w:rsidR="006D5363" w:rsidRDefault="006D5363" w:rsidP="002A29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da denúncia</w:t>
            </w:r>
          </w:p>
        </w:tc>
        <w:tc>
          <w:tcPr>
            <w:tcW w:w="1559" w:type="dxa"/>
          </w:tcPr>
          <w:p w14:paraId="126BB65F" w14:textId="11C50C03" w:rsidR="006D5363" w:rsidRDefault="006D5363" w:rsidP="008D7F3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número da denúncia.</w:t>
            </w:r>
          </w:p>
        </w:tc>
        <w:tc>
          <w:tcPr>
            <w:tcW w:w="1134" w:type="dxa"/>
          </w:tcPr>
          <w:p w14:paraId="494015C8" w14:textId="16255700" w:rsidR="006D5363" w:rsidRDefault="006D5363" w:rsidP="002A29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1417" w:type="dxa"/>
          </w:tcPr>
          <w:p w14:paraId="3A906722" w14:textId="31876255" w:rsidR="006D5363" w:rsidRDefault="006D5363" w:rsidP="002A29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14:paraId="50D15626" w14:textId="31D42DB9" w:rsidR="006D5363" w:rsidRDefault="006D5363" w:rsidP="002A29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591D6715" w14:textId="77777777" w:rsidR="006D5363" w:rsidRDefault="006D5363" w:rsidP="008D7F3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04EDEF94" w14:textId="77777777" w:rsidR="006D5363" w:rsidRDefault="006D5363" w:rsidP="008D7F3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editável;</w:t>
            </w:r>
          </w:p>
          <w:p w14:paraId="09E2BEA2" w14:textId="5AFD6B37" w:rsidR="006D5363" w:rsidRDefault="006D5363" w:rsidP="008D7F3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denúncia.</w:t>
            </w:r>
          </w:p>
        </w:tc>
      </w:tr>
      <w:tr w:rsidR="00E47F27" w:rsidRPr="008D7F34" w14:paraId="541EF4B7" w14:textId="77777777" w:rsidTr="00E47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446040FF" w14:textId="370CC03B" w:rsidR="00E47F27" w:rsidRDefault="00E47F27" w:rsidP="002A29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Julgamento</w:t>
            </w:r>
          </w:p>
        </w:tc>
        <w:tc>
          <w:tcPr>
            <w:tcW w:w="1559" w:type="dxa"/>
          </w:tcPr>
          <w:p w14:paraId="3BAA48FC" w14:textId="653010D5" w:rsidR="00E47F27" w:rsidRDefault="00E47F27" w:rsidP="008D7F3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e permite alterar o tipo de julgamento.</w:t>
            </w:r>
          </w:p>
        </w:tc>
        <w:tc>
          <w:tcPr>
            <w:tcW w:w="1134" w:type="dxa"/>
          </w:tcPr>
          <w:p w14:paraId="0EBEB6EE" w14:textId="40A0D6A4" w:rsidR="00E47F27" w:rsidRDefault="00E47F27" w:rsidP="002A29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seleção</w:t>
            </w:r>
          </w:p>
        </w:tc>
        <w:tc>
          <w:tcPr>
            <w:tcW w:w="1417" w:type="dxa"/>
          </w:tcPr>
          <w:p w14:paraId="457C7199" w14:textId="2A4F2EE2" w:rsidR="00E47F27" w:rsidRDefault="00E47F27" w:rsidP="002A29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Selecione, Procedente, Improcedente</w:t>
            </w:r>
          </w:p>
        </w:tc>
        <w:tc>
          <w:tcPr>
            <w:tcW w:w="1418" w:type="dxa"/>
          </w:tcPr>
          <w:p w14:paraId="521EC9B5" w14:textId="77777777" w:rsidR="00E47F27" w:rsidRDefault="00E47F27" w:rsidP="002A29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22CF767" w14:textId="77777777" w:rsidR="00E47F27" w:rsidRDefault="00E47F27" w:rsidP="008D7F3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424078A4" w14:textId="77777777" w:rsidR="00E47F27" w:rsidRDefault="00E47F27" w:rsidP="00955835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Passível de edição.</w:t>
            </w:r>
          </w:p>
          <w:p w14:paraId="121BEB4F" w14:textId="62B02F80" w:rsidR="00E47F27" w:rsidRDefault="00E47F27" w:rsidP="00955835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julgamento 1ª instancia.</w:t>
            </w:r>
          </w:p>
        </w:tc>
      </w:tr>
      <w:tr w:rsidR="00E47F27" w:rsidRPr="008D7F34" w14:paraId="50F87CCB" w14:textId="77777777" w:rsidTr="00E47F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67A105AA" w14:textId="77777777" w:rsidR="00E47F27" w:rsidRDefault="00E47F27" w:rsidP="002A29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Julgamento da Comissão</w:t>
            </w:r>
          </w:p>
        </w:tc>
        <w:tc>
          <w:tcPr>
            <w:tcW w:w="1559" w:type="dxa"/>
          </w:tcPr>
          <w:p w14:paraId="27632D24" w14:textId="7A38AF5C" w:rsidR="00E47F27" w:rsidRDefault="00E47F27" w:rsidP="00DC7E2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e permite alterar o tipo de julgamento da comissão.</w:t>
            </w:r>
          </w:p>
        </w:tc>
        <w:tc>
          <w:tcPr>
            <w:tcW w:w="1134" w:type="dxa"/>
          </w:tcPr>
          <w:p w14:paraId="22C78483" w14:textId="561F4FBF" w:rsidR="00E47F27" w:rsidRDefault="00E47F27" w:rsidP="002A29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seleção</w:t>
            </w:r>
          </w:p>
        </w:tc>
        <w:tc>
          <w:tcPr>
            <w:tcW w:w="1417" w:type="dxa"/>
          </w:tcPr>
          <w:p w14:paraId="5B336589" w14:textId="4D2A0892" w:rsidR="00E47F27" w:rsidRDefault="00E47F27" w:rsidP="002A29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Selecione, Advertência, Suspensão de propaganda, Cassação do registro de candidatura, Multa, Outra proporcional à infração cometida</w:t>
            </w:r>
          </w:p>
        </w:tc>
        <w:tc>
          <w:tcPr>
            <w:tcW w:w="1418" w:type="dxa"/>
          </w:tcPr>
          <w:p w14:paraId="5DCB31B4" w14:textId="77777777" w:rsidR="00E47F27" w:rsidRDefault="00E47F27" w:rsidP="002A29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573EA6AC" w14:textId="77777777" w:rsidR="00E47F27" w:rsidRDefault="00E47F27" w:rsidP="008D7F3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3AC36877" w14:textId="69187F21" w:rsidR="00E47F27" w:rsidRDefault="00E47F27" w:rsidP="008D7F3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Passível de edição;</w:t>
            </w:r>
          </w:p>
          <w:p w14:paraId="189D8051" w14:textId="6457338E" w:rsidR="00E47F27" w:rsidRDefault="00E47F27" w:rsidP="003D4EF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campo é apresentado somente se o valor cadastrado do campo “Julgamento” tiver sido “Procedente”.</w:t>
            </w:r>
          </w:p>
          <w:p w14:paraId="70676D53" w14:textId="6F2977C7" w:rsidR="00E47F27" w:rsidRPr="006D302B" w:rsidRDefault="00E47F27" w:rsidP="00C866D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o valor do campo seja alterado para </w:t>
            </w:r>
            <w:r w:rsidRPr="006D302B">
              <w:rPr>
                <w:sz w:val="18"/>
                <w:szCs w:val="18"/>
              </w:rPr>
              <w:t>“Suspensão de propaganda”, o campo “Qtde de dias” é apresentado. Caso qualquer outro valor seja selecionado, o campo deve ser suprimido.</w:t>
            </w:r>
          </w:p>
          <w:p w14:paraId="29683ED8" w14:textId="768F6E0D" w:rsidR="00E47F27" w:rsidRDefault="00E47F27" w:rsidP="00C866D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 xml:space="preserve">Caso </w:t>
            </w:r>
            <w:r>
              <w:rPr>
                <w:sz w:val="18"/>
                <w:szCs w:val="18"/>
              </w:rPr>
              <w:t>o valor do campo seja alterado para</w:t>
            </w:r>
            <w:r w:rsidRPr="006D302B">
              <w:rPr>
                <w:sz w:val="18"/>
                <w:szCs w:val="18"/>
              </w:rPr>
              <w:t xml:space="preserve"> “Advertência”, “Cassação de registro de candidatura”, Suspensão de propaganda ou “Outra proporcional à infração cometida” Cassação do registro de candidatura”, o campo “Inserir multa” é apresentado. Caso qualquer outro </w:t>
            </w:r>
            <w:r w:rsidRPr="006D302B">
              <w:rPr>
                <w:sz w:val="18"/>
                <w:szCs w:val="18"/>
              </w:rPr>
              <w:lastRenderedPageBreak/>
              <w:t>valor seja selecionado, o campo deve ser suprimido.</w:t>
            </w:r>
          </w:p>
          <w:p w14:paraId="198CFDFC" w14:textId="6D5057E0" w:rsidR="00E47F27" w:rsidRDefault="00E47F27" w:rsidP="003D4EF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julgamento 1ª instancia.</w:t>
            </w:r>
          </w:p>
        </w:tc>
      </w:tr>
      <w:tr w:rsidR="00E47F27" w:rsidRPr="008D7F34" w14:paraId="2EE4900F" w14:textId="77777777" w:rsidTr="00E47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2E45437F" w14:textId="72B286C2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Qtde Dias</w:t>
            </w:r>
          </w:p>
        </w:tc>
        <w:tc>
          <w:tcPr>
            <w:tcW w:w="1559" w:type="dxa"/>
          </w:tcPr>
          <w:p w14:paraId="323B2545" w14:textId="45E8B30B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e permite alterar a quantidade de dias de suspensão de propaganda.</w:t>
            </w:r>
          </w:p>
        </w:tc>
        <w:tc>
          <w:tcPr>
            <w:tcW w:w="1134" w:type="dxa"/>
          </w:tcPr>
          <w:p w14:paraId="2211A282" w14:textId="0B297C80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417" w:type="dxa"/>
          </w:tcPr>
          <w:p w14:paraId="199411EC" w14:textId="5199E343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1418" w:type="dxa"/>
          </w:tcPr>
          <w:p w14:paraId="60804327" w14:textId="17B053FD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999</w:t>
            </w:r>
          </w:p>
        </w:tc>
        <w:tc>
          <w:tcPr>
            <w:tcW w:w="1980" w:type="dxa"/>
            <w:shd w:val="clear" w:color="auto" w:fill="FFFFFF" w:themeFill="background1"/>
          </w:tcPr>
          <w:p w14:paraId="6292D1CC" w14:textId="77777777" w:rsidR="00E47F27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3587647D" w14:textId="77777777" w:rsidR="00E47F27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Passível de edição.</w:t>
            </w:r>
          </w:p>
          <w:p w14:paraId="339D26C1" w14:textId="2626E009" w:rsidR="00E47F27" w:rsidRPr="006D302B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3 caracteres;</w:t>
            </w:r>
          </w:p>
        </w:tc>
      </w:tr>
      <w:tr w:rsidR="00E47F27" w:rsidRPr="008D7F34" w14:paraId="12FC5698" w14:textId="77777777" w:rsidTr="00E47F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27632B4E" w14:textId="77777777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Inserir Multa?</w:t>
            </w:r>
          </w:p>
        </w:tc>
        <w:tc>
          <w:tcPr>
            <w:tcW w:w="1559" w:type="dxa"/>
          </w:tcPr>
          <w:p w14:paraId="228106B6" w14:textId="103ECB36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e permite alterar.</w:t>
            </w:r>
          </w:p>
        </w:tc>
        <w:tc>
          <w:tcPr>
            <w:tcW w:w="1134" w:type="dxa"/>
          </w:tcPr>
          <w:p w14:paraId="4AEB3082" w14:textId="30CCE052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seleção</w:t>
            </w:r>
          </w:p>
        </w:tc>
        <w:tc>
          <w:tcPr>
            <w:tcW w:w="1417" w:type="dxa"/>
          </w:tcPr>
          <w:p w14:paraId="3BB0D480" w14:textId="77777777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Não</w:t>
            </w:r>
          </w:p>
        </w:tc>
        <w:tc>
          <w:tcPr>
            <w:tcW w:w="1418" w:type="dxa"/>
          </w:tcPr>
          <w:p w14:paraId="09D51436" w14:textId="77777777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20D633D5" w14:textId="77777777" w:rsidR="00E47F27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Campo obrigatório;</w:t>
            </w:r>
          </w:p>
          <w:p w14:paraId="28BE5DBE" w14:textId="77777777" w:rsidR="00E47F27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Passível de edição;</w:t>
            </w:r>
          </w:p>
          <w:p w14:paraId="368E7CDD" w14:textId="77777777" w:rsidR="00E47F27" w:rsidRPr="006D302B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Somente um dos valores pode ser selecionado;</w:t>
            </w:r>
          </w:p>
          <w:p w14:paraId="5EDD5FE2" w14:textId="1BA418D4" w:rsidR="00E47F27" w:rsidRPr="00F4528A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F4528A">
              <w:rPr>
                <w:sz w:val="18"/>
                <w:szCs w:val="18"/>
              </w:rPr>
              <w:t xml:space="preserve">O campo é apresentado somente se o valor o valor “Sim” </w:t>
            </w:r>
            <w:r>
              <w:rPr>
                <w:sz w:val="18"/>
                <w:szCs w:val="18"/>
              </w:rPr>
              <w:t>tiver sido</w:t>
            </w:r>
            <w:r w:rsidRPr="00F4528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 w:rsidRPr="00F4528A">
              <w:rPr>
                <w:sz w:val="18"/>
                <w:szCs w:val="18"/>
              </w:rPr>
              <w:t xml:space="preserve">o campo “Valor Percentual da Multa (Em relação à anuidade) ” </w:t>
            </w:r>
            <w:r>
              <w:rPr>
                <w:sz w:val="18"/>
                <w:szCs w:val="18"/>
              </w:rPr>
              <w:t>tiver sido selecionado no cadastro do julgamento</w:t>
            </w:r>
            <w:r w:rsidRPr="00F4528A">
              <w:rPr>
                <w:sz w:val="18"/>
                <w:szCs w:val="18"/>
              </w:rPr>
              <w:t xml:space="preserve">. </w:t>
            </w:r>
          </w:p>
          <w:p w14:paraId="5F3BF2AB" w14:textId="77777777" w:rsidR="00E47F27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Caso o valor “Não” seja selecionado enquanto o campo “Sim” estiver selecionado, o campo Valor Percentual da Multa (Em relação à anuidade) ” é suprimido e o campo “Sim” é descelecionado.</w:t>
            </w:r>
          </w:p>
          <w:p w14:paraId="7B01E6B3" w14:textId="13CEDED1" w:rsidR="00E47F27" w:rsidRPr="00576997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julgamento 1ª instancia.</w:t>
            </w:r>
          </w:p>
        </w:tc>
      </w:tr>
      <w:tr w:rsidR="00E47F27" w:rsidRPr="008D7F34" w14:paraId="03DA9AA5" w14:textId="77777777" w:rsidTr="00E47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18BE9699" w14:textId="77777777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Valor Percentual da Multa (Em relação à anuidade)</w:t>
            </w:r>
          </w:p>
        </w:tc>
        <w:tc>
          <w:tcPr>
            <w:tcW w:w="1559" w:type="dxa"/>
          </w:tcPr>
          <w:p w14:paraId="62A426D9" w14:textId="1A60F0A0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e permite alterar o valor da multa.</w:t>
            </w:r>
          </w:p>
        </w:tc>
        <w:tc>
          <w:tcPr>
            <w:tcW w:w="1134" w:type="dxa"/>
          </w:tcPr>
          <w:p w14:paraId="4E7346AC" w14:textId="77777777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417" w:type="dxa"/>
          </w:tcPr>
          <w:p w14:paraId="376B0748" w14:textId="77777777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1418" w:type="dxa"/>
          </w:tcPr>
          <w:p w14:paraId="200323FC" w14:textId="77777777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999 %</w:t>
            </w:r>
          </w:p>
        </w:tc>
        <w:tc>
          <w:tcPr>
            <w:tcW w:w="1980" w:type="dxa"/>
            <w:shd w:val="clear" w:color="auto" w:fill="FFFFFF" w:themeFill="background1"/>
          </w:tcPr>
          <w:p w14:paraId="4DD4D54D" w14:textId="77777777" w:rsidR="00E47F27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Campo obrigatório;</w:t>
            </w:r>
          </w:p>
          <w:p w14:paraId="69E2B5EC" w14:textId="3AC17BA4" w:rsidR="00E47F27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Passível de edição;</w:t>
            </w:r>
          </w:p>
          <w:p w14:paraId="3D15AEB4" w14:textId="77777777" w:rsidR="00E47F27" w:rsidRPr="006D302B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Somente um dos valores pode ser selecionado;</w:t>
            </w:r>
          </w:p>
          <w:p w14:paraId="03DC1513" w14:textId="6C3C7E5B" w:rsidR="00E47F27" w:rsidRPr="006D302B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 xml:space="preserve">Caso </w:t>
            </w:r>
            <w:r>
              <w:rPr>
                <w:sz w:val="18"/>
                <w:szCs w:val="18"/>
              </w:rPr>
              <w:t xml:space="preserve">o campo seja alterado para </w:t>
            </w:r>
            <w:r w:rsidRPr="006D302B">
              <w:rPr>
                <w:sz w:val="18"/>
                <w:szCs w:val="18"/>
              </w:rPr>
              <w:t xml:space="preserve">“Sim” o campo “Valor Percentual da </w:t>
            </w:r>
            <w:r w:rsidRPr="006D302B">
              <w:rPr>
                <w:sz w:val="18"/>
                <w:szCs w:val="18"/>
              </w:rPr>
              <w:lastRenderedPageBreak/>
              <w:t xml:space="preserve">Multa (Em relação à anuidade) ” é apresentado. </w:t>
            </w:r>
          </w:p>
          <w:p w14:paraId="2D2119AC" w14:textId="3798CB67" w:rsidR="00E47F27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 xml:space="preserve">Caso o </w:t>
            </w:r>
            <w:r>
              <w:rPr>
                <w:sz w:val="18"/>
                <w:szCs w:val="18"/>
              </w:rPr>
              <w:t xml:space="preserve">campo seja alterado para </w:t>
            </w:r>
            <w:r w:rsidRPr="006D302B">
              <w:rPr>
                <w:sz w:val="18"/>
                <w:szCs w:val="18"/>
              </w:rPr>
              <w:t>“Não”, o campo Valor Percentual da Multa (Em relação à anuidade) ” é suprimido e o campo “Sim” é descelecionado.</w:t>
            </w:r>
          </w:p>
          <w:p w14:paraId="37830991" w14:textId="6B296758" w:rsidR="00E47F27" w:rsidRPr="006D302B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julgamento 1ª instancia.</w:t>
            </w:r>
          </w:p>
          <w:p w14:paraId="3E4F50C6" w14:textId="17FA41C4" w:rsidR="00E47F27" w:rsidRPr="00A00890" w:rsidRDefault="00E47F27" w:rsidP="00E47F27">
            <w:pPr>
              <w:spacing w:before="60" w:after="60"/>
              <w:ind w:left="-43"/>
              <w:rPr>
                <w:sz w:val="18"/>
                <w:szCs w:val="18"/>
              </w:rPr>
            </w:pPr>
          </w:p>
        </w:tc>
      </w:tr>
      <w:tr w:rsidR="00E47F27" w:rsidRPr="008D7F34" w14:paraId="6A9E8D95" w14:textId="77777777" w:rsidTr="00E47F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45E968AF" w14:textId="0BE7919A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Descrição do Julgamento</w:t>
            </w:r>
          </w:p>
        </w:tc>
        <w:tc>
          <w:tcPr>
            <w:tcW w:w="1559" w:type="dxa"/>
          </w:tcPr>
          <w:p w14:paraId="2661EB13" w14:textId="4DC96AFB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e permite alterar a descrição do julgamento.</w:t>
            </w:r>
          </w:p>
        </w:tc>
        <w:tc>
          <w:tcPr>
            <w:tcW w:w="1134" w:type="dxa"/>
          </w:tcPr>
          <w:p w14:paraId="15840827" w14:textId="4319F534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417" w:type="dxa"/>
          </w:tcPr>
          <w:p w14:paraId="05398841" w14:textId="55E09372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14:paraId="0B2CCF0D" w14:textId="2385682A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FF9CE60" w14:textId="77777777" w:rsidR="00E47F27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3D6F1EC7" w14:textId="77777777" w:rsidR="00E47F27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Passível de edição;</w:t>
            </w:r>
          </w:p>
          <w:p w14:paraId="6AFC9354" w14:textId="77777777" w:rsidR="00E47F27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2000 caracteres;</w:t>
            </w:r>
          </w:p>
          <w:p w14:paraId="76ACF1F4" w14:textId="77777777" w:rsidR="00E47F27" w:rsidRPr="006D302B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A quantidade de caracteres é apresentada abaixo do campo “Descrição do Julgamento”.</w:t>
            </w:r>
          </w:p>
          <w:p w14:paraId="63CB01F8" w14:textId="77777777" w:rsidR="00E47F27" w:rsidRDefault="00E47F27" w:rsidP="00E47F27">
            <w:pPr>
              <w:pStyle w:val="PargrafodaLista"/>
              <w:numPr>
                <w:ilvl w:val="0"/>
                <w:numId w:val="9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À medida em que a descrição for informada, a quantidade de carateres deve ser subtraída, do valor total de carecteres, automaticamente.</w:t>
            </w:r>
          </w:p>
          <w:p w14:paraId="510FEA5B" w14:textId="7E176952" w:rsidR="00E47F27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julgamento 1ª instancia.</w:t>
            </w:r>
          </w:p>
        </w:tc>
      </w:tr>
      <w:tr w:rsidR="004B6F7A" w:rsidRPr="008D7F34" w14:paraId="3BD6C37E" w14:textId="77777777" w:rsidTr="00E47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3B6E3D53" w14:textId="168BDA5F" w:rsidR="004B6F7A" w:rsidRDefault="004B6F7A" w:rsidP="004B6F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&lt;nome arquivo&gt;</w:t>
            </w:r>
          </w:p>
        </w:tc>
        <w:tc>
          <w:tcPr>
            <w:tcW w:w="1559" w:type="dxa"/>
          </w:tcPr>
          <w:p w14:paraId="0F337864" w14:textId="0E451970" w:rsidR="004B6F7A" w:rsidRDefault="004B6F7A" w:rsidP="004B6F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nome do arquivo anexado.</w:t>
            </w:r>
          </w:p>
        </w:tc>
        <w:tc>
          <w:tcPr>
            <w:tcW w:w="1134" w:type="dxa"/>
          </w:tcPr>
          <w:p w14:paraId="449E42A2" w14:textId="0BED8E9A" w:rsidR="004B6F7A" w:rsidRDefault="004B6F7A" w:rsidP="004B6F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7" w:type="dxa"/>
          </w:tcPr>
          <w:p w14:paraId="066F246F" w14:textId="3384565C" w:rsidR="004B6F7A" w:rsidRDefault="004B6F7A" w:rsidP="004B6F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14:paraId="70D57928" w14:textId="77777777" w:rsidR="004B6F7A" w:rsidRDefault="004B6F7A" w:rsidP="004B6F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4895F4A2" w14:textId="76F1DE18" w:rsidR="004B6F7A" w:rsidRDefault="004B6F7A" w:rsidP="004B6F7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dado é recuperado do cadastro de julgamento 1ª instancia.</w:t>
            </w:r>
          </w:p>
        </w:tc>
      </w:tr>
      <w:tr w:rsidR="004B6F7A" w:rsidRPr="008D7F34" w14:paraId="5494A9C5" w14:textId="77777777" w:rsidTr="00E47F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64C0FA73" w14:textId="52BEDEE8" w:rsidR="004B6F7A" w:rsidRDefault="004B6F7A" w:rsidP="004B6F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Justificativa da retificação</w:t>
            </w:r>
          </w:p>
        </w:tc>
        <w:tc>
          <w:tcPr>
            <w:tcW w:w="1559" w:type="dxa"/>
          </w:tcPr>
          <w:p w14:paraId="5A54F254" w14:textId="75C79611" w:rsidR="004B6F7A" w:rsidRDefault="004B6F7A" w:rsidP="004B6F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e permite alterar a descrição do julgamento.</w:t>
            </w:r>
          </w:p>
        </w:tc>
        <w:tc>
          <w:tcPr>
            <w:tcW w:w="1134" w:type="dxa"/>
          </w:tcPr>
          <w:p w14:paraId="07E17795" w14:textId="04D50E94" w:rsidR="004B6F7A" w:rsidRDefault="004B6F7A" w:rsidP="004B6F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417" w:type="dxa"/>
          </w:tcPr>
          <w:p w14:paraId="6FB5344A" w14:textId="7C9CF5BD" w:rsidR="004B6F7A" w:rsidRDefault="004B6F7A" w:rsidP="004B6F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14:paraId="15A3FEAF" w14:textId="2C8C59C9" w:rsidR="004B6F7A" w:rsidRDefault="004B6F7A" w:rsidP="004B6F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F5D2CE4" w14:textId="77777777" w:rsidR="004B6F7A" w:rsidRDefault="004B6F7A" w:rsidP="004B6F7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548FFB7F" w14:textId="77777777" w:rsidR="004B6F7A" w:rsidRDefault="004B6F7A" w:rsidP="004B6F7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Passível de edição;</w:t>
            </w:r>
          </w:p>
          <w:p w14:paraId="32B01AB8" w14:textId="77777777" w:rsidR="004B6F7A" w:rsidRDefault="004B6F7A" w:rsidP="004B6F7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2000 caracteres;</w:t>
            </w:r>
          </w:p>
          <w:p w14:paraId="28FDC7AE" w14:textId="77777777" w:rsidR="004B6F7A" w:rsidRPr="006D302B" w:rsidRDefault="004B6F7A" w:rsidP="004B6F7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A quantidade de caracteres é apresentada abaixo do campo “Descrição do Julgamento”.</w:t>
            </w:r>
          </w:p>
          <w:p w14:paraId="2AE238F3" w14:textId="77777777" w:rsidR="004B6F7A" w:rsidRDefault="004B6F7A" w:rsidP="004B6F7A">
            <w:pPr>
              <w:pStyle w:val="PargrafodaLista"/>
              <w:numPr>
                <w:ilvl w:val="0"/>
                <w:numId w:val="9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 xml:space="preserve">À medida em que a </w:t>
            </w:r>
            <w:r w:rsidRPr="006D302B">
              <w:rPr>
                <w:sz w:val="18"/>
                <w:szCs w:val="18"/>
              </w:rPr>
              <w:lastRenderedPageBreak/>
              <w:t>descrição for informada, a quantidade de carateres deve ser subtraída, do valor total de carecteres, automaticamente.</w:t>
            </w:r>
          </w:p>
          <w:p w14:paraId="4F6E4688" w14:textId="43AF9AD8" w:rsidR="004B6F7A" w:rsidRDefault="004B6F7A" w:rsidP="004B6F7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julgamento 1ª instancia.</w:t>
            </w:r>
          </w:p>
        </w:tc>
      </w:tr>
      <w:tr w:rsidR="004B6F7A" w:rsidRPr="00E976B5" w14:paraId="074579D2" w14:textId="77777777" w:rsidTr="002A2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3FE9CC0A" w14:textId="6F36BEC2" w:rsidR="004B6F7A" w:rsidRPr="00E976B5" w:rsidRDefault="004B6F7A" w:rsidP="004B6F7A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Comandos</w:t>
            </w:r>
          </w:p>
        </w:tc>
      </w:tr>
      <w:tr w:rsidR="004B6F7A" w:rsidRPr="006D302B" w14:paraId="020A2DF0" w14:textId="77777777" w:rsidTr="0074757E">
        <w:tblPrEx>
          <w:jc w:val="left"/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</w:trPr>
        <w:tc>
          <w:tcPr>
            <w:tcW w:w="1557" w:type="dxa"/>
          </w:tcPr>
          <w:p w14:paraId="23D53D65" w14:textId="77777777" w:rsidR="004B6F7A" w:rsidRPr="006D302B" w:rsidRDefault="004B6F7A" w:rsidP="004B6F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Selecionar arquivo</w:t>
            </w:r>
          </w:p>
        </w:tc>
        <w:tc>
          <w:tcPr>
            <w:tcW w:w="1559" w:type="dxa"/>
          </w:tcPr>
          <w:p w14:paraId="46A103D0" w14:textId="77777777" w:rsidR="004B6F7A" w:rsidRPr="006D302B" w:rsidRDefault="004B6F7A" w:rsidP="004B6F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Quando acionado, permite selecionar um arquivo externo.</w:t>
            </w:r>
          </w:p>
        </w:tc>
        <w:tc>
          <w:tcPr>
            <w:tcW w:w="1134" w:type="dxa"/>
          </w:tcPr>
          <w:p w14:paraId="2A1C1E47" w14:textId="77777777" w:rsidR="004B6F7A" w:rsidRPr="006D302B" w:rsidRDefault="004B6F7A" w:rsidP="004B6F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417" w:type="dxa"/>
          </w:tcPr>
          <w:p w14:paraId="13C249DC" w14:textId="77777777" w:rsidR="004B6F7A" w:rsidRPr="006D302B" w:rsidRDefault="004B6F7A" w:rsidP="004B6F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14:paraId="1F983C04" w14:textId="77777777" w:rsidR="004B6F7A" w:rsidRPr="006D302B" w:rsidRDefault="004B6F7A" w:rsidP="004B6F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</w:tcPr>
          <w:p w14:paraId="2E4316AF" w14:textId="77777777" w:rsidR="004B6F7A" w:rsidRPr="006D302B" w:rsidRDefault="004B6F7A" w:rsidP="004B6F7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 xml:space="preserve">Caso o formato do arquivo seja inválido, então o sistema apresenta a mensagem </w:t>
            </w:r>
            <w:r w:rsidRPr="006D302B">
              <w:rPr>
                <w:b/>
                <w:sz w:val="18"/>
                <w:szCs w:val="18"/>
              </w:rPr>
              <w:fldChar w:fldCharType="begin"/>
            </w:r>
            <w:r w:rsidRPr="006D302B">
              <w:rPr>
                <w:b/>
                <w:sz w:val="18"/>
                <w:szCs w:val="18"/>
              </w:rPr>
              <w:instrText xml:space="preserve"> REF _Ref23434261 \n \h  \* MERGEFORMAT </w:instrText>
            </w:r>
            <w:r w:rsidRPr="006D302B">
              <w:rPr>
                <w:b/>
                <w:sz w:val="18"/>
                <w:szCs w:val="18"/>
              </w:rPr>
            </w:r>
            <w:r w:rsidRPr="006D302B">
              <w:rPr>
                <w:b/>
                <w:sz w:val="18"/>
                <w:szCs w:val="18"/>
              </w:rPr>
              <w:fldChar w:fldCharType="separate"/>
            </w:r>
            <w:r w:rsidRPr="006D302B">
              <w:rPr>
                <w:b/>
                <w:sz w:val="18"/>
                <w:szCs w:val="18"/>
              </w:rPr>
              <w:t>ME01</w:t>
            </w:r>
            <w:r w:rsidRPr="006D302B">
              <w:rPr>
                <w:b/>
                <w:sz w:val="18"/>
                <w:szCs w:val="18"/>
              </w:rPr>
              <w:fldChar w:fldCharType="end"/>
            </w:r>
            <w:r w:rsidRPr="006D302B">
              <w:rPr>
                <w:sz w:val="18"/>
                <w:szCs w:val="18"/>
              </w:rPr>
              <w:t>.</w:t>
            </w:r>
          </w:p>
          <w:p w14:paraId="5EC9F803" w14:textId="77777777" w:rsidR="004B6F7A" w:rsidRPr="006D302B" w:rsidRDefault="004B6F7A" w:rsidP="004B6F7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 xml:space="preserve">Caso o tamanho do arquivo seja maior que o permitido, então o sistema apresenta a mensagem </w:t>
            </w:r>
            <w:r w:rsidRPr="006D302B">
              <w:rPr>
                <w:b/>
                <w:sz w:val="18"/>
                <w:szCs w:val="18"/>
              </w:rPr>
              <w:fldChar w:fldCharType="begin"/>
            </w:r>
            <w:r w:rsidRPr="006D302B">
              <w:rPr>
                <w:b/>
                <w:sz w:val="18"/>
                <w:szCs w:val="18"/>
              </w:rPr>
              <w:instrText xml:space="preserve"> REF _Ref41549562 \n \h  \* MERGEFORMAT </w:instrText>
            </w:r>
            <w:r w:rsidRPr="006D302B">
              <w:rPr>
                <w:b/>
                <w:sz w:val="18"/>
                <w:szCs w:val="18"/>
              </w:rPr>
            </w:r>
            <w:r w:rsidRPr="006D302B">
              <w:rPr>
                <w:b/>
                <w:sz w:val="18"/>
                <w:szCs w:val="18"/>
              </w:rPr>
              <w:fldChar w:fldCharType="separate"/>
            </w:r>
            <w:r w:rsidRPr="006D302B">
              <w:rPr>
                <w:b/>
                <w:sz w:val="18"/>
                <w:szCs w:val="18"/>
              </w:rPr>
              <w:t>ME02</w:t>
            </w:r>
            <w:r w:rsidRPr="006D302B">
              <w:rPr>
                <w:b/>
                <w:sz w:val="18"/>
                <w:szCs w:val="18"/>
              </w:rPr>
              <w:fldChar w:fldCharType="end"/>
            </w:r>
            <w:r w:rsidRPr="006D302B">
              <w:rPr>
                <w:sz w:val="18"/>
                <w:szCs w:val="18"/>
              </w:rPr>
              <w:t>.</w:t>
            </w:r>
          </w:p>
          <w:p w14:paraId="053C6D06" w14:textId="77777777" w:rsidR="004B6F7A" w:rsidRPr="006D302B" w:rsidRDefault="004B6F7A" w:rsidP="004B6F7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 xml:space="preserve">Caso a quantidade de arquivos seja maior que a permitida, então o sistema apresenta a mensagem </w:t>
            </w:r>
            <w:r w:rsidRPr="006D302B">
              <w:rPr>
                <w:b/>
                <w:sz w:val="18"/>
                <w:szCs w:val="18"/>
              </w:rPr>
              <w:fldChar w:fldCharType="begin"/>
            </w:r>
            <w:r w:rsidRPr="006D302B">
              <w:rPr>
                <w:b/>
                <w:sz w:val="18"/>
                <w:szCs w:val="18"/>
              </w:rPr>
              <w:instrText xml:space="preserve"> REF _Ref41549672 \n \h  \* MERGEFORMAT </w:instrText>
            </w:r>
            <w:r w:rsidRPr="006D302B">
              <w:rPr>
                <w:b/>
                <w:sz w:val="18"/>
                <w:szCs w:val="18"/>
              </w:rPr>
            </w:r>
            <w:r w:rsidRPr="006D302B">
              <w:rPr>
                <w:b/>
                <w:sz w:val="18"/>
                <w:szCs w:val="18"/>
              </w:rPr>
              <w:fldChar w:fldCharType="separate"/>
            </w:r>
            <w:r w:rsidRPr="006D302B">
              <w:rPr>
                <w:b/>
                <w:sz w:val="18"/>
                <w:szCs w:val="18"/>
              </w:rPr>
              <w:t>ME03</w:t>
            </w:r>
            <w:r w:rsidRPr="006D302B">
              <w:rPr>
                <w:b/>
                <w:sz w:val="18"/>
                <w:szCs w:val="18"/>
              </w:rPr>
              <w:fldChar w:fldCharType="end"/>
            </w:r>
            <w:r w:rsidRPr="006D302B">
              <w:rPr>
                <w:sz w:val="18"/>
                <w:szCs w:val="18"/>
              </w:rPr>
              <w:t>.</w:t>
            </w:r>
          </w:p>
          <w:p w14:paraId="7A2F422A" w14:textId="77777777" w:rsidR="004B6F7A" w:rsidRPr="006D302B" w:rsidRDefault="004B6F7A" w:rsidP="004B6F7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Após confirmar a seleção do arquivo, então o sistema apresenta o nome do arquivo completo mais a extensão e os ícones “</w:t>
            </w:r>
            <w:r w:rsidRPr="006D302B">
              <w:rPr>
                <w:noProof/>
              </w:rPr>
              <w:drawing>
                <wp:inline distT="0" distB="0" distL="0" distR="0" wp14:anchorId="2550427A" wp14:editId="131311F9">
                  <wp:extent cx="419048" cy="152381"/>
                  <wp:effectExtent l="0" t="0" r="635" b="63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48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D302B">
              <w:rPr>
                <w:sz w:val="18"/>
                <w:szCs w:val="18"/>
              </w:rPr>
              <w:t>”.</w:t>
            </w:r>
          </w:p>
        </w:tc>
      </w:tr>
      <w:tr w:rsidR="004B6F7A" w:rsidRPr="006D302B" w14:paraId="374AC618" w14:textId="77777777" w:rsidTr="0074757E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1557" w:type="dxa"/>
          </w:tcPr>
          <w:p w14:paraId="5B90FA39" w14:textId="77777777" w:rsidR="004B6F7A" w:rsidRPr="006D302B" w:rsidRDefault="004B6F7A" w:rsidP="004B6F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noProof/>
              </w:rPr>
              <w:drawing>
                <wp:inline distT="0" distB="0" distL="0" distR="0" wp14:anchorId="5DA53427" wp14:editId="25CEACF0">
                  <wp:extent cx="200000" cy="2000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63DC32BA" w14:textId="77777777" w:rsidR="004B6F7A" w:rsidRPr="006D302B" w:rsidRDefault="004B6F7A" w:rsidP="004B6F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Quando acionado, apresenta a mensagem de Hint.</w:t>
            </w:r>
          </w:p>
        </w:tc>
        <w:tc>
          <w:tcPr>
            <w:tcW w:w="1134" w:type="dxa"/>
          </w:tcPr>
          <w:p w14:paraId="1192E822" w14:textId="77777777" w:rsidR="004B6F7A" w:rsidRPr="006D302B" w:rsidRDefault="004B6F7A" w:rsidP="004B6F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417" w:type="dxa"/>
          </w:tcPr>
          <w:p w14:paraId="4BE01CAB" w14:textId="77777777" w:rsidR="004B6F7A" w:rsidRPr="006D302B" w:rsidRDefault="004B6F7A" w:rsidP="004B6F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6FB8AE6D" w14:textId="77777777" w:rsidR="004B6F7A" w:rsidRPr="006D302B" w:rsidRDefault="004B6F7A" w:rsidP="004B6F7A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</w:tcPr>
          <w:p w14:paraId="1B08716E" w14:textId="77777777" w:rsidR="004B6F7A" w:rsidRPr="006D302B" w:rsidRDefault="004B6F7A" w:rsidP="004B6F7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 xml:space="preserve">A imagem é apresentada com hyperlink. </w:t>
            </w:r>
          </w:p>
          <w:p w14:paraId="2DF436BE" w14:textId="77777777" w:rsidR="004B6F7A" w:rsidRPr="006D302B" w:rsidRDefault="004B6F7A" w:rsidP="004B6F7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Mensagem de Hint</w:t>
            </w:r>
          </w:p>
          <w:p w14:paraId="0CE4F031" w14:textId="77777777" w:rsidR="004B6F7A" w:rsidRPr="006D302B" w:rsidRDefault="004B6F7A" w:rsidP="004B6F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“Formatos permitidos: PDF, ZIP, RAR, DOC, DOCX, XLS, XLSX, MP4, AVI, WMV, MP3, WAV, JPG, JPEG, PNG</w:t>
            </w:r>
          </w:p>
          <w:p w14:paraId="45DF411F" w14:textId="77777777" w:rsidR="004B6F7A" w:rsidRPr="006D302B" w:rsidRDefault="004B6F7A" w:rsidP="004B6F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Tamanho máximo permitido: 25 MB</w:t>
            </w:r>
          </w:p>
          <w:p w14:paraId="20D21A61" w14:textId="77777777" w:rsidR="004B6F7A" w:rsidRPr="006D302B" w:rsidRDefault="004B6F7A" w:rsidP="004B6F7A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 xml:space="preserve">Permite anexar 5 arquivos. ”. </w:t>
            </w:r>
          </w:p>
        </w:tc>
      </w:tr>
      <w:tr w:rsidR="004B6F7A" w:rsidRPr="006D302B" w14:paraId="10DBBD5C" w14:textId="77777777" w:rsidTr="0074757E">
        <w:tblPrEx>
          <w:jc w:val="left"/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</w:trPr>
        <w:tc>
          <w:tcPr>
            <w:tcW w:w="1557" w:type="dxa"/>
          </w:tcPr>
          <w:p w14:paraId="4F441E70" w14:textId="77777777" w:rsidR="004B6F7A" w:rsidRPr="006D302B" w:rsidRDefault="004B6F7A" w:rsidP="004B6F7A">
            <w:pPr>
              <w:spacing w:before="60" w:after="60"/>
              <w:jc w:val="center"/>
              <w:rPr>
                <w:noProof/>
              </w:rPr>
            </w:pPr>
            <w:bookmarkStart w:id="9" w:name="_GoBack"/>
            <w:bookmarkEnd w:id="9"/>
            <w:r w:rsidRPr="006D302B">
              <w:rPr>
                <w:noProof/>
              </w:rPr>
              <w:drawing>
                <wp:inline distT="0" distB="0" distL="0" distR="0" wp14:anchorId="254597B0" wp14:editId="79D9033D">
                  <wp:extent cx="152381" cy="152381"/>
                  <wp:effectExtent l="0" t="0" r="635" b="63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0350805D" w14:textId="77777777" w:rsidR="004B6F7A" w:rsidRPr="006D302B" w:rsidRDefault="004B6F7A" w:rsidP="004B6F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 xml:space="preserve">Quando acionado, exclui </w:t>
            </w:r>
            <w:r w:rsidRPr="006D302B">
              <w:rPr>
                <w:rFonts w:cs="Arial"/>
                <w:sz w:val="18"/>
                <w:szCs w:val="18"/>
              </w:rPr>
              <w:lastRenderedPageBreak/>
              <w:t>o arquivo anexado.</w:t>
            </w:r>
          </w:p>
        </w:tc>
        <w:tc>
          <w:tcPr>
            <w:tcW w:w="1134" w:type="dxa"/>
          </w:tcPr>
          <w:p w14:paraId="425922D0" w14:textId="77777777" w:rsidR="004B6F7A" w:rsidRPr="006D302B" w:rsidRDefault="004B6F7A" w:rsidP="004B6F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lastRenderedPageBreak/>
              <w:t>Imagem</w:t>
            </w:r>
          </w:p>
        </w:tc>
        <w:tc>
          <w:tcPr>
            <w:tcW w:w="1417" w:type="dxa"/>
          </w:tcPr>
          <w:p w14:paraId="709953CA" w14:textId="77777777" w:rsidR="004B6F7A" w:rsidRPr="006D302B" w:rsidRDefault="004B6F7A" w:rsidP="004B6F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F11A5E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418" w:type="dxa"/>
          </w:tcPr>
          <w:p w14:paraId="45304F23" w14:textId="77777777" w:rsidR="004B6F7A" w:rsidRPr="006D302B" w:rsidRDefault="004B6F7A" w:rsidP="004B6F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F11A5E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</w:tcPr>
          <w:p w14:paraId="6958DB23" w14:textId="77777777" w:rsidR="004B6F7A" w:rsidRPr="006D302B" w:rsidRDefault="004B6F7A" w:rsidP="004B6F7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11A5E">
              <w:rPr>
                <w:rFonts w:cs="Arial"/>
                <w:sz w:val="18"/>
                <w:szCs w:val="18"/>
              </w:rPr>
              <w:t>Não se aplica</w:t>
            </w:r>
          </w:p>
        </w:tc>
      </w:tr>
      <w:tr w:rsidR="004B6F7A" w:rsidRPr="006D302B" w14:paraId="5C7B4EAD" w14:textId="77777777" w:rsidTr="0074757E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1557" w:type="dxa"/>
          </w:tcPr>
          <w:p w14:paraId="58FC3E9F" w14:textId="77777777" w:rsidR="004B6F7A" w:rsidRPr="006D302B" w:rsidRDefault="004B6F7A" w:rsidP="004B6F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Cancelar</w:t>
            </w:r>
          </w:p>
        </w:tc>
        <w:tc>
          <w:tcPr>
            <w:tcW w:w="1559" w:type="dxa"/>
          </w:tcPr>
          <w:p w14:paraId="5FFB4F8C" w14:textId="209D5695" w:rsidR="004B6F7A" w:rsidRPr="006D302B" w:rsidRDefault="004B6F7A" w:rsidP="004B6F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 xml:space="preserve">Quando acionado, </w:t>
            </w:r>
            <w:r>
              <w:rPr>
                <w:rFonts w:cs="Arial"/>
                <w:sz w:val="18"/>
                <w:szCs w:val="18"/>
              </w:rPr>
              <w:t>o sistema cancela a operação e mantém os dados originais cadastrados</w:t>
            </w:r>
            <w:r w:rsidRPr="006D302B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47279C61" w14:textId="77777777" w:rsidR="004B6F7A" w:rsidRPr="006D302B" w:rsidRDefault="004B6F7A" w:rsidP="004B6F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417" w:type="dxa"/>
          </w:tcPr>
          <w:p w14:paraId="55A70C01" w14:textId="77777777" w:rsidR="004B6F7A" w:rsidRPr="006D302B" w:rsidRDefault="004B6F7A" w:rsidP="004B6F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92447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418" w:type="dxa"/>
          </w:tcPr>
          <w:p w14:paraId="0484693E" w14:textId="77777777" w:rsidR="004B6F7A" w:rsidRPr="006D302B" w:rsidRDefault="004B6F7A" w:rsidP="004B6F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92447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</w:tcPr>
          <w:p w14:paraId="66C6320F" w14:textId="77777777" w:rsidR="004B6F7A" w:rsidRPr="006D302B" w:rsidRDefault="004B6F7A" w:rsidP="004B6F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924470">
              <w:rPr>
                <w:rFonts w:cs="Arial"/>
                <w:sz w:val="18"/>
                <w:szCs w:val="18"/>
              </w:rPr>
              <w:t>Não se aplica</w:t>
            </w:r>
          </w:p>
        </w:tc>
      </w:tr>
      <w:tr w:rsidR="004B6F7A" w:rsidRPr="006D302B" w14:paraId="7B8480DB" w14:textId="77777777" w:rsidTr="0074757E">
        <w:tblPrEx>
          <w:jc w:val="left"/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</w:trPr>
        <w:tc>
          <w:tcPr>
            <w:tcW w:w="1557" w:type="dxa"/>
          </w:tcPr>
          <w:p w14:paraId="01862BE7" w14:textId="7DB730CD" w:rsidR="004B6F7A" w:rsidRPr="006D302B" w:rsidRDefault="004B6F7A" w:rsidP="004B6F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Retificar</w:t>
            </w:r>
          </w:p>
        </w:tc>
        <w:tc>
          <w:tcPr>
            <w:tcW w:w="1559" w:type="dxa"/>
          </w:tcPr>
          <w:p w14:paraId="134EE35C" w14:textId="0B4BEA47" w:rsidR="004B6F7A" w:rsidRPr="006D302B" w:rsidRDefault="004B6F7A" w:rsidP="004B6F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confirma a alteração do</w:t>
            </w:r>
            <w:r w:rsidRPr="006D302B">
              <w:rPr>
                <w:rFonts w:cs="Arial"/>
                <w:sz w:val="18"/>
                <w:szCs w:val="18"/>
              </w:rPr>
              <w:t xml:space="preserve"> julgamento.</w:t>
            </w:r>
          </w:p>
        </w:tc>
        <w:tc>
          <w:tcPr>
            <w:tcW w:w="1134" w:type="dxa"/>
          </w:tcPr>
          <w:p w14:paraId="5474FADE" w14:textId="77777777" w:rsidR="004B6F7A" w:rsidRPr="006D302B" w:rsidRDefault="004B6F7A" w:rsidP="004B6F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417" w:type="dxa"/>
          </w:tcPr>
          <w:p w14:paraId="26C8EFB4" w14:textId="77777777" w:rsidR="004B6F7A" w:rsidRPr="006D302B" w:rsidRDefault="004B6F7A" w:rsidP="004B6F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89525C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418" w:type="dxa"/>
          </w:tcPr>
          <w:p w14:paraId="05A08E7B" w14:textId="77777777" w:rsidR="004B6F7A" w:rsidRPr="006D302B" w:rsidRDefault="004B6F7A" w:rsidP="004B6F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89525C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</w:tcPr>
          <w:p w14:paraId="7B86C019" w14:textId="77777777" w:rsidR="004B6F7A" w:rsidRPr="006D302B" w:rsidRDefault="004B6F7A" w:rsidP="004B6F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89525C">
              <w:rPr>
                <w:rFonts w:cs="Arial"/>
                <w:sz w:val="18"/>
                <w:szCs w:val="18"/>
              </w:rPr>
              <w:t>Não se aplica</w:t>
            </w:r>
          </w:p>
        </w:tc>
      </w:tr>
    </w:tbl>
    <w:p w14:paraId="7C167DCB" w14:textId="77777777" w:rsidR="00507A39" w:rsidRPr="006D302B" w:rsidRDefault="00507A39" w:rsidP="00DD198B"/>
    <w:p w14:paraId="53F68FA4" w14:textId="77777777" w:rsidR="000514D4" w:rsidRPr="006D302B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43919791"/>
      <w:r w:rsidRPr="006D302B">
        <w:t>CRITÉRIOS DE ACEITE</w:t>
      </w:r>
      <w:bookmarkEnd w:id="10"/>
    </w:p>
    <w:p w14:paraId="34F179F8" w14:textId="77777777" w:rsidR="0030370F" w:rsidRPr="006D302B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6D302B">
        <w:rPr>
          <w:b/>
          <w:color w:val="auto"/>
        </w:rPr>
        <w:t xml:space="preserve">Premissa: </w:t>
      </w:r>
    </w:p>
    <w:p w14:paraId="38E9BC4A" w14:textId="0FC954D9" w:rsidR="00337330" w:rsidRDefault="000A795A" w:rsidP="004D27C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13564883"/>
      <w:r w:rsidRPr="006D302B">
        <w:t>Somente</w:t>
      </w:r>
      <w:r w:rsidR="004B5C1C">
        <w:t xml:space="preserve"> “A</w:t>
      </w:r>
      <w:r w:rsidR="004B5C1C" w:rsidRPr="006D302B">
        <w:t xml:space="preserve">ssessor </w:t>
      </w:r>
      <w:r w:rsidR="00721A05" w:rsidRPr="006D302B">
        <w:t>CEN</w:t>
      </w:r>
      <w:r w:rsidR="004B5C1C">
        <w:t>”</w:t>
      </w:r>
      <w:r w:rsidR="00721A05" w:rsidRPr="006D302B">
        <w:t xml:space="preserve"> tem permissão para </w:t>
      </w:r>
      <w:r w:rsidR="00361EAB">
        <w:t>retificar</w:t>
      </w:r>
      <w:r w:rsidR="004B5C1C">
        <w:t xml:space="preserve"> o julgamento</w:t>
      </w:r>
      <w:r w:rsidR="00721A05" w:rsidRPr="006D302B">
        <w:t>;</w:t>
      </w:r>
    </w:p>
    <w:p w14:paraId="6C428742" w14:textId="08BB33E6" w:rsidR="00C004F9" w:rsidRPr="006D302B" w:rsidRDefault="00C004F9" w:rsidP="000254B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6D302B">
        <w:t xml:space="preserve">A funcionalidade é apresentada </w:t>
      </w:r>
      <w:r w:rsidR="00DB1C7F">
        <w:t xml:space="preserve">após o usuário </w:t>
      </w:r>
      <w:r w:rsidR="00D9738B">
        <w:t>acionar a ação “</w:t>
      </w:r>
      <w:r w:rsidR="00004B62">
        <w:t>Retificar</w:t>
      </w:r>
      <w:r w:rsidR="00D9738B">
        <w:t>”</w:t>
      </w:r>
      <w:r w:rsidR="00DB1C7F">
        <w:t xml:space="preserve"> </w:t>
      </w:r>
      <w:r w:rsidR="00D9738B">
        <w:t xml:space="preserve">no detalhe do julgamento </w:t>
      </w:r>
      <w:r w:rsidR="000254B0">
        <w:t>2</w:t>
      </w:r>
      <w:r w:rsidR="00DB1C7F">
        <w:t>ª Instancia</w:t>
      </w:r>
      <w:r w:rsidR="00D9738B">
        <w:t>, história de usuário “</w:t>
      </w:r>
      <w:r w:rsidR="000254B0" w:rsidRPr="000254B0">
        <w:t>Eleitoral_HST162.2_Corporativo_Aba_Julgamento_Denuncia_2_Instancia</w:t>
      </w:r>
      <w:r w:rsidR="00D9738B">
        <w:t>”</w:t>
      </w:r>
      <w:r w:rsidR="00621F34" w:rsidRPr="006D302B">
        <w:t>.</w:t>
      </w:r>
    </w:p>
    <w:p w14:paraId="41A16243" w14:textId="77777777" w:rsidR="00D93145" w:rsidRPr="006D302B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31290676"/>
      <w:r w:rsidRPr="006D302B">
        <w:rPr>
          <w:b/>
        </w:rPr>
        <w:t>Regras Gerais:</w:t>
      </w:r>
      <w:bookmarkStart w:id="13" w:name="_Ref26893226"/>
      <w:bookmarkEnd w:id="11"/>
      <w:bookmarkEnd w:id="12"/>
    </w:p>
    <w:p w14:paraId="27DC34C1" w14:textId="25229529" w:rsidR="00253DA5" w:rsidRPr="006D302B" w:rsidRDefault="001D360F" w:rsidP="00825AE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 w:rsidRPr="006D302B">
        <w:rPr>
          <w:b/>
          <w:position w:val="3"/>
        </w:rPr>
        <w:t>Ao</w:t>
      </w:r>
      <w:r w:rsidR="00292AA4" w:rsidRPr="006D302B">
        <w:rPr>
          <w:b/>
          <w:position w:val="3"/>
        </w:rPr>
        <w:t xml:space="preserve"> acionar </w:t>
      </w:r>
      <w:r w:rsidR="00DF71EF">
        <w:rPr>
          <w:b/>
          <w:position w:val="3"/>
        </w:rPr>
        <w:t xml:space="preserve">a ação </w:t>
      </w:r>
      <w:r w:rsidR="00292AA4" w:rsidRPr="006D302B">
        <w:rPr>
          <w:b/>
          <w:position w:val="3"/>
        </w:rPr>
        <w:t>“C</w:t>
      </w:r>
      <w:r w:rsidR="0007759B" w:rsidRPr="006D302B">
        <w:rPr>
          <w:b/>
          <w:position w:val="3"/>
        </w:rPr>
        <w:t>oncluir</w:t>
      </w:r>
      <w:r w:rsidR="00292AA4" w:rsidRPr="006D302B">
        <w:rPr>
          <w:b/>
          <w:position w:val="3"/>
        </w:rPr>
        <w:t>”</w:t>
      </w:r>
      <w:r w:rsidR="0007759B" w:rsidRPr="006D302B">
        <w:rPr>
          <w:b/>
          <w:position w:val="3"/>
        </w:rPr>
        <w:t xml:space="preserve"> o sistema executa as seguintes </w:t>
      </w:r>
      <w:r w:rsidR="00DC1F01" w:rsidRPr="006D302B">
        <w:rPr>
          <w:b/>
          <w:position w:val="3"/>
        </w:rPr>
        <w:t>regras</w:t>
      </w:r>
      <w:r w:rsidR="0007759B" w:rsidRPr="006D302B">
        <w:rPr>
          <w:b/>
          <w:position w:val="3"/>
        </w:rPr>
        <w:t>:</w:t>
      </w:r>
    </w:p>
    <w:p w14:paraId="3039A701" w14:textId="2751915A" w:rsidR="00DC1F01" w:rsidRPr="006D302B" w:rsidRDefault="00DC1F01" w:rsidP="00DC1F0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6D302B">
        <w:rPr>
          <w:position w:val="3"/>
        </w:rPr>
        <w:t xml:space="preserve">Verifica se o (s) </w:t>
      </w:r>
      <w:r w:rsidR="00BC3EFD" w:rsidRPr="006D302B">
        <w:rPr>
          <w:position w:val="3"/>
        </w:rPr>
        <w:t>campo (s) obrigatório (s) foi (ram) informado (s), caso não tenha (am) sido, então o sistema apresenta a mensagem “</w:t>
      </w:r>
      <w:r w:rsidR="004806C5" w:rsidRPr="006D302B">
        <w:rPr>
          <w:b/>
          <w:position w:val="3"/>
        </w:rPr>
        <w:fldChar w:fldCharType="begin"/>
      </w:r>
      <w:r w:rsidR="004806C5" w:rsidRPr="006D302B">
        <w:rPr>
          <w:b/>
          <w:position w:val="3"/>
        </w:rPr>
        <w:instrText xml:space="preserve"> REF _Ref31809845 \n \h  \* MERGEFORMAT </w:instrText>
      </w:r>
      <w:r w:rsidR="004806C5" w:rsidRPr="006D302B">
        <w:rPr>
          <w:b/>
          <w:position w:val="3"/>
        </w:rPr>
      </w:r>
      <w:r w:rsidR="004806C5" w:rsidRPr="006D302B">
        <w:rPr>
          <w:b/>
          <w:position w:val="3"/>
        </w:rPr>
        <w:fldChar w:fldCharType="separate"/>
      </w:r>
      <w:r w:rsidR="004806C5" w:rsidRPr="006D302B">
        <w:rPr>
          <w:b/>
          <w:position w:val="3"/>
        </w:rPr>
        <w:t>ME05</w:t>
      </w:r>
      <w:r w:rsidR="004806C5" w:rsidRPr="006D302B">
        <w:rPr>
          <w:b/>
          <w:position w:val="3"/>
        </w:rPr>
        <w:fldChar w:fldCharType="end"/>
      </w:r>
      <w:r w:rsidR="00BC3EFD" w:rsidRPr="006D302B">
        <w:rPr>
          <w:position w:val="3"/>
        </w:rPr>
        <w:t>”.</w:t>
      </w:r>
      <w:r w:rsidRPr="006D302B">
        <w:rPr>
          <w:position w:val="3"/>
        </w:rPr>
        <w:t xml:space="preserve"> </w:t>
      </w:r>
    </w:p>
    <w:p w14:paraId="2F643617" w14:textId="4B8C430F" w:rsidR="00FB6EFD" w:rsidRPr="006D302B" w:rsidRDefault="00FB6EFD" w:rsidP="00DC1F0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6D302B">
        <w:rPr>
          <w:szCs w:val="18"/>
        </w:rPr>
        <w:t>Verifica se o valor informado no campo “</w:t>
      </w:r>
      <w:r w:rsidRPr="006D302B">
        <w:t>Valor Percentual da Multa (Em relação à anuidade) ” é maior que 300%</w:t>
      </w:r>
      <w:r w:rsidR="00F64436" w:rsidRPr="006D302B">
        <w:t xml:space="preserve"> em relação ao valor da anuidade, caso seja, então o sistema apresenta a mensagem “</w:t>
      </w:r>
      <w:r w:rsidR="00317A96" w:rsidRPr="006D302B">
        <w:rPr>
          <w:b/>
        </w:rPr>
        <w:fldChar w:fldCharType="begin"/>
      </w:r>
      <w:r w:rsidR="00317A96" w:rsidRPr="006D302B">
        <w:rPr>
          <w:b/>
        </w:rPr>
        <w:instrText xml:space="preserve"> REF _Ref37078406 \n \h  \* MERGEFORMAT </w:instrText>
      </w:r>
      <w:r w:rsidR="00317A96" w:rsidRPr="006D302B">
        <w:rPr>
          <w:b/>
        </w:rPr>
      </w:r>
      <w:r w:rsidR="00317A96" w:rsidRPr="006D302B">
        <w:rPr>
          <w:b/>
        </w:rPr>
        <w:fldChar w:fldCharType="separate"/>
      </w:r>
      <w:r w:rsidR="00E9296C">
        <w:rPr>
          <w:b/>
        </w:rPr>
        <w:t>ME06</w:t>
      </w:r>
      <w:r w:rsidR="00317A96" w:rsidRPr="006D302B">
        <w:rPr>
          <w:b/>
        </w:rPr>
        <w:fldChar w:fldCharType="end"/>
      </w:r>
      <w:r w:rsidR="00F64436" w:rsidRPr="006D302B">
        <w:t>”</w:t>
      </w:r>
      <w:r w:rsidR="00B707FF" w:rsidRPr="006D302B">
        <w:t>,</w:t>
      </w:r>
      <w:r w:rsidR="002D056E" w:rsidRPr="006D302B">
        <w:t xml:space="preserve"> o usuário confirma a mensagem, então o sistema </w:t>
      </w:r>
      <w:r w:rsidR="004C1B1F" w:rsidRPr="006D302B">
        <w:t>suprimi a mensagem,</w:t>
      </w:r>
      <w:r w:rsidR="002D056E" w:rsidRPr="006D302B">
        <w:t xml:space="preserve"> mantém </w:t>
      </w:r>
      <w:r w:rsidR="004C1B1F" w:rsidRPr="006D302B">
        <w:t xml:space="preserve">o </w:t>
      </w:r>
      <w:r w:rsidR="002D056E" w:rsidRPr="006D302B">
        <w:t>valor informado</w:t>
      </w:r>
      <w:r w:rsidR="004C1B1F" w:rsidRPr="006D302B">
        <w:t xml:space="preserve"> e continua a conclusão do julgamento</w:t>
      </w:r>
      <w:r w:rsidR="002D056E" w:rsidRPr="006D302B">
        <w:t>.</w:t>
      </w:r>
    </w:p>
    <w:p w14:paraId="3569C8B4" w14:textId="674EDD24" w:rsidR="004C1B1F" w:rsidRPr="006D302B" w:rsidRDefault="004C1B1F" w:rsidP="004C1B1F">
      <w:pPr>
        <w:pStyle w:val="PargrafodaLista"/>
        <w:widowControl/>
        <w:numPr>
          <w:ilvl w:val="3"/>
          <w:numId w:val="5"/>
        </w:numPr>
        <w:tabs>
          <w:tab w:val="left" w:pos="1560"/>
        </w:tabs>
        <w:autoSpaceDE/>
        <w:autoSpaceDN/>
        <w:adjustRightInd/>
        <w:spacing w:after="200" w:line="276" w:lineRule="auto"/>
        <w:ind w:left="1418"/>
        <w:contextualSpacing/>
        <w:jc w:val="both"/>
      </w:pPr>
      <w:r w:rsidRPr="006D302B">
        <w:t xml:space="preserve">Caso o usuário acione a ação “Não”, o sistema interrompe a </w:t>
      </w:r>
      <w:r w:rsidR="00823001">
        <w:t>alteração</w:t>
      </w:r>
      <w:r w:rsidRPr="006D302B">
        <w:t xml:space="preserve"> do julgamento, suprime a mensagem e mantém os valores informados no formulário.</w:t>
      </w:r>
    </w:p>
    <w:p w14:paraId="7571DA1C" w14:textId="45E397DE" w:rsidR="003D293E" w:rsidRPr="006D302B" w:rsidRDefault="0040237A" w:rsidP="00A8126F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6D302B">
        <w:t xml:space="preserve">Grava os dados </w:t>
      </w:r>
      <w:r w:rsidR="00AC348C">
        <w:t>alterados</w:t>
      </w:r>
      <w:r w:rsidR="002A2901">
        <w:t xml:space="preserve">, </w:t>
      </w:r>
      <w:r w:rsidR="00743831" w:rsidRPr="006D302B">
        <w:t xml:space="preserve">apresenta a mensagem </w:t>
      </w:r>
      <w:r w:rsidR="00232317" w:rsidRPr="006D302B">
        <w:rPr>
          <w:b/>
        </w:rPr>
        <w:fldChar w:fldCharType="begin"/>
      </w:r>
      <w:r w:rsidR="00232317" w:rsidRPr="006D302B">
        <w:rPr>
          <w:b/>
        </w:rPr>
        <w:instrText xml:space="preserve"> REF _Ref30750509 \n \h  \* MERGEFORMAT </w:instrText>
      </w:r>
      <w:r w:rsidR="00232317" w:rsidRPr="006D302B">
        <w:rPr>
          <w:b/>
        </w:rPr>
      </w:r>
      <w:r w:rsidR="00232317" w:rsidRPr="006D302B">
        <w:rPr>
          <w:b/>
        </w:rPr>
        <w:fldChar w:fldCharType="separate"/>
      </w:r>
      <w:r w:rsidR="00232317" w:rsidRPr="006D302B">
        <w:rPr>
          <w:b/>
        </w:rPr>
        <w:t>ME04</w:t>
      </w:r>
      <w:r w:rsidR="00232317" w:rsidRPr="006D302B">
        <w:rPr>
          <w:b/>
        </w:rPr>
        <w:fldChar w:fldCharType="end"/>
      </w:r>
      <w:r w:rsidR="00E23238" w:rsidRPr="006D302B">
        <w:t xml:space="preserve">, o usuário confirma a </w:t>
      </w:r>
      <w:r w:rsidR="002A2901">
        <w:t>mensagem</w:t>
      </w:r>
      <w:r w:rsidR="00E23238" w:rsidRPr="006D302B">
        <w:t xml:space="preserve">, então o sistema executa a história de usuário </w:t>
      </w:r>
      <w:r w:rsidR="00EB4229" w:rsidRPr="006D302B">
        <w:t>“</w:t>
      </w:r>
      <w:r w:rsidR="00A8126F" w:rsidRPr="00A8126F">
        <w:t>Eleitoral_HST162.2_Corporativo_Aba_Julgamento_Denuncia_2_Instancia</w:t>
      </w:r>
      <w:r w:rsidR="00EB4229" w:rsidRPr="006D302B">
        <w:t>”.</w:t>
      </w:r>
    </w:p>
    <w:p w14:paraId="66CB514E" w14:textId="6CE75C46" w:rsidR="00305C78" w:rsidRDefault="00305C78" w:rsidP="00DC1F0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>
        <w:t>Grava os dados</w:t>
      </w:r>
      <w:r w:rsidR="00A00B86">
        <w:t xml:space="preserve"> anteriores</w:t>
      </w:r>
      <w:r>
        <w:t xml:space="preserve"> do julgamento</w:t>
      </w:r>
      <w:r w:rsidR="009F737C">
        <w:t xml:space="preserve"> retificado.</w:t>
      </w:r>
      <w:r w:rsidR="00034F80">
        <w:t xml:space="preserve"> </w:t>
      </w:r>
    </w:p>
    <w:p w14:paraId="53882F7A" w14:textId="1B266A3C" w:rsidR="0040237A" w:rsidRPr="00770DA4" w:rsidRDefault="0040237A" w:rsidP="00DC1F0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770DA4">
        <w:t xml:space="preserve">Grava o histórico de </w:t>
      </w:r>
      <w:r w:rsidR="002A2901" w:rsidRPr="00770DA4">
        <w:t>alteração</w:t>
      </w:r>
      <w:r w:rsidRPr="00770DA4">
        <w:t>:</w:t>
      </w:r>
    </w:p>
    <w:p w14:paraId="150C2260" w14:textId="10007903" w:rsidR="00D73956" w:rsidRPr="00770DA4" w:rsidRDefault="00D73956" w:rsidP="00D73956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134" w:hanging="218"/>
        <w:contextualSpacing/>
        <w:jc w:val="both"/>
      </w:pPr>
      <w:r w:rsidRPr="00770DA4">
        <w:t>Dados gravados:</w:t>
      </w:r>
    </w:p>
    <w:p w14:paraId="08CE69BF" w14:textId="687AFB11" w:rsidR="0040237A" w:rsidRPr="00770DA4" w:rsidRDefault="0040237A" w:rsidP="00D7395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770DA4">
        <w:t>Nome do</w:t>
      </w:r>
      <w:r w:rsidR="00FF2B33">
        <w:t xml:space="preserve"> usuário – </w:t>
      </w:r>
      <w:r w:rsidR="00065EBA">
        <w:t>U</w:t>
      </w:r>
      <w:r w:rsidR="00FF2B33">
        <w:t>suário que realizou a alteração d</w:t>
      </w:r>
      <w:r w:rsidRPr="00770DA4">
        <w:t>o julgamento;</w:t>
      </w:r>
    </w:p>
    <w:p w14:paraId="7342B626" w14:textId="277F5133" w:rsidR="0040237A" w:rsidRPr="00770DA4" w:rsidRDefault="00065EBA" w:rsidP="00D7395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>
        <w:t>Data e hora – E</w:t>
      </w:r>
      <w:r w:rsidR="0040237A" w:rsidRPr="00770DA4">
        <w:t xml:space="preserve">m que julgamento foi </w:t>
      </w:r>
      <w:r w:rsidR="004574DA" w:rsidRPr="00770DA4">
        <w:t>alterado</w:t>
      </w:r>
      <w:r w:rsidR="0040237A" w:rsidRPr="00770DA4">
        <w:t>;</w:t>
      </w:r>
    </w:p>
    <w:p w14:paraId="41A79200" w14:textId="3DCA5335" w:rsidR="0053084B" w:rsidRPr="00770DA4" w:rsidRDefault="0053084B" w:rsidP="00D7395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770DA4">
        <w:t xml:space="preserve">Ação – </w:t>
      </w:r>
      <w:r w:rsidR="00A54C1B" w:rsidRPr="00770DA4">
        <w:t xml:space="preserve">Alteração de </w:t>
      </w:r>
      <w:r w:rsidRPr="00770DA4">
        <w:t xml:space="preserve">Julgamento </w:t>
      </w:r>
      <w:r w:rsidR="00A54C1B" w:rsidRPr="00770DA4">
        <w:t>1</w:t>
      </w:r>
      <w:r w:rsidRPr="00770DA4">
        <w:t>ª Instancia.</w:t>
      </w:r>
    </w:p>
    <w:p w14:paraId="3E3884E8" w14:textId="6B3E9DE1" w:rsidR="00C45622" w:rsidRPr="00770DA4" w:rsidRDefault="00DA5BEA" w:rsidP="00AD2B3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770DA4">
        <w:t>Atualiza</w:t>
      </w:r>
      <w:r w:rsidR="00C45622" w:rsidRPr="00770DA4">
        <w:t xml:space="preserve"> os dados do</w:t>
      </w:r>
      <w:r w:rsidR="00E56A67">
        <w:t xml:space="preserve"> julgamento na aba “Julgamento 2</w:t>
      </w:r>
      <w:r w:rsidR="00C45622" w:rsidRPr="00770DA4">
        <w:t xml:space="preserve">ª Instancia”, no </w:t>
      </w:r>
      <w:r w:rsidR="00A56A1A" w:rsidRPr="00770DA4">
        <w:t>Ambiente</w:t>
      </w:r>
      <w:r w:rsidR="00C45622" w:rsidRPr="00770DA4">
        <w:t xml:space="preserve"> Serviço e </w:t>
      </w:r>
      <w:r w:rsidR="00527C35" w:rsidRPr="00770DA4">
        <w:t>Ambiente</w:t>
      </w:r>
      <w:r w:rsidR="00C45622" w:rsidRPr="00770DA4">
        <w:t xml:space="preserve"> Corporativo.</w:t>
      </w:r>
    </w:p>
    <w:bookmarkEnd w:id="13"/>
    <w:p w14:paraId="19D9B449" w14:textId="356611A6" w:rsidR="00361EAB" w:rsidRDefault="00F134E3" w:rsidP="00CF04E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Disponibiliza as abas “Atual” e “Retificados” no detalhe do julgamento, no Ambiente Corporativo.</w:t>
      </w:r>
    </w:p>
    <w:p w14:paraId="63208D9A" w14:textId="4D625A4F" w:rsidR="007347D7" w:rsidRPr="006D302B" w:rsidRDefault="007347D7" w:rsidP="00CF04E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6D302B">
        <w:t>Envia e-mail de confirmação aos interessados:</w:t>
      </w:r>
    </w:p>
    <w:p w14:paraId="512F7079" w14:textId="72CC95B6" w:rsidR="007347D7" w:rsidRPr="006D302B" w:rsidRDefault="007347D7" w:rsidP="00CF04E5">
      <w:pPr>
        <w:pStyle w:val="PargrafodaLista"/>
        <w:widowControl/>
        <w:numPr>
          <w:ilvl w:val="3"/>
          <w:numId w:val="5"/>
        </w:numPr>
        <w:tabs>
          <w:tab w:val="left" w:pos="1276"/>
          <w:tab w:val="left" w:pos="1560"/>
        </w:tabs>
        <w:autoSpaceDE/>
        <w:autoSpaceDN/>
        <w:adjustRightInd/>
        <w:spacing w:after="200" w:line="276" w:lineRule="auto"/>
        <w:ind w:left="1134"/>
        <w:contextualSpacing/>
        <w:jc w:val="both"/>
      </w:pPr>
      <w:r w:rsidRPr="006D302B">
        <w:t>Regras para o envio de e-mail:</w:t>
      </w:r>
    </w:p>
    <w:p w14:paraId="2D986885" w14:textId="0A0F6AFA" w:rsidR="007347D7" w:rsidRPr="006D302B" w:rsidRDefault="00E56A67" w:rsidP="00CF04E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>
        <w:t>Utilizar a atividade “4.20</w:t>
      </w:r>
      <w:r w:rsidR="00EF52B2" w:rsidRPr="006D302B">
        <w:t xml:space="preserve"> Julgamento </w:t>
      </w:r>
      <w:r>
        <w:t>2</w:t>
      </w:r>
      <w:r w:rsidR="00EF52B2" w:rsidRPr="006D302B">
        <w:t>ª Instancia”;</w:t>
      </w:r>
    </w:p>
    <w:p w14:paraId="12238F4A" w14:textId="052BDA0D" w:rsidR="00EF52B2" w:rsidRPr="006D302B" w:rsidRDefault="00EF52B2" w:rsidP="00CF04E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6D302B">
        <w:rPr>
          <w:b/>
        </w:rPr>
        <w:t>Registro 01</w:t>
      </w:r>
      <w:r w:rsidRPr="006D302B">
        <w:t>: Envia e-mail ao denunciante;</w:t>
      </w:r>
    </w:p>
    <w:p w14:paraId="793CBBA2" w14:textId="77777777" w:rsidR="00EF52B2" w:rsidRPr="006D302B" w:rsidRDefault="00EF52B2" w:rsidP="00CF04E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6D302B">
        <w:rPr>
          <w:b/>
        </w:rPr>
        <w:t>Registro 02</w:t>
      </w:r>
      <w:r w:rsidRPr="006D302B">
        <w:t>: Envia e-mail ao denunciado. Exceto denúncia do tipo “Outros”;</w:t>
      </w:r>
    </w:p>
    <w:p w14:paraId="29F72712" w14:textId="50A5A3B1" w:rsidR="00EF52B2" w:rsidRPr="006D302B" w:rsidRDefault="00EF52B2" w:rsidP="00CF04E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6D302B">
        <w:rPr>
          <w:b/>
        </w:rPr>
        <w:lastRenderedPageBreak/>
        <w:t>Registro 03</w:t>
      </w:r>
      <w:r w:rsidRPr="006D302B">
        <w:t>: Envia e-mail aos membros da comissão CE para denúncia que seja de UF. Caso a denúncia seja de IEs ou para membro de comissão C</w:t>
      </w:r>
      <w:r w:rsidR="002D5273">
        <w:t>E</w:t>
      </w:r>
      <w:r w:rsidRPr="006D302B">
        <w:t>, então envia e-mail aos membros de comissão CEN;</w:t>
      </w:r>
    </w:p>
    <w:p w14:paraId="09A2A2B4" w14:textId="0CB8A713" w:rsidR="00EF52B2" w:rsidRPr="006D302B" w:rsidRDefault="00EF52B2" w:rsidP="00CF04E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6D302B">
        <w:rPr>
          <w:b/>
        </w:rPr>
        <w:t>Registro 04</w:t>
      </w:r>
      <w:r w:rsidRPr="006D302B">
        <w:t>: Envia e-mail ao coordenador e adjunto CE da respectiva UF da denúncia. Caso a denúncia seja de IEs ou para membro de comissão C</w:t>
      </w:r>
      <w:r w:rsidR="002D5273">
        <w:t>E</w:t>
      </w:r>
      <w:r w:rsidRPr="006D302B">
        <w:t>, então envia e-mail ao coordenador e adjunto CEN;</w:t>
      </w:r>
    </w:p>
    <w:p w14:paraId="60335525" w14:textId="2AFF2181" w:rsidR="00EF52B2" w:rsidRPr="006D302B" w:rsidRDefault="00EF52B2" w:rsidP="00CF04E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6D302B">
        <w:rPr>
          <w:b/>
        </w:rPr>
        <w:t>Registro 05</w:t>
      </w:r>
      <w:r w:rsidRPr="006D302B">
        <w:t>: Envia e-mail ao assessor CE da UF correspondente.  Envia e-mail ao assessor CEN das denúncias de todos os tipos;</w:t>
      </w:r>
    </w:p>
    <w:p w14:paraId="567189A9" w14:textId="238965D9" w:rsidR="00345BE1" w:rsidRPr="006D302B" w:rsidRDefault="00993981" w:rsidP="00F42B18">
      <w:pPr>
        <w:pStyle w:val="PargrafodaLista"/>
        <w:widowControl/>
        <w:numPr>
          <w:ilvl w:val="3"/>
          <w:numId w:val="5"/>
        </w:numPr>
        <w:tabs>
          <w:tab w:val="left" w:pos="1276"/>
          <w:tab w:val="left" w:pos="1560"/>
        </w:tabs>
        <w:autoSpaceDE/>
        <w:autoSpaceDN/>
        <w:adjustRightInd/>
        <w:spacing w:after="200" w:line="276" w:lineRule="auto"/>
        <w:ind w:left="1134"/>
        <w:contextualSpacing/>
        <w:jc w:val="both"/>
      </w:pPr>
      <w:r w:rsidRPr="006D302B">
        <w:t>Complemento</w:t>
      </w:r>
      <w:r w:rsidRPr="006D302B">
        <w:rPr>
          <w:sz w:val="18"/>
          <w:szCs w:val="18"/>
        </w:rPr>
        <w:t xml:space="preserve"> do t</w:t>
      </w:r>
      <w:r w:rsidR="00B776AE" w:rsidRPr="006D302B">
        <w:rPr>
          <w:sz w:val="18"/>
          <w:szCs w:val="18"/>
        </w:rPr>
        <w:t>exto enviado no corpo do e-mail</w:t>
      </w:r>
      <w:r w:rsidRPr="006D302B">
        <w:rPr>
          <w:sz w:val="18"/>
          <w:szCs w:val="18"/>
        </w:rPr>
        <w:t xml:space="preserve"> parametrizado</w:t>
      </w:r>
      <w:r w:rsidR="00D63443" w:rsidRPr="006D302B">
        <w:rPr>
          <w:sz w:val="18"/>
          <w:szCs w:val="18"/>
        </w:rPr>
        <w:t xml:space="preserve"> para julgamento “Procedente”</w:t>
      </w:r>
      <w:r w:rsidRPr="006D302B">
        <w:rPr>
          <w:sz w:val="18"/>
          <w:szCs w:val="18"/>
        </w:rPr>
        <w:t>.</w:t>
      </w:r>
    </w:p>
    <w:p w14:paraId="6B4F2D8C" w14:textId="77777777" w:rsidR="00993981" w:rsidRPr="006D302B" w:rsidRDefault="00993981" w:rsidP="00993981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6D302B">
        <w:t>Caso o julgamento tenha sido para o tipo de denúncia “Membro de Chapa”:</w:t>
      </w:r>
    </w:p>
    <w:p w14:paraId="52E6E755" w14:textId="77777777" w:rsidR="00993981" w:rsidRPr="006D302B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Protocolo – Número do protocolo;</w:t>
      </w:r>
    </w:p>
    <w:p w14:paraId="4E03524F" w14:textId="77777777" w:rsidR="00993981" w:rsidRPr="006D302B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Processo Eleitoral – Ano do processo eleitoral;</w:t>
      </w:r>
    </w:p>
    <w:p w14:paraId="03706A52" w14:textId="77777777" w:rsidR="00993981" w:rsidRPr="006D302B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Tipo de denúncia;</w:t>
      </w:r>
    </w:p>
    <w:p w14:paraId="5A9AD835" w14:textId="27F0A900" w:rsidR="00993981" w:rsidRPr="006D302B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 xml:space="preserve"> Nome do denunciado;</w:t>
      </w:r>
    </w:p>
    <w:p w14:paraId="3AD2115B" w14:textId="6DD4CCC7" w:rsidR="00993981" w:rsidRPr="006D302B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N° da Chapa;</w:t>
      </w:r>
    </w:p>
    <w:p w14:paraId="648217B8" w14:textId="296D19DE" w:rsidR="00993981" w:rsidRPr="006D302B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UF – UF da Chapa ou IES;</w:t>
      </w:r>
    </w:p>
    <w:p w14:paraId="742E25CD" w14:textId="2B8F1932" w:rsidR="00993981" w:rsidRPr="006D302B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Julgamento;</w:t>
      </w:r>
    </w:p>
    <w:p w14:paraId="0958B7C8" w14:textId="18BF917E" w:rsidR="00993981" w:rsidRPr="006D302B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 da Comissão;</w:t>
      </w:r>
    </w:p>
    <w:p w14:paraId="72754AB2" w14:textId="4A64156E" w:rsidR="00993981" w:rsidRPr="006D302B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V</w:t>
      </w:r>
      <w:r w:rsidR="00081440" w:rsidRPr="006D302B">
        <w:t xml:space="preserve">alor percentual da </w:t>
      </w:r>
      <w:r w:rsidRPr="006D302B">
        <w:t xml:space="preserve">multa </w:t>
      </w:r>
      <w:r w:rsidR="00081440" w:rsidRPr="006D302B">
        <w:t xml:space="preserve">sobre a anuidade – O campo é </w:t>
      </w:r>
      <w:r w:rsidR="00530B01" w:rsidRPr="006D302B">
        <w:t>apresentado</w:t>
      </w:r>
      <w:r w:rsidR="00081440" w:rsidRPr="006D302B">
        <w:t xml:space="preserve"> </w:t>
      </w:r>
      <w:r w:rsidR="00530B01" w:rsidRPr="006D302B">
        <w:t xml:space="preserve">somente </w:t>
      </w:r>
      <w:r w:rsidR="00081440" w:rsidRPr="006D302B">
        <w:t>se no julgamento</w:t>
      </w:r>
      <w:r w:rsidR="00530B01" w:rsidRPr="006D302B">
        <w:t xml:space="preserve"> de 2ª instancia</w:t>
      </w:r>
      <w:r w:rsidR="00081440" w:rsidRPr="006D302B">
        <w:t>, o campo “Inserir Multa” tiver sido marcado como “Sim”.</w:t>
      </w:r>
    </w:p>
    <w:p w14:paraId="0BA00602" w14:textId="77777777" w:rsidR="0004293F" w:rsidRPr="006D302B" w:rsidRDefault="00081440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 xml:space="preserve">Qtde Dias </w:t>
      </w:r>
      <w:r w:rsidR="00530B01" w:rsidRPr="006D302B">
        <w:t>–</w:t>
      </w:r>
      <w:r w:rsidRPr="006D302B">
        <w:t xml:space="preserve"> </w:t>
      </w:r>
      <w:r w:rsidR="00530B01" w:rsidRPr="006D302B">
        <w:t>O campo é apresentado somente se no julgamento de 2ª instancia o valor selecionado no campo “Julgamento da Comissão” for “Suspensão de Propaganda”.</w:t>
      </w:r>
    </w:p>
    <w:p w14:paraId="0CF21122" w14:textId="7FCBEE5F" w:rsidR="00081440" w:rsidRPr="006D302B" w:rsidRDefault="0004293F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Descrição do julgamento.</w:t>
      </w:r>
      <w:r w:rsidR="00530B01" w:rsidRPr="006D302B">
        <w:t xml:space="preserve"> </w:t>
      </w:r>
    </w:p>
    <w:p w14:paraId="0C16AC06" w14:textId="6D4F3581" w:rsidR="00345BE1" w:rsidRPr="006D302B" w:rsidRDefault="00126F41" w:rsidP="00D63443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6D302B">
        <w:t>Caso o julgamento tenha sido para o tipo de denúncia “Chapa”:</w:t>
      </w:r>
    </w:p>
    <w:p w14:paraId="19243BFB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Protocolo – Número do protocolo;</w:t>
      </w:r>
    </w:p>
    <w:p w14:paraId="1E1DBBFE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Processo Eleitoral – Ano do processo eleitoral;</w:t>
      </w:r>
    </w:p>
    <w:p w14:paraId="75C1AE66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Tipo de denúncia;</w:t>
      </w:r>
    </w:p>
    <w:p w14:paraId="6D2DA7F7" w14:textId="715E03B7" w:rsidR="00126F41" w:rsidRPr="006D302B" w:rsidRDefault="00126F41" w:rsidP="002A290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 xml:space="preserve"> N° da Chapa;</w:t>
      </w:r>
    </w:p>
    <w:p w14:paraId="0B918D98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UF – UF da Chapa ou IES;</w:t>
      </w:r>
    </w:p>
    <w:p w14:paraId="69F1B232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Julgamento;</w:t>
      </w:r>
    </w:p>
    <w:p w14:paraId="784E07EB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 da Comissão;</w:t>
      </w:r>
    </w:p>
    <w:p w14:paraId="6492C7D1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Valor percentual da multa sobre a anuidade – O campo é apresentado somente se no julgamento de 2ª instancia, o campo “Inserir Multa” tiver sido marcado como “Sim”.</w:t>
      </w:r>
    </w:p>
    <w:p w14:paraId="6E088A18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Qtde Dias – O campo é apresentado somente se no julgamento de 2ª instancia o valor selecionado no campo “Julgamento da Comissão” for “Suspensão de Propaganda”.</w:t>
      </w:r>
    </w:p>
    <w:p w14:paraId="12C47A0C" w14:textId="6B0D462A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Descrição do julgamento.</w:t>
      </w:r>
    </w:p>
    <w:p w14:paraId="7749B8DC" w14:textId="7EE4123D" w:rsidR="00126F41" w:rsidRPr="006D302B" w:rsidRDefault="00126F41" w:rsidP="00126F41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6D302B">
        <w:t>Caso o julgamento tenha sido para o tipo de denúncia “Membro de Comissão”:</w:t>
      </w:r>
    </w:p>
    <w:p w14:paraId="6245B6A6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Protocolo – Número do protocolo;</w:t>
      </w:r>
    </w:p>
    <w:p w14:paraId="277CD958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Processo Eleitoral – Ano do processo eleitoral;</w:t>
      </w:r>
    </w:p>
    <w:p w14:paraId="7BAAD30A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Tipo de denúncia;</w:t>
      </w:r>
    </w:p>
    <w:p w14:paraId="636F312C" w14:textId="49831CA6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 xml:space="preserve"> N</w:t>
      </w:r>
      <w:r w:rsidR="00FA78B6" w:rsidRPr="006D302B">
        <w:t>ome do denunciado</w:t>
      </w:r>
      <w:r w:rsidRPr="006D302B">
        <w:t>;</w:t>
      </w:r>
    </w:p>
    <w:p w14:paraId="3BBE5FA4" w14:textId="01004FB4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 xml:space="preserve">UF – UF </w:t>
      </w:r>
      <w:r w:rsidR="00FA78B6" w:rsidRPr="006D302B">
        <w:t>do denunciado</w:t>
      </w:r>
      <w:r w:rsidRPr="006D302B">
        <w:t>;</w:t>
      </w:r>
    </w:p>
    <w:p w14:paraId="1167FDAF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Julgamento;</w:t>
      </w:r>
    </w:p>
    <w:p w14:paraId="5D7BD3A7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 da Comissão;</w:t>
      </w:r>
    </w:p>
    <w:p w14:paraId="72738688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lastRenderedPageBreak/>
        <w:t>Valor percentual da multa sobre a anuidade – O campo é apresentado somente se no julgamento de 2ª instancia, o campo “Inserir Multa” tiver sido marcado como “Sim”.</w:t>
      </w:r>
    </w:p>
    <w:p w14:paraId="54FCF994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Qtde Dias – O campo é apresentado somente se no julgamento de 2ª instancia o valor selecionado no campo “Julgamento da Comissão” for “Suspensão de Propaganda”.</w:t>
      </w:r>
    </w:p>
    <w:p w14:paraId="78F85CCE" w14:textId="76E6B9C8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Descrição do julgamento</w:t>
      </w:r>
      <w:r w:rsidR="00FA78B6" w:rsidRPr="006D302B">
        <w:t>.</w:t>
      </w:r>
    </w:p>
    <w:p w14:paraId="0C722266" w14:textId="2D28CACF" w:rsidR="00FA78B6" w:rsidRPr="006D302B" w:rsidRDefault="00FA78B6" w:rsidP="00FA78B6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6D302B">
        <w:t>Caso o julgamento tenha sido para o tipo de denúncia “Outros”:</w:t>
      </w:r>
    </w:p>
    <w:p w14:paraId="119E5689" w14:textId="77777777" w:rsidR="00FA78B6" w:rsidRPr="006D302B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Protocolo – Número do protocolo;</w:t>
      </w:r>
    </w:p>
    <w:p w14:paraId="026A7115" w14:textId="77777777" w:rsidR="00FA78B6" w:rsidRPr="006D302B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Processo Eleitoral – Ano do processo eleitoral;</w:t>
      </w:r>
    </w:p>
    <w:p w14:paraId="4880E5A8" w14:textId="77777777" w:rsidR="00FA78B6" w:rsidRPr="006D302B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Tipo de denúncia;</w:t>
      </w:r>
    </w:p>
    <w:p w14:paraId="0C69C2BC" w14:textId="611AB760" w:rsidR="00FA78B6" w:rsidRPr="006D302B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UF;</w:t>
      </w:r>
    </w:p>
    <w:p w14:paraId="50606935" w14:textId="77777777" w:rsidR="00FA78B6" w:rsidRPr="006D302B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Julgamento;</w:t>
      </w:r>
    </w:p>
    <w:p w14:paraId="1DB0F7F6" w14:textId="77777777" w:rsidR="00FA78B6" w:rsidRPr="006D302B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 da Comissão;</w:t>
      </w:r>
    </w:p>
    <w:p w14:paraId="29256CD0" w14:textId="77777777" w:rsidR="00FA78B6" w:rsidRPr="006D302B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Valor percentual da multa sobre a anuidade – O campo é apresentado somente se no julgamento de 2ª instancia, o campo “Inserir Multa” tiver sido marcado como “Sim”.</w:t>
      </w:r>
    </w:p>
    <w:p w14:paraId="1BCC363D" w14:textId="77777777" w:rsidR="00FA78B6" w:rsidRPr="006D302B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Qtde Dias – O campo é apresentado somente se no julgamento de 2ª instancia o valor selecionado no campo “Julgamento da Comissão” for “Suspensão de Propaganda”.</w:t>
      </w:r>
    </w:p>
    <w:p w14:paraId="0449915D" w14:textId="58616CCE" w:rsidR="00FA78B6" w:rsidRPr="006D302B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Descrição do julgamento</w:t>
      </w:r>
      <w:r w:rsidR="002E33E1" w:rsidRPr="006D302B">
        <w:t>.</w:t>
      </w:r>
    </w:p>
    <w:p w14:paraId="31B2DD6C" w14:textId="7542410D" w:rsidR="00197783" w:rsidRPr="006D302B" w:rsidRDefault="00197783" w:rsidP="00CA52F6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0735300C" w14:textId="7568F917" w:rsidR="009264B5" w:rsidRPr="006D302B" w:rsidRDefault="009264B5" w:rsidP="009264B5">
      <w:pPr>
        <w:pStyle w:val="PargrafodaLista"/>
        <w:widowControl/>
        <w:numPr>
          <w:ilvl w:val="3"/>
          <w:numId w:val="5"/>
        </w:numPr>
        <w:tabs>
          <w:tab w:val="left" w:pos="1276"/>
          <w:tab w:val="left" w:pos="1560"/>
        </w:tabs>
        <w:autoSpaceDE/>
        <w:autoSpaceDN/>
        <w:adjustRightInd/>
        <w:spacing w:after="200" w:line="276" w:lineRule="auto"/>
        <w:ind w:left="1134"/>
        <w:contextualSpacing/>
        <w:jc w:val="both"/>
      </w:pPr>
      <w:r w:rsidRPr="006D302B">
        <w:t>Complemento</w:t>
      </w:r>
      <w:r w:rsidRPr="006D302B">
        <w:rPr>
          <w:sz w:val="18"/>
          <w:szCs w:val="18"/>
        </w:rPr>
        <w:t xml:space="preserve"> do texto enviado no corpo do e-mail parametrizado para julgamento “Improcedente”.</w:t>
      </w:r>
    </w:p>
    <w:p w14:paraId="1E80E8DF" w14:textId="77777777" w:rsidR="009264B5" w:rsidRPr="006D302B" w:rsidRDefault="009264B5" w:rsidP="009264B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6D302B">
        <w:t>Caso o julgamento tenha sido para o tipo de denúncia “Membro de Chapa”:</w:t>
      </w:r>
    </w:p>
    <w:p w14:paraId="5BD7994F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Protocolo – Número do protocolo;</w:t>
      </w:r>
    </w:p>
    <w:p w14:paraId="792165FB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Processo Eleitoral – Ano do processo eleitoral;</w:t>
      </w:r>
    </w:p>
    <w:p w14:paraId="115238CF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Tipo de denúncia;</w:t>
      </w:r>
    </w:p>
    <w:p w14:paraId="1A5A22F6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 xml:space="preserve"> Nome do denunciado;</w:t>
      </w:r>
    </w:p>
    <w:p w14:paraId="0EFBEEF8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N° da Chapa;</w:t>
      </w:r>
    </w:p>
    <w:p w14:paraId="720B4B06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UF – UF da Chapa ou IES;</w:t>
      </w:r>
    </w:p>
    <w:p w14:paraId="364A2874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Julgamento;</w:t>
      </w:r>
    </w:p>
    <w:p w14:paraId="55FECCF8" w14:textId="534E5963" w:rsidR="002E33E1" w:rsidRPr="006D302B" w:rsidRDefault="001A312C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Descrição do julgamento</w:t>
      </w:r>
      <w:r w:rsidR="002E33E1" w:rsidRPr="006D302B">
        <w:t>;</w:t>
      </w:r>
    </w:p>
    <w:p w14:paraId="76713FE4" w14:textId="77777777" w:rsidR="002E33E1" w:rsidRPr="006D302B" w:rsidRDefault="002E33E1" w:rsidP="002E33E1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6D302B">
        <w:t>Caso o julgamento tenha sido para o tipo de denúncia “Chapa”:</w:t>
      </w:r>
    </w:p>
    <w:p w14:paraId="71AD1525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Protocolo – Número do protocolo;</w:t>
      </w:r>
    </w:p>
    <w:p w14:paraId="18112E72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Processo Eleitoral – Ano do processo eleitoral;</w:t>
      </w:r>
    </w:p>
    <w:p w14:paraId="662F8495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Tipo de denúncia;</w:t>
      </w:r>
    </w:p>
    <w:p w14:paraId="47FE38AC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 xml:space="preserve"> N° da Chapa;</w:t>
      </w:r>
    </w:p>
    <w:p w14:paraId="7ED0F194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UF – UF da Chapa ou IES;</w:t>
      </w:r>
    </w:p>
    <w:p w14:paraId="30D0A577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Julgamento;</w:t>
      </w:r>
    </w:p>
    <w:p w14:paraId="22A54858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Descrição do julgamento.</w:t>
      </w:r>
    </w:p>
    <w:p w14:paraId="39D50A52" w14:textId="77777777" w:rsidR="002E33E1" w:rsidRPr="006D302B" w:rsidRDefault="002E33E1" w:rsidP="002E33E1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6D302B">
        <w:t>Caso o julgamento tenha sido para o tipo de denúncia “Membro de Comissão”:</w:t>
      </w:r>
    </w:p>
    <w:p w14:paraId="3CF9C807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Protocolo – Número do protocolo;</w:t>
      </w:r>
    </w:p>
    <w:p w14:paraId="557B7F05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Processo Eleitoral – Ano do processo eleitoral;</w:t>
      </w:r>
    </w:p>
    <w:p w14:paraId="7DC4D1C8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Tipo de denúncia;</w:t>
      </w:r>
    </w:p>
    <w:p w14:paraId="02B0E63D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 xml:space="preserve"> Nome do denunciado;</w:t>
      </w:r>
    </w:p>
    <w:p w14:paraId="577D59F2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UF – UF do denunciado;</w:t>
      </w:r>
    </w:p>
    <w:p w14:paraId="7EF0840F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Julgamento;</w:t>
      </w:r>
    </w:p>
    <w:p w14:paraId="411709B3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lastRenderedPageBreak/>
        <w:t>Descrição do julgamento.</w:t>
      </w:r>
    </w:p>
    <w:p w14:paraId="2BDBDD1D" w14:textId="77777777" w:rsidR="002E33E1" w:rsidRPr="006D302B" w:rsidRDefault="002E33E1" w:rsidP="002E33E1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6D302B">
        <w:t>Caso o julgamento tenha sido para o tipo de denúncia “Outros”:</w:t>
      </w:r>
    </w:p>
    <w:p w14:paraId="2CBE6725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Protocolo – Número do protocolo;</w:t>
      </w:r>
    </w:p>
    <w:p w14:paraId="1F87C678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Processo Eleitoral – Ano do processo eleitoral;</w:t>
      </w:r>
    </w:p>
    <w:p w14:paraId="36D59CC5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Tipo de denúncia;</w:t>
      </w:r>
    </w:p>
    <w:p w14:paraId="3BEC0DBB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UF;</w:t>
      </w:r>
    </w:p>
    <w:p w14:paraId="69D78271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Julgamento;</w:t>
      </w:r>
    </w:p>
    <w:p w14:paraId="29C6531C" w14:textId="455A6CAA" w:rsidR="001E539E" w:rsidRPr="006D302B" w:rsidRDefault="002E33E1" w:rsidP="00E5750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6D302B">
        <w:t>Descrição do julgamento</w:t>
      </w:r>
      <w:r w:rsidR="00E57501" w:rsidRPr="006D302B">
        <w:t>.</w:t>
      </w:r>
    </w:p>
    <w:p w14:paraId="17BDC88C" w14:textId="77777777" w:rsidR="001E539E" w:rsidRPr="006D302B" w:rsidRDefault="001E539E" w:rsidP="001E539E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rPr>
          <w:position w:val="3"/>
        </w:rPr>
      </w:pPr>
    </w:p>
    <w:p w14:paraId="7E5F0F14" w14:textId="77777777" w:rsidR="00330B03" w:rsidRPr="006D302B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6D302B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6D302B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7C629543" w14:textId="6B808C0F" w:rsidR="008D1793" w:rsidRPr="006D302B" w:rsidRDefault="008D1793" w:rsidP="008D1793">
      <w:pPr>
        <w:pStyle w:val="Ttulo2"/>
        <w:numPr>
          <w:ilvl w:val="0"/>
          <w:numId w:val="0"/>
        </w:numPr>
        <w:spacing w:before="240"/>
      </w:pPr>
      <w:bookmarkStart w:id="14" w:name="_Toc12290439"/>
      <w:bookmarkStart w:id="15" w:name="_Toc23266189"/>
      <w:bookmarkStart w:id="16" w:name="_Toc43919792"/>
      <w:r w:rsidRPr="006D302B">
        <w:t>MENSAGENS</w:t>
      </w:r>
      <w:bookmarkEnd w:id="14"/>
      <w:bookmarkEnd w:id="15"/>
      <w:bookmarkEnd w:id="16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6536F2" w:rsidRPr="006D302B" w14:paraId="0AE0A632" w14:textId="77777777" w:rsidTr="002A2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5351F995" w14:textId="77777777" w:rsidR="006536F2" w:rsidRPr="006D302B" w:rsidRDefault="006536F2" w:rsidP="002A2901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6D302B">
              <w:rPr>
                <w:b/>
                <w:sz w:val="24"/>
                <w:szCs w:val="24"/>
              </w:rPr>
              <w:t>Mensagens</w:t>
            </w:r>
          </w:p>
        </w:tc>
      </w:tr>
      <w:tr w:rsidR="006536F2" w:rsidRPr="006D302B" w14:paraId="4CBE3193" w14:textId="77777777" w:rsidTr="002A2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67547034" w14:textId="77777777" w:rsidR="006536F2" w:rsidRPr="006D302B" w:rsidRDefault="006536F2" w:rsidP="002A2901">
            <w:pPr>
              <w:spacing w:before="60" w:after="60"/>
              <w:jc w:val="center"/>
              <w:rPr>
                <w:b/>
                <w:sz w:val="20"/>
              </w:rPr>
            </w:pPr>
            <w:r w:rsidRPr="006D302B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2D6162E4" w14:textId="77777777" w:rsidR="006536F2" w:rsidRPr="006D302B" w:rsidRDefault="006536F2" w:rsidP="002A2901">
            <w:pPr>
              <w:spacing w:before="60" w:after="60"/>
              <w:jc w:val="center"/>
              <w:rPr>
                <w:b/>
                <w:sz w:val="20"/>
              </w:rPr>
            </w:pPr>
            <w:r w:rsidRPr="006D302B"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0C1BA32B" w14:textId="77777777" w:rsidR="006536F2" w:rsidRPr="006D302B" w:rsidRDefault="006536F2" w:rsidP="002A2901">
            <w:pPr>
              <w:spacing w:before="60" w:after="60"/>
              <w:jc w:val="center"/>
              <w:rPr>
                <w:b/>
                <w:sz w:val="20"/>
              </w:rPr>
            </w:pPr>
            <w:r w:rsidRPr="006D302B"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1B4F5009" w14:textId="77777777" w:rsidR="006536F2" w:rsidRPr="006D302B" w:rsidRDefault="006536F2" w:rsidP="002A2901">
            <w:pPr>
              <w:spacing w:before="60" w:after="60"/>
              <w:jc w:val="center"/>
              <w:rPr>
                <w:b/>
                <w:sz w:val="20"/>
              </w:rPr>
            </w:pPr>
            <w:r w:rsidRPr="006D302B">
              <w:rPr>
                <w:b/>
                <w:sz w:val="20"/>
              </w:rPr>
              <w:t>Ações</w:t>
            </w:r>
          </w:p>
        </w:tc>
      </w:tr>
      <w:tr w:rsidR="006536F2" w:rsidRPr="006D302B" w14:paraId="2E577DD2" w14:textId="77777777" w:rsidTr="002A29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3780B91B" w14:textId="77777777" w:rsidR="006536F2" w:rsidRPr="006D302B" w:rsidRDefault="006536F2" w:rsidP="002A2901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7" w:name="_Ref23434261"/>
          </w:p>
        </w:tc>
        <w:bookmarkEnd w:id="17"/>
        <w:tc>
          <w:tcPr>
            <w:tcW w:w="5293" w:type="dxa"/>
          </w:tcPr>
          <w:p w14:paraId="604A1F71" w14:textId="77777777" w:rsidR="006536F2" w:rsidRPr="006D302B" w:rsidRDefault="006536F2" w:rsidP="002A2901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O Formato do arquivo é inválido.</w:t>
            </w:r>
          </w:p>
        </w:tc>
        <w:tc>
          <w:tcPr>
            <w:tcW w:w="1409" w:type="dxa"/>
          </w:tcPr>
          <w:p w14:paraId="16A51BB4" w14:textId="77777777" w:rsidR="006536F2" w:rsidRPr="006D302B" w:rsidRDefault="006536F2" w:rsidP="002A2901">
            <w:pPr>
              <w:spacing w:before="60" w:after="6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57248036" w14:textId="77777777" w:rsidR="006536F2" w:rsidRPr="006D302B" w:rsidRDefault="006536F2" w:rsidP="002A2901">
            <w:pPr>
              <w:spacing w:before="60" w:after="6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Ok</w:t>
            </w:r>
          </w:p>
        </w:tc>
      </w:tr>
      <w:tr w:rsidR="006536F2" w:rsidRPr="006D302B" w14:paraId="549DDDAA" w14:textId="77777777" w:rsidTr="002A2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6D82B1D6" w14:textId="77777777" w:rsidR="006536F2" w:rsidRPr="006D302B" w:rsidRDefault="006536F2" w:rsidP="002A2901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41549562"/>
          </w:p>
        </w:tc>
        <w:bookmarkEnd w:id="18"/>
        <w:tc>
          <w:tcPr>
            <w:tcW w:w="5293" w:type="dxa"/>
          </w:tcPr>
          <w:p w14:paraId="49ED42B2" w14:textId="77777777" w:rsidR="006536F2" w:rsidRPr="006D302B" w:rsidRDefault="006536F2" w:rsidP="002A2901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 xml:space="preserve">O tamanho do arquivo é maior que 25 MB. </w:t>
            </w:r>
          </w:p>
        </w:tc>
        <w:tc>
          <w:tcPr>
            <w:tcW w:w="1409" w:type="dxa"/>
          </w:tcPr>
          <w:p w14:paraId="2E248C7E" w14:textId="77777777" w:rsidR="006536F2" w:rsidRPr="006D302B" w:rsidRDefault="006536F2" w:rsidP="002A2901">
            <w:pPr>
              <w:spacing w:before="60" w:after="6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4B2E91D8" w14:textId="77777777" w:rsidR="006536F2" w:rsidRPr="006D302B" w:rsidRDefault="006536F2" w:rsidP="002A2901">
            <w:pPr>
              <w:spacing w:before="60" w:after="6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Ok</w:t>
            </w:r>
          </w:p>
        </w:tc>
      </w:tr>
      <w:tr w:rsidR="006536F2" w:rsidRPr="006D302B" w14:paraId="39E29AAF" w14:textId="77777777" w:rsidTr="002A29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474DA690" w14:textId="77777777" w:rsidR="006536F2" w:rsidRPr="006D302B" w:rsidRDefault="006536F2" w:rsidP="002A2901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41549672"/>
          </w:p>
        </w:tc>
        <w:bookmarkEnd w:id="19"/>
        <w:tc>
          <w:tcPr>
            <w:tcW w:w="5293" w:type="dxa"/>
          </w:tcPr>
          <w:p w14:paraId="08FBBA0F" w14:textId="77777777" w:rsidR="006536F2" w:rsidRPr="006D302B" w:rsidRDefault="006536F2" w:rsidP="002A2901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 xml:space="preserve">Quantidade máxima de arquivos excedida. </w:t>
            </w:r>
          </w:p>
        </w:tc>
        <w:tc>
          <w:tcPr>
            <w:tcW w:w="1409" w:type="dxa"/>
          </w:tcPr>
          <w:p w14:paraId="3C1D7976" w14:textId="77777777" w:rsidR="006536F2" w:rsidRPr="006D302B" w:rsidRDefault="006536F2" w:rsidP="002A2901">
            <w:pPr>
              <w:spacing w:before="60" w:after="6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51C97D8E" w14:textId="77777777" w:rsidR="006536F2" w:rsidRPr="006D302B" w:rsidRDefault="006536F2" w:rsidP="002A2901">
            <w:pPr>
              <w:spacing w:before="60" w:after="6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Ok</w:t>
            </w:r>
          </w:p>
        </w:tc>
      </w:tr>
      <w:tr w:rsidR="006536F2" w:rsidRPr="006D302B" w14:paraId="7385BE8E" w14:textId="77777777" w:rsidTr="002A2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45550D35" w14:textId="77777777" w:rsidR="006536F2" w:rsidRPr="006D302B" w:rsidRDefault="006536F2" w:rsidP="002A2901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30750509"/>
          </w:p>
        </w:tc>
        <w:bookmarkEnd w:id="20"/>
        <w:tc>
          <w:tcPr>
            <w:tcW w:w="5293" w:type="dxa"/>
          </w:tcPr>
          <w:p w14:paraId="6AE877BA" w14:textId="1D05B763" w:rsidR="006536F2" w:rsidRPr="006D302B" w:rsidRDefault="006536F2" w:rsidP="00AC348C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 xml:space="preserve">Prezado (a), denúncia nº &lt;99999&gt; </w:t>
            </w:r>
            <w:r w:rsidR="00AC348C">
              <w:rPr>
                <w:rFonts w:cs="Arial"/>
                <w:sz w:val="18"/>
                <w:szCs w:val="18"/>
              </w:rPr>
              <w:t>foi alterada</w:t>
            </w:r>
            <w:r w:rsidRPr="006D302B">
              <w:rPr>
                <w:rFonts w:cs="Arial"/>
                <w:sz w:val="18"/>
                <w:szCs w:val="18"/>
              </w:rPr>
              <w:t xml:space="preserve"> com êxito!</w:t>
            </w:r>
          </w:p>
        </w:tc>
        <w:tc>
          <w:tcPr>
            <w:tcW w:w="1409" w:type="dxa"/>
          </w:tcPr>
          <w:p w14:paraId="734613BA" w14:textId="77777777" w:rsidR="006536F2" w:rsidRPr="006D302B" w:rsidRDefault="006536F2" w:rsidP="002A2901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26FBBD5" w14:textId="77777777" w:rsidR="006536F2" w:rsidRPr="006D302B" w:rsidRDefault="006536F2" w:rsidP="002A2901">
            <w:pPr>
              <w:spacing w:before="60" w:after="6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Ok</w:t>
            </w:r>
          </w:p>
        </w:tc>
      </w:tr>
      <w:tr w:rsidR="006536F2" w:rsidRPr="006D302B" w14:paraId="2BF367FB" w14:textId="77777777" w:rsidTr="002A29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6CEC482B" w14:textId="77777777" w:rsidR="006536F2" w:rsidRPr="006D302B" w:rsidRDefault="006536F2" w:rsidP="002A2901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1" w:name="_Ref31809845"/>
          </w:p>
        </w:tc>
        <w:bookmarkEnd w:id="21"/>
        <w:tc>
          <w:tcPr>
            <w:tcW w:w="5293" w:type="dxa"/>
          </w:tcPr>
          <w:p w14:paraId="3F9979C1" w14:textId="77777777" w:rsidR="006536F2" w:rsidRPr="006D302B" w:rsidRDefault="006536F2" w:rsidP="002A2901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Campo de preenchimento obrigatório.</w:t>
            </w:r>
          </w:p>
        </w:tc>
        <w:tc>
          <w:tcPr>
            <w:tcW w:w="1409" w:type="dxa"/>
          </w:tcPr>
          <w:p w14:paraId="7DE0BCBF" w14:textId="77777777" w:rsidR="006536F2" w:rsidRPr="006D302B" w:rsidRDefault="006536F2" w:rsidP="002A2901">
            <w:pPr>
              <w:spacing w:before="60" w:after="6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31B5F136" w14:textId="77777777" w:rsidR="006536F2" w:rsidRPr="006D302B" w:rsidRDefault="006536F2" w:rsidP="002A2901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6536F2" w:rsidRPr="006D302B" w14:paraId="4CD6E9FB" w14:textId="77777777" w:rsidTr="002A2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FD14355" w14:textId="77777777" w:rsidR="006536F2" w:rsidRPr="006D302B" w:rsidRDefault="006536F2" w:rsidP="002A2901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37078406"/>
          </w:p>
        </w:tc>
        <w:bookmarkEnd w:id="22"/>
        <w:tc>
          <w:tcPr>
            <w:tcW w:w="5293" w:type="dxa"/>
          </w:tcPr>
          <w:p w14:paraId="1A110313" w14:textId="77777777" w:rsidR="006536F2" w:rsidRPr="006D302B" w:rsidRDefault="006536F2" w:rsidP="002A2901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Prezado (a), o valor percentual da multa excede o limite de 300%. Deseja continuar?</w:t>
            </w:r>
          </w:p>
        </w:tc>
        <w:tc>
          <w:tcPr>
            <w:tcW w:w="1409" w:type="dxa"/>
          </w:tcPr>
          <w:p w14:paraId="19AFB8A9" w14:textId="77777777" w:rsidR="006536F2" w:rsidRPr="006D302B" w:rsidRDefault="006536F2" w:rsidP="002A2901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54BED2F" w14:textId="77777777" w:rsidR="006536F2" w:rsidRPr="006D302B" w:rsidRDefault="006536F2" w:rsidP="002A2901">
            <w:pPr>
              <w:spacing w:before="60" w:after="6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Sim, Não</w:t>
            </w:r>
          </w:p>
        </w:tc>
      </w:tr>
    </w:tbl>
    <w:p w14:paraId="5C1FB70B" w14:textId="77777777" w:rsidR="008D1793" w:rsidRPr="006D302B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0DD0B6A6" w:rsidR="00BC778D" w:rsidRPr="006D302B" w:rsidRDefault="00BC778D" w:rsidP="00BC778D">
      <w:pPr>
        <w:pStyle w:val="Ttulo2"/>
        <w:numPr>
          <w:ilvl w:val="0"/>
          <w:numId w:val="0"/>
        </w:numPr>
        <w:spacing w:before="240"/>
      </w:pPr>
      <w:bookmarkStart w:id="23" w:name="_Toc43919793"/>
      <w:r w:rsidRPr="006D302B">
        <w:t>INFORMAÇÕES COMPLEMENTARES</w:t>
      </w:r>
      <w:bookmarkEnd w:id="23"/>
    </w:p>
    <w:p w14:paraId="42D7CEBC" w14:textId="77777777" w:rsidR="008D2F61" w:rsidRPr="006D302B" w:rsidRDefault="008D2F61" w:rsidP="008D2F61">
      <w:r w:rsidRPr="006D302B">
        <w:t>História relacionada:</w:t>
      </w:r>
    </w:p>
    <w:p w14:paraId="1AFBA439" w14:textId="4A0AA987" w:rsidR="008D2F61" w:rsidRPr="008D2F61" w:rsidRDefault="00DC5D78" w:rsidP="008D2F61">
      <w:r w:rsidRPr="00DC5D78">
        <w:rPr>
          <w:i/>
        </w:rPr>
        <w:t>Eleitoral_HST162.2_Corporativo_Aba_Julgamento_Denuncia_2_Instancia</w:t>
      </w:r>
    </w:p>
    <w:sectPr w:rsidR="008D2F61" w:rsidRPr="008D2F61" w:rsidSect="00757A62">
      <w:headerReference w:type="even" r:id="rId15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7B0261" w14:textId="77777777" w:rsidR="008B6128" w:rsidRDefault="008B6128">
      <w:r>
        <w:separator/>
      </w:r>
    </w:p>
    <w:p w14:paraId="78171428" w14:textId="77777777" w:rsidR="008B6128" w:rsidRDefault="008B6128"/>
  </w:endnote>
  <w:endnote w:type="continuationSeparator" w:id="0">
    <w:p w14:paraId="03A2ECAB" w14:textId="77777777" w:rsidR="008B6128" w:rsidRDefault="008B6128">
      <w:r>
        <w:continuationSeparator/>
      </w:r>
    </w:p>
    <w:p w14:paraId="1C5E04BC" w14:textId="77777777" w:rsidR="008B6128" w:rsidRDefault="008B61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2A2901" w:rsidRDefault="002A2901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2A2901" w:rsidRPr="003D59E6" w14:paraId="2B97DD6D" w14:textId="77777777">
      <w:tc>
        <w:tcPr>
          <w:tcW w:w="4605" w:type="dxa"/>
          <w:vAlign w:val="center"/>
        </w:tcPr>
        <w:p w14:paraId="0297AE86" w14:textId="77777777" w:rsidR="002A2901" w:rsidRPr="003D59E6" w:rsidRDefault="002A2901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2A2901" w:rsidRPr="0017543C" w:rsidRDefault="002A2901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3A6FF0">
            <w:rPr>
              <w:rStyle w:val="Nmerodepgina"/>
              <w:rFonts w:ascii="Verdana" w:hAnsi="Verdana" w:cs="Arial"/>
              <w:b/>
              <w:noProof/>
            </w:rPr>
            <w:t>10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2A2901" w:rsidRPr="0057652B" w:rsidRDefault="002A29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DE495E" w14:textId="77777777" w:rsidR="008B6128" w:rsidRDefault="008B6128">
      <w:r>
        <w:separator/>
      </w:r>
    </w:p>
    <w:p w14:paraId="0EB19A01" w14:textId="77777777" w:rsidR="008B6128" w:rsidRDefault="008B6128"/>
  </w:footnote>
  <w:footnote w:type="continuationSeparator" w:id="0">
    <w:p w14:paraId="682E6660" w14:textId="77777777" w:rsidR="008B6128" w:rsidRDefault="008B6128">
      <w:r>
        <w:continuationSeparator/>
      </w:r>
    </w:p>
    <w:p w14:paraId="571A5A99" w14:textId="77777777" w:rsidR="008B6128" w:rsidRDefault="008B612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2A2901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2A2901" w:rsidRPr="0017543C" w:rsidRDefault="002A2901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45pt;height:41.45pt" o:ole="">
                <v:imagedata r:id="rId1" o:title=""/>
              </v:shape>
              <o:OLEObject Type="Embed" ProgID="PBrush" ShapeID="_x0000_i1025" DrawAspect="Content" ObjectID="_1654610024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1F2F5976" w:rsidR="002A2901" w:rsidRPr="00C6532E" w:rsidRDefault="00C510DA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HST171 – Retificar Julgamento Denúncia em 2ª Instância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2A2901" w:rsidRPr="004A2AAB" w:rsidRDefault="002A2901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2A2901" w:rsidRPr="004A2AAB" w:rsidRDefault="002A2901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2A2901" w:rsidRDefault="002A290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2A2901" w:rsidRDefault="002A2901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2A2901" w:rsidRDefault="002A290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 w:numId="27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4B62"/>
    <w:rsid w:val="00005A17"/>
    <w:rsid w:val="000064F5"/>
    <w:rsid w:val="000101F4"/>
    <w:rsid w:val="0001063B"/>
    <w:rsid w:val="00012C5B"/>
    <w:rsid w:val="00014BDC"/>
    <w:rsid w:val="000160AF"/>
    <w:rsid w:val="00016339"/>
    <w:rsid w:val="00016C1D"/>
    <w:rsid w:val="00020115"/>
    <w:rsid w:val="00020731"/>
    <w:rsid w:val="00020A51"/>
    <w:rsid w:val="00021B41"/>
    <w:rsid w:val="00021F00"/>
    <w:rsid w:val="00022F02"/>
    <w:rsid w:val="000254B0"/>
    <w:rsid w:val="000259AA"/>
    <w:rsid w:val="000272CE"/>
    <w:rsid w:val="0003015F"/>
    <w:rsid w:val="00031408"/>
    <w:rsid w:val="00034F80"/>
    <w:rsid w:val="00036499"/>
    <w:rsid w:val="0004293F"/>
    <w:rsid w:val="00044924"/>
    <w:rsid w:val="00045942"/>
    <w:rsid w:val="00047EC8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C98"/>
    <w:rsid w:val="00065EBA"/>
    <w:rsid w:val="000677AB"/>
    <w:rsid w:val="00070317"/>
    <w:rsid w:val="00071D0D"/>
    <w:rsid w:val="00072376"/>
    <w:rsid w:val="00072ED1"/>
    <w:rsid w:val="00075246"/>
    <w:rsid w:val="00076087"/>
    <w:rsid w:val="00076318"/>
    <w:rsid w:val="0007759B"/>
    <w:rsid w:val="000800F9"/>
    <w:rsid w:val="00080656"/>
    <w:rsid w:val="00080B9D"/>
    <w:rsid w:val="00081440"/>
    <w:rsid w:val="00081C4F"/>
    <w:rsid w:val="000825ED"/>
    <w:rsid w:val="000848A6"/>
    <w:rsid w:val="00085496"/>
    <w:rsid w:val="00086427"/>
    <w:rsid w:val="00090081"/>
    <w:rsid w:val="00090EFE"/>
    <w:rsid w:val="00092606"/>
    <w:rsid w:val="0009340B"/>
    <w:rsid w:val="0009796C"/>
    <w:rsid w:val="000A01B5"/>
    <w:rsid w:val="000A12C2"/>
    <w:rsid w:val="000A235A"/>
    <w:rsid w:val="000A2C6C"/>
    <w:rsid w:val="000A54BB"/>
    <w:rsid w:val="000A5FD7"/>
    <w:rsid w:val="000A6FE9"/>
    <w:rsid w:val="000A7708"/>
    <w:rsid w:val="000A795A"/>
    <w:rsid w:val="000B038B"/>
    <w:rsid w:val="000B0771"/>
    <w:rsid w:val="000B1635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4D66"/>
    <w:rsid w:val="000C5036"/>
    <w:rsid w:val="000C5E93"/>
    <w:rsid w:val="000C733E"/>
    <w:rsid w:val="000C795C"/>
    <w:rsid w:val="000D0472"/>
    <w:rsid w:val="000D28C2"/>
    <w:rsid w:val="000D4150"/>
    <w:rsid w:val="000D5755"/>
    <w:rsid w:val="000D6620"/>
    <w:rsid w:val="000E10A0"/>
    <w:rsid w:val="000E2630"/>
    <w:rsid w:val="000E2E65"/>
    <w:rsid w:val="000E3457"/>
    <w:rsid w:val="000E43D2"/>
    <w:rsid w:val="000E4445"/>
    <w:rsid w:val="000E57EF"/>
    <w:rsid w:val="000E5F1F"/>
    <w:rsid w:val="000E637B"/>
    <w:rsid w:val="000E6B5B"/>
    <w:rsid w:val="000E76CF"/>
    <w:rsid w:val="000F2AC5"/>
    <w:rsid w:val="000F2EC9"/>
    <w:rsid w:val="000F374F"/>
    <w:rsid w:val="000F405E"/>
    <w:rsid w:val="000F6540"/>
    <w:rsid w:val="000F6CA7"/>
    <w:rsid w:val="000F6E12"/>
    <w:rsid w:val="000F6F72"/>
    <w:rsid w:val="0010280B"/>
    <w:rsid w:val="00103385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9EF"/>
    <w:rsid w:val="00111FB8"/>
    <w:rsid w:val="00112035"/>
    <w:rsid w:val="00115C20"/>
    <w:rsid w:val="001161D2"/>
    <w:rsid w:val="00116691"/>
    <w:rsid w:val="00116FD0"/>
    <w:rsid w:val="00120056"/>
    <w:rsid w:val="0012100B"/>
    <w:rsid w:val="00121264"/>
    <w:rsid w:val="00121693"/>
    <w:rsid w:val="00125048"/>
    <w:rsid w:val="001262DC"/>
    <w:rsid w:val="00126F41"/>
    <w:rsid w:val="001271DC"/>
    <w:rsid w:val="00131672"/>
    <w:rsid w:val="00134531"/>
    <w:rsid w:val="00134588"/>
    <w:rsid w:val="001346CA"/>
    <w:rsid w:val="00135D3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41C3"/>
    <w:rsid w:val="0017696D"/>
    <w:rsid w:val="0017700F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312C"/>
    <w:rsid w:val="001A5E0F"/>
    <w:rsid w:val="001A6CA3"/>
    <w:rsid w:val="001A7234"/>
    <w:rsid w:val="001B012E"/>
    <w:rsid w:val="001B024C"/>
    <w:rsid w:val="001B1A50"/>
    <w:rsid w:val="001B1FAA"/>
    <w:rsid w:val="001B2922"/>
    <w:rsid w:val="001B4F42"/>
    <w:rsid w:val="001B6CC7"/>
    <w:rsid w:val="001C0EF5"/>
    <w:rsid w:val="001C15FC"/>
    <w:rsid w:val="001C1682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6627"/>
    <w:rsid w:val="002103B1"/>
    <w:rsid w:val="0021173B"/>
    <w:rsid w:val="002117A4"/>
    <w:rsid w:val="00212348"/>
    <w:rsid w:val="00212BB8"/>
    <w:rsid w:val="002149F2"/>
    <w:rsid w:val="0021528E"/>
    <w:rsid w:val="00215C74"/>
    <w:rsid w:val="002219B5"/>
    <w:rsid w:val="0022457D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50C0"/>
    <w:rsid w:val="002359C8"/>
    <w:rsid w:val="00235FD9"/>
    <w:rsid w:val="0023608F"/>
    <w:rsid w:val="00236459"/>
    <w:rsid w:val="0024203F"/>
    <w:rsid w:val="002429D5"/>
    <w:rsid w:val="002437BE"/>
    <w:rsid w:val="0024734E"/>
    <w:rsid w:val="00247683"/>
    <w:rsid w:val="00251B1C"/>
    <w:rsid w:val="002524FF"/>
    <w:rsid w:val="00252D19"/>
    <w:rsid w:val="00253A19"/>
    <w:rsid w:val="00253DA5"/>
    <w:rsid w:val="00261F7D"/>
    <w:rsid w:val="002628E3"/>
    <w:rsid w:val="00263495"/>
    <w:rsid w:val="002652A8"/>
    <w:rsid w:val="00266BFA"/>
    <w:rsid w:val="00267DC7"/>
    <w:rsid w:val="002712B3"/>
    <w:rsid w:val="00272819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84B"/>
    <w:rsid w:val="00294C89"/>
    <w:rsid w:val="00295A9C"/>
    <w:rsid w:val="002964B4"/>
    <w:rsid w:val="00297B14"/>
    <w:rsid w:val="002A08EB"/>
    <w:rsid w:val="002A0B69"/>
    <w:rsid w:val="002A0F72"/>
    <w:rsid w:val="002A1F70"/>
    <w:rsid w:val="002A1F81"/>
    <w:rsid w:val="002A2901"/>
    <w:rsid w:val="002A2E6F"/>
    <w:rsid w:val="002A4043"/>
    <w:rsid w:val="002A4A24"/>
    <w:rsid w:val="002A4B20"/>
    <w:rsid w:val="002A5881"/>
    <w:rsid w:val="002A6D90"/>
    <w:rsid w:val="002A74E5"/>
    <w:rsid w:val="002A7B4E"/>
    <w:rsid w:val="002B08D8"/>
    <w:rsid w:val="002B0F37"/>
    <w:rsid w:val="002B0FC5"/>
    <w:rsid w:val="002B1554"/>
    <w:rsid w:val="002B20CF"/>
    <w:rsid w:val="002B3949"/>
    <w:rsid w:val="002B42DD"/>
    <w:rsid w:val="002B5045"/>
    <w:rsid w:val="002C0645"/>
    <w:rsid w:val="002C16D0"/>
    <w:rsid w:val="002C17A2"/>
    <w:rsid w:val="002C284B"/>
    <w:rsid w:val="002C2864"/>
    <w:rsid w:val="002C699F"/>
    <w:rsid w:val="002C715F"/>
    <w:rsid w:val="002C750E"/>
    <w:rsid w:val="002C7F07"/>
    <w:rsid w:val="002D056E"/>
    <w:rsid w:val="002D1BDF"/>
    <w:rsid w:val="002D1CAA"/>
    <w:rsid w:val="002D3CBC"/>
    <w:rsid w:val="002D3F16"/>
    <w:rsid w:val="002D492B"/>
    <w:rsid w:val="002D5273"/>
    <w:rsid w:val="002D561C"/>
    <w:rsid w:val="002D662B"/>
    <w:rsid w:val="002E1D2B"/>
    <w:rsid w:val="002E2041"/>
    <w:rsid w:val="002E2F62"/>
    <w:rsid w:val="002E33E1"/>
    <w:rsid w:val="002F0187"/>
    <w:rsid w:val="002F0D4C"/>
    <w:rsid w:val="002F1B90"/>
    <w:rsid w:val="002F256A"/>
    <w:rsid w:val="002F30A1"/>
    <w:rsid w:val="002F4F0D"/>
    <w:rsid w:val="002F505A"/>
    <w:rsid w:val="002F629D"/>
    <w:rsid w:val="002F7D0F"/>
    <w:rsid w:val="003004EA"/>
    <w:rsid w:val="003013CE"/>
    <w:rsid w:val="00301505"/>
    <w:rsid w:val="00302547"/>
    <w:rsid w:val="003031D0"/>
    <w:rsid w:val="0030370F"/>
    <w:rsid w:val="0030481B"/>
    <w:rsid w:val="003053E1"/>
    <w:rsid w:val="00305C78"/>
    <w:rsid w:val="00306486"/>
    <w:rsid w:val="003068AB"/>
    <w:rsid w:val="00307363"/>
    <w:rsid w:val="00307A89"/>
    <w:rsid w:val="00310629"/>
    <w:rsid w:val="0031309A"/>
    <w:rsid w:val="0031332F"/>
    <w:rsid w:val="0031453A"/>
    <w:rsid w:val="00314B30"/>
    <w:rsid w:val="003150A6"/>
    <w:rsid w:val="0031604E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307B8"/>
    <w:rsid w:val="00330B03"/>
    <w:rsid w:val="00330D47"/>
    <w:rsid w:val="00333F4A"/>
    <w:rsid w:val="0033587E"/>
    <w:rsid w:val="00337330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0B7F"/>
    <w:rsid w:val="003613D0"/>
    <w:rsid w:val="00361A0B"/>
    <w:rsid w:val="00361EAB"/>
    <w:rsid w:val="00362959"/>
    <w:rsid w:val="00363E69"/>
    <w:rsid w:val="0036477B"/>
    <w:rsid w:val="0036714E"/>
    <w:rsid w:val="003708BF"/>
    <w:rsid w:val="003716C2"/>
    <w:rsid w:val="003716D2"/>
    <w:rsid w:val="003722A4"/>
    <w:rsid w:val="00372765"/>
    <w:rsid w:val="0037295B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6EA3"/>
    <w:rsid w:val="003978B7"/>
    <w:rsid w:val="00397C99"/>
    <w:rsid w:val="00397E0F"/>
    <w:rsid w:val="003A0FE0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A6FF0"/>
    <w:rsid w:val="003B0E06"/>
    <w:rsid w:val="003B14E4"/>
    <w:rsid w:val="003B2E4F"/>
    <w:rsid w:val="003B32DC"/>
    <w:rsid w:val="003B39C8"/>
    <w:rsid w:val="003B453A"/>
    <w:rsid w:val="003B4B68"/>
    <w:rsid w:val="003B4B94"/>
    <w:rsid w:val="003B7779"/>
    <w:rsid w:val="003C0368"/>
    <w:rsid w:val="003C0C12"/>
    <w:rsid w:val="003C0F12"/>
    <w:rsid w:val="003C1EAF"/>
    <w:rsid w:val="003C361B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EF4"/>
    <w:rsid w:val="003D4F15"/>
    <w:rsid w:val="003D5767"/>
    <w:rsid w:val="003E00D9"/>
    <w:rsid w:val="003E05E2"/>
    <w:rsid w:val="003E16B7"/>
    <w:rsid w:val="003E353E"/>
    <w:rsid w:val="003E3EBB"/>
    <w:rsid w:val="003E5072"/>
    <w:rsid w:val="003E7BCF"/>
    <w:rsid w:val="003F01E8"/>
    <w:rsid w:val="003F08D5"/>
    <w:rsid w:val="003F1DD3"/>
    <w:rsid w:val="003F2380"/>
    <w:rsid w:val="003F3A4E"/>
    <w:rsid w:val="003F45FF"/>
    <w:rsid w:val="003F490F"/>
    <w:rsid w:val="003F626D"/>
    <w:rsid w:val="003F629D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10002"/>
    <w:rsid w:val="004104C7"/>
    <w:rsid w:val="004114C4"/>
    <w:rsid w:val="00411E80"/>
    <w:rsid w:val="0041224B"/>
    <w:rsid w:val="00414F67"/>
    <w:rsid w:val="0041617E"/>
    <w:rsid w:val="004166D4"/>
    <w:rsid w:val="004168FE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AFC"/>
    <w:rsid w:val="00434B58"/>
    <w:rsid w:val="00436CA3"/>
    <w:rsid w:val="004419D6"/>
    <w:rsid w:val="00441F6B"/>
    <w:rsid w:val="004436FA"/>
    <w:rsid w:val="00444709"/>
    <w:rsid w:val="00445958"/>
    <w:rsid w:val="00450A83"/>
    <w:rsid w:val="00451071"/>
    <w:rsid w:val="00452F7E"/>
    <w:rsid w:val="00453895"/>
    <w:rsid w:val="004574DA"/>
    <w:rsid w:val="004603EA"/>
    <w:rsid w:val="004615E9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C1C"/>
    <w:rsid w:val="004B5E8C"/>
    <w:rsid w:val="004B6F7A"/>
    <w:rsid w:val="004B7836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0D2"/>
    <w:rsid w:val="004D27CB"/>
    <w:rsid w:val="004D60DE"/>
    <w:rsid w:val="004D7401"/>
    <w:rsid w:val="004D7FA8"/>
    <w:rsid w:val="004E176B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50007E"/>
    <w:rsid w:val="00505D4B"/>
    <w:rsid w:val="00506B74"/>
    <w:rsid w:val="00506FBC"/>
    <w:rsid w:val="00506FCD"/>
    <w:rsid w:val="0050739C"/>
    <w:rsid w:val="00507A39"/>
    <w:rsid w:val="00510DDA"/>
    <w:rsid w:val="00511A99"/>
    <w:rsid w:val="00515F80"/>
    <w:rsid w:val="00515FBB"/>
    <w:rsid w:val="00517BC7"/>
    <w:rsid w:val="00523715"/>
    <w:rsid w:val="00524337"/>
    <w:rsid w:val="00526D00"/>
    <w:rsid w:val="00527C35"/>
    <w:rsid w:val="0053084B"/>
    <w:rsid w:val="00530B01"/>
    <w:rsid w:val="00531A93"/>
    <w:rsid w:val="005370D7"/>
    <w:rsid w:val="005374D4"/>
    <w:rsid w:val="005376D3"/>
    <w:rsid w:val="0054075C"/>
    <w:rsid w:val="0054294D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3A79"/>
    <w:rsid w:val="00563EF3"/>
    <w:rsid w:val="00564087"/>
    <w:rsid w:val="00564566"/>
    <w:rsid w:val="00564768"/>
    <w:rsid w:val="00564C0C"/>
    <w:rsid w:val="00566188"/>
    <w:rsid w:val="00566743"/>
    <w:rsid w:val="005711B6"/>
    <w:rsid w:val="00572518"/>
    <w:rsid w:val="005731B7"/>
    <w:rsid w:val="00574128"/>
    <w:rsid w:val="00576997"/>
    <w:rsid w:val="00577620"/>
    <w:rsid w:val="00580668"/>
    <w:rsid w:val="005819CB"/>
    <w:rsid w:val="0058232E"/>
    <w:rsid w:val="0058318B"/>
    <w:rsid w:val="005834A3"/>
    <w:rsid w:val="00583D0E"/>
    <w:rsid w:val="00586BE7"/>
    <w:rsid w:val="00587107"/>
    <w:rsid w:val="00587974"/>
    <w:rsid w:val="00587C72"/>
    <w:rsid w:val="0059179B"/>
    <w:rsid w:val="00593FA1"/>
    <w:rsid w:val="0059409E"/>
    <w:rsid w:val="00594D62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A5820"/>
    <w:rsid w:val="005B24DB"/>
    <w:rsid w:val="005B325E"/>
    <w:rsid w:val="005B4C01"/>
    <w:rsid w:val="005B660B"/>
    <w:rsid w:val="005B729F"/>
    <w:rsid w:val="005B77D4"/>
    <w:rsid w:val="005B7BEE"/>
    <w:rsid w:val="005C0005"/>
    <w:rsid w:val="005C2EDE"/>
    <w:rsid w:val="005D09B1"/>
    <w:rsid w:val="005D1A41"/>
    <w:rsid w:val="005D1C6E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25E5"/>
    <w:rsid w:val="00614285"/>
    <w:rsid w:val="00614B97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33FE"/>
    <w:rsid w:val="0063366E"/>
    <w:rsid w:val="00633E2A"/>
    <w:rsid w:val="00634FD7"/>
    <w:rsid w:val="006352E6"/>
    <w:rsid w:val="006352FA"/>
    <w:rsid w:val="00635CDA"/>
    <w:rsid w:val="00636436"/>
    <w:rsid w:val="00637B13"/>
    <w:rsid w:val="0064143D"/>
    <w:rsid w:val="00643A82"/>
    <w:rsid w:val="00643AF1"/>
    <w:rsid w:val="00643BF0"/>
    <w:rsid w:val="00645452"/>
    <w:rsid w:val="006465D9"/>
    <w:rsid w:val="00647C03"/>
    <w:rsid w:val="006507A2"/>
    <w:rsid w:val="00651E99"/>
    <w:rsid w:val="006536F2"/>
    <w:rsid w:val="00655914"/>
    <w:rsid w:val="00655BDB"/>
    <w:rsid w:val="00655DAF"/>
    <w:rsid w:val="00655E52"/>
    <w:rsid w:val="00656382"/>
    <w:rsid w:val="00656576"/>
    <w:rsid w:val="0065689A"/>
    <w:rsid w:val="006572AE"/>
    <w:rsid w:val="00660A75"/>
    <w:rsid w:val="00661271"/>
    <w:rsid w:val="006615E7"/>
    <w:rsid w:val="006632CC"/>
    <w:rsid w:val="00663F16"/>
    <w:rsid w:val="006661A7"/>
    <w:rsid w:val="006711F7"/>
    <w:rsid w:val="00671345"/>
    <w:rsid w:val="00677A54"/>
    <w:rsid w:val="006802A3"/>
    <w:rsid w:val="00683722"/>
    <w:rsid w:val="006838C9"/>
    <w:rsid w:val="0068683D"/>
    <w:rsid w:val="00687271"/>
    <w:rsid w:val="00690600"/>
    <w:rsid w:val="00691847"/>
    <w:rsid w:val="0069198B"/>
    <w:rsid w:val="00693A9B"/>
    <w:rsid w:val="006942A5"/>
    <w:rsid w:val="00694780"/>
    <w:rsid w:val="006955CC"/>
    <w:rsid w:val="006959CB"/>
    <w:rsid w:val="00696BC0"/>
    <w:rsid w:val="00697098"/>
    <w:rsid w:val="006A1688"/>
    <w:rsid w:val="006A618B"/>
    <w:rsid w:val="006B0C3A"/>
    <w:rsid w:val="006B17EC"/>
    <w:rsid w:val="006B1FB8"/>
    <w:rsid w:val="006B3090"/>
    <w:rsid w:val="006B36BE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2C70"/>
    <w:rsid w:val="006C3CED"/>
    <w:rsid w:val="006C6A44"/>
    <w:rsid w:val="006D0D7A"/>
    <w:rsid w:val="006D302B"/>
    <w:rsid w:val="006D3B7A"/>
    <w:rsid w:val="006D4A9F"/>
    <w:rsid w:val="006D5363"/>
    <w:rsid w:val="006D6EF8"/>
    <w:rsid w:val="006E013F"/>
    <w:rsid w:val="006E06C6"/>
    <w:rsid w:val="006E2982"/>
    <w:rsid w:val="006E2DA3"/>
    <w:rsid w:val="006E3F8D"/>
    <w:rsid w:val="006E6BBD"/>
    <w:rsid w:val="006E721D"/>
    <w:rsid w:val="006E7D5E"/>
    <w:rsid w:val="006F0A57"/>
    <w:rsid w:val="006F273C"/>
    <w:rsid w:val="006F2F2B"/>
    <w:rsid w:val="006F61BD"/>
    <w:rsid w:val="006F7211"/>
    <w:rsid w:val="006F76EE"/>
    <w:rsid w:val="00700887"/>
    <w:rsid w:val="007010AC"/>
    <w:rsid w:val="007011EB"/>
    <w:rsid w:val="00701721"/>
    <w:rsid w:val="00701C8D"/>
    <w:rsid w:val="007052CA"/>
    <w:rsid w:val="007077EF"/>
    <w:rsid w:val="00711079"/>
    <w:rsid w:val="0071116C"/>
    <w:rsid w:val="00711792"/>
    <w:rsid w:val="00711EAA"/>
    <w:rsid w:val="0071247D"/>
    <w:rsid w:val="00712B6B"/>
    <w:rsid w:val="00712CFB"/>
    <w:rsid w:val="0071586E"/>
    <w:rsid w:val="00715BED"/>
    <w:rsid w:val="00716230"/>
    <w:rsid w:val="0072081B"/>
    <w:rsid w:val="00721A05"/>
    <w:rsid w:val="0072310F"/>
    <w:rsid w:val="00723604"/>
    <w:rsid w:val="007262FA"/>
    <w:rsid w:val="00727873"/>
    <w:rsid w:val="00731409"/>
    <w:rsid w:val="007325CC"/>
    <w:rsid w:val="007347D7"/>
    <w:rsid w:val="00735A2C"/>
    <w:rsid w:val="00737F56"/>
    <w:rsid w:val="0074070B"/>
    <w:rsid w:val="007408E8"/>
    <w:rsid w:val="007423B8"/>
    <w:rsid w:val="00743831"/>
    <w:rsid w:val="0074757E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37E"/>
    <w:rsid w:val="00757A62"/>
    <w:rsid w:val="00760C10"/>
    <w:rsid w:val="00762A08"/>
    <w:rsid w:val="00765C61"/>
    <w:rsid w:val="00770D61"/>
    <w:rsid w:val="00770DA4"/>
    <w:rsid w:val="00771810"/>
    <w:rsid w:val="00773231"/>
    <w:rsid w:val="007749F3"/>
    <w:rsid w:val="00774FE1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5A8E"/>
    <w:rsid w:val="00785D21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5474"/>
    <w:rsid w:val="007969DB"/>
    <w:rsid w:val="007A05D1"/>
    <w:rsid w:val="007A1EDD"/>
    <w:rsid w:val="007A27C8"/>
    <w:rsid w:val="007A2E31"/>
    <w:rsid w:val="007A463D"/>
    <w:rsid w:val="007B3470"/>
    <w:rsid w:val="007B3B3D"/>
    <w:rsid w:val="007B5796"/>
    <w:rsid w:val="007B5B07"/>
    <w:rsid w:val="007B6867"/>
    <w:rsid w:val="007C0290"/>
    <w:rsid w:val="007C3BFF"/>
    <w:rsid w:val="007C49AB"/>
    <w:rsid w:val="007C57AD"/>
    <w:rsid w:val="007C6621"/>
    <w:rsid w:val="007C6EB0"/>
    <w:rsid w:val="007D0C25"/>
    <w:rsid w:val="007D1D45"/>
    <w:rsid w:val="007D26EF"/>
    <w:rsid w:val="007D380A"/>
    <w:rsid w:val="007D44A5"/>
    <w:rsid w:val="007D54D5"/>
    <w:rsid w:val="007D781B"/>
    <w:rsid w:val="007D7F09"/>
    <w:rsid w:val="007E0463"/>
    <w:rsid w:val="007E0E7A"/>
    <w:rsid w:val="007E117B"/>
    <w:rsid w:val="007E21DD"/>
    <w:rsid w:val="007E2C53"/>
    <w:rsid w:val="007E5196"/>
    <w:rsid w:val="007E63B7"/>
    <w:rsid w:val="007E70DE"/>
    <w:rsid w:val="007F0509"/>
    <w:rsid w:val="007F225B"/>
    <w:rsid w:val="007F2F52"/>
    <w:rsid w:val="007F4BAC"/>
    <w:rsid w:val="007F645D"/>
    <w:rsid w:val="007F6639"/>
    <w:rsid w:val="007F691F"/>
    <w:rsid w:val="007F71F4"/>
    <w:rsid w:val="007F7CB9"/>
    <w:rsid w:val="007F7FEF"/>
    <w:rsid w:val="008011B8"/>
    <w:rsid w:val="00802D45"/>
    <w:rsid w:val="008035D4"/>
    <w:rsid w:val="00804194"/>
    <w:rsid w:val="008055FF"/>
    <w:rsid w:val="00805B65"/>
    <w:rsid w:val="00806C76"/>
    <w:rsid w:val="008079C1"/>
    <w:rsid w:val="008107AA"/>
    <w:rsid w:val="0081423D"/>
    <w:rsid w:val="00815915"/>
    <w:rsid w:val="00816777"/>
    <w:rsid w:val="00820476"/>
    <w:rsid w:val="00820EAF"/>
    <w:rsid w:val="0082141D"/>
    <w:rsid w:val="00823001"/>
    <w:rsid w:val="008232DC"/>
    <w:rsid w:val="008239EF"/>
    <w:rsid w:val="0082587D"/>
    <w:rsid w:val="00825AE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61E2"/>
    <w:rsid w:val="008402A6"/>
    <w:rsid w:val="00840460"/>
    <w:rsid w:val="0084158C"/>
    <w:rsid w:val="008449A2"/>
    <w:rsid w:val="008452A4"/>
    <w:rsid w:val="008458DA"/>
    <w:rsid w:val="00845AD5"/>
    <w:rsid w:val="008464E7"/>
    <w:rsid w:val="008469B0"/>
    <w:rsid w:val="00847353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70A93"/>
    <w:rsid w:val="008732A9"/>
    <w:rsid w:val="00874558"/>
    <w:rsid w:val="0087456A"/>
    <w:rsid w:val="00874B98"/>
    <w:rsid w:val="00875134"/>
    <w:rsid w:val="0087555E"/>
    <w:rsid w:val="00875927"/>
    <w:rsid w:val="00876787"/>
    <w:rsid w:val="008767B4"/>
    <w:rsid w:val="00876A33"/>
    <w:rsid w:val="008800A5"/>
    <w:rsid w:val="00880472"/>
    <w:rsid w:val="00881531"/>
    <w:rsid w:val="00881D86"/>
    <w:rsid w:val="0088297A"/>
    <w:rsid w:val="00882F20"/>
    <w:rsid w:val="008838E8"/>
    <w:rsid w:val="0088554D"/>
    <w:rsid w:val="008876E5"/>
    <w:rsid w:val="00890551"/>
    <w:rsid w:val="00890DCB"/>
    <w:rsid w:val="00894B69"/>
    <w:rsid w:val="00895B71"/>
    <w:rsid w:val="008972DA"/>
    <w:rsid w:val="00897E50"/>
    <w:rsid w:val="008A0FE1"/>
    <w:rsid w:val="008A3F09"/>
    <w:rsid w:val="008A5457"/>
    <w:rsid w:val="008A6667"/>
    <w:rsid w:val="008A6E83"/>
    <w:rsid w:val="008A7043"/>
    <w:rsid w:val="008A79B5"/>
    <w:rsid w:val="008B0055"/>
    <w:rsid w:val="008B1B4B"/>
    <w:rsid w:val="008B6128"/>
    <w:rsid w:val="008B6AEC"/>
    <w:rsid w:val="008C184D"/>
    <w:rsid w:val="008C18E2"/>
    <w:rsid w:val="008C249B"/>
    <w:rsid w:val="008C2B5C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5C4"/>
    <w:rsid w:val="008D48B0"/>
    <w:rsid w:val="008D6202"/>
    <w:rsid w:val="008D7F34"/>
    <w:rsid w:val="008E0845"/>
    <w:rsid w:val="008E1EF5"/>
    <w:rsid w:val="008E40A1"/>
    <w:rsid w:val="008E498C"/>
    <w:rsid w:val="008E58E3"/>
    <w:rsid w:val="008E5ABC"/>
    <w:rsid w:val="008E724A"/>
    <w:rsid w:val="008F1C00"/>
    <w:rsid w:val="008F3397"/>
    <w:rsid w:val="008F3793"/>
    <w:rsid w:val="008F3E62"/>
    <w:rsid w:val="008F50AF"/>
    <w:rsid w:val="008F7948"/>
    <w:rsid w:val="009000EE"/>
    <w:rsid w:val="00901538"/>
    <w:rsid w:val="00902732"/>
    <w:rsid w:val="00903198"/>
    <w:rsid w:val="00905944"/>
    <w:rsid w:val="00905A4E"/>
    <w:rsid w:val="00905BC9"/>
    <w:rsid w:val="00906E50"/>
    <w:rsid w:val="009074FF"/>
    <w:rsid w:val="009118CF"/>
    <w:rsid w:val="00912C94"/>
    <w:rsid w:val="00912CD8"/>
    <w:rsid w:val="00913662"/>
    <w:rsid w:val="00917B1D"/>
    <w:rsid w:val="0092073F"/>
    <w:rsid w:val="00920979"/>
    <w:rsid w:val="00921551"/>
    <w:rsid w:val="009217E3"/>
    <w:rsid w:val="009218EE"/>
    <w:rsid w:val="00922D03"/>
    <w:rsid w:val="0092457D"/>
    <w:rsid w:val="0092549E"/>
    <w:rsid w:val="00925D3A"/>
    <w:rsid w:val="00925EBB"/>
    <w:rsid w:val="009261BC"/>
    <w:rsid w:val="009264B5"/>
    <w:rsid w:val="00927FDD"/>
    <w:rsid w:val="00931C0D"/>
    <w:rsid w:val="0093416A"/>
    <w:rsid w:val="00935198"/>
    <w:rsid w:val="00935578"/>
    <w:rsid w:val="00937872"/>
    <w:rsid w:val="00940F9F"/>
    <w:rsid w:val="00941C57"/>
    <w:rsid w:val="0094518E"/>
    <w:rsid w:val="00945D94"/>
    <w:rsid w:val="00946DF5"/>
    <w:rsid w:val="00950F1F"/>
    <w:rsid w:val="00951795"/>
    <w:rsid w:val="00951CAB"/>
    <w:rsid w:val="00951FBE"/>
    <w:rsid w:val="009526E3"/>
    <w:rsid w:val="0095352C"/>
    <w:rsid w:val="009538E4"/>
    <w:rsid w:val="009548ED"/>
    <w:rsid w:val="0095544B"/>
    <w:rsid w:val="00955835"/>
    <w:rsid w:val="009576E9"/>
    <w:rsid w:val="00957A91"/>
    <w:rsid w:val="00961D2E"/>
    <w:rsid w:val="00963437"/>
    <w:rsid w:val="00964E33"/>
    <w:rsid w:val="00964EA1"/>
    <w:rsid w:val="00965F6F"/>
    <w:rsid w:val="009703D4"/>
    <w:rsid w:val="00970F2B"/>
    <w:rsid w:val="0097122F"/>
    <w:rsid w:val="0097225C"/>
    <w:rsid w:val="00972D5A"/>
    <w:rsid w:val="00980906"/>
    <w:rsid w:val="009809EA"/>
    <w:rsid w:val="00980FB5"/>
    <w:rsid w:val="00981360"/>
    <w:rsid w:val="00982ECD"/>
    <w:rsid w:val="00990F5F"/>
    <w:rsid w:val="009919E0"/>
    <w:rsid w:val="00992005"/>
    <w:rsid w:val="00993981"/>
    <w:rsid w:val="00993BCC"/>
    <w:rsid w:val="0099498B"/>
    <w:rsid w:val="00995DB3"/>
    <w:rsid w:val="00997D16"/>
    <w:rsid w:val="009A0B51"/>
    <w:rsid w:val="009A23E0"/>
    <w:rsid w:val="009A3384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2057"/>
    <w:rsid w:val="009C316B"/>
    <w:rsid w:val="009C7DD1"/>
    <w:rsid w:val="009D0595"/>
    <w:rsid w:val="009D14CA"/>
    <w:rsid w:val="009D1FFC"/>
    <w:rsid w:val="009D2D32"/>
    <w:rsid w:val="009D38DE"/>
    <w:rsid w:val="009D3C60"/>
    <w:rsid w:val="009D516E"/>
    <w:rsid w:val="009D68F9"/>
    <w:rsid w:val="009D7690"/>
    <w:rsid w:val="009D7DC1"/>
    <w:rsid w:val="009E1624"/>
    <w:rsid w:val="009E58CB"/>
    <w:rsid w:val="009F1056"/>
    <w:rsid w:val="009F1252"/>
    <w:rsid w:val="009F245F"/>
    <w:rsid w:val="009F289C"/>
    <w:rsid w:val="009F2973"/>
    <w:rsid w:val="009F2994"/>
    <w:rsid w:val="009F2DF7"/>
    <w:rsid w:val="009F32D2"/>
    <w:rsid w:val="009F3E3A"/>
    <w:rsid w:val="009F41CC"/>
    <w:rsid w:val="009F737C"/>
    <w:rsid w:val="00A00890"/>
    <w:rsid w:val="00A00A3F"/>
    <w:rsid w:val="00A00B86"/>
    <w:rsid w:val="00A0385B"/>
    <w:rsid w:val="00A05379"/>
    <w:rsid w:val="00A064D7"/>
    <w:rsid w:val="00A10738"/>
    <w:rsid w:val="00A12737"/>
    <w:rsid w:val="00A13AD0"/>
    <w:rsid w:val="00A13B01"/>
    <w:rsid w:val="00A13DE3"/>
    <w:rsid w:val="00A15B1C"/>
    <w:rsid w:val="00A17320"/>
    <w:rsid w:val="00A17930"/>
    <w:rsid w:val="00A207A8"/>
    <w:rsid w:val="00A21CAA"/>
    <w:rsid w:val="00A26FA9"/>
    <w:rsid w:val="00A27D3D"/>
    <w:rsid w:val="00A30720"/>
    <w:rsid w:val="00A31336"/>
    <w:rsid w:val="00A330D7"/>
    <w:rsid w:val="00A35C33"/>
    <w:rsid w:val="00A37344"/>
    <w:rsid w:val="00A42430"/>
    <w:rsid w:val="00A4247F"/>
    <w:rsid w:val="00A42EBD"/>
    <w:rsid w:val="00A455EC"/>
    <w:rsid w:val="00A500D4"/>
    <w:rsid w:val="00A50E79"/>
    <w:rsid w:val="00A5243B"/>
    <w:rsid w:val="00A532C7"/>
    <w:rsid w:val="00A54C1B"/>
    <w:rsid w:val="00A56597"/>
    <w:rsid w:val="00A56A1A"/>
    <w:rsid w:val="00A56B05"/>
    <w:rsid w:val="00A56F96"/>
    <w:rsid w:val="00A5788C"/>
    <w:rsid w:val="00A60CB1"/>
    <w:rsid w:val="00A61F5A"/>
    <w:rsid w:val="00A63956"/>
    <w:rsid w:val="00A66BD6"/>
    <w:rsid w:val="00A66CAE"/>
    <w:rsid w:val="00A70350"/>
    <w:rsid w:val="00A711F7"/>
    <w:rsid w:val="00A723B2"/>
    <w:rsid w:val="00A735A5"/>
    <w:rsid w:val="00A74C0A"/>
    <w:rsid w:val="00A7720C"/>
    <w:rsid w:val="00A77C61"/>
    <w:rsid w:val="00A80E0D"/>
    <w:rsid w:val="00A8126F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5D0E"/>
    <w:rsid w:val="00AA6C1F"/>
    <w:rsid w:val="00AA7A97"/>
    <w:rsid w:val="00AB1061"/>
    <w:rsid w:val="00AB1C4B"/>
    <w:rsid w:val="00AB39BB"/>
    <w:rsid w:val="00AB43DE"/>
    <w:rsid w:val="00AB52F2"/>
    <w:rsid w:val="00AB5ABB"/>
    <w:rsid w:val="00AB7942"/>
    <w:rsid w:val="00AC0061"/>
    <w:rsid w:val="00AC2F50"/>
    <w:rsid w:val="00AC348C"/>
    <w:rsid w:val="00AC3D6D"/>
    <w:rsid w:val="00AC4704"/>
    <w:rsid w:val="00AC4B96"/>
    <w:rsid w:val="00AC60EF"/>
    <w:rsid w:val="00AD0188"/>
    <w:rsid w:val="00AD1E94"/>
    <w:rsid w:val="00AD2B3A"/>
    <w:rsid w:val="00AE1752"/>
    <w:rsid w:val="00AE2C48"/>
    <w:rsid w:val="00AE386C"/>
    <w:rsid w:val="00AE4111"/>
    <w:rsid w:val="00AE554A"/>
    <w:rsid w:val="00AE7AA6"/>
    <w:rsid w:val="00AF066D"/>
    <w:rsid w:val="00B01AC2"/>
    <w:rsid w:val="00B07C5E"/>
    <w:rsid w:val="00B119AB"/>
    <w:rsid w:val="00B12B2E"/>
    <w:rsid w:val="00B13199"/>
    <w:rsid w:val="00B135E9"/>
    <w:rsid w:val="00B13656"/>
    <w:rsid w:val="00B1367B"/>
    <w:rsid w:val="00B13BB9"/>
    <w:rsid w:val="00B1404F"/>
    <w:rsid w:val="00B20794"/>
    <w:rsid w:val="00B2087D"/>
    <w:rsid w:val="00B20A22"/>
    <w:rsid w:val="00B21BDA"/>
    <w:rsid w:val="00B245A9"/>
    <w:rsid w:val="00B25D0B"/>
    <w:rsid w:val="00B25E6E"/>
    <w:rsid w:val="00B26F29"/>
    <w:rsid w:val="00B314C7"/>
    <w:rsid w:val="00B32664"/>
    <w:rsid w:val="00B327E0"/>
    <w:rsid w:val="00B32846"/>
    <w:rsid w:val="00B33137"/>
    <w:rsid w:val="00B33D1C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746E"/>
    <w:rsid w:val="00B479FC"/>
    <w:rsid w:val="00B516E1"/>
    <w:rsid w:val="00B51EB9"/>
    <w:rsid w:val="00B52F2D"/>
    <w:rsid w:val="00B5363F"/>
    <w:rsid w:val="00B53AB6"/>
    <w:rsid w:val="00B54A59"/>
    <w:rsid w:val="00B54D2D"/>
    <w:rsid w:val="00B54DA2"/>
    <w:rsid w:val="00B551F5"/>
    <w:rsid w:val="00B56097"/>
    <w:rsid w:val="00B563D1"/>
    <w:rsid w:val="00B571F8"/>
    <w:rsid w:val="00B6090B"/>
    <w:rsid w:val="00B617FF"/>
    <w:rsid w:val="00B62023"/>
    <w:rsid w:val="00B62FA2"/>
    <w:rsid w:val="00B63AFD"/>
    <w:rsid w:val="00B64E53"/>
    <w:rsid w:val="00B652B6"/>
    <w:rsid w:val="00B67C92"/>
    <w:rsid w:val="00B707FF"/>
    <w:rsid w:val="00B73434"/>
    <w:rsid w:val="00B73629"/>
    <w:rsid w:val="00B73D81"/>
    <w:rsid w:val="00B760F7"/>
    <w:rsid w:val="00B7668E"/>
    <w:rsid w:val="00B769D4"/>
    <w:rsid w:val="00B776AE"/>
    <w:rsid w:val="00B77808"/>
    <w:rsid w:val="00B77945"/>
    <w:rsid w:val="00B77B43"/>
    <w:rsid w:val="00B77D04"/>
    <w:rsid w:val="00B80987"/>
    <w:rsid w:val="00B8138C"/>
    <w:rsid w:val="00B820C4"/>
    <w:rsid w:val="00B825F7"/>
    <w:rsid w:val="00B83069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A08CF"/>
    <w:rsid w:val="00BA0CA6"/>
    <w:rsid w:val="00BA0DE1"/>
    <w:rsid w:val="00BA2534"/>
    <w:rsid w:val="00BA39E5"/>
    <w:rsid w:val="00BA3B0A"/>
    <w:rsid w:val="00BA45EF"/>
    <w:rsid w:val="00BA4DD5"/>
    <w:rsid w:val="00BB1A1B"/>
    <w:rsid w:val="00BB6623"/>
    <w:rsid w:val="00BB7296"/>
    <w:rsid w:val="00BB783E"/>
    <w:rsid w:val="00BB7917"/>
    <w:rsid w:val="00BB7E79"/>
    <w:rsid w:val="00BC0073"/>
    <w:rsid w:val="00BC07CB"/>
    <w:rsid w:val="00BC221B"/>
    <w:rsid w:val="00BC23FB"/>
    <w:rsid w:val="00BC2A65"/>
    <w:rsid w:val="00BC3704"/>
    <w:rsid w:val="00BC3EFD"/>
    <w:rsid w:val="00BC4FC9"/>
    <w:rsid w:val="00BC5056"/>
    <w:rsid w:val="00BC6B9D"/>
    <w:rsid w:val="00BC778D"/>
    <w:rsid w:val="00BC77BD"/>
    <w:rsid w:val="00BD1161"/>
    <w:rsid w:val="00BD1274"/>
    <w:rsid w:val="00BD2BA8"/>
    <w:rsid w:val="00BD41B5"/>
    <w:rsid w:val="00BD5E65"/>
    <w:rsid w:val="00BD6166"/>
    <w:rsid w:val="00BD7423"/>
    <w:rsid w:val="00BD79D4"/>
    <w:rsid w:val="00BD79E5"/>
    <w:rsid w:val="00BE1485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5AFB"/>
    <w:rsid w:val="00BF5D9A"/>
    <w:rsid w:val="00C004F9"/>
    <w:rsid w:val="00C0196F"/>
    <w:rsid w:val="00C03E9D"/>
    <w:rsid w:val="00C03F98"/>
    <w:rsid w:val="00C05DCE"/>
    <w:rsid w:val="00C06EEC"/>
    <w:rsid w:val="00C0772B"/>
    <w:rsid w:val="00C11A1A"/>
    <w:rsid w:val="00C12093"/>
    <w:rsid w:val="00C1268B"/>
    <w:rsid w:val="00C132F2"/>
    <w:rsid w:val="00C13478"/>
    <w:rsid w:val="00C13CAD"/>
    <w:rsid w:val="00C13FB0"/>
    <w:rsid w:val="00C1528E"/>
    <w:rsid w:val="00C16430"/>
    <w:rsid w:val="00C17004"/>
    <w:rsid w:val="00C17ADA"/>
    <w:rsid w:val="00C20D06"/>
    <w:rsid w:val="00C21931"/>
    <w:rsid w:val="00C21975"/>
    <w:rsid w:val="00C256AE"/>
    <w:rsid w:val="00C27407"/>
    <w:rsid w:val="00C27591"/>
    <w:rsid w:val="00C304F3"/>
    <w:rsid w:val="00C30A55"/>
    <w:rsid w:val="00C31A6B"/>
    <w:rsid w:val="00C31CDC"/>
    <w:rsid w:val="00C33D6A"/>
    <w:rsid w:val="00C33EA1"/>
    <w:rsid w:val="00C34721"/>
    <w:rsid w:val="00C354EB"/>
    <w:rsid w:val="00C378D9"/>
    <w:rsid w:val="00C42292"/>
    <w:rsid w:val="00C42947"/>
    <w:rsid w:val="00C43395"/>
    <w:rsid w:val="00C44878"/>
    <w:rsid w:val="00C45622"/>
    <w:rsid w:val="00C45B3E"/>
    <w:rsid w:val="00C50722"/>
    <w:rsid w:val="00C510DA"/>
    <w:rsid w:val="00C510E0"/>
    <w:rsid w:val="00C53187"/>
    <w:rsid w:val="00C53226"/>
    <w:rsid w:val="00C54944"/>
    <w:rsid w:val="00C54F57"/>
    <w:rsid w:val="00C56715"/>
    <w:rsid w:val="00C56B52"/>
    <w:rsid w:val="00C5729F"/>
    <w:rsid w:val="00C57973"/>
    <w:rsid w:val="00C57FD9"/>
    <w:rsid w:val="00C6197A"/>
    <w:rsid w:val="00C6226C"/>
    <w:rsid w:val="00C64B05"/>
    <w:rsid w:val="00C6532E"/>
    <w:rsid w:val="00C6572B"/>
    <w:rsid w:val="00C67CD8"/>
    <w:rsid w:val="00C7173E"/>
    <w:rsid w:val="00C72510"/>
    <w:rsid w:val="00C727C5"/>
    <w:rsid w:val="00C75503"/>
    <w:rsid w:val="00C75D86"/>
    <w:rsid w:val="00C76EC9"/>
    <w:rsid w:val="00C77650"/>
    <w:rsid w:val="00C8198C"/>
    <w:rsid w:val="00C84C16"/>
    <w:rsid w:val="00C866D8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2F6"/>
    <w:rsid w:val="00CB054F"/>
    <w:rsid w:val="00CB431D"/>
    <w:rsid w:val="00CB45A5"/>
    <w:rsid w:val="00CB5399"/>
    <w:rsid w:val="00CB5440"/>
    <w:rsid w:val="00CB58BF"/>
    <w:rsid w:val="00CB596E"/>
    <w:rsid w:val="00CB71CE"/>
    <w:rsid w:val="00CB7903"/>
    <w:rsid w:val="00CC0AD0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3029"/>
    <w:rsid w:val="00CE444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62"/>
    <w:rsid w:val="00D001A7"/>
    <w:rsid w:val="00D00892"/>
    <w:rsid w:val="00D00ECA"/>
    <w:rsid w:val="00D04F1D"/>
    <w:rsid w:val="00D05D5B"/>
    <w:rsid w:val="00D10BB4"/>
    <w:rsid w:val="00D11F09"/>
    <w:rsid w:val="00D13416"/>
    <w:rsid w:val="00D1400C"/>
    <w:rsid w:val="00D14256"/>
    <w:rsid w:val="00D142FC"/>
    <w:rsid w:val="00D14310"/>
    <w:rsid w:val="00D15404"/>
    <w:rsid w:val="00D158EE"/>
    <w:rsid w:val="00D1699F"/>
    <w:rsid w:val="00D175C7"/>
    <w:rsid w:val="00D214BE"/>
    <w:rsid w:val="00D21F1F"/>
    <w:rsid w:val="00D23851"/>
    <w:rsid w:val="00D245A1"/>
    <w:rsid w:val="00D32351"/>
    <w:rsid w:val="00D33257"/>
    <w:rsid w:val="00D33324"/>
    <w:rsid w:val="00D34193"/>
    <w:rsid w:val="00D34458"/>
    <w:rsid w:val="00D361AC"/>
    <w:rsid w:val="00D379C1"/>
    <w:rsid w:val="00D4000A"/>
    <w:rsid w:val="00D41AAE"/>
    <w:rsid w:val="00D420D5"/>
    <w:rsid w:val="00D42BD5"/>
    <w:rsid w:val="00D43605"/>
    <w:rsid w:val="00D43972"/>
    <w:rsid w:val="00D43A9E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61FD"/>
    <w:rsid w:val="00D57BE9"/>
    <w:rsid w:val="00D57FE3"/>
    <w:rsid w:val="00D601AA"/>
    <w:rsid w:val="00D608C0"/>
    <w:rsid w:val="00D62305"/>
    <w:rsid w:val="00D6307D"/>
    <w:rsid w:val="00D63443"/>
    <w:rsid w:val="00D641B3"/>
    <w:rsid w:val="00D6500F"/>
    <w:rsid w:val="00D65DB0"/>
    <w:rsid w:val="00D66C1B"/>
    <w:rsid w:val="00D703DD"/>
    <w:rsid w:val="00D70A4A"/>
    <w:rsid w:val="00D714EB"/>
    <w:rsid w:val="00D72924"/>
    <w:rsid w:val="00D73956"/>
    <w:rsid w:val="00D752A6"/>
    <w:rsid w:val="00D75CF4"/>
    <w:rsid w:val="00D76191"/>
    <w:rsid w:val="00D800E6"/>
    <w:rsid w:val="00D804A4"/>
    <w:rsid w:val="00D8238F"/>
    <w:rsid w:val="00D83277"/>
    <w:rsid w:val="00D83876"/>
    <w:rsid w:val="00D84978"/>
    <w:rsid w:val="00D84F9D"/>
    <w:rsid w:val="00D86514"/>
    <w:rsid w:val="00D87476"/>
    <w:rsid w:val="00D87927"/>
    <w:rsid w:val="00D90031"/>
    <w:rsid w:val="00D908D1"/>
    <w:rsid w:val="00D9255C"/>
    <w:rsid w:val="00D93145"/>
    <w:rsid w:val="00D93B4C"/>
    <w:rsid w:val="00D940DF"/>
    <w:rsid w:val="00D95424"/>
    <w:rsid w:val="00D95F22"/>
    <w:rsid w:val="00D96FF2"/>
    <w:rsid w:val="00D9738B"/>
    <w:rsid w:val="00D97552"/>
    <w:rsid w:val="00D97EE2"/>
    <w:rsid w:val="00DA03C2"/>
    <w:rsid w:val="00DA245A"/>
    <w:rsid w:val="00DA320F"/>
    <w:rsid w:val="00DA4348"/>
    <w:rsid w:val="00DA5BEA"/>
    <w:rsid w:val="00DA61B6"/>
    <w:rsid w:val="00DA6BC9"/>
    <w:rsid w:val="00DA750F"/>
    <w:rsid w:val="00DB1815"/>
    <w:rsid w:val="00DB1C7F"/>
    <w:rsid w:val="00DB2289"/>
    <w:rsid w:val="00DB36DE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5B3A"/>
    <w:rsid w:val="00DC5D78"/>
    <w:rsid w:val="00DC63E5"/>
    <w:rsid w:val="00DC7E24"/>
    <w:rsid w:val="00DD1404"/>
    <w:rsid w:val="00DD198B"/>
    <w:rsid w:val="00DD38D2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454C"/>
    <w:rsid w:val="00DF4CC0"/>
    <w:rsid w:val="00DF65A3"/>
    <w:rsid w:val="00DF71EF"/>
    <w:rsid w:val="00E00E10"/>
    <w:rsid w:val="00E021B0"/>
    <w:rsid w:val="00E031CA"/>
    <w:rsid w:val="00E033BC"/>
    <w:rsid w:val="00E06D55"/>
    <w:rsid w:val="00E0754F"/>
    <w:rsid w:val="00E10A81"/>
    <w:rsid w:val="00E10E99"/>
    <w:rsid w:val="00E10ED5"/>
    <w:rsid w:val="00E11B79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3057F"/>
    <w:rsid w:val="00E40015"/>
    <w:rsid w:val="00E411F6"/>
    <w:rsid w:val="00E41207"/>
    <w:rsid w:val="00E4352D"/>
    <w:rsid w:val="00E45012"/>
    <w:rsid w:val="00E466B7"/>
    <w:rsid w:val="00E47637"/>
    <w:rsid w:val="00E47B6D"/>
    <w:rsid w:val="00E47F27"/>
    <w:rsid w:val="00E52E3B"/>
    <w:rsid w:val="00E53A0D"/>
    <w:rsid w:val="00E54A9A"/>
    <w:rsid w:val="00E54D1A"/>
    <w:rsid w:val="00E54EE9"/>
    <w:rsid w:val="00E55BEB"/>
    <w:rsid w:val="00E56A67"/>
    <w:rsid w:val="00E57501"/>
    <w:rsid w:val="00E60360"/>
    <w:rsid w:val="00E61521"/>
    <w:rsid w:val="00E63388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CD8"/>
    <w:rsid w:val="00E807A3"/>
    <w:rsid w:val="00E80F0D"/>
    <w:rsid w:val="00E820FE"/>
    <w:rsid w:val="00E84D63"/>
    <w:rsid w:val="00E86610"/>
    <w:rsid w:val="00E87DFB"/>
    <w:rsid w:val="00E90748"/>
    <w:rsid w:val="00E9296C"/>
    <w:rsid w:val="00E93853"/>
    <w:rsid w:val="00E939B6"/>
    <w:rsid w:val="00E94B7E"/>
    <w:rsid w:val="00E9563E"/>
    <w:rsid w:val="00E973E3"/>
    <w:rsid w:val="00E9759D"/>
    <w:rsid w:val="00E976B5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E42"/>
    <w:rsid w:val="00EB35BA"/>
    <w:rsid w:val="00EB3C6A"/>
    <w:rsid w:val="00EB3D08"/>
    <w:rsid w:val="00EB4229"/>
    <w:rsid w:val="00EC39EA"/>
    <w:rsid w:val="00EC39FE"/>
    <w:rsid w:val="00EC58B0"/>
    <w:rsid w:val="00EC6623"/>
    <w:rsid w:val="00EC675E"/>
    <w:rsid w:val="00EC74EA"/>
    <w:rsid w:val="00ED0569"/>
    <w:rsid w:val="00ED1B33"/>
    <w:rsid w:val="00ED325F"/>
    <w:rsid w:val="00ED3B89"/>
    <w:rsid w:val="00ED49CF"/>
    <w:rsid w:val="00ED674B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52B2"/>
    <w:rsid w:val="00EF6935"/>
    <w:rsid w:val="00EF6B22"/>
    <w:rsid w:val="00F00378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813"/>
    <w:rsid w:val="00F10456"/>
    <w:rsid w:val="00F134E3"/>
    <w:rsid w:val="00F1354F"/>
    <w:rsid w:val="00F13B6F"/>
    <w:rsid w:val="00F149FD"/>
    <w:rsid w:val="00F15103"/>
    <w:rsid w:val="00F15158"/>
    <w:rsid w:val="00F1683E"/>
    <w:rsid w:val="00F1729C"/>
    <w:rsid w:val="00F179DE"/>
    <w:rsid w:val="00F2011A"/>
    <w:rsid w:val="00F21594"/>
    <w:rsid w:val="00F22377"/>
    <w:rsid w:val="00F232B2"/>
    <w:rsid w:val="00F23DF4"/>
    <w:rsid w:val="00F24820"/>
    <w:rsid w:val="00F275DC"/>
    <w:rsid w:val="00F30992"/>
    <w:rsid w:val="00F31CBA"/>
    <w:rsid w:val="00F32A73"/>
    <w:rsid w:val="00F331F9"/>
    <w:rsid w:val="00F35C39"/>
    <w:rsid w:val="00F36312"/>
    <w:rsid w:val="00F3694D"/>
    <w:rsid w:val="00F42B18"/>
    <w:rsid w:val="00F4528A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DDF"/>
    <w:rsid w:val="00F55FF2"/>
    <w:rsid w:val="00F5613E"/>
    <w:rsid w:val="00F574D3"/>
    <w:rsid w:val="00F64436"/>
    <w:rsid w:val="00F6692B"/>
    <w:rsid w:val="00F705AD"/>
    <w:rsid w:val="00F70B3D"/>
    <w:rsid w:val="00F71FDA"/>
    <w:rsid w:val="00F729F0"/>
    <w:rsid w:val="00F72E90"/>
    <w:rsid w:val="00F74B60"/>
    <w:rsid w:val="00F74E79"/>
    <w:rsid w:val="00F76A48"/>
    <w:rsid w:val="00F777DD"/>
    <w:rsid w:val="00F779E2"/>
    <w:rsid w:val="00F8342F"/>
    <w:rsid w:val="00F86A6F"/>
    <w:rsid w:val="00F87857"/>
    <w:rsid w:val="00F90008"/>
    <w:rsid w:val="00F90A87"/>
    <w:rsid w:val="00F912B0"/>
    <w:rsid w:val="00F91E8D"/>
    <w:rsid w:val="00F955F0"/>
    <w:rsid w:val="00F95E0C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3C8F"/>
    <w:rsid w:val="00FB3FDB"/>
    <w:rsid w:val="00FB5395"/>
    <w:rsid w:val="00FB53B4"/>
    <w:rsid w:val="00FB5550"/>
    <w:rsid w:val="00FB5814"/>
    <w:rsid w:val="00FB6EFD"/>
    <w:rsid w:val="00FC3C16"/>
    <w:rsid w:val="00FD0348"/>
    <w:rsid w:val="00FD13E5"/>
    <w:rsid w:val="00FD4864"/>
    <w:rsid w:val="00FD5569"/>
    <w:rsid w:val="00FD6523"/>
    <w:rsid w:val="00FD66CC"/>
    <w:rsid w:val="00FD74B5"/>
    <w:rsid w:val="00FD76D3"/>
    <w:rsid w:val="00FD7FEA"/>
    <w:rsid w:val="00FE046D"/>
    <w:rsid w:val="00FE2415"/>
    <w:rsid w:val="00FE2E2D"/>
    <w:rsid w:val="00FE7570"/>
    <w:rsid w:val="00FE7598"/>
    <w:rsid w:val="00FE7762"/>
    <w:rsid w:val="00FF1CB6"/>
    <w:rsid w:val="00FF2A06"/>
    <w:rsid w:val="00FF2B33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A0EF2"/>
    <w:rsid w:val="001424FB"/>
    <w:rsid w:val="002C19EA"/>
    <w:rsid w:val="00323700"/>
    <w:rsid w:val="00475A43"/>
    <w:rsid w:val="004C1B47"/>
    <w:rsid w:val="0054550E"/>
    <w:rsid w:val="005A3C40"/>
    <w:rsid w:val="005D4E4B"/>
    <w:rsid w:val="00607B3F"/>
    <w:rsid w:val="00762AC1"/>
    <w:rsid w:val="00794B82"/>
    <w:rsid w:val="00976FB3"/>
    <w:rsid w:val="00B225FA"/>
    <w:rsid w:val="00D43AA5"/>
    <w:rsid w:val="00D96BDB"/>
    <w:rsid w:val="00DF46BC"/>
    <w:rsid w:val="00E73777"/>
    <w:rsid w:val="00EC23CD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2455B-4FB6-4109-B87A-1CB143E0B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18041</TotalTime>
  <Pages>13</Pages>
  <Words>2032</Words>
  <Characters>10975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12982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HST171 – Retificar Julgamento Denúncia em 2ª Instância</dc:subject>
  <dc:creator>adriel.moro</dc:creator>
  <cp:keywords/>
  <dc:description/>
  <cp:lastModifiedBy>Administrador</cp:lastModifiedBy>
  <cp:revision>1127</cp:revision>
  <cp:lastPrinted>2006-08-08T20:14:00Z</cp:lastPrinted>
  <dcterms:created xsi:type="dcterms:W3CDTF">2019-10-17T13:46:00Z</dcterms:created>
  <dcterms:modified xsi:type="dcterms:W3CDTF">2020-06-25T20:07:00Z</dcterms:modified>
</cp:coreProperties>
</file>