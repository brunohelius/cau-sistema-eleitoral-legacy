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9844CCB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3D12FE">
        <w:rPr>
          <w:sz w:val="52"/>
          <w:szCs w:val="52"/>
        </w:rPr>
        <w:t>6</w:t>
      </w:r>
      <w:r w:rsidR="005334D9">
        <w:rPr>
          <w:sz w:val="52"/>
          <w:szCs w:val="52"/>
        </w:rPr>
        <w:t>9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8838E8">
        <w:rPr>
          <w:sz w:val="52"/>
          <w:szCs w:val="52"/>
        </w:rPr>
        <w:t>Acompanhar</w:t>
      </w:r>
      <w:r w:rsidR="00B41C91">
        <w:rPr>
          <w:sz w:val="52"/>
          <w:szCs w:val="52"/>
        </w:rPr>
        <w:t xml:space="preserve"> </w:t>
      </w:r>
      <w:r w:rsidR="003D12FE">
        <w:rPr>
          <w:sz w:val="52"/>
          <w:szCs w:val="52"/>
        </w:rPr>
        <w:t>Denúncia</w:t>
      </w:r>
      <w:r w:rsidR="00D57BE9">
        <w:rPr>
          <w:sz w:val="52"/>
          <w:szCs w:val="52"/>
        </w:rPr>
        <w:t xml:space="preserve"> - </w:t>
      </w:r>
      <w:r w:rsidR="005334D9">
        <w:rPr>
          <w:sz w:val="52"/>
          <w:szCs w:val="52"/>
        </w:rPr>
        <w:t>Relator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57549F7" w:rsidR="00A735A5" w:rsidRPr="00BA5059" w:rsidRDefault="00D57BE9" w:rsidP="003D12FE">
            <w:pPr>
              <w:jc w:val="center"/>
            </w:pPr>
            <w:r>
              <w:t>24</w:t>
            </w:r>
            <w:r w:rsidR="00B41C91">
              <w:t>/</w:t>
            </w:r>
            <w:r w:rsidR="003D12FE">
              <w:t>01</w:t>
            </w:r>
            <w:r w:rsidR="00B41C91">
              <w:t>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49AF2EC4" w:rsidR="006E6BBD" w:rsidRDefault="00906876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60A1FD0D" w:rsidR="006E6BBD" w:rsidRDefault="00906876" w:rsidP="006E6BBD">
            <w:pPr>
              <w:jc w:val="center"/>
            </w:pPr>
            <w:r>
              <w:t>18/03/2020</w:t>
            </w:r>
          </w:p>
        </w:tc>
        <w:tc>
          <w:tcPr>
            <w:tcW w:w="2405" w:type="dxa"/>
            <w:vAlign w:val="center"/>
          </w:tcPr>
          <w:p w14:paraId="117788AA" w14:textId="721335AE" w:rsidR="006E6BBD" w:rsidRDefault="00906876" w:rsidP="006E6BBD">
            <w:pPr>
              <w:ind w:left="708"/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31C2977C" w14:textId="0ABBAD48" w:rsidR="006E6BBD" w:rsidRDefault="00906876" w:rsidP="006E6BBD">
            <w:pPr>
              <w:jc w:val="center"/>
            </w:pPr>
            <w:r>
              <w:t>Ajustes.</w:t>
            </w:r>
            <w:bookmarkStart w:id="4" w:name="_GoBack"/>
            <w:bookmarkEnd w:id="4"/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110B473" w14:textId="77777777" w:rsidR="00762356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1635078" w:history="1">
        <w:r w:rsidR="00762356" w:rsidRPr="00B714B0">
          <w:rPr>
            <w:rStyle w:val="Hyperlink"/>
            <w:noProof/>
          </w:rPr>
          <w:t>HST-069– Acompanhar Denúncia - Relator</w:t>
        </w:r>
        <w:r w:rsidR="00762356">
          <w:rPr>
            <w:noProof/>
            <w:webHidden/>
          </w:rPr>
          <w:tab/>
        </w:r>
        <w:r w:rsidR="00762356">
          <w:rPr>
            <w:noProof/>
            <w:webHidden/>
          </w:rPr>
          <w:fldChar w:fldCharType="begin"/>
        </w:r>
        <w:r w:rsidR="00762356">
          <w:rPr>
            <w:noProof/>
            <w:webHidden/>
          </w:rPr>
          <w:instrText xml:space="preserve"> PAGEREF _Toc31635078 \h </w:instrText>
        </w:r>
        <w:r w:rsidR="00762356">
          <w:rPr>
            <w:noProof/>
            <w:webHidden/>
          </w:rPr>
        </w:r>
        <w:r w:rsidR="00762356">
          <w:rPr>
            <w:noProof/>
            <w:webHidden/>
          </w:rPr>
          <w:fldChar w:fldCharType="separate"/>
        </w:r>
        <w:r w:rsidR="00762356">
          <w:rPr>
            <w:noProof/>
            <w:webHidden/>
          </w:rPr>
          <w:t>4</w:t>
        </w:r>
        <w:r w:rsidR="00762356">
          <w:rPr>
            <w:noProof/>
            <w:webHidden/>
          </w:rPr>
          <w:fldChar w:fldCharType="end"/>
        </w:r>
      </w:hyperlink>
    </w:p>
    <w:p w14:paraId="18E75A99" w14:textId="77777777" w:rsidR="00762356" w:rsidRDefault="009A52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635079" w:history="1">
        <w:r w:rsidR="00762356" w:rsidRPr="00B714B0">
          <w:rPr>
            <w:rStyle w:val="Hyperlink"/>
            <w:noProof/>
          </w:rPr>
          <w:t>COMO Membro da Comissão</w:t>
        </w:r>
        <w:r w:rsidR="00762356">
          <w:rPr>
            <w:noProof/>
            <w:webHidden/>
          </w:rPr>
          <w:tab/>
        </w:r>
        <w:r w:rsidR="00762356">
          <w:rPr>
            <w:noProof/>
            <w:webHidden/>
          </w:rPr>
          <w:fldChar w:fldCharType="begin"/>
        </w:r>
        <w:r w:rsidR="00762356">
          <w:rPr>
            <w:noProof/>
            <w:webHidden/>
          </w:rPr>
          <w:instrText xml:space="preserve"> PAGEREF _Toc31635079 \h </w:instrText>
        </w:r>
        <w:r w:rsidR="00762356">
          <w:rPr>
            <w:noProof/>
            <w:webHidden/>
          </w:rPr>
        </w:r>
        <w:r w:rsidR="00762356">
          <w:rPr>
            <w:noProof/>
            <w:webHidden/>
          </w:rPr>
          <w:fldChar w:fldCharType="separate"/>
        </w:r>
        <w:r w:rsidR="00762356">
          <w:rPr>
            <w:noProof/>
            <w:webHidden/>
          </w:rPr>
          <w:t>4</w:t>
        </w:r>
        <w:r w:rsidR="00762356">
          <w:rPr>
            <w:noProof/>
            <w:webHidden/>
          </w:rPr>
          <w:fldChar w:fldCharType="end"/>
        </w:r>
      </w:hyperlink>
    </w:p>
    <w:p w14:paraId="7E8B699C" w14:textId="77777777" w:rsidR="00762356" w:rsidRDefault="009A52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635080" w:history="1">
        <w:r w:rsidR="00762356" w:rsidRPr="00B714B0">
          <w:rPr>
            <w:rStyle w:val="Hyperlink"/>
            <w:noProof/>
          </w:rPr>
          <w:t>QUERO acompanhar as denúncias em relatoria</w:t>
        </w:r>
        <w:r w:rsidR="00762356">
          <w:rPr>
            <w:noProof/>
            <w:webHidden/>
          </w:rPr>
          <w:tab/>
        </w:r>
        <w:r w:rsidR="00762356">
          <w:rPr>
            <w:noProof/>
            <w:webHidden/>
          </w:rPr>
          <w:fldChar w:fldCharType="begin"/>
        </w:r>
        <w:r w:rsidR="00762356">
          <w:rPr>
            <w:noProof/>
            <w:webHidden/>
          </w:rPr>
          <w:instrText xml:space="preserve"> PAGEREF _Toc31635080 \h </w:instrText>
        </w:r>
        <w:r w:rsidR="00762356">
          <w:rPr>
            <w:noProof/>
            <w:webHidden/>
          </w:rPr>
        </w:r>
        <w:r w:rsidR="00762356">
          <w:rPr>
            <w:noProof/>
            <w:webHidden/>
          </w:rPr>
          <w:fldChar w:fldCharType="separate"/>
        </w:r>
        <w:r w:rsidR="00762356">
          <w:rPr>
            <w:noProof/>
            <w:webHidden/>
          </w:rPr>
          <w:t>4</w:t>
        </w:r>
        <w:r w:rsidR="00762356">
          <w:rPr>
            <w:noProof/>
            <w:webHidden/>
          </w:rPr>
          <w:fldChar w:fldCharType="end"/>
        </w:r>
      </w:hyperlink>
    </w:p>
    <w:p w14:paraId="455F7132" w14:textId="77777777" w:rsidR="00762356" w:rsidRDefault="009A52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635081" w:history="1">
        <w:r w:rsidR="00762356" w:rsidRPr="00B714B0">
          <w:rPr>
            <w:rStyle w:val="Hyperlink"/>
            <w:noProof/>
          </w:rPr>
          <w:t>PARA as quais eu seja o atual relator</w:t>
        </w:r>
        <w:r w:rsidR="00762356">
          <w:rPr>
            <w:noProof/>
            <w:webHidden/>
          </w:rPr>
          <w:tab/>
        </w:r>
        <w:r w:rsidR="00762356">
          <w:rPr>
            <w:noProof/>
            <w:webHidden/>
          </w:rPr>
          <w:fldChar w:fldCharType="begin"/>
        </w:r>
        <w:r w:rsidR="00762356">
          <w:rPr>
            <w:noProof/>
            <w:webHidden/>
          </w:rPr>
          <w:instrText xml:space="preserve"> PAGEREF _Toc31635081 \h </w:instrText>
        </w:r>
        <w:r w:rsidR="00762356">
          <w:rPr>
            <w:noProof/>
            <w:webHidden/>
          </w:rPr>
        </w:r>
        <w:r w:rsidR="00762356">
          <w:rPr>
            <w:noProof/>
            <w:webHidden/>
          </w:rPr>
          <w:fldChar w:fldCharType="separate"/>
        </w:r>
        <w:r w:rsidR="00762356">
          <w:rPr>
            <w:noProof/>
            <w:webHidden/>
          </w:rPr>
          <w:t>4</w:t>
        </w:r>
        <w:r w:rsidR="00762356">
          <w:rPr>
            <w:noProof/>
            <w:webHidden/>
          </w:rPr>
          <w:fldChar w:fldCharType="end"/>
        </w:r>
      </w:hyperlink>
    </w:p>
    <w:p w14:paraId="798657D0" w14:textId="77777777" w:rsidR="00762356" w:rsidRDefault="009A52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635082" w:history="1">
        <w:r w:rsidR="00762356" w:rsidRPr="00B714B0">
          <w:rPr>
            <w:rStyle w:val="Hyperlink"/>
            <w:noProof/>
          </w:rPr>
          <w:t>PROTÓTIPO</w:t>
        </w:r>
        <w:r w:rsidR="00762356">
          <w:rPr>
            <w:noProof/>
            <w:webHidden/>
          </w:rPr>
          <w:tab/>
        </w:r>
        <w:r w:rsidR="00762356">
          <w:rPr>
            <w:noProof/>
            <w:webHidden/>
          </w:rPr>
          <w:fldChar w:fldCharType="begin"/>
        </w:r>
        <w:r w:rsidR="00762356">
          <w:rPr>
            <w:noProof/>
            <w:webHidden/>
          </w:rPr>
          <w:instrText xml:space="preserve"> PAGEREF _Toc31635082 \h </w:instrText>
        </w:r>
        <w:r w:rsidR="00762356">
          <w:rPr>
            <w:noProof/>
            <w:webHidden/>
          </w:rPr>
        </w:r>
        <w:r w:rsidR="00762356">
          <w:rPr>
            <w:noProof/>
            <w:webHidden/>
          </w:rPr>
          <w:fldChar w:fldCharType="separate"/>
        </w:r>
        <w:r w:rsidR="00762356">
          <w:rPr>
            <w:noProof/>
            <w:webHidden/>
          </w:rPr>
          <w:t>4</w:t>
        </w:r>
        <w:r w:rsidR="00762356">
          <w:rPr>
            <w:noProof/>
            <w:webHidden/>
          </w:rPr>
          <w:fldChar w:fldCharType="end"/>
        </w:r>
      </w:hyperlink>
    </w:p>
    <w:p w14:paraId="31E3BFCC" w14:textId="77777777" w:rsidR="00762356" w:rsidRDefault="009A52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635083" w:history="1">
        <w:r w:rsidR="00762356" w:rsidRPr="00B714B0">
          <w:rPr>
            <w:rStyle w:val="Hyperlink"/>
            <w:noProof/>
          </w:rPr>
          <w:t>CRITÉRIOS DE ACEITE</w:t>
        </w:r>
        <w:r w:rsidR="00762356">
          <w:rPr>
            <w:noProof/>
            <w:webHidden/>
          </w:rPr>
          <w:tab/>
        </w:r>
        <w:r w:rsidR="00762356">
          <w:rPr>
            <w:noProof/>
            <w:webHidden/>
          </w:rPr>
          <w:fldChar w:fldCharType="begin"/>
        </w:r>
        <w:r w:rsidR="00762356">
          <w:rPr>
            <w:noProof/>
            <w:webHidden/>
          </w:rPr>
          <w:instrText xml:space="preserve"> PAGEREF _Toc31635083 \h </w:instrText>
        </w:r>
        <w:r w:rsidR="00762356">
          <w:rPr>
            <w:noProof/>
            <w:webHidden/>
          </w:rPr>
        </w:r>
        <w:r w:rsidR="00762356">
          <w:rPr>
            <w:noProof/>
            <w:webHidden/>
          </w:rPr>
          <w:fldChar w:fldCharType="separate"/>
        </w:r>
        <w:r w:rsidR="00762356">
          <w:rPr>
            <w:noProof/>
            <w:webHidden/>
          </w:rPr>
          <w:t>6</w:t>
        </w:r>
        <w:r w:rsidR="00762356">
          <w:rPr>
            <w:noProof/>
            <w:webHidden/>
          </w:rPr>
          <w:fldChar w:fldCharType="end"/>
        </w:r>
      </w:hyperlink>
    </w:p>
    <w:p w14:paraId="0941CB0E" w14:textId="77777777" w:rsidR="00762356" w:rsidRDefault="009A52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635084" w:history="1">
        <w:r w:rsidR="00762356" w:rsidRPr="00B714B0">
          <w:rPr>
            <w:rStyle w:val="Hyperlink"/>
            <w:noProof/>
          </w:rPr>
          <w:t>MENSAGENS</w:t>
        </w:r>
        <w:r w:rsidR="00762356">
          <w:rPr>
            <w:noProof/>
            <w:webHidden/>
          </w:rPr>
          <w:tab/>
        </w:r>
        <w:r w:rsidR="00762356">
          <w:rPr>
            <w:noProof/>
            <w:webHidden/>
          </w:rPr>
          <w:fldChar w:fldCharType="begin"/>
        </w:r>
        <w:r w:rsidR="00762356">
          <w:rPr>
            <w:noProof/>
            <w:webHidden/>
          </w:rPr>
          <w:instrText xml:space="preserve"> PAGEREF _Toc31635084 \h </w:instrText>
        </w:r>
        <w:r w:rsidR="00762356">
          <w:rPr>
            <w:noProof/>
            <w:webHidden/>
          </w:rPr>
        </w:r>
        <w:r w:rsidR="00762356">
          <w:rPr>
            <w:noProof/>
            <w:webHidden/>
          </w:rPr>
          <w:fldChar w:fldCharType="separate"/>
        </w:r>
        <w:r w:rsidR="00762356">
          <w:rPr>
            <w:noProof/>
            <w:webHidden/>
          </w:rPr>
          <w:t>7</w:t>
        </w:r>
        <w:r w:rsidR="00762356">
          <w:rPr>
            <w:noProof/>
            <w:webHidden/>
          </w:rPr>
          <w:fldChar w:fldCharType="end"/>
        </w:r>
      </w:hyperlink>
    </w:p>
    <w:p w14:paraId="3C1798AD" w14:textId="77777777" w:rsidR="00762356" w:rsidRDefault="009A52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635085" w:history="1">
        <w:r w:rsidR="00762356" w:rsidRPr="00B714B0">
          <w:rPr>
            <w:rStyle w:val="Hyperlink"/>
            <w:noProof/>
          </w:rPr>
          <w:t>INFORMAÇÕES COMPLEMENTARES</w:t>
        </w:r>
        <w:r w:rsidR="00762356">
          <w:rPr>
            <w:noProof/>
            <w:webHidden/>
          </w:rPr>
          <w:tab/>
        </w:r>
        <w:r w:rsidR="00762356">
          <w:rPr>
            <w:noProof/>
            <w:webHidden/>
          </w:rPr>
          <w:fldChar w:fldCharType="begin"/>
        </w:r>
        <w:r w:rsidR="00762356">
          <w:rPr>
            <w:noProof/>
            <w:webHidden/>
          </w:rPr>
          <w:instrText xml:space="preserve"> PAGEREF _Toc31635085 \h </w:instrText>
        </w:r>
        <w:r w:rsidR="00762356">
          <w:rPr>
            <w:noProof/>
            <w:webHidden/>
          </w:rPr>
        </w:r>
        <w:r w:rsidR="00762356">
          <w:rPr>
            <w:noProof/>
            <w:webHidden/>
          </w:rPr>
          <w:fldChar w:fldCharType="separate"/>
        </w:r>
        <w:r w:rsidR="00762356">
          <w:rPr>
            <w:noProof/>
            <w:webHidden/>
          </w:rPr>
          <w:t>7</w:t>
        </w:r>
        <w:r w:rsidR="00762356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2C74806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31635078"/>
      <w:r w:rsidR="008838E8">
        <w:lastRenderedPageBreak/>
        <w:t>HST-0</w:t>
      </w:r>
      <w:r w:rsidR="003D12FE">
        <w:t>6</w:t>
      </w:r>
      <w:r w:rsidR="00762356">
        <w:t>9</w:t>
      </w:r>
      <w:r w:rsidR="00D175C7">
        <w:t>–</w:t>
      </w:r>
      <w:r w:rsidR="008838E8">
        <w:t xml:space="preserve"> Acompanhar</w:t>
      </w:r>
      <w:r w:rsidR="00DE50A5">
        <w:t xml:space="preserve"> </w:t>
      </w:r>
      <w:r w:rsidR="003D12FE">
        <w:t>Denúncia</w:t>
      </w:r>
      <w:r w:rsidR="00D57BE9">
        <w:t xml:space="preserve"> - </w:t>
      </w:r>
      <w:r w:rsidR="005334D9">
        <w:t>Relator</w:t>
      </w:r>
      <w:bookmarkEnd w:id="5"/>
    </w:p>
    <w:p w14:paraId="37D34CD1" w14:textId="72EAE828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31635079"/>
      <w:r w:rsidRPr="000628DE">
        <w:t>COMO</w:t>
      </w:r>
      <w:r w:rsidR="00C64B05" w:rsidRPr="000628DE">
        <w:t xml:space="preserve"> </w:t>
      </w:r>
      <w:bookmarkEnd w:id="6"/>
      <w:r w:rsidR="002B12A7">
        <w:rPr>
          <w:b w:val="0"/>
        </w:rPr>
        <w:t>relator</w:t>
      </w:r>
    </w:p>
    <w:p w14:paraId="4036BB8D" w14:textId="3C2950C1" w:rsidR="00CE176F" w:rsidRPr="000628DE" w:rsidRDefault="00CE176F" w:rsidP="005A4527">
      <w:pPr>
        <w:pStyle w:val="Ttulo2"/>
        <w:numPr>
          <w:ilvl w:val="0"/>
          <w:numId w:val="0"/>
        </w:numPr>
      </w:pPr>
      <w:bookmarkStart w:id="7" w:name="_Toc31635080"/>
      <w:r w:rsidRPr="000628DE">
        <w:t>QUERO</w:t>
      </w:r>
      <w:r w:rsidR="005A4527" w:rsidRPr="000628DE">
        <w:t xml:space="preserve"> </w:t>
      </w:r>
      <w:r w:rsidR="008838E8">
        <w:rPr>
          <w:b w:val="0"/>
        </w:rPr>
        <w:t xml:space="preserve">acompanhar </w:t>
      </w:r>
      <w:r w:rsidR="003D12FE">
        <w:rPr>
          <w:b w:val="0"/>
        </w:rPr>
        <w:t>as denúncias</w:t>
      </w:r>
      <w:r w:rsidR="005334D9">
        <w:rPr>
          <w:b w:val="0"/>
        </w:rPr>
        <w:t xml:space="preserve"> em relatoria</w:t>
      </w:r>
      <w:bookmarkEnd w:id="7"/>
    </w:p>
    <w:p w14:paraId="38E7497A" w14:textId="25C46381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8" w:name="_Toc31635081"/>
      <w:r w:rsidRPr="000628DE">
        <w:t>PARA</w:t>
      </w:r>
      <w:r w:rsidR="005A4527" w:rsidRPr="000628DE">
        <w:t xml:space="preserve"> </w:t>
      </w:r>
      <w:r w:rsidR="005334D9">
        <w:rPr>
          <w:b w:val="0"/>
        </w:rPr>
        <w:t>as quais eu seja o atual relator</w:t>
      </w:r>
      <w:bookmarkEnd w:id="8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9" w:name="_Toc7509864"/>
      <w:bookmarkStart w:id="10" w:name="_Toc31635082"/>
      <w:r>
        <w:t>PROTÓTIPO</w:t>
      </w:r>
      <w:bookmarkEnd w:id="9"/>
      <w:bookmarkEnd w:id="10"/>
    </w:p>
    <w:p w14:paraId="22840805" w14:textId="77777777" w:rsidR="00BB7917" w:rsidRDefault="00BB7917" w:rsidP="00BB7917">
      <w:pPr>
        <w:pStyle w:val="EstiloPrototipo3"/>
      </w:pPr>
    </w:p>
    <w:p w14:paraId="7BB94649" w14:textId="5BA1CB27" w:rsidR="002E2F62" w:rsidRDefault="00790949" w:rsidP="002E2F62">
      <w:pPr>
        <w:pStyle w:val="EstiloPrototipo3"/>
        <w:numPr>
          <w:ilvl w:val="0"/>
          <w:numId w:val="3"/>
        </w:numPr>
      </w:pPr>
      <w:bookmarkStart w:id="11" w:name="_Ref26368229"/>
      <w:r>
        <w:t>Denúncias</w:t>
      </w:r>
      <w:r w:rsidR="00B769D4">
        <w:t xml:space="preserve"> por estado</w:t>
      </w:r>
      <w:r w:rsidR="009B5756">
        <w:t>:</w:t>
      </w:r>
      <w:bookmarkEnd w:id="11"/>
    </w:p>
    <w:p w14:paraId="2E7739CD" w14:textId="08C36C09" w:rsidR="00981360" w:rsidRDefault="00DA7AA8" w:rsidP="00981360">
      <w:pPr>
        <w:pStyle w:val="EstiloPrototipo3"/>
      </w:pPr>
      <w:r>
        <w:rPr>
          <w:noProof/>
        </w:rPr>
        <w:drawing>
          <wp:inline distT="0" distB="0" distL="0" distR="0" wp14:anchorId="4C144825" wp14:editId="7D6EB580">
            <wp:extent cx="5760085" cy="5032375"/>
            <wp:effectExtent l="19050" t="19050" r="12065" b="158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or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3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563FC" w14:textId="2EFC646A" w:rsidR="009B5756" w:rsidRDefault="00B769D4" w:rsidP="003F08D5">
      <w:pPr>
        <w:pStyle w:val="EstiloPrototipo3"/>
        <w:numPr>
          <w:ilvl w:val="0"/>
          <w:numId w:val="3"/>
        </w:numPr>
      </w:pPr>
      <w:bookmarkStart w:id="12" w:name="_Ref26369985"/>
      <w:r>
        <w:t xml:space="preserve">Grid </w:t>
      </w:r>
      <w:r w:rsidR="00790949">
        <w:t>das Denúncias</w:t>
      </w:r>
      <w:r w:rsidR="009B5756">
        <w:t>:</w:t>
      </w:r>
      <w:bookmarkEnd w:id="12"/>
    </w:p>
    <w:p w14:paraId="650A6DBB" w14:textId="0196EB18" w:rsidR="009B3BA4" w:rsidRDefault="009B3BA4" w:rsidP="002E2F62">
      <w:pPr>
        <w:pStyle w:val="EstiloPrototipo3"/>
      </w:pPr>
      <w:r>
        <w:lastRenderedPageBreak/>
        <w:tab/>
      </w:r>
      <w:r w:rsidR="00D379C1">
        <w:rPr>
          <w:noProof/>
        </w:rPr>
        <w:drawing>
          <wp:inline distT="0" distB="0" distL="0" distR="0" wp14:anchorId="6E616DAD" wp14:editId="109A379E">
            <wp:extent cx="5760085" cy="3796665"/>
            <wp:effectExtent l="19050" t="19050" r="12065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96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D4A5B" w14:textId="0BEF27D2" w:rsidR="009B3BA4" w:rsidRDefault="009B3BA4" w:rsidP="009B3BA4">
      <w:pPr>
        <w:pStyle w:val="EstiloPrototipo3"/>
        <w:ind w:left="720"/>
      </w:pPr>
    </w:p>
    <w:p w14:paraId="31202B79" w14:textId="15C59C36" w:rsidR="00A66BD6" w:rsidRDefault="00A66BD6" w:rsidP="005334D9">
      <w:pPr>
        <w:pStyle w:val="EstiloPrototipo3"/>
      </w:pPr>
    </w:p>
    <w:p w14:paraId="7BC27B21" w14:textId="63285F23" w:rsidR="00274559" w:rsidRDefault="00274559" w:rsidP="00A66BD6">
      <w:pPr>
        <w:pStyle w:val="EstiloPrototipo3"/>
        <w:ind w:left="360"/>
      </w:pPr>
    </w:p>
    <w:p w14:paraId="080196DC" w14:textId="77777777" w:rsidR="00BB0BA9" w:rsidRDefault="00BB0BA9" w:rsidP="00A66BD6">
      <w:pPr>
        <w:pStyle w:val="EstiloPrototipo3"/>
        <w:ind w:left="360"/>
      </w:pPr>
    </w:p>
    <w:p w14:paraId="400537A2" w14:textId="77777777" w:rsidR="00BB0BA9" w:rsidRDefault="00BB0BA9" w:rsidP="00A66BD6">
      <w:pPr>
        <w:pStyle w:val="EstiloPrototipo3"/>
        <w:ind w:left="360"/>
      </w:pPr>
    </w:p>
    <w:p w14:paraId="23342728" w14:textId="77777777" w:rsidR="00BB0BA9" w:rsidRDefault="00BB0BA9" w:rsidP="00A66BD6">
      <w:pPr>
        <w:pStyle w:val="EstiloPrototipo3"/>
        <w:ind w:left="360"/>
      </w:pPr>
    </w:p>
    <w:p w14:paraId="22CEF330" w14:textId="77777777" w:rsidR="00BB0BA9" w:rsidRDefault="00BB0BA9" w:rsidP="00A66BD6">
      <w:pPr>
        <w:pStyle w:val="EstiloPrototipo3"/>
        <w:ind w:left="360"/>
      </w:pPr>
    </w:p>
    <w:p w14:paraId="7854411D" w14:textId="77777777" w:rsidR="00BB0BA9" w:rsidRDefault="00BB0BA9" w:rsidP="00A66BD6">
      <w:pPr>
        <w:pStyle w:val="EstiloPrototipo3"/>
        <w:ind w:left="360"/>
      </w:pPr>
    </w:p>
    <w:p w14:paraId="5352FD14" w14:textId="77777777" w:rsidR="00BB0BA9" w:rsidRDefault="00BB0BA9" w:rsidP="00A66BD6">
      <w:pPr>
        <w:pStyle w:val="EstiloPrototipo3"/>
        <w:ind w:left="360"/>
      </w:pPr>
    </w:p>
    <w:p w14:paraId="31C3D8BC" w14:textId="77777777" w:rsidR="00BB0BA9" w:rsidRDefault="00BB0BA9" w:rsidP="00A66BD6">
      <w:pPr>
        <w:pStyle w:val="EstiloPrototipo3"/>
        <w:ind w:left="360"/>
      </w:pPr>
    </w:p>
    <w:p w14:paraId="415E706D" w14:textId="77777777" w:rsidR="00BB0BA9" w:rsidRDefault="00BB0BA9" w:rsidP="00A66BD6">
      <w:pPr>
        <w:pStyle w:val="EstiloPrototipo3"/>
        <w:ind w:left="360"/>
      </w:pPr>
    </w:p>
    <w:p w14:paraId="5F0BCE0D" w14:textId="77777777" w:rsidR="00BB0BA9" w:rsidRDefault="00BB0BA9" w:rsidP="00A66BD6">
      <w:pPr>
        <w:pStyle w:val="EstiloPrototipo3"/>
        <w:ind w:left="360"/>
      </w:pPr>
    </w:p>
    <w:p w14:paraId="62ECBB5C" w14:textId="77777777" w:rsidR="00BB0BA9" w:rsidRDefault="00BB0BA9" w:rsidP="00A66BD6">
      <w:pPr>
        <w:pStyle w:val="EstiloPrototipo3"/>
        <w:ind w:left="360"/>
      </w:pPr>
    </w:p>
    <w:p w14:paraId="2EDCB52E" w14:textId="77777777" w:rsidR="00BB0BA9" w:rsidRDefault="00BB0BA9" w:rsidP="00A66BD6">
      <w:pPr>
        <w:pStyle w:val="EstiloPrototipo3"/>
        <w:ind w:left="360"/>
      </w:pPr>
    </w:p>
    <w:p w14:paraId="641F69BE" w14:textId="77777777" w:rsidR="00BB0BA9" w:rsidRDefault="00BB0BA9" w:rsidP="00A66BD6">
      <w:pPr>
        <w:pStyle w:val="EstiloPrototipo3"/>
        <w:ind w:left="360"/>
      </w:pPr>
    </w:p>
    <w:p w14:paraId="24289B88" w14:textId="77777777" w:rsidR="00BB0BA9" w:rsidRDefault="00BB0BA9" w:rsidP="00A66BD6">
      <w:pPr>
        <w:pStyle w:val="EstiloPrototipo3"/>
        <w:ind w:left="360"/>
      </w:pPr>
    </w:p>
    <w:p w14:paraId="3F74B077" w14:textId="6F20AE62" w:rsidR="00BB0BA9" w:rsidRDefault="00BB0BA9" w:rsidP="00BB0BA9">
      <w:pPr>
        <w:pStyle w:val="EstiloPrototipo3"/>
        <w:numPr>
          <w:ilvl w:val="0"/>
          <w:numId w:val="3"/>
        </w:numPr>
      </w:pPr>
      <w:bookmarkStart w:id="13" w:name="_Ref31725763"/>
      <w:r>
        <w:lastRenderedPageBreak/>
        <w:t>Visualizar Denúncia:</w:t>
      </w:r>
      <w:bookmarkEnd w:id="13"/>
    </w:p>
    <w:p w14:paraId="44E36D66" w14:textId="77777777" w:rsidR="00BB0BA9" w:rsidRDefault="00BB0BA9" w:rsidP="00A66BD6">
      <w:pPr>
        <w:pStyle w:val="EstiloPrototipo3"/>
        <w:ind w:left="360"/>
      </w:pPr>
    </w:p>
    <w:p w14:paraId="0513F3E1" w14:textId="1F5BB82D" w:rsidR="00353CEF" w:rsidRDefault="00BB0BA9" w:rsidP="00D1699F">
      <w:pPr>
        <w:pStyle w:val="EstiloPrototipo3"/>
      </w:pPr>
      <w:r>
        <w:rPr>
          <w:noProof/>
        </w:rPr>
        <w:drawing>
          <wp:inline distT="0" distB="0" distL="0" distR="0" wp14:anchorId="1CB565A0" wp14:editId="39CFBF67">
            <wp:extent cx="3810000" cy="4883847"/>
            <wp:effectExtent l="19050" t="19050" r="19050" b="1206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sualizarco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7"/>
                    <a:stretch/>
                  </pic:blipFill>
                  <pic:spPr bwMode="auto">
                    <a:xfrm>
                      <a:off x="0" y="0"/>
                      <a:ext cx="3810196" cy="4884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080B9D" w:rsidRPr="00E976B5" w14:paraId="1E50885F" w14:textId="77777777" w:rsidTr="00080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1519EAC7" w14:textId="6307DFF9" w:rsidR="00080B9D" w:rsidRPr="00E976B5" w:rsidRDefault="00080B9D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_Ref26369985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P02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80B9D" w:rsidRPr="005D2A67" w14:paraId="42A28DB4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28C6135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2E79E6AD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15934C1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4EDA247B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21B669A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DFF5BB8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86E82F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E10ED5" w:rsidRPr="00017568" w14:paraId="3ECFACD5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3011BD8" w14:textId="77777777" w:rsidR="00E10ED5" w:rsidRPr="009B42E9" w:rsidRDefault="00E10E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C9631CC" w14:textId="14FD25E6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Buscar</w:t>
            </w:r>
          </w:p>
        </w:tc>
        <w:tc>
          <w:tcPr>
            <w:tcW w:w="1276" w:type="dxa"/>
          </w:tcPr>
          <w:p w14:paraId="79010A31" w14:textId="54D23009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filtro sobre o resultado do grid</w:t>
            </w:r>
          </w:p>
        </w:tc>
        <w:tc>
          <w:tcPr>
            <w:tcW w:w="708" w:type="dxa"/>
          </w:tcPr>
          <w:p w14:paraId="37F0E4A6" w14:textId="1FEA4A5D" w:rsidR="00E10ED5" w:rsidRDefault="00E10ED5" w:rsidP="00080B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F808F0B" w14:textId="2A99B2D1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1FC718F" w14:textId="656DC847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C9D6F9C" w14:textId="62116A28" w:rsidR="00E10ED5" w:rsidRDefault="00E10ED5" w:rsidP="0010338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informar letras ou números, o sistema filtra os registros do grid nas colunas: </w:t>
            </w:r>
            <w:r w:rsidR="00103385">
              <w:rPr>
                <w:sz w:val="18"/>
                <w:szCs w:val="18"/>
              </w:rPr>
              <w:t>Nº Denúncia, Dat</w:t>
            </w:r>
            <w:r w:rsidR="00131672">
              <w:rPr>
                <w:sz w:val="18"/>
                <w:szCs w:val="18"/>
              </w:rPr>
              <w:t>a/Hora do c</w:t>
            </w:r>
            <w:r w:rsidR="00103385">
              <w:rPr>
                <w:sz w:val="18"/>
                <w:szCs w:val="18"/>
              </w:rPr>
              <w:t>adastro, Denunciante, Denunciado e Status</w:t>
            </w:r>
            <w:r>
              <w:rPr>
                <w:sz w:val="18"/>
                <w:szCs w:val="18"/>
              </w:rPr>
              <w:t>.</w:t>
            </w:r>
          </w:p>
        </w:tc>
      </w:tr>
      <w:tr w:rsidR="00080B9D" w:rsidRPr="00017568" w14:paraId="04D3DC49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22FBB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620A18E" w14:textId="7C4C0A0C" w:rsidR="00080B9D" w:rsidRDefault="00D601AA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Denúncia</w:t>
            </w:r>
          </w:p>
        </w:tc>
        <w:tc>
          <w:tcPr>
            <w:tcW w:w="1276" w:type="dxa"/>
          </w:tcPr>
          <w:p w14:paraId="0CE2B668" w14:textId="498BDECF" w:rsidR="00080B9D" w:rsidRPr="00F23DF4" w:rsidRDefault="00D6500F" w:rsidP="00D601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</w:t>
            </w:r>
            <w:r w:rsidR="00D601AA">
              <w:rPr>
                <w:rFonts w:cs="Arial"/>
                <w:sz w:val="18"/>
                <w:szCs w:val="18"/>
              </w:rPr>
              <w:t>e protocolo da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D601AA">
              <w:rPr>
                <w:rFonts w:cs="Arial"/>
                <w:sz w:val="18"/>
                <w:szCs w:val="18"/>
              </w:rPr>
              <w:t>denúncia</w:t>
            </w:r>
          </w:p>
        </w:tc>
        <w:tc>
          <w:tcPr>
            <w:tcW w:w="708" w:type="dxa"/>
          </w:tcPr>
          <w:p w14:paraId="707C63E2" w14:textId="28090626" w:rsidR="00080B9D" w:rsidRPr="00410002" w:rsidRDefault="00D6500F" w:rsidP="00080B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F10C677" w14:textId="7C8122C3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719ABCB0" w14:textId="011F9811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0B397D1" w14:textId="4D46AA42" w:rsidR="00080B9D" w:rsidRPr="009261BC" w:rsidRDefault="00546631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495B65EE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EB68834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B941441" w14:textId="6C410DBE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Data/Hora do Cadastro</w:t>
            </w:r>
          </w:p>
        </w:tc>
        <w:tc>
          <w:tcPr>
            <w:tcW w:w="1276" w:type="dxa"/>
          </w:tcPr>
          <w:p w14:paraId="0AD9E8A5" w14:textId="0C4D5D80" w:rsidR="00080B9D" w:rsidRDefault="00546631" w:rsidP="00D601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e hora de cadastro </w:t>
            </w:r>
            <w:r w:rsidR="00D601AA">
              <w:rPr>
                <w:rFonts w:cs="Arial"/>
                <w:sz w:val="18"/>
                <w:szCs w:val="18"/>
              </w:rPr>
              <w:t>da denúncia</w:t>
            </w:r>
          </w:p>
        </w:tc>
        <w:tc>
          <w:tcPr>
            <w:tcW w:w="708" w:type="dxa"/>
          </w:tcPr>
          <w:p w14:paraId="64BEAC0D" w14:textId="5EF103E8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1DB4BB6" w14:textId="542D75FF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</w:t>
            </w:r>
          </w:p>
        </w:tc>
        <w:tc>
          <w:tcPr>
            <w:tcW w:w="926" w:type="dxa"/>
          </w:tcPr>
          <w:p w14:paraId="54F4488D" w14:textId="632BAA20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Dd</w:t>
            </w:r>
            <w:proofErr w:type="spellEnd"/>
            <w:r>
              <w:rPr>
                <w:rFonts w:cs="Arial"/>
                <w:sz w:val="18"/>
                <w:szCs w:val="18"/>
              </w:rPr>
              <w:t>/mm/</w:t>
            </w:r>
            <w:proofErr w:type="spellStart"/>
            <w:r>
              <w:rPr>
                <w:rFonts w:cs="Arial"/>
                <w:sz w:val="18"/>
                <w:szCs w:val="18"/>
              </w:rPr>
              <w:t>aaaa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às </w:t>
            </w:r>
            <w:proofErr w:type="spellStart"/>
            <w:proofErr w:type="gramStart"/>
            <w:r>
              <w:rPr>
                <w:rFonts w:cs="Arial"/>
                <w:sz w:val="18"/>
                <w:szCs w:val="18"/>
              </w:rPr>
              <w:t>hh:mm</w:t>
            </w:r>
            <w:proofErr w:type="spellEnd"/>
            <w:proofErr w:type="gramEnd"/>
          </w:p>
        </w:tc>
        <w:tc>
          <w:tcPr>
            <w:tcW w:w="2855" w:type="dxa"/>
            <w:shd w:val="clear" w:color="auto" w:fill="FFFFFF" w:themeFill="background1"/>
          </w:tcPr>
          <w:p w14:paraId="3A903559" w14:textId="0D45A324" w:rsidR="00080B9D" w:rsidRPr="002D561C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1DE76B6D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624A0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FBFD8D3" w14:textId="05D04B4F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Denunciante</w:t>
            </w:r>
          </w:p>
        </w:tc>
        <w:tc>
          <w:tcPr>
            <w:tcW w:w="1276" w:type="dxa"/>
          </w:tcPr>
          <w:p w14:paraId="1DEDD30C" w14:textId="06FDBF8D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usuário que cadastrou a denúncia</w:t>
            </w:r>
          </w:p>
        </w:tc>
        <w:tc>
          <w:tcPr>
            <w:tcW w:w="708" w:type="dxa"/>
          </w:tcPr>
          <w:p w14:paraId="47C63645" w14:textId="521049B7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A1CD6C7" w14:textId="5D3A6C91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F683E5F" w14:textId="2563D191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D2DB78D" w14:textId="5F027921" w:rsidR="00080B9D" w:rsidRPr="002D561C" w:rsidRDefault="001A1019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denunciante.</w:t>
            </w:r>
          </w:p>
        </w:tc>
      </w:tr>
      <w:tr w:rsidR="00080B9D" w:rsidRPr="00017568" w14:paraId="10D00C24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10E7D9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D9B52F6" w14:textId="64E20F54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Denunciado</w:t>
            </w:r>
          </w:p>
        </w:tc>
        <w:tc>
          <w:tcPr>
            <w:tcW w:w="1276" w:type="dxa"/>
          </w:tcPr>
          <w:p w14:paraId="7ACA8D1E" w14:textId="2AB9C54E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Membro de chapa, membro de comissão ou chapa denunciada</w:t>
            </w:r>
          </w:p>
        </w:tc>
        <w:tc>
          <w:tcPr>
            <w:tcW w:w="708" w:type="dxa"/>
          </w:tcPr>
          <w:p w14:paraId="4794AB83" w14:textId="4142A780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D84A4EC" w14:textId="4050DC03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4B7AD87" w14:textId="791546F0" w:rsidR="00080B9D" w:rsidRDefault="001A1019" w:rsidP="0054663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D35DC34" w14:textId="77777777" w:rsidR="00080B9D" w:rsidRDefault="001A1019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Tipo de Denúncia seja “Chapa”, então exibe o número da chapa;</w:t>
            </w:r>
          </w:p>
          <w:p w14:paraId="2588EBF0" w14:textId="69D280A3" w:rsidR="001A1019" w:rsidRPr="004C2EBB" w:rsidRDefault="001A1019" w:rsidP="004C2EB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Tipo de Denúncia seja “Membro de chapa” ou “Membro de comissão”, então exibe o nome completo do denunciado</w:t>
            </w:r>
            <w:r w:rsidR="004C2EBB">
              <w:rPr>
                <w:sz w:val="18"/>
                <w:szCs w:val="18"/>
              </w:rPr>
              <w:t>.</w:t>
            </w:r>
          </w:p>
        </w:tc>
      </w:tr>
      <w:tr w:rsidR="00080B9D" w:rsidRPr="00017568" w14:paraId="6388FA85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14298F1" w14:textId="33FB9470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2F218D7" w14:textId="20E0C12C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276" w:type="dxa"/>
          </w:tcPr>
          <w:p w14:paraId="6CAFA7ED" w14:textId="7D1DB1B4" w:rsidR="00080B9D" w:rsidRDefault="00546631" w:rsidP="007516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 d</w:t>
            </w:r>
            <w:r w:rsidR="007516BE">
              <w:rPr>
                <w:rFonts w:cs="Arial"/>
                <w:sz w:val="18"/>
                <w:szCs w:val="18"/>
              </w:rPr>
              <w:t>a denúncia</w:t>
            </w:r>
          </w:p>
        </w:tc>
        <w:tc>
          <w:tcPr>
            <w:tcW w:w="708" w:type="dxa"/>
          </w:tcPr>
          <w:p w14:paraId="29CA154D" w14:textId="52DC5783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89FFB85" w14:textId="43D6ADB1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C810145" w14:textId="1DD239BE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1A99BF" w14:textId="65105EC3" w:rsidR="00080B9D" w:rsidRDefault="00546631" w:rsidP="007516BE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</w:t>
            </w:r>
            <w:r w:rsidR="007516BE">
              <w:rPr>
                <w:sz w:val="18"/>
                <w:szCs w:val="18"/>
              </w:rPr>
              <w:t>a denúncia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3EA9E99B" w14:textId="2879168E" w:rsidR="001A5E0F" w:rsidRPr="00182ECD" w:rsidRDefault="001A5E0F" w:rsidP="005834A3">
      <w:pPr>
        <w:pStyle w:val="EstiloPrototipo3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823"/>
        <w:gridCol w:w="1654"/>
        <w:gridCol w:w="729"/>
        <w:gridCol w:w="4859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0759A4F4" w:rsidR="00353CEF" w:rsidRPr="005D2A67" w:rsidRDefault="00353CEF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BB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23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654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29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859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BB0B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823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654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729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859" w:type="dxa"/>
          </w:tcPr>
          <w:p w14:paraId="0F90A40A" w14:textId="6098C27C" w:rsidR="0075539B" w:rsidRPr="00961D2E" w:rsidRDefault="00587974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BB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23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654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729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859" w:type="dxa"/>
          </w:tcPr>
          <w:p w14:paraId="27157EA9" w14:textId="415A2B55" w:rsidR="00092606" w:rsidRPr="00961D2E" w:rsidRDefault="00F22377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765C61" w:rsidRPr="000126F0" w14:paraId="1A331B35" w14:textId="77777777" w:rsidTr="00BB0B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823" w:type="dxa"/>
          </w:tcPr>
          <w:p w14:paraId="4BC1E35E" w14:textId="23955601" w:rsidR="00765C61" w:rsidRDefault="00765C61" w:rsidP="00980FB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Denúncias </w:t>
            </w:r>
            <w:r w:rsidR="00980FB5">
              <w:rPr>
                <w:sz w:val="18"/>
                <w:szCs w:val="18"/>
              </w:rPr>
              <w:t>em</w:t>
            </w:r>
            <w:r>
              <w:rPr>
                <w:sz w:val="18"/>
                <w:szCs w:val="18"/>
              </w:rPr>
              <w:t xml:space="preserve"> relatoria</w:t>
            </w:r>
          </w:p>
        </w:tc>
        <w:tc>
          <w:tcPr>
            <w:tcW w:w="1654" w:type="dxa"/>
          </w:tcPr>
          <w:p w14:paraId="683C68B5" w14:textId="63D3D21A" w:rsidR="00765C61" w:rsidRDefault="004A579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as denúncias encaminhadas para o relator.</w:t>
            </w:r>
          </w:p>
        </w:tc>
        <w:tc>
          <w:tcPr>
            <w:tcW w:w="729" w:type="dxa"/>
          </w:tcPr>
          <w:p w14:paraId="7089E69B" w14:textId="7F1B139D" w:rsidR="00765C61" w:rsidRDefault="00765C61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859" w:type="dxa"/>
          </w:tcPr>
          <w:p w14:paraId="7560B600" w14:textId="18B7DF20" w:rsidR="00765C61" w:rsidRPr="000B38F1" w:rsidRDefault="004A5794" w:rsidP="000B38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</w:t>
            </w:r>
            <w:r w:rsidRPr="004A5794">
              <w:rPr>
                <w:b/>
                <w:sz w:val="18"/>
                <w:szCs w:val="18"/>
              </w:rPr>
              <w:fldChar w:fldCharType="begin"/>
            </w:r>
            <w:r w:rsidRPr="004A5794">
              <w:rPr>
                <w:b/>
                <w:sz w:val="18"/>
                <w:szCs w:val="18"/>
              </w:rPr>
              <w:instrText xml:space="preserve"> REF _Ref26369985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4A5794">
              <w:rPr>
                <w:b/>
                <w:sz w:val="18"/>
                <w:szCs w:val="18"/>
              </w:rPr>
            </w:r>
            <w:r w:rsidRPr="004A5794">
              <w:rPr>
                <w:b/>
                <w:sz w:val="18"/>
                <w:szCs w:val="18"/>
              </w:rPr>
              <w:fldChar w:fldCharType="separate"/>
            </w:r>
            <w:r w:rsidRPr="004A5794">
              <w:rPr>
                <w:b/>
                <w:sz w:val="18"/>
                <w:szCs w:val="18"/>
              </w:rPr>
              <w:t>P02</w:t>
            </w:r>
            <w:r w:rsidRPr="004A5794"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BA00FD" w:rsidRPr="000126F0" w14:paraId="33E0DC5E" w14:textId="77777777" w:rsidTr="00BB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23" w:type="dxa"/>
          </w:tcPr>
          <w:p w14:paraId="4757BF2F" w14:textId="367871AA" w:rsidR="00BA00FD" w:rsidRDefault="00BA00FD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Análise de Admissibilidade</w:t>
            </w:r>
          </w:p>
        </w:tc>
        <w:tc>
          <w:tcPr>
            <w:tcW w:w="1654" w:type="dxa"/>
          </w:tcPr>
          <w:p w14:paraId="0C4E4688" w14:textId="3AFAEECB" w:rsidR="00BA00FD" w:rsidRDefault="00C906A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dados de admissão ou inadmissão da denúncia</w:t>
            </w:r>
          </w:p>
        </w:tc>
        <w:tc>
          <w:tcPr>
            <w:tcW w:w="729" w:type="dxa"/>
          </w:tcPr>
          <w:p w14:paraId="31F4801C" w14:textId="079DC923" w:rsidR="00BA00FD" w:rsidRDefault="00C906A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859" w:type="dxa"/>
          </w:tcPr>
          <w:p w14:paraId="0BE38E90" w14:textId="0E2C8B6E" w:rsidR="00BA00FD" w:rsidRDefault="00C906A4" w:rsidP="00EC4CC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Executa a história </w:t>
            </w:r>
            <w:r w:rsidR="00EC4CC2" w:rsidRPr="00EC4CC2">
              <w:rPr>
                <w:sz w:val="18"/>
                <w:szCs w:val="18"/>
              </w:rPr>
              <w:t>Eleitoral_HST068_Aba</w:t>
            </w:r>
            <w:proofErr w:type="gramStart"/>
            <w:r w:rsidR="00EC4CC2" w:rsidRPr="00EC4CC2">
              <w:rPr>
                <w:sz w:val="18"/>
                <w:szCs w:val="18"/>
              </w:rPr>
              <w:t>_Analise</w:t>
            </w:r>
            <w:proofErr w:type="gramEnd"/>
            <w:r w:rsidR="00EC4CC2" w:rsidRPr="00EC4CC2">
              <w:rPr>
                <w:sz w:val="18"/>
                <w:szCs w:val="18"/>
              </w:rPr>
              <w:t>_Admissibilidade</w:t>
            </w:r>
            <w:r w:rsidR="00EC4CC2">
              <w:rPr>
                <w:sz w:val="18"/>
                <w:szCs w:val="18"/>
              </w:rPr>
              <w:t>.</w:t>
            </w:r>
          </w:p>
        </w:tc>
      </w:tr>
    </w:tbl>
    <w:p w14:paraId="1F1B01DF" w14:textId="4D231C64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4" w:name="_Toc31635083"/>
      <w:r>
        <w:t>CRITÉRIOS DE ACEITE</w:t>
      </w:r>
      <w:bookmarkEnd w:id="14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09BF8DA" w14:textId="4A4CA046" w:rsidR="00E52E3B" w:rsidRDefault="009C63C1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5" w:name="_Ref13564883"/>
      <w:r>
        <w:t xml:space="preserve">Esta história é uma evolução da funcionalidade descrita em </w:t>
      </w:r>
      <w:r w:rsidRPr="00C906A4">
        <w:t>Eleitoral_HST064</w:t>
      </w:r>
      <w:proofErr w:type="gramStart"/>
      <w:r w:rsidRPr="00C906A4">
        <w:t>_Acompanhar</w:t>
      </w:r>
      <w:proofErr w:type="gramEnd"/>
      <w:r w:rsidRPr="00C906A4">
        <w:t>_Denuncia_Comissao</w:t>
      </w:r>
      <w:r>
        <w:t>.</w:t>
      </w:r>
    </w:p>
    <w:p w14:paraId="164DF3E2" w14:textId="77777777" w:rsidR="000514D4" w:rsidRPr="002712B3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5"/>
    </w:p>
    <w:p w14:paraId="33507CBE" w14:textId="0D9D8516" w:rsidR="00064783" w:rsidRDefault="00B516E1" w:rsidP="003D254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6" w:name="_Ref29217688"/>
      <w:r w:rsidRPr="00E25043">
        <w:rPr>
          <w:position w:val="3"/>
        </w:rPr>
        <w:t>Ao</w:t>
      </w:r>
      <w:r w:rsidR="00FF2A06" w:rsidRPr="00E25043">
        <w:rPr>
          <w:position w:val="3"/>
        </w:rPr>
        <w:t xml:space="preserve"> acionar “</w:t>
      </w:r>
      <w:r w:rsidR="00C906A4" w:rsidRPr="00EF2CB0">
        <w:rPr>
          <w:b/>
          <w:position w:val="3"/>
        </w:rPr>
        <w:t xml:space="preserve">Denúncias </w:t>
      </w:r>
      <w:r w:rsidR="00C906A4">
        <w:rPr>
          <w:b/>
          <w:position w:val="3"/>
        </w:rPr>
        <w:t>em</w:t>
      </w:r>
      <w:r w:rsidR="00C906A4" w:rsidRPr="00EF2CB0">
        <w:rPr>
          <w:b/>
          <w:position w:val="3"/>
        </w:rPr>
        <w:t xml:space="preserve"> relatoria</w:t>
      </w:r>
      <w:r w:rsidR="00DD1404" w:rsidRPr="00E25043">
        <w:rPr>
          <w:position w:val="3"/>
        </w:rPr>
        <w:t>”</w:t>
      </w:r>
      <w:r w:rsidRPr="00E25043">
        <w:rPr>
          <w:position w:val="3"/>
        </w:rPr>
        <w:t xml:space="preserve">, no </w:t>
      </w:r>
      <w:r w:rsidR="00FF2A06" w:rsidRPr="00E25043">
        <w:rPr>
          <w:position w:val="3"/>
        </w:rPr>
        <w:t xml:space="preserve">formulário </w:t>
      </w:r>
      <w:r w:rsidR="003F7489" w:rsidRPr="003F7489">
        <w:rPr>
          <w:b/>
        </w:rPr>
        <w:fldChar w:fldCharType="begin"/>
      </w:r>
      <w:r w:rsidR="003F7489" w:rsidRPr="003F7489">
        <w:rPr>
          <w:b/>
          <w:position w:val="3"/>
        </w:rPr>
        <w:instrText xml:space="preserve"> REF _Ref26368229 \r \h </w:instrText>
      </w:r>
      <w:r w:rsidR="003F7489" w:rsidRPr="003F7489">
        <w:rPr>
          <w:b/>
        </w:rPr>
        <w:instrText xml:space="preserve"> \* MERGEFORMAT </w:instrText>
      </w:r>
      <w:r w:rsidR="003F7489" w:rsidRPr="003F7489">
        <w:rPr>
          <w:b/>
        </w:rPr>
      </w:r>
      <w:r w:rsidR="003F7489" w:rsidRPr="003F7489">
        <w:rPr>
          <w:b/>
        </w:rPr>
        <w:fldChar w:fldCharType="separate"/>
      </w:r>
      <w:r w:rsidR="003F7489" w:rsidRPr="003F7489">
        <w:rPr>
          <w:b/>
          <w:position w:val="3"/>
        </w:rPr>
        <w:t>P01</w:t>
      </w:r>
      <w:r w:rsidR="003F7489" w:rsidRPr="003F7489">
        <w:rPr>
          <w:b/>
        </w:rPr>
        <w:fldChar w:fldCharType="end"/>
      </w:r>
      <w:r w:rsidR="003F7489">
        <w:rPr>
          <w:b/>
        </w:rPr>
        <w:t xml:space="preserve"> </w:t>
      </w:r>
      <w:bookmarkEnd w:id="16"/>
      <w:r w:rsidR="00C906A4">
        <w:rPr>
          <w:position w:val="3"/>
        </w:rPr>
        <w:t xml:space="preserve">o sistema exibe o formulário </w:t>
      </w:r>
      <w:r w:rsidR="00C906A4" w:rsidRPr="00C906A4">
        <w:rPr>
          <w:b/>
          <w:position w:val="3"/>
        </w:rPr>
        <w:fldChar w:fldCharType="begin"/>
      </w:r>
      <w:r w:rsidR="00C906A4" w:rsidRPr="00C906A4">
        <w:rPr>
          <w:b/>
          <w:position w:val="3"/>
        </w:rPr>
        <w:instrText xml:space="preserve"> REF _Ref26369985 \r \h </w:instrText>
      </w:r>
      <w:r w:rsidR="00C906A4">
        <w:rPr>
          <w:b/>
          <w:position w:val="3"/>
        </w:rPr>
        <w:instrText xml:space="preserve"> \* MERGEFORMAT </w:instrText>
      </w:r>
      <w:r w:rsidR="00C906A4" w:rsidRPr="00C906A4">
        <w:rPr>
          <w:b/>
          <w:position w:val="3"/>
        </w:rPr>
      </w:r>
      <w:r w:rsidR="00C906A4" w:rsidRPr="00C906A4">
        <w:rPr>
          <w:b/>
          <w:position w:val="3"/>
        </w:rPr>
        <w:fldChar w:fldCharType="separate"/>
      </w:r>
      <w:r w:rsidR="00C906A4" w:rsidRPr="00C906A4">
        <w:rPr>
          <w:b/>
          <w:position w:val="3"/>
        </w:rPr>
        <w:t>P02</w:t>
      </w:r>
      <w:r w:rsidR="00C906A4" w:rsidRPr="00C906A4">
        <w:rPr>
          <w:b/>
          <w:position w:val="3"/>
        </w:rPr>
        <w:fldChar w:fldCharType="end"/>
      </w:r>
      <w:r w:rsidR="00C906A4">
        <w:rPr>
          <w:position w:val="3"/>
        </w:rPr>
        <w:t>;</w:t>
      </w:r>
    </w:p>
    <w:p w14:paraId="17C9533A" w14:textId="5D18504C" w:rsidR="003D2541" w:rsidRPr="00C906A4" w:rsidRDefault="00E70B3A" w:rsidP="00C906A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 xml:space="preserve">Caso o sistema identifique que não existe eleição vigente, então exibe a mensagem </w:t>
      </w:r>
      <w:r w:rsidR="00C906A4" w:rsidRPr="00C906A4">
        <w:rPr>
          <w:position w:val="3"/>
        </w:rPr>
        <w:fldChar w:fldCharType="begin"/>
      </w:r>
      <w:r w:rsidR="00C906A4" w:rsidRPr="00C906A4">
        <w:rPr>
          <w:position w:val="3"/>
        </w:rPr>
        <w:instrText xml:space="preserve"> REF _Ref23434261 \r \h </w:instrText>
      </w:r>
      <w:r w:rsidR="00C906A4">
        <w:rPr>
          <w:position w:val="3"/>
        </w:rPr>
        <w:instrText xml:space="preserve"> \* MERGEFORMAT </w:instrText>
      </w:r>
      <w:r w:rsidR="00C906A4" w:rsidRPr="00C906A4">
        <w:rPr>
          <w:position w:val="3"/>
        </w:rPr>
      </w:r>
      <w:r w:rsidR="00C906A4" w:rsidRPr="00C906A4">
        <w:rPr>
          <w:position w:val="3"/>
        </w:rPr>
        <w:fldChar w:fldCharType="separate"/>
      </w:r>
      <w:r w:rsidR="00C906A4" w:rsidRPr="00C906A4">
        <w:rPr>
          <w:position w:val="3"/>
        </w:rPr>
        <w:t>ME01</w:t>
      </w:r>
      <w:r w:rsidR="00C906A4" w:rsidRPr="00C906A4">
        <w:rPr>
          <w:position w:val="3"/>
        </w:rPr>
        <w:fldChar w:fldCharType="end"/>
      </w:r>
      <w:r w:rsidR="008464E7">
        <w:rPr>
          <w:position w:val="3"/>
        </w:rPr>
        <w:t>;</w:t>
      </w:r>
    </w:p>
    <w:p w14:paraId="5D74BE11" w14:textId="19AB7F34" w:rsidR="00753257" w:rsidRPr="00C906A4" w:rsidRDefault="00C906A4" w:rsidP="00C906A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1978A0">
        <w:rPr>
          <w:position w:val="3"/>
        </w:rPr>
        <w:t xml:space="preserve">Caso o usuário seja </w:t>
      </w:r>
      <w:r w:rsidR="002B12A7">
        <w:rPr>
          <w:position w:val="3"/>
        </w:rPr>
        <w:t>relator em alguma denúncia</w:t>
      </w:r>
      <w:r w:rsidR="001978A0">
        <w:rPr>
          <w:position w:val="3"/>
        </w:rPr>
        <w:t>, então sistema exibe a aba ”Denúncias para relatoria”</w:t>
      </w:r>
      <w:r>
        <w:rPr>
          <w:position w:val="3"/>
        </w:rPr>
        <w:t>.</w:t>
      </w:r>
    </w:p>
    <w:p w14:paraId="21CDA732" w14:textId="13431EA8" w:rsidR="0069198B" w:rsidRDefault="00517BC7" w:rsidP="0069198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Grid</w:t>
      </w:r>
      <w:r w:rsidRPr="00517BC7">
        <w:rPr>
          <w:b/>
          <w:position w:val="3"/>
        </w:rPr>
        <w:t xml:space="preserve"> de registros de d</w:t>
      </w:r>
      <w:r w:rsidR="0003015F" w:rsidRPr="00517BC7">
        <w:rPr>
          <w:b/>
          <w:position w:val="3"/>
        </w:rPr>
        <w:t>enúncias</w:t>
      </w:r>
      <w:r w:rsidR="00D11F09">
        <w:rPr>
          <w:position w:val="3"/>
        </w:rPr>
        <w:t xml:space="preserve"> </w:t>
      </w:r>
      <w:r w:rsidR="00D11F09" w:rsidRPr="003D09A1">
        <w:rPr>
          <w:b/>
          <w:position w:val="3"/>
        </w:rPr>
        <w:fldChar w:fldCharType="begin"/>
      </w:r>
      <w:r w:rsidR="00D11F09" w:rsidRPr="003D09A1">
        <w:rPr>
          <w:b/>
          <w:position w:val="3"/>
        </w:rPr>
        <w:instrText xml:space="preserve"> REF _Ref26369985 \r \h </w:instrText>
      </w:r>
      <w:r w:rsidR="003D09A1">
        <w:rPr>
          <w:b/>
          <w:position w:val="3"/>
        </w:rPr>
        <w:instrText xml:space="preserve"> \* MERGEFORMAT </w:instrText>
      </w:r>
      <w:r w:rsidR="00D11F09" w:rsidRPr="003D09A1">
        <w:rPr>
          <w:b/>
          <w:position w:val="3"/>
        </w:rPr>
      </w:r>
      <w:r w:rsidR="00D11F09" w:rsidRPr="003D09A1">
        <w:rPr>
          <w:b/>
          <w:position w:val="3"/>
        </w:rPr>
        <w:fldChar w:fldCharType="separate"/>
      </w:r>
      <w:r w:rsidR="00D11F09" w:rsidRPr="003D09A1">
        <w:rPr>
          <w:b/>
          <w:position w:val="3"/>
        </w:rPr>
        <w:t>P02</w:t>
      </w:r>
      <w:r w:rsidR="00D11F09" w:rsidRPr="003D09A1">
        <w:rPr>
          <w:b/>
          <w:position w:val="3"/>
        </w:rPr>
        <w:fldChar w:fldCharType="end"/>
      </w:r>
      <w:r w:rsidR="00B52F2D">
        <w:rPr>
          <w:position w:val="3"/>
        </w:rPr>
        <w:t>:</w:t>
      </w:r>
    </w:p>
    <w:p w14:paraId="357C5501" w14:textId="6EFA5E64" w:rsidR="00A60CB1" w:rsidRPr="00C906A4" w:rsidRDefault="0069198B" w:rsidP="00C906A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69198B">
        <w:rPr>
          <w:position w:val="3"/>
        </w:rPr>
        <w:t>O grid permite ordenar de forma crescente, decrescente (</w:t>
      </w:r>
      <w:r w:rsidRPr="0069198B">
        <w:rPr>
          <w:b/>
          <w:position w:val="3"/>
        </w:rPr>
        <w:t>Nº Denúncia</w:t>
      </w:r>
      <w:r w:rsidRPr="0069198B">
        <w:rPr>
          <w:position w:val="3"/>
        </w:rPr>
        <w:t xml:space="preserve"> e </w:t>
      </w:r>
      <w:r w:rsidRPr="0069198B">
        <w:rPr>
          <w:b/>
          <w:position w:val="3"/>
        </w:rPr>
        <w:t>Data/Hora do cadastro</w:t>
      </w:r>
      <w:r w:rsidRPr="0069198B">
        <w:rPr>
          <w:position w:val="3"/>
        </w:rPr>
        <w:t>) e alfabética (</w:t>
      </w:r>
      <w:r w:rsidRPr="0069198B">
        <w:rPr>
          <w:b/>
          <w:position w:val="3"/>
        </w:rPr>
        <w:t>Denunciante</w:t>
      </w:r>
      <w:r w:rsidRPr="0069198B">
        <w:rPr>
          <w:position w:val="3"/>
        </w:rPr>
        <w:t xml:space="preserve">, </w:t>
      </w:r>
      <w:r w:rsidRPr="0069198B">
        <w:rPr>
          <w:b/>
          <w:position w:val="3"/>
        </w:rPr>
        <w:t>Denunciado</w:t>
      </w:r>
      <w:r w:rsidRPr="0069198B">
        <w:rPr>
          <w:position w:val="3"/>
        </w:rPr>
        <w:t xml:space="preserve"> e </w:t>
      </w:r>
      <w:r w:rsidRPr="0069198B">
        <w:rPr>
          <w:b/>
          <w:position w:val="3"/>
        </w:rPr>
        <w:t>Status</w:t>
      </w:r>
      <w:r w:rsidRPr="0069198B">
        <w:rPr>
          <w:position w:val="3"/>
        </w:rPr>
        <w:t>) as colunas do grid, mas exibe por padrão os registros ordenados de forma crescente na coluna “Nº Denúncia”;</w:t>
      </w:r>
    </w:p>
    <w:p w14:paraId="1069E25C" w14:textId="37DE6AE1" w:rsidR="00A60CB1" w:rsidRDefault="00C906A4" w:rsidP="00A60CB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A60CB1" w:rsidRPr="0069198B">
        <w:rPr>
          <w:position w:val="3"/>
        </w:rPr>
        <w:t xml:space="preserve">Ao acessar este grid o sistema exibe as denúncias </w:t>
      </w:r>
      <w:r w:rsidR="00A60CB1">
        <w:rPr>
          <w:position w:val="3"/>
        </w:rPr>
        <w:t xml:space="preserve">para as quais o usuário </w:t>
      </w:r>
      <w:proofErr w:type="spellStart"/>
      <w:r w:rsidR="00A60CB1">
        <w:rPr>
          <w:position w:val="3"/>
        </w:rPr>
        <w:t>logado</w:t>
      </w:r>
      <w:proofErr w:type="spellEnd"/>
      <w:r w:rsidR="00A60CB1">
        <w:rPr>
          <w:position w:val="3"/>
        </w:rPr>
        <w:t xml:space="preserve"> seja o atual relator</w:t>
      </w:r>
      <w:r w:rsidR="00A60CB1" w:rsidRPr="0069198B">
        <w:rPr>
          <w:position w:val="3"/>
        </w:rPr>
        <w:t>;</w:t>
      </w:r>
    </w:p>
    <w:p w14:paraId="25DFD515" w14:textId="1ADE8515" w:rsidR="002C6705" w:rsidRDefault="002C6705" w:rsidP="00A60CB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Exibe somente as denúncias que possuam o status “Em relatoria”;</w:t>
      </w:r>
    </w:p>
    <w:p w14:paraId="18155CFA" w14:textId="35985C53" w:rsidR="00A60CB1" w:rsidRPr="00A60CB1" w:rsidRDefault="00A60CB1" w:rsidP="00A60CB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sistema não encontre denúncias para as quais o usuário </w:t>
      </w:r>
      <w:proofErr w:type="spellStart"/>
      <w:r>
        <w:rPr>
          <w:position w:val="3"/>
        </w:rPr>
        <w:t>logado</w:t>
      </w:r>
      <w:proofErr w:type="spellEnd"/>
      <w:r>
        <w:rPr>
          <w:position w:val="3"/>
        </w:rPr>
        <w:t xml:space="preserve"> seja o atual relator, então exibe a mensagem </w:t>
      </w:r>
      <w:r w:rsidRPr="00A60CB1">
        <w:rPr>
          <w:b/>
          <w:position w:val="3"/>
        </w:rPr>
        <w:fldChar w:fldCharType="begin"/>
      </w:r>
      <w:r w:rsidRPr="00A60CB1">
        <w:rPr>
          <w:b/>
          <w:position w:val="3"/>
        </w:rPr>
        <w:instrText xml:space="preserve"> REF _Ref30750509 \r \h </w:instrText>
      </w:r>
      <w:r>
        <w:rPr>
          <w:b/>
          <w:position w:val="3"/>
        </w:rPr>
        <w:instrText xml:space="preserve"> \* MERGEFORMAT </w:instrText>
      </w:r>
      <w:r w:rsidRPr="00A60CB1">
        <w:rPr>
          <w:b/>
          <w:position w:val="3"/>
        </w:rPr>
      </w:r>
      <w:r w:rsidRPr="00A60CB1">
        <w:rPr>
          <w:b/>
          <w:position w:val="3"/>
        </w:rPr>
        <w:fldChar w:fldCharType="separate"/>
      </w:r>
      <w:r w:rsidRPr="00A60CB1">
        <w:rPr>
          <w:b/>
          <w:position w:val="3"/>
        </w:rPr>
        <w:t>ME02</w:t>
      </w:r>
      <w:r w:rsidRPr="00A60CB1">
        <w:rPr>
          <w:b/>
          <w:position w:val="3"/>
        </w:rPr>
        <w:fldChar w:fldCharType="end"/>
      </w:r>
      <w:r>
        <w:rPr>
          <w:position w:val="3"/>
        </w:rPr>
        <w:t>;</w:t>
      </w:r>
    </w:p>
    <w:p w14:paraId="491DA249" w14:textId="5F7F83F1" w:rsidR="00A60CB1" w:rsidRPr="0069198B" w:rsidRDefault="00A60CB1" w:rsidP="00A60CB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3D2541">
        <w:rPr>
          <w:position w:val="3"/>
        </w:rPr>
        <w:t>Ao acionar “</w:t>
      </w:r>
      <w:r w:rsidRPr="003D2541">
        <w:rPr>
          <w:b/>
          <w:position w:val="3"/>
        </w:rPr>
        <w:t>Visualizar</w:t>
      </w:r>
      <w:r w:rsidRPr="003D2541">
        <w:rPr>
          <w:position w:val="3"/>
        </w:rPr>
        <w:t xml:space="preserve">” </w:t>
      </w:r>
      <w:r>
        <w:rPr>
          <w:position w:val="3"/>
        </w:rPr>
        <w:t>um registro</w:t>
      </w:r>
      <w:r w:rsidRPr="003D2541">
        <w:rPr>
          <w:position w:val="3"/>
        </w:rPr>
        <w:t>, o sistema exibe o formulário</w:t>
      </w:r>
      <w:r w:rsidRPr="00517BC7">
        <w:rPr>
          <w:b/>
          <w:position w:val="3"/>
        </w:rPr>
        <w:t xml:space="preserve"> </w:t>
      </w:r>
      <w:r w:rsidR="00C906A4">
        <w:rPr>
          <w:b/>
          <w:position w:val="3"/>
        </w:rPr>
        <w:t xml:space="preserve">“Visualizar Denúncia” em </w:t>
      </w:r>
      <w:r w:rsidR="00C906A4" w:rsidRPr="00C906A4">
        <w:t>Eleitoral_HST064_Acompanhar_Denuncia_Comissao</w:t>
      </w:r>
      <w:r>
        <w:rPr>
          <w:position w:val="3"/>
        </w:rPr>
        <w:t>.</w:t>
      </w:r>
    </w:p>
    <w:p w14:paraId="43B75C7A" w14:textId="446C15F8" w:rsidR="006D6EF8" w:rsidRPr="00C906A4" w:rsidRDefault="006D6EF8" w:rsidP="00C906A4">
      <w:pPr>
        <w:spacing w:after="200" w:line="276" w:lineRule="auto"/>
        <w:contextualSpacing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7" w:name="_Toc12290439"/>
      <w:bookmarkStart w:id="18" w:name="_Toc23266189"/>
      <w:bookmarkStart w:id="19" w:name="_Toc31635084"/>
      <w:r>
        <w:t>MENSAGENS</w:t>
      </w:r>
      <w:bookmarkEnd w:id="17"/>
      <w:bookmarkEnd w:id="18"/>
      <w:bookmarkEnd w:id="19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23434261"/>
          </w:p>
        </w:tc>
        <w:bookmarkEnd w:id="20"/>
        <w:tc>
          <w:tcPr>
            <w:tcW w:w="5293" w:type="dxa"/>
          </w:tcPr>
          <w:p w14:paraId="3AEEEF62" w14:textId="5D469094" w:rsidR="002927EC" w:rsidRDefault="00C906A4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existe eleição vigente.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0750509"/>
          </w:p>
        </w:tc>
        <w:bookmarkEnd w:id="21"/>
        <w:tc>
          <w:tcPr>
            <w:tcW w:w="5293" w:type="dxa"/>
          </w:tcPr>
          <w:p w14:paraId="57EA14E4" w14:textId="129F0004" w:rsidR="0023090C" w:rsidRDefault="00A60CB1" w:rsidP="00476E0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foram encontradas denúncias para as quais você seja o atual relator.</w:t>
            </w:r>
          </w:p>
        </w:tc>
        <w:tc>
          <w:tcPr>
            <w:tcW w:w="1409" w:type="dxa"/>
          </w:tcPr>
          <w:p w14:paraId="4A305076" w14:textId="57589C58" w:rsidR="0023090C" w:rsidRDefault="00E70B3A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A8B8C58" w14:textId="77777777" w:rsidR="0023090C" w:rsidRPr="000126F0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2" w:name="_Toc31635085"/>
      <w:r>
        <w:t>INFORMAÇÕES COMPLEMENTARES</w:t>
      </w:r>
      <w:bookmarkEnd w:id="22"/>
    </w:p>
    <w:p w14:paraId="4D857A2B" w14:textId="557C9051" w:rsidR="006C118F" w:rsidRDefault="009C63C1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Documentos relacionados:</w:t>
      </w:r>
    </w:p>
    <w:p w14:paraId="26B9519D" w14:textId="2E7CB3E0" w:rsidR="009C63C1" w:rsidRPr="006C118F" w:rsidRDefault="009C63C1" w:rsidP="00354AB5">
      <w:pPr>
        <w:pStyle w:val="Dica"/>
        <w:rPr>
          <w:color w:val="auto"/>
          <w:sz w:val="20"/>
          <w:szCs w:val="20"/>
        </w:rPr>
      </w:pPr>
      <w:r w:rsidRPr="00C906A4">
        <w:t>Eleitoral_HST064_Acompanhar_Denuncia_Comissao</w:t>
      </w:r>
    </w:p>
    <w:sectPr w:rsidR="009C63C1" w:rsidRPr="006C118F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27FF8" w14:textId="77777777" w:rsidR="009A5274" w:rsidRDefault="009A5274">
      <w:r>
        <w:separator/>
      </w:r>
    </w:p>
    <w:p w14:paraId="6A5447D3" w14:textId="77777777" w:rsidR="009A5274" w:rsidRDefault="009A5274"/>
  </w:endnote>
  <w:endnote w:type="continuationSeparator" w:id="0">
    <w:p w14:paraId="44BBE745" w14:textId="77777777" w:rsidR="009A5274" w:rsidRDefault="009A5274">
      <w:r>
        <w:continuationSeparator/>
      </w:r>
    </w:p>
    <w:p w14:paraId="77A41310" w14:textId="77777777" w:rsidR="009A5274" w:rsidRDefault="009A52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EF3FD6" w:rsidRDefault="00EF3FD6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EF3FD6" w:rsidRPr="003D59E6" w14:paraId="2B97DD6D" w14:textId="77777777">
      <w:tc>
        <w:tcPr>
          <w:tcW w:w="4605" w:type="dxa"/>
          <w:vAlign w:val="center"/>
        </w:tcPr>
        <w:p w14:paraId="0297AE86" w14:textId="77777777" w:rsidR="00EF3FD6" w:rsidRPr="003D59E6" w:rsidRDefault="00EF3FD6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EF3FD6" w:rsidRPr="0017543C" w:rsidRDefault="00EF3FD6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06876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EF3FD6" w:rsidRPr="0057652B" w:rsidRDefault="00EF3F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28F4E" w14:textId="77777777" w:rsidR="009A5274" w:rsidRDefault="009A5274">
      <w:r>
        <w:separator/>
      </w:r>
    </w:p>
    <w:p w14:paraId="5790960D" w14:textId="77777777" w:rsidR="009A5274" w:rsidRDefault="009A5274"/>
  </w:footnote>
  <w:footnote w:type="continuationSeparator" w:id="0">
    <w:p w14:paraId="0B9841C8" w14:textId="77777777" w:rsidR="009A5274" w:rsidRDefault="009A5274">
      <w:r>
        <w:continuationSeparator/>
      </w:r>
    </w:p>
    <w:p w14:paraId="6B2042B0" w14:textId="77777777" w:rsidR="009A5274" w:rsidRDefault="009A527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EF3FD6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EF3FD6" w:rsidRPr="0017543C" w:rsidRDefault="00EF3FD6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8pt;height:41.2pt" o:ole="">
                <v:imagedata r:id="rId1" o:title=""/>
              </v:shape>
              <o:OLEObject Type="Embed" ProgID="PBrush" ShapeID="_x0000_i1025" DrawAspect="Content" ObjectID="_1646032308" r:id="rId2"/>
            </w:object>
          </w:r>
        </w:p>
      </w:tc>
      <w:tc>
        <w:tcPr>
          <w:tcW w:w="4111" w:type="dxa"/>
          <w:vAlign w:val="center"/>
        </w:tcPr>
        <w:p w14:paraId="2CC77D67" w14:textId="14452CC9" w:rsidR="00EF3FD6" w:rsidRPr="00C6532E" w:rsidRDefault="00EF3FD6" w:rsidP="005334D9">
          <w:pPr>
            <w:pStyle w:val="Cabealho"/>
            <w:jc w:val="center"/>
            <w:rPr>
              <w:rFonts w:ascii="Verdana" w:hAnsi="Verdana"/>
            </w:rPr>
          </w:pPr>
          <w:r>
            <w:t>HST- 06</w:t>
          </w:r>
          <w:r w:rsidR="005334D9">
            <w:t>9</w:t>
          </w:r>
          <w:r>
            <w:t xml:space="preserve"> – Acompanhar Denúncia - </w:t>
          </w:r>
          <w:r w:rsidR="005334D9">
            <w:t>Relator</w:t>
          </w:r>
        </w:p>
      </w:tc>
      <w:tc>
        <w:tcPr>
          <w:tcW w:w="3260" w:type="dxa"/>
          <w:vAlign w:val="center"/>
        </w:tcPr>
        <w:p w14:paraId="7C22B301" w14:textId="22E2F8E7" w:rsidR="00EF3FD6" w:rsidRPr="004A2AAB" w:rsidRDefault="00EF3FD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EF3FD6" w:rsidRPr="004A2AAB" w:rsidRDefault="00EF3FD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EF3FD6" w:rsidRDefault="00EF3FD6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EF3FD6" w:rsidRDefault="00EF3FD6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EF3FD6" w:rsidRDefault="00EF3F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21888"/>
    <w:multiLevelType w:val="hybridMultilevel"/>
    <w:tmpl w:val="92E87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0FA42E19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676E7DB6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7223181"/>
    <w:multiLevelType w:val="hybridMultilevel"/>
    <w:tmpl w:val="92E87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6"/>
  </w:num>
  <w:num w:numId="4">
    <w:abstractNumId w:val="31"/>
  </w:num>
  <w:num w:numId="5">
    <w:abstractNumId w:val="12"/>
  </w:num>
  <w:num w:numId="6">
    <w:abstractNumId w:val="18"/>
  </w:num>
  <w:num w:numId="7">
    <w:abstractNumId w:val="24"/>
  </w:num>
  <w:num w:numId="8">
    <w:abstractNumId w:val="2"/>
  </w:num>
  <w:num w:numId="9">
    <w:abstractNumId w:val="8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5"/>
  </w:num>
  <w:num w:numId="15">
    <w:abstractNumId w:val="28"/>
  </w:num>
  <w:num w:numId="16">
    <w:abstractNumId w:val="19"/>
  </w:num>
  <w:num w:numId="17">
    <w:abstractNumId w:val="7"/>
  </w:num>
  <w:num w:numId="18">
    <w:abstractNumId w:val="9"/>
  </w:num>
  <w:num w:numId="19">
    <w:abstractNumId w:val="29"/>
  </w:num>
  <w:num w:numId="20">
    <w:abstractNumId w:val="6"/>
  </w:num>
  <w:num w:numId="21">
    <w:abstractNumId w:val="20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08BE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70317"/>
    <w:rsid w:val="00071D0D"/>
    <w:rsid w:val="00072376"/>
    <w:rsid w:val="00076318"/>
    <w:rsid w:val="000800F9"/>
    <w:rsid w:val="00080656"/>
    <w:rsid w:val="00080B9D"/>
    <w:rsid w:val="000825ED"/>
    <w:rsid w:val="000848A6"/>
    <w:rsid w:val="00090081"/>
    <w:rsid w:val="00090EFE"/>
    <w:rsid w:val="00092606"/>
    <w:rsid w:val="0009796C"/>
    <w:rsid w:val="000A01B5"/>
    <w:rsid w:val="000A12C2"/>
    <w:rsid w:val="000A1F20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4FA1"/>
    <w:rsid w:val="000C5E93"/>
    <w:rsid w:val="000C733E"/>
    <w:rsid w:val="000C795C"/>
    <w:rsid w:val="000D28C2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03A0"/>
    <w:rsid w:val="001510DA"/>
    <w:rsid w:val="00155E7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459B"/>
    <w:rsid w:val="00194A9F"/>
    <w:rsid w:val="001970DC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D79D1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4423"/>
    <w:rsid w:val="002350C0"/>
    <w:rsid w:val="002359C8"/>
    <w:rsid w:val="0023608F"/>
    <w:rsid w:val="0024203F"/>
    <w:rsid w:val="002429D5"/>
    <w:rsid w:val="002437BE"/>
    <w:rsid w:val="00247683"/>
    <w:rsid w:val="00251B1C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2A7"/>
    <w:rsid w:val="002B1554"/>
    <w:rsid w:val="002B3949"/>
    <w:rsid w:val="002C284B"/>
    <w:rsid w:val="002C2864"/>
    <w:rsid w:val="002C6705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D47"/>
    <w:rsid w:val="00333F4A"/>
    <w:rsid w:val="0033587E"/>
    <w:rsid w:val="003419D8"/>
    <w:rsid w:val="00341A6F"/>
    <w:rsid w:val="00342AFD"/>
    <w:rsid w:val="00344F6E"/>
    <w:rsid w:val="00347052"/>
    <w:rsid w:val="00347BB0"/>
    <w:rsid w:val="003510DD"/>
    <w:rsid w:val="00353CEF"/>
    <w:rsid w:val="00354A67"/>
    <w:rsid w:val="00354AB5"/>
    <w:rsid w:val="003562D2"/>
    <w:rsid w:val="0035649F"/>
    <w:rsid w:val="003605B2"/>
    <w:rsid w:val="0036094F"/>
    <w:rsid w:val="003613D0"/>
    <w:rsid w:val="00361A0B"/>
    <w:rsid w:val="00362959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2380"/>
    <w:rsid w:val="003F45FF"/>
    <w:rsid w:val="003F629D"/>
    <w:rsid w:val="003F7489"/>
    <w:rsid w:val="003F78CD"/>
    <w:rsid w:val="00400E10"/>
    <w:rsid w:val="004017B0"/>
    <w:rsid w:val="00402755"/>
    <w:rsid w:val="00402FB3"/>
    <w:rsid w:val="00406C11"/>
    <w:rsid w:val="00410002"/>
    <w:rsid w:val="00411E80"/>
    <w:rsid w:val="0041224B"/>
    <w:rsid w:val="004166D4"/>
    <w:rsid w:val="00423475"/>
    <w:rsid w:val="00424FDE"/>
    <w:rsid w:val="00427294"/>
    <w:rsid w:val="00430470"/>
    <w:rsid w:val="004307FE"/>
    <w:rsid w:val="00431529"/>
    <w:rsid w:val="0043209D"/>
    <w:rsid w:val="00432970"/>
    <w:rsid w:val="00433E23"/>
    <w:rsid w:val="00433EA4"/>
    <w:rsid w:val="00434B58"/>
    <w:rsid w:val="00436CA3"/>
    <w:rsid w:val="00441F6B"/>
    <w:rsid w:val="004436FA"/>
    <w:rsid w:val="00444FD7"/>
    <w:rsid w:val="00445958"/>
    <w:rsid w:val="00452F7E"/>
    <w:rsid w:val="00453895"/>
    <w:rsid w:val="004629EA"/>
    <w:rsid w:val="00462B29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A1149"/>
    <w:rsid w:val="004A1DAD"/>
    <w:rsid w:val="004A4D97"/>
    <w:rsid w:val="004A5751"/>
    <w:rsid w:val="004A5794"/>
    <w:rsid w:val="004A699B"/>
    <w:rsid w:val="004B2780"/>
    <w:rsid w:val="004B44D5"/>
    <w:rsid w:val="004B5E8C"/>
    <w:rsid w:val="004B7836"/>
    <w:rsid w:val="004C2EBB"/>
    <w:rsid w:val="004C3E38"/>
    <w:rsid w:val="004C4D5B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74DA"/>
    <w:rsid w:val="00506B74"/>
    <w:rsid w:val="00506FBC"/>
    <w:rsid w:val="00506FCD"/>
    <w:rsid w:val="0050739C"/>
    <w:rsid w:val="00510DDA"/>
    <w:rsid w:val="00511A99"/>
    <w:rsid w:val="00515FBB"/>
    <w:rsid w:val="00517BC7"/>
    <w:rsid w:val="00523715"/>
    <w:rsid w:val="00524337"/>
    <w:rsid w:val="00526D00"/>
    <w:rsid w:val="005334D9"/>
    <w:rsid w:val="005376D3"/>
    <w:rsid w:val="0054075C"/>
    <w:rsid w:val="0054497B"/>
    <w:rsid w:val="00546631"/>
    <w:rsid w:val="00554170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1A0E"/>
    <w:rsid w:val="005A256A"/>
    <w:rsid w:val="005A2664"/>
    <w:rsid w:val="005A2C86"/>
    <w:rsid w:val="005A4527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173E"/>
    <w:rsid w:val="006661A7"/>
    <w:rsid w:val="006711F7"/>
    <w:rsid w:val="00671345"/>
    <w:rsid w:val="00677A54"/>
    <w:rsid w:val="006838C9"/>
    <w:rsid w:val="0068683D"/>
    <w:rsid w:val="0069198B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1089"/>
    <w:rsid w:val="006D3B7A"/>
    <w:rsid w:val="006D4A9F"/>
    <w:rsid w:val="006D6EF8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356"/>
    <w:rsid w:val="00762A08"/>
    <w:rsid w:val="00765C61"/>
    <w:rsid w:val="0077022D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3CB"/>
    <w:rsid w:val="00787E58"/>
    <w:rsid w:val="00790949"/>
    <w:rsid w:val="00790F8E"/>
    <w:rsid w:val="00790FE7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6C76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2F2D"/>
    <w:rsid w:val="00863636"/>
    <w:rsid w:val="008732A9"/>
    <w:rsid w:val="00874558"/>
    <w:rsid w:val="00874B98"/>
    <w:rsid w:val="00876787"/>
    <w:rsid w:val="008767B4"/>
    <w:rsid w:val="00876A33"/>
    <w:rsid w:val="008800A5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5944"/>
    <w:rsid w:val="00905A4E"/>
    <w:rsid w:val="00905BC9"/>
    <w:rsid w:val="00906876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A527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63C1"/>
    <w:rsid w:val="009C7DD1"/>
    <w:rsid w:val="009D38DE"/>
    <w:rsid w:val="009D3C60"/>
    <w:rsid w:val="009D68F9"/>
    <w:rsid w:val="009D7690"/>
    <w:rsid w:val="009E58CB"/>
    <w:rsid w:val="009F1056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55EC"/>
    <w:rsid w:val="00A500D4"/>
    <w:rsid w:val="00A5243B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3A7F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51F5"/>
    <w:rsid w:val="00B56097"/>
    <w:rsid w:val="00B563D1"/>
    <w:rsid w:val="00B6090B"/>
    <w:rsid w:val="00B617FF"/>
    <w:rsid w:val="00B62FA2"/>
    <w:rsid w:val="00B63AFD"/>
    <w:rsid w:val="00B64E53"/>
    <w:rsid w:val="00B652B6"/>
    <w:rsid w:val="00B67C92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0FD"/>
    <w:rsid w:val="00BA0CA6"/>
    <w:rsid w:val="00BA0DE1"/>
    <w:rsid w:val="00BA39E5"/>
    <w:rsid w:val="00BA45EF"/>
    <w:rsid w:val="00BA4DD5"/>
    <w:rsid w:val="00BB0BA9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6A4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96E"/>
    <w:rsid w:val="00CB71CE"/>
    <w:rsid w:val="00CC669B"/>
    <w:rsid w:val="00CC7748"/>
    <w:rsid w:val="00CD2A1B"/>
    <w:rsid w:val="00CD45DB"/>
    <w:rsid w:val="00CD5D96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A7AA8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40F3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61521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3D08"/>
    <w:rsid w:val="00EC39EA"/>
    <w:rsid w:val="00EC39FE"/>
    <w:rsid w:val="00EC4CC2"/>
    <w:rsid w:val="00EC6623"/>
    <w:rsid w:val="00EC675E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6FDD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66CC"/>
    <w:rsid w:val="00FD74B5"/>
    <w:rsid w:val="00FD76D3"/>
    <w:rsid w:val="00FE046D"/>
    <w:rsid w:val="00FE2E2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D5F90-D010-401D-AA18-4B469176E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12224</TotalTime>
  <Pages>8</Pages>
  <Words>720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4604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474</cp:revision>
  <cp:lastPrinted>2006-08-08T20:14:00Z</cp:lastPrinted>
  <dcterms:created xsi:type="dcterms:W3CDTF">2019-10-17T13:46:00Z</dcterms:created>
  <dcterms:modified xsi:type="dcterms:W3CDTF">2020-03-18T13:25:00Z</dcterms:modified>
</cp:coreProperties>
</file>