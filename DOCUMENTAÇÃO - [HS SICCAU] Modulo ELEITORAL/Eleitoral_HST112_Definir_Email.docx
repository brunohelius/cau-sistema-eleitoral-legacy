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62E1F3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2775B6">
        <w:rPr>
          <w:sz w:val="52"/>
          <w:szCs w:val="52"/>
        </w:rPr>
        <w:t>112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BE4AF56" w:rsidR="00A735A5" w:rsidRPr="00BA5059" w:rsidRDefault="002775B6" w:rsidP="008C18E2">
            <w:pPr>
              <w:jc w:val="center"/>
            </w:pPr>
            <w:r>
              <w:t>20</w:t>
            </w:r>
            <w:r w:rsidR="00405216">
              <w:t>/0</w:t>
            </w:r>
            <w:r w:rsidR="00937A9B">
              <w:t>3</w:t>
            </w:r>
            <w:r w:rsidR="00B41C91">
              <w:t>/</w:t>
            </w:r>
            <w:r w:rsidR="00937A9B">
              <w:t>2020</w:t>
            </w:r>
          </w:p>
        </w:tc>
        <w:tc>
          <w:tcPr>
            <w:tcW w:w="2405" w:type="dxa"/>
            <w:vAlign w:val="center"/>
          </w:tcPr>
          <w:p w14:paraId="7DBE843B" w14:textId="07999B20" w:rsidR="00A735A5" w:rsidRPr="00BA5059" w:rsidRDefault="00937A9B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AC19B09" w14:textId="610628EC" w:rsidR="0066154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5847970" w:history="1">
        <w:r w:rsidR="00661548" w:rsidRPr="00590BD1">
          <w:rPr>
            <w:rStyle w:val="Hyperlink"/>
            <w:noProof/>
          </w:rPr>
          <w:t>HST-112 – Definir E-mail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_Toc35847970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4</w:t>
        </w:r>
        <w:r w:rsidR="00661548">
          <w:rPr>
            <w:noProof/>
            <w:webHidden/>
          </w:rPr>
          <w:fldChar w:fldCharType="end"/>
        </w:r>
      </w:hyperlink>
    </w:p>
    <w:p w14:paraId="6065725F" w14:textId="77F791BF" w:rsidR="00661548" w:rsidRDefault="000549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47971" w:history="1">
        <w:r w:rsidR="00661548" w:rsidRPr="00590BD1">
          <w:rPr>
            <w:rStyle w:val="Hyperlink"/>
            <w:noProof/>
          </w:rPr>
          <w:t>COMO Administrador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_Toc35847971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4</w:t>
        </w:r>
        <w:r w:rsidR="00661548">
          <w:rPr>
            <w:noProof/>
            <w:webHidden/>
          </w:rPr>
          <w:fldChar w:fldCharType="end"/>
        </w:r>
      </w:hyperlink>
    </w:p>
    <w:p w14:paraId="2EE19901" w14:textId="4B2C057E" w:rsidR="00661548" w:rsidRDefault="000549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47972" w:history="1">
        <w:r w:rsidR="00661548" w:rsidRPr="00590BD1">
          <w:rPr>
            <w:rStyle w:val="Hyperlink"/>
            <w:noProof/>
          </w:rPr>
          <w:t>QUERO parametrizar o número de registros de e-mail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_Toc35847972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4</w:t>
        </w:r>
        <w:r w:rsidR="00661548">
          <w:rPr>
            <w:noProof/>
            <w:webHidden/>
          </w:rPr>
          <w:fldChar w:fldCharType="end"/>
        </w:r>
      </w:hyperlink>
    </w:p>
    <w:p w14:paraId="1FB783D2" w14:textId="268A62C5" w:rsidR="00661548" w:rsidRDefault="000549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47973" w:history="1">
        <w:r w:rsidR="00661548" w:rsidRPr="00590BD1">
          <w:rPr>
            <w:rStyle w:val="Hyperlink"/>
            <w:noProof/>
          </w:rPr>
          <w:t>PARA as atividades secundárias referentes ao parecer final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_Toc35847973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4</w:t>
        </w:r>
        <w:r w:rsidR="00661548">
          <w:rPr>
            <w:noProof/>
            <w:webHidden/>
          </w:rPr>
          <w:fldChar w:fldCharType="end"/>
        </w:r>
      </w:hyperlink>
    </w:p>
    <w:p w14:paraId="5E48DB91" w14:textId="548749F8" w:rsidR="00661548" w:rsidRDefault="000549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47974" w:history="1">
        <w:r w:rsidR="00661548" w:rsidRPr="00590BD1">
          <w:rPr>
            <w:rStyle w:val="Hyperlink"/>
            <w:noProof/>
          </w:rPr>
          <w:t>PROTÓTIPO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_Toc35847974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4</w:t>
        </w:r>
        <w:r w:rsidR="00661548">
          <w:rPr>
            <w:noProof/>
            <w:webHidden/>
          </w:rPr>
          <w:fldChar w:fldCharType="end"/>
        </w:r>
      </w:hyperlink>
    </w:p>
    <w:p w14:paraId="2C1C2012" w14:textId="3CA3238D" w:rsidR="00661548" w:rsidRDefault="000549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47975" w:history="1">
        <w:r w:rsidR="00661548" w:rsidRPr="00590BD1">
          <w:rPr>
            <w:rStyle w:val="Hyperlink"/>
            <w:noProof/>
          </w:rPr>
          <w:t>CRITÉRIOS DE ACEITE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_Toc35847975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6</w:t>
        </w:r>
        <w:r w:rsidR="00661548">
          <w:rPr>
            <w:noProof/>
            <w:webHidden/>
          </w:rPr>
          <w:fldChar w:fldCharType="end"/>
        </w:r>
      </w:hyperlink>
    </w:p>
    <w:p w14:paraId="4E071693" w14:textId="6CA9AB6D" w:rsidR="00661548" w:rsidRDefault="000549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47976" w:history="1">
        <w:r w:rsidR="00661548" w:rsidRPr="00590BD1">
          <w:rPr>
            <w:rStyle w:val="Hyperlink"/>
            <w:noProof/>
          </w:rPr>
          <w:t>MENSAGENS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_Toc35847976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7</w:t>
        </w:r>
        <w:r w:rsidR="00661548">
          <w:rPr>
            <w:noProof/>
            <w:webHidden/>
          </w:rPr>
          <w:fldChar w:fldCharType="end"/>
        </w:r>
      </w:hyperlink>
    </w:p>
    <w:p w14:paraId="00F9DC8C" w14:textId="0362D101" w:rsidR="00661548" w:rsidRDefault="0005491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847977" w:history="1">
        <w:r w:rsidR="00661548" w:rsidRPr="00590BD1">
          <w:rPr>
            <w:rStyle w:val="Hyperlink"/>
            <w:noProof/>
          </w:rPr>
          <w:t>INFORMAÇÕES COMPLEMENTARES</w:t>
        </w:r>
        <w:r w:rsidR="00661548">
          <w:rPr>
            <w:noProof/>
            <w:webHidden/>
          </w:rPr>
          <w:tab/>
        </w:r>
        <w:r w:rsidR="00661548">
          <w:rPr>
            <w:noProof/>
            <w:webHidden/>
          </w:rPr>
          <w:fldChar w:fldCharType="begin"/>
        </w:r>
        <w:r w:rsidR="00661548">
          <w:rPr>
            <w:noProof/>
            <w:webHidden/>
          </w:rPr>
          <w:instrText xml:space="preserve"> PAGEREF _Toc35847977 \h </w:instrText>
        </w:r>
        <w:r w:rsidR="00661548">
          <w:rPr>
            <w:noProof/>
            <w:webHidden/>
          </w:rPr>
        </w:r>
        <w:r w:rsidR="00661548">
          <w:rPr>
            <w:noProof/>
            <w:webHidden/>
          </w:rPr>
          <w:fldChar w:fldCharType="separate"/>
        </w:r>
        <w:r w:rsidR="00661548">
          <w:rPr>
            <w:noProof/>
            <w:webHidden/>
          </w:rPr>
          <w:t>7</w:t>
        </w:r>
        <w:r w:rsidR="00661548">
          <w:rPr>
            <w:noProof/>
            <w:webHidden/>
          </w:rPr>
          <w:fldChar w:fldCharType="end"/>
        </w:r>
      </w:hyperlink>
    </w:p>
    <w:p w14:paraId="46621B27" w14:textId="0C8EA3DB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0E6092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5847970"/>
      <w:r w:rsidR="00DE50A5">
        <w:lastRenderedPageBreak/>
        <w:t>HST-</w:t>
      </w:r>
      <w:r w:rsidR="00354B79">
        <w:t xml:space="preserve">112 </w:t>
      </w:r>
      <w:r w:rsidR="00D175C7">
        <w:t xml:space="preserve">– </w:t>
      </w:r>
      <w:r w:rsidR="00CF5DAB">
        <w:t>Definir E-mail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5847971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5847972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1948F589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5847973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</w:t>
      </w:r>
      <w:r w:rsidR="00F21DA8">
        <w:rPr>
          <w:b w:val="0"/>
        </w:rPr>
        <w:t>s</w:t>
      </w:r>
      <w:r w:rsidR="00170A15">
        <w:rPr>
          <w:b w:val="0"/>
        </w:rPr>
        <w:t xml:space="preserve"> atividade</w:t>
      </w:r>
      <w:r w:rsidR="00F21DA8">
        <w:rPr>
          <w:b w:val="0"/>
        </w:rPr>
        <w:t>s</w:t>
      </w:r>
      <w:r w:rsidR="00170A15">
        <w:rPr>
          <w:b w:val="0"/>
        </w:rPr>
        <w:t xml:space="preserve"> secundária</w:t>
      </w:r>
      <w:r w:rsidR="00F21DA8">
        <w:rPr>
          <w:b w:val="0"/>
        </w:rPr>
        <w:t>s</w:t>
      </w:r>
      <w:r w:rsidR="007107CB">
        <w:rPr>
          <w:b w:val="0"/>
        </w:rPr>
        <w:t xml:space="preserve"> referentes </w:t>
      </w:r>
      <w:r w:rsidR="00E015DB">
        <w:rPr>
          <w:b w:val="0"/>
        </w:rPr>
        <w:t>ao parecer final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5847974"/>
      <w:r>
        <w:t>PROTÓTIPO</w:t>
      </w:r>
      <w:bookmarkEnd w:id="8"/>
      <w:bookmarkEnd w:id="9"/>
    </w:p>
    <w:p w14:paraId="64C8D439" w14:textId="579B9E73" w:rsidR="009D42B4" w:rsidRDefault="009D42B4" w:rsidP="00A37138">
      <w:pPr>
        <w:pStyle w:val="EstiloPrototipo3"/>
        <w:ind w:left="720"/>
      </w:pPr>
    </w:p>
    <w:p w14:paraId="70DDD55B" w14:textId="5B10E931" w:rsidR="00405216" w:rsidRDefault="00405216" w:rsidP="00405216">
      <w:pPr>
        <w:pStyle w:val="EstiloPrototipo3"/>
        <w:numPr>
          <w:ilvl w:val="0"/>
          <w:numId w:val="6"/>
        </w:numPr>
      </w:pPr>
      <w:r>
        <w:t>Definir E-mail</w:t>
      </w:r>
      <w:r w:rsidR="00335121">
        <w:t xml:space="preserve"> - </w:t>
      </w:r>
      <w:r w:rsidR="00335121" w:rsidRPr="00335121">
        <w:t>4.</w:t>
      </w:r>
      <w:r w:rsidR="00A11B19">
        <w:t xml:space="preserve">11 </w:t>
      </w:r>
      <w:r w:rsidR="00AA6528">
        <w:t>Parecer Final</w:t>
      </w:r>
      <w:r>
        <w:t>:</w:t>
      </w:r>
    </w:p>
    <w:p w14:paraId="4899C348" w14:textId="49417448" w:rsidR="00405216" w:rsidRDefault="00DF367B" w:rsidP="00DF367B">
      <w:pPr>
        <w:pStyle w:val="PargrafodaLista"/>
        <w:ind w:hanging="850"/>
      </w:pPr>
      <w:r>
        <w:rPr>
          <w:noProof/>
        </w:rPr>
        <w:drawing>
          <wp:inline distT="0" distB="0" distL="0" distR="0" wp14:anchorId="29D99648" wp14:editId="5CF6A068">
            <wp:extent cx="5760085" cy="5689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Qtd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Eleitoral_HST012_Parametrizar_Corpo_E-Mail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somente o assunto dos e-mail’s;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3AE2AE77" w:rsidR="001A5E0F" w:rsidRDefault="001A5E0F" w:rsidP="006661A7">
      <w:pPr>
        <w:pStyle w:val="EstiloPrototipo3"/>
        <w:jc w:val="center"/>
      </w:pPr>
    </w:p>
    <w:p w14:paraId="254BCC32" w14:textId="77777777" w:rsidR="00DF367B" w:rsidRDefault="00DF367B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lastRenderedPageBreak/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5847975"/>
      <w:r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5B2E4173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3C766A">
        <w:t xml:space="preserve"> </w:t>
      </w:r>
      <w:r>
        <w:t>na história</w:t>
      </w:r>
      <w:r w:rsidR="00E770F1">
        <w:t xml:space="preserve"> </w:t>
      </w:r>
      <w:r w:rsidR="00405216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2C9DCEAE" w:rsidR="007B51A7" w:rsidRDefault="00A445C1" w:rsidP="004D546D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D6DC3">
        <w:rPr>
          <w:position w:val="3"/>
        </w:rPr>
        <w:t xml:space="preserve">para </w:t>
      </w:r>
      <w:r w:rsidR="004D546D" w:rsidRPr="004D546D">
        <w:rPr>
          <w:b/>
          <w:position w:val="3"/>
        </w:rPr>
        <w:t>Eleitoral_HST0</w:t>
      </w:r>
      <w:r w:rsidR="00E62BD7">
        <w:rPr>
          <w:b/>
          <w:position w:val="3"/>
        </w:rPr>
        <w:t>95</w:t>
      </w:r>
      <w:r w:rsidR="004D546D" w:rsidRPr="004D546D">
        <w:rPr>
          <w:b/>
          <w:position w:val="3"/>
        </w:rPr>
        <w:t>_</w:t>
      </w:r>
      <w:r w:rsidR="00E62BD7">
        <w:rPr>
          <w:b/>
          <w:position w:val="3"/>
        </w:rPr>
        <w:t>Realizar_Parecer_Final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47883B29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2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</w:t>
      </w:r>
      <w:r w:rsidR="009B69F3">
        <w:rPr>
          <w:position w:val="3"/>
        </w:rPr>
        <w:t xml:space="preserve">elecionar </w:t>
      </w:r>
      <w:r w:rsidR="00AA5894">
        <w:rPr>
          <w:position w:val="3"/>
        </w:rPr>
        <w:t>a</w:t>
      </w:r>
      <w:r>
        <w:rPr>
          <w:position w:val="3"/>
        </w:rPr>
        <w:t xml:space="preserve"> atividade secundária “</w:t>
      </w:r>
      <w:r w:rsidR="009B69F3" w:rsidRPr="009B69F3">
        <w:rPr>
          <w:b/>
        </w:rPr>
        <w:t>4.</w:t>
      </w:r>
      <w:r w:rsidR="00A11B19">
        <w:rPr>
          <w:b/>
        </w:rPr>
        <w:t>11</w:t>
      </w:r>
      <w:r w:rsidR="009B69F3" w:rsidRPr="009B69F3">
        <w:rPr>
          <w:b/>
        </w:rPr>
        <w:t xml:space="preserve"> </w:t>
      </w:r>
      <w:r w:rsidR="008622F5">
        <w:rPr>
          <w:b/>
        </w:rPr>
        <w:t>Parecer Final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987F61">
        <w:rPr>
          <w:position w:val="3"/>
        </w:rPr>
        <w:t>4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2"/>
    </w:p>
    <w:p w14:paraId="5537D44C" w14:textId="290BF2A3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</w:t>
      </w:r>
      <w:r w:rsidR="006830CD">
        <w:rPr>
          <w:position w:val="3"/>
        </w:rPr>
        <w:t xml:space="preserve"> sobre </w:t>
      </w:r>
      <w:r w:rsidR="00282A7E">
        <w:rPr>
          <w:position w:val="3"/>
        </w:rPr>
        <w:t>o</w:t>
      </w:r>
      <w:r w:rsidR="008622F5">
        <w:rPr>
          <w:position w:val="3"/>
        </w:rPr>
        <w:t xml:space="preserve"> cadastro do parecer final</w:t>
      </w:r>
      <w:r w:rsidR="00282A7E">
        <w:rPr>
          <w:position w:val="3"/>
        </w:rPr>
        <w:t xml:space="preserve"> para o relator atual da denúncia</w:t>
      </w:r>
    </w:p>
    <w:p w14:paraId="495AC18C" w14:textId="6E6616A9" w:rsidR="00282A7E" w:rsidRDefault="00330D47" w:rsidP="001504F7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 w:rsidR="00D666AE" w:rsidRPr="00282A7E">
        <w:rPr>
          <w:b/>
          <w:position w:val="3"/>
        </w:rPr>
        <w:t>2</w:t>
      </w:r>
      <w:r w:rsidRPr="00282A7E">
        <w:rPr>
          <w:position w:val="3"/>
        </w:rPr>
        <w:t xml:space="preserve">: </w:t>
      </w:r>
      <w:r w:rsidR="00282A7E">
        <w:rPr>
          <w:position w:val="3"/>
        </w:rPr>
        <w:t>E-mail informativo sobre o</w:t>
      </w:r>
      <w:r w:rsidR="008622F5">
        <w:rPr>
          <w:position w:val="3"/>
        </w:rPr>
        <w:t xml:space="preserve"> cadastro do parecer final</w:t>
      </w:r>
      <w:r w:rsidR="00282A7E">
        <w:rPr>
          <w:position w:val="3"/>
        </w:rPr>
        <w:t xml:space="preserve"> para o denunciante.</w:t>
      </w:r>
    </w:p>
    <w:p w14:paraId="40DFDDAF" w14:textId="13B29F73" w:rsidR="008828A3" w:rsidRPr="00282A7E" w:rsidRDefault="00656382" w:rsidP="001504F7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 w:rsidR="00D666AE" w:rsidRPr="00282A7E">
        <w:rPr>
          <w:b/>
          <w:position w:val="3"/>
        </w:rPr>
        <w:t>3</w:t>
      </w:r>
      <w:r w:rsidRPr="00282A7E">
        <w:rPr>
          <w:position w:val="3"/>
        </w:rPr>
        <w:t>:</w:t>
      </w:r>
      <w:r w:rsidR="00426FF4" w:rsidRPr="00282A7E">
        <w:rPr>
          <w:position w:val="3"/>
        </w:rPr>
        <w:t xml:space="preserve"> </w:t>
      </w:r>
      <w:r w:rsidR="00282A7E">
        <w:rPr>
          <w:position w:val="3"/>
        </w:rPr>
        <w:t xml:space="preserve">E-mail informativo sobre o </w:t>
      </w:r>
      <w:r w:rsidR="008622F5">
        <w:rPr>
          <w:position w:val="3"/>
        </w:rPr>
        <w:t>cadastro do parecer final</w:t>
      </w:r>
      <w:r w:rsidR="00282A7E">
        <w:rPr>
          <w:position w:val="3"/>
        </w:rPr>
        <w:t xml:space="preserve"> para o denunciado.</w:t>
      </w:r>
    </w:p>
    <w:p w14:paraId="406D609C" w14:textId="745E2821" w:rsidR="0074219B" w:rsidRDefault="009D084F" w:rsidP="008828A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4</w:t>
      </w:r>
      <w:r w:rsidRPr="00C45C55">
        <w:rPr>
          <w:position w:val="3"/>
        </w:rPr>
        <w:t>:</w:t>
      </w:r>
      <w:r w:rsidR="0074219B">
        <w:rPr>
          <w:position w:val="3"/>
        </w:rPr>
        <w:t xml:space="preserve"> E-mail informativo sobre o cadastro do parecer final para o coordenador CE</w:t>
      </w:r>
      <w:r w:rsidR="008D5756">
        <w:rPr>
          <w:position w:val="3"/>
        </w:rPr>
        <w:t xml:space="preserve"> ou CEN</w:t>
      </w:r>
      <w:r w:rsidR="0074219B">
        <w:rPr>
          <w:position w:val="3"/>
        </w:rPr>
        <w:t>;</w:t>
      </w:r>
    </w:p>
    <w:p w14:paraId="09BCF034" w14:textId="4FD2DE11" w:rsidR="009D084F" w:rsidRDefault="0074219B" w:rsidP="008828A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74219B">
        <w:rPr>
          <w:position w:val="3"/>
        </w:rPr>
        <w:t>:</w:t>
      </w:r>
      <w:r>
        <w:rPr>
          <w:position w:val="3"/>
        </w:rPr>
        <w:t xml:space="preserve"> </w:t>
      </w:r>
      <w:r w:rsidR="009D084F" w:rsidRPr="00C45C55">
        <w:rPr>
          <w:position w:val="3"/>
        </w:rPr>
        <w:t xml:space="preserve"> </w:t>
      </w:r>
      <w:r w:rsidR="00282A7E">
        <w:rPr>
          <w:position w:val="3"/>
        </w:rPr>
        <w:t xml:space="preserve">E-mail informativo sobre o </w:t>
      </w:r>
      <w:r w:rsidR="008622F5">
        <w:rPr>
          <w:position w:val="3"/>
        </w:rPr>
        <w:t xml:space="preserve">cadastro do parecer final </w:t>
      </w:r>
      <w:r w:rsidR="00282A7E">
        <w:rPr>
          <w:position w:val="3"/>
        </w:rPr>
        <w:t xml:space="preserve">para os assessores CEN </w:t>
      </w:r>
      <w:r w:rsidR="00C06CE1">
        <w:rPr>
          <w:position w:val="3"/>
        </w:rPr>
        <w:t>ou</w:t>
      </w:r>
      <w:r w:rsidR="00282A7E">
        <w:rPr>
          <w:position w:val="3"/>
        </w:rPr>
        <w:t xml:space="preserve"> CE.</w:t>
      </w:r>
    </w:p>
    <w:p w14:paraId="024E3332" w14:textId="77777777" w:rsidR="009B69F3" w:rsidRPr="008828A3" w:rsidRDefault="009B69F3" w:rsidP="009B69F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  <w:bookmarkStart w:id="13" w:name="_GoBack"/>
      <w:bookmarkEnd w:id="13"/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5847976"/>
      <w:r>
        <w:lastRenderedPageBreak/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5847977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095F6783" w14:textId="31FE529F" w:rsidR="00405216" w:rsidRPr="00405216" w:rsidRDefault="00C83EFC" w:rsidP="00C83EFC">
      <w:pPr>
        <w:pStyle w:val="PargrafodaLista"/>
        <w:numPr>
          <w:ilvl w:val="0"/>
          <w:numId w:val="36"/>
        </w:numPr>
      </w:pPr>
      <w:r w:rsidRPr="00C83EFC">
        <w:rPr>
          <w:position w:val="3"/>
        </w:rPr>
        <w:t>Eleitoral_HST0</w:t>
      </w:r>
      <w:r w:rsidR="000F1ED4">
        <w:rPr>
          <w:position w:val="3"/>
        </w:rPr>
        <w:t>95</w:t>
      </w:r>
      <w:r w:rsidRPr="00C83EFC">
        <w:rPr>
          <w:position w:val="3"/>
        </w:rPr>
        <w:t>_</w:t>
      </w:r>
      <w:r w:rsidR="000F1ED4">
        <w:rPr>
          <w:position w:val="3"/>
        </w:rPr>
        <w:t>Realizar_Parecer_Final</w:t>
      </w:r>
    </w:p>
    <w:sectPr w:rsidR="00405216" w:rsidRPr="00405216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515C6" w14:textId="77777777" w:rsidR="00054919" w:rsidRDefault="00054919">
      <w:r>
        <w:separator/>
      </w:r>
    </w:p>
    <w:p w14:paraId="3A210FEB" w14:textId="77777777" w:rsidR="00054919" w:rsidRDefault="00054919"/>
  </w:endnote>
  <w:endnote w:type="continuationSeparator" w:id="0">
    <w:p w14:paraId="579245E5" w14:textId="77777777" w:rsidR="00054919" w:rsidRDefault="00054919">
      <w:r>
        <w:continuationSeparator/>
      </w:r>
    </w:p>
    <w:p w14:paraId="2190579B" w14:textId="77777777" w:rsidR="00054919" w:rsidRDefault="00054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11B19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B0904" w14:textId="77777777" w:rsidR="00054919" w:rsidRDefault="00054919">
      <w:r>
        <w:separator/>
      </w:r>
    </w:p>
    <w:p w14:paraId="4DE5826B" w14:textId="77777777" w:rsidR="00054919" w:rsidRDefault="00054919"/>
  </w:footnote>
  <w:footnote w:type="continuationSeparator" w:id="0">
    <w:p w14:paraId="577342D6" w14:textId="77777777" w:rsidR="00054919" w:rsidRDefault="00054919">
      <w:r>
        <w:continuationSeparator/>
      </w:r>
    </w:p>
    <w:p w14:paraId="7BD7F790" w14:textId="77777777" w:rsidR="00054919" w:rsidRDefault="000549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47694221" r:id="rId2"/>
            </w:object>
          </w:r>
        </w:p>
      </w:tc>
      <w:tc>
        <w:tcPr>
          <w:tcW w:w="4111" w:type="dxa"/>
          <w:vAlign w:val="center"/>
        </w:tcPr>
        <w:p w14:paraId="2CC77D67" w14:textId="01FC4320" w:rsidR="004B0230" w:rsidRPr="00C6532E" w:rsidRDefault="00716A1B" w:rsidP="000C207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661548">
            <w:t>112</w:t>
          </w:r>
          <w:r w:rsidR="004B0230">
            <w:t xml:space="preserve"> – Definir E-mail </w:t>
          </w:r>
          <w:r w:rsidR="00661548">
            <w:t>Parecer Final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919"/>
    <w:rsid w:val="00054E8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795C"/>
    <w:rsid w:val="000D6620"/>
    <w:rsid w:val="000E10A0"/>
    <w:rsid w:val="000E2630"/>
    <w:rsid w:val="000E4445"/>
    <w:rsid w:val="000E57EF"/>
    <w:rsid w:val="000E5F1F"/>
    <w:rsid w:val="000F1ED4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5B6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4B79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5216"/>
    <w:rsid w:val="00406C11"/>
    <w:rsid w:val="00407B49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3108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048E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1548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19B"/>
    <w:rsid w:val="007423B8"/>
    <w:rsid w:val="0075008C"/>
    <w:rsid w:val="007511C0"/>
    <w:rsid w:val="007521BC"/>
    <w:rsid w:val="0075221C"/>
    <w:rsid w:val="00752E6D"/>
    <w:rsid w:val="007534C3"/>
    <w:rsid w:val="007535CB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04E0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4787"/>
    <w:rsid w:val="008561B4"/>
    <w:rsid w:val="00856F79"/>
    <w:rsid w:val="008622F5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3177"/>
    <w:rsid w:val="008C6C3F"/>
    <w:rsid w:val="008D016E"/>
    <w:rsid w:val="008D1793"/>
    <w:rsid w:val="008D2309"/>
    <w:rsid w:val="008D29C9"/>
    <w:rsid w:val="008D2A66"/>
    <w:rsid w:val="008D48B0"/>
    <w:rsid w:val="008D5756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7CA6"/>
    <w:rsid w:val="0092073F"/>
    <w:rsid w:val="00921551"/>
    <w:rsid w:val="00922D03"/>
    <w:rsid w:val="009261BC"/>
    <w:rsid w:val="00927FDD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7A91"/>
    <w:rsid w:val="00961D2E"/>
    <w:rsid w:val="00963437"/>
    <w:rsid w:val="009649D8"/>
    <w:rsid w:val="00964E33"/>
    <w:rsid w:val="00965F6F"/>
    <w:rsid w:val="00971E61"/>
    <w:rsid w:val="00972D5A"/>
    <w:rsid w:val="009809EA"/>
    <w:rsid w:val="00981360"/>
    <w:rsid w:val="00982ECD"/>
    <w:rsid w:val="0098403F"/>
    <w:rsid w:val="00987F61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1D4F"/>
    <w:rsid w:val="009B37CA"/>
    <w:rsid w:val="009B42E9"/>
    <w:rsid w:val="009B5314"/>
    <w:rsid w:val="009B5756"/>
    <w:rsid w:val="009B69F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1B19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528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453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B7CD0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CE1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DF8"/>
    <w:rsid w:val="00C42292"/>
    <w:rsid w:val="00C42947"/>
    <w:rsid w:val="00C43395"/>
    <w:rsid w:val="00C44878"/>
    <w:rsid w:val="00C45C55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4EE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93F"/>
    <w:rsid w:val="00DE7BA6"/>
    <w:rsid w:val="00DF367B"/>
    <w:rsid w:val="00DF3810"/>
    <w:rsid w:val="00DF43B9"/>
    <w:rsid w:val="00DF65A3"/>
    <w:rsid w:val="00E015DB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2BD7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155A"/>
    <w:rsid w:val="00F21DA8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DF"/>
    <w:rsid w:val="00F55FF2"/>
    <w:rsid w:val="00F56573"/>
    <w:rsid w:val="00F574D3"/>
    <w:rsid w:val="00F6427F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8B5F4-8D4E-4D0A-B11B-4B41CF36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409</TotalTime>
  <Pages>7</Pages>
  <Words>764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4885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165</cp:revision>
  <cp:lastPrinted>2006-08-08T20:14:00Z</cp:lastPrinted>
  <dcterms:created xsi:type="dcterms:W3CDTF">2019-12-26T17:25:00Z</dcterms:created>
  <dcterms:modified xsi:type="dcterms:W3CDTF">2020-04-06T19:04:00Z</dcterms:modified>
</cp:coreProperties>
</file>