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B3E7330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BB7296">
        <w:rPr>
          <w:sz w:val="52"/>
          <w:szCs w:val="52"/>
        </w:rPr>
        <w:t>Cadastrar</w:t>
      </w:r>
      <w:r w:rsidR="00B41C91">
        <w:rPr>
          <w:sz w:val="52"/>
          <w:szCs w:val="52"/>
        </w:rPr>
        <w:t xml:space="preserve"> </w:t>
      </w:r>
      <w:r w:rsidR="005622BB">
        <w:rPr>
          <w:sz w:val="52"/>
          <w:szCs w:val="52"/>
        </w:rPr>
        <w:t>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2E948559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47077D">
        <w:t>CAUBR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B7914AC" w:rsidR="00A735A5" w:rsidRPr="00BA5059" w:rsidRDefault="005622BB" w:rsidP="008C18E2">
            <w:pPr>
              <w:jc w:val="center"/>
            </w:pPr>
            <w:r>
              <w:t>08/01</w:t>
            </w:r>
            <w:r w:rsidR="00B41C91">
              <w:t>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8EB8707" w:rsidR="006E6BBD" w:rsidRDefault="00A4155F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6EA7E8D6" w:rsidR="006E6BBD" w:rsidRDefault="00A4155F" w:rsidP="006E6BBD">
            <w:pPr>
              <w:jc w:val="center"/>
            </w:pPr>
            <w:r>
              <w:t>14/02/2020</w:t>
            </w:r>
          </w:p>
        </w:tc>
        <w:tc>
          <w:tcPr>
            <w:tcW w:w="2405" w:type="dxa"/>
            <w:vAlign w:val="center"/>
          </w:tcPr>
          <w:p w14:paraId="117788AA" w14:textId="1F05A936" w:rsidR="006E6BBD" w:rsidRDefault="00A4155F" w:rsidP="006E6BBD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14ADABA3" w:rsidR="006E6BBD" w:rsidRDefault="00A4155F" w:rsidP="006E6BBD">
            <w:pPr>
              <w:jc w:val="center"/>
            </w:pPr>
            <w:r>
              <w:t>Retirada do tipo “Outros” e regras relacionadas.</w:t>
            </w:r>
          </w:p>
        </w:tc>
      </w:tr>
      <w:tr w:rsidR="005002F4" w14:paraId="1C3C445C" w14:textId="77777777" w:rsidTr="00C03F98">
        <w:trPr>
          <w:cantSplit/>
          <w:jc w:val="center"/>
        </w:trPr>
        <w:tc>
          <w:tcPr>
            <w:tcW w:w="1589" w:type="dxa"/>
          </w:tcPr>
          <w:p w14:paraId="3D3361F5" w14:textId="4F1748B9" w:rsidR="005002F4" w:rsidRDefault="005002F4" w:rsidP="006E6BBD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7741D51C" w14:textId="4B4DD01A" w:rsidR="005002F4" w:rsidRDefault="005002F4" w:rsidP="006E6BBD">
            <w:pPr>
              <w:jc w:val="center"/>
            </w:pPr>
            <w:r>
              <w:t>18/02/2020</w:t>
            </w:r>
          </w:p>
        </w:tc>
        <w:tc>
          <w:tcPr>
            <w:tcW w:w="2405" w:type="dxa"/>
            <w:vAlign w:val="center"/>
          </w:tcPr>
          <w:p w14:paraId="33997C99" w14:textId="43D7F441" w:rsidR="005002F4" w:rsidRDefault="005002F4" w:rsidP="006E6BBD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224DC2F0" w14:textId="1440E1A2" w:rsidR="005002F4" w:rsidRDefault="005002F4" w:rsidP="006E6BBD">
            <w:pPr>
              <w:jc w:val="center"/>
            </w:pPr>
            <w:r>
              <w:t>Inclusão de mensagem para vigência de acesso à funcionalidade.</w:t>
            </w:r>
          </w:p>
        </w:tc>
      </w:tr>
      <w:tr w:rsidR="0099035D" w14:paraId="1DBBB56B" w14:textId="77777777" w:rsidTr="00C03F98">
        <w:trPr>
          <w:cantSplit/>
          <w:jc w:val="center"/>
        </w:trPr>
        <w:tc>
          <w:tcPr>
            <w:tcW w:w="1589" w:type="dxa"/>
          </w:tcPr>
          <w:p w14:paraId="6114FBA8" w14:textId="452B927A" w:rsidR="0099035D" w:rsidRDefault="0099035D" w:rsidP="006E6BBD">
            <w:pPr>
              <w:jc w:val="center"/>
            </w:pPr>
            <w:r>
              <w:t>1.3</w:t>
            </w:r>
          </w:p>
        </w:tc>
        <w:tc>
          <w:tcPr>
            <w:tcW w:w="1425" w:type="dxa"/>
            <w:vAlign w:val="bottom"/>
          </w:tcPr>
          <w:p w14:paraId="7D074959" w14:textId="339F2C89" w:rsidR="0099035D" w:rsidRDefault="0099035D" w:rsidP="006E6BBD">
            <w:pPr>
              <w:jc w:val="center"/>
            </w:pPr>
            <w:r>
              <w:t>28/02/2020</w:t>
            </w:r>
          </w:p>
        </w:tc>
        <w:tc>
          <w:tcPr>
            <w:tcW w:w="2405" w:type="dxa"/>
            <w:vAlign w:val="center"/>
          </w:tcPr>
          <w:p w14:paraId="1B95DC10" w14:textId="3715CD7A" w:rsidR="0099035D" w:rsidRDefault="0099035D" w:rsidP="006E6BBD">
            <w:pPr>
              <w:ind w:left="708"/>
              <w:jc w:val="center"/>
            </w:pPr>
            <w:r>
              <w:t xml:space="preserve">Diego </w:t>
            </w:r>
            <w:r w:rsidR="00354B80">
              <w:t xml:space="preserve">R </w:t>
            </w:r>
            <w:r>
              <w:t>Rocha</w:t>
            </w:r>
          </w:p>
        </w:tc>
        <w:tc>
          <w:tcPr>
            <w:tcW w:w="4203" w:type="dxa"/>
          </w:tcPr>
          <w:p w14:paraId="5F2807AF" w14:textId="5B73E8BD" w:rsidR="0099035D" w:rsidRDefault="0099035D" w:rsidP="006E6BBD">
            <w:pPr>
              <w:jc w:val="center"/>
            </w:pPr>
            <w:r>
              <w:t xml:space="preserve">Alteração de regra </w:t>
            </w:r>
            <w:r w:rsidR="00354B80">
              <w:t xml:space="preserve">no </w:t>
            </w:r>
            <w:r>
              <w:t xml:space="preserve">campo UF e inclusão da mensagem </w:t>
            </w:r>
            <w:r>
              <w:fldChar w:fldCharType="begin"/>
            </w:r>
            <w:r>
              <w:instrText xml:space="preserve"> REF _Ref33782403 \r \h </w:instrText>
            </w:r>
            <w:r>
              <w:fldChar w:fldCharType="separate"/>
            </w:r>
            <w:r>
              <w:t>ME010</w:t>
            </w:r>
            <w:r>
              <w:fldChar w:fldCharType="end"/>
            </w:r>
            <w:r w:rsidR="00354B80">
              <w:t>.</w:t>
            </w:r>
          </w:p>
        </w:tc>
      </w:tr>
      <w:tr w:rsidR="00245173" w14:paraId="0165EA17" w14:textId="77777777" w:rsidTr="00C03F98">
        <w:trPr>
          <w:cantSplit/>
          <w:jc w:val="center"/>
        </w:trPr>
        <w:tc>
          <w:tcPr>
            <w:tcW w:w="1589" w:type="dxa"/>
          </w:tcPr>
          <w:p w14:paraId="5197BAB4" w14:textId="3DD21626" w:rsidR="00245173" w:rsidRDefault="00245173" w:rsidP="006E6BBD">
            <w:pPr>
              <w:jc w:val="center"/>
            </w:pPr>
            <w:r>
              <w:t>1.4</w:t>
            </w:r>
          </w:p>
        </w:tc>
        <w:tc>
          <w:tcPr>
            <w:tcW w:w="1425" w:type="dxa"/>
            <w:vAlign w:val="bottom"/>
          </w:tcPr>
          <w:p w14:paraId="44E25DF6" w14:textId="3FA88693" w:rsidR="00245173" w:rsidRDefault="00245173" w:rsidP="006E6BBD">
            <w:pPr>
              <w:jc w:val="center"/>
            </w:pPr>
            <w:r>
              <w:t>02/03/2020</w:t>
            </w:r>
          </w:p>
        </w:tc>
        <w:tc>
          <w:tcPr>
            <w:tcW w:w="2405" w:type="dxa"/>
            <w:vAlign w:val="center"/>
          </w:tcPr>
          <w:p w14:paraId="3B3B86A7" w14:textId="64153802" w:rsidR="00245173" w:rsidRDefault="00245173" w:rsidP="006E6BBD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75A977CD" w14:textId="1A298E47" w:rsidR="00245173" w:rsidRDefault="00245173" w:rsidP="006E6BBD">
            <w:pPr>
              <w:jc w:val="center"/>
            </w:pPr>
            <w:r>
              <w:t>Inclusão de regra para listar somente chapas que possuam número.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71189B7" w14:textId="77777777" w:rsidR="008E2FA1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1881906" w:history="1">
        <w:r w:rsidR="008E2FA1" w:rsidRPr="00FC0180">
          <w:rPr>
            <w:rStyle w:val="Hyperlink"/>
            <w:noProof/>
          </w:rPr>
          <w:t>HST-051 – Cadastrar Denúncia</w:t>
        </w:r>
        <w:r w:rsidR="008E2FA1">
          <w:rPr>
            <w:noProof/>
            <w:webHidden/>
          </w:rPr>
          <w:tab/>
        </w:r>
        <w:r w:rsidR="008E2FA1">
          <w:rPr>
            <w:noProof/>
            <w:webHidden/>
          </w:rPr>
          <w:fldChar w:fldCharType="begin"/>
        </w:r>
        <w:r w:rsidR="008E2FA1">
          <w:rPr>
            <w:noProof/>
            <w:webHidden/>
          </w:rPr>
          <w:instrText xml:space="preserve"> PAGEREF _Toc31881906 \h </w:instrText>
        </w:r>
        <w:r w:rsidR="008E2FA1">
          <w:rPr>
            <w:noProof/>
            <w:webHidden/>
          </w:rPr>
        </w:r>
        <w:r w:rsidR="008E2FA1">
          <w:rPr>
            <w:noProof/>
            <w:webHidden/>
          </w:rPr>
          <w:fldChar w:fldCharType="separate"/>
        </w:r>
        <w:r w:rsidR="008E2FA1">
          <w:rPr>
            <w:noProof/>
            <w:webHidden/>
          </w:rPr>
          <w:t>4</w:t>
        </w:r>
        <w:r w:rsidR="008E2FA1">
          <w:rPr>
            <w:noProof/>
            <w:webHidden/>
          </w:rPr>
          <w:fldChar w:fldCharType="end"/>
        </w:r>
      </w:hyperlink>
    </w:p>
    <w:p w14:paraId="06DD1C1B" w14:textId="77777777" w:rsidR="008E2FA1" w:rsidRDefault="006A75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81907" w:history="1">
        <w:r w:rsidR="008E2FA1" w:rsidRPr="00FC0180">
          <w:rPr>
            <w:rStyle w:val="Hyperlink"/>
            <w:noProof/>
          </w:rPr>
          <w:t>COMO Arquiteto</w:t>
        </w:r>
        <w:r w:rsidR="008E2FA1">
          <w:rPr>
            <w:noProof/>
            <w:webHidden/>
          </w:rPr>
          <w:tab/>
        </w:r>
        <w:r w:rsidR="008E2FA1">
          <w:rPr>
            <w:noProof/>
            <w:webHidden/>
          </w:rPr>
          <w:fldChar w:fldCharType="begin"/>
        </w:r>
        <w:r w:rsidR="008E2FA1">
          <w:rPr>
            <w:noProof/>
            <w:webHidden/>
          </w:rPr>
          <w:instrText xml:space="preserve"> PAGEREF _Toc31881907 \h </w:instrText>
        </w:r>
        <w:r w:rsidR="008E2FA1">
          <w:rPr>
            <w:noProof/>
            <w:webHidden/>
          </w:rPr>
        </w:r>
        <w:r w:rsidR="008E2FA1">
          <w:rPr>
            <w:noProof/>
            <w:webHidden/>
          </w:rPr>
          <w:fldChar w:fldCharType="separate"/>
        </w:r>
        <w:r w:rsidR="008E2FA1">
          <w:rPr>
            <w:noProof/>
            <w:webHidden/>
          </w:rPr>
          <w:t>4</w:t>
        </w:r>
        <w:r w:rsidR="008E2FA1">
          <w:rPr>
            <w:noProof/>
            <w:webHidden/>
          </w:rPr>
          <w:fldChar w:fldCharType="end"/>
        </w:r>
      </w:hyperlink>
    </w:p>
    <w:p w14:paraId="6B8BFD7D" w14:textId="77777777" w:rsidR="008E2FA1" w:rsidRDefault="006A75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81908" w:history="1">
        <w:r w:rsidR="008E2FA1" w:rsidRPr="00FC0180">
          <w:rPr>
            <w:rStyle w:val="Hyperlink"/>
            <w:noProof/>
          </w:rPr>
          <w:t>QUERO cadastrar uma denúncia</w:t>
        </w:r>
        <w:r w:rsidR="008E2FA1">
          <w:rPr>
            <w:noProof/>
            <w:webHidden/>
          </w:rPr>
          <w:tab/>
        </w:r>
        <w:r w:rsidR="008E2FA1">
          <w:rPr>
            <w:noProof/>
            <w:webHidden/>
          </w:rPr>
          <w:fldChar w:fldCharType="begin"/>
        </w:r>
        <w:r w:rsidR="008E2FA1">
          <w:rPr>
            <w:noProof/>
            <w:webHidden/>
          </w:rPr>
          <w:instrText xml:space="preserve"> PAGEREF _Toc31881908 \h </w:instrText>
        </w:r>
        <w:r w:rsidR="008E2FA1">
          <w:rPr>
            <w:noProof/>
            <w:webHidden/>
          </w:rPr>
        </w:r>
        <w:r w:rsidR="008E2FA1">
          <w:rPr>
            <w:noProof/>
            <w:webHidden/>
          </w:rPr>
          <w:fldChar w:fldCharType="separate"/>
        </w:r>
        <w:r w:rsidR="008E2FA1">
          <w:rPr>
            <w:noProof/>
            <w:webHidden/>
          </w:rPr>
          <w:t>4</w:t>
        </w:r>
        <w:r w:rsidR="008E2FA1">
          <w:rPr>
            <w:noProof/>
            <w:webHidden/>
          </w:rPr>
          <w:fldChar w:fldCharType="end"/>
        </w:r>
      </w:hyperlink>
    </w:p>
    <w:p w14:paraId="7488A1C3" w14:textId="77777777" w:rsidR="008E2FA1" w:rsidRDefault="006A75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81909" w:history="1">
        <w:r w:rsidR="008E2FA1" w:rsidRPr="00FC0180">
          <w:rPr>
            <w:rStyle w:val="Hyperlink"/>
            <w:noProof/>
          </w:rPr>
          <w:t>PARA que irregularidades de chapa ou comissão sejam julgadas</w:t>
        </w:r>
        <w:r w:rsidR="008E2FA1">
          <w:rPr>
            <w:noProof/>
            <w:webHidden/>
          </w:rPr>
          <w:tab/>
        </w:r>
        <w:r w:rsidR="008E2FA1">
          <w:rPr>
            <w:noProof/>
            <w:webHidden/>
          </w:rPr>
          <w:fldChar w:fldCharType="begin"/>
        </w:r>
        <w:r w:rsidR="008E2FA1">
          <w:rPr>
            <w:noProof/>
            <w:webHidden/>
          </w:rPr>
          <w:instrText xml:space="preserve"> PAGEREF _Toc31881909 \h </w:instrText>
        </w:r>
        <w:r w:rsidR="008E2FA1">
          <w:rPr>
            <w:noProof/>
            <w:webHidden/>
          </w:rPr>
        </w:r>
        <w:r w:rsidR="008E2FA1">
          <w:rPr>
            <w:noProof/>
            <w:webHidden/>
          </w:rPr>
          <w:fldChar w:fldCharType="separate"/>
        </w:r>
        <w:r w:rsidR="008E2FA1">
          <w:rPr>
            <w:noProof/>
            <w:webHidden/>
          </w:rPr>
          <w:t>4</w:t>
        </w:r>
        <w:r w:rsidR="008E2FA1">
          <w:rPr>
            <w:noProof/>
            <w:webHidden/>
          </w:rPr>
          <w:fldChar w:fldCharType="end"/>
        </w:r>
      </w:hyperlink>
    </w:p>
    <w:p w14:paraId="38B2B1B2" w14:textId="77777777" w:rsidR="008E2FA1" w:rsidRDefault="006A75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81910" w:history="1">
        <w:r w:rsidR="008E2FA1" w:rsidRPr="00FC0180">
          <w:rPr>
            <w:rStyle w:val="Hyperlink"/>
            <w:noProof/>
          </w:rPr>
          <w:t>PROTÓTIPO</w:t>
        </w:r>
        <w:r w:rsidR="008E2FA1">
          <w:rPr>
            <w:noProof/>
            <w:webHidden/>
          </w:rPr>
          <w:tab/>
        </w:r>
        <w:r w:rsidR="008E2FA1">
          <w:rPr>
            <w:noProof/>
            <w:webHidden/>
          </w:rPr>
          <w:fldChar w:fldCharType="begin"/>
        </w:r>
        <w:r w:rsidR="008E2FA1">
          <w:rPr>
            <w:noProof/>
            <w:webHidden/>
          </w:rPr>
          <w:instrText xml:space="preserve"> PAGEREF _Toc31881910 \h </w:instrText>
        </w:r>
        <w:r w:rsidR="008E2FA1">
          <w:rPr>
            <w:noProof/>
            <w:webHidden/>
          </w:rPr>
        </w:r>
        <w:r w:rsidR="008E2FA1">
          <w:rPr>
            <w:noProof/>
            <w:webHidden/>
          </w:rPr>
          <w:fldChar w:fldCharType="separate"/>
        </w:r>
        <w:r w:rsidR="008E2FA1">
          <w:rPr>
            <w:noProof/>
            <w:webHidden/>
          </w:rPr>
          <w:t>4</w:t>
        </w:r>
        <w:r w:rsidR="008E2FA1">
          <w:rPr>
            <w:noProof/>
            <w:webHidden/>
          </w:rPr>
          <w:fldChar w:fldCharType="end"/>
        </w:r>
      </w:hyperlink>
    </w:p>
    <w:p w14:paraId="3A57DD3F" w14:textId="77777777" w:rsidR="008E2FA1" w:rsidRDefault="006A75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81911" w:history="1">
        <w:r w:rsidR="008E2FA1" w:rsidRPr="00FC0180">
          <w:rPr>
            <w:rStyle w:val="Hyperlink"/>
            <w:noProof/>
          </w:rPr>
          <w:t>CRITÉRIOS DE ACEITE</w:t>
        </w:r>
        <w:r w:rsidR="008E2FA1">
          <w:rPr>
            <w:noProof/>
            <w:webHidden/>
          </w:rPr>
          <w:tab/>
        </w:r>
        <w:r w:rsidR="008E2FA1">
          <w:rPr>
            <w:noProof/>
            <w:webHidden/>
          </w:rPr>
          <w:fldChar w:fldCharType="begin"/>
        </w:r>
        <w:r w:rsidR="008E2FA1">
          <w:rPr>
            <w:noProof/>
            <w:webHidden/>
          </w:rPr>
          <w:instrText xml:space="preserve"> PAGEREF _Toc31881911 \h </w:instrText>
        </w:r>
        <w:r w:rsidR="008E2FA1">
          <w:rPr>
            <w:noProof/>
            <w:webHidden/>
          </w:rPr>
        </w:r>
        <w:r w:rsidR="008E2FA1">
          <w:rPr>
            <w:noProof/>
            <w:webHidden/>
          </w:rPr>
          <w:fldChar w:fldCharType="separate"/>
        </w:r>
        <w:r w:rsidR="008E2FA1">
          <w:rPr>
            <w:noProof/>
            <w:webHidden/>
          </w:rPr>
          <w:t>11</w:t>
        </w:r>
        <w:r w:rsidR="008E2FA1">
          <w:rPr>
            <w:noProof/>
            <w:webHidden/>
          </w:rPr>
          <w:fldChar w:fldCharType="end"/>
        </w:r>
      </w:hyperlink>
    </w:p>
    <w:p w14:paraId="57CF7CB9" w14:textId="77777777" w:rsidR="008E2FA1" w:rsidRDefault="006A75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81912" w:history="1">
        <w:r w:rsidR="008E2FA1" w:rsidRPr="00FC0180">
          <w:rPr>
            <w:rStyle w:val="Hyperlink"/>
            <w:noProof/>
          </w:rPr>
          <w:t>MENSAGENS</w:t>
        </w:r>
        <w:r w:rsidR="008E2FA1">
          <w:rPr>
            <w:noProof/>
            <w:webHidden/>
          </w:rPr>
          <w:tab/>
        </w:r>
        <w:r w:rsidR="008E2FA1">
          <w:rPr>
            <w:noProof/>
            <w:webHidden/>
          </w:rPr>
          <w:fldChar w:fldCharType="begin"/>
        </w:r>
        <w:r w:rsidR="008E2FA1">
          <w:rPr>
            <w:noProof/>
            <w:webHidden/>
          </w:rPr>
          <w:instrText xml:space="preserve"> PAGEREF _Toc31881912 \h </w:instrText>
        </w:r>
        <w:r w:rsidR="008E2FA1">
          <w:rPr>
            <w:noProof/>
            <w:webHidden/>
          </w:rPr>
        </w:r>
        <w:r w:rsidR="008E2FA1">
          <w:rPr>
            <w:noProof/>
            <w:webHidden/>
          </w:rPr>
          <w:fldChar w:fldCharType="separate"/>
        </w:r>
        <w:r w:rsidR="008E2FA1">
          <w:rPr>
            <w:noProof/>
            <w:webHidden/>
          </w:rPr>
          <w:t>13</w:t>
        </w:r>
        <w:r w:rsidR="008E2FA1">
          <w:rPr>
            <w:noProof/>
            <w:webHidden/>
          </w:rPr>
          <w:fldChar w:fldCharType="end"/>
        </w:r>
      </w:hyperlink>
    </w:p>
    <w:p w14:paraId="4DF09FF2" w14:textId="77777777" w:rsidR="008E2FA1" w:rsidRDefault="006A75C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81913" w:history="1">
        <w:r w:rsidR="008E2FA1" w:rsidRPr="00FC0180">
          <w:rPr>
            <w:rStyle w:val="Hyperlink"/>
            <w:noProof/>
          </w:rPr>
          <w:t>INFORMAÇÕES COMPLEMENTARES</w:t>
        </w:r>
        <w:r w:rsidR="008E2FA1">
          <w:rPr>
            <w:noProof/>
            <w:webHidden/>
          </w:rPr>
          <w:tab/>
        </w:r>
        <w:r w:rsidR="008E2FA1">
          <w:rPr>
            <w:noProof/>
            <w:webHidden/>
          </w:rPr>
          <w:fldChar w:fldCharType="begin"/>
        </w:r>
        <w:r w:rsidR="008E2FA1">
          <w:rPr>
            <w:noProof/>
            <w:webHidden/>
          </w:rPr>
          <w:instrText xml:space="preserve"> PAGEREF _Toc31881913 \h </w:instrText>
        </w:r>
        <w:r w:rsidR="008E2FA1">
          <w:rPr>
            <w:noProof/>
            <w:webHidden/>
          </w:rPr>
        </w:r>
        <w:r w:rsidR="008E2FA1">
          <w:rPr>
            <w:noProof/>
            <w:webHidden/>
          </w:rPr>
          <w:fldChar w:fldCharType="separate"/>
        </w:r>
        <w:r w:rsidR="008E2FA1">
          <w:rPr>
            <w:noProof/>
            <w:webHidden/>
          </w:rPr>
          <w:t>14</w:t>
        </w:r>
        <w:r w:rsidR="008E2FA1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DCE186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1881906"/>
      <w:r w:rsidR="005622BB">
        <w:lastRenderedPageBreak/>
        <w:t>HST-051</w:t>
      </w:r>
      <w:r w:rsidR="00D175C7">
        <w:t xml:space="preserve"> – </w:t>
      </w:r>
      <w:r w:rsidR="00BB7296">
        <w:t>Cadastrar</w:t>
      </w:r>
      <w:r w:rsidR="00DE50A5">
        <w:t xml:space="preserve"> </w:t>
      </w:r>
      <w:r w:rsidR="005622BB">
        <w:t>Denúncia</w:t>
      </w:r>
      <w:bookmarkEnd w:id="4"/>
    </w:p>
    <w:p w14:paraId="37D34CD1" w14:textId="4623B58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1881907"/>
      <w:r w:rsidRPr="000628DE">
        <w:t>COMO</w:t>
      </w:r>
      <w:r w:rsidR="00C64B05" w:rsidRPr="000628DE">
        <w:t xml:space="preserve"> </w:t>
      </w:r>
      <w:r w:rsidR="005622BB">
        <w:rPr>
          <w:b w:val="0"/>
        </w:rPr>
        <w:t>Arquiteto</w:t>
      </w:r>
      <w:bookmarkEnd w:id="5"/>
    </w:p>
    <w:p w14:paraId="4036BB8D" w14:textId="5E7FD264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1881908"/>
      <w:r w:rsidRPr="000628DE">
        <w:t>QUERO</w:t>
      </w:r>
      <w:r w:rsidR="005A4527" w:rsidRPr="000628DE">
        <w:t xml:space="preserve"> </w:t>
      </w:r>
      <w:r w:rsidR="00DE50A5">
        <w:rPr>
          <w:b w:val="0"/>
        </w:rPr>
        <w:t xml:space="preserve">cadastrar </w:t>
      </w:r>
      <w:r w:rsidR="005622BB">
        <w:rPr>
          <w:b w:val="0"/>
        </w:rPr>
        <w:t>uma denúncia</w:t>
      </w:r>
      <w:bookmarkEnd w:id="6"/>
    </w:p>
    <w:p w14:paraId="38E7497A" w14:textId="507B3768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1881909"/>
      <w:r w:rsidRPr="000628DE">
        <w:t>PARA</w:t>
      </w:r>
      <w:r w:rsidR="005A4527" w:rsidRPr="000628DE">
        <w:t xml:space="preserve"> </w:t>
      </w:r>
      <w:r w:rsidR="00806C76">
        <w:rPr>
          <w:b w:val="0"/>
        </w:rPr>
        <w:t xml:space="preserve">que </w:t>
      </w:r>
      <w:r w:rsidR="00A030FF">
        <w:rPr>
          <w:b w:val="0"/>
        </w:rPr>
        <w:t>irregularidades de chapa ou comissão sejam julgadas</w:t>
      </w:r>
      <w:bookmarkEnd w:id="7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31881910"/>
      <w:r>
        <w:t>PROTÓTIPO</w:t>
      </w:r>
      <w:bookmarkEnd w:id="8"/>
      <w:bookmarkEnd w:id="9"/>
    </w:p>
    <w:p w14:paraId="4AD30F2F" w14:textId="00A54FFA" w:rsidR="00D471A9" w:rsidRDefault="0012455A" w:rsidP="007B708D">
      <w:pPr>
        <w:pStyle w:val="EstiloPrototipo3"/>
        <w:numPr>
          <w:ilvl w:val="0"/>
          <w:numId w:val="4"/>
        </w:numPr>
      </w:pPr>
      <w:bookmarkStart w:id="10" w:name="_Ref26355842"/>
      <w:r>
        <w:t>Cadastrar Denúncia</w:t>
      </w:r>
      <w:r w:rsidR="00CC377F">
        <w:t xml:space="preserve"> – Tipo de Denúncia “Chapa”</w:t>
      </w:r>
      <w:r w:rsidR="0068683D">
        <w:t>:</w:t>
      </w:r>
      <w:bookmarkEnd w:id="10"/>
    </w:p>
    <w:p w14:paraId="11B9E94B" w14:textId="1A623FF0" w:rsidR="0012455A" w:rsidRDefault="00F6246B" w:rsidP="0012455A">
      <w:pPr>
        <w:pStyle w:val="EstiloPrototipo3"/>
        <w:ind w:left="720"/>
      </w:pPr>
      <w:r>
        <w:rPr>
          <w:noProof/>
        </w:rPr>
        <w:drawing>
          <wp:inline distT="0" distB="0" distL="0" distR="0" wp14:anchorId="463BA724" wp14:editId="6B87EC2C">
            <wp:extent cx="3911801" cy="569624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56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9887" w14:textId="34D345E4" w:rsidR="00397A07" w:rsidRDefault="00397A07" w:rsidP="00CC098F">
      <w:pPr>
        <w:pStyle w:val="EstiloPrototipo3"/>
      </w:pPr>
    </w:p>
    <w:p w14:paraId="167D5BB1" w14:textId="77EAFC7A" w:rsidR="00CC098F" w:rsidRDefault="00CC098F" w:rsidP="00CC098F">
      <w:pPr>
        <w:pStyle w:val="EstiloPrototipo3"/>
        <w:numPr>
          <w:ilvl w:val="0"/>
          <w:numId w:val="4"/>
        </w:numPr>
      </w:pPr>
      <w:bookmarkStart w:id="11" w:name="_Ref31881843"/>
      <w:r>
        <w:t>Cadastrar Denúncia – Tipo de Denúncia “Membro de Chapa” ou “Membro de Comissão”:</w:t>
      </w:r>
      <w:bookmarkEnd w:id="11"/>
    </w:p>
    <w:p w14:paraId="0CE4C1CB" w14:textId="639FCF4A" w:rsidR="00CC098F" w:rsidRDefault="00CC098F" w:rsidP="00CC098F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04E0296C" wp14:editId="251E9DD2">
            <wp:extent cx="3714941" cy="55628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55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6EEB" w14:textId="780A78A8" w:rsidR="00397A07" w:rsidRDefault="00397A07" w:rsidP="00397A07">
      <w:pPr>
        <w:pStyle w:val="EstiloPrototipo3"/>
        <w:ind w:left="720"/>
      </w:pPr>
    </w:p>
    <w:p w14:paraId="7EA6380B" w14:textId="57EAFC4E" w:rsidR="00C878C3" w:rsidRDefault="00C878C3" w:rsidP="007B708D">
      <w:pPr>
        <w:pStyle w:val="EstiloPrototipo3"/>
        <w:numPr>
          <w:ilvl w:val="0"/>
          <w:numId w:val="4"/>
        </w:numPr>
      </w:pPr>
      <w:r>
        <w:t>Incluir Testemunhas:</w:t>
      </w:r>
    </w:p>
    <w:p w14:paraId="59171B46" w14:textId="474913C7" w:rsidR="0012455A" w:rsidRDefault="00F6246B" w:rsidP="00397A07">
      <w:pPr>
        <w:pStyle w:val="EstiloPrototipo3"/>
        <w:ind w:left="360"/>
        <w:jc w:val="center"/>
      </w:pPr>
      <w:r>
        <w:rPr>
          <w:noProof/>
        </w:rPr>
        <w:drawing>
          <wp:inline distT="0" distB="0" distL="0" distR="0" wp14:anchorId="598899E0" wp14:editId="4EA4DD83">
            <wp:extent cx="5061210" cy="125736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8198" w14:textId="22097B08" w:rsidR="005F1915" w:rsidRDefault="005F1915" w:rsidP="003E05E2">
      <w:pPr>
        <w:pStyle w:val="EstiloPrototipo3"/>
        <w:jc w:val="center"/>
      </w:pPr>
    </w:p>
    <w:p w14:paraId="0334364E" w14:textId="0FFB72E7" w:rsidR="00353CEF" w:rsidRDefault="00353CEF" w:rsidP="00471F93">
      <w:pPr>
        <w:pStyle w:val="EstiloPrototipo3"/>
        <w:jc w:val="center"/>
      </w:pPr>
    </w:p>
    <w:p w14:paraId="22840805" w14:textId="77777777" w:rsidR="00BB7917" w:rsidRDefault="00BB7917" w:rsidP="00BB7917">
      <w:pPr>
        <w:pStyle w:val="EstiloPrototipo3"/>
      </w:pPr>
    </w:p>
    <w:p w14:paraId="2CC88FE4" w14:textId="47424900" w:rsidR="00F06A3D" w:rsidRPr="00182ECD" w:rsidRDefault="00F06A3D" w:rsidP="00F06A3D">
      <w:pPr>
        <w:pStyle w:val="EstiloPrototipo3"/>
      </w:pPr>
    </w:p>
    <w:p w14:paraId="0513F3E1" w14:textId="6AE29151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77777777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7B708D">
            <w:pPr>
              <w:pStyle w:val="PargrafodaLista"/>
              <w:numPr>
                <w:ilvl w:val="0"/>
                <w:numId w:val="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1342E288" w:rsidR="00BA4DD5" w:rsidRPr="00F23DF4" w:rsidRDefault="001777C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  <w:r w:rsidR="00644220">
              <w:rPr>
                <w:rFonts w:cs="Arial"/>
                <w:sz w:val="18"/>
                <w:szCs w:val="18"/>
              </w:rPr>
              <w:t xml:space="preserve"> Completo</w:t>
            </w:r>
          </w:p>
        </w:tc>
        <w:tc>
          <w:tcPr>
            <w:tcW w:w="1276" w:type="dxa"/>
          </w:tcPr>
          <w:p w14:paraId="2A3FE946" w14:textId="2E45BF6A" w:rsidR="00BA4DD5" w:rsidRPr="00F23DF4" w:rsidRDefault="00194AA8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denunciante</w:t>
            </w:r>
          </w:p>
        </w:tc>
        <w:tc>
          <w:tcPr>
            <w:tcW w:w="708" w:type="dxa"/>
          </w:tcPr>
          <w:p w14:paraId="70E4E616" w14:textId="5109D581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</w:tcPr>
          <w:p w14:paraId="185BDB05" w14:textId="76D47E9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16EE2091" w14:textId="00451F75" w:rsidR="00BA4DD5" w:rsidRPr="00F23DF4" w:rsidRDefault="00BA4DD5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100CBD9F" w14:textId="1F329B1B" w:rsidR="00EE0C88" w:rsidRDefault="00527A8B" w:rsidP="007B708D">
            <w:pPr>
              <w:pStyle w:val="PargrafodaLista"/>
              <w:numPr>
                <w:ilvl w:val="0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527A8B">
              <w:rPr>
                <w:sz w:val="18"/>
                <w:szCs w:val="18"/>
              </w:rPr>
              <w:t>Campo não editável</w:t>
            </w:r>
            <w:r>
              <w:rPr>
                <w:sz w:val="18"/>
                <w:szCs w:val="18"/>
              </w:rPr>
              <w:t>;</w:t>
            </w:r>
          </w:p>
          <w:p w14:paraId="486414AC" w14:textId="49DD9F5F" w:rsidR="00527A8B" w:rsidRPr="00527A8B" w:rsidRDefault="00527A8B" w:rsidP="007B708D">
            <w:pPr>
              <w:pStyle w:val="PargrafodaLista"/>
              <w:numPr>
                <w:ilvl w:val="0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</w:t>
            </w:r>
            <w:proofErr w:type="gramStart"/>
            <w:r>
              <w:rPr>
                <w:sz w:val="18"/>
                <w:szCs w:val="18"/>
              </w:rPr>
              <w:t>nome  completo</w:t>
            </w:r>
            <w:proofErr w:type="gramEnd"/>
            <w:r>
              <w:rPr>
                <w:sz w:val="18"/>
                <w:szCs w:val="18"/>
              </w:rPr>
              <w:t xml:space="preserve"> do usuário logado.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1D376731" w:rsidR="00BA4DD5" w:rsidRDefault="001777C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Registro</w:t>
            </w:r>
          </w:p>
        </w:tc>
        <w:tc>
          <w:tcPr>
            <w:tcW w:w="1276" w:type="dxa"/>
          </w:tcPr>
          <w:p w14:paraId="3CBEBEA4" w14:textId="7C2DEF1D" w:rsidR="00BA4DD5" w:rsidRPr="00F23DF4" w:rsidRDefault="00194AA8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registro</w:t>
            </w:r>
            <w:r w:rsidR="00B86503">
              <w:rPr>
                <w:rFonts w:cs="Arial"/>
                <w:sz w:val="18"/>
                <w:szCs w:val="18"/>
              </w:rPr>
              <w:t xml:space="preserve"> do denunciante</w:t>
            </w:r>
          </w:p>
        </w:tc>
        <w:tc>
          <w:tcPr>
            <w:tcW w:w="708" w:type="dxa"/>
          </w:tcPr>
          <w:p w14:paraId="7EEFA2A5" w14:textId="1A109B8B" w:rsidR="00BA4DD5" w:rsidRPr="00410002" w:rsidRDefault="00BA4DD5" w:rsidP="0041000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</w:tcPr>
          <w:p w14:paraId="4B68677E" w14:textId="03BA385B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09790B7C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5637E6FD" w14:textId="77777777" w:rsidR="009261BC" w:rsidRDefault="00527A8B" w:rsidP="007B708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4D09AB5D" w14:textId="408DD64C" w:rsidR="00527A8B" w:rsidRPr="009261BC" w:rsidRDefault="00527A8B" w:rsidP="007B708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número de registro do usuário </w:t>
            </w:r>
            <w:proofErr w:type="spellStart"/>
            <w:r>
              <w:rPr>
                <w:sz w:val="18"/>
                <w:szCs w:val="18"/>
              </w:rPr>
              <w:t>loado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9A54BD5" w:rsidR="00410002" w:rsidRPr="009B42E9" w:rsidRDefault="00410002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D721D9C" w:rsidR="00410002" w:rsidRDefault="001777C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276" w:type="dxa"/>
          </w:tcPr>
          <w:p w14:paraId="1046F81C" w14:textId="3F1DB6FE" w:rsidR="00410002" w:rsidRDefault="00B8650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 do denunciante</w:t>
            </w:r>
          </w:p>
        </w:tc>
        <w:tc>
          <w:tcPr>
            <w:tcW w:w="708" w:type="dxa"/>
          </w:tcPr>
          <w:p w14:paraId="0DA90BE3" w14:textId="7487517D" w:rsidR="00410002" w:rsidRDefault="0041000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</w:tcPr>
          <w:p w14:paraId="2939C268" w14:textId="77D654FC" w:rsidR="00410002" w:rsidRDefault="0041000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27E3D970" w14:textId="7B86A78A" w:rsidR="00410002" w:rsidRDefault="0041000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1C62FE26" w14:textId="77777777" w:rsidR="00410002" w:rsidRDefault="00527A8B" w:rsidP="007B708D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6B19665E" w14:textId="7ECD25DD" w:rsidR="00527A8B" w:rsidRPr="002D561C" w:rsidRDefault="00527A8B" w:rsidP="007B708D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e-mail </w:t>
            </w:r>
            <w:proofErr w:type="gramStart"/>
            <w:r>
              <w:rPr>
                <w:sz w:val="18"/>
                <w:szCs w:val="18"/>
              </w:rPr>
              <w:t>do usuários</w:t>
            </w:r>
            <w:proofErr w:type="gramEnd"/>
            <w:r>
              <w:rPr>
                <w:sz w:val="18"/>
                <w:szCs w:val="18"/>
              </w:rPr>
              <w:t xml:space="preserve"> logado.</w:t>
            </w:r>
          </w:p>
        </w:tc>
      </w:tr>
      <w:tr w:rsidR="002437BE" w:rsidRPr="00017568" w14:paraId="03F086E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80BF415" w14:textId="1CBCB7CC" w:rsidR="002437BE" w:rsidRPr="009B42E9" w:rsidRDefault="002437BE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D9F8067" w14:textId="20398A33" w:rsidR="002437BE" w:rsidRDefault="00206D6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Denúncia</w:t>
            </w:r>
          </w:p>
        </w:tc>
        <w:tc>
          <w:tcPr>
            <w:tcW w:w="1276" w:type="dxa"/>
          </w:tcPr>
          <w:p w14:paraId="7B0DC0C9" w14:textId="35D68F94" w:rsidR="002437BE" w:rsidRDefault="00B8650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denúncia</w:t>
            </w:r>
          </w:p>
        </w:tc>
        <w:tc>
          <w:tcPr>
            <w:tcW w:w="708" w:type="dxa"/>
          </w:tcPr>
          <w:p w14:paraId="59A9E943" w14:textId="041CAA16" w:rsidR="002437BE" w:rsidRDefault="00B8650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66668E1F" w14:textId="126BF698" w:rsidR="002437BE" w:rsidRDefault="00B86503" w:rsidP="00EA158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Chapa</w:t>
            </w:r>
            <w:r w:rsidR="0031283D">
              <w:rPr>
                <w:rFonts w:cs="Arial"/>
                <w:sz w:val="18"/>
                <w:szCs w:val="18"/>
              </w:rPr>
              <w:t>, Membro de chapa, M</w:t>
            </w:r>
            <w:r w:rsidR="00EA1580">
              <w:rPr>
                <w:rFonts w:cs="Arial"/>
                <w:sz w:val="18"/>
                <w:szCs w:val="18"/>
              </w:rPr>
              <w:t>embro de comissão</w:t>
            </w:r>
          </w:p>
        </w:tc>
        <w:tc>
          <w:tcPr>
            <w:tcW w:w="926" w:type="dxa"/>
          </w:tcPr>
          <w:p w14:paraId="076732DA" w14:textId="2DCE480A" w:rsidR="002437BE" w:rsidRDefault="00B8650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3750C2F" w14:textId="77777777" w:rsidR="002437BE" w:rsidRDefault="008A5B21" w:rsidP="007B708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527A8B">
              <w:rPr>
                <w:sz w:val="18"/>
                <w:szCs w:val="18"/>
              </w:rPr>
              <w:t>;</w:t>
            </w:r>
          </w:p>
          <w:p w14:paraId="2CFCB864" w14:textId="77777777" w:rsidR="00527A8B" w:rsidRDefault="00527A8B" w:rsidP="007B708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alterar este campo o sistema exclui a chapa, comissão, membro de chapa, membro de comiss</w:t>
            </w:r>
            <w:r w:rsidR="00A94DFA">
              <w:rPr>
                <w:sz w:val="18"/>
                <w:szCs w:val="18"/>
              </w:rPr>
              <w:t>ão ou os dados do denunciado;</w:t>
            </w:r>
          </w:p>
          <w:p w14:paraId="1F4D201F" w14:textId="77777777" w:rsidR="002E7813" w:rsidRDefault="002E7813" w:rsidP="007B708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Denúncia: Chapa. Formulário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_Ref26355842 \r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P01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1D1684C7" w14:textId="251990B2" w:rsidR="002E7813" w:rsidRPr="00EA1580" w:rsidRDefault="002E7813" w:rsidP="00EA1580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Denúncia: Membro de chapa ou Membro de comissão. Formulário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_Ref31881843 \r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P02</w:t>
            </w:r>
            <w:r>
              <w:rPr>
                <w:sz w:val="18"/>
                <w:szCs w:val="18"/>
              </w:rPr>
              <w:fldChar w:fldCharType="end"/>
            </w:r>
            <w:r w:rsidR="00EA1580">
              <w:rPr>
                <w:sz w:val="18"/>
                <w:szCs w:val="18"/>
              </w:rPr>
              <w:t>.</w:t>
            </w:r>
          </w:p>
        </w:tc>
      </w:tr>
      <w:tr w:rsidR="004F2D3C" w:rsidRPr="00017568" w14:paraId="288506A2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460C14B" w14:textId="656D8054" w:rsidR="004F2D3C" w:rsidRPr="009B42E9" w:rsidRDefault="004F2D3C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EE46071" w14:textId="5A7787A4" w:rsidR="004F2D3C" w:rsidRDefault="00206D6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276" w:type="dxa"/>
          </w:tcPr>
          <w:p w14:paraId="5A54B52D" w14:textId="5EF96501" w:rsidR="004F2D3C" w:rsidRDefault="0031283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Filtro de chapa, comissão, membro de chapa ou membro de comissão por UF</w:t>
            </w:r>
          </w:p>
        </w:tc>
        <w:tc>
          <w:tcPr>
            <w:tcW w:w="708" w:type="dxa"/>
          </w:tcPr>
          <w:p w14:paraId="7EB76F49" w14:textId="6D9E567A" w:rsidR="004F2D3C" w:rsidRDefault="0031283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5E3551F5" w14:textId="6E687583" w:rsidR="004F2D3C" w:rsidRDefault="0031283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E960962" w14:textId="387111B6" w:rsidR="004F2D3C" w:rsidRDefault="0031283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7126FB3" w14:textId="1F8407C2" w:rsidR="003060BF" w:rsidRDefault="008278EF" w:rsidP="008278EF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</w:t>
            </w:r>
            <w:r w:rsidR="0099035D">
              <w:rPr>
                <w:sz w:val="18"/>
                <w:szCs w:val="18"/>
              </w:rPr>
              <w:t xml:space="preserve">ipo de denúncia seja “Chapa” “Membro de chapa” ou “Membro de comissão”, então o sistema </w:t>
            </w:r>
            <w:r>
              <w:rPr>
                <w:sz w:val="18"/>
                <w:szCs w:val="18"/>
              </w:rPr>
              <w:t>e</w:t>
            </w:r>
            <w:r w:rsidR="00AB6BF9">
              <w:rPr>
                <w:sz w:val="18"/>
                <w:szCs w:val="18"/>
              </w:rPr>
              <w:t xml:space="preserve">xibe as abreviaturas dos 26 estados, </w:t>
            </w:r>
            <w:r w:rsidR="00AB6BF9" w:rsidRPr="00AB6BF9">
              <w:rPr>
                <w:b/>
                <w:sz w:val="18"/>
                <w:szCs w:val="18"/>
              </w:rPr>
              <w:t>DF</w:t>
            </w:r>
            <w:r w:rsidR="00780BF1">
              <w:rPr>
                <w:sz w:val="18"/>
                <w:szCs w:val="18"/>
              </w:rPr>
              <w:t xml:space="preserve"> </w:t>
            </w:r>
            <w:r w:rsidR="0099035D">
              <w:rPr>
                <w:sz w:val="18"/>
                <w:szCs w:val="18"/>
              </w:rPr>
              <w:t>ou</w:t>
            </w:r>
            <w:r>
              <w:rPr>
                <w:sz w:val="18"/>
                <w:szCs w:val="18"/>
              </w:rPr>
              <w:t xml:space="preserve"> </w:t>
            </w:r>
            <w:r w:rsidR="00AB6BF9" w:rsidRPr="00AB6BF9">
              <w:rPr>
                <w:b/>
                <w:sz w:val="18"/>
                <w:szCs w:val="18"/>
              </w:rPr>
              <w:t>IES</w:t>
            </w:r>
            <w:r w:rsidR="0099035D">
              <w:rPr>
                <w:b/>
                <w:sz w:val="18"/>
                <w:szCs w:val="18"/>
              </w:rPr>
              <w:t xml:space="preserve"> CEN </w:t>
            </w:r>
            <w:r w:rsidR="0099035D" w:rsidRPr="0099035D">
              <w:rPr>
                <w:sz w:val="18"/>
                <w:szCs w:val="18"/>
              </w:rPr>
              <w:t>que possuam chapas ou respectivos membros vinculados</w:t>
            </w:r>
            <w:r>
              <w:rPr>
                <w:sz w:val="18"/>
                <w:szCs w:val="18"/>
              </w:rPr>
              <w:t>;</w:t>
            </w:r>
          </w:p>
          <w:p w14:paraId="1CF2C53A" w14:textId="4E792DAC" w:rsidR="008278EF" w:rsidRPr="00905BC9" w:rsidRDefault="0099035D" w:rsidP="0099035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tipo de denúncia seja “Chapa” “Membro de chapa” ou “Membro de comissão” e o sistema não encontre registros cadastrados para o respectivo tipo, então o sistema exibe a </w:t>
            </w:r>
            <w:r>
              <w:rPr>
                <w:sz w:val="18"/>
                <w:szCs w:val="18"/>
              </w:rPr>
              <w:lastRenderedPageBreak/>
              <w:t xml:space="preserve">mensagem </w:t>
            </w:r>
            <w:r w:rsidRPr="0099035D">
              <w:rPr>
                <w:b/>
                <w:sz w:val="18"/>
                <w:szCs w:val="18"/>
              </w:rPr>
              <w:fldChar w:fldCharType="begin"/>
            </w:r>
            <w:r w:rsidRPr="0099035D">
              <w:rPr>
                <w:b/>
                <w:sz w:val="18"/>
                <w:szCs w:val="18"/>
              </w:rPr>
              <w:instrText xml:space="preserve"> REF _Ref33782403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99035D">
              <w:rPr>
                <w:b/>
                <w:sz w:val="18"/>
                <w:szCs w:val="18"/>
              </w:rPr>
            </w:r>
            <w:r w:rsidRPr="0099035D">
              <w:rPr>
                <w:b/>
                <w:sz w:val="18"/>
                <w:szCs w:val="18"/>
              </w:rPr>
              <w:fldChar w:fldCharType="separate"/>
            </w:r>
            <w:r w:rsidRPr="0099035D">
              <w:rPr>
                <w:b/>
                <w:sz w:val="18"/>
                <w:szCs w:val="18"/>
              </w:rPr>
              <w:t>ME010</w:t>
            </w:r>
            <w:r w:rsidRPr="0099035D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4F2D3C" w:rsidRPr="00017568" w14:paraId="1D42DB40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25C300C" w14:textId="19541CDE" w:rsidR="004F2D3C" w:rsidRPr="009B42E9" w:rsidRDefault="004F2D3C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5AC02DD" w14:textId="798E3D10" w:rsidR="004F2D3C" w:rsidRDefault="005770B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Membro</w:t>
            </w:r>
          </w:p>
        </w:tc>
        <w:tc>
          <w:tcPr>
            <w:tcW w:w="1276" w:type="dxa"/>
          </w:tcPr>
          <w:p w14:paraId="62F6D590" w14:textId="056D680C" w:rsidR="004F2D3C" w:rsidRDefault="00AB6BF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Filtro dos membros de chapa ou membros de comissão</w:t>
            </w:r>
          </w:p>
        </w:tc>
        <w:tc>
          <w:tcPr>
            <w:tcW w:w="708" w:type="dxa"/>
          </w:tcPr>
          <w:p w14:paraId="326BEA20" w14:textId="55732B7E" w:rsidR="004F2D3C" w:rsidRDefault="00F56D8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AutoComplete</w:t>
            </w:r>
          </w:p>
        </w:tc>
        <w:tc>
          <w:tcPr>
            <w:tcW w:w="751" w:type="dxa"/>
          </w:tcPr>
          <w:p w14:paraId="7101AE48" w14:textId="72D73309" w:rsidR="004F2D3C" w:rsidRDefault="00C57CF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887E622" w14:textId="44CDE0FF" w:rsidR="004F2D3C" w:rsidRDefault="00C57CF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C12979C" w14:textId="3FF71BC5" w:rsidR="001B1AF2" w:rsidRDefault="001B1AF2" w:rsidP="007B708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campo só deve ser exibido se o tipo de denúncia for “Membro de chapa” ou “Membro de comissão”</w:t>
            </w:r>
            <w:r w:rsidR="00AF15A7">
              <w:rPr>
                <w:sz w:val="18"/>
                <w:szCs w:val="18"/>
              </w:rPr>
              <w:t>, do contrário fica oculto</w:t>
            </w:r>
            <w:r>
              <w:rPr>
                <w:sz w:val="18"/>
                <w:szCs w:val="18"/>
              </w:rPr>
              <w:t>;</w:t>
            </w:r>
          </w:p>
          <w:p w14:paraId="46B4EB59" w14:textId="77777777" w:rsidR="004F2D3C" w:rsidRDefault="00C57CFB" w:rsidP="007B708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campo deve ser habilitado somente com o filtro “UF” preenchido;</w:t>
            </w:r>
          </w:p>
          <w:p w14:paraId="49B4B2B8" w14:textId="06FC57AA" w:rsidR="005A1F96" w:rsidRPr="005A1F96" w:rsidRDefault="005A1F96" w:rsidP="005A1F96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campo deve exibir até 10 resultados e permitir que o usuário realize a busca pelo nome ou número de registro do membro no próprio campo;</w:t>
            </w:r>
          </w:p>
          <w:p w14:paraId="418B90B9" w14:textId="78A412F8" w:rsidR="00C57CFB" w:rsidRDefault="00C57CFB" w:rsidP="007B708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 exibir</w:t>
            </w:r>
            <w:r w:rsidR="005770B3">
              <w:rPr>
                <w:sz w:val="18"/>
                <w:szCs w:val="18"/>
              </w:rPr>
              <w:t xml:space="preserve"> o nome completo</w:t>
            </w:r>
            <w:r>
              <w:rPr>
                <w:sz w:val="18"/>
                <w:szCs w:val="18"/>
              </w:rPr>
              <w:t xml:space="preserve"> </w:t>
            </w:r>
            <w:r w:rsidR="005770B3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os membros de comissão</w:t>
            </w:r>
            <w:r w:rsidR="0040095F">
              <w:rPr>
                <w:sz w:val="18"/>
                <w:szCs w:val="18"/>
              </w:rPr>
              <w:t xml:space="preserve"> atuais e substitutos</w:t>
            </w:r>
            <w:bookmarkStart w:id="12" w:name="_GoBack"/>
            <w:bookmarkEnd w:id="12"/>
            <w:r w:rsidR="00DA4BBE">
              <w:rPr>
                <w:sz w:val="18"/>
                <w:szCs w:val="18"/>
              </w:rPr>
              <w:t xml:space="preserve"> caso</w:t>
            </w:r>
            <w:r w:rsidR="001B1AF2">
              <w:rPr>
                <w:sz w:val="18"/>
                <w:szCs w:val="18"/>
              </w:rPr>
              <w:t xml:space="preserve"> o tipo de denúncia</w:t>
            </w:r>
            <w:r w:rsidR="00DA4BBE">
              <w:rPr>
                <w:sz w:val="18"/>
                <w:szCs w:val="18"/>
              </w:rPr>
              <w:t xml:space="preserve"> seja</w:t>
            </w:r>
            <w:r w:rsidR="001B1AF2">
              <w:rPr>
                <w:sz w:val="18"/>
                <w:szCs w:val="18"/>
              </w:rPr>
              <w:t xml:space="preserve"> “Membro de Comissão” da UF selecionada</w:t>
            </w:r>
            <w:r w:rsidR="00DA4BBE">
              <w:rPr>
                <w:sz w:val="18"/>
                <w:szCs w:val="18"/>
              </w:rPr>
              <w:t>;</w:t>
            </w:r>
          </w:p>
          <w:p w14:paraId="0349A646" w14:textId="3B21F03D" w:rsidR="00DA4BBE" w:rsidRDefault="00DA4BBE" w:rsidP="007B708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Deve exibir </w:t>
            </w:r>
            <w:r w:rsidR="005770B3">
              <w:rPr>
                <w:sz w:val="18"/>
                <w:szCs w:val="18"/>
              </w:rPr>
              <w:t>o nome completo d</w:t>
            </w:r>
            <w:r>
              <w:rPr>
                <w:sz w:val="18"/>
                <w:szCs w:val="18"/>
              </w:rPr>
              <w:t xml:space="preserve">os membros de </w:t>
            </w:r>
            <w:r w:rsidR="00D22B88">
              <w:rPr>
                <w:sz w:val="18"/>
                <w:szCs w:val="18"/>
              </w:rPr>
              <w:t xml:space="preserve">chapa </w:t>
            </w:r>
            <w:r>
              <w:rPr>
                <w:sz w:val="18"/>
                <w:szCs w:val="18"/>
              </w:rPr>
              <w:t>caso o tipo de denúncia seja “M</w:t>
            </w:r>
            <w:r w:rsidR="00602A47">
              <w:rPr>
                <w:sz w:val="18"/>
                <w:szCs w:val="18"/>
              </w:rPr>
              <w:t>embro de chapa</w:t>
            </w:r>
            <w:r>
              <w:rPr>
                <w:sz w:val="18"/>
                <w:szCs w:val="18"/>
              </w:rPr>
              <w:t>” da UF</w:t>
            </w:r>
            <w:r w:rsidR="00D22B88">
              <w:rPr>
                <w:sz w:val="18"/>
                <w:szCs w:val="18"/>
              </w:rPr>
              <w:t xml:space="preserve"> informada ou IES</w:t>
            </w:r>
            <w:r>
              <w:rPr>
                <w:sz w:val="18"/>
                <w:szCs w:val="18"/>
              </w:rPr>
              <w:t>;</w:t>
            </w:r>
          </w:p>
          <w:p w14:paraId="46E12218" w14:textId="17EAB102" w:rsidR="003F4193" w:rsidRDefault="003F4193" w:rsidP="007B708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Exibir a </w:t>
            </w:r>
            <w:proofErr w:type="spellStart"/>
            <w:r>
              <w:rPr>
                <w:sz w:val="18"/>
                <w:szCs w:val="18"/>
              </w:rPr>
              <w:t>label</w:t>
            </w:r>
            <w:proofErr w:type="spellEnd"/>
            <w:r>
              <w:rPr>
                <w:sz w:val="18"/>
                <w:szCs w:val="18"/>
              </w:rPr>
              <w:t xml:space="preserve"> no campo de busca dentro da combo “Insira o nome ou registro”;</w:t>
            </w:r>
          </w:p>
          <w:p w14:paraId="06D6894E" w14:textId="77777777" w:rsidR="005770B3" w:rsidRDefault="005770B3" w:rsidP="007B708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ordena os resultados em ordem alfabética;</w:t>
            </w:r>
          </w:p>
          <w:p w14:paraId="4094886F" w14:textId="3A9DAE6C" w:rsidR="005770B3" w:rsidRPr="00C16430" w:rsidRDefault="00DA3787" w:rsidP="007B708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usuário selecione um membro, então o sistema </w:t>
            </w:r>
            <w:r w:rsidR="007B1B1F">
              <w:rPr>
                <w:sz w:val="18"/>
                <w:szCs w:val="18"/>
              </w:rPr>
              <w:t xml:space="preserve">o </w:t>
            </w:r>
            <w:r w:rsidR="00CA51F5">
              <w:rPr>
                <w:sz w:val="18"/>
                <w:szCs w:val="18"/>
              </w:rPr>
              <w:t>inclui</w:t>
            </w:r>
            <w:r w:rsidR="003B63CF">
              <w:rPr>
                <w:sz w:val="18"/>
                <w:szCs w:val="18"/>
              </w:rPr>
              <w:t xml:space="preserve"> na denúncia o exibe</w:t>
            </w:r>
            <w:r>
              <w:rPr>
                <w:sz w:val="18"/>
                <w:szCs w:val="18"/>
              </w:rPr>
              <w:t xml:space="preserve"> os dados em “Informações do denunciado”;</w:t>
            </w:r>
          </w:p>
        </w:tc>
      </w:tr>
      <w:tr w:rsidR="004F2D3C" w:rsidRPr="00017568" w14:paraId="61ABB844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8E1E052" w14:textId="6F5E316E" w:rsidR="004F2D3C" w:rsidRPr="009B42E9" w:rsidRDefault="004F2D3C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C677ADC" w14:textId="0C5087BB" w:rsidR="004F2D3C" w:rsidRDefault="00492DE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Chapa</w:t>
            </w:r>
          </w:p>
        </w:tc>
        <w:tc>
          <w:tcPr>
            <w:tcW w:w="1276" w:type="dxa"/>
          </w:tcPr>
          <w:p w14:paraId="28E1384B" w14:textId="1342B5F5" w:rsidR="004F2D3C" w:rsidRDefault="0077320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Filtro das chapas da UF ou IES informada</w:t>
            </w:r>
          </w:p>
        </w:tc>
        <w:tc>
          <w:tcPr>
            <w:tcW w:w="708" w:type="dxa"/>
          </w:tcPr>
          <w:p w14:paraId="63395E26" w14:textId="3C5CB905" w:rsidR="004F2D3C" w:rsidRDefault="0077320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2ADDCDE5" w14:textId="4C32C417" w:rsidR="004F2D3C" w:rsidRDefault="0077320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A3087DC" w14:textId="52999267" w:rsidR="004F2D3C" w:rsidRDefault="0077320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6B85F18" w14:textId="4AD12349" w:rsidR="00245173" w:rsidRDefault="00245173" w:rsidP="007B708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chapas que possuem número de identificação serão listadas;</w:t>
            </w:r>
          </w:p>
          <w:p w14:paraId="5023A190" w14:textId="3BA5A9AA" w:rsidR="00773209" w:rsidRDefault="00773209" w:rsidP="007B708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campo só deve ser exibido se o tipo de denúncia for “Chapa” do contrário fica oculto;</w:t>
            </w:r>
          </w:p>
          <w:p w14:paraId="62BFB12C" w14:textId="77777777" w:rsidR="00773209" w:rsidRDefault="00773209" w:rsidP="007B708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campo deve ser habilitado somente com o filtro “UF” preenchido;</w:t>
            </w:r>
          </w:p>
          <w:p w14:paraId="7F89F400" w14:textId="1AE0B1A6" w:rsidR="00FC7697" w:rsidRDefault="00FC7697" w:rsidP="007B708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Deve exibir o número das chapas da UF ou </w:t>
            </w:r>
            <w:r>
              <w:rPr>
                <w:sz w:val="18"/>
                <w:szCs w:val="18"/>
              </w:rPr>
              <w:lastRenderedPageBreak/>
              <w:t>IES informada;</w:t>
            </w:r>
          </w:p>
          <w:p w14:paraId="63484766" w14:textId="219557B2" w:rsidR="00FC7697" w:rsidRDefault="00FC7697" w:rsidP="007B708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ordena os resultados de forma crescente</w:t>
            </w:r>
            <w:r w:rsidR="003F4193">
              <w:rPr>
                <w:sz w:val="18"/>
                <w:szCs w:val="18"/>
              </w:rPr>
              <w:t>;</w:t>
            </w:r>
          </w:p>
          <w:p w14:paraId="52D8C934" w14:textId="5CA7863D" w:rsidR="004C5406" w:rsidRPr="000D55A7" w:rsidRDefault="00FC7697" w:rsidP="007B708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usuário selecione u</w:t>
            </w:r>
            <w:r w:rsidR="003772F5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 chapa, então o sistema inclui na denúncia o exibe os dados em “Informações do denunciado”</w:t>
            </w:r>
            <w:r w:rsidR="000D55A7">
              <w:rPr>
                <w:sz w:val="18"/>
                <w:szCs w:val="18"/>
              </w:rPr>
              <w:t>.</w:t>
            </w:r>
          </w:p>
        </w:tc>
      </w:tr>
      <w:tr w:rsidR="004F2D3C" w:rsidRPr="00017568" w14:paraId="4F9F6FCF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3C8E385" w14:textId="2311090D" w:rsidR="004F2D3C" w:rsidRPr="009B42E9" w:rsidRDefault="004F2D3C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CCD1E7D" w14:textId="53702738" w:rsidR="004F2D3C" w:rsidRDefault="00492DEA" w:rsidP="00194AA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</w:t>
            </w:r>
            <w:r w:rsidR="00194AA8">
              <w:rPr>
                <w:rFonts w:cs="Arial"/>
                <w:sz w:val="18"/>
                <w:szCs w:val="18"/>
              </w:rPr>
              <w:t>ome</w:t>
            </w:r>
            <w:r w:rsidR="00644220">
              <w:rPr>
                <w:rFonts w:cs="Arial"/>
                <w:sz w:val="18"/>
                <w:szCs w:val="18"/>
              </w:rPr>
              <w:t xml:space="preserve"> Completo</w:t>
            </w:r>
          </w:p>
        </w:tc>
        <w:tc>
          <w:tcPr>
            <w:tcW w:w="1276" w:type="dxa"/>
          </w:tcPr>
          <w:p w14:paraId="04176B98" w14:textId="49324003" w:rsidR="004F2D3C" w:rsidRDefault="0026397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membro de chapa ou de comissão</w:t>
            </w:r>
          </w:p>
        </w:tc>
        <w:tc>
          <w:tcPr>
            <w:tcW w:w="708" w:type="dxa"/>
          </w:tcPr>
          <w:p w14:paraId="118752F4" w14:textId="3A185719" w:rsidR="004F2D3C" w:rsidRDefault="0026397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F861EFA" w14:textId="52D238DE" w:rsidR="004F2D3C" w:rsidRDefault="0026397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5F2979" w14:textId="65DC6DDE" w:rsidR="004F2D3C" w:rsidRDefault="0026397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27B2868" w14:textId="48DC9650" w:rsidR="000D55A7" w:rsidRDefault="00263970" w:rsidP="007B708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517F647C" w14:textId="477DD092" w:rsidR="00263970" w:rsidRPr="00760C10" w:rsidRDefault="00263970" w:rsidP="007B708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o tipo de denúncia “Membro de chapa” ou “Membro de comissão”.</w:t>
            </w:r>
          </w:p>
          <w:p w14:paraId="08C6D9D5" w14:textId="30F4C680" w:rsidR="00526D00" w:rsidRPr="00760C10" w:rsidRDefault="00526D00" w:rsidP="000D55A7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9D3C60" w:rsidRPr="00017568" w14:paraId="364075AB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DC7A4FB" w14:textId="1F3ED8B1" w:rsidR="009D3C60" w:rsidRPr="009B42E9" w:rsidRDefault="009D3C60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11148A" w14:textId="6E6D510E" w:rsidR="009D3C60" w:rsidRDefault="00492DE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276" w:type="dxa"/>
          </w:tcPr>
          <w:p w14:paraId="6D4DC693" w14:textId="6AEBBFE1" w:rsidR="009D3C60" w:rsidRDefault="00CE210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 do membro de chapa ou de comissão</w:t>
            </w:r>
          </w:p>
        </w:tc>
        <w:tc>
          <w:tcPr>
            <w:tcW w:w="708" w:type="dxa"/>
          </w:tcPr>
          <w:p w14:paraId="5BC7EA70" w14:textId="4A4FF7CB" w:rsidR="009D3C60" w:rsidRDefault="009D3C6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</w:tcPr>
          <w:p w14:paraId="1F79C067" w14:textId="5D420F40" w:rsidR="009D3C60" w:rsidRDefault="009D3C6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1CD6F09C" w14:textId="77777777" w:rsidR="009D3C60" w:rsidRDefault="009D3C6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268287FA" w14:textId="77777777" w:rsidR="00CE2109" w:rsidRDefault="00CE2109" w:rsidP="007B708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78A73C43" w14:textId="5FF38660" w:rsidR="00CE2109" w:rsidRPr="00760C10" w:rsidRDefault="00CE2109" w:rsidP="007B708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o tipo de denúncia “Chapa”, “Membro de chapa” ou “Membro de comissão”.</w:t>
            </w:r>
          </w:p>
          <w:p w14:paraId="7CD94531" w14:textId="6142DDC1" w:rsidR="00921551" w:rsidRPr="00B257C3" w:rsidRDefault="00921551" w:rsidP="007B708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92DEA" w:rsidRPr="00017568" w14:paraId="2FED7FD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05267FC" w14:textId="77777777" w:rsidR="00492DEA" w:rsidRPr="009B42E9" w:rsidRDefault="00492DEA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46BF3C8" w14:textId="5AA3BB0C" w:rsidR="00492DEA" w:rsidRDefault="008C587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Chapa</w:t>
            </w:r>
          </w:p>
        </w:tc>
        <w:tc>
          <w:tcPr>
            <w:tcW w:w="1276" w:type="dxa"/>
          </w:tcPr>
          <w:p w14:paraId="7C741333" w14:textId="5E88B365" w:rsidR="00492DEA" w:rsidRDefault="0034311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chapa</w:t>
            </w:r>
          </w:p>
        </w:tc>
        <w:tc>
          <w:tcPr>
            <w:tcW w:w="708" w:type="dxa"/>
          </w:tcPr>
          <w:p w14:paraId="0C1179AD" w14:textId="50F28144" w:rsidR="00492DEA" w:rsidRDefault="0034311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57595ED" w14:textId="0255F40F" w:rsidR="00492DEA" w:rsidRDefault="0034311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B0561CA" w14:textId="36809B92" w:rsidR="00492DEA" w:rsidRDefault="0034311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193C63D" w14:textId="77777777" w:rsidR="00492DEA" w:rsidRDefault="0034311B" w:rsidP="007B708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19796C40" w14:textId="4C5BFA69" w:rsidR="0034311B" w:rsidRPr="00760C10" w:rsidRDefault="0034311B" w:rsidP="007B708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o tipo de denúncia “Chapa”.</w:t>
            </w:r>
          </w:p>
          <w:p w14:paraId="7885612A" w14:textId="2DDE3B40" w:rsidR="0034311B" w:rsidRPr="00B257C3" w:rsidRDefault="0034311B" w:rsidP="007B708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1806F4" w:rsidRPr="00017568" w14:paraId="0987CD5A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FA34361" w14:textId="5D28FC25" w:rsidR="001806F4" w:rsidRPr="009B42E9" w:rsidRDefault="001806F4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55CC4DD" w14:textId="00BCFAB4" w:rsidR="001806F4" w:rsidRDefault="001806F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Narração dos fatos</w:t>
            </w:r>
          </w:p>
        </w:tc>
        <w:tc>
          <w:tcPr>
            <w:tcW w:w="1276" w:type="dxa"/>
          </w:tcPr>
          <w:p w14:paraId="32F95064" w14:textId="392EFE2B" w:rsidR="001806F4" w:rsidRDefault="003503E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denúncia</w:t>
            </w:r>
          </w:p>
        </w:tc>
        <w:tc>
          <w:tcPr>
            <w:tcW w:w="708" w:type="dxa"/>
          </w:tcPr>
          <w:p w14:paraId="218DDAB5" w14:textId="662FDEBD" w:rsidR="001806F4" w:rsidRDefault="003503E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5A0C0514" w14:textId="5580DD10" w:rsidR="001806F4" w:rsidRDefault="003503E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A2BBA5E" w14:textId="4BAD97F0" w:rsidR="001806F4" w:rsidRDefault="003503E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75D6C99" w14:textId="77777777" w:rsidR="001806F4" w:rsidRDefault="003503E2" w:rsidP="007B708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29000C7E" w14:textId="77777777" w:rsidR="003503E2" w:rsidRDefault="003503E2" w:rsidP="007B708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2000;</w:t>
            </w:r>
          </w:p>
          <w:p w14:paraId="1A99636B" w14:textId="4CD19EF1" w:rsidR="003503E2" w:rsidRPr="00B257C3" w:rsidRDefault="003F4193" w:rsidP="003F4193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deve aceitar caracteres especiais.</w:t>
            </w:r>
          </w:p>
        </w:tc>
      </w:tr>
      <w:tr w:rsidR="001806F4" w:rsidRPr="00017568" w14:paraId="4BDF1554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DF31D2C" w14:textId="01EC155E" w:rsidR="001806F4" w:rsidRPr="009B42E9" w:rsidRDefault="001806F4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2B309BC" w14:textId="2B65034B" w:rsidR="001806F4" w:rsidRDefault="001806F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39894897" w14:textId="27125B52" w:rsidR="001806F4" w:rsidRDefault="004E42D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upload de arquivos</w:t>
            </w:r>
          </w:p>
        </w:tc>
        <w:tc>
          <w:tcPr>
            <w:tcW w:w="708" w:type="dxa"/>
          </w:tcPr>
          <w:p w14:paraId="62B293C8" w14:textId="48C45934" w:rsidR="001806F4" w:rsidRDefault="004E42D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51" w:type="dxa"/>
          </w:tcPr>
          <w:p w14:paraId="77DC5212" w14:textId="7D3660EF" w:rsidR="001806F4" w:rsidRDefault="004E42D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Arquivos</w:t>
            </w:r>
          </w:p>
        </w:tc>
        <w:tc>
          <w:tcPr>
            <w:tcW w:w="926" w:type="dxa"/>
          </w:tcPr>
          <w:p w14:paraId="4EFD407E" w14:textId="77777777" w:rsidR="00A949F0" w:rsidRDefault="004E42D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41C37BED" w14:textId="77777777" w:rsidR="00A949F0" w:rsidRDefault="00A949F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20CB4F28" w14:textId="77777777" w:rsidR="003F4193" w:rsidRDefault="00A949F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="004E42D4"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21B349F5" w14:textId="0C0EF13C" w:rsidR="00381899" w:rsidRDefault="003F419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="00381899" w:rsidRPr="00381899">
              <w:rPr>
                <w:rFonts w:cs="Arial"/>
                <w:sz w:val="18"/>
                <w:szCs w:val="18"/>
              </w:rPr>
              <w:t xml:space="preserve"> XLS, XLSX</w:t>
            </w:r>
            <w:r w:rsidR="00A949F0">
              <w:rPr>
                <w:rFonts w:cs="Arial"/>
                <w:sz w:val="18"/>
                <w:szCs w:val="18"/>
              </w:rPr>
              <w:t>,</w:t>
            </w:r>
            <w:r w:rsidR="004E42D4" w:rsidRPr="00381899">
              <w:rPr>
                <w:rFonts w:cs="Arial"/>
                <w:sz w:val="18"/>
                <w:szCs w:val="18"/>
              </w:rPr>
              <w:t xml:space="preserve"> MP4, AVI</w:t>
            </w:r>
            <w:r w:rsidR="00381899" w:rsidRPr="00381899">
              <w:rPr>
                <w:rFonts w:cs="Arial"/>
                <w:sz w:val="18"/>
                <w:szCs w:val="18"/>
              </w:rPr>
              <w:t>, WMV,</w:t>
            </w:r>
          </w:p>
          <w:p w14:paraId="3449495D" w14:textId="0B3F57A8" w:rsidR="003F4193" w:rsidRDefault="003F419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1812810E" w14:textId="71DF1BDA" w:rsidR="003F4193" w:rsidRPr="00381899" w:rsidRDefault="003F419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5A456463" w14:textId="17C44512" w:rsidR="001806F4" w:rsidRPr="00381899" w:rsidRDefault="003818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  <w:r w:rsidRPr="00381899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855" w:type="dxa"/>
            <w:shd w:val="clear" w:color="auto" w:fill="FFFFFF" w:themeFill="background1"/>
          </w:tcPr>
          <w:p w14:paraId="6DA5C960" w14:textId="77777777" w:rsidR="001806F4" w:rsidRDefault="004E42D4" w:rsidP="007B708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332920E1" w14:textId="7AEF9B21" w:rsidR="00BB2779" w:rsidRPr="00591D12" w:rsidRDefault="004E42D4" w:rsidP="00591D12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</w:t>
            </w:r>
            <w:r w:rsidR="00591D12">
              <w:rPr>
                <w:sz w:val="18"/>
                <w:szCs w:val="18"/>
              </w:rPr>
              <w:t>.</w:t>
            </w:r>
          </w:p>
        </w:tc>
      </w:tr>
      <w:tr w:rsidR="00194AA8" w:rsidRPr="00017568" w14:paraId="5DEEB838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E8D9D00" w14:textId="0BABFF59" w:rsidR="00194AA8" w:rsidRPr="009B42E9" w:rsidRDefault="00194AA8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9CCBC54" w14:textId="24DF88B7" w:rsidR="00194AA8" w:rsidRDefault="00194AA8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  <w:r w:rsidR="00865AAA">
              <w:rPr>
                <w:rFonts w:cs="Arial"/>
                <w:sz w:val="18"/>
                <w:szCs w:val="18"/>
              </w:rPr>
              <w:t xml:space="preserve"> Completo</w:t>
            </w:r>
          </w:p>
        </w:tc>
        <w:tc>
          <w:tcPr>
            <w:tcW w:w="1276" w:type="dxa"/>
          </w:tcPr>
          <w:p w14:paraId="7E61A63F" w14:textId="50557BAD" w:rsidR="00194AA8" w:rsidRDefault="002D79A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da testemunha</w:t>
            </w:r>
          </w:p>
        </w:tc>
        <w:tc>
          <w:tcPr>
            <w:tcW w:w="708" w:type="dxa"/>
          </w:tcPr>
          <w:p w14:paraId="0333C6E3" w14:textId="2D235765" w:rsidR="00194AA8" w:rsidRDefault="002D79A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746199A6" w14:textId="3FDC962F" w:rsidR="00194AA8" w:rsidRDefault="002D79A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F50756F" w14:textId="0C7A5069" w:rsidR="00194AA8" w:rsidRDefault="002D79A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2149817" w14:textId="77777777" w:rsidR="00194AA8" w:rsidRDefault="002D79A0" w:rsidP="007B708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 quando habilitado;</w:t>
            </w:r>
          </w:p>
          <w:p w14:paraId="7588EF37" w14:textId="4297E8F1" w:rsidR="002D79A0" w:rsidRDefault="002D79A0" w:rsidP="007B708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Tamanho: </w:t>
            </w:r>
            <w:r w:rsidR="008C608F">
              <w:rPr>
                <w:sz w:val="18"/>
                <w:szCs w:val="18"/>
              </w:rPr>
              <w:t>250</w:t>
            </w:r>
            <w:r>
              <w:rPr>
                <w:sz w:val="18"/>
                <w:szCs w:val="18"/>
              </w:rPr>
              <w:t>;</w:t>
            </w:r>
          </w:p>
          <w:p w14:paraId="2CB6051B" w14:textId="2E2250F7" w:rsidR="002D79A0" w:rsidRPr="00B257C3" w:rsidRDefault="002D79A0" w:rsidP="007B708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194AA8" w:rsidRPr="00017568" w14:paraId="1F0A339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EB2140D" w14:textId="214E08DE" w:rsidR="00194AA8" w:rsidRPr="009B42E9" w:rsidRDefault="00194AA8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0B81702" w14:textId="310EC179" w:rsidR="00194AA8" w:rsidRDefault="00194AA8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Telefone</w:t>
            </w:r>
          </w:p>
        </w:tc>
        <w:tc>
          <w:tcPr>
            <w:tcW w:w="1276" w:type="dxa"/>
          </w:tcPr>
          <w:p w14:paraId="51576ADD" w14:textId="76B0A4A3" w:rsidR="00194AA8" w:rsidRDefault="00C101B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Telefone da testemunha</w:t>
            </w:r>
          </w:p>
        </w:tc>
        <w:tc>
          <w:tcPr>
            <w:tcW w:w="708" w:type="dxa"/>
          </w:tcPr>
          <w:p w14:paraId="21AB7089" w14:textId="7B7479F1" w:rsidR="00194AA8" w:rsidRDefault="00C101B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908FFDA" w14:textId="5006F960" w:rsidR="00194AA8" w:rsidRDefault="00C101B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58D0477B" w14:textId="1573D296" w:rsidR="00194AA8" w:rsidRDefault="00C101B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(99) 99999 </w:t>
            </w:r>
            <w:r w:rsidR="008C608F">
              <w:rPr>
                <w:rFonts w:cs="Arial"/>
                <w:sz w:val="18"/>
                <w:szCs w:val="18"/>
              </w:rPr>
              <w:t>–</w:t>
            </w:r>
            <w:r>
              <w:rPr>
                <w:rFonts w:cs="Arial"/>
                <w:sz w:val="18"/>
                <w:szCs w:val="18"/>
              </w:rPr>
              <w:t xml:space="preserve"> 9999</w:t>
            </w:r>
          </w:p>
          <w:p w14:paraId="17626E74" w14:textId="175F89B2" w:rsidR="008C608F" w:rsidRDefault="008C608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Ou</w:t>
            </w:r>
          </w:p>
          <w:p w14:paraId="1F42C3AB" w14:textId="77777777" w:rsidR="008C608F" w:rsidRDefault="008C608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(99)</w:t>
            </w:r>
          </w:p>
          <w:p w14:paraId="794C1DFE" w14:textId="5F5936CF" w:rsidR="008C608F" w:rsidRDefault="008C608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9999 - 9999</w:t>
            </w:r>
          </w:p>
        </w:tc>
        <w:tc>
          <w:tcPr>
            <w:tcW w:w="2855" w:type="dxa"/>
            <w:shd w:val="clear" w:color="auto" w:fill="FFFFFF" w:themeFill="background1"/>
          </w:tcPr>
          <w:p w14:paraId="048FC1CF" w14:textId="77777777" w:rsidR="00194AA8" w:rsidRDefault="00C101BB" w:rsidP="007B708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11;</w:t>
            </w:r>
          </w:p>
          <w:p w14:paraId="78278445" w14:textId="3030065F" w:rsidR="00C101BB" w:rsidRPr="00B257C3" w:rsidRDefault="008C608F" w:rsidP="008C608F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campo “-</w:t>
            </w:r>
            <w:proofErr w:type="spellStart"/>
            <w:r>
              <w:rPr>
                <w:sz w:val="18"/>
                <w:szCs w:val="18"/>
              </w:rPr>
              <w:t>Email</w:t>
            </w:r>
            <w:proofErr w:type="spellEnd"/>
            <w:r>
              <w:rPr>
                <w:sz w:val="18"/>
                <w:szCs w:val="18"/>
              </w:rPr>
              <w:t>” esteja vazio, este campo deve ser obrigatório quando habilitado.</w:t>
            </w:r>
          </w:p>
        </w:tc>
      </w:tr>
      <w:tr w:rsidR="00194AA8" w:rsidRPr="00017568" w14:paraId="562CB16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F20378B" w14:textId="36342731" w:rsidR="00194AA8" w:rsidRPr="009B42E9" w:rsidRDefault="00194AA8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1FF92C9" w14:textId="5D02DEA4" w:rsidR="00194AA8" w:rsidRDefault="00194AA8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276" w:type="dxa"/>
          </w:tcPr>
          <w:p w14:paraId="44AEE0D7" w14:textId="4A7A6674" w:rsidR="00194AA8" w:rsidRDefault="00C101B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708" w:type="dxa"/>
          </w:tcPr>
          <w:p w14:paraId="03F47E50" w14:textId="71D0265C" w:rsidR="00194AA8" w:rsidRDefault="00C101B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559E8440" w14:textId="595C8BEF" w:rsidR="00194AA8" w:rsidRDefault="00C101B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D446623" w14:textId="4E713B0C" w:rsidR="00194AA8" w:rsidRDefault="00C101B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199DA4" w14:textId="77777777" w:rsidR="008C608F" w:rsidRDefault="00C101BB" w:rsidP="008C608F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80</w:t>
            </w:r>
            <w:r w:rsidR="008C608F">
              <w:rPr>
                <w:sz w:val="18"/>
                <w:szCs w:val="18"/>
              </w:rPr>
              <w:t>;</w:t>
            </w:r>
          </w:p>
          <w:p w14:paraId="040F3339" w14:textId="6B07A9A6" w:rsidR="008C608F" w:rsidRPr="008C608F" w:rsidRDefault="008C608F" w:rsidP="008C608F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campo “Telefone” esteja vazio, este campo deve ser obrigatório quando habilitado.</w:t>
            </w:r>
          </w:p>
        </w:tc>
      </w:tr>
    </w:tbl>
    <w:p w14:paraId="1773A7B1" w14:textId="3DC16316" w:rsidR="001A5E0F" w:rsidRDefault="001A5E0F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2473"/>
        <w:gridCol w:w="2219"/>
        <w:gridCol w:w="855"/>
        <w:gridCol w:w="351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2219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55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51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4403B77D" w14:textId="1A6B822D" w:rsidR="0075539B" w:rsidRDefault="00214D97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Incluir Testemunha</w:t>
            </w:r>
          </w:p>
        </w:tc>
        <w:tc>
          <w:tcPr>
            <w:tcW w:w="2219" w:type="dxa"/>
          </w:tcPr>
          <w:p w14:paraId="5DA31A96" w14:textId="27A2AC2E" w:rsidR="0075539B" w:rsidRDefault="00214D97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Habilita os campos para inclusão de testemunha</w:t>
            </w:r>
          </w:p>
        </w:tc>
        <w:tc>
          <w:tcPr>
            <w:tcW w:w="855" w:type="dxa"/>
          </w:tcPr>
          <w:p w14:paraId="553FE713" w14:textId="4300C18B" w:rsidR="0075539B" w:rsidRPr="000126F0" w:rsidRDefault="00214D97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4718FF77" w14:textId="4A88B26F" w:rsidR="0075539B" w:rsidRDefault="00214D97" w:rsidP="007B708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Habilita os campos “Nome</w:t>
            </w:r>
            <w:r w:rsidR="00D91833">
              <w:rPr>
                <w:sz w:val="18"/>
                <w:szCs w:val="18"/>
              </w:rPr>
              <w:t xml:space="preserve"> Completo</w:t>
            </w:r>
            <w:r>
              <w:rPr>
                <w:sz w:val="18"/>
                <w:szCs w:val="18"/>
              </w:rPr>
              <w:t>”, “Telefone” e “E-mail” para a inclusão de uma nova testemunha;</w:t>
            </w:r>
          </w:p>
          <w:p w14:paraId="365BE2D1" w14:textId="7932391E" w:rsidR="00214D97" w:rsidRDefault="003A244F" w:rsidP="007B708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 inclusão de até 5 testemunhas. Quando houver</w:t>
            </w:r>
            <w:r w:rsidR="00D91833">
              <w:rPr>
                <w:sz w:val="18"/>
                <w:szCs w:val="18"/>
              </w:rPr>
              <w:t>em</w:t>
            </w:r>
            <w:r>
              <w:rPr>
                <w:sz w:val="18"/>
                <w:szCs w:val="18"/>
              </w:rPr>
              <w:t xml:space="preserve"> 5 testemunhas, então esta ação fica desabilitada.</w:t>
            </w:r>
          </w:p>
          <w:p w14:paraId="0F90A40A" w14:textId="55E1B39E" w:rsidR="003A244F" w:rsidRPr="00961D2E" w:rsidRDefault="003A244F" w:rsidP="007B708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há obrigatoriedade de inclusão de testemunhas para a denúncia.</w:t>
            </w:r>
          </w:p>
        </w:tc>
      </w:tr>
      <w:tr w:rsidR="00961D2E" w:rsidRPr="000126F0" w14:paraId="7EA8EE6F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098DFBCB" w14:textId="19C18A1F" w:rsidR="00961D2E" w:rsidRPr="003A0FE0" w:rsidRDefault="003A244F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Remover Testemunha</w:t>
            </w:r>
          </w:p>
        </w:tc>
        <w:tc>
          <w:tcPr>
            <w:tcW w:w="2219" w:type="dxa"/>
          </w:tcPr>
          <w:p w14:paraId="27014F93" w14:textId="760F8A4B" w:rsidR="00961D2E" w:rsidRPr="000C795C" w:rsidRDefault="003A244F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 testemunha ou os campos habilitados para inclusão de testemunha</w:t>
            </w:r>
          </w:p>
        </w:tc>
        <w:tc>
          <w:tcPr>
            <w:tcW w:w="855" w:type="dxa"/>
          </w:tcPr>
          <w:p w14:paraId="7856700C" w14:textId="78813E10" w:rsidR="00961D2E" w:rsidRPr="000C795C" w:rsidRDefault="003A244F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27157EA9" w14:textId="5C697E9A" w:rsidR="00092606" w:rsidRPr="00961D2E" w:rsidRDefault="00272CC9" w:rsidP="007B708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434B58" w:rsidRPr="000126F0" w14:paraId="0F8AE308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39D5A670" w14:textId="0508DF83" w:rsidR="00434B58" w:rsidRDefault="00D4417E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2219" w:type="dxa"/>
          </w:tcPr>
          <w:p w14:paraId="545EFB2A" w14:textId="3A65E01D" w:rsidR="00434B58" w:rsidRDefault="0097392F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da máquina local do dispositivo</w:t>
            </w:r>
          </w:p>
        </w:tc>
        <w:tc>
          <w:tcPr>
            <w:tcW w:w="855" w:type="dxa"/>
          </w:tcPr>
          <w:p w14:paraId="5AD66A59" w14:textId="1799CD95" w:rsidR="00434B58" w:rsidRDefault="0097392F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68D93F51" w14:textId="1104ED98" w:rsidR="00434B58" w:rsidRDefault="0097392F" w:rsidP="007B708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arq</w:t>
            </w:r>
            <w:r w:rsidR="00D91833">
              <w:rPr>
                <w:sz w:val="18"/>
                <w:szCs w:val="18"/>
              </w:rPr>
              <w:t>uivo selecionado</w:t>
            </w:r>
            <w:r>
              <w:rPr>
                <w:sz w:val="18"/>
                <w:szCs w:val="18"/>
              </w:rPr>
              <w:t xml:space="preserve"> possua o tamanho ou formato </w:t>
            </w:r>
            <w:r w:rsidR="00D91833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 xml:space="preserve">válido, então o sistema exibe a mensagem </w:t>
            </w:r>
            <w:r w:rsidRPr="0097392F">
              <w:rPr>
                <w:b/>
                <w:sz w:val="18"/>
                <w:szCs w:val="18"/>
              </w:rPr>
              <w:fldChar w:fldCharType="begin"/>
            </w:r>
            <w:r w:rsidRPr="0097392F">
              <w:rPr>
                <w:b/>
                <w:sz w:val="18"/>
                <w:szCs w:val="18"/>
              </w:rPr>
              <w:instrText xml:space="preserve"> REF _Ref12023348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97392F">
              <w:rPr>
                <w:b/>
                <w:sz w:val="18"/>
                <w:szCs w:val="18"/>
              </w:rPr>
            </w:r>
            <w:r w:rsidRPr="0097392F">
              <w:rPr>
                <w:b/>
                <w:sz w:val="18"/>
                <w:szCs w:val="18"/>
              </w:rPr>
              <w:fldChar w:fldCharType="separate"/>
            </w:r>
            <w:r w:rsidR="00591DB7">
              <w:rPr>
                <w:b/>
                <w:sz w:val="18"/>
                <w:szCs w:val="18"/>
              </w:rPr>
              <w:t>ME01</w:t>
            </w:r>
            <w:r w:rsidRPr="0097392F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6EBACE57" w14:textId="659FEEE5" w:rsidR="0097392F" w:rsidRDefault="00272CC9" w:rsidP="007B708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1A5E0F" w:rsidRPr="000126F0" w14:paraId="7100CD9F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288A0FAF" w14:textId="715EE5F5" w:rsidR="001A5E0F" w:rsidRPr="003A0FE0" w:rsidRDefault="00D4417E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2219" w:type="dxa"/>
          </w:tcPr>
          <w:p w14:paraId="53886F7C" w14:textId="70947F9F" w:rsidR="001A5E0F" w:rsidRPr="000C795C" w:rsidRDefault="00272CC9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855" w:type="dxa"/>
          </w:tcPr>
          <w:p w14:paraId="3429C9C1" w14:textId="716DEC49" w:rsidR="001A5E0F" w:rsidRPr="000C795C" w:rsidRDefault="00272CC9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422DC58F" w14:textId="23572A6E" w:rsidR="00EE0C0C" w:rsidRPr="00961D2E" w:rsidRDefault="00272CC9" w:rsidP="007B708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A6E83" w:rsidRPr="000126F0" w14:paraId="4D379E75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41F3B4FB" w14:textId="1348184F" w:rsidR="008A6E83" w:rsidRDefault="00D4417E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2219" w:type="dxa"/>
          </w:tcPr>
          <w:p w14:paraId="3D72D973" w14:textId="45D26C94" w:rsidR="008A6E83" w:rsidRDefault="00111747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55" w:type="dxa"/>
          </w:tcPr>
          <w:p w14:paraId="7A0CE990" w14:textId="510B5545" w:rsidR="008A6E83" w:rsidRDefault="00111747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5C6942E1" w14:textId="45B7AE80" w:rsidR="008A6E83" w:rsidRPr="00961D2E" w:rsidRDefault="00111747" w:rsidP="007B708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A6E83" w:rsidRPr="000126F0" w14:paraId="22862DA5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3DC7C6E7" w14:textId="7DBAEAD2" w:rsidR="008A6E83" w:rsidRDefault="00D4417E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Cadastrar Denúncia</w:t>
            </w:r>
          </w:p>
        </w:tc>
        <w:tc>
          <w:tcPr>
            <w:tcW w:w="2219" w:type="dxa"/>
          </w:tcPr>
          <w:p w14:paraId="342661C9" w14:textId="2688EEC5" w:rsidR="008A6E83" w:rsidRDefault="001A3E71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cadastro da denúncia</w:t>
            </w:r>
          </w:p>
        </w:tc>
        <w:tc>
          <w:tcPr>
            <w:tcW w:w="855" w:type="dxa"/>
          </w:tcPr>
          <w:p w14:paraId="3F823C01" w14:textId="77178FFE" w:rsidR="008A6E83" w:rsidRDefault="001A3E71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0244BFFE" w14:textId="2B35690E" w:rsidR="00305E0C" w:rsidRPr="00142D2C" w:rsidRDefault="00A760BA" w:rsidP="007B708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acionar esta ação o sistema </w:t>
            </w:r>
            <w:r w:rsidR="00142D2C">
              <w:rPr>
                <w:sz w:val="18"/>
                <w:szCs w:val="18"/>
              </w:rPr>
              <w:t xml:space="preserve">inclui a denúncia </w:t>
            </w:r>
            <w:r>
              <w:rPr>
                <w:sz w:val="18"/>
                <w:szCs w:val="18"/>
              </w:rPr>
              <w:t xml:space="preserve">exibe a mensagem </w:t>
            </w:r>
            <w:r w:rsidRPr="00A760BA">
              <w:rPr>
                <w:b/>
                <w:sz w:val="18"/>
                <w:szCs w:val="18"/>
              </w:rPr>
              <w:fldChar w:fldCharType="begin"/>
            </w:r>
            <w:r w:rsidRPr="00A760BA">
              <w:rPr>
                <w:b/>
                <w:sz w:val="18"/>
                <w:szCs w:val="18"/>
              </w:rPr>
              <w:instrText xml:space="preserve"> REF _Ref23434261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760BA">
              <w:rPr>
                <w:b/>
                <w:sz w:val="18"/>
                <w:szCs w:val="18"/>
              </w:rPr>
            </w:r>
            <w:r w:rsidRPr="00A760BA">
              <w:rPr>
                <w:b/>
                <w:sz w:val="18"/>
                <w:szCs w:val="18"/>
              </w:rPr>
              <w:fldChar w:fldCharType="separate"/>
            </w:r>
            <w:r w:rsidR="00591DB7">
              <w:rPr>
                <w:b/>
                <w:sz w:val="18"/>
                <w:szCs w:val="18"/>
              </w:rPr>
              <w:t>ME02</w:t>
            </w:r>
            <w:r w:rsidRPr="00A760BA">
              <w:rPr>
                <w:b/>
                <w:sz w:val="18"/>
                <w:szCs w:val="18"/>
              </w:rPr>
              <w:fldChar w:fldCharType="end"/>
            </w:r>
            <w:r w:rsidR="00142D2C">
              <w:rPr>
                <w:sz w:val="18"/>
                <w:szCs w:val="18"/>
              </w:rPr>
              <w:t>.</w:t>
            </w:r>
          </w:p>
        </w:tc>
      </w:tr>
      <w:tr w:rsidR="00272CC9" w:rsidRPr="000126F0" w14:paraId="255F48BD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5453DEFA" w14:textId="560D998C" w:rsidR="00272CC9" w:rsidRDefault="00272CC9" w:rsidP="00272CC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Informativo de documentos</w:t>
            </w:r>
          </w:p>
        </w:tc>
        <w:tc>
          <w:tcPr>
            <w:tcW w:w="2219" w:type="dxa"/>
          </w:tcPr>
          <w:p w14:paraId="309DF22A" w14:textId="643F7D8E" w:rsidR="00272CC9" w:rsidRDefault="00272CC9" w:rsidP="00272CC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855" w:type="dxa"/>
          </w:tcPr>
          <w:p w14:paraId="36600AD4" w14:textId="72C0A1BA" w:rsidR="00272CC9" w:rsidRDefault="00272CC9" w:rsidP="00272CC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518" w:type="dxa"/>
          </w:tcPr>
          <w:p w14:paraId="1D8C2B21" w14:textId="0FB8916C" w:rsidR="00272CC9" w:rsidRPr="00961D2E" w:rsidRDefault="00272CC9" w:rsidP="007B708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 sobre o ícone, então exibe a legenda: São permitidos até 5 arquivos de 25 MB nos formatos: </w:t>
            </w:r>
            <w:proofErr w:type="spellStart"/>
            <w:r w:rsidR="00A949F0">
              <w:rPr>
                <w:sz w:val="18"/>
                <w:szCs w:val="18"/>
              </w:rPr>
              <w:t>pdf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r w:rsidR="00A949F0">
              <w:rPr>
                <w:sz w:val="18"/>
                <w:szCs w:val="18"/>
              </w:rPr>
              <w:t xml:space="preserve">zip, </w:t>
            </w:r>
            <w:proofErr w:type="spellStart"/>
            <w:r w:rsidR="00A949F0">
              <w:rPr>
                <w:sz w:val="18"/>
                <w:szCs w:val="18"/>
              </w:rPr>
              <w:t>rar</w:t>
            </w:r>
            <w:proofErr w:type="spellEnd"/>
            <w:r w:rsidR="00A949F0">
              <w:rPr>
                <w:sz w:val="18"/>
                <w:szCs w:val="18"/>
              </w:rPr>
              <w:t xml:space="preserve">, </w:t>
            </w:r>
            <w:proofErr w:type="spellStart"/>
            <w:r w:rsidR="00A949F0">
              <w:rPr>
                <w:sz w:val="18"/>
                <w:szCs w:val="18"/>
              </w:rPr>
              <w:t>doc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 w:rsidR="00D91833">
              <w:rPr>
                <w:sz w:val="18"/>
                <w:szCs w:val="18"/>
              </w:rPr>
              <w:t xml:space="preserve"> </w:t>
            </w:r>
            <w:proofErr w:type="spellStart"/>
            <w:r w:rsidR="00D91833">
              <w:rPr>
                <w:sz w:val="18"/>
                <w:szCs w:val="18"/>
              </w:rPr>
              <w:t>docx</w:t>
            </w:r>
            <w:proofErr w:type="spellEnd"/>
            <w:r w:rsidR="00D91833"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proofErr w:type="spellStart"/>
            <w:r w:rsidR="00A949F0">
              <w:rPr>
                <w:sz w:val="18"/>
                <w:szCs w:val="18"/>
              </w:rPr>
              <w:t>xls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 w:rsidR="00A949F0">
              <w:rPr>
                <w:sz w:val="18"/>
                <w:szCs w:val="18"/>
              </w:rPr>
              <w:t>xlsx</w:t>
            </w:r>
            <w:proofErr w:type="spellEnd"/>
            <w:r w:rsidR="00E6158B"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r w:rsidR="00A949F0">
              <w:rPr>
                <w:sz w:val="18"/>
                <w:szCs w:val="18"/>
              </w:rPr>
              <w:t>mp</w:t>
            </w:r>
            <w:r w:rsidRPr="0038189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="00A949F0">
              <w:rPr>
                <w:sz w:val="18"/>
                <w:szCs w:val="18"/>
              </w:rPr>
              <w:t>avi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 w:rsidR="00A949F0">
              <w:rPr>
                <w:sz w:val="18"/>
                <w:szCs w:val="18"/>
              </w:rPr>
              <w:t>wmv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 w:rsidR="00D91833">
              <w:rPr>
                <w:sz w:val="18"/>
                <w:szCs w:val="18"/>
              </w:rPr>
              <w:t xml:space="preserve"> mp3, </w:t>
            </w:r>
            <w:proofErr w:type="spellStart"/>
            <w:r w:rsidR="00D91833">
              <w:rPr>
                <w:sz w:val="18"/>
                <w:szCs w:val="18"/>
              </w:rPr>
              <w:t>wav</w:t>
            </w:r>
            <w:proofErr w:type="spellEnd"/>
            <w:r w:rsidR="00D9183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A949F0">
              <w:rPr>
                <w:sz w:val="18"/>
                <w:szCs w:val="18"/>
              </w:rPr>
              <w:t>jpg</w:t>
            </w:r>
            <w:proofErr w:type="spellEnd"/>
            <w:r w:rsidRPr="00C30C80">
              <w:rPr>
                <w:sz w:val="18"/>
                <w:szCs w:val="18"/>
              </w:rPr>
              <w:t xml:space="preserve">, </w:t>
            </w:r>
            <w:proofErr w:type="spellStart"/>
            <w:r w:rsidR="00A949F0">
              <w:rPr>
                <w:sz w:val="18"/>
                <w:szCs w:val="18"/>
              </w:rPr>
              <w:t>jpeg</w:t>
            </w:r>
            <w:proofErr w:type="spellEnd"/>
            <w:r w:rsidR="00E6158B">
              <w:rPr>
                <w:sz w:val="18"/>
                <w:szCs w:val="18"/>
              </w:rPr>
              <w:t xml:space="preserve"> ou</w:t>
            </w:r>
            <w:r w:rsidRPr="00C30C80">
              <w:rPr>
                <w:sz w:val="18"/>
                <w:szCs w:val="18"/>
              </w:rPr>
              <w:t xml:space="preserve"> </w:t>
            </w:r>
            <w:proofErr w:type="spellStart"/>
            <w:r w:rsidR="00A949F0">
              <w:rPr>
                <w:sz w:val="18"/>
                <w:szCs w:val="18"/>
              </w:rPr>
              <w:t>png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1C2B38" w:rsidRPr="000126F0" w14:paraId="0C02F488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4B7F80B6" w14:textId="0521C278" w:rsidR="001C2B38" w:rsidRDefault="001C2B3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219" w:type="dxa"/>
          </w:tcPr>
          <w:p w14:paraId="75799A8F" w14:textId="31D9A1D2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14:paraId="552B54FC" w14:textId="01659A35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518" w:type="dxa"/>
          </w:tcPr>
          <w:p w14:paraId="7A683D42" w14:textId="73AE50FB" w:rsidR="001C2B38" w:rsidRPr="00961D2E" w:rsidRDefault="001C2B38" w:rsidP="007B708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045942" w:rsidRPr="000126F0" w14:paraId="33BEFBCA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35DFA467" w14:textId="51FA0957" w:rsidR="00045942" w:rsidRDefault="00045942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219" w:type="dxa"/>
          </w:tcPr>
          <w:p w14:paraId="5FB2C4D4" w14:textId="0FB29B3C" w:rsidR="00045942" w:rsidRDefault="00045942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14:paraId="6835E8CE" w14:textId="3727DF69" w:rsidR="00045942" w:rsidRDefault="00045942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518" w:type="dxa"/>
          </w:tcPr>
          <w:p w14:paraId="77312756" w14:textId="7B2E3804" w:rsidR="00156503" w:rsidRPr="00A86FE6" w:rsidRDefault="00156503" w:rsidP="007B708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</w:p>
        </w:tc>
      </w:tr>
    </w:tbl>
    <w:p w14:paraId="697FB24A" w14:textId="1493A739" w:rsidR="00353CEF" w:rsidRDefault="00353CEF" w:rsidP="006661A7">
      <w:pPr>
        <w:pStyle w:val="EstiloPrototipo3"/>
        <w:jc w:val="center"/>
      </w:pPr>
    </w:p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31881911"/>
      <w:r>
        <w:t>CRITÉRIOS DE ACEITE</w:t>
      </w:r>
      <w:bookmarkEnd w:id="13"/>
    </w:p>
    <w:p w14:paraId="34F179F8" w14:textId="77777777" w:rsidR="0030370F" w:rsidRPr="0030370F" w:rsidRDefault="000514D4" w:rsidP="007B708D">
      <w:pPr>
        <w:pStyle w:val="PargrafodaLista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36CAA22" w14:textId="6702B431" w:rsidR="0021528E" w:rsidRDefault="0021528E" w:rsidP="00C5474C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3564883"/>
      <w:r>
        <w:t>As regras e ações descritas nesta históri</w:t>
      </w:r>
      <w:r w:rsidR="00997D16">
        <w:t xml:space="preserve">a devem ocorrer sobre o processo eleitoral da atividade secundária </w:t>
      </w:r>
      <w:r w:rsidR="00D221FA">
        <w:t>“</w:t>
      </w:r>
      <w:r w:rsidR="008C042E">
        <w:t>4.</w:t>
      </w:r>
      <w:r w:rsidR="008F5570">
        <w:t xml:space="preserve"> 1</w:t>
      </w:r>
      <w:r w:rsidR="008C042E">
        <w:t xml:space="preserve"> </w:t>
      </w:r>
      <w:r w:rsidR="00FF6EE0">
        <w:t>Cadastrar</w:t>
      </w:r>
      <w:r w:rsidR="004B2EE1">
        <w:t xml:space="preserve"> Denúncia</w:t>
      </w:r>
      <w:r w:rsidR="00D001A7">
        <w:t xml:space="preserve">” </w:t>
      </w:r>
      <w:r w:rsidR="00997D16">
        <w:t>vigente</w:t>
      </w:r>
      <w:r w:rsidR="003B4B94">
        <w:t xml:space="preserve"> durante o acesso a funcionalidade “</w:t>
      </w:r>
      <w:r w:rsidR="004B2EE1">
        <w:t>Cadastrar Denúncia</w:t>
      </w:r>
      <w:r w:rsidR="003B4B94">
        <w:t>”</w:t>
      </w:r>
      <w:r w:rsidR="00997D16">
        <w:t>;</w:t>
      </w:r>
    </w:p>
    <w:p w14:paraId="16479046" w14:textId="337E4720" w:rsidR="00712CFB" w:rsidRDefault="00997D16" w:rsidP="00C5474C">
      <w:pPr>
        <w:pStyle w:val="PargrafodaLista"/>
        <w:widowControl/>
        <w:numPr>
          <w:ilvl w:val="2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633E2A">
        <w:t>O sistema deve verificar o processo eleitoral vigente, ou seja, que possua data de início igual ou meno</w:t>
      </w:r>
      <w:r w:rsidR="00B563D1">
        <w:t>r</w:t>
      </w:r>
      <w:r w:rsidR="00633E2A">
        <w:t xml:space="preserve"> que a data atual e data de fim igual ou maior que a data atual;</w:t>
      </w:r>
    </w:p>
    <w:p w14:paraId="5F80396D" w14:textId="6DC79DBB" w:rsidR="00633E2A" w:rsidRDefault="00B563D1" w:rsidP="00C5474C">
      <w:pPr>
        <w:pStyle w:val="PargrafodaLista"/>
        <w:widowControl/>
        <w:numPr>
          <w:ilvl w:val="2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partir do processo eleitoral o sistema deve verificar</w:t>
      </w:r>
      <w:r w:rsidR="00D221FA">
        <w:t xml:space="preserve"> se a atividade secundária “</w:t>
      </w:r>
      <w:r w:rsidR="008C042E">
        <w:t xml:space="preserve">4. </w:t>
      </w:r>
      <w:r w:rsidR="008F5570">
        <w:t xml:space="preserve">1 </w:t>
      </w:r>
      <w:r w:rsidR="008C042E">
        <w:t>Cadastrar Denúncia</w:t>
      </w:r>
      <w:r>
        <w:t xml:space="preserve">” está vigente, ou seja, </w:t>
      </w:r>
      <w:r w:rsidR="00B3543F">
        <w:t>possui</w:t>
      </w:r>
      <w:r>
        <w:t xml:space="preserve"> data de início igual ou menor que a data atual e data de fim igual ou maior que a data atual;</w:t>
      </w:r>
    </w:p>
    <w:p w14:paraId="70FC5328" w14:textId="2D90DE1F" w:rsidR="00107D30" w:rsidRDefault="00D641B3" w:rsidP="00C5474C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r>
        <w:t>Somente usuário</w:t>
      </w:r>
      <w:r w:rsidR="00DF15B9">
        <w:t xml:space="preserve"> logado no ambiente profissional,</w:t>
      </w:r>
      <w:r>
        <w:t xml:space="preserve"> que seja arquiteto e urbanista</w:t>
      </w:r>
      <w:r w:rsidR="00DF15B9">
        <w:t>,</w:t>
      </w:r>
      <w:r w:rsidR="00B3543F">
        <w:t xml:space="preserve"> </w:t>
      </w:r>
      <w:r w:rsidR="004B5E8C">
        <w:t>tem permissão para</w:t>
      </w:r>
      <w:r w:rsidR="00B3543F">
        <w:t xml:space="preserve"> ca</w:t>
      </w:r>
      <w:r w:rsidR="00CF3096">
        <w:t xml:space="preserve">dastrar um pedido de </w:t>
      </w:r>
      <w:r w:rsidR="004B2EE1">
        <w:t>denúncia</w:t>
      </w:r>
      <w:r w:rsidR="00CF3096">
        <w:t>;</w:t>
      </w:r>
    </w:p>
    <w:p w14:paraId="18F4CE84" w14:textId="70CD2ACA" w:rsidR="00DC091F" w:rsidRPr="00E61521" w:rsidRDefault="00DC091F" w:rsidP="00C5474C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r>
        <w:t>A funcionalidade “Cadastrar Denúncia” encontra-se no submenu “Denúncia</w:t>
      </w:r>
      <w:r w:rsidR="00D91833">
        <w:t>” no ambiente profissional do Sistema Processo E</w:t>
      </w:r>
      <w:r>
        <w:t>leitoral.</w:t>
      </w:r>
    </w:p>
    <w:p w14:paraId="164DF3E2" w14:textId="77777777" w:rsidR="000514D4" w:rsidRPr="002712B3" w:rsidRDefault="000514D4" w:rsidP="00C5474C">
      <w:pPr>
        <w:pStyle w:val="PargrafodaLista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4"/>
    </w:p>
    <w:p w14:paraId="290E1B40" w14:textId="77777777" w:rsidR="00226BB4" w:rsidRDefault="00FF2A06" w:rsidP="00C5474C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F2A06">
        <w:rPr>
          <w:position w:val="3"/>
        </w:rPr>
        <w:t xml:space="preserve">Ao </w:t>
      </w:r>
      <w:r w:rsidR="00E5396D">
        <w:rPr>
          <w:position w:val="3"/>
        </w:rPr>
        <w:t xml:space="preserve">acionar “Cadastrar Denúncia”, o sistema exibe o formulário </w:t>
      </w:r>
      <w:r w:rsidR="00E5396D" w:rsidRPr="00E5396D">
        <w:rPr>
          <w:b/>
          <w:position w:val="3"/>
        </w:rPr>
        <w:fldChar w:fldCharType="begin"/>
      </w:r>
      <w:r w:rsidR="00E5396D" w:rsidRPr="00E5396D">
        <w:rPr>
          <w:b/>
          <w:position w:val="3"/>
        </w:rPr>
        <w:instrText xml:space="preserve"> REF _Ref26355842 \r \h </w:instrText>
      </w:r>
      <w:r w:rsidR="00E5396D">
        <w:rPr>
          <w:b/>
          <w:position w:val="3"/>
        </w:rPr>
        <w:instrText xml:space="preserve"> \* MERGEFORMAT </w:instrText>
      </w:r>
      <w:r w:rsidR="00E5396D" w:rsidRPr="00E5396D">
        <w:rPr>
          <w:b/>
          <w:position w:val="3"/>
        </w:rPr>
      </w:r>
      <w:r w:rsidR="00E5396D" w:rsidRPr="00E5396D">
        <w:rPr>
          <w:b/>
          <w:position w:val="3"/>
        </w:rPr>
        <w:fldChar w:fldCharType="separate"/>
      </w:r>
      <w:r w:rsidR="00591DB7">
        <w:rPr>
          <w:b/>
          <w:position w:val="3"/>
        </w:rPr>
        <w:t>P01</w:t>
      </w:r>
      <w:r w:rsidR="00E5396D" w:rsidRPr="00E5396D">
        <w:rPr>
          <w:b/>
          <w:position w:val="3"/>
        </w:rPr>
        <w:fldChar w:fldCharType="end"/>
      </w:r>
      <w:r w:rsidR="00E5396D" w:rsidRPr="0055354B">
        <w:rPr>
          <w:position w:val="3"/>
        </w:rPr>
        <w:t xml:space="preserve">, </w:t>
      </w:r>
      <w:r w:rsidR="0055354B" w:rsidRPr="0055354B">
        <w:rPr>
          <w:position w:val="3"/>
        </w:rPr>
        <w:t>o usuário inclui o denunciado, preenche os demais dados da denúncia e finaliza o cadastro;</w:t>
      </w:r>
    </w:p>
    <w:p w14:paraId="5BF84B7E" w14:textId="77777777" w:rsidR="00226BB4" w:rsidRDefault="00E474BE" w:rsidP="00C5474C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26BB4">
        <w:rPr>
          <w:position w:val="3"/>
        </w:rPr>
        <w:t>Caso o usuário já tenha incluindo um membro ou chapa como denunciado e selecione outro, então o sistema deve substituir o denunciado;</w:t>
      </w:r>
    </w:p>
    <w:p w14:paraId="2D86B96E" w14:textId="5F751416" w:rsidR="008B61CC" w:rsidRPr="00226BB4" w:rsidRDefault="008B61CC" w:rsidP="00C5474C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26BB4">
        <w:rPr>
          <w:position w:val="3"/>
        </w:rPr>
        <w:t xml:space="preserve">Caso o usuário </w:t>
      </w:r>
      <w:r w:rsidR="00800C68" w:rsidRPr="00226BB4">
        <w:rPr>
          <w:position w:val="3"/>
        </w:rPr>
        <w:t>preencha um ou mais campos do formulário</w:t>
      </w:r>
      <w:r w:rsidRPr="00226BB4">
        <w:rPr>
          <w:position w:val="3"/>
        </w:rPr>
        <w:t xml:space="preserve">, mas não acione “Cadastrar Denúncia” e saia do formulário, então o sistema deve salvar os dados preenchidos. Na próxima tentativa de cadastro, o sistema exibe a mensagem </w:t>
      </w:r>
      <w:r w:rsidRPr="00226BB4">
        <w:rPr>
          <w:b/>
          <w:position w:val="3"/>
        </w:rPr>
        <w:fldChar w:fldCharType="begin"/>
      </w:r>
      <w:r w:rsidRPr="00226BB4">
        <w:rPr>
          <w:b/>
          <w:position w:val="3"/>
        </w:rPr>
        <w:instrText xml:space="preserve"> REF _Ref30516998 \r \h  \* MERGEFORMAT </w:instrText>
      </w:r>
      <w:r w:rsidRPr="00226BB4">
        <w:rPr>
          <w:b/>
          <w:position w:val="3"/>
        </w:rPr>
      </w:r>
      <w:r w:rsidRPr="00226BB4">
        <w:rPr>
          <w:b/>
          <w:position w:val="3"/>
        </w:rPr>
        <w:fldChar w:fldCharType="separate"/>
      </w:r>
      <w:r w:rsidR="00591DB7" w:rsidRPr="00226BB4">
        <w:rPr>
          <w:b/>
          <w:position w:val="3"/>
        </w:rPr>
        <w:t>ME07</w:t>
      </w:r>
      <w:r w:rsidRPr="00226BB4">
        <w:rPr>
          <w:b/>
          <w:position w:val="3"/>
        </w:rPr>
        <w:fldChar w:fldCharType="end"/>
      </w:r>
      <w:r w:rsidRPr="00226BB4">
        <w:rPr>
          <w:b/>
          <w:position w:val="3"/>
        </w:rPr>
        <w:t xml:space="preserve">. </w:t>
      </w:r>
      <w:r w:rsidRPr="00226BB4">
        <w:rPr>
          <w:position w:val="3"/>
        </w:rPr>
        <w:t xml:space="preserve">Caso o usuário acione “Sim”, o sistema recupera os dados da denúncia </w:t>
      </w:r>
      <w:r w:rsidR="00800C68" w:rsidRPr="00226BB4">
        <w:rPr>
          <w:position w:val="3"/>
        </w:rPr>
        <w:t>preenchidos</w:t>
      </w:r>
      <w:r w:rsidRPr="00226BB4">
        <w:rPr>
          <w:position w:val="3"/>
        </w:rPr>
        <w:t xml:space="preserve"> na última tentativa. Caso acione “Não”, o sistema exclui os dados da última tentativa de cadastro e exibe o formulário “Cadastrar Denúncia”</w:t>
      </w:r>
      <w:r w:rsidR="00800C68" w:rsidRPr="00226BB4">
        <w:rPr>
          <w:position w:val="3"/>
        </w:rPr>
        <w:t xml:space="preserve"> na forma padrão</w:t>
      </w:r>
      <w:r w:rsidRPr="00226BB4">
        <w:rPr>
          <w:position w:val="3"/>
        </w:rPr>
        <w:t>;</w:t>
      </w:r>
    </w:p>
    <w:p w14:paraId="4BA96B75" w14:textId="77777777" w:rsidR="00E474BE" w:rsidRPr="00E474BE" w:rsidRDefault="00E474BE" w:rsidP="00C5474C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11506273" w14:textId="438475D6" w:rsidR="00DA6E52" w:rsidRDefault="00DA6E52" w:rsidP="00C5474C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Após acionar “</w:t>
      </w:r>
      <w:r w:rsidRPr="00E474BE">
        <w:rPr>
          <w:b/>
          <w:position w:val="3"/>
        </w:rPr>
        <w:t>Cadastrar Denúncia</w:t>
      </w:r>
      <w:r>
        <w:rPr>
          <w:position w:val="3"/>
        </w:rPr>
        <w:t>” o sistema deve:</w:t>
      </w:r>
    </w:p>
    <w:p w14:paraId="592CDA36" w14:textId="37DEB3AB" w:rsidR="00142D2C" w:rsidRPr="00142D2C" w:rsidRDefault="00142D2C" w:rsidP="00C5474C">
      <w:pPr>
        <w:pStyle w:val="PargrafodaLista"/>
        <w:numPr>
          <w:ilvl w:val="2"/>
          <w:numId w:val="6"/>
        </w:numPr>
        <w:spacing w:before="60" w:after="60"/>
        <w:jc w:val="both"/>
      </w:pPr>
      <w:r>
        <w:t xml:space="preserve"> </w:t>
      </w:r>
      <w:r w:rsidR="00DA6E52">
        <w:t>Gerar</w:t>
      </w:r>
      <w:r w:rsidRPr="00142D2C">
        <w:t xml:space="preserve"> um número sequencial considerando apenas processo eleitoral de referência como número de protocolo da denúncia;</w:t>
      </w:r>
    </w:p>
    <w:p w14:paraId="28BC1CF0" w14:textId="62874812" w:rsidR="00142D2C" w:rsidRPr="00142D2C" w:rsidRDefault="00142D2C" w:rsidP="00C5474C">
      <w:pPr>
        <w:pStyle w:val="PargrafodaLista"/>
        <w:numPr>
          <w:ilvl w:val="2"/>
          <w:numId w:val="6"/>
        </w:numPr>
        <w:spacing w:before="60" w:after="60"/>
        <w:jc w:val="both"/>
      </w:pPr>
      <w:r>
        <w:t xml:space="preserve"> </w:t>
      </w:r>
      <w:r w:rsidR="00DA6E52">
        <w:t>Registrar</w:t>
      </w:r>
      <w:r w:rsidRPr="00142D2C">
        <w:t xml:space="preserve"> o usuário logado como usuário de cadastro da denúncia;</w:t>
      </w:r>
    </w:p>
    <w:p w14:paraId="53AEFC6D" w14:textId="60D0BFCC" w:rsidR="00142D2C" w:rsidRPr="00142D2C" w:rsidRDefault="00142D2C" w:rsidP="00C5474C">
      <w:pPr>
        <w:pStyle w:val="PargrafodaLista"/>
        <w:numPr>
          <w:ilvl w:val="2"/>
          <w:numId w:val="6"/>
        </w:numPr>
        <w:spacing w:before="60" w:after="60"/>
        <w:jc w:val="both"/>
      </w:pPr>
      <w:r>
        <w:t xml:space="preserve"> </w:t>
      </w:r>
      <w:r w:rsidR="00DA6E52">
        <w:t>Registrar</w:t>
      </w:r>
      <w:r>
        <w:t xml:space="preserve"> uma UF para a denúncia. </w:t>
      </w:r>
      <w:r w:rsidRPr="00142D2C">
        <w:t>A UF do pedido de denúncia deve ser a mesma UF da chapa, membro de chapa ou membro de comissão. Caso a chapa ou membro seja de IES, então o sistema atribui o valor “IES” ao campo UF da denúncia.</w:t>
      </w:r>
      <w:r w:rsidR="00780BF1">
        <w:t xml:space="preserve"> </w:t>
      </w:r>
      <w:r w:rsidR="00780BF1" w:rsidRPr="00142D2C">
        <w:t>Caso membro</w:t>
      </w:r>
      <w:r w:rsidR="00780BF1">
        <w:t xml:space="preserve"> de comissão</w:t>
      </w:r>
      <w:r w:rsidR="00780BF1" w:rsidRPr="00142D2C">
        <w:t xml:space="preserve"> seja de </w:t>
      </w:r>
      <w:r w:rsidR="00780BF1">
        <w:t>UF “CEN”</w:t>
      </w:r>
      <w:r w:rsidR="00780BF1" w:rsidRPr="00142D2C">
        <w:t>, então o sistema atribui o valor “</w:t>
      </w:r>
      <w:r w:rsidR="00780BF1">
        <w:t>CEN</w:t>
      </w:r>
      <w:r w:rsidR="00780BF1" w:rsidRPr="00142D2C">
        <w:t>” ao campo UF da denúncia.</w:t>
      </w:r>
    </w:p>
    <w:p w14:paraId="7B16C83F" w14:textId="2CDAAE8D" w:rsidR="00142D2C" w:rsidRDefault="00142D2C" w:rsidP="00C5474C">
      <w:pPr>
        <w:pStyle w:val="PargrafodaLista"/>
        <w:numPr>
          <w:ilvl w:val="2"/>
          <w:numId w:val="6"/>
        </w:numPr>
        <w:spacing w:before="60" w:after="60"/>
        <w:jc w:val="both"/>
      </w:pPr>
      <w:r>
        <w:t xml:space="preserve"> </w:t>
      </w:r>
      <w:r w:rsidRPr="00142D2C">
        <w:t xml:space="preserve">Caso exista campo obrigatório não preenchidos, o sistema exibe a mensagem </w:t>
      </w:r>
      <w:r w:rsidRPr="00142D2C">
        <w:rPr>
          <w:b/>
        </w:rPr>
        <w:fldChar w:fldCharType="begin"/>
      </w:r>
      <w:r w:rsidRPr="00142D2C">
        <w:rPr>
          <w:b/>
        </w:rPr>
        <w:instrText xml:space="preserve"> REF _Ref23769065 \r \h  \* MERGEFORMAT </w:instrText>
      </w:r>
      <w:r w:rsidRPr="00142D2C">
        <w:rPr>
          <w:b/>
        </w:rPr>
      </w:r>
      <w:r w:rsidRPr="00142D2C">
        <w:rPr>
          <w:b/>
        </w:rPr>
        <w:fldChar w:fldCharType="separate"/>
      </w:r>
      <w:r w:rsidR="00591DB7">
        <w:rPr>
          <w:b/>
        </w:rPr>
        <w:t>ME03</w:t>
      </w:r>
      <w:r w:rsidRPr="00142D2C">
        <w:rPr>
          <w:b/>
        </w:rPr>
        <w:fldChar w:fldCharType="end"/>
      </w:r>
      <w:r w:rsidRPr="00142D2C">
        <w:rPr>
          <w:b/>
        </w:rPr>
        <w:t xml:space="preserve"> </w:t>
      </w:r>
      <w:r w:rsidRPr="00142D2C">
        <w:t>junto ao campo e impede a conclusão da operação;</w:t>
      </w:r>
    </w:p>
    <w:p w14:paraId="0972FC94" w14:textId="793A0E51" w:rsidR="009904E1" w:rsidRPr="00142D2C" w:rsidRDefault="009904E1" w:rsidP="00C5474C">
      <w:pPr>
        <w:pStyle w:val="PargrafodaLista"/>
        <w:numPr>
          <w:ilvl w:val="2"/>
          <w:numId w:val="6"/>
        </w:numPr>
        <w:spacing w:before="60" w:after="60"/>
        <w:jc w:val="both"/>
      </w:pPr>
      <w:r>
        <w:t xml:space="preserve"> Caso a denúncia seja do tipo “Chapa”, “Membro de chapa” ou “Membro de comissão” e não </w:t>
      </w:r>
      <w:r>
        <w:lastRenderedPageBreak/>
        <w:t>possua uma chapa ou membro vinculado, então</w:t>
      </w:r>
      <w:r w:rsidR="00490199">
        <w:t xml:space="preserve"> o sistema </w:t>
      </w:r>
      <w:r>
        <w:t xml:space="preserve">impede a conclusão da operação e exibe a mensagem </w:t>
      </w:r>
      <w:r w:rsidRPr="00142D2C">
        <w:rPr>
          <w:b/>
        </w:rPr>
        <w:fldChar w:fldCharType="begin"/>
      </w:r>
      <w:r w:rsidRPr="00142D2C">
        <w:rPr>
          <w:b/>
        </w:rPr>
        <w:instrText xml:space="preserve"> REF _Ref23769065 \r \h  \* MERGEFORMAT </w:instrText>
      </w:r>
      <w:r w:rsidRPr="00142D2C">
        <w:rPr>
          <w:b/>
        </w:rPr>
      </w:r>
      <w:r w:rsidRPr="00142D2C">
        <w:rPr>
          <w:b/>
        </w:rPr>
        <w:fldChar w:fldCharType="separate"/>
      </w:r>
      <w:r w:rsidR="00591DB7">
        <w:rPr>
          <w:b/>
        </w:rPr>
        <w:t>ME03</w:t>
      </w:r>
      <w:r w:rsidRPr="00142D2C">
        <w:rPr>
          <w:b/>
        </w:rPr>
        <w:fldChar w:fldCharType="end"/>
      </w:r>
      <w:r>
        <w:rPr>
          <w:b/>
        </w:rPr>
        <w:t xml:space="preserve"> </w:t>
      </w:r>
      <w:r>
        <w:t>junto</w:t>
      </w:r>
      <w:r w:rsidRPr="009904E1">
        <w:t xml:space="preserve"> aos campos</w:t>
      </w:r>
      <w:r>
        <w:t xml:space="preserve"> na seção “Informações do denunciado”;</w:t>
      </w:r>
    </w:p>
    <w:p w14:paraId="5D08CC3A" w14:textId="670831C2" w:rsidR="00D94DFA" w:rsidRDefault="00142D2C" w:rsidP="007B708D">
      <w:pPr>
        <w:pStyle w:val="PargrafodaLista"/>
        <w:numPr>
          <w:ilvl w:val="2"/>
          <w:numId w:val="6"/>
        </w:numPr>
        <w:spacing w:before="60" w:after="60"/>
      </w:pPr>
      <w:r>
        <w:t xml:space="preserve"> </w:t>
      </w:r>
      <w:r w:rsidR="00DA6E52">
        <w:t>Salvar</w:t>
      </w:r>
      <w:r w:rsidRPr="00142D2C">
        <w:t xml:space="preserve"> a data e hora de cadastro da denúncia</w:t>
      </w:r>
      <w:r w:rsidR="00CF23B1">
        <w:t>;</w:t>
      </w:r>
    </w:p>
    <w:p w14:paraId="6937E963" w14:textId="105668EF" w:rsidR="00050550" w:rsidRDefault="00050550" w:rsidP="007B708D">
      <w:pPr>
        <w:pStyle w:val="PargrafodaLista"/>
        <w:numPr>
          <w:ilvl w:val="2"/>
          <w:numId w:val="6"/>
        </w:numPr>
        <w:spacing w:before="60" w:after="60"/>
      </w:pPr>
      <w:r>
        <w:t xml:space="preserve"> Registrar o status “Em a</w:t>
      </w:r>
      <w:r w:rsidR="00CF0BD3">
        <w:t>nálise de admissibilidade</w:t>
      </w:r>
      <w:r>
        <w:t>” para a denúncia;</w:t>
      </w:r>
    </w:p>
    <w:p w14:paraId="501F979D" w14:textId="19EFCE82" w:rsidR="00CF23B1" w:rsidRDefault="00CF23B1" w:rsidP="007B708D">
      <w:pPr>
        <w:pStyle w:val="PargrafodaLista"/>
        <w:numPr>
          <w:ilvl w:val="2"/>
          <w:numId w:val="6"/>
        </w:numPr>
        <w:spacing w:before="60" w:after="60"/>
      </w:pPr>
      <w:r>
        <w:t xml:space="preserve"> Vincular a denúncia ao processo eleitoral para o qual a atividade secundária “Cadastrar Denúncia” está </w:t>
      </w:r>
      <w:r w:rsidR="00152BE8">
        <w:t>vigente;</w:t>
      </w:r>
    </w:p>
    <w:p w14:paraId="7CC7D97F" w14:textId="5581CE95" w:rsidR="00152BE8" w:rsidRDefault="00152BE8" w:rsidP="007B708D">
      <w:pPr>
        <w:pStyle w:val="PargrafodaLista"/>
        <w:numPr>
          <w:ilvl w:val="2"/>
          <w:numId w:val="6"/>
        </w:numPr>
        <w:spacing w:before="60" w:after="60"/>
      </w:pPr>
      <w:r>
        <w:t xml:space="preserve"> Caso exista algum arquivo que</w:t>
      </w:r>
      <w:r w:rsidR="006E63B4">
        <w:t xml:space="preserve"> não</w:t>
      </w:r>
      <w:r>
        <w:t xml:space="preserve"> tenha completado o upload, então o sistema impede o cadastro e exibe a mensagem </w:t>
      </w:r>
      <w:r w:rsidRPr="00152BE8">
        <w:rPr>
          <w:b/>
        </w:rPr>
        <w:fldChar w:fldCharType="begin"/>
      </w:r>
      <w:r w:rsidRPr="00152BE8">
        <w:rPr>
          <w:b/>
        </w:rPr>
        <w:instrText xml:space="preserve"> REF _Ref30516601 \r \h </w:instrText>
      </w:r>
      <w:r>
        <w:rPr>
          <w:b/>
        </w:rPr>
        <w:instrText xml:space="preserve"> \* MERGEFORMAT </w:instrText>
      </w:r>
      <w:r w:rsidRPr="00152BE8">
        <w:rPr>
          <w:b/>
        </w:rPr>
      </w:r>
      <w:r w:rsidRPr="00152BE8">
        <w:rPr>
          <w:b/>
        </w:rPr>
        <w:fldChar w:fldCharType="separate"/>
      </w:r>
      <w:r w:rsidR="00591DB7">
        <w:rPr>
          <w:b/>
        </w:rPr>
        <w:t>ME06</w:t>
      </w:r>
      <w:r w:rsidRPr="00152BE8">
        <w:rPr>
          <w:b/>
        </w:rPr>
        <w:fldChar w:fldCharType="end"/>
      </w:r>
      <w:r w:rsidRPr="00152BE8">
        <w:t>;</w:t>
      </w:r>
    </w:p>
    <w:p w14:paraId="742A640B" w14:textId="35F7646A" w:rsidR="00D94DFA" w:rsidRPr="00D94DFA" w:rsidRDefault="00D94DFA" w:rsidP="007B708D">
      <w:pPr>
        <w:pStyle w:val="PargrafodaLista"/>
        <w:numPr>
          <w:ilvl w:val="2"/>
          <w:numId w:val="6"/>
        </w:numPr>
        <w:spacing w:before="60" w:after="60"/>
      </w:pPr>
      <w:r>
        <w:t xml:space="preserve"> </w:t>
      </w:r>
      <w:r w:rsidR="00142D2C" w:rsidRPr="00D94DFA">
        <w:rPr>
          <w:b/>
        </w:rPr>
        <w:t>Regra aplicada apenas aos tipos de denúncia:</w:t>
      </w:r>
      <w:r w:rsidR="00142D2C" w:rsidRPr="00D94DFA">
        <w:t xml:space="preserve"> Chapa, membro de chapa ou membro de comissão. Caso já exista um pedido de denúncia</w:t>
      </w:r>
      <w:r w:rsidR="00591DB7">
        <w:t xml:space="preserve"> com status “Em an</w:t>
      </w:r>
      <w:r w:rsidR="00CF0BD3">
        <w:t>álise de admissibilidade</w:t>
      </w:r>
      <w:r w:rsidR="00591DB7">
        <w:t>”</w:t>
      </w:r>
      <w:r w:rsidR="00142D2C" w:rsidRPr="00D94DFA">
        <w:t xml:space="preserve"> do mesmo denunciante para o mesmo denunciado no mesmo processo eleitoral, então o sistema exibe a mensagem </w:t>
      </w:r>
      <w:r w:rsidR="00142D2C" w:rsidRPr="00D94DFA">
        <w:rPr>
          <w:b/>
        </w:rPr>
        <w:fldChar w:fldCharType="begin"/>
      </w:r>
      <w:r w:rsidR="00142D2C" w:rsidRPr="00D94DFA">
        <w:rPr>
          <w:b/>
        </w:rPr>
        <w:instrText xml:space="preserve"> REF _Ref26525195 \r \h  \* MERGEFORMAT </w:instrText>
      </w:r>
      <w:r w:rsidR="00142D2C" w:rsidRPr="00D94DFA">
        <w:rPr>
          <w:b/>
        </w:rPr>
      </w:r>
      <w:r w:rsidR="00142D2C" w:rsidRPr="00D94DFA">
        <w:rPr>
          <w:b/>
        </w:rPr>
        <w:fldChar w:fldCharType="separate"/>
      </w:r>
      <w:r w:rsidR="00591DB7">
        <w:rPr>
          <w:b/>
        </w:rPr>
        <w:t>ME04</w:t>
      </w:r>
      <w:r w:rsidR="00142D2C" w:rsidRPr="00D94DFA">
        <w:rPr>
          <w:b/>
        </w:rPr>
        <w:fldChar w:fldCharType="end"/>
      </w:r>
      <w:r w:rsidR="00142D2C" w:rsidRPr="00D94DFA">
        <w:t xml:space="preserve"> e impede a conclusão da operação</w:t>
      </w:r>
      <w:r w:rsidR="00591DB7">
        <w:t>. Para os demais status o sistema permite a duplicidade;</w:t>
      </w:r>
    </w:p>
    <w:p w14:paraId="3B0C1275" w14:textId="01390A95" w:rsidR="00142D2C" w:rsidRDefault="00D94DFA" w:rsidP="007B708D">
      <w:pPr>
        <w:pStyle w:val="PargrafodaLista"/>
        <w:numPr>
          <w:ilvl w:val="2"/>
          <w:numId w:val="6"/>
        </w:numPr>
        <w:spacing w:before="60" w:after="60"/>
      </w:pPr>
      <w:r w:rsidRPr="00D94DFA">
        <w:t xml:space="preserve"> </w:t>
      </w:r>
      <w:r w:rsidR="00142D2C" w:rsidRPr="00D94DFA">
        <w:t xml:space="preserve">Caso existam testemunhas com o mesmo nome, telefone ou e-mail, então o sistema exibe a mensagem </w:t>
      </w:r>
      <w:r w:rsidR="00142D2C" w:rsidRPr="00D94DFA">
        <w:rPr>
          <w:b/>
        </w:rPr>
        <w:fldChar w:fldCharType="begin"/>
      </w:r>
      <w:r w:rsidR="00142D2C" w:rsidRPr="00D94DFA">
        <w:rPr>
          <w:b/>
        </w:rPr>
        <w:instrText xml:space="preserve"> REF _Ref26524170 \r \h  \* MERGEFORMAT </w:instrText>
      </w:r>
      <w:r w:rsidR="00142D2C" w:rsidRPr="00D94DFA">
        <w:rPr>
          <w:b/>
        </w:rPr>
      </w:r>
      <w:r w:rsidR="00142D2C" w:rsidRPr="00D94DFA">
        <w:rPr>
          <w:b/>
        </w:rPr>
        <w:fldChar w:fldCharType="separate"/>
      </w:r>
      <w:r w:rsidR="00591DB7">
        <w:rPr>
          <w:b/>
        </w:rPr>
        <w:t>ME05</w:t>
      </w:r>
      <w:r w:rsidR="00142D2C" w:rsidRPr="00D94DFA">
        <w:rPr>
          <w:b/>
        </w:rPr>
        <w:fldChar w:fldCharType="end"/>
      </w:r>
      <w:r w:rsidR="00142D2C" w:rsidRPr="00D94DFA">
        <w:t xml:space="preserve"> e</w:t>
      </w:r>
      <w:r w:rsidR="00D91833">
        <w:t xml:space="preserve"> impede a conclusão da operação;</w:t>
      </w:r>
    </w:p>
    <w:p w14:paraId="44E0DADC" w14:textId="5D81C78E" w:rsidR="00D91833" w:rsidRPr="00D94DFA" w:rsidRDefault="00D91833" w:rsidP="007B708D">
      <w:pPr>
        <w:pStyle w:val="PargrafodaLista"/>
        <w:numPr>
          <w:ilvl w:val="2"/>
          <w:numId w:val="6"/>
        </w:numPr>
        <w:spacing w:before="60" w:after="60"/>
      </w:pPr>
      <w:r>
        <w:t>Caso o prazo de cadastro da denúncia tenha terminado (P</w:t>
      </w:r>
      <w:r w:rsidR="00200968">
        <w:t>r</w:t>
      </w:r>
      <w:r>
        <w:t>azo de vigência da atividade “</w:t>
      </w:r>
      <w:r w:rsidR="008C042E">
        <w:t>4.</w:t>
      </w:r>
      <w:r w:rsidR="00344AB1">
        <w:t xml:space="preserve"> 1</w:t>
      </w:r>
      <w:r w:rsidR="008C042E">
        <w:t xml:space="preserve"> Cadastrar Denúncia</w:t>
      </w:r>
      <w:r>
        <w:t>”), então o sistema impede a conclusão do cadastro e exibe a mensagem</w:t>
      </w:r>
      <w:r w:rsidR="0091569E">
        <w:t xml:space="preserve"> </w:t>
      </w:r>
      <w:r w:rsidR="0091569E" w:rsidRPr="0091569E">
        <w:rPr>
          <w:b/>
        </w:rPr>
        <w:fldChar w:fldCharType="begin"/>
      </w:r>
      <w:r w:rsidR="0091569E" w:rsidRPr="0091569E">
        <w:rPr>
          <w:b/>
        </w:rPr>
        <w:instrText xml:space="preserve"> REF _Ref30517982 \r \h </w:instrText>
      </w:r>
      <w:r w:rsidR="0091569E">
        <w:rPr>
          <w:b/>
        </w:rPr>
        <w:instrText xml:space="preserve"> \* MERGEFORMAT </w:instrText>
      </w:r>
      <w:r w:rsidR="0091569E" w:rsidRPr="0091569E">
        <w:rPr>
          <w:b/>
        </w:rPr>
      </w:r>
      <w:r w:rsidR="0091569E" w:rsidRPr="0091569E">
        <w:rPr>
          <w:b/>
        </w:rPr>
        <w:fldChar w:fldCharType="separate"/>
      </w:r>
      <w:r w:rsidR="00591DB7">
        <w:rPr>
          <w:b/>
        </w:rPr>
        <w:t>ME08</w:t>
      </w:r>
      <w:r w:rsidR="0091569E" w:rsidRPr="0091569E">
        <w:rPr>
          <w:b/>
        </w:rPr>
        <w:fldChar w:fldCharType="end"/>
      </w:r>
      <w:r w:rsidR="0091569E">
        <w:t>.</w:t>
      </w:r>
    </w:p>
    <w:p w14:paraId="297C0463" w14:textId="317B2D33" w:rsidR="00A10738" w:rsidRDefault="00A10738" w:rsidP="007B708D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5" w:name="_Ref26893226"/>
      <w:r w:rsidRPr="00A10738">
        <w:rPr>
          <w:b/>
          <w:position w:val="3"/>
        </w:rPr>
        <w:t>Regras de envio de e-mail</w:t>
      </w:r>
      <w:r w:rsidR="00330D47">
        <w:rPr>
          <w:position w:val="3"/>
        </w:rPr>
        <w:t xml:space="preserve">. O sistema </w:t>
      </w:r>
      <w:r w:rsidR="008D2A66">
        <w:rPr>
          <w:position w:val="3"/>
        </w:rPr>
        <w:t>verifica a parametrização de e-mails</w:t>
      </w:r>
      <w:r w:rsidR="00330D47">
        <w:rPr>
          <w:position w:val="3"/>
        </w:rPr>
        <w:t xml:space="preserve"> p</w:t>
      </w:r>
      <w:r w:rsidR="00487D07">
        <w:rPr>
          <w:position w:val="3"/>
        </w:rPr>
        <w:t>ara a atividade secundária “</w:t>
      </w:r>
      <w:r w:rsidR="008C042E">
        <w:t xml:space="preserve">4. </w:t>
      </w:r>
      <w:r w:rsidR="00344AB1">
        <w:t xml:space="preserve">1 </w:t>
      </w:r>
      <w:r w:rsidR="008C042E">
        <w:t>Cadastrar Denúncia</w:t>
      </w:r>
      <w:r w:rsidR="00330D47">
        <w:rPr>
          <w:position w:val="3"/>
        </w:rPr>
        <w:t>” no processo eleitoral de referência</w:t>
      </w:r>
      <w:r w:rsidR="008D2A66">
        <w:rPr>
          <w:position w:val="3"/>
        </w:rPr>
        <w:t xml:space="preserve"> na história</w:t>
      </w:r>
      <w:r w:rsidR="00330D47">
        <w:rPr>
          <w:position w:val="3"/>
        </w:rPr>
        <w:t>:</w:t>
      </w:r>
      <w:bookmarkEnd w:id="15"/>
    </w:p>
    <w:p w14:paraId="5537D44C" w14:textId="6F3E8041" w:rsidR="00330D47" w:rsidRDefault="00330D47" w:rsidP="007B708D">
      <w:pPr>
        <w:pStyle w:val="PargrafodaLista"/>
        <w:widowControl/>
        <w:numPr>
          <w:ilvl w:val="4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Envia o e-mail para o responsável pelo cadastro d</w:t>
      </w:r>
      <w:r w:rsidR="0060165C">
        <w:rPr>
          <w:position w:val="3"/>
        </w:rPr>
        <w:t>a denúncia</w:t>
      </w:r>
      <w:r>
        <w:rPr>
          <w:position w:val="3"/>
        </w:rPr>
        <w:t>;</w:t>
      </w:r>
    </w:p>
    <w:p w14:paraId="6FB1041D" w14:textId="37DE15C8" w:rsidR="00656382" w:rsidRPr="00876A33" w:rsidRDefault="00330D47" w:rsidP="007B708D">
      <w:pPr>
        <w:pStyle w:val="PargrafodaLista"/>
        <w:widowControl/>
        <w:numPr>
          <w:ilvl w:val="4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89401B">
        <w:rPr>
          <w:b/>
          <w:position w:val="3"/>
        </w:rPr>
        <w:t>2</w:t>
      </w:r>
      <w:r w:rsidRPr="00330D47">
        <w:rPr>
          <w:position w:val="3"/>
        </w:rPr>
        <w:t>:</w:t>
      </w:r>
      <w:r>
        <w:rPr>
          <w:position w:val="3"/>
        </w:rPr>
        <w:t xml:space="preserve"> Envia o e-mail para</w:t>
      </w:r>
      <w:r w:rsidR="00780BF1">
        <w:rPr>
          <w:position w:val="3"/>
        </w:rPr>
        <w:t xml:space="preserve"> o</w:t>
      </w:r>
      <w:r>
        <w:rPr>
          <w:position w:val="3"/>
        </w:rPr>
        <w:t xml:space="preserve"> </w:t>
      </w:r>
      <w:r w:rsidR="00780BF1">
        <w:rPr>
          <w:position w:val="3"/>
        </w:rPr>
        <w:t>coordenador e o adjunto</w:t>
      </w:r>
      <w:r w:rsidR="00F15103">
        <w:rPr>
          <w:position w:val="3"/>
        </w:rPr>
        <w:t xml:space="preserve"> da Com</w:t>
      </w:r>
      <w:r w:rsidR="0060165C">
        <w:rPr>
          <w:position w:val="3"/>
        </w:rPr>
        <w:t>issão Eleitoral da UF do denunciado (</w:t>
      </w:r>
      <w:r w:rsidR="0099525A">
        <w:rPr>
          <w:b/>
          <w:position w:val="3"/>
        </w:rPr>
        <w:t>Somente para as denúncias de membro de comissão, membro de chapa de UF e chapa de UF</w:t>
      </w:r>
      <w:r w:rsidR="0099525A" w:rsidRPr="0099525A">
        <w:rPr>
          <w:position w:val="3"/>
        </w:rPr>
        <w:t>).</w:t>
      </w:r>
      <w:r w:rsidR="0099525A">
        <w:rPr>
          <w:position w:val="3"/>
        </w:rPr>
        <w:t xml:space="preserve"> </w:t>
      </w:r>
      <w:r w:rsidR="00780BF1">
        <w:rPr>
          <w:position w:val="3"/>
        </w:rPr>
        <w:t xml:space="preserve">Envia o e-mail para o coordenador e o adjunto da </w:t>
      </w:r>
      <w:r w:rsidR="00656382" w:rsidRPr="00876A33">
        <w:rPr>
          <w:position w:val="3"/>
        </w:rPr>
        <w:t>Comissão Eleitoral Nacional</w:t>
      </w:r>
      <w:r w:rsidR="00D23204">
        <w:rPr>
          <w:position w:val="3"/>
        </w:rPr>
        <w:t xml:space="preserve"> (</w:t>
      </w:r>
      <w:r w:rsidR="00780BF1">
        <w:rPr>
          <w:b/>
          <w:position w:val="3"/>
        </w:rPr>
        <w:t>Somente os tipos de denúncia de chapa de IES, membro de chapa de IES</w:t>
      </w:r>
      <w:r w:rsidR="00EA1580">
        <w:rPr>
          <w:b/>
          <w:position w:val="3"/>
        </w:rPr>
        <w:t xml:space="preserve"> e membro de comissão CEN</w:t>
      </w:r>
      <w:r w:rsidR="00D23204">
        <w:rPr>
          <w:position w:val="3"/>
        </w:rPr>
        <w:t>)</w:t>
      </w:r>
      <w:r w:rsidR="00656382" w:rsidRPr="00876A33">
        <w:rPr>
          <w:position w:val="3"/>
        </w:rPr>
        <w:t xml:space="preserve">; </w:t>
      </w:r>
    </w:p>
    <w:p w14:paraId="0B927E36" w14:textId="4A0076A3" w:rsidR="00EA5EB0" w:rsidRDefault="00656382" w:rsidP="007B708D">
      <w:pPr>
        <w:pStyle w:val="PargrafodaLista"/>
        <w:widowControl/>
        <w:numPr>
          <w:ilvl w:val="4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89401B">
        <w:rPr>
          <w:b/>
          <w:position w:val="3"/>
        </w:rPr>
        <w:t>3</w:t>
      </w:r>
      <w:r w:rsidRPr="00330D47">
        <w:rPr>
          <w:position w:val="3"/>
        </w:rPr>
        <w:t>:</w:t>
      </w:r>
      <w:r>
        <w:rPr>
          <w:position w:val="3"/>
        </w:rPr>
        <w:t xml:space="preserve"> Envia o e-mail para o Assessor da Comissão Eleitora</w:t>
      </w:r>
      <w:r w:rsidR="00876A33">
        <w:rPr>
          <w:position w:val="3"/>
        </w:rPr>
        <w:t xml:space="preserve">l da UF do </w:t>
      </w:r>
      <w:r w:rsidR="0099525A">
        <w:rPr>
          <w:position w:val="3"/>
        </w:rPr>
        <w:t>denunciado (</w:t>
      </w:r>
      <w:r w:rsidR="0099525A">
        <w:rPr>
          <w:b/>
          <w:position w:val="3"/>
        </w:rPr>
        <w:t>Somente para as denúncias de membro de comissão, membro de chapa de UF e chapa de UF</w:t>
      </w:r>
      <w:r w:rsidR="0099525A" w:rsidRPr="0099525A">
        <w:rPr>
          <w:position w:val="3"/>
        </w:rPr>
        <w:t>)</w:t>
      </w:r>
      <w:r w:rsidR="00876A33">
        <w:rPr>
          <w:position w:val="3"/>
        </w:rPr>
        <w:t xml:space="preserve">. </w:t>
      </w:r>
      <w:r w:rsidRPr="00876A33">
        <w:rPr>
          <w:position w:val="3"/>
        </w:rPr>
        <w:t>Envia o e-mail para o Assessor da Comissão Eleitoral Nacional</w:t>
      </w:r>
      <w:r w:rsidR="00617D1E">
        <w:rPr>
          <w:position w:val="3"/>
        </w:rPr>
        <w:t xml:space="preserve"> (</w:t>
      </w:r>
      <w:r w:rsidR="00617D1E" w:rsidRPr="00D23204">
        <w:rPr>
          <w:b/>
          <w:position w:val="3"/>
        </w:rPr>
        <w:t>Todos os tipos de denúncia</w:t>
      </w:r>
      <w:r w:rsidR="00617D1E">
        <w:rPr>
          <w:position w:val="3"/>
        </w:rPr>
        <w:t>)</w:t>
      </w:r>
      <w:r w:rsidRPr="00876A33">
        <w:rPr>
          <w:position w:val="3"/>
        </w:rPr>
        <w:t>.</w:t>
      </w:r>
      <w:r w:rsidR="00B479FC" w:rsidRPr="00EA5EB0">
        <w:rPr>
          <w:position w:val="3"/>
        </w:rPr>
        <w:t xml:space="preserve"> </w:t>
      </w:r>
    </w:p>
    <w:p w14:paraId="1B89AB92" w14:textId="32293240" w:rsidR="00656382" w:rsidRDefault="008B1978" w:rsidP="007B708D">
      <w:pPr>
        <w:pStyle w:val="PargrafodaLista"/>
        <w:widowControl/>
        <w:numPr>
          <w:ilvl w:val="2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 w:rsidRPr="008B1978">
        <w:rPr>
          <w:b/>
          <w:position w:val="3"/>
        </w:rPr>
        <w:t>Membro de Chapa</w:t>
      </w:r>
      <w:r>
        <w:rPr>
          <w:position w:val="3"/>
        </w:rPr>
        <w:t xml:space="preserve">”: </w:t>
      </w:r>
      <w:r w:rsidR="005F0752">
        <w:rPr>
          <w:position w:val="3"/>
        </w:rPr>
        <w:t xml:space="preserve">Em cada um dos </w:t>
      </w:r>
      <w:r w:rsidR="004B6F49">
        <w:rPr>
          <w:position w:val="3"/>
        </w:rPr>
        <w:t>3</w:t>
      </w:r>
      <w:r w:rsidR="005F0752">
        <w:rPr>
          <w:position w:val="3"/>
        </w:rPr>
        <w:t xml:space="preserve"> registros de e-mail o sistema deve</w:t>
      </w:r>
      <w:r w:rsidR="00B479FC">
        <w:rPr>
          <w:position w:val="3"/>
        </w:rPr>
        <w:t xml:space="preserve"> exibir os seguintes dados </w:t>
      </w:r>
      <w:r>
        <w:rPr>
          <w:position w:val="3"/>
        </w:rPr>
        <w:t>da denúncia</w:t>
      </w:r>
      <w:r w:rsidR="00B479FC">
        <w:rPr>
          <w:position w:val="3"/>
        </w:rPr>
        <w:t xml:space="preserve"> abaixo do texto do corpo do e-mail:</w:t>
      </w:r>
    </w:p>
    <w:p w14:paraId="1D71D38C" w14:textId="7D184ABF" w:rsidR="001F1F01" w:rsidRDefault="00701C8D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</w:t>
      </w:r>
      <w:r w:rsidR="00BA1C8C">
        <w:rPr>
          <w:position w:val="3"/>
        </w:rPr>
        <w:t>:</w:t>
      </w:r>
      <w:r>
        <w:rPr>
          <w:position w:val="3"/>
        </w:rPr>
        <w:t xml:space="preserve"> (Número);</w:t>
      </w:r>
    </w:p>
    <w:p w14:paraId="488C6B48" w14:textId="5FBD52A4" w:rsidR="00701C8D" w:rsidRDefault="00BA1C8C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</w:t>
      </w:r>
      <w:r w:rsidR="00701C8D">
        <w:rPr>
          <w:position w:val="3"/>
        </w:rPr>
        <w:t>Ano);</w:t>
      </w:r>
    </w:p>
    <w:p w14:paraId="636FF582" w14:textId="27F8742E" w:rsidR="006022F6" w:rsidRDefault="006022F6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</w:t>
      </w:r>
      <w:r w:rsidR="00BA1C8C">
        <w:rPr>
          <w:position w:val="3"/>
        </w:rPr>
        <w:t>:</w:t>
      </w:r>
      <w:r w:rsidR="008B1978">
        <w:rPr>
          <w:position w:val="3"/>
        </w:rPr>
        <w:t>;</w:t>
      </w:r>
      <w:proofErr w:type="gramEnd"/>
    </w:p>
    <w:p w14:paraId="7A0EAA56" w14:textId="018DC6AE" w:rsidR="00701C8D" w:rsidRDefault="00701C8D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Nome do </w:t>
      </w:r>
      <w:proofErr w:type="gramStart"/>
      <w:r w:rsidR="006022F6">
        <w:rPr>
          <w:position w:val="3"/>
        </w:rPr>
        <w:t>Denunciado</w:t>
      </w:r>
      <w:r w:rsidR="00BA1C8C">
        <w:rPr>
          <w:position w:val="3"/>
        </w:rPr>
        <w:t>:</w:t>
      </w:r>
      <w:r>
        <w:rPr>
          <w:position w:val="3"/>
        </w:rPr>
        <w:t>;</w:t>
      </w:r>
      <w:proofErr w:type="gramEnd"/>
    </w:p>
    <w:p w14:paraId="20093D38" w14:textId="370BBD01" w:rsidR="00701C8D" w:rsidRDefault="00701C8D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Nº </w:t>
      </w:r>
      <w:proofErr w:type="gramStart"/>
      <w:r>
        <w:rPr>
          <w:position w:val="3"/>
        </w:rPr>
        <w:t>Chapa</w:t>
      </w:r>
      <w:r w:rsidR="00BA1C8C">
        <w:rPr>
          <w:position w:val="3"/>
        </w:rPr>
        <w:t>:</w:t>
      </w:r>
      <w:r>
        <w:rPr>
          <w:position w:val="3"/>
        </w:rPr>
        <w:t>;</w:t>
      </w:r>
      <w:proofErr w:type="gramEnd"/>
    </w:p>
    <w:p w14:paraId="41F00C4F" w14:textId="00CA1D29" w:rsidR="00701C8D" w:rsidRDefault="00701C8D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</w:t>
      </w:r>
      <w:r w:rsidR="00BA1C8C">
        <w:rPr>
          <w:position w:val="3"/>
        </w:rPr>
        <w:t>:</w:t>
      </w:r>
      <w:r>
        <w:rPr>
          <w:position w:val="3"/>
        </w:rPr>
        <w:t xml:space="preserve"> (UF da Chapa</w:t>
      </w:r>
      <w:r w:rsidR="0046218B">
        <w:rPr>
          <w:position w:val="3"/>
        </w:rPr>
        <w:t xml:space="preserve"> ou IES</w:t>
      </w:r>
      <w:r>
        <w:rPr>
          <w:position w:val="3"/>
        </w:rPr>
        <w:t>);</w:t>
      </w:r>
    </w:p>
    <w:p w14:paraId="3E4C6877" w14:textId="06AA7823" w:rsidR="00701C8D" w:rsidRDefault="006022F6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Narração dos </w:t>
      </w:r>
      <w:proofErr w:type="gramStart"/>
      <w:r>
        <w:rPr>
          <w:position w:val="3"/>
        </w:rPr>
        <w:t>fatos</w:t>
      </w:r>
      <w:r w:rsidR="00BA1C8C">
        <w:rPr>
          <w:position w:val="3"/>
        </w:rPr>
        <w:t>:</w:t>
      </w:r>
      <w:r w:rsidR="0046218B">
        <w:rPr>
          <w:position w:val="3"/>
        </w:rPr>
        <w:t>;</w:t>
      </w:r>
      <w:proofErr w:type="gramEnd"/>
    </w:p>
    <w:p w14:paraId="51C4D19E" w14:textId="4238991C" w:rsidR="0046218B" w:rsidRPr="0046218B" w:rsidRDefault="0046218B" w:rsidP="0046218B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(Se houver).</w:t>
      </w:r>
    </w:p>
    <w:p w14:paraId="75E38A16" w14:textId="3895C946" w:rsidR="008B1978" w:rsidRDefault="00CF23B1" w:rsidP="007B708D">
      <w:pPr>
        <w:pStyle w:val="PargrafodaLista"/>
        <w:widowControl/>
        <w:numPr>
          <w:ilvl w:val="2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8B1978">
        <w:rPr>
          <w:position w:val="3"/>
        </w:rPr>
        <w:t>Caso o tipo de denúncia seja “</w:t>
      </w:r>
      <w:r>
        <w:rPr>
          <w:b/>
          <w:position w:val="3"/>
        </w:rPr>
        <w:t>Chapa</w:t>
      </w:r>
      <w:r w:rsidR="008B1978">
        <w:rPr>
          <w:position w:val="3"/>
        </w:rPr>
        <w:t>”: Em cada um dos 3 registros de e-mail o sistema deve exibir os seguintes dados da denúncia abaixo do texto do corpo do e-mail:</w:t>
      </w:r>
    </w:p>
    <w:p w14:paraId="35357397" w14:textId="7C684D9D" w:rsidR="008B1978" w:rsidRDefault="008B1978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</w:t>
      </w:r>
      <w:r w:rsidR="00BA1C8C">
        <w:rPr>
          <w:position w:val="3"/>
        </w:rPr>
        <w:t>:</w:t>
      </w:r>
      <w:r>
        <w:rPr>
          <w:position w:val="3"/>
        </w:rPr>
        <w:t xml:space="preserve"> (Número);</w:t>
      </w:r>
    </w:p>
    <w:p w14:paraId="5EA03C99" w14:textId="48766D95" w:rsidR="008B1978" w:rsidRDefault="008B1978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</w:t>
      </w:r>
      <w:r w:rsidR="00BA1C8C">
        <w:rPr>
          <w:position w:val="3"/>
        </w:rPr>
        <w:t>:</w:t>
      </w:r>
      <w:r>
        <w:rPr>
          <w:position w:val="3"/>
        </w:rPr>
        <w:t xml:space="preserve"> (Ano);</w:t>
      </w:r>
    </w:p>
    <w:p w14:paraId="4441A421" w14:textId="0256B630" w:rsidR="008B1978" w:rsidRDefault="008B1978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</w:t>
      </w:r>
      <w:r w:rsidR="00BA1C8C">
        <w:rPr>
          <w:position w:val="3"/>
        </w:rPr>
        <w:t>:</w:t>
      </w:r>
      <w:r>
        <w:rPr>
          <w:position w:val="3"/>
        </w:rPr>
        <w:t>;</w:t>
      </w:r>
      <w:proofErr w:type="gramEnd"/>
    </w:p>
    <w:p w14:paraId="0012464B" w14:textId="539806BC" w:rsidR="008B1978" w:rsidRDefault="008B1978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Nº </w:t>
      </w:r>
      <w:proofErr w:type="gramStart"/>
      <w:r>
        <w:rPr>
          <w:position w:val="3"/>
        </w:rPr>
        <w:t>Chapa</w:t>
      </w:r>
      <w:r w:rsidR="00BA1C8C">
        <w:rPr>
          <w:position w:val="3"/>
        </w:rPr>
        <w:t>:</w:t>
      </w:r>
      <w:r>
        <w:rPr>
          <w:position w:val="3"/>
        </w:rPr>
        <w:t>;</w:t>
      </w:r>
      <w:proofErr w:type="gramEnd"/>
    </w:p>
    <w:p w14:paraId="581F59ED" w14:textId="68712A7B" w:rsidR="008B1978" w:rsidRDefault="008B1978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</w:t>
      </w:r>
      <w:r w:rsidR="00BA1C8C">
        <w:rPr>
          <w:position w:val="3"/>
        </w:rPr>
        <w:t>:</w:t>
      </w:r>
      <w:r>
        <w:rPr>
          <w:position w:val="3"/>
        </w:rPr>
        <w:t xml:space="preserve"> (UF da Chapa</w:t>
      </w:r>
      <w:r w:rsidR="0046218B">
        <w:rPr>
          <w:position w:val="3"/>
        </w:rPr>
        <w:t xml:space="preserve"> ou IES</w:t>
      </w:r>
      <w:r>
        <w:rPr>
          <w:position w:val="3"/>
        </w:rPr>
        <w:t>);</w:t>
      </w:r>
    </w:p>
    <w:p w14:paraId="45C9B928" w14:textId="32727416" w:rsidR="008B1978" w:rsidRDefault="008B1978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Narração dos </w:t>
      </w:r>
      <w:proofErr w:type="gramStart"/>
      <w:r>
        <w:rPr>
          <w:position w:val="3"/>
        </w:rPr>
        <w:t>fatos</w:t>
      </w:r>
      <w:r w:rsidR="00BA1C8C">
        <w:rPr>
          <w:position w:val="3"/>
        </w:rPr>
        <w:t>:</w:t>
      </w:r>
      <w:r w:rsidR="0046218B">
        <w:rPr>
          <w:position w:val="3"/>
        </w:rPr>
        <w:t>;</w:t>
      </w:r>
      <w:proofErr w:type="gramEnd"/>
    </w:p>
    <w:p w14:paraId="7CD5D5A7" w14:textId="61577AF2" w:rsidR="0046218B" w:rsidRPr="0046218B" w:rsidRDefault="0046218B" w:rsidP="0046218B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(Se houver).</w:t>
      </w:r>
    </w:p>
    <w:p w14:paraId="4023BB87" w14:textId="65575C91" w:rsidR="00CF23B1" w:rsidRDefault="00CF23B1" w:rsidP="007B708D">
      <w:pPr>
        <w:pStyle w:val="PargrafodaLista"/>
        <w:widowControl/>
        <w:numPr>
          <w:ilvl w:val="2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>
        <w:rPr>
          <w:position w:val="3"/>
        </w:rPr>
        <w:t>”: Em cada um dos 3 registros de e-mail o sistema deve exibir os seguintes dados da denúncia abaixo do texto do corpo do e-mail:</w:t>
      </w:r>
    </w:p>
    <w:p w14:paraId="35DE0502" w14:textId="2271924B" w:rsidR="00CF23B1" w:rsidRDefault="00CF23B1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</w:t>
      </w:r>
      <w:r w:rsidR="006925D2">
        <w:rPr>
          <w:position w:val="3"/>
        </w:rPr>
        <w:t>:</w:t>
      </w:r>
      <w:r>
        <w:rPr>
          <w:position w:val="3"/>
        </w:rPr>
        <w:t xml:space="preserve"> (Número);</w:t>
      </w:r>
    </w:p>
    <w:p w14:paraId="2172E4D6" w14:textId="5752C49F" w:rsidR="00CF23B1" w:rsidRDefault="00CF23B1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</w:t>
      </w:r>
      <w:r w:rsidR="006925D2">
        <w:rPr>
          <w:position w:val="3"/>
        </w:rPr>
        <w:t>:</w:t>
      </w:r>
      <w:r>
        <w:rPr>
          <w:position w:val="3"/>
        </w:rPr>
        <w:t xml:space="preserve"> (Ano);</w:t>
      </w:r>
    </w:p>
    <w:p w14:paraId="4FC1A7AE" w14:textId="1D4DEBA5" w:rsidR="00CF23B1" w:rsidRDefault="00CF23B1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</w:t>
      </w:r>
      <w:r w:rsidR="006925D2">
        <w:rPr>
          <w:position w:val="3"/>
        </w:rPr>
        <w:t>:</w:t>
      </w:r>
      <w:r>
        <w:rPr>
          <w:position w:val="3"/>
        </w:rPr>
        <w:t>;</w:t>
      </w:r>
      <w:proofErr w:type="gramEnd"/>
    </w:p>
    <w:p w14:paraId="534A920E" w14:textId="5155D149" w:rsidR="00CF23B1" w:rsidRDefault="00CF23B1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Nome do </w:t>
      </w:r>
      <w:proofErr w:type="gramStart"/>
      <w:r>
        <w:rPr>
          <w:position w:val="3"/>
        </w:rPr>
        <w:t>Denunciado</w:t>
      </w:r>
      <w:r w:rsidR="006925D2">
        <w:rPr>
          <w:position w:val="3"/>
        </w:rPr>
        <w:t>:</w:t>
      </w:r>
      <w:r>
        <w:rPr>
          <w:position w:val="3"/>
        </w:rPr>
        <w:t>;</w:t>
      </w:r>
      <w:proofErr w:type="gramEnd"/>
    </w:p>
    <w:p w14:paraId="0A5970D5" w14:textId="36BE43F2" w:rsidR="00CF23B1" w:rsidRDefault="00CF23B1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</w:t>
      </w:r>
      <w:r w:rsidR="0046218B">
        <w:rPr>
          <w:position w:val="3"/>
        </w:rPr>
        <w:t>:</w:t>
      </w:r>
      <w:r>
        <w:rPr>
          <w:position w:val="3"/>
        </w:rPr>
        <w:t xml:space="preserve"> (UF do denunciado);</w:t>
      </w:r>
    </w:p>
    <w:p w14:paraId="244A4BB6" w14:textId="023CF961" w:rsidR="00CF23B1" w:rsidRDefault="00CF23B1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Narração dos </w:t>
      </w:r>
      <w:proofErr w:type="gramStart"/>
      <w:r>
        <w:rPr>
          <w:position w:val="3"/>
        </w:rPr>
        <w:t>fatos</w:t>
      </w:r>
      <w:r w:rsidR="0046218B">
        <w:rPr>
          <w:position w:val="3"/>
        </w:rPr>
        <w:t>:;</w:t>
      </w:r>
      <w:proofErr w:type="gramEnd"/>
    </w:p>
    <w:p w14:paraId="78379FE1" w14:textId="77777777" w:rsidR="0046218B" w:rsidRPr="00FF2A06" w:rsidRDefault="0046218B" w:rsidP="0046218B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(Se houver).</w:t>
      </w:r>
    </w:p>
    <w:p w14:paraId="368E0AB1" w14:textId="77777777" w:rsidR="0046218B" w:rsidRPr="00FF2A06" w:rsidRDefault="0046218B" w:rsidP="0046218B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40650A1D" w14:textId="26D1D280" w:rsidR="00F84864" w:rsidRDefault="00F84864" w:rsidP="00F84864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</w:pPr>
      <w:r>
        <w:t>Caso o período de cadastro do pedido de denúncia não esteja vigente</w:t>
      </w:r>
      <w:r w:rsidR="00E630C6">
        <w:t xml:space="preserve"> ou não</w:t>
      </w:r>
      <w:r w:rsidR="003849D4">
        <w:t xml:space="preserve"> exista atividade </w:t>
      </w:r>
      <w:r w:rsidR="0096295E">
        <w:t xml:space="preserve">secundária </w:t>
      </w:r>
      <w:r w:rsidR="003849D4">
        <w:t>“4.1 Cadastrar Denúncia”</w:t>
      </w:r>
      <w:r w:rsidR="00D741E8">
        <w:t xml:space="preserve"> cadastrada</w:t>
      </w:r>
      <w:r>
        <w:t>, e o usuário tente acessar a funcionalidade “Cadastrar Denúncia”, então o sistema exibe a mensagem</w:t>
      </w:r>
      <w:r w:rsidR="001D5134">
        <w:t xml:space="preserve"> </w:t>
      </w:r>
      <w:r w:rsidR="001D5134" w:rsidRPr="001D5134">
        <w:rPr>
          <w:b/>
        </w:rPr>
        <w:fldChar w:fldCharType="begin"/>
      </w:r>
      <w:r w:rsidR="001D5134" w:rsidRPr="001D5134">
        <w:rPr>
          <w:b/>
        </w:rPr>
        <w:instrText xml:space="preserve"> REF _Ref32914261 \r \h </w:instrText>
      </w:r>
      <w:r w:rsidR="001D5134">
        <w:rPr>
          <w:b/>
        </w:rPr>
        <w:instrText xml:space="preserve"> \* MERGEFORMAT </w:instrText>
      </w:r>
      <w:r w:rsidR="001D5134" w:rsidRPr="001D5134">
        <w:rPr>
          <w:b/>
        </w:rPr>
      </w:r>
      <w:r w:rsidR="001D5134" w:rsidRPr="001D5134">
        <w:rPr>
          <w:b/>
        </w:rPr>
        <w:fldChar w:fldCharType="separate"/>
      </w:r>
      <w:r w:rsidR="001D5134" w:rsidRPr="001D5134">
        <w:rPr>
          <w:b/>
        </w:rPr>
        <w:t>ME09</w:t>
      </w:r>
      <w:r w:rsidR="001D5134" w:rsidRPr="001D5134">
        <w:rPr>
          <w:b/>
        </w:rPr>
        <w:fldChar w:fldCharType="end"/>
      </w:r>
      <w:r>
        <w:t>;</w:t>
      </w:r>
    </w:p>
    <w:p w14:paraId="70225ACA" w14:textId="77777777" w:rsidR="00CF23B1" w:rsidRPr="00CF23B1" w:rsidRDefault="00CF23B1" w:rsidP="00CF23B1">
      <w:pPr>
        <w:spacing w:after="200" w:line="276" w:lineRule="auto"/>
        <w:contextualSpacing/>
        <w:rPr>
          <w:position w:val="3"/>
        </w:rPr>
      </w:pPr>
    </w:p>
    <w:p w14:paraId="48EB80BD" w14:textId="77777777" w:rsidR="008B1978" w:rsidRPr="008B1978" w:rsidRDefault="008B1978" w:rsidP="008B1978">
      <w:pPr>
        <w:spacing w:after="200" w:line="276" w:lineRule="auto"/>
        <w:ind w:left="1800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6" w:name="_Toc12290439"/>
      <w:bookmarkStart w:id="17" w:name="_Toc23266189"/>
      <w:bookmarkStart w:id="18" w:name="_Toc31881912"/>
      <w:r>
        <w:t>MENSAGENS</w:t>
      </w:r>
      <w:bookmarkEnd w:id="16"/>
      <w:bookmarkEnd w:id="17"/>
      <w:bookmarkEnd w:id="18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7EA2564B" w14:textId="47D9A239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883BE8E" w14:textId="77777777" w:rsidR="002927EC" w:rsidRPr="00D00F47" w:rsidRDefault="002927EC" w:rsidP="007B708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12023348"/>
          </w:p>
        </w:tc>
        <w:bookmarkEnd w:id="19"/>
        <w:tc>
          <w:tcPr>
            <w:tcW w:w="5293" w:type="dxa"/>
          </w:tcPr>
          <w:p w14:paraId="51324193" w14:textId="63E0DF62" w:rsidR="002927EC" w:rsidRPr="006271D7" w:rsidRDefault="0097392F" w:rsidP="00B9451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100A8523" w14:textId="5C8C9260" w:rsidR="002927EC" w:rsidRPr="000126F0" w:rsidRDefault="0097392F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03313D0D" w14:textId="782D3416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927EC" w:rsidRPr="000126F0" w14:paraId="06B2360A" w14:textId="12FFD51F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7B708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3434261"/>
          </w:p>
        </w:tc>
        <w:bookmarkEnd w:id="20"/>
        <w:tc>
          <w:tcPr>
            <w:tcW w:w="5293" w:type="dxa"/>
          </w:tcPr>
          <w:p w14:paraId="3AEEEF62" w14:textId="317AAC6A" w:rsidR="002927EC" w:rsidRDefault="00A760BA" w:rsidP="00D91833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a) Arquiteto(a) e Urbanista seu pedido de denúncia foi cadastrado com êxito e foi gerado o número </w:t>
            </w:r>
            <w:r w:rsidR="00D91833">
              <w:rPr>
                <w:rFonts w:cs="Arial"/>
                <w:sz w:val="18"/>
                <w:szCs w:val="18"/>
              </w:rPr>
              <w:t>&lt;Protocolo&gt;</w:t>
            </w:r>
            <w:r>
              <w:rPr>
                <w:rFonts w:cs="Arial"/>
                <w:sz w:val="18"/>
                <w:szCs w:val="18"/>
              </w:rPr>
              <w:t xml:space="preserve"> de acompanhamento.</w:t>
            </w:r>
          </w:p>
        </w:tc>
        <w:tc>
          <w:tcPr>
            <w:tcW w:w="1409" w:type="dxa"/>
          </w:tcPr>
          <w:p w14:paraId="7B62570B" w14:textId="10E3642E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22D056E0" w:rsidR="002927EC" w:rsidRPr="000126F0" w:rsidRDefault="00A760BA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2927EC" w:rsidRPr="000126F0" w14:paraId="13EAA188" w14:textId="3A6EA748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8397A6B" w14:textId="77777777" w:rsidR="002927EC" w:rsidRPr="00D00F47" w:rsidRDefault="002927EC" w:rsidP="007B708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23769065"/>
          </w:p>
        </w:tc>
        <w:bookmarkEnd w:id="21"/>
        <w:tc>
          <w:tcPr>
            <w:tcW w:w="5293" w:type="dxa"/>
          </w:tcPr>
          <w:p w14:paraId="301A3D1A" w14:textId="4D03888C" w:rsidR="002927EC" w:rsidRDefault="00166132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79A6ED4D" w14:textId="52720A77" w:rsidR="002927EC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21457FD" w14:textId="77777777" w:rsidR="002927EC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A82F6D" w:rsidRPr="000126F0" w14:paraId="477FE24B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2631CA9" w14:textId="77777777" w:rsidR="00A82F6D" w:rsidRPr="00D00F47" w:rsidRDefault="00A82F6D" w:rsidP="007B708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6525195"/>
          </w:p>
        </w:tc>
        <w:bookmarkEnd w:id="22"/>
        <w:tc>
          <w:tcPr>
            <w:tcW w:w="5293" w:type="dxa"/>
          </w:tcPr>
          <w:p w14:paraId="5F4F72A2" w14:textId="0553AE2A" w:rsidR="00A82F6D" w:rsidRDefault="00305E0C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é possível cadastrar um pedido de denúncia para o mesmo denunciado na eleição atual.</w:t>
            </w:r>
          </w:p>
        </w:tc>
        <w:tc>
          <w:tcPr>
            <w:tcW w:w="1409" w:type="dxa"/>
          </w:tcPr>
          <w:p w14:paraId="05ED98C8" w14:textId="094EF498" w:rsidR="00A82F6D" w:rsidRDefault="00305E0C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070AE1AA" w14:textId="68FAD01A" w:rsidR="00A82F6D" w:rsidRDefault="00A82F6D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A82F6D" w:rsidRPr="000126F0" w14:paraId="1B0A6150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21FBF93" w14:textId="77777777" w:rsidR="00A82F6D" w:rsidRPr="00D00F47" w:rsidRDefault="00A82F6D" w:rsidP="007B708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6524170"/>
          </w:p>
        </w:tc>
        <w:bookmarkEnd w:id="23"/>
        <w:tc>
          <w:tcPr>
            <w:tcW w:w="5293" w:type="dxa"/>
          </w:tcPr>
          <w:p w14:paraId="470561FD" w14:textId="7B6E1798" w:rsidR="00A82F6D" w:rsidRDefault="00305E0C" w:rsidP="00305E0C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é possível duplicar os dados das testemunhas. Favor revisá-los.</w:t>
            </w:r>
          </w:p>
        </w:tc>
        <w:tc>
          <w:tcPr>
            <w:tcW w:w="1409" w:type="dxa"/>
          </w:tcPr>
          <w:p w14:paraId="348CFCDB" w14:textId="6D87686D" w:rsidR="00A82F6D" w:rsidRDefault="00AC63A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1FCD1E26" w14:textId="77777777" w:rsidR="00A82F6D" w:rsidRDefault="00A82F6D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52BE8" w:rsidRPr="000126F0" w14:paraId="0ECCD06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2D79AC5D" w14:textId="77777777" w:rsidR="00152BE8" w:rsidRPr="00D00F47" w:rsidRDefault="00152BE8" w:rsidP="007B708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30516601"/>
          </w:p>
        </w:tc>
        <w:bookmarkEnd w:id="24"/>
        <w:tc>
          <w:tcPr>
            <w:tcW w:w="5293" w:type="dxa"/>
          </w:tcPr>
          <w:p w14:paraId="2FD63717" w14:textId="56B836E8" w:rsidR="00152BE8" w:rsidRDefault="00152BE8" w:rsidP="00305E0C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Os arquivos ainda não foram anexados no sistema, favor aguarde.</w:t>
            </w:r>
          </w:p>
        </w:tc>
        <w:tc>
          <w:tcPr>
            <w:tcW w:w="1409" w:type="dxa"/>
          </w:tcPr>
          <w:p w14:paraId="480C35E3" w14:textId="6CC56945" w:rsidR="00152BE8" w:rsidRDefault="00152BE8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177C18B7" w14:textId="77777777" w:rsidR="00152BE8" w:rsidRDefault="00152BE8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8B61CC" w:rsidRPr="000126F0" w14:paraId="5DB648FE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5B99459" w14:textId="77777777" w:rsidR="008B61CC" w:rsidRPr="00D00F47" w:rsidRDefault="008B61CC" w:rsidP="007B708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30516998"/>
          </w:p>
        </w:tc>
        <w:bookmarkEnd w:id="25"/>
        <w:tc>
          <w:tcPr>
            <w:tcW w:w="5293" w:type="dxa"/>
          </w:tcPr>
          <w:p w14:paraId="1B7CFD3D" w14:textId="2B797576" w:rsidR="008B61CC" w:rsidRDefault="008B61CC" w:rsidP="00305E0C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Deseja concluir o cadastro da denúncia anterior?</w:t>
            </w:r>
          </w:p>
        </w:tc>
        <w:tc>
          <w:tcPr>
            <w:tcW w:w="1409" w:type="dxa"/>
          </w:tcPr>
          <w:p w14:paraId="250BDE02" w14:textId="77777777" w:rsidR="008B61CC" w:rsidRDefault="008B61C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50CC31" w14:textId="600C9464" w:rsidR="008B61CC" w:rsidRDefault="008B61CC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Sim, </w:t>
            </w:r>
            <w:proofErr w:type="gramStart"/>
            <w:r>
              <w:rPr>
                <w:sz w:val="18"/>
                <w:szCs w:val="18"/>
              </w:rPr>
              <w:t>Não</w:t>
            </w:r>
            <w:proofErr w:type="gramEnd"/>
          </w:p>
        </w:tc>
      </w:tr>
      <w:tr w:rsidR="0091569E" w:rsidRPr="000126F0" w14:paraId="6E492D4D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4E04740A" w14:textId="77777777" w:rsidR="0091569E" w:rsidRPr="00D00F47" w:rsidRDefault="0091569E" w:rsidP="007B708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30517982"/>
          </w:p>
        </w:tc>
        <w:bookmarkEnd w:id="26"/>
        <w:tc>
          <w:tcPr>
            <w:tcW w:w="5293" w:type="dxa"/>
          </w:tcPr>
          <w:p w14:paraId="1BE4918E" w14:textId="0F4AAA4A" w:rsidR="0091569E" w:rsidRDefault="0091569E" w:rsidP="00305E0C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 (a) Arquiteto (a) e Urbanista, foi expirado o prazo para o cadastramento de denúncia.</w:t>
            </w:r>
          </w:p>
        </w:tc>
        <w:tc>
          <w:tcPr>
            <w:tcW w:w="1409" w:type="dxa"/>
          </w:tcPr>
          <w:p w14:paraId="2AB0B9F9" w14:textId="7204B548" w:rsidR="0091569E" w:rsidRDefault="0091569E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8DB4093" w14:textId="2FCE88C3" w:rsidR="0091569E" w:rsidRDefault="0091569E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F84864" w:rsidRPr="000126F0" w14:paraId="1A218C49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AB2A048" w14:textId="77777777" w:rsidR="00F84864" w:rsidRPr="00D00F47" w:rsidRDefault="00F84864" w:rsidP="007B708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32914261"/>
          </w:p>
        </w:tc>
        <w:bookmarkEnd w:id="27"/>
        <w:tc>
          <w:tcPr>
            <w:tcW w:w="5293" w:type="dxa"/>
          </w:tcPr>
          <w:p w14:paraId="71BBCD96" w14:textId="139F79C8" w:rsidR="00F84864" w:rsidRDefault="00F84864" w:rsidP="00305E0C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período para &lt;Nome da funcionalidade&gt; não está vigente para nenhum processo eleitoral.</w:t>
            </w:r>
          </w:p>
        </w:tc>
        <w:tc>
          <w:tcPr>
            <w:tcW w:w="1409" w:type="dxa"/>
          </w:tcPr>
          <w:p w14:paraId="4CCADD24" w14:textId="3D4BC881" w:rsidR="00F84864" w:rsidRDefault="00F84864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1D928C6A" w14:textId="05BDE11F" w:rsidR="00F84864" w:rsidRDefault="00F84864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99035D" w:rsidRPr="000126F0" w14:paraId="0560CE81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295D5806" w14:textId="77777777" w:rsidR="0099035D" w:rsidRPr="00D00F47" w:rsidRDefault="0099035D" w:rsidP="007B708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33782403"/>
          </w:p>
        </w:tc>
        <w:bookmarkEnd w:id="28"/>
        <w:tc>
          <w:tcPr>
            <w:tcW w:w="5293" w:type="dxa"/>
          </w:tcPr>
          <w:p w14:paraId="7D0695A0" w14:textId="653CDF76" w:rsidR="0099035D" w:rsidRDefault="0099035D" w:rsidP="00305E0C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foram encontrados registros cadastrados para o tipo de denúncia.</w:t>
            </w:r>
          </w:p>
        </w:tc>
        <w:tc>
          <w:tcPr>
            <w:tcW w:w="1409" w:type="dxa"/>
          </w:tcPr>
          <w:p w14:paraId="00A704DA" w14:textId="4C5ECA9B" w:rsidR="0099035D" w:rsidRDefault="0099035D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2271DE10" w14:textId="7A9A5721" w:rsidR="0099035D" w:rsidRDefault="0099035D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9" w:name="_Toc31881913"/>
      <w:r>
        <w:t>INFORMAÇÕES COMPLEMENTARES</w:t>
      </w:r>
      <w:bookmarkEnd w:id="29"/>
    </w:p>
    <w:p w14:paraId="0FFCACF1" w14:textId="602E699C" w:rsidR="001711A1" w:rsidRDefault="004E164F" w:rsidP="00927FDD">
      <w:r>
        <w:t>O sistema deve registrar o log da operação na base de dados</w:t>
      </w:r>
      <w:r w:rsidR="00292D48">
        <w:t>:</w:t>
      </w:r>
    </w:p>
    <w:p w14:paraId="5868CA39" w14:textId="61C384C6" w:rsidR="008C4438" w:rsidRDefault="00292D48" w:rsidP="008C4438">
      <w:pPr>
        <w:pStyle w:val="PargrafodaLista"/>
        <w:numPr>
          <w:ilvl w:val="0"/>
          <w:numId w:val="20"/>
        </w:numPr>
      </w:pPr>
      <w:r>
        <w:t>Usuário</w:t>
      </w:r>
      <w:r w:rsidR="008C4438">
        <w:t xml:space="preserve"> (Nome e CPF)</w:t>
      </w:r>
      <w:r w:rsidR="00FB1129">
        <w:t>;</w:t>
      </w:r>
    </w:p>
    <w:p w14:paraId="38882513" w14:textId="5E2A0562" w:rsidR="00FB1129" w:rsidRDefault="00FB1129" w:rsidP="007B708D">
      <w:pPr>
        <w:pStyle w:val="PargrafodaLista"/>
        <w:numPr>
          <w:ilvl w:val="0"/>
          <w:numId w:val="20"/>
        </w:numPr>
      </w:pPr>
      <w:proofErr w:type="spellStart"/>
      <w:r>
        <w:lastRenderedPageBreak/>
        <w:t>Nr</w:t>
      </w:r>
      <w:proofErr w:type="spellEnd"/>
      <w:r>
        <w:t xml:space="preserve"> Protocolo;</w:t>
      </w:r>
    </w:p>
    <w:p w14:paraId="765421D7" w14:textId="4A261DED" w:rsidR="00FB1129" w:rsidRDefault="00FB1129" w:rsidP="007B708D">
      <w:pPr>
        <w:pStyle w:val="PargrafodaLista"/>
        <w:numPr>
          <w:ilvl w:val="0"/>
          <w:numId w:val="20"/>
        </w:numPr>
      </w:pPr>
      <w:r>
        <w:t>Processo Eleitoral</w:t>
      </w:r>
      <w:r w:rsidR="008C4438">
        <w:t xml:space="preserve"> (Número e Ano)</w:t>
      </w:r>
      <w:r>
        <w:t>;</w:t>
      </w:r>
      <w:r w:rsidR="00292D48">
        <w:t xml:space="preserve"> </w:t>
      </w:r>
    </w:p>
    <w:p w14:paraId="4190571F" w14:textId="1E6AAEC1" w:rsidR="00FB1129" w:rsidRDefault="008C4438" w:rsidP="007B708D">
      <w:pPr>
        <w:pStyle w:val="PargrafodaLista"/>
        <w:numPr>
          <w:ilvl w:val="0"/>
          <w:numId w:val="20"/>
        </w:numPr>
      </w:pPr>
      <w:r>
        <w:t>Ação</w:t>
      </w:r>
      <w:r w:rsidR="00FB1129">
        <w:t>: Cadastro da denúncia;</w:t>
      </w:r>
    </w:p>
    <w:p w14:paraId="6F966B6C" w14:textId="0FCE4913" w:rsidR="00292D48" w:rsidRDefault="00FB1129" w:rsidP="007B708D">
      <w:pPr>
        <w:pStyle w:val="PargrafodaLista"/>
        <w:numPr>
          <w:ilvl w:val="0"/>
          <w:numId w:val="20"/>
        </w:numPr>
      </w:pPr>
      <w:r>
        <w:t>D</w:t>
      </w:r>
      <w:r w:rsidR="00292D48">
        <w:t>ata e hora</w:t>
      </w:r>
      <w:r>
        <w:t>.</w:t>
      </w:r>
    </w:p>
    <w:p w14:paraId="40950B14" w14:textId="3DFC4C2B" w:rsidR="00292D48" w:rsidRDefault="00292D48" w:rsidP="00927FDD">
      <w:r>
        <w:tab/>
      </w:r>
    </w:p>
    <w:p w14:paraId="0146461F" w14:textId="75387B7A" w:rsidR="002927EC" w:rsidRPr="00EC175D" w:rsidRDefault="00AD0188" w:rsidP="00927FDD">
      <w:r>
        <w:t>Comportamento padrão das</w:t>
      </w:r>
      <w:r w:rsidR="005B729F">
        <w:t xml:space="preserve"> mensagens:</w:t>
      </w:r>
    </w:p>
    <w:p w14:paraId="7FFCBC18" w14:textId="4D9B2D6C" w:rsidR="002927EC" w:rsidRPr="00EC175D" w:rsidRDefault="002927EC" w:rsidP="007B708D">
      <w:pPr>
        <w:pStyle w:val="PargrafodaLista"/>
        <w:numPr>
          <w:ilvl w:val="0"/>
          <w:numId w:val="16"/>
        </w:numPr>
      </w:pPr>
      <w:r w:rsidRPr="00EC175D">
        <w:t>O sistema deve ter um temporizador de 5 segundos para cada mensagem exibida</w:t>
      </w:r>
      <w:r w:rsidR="00D46763">
        <w:t xml:space="preserve"> dos tipos “Sucesso”, “Alerta” e “Erro”</w:t>
      </w:r>
      <w:r w:rsidRPr="00EC175D">
        <w:t>.</w:t>
      </w:r>
    </w:p>
    <w:p w14:paraId="1DC8E4B3" w14:textId="77777777" w:rsidR="002927EC" w:rsidRPr="00EC175D" w:rsidRDefault="002927EC" w:rsidP="007B708D">
      <w:pPr>
        <w:pStyle w:val="PargrafodaLista"/>
        <w:numPr>
          <w:ilvl w:val="0"/>
          <w:numId w:val="16"/>
        </w:numPr>
      </w:pPr>
      <w:r w:rsidRPr="00EC175D">
        <w:t xml:space="preserve">Ao final dos 5 segundos, o sistema deve fechar a caixa de mensagem e não </w:t>
      </w:r>
      <w:proofErr w:type="gramStart"/>
      <w:r w:rsidRPr="00EC175D">
        <w:t>exibi-la</w:t>
      </w:r>
      <w:proofErr w:type="gramEnd"/>
      <w:r w:rsidRPr="00EC175D">
        <w:t xml:space="preserve"> na tela.</w:t>
      </w:r>
    </w:p>
    <w:p w14:paraId="3EFA6F55" w14:textId="4B703EDB" w:rsidR="002927EC" w:rsidRDefault="002927EC" w:rsidP="007B708D">
      <w:pPr>
        <w:pStyle w:val="PargrafodaLista"/>
        <w:numPr>
          <w:ilvl w:val="0"/>
          <w:numId w:val="16"/>
        </w:numPr>
      </w:pPr>
      <w:r w:rsidRPr="00EC175D">
        <w:t>Caso surja uma nova mensagem, o sistema deve exibi-la logo abaixo daquela que fo</w:t>
      </w:r>
      <w:r w:rsidR="00AC4B96">
        <w:t>i anteriormente criada;</w:t>
      </w:r>
    </w:p>
    <w:p w14:paraId="4F9B7B93" w14:textId="6791AA70" w:rsidR="00BB2779" w:rsidRDefault="00AC4B96" w:rsidP="00BB2779">
      <w:pPr>
        <w:pStyle w:val="PargrafodaLista"/>
        <w:numPr>
          <w:ilvl w:val="0"/>
          <w:numId w:val="16"/>
        </w:numPr>
      </w:pPr>
      <w:r>
        <w:t>Mensagens</w:t>
      </w:r>
      <w:r w:rsidR="00927FDD">
        <w:t xml:space="preserve"> que não possuam tipo</w:t>
      </w:r>
      <w:r w:rsidR="00BB2779">
        <w:t xml:space="preserve"> não utilizam temporizador.</w:t>
      </w:r>
    </w:p>
    <w:p w14:paraId="4D857A2B" w14:textId="20F8F319" w:rsidR="006C118F" w:rsidRPr="006C118F" w:rsidRDefault="006C118F" w:rsidP="00354AB5">
      <w:pPr>
        <w:pStyle w:val="Dica"/>
        <w:rPr>
          <w:color w:val="auto"/>
          <w:sz w:val="20"/>
          <w:szCs w:val="20"/>
        </w:rPr>
      </w:pPr>
    </w:p>
    <w:sectPr w:rsidR="006C118F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0C7D5" w14:textId="77777777" w:rsidR="006A75C3" w:rsidRDefault="006A75C3">
      <w:r>
        <w:separator/>
      </w:r>
    </w:p>
    <w:p w14:paraId="19EF317D" w14:textId="77777777" w:rsidR="006A75C3" w:rsidRDefault="006A75C3"/>
  </w:endnote>
  <w:endnote w:type="continuationSeparator" w:id="0">
    <w:p w14:paraId="256C282B" w14:textId="77777777" w:rsidR="006A75C3" w:rsidRDefault="006A75C3">
      <w:r>
        <w:continuationSeparator/>
      </w:r>
    </w:p>
    <w:p w14:paraId="414DD09D" w14:textId="77777777" w:rsidR="006A75C3" w:rsidRDefault="006A75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65AAA" w:rsidRDefault="00865AA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65AAA" w:rsidRPr="003D59E6" w14:paraId="2B97DD6D" w14:textId="77777777">
      <w:tc>
        <w:tcPr>
          <w:tcW w:w="4605" w:type="dxa"/>
          <w:vAlign w:val="center"/>
        </w:tcPr>
        <w:p w14:paraId="0297AE86" w14:textId="77777777" w:rsidR="00865AAA" w:rsidRPr="003D59E6" w:rsidRDefault="00865AA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65AAA" w:rsidRPr="0017543C" w:rsidRDefault="00865AA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40095F">
            <w:rPr>
              <w:rStyle w:val="Nmerodepgina"/>
              <w:rFonts w:ascii="Verdana" w:hAnsi="Verdana" w:cs="Arial"/>
              <w:b/>
              <w:noProof/>
            </w:rPr>
            <w:t>13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65AAA" w:rsidRPr="0057652B" w:rsidRDefault="00865A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5F576" w14:textId="77777777" w:rsidR="006A75C3" w:rsidRDefault="006A75C3">
      <w:r>
        <w:separator/>
      </w:r>
    </w:p>
    <w:p w14:paraId="30165E40" w14:textId="77777777" w:rsidR="006A75C3" w:rsidRDefault="006A75C3"/>
  </w:footnote>
  <w:footnote w:type="continuationSeparator" w:id="0">
    <w:p w14:paraId="2AB46467" w14:textId="77777777" w:rsidR="006A75C3" w:rsidRDefault="006A75C3">
      <w:r>
        <w:continuationSeparator/>
      </w:r>
    </w:p>
    <w:p w14:paraId="657C9E87" w14:textId="77777777" w:rsidR="006A75C3" w:rsidRDefault="006A75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65AA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65AAA" w:rsidRPr="0017543C" w:rsidRDefault="00865AA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50347730" r:id="rId2"/>
            </w:object>
          </w:r>
        </w:p>
      </w:tc>
      <w:tc>
        <w:tcPr>
          <w:tcW w:w="4111" w:type="dxa"/>
          <w:vAlign w:val="center"/>
        </w:tcPr>
        <w:p w14:paraId="2CC77D67" w14:textId="197C9806" w:rsidR="00865AAA" w:rsidRPr="00C6532E" w:rsidRDefault="00865AAA" w:rsidP="005622BB">
          <w:pPr>
            <w:pStyle w:val="Cabealho"/>
            <w:jc w:val="center"/>
            <w:rPr>
              <w:rFonts w:ascii="Verdana" w:hAnsi="Verdana"/>
            </w:rPr>
          </w:pPr>
          <w:r>
            <w:t>HST- 051 – Cadastrar Denúncia</w:t>
          </w:r>
        </w:p>
      </w:tc>
      <w:tc>
        <w:tcPr>
          <w:tcW w:w="3260" w:type="dxa"/>
          <w:vAlign w:val="center"/>
        </w:tcPr>
        <w:p w14:paraId="7C22B301" w14:textId="22E2F8E7" w:rsidR="00865AAA" w:rsidRPr="004A2AAB" w:rsidRDefault="00865AA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65AAA" w:rsidRPr="004A2AAB" w:rsidRDefault="00865AA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865AAA" w:rsidRDefault="00865AAA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65AAA" w:rsidRDefault="00865AA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65AAA" w:rsidRDefault="00865AA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0E1B6198"/>
    <w:multiLevelType w:val="hybridMultilevel"/>
    <w:tmpl w:val="876237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47223181"/>
    <w:multiLevelType w:val="hybridMultilevel"/>
    <w:tmpl w:val="857683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35F5B"/>
    <w:multiLevelType w:val="multilevel"/>
    <w:tmpl w:val="E1AC2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8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 w15:restartNumberingAfterBreak="0">
    <w:nsid w:val="77B34D5D"/>
    <w:multiLevelType w:val="hybridMultilevel"/>
    <w:tmpl w:val="61F8B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8"/>
  </w:num>
  <w:num w:numId="3">
    <w:abstractNumId w:val="28"/>
  </w:num>
  <w:num w:numId="4">
    <w:abstractNumId w:val="12"/>
  </w:num>
  <w:num w:numId="5">
    <w:abstractNumId w:val="27"/>
  </w:num>
  <w:num w:numId="6">
    <w:abstractNumId w:val="8"/>
  </w:num>
  <w:num w:numId="7">
    <w:abstractNumId w:val="14"/>
  </w:num>
  <w:num w:numId="8">
    <w:abstractNumId w:val="19"/>
  </w:num>
  <w:num w:numId="9">
    <w:abstractNumId w:val="2"/>
  </w:num>
  <w:num w:numId="10">
    <w:abstractNumId w:val="5"/>
  </w:num>
  <w:num w:numId="11">
    <w:abstractNumId w:val="21"/>
  </w:num>
  <w:num w:numId="12">
    <w:abstractNumId w:val="7"/>
  </w:num>
  <w:num w:numId="13">
    <w:abstractNumId w:val="9"/>
  </w:num>
  <w:num w:numId="14">
    <w:abstractNumId w:val="6"/>
  </w:num>
  <w:num w:numId="15">
    <w:abstractNumId w:val="20"/>
  </w:num>
  <w:num w:numId="16">
    <w:abstractNumId w:val="11"/>
  </w:num>
  <w:num w:numId="17">
    <w:abstractNumId w:val="24"/>
  </w:num>
  <w:num w:numId="18">
    <w:abstractNumId w:val="26"/>
  </w:num>
  <w:num w:numId="19">
    <w:abstractNumId w:val="15"/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2C5B"/>
    <w:rsid w:val="00016339"/>
    <w:rsid w:val="00020731"/>
    <w:rsid w:val="00020A51"/>
    <w:rsid w:val="000211D9"/>
    <w:rsid w:val="00021F00"/>
    <w:rsid w:val="00022F02"/>
    <w:rsid w:val="00026871"/>
    <w:rsid w:val="00031408"/>
    <w:rsid w:val="00036499"/>
    <w:rsid w:val="00045942"/>
    <w:rsid w:val="00050550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D3C"/>
    <w:rsid w:val="00064F78"/>
    <w:rsid w:val="000656C5"/>
    <w:rsid w:val="00065C98"/>
    <w:rsid w:val="00070317"/>
    <w:rsid w:val="00071D0D"/>
    <w:rsid w:val="00072376"/>
    <w:rsid w:val="00076318"/>
    <w:rsid w:val="000825ED"/>
    <w:rsid w:val="000848A6"/>
    <w:rsid w:val="00090081"/>
    <w:rsid w:val="00090DD8"/>
    <w:rsid w:val="00090EFE"/>
    <w:rsid w:val="00092606"/>
    <w:rsid w:val="0009796C"/>
    <w:rsid w:val="000A01B5"/>
    <w:rsid w:val="000A2C6C"/>
    <w:rsid w:val="000A6FE9"/>
    <w:rsid w:val="000A7708"/>
    <w:rsid w:val="000B038B"/>
    <w:rsid w:val="000B0771"/>
    <w:rsid w:val="000B38E9"/>
    <w:rsid w:val="000B4978"/>
    <w:rsid w:val="000B624B"/>
    <w:rsid w:val="000C03AE"/>
    <w:rsid w:val="000C0B01"/>
    <w:rsid w:val="000C0B27"/>
    <w:rsid w:val="000C20BD"/>
    <w:rsid w:val="000C4D66"/>
    <w:rsid w:val="000C733E"/>
    <w:rsid w:val="000C795C"/>
    <w:rsid w:val="000D3A32"/>
    <w:rsid w:val="000D55A7"/>
    <w:rsid w:val="000D6620"/>
    <w:rsid w:val="000E10A0"/>
    <w:rsid w:val="000E2630"/>
    <w:rsid w:val="000E3457"/>
    <w:rsid w:val="000E4445"/>
    <w:rsid w:val="000E57EF"/>
    <w:rsid w:val="000E5F1F"/>
    <w:rsid w:val="000F2EC9"/>
    <w:rsid w:val="000F6540"/>
    <w:rsid w:val="000F6CA7"/>
    <w:rsid w:val="000F6F72"/>
    <w:rsid w:val="0010280B"/>
    <w:rsid w:val="001032F3"/>
    <w:rsid w:val="00105443"/>
    <w:rsid w:val="00106C0F"/>
    <w:rsid w:val="0010717B"/>
    <w:rsid w:val="00107D30"/>
    <w:rsid w:val="00110BB0"/>
    <w:rsid w:val="00111747"/>
    <w:rsid w:val="00111FB8"/>
    <w:rsid w:val="00112035"/>
    <w:rsid w:val="00116691"/>
    <w:rsid w:val="00120056"/>
    <w:rsid w:val="00121264"/>
    <w:rsid w:val="0012455A"/>
    <w:rsid w:val="00125048"/>
    <w:rsid w:val="001262DC"/>
    <w:rsid w:val="00134531"/>
    <w:rsid w:val="00134588"/>
    <w:rsid w:val="001346CA"/>
    <w:rsid w:val="001353F1"/>
    <w:rsid w:val="00135D31"/>
    <w:rsid w:val="00137CB7"/>
    <w:rsid w:val="001418E1"/>
    <w:rsid w:val="00141C5E"/>
    <w:rsid w:val="00142655"/>
    <w:rsid w:val="00142D2C"/>
    <w:rsid w:val="00142DD4"/>
    <w:rsid w:val="00143AA7"/>
    <w:rsid w:val="00143AE0"/>
    <w:rsid w:val="00145494"/>
    <w:rsid w:val="00145CB2"/>
    <w:rsid w:val="0014605A"/>
    <w:rsid w:val="00152BE8"/>
    <w:rsid w:val="00155E7D"/>
    <w:rsid w:val="00156503"/>
    <w:rsid w:val="00157E66"/>
    <w:rsid w:val="00160028"/>
    <w:rsid w:val="001624F9"/>
    <w:rsid w:val="00162BCE"/>
    <w:rsid w:val="00165338"/>
    <w:rsid w:val="00165659"/>
    <w:rsid w:val="00165A72"/>
    <w:rsid w:val="00165B69"/>
    <w:rsid w:val="00166132"/>
    <w:rsid w:val="001670E7"/>
    <w:rsid w:val="001701BE"/>
    <w:rsid w:val="001711A1"/>
    <w:rsid w:val="00172963"/>
    <w:rsid w:val="0017696D"/>
    <w:rsid w:val="0017700F"/>
    <w:rsid w:val="001777C1"/>
    <w:rsid w:val="001806F4"/>
    <w:rsid w:val="00182ECD"/>
    <w:rsid w:val="0019459B"/>
    <w:rsid w:val="00194A9F"/>
    <w:rsid w:val="00194AA8"/>
    <w:rsid w:val="001971B3"/>
    <w:rsid w:val="001975BE"/>
    <w:rsid w:val="001A2218"/>
    <w:rsid w:val="001A2FF5"/>
    <w:rsid w:val="001A309A"/>
    <w:rsid w:val="001A3E71"/>
    <w:rsid w:val="001A5E0F"/>
    <w:rsid w:val="001A6CA3"/>
    <w:rsid w:val="001A7234"/>
    <w:rsid w:val="001B012E"/>
    <w:rsid w:val="001B1A50"/>
    <w:rsid w:val="001B1AF2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3F6D"/>
    <w:rsid w:val="001D5134"/>
    <w:rsid w:val="001D5DD4"/>
    <w:rsid w:val="001D6958"/>
    <w:rsid w:val="001D7362"/>
    <w:rsid w:val="001D78CC"/>
    <w:rsid w:val="001E5FCB"/>
    <w:rsid w:val="001E7DA1"/>
    <w:rsid w:val="001F1623"/>
    <w:rsid w:val="001F1F01"/>
    <w:rsid w:val="001F2292"/>
    <w:rsid w:val="001F6B4C"/>
    <w:rsid w:val="001F6C31"/>
    <w:rsid w:val="00200968"/>
    <w:rsid w:val="002028D7"/>
    <w:rsid w:val="00206D67"/>
    <w:rsid w:val="00210280"/>
    <w:rsid w:val="002103B1"/>
    <w:rsid w:val="0021173B"/>
    <w:rsid w:val="00214D97"/>
    <w:rsid w:val="0021528E"/>
    <w:rsid w:val="00215C74"/>
    <w:rsid w:val="0022486D"/>
    <w:rsid w:val="002254FF"/>
    <w:rsid w:val="002264A6"/>
    <w:rsid w:val="00226BB4"/>
    <w:rsid w:val="00230564"/>
    <w:rsid w:val="0023318E"/>
    <w:rsid w:val="002350C0"/>
    <w:rsid w:val="002359C8"/>
    <w:rsid w:val="0023608F"/>
    <w:rsid w:val="0024203F"/>
    <w:rsid w:val="002437BE"/>
    <w:rsid w:val="00245173"/>
    <w:rsid w:val="00247683"/>
    <w:rsid w:val="00251B1C"/>
    <w:rsid w:val="0025568E"/>
    <w:rsid w:val="00263970"/>
    <w:rsid w:val="00266BFA"/>
    <w:rsid w:val="00267DC7"/>
    <w:rsid w:val="002712B3"/>
    <w:rsid w:val="00272CC9"/>
    <w:rsid w:val="00275F60"/>
    <w:rsid w:val="00277737"/>
    <w:rsid w:val="00285628"/>
    <w:rsid w:val="00287C8C"/>
    <w:rsid w:val="00290B40"/>
    <w:rsid w:val="002927EC"/>
    <w:rsid w:val="00292D48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84B"/>
    <w:rsid w:val="002C2864"/>
    <w:rsid w:val="002C750E"/>
    <w:rsid w:val="002C7F07"/>
    <w:rsid w:val="002D1BDF"/>
    <w:rsid w:val="002D1CAA"/>
    <w:rsid w:val="002D3F16"/>
    <w:rsid w:val="002D561C"/>
    <w:rsid w:val="002D79A0"/>
    <w:rsid w:val="002E2041"/>
    <w:rsid w:val="002E7813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5E0C"/>
    <w:rsid w:val="003060BF"/>
    <w:rsid w:val="00307363"/>
    <w:rsid w:val="00307A89"/>
    <w:rsid w:val="00310629"/>
    <w:rsid w:val="0031283D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0480"/>
    <w:rsid w:val="003419D8"/>
    <w:rsid w:val="00342AFD"/>
    <w:rsid w:val="0034311B"/>
    <w:rsid w:val="00344AB1"/>
    <w:rsid w:val="00344F6E"/>
    <w:rsid w:val="00347052"/>
    <w:rsid w:val="00347BB0"/>
    <w:rsid w:val="003503E2"/>
    <w:rsid w:val="003510DD"/>
    <w:rsid w:val="00353CEF"/>
    <w:rsid w:val="00354AB5"/>
    <w:rsid w:val="00354B80"/>
    <w:rsid w:val="003562D2"/>
    <w:rsid w:val="0035649F"/>
    <w:rsid w:val="0036094F"/>
    <w:rsid w:val="00361A0B"/>
    <w:rsid w:val="00362959"/>
    <w:rsid w:val="003708BF"/>
    <w:rsid w:val="003716C2"/>
    <w:rsid w:val="003722A4"/>
    <w:rsid w:val="003729B6"/>
    <w:rsid w:val="00372E4E"/>
    <w:rsid w:val="003733A1"/>
    <w:rsid w:val="003772F5"/>
    <w:rsid w:val="00381899"/>
    <w:rsid w:val="00382B08"/>
    <w:rsid w:val="003849D4"/>
    <w:rsid w:val="00384A0A"/>
    <w:rsid w:val="003903A9"/>
    <w:rsid w:val="003934FC"/>
    <w:rsid w:val="00395773"/>
    <w:rsid w:val="00396331"/>
    <w:rsid w:val="003978B7"/>
    <w:rsid w:val="00397A07"/>
    <w:rsid w:val="00397E0F"/>
    <w:rsid w:val="003A0AB7"/>
    <w:rsid w:val="003A0FE0"/>
    <w:rsid w:val="003A1E62"/>
    <w:rsid w:val="003A244F"/>
    <w:rsid w:val="003A261E"/>
    <w:rsid w:val="003A5214"/>
    <w:rsid w:val="003A5A15"/>
    <w:rsid w:val="003A6E6C"/>
    <w:rsid w:val="003A6EF6"/>
    <w:rsid w:val="003B0E06"/>
    <w:rsid w:val="003B32DC"/>
    <w:rsid w:val="003B4B68"/>
    <w:rsid w:val="003B4B94"/>
    <w:rsid w:val="003B63CF"/>
    <w:rsid w:val="003B7779"/>
    <w:rsid w:val="003C0368"/>
    <w:rsid w:val="003C0C12"/>
    <w:rsid w:val="003C1EAF"/>
    <w:rsid w:val="003C4CF8"/>
    <w:rsid w:val="003D4F15"/>
    <w:rsid w:val="003D5767"/>
    <w:rsid w:val="003E05E2"/>
    <w:rsid w:val="003E16B7"/>
    <w:rsid w:val="003E353E"/>
    <w:rsid w:val="003E5072"/>
    <w:rsid w:val="003E7BCF"/>
    <w:rsid w:val="003F01E8"/>
    <w:rsid w:val="003F2380"/>
    <w:rsid w:val="003F4193"/>
    <w:rsid w:val="003F45FF"/>
    <w:rsid w:val="003F629D"/>
    <w:rsid w:val="003F78CD"/>
    <w:rsid w:val="0040095F"/>
    <w:rsid w:val="004017B0"/>
    <w:rsid w:val="00402755"/>
    <w:rsid w:val="00402FB3"/>
    <w:rsid w:val="00406C11"/>
    <w:rsid w:val="00410002"/>
    <w:rsid w:val="00411E80"/>
    <w:rsid w:val="004127EA"/>
    <w:rsid w:val="004166D4"/>
    <w:rsid w:val="0042216F"/>
    <w:rsid w:val="00423475"/>
    <w:rsid w:val="00423B76"/>
    <w:rsid w:val="00424FDE"/>
    <w:rsid w:val="00427294"/>
    <w:rsid w:val="00430470"/>
    <w:rsid w:val="004307FE"/>
    <w:rsid w:val="0043209D"/>
    <w:rsid w:val="00432970"/>
    <w:rsid w:val="00433E23"/>
    <w:rsid w:val="00434B58"/>
    <w:rsid w:val="00441F6B"/>
    <w:rsid w:val="00445958"/>
    <w:rsid w:val="00452F7E"/>
    <w:rsid w:val="00453895"/>
    <w:rsid w:val="0046218B"/>
    <w:rsid w:val="004629EA"/>
    <w:rsid w:val="00462B29"/>
    <w:rsid w:val="00465842"/>
    <w:rsid w:val="004670C6"/>
    <w:rsid w:val="0047077D"/>
    <w:rsid w:val="00471F93"/>
    <w:rsid w:val="00472A62"/>
    <w:rsid w:val="00474BAB"/>
    <w:rsid w:val="004764B9"/>
    <w:rsid w:val="00481081"/>
    <w:rsid w:val="00482C73"/>
    <w:rsid w:val="00485B09"/>
    <w:rsid w:val="00487494"/>
    <w:rsid w:val="00487D07"/>
    <w:rsid w:val="00490199"/>
    <w:rsid w:val="004905E2"/>
    <w:rsid w:val="00491640"/>
    <w:rsid w:val="00492DEA"/>
    <w:rsid w:val="00492E0E"/>
    <w:rsid w:val="00496A36"/>
    <w:rsid w:val="004A1149"/>
    <w:rsid w:val="004A1DAD"/>
    <w:rsid w:val="004A4D97"/>
    <w:rsid w:val="004A699B"/>
    <w:rsid w:val="004A6AC6"/>
    <w:rsid w:val="004B2780"/>
    <w:rsid w:val="004B2EE1"/>
    <w:rsid w:val="004B44D5"/>
    <w:rsid w:val="004B5E8C"/>
    <w:rsid w:val="004B6F49"/>
    <w:rsid w:val="004B7836"/>
    <w:rsid w:val="004C3E38"/>
    <w:rsid w:val="004C5406"/>
    <w:rsid w:val="004C76D1"/>
    <w:rsid w:val="004D000D"/>
    <w:rsid w:val="004D60DE"/>
    <w:rsid w:val="004D7401"/>
    <w:rsid w:val="004E164F"/>
    <w:rsid w:val="004E42D4"/>
    <w:rsid w:val="004E6355"/>
    <w:rsid w:val="004F2D3C"/>
    <w:rsid w:val="004F5F85"/>
    <w:rsid w:val="004F74DA"/>
    <w:rsid w:val="005002F4"/>
    <w:rsid w:val="00506B74"/>
    <w:rsid w:val="00506FBC"/>
    <w:rsid w:val="00506FCD"/>
    <w:rsid w:val="00515FBB"/>
    <w:rsid w:val="00523715"/>
    <w:rsid w:val="00524337"/>
    <w:rsid w:val="00526D00"/>
    <w:rsid w:val="00527A8B"/>
    <w:rsid w:val="00531990"/>
    <w:rsid w:val="005319C0"/>
    <w:rsid w:val="00532638"/>
    <w:rsid w:val="005376D3"/>
    <w:rsid w:val="0054075C"/>
    <w:rsid w:val="005407C0"/>
    <w:rsid w:val="0054457D"/>
    <w:rsid w:val="0054497B"/>
    <w:rsid w:val="0055354B"/>
    <w:rsid w:val="00554170"/>
    <w:rsid w:val="00554E1D"/>
    <w:rsid w:val="00555818"/>
    <w:rsid w:val="00557A0F"/>
    <w:rsid w:val="00561B0B"/>
    <w:rsid w:val="005622BB"/>
    <w:rsid w:val="00564087"/>
    <w:rsid w:val="00564768"/>
    <w:rsid w:val="00564C0C"/>
    <w:rsid w:val="00566188"/>
    <w:rsid w:val="00566743"/>
    <w:rsid w:val="005711B6"/>
    <w:rsid w:val="005715DD"/>
    <w:rsid w:val="00572518"/>
    <w:rsid w:val="00574128"/>
    <w:rsid w:val="005770B3"/>
    <w:rsid w:val="00577620"/>
    <w:rsid w:val="00577BE5"/>
    <w:rsid w:val="00580668"/>
    <w:rsid w:val="0058232E"/>
    <w:rsid w:val="0058318B"/>
    <w:rsid w:val="00587974"/>
    <w:rsid w:val="00591D12"/>
    <w:rsid w:val="00591DB7"/>
    <w:rsid w:val="00593FA1"/>
    <w:rsid w:val="00596253"/>
    <w:rsid w:val="005975B4"/>
    <w:rsid w:val="005A1A0E"/>
    <w:rsid w:val="005A1F96"/>
    <w:rsid w:val="005A2664"/>
    <w:rsid w:val="005A2C86"/>
    <w:rsid w:val="005A4527"/>
    <w:rsid w:val="005B2E4A"/>
    <w:rsid w:val="005B660B"/>
    <w:rsid w:val="005B729F"/>
    <w:rsid w:val="005B77D4"/>
    <w:rsid w:val="005B7BEE"/>
    <w:rsid w:val="005D1A41"/>
    <w:rsid w:val="005D4539"/>
    <w:rsid w:val="005D5D2D"/>
    <w:rsid w:val="005E3012"/>
    <w:rsid w:val="005E4023"/>
    <w:rsid w:val="005E577D"/>
    <w:rsid w:val="005E77FA"/>
    <w:rsid w:val="005F0752"/>
    <w:rsid w:val="005F0D30"/>
    <w:rsid w:val="005F1915"/>
    <w:rsid w:val="005F2448"/>
    <w:rsid w:val="005F65D6"/>
    <w:rsid w:val="005F6896"/>
    <w:rsid w:val="006002CB"/>
    <w:rsid w:val="0060165C"/>
    <w:rsid w:val="006022F6"/>
    <w:rsid w:val="00602A47"/>
    <w:rsid w:val="006036B0"/>
    <w:rsid w:val="00606AF1"/>
    <w:rsid w:val="00606AF9"/>
    <w:rsid w:val="00606DEE"/>
    <w:rsid w:val="00614B97"/>
    <w:rsid w:val="00617D1E"/>
    <w:rsid w:val="006271D7"/>
    <w:rsid w:val="00630574"/>
    <w:rsid w:val="00631F95"/>
    <w:rsid w:val="0063366E"/>
    <w:rsid w:val="00633D3C"/>
    <w:rsid w:val="00633E2A"/>
    <w:rsid w:val="00634FD7"/>
    <w:rsid w:val="006352E6"/>
    <w:rsid w:val="00635CDA"/>
    <w:rsid w:val="00637B13"/>
    <w:rsid w:val="00640931"/>
    <w:rsid w:val="00643AF1"/>
    <w:rsid w:val="00644220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77C9F"/>
    <w:rsid w:val="006810ED"/>
    <w:rsid w:val="0068683D"/>
    <w:rsid w:val="00686D6F"/>
    <w:rsid w:val="00687DD9"/>
    <w:rsid w:val="006925D2"/>
    <w:rsid w:val="006959CB"/>
    <w:rsid w:val="00696AF7"/>
    <w:rsid w:val="00696BC0"/>
    <w:rsid w:val="006A1688"/>
    <w:rsid w:val="006A6B6E"/>
    <w:rsid w:val="006A75C3"/>
    <w:rsid w:val="006B0C3A"/>
    <w:rsid w:val="006B1FB8"/>
    <w:rsid w:val="006B3090"/>
    <w:rsid w:val="006B3978"/>
    <w:rsid w:val="006B45C9"/>
    <w:rsid w:val="006B5605"/>
    <w:rsid w:val="006B6098"/>
    <w:rsid w:val="006B6AFD"/>
    <w:rsid w:val="006B74E7"/>
    <w:rsid w:val="006C118F"/>
    <w:rsid w:val="006C3CED"/>
    <w:rsid w:val="006D3B7A"/>
    <w:rsid w:val="006D4A9F"/>
    <w:rsid w:val="006E06C6"/>
    <w:rsid w:val="006E2DA3"/>
    <w:rsid w:val="006E3F8D"/>
    <w:rsid w:val="006E63B4"/>
    <w:rsid w:val="006E6BBD"/>
    <w:rsid w:val="006E721D"/>
    <w:rsid w:val="006F273C"/>
    <w:rsid w:val="006F2F2B"/>
    <w:rsid w:val="006F7211"/>
    <w:rsid w:val="00700887"/>
    <w:rsid w:val="007011EB"/>
    <w:rsid w:val="00701721"/>
    <w:rsid w:val="00701C8D"/>
    <w:rsid w:val="007077EF"/>
    <w:rsid w:val="00711079"/>
    <w:rsid w:val="0071116C"/>
    <w:rsid w:val="00712CFB"/>
    <w:rsid w:val="00715BED"/>
    <w:rsid w:val="00716230"/>
    <w:rsid w:val="007165E1"/>
    <w:rsid w:val="007214CF"/>
    <w:rsid w:val="007262FA"/>
    <w:rsid w:val="00727873"/>
    <w:rsid w:val="00735A2C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6253"/>
    <w:rsid w:val="007565DE"/>
    <w:rsid w:val="007566B1"/>
    <w:rsid w:val="007569F0"/>
    <w:rsid w:val="00757A62"/>
    <w:rsid w:val="00760C10"/>
    <w:rsid w:val="00760E4C"/>
    <w:rsid w:val="00771810"/>
    <w:rsid w:val="0077245B"/>
    <w:rsid w:val="00773209"/>
    <w:rsid w:val="00773231"/>
    <w:rsid w:val="007749F3"/>
    <w:rsid w:val="007763FC"/>
    <w:rsid w:val="00780BF1"/>
    <w:rsid w:val="00780DC8"/>
    <w:rsid w:val="007811DE"/>
    <w:rsid w:val="00782404"/>
    <w:rsid w:val="00782AD4"/>
    <w:rsid w:val="00785945"/>
    <w:rsid w:val="00786174"/>
    <w:rsid w:val="00786354"/>
    <w:rsid w:val="007867AF"/>
    <w:rsid w:val="007867B5"/>
    <w:rsid w:val="00787E58"/>
    <w:rsid w:val="00790F8E"/>
    <w:rsid w:val="00790FE7"/>
    <w:rsid w:val="007A1EDD"/>
    <w:rsid w:val="007A27C8"/>
    <w:rsid w:val="007A2E31"/>
    <w:rsid w:val="007A463D"/>
    <w:rsid w:val="007B1B1F"/>
    <w:rsid w:val="007B3470"/>
    <w:rsid w:val="007B3B3D"/>
    <w:rsid w:val="007B5796"/>
    <w:rsid w:val="007B6867"/>
    <w:rsid w:val="007B708D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0C68"/>
    <w:rsid w:val="008011B8"/>
    <w:rsid w:val="00802D45"/>
    <w:rsid w:val="00806C76"/>
    <w:rsid w:val="00806D3C"/>
    <w:rsid w:val="00820476"/>
    <w:rsid w:val="0082141D"/>
    <w:rsid w:val="008232DC"/>
    <w:rsid w:val="008239EF"/>
    <w:rsid w:val="00825F00"/>
    <w:rsid w:val="00826E34"/>
    <w:rsid w:val="00827383"/>
    <w:rsid w:val="008278EF"/>
    <w:rsid w:val="008308DF"/>
    <w:rsid w:val="00840460"/>
    <w:rsid w:val="0084158C"/>
    <w:rsid w:val="00845AD5"/>
    <w:rsid w:val="008469B0"/>
    <w:rsid w:val="00847353"/>
    <w:rsid w:val="00850FF7"/>
    <w:rsid w:val="00851855"/>
    <w:rsid w:val="00853FD6"/>
    <w:rsid w:val="008545DB"/>
    <w:rsid w:val="008561B4"/>
    <w:rsid w:val="00856F79"/>
    <w:rsid w:val="00862F2D"/>
    <w:rsid w:val="00863636"/>
    <w:rsid w:val="00865AAA"/>
    <w:rsid w:val="008732A9"/>
    <w:rsid w:val="00874558"/>
    <w:rsid w:val="00876787"/>
    <w:rsid w:val="008767B4"/>
    <w:rsid w:val="00876A33"/>
    <w:rsid w:val="008800A5"/>
    <w:rsid w:val="00881969"/>
    <w:rsid w:val="0088297A"/>
    <w:rsid w:val="0088554D"/>
    <w:rsid w:val="00890DCB"/>
    <w:rsid w:val="0089401B"/>
    <w:rsid w:val="00897E50"/>
    <w:rsid w:val="008A5457"/>
    <w:rsid w:val="008A5B21"/>
    <w:rsid w:val="008A6E83"/>
    <w:rsid w:val="008A7043"/>
    <w:rsid w:val="008B1978"/>
    <w:rsid w:val="008B1B4B"/>
    <w:rsid w:val="008B61CC"/>
    <w:rsid w:val="008C042E"/>
    <w:rsid w:val="008C184D"/>
    <w:rsid w:val="008C18E2"/>
    <w:rsid w:val="008C4438"/>
    <w:rsid w:val="008C5874"/>
    <w:rsid w:val="008C608F"/>
    <w:rsid w:val="008C6C3F"/>
    <w:rsid w:val="008D016E"/>
    <w:rsid w:val="008D1793"/>
    <w:rsid w:val="008D2309"/>
    <w:rsid w:val="008D29C9"/>
    <w:rsid w:val="008D2A66"/>
    <w:rsid w:val="008D48B0"/>
    <w:rsid w:val="008D6202"/>
    <w:rsid w:val="008D75D5"/>
    <w:rsid w:val="008E1A8D"/>
    <w:rsid w:val="008E1EF5"/>
    <w:rsid w:val="008E2FA1"/>
    <w:rsid w:val="008E5665"/>
    <w:rsid w:val="008E58E3"/>
    <w:rsid w:val="008F3397"/>
    <w:rsid w:val="008F3793"/>
    <w:rsid w:val="008F50AF"/>
    <w:rsid w:val="008F5570"/>
    <w:rsid w:val="009000EE"/>
    <w:rsid w:val="00905944"/>
    <w:rsid w:val="00905A4E"/>
    <w:rsid w:val="00905BC9"/>
    <w:rsid w:val="00906E50"/>
    <w:rsid w:val="009118CF"/>
    <w:rsid w:val="00912C94"/>
    <w:rsid w:val="00913662"/>
    <w:rsid w:val="0091569E"/>
    <w:rsid w:val="0092073F"/>
    <w:rsid w:val="00921551"/>
    <w:rsid w:val="00922D03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8C6"/>
    <w:rsid w:val="009538E4"/>
    <w:rsid w:val="009548ED"/>
    <w:rsid w:val="0095544B"/>
    <w:rsid w:val="00957A91"/>
    <w:rsid w:val="00961D2E"/>
    <w:rsid w:val="0096295E"/>
    <w:rsid w:val="00963437"/>
    <w:rsid w:val="00964E33"/>
    <w:rsid w:val="00964EA1"/>
    <w:rsid w:val="00965F6F"/>
    <w:rsid w:val="00972D5A"/>
    <w:rsid w:val="0097392F"/>
    <w:rsid w:val="009809EA"/>
    <w:rsid w:val="00981360"/>
    <w:rsid w:val="00982ECD"/>
    <w:rsid w:val="0099035D"/>
    <w:rsid w:val="009904E1"/>
    <w:rsid w:val="009919E0"/>
    <w:rsid w:val="00992005"/>
    <w:rsid w:val="0099498B"/>
    <w:rsid w:val="0099525A"/>
    <w:rsid w:val="00995DB3"/>
    <w:rsid w:val="00997D16"/>
    <w:rsid w:val="009A3384"/>
    <w:rsid w:val="009B0E3A"/>
    <w:rsid w:val="009B111C"/>
    <w:rsid w:val="009B42E9"/>
    <w:rsid w:val="009B5314"/>
    <w:rsid w:val="009B5756"/>
    <w:rsid w:val="009B7011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32D2"/>
    <w:rsid w:val="009F3C23"/>
    <w:rsid w:val="009F3E3A"/>
    <w:rsid w:val="00A00A3F"/>
    <w:rsid w:val="00A014F1"/>
    <w:rsid w:val="00A030FF"/>
    <w:rsid w:val="00A03B3D"/>
    <w:rsid w:val="00A05379"/>
    <w:rsid w:val="00A064D7"/>
    <w:rsid w:val="00A10738"/>
    <w:rsid w:val="00A12737"/>
    <w:rsid w:val="00A133AA"/>
    <w:rsid w:val="00A13AD0"/>
    <w:rsid w:val="00A13B01"/>
    <w:rsid w:val="00A15B1C"/>
    <w:rsid w:val="00A17320"/>
    <w:rsid w:val="00A207A8"/>
    <w:rsid w:val="00A21CAA"/>
    <w:rsid w:val="00A26FA9"/>
    <w:rsid w:val="00A27725"/>
    <w:rsid w:val="00A27D3D"/>
    <w:rsid w:val="00A30720"/>
    <w:rsid w:val="00A31336"/>
    <w:rsid w:val="00A35C33"/>
    <w:rsid w:val="00A36754"/>
    <w:rsid w:val="00A4155F"/>
    <w:rsid w:val="00A42430"/>
    <w:rsid w:val="00A4247F"/>
    <w:rsid w:val="00A455EC"/>
    <w:rsid w:val="00A500D4"/>
    <w:rsid w:val="00A5243B"/>
    <w:rsid w:val="00A56F96"/>
    <w:rsid w:val="00A64DB1"/>
    <w:rsid w:val="00A70350"/>
    <w:rsid w:val="00A723B2"/>
    <w:rsid w:val="00A735A5"/>
    <w:rsid w:val="00A760BA"/>
    <w:rsid w:val="00A7720C"/>
    <w:rsid w:val="00A77C61"/>
    <w:rsid w:val="00A80DEE"/>
    <w:rsid w:val="00A8278A"/>
    <w:rsid w:val="00A82F6D"/>
    <w:rsid w:val="00A834A8"/>
    <w:rsid w:val="00A838F4"/>
    <w:rsid w:val="00A865C7"/>
    <w:rsid w:val="00A86EFF"/>
    <w:rsid w:val="00A86FE6"/>
    <w:rsid w:val="00A9026E"/>
    <w:rsid w:val="00A90B28"/>
    <w:rsid w:val="00A9241D"/>
    <w:rsid w:val="00A9454B"/>
    <w:rsid w:val="00A949F0"/>
    <w:rsid w:val="00A94DFA"/>
    <w:rsid w:val="00A976C1"/>
    <w:rsid w:val="00A97AEF"/>
    <w:rsid w:val="00A97D94"/>
    <w:rsid w:val="00AA0679"/>
    <w:rsid w:val="00AA1DBD"/>
    <w:rsid w:val="00AA3B1E"/>
    <w:rsid w:val="00AA5D0E"/>
    <w:rsid w:val="00AA6C1F"/>
    <w:rsid w:val="00AB1061"/>
    <w:rsid w:val="00AB6BF9"/>
    <w:rsid w:val="00AB7942"/>
    <w:rsid w:val="00AC3D6D"/>
    <w:rsid w:val="00AC4B96"/>
    <w:rsid w:val="00AC63A2"/>
    <w:rsid w:val="00AD0188"/>
    <w:rsid w:val="00AE0B33"/>
    <w:rsid w:val="00AE1752"/>
    <w:rsid w:val="00AE2C48"/>
    <w:rsid w:val="00AE4111"/>
    <w:rsid w:val="00AE554A"/>
    <w:rsid w:val="00AE7AA6"/>
    <w:rsid w:val="00AF15A7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7C3"/>
    <w:rsid w:val="00B26F29"/>
    <w:rsid w:val="00B27EDB"/>
    <w:rsid w:val="00B32664"/>
    <w:rsid w:val="00B327E0"/>
    <w:rsid w:val="00B346CF"/>
    <w:rsid w:val="00B3543F"/>
    <w:rsid w:val="00B37829"/>
    <w:rsid w:val="00B378D2"/>
    <w:rsid w:val="00B40E3B"/>
    <w:rsid w:val="00B4101A"/>
    <w:rsid w:val="00B410F5"/>
    <w:rsid w:val="00B41119"/>
    <w:rsid w:val="00B41C91"/>
    <w:rsid w:val="00B43814"/>
    <w:rsid w:val="00B479FC"/>
    <w:rsid w:val="00B51EB9"/>
    <w:rsid w:val="00B52C3F"/>
    <w:rsid w:val="00B5363F"/>
    <w:rsid w:val="00B53AB6"/>
    <w:rsid w:val="00B54A59"/>
    <w:rsid w:val="00B56097"/>
    <w:rsid w:val="00B563D1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86503"/>
    <w:rsid w:val="00B9228A"/>
    <w:rsid w:val="00B9451E"/>
    <w:rsid w:val="00B946BE"/>
    <w:rsid w:val="00B970BC"/>
    <w:rsid w:val="00BA0CA6"/>
    <w:rsid w:val="00BA0DE1"/>
    <w:rsid w:val="00BA1C8C"/>
    <w:rsid w:val="00BA39E5"/>
    <w:rsid w:val="00BA45EF"/>
    <w:rsid w:val="00BA4DD5"/>
    <w:rsid w:val="00BB0D6B"/>
    <w:rsid w:val="00BB1A1B"/>
    <w:rsid w:val="00BB2779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BA8"/>
    <w:rsid w:val="00BD5E65"/>
    <w:rsid w:val="00BD7DC3"/>
    <w:rsid w:val="00BE1485"/>
    <w:rsid w:val="00BE192E"/>
    <w:rsid w:val="00BF051A"/>
    <w:rsid w:val="00BF0F39"/>
    <w:rsid w:val="00BF15FE"/>
    <w:rsid w:val="00BF19FD"/>
    <w:rsid w:val="00BF215B"/>
    <w:rsid w:val="00BF2CF6"/>
    <w:rsid w:val="00BF3144"/>
    <w:rsid w:val="00BF5AFB"/>
    <w:rsid w:val="00C03E9D"/>
    <w:rsid w:val="00C03F98"/>
    <w:rsid w:val="00C06EEC"/>
    <w:rsid w:val="00C101BB"/>
    <w:rsid w:val="00C11A1A"/>
    <w:rsid w:val="00C12093"/>
    <w:rsid w:val="00C13478"/>
    <w:rsid w:val="00C1528E"/>
    <w:rsid w:val="00C16430"/>
    <w:rsid w:val="00C17004"/>
    <w:rsid w:val="00C21931"/>
    <w:rsid w:val="00C2467D"/>
    <w:rsid w:val="00C256AE"/>
    <w:rsid w:val="00C27407"/>
    <w:rsid w:val="00C27591"/>
    <w:rsid w:val="00C304F3"/>
    <w:rsid w:val="00C30C80"/>
    <w:rsid w:val="00C31CDC"/>
    <w:rsid w:val="00C32EEE"/>
    <w:rsid w:val="00C33D6A"/>
    <w:rsid w:val="00C33EA1"/>
    <w:rsid w:val="00C3568A"/>
    <w:rsid w:val="00C42292"/>
    <w:rsid w:val="00C42947"/>
    <w:rsid w:val="00C43395"/>
    <w:rsid w:val="00C44878"/>
    <w:rsid w:val="00C53226"/>
    <w:rsid w:val="00C5474C"/>
    <w:rsid w:val="00C56715"/>
    <w:rsid w:val="00C56B52"/>
    <w:rsid w:val="00C5729F"/>
    <w:rsid w:val="00C57A92"/>
    <w:rsid w:val="00C57CFB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78C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51F5"/>
    <w:rsid w:val="00CB1803"/>
    <w:rsid w:val="00CB45A5"/>
    <w:rsid w:val="00CB5399"/>
    <w:rsid w:val="00CB596E"/>
    <w:rsid w:val="00CB71CE"/>
    <w:rsid w:val="00CC098F"/>
    <w:rsid w:val="00CC377F"/>
    <w:rsid w:val="00CC41B0"/>
    <w:rsid w:val="00CC4B88"/>
    <w:rsid w:val="00CC669B"/>
    <w:rsid w:val="00CC7748"/>
    <w:rsid w:val="00CD45DB"/>
    <w:rsid w:val="00CD5D96"/>
    <w:rsid w:val="00CD610D"/>
    <w:rsid w:val="00CE1061"/>
    <w:rsid w:val="00CE176F"/>
    <w:rsid w:val="00CE2109"/>
    <w:rsid w:val="00CE37F8"/>
    <w:rsid w:val="00CE54D4"/>
    <w:rsid w:val="00CE5FEF"/>
    <w:rsid w:val="00CE655D"/>
    <w:rsid w:val="00CE6CF0"/>
    <w:rsid w:val="00CF00CB"/>
    <w:rsid w:val="00CF0247"/>
    <w:rsid w:val="00CF0BD3"/>
    <w:rsid w:val="00CF1562"/>
    <w:rsid w:val="00CF23B1"/>
    <w:rsid w:val="00CF2771"/>
    <w:rsid w:val="00CF2CB0"/>
    <w:rsid w:val="00CF3096"/>
    <w:rsid w:val="00CF5475"/>
    <w:rsid w:val="00CF6C62"/>
    <w:rsid w:val="00D001A7"/>
    <w:rsid w:val="00D03E7C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21FA"/>
    <w:rsid w:val="00D22B88"/>
    <w:rsid w:val="00D23204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417E"/>
    <w:rsid w:val="00D445A7"/>
    <w:rsid w:val="00D45825"/>
    <w:rsid w:val="00D46763"/>
    <w:rsid w:val="00D471A9"/>
    <w:rsid w:val="00D47F53"/>
    <w:rsid w:val="00D50450"/>
    <w:rsid w:val="00D51740"/>
    <w:rsid w:val="00D52B20"/>
    <w:rsid w:val="00D554DA"/>
    <w:rsid w:val="00D57C5E"/>
    <w:rsid w:val="00D57FE3"/>
    <w:rsid w:val="00D62305"/>
    <w:rsid w:val="00D641B3"/>
    <w:rsid w:val="00D703DD"/>
    <w:rsid w:val="00D714EB"/>
    <w:rsid w:val="00D72924"/>
    <w:rsid w:val="00D741E8"/>
    <w:rsid w:val="00D752A6"/>
    <w:rsid w:val="00D76191"/>
    <w:rsid w:val="00D77C1B"/>
    <w:rsid w:val="00D800E6"/>
    <w:rsid w:val="00D83876"/>
    <w:rsid w:val="00D84978"/>
    <w:rsid w:val="00D84F9D"/>
    <w:rsid w:val="00D86514"/>
    <w:rsid w:val="00D867AC"/>
    <w:rsid w:val="00D87476"/>
    <w:rsid w:val="00D90031"/>
    <w:rsid w:val="00D908D1"/>
    <w:rsid w:val="00D91833"/>
    <w:rsid w:val="00D9255C"/>
    <w:rsid w:val="00D94DFA"/>
    <w:rsid w:val="00D95F22"/>
    <w:rsid w:val="00DA03C2"/>
    <w:rsid w:val="00DA320F"/>
    <w:rsid w:val="00DA3787"/>
    <w:rsid w:val="00DA4348"/>
    <w:rsid w:val="00DA4BBE"/>
    <w:rsid w:val="00DA61B6"/>
    <w:rsid w:val="00DA6E52"/>
    <w:rsid w:val="00DA750F"/>
    <w:rsid w:val="00DB36DE"/>
    <w:rsid w:val="00DB426E"/>
    <w:rsid w:val="00DB46E9"/>
    <w:rsid w:val="00DB4711"/>
    <w:rsid w:val="00DB79A8"/>
    <w:rsid w:val="00DC091F"/>
    <w:rsid w:val="00DC298C"/>
    <w:rsid w:val="00DC3A6B"/>
    <w:rsid w:val="00DC3E44"/>
    <w:rsid w:val="00DC5B3A"/>
    <w:rsid w:val="00DD1404"/>
    <w:rsid w:val="00DE2AB3"/>
    <w:rsid w:val="00DE3385"/>
    <w:rsid w:val="00DE35A3"/>
    <w:rsid w:val="00DE3C9C"/>
    <w:rsid w:val="00DE3FC0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21B0"/>
    <w:rsid w:val="00E033BC"/>
    <w:rsid w:val="00E06D55"/>
    <w:rsid w:val="00E10A81"/>
    <w:rsid w:val="00E10E99"/>
    <w:rsid w:val="00E110AA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529F"/>
    <w:rsid w:val="00E40015"/>
    <w:rsid w:val="00E411F6"/>
    <w:rsid w:val="00E41207"/>
    <w:rsid w:val="00E45012"/>
    <w:rsid w:val="00E466B7"/>
    <w:rsid w:val="00E474BE"/>
    <w:rsid w:val="00E47B6D"/>
    <w:rsid w:val="00E5396D"/>
    <w:rsid w:val="00E54D1A"/>
    <w:rsid w:val="00E61521"/>
    <w:rsid w:val="00E6158B"/>
    <w:rsid w:val="00E630C6"/>
    <w:rsid w:val="00E636C7"/>
    <w:rsid w:val="00E65D86"/>
    <w:rsid w:val="00E71168"/>
    <w:rsid w:val="00E76CD8"/>
    <w:rsid w:val="00E807A3"/>
    <w:rsid w:val="00E86610"/>
    <w:rsid w:val="00E90748"/>
    <w:rsid w:val="00E94B7E"/>
    <w:rsid w:val="00E9563E"/>
    <w:rsid w:val="00E976B5"/>
    <w:rsid w:val="00EA1580"/>
    <w:rsid w:val="00EA5CA1"/>
    <w:rsid w:val="00EA5EB0"/>
    <w:rsid w:val="00EB028A"/>
    <w:rsid w:val="00EB17A1"/>
    <w:rsid w:val="00EB18CB"/>
    <w:rsid w:val="00EB20B3"/>
    <w:rsid w:val="00EB3D08"/>
    <w:rsid w:val="00EB6FC7"/>
    <w:rsid w:val="00EC39EA"/>
    <w:rsid w:val="00EC39FE"/>
    <w:rsid w:val="00EC6319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1797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6D8A"/>
    <w:rsid w:val="00F574D3"/>
    <w:rsid w:val="00F6246B"/>
    <w:rsid w:val="00F705AD"/>
    <w:rsid w:val="00F71FDA"/>
    <w:rsid w:val="00F72E90"/>
    <w:rsid w:val="00F74B60"/>
    <w:rsid w:val="00F74E79"/>
    <w:rsid w:val="00F76A48"/>
    <w:rsid w:val="00F777DD"/>
    <w:rsid w:val="00F779E2"/>
    <w:rsid w:val="00F8342F"/>
    <w:rsid w:val="00F84864"/>
    <w:rsid w:val="00F86A6F"/>
    <w:rsid w:val="00F871B6"/>
    <w:rsid w:val="00F87857"/>
    <w:rsid w:val="00F912B0"/>
    <w:rsid w:val="00F955F0"/>
    <w:rsid w:val="00FA012E"/>
    <w:rsid w:val="00FA23E4"/>
    <w:rsid w:val="00FA5BDD"/>
    <w:rsid w:val="00FA7570"/>
    <w:rsid w:val="00FA7A49"/>
    <w:rsid w:val="00FA7FDE"/>
    <w:rsid w:val="00FB0F15"/>
    <w:rsid w:val="00FB1129"/>
    <w:rsid w:val="00FB17B4"/>
    <w:rsid w:val="00FB3C8F"/>
    <w:rsid w:val="00FB3FDB"/>
    <w:rsid w:val="00FB5395"/>
    <w:rsid w:val="00FB5814"/>
    <w:rsid w:val="00FC3C16"/>
    <w:rsid w:val="00FC7697"/>
    <w:rsid w:val="00FD66CC"/>
    <w:rsid w:val="00FD74B5"/>
    <w:rsid w:val="00FD76D3"/>
    <w:rsid w:val="00FE046D"/>
    <w:rsid w:val="00FE2E2D"/>
    <w:rsid w:val="00FF2A06"/>
    <w:rsid w:val="00FF6EE0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45029-8CC1-4C44-857C-64E68973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16216</TotalTime>
  <Pages>13</Pages>
  <Words>2326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14861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395</cp:revision>
  <cp:lastPrinted>2006-08-08T20:14:00Z</cp:lastPrinted>
  <dcterms:created xsi:type="dcterms:W3CDTF">2019-10-17T13:46:00Z</dcterms:created>
  <dcterms:modified xsi:type="dcterms:W3CDTF">2020-05-07T12:09:00Z</dcterms:modified>
</cp:coreProperties>
</file>