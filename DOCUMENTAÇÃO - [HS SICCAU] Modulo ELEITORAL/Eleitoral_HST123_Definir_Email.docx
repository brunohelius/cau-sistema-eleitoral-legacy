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F162A3C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427A9B">
        <w:rPr>
          <w:sz w:val="52"/>
          <w:szCs w:val="52"/>
        </w:rPr>
        <w:t>123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229F646" w:rsidR="00A735A5" w:rsidRPr="00BA5059" w:rsidRDefault="00427A9B" w:rsidP="008C18E2">
            <w:pPr>
              <w:jc w:val="center"/>
            </w:pPr>
            <w:r>
              <w:t>31</w:t>
            </w:r>
            <w:r w:rsidR="00405216">
              <w:t>/0</w:t>
            </w:r>
            <w:r w:rsidR="00937A9B">
              <w:t>3</w:t>
            </w:r>
            <w:r w:rsidR="00B41C91">
              <w:t>/</w:t>
            </w:r>
            <w:r w:rsidR="00937A9B">
              <w:t>2020</w:t>
            </w:r>
          </w:p>
        </w:tc>
        <w:tc>
          <w:tcPr>
            <w:tcW w:w="2405" w:type="dxa"/>
            <w:vAlign w:val="center"/>
          </w:tcPr>
          <w:p w14:paraId="7DBE843B" w14:textId="23E359FD" w:rsidR="00A735A5" w:rsidRPr="00BA5059" w:rsidRDefault="00427A9B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34E7AA2" w14:textId="77777777" w:rsidR="009B6E8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559923" w:history="1">
        <w:r w:rsidR="009B6E83" w:rsidRPr="00447627">
          <w:rPr>
            <w:rStyle w:val="Hyperlink"/>
            <w:noProof/>
          </w:rPr>
          <w:t>HST-123 – Definir E-mail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_Toc36559923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4</w:t>
        </w:r>
        <w:r w:rsidR="009B6E83">
          <w:rPr>
            <w:noProof/>
            <w:webHidden/>
          </w:rPr>
          <w:fldChar w:fldCharType="end"/>
        </w:r>
      </w:hyperlink>
    </w:p>
    <w:p w14:paraId="74C34A14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24" w:history="1">
        <w:r w:rsidR="009B6E83" w:rsidRPr="00447627">
          <w:rPr>
            <w:rStyle w:val="Hyperlink"/>
            <w:noProof/>
          </w:rPr>
          <w:t>COMO Administrador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_Toc36559924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4</w:t>
        </w:r>
        <w:r w:rsidR="009B6E83">
          <w:rPr>
            <w:noProof/>
            <w:webHidden/>
          </w:rPr>
          <w:fldChar w:fldCharType="end"/>
        </w:r>
      </w:hyperlink>
    </w:p>
    <w:p w14:paraId="02FDC813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25" w:history="1">
        <w:r w:rsidR="009B6E83" w:rsidRPr="00447627">
          <w:rPr>
            <w:rStyle w:val="Hyperlink"/>
            <w:noProof/>
          </w:rPr>
          <w:t>QUERO parametrizar o número de registros de e-mail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_Toc36559925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4</w:t>
        </w:r>
        <w:r w:rsidR="009B6E83">
          <w:rPr>
            <w:noProof/>
            <w:webHidden/>
          </w:rPr>
          <w:fldChar w:fldCharType="end"/>
        </w:r>
      </w:hyperlink>
    </w:p>
    <w:p w14:paraId="5CF12D2F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26" w:history="1">
        <w:r w:rsidR="009B6E83" w:rsidRPr="00447627">
          <w:rPr>
            <w:rStyle w:val="Hyperlink"/>
            <w:noProof/>
          </w:rPr>
          <w:t>PARA as atividades secundárias referentes a alegações finais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_Toc36559926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4</w:t>
        </w:r>
        <w:r w:rsidR="009B6E83">
          <w:rPr>
            <w:noProof/>
            <w:webHidden/>
          </w:rPr>
          <w:fldChar w:fldCharType="end"/>
        </w:r>
      </w:hyperlink>
    </w:p>
    <w:p w14:paraId="2B5F4B54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27" w:history="1">
        <w:r w:rsidR="009B6E83" w:rsidRPr="00447627">
          <w:rPr>
            <w:rStyle w:val="Hyperlink"/>
            <w:noProof/>
          </w:rPr>
          <w:t>PROTÓTIPO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_Toc36559927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4</w:t>
        </w:r>
        <w:r w:rsidR="009B6E83">
          <w:rPr>
            <w:noProof/>
            <w:webHidden/>
          </w:rPr>
          <w:fldChar w:fldCharType="end"/>
        </w:r>
      </w:hyperlink>
    </w:p>
    <w:p w14:paraId="01D9AB8A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28" w:history="1">
        <w:r w:rsidR="009B6E83" w:rsidRPr="00447627">
          <w:rPr>
            <w:rStyle w:val="Hyperlink"/>
            <w:noProof/>
          </w:rPr>
          <w:t>CRITÉRIOS DE ACEITE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_Toc36559928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7</w:t>
        </w:r>
        <w:r w:rsidR="009B6E83">
          <w:rPr>
            <w:noProof/>
            <w:webHidden/>
          </w:rPr>
          <w:fldChar w:fldCharType="end"/>
        </w:r>
      </w:hyperlink>
    </w:p>
    <w:p w14:paraId="16966E54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29" w:history="1">
        <w:r w:rsidR="009B6E83" w:rsidRPr="00447627">
          <w:rPr>
            <w:rStyle w:val="Hyperlink"/>
            <w:noProof/>
          </w:rPr>
          <w:t>MENSAGENS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_Toc36559929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7</w:t>
        </w:r>
        <w:r w:rsidR="009B6E83">
          <w:rPr>
            <w:noProof/>
            <w:webHidden/>
          </w:rPr>
          <w:fldChar w:fldCharType="end"/>
        </w:r>
      </w:hyperlink>
    </w:p>
    <w:p w14:paraId="241351E7" w14:textId="77777777" w:rsidR="009B6E83" w:rsidRDefault="0014695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559930" w:history="1">
        <w:r w:rsidR="009B6E83" w:rsidRPr="00447627">
          <w:rPr>
            <w:rStyle w:val="Hyperlink"/>
            <w:noProof/>
          </w:rPr>
          <w:t>INFORMAÇÕES COMPLEMENTARES</w:t>
        </w:r>
        <w:r w:rsidR="009B6E83">
          <w:rPr>
            <w:noProof/>
            <w:webHidden/>
          </w:rPr>
          <w:tab/>
        </w:r>
        <w:r w:rsidR="009B6E83">
          <w:rPr>
            <w:noProof/>
            <w:webHidden/>
          </w:rPr>
          <w:fldChar w:fldCharType="begin"/>
        </w:r>
        <w:r w:rsidR="009B6E83">
          <w:rPr>
            <w:noProof/>
            <w:webHidden/>
          </w:rPr>
          <w:instrText xml:space="preserve"> PAGEREF _Toc36559930 \h </w:instrText>
        </w:r>
        <w:r w:rsidR="009B6E83">
          <w:rPr>
            <w:noProof/>
            <w:webHidden/>
          </w:rPr>
        </w:r>
        <w:r w:rsidR="009B6E83">
          <w:rPr>
            <w:noProof/>
            <w:webHidden/>
          </w:rPr>
          <w:fldChar w:fldCharType="separate"/>
        </w:r>
        <w:r w:rsidR="009B6E83">
          <w:rPr>
            <w:noProof/>
            <w:webHidden/>
          </w:rPr>
          <w:t>8</w:t>
        </w:r>
        <w:r w:rsidR="009B6E83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465AAC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559923"/>
      <w:r w:rsidR="00427A9B">
        <w:lastRenderedPageBreak/>
        <w:t>HST-123</w:t>
      </w:r>
      <w:r w:rsidR="00D175C7">
        <w:t xml:space="preserve"> – </w:t>
      </w:r>
      <w:r w:rsidR="00CF5DAB">
        <w:t>Definir E-mail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559924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559925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6295580C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559926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</w:t>
      </w:r>
      <w:r w:rsidR="00F21DA8">
        <w:rPr>
          <w:b w:val="0"/>
        </w:rPr>
        <w:t>s</w:t>
      </w:r>
      <w:r w:rsidR="00170A15">
        <w:rPr>
          <w:b w:val="0"/>
        </w:rPr>
        <w:t xml:space="preserve"> atividade</w:t>
      </w:r>
      <w:r w:rsidR="00F21DA8">
        <w:rPr>
          <w:b w:val="0"/>
        </w:rPr>
        <w:t>s</w:t>
      </w:r>
      <w:r w:rsidR="00170A15">
        <w:rPr>
          <w:b w:val="0"/>
        </w:rPr>
        <w:t xml:space="preserve"> secundária</w:t>
      </w:r>
      <w:r w:rsidR="00F21DA8">
        <w:rPr>
          <w:b w:val="0"/>
        </w:rPr>
        <w:t>s</w:t>
      </w:r>
      <w:r w:rsidR="007107CB">
        <w:rPr>
          <w:b w:val="0"/>
        </w:rPr>
        <w:t xml:space="preserve"> referentes </w:t>
      </w:r>
      <w:r w:rsidR="00427A9B">
        <w:rPr>
          <w:b w:val="0"/>
        </w:rPr>
        <w:t>a alegações finais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6559927"/>
      <w:r>
        <w:t>PROTÓTIPO</w:t>
      </w:r>
      <w:bookmarkEnd w:id="8"/>
      <w:bookmarkEnd w:id="9"/>
    </w:p>
    <w:p w14:paraId="64C8D439" w14:textId="579B9E73" w:rsidR="009D42B4" w:rsidRDefault="009D42B4" w:rsidP="00A37138">
      <w:pPr>
        <w:pStyle w:val="EstiloPrototipo3"/>
        <w:ind w:left="720"/>
      </w:pPr>
    </w:p>
    <w:p w14:paraId="70DDD55B" w14:textId="5848E09C" w:rsidR="00405216" w:rsidRDefault="00405216" w:rsidP="00405216">
      <w:pPr>
        <w:pStyle w:val="EstiloPrototipo3"/>
        <w:numPr>
          <w:ilvl w:val="0"/>
          <w:numId w:val="6"/>
        </w:numPr>
      </w:pPr>
      <w:r>
        <w:t>Definir E-mail</w:t>
      </w:r>
      <w:r w:rsidR="00335121">
        <w:t xml:space="preserve"> - </w:t>
      </w:r>
      <w:r w:rsidR="00427A9B">
        <w:t>4.9 Alegações Finais</w:t>
      </w:r>
      <w:r>
        <w:t>:</w:t>
      </w:r>
    </w:p>
    <w:p w14:paraId="38948516" w14:textId="34C25E08" w:rsidR="00427A9B" w:rsidRDefault="00427A9B" w:rsidP="00427A9B">
      <w:pPr>
        <w:pStyle w:val="EstiloPrototipo3"/>
        <w:ind w:left="720"/>
      </w:pPr>
      <w:r>
        <w:rPr>
          <w:noProof/>
        </w:rPr>
        <w:drawing>
          <wp:inline distT="0" distB="0" distL="0" distR="0" wp14:anchorId="1F9E25DC" wp14:editId="4235E22A">
            <wp:extent cx="5760085" cy="5166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1C1" w14:textId="795AE6C3" w:rsidR="00427A9B" w:rsidRDefault="00427A9B" w:rsidP="00427A9B">
      <w:pPr>
        <w:pStyle w:val="EstiloPrototipo3"/>
        <w:numPr>
          <w:ilvl w:val="0"/>
          <w:numId w:val="6"/>
        </w:numPr>
      </w:pPr>
      <w:r>
        <w:t>Definir E-mail - 4.10 Inserir Alegações Finais:</w:t>
      </w:r>
    </w:p>
    <w:p w14:paraId="08B06CE5" w14:textId="77777777" w:rsidR="00427A9B" w:rsidRDefault="00427A9B" w:rsidP="005754EF">
      <w:pPr>
        <w:pStyle w:val="EstiloPrototipo3"/>
        <w:ind w:left="720"/>
      </w:pPr>
    </w:p>
    <w:p w14:paraId="4899C348" w14:textId="6DD5E24F" w:rsidR="00405216" w:rsidRDefault="005754EF" w:rsidP="00405216">
      <w:pPr>
        <w:pStyle w:val="PargrafodaLista"/>
      </w:pPr>
      <w:r>
        <w:rPr>
          <w:noProof/>
        </w:rPr>
        <w:lastRenderedPageBreak/>
        <w:drawing>
          <wp:inline distT="0" distB="0" distL="0" distR="0" wp14:anchorId="4157E031" wp14:editId="63409C6D">
            <wp:extent cx="5239019" cy="5645440"/>
            <wp:effectExtent l="19050" t="19050" r="1905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64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 xml:space="preserve">Esse número é o </w:t>
            </w:r>
            <w:r w:rsidRPr="00643FD6">
              <w:rPr>
                <w:sz w:val="18"/>
                <w:szCs w:val="18"/>
              </w:rPr>
              <w:lastRenderedPageBreak/>
              <w:t>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</w:t>
            </w:r>
            <w:r w:rsidR="00BD27DE">
              <w:rPr>
                <w:sz w:val="18"/>
                <w:szCs w:val="18"/>
              </w:rPr>
              <w:lastRenderedPageBreak/>
              <w:t xml:space="preserve">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6559928"/>
      <w:r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403530D3" w:rsidR="007B51A7" w:rsidRDefault="00A445C1" w:rsidP="004D546D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497198">
        <w:rPr>
          <w:b/>
          <w:position w:val="3"/>
        </w:rPr>
        <w:t>Eleitoral_HST076.2</w:t>
      </w:r>
      <w:proofErr w:type="gramStart"/>
      <w:r w:rsidR="004D546D" w:rsidRPr="004D546D">
        <w:rPr>
          <w:b/>
          <w:position w:val="3"/>
        </w:rPr>
        <w:t>_Analisar</w:t>
      </w:r>
      <w:proofErr w:type="gramEnd"/>
      <w:r w:rsidR="004D546D" w:rsidRPr="004D546D">
        <w:rPr>
          <w:b/>
          <w:position w:val="3"/>
        </w:rPr>
        <w:t>_Denúncia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77E52803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3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</w:t>
      </w:r>
      <w:r w:rsidR="009B69F3">
        <w:rPr>
          <w:position w:val="3"/>
        </w:rPr>
        <w:t xml:space="preserve">elecionar </w:t>
      </w:r>
      <w:r w:rsidR="00AA5894">
        <w:rPr>
          <w:position w:val="3"/>
        </w:rPr>
        <w:t>a</w:t>
      </w:r>
      <w:r>
        <w:rPr>
          <w:position w:val="3"/>
        </w:rPr>
        <w:t xml:space="preserve"> atividade secundária “</w:t>
      </w:r>
      <w:r w:rsidR="00497198">
        <w:rPr>
          <w:b/>
        </w:rPr>
        <w:t>4.9</w:t>
      </w:r>
      <w:r w:rsidR="009B69F3" w:rsidRPr="009B69F3">
        <w:rPr>
          <w:b/>
        </w:rPr>
        <w:t xml:space="preserve"> </w:t>
      </w:r>
      <w:r w:rsidR="00497198">
        <w:rPr>
          <w:b/>
        </w:rPr>
        <w:t>Alegações Finais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497198">
        <w:rPr>
          <w:position w:val="3"/>
        </w:rPr>
        <w:t>3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3"/>
    </w:p>
    <w:p w14:paraId="5537D44C" w14:textId="1541E885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</w:t>
      </w:r>
      <w:r w:rsidR="006830CD">
        <w:rPr>
          <w:position w:val="3"/>
        </w:rPr>
        <w:t xml:space="preserve"> sobre </w:t>
      </w:r>
      <w:r w:rsidR="00282A7E">
        <w:rPr>
          <w:position w:val="3"/>
        </w:rPr>
        <w:t xml:space="preserve">o </w:t>
      </w:r>
      <w:r w:rsidR="00EE4BDF">
        <w:rPr>
          <w:position w:val="3"/>
        </w:rPr>
        <w:t>a solicitação de alegações finais para o relator atual.</w:t>
      </w:r>
    </w:p>
    <w:p w14:paraId="495AC18C" w14:textId="482DE0D6" w:rsidR="00282A7E" w:rsidRDefault="00330D47" w:rsidP="001504F7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2</w:t>
      </w:r>
      <w:r w:rsidRPr="00282A7E">
        <w:rPr>
          <w:position w:val="3"/>
        </w:rPr>
        <w:t xml:space="preserve">: </w:t>
      </w:r>
      <w:r w:rsidR="00EE4BDF">
        <w:rPr>
          <w:position w:val="3"/>
        </w:rPr>
        <w:t>E-mail informativo sobre o a solicitação de alegações finais para o destinatário do encaminhamento cadastrado.</w:t>
      </w:r>
    </w:p>
    <w:p w14:paraId="09BCF034" w14:textId="3561A1C8" w:rsidR="009D084F" w:rsidRPr="00497198" w:rsidRDefault="00656382" w:rsidP="00497198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3</w:t>
      </w:r>
      <w:r w:rsidRPr="00282A7E">
        <w:rPr>
          <w:position w:val="3"/>
        </w:rPr>
        <w:t>:</w:t>
      </w:r>
      <w:r w:rsidR="00426FF4" w:rsidRPr="00282A7E">
        <w:rPr>
          <w:position w:val="3"/>
        </w:rPr>
        <w:t xml:space="preserve"> </w:t>
      </w:r>
      <w:r w:rsidR="00EE4BDF">
        <w:rPr>
          <w:position w:val="3"/>
        </w:rPr>
        <w:t>E-mail informativo sobre o a solicitação de alegações finais para os assessores CE e CEN</w:t>
      </w:r>
      <w:r w:rsidR="00497198">
        <w:rPr>
          <w:position w:val="3"/>
        </w:rPr>
        <w:t>.</w:t>
      </w:r>
    </w:p>
    <w:p w14:paraId="0D0EC24F" w14:textId="30B6B2B7" w:rsidR="009B69F3" w:rsidRDefault="009B69F3" w:rsidP="00497198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 w:rsidR="00497198" w:rsidRPr="00497198">
        <w:rPr>
          <w:b/>
          <w:position w:val="3"/>
        </w:rPr>
        <w:t>Eleitoral_HST115</w:t>
      </w:r>
      <w:proofErr w:type="gramStart"/>
      <w:r w:rsidR="00497198" w:rsidRPr="00497198">
        <w:rPr>
          <w:b/>
          <w:position w:val="3"/>
        </w:rPr>
        <w:t>_Inserir</w:t>
      </w:r>
      <w:proofErr w:type="gramEnd"/>
      <w:r w:rsidR="00497198" w:rsidRPr="00497198">
        <w:rPr>
          <w:b/>
          <w:position w:val="3"/>
        </w:rPr>
        <w:t>_Alegações_Finais</w:t>
      </w:r>
      <w:r>
        <w:rPr>
          <w:position w:val="3"/>
        </w:rPr>
        <w:t xml:space="preserve">: </w:t>
      </w:r>
    </w:p>
    <w:p w14:paraId="0A410C93" w14:textId="46E1A8B5" w:rsidR="009B69F3" w:rsidRDefault="009B69F3" w:rsidP="009B69F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selecionar a atividade secundária “</w:t>
      </w:r>
      <w:r w:rsidRPr="009B69F3">
        <w:rPr>
          <w:b/>
        </w:rPr>
        <w:t>4.</w:t>
      </w:r>
      <w:r w:rsidR="00497198">
        <w:rPr>
          <w:b/>
        </w:rPr>
        <w:t>10 Inserir Alegações Finais</w:t>
      </w:r>
      <w:r w:rsidR="005754EF">
        <w:rPr>
          <w:position w:val="3"/>
        </w:rPr>
        <w:t>” o sistema deve exibir 05</w:t>
      </w:r>
      <w:r>
        <w:rPr>
          <w:position w:val="3"/>
        </w:rPr>
        <w:t xml:space="preserve">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7C8C0C86" w14:textId="510093AB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</w:t>
      </w:r>
      <w:r w:rsidR="00635B98">
        <w:rPr>
          <w:position w:val="3"/>
        </w:rPr>
        <w:t xml:space="preserve"> para o relator atual da denúncia</w:t>
      </w:r>
      <w:r>
        <w:rPr>
          <w:position w:val="3"/>
        </w:rPr>
        <w:t xml:space="preserve"> sobre </w:t>
      </w:r>
      <w:r w:rsidR="00E40B78">
        <w:rPr>
          <w:position w:val="3"/>
        </w:rPr>
        <w:t>o cadastro das alegações finais.</w:t>
      </w:r>
    </w:p>
    <w:p w14:paraId="23C97D46" w14:textId="5F5023BB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>E-mail informativo para os assessores CEN e CE sobre o cadastro de alegações finais.</w:t>
      </w:r>
    </w:p>
    <w:p w14:paraId="03D7BE79" w14:textId="67C970CD" w:rsidR="009B69F3" w:rsidRPr="00282A7E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o </w:t>
      </w:r>
      <w:r w:rsidR="00E40B78">
        <w:rPr>
          <w:position w:val="3"/>
        </w:rPr>
        <w:t>relator atual da denúncia após o encerramento do prazo de envio das alegações finais.</w:t>
      </w:r>
    </w:p>
    <w:p w14:paraId="06B2EBD9" w14:textId="76AD9505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4</w:t>
      </w:r>
      <w:r w:rsidRPr="00C45C55">
        <w:rPr>
          <w:position w:val="3"/>
        </w:rPr>
        <w:t xml:space="preserve">: </w:t>
      </w:r>
      <w:r w:rsidR="00E40B78">
        <w:rPr>
          <w:position w:val="3"/>
        </w:rPr>
        <w:t>E-mail informativo para o destinatário do encaminhamento após o encerramento do prazo de envio das alegações finais.</w:t>
      </w:r>
    </w:p>
    <w:p w14:paraId="5A11F587" w14:textId="5C50113D" w:rsidR="005754EF" w:rsidRPr="008828A3" w:rsidRDefault="005754EF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5754EF">
        <w:rPr>
          <w:position w:val="3"/>
        </w:rPr>
        <w:t>:</w:t>
      </w:r>
      <w:r>
        <w:rPr>
          <w:position w:val="3"/>
        </w:rPr>
        <w:t xml:space="preserve"> E-mail informativo para que o relator saiba do prazo e que está em condições de realizar o parecer final.</w:t>
      </w:r>
    </w:p>
    <w:p w14:paraId="1B358A0E" w14:textId="77777777" w:rsidR="001E0F17" w:rsidRPr="008828A3" w:rsidRDefault="001E0F17" w:rsidP="00353E0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6559929"/>
      <w:r>
        <w:lastRenderedPageBreak/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6559930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095F6783" w14:textId="4BA7B676" w:rsidR="00405216" w:rsidRPr="00497198" w:rsidRDefault="00497198" w:rsidP="00C83EFC">
      <w:pPr>
        <w:pStyle w:val="PargrafodaLista"/>
        <w:numPr>
          <w:ilvl w:val="0"/>
          <w:numId w:val="36"/>
        </w:numPr>
      </w:pPr>
      <w:r>
        <w:rPr>
          <w:position w:val="3"/>
        </w:rPr>
        <w:t>Eleitoral_HST076.2</w:t>
      </w:r>
      <w:proofErr w:type="gramStart"/>
      <w:r w:rsidR="00C83EFC" w:rsidRPr="00C83EFC">
        <w:rPr>
          <w:position w:val="3"/>
        </w:rPr>
        <w:t>_Analisar</w:t>
      </w:r>
      <w:proofErr w:type="gramEnd"/>
      <w:r w:rsidR="00C83EFC" w:rsidRPr="00C83EFC">
        <w:rPr>
          <w:position w:val="3"/>
        </w:rPr>
        <w:t>_Denúncia</w:t>
      </w:r>
    </w:p>
    <w:p w14:paraId="7C0FB2FE" w14:textId="7CD10621" w:rsidR="00497198" w:rsidRPr="00405216" w:rsidRDefault="00497198" w:rsidP="00497198">
      <w:pPr>
        <w:pStyle w:val="PargrafodaLista"/>
        <w:numPr>
          <w:ilvl w:val="0"/>
          <w:numId w:val="36"/>
        </w:numPr>
      </w:pPr>
      <w:r w:rsidRPr="00497198">
        <w:t>Eleitoral_HST115</w:t>
      </w:r>
      <w:proofErr w:type="gramStart"/>
      <w:r w:rsidRPr="00497198">
        <w:t>_Inserir</w:t>
      </w:r>
      <w:proofErr w:type="gramEnd"/>
      <w:r w:rsidRPr="00497198">
        <w:t>_Alegações_Finais</w:t>
      </w:r>
    </w:p>
    <w:sectPr w:rsidR="00497198" w:rsidRPr="00405216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BE884" w14:textId="77777777" w:rsidR="00146955" w:rsidRDefault="00146955">
      <w:r>
        <w:separator/>
      </w:r>
    </w:p>
    <w:p w14:paraId="19940345" w14:textId="77777777" w:rsidR="00146955" w:rsidRDefault="00146955"/>
  </w:endnote>
  <w:endnote w:type="continuationSeparator" w:id="0">
    <w:p w14:paraId="798B9F15" w14:textId="77777777" w:rsidR="00146955" w:rsidRDefault="00146955">
      <w:r>
        <w:continuationSeparator/>
      </w:r>
    </w:p>
    <w:p w14:paraId="7C62E981" w14:textId="77777777" w:rsidR="00146955" w:rsidRDefault="00146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754EF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F00C9" w14:textId="77777777" w:rsidR="00146955" w:rsidRDefault="00146955">
      <w:r>
        <w:separator/>
      </w:r>
    </w:p>
    <w:p w14:paraId="06CDFF75" w14:textId="77777777" w:rsidR="00146955" w:rsidRDefault="00146955"/>
  </w:footnote>
  <w:footnote w:type="continuationSeparator" w:id="0">
    <w:p w14:paraId="1E9FC3FD" w14:textId="77777777" w:rsidR="00146955" w:rsidRDefault="00146955">
      <w:r>
        <w:continuationSeparator/>
      </w:r>
    </w:p>
    <w:p w14:paraId="722E89BD" w14:textId="77777777" w:rsidR="00146955" w:rsidRDefault="001469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5pt" o:ole="">
                <v:imagedata r:id="rId1" o:title=""/>
              </v:shape>
              <o:OLEObject Type="Embed" ProgID="PBrush" ShapeID="_x0000_i1025" DrawAspect="Content" ObjectID="_1647329786" r:id="rId2"/>
            </w:object>
          </w:r>
        </w:p>
      </w:tc>
      <w:tc>
        <w:tcPr>
          <w:tcW w:w="4111" w:type="dxa"/>
          <w:vAlign w:val="center"/>
        </w:tcPr>
        <w:p w14:paraId="2CC77D67" w14:textId="75498A30" w:rsidR="004B0230" w:rsidRPr="00C6532E" w:rsidRDefault="00427A9B" w:rsidP="00427A9B">
          <w:pPr>
            <w:pStyle w:val="Cabealho"/>
            <w:jc w:val="center"/>
            <w:rPr>
              <w:rFonts w:ascii="Verdana" w:hAnsi="Verdana"/>
            </w:rPr>
          </w:pPr>
          <w:r>
            <w:t>HST- 123 – Definir E-mail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07B49"/>
    <w:rsid w:val="00410002"/>
    <w:rsid w:val="00411E80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97198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048E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1D4F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453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DF8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5012"/>
    <w:rsid w:val="00E466B7"/>
    <w:rsid w:val="00E47B6D"/>
    <w:rsid w:val="00E54D1A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BDF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1DA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DF"/>
    <w:rsid w:val="00F55FF2"/>
    <w:rsid w:val="00F56573"/>
    <w:rsid w:val="00F574D3"/>
    <w:rsid w:val="00F6427F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04678-4F9A-4920-AEA0-5041CC0D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394</TotalTime>
  <Pages>8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5716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134</cp:revision>
  <cp:lastPrinted>2006-08-08T20:14:00Z</cp:lastPrinted>
  <dcterms:created xsi:type="dcterms:W3CDTF">2019-12-26T17:25:00Z</dcterms:created>
  <dcterms:modified xsi:type="dcterms:W3CDTF">2020-04-02T13:50:00Z</dcterms:modified>
</cp:coreProperties>
</file>