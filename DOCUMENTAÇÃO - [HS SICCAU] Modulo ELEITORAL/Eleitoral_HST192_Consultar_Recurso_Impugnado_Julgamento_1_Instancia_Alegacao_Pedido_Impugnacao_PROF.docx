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59FFCE0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</w:t>
          </w:r>
          <w:r w:rsidR="00E3624C">
            <w:rPr>
              <w:sz w:val="52"/>
              <w:szCs w:val="52"/>
            </w:rPr>
            <w:t>2</w:t>
          </w:r>
          <w:r w:rsidR="00B311E3">
            <w:rPr>
              <w:sz w:val="52"/>
              <w:szCs w:val="52"/>
            </w:rPr>
            <w:t xml:space="preserve"> – </w:t>
          </w:r>
          <w:r w:rsidR="00197753">
            <w:rPr>
              <w:sz w:val="52"/>
              <w:szCs w:val="52"/>
            </w:rPr>
            <w:t>Consultar</w:t>
          </w:r>
          <w:r w:rsidR="00B311E3">
            <w:rPr>
              <w:sz w:val="52"/>
              <w:szCs w:val="52"/>
            </w:rPr>
            <w:t xml:space="preserve"> Recurso Impugnado</w:t>
          </w:r>
          <w:r>
            <w:rPr>
              <w:sz w:val="52"/>
              <w:szCs w:val="52"/>
            </w:rPr>
            <w:t xml:space="preserve"> Alegação do Pedido de Impugnação de Resultado de Eleição - Profissional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2F3E9542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</w:t>
            </w:r>
            <w:r w:rsidR="0065342D">
              <w:t>4</w:t>
            </w:r>
            <w:r w:rsidR="00155751">
              <w:t xml:space="preserve"> Sprint 0</w:t>
            </w:r>
            <w:r w:rsidR="0065342D">
              <w:t>4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64D6A630" w14:textId="77777777" w:rsidR="005E569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695481" w:history="1">
        <w:r w:rsidR="005E5693" w:rsidRPr="00C721FC">
          <w:rPr>
            <w:rStyle w:val="Hyperlink"/>
            <w:noProof/>
          </w:rPr>
          <w:t>HST193 – Consultar Recurso Impugnado Alegação do Pedido de Impugnação de Resultado de Eleição - Profissional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_Toc47695481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4</w:t>
        </w:r>
        <w:r w:rsidR="005E5693">
          <w:rPr>
            <w:noProof/>
            <w:webHidden/>
          </w:rPr>
          <w:fldChar w:fldCharType="end"/>
        </w:r>
      </w:hyperlink>
    </w:p>
    <w:p w14:paraId="19B27933" w14:textId="77777777" w:rsidR="005E5693" w:rsidRDefault="00D3192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482" w:history="1">
        <w:r w:rsidR="005E5693" w:rsidRPr="00C721FC">
          <w:rPr>
            <w:rStyle w:val="Hyperlink"/>
            <w:noProof/>
          </w:rPr>
          <w:t>COMO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_Toc47695482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4</w:t>
        </w:r>
        <w:r w:rsidR="005E5693">
          <w:rPr>
            <w:noProof/>
            <w:webHidden/>
          </w:rPr>
          <w:fldChar w:fldCharType="end"/>
        </w:r>
      </w:hyperlink>
    </w:p>
    <w:p w14:paraId="6EE0535F" w14:textId="77777777" w:rsidR="005E5693" w:rsidRDefault="00D3192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483" w:history="1">
        <w:r w:rsidR="005E5693" w:rsidRPr="00C721FC">
          <w:rPr>
            <w:rStyle w:val="Hyperlink"/>
            <w:noProof/>
          </w:rPr>
          <w:t>QUERO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_Toc47695483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4</w:t>
        </w:r>
        <w:r w:rsidR="005E5693">
          <w:rPr>
            <w:noProof/>
            <w:webHidden/>
          </w:rPr>
          <w:fldChar w:fldCharType="end"/>
        </w:r>
      </w:hyperlink>
    </w:p>
    <w:p w14:paraId="2EEB460B" w14:textId="77777777" w:rsidR="005E5693" w:rsidRDefault="00D3192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484" w:history="1">
        <w:r w:rsidR="005E5693" w:rsidRPr="00C721FC">
          <w:rPr>
            <w:rStyle w:val="Hyperlink"/>
            <w:noProof/>
          </w:rPr>
          <w:t>PARA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_Toc47695484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4</w:t>
        </w:r>
        <w:r w:rsidR="005E5693">
          <w:rPr>
            <w:noProof/>
            <w:webHidden/>
          </w:rPr>
          <w:fldChar w:fldCharType="end"/>
        </w:r>
      </w:hyperlink>
    </w:p>
    <w:p w14:paraId="12EAE871" w14:textId="77777777" w:rsidR="005E5693" w:rsidRDefault="00D3192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485" w:history="1">
        <w:r w:rsidR="005E5693" w:rsidRPr="00C721FC">
          <w:rPr>
            <w:rStyle w:val="Hyperlink"/>
            <w:noProof/>
          </w:rPr>
          <w:t>PROTÓTIPO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_Toc47695485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4</w:t>
        </w:r>
        <w:r w:rsidR="005E5693">
          <w:rPr>
            <w:noProof/>
            <w:webHidden/>
          </w:rPr>
          <w:fldChar w:fldCharType="end"/>
        </w:r>
      </w:hyperlink>
    </w:p>
    <w:p w14:paraId="58E405B9" w14:textId="77777777" w:rsidR="005E5693" w:rsidRDefault="00D3192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486" w:history="1">
        <w:r w:rsidR="005E5693" w:rsidRPr="00C721FC">
          <w:rPr>
            <w:rStyle w:val="Hyperlink"/>
            <w:noProof/>
          </w:rPr>
          <w:t>CRITÉRIOS DE ACEITE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_Toc47695486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6</w:t>
        </w:r>
        <w:r w:rsidR="005E5693">
          <w:rPr>
            <w:noProof/>
            <w:webHidden/>
          </w:rPr>
          <w:fldChar w:fldCharType="end"/>
        </w:r>
      </w:hyperlink>
    </w:p>
    <w:p w14:paraId="3EBC7FC5" w14:textId="77777777" w:rsidR="005E5693" w:rsidRDefault="00D3192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487" w:history="1">
        <w:r w:rsidR="005E5693" w:rsidRPr="00C721FC">
          <w:rPr>
            <w:rStyle w:val="Hyperlink"/>
            <w:noProof/>
          </w:rPr>
          <w:t>INFORMAÇÕES COMPLEMENTARES</w:t>
        </w:r>
        <w:r w:rsidR="005E5693">
          <w:rPr>
            <w:noProof/>
            <w:webHidden/>
          </w:rPr>
          <w:tab/>
        </w:r>
        <w:r w:rsidR="005E5693">
          <w:rPr>
            <w:noProof/>
            <w:webHidden/>
          </w:rPr>
          <w:fldChar w:fldCharType="begin"/>
        </w:r>
        <w:r w:rsidR="005E5693">
          <w:rPr>
            <w:noProof/>
            <w:webHidden/>
          </w:rPr>
          <w:instrText xml:space="preserve"> PAGEREF _Toc47695487 \h </w:instrText>
        </w:r>
        <w:r w:rsidR="005E5693">
          <w:rPr>
            <w:noProof/>
            <w:webHidden/>
          </w:rPr>
        </w:r>
        <w:r w:rsidR="005E5693">
          <w:rPr>
            <w:noProof/>
            <w:webHidden/>
          </w:rPr>
          <w:fldChar w:fldCharType="separate"/>
        </w:r>
        <w:r w:rsidR="005E5693">
          <w:rPr>
            <w:noProof/>
            <w:webHidden/>
          </w:rPr>
          <w:t>6</w:t>
        </w:r>
        <w:r w:rsidR="005E5693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196BB6F1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69548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3624C">
            <w:t>HST192 – Consultar Recurso Impugnado Alegação do Pedido de Impugnação de Resultado de Eleição - Profissional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695482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695483"/>
      <w:r w:rsidRPr="00037558">
        <w:t>QUERO</w:t>
      </w:r>
      <w:bookmarkEnd w:id="5"/>
    </w:p>
    <w:p w14:paraId="4036BB8D" w14:textId="0F413A0C" w:rsidR="00CE176F" w:rsidRPr="00037558" w:rsidRDefault="00155004" w:rsidP="00155004">
      <w:r>
        <w:t>I</w:t>
      </w:r>
      <w:r w:rsidR="00E52D0F" w:rsidRPr="00037558">
        <w:t>ncluir nova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695484"/>
      <w:r w:rsidRPr="00037558">
        <w:t>PARA</w:t>
      </w:r>
      <w:bookmarkEnd w:id="6"/>
    </w:p>
    <w:p w14:paraId="38E7497A" w14:textId="5189A0B6" w:rsidR="00A735A5" w:rsidRPr="00037558" w:rsidRDefault="00577725" w:rsidP="00155004">
      <w:pPr>
        <w:rPr>
          <w:b/>
        </w:rPr>
      </w:pPr>
      <w:r>
        <w:t>Consultar</w:t>
      </w:r>
      <w:r w:rsidR="00254EE8">
        <w:t xml:space="preserve"> </w:t>
      </w:r>
      <w:r>
        <w:t xml:space="preserve">o (s) </w:t>
      </w:r>
      <w:r w:rsidR="00155004">
        <w:t xml:space="preserve">recurso </w:t>
      </w:r>
      <w:r>
        <w:t xml:space="preserve">(s) do impugnado </w:t>
      </w:r>
      <w:r w:rsidR="001B41E8">
        <w:t xml:space="preserve">cadastrado </w:t>
      </w:r>
      <w:r>
        <w:t xml:space="preserve">(s) </w:t>
      </w:r>
      <w:r w:rsidR="001B41E8">
        <w:t xml:space="preserve">para </w:t>
      </w:r>
      <w:r w:rsidR="00155004">
        <w:t>o Julgamento em 1ª Instância d</w:t>
      </w:r>
      <w:r w:rsidR="00254EE8">
        <w:t>a</w:t>
      </w:r>
      <w:r w:rsidR="00D010D3">
        <w:t>s</w:t>
      </w:r>
      <w:r w:rsidR="00254EE8">
        <w:t xml:space="preserve"> </w:t>
      </w:r>
      <w:r w:rsidR="00F9260A">
        <w:t>alegações cadastradas para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695485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1F71C560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D72BB9">
        <w:t>do</w:t>
      </w:r>
      <w:r w:rsidR="00BE29DE">
        <w:t>s</w:t>
      </w:r>
      <w:r w:rsidR="00D72BB9">
        <w:t xml:space="preserve"> recurso</w:t>
      </w:r>
      <w:r w:rsidR="00BE29DE">
        <w:t>s do impugnado</w:t>
      </w:r>
      <w:r w:rsidR="00D72BB9">
        <w:t xml:space="preserve">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63573C90" w:rsidR="00FC277B" w:rsidRDefault="0097339B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24BB5BA5" wp14:editId="04CC877C">
            <wp:extent cx="5760085" cy="3858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0A25" w14:textId="77777777" w:rsidR="009F6FDF" w:rsidRPr="001D06CA" w:rsidRDefault="009F6FDF" w:rsidP="00FC277B">
      <w:pPr>
        <w:rPr>
          <w:u w:val="single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AC1039" w:rsidRPr="00037558" w14:paraId="45F04B6D" w14:textId="77777777" w:rsidTr="0081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E00F629" w14:textId="77777777" w:rsidR="00AC1039" w:rsidRPr="00037558" w:rsidRDefault="00AC1039" w:rsidP="00814E8E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C1039" w:rsidRPr="00037558" w14:paraId="0220C398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2E8A67D8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0EBE9BBE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41698C6F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93D51F3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07D7FAB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399772ED" w14:textId="77777777" w:rsidR="00AC1039" w:rsidRPr="00037558" w:rsidRDefault="00AC1039" w:rsidP="00814E8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AC1039" w:rsidRPr="00037558" w14:paraId="1549BAA8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DFC5B5C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9F6FDF" w:rsidRPr="00037558" w14:paraId="7F35A9EF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1691A47" w14:textId="6B39A485" w:rsidR="009F6FDF" w:rsidRDefault="009F6FDF" w:rsidP="009F6FD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697E66" wp14:editId="7322E119">
                  <wp:extent cx="390476" cy="31428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22159E" w14:textId="1C227851" w:rsidR="009F6FDF" w:rsidRDefault="009F6FDF" w:rsidP="009F6FD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7EA44A1A" w14:textId="716E7531" w:rsidR="009F6FDF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FBBC360" w14:textId="3592DABA" w:rsidR="009F6FDF" w:rsidRPr="00037558" w:rsidRDefault="009F6FDF" w:rsidP="009F6FD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143247F" w14:textId="5DDDEA36" w:rsidR="009F6FDF" w:rsidRPr="00037558" w:rsidRDefault="009F6FDF" w:rsidP="009F6FD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56EEEE3" w14:textId="77777777" w:rsidR="009F6FDF" w:rsidRPr="006504EA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2BCF4911" w14:textId="77777777" w:rsidR="009F6FDF" w:rsidRPr="006504EA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67DC0842" w14:textId="4A32D968" w:rsidR="009F6FDF" w:rsidRPr="00037558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9F6FDF" w:rsidRPr="00037558" w14:paraId="7105377B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C6B03B" w14:textId="1BCB4885" w:rsidR="009F6FDF" w:rsidRDefault="009F6FDF" w:rsidP="009F6FD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&lt;UF&gt;</w:t>
            </w:r>
          </w:p>
        </w:tc>
        <w:tc>
          <w:tcPr>
            <w:tcW w:w="1417" w:type="dxa"/>
          </w:tcPr>
          <w:p w14:paraId="5E6383E6" w14:textId="60A9D2B5" w:rsidR="009F6FDF" w:rsidRDefault="009F6FDF" w:rsidP="009F6FD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2AC7FECD" w14:textId="6E055307" w:rsidR="009F6FDF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586B5B2" w14:textId="5D4F153F" w:rsidR="009F6FDF" w:rsidRPr="00037558" w:rsidRDefault="009F6FDF" w:rsidP="009F6FD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BF5427C" w14:textId="3DEF0CB2" w:rsidR="009F6FDF" w:rsidRPr="00037558" w:rsidRDefault="009F6FDF" w:rsidP="009F6FD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6C6D757" w14:textId="77777777" w:rsidR="009F6FDF" w:rsidRPr="006504EA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653FF3CD" w14:textId="77777777" w:rsidR="009F6FDF" w:rsidRPr="006504EA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7B045A32" w14:textId="6178FF73" w:rsidR="009F6FDF" w:rsidRPr="00037558" w:rsidRDefault="009F6FDF" w:rsidP="009F6FD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AC1039" w:rsidRPr="00037558" w14:paraId="0DA5A43E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2AC2C62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417" w:type="dxa"/>
          </w:tcPr>
          <w:p w14:paraId="322F951A" w14:textId="77777777" w:rsidR="00AC1039" w:rsidRPr="00037558" w:rsidRDefault="00AC1039" w:rsidP="00814E8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6677D6B1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E7432BF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ACB992F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FC08B13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8A41A11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0A88C091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3B502B9B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AC1039" w:rsidRPr="00037558" w14:paraId="4E4CA733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9A8437" w14:textId="77777777" w:rsidR="00AC1039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Nº </w:t>
            </w:r>
          </w:p>
        </w:tc>
        <w:tc>
          <w:tcPr>
            <w:tcW w:w="1417" w:type="dxa"/>
          </w:tcPr>
          <w:p w14:paraId="10CEF379" w14:textId="77777777" w:rsidR="00AC1039" w:rsidRPr="00037558" w:rsidRDefault="00AC1039" w:rsidP="00814E8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sequencial, por ordem de cadastro.</w:t>
            </w:r>
          </w:p>
        </w:tc>
        <w:tc>
          <w:tcPr>
            <w:tcW w:w="1560" w:type="dxa"/>
          </w:tcPr>
          <w:p w14:paraId="6E5F12FD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5068704A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1A8B4CD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02D0838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6AA12DD3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4467DD8E" w14:textId="3C1ED5C1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recursos cadastrados.</w:t>
            </w:r>
          </w:p>
          <w:p w14:paraId="5FAB6B9F" w14:textId="77777777" w:rsidR="00AC1039" w:rsidRPr="002A5B6D" w:rsidRDefault="00AC1039" w:rsidP="00814E8E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AC1039" w:rsidRPr="00037558" w14:paraId="7F6CDAF0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DB733B4" w14:textId="77777777" w:rsidR="00AC1039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28477AFA" w14:textId="1D49191E" w:rsidR="00AC1039" w:rsidRPr="00037558" w:rsidRDefault="00AC1039" w:rsidP="00A64F1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</w:t>
            </w:r>
            <w:r w:rsidR="00A64F15">
              <w:rPr>
                <w:rFonts w:cs="Arial"/>
                <w:sz w:val="18"/>
                <w:szCs w:val="18"/>
              </w:rPr>
              <w:t>e do responsável que cadastrou o recurso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9458297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AAFB66B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1F5FF5D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5525A1D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735807BD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132DCB95" w14:textId="36DC6A31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5A0DF3">
              <w:rPr>
                <w:sz w:val="18"/>
                <w:szCs w:val="18"/>
              </w:rPr>
              <w:t>recursos cadastrados</w:t>
            </w:r>
            <w:r>
              <w:rPr>
                <w:sz w:val="18"/>
                <w:szCs w:val="18"/>
              </w:rPr>
              <w:t>.</w:t>
            </w:r>
          </w:p>
          <w:p w14:paraId="5EE7D896" w14:textId="7D5B337B" w:rsidR="00AC1039" w:rsidRPr="00037558" w:rsidRDefault="00AC1039" w:rsidP="005A0DF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Dado recuperado do cadastro de </w:t>
            </w:r>
            <w:r w:rsidR="005A0DF3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</w:t>
            </w:r>
            <w:r w:rsidR="005A0DF3">
              <w:rPr>
                <w:sz w:val="18"/>
                <w:szCs w:val="18"/>
              </w:rPr>
              <w:t xml:space="preserve">do julgamento em 1ª instancia </w:t>
            </w:r>
            <w:r>
              <w:rPr>
                <w:sz w:val="18"/>
                <w:szCs w:val="18"/>
              </w:rPr>
              <w:t>do pedido de impugnação de resultado.</w:t>
            </w:r>
          </w:p>
        </w:tc>
      </w:tr>
      <w:tr w:rsidR="00A70201" w:rsidRPr="00037558" w14:paraId="7D457A85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D6FEBCF" w14:textId="6AD0DCFD" w:rsidR="00A70201" w:rsidRDefault="00A70201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Nº Chapa</w:t>
            </w:r>
          </w:p>
        </w:tc>
        <w:tc>
          <w:tcPr>
            <w:tcW w:w="1417" w:type="dxa"/>
          </w:tcPr>
          <w:p w14:paraId="19B61CFF" w14:textId="084960B0" w:rsidR="00A70201" w:rsidRPr="00701A82" w:rsidRDefault="00A70201" w:rsidP="00A64F1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701A82">
              <w:rPr>
                <w:rFonts w:cs="Arial"/>
                <w:sz w:val="18"/>
                <w:szCs w:val="18"/>
              </w:rPr>
              <w:t>Apresenta o número da chapa a qual o pedido de impugnação está vinculado.</w:t>
            </w:r>
          </w:p>
        </w:tc>
        <w:tc>
          <w:tcPr>
            <w:tcW w:w="1560" w:type="dxa"/>
          </w:tcPr>
          <w:p w14:paraId="7F71385B" w14:textId="77777777" w:rsidR="00A70201" w:rsidRPr="00701A82" w:rsidRDefault="00A70201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701A82">
              <w:rPr>
                <w:sz w:val="18"/>
                <w:szCs w:val="18"/>
              </w:rPr>
              <w:t>Numérico</w:t>
            </w:r>
          </w:p>
          <w:p w14:paraId="530B4F80" w14:textId="77777777" w:rsidR="00A60EEC" w:rsidRPr="00701A82" w:rsidRDefault="00A60EEC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701A82">
              <w:rPr>
                <w:sz w:val="18"/>
                <w:szCs w:val="18"/>
              </w:rPr>
              <w:t>Máscara</w:t>
            </w:r>
          </w:p>
          <w:p w14:paraId="7A833056" w14:textId="0D2745BD" w:rsidR="00A60EEC" w:rsidRPr="00701A82" w:rsidRDefault="00A60EEC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701A82">
              <w:rPr>
                <w:sz w:val="18"/>
                <w:szCs w:val="18"/>
              </w:rPr>
              <w:t>Chapa nº &lt;0000&gt;</w:t>
            </w:r>
          </w:p>
        </w:tc>
        <w:tc>
          <w:tcPr>
            <w:tcW w:w="992" w:type="dxa"/>
          </w:tcPr>
          <w:p w14:paraId="15E23AF2" w14:textId="55A245C1" w:rsidR="00A70201" w:rsidRPr="00037558" w:rsidRDefault="00A70201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2FC1861" w14:textId="4D5AF2AD" w:rsidR="00A70201" w:rsidRPr="00037558" w:rsidRDefault="00A70201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1F4D847" w14:textId="77777777" w:rsidR="00A70201" w:rsidRDefault="00A70201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7E43B1B7" w14:textId="77777777" w:rsidR="00A70201" w:rsidRDefault="00A70201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3C3FF923" w14:textId="299FB52E" w:rsidR="00A70201" w:rsidRPr="00037558" w:rsidRDefault="00AD6774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</w:t>
            </w:r>
            <w:bookmarkStart w:id="9" w:name="_GoBack"/>
            <w:bookmarkEnd w:id="9"/>
          </w:p>
        </w:tc>
      </w:tr>
      <w:tr w:rsidR="00AC1039" w:rsidRPr="00037558" w14:paraId="0BEE7F72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E183156" w14:textId="73F5CFF1" w:rsidR="00AC1039" w:rsidRPr="001D06CA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5129655E" w14:textId="382420F9" w:rsidR="00AC1039" w:rsidRPr="00037558" w:rsidRDefault="00AC1039" w:rsidP="005A0DF3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 data e a hora em </w:t>
            </w:r>
            <w:r w:rsidR="005A0DF3">
              <w:rPr>
                <w:rFonts w:cs="Arial"/>
                <w:sz w:val="18"/>
                <w:szCs w:val="18"/>
              </w:rPr>
              <w:t>que o recurso foi cadastrado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3C2298AC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1647C9F1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5B1AD2A7" w14:textId="77777777" w:rsidR="00AC1039" w:rsidRPr="00037558" w:rsidRDefault="00AC1039" w:rsidP="00814E8E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hh:ss</w:t>
            </w:r>
          </w:p>
        </w:tc>
        <w:tc>
          <w:tcPr>
            <w:tcW w:w="992" w:type="dxa"/>
          </w:tcPr>
          <w:p w14:paraId="2F104209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DC2264B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C43C89D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0F73FFD0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0F370F86" w14:textId="77777777" w:rsidR="005A0DF3" w:rsidRDefault="005A0DF3" w:rsidP="005A0DF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recursos cadastrados.</w:t>
            </w:r>
          </w:p>
          <w:p w14:paraId="0254D7FC" w14:textId="617184E2" w:rsidR="00AC1039" w:rsidRPr="00037558" w:rsidRDefault="005A0DF3" w:rsidP="005A0DF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recurso do julgamento em 1ª instancia do pedido de impugnação de resultado</w:t>
            </w:r>
            <w:r w:rsidR="00AC1039">
              <w:rPr>
                <w:sz w:val="18"/>
                <w:szCs w:val="18"/>
              </w:rPr>
              <w:t>.</w:t>
            </w:r>
          </w:p>
        </w:tc>
      </w:tr>
      <w:tr w:rsidR="00AC1039" w:rsidRPr="00037558" w14:paraId="3C7E7FFE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79BE1ED" w14:textId="77777777" w:rsidR="00AC1039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Ação</w:t>
            </w:r>
          </w:p>
        </w:tc>
        <w:tc>
          <w:tcPr>
            <w:tcW w:w="1417" w:type="dxa"/>
          </w:tcPr>
          <w:p w14:paraId="123723B2" w14:textId="288536E9" w:rsidR="00AC1039" w:rsidRDefault="00830F56" w:rsidP="00814E8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</w:t>
            </w:r>
            <w:r w:rsidR="00AC1039">
              <w:rPr>
                <w:rFonts w:cs="Arial"/>
                <w:sz w:val="18"/>
                <w:szCs w:val="18"/>
              </w:rPr>
              <w:t>Label</w:t>
            </w:r>
          </w:p>
        </w:tc>
        <w:tc>
          <w:tcPr>
            <w:tcW w:w="1560" w:type="dxa"/>
          </w:tcPr>
          <w:p w14:paraId="68612FB7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73706754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38F847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69991E3" w14:textId="1E6A7B0A" w:rsidR="00AC1039" w:rsidRPr="002A5B6D" w:rsidRDefault="00AC1039" w:rsidP="00830F5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830F56">
              <w:rPr>
                <w:sz w:val="18"/>
                <w:szCs w:val="18"/>
              </w:rPr>
              <w:t>recursos</w:t>
            </w:r>
            <w:r>
              <w:rPr>
                <w:sz w:val="18"/>
                <w:szCs w:val="18"/>
              </w:rPr>
              <w:t xml:space="preserve"> cadastrad</w:t>
            </w:r>
            <w:r w:rsidR="00830F56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s.</w:t>
            </w:r>
          </w:p>
        </w:tc>
      </w:tr>
      <w:tr w:rsidR="00AC1039" w:rsidRPr="00037558" w14:paraId="3C0FAD6B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00F489" w14:textId="65F8F902" w:rsidR="00AC1039" w:rsidRDefault="00326E20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26E20">
              <w:rPr>
                <w:rFonts w:cs="Arial"/>
                <w:sz w:val="18"/>
                <w:szCs w:val="18"/>
              </w:rPr>
              <w:t>Não há Interposição de Recurso</w:t>
            </w:r>
          </w:p>
        </w:tc>
        <w:tc>
          <w:tcPr>
            <w:tcW w:w="1417" w:type="dxa"/>
          </w:tcPr>
          <w:p w14:paraId="2BB20DA1" w14:textId="77777777" w:rsidR="00AC1039" w:rsidRDefault="00AC1039" w:rsidP="00814E8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60" w:type="dxa"/>
          </w:tcPr>
          <w:p w14:paraId="68C19581" w14:textId="77777777" w:rsidR="00AC1039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659162A8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582BD59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3A6AB8A" w14:textId="2E78E9CD" w:rsidR="00AC1039" w:rsidRPr="00037558" w:rsidRDefault="00AC1039" w:rsidP="00326E2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mensagem é apresentada somente se não houver </w:t>
            </w:r>
            <w:r w:rsidR="00326E20">
              <w:rPr>
                <w:sz w:val="18"/>
                <w:szCs w:val="18"/>
              </w:rPr>
              <w:t>recursos</w:t>
            </w:r>
            <w:r>
              <w:rPr>
                <w:sz w:val="18"/>
                <w:szCs w:val="18"/>
              </w:rPr>
              <w:t xml:space="preserve"> cadastrad</w:t>
            </w:r>
            <w:r w:rsidR="00326E20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s.</w:t>
            </w:r>
          </w:p>
        </w:tc>
      </w:tr>
      <w:tr w:rsidR="00AC1039" w:rsidRPr="00037558" w14:paraId="08D30DFA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07CA502" w14:textId="77777777" w:rsidR="00AC1039" w:rsidRPr="00037558" w:rsidRDefault="00AC1039" w:rsidP="00814E8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326E20" w:rsidRPr="00037558" w14:paraId="66666568" w14:textId="77777777" w:rsidTr="0081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BF158B3" w14:textId="78CCDF40" w:rsidR="00326E20" w:rsidRDefault="00326E20" w:rsidP="00326E20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D8A6A" wp14:editId="44D40190">
                  <wp:extent cx="200000" cy="20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4E488FE" w14:textId="62033E5D" w:rsidR="00326E20" w:rsidRDefault="00326E20" w:rsidP="00326E2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560" w:type="dxa"/>
          </w:tcPr>
          <w:p w14:paraId="2E685A6E" w14:textId="77777777" w:rsidR="00326E20" w:rsidRDefault="00326E20" w:rsidP="00326E2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992" w:type="dxa"/>
          </w:tcPr>
          <w:p w14:paraId="746205D9" w14:textId="77777777" w:rsidR="00326E20" w:rsidRDefault="00326E20" w:rsidP="00326E2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6F875881" w14:textId="77777777" w:rsidR="00326E20" w:rsidRDefault="00326E20" w:rsidP="00326E2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65B44AD" w14:textId="77777777" w:rsidR="00326E20" w:rsidRDefault="00326E20" w:rsidP="00326E2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AC1039" w:rsidRPr="00037558" w14:paraId="5D115EDF" w14:textId="77777777" w:rsidTr="00814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14D2858" w14:textId="77777777" w:rsidR="00AC1039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028785" wp14:editId="6E15C032">
                  <wp:extent cx="342857" cy="371429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811581E" w14:textId="32B8932C" w:rsidR="00AC1039" w:rsidRPr="00037558" w:rsidRDefault="00AC1039" w:rsidP="003F763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apresenta a fun</w:t>
            </w:r>
            <w:r w:rsidR="00326E20">
              <w:rPr>
                <w:rFonts w:cs="Arial"/>
                <w:sz w:val="18"/>
                <w:szCs w:val="18"/>
              </w:rPr>
              <w:t>cionalidade “</w:t>
            </w:r>
            <w:r w:rsidR="003F7630">
              <w:rPr>
                <w:rFonts w:cs="Arial"/>
                <w:sz w:val="18"/>
                <w:szCs w:val="18"/>
              </w:rPr>
              <w:t>Detalhar</w:t>
            </w:r>
            <w:r w:rsidR="00CC118B">
              <w:rPr>
                <w:rFonts w:cs="Arial"/>
                <w:sz w:val="18"/>
                <w:szCs w:val="18"/>
              </w:rPr>
              <w:t xml:space="preserve"> os</w:t>
            </w:r>
            <w:r w:rsidR="00326E20">
              <w:rPr>
                <w:rFonts w:cs="Arial"/>
                <w:sz w:val="18"/>
                <w:szCs w:val="18"/>
              </w:rPr>
              <w:t xml:space="preserve"> dados do recurso do impugnado</w:t>
            </w:r>
            <w:r>
              <w:rPr>
                <w:rFonts w:cs="Arial"/>
                <w:sz w:val="18"/>
                <w:szCs w:val="18"/>
              </w:rPr>
              <w:t xml:space="preserve">”. </w:t>
            </w:r>
          </w:p>
        </w:tc>
        <w:tc>
          <w:tcPr>
            <w:tcW w:w="1560" w:type="dxa"/>
          </w:tcPr>
          <w:p w14:paraId="1C6E2775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48EC6718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303BCCAA" w14:textId="77777777" w:rsidR="00AC1039" w:rsidRPr="00037558" w:rsidRDefault="00AC1039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12755C0" w14:textId="77777777" w:rsidR="00AC1039" w:rsidRPr="00037558" w:rsidRDefault="00AC1039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3EF643" w14:textId="48DE13B8" w:rsidR="00FC277B" w:rsidRDefault="00B21F4B" w:rsidP="0032737F">
      <w:pPr>
        <w:pStyle w:val="EstiloPrototipo3"/>
        <w:numPr>
          <w:ilvl w:val="0"/>
          <w:numId w:val="3"/>
        </w:numPr>
      </w:pPr>
      <w:bookmarkStart w:id="10" w:name="_Ref48232276"/>
      <w:r>
        <w:lastRenderedPageBreak/>
        <w:t>Dados apresentados quando não houver recuso/reconsideração cadastrado</w:t>
      </w:r>
      <w:bookmarkEnd w:id="10"/>
    </w:p>
    <w:p w14:paraId="41B1D12C" w14:textId="6C9F0B50" w:rsidR="0032737F" w:rsidRPr="0032737F" w:rsidRDefault="0097339B" w:rsidP="0032737F">
      <w:r>
        <w:rPr>
          <w:noProof/>
        </w:rPr>
        <w:drawing>
          <wp:inline distT="0" distB="0" distL="0" distR="0" wp14:anchorId="2C81F872" wp14:editId="7B67B664">
            <wp:extent cx="5760085" cy="3691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7695486"/>
      <w:r w:rsidRPr="00037558">
        <w:t>CRITÉRIOS DE ACEITE</w:t>
      </w:r>
      <w:bookmarkEnd w:id="11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6BE85AAA" w14:textId="061ECF8F" w:rsidR="00F76BAC" w:rsidRDefault="00F76BAC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</w:t>
      </w:r>
      <w:r w:rsidR="00774EC0">
        <w:t xml:space="preserve"> aba</w:t>
      </w:r>
      <w:r>
        <w:t xml:space="preserve"> </w:t>
      </w:r>
      <w:r w:rsidR="00774EC0">
        <w:t>“Recurso</w:t>
      </w:r>
      <w:r w:rsidR="00F3059B">
        <w:t>/Reconsideração</w:t>
      </w:r>
      <w:r w:rsidR="00774EC0">
        <w:t xml:space="preserve"> Impugnado” é </w:t>
      </w:r>
      <w:r>
        <w:t>apresentada somente se houver recurso cadastrado ou após o término do período de vigência da atividade 6.4.</w:t>
      </w:r>
    </w:p>
    <w:p w14:paraId="12097A10" w14:textId="352863D1" w:rsidR="00EE16B6" w:rsidRDefault="00EE16B6" w:rsidP="00EE16B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impugnado cadastrado, ou;</w:t>
      </w:r>
    </w:p>
    <w:p w14:paraId="138C8CFD" w14:textId="79332433" w:rsidR="00EE16B6" w:rsidRDefault="00EE16B6" w:rsidP="00EE16B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Que o período de vigência da atividade 6.4 tenha terminado</w:t>
      </w:r>
      <w:r w:rsidR="00EA4273">
        <w:t>.</w:t>
      </w:r>
    </w:p>
    <w:p w14:paraId="1EB1F1D7" w14:textId="79F2C3D3" w:rsidR="009B5762" w:rsidRDefault="009B5762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</w:t>
      </w:r>
      <w:r>
        <w:t xml:space="preserve">o cadastro </w:t>
      </w:r>
      <w:r w:rsidR="007E2E28">
        <w:t>d</w:t>
      </w:r>
      <w:r>
        <w:t>o recurso</w:t>
      </w:r>
      <w:r w:rsidR="00F3059B">
        <w:t>/Reconsideração</w:t>
      </w:r>
      <w:r>
        <w:t>, ou;</w:t>
      </w:r>
    </w:p>
    <w:p w14:paraId="185EC7DE" w14:textId="6CFEDE4B" w:rsidR="009B5762" w:rsidRDefault="009B5762" w:rsidP="009B576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 xml:space="preserve"> Após a</w:t>
      </w:r>
      <w:r w:rsidR="007E2E28">
        <w:t xml:space="preserve">cionar a </w:t>
      </w:r>
      <w:r w:rsidR="00F3059B">
        <w:t>aba “</w:t>
      </w:r>
      <w:r w:rsidR="007E2E28">
        <w:t>Recurso</w:t>
      </w:r>
      <w:r w:rsidR="00F3059B">
        <w:t>/Reconsideração</w:t>
      </w:r>
      <w:r w:rsidR="007E2E28">
        <w:t xml:space="preserve"> Impugnado</w:t>
      </w:r>
      <w:r>
        <w:t>”.</w:t>
      </w:r>
    </w:p>
    <w:p w14:paraId="6A48E01F" w14:textId="04D092B5" w:rsidR="00695EFA" w:rsidRDefault="00695EFA" w:rsidP="00695EF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Somente arquitetos e urbanista com os seguintes perfis podem visualizar os dados do recurso:</w:t>
      </w:r>
    </w:p>
    <w:p w14:paraId="41DFC065" w14:textId="294936F2" w:rsidR="00BB5588" w:rsidRDefault="00895439" w:rsidP="00BB558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 xml:space="preserve">Arquiteto (s) e Urbanista (s) que seja (m) </w:t>
      </w:r>
      <w:r w:rsidR="00BB5588">
        <w:t xml:space="preserve">Responsáveis </w:t>
      </w:r>
      <w:r>
        <w:t xml:space="preserve">ou Membros </w:t>
      </w:r>
      <w:r w:rsidR="00BB5588">
        <w:t xml:space="preserve">de Chapa </w:t>
      </w:r>
      <w:r w:rsidR="00EB4E49">
        <w:t xml:space="preserve">UF </w:t>
      </w:r>
      <w:r w:rsidR="00BB5588">
        <w:t xml:space="preserve">em que o pedido de impugnação de resultado foi cadastrado. </w:t>
      </w:r>
    </w:p>
    <w:p w14:paraId="5EEF74AF" w14:textId="246A87CF" w:rsidR="00EB4E49" w:rsidRDefault="00EB4E49" w:rsidP="00BB558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(m) Responsáveis ou Membros de Chapa IES da UF em que o pedido de impugnação de resultado foi cadastrado</w:t>
      </w:r>
    </w:p>
    <w:p w14:paraId="3FE4AB86" w14:textId="41B91740" w:rsidR="00BB5588" w:rsidRDefault="00BB5588" w:rsidP="00BB558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</w:t>
      </w:r>
      <w:r w:rsidR="00895439">
        <w:t xml:space="preserve"> (s) e Urbanista (s) que seja (m</w:t>
      </w:r>
      <w:r>
        <w:t>) Membro (s) de Comissão CE, caso tenha pedido de impugnação cadastrado para a UF dele.</w:t>
      </w:r>
    </w:p>
    <w:p w14:paraId="30582DBF" w14:textId="4DC344F4" w:rsidR="00BB5588" w:rsidRDefault="00BB5588" w:rsidP="00BB558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</w:t>
      </w:r>
      <w:r w:rsidR="00DB7E01">
        <w:t xml:space="preserve">ta (s) que seja (s) Membro (s) </w:t>
      </w:r>
      <w:r>
        <w:t>de Comissão CEN, caso tenha pedido de impugnação cadastrado, UFs distintas</w:t>
      </w:r>
    </w:p>
    <w:p w14:paraId="2744C209" w14:textId="4B875C50" w:rsidR="00D9139B" w:rsidRPr="0098263A" w:rsidRDefault="00695EFA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b/>
          <w:color w:val="FF0000"/>
        </w:rPr>
      </w:pPr>
      <w:r>
        <w:t>Impugnante, autor do cadastro do pedido de impugnação de resultado.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bookmarkStart w:id="13" w:name="_Ref31290676"/>
      <w:r w:rsidRPr="00037558">
        <w:rPr>
          <w:b/>
        </w:rPr>
        <w:t>Regras Gerais:</w:t>
      </w:r>
      <w:bookmarkStart w:id="14" w:name="_Ref26893226"/>
      <w:bookmarkEnd w:id="12"/>
      <w:bookmarkEnd w:id="13"/>
    </w:p>
    <w:p w14:paraId="3A00A087" w14:textId="3027708C" w:rsidR="00EA4273" w:rsidRPr="00EA4273" w:rsidRDefault="00EA4273" w:rsidP="00226E2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Regra negocial 01 – </w:t>
      </w:r>
      <w:r w:rsidRPr="00112CAE">
        <w:t>Ao finalizar o período de vigência da atividade 6.4</w:t>
      </w:r>
      <w:r>
        <w:t xml:space="preserve">, caso nenhum recurso/reconsideração tenha sido cadastrado, então a aba “Recurso/Reconsideração </w:t>
      </w:r>
      <w:r>
        <w:lastRenderedPageBreak/>
        <w:t>Impugnado” é disponibilizada automaticamente, apresentando a mensagem “</w:t>
      </w:r>
      <w:r w:rsidRPr="000C62CD">
        <w:t xml:space="preserve">Não houve interposição </w:t>
      </w:r>
      <w:r w:rsidR="006B5FFA" w:rsidRPr="000C62CD">
        <w:t>d</w:t>
      </w:r>
      <w:r w:rsidRPr="000C62CD">
        <w:t>e recurso</w:t>
      </w:r>
      <w:r>
        <w:t>”</w:t>
      </w:r>
      <w:r w:rsidRPr="000C62CD">
        <w:t>.</w:t>
      </w:r>
      <w:r>
        <w:rPr>
          <w:position w:val="3"/>
        </w:rPr>
        <w:t xml:space="preserve"> Ver </w:t>
      </w:r>
      <w:r w:rsidRPr="00820C1F">
        <w:rPr>
          <w:b/>
          <w:position w:val="3"/>
        </w:rPr>
        <w:fldChar w:fldCharType="begin"/>
      </w:r>
      <w:r w:rsidRPr="00820C1F">
        <w:rPr>
          <w:b/>
          <w:position w:val="3"/>
        </w:rPr>
        <w:instrText xml:space="preserve"> REF _Ref48232276 \w \h  \* MERGEFORMAT </w:instrText>
      </w:r>
      <w:r w:rsidRPr="00820C1F">
        <w:rPr>
          <w:b/>
          <w:position w:val="3"/>
        </w:rPr>
      </w:r>
      <w:r w:rsidRPr="00820C1F">
        <w:rPr>
          <w:b/>
          <w:position w:val="3"/>
        </w:rPr>
        <w:fldChar w:fldCharType="separate"/>
      </w:r>
      <w:r w:rsidRPr="00820C1F">
        <w:rPr>
          <w:b/>
          <w:position w:val="3"/>
        </w:rPr>
        <w:t>P02</w:t>
      </w:r>
      <w:r w:rsidRPr="00820C1F">
        <w:rPr>
          <w:b/>
          <w:position w:val="3"/>
        </w:rPr>
        <w:fldChar w:fldCharType="end"/>
      </w:r>
      <w:r w:rsidR="00820C1F">
        <w:rPr>
          <w:b/>
          <w:position w:val="3"/>
        </w:rPr>
        <w:t>.</w:t>
      </w:r>
    </w:p>
    <w:p w14:paraId="27DC34C1" w14:textId="3D817164" w:rsidR="00253DA5" w:rsidRPr="00037558" w:rsidRDefault="008446B4" w:rsidP="00226E2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Quando o arquiteto e urbanista acionar a ação “Visualizar”, representada pela ação </w:t>
      </w:r>
      <w:r>
        <w:rPr>
          <w:noProof/>
        </w:rPr>
        <w:drawing>
          <wp:inline distT="0" distB="0" distL="0" distR="0" wp14:anchorId="496B772B" wp14:editId="26B65778">
            <wp:extent cx="219173" cy="2374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34" cy="2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então o sistema estende para a história de usuário </w:t>
      </w:r>
      <w:r w:rsidR="00226E2C" w:rsidRPr="00226E2C">
        <w:rPr>
          <w:position w:val="3"/>
        </w:rPr>
        <w:t>Eleitoral_HST193_Detalhar_Recurso_Impugnado_Julgamento_1_Instancia_Alegacao_Pedido_Impugnacao_PROF</w:t>
      </w:r>
      <w:r w:rsidR="00226E2C">
        <w:rPr>
          <w:position w:val="3"/>
        </w:rPr>
        <w:t>.</w:t>
      </w:r>
    </w:p>
    <w:bookmarkEnd w:id="14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7695487"/>
      <w:r w:rsidRPr="00037558">
        <w:t>INFORMAÇÕES COMPLEMENTARES</w:t>
      </w:r>
      <w:bookmarkEnd w:id="15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55FC7B92" w:rsidR="008D2F61" w:rsidRDefault="00E03595" w:rsidP="008D2F61">
      <w:pPr>
        <w:rPr>
          <w:i/>
        </w:rPr>
      </w:pPr>
      <w:r w:rsidRPr="00E03595">
        <w:rPr>
          <w:i/>
        </w:rPr>
        <w:t>Eleitoral_HST190_Cadastrar_Recurso_Julgamento_1_Instancia_Alegacao_Pedido_Impugnacao_PROF</w:t>
      </w:r>
      <w:r w:rsidR="001A0D92">
        <w:rPr>
          <w:i/>
        </w:rPr>
        <w:t>.</w:t>
      </w:r>
    </w:p>
    <w:p w14:paraId="29E7EC03" w14:textId="1B3AB41F" w:rsidR="00226E2C" w:rsidRPr="008D2F61" w:rsidRDefault="00226E2C" w:rsidP="008D2F61">
      <w:r w:rsidRPr="00226E2C">
        <w:t>Eleitoral_HST193_Detalhar_Recurso_Impugnado_Julgamento_1_Instancia_Alegacao_Pedido_Impugnacao_PROF</w:t>
      </w:r>
      <w:r w:rsidR="0014050B">
        <w:t>.</w:t>
      </w:r>
    </w:p>
    <w:sectPr w:rsidR="00226E2C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66132" w14:textId="77777777" w:rsidR="00D31925" w:rsidRDefault="00D31925">
      <w:r>
        <w:separator/>
      </w:r>
    </w:p>
    <w:p w14:paraId="216BA9FC" w14:textId="77777777" w:rsidR="00D31925" w:rsidRDefault="00D31925"/>
  </w:endnote>
  <w:endnote w:type="continuationSeparator" w:id="0">
    <w:p w14:paraId="4E13F8EA" w14:textId="77777777" w:rsidR="00D31925" w:rsidRDefault="00D31925">
      <w:r>
        <w:continuationSeparator/>
      </w:r>
    </w:p>
    <w:p w14:paraId="6F410F48" w14:textId="77777777" w:rsidR="00D31925" w:rsidRDefault="00D31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B7091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F9101" w14:textId="77777777" w:rsidR="00D31925" w:rsidRDefault="00D31925">
      <w:r>
        <w:separator/>
      </w:r>
    </w:p>
    <w:p w14:paraId="69BAA927" w14:textId="77777777" w:rsidR="00D31925" w:rsidRDefault="00D31925"/>
  </w:footnote>
  <w:footnote w:type="continuationSeparator" w:id="0">
    <w:p w14:paraId="2637989C" w14:textId="77777777" w:rsidR="00D31925" w:rsidRDefault="00D31925">
      <w:r>
        <w:continuationSeparator/>
      </w:r>
    </w:p>
    <w:p w14:paraId="3DE652AB" w14:textId="77777777" w:rsidR="00D31925" w:rsidRDefault="00D319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2677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0DC446A" w:rsidR="000A5E47" w:rsidRPr="00C6532E" w:rsidRDefault="00E3624C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HST192 – Consultar Recurso Impugnado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CB3A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62CD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1C9A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050B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53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0E1A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6E2C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6E20"/>
    <w:rsid w:val="0032737F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C11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5DE9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630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974"/>
    <w:rsid w:val="004C6FA7"/>
    <w:rsid w:val="004C76D1"/>
    <w:rsid w:val="004D000D"/>
    <w:rsid w:val="004D0793"/>
    <w:rsid w:val="004D1D95"/>
    <w:rsid w:val="004D27CB"/>
    <w:rsid w:val="004D60DE"/>
    <w:rsid w:val="004D7401"/>
    <w:rsid w:val="004D766D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6F4D"/>
    <w:rsid w:val="00577620"/>
    <w:rsid w:val="00577725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0DF3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D6A1E"/>
    <w:rsid w:val="005E419E"/>
    <w:rsid w:val="005E5693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5FFA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A82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EC0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2E28"/>
    <w:rsid w:val="007E5196"/>
    <w:rsid w:val="007E5DB7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C1F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0F56"/>
    <w:rsid w:val="00831BD3"/>
    <w:rsid w:val="00832B04"/>
    <w:rsid w:val="008361E2"/>
    <w:rsid w:val="008402A6"/>
    <w:rsid w:val="00840460"/>
    <w:rsid w:val="0084158C"/>
    <w:rsid w:val="008446B4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439"/>
    <w:rsid w:val="00895B71"/>
    <w:rsid w:val="00896BC9"/>
    <w:rsid w:val="008972DA"/>
    <w:rsid w:val="00897E50"/>
    <w:rsid w:val="008A0FE1"/>
    <w:rsid w:val="008A1B17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2E59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7339B"/>
    <w:rsid w:val="00980906"/>
    <w:rsid w:val="009809EA"/>
    <w:rsid w:val="00980E07"/>
    <w:rsid w:val="00980FB5"/>
    <w:rsid w:val="00981360"/>
    <w:rsid w:val="0098263A"/>
    <w:rsid w:val="00982AF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755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A29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9F6FDF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0EEC"/>
    <w:rsid w:val="00A63956"/>
    <w:rsid w:val="00A649E4"/>
    <w:rsid w:val="00A64F15"/>
    <w:rsid w:val="00A66BD6"/>
    <w:rsid w:val="00A66CAE"/>
    <w:rsid w:val="00A70201"/>
    <w:rsid w:val="00A70350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1039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D6774"/>
    <w:rsid w:val="00AE1443"/>
    <w:rsid w:val="00AE1752"/>
    <w:rsid w:val="00AE2C48"/>
    <w:rsid w:val="00AE4111"/>
    <w:rsid w:val="00AE42CC"/>
    <w:rsid w:val="00AE4C67"/>
    <w:rsid w:val="00AE5363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1F4B"/>
    <w:rsid w:val="00B24E94"/>
    <w:rsid w:val="00B25D0B"/>
    <w:rsid w:val="00B25E6E"/>
    <w:rsid w:val="00B26F29"/>
    <w:rsid w:val="00B311E3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5588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37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29DE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9D8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B0"/>
    <w:rsid w:val="00C148A6"/>
    <w:rsid w:val="00C1528E"/>
    <w:rsid w:val="00C161D9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5B74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23A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71CE"/>
    <w:rsid w:val="00CC118B"/>
    <w:rsid w:val="00CC2390"/>
    <w:rsid w:val="00CC36C8"/>
    <w:rsid w:val="00CC3A15"/>
    <w:rsid w:val="00CC4377"/>
    <w:rsid w:val="00CC489C"/>
    <w:rsid w:val="00CC4AAC"/>
    <w:rsid w:val="00CC669B"/>
    <w:rsid w:val="00CC7748"/>
    <w:rsid w:val="00CD1C2E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1925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612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091"/>
    <w:rsid w:val="00DB7523"/>
    <w:rsid w:val="00DB79A8"/>
    <w:rsid w:val="00DB7E01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595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3624C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524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4273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B4E4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16B6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59B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6BAC"/>
    <w:rsid w:val="00F777DD"/>
    <w:rsid w:val="00F779E2"/>
    <w:rsid w:val="00F8079B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424FB"/>
    <w:rsid w:val="001F78CA"/>
    <w:rsid w:val="00230E79"/>
    <w:rsid w:val="00270697"/>
    <w:rsid w:val="002927DD"/>
    <w:rsid w:val="002A7D34"/>
    <w:rsid w:val="003621E6"/>
    <w:rsid w:val="003872B3"/>
    <w:rsid w:val="003D6BF2"/>
    <w:rsid w:val="0041260C"/>
    <w:rsid w:val="00452C80"/>
    <w:rsid w:val="00475A43"/>
    <w:rsid w:val="00475BEC"/>
    <w:rsid w:val="004B2843"/>
    <w:rsid w:val="004C1B47"/>
    <w:rsid w:val="00515B9E"/>
    <w:rsid w:val="00526560"/>
    <w:rsid w:val="0054550E"/>
    <w:rsid w:val="005616C8"/>
    <w:rsid w:val="00607B3F"/>
    <w:rsid w:val="00617C8D"/>
    <w:rsid w:val="006B7FEA"/>
    <w:rsid w:val="007D3063"/>
    <w:rsid w:val="0084081C"/>
    <w:rsid w:val="00846FCF"/>
    <w:rsid w:val="008F7C6D"/>
    <w:rsid w:val="009227FE"/>
    <w:rsid w:val="00945EA1"/>
    <w:rsid w:val="00976FB3"/>
    <w:rsid w:val="009F1EC3"/>
    <w:rsid w:val="00A014D3"/>
    <w:rsid w:val="00A536EC"/>
    <w:rsid w:val="00AA4E29"/>
    <w:rsid w:val="00BD2F1B"/>
    <w:rsid w:val="00BF3A27"/>
    <w:rsid w:val="00C6435C"/>
    <w:rsid w:val="00D41EC1"/>
    <w:rsid w:val="00D46B5D"/>
    <w:rsid w:val="00F30D8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ECEF-CFF4-4C91-B80D-E27A5556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20486</TotalTime>
  <Pages>8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5949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HST192 – Consultar Recurso Impugnado Alegação do Pedido de Impugnação de Resultado de Eleição - Profissional</dc:subject>
  <dc:creator>adriel.moro</dc:creator>
  <cp:keywords/>
  <dc:description/>
  <cp:lastModifiedBy>Administrador</cp:lastModifiedBy>
  <cp:revision>1277</cp:revision>
  <cp:lastPrinted>2006-08-08T20:14:00Z</cp:lastPrinted>
  <dcterms:created xsi:type="dcterms:W3CDTF">2019-10-17T13:46:00Z</dcterms:created>
  <dcterms:modified xsi:type="dcterms:W3CDTF">2020-09-11T13:53:00Z</dcterms:modified>
</cp:coreProperties>
</file>