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A5E2950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9A3857">
        <w:rPr>
          <w:sz w:val="52"/>
          <w:szCs w:val="52"/>
        </w:rPr>
        <w:t>141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316478">
        <w:rPr>
          <w:sz w:val="52"/>
          <w:szCs w:val="52"/>
        </w:rPr>
        <w:t xml:space="preserve">Solicitar </w:t>
      </w:r>
      <w:r w:rsidR="00EB4FE5">
        <w:rPr>
          <w:sz w:val="52"/>
          <w:szCs w:val="52"/>
        </w:rPr>
        <w:t xml:space="preserve">Recurso ou </w:t>
      </w:r>
      <w:r w:rsidR="009A3857">
        <w:rPr>
          <w:sz w:val="52"/>
          <w:szCs w:val="52"/>
        </w:rPr>
        <w:t>Reconsideração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408DA1B8" w:rsidR="00A735A5" w:rsidRPr="00BA5059" w:rsidRDefault="009A3857" w:rsidP="00697098">
            <w:pPr>
              <w:jc w:val="center"/>
            </w:pPr>
            <w:r>
              <w:t>23</w:t>
            </w:r>
            <w:r w:rsidR="00697098">
              <w:t>/04</w:t>
            </w:r>
            <w:r w:rsidR="00FB1061">
              <w:t>/2020</w:t>
            </w:r>
          </w:p>
        </w:tc>
        <w:tc>
          <w:tcPr>
            <w:tcW w:w="2405" w:type="dxa"/>
            <w:vAlign w:val="center"/>
          </w:tcPr>
          <w:p w14:paraId="7DBE843B" w14:textId="6D72D14C" w:rsidR="00A735A5" w:rsidRPr="00BA5059" w:rsidRDefault="001B024C">
            <w:pPr>
              <w:ind w:left="169"/>
              <w:jc w:val="left"/>
            </w:pPr>
            <w:r>
              <w:t>Diego Rocha</w:t>
            </w:r>
            <w:r w:rsidR="007D380A">
              <w:t xml:space="preserve"> 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B637DC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AC13AC9" w:rsidR="00B637DC" w:rsidRDefault="00B637DC" w:rsidP="00B637DC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51F9090F" w:rsidR="00B637DC" w:rsidRDefault="00B637DC" w:rsidP="00B637DC">
            <w:pPr>
              <w:jc w:val="center"/>
            </w:pPr>
            <w:r>
              <w:t>26/05/2020</w:t>
            </w:r>
          </w:p>
        </w:tc>
        <w:tc>
          <w:tcPr>
            <w:tcW w:w="2405" w:type="dxa"/>
            <w:vAlign w:val="center"/>
          </w:tcPr>
          <w:p w14:paraId="117788AA" w14:textId="59DD6EB2" w:rsidR="00B637DC" w:rsidRDefault="00B637DC" w:rsidP="00B637DC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31C2977C" w14:textId="74B2CD07" w:rsidR="00B637DC" w:rsidRDefault="00B637DC" w:rsidP="00B637DC">
            <w:pPr>
              <w:jc w:val="center"/>
            </w:pPr>
            <w:r>
              <w:t>Atualização. Inclusão de regra pra registrar data e hora ao alterar a situação da denúncia.</w:t>
            </w:r>
          </w:p>
        </w:tc>
      </w:tr>
      <w:tr w:rsidR="00531A93" w14:paraId="24064AA4" w14:textId="77777777" w:rsidTr="00C03F98">
        <w:trPr>
          <w:cantSplit/>
          <w:jc w:val="center"/>
        </w:trPr>
        <w:tc>
          <w:tcPr>
            <w:tcW w:w="1589" w:type="dxa"/>
          </w:tcPr>
          <w:p w14:paraId="2B0FD3FB" w14:textId="2A7E0594" w:rsidR="00531A93" w:rsidRDefault="00531A93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19442152" w14:textId="0825BADB" w:rsidR="00531A93" w:rsidRDefault="00531A93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65BF1829" w14:textId="17613B1E" w:rsidR="00531A93" w:rsidRDefault="00531A93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6F0EC0C5" w14:textId="6B7C3745" w:rsidR="00531A93" w:rsidRDefault="00531A93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76D02BDC" w14:textId="77777777" w:rsidR="00EB4FE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8631861" w:history="1">
        <w:r w:rsidR="00EB4FE5" w:rsidRPr="00FF5B17">
          <w:rPr>
            <w:rStyle w:val="Hyperlink"/>
            <w:noProof/>
          </w:rPr>
          <w:t>HST-141 – Solicitar Recurso ou Reconsideração</w:t>
        </w:r>
        <w:r w:rsidR="00EB4FE5">
          <w:rPr>
            <w:noProof/>
            <w:webHidden/>
          </w:rPr>
          <w:tab/>
        </w:r>
        <w:r w:rsidR="00EB4FE5">
          <w:rPr>
            <w:noProof/>
            <w:webHidden/>
          </w:rPr>
          <w:fldChar w:fldCharType="begin"/>
        </w:r>
        <w:r w:rsidR="00EB4FE5">
          <w:rPr>
            <w:noProof/>
            <w:webHidden/>
          </w:rPr>
          <w:instrText xml:space="preserve"> PAGEREF _Toc38631861 \h </w:instrText>
        </w:r>
        <w:r w:rsidR="00EB4FE5">
          <w:rPr>
            <w:noProof/>
            <w:webHidden/>
          </w:rPr>
        </w:r>
        <w:r w:rsidR="00EB4FE5">
          <w:rPr>
            <w:noProof/>
            <w:webHidden/>
          </w:rPr>
          <w:fldChar w:fldCharType="separate"/>
        </w:r>
        <w:r w:rsidR="00EB4FE5">
          <w:rPr>
            <w:noProof/>
            <w:webHidden/>
          </w:rPr>
          <w:t>4</w:t>
        </w:r>
        <w:r w:rsidR="00EB4FE5">
          <w:rPr>
            <w:noProof/>
            <w:webHidden/>
          </w:rPr>
          <w:fldChar w:fldCharType="end"/>
        </w:r>
      </w:hyperlink>
    </w:p>
    <w:p w14:paraId="2B2F87FE" w14:textId="77777777" w:rsidR="00EB4FE5" w:rsidRDefault="008847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631862" w:history="1">
        <w:r w:rsidR="00EB4FE5" w:rsidRPr="00FF5B17">
          <w:rPr>
            <w:rStyle w:val="Hyperlink"/>
            <w:noProof/>
          </w:rPr>
          <w:t>COMO Denunciante ou Denunciado</w:t>
        </w:r>
        <w:r w:rsidR="00EB4FE5">
          <w:rPr>
            <w:noProof/>
            <w:webHidden/>
          </w:rPr>
          <w:tab/>
        </w:r>
        <w:r w:rsidR="00EB4FE5">
          <w:rPr>
            <w:noProof/>
            <w:webHidden/>
          </w:rPr>
          <w:fldChar w:fldCharType="begin"/>
        </w:r>
        <w:r w:rsidR="00EB4FE5">
          <w:rPr>
            <w:noProof/>
            <w:webHidden/>
          </w:rPr>
          <w:instrText xml:space="preserve"> PAGEREF _Toc38631862 \h </w:instrText>
        </w:r>
        <w:r w:rsidR="00EB4FE5">
          <w:rPr>
            <w:noProof/>
            <w:webHidden/>
          </w:rPr>
        </w:r>
        <w:r w:rsidR="00EB4FE5">
          <w:rPr>
            <w:noProof/>
            <w:webHidden/>
          </w:rPr>
          <w:fldChar w:fldCharType="separate"/>
        </w:r>
        <w:r w:rsidR="00EB4FE5">
          <w:rPr>
            <w:noProof/>
            <w:webHidden/>
          </w:rPr>
          <w:t>4</w:t>
        </w:r>
        <w:r w:rsidR="00EB4FE5">
          <w:rPr>
            <w:noProof/>
            <w:webHidden/>
          </w:rPr>
          <w:fldChar w:fldCharType="end"/>
        </w:r>
      </w:hyperlink>
    </w:p>
    <w:p w14:paraId="5980D27F" w14:textId="77777777" w:rsidR="00EB4FE5" w:rsidRDefault="008847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631863" w:history="1">
        <w:r w:rsidR="00EB4FE5" w:rsidRPr="00FF5B17">
          <w:rPr>
            <w:rStyle w:val="Hyperlink"/>
            <w:noProof/>
          </w:rPr>
          <w:t>QUERO solicitar recurso após o julgamento em 1ª instância</w:t>
        </w:r>
        <w:r w:rsidR="00EB4FE5">
          <w:rPr>
            <w:noProof/>
            <w:webHidden/>
          </w:rPr>
          <w:tab/>
        </w:r>
        <w:r w:rsidR="00EB4FE5">
          <w:rPr>
            <w:noProof/>
            <w:webHidden/>
          </w:rPr>
          <w:fldChar w:fldCharType="begin"/>
        </w:r>
        <w:r w:rsidR="00EB4FE5">
          <w:rPr>
            <w:noProof/>
            <w:webHidden/>
          </w:rPr>
          <w:instrText xml:space="preserve"> PAGEREF _Toc38631863 \h </w:instrText>
        </w:r>
        <w:r w:rsidR="00EB4FE5">
          <w:rPr>
            <w:noProof/>
            <w:webHidden/>
          </w:rPr>
        </w:r>
        <w:r w:rsidR="00EB4FE5">
          <w:rPr>
            <w:noProof/>
            <w:webHidden/>
          </w:rPr>
          <w:fldChar w:fldCharType="separate"/>
        </w:r>
        <w:r w:rsidR="00EB4FE5">
          <w:rPr>
            <w:noProof/>
            <w:webHidden/>
          </w:rPr>
          <w:t>4</w:t>
        </w:r>
        <w:r w:rsidR="00EB4FE5">
          <w:rPr>
            <w:noProof/>
            <w:webHidden/>
          </w:rPr>
          <w:fldChar w:fldCharType="end"/>
        </w:r>
      </w:hyperlink>
    </w:p>
    <w:p w14:paraId="3E1826F5" w14:textId="77777777" w:rsidR="00EB4FE5" w:rsidRDefault="008847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631864" w:history="1">
        <w:r w:rsidR="00EB4FE5" w:rsidRPr="00FF5B17">
          <w:rPr>
            <w:rStyle w:val="Hyperlink"/>
            <w:noProof/>
          </w:rPr>
          <w:t>PARA que a parte oposta cadastre uma contrarrazão e o assessor reveja a decisão e/ou sentença aplicada aos fatos da denúncia</w:t>
        </w:r>
        <w:r w:rsidR="00EB4FE5">
          <w:rPr>
            <w:noProof/>
            <w:webHidden/>
          </w:rPr>
          <w:tab/>
        </w:r>
        <w:r w:rsidR="00EB4FE5">
          <w:rPr>
            <w:noProof/>
            <w:webHidden/>
          </w:rPr>
          <w:fldChar w:fldCharType="begin"/>
        </w:r>
        <w:r w:rsidR="00EB4FE5">
          <w:rPr>
            <w:noProof/>
            <w:webHidden/>
          </w:rPr>
          <w:instrText xml:space="preserve"> PAGEREF _Toc38631864 \h </w:instrText>
        </w:r>
        <w:r w:rsidR="00EB4FE5">
          <w:rPr>
            <w:noProof/>
            <w:webHidden/>
          </w:rPr>
        </w:r>
        <w:r w:rsidR="00EB4FE5">
          <w:rPr>
            <w:noProof/>
            <w:webHidden/>
          </w:rPr>
          <w:fldChar w:fldCharType="separate"/>
        </w:r>
        <w:r w:rsidR="00EB4FE5">
          <w:rPr>
            <w:noProof/>
            <w:webHidden/>
          </w:rPr>
          <w:t>4</w:t>
        </w:r>
        <w:r w:rsidR="00EB4FE5">
          <w:rPr>
            <w:noProof/>
            <w:webHidden/>
          </w:rPr>
          <w:fldChar w:fldCharType="end"/>
        </w:r>
      </w:hyperlink>
    </w:p>
    <w:p w14:paraId="3F9B5028" w14:textId="77777777" w:rsidR="00EB4FE5" w:rsidRDefault="008847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631865" w:history="1">
        <w:r w:rsidR="00EB4FE5" w:rsidRPr="00FF5B17">
          <w:rPr>
            <w:rStyle w:val="Hyperlink"/>
            <w:noProof/>
          </w:rPr>
          <w:t>PROTÓTIPO</w:t>
        </w:r>
        <w:r w:rsidR="00EB4FE5">
          <w:rPr>
            <w:noProof/>
            <w:webHidden/>
          </w:rPr>
          <w:tab/>
        </w:r>
        <w:r w:rsidR="00EB4FE5">
          <w:rPr>
            <w:noProof/>
            <w:webHidden/>
          </w:rPr>
          <w:fldChar w:fldCharType="begin"/>
        </w:r>
        <w:r w:rsidR="00EB4FE5">
          <w:rPr>
            <w:noProof/>
            <w:webHidden/>
          </w:rPr>
          <w:instrText xml:space="preserve"> PAGEREF _Toc38631865 \h </w:instrText>
        </w:r>
        <w:r w:rsidR="00EB4FE5">
          <w:rPr>
            <w:noProof/>
            <w:webHidden/>
          </w:rPr>
        </w:r>
        <w:r w:rsidR="00EB4FE5">
          <w:rPr>
            <w:noProof/>
            <w:webHidden/>
          </w:rPr>
          <w:fldChar w:fldCharType="separate"/>
        </w:r>
        <w:r w:rsidR="00EB4FE5">
          <w:rPr>
            <w:noProof/>
            <w:webHidden/>
          </w:rPr>
          <w:t>4</w:t>
        </w:r>
        <w:r w:rsidR="00EB4FE5">
          <w:rPr>
            <w:noProof/>
            <w:webHidden/>
          </w:rPr>
          <w:fldChar w:fldCharType="end"/>
        </w:r>
      </w:hyperlink>
    </w:p>
    <w:p w14:paraId="445EEF7D" w14:textId="77777777" w:rsidR="00EB4FE5" w:rsidRDefault="008847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631866" w:history="1">
        <w:r w:rsidR="00EB4FE5" w:rsidRPr="00FF5B17">
          <w:rPr>
            <w:rStyle w:val="Hyperlink"/>
            <w:noProof/>
          </w:rPr>
          <w:t>CRITÉRIOS DE ACEITE</w:t>
        </w:r>
        <w:r w:rsidR="00EB4FE5">
          <w:rPr>
            <w:noProof/>
            <w:webHidden/>
          </w:rPr>
          <w:tab/>
        </w:r>
        <w:r w:rsidR="00EB4FE5">
          <w:rPr>
            <w:noProof/>
            <w:webHidden/>
          </w:rPr>
          <w:fldChar w:fldCharType="begin"/>
        </w:r>
        <w:r w:rsidR="00EB4FE5">
          <w:rPr>
            <w:noProof/>
            <w:webHidden/>
          </w:rPr>
          <w:instrText xml:space="preserve"> PAGEREF _Toc38631866 \h </w:instrText>
        </w:r>
        <w:r w:rsidR="00EB4FE5">
          <w:rPr>
            <w:noProof/>
            <w:webHidden/>
          </w:rPr>
        </w:r>
        <w:r w:rsidR="00EB4FE5">
          <w:rPr>
            <w:noProof/>
            <w:webHidden/>
          </w:rPr>
          <w:fldChar w:fldCharType="separate"/>
        </w:r>
        <w:r w:rsidR="00EB4FE5">
          <w:rPr>
            <w:noProof/>
            <w:webHidden/>
          </w:rPr>
          <w:t>6</w:t>
        </w:r>
        <w:r w:rsidR="00EB4FE5">
          <w:rPr>
            <w:noProof/>
            <w:webHidden/>
          </w:rPr>
          <w:fldChar w:fldCharType="end"/>
        </w:r>
      </w:hyperlink>
    </w:p>
    <w:p w14:paraId="091669E7" w14:textId="77777777" w:rsidR="00EB4FE5" w:rsidRDefault="008847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631867" w:history="1">
        <w:r w:rsidR="00EB4FE5" w:rsidRPr="00FF5B17">
          <w:rPr>
            <w:rStyle w:val="Hyperlink"/>
            <w:noProof/>
          </w:rPr>
          <w:t>MENSAGENS</w:t>
        </w:r>
        <w:r w:rsidR="00EB4FE5">
          <w:rPr>
            <w:noProof/>
            <w:webHidden/>
          </w:rPr>
          <w:tab/>
        </w:r>
        <w:r w:rsidR="00EB4FE5">
          <w:rPr>
            <w:noProof/>
            <w:webHidden/>
          </w:rPr>
          <w:fldChar w:fldCharType="begin"/>
        </w:r>
        <w:r w:rsidR="00EB4FE5">
          <w:rPr>
            <w:noProof/>
            <w:webHidden/>
          </w:rPr>
          <w:instrText xml:space="preserve"> PAGEREF _Toc38631867 \h </w:instrText>
        </w:r>
        <w:r w:rsidR="00EB4FE5">
          <w:rPr>
            <w:noProof/>
            <w:webHidden/>
          </w:rPr>
        </w:r>
        <w:r w:rsidR="00EB4FE5">
          <w:rPr>
            <w:noProof/>
            <w:webHidden/>
          </w:rPr>
          <w:fldChar w:fldCharType="separate"/>
        </w:r>
        <w:r w:rsidR="00EB4FE5">
          <w:rPr>
            <w:noProof/>
            <w:webHidden/>
          </w:rPr>
          <w:t>9</w:t>
        </w:r>
        <w:r w:rsidR="00EB4FE5">
          <w:rPr>
            <w:noProof/>
            <w:webHidden/>
          </w:rPr>
          <w:fldChar w:fldCharType="end"/>
        </w:r>
      </w:hyperlink>
    </w:p>
    <w:p w14:paraId="3BE96E14" w14:textId="77777777" w:rsidR="00EB4FE5" w:rsidRDefault="008847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631868" w:history="1">
        <w:r w:rsidR="00EB4FE5" w:rsidRPr="00FF5B17">
          <w:rPr>
            <w:rStyle w:val="Hyperlink"/>
            <w:noProof/>
          </w:rPr>
          <w:t>INFORMAÇÕES COMPLEMENTARES</w:t>
        </w:r>
        <w:r w:rsidR="00EB4FE5">
          <w:rPr>
            <w:noProof/>
            <w:webHidden/>
          </w:rPr>
          <w:tab/>
        </w:r>
        <w:r w:rsidR="00EB4FE5">
          <w:rPr>
            <w:noProof/>
            <w:webHidden/>
          </w:rPr>
          <w:fldChar w:fldCharType="begin"/>
        </w:r>
        <w:r w:rsidR="00EB4FE5">
          <w:rPr>
            <w:noProof/>
            <w:webHidden/>
          </w:rPr>
          <w:instrText xml:space="preserve"> PAGEREF _Toc38631868 \h </w:instrText>
        </w:r>
        <w:r w:rsidR="00EB4FE5">
          <w:rPr>
            <w:noProof/>
            <w:webHidden/>
          </w:rPr>
        </w:r>
        <w:r w:rsidR="00EB4FE5">
          <w:rPr>
            <w:noProof/>
            <w:webHidden/>
          </w:rPr>
          <w:fldChar w:fldCharType="separate"/>
        </w:r>
        <w:r w:rsidR="00EB4FE5">
          <w:rPr>
            <w:noProof/>
            <w:webHidden/>
          </w:rPr>
          <w:t>9</w:t>
        </w:r>
        <w:r w:rsidR="00EB4FE5"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1C769775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8631861"/>
      <w:r w:rsidR="008838E8">
        <w:lastRenderedPageBreak/>
        <w:t>HST-</w:t>
      </w:r>
      <w:r w:rsidR="008413F1">
        <w:t>141</w:t>
      </w:r>
      <w:r w:rsidR="00D175C7">
        <w:t xml:space="preserve"> –</w:t>
      </w:r>
      <w:r w:rsidR="008838E8">
        <w:t xml:space="preserve"> </w:t>
      </w:r>
      <w:r w:rsidR="00FB5137">
        <w:t>Solicitar</w:t>
      </w:r>
      <w:r w:rsidR="00EB4FE5">
        <w:t xml:space="preserve"> Recurso ou </w:t>
      </w:r>
      <w:r w:rsidR="008413F1">
        <w:t>Reconsideração</w:t>
      </w:r>
      <w:bookmarkEnd w:id="4"/>
    </w:p>
    <w:p w14:paraId="37D34CD1" w14:textId="5C093DF0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8631862"/>
      <w:r w:rsidRPr="000628DE">
        <w:t>COMO</w:t>
      </w:r>
      <w:r w:rsidR="00C64B05" w:rsidRPr="000628DE">
        <w:t xml:space="preserve"> </w:t>
      </w:r>
      <w:r w:rsidR="009A3857">
        <w:rPr>
          <w:b w:val="0"/>
        </w:rPr>
        <w:t>Denunciante ou Denunciado</w:t>
      </w:r>
      <w:bookmarkEnd w:id="5"/>
    </w:p>
    <w:p w14:paraId="4036BB8D" w14:textId="287D9F5D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8631863"/>
      <w:r w:rsidRPr="000628DE">
        <w:t>QUERO</w:t>
      </w:r>
      <w:r w:rsidR="005A4527" w:rsidRPr="000628DE">
        <w:t xml:space="preserve"> </w:t>
      </w:r>
      <w:r w:rsidR="005043D7">
        <w:rPr>
          <w:b w:val="0"/>
        </w:rPr>
        <w:t>solicitar recurso após o julgamento em 1ª instância</w:t>
      </w:r>
      <w:bookmarkEnd w:id="6"/>
    </w:p>
    <w:p w14:paraId="38E7497A" w14:textId="645633F7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8631864"/>
      <w:r w:rsidRPr="000628DE">
        <w:t>PARA</w:t>
      </w:r>
      <w:r w:rsidR="005A4527" w:rsidRPr="000628DE">
        <w:t xml:space="preserve"> </w:t>
      </w:r>
      <w:r w:rsidR="005043D7">
        <w:rPr>
          <w:b w:val="0"/>
        </w:rPr>
        <w:t>q</w:t>
      </w:r>
      <w:r w:rsidR="00FB5137">
        <w:rPr>
          <w:b w:val="0"/>
        </w:rPr>
        <w:t xml:space="preserve">ue </w:t>
      </w:r>
      <w:bookmarkEnd w:id="7"/>
      <w:r w:rsidR="009B4462">
        <w:rPr>
          <w:b w:val="0"/>
        </w:rPr>
        <w:t>seja dado o direito de defesa para o denunciante ou denunciado.</w:t>
      </w:r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8631865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7CDE473E" w:rsidR="002E2F62" w:rsidRDefault="00FB5137" w:rsidP="002E2F62">
      <w:pPr>
        <w:pStyle w:val="EstiloPrototipo3"/>
        <w:numPr>
          <w:ilvl w:val="0"/>
          <w:numId w:val="3"/>
        </w:numPr>
      </w:pPr>
      <w:r>
        <w:t>Solicitar</w:t>
      </w:r>
      <w:r w:rsidR="00EB4FE5">
        <w:t xml:space="preserve"> Recurso ou </w:t>
      </w:r>
      <w:r w:rsidR="001C6576">
        <w:t>Reconsideração</w:t>
      </w:r>
    </w:p>
    <w:p w14:paraId="7BC27B21" w14:textId="5EA45886" w:rsidR="00274559" w:rsidRDefault="00EB4FE5" w:rsidP="00CB431D">
      <w:pPr>
        <w:pStyle w:val="EstiloPrototipo3"/>
      </w:pPr>
      <w:r>
        <w:rPr>
          <w:noProof/>
        </w:rPr>
        <w:drawing>
          <wp:inline distT="0" distB="0" distL="0" distR="0" wp14:anchorId="61E4F31B" wp14:editId="0E10F27E">
            <wp:extent cx="5760085" cy="4483735"/>
            <wp:effectExtent l="19050" t="19050" r="12065" b="120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urrec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83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750"/>
        <w:gridCol w:w="993"/>
        <w:gridCol w:w="240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E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93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40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2B20CF" w:rsidRPr="00017568" w14:paraId="6C33A989" w14:textId="77777777" w:rsidTr="00E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B22C722" w14:textId="401E0A51" w:rsidR="002B20CF" w:rsidRPr="009B42E9" w:rsidRDefault="002B20CF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03E0A77" w14:textId="4CFB22E1" w:rsidR="002B20CF" w:rsidRDefault="005D2627" w:rsidP="005D26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</w:t>
            </w:r>
            <w:proofErr w:type="gramStart"/>
            <w:r>
              <w:rPr>
                <w:rFonts w:cs="Arial"/>
                <w:sz w:val="18"/>
                <w:szCs w:val="18"/>
              </w:rPr>
              <w:t>do(</w:t>
            </w:r>
            <w:proofErr w:type="gramEnd"/>
            <w:r>
              <w:rPr>
                <w:rFonts w:cs="Arial"/>
                <w:sz w:val="18"/>
                <w:szCs w:val="18"/>
              </w:rPr>
              <w:t>a)</w:t>
            </w:r>
            <w:r w:rsidR="0072310F">
              <w:rPr>
                <w:rFonts w:cs="Arial"/>
                <w:sz w:val="18"/>
                <w:szCs w:val="18"/>
              </w:rPr>
              <w:t xml:space="preserve"> </w:t>
            </w:r>
            <w:r w:rsidR="00EB4FE5">
              <w:rPr>
                <w:rFonts w:cs="Arial"/>
                <w:sz w:val="18"/>
                <w:szCs w:val="18"/>
              </w:rPr>
              <w:t xml:space="preserve">Recurso ou </w:t>
            </w:r>
            <w:r>
              <w:rPr>
                <w:rFonts w:cs="Arial"/>
                <w:sz w:val="18"/>
                <w:szCs w:val="18"/>
              </w:rPr>
              <w:t>Reconsideração</w:t>
            </w:r>
          </w:p>
        </w:tc>
        <w:tc>
          <w:tcPr>
            <w:tcW w:w="1276" w:type="dxa"/>
          </w:tcPr>
          <w:p w14:paraId="77244A06" w14:textId="52A84F8B" w:rsidR="002B20CF" w:rsidRDefault="002B20CF" w:rsidP="005D262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</w:t>
            </w:r>
            <w:r w:rsidR="007E5196">
              <w:rPr>
                <w:rFonts w:cs="Arial"/>
                <w:sz w:val="18"/>
                <w:szCs w:val="18"/>
              </w:rPr>
              <w:t xml:space="preserve">do </w:t>
            </w:r>
            <w:r w:rsidR="005D2627">
              <w:rPr>
                <w:rFonts w:cs="Arial"/>
                <w:sz w:val="18"/>
                <w:szCs w:val="18"/>
              </w:rPr>
              <w:t xml:space="preserve">pedido de recurso ou </w:t>
            </w:r>
            <w:r w:rsidR="005D2627">
              <w:rPr>
                <w:rFonts w:cs="Arial"/>
                <w:sz w:val="18"/>
                <w:szCs w:val="18"/>
              </w:rPr>
              <w:lastRenderedPageBreak/>
              <w:t>reconsideração feita por um dos atores</w:t>
            </w:r>
          </w:p>
        </w:tc>
        <w:tc>
          <w:tcPr>
            <w:tcW w:w="708" w:type="dxa"/>
            <w:gridSpan w:val="2"/>
          </w:tcPr>
          <w:p w14:paraId="4638BD5E" w14:textId="4377FC32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1134" w:type="dxa"/>
            <w:gridSpan w:val="2"/>
          </w:tcPr>
          <w:p w14:paraId="09C59C4A" w14:textId="6D12EF64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93" w:type="dxa"/>
          </w:tcPr>
          <w:p w14:paraId="7D096DE3" w14:textId="0A76B862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078C2E32" w14:textId="77777777" w:rsidR="002B20CF" w:rsidRDefault="002B20CF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27D4D62F" w14:textId="77777777" w:rsidR="002B20CF" w:rsidRDefault="002B20CF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Tamanho: 2000 </w:t>
            </w:r>
            <w:r>
              <w:rPr>
                <w:sz w:val="18"/>
                <w:szCs w:val="18"/>
              </w:rPr>
              <w:lastRenderedPageBreak/>
              <w:t>caracteres;</w:t>
            </w:r>
          </w:p>
          <w:p w14:paraId="2B298E62" w14:textId="77777777" w:rsidR="002B20CF" w:rsidRDefault="002B20CF" w:rsidP="002B20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componentes de edição de texto padrão do sistema;</w:t>
            </w:r>
          </w:p>
          <w:p w14:paraId="6DC9A7B4" w14:textId="48A6E1A4" w:rsidR="002B20CF" w:rsidRDefault="007969DB" w:rsidP="002B20C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informação de caracteres do campo deve ser exibida e subtraída conforme o campo é preenchido.</w:t>
            </w:r>
          </w:p>
        </w:tc>
      </w:tr>
      <w:tr w:rsidR="008E40A1" w:rsidRPr="00017568" w14:paraId="5F58FB88" w14:textId="77777777" w:rsidTr="00E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C5533C1" w14:textId="0CCBEA33" w:rsidR="002B20CF" w:rsidRPr="009B42E9" w:rsidRDefault="002B20CF" w:rsidP="002B20C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BAF3D12" w14:textId="7448201D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7CC699BA" w14:textId="0E04E290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708" w:type="dxa"/>
            <w:gridSpan w:val="2"/>
          </w:tcPr>
          <w:p w14:paraId="6A046BA1" w14:textId="6C7462AF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1134" w:type="dxa"/>
            <w:gridSpan w:val="2"/>
          </w:tcPr>
          <w:p w14:paraId="46A1F174" w14:textId="7CF284EC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47FAD281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381899">
              <w:rPr>
                <w:rFonts w:cs="Arial"/>
                <w:sz w:val="18"/>
                <w:szCs w:val="18"/>
              </w:rPr>
              <w:t>PDF,</w:t>
            </w:r>
          </w:p>
          <w:p w14:paraId="7C6A6D4F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ZIP,</w:t>
            </w:r>
          </w:p>
          <w:p w14:paraId="19F076B9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RAR,</w:t>
            </w:r>
            <w:r w:rsidRPr="00381899">
              <w:rPr>
                <w:rFonts w:cs="Arial"/>
                <w:sz w:val="18"/>
                <w:szCs w:val="18"/>
              </w:rPr>
              <w:t xml:space="preserve"> DOC,</w:t>
            </w:r>
          </w:p>
          <w:p w14:paraId="390756F9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DOCX,</w:t>
            </w:r>
            <w:r w:rsidRPr="00381899">
              <w:rPr>
                <w:rFonts w:cs="Arial"/>
                <w:sz w:val="18"/>
                <w:szCs w:val="18"/>
              </w:rPr>
              <w:t xml:space="preserve"> XLS, XLSX</w:t>
            </w:r>
            <w:r>
              <w:rPr>
                <w:rFonts w:cs="Arial"/>
                <w:sz w:val="18"/>
                <w:szCs w:val="18"/>
              </w:rPr>
              <w:t>,</w:t>
            </w:r>
            <w:r w:rsidRPr="00381899">
              <w:rPr>
                <w:rFonts w:cs="Arial"/>
                <w:sz w:val="18"/>
                <w:szCs w:val="18"/>
              </w:rPr>
              <w:t xml:space="preserve"> MP4, AVI, WMV,</w:t>
            </w:r>
          </w:p>
          <w:p w14:paraId="69A05809" w14:textId="7777777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MP3,</w:t>
            </w:r>
          </w:p>
          <w:p w14:paraId="475E3958" w14:textId="77777777" w:rsidR="002B20CF" w:rsidRPr="00381899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WAV,</w:t>
            </w:r>
          </w:p>
          <w:p w14:paraId="4DB8D38B" w14:textId="04CACA47" w:rsidR="002B20CF" w:rsidRDefault="002B20CF" w:rsidP="002B20C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JPG, JPEG, PNG</w:t>
            </w:r>
          </w:p>
        </w:tc>
        <w:tc>
          <w:tcPr>
            <w:tcW w:w="2405" w:type="dxa"/>
            <w:shd w:val="clear" w:color="auto" w:fill="FFFFFF" w:themeFill="background1"/>
          </w:tcPr>
          <w:p w14:paraId="72BEA915" w14:textId="77777777" w:rsidR="002B20CF" w:rsidRDefault="002B20CF" w:rsidP="002B20C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 MB por arquivo;</w:t>
            </w:r>
          </w:p>
          <w:p w14:paraId="4698649F" w14:textId="212BD2FF" w:rsidR="002B20CF" w:rsidRPr="00AA7A97" w:rsidRDefault="002B20CF" w:rsidP="00AA7A97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Limite de até 5 arquivos</w:t>
            </w:r>
            <w:r w:rsidR="00AA7A97">
              <w:rPr>
                <w:sz w:val="18"/>
                <w:szCs w:val="18"/>
              </w:rPr>
              <w:t>.</w:t>
            </w:r>
          </w:p>
        </w:tc>
      </w:tr>
      <w:tr w:rsidR="005374D4" w:rsidRPr="005D2A67" w14:paraId="2FC9DE26" w14:textId="77777777" w:rsidTr="00227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B3BCA3A" w14:textId="77777777" w:rsidR="005374D4" w:rsidRPr="005D2A67" w:rsidRDefault="005374D4" w:rsidP="002272A5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374D4" w:rsidRPr="00587974" w14:paraId="5DF3E824" w14:textId="77777777" w:rsidTr="0022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6E5C31CB" w14:textId="77777777" w:rsidR="005374D4" w:rsidRPr="00587974" w:rsidRDefault="005374D4" w:rsidP="002272A5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61EF185A" w14:textId="77777777" w:rsidR="005374D4" w:rsidRPr="00587974" w:rsidRDefault="005374D4" w:rsidP="002272A5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2C862C35" w14:textId="77777777" w:rsidR="005374D4" w:rsidRPr="00587974" w:rsidRDefault="005374D4" w:rsidP="002272A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325ABC3B" w14:textId="77777777" w:rsidR="005374D4" w:rsidRPr="00587974" w:rsidRDefault="005374D4" w:rsidP="002272A5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374D4" w:rsidRPr="00961D2E" w14:paraId="623E48BA" w14:textId="77777777" w:rsidTr="002272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11D9C92" w14:textId="4F8E109F" w:rsidR="005374D4" w:rsidRPr="003A0FE0" w:rsidRDefault="005374D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928" w:type="dxa"/>
            <w:gridSpan w:val="3"/>
          </w:tcPr>
          <w:p w14:paraId="180C71AC" w14:textId="6430BB29" w:rsidR="005374D4" w:rsidRPr="000C795C" w:rsidRDefault="005374D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clicar no botão, o sistema deve retornar o ator para a tela de origem. </w:t>
            </w:r>
          </w:p>
        </w:tc>
        <w:tc>
          <w:tcPr>
            <w:tcW w:w="802" w:type="dxa"/>
            <w:gridSpan w:val="2"/>
          </w:tcPr>
          <w:p w14:paraId="307184DD" w14:textId="77777777" w:rsidR="005374D4" w:rsidRPr="000C795C" w:rsidRDefault="005374D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F718D16" w14:textId="4E2CD2AE" w:rsidR="005374D4" w:rsidRPr="005374D4" w:rsidRDefault="005374D4" w:rsidP="005374D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5374D4" w14:paraId="3AAD12CC" w14:textId="77777777" w:rsidTr="00227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0A78E935" w14:textId="01CA4604" w:rsidR="005374D4" w:rsidRDefault="005374D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Concluir</w:t>
            </w:r>
          </w:p>
        </w:tc>
        <w:tc>
          <w:tcPr>
            <w:tcW w:w="1928" w:type="dxa"/>
            <w:gridSpan w:val="3"/>
          </w:tcPr>
          <w:p w14:paraId="5B973D5D" w14:textId="48EF6129" w:rsidR="005374D4" w:rsidRDefault="006615E7" w:rsidP="00EA0C9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Salva os dados e </w:t>
            </w:r>
            <w:r w:rsidR="0072310F">
              <w:rPr>
                <w:sz w:val="18"/>
                <w:szCs w:val="18"/>
              </w:rPr>
              <w:t xml:space="preserve">inclui o </w:t>
            </w:r>
            <w:r w:rsidR="00EA0C9E">
              <w:rPr>
                <w:sz w:val="18"/>
                <w:szCs w:val="18"/>
              </w:rPr>
              <w:t>recurso ou reconsideração para a denúncia</w:t>
            </w:r>
          </w:p>
        </w:tc>
        <w:tc>
          <w:tcPr>
            <w:tcW w:w="802" w:type="dxa"/>
            <w:gridSpan w:val="2"/>
          </w:tcPr>
          <w:p w14:paraId="541A11F1" w14:textId="74177F65" w:rsidR="005374D4" w:rsidRDefault="006615E7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072F3FBE" w14:textId="10A6F179" w:rsidR="005374D4" w:rsidRPr="005374D4" w:rsidRDefault="006125E5" w:rsidP="002272A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b/>
                <w:bCs/>
                <w:sz w:val="18"/>
                <w:szCs w:val="18"/>
              </w:rPr>
            </w:pPr>
            <w:r w:rsidRPr="006125E5">
              <w:rPr>
                <w:bCs/>
                <w:sz w:val="18"/>
                <w:szCs w:val="18"/>
              </w:rPr>
              <w:t>O sistema inclui os dados e exibe a mensagem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fldChar w:fldCharType="begin"/>
            </w:r>
            <w:r>
              <w:rPr>
                <w:b/>
                <w:bCs/>
                <w:sz w:val="18"/>
                <w:szCs w:val="18"/>
              </w:rPr>
              <w:instrText xml:space="preserve"> REF _Ref30750509 \r \h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t>ME02</w:t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 w:rsidRPr="006125E5">
              <w:rPr>
                <w:bCs/>
                <w:sz w:val="18"/>
                <w:szCs w:val="18"/>
              </w:rPr>
              <w:t>.</w:t>
            </w:r>
          </w:p>
        </w:tc>
      </w:tr>
      <w:tr w:rsidR="00622A24" w:rsidRPr="00961D2E" w14:paraId="391CD2A3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5F08E4E3" w14:textId="77777777" w:rsidR="00622A24" w:rsidRPr="003A0FE0" w:rsidRDefault="00622A2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1928" w:type="dxa"/>
            <w:gridSpan w:val="3"/>
          </w:tcPr>
          <w:p w14:paraId="7341D4B1" w14:textId="77777777" w:rsidR="00622A24" w:rsidRPr="000C795C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upload de arquivos da máquina local do dispositivo</w:t>
            </w:r>
          </w:p>
        </w:tc>
        <w:tc>
          <w:tcPr>
            <w:tcW w:w="802" w:type="dxa"/>
            <w:gridSpan w:val="2"/>
          </w:tcPr>
          <w:p w14:paraId="3F8990A6" w14:textId="77777777" w:rsidR="00622A24" w:rsidRPr="000C795C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B7EFE02" w14:textId="77777777" w:rsidR="00622A24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arquivo selecionado possua o tamanho ou formato inválido, então o sistema exibe a mensagem </w:t>
            </w:r>
            <w:r w:rsidRPr="0097392F">
              <w:rPr>
                <w:b/>
                <w:sz w:val="18"/>
                <w:szCs w:val="18"/>
              </w:rPr>
              <w:fldChar w:fldCharType="begin"/>
            </w:r>
            <w:r w:rsidRPr="0097392F">
              <w:rPr>
                <w:b/>
                <w:sz w:val="18"/>
                <w:szCs w:val="18"/>
              </w:rPr>
              <w:instrText xml:space="preserve"> REF _Ref12023348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97392F">
              <w:rPr>
                <w:b/>
                <w:sz w:val="18"/>
                <w:szCs w:val="18"/>
              </w:rPr>
            </w:r>
            <w:r w:rsidRPr="0097392F"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sz w:val="18"/>
                <w:szCs w:val="18"/>
              </w:rPr>
              <w:t>ME01</w:t>
            </w:r>
            <w:r w:rsidRPr="0097392F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;</w:t>
            </w:r>
          </w:p>
          <w:p w14:paraId="71E35410" w14:textId="77777777" w:rsidR="00622A24" w:rsidRPr="00961D2E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limitar até 5 arquivos. Caso já existam 5 arquivos, então esta ação fica desabilitada.</w:t>
            </w:r>
          </w:p>
        </w:tc>
      </w:tr>
      <w:tr w:rsidR="00622A24" w14:paraId="55B2D744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21C9958D" w14:textId="77777777" w:rsidR="00622A24" w:rsidRDefault="00622A2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 de documentos</w:t>
            </w:r>
          </w:p>
        </w:tc>
        <w:tc>
          <w:tcPr>
            <w:tcW w:w="1928" w:type="dxa"/>
            <w:gridSpan w:val="3"/>
          </w:tcPr>
          <w:p w14:paraId="4D7B0FFF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na seção “Documentos”</w:t>
            </w:r>
          </w:p>
        </w:tc>
        <w:tc>
          <w:tcPr>
            <w:tcW w:w="802" w:type="dxa"/>
            <w:gridSpan w:val="2"/>
          </w:tcPr>
          <w:p w14:paraId="0521984F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  <w:gridSpan w:val="3"/>
          </w:tcPr>
          <w:p w14:paraId="74DCCD09" w14:textId="77777777" w:rsidR="00622A24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posicionar o cursor sobre o ícone, então exibe a legenda: São permitidos até 5 arquivos de 25 MB nos formatos: </w:t>
            </w:r>
            <w:proofErr w:type="spellStart"/>
            <w:r>
              <w:rPr>
                <w:sz w:val="18"/>
                <w:szCs w:val="18"/>
              </w:rPr>
              <w:t>pdf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zip, </w:t>
            </w:r>
            <w:proofErr w:type="spellStart"/>
            <w:r>
              <w:rPr>
                <w:sz w:val="18"/>
                <w:szCs w:val="18"/>
              </w:rPr>
              <w:t>rar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doc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xls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xlsx</w:t>
            </w:r>
            <w:proofErr w:type="spellEnd"/>
            <w:r>
              <w:rPr>
                <w:sz w:val="18"/>
                <w:szCs w:val="18"/>
              </w:rPr>
              <w:t>,</w:t>
            </w:r>
            <w:r w:rsidRPr="003818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mp</w:t>
            </w:r>
            <w:r w:rsidRPr="00381899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avi</w:t>
            </w:r>
            <w:proofErr w:type="spellEnd"/>
            <w:r w:rsidRPr="00381899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wmv</w:t>
            </w:r>
            <w:proofErr w:type="spellEnd"/>
            <w:r w:rsidRPr="00381899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mp3, </w:t>
            </w:r>
            <w:proofErr w:type="spellStart"/>
            <w:r>
              <w:rPr>
                <w:sz w:val="18"/>
                <w:szCs w:val="18"/>
              </w:rPr>
              <w:t>wav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jpg</w:t>
            </w:r>
            <w:proofErr w:type="spellEnd"/>
            <w:r w:rsidRPr="00C30C80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jpeg</w:t>
            </w:r>
            <w:proofErr w:type="spellEnd"/>
            <w:r>
              <w:rPr>
                <w:sz w:val="18"/>
                <w:szCs w:val="18"/>
              </w:rPr>
              <w:t xml:space="preserve"> ou</w:t>
            </w:r>
            <w:r w:rsidRPr="00C30C80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622A24" w:rsidRPr="00881D86" w14:paraId="6DE93C67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48F9356D" w14:textId="77777777" w:rsidR="00622A24" w:rsidRDefault="00622A2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 Arquivo</w:t>
            </w:r>
          </w:p>
        </w:tc>
        <w:tc>
          <w:tcPr>
            <w:tcW w:w="1928" w:type="dxa"/>
            <w:gridSpan w:val="3"/>
          </w:tcPr>
          <w:p w14:paraId="1B837BC1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</w:t>
            </w:r>
          </w:p>
        </w:tc>
        <w:tc>
          <w:tcPr>
            <w:tcW w:w="802" w:type="dxa"/>
            <w:gridSpan w:val="2"/>
          </w:tcPr>
          <w:p w14:paraId="1E2F56D5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1922FA4E" w14:textId="77777777" w:rsidR="00622A24" w:rsidRPr="00881D86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622A24" w:rsidRPr="00285971" w14:paraId="2EECE67B" w14:textId="77777777" w:rsidTr="00622A24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27BF32DB" w14:textId="77777777" w:rsidR="00622A24" w:rsidRDefault="00622A24" w:rsidP="002272A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6D0EC3B6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6A771A3F" w14:textId="77777777" w:rsidR="00622A24" w:rsidRDefault="00622A24" w:rsidP="002272A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7636C9E9" w14:textId="77777777" w:rsidR="00622A24" w:rsidRPr="00285971" w:rsidRDefault="00622A24" w:rsidP="00622A24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7C167DCB" w14:textId="77777777" w:rsidR="00507A39" w:rsidRPr="00182ECD" w:rsidRDefault="00507A39" w:rsidP="005834A3">
      <w:pPr>
        <w:pStyle w:val="EstiloPrototipo3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38631866"/>
      <w:r>
        <w:t>CRITÉRIOS DE ACEITE</w:t>
      </w:r>
      <w:bookmarkEnd w:id="10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357D91A" w14:textId="37CA7F89" w:rsidR="00721A05" w:rsidRDefault="00721A05" w:rsidP="001C79C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r>
        <w:t xml:space="preserve">Somente o </w:t>
      </w:r>
      <w:r w:rsidR="001C79C6">
        <w:t>denunciante ou o denunciado</w:t>
      </w:r>
      <w:r w:rsidR="009B7FD3">
        <w:t xml:space="preserve"> (Responsáveis pela chapa denunciada)</w:t>
      </w:r>
      <w:r w:rsidR="001C79C6">
        <w:t xml:space="preserve"> podem solicitar recurso/reconsideração para uma denúncia, ou seja, a ação “</w:t>
      </w:r>
      <w:r w:rsidR="007D3ABF">
        <w:t xml:space="preserve">Solicitar </w:t>
      </w:r>
      <w:r w:rsidR="001C79C6">
        <w:t>Recurso/Reconsideração” será exibida somente para os 2 atores, para os demais usuários a ação fica oculta e desabilitada;</w:t>
      </w:r>
    </w:p>
    <w:p w14:paraId="0DDB5F38" w14:textId="75659B87" w:rsidR="001C79C6" w:rsidRDefault="00DE7A6E" w:rsidP="001C79C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 ação “</w:t>
      </w:r>
      <w:r w:rsidR="007D3ABF">
        <w:t xml:space="preserve">Solicitar </w:t>
      </w:r>
      <w:r>
        <w:t>Recurso/Reconsideração” só estará disponível para denúncias admitidas com status “Julgado em 1ª Instância”, caso a denúncia possua outro status ou esteja inadmitida, a ação ficará oculta e desabilitada.</w:t>
      </w:r>
    </w:p>
    <w:p w14:paraId="49348384" w14:textId="4D484710" w:rsidR="00E153BD" w:rsidRDefault="00E153BD" w:rsidP="00E153B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Existe um praz</w:t>
      </w:r>
      <w:r w:rsidR="002C21D0">
        <w:t>o limite para solicitar recurso</w:t>
      </w:r>
      <w:r>
        <w:t>/reconsideração. O prazo é de 3 dias úteis a partir da data e hora do julgamento de 1ª instância</w:t>
      </w:r>
      <w:r w:rsidR="002C21D0">
        <w:t xml:space="preserve"> realizado na história</w:t>
      </w:r>
      <w:r>
        <w:t xml:space="preserve"> </w:t>
      </w:r>
      <w:r w:rsidRPr="002C21D0">
        <w:rPr>
          <w:b/>
        </w:rPr>
        <w:t>Eleitoral_HST127</w:t>
      </w:r>
      <w:proofErr w:type="gramStart"/>
      <w:r w:rsidRPr="002C21D0">
        <w:rPr>
          <w:b/>
        </w:rPr>
        <w:t>_Julgar</w:t>
      </w:r>
      <w:proofErr w:type="gramEnd"/>
      <w:r w:rsidRPr="002C21D0">
        <w:rPr>
          <w:b/>
        </w:rPr>
        <w:t>_Denuncia_1_Instancia</w:t>
      </w:r>
      <w:r>
        <w:t>. Deverá ser observado o calendário nacional de feriados</w:t>
      </w:r>
      <w:r w:rsidR="00222722">
        <w:t>, considerando dias facultativos como não úteis</w:t>
      </w:r>
      <w:r>
        <w:t>.</w:t>
      </w:r>
    </w:p>
    <w:p w14:paraId="41A16243" w14:textId="77777777" w:rsidR="00D93145" w:rsidRPr="007908A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31290676"/>
      <w:r>
        <w:rPr>
          <w:b/>
        </w:rPr>
        <w:t>Regras Gerais:</w:t>
      </w:r>
      <w:bookmarkStart w:id="13" w:name="_Ref26893226"/>
      <w:bookmarkEnd w:id="11"/>
      <w:bookmarkEnd w:id="12"/>
    </w:p>
    <w:p w14:paraId="204B8986" w14:textId="7FEE24EF" w:rsidR="00902732" w:rsidRDefault="00292AA4" w:rsidP="002D5DC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Quando o </w:t>
      </w:r>
      <w:r w:rsidR="0020771B">
        <w:t>usuário aciona “</w:t>
      </w:r>
      <w:r w:rsidR="007D3ABF">
        <w:t xml:space="preserve">Solicitar </w:t>
      </w:r>
      <w:r w:rsidR="0020771B">
        <w:t>Recurso/Reconsideração”</w:t>
      </w:r>
      <w:r w:rsidR="002D5DCE">
        <w:t xml:space="preserve"> a partir da aba </w:t>
      </w:r>
      <w:r w:rsidR="002D5DCE" w:rsidRPr="002D5DCE">
        <w:rPr>
          <w:b/>
        </w:rPr>
        <w:t>Eleitoral_HST136_Aba_Julgamento_1_Instancia</w:t>
      </w:r>
      <w:r w:rsidR="0020771B">
        <w:t xml:space="preserve">, </w:t>
      </w:r>
      <w:r w:rsidR="007908A7">
        <w:t xml:space="preserve">o sistema exibe o formulário </w:t>
      </w:r>
      <w:r w:rsidR="007908A7" w:rsidRPr="007908A7">
        <w:rPr>
          <w:b/>
        </w:rPr>
        <w:fldChar w:fldCharType="begin"/>
      </w:r>
      <w:r w:rsidR="007908A7" w:rsidRPr="007908A7">
        <w:rPr>
          <w:b/>
        </w:rPr>
        <w:instrText xml:space="preserve"> REF _Ref34397706 \r \h </w:instrText>
      </w:r>
      <w:r w:rsidR="007908A7">
        <w:rPr>
          <w:b/>
        </w:rPr>
        <w:instrText xml:space="preserve"> \* MERGEFORMAT </w:instrText>
      </w:r>
      <w:r w:rsidR="007908A7" w:rsidRPr="007908A7">
        <w:rPr>
          <w:b/>
        </w:rPr>
      </w:r>
      <w:r w:rsidR="007908A7" w:rsidRPr="007908A7">
        <w:rPr>
          <w:b/>
        </w:rPr>
        <w:fldChar w:fldCharType="separate"/>
      </w:r>
      <w:r w:rsidR="007908A7" w:rsidRPr="007908A7">
        <w:rPr>
          <w:b/>
        </w:rPr>
        <w:t>P01</w:t>
      </w:r>
      <w:r w:rsidR="007908A7" w:rsidRPr="007908A7">
        <w:rPr>
          <w:b/>
        </w:rPr>
        <w:fldChar w:fldCharType="end"/>
      </w:r>
      <w:r w:rsidR="007908A7">
        <w:t>;</w:t>
      </w:r>
    </w:p>
    <w:p w14:paraId="27DC34C1" w14:textId="68A83520" w:rsidR="00253DA5" w:rsidRPr="00825AE5" w:rsidRDefault="001D360F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b/>
          <w:position w:val="3"/>
        </w:rPr>
        <w:t>Ao</w:t>
      </w:r>
      <w:r w:rsidR="00292AA4">
        <w:rPr>
          <w:b/>
          <w:position w:val="3"/>
        </w:rPr>
        <w:t xml:space="preserve"> acionar “C</w:t>
      </w:r>
      <w:r w:rsidR="0007759B">
        <w:rPr>
          <w:b/>
          <w:position w:val="3"/>
        </w:rPr>
        <w:t>oncluir</w:t>
      </w:r>
      <w:r w:rsidR="00292AA4">
        <w:rPr>
          <w:b/>
          <w:position w:val="3"/>
        </w:rPr>
        <w:t>”</w:t>
      </w:r>
      <w:r w:rsidR="00B80958">
        <w:rPr>
          <w:b/>
          <w:position w:val="3"/>
        </w:rPr>
        <w:t xml:space="preserve"> com sucesso,</w:t>
      </w:r>
      <w:r w:rsidR="0007759B">
        <w:rPr>
          <w:b/>
          <w:position w:val="3"/>
        </w:rPr>
        <w:t xml:space="preserve"> o sistema executa as seguintes ações:</w:t>
      </w:r>
    </w:p>
    <w:p w14:paraId="6B807D09" w14:textId="43FE31DD" w:rsidR="00253DA5" w:rsidRPr="00141BC9" w:rsidRDefault="00D93145" w:rsidP="00D9314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  <w:position w:val="3"/>
        </w:rPr>
        <w:t xml:space="preserve"> </w:t>
      </w:r>
      <w:r w:rsidR="00253DA5" w:rsidRPr="00493F8B">
        <w:rPr>
          <w:position w:val="3"/>
        </w:rPr>
        <w:t xml:space="preserve">O sistema registra o </w:t>
      </w:r>
      <w:r w:rsidR="00CC489C">
        <w:rPr>
          <w:position w:val="3"/>
        </w:rPr>
        <w:t>usuário que realizou a operação</w:t>
      </w:r>
      <w:r w:rsidR="00253DA5" w:rsidRPr="00493F8B">
        <w:rPr>
          <w:position w:val="3"/>
        </w:rPr>
        <w:t>;</w:t>
      </w:r>
    </w:p>
    <w:p w14:paraId="41220018" w14:textId="30AE2101" w:rsidR="00141BC9" w:rsidRPr="00493F8B" w:rsidRDefault="00141BC9" w:rsidP="00D93145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position w:val="3"/>
        </w:rPr>
        <w:t xml:space="preserve"> Re</w:t>
      </w:r>
      <w:r w:rsidR="00825AE5">
        <w:rPr>
          <w:position w:val="3"/>
        </w:rPr>
        <w:t>gi</w:t>
      </w:r>
      <w:r w:rsidR="0020771B">
        <w:rPr>
          <w:position w:val="3"/>
        </w:rPr>
        <w:t>stra a data e hora da solicitação</w:t>
      </w:r>
      <w:r>
        <w:rPr>
          <w:position w:val="3"/>
        </w:rPr>
        <w:t>;</w:t>
      </w:r>
    </w:p>
    <w:bookmarkEnd w:id="13"/>
    <w:p w14:paraId="50626A7E" w14:textId="6F6554E6" w:rsidR="00D97EE2" w:rsidRDefault="007325CC" w:rsidP="00423F5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337330">
        <w:t>Ao fazer</w:t>
      </w:r>
      <w:r w:rsidR="005D1C6E">
        <w:t xml:space="preserve"> a inclusão, o sistema deve </w:t>
      </w:r>
      <w:r w:rsidR="005D1C6E" w:rsidRPr="005D1C6E">
        <w:t>registrar os seguintes dados para histórico</w:t>
      </w:r>
      <w:r w:rsidR="00D97EE2">
        <w:t xml:space="preserve"> da denúncia</w:t>
      </w:r>
      <w:r w:rsidR="005D1C6E" w:rsidRPr="005D1C6E">
        <w:t>: Usuário,</w:t>
      </w:r>
      <w:r w:rsidR="00CC489C">
        <w:t xml:space="preserve"> </w:t>
      </w:r>
      <w:r w:rsidR="005D1C6E" w:rsidRPr="005D1C6E">
        <w:t>Data/Hora</w:t>
      </w:r>
      <w:r w:rsidR="00EB1923">
        <w:t>,</w:t>
      </w:r>
      <w:r w:rsidR="00253DA5">
        <w:t xml:space="preserve"> </w:t>
      </w:r>
      <w:r w:rsidR="005D1C6E" w:rsidRPr="005D1C6E">
        <w:t>Ação:</w:t>
      </w:r>
      <w:r w:rsidR="00423F56">
        <w:t xml:space="preserve"> </w:t>
      </w:r>
      <w:r w:rsidR="0020771B">
        <w:t xml:space="preserve">Solicitação de </w:t>
      </w:r>
      <w:r w:rsidR="00E33C33">
        <w:t>recurso ou r</w:t>
      </w:r>
      <w:r w:rsidR="0020771B">
        <w:t>econsideração</w:t>
      </w:r>
      <w:r w:rsidR="005D1C6E" w:rsidRPr="005D1C6E">
        <w:t>;</w:t>
      </w:r>
    </w:p>
    <w:p w14:paraId="66457944" w14:textId="59168DF5" w:rsidR="00622A24" w:rsidRPr="00072ED1" w:rsidRDefault="00622A24" w:rsidP="0007608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18"/>
          <w:szCs w:val="18"/>
        </w:rPr>
        <w:t xml:space="preserve"> </w:t>
      </w:r>
      <w:r w:rsidRPr="007865A0">
        <w:rPr>
          <w:szCs w:val="18"/>
        </w:rPr>
        <w:t>Caso existam campos obrigatórios</w:t>
      </w:r>
      <w:r w:rsidR="00990F5F">
        <w:rPr>
          <w:szCs w:val="18"/>
        </w:rPr>
        <w:t xml:space="preserve"> vazios</w:t>
      </w:r>
      <w:r w:rsidRPr="007865A0">
        <w:rPr>
          <w:szCs w:val="18"/>
        </w:rPr>
        <w:t xml:space="preserve">, exibe a mensagem </w:t>
      </w:r>
      <w:r w:rsidRPr="007865A0">
        <w:rPr>
          <w:b/>
          <w:szCs w:val="18"/>
        </w:rPr>
        <w:fldChar w:fldCharType="begin"/>
      </w:r>
      <w:r w:rsidRPr="007865A0">
        <w:rPr>
          <w:b/>
          <w:szCs w:val="18"/>
        </w:rPr>
        <w:instrText xml:space="preserve"> REF _Ref31809845 \r \h  \* MERGEFORMAT </w:instrText>
      </w:r>
      <w:r w:rsidRPr="007865A0">
        <w:rPr>
          <w:b/>
          <w:szCs w:val="18"/>
        </w:rPr>
      </w:r>
      <w:r w:rsidRPr="007865A0">
        <w:rPr>
          <w:b/>
          <w:szCs w:val="18"/>
        </w:rPr>
        <w:fldChar w:fldCharType="separate"/>
      </w:r>
      <w:r w:rsidRPr="007865A0">
        <w:rPr>
          <w:b/>
          <w:szCs w:val="18"/>
        </w:rPr>
        <w:t>ME03</w:t>
      </w:r>
      <w:r w:rsidRPr="007865A0">
        <w:rPr>
          <w:b/>
          <w:szCs w:val="18"/>
        </w:rPr>
        <w:fldChar w:fldCharType="end"/>
      </w:r>
      <w:r w:rsidR="00072ED1">
        <w:rPr>
          <w:szCs w:val="18"/>
        </w:rPr>
        <w:t xml:space="preserve"> </w:t>
      </w:r>
      <w:r w:rsidR="00105F64">
        <w:rPr>
          <w:szCs w:val="18"/>
        </w:rPr>
        <w:t xml:space="preserve">para cada campo obrigatório vazio </w:t>
      </w:r>
      <w:r w:rsidR="00072ED1">
        <w:rPr>
          <w:szCs w:val="18"/>
        </w:rPr>
        <w:t>e impede o cadastro;</w:t>
      </w:r>
    </w:p>
    <w:p w14:paraId="34E9AFE0" w14:textId="41791918" w:rsidR="003205CD" w:rsidRPr="0020771B" w:rsidRDefault="00072ED1" w:rsidP="0020771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</w:t>
      </w:r>
      <w:r w:rsidR="0020771B">
        <w:rPr>
          <w:szCs w:val="18"/>
        </w:rPr>
        <w:t>Caso a denúncia seja do tipo “Chapa”, “Membro de chapa” ou “Membro de comissão” e após o cadastro somente um dos atores (Denunciante ou Denunciado) tenha solicitado recurso/reconsideração e o prazo de recurso/reconsideração não tenha encerrado, o status da denúncia deve ser mantido o atual até que o outro ator cadastre ou o prazo de recurso/reconsideração seja encerrado</w:t>
      </w:r>
      <w:r w:rsidR="00CC42E9">
        <w:rPr>
          <w:szCs w:val="18"/>
        </w:rPr>
        <w:t xml:space="preserve"> (Ver regra: </w:t>
      </w:r>
      <w:r w:rsidR="00CC42E9" w:rsidRPr="00CC42E9">
        <w:rPr>
          <w:b/>
          <w:szCs w:val="18"/>
        </w:rPr>
        <w:fldChar w:fldCharType="begin"/>
      </w:r>
      <w:r w:rsidR="00CC42E9" w:rsidRPr="00CC42E9">
        <w:rPr>
          <w:b/>
          <w:szCs w:val="18"/>
        </w:rPr>
        <w:instrText xml:space="preserve"> REF _Ref38893799 \r \h </w:instrText>
      </w:r>
      <w:r w:rsidR="00CC42E9">
        <w:rPr>
          <w:b/>
          <w:szCs w:val="18"/>
        </w:rPr>
        <w:instrText xml:space="preserve"> \* MERGEFORMAT </w:instrText>
      </w:r>
      <w:r w:rsidR="00CC42E9" w:rsidRPr="00CC42E9">
        <w:rPr>
          <w:b/>
          <w:szCs w:val="18"/>
        </w:rPr>
      </w:r>
      <w:r w:rsidR="00CC42E9" w:rsidRPr="00CC42E9">
        <w:rPr>
          <w:b/>
          <w:szCs w:val="18"/>
        </w:rPr>
        <w:fldChar w:fldCharType="separate"/>
      </w:r>
      <w:r w:rsidR="00CC42E9" w:rsidRPr="00CC42E9">
        <w:rPr>
          <w:b/>
          <w:szCs w:val="18"/>
        </w:rPr>
        <w:t>2.5.2</w:t>
      </w:r>
      <w:r w:rsidR="00CC42E9" w:rsidRPr="00CC42E9">
        <w:rPr>
          <w:b/>
          <w:szCs w:val="18"/>
        </w:rPr>
        <w:fldChar w:fldCharType="end"/>
      </w:r>
      <w:r w:rsidR="00CC42E9">
        <w:rPr>
          <w:szCs w:val="18"/>
        </w:rPr>
        <w:t>)</w:t>
      </w:r>
      <w:r w:rsidR="0020771B">
        <w:rPr>
          <w:szCs w:val="18"/>
        </w:rPr>
        <w:t>;</w:t>
      </w:r>
    </w:p>
    <w:p w14:paraId="68A0F8FA" w14:textId="075E09D4" w:rsidR="0020771B" w:rsidRPr="0020771B" w:rsidRDefault="0020771B" w:rsidP="0020771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Caso a denúncia seja do tipo “Chapa”, “Membro de chapa” ou “Membro de comissão</w:t>
      </w:r>
      <w:r w:rsidR="00E82BC6">
        <w:rPr>
          <w:szCs w:val="18"/>
        </w:rPr>
        <w:t>, se,</w:t>
      </w:r>
      <w:r>
        <w:rPr>
          <w:szCs w:val="18"/>
        </w:rPr>
        <w:t xml:space="preserve"> após o cadastro</w:t>
      </w:r>
      <w:r w:rsidR="00E82BC6">
        <w:rPr>
          <w:szCs w:val="18"/>
        </w:rPr>
        <w:t>,</w:t>
      </w:r>
      <w:r>
        <w:rPr>
          <w:szCs w:val="18"/>
        </w:rPr>
        <w:t xml:space="preserve"> tanto o denunciante quanto o denunciado j</w:t>
      </w:r>
      <w:r w:rsidR="00E82BC6">
        <w:rPr>
          <w:szCs w:val="18"/>
        </w:rPr>
        <w:t>á tiverem</w:t>
      </w:r>
      <w:r>
        <w:rPr>
          <w:szCs w:val="18"/>
        </w:rPr>
        <w:t xml:space="preserve"> solicitado recurso/reconsideração, então o sistema altera </w:t>
      </w:r>
      <w:r w:rsidR="00B003D1">
        <w:rPr>
          <w:szCs w:val="18"/>
        </w:rPr>
        <w:t>a situação</w:t>
      </w:r>
      <w:r>
        <w:rPr>
          <w:szCs w:val="18"/>
        </w:rPr>
        <w:t xml:space="preserve"> da denúncia para “Aguardando contrarrazão”;</w:t>
      </w:r>
    </w:p>
    <w:p w14:paraId="6DD444B8" w14:textId="5D21D5B7" w:rsidR="0020771B" w:rsidRPr="00BF22CF" w:rsidRDefault="0020771B" w:rsidP="0020771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Caso a denúncia seja do tipo “Outros”, após o cadastro</w:t>
      </w:r>
      <w:r w:rsidR="00E82BC6">
        <w:rPr>
          <w:szCs w:val="18"/>
        </w:rPr>
        <w:t>,</w:t>
      </w:r>
      <w:r>
        <w:rPr>
          <w:szCs w:val="18"/>
        </w:rPr>
        <w:t xml:space="preserve"> o sistema altera </w:t>
      </w:r>
      <w:r w:rsidR="00B003D1">
        <w:rPr>
          <w:szCs w:val="18"/>
        </w:rPr>
        <w:t>a situação</w:t>
      </w:r>
      <w:r>
        <w:rPr>
          <w:szCs w:val="18"/>
        </w:rPr>
        <w:t xml:space="preserve"> da denúncia para “</w:t>
      </w:r>
      <w:r w:rsidR="00470B5D">
        <w:rPr>
          <w:szCs w:val="18"/>
        </w:rPr>
        <w:t>Em julgamento 2ª Instância</w:t>
      </w:r>
      <w:r>
        <w:rPr>
          <w:szCs w:val="18"/>
        </w:rPr>
        <w:t>” tendo em vista que esse tipo de denúncia possui somente o denunciante como parte envolvida.</w:t>
      </w:r>
    </w:p>
    <w:p w14:paraId="150E43AF" w14:textId="763A2DFB" w:rsidR="00BF22CF" w:rsidRPr="0020771B" w:rsidRDefault="00BF22CF" w:rsidP="0020771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Ao alterar a situação da denúncia para “Em julgamento 2ª Instância”, o sistema também registra a data e hora dessa alteração.</w:t>
      </w:r>
    </w:p>
    <w:p w14:paraId="4512FAEB" w14:textId="3940EA9D" w:rsidR="0020771B" w:rsidRPr="00225614" w:rsidRDefault="0020771B" w:rsidP="0020771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</w:t>
      </w:r>
      <w:r w:rsidR="00E82BC6">
        <w:rPr>
          <w:szCs w:val="18"/>
        </w:rPr>
        <w:t>Caso o prazo de recurso/reconsideração tenha encerrado, e o usuário dentro do formulário tente concluir o cadastro, então o sistema impede</w:t>
      </w:r>
      <w:r w:rsidR="00470B5D">
        <w:rPr>
          <w:szCs w:val="18"/>
        </w:rPr>
        <w:t xml:space="preserve"> o cadastro</w:t>
      </w:r>
      <w:r w:rsidR="00E82BC6">
        <w:rPr>
          <w:szCs w:val="18"/>
        </w:rPr>
        <w:t xml:space="preserve"> e exibe a mensagem</w:t>
      </w:r>
      <w:r w:rsidR="00FC12A1">
        <w:rPr>
          <w:szCs w:val="18"/>
        </w:rPr>
        <w:t xml:space="preserve"> </w:t>
      </w:r>
      <w:r w:rsidR="00FC12A1" w:rsidRPr="00FC12A1">
        <w:rPr>
          <w:b/>
          <w:szCs w:val="18"/>
        </w:rPr>
        <w:fldChar w:fldCharType="begin"/>
      </w:r>
      <w:r w:rsidR="00FC12A1" w:rsidRPr="00FC12A1">
        <w:rPr>
          <w:b/>
          <w:szCs w:val="18"/>
        </w:rPr>
        <w:instrText xml:space="preserve"> REF _Ref36558149 \r \h </w:instrText>
      </w:r>
      <w:r w:rsidR="00FC12A1">
        <w:rPr>
          <w:b/>
          <w:szCs w:val="18"/>
        </w:rPr>
        <w:instrText xml:space="preserve"> \* MERGEFORMAT </w:instrText>
      </w:r>
      <w:r w:rsidR="00FC12A1" w:rsidRPr="00FC12A1">
        <w:rPr>
          <w:b/>
          <w:szCs w:val="18"/>
        </w:rPr>
      </w:r>
      <w:r w:rsidR="00FC12A1" w:rsidRPr="00FC12A1">
        <w:rPr>
          <w:b/>
          <w:szCs w:val="18"/>
        </w:rPr>
        <w:fldChar w:fldCharType="separate"/>
      </w:r>
      <w:r w:rsidR="00FC12A1" w:rsidRPr="00FC12A1">
        <w:rPr>
          <w:b/>
          <w:szCs w:val="18"/>
        </w:rPr>
        <w:t>ME04</w:t>
      </w:r>
      <w:r w:rsidR="00FC12A1" w:rsidRPr="00FC12A1">
        <w:rPr>
          <w:b/>
          <w:szCs w:val="18"/>
        </w:rPr>
        <w:fldChar w:fldCharType="end"/>
      </w:r>
      <w:r w:rsidR="00FC12A1">
        <w:rPr>
          <w:szCs w:val="18"/>
        </w:rPr>
        <w:t>;</w:t>
      </w:r>
    </w:p>
    <w:p w14:paraId="755C6A7B" w14:textId="57DCC94D" w:rsidR="00225614" w:rsidRPr="00005532" w:rsidRDefault="00225614" w:rsidP="0020771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Após o usuário realizar o cadastro o sistema disponibiliza a aba exibindo os dados do recurso. Caso o usuário seja o denunciante exibe a aba “Recurso Denunciante”. Caso o usuário seja o denunciado exibe a aba “Recurso Denunciado”.</w:t>
      </w:r>
    </w:p>
    <w:p w14:paraId="256AB524" w14:textId="1DC738AA" w:rsidR="00005532" w:rsidRPr="00E82BC6" w:rsidRDefault="00005532" w:rsidP="00005532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>Após a denúncia alterar o status para “Aguardando contrarrazão” o sistema vai permitir que as partes cadastrem a contrarrazão para o recurso/reconsideração. As regras serão descritas na devida história.</w:t>
      </w:r>
    </w:p>
    <w:p w14:paraId="4AABA812" w14:textId="5AFBFCAA" w:rsidR="00E82BC6" w:rsidRDefault="00E82BC6" w:rsidP="00E82BC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>O sistema só permite que o denunciante ou o denunciado cadastrem a solicitação uma vez</w:t>
      </w:r>
      <w:r w:rsidR="00286544">
        <w:rPr>
          <w:szCs w:val="18"/>
        </w:rPr>
        <w:t xml:space="preserve"> </w:t>
      </w:r>
      <w:proofErr w:type="gramStart"/>
      <w:r w:rsidR="00286544">
        <w:rPr>
          <w:szCs w:val="18"/>
        </w:rPr>
        <w:t xml:space="preserve">cada </w:t>
      </w:r>
      <w:r w:rsidR="00C65109">
        <w:rPr>
          <w:szCs w:val="18"/>
        </w:rPr>
        <w:t>,</w:t>
      </w:r>
      <w:proofErr w:type="gramEnd"/>
      <w:r w:rsidR="00C65109">
        <w:rPr>
          <w:szCs w:val="18"/>
        </w:rPr>
        <w:t xml:space="preserve"> </w:t>
      </w:r>
      <w:r>
        <w:rPr>
          <w:szCs w:val="18"/>
        </w:rPr>
        <w:t>então após o usuário realizar a solicitação, a ação “</w:t>
      </w:r>
      <w:r w:rsidR="007D3ABF">
        <w:rPr>
          <w:szCs w:val="18"/>
        </w:rPr>
        <w:t xml:space="preserve">Solicitar </w:t>
      </w:r>
      <w:r>
        <w:rPr>
          <w:szCs w:val="18"/>
        </w:rPr>
        <w:t xml:space="preserve">Recurso/Reconsideração” fica </w:t>
      </w:r>
      <w:r>
        <w:rPr>
          <w:szCs w:val="18"/>
        </w:rPr>
        <w:lastRenderedPageBreak/>
        <w:t>oculta e desabilitada para ele.</w:t>
      </w:r>
      <w:r w:rsidR="00856CF8">
        <w:rPr>
          <w:szCs w:val="18"/>
        </w:rPr>
        <w:t xml:space="preserve"> Caso o usuário seja uma chapa, a ação ficará oculta para todos os responsáveis pela chapa.</w:t>
      </w:r>
    </w:p>
    <w:p w14:paraId="5E51C24F" w14:textId="16A61EA2" w:rsidR="003205CD" w:rsidRPr="00286544" w:rsidRDefault="00286544" w:rsidP="003205C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286544">
        <w:rPr>
          <w:b/>
        </w:rPr>
        <w:t>Prazo de recurso/reconsideração encerrado:</w:t>
      </w:r>
    </w:p>
    <w:p w14:paraId="31B2DD6C" w14:textId="7511FC1D" w:rsidR="00197783" w:rsidRDefault="00680D6D" w:rsidP="00680D6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o prazo de recurso/reconsideração encerre e não exista nenhuma solicitação de recurso/reconsideração cadastrada, então o sistema altera </w:t>
      </w:r>
      <w:r w:rsidR="00B003D1">
        <w:t>a situação</w:t>
      </w:r>
      <w:r>
        <w:t xml:space="preserve"> da denúncia para “Transitado e</w:t>
      </w:r>
      <w:r w:rsidR="003A11E6">
        <w:t>m j</w:t>
      </w:r>
      <w:r>
        <w:t>ulgado”, realiza o envio de e-mails e registra os seguintes dados para histórico da denúncia: Usuário: Si</w:t>
      </w:r>
      <w:r w:rsidR="00E33C33">
        <w:t xml:space="preserve">stema, Data/Hora, Ação: Prazo </w:t>
      </w:r>
      <w:r>
        <w:t>de recurso</w:t>
      </w:r>
      <w:r w:rsidR="00E33C33">
        <w:t xml:space="preserve"> ou reconsideração</w:t>
      </w:r>
      <w:r>
        <w:t xml:space="preserve"> transcorrido;</w:t>
      </w:r>
    </w:p>
    <w:p w14:paraId="3A5D68E2" w14:textId="704828D0" w:rsidR="00680D6D" w:rsidRPr="00C66370" w:rsidRDefault="00680D6D" w:rsidP="00680D6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bookmarkStart w:id="14" w:name="_Ref38893799"/>
      <w:r>
        <w:rPr>
          <w:szCs w:val="18"/>
        </w:rPr>
        <w:t>Caso a denúncia seja do tipo “Chapa”, “Membro de chapa” ou “Membro de comissão</w:t>
      </w:r>
      <w:r w:rsidR="00B7453F">
        <w:rPr>
          <w:szCs w:val="18"/>
        </w:rPr>
        <w:t>,</w:t>
      </w:r>
      <w:r>
        <w:rPr>
          <w:szCs w:val="18"/>
        </w:rPr>
        <w:t xml:space="preserve"> exista uma solicitação de recurso/reconsideração </w:t>
      </w:r>
      <w:r w:rsidR="00B7453F">
        <w:rPr>
          <w:szCs w:val="18"/>
        </w:rPr>
        <w:t>do denunciante ou do denunciado e o prazo encerre,</w:t>
      </w:r>
      <w:r>
        <w:rPr>
          <w:szCs w:val="18"/>
        </w:rPr>
        <w:t xml:space="preserve"> então o sistema altera </w:t>
      </w:r>
      <w:r w:rsidR="00B003D1">
        <w:rPr>
          <w:szCs w:val="18"/>
        </w:rPr>
        <w:t xml:space="preserve">a situação </w:t>
      </w:r>
      <w:r>
        <w:rPr>
          <w:szCs w:val="18"/>
        </w:rPr>
        <w:t>da denúncia para “Aguardando contrarrazão”.</w:t>
      </w:r>
      <w:bookmarkEnd w:id="14"/>
    </w:p>
    <w:p w14:paraId="0D7E2A11" w14:textId="295193B3" w:rsidR="00C66370" w:rsidRPr="004B281C" w:rsidRDefault="00C66370" w:rsidP="00680D6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Ao encerrar o prazo o sistema desabilita e oculta a ação “</w:t>
      </w:r>
      <w:r w:rsidR="007D3ABF">
        <w:rPr>
          <w:szCs w:val="18"/>
        </w:rPr>
        <w:t xml:space="preserve">Solicitar </w:t>
      </w:r>
      <w:r>
        <w:rPr>
          <w:szCs w:val="18"/>
        </w:rPr>
        <w:t>Recurso/Reconsi</w:t>
      </w:r>
      <w:r w:rsidR="004B281C">
        <w:rPr>
          <w:szCs w:val="18"/>
        </w:rPr>
        <w:t>deração” para todos os usuários;</w:t>
      </w:r>
    </w:p>
    <w:p w14:paraId="01C0D726" w14:textId="7C2FF042" w:rsidR="004B281C" w:rsidRPr="00197783" w:rsidRDefault="004B281C" w:rsidP="00680D6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Cs w:val="18"/>
        </w:rPr>
        <w:t xml:space="preserve"> Ao encerrar o prazo, para denúncia do tipo “Chapa”, “Membro de chapa” ou “Membro de comissão, o sistema exibe o texto “Não houve apresentação de recurso ou reconsideração</w:t>
      </w:r>
      <w:r w:rsidR="00815AF2">
        <w:rPr>
          <w:szCs w:val="18"/>
        </w:rPr>
        <w:t xml:space="preserve"> pelo &lt;Ator&gt;</w:t>
      </w:r>
      <w:r>
        <w:rPr>
          <w:szCs w:val="18"/>
        </w:rPr>
        <w:t>”, na aba de recurso denunciante e/ou denunciado que não solicitou recurso/reconsideração</w:t>
      </w:r>
      <w:r w:rsidR="001E1AFC">
        <w:rPr>
          <w:szCs w:val="18"/>
        </w:rPr>
        <w:t>.</w:t>
      </w:r>
    </w:p>
    <w:p w14:paraId="2BF86428" w14:textId="45B2F5E3" w:rsidR="0054294D" w:rsidRPr="0054294D" w:rsidRDefault="0054294D" w:rsidP="00831BD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54294D">
        <w:rPr>
          <w:b/>
          <w:position w:val="3"/>
        </w:rPr>
        <w:t>Regras de envio de e-mail</w:t>
      </w:r>
      <w:r w:rsidR="00197783">
        <w:rPr>
          <w:b/>
          <w:position w:val="3"/>
        </w:rPr>
        <w:t xml:space="preserve"> ao</w:t>
      </w:r>
      <w:r w:rsidR="00794D35">
        <w:rPr>
          <w:b/>
          <w:position w:val="3"/>
        </w:rPr>
        <w:t xml:space="preserve"> CADASTRAR o recurso/reconsideração</w:t>
      </w:r>
      <w:r w:rsidRPr="0054294D">
        <w:rPr>
          <w:position w:val="3"/>
        </w:rPr>
        <w:t>. O sistema verifica a parametrização de e-mails para a atividade secundária “</w:t>
      </w:r>
      <w:r w:rsidR="009A5A0C" w:rsidRPr="009A5A0C">
        <w:rPr>
          <w:b/>
        </w:rPr>
        <w:t>4.</w:t>
      </w:r>
      <w:r w:rsidR="000C669A">
        <w:rPr>
          <w:b/>
        </w:rPr>
        <w:t>17</w:t>
      </w:r>
      <w:r w:rsidR="0007758B">
        <w:rPr>
          <w:b/>
        </w:rPr>
        <w:t xml:space="preserve"> Recurso ou Reconsideração</w:t>
      </w:r>
      <w:r w:rsidRPr="0054294D">
        <w:rPr>
          <w:position w:val="3"/>
        </w:rPr>
        <w:t>”</w:t>
      </w:r>
      <w:r w:rsidR="00515F80">
        <w:rPr>
          <w:position w:val="3"/>
        </w:rPr>
        <w:t xml:space="preserve"> e envia os seguintes e-mails:</w:t>
      </w:r>
    </w:p>
    <w:p w14:paraId="2351BD53" w14:textId="5B758528" w:rsidR="009A5A0C" w:rsidRDefault="009A5A0C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DB53BD">
        <w:rPr>
          <w:b/>
          <w:position w:val="3"/>
        </w:rPr>
        <w:t>1</w:t>
      </w:r>
      <w:r w:rsidRPr="00881531">
        <w:rPr>
          <w:position w:val="3"/>
        </w:rPr>
        <w:t>:</w:t>
      </w:r>
      <w:r w:rsidR="00CA52F6">
        <w:rPr>
          <w:position w:val="3"/>
        </w:rPr>
        <w:t xml:space="preserve"> Envia e-mail ao denunciante</w:t>
      </w:r>
      <w:r>
        <w:rPr>
          <w:position w:val="3"/>
        </w:rPr>
        <w:t>;</w:t>
      </w:r>
    </w:p>
    <w:p w14:paraId="46823D73" w14:textId="178830E7" w:rsidR="00CA52F6" w:rsidRDefault="00CA52F6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02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</w:t>
      </w:r>
      <w:r w:rsidR="00B314C7">
        <w:rPr>
          <w:position w:val="3"/>
        </w:rPr>
        <w:t xml:space="preserve">ao denunciado. Exceto denúncia </w:t>
      </w:r>
      <w:r>
        <w:rPr>
          <w:position w:val="3"/>
        </w:rPr>
        <w:t>do tipo “Outros”;</w:t>
      </w:r>
    </w:p>
    <w:p w14:paraId="776CC659" w14:textId="0A4F6C4B" w:rsidR="00CA52F6" w:rsidRDefault="00CA52F6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794D35">
        <w:rPr>
          <w:b/>
          <w:position w:val="3"/>
        </w:rPr>
        <w:t>3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ao coordenador e adjunto CE</w:t>
      </w:r>
      <w:r w:rsidR="00794D35">
        <w:rPr>
          <w:position w:val="3"/>
        </w:rPr>
        <w:t>N independente da origem da denúncia (UF, IES e CEN);</w:t>
      </w:r>
    </w:p>
    <w:p w14:paraId="474895FA" w14:textId="505E9DB2" w:rsidR="009A5A0C" w:rsidRDefault="009A5A0C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794D35">
        <w:rPr>
          <w:b/>
          <w:position w:val="3"/>
        </w:rPr>
        <w:t>4</w:t>
      </w:r>
      <w:r w:rsidRPr="00B54DA2">
        <w:rPr>
          <w:position w:val="3"/>
        </w:rPr>
        <w:t>:</w:t>
      </w:r>
      <w:r>
        <w:rPr>
          <w:position w:val="3"/>
        </w:rPr>
        <w:t xml:space="preserve"> Envia e-mail ao assessor </w:t>
      </w:r>
      <w:r w:rsidR="00794D35">
        <w:rPr>
          <w:position w:val="3"/>
        </w:rPr>
        <w:t>CEN independente da origem da denúncia (UF, IES e CEN).</w:t>
      </w:r>
    </w:p>
    <w:p w14:paraId="29C6531C" w14:textId="386F0FCC" w:rsidR="001E539E" w:rsidRDefault="001E539E" w:rsidP="00330B03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43764F1F" w14:textId="6C3EE489" w:rsidR="00005A17" w:rsidRPr="00005A17" w:rsidRDefault="009F245F" w:rsidP="00005A1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ind w:hanging="574"/>
        <w:contextualSpacing/>
        <w:jc w:val="both"/>
      </w:pPr>
      <w:r>
        <w:rPr>
          <w:b/>
          <w:position w:val="3"/>
        </w:rPr>
        <w:t>Dados exibidos após o corpo do e-mail parametrizado</w:t>
      </w:r>
      <w:r w:rsidR="002D662B">
        <w:rPr>
          <w:b/>
          <w:position w:val="3"/>
        </w:rPr>
        <w:t xml:space="preserve"> para julgamento Procedente</w:t>
      </w:r>
      <w:r>
        <w:rPr>
          <w:b/>
          <w:position w:val="3"/>
        </w:rPr>
        <w:t>:</w:t>
      </w:r>
    </w:p>
    <w:p w14:paraId="7011D561" w14:textId="6146D03F" w:rsidR="00005A17" w:rsidRPr="004016CB" w:rsidRDefault="00005A17" w:rsidP="00005A1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 w:rsidRPr="004016CB">
        <w:rPr>
          <w:position w:val="3"/>
        </w:rPr>
        <w:t>Caso o tipo de denúncia seja “</w:t>
      </w:r>
      <w:r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7733CAAB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8F2F9A2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3C5F8AE7" w14:textId="5ED2EDF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38608B99" w14:textId="5D005C1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6AD83197" w14:textId="71DA0179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2F352DD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5755E188" w14:textId="310AAA51" w:rsidR="00594FD1" w:rsidRDefault="00594FD1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Responsável pelo cadastro: (Usuário do cadastro);</w:t>
      </w:r>
    </w:p>
    <w:p w14:paraId="29C6EBF8" w14:textId="297E05BC" w:rsidR="00C92EFF" w:rsidRDefault="00C92EFF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Recurso ou Reconsideração (Exibe a descrição);</w:t>
      </w:r>
    </w:p>
    <w:p w14:paraId="491A474C" w14:textId="65DB5133" w:rsidR="00005A17" w:rsidRDefault="00005A17" w:rsidP="00005A1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Chapa</w:t>
      </w:r>
      <w:r>
        <w:rPr>
          <w:position w:val="3"/>
        </w:rPr>
        <w:t>”</w:t>
      </w:r>
      <w:r w:rsidR="00D804A4">
        <w:rPr>
          <w:position w:val="3"/>
        </w:rPr>
        <w:t>:</w:t>
      </w:r>
    </w:p>
    <w:p w14:paraId="102DFA4A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EE7ADE4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2906E8D5" w14:textId="27119F34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91F0787" w14:textId="6A154AE1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67078D9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772BB467" w14:textId="77777777" w:rsidR="00594FD1" w:rsidRDefault="00594FD1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Responsável pelo cadastro: (Usuário do cadastro);</w:t>
      </w:r>
    </w:p>
    <w:p w14:paraId="62B4D245" w14:textId="77777777" w:rsidR="00594FD1" w:rsidRDefault="00594FD1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Recurso ou Reconsideração (Exibe a descrição);</w:t>
      </w:r>
    </w:p>
    <w:p w14:paraId="09CA6A55" w14:textId="77777777" w:rsidR="00236459" w:rsidRPr="00ED49CF" w:rsidRDefault="00236459" w:rsidP="00236459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528474F5" w14:textId="37FEA7F3" w:rsidR="00005A17" w:rsidRDefault="00005A17" w:rsidP="00005A1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 w:rsidR="009D2D32">
        <w:rPr>
          <w:position w:val="3"/>
        </w:rPr>
        <w:t>”</w:t>
      </w:r>
      <w:r>
        <w:rPr>
          <w:position w:val="3"/>
        </w:rPr>
        <w:t>:</w:t>
      </w:r>
    </w:p>
    <w:p w14:paraId="3E87C6FA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Protocolo: (Número);</w:t>
      </w:r>
    </w:p>
    <w:p w14:paraId="79E934D7" w14:textId="77777777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029D1C03" w14:textId="21D7CDCB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604854F6" w14:textId="6EFEBC2F" w:rsidR="00005A17" w:rsidRDefault="00005A17" w:rsidP="00005A17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F7E8D46" w14:textId="4EDD2834" w:rsidR="00005A17" w:rsidRPr="00D10BB4" w:rsidRDefault="00005A17" w:rsidP="00D10BB4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4DF38ED6" w14:textId="77777777" w:rsidR="00594FD1" w:rsidRDefault="00594FD1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Responsável pelo cadastro: (Usuário do cadastro);</w:t>
      </w:r>
    </w:p>
    <w:p w14:paraId="13BB858E" w14:textId="77777777" w:rsidR="00594FD1" w:rsidRDefault="00594FD1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Recurso ou Reconsideração (Exibe a descrição);</w:t>
      </w:r>
    </w:p>
    <w:p w14:paraId="1EB45665" w14:textId="77777777" w:rsidR="00550F82" w:rsidRPr="00A21714" w:rsidRDefault="00550F82" w:rsidP="00550F82">
      <w:pPr>
        <w:spacing w:after="200" w:line="276" w:lineRule="auto"/>
        <w:contextualSpacing/>
        <w:rPr>
          <w:position w:val="3"/>
        </w:rPr>
      </w:pPr>
    </w:p>
    <w:p w14:paraId="07631645" w14:textId="77777777" w:rsidR="00550F82" w:rsidRDefault="00550F82" w:rsidP="00550F82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</w:t>
      </w:r>
    </w:p>
    <w:p w14:paraId="7F5A03AB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3B4BB693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62A7FE31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61CF8101" w14:textId="77777777" w:rsidR="00550F82" w:rsidRDefault="00550F82" w:rsidP="00550F82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UF;</w:t>
      </w:r>
    </w:p>
    <w:p w14:paraId="1BFF5BF3" w14:textId="77777777" w:rsidR="00594FD1" w:rsidRDefault="00594FD1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Responsável pelo cadastro: (Usuário do cadastro);</w:t>
      </w:r>
    </w:p>
    <w:p w14:paraId="2E773812" w14:textId="77777777" w:rsidR="00594FD1" w:rsidRDefault="00594FD1" w:rsidP="00594FD1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Recurso ou Reconsideração (Exibe a descrição);</w:t>
      </w:r>
    </w:p>
    <w:p w14:paraId="488A36F9" w14:textId="77777777" w:rsidR="00A21714" w:rsidRPr="00550F82" w:rsidRDefault="00A21714" w:rsidP="00550F82">
      <w:pPr>
        <w:spacing w:after="200" w:line="276" w:lineRule="auto"/>
        <w:contextualSpacing/>
        <w:rPr>
          <w:position w:val="3"/>
        </w:rPr>
      </w:pPr>
    </w:p>
    <w:p w14:paraId="4398A9E2" w14:textId="341523EE" w:rsidR="00A21714" w:rsidRPr="0054294D" w:rsidRDefault="00A21714" w:rsidP="00A2171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54294D">
        <w:rPr>
          <w:b/>
          <w:position w:val="3"/>
        </w:rPr>
        <w:t>Regras de envio de e-mail</w:t>
      </w:r>
      <w:r>
        <w:rPr>
          <w:b/>
          <w:position w:val="3"/>
        </w:rPr>
        <w:t xml:space="preserve"> ao ENCERRAR o prazo de recurso/reconsideração</w:t>
      </w:r>
      <w:r w:rsidR="00BD0D16">
        <w:rPr>
          <w:b/>
          <w:position w:val="3"/>
        </w:rPr>
        <w:t xml:space="preserve"> e NÃO HOUVER nenhuma solicitação de recurso/reconsideração</w:t>
      </w:r>
      <w:r w:rsidRPr="0054294D">
        <w:rPr>
          <w:position w:val="3"/>
        </w:rPr>
        <w:t>. O sistema verifica a parametrização de e-mails para a atividade secundária “</w:t>
      </w:r>
      <w:r w:rsidRPr="009A5A0C">
        <w:rPr>
          <w:b/>
        </w:rPr>
        <w:t>4.</w:t>
      </w:r>
      <w:r>
        <w:rPr>
          <w:b/>
        </w:rPr>
        <w:t>1</w:t>
      </w:r>
      <w:r w:rsidR="00977189">
        <w:rPr>
          <w:b/>
        </w:rPr>
        <w:t>7</w:t>
      </w:r>
      <w:bookmarkStart w:id="15" w:name="_GoBack"/>
      <w:bookmarkEnd w:id="15"/>
      <w:r>
        <w:rPr>
          <w:b/>
        </w:rPr>
        <w:t xml:space="preserve"> Recurso ou Reconsideração</w:t>
      </w:r>
      <w:r w:rsidRPr="0054294D">
        <w:rPr>
          <w:position w:val="3"/>
        </w:rPr>
        <w:t>”</w:t>
      </w:r>
      <w:r>
        <w:rPr>
          <w:position w:val="3"/>
        </w:rPr>
        <w:t xml:space="preserve"> e envia os seguintes e-mails:</w:t>
      </w:r>
    </w:p>
    <w:p w14:paraId="52BA0EA1" w14:textId="787DF088" w:rsidR="00A21714" w:rsidRDefault="00A21714" w:rsidP="00A21714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05</w:t>
      </w:r>
      <w:r w:rsidRPr="00881531">
        <w:rPr>
          <w:position w:val="3"/>
        </w:rPr>
        <w:t>:</w:t>
      </w:r>
      <w:r>
        <w:rPr>
          <w:position w:val="3"/>
        </w:rPr>
        <w:t xml:space="preserve"> Envia e-mail ao denunciante;</w:t>
      </w:r>
    </w:p>
    <w:p w14:paraId="46D013EC" w14:textId="0CA842DB" w:rsidR="00A21714" w:rsidRDefault="00A21714" w:rsidP="00A21714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06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ao denunciado. Exceto denúncia do tipo “Outros”;</w:t>
      </w:r>
    </w:p>
    <w:p w14:paraId="379931FB" w14:textId="21279832" w:rsidR="00A21714" w:rsidRDefault="00A21714" w:rsidP="00A21714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07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ao coordenador</w:t>
      </w:r>
      <w:r w:rsidR="00550F82">
        <w:rPr>
          <w:position w:val="3"/>
        </w:rPr>
        <w:t xml:space="preserve"> CE</w:t>
      </w:r>
      <w:r>
        <w:rPr>
          <w:position w:val="3"/>
        </w:rPr>
        <w:t xml:space="preserve"> e adjunto CE</w:t>
      </w:r>
      <w:r w:rsidR="00550F82">
        <w:rPr>
          <w:position w:val="3"/>
        </w:rPr>
        <w:t xml:space="preserve"> da UF da denúncia.</w:t>
      </w:r>
      <w:r>
        <w:rPr>
          <w:position w:val="3"/>
        </w:rPr>
        <w:t xml:space="preserve"> </w:t>
      </w:r>
      <w:r w:rsidR="00550F82">
        <w:rPr>
          <w:position w:val="3"/>
        </w:rPr>
        <w:t>Caso a denúncia seja para chapa IES, membro de chapa de IES ou membro de comissão CEN envia e-mail ao coordenador CEN e adjunto CEN;</w:t>
      </w:r>
    </w:p>
    <w:p w14:paraId="0B1F3D95" w14:textId="4345BA12" w:rsidR="00A21714" w:rsidRDefault="00A21714" w:rsidP="00A21714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08</w:t>
      </w:r>
      <w:r w:rsidRPr="00B54DA2">
        <w:rPr>
          <w:position w:val="3"/>
        </w:rPr>
        <w:t>:</w:t>
      </w:r>
      <w:r>
        <w:rPr>
          <w:position w:val="3"/>
        </w:rPr>
        <w:t xml:space="preserve"> </w:t>
      </w:r>
      <w:r w:rsidR="00550F82">
        <w:rPr>
          <w:position w:val="3"/>
        </w:rPr>
        <w:t>Envia e-mail ao assessor CE da UF da denúncia. Caso a denúncia seja para chapa IES, membro de chapa de IES ou membro de comissão CEN envia e-mail ao assessor CEN.</w:t>
      </w:r>
    </w:p>
    <w:p w14:paraId="4C0E8341" w14:textId="77777777" w:rsidR="00D23851" w:rsidRDefault="00D23851" w:rsidP="00D23851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0C8366D4" w14:textId="77777777" w:rsidR="002D662B" w:rsidRDefault="002D662B" w:rsidP="003C7910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053F8E0D" w14:textId="201AF038" w:rsidR="002D662B" w:rsidRPr="00005A17" w:rsidRDefault="002D662B" w:rsidP="002D662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ind w:hanging="574"/>
        <w:contextualSpacing/>
        <w:jc w:val="both"/>
      </w:pPr>
      <w:r>
        <w:rPr>
          <w:b/>
          <w:position w:val="3"/>
        </w:rPr>
        <w:t xml:space="preserve">Dados exibidos após o corpo do e-mail parametrizado para </w:t>
      </w:r>
      <w:r w:rsidR="00441C24">
        <w:rPr>
          <w:b/>
          <w:position w:val="3"/>
        </w:rPr>
        <w:t>envio após o encerramento do prazo de recurso/reconsideração</w:t>
      </w:r>
      <w:r>
        <w:rPr>
          <w:b/>
          <w:position w:val="3"/>
        </w:rPr>
        <w:t>:</w:t>
      </w:r>
    </w:p>
    <w:p w14:paraId="72393766" w14:textId="77777777" w:rsidR="002D662B" w:rsidRPr="004016CB" w:rsidRDefault="002D662B" w:rsidP="002D662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 w:rsidRPr="004016CB">
        <w:rPr>
          <w:position w:val="3"/>
        </w:rPr>
        <w:t>Caso o tipo de denúncia seja “</w:t>
      </w:r>
      <w:r w:rsidRPr="004016CB">
        <w:rPr>
          <w:b/>
          <w:position w:val="3"/>
        </w:rPr>
        <w:t>Membro de Chapa</w:t>
      </w:r>
      <w:r>
        <w:rPr>
          <w:position w:val="3"/>
        </w:rPr>
        <w:t>”:</w:t>
      </w:r>
    </w:p>
    <w:p w14:paraId="180F4A7B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1DA8FF11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774DF35C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47DF581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6F400AAF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06E6DDF4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1EACF329" w14:textId="46A1210A" w:rsidR="002D662B" w:rsidRDefault="002D662B" w:rsidP="002D662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Chapa</w:t>
      </w:r>
      <w:r>
        <w:rPr>
          <w:position w:val="3"/>
        </w:rPr>
        <w:t>”:</w:t>
      </w:r>
    </w:p>
    <w:p w14:paraId="6BF9347F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525FECB6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4508F6A1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03EA69A4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Nº Chapa;</w:t>
      </w:r>
    </w:p>
    <w:p w14:paraId="52E36250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da Chapa ou IES);</w:t>
      </w:r>
    </w:p>
    <w:p w14:paraId="59DCB1BC" w14:textId="77777777" w:rsidR="002D662B" w:rsidRPr="00ED49CF" w:rsidRDefault="002D662B" w:rsidP="002D662B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029B63ED" w14:textId="77777777" w:rsidR="002D662B" w:rsidRDefault="002D662B" w:rsidP="002D662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hanging="220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 w:rsidRPr="008B1978">
        <w:rPr>
          <w:b/>
          <w:position w:val="3"/>
        </w:rPr>
        <w:t xml:space="preserve">Membro de </w:t>
      </w:r>
      <w:r>
        <w:rPr>
          <w:b/>
          <w:position w:val="3"/>
        </w:rPr>
        <w:t>Comissão</w:t>
      </w:r>
      <w:r>
        <w:rPr>
          <w:position w:val="3"/>
        </w:rPr>
        <w:t>”:</w:t>
      </w:r>
    </w:p>
    <w:p w14:paraId="1E551A6C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41E351DE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48C877B5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Tipo de denúncia;</w:t>
      </w:r>
    </w:p>
    <w:p w14:paraId="4DA52E39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Denunciado;</w:t>
      </w:r>
    </w:p>
    <w:p w14:paraId="54EB27E2" w14:textId="77777777" w:rsidR="002D662B" w:rsidRPr="00D10BB4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UF: (UF do denunciado);</w:t>
      </w:r>
    </w:p>
    <w:p w14:paraId="6B83FB69" w14:textId="77777777" w:rsidR="002D662B" w:rsidRDefault="002D662B" w:rsidP="002D662B">
      <w:pPr>
        <w:pStyle w:val="PargrafodaLista"/>
        <w:widowControl/>
        <w:autoSpaceDE/>
        <w:autoSpaceDN/>
        <w:adjustRightInd/>
        <w:spacing w:after="200" w:line="276" w:lineRule="auto"/>
        <w:ind w:left="2736"/>
        <w:contextualSpacing/>
        <w:jc w:val="both"/>
        <w:rPr>
          <w:position w:val="3"/>
        </w:rPr>
      </w:pPr>
    </w:p>
    <w:p w14:paraId="4150CB34" w14:textId="77777777" w:rsidR="002D662B" w:rsidRDefault="002D662B" w:rsidP="002D662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Caso o tipo de denúncia seja “</w:t>
      </w:r>
      <w:r>
        <w:rPr>
          <w:b/>
          <w:position w:val="3"/>
        </w:rPr>
        <w:t>Outros</w:t>
      </w:r>
      <w:r>
        <w:rPr>
          <w:position w:val="3"/>
        </w:rPr>
        <w:t>”:</w:t>
      </w:r>
    </w:p>
    <w:p w14:paraId="53905EA2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Protocolo: (Número);</w:t>
      </w:r>
    </w:p>
    <w:p w14:paraId="648B5766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Eleitoral: (Ano);</w:t>
      </w:r>
    </w:p>
    <w:p w14:paraId="50A4C922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Tipo de </w:t>
      </w:r>
      <w:proofErr w:type="gramStart"/>
      <w:r>
        <w:rPr>
          <w:position w:val="3"/>
        </w:rPr>
        <w:t>denúncia:;</w:t>
      </w:r>
      <w:proofErr w:type="gramEnd"/>
    </w:p>
    <w:p w14:paraId="5CC4F877" w14:textId="77777777" w:rsidR="002D662B" w:rsidRDefault="002D662B" w:rsidP="002D662B">
      <w:pPr>
        <w:pStyle w:val="PargrafodaLista"/>
        <w:widowControl/>
        <w:numPr>
          <w:ilvl w:val="5"/>
          <w:numId w:val="1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proofErr w:type="gramStart"/>
      <w:r>
        <w:rPr>
          <w:position w:val="3"/>
        </w:rPr>
        <w:t>UF:;</w:t>
      </w:r>
      <w:proofErr w:type="gramEnd"/>
    </w:p>
    <w:p w14:paraId="280C91BB" w14:textId="77777777" w:rsidR="002D662B" w:rsidRPr="00197783" w:rsidRDefault="002D662B" w:rsidP="003C7910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position w:val="3"/>
        </w:rPr>
      </w:pPr>
    </w:p>
    <w:p w14:paraId="7EB11C04" w14:textId="77777777" w:rsidR="000E43D2" w:rsidRPr="000E43D2" w:rsidRDefault="000E43D2" w:rsidP="000E43D2">
      <w:pPr>
        <w:spacing w:after="200" w:line="276" w:lineRule="auto"/>
        <w:contextualSpacing/>
        <w:rPr>
          <w:position w:val="3"/>
        </w:rPr>
      </w:pPr>
    </w:p>
    <w:p w14:paraId="17BDC88C" w14:textId="77777777" w:rsidR="001E539E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position w:val="3"/>
        </w:rPr>
      </w:pP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6" w:name="_Toc12290439"/>
      <w:bookmarkStart w:id="17" w:name="_Toc23266189"/>
      <w:bookmarkStart w:id="18" w:name="_Toc38631867"/>
      <w:r>
        <w:t>MENSAGENS</w:t>
      </w:r>
      <w:bookmarkEnd w:id="16"/>
      <w:bookmarkEnd w:id="17"/>
      <w:bookmarkEnd w:id="18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9" w:name="_Ref23434261"/>
          </w:p>
        </w:tc>
        <w:bookmarkEnd w:id="19"/>
        <w:tc>
          <w:tcPr>
            <w:tcW w:w="5293" w:type="dxa"/>
          </w:tcPr>
          <w:p w14:paraId="3AEEEF62" w14:textId="7B24B397" w:rsidR="002927EC" w:rsidRDefault="0081423D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 inválido.</w:t>
            </w:r>
          </w:p>
        </w:tc>
        <w:tc>
          <w:tcPr>
            <w:tcW w:w="1409" w:type="dxa"/>
          </w:tcPr>
          <w:p w14:paraId="7B62570B" w14:textId="6A33D978" w:rsidR="002927EC" w:rsidRPr="000126F0" w:rsidRDefault="00B9038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3090C" w:rsidRPr="000126F0" w14:paraId="1693DEC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7DC4258" w14:textId="77777777" w:rsidR="0023090C" w:rsidRPr="00D00F47" w:rsidRDefault="0023090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0" w:name="_Ref30750509"/>
          </w:p>
        </w:tc>
        <w:bookmarkEnd w:id="20"/>
        <w:tc>
          <w:tcPr>
            <w:tcW w:w="5293" w:type="dxa"/>
          </w:tcPr>
          <w:p w14:paraId="57EA14E4" w14:textId="068B6504" w:rsidR="0023090C" w:rsidRDefault="00072ED1" w:rsidP="00222722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</w:t>
            </w:r>
            <w:r w:rsidR="007E2C53">
              <w:rPr>
                <w:rFonts w:cs="Arial"/>
                <w:sz w:val="18"/>
                <w:szCs w:val="18"/>
              </w:rPr>
              <w:t>(</w:t>
            </w:r>
            <w:proofErr w:type="gramEnd"/>
            <w:r w:rsidR="007E2C53">
              <w:rPr>
                <w:rFonts w:cs="Arial"/>
                <w:sz w:val="18"/>
                <w:szCs w:val="18"/>
              </w:rPr>
              <w:t xml:space="preserve">a), </w:t>
            </w:r>
            <w:r w:rsidR="001C79C6">
              <w:rPr>
                <w:rFonts w:cs="Arial"/>
                <w:sz w:val="18"/>
                <w:szCs w:val="18"/>
              </w:rPr>
              <w:t xml:space="preserve">solicitação </w:t>
            </w:r>
            <w:r w:rsidR="00222722">
              <w:rPr>
                <w:rFonts w:cs="Arial"/>
                <w:sz w:val="18"/>
                <w:szCs w:val="18"/>
              </w:rPr>
              <w:t>cadastrada</w:t>
            </w:r>
            <w:r w:rsidR="001C79C6">
              <w:rPr>
                <w:rFonts w:cs="Arial"/>
                <w:sz w:val="18"/>
                <w:szCs w:val="18"/>
              </w:rPr>
              <w:t xml:space="preserve"> com sucesso para a denúncia nº &lt;999&gt;.</w:t>
            </w:r>
          </w:p>
        </w:tc>
        <w:tc>
          <w:tcPr>
            <w:tcW w:w="1409" w:type="dxa"/>
          </w:tcPr>
          <w:p w14:paraId="4A305076" w14:textId="1B54CD49" w:rsidR="0023090C" w:rsidRDefault="0023090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8B8C58" w14:textId="0EC2BFC6" w:rsidR="0023090C" w:rsidRPr="000126F0" w:rsidRDefault="00DB181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="006E013F">
              <w:rPr>
                <w:sz w:val="18"/>
                <w:szCs w:val="18"/>
              </w:rPr>
              <w:t>k</w:t>
            </w:r>
          </w:p>
        </w:tc>
      </w:tr>
      <w:tr w:rsidR="00BD79E5" w:rsidRPr="000126F0" w14:paraId="123E9685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2B8D52F" w14:textId="77777777" w:rsidR="00BD79E5" w:rsidRPr="00D00F47" w:rsidRDefault="00BD79E5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1" w:name="_Ref31809845"/>
          </w:p>
        </w:tc>
        <w:bookmarkEnd w:id="21"/>
        <w:tc>
          <w:tcPr>
            <w:tcW w:w="5293" w:type="dxa"/>
          </w:tcPr>
          <w:p w14:paraId="57D72757" w14:textId="4D730D48" w:rsidR="00BD79E5" w:rsidRDefault="00BD79E5" w:rsidP="006E013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preenchimento obrigatório.</w:t>
            </w:r>
          </w:p>
        </w:tc>
        <w:tc>
          <w:tcPr>
            <w:tcW w:w="1409" w:type="dxa"/>
          </w:tcPr>
          <w:p w14:paraId="740D2871" w14:textId="681D31FB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7D57036" w14:textId="77777777" w:rsidR="00BD79E5" w:rsidRDefault="00BD79E5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072ED1" w:rsidRPr="000126F0" w14:paraId="36CE801C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8A5F9D0" w14:textId="77777777" w:rsidR="00072ED1" w:rsidRPr="00D00F47" w:rsidRDefault="00072ED1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36558149"/>
          </w:p>
        </w:tc>
        <w:bookmarkEnd w:id="22"/>
        <w:tc>
          <w:tcPr>
            <w:tcW w:w="5293" w:type="dxa"/>
          </w:tcPr>
          <w:p w14:paraId="526D77A1" w14:textId="7BEB1D10" w:rsidR="00072ED1" w:rsidRDefault="00721A05" w:rsidP="00FC12A1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gramStart"/>
            <w:r>
              <w:rPr>
                <w:rFonts w:cs="Arial"/>
                <w:sz w:val="18"/>
                <w:szCs w:val="18"/>
              </w:rPr>
              <w:t>Prezado(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a), </w:t>
            </w:r>
            <w:r w:rsidR="00FC12A1">
              <w:rPr>
                <w:rFonts w:cs="Arial"/>
                <w:sz w:val="18"/>
                <w:szCs w:val="18"/>
              </w:rPr>
              <w:t>o prazo para solicitar o recurso ou a reconsideração encerrou.</w:t>
            </w:r>
          </w:p>
        </w:tc>
        <w:tc>
          <w:tcPr>
            <w:tcW w:w="1409" w:type="dxa"/>
          </w:tcPr>
          <w:p w14:paraId="4C9337E0" w14:textId="77777777" w:rsidR="00072ED1" w:rsidRDefault="00072ED1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6D364CA" w14:textId="748B9982" w:rsidR="00072ED1" w:rsidRDefault="00072ED1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0DD0B6A6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3" w:name="_Toc38631868"/>
      <w:r>
        <w:t>INFORMAÇÕES COMPLEMENTARES</w:t>
      </w:r>
      <w:bookmarkEnd w:id="23"/>
    </w:p>
    <w:p w14:paraId="42D7CEBC" w14:textId="77777777" w:rsidR="008D2F61" w:rsidRDefault="008D2F61" w:rsidP="008D2F61">
      <w:r>
        <w:t>História relacionada:</w:t>
      </w:r>
    </w:p>
    <w:p w14:paraId="1AFBA439" w14:textId="50B20F33" w:rsidR="008D2F61" w:rsidRPr="00752975" w:rsidRDefault="004D51EE" w:rsidP="00752975">
      <w:pPr>
        <w:pStyle w:val="PargrafodaLista"/>
        <w:numPr>
          <w:ilvl w:val="0"/>
          <w:numId w:val="27"/>
        </w:numPr>
      </w:pPr>
      <w:r w:rsidRPr="00752975">
        <w:t>Eleitoral_HST127</w:t>
      </w:r>
      <w:proofErr w:type="gramStart"/>
      <w:r w:rsidRPr="00752975">
        <w:t>_Julgar</w:t>
      </w:r>
      <w:proofErr w:type="gramEnd"/>
      <w:r w:rsidRPr="00752975">
        <w:t>_Denuncia_1_Instancia</w:t>
      </w:r>
    </w:p>
    <w:p w14:paraId="033E4381" w14:textId="3948E722" w:rsidR="00752975" w:rsidRPr="008D2F61" w:rsidRDefault="00752975" w:rsidP="00752975">
      <w:pPr>
        <w:pStyle w:val="PargrafodaLista"/>
        <w:numPr>
          <w:ilvl w:val="0"/>
          <w:numId w:val="27"/>
        </w:numPr>
      </w:pPr>
      <w:r w:rsidRPr="00752975">
        <w:t>Eleitoral_HST144</w:t>
      </w:r>
      <w:proofErr w:type="gramStart"/>
      <w:r w:rsidRPr="00752975">
        <w:t>_Definir</w:t>
      </w:r>
      <w:proofErr w:type="gramEnd"/>
      <w:r w:rsidRPr="00752975">
        <w:t>_Email</w:t>
      </w:r>
    </w:p>
    <w:sectPr w:rsidR="00752975" w:rsidRPr="008D2F61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A91B8" w14:textId="77777777" w:rsidR="00884736" w:rsidRDefault="00884736">
      <w:r>
        <w:separator/>
      </w:r>
    </w:p>
    <w:p w14:paraId="08050395" w14:textId="77777777" w:rsidR="00884736" w:rsidRDefault="00884736"/>
  </w:endnote>
  <w:endnote w:type="continuationSeparator" w:id="0">
    <w:p w14:paraId="6738E487" w14:textId="77777777" w:rsidR="00884736" w:rsidRDefault="00884736">
      <w:r>
        <w:continuationSeparator/>
      </w:r>
    </w:p>
    <w:p w14:paraId="0CA40835" w14:textId="77777777" w:rsidR="00884736" w:rsidRDefault="008847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272A5" w:rsidRDefault="002272A5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272A5" w:rsidRPr="003D59E6" w14:paraId="2B97DD6D" w14:textId="77777777">
      <w:tc>
        <w:tcPr>
          <w:tcW w:w="4605" w:type="dxa"/>
          <w:vAlign w:val="center"/>
        </w:tcPr>
        <w:p w14:paraId="0297AE86" w14:textId="77777777" w:rsidR="002272A5" w:rsidRPr="003D59E6" w:rsidRDefault="002272A5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272A5" w:rsidRPr="0017543C" w:rsidRDefault="002272A5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77189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272A5" w:rsidRPr="0057652B" w:rsidRDefault="002272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B330F" w14:textId="77777777" w:rsidR="00884736" w:rsidRDefault="00884736">
      <w:r>
        <w:separator/>
      </w:r>
    </w:p>
    <w:p w14:paraId="14829A86" w14:textId="77777777" w:rsidR="00884736" w:rsidRDefault="00884736"/>
  </w:footnote>
  <w:footnote w:type="continuationSeparator" w:id="0">
    <w:p w14:paraId="3EC32F65" w14:textId="77777777" w:rsidR="00884736" w:rsidRDefault="00884736">
      <w:r>
        <w:continuationSeparator/>
      </w:r>
    </w:p>
    <w:p w14:paraId="60FE0D6E" w14:textId="77777777" w:rsidR="00884736" w:rsidRDefault="008847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272A5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272A5" w:rsidRPr="0017543C" w:rsidRDefault="002272A5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52257718" r:id="rId2"/>
            </w:object>
          </w:r>
        </w:p>
      </w:tc>
      <w:tc>
        <w:tcPr>
          <w:tcW w:w="4111" w:type="dxa"/>
          <w:vAlign w:val="center"/>
        </w:tcPr>
        <w:p w14:paraId="2CC77D67" w14:textId="27CFA2F1" w:rsidR="002272A5" w:rsidRPr="00C6532E" w:rsidRDefault="009A3857" w:rsidP="00FB5137">
          <w:pPr>
            <w:pStyle w:val="Cabealho"/>
            <w:jc w:val="center"/>
            <w:rPr>
              <w:rFonts w:ascii="Verdana" w:hAnsi="Verdana"/>
            </w:rPr>
          </w:pPr>
          <w:r>
            <w:t>HST- 141</w:t>
          </w:r>
          <w:r w:rsidR="002272A5">
            <w:t xml:space="preserve"> – </w:t>
          </w:r>
          <w:r w:rsidR="00FB5137">
            <w:t xml:space="preserve">Solicitar </w:t>
          </w:r>
          <w:r w:rsidR="00EB4FE5">
            <w:t xml:space="preserve">Recurso ou </w:t>
          </w:r>
          <w:r>
            <w:t>Reconsideração</w:t>
          </w:r>
        </w:p>
      </w:tc>
      <w:tc>
        <w:tcPr>
          <w:tcW w:w="3260" w:type="dxa"/>
          <w:vAlign w:val="center"/>
        </w:tcPr>
        <w:p w14:paraId="7C22B301" w14:textId="22E2F8E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272A5" w:rsidRDefault="002272A5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272A5" w:rsidRDefault="002272A5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272A5" w:rsidRDefault="002272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73C9D"/>
    <w:multiLevelType w:val="hybridMultilevel"/>
    <w:tmpl w:val="3C562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5"/>
  </w:num>
  <w:num w:numId="5">
    <w:abstractNumId w:val="12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532"/>
    <w:rsid w:val="00005A17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4E5E"/>
    <w:rsid w:val="00075246"/>
    <w:rsid w:val="00076087"/>
    <w:rsid w:val="00076318"/>
    <w:rsid w:val="0007758B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1635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669A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5F64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696D"/>
    <w:rsid w:val="0017700F"/>
    <w:rsid w:val="001815CB"/>
    <w:rsid w:val="00182255"/>
    <w:rsid w:val="0018233A"/>
    <w:rsid w:val="00182ECD"/>
    <w:rsid w:val="00184B51"/>
    <w:rsid w:val="001868D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024C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C6576"/>
    <w:rsid w:val="001C79C6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1AFC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771B"/>
    <w:rsid w:val="002103B1"/>
    <w:rsid w:val="0021173B"/>
    <w:rsid w:val="00212348"/>
    <w:rsid w:val="00212BB8"/>
    <w:rsid w:val="0021528E"/>
    <w:rsid w:val="00215C74"/>
    <w:rsid w:val="00222722"/>
    <w:rsid w:val="0022457D"/>
    <w:rsid w:val="0022486D"/>
    <w:rsid w:val="002254FF"/>
    <w:rsid w:val="00225614"/>
    <w:rsid w:val="002264A6"/>
    <w:rsid w:val="002272A5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6544"/>
    <w:rsid w:val="00287C8C"/>
    <w:rsid w:val="00290B40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B4C8E"/>
    <w:rsid w:val="002C21D0"/>
    <w:rsid w:val="002C284B"/>
    <w:rsid w:val="002C2864"/>
    <w:rsid w:val="002C699F"/>
    <w:rsid w:val="002C715F"/>
    <w:rsid w:val="002C750E"/>
    <w:rsid w:val="002C7F07"/>
    <w:rsid w:val="002D1BDF"/>
    <w:rsid w:val="002D1CAA"/>
    <w:rsid w:val="002D3F16"/>
    <w:rsid w:val="002D492B"/>
    <w:rsid w:val="002D561C"/>
    <w:rsid w:val="002D5DCE"/>
    <w:rsid w:val="002D662B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453A"/>
    <w:rsid w:val="00314B30"/>
    <w:rsid w:val="003150A6"/>
    <w:rsid w:val="00316478"/>
    <w:rsid w:val="003205CD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37330"/>
    <w:rsid w:val="00337A1D"/>
    <w:rsid w:val="003419D8"/>
    <w:rsid w:val="00341A6F"/>
    <w:rsid w:val="00342A09"/>
    <w:rsid w:val="00342AFD"/>
    <w:rsid w:val="00342CE2"/>
    <w:rsid w:val="00344F6E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1E6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0BB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46E1"/>
    <w:rsid w:val="00404E7D"/>
    <w:rsid w:val="00406C11"/>
    <w:rsid w:val="00410002"/>
    <w:rsid w:val="00411E80"/>
    <w:rsid w:val="0041224B"/>
    <w:rsid w:val="0041617E"/>
    <w:rsid w:val="004166D4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C24"/>
    <w:rsid w:val="00441F6B"/>
    <w:rsid w:val="004436FA"/>
    <w:rsid w:val="00444709"/>
    <w:rsid w:val="00445958"/>
    <w:rsid w:val="00451194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0B5D"/>
    <w:rsid w:val="00471F93"/>
    <w:rsid w:val="0047202A"/>
    <w:rsid w:val="00472A62"/>
    <w:rsid w:val="00474BAB"/>
    <w:rsid w:val="004764B9"/>
    <w:rsid w:val="00476E07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102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281C"/>
    <w:rsid w:val="004B44D5"/>
    <w:rsid w:val="004B5E8C"/>
    <w:rsid w:val="004B7836"/>
    <w:rsid w:val="004C3E38"/>
    <w:rsid w:val="004C5ACC"/>
    <w:rsid w:val="004C76D1"/>
    <w:rsid w:val="004D000D"/>
    <w:rsid w:val="004D1D95"/>
    <w:rsid w:val="004D27CB"/>
    <w:rsid w:val="004D51EE"/>
    <w:rsid w:val="004D60DE"/>
    <w:rsid w:val="004D7401"/>
    <w:rsid w:val="004D7FA8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43D7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31A93"/>
    <w:rsid w:val="00536B98"/>
    <w:rsid w:val="005370D7"/>
    <w:rsid w:val="005374D4"/>
    <w:rsid w:val="005376D3"/>
    <w:rsid w:val="0054075C"/>
    <w:rsid w:val="0054294D"/>
    <w:rsid w:val="0054497B"/>
    <w:rsid w:val="00546631"/>
    <w:rsid w:val="0054760E"/>
    <w:rsid w:val="00550F82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4FD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1C6E"/>
    <w:rsid w:val="005D2627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0D6D"/>
    <w:rsid w:val="00683722"/>
    <w:rsid w:val="006838C9"/>
    <w:rsid w:val="0068683D"/>
    <w:rsid w:val="0069198B"/>
    <w:rsid w:val="00693A9B"/>
    <w:rsid w:val="006942A5"/>
    <w:rsid w:val="00694780"/>
    <w:rsid w:val="006959CB"/>
    <w:rsid w:val="00696BC0"/>
    <w:rsid w:val="00697098"/>
    <w:rsid w:val="006A1688"/>
    <w:rsid w:val="006B0C3A"/>
    <w:rsid w:val="006B17EC"/>
    <w:rsid w:val="006B1FB8"/>
    <w:rsid w:val="006B3090"/>
    <w:rsid w:val="006B45C9"/>
    <w:rsid w:val="006B5605"/>
    <w:rsid w:val="006B6098"/>
    <w:rsid w:val="006B6AFD"/>
    <w:rsid w:val="006B6D1A"/>
    <w:rsid w:val="006B74E7"/>
    <w:rsid w:val="006C118F"/>
    <w:rsid w:val="006C2336"/>
    <w:rsid w:val="006C3CED"/>
    <w:rsid w:val="006D0D7A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07DA"/>
    <w:rsid w:val="00721A05"/>
    <w:rsid w:val="0072310F"/>
    <w:rsid w:val="007262FA"/>
    <w:rsid w:val="00727873"/>
    <w:rsid w:val="00731409"/>
    <w:rsid w:val="007325CC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975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4D35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3ABF"/>
    <w:rsid w:val="007D44A5"/>
    <w:rsid w:val="007D54D5"/>
    <w:rsid w:val="007D781B"/>
    <w:rsid w:val="007E0463"/>
    <w:rsid w:val="007E2C53"/>
    <w:rsid w:val="007E5196"/>
    <w:rsid w:val="007E63B7"/>
    <w:rsid w:val="007E70DE"/>
    <w:rsid w:val="007F0509"/>
    <w:rsid w:val="007F225B"/>
    <w:rsid w:val="007F645D"/>
    <w:rsid w:val="007F6639"/>
    <w:rsid w:val="007F691F"/>
    <w:rsid w:val="007F71F4"/>
    <w:rsid w:val="007F7CB9"/>
    <w:rsid w:val="007F7FEF"/>
    <w:rsid w:val="008011B8"/>
    <w:rsid w:val="00802D45"/>
    <w:rsid w:val="00805B65"/>
    <w:rsid w:val="00806C76"/>
    <w:rsid w:val="008107AA"/>
    <w:rsid w:val="0081423D"/>
    <w:rsid w:val="00815AF2"/>
    <w:rsid w:val="00816777"/>
    <w:rsid w:val="00820476"/>
    <w:rsid w:val="00820EAF"/>
    <w:rsid w:val="0082141D"/>
    <w:rsid w:val="008232DC"/>
    <w:rsid w:val="008239EF"/>
    <w:rsid w:val="00825AE5"/>
    <w:rsid w:val="00825F00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3F1"/>
    <w:rsid w:val="0084158C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CF8"/>
    <w:rsid w:val="00856F79"/>
    <w:rsid w:val="008617DC"/>
    <w:rsid w:val="00862F2D"/>
    <w:rsid w:val="00863636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4736"/>
    <w:rsid w:val="0088554D"/>
    <w:rsid w:val="00890551"/>
    <w:rsid w:val="00890DCB"/>
    <w:rsid w:val="00891E39"/>
    <w:rsid w:val="00894B69"/>
    <w:rsid w:val="008972DA"/>
    <w:rsid w:val="00897E50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B7C56"/>
    <w:rsid w:val="008C184D"/>
    <w:rsid w:val="008C18E2"/>
    <w:rsid w:val="008C4FD1"/>
    <w:rsid w:val="008C699D"/>
    <w:rsid w:val="008C6C3F"/>
    <w:rsid w:val="008C74D8"/>
    <w:rsid w:val="008D016E"/>
    <w:rsid w:val="008D1793"/>
    <w:rsid w:val="008D2309"/>
    <w:rsid w:val="008D29C9"/>
    <w:rsid w:val="008D2A66"/>
    <w:rsid w:val="008D2F61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2732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35578"/>
    <w:rsid w:val="00940F9F"/>
    <w:rsid w:val="00941C57"/>
    <w:rsid w:val="0094518E"/>
    <w:rsid w:val="00946DF5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77189"/>
    <w:rsid w:val="009809EA"/>
    <w:rsid w:val="00980FB5"/>
    <w:rsid w:val="00981360"/>
    <w:rsid w:val="00982ECD"/>
    <w:rsid w:val="00983485"/>
    <w:rsid w:val="00990F5F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3857"/>
    <w:rsid w:val="009A5A0C"/>
    <w:rsid w:val="009B0E3A"/>
    <w:rsid w:val="009B111C"/>
    <w:rsid w:val="009B3BA4"/>
    <w:rsid w:val="009B42E9"/>
    <w:rsid w:val="009B4462"/>
    <w:rsid w:val="009B5314"/>
    <w:rsid w:val="009B5756"/>
    <w:rsid w:val="009B74D2"/>
    <w:rsid w:val="009B7D02"/>
    <w:rsid w:val="009B7FD3"/>
    <w:rsid w:val="009C1FA4"/>
    <w:rsid w:val="009C2057"/>
    <w:rsid w:val="009C316B"/>
    <w:rsid w:val="009C7DD1"/>
    <w:rsid w:val="009D14CA"/>
    <w:rsid w:val="009D2D32"/>
    <w:rsid w:val="009D38DE"/>
    <w:rsid w:val="009D3C60"/>
    <w:rsid w:val="009D68F9"/>
    <w:rsid w:val="009D7690"/>
    <w:rsid w:val="009E1624"/>
    <w:rsid w:val="009E58CB"/>
    <w:rsid w:val="009F1056"/>
    <w:rsid w:val="009F1252"/>
    <w:rsid w:val="009F245F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17930"/>
    <w:rsid w:val="00A207A8"/>
    <w:rsid w:val="00A21714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500D4"/>
    <w:rsid w:val="00A5243B"/>
    <w:rsid w:val="00A532C7"/>
    <w:rsid w:val="00A56597"/>
    <w:rsid w:val="00A56F96"/>
    <w:rsid w:val="00A5788C"/>
    <w:rsid w:val="00A60CB1"/>
    <w:rsid w:val="00A63956"/>
    <w:rsid w:val="00A66BD6"/>
    <w:rsid w:val="00A70350"/>
    <w:rsid w:val="00A723B2"/>
    <w:rsid w:val="00A735A5"/>
    <w:rsid w:val="00A7720C"/>
    <w:rsid w:val="00A77C61"/>
    <w:rsid w:val="00A80E0D"/>
    <w:rsid w:val="00A8278A"/>
    <w:rsid w:val="00A82F6D"/>
    <w:rsid w:val="00A834A8"/>
    <w:rsid w:val="00A838F4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B1E"/>
    <w:rsid w:val="00AA5D0E"/>
    <w:rsid w:val="00AA6C1F"/>
    <w:rsid w:val="00AA7A97"/>
    <w:rsid w:val="00AB1061"/>
    <w:rsid w:val="00AB39BB"/>
    <w:rsid w:val="00AB43DE"/>
    <w:rsid w:val="00AB5ABB"/>
    <w:rsid w:val="00AB7942"/>
    <w:rsid w:val="00AC0061"/>
    <w:rsid w:val="00AC2F50"/>
    <w:rsid w:val="00AC3D6D"/>
    <w:rsid w:val="00AC4B96"/>
    <w:rsid w:val="00AD0188"/>
    <w:rsid w:val="00AE1752"/>
    <w:rsid w:val="00AE2C48"/>
    <w:rsid w:val="00AE4111"/>
    <w:rsid w:val="00AE554A"/>
    <w:rsid w:val="00AE7AA6"/>
    <w:rsid w:val="00AF066D"/>
    <w:rsid w:val="00AF45B3"/>
    <w:rsid w:val="00B003D1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7DC"/>
    <w:rsid w:val="00B63AFD"/>
    <w:rsid w:val="00B64E53"/>
    <w:rsid w:val="00B652B6"/>
    <w:rsid w:val="00B67C92"/>
    <w:rsid w:val="00B73434"/>
    <w:rsid w:val="00B73D81"/>
    <w:rsid w:val="00B7453F"/>
    <w:rsid w:val="00B760F7"/>
    <w:rsid w:val="00B7668E"/>
    <w:rsid w:val="00B769D4"/>
    <w:rsid w:val="00B77D04"/>
    <w:rsid w:val="00B80958"/>
    <w:rsid w:val="00B80987"/>
    <w:rsid w:val="00B8138C"/>
    <w:rsid w:val="00B820C4"/>
    <w:rsid w:val="00B825F7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0D16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2CF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109"/>
    <w:rsid w:val="00C6532E"/>
    <w:rsid w:val="00C6572B"/>
    <w:rsid w:val="00C66370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7FBF"/>
    <w:rsid w:val="00C901B0"/>
    <w:rsid w:val="00C9045A"/>
    <w:rsid w:val="00C90968"/>
    <w:rsid w:val="00C91B26"/>
    <w:rsid w:val="00C92AC3"/>
    <w:rsid w:val="00C92EFF"/>
    <w:rsid w:val="00C96DED"/>
    <w:rsid w:val="00C9734A"/>
    <w:rsid w:val="00CA0512"/>
    <w:rsid w:val="00CA107C"/>
    <w:rsid w:val="00CA16B3"/>
    <w:rsid w:val="00CA1BE6"/>
    <w:rsid w:val="00CA2053"/>
    <w:rsid w:val="00CA4805"/>
    <w:rsid w:val="00CA48AA"/>
    <w:rsid w:val="00CA52F6"/>
    <w:rsid w:val="00CB431D"/>
    <w:rsid w:val="00CB45A5"/>
    <w:rsid w:val="00CB5399"/>
    <w:rsid w:val="00CB5440"/>
    <w:rsid w:val="00CB58BF"/>
    <w:rsid w:val="00CB596E"/>
    <w:rsid w:val="00CB71CE"/>
    <w:rsid w:val="00CB7D0A"/>
    <w:rsid w:val="00CC2390"/>
    <w:rsid w:val="00CC42E9"/>
    <w:rsid w:val="00CC4377"/>
    <w:rsid w:val="00CC489C"/>
    <w:rsid w:val="00CC4AAC"/>
    <w:rsid w:val="00CC669B"/>
    <w:rsid w:val="00CC7748"/>
    <w:rsid w:val="00CD2A1B"/>
    <w:rsid w:val="00CD45DB"/>
    <w:rsid w:val="00CD5D96"/>
    <w:rsid w:val="00CD7A95"/>
    <w:rsid w:val="00CE0C45"/>
    <w:rsid w:val="00CE1061"/>
    <w:rsid w:val="00CE176F"/>
    <w:rsid w:val="00CE2169"/>
    <w:rsid w:val="00CE3029"/>
    <w:rsid w:val="00CE5A3B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451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A6E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45FD"/>
    <w:rsid w:val="00E153BD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3C33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4EE9"/>
    <w:rsid w:val="00E55BEB"/>
    <w:rsid w:val="00E60360"/>
    <w:rsid w:val="00E61521"/>
    <w:rsid w:val="00E63388"/>
    <w:rsid w:val="00E63B3C"/>
    <w:rsid w:val="00E655A7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7A3"/>
    <w:rsid w:val="00E80F0D"/>
    <w:rsid w:val="00E820FE"/>
    <w:rsid w:val="00E82BC6"/>
    <w:rsid w:val="00E84D63"/>
    <w:rsid w:val="00E86610"/>
    <w:rsid w:val="00E90748"/>
    <w:rsid w:val="00E93853"/>
    <w:rsid w:val="00E939B6"/>
    <w:rsid w:val="00E94B7E"/>
    <w:rsid w:val="00E9563E"/>
    <w:rsid w:val="00E9759D"/>
    <w:rsid w:val="00E976B5"/>
    <w:rsid w:val="00EA0C9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FE5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5F0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137"/>
    <w:rsid w:val="00FB5395"/>
    <w:rsid w:val="00FB5550"/>
    <w:rsid w:val="00FB5814"/>
    <w:rsid w:val="00FC12A1"/>
    <w:rsid w:val="00FC2F92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F174A-097D-48C5-9C64-7DD5B876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16808</TotalTime>
  <Pages>9</Pages>
  <Words>1793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11458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799</cp:revision>
  <cp:lastPrinted>2006-08-08T20:14:00Z</cp:lastPrinted>
  <dcterms:created xsi:type="dcterms:W3CDTF">2019-10-17T13:46:00Z</dcterms:created>
  <dcterms:modified xsi:type="dcterms:W3CDTF">2020-05-29T14:42:00Z</dcterms:modified>
</cp:coreProperties>
</file>