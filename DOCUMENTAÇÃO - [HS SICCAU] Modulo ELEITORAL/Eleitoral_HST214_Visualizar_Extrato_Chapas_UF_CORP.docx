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6CC34C19" w:rsidR="00663F16" w:rsidRPr="00037558" w:rsidRDefault="00E33EA2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HST21</w:t>
          </w:r>
          <w:r w:rsidR="00BE4435">
            <w:rPr>
              <w:sz w:val="52"/>
              <w:szCs w:val="52"/>
            </w:rPr>
            <w:t>4</w:t>
          </w:r>
          <w:r w:rsidR="00EC58B0" w:rsidRPr="00037558">
            <w:rPr>
              <w:sz w:val="52"/>
              <w:szCs w:val="52"/>
            </w:rPr>
            <w:t xml:space="preserve"> </w:t>
          </w:r>
          <w:r w:rsidR="002E6940" w:rsidRPr="00037558">
            <w:rPr>
              <w:sz w:val="52"/>
              <w:szCs w:val="52"/>
            </w:rPr>
            <w:t>–</w:t>
          </w:r>
          <w:r w:rsidR="00EC58B0" w:rsidRPr="00037558">
            <w:rPr>
              <w:sz w:val="52"/>
              <w:szCs w:val="52"/>
            </w:rPr>
            <w:t xml:space="preserve"> </w:t>
          </w:r>
          <w:r>
            <w:rPr>
              <w:sz w:val="52"/>
              <w:szCs w:val="52"/>
            </w:rPr>
            <w:t xml:space="preserve">Visualizar </w:t>
          </w:r>
          <w:r w:rsidR="002E6940" w:rsidRPr="00037558">
            <w:rPr>
              <w:sz w:val="52"/>
              <w:szCs w:val="52"/>
            </w:rPr>
            <w:t>Ex</w:t>
          </w:r>
          <w:r>
            <w:rPr>
              <w:sz w:val="52"/>
              <w:szCs w:val="52"/>
            </w:rPr>
            <w:t>trato de</w:t>
          </w:r>
          <w:r w:rsidR="002E6940" w:rsidRPr="00037558">
            <w:rPr>
              <w:sz w:val="52"/>
              <w:szCs w:val="52"/>
            </w:rPr>
            <w:t xml:space="preserve"> Chapas </w:t>
          </w:r>
          <w:r>
            <w:rPr>
              <w:sz w:val="52"/>
              <w:szCs w:val="52"/>
            </w:rPr>
            <w:t>CSV</w:t>
          </w:r>
          <w:r w:rsidR="002E6940" w:rsidRPr="00037558">
            <w:rPr>
              <w:sz w:val="52"/>
              <w:szCs w:val="52"/>
            </w:rPr>
            <w:t>- Corporativo</w:t>
          </w:r>
        </w:p>
      </w:sdtContent>
    </w:sdt>
    <w:p w14:paraId="0325C1F5" w14:textId="6380CED6" w:rsidR="00A735A5" w:rsidRPr="00037558" w:rsidRDefault="00825F00">
      <w:pPr>
        <w:pStyle w:val="NomeProjeto"/>
      </w:pPr>
      <w:r w:rsidRPr="00037558">
        <w:fldChar w:fldCharType="begin"/>
      </w:r>
      <w:r w:rsidR="00A735A5" w:rsidRPr="00037558">
        <w:instrText xml:space="preserve"> ASK  NomePr</w:instrText>
      </w:r>
      <w:r w:rsidR="00C03F98" w:rsidRPr="00037558">
        <w:instrText>oduto</w:instrText>
      </w:r>
      <w:r w:rsidR="00A735A5" w:rsidRPr="00037558">
        <w:instrText xml:space="preserve"> "Informe o nome do </w:instrText>
      </w:r>
      <w:r w:rsidR="00C03F98" w:rsidRPr="00037558">
        <w:instrText>produto</w:instrText>
      </w:r>
      <w:r w:rsidR="00A735A5" w:rsidRPr="00037558">
        <w:instrText xml:space="preserve">"  \* MERGEFORMAT </w:instrText>
      </w:r>
      <w:r w:rsidRPr="00037558">
        <w:fldChar w:fldCharType="separate"/>
      </w:r>
      <w:bookmarkStart w:id="0" w:name="NomeProjeto"/>
      <w:bookmarkStart w:id="1" w:name="NomeProduto"/>
      <w:r w:rsidR="00C03F98" w:rsidRPr="00037558">
        <w:t>&lt;Nome do Produto&gt;</w:t>
      </w:r>
      <w:bookmarkEnd w:id="0"/>
      <w:bookmarkEnd w:id="1"/>
      <w:r w:rsidRPr="00037558">
        <w:fldChar w:fldCharType="end"/>
      </w:r>
      <w:r w:rsidR="00B41C91" w:rsidRPr="00037558">
        <w:t>Sistema Processo Eleitoral</w:t>
      </w:r>
    </w:p>
    <w:p w14:paraId="5A8E73EC" w14:textId="4664218B" w:rsidR="00A735A5" w:rsidRPr="00037558" w:rsidRDefault="00825F00">
      <w:pPr>
        <w:pStyle w:val="NomeCliente"/>
      </w:pPr>
      <w:r w:rsidRPr="00037558">
        <w:fldChar w:fldCharType="begin"/>
      </w:r>
      <w:r w:rsidR="00A735A5" w:rsidRPr="00037558">
        <w:instrText xml:space="preserve"> ASK  NomeCliente "Informe o nome do cliente"  \* MERGEFORMAT </w:instrText>
      </w:r>
      <w:r w:rsidRPr="00037558">
        <w:fldChar w:fldCharType="separate"/>
      </w:r>
      <w:bookmarkStart w:id="2" w:name="NomeCliente"/>
      <w:r w:rsidR="00C03F98" w:rsidRPr="00037558">
        <w:t>&lt;Nome do cliente&gt;</w:t>
      </w:r>
      <w:bookmarkEnd w:id="2"/>
      <w:r w:rsidRPr="00037558">
        <w:fldChar w:fldCharType="end"/>
      </w:r>
      <w:r w:rsidRPr="00037558">
        <w:fldChar w:fldCharType="begin"/>
      </w:r>
      <w:r w:rsidR="00C42947" w:rsidRPr="00037558">
        <w:instrText xml:space="preserve"> REF NomeCliente </w:instrText>
      </w:r>
      <w:r w:rsidR="006D302B" w:rsidRPr="00037558">
        <w:instrText xml:space="preserve"> \* MERGEFORMAT </w:instrText>
      </w:r>
      <w:r w:rsidRPr="00037558">
        <w:fldChar w:fldCharType="separate"/>
      </w:r>
      <w:r w:rsidR="00076318" w:rsidRPr="00037558">
        <w:t>CAU</w:t>
      </w:r>
      <w:r w:rsidRPr="00037558">
        <w:fldChar w:fldCharType="end"/>
      </w:r>
    </w:p>
    <w:p w14:paraId="26020D1D" w14:textId="77777777" w:rsidR="00A735A5" w:rsidRPr="00037558" w:rsidRDefault="00A735A5">
      <w:pPr>
        <w:pStyle w:val="NomeCliente"/>
        <w:sectPr w:rsidR="00A735A5" w:rsidRPr="00037558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037558" w:rsidRDefault="00E25943" w:rsidP="00E25943">
      <w:pPr>
        <w:pStyle w:val="Dica"/>
        <w:spacing w:after="0"/>
      </w:pPr>
    </w:p>
    <w:p w14:paraId="09D3AC62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037558">
        <w:br w:type="page"/>
      </w:r>
      <w:r w:rsidRPr="00037558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037558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Observações</w:t>
            </w:r>
          </w:p>
        </w:tc>
      </w:tr>
      <w:tr w:rsidR="00980E07" w:rsidRPr="00037558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037558" w:rsidRDefault="00980E07" w:rsidP="00980E07">
            <w:pPr>
              <w:jc w:val="center"/>
            </w:pPr>
            <w:r w:rsidRPr="00037558">
              <w:t>1.0</w:t>
            </w:r>
          </w:p>
        </w:tc>
        <w:tc>
          <w:tcPr>
            <w:tcW w:w="1425" w:type="dxa"/>
            <w:vAlign w:val="center"/>
          </w:tcPr>
          <w:p w14:paraId="3828512A" w14:textId="5C0B2B25" w:rsidR="00980E07" w:rsidRPr="00037558" w:rsidRDefault="007A16F0" w:rsidP="007A16F0">
            <w:pPr>
              <w:jc w:val="center"/>
            </w:pPr>
            <w:r>
              <w:t>1</w:t>
            </w:r>
            <w:r w:rsidR="00980E07" w:rsidRPr="00037558">
              <w:t>8/0</w:t>
            </w:r>
            <w:r>
              <w:t>8</w:t>
            </w:r>
            <w:r w:rsidR="00980E07" w:rsidRPr="00037558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037558" w:rsidRDefault="00980E07" w:rsidP="00980E07">
            <w:pPr>
              <w:ind w:left="169"/>
              <w:jc w:val="left"/>
            </w:pPr>
            <w:r w:rsidRPr="00037558">
              <w:t xml:space="preserve">Flávia Monteiro </w:t>
            </w:r>
          </w:p>
        </w:tc>
        <w:tc>
          <w:tcPr>
            <w:tcW w:w="4203" w:type="dxa"/>
          </w:tcPr>
          <w:p w14:paraId="19989C7B" w14:textId="56B88DE1" w:rsidR="00980E07" w:rsidRPr="00037558" w:rsidRDefault="00980E07" w:rsidP="00980E07">
            <w:pPr>
              <w:ind w:left="174"/>
              <w:jc w:val="left"/>
            </w:pPr>
            <w:r w:rsidRPr="00037558">
              <w:t>Em atendimento a OS1</w:t>
            </w:r>
            <w:r w:rsidR="007A16F0">
              <w:t>828 Sprint 8</w:t>
            </w:r>
            <w:r w:rsidRPr="00037558">
              <w:t>:</w:t>
            </w:r>
          </w:p>
          <w:p w14:paraId="10E3D2AF" w14:textId="19E4031B" w:rsidR="00980E07" w:rsidRPr="00037558" w:rsidRDefault="00980E07" w:rsidP="00980E07">
            <w:pPr>
              <w:ind w:left="174"/>
              <w:jc w:val="left"/>
            </w:pPr>
            <w:r w:rsidRPr="00037558">
              <w:t>- Inclusão da funcionalidade.</w:t>
            </w:r>
          </w:p>
        </w:tc>
      </w:tr>
    </w:tbl>
    <w:p w14:paraId="7FCD6DB3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037558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037558" w:rsidRDefault="00A4247F" w:rsidP="00A4247F">
      <w:pPr>
        <w:rPr>
          <w:rFonts w:cs="Arial"/>
          <w:szCs w:val="22"/>
        </w:rPr>
      </w:pPr>
    </w:p>
    <w:p w14:paraId="7AE1C47C" w14:textId="77777777" w:rsidR="00A4247F" w:rsidRPr="00037558" w:rsidRDefault="00A4247F" w:rsidP="00A4247F">
      <w:pPr>
        <w:rPr>
          <w:rFonts w:cs="Arial"/>
          <w:szCs w:val="22"/>
        </w:rPr>
      </w:pPr>
    </w:p>
    <w:p w14:paraId="423BB385" w14:textId="77777777" w:rsidR="00A4247F" w:rsidRPr="00037558" w:rsidRDefault="00A4247F" w:rsidP="00A4247F">
      <w:pPr>
        <w:rPr>
          <w:rFonts w:cs="Arial"/>
          <w:szCs w:val="22"/>
        </w:rPr>
      </w:pPr>
    </w:p>
    <w:p w14:paraId="0762D381" w14:textId="77777777" w:rsidR="00A4247F" w:rsidRPr="00037558" w:rsidRDefault="00A4247F" w:rsidP="00A4247F">
      <w:pPr>
        <w:rPr>
          <w:rFonts w:cs="Arial"/>
          <w:szCs w:val="22"/>
        </w:rPr>
      </w:pPr>
    </w:p>
    <w:p w14:paraId="7558BBB3" w14:textId="77777777" w:rsidR="00A4247F" w:rsidRPr="00037558" w:rsidRDefault="00A4247F" w:rsidP="00A4247F">
      <w:pPr>
        <w:rPr>
          <w:rFonts w:cs="Arial"/>
          <w:szCs w:val="22"/>
        </w:rPr>
      </w:pPr>
    </w:p>
    <w:p w14:paraId="6825B8F0" w14:textId="77777777" w:rsidR="00A4247F" w:rsidRPr="00037558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037558" w:rsidRDefault="00A4247F" w:rsidP="00A4247F">
      <w:pPr>
        <w:tabs>
          <w:tab w:val="left" w:pos="420"/>
        </w:tabs>
        <w:rPr>
          <w:rFonts w:cs="Arial"/>
          <w:szCs w:val="22"/>
        </w:rPr>
      </w:pPr>
      <w:r w:rsidRPr="00037558">
        <w:rPr>
          <w:rFonts w:cs="Arial"/>
          <w:szCs w:val="22"/>
        </w:rPr>
        <w:tab/>
      </w:r>
    </w:p>
    <w:p w14:paraId="22CC31A1" w14:textId="77777777" w:rsidR="00A735A5" w:rsidRPr="00037558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037558">
        <w:rPr>
          <w:rFonts w:cs="Arial"/>
          <w:szCs w:val="22"/>
        </w:rPr>
        <w:br w:type="page"/>
      </w:r>
      <w:r w:rsidRPr="00037558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bookmarkStart w:id="3" w:name="_GoBack"/>
    <w:bookmarkEnd w:id="3"/>
    <w:p w14:paraId="0525959E" w14:textId="77777777" w:rsidR="009D4BB5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037558">
        <w:fldChar w:fldCharType="begin"/>
      </w:r>
      <w:r w:rsidR="00A735A5" w:rsidRPr="00037558">
        <w:instrText xml:space="preserve"> TOC \o "1-2" \h \z \u </w:instrText>
      </w:r>
      <w:r w:rsidRPr="00037558">
        <w:fldChar w:fldCharType="separate"/>
      </w:r>
      <w:hyperlink w:anchor="_Toc51861149" w:history="1">
        <w:r w:rsidR="009D4BB5" w:rsidRPr="00995AC4">
          <w:rPr>
            <w:rStyle w:val="Hyperlink"/>
            <w:noProof/>
          </w:rPr>
          <w:t>HST214 – Visualizar Extrato de Chapas CSV- Corporativo</w:t>
        </w:r>
        <w:r w:rsidR="009D4BB5">
          <w:rPr>
            <w:noProof/>
            <w:webHidden/>
          </w:rPr>
          <w:tab/>
        </w:r>
        <w:r w:rsidR="009D4BB5">
          <w:rPr>
            <w:noProof/>
            <w:webHidden/>
          </w:rPr>
          <w:fldChar w:fldCharType="begin"/>
        </w:r>
        <w:r w:rsidR="009D4BB5">
          <w:rPr>
            <w:noProof/>
            <w:webHidden/>
          </w:rPr>
          <w:instrText xml:space="preserve"> PAGEREF _Toc51861149 \h </w:instrText>
        </w:r>
        <w:r w:rsidR="009D4BB5">
          <w:rPr>
            <w:noProof/>
            <w:webHidden/>
          </w:rPr>
        </w:r>
        <w:r w:rsidR="009D4BB5">
          <w:rPr>
            <w:noProof/>
            <w:webHidden/>
          </w:rPr>
          <w:fldChar w:fldCharType="separate"/>
        </w:r>
        <w:r w:rsidR="009D4BB5">
          <w:rPr>
            <w:noProof/>
            <w:webHidden/>
          </w:rPr>
          <w:t>4</w:t>
        </w:r>
        <w:r w:rsidR="009D4BB5">
          <w:rPr>
            <w:noProof/>
            <w:webHidden/>
          </w:rPr>
          <w:fldChar w:fldCharType="end"/>
        </w:r>
      </w:hyperlink>
    </w:p>
    <w:p w14:paraId="0DE98A32" w14:textId="77777777" w:rsidR="009D4BB5" w:rsidRDefault="009D4BB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61150" w:history="1">
        <w:r w:rsidRPr="00995AC4">
          <w:rPr>
            <w:rStyle w:val="Hyperlink"/>
            <w:noProof/>
          </w:rPr>
          <w:t>COMO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6751B1" w14:textId="77777777" w:rsidR="009D4BB5" w:rsidRDefault="009D4BB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61151" w:history="1">
        <w:r w:rsidRPr="00995AC4">
          <w:rPr>
            <w:rStyle w:val="Hyperlink"/>
            <w:noProof/>
          </w:rPr>
          <w:t>QUERO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B5CF9D" w14:textId="77777777" w:rsidR="009D4BB5" w:rsidRDefault="009D4BB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61152" w:history="1">
        <w:r w:rsidRPr="00995AC4">
          <w:rPr>
            <w:rStyle w:val="Hyperlink"/>
            <w:noProof/>
          </w:rPr>
          <w:t>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EA8B7C" w14:textId="77777777" w:rsidR="009D4BB5" w:rsidRDefault="009D4BB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61153" w:history="1">
        <w:r w:rsidRPr="00995AC4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F5D887" w14:textId="77777777" w:rsidR="009D4BB5" w:rsidRDefault="009D4BB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61154" w:history="1">
        <w:r w:rsidRPr="00995AC4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80B3FF" w14:textId="77777777" w:rsidR="009D4BB5" w:rsidRDefault="009D4BB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61155" w:history="1">
        <w:r w:rsidRPr="00995AC4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621B27" w14:textId="54A4B598" w:rsidR="00A735A5" w:rsidRPr="00037558" w:rsidRDefault="00825F00">
      <w:r w:rsidRPr="00037558">
        <w:fldChar w:fldCharType="end"/>
      </w:r>
    </w:p>
    <w:p w14:paraId="3CB87937" w14:textId="77777777" w:rsidR="00A735A5" w:rsidRPr="00037558" w:rsidRDefault="00A735A5">
      <w:pPr>
        <w:pStyle w:val="Dica"/>
      </w:pPr>
    </w:p>
    <w:p w14:paraId="0C0F08DA" w14:textId="3084A4AF" w:rsidR="00A735A5" w:rsidRPr="00037558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037558">
        <w:br w:type="page"/>
      </w:r>
      <w:bookmarkStart w:id="4" w:name="_Toc51861149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BE4435">
            <w:t>HST214 – Visualizar Extrato de Chapas CSV- Corporativo</w:t>
          </w:r>
        </w:sdtContent>
      </w:sdt>
      <w:bookmarkEnd w:id="4"/>
    </w:p>
    <w:p w14:paraId="70922CA0" w14:textId="77777777" w:rsidR="0028610C" w:rsidRDefault="00CE176F" w:rsidP="00C64B05">
      <w:pPr>
        <w:pStyle w:val="Ttulo2"/>
        <w:numPr>
          <w:ilvl w:val="0"/>
          <w:numId w:val="0"/>
        </w:numPr>
      </w:pPr>
      <w:bookmarkStart w:id="5" w:name="_Toc51861150"/>
      <w:r w:rsidRPr="00037558">
        <w:t>COMO</w:t>
      </w:r>
      <w:bookmarkEnd w:id="5"/>
    </w:p>
    <w:p w14:paraId="37D34CD1" w14:textId="5E263A71" w:rsidR="002B1554" w:rsidRPr="00037558" w:rsidRDefault="00C64B05" w:rsidP="0028610C">
      <w:r w:rsidRPr="0028610C">
        <w:t xml:space="preserve"> </w:t>
      </w:r>
      <w:r w:rsidR="0028610C" w:rsidRPr="0028610C">
        <w:t>PO</w:t>
      </w:r>
      <w:r w:rsidR="007F2F52" w:rsidRPr="00037558">
        <w:t xml:space="preserve">, </w:t>
      </w:r>
    </w:p>
    <w:p w14:paraId="13750267" w14:textId="77777777" w:rsidR="0028610C" w:rsidRDefault="00CE176F" w:rsidP="005A4527">
      <w:pPr>
        <w:pStyle w:val="Ttulo2"/>
        <w:numPr>
          <w:ilvl w:val="0"/>
          <w:numId w:val="0"/>
        </w:numPr>
      </w:pPr>
      <w:bookmarkStart w:id="6" w:name="_Toc51861151"/>
      <w:r w:rsidRPr="00037558">
        <w:t>QUERO</w:t>
      </w:r>
      <w:bookmarkEnd w:id="6"/>
    </w:p>
    <w:p w14:paraId="4036BB8D" w14:textId="613D7892" w:rsidR="00CE176F" w:rsidRPr="00037558" w:rsidRDefault="005A4527" w:rsidP="0028610C">
      <w:r w:rsidRPr="00037558">
        <w:t xml:space="preserve"> </w:t>
      </w:r>
      <w:r w:rsidR="0028610C">
        <w:t>I</w:t>
      </w:r>
      <w:r w:rsidR="00E52D0F" w:rsidRPr="0028610C">
        <w:t>ncluir</w:t>
      </w:r>
      <w:r w:rsidR="00E52D0F" w:rsidRPr="00037558">
        <w:t xml:space="preserve"> nova funcionalidade</w:t>
      </w:r>
    </w:p>
    <w:p w14:paraId="4C9A8305" w14:textId="77777777" w:rsidR="0028610C" w:rsidRDefault="00CE176F" w:rsidP="00D908D1">
      <w:pPr>
        <w:pStyle w:val="Ttulo2"/>
        <w:numPr>
          <w:ilvl w:val="0"/>
          <w:numId w:val="0"/>
        </w:numPr>
      </w:pPr>
      <w:bookmarkStart w:id="7" w:name="_Toc51861152"/>
      <w:r w:rsidRPr="00037558">
        <w:t>PARA</w:t>
      </w:r>
      <w:bookmarkEnd w:id="7"/>
    </w:p>
    <w:p w14:paraId="38E7497A" w14:textId="4FC2B918" w:rsidR="00A735A5" w:rsidRPr="00037558" w:rsidRDefault="0028610C" w:rsidP="0028610C">
      <w:pPr>
        <w:rPr>
          <w:b/>
        </w:rPr>
      </w:pPr>
      <w:r>
        <w:t xml:space="preserve">Visualizar extrato </w:t>
      </w:r>
      <w:r w:rsidR="00E52D0F" w:rsidRPr="00037558">
        <w:t>chapa</w:t>
      </w:r>
      <w:r>
        <w:t xml:space="preserve"> por UF.</w:t>
      </w:r>
    </w:p>
    <w:p w14:paraId="0334364E" w14:textId="4F02E639" w:rsidR="00353CEF" w:rsidRPr="00037558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51861153"/>
      <w:r w:rsidRPr="00037558">
        <w:t>PROTÓTIPO</w:t>
      </w:r>
      <w:bookmarkEnd w:id="8"/>
      <w:bookmarkEnd w:id="9"/>
    </w:p>
    <w:p w14:paraId="22840805" w14:textId="77777777" w:rsidR="00BB7917" w:rsidRPr="00037558" w:rsidRDefault="00BB7917" w:rsidP="00DD198B"/>
    <w:p w14:paraId="4E135443" w14:textId="09A7F4AA" w:rsidR="00FC277B" w:rsidRPr="00037558" w:rsidRDefault="00FC277B" w:rsidP="002E2F62">
      <w:pPr>
        <w:pStyle w:val="EstiloPrototipo3"/>
        <w:numPr>
          <w:ilvl w:val="0"/>
          <w:numId w:val="3"/>
        </w:numPr>
      </w:pPr>
      <w:r w:rsidRPr="00037558">
        <w:t xml:space="preserve">Dados </w:t>
      </w:r>
      <w:r w:rsidR="008B2737">
        <w:t>recuperado do extrato de chapa</w:t>
      </w:r>
    </w:p>
    <w:p w14:paraId="64A98D01" w14:textId="04609232" w:rsidR="00FC277B" w:rsidRPr="00037558" w:rsidRDefault="00FC277B" w:rsidP="00FC277B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98"/>
        <w:gridCol w:w="1701"/>
        <w:gridCol w:w="1560"/>
        <w:gridCol w:w="992"/>
        <w:gridCol w:w="1134"/>
        <w:gridCol w:w="1980"/>
      </w:tblGrid>
      <w:tr w:rsidR="00FC277B" w:rsidRPr="00037558" w14:paraId="1756859B" w14:textId="77777777" w:rsidTr="000A5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1514F28" w14:textId="3D30D777" w:rsidR="00FC277B" w:rsidRPr="00037558" w:rsidRDefault="008501AE" w:rsidP="000A5E47">
            <w:pPr>
              <w:pStyle w:val="EstiloPrototipo3"/>
              <w:jc w:val="center"/>
            </w:pPr>
            <w:r w:rsidRPr="00037558">
              <w:rPr>
                <w:sz w:val="24"/>
                <w:szCs w:val="24"/>
              </w:rPr>
              <w:t>Campos</w:t>
            </w:r>
          </w:p>
        </w:tc>
      </w:tr>
      <w:tr w:rsidR="00FC277B" w:rsidRPr="00037558" w14:paraId="4BD4EA1F" w14:textId="77777777" w:rsidTr="00526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698" w:type="dxa"/>
            <w:shd w:val="clear" w:color="auto" w:fill="B3B3B3"/>
          </w:tcPr>
          <w:p w14:paraId="6D503724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Nome</w:t>
            </w:r>
          </w:p>
        </w:tc>
        <w:tc>
          <w:tcPr>
            <w:tcW w:w="1701" w:type="dxa"/>
            <w:shd w:val="clear" w:color="auto" w:fill="B3B3B3"/>
          </w:tcPr>
          <w:p w14:paraId="396043E2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3D190CD8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Tipo</w:t>
            </w:r>
          </w:p>
        </w:tc>
        <w:tc>
          <w:tcPr>
            <w:tcW w:w="992" w:type="dxa"/>
            <w:shd w:val="clear" w:color="auto" w:fill="B3B3B3"/>
          </w:tcPr>
          <w:p w14:paraId="050E88D9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19A4A029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5BA108A1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Restrições</w:t>
            </w:r>
          </w:p>
        </w:tc>
      </w:tr>
      <w:tr w:rsidR="00D347F5" w:rsidRPr="00037558" w14:paraId="21ECBA11" w14:textId="77777777" w:rsidTr="00526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698" w:type="dxa"/>
          </w:tcPr>
          <w:p w14:paraId="13930846" w14:textId="11AAD34E" w:rsidR="00D347F5" w:rsidRDefault="00D347F5" w:rsidP="005262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UF</w:t>
            </w:r>
          </w:p>
        </w:tc>
        <w:tc>
          <w:tcPr>
            <w:tcW w:w="1701" w:type="dxa"/>
          </w:tcPr>
          <w:p w14:paraId="0AB13169" w14:textId="101765D2" w:rsidR="00D347F5" w:rsidRDefault="00D347F5" w:rsidP="00D347F5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UF do Estado.</w:t>
            </w:r>
          </w:p>
        </w:tc>
        <w:tc>
          <w:tcPr>
            <w:tcW w:w="1560" w:type="dxa"/>
          </w:tcPr>
          <w:p w14:paraId="4AC143AA" w14:textId="77777777" w:rsidR="00D347F5" w:rsidRDefault="00D347F5" w:rsidP="005262A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34DA546" w14:textId="77777777" w:rsidR="00D347F5" w:rsidRPr="00037558" w:rsidRDefault="00D347F5" w:rsidP="005262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4CA6A71" w14:textId="77777777" w:rsidR="00D347F5" w:rsidRPr="00037558" w:rsidRDefault="00D347F5" w:rsidP="005262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646215D7" w14:textId="77777777" w:rsidR="00D347F5" w:rsidRDefault="00D347F5" w:rsidP="005262A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  <w:tr w:rsidR="005262AA" w:rsidRPr="00037558" w14:paraId="3C877449" w14:textId="77777777" w:rsidTr="00526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698" w:type="dxa"/>
          </w:tcPr>
          <w:p w14:paraId="7463DC53" w14:textId="135152D8" w:rsidR="005262AA" w:rsidRPr="00037558" w:rsidRDefault="005262AA" w:rsidP="0055597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Chapa</w:t>
            </w:r>
          </w:p>
        </w:tc>
        <w:tc>
          <w:tcPr>
            <w:tcW w:w="1701" w:type="dxa"/>
          </w:tcPr>
          <w:p w14:paraId="36085FA7" w14:textId="601C8833" w:rsidR="005262AA" w:rsidRPr="00037558" w:rsidRDefault="005262AA" w:rsidP="005262AA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da chapa.</w:t>
            </w:r>
          </w:p>
        </w:tc>
        <w:tc>
          <w:tcPr>
            <w:tcW w:w="1560" w:type="dxa"/>
          </w:tcPr>
          <w:p w14:paraId="7A4A5B1D" w14:textId="1373F367" w:rsidR="005262AA" w:rsidRPr="00037558" w:rsidRDefault="005262AA" w:rsidP="005262A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11965263" w14:textId="67F75202" w:rsidR="005262AA" w:rsidRPr="00037558" w:rsidRDefault="005262AA" w:rsidP="005262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EE35457" w14:textId="16120686" w:rsidR="005262AA" w:rsidRPr="00037558" w:rsidRDefault="005262AA" w:rsidP="005262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5DF77F8C" w14:textId="77777777" w:rsidR="005262AA" w:rsidRDefault="005262AA" w:rsidP="005262A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0227662D" w14:textId="34C7CDFE" w:rsidR="005262AA" w:rsidRPr="00037558" w:rsidRDefault="005262AA" w:rsidP="005262A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chapas.</w:t>
            </w:r>
          </w:p>
        </w:tc>
      </w:tr>
      <w:tr w:rsidR="005262AA" w:rsidRPr="00037558" w14:paraId="58D6A006" w14:textId="77777777" w:rsidTr="00526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698" w:type="dxa"/>
          </w:tcPr>
          <w:p w14:paraId="0BA57237" w14:textId="01B916C3" w:rsidR="005262AA" w:rsidRPr="00037558" w:rsidRDefault="00A85DE9" w:rsidP="0055597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posição chapa</w:t>
            </w:r>
          </w:p>
        </w:tc>
        <w:tc>
          <w:tcPr>
            <w:tcW w:w="1701" w:type="dxa"/>
          </w:tcPr>
          <w:p w14:paraId="651B6E1D" w14:textId="3EDB66F6" w:rsidR="005262AA" w:rsidRPr="00037558" w:rsidRDefault="005262AA" w:rsidP="005262AA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da posição da chapa.</w:t>
            </w:r>
          </w:p>
        </w:tc>
        <w:tc>
          <w:tcPr>
            <w:tcW w:w="1560" w:type="dxa"/>
          </w:tcPr>
          <w:p w14:paraId="685C28F9" w14:textId="44051316" w:rsidR="005262AA" w:rsidRPr="00037558" w:rsidRDefault="005262AA" w:rsidP="005262A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329CBB83" w14:textId="4C90F674" w:rsidR="005262AA" w:rsidRPr="00037558" w:rsidRDefault="005262AA" w:rsidP="005262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1D26F60" w14:textId="704BADAF" w:rsidR="005262AA" w:rsidRPr="00037558" w:rsidRDefault="005262AA" w:rsidP="005262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B1C48EB" w14:textId="77777777" w:rsidR="005262AA" w:rsidRDefault="005262AA" w:rsidP="005262A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194E13A7" w14:textId="77777777" w:rsidR="005262AA" w:rsidRDefault="005262AA" w:rsidP="005262AA">
            <w:pPr>
              <w:spacing w:before="60" w:after="60"/>
              <w:ind w:left="-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chapas.</w:t>
            </w:r>
          </w:p>
          <w:p w14:paraId="25E3AADB" w14:textId="5B6A2D0D" w:rsidR="0007687E" w:rsidRDefault="0007687E" w:rsidP="0007687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a chapa não tenha número, apresentar o texto “N/A”.</w:t>
            </w:r>
          </w:p>
          <w:p w14:paraId="41078719" w14:textId="43155ED3" w:rsidR="0007687E" w:rsidRPr="00037558" w:rsidRDefault="0007687E" w:rsidP="0007687E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AB2921" w:rsidRPr="00037558" w14:paraId="130F60BD" w14:textId="77777777" w:rsidTr="00526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698" w:type="dxa"/>
          </w:tcPr>
          <w:p w14:paraId="091D2871" w14:textId="5D4FF907" w:rsidR="00AB2921" w:rsidRDefault="00AB2921" w:rsidP="00AB292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Participação</w:t>
            </w:r>
          </w:p>
        </w:tc>
        <w:tc>
          <w:tcPr>
            <w:tcW w:w="1701" w:type="dxa"/>
          </w:tcPr>
          <w:p w14:paraId="3EA529ED" w14:textId="60116D5D" w:rsidR="00AB2921" w:rsidRDefault="00AB2921" w:rsidP="00AB2921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tipo de participação.</w:t>
            </w:r>
          </w:p>
        </w:tc>
        <w:tc>
          <w:tcPr>
            <w:tcW w:w="1560" w:type="dxa"/>
          </w:tcPr>
          <w:p w14:paraId="61464FBF" w14:textId="179D713D" w:rsidR="00AB2921" w:rsidRDefault="00AB2921" w:rsidP="00AB29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616E4CBE" w14:textId="0E0DEC95" w:rsidR="00AB2921" w:rsidRPr="00037558" w:rsidRDefault="00AB2921" w:rsidP="00AB292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F83069D" w14:textId="4739C52E" w:rsidR="00AB2921" w:rsidRPr="00037558" w:rsidRDefault="00AB2921" w:rsidP="00AB292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E4E4045" w14:textId="77777777" w:rsidR="00AB2921" w:rsidRDefault="00AB2921" w:rsidP="00AB29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40A19CF6" w14:textId="6B044046" w:rsidR="00AB2921" w:rsidRDefault="00AB2921" w:rsidP="00AB29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chapas.</w:t>
            </w:r>
          </w:p>
        </w:tc>
      </w:tr>
      <w:tr w:rsidR="005D6DA5" w:rsidRPr="00037558" w14:paraId="76F28DDC" w14:textId="77777777" w:rsidTr="00526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698" w:type="dxa"/>
          </w:tcPr>
          <w:p w14:paraId="6465FD89" w14:textId="37D1C119" w:rsidR="005D6DA5" w:rsidRDefault="005D6DA5" w:rsidP="005D6DA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Responsável</w:t>
            </w:r>
          </w:p>
        </w:tc>
        <w:tc>
          <w:tcPr>
            <w:tcW w:w="1701" w:type="dxa"/>
          </w:tcPr>
          <w:p w14:paraId="37BC5F84" w14:textId="2CDA1626" w:rsidR="005D6DA5" w:rsidRDefault="005D6DA5" w:rsidP="005D6DA5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se o candidato é responsável pela chapa.</w:t>
            </w:r>
          </w:p>
        </w:tc>
        <w:tc>
          <w:tcPr>
            <w:tcW w:w="1560" w:type="dxa"/>
          </w:tcPr>
          <w:p w14:paraId="50A91043" w14:textId="191C474C" w:rsidR="005D6DA5" w:rsidRDefault="005D6DA5" w:rsidP="005D6DA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00E1B4DB" w14:textId="6CE7F51D" w:rsidR="005D6DA5" w:rsidRPr="00037558" w:rsidRDefault="005D6DA5" w:rsidP="005D6DA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DE3F937" w14:textId="19B356D1" w:rsidR="005D6DA5" w:rsidRPr="00037558" w:rsidRDefault="005D6DA5" w:rsidP="005D6DA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0165E61" w14:textId="77777777" w:rsidR="005D6DA5" w:rsidRDefault="005D6DA5" w:rsidP="005D6DA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5DDCB402" w14:textId="452F6988" w:rsidR="005D6DA5" w:rsidRDefault="005D6DA5" w:rsidP="005D6DA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chapas.</w:t>
            </w:r>
          </w:p>
        </w:tc>
      </w:tr>
      <w:tr w:rsidR="005D6DA5" w:rsidRPr="00037558" w14:paraId="03A54559" w14:textId="77777777" w:rsidTr="00526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698" w:type="dxa"/>
          </w:tcPr>
          <w:p w14:paraId="62F253C3" w14:textId="3DCCBCB5" w:rsidR="005D6DA5" w:rsidRPr="00037558" w:rsidRDefault="005D6DA5" w:rsidP="005D6DA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candidato</w:t>
            </w:r>
          </w:p>
        </w:tc>
        <w:tc>
          <w:tcPr>
            <w:tcW w:w="1701" w:type="dxa"/>
          </w:tcPr>
          <w:p w14:paraId="05844E5D" w14:textId="27B96E01" w:rsidR="005D6DA5" w:rsidRPr="00037558" w:rsidRDefault="005D6DA5" w:rsidP="005D6DA5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nome do candidato.</w:t>
            </w:r>
          </w:p>
        </w:tc>
        <w:tc>
          <w:tcPr>
            <w:tcW w:w="1560" w:type="dxa"/>
          </w:tcPr>
          <w:p w14:paraId="3FBEF630" w14:textId="195C031D" w:rsidR="005D6DA5" w:rsidRPr="00037558" w:rsidRDefault="005D6DA5" w:rsidP="005D6DA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1BF77651" w14:textId="22CE1BE6" w:rsidR="005D6DA5" w:rsidRPr="00037558" w:rsidRDefault="005D6DA5" w:rsidP="005D6DA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F82C3F5" w14:textId="581115FA" w:rsidR="005D6DA5" w:rsidRPr="00037558" w:rsidRDefault="005D6DA5" w:rsidP="005D6DA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D4168F4" w14:textId="77777777" w:rsidR="005D6DA5" w:rsidRDefault="005D6DA5" w:rsidP="005D6DA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56A49998" w14:textId="1FA91F30" w:rsidR="005D6DA5" w:rsidRPr="00037558" w:rsidRDefault="005D6DA5" w:rsidP="005D6DA5">
            <w:pPr>
              <w:spacing w:before="60" w:after="60"/>
              <w:ind w:left="-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profissional.</w:t>
            </w:r>
          </w:p>
        </w:tc>
      </w:tr>
      <w:tr w:rsidR="005D6DA5" w:rsidRPr="00037558" w14:paraId="633CEFD1" w14:textId="77777777" w:rsidTr="00526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698" w:type="dxa"/>
          </w:tcPr>
          <w:p w14:paraId="20FF3A1A" w14:textId="4B176603" w:rsidR="005D6DA5" w:rsidRDefault="005D6DA5" w:rsidP="005D6DA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do Registro</w:t>
            </w:r>
          </w:p>
        </w:tc>
        <w:tc>
          <w:tcPr>
            <w:tcW w:w="1701" w:type="dxa"/>
          </w:tcPr>
          <w:p w14:paraId="7A64B110" w14:textId="36CBE4CF" w:rsidR="005D6DA5" w:rsidRPr="00037558" w:rsidRDefault="005D6DA5" w:rsidP="005D6DA5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 o número do </w:t>
            </w:r>
            <w:r>
              <w:rPr>
                <w:rFonts w:cs="Arial"/>
                <w:sz w:val="18"/>
                <w:szCs w:val="18"/>
              </w:rPr>
              <w:lastRenderedPageBreak/>
              <w:t>registro do candidato.</w:t>
            </w:r>
          </w:p>
        </w:tc>
        <w:tc>
          <w:tcPr>
            <w:tcW w:w="1560" w:type="dxa"/>
          </w:tcPr>
          <w:p w14:paraId="03E9A6CE" w14:textId="079280EB" w:rsidR="005D6DA5" w:rsidRPr="00037558" w:rsidRDefault="005D6DA5" w:rsidP="005D6DA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Alfanumérico</w:t>
            </w:r>
          </w:p>
        </w:tc>
        <w:tc>
          <w:tcPr>
            <w:tcW w:w="992" w:type="dxa"/>
          </w:tcPr>
          <w:p w14:paraId="35B0E735" w14:textId="2062E2FA" w:rsidR="005D6DA5" w:rsidRPr="00037558" w:rsidRDefault="005D6DA5" w:rsidP="005D6DA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EA2A2D6" w14:textId="0CAA41C0" w:rsidR="005D6DA5" w:rsidRPr="00037558" w:rsidRDefault="005D6DA5" w:rsidP="005D6DA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DC387EF" w14:textId="77777777" w:rsidR="005D6DA5" w:rsidRDefault="005D6DA5" w:rsidP="005D6DA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204DC9A1" w14:textId="1C513E17" w:rsidR="005D6DA5" w:rsidRPr="00037558" w:rsidRDefault="005D6DA5" w:rsidP="005D6DA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Dado recuperado </w:t>
            </w:r>
            <w:r>
              <w:rPr>
                <w:sz w:val="18"/>
                <w:szCs w:val="18"/>
              </w:rPr>
              <w:lastRenderedPageBreak/>
              <w:t>do cadastro de profissional.</w:t>
            </w:r>
          </w:p>
        </w:tc>
      </w:tr>
      <w:tr w:rsidR="005D6DA5" w:rsidRPr="00037558" w14:paraId="3C37E7B7" w14:textId="77777777" w:rsidTr="00526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698" w:type="dxa"/>
          </w:tcPr>
          <w:p w14:paraId="1926C574" w14:textId="03B030D5" w:rsidR="005D6DA5" w:rsidRDefault="005D6DA5" w:rsidP="005D6DA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Tipo de Candidatura</w:t>
            </w:r>
          </w:p>
        </w:tc>
        <w:tc>
          <w:tcPr>
            <w:tcW w:w="1701" w:type="dxa"/>
          </w:tcPr>
          <w:p w14:paraId="7F71A74A" w14:textId="77777777" w:rsidR="005D6DA5" w:rsidRDefault="005D6DA5" w:rsidP="005D6DA5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560" w:type="dxa"/>
          </w:tcPr>
          <w:p w14:paraId="462BABE8" w14:textId="77777777" w:rsidR="005D6DA5" w:rsidRDefault="005D6DA5" w:rsidP="005D6DA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46EBE06" w14:textId="77777777" w:rsidR="005D6DA5" w:rsidRPr="00037558" w:rsidRDefault="005D6DA5" w:rsidP="005D6DA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77C9E61" w14:textId="77777777" w:rsidR="005D6DA5" w:rsidRPr="00037558" w:rsidRDefault="005D6DA5" w:rsidP="005D6DA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02D4E3E8" w14:textId="77777777" w:rsidR="005D6DA5" w:rsidRDefault="005D6DA5" w:rsidP="005D6DA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  <w:tr w:rsidR="005D6DA5" w:rsidRPr="00037558" w14:paraId="0B4E95A4" w14:textId="77777777" w:rsidTr="00526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698" w:type="dxa"/>
          </w:tcPr>
          <w:p w14:paraId="682A9A25" w14:textId="0C7CC6C5" w:rsidR="005D6DA5" w:rsidRDefault="005D6DA5" w:rsidP="005D6DA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 confirmação</w:t>
            </w:r>
          </w:p>
        </w:tc>
        <w:tc>
          <w:tcPr>
            <w:tcW w:w="1701" w:type="dxa"/>
          </w:tcPr>
          <w:p w14:paraId="45687E8B" w14:textId="274ECDBC" w:rsidR="005D6DA5" w:rsidRPr="00037558" w:rsidRDefault="005D6DA5" w:rsidP="005D6DA5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status de confirmação da chapa.</w:t>
            </w:r>
          </w:p>
        </w:tc>
        <w:tc>
          <w:tcPr>
            <w:tcW w:w="1560" w:type="dxa"/>
          </w:tcPr>
          <w:p w14:paraId="54CB730F" w14:textId="31006DB7" w:rsidR="005D6DA5" w:rsidRPr="00037558" w:rsidRDefault="005D6DA5" w:rsidP="005D6DA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1C09FB1D" w14:textId="055D4A45" w:rsidR="005D6DA5" w:rsidRPr="00037558" w:rsidRDefault="005D6DA5" w:rsidP="005D6DA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5F35A42" w14:textId="66F6EA11" w:rsidR="005D6DA5" w:rsidRPr="00037558" w:rsidRDefault="005D6DA5" w:rsidP="005D6DA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74968C5" w14:textId="77777777" w:rsidR="005D6DA5" w:rsidRDefault="005D6DA5" w:rsidP="005D6DA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23DA5DD6" w14:textId="66452A1A" w:rsidR="005D6DA5" w:rsidRPr="00037558" w:rsidRDefault="005D6DA5" w:rsidP="005D6DA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chapas.</w:t>
            </w:r>
          </w:p>
        </w:tc>
      </w:tr>
      <w:tr w:rsidR="005D6DA5" w:rsidRPr="00037558" w14:paraId="1D3BAF5F" w14:textId="77777777" w:rsidTr="00526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698" w:type="dxa"/>
          </w:tcPr>
          <w:p w14:paraId="10D54D4C" w14:textId="362ABB02" w:rsidR="005D6DA5" w:rsidRDefault="005D6DA5" w:rsidP="005D6DA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Pendência</w:t>
            </w:r>
          </w:p>
        </w:tc>
        <w:tc>
          <w:tcPr>
            <w:tcW w:w="1701" w:type="dxa"/>
          </w:tcPr>
          <w:p w14:paraId="620321C4" w14:textId="5C647D64" w:rsidR="005D6DA5" w:rsidRPr="00037558" w:rsidRDefault="005D6DA5" w:rsidP="005D6DA5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 a pendência da chapa. </w:t>
            </w:r>
          </w:p>
        </w:tc>
        <w:tc>
          <w:tcPr>
            <w:tcW w:w="1560" w:type="dxa"/>
          </w:tcPr>
          <w:p w14:paraId="2D334F25" w14:textId="787DD02E" w:rsidR="005D6DA5" w:rsidRPr="00037558" w:rsidRDefault="005D6DA5" w:rsidP="005D6DA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24700A59" w14:textId="297E8670" w:rsidR="005D6DA5" w:rsidRPr="00037558" w:rsidRDefault="005D6DA5" w:rsidP="005D6DA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949ABE1" w14:textId="75F83E9E" w:rsidR="005D6DA5" w:rsidRPr="00037558" w:rsidRDefault="005D6DA5" w:rsidP="005D6DA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66D0DCD" w14:textId="77777777" w:rsidR="005D6DA5" w:rsidRDefault="005D6DA5" w:rsidP="005D6DA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1A53D5BF" w14:textId="20B72999" w:rsidR="005D6DA5" w:rsidRPr="00037558" w:rsidRDefault="005D6DA5" w:rsidP="005D6DA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chapas.</w:t>
            </w:r>
          </w:p>
        </w:tc>
      </w:tr>
    </w:tbl>
    <w:p w14:paraId="5C3EF643" w14:textId="77777777" w:rsidR="00FC277B" w:rsidRPr="00037558" w:rsidRDefault="00FC277B" w:rsidP="00FC277B"/>
    <w:p w14:paraId="22E389BE" w14:textId="3146A26F" w:rsidR="00D1699F" w:rsidRPr="00037558" w:rsidRDefault="00D1699F" w:rsidP="00DD198B"/>
    <w:p w14:paraId="06BC77E7" w14:textId="330B59D4" w:rsidR="00716557" w:rsidRPr="00037558" w:rsidRDefault="00716557" w:rsidP="00DD198B"/>
    <w:p w14:paraId="53F68FA4" w14:textId="77777777" w:rsidR="000514D4" w:rsidRPr="00037558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51861154"/>
      <w:r w:rsidRPr="00037558">
        <w:t>CRITÉRIOS DE ACEITE</w:t>
      </w:r>
      <w:bookmarkEnd w:id="10"/>
    </w:p>
    <w:p w14:paraId="34F179F8" w14:textId="77777777" w:rsidR="0030370F" w:rsidRPr="00037558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037558">
        <w:rPr>
          <w:b/>
          <w:color w:val="auto"/>
        </w:rPr>
        <w:t xml:space="preserve">Premissa: </w:t>
      </w:r>
    </w:p>
    <w:p w14:paraId="56B285EA" w14:textId="0EF70A11" w:rsidR="00124864" w:rsidRPr="00037558" w:rsidRDefault="007E055A" w:rsidP="00B44B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r>
        <w:t>É necessário que o extrato de chapa tenha sido realizado</w:t>
      </w:r>
      <w:r w:rsidR="00124864">
        <w:t>.</w:t>
      </w:r>
    </w:p>
    <w:p w14:paraId="41A16243" w14:textId="77777777" w:rsidR="00D93145" w:rsidRPr="00177493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 w:rsidRPr="00037558">
        <w:rPr>
          <w:b/>
        </w:rPr>
        <w:t>Regras Gerais:</w:t>
      </w:r>
      <w:bookmarkStart w:id="13" w:name="_Ref26893226"/>
      <w:bookmarkEnd w:id="11"/>
      <w:bookmarkEnd w:id="12"/>
    </w:p>
    <w:p w14:paraId="35178DBD" w14:textId="5A828FF3" w:rsidR="00177493" w:rsidRDefault="00177493" w:rsidP="0017749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177493">
        <w:t xml:space="preserve">Regra </w:t>
      </w:r>
      <w:r>
        <w:t>de apresentação para o campo “Número da Chapa”;</w:t>
      </w:r>
    </w:p>
    <w:p w14:paraId="6CD5A0B1" w14:textId="6293DA65" w:rsidR="00177493" w:rsidRDefault="00177493" w:rsidP="00177493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>Nos casos em que a chapa não tiver número, o texto “N/A” deve ser apresentado.</w:t>
      </w:r>
    </w:p>
    <w:p w14:paraId="5D2E490E" w14:textId="3C9E018F" w:rsidR="00177493" w:rsidRDefault="00177493" w:rsidP="0017749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Regra para o campo “</w:t>
      </w:r>
      <w:r w:rsidR="005A314C">
        <w:t>Número Posição Chapa</w:t>
      </w:r>
      <w:r>
        <w:t>”</w:t>
      </w:r>
      <w:r w:rsidR="005A314C">
        <w:t>:</w:t>
      </w:r>
    </w:p>
    <w:p w14:paraId="14AE9F3F" w14:textId="2A4327EC" w:rsidR="005A314C" w:rsidRPr="00177493" w:rsidRDefault="005A314C" w:rsidP="005A314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 xml:space="preserve">Cada chapa possui uma quantidade máxima de membros, entretanto, não é necessário que que todas as posições sejam preenchidas. As posições que não tiverem membros cadastrados devem ser listadas no extrato de chapas, apresentando a mensagem “Não houve Preenchimento”. </w:t>
      </w:r>
    </w:p>
    <w:bookmarkEnd w:id="13"/>
    <w:p w14:paraId="17BDC88C" w14:textId="77777777" w:rsidR="001E539E" w:rsidRPr="00037558" w:rsidRDefault="001E539E" w:rsidP="001E539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rPr>
          <w:position w:val="3"/>
        </w:rPr>
      </w:pPr>
    </w:p>
    <w:p w14:paraId="7E5F0F14" w14:textId="77777777" w:rsidR="00330B03" w:rsidRPr="00037558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037558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037558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037558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51861155"/>
      <w:r w:rsidRPr="00037558">
        <w:t>INFORMAÇÕES COMPLEMENTARES</w:t>
      </w:r>
      <w:bookmarkEnd w:id="14"/>
    </w:p>
    <w:p w14:paraId="42D7CEBC" w14:textId="77777777" w:rsidR="008D2F61" w:rsidRPr="00037558" w:rsidRDefault="008D2F61" w:rsidP="008D2F61">
      <w:r w:rsidRPr="00037558">
        <w:t>História relacionada:</w:t>
      </w:r>
    </w:p>
    <w:p w14:paraId="1ED380DB" w14:textId="2A25ADBF" w:rsidR="00783A7D" w:rsidRPr="00783A7D" w:rsidRDefault="00606D24" w:rsidP="008D2F61">
      <w:pPr>
        <w:rPr>
          <w:i/>
        </w:rPr>
      </w:pPr>
      <w:r w:rsidRPr="00606D24">
        <w:rPr>
          <w:i/>
        </w:rPr>
        <w:t>Eleitoral_HST211</w:t>
      </w:r>
      <w:proofErr w:type="gramStart"/>
      <w:r w:rsidRPr="00606D24">
        <w:rPr>
          <w:i/>
        </w:rPr>
        <w:t>_Visualizar</w:t>
      </w:r>
      <w:proofErr w:type="gramEnd"/>
      <w:r w:rsidRPr="00606D24">
        <w:rPr>
          <w:i/>
        </w:rPr>
        <w:t>_Extrato_Chapas_UF_CORP</w:t>
      </w:r>
      <w:r w:rsidR="00783A7D" w:rsidRPr="00037558">
        <w:rPr>
          <w:i/>
        </w:rPr>
        <w:t>.</w:t>
      </w: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1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374661" w14:textId="77777777" w:rsidR="00D9517A" w:rsidRDefault="00D9517A">
      <w:r>
        <w:separator/>
      </w:r>
    </w:p>
    <w:p w14:paraId="0093CA57" w14:textId="77777777" w:rsidR="00D9517A" w:rsidRDefault="00D9517A"/>
  </w:endnote>
  <w:endnote w:type="continuationSeparator" w:id="0">
    <w:p w14:paraId="086A3F6C" w14:textId="77777777" w:rsidR="00D9517A" w:rsidRDefault="00D9517A">
      <w:r>
        <w:continuationSeparator/>
      </w:r>
    </w:p>
    <w:p w14:paraId="6F0FCA34" w14:textId="77777777" w:rsidR="00D9517A" w:rsidRDefault="00D951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D4BB5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AD36C" w14:textId="77777777" w:rsidR="00D9517A" w:rsidRDefault="00D9517A">
      <w:r>
        <w:separator/>
      </w:r>
    </w:p>
    <w:p w14:paraId="0A2DD7CA" w14:textId="77777777" w:rsidR="00D9517A" w:rsidRDefault="00D9517A"/>
  </w:footnote>
  <w:footnote w:type="continuationSeparator" w:id="0">
    <w:p w14:paraId="19A8ECB7" w14:textId="77777777" w:rsidR="00D9517A" w:rsidRDefault="00D9517A">
      <w:r>
        <w:continuationSeparator/>
      </w:r>
    </w:p>
    <w:p w14:paraId="008DF955" w14:textId="77777777" w:rsidR="00D9517A" w:rsidRDefault="00D9517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62473897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26567F50" w:rsidR="000A5E47" w:rsidRPr="00C6532E" w:rsidRDefault="00BE4435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HST214 – Visualizar Extrato de Chapas CSV- Corporativo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687E"/>
    <w:rsid w:val="0007759B"/>
    <w:rsid w:val="000800F9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41C3"/>
    <w:rsid w:val="0017696D"/>
    <w:rsid w:val="0017700F"/>
    <w:rsid w:val="00177493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5FDA"/>
    <w:rsid w:val="001A6CA3"/>
    <w:rsid w:val="001A7234"/>
    <w:rsid w:val="001B012E"/>
    <w:rsid w:val="001B024C"/>
    <w:rsid w:val="001B1A50"/>
    <w:rsid w:val="001B1FAA"/>
    <w:rsid w:val="001B4F42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6EB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16E1F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50C0"/>
    <w:rsid w:val="002359C8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610C"/>
    <w:rsid w:val="002876E7"/>
    <w:rsid w:val="00287C8C"/>
    <w:rsid w:val="00290B40"/>
    <w:rsid w:val="00291867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5A1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2B08"/>
    <w:rsid w:val="00384A0A"/>
    <w:rsid w:val="003903A9"/>
    <w:rsid w:val="003934FC"/>
    <w:rsid w:val="00395773"/>
    <w:rsid w:val="00396331"/>
    <w:rsid w:val="00396EA3"/>
    <w:rsid w:val="00397276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D4C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20E09"/>
    <w:rsid w:val="004217E7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CFE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2AA"/>
    <w:rsid w:val="00526D00"/>
    <w:rsid w:val="00527C35"/>
    <w:rsid w:val="0053084B"/>
    <w:rsid w:val="00530A1F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D5"/>
    <w:rsid w:val="005550DD"/>
    <w:rsid w:val="00555818"/>
    <w:rsid w:val="0055597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314C"/>
    <w:rsid w:val="005A4527"/>
    <w:rsid w:val="005B24DB"/>
    <w:rsid w:val="005B325E"/>
    <w:rsid w:val="005B4C01"/>
    <w:rsid w:val="005B660B"/>
    <w:rsid w:val="005B729F"/>
    <w:rsid w:val="005B77D4"/>
    <w:rsid w:val="005B7BEE"/>
    <w:rsid w:val="005B7FA4"/>
    <w:rsid w:val="005C0701"/>
    <w:rsid w:val="005C2EDE"/>
    <w:rsid w:val="005D1A41"/>
    <w:rsid w:val="005D1C6E"/>
    <w:rsid w:val="005D4539"/>
    <w:rsid w:val="005D5D2D"/>
    <w:rsid w:val="005D6DA5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06D24"/>
    <w:rsid w:val="0061040E"/>
    <w:rsid w:val="006125E5"/>
    <w:rsid w:val="00614285"/>
    <w:rsid w:val="00614B97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532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2B42"/>
    <w:rsid w:val="006632CC"/>
    <w:rsid w:val="00663DD2"/>
    <w:rsid w:val="00663F16"/>
    <w:rsid w:val="006661A7"/>
    <w:rsid w:val="006711F7"/>
    <w:rsid w:val="00671345"/>
    <w:rsid w:val="006717F9"/>
    <w:rsid w:val="00677A54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4DF5"/>
    <w:rsid w:val="006955CC"/>
    <w:rsid w:val="006959CB"/>
    <w:rsid w:val="00696BC0"/>
    <w:rsid w:val="00697098"/>
    <w:rsid w:val="006A1688"/>
    <w:rsid w:val="006A618B"/>
    <w:rsid w:val="006B0C3A"/>
    <w:rsid w:val="006B147D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2"/>
    <w:rsid w:val="00711EAA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3831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A05D1"/>
    <w:rsid w:val="007A16F0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6867"/>
    <w:rsid w:val="007C0290"/>
    <w:rsid w:val="007C0920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4A5"/>
    <w:rsid w:val="007D54D5"/>
    <w:rsid w:val="007D781B"/>
    <w:rsid w:val="007E0463"/>
    <w:rsid w:val="007E055A"/>
    <w:rsid w:val="007E0E7A"/>
    <w:rsid w:val="007E117B"/>
    <w:rsid w:val="007E21DD"/>
    <w:rsid w:val="007E2C53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8A"/>
    <w:rsid w:val="008307AD"/>
    <w:rsid w:val="00830867"/>
    <w:rsid w:val="008308DF"/>
    <w:rsid w:val="00831BD3"/>
    <w:rsid w:val="00832B04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D5E"/>
    <w:rsid w:val="008732A9"/>
    <w:rsid w:val="00874558"/>
    <w:rsid w:val="0087456A"/>
    <w:rsid w:val="00874B98"/>
    <w:rsid w:val="00875134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DCB"/>
    <w:rsid w:val="00894B69"/>
    <w:rsid w:val="00895B71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2737"/>
    <w:rsid w:val="008B6AEC"/>
    <w:rsid w:val="008C184D"/>
    <w:rsid w:val="008C18E2"/>
    <w:rsid w:val="008C24A7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1C00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078EE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F6F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ECD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D16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0595"/>
    <w:rsid w:val="009D14CA"/>
    <w:rsid w:val="009D1FFC"/>
    <w:rsid w:val="009D2D32"/>
    <w:rsid w:val="009D38DE"/>
    <w:rsid w:val="009D3C60"/>
    <w:rsid w:val="009D4BB5"/>
    <w:rsid w:val="009D516E"/>
    <w:rsid w:val="009D68F9"/>
    <w:rsid w:val="009D7690"/>
    <w:rsid w:val="009E1624"/>
    <w:rsid w:val="009E58C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385B"/>
    <w:rsid w:val="00A05379"/>
    <w:rsid w:val="00A064D7"/>
    <w:rsid w:val="00A06E8B"/>
    <w:rsid w:val="00A10738"/>
    <w:rsid w:val="00A10FB1"/>
    <w:rsid w:val="00A11943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90"/>
    <w:rsid w:val="00A455EC"/>
    <w:rsid w:val="00A4661F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5DE9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2921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D5FA3"/>
    <w:rsid w:val="00AE1443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E94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2023"/>
    <w:rsid w:val="00B62FA2"/>
    <w:rsid w:val="00B6317B"/>
    <w:rsid w:val="00B63AFD"/>
    <w:rsid w:val="00B64E53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4435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C004F9"/>
    <w:rsid w:val="00C0196F"/>
    <w:rsid w:val="00C03E9D"/>
    <w:rsid w:val="00C03F98"/>
    <w:rsid w:val="00C05B28"/>
    <w:rsid w:val="00C05DCE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5503"/>
    <w:rsid w:val="00C75D86"/>
    <w:rsid w:val="00C760AE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1C0"/>
    <w:rsid w:val="00CB054F"/>
    <w:rsid w:val="00CB431D"/>
    <w:rsid w:val="00CB45A5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D001A7"/>
    <w:rsid w:val="00D00ECA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47F5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517A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E0742"/>
    <w:rsid w:val="00DE0827"/>
    <w:rsid w:val="00DE2AB3"/>
    <w:rsid w:val="00DE3385"/>
    <w:rsid w:val="00DE35A3"/>
    <w:rsid w:val="00DE3C9C"/>
    <w:rsid w:val="00DE3EE0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6D55"/>
    <w:rsid w:val="00E0754F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5C9B"/>
    <w:rsid w:val="00E3057F"/>
    <w:rsid w:val="00E33EA2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D1A"/>
    <w:rsid w:val="00E54EE9"/>
    <w:rsid w:val="00E55BEB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CD8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0F5"/>
    <w:rsid w:val="00E94B7E"/>
    <w:rsid w:val="00E9563E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674B"/>
    <w:rsid w:val="00ED77CE"/>
    <w:rsid w:val="00EE0C0C"/>
    <w:rsid w:val="00EE0C67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6A6F"/>
    <w:rsid w:val="00F86E4B"/>
    <w:rsid w:val="00F87857"/>
    <w:rsid w:val="00F90008"/>
    <w:rsid w:val="00F90A87"/>
    <w:rsid w:val="00F912B0"/>
    <w:rsid w:val="00F91E8D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C277B"/>
    <w:rsid w:val="00FC3C16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4A2E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B7D97"/>
    <w:rsid w:val="001424FB"/>
    <w:rsid w:val="00230E79"/>
    <w:rsid w:val="00270697"/>
    <w:rsid w:val="002A7D34"/>
    <w:rsid w:val="0034388E"/>
    <w:rsid w:val="003621E6"/>
    <w:rsid w:val="00475A43"/>
    <w:rsid w:val="004B2843"/>
    <w:rsid w:val="004C1B47"/>
    <w:rsid w:val="0054550E"/>
    <w:rsid w:val="005E1A2C"/>
    <w:rsid w:val="00607B3F"/>
    <w:rsid w:val="00846FCF"/>
    <w:rsid w:val="00976FB3"/>
    <w:rsid w:val="009A1DAD"/>
    <w:rsid w:val="009F1EC3"/>
    <w:rsid w:val="00A014D3"/>
    <w:rsid w:val="00AA4E29"/>
    <w:rsid w:val="00CC1778"/>
    <w:rsid w:val="00D34C4A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8616F-55DB-4F5B-B9CF-B17519708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19590</TotalTime>
  <Pages>5</Pages>
  <Words>493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3153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HST214 – Visualizar Extrato de Chapas CSV- Corporativo</dc:subject>
  <dc:creator>adriel.moro</dc:creator>
  <cp:keywords/>
  <dc:description/>
  <cp:lastModifiedBy>Administrador</cp:lastModifiedBy>
  <cp:revision>1145</cp:revision>
  <cp:lastPrinted>2006-08-08T20:14:00Z</cp:lastPrinted>
  <dcterms:created xsi:type="dcterms:W3CDTF">2019-10-17T13:46:00Z</dcterms:created>
  <dcterms:modified xsi:type="dcterms:W3CDTF">2020-09-24T20:32:00Z</dcterms:modified>
</cp:coreProperties>
</file>