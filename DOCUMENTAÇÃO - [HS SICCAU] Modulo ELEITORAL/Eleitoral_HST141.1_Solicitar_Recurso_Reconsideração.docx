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CD1EDD" w14:textId="111BCB49" w:rsidR="00A735A5" w:rsidRPr="00C03F98" w:rsidRDefault="00825F00">
      <w:pPr>
        <w:pStyle w:val="TituloDocumento"/>
        <w:rPr>
          <w:sz w:val="52"/>
          <w:szCs w:val="52"/>
        </w:rPr>
      </w:pPr>
      <w:r w:rsidRPr="00C03F98">
        <w:rPr>
          <w:sz w:val="52"/>
          <w:szCs w:val="52"/>
        </w:rPr>
        <w:fldChar w:fldCharType="begin"/>
      </w:r>
      <w:r w:rsidR="00C03F98" w:rsidRPr="00C03F98">
        <w:rPr>
          <w:sz w:val="52"/>
          <w:szCs w:val="52"/>
        </w:rPr>
        <w:instrText xml:space="preserve"> ASK  NomeCasoUso "Inserir a identificaç</w:instrText>
      </w:r>
      <w:r w:rsidR="00C03F98" w:rsidRPr="00C03F98">
        <w:rPr>
          <w:sz w:val="52"/>
          <w:szCs w:val="52"/>
        </w:rPr>
        <w:br/>
        <w:instrText xml:space="preserve">ão do Caso de Uso no formato: Código - Nome do Caso de Uso"  \* MERGEFORMAT </w:instrText>
      </w:r>
      <w:r w:rsidRPr="00C03F98">
        <w:rPr>
          <w:sz w:val="52"/>
          <w:szCs w:val="52"/>
        </w:rPr>
        <w:fldChar w:fldCharType="separate"/>
      </w:r>
      <w:bookmarkStart w:id="0" w:name="NomeCasoUso"/>
      <w:r w:rsidR="00C03F98" w:rsidRPr="00C03F98">
        <w:rPr>
          <w:sz w:val="52"/>
          <w:szCs w:val="52"/>
        </w:rPr>
        <w:t>### - Nome do Caso de Uso</w:t>
      </w:r>
      <w:bookmarkEnd w:id="0"/>
      <w:r w:rsidRPr="00C03F98">
        <w:rPr>
          <w:sz w:val="52"/>
          <w:szCs w:val="52"/>
        </w:rPr>
        <w:fldChar w:fldCharType="end"/>
      </w:r>
      <w:r w:rsidR="00E20144">
        <w:rPr>
          <w:sz w:val="52"/>
          <w:szCs w:val="52"/>
        </w:rPr>
        <w:fldChar w:fldCharType="begin"/>
      </w:r>
      <w:r w:rsidR="00E20144">
        <w:rPr>
          <w:sz w:val="52"/>
          <w:szCs w:val="52"/>
        </w:rPr>
        <w:instrText xml:space="preserve"> Ref NomeCasoUso \*MERGEFORMAT </w:instrText>
      </w:r>
      <w:r w:rsidR="00E20144">
        <w:rPr>
          <w:sz w:val="52"/>
          <w:szCs w:val="52"/>
        </w:rPr>
        <w:fldChar w:fldCharType="separate"/>
      </w:r>
      <w:r w:rsidR="00076318">
        <w:rPr>
          <w:sz w:val="52"/>
          <w:szCs w:val="52"/>
        </w:rPr>
        <w:t>HST</w:t>
      </w:r>
      <w:r w:rsidR="009A3857">
        <w:rPr>
          <w:sz w:val="52"/>
          <w:szCs w:val="52"/>
        </w:rPr>
        <w:t>141</w:t>
      </w:r>
      <w:r w:rsidR="00A87BA6">
        <w:rPr>
          <w:sz w:val="52"/>
          <w:szCs w:val="52"/>
        </w:rPr>
        <w:t>.1</w:t>
      </w:r>
      <w:r w:rsidR="00C03F98" w:rsidRPr="00C03F98">
        <w:rPr>
          <w:sz w:val="52"/>
          <w:szCs w:val="52"/>
        </w:rPr>
        <w:t xml:space="preserve"> - </w:t>
      </w:r>
      <w:r w:rsidR="00E20144">
        <w:rPr>
          <w:sz w:val="52"/>
          <w:szCs w:val="52"/>
        </w:rPr>
        <w:fldChar w:fldCharType="end"/>
      </w:r>
      <w:r w:rsidR="00316478">
        <w:rPr>
          <w:sz w:val="52"/>
          <w:szCs w:val="52"/>
        </w:rPr>
        <w:t xml:space="preserve">Solicitar </w:t>
      </w:r>
      <w:r w:rsidR="00EB4FE5">
        <w:rPr>
          <w:sz w:val="52"/>
          <w:szCs w:val="52"/>
        </w:rPr>
        <w:t xml:space="preserve">Recurso ou </w:t>
      </w:r>
      <w:r w:rsidR="009A3857">
        <w:rPr>
          <w:sz w:val="52"/>
          <w:szCs w:val="52"/>
        </w:rPr>
        <w:t>Reconsideração</w:t>
      </w:r>
    </w:p>
    <w:p w14:paraId="0325C1F5" w14:textId="6380CED6" w:rsidR="00A735A5" w:rsidRPr="00852A8B" w:rsidRDefault="00825F00">
      <w:pPr>
        <w:pStyle w:val="NomeProjeto"/>
      </w:pPr>
      <w:r>
        <w:fldChar w:fldCharType="begin"/>
      </w:r>
      <w:r w:rsidR="00A735A5">
        <w:instrText xml:space="preserve"> ASK  NomePr</w:instrText>
      </w:r>
      <w:r w:rsidR="00C03F98">
        <w:instrText>oduto</w:instrText>
      </w:r>
      <w:r w:rsidR="00A735A5">
        <w:instrText xml:space="preserve"> "Informe o nome do </w:instrText>
      </w:r>
      <w:r w:rsidR="00C03F98">
        <w:instrText>produto</w:instrText>
      </w:r>
      <w:r w:rsidR="00A735A5">
        <w:instrText xml:space="preserve">"  \* MERGEFORMAT </w:instrText>
      </w:r>
      <w:r>
        <w:fldChar w:fldCharType="separate"/>
      </w:r>
      <w:bookmarkStart w:id="1" w:name="NomeProduto"/>
      <w:bookmarkStart w:id="2" w:name="NomeProjeto"/>
      <w:r w:rsidR="00C03F98">
        <w:t>&lt;Nome do Produto&gt;</w:t>
      </w:r>
      <w:bookmarkEnd w:id="1"/>
      <w:bookmarkEnd w:id="2"/>
      <w:r>
        <w:fldChar w:fldCharType="end"/>
      </w:r>
      <w:r w:rsidR="00B41C91">
        <w:t>Sistema Processo Eleitoral</w:t>
      </w:r>
    </w:p>
    <w:p w14:paraId="5A8E73EC" w14:textId="77777777" w:rsidR="00A735A5" w:rsidRDefault="00825F00">
      <w:pPr>
        <w:pStyle w:val="NomeCliente"/>
      </w:pPr>
      <w:r>
        <w:fldChar w:fldCharType="begin"/>
      </w:r>
      <w:r w:rsidR="00A735A5">
        <w:instrText xml:space="preserve"> ASK  NomeCliente "Informe o nome do cliente"  \* MERGEFORMAT </w:instrText>
      </w:r>
      <w:r>
        <w:fldChar w:fldCharType="separate"/>
      </w:r>
      <w:bookmarkStart w:id="3" w:name="NomeCliente"/>
      <w:r w:rsidR="00C03F98">
        <w:t>&lt;Nome do cliente&gt;</w:t>
      </w:r>
      <w:bookmarkEnd w:id="3"/>
      <w:r>
        <w:fldChar w:fldCharType="end"/>
      </w:r>
      <w:r>
        <w:fldChar w:fldCharType="begin"/>
      </w:r>
      <w:r w:rsidR="00C42947">
        <w:instrText xml:space="preserve"> REF NomeCliente </w:instrText>
      </w:r>
      <w:r>
        <w:fldChar w:fldCharType="separate"/>
      </w:r>
      <w:r w:rsidR="00076318">
        <w:t>CAU</w:t>
      </w:r>
      <w:r>
        <w:fldChar w:fldCharType="end"/>
      </w:r>
    </w:p>
    <w:p w14:paraId="26020D1D" w14:textId="77777777" w:rsidR="00A735A5" w:rsidRPr="00970B0C" w:rsidRDefault="00A735A5">
      <w:pPr>
        <w:pStyle w:val="NomeCliente"/>
        <w:sectPr w:rsidR="00A735A5" w:rsidRPr="00970B0C">
          <w:headerReference w:type="default" r:id="rId8"/>
          <w:footerReference w:type="default" r:id="rId9"/>
          <w:headerReference w:type="first" r:id="rId10"/>
          <w:pgSz w:w="11907" w:h="16840" w:code="9"/>
          <w:pgMar w:top="1985" w:right="1418" w:bottom="1701" w:left="1418" w:header="1418" w:footer="567" w:gutter="0"/>
          <w:cols w:space="720"/>
          <w:vAlign w:val="center"/>
          <w:titlePg/>
        </w:sectPr>
      </w:pPr>
    </w:p>
    <w:p w14:paraId="37BDDCFD" w14:textId="77777777" w:rsidR="00E25943" w:rsidRDefault="00E25943" w:rsidP="00E25943">
      <w:pPr>
        <w:pStyle w:val="Dica"/>
        <w:spacing w:after="0"/>
      </w:pPr>
    </w:p>
    <w:p w14:paraId="09D3AC62" w14:textId="77777777" w:rsidR="00A735A5" w:rsidRPr="00B407F6" w:rsidRDefault="00A735A5">
      <w:pPr>
        <w:rPr>
          <w:rFonts w:ascii="Verdana" w:hAnsi="Verdana" w:cs="Arial"/>
          <w:b/>
          <w:bCs/>
          <w:sz w:val="24"/>
          <w:szCs w:val="24"/>
        </w:rPr>
      </w:pPr>
      <w:r>
        <w:br w:type="page"/>
      </w:r>
      <w:r w:rsidRPr="00B407F6">
        <w:rPr>
          <w:rFonts w:ascii="Verdana" w:hAnsi="Verdana" w:cs="Arial"/>
          <w:b/>
          <w:bCs/>
          <w:sz w:val="24"/>
          <w:szCs w:val="24"/>
        </w:rPr>
        <w:lastRenderedPageBreak/>
        <w:t>Revisões do Documento</w:t>
      </w:r>
    </w:p>
    <w:p w14:paraId="1888D03F" w14:textId="77777777" w:rsidR="00A735A5" w:rsidRPr="00B407F6" w:rsidRDefault="00A735A5"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W w:w="9622" w:type="dxa"/>
        <w:jc w:val="center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9"/>
        <w:gridCol w:w="1425"/>
        <w:gridCol w:w="2405"/>
        <w:gridCol w:w="4203"/>
      </w:tblGrid>
      <w:tr w:rsidR="00A735A5" w14:paraId="4C656B1F" w14:textId="77777777" w:rsidTr="00C03F98">
        <w:trPr>
          <w:cantSplit/>
          <w:trHeight w:val="278"/>
          <w:jc w:val="center"/>
        </w:trPr>
        <w:tc>
          <w:tcPr>
            <w:tcW w:w="1589" w:type="dxa"/>
            <w:shd w:val="clear" w:color="auto" w:fill="F3F3F3"/>
          </w:tcPr>
          <w:p w14:paraId="53A9AD8B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F3F3F3"/>
          </w:tcPr>
          <w:p w14:paraId="2F73913A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F3F3F3"/>
          </w:tcPr>
          <w:p w14:paraId="7F972ED7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F3F3F3"/>
          </w:tcPr>
          <w:p w14:paraId="65ECE6F6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Observações</w:t>
            </w:r>
          </w:p>
        </w:tc>
      </w:tr>
      <w:tr w:rsidR="00D45825" w14:paraId="0F1631CF" w14:textId="77777777" w:rsidTr="00C03F98">
        <w:trPr>
          <w:cantSplit/>
          <w:jc w:val="center"/>
        </w:trPr>
        <w:tc>
          <w:tcPr>
            <w:tcW w:w="1589" w:type="dxa"/>
          </w:tcPr>
          <w:p w14:paraId="69CB527C" w14:textId="501E6E3E" w:rsidR="00A735A5" w:rsidRPr="00BA5059" w:rsidRDefault="001D2AE3">
            <w:pPr>
              <w:jc w:val="center"/>
            </w:pPr>
            <w:r>
              <w:t>1.</w:t>
            </w:r>
            <w:r w:rsidR="00AE4111">
              <w:t>0</w:t>
            </w:r>
          </w:p>
        </w:tc>
        <w:tc>
          <w:tcPr>
            <w:tcW w:w="1425" w:type="dxa"/>
            <w:vAlign w:val="bottom"/>
          </w:tcPr>
          <w:p w14:paraId="3828512A" w14:textId="4624AD28" w:rsidR="00A735A5" w:rsidRPr="00BA5059" w:rsidRDefault="00A87BA6" w:rsidP="00697098">
            <w:pPr>
              <w:jc w:val="center"/>
            </w:pPr>
            <w:r>
              <w:t>30/06</w:t>
            </w:r>
            <w:r w:rsidR="00FB1061">
              <w:t>/2020</w:t>
            </w:r>
          </w:p>
        </w:tc>
        <w:tc>
          <w:tcPr>
            <w:tcW w:w="2405" w:type="dxa"/>
            <w:vAlign w:val="center"/>
          </w:tcPr>
          <w:p w14:paraId="7DBE843B" w14:textId="6D72D14C" w:rsidR="00A735A5" w:rsidRPr="00BA5059" w:rsidRDefault="001B024C">
            <w:pPr>
              <w:ind w:left="169"/>
              <w:jc w:val="left"/>
            </w:pPr>
            <w:r>
              <w:t>Diego Rocha</w:t>
            </w:r>
            <w:r w:rsidR="007D380A">
              <w:t xml:space="preserve"> </w:t>
            </w:r>
          </w:p>
        </w:tc>
        <w:tc>
          <w:tcPr>
            <w:tcW w:w="4203" w:type="dxa"/>
          </w:tcPr>
          <w:p w14:paraId="10E3D2AF" w14:textId="407B3E38" w:rsidR="00A735A5" w:rsidRPr="00BA5059" w:rsidRDefault="00B41C91" w:rsidP="00B41C91">
            <w:pPr>
              <w:ind w:left="174"/>
              <w:jc w:val="left"/>
            </w:pPr>
            <w:r>
              <w:t>Criação.</w:t>
            </w:r>
          </w:p>
        </w:tc>
      </w:tr>
      <w:tr w:rsidR="00B637DC" w14:paraId="113A2C98" w14:textId="77777777" w:rsidTr="00C03F98">
        <w:trPr>
          <w:cantSplit/>
          <w:jc w:val="center"/>
        </w:trPr>
        <w:tc>
          <w:tcPr>
            <w:tcW w:w="1589" w:type="dxa"/>
          </w:tcPr>
          <w:p w14:paraId="61818872" w14:textId="2D664D88" w:rsidR="00B637DC" w:rsidRDefault="00B637DC" w:rsidP="00B637DC">
            <w:pPr>
              <w:jc w:val="center"/>
            </w:pPr>
          </w:p>
        </w:tc>
        <w:tc>
          <w:tcPr>
            <w:tcW w:w="1425" w:type="dxa"/>
            <w:vAlign w:val="bottom"/>
          </w:tcPr>
          <w:p w14:paraId="415C6ABC" w14:textId="05B5E030" w:rsidR="00B637DC" w:rsidRDefault="00B637DC" w:rsidP="00B637DC">
            <w:pPr>
              <w:jc w:val="center"/>
            </w:pPr>
          </w:p>
        </w:tc>
        <w:tc>
          <w:tcPr>
            <w:tcW w:w="2405" w:type="dxa"/>
            <w:vAlign w:val="center"/>
          </w:tcPr>
          <w:p w14:paraId="117788AA" w14:textId="5E47DB53" w:rsidR="00B637DC" w:rsidRDefault="00B637DC" w:rsidP="00B637DC">
            <w:pPr>
              <w:ind w:left="708"/>
              <w:jc w:val="center"/>
            </w:pPr>
          </w:p>
        </w:tc>
        <w:tc>
          <w:tcPr>
            <w:tcW w:w="4203" w:type="dxa"/>
          </w:tcPr>
          <w:p w14:paraId="31C2977C" w14:textId="7252670A" w:rsidR="00B637DC" w:rsidRDefault="00B637DC" w:rsidP="00B637DC">
            <w:pPr>
              <w:jc w:val="center"/>
            </w:pPr>
          </w:p>
        </w:tc>
      </w:tr>
      <w:tr w:rsidR="00531A93" w14:paraId="24064AA4" w14:textId="77777777" w:rsidTr="00C03F98">
        <w:trPr>
          <w:cantSplit/>
          <w:jc w:val="center"/>
        </w:trPr>
        <w:tc>
          <w:tcPr>
            <w:tcW w:w="1589" w:type="dxa"/>
          </w:tcPr>
          <w:p w14:paraId="2B0FD3FB" w14:textId="2A7E0594" w:rsidR="00531A93" w:rsidRDefault="00531A93" w:rsidP="006E6BBD">
            <w:pPr>
              <w:jc w:val="center"/>
            </w:pPr>
          </w:p>
        </w:tc>
        <w:tc>
          <w:tcPr>
            <w:tcW w:w="1425" w:type="dxa"/>
            <w:vAlign w:val="bottom"/>
          </w:tcPr>
          <w:p w14:paraId="19442152" w14:textId="0825BADB" w:rsidR="00531A93" w:rsidRDefault="00531A93" w:rsidP="006E6BBD">
            <w:pPr>
              <w:jc w:val="center"/>
            </w:pPr>
          </w:p>
        </w:tc>
        <w:tc>
          <w:tcPr>
            <w:tcW w:w="2405" w:type="dxa"/>
            <w:vAlign w:val="center"/>
          </w:tcPr>
          <w:p w14:paraId="65BF1829" w14:textId="17613B1E" w:rsidR="00531A93" w:rsidRDefault="00531A93" w:rsidP="006E6BBD">
            <w:pPr>
              <w:ind w:left="708"/>
              <w:jc w:val="center"/>
            </w:pPr>
          </w:p>
        </w:tc>
        <w:tc>
          <w:tcPr>
            <w:tcW w:w="4203" w:type="dxa"/>
          </w:tcPr>
          <w:p w14:paraId="6F0EC0C5" w14:textId="6B7C3745" w:rsidR="00531A93" w:rsidRDefault="00531A93" w:rsidP="006E6BBD">
            <w:pPr>
              <w:jc w:val="center"/>
            </w:pPr>
          </w:p>
        </w:tc>
      </w:tr>
    </w:tbl>
    <w:p w14:paraId="7FCD6DB3" w14:textId="77777777" w:rsidR="00A735A5" w:rsidRDefault="00A735A5">
      <w:pPr>
        <w:jc w:val="center"/>
        <w:rPr>
          <w:rFonts w:cs="Arial"/>
          <w:b/>
          <w:szCs w:val="22"/>
        </w:rPr>
      </w:pPr>
    </w:p>
    <w:p w14:paraId="06F66BDC" w14:textId="77777777" w:rsidR="00A4247F" w:rsidRDefault="00A4247F">
      <w:pPr>
        <w:jc w:val="center"/>
        <w:rPr>
          <w:rFonts w:cs="Arial"/>
          <w:b/>
          <w:szCs w:val="22"/>
        </w:rPr>
      </w:pPr>
    </w:p>
    <w:p w14:paraId="369485E7" w14:textId="77777777" w:rsidR="00A4247F" w:rsidRPr="00A4247F" w:rsidRDefault="00A4247F" w:rsidP="00A4247F">
      <w:pPr>
        <w:rPr>
          <w:rFonts w:cs="Arial"/>
          <w:szCs w:val="22"/>
        </w:rPr>
      </w:pPr>
    </w:p>
    <w:p w14:paraId="7AE1C47C" w14:textId="77777777" w:rsidR="00A4247F" w:rsidRPr="00A4247F" w:rsidRDefault="00A4247F" w:rsidP="00A4247F">
      <w:pPr>
        <w:rPr>
          <w:rFonts w:cs="Arial"/>
          <w:szCs w:val="22"/>
        </w:rPr>
      </w:pPr>
    </w:p>
    <w:p w14:paraId="423BB385" w14:textId="77777777" w:rsidR="00A4247F" w:rsidRPr="00A4247F" w:rsidRDefault="00A4247F" w:rsidP="00A4247F">
      <w:pPr>
        <w:rPr>
          <w:rFonts w:cs="Arial"/>
          <w:szCs w:val="22"/>
        </w:rPr>
      </w:pPr>
    </w:p>
    <w:p w14:paraId="0762D381" w14:textId="77777777" w:rsidR="00A4247F" w:rsidRPr="00A4247F" w:rsidRDefault="00A4247F" w:rsidP="00A4247F">
      <w:pPr>
        <w:rPr>
          <w:rFonts w:cs="Arial"/>
          <w:szCs w:val="22"/>
        </w:rPr>
      </w:pPr>
    </w:p>
    <w:p w14:paraId="7558BBB3" w14:textId="77777777" w:rsidR="00A4247F" w:rsidRPr="00A4247F" w:rsidRDefault="00A4247F" w:rsidP="00A4247F">
      <w:pPr>
        <w:rPr>
          <w:rFonts w:cs="Arial"/>
          <w:szCs w:val="22"/>
        </w:rPr>
      </w:pPr>
    </w:p>
    <w:p w14:paraId="6825B8F0" w14:textId="77777777" w:rsidR="00A4247F" w:rsidRDefault="00A4247F">
      <w:pPr>
        <w:jc w:val="center"/>
        <w:rPr>
          <w:rFonts w:cs="Arial"/>
          <w:szCs w:val="22"/>
        </w:rPr>
      </w:pPr>
    </w:p>
    <w:p w14:paraId="0A34B338" w14:textId="77777777" w:rsidR="00A4247F" w:rsidRDefault="00A4247F" w:rsidP="00A4247F">
      <w:pPr>
        <w:tabs>
          <w:tab w:val="left" w:pos="420"/>
        </w:tabs>
        <w:rPr>
          <w:rFonts w:cs="Arial"/>
          <w:szCs w:val="22"/>
        </w:rPr>
      </w:pPr>
      <w:r>
        <w:rPr>
          <w:rFonts w:cs="Arial"/>
          <w:szCs w:val="22"/>
        </w:rPr>
        <w:tab/>
      </w:r>
    </w:p>
    <w:p w14:paraId="22CC31A1" w14:textId="77777777" w:rsidR="00A735A5" w:rsidRPr="00C52E4E" w:rsidRDefault="00A735A5">
      <w:pPr>
        <w:jc w:val="center"/>
        <w:rPr>
          <w:rFonts w:ascii="Verdana" w:hAnsi="Verdana" w:cs="Arial"/>
          <w:b/>
          <w:sz w:val="24"/>
          <w:szCs w:val="24"/>
        </w:rPr>
      </w:pPr>
      <w:r w:rsidRPr="00A4247F">
        <w:rPr>
          <w:rFonts w:cs="Arial"/>
          <w:szCs w:val="22"/>
        </w:rPr>
        <w:br w:type="page"/>
      </w:r>
      <w:r>
        <w:rPr>
          <w:rFonts w:ascii="Verdana" w:hAnsi="Verdana" w:cs="Arial"/>
          <w:b/>
          <w:sz w:val="24"/>
          <w:szCs w:val="24"/>
        </w:rPr>
        <w:lastRenderedPageBreak/>
        <w:t>Sumário</w:t>
      </w:r>
    </w:p>
    <w:p w14:paraId="0E98AF81" w14:textId="77777777" w:rsidR="00A735A5" w:rsidRPr="009F4236" w:rsidRDefault="00A735A5">
      <w:pPr>
        <w:jc w:val="center"/>
        <w:rPr>
          <w:rFonts w:cs="Arial"/>
          <w:b/>
          <w:szCs w:val="22"/>
        </w:rPr>
      </w:pPr>
    </w:p>
    <w:p w14:paraId="5D2E3C5F" w14:textId="77777777" w:rsidR="00794CB0" w:rsidRDefault="00825F00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 w:rsidR="00A735A5">
        <w:instrText xml:space="preserve"> TOC \o "1-2" \h \z \u </w:instrText>
      </w:r>
      <w:r>
        <w:fldChar w:fldCharType="separate"/>
      </w:r>
      <w:hyperlink w:anchor="_Toc44424462" w:history="1">
        <w:r w:rsidR="00794CB0" w:rsidRPr="00544339">
          <w:rPr>
            <w:rStyle w:val="Hyperlink"/>
            <w:noProof/>
          </w:rPr>
          <w:t>HST-141.1 – Solicitar Recurso ou Reconsideração</w:t>
        </w:r>
        <w:r w:rsidR="00794CB0">
          <w:rPr>
            <w:noProof/>
            <w:webHidden/>
          </w:rPr>
          <w:tab/>
        </w:r>
        <w:r w:rsidR="00794CB0">
          <w:rPr>
            <w:noProof/>
            <w:webHidden/>
          </w:rPr>
          <w:fldChar w:fldCharType="begin"/>
        </w:r>
        <w:r w:rsidR="00794CB0">
          <w:rPr>
            <w:noProof/>
            <w:webHidden/>
          </w:rPr>
          <w:instrText xml:space="preserve"> PAGEREF _Toc44424462 \h </w:instrText>
        </w:r>
        <w:r w:rsidR="00794CB0">
          <w:rPr>
            <w:noProof/>
            <w:webHidden/>
          </w:rPr>
        </w:r>
        <w:r w:rsidR="00794CB0">
          <w:rPr>
            <w:noProof/>
            <w:webHidden/>
          </w:rPr>
          <w:fldChar w:fldCharType="separate"/>
        </w:r>
        <w:r w:rsidR="00794CB0">
          <w:rPr>
            <w:noProof/>
            <w:webHidden/>
          </w:rPr>
          <w:t>4</w:t>
        </w:r>
        <w:r w:rsidR="00794CB0">
          <w:rPr>
            <w:noProof/>
            <w:webHidden/>
          </w:rPr>
          <w:fldChar w:fldCharType="end"/>
        </w:r>
      </w:hyperlink>
    </w:p>
    <w:p w14:paraId="51CF039E" w14:textId="77777777" w:rsidR="00794CB0" w:rsidRDefault="00794CB0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424463" w:history="1">
        <w:r w:rsidRPr="00544339">
          <w:rPr>
            <w:rStyle w:val="Hyperlink"/>
            <w:noProof/>
          </w:rPr>
          <w:t>COMO 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_Toc44424463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DCAAEF3" w14:textId="77777777" w:rsidR="00794CB0" w:rsidRDefault="00794CB0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424464" w:history="1">
        <w:r w:rsidRPr="00544339">
          <w:rPr>
            <w:rStyle w:val="Hyperlink"/>
            <w:noProof/>
          </w:rPr>
          <w:t>QUERO incluir nova regra nos envios de e-mail em uma denúncia sigilosa 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_Toc44424464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3A65EFE" w14:textId="77777777" w:rsidR="00794CB0" w:rsidRDefault="00794CB0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424465" w:history="1">
        <w:r w:rsidRPr="00544339">
          <w:rPr>
            <w:rStyle w:val="Hyperlink"/>
            <w:noProof/>
          </w:rPr>
          <w:t>PARA ocultar as informações do denunciante dos receptores denunciado, denunciante, relator, membro da comissão, coordenador e adjunto.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_Toc44424465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0971164" w14:textId="77777777" w:rsidR="00794CB0" w:rsidRDefault="00794CB0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424466" w:history="1">
        <w:r w:rsidRPr="00544339">
          <w:rPr>
            <w:rStyle w:val="Hyperlink"/>
            <w:noProof/>
          </w:rPr>
          <w:t>PROTÓTIPO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_Toc44424466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E82D803" w14:textId="77777777" w:rsidR="00794CB0" w:rsidRDefault="00794CB0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424467" w:history="1">
        <w:r w:rsidRPr="00544339">
          <w:rPr>
            <w:rStyle w:val="Hyperlink"/>
            <w:noProof/>
          </w:rPr>
          <w:t>CRITÉRIOS DE ACEITE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_Toc44424467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6621B27" w14:textId="54A4B598" w:rsidR="00A735A5" w:rsidRDefault="00825F00">
      <w:r>
        <w:fldChar w:fldCharType="end"/>
      </w:r>
    </w:p>
    <w:p w14:paraId="3CB87937" w14:textId="77777777" w:rsidR="00A735A5" w:rsidRPr="001D406E" w:rsidRDefault="00A735A5">
      <w:pPr>
        <w:pStyle w:val="Dica"/>
      </w:pPr>
    </w:p>
    <w:p w14:paraId="0C0F08DA" w14:textId="0813B532" w:rsidR="00A735A5" w:rsidRDefault="00A735A5" w:rsidP="00CE176F">
      <w:pPr>
        <w:pStyle w:val="Ttulo1"/>
        <w:numPr>
          <w:ilvl w:val="0"/>
          <w:numId w:val="0"/>
        </w:numPr>
        <w:tabs>
          <w:tab w:val="clear" w:pos="425"/>
          <w:tab w:val="num" w:pos="426"/>
        </w:tabs>
      </w:pPr>
      <w:r>
        <w:br w:type="page"/>
      </w:r>
      <w:bookmarkStart w:id="4" w:name="_Toc44424462"/>
      <w:r w:rsidR="008838E8">
        <w:lastRenderedPageBreak/>
        <w:t>HST-</w:t>
      </w:r>
      <w:r w:rsidR="008413F1">
        <w:t>141</w:t>
      </w:r>
      <w:r w:rsidR="00A87BA6">
        <w:t>.1</w:t>
      </w:r>
      <w:r w:rsidR="00D175C7">
        <w:t xml:space="preserve"> –</w:t>
      </w:r>
      <w:r w:rsidR="008838E8">
        <w:t xml:space="preserve"> </w:t>
      </w:r>
      <w:r w:rsidR="00FB5137">
        <w:t>Solicitar</w:t>
      </w:r>
      <w:r w:rsidR="00EB4FE5">
        <w:t xml:space="preserve"> Recurso ou </w:t>
      </w:r>
      <w:r w:rsidR="008413F1">
        <w:t>Reconsideração</w:t>
      </w:r>
      <w:bookmarkEnd w:id="4"/>
    </w:p>
    <w:p w14:paraId="37D34CD1" w14:textId="2EA2E4CC" w:rsidR="002B1554" w:rsidRPr="000628DE" w:rsidRDefault="00CE176F" w:rsidP="00C64B05">
      <w:pPr>
        <w:pStyle w:val="Ttulo2"/>
        <w:numPr>
          <w:ilvl w:val="0"/>
          <w:numId w:val="0"/>
        </w:numPr>
      </w:pPr>
      <w:bookmarkStart w:id="5" w:name="_Toc44424463"/>
      <w:r w:rsidRPr="000628DE">
        <w:t>COMO</w:t>
      </w:r>
      <w:r w:rsidR="00C64B05" w:rsidRPr="000628DE">
        <w:t xml:space="preserve"> </w:t>
      </w:r>
      <w:r w:rsidR="00A87BA6">
        <w:rPr>
          <w:b w:val="0"/>
        </w:rPr>
        <w:t>PO</w:t>
      </w:r>
      <w:bookmarkEnd w:id="5"/>
    </w:p>
    <w:p w14:paraId="259E40DD" w14:textId="7A2258BD" w:rsidR="00A87BA6" w:rsidRPr="000628DE" w:rsidRDefault="00A87BA6" w:rsidP="00A87BA6">
      <w:pPr>
        <w:pStyle w:val="Ttulo2"/>
        <w:numPr>
          <w:ilvl w:val="0"/>
          <w:numId w:val="0"/>
        </w:numPr>
      </w:pPr>
      <w:bookmarkStart w:id="6" w:name="_Toc7509864"/>
      <w:bookmarkStart w:id="7" w:name="_Toc44336961"/>
      <w:bookmarkStart w:id="8" w:name="_Toc44424464"/>
      <w:r w:rsidRPr="000628DE">
        <w:t xml:space="preserve">QUERO </w:t>
      </w:r>
      <w:bookmarkEnd w:id="7"/>
      <w:r>
        <w:rPr>
          <w:b w:val="0"/>
        </w:rPr>
        <w:t>incluir nova regra nos envios de e-mail em uma denúncia sigilosa</w:t>
      </w:r>
      <w:bookmarkEnd w:id="8"/>
    </w:p>
    <w:p w14:paraId="432B1475" w14:textId="1B218D2F" w:rsidR="00A87BA6" w:rsidRPr="000628DE" w:rsidRDefault="00A87BA6" w:rsidP="00A87BA6">
      <w:pPr>
        <w:pStyle w:val="Ttulo2"/>
        <w:numPr>
          <w:ilvl w:val="0"/>
          <w:numId w:val="0"/>
        </w:numPr>
        <w:rPr>
          <w:b w:val="0"/>
        </w:rPr>
      </w:pPr>
      <w:bookmarkStart w:id="9" w:name="_Toc44336962"/>
      <w:bookmarkStart w:id="10" w:name="_Toc44424465"/>
      <w:r w:rsidRPr="000628DE">
        <w:t xml:space="preserve">PARA </w:t>
      </w:r>
      <w:r>
        <w:rPr>
          <w:b w:val="0"/>
        </w:rPr>
        <w:t xml:space="preserve">ocultar as informações do denunciante </w:t>
      </w:r>
      <w:bookmarkEnd w:id="9"/>
      <w:r>
        <w:rPr>
          <w:b w:val="0"/>
        </w:rPr>
        <w:t>do</w:t>
      </w:r>
      <w:r>
        <w:rPr>
          <w:b w:val="0"/>
        </w:rPr>
        <w:t>s receptores</w:t>
      </w:r>
      <w:r>
        <w:rPr>
          <w:b w:val="0"/>
        </w:rPr>
        <w:t xml:space="preserve"> denunciado, denunciante, relator, membro da comissão, coordenador e adjunto.</w:t>
      </w:r>
      <w:bookmarkEnd w:id="10"/>
    </w:p>
    <w:p w14:paraId="7C167DCB" w14:textId="26B039DA" w:rsidR="00507A39" w:rsidRPr="00182ECD" w:rsidRDefault="007569F0" w:rsidP="00A87BA6">
      <w:pPr>
        <w:pStyle w:val="Ttulo2"/>
        <w:numPr>
          <w:ilvl w:val="0"/>
          <w:numId w:val="0"/>
        </w:numPr>
      </w:pPr>
      <w:bookmarkStart w:id="11" w:name="_Toc44424466"/>
      <w:r>
        <w:t>PROTÓTIPO</w:t>
      </w:r>
      <w:bookmarkEnd w:id="6"/>
      <w:bookmarkEnd w:id="11"/>
    </w:p>
    <w:p w14:paraId="53F68FA4" w14:textId="77777777" w:rsidR="000514D4" w:rsidRDefault="00CE176F" w:rsidP="0030370F">
      <w:pPr>
        <w:pStyle w:val="Ttulo2"/>
        <w:numPr>
          <w:ilvl w:val="0"/>
          <w:numId w:val="0"/>
        </w:numPr>
        <w:spacing w:before="240"/>
      </w:pPr>
      <w:bookmarkStart w:id="12" w:name="_Toc44424467"/>
      <w:r>
        <w:t>CRITÉRIOS DE ACEITE</w:t>
      </w:r>
      <w:bookmarkEnd w:id="12"/>
    </w:p>
    <w:p w14:paraId="34F179F8" w14:textId="77777777" w:rsidR="0030370F" w:rsidRPr="0030370F" w:rsidRDefault="000514D4" w:rsidP="003F08D5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rPr>
          <w:b/>
          <w:color w:val="auto"/>
        </w:rPr>
      </w:pPr>
      <w:r w:rsidRPr="0030370F">
        <w:rPr>
          <w:b/>
          <w:color w:val="auto"/>
        </w:rPr>
        <w:t xml:space="preserve">Premissa: </w:t>
      </w:r>
    </w:p>
    <w:p w14:paraId="49348384" w14:textId="32B5FD92" w:rsidR="00E153BD" w:rsidRDefault="00A87BA6" w:rsidP="00A87BA6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bookmarkStart w:id="13" w:name="_Ref13564883"/>
      <w:r>
        <w:t>Esta história não altera ou exclui regras de como a funcionalidade deve se comportar. O objetivo é inserir uma forma de ocultar informações nos e-mails de uma denúncia sigilosa.</w:t>
      </w:r>
    </w:p>
    <w:p w14:paraId="15D4A6CE" w14:textId="24C47B1B" w:rsidR="00A87BA6" w:rsidRDefault="00A87BA6" w:rsidP="00A87BA6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>Esta história não se aplica ao cadastro do recurso do denunciado e nem ao e-mail enviado para o assessor CE ou assessor CEN.</w:t>
      </w:r>
    </w:p>
    <w:p w14:paraId="41A16243" w14:textId="77777777" w:rsidR="00D93145" w:rsidRPr="007908A7" w:rsidRDefault="000514D4" w:rsidP="00D93145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bookmarkStart w:id="14" w:name="_Ref31290676"/>
      <w:r>
        <w:rPr>
          <w:b/>
        </w:rPr>
        <w:t>Regras Gerais:</w:t>
      </w:r>
      <w:bookmarkStart w:id="15" w:name="_Ref26893226"/>
      <w:bookmarkEnd w:id="13"/>
      <w:bookmarkEnd w:id="14"/>
    </w:p>
    <w:bookmarkEnd w:id="15"/>
    <w:p w14:paraId="2BF86428" w14:textId="02C90322" w:rsidR="0054294D" w:rsidRPr="0054294D" w:rsidRDefault="00A87BA6" w:rsidP="00831BD3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 xml:space="preserve">Caso a denúncia seja sigilosa, então o sistema exibe o texto “Denúncia sigilosa” no campo Responsável pelo cadastro” após o cadastro do recurso do </w:t>
      </w:r>
      <w:r w:rsidRPr="008D28BB">
        <w:rPr>
          <w:b/>
        </w:rPr>
        <w:t>denunciante</w:t>
      </w:r>
      <w:r>
        <w:t>. Todos os e-mails enviados para os seguintes atores devem ocultar as informações do denunciante:</w:t>
      </w:r>
    </w:p>
    <w:p w14:paraId="2351BD53" w14:textId="5B758528" w:rsidR="009A5A0C" w:rsidRDefault="009A5A0C" w:rsidP="009A5A0C">
      <w:pPr>
        <w:pStyle w:val="PargrafodaLista"/>
        <w:widowControl/>
        <w:numPr>
          <w:ilvl w:val="4"/>
          <w:numId w:val="24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b/>
          <w:position w:val="3"/>
        </w:rPr>
        <w:t>Registro 0</w:t>
      </w:r>
      <w:r w:rsidR="00DB53BD">
        <w:rPr>
          <w:b/>
          <w:position w:val="3"/>
        </w:rPr>
        <w:t>1</w:t>
      </w:r>
      <w:r w:rsidRPr="00881531">
        <w:rPr>
          <w:position w:val="3"/>
        </w:rPr>
        <w:t>:</w:t>
      </w:r>
      <w:r w:rsidR="00CA52F6">
        <w:rPr>
          <w:position w:val="3"/>
        </w:rPr>
        <w:t xml:space="preserve"> Envia e-mail ao denunciante</w:t>
      </w:r>
      <w:r>
        <w:rPr>
          <w:position w:val="3"/>
        </w:rPr>
        <w:t>;</w:t>
      </w:r>
    </w:p>
    <w:p w14:paraId="46823D73" w14:textId="178830E7" w:rsidR="00CA52F6" w:rsidRDefault="00CA52F6" w:rsidP="009A5A0C">
      <w:pPr>
        <w:pStyle w:val="PargrafodaLista"/>
        <w:widowControl/>
        <w:numPr>
          <w:ilvl w:val="4"/>
          <w:numId w:val="24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b/>
          <w:position w:val="3"/>
        </w:rPr>
        <w:t>Registro 02</w:t>
      </w:r>
      <w:r w:rsidRPr="00CA52F6">
        <w:rPr>
          <w:position w:val="3"/>
        </w:rPr>
        <w:t>:</w:t>
      </w:r>
      <w:r>
        <w:rPr>
          <w:position w:val="3"/>
        </w:rPr>
        <w:t xml:space="preserve"> Envia e-mail </w:t>
      </w:r>
      <w:r w:rsidR="00B314C7">
        <w:rPr>
          <w:position w:val="3"/>
        </w:rPr>
        <w:t xml:space="preserve">ao denunciado. Exceto denúncia </w:t>
      </w:r>
      <w:r>
        <w:rPr>
          <w:position w:val="3"/>
        </w:rPr>
        <w:t>do tipo “Outros”;</w:t>
      </w:r>
    </w:p>
    <w:p w14:paraId="776CC659" w14:textId="0A4F6C4B" w:rsidR="00CA52F6" w:rsidRDefault="00CA52F6" w:rsidP="009A5A0C">
      <w:pPr>
        <w:pStyle w:val="PargrafodaLista"/>
        <w:widowControl/>
        <w:numPr>
          <w:ilvl w:val="4"/>
          <w:numId w:val="24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b/>
          <w:position w:val="3"/>
        </w:rPr>
        <w:t>Registro 0</w:t>
      </w:r>
      <w:r w:rsidR="00794D35">
        <w:rPr>
          <w:b/>
          <w:position w:val="3"/>
        </w:rPr>
        <w:t>3</w:t>
      </w:r>
      <w:r w:rsidRPr="00CA52F6">
        <w:rPr>
          <w:position w:val="3"/>
        </w:rPr>
        <w:t>:</w:t>
      </w:r>
      <w:r>
        <w:rPr>
          <w:position w:val="3"/>
        </w:rPr>
        <w:t xml:space="preserve"> Envia e-mail ao coordenador e adjunto CE</w:t>
      </w:r>
      <w:r w:rsidR="00794D35">
        <w:rPr>
          <w:position w:val="3"/>
        </w:rPr>
        <w:t>N independente da origem da denúncia (UF, IES e CEN);</w:t>
      </w:r>
    </w:p>
    <w:p w14:paraId="29C6531C" w14:textId="386F0FCC" w:rsidR="001E539E" w:rsidRDefault="001E539E" w:rsidP="00330B03">
      <w:pPr>
        <w:pStyle w:val="PargrafodaLista"/>
        <w:widowControl/>
        <w:autoSpaceDE/>
        <w:autoSpaceDN/>
        <w:adjustRightInd/>
        <w:spacing w:after="200" w:line="276" w:lineRule="auto"/>
        <w:ind w:left="2232"/>
        <w:contextualSpacing/>
        <w:jc w:val="both"/>
        <w:rPr>
          <w:position w:val="3"/>
        </w:rPr>
      </w:pPr>
    </w:p>
    <w:p w14:paraId="43764F1F" w14:textId="6959CCE9" w:rsidR="00005A17" w:rsidRPr="00005A17" w:rsidRDefault="009F245F" w:rsidP="00005A17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ind w:hanging="574"/>
        <w:contextualSpacing/>
        <w:jc w:val="both"/>
      </w:pPr>
      <w:r>
        <w:rPr>
          <w:b/>
          <w:position w:val="3"/>
        </w:rPr>
        <w:t>Dados exibidos</w:t>
      </w:r>
      <w:r w:rsidR="00A87BA6">
        <w:rPr>
          <w:b/>
          <w:position w:val="3"/>
        </w:rPr>
        <w:t xml:space="preserve"> para e-mail de cadastro do recurso do denunciante</w:t>
      </w:r>
      <w:r w:rsidR="00985887">
        <w:rPr>
          <w:b/>
          <w:position w:val="3"/>
        </w:rPr>
        <w:t xml:space="preserve"> para</w:t>
      </w:r>
      <w:bookmarkStart w:id="16" w:name="_GoBack"/>
      <w:bookmarkEnd w:id="16"/>
      <w:r w:rsidR="00A87BA6">
        <w:rPr>
          <w:b/>
          <w:position w:val="3"/>
        </w:rPr>
        <w:t xml:space="preserve"> denúncia sigilosa</w:t>
      </w:r>
      <w:r>
        <w:rPr>
          <w:b/>
          <w:position w:val="3"/>
        </w:rPr>
        <w:t>:</w:t>
      </w:r>
    </w:p>
    <w:p w14:paraId="7011D561" w14:textId="6146D03F" w:rsidR="00005A17" w:rsidRPr="004016CB" w:rsidRDefault="00005A17" w:rsidP="00005A17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ind w:hanging="220"/>
        <w:contextualSpacing/>
        <w:jc w:val="both"/>
        <w:rPr>
          <w:position w:val="3"/>
        </w:rPr>
      </w:pPr>
      <w:r w:rsidRPr="004016CB">
        <w:rPr>
          <w:position w:val="3"/>
        </w:rPr>
        <w:t>Caso o tipo de denúncia seja “</w:t>
      </w:r>
      <w:r w:rsidRPr="004016CB">
        <w:rPr>
          <w:b/>
          <w:position w:val="3"/>
        </w:rPr>
        <w:t>Membro de Chapa</w:t>
      </w:r>
      <w:r>
        <w:rPr>
          <w:position w:val="3"/>
        </w:rPr>
        <w:t>”:</w:t>
      </w:r>
    </w:p>
    <w:p w14:paraId="7733CAAB" w14:textId="77777777" w:rsidR="00005A17" w:rsidRDefault="00005A17" w:rsidP="00005A17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Protocolo: (Número);</w:t>
      </w:r>
    </w:p>
    <w:p w14:paraId="18F2F9A2" w14:textId="77777777" w:rsidR="00005A17" w:rsidRDefault="00005A17" w:rsidP="00005A17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Processo Eleitoral: (Ano);</w:t>
      </w:r>
    </w:p>
    <w:p w14:paraId="3C5F8AE7" w14:textId="5ED2EDF9" w:rsidR="00005A17" w:rsidRDefault="00005A17" w:rsidP="00005A17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Tipo de denúncia;</w:t>
      </w:r>
    </w:p>
    <w:p w14:paraId="38608B99" w14:textId="5D005C19" w:rsidR="00005A17" w:rsidRDefault="00005A17" w:rsidP="00005A17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Nome do Denunciado;</w:t>
      </w:r>
    </w:p>
    <w:p w14:paraId="6AD83197" w14:textId="71DA0179" w:rsidR="00005A17" w:rsidRDefault="00005A17" w:rsidP="00005A17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Nº Chapa;</w:t>
      </w:r>
    </w:p>
    <w:p w14:paraId="02F352DD" w14:textId="77777777" w:rsidR="00005A17" w:rsidRDefault="00005A17" w:rsidP="00005A17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UF: (UF da Chapa ou IES);</w:t>
      </w:r>
    </w:p>
    <w:p w14:paraId="5755E188" w14:textId="4822C851" w:rsidR="00594FD1" w:rsidRDefault="00594FD1" w:rsidP="00005A17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 xml:space="preserve">Responsável pelo cadastro: </w:t>
      </w:r>
      <w:r w:rsidR="00A87BA6">
        <w:rPr>
          <w:position w:val="3"/>
        </w:rPr>
        <w:t>Denúncia sigilosa;</w:t>
      </w:r>
    </w:p>
    <w:p w14:paraId="29C6EBF8" w14:textId="297E05BC" w:rsidR="00C92EFF" w:rsidRDefault="00C92EFF" w:rsidP="00005A17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Recurso ou Reconsideração (Exibe a descrição);</w:t>
      </w:r>
    </w:p>
    <w:p w14:paraId="491A474C" w14:textId="65DB5133" w:rsidR="00005A17" w:rsidRDefault="00005A17" w:rsidP="00005A17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ind w:hanging="220"/>
        <w:contextualSpacing/>
        <w:jc w:val="both"/>
        <w:rPr>
          <w:position w:val="3"/>
        </w:rPr>
      </w:pPr>
      <w:r>
        <w:rPr>
          <w:position w:val="3"/>
        </w:rPr>
        <w:t>Caso o tipo de denúncia seja “</w:t>
      </w:r>
      <w:r>
        <w:rPr>
          <w:b/>
          <w:position w:val="3"/>
        </w:rPr>
        <w:t>Chapa</w:t>
      </w:r>
      <w:r>
        <w:rPr>
          <w:position w:val="3"/>
        </w:rPr>
        <w:t>”</w:t>
      </w:r>
      <w:r w:rsidR="00D804A4">
        <w:rPr>
          <w:position w:val="3"/>
        </w:rPr>
        <w:t>:</w:t>
      </w:r>
    </w:p>
    <w:p w14:paraId="102DFA4A" w14:textId="77777777" w:rsidR="00005A17" w:rsidRDefault="00005A17" w:rsidP="00005A17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Protocolo: (Número);</w:t>
      </w:r>
    </w:p>
    <w:p w14:paraId="4EE7ADE4" w14:textId="77777777" w:rsidR="00005A17" w:rsidRDefault="00005A17" w:rsidP="00005A17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Processo Eleitoral: (Ano);</w:t>
      </w:r>
    </w:p>
    <w:p w14:paraId="2906E8D5" w14:textId="27119F34" w:rsidR="00005A17" w:rsidRDefault="00005A17" w:rsidP="00005A17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Tipo de denúncia;</w:t>
      </w:r>
    </w:p>
    <w:p w14:paraId="091F0787" w14:textId="6A154AE1" w:rsidR="00005A17" w:rsidRDefault="00005A17" w:rsidP="00005A17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Nº Chapa;</w:t>
      </w:r>
    </w:p>
    <w:p w14:paraId="067078D9" w14:textId="77777777" w:rsidR="00005A17" w:rsidRDefault="00005A17" w:rsidP="00005A17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UF: (UF da Chapa ou IES);</w:t>
      </w:r>
    </w:p>
    <w:p w14:paraId="772BB467" w14:textId="67E305C8" w:rsidR="00594FD1" w:rsidRDefault="00594FD1" w:rsidP="00594FD1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 xml:space="preserve">Responsável pelo cadastro: </w:t>
      </w:r>
      <w:r w:rsidR="00A87BA6">
        <w:rPr>
          <w:position w:val="3"/>
        </w:rPr>
        <w:t>Denúncia sigilosa;</w:t>
      </w:r>
    </w:p>
    <w:p w14:paraId="62B4D245" w14:textId="77777777" w:rsidR="00594FD1" w:rsidRDefault="00594FD1" w:rsidP="00594FD1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Recurso ou Reconsideração (Exibe a descrição);</w:t>
      </w:r>
    </w:p>
    <w:p w14:paraId="09CA6A55" w14:textId="77777777" w:rsidR="00236459" w:rsidRPr="00ED49CF" w:rsidRDefault="00236459" w:rsidP="00236459">
      <w:pPr>
        <w:pStyle w:val="PargrafodaLista"/>
        <w:widowControl/>
        <w:autoSpaceDE/>
        <w:autoSpaceDN/>
        <w:adjustRightInd/>
        <w:spacing w:after="200" w:line="276" w:lineRule="auto"/>
        <w:ind w:left="2736"/>
        <w:contextualSpacing/>
        <w:jc w:val="both"/>
        <w:rPr>
          <w:position w:val="3"/>
        </w:rPr>
      </w:pPr>
    </w:p>
    <w:p w14:paraId="528474F5" w14:textId="37FEA7F3" w:rsidR="00005A17" w:rsidRDefault="00005A17" w:rsidP="00005A17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ind w:hanging="220"/>
        <w:contextualSpacing/>
        <w:jc w:val="both"/>
        <w:rPr>
          <w:position w:val="3"/>
        </w:rPr>
      </w:pPr>
      <w:r>
        <w:rPr>
          <w:position w:val="3"/>
        </w:rPr>
        <w:t>Caso o tipo de denúncia seja “</w:t>
      </w:r>
      <w:r w:rsidRPr="008B1978">
        <w:rPr>
          <w:b/>
          <w:position w:val="3"/>
        </w:rPr>
        <w:t xml:space="preserve">Membro de </w:t>
      </w:r>
      <w:r>
        <w:rPr>
          <w:b/>
          <w:position w:val="3"/>
        </w:rPr>
        <w:t>Comissão</w:t>
      </w:r>
      <w:r w:rsidR="009D2D32">
        <w:rPr>
          <w:position w:val="3"/>
        </w:rPr>
        <w:t>”</w:t>
      </w:r>
      <w:r>
        <w:rPr>
          <w:position w:val="3"/>
        </w:rPr>
        <w:t>:</w:t>
      </w:r>
    </w:p>
    <w:p w14:paraId="3E87C6FA" w14:textId="77777777" w:rsidR="00005A17" w:rsidRDefault="00005A17" w:rsidP="00005A17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Protocolo: (Número);</w:t>
      </w:r>
    </w:p>
    <w:p w14:paraId="79E934D7" w14:textId="77777777" w:rsidR="00005A17" w:rsidRDefault="00005A17" w:rsidP="00005A17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lastRenderedPageBreak/>
        <w:t>Processo Eleitoral: (Ano);</w:t>
      </w:r>
    </w:p>
    <w:p w14:paraId="029D1C03" w14:textId="21D7CDCB" w:rsidR="00005A17" w:rsidRDefault="00005A17" w:rsidP="00005A17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Tipo de denúncia;</w:t>
      </w:r>
    </w:p>
    <w:p w14:paraId="604854F6" w14:textId="6EFEBC2F" w:rsidR="00005A17" w:rsidRDefault="00005A17" w:rsidP="00005A17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Nome do Denunciado;</w:t>
      </w:r>
    </w:p>
    <w:p w14:paraId="5F7E8D46" w14:textId="4EDD2834" w:rsidR="00005A17" w:rsidRPr="00D10BB4" w:rsidRDefault="00005A17" w:rsidP="00D10BB4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UF: (UF do denunciado);</w:t>
      </w:r>
    </w:p>
    <w:p w14:paraId="4DF38ED6" w14:textId="1692D609" w:rsidR="00594FD1" w:rsidRDefault="00A87BA6" w:rsidP="00594FD1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 xml:space="preserve">Responsável pelo cadastro: </w:t>
      </w:r>
      <w:r>
        <w:rPr>
          <w:position w:val="3"/>
        </w:rPr>
        <w:t>Denúncia sigilosa;</w:t>
      </w:r>
    </w:p>
    <w:p w14:paraId="13BB858E" w14:textId="77777777" w:rsidR="00594FD1" w:rsidRDefault="00594FD1" w:rsidP="00594FD1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Recurso ou Reconsideração (Exibe a descrição);</w:t>
      </w:r>
    </w:p>
    <w:p w14:paraId="1EB45665" w14:textId="77777777" w:rsidR="00550F82" w:rsidRPr="00A21714" w:rsidRDefault="00550F82" w:rsidP="00550F82">
      <w:pPr>
        <w:spacing w:after="200" w:line="276" w:lineRule="auto"/>
        <w:contextualSpacing/>
        <w:rPr>
          <w:position w:val="3"/>
        </w:rPr>
      </w:pPr>
    </w:p>
    <w:p w14:paraId="07631645" w14:textId="77777777" w:rsidR="00550F82" w:rsidRDefault="00550F82" w:rsidP="00550F82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Caso o tipo de denúncia seja “</w:t>
      </w:r>
      <w:r>
        <w:rPr>
          <w:b/>
          <w:position w:val="3"/>
        </w:rPr>
        <w:t>Outros</w:t>
      </w:r>
      <w:r>
        <w:rPr>
          <w:position w:val="3"/>
        </w:rPr>
        <w:t>”:</w:t>
      </w:r>
    </w:p>
    <w:p w14:paraId="7F5A03AB" w14:textId="77777777" w:rsidR="00550F82" w:rsidRDefault="00550F82" w:rsidP="00550F82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Protocolo: (Número);</w:t>
      </w:r>
    </w:p>
    <w:p w14:paraId="3B4BB693" w14:textId="77777777" w:rsidR="00550F82" w:rsidRDefault="00550F82" w:rsidP="00550F82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Processo Eleitoral: (Ano);</w:t>
      </w:r>
    </w:p>
    <w:p w14:paraId="62A7FE31" w14:textId="77777777" w:rsidR="00550F82" w:rsidRDefault="00550F82" w:rsidP="00550F82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 xml:space="preserve">Tipo de </w:t>
      </w:r>
      <w:proofErr w:type="gramStart"/>
      <w:r>
        <w:rPr>
          <w:position w:val="3"/>
        </w:rPr>
        <w:t>denúncia:;</w:t>
      </w:r>
      <w:proofErr w:type="gramEnd"/>
    </w:p>
    <w:p w14:paraId="61CF8101" w14:textId="77777777" w:rsidR="00550F82" w:rsidRDefault="00550F82" w:rsidP="00550F82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UF;</w:t>
      </w:r>
    </w:p>
    <w:p w14:paraId="1BFF5BF3" w14:textId="50CC8DA0" w:rsidR="00594FD1" w:rsidRDefault="00594FD1" w:rsidP="00594FD1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 xml:space="preserve">Responsável pelo cadastro: </w:t>
      </w:r>
      <w:r w:rsidR="00A87BA6">
        <w:rPr>
          <w:position w:val="3"/>
        </w:rPr>
        <w:t>Denúncia sigilosa;</w:t>
      </w:r>
    </w:p>
    <w:p w14:paraId="2E773812" w14:textId="77777777" w:rsidR="00594FD1" w:rsidRDefault="00594FD1" w:rsidP="00594FD1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Recurso ou Reconsideração (Exibe a descrição);</w:t>
      </w:r>
    </w:p>
    <w:p w14:paraId="17BDC88C" w14:textId="77777777" w:rsidR="001E539E" w:rsidRPr="008D28BB" w:rsidRDefault="001E539E" w:rsidP="008D28BB">
      <w:pPr>
        <w:spacing w:after="200" w:line="276" w:lineRule="auto"/>
        <w:contextualSpacing/>
        <w:rPr>
          <w:position w:val="3"/>
        </w:rPr>
      </w:pPr>
    </w:p>
    <w:p w14:paraId="7E5F0F14" w14:textId="77777777" w:rsidR="00330B03" w:rsidRPr="00330B03" w:rsidRDefault="00330B03" w:rsidP="00330B03">
      <w:pPr>
        <w:pStyle w:val="PargrafodaLista"/>
        <w:widowControl/>
        <w:numPr>
          <w:ilvl w:val="0"/>
          <w:numId w:val="14"/>
        </w:numPr>
        <w:autoSpaceDE/>
        <w:autoSpaceDN/>
        <w:adjustRightInd/>
        <w:spacing w:after="200" w:line="276" w:lineRule="auto"/>
        <w:contextualSpacing/>
        <w:jc w:val="both"/>
        <w:rPr>
          <w:vanish/>
          <w:position w:val="3"/>
        </w:rPr>
      </w:pPr>
    </w:p>
    <w:p w14:paraId="67503968" w14:textId="77777777" w:rsidR="00330B03" w:rsidRPr="00330B03" w:rsidRDefault="00330B03" w:rsidP="00330B03">
      <w:pPr>
        <w:pStyle w:val="PargrafodaLista"/>
        <w:widowControl/>
        <w:numPr>
          <w:ilvl w:val="1"/>
          <w:numId w:val="14"/>
        </w:numPr>
        <w:autoSpaceDE/>
        <w:autoSpaceDN/>
        <w:adjustRightInd/>
        <w:spacing w:after="200" w:line="276" w:lineRule="auto"/>
        <w:contextualSpacing/>
        <w:jc w:val="both"/>
        <w:rPr>
          <w:vanish/>
          <w:position w:val="3"/>
        </w:rPr>
      </w:pPr>
    </w:p>
    <w:p w14:paraId="2AE96D0F" w14:textId="77777777" w:rsidR="00330B03" w:rsidRPr="00330B03" w:rsidRDefault="00330B03" w:rsidP="00330B03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vanish/>
          <w:position w:val="3"/>
        </w:rPr>
      </w:pPr>
    </w:p>
    <w:sectPr w:rsidR="00330B03" w:rsidRPr="00330B03" w:rsidSect="00757A62">
      <w:headerReference w:type="even" r:id="rId11"/>
      <w:type w:val="continuous"/>
      <w:pgSz w:w="11907" w:h="16840" w:code="9"/>
      <w:pgMar w:top="1985" w:right="1418" w:bottom="1134" w:left="1418" w:header="737" w:footer="2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555B47" w14:textId="77777777" w:rsidR="0044506F" w:rsidRDefault="0044506F">
      <w:r>
        <w:separator/>
      </w:r>
    </w:p>
    <w:p w14:paraId="6F9B5E2D" w14:textId="77777777" w:rsidR="0044506F" w:rsidRDefault="0044506F"/>
  </w:endnote>
  <w:endnote w:type="continuationSeparator" w:id="0">
    <w:p w14:paraId="521F1E02" w14:textId="77777777" w:rsidR="0044506F" w:rsidRDefault="0044506F">
      <w:r>
        <w:continuationSeparator/>
      </w:r>
    </w:p>
    <w:p w14:paraId="0ECF0CCB" w14:textId="77777777" w:rsidR="0044506F" w:rsidRDefault="0044506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3E282B" w14:textId="77777777" w:rsidR="002272A5" w:rsidRDefault="002272A5">
    <w:pPr>
      <w:pBdr>
        <w:top w:val="dotted" w:sz="2" w:space="1" w:color="auto"/>
      </w:pBdr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530"/>
      <w:gridCol w:w="4541"/>
    </w:tblGrid>
    <w:tr w:rsidR="002272A5" w:rsidRPr="003D59E6" w14:paraId="2B97DD6D" w14:textId="77777777">
      <w:tc>
        <w:tcPr>
          <w:tcW w:w="4605" w:type="dxa"/>
          <w:vAlign w:val="center"/>
        </w:tcPr>
        <w:p w14:paraId="0297AE86" w14:textId="77777777" w:rsidR="002272A5" w:rsidRPr="003D59E6" w:rsidRDefault="002272A5" w:rsidP="00A4247F">
          <w:pPr>
            <w:pStyle w:val="Rodap"/>
            <w:jc w:val="left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color w:val="808080"/>
              <w:sz w:val="16"/>
            </w:rPr>
            <w:t>v.t. 1.1</w:t>
          </w:r>
        </w:p>
      </w:tc>
      <w:tc>
        <w:tcPr>
          <w:tcW w:w="4606" w:type="dxa"/>
        </w:tcPr>
        <w:p w14:paraId="100F074D" w14:textId="77777777" w:rsidR="002272A5" w:rsidRPr="0017543C" w:rsidRDefault="002272A5">
          <w:pPr>
            <w:pStyle w:val="Rodap"/>
            <w:jc w:val="right"/>
            <w:rPr>
              <w:rFonts w:ascii="Verdana" w:hAnsi="Verdana" w:cs="Arial"/>
              <w:b/>
            </w:rPr>
          </w:pPr>
          <w:r w:rsidRPr="0017543C">
            <w:rPr>
              <w:rStyle w:val="Nmerodepgina"/>
              <w:rFonts w:ascii="Verdana" w:hAnsi="Verdana" w:cs="Arial"/>
              <w:b/>
            </w:rPr>
            <w:t xml:space="preserve">Página 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begin"/>
          </w:r>
          <w:r w:rsidRPr="0017543C">
            <w:rPr>
              <w:rStyle w:val="Nmerodepgina"/>
              <w:rFonts w:ascii="Verdana" w:hAnsi="Verdana" w:cs="Arial"/>
              <w:b/>
            </w:rPr>
            <w:instrText xml:space="preserve"> PAGE </w:instrText>
          </w:r>
          <w:r w:rsidRPr="0017543C">
            <w:rPr>
              <w:rStyle w:val="Nmerodepgina"/>
              <w:rFonts w:ascii="Verdana" w:hAnsi="Verdana" w:cs="Arial"/>
              <w:b/>
            </w:rPr>
            <w:fldChar w:fldCharType="separate"/>
          </w:r>
          <w:r w:rsidR="00985887">
            <w:rPr>
              <w:rStyle w:val="Nmerodepgina"/>
              <w:rFonts w:ascii="Verdana" w:hAnsi="Verdana" w:cs="Arial"/>
              <w:b/>
              <w:noProof/>
            </w:rPr>
            <w:t>4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end"/>
          </w:r>
        </w:p>
      </w:tc>
    </w:tr>
  </w:tbl>
  <w:p w14:paraId="7C16633F" w14:textId="77777777" w:rsidR="002272A5" w:rsidRPr="0057652B" w:rsidRDefault="002272A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89F877" w14:textId="77777777" w:rsidR="0044506F" w:rsidRDefault="0044506F">
      <w:r>
        <w:separator/>
      </w:r>
    </w:p>
    <w:p w14:paraId="610DD17C" w14:textId="77777777" w:rsidR="0044506F" w:rsidRDefault="0044506F"/>
  </w:footnote>
  <w:footnote w:type="continuationSeparator" w:id="0">
    <w:p w14:paraId="764D628C" w14:textId="77777777" w:rsidR="0044506F" w:rsidRDefault="0044506F">
      <w:r>
        <w:continuationSeparator/>
      </w:r>
    </w:p>
    <w:p w14:paraId="11CA8EEC" w14:textId="77777777" w:rsidR="0044506F" w:rsidRDefault="0044506F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4" w:type="dxa"/>
      <w:tblInd w:w="108" w:type="dxa"/>
      <w:tbl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  <w:insideH w:val="dotted" w:sz="4" w:space="0" w:color="808080"/>
        <w:insideV w:val="dotted" w:sz="4" w:space="0" w:color="808080"/>
      </w:tblBorders>
      <w:tblLook w:val="01E0" w:firstRow="1" w:lastRow="1" w:firstColumn="1" w:lastColumn="1" w:noHBand="0" w:noVBand="0"/>
    </w:tblPr>
    <w:tblGrid>
      <w:gridCol w:w="1843"/>
      <w:gridCol w:w="4111"/>
      <w:gridCol w:w="3260"/>
    </w:tblGrid>
    <w:tr w:rsidR="002272A5" w:rsidRPr="004A2AAB" w14:paraId="02AB5F9B" w14:textId="77777777" w:rsidTr="00CE176F">
      <w:trPr>
        <w:trHeight w:val="534"/>
      </w:trPr>
      <w:tc>
        <w:tcPr>
          <w:tcW w:w="1843" w:type="dxa"/>
          <w:vAlign w:val="center"/>
        </w:tcPr>
        <w:p w14:paraId="60E0D7E6" w14:textId="77777777" w:rsidR="002272A5" w:rsidRPr="0017543C" w:rsidRDefault="002272A5">
          <w:pPr>
            <w:pStyle w:val="Cabealho"/>
            <w:spacing w:after="0"/>
            <w:jc w:val="center"/>
            <w:rPr>
              <w:color w:val="808080"/>
            </w:rPr>
          </w:pPr>
          <w:r w:rsidRPr="004A2AAB">
            <w:rPr>
              <w:color w:val="808080"/>
            </w:rPr>
            <w:object w:dxaOrig="2025" w:dyaOrig="1110" w14:anchorId="7DEDE49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7.8pt;height:41.2pt" o:ole="">
                <v:imagedata r:id="rId1" o:title=""/>
              </v:shape>
              <o:OLEObject Type="Embed" ProgID="PBrush" ShapeID="_x0000_i1025" DrawAspect="Content" ObjectID="_1655037713" r:id="rId2"/>
            </w:object>
          </w:r>
        </w:p>
      </w:tc>
      <w:tc>
        <w:tcPr>
          <w:tcW w:w="4111" w:type="dxa"/>
          <w:vAlign w:val="center"/>
        </w:tcPr>
        <w:p w14:paraId="2CC77D67" w14:textId="69001B19" w:rsidR="002272A5" w:rsidRPr="00C6532E" w:rsidRDefault="009A3857" w:rsidP="00FB5137">
          <w:pPr>
            <w:pStyle w:val="Cabealho"/>
            <w:jc w:val="center"/>
            <w:rPr>
              <w:rFonts w:ascii="Verdana" w:hAnsi="Verdana"/>
            </w:rPr>
          </w:pPr>
          <w:r>
            <w:t>HST- 141</w:t>
          </w:r>
          <w:r w:rsidR="00985887">
            <w:t>.1</w:t>
          </w:r>
          <w:r w:rsidR="002272A5">
            <w:t xml:space="preserve"> – </w:t>
          </w:r>
          <w:r w:rsidR="00FB5137">
            <w:t xml:space="preserve">Solicitar </w:t>
          </w:r>
          <w:r w:rsidR="00EB4FE5">
            <w:t xml:space="preserve">Recurso ou </w:t>
          </w:r>
          <w:r>
            <w:t>Reconsideração</w:t>
          </w:r>
        </w:p>
      </w:tc>
      <w:tc>
        <w:tcPr>
          <w:tcW w:w="3260" w:type="dxa"/>
          <w:vAlign w:val="center"/>
        </w:tcPr>
        <w:p w14:paraId="7C22B301" w14:textId="22E2F8E7" w:rsidR="002272A5" w:rsidRPr="004A2AAB" w:rsidRDefault="002272A5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Sistema Processo Eleitoral</w:t>
          </w:r>
        </w:p>
        <w:p w14:paraId="5A3A1E5B" w14:textId="77777777" w:rsidR="002272A5" w:rsidRPr="004A2AAB" w:rsidRDefault="002272A5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CAU</w:t>
          </w:r>
        </w:p>
      </w:tc>
    </w:tr>
  </w:tbl>
  <w:p w14:paraId="037F68EC" w14:textId="1D9233B8" w:rsidR="002272A5" w:rsidRDefault="002272A5">
    <w:pPr>
      <w:pStyle w:val="Cabealho"/>
      <w:pBdr>
        <w:bottom w:val="dotted" w:sz="2" w:space="1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DA069" w14:textId="77777777" w:rsidR="002272A5" w:rsidRDefault="002272A5">
    <w:pPr>
      <w:pStyle w:val="Cabealho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B5A949" w14:textId="77777777" w:rsidR="002272A5" w:rsidRDefault="002272A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283"/>
      </w:pPr>
      <w:rPr>
        <w:rFonts w:ascii="Symbol" w:hAnsi="Symbol"/>
        <w:b w:val="0"/>
        <w:i w:val="0"/>
        <w:sz w:val="22"/>
      </w:rPr>
    </w:lvl>
    <w:lvl w:ilvl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/>
        <w:b w:val="0"/>
        <w:i w:val="0"/>
        <w:sz w:val="22"/>
      </w:rPr>
    </w:lvl>
    <w:lvl w:ilvl="4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633"/>
        </w:tabs>
        <w:ind w:left="6633" w:hanging="360"/>
      </w:pPr>
      <w:rPr>
        <w:rFonts w:ascii="Symbol" w:hAnsi="Symbol"/>
        <w:b w:val="0"/>
        <w:i w:val="0"/>
        <w:sz w:val="22"/>
      </w:rPr>
    </w:lvl>
    <w:lvl w:ilvl="7">
      <w:start w:val="1"/>
      <w:numFmt w:val="bullet"/>
      <w:lvlText w:val="o"/>
      <w:lvlJc w:val="left"/>
      <w:pPr>
        <w:tabs>
          <w:tab w:val="num" w:pos="7353"/>
        </w:tabs>
        <w:ind w:left="735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8073"/>
        </w:tabs>
        <w:ind w:left="8073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</w:lvl>
    <w:lvl w:ilvl="2">
      <w:start w:val="1"/>
      <w:numFmt w:val="decimal"/>
      <w:lvlText w:val="%1.%2.%3."/>
      <w:lvlJc w:val="left"/>
      <w:pPr>
        <w:tabs>
          <w:tab w:val="num" w:pos="1430"/>
        </w:tabs>
        <w:ind w:left="143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</w:lvl>
  </w:abstractNum>
  <w:abstractNum w:abstractNumId="2" w15:restartNumberingAfterBreak="0">
    <w:nsid w:val="013B73E0"/>
    <w:multiLevelType w:val="hybridMultilevel"/>
    <w:tmpl w:val="44C809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B1673"/>
    <w:multiLevelType w:val="multilevel"/>
    <w:tmpl w:val="DB447EC4"/>
    <w:name w:val="WW8Num223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4" w15:restartNumberingAfterBreak="0">
    <w:nsid w:val="10E723E0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2155EF6"/>
    <w:multiLevelType w:val="multilevel"/>
    <w:tmpl w:val="9C7CDE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3D92CD4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54E0124"/>
    <w:multiLevelType w:val="hybridMultilevel"/>
    <w:tmpl w:val="A33CAE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916E30"/>
    <w:multiLevelType w:val="hybridMultilevel"/>
    <w:tmpl w:val="00D67B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98303C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9D229F1"/>
    <w:multiLevelType w:val="hybridMultilevel"/>
    <w:tmpl w:val="8B4428C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8C28BD"/>
    <w:multiLevelType w:val="multilevel"/>
    <w:tmpl w:val="F9D4BE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18B63F5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18C75C6"/>
    <w:multiLevelType w:val="multilevel"/>
    <w:tmpl w:val="F9D4BE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86D5BDF"/>
    <w:multiLevelType w:val="multilevel"/>
    <w:tmpl w:val="B7F022E2"/>
    <w:name w:val="WW8Num22322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5" w15:restartNumberingAfterBreak="0">
    <w:nsid w:val="3C541DAF"/>
    <w:multiLevelType w:val="hybridMultilevel"/>
    <w:tmpl w:val="411E73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D73C9D"/>
    <w:multiLevelType w:val="hybridMultilevel"/>
    <w:tmpl w:val="3C5626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E15C4D"/>
    <w:multiLevelType w:val="hybridMultilevel"/>
    <w:tmpl w:val="EFE852AC"/>
    <w:lvl w:ilvl="0" w:tplc="4BFECB86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1D12E0"/>
    <w:multiLevelType w:val="multilevel"/>
    <w:tmpl w:val="F008E8C6"/>
    <w:name w:val="WW8Num22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9" w15:restartNumberingAfterBreak="0">
    <w:nsid w:val="46AD2CB8"/>
    <w:multiLevelType w:val="multilevel"/>
    <w:tmpl w:val="8188E4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7223181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D50A76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F6A5215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7A2FFD"/>
    <w:multiLevelType w:val="multilevel"/>
    <w:tmpl w:val="0BE00A7A"/>
    <w:name w:val="WW8Num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4" w15:restartNumberingAfterBreak="0">
    <w:nsid w:val="5148108C"/>
    <w:multiLevelType w:val="multilevel"/>
    <w:tmpl w:val="D9E479E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68"/>
        </w:tabs>
        <w:ind w:left="568" w:firstLine="0"/>
      </w:pPr>
      <w:rPr>
        <w:rFonts w:ascii="Verdana" w:hAnsi="Verdana" w:hint="default"/>
        <w:b/>
        <w:i w:val="0"/>
        <w:sz w:val="22"/>
        <w:szCs w:val="22"/>
      </w:rPr>
    </w:lvl>
    <w:lvl w:ilvl="2">
      <w:start w:val="1"/>
      <w:numFmt w:val="decimal"/>
      <w:pStyle w:val="Estilo1"/>
      <w:lvlText w:val="FA0%3."/>
      <w:lvlJc w:val="left"/>
      <w:pPr>
        <w:tabs>
          <w:tab w:val="num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497"/>
        </w:tabs>
        <w:ind w:left="20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57"/>
        </w:tabs>
        <w:ind w:left="25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7"/>
        </w:tabs>
        <w:ind w:left="30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37"/>
        </w:tabs>
        <w:ind w:left="35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57"/>
        </w:tabs>
        <w:ind w:left="40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77"/>
        </w:tabs>
        <w:ind w:left="4657" w:hanging="1440"/>
      </w:pPr>
      <w:rPr>
        <w:rFonts w:hint="default"/>
      </w:rPr>
    </w:lvl>
  </w:abstractNum>
  <w:abstractNum w:abstractNumId="25" w15:restartNumberingAfterBreak="0">
    <w:nsid w:val="55487B3F"/>
    <w:multiLevelType w:val="hybridMultilevel"/>
    <w:tmpl w:val="178A60D0"/>
    <w:lvl w:ilvl="0" w:tplc="A7A4CA48">
      <w:start w:val="1"/>
      <w:numFmt w:val="decimal"/>
      <w:pStyle w:val="Ttulo3"/>
      <w:lvlText w:val="FA0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56747A9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D2360A8"/>
    <w:multiLevelType w:val="multilevel"/>
    <w:tmpl w:val="9CC005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4CF34CE"/>
    <w:multiLevelType w:val="hybridMultilevel"/>
    <w:tmpl w:val="FD2ADAFC"/>
    <w:name w:val="WW8Num222"/>
    <w:lvl w:ilvl="0" w:tplc="04160001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29" w15:restartNumberingAfterBreak="0">
    <w:nsid w:val="66A339D9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E6650F"/>
    <w:multiLevelType w:val="multilevel"/>
    <w:tmpl w:val="E30CF20E"/>
    <w:name w:val="WW8Num2232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1" w15:restartNumberingAfterBreak="0">
    <w:nsid w:val="6E7676A3"/>
    <w:multiLevelType w:val="multilevel"/>
    <w:tmpl w:val="1D20B5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bullet"/>
      <w:lvlText w:val=""/>
      <w:lvlJc w:val="left"/>
      <w:pPr>
        <w:ind w:left="2736" w:hanging="936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5D70F4B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6B54EA7"/>
    <w:multiLevelType w:val="multilevel"/>
    <w:tmpl w:val="0CD6DF34"/>
    <w:name w:val="WW8Num223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4" w15:restartNumberingAfterBreak="0">
    <w:nsid w:val="78534DF3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893421"/>
    <w:multiLevelType w:val="hybridMultilevel"/>
    <w:tmpl w:val="1A3A9D2A"/>
    <w:lvl w:ilvl="0" w:tplc="B012584E">
      <w:start w:val="1"/>
      <w:numFmt w:val="decimal"/>
      <w:lvlText w:val="ME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25"/>
  </w:num>
  <w:num w:numId="3">
    <w:abstractNumId w:val="17"/>
  </w:num>
  <w:num w:numId="4">
    <w:abstractNumId w:val="35"/>
  </w:num>
  <w:num w:numId="5">
    <w:abstractNumId w:val="12"/>
  </w:num>
  <w:num w:numId="6">
    <w:abstractNumId w:val="20"/>
  </w:num>
  <w:num w:numId="7">
    <w:abstractNumId w:val="26"/>
  </w:num>
  <w:num w:numId="8">
    <w:abstractNumId w:val="2"/>
  </w:num>
  <w:num w:numId="9">
    <w:abstractNumId w:val="7"/>
  </w:num>
  <w:num w:numId="10">
    <w:abstractNumId w:val="15"/>
  </w:num>
  <w:num w:numId="11">
    <w:abstractNumId w:val="13"/>
  </w:num>
  <w:num w:numId="12">
    <w:abstractNumId w:val="11"/>
  </w:num>
  <w:num w:numId="13">
    <w:abstractNumId w:val="10"/>
  </w:num>
  <w:num w:numId="14">
    <w:abstractNumId w:val="27"/>
  </w:num>
  <w:num w:numId="15">
    <w:abstractNumId w:val="31"/>
  </w:num>
  <w:num w:numId="16">
    <w:abstractNumId w:val="21"/>
  </w:num>
  <w:num w:numId="17">
    <w:abstractNumId w:val="6"/>
  </w:num>
  <w:num w:numId="18">
    <w:abstractNumId w:val="9"/>
  </w:num>
  <w:num w:numId="19">
    <w:abstractNumId w:val="32"/>
  </w:num>
  <w:num w:numId="20">
    <w:abstractNumId w:val="4"/>
  </w:num>
  <w:num w:numId="21">
    <w:abstractNumId w:val="22"/>
  </w:num>
  <w:num w:numId="22">
    <w:abstractNumId w:val="8"/>
  </w:num>
  <w:num w:numId="23">
    <w:abstractNumId w:val="29"/>
  </w:num>
  <w:num w:numId="24">
    <w:abstractNumId w:val="19"/>
  </w:num>
  <w:num w:numId="25">
    <w:abstractNumId w:val="34"/>
  </w:num>
  <w:num w:numId="26">
    <w:abstractNumId w:val="5"/>
  </w:num>
  <w:num w:numId="27">
    <w:abstractNumId w:val="1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D5"/>
    <w:rsid w:val="0000024E"/>
    <w:rsid w:val="00002EEB"/>
    <w:rsid w:val="00005532"/>
    <w:rsid w:val="00005A17"/>
    <w:rsid w:val="000064F5"/>
    <w:rsid w:val="000101F4"/>
    <w:rsid w:val="0001063B"/>
    <w:rsid w:val="00012C5B"/>
    <w:rsid w:val="000160AF"/>
    <w:rsid w:val="00016339"/>
    <w:rsid w:val="00016C1D"/>
    <w:rsid w:val="00020731"/>
    <w:rsid w:val="00020A51"/>
    <w:rsid w:val="00021F00"/>
    <w:rsid w:val="00022F02"/>
    <w:rsid w:val="000272CE"/>
    <w:rsid w:val="0003015F"/>
    <w:rsid w:val="00031408"/>
    <w:rsid w:val="00036499"/>
    <w:rsid w:val="00045942"/>
    <w:rsid w:val="000508BE"/>
    <w:rsid w:val="00050FFC"/>
    <w:rsid w:val="0005114D"/>
    <w:rsid w:val="00051354"/>
    <w:rsid w:val="000514D4"/>
    <w:rsid w:val="00052B79"/>
    <w:rsid w:val="00053951"/>
    <w:rsid w:val="00053BA4"/>
    <w:rsid w:val="00054E88"/>
    <w:rsid w:val="00057893"/>
    <w:rsid w:val="0006016B"/>
    <w:rsid w:val="0006021B"/>
    <w:rsid w:val="00060A30"/>
    <w:rsid w:val="000610FE"/>
    <w:rsid w:val="00061836"/>
    <w:rsid w:val="000628DE"/>
    <w:rsid w:val="00064783"/>
    <w:rsid w:val="0006486D"/>
    <w:rsid w:val="00064D3C"/>
    <w:rsid w:val="00064F78"/>
    <w:rsid w:val="000656C5"/>
    <w:rsid w:val="00065C98"/>
    <w:rsid w:val="000677AB"/>
    <w:rsid w:val="00070317"/>
    <w:rsid w:val="00071D0D"/>
    <w:rsid w:val="00072376"/>
    <w:rsid w:val="00072ED1"/>
    <w:rsid w:val="00074E5E"/>
    <w:rsid w:val="00075246"/>
    <w:rsid w:val="00076087"/>
    <w:rsid w:val="00076318"/>
    <w:rsid w:val="0007758B"/>
    <w:rsid w:val="0007759B"/>
    <w:rsid w:val="000800F9"/>
    <w:rsid w:val="00080656"/>
    <w:rsid w:val="00080B9D"/>
    <w:rsid w:val="000825ED"/>
    <w:rsid w:val="000848A6"/>
    <w:rsid w:val="00086427"/>
    <w:rsid w:val="00090081"/>
    <w:rsid w:val="00090EFE"/>
    <w:rsid w:val="00092606"/>
    <w:rsid w:val="0009340B"/>
    <w:rsid w:val="0009796C"/>
    <w:rsid w:val="000A01B5"/>
    <w:rsid w:val="000A12C2"/>
    <w:rsid w:val="000A2C6C"/>
    <w:rsid w:val="000A54BB"/>
    <w:rsid w:val="000A5FD7"/>
    <w:rsid w:val="000A6FE9"/>
    <w:rsid w:val="000A7708"/>
    <w:rsid w:val="000B038B"/>
    <w:rsid w:val="000B0771"/>
    <w:rsid w:val="000B1635"/>
    <w:rsid w:val="000B25AE"/>
    <w:rsid w:val="000B38E9"/>
    <w:rsid w:val="000B38F1"/>
    <w:rsid w:val="000B4183"/>
    <w:rsid w:val="000B624B"/>
    <w:rsid w:val="000C03AE"/>
    <w:rsid w:val="000C0B01"/>
    <w:rsid w:val="000C20BD"/>
    <w:rsid w:val="000C4D66"/>
    <w:rsid w:val="000C5036"/>
    <w:rsid w:val="000C5E93"/>
    <w:rsid w:val="000C669A"/>
    <w:rsid w:val="000C733E"/>
    <w:rsid w:val="000C795C"/>
    <w:rsid w:val="000D28C2"/>
    <w:rsid w:val="000D5755"/>
    <w:rsid w:val="000D6620"/>
    <w:rsid w:val="000E10A0"/>
    <w:rsid w:val="000E2630"/>
    <w:rsid w:val="000E2E65"/>
    <w:rsid w:val="000E3457"/>
    <w:rsid w:val="000E43D2"/>
    <w:rsid w:val="000E4445"/>
    <w:rsid w:val="000E57EF"/>
    <w:rsid w:val="000E5F1F"/>
    <w:rsid w:val="000E6B5B"/>
    <w:rsid w:val="000F2EC9"/>
    <w:rsid w:val="000F6540"/>
    <w:rsid w:val="000F6CA7"/>
    <w:rsid w:val="000F6F72"/>
    <w:rsid w:val="0010280B"/>
    <w:rsid w:val="00103385"/>
    <w:rsid w:val="00105443"/>
    <w:rsid w:val="00105F64"/>
    <w:rsid w:val="00106C0F"/>
    <w:rsid w:val="0010717B"/>
    <w:rsid w:val="00107D30"/>
    <w:rsid w:val="001102D4"/>
    <w:rsid w:val="00110BB0"/>
    <w:rsid w:val="00111139"/>
    <w:rsid w:val="001119EF"/>
    <w:rsid w:val="00111FB8"/>
    <w:rsid w:val="00112035"/>
    <w:rsid w:val="00115C20"/>
    <w:rsid w:val="001161D2"/>
    <w:rsid w:val="00116691"/>
    <w:rsid w:val="00120056"/>
    <w:rsid w:val="0012100B"/>
    <w:rsid w:val="00121264"/>
    <w:rsid w:val="00125048"/>
    <w:rsid w:val="001262DC"/>
    <w:rsid w:val="00131672"/>
    <w:rsid w:val="00134531"/>
    <w:rsid w:val="00134588"/>
    <w:rsid w:val="001346CA"/>
    <w:rsid w:val="00135D31"/>
    <w:rsid w:val="00137CB7"/>
    <w:rsid w:val="001418E1"/>
    <w:rsid w:val="00141BC9"/>
    <w:rsid w:val="00141C5E"/>
    <w:rsid w:val="00142655"/>
    <w:rsid w:val="00142DD4"/>
    <w:rsid w:val="00143AA7"/>
    <w:rsid w:val="00143AE0"/>
    <w:rsid w:val="00145494"/>
    <w:rsid w:val="00145CB2"/>
    <w:rsid w:val="0014605A"/>
    <w:rsid w:val="001510DA"/>
    <w:rsid w:val="00155E7D"/>
    <w:rsid w:val="00156AFD"/>
    <w:rsid w:val="00157E66"/>
    <w:rsid w:val="00160028"/>
    <w:rsid w:val="001624F9"/>
    <w:rsid w:val="00162BCE"/>
    <w:rsid w:val="00165338"/>
    <w:rsid w:val="00165659"/>
    <w:rsid w:val="00165A72"/>
    <w:rsid w:val="00165B69"/>
    <w:rsid w:val="001670E7"/>
    <w:rsid w:val="001701BE"/>
    <w:rsid w:val="00170223"/>
    <w:rsid w:val="001711A1"/>
    <w:rsid w:val="00172963"/>
    <w:rsid w:val="0017696D"/>
    <w:rsid w:val="0017700F"/>
    <w:rsid w:val="001815CB"/>
    <w:rsid w:val="00182255"/>
    <w:rsid w:val="0018233A"/>
    <w:rsid w:val="00182ECD"/>
    <w:rsid w:val="00184B51"/>
    <w:rsid w:val="001868D6"/>
    <w:rsid w:val="0019459B"/>
    <w:rsid w:val="00194A9F"/>
    <w:rsid w:val="001971B3"/>
    <w:rsid w:val="001975BE"/>
    <w:rsid w:val="00197783"/>
    <w:rsid w:val="001978A0"/>
    <w:rsid w:val="001A1019"/>
    <w:rsid w:val="001A2218"/>
    <w:rsid w:val="001A2FF5"/>
    <w:rsid w:val="001A309A"/>
    <w:rsid w:val="001A5E0F"/>
    <w:rsid w:val="001A6CA3"/>
    <w:rsid w:val="001A7234"/>
    <w:rsid w:val="001B012E"/>
    <w:rsid w:val="001B024C"/>
    <w:rsid w:val="001B1A50"/>
    <w:rsid w:val="001B1FAA"/>
    <w:rsid w:val="001B6CC7"/>
    <w:rsid w:val="001C0EF5"/>
    <w:rsid w:val="001C15FC"/>
    <w:rsid w:val="001C1C20"/>
    <w:rsid w:val="001C2605"/>
    <w:rsid w:val="001C2642"/>
    <w:rsid w:val="001C2717"/>
    <w:rsid w:val="001C2B38"/>
    <w:rsid w:val="001C31D7"/>
    <w:rsid w:val="001C4976"/>
    <w:rsid w:val="001C604A"/>
    <w:rsid w:val="001C6576"/>
    <w:rsid w:val="001C79C6"/>
    <w:rsid w:val="001D009C"/>
    <w:rsid w:val="001D1AD7"/>
    <w:rsid w:val="001D202C"/>
    <w:rsid w:val="001D2455"/>
    <w:rsid w:val="001D2AE3"/>
    <w:rsid w:val="001D360F"/>
    <w:rsid w:val="001D6958"/>
    <w:rsid w:val="001D7362"/>
    <w:rsid w:val="001D78CC"/>
    <w:rsid w:val="001D79D1"/>
    <w:rsid w:val="001E137A"/>
    <w:rsid w:val="001E1AFC"/>
    <w:rsid w:val="001E45E8"/>
    <w:rsid w:val="001E539E"/>
    <w:rsid w:val="001E5FCB"/>
    <w:rsid w:val="001E7DA1"/>
    <w:rsid w:val="001F15E9"/>
    <w:rsid w:val="001F1623"/>
    <w:rsid w:val="001F1F01"/>
    <w:rsid w:val="001F2292"/>
    <w:rsid w:val="001F32FC"/>
    <w:rsid w:val="001F6C31"/>
    <w:rsid w:val="002028D7"/>
    <w:rsid w:val="0020771B"/>
    <w:rsid w:val="002103B1"/>
    <w:rsid w:val="0021173B"/>
    <w:rsid w:val="00212348"/>
    <w:rsid w:val="00212BB8"/>
    <w:rsid w:val="0021528E"/>
    <w:rsid w:val="00215C74"/>
    <w:rsid w:val="00222722"/>
    <w:rsid w:val="0022457D"/>
    <w:rsid w:val="0022486D"/>
    <w:rsid w:val="002254FF"/>
    <w:rsid w:val="00225614"/>
    <w:rsid w:val="002264A6"/>
    <w:rsid w:val="002272A5"/>
    <w:rsid w:val="00230564"/>
    <w:rsid w:val="0023090C"/>
    <w:rsid w:val="0023318E"/>
    <w:rsid w:val="002350C0"/>
    <w:rsid w:val="002359C8"/>
    <w:rsid w:val="0023608F"/>
    <w:rsid w:val="00236459"/>
    <w:rsid w:val="0024203F"/>
    <w:rsid w:val="002429D5"/>
    <w:rsid w:val="002437BE"/>
    <w:rsid w:val="0024734E"/>
    <w:rsid w:val="00247683"/>
    <w:rsid w:val="00251B1C"/>
    <w:rsid w:val="002524FF"/>
    <w:rsid w:val="00252D19"/>
    <w:rsid w:val="00253A19"/>
    <w:rsid w:val="00253DA5"/>
    <w:rsid w:val="00261F7D"/>
    <w:rsid w:val="002628E3"/>
    <w:rsid w:val="00266BFA"/>
    <w:rsid w:val="00267DC7"/>
    <w:rsid w:val="002712B3"/>
    <w:rsid w:val="00272819"/>
    <w:rsid w:val="00274416"/>
    <w:rsid w:val="00274559"/>
    <w:rsid w:val="00275F60"/>
    <w:rsid w:val="00277737"/>
    <w:rsid w:val="002838BF"/>
    <w:rsid w:val="00285628"/>
    <w:rsid w:val="002858A6"/>
    <w:rsid w:val="00285971"/>
    <w:rsid w:val="00286544"/>
    <w:rsid w:val="00287C8C"/>
    <w:rsid w:val="00290B40"/>
    <w:rsid w:val="002927EC"/>
    <w:rsid w:val="00292AA4"/>
    <w:rsid w:val="0029384B"/>
    <w:rsid w:val="00294C89"/>
    <w:rsid w:val="002964B4"/>
    <w:rsid w:val="00297B14"/>
    <w:rsid w:val="002A08EB"/>
    <w:rsid w:val="002A0B69"/>
    <w:rsid w:val="002A0F72"/>
    <w:rsid w:val="002A1F81"/>
    <w:rsid w:val="002A4A24"/>
    <w:rsid w:val="002A4B20"/>
    <w:rsid w:val="002A5881"/>
    <w:rsid w:val="002A6D90"/>
    <w:rsid w:val="002A7B4E"/>
    <w:rsid w:val="002B08D8"/>
    <w:rsid w:val="002B0F37"/>
    <w:rsid w:val="002B0FC5"/>
    <w:rsid w:val="002B1554"/>
    <w:rsid w:val="002B20CF"/>
    <w:rsid w:val="002B3949"/>
    <w:rsid w:val="002B4C8E"/>
    <w:rsid w:val="002C21D0"/>
    <w:rsid w:val="002C284B"/>
    <w:rsid w:val="002C2864"/>
    <w:rsid w:val="002C699F"/>
    <w:rsid w:val="002C715F"/>
    <w:rsid w:val="002C750E"/>
    <w:rsid w:val="002C7F07"/>
    <w:rsid w:val="002D1BDF"/>
    <w:rsid w:val="002D1CAA"/>
    <w:rsid w:val="002D3F16"/>
    <w:rsid w:val="002D492B"/>
    <w:rsid w:val="002D561C"/>
    <w:rsid w:val="002D5DCE"/>
    <w:rsid w:val="002D662B"/>
    <w:rsid w:val="002E2041"/>
    <w:rsid w:val="002E2F62"/>
    <w:rsid w:val="002F0187"/>
    <w:rsid w:val="002F0D4C"/>
    <w:rsid w:val="002F1B90"/>
    <w:rsid w:val="002F256A"/>
    <w:rsid w:val="002F30A1"/>
    <w:rsid w:val="002F4F0D"/>
    <w:rsid w:val="002F505A"/>
    <w:rsid w:val="002F629D"/>
    <w:rsid w:val="003004EA"/>
    <w:rsid w:val="003013CE"/>
    <w:rsid w:val="00301505"/>
    <w:rsid w:val="00302547"/>
    <w:rsid w:val="003031D0"/>
    <w:rsid w:val="0030370F"/>
    <w:rsid w:val="0030481B"/>
    <w:rsid w:val="003053E1"/>
    <w:rsid w:val="00306486"/>
    <w:rsid w:val="00307363"/>
    <w:rsid w:val="00307A89"/>
    <w:rsid w:val="00310629"/>
    <w:rsid w:val="0031309A"/>
    <w:rsid w:val="0031332F"/>
    <w:rsid w:val="0031453A"/>
    <w:rsid w:val="00314B30"/>
    <w:rsid w:val="003150A6"/>
    <w:rsid w:val="00316478"/>
    <w:rsid w:val="003205CD"/>
    <w:rsid w:val="003215FB"/>
    <w:rsid w:val="00322EBD"/>
    <w:rsid w:val="00323C9E"/>
    <w:rsid w:val="00324A7D"/>
    <w:rsid w:val="003253EF"/>
    <w:rsid w:val="003307B8"/>
    <w:rsid w:val="00330B03"/>
    <w:rsid w:val="00330D47"/>
    <w:rsid w:val="00333F4A"/>
    <w:rsid w:val="0033587E"/>
    <w:rsid w:val="00337330"/>
    <w:rsid w:val="00337A1D"/>
    <w:rsid w:val="003419D8"/>
    <w:rsid w:val="00341A6F"/>
    <w:rsid w:val="00342A09"/>
    <w:rsid w:val="00342AFD"/>
    <w:rsid w:val="00342CE2"/>
    <w:rsid w:val="00344F6E"/>
    <w:rsid w:val="00346BFA"/>
    <w:rsid w:val="00347052"/>
    <w:rsid w:val="003470EF"/>
    <w:rsid w:val="00347BB0"/>
    <w:rsid w:val="003510DD"/>
    <w:rsid w:val="0035240E"/>
    <w:rsid w:val="00353CEF"/>
    <w:rsid w:val="00354AB5"/>
    <w:rsid w:val="003562D2"/>
    <w:rsid w:val="0035649F"/>
    <w:rsid w:val="003605B2"/>
    <w:rsid w:val="0036094F"/>
    <w:rsid w:val="00360B7F"/>
    <w:rsid w:val="003613D0"/>
    <w:rsid w:val="00361A0B"/>
    <w:rsid w:val="00362959"/>
    <w:rsid w:val="0036477B"/>
    <w:rsid w:val="0036714E"/>
    <w:rsid w:val="003708BF"/>
    <w:rsid w:val="003716C2"/>
    <w:rsid w:val="003716D2"/>
    <w:rsid w:val="003722A4"/>
    <w:rsid w:val="00372E4E"/>
    <w:rsid w:val="003733A1"/>
    <w:rsid w:val="003800E5"/>
    <w:rsid w:val="00382B08"/>
    <w:rsid w:val="00384A0A"/>
    <w:rsid w:val="003903A9"/>
    <w:rsid w:val="003934FC"/>
    <w:rsid w:val="00395773"/>
    <w:rsid w:val="00396331"/>
    <w:rsid w:val="003978B7"/>
    <w:rsid w:val="00397C99"/>
    <w:rsid w:val="00397E0F"/>
    <w:rsid w:val="003A0FE0"/>
    <w:rsid w:val="003A11E6"/>
    <w:rsid w:val="003A1B7A"/>
    <w:rsid w:val="003A261E"/>
    <w:rsid w:val="003A30E5"/>
    <w:rsid w:val="003A47AB"/>
    <w:rsid w:val="003A5214"/>
    <w:rsid w:val="003A5A15"/>
    <w:rsid w:val="003A6E6C"/>
    <w:rsid w:val="003A6EF6"/>
    <w:rsid w:val="003B0E06"/>
    <w:rsid w:val="003B2E4F"/>
    <w:rsid w:val="003B32DC"/>
    <w:rsid w:val="003B39C8"/>
    <w:rsid w:val="003B4B68"/>
    <w:rsid w:val="003B4B94"/>
    <w:rsid w:val="003B7779"/>
    <w:rsid w:val="003C0368"/>
    <w:rsid w:val="003C0C12"/>
    <w:rsid w:val="003C0F12"/>
    <w:rsid w:val="003C1EAF"/>
    <w:rsid w:val="003C4B1C"/>
    <w:rsid w:val="003C4CF8"/>
    <w:rsid w:val="003C7910"/>
    <w:rsid w:val="003C7C29"/>
    <w:rsid w:val="003D09A1"/>
    <w:rsid w:val="003D12FE"/>
    <w:rsid w:val="003D2541"/>
    <w:rsid w:val="003D4F15"/>
    <w:rsid w:val="003D5767"/>
    <w:rsid w:val="003E00D9"/>
    <w:rsid w:val="003E05E2"/>
    <w:rsid w:val="003E16B7"/>
    <w:rsid w:val="003E30BB"/>
    <w:rsid w:val="003E353E"/>
    <w:rsid w:val="003E3EBB"/>
    <w:rsid w:val="003E5072"/>
    <w:rsid w:val="003E7BCF"/>
    <w:rsid w:val="003F01E8"/>
    <w:rsid w:val="003F08D5"/>
    <w:rsid w:val="003F1DD3"/>
    <w:rsid w:val="003F2380"/>
    <w:rsid w:val="003F3A4E"/>
    <w:rsid w:val="003F45FF"/>
    <w:rsid w:val="003F626D"/>
    <w:rsid w:val="003F629D"/>
    <w:rsid w:val="003F7489"/>
    <w:rsid w:val="003F78CD"/>
    <w:rsid w:val="00400E10"/>
    <w:rsid w:val="004016CB"/>
    <w:rsid w:val="004017B0"/>
    <w:rsid w:val="00402755"/>
    <w:rsid w:val="00402FB3"/>
    <w:rsid w:val="004046E1"/>
    <w:rsid w:val="00404E7D"/>
    <w:rsid w:val="00406C11"/>
    <w:rsid w:val="00410002"/>
    <w:rsid w:val="00411E80"/>
    <w:rsid w:val="0041224B"/>
    <w:rsid w:val="0041617E"/>
    <w:rsid w:val="004166D4"/>
    <w:rsid w:val="00423475"/>
    <w:rsid w:val="00423F56"/>
    <w:rsid w:val="00424FDE"/>
    <w:rsid w:val="004262C6"/>
    <w:rsid w:val="00427294"/>
    <w:rsid w:val="00430470"/>
    <w:rsid w:val="004307FE"/>
    <w:rsid w:val="00431529"/>
    <w:rsid w:val="0043209D"/>
    <w:rsid w:val="00432970"/>
    <w:rsid w:val="00433E23"/>
    <w:rsid w:val="00434B58"/>
    <w:rsid w:val="00436CA3"/>
    <w:rsid w:val="00441C24"/>
    <w:rsid w:val="00441F6B"/>
    <w:rsid w:val="004436FA"/>
    <w:rsid w:val="00444709"/>
    <w:rsid w:val="0044506F"/>
    <w:rsid w:val="00445958"/>
    <w:rsid w:val="00451194"/>
    <w:rsid w:val="00452F7E"/>
    <w:rsid w:val="00453895"/>
    <w:rsid w:val="004603EA"/>
    <w:rsid w:val="004629EA"/>
    <w:rsid w:val="00462B29"/>
    <w:rsid w:val="00465842"/>
    <w:rsid w:val="00466759"/>
    <w:rsid w:val="004670C6"/>
    <w:rsid w:val="00470965"/>
    <w:rsid w:val="00470B5D"/>
    <w:rsid w:val="00471F93"/>
    <w:rsid w:val="0047202A"/>
    <w:rsid w:val="00472A62"/>
    <w:rsid w:val="00474BAB"/>
    <w:rsid w:val="004764B9"/>
    <w:rsid w:val="00476E07"/>
    <w:rsid w:val="00481081"/>
    <w:rsid w:val="00481B2A"/>
    <w:rsid w:val="00482C73"/>
    <w:rsid w:val="00484544"/>
    <w:rsid w:val="00485103"/>
    <w:rsid w:val="00485B09"/>
    <w:rsid w:val="00487494"/>
    <w:rsid w:val="004905E2"/>
    <w:rsid w:val="00491640"/>
    <w:rsid w:val="00492E0E"/>
    <w:rsid w:val="00493F8B"/>
    <w:rsid w:val="00496A36"/>
    <w:rsid w:val="00496AE5"/>
    <w:rsid w:val="00497102"/>
    <w:rsid w:val="00497405"/>
    <w:rsid w:val="004A1149"/>
    <w:rsid w:val="004A1DAD"/>
    <w:rsid w:val="004A4D97"/>
    <w:rsid w:val="004A5751"/>
    <w:rsid w:val="004A5794"/>
    <w:rsid w:val="004A699B"/>
    <w:rsid w:val="004B161D"/>
    <w:rsid w:val="004B2780"/>
    <w:rsid w:val="004B281C"/>
    <w:rsid w:val="004B44D5"/>
    <w:rsid w:val="004B5E8C"/>
    <w:rsid w:val="004B7836"/>
    <w:rsid w:val="004C3E38"/>
    <w:rsid w:val="004C5ACC"/>
    <w:rsid w:val="004C76D1"/>
    <w:rsid w:val="004D000D"/>
    <w:rsid w:val="004D1D95"/>
    <w:rsid w:val="004D27CB"/>
    <w:rsid w:val="004D51EE"/>
    <w:rsid w:val="004D60DE"/>
    <w:rsid w:val="004D7401"/>
    <w:rsid w:val="004D7FA8"/>
    <w:rsid w:val="004E37DA"/>
    <w:rsid w:val="004E5A76"/>
    <w:rsid w:val="004E6355"/>
    <w:rsid w:val="004F10F2"/>
    <w:rsid w:val="004F1533"/>
    <w:rsid w:val="004F2D3C"/>
    <w:rsid w:val="004F5F85"/>
    <w:rsid w:val="004F6ABA"/>
    <w:rsid w:val="004F74DA"/>
    <w:rsid w:val="005043D7"/>
    <w:rsid w:val="00506B74"/>
    <w:rsid w:val="00506FBC"/>
    <w:rsid w:val="00506FCD"/>
    <w:rsid w:val="0050739C"/>
    <w:rsid w:val="00507A39"/>
    <w:rsid w:val="00510DDA"/>
    <w:rsid w:val="00511A99"/>
    <w:rsid w:val="00515F80"/>
    <w:rsid w:val="00515FBB"/>
    <w:rsid w:val="00517BC7"/>
    <w:rsid w:val="00523715"/>
    <w:rsid w:val="00524337"/>
    <w:rsid w:val="00526D00"/>
    <w:rsid w:val="00531A93"/>
    <w:rsid w:val="00536B98"/>
    <w:rsid w:val="005370D7"/>
    <w:rsid w:val="005374D4"/>
    <w:rsid w:val="005376D3"/>
    <w:rsid w:val="0054075C"/>
    <w:rsid w:val="0054294D"/>
    <w:rsid w:val="0054497B"/>
    <w:rsid w:val="00546631"/>
    <w:rsid w:val="0054760E"/>
    <w:rsid w:val="00550F82"/>
    <w:rsid w:val="00554170"/>
    <w:rsid w:val="00554E1D"/>
    <w:rsid w:val="00554FD5"/>
    <w:rsid w:val="005550DD"/>
    <w:rsid w:val="00555818"/>
    <w:rsid w:val="00557A0F"/>
    <w:rsid w:val="00561B0B"/>
    <w:rsid w:val="00564087"/>
    <w:rsid w:val="00564768"/>
    <w:rsid w:val="00564C0C"/>
    <w:rsid w:val="00566188"/>
    <w:rsid w:val="00566743"/>
    <w:rsid w:val="005711B6"/>
    <w:rsid w:val="00572518"/>
    <w:rsid w:val="005731B7"/>
    <w:rsid w:val="00574128"/>
    <w:rsid w:val="00577620"/>
    <w:rsid w:val="00580668"/>
    <w:rsid w:val="005819CB"/>
    <w:rsid w:val="0058232E"/>
    <w:rsid w:val="0058318B"/>
    <w:rsid w:val="005834A3"/>
    <w:rsid w:val="00583D0E"/>
    <w:rsid w:val="00586BE7"/>
    <w:rsid w:val="00587974"/>
    <w:rsid w:val="0059179B"/>
    <w:rsid w:val="00593FA1"/>
    <w:rsid w:val="0059409E"/>
    <w:rsid w:val="00594FD1"/>
    <w:rsid w:val="00596253"/>
    <w:rsid w:val="005975B4"/>
    <w:rsid w:val="005A02BE"/>
    <w:rsid w:val="005A1A0E"/>
    <w:rsid w:val="005A256A"/>
    <w:rsid w:val="005A2664"/>
    <w:rsid w:val="005A2C86"/>
    <w:rsid w:val="005A4527"/>
    <w:rsid w:val="005B24DB"/>
    <w:rsid w:val="005B325E"/>
    <w:rsid w:val="005B660B"/>
    <w:rsid w:val="005B729F"/>
    <w:rsid w:val="005B77D4"/>
    <w:rsid w:val="005B7BEE"/>
    <w:rsid w:val="005D1A41"/>
    <w:rsid w:val="005D1C6E"/>
    <w:rsid w:val="005D2627"/>
    <w:rsid w:val="005D4539"/>
    <w:rsid w:val="005D5D2D"/>
    <w:rsid w:val="005E419E"/>
    <w:rsid w:val="005E577D"/>
    <w:rsid w:val="005E6003"/>
    <w:rsid w:val="005E77FA"/>
    <w:rsid w:val="005E7C12"/>
    <w:rsid w:val="005F0752"/>
    <w:rsid w:val="005F0D30"/>
    <w:rsid w:val="005F1915"/>
    <w:rsid w:val="005F2448"/>
    <w:rsid w:val="005F3257"/>
    <w:rsid w:val="005F5CA8"/>
    <w:rsid w:val="005F65D6"/>
    <w:rsid w:val="005F681D"/>
    <w:rsid w:val="005F6896"/>
    <w:rsid w:val="006002CB"/>
    <w:rsid w:val="00602595"/>
    <w:rsid w:val="006036B0"/>
    <w:rsid w:val="00606275"/>
    <w:rsid w:val="00606AF1"/>
    <w:rsid w:val="00606AF9"/>
    <w:rsid w:val="006125E5"/>
    <w:rsid w:val="00614285"/>
    <w:rsid w:val="00614B97"/>
    <w:rsid w:val="006202F4"/>
    <w:rsid w:val="00622A24"/>
    <w:rsid w:val="006271D7"/>
    <w:rsid w:val="00627838"/>
    <w:rsid w:val="00630574"/>
    <w:rsid w:val="00631F95"/>
    <w:rsid w:val="00632B02"/>
    <w:rsid w:val="006333FE"/>
    <w:rsid w:val="0063366E"/>
    <w:rsid w:val="00633E2A"/>
    <w:rsid w:val="00634FD7"/>
    <w:rsid w:val="006352E6"/>
    <w:rsid w:val="00635CDA"/>
    <w:rsid w:val="00636436"/>
    <w:rsid w:val="00637B13"/>
    <w:rsid w:val="0064143D"/>
    <w:rsid w:val="00643A82"/>
    <w:rsid w:val="00643AF1"/>
    <w:rsid w:val="00645452"/>
    <w:rsid w:val="006465D9"/>
    <w:rsid w:val="00647C03"/>
    <w:rsid w:val="006507A2"/>
    <w:rsid w:val="00651E99"/>
    <w:rsid w:val="00655914"/>
    <w:rsid w:val="00655BDB"/>
    <w:rsid w:val="00655DAF"/>
    <w:rsid w:val="00655E52"/>
    <w:rsid w:val="00656382"/>
    <w:rsid w:val="0065689A"/>
    <w:rsid w:val="006572AE"/>
    <w:rsid w:val="00660A75"/>
    <w:rsid w:val="00661271"/>
    <w:rsid w:val="006615E7"/>
    <w:rsid w:val="006661A7"/>
    <w:rsid w:val="006711F7"/>
    <w:rsid w:val="00671345"/>
    <w:rsid w:val="00677A54"/>
    <w:rsid w:val="00680D6D"/>
    <w:rsid w:val="00683722"/>
    <w:rsid w:val="006838C9"/>
    <w:rsid w:val="0068683D"/>
    <w:rsid w:val="0069198B"/>
    <w:rsid w:val="00693A9B"/>
    <w:rsid w:val="006942A5"/>
    <w:rsid w:val="00694780"/>
    <w:rsid w:val="006959CB"/>
    <w:rsid w:val="00696BC0"/>
    <w:rsid w:val="00697098"/>
    <w:rsid w:val="006A1688"/>
    <w:rsid w:val="006B0C3A"/>
    <w:rsid w:val="006B17EC"/>
    <w:rsid w:val="006B1FB8"/>
    <w:rsid w:val="006B3090"/>
    <w:rsid w:val="006B45C9"/>
    <w:rsid w:val="006B5605"/>
    <w:rsid w:val="006B6098"/>
    <w:rsid w:val="006B6AFD"/>
    <w:rsid w:val="006B6D1A"/>
    <w:rsid w:val="006B74E7"/>
    <w:rsid w:val="006C118F"/>
    <w:rsid w:val="006C2336"/>
    <w:rsid w:val="006C3CED"/>
    <w:rsid w:val="006D0D7A"/>
    <w:rsid w:val="006D3B7A"/>
    <w:rsid w:val="006D4A9F"/>
    <w:rsid w:val="006D6EF8"/>
    <w:rsid w:val="006E013F"/>
    <w:rsid w:val="006E06C6"/>
    <w:rsid w:val="006E2982"/>
    <w:rsid w:val="006E2DA3"/>
    <w:rsid w:val="006E3F8D"/>
    <w:rsid w:val="006E6BBD"/>
    <w:rsid w:val="006E721D"/>
    <w:rsid w:val="006F0A57"/>
    <w:rsid w:val="006F273C"/>
    <w:rsid w:val="006F2F2B"/>
    <w:rsid w:val="006F61BD"/>
    <w:rsid w:val="006F7211"/>
    <w:rsid w:val="006F76EE"/>
    <w:rsid w:val="00700887"/>
    <w:rsid w:val="007011EB"/>
    <w:rsid w:val="00701721"/>
    <w:rsid w:val="00701C8D"/>
    <w:rsid w:val="007077EF"/>
    <w:rsid w:val="00711079"/>
    <w:rsid w:val="0071116C"/>
    <w:rsid w:val="00711792"/>
    <w:rsid w:val="00712B6B"/>
    <w:rsid w:val="00712CFB"/>
    <w:rsid w:val="0071586E"/>
    <w:rsid w:val="00715BED"/>
    <w:rsid w:val="00716230"/>
    <w:rsid w:val="007207DA"/>
    <w:rsid w:val="00721A05"/>
    <w:rsid w:val="0072310F"/>
    <w:rsid w:val="007262FA"/>
    <w:rsid w:val="00727873"/>
    <w:rsid w:val="00731409"/>
    <w:rsid w:val="007325CC"/>
    <w:rsid w:val="00735A2C"/>
    <w:rsid w:val="00737F56"/>
    <w:rsid w:val="0074070B"/>
    <w:rsid w:val="007423B8"/>
    <w:rsid w:val="0075008C"/>
    <w:rsid w:val="007511C0"/>
    <w:rsid w:val="007516BE"/>
    <w:rsid w:val="007521BC"/>
    <w:rsid w:val="0075221C"/>
    <w:rsid w:val="00752975"/>
    <w:rsid w:val="00752E6D"/>
    <w:rsid w:val="00753257"/>
    <w:rsid w:val="007534C3"/>
    <w:rsid w:val="0075539B"/>
    <w:rsid w:val="0075540D"/>
    <w:rsid w:val="00755612"/>
    <w:rsid w:val="007565DE"/>
    <w:rsid w:val="007566B1"/>
    <w:rsid w:val="007569F0"/>
    <w:rsid w:val="00757A62"/>
    <w:rsid w:val="00760C10"/>
    <w:rsid w:val="00762A08"/>
    <w:rsid w:val="00765C61"/>
    <w:rsid w:val="00771810"/>
    <w:rsid w:val="00773231"/>
    <w:rsid w:val="007749F3"/>
    <w:rsid w:val="007763FC"/>
    <w:rsid w:val="007769F5"/>
    <w:rsid w:val="00780268"/>
    <w:rsid w:val="00780DC8"/>
    <w:rsid w:val="007811DE"/>
    <w:rsid w:val="00782404"/>
    <w:rsid w:val="00782AD4"/>
    <w:rsid w:val="00784D4E"/>
    <w:rsid w:val="00785945"/>
    <w:rsid w:val="00786174"/>
    <w:rsid w:val="007865A0"/>
    <w:rsid w:val="007867AF"/>
    <w:rsid w:val="007867B5"/>
    <w:rsid w:val="00787E58"/>
    <w:rsid w:val="007908A7"/>
    <w:rsid w:val="00790949"/>
    <w:rsid w:val="00790F8E"/>
    <w:rsid w:val="00790FE7"/>
    <w:rsid w:val="00791AAA"/>
    <w:rsid w:val="00794CB0"/>
    <w:rsid w:val="00794D35"/>
    <w:rsid w:val="00795474"/>
    <w:rsid w:val="007969DB"/>
    <w:rsid w:val="007A05D1"/>
    <w:rsid w:val="007A1EDD"/>
    <w:rsid w:val="007A27C8"/>
    <w:rsid w:val="007A2E31"/>
    <w:rsid w:val="007A463D"/>
    <w:rsid w:val="007B3470"/>
    <w:rsid w:val="007B3B3D"/>
    <w:rsid w:val="007B5796"/>
    <w:rsid w:val="007B6867"/>
    <w:rsid w:val="007C0290"/>
    <w:rsid w:val="007C3BFF"/>
    <w:rsid w:val="007C49AB"/>
    <w:rsid w:val="007C6621"/>
    <w:rsid w:val="007C6EB0"/>
    <w:rsid w:val="007D0C25"/>
    <w:rsid w:val="007D1D45"/>
    <w:rsid w:val="007D26EF"/>
    <w:rsid w:val="007D380A"/>
    <w:rsid w:val="007D3ABF"/>
    <w:rsid w:val="007D44A5"/>
    <w:rsid w:val="007D54D5"/>
    <w:rsid w:val="007D781B"/>
    <w:rsid w:val="007E0463"/>
    <w:rsid w:val="007E2C53"/>
    <w:rsid w:val="007E5196"/>
    <w:rsid w:val="007E63B7"/>
    <w:rsid w:val="007E70DE"/>
    <w:rsid w:val="007F0509"/>
    <w:rsid w:val="007F225B"/>
    <w:rsid w:val="007F645D"/>
    <w:rsid w:val="007F6639"/>
    <w:rsid w:val="007F691F"/>
    <w:rsid w:val="007F71F4"/>
    <w:rsid w:val="007F7CB9"/>
    <w:rsid w:val="007F7FEF"/>
    <w:rsid w:val="008011B8"/>
    <w:rsid w:val="00802D45"/>
    <w:rsid w:val="00805B65"/>
    <w:rsid w:val="00806C76"/>
    <w:rsid w:val="008107AA"/>
    <w:rsid w:val="0081423D"/>
    <w:rsid w:val="00815AF2"/>
    <w:rsid w:val="00816777"/>
    <w:rsid w:val="00820476"/>
    <w:rsid w:val="00820EAF"/>
    <w:rsid w:val="0082141D"/>
    <w:rsid w:val="008232DC"/>
    <w:rsid w:val="008239EF"/>
    <w:rsid w:val="00825AE5"/>
    <w:rsid w:val="00825F00"/>
    <w:rsid w:val="0082705B"/>
    <w:rsid w:val="00827383"/>
    <w:rsid w:val="008307AD"/>
    <w:rsid w:val="00830867"/>
    <w:rsid w:val="008308DF"/>
    <w:rsid w:val="00831BD3"/>
    <w:rsid w:val="00832B04"/>
    <w:rsid w:val="008402A6"/>
    <w:rsid w:val="00840460"/>
    <w:rsid w:val="008413F1"/>
    <w:rsid w:val="0084158C"/>
    <w:rsid w:val="008458DA"/>
    <w:rsid w:val="00845AD5"/>
    <w:rsid w:val="008464E7"/>
    <w:rsid w:val="008469B0"/>
    <w:rsid w:val="00847353"/>
    <w:rsid w:val="00850FF7"/>
    <w:rsid w:val="00851855"/>
    <w:rsid w:val="00851870"/>
    <w:rsid w:val="00852A0C"/>
    <w:rsid w:val="008545DB"/>
    <w:rsid w:val="00855279"/>
    <w:rsid w:val="008561B4"/>
    <w:rsid w:val="00856CF8"/>
    <w:rsid w:val="00856F79"/>
    <w:rsid w:val="008617DC"/>
    <w:rsid w:val="00862F2D"/>
    <w:rsid w:val="00863636"/>
    <w:rsid w:val="008732A9"/>
    <w:rsid w:val="00874558"/>
    <w:rsid w:val="0087456A"/>
    <w:rsid w:val="00874B98"/>
    <w:rsid w:val="00875134"/>
    <w:rsid w:val="0087555E"/>
    <w:rsid w:val="00876787"/>
    <w:rsid w:val="008767B4"/>
    <w:rsid w:val="00876A33"/>
    <w:rsid w:val="008800A5"/>
    <w:rsid w:val="00880472"/>
    <w:rsid w:val="00881531"/>
    <w:rsid w:val="00881D86"/>
    <w:rsid w:val="0088297A"/>
    <w:rsid w:val="008838E8"/>
    <w:rsid w:val="00884736"/>
    <w:rsid w:val="0088554D"/>
    <w:rsid w:val="00890551"/>
    <w:rsid w:val="00890DCB"/>
    <w:rsid w:val="00891E39"/>
    <w:rsid w:val="00894B69"/>
    <w:rsid w:val="008972DA"/>
    <w:rsid w:val="00897E50"/>
    <w:rsid w:val="008A3F09"/>
    <w:rsid w:val="008A5457"/>
    <w:rsid w:val="008A6667"/>
    <w:rsid w:val="008A6E83"/>
    <w:rsid w:val="008A7043"/>
    <w:rsid w:val="008A79B5"/>
    <w:rsid w:val="008B0055"/>
    <w:rsid w:val="008B1B4B"/>
    <w:rsid w:val="008B6AEC"/>
    <w:rsid w:val="008B7C56"/>
    <w:rsid w:val="008C184D"/>
    <w:rsid w:val="008C18E2"/>
    <w:rsid w:val="008C4FD1"/>
    <w:rsid w:val="008C699D"/>
    <w:rsid w:val="008C6C3F"/>
    <w:rsid w:val="008C74D8"/>
    <w:rsid w:val="008D016E"/>
    <w:rsid w:val="008D1793"/>
    <w:rsid w:val="008D2309"/>
    <w:rsid w:val="008D28BB"/>
    <w:rsid w:val="008D29C9"/>
    <w:rsid w:val="008D2A66"/>
    <w:rsid w:val="008D2F61"/>
    <w:rsid w:val="008D48B0"/>
    <w:rsid w:val="008D6202"/>
    <w:rsid w:val="008E0845"/>
    <w:rsid w:val="008E1EF5"/>
    <w:rsid w:val="008E40A1"/>
    <w:rsid w:val="008E498C"/>
    <w:rsid w:val="008E58E3"/>
    <w:rsid w:val="008E5ABC"/>
    <w:rsid w:val="008E724A"/>
    <w:rsid w:val="008F3397"/>
    <w:rsid w:val="008F3793"/>
    <w:rsid w:val="008F50AF"/>
    <w:rsid w:val="009000EE"/>
    <w:rsid w:val="00901538"/>
    <w:rsid w:val="00902732"/>
    <w:rsid w:val="00905944"/>
    <w:rsid w:val="00905A4E"/>
    <w:rsid w:val="00905BC9"/>
    <w:rsid w:val="00906E50"/>
    <w:rsid w:val="009118CF"/>
    <w:rsid w:val="00912C94"/>
    <w:rsid w:val="00913662"/>
    <w:rsid w:val="0091614E"/>
    <w:rsid w:val="0092073F"/>
    <w:rsid w:val="00921551"/>
    <w:rsid w:val="009218EE"/>
    <w:rsid w:val="00922D03"/>
    <w:rsid w:val="0092457D"/>
    <w:rsid w:val="00925EBB"/>
    <w:rsid w:val="009261BC"/>
    <w:rsid w:val="00927FDD"/>
    <w:rsid w:val="0093416A"/>
    <w:rsid w:val="00935198"/>
    <w:rsid w:val="00935578"/>
    <w:rsid w:val="00940F9F"/>
    <w:rsid w:val="00941C57"/>
    <w:rsid w:val="0094518E"/>
    <w:rsid w:val="00946DF5"/>
    <w:rsid w:val="00951795"/>
    <w:rsid w:val="00951FBE"/>
    <w:rsid w:val="009526E3"/>
    <w:rsid w:val="0095352C"/>
    <w:rsid w:val="009538E4"/>
    <w:rsid w:val="009548ED"/>
    <w:rsid w:val="0095544B"/>
    <w:rsid w:val="009576E9"/>
    <w:rsid w:val="00957A91"/>
    <w:rsid w:val="00961D2E"/>
    <w:rsid w:val="00963437"/>
    <w:rsid w:val="00964E33"/>
    <w:rsid w:val="00964EA1"/>
    <w:rsid w:val="00965F6F"/>
    <w:rsid w:val="009703D4"/>
    <w:rsid w:val="0097122F"/>
    <w:rsid w:val="0097225C"/>
    <w:rsid w:val="00972D5A"/>
    <w:rsid w:val="00977189"/>
    <w:rsid w:val="009809EA"/>
    <w:rsid w:val="00980FB5"/>
    <w:rsid w:val="00981360"/>
    <w:rsid w:val="00982ECD"/>
    <w:rsid w:val="00983485"/>
    <w:rsid w:val="00985887"/>
    <w:rsid w:val="00990F5F"/>
    <w:rsid w:val="009919E0"/>
    <w:rsid w:val="00992005"/>
    <w:rsid w:val="00993BCC"/>
    <w:rsid w:val="0099498B"/>
    <w:rsid w:val="00995DB3"/>
    <w:rsid w:val="00997D16"/>
    <w:rsid w:val="009A0B51"/>
    <w:rsid w:val="009A23E0"/>
    <w:rsid w:val="009A3384"/>
    <w:rsid w:val="009A3857"/>
    <w:rsid w:val="009A5A0C"/>
    <w:rsid w:val="009B0E3A"/>
    <w:rsid w:val="009B111C"/>
    <w:rsid w:val="009B3BA4"/>
    <w:rsid w:val="009B42E9"/>
    <w:rsid w:val="009B4462"/>
    <w:rsid w:val="009B5314"/>
    <w:rsid w:val="009B5756"/>
    <w:rsid w:val="009B74D2"/>
    <w:rsid w:val="009B7D02"/>
    <w:rsid w:val="009B7FD3"/>
    <w:rsid w:val="009C1FA4"/>
    <w:rsid w:val="009C2057"/>
    <w:rsid w:val="009C316B"/>
    <w:rsid w:val="009C7DD1"/>
    <w:rsid w:val="009D14CA"/>
    <w:rsid w:val="009D2D32"/>
    <w:rsid w:val="009D38DE"/>
    <w:rsid w:val="009D3C60"/>
    <w:rsid w:val="009D68F9"/>
    <w:rsid w:val="009D7690"/>
    <w:rsid w:val="009E1624"/>
    <w:rsid w:val="009E58CB"/>
    <w:rsid w:val="009F1056"/>
    <w:rsid w:val="009F1252"/>
    <w:rsid w:val="009F245F"/>
    <w:rsid w:val="009F289C"/>
    <w:rsid w:val="009F2994"/>
    <w:rsid w:val="009F2DF7"/>
    <w:rsid w:val="009F32D2"/>
    <w:rsid w:val="009F3E3A"/>
    <w:rsid w:val="00A00A3F"/>
    <w:rsid w:val="00A0385B"/>
    <w:rsid w:val="00A05379"/>
    <w:rsid w:val="00A064D7"/>
    <w:rsid w:val="00A10738"/>
    <w:rsid w:val="00A12737"/>
    <w:rsid w:val="00A13AD0"/>
    <w:rsid w:val="00A13B01"/>
    <w:rsid w:val="00A15B1C"/>
    <w:rsid w:val="00A17320"/>
    <w:rsid w:val="00A17930"/>
    <w:rsid w:val="00A207A8"/>
    <w:rsid w:val="00A21714"/>
    <w:rsid w:val="00A21CAA"/>
    <w:rsid w:val="00A26FA9"/>
    <w:rsid w:val="00A27D3D"/>
    <w:rsid w:val="00A30720"/>
    <w:rsid w:val="00A31336"/>
    <w:rsid w:val="00A330D7"/>
    <w:rsid w:val="00A35C33"/>
    <w:rsid w:val="00A37344"/>
    <w:rsid w:val="00A42430"/>
    <w:rsid w:val="00A4247F"/>
    <w:rsid w:val="00A455EC"/>
    <w:rsid w:val="00A500D4"/>
    <w:rsid w:val="00A5243B"/>
    <w:rsid w:val="00A532C7"/>
    <w:rsid w:val="00A56597"/>
    <w:rsid w:val="00A56F96"/>
    <w:rsid w:val="00A5788C"/>
    <w:rsid w:val="00A60CB1"/>
    <w:rsid w:val="00A63956"/>
    <w:rsid w:val="00A66BD6"/>
    <w:rsid w:val="00A70350"/>
    <w:rsid w:val="00A723B2"/>
    <w:rsid w:val="00A735A5"/>
    <w:rsid w:val="00A7720C"/>
    <w:rsid w:val="00A77C61"/>
    <w:rsid w:val="00A80E0D"/>
    <w:rsid w:val="00A8278A"/>
    <w:rsid w:val="00A82F6D"/>
    <w:rsid w:val="00A834A8"/>
    <w:rsid w:val="00A838F4"/>
    <w:rsid w:val="00A86515"/>
    <w:rsid w:val="00A865C7"/>
    <w:rsid w:val="00A86917"/>
    <w:rsid w:val="00A86E67"/>
    <w:rsid w:val="00A86EFF"/>
    <w:rsid w:val="00A86FE6"/>
    <w:rsid w:val="00A87BA6"/>
    <w:rsid w:val="00A90B28"/>
    <w:rsid w:val="00A9241D"/>
    <w:rsid w:val="00A93448"/>
    <w:rsid w:val="00A9454B"/>
    <w:rsid w:val="00A94FFE"/>
    <w:rsid w:val="00A96FB3"/>
    <w:rsid w:val="00A97AEF"/>
    <w:rsid w:val="00A97D94"/>
    <w:rsid w:val="00AA0679"/>
    <w:rsid w:val="00AA1A1F"/>
    <w:rsid w:val="00AA1DBD"/>
    <w:rsid w:val="00AA2E37"/>
    <w:rsid w:val="00AA3B1E"/>
    <w:rsid w:val="00AA5D0E"/>
    <w:rsid w:val="00AA6C1F"/>
    <w:rsid w:val="00AA7A97"/>
    <w:rsid w:val="00AB1061"/>
    <w:rsid w:val="00AB39BB"/>
    <w:rsid w:val="00AB43DE"/>
    <w:rsid w:val="00AB5ABB"/>
    <w:rsid w:val="00AB7942"/>
    <w:rsid w:val="00AC0061"/>
    <w:rsid w:val="00AC2F50"/>
    <w:rsid w:val="00AC3D6D"/>
    <w:rsid w:val="00AC4B96"/>
    <w:rsid w:val="00AD0188"/>
    <w:rsid w:val="00AE1752"/>
    <w:rsid w:val="00AE2C48"/>
    <w:rsid w:val="00AE4111"/>
    <w:rsid w:val="00AE554A"/>
    <w:rsid w:val="00AE7AA6"/>
    <w:rsid w:val="00AF066D"/>
    <w:rsid w:val="00AF45B3"/>
    <w:rsid w:val="00B003D1"/>
    <w:rsid w:val="00B01AC2"/>
    <w:rsid w:val="00B07C5E"/>
    <w:rsid w:val="00B119AB"/>
    <w:rsid w:val="00B12B2E"/>
    <w:rsid w:val="00B13199"/>
    <w:rsid w:val="00B13656"/>
    <w:rsid w:val="00B20794"/>
    <w:rsid w:val="00B20A22"/>
    <w:rsid w:val="00B21BDA"/>
    <w:rsid w:val="00B25D0B"/>
    <w:rsid w:val="00B25E6E"/>
    <w:rsid w:val="00B26F29"/>
    <w:rsid w:val="00B314C7"/>
    <w:rsid w:val="00B32664"/>
    <w:rsid w:val="00B327E0"/>
    <w:rsid w:val="00B32846"/>
    <w:rsid w:val="00B346CF"/>
    <w:rsid w:val="00B348C0"/>
    <w:rsid w:val="00B3543F"/>
    <w:rsid w:val="00B360B2"/>
    <w:rsid w:val="00B37829"/>
    <w:rsid w:val="00B378D2"/>
    <w:rsid w:val="00B4101A"/>
    <w:rsid w:val="00B410F5"/>
    <w:rsid w:val="00B41119"/>
    <w:rsid w:val="00B41C91"/>
    <w:rsid w:val="00B43814"/>
    <w:rsid w:val="00B479FC"/>
    <w:rsid w:val="00B516E1"/>
    <w:rsid w:val="00B51EB9"/>
    <w:rsid w:val="00B52F2D"/>
    <w:rsid w:val="00B5363F"/>
    <w:rsid w:val="00B53AB6"/>
    <w:rsid w:val="00B54A59"/>
    <w:rsid w:val="00B54D2D"/>
    <w:rsid w:val="00B54DA2"/>
    <w:rsid w:val="00B551F5"/>
    <w:rsid w:val="00B56097"/>
    <w:rsid w:val="00B563D1"/>
    <w:rsid w:val="00B571F8"/>
    <w:rsid w:val="00B6090B"/>
    <w:rsid w:val="00B617FF"/>
    <w:rsid w:val="00B62023"/>
    <w:rsid w:val="00B62FA2"/>
    <w:rsid w:val="00B637DC"/>
    <w:rsid w:val="00B63AFD"/>
    <w:rsid w:val="00B64E53"/>
    <w:rsid w:val="00B652B6"/>
    <w:rsid w:val="00B67C92"/>
    <w:rsid w:val="00B73434"/>
    <w:rsid w:val="00B73D81"/>
    <w:rsid w:val="00B7453F"/>
    <w:rsid w:val="00B760F7"/>
    <w:rsid w:val="00B7668E"/>
    <w:rsid w:val="00B769D4"/>
    <w:rsid w:val="00B77D04"/>
    <w:rsid w:val="00B80958"/>
    <w:rsid w:val="00B80987"/>
    <w:rsid w:val="00B8138C"/>
    <w:rsid w:val="00B820C4"/>
    <w:rsid w:val="00B825F7"/>
    <w:rsid w:val="00B84B26"/>
    <w:rsid w:val="00B86158"/>
    <w:rsid w:val="00B90382"/>
    <w:rsid w:val="00B9228A"/>
    <w:rsid w:val="00B92A37"/>
    <w:rsid w:val="00B93984"/>
    <w:rsid w:val="00B9451E"/>
    <w:rsid w:val="00B946BE"/>
    <w:rsid w:val="00B956CA"/>
    <w:rsid w:val="00BA0CA6"/>
    <w:rsid w:val="00BA0DE1"/>
    <w:rsid w:val="00BA2534"/>
    <w:rsid w:val="00BA39E5"/>
    <w:rsid w:val="00BA45EF"/>
    <w:rsid w:val="00BA4DD5"/>
    <w:rsid w:val="00BB1A1B"/>
    <w:rsid w:val="00BB6623"/>
    <w:rsid w:val="00BB7296"/>
    <w:rsid w:val="00BB783E"/>
    <w:rsid w:val="00BB7917"/>
    <w:rsid w:val="00BB7E79"/>
    <w:rsid w:val="00BC0073"/>
    <w:rsid w:val="00BC07CB"/>
    <w:rsid w:val="00BC221B"/>
    <w:rsid w:val="00BC23FB"/>
    <w:rsid w:val="00BC2A65"/>
    <w:rsid w:val="00BC3704"/>
    <w:rsid w:val="00BC4FC9"/>
    <w:rsid w:val="00BC5056"/>
    <w:rsid w:val="00BC6B9D"/>
    <w:rsid w:val="00BC778D"/>
    <w:rsid w:val="00BC77BD"/>
    <w:rsid w:val="00BD0D16"/>
    <w:rsid w:val="00BD1161"/>
    <w:rsid w:val="00BD2BA8"/>
    <w:rsid w:val="00BD41B5"/>
    <w:rsid w:val="00BD5E65"/>
    <w:rsid w:val="00BD6166"/>
    <w:rsid w:val="00BD7423"/>
    <w:rsid w:val="00BD79E5"/>
    <w:rsid w:val="00BE1485"/>
    <w:rsid w:val="00BE3560"/>
    <w:rsid w:val="00BE3F2E"/>
    <w:rsid w:val="00BF051A"/>
    <w:rsid w:val="00BF0F39"/>
    <w:rsid w:val="00BF15FE"/>
    <w:rsid w:val="00BF19FD"/>
    <w:rsid w:val="00BF215B"/>
    <w:rsid w:val="00BF22CF"/>
    <w:rsid w:val="00BF2CF6"/>
    <w:rsid w:val="00BF3144"/>
    <w:rsid w:val="00BF5AFB"/>
    <w:rsid w:val="00C0196F"/>
    <w:rsid w:val="00C03E9D"/>
    <w:rsid w:val="00C03F98"/>
    <w:rsid w:val="00C06EEC"/>
    <w:rsid w:val="00C11A1A"/>
    <w:rsid w:val="00C12093"/>
    <w:rsid w:val="00C1268B"/>
    <w:rsid w:val="00C132F2"/>
    <w:rsid w:val="00C13478"/>
    <w:rsid w:val="00C13FB0"/>
    <w:rsid w:val="00C1528E"/>
    <w:rsid w:val="00C16430"/>
    <w:rsid w:val="00C17004"/>
    <w:rsid w:val="00C17ADA"/>
    <w:rsid w:val="00C20D06"/>
    <w:rsid w:val="00C21931"/>
    <w:rsid w:val="00C256AE"/>
    <w:rsid w:val="00C27407"/>
    <w:rsid w:val="00C27591"/>
    <w:rsid w:val="00C304F3"/>
    <w:rsid w:val="00C31A6B"/>
    <w:rsid w:val="00C31CDC"/>
    <w:rsid w:val="00C33D6A"/>
    <w:rsid w:val="00C33EA1"/>
    <w:rsid w:val="00C34721"/>
    <w:rsid w:val="00C378D9"/>
    <w:rsid w:val="00C42292"/>
    <w:rsid w:val="00C42947"/>
    <w:rsid w:val="00C43395"/>
    <w:rsid w:val="00C44878"/>
    <w:rsid w:val="00C53226"/>
    <w:rsid w:val="00C54944"/>
    <w:rsid w:val="00C56715"/>
    <w:rsid w:val="00C56B52"/>
    <w:rsid w:val="00C5729F"/>
    <w:rsid w:val="00C57FD9"/>
    <w:rsid w:val="00C6226C"/>
    <w:rsid w:val="00C64B05"/>
    <w:rsid w:val="00C65109"/>
    <w:rsid w:val="00C6532E"/>
    <w:rsid w:val="00C6572B"/>
    <w:rsid w:val="00C66370"/>
    <w:rsid w:val="00C67CD8"/>
    <w:rsid w:val="00C7173E"/>
    <w:rsid w:val="00C72510"/>
    <w:rsid w:val="00C727C5"/>
    <w:rsid w:val="00C75503"/>
    <w:rsid w:val="00C75D86"/>
    <w:rsid w:val="00C76EC9"/>
    <w:rsid w:val="00C77650"/>
    <w:rsid w:val="00C8198C"/>
    <w:rsid w:val="00C87FBF"/>
    <w:rsid w:val="00C901B0"/>
    <w:rsid w:val="00C9045A"/>
    <w:rsid w:val="00C90968"/>
    <w:rsid w:val="00C91B26"/>
    <w:rsid w:val="00C92AC3"/>
    <w:rsid w:val="00C92EFF"/>
    <w:rsid w:val="00C96DED"/>
    <w:rsid w:val="00C9734A"/>
    <w:rsid w:val="00CA0512"/>
    <w:rsid w:val="00CA107C"/>
    <w:rsid w:val="00CA16B3"/>
    <w:rsid w:val="00CA1BE6"/>
    <w:rsid w:val="00CA2053"/>
    <w:rsid w:val="00CA4805"/>
    <w:rsid w:val="00CA48AA"/>
    <w:rsid w:val="00CA52F6"/>
    <w:rsid w:val="00CB431D"/>
    <w:rsid w:val="00CB45A5"/>
    <w:rsid w:val="00CB5399"/>
    <w:rsid w:val="00CB5440"/>
    <w:rsid w:val="00CB58BF"/>
    <w:rsid w:val="00CB596E"/>
    <w:rsid w:val="00CB71CE"/>
    <w:rsid w:val="00CB7D0A"/>
    <w:rsid w:val="00CC2390"/>
    <w:rsid w:val="00CC42E9"/>
    <w:rsid w:val="00CC4377"/>
    <w:rsid w:val="00CC489C"/>
    <w:rsid w:val="00CC4AAC"/>
    <w:rsid w:val="00CC669B"/>
    <w:rsid w:val="00CC7748"/>
    <w:rsid w:val="00CD2A1B"/>
    <w:rsid w:val="00CD45DB"/>
    <w:rsid w:val="00CD5D96"/>
    <w:rsid w:val="00CD7A95"/>
    <w:rsid w:val="00CE0C45"/>
    <w:rsid w:val="00CE1061"/>
    <w:rsid w:val="00CE176F"/>
    <w:rsid w:val="00CE2169"/>
    <w:rsid w:val="00CE3029"/>
    <w:rsid w:val="00CE5A3B"/>
    <w:rsid w:val="00CE5FEF"/>
    <w:rsid w:val="00CE655D"/>
    <w:rsid w:val="00CE68E6"/>
    <w:rsid w:val="00CE6CF0"/>
    <w:rsid w:val="00CF00CB"/>
    <w:rsid w:val="00CF0247"/>
    <w:rsid w:val="00CF1562"/>
    <w:rsid w:val="00CF2771"/>
    <w:rsid w:val="00CF2CB0"/>
    <w:rsid w:val="00CF3096"/>
    <w:rsid w:val="00CF3C4D"/>
    <w:rsid w:val="00CF5475"/>
    <w:rsid w:val="00CF6C62"/>
    <w:rsid w:val="00D001A7"/>
    <w:rsid w:val="00D04F1D"/>
    <w:rsid w:val="00D05D5B"/>
    <w:rsid w:val="00D10BB4"/>
    <w:rsid w:val="00D11F09"/>
    <w:rsid w:val="00D13416"/>
    <w:rsid w:val="00D1400C"/>
    <w:rsid w:val="00D14256"/>
    <w:rsid w:val="00D14310"/>
    <w:rsid w:val="00D15404"/>
    <w:rsid w:val="00D158EE"/>
    <w:rsid w:val="00D1699F"/>
    <w:rsid w:val="00D175C7"/>
    <w:rsid w:val="00D214BE"/>
    <w:rsid w:val="00D21F1F"/>
    <w:rsid w:val="00D23851"/>
    <w:rsid w:val="00D245A1"/>
    <w:rsid w:val="00D32351"/>
    <w:rsid w:val="00D33257"/>
    <w:rsid w:val="00D33324"/>
    <w:rsid w:val="00D34193"/>
    <w:rsid w:val="00D361AC"/>
    <w:rsid w:val="00D379C1"/>
    <w:rsid w:val="00D4000A"/>
    <w:rsid w:val="00D41AAE"/>
    <w:rsid w:val="00D420D5"/>
    <w:rsid w:val="00D42BD5"/>
    <w:rsid w:val="00D43605"/>
    <w:rsid w:val="00D43972"/>
    <w:rsid w:val="00D43E32"/>
    <w:rsid w:val="00D45825"/>
    <w:rsid w:val="00D46451"/>
    <w:rsid w:val="00D46763"/>
    <w:rsid w:val="00D471A9"/>
    <w:rsid w:val="00D47F53"/>
    <w:rsid w:val="00D50450"/>
    <w:rsid w:val="00D51740"/>
    <w:rsid w:val="00D5185E"/>
    <w:rsid w:val="00D519D0"/>
    <w:rsid w:val="00D52847"/>
    <w:rsid w:val="00D52B20"/>
    <w:rsid w:val="00D554DA"/>
    <w:rsid w:val="00D57BE9"/>
    <w:rsid w:val="00D57FE3"/>
    <w:rsid w:val="00D601AA"/>
    <w:rsid w:val="00D608C0"/>
    <w:rsid w:val="00D62305"/>
    <w:rsid w:val="00D641B3"/>
    <w:rsid w:val="00D6500F"/>
    <w:rsid w:val="00D65DB0"/>
    <w:rsid w:val="00D66C1B"/>
    <w:rsid w:val="00D703DD"/>
    <w:rsid w:val="00D714EB"/>
    <w:rsid w:val="00D72924"/>
    <w:rsid w:val="00D752A6"/>
    <w:rsid w:val="00D76191"/>
    <w:rsid w:val="00D800E6"/>
    <w:rsid w:val="00D804A4"/>
    <w:rsid w:val="00D8238F"/>
    <w:rsid w:val="00D83277"/>
    <w:rsid w:val="00D83876"/>
    <w:rsid w:val="00D84978"/>
    <w:rsid w:val="00D84F9D"/>
    <w:rsid w:val="00D86514"/>
    <w:rsid w:val="00D87476"/>
    <w:rsid w:val="00D87927"/>
    <w:rsid w:val="00D90031"/>
    <w:rsid w:val="00D908D1"/>
    <w:rsid w:val="00D9255C"/>
    <w:rsid w:val="00D93145"/>
    <w:rsid w:val="00D940DF"/>
    <w:rsid w:val="00D95424"/>
    <w:rsid w:val="00D95F22"/>
    <w:rsid w:val="00D97552"/>
    <w:rsid w:val="00D97EE2"/>
    <w:rsid w:val="00DA03C2"/>
    <w:rsid w:val="00DA320F"/>
    <w:rsid w:val="00DA4348"/>
    <w:rsid w:val="00DA61B6"/>
    <w:rsid w:val="00DA6BC9"/>
    <w:rsid w:val="00DA750F"/>
    <w:rsid w:val="00DB1815"/>
    <w:rsid w:val="00DB2289"/>
    <w:rsid w:val="00DB36DE"/>
    <w:rsid w:val="00DB46E9"/>
    <w:rsid w:val="00DB4711"/>
    <w:rsid w:val="00DB53BD"/>
    <w:rsid w:val="00DB7523"/>
    <w:rsid w:val="00DB79A8"/>
    <w:rsid w:val="00DC298C"/>
    <w:rsid w:val="00DC3A6B"/>
    <w:rsid w:val="00DC3E44"/>
    <w:rsid w:val="00DC5B3A"/>
    <w:rsid w:val="00DD1404"/>
    <w:rsid w:val="00DD38D2"/>
    <w:rsid w:val="00DD4598"/>
    <w:rsid w:val="00DE0742"/>
    <w:rsid w:val="00DE0827"/>
    <w:rsid w:val="00DE2AB3"/>
    <w:rsid w:val="00DE3385"/>
    <w:rsid w:val="00DE35A3"/>
    <w:rsid w:val="00DE3C9C"/>
    <w:rsid w:val="00DE40C2"/>
    <w:rsid w:val="00DE50A5"/>
    <w:rsid w:val="00DE578C"/>
    <w:rsid w:val="00DE697F"/>
    <w:rsid w:val="00DE7A6E"/>
    <w:rsid w:val="00DE7BA6"/>
    <w:rsid w:val="00DF15B9"/>
    <w:rsid w:val="00DF3810"/>
    <w:rsid w:val="00DF43B9"/>
    <w:rsid w:val="00DF65A3"/>
    <w:rsid w:val="00E00E10"/>
    <w:rsid w:val="00E021B0"/>
    <w:rsid w:val="00E033BC"/>
    <w:rsid w:val="00E06D55"/>
    <w:rsid w:val="00E0754F"/>
    <w:rsid w:val="00E10A81"/>
    <w:rsid w:val="00E10E99"/>
    <w:rsid w:val="00E10ED5"/>
    <w:rsid w:val="00E11B79"/>
    <w:rsid w:val="00E145FD"/>
    <w:rsid w:val="00E153BD"/>
    <w:rsid w:val="00E1558E"/>
    <w:rsid w:val="00E169AE"/>
    <w:rsid w:val="00E17354"/>
    <w:rsid w:val="00E178B6"/>
    <w:rsid w:val="00E20144"/>
    <w:rsid w:val="00E214F0"/>
    <w:rsid w:val="00E21E52"/>
    <w:rsid w:val="00E24E03"/>
    <w:rsid w:val="00E25043"/>
    <w:rsid w:val="00E25943"/>
    <w:rsid w:val="00E25C04"/>
    <w:rsid w:val="00E3057F"/>
    <w:rsid w:val="00E33C33"/>
    <w:rsid w:val="00E40015"/>
    <w:rsid w:val="00E411F6"/>
    <w:rsid w:val="00E41207"/>
    <w:rsid w:val="00E45012"/>
    <w:rsid w:val="00E466B7"/>
    <w:rsid w:val="00E47B6D"/>
    <w:rsid w:val="00E52E3B"/>
    <w:rsid w:val="00E54A9A"/>
    <w:rsid w:val="00E54D1A"/>
    <w:rsid w:val="00E54EE9"/>
    <w:rsid w:val="00E55BEB"/>
    <w:rsid w:val="00E60360"/>
    <w:rsid w:val="00E61521"/>
    <w:rsid w:val="00E63388"/>
    <w:rsid w:val="00E63B3C"/>
    <w:rsid w:val="00E655A7"/>
    <w:rsid w:val="00E65D86"/>
    <w:rsid w:val="00E66CE0"/>
    <w:rsid w:val="00E70B3A"/>
    <w:rsid w:val="00E71168"/>
    <w:rsid w:val="00E72D83"/>
    <w:rsid w:val="00E73062"/>
    <w:rsid w:val="00E73C4D"/>
    <w:rsid w:val="00E759F5"/>
    <w:rsid w:val="00E75E99"/>
    <w:rsid w:val="00E76CD8"/>
    <w:rsid w:val="00E807A3"/>
    <w:rsid w:val="00E80F0D"/>
    <w:rsid w:val="00E820FE"/>
    <w:rsid w:val="00E82BC6"/>
    <w:rsid w:val="00E84D63"/>
    <w:rsid w:val="00E86610"/>
    <w:rsid w:val="00E90748"/>
    <w:rsid w:val="00E93853"/>
    <w:rsid w:val="00E939B6"/>
    <w:rsid w:val="00E94B7E"/>
    <w:rsid w:val="00E9563E"/>
    <w:rsid w:val="00E9759D"/>
    <w:rsid w:val="00E976B5"/>
    <w:rsid w:val="00EA0C9E"/>
    <w:rsid w:val="00EA1D2D"/>
    <w:rsid w:val="00EA5CA1"/>
    <w:rsid w:val="00EA5EB0"/>
    <w:rsid w:val="00EB028A"/>
    <w:rsid w:val="00EB0D72"/>
    <w:rsid w:val="00EB17A1"/>
    <w:rsid w:val="00EB18CB"/>
    <w:rsid w:val="00EB1923"/>
    <w:rsid w:val="00EB20B3"/>
    <w:rsid w:val="00EB2E42"/>
    <w:rsid w:val="00EB35BA"/>
    <w:rsid w:val="00EB3C6A"/>
    <w:rsid w:val="00EB3D08"/>
    <w:rsid w:val="00EB4FE5"/>
    <w:rsid w:val="00EC39EA"/>
    <w:rsid w:val="00EC39FE"/>
    <w:rsid w:val="00EC6623"/>
    <w:rsid w:val="00EC675E"/>
    <w:rsid w:val="00EC74EA"/>
    <w:rsid w:val="00ED0569"/>
    <w:rsid w:val="00ED1B33"/>
    <w:rsid w:val="00ED325F"/>
    <w:rsid w:val="00ED3B89"/>
    <w:rsid w:val="00ED49CF"/>
    <w:rsid w:val="00ED77CE"/>
    <w:rsid w:val="00EE0C0C"/>
    <w:rsid w:val="00EE0C88"/>
    <w:rsid w:val="00EE29B2"/>
    <w:rsid w:val="00EE35BC"/>
    <w:rsid w:val="00EE4C28"/>
    <w:rsid w:val="00EE799F"/>
    <w:rsid w:val="00EF0B5F"/>
    <w:rsid w:val="00EF11E3"/>
    <w:rsid w:val="00EF2CB0"/>
    <w:rsid w:val="00EF3FD6"/>
    <w:rsid w:val="00EF49AC"/>
    <w:rsid w:val="00EF6935"/>
    <w:rsid w:val="00EF6B22"/>
    <w:rsid w:val="00F009F6"/>
    <w:rsid w:val="00F00E53"/>
    <w:rsid w:val="00F00E55"/>
    <w:rsid w:val="00F01190"/>
    <w:rsid w:val="00F01AEC"/>
    <w:rsid w:val="00F06185"/>
    <w:rsid w:val="00F06A3D"/>
    <w:rsid w:val="00F06C34"/>
    <w:rsid w:val="00F06FC9"/>
    <w:rsid w:val="00F1354F"/>
    <w:rsid w:val="00F13B6F"/>
    <w:rsid w:val="00F149FD"/>
    <w:rsid w:val="00F15103"/>
    <w:rsid w:val="00F15158"/>
    <w:rsid w:val="00F1683E"/>
    <w:rsid w:val="00F179DE"/>
    <w:rsid w:val="00F2011A"/>
    <w:rsid w:val="00F21594"/>
    <w:rsid w:val="00F22377"/>
    <w:rsid w:val="00F232B2"/>
    <w:rsid w:val="00F23DF4"/>
    <w:rsid w:val="00F24820"/>
    <w:rsid w:val="00F30992"/>
    <w:rsid w:val="00F31CBA"/>
    <w:rsid w:val="00F32A73"/>
    <w:rsid w:val="00F331F9"/>
    <w:rsid w:val="00F35C39"/>
    <w:rsid w:val="00F36312"/>
    <w:rsid w:val="00F3694D"/>
    <w:rsid w:val="00F46D1D"/>
    <w:rsid w:val="00F4708B"/>
    <w:rsid w:val="00F471BD"/>
    <w:rsid w:val="00F471EA"/>
    <w:rsid w:val="00F50392"/>
    <w:rsid w:val="00F505B0"/>
    <w:rsid w:val="00F508AB"/>
    <w:rsid w:val="00F51A16"/>
    <w:rsid w:val="00F51AE6"/>
    <w:rsid w:val="00F52DDF"/>
    <w:rsid w:val="00F55FF2"/>
    <w:rsid w:val="00F5613E"/>
    <w:rsid w:val="00F574D3"/>
    <w:rsid w:val="00F6692B"/>
    <w:rsid w:val="00F705AD"/>
    <w:rsid w:val="00F70B3D"/>
    <w:rsid w:val="00F71FDA"/>
    <w:rsid w:val="00F72E90"/>
    <w:rsid w:val="00F74B60"/>
    <w:rsid w:val="00F74E79"/>
    <w:rsid w:val="00F76A48"/>
    <w:rsid w:val="00F777DD"/>
    <w:rsid w:val="00F779E2"/>
    <w:rsid w:val="00F8342F"/>
    <w:rsid w:val="00F86A6F"/>
    <w:rsid w:val="00F87857"/>
    <w:rsid w:val="00F90008"/>
    <w:rsid w:val="00F90A87"/>
    <w:rsid w:val="00F912B0"/>
    <w:rsid w:val="00F955F0"/>
    <w:rsid w:val="00FA012E"/>
    <w:rsid w:val="00FA5BDD"/>
    <w:rsid w:val="00FA7A49"/>
    <w:rsid w:val="00FA7FC7"/>
    <w:rsid w:val="00FA7FDE"/>
    <w:rsid w:val="00FA7FFA"/>
    <w:rsid w:val="00FB0F15"/>
    <w:rsid w:val="00FB1061"/>
    <w:rsid w:val="00FB17B4"/>
    <w:rsid w:val="00FB3C8F"/>
    <w:rsid w:val="00FB3FDB"/>
    <w:rsid w:val="00FB5137"/>
    <w:rsid w:val="00FB5395"/>
    <w:rsid w:val="00FB5550"/>
    <w:rsid w:val="00FB5814"/>
    <w:rsid w:val="00FC12A1"/>
    <w:rsid w:val="00FC2F92"/>
    <w:rsid w:val="00FC3C16"/>
    <w:rsid w:val="00FD13E5"/>
    <w:rsid w:val="00FD4864"/>
    <w:rsid w:val="00FD5569"/>
    <w:rsid w:val="00FD6523"/>
    <w:rsid w:val="00FD66CC"/>
    <w:rsid w:val="00FD74B5"/>
    <w:rsid w:val="00FD76D3"/>
    <w:rsid w:val="00FE046D"/>
    <w:rsid w:val="00FE2E2D"/>
    <w:rsid w:val="00FF1CB6"/>
    <w:rsid w:val="00FF2A06"/>
    <w:rsid w:val="00FF76F5"/>
    <w:rsid w:val="00FF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5BBA2E"/>
  <w15:docId w15:val="{2FCDFE78-1CE7-40E7-B655-379791FA2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A62"/>
    <w:pPr>
      <w:spacing w:before="120" w:after="120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har"/>
    <w:qFormat/>
    <w:rsid w:val="00757A62"/>
    <w:pPr>
      <w:keepNext/>
      <w:numPr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Ttulo2">
    <w:name w:val="heading 2"/>
    <w:basedOn w:val="Ttulo1"/>
    <w:next w:val="Normal"/>
    <w:link w:val="Ttulo2Char"/>
    <w:qFormat/>
    <w:rsid w:val="00757A62"/>
    <w:pPr>
      <w:numPr>
        <w:ilvl w:val="1"/>
      </w:numPr>
      <w:spacing w:before="120" w:after="120"/>
      <w:outlineLvl w:val="1"/>
    </w:pPr>
    <w:rPr>
      <w:sz w:val="22"/>
    </w:rPr>
  </w:style>
  <w:style w:type="paragraph" w:styleId="Ttulo3">
    <w:name w:val="heading 3"/>
    <w:basedOn w:val="Ttulo2"/>
    <w:next w:val="Normal"/>
    <w:link w:val="Ttulo3Char"/>
    <w:qFormat/>
    <w:rsid w:val="001C15FC"/>
    <w:pPr>
      <w:numPr>
        <w:ilvl w:val="0"/>
        <w:numId w:val="2"/>
      </w:numPr>
      <w:tabs>
        <w:tab w:val="left" w:pos="851"/>
      </w:tabs>
      <w:outlineLvl w:val="2"/>
    </w:pPr>
  </w:style>
  <w:style w:type="paragraph" w:styleId="Ttulo4">
    <w:name w:val="heading 4"/>
    <w:basedOn w:val="Normal"/>
    <w:next w:val="Normal"/>
    <w:qFormat/>
    <w:rsid w:val="00757A62"/>
    <w:pPr>
      <w:keepNext/>
      <w:outlineLvl w:val="3"/>
    </w:pPr>
    <w:rPr>
      <w:color w:val="0000FF"/>
      <w:sz w:val="24"/>
      <w:u w:val="single"/>
    </w:rPr>
  </w:style>
  <w:style w:type="paragraph" w:styleId="Ttulo5">
    <w:name w:val="heading 5"/>
    <w:basedOn w:val="Normal"/>
    <w:next w:val="Normal"/>
    <w:qFormat/>
    <w:rsid w:val="00757A62"/>
    <w:pPr>
      <w:keepNext/>
      <w:jc w:val="center"/>
      <w:outlineLvl w:val="4"/>
    </w:pPr>
    <w:rPr>
      <w:b/>
      <w:bCs/>
      <w:i/>
      <w:iCs/>
      <w:sz w:val="24"/>
    </w:rPr>
  </w:style>
  <w:style w:type="paragraph" w:styleId="Ttulo6">
    <w:name w:val="heading 6"/>
    <w:basedOn w:val="Normal"/>
    <w:next w:val="Normal"/>
    <w:qFormat/>
    <w:rsid w:val="00757A62"/>
    <w:pPr>
      <w:keepNext/>
      <w:outlineLvl w:val="5"/>
    </w:pPr>
    <w:rPr>
      <w:i/>
      <w:iCs/>
      <w:sz w:val="24"/>
    </w:rPr>
  </w:style>
  <w:style w:type="paragraph" w:styleId="Ttulo7">
    <w:name w:val="heading 7"/>
    <w:basedOn w:val="Normal"/>
    <w:next w:val="Normal"/>
    <w:qFormat/>
    <w:rsid w:val="00757A62"/>
    <w:pPr>
      <w:keepNext/>
      <w:ind w:firstLine="426"/>
      <w:outlineLvl w:val="6"/>
    </w:pPr>
    <w:rPr>
      <w:color w:val="0000FF"/>
      <w:sz w:val="24"/>
      <w:u w:val="single"/>
    </w:rPr>
  </w:style>
  <w:style w:type="paragraph" w:styleId="Ttulo8">
    <w:name w:val="heading 8"/>
    <w:basedOn w:val="Normal"/>
    <w:next w:val="Normal"/>
    <w:qFormat/>
    <w:rsid w:val="00757A62"/>
    <w:pPr>
      <w:keepNext/>
      <w:jc w:val="center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qFormat/>
    <w:rsid w:val="00757A62"/>
    <w:pPr>
      <w:keepNext/>
      <w:ind w:left="36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757A62"/>
    <w:pPr>
      <w:tabs>
        <w:tab w:val="center" w:pos="4419"/>
        <w:tab w:val="right" w:pos="8838"/>
      </w:tabs>
    </w:pPr>
    <w:rPr>
      <w:sz w:val="20"/>
    </w:rPr>
  </w:style>
  <w:style w:type="paragraph" w:styleId="Rodap">
    <w:name w:val="footer"/>
    <w:basedOn w:val="Normal"/>
    <w:rsid w:val="00757A62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757A62"/>
  </w:style>
  <w:style w:type="paragraph" w:styleId="Recuodecorpodetexto2">
    <w:name w:val="Body Text Indent 2"/>
    <w:basedOn w:val="Normal"/>
    <w:rsid w:val="00757A62"/>
    <w:pPr>
      <w:spacing w:line="360" w:lineRule="auto"/>
      <w:ind w:left="357"/>
    </w:pPr>
    <w:rPr>
      <w:sz w:val="24"/>
    </w:rPr>
  </w:style>
  <w:style w:type="character" w:styleId="Hyperlink">
    <w:name w:val="Hyperlink"/>
    <w:basedOn w:val="Fontepargpadro"/>
    <w:uiPriority w:val="99"/>
    <w:rsid w:val="00757A62"/>
    <w:rPr>
      <w:color w:val="0000FF"/>
      <w:u w:val="single"/>
    </w:rPr>
  </w:style>
  <w:style w:type="character" w:styleId="HiperlinkVisitado">
    <w:name w:val="FollowedHyperlink"/>
    <w:basedOn w:val="Fontepargpadro"/>
    <w:rsid w:val="00757A62"/>
    <w:rPr>
      <w:color w:val="800080"/>
      <w:u w:val="single"/>
    </w:rPr>
  </w:style>
  <w:style w:type="paragraph" w:styleId="Recuodecorpodetexto">
    <w:name w:val="Body Text Indent"/>
    <w:basedOn w:val="Normal"/>
    <w:rsid w:val="00757A62"/>
    <w:pPr>
      <w:ind w:left="284" w:firstLine="73"/>
    </w:pPr>
    <w:rPr>
      <w:sz w:val="24"/>
    </w:rPr>
  </w:style>
  <w:style w:type="paragraph" w:styleId="Recuodecorpodetexto3">
    <w:name w:val="Body Text Indent 3"/>
    <w:basedOn w:val="Normal"/>
    <w:rsid w:val="00757A62"/>
    <w:pPr>
      <w:ind w:left="426"/>
    </w:pPr>
    <w:rPr>
      <w:i/>
      <w:iCs/>
      <w:color w:val="000080"/>
    </w:rPr>
  </w:style>
  <w:style w:type="character" w:styleId="Refdecomentrio">
    <w:name w:val="annotation reference"/>
    <w:basedOn w:val="Fontepargpadro"/>
    <w:semiHidden/>
    <w:rsid w:val="00757A62"/>
    <w:rPr>
      <w:sz w:val="16"/>
      <w:szCs w:val="16"/>
    </w:rPr>
  </w:style>
  <w:style w:type="paragraph" w:styleId="Textodecomentrio">
    <w:name w:val="annotation text"/>
    <w:basedOn w:val="Normal"/>
    <w:semiHidden/>
    <w:rsid w:val="00757A62"/>
  </w:style>
  <w:style w:type="paragraph" w:styleId="Corpodetexto">
    <w:name w:val="Body Text"/>
    <w:basedOn w:val="Normal"/>
    <w:rsid w:val="00757A62"/>
    <w:rPr>
      <w:rFonts w:ascii="Verdana" w:hAnsi="Verdana"/>
    </w:rPr>
  </w:style>
  <w:style w:type="table" w:styleId="Tabelacomgrade">
    <w:name w:val="Table Grid"/>
    <w:basedOn w:val="Tabelanormal"/>
    <w:uiPriority w:val="59"/>
    <w:rsid w:val="00757A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cuodecorpodetexto21">
    <w:name w:val="Recuo de corpo de texto 21"/>
    <w:basedOn w:val="Normal"/>
    <w:rsid w:val="00757A62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Recuodecorpodetexto31">
    <w:name w:val="Recuo de corpo de texto 31"/>
    <w:basedOn w:val="Normal"/>
    <w:rsid w:val="00757A62"/>
    <w:pPr>
      <w:suppressAutoHyphens/>
      <w:ind w:left="426"/>
    </w:pPr>
    <w:rPr>
      <w:i/>
      <w:iCs/>
      <w:color w:val="000080"/>
      <w:lang w:eastAsia="ar-SA"/>
    </w:rPr>
  </w:style>
  <w:style w:type="paragraph" w:styleId="Sumrio1">
    <w:name w:val="toc 1"/>
    <w:basedOn w:val="Normal"/>
    <w:next w:val="Normal"/>
    <w:autoRedefine/>
    <w:uiPriority w:val="39"/>
    <w:rsid w:val="001C15FC"/>
    <w:pPr>
      <w:tabs>
        <w:tab w:val="left" w:pos="480"/>
        <w:tab w:val="right" w:leader="dot" w:pos="9072"/>
      </w:tabs>
    </w:pPr>
  </w:style>
  <w:style w:type="paragraph" w:styleId="Ttulo">
    <w:name w:val="Title"/>
    <w:basedOn w:val="Normal"/>
    <w:qFormat/>
    <w:rsid w:val="00757A62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ormalWeb">
    <w:name w:val="Normal (Web)"/>
    <w:basedOn w:val="Normal"/>
    <w:uiPriority w:val="99"/>
    <w:rsid w:val="00757A62"/>
    <w:pPr>
      <w:spacing w:before="100" w:beforeAutospacing="1" w:after="100" w:afterAutospacing="1"/>
    </w:pPr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semiHidden/>
    <w:rsid w:val="00757A62"/>
    <w:rPr>
      <w:b/>
      <w:bCs/>
    </w:rPr>
  </w:style>
  <w:style w:type="paragraph" w:styleId="Textodebalo">
    <w:name w:val="Balloon Text"/>
    <w:basedOn w:val="Normal"/>
    <w:semiHidden/>
    <w:rsid w:val="00757A62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rsid w:val="00757A62"/>
    <w:pPr>
      <w:ind w:left="200"/>
    </w:pPr>
  </w:style>
  <w:style w:type="paragraph" w:customStyle="1" w:styleId="TituloDocumento">
    <w:name w:val="TituloDocumento"/>
    <w:basedOn w:val="Normal"/>
    <w:rsid w:val="00757A62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NomeProjeto">
    <w:name w:val="NomeProjeto"/>
    <w:basedOn w:val="Normal"/>
    <w:rsid w:val="00757A62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NomeCliente">
    <w:name w:val="NomeCliente"/>
    <w:basedOn w:val="Normal"/>
    <w:rsid w:val="00757A62"/>
    <w:pPr>
      <w:jc w:val="right"/>
    </w:pPr>
    <w:rPr>
      <w:rFonts w:ascii="Verdana" w:hAnsi="Verdana" w:cs="Arial"/>
      <w:bCs/>
      <w:sz w:val="36"/>
      <w:szCs w:val="36"/>
    </w:rPr>
  </w:style>
  <w:style w:type="paragraph" w:styleId="Sumrio3">
    <w:name w:val="toc 3"/>
    <w:basedOn w:val="Normal"/>
    <w:next w:val="Normal"/>
    <w:autoRedefine/>
    <w:semiHidden/>
    <w:rsid w:val="00757A62"/>
    <w:pPr>
      <w:ind w:left="440"/>
    </w:pPr>
  </w:style>
  <w:style w:type="paragraph" w:customStyle="1" w:styleId="Dica">
    <w:name w:val="Dica"/>
    <w:basedOn w:val="Normal"/>
    <w:rsid w:val="00757A62"/>
    <w:rPr>
      <w:i/>
      <w:color w:val="008080"/>
      <w:szCs w:val="22"/>
    </w:rPr>
  </w:style>
  <w:style w:type="paragraph" w:customStyle="1" w:styleId="TituloTabela">
    <w:name w:val="Titulo Tabela"/>
    <w:basedOn w:val="Normal"/>
    <w:rsid w:val="00757A62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SubttuloTabela">
    <w:name w:val="Subtítulo Tabela"/>
    <w:basedOn w:val="Normal"/>
    <w:rsid w:val="00757A62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CabealhoTabela">
    <w:name w:val="Cabeçalho Tabela"/>
    <w:basedOn w:val="Normal"/>
    <w:rsid w:val="00757A62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CampoTabela">
    <w:name w:val="Campo Tabela"/>
    <w:basedOn w:val="Normal"/>
    <w:rsid w:val="00757A62"/>
    <w:pPr>
      <w:jc w:val="left"/>
    </w:pPr>
    <w:rPr>
      <w:sz w:val="18"/>
      <w:szCs w:val="18"/>
    </w:rPr>
  </w:style>
  <w:style w:type="table" w:customStyle="1" w:styleId="SqTabela">
    <w:name w:val="Sq_Tabela"/>
    <w:basedOn w:val="Tabelanormal"/>
    <w:rsid w:val="00757A62"/>
    <w:tblPr>
      <w:tblStyleRowBandSize w:val="1"/>
      <w:tblStyleColBandSize w:val="1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</w:tblPr>
    <w:tblStylePr w:type="firstRow">
      <w:rPr>
        <w:rFonts w:ascii="Arial" w:hAnsi="Arial"/>
        <w:b w:val="0"/>
        <w:color w:val="FFFFFF"/>
        <w:sz w:val="20"/>
      </w:rPr>
      <w:tblPr/>
      <w:tcPr>
        <w:tc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cBorders>
        <w:shd w:val="clear" w:color="auto" w:fill="333399"/>
      </w:tcPr>
    </w:tblStylePr>
    <w:tblStylePr w:type="band1Horz">
      <w:tblPr/>
      <w:tcPr>
        <w:shd w:val="clear" w:color="auto" w:fill="F3F7FF"/>
      </w:tcPr>
    </w:tblStylePr>
    <w:tblStylePr w:type="band2Horz">
      <w:tblPr/>
      <w:tcPr>
        <w:shd w:val="clear" w:color="auto" w:fill="EBEBFF"/>
      </w:tcPr>
    </w:tblStylePr>
  </w:style>
  <w:style w:type="paragraph" w:customStyle="1" w:styleId="Estilo2">
    <w:name w:val="Estilo2"/>
    <w:basedOn w:val="Ttulo2"/>
    <w:link w:val="Estilo2Char"/>
    <w:qFormat/>
    <w:rsid w:val="006507A2"/>
  </w:style>
  <w:style w:type="paragraph" w:customStyle="1" w:styleId="Estilo1">
    <w:name w:val="Estilo1"/>
    <w:basedOn w:val="Estilo2"/>
    <w:next w:val="Estilo2"/>
    <w:link w:val="Estilo1Char"/>
    <w:qFormat/>
    <w:rsid w:val="006507A2"/>
    <w:pPr>
      <w:numPr>
        <w:ilvl w:val="2"/>
      </w:numPr>
    </w:pPr>
  </w:style>
  <w:style w:type="character" w:customStyle="1" w:styleId="Ttulo1Char">
    <w:name w:val="Título 1 Char"/>
    <w:basedOn w:val="Fontepargpadro"/>
    <w:link w:val="Ttulo1"/>
    <w:rsid w:val="006507A2"/>
    <w:rPr>
      <w:rFonts w:ascii="Verdana" w:hAnsi="Verdana" w:cs="Arial"/>
      <w:b/>
      <w:bCs/>
      <w:sz w:val="24"/>
      <w:szCs w:val="22"/>
    </w:rPr>
  </w:style>
  <w:style w:type="character" w:customStyle="1" w:styleId="Ttulo2Char">
    <w:name w:val="Título 2 Char"/>
    <w:basedOn w:val="Ttulo1Char"/>
    <w:link w:val="Ttu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2Char">
    <w:name w:val="Estilo2 Char"/>
    <w:basedOn w:val="Ttulo2Char"/>
    <w:link w:val="Esti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1Char">
    <w:name w:val="Estilo1 Char"/>
    <w:basedOn w:val="Estilo2Char"/>
    <w:link w:val="Estilo1"/>
    <w:rsid w:val="006507A2"/>
    <w:rPr>
      <w:rFonts w:ascii="Verdana" w:hAnsi="Verdana" w:cs="Arial"/>
      <w:b/>
      <w:bCs/>
      <w:sz w:val="22"/>
      <w:szCs w:val="22"/>
    </w:rPr>
  </w:style>
  <w:style w:type="paragraph" w:customStyle="1" w:styleId="EstiloPrototipo3">
    <w:name w:val="Estilo Prototipo 3"/>
    <w:basedOn w:val="Ttulo3"/>
    <w:link w:val="EstiloPrototipo3Char"/>
    <w:qFormat/>
    <w:rsid w:val="00AB1061"/>
    <w:pPr>
      <w:numPr>
        <w:numId w:val="0"/>
      </w:numPr>
    </w:pPr>
  </w:style>
  <w:style w:type="character" w:customStyle="1" w:styleId="Ttulo3Char">
    <w:name w:val="Título 3 Char"/>
    <w:basedOn w:val="Ttulo2Char"/>
    <w:link w:val="Ttulo3"/>
    <w:rsid w:val="0014605A"/>
    <w:rPr>
      <w:rFonts w:ascii="Verdana" w:hAnsi="Verdana" w:cs="Arial"/>
      <w:b/>
      <w:bCs/>
      <w:sz w:val="22"/>
      <w:szCs w:val="22"/>
    </w:rPr>
  </w:style>
  <w:style w:type="character" w:customStyle="1" w:styleId="EstiloPrototipo3Char">
    <w:name w:val="Estilo Prototipo 3 Char"/>
    <w:basedOn w:val="Ttulo3Char"/>
    <w:link w:val="EstiloPrototipo3"/>
    <w:rsid w:val="00AB1061"/>
    <w:rPr>
      <w:rFonts w:ascii="Verdana" w:hAnsi="Verdana" w:cs="Arial"/>
      <w:b/>
      <w:bCs/>
      <w:sz w:val="22"/>
      <w:szCs w:val="22"/>
    </w:rPr>
  </w:style>
  <w:style w:type="paragraph" w:styleId="PargrafodaLista">
    <w:name w:val="List Paragraph"/>
    <w:basedOn w:val="Normal"/>
    <w:uiPriority w:val="34"/>
    <w:qFormat/>
    <w:rsid w:val="000514D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eastAsiaTheme="minorEastAsia" w:cs="Arial"/>
      <w:color w:val="000000"/>
      <w:sz w:val="20"/>
    </w:rPr>
  </w:style>
  <w:style w:type="paragraph" w:customStyle="1" w:styleId="Tabela1">
    <w:name w:val="Tabela 1"/>
    <w:basedOn w:val="Normal"/>
    <w:rsid w:val="000514D4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character" w:styleId="nfase">
    <w:name w:val="Emphasis"/>
    <w:basedOn w:val="Fontepargpadro"/>
    <w:uiPriority w:val="20"/>
    <w:qFormat/>
    <w:rsid w:val="00FB3C8F"/>
    <w:rPr>
      <w:i/>
      <w:iCs/>
    </w:rPr>
  </w:style>
  <w:style w:type="paragraph" w:customStyle="1" w:styleId="ng-binding">
    <w:name w:val="ng-binding"/>
    <w:basedOn w:val="Normal"/>
    <w:rsid w:val="00596253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Textodenotadefim">
    <w:name w:val="endnote text"/>
    <w:basedOn w:val="Normal"/>
    <w:link w:val="TextodenotadefimChar"/>
    <w:semiHidden/>
    <w:unhideWhenUsed/>
    <w:rsid w:val="00602595"/>
    <w:pPr>
      <w:spacing w:before="0" w:after="0"/>
    </w:pPr>
    <w:rPr>
      <w:sz w:val="20"/>
    </w:rPr>
  </w:style>
  <w:style w:type="character" w:customStyle="1" w:styleId="TextodenotadefimChar">
    <w:name w:val="Texto de nota de fim Char"/>
    <w:basedOn w:val="Fontepargpadro"/>
    <w:link w:val="Textodenotadefim"/>
    <w:semiHidden/>
    <w:rsid w:val="00602595"/>
    <w:rPr>
      <w:rFonts w:ascii="Arial" w:hAnsi="Arial"/>
    </w:rPr>
  </w:style>
  <w:style w:type="character" w:styleId="Refdenotadefim">
    <w:name w:val="endnote reference"/>
    <w:basedOn w:val="Fontepargpadro"/>
    <w:semiHidden/>
    <w:unhideWhenUsed/>
    <w:rsid w:val="00602595"/>
    <w:rPr>
      <w:vertAlign w:val="superscript"/>
    </w:rPr>
  </w:style>
  <w:style w:type="paragraph" w:styleId="Textodenotaderodap">
    <w:name w:val="footnote text"/>
    <w:basedOn w:val="Normal"/>
    <w:link w:val="TextodenotaderodapChar"/>
    <w:semiHidden/>
    <w:unhideWhenUsed/>
    <w:rsid w:val="00602595"/>
    <w:pPr>
      <w:spacing w:before="0" w:after="0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602595"/>
    <w:rPr>
      <w:rFonts w:ascii="Arial" w:hAnsi="Arial"/>
    </w:rPr>
  </w:style>
  <w:style w:type="character" w:styleId="Refdenotaderodap">
    <w:name w:val="footnote reference"/>
    <w:basedOn w:val="Fontepargpadro"/>
    <w:semiHidden/>
    <w:unhideWhenUsed/>
    <w:rsid w:val="0060259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01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406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8EC048-8ACC-47DF-A6F9-ADE6630C75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</Template>
  <TotalTime>16822</TotalTime>
  <Pages>5</Pages>
  <Words>536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 Nome Documento &gt;</vt:lpstr>
    </vt:vector>
  </TitlesOfParts>
  <Company>Squadra Tecnologia</Company>
  <LinksUpToDate>false</LinksUpToDate>
  <CharactersWithSpaces>3430</CharactersWithSpaces>
  <SharedDoc>false</SharedDoc>
  <HLinks>
    <vt:vector size="66" baseType="variant">
      <vt:variant>
        <vt:i4>1310769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_Toc194459173</vt:lpwstr>
      </vt:variant>
      <vt:variant>
        <vt:i4>1310769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_Toc194459172</vt:lpwstr>
      </vt:variant>
      <vt:variant>
        <vt:i4>1310769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_Toc194459171</vt:lpwstr>
      </vt:variant>
      <vt:variant>
        <vt:i4>1310769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_Toc194459170</vt:lpwstr>
      </vt:variant>
      <vt:variant>
        <vt:i4>1376305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_Toc194459169</vt:lpwstr>
      </vt:variant>
      <vt:variant>
        <vt:i4>1376305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_Toc194459168</vt:lpwstr>
      </vt:variant>
      <vt:variant>
        <vt:i4>1376305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_Toc194459167</vt:lpwstr>
      </vt:variant>
      <vt:variant>
        <vt:i4>1376305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_Toc194459166</vt:lpwstr>
      </vt:variant>
      <vt:variant>
        <vt:i4>1376305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_Toc194459165</vt:lpwstr>
      </vt:variant>
      <vt:variant>
        <vt:i4>1376305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_Toc194459164</vt:lpwstr>
      </vt:variant>
      <vt:variant>
        <vt:i4>1376305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_Toc194459163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 Nome Documento &gt;</dc:title>
  <dc:subject/>
  <dc:creator>adriel.moro</dc:creator>
  <cp:keywords/>
  <dc:description/>
  <cp:lastModifiedBy>squadra</cp:lastModifiedBy>
  <cp:revision>803</cp:revision>
  <cp:lastPrinted>2006-08-08T20:14:00Z</cp:lastPrinted>
  <dcterms:created xsi:type="dcterms:W3CDTF">2019-10-17T13:46:00Z</dcterms:created>
  <dcterms:modified xsi:type="dcterms:W3CDTF">2020-06-30T18:55:00Z</dcterms:modified>
</cp:coreProperties>
</file>