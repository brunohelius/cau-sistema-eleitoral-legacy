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1577935936"/>
        <w:placeholder>
          <w:docPart w:val="1E4C57D4E6EF4158AAFD3DA26D200D9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AE478CA" w14:textId="004E93F6" w:rsidR="00AE3B29" w:rsidRPr="00310A87" w:rsidRDefault="00B76890">
          <w:pPr>
            <w:pStyle w:val="TituloDocumento"/>
            <w:rPr>
              <w:sz w:val="52"/>
              <w:szCs w:val="52"/>
            </w:rPr>
          </w:pPr>
          <w:r w:rsidRPr="00310A87">
            <w:rPr>
              <w:sz w:val="52"/>
              <w:szCs w:val="52"/>
            </w:rPr>
            <w:t xml:space="preserve">HST162 - Aba Julgamento </w:t>
          </w:r>
          <w:r w:rsidR="00BB2FAB" w:rsidRPr="00310A87">
            <w:rPr>
              <w:sz w:val="52"/>
              <w:szCs w:val="52"/>
            </w:rPr>
            <w:t>2</w:t>
          </w:r>
          <w:r w:rsidRPr="00310A87">
            <w:rPr>
              <w:sz w:val="52"/>
              <w:szCs w:val="52"/>
            </w:rPr>
            <w:t>ª Instância – Corporativo</w:t>
          </w:r>
        </w:p>
      </w:sdtContent>
    </w:sdt>
    <w:p w14:paraId="0325C1F5" w14:textId="6380CED6" w:rsidR="00A735A5" w:rsidRPr="00310A87" w:rsidRDefault="00825F00">
      <w:pPr>
        <w:pStyle w:val="NomeProjeto"/>
      </w:pPr>
      <w:r w:rsidRPr="00310A87">
        <w:fldChar w:fldCharType="begin"/>
      </w:r>
      <w:r w:rsidR="00A735A5" w:rsidRPr="00310A87">
        <w:instrText xml:space="preserve"> ASK  NomePr</w:instrText>
      </w:r>
      <w:r w:rsidR="00C03F98" w:rsidRPr="00310A87">
        <w:instrText>oduto</w:instrText>
      </w:r>
      <w:r w:rsidR="00A735A5" w:rsidRPr="00310A87">
        <w:instrText xml:space="preserve"> "Informe o nome do </w:instrText>
      </w:r>
      <w:r w:rsidR="00C03F98" w:rsidRPr="00310A87">
        <w:instrText>produto</w:instrText>
      </w:r>
      <w:r w:rsidR="00A735A5" w:rsidRPr="00310A87">
        <w:instrText xml:space="preserve">"  \* MERGEFORMAT </w:instrText>
      </w:r>
      <w:r w:rsidRPr="00310A87">
        <w:fldChar w:fldCharType="separate"/>
      </w:r>
      <w:bookmarkStart w:id="0" w:name="NomeProjeto"/>
      <w:bookmarkStart w:id="1" w:name="NomeProduto"/>
      <w:r w:rsidR="00C03F98" w:rsidRPr="00310A87">
        <w:t>&lt;Nome do Produto&gt;</w:t>
      </w:r>
      <w:bookmarkEnd w:id="0"/>
      <w:bookmarkEnd w:id="1"/>
      <w:r w:rsidRPr="00310A87">
        <w:fldChar w:fldCharType="end"/>
      </w:r>
      <w:r w:rsidR="00B41C91" w:rsidRPr="00310A87">
        <w:t>Sistema Processo Eleitoral</w:t>
      </w:r>
    </w:p>
    <w:p w14:paraId="5A8E73EC" w14:textId="7BA1EBF9" w:rsidR="00A735A5" w:rsidRPr="00310A87" w:rsidRDefault="00825F00">
      <w:pPr>
        <w:pStyle w:val="NomeCliente"/>
      </w:pPr>
      <w:r w:rsidRPr="00310A87">
        <w:fldChar w:fldCharType="begin"/>
      </w:r>
      <w:r w:rsidR="00A735A5" w:rsidRPr="00310A87">
        <w:instrText xml:space="preserve"> ASK  NomeCliente "Informe o nome do cliente"  \* MERGEFORMAT </w:instrText>
      </w:r>
      <w:r w:rsidRPr="00310A87">
        <w:fldChar w:fldCharType="separate"/>
      </w:r>
      <w:bookmarkStart w:id="2" w:name="NomeCliente"/>
      <w:r w:rsidR="00C03F98" w:rsidRPr="00310A87">
        <w:t>&lt;Nome do cliente&gt;</w:t>
      </w:r>
      <w:bookmarkEnd w:id="2"/>
      <w:r w:rsidRPr="00310A87">
        <w:fldChar w:fldCharType="end"/>
      </w:r>
      <w:r w:rsidRPr="00310A87">
        <w:fldChar w:fldCharType="begin"/>
      </w:r>
      <w:r w:rsidR="00C42947" w:rsidRPr="00310A87">
        <w:instrText xml:space="preserve"> REF NomeCliente </w:instrText>
      </w:r>
      <w:r w:rsidR="00310A87">
        <w:instrText xml:space="preserve"> \* MERGEFORMAT </w:instrText>
      </w:r>
      <w:r w:rsidRPr="00310A87">
        <w:fldChar w:fldCharType="separate"/>
      </w:r>
      <w:r w:rsidR="00076318" w:rsidRPr="00310A87">
        <w:t>CAU</w:t>
      </w:r>
      <w:r w:rsidRPr="00310A87">
        <w:fldChar w:fldCharType="end"/>
      </w:r>
    </w:p>
    <w:p w14:paraId="26020D1D" w14:textId="77777777" w:rsidR="00A735A5" w:rsidRPr="00310A87" w:rsidRDefault="00A735A5">
      <w:pPr>
        <w:pStyle w:val="NomeCliente"/>
        <w:sectPr w:rsidR="00A735A5" w:rsidRPr="00310A87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310A87" w:rsidRDefault="00E25943" w:rsidP="00E25943">
      <w:pPr>
        <w:pStyle w:val="Dica"/>
        <w:spacing w:after="0"/>
      </w:pPr>
    </w:p>
    <w:p w14:paraId="09D3AC62" w14:textId="77777777" w:rsidR="00A735A5" w:rsidRPr="00310A87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310A87">
        <w:br w:type="page"/>
      </w:r>
      <w:r w:rsidRPr="00310A87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310A87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310A8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310A87" w:rsidRDefault="00A735A5">
            <w:pPr>
              <w:jc w:val="center"/>
              <w:rPr>
                <w:b/>
                <w:bCs/>
              </w:rPr>
            </w:pPr>
            <w:r w:rsidRPr="00310A8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310A87" w:rsidRDefault="00A735A5">
            <w:pPr>
              <w:jc w:val="center"/>
              <w:rPr>
                <w:b/>
                <w:bCs/>
              </w:rPr>
            </w:pPr>
            <w:r w:rsidRPr="00310A8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310A87" w:rsidRDefault="00A735A5">
            <w:pPr>
              <w:jc w:val="center"/>
              <w:rPr>
                <w:b/>
                <w:bCs/>
              </w:rPr>
            </w:pPr>
            <w:r w:rsidRPr="00310A8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310A87" w:rsidRDefault="00A735A5">
            <w:pPr>
              <w:jc w:val="center"/>
              <w:rPr>
                <w:b/>
                <w:bCs/>
              </w:rPr>
            </w:pPr>
            <w:r w:rsidRPr="00310A87">
              <w:rPr>
                <w:b/>
                <w:bCs/>
              </w:rPr>
              <w:t>Observações</w:t>
            </w:r>
          </w:p>
        </w:tc>
      </w:tr>
      <w:tr w:rsidR="00D45825" w:rsidRPr="00310A87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310A87" w:rsidRDefault="001D2AE3">
            <w:pPr>
              <w:jc w:val="center"/>
            </w:pPr>
            <w:r w:rsidRPr="00310A87">
              <w:t>1.</w:t>
            </w:r>
            <w:r w:rsidR="00AE4111" w:rsidRPr="00310A87">
              <w:t>0</w:t>
            </w:r>
          </w:p>
        </w:tc>
        <w:tc>
          <w:tcPr>
            <w:tcW w:w="1425" w:type="dxa"/>
            <w:vAlign w:val="bottom"/>
          </w:tcPr>
          <w:p w14:paraId="3828512A" w14:textId="0083E182" w:rsidR="00A735A5" w:rsidRPr="00310A87" w:rsidRDefault="00CA6167" w:rsidP="003F1DD3">
            <w:pPr>
              <w:jc w:val="center"/>
            </w:pPr>
            <w:r w:rsidRPr="00310A87">
              <w:t>29/05/2020</w:t>
            </w:r>
          </w:p>
        </w:tc>
        <w:tc>
          <w:tcPr>
            <w:tcW w:w="2405" w:type="dxa"/>
            <w:vAlign w:val="center"/>
          </w:tcPr>
          <w:p w14:paraId="7DBE843B" w14:textId="41E622F9" w:rsidR="00A735A5" w:rsidRPr="00310A87" w:rsidRDefault="00CA6167">
            <w:pPr>
              <w:ind w:left="169"/>
              <w:jc w:val="left"/>
            </w:pPr>
            <w:r w:rsidRPr="00310A87">
              <w:t>Flávia Monteiro</w:t>
            </w:r>
          </w:p>
        </w:tc>
        <w:tc>
          <w:tcPr>
            <w:tcW w:w="4203" w:type="dxa"/>
          </w:tcPr>
          <w:p w14:paraId="2E715476" w14:textId="1CF9B743" w:rsidR="00A735A5" w:rsidRPr="00310A87" w:rsidRDefault="00470A14" w:rsidP="00B41C91">
            <w:pPr>
              <w:ind w:left="174"/>
              <w:jc w:val="left"/>
            </w:pPr>
            <w:r>
              <w:t>Em atendimento a OS1653</w:t>
            </w:r>
            <w:r w:rsidR="00CA6167" w:rsidRPr="00310A87">
              <w:t>:</w:t>
            </w:r>
          </w:p>
          <w:p w14:paraId="10E3D2AF" w14:textId="1A041F0C" w:rsidR="00CA6167" w:rsidRPr="00310A87" w:rsidRDefault="00CA6167" w:rsidP="00B41C91">
            <w:pPr>
              <w:ind w:left="174"/>
              <w:jc w:val="left"/>
            </w:pPr>
            <w:r w:rsidRPr="00310A87">
              <w:t>- Inclusão da funcionalidade.</w:t>
            </w:r>
          </w:p>
        </w:tc>
      </w:tr>
      <w:tr w:rsidR="00E70DE5" w:rsidRPr="00310A87" w14:paraId="113A2C98" w14:textId="77777777" w:rsidTr="007A4E34">
        <w:trPr>
          <w:cantSplit/>
          <w:jc w:val="center"/>
        </w:trPr>
        <w:tc>
          <w:tcPr>
            <w:tcW w:w="1589" w:type="dxa"/>
            <w:vAlign w:val="center"/>
          </w:tcPr>
          <w:p w14:paraId="61818872" w14:textId="71F2FB13" w:rsidR="00E70DE5" w:rsidRPr="00310A87" w:rsidRDefault="00E70DE5" w:rsidP="00E70DE5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center"/>
          </w:tcPr>
          <w:p w14:paraId="415C6ABC" w14:textId="119708EF" w:rsidR="00E70DE5" w:rsidRPr="00310A87" w:rsidRDefault="00E70DE5" w:rsidP="00E70DE5">
            <w:pPr>
              <w:jc w:val="center"/>
            </w:pPr>
            <w:r>
              <w:t>08/06/2020</w:t>
            </w:r>
          </w:p>
        </w:tc>
        <w:tc>
          <w:tcPr>
            <w:tcW w:w="2405" w:type="dxa"/>
            <w:vAlign w:val="center"/>
          </w:tcPr>
          <w:p w14:paraId="117788AA" w14:textId="6A3E6435" w:rsidR="00E70DE5" w:rsidRPr="00310A87" w:rsidRDefault="00E70DE5" w:rsidP="00E70DE5">
            <w:pPr>
              <w:ind w:left="708"/>
              <w:jc w:val="center"/>
            </w:pPr>
            <w:r w:rsidRPr="00CD0DB1">
              <w:t>Flávia Monteiro</w:t>
            </w:r>
          </w:p>
        </w:tc>
        <w:tc>
          <w:tcPr>
            <w:tcW w:w="4203" w:type="dxa"/>
          </w:tcPr>
          <w:p w14:paraId="7F534AF3" w14:textId="77777777" w:rsidR="00E70DE5" w:rsidRDefault="00E70DE5" w:rsidP="00E70DE5">
            <w:pPr>
              <w:ind w:left="174"/>
              <w:jc w:val="left"/>
            </w:pPr>
            <w:r>
              <w:t>Alterações realizadas durante desenvolvimento:</w:t>
            </w:r>
          </w:p>
          <w:p w14:paraId="31C2977C" w14:textId="396F5792" w:rsidR="00E70DE5" w:rsidRPr="00310A87" w:rsidRDefault="00E70DE5" w:rsidP="00E70DE5">
            <w:pPr>
              <w:jc w:val="center"/>
            </w:pPr>
            <w:r>
              <w:t>- Inclusão do campo “Julgamento Denunciado”.</w:t>
            </w:r>
            <w:r>
              <w:br/>
              <w:t>- Alteração do nome de campo. De: Julgado, para: “Julgamento Denunciante”.</w:t>
            </w:r>
          </w:p>
        </w:tc>
      </w:tr>
    </w:tbl>
    <w:p w14:paraId="7FCD6DB3" w14:textId="77777777" w:rsidR="00A735A5" w:rsidRPr="00310A87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310A87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310A87" w:rsidRDefault="00A4247F" w:rsidP="00A4247F">
      <w:pPr>
        <w:rPr>
          <w:rFonts w:cs="Arial"/>
          <w:szCs w:val="22"/>
        </w:rPr>
      </w:pPr>
    </w:p>
    <w:p w14:paraId="7AE1C47C" w14:textId="77777777" w:rsidR="00A4247F" w:rsidRPr="00310A87" w:rsidRDefault="00A4247F" w:rsidP="00A4247F">
      <w:pPr>
        <w:rPr>
          <w:rFonts w:cs="Arial"/>
          <w:szCs w:val="22"/>
        </w:rPr>
      </w:pPr>
    </w:p>
    <w:p w14:paraId="423BB385" w14:textId="77777777" w:rsidR="00A4247F" w:rsidRPr="00310A87" w:rsidRDefault="00A4247F" w:rsidP="00A4247F">
      <w:pPr>
        <w:rPr>
          <w:rFonts w:cs="Arial"/>
          <w:szCs w:val="22"/>
        </w:rPr>
      </w:pPr>
    </w:p>
    <w:p w14:paraId="0762D381" w14:textId="77777777" w:rsidR="00A4247F" w:rsidRPr="00310A87" w:rsidRDefault="00A4247F" w:rsidP="00A4247F">
      <w:pPr>
        <w:rPr>
          <w:rFonts w:cs="Arial"/>
          <w:szCs w:val="22"/>
        </w:rPr>
      </w:pPr>
    </w:p>
    <w:p w14:paraId="7558BBB3" w14:textId="77777777" w:rsidR="00A4247F" w:rsidRPr="00310A87" w:rsidRDefault="00A4247F" w:rsidP="00A4247F">
      <w:pPr>
        <w:rPr>
          <w:rFonts w:cs="Arial"/>
          <w:szCs w:val="22"/>
        </w:rPr>
      </w:pPr>
    </w:p>
    <w:p w14:paraId="6825B8F0" w14:textId="77777777" w:rsidR="00A4247F" w:rsidRPr="00310A87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310A87" w:rsidRDefault="00A4247F" w:rsidP="00A4247F">
      <w:pPr>
        <w:tabs>
          <w:tab w:val="left" w:pos="420"/>
        </w:tabs>
        <w:rPr>
          <w:rFonts w:cs="Arial"/>
          <w:szCs w:val="22"/>
        </w:rPr>
      </w:pPr>
      <w:r w:rsidRPr="00310A87">
        <w:rPr>
          <w:rFonts w:cs="Arial"/>
          <w:szCs w:val="22"/>
        </w:rPr>
        <w:tab/>
      </w:r>
    </w:p>
    <w:p w14:paraId="22CC31A1" w14:textId="77777777" w:rsidR="00A735A5" w:rsidRPr="00310A87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310A87">
        <w:rPr>
          <w:rFonts w:cs="Arial"/>
          <w:szCs w:val="22"/>
        </w:rPr>
        <w:br w:type="page"/>
      </w:r>
      <w:r w:rsidRPr="00310A87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310A87" w:rsidRDefault="00A735A5">
      <w:pPr>
        <w:jc w:val="center"/>
        <w:rPr>
          <w:rFonts w:cs="Arial"/>
          <w:b/>
          <w:szCs w:val="22"/>
        </w:rPr>
      </w:pPr>
    </w:p>
    <w:p w14:paraId="4D6F9B4A" w14:textId="77777777" w:rsidR="0034749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310A87">
        <w:fldChar w:fldCharType="begin"/>
      </w:r>
      <w:r w:rsidR="00A735A5" w:rsidRPr="00310A87">
        <w:instrText xml:space="preserve"> TOC \o "1-2" \h \z \u </w:instrText>
      </w:r>
      <w:r w:rsidRPr="00310A87">
        <w:fldChar w:fldCharType="separate"/>
      </w:r>
      <w:hyperlink w:anchor="_Toc41981888" w:history="1">
        <w:r w:rsidR="0034749D" w:rsidRPr="009F4552">
          <w:rPr>
            <w:rStyle w:val="Hyperlink"/>
            <w:noProof/>
          </w:rPr>
          <w:t>HST162 - Aba Julgamento 2ª Instância – Corporativo</w:t>
        </w:r>
        <w:r w:rsidR="0034749D">
          <w:rPr>
            <w:noProof/>
            <w:webHidden/>
          </w:rPr>
          <w:tab/>
        </w:r>
        <w:r w:rsidR="0034749D">
          <w:rPr>
            <w:noProof/>
            <w:webHidden/>
          </w:rPr>
          <w:fldChar w:fldCharType="begin"/>
        </w:r>
        <w:r w:rsidR="0034749D">
          <w:rPr>
            <w:noProof/>
            <w:webHidden/>
          </w:rPr>
          <w:instrText xml:space="preserve"> PAGEREF _Toc41981888 \h </w:instrText>
        </w:r>
        <w:r w:rsidR="0034749D">
          <w:rPr>
            <w:noProof/>
            <w:webHidden/>
          </w:rPr>
        </w:r>
        <w:r w:rsidR="0034749D">
          <w:rPr>
            <w:noProof/>
            <w:webHidden/>
          </w:rPr>
          <w:fldChar w:fldCharType="separate"/>
        </w:r>
        <w:r w:rsidR="0034749D">
          <w:rPr>
            <w:noProof/>
            <w:webHidden/>
          </w:rPr>
          <w:t>4</w:t>
        </w:r>
        <w:r w:rsidR="0034749D">
          <w:rPr>
            <w:noProof/>
            <w:webHidden/>
          </w:rPr>
          <w:fldChar w:fldCharType="end"/>
        </w:r>
      </w:hyperlink>
    </w:p>
    <w:p w14:paraId="4DA53CB9" w14:textId="77777777" w:rsidR="0034749D" w:rsidRDefault="00877A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89" w:history="1">
        <w:r w:rsidR="0034749D" w:rsidRPr="009F4552">
          <w:rPr>
            <w:rStyle w:val="Hyperlink"/>
            <w:noProof/>
          </w:rPr>
          <w:t>COMO PO</w:t>
        </w:r>
        <w:r w:rsidR="0034749D">
          <w:rPr>
            <w:noProof/>
            <w:webHidden/>
          </w:rPr>
          <w:tab/>
        </w:r>
        <w:r w:rsidR="0034749D">
          <w:rPr>
            <w:noProof/>
            <w:webHidden/>
          </w:rPr>
          <w:fldChar w:fldCharType="begin"/>
        </w:r>
        <w:r w:rsidR="0034749D">
          <w:rPr>
            <w:noProof/>
            <w:webHidden/>
          </w:rPr>
          <w:instrText xml:space="preserve"> PAGEREF _Toc41981889 \h </w:instrText>
        </w:r>
        <w:r w:rsidR="0034749D">
          <w:rPr>
            <w:noProof/>
            <w:webHidden/>
          </w:rPr>
        </w:r>
        <w:r w:rsidR="0034749D">
          <w:rPr>
            <w:noProof/>
            <w:webHidden/>
          </w:rPr>
          <w:fldChar w:fldCharType="separate"/>
        </w:r>
        <w:r w:rsidR="0034749D">
          <w:rPr>
            <w:noProof/>
            <w:webHidden/>
          </w:rPr>
          <w:t>4</w:t>
        </w:r>
        <w:r w:rsidR="0034749D">
          <w:rPr>
            <w:noProof/>
            <w:webHidden/>
          </w:rPr>
          <w:fldChar w:fldCharType="end"/>
        </w:r>
      </w:hyperlink>
    </w:p>
    <w:p w14:paraId="5717730D" w14:textId="77777777" w:rsidR="0034749D" w:rsidRDefault="00877A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90" w:history="1">
        <w:r w:rsidR="0034749D" w:rsidRPr="009F4552">
          <w:rPr>
            <w:rStyle w:val="Hyperlink"/>
            <w:noProof/>
          </w:rPr>
          <w:t>QUERO incluir nova funcionalidade</w:t>
        </w:r>
        <w:r w:rsidR="0034749D">
          <w:rPr>
            <w:noProof/>
            <w:webHidden/>
          </w:rPr>
          <w:tab/>
        </w:r>
        <w:r w:rsidR="0034749D">
          <w:rPr>
            <w:noProof/>
            <w:webHidden/>
          </w:rPr>
          <w:fldChar w:fldCharType="begin"/>
        </w:r>
        <w:r w:rsidR="0034749D">
          <w:rPr>
            <w:noProof/>
            <w:webHidden/>
          </w:rPr>
          <w:instrText xml:space="preserve"> PAGEREF _Toc41981890 \h </w:instrText>
        </w:r>
        <w:r w:rsidR="0034749D">
          <w:rPr>
            <w:noProof/>
            <w:webHidden/>
          </w:rPr>
        </w:r>
        <w:r w:rsidR="0034749D">
          <w:rPr>
            <w:noProof/>
            <w:webHidden/>
          </w:rPr>
          <w:fldChar w:fldCharType="separate"/>
        </w:r>
        <w:r w:rsidR="0034749D">
          <w:rPr>
            <w:noProof/>
            <w:webHidden/>
          </w:rPr>
          <w:t>4</w:t>
        </w:r>
        <w:r w:rsidR="0034749D">
          <w:rPr>
            <w:noProof/>
            <w:webHidden/>
          </w:rPr>
          <w:fldChar w:fldCharType="end"/>
        </w:r>
      </w:hyperlink>
    </w:p>
    <w:p w14:paraId="39A59E80" w14:textId="77777777" w:rsidR="0034749D" w:rsidRDefault="00877A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91" w:history="1">
        <w:r w:rsidR="0034749D" w:rsidRPr="009F4552">
          <w:rPr>
            <w:rStyle w:val="Hyperlink"/>
            <w:noProof/>
          </w:rPr>
          <w:t>PARA visualizar os dados do julgamento 2ª instancia de uma denúncia.</w:t>
        </w:r>
        <w:r w:rsidR="0034749D">
          <w:rPr>
            <w:noProof/>
            <w:webHidden/>
          </w:rPr>
          <w:tab/>
        </w:r>
        <w:r w:rsidR="0034749D">
          <w:rPr>
            <w:noProof/>
            <w:webHidden/>
          </w:rPr>
          <w:fldChar w:fldCharType="begin"/>
        </w:r>
        <w:r w:rsidR="0034749D">
          <w:rPr>
            <w:noProof/>
            <w:webHidden/>
          </w:rPr>
          <w:instrText xml:space="preserve"> PAGEREF _Toc41981891 \h </w:instrText>
        </w:r>
        <w:r w:rsidR="0034749D">
          <w:rPr>
            <w:noProof/>
            <w:webHidden/>
          </w:rPr>
        </w:r>
        <w:r w:rsidR="0034749D">
          <w:rPr>
            <w:noProof/>
            <w:webHidden/>
          </w:rPr>
          <w:fldChar w:fldCharType="separate"/>
        </w:r>
        <w:r w:rsidR="0034749D">
          <w:rPr>
            <w:noProof/>
            <w:webHidden/>
          </w:rPr>
          <w:t>4</w:t>
        </w:r>
        <w:r w:rsidR="0034749D">
          <w:rPr>
            <w:noProof/>
            <w:webHidden/>
          </w:rPr>
          <w:fldChar w:fldCharType="end"/>
        </w:r>
      </w:hyperlink>
    </w:p>
    <w:p w14:paraId="21BE7A1B" w14:textId="77777777" w:rsidR="0034749D" w:rsidRDefault="00877A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92" w:history="1">
        <w:r w:rsidR="0034749D" w:rsidRPr="009F4552">
          <w:rPr>
            <w:rStyle w:val="Hyperlink"/>
            <w:noProof/>
          </w:rPr>
          <w:t>PROTÓTIPO</w:t>
        </w:r>
        <w:r w:rsidR="0034749D">
          <w:rPr>
            <w:noProof/>
            <w:webHidden/>
          </w:rPr>
          <w:tab/>
        </w:r>
        <w:r w:rsidR="0034749D">
          <w:rPr>
            <w:noProof/>
            <w:webHidden/>
          </w:rPr>
          <w:fldChar w:fldCharType="begin"/>
        </w:r>
        <w:r w:rsidR="0034749D">
          <w:rPr>
            <w:noProof/>
            <w:webHidden/>
          </w:rPr>
          <w:instrText xml:space="preserve"> PAGEREF _Toc41981892 \h </w:instrText>
        </w:r>
        <w:r w:rsidR="0034749D">
          <w:rPr>
            <w:noProof/>
            <w:webHidden/>
          </w:rPr>
        </w:r>
        <w:r w:rsidR="0034749D">
          <w:rPr>
            <w:noProof/>
            <w:webHidden/>
          </w:rPr>
          <w:fldChar w:fldCharType="separate"/>
        </w:r>
        <w:r w:rsidR="0034749D">
          <w:rPr>
            <w:noProof/>
            <w:webHidden/>
          </w:rPr>
          <w:t>4</w:t>
        </w:r>
        <w:r w:rsidR="0034749D">
          <w:rPr>
            <w:noProof/>
            <w:webHidden/>
          </w:rPr>
          <w:fldChar w:fldCharType="end"/>
        </w:r>
      </w:hyperlink>
    </w:p>
    <w:p w14:paraId="235F1CFA" w14:textId="77777777" w:rsidR="0034749D" w:rsidRDefault="00877A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93" w:history="1">
        <w:r w:rsidR="0034749D" w:rsidRPr="009F4552">
          <w:rPr>
            <w:rStyle w:val="Hyperlink"/>
            <w:noProof/>
          </w:rPr>
          <w:t>CRITÉRIOS DE ACEITE</w:t>
        </w:r>
        <w:r w:rsidR="0034749D">
          <w:rPr>
            <w:noProof/>
            <w:webHidden/>
          </w:rPr>
          <w:tab/>
        </w:r>
        <w:r w:rsidR="0034749D">
          <w:rPr>
            <w:noProof/>
            <w:webHidden/>
          </w:rPr>
          <w:fldChar w:fldCharType="begin"/>
        </w:r>
        <w:r w:rsidR="0034749D">
          <w:rPr>
            <w:noProof/>
            <w:webHidden/>
          </w:rPr>
          <w:instrText xml:space="preserve"> PAGEREF _Toc41981893 \h </w:instrText>
        </w:r>
        <w:r w:rsidR="0034749D">
          <w:rPr>
            <w:noProof/>
            <w:webHidden/>
          </w:rPr>
        </w:r>
        <w:r w:rsidR="0034749D">
          <w:rPr>
            <w:noProof/>
            <w:webHidden/>
          </w:rPr>
          <w:fldChar w:fldCharType="separate"/>
        </w:r>
        <w:r w:rsidR="0034749D">
          <w:rPr>
            <w:noProof/>
            <w:webHidden/>
          </w:rPr>
          <w:t>9</w:t>
        </w:r>
        <w:r w:rsidR="0034749D">
          <w:rPr>
            <w:noProof/>
            <w:webHidden/>
          </w:rPr>
          <w:fldChar w:fldCharType="end"/>
        </w:r>
      </w:hyperlink>
    </w:p>
    <w:p w14:paraId="12E75B05" w14:textId="77777777" w:rsidR="0034749D" w:rsidRDefault="00877A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81894" w:history="1">
        <w:r w:rsidR="0034749D" w:rsidRPr="009F4552">
          <w:rPr>
            <w:rStyle w:val="Hyperlink"/>
            <w:noProof/>
          </w:rPr>
          <w:t>INFORMAÇÕES COMPLEMENTARES</w:t>
        </w:r>
        <w:r w:rsidR="0034749D">
          <w:rPr>
            <w:noProof/>
            <w:webHidden/>
          </w:rPr>
          <w:tab/>
        </w:r>
        <w:r w:rsidR="0034749D">
          <w:rPr>
            <w:noProof/>
            <w:webHidden/>
          </w:rPr>
          <w:fldChar w:fldCharType="begin"/>
        </w:r>
        <w:r w:rsidR="0034749D">
          <w:rPr>
            <w:noProof/>
            <w:webHidden/>
          </w:rPr>
          <w:instrText xml:space="preserve"> PAGEREF _Toc41981894 \h </w:instrText>
        </w:r>
        <w:r w:rsidR="0034749D">
          <w:rPr>
            <w:noProof/>
            <w:webHidden/>
          </w:rPr>
        </w:r>
        <w:r w:rsidR="0034749D">
          <w:rPr>
            <w:noProof/>
            <w:webHidden/>
          </w:rPr>
          <w:fldChar w:fldCharType="separate"/>
        </w:r>
        <w:r w:rsidR="0034749D">
          <w:rPr>
            <w:noProof/>
            <w:webHidden/>
          </w:rPr>
          <w:t>10</w:t>
        </w:r>
        <w:r w:rsidR="0034749D">
          <w:rPr>
            <w:noProof/>
            <w:webHidden/>
          </w:rPr>
          <w:fldChar w:fldCharType="end"/>
        </w:r>
      </w:hyperlink>
    </w:p>
    <w:p w14:paraId="46621B27" w14:textId="77777777" w:rsidR="00A735A5" w:rsidRPr="00310A87" w:rsidRDefault="00825F00">
      <w:r w:rsidRPr="00310A87">
        <w:fldChar w:fldCharType="end"/>
      </w:r>
    </w:p>
    <w:p w14:paraId="3CB87937" w14:textId="77777777" w:rsidR="00A735A5" w:rsidRPr="00310A87" w:rsidRDefault="00A735A5">
      <w:pPr>
        <w:pStyle w:val="Dica"/>
      </w:pPr>
    </w:p>
    <w:p w14:paraId="0C0F08DA" w14:textId="431D7E48" w:rsidR="00A735A5" w:rsidRPr="00310A87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310A87">
        <w:br w:type="page"/>
      </w:r>
      <w:bookmarkStart w:id="3" w:name="_Toc41981888"/>
      <w:sdt>
        <w:sdtPr>
          <w:alias w:val="Assunto"/>
          <w:tag w:val=""/>
          <w:id w:val="-1559624309"/>
          <w:placeholder>
            <w:docPart w:val="8B2644365D664BF883F297EF0262E8D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B2FAB" w:rsidRPr="00310A87">
            <w:t>HST162 - Aba Julgamento 2ª Instância – Corporativo</w:t>
          </w:r>
        </w:sdtContent>
      </w:sdt>
      <w:bookmarkEnd w:id="3"/>
    </w:p>
    <w:p w14:paraId="37D34CD1" w14:textId="554ED446" w:rsidR="002B1554" w:rsidRPr="00310A87" w:rsidRDefault="00CE176F" w:rsidP="00C64B05">
      <w:pPr>
        <w:pStyle w:val="Ttulo2"/>
        <w:numPr>
          <w:ilvl w:val="0"/>
          <w:numId w:val="0"/>
        </w:numPr>
      </w:pPr>
      <w:bookmarkStart w:id="4" w:name="_Toc41981889"/>
      <w:r w:rsidRPr="00310A87">
        <w:t>COMO</w:t>
      </w:r>
      <w:r w:rsidR="00C64B05" w:rsidRPr="00310A87">
        <w:t xml:space="preserve"> </w:t>
      </w:r>
      <w:r w:rsidR="00D37F3F" w:rsidRPr="00310A87">
        <w:rPr>
          <w:b w:val="0"/>
        </w:rPr>
        <w:t>PO</w:t>
      </w:r>
      <w:bookmarkEnd w:id="4"/>
    </w:p>
    <w:p w14:paraId="4036BB8D" w14:textId="2506350C" w:rsidR="00CE176F" w:rsidRPr="00310A87" w:rsidRDefault="00CE176F" w:rsidP="005A4527">
      <w:pPr>
        <w:pStyle w:val="Ttulo2"/>
        <w:numPr>
          <w:ilvl w:val="0"/>
          <w:numId w:val="0"/>
        </w:numPr>
      </w:pPr>
      <w:bookmarkStart w:id="5" w:name="_Toc41981890"/>
      <w:r w:rsidRPr="00310A87">
        <w:t>QUERO</w:t>
      </w:r>
      <w:r w:rsidR="005A4527" w:rsidRPr="00310A87">
        <w:t xml:space="preserve"> </w:t>
      </w:r>
      <w:r w:rsidR="00D37F3F" w:rsidRPr="00310A87">
        <w:rPr>
          <w:b w:val="0"/>
        </w:rPr>
        <w:t>incluir nova funcionalidade</w:t>
      </w:r>
      <w:bookmarkEnd w:id="5"/>
    </w:p>
    <w:p w14:paraId="38E7497A" w14:textId="15B7DB2B" w:rsidR="00A735A5" w:rsidRPr="00310A87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1981891"/>
      <w:r w:rsidRPr="00310A87">
        <w:t>PARA</w:t>
      </w:r>
      <w:r w:rsidR="005A4527" w:rsidRPr="00310A87">
        <w:t xml:space="preserve"> </w:t>
      </w:r>
      <w:r w:rsidR="00D37F3F" w:rsidRPr="00310A87">
        <w:rPr>
          <w:b w:val="0"/>
        </w:rPr>
        <w:t>visualizar os dados do julgamento 2ª instancia de uma denúncia.</w:t>
      </w:r>
      <w:bookmarkEnd w:id="6"/>
    </w:p>
    <w:p w14:paraId="0334364E" w14:textId="4F02E639" w:rsidR="00353CEF" w:rsidRPr="00310A87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1981892"/>
      <w:r w:rsidRPr="00310A87">
        <w:t>PROTÓTIPO</w:t>
      </w:r>
      <w:bookmarkEnd w:id="7"/>
      <w:bookmarkEnd w:id="8"/>
    </w:p>
    <w:p w14:paraId="22840805" w14:textId="77777777" w:rsidR="00BB7917" w:rsidRPr="00310A87" w:rsidRDefault="00BB7917" w:rsidP="00E245A1"/>
    <w:p w14:paraId="7BB94649" w14:textId="588F26FE" w:rsidR="002E2F62" w:rsidRPr="00310A87" w:rsidRDefault="00D73934" w:rsidP="002E2F62">
      <w:pPr>
        <w:pStyle w:val="EstiloPrototipo3"/>
        <w:numPr>
          <w:ilvl w:val="0"/>
          <w:numId w:val="3"/>
        </w:numPr>
      </w:pPr>
      <w:bookmarkStart w:id="9" w:name="_Ref26368229"/>
      <w:r>
        <w:lastRenderedPageBreak/>
        <w:t>Dados apresentados do</w:t>
      </w:r>
      <w:r w:rsidR="00BE0CCB" w:rsidRPr="00310A87">
        <w:t xml:space="preserve"> </w:t>
      </w:r>
      <w:r w:rsidR="00F1769A" w:rsidRPr="00310A87">
        <w:t xml:space="preserve">Julgamento </w:t>
      </w:r>
      <w:r>
        <w:t xml:space="preserve">em </w:t>
      </w:r>
      <w:r w:rsidR="00E245A1" w:rsidRPr="00310A87">
        <w:t>2</w:t>
      </w:r>
      <w:r w:rsidR="00F1769A" w:rsidRPr="00310A87">
        <w:t>ª Instância</w:t>
      </w:r>
      <w:r w:rsidR="00BE0CCB" w:rsidRPr="00310A87">
        <w:t xml:space="preserve"> </w:t>
      </w:r>
      <w:bookmarkEnd w:id="9"/>
      <w:r w:rsidR="00106B84">
        <w:t xml:space="preserve">- </w:t>
      </w:r>
      <w:r w:rsidR="009E73FC">
        <w:t>“</w:t>
      </w:r>
      <w:r w:rsidR="0050138D">
        <w:t>Não houve sansão</w:t>
      </w:r>
      <w:r w:rsidR="009E73FC">
        <w:t>”</w:t>
      </w:r>
    </w:p>
    <w:p w14:paraId="2795A9CA" w14:textId="44780D09" w:rsidR="00C95C24" w:rsidRDefault="00D73934" w:rsidP="00E245A1">
      <w:pPr>
        <w:rPr>
          <w:noProof/>
        </w:rPr>
      </w:pPr>
      <w:r w:rsidRPr="00D73934">
        <w:rPr>
          <w:noProof/>
        </w:rPr>
        <w:t xml:space="preserve"> </w:t>
      </w:r>
      <w:r w:rsidR="00DA1113">
        <w:rPr>
          <w:noProof/>
        </w:rPr>
        <w:drawing>
          <wp:inline distT="0" distB="0" distL="0" distR="0" wp14:anchorId="4C98ED02" wp14:editId="25BA9C3D">
            <wp:extent cx="5760085" cy="6889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C0C8" w14:textId="7BF6BA33" w:rsidR="00574974" w:rsidRDefault="009E73FC" w:rsidP="00574974">
      <w:pPr>
        <w:pStyle w:val="EstiloPrototipo3"/>
        <w:numPr>
          <w:ilvl w:val="0"/>
          <w:numId w:val="3"/>
        </w:numPr>
      </w:pPr>
      <w:r>
        <w:lastRenderedPageBreak/>
        <w:t>Dados apresentados do</w:t>
      </w:r>
      <w:r w:rsidRPr="00310A87">
        <w:t xml:space="preserve"> Julgamento </w:t>
      </w:r>
      <w:r>
        <w:t xml:space="preserve">em </w:t>
      </w:r>
      <w:r w:rsidRPr="00310A87">
        <w:t xml:space="preserve">2ª Instância </w:t>
      </w:r>
      <w:r>
        <w:t xml:space="preserve">para o tipo de julgamento </w:t>
      </w:r>
      <w:r w:rsidR="00574974">
        <w:t>“</w:t>
      </w:r>
      <w:r w:rsidR="00DA1113">
        <w:t>Advertê</w:t>
      </w:r>
      <w:r w:rsidR="000B63BE">
        <w:t>ncia</w:t>
      </w:r>
      <w:r w:rsidR="00574974">
        <w:t>”</w:t>
      </w:r>
    </w:p>
    <w:p w14:paraId="7592007B" w14:textId="360822BC" w:rsidR="00574974" w:rsidRPr="00574974" w:rsidRDefault="00DA1113" w:rsidP="00574974">
      <w:r>
        <w:rPr>
          <w:noProof/>
        </w:rPr>
        <w:drawing>
          <wp:inline distT="0" distB="0" distL="0" distR="0" wp14:anchorId="71294DC7" wp14:editId="1D022CC3">
            <wp:extent cx="5760085" cy="68897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F7DF" w14:textId="2A748E69" w:rsidR="00D73934" w:rsidRPr="00310A87" w:rsidRDefault="009E73FC" w:rsidP="00705686">
      <w:pPr>
        <w:pStyle w:val="EstiloPrototipo3"/>
        <w:numPr>
          <w:ilvl w:val="0"/>
          <w:numId w:val="3"/>
        </w:numPr>
      </w:pPr>
      <w:r>
        <w:lastRenderedPageBreak/>
        <w:t>Dados apresentados do</w:t>
      </w:r>
      <w:r w:rsidRPr="00310A87">
        <w:t xml:space="preserve"> Julgamento </w:t>
      </w:r>
      <w:r>
        <w:t xml:space="preserve">em </w:t>
      </w:r>
      <w:r w:rsidRPr="00310A87">
        <w:t xml:space="preserve">2ª Instância </w:t>
      </w:r>
      <w:r>
        <w:t xml:space="preserve">para o tipo de julgamento </w:t>
      </w:r>
      <w:r w:rsidR="00705686">
        <w:t>“</w:t>
      </w:r>
      <w:r w:rsidR="000B63BE">
        <w:t>Cassação do registro de candidatura</w:t>
      </w:r>
      <w:r w:rsidR="00705686">
        <w:t>”</w:t>
      </w:r>
    </w:p>
    <w:p w14:paraId="2BF2BD05" w14:textId="60241EC6" w:rsidR="00A148FF" w:rsidRDefault="00DA1113" w:rsidP="00E245A1">
      <w:r>
        <w:rPr>
          <w:noProof/>
        </w:rPr>
        <w:drawing>
          <wp:inline distT="0" distB="0" distL="0" distR="0" wp14:anchorId="64BD8072" wp14:editId="0DDDBF60">
            <wp:extent cx="5760085" cy="68897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EA2" w14:textId="247C1364" w:rsidR="00705686" w:rsidRDefault="009E73FC" w:rsidP="007E5A00">
      <w:pPr>
        <w:pStyle w:val="EstiloPrototipo3"/>
        <w:numPr>
          <w:ilvl w:val="0"/>
          <w:numId w:val="3"/>
        </w:numPr>
      </w:pPr>
      <w:r>
        <w:lastRenderedPageBreak/>
        <w:t>Dados apresentados do</w:t>
      </w:r>
      <w:r w:rsidRPr="00310A87">
        <w:t xml:space="preserve"> Julgamento </w:t>
      </w:r>
      <w:r>
        <w:t xml:space="preserve">em </w:t>
      </w:r>
      <w:r w:rsidRPr="00310A87">
        <w:t xml:space="preserve">2ª Instância </w:t>
      </w:r>
      <w:r>
        <w:t>para o tipo de julgamento “</w:t>
      </w:r>
      <w:r w:rsidR="00984DD5">
        <w:t>Suspensão de Propaganda</w:t>
      </w:r>
      <w:r>
        <w:t>”</w:t>
      </w:r>
    </w:p>
    <w:p w14:paraId="30D4CB01" w14:textId="60BD53AF" w:rsidR="007E5A00" w:rsidRDefault="00DA1113" w:rsidP="007E5A00">
      <w:r>
        <w:rPr>
          <w:noProof/>
        </w:rPr>
        <w:drawing>
          <wp:inline distT="0" distB="0" distL="0" distR="0" wp14:anchorId="5A405C94" wp14:editId="6707255E">
            <wp:extent cx="5760085" cy="68897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1BAD" w14:textId="77777777" w:rsidR="007E5A00" w:rsidRDefault="007E5A00" w:rsidP="007E5A00"/>
    <w:p w14:paraId="684C1D5D" w14:textId="2BE8B7CA" w:rsidR="007E5A00" w:rsidRDefault="00984DD5" w:rsidP="00984DD5">
      <w:pPr>
        <w:pStyle w:val="EstiloPrototipo3"/>
        <w:numPr>
          <w:ilvl w:val="0"/>
          <w:numId w:val="3"/>
        </w:numPr>
      </w:pPr>
      <w:r>
        <w:lastRenderedPageBreak/>
        <w:t>Dados apresentados do</w:t>
      </w:r>
      <w:r w:rsidRPr="00310A87">
        <w:t xml:space="preserve"> Julgamento </w:t>
      </w:r>
      <w:r>
        <w:t xml:space="preserve">em </w:t>
      </w:r>
      <w:r w:rsidRPr="00310A87">
        <w:t xml:space="preserve">2ª Instância </w:t>
      </w:r>
      <w:r>
        <w:t>para o tipo de julgamento “Suspensão de Propaganda acrescido de multa”</w:t>
      </w:r>
    </w:p>
    <w:p w14:paraId="19DF8AF0" w14:textId="0554C147" w:rsidR="00984DD5" w:rsidRDefault="00DA1113" w:rsidP="00984DD5">
      <w:r>
        <w:rPr>
          <w:noProof/>
        </w:rPr>
        <w:drawing>
          <wp:inline distT="0" distB="0" distL="0" distR="0" wp14:anchorId="1F8777F1" wp14:editId="459B371C">
            <wp:extent cx="5760085" cy="68897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E8C3" w14:textId="77777777" w:rsidR="00984DD5" w:rsidRPr="00984DD5" w:rsidRDefault="00984DD5" w:rsidP="00984DD5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445"/>
        <w:gridCol w:w="1559"/>
        <w:gridCol w:w="1418"/>
        <w:gridCol w:w="992"/>
        <w:gridCol w:w="1134"/>
        <w:gridCol w:w="2122"/>
      </w:tblGrid>
      <w:tr w:rsidR="00940BC9" w:rsidRPr="00310A87" w14:paraId="0983E7B9" w14:textId="77777777" w:rsidTr="0008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09AB0F8" w14:textId="27C2B25D" w:rsidR="00940BC9" w:rsidRPr="00310A87" w:rsidRDefault="00392C55" w:rsidP="00087B96">
            <w:pPr>
              <w:pStyle w:val="EstiloPrototipo3"/>
              <w:jc w:val="center"/>
            </w:pPr>
            <w:r w:rsidRPr="00310A87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940BC9" w:rsidRPr="00310A87" w14:paraId="7BCF446D" w14:textId="77777777" w:rsidTr="00A6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45D5E94" w14:textId="77777777" w:rsidR="00940BC9" w:rsidRPr="00310A8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ID</w:t>
            </w:r>
          </w:p>
        </w:tc>
        <w:tc>
          <w:tcPr>
            <w:tcW w:w="1445" w:type="dxa"/>
            <w:shd w:val="clear" w:color="auto" w:fill="B3B3B3"/>
          </w:tcPr>
          <w:p w14:paraId="2D021A59" w14:textId="77777777" w:rsidR="00940BC9" w:rsidRPr="00310A8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B9A638" w14:textId="77777777" w:rsidR="00940BC9" w:rsidRPr="00310A8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Descrição</w:t>
            </w:r>
          </w:p>
        </w:tc>
        <w:tc>
          <w:tcPr>
            <w:tcW w:w="1418" w:type="dxa"/>
            <w:shd w:val="clear" w:color="auto" w:fill="B3B3B3"/>
          </w:tcPr>
          <w:p w14:paraId="212A7CAD" w14:textId="77777777" w:rsidR="00940BC9" w:rsidRPr="00310A8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75FDB383" w14:textId="77777777" w:rsidR="00940BC9" w:rsidRPr="00310A8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0DCB169" w14:textId="77777777" w:rsidR="00940BC9" w:rsidRPr="00310A8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Formato</w:t>
            </w:r>
          </w:p>
        </w:tc>
        <w:tc>
          <w:tcPr>
            <w:tcW w:w="2122" w:type="dxa"/>
            <w:shd w:val="clear" w:color="auto" w:fill="B3B3B3"/>
          </w:tcPr>
          <w:p w14:paraId="4D8ED6B2" w14:textId="77777777" w:rsidR="00940BC9" w:rsidRPr="00310A8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310A87">
              <w:rPr>
                <w:b/>
                <w:sz w:val="20"/>
              </w:rPr>
              <w:t>Restrições</w:t>
            </w:r>
          </w:p>
        </w:tc>
      </w:tr>
      <w:tr w:rsidR="00782F8B" w:rsidRPr="00310A87" w14:paraId="27A7B872" w14:textId="77777777" w:rsidTr="00A67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9E0153C" w14:textId="77777777" w:rsidR="00782F8B" w:rsidRPr="00310A87" w:rsidRDefault="00782F8B" w:rsidP="00782F8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349B74E4" w14:textId="762F4AA2" w:rsidR="00782F8B" w:rsidRPr="00310A87" w:rsidRDefault="00782F8B" w:rsidP="00782F8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559" w:type="dxa"/>
          </w:tcPr>
          <w:p w14:paraId="4AE01D5A" w14:textId="26F655E9" w:rsidR="00782F8B" w:rsidRPr="00310A87" w:rsidRDefault="00782F8B" w:rsidP="00782F8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número da denúncia.</w:t>
            </w:r>
          </w:p>
        </w:tc>
        <w:tc>
          <w:tcPr>
            <w:tcW w:w="1418" w:type="dxa"/>
          </w:tcPr>
          <w:p w14:paraId="12D2ED53" w14:textId="0074DB0D" w:rsidR="00782F8B" w:rsidRPr="00310A87" w:rsidRDefault="00782F8B" w:rsidP="00782F8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40E744A5" w14:textId="1E043A4C" w:rsidR="00782F8B" w:rsidRPr="00310A87" w:rsidRDefault="00782F8B" w:rsidP="001F5BD6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3415054" w14:textId="503CEF25" w:rsidR="00782F8B" w:rsidRPr="00310A87" w:rsidRDefault="00782F8B" w:rsidP="002400F2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448405DF" w14:textId="1FB41EDF" w:rsidR="0010475F" w:rsidRPr="00310A87" w:rsidRDefault="0010475F" w:rsidP="00347423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1623BCD0" w14:textId="176118FE" w:rsidR="00347423" w:rsidRPr="00310A87" w:rsidRDefault="00347423" w:rsidP="00347423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</w:t>
            </w:r>
            <w:r w:rsidR="0010475F" w:rsidRPr="00310A87">
              <w:rPr>
                <w:sz w:val="18"/>
                <w:szCs w:val="18"/>
              </w:rPr>
              <w:t>;</w:t>
            </w:r>
          </w:p>
          <w:p w14:paraId="7BB34695" w14:textId="740F2830" w:rsidR="00782F8B" w:rsidRPr="00310A87" w:rsidRDefault="00347423" w:rsidP="00347423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</w:tc>
      </w:tr>
      <w:tr w:rsidR="00641E9B" w:rsidRPr="00310A87" w14:paraId="471DC853" w14:textId="77777777" w:rsidTr="00A6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6F9B517" w14:textId="77777777" w:rsidR="00641E9B" w:rsidRPr="00310A87" w:rsidRDefault="00641E9B" w:rsidP="00641E9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34A4D9DF" w14:textId="4F270123" w:rsidR="00641E9B" w:rsidRPr="00310A87" w:rsidRDefault="00641E9B" w:rsidP="00641E9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559" w:type="dxa"/>
          </w:tcPr>
          <w:p w14:paraId="3347016D" w14:textId="7056E7C1" w:rsidR="00641E9B" w:rsidRPr="00310A87" w:rsidRDefault="00641E9B" w:rsidP="00641E9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data e a hora em que o julgamento foi cadastrado.</w:t>
            </w:r>
          </w:p>
        </w:tc>
        <w:tc>
          <w:tcPr>
            <w:tcW w:w="1418" w:type="dxa"/>
          </w:tcPr>
          <w:p w14:paraId="460E7C07" w14:textId="75A406DD" w:rsidR="00641E9B" w:rsidRPr="00310A87" w:rsidRDefault="0052445E" w:rsidP="00641E9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Data/Hora</w:t>
            </w:r>
          </w:p>
        </w:tc>
        <w:tc>
          <w:tcPr>
            <w:tcW w:w="992" w:type="dxa"/>
          </w:tcPr>
          <w:p w14:paraId="34B8F2AF" w14:textId="351CD181" w:rsidR="00641E9B" w:rsidRPr="00310A87" w:rsidRDefault="0052445E" w:rsidP="0052445E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642EAC2" w14:textId="4ECD7F2A" w:rsidR="00641E9B" w:rsidRPr="00310A87" w:rsidRDefault="0052445E" w:rsidP="00641E9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proofErr w:type="spellStart"/>
            <w:proofErr w:type="gramStart"/>
            <w:r w:rsidRPr="00310A87">
              <w:rPr>
                <w:sz w:val="18"/>
                <w:szCs w:val="18"/>
              </w:rPr>
              <w:t>dd</w:t>
            </w:r>
            <w:proofErr w:type="spellEnd"/>
            <w:proofErr w:type="gramEnd"/>
            <w:r w:rsidRPr="00310A87">
              <w:rPr>
                <w:sz w:val="18"/>
                <w:szCs w:val="18"/>
              </w:rPr>
              <w:t>/mm/</w:t>
            </w:r>
            <w:proofErr w:type="spellStart"/>
            <w:r w:rsidRPr="00310A87">
              <w:rPr>
                <w:sz w:val="18"/>
                <w:szCs w:val="18"/>
              </w:rPr>
              <w:t>aaaa</w:t>
            </w:r>
            <w:proofErr w:type="spellEnd"/>
            <w:r w:rsidRPr="00310A87">
              <w:rPr>
                <w:sz w:val="18"/>
                <w:szCs w:val="18"/>
              </w:rPr>
              <w:t xml:space="preserve"> às </w:t>
            </w:r>
            <w:proofErr w:type="spellStart"/>
            <w:r w:rsidRPr="00310A87">
              <w:rPr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2122" w:type="dxa"/>
            <w:shd w:val="clear" w:color="auto" w:fill="FFFFFF" w:themeFill="background1"/>
          </w:tcPr>
          <w:p w14:paraId="286D5D62" w14:textId="77777777" w:rsidR="00641E9B" w:rsidRPr="00310A87" w:rsidRDefault="00641E9B" w:rsidP="00641E9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06A43213" w14:textId="77777777" w:rsidR="00641E9B" w:rsidRPr="00310A87" w:rsidRDefault="00641E9B" w:rsidP="00641E9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4034DD62" w14:textId="6421C297" w:rsidR="00641E9B" w:rsidRPr="00310A87" w:rsidRDefault="00641E9B" w:rsidP="00641E9B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</w:tc>
      </w:tr>
      <w:tr w:rsidR="00641E9B" w:rsidRPr="00310A87" w14:paraId="66136B31" w14:textId="77777777" w:rsidTr="00A67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F06FA35" w14:textId="77777777" w:rsidR="00641E9B" w:rsidRPr="00310A87" w:rsidRDefault="00641E9B" w:rsidP="00641E9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49B9BB5D" w14:textId="490A7B36" w:rsidR="00641E9B" w:rsidRPr="00310A87" w:rsidRDefault="00641E9B" w:rsidP="00641E9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310A87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310A87">
              <w:rPr>
                <w:rFonts w:cs="Arial"/>
                <w:sz w:val="18"/>
                <w:szCs w:val="18"/>
              </w:rPr>
              <w:t xml:space="preserve"> do tipo de recurso&gt;</w:t>
            </w:r>
            <w:r w:rsidR="00225F1F" w:rsidRPr="00310A87">
              <w:rPr>
                <w:rFonts w:cs="Arial"/>
                <w:sz w:val="18"/>
                <w:szCs w:val="18"/>
              </w:rPr>
              <w:t xml:space="preserve"> &lt;acrescido de multa&gt;</w:t>
            </w:r>
          </w:p>
        </w:tc>
        <w:tc>
          <w:tcPr>
            <w:tcW w:w="1559" w:type="dxa"/>
          </w:tcPr>
          <w:p w14:paraId="7555BF37" w14:textId="4FF2078A" w:rsidR="00641E9B" w:rsidRPr="00310A87" w:rsidRDefault="00993209" w:rsidP="00641E9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nome do tipo de julgamento da comissão.</w:t>
            </w:r>
          </w:p>
        </w:tc>
        <w:tc>
          <w:tcPr>
            <w:tcW w:w="1418" w:type="dxa"/>
          </w:tcPr>
          <w:p w14:paraId="7595986A" w14:textId="4FC42478" w:rsidR="00641E9B" w:rsidRPr="00310A87" w:rsidRDefault="00993209" w:rsidP="00641E9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07050908" w14:textId="1488D85B" w:rsidR="00641E9B" w:rsidRPr="00310A87" w:rsidRDefault="00925953" w:rsidP="00925953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382862" w14:textId="6FA058AA" w:rsidR="00641E9B" w:rsidRPr="00310A87" w:rsidRDefault="00925953" w:rsidP="00925953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4EA5678F" w14:textId="78CE3A3E" w:rsidR="00390948" w:rsidRDefault="00390948" w:rsidP="00FA15E3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“Sim” no campo “Existe sansão” tiver sido selecionado.</w:t>
            </w:r>
          </w:p>
          <w:p w14:paraId="6AE51EDC" w14:textId="77777777" w:rsidR="00FA15E3" w:rsidRPr="00310A87" w:rsidRDefault="00FA15E3" w:rsidP="00FA15E3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72DDDC2C" w14:textId="77777777" w:rsidR="00FA15E3" w:rsidRPr="00310A87" w:rsidRDefault="00FA15E3" w:rsidP="00FA15E3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3225991D" w14:textId="77777777" w:rsidR="00641E9B" w:rsidRPr="00310A87" w:rsidRDefault="00FA15E3" w:rsidP="00FA15E3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  <w:p w14:paraId="3516004C" w14:textId="77777777" w:rsidR="00225F1F" w:rsidRPr="00310A87" w:rsidRDefault="00225F1F" w:rsidP="00225F1F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“Acrescido de Multa” é apresentado somente o valor “Sim” do campo “Inserir Multa”, apresentado no cadastro de “Julgar Denúncia” tiver sido selecionado</w:t>
            </w:r>
            <w:r w:rsidR="00807B82" w:rsidRPr="00310A87">
              <w:rPr>
                <w:sz w:val="18"/>
                <w:szCs w:val="18"/>
              </w:rPr>
              <w:t>.</w:t>
            </w:r>
          </w:p>
          <w:p w14:paraId="70722572" w14:textId="2EC7A9D5" w:rsidR="00CF4549" w:rsidRPr="00310A87" w:rsidRDefault="00CF4549" w:rsidP="00225F1F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O (s) valor (es) é (são) apresentado (s) abaixo do </w:t>
            </w:r>
            <w:proofErr w:type="gramStart"/>
            <w:r w:rsidRPr="00310A87">
              <w:rPr>
                <w:sz w:val="18"/>
                <w:szCs w:val="18"/>
              </w:rPr>
              <w:t xml:space="preserve">ícone </w:t>
            </w:r>
            <w:r w:rsidRPr="00310A87">
              <w:rPr>
                <w:noProof/>
              </w:rPr>
              <w:drawing>
                <wp:inline distT="0" distB="0" distL="0" distR="0" wp14:anchorId="18810CD3" wp14:editId="443134E9">
                  <wp:extent cx="219456" cy="227897"/>
                  <wp:effectExtent l="0" t="0" r="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2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10A87">
              <w:rPr>
                <w:sz w:val="18"/>
                <w:szCs w:val="18"/>
              </w:rPr>
              <w:t>.</w:t>
            </w:r>
            <w:proofErr w:type="gramEnd"/>
          </w:p>
        </w:tc>
      </w:tr>
      <w:tr w:rsidR="00A62DBD" w:rsidRPr="00310A87" w14:paraId="657E401C" w14:textId="77777777" w:rsidTr="00A6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980FAAA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441D2958" w14:textId="1000C8A8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denunciante</w:t>
            </w:r>
          </w:p>
        </w:tc>
        <w:tc>
          <w:tcPr>
            <w:tcW w:w="1559" w:type="dxa"/>
          </w:tcPr>
          <w:p w14:paraId="2DC7E9CA" w14:textId="091E9E51" w:rsidR="00A62DBD" w:rsidRPr="00310A87" w:rsidRDefault="00A62DBD" w:rsidP="00A62DB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 xml:space="preserve">Apresenta </w:t>
            </w:r>
            <w:r>
              <w:rPr>
                <w:rFonts w:cs="Arial"/>
                <w:sz w:val="18"/>
                <w:szCs w:val="18"/>
              </w:rPr>
              <w:t>o tipo de julgamento</w:t>
            </w:r>
            <w:r w:rsidRPr="00CD0DB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6960B589" w14:textId="76AC2F43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3E2129BA" w14:textId="469E1321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94AA00F" w14:textId="3950A125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6542DF35" w14:textId="77777777" w:rsidR="00A62DBD" w:rsidRPr="00CD0DB1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Campo não editável.</w:t>
            </w:r>
          </w:p>
          <w:p w14:paraId="7FC28BE8" w14:textId="5179DB21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 xml:space="preserve">Dado recuperado do cadastro de julgamento 2ª instancia”. </w:t>
            </w:r>
          </w:p>
        </w:tc>
      </w:tr>
      <w:tr w:rsidR="00A62DBD" w:rsidRPr="00310A87" w14:paraId="32FDD9F4" w14:textId="77777777" w:rsidTr="00A67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C478115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0" w:name="_GoBack" w:colFirst="1" w:colLast="1"/>
          </w:p>
        </w:tc>
        <w:tc>
          <w:tcPr>
            <w:tcW w:w="1445" w:type="dxa"/>
          </w:tcPr>
          <w:p w14:paraId="7E2FB6ED" w14:textId="16F9C1AF" w:rsidR="00A62DBD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denunciado</w:t>
            </w:r>
          </w:p>
        </w:tc>
        <w:tc>
          <w:tcPr>
            <w:tcW w:w="1559" w:type="dxa"/>
          </w:tcPr>
          <w:p w14:paraId="07899A10" w14:textId="06880AE1" w:rsidR="00A62DBD" w:rsidRPr="00CD0DB1" w:rsidRDefault="00A62DBD" w:rsidP="00A62DB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 xml:space="preserve">Apresenta o tipo de </w:t>
            </w:r>
            <w:r>
              <w:rPr>
                <w:rFonts w:cs="Arial"/>
                <w:sz w:val="18"/>
                <w:szCs w:val="18"/>
              </w:rPr>
              <w:t>julgamento</w:t>
            </w:r>
            <w:r w:rsidRPr="00CD0DB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44E803F2" w14:textId="2C1604F9" w:rsidR="00A62DBD" w:rsidRPr="00CD0DB1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CD0DB1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13EC343B" w14:textId="63C996E0" w:rsidR="00A62DBD" w:rsidRPr="00CD0DB1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9C82B0" w14:textId="47AE0816" w:rsidR="00A62DBD" w:rsidRPr="00CD0DB1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7A78FF5E" w14:textId="77777777" w:rsidR="00A62DBD" w:rsidRPr="00CD0DB1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>Campo não editável.</w:t>
            </w:r>
          </w:p>
          <w:p w14:paraId="7A4E902C" w14:textId="0EE9AF04" w:rsidR="00A62DBD" w:rsidRPr="00CD0DB1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CD0DB1">
              <w:rPr>
                <w:sz w:val="18"/>
                <w:szCs w:val="18"/>
              </w:rPr>
              <w:t xml:space="preserve">Dado recuperado do cadastro de julgamento 2ª instancia”. </w:t>
            </w:r>
          </w:p>
        </w:tc>
      </w:tr>
      <w:bookmarkEnd w:id="10"/>
      <w:tr w:rsidR="00A62DBD" w:rsidRPr="00310A87" w14:paraId="70E25278" w14:textId="77777777" w:rsidTr="00A6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253ED72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18C92A0C" w14:textId="42311CBD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Sansão aplicada</w:t>
            </w:r>
          </w:p>
        </w:tc>
        <w:tc>
          <w:tcPr>
            <w:tcW w:w="1559" w:type="dxa"/>
          </w:tcPr>
          <w:p w14:paraId="785EDD1B" w14:textId="71285473" w:rsidR="00A62DBD" w:rsidRPr="00310A87" w:rsidRDefault="00A62DBD" w:rsidP="00A62DB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se houve ou não sansão.</w:t>
            </w:r>
          </w:p>
        </w:tc>
        <w:tc>
          <w:tcPr>
            <w:tcW w:w="1418" w:type="dxa"/>
          </w:tcPr>
          <w:p w14:paraId="6A555156" w14:textId="333CBF28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661E4C3F" w14:textId="3C7E3347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35FFE54" w14:textId="50820B26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27F2A146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2221C68F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04ACB682" w14:textId="04CB2469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</w:tc>
      </w:tr>
      <w:tr w:rsidR="00A62DBD" w:rsidRPr="00310A87" w14:paraId="3A93D25F" w14:textId="77777777" w:rsidTr="00A67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76E63B0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20F337E6" w14:textId="77777777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559" w:type="dxa"/>
          </w:tcPr>
          <w:p w14:paraId="2DB427AE" w14:textId="3ED5EB24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418" w:type="dxa"/>
          </w:tcPr>
          <w:p w14:paraId="73630FBB" w14:textId="6012F30A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3A5F6AC0" w14:textId="7D80C5FC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98F1E4A" w14:textId="4CAA52E9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181554FC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3D3B8737" w14:textId="4D17EF21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21D85298" w14:textId="77777777" w:rsidR="00A62DBD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2ª instancia”. </w:t>
            </w:r>
          </w:p>
          <w:p w14:paraId="01913466" w14:textId="332F9141" w:rsidR="00A62DBD" w:rsidRPr="00106B84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“Sim” no campo “Existe sansão” tiver sido selecionado.</w:t>
            </w:r>
          </w:p>
        </w:tc>
      </w:tr>
      <w:tr w:rsidR="00A62DBD" w:rsidRPr="00310A87" w14:paraId="75DC7C6C" w14:textId="77777777" w:rsidTr="00A6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F7DAF1B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23B37E6B" w14:textId="31BCBDAD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310A87">
              <w:rPr>
                <w:rFonts w:cs="Arial"/>
                <w:sz w:val="18"/>
                <w:szCs w:val="18"/>
              </w:rPr>
              <w:t>Qtde</w:t>
            </w:r>
            <w:proofErr w:type="spellEnd"/>
            <w:r w:rsidRPr="00310A87"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559" w:type="dxa"/>
          </w:tcPr>
          <w:p w14:paraId="3805A005" w14:textId="30C56127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quantidade de dias de suspensão de propaganda.</w:t>
            </w:r>
          </w:p>
        </w:tc>
        <w:tc>
          <w:tcPr>
            <w:tcW w:w="1418" w:type="dxa"/>
          </w:tcPr>
          <w:p w14:paraId="4AD8AECA" w14:textId="1F2CF4B4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75B66674" w14:textId="312D2D60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1855FA2" w14:textId="1AB46792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2122" w:type="dxa"/>
            <w:shd w:val="clear" w:color="auto" w:fill="FFFFFF" w:themeFill="background1"/>
          </w:tcPr>
          <w:p w14:paraId="7FCA9FF0" w14:textId="35009F30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obrigatório.</w:t>
            </w:r>
          </w:p>
          <w:p w14:paraId="15F61F23" w14:textId="34CAE893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editável.</w:t>
            </w:r>
          </w:p>
          <w:p w14:paraId="17AC8F1E" w14:textId="0A649DAA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  <w:p w14:paraId="24B2AE7B" w14:textId="6FC69636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é apresentado somente se o valor do campo “Julgamento da comissão” for “Suspensão de propaganda”. Do contrário este campo fica oculto.</w:t>
            </w:r>
          </w:p>
        </w:tc>
      </w:tr>
      <w:tr w:rsidR="00A62DBD" w:rsidRPr="00310A87" w14:paraId="793F149A" w14:textId="77777777" w:rsidTr="00A67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C00CB42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65826390" w14:textId="05C51496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559" w:type="dxa"/>
          </w:tcPr>
          <w:p w14:paraId="56327B2E" w14:textId="7004F9BF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valor percentual da multa.</w:t>
            </w:r>
          </w:p>
        </w:tc>
        <w:tc>
          <w:tcPr>
            <w:tcW w:w="1418" w:type="dxa"/>
          </w:tcPr>
          <w:p w14:paraId="69AC74D1" w14:textId="3D116D23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180A5F5A" w14:textId="6FF145F4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0F8C8F9" w14:textId="20CA0C29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&lt;00&gt;% em relação à anuidade</w:t>
            </w:r>
          </w:p>
        </w:tc>
        <w:tc>
          <w:tcPr>
            <w:tcW w:w="2122" w:type="dxa"/>
            <w:shd w:val="clear" w:color="auto" w:fill="FFFFFF" w:themeFill="background1"/>
          </w:tcPr>
          <w:p w14:paraId="095CD2D7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obrigatório;</w:t>
            </w:r>
          </w:p>
          <w:p w14:paraId="49113249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editável;</w:t>
            </w:r>
          </w:p>
          <w:p w14:paraId="72BE2E4B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Dado recuperado do cadastro de julgamento 2ª instancia”. </w:t>
            </w:r>
          </w:p>
          <w:p w14:paraId="4342EB06" w14:textId="08085FE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O campo é apresentado somente se tiver havido multa.</w:t>
            </w:r>
          </w:p>
        </w:tc>
      </w:tr>
      <w:tr w:rsidR="00A62DBD" w:rsidRPr="00310A87" w14:paraId="51F98E86" w14:textId="77777777" w:rsidTr="00A6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AB96A8F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3639E0B8" w14:textId="03458A80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559" w:type="dxa"/>
          </w:tcPr>
          <w:p w14:paraId="656EB48E" w14:textId="6069FAA7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a descrição informada no julgamento.</w:t>
            </w:r>
          </w:p>
        </w:tc>
        <w:tc>
          <w:tcPr>
            <w:tcW w:w="1418" w:type="dxa"/>
          </w:tcPr>
          <w:p w14:paraId="631190E3" w14:textId="67A011F6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33F0447C" w14:textId="459740EF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38011BB" w14:textId="311542B3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1978CCBD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obrigatório.</w:t>
            </w:r>
          </w:p>
          <w:p w14:paraId="4A53413B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Campo não editável.</w:t>
            </w:r>
          </w:p>
          <w:p w14:paraId="76FA54B7" w14:textId="77777777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Dado recuperado do cadastro de julgamento 2ª instancia”.</w:t>
            </w:r>
          </w:p>
          <w:p w14:paraId="14C4839B" w14:textId="21150345" w:rsidR="00A62DBD" w:rsidRPr="00310A87" w:rsidRDefault="00A62DBD" w:rsidP="00A62DBD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</w:p>
        </w:tc>
      </w:tr>
      <w:tr w:rsidR="00A62DBD" w:rsidRPr="00310A87" w14:paraId="3C2E4AAD" w14:textId="77777777" w:rsidTr="00A67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D526EA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7D42A92F" w14:textId="5DC06C6B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310A87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310A87">
              <w:rPr>
                <w:rFonts w:cs="Arial"/>
                <w:sz w:val="18"/>
                <w:szCs w:val="18"/>
              </w:rPr>
              <w:t xml:space="preserve"> do arquivo&gt;</w:t>
            </w:r>
          </w:p>
        </w:tc>
        <w:tc>
          <w:tcPr>
            <w:tcW w:w="1559" w:type="dxa"/>
          </w:tcPr>
          <w:p w14:paraId="0161698A" w14:textId="2ACD4FA3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Apresenta o nome do arquivo</w:t>
            </w:r>
          </w:p>
        </w:tc>
        <w:tc>
          <w:tcPr>
            <w:tcW w:w="1418" w:type="dxa"/>
          </w:tcPr>
          <w:p w14:paraId="111A712F" w14:textId="1CC9DDDE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3E74C555" w14:textId="075153DC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0C32822" w14:textId="560AD9F7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79E75ED7" w14:textId="37EC4599" w:rsidR="00A62DBD" w:rsidRPr="00310A87" w:rsidRDefault="00A62DBD" w:rsidP="00A62DBD">
            <w:pPr>
              <w:pStyle w:val="PargrafodaLista"/>
              <w:numPr>
                <w:ilvl w:val="0"/>
                <w:numId w:val="8"/>
              </w:numPr>
              <w:tabs>
                <w:tab w:val="left" w:pos="464"/>
              </w:tabs>
              <w:spacing w:before="60" w:after="60"/>
              <w:ind w:left="175" w:hanging="218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 xml:space="preserve">O nome do arquivo é recuperado do </w:t>
            </w:r>
            <w:r w:rsidRPr="00310A87">
              <w:rPr>
                <w:sz w:val="18"/>
                <w:szCs w:val="18"/>
              </w:rPr>
              <w:lastRenderedPageBreak/>
              <w:t>cadastro de julgamento 2ª instancia</w:t>
            </w:r>
          </w:p>
        </w:tc>
      </w:tr>
      <w:tr w:rsidR="00A62DBD" w:rsidRPr="00310A87" w14:paraId="7B1B0E98" w14:textId="77777777" w:rsidTr="0032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53BFAB4A" w14:textId="77777777" w:rsidR="00A62DBD" w:rsidRPr="00310A87" w:rsidRDefault="00A62DBD" w:rsidP="00A62DBD">
            <w:pPr>
              <w:pStyle w:val="EstiloPrototipo3"/>
              <w:jc w:val="center"/>
            </w:pPr>
            <w:r w:rsidRPr="00310A87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62DBD" w:rsidRPr="00310A87" w14:paraId="535BE570" w14:textId="77777777" w:rsidTr="00A67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DDD93E0" w14:textId="77777777" w:rsidR="00A62DBD" w:rsidRPr="00310A87" w:rsidRDefault="00A62DBD" w:rsidP="00A62DBD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</w:tcPr>
          <w:p w14:paraId="687EF979" w14:textId="6BD39AAC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 xml:space="preserve"> </w:t>
            </w:r>
            <w:r w:rsidRPr="00310A87">
              <w:rPr>
                <w:noProof/>
              </w:rPr>
              <w:drawing>
                <wp:inline distT="0" distB="0" distL="0" distR="0" wp14:anchorId="25E81F6B" wp14:editId="550A00C5">
                  <wp:extent cx="152381" cy="142857"/>
                  <wp:effectExtent l="0" t="0" r="63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A3595F5" w14:textId="08045B46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Quando acionado,</w:t>
            </w:r>
            <w:r w:rsidRPr="00310A87">
              <w:rPr>
                <w:sz w:val="18"/>
                <w:szCs w:val="18"/>
              </w:rPr>
              <w:t xml:space="preserve"> realiza o download do arquivo</w:t>
            </w:r>
            <w:r w:rsidRPr="00310A87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24C6D3A3" w14:textId="15DD7DD5" w:rsidR="00A62DBD" w:rsidRPr="00310A87" w:rsidRDefault="00A62DBD" w:rsidP="00A62DB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10A87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992" w:type="dxa"/>
          </w:tcPr>
          <w:p w14:paraId="7AB1E2D0" w14:textId="095346B8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CFB417" w14:textId="2A3AF22B" w:rsidR="00A62DBD" w:rsidRPr="00310A87" w:rsidRDefault="00A62DBD" w:rsidP="00A62DBD">
            <w:pPr>
              <w:tabs>
                <w:tab w:val="left" w:pos="46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310A87">
              <w:rPr>
                <w:sz w:val="18"/>
                <w:szCs w:val="18"/>
              </w:rPr>
              <w:t>-</w:t>
            </w:r>
          </w:p>
        </w:tc>
        <w:tc>
          <w:tcPr>
            <w:tcW w:w="2122" w:type="dxa"/>
            <w:shd w:val="clear" w:color="auto" w:fill="FFFFFF" w:themeFill="background1"/>
          </w:tcPr>
          <w:p w14:paraId="1CADD1F2" w14:textId="2A2E3E09" w:rsidR="00A62DBD" w:rsidRPr="00310A87" w:rsidRDefault="00A62DBD" w:rsidP="00A62DBD">
            <w:pPr>
              <w:pStyle w:val="PargrafodaLista"/>
              <w:tabs>
                <w:tab w:val="left" w:pos="464"/>
              </w:tabs>
              <w:spacing w:before="60" w:after="60"/>
              <w:ind w:left="175"/>
              <w:rPr>
                <w:sz w:val="18"/>
                <w:szCs w:val="18"/>
              </w:rPr>
            </w:pPr>
          </w:p>
        </w:tc>
      </w:tr>
    </w:tbl>
    <w:p w14:paraId="191943BD" w14:textId="77777777" w:rsidR="00082C94" w:rsidRPr="00310A87" w:rsidRDefault="00082C94" w:rsidP="00874558"/>
    <w:p w14:paraId="553CEAD4" w14:textId="77777777" w:rsidR="00082C94" w:rsidRPr="00310A87" w:rsidRDefault="00082C94" w:rsidP="00874558"/>
    <w:p w14:paraId="53F68FA4" w14:textId="77777777" w:rsidR="000514D4" w:rsidRPr="00310A87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1981893"/>
      <w:r w:rsidRPr="00310A87">
        <w:t>CRITÉRIOS DE ACEITE</w:t>
      </w:r>
      <w:bookmarkEnd w:id="11"/>
    </w:p>
    <w:p w14:paraId="205E923A" w14:textId="316C5A6B" w:rsidR="00CF3C4D" w:rsidRPr="00310A87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10A87">
        <w:rPr>
          <w:b/>
          <w:color w:val="auto"/>
        </w:rPr>
        <w:t xml:space="preserve">Premissa: </w:t>
      </w:r>
      <w:bookmarkStart w:id="12" w:name="_Ref13564883"/>
      <w:r w:rsidR="00D12674" w:rsidRPr="00310A87">
        <w:t xml:space="preserve"> </w:t>
      </w:r>
    </w:p>
    <w:p w14:paraId="03DA1C4D" w14:textId="15B37127" w:rsidR="00FD6113" w:rsidRPr="00310A87" w:rsidRDefault="00D02639" w:rsidP="002A0D3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310A87">
        <w:t xml:space="preserve">Esta </w:t>
      </w:r>
      <w:r w:rsidR="00330A56" w:rsidRPr="00310A87">
        <w:t xml:space="preserve">aba </w:t>
      </w:r>
      <w:r w:rsidR="002225A3" w:rsidRPr="00310A87">
        <w:t xml:space="preserve">é </w:t>
      </w:r>
      <w:r w:rsidR="00330A56" w:rsidRPr="00310A87">
        <w:t xml:space="preserve">disponibilizada após </w:t>
      </w:r>
      <w:r w:rsidR="002225A3" w:rsidRPr="00310A87">
        <w:t>o cadastro d</w:t>
      </w:r>
      <w:r w:rsidR="00AD6A0F" w:rsidRPr="00310A87">
        <w:t>o</w:t>
      </w:r>
      <w:r w:rsidR="002225A3" w:rsidRPr="00310A87">
        <w:t xml:space="preserve"> julgamento em 2ª instancia, história de usuário </w:t>
      </w:r>
      <w:r w:rsidR="002A0D3A" w:rsidRPr="00310A87">
        <w:t>Eleitoral_HST160</w:t>
      </w:r>
      <w:proofErr w:type="gramStart"/>
      <w:r w:rsidR="002A0D3A" w:rsidRPr="00310A87">
        <w:t>_Julgar</w:t>
      </w:r>
      <w:proofErr w:type="gramEnd"/>
      <w:r w:rsidR="002A0D3A" w:rsidRPr="00310A87">
        <w:t>_Denuncia_2_Instancia</w:t>
      </w:r>
      <w:r w:rsidR="002225A3" w:rsidRPr="00310A87">
        <w:t xml:space="preserve">. </w:t>
      </w:r>
    </w:p>
    <w:p w14:paraId="20089C18" w14:textId="483B7026" w:rsidR="00AD6A0F" w:rsidRPr="00310A87" w:rsidRDefault="00AD6A0F" w:rsidP="002A0D3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310A87">
        <w:t>Os dados do julgamento são apresentados após o cadastro do julgamento 2º instancia ou após o usuário acionar a aba “Julgamento 2ª Instancia”.</w:t>
      </w:r>
    </w:p>
    <w:p w14:paraId="6FFCEBB5" w14:textId="3A6B412B" w:rsidR="00CC627F" w:rsidRPr="00310A87" w:rsidRDefault="00CC627F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310A87">
        <w:t>Os dados são apresentados de acordo com o tipo de denúncia.</w:t>
      </w:r>
    </w:p>
    <w:p w14:paraId="42AA21CA" w14:textId="48B6B043" w:rsidR="00F010DC" w:rsidRPr="00310A87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310A87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 w:rsidRPr="00310A87">
        <w:rPr>
          <w:b/>
        </w:rPr>
        <w:t>Regras Gerais:</w:t>
      </w:r>
      <w:bookmarkEnd w:id="12"/>
      <w:bookmarkEnd w:id="13"/>
    </w:p>
    <w:p w14:paraId="74D9AC5E" w14:textId="4153D3CC" w:rsidR="00C91284" w:rsidRPr="00310A87" w:rsidRDefault="00AE57C8" w:rsidP="00C9128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310A87">
        <w:t>Não se aplica</w:t>
      </w:r>
      <w:r w:rsidR="00C91284" w:rsidRPr="00310A87">
        <w:t>.</w:t>
      </w:r>
    </w:p>
    <w:p w14:paraId="4D857A2B" w14:textId="473CDEEA" w:rsidR="006C118F" w:rsidRPr="00310A87" w:rsidRDefault="00BC778D" w:rsidP="00594D4C">
      <w:pPr>
        <w:pStyle w:val="Ttulo2"/>
        <w:numPr>
          <w:ilvl w:val="0"/>
          <w:numId w:val="0"/>
        </w:numPr>
        <w:spacing w:before="240"/>
      </w:pPr>
      <w:bookmarkStart w:id="14" w:name="_Toc41981894"/>
      <w:r w:rsidRPr="00310A87">
        <w:t>INFORMAÇÕES COMPLEMENTARES</w:t>
      </w:r>
      <w:bookmarkEnd w:id="14"/>
    </w:p>
    <w:p w14:paraId="370EA711" w14:textId="4B158004" w:rsidR="0004750B" w:rsidRPr="00310A87" w:rsidRDefault="0004750B" w:rsidP="0004750B">
      <w:r w:rsidRPr="00310A87">
        <w:t>Histórias relacionadas:</w:t>
      </w:r>
    </w:p>
    <w:p w14:paraId="3A940CEE" w14:textId="129C024E" w:rsidR="00594D4C" w:rsidRDefault="00330A56" w:rsidP="00330A56">
      <w:r w:rsidRPr="00310A87">
        <w:t>Eleitoral_HST1</w:t>
      </w:r>
      <w:r w:rsidR="002A6030" w:rsidRPr="00310A87">
        <w:t>60</w:t>
      </w:r>
      <w:proofErr w:type="gramStart"/>
      <w:r w:rsidRPr="00310A87">
        <w:t>_Julgar</w:t>
      </w:r>
      <w:proofErr w:type="gramEnd"/>
      <w:r w:rsidRPr="00310A87">
        <w:t>_Denuncia_</w:t>
      </w:r>
      <w:r w:rsidR="002A6030" w:rsidRPr="00310A87">
        <w:t>2</w:t>
      </w:r>
      <w:r w:rsidRPr="00310A87">
        <w:t>_Instancia</w:t>
      </w:r>
      <w:r w:rsidR="00095A54" w:rsidRPr="00310A87">
        <w:t>.</w:t>
      </w:r>
    </w:p>
    <w:p w14:paraId="22B9DD4F" w14:textId="01DEA3A9" w:rsidR="00330A56" w:rsidRPr="00594D4C" w:rsidRDefault="00330A56" w:rsidP="00330A56"/>
    <w:sectPr w:rsidR="00330A56" w:rsidRPr="00594D4C" w:rsidSect="00757A62">
      <w:headerReference w:type="even" r:id="rId1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DE842" w14:textId="77777777" w:rsidR="00877A36" w:rsidRDefault="00877A36">
      <w:r>
        <w:separator/>
      </w:r>
    </w:p>
    <w:p w14:paraId="56843060" w14:textId="77777777" w:rsidR="00877A36" w:rsidRDefault="00877A36"/>
  </w:endnote>
  <w:endnote w:type="continuationSeparator" w:id="0">
    <w:p w14:paraId="53F53CBD" w14:textId="77777777" w:rsidR="00877A36" w:rsidRDefault="00877A36">
      <w:r>
        <w:continuationSeparator/>
      </w:r>
    </w:p>
    <w:p w14:paraId="0227FDC0" w14:textId="77777777" w:rsidR="00877A36" w:rsidRDefault="00877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62DBD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0B08E" w14:textId="77777777" w:rsidR="00877A36" w:rsidRDefault="00877A36">
      <w:r>
        <w:separator/>
      </w:r>
    </w:p>
    <w:p w14:paraId="02B212ED" w14:textId="77777777" w:rsidR="00877A36" w:rsidRDefault="00877A36"/>
  </w:footnote>
  <w:footnote w:type="continuationSeparator" w:id="0">
    <w:p w14:paraId="2954FA46" w14:textId="77777777" w:rsidR="00877A36" w:rsidRDefault="00877A36">
      <w:r>
        <w:continuationSeparator/>
      </w:r>
    </w:p>
    <w:p w14:paraId="3C1215C7" w14:textId="77777777" w:rsidR="00877A36" w:rsidRDefault="00877A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0.35pt" o:ole="">
                <v:imagedata r:id="rId1" o:title=""/>
              </v:shape>
              <o:OLEObject Type="Embed" ProgID="PBrush" ShapeID="_x0000_i1025" DrawAspect="Content" ObjectID="_1653123812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494155751"/>
          <w:placeholder>
            <w:docPart w:val="A1E1783452E14F86AA08DAA8E5D56E8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566D2E62" w:rsidR="00D940DF" w:rsidRPr="00C6532E" w:rsidRDefault="00CA6167" w:rsidP="00AF7D85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HST162 - Aba Julgamento 2ª Instância –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1BAA"/>
    <w:rsid w:val="00045942"/>
    <w:rsid w:val="00045F7D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768F3"/>
    <w:rsid w:val="000800F9"/>
    <w:rsid w:val="00080656"/>
    <w:rsid w:val="00080B9D"/>
    <w:rsid w:val="000825ED"/>
    <w:rsid w:val="00082C94"/>
    <w:rsid w:val="000848A6"/>
    <w:rsid w:val="00086427"/>
    <w:rsid w:val="00090081"/>
    <w:rsid w:val="00090EFE"/>
    <w:rsid w:val="00092606"/>
    <w:rsid w:val="00095A54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3BE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475F"/>
    <w:rsid w:val="00105443"/>
    <w:rsid w:val="00106B84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009E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778BE"/>
    <w:rsid w:val="00182ECD"/>
    <w:rsid w:val="00184B51"/>
    <w:rsid w:val="001868D6"/>
    <w:rsid w:val="0019459B"/>
    <w:rsid w:val="00194A9F"/>
    <w:rsid w:val="001971B3"/>
    <w:rsid w:val="001975BE"/>
    <w:rsid w:val="00197607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02C4"/>
    <w:rsid w:val="001B0D70"/>
    <w:rsid w:val="001B1A50"/>
    <w:rsid w:val="001B1FAA"/>
    <w:rsid w:val="001B6CC7"/>
    <w:rsid w:val="001C0EF5"/>
    <w:rsid w:val="001C1063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5BD6"/>
    <w:rsid w:val="001F624C"/>
    <w:rsid w:val="001F6C31"/>
    <w:rsid w:val="002028D7"/>
    <w:rsid w:val="002103B1"/>
    <w:rsid w:val="0021173B"/>
    <w:rsid w:val="00212BB8"/>
    <w:rsid w:val="00214877"/>
    <w:rsid w:val="0021528E"/>
    <w:rsid w:val="00215C74"/>
    <w:rsid w:val="002225A3"/>
    <w:rsid w:val="0022457D"/>
    <w:rsid w:val="0022486D"/>
    <w:rsid w:val="002254FF"/>
    <w:rsid w:val="00225F1F"/>
    <w:rsid w:val="002264A6"/>
    <w:rsid w:val="00230564"/>
    <w:rsid w:val="0023090C"/>
    <w:rsid w:val="0023318E"/>
    <w:rsid w:val="002350C0"/>
    <w:rsid w:val="002359C8"/>
    <w:rsid w:val="0023608F"/>
    <w:rsid w:val="002400F2"/>
    <w:rsid w:val="0024203F"/>
    <w:rsid w:val="002429D5"/>
    <w:rsid w:val="002437BE"/>
    <w:rsid w:val="00247683"/>
    <w:rsid w:val="00250F5D"/>
    <w:rsid w:val="00251B1C"/>
    <w:rsid w:val="002524FF"/>
    <w:rsid w:val="00253E7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D3A"/>
    <w:rsid w:val="002A0F72"/>
    <w:rsid w:val="002A1F81"/>
    <w:rsid w:val="002A4A24"/>
    <w:rsid w:val="002A4B20"/>
    <w:rsid w:val="002A5881"/>
    <w:rsid w:val="002A6030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4158"/>
    <w:rsid w:val="002C715F"/>
    <w:rsid w:val="002C750E"/>
    <w:rsid w:val="002C7F07"/>
    <w:rsid w:val="002D076C"/>
    <w:rsid w:val="002D18A3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0A87"/>
    <w:rsid w:val="0031309A"/>
    <w:rsid w:val="0031332F"/>
    <w:rsid w:val="00313DDB"/>
    <w:rsid w:val="0031453A"/>
    <w:rsid w:val="003150A6"/>
    <w:rsid w:val="003215FB"/>
    <w:rsid w:val="00322EBD"/>
    <w:rsid w:val="00323C9E"/>
    <w:rsid w:val="00324A7D"/>
    <w:rsid w:val="003253EF"/>
    <w:rsid w:val="0032640D"/>
    <w:rsid w:val="003307B8"/>
    <w:rsid w:val="00330A56"/>
    <w:rsid w:val="00330B03"/>
    <w:rsid w:val="00330D47"/>
    <w:rsid w:val="00333F4A"/>
    <w:rsid w:val="0033587E"/>
    <w:rsid w:val="00337CE3"/>
    <w:rsid w:val="003419D8"/>
    <w:rsid w:val="00341A6F"/>
    <w:rsid w:val="00342A09"/>
    <w:rsid w:val="00342AFD"/>
    <w:rsid w:val="003432BE"/>
    <w:rsid w:val="00344F6E"/>
    <w:rsid w:val="00347052"/>
    <w:rsid w:val="00347423"/>
    <w:rsid w:val="0034749D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36C1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86701"/>
    <w:rsid w:val="003903A9"/>
    <w:rsid w:val="00390948"/>
    <w:rsid w:val="00392C55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0EAD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172AB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C6"/>
    <w:rsid w:val="00470965"/>
    <w:rsid w:val="00470A14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138D"/>
    <w:rsid w:val="005061AC"/>
    <w:rsid w:val="00506B74"/>
    <w:rsid w:val="00506FBC"/>
    <w:rsid w:val="00506FCD"/>
    <w:rsid w:val="0050739C"/>
    <w:rsid w:val="00507A39"/>
    <w:rsid w:val="00510DDA"/>
    <w:rsid w:val="00511A99"/>
    <w:rsid w:val="00511DCB"/>
    <w:rsid w:val="00515FBB"/>
    <w:rsid w:val="00517BC7"/>
    <w:rsid w:val="0052334E"/>
    <w:rsid w:val="00523715"/>
    <w:rsid w:val="00524337"/>
    <w:rsid w:val="0052445E"/>
    <w:rsid w:val="00526549"/>
    <w:rsid w:val="00526A44"/>
    <w:rsid w:val="00526D00"/>
    <w:rsid w:val="0052761E"/>
    <w:rsid w:val="005337F1"/>
    <w:rsid w:val="00535CC9"/>
    <w:rsid w:val="00536E2D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5958"/>
    <w:rsid w:val="00566188"/>
    <w:rsid w:val="00566743"/>
    <w:rsid w:val="005711B6"/>
    <w:rsid w:val="00572518"/>
    <w:rsid w:val="005731B7"/>
    <w:rsid w:val="00574128"/>
    <w:rsid w:val="00574974"/>
    <w:rsid w:val="00577620"/>
    <w:rsid w:val="00580668"/>
    <w:rsid w:val="005819CB"/>
    <w:rsid w:val="0058232E"/>
    <w:rsid w:val="0058318B"/>
    <w:rsid w:val="005834A3"/>
    <w:rsid w:val="00583D0E"/>
    <w:rsid w:val="00585CAA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5CD3"/>
    <w:rsid w:val="005E6003"/>
    <w:rsid w:val="005E77FA"/>
    <w:rsid w:val="005E7C12"/>
    <w:rsid w:val="005F0752"/>
    <w:rsid w:val="005F0D30"/>
    <w:rsid w:val="005F1915"/>
    <w:rsid w:val="005F2448"/>
    <w:rsid w:val="005F46D6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2F6"/>
    <w:rsid w:val="006126EF"/>
    <w:rsid w:val="00614285"/>
    <w:rsid w:val="00614B97"/>
    <w:rsid w:val="00617A6D"/>
    <w:rsid w:val="00624BDC"/>
    <w:rsid w:val="006271D7"/>
    <w:rsid w:val="00627838"/>
    <w:rsid w:val="00630574"/>
    <w:rsid w:val="00630B38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1E9B"/>
    <w:rsid w:val="00643A82"/>
    <w:rsid w:val="00643AF1"/>
    <w:rsid w:val="00645452"/>
    <w:rsid w:val="00645E80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67750"/>
    <w:rsid w:val="006711F7"/>
    <w:rsid w:val="00671345"/>
    <w:rsid w:val="00677A54"/>
    <w:rsid w:val="006838C9"/>
    <w:rsid w:val="0068683D"/>
    <w:rsid w:val="0069198B"/>
    <w:rsid w:val="00693BF3"/>
    <w:rsid w:val="00694780"/>
    <w:rsid w:val="006959CB"/>
    <w:rsid w:val="00696BC0"/>
    <w:rsid w:val="006A1688"/>
    <w:rsid w:val="006A56DF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4422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42CC"/>
    <w:rsid w:val="00705686"/>
    <w:rsid w:val="007077EF"/>
    <w:rsid w:val="00711079"/>
    <w:rsid w:val="0071116C"/>
    <w:rsid w:val="00711792"/>
    <w:rsid w:val="00712B6B"/>
    <w:rsid w:val="00712CFB"/>
    <w:rsid w:val="00715BED"/>
    <w:rsid w:val="00716230"/>
    <w:rsid w:val="00721253"/>
    <w:rsid w:val="007262FA"/>
    <w:rsid w:val="00727873"/>
    <w:rsid w:val="00731409"/>
    <w:rsid w:val="00734DB6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5ED1"/>
    <w:rsid w:val="007763FC"/>
    <w:rsid w:val="007769F5"/>
    <w:rsid w:val="00780268"/>
    <w:rsid w:val="00780DC8"/>
    <w:rsid w:val="007811DE"/>
    <w:rsid w:val="00782404"/>
    <w:rsid w:val="00782AD4"/>
    <w:rsid w:val="00782F8B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2C93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5A00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07B82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34742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77661"/>
    <w:rsid w:val="00877A36"/>
    <w:rsid w:val="008800A5"/>
    <w:rsid w:val="00880472"/>
    <w:rsid w:val="00881531"/>
    <w:rsid w:val="00881D86"/>
    <w:rsid w:val="0088297A"/>
    <w:rsid w:val="008838BB"/>
    <w:rsid w:val="008838E8"/>
    <w:rsid w:val="0088554D"/>
    <w:rsid w:val="00890AB5"/>
    <w:rsid w:val="00890DCB"/>
    <w:rsid w:val="00893A09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518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A08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953"/>
    <w:rsid w:val="00925EBB"/>
    <w:rsid w:val="009261BC"/>
    <w:rsid w:val="00927FDD"/>
    <w:rsid w:val="0093416A"/>
    <w:rsid w:val="00935198"/>
    <w:rsid w:val="00940B05"/>
    <w:rsid w:val="00940BC9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77BC2"/>
    <w:rsid w:val="009809EA"/>
    <w:rsid w:val="00980FB5"/>
    <w:rsid w:val="00981360"/>
    <w:rsid w:val="00982ECD"/>
    <w:rsid w:val="00984DD5"/>
    <w:rsid w:val="009919E0"/>
    <w:rsid w:val="00992005"/>
    <w:rsid w:val="00993209"/>
    <w:rsid w:val="0099498B"/>
    <w:rsid w:val="00995DB3"/>
    <w:rsid w:val="00997D16"/>
    <w:rsid w:val="009A0B51"/>
    <w:rsid w:val="009A23E0"/>
    <w:rsid w:val="009A3384"/>
    <w:rsid w:val="009A3AC8"/>
    <w:rsid w:val="009B0E3A"/>
    <w:rsid w:val="009B111C"/>
    <w:rsid w:val="009B3BA4"/>
    <w:rsid w:val="009B3FA7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58CB"/>
    <w:rsid w:val="009E73FC"/>
    <w:rsid w:val="009F1056"/>
    <w:rsid w:val="009F1252"/>
    <w:rsid w:val="009F1CA6"/>
    <w:rsid w:val="009F289C"/>
    <w:rsid w:val="009F2994"/>
    <w:rsid w:val="009F2DF7"/>
    <w:rsid w:val="009F32D2"/>
    <w:rsid w:val="009F3E3A"/>
    <w:rsid w:val="009F7339"/>
    <w:rsid w:val="00A0042D"/>
    <w:rsid w:val="00A00A3F"/>
    <w:rsid w:val="00A027EA"/>
    <w:rsid w:val="00A0385B"/>
    <w:rsid w:val="00A041F3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6FA9"/>
    <w:rsid w:val="00A27D3D"/>
    <w:rsid w:val="00A30720"/>
    <w:rsid w:val="00A30783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2596"/>
    <w:rsid w:val="00A53122"/>
    <w:rsid w:val="00A532C7"/>
    <w:rsid w:val="00A56597"/>
    <w:rsid w:val="00A56F96"/>
    <w:rsid w:val="00A60CB1"/>
    <w:rsid w:val="00A62DBD"/>
    <w:rsid w:val="00A63956"/>
    <w:rsid w:val="00A66BD6"/>
    <w:rsid w:val="00A67AB8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287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104E"/>
    <w:rsid w:val="00AC3D6D"/>
    <w:rsid w:val="00AC4B96"/>
    <w:rsid w:val="00AC75FA"/>
    <w:rsid w:val="00AD0188"/>
    <w:rsid w:val="00AD1865"/>
    <w:rsid w:val="00AD6A0F"/>
    <w:rsid w:val="00AE1752"/>
    <w:rsid w:val="00AE2C48"/>
    <w:rsid w:val="00AE3B29"/>
    <w:rsid w:val="00AE4111"/>
    <w:rsid w:val="00AE554A"/>
    <w:rsid w:val="00AE57C8"/>
    <w:rsid w:val="00AE7AA6"/>
    <w:rsid w:val="00AF7D85"/>
    <w:rsid w:val="00B01AC2"/>
    <w:rsid w:val="00B023E1"/>
    <w:rsid w:val="00B064D9"/>
    <w:rsid w:val="00B07C5E"/>
    <w:rsid w:val="00B10357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3128"/>
    <w:rsid w:val="00B3351C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890"/>
    <w:rsid w:val="00B769D4"/>
    <w:rsid w:val="00B77D04"/>
    <w:rsid w:val="00B80987"/>
    <w:rsid w:val="00B820C4"/>
    <w:rsid w:val="00B825F7"/>
    <w:rsid w:val="00B84B26"/>
    <w:rsid w:val="00B90382"/>
    <w:rsid w:val="00B90BCD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868"/>
    <w:rsid w:val="00BB1A1B"/>
    <w:rsid w:val="00BB2FA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3DA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2FE6"/>
    <w:rsid w:val="00C43395"/>
    <w:rsid w:val="00C44878"/>
    <w:rsid w:val="00C53226"/>
    <w:rsid w:val="00C54944"/>
    <w:rsid w:val="00C56715"/>
    <w:rsid w:val="00C56B52"/>
    <w:rsid w:val="00C5729F"/>
    <w:rsid w:val="00C57FD9"/>
    <w:rsid w:val="00C62194"/>
    <w:rsid w:val="00C6226C"/>
    <w:rsid w:val="00C64B05"/>
    <w:rsid w:val="00C6532E"/>
    <w:rsid w:val="00C6572B"/>
    <w:rsid w:val="00C67CD8"/>
    <w:rsid w:val="00C7173E"/>
    <w:rsid w:val="00C72510"/>
    <w:rsid w:val="00C74966"/>
    <w:rsid w:val="00C75503"/>
    <w:rsid w:val="00C75D86"/>
    <w:rsid w:val="00C8198C"/>
    <w:rsid w:val="00C83CE8"/>
    <w:rsid w:val="00C83D72"/>
    <w:rsid w:val="00C858EB"/>
    <w:rsid w:val="00C87FBF"/>
    <w:rsid w:val="00C901B0"/>
    <w:rsid w:val="00C9045A"/>
    <w:rsid w:val="00C90968"/>
    <w:rsid w:val="00C91284"/>
    <w:rsid w:val="00C91B26"/>
    <w:rsid w:val="00C92AC3"/>
    <w:rsid w:val="00C95C24"/>
    <w:rsid w:val="00C96DED"/>
    <w:rsid w:val="00C9734A"/>
    <w:rsid w:val="00CA0512"/>
    <w:rsid w:val="00CA16B3"/>
    <w:rsid w:val="00CA1BE6"/>
    <w:rsid w:val="00CA2053"/>
    <w:rsid w:val="00CA4805"/>
    <w:rsid w:val="00CA6167"/>
    <w:rsid w:val="00CA70A5"/>
    <w:rsid w:val="00CB00E5"/>
    <w:rsid w:val="00CB45A5"/>
    <w:rsid w:val="00CB5399"/>
    <w:rsid w:val="00CB5440"/>
    <w:rsid w:val="00CB58BF"/>
    <w:rsid w:val="00CB596E"/>
    <w:rsid w:val="00CB71CE"/>
    <w:rsid w:val="00CC627F"/>
    <w:rsid w:val="00CC669B"/>
    <w:rsid w:val="00CC7748"/>
    <w:rsid w:val="00CD2A1B"/>
    <w:rsid w:val="00CD45DB"/>
    <w:rsid w:val="00CD5D96"/>
    <w:rsid w:val="00CE024C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549"/>
    <w:rsid w:val="00CF493A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37F3F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393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1113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4E6C"/>
    <w:rsid w:val="00DC5B3A"/>
    <w:rsid w:val="00DD0DF1"/>
    <w:rsid w:val="00DD1404"/>
    <w:rsid w:val="00DD4598"/>
    <w:rsid w:val="00DD5B42"/>
    <w:rsid w:val="00DE068A"/>
    <w:rsid w:val="00DE0742"/>
    <w:rsid w:val="00DE0827"/>
    <w:rsid w:val="00DE25E0"/>
    <w:rsid w:val="00DE2AB3"/>
    <w:rsid w:val="00DE3385"/>
    <w:rsid w:val="00DE35A3"/>
    <w:rsid w:val="00DE3C9C"/>
    <w:rsid w:val="00DE40C2"/>
    <w:rsid w:val="00DE50A5"/>
    <w:rsid w:val="00DE56BE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5A1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0DE5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A612A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49"/>
    <w:rsid w:val="00F179DE"/>
    <w:rsid w:val="00F17C87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FDA"/>
    <w:rsid w:val="00F72E90"/>
    <w:rsid w:val="00F748C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15E3"/>
    <w:rsid w:val="00FA5BDD"/>
    <w:rsid w:val="00FA7A49"/>
    <w:rsid w:val="00FA7FC7"/>
    <w:rsid w:val="00FA7FDE"/>
    <w:rsid w:val="00FB0F15"/>
    <w:rsid w:val="00FB17B4"/>
    <w:rsid w:val="00FB264D"/>
    <w:rsid w:val="00FB3C8F"/>
    <w:rsid w:val="00FB3FDB"/>
    <w:rsid w:val="00FB5395"/>
    <w:rsid w:val="00FB5814"/>
    <w:rsid w:val="00FB7B71"/>
    <w:rsid w:val="00FC3C16"/>
    <w:rsid w:val="00FC6425"/>
    <w:rsid w:val="00FD47B4"/>
    <w:rsid w:val="00FD4864"/>
    <w:rsid w:val="00FD6113"/>
    <w:rsid w:val="00FD66CC"/>
    <w:rsid w:val="00FD74B5"/>
    <w:rsid w:val="00FD76D3"/>
    <w:rsid w:val="00FE046D"/>
    <w:rsid w:val="00FE2E2D"/>
    <w:rsid w:val="00FE4646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A56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2644365D664BF883F297EF0262E8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2BB9E6-4FC9-4740-A756-2ED79D71F561}"/>
      </w:docPartPr>
      <w:docPartBody>
        <w:p w:rsidR="009B1BE8" w:rsidRDefault="007A0909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1E4C57D4E6EF4158AAFD3DA26D200D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D0774-98EA-415B-97AB-CE47AA02CE26}"/>
      </w:docPartPr>
      <w:docPartBody>
        <w:p w:rsidR="0073495D" w:rsidRDefault="009B1BE8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A1E1783452E14F86AA08DAA8E5D56E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0AC02-3247-4267-97E2-348B8DAA72A7}"/>
      </w:docPartPr>
      <w:docPartBody>
        <w:p w:rsidR="009D79DB" w:rsidRDefault="0073495D">
          <w:r w:rsidRPr="00C447B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09"/>
    <w:rsid w:val="00042490"/>
    <w:rsid w:val="00092E34"/>
    <w:rsid w:val="00240872"/>
    <w:rsid w:val="003D186D"/>
    <w:rsid w:val="006E1B1C"/>
    <w:rsid w:val="007279DD"/>
    <w:rsid w:val="0073495D"/>
    <w:rsid w:val="007A0909"/>
    <w:rsid w:val="00902A61"/>
    <w:rsid w:val="009B1BE8"/>
    <w:rsid w:val="009D79DB"/>
    <w:rsid w:val="00BA52C3"/>
    <w:rsid w:val="00C26A8E"/>
    <w:rsid w:val="00E113C3"/>
    <w:rsid w:val="00E90001"/>
    <w:rsid w:val="00FB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349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AED6-6DA5-437D-B4FA-DA91F4FE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52</TotalTime>
  <Pages>12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5228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HST162 - Aba Julgamento 2ª Instância – Corporativo</dc:subject>
  <dc:creator>adriel.moro</dc:creator>
  <cp:keywords/>
  <dc:description/>
  <cp:lastModifiedBy>Administrador</cp:lastModifiedBy>
  <cp:revision>29</cp:revision>
  <cp:lastPrinted>2006-08-08T20:14:00Z</cp:lastPrinted>
  <dcterms:created xsi:type="dcterms:W3CDTF">2020-06-01T12:30:00Z</dcterms:created>
  <dcterms:modified xsi:type="dcterms:W3CDTF">2020-06-08T15:17:00Z</dcterms:modified>
</cp:coreProperties>
</file>