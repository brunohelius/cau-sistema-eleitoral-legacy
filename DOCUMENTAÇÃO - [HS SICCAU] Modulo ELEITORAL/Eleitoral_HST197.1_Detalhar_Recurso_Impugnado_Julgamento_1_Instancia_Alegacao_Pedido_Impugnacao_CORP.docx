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08F4CCE9" w:rsidR="00663F16" w:rsidRPr="00037558" w:rsidRDefault="00877A02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HST19</w:t>
          </w:r>
          <w:r w:rsidR="003E3ABA">
            <w:rPr>
              <w:sz w:val="52"/>
              <w:szCs w:val="52"/>
            </w:rPr>
            <w:t>7</w:t>
          </w:r>
          <w:r w:rsidR="00F90EBF">
            <w:rPr>
              <w:sz w:val="52"/>
              <w:szCs w:val="52"/>
            </w:rPr>
            <w:t>.1</w:t>
          </w:r>
          <w:r w:rsidR="00753874">
            <w:rPr>
              <w:sz w:val="52"/>
              <w:szCs w:val="52"/>
            </w:rPr>
            <w:t xml:space="preserve"> – Detalhar Recurso Impugnado</w:t>
          </w:r>
          <w:r>
            <w:rPr>
              <w:sz w:val="52"/>
              <w:szCs w:val="52"/>
            </w:rPr>
            <w:t xml:space="preserve"> Alegação do Pedido de Impugnação de Resultado de Eleição - </w:t>
          </w:r>
          <w:r w:rsidR="003E3ABA">
            <w:rPr>
              <w:sz w:val="52"/>
              <w:szCs w:val="52"/>
            </w:rPr>
            <w:t>Corporativo</w:t>
          </w:r>
        </w:p>
      </w:sdtContent>
    </w:sdt>
    <w:p w14:paraId="0325C1F5" w14:textId="6380CED6" w:rsidR="00A735A5" w:rsidRPr="00037558" w:rsidRDefault="00825F00">
      <w:pPr>
        <w:pStyle w:val="NomeProjeto"/>
      </w:pPr>
      <w:r w:rsidRPr="00037558">
        <w:fldChar w:fldCharType="begin"/>
      </w:r>
      <w:r w:rsidR="00A735A5" w:rsidRPr="00037558">
        <w:instrText xml:space="preserve"> ASK  NomePr</w:instrText>
      </w:r>
      <w:r w:rsidR="00C03F98" w:rsidRPr="00037558">
        <w:instrText>oduto</w:instrText>
      </w:r>
      <w:r w:rsidR="00A735A5" w:rsidRPr="00037558">
        <w:instrText xml:space="preserve"> "Informe o nome do </w:instrText>
      </w:r>
      <w:r w:rsidR="00C03F98" w:rsidRPr="00037558">
        <w:instrText>produto</w:instrText>
      </w:r>
      <w:r w:rsidR="00A735A5" w:rsidRPr="00037558">
        <w:instrText xml:space="preserve">"  \* MERGEFORMAT </w:instrText>
      </w:r>
      <w:r w:rsidRPr="00037558">
        <w:fldChar w:fldCharType="separate"/>
      </w:r>
      <w:bookmarkStart w:id="0" w:name="NomeProduto"/>
      <w:bookmarkStart w:id="1" w:name="NomeProjeto"/>
      <w:r w:rsidR="00C03F98" w:rsidRPr="00037558">
        <w:t>&lt;Nome do Produto&gt;</w:t>
      </w:r>
      <w:bookmarkEnd w:id="0"/>
      <w:bookmarkEnd w:id="1"/>
      <w:r w:rsidRPr="00037558">
        <w:fldChar w:fldCharType="end"/>
      </w:r>
      <w:r w:rsidR="00B41C91" w:rsidRPr="00037558">
        <w:t>Sistema Processo Eleitoral</w:t>
      </w:r>
    </w:p>
    <w:p w14:paraId="5A8E73EC" w14:textId="4664218B" w:rsidR="00A735A5" w:rsidRPr="00037558" w:rsidRDefault="00825F00">
      <w:pPr>
        <w:pStyle w:val="NomeCliente"/>
      </w:pPr>
      <w:r w:rsidRPr="00037558">
        <w:fldChar w:fldCharType="begin"/>
      </w:r>
      <w:r w:rsidR="00A735A5" w:rsidRPr="00037558">
        <w:instrText xml:space="preserve"> ASK  NomeCliente "Informe o nome do cliente"  \* MERGEFORMAT </w:instrText>
      </w:r>
      <w:r w:rsidRPr="00037558">
        <w:fldChar w:fldCharType="separate"/>
      </w:r>
      <w:bookmarkStart w:id="2" w:name="NomeCliente"/>
      <w:r w:rsidR="00C03F98" w:rsidRPr="00037558">
        <w:t>&lt;Nome do cliente&gt;</w:t>
      </w:r>
      <w:bookmarkEnd w:id="2"/>
      <w:r w:rsidRPr="00037558">
        <w:fldChar w:fldCharType="end"/>
      </w:r>
      <w:r w:rsidRPr="00037558">
        <w:fldChar w:fldCharType="begin"/>
      </w:r>
      <w:r w:rsidR="00C42947" w:rsidRPr="00037558">
        <w:instrText xml:space="preserve"> REF NomeCliente </w:instrText>
      </w:r>
      <w:r w:rsidR="006D302B" w:rsidRPr="00037558">
        <w:instrText xml:space="preserve"> \* MERGEFORMAT </w:instrText>
      </w:r>
      <w:r w:rsidRPr="00037558">
        <w:fldChar w:fldCharType="separate"/>
      </w:r>
      <w:r w:rsidR="00076318" w:rsidRPr="00037558">
        <w:t>CAU</w:t>
      </w:r>
      <w:r w:rsidRPr="00037558">
        <w:fldChar w:fldCharType="end"/>
      </w:r>
    </w:p>
    <w:p w14:paraId="26020D1D" w14:textId="77777777" w:rsidR="00A735A5" w:rsidRPr="00037558" w:rsidRDefault="00A735A5">
      <w:pPr>
        <w:pStyle w:val="NomeCliente"/>
        <w:sectPr w:rsidR="00A735A5" w:rsidRPr="00037558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037558" w:rsidRDefault="00E25943" w:rsidP="00E25943">
      <w:pPr>
        <w:pStyle w:val="Dica"/>
        <w:spacing w:after="0"/>
      </w:pPr>
    </w:p>
    <w:p w14:paraId="09D3AC62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037558">
        <w:br w:type="page"/>
      </w:r>
      <w:r w:rsidRPr="00037558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037558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Observações</w:t>
            </w:r>
          </w:p>
        </w:tc>
      </w:tr>
      <w:tr w:rsidR="00980E07" w:rsidRPr="00037558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037558" w:rsidRDefault="00980E07" w:rsidP="00980E07">
            <w:pPr>
              <w:jc w:val="center"/>
            </w:pPr>
            <w:r w:rsidRPr="00037558">
              <w:t>1.0</w:t>
            </w:r>
          </w:p>
        </w:tc>
        <w:tc>
          <w:tcPr>
            <w:tcW w:w="1425" w:type="dxa"/>
            <w:vAlign w:val="center"/>
          </w:tcPr>
          <w:p w14:paraId="3828512A" w14:textId="107B81F1" w:rsidR="00980E07" w:rsidRPr="00037558" w:rsidRDefault="0065342D" w:rsidP="0065342D">
            <w:pPr>
              <w:jc w:val="center"/>
            </w:pPr>
            <w:r>
              <w:t>04</w:t>
            </w:r>
            <w:r w:rsidR="00980E07" w:rsidRPr="00037558">
              <w:t>/0</w:t>
            </w:r>
            <w:r>
              <w:t>8</w:t>
            </w:r>
            <w:r w:rsidR="00980E07" w:rsidRPr="00037558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037558" w:rsidRDefault="00980E07" w:rsidP="00980E07">
            <w:pPr>
              <w:ind w:left="169"/>
              <w:jc w:val="left"/>
            </w:pPr>
            <w:r w:rsidRPr="00037558">
              <w:t xml:space="preserve">Flávia Monteiro </w:t>
            </w:r>
          </w:p>
        </w:tc>
        <w:tc>
          <w:tcPr>
            <w:tcW w:w="4203" w:type="dxa"/>
          </w:tcPr>
          <w:p w14:paraId="19989C7B" w14:textId="734D0C39" w:rsidR="00980E07" w:rsidRPr="00037558" w:rsidRDefault="005B3E39" w:rsidP="00980E07">
            <w:pPr>
              <w:ind w:left="174"/>
              <w:jc w:val="left"/>
            </w:pPr>
            <w:r w:rsidRPr="00037558">
              <w:t>Em atendimento a OS1</w:t>
            </w:r>
            <w:r>
              <w:t>755 Sprint 05</w:t>
            </w:r>
            <w:r w:rsidR="00980E07" w:rsidRPr="00037558">
              <w:t>:</w:t>
            </w:r>
          </w:p>
          <w:p w14:paraId="10E3D2AF" w14:textId="19E4031B" w:rsidR="00980E07" w:rsidRPr="00037558" w:rsidRDefault="00980E07" w:rsidP="00980E07">
            <w:pPr>
              <w:ind w:left="174"/>
              <w:jc w:val="left"/>
            </w:pPr>
            <w:r w:rsidRPr="00037558">
              <w:t>- Inclusão da funcionalidade.</w:t>
            </w:r>
          </w:p>
        </w:tc>
      </w:tr>
    </w:tbl>
    <w:p w14:paraId="7FCD6DB3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037558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037558" w:rsidRDefault="00A4247F" w:rsidP="00A4247F">
      <w:pPr>
        <w:rPr>
          <w:rFonts w:cs="Arial"/>
          <w:szCs w:val="22"/>
        </w:rPr>
      </w:pPr>
    </w:p>
    <w:p w14:paraId="7AE1C47C" w14:textId="77777777" w:rsidR="00A4247F" w:rsidRPr="00037558" w:rsidRDefault="00A4247F" w:rsidP="00A4247F">
      <w:pPr>
        <w:rPr>
          <w:rFonts w:cs="Arial"/>
          <w:szCs w:val="22"/>
        </w:rPr>
      </w:pPr>
    </w:p>
    <w:p w14:paraId="423BB385" w14:textId="77777777" w:rsidR="00A4247F" w:rsidRPr="00037558" w:rsidRDefault="00A4247F" w:rsidP="00A4247F">
      <w:pPr>
        <w:rPr>
          <w:rFonts w:cs="Arial"/>
          <w:szCs w:val="22"/>
        </w:rPr>
      </w:pPr>
    </w:p>
    <w:p w14:paraId="0762D381" w14:textId="77777777" w:rsidR="00A4247F" w:rsidRPr="00037558" w:rsidRDefault="00A4247F" w:rsidP="00A4247F">
      <w:pPr>
        <w:rPr>
          <w:rFonts w:cs="Arial"/>
          <w:szCs w:val="22"/>
        </w:rPr>
      </w:pPr>
    </w:p>
    <w:p w14:paraId="7558BBB3" w14:textId="77777777" w:rsidR="00A4247F" w:rsidRPr="00037558" w:rsidRDefault="00A4247F" w:rsidP="00A4247F">
      <w:pPr>
        <w:rPr>
          <w:rFonts w:cs="Arial"/>
          <w:szCs w:val="22"/>
        </w:rPr>
      </w:pPr>
    </w:p>
    <w:p w14:paraId="6825B8F0" w14:textId="77777777" w:rsidR="00A4247F" w:rsidRPr="00037558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037558" w:rsidRDefault="00A4247F" w:rsidP="00A4247F">
      <w:pPr>
        <w:tabs>
          <w:tab w:val="left" w:pos="420"/>
        </w:tabs>
        <w:rPr>
          <w:rFonts w:cs="Arial"/>
          <w:szCs w:val="22"/>
        </w:rPr>
      </w:pPr>
      <w:r w:rsidRPr="00037558">
        <w:rPr>
          <w:rFonts w:cs="Arial"/>
          <w:szCs w:val="22"/>
        </w:rPr>
        <w:tab/>
      </w:r>
    </w:p>
    <w:p w14:paraId="22CC31A1" w14:textId="77777777" w:rsidR="00A735A5" w:rsidRPr="00037558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037558">
        <w:rPr>
          <w:rFonts w:cs="Arial"/>
          <w:szCs w:val="22"/>
        </w:rPr>
        <w:br w:type="page"/>
      </w:r>
      <w:r w:rsidRPr="00037558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10E7CC86" w14:textId="77777777" w:rsidR="008F3207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037558">
        <w:fldChar w:fldCharType="begin"/>
      </w:r>
      <w:r w:rsidR="00A735A5" w:rsidRPr="00037558">
        <w:instrText xml:space="preserve"> TOC \o "1-2" \h \z \u </w:instrText>
      </w:r>
      <w:r w:rsidRPr="00037558">
        <w:fldChar w:fldCharType="separate"/>
      </w:r>
      <w:hyperlink w:anchor="_Toc47523134" w:history="1">
        <w:r w:rsidR="008F3207" w:rsidRPr="009D2A9E">
          <w:rPr>
            <w:rStyle w:val="Hyperlink"/>
            <w:noProof/>
          </w:rPr>
          <w:t>HST191 – Visualizar Recurso Impugnante Alegação do Pedido de Impugnação de Resultado de Eleição - Profissional</w:t>
        </w:r>
        <w:r w:rsidR="008F3207">
          <w:rPr>
            <w:noProof/>
            <w:webHidden/>
          </w:rPr>
          <w:tab/>
        </w:r>
        <w:r w:rsidR="008F3207">
          <w:rPr>
            <w:noProof/>
            <w:webHidden/>
          </w:rPr>
          <w:fldChar w:fldCharType="begin"/>
        </w:r>
        <w:r w:rsidR="008F3207">
          <w:rPr>
            <w:noProof/>
            <w:webHidden/>
          </w:rPr>
          <w:instrText xml:space="preserve"> PAGEREF _Toc47523134 \h </w:instrText>
        </w:r>
        <w:r w:rsidR="008F3207">
          <w:rPr>
            <w:noProof/>
            <w:webHidden/>
          </w:rPr>
        </w:r>
        <w:r w:rsidR="008F3207">
          <w:rPr>
            <w:noProof/>
            <w:webHidden/>
          </w:rPr>
          <w:fldChar w:fldCharType="separate"/>
        </w:r>
        <w:r w:rsidR="008F3207">
          <w:rPr>
            <w:noProof/>
            <w:webHidden/>
          </w:rPr>
          <w:t>4</w:t>
        </w:r>
        <w:r w:rsidR="008F3207">
          <w:rPr>
            <w:noProof/>
            <w:webHidden/>
          </w:rPr>
          <w:fldChar w:fldCharType="end"/>
        </w:r>
      </w:hyperlink>
    </w:p>
    <w:p w14:paraId="279DECD9" w14:textId="77777777" w:rsidR="008F3207" w:rsidRDefault="0015432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23135" w:history="1">
        <w:r w:rsidR="008F3207" w:rsidRPr="009D2A9E">
          <w:rPr>
            <w:rStyle w:val="Hyperlink"/>
            <w:noProof/>
          </w:rPr>
          <w:t>COMO</w:t>
        </w:r>
        <w:r w:rsidR="008F3207">
          <w:rPr>
            <w:noProof/>
            <w:webHidden/>
          </w:rPr>
          <w:tab/>
        </w:r>
        <w:r w:rsidR="008F3207">
          <w:rPr>
            <w:noProof/>
            <w:webHidden/>
          </w:rPr>
          <w:fldChar w:fldCharType="begin"/>
        </w:r>
        <w:r w:rsidR="008F3207">
          <w:rPr>
            <w:noProof/>
            <w:webHidden/>
          </w:rPr>
          <w:instrText xml:space="preserve"> PAGEREF _Toc47523135 \h </w:instrText>
        </w:r>
        <w:r w:rsidR="008F3207">
          <w:rPr>
            <w:noProof/>
            <w:webHidden/>
          </w:rPr>
        </w:r>
        <w:r w:rsidR="008F3207">
          <w:rPr>
            <w:noProof/>
            <w:webHidden/>
          </w:rPr>
          <w:fldChar w:fldCharType="separate"/>
        </w:r>
        <w:r w:rsidR="008F3207">
          <w:rPr>
            <w:noProof/>
            <w:webHidden/>
          </w:rPr>
          <w:t>4</w:t>
        </w:r>
        <w:r w:rsidR="008F3207">
          <w:rPr>
            <w:noProof/>
            <w:webHidden/>
          </w:rPr>
          <w:fldChar w:fldCharType="end"/>
        </w:r>
      </w:hyperlink>
    </w:p>
    <w:p w14:paraId="70941533" w14:textId="77777777" w:rsidR="008F3207" w:rsidRDefault="0015432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23136" w:history="1">
        <w:r w:rsidR="008F3207" w:rsidRPr="009D2A9E">
          <w:rPr>
            <w:rStyle w:val="Hyperlink"/>
            <w:noProof/>
          </w:rPr>
          <w:t>QUERO</w:t>
        </w:r>
        <w:r w:rsidR="008F3207">
          <w:rPr>
            <w:noProof/>
            <w:webHidden/>
          </w:rPr>
          <w:tab/>
        </w:r>
        <w:r w:rsidR="008F3207">
          <w:rPr>
            <w:noProof/>
            <w:webHidden/>
          </w:rPr>
          <w:fldChar w:fldCharType="begin"/>
        </w:r>
        <w:r w:rsidR="008F3207">
          <w:rPr>
            <w:noProof/>
            <w:webHidden/>
          </w:rPr>
          <w:instrText xml:space="preserve"> PAGEREF _Toc47523136 \h </w:instrText>
        </w:r>
        <w:r w:rsidR="008F3207">
          <w:rPr>
            <w:noProof/>
            <w:webHidden/>
          </w:rPr>
        </w:r>
        <w:r w:rsidR="008F3207">
          <w:rPr>
            <w:noProof/>
            <w:webHidden/>
          </w:rPr>
          <w:fldChar w:fldCharType="separate"/>
        </w:r>
        <w:r w:rsidR="008F3207">
          <w:rPr>
            <w:noProof/>
            <w:webHidden/>
          </w:rPr>
          <w:t>4</w:t>
        </w:r>
        <w:r w:rsidR="008F3207">
          <w:rPr>
            <w:noProof/>
            <w:webHidden/>
          </w:rPr>
          <w:fldChar w:fldCharType="end"/>
        </w:r>
      </w:hyperlink>
    </w:p>
    <w:p w14:paraId="7BFE3398" w14:textId="77777777" w:rsidR="008F3207" w:rsidRDefault="0015432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23137" w:history="1">
        <w:r w:rsidR="008F3207" w:rsidRPr="009D2A9E">
          <w:rPr>
            <w:rStyle w:val="Hyperlink"/>
            <w:noProof/>
          </w:rPr>
          <w:t>PARA</w:t>
        </w:r>
        <w:r w:rsidR="008F3207">
          <w:rPr>
            <w:noProof/>
            <w:webHidden/>
          </w:rPr>
          <w:tab/>
        </w:r>
        <w:r w:rsidR="008F3207">
          <w:rPr>
            <w:noProof/>
            <w:webHidden/>
          </w:rPr>
          <w:fldChar w:fldCharType="begin"/>
        </w:r>
        <w:r w:rsidR="008F3207">
          <w:rPr>
            <w:noProof/>
            <w:webHidden/>
          </w:rPr>
          <w:instrText xml:space="preserve"> PAGEREF _Toc47523137 \h </w:instrText>
        </w:r>
        <w:r w:rsidR="008F3207">
          <w:rPr>
            <w:noProof/>
            <w:webHidden/>
          </w:rPr>
        </w:r>
        <w:r w:rsidR="008F3207">
          <w:rPr>
            <w:noProof/>
            <w:webHidden/>
          </w:rPr>
          <w:fldChar w:fldCharType="separate"/>
        </w:r>
        <w:r w:rsidR="008F3207">
          <w:rPr>
            <w:noProof/>
            <w:webHidden/>
          </w:rPr>
          <w:t>4</w:t>
        </w:r>
        <w:r w:rsidR="008F3207">
          <w:rPr>
            <w:noProof/>
            <w:webHidden/>
          </w:rPr>
          <w:fldChar w:fldCharType="end"/>
        </w:r>
      </w:hyperlink>
    </w:p>
    <w:p w14:paraId="620E47FA" w14:textId="77777777" w:rsidR="008F3207" w:rsidRDefault="0015432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23138" w:history="1">
        <w:r w:rsidR="008F3207" w:rsidRPr="009D2A9E">
          <w:rPr>
            <w:rStyle w:val="Hyperlink"/>
            <w:noProof/>
          </w:rPr>
          <w:t>PROTÓTIPO</w:t>
        </w:r>
        <w:r w:rsidR="008F3207">
          <w:rPr>
            <w:noProof/>
            <w:webHidden/>
          </w:rPr>
          <w:tab/>
        </w:r>
        <w:r w:rsidR="008F3207">
          <w:rPr>
            <w:noProof/>
            <w:webHidden/>
          </w:rPr>
          <w:fldChar w:fldCharType="begin"/>
        </w:r>
        <w:r w:rsidR="008F3207">
          <w:rPr>
            <w:noProof/>
            <w:webHidden/>
          </w:rPr>
          <w:instrText xml:space="preserve"> PAGEREF _Toc47523138 \h </w:instrText>
        </w:r>
        <w:r w:rsidR="008F3207">
          <w:rPr>
            <w:noProof/>
            <w:webHidden/>
          </w:rPr>
        </w:r>
        <w:r w:rsidR="008F3207">
          <w:rPr>
            <w:noProof/>
            <w:webHidden/>
          </w:rPr>
          <w:fldChar w:fldCharType="separate"/>
        </w:r>
        <w:r w:rsidR="008F3207">
          <w:rPr>
            <w:noProof/>
            <w:webHidden/>
          </w:rPr>
          <w:t>4</w:t>
        </w:r>
        <w:r w:rsidR="008F3207">
          <w:rPr>
            <w:noProof/>
            <w:webHidden/>
          </w:rPr>
          <w:fldChar w:fldCharType="end"/>
        </w:r>
      </w:hyperlink>
    </w:p>
    <w:p w14:paraId="58EC221A" w14:textId="77777777" w:rsidR="008F3207" w:rsidRDefault="0015432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23139" w:history="1">
        <w:r w:rsidR="008F3207" w:rsidRPr="009D2A9E">
          <w:rPr>
            <w:rStyle w:val="Hyperlink"/>
            <w:noProof/>
          </w:rPr>
          <w:t>CRITÉRIOS DE ACEITE</w:t>
        </w:r>
        <w:r w:rsidR="008F3207">
          <w:rPr>
            <w:noProof/>
            <w:webHidden/>
          </w:rPr>
          <w:tab/>
        </w:r>
        <w:r w:rsidR="008F3207">
          <w:rPr>
            <w:noProof/>
            <w:webHidden/>
          </w:rPr>
          <w:fldChar w:fldCharType="begin"/>
        </w:r>
        <w:r w:rsidR="008F3207">
          <w:rPr>
            <w:noProof/>
            <w:webHidden/>
          </w:rPr>
          <w:instrText xml:space="preserve"> PAGEREF _Toc47523139 \h </w:instrText>
        </w:r>
        <w:r w:rsidR="008F3207">
          <w:rPr>
            <w:noProof/>
            <w:webHidden/>
          </w:rPr>
        </w:r>
        <w:r w:rsidR="008F3207">
          <w:rPr>
            <w:noProof/>
            <w:webHidden/>
          </w:rPr>
          <w:fldChar w:fldCharType="separate"/>
        </w:r>
        <w:r w:rsidR="008F3207">
          <w:rPr>
            <w:noProof/>
            <w:webHidden/>
          </w:rPr>
          <w:t>6</w:t>
        </w:r>
        <w:r w:rsidR="008F3207">
          <w:rPr>
            <w:noProof/>
            <w:webHidden/>
          </w:rPr>
          <w:fldChar w:fldCharType="end"/>
        </w:r>
      </w:hyperlink>
    </w:p>
    <w:p w14:paraId="75E528F1" w14:textId="77777777" w:rsidR="008F3207" w:rsidRDefault="0015432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23140" w:history="1">
        <w:r w:rsidR="008F3207" w:rsidRPr="009D2A9E">
          <w:rPr>
            <w:rStyle w:val="Hyperlink"/>
            <w:noProof/>
          </w:rPr>
          <w:t>INFORMAÇÕES COMPLEMENTARES</w:t>
        </w:r>
        <w:r w:rsidR="008F3207">
          <w:rPr>
            <w:noProof/>
            <w:webHidden/>
          </w:rPr>
          <w:tab/>
        </w:r>
        <w:r w:rsidR="008F3207">
          <w:rPr>
            <w:noProof/>
            <w:webHidden/>
          </w:rPr>
          <w:fldChar w:fldCharType="begin"/>
        </w:r>
        <w:r w:rsidR="008F3207">
          <w:rPr>
            <w:noProof/>
            <w:webHidden/>
          </w:rPr>
          <w:instrText xml:space="preserve"> PAGEREF _Toc47523140 \h </w:instrText>
        </w:r>
        <w:r w:rsidR="008F3207">
          <w:rPr>
            <w:noProof/>
            <w:webHidden/>
          </w:rPr>
        </w:r>
        <w:r w:rsidR="008F3207">
          <w:rPr>
            <w:noProof/>
            <w:webHidden/>
          </w:rPr>
          <w:fldChar w:fldCharType="separate"/>
        </w:r>
        <w:r w:rsidR="008F3207">
          <w:rPr>
            <w:noProof/>
            <w:webHidden/>
          </w:rPr>
          <w:t>6</w:t>
        </w:r>
        <w:r w:rsidR="008F3207">
          <w:rPr>
            <w:noProof/>
            <w:webHidden/>
          </w:rPr>
          <w:fldChar w:fldCharType="end"/>
        </w:r>
      </w:hyperlink>
    </w:p>
    <w:p w14:paraId="46621B27" w14:textId="54A4B598" w:rsidR="00A735A5" w:rsidRPr="00037558" w:rsidRDefault="00825F00">
      <w:r w:rsidRPr="00037558">
        <w:fldChar w:fldCharType="end"/>
      </w:r>
    </w:p>
    <w:p w14:paraId="3CB87937" w14:textId="77777777" w:rsidR="00A735A5" w:rsidRPr="00037558" w:rsidRDefault="00A735A5">
      <w:pPr>
        <w:pStyle w:val="Dica"/>
      </w:pPr>
    </w:p>
    <w:p w14:paraId="0C0F08DA" w14:textId="0573B3FD" w:rsidR="00A735A5" w:rsidRPr="00037558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037558">
        <w:br w:type="page"/>
      </w:r>
      <w:bookmarkStart w:id="3" w:name="_Toc47523134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90EBF">
            <w:t>HST197.1 – Detalhar Recurso Impugnado Alegação do Pedido de Impugnação de Resultado de Eleição - Corporativo</w:t>
          </w:r>
        </w:sdtContent>
      </w:sdt>
      <w:bookmarkEnd w:id="3"/>
    </w:p>
    <w:p w14:paraId="6C5D8AF9" w14:textId="77777777" w:rsidR="00155004" w:rsidRDefault="00CE176F" w:rsidP="00C64B05">
      <w:pPr>
        <w:pStyle w:val="Ttulo2"/>
        <w:numPr>
          <w:ilvl w:val="0"/>
          <w:numId w:val="0"/>
        </w:numPr>
      </w:pPr>
      <w:bookmarkStart w:id="4" w:name="_Toc47523135"/>
      <w:r w:rsidRPr="00037558">
        <w:t>COMO</w:t>
      </w:r>
      <w:bookmarkEnd w:id="4"/>
    </w:p>
    <w:p w14:paraId="37D34CD1" w14:textId="0BA1119A" w:rsidR="002B1554" w:rsidRPr="00037558" w:rsidRDefault="000F4F06" w:rsidP="00155004">
      <w:r>
        <w:t>PO</w:t>
      </w:r>
      <w:r w:rsidR="007F2F52" w:rsidRPr="00037558">
        <w:t xml:space="preserve"> </w:t>
      </w:r>
    </w:p>
    <w:p w14:paraId="3D2CE7C2" w14:textId="77777777" w:rsidR="00155004" w:rsidRDefault="00CE176F" w:rsidP="005A4527">
      <w:pPr>
        <w:pStyle w:val="Ttulo2"/>
        <w:numPr>
          <w:ilvl w:val="0"/>
          <w:numId w:val="0"/>
        </w:numPr>
      </w:pPr>
      <w:bookmarkStart w:id="5" w:name="_Toc47523136"/>
      <w:r w:rsidRPr="00037558">
        <w:t>QUERO</w:t>
      </w:r>
      <w:bookmarkEnd w:id="5"/>
    </w:p>
    <w:p w14:paraId="4036BB8D" w14:textId="00D0A1FA" w:rsidR="00CE176F" w:rsidRPr="00037558" w:rsidRDefault="004317BD" w:rsidP="00155004">
      <w:r>
        <w:t>Alterar a</w:t>
      </w:r>
      <w:r w:rsidR="00E52D0F" w:rsidRPr="00037558">
        <w:t xml:space="preserve"> funcionalidade</w:t>
      </w:r>
    </w:p>
    <w:p w14:paraId="7EA56F70" w14:textId="77777777" w:rsidR="00155004" w:rsidRDefault="00CE176F" w:rsidP="00D908D1">
      <w:pPr>
        <w:pStyle w:val="Ttulo2"/>
        <w:numPr>
          <w:ilvl w:val="0"/>
          <w:numId w:val="0"/>
        </w:numPr>
      </w:pPr>
      <w:bookmarkStart w:id="6" w:name="_Toc47523137"/>
      <w:r w:rsidRPr="00037558">
        <w:t>PARA</w:t>
      </w:r>
      <w:bookmarkEnd w:id="6"/>
    </w:p>
    <w:p w14:paraId="59A244EF" w14:textId="77777777" w:rsidR="004317BD" w:rsidRDefault="004317BD" w:rsidP="004317BD">
      <w:r>
        <w:t>Incluir grid da (s) contrarrazão (ões) cadastradas com os seguintes campos “Nº”, “Responsável pelo cadastro”, “Data e hora do cadastro” e ação “Visualizar”;</w:t>
      </w:r>
    </w:p>
    <w:p w14:paraId="38E7497A" w14:textId="413B5AFE" w:rsidR="00A735A5" w:rsidRPr="00037558" w:rsidRDefault="004317BD" w:rsidP="004317BD">
      <w:pPr>
        <w:rPr>
          <w:b/>
        </w:rPr>
      </w:pPr>
      <w:r>
        <w:t>E, regras de apresentação da grid</w:t>
      </w:r>
      <w:r w:rsidR="00AA4118">
        <w:t>.</w:t>
      </w:r>
    </w:p>
    <w:p w14:paraId="0334364E" w14:textId="4F02E639" w:rsidR="00353CEF" w:rsidRPr="00037558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7523138"/>
      <w:r w:rsidRPr="00037558">
        <w:t>PROTÓTIPO</w:t>
      </w:r>
      <w:bookmarkEnd w:id="7"/>
      <w:bookmarkEnd w:id="8"/>
    </w:p>
    <w:p w14:paraId="22840805" w14:textId="77777777" w:rsidR="00BB7917" w:rsidRPr="00037558" w:rsidRDefault="00BB7917" w:rsidP="00DD198B"/>
    <w:p w14:paraId="4E135443" w14:textId="7E108563" w:rsidR="00FC277B" w:rsidRPr="00037558" w:rsidRDefault="000A7B94" w:rsidP="002E2F62">
      <w:pPr>
        <w:pStyle w:val="EstiloPrototipo3"/>
        <w:numPr>
          <w:ilvl w:val="0"/>
          <w:numId w:val="3"/>
        </w:numPr>
      </w:pPr>
      <w:r w:rsidRPr="00037558">
        <w:lastRenderedPageBreak/>
        <w:t xml:space="preserve">Dados </w:t>
      </w:r>
      <w:r>
        <w:t>recuperados e apresentados do recurso do impugnante após o cadastro da contrarrazão</w:t>
      </w:r>
    </w:p>
    <w:p w14:paraId="64A98D01" w14:textId="49E0BFCB" w:rsidR="00FC277B" w:rsidRDefault="00816B5F" w:rsidP="00FC277B">
      <w:pPr>
        <w:rPr>
          <w:u w:val="single"/>
        </w:rPr>
      </w:pPr>
      <w:r>
        <w:rPr>
          <w:noProof/>
        </w:rPr>
        <w:drawing>
          <wp:inline distT="0" distB="0" distL="0" distR="0" wp14:anchorId="4E2ABDB7" wp14:editId="55E98937">
            <wp:extent cx="5760085" cy="64192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1275"/>
        <w:gridCol w:w="851"/>
        <w:gridCol w:w="283"/>
        <w:gridCol w:w="1697"/>
      </w:tblGrid>
      <w:tr w:rsidR="00E53955" w:rsidRPr="006D7175" w14:paraId="3B7A6BAE" w14:textId="77777777" w:rsidTr="00C10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24A07A24" w14:textId="77777777" w:rsidR="00E53955" w:rsidRPr="006D7175" w:rsidRDefault="00E53955" w:rsidP="00C1065A">
            <w:pPr>
              <w:pStyle w:val="EstiloPrototipo3"/>
              <w:jc w:val="center"/>
              <w:rPr>
                <w:color w:val="auto"/>
              </w:rPr>
            </w:pPr>
            <w:r w:rsidRPr="006D7175">
              <w:rPr>
                <w:color w:val="auto"/>
                <w:sz w:val="24"/>
                <w:szCs w:val="24"/>
              </w:rPr>
              <w:t>Campos</w:t>
            </w:r>
          </w:p>
        </w:tc>
      </w:tr>
      <w:tr w:rsidR="00E53955" w:rsidRPr="006D7175" w14:paraId="6CC7DEE6" w14:textId="77777777" w:rsidTr="00C1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6281B951" w14:textId="77777777" w:rsidR="00E53955" w:rsidRPr="006D7175" w:rsidRDefault="00E53955" w:rsidP="00C1065A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25AF40BA" w14:textId="77777777" w:rsidR="00E53955" w:rsidRPr="006D7175" w:rsidRDefault="00E53955" w:rsidP="00C1065A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4F52F36A" w14:textId="77777777" w:rsidR="00E53955" w:rsidRPr="006D7175" w:rsidRDefault="00E53955" w:rsidP="00C1065A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Tipo</w:t>
            </w:r>
          </w:p>
        </w:tc>
        <w:tc>
          <w:tcPr>
            <w:tcW w:w="1275" w:type="dxa"/>
            <w:shd w:val="clear" w:color="auto" w:fill="B3B3B3"/>
          </w:tcPr>
          <w:p w14:paraId="3C510D2A" w14:textId="77777777" w:rsidR="00E53955" w:rsidRPr="006D7175" w:rsidRDefault="00E53955" w:rsidP="00C1065A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gridSpan w:val="2"/>
            <w:shd w:val="clear" w:color="auto" w:fill="B3B3B3"/>
          </w:tcPr>
          <w:p w14:paraId="0C72CE11" w14:textId="77777777" w:rsidR="00E53955" w:rsidRPr="006D7175" w:rsidRDefault="00E53955" w:rsidP="00C1065A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Formato</w:t>
            </w:r>
          </w:p>
        </w:tc>
        <w:tc>
          <w:tcPr>
            <w:tcW w:w="1697" w:type="dxa"/>
            <w:shd w:val="clear" w:color="auto" w:fill="B3B3B3"/>
          </w:tcPr>
          <w:p w14:paraId="2B58126E" w14:textId="77777777" w:rsidR="00E53955" w:rsidRPr="006D7175" w:rsidRDefault="00E53955" w:rsidP="00C1065A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Restrições</w:t>
            </w:r>
          </w:p>
        </w:tc>
      </w:tr>
      <w:tr w:rsidR="00E53955" w:rsidRPr="006D7175" w14:paraId="1EA3A74C" w14:textId="77777777" w:rsidTr="00C1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7"/>
          </w:tcPr>
          <w:p w14:paraId="4ABF0EB2" w14:textId="77777777" w:rsidR="00E5395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</w:t>
            </w:r>
          </w:p>
        </w:tc>
      </w:tr>
      <w:tr w:rsidR="00E53955" w:rsidRPr="006D7175" w14:paraId="7B174C70" w14:textId="77777777" w:rsidTr="00C1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755BFEA" w14:textId="446BAA4C" w:rsidR="00E53955" w:rsidRDefault="00E53955" w:rsidP="00217B8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60A52">
              <w:rPr>
                <w:rFonts w:cs="Arial"/>
                <w:sz w:val="18"/>
                <w:szCs w:val="18"/>
              </w:rPr>
              <w:lastRenderedPageBreak/>
              <w:t>Contrarrazão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217B85">
              <w:rPr>
                <w:rFonts w:cs="Arial"/>
                <w:sz w:val="18"/>
                <w:szCs w:val="18"/>
              </w:rPr>
              <w:t>Impugnate</w:t>
            </w:r>
            <w:proofErr w:type="spellEnd"/>
          </w:p>
        </w:tc>
        <w:tc>
          <w:tcPr>
            <w:tcW w:w="1417" w:type="dxa"/>
          </w:tcPr>
          <w:p w14:paraId="7FB03B69" w14:textId="77777777" w:rsidR="00E53955" w:rsidRDefault="00E53955" w:rsidP="00C1065A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da funcionalidade.</w:t>
            </w:r>
          </w:p>
        </w:tc>
        <w:tc>
          <w:tcPr>
            <w:tcW w:w="1560" w:type="dxa"/>
          </w:tcPr>
          <w:p w14:paraId="26E42F52" w14:textId="77777777" w:rsidR="00E5395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275" w:type="dxa"/>
          </w:tcPr>
          <w:p w14:paraId="1AF82027" w14:textId="77777777" w:rsidR="00E53955" w:rsidRDefault="00E53955" w:rsidP="00C1065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BF636F5" w14:textId="77777777" w:rsidR="00E53955" w:rsidRDefault="00E53955" w:rsidP="00C1065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6FA73715" w14:textId="77777777" w:rsidR="00E5395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7CF917E9" w14:textId="77777777" w:rsidR="00E5395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editável.</w:t>
            </w:r>
          </w:p>
        </w:tc>
      </w:tr>
      <w:tr w:rsidR="00E53955" w:rsidRPr="006D7175" w14:paraId="15CEAA01" w14:textId="77777777" w:rsidTr="00C1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7DC5C33" w14:textId="77777777" w:rsidR="00E53955" w:rsidRDefault="00E53955" w:rsidP="00C1065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Responsável pelo cadastro</w:t>
            </w:r>
          </w:p>
        </w:tc>
        <w:tc>
          <w:tcPr>
            <w:tcW w:w="1417" w:type="dxa"/>
          </w:tcPr>
          <w:p w14:paraId="6BC9DF93" w14:textId="77777777" w:rsidR="00E53955" w:rsidRPr="006D7175" w:rsidRDefault="00E53955" w:rsidP="00C1065A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nome do arquiteto e urbanista que cadastrou a contrarrazão.</w:t>
            </w:r>
          </w:p>
        </w:tc>
        <w:tc>
          <w:tcPr>
            <w:tcW w:w="1560" w:type="dxa"/>
          </w:tcPr>
          <w:p w14:paraId="3A92FC72" w14:textId="77777777" w:rsidR="00E5395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1275" w:type="dxa"/>
          </w:tcPr>
          <w:p w14:paraId="33EB6693" w14:textId="77777777" w:rsidR="00E53955" w:rsidRPr="006D7175" w:rsidRDefault="00E53955" w:rsidP="00C1065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68CAE1FA" w14:textId="77777777" w:rsidR="00E53955" w:rsidRPr="006D7175" w:rsidRDefault="00E53955" w:rsidP="00C1065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4A4C2616" w14:textId="77777777" w:rsidR="00E5395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665DF3E7" w14:textId="77777777" w:rsidR="00E5395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editável.</w:t>
            </w:r>
          </w:p>
          <w:p w14:paraId="3D62E3EC" w14:textId="77777777" w:rsidR="00E53955" w:rsidRPr="006D717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Dado recuperado do cadastro de contrarrazão.</w:t>
            </w:r>
          </w:p>
        </w:tc>
      </w:tr>
      <w:tr w:rsidR="00E53955" w:rsidRPr="006D7175" w14:paraId="65D0273E" w14:textId="77777777" w:rsidTr="00C1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45CB6F7" w14:textId="77777777" w:rsidR="00E53955" w:rsidRDefault="00E53955" w:rsidP="00C1065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417" w:type="dxa"/>
          </w:tcPr>
          <w:p w14:paraId="63E3E9F6" w14:textId="77777777" w:rsidR="00E53955" w:rsidRDefault="00E53955" w:rsidP="00C1065A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data e a hora em que a contrarrazão foi cadastrada.</w:t>
            </w:r>
          </w:p>
        </w:tc>
        <w:tc>
          <w:tcPr>
            <w:tcW w:w="1560" w:type="dxa"/>
          </w:tcPr>
          <w:p w14:paraId="3993601A" w14:textId="77777777" w:rsidR="00E5395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Data e Hora</w:t>
            </w:r>
          </w:p>
          <w:p w14:paraId="65DAA833" w14:textId="77777777" w:rsidR="00E5395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Máscara</w:t>
            </w:r>
          </w:p>
          <w:p w14:paraId="107395CE" w14:textId="77777777" w:rsidR="00E53955" w:rsidRDefault="00E53955" w:rsidP="00C1065A">
            <w:pPr>
              <w:pStyle w:val="PargrafodaLista"/>
              <w:spacing w:before="60" w:after="60"/>
              <w:ind w:left="176"/>
              <w:rPr>
                <w:color w:val="auto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auto"/>
                <w:sz w:val="18"/>
                <w:szCs w:val="18"/>
              </w:rPr>
              <w:t>dd</w:t>
            </w:r>
            <w:proofErr w:type="spellEnd"/>
            <w:proofErr w:type="gramEnd"/>
            <w:r>
              <w:rPr>
                <w:color w:val="auto"/>
                <w:sz w:val="18"/>
                <w:szCs w:val="18"/>
              </w:rPr>
              <w:t>/mm/</w:t>
            </w:r>
            <w:proofErr w:type="spellStart"/>
            <w:r>
              <w:rPr>
                <w:color w:val="auto"/>
                <w:sz w:val="18"/>
                <w:szCs w:val="18"/>
              </w:rPr>
              <w:t>aaaa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às </w:t>
            </w:r>
            <w:proofErr w:type="spellStart"/>
            <w:r>
              <w:rPr>
                <w:color w:val="auto"/>
                <w:sz w:val="18"/>
                <w:szCs w:val="18"/>
              </w:rPr>
              <w:t>hh:mm</w:t>
            </w:r>
            <w:proofErr w:type="spellEnd"/>
          </w:p>
        </w:tc>
        <w:tc>
          <w:tcPr>
            <w:tcW w:w="1275" w:type="dxa"/>
          </w:tcPr>
          <w:p w14:paraId="3D46BB2E" w14:textId="77777777" w:rsidR="00E53955" w:rsidRDefault="00E53955" w:rsidP="00C1065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5D87A827" w14:textId="77777777" w:rsidR="00E53955" w:rsidRDefault="00E53955" w:rsidP="00C1065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384AD535" w14:textId="77777777" w:rsidR="00E5395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29E22174" w14:textId="77777777" w:rsidR="00E5395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não editável.</w:t>
            </w:r>
          </w:p>
          <w:p w14:paraId="632A38C1" w14:textId="77777777" w:rsidR="00E5395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Dado recuperado do cadastro de contrarrazão.</w:t>
            </w:r>
          </w:p>
        </w:tc>
      </w:tr>
      <w:tr w:rsidR="00E53955" w:rsidRPr="006D7175" w14:paraId="2CF3E2D4" w14:textId="77777777" w:rsidTr="00C1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D7E5B46" w14:textId="77777777" w:rsidR="00E53955" w:rsidRPr="006D7175" w:rsidRDefault="00E53955" w:rsidP="00C1065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Descrição da </w:t>
            </w:r>
            <w:r w:rsidRPr="00060A52">
              <w:rPr>
                <w:rFonts w:cs="Arial"/>
                <w:sz w:val="18"/>
                <w:szCs w:val="18"/>
              </w:rPr>
              <w:t>Contrarrazão</w:t>
            </w:r>
          </w:p>
        </w:tc>
        <w:tc>
          <w:tcPr>
            <w:tcW w:w="1417" w:type="dxa"/>
          </w:tcPr>
          <w:p w14:paraId="73807FE4" w14:textId="77777777" w:rsidR="00E53955" w:rsidRPr="006D7175" w:rsidRDefault="00E53955" w:rsidP="00C1065A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 xml:space="preserve">Apresenta </w:t>
            </w:r>
            <w:r>
              <w:rPr>
                <w:rFonts w:cs="Arial"/>
                <w:sz w:val="18"/>
                <w:szCs w:val="18"/>
              </w:rPr>
              <w:t xml:space="preserve">a descrição da </w:t>
            </w:r>
            <w:r w:rsidRPr="00060A52">
              <w:rPr>
                <w:rFonts w:cs="Arial"/>
                <w:sz w:val="18"/>
                <w:szCs w:val="18"/>
              </w:rPr>
              <w:t>Contrarrazão</w:t>
            </w:r>
            <w:r w:rsidRPr="006D7175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23B74A96" w14:textId="77777777" w:rsidR="00E53955" w:rsidRPr="006D717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Alfanumérico</w:t>
            </w:r>
            <w:r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</w:tcPr>
          <w:p w14:paraId="49B5209A" w14:textId="77777777" w:rsidR="00E53955" w:rsidRPr="006D7175" w:rsidRDefault="00E53955" w:rsidP="00C1065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44B0920E" w14:textId="77777777" w:rsidR="00E53955" w:rsidRPr="006D7175" w:rsidRDefault="00E53955" w:rsidP="00C1065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44E00252" w14:textId="77777777" w:rsidR="00E5395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60C5D875" w14:textId="77777777" w:rsidR="00E5395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editável.</w:t>
            </w:r>
          </w:p>
          <w:p w14:paraId="210DE416" w14:textId="77777777" w:rsidR="00E53955" w:rsidRPr="009A4566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Dado recuperado do cadastro de contrarrazão.</w:t>
            </w:r>
          </w:p>
        </w:tc>
      </w:tr>
      <w:tr w:rsidR="00E53955" w:rsidRPr="006D7175" w14:paraId="05E693BC" w14:textId="77777777" w:rsidTr="00C1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351B9C2" w14:textId="77777777" w:rsidR="00E53955" w:rsidRDefault="00E53955" w:rsidP="00C1065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2000</w:t>
            </w:r>
          </w:p>
        </w:tc>
        <w:tc>
          <w:tcPr>
            <w:tcW w:w="1417" w:type="dxa"/>
          </w:tcPr>
          <w:p w14:paraId="114FF9AF" w14:textId="77777777" w:rsidR="00E53955" w:rsidRPr="006D7175" w:rsidRDefault="00E53955" w:rsidP="00C1065A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quantidade de caracteres que restaram.</w:t>
            </w:r>
          </w:p>
        </w:tc>
        <w:tc>
          <w:tcPr>
            <w:tcW w:w="1560" w:type="dxa"/>
          </w:tcPr>
          <w:p w14:paraId="442A5683" w14:textId="77777777" w:rsidR="00E53955" w:rsidRPr="006D717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275" w:type="dxa"/>
          </w:tcPr>
          <w:p w14:paraId="2745B250" w14:textId="77777777" w:rsidR="00E53955" w:rsidRPr="006D7175" w:rsidRDefault="00E53955" w:rsidP="00C1065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7D66EEB" w14:textId="77777777" w:rsidR="00E53955" w:rsidRPr="006D7175" w:rsidRDefault="00E53955" w:rsidP="00C1065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386A0EA1" w14:textId="77777777" w:rsidR="00E5395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57C0077C" w14:textId="77777777" w:rsidR="00E5395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editável.</w:t>
            </w:r>
          </w:p>
          <w:p w14:paraId="7CEC0772" w14:textId="77777777" w:rsidR="00E53955" w:rsidRPr="009C0750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Dado recuperado do cadastro de contrarrazão.</w:t>
            </w:r>
          </w:p>
        </w:tc>
      </w:tr>
      <w:tr w:rsidR="00E53955" w:rsidRPr="006D7175" w14:paraId="067C0779" w14:textId="77777777" w:rsidTr="00C1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9BE3563" w14:textId="77777777" w:rsidR="00E53955" w:rsidRPr="006D7175" w:rsidRDefault="00E53955" w:rsidP="00C1065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&lt;</w:t>
            </w:r>
            <w:proofErr w:type="gramStart"/>
            <w:r w:rsidRPr="006D7175">
              <w:rPr>
                <w:rFonts w:cs="Arial"/>
                <w:sz w:val="18"/>
                <w:szCs w:val="18"/>
              </w:rPr>
              <w:t>nome</w:t>
            </w:r>
            <w:proofErr w:type="gramEnd"/>
            <w:r w:rsidRPr="006D7175">
              <w:rPr>
                <w:rFonts w:cs="Arial"/>
                <w:sz w:val="18"/>
                <w:szCs w:val="18"/>
              </w:rPr>
              <w:t xml:space="preserve"> do arquivo.pdf&gt;</w:t>
            </w:r>
          </w:p>
        </w:tc>
        <w:tc>
          <w:tcPr>
            <w:tcW w:w="1417" w:type="dxa"/>
          </w:tcPr>
          <w:p w14:paraId="1113099C" w14:textId="77777777" w:rsidR="00E53955" w:rsidRPr="006D7175" w:rsidRDefault="00E53955" w:rsidP="00C1065A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Apresenta o nome do arquivo anexado.</w:t>
            </w:r>
          </w:p>
        </w:tc>
        <w:tc>
          <w:tcPr>
            <w:tcW w:w="1560" w:type="dxa"/>
          </w:tcPr>
          <w:p w14:paraId="226455DA" w14:textId="77777777" w:rsidR="00E53955" w:rsidRPr="006D717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275" w:type="dxa"/>
          </w:tcPr>
          <w:p w14:paraId="7E3E5E2A" w14:textId="77777777" w:rsidR="00E53955" w:rsidRPr="006D7175" w:rsidRDefault="00E53955" w:rsidP="00C1065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9AF6685" w14:textId="77777777" w:rsidR="00E53955" w:rsidRPr="006D7175" w:rsidRDefault="00E53955" w:rsidP="00C1065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18FCE080" w14:textId="77777777" w:rsidR="00E5395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383D3C5B" w14:textId="77777777" w:rsidR="00E5395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não editável.</w:t>
            </w:r>
          </w:p>
          <w:p w14:paraId="20414F32" w14:textId="77777777" w:rsidR="00E5395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Dado recuperado do cadastro de contrarrazão.</w:t>
            </w:r>
          </w:p>
          <w:p w14:paraId="0487E65E" w14:textId="77777777" w:rsidR="00E53955" w:rsidRPr="006D7175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Caso não tenha arquivo anexado, apresentar o texto “N/A”.</w:t>
            </w:r>
          </w:p>
          <w:p w14:paraId="6C9D5646" w14:textId="77777777" w:rsidR="00E53955" w:rsidRPr="006D7175" w:rsidRDefault="00E53955" w:rsidP="00C1065A">
            <w:pPr>
              <w:pStyle w:val="PargrafodaLista"/>
              <w:spacing w:before="60" w:after="60"/>
              <w:ind w:left="176"/>
              <w:rPr>
                <w:color w:val="auto"/>
                <w:sz w:val="18"/>
                <w:szCs w:val="18"/>
              </w:rPr>
            </w:pPr>
          </w:p>
          <w:p w14:paraId="6B03A91F" w14:textId="77777777" w:rsidR="00E53955" w:rsidRPr="001B2A2F" w:rsidRDefault="00E53955" w:rsidP="00C1065A">
            <w:pPr>
              <w:spacing w:before="60" w:after="60"/>
              <w:ind w:left="-43"/>
              <w:rPr>
                <w:sz w:val="18"/>
                <w:szCs w:val="18"/>
              </w:rPr>
            </w:pPr>
          </w:p>
        </w:tc>
      </w:tr>
      <w:tr w:rsidR="00E53955" w:rsidRPr="006D7175" w14:paraId="67BDF38D" w14:textId="77777777" w:rsidTr="00C1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5F374E26" w14:textId="77777777" w:rsidR="00E53955" w:rsidRPr="006D7175" w:rsidRDefault="00E53955" w:rsidP="00C1065A">
            <w:pPr>
              <w:pStyle w:val="EstiloPrototipo3"/>
              <w:jc w:val="center"/>
            </w:pPr>
            <w:r w:rsidRPr="006D7175">
              <w:rPr>
                <w:sz w:val="24"/>
                <w:szCs w:val="24"/>
              </w:rPr>
              <w:t>Campos</w:t>
            </w:r>
          </w:p>
        </w:tc>
      </w:tr>
      <w:tr w:rsidR="00E53955" w:rsidRPr="006D302B" w14:paraId="6B00A6E9" w14:textId="77777777" w:rsidTr="00C1065A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1982" w:type="dxa"/>
          </w:tcPr>
          <w:p w14:paraId="7D3549B3" w14:textId="77777777" w:rsidR="00E53955" w:rsidRPr="006D302B" w:rsidRDefault="00E53955" w:rsidP="00C1065A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EA2206" wp14:editId="5D280A0F">
                  <wp:extent cx="266667" cy="228571"/>
                  <wp:effectExtent l="0" t="0" r="635" b="63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059644C" w14:textId="77777777" w:rsidR="00E53955" w:rsidRPr="006D302B" w:rsidRDefault="00E53955" w:rsidP="00C1065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Quando acionado, </w:t>
            </w:r>
            <w:r>
              <w:rPr>
                <w:rFonts w:cs="Arial"/>
                <w:sz w:val="18"/>
                <w:szCs w:val="18"/>
              </w:rPr>
              <w:t>realiza</w:t>
            </w:r>
            <w:r w:rsidRPr="006D302B">
              <w:rPr>
                <w:rFonts w:cs="Arial"/>
                <w:sz w:val="18"/>
                <w:szCs w:val="18"/>
              </w:rPr>
              <w:t xml:space="preserve"> o</w:t>
            </w:r>
            <w:r>
              <w:rPr>
                <w:rFonts w:cs="Arial"/>
                <w:sz w:val="18"/>
                <w:szCs w:val="18"/>
              </w:rPr>
              <w:t xml:space="preserve"> download do</w:t>
            </w:r>
            <w:r w:rsidRPr="006D302B">
              <w:rPr>
                <w:rFonts w:cs="Arial"/>
                <w:sz w:val="18"/>
                <w:szCs w:val="18"/>
              </w:rPr>
              <w:t xml:space="preserve"> arquivo anexado.</w:t>
            </w:r>
          </w:p>
        </w:tc>
        <w:tc>
          <w:tcPr>
            <w:tcW w:w="1560" w:type="dxa"/>
          </w:tcPr>
          <w:p w14:paraId="00696C4A" w14:textId="77777777" w:rsidR="00E53955" w:rsidRPr="006D302B" w:rsidRDefault="00E53955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Imagem</w:t>
            </w:r>
          </w:p>
        </w:tc>
        <w:tc>
          <w:tcPr>
            <w:tcW w:w="1275" w:type="dxa"/>
          </w:tcPr>
          <w:p w14:paraId="676BFA98" w14:textId="77777777" w:rsidR="00E53955" w:rsidRPr="006D302B" w:rsidRDefault="00E53955" w:rsidP="00C1065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851" w:type="dxa"/>
          </w:tcPr>
          <w:p w14:paraId="34798BC6" w14:textId="77777777" w:rsidR="00E53955" w:rsidRPr="006D302B" w:rsidRDefault="00E53955" w:rsidP="00C1065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gridSpan w:val="2"/>
          </w:tcPr>
          <w:p w14:paraId="35F3F4BC" w14:textId="77777777" w:rsidR="00E53955" w:rsidRPr="006D302B" w:rsidRDefault="00E53955" w:rsidP="00C1065A">
            <w:pPr>
              <w:pStyle w:val="PargrafodaLista"/>
              <w:spacing w:before="60" w:after="60"/>
              <w:ind w:left="17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</w:tr>
      <w:tr w:rsidR="00E53955" w:rsidRPr="006D302B" w14:paraId="355BC6E5" w14:textId="77777777" w:rsidTr="00C1065A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1982" w:type="dxa"/>
          </w:tcPr>
          <w:p w14:paraId="131037F3" w14:textId="591721E5" w:rsidR="00E53955" w:rsidRDefault="0010148D" w:rsidP="00C1065A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Fechar</w:t>
            </w:r>
          </w:p>
        </w:tc>
        <w:tc>
          <w:tcPr>
            <w:tcW w:w="1417" w:type="dxa"/>
          </w:tcPr>
          <w:p w14:paraId="703F3021" w14:textId="2379F12A" w:rsidR="00E53955" w:rsidRPr="006D302B" w:rsidRDefault="0010148D" w:rsidP="00C1065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fecha a modal.</w:t>
            </w:r>
          </w:p>
        </w:tc>
        <w:tc>
          <w:tcPr>
            <w:tcW w:w="1560" w:type="dxa"/>
          </w:tcPr>
          <w:p w14:paraId="43264D70" w14:textId="52FE8F75" w:rsidR="00E53955" w:rsidRPr="006D302B" w:rsidRDefault="0010148D" w:rsidP="00C1065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275" w:type="dxa"/>
          </w:tcPr>
          <w:p w14:paraId="2F758772" w14:textId="0ABB8BA7" w:rsidR="00E53955" w:rsidRPr="00F11A5E" w:rsidRDefault="0010148D" w:rsidP="00C1065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851" w:type="dxa"/>
          </w:tcPr>
          <w:p w14:paraId="4AD9FE60" w14:textId="57E94ECC" w:rsidR="00E53955" w:rsidRPr="00F11A5E" w:rsidRDefault="0010148D" w:rsidP="00C1065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gridSpan w:val="2"/>
          </w:tcPr>
          <w:p w14:paraId="28007A2D" w14:textId="2C80CCBD" w:rsidR="00E53955" w:rsidRDefault="0010148D" w:rsidP="00C1065A">
            <w:pPr>
              <w:pStyle w:val="PargrafodaLista"/>
              <w:spacing w:before="60" w:after="60"/>
              <w:ind w:left="176"/>
              <w:jc w:val="both"/>
              <w:rPr>
                <w:sz w:val="18"/>
                <w:szCs w:val="18"/>
              </w:rPr>
            </w:pPr>
            <w:r w:rsidRPr="00F11A5E">
              <w:rPr>
                <w:sz w:val="18"/>
                <w:szCs w:val="18"/>
              </w:rPr>
              <w:t>Não se aplica</w:t>
            </w:r>
          </w:p>
        </w:tc>
      </w:tr>
    </w:tbl>
    <w:p w14:paraId="2519EB45" w14:textId="77777777" w:rsidR="00E53955" w:rsidRDefault="00E53955" w:rsidP="00FC277B">
      <w:pPr>
        <w:rPr>
          <w:u w:val="single"/>
        </w:rPr>
      </w:pPr>
    </w:p>
    <w:p w14:paraId="5C3EF643" w14:textId="48E7C539" w:rsidR="00FC277B" w:rsidRDefault="00B6052C" w:rsidP="000A35A8">
      <w:pPr>
        <w:pStyle w:val="EstiloPrototipo3"/>
        <w:numPr>
          <w:ilvl w:val="0"/>
          <w:numId w:val="3"/>
        </w:numPr>
      </w:pPr>
      <w:bookmarkStart w:id="9" w:name="_Ref48295648"/>
      <w:r>
        <w:lastRenderedPageBreak/>
        <w:t>Dados recuperados e apresentados sem cadastro de contrarrazão</w:t>
      </w:r>
      <w:bookmarkEnd w:id="9"/>
    </w:p>
    <w:p w14:paraId="5803BA32" w14:textId="52E4246F" w:rsidR="000A35A8" w:rsidRPr="009A0ECE" w:rsidRDefault="00D808F7" w:rsidP="000A35A8">
      <w:pPr>
        <w:rPr>
          <w:u w:val="single"/>
        </w:rPr>
      </w:pPr>
      <w:r>
        <w:rPr>
          <w:noProof/>
        </w:rPr>
        <w:drawing>
          <wp:inline distT="0" distB="0" distL="0" distR="0" wp14:anchorId="1556AAC4" wp14:editId="1B4B8EFC">
            <wp:extent cx="5760085" cy="50584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53F68FA4" w14:textId="77777777" w:rsidR="000514D4" w:rsidRPr="00037558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47523139"/>
      <w:r w:rsidRPr="00037558">
        <w:t>CRITÉRIOS DE ACEITE</w:t>
      </w:r>
      <w:bookmarkEnd w:id="11"/>
    </w:p>
    <w:p w14:paraId="26842D49" w14:textId="77777777" w:rsidR="001B048C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037558">
        <w:rPr>
          <w:b/>
          <w:color w:val="auto"/>
        </w:rPr>
        <w:t>Premissa:</w:t>
      </w:r>
    </w:p>
    <w:p w14:paraId="4804A710" w14:textId="77777777" w:rsidR="001C2585" w:rsidRDefault="001C2585" w:rsidP="001C258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A2261F">
        <w:rPr>
          <w:color w:val="auto"/>
        </w:rPr>
        <w:t>Os demais campos, ações, mensagens e regras de negócios, de Interface e de Apresentação não mencionados nesta história devem manter seu funcionamento atual</w:t>
      </w:r>
    </w:p>
    <w:p w14:paraId="4245574A" w14:textId="77777777" w:rsidR="00E53955" w:rsidRDefault="001C2585" w:rsidP="00860F1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É necessário que tenha recurso/reconsideração impugnado cadastrado</w:t>
      </w:r>
      <w:r w:rsidR="00487AC4">
        <w:t>.</w:t>
      </w:r>
    </w:p>
    <w:p w14:paraId="40B32C29" w14:textId="22916D42" w:rsidR="00487AC4" w:rsidRDefault="00487AC4" w:rsidP="00860F1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7175">
        <w:t>A funcionalidade é apresentada após</w:t>
      </w:r>
      <w:r>
        <w:t xml:space="preserve"> acionar a </w:t>
      </w:r>
      <w:r w:rsidR="00E53955">
        <w:t>ação “</w:t>
      </w:r>
      <w:r w:rsidR="00E53955">
        <w:rPr>
          <w:noProof/>
        </w:rPr>
        <w:drawing>
          <wp:inline distT="0" distB="0" distL="0" distR="0" wp14:anchorId="0A9CBF42" wp14:editId="28421207">
            <wp:extent cx="180975" cy="1809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984" cy="18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955">
        <w:t>”</w:t>
      </w:r>
      <w:r w:rsidR="006A3D44">
        <w:t xml:space="preserve"> na consulta dos recursos do impugnado</w:t>
      </w:r>
      <w:r>
        <w:t>.</w:t>
      </w:r>
    </w:p>
    <w:p w14:paraId="41A16243" w14:textId="77777777" w:rsidR="00D93145" w:rsidRPr="00037558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13564883"/>
      <w:bookmarkStart w:id="13" w:name="_Ref31290676"/>
      <w:r w:rsidRPr="00037558">
        <w:rPr>
          <w:b/>
        </w:rPr>
        <w:t>Regras Gerais:</w:t>
      </w:r>
      <w:bookmarkStart w:id="14" w:name="_Ref26893226"/>
      <w:bookmarkEnd w:id="12"/>
      <w:bookmarkEnd w:id="13"/>
    </w:p>
    <w:p w14:paraId="600F316A" w14:textId="539F900D" w:rsidR="00B260E1" w:rsidRPr="00037558" w:rsidRDefault="00E53955" w:rsidP="00B260E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position w:val="3"/>
        </w:rPr>
        <w:t>Não se aplica</w:t>
      </w:r>
      <w:r w:rsidR="00B260E1">
        <w:rPr>
          <w:position w:val="3"/>
        </w:rPr>
        <w:t>.</w:t>
      </w:r>
    </w:p>
    <w:bookmarkEnd w:id="14"/>
    <w:p w14:paraId="17BDC88C" w14:textId="213618AE" w:rsidR="001E539E" w:rsidRPr="00734C91" w:rsidRDefault="001E539E" w:rsidP="00734C91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position w:val="3"/>
        </w:rPr>
      </w:pPr>
    </w:p>
    <w:p w14:paraId="7E5F0F14" w14:textId="77777777" w:rsidR="00330B03" w:rsidRPr="00037558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037558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037558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037558" w:rsidRDefault="00BC778D" w:rsidP="00BC778D">
      <w:pPr>
        <w:pStyle w:val="Ttulo2"/>
        <w:numPr>
          <w:ilvl w:val="0"/>
          <w:numId w:val="0"/>
        </w:numPr>
        <w:spacing w:before="240"/>
      </w:pPr>
      <w:bookmarkStart w:id="15" w:name="_Toc47523140"/>
      <w:r w:rsidRPr="00037558">
        <w:t>INFORMAÇÕES COMPLEMENTARES</w:t>
      </w:r>
      <w:bookmarkEnd w:id="15"/>
    </w:p>
    <w:p w14:paraId="42D7CEBC" w14:textId="77777777" w:rsidR="008D2F61" w:rsidRPr="00037558" w:rsidRDefault="008D2F61" w:rsidP="008D2F61">
      <w:r w:rsidRPr="00037558">
        <w:t>História relacionada:</w:t>
      </w:r>
    </w:p>
    <w:p w14:paraId="1AFBA439" w14:textId="776AD903" w:rsidR="008D2F61" w:rsidRPr="0050073F" w:rsidRDefault="002F2785" w:rsidP="008D2F61">
      <w:pPr>
        <w:rPr>
          <w:i/>
        </w:rPr>
      </w:pPr>
      <w:r w:rsidRPr="002F2785">
        <w:rPr>
          <w:i/>
          <w:position w:val="3"/>
        </w:rPr>
        <w:lastRenderedPageBreak/>
        <w:t>Eleitoral_HST196</w:t>
      </w:r>
      <w:proofErr w:type="gramStart"/>
      <w:r w:rsidRPr="002F2785">
        <w:rPr>
          <w:i/>
          <w:position w:val="3"/>
        </w:rPr>
        <w:t>_Consultar</w:t>
      </w:r>
      <w:proofErr w:type="gramEnd"/>
      <w:r w:rsidRPr="002F2785">
        <w:rPr>
          <w:i/>
          <w:position w:val="3"/>
        </w:rPr>
        <w:t>_Recurso_Impugnado_Julgamento_1_Instancia_Alegacao_Pedido_Impugnacao_CORP</w:t>
      </w:r>
      <w:r w:rsidR="001A0D92" w:rsidRPr="0050073F">
        <w:rPr>
          <w:i/>
        </w:rPr>
        <w:t>.</w:t>
      </w:r>
    </w:p>
    <w:sectPr w:rsidR="008D2F61" w:rsidRPr="0050073F" w:rsidSect="00757A62">
      <w:headerReference w:type="even" r:id="rId1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6406C" w14:textId="77777777" w:rsidR="00154320" w:rsidRDefault="00154320">
      <w:r>
        <w:separator/>
      </w:r>
    </w:p>
    <w:p w14:paraId="2A02530A" w14:textId="77777777" w:rsidR="00154320" w:rsidRDefault="00154320"/>
  </w:endnote>
  <w:endnote w:type="continuationSeparator" w:id="0">
    <w:p w14:paraId="3054F740" w14:textId="77777777" w:rsidR="00154320" w:rsidRDefault="00154320">
      <w:r>
        <w:continuationSeparator/>
      </w:r>
    </w:p>
    <w:p w14:paraId="469E2BF0" w14:textId="77777777" w:rsidR="00154320" w:rsidRDefault="001543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D808F7">
            <w:rPr>
              <w:rStyle w:val="Nmerodepgina"/>
              <w:rFonts w:ascii="Verdana" w:hAnsi="Verdana" w:cs="Arial"/>
              <w:b/>
              <w:noProof/>
            </w:rPr>
            <w:t>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2AB0D" w14:textId="77777777" w:rsidR="00154320" w:rsidRDefault="00154320">
      <w:r>
        <w:separator/>
      </w:r>
    </w:p>
    <w:p w14:paraId="2208F049" w14:textId="77777777" w:rsidR="00154320" w:rsidRDefault="00154320"/>
  </w:footnote>
  <w:footnote w:type="continuationSeparator" w:id="0">
    <w:p w14:paraId="5882E00C" w14:textId="77777777" w:rsidR="00154320" w:rsidRDefault="00154320">
      <w:r>
        <w:continuationSeparator/>
      </w:r>
    </w:p>
    <w:p w14:paraId="2FDA1230" w14:textId="77777777" w:rsidR="00154320" w:rsidRDefault="0015432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61346391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3D69D70E" w:rsidR="000A5E47" w:rsidRPr="00C6532E" w:rsidRDefault="00F90EBF" w:rsidP="00877A02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HST197.1 – Detalhar Recurso Impugnado Alegação do Pedido de Impugnação de Resultado de Eleição - Corporativo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958ECC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color w:val="auto"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80B"/>
    <w:rsid w:val="00002EEB"/>
    <w:rsid w:val="00005A17"/>
    <w:rsid w:val="000064F5"/>
    <w:rsid w:val="000101F4"/>
    <w:rsid w:val="0001063B"/>
    <w:rsid w:val="00012C5B"/>
    <w:rsid w:val="00014BDC"/>
    <w:rsid w:val="00014FB8"/>
    <w:rsid w:val="000160AF"/>
    <w:rsid w:val="00016339"/>
    <w:rsid w:val="00016C1D"/>
    <w:rsid w:val="00017934"/>
    <w:rsid w:val="00020731"/>
    <w:rsid w:val="00020A51"/>
    <w:rsid w:val="0002114F"/>
    <w:rsid w:val="00021F00"/>
    <w:rsid w:val="00022BF7"/>
    <w:rsid w:val="00022F02"/>
    <w:rsid w:val="000259AA"/>
    <w:rsid w:val="000272CE"/>
    <w:rsid w:val="0003015F"/>
    <w:rsid w:val="00031408"/>
    <w:rsid w:val="00036499"/>
    <w:rsid w:val="00037558"/>
    <w:rsid w:val="00042921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27AB"/>
    <w:rsid w:val="000848A6"/>
    <w:rsid w:val="00086427"/>
    <w:rsid w:val="00090081"/>
    <w:rsid w:val="00090EFE"/>
    <w:rsid w:val="00092606"/>
    <w:rsid w:val="0009340B"/>
    <w:rsid w:val="0009796C"/>
    <w:rsid w:val="000A01B5"/>
    <w:rsid w:val="000A0A2A"/>
    <w:rsid w:val="000A12C2"/>
    <w:rsid w:val="000A2C6C"/>
    <w:rsid w:val="000A35A8"/>
    <w:rsid w:val="000A54BB"/>
    <w:rsid w:val="000A5E47"/>
    <w:rsid w:val="000A5FD7"/>
    <w:rsid w:val="000A6FE9"/>
    <w:rsid w:val="000A7708"/>
    <w:rsid w:val="000A795A"/>
    <w:rsid w:val="000A7B94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D0472"/>
    <w:rsid w:val="000D28C2"/>
    <w:rsid w:val="000D4150"/>
    <w:rsid w:val="000D4D47"/>
    <w:rsid w:val="000D5755"/>
    <w:rsid w:val="000D6620"/>
    <w:rsid w:val="000E10A0"/>
    <w:rsid w:val="000E22E2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148D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06DE"/>
    <w:rsid w:val="00131672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4320"/>
    <w:rsid w:val="00155004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31"/>
    <w:rsid w:val="00172963"/>
    <w:rsid w:val="001741C3"/>
    <w:rsid w:val="001768F1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0D92"/>
    <w:rsid w:val="001A1019"/>
    <w:rsid w:val="001A2218"/>
    <w:rsid w:val="001A2FF5"/>
    <w:rsid w:val="001A309A"/>
    <w:rsid w:val="001A312C"/>
    <w:rsid w:val="001A43AF"/>
    <w:rsid w:val="001A5E0F"/>
    <w:rsid w:val="001A5FDA"/>
    <w:rsid w:val="001A6089"/>
    <w:rsid w:val="001A6CA3"/>
    <w:rsid w:val="001A7234"/>
    <w:rsid w:val="001A7409"/>
    <w:rsid w:val="001B012E"/>
    <w:rsid w:val="001B024C"/>
    <w:rsid w:val="001B048C"/>
    <w:rsid w:val="001B1A50"/>
    <w:rsid w:val="001B1FAA"/>
    <w:rsid w:val="001B41E8"/>
    <w:rsid w:val="001B4251"/>
    <w:rsid w:val="001B4F28"/>
    <w:rsid w:val="001B4F42"/>
    <w:rsid w:val="001B6CC7"/>
    <w:rsid w:val="001C0EF5"/>
    <w:rsid w:val="001C15FC"/>
    <w:rsid w:val="001C1682"/>
    <w:rsid w:val="001C1C20"/>
    <w:rsid w:val="001C2585"/>
    <w:rsid w:val="001C2605"/>
    <w:rsid w:val="001C2642"/>
    <w:rsid w:val="001C2717"/>
    <w:rsid w:val="001C2B38"/>
    <w:rsid w:val="001C31D7"/>
    <w:rsid w:val="001C34D1"/>
    <w:rsid w:val="001C4976"/>
    <w:rsid w:val="001C604A"/>
    <w:rsid w:val="001C6760"/>
    <w:rsid w:val="001D009C"/>
    <w:rsid w:val="001D06CA"/>
    <w:rsid w:val="001D1AD7"/>
    <w:rsid w:val="001D202C"/>
    <w:rsid w:val="001D2455"/>
    <w:rsid w:val="001D2AE3"/>
    <w:rsid w:val="001D360F"/>
    <w:rsid w:val="001D36D0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074CF"/>
    <w:rsid w:val="002103B1"/>
    <w:rsid w:val="0021114E"/>
    <w:rsid w:val="0021173B"/>
    <w:rsid w:val="002117A4"/>
    <w:rsid w:val="00212348"/>
    <w:rsid w:val="00212BB8"/>
    <w:rsid w:val="002149F2"/>
    <w:rsid w:val="0021528E"/>
    <w:rsid w:val="00215C74"/>
    <w:rsid w:val="00216E1F"/>
    <w:rsid w:val="00217B85"/>
    <w:rsid w:val="00222C3A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60F"/>
    <w:rsid w:val="00233974"/>
    <w:rsid w:val="00233B65"/>
    <w:rsid w:val="002350C0"/>
    <w:rsid w:val="00235751"/>
    <w:rsid w:val="002359C8"/>
    <w:rsid w:val="002359EF"/>
    <w:rsid w:val="00235FD9"/>
    <w:rsid w:val="0023608F"/>
    <w:rsid w:val="00236459"/>
    <w:rsid w:val="0024203F"/>
    <w:rsid w:val="002429D5"/>
    <w:rsid w:val="002437BE"/>
    <w:rsid w:val="0024734E"/>
    <w:rsid w:val="00247683"/>
    <w:rsid w:val="002509A0"/>
    <w:rsid w:val="00251B1C"/>
    <w:rsid w:val="002524FF"/>
    <w:rsid w:val="00252D19"/>
    <w:rsid w:val="00253A19"/>
    <w:rsid w:val="00253DA5"/>
    <w:rsid w:val="00253FBD"/>
    <w:rsid w:val="00254EE8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68B"/>
    <w:rsid w:val="00290B40"/>
    <w:rsid w:val="00291867"/>
    <w:rsid w:val="002924DE"/>
    <w:rsid w:val="002927EC"/>
    <w:rsid w:val="00292AA4"/>
    <w:rsid w:val="0029384B"/>
    <w:rsid w:val="002942B5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5B6D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5A1C"/>
    <w:rsid w:val="002C699F"/>
    <w:rsid w:val="002C715F"/>
    <w:rsid w:val="002C750E"/>
    <w:rsid w:val="002C7F07"/>
    <w:rsid w:val="002D056E"/>
    <w:rsid w:val="002D19A4"/>
    <w:rsid w:val="002D1BDF"/>
    <w:rsid w:val="002D1CAA"/>
    <w:rsid w:val="002D3F16"/>
    <w:rsid w:val="002D492B"/>
    <w:rsid w:val="002D4F93"/>
    <w:rsid w:val="002D561C"/>
    <w:rsid w:val="002D662B"/>
    <w:rsid w:val="002E1BCA"/>
    <w:rsid w:val="002E1D2B"/>
    <w:rsid w:val="002E2041"/>
    <w:rsid w:val="002E2F62"/>
    <w:rsid w:val="002E33E1"/>
    <w:rsid w:val="002E6940"/>
    <w:rsid w:val="002F0187"/>
    <w:rsid w:val="002F0579"/>
    <w:rsid w:val="002F0D4C"/>
    <w:rsid w:val="002F143C"/>
    <w:rsid w:val="002F1B90"/>
    <w:rsid w:val="002F256A"/>
    <w:rsid w:val="002F2785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2915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61E2"/>
    <w:rsid w:val="003277C8"/>
    <w:rsid w:val="003307B8"/>
    <w:rsid w:val="00330B03"/>
    <w:rsid w:val="00330D47"/>
    <w:rsid w:val="00333F4A"/>
    <w:rsid w:val="003355F8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2A10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14AB"/>
    <w:rsid w:val="00382B08"/>
    <w:rsid w:val="00384437"/>
    <w:rsid w:val="00384A0A"/>
    <w:rsid w:val="00387052"/>
    <w:rsid w:val="003903A9"/>
    <w:rsid w:val="0039302B"/>
    <w:rsid w:val="003934FC"/>
    <w:rsid w:val="00394F1C"/>
    <w:rsid w:val="00395773"/>
    <w:rsid w:val="00396331"/>
    <w:rsid w:val="00396EA3"/>
    <w:rsid w:val="003978B7"/>
    <w:rsid w:val="00397C99"/>
    <w:rsid w:val="00397E0F"/>
    <w:rsid w:val="003A0A6B"/>
    <w:rsid w:val="003A0FE0"/>
    <w:rsid w:val="003A1413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3D27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ABA"/>
    <w:rsid w:val="003E3EBB"/>
    <w:rsid w:val="003E438E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E0A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7BD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0692"/>
    <w:rsid w:val="0045111F"/>
    <w:rsid w:val="00452F3B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5E3"/>
    <w:rsid w:val="00481B2A"/>
    <w:rsid w:val="00482C73"/>
    <w:rsid w:val="00484544"/>
    <w:rsid w:val="00485103"/>
    <w:rsid w:val="00485B09"/>
    <w:rsid w:val="00487494"/>
    <w:rsid w:val="00487AC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06BB"/>
    <w:rsid w:val="0050073F"/>
    <w:rsid w:val="005017A3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459E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3E39"/>
    <w:rsid w:val="005B4C01"/>
    <w:rsid w:val="005B660B"/>
    <w:rsid w:val="005B729F"/>
    <w:rsid w:val="005B77D4"/>
    <w:rsid w:val="005B7BEE"/>
    <w:rsid w:val="005B7FA4"/>
    <w:rsid w:val="005C2EDE"/>
    <w:rsid w:val="005D1A41"/>
    <w:rsid w:val="005D1C6E"/>
    <w:rsid w:val="005D4539"/>
    <w:rsid w:val="005D5D2D"/>
    <w:rsid w:val="005D6A1E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5076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2E09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342D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13DD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5EFA"/>
    <w:rsid w:val="00696BC0"/>
    <w:rsid w:val="00697098"/>
    <w:rsid w:val="00697BD2"/>
    <w:rsid w:val="006A1688"/>
    <w:rsid w:val="006A3D44"/>
    <w:rsid w:val="006A548A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5EE5"/>
    <w:rsid w:val="006D6EF8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357"/>
    <w:rsid w:val="00711792"/>
    <w:rsid w:val="00711EAA"/>
    <w:rsid w:val="00712B6B"/>
    <w:rsid w:val="00712CFB"/>
    <w:rsid w:val="00712E83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04"/>
    <w:rsid w:val="007325CC"/>
    <w:rsid w:val="007347D7"/>
    <w:rsid w:val="00734C91"/>
    <w:rsid w:val="00735A2C"/>
    <w:rsid w:val="00737F56"/>
    <w:rsid w:val="0074070B"/>
    <w:rsid w:val="007423B8"/>
    <w:rsid w:val="0074255D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3874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538A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2E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717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6867"/>
    <w:rsid w:val="007C0290"/>
    <w:rsid w:val="007C11E0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26A"/>
    <w:rsid w:val="007D44A5"/>
    <w:rsid w:val="007D54D5"/>
    <w:rsid w:val="007D608C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E72DC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B5F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C39"/>
    <w:rsid w:val="00865D5E"/>
    <w:rsid w:val="008732A9"/>
    <w:rsid w:val="00874558"/>
    <w:rsid w:val="0087456A"/>
    <w:rsid w:val="00874B98"/>
    <w:rsid w:val="00875134"/>
    <w:rsid w:val="00875218"/>
    <w:rsid w:val="0087555E"/>
    <w:rsid w:val="0087561E"/>
    <w:rsid w:val="00876787"/>
    <w:rsid w:val="008767B4"/>
    <w:rsid w:val="00876A33"/>
    <w:rsid w:val="00877A02"/>
    <w:rsid w:val="008800A5"/>
    <w:rsid w:val="00880472"/>
    <w:rsid w:val="00881531"/>
    <w:rsid w:val="00881D86"/>
    <w:rsid w:val="0088297A"/>
    <w:rsid w:val="00882F20"/>
    <w:rsid w:val="008838E8"/>
    <w:rsid w:val="00884E84"/>
    <w:rsid w:val="0088554D"/>
    <w:rsid w:val="00890551"/>
    <w:rsid w:val="00890DCB"/>
    <w:rsid w:val="00894B69"/>
    <w:rsid w:val="00895B71"/>
    <w:rsid w:val="00896BC9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085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13AF"/>
    <w:rsid w:val="008F1C00"/>
    <w:rsid w:val="008F3207"/>
    <w:rsid w:val="008F3397"/>
    <w:rsid w:val="008F3793"/>
    <w:rsid w:val="008F3E62"/>
    <w:rsid w:val="008F437D"/>
    <w:rsid w:val="008F50AF"/>
    <w:rsid w:val="008F7948"/>
    <w:rsid w:val="009000EE"/>
    <w:rsid w:val="00901538"/>
    <w:rsid w:val="00902732"/>
    <w:rsid w:val="00903198"/>
    <w:rsid w:val="009043B3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47D72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75A"/>
    <w:rsid w:val="00965F6F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63A"/>
    <w:rsid w:val="00982ECD"/>
    <w:rsid w:val="0098501E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C0A"/>
    <w:rsid w:val="00997D16"/>
    <w:rsid w:val="009A02ED"/>
    <w:rsid w:val="009A0B51"/>
    <w:rsid w:val="009A0ECE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5762"/>
    <w:rsid w:val="009B66F6"/>
    <w:rsid w:val="009B74D2"/>
    <w:rsid w:val="009B7D02"/>
    <w:rsid w:val="009C1FA4"/>
    <w:rsid w:val="009C2057"/>
    <w:rsid w:val="009C316B"/>
    <w:rsid w:val="009C7DD1"/>
    <w:rsid w:val="009D009F"/>
    <w:rsid w:val="009D0595"/>
    <w:rsid w:val="009D14CA"/>
    <w:rsid w:val="009D1FFC"/>
    <w:rsid w:val="009D2D32"/>
    <w:rsid w:val="009D338D"/>
    <w:rsid w:val="009D38DE"/>
    <w:rsid w:val="009D3C60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9F4DD0"/>
    <w:rsid w:val="00A00A3F"/>
    <w:rsid w:val="00A0385B"/>
    <w:rsid w:val="00A05379"/>
    <w:rsid w:val="00A064D7"/>
    <w:rsid w:val="00A07025"/>
    <w:rsid w:val="00A10738"/>
    <w:rsid w:val="00A11943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5FC9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69"/>
    <w:rsid w:val="00A42A90"/>
    <w:rsid w:val="00A455EC"/>
    <w:rsid w:val="00A4661F"/>
    <w:rsid w:val="00A500D4"/>
    <w:rsid w:val="00A50E79"/>
    <w:rsid w:val="00A5243B"/>
    <w:rsid w:val="00A532C7"/>
    <w:rsid w:val="00A54CA8"/>
    <w:rsid w:val="00A56597"/>
    <w:rsid w:val="00A56A1A"/>
    <w:rsid w:val="00A56B05"/>
    <w:rsid w:val="00A56F96"/>
    <w:rsid w:val="00A5788C"/>
    <w:rsid w:val="00A60CB1"/>
    <w:rsid w:val="00A628A0"/>
    <w:rsid w:val="00A63956"/>
    <w:rsid w:val="00A649E4"/>
    <w:rsid w:val="00A66BD6"/>
    <w:rsid w:val="00A66CAE"/>
    <w:rsid w:val="00A70350"/>
    <w:rsid w:val="00A723B2"/>
    <w:rsid w:val="00A729E9"/>
    <w:rsid w:val="00A735A5"/>
    <w:rsid w:val="00A74C0A"/>
    <w:rsid w:val="00A75C4F"/>
    <w:rsid w:val="00A7720C"/>
    <w:rsid w:val="00A77BFD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C59"/>
    <w:rsid w:val="00A94FFE"/>
    <w:rsid w:val="00A950C8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3E6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D5FA3"/>
    <w:rsid w:val="00AE1443"/>
    <w:rsid w:val="00AE1752"/>
    <w:rsid w:val="00AE2C48"/>
    <w:rsid w:val="00AE4111"/>
    <w:rsid w:val="00AE42CC"/>
    <w:rsid w:val="00AE4C67"/>
    <w:rsid w:val="00AE554A"/>
    <w:rsid w:val="00AE7AA6"/>
    <w:rsid w:val="00AF066D"/>
    <w:rsid w:val="00B01AC2"/>
    <w:rsid w:val="00B07C5E"/>
    <w:rsid w:val="00B119AB"/>
    <w:rsid w:val="00B12B2E"/>
    <w:rsid w:val="00B13199"/>
    <w:rsid w:val="00B1330C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380F"/>
    <w:rsid w:val="00B24E94"/>
    <w:rsid w:val="00B25D0B"/>
    <w:rsid w:val="00B25E6E"/>
    <w:rsid w:val="00B260E1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213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13B"/>
    <w:rsid w:val="00B5455C"/>
    <w:rsid w:val="00B54A59"/>
    <w:rsid w:val="00B54D2D"/>
    <w:rsid w:val="00B54DA2"/>
    <w:rsid w:val="00B551F5"/>
    <w:rsid w:val="00B56097"/>
    <w:rsid w:val="00B563D1"/>
    <w:rsid w:val="00B571F8"/>
    <w:rsid w:val="00B57D94"/>
    <w:rsid w:val="00B6052C"/>
    <w:rsid w:val="00B6090B"/>
    <w:rsid w:val="00B617FF"/>
    <w:rsid w:val="00B62023"/>
    <w:rsid w:val="00B62FA2"/>
    <w:rsid w:val="00B6317B"/>
    <w:rsid w:val="00B63AFD"/>
    <w:rsid w:val="00B63D8D"/>
    <w:rsid w:val="00B64E53"/>
    <w:rsid w:val="00B65290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3E82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9741F"/>
    <w:rsid w:val="00BA0283"/>
    <w:rsid w:val="00BA0CA6"/>
    <w:rsid w:val="00BA0DE1"/>
    <w:rsid w:val="00BA1929"/>
    <w:rsid w:val="00BA2534"/>
    <w:rsid w:val="00BA3633"/>
    <w:rsid w:val="00BA39E5"/>
    <w:rsid w:val="00BA3B0A"/>
    <w:rsid w:val="00BA3FDC"/>
    <w:rsid w:val="00BA45EF"/>
    <w:rsid w:val="00BA4DD5"/>
    <w:rsid w:val="00BA7E15"/>
    <w:rsid w:val="00BB1A1B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EB4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C004F9"/>
    <w:rsid w:val="00C0196F"/>
    <w:rsid w:val="00C03E9D"/>
    <w:rsid w:val="00C03F98"/>
    <w:rsid w:val="00C05307"/>
    <w:rsid w:val="00C05754"/>
    <w:rsid w:val="00C05DCE"/>
    <w:rsid w:val="00C06EEC"/>
    <w:rsid w:val="00C0772B"/>
    <w:rsid w:val="00C10295"/>
    <w:rsid w:val="00C11A1A"/>
    <w:rsid w:val="00C12093"/>
    <w:rsid w:val="00C1268B"/>
    <w:rsid w:val="00C126E7"/>
    <w:rsid w:val="00C132F2"/>
    <w:rsid w:val="00C13478"/>
    <w:rsid w:val="00C13F54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B04"/>
    <w:rsid w:val="00C33D6A"/>
    <w:rsid w:val="00C33EA1"/>
    <w:rsid w:val="00C34721"/>
    <w:rsid w:val="00C35378"/>
    <w:rsid w:val="00C354EB"/>
    <w:rsid w:val="00C35C55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3DE1"/>
    <w:rsid w:val="00C54944"/>
    <w:rsid w:val="00C55029"/>
    <w:rsid w:val="00C56715"/>
    <w:rsid w:val="00C56B52"/>
    <w:rsid w:val="00C5729F"/>
    <w:rsid w:val="00C57FD9"/>
    <w:rsid w:val="00C6197A"/>
    <w:rsid w:val="00C6226C"/>
    <w:rsid w:val="00C64372"/>
    <w:rsid w:val="00C64B05"/>
    <w:rsid w:val="00C6532E"/>
    <w:rsid w:val="00C6572B"/>
    <w:rsid w:val="00C66E79"/>
    <w:rsid w:val="00C67CD8"/>
    <w:rsid w:val="00C7173E"/>
    <w:rsid w:val="00C72510"/>
    <w:rsid w:val="00C727C5"/>
    <w:rsid w:val="00C72D5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1C"/>
    <w:rsid w:val="00CB45A5"/>
    <w:rsid w:val="00CB4CDF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39"/>
    <w:rsid w:val="00CF6C62"/>
    <w:rsid w:val="00D001A7"/>
    <w:rsid w:val="00D00ECA"/>
    <w:rsid w:val="00D010D3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30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1611"/>
    <w:rsid w:val="00D62305"/>
    <w:rsid w:val="00D63443"/>
    <w:rsid w:val="00D641B3"/>
    <w:rsid w:val="00D6500F"/>
    <w:rsid w:val="00D65DB0"/>
    <w:rsid w:val="00D66C1B"/>
    <w:rsid w:val="00D66F7C"/>
    <w:rsid w:val="00D703DD"/>
    <w:rsid w:val="00D714EB"/>
    <w:rsid w:val="00D72924"/>
    <w:rsid w:val="00D72BB9"/>
    <w:rsid w:val="00D73956"/>
    <w:rsid w:val="00D752A6"/>
    <w:rsid w:val="00D76191"/>
    <w:rsid w:val="00D800E6"/>
    <w:rsid w:val="00D804A4"/>
    <w:rsid w:val="00D808F7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139B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4823"/>
    <w:rsid w:val="00DC5B3A"/>
    <w:rsid w:val="00DC63E5"/>
    <w:rsid w:val="00DC6EA0"/>
    <w:rsid w:val="00DD1404"/>
    <w:rsid w:val="00DD198B"/>
    <w:rsid w:val="00DD38D2"/>
    <w:rsid w:val="00DD4488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25C9"/>
    <w:rsid w:val="00E031CA"/>
    <w:rsid w:val="00E033BC"/>
    <w:rsid w:val="00E03595"/>
    <w:rsid w:val="00E05409"/>
    <w:rsid w:val="00E06D55"/>
    <w:rsid w:val="00E0754F"/>
    <w:rsid w:val="00E10563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3955"/>
    <w:rsid w:val="00E54A9A"/>
    <w:rsid w:val="00E54ABB"/>
    <w:rsid w:val="00E54D1A"/>
    <w:rsid w:val="00E54EE9"/>
    <w:rsid w:val="00E55BEB"/>
    <w:rsid w:val="00E56AAC"/>
    <w:rsid w:val="00E56FD7"/>
    <w:rsid w:val="00E57501"/>
    <w:rsid w:val="00E60360"/>
    <w:rsid w:val="00E60E1E"/>
    <w:rsid w:val="00E61521"/>
    <w:rsid w:val="00E63388"/>
    <w:rsid w:val="00E634D5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0257"/>
    <w:rsid w:val="00EA1ABE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AD3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531E"/>
    <w:rsid w:val="00EE799F"/>
    <w:rsid w:val="00EF0B5F"/>
    <w:rsid w:val="00EF11E3"/>
    <w:rsid w:val="00EF2CB0"/>
    <w:rsid w:val="00EF3FD6"/>
    <w:rsid w:val="00EF49AC"/>
    <w:rsid w:val="00EF52B2"/>
    <w:rsid w:val="00EF6855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4081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36A8"/>
    <w:rsid w:val="00F86A6F"/>
    <w:rsid w:val="00F86E4B"/>
    <w:rsid w:val="00F87857"/>
    <w:rsid w:val="00F90008"/>
    <w:rsid w:val="00F90A87"/>
    <w:rsid w:val="00F90EBF"/>
    <w:rsid w:val="00F912B0"/>
    <w:rsid w:val="00F91E8D"/>
    <w:rsid w:val="00F9260A"/>
    <w:rsid w:val="00F948C0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B7FBD"/>
    <w:rsid w:val="00FC0351"/>
    <w:rsid w:val="00FC277B"/>
    <w:rsid w:val="00FC3029"/>
    <w:rsid w:val="00FC3C16"/>
    <w:rsid w:val="00FD0D32"/>
    <w:rsid w:val="00FD13E5"/>
    <w:rsid w:val="00FD4864"/>
    <w:rsid w:val="00FD5569"/>
    <w:rsid w:val="00FD6523"/>
    <w:rsid w:val="00FD66CC"/>
    <w:rsid w:val="00FD745F"/>
    <w:rsid w:val="00FD74B5"/>
    <w:rsid w:val="00FD76D3"/>
    <w:rsid w:val="00FD7F62"/>
    <w:rsid w:val="00FD7FEA"/>
    <w:rsid w:val="00FE01F5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3606C"/>
    <w:rsid w:val="00080A2E"/>
    <w:rsid w:val="00095867"/>
    <w:rsid w:val="000B7D97"/>
    <w:rsid w:val="001424FB"/>
    <w:rsid w:val="001F78CA"/>
    <w:rsid w:val="00230E79"/>
    <w:rsid w:val="00270697"/>
    <w:rsid w:val="002820C7"/>
    <w:rsid w:val="002927DD"/>
    <w:rsid w:val="002A05AC"/>
    <w:rsid w:val="002A7D34"/>
    <w:rsid w:val="003621E6"/>
    <w:rsid w:val="003872B3"/>
    <w:rsid w:val="0041260C"/>
    <w:rsid w:val="00453A35"/>
    <w:rsid w:val="00475A43"/>
    <w:rsid w:val="004B2843"/>
    <w:rsid w:val="004C1B47"/>
    <w:rsid w:val="00526560"/>
    <w:rsid w:val="0054550E"/>
    <w:rsid w:val="005616C8"/>
    <w:rsid w:val="00607B3F"/>
    <w:rsid w:val="00682F15"/>
    <w:rsid w:val="007C7284"/>
    <w:rsid w:val="00846FCF"/>
    <w:rsid w:val="008F4FE4"/>
    <w:rsid w:val="0091106B"/>
    <w:rsid w:val="009227FE"/>
    <w:rsid w:val="00976FB3"/>
    <w:rsid w:val="009C3F2B"/>
    <w:rsid w:val="009F1EC3"/>
    <w:rsid w:val="00A014D3"/>
    <w:rsid w:val="00A46C6B"/>
    <w:rsid w:val="00A536EC"/>
    <w:rsid w:val="00AA4E29"/>
    <w:rsid w:val="00BF1BAB"/>
    <w:rsid w:val="00BF3A27"/>
    <w:rsid w:val="00C27D2C"/>
    <w:rsid w:val="00C6435C"/>
    <w:rsid w:val="00D41EC1"/>
    <w:rsid w:val="00E63D0F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8972C-1F45-4027-A1FD-5171F1954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20527</TotalTime>
  <Pages>8</Pages>
  <Words>563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3601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HST197.1 – Detalhar Recurso Impugnado Alegação do Pedido de Impugnação de Resultado de Eleição - Corporativo</dc:subject>
  <dc:creator>adriel.moro</dc:creator>
  <cp:keywords/>
  <dc:description/>
  <cp:lastModifiedBy>Administrador</cp:lastModifiedBy>
  <cp:revision>1289</cp:revision>
  <cp:lastPrinted>2006-08-08T20:14:00Z</cp:lastPrinted>
  <dcterms:created xsi:type="dcterms:W3CDTF">2019-10-17T13:46:00Z</dcterms:created>
  <dcterms:modified xsi:type="dcterms:W3CDTF">2020-09-11T19:19:00Z</dcterms:modified>
</cp:coreProperties>
</file>