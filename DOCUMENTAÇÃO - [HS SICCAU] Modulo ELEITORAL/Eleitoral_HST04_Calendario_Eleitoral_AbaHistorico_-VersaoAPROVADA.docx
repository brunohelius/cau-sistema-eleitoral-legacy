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55735875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AF2B52">
        <w:rPr>
          <w:sz w:val="52"/>
          <w:szCs w:val="52"/>
        </w:rPr>
        <w:t>0</w:t>
      </w:r>
      <w:r w:rsidR="0070154A">
        <w:rPr>
          <w:sz w:val="52"/>
          <w:szCs w:val="52"/>
        </w:rPr>
        <w:t>4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8E139D">
        <w:rPr>
          <w:sz w:val="52"/>
          <w:szCs w:val="52"/>
        </w:rPr>
        <w:t>Manter Calendário Eleitoral</w:t>
      </w:r>
      <w:r w:rsidR="008730CD">
        <w:rPr>
          <w:sz w:val="52"/>
          <w:szCs w:val="52"/>
        </w:rPr>
        <w:t xml:space="preserve"> - Aba </w:t>
      </w:r>
      <w:r w:rsidR="0070154A">
        <w:rPr>
          <w:sz w:val="52"/>
          <w:szCs w:val="52"/>
        </w:rPr>
        <w:t>Histórico</w:t>
      </w:r>
      <w:r w:rsidR="008730CD">
        <w:rPr>
          <w:sz w:val="52"/>
          <w:szCs w:val="52"/>
        </w:rPr>
        <w:t xml:space="preserve"> </w:t>
      </w:r>
    </w:p>
    <w:p w14:paraId="5ECACC84" w14:textId="0710FF88" w:rsidR="00AF2B52" w:rsidRPr="00852A8B" w:rsidRDefault="00825F00" w:rsidP="00AF2B52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8E139D">
        <w:t xml:space="preserve">Sistema </w:t>
      </w:r>
      <w:r w:rsidR="00675004">
        <w:t>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BA5059" w:rsidRDefault="00076318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bottom"/>
          </w:tcPr>
          <w:p w14:paraId="3828512A" w14:textId="325B048B" w:rsidR="00A735A5" w:rsidRPr="00BA5059" w:rsidRDefault="00B3638B" w:rsidP="00B3638B">
            <w:pPr>
              <w:jc w:val="center"/>
            </w:pPr>
            <w:r>
              <w:t>23</w:t>
            </w:r>
            <w:r w:rsidR="00B01AC2">
              <w:t>/0</w:t>
            </w:r>
            <w:r w:rsidR="00675004">
              <w:t>7</w:t>
            </w:r>
            <w:r w:rsidR="00076318">
              <w:t>/2019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BA5059" w:rsidRDefault="00675004" w:rsidP="00675004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BA5059" w:rsidRDefault="00076318">
            <w:pPr>
              <w:ind w:left="174"/>
              <w:jc w:val="left"/>
            </w:pPr>
            <w:r>
              <w:t>Criação da história.</w:t>
            </w:r>
          </w:p>
        </w:tc>
      </w:tr>
      <w:tr w:rsidR="00BE3CB7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649C4F47" w:rsidR="00BE3CB7" w:rsidRDefault="00BE3CB7" w:rsidP="00BE3CB7">
            <w:pPr>
              <w:jc w:val="center"/>
            </w:pPr>
            <w:r>
              <w:t>1.1.</w:t>
            </w:r>
          </w:p>
        </w:tc>
        <w:tc>
          <w:tcPr>
            <w:tcW w:w="1425" w:type="dxa"/>
            <w:vAlign w:val="bottom"/>
          </w:tcPr>
          <w:p w14:paraId="415C6ABC" w14:textId="6AD5CC51" w:rsidR="00BE3CB7" w:rsidRDefault="00BE3CB7" w:rsidP="00BE3CB7">
            <w:pPr>
              <w:jc w:val="center"/>
            </w:pPr>
            <w:r>
              <w:t>09/09/2019</w:t>
            </w:r>
          </w:p>
        </w:tc>
        <w:tc>
          <w:tcPr>
            <w:tcW w:w="2405" w:type="dxa"/>
            <w:vAlign w:val="center"/>
          </w:tcPr>
          <w:p w14:paraId="117788AA" w14:textId="443B9027" w:rsidR="00BE3CB7" w:rsidRDefault="00DD71FD" w:rsidP="00DD71FD">
            <w:r>
              <w:t xml:space="preserve">   </w:t>
            </w:r>
            <w:r w:rsidR="00BE3CB7">
              <w:t>Cláudia Ávila</w:t>
            </w:r>
          </w:p>
        </w:tc>
        <w:tc>
          <w:tcPr>
            <w:tcW w:w="4203" w:type="dxa"/>
          </w:tcPr>
          <w:p w14:paraId="664EED51" w14:textId="77777777" w:rsidR="00BE3CB7" w:rsidRDefault="00BE3CB7" w:rsidP="00BE3CB7">
            <w:r>
              <w:t xml:space="preserve">   Exclusão da Regra </w:t>
            </w:r>
            <w:r w:rsidRPr="00711157">
              <w:rPr>
                <w:color w:val="31849B" w:themeColor="accent5" w:themeShade="BF"/>
              </w:rPr>
              <w:t>[</w:t>
            </w:r>
            <w:r w:rsidRPr="00711157">
              <w:rPr>
                <w:color w:val="31849B" w:themeColor="accent5" w:themeShade="BF"/>
              </w:rPr>
              <w:fldChar w:fldCharType="begin"/>
            </w:r>
            <w:r w:rsidRPr="00711157">
              <w:rPr>
                <w:color w:val="31849B" w:themeColor="accent5" w:themeShade="BF"/>
              </w:rPr>
              <w:instrText xml:space="preserve"> REF _Ref18935212 \r \h </w:instrText>
            </w:r>
            <w:r w:rsidRPr="00711157">
              <w:rPr>
                <w:color w:val="31849B" w:themeColor="accent5" w:themeShade="BF"/>
              </w:rPr>
            </w:r>
            <w:r w:rsidRPr="00711157">
              <w:rPr>
                <w:color w:val="31849B" w:themeColor="accent5" w:themeShade="BF"/>
              </w:rPr>
              <w:fldChar w:fldCharType="separate"/>
            </w:r>
            <w:r w:rsidRPr="00711157">
              <w:rPr>
                <w:color w:val="31849B" w:themeColor="accent5" w:themeShade="BF"/>
              </w:rPr>
              <w:t>2.1.</w:t>
            </w:r>
            <w:r w:rsidRPr="00711157">
              <w:rPr>
                <w:color w:val="31849B" w:themeColor="accent5" w:themeShade="BF"/>
              </w:rPr>
              <w:t>1</w:t>
            </w:r>
            <w:r w:rsidRPr="00711157">
              <w:rPr>
                <w:color w:val="31849B" w:themeColor="accent5" w:themeShade="BF"/>
              </w:rPr>
              <w:t>3</w:t>
            </w:r>
            <w:r w:rsidRPr="00711157">
              <w:rPr>
                <w:color w:val="31849B" w:themeColor="accent5" w:themeShade="BF"/>
              </w:rPr>
              <w:fldChar w:fldCharType="end"/>
            </w:r>
            <w:r w:rsidRPr="00711157">
              <w:rPr>
                <w:color w:val="31849B" w:themeColor="accent5" w:themeShade="BF"/>
              </w:rPr>
              <w:t>]</w:t>
            </w:r>
          </w:p>
          <w:p w14:paraId="31C2977C" w14:textId="5780546E" w:rsidR="00711157" w:rsidRDefault="00711157" w:rsidP="00711157">
            <w:r>
              <w:t xml:space="preserve">   Alteração da regra </w:t>
            </w:r>
            <w:r w:rsidRPr="00711157">
              <w:rPr>
                <w:color w:val="31849B" w:themeColor="accent5" w:themeShade="BF"/>
              </w:rPr>
              <w:t>[</w:t>
            </w:r>
            <w:r w:rsidRPr="00711157">
              <w:rPr>
                <w:color w:val="31849B" w:themeColor="accent5" w:themeShade="BF"/>
              </w:rPr>
              <w:fldChar w:fldCharType="begin"/>
            </w:r>
            <w:r w:rsidRPr="00711157">
              <w:rPr>
                <w:color w:val="31849B" w:themeColor="accent5" w:themeShade="BF"/>
              </w:rPr>
              <w:instrText xml:space="preserve"> REF _Ref18936641 \r \h </w:instrText>
            </w:r>
            <w:r w:rsidRPr="00711157">
              <w:rPr>
                <w:color w:val="31849B" w:themeColor="accent5" w:themeShade="BF"/>
              </w:rPr>
            </w:r>
            <w:r w:rsidRPr="00711157">
              <w:rPr>
                <w:color w:val="31849B" w:themeColor="accent5" w:themeShade="BF"/>
              </w:rPr>
              <w:fldChar w:fldCharType="separate"/>
            </w:r>
            <w:r w:rsidRPr="00711157">
              <w:rPr>
                <w:color w:val="31849B" w:themeColor="accent5" w:themeShade="BF"/>
              </w:rPr>
              <w:t>2.1</w:t>
            </w:r>
            <w:r w:rsidRPr="00711157">
              <w:rPr>
                <w:color w:val="31849B" w:themeColor="accent5" w:themeShade="BF"/>
              </w:rPr>
              <w:t>.</w:t>
            </w:r>
            <w:r w:rsidRPr="00711157">
              <w:rPr>
                <w:color w:val="31849B" w:themeColor="accent5" w:themeShade="BF"/>
              </w:rPr>
              <w:t>7</w:t>
            </w:r>
            <w:r w:rsidRPr="00711157">
              <w:rPr>
                <w:color w:val="31849B" w:themeColor="accent5" w:themeShade="BF"/>
              </w:rPr>
              <w:fldChar w:fldCharType="end"/>
            </w:r>
            <w:r w:rsidRPr="00711157">
              <w:rPr>
                <w:color w:val="31849B" w:themeColor="accent5" w:themeShade="BF"/>
              </w:rPr>
              <w:t>] [</w:t>
            </w:r>
            <w:r w:rsidRPr="00711157">
              <w:rPr>
                <w:color w:val="31849B" w:themeColor="accent5" w:themeShade="BF"/>
              </w:rPr>
              <w:fldChar w:fldCharType="begin"/>
            </w:r>
            <w:r w:rsidRPr="00711157">
              <w:rPr>
                <w:color w:val="31849B" w:themeColor="accent5" w:themeShade="BF"/>
              </w:rPr>
              <w:instrText xml:space="preserve"> REF _Ref18936648 \r \h </w:instrText>
            </w:r>
            <w:r w:rsidRPr="00711157">
              <w:rPr>
                <w:color w:val="31849B" w:themeColor="accent5" w:themeShade="BF"/>
              </w:rPr>
            </w:r>
            <w:r w:rsidRPr="00711157">
              <w:rPr>
                <w:color w:val="31849B" w:themeColor="accent5" w:themeShade="BF"/>
              </w:rPr>
              <w:fldChar w:fldCharType="separate"/>
            </w:r>
            <w:r w:rsidRPr="00711157">
              <w:rPr>
                <w:color w:val="31849B" w:themeColor="accent5" w:themeShade="BF"/>
              </w:rPr>
              <w:t>2.1</w:t>
            </w:r>
            <w:r w:rsidRPr="00711157">
              <w:rPr>
                <w:color w:val="31849B" w:themeColor="accent5" w:themeShade="BF"/>
              </w:rPr>
              <w:t>.</w:t>
            </w:r>
            <w:r w:rsidRPr="00711157">
              <w:rPr>
                <w:color w:val="31849B" w:themeColor="accent5" w:themeShade="BF"/>
              </w:rPr>
              <w:t>11</w:t>
            </w:r>
            <w:r w:rsidRPr="00711157">
              <w:rPr>
                <w:color w:val="31849B" w:themeColor="accent5" w:themeShade="BF"/>
              </w:rPr>
              <w:fldChar w:fldCharType="end"/>
            </w:r>
            <w:r w:rsidRPr="00711157">
              <w:rPr>
                <w:color w:val="31849B" w:themeColor="accent5" w:themeShade="BF"/>
              </w:rPr>
              <w:t>]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2461DEB8" w14:textId="77777777" w:rsidR="00086145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15476873" w:history="1">
        <w:r w:rsidR="00086145" w:rsidRPr="003618EE">
          <w:rPr>
            <w:rStyle w:val="Hyperlink"/>
            <w:noProof/>
          </w:rPr>
          <w:t>HST-04 – Calendário Eleitoral – Aba Histórico</w:t>
        </w:r>
        <w:r w:rsidR="00086145">
          <w:rPr>
            <w:noProof/>
            <w:webHidden/>
          </w:rPr>
          <w:tab/>
        </w:r>
        <w:r w:rsidR="00086145">
          <w:rPr>
            <w:noProof/>
            <w:webHidden/>
          </w:rPr>
          <w:fldChar w:fldCharType="begin"/>
        </w:r>
        <w:r w:rsidR="00086145">
          <w:rPr>
            <w:noProof/>
            <w:webHidden/>
          </w:rPr>
          <w:instrText xml:space="preserve"> PAGEREF _Toc15476873 \h </w:instrText>
        </w:r>
        <w:r w:rsidR="00086145">
          <w:rPr>
            <w:noProof/>
            <w:webHidden/>
          </w:rPr>
        </w:r>
        <w:r w:rsidR="00086145">
          <w:rPr>
            <w:noProof/>
            <w:webHidden/>
          </w:rPr>
          <w:fldChar w:fldCharType="separate"/>
        </w:r>
        <w:r w:rsidR="00086145">
          <w:rPr>
            <w:noProof/>
            <w:webHidden/>
          </w:rPr>
          <w:t>4</w:t>
        </w:r>
        <w:r w:rsidR="00086145">
          <w:rPr>
            <w:noProof/>
            <w:webHidden/>
          </w:rPr>
          <w:fldChar w:fldCharType="end"/>
        </w:r>
      </w:hyperlink>
    </w:p>
    <w:p w14:paraId="59AA0AF7" w14:textId="77777777" w:rsidR="00086145" w:rsidRDefault="005F7C4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5476874" w:history="1">
        <w:r w:rsidR="00086145" w:rsidRPr="003618EE">
          <w:rPr>
            <w:rStyle w:val="Hyperlink"/>
            <w:noProof/>
          </w:rPr>
          <w:t>COMO Corporativo;</w:t>
        </w:r>
        <w:r w:rsidR="00086145">
          <w:rPr>
            <w:noProof/>
            <w:webHidden/>
          </w:rPr>
          <w:tab/>
        </w:r>
        <w:r w:rsidR="00086145">
          <w:rPr>
            <w:noProof/>
            <w:webHidden/>
          </w:rPr>
          <w:fldChar w:fldCharType="begin"/>
        </w:r>
        <w:r w:rsidR="00086145">
          <w:rPr>
            <w:noProof/>
            <w:webHidden/>
          </w:rPr>
          <w:instrText xml:space="preserve"> PAGEREF _Toc15476874 \h </w:instrText>
        </w:r>
        <w:r w:rsidR="00086145">
          <w:rPr>
            <w:noProof/>
            <w:webHidden/>
          </w:rPr>
        </w:r>
        <w:r w:rsidR="00086145">
          <w:rPr>
            <w:noProof/>
            <w:webHidden/>
          </w:rPr>
          <w:fldChar w:fldCharType="separate"/>
        </w:r>
        <w:r w:rsidR="00086145">
          <w:rPr>
            <w:noProof/>
            <w:webHidden/>
          </w:rPr>
          <w:t>4</w:t>
        </w:r>
        <w:r w:rsidR="00086145">
          <w:rPr>
            <w:noProof/>
            <w:webHidden/>
          </w:rPr>
          <w:fldChar w:fldCharType="end"/>
        </w:r>
      </w:hyperlink>
    </w:p>
    <w:p w14:paraId="6B738290" w14:textId="77777777" w:rsidR="00086145" w:rsidRDefault="005F7C4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5476875" w:history="1">
        <w:r w:rsidR="00086145" w:rsidRPr="003618EE">
          <w:rPr>
            <w:rStyle w:val="Hyperlink"/>
            <w:noProof/>
          </w:rPr>
          <w:t>QUERO acessar a tela do Calendário Eleitoral;</w:t>
        </w:r>
        <w:r w:rsidR="00086145">
          <w:rPr>
            <w:noProof/>
            <w:webHidden/>
          </w:rPr>
          <w:tab/>
        </w:r>
        <w:r w:rsidR="00086145">
          <w:rPr>
            <w:noProof/>
            <w:webHidden/>
          </w:rPr>
          <w:fldChar w:fldCharType="begin"/>
        </w:r>
        <w:r w:rsidR="00086145">
          <w:rPr>
            <w:noProof/>
            <w:webHidden/>
          </w:rPr>
          <w:instrText xml:space="preserve"> PAGEREF _Toc15476875 \h </w:instrText>
        </w:r>
        <w:r w:rsidR="00086145">
          <w:rPr>
            <w:noProof/>
            <w:webHidden/>
          </w:rPr>
        </w:r>
        <w:r w:rsidR="00086145">
          <w:rPr>
            <w:noProof/>
            <w:webHidden/>
          </w:rPr>
          <w:fldChar w:fldCharType="separate"/>
        </w:r>
        <w:r w:rsidR="00086145">
          <w:rPr>
            <w:noProof/>
            <w:webHidden/>
          </w:rPr>
          <w:t>4</w:t>
        </w:r>
        <w:r w:rsidR="00086145">
          <w:rPr>
            <w:noProof/>
            <w:webHidden/>
          </w:rPr>
          <w:fldChar w:fldCharType="end"/>
        </w:r>
      </w:hyperlink>
    </w:p>
    <w:p w14:paraId="4964D08A" w14:textId="77777777" w:rsidR="00086145" w:rsidRDefault="005F7C4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5476876" w:history="1">
        <w:r w:rsidR="00086145" w:rsidRPr="003618EE">
          <w:rPr>
            <w:rStyle w:val="Hyperlink"/>
            <w:noProof/>
          </w:rPr>
          <w:t>PARA visualizar a Aba Histórico.</w:t>
        </w:r>
        <w:r w:rsidR="00086145">
          <w:rPr>
            <w:noProof/>
            <w:webHidden/>
          </w:rPr>
          <w:tab/>
        </w:r>
        <w:r w:rsidR="00086145">
          <w:rPr>
            <w:noProof/>
            <w:webHidden/>
          </w:rPr>
          <w:fldChar w:fldCharType="begin"/>
        </w:r>
        <w:r w:rsidR="00086145">
          <w:rPr>
            <w:noProof/>
            <w:webHidden/>
          </w:rPr>
          <w:instrText xml:space="preserve"> PAGEREF _Toc15476876 \h </w:instrText>
        </w:r>
        <w:r w:rsidR="00086145">
          <w:rPr>
            <w:noProof/>
            <w:webHidden/>
          </w:rPr>
        </w:r>
        <w:r w:rsidR="00086145">
          <w:rPr>
            <w:noProof/>
            <w:webHidden/>
          </w:rPr>
          <w:fldChar w:fldCharType="separate"/>
        </w:r>
        <w:r w:rsidR="00086145">
          <w:rPr>
            <w:noProof/>
            <w:webHidden/>
          </w:rPr>
          <w:t>4</w:t>
        </w:r>
        <w:r w:rsidR="00086145">
          <w:rPr>
            <w:noProof/>
            <w:webHidden/>
          </w:rPr>
          <w:fldChar w:fldCharType="end"/>
        </w:r>
      </w:hyperlink>
    </w:p>
    <w:p w14:paraId="3BA10C49" w14:textId="77777777" w:rsidR="00086145" w:rsidRDefault="005F7C4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5476877" w:history="1">
        <w:r w:rsidR="00086145" w:rsidRPr="003618EE">
          <w:rPr>
            <w:rStyle w:val="Hyperlink"/>
            <w:noProof/>
          </w:rPr>
          <w:t>PROTÓTIPO</w:t>
        </w:r>
        <w:r w:rsidR="00086145">
          <w:rPr>
            <w:noProof/>
            <w:webHidden/>
          </w:rPr>
          <w:tab/>
        </w:r>
        <w:r w:rsidR="00086145">
          <w:rPr>
            <w:noProof/>
            <w:webHidden/>
          </w:rPr>
          <w:fldChar w:fldCharType="begin"/>
        </w:r>
        <w:r w:rsidR="00086145">
          <w:rPr>
            <w:noProof/>
            <w:webHidden/>
          </w:rPr>
          <w:instrText xml:space="preserve"> PAGEREF _Toc15476877 \h </w:instrText>
        </w:r>
        <w:r w:rsidR="00086145">
          <w:rPr>
            <w:noProof/>
            <w:webHidden/>
          </w:rPr>
        </w:r>
        <w:r w:rsidR="00086145">
          <w:rPr>
            <w:noProof/>
            <w:webHidden/>
          </w:rPr>
          <w:fldChar w:fldCharType="separate"/>
        </w:r>
        <w:r w:rsidR="00086145">
          <w:rPr>
            <w:noProof/>
            <w:webHidden/>
          </w:rPr>
          <w:t>4</w:t>
        </w:r>
        <w:r w:rsidR="00086145">
          <w:rPr>
            <w:noProof/>
            <w:webHidden/>
          </w:rPr>
          <w:fldChar w:fldCharType="end"/>
        </w:r>
      </w:hyperlink>
    </w:p>
    <w:p w14:paraId="2C61114E" w14:textId="77777777" w:rsidR="00086145" w:rsidRDefault="005F7C4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5476878" w:history="1">
        <w:r w:rsidR="00086145" w:rsidRPr="003618EE">
          <w:rPr>
            <w:rStyle w:val="Hyperlink"/>
            <w:noProof/>
          </w:rPr>
          <w:t>CRITÉRIOS DE ACEITE</w:t>
        </w:r>
        <w:r w:rsidR="00086145">
          <w:rPr>
            <w:noProof/>
            <w:webHidden/>
          </w:rPr>
          <w:tab/>
        </w:r>
        <w:r w:rsidR="00086145">
          <w:rPr>
            <w:noProof/>
            <w:webHidden/>
          </w:rPr>
          <w:fldChar w:fldCharType="begin"/>
        </w:r>
        <w:r w:rsidR="00086145">
          <w:rPr>
            <w:noProof/>
            <w:webHidden/>
          </w:rPr>
          <w:instrText xml:space="preserve"> PAGEREF _Toc15476878 \h </w:instrText>
        </w:r>
        <w:r w:rsidR="00086145">
          <w:rPr>
            <w:noProof/>
            <w:webHidden/>
          </w:rPr>
        </w:r>
        <w:r w:rsidR="00086145">
          <w:rPr>
            <w:noProof/>
            <w:webHidden/>
          </w:rPr>
          <w:fldChar w:fldCharType="separate"/>
        </w:r>
        <w:r w:rsidR="00086145">
          <w:rPr>
            <w:noProof/>
            <w:webHidden/>
          </w:rPr>
          <w:t>8</w:t>
        </w:r>
        <w:r w:rsidR="00086145">
          <w:rPr>
            <w:noProof/>
            <w:webHidden/>
          </w:rPr>
          <w:fldChar w:fldCharType="end"/>
        </w:r>
      </w:hyperlink>
    </w:p>
    <w:p w14:paraId="22E1AD70" w14:textId="77777777" w:rsidR="00086145" w:rsidRDefault="005F7C4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5476879" w:history="1">
        <w:r w:rsidR="00086145" w:rsidRPr="003618EE">
          <w:rPr>
            <w:rStyle w:val="Hyperlink"/>
            <w:noProof/>
          </w:rPr>
          <w:t>MENSAGENS</w:t>
        </w:r>
        <w:r w:rsidR="00086145">
          <w:rPr>
            <w:noProof/>
            <w:webHidden/>
          </w:rPr>
          <w:tab/>
        </w:r>
        <w:r w:rsidR="00086145">
          <w:rPr>
            <w:noProof/>
            <w:webHidden/>
          </w:rPr>
          <w:fldChar w:fldCharType="begin"/>
        </w:r>
        <w:r w:rsidR="00086145">
          <w:rPr>
            <w:noProof/>
            <w:webHidden/>
          </w:rPr>
          <w:instrText xml:space="preserve"> PAGEREF _Toc15476879 \h </w:instrText>
        </w:r>
        <w:r w:rsidR="00086145">
          <w:rPr>
            <w:noProof/>
            <w:webHidden/>
          </w:rPr>
        </w:r>
        <w:r w:rsidR="00086145">
          <w:rPr>
            <w:noProof/>
            <w:webHidden/>
          </w:rPr>
          <w:fldChar w:fldCharType="separate"/>
        </w:r>
        <w:r w:rsidR="00086145">
          <w:rPr>
            <w:noProof/>
            <w:webHidden/>
          </w:rPr>
          <w:t>11</w:t>
        </w:r>
        <w:r w:rsidR="00086145">
          <w:rPr>
            <w:noProof/>
            <w:webHidden/>
          </w:rPr>
          <w:fldChar w:fldCharType="end"/>
        </w:r>
      </w:hyperlink>
    </w:p>
    <w:p w14:paraId="46C75BD5" w14:textId="77777777" w:rsidR="00086145" w:rsidRDefault="005F7C4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5476880" w:history="1">
        <w:r w:rsidR="00086145" w:rsidRPr="003618EE">
          <w:rPr>
            <w:rStyle w:val="Hyperlink"/>
            <w:noProof/>
          </w:rPr>
          <w:t>INFORMAÇÕES COMPLEMENTARES</w:t>
        </w:r>
        <w:r w:rsidR="00086145">
          <w:rPr>
            <w:noProof/>
            <w:webHidden/>
          </w:rPr>
          <w:tab/>
        </w:r>
        <w:r w:rsidR="00086145">
          <w:rPr>
            <w:noProof/>
            <w:webHidden/>
          </w:rPr>
          <w:fldChar w:fldCharType="begin"/>
        </w:r>
        <w:r w:rsidR="00086145">
          <w:rPr>
            <w:noProof/>
            <w:webHidden/>
          </w:rPr>
          <w:instrText xml:space="preserve"> PAGEREF _Toc15476880 \h </w:instrText>
        </w:r>
        <w:r w:rsidR="00086145">
          <w:rPr>
            <w:noProof/>
            <w:webHidden/>
          </w:rPr>
        </w:r>
        <w:r w:rsidR="00086145">
          <w:rPr>
            <w:noProof/>
            <w:webHidden/>
          </w:rPr>
          <w:fldChar w:fldCharType="separate"/>
        </w:r>
        <w:r w:rsidR="00086145">
          <w:rPr>
            <w:noProof/>
            <w:webHidden/>
          </w:rPr>
          <w:t>11</w:t>
        </w:r>
        <w:r w:rsidR="00086145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7D0F7DC" w14:textId="77777777" w:rsidR="0086305B" w:rsidRDefault="00A735A5" w:rsidP="0086305B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15476873"/>
      <w:r w:rsidR="00CE176F">
        <w:lastRenderedPageBreak/>
        <w:t>HST</w:t>
      </w:r>
      <w:r w:rsidR="00C03F98">
        <w:t>-</w:t>
      </w:r>
      <w:r w:rsidR="00AF2B52">
        <w:t>0</w:t>
      </w:r>
      <w:r w:rsidR="0086305B">
        <w:t>4</w:t>
      </w:r>
      <w:r w:rsidR="0035649F">
        <w:t xml:space="preserve"> – </w:t>
      </w:r>
      <w:r w:rsidR="00675004">
        <w:t>Calendário Eleitoral</w:t>
      </w:r>
      <w:r w:rsidR="0090315A">
        <w:t xml:space="preserve"> – Aba </w:t>
      </w:r>
      <w:r w:rsidR="0086305B">
        <w:t>Histórico</w:t>
      </w:r>
      <w:bookmarkEnd w:id="4"/>
    </w:p>
    <w:p w14:paraId="37D34CD1" w14:textId="6C5DCB0B" w:rsidR="002B1554" w:rsidRPr="000628DE" w:rsidRDefault="00CE176F" w:rsidP="0086305B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bookmarkStart w:id="5" w:name="_Toc15476874"/>
      <w:r w:rsidRPr="000628DE">
        <w:t>COMO</w:t>
      </w:r>
      <w:r w:rsidR="00C64B05" w:rsidRPr="000628DE">
        <w:t xml:space="preserve"> </w:t>
      </w:r>
      <w:r w:rsidR="001D510C">
        <w:rPr>
          <w:b w:val="0"/>
        </w:rPr>
        <w:t>Corporativo</w:t>
      </w:r>
      <w:r w:rsidR="006A0555">
        <w:rPr>
          <w:b w:val="0"/>
        </w:rPr>
        <w:t>;</w:t>
      </w:r>
      <w:bookmarkEnd w:id="5"/>
    </w:p>
    <w:p w14:paraId="4036BB8D" w14:textId="6031AA44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15476875"/>
      <w:r w:rsidRPr="000628DE">
        <w:t>QUERO</w:t>
      </w:r>
      <w:r w:rsidR="005A4527" w:rsidRPr="000628DE">
        <w:t xml:space="preserve"> </w:t>
      </w:r>
      <w:r w:rsidR="003F78ED">
        <w:rPr>
          <w:b w:val="0"/>
        </w:rPr>
        <w:t xml:space="preserve">acessar a </w:t>
      </w:r>
      <w:r w:rsidR="00EB5A96">
        <w:rPr>
          <w:b w:val="0"/>
        </w:rPr>
        <w:t>tela</w:t>
      </w:r>
      <w:r w:rsidR="003F78ED">
        <w:rPr>
          <w:b w:val="0"/>
        </w:rPr>
        <w:t xml:space="preserve"> d</w:t>
      </w:r>
      <w:r w:rsidR="00EB5A96">
        <w:rPr>
          <w:b w:val="0"/>
        </w:rPr>
        <w:t>o</w:t>
      </w:r>
      <w:r w:rsidR="003F78ED">
        <w:rPr>
          <w:b w:val="0"/>
        </w:rPr>
        <w:t xml:space="preserve"> </w:t>
      </w:r>
      <w:r w:rsidR="00EB5A96">
        <w:rPr>
          <w:b w:val="0"/>
        </w:rPr>
        <w:t>C</w:t>
      </w:r>
      <w:r w:rsidR="001D510C">
        <w:rPr>
          <w:b w:val="0"/>
        </w:rPr>
        <w:t>alendário Eleitoral</w:t>
      </w:r>
      <w:r w:rsidR="006A0555">
        <w:rPr>
          <w:b w:val="0"/>
        </w:rPr>
        <w:t>;</w:t>
      </w:r>
      <w:bookmarkEnd w:id="6"/>
      <w:r w:rsidR="004A6CD5">
        <w:rPr>
          <w:b w:val="0"/>
        </w:rPr>
        <w:t xml:space="preserve"> </w:t>
      </w:r>
    </w:p>
    <w:p w14:paraId="38E7497A" w14:textId="07C867EF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15476876"/>
      <w:r w:rsidRPr="000628DE">
        <w:t>PARA</w:t>
      </w:r>
      <w:r w:rsidR="005A4527" w:rsidRPr="000628DE">
        <w:t xml:space="preserve"> </w:t>
      </w:r>
      <w:r w:rsidR="006A0555">
        <w:rPr>
          <w:b w:val="0"/>
        </w:rPr>
        <w:t>visualizar a Aba Histórico.</w:t>
      </w:r>
      <w:bookmarkEnd w:id="7"/>
    </w:p>
    <w:p w14:paraId="3F8EBB06" w14:textId="77777777" w:rsidR="00EF4113" w:rsidRDefault="00EF4113" w:rsidP="007569F0">
      <w:pPr>
        <w:pStyle w:val="Ttulo2"/>
        <w:numPr>
          <w:ilvl w:val="0"/>
          <w:numId w:val="0"/>
        </w:numPr>
      </w:pPr>
      <w:bookmarkStart w:id="8" w:name="_Toc7509864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9" w:name="_Toc15476877"/>
      <w:r>
        <w:t>PROTÓTIPO</w:t>
      </w:r>
      <w:bookmarkEnd w:id="8"/>
      <w:bookmarkEnd w:id="9"/>
    </w:p>
    <w:p w14:paraId="4AD30F2F" w14:textId="37B4D58D" w:rsidR="00D471A9" w:rsidRDefault="00535204" w:rsidP="007112FF">
      <w:pPr>
        <w:pStyle w:val="EstiloPrototipo3"/>
        <w:numPr>
          <w:ilvl w:val="0"/>
          <w:numId w:val="5"/>
        </w:numPr>
      </w:pPr>
      <w:bookmarkStart w:id="10" w:name="_Ref12279787"/>
      <w:bookmarkStart w:id="11" w:name="_Ref13579930"/>
      <w:r>
        <w:t>Aba Histórico</w:t>
      </w:r>
      <w:bookmarkEnd w:id="10"/>
      <w:r w:rsidR="001D510C">
        <w:t>:</w:t>
      </w:r>
      <w:bookmarkEnd w:id="11"/>
    </w:p>
    <w:p w14:paraId="25B19174" w14:textId="2D1E3130" w:rsidR="00B57A2F" w:rsidRDefault="00CF4DE9" w:rsidP="00B57A2F">
      <w:pPr>
        <w:pStyle w:val="EstiloPrototipo3"/>
      </w:pPr>
      <w:r>
        <w:rPr>
          <w:noProof/>
        </w:rPr>
        <w:drawing>
          <wp:inline distT="0" distB="0" distL="0" distR="0" wp14:anchorId="7A51BA74" wp14:editId="209E3C4A">
            <wp:extent cx="5760085" cy="52063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t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CDB5" w14:textId="2C1064EA" w:rsidR="00B57A2F" w:rsidRDefault="00B57A2F" w:rsidP="00FF65AE">
      <w:pPr>
        <w:pStyle w:val="EstiloPrototipo3"/>
        <w:jc w:val="center"/>
        <w:rPr>
          <w:noProof/>
        </w:rPr>
      </w:pPr>
    </w:p>
    <w:p w14:paraId="2548757B" w14:textId="77777777" w:rsidR="00DE0C01" w:rsidRDefault="00DE0C01" w:rsidP="00FF65AE">
      <w:pPr>
        <w:pStyle w:val="EstiloPrototipo3"/>
        <w:jc w:val="center"/>
        <w:rPr>
          <w:noProof/>
        </w:rPr>
      </w:pPr>
    </w:p>
    <w:p w14:paraId="67CFB31E" w14:textId="77777777" w:rsidR="00DE0C01" w:rsidRDefault="00DE0C01" w:rsidP="00FF65AE">
      <w:pPr>
        <w:pStyle w:val="EstiloPrototipo3"/>
        <w:jc w:val="center"/>
        <w:rPr>
          <w:noProof/>
        </w:rPr>
      </w:pPr>
    </w:p>
    <w:p w14:paraId="26177206" w14:textId="77777777" w:rsidR="00DE0C01" w:rsidRDefault="00DE0C01" w:rsidP="00FF65AE">
      <w:pPr>
        <w:pStyle w:val="EstiloPrototipo3"/>
        <w:jc w:val="center"/>
        <w:rPr>
          <w:noProof/>
        </w:rPr>
      </w:pPr>
    </w:p>
    <w:p w14:paraId="42170D0F" w14:textId="3BE67841" w:rsidR="0056045C" w:rsidRDefault="0056045C" w:rsidP="007112FF">
      <w:pPr>
        <w:pStyle w:val="EstiloPrototipo3"/>
        <w:numPr>
          <w:ilvl w:val="0"/>
          <w:numId w:val="5"/>
        </w:numPr>
      </w:pPr>
      <w:bookmarkStart w:id="12" w:name="_Ref13579649"/>
      <w:r>
        <w:lastRenderedPageBreak/>
        <w:t>Tela Inicial:</w:t>
      </w:r>
      <w:bookmarkEnd w:id="12"/>
    </w:p>
    <w:p w14:paraId="044B8C8D" w14:textId="575081D7" w:rsidR="00B00B8B" w:rsidRDefault="00BD389E" w:rsidP="007112FF">
      <w:pPr>
        <w:pStyle w:val="EstiloPrototipo3"/>
        <w:numPr>
          <w:ilvl w:val="2"/>
          <w:numId w:val="8"/>
        </w:numPr>
      </w:pPr>
      <w:bookmarkStart w:id="13" w:name="_Ref13749926"/>
      <w:bookmarkStart w:id="14" w:name="_Ref13657061"/>
      <w:r>
        <w:t>Tela Inicial</w:t>
      </w:r>
      <w:bookmarkEnd w:id="13"/>
    </w:p>
    <w:bookmarkEnd w:id="14"/>
    <w:p w14:paraId="13A01814" w14:textId="475D6511" w:rsidR="0056045C" w:rsidRDefault="0056045C" w:rsidP="0056045C">
      <w:pPr>
        <w:pStyle w:val="EstiloPrototipo3"/>
        <w:tabs>
          <w:tab w:val="clear" w:pos="425"/>
          <w:tab w:val="left" w:pos="0"/>
        </w:tabs>
        <w:ind w:left="426" w:hanging="426"/>
      </w:pPr>
      <w:r>
        <w:rPr>
          <w:noProof/>
        </w:rPr>
        <w:drawing>
          <wp:inline distT="0" distB="0" distL="0" distR="0" wp14:anchorId="64FB09AD" wp14:editId="564C0A96">
            <wp:extent cx="5760085" cy="48266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ametro_calendario_1_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5D3F" w14:textId="77777777" w:rsidR="0056045C" w:rsidRDefault="0056045C" w:rsidP="00FF65AE">
      <w:pPr>
        <w:pStyle w:val="EstiloPrototipo3"/>
        <w:jc w:val="center"/>
        <w:rPr>
          <w:noProof/>
        </w:rPr>
      </w:pPr>
    </w:p>
    <w:p w14:paraId="36EFF8F4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F2E887A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7367003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6E73E5B3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6F3FF039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02EF9FA4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3DCBFD77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55C7A27C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1739F8D4" w14:textId="77777777" w:rsidR="003C752A" w:rsidRDefault="003C752A" w:rsidP="00FF65AE">
      <w:pPr>
        <w:pStyle w:val="EstiloPrototipo3"/>
        <w:jc w:val="center"/>
        <w:rPr>
          <w:noProof/>
        </w:rPr>
      </w:pPr>
    </w:p>
    <w:p w14:paraId="66B1613C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997CC92" w14:textId="4D808A90" w:rsidR="00B00B8B" w:rsidRDefault="00BD389E" w:rsidP="007112FF">
      <w:pPr>
        <w:pStyle w:val="EstiloPrototipo3"/>
        <w:numPr>
          <w:ilvl w:val="2"/>
          <w:numId w:val="9"/>
        </w:numPr>
        <w:jc w:val="left"/>
        <w:rPr>
          <w:noProof/>
        </w:rPr>
      </w:pPr>
      <w:bookmarkStart w:id="15" w:name="_Ref13657063"/>
      <w:r>
        <w:rPr>
          <w:noProof/>
        </w:rPr>
        <w:lastRenderedPageBreak/>
        <w:t xml:space="preserve"> </w:t>
      </w:r>
      <w:bookmarkStart w:id="16" w:name="_Ref13749928"/>
      <w:r>
        <w:rPr>
          <w:noProof/>
        </w:rPr>
        <w:t>Tela Inicial - Menu</w:t>
      </w:r>
      <w:bookmarkEnd w:id="16"/>
    </w:p>
    <w:bookmarkEnd w:id="15"/>
    <w:p w14:paraId="5991902B" w14:textId="5BFD17E5" w:rsidR="00E37982" w:rsidRDefault="00B00B8B" w:rsidP="00FF65AE">
      <w:pPr>
        <w:pStyle w:val="EstiloPrototipo3"/>
        <w:jc w:val="center"/>
        <w:rPr>
          <w:noProof/>
        </w:rPr>
      </w:pPr>
      <w:r>
        <w:rPr>
          <w:noProof/>
        </w:rPr>
        <w:drawing>
          <wp:inline distT="0" distB="0" distL="0" distR="0" wp14:anchorId="178A9E03" wp14:editId="6266294E">
            <wp:extent cx="5760085" cy="4830445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rametro_calendario_matriz_1___1_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2C4A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507CE767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62C6300F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682EA0E3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5FDF24D1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0E94458A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693C69EA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4DB82B58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2D63BA0B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65E50120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1D690D42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622E4E47" w14:textId="77777777" w:rsidR="00132D20" w:rsidRDefault="00132D20" w:rsidP="00FF65AE">
      <w:pPr>
        <w:pStyle w:val="EstiloPrototipo3"/>
        <w:jc w:val="center"/>
        <w:rPr>
          <w:noProof/>
        </w:rPr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353CEF" w:rsidRPr="005D2A67" w14:paraId="2960C22B" w14:textId="77777777" w:rsidTr="00647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0B32728A" w14:textId="77777777" w:rsidR="00353CEF" w:rsidRPr="00E976B5" w:rsidRDefault="00353CEF" w:rsidP="00647C03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8C3CCF" w:rsidRPr="005D2A67" w14:paraId="4EEDBC0B" w14:textId="77777777" w:rsidTr="00647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15328A3B" w14:textId="3CCA0209" w:rsidR="008C3CCF" w:rsidRDefault="00E641D9" w:rsidP="00EA37B8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 Histórico</w:t>
            </w:r>
          </w:p>
        </w:tc>
      </w:tr>
      <w:tr w:rsidR="004170F9" w:rsidRPr="005D2A67" w14:paraId="2EEB9324" w14:textId="77777777" w:rsidTr="00647C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116A1D1D" w14:textId="79D15617" w:rsidR="004170F9" w:rsidRDefault="00E641D9" w:rsidP="00E641D9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Grid </w:t>
            </w:r>
          </w:p>
        </w:tc>
      </w:tr>
      <w:tr w:rsidR="00353CEF" w:rsidRPr="00FD775E" w14:paraId="7CA2A591" w14:textId="77777777" w:rsidTr="00F0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0005C1A5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77E27822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46279C1A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789C5A7F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2148BE2A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7EB406D4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5B76EE59" w14:textId="2D3A2EF7" w:rsidR="00353CEF" w:rsidRPr="005D2A67" w:rsidRDefault="00353CEF" w:rsidP="002E2C2B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 w:rsidR="002E2C2B">
              <w:rPr>
                <w:b/>
                <w:sz w:val="20"/>
              </w:rPr>
              <w:t>egra</w:t>
            </w:r>
          </w:p>
        </w:tc>
      </w:tr>
      <w:tr w:rsidR="00DD3D10" w:rsidRPr="00E641D9" w14:paraId="6C12F2AA" w14:textId="77777777" w:rsidTr="00F00E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933A9A5" w14:textId="77777777" w:rsidR="00DD3D10" w:rsidRPr="009B42E9" w:rsidRDefault="00DD3D10" w:rsidP="00DD3D10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E0007C4" w14:textId="716E6265" w:rsidR="00DD3D10" w:rsidRPr="00E641D9" w:rsidRDefault="00DD3D10" w:rsidP="00DD3D1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641D9">
              <w:rPr>
                <w:sz w:val="18"/>
                <w:szCs w:val="18"/>
              </w:rPr>
              <w:t>Histórico</w:t>
            </w:r>
          </w:p>
        </w:tc>
        <w:tc>
          <w:tcPr>
            <w:tcW w:w="1306" w:type="dxa"/>
          </w:tcPr>
          <w:p w14:paraId="5236C876" w14:textId="4AD51F9A" w:rsidR="00DD3D10" w:rsidRPr="00E641D9" w:rsidRDefault="00DD3D10" w:rsidP="00DD3D1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641D9">
              <w:rPr>
                <w:sz w:val="18"/>
                <w:szCs w:val="18"/>
              </w:rPr>
              <w:t>Label nome da aba</w:t>
            </w:r>
          </w:p>
        </w:tc>
        <w:tc>
          <w:tcPr>
            <w:tcW w:w="1246" w:type="dxa"/>
          </w:tcPr>
          <w:p w14:paraId="35F66620" w14:textId="538C217E" w:rsidR="00DD3D10" w:rsidRPr="00E641D9" w:rsidRDefault="00DD3D10" w:rsidP="00DD3D1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641D9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37000010" w14:textId="5B5BF804" w:rsidR="00DD3D10" w:rsidRPr="00E641D9" w:rsidRDefault="00DD3D10" w:rsidP="00DD3D1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641D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60F23C8" w14:textId="191819E0" w:rsidR="00DD3D10" w:rsidRPr="00E641D9" w:rsidRDefault="00DD3D10" w:rsidP="00DD3D1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641D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DDC6B73" w14:textId="0068FB5E" w:rsidR="00DD3D10" w:rsidRPr="00E641D9" w:rsidRDefault="00DD3D10" w:rsidP="00DD3D10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641D9">
              <w:rPr>
                <w:sz w:val="18"/>
                <w:szCs w:val="18"/>
              </w:rPr>
              <w:t>Somente Leitura</w:t>
            </w:r>
          </w:p>
        </w:tc>
      </w:tr>
      <w:tr w:rsidR="00E641D9" w:rsidRPr="00E641D9" w14:paraId="6D224B4D" w14:textId="77777777" w:rsidTr="00F0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2243FC6" w14:textId="62C9A6A1" w:rsidR="00E641D9" w:rsidRPr="00E641D9" w:rsidRDefault="00E641D9" w:rsidP="00E641D9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3AF42B5" w14:textId="558DC57C" w:rsidR="00E641D9" w:rsidRPr="00E641D9" w:rsidRDefault="00E641D9" w:rsidP="00E641D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641D9">
              <w:rPr>
                <w:sz w:val="18"/>
                <w:szCs w:val="18"/>
              </w:rPr>
              <w:t xml:space="preserve">Responsável </w:t>
            </w:r>
          </w:p>
        </w:tc>
        <w:tc>
          <w:tcPr>
            <w:tcW w:w="1306" w:type="dxa"/>
          </w:tcPr>
          <w:p w14:paraId="359EE0F0" w14:textId="2D9760EA" w:rsidR="00E641D9" w:rsidRPr="00E641D9" w:rsidRDefault="00E641D9" w:rsidP="00E641D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641D9">
              <w:rPr>
                <w:sz w:val="18"/>
                <w:szCs w:val="18"/>
              </w:rPr>
              <w:t>Exibe o nome do responsável que realizou a ação</w:t>
            </w:r>
          </w:p>
        </w:tc>
        <w:tc>
          <w:tcPr>
            <w:tcW w:w="1246" w:type="dxa"/>
          </w:tcPr>
          <w:p w14:paraId="2B283719" w14:textId="0BC04C1A" w:rsidR="00E641D9" w:rsidRPr="00E641D9" w:rsidRDefault="00E641D9" w:rsidP="00E641D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641D9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40D680BD" w14:textId="13765AE9" w:rsidR="00E641D9" w:rsidRPr="00E641D9" w:rsidRDefault="00E641D9" w:rsidP="00E641D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641D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015B785" w14:textId="5EFC1B38" w:rsidR="00E641D9" w:rsidRPr="00E641D9" w:rsidRDefault="00E641D9" w:rsidP="00E641D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641D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1388BBB" w14:textId="77777777" w:rsidR="00E641D9" w:rsidRDefault="00E641D9" w:rsidP="00E641D9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641D9">
              <w:rPr>
                <w:sz w:val="18"/>
                <w:szCs w:val="18"/>
              </w:rPr>
              <w:t>Somente Leitura</w:t>
            </w:r>
          </w:p>
          <w:p w14:paraId="664A0935" w14:textId="77777777" w:rsidR="00A87A0E" w:rsidRDefault="00A87A0E" w:rsidP="00A87A0E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_Ref15379346 \r \h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>2.1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]</w:t>
            </w:r>
          </w:p>
          <w:p w14:paraId="5C2E0929" w14:textId="75C7E8BD" w:rsidR="00E641D9" w:rsidRPr="00E641D9" w:rsidRDefault="00E641D9" w:rsidP="00E641D9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9A6070" w:rsidRPr="00E641D9" w14:paraId="547D6E7B" w14:textId="77777777" w:rsidTr="00F00E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E995D8D" w14:textId="6151F762" w:rsidR="009A6070" w:rsidRPr="00E641D9" w:rsidRDefault="009A6070" w:rsidP="009A6070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CA6A556" w14:textId="7DF19F59" w:rsidR="009A6070" w:rsidRPr="00E641D9" w:rsidRDefault="009A6070" w:rsidP="009A607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Data/Hora </w:t>
            </w:r>
          </w:p>
        </w:tc>
        <w:tc>
          <w:tcPr>
            <w:tcW w:w="1306" w:type="dxa"/>
          </w:tcPr>
          <w:p w14:paraId="2021E083" w14:textId="25A68BBE" w:rsidR="009A6070" w:rsidRPr="00E641D9" w:rsidRDefault="009A6070" w:rsidP="009A6070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data e hora que foi realizada a ação</w:t>
            </w:r>
          </w:p>
        </w:tc>
        <w:tc>
          <w:tcPr>
            <w:tcW w:w="1246" w:type="dxa"/>
          </w:tcPr>
          <w:p w14:paraId="4EAEB644" w14:textId="3786D28C" w:rsidR="009A6070" w:rsidRPr="00E641D9" w:rsidRDefault="009A6070" w:rsidP="009A607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641D9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F931CC8" w14:textId="2F0052E4" w:rsidR="009A6070" w:rsidRPr="00E641D9" w:rsidRDefault="009A6070" w:rsidP="009A607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641D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9C3E278" w14:textId="462A787A" w:rsidR="009A6070" w:rsidRPr="00E641D9" w:rsidRDefault="009A6070" w:rsidP="009A607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641D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D7B72C9" w14:textId="77777777" w:rsidR="009A6070" w:rsidRDefault="009A6070" w:rsidP="009A6070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641D9">
              <w:rPr>
                <w:sz w:val="18"/>
                <w:szCs w:val="18"/>
              </w:rPr>
              <w:t>Somente Leitura</w:t>
            </w:r>
          </w:p>
          <w:p w14:paraId="41503602" w14:textId="77777777" w:rsidR="00A87A0E" w:rsidRDefault="00A87A0E" w:rsidP="00A87A0E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_Ref15379346 \r \h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>2.1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]</w:t>
            </w:r>
          </w:p>
          <w:p w14:paraId="1AD4102E" w14:textId="665CB43D" w:rsidR="009A6070" w:rsidRPr="00E641D9" w:rsidRDefault="009A6070" w:rsidP="009A6070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E67C1B" w:rsidRPr="00E641D9" w14:paraId="460751FB" w14:textId="77777777" w:rsidTr="00F0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EEAF70B" w14:textId="77777777" w:rsidR="00E67C1B" w:rsidRPr="00E641D9" w:rsidRDefault="00E67C1B" w:rsidP="00E67C1B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71460C0" w14:textId="0DEFD99C" w:rsidR="00E67C1B" w:rsidRDefault="00E67C1B" w:rsidP="00E67C1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1306" w:type="dxa"/>
          </w:tcPr>
          <w:p w14:paraId="73D08AFA" w14:textId="63302D2E" w:rsidR="00E67C1B" w:rsidRDefault="00E67C1B" w:rsidP="00E67C1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nome da Aba a qual foi realizada a ação</w:t>
            </w:r>
          </w:p>
        </w:tc>
        <w:tc>
          <w:tcPr>
            <w:tcW w:w="1246" w:type="dxa"/>
          </w:tcPr>
          <w:p w14:paraId="227081DF" w14:textId="18C9DBE2" w:rsidR="00E67C1B" w:rsidRPr="00E641D9" w:rsidRDefault="00E67C1B" w:rsidP="00E67C1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641D9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513314F6" w14:textId="7DB48796" w:rsidR="00E67C1B" w:rsidRPr="00E641D9" w:rsidRDefault="00E67C1B" w:rsidP="00E67C1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641D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FB8101D" w14:textId="11C270F1" w:rsidR="00E67C1B" w:rsidRPr="00E641D9" w:rsidRDefault="00E67C1B" w:rsidP="00E67C1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641D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B73934F" w14:textId="77777777" w:rsidR="00E67C1B" w:rsidRDefault="00E67C1B" w:rsidP="00E67C1B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641D9">
              <w:rPr>
                <w:sz w:val="18"/>
                <w:szCs w:val="18"/>
              </w:rPr>
              <w:t>Somente Leitura</w:t>
            </w:r>
          </w:p>
          <w:p w14:paraId="3D34B8F4" w14:textId="77777777" w:rsidR="00A87A0E" w:rsidRDefault="00A87A0E" w:rsidP="00A87A0E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_Ref15379346 \r \h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>2.1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]</w:t>
            </w:r>
          </w:p>
          <w:p w14:paraId="434EEDD8" w14:textId="77777777" w:rsidR="00E67C1B" w:rsidRPr="00E641D9" w:rsidRDefault="00E67C1B" w:rsidP="00E67C1B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E67C1B" w:rsidRPr="00E641D9" w14:paraId="47D17CD7" w14:textId="77777777" w:rsidTr="00F00E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BDF5704" w14:textId="77777777" w:rsidR="00E67C1B" w:rsidRPr="00E641D9" w:rsidRDefault="00E67C1B" w:rsidP="00E67C1B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21A3B19" w14:textId="20FF0E82" w:rsidR="00E67C1B" w:rsidRDefault="00E67C1B" w:rsidP="00E67C1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Ação</w:t>
            </w:r>
          </w:p>
        </w:tc>
        <w:tc>
          <w:tcPr>
            <w:tcW w:w="1306" w:type="dxa"/>
          </w:tcPr>
          <w:p w14:paraId="035A17A9" w14:textId="201E3799" w:rsidR="00E67C1B" w:rsidRDefault="00E67C1B" w:rsidP="00E67C1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a(s) ação (ões) realizadas pelo ator</w:t>
            </w:r>
          </w:p>
        </w:tc>
        <w:tc>
          <w:tcPr>
            <w:tcW w:w="1246" w:type="dxa"/>
          </w:tcPr>
          <w:p w14:paraId="324A5F40" w14:textId="552E6416" w:rsidR="00E67C1B" w:rsidRPr="00E641D9" w:rsidRDefault="00E67C1B" w:rsidP="00E67C1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641D9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6A34DE35" w14:textId="6A9B898C" w:rsidR="00E67C1B" w:rsidRPr="00E641D9" w:rsidRDefault="00E67C1B" w:rsidP="00E67C1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641D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93D8DCB" w14:textId="6BF8C00F" w:rsidR="00E67C1B" w:rsidRPr="00E641D9" w:rsidRDefault="00E67C1B" w:rsidP="00E67C1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641D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0ECF77C" w14:textId="77777777" w:rsidR="00E67C1B" w:rsidRDefault="00E67C1B" w:rsidP="00E67C1B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641D9">
              <w:rPr>
                <w:sz w:val="18"/>
                <w:szCs w:val="18"/>
              </w:rPr>
              <w:t>Somente Leitura</w:t>
            </w:r>
          </w:p>
          <w:p w14:paraId="197565DD" w14:textId="77777777" w:rsidR="00E67C1B" w:rsidRPr="00E641D9" w:rsidRDefault="00E67C1B" w:rsidP="00E67C1B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E67C1B" w:rsidRPr="00E641D9" w14:paraId="2154DEC1" w14:textId="77777777" w:rsidTr="00F0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D429F08" w14:textId="77777777" w:rsidR="00E67C1B" w:rsidRPr="00E641D9" w:rsidRDefault="00E67C1B" w:rsidP="00E67C1B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FDBDC56" w14:textId="5DDF2996" w:rsidR="00E67C1B" w:rsidRDefault="00E67C1B" w:rsidP="00E67C1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Justificativa</w:t>
            </w:r>
          </w:p>
        </w:tc>
        <w:tc>
          <w:tcPr>
            <w:tcW w:w="1306" w:type="dxa"/>
          </w:tcPr>
          <w:p w14:paraId="20A08E69" w14:textId="68BC788B" w:rsidR="00E67C1B" w:rsidRDefault="00E67C1B" w:rsidP="00E67C1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justificativa incluída pelo ator</w:t>
            </w:r>
          </w:p>
        </w:tc>
        <w:tc>
          <w:tcPr>
            <w:tcW w:w="1246" w:type="dxa"/>
          </w:tcPr>
          <w:p w14:paraId="4A840A57" w14:textId="63428ECB" w:rsidR="00E67C1B" w:rsidRPr="00E641D9" w:rsidRDefault="00E67C1B" w:rsidP="00E67C1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641D9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68D8E49" w14:textId="7F9B716F" w:rsidR="00E67C1B" w:rsidRPr="00E641D9" w:rsidRDefault="00E67C1B" w:rsidP="00E67C1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641D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F9868D3" w14:textId="1D24A2E5" w:rsidR="00E67C1B" w:rsidRPr="00E641D9" w:rsidRDefault="00E67C1B" w:rsidP="00E67C1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641D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57D0643" w14:textId="77777777" w:rsidR="00E67C1B" w:rsidRDefault="00E67C1B" w:rsidP="00E67C1B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641D9">
              <w:rPr>
                <w:sz w:val="18"/>
                <w:szCs w:val="18"/>
              </w:rPr>
              <w:t>Somente Leitura</w:t>
            </w:r>
          </w:p>
          <w:p w14:paraId="289EBCAB" w14:textId="5652D6E4" w:rsidR="00EC6363" w:rsidRDefault="00EC6363" w:rsidP="00EC636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_Ref15379346 \r \h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>2.1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]</w:t>
            </w:r>
          </w:p>
          <w:p w14:paraId="54FA4C7B" w14:textId="2189FB5E" w:rsidR="00E67C1B" w:rsidRPr="00E641D9" w:rsidRDefault="00E67C1B" w:rsidP="00E67C1B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</w:tbl>
    <w:p w14:paraId="0334364E" w14:textId="1F703C65" w:rsidR="00353CEF" w:rsidRPr="00182ECD" w:rsidRDefault="00353CEF" w:rsidP="00D51740">
      <w:pPr>
        <w:pStyle w:val="EstiloPrototipo3"/>
      </w:pPr>
    </w:p>
    <w:p w14:paraId="0513F3E1" w14:textId="77777777" w:rsidR="00353CEF" w:rsidRDefault="00353CEF" w:rsidP="006661A7">
      <w:pPr>
        <w:pStyle w:val="EstiloPrototipo3"/>
        <w:jc w:val="center"/>
      </w:pPr>
    </w:p>
    <w:p w14:paraId="319340DD" w14:textId="77777777" w:rsidR="00C00DE1" w:rsidRDefault="00C00DE1" w:rsidP="006661A7">
      <w:pPr>
        <w:pStyle w:val="EstiloPrototipo3"/>
        <w:jc w:val="center"/>
      </w:pPr>
    </w:p>
    <w:p w14:paraId="792C2B62" w14:textId="77777777" w:rsidR="00C00DE1" w:rsidRDefault="00C00DE1" w:rsidP="006661A7">
      <w:pPr>
        <w:pStyle w:val="EstiloPrototipo3"/>
        <w:jc w:val="center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41"/>
        <w:gridCol w:w="1675"/>
        <w:gridCol w:w="2417"/>
        <w:gridCol w:w="894"/>
        <w:gridCol w:w="3038"/>
      </w:tblGrid>
      <w:tr w:rsidR="00353CEF" w:rsidRPr="00FD775E" w14:paraId="6D6B9B3B" w14:textId="77777777" w:rsidTr="00B85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5"/>
          </w:tcPr>
          <w:p w14:paraId="6419EC96" w14:textId="77777777" w:rsidR="00C00DE1" w:rsidRDefault="00C00DE1" w:rsidP="00647C03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</w:p>
          <w:p w14:paraId="62E7B084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067914">
              <w:rPr>
                <w:b/>
                <w:sz w:val="24"/>
                <w:szCs w:val="24"/>
              </w:rPr>
              <w:t>Comandos</w:t>
            </w:r>
          </w:p>
        </w:tc>
      </w:tr>
      <w:tr w:rsidR="00F66E71" w:rsidRPr="00FD775E" w14:paraId="5876C888" w14:textId="77777777" w:rsidTr="00EF2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shd w:val="clear" w:color="auto" w:fill="B3B3B3"/>
          </w:tcPr>
          <w:p w14:paraId="542F1A1F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shd w:val="clear" w:color="auto" w:fill="B3B3B3"/>
          </w:tcPr>
          <w:p w14:paraId="2E0A027C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shd w:val="clear" w:color="auto" w:fill="B3B3B3"/>
          </w:tcPr>
          <w:p w14:paraId="510E261D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shd w:val="clear" w:color="auto" w:fill="B3B3B3"/>
          </w:tcPr>
          <w:p w14:paraId="26D902EC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shd w:val="clear" w:color="auto" w:fill="B3B3B3"/>
          </w:tcPr>
          <w:p w14:paraId="6E51F026" w14:textId="4837D1DC" w:rsidR="00353CEF" w:rsidRPr="005D2A67" w:rsidRDefault="00353CEF" w:rsidP="00DD620E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 w:rsidR="001F079D">
              <w:rPr>
                <w:b/>
                <w:sz w:val="20"/>
              </w:rPr>
              <w:t>e</w:t>
            </w:r>
            <w:r w:rsidR="00DD620E">
              <w:rPr>
                <w:b/>
                <w:sz w:val="20"/>
              </w:rPr>
              <w:t>gras</w:t>
            </w:r>
          </w:p>
        </w:tc>
      </w:tr>
      <w:tr w:rsidR="00F20A83" w:rsidRPr="000126F0" w14:paraId="04ABF9BD" w14:textId="77777777" w:rsidTr="00EF23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</w:tcPr>
          <w:p w14:paraId="522A4D0A" w14:textId="77777777" w:rsidR="00F20A83" w:rsidRPr="000126F0" w:rsidRDefault="00F20A83" w:rsidP="00F20A8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</w:tcPr>
          <w:p w14:paraId="3BDA5EE9" w14:textId="60B4164A" w:rsidR="00F20A83" w:rsidRDefault="00F20A83" w:rsidP="00F20A83">
            <w:pPr>
              <w:spacing w:before="60" w:after="60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7C7F9CF" wp14:editId="4DC76DBD">
                  <wp:extent cx="266667" cy="190476"/>
                  <wp:effectExtent l="0" t="0" r="635" b="635"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7" w:type="dxa"/>
          </w:tcPr>
          <w:p w14:paraId="4377E829" w14:textId="59F6F86B" w:rsidR="00F20A83" w:rsidRPr="00C83A7F" w:rsidRDefault="00F20A83" w:rsidP="00F20A83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voltar</w:t>
            </w:r>
          </w:p>
        </w:tc>
        <w:tc>
          <w:tcPr>
            <w:tcW w:w="894" w:type="dxa"/>
          </w:tcPr>
          <w:p w14:paraId="6A124CBA" w14:textId="18C3F947" w:rsidR="00F20A83" w:rsidRPr="00C83A7F" w:rsidRDefault="00F20A83" w:rsidP="00F20A83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</w:tcPr>
          <w:p w14:paraId="5B16619F" w14:textId="27B581A6" w:rsidR="00F20A83" w:rsidRPr="003C752A" w:rsidRDefault="00EC6363" w:rsidP="00F20A83">
            <w:pPr>
              <w:pStyle w:val="PargrafodaLista"/>
              <w:spacing w:before="60" w:after="60"/>
              <w:ind w:left="720"/>
              <w:rPr>
                <w:sz w:val="18"/>
                <w:szCs w:val="18"/>
                <w:highlight w:val="yellow"/>
              </w:rPr>
            </w:pPr>
            <w:r w:rsidRPr="00EC6363">
              <w:rPr>
                <w:sz w:val="18"/>
                <w:szCs w:val="18"/>
              </w:rPr>
              <w:t>[</w:t>
            </w:r>
            <w:r w:rsidRPr="00EC6363">
              <w:rPr>
                <w:sz w:val="18"/>
                <w:szCs w:val="18"/>
              </w:rPr>
              <w:fldChar w:fldCharType="begin"/>
            </w:r>
            <w:r w:rsidRPr="00EC6363">
              <w:rPr>
                <w:sz w:val="18"/>
                <w:szCs w:val="18"/>
              </w:rPr>
              <w:instrText xml:space="preserve"> REF _Ref15379308 \r \h </w:instrText>
            </w:r>
            <w:r>
              <w:rPr>
                <w:sz w:val="18"/>
                <w:szCs w:val="18"/>
              </w:rPr>
              <w:instrText xml:space="preserve"> \* MERGEFORMAT </w:instrText>
            </w:r>
            <w:r w:rsidRPr="00EC6363">
              <w:rPr>
                <w:sz w:val="18"/>
                <w:szCs w:val="18"/>
              </w:rPr>
            </w:r>
            <w:r w:rsidRPr="00EC6363">
              <w:rPr>
                <w:sz w:val="18"/>
                <w:szCs w:val="18"/>
              </w:rPr>
              <w:fldChar w:fldCharType="separate"/>
            </w:r>
            <w:r w:rsidRPr="00EC6363">
              <w:rPr>
                <w:sz w:val="18"/>
                <w:szCs w:val="18"/>
              </w:rPr>
              <w:t>2.1.11</w:t>
            </w:r>
            <w:r w:rsidRPr="00EC6363">
              <w:rPr>
                <w:sz w:val="18"/>
                <w:szCs w:val="18"/>
              </w:rPr>
              <w:fldChar w:fldCharType="end"/>
            </w:r>
            <w:r w:rsidRPr="00EC6363">
              <w:rPr>
                <w:sz w:val="18"/>
                <w:szCs w:val="18"/>
              </w:rPr>
              <w:t>]</w:t>
            </w:r>
          </w:p>
        </w:tc>
      </w:tr>
    </w:tbl>
    <w:p w14:paraId="697FB24A" w14:textId="7981328D" w:rsidR="00353CEF" w:rsidRDefault="00353CEF" w:rsidP="006661A7">
      <w:pPr>
        <w:pStyle w:val="EstiloPrototipo3"/>
        <w:jc w:val="center"/>
      </w:pPr>
    </w:p>
    <w:p w14:paraId="1F1B01DF" w14:textId="44264A57" w:rsidR="00347052" w:rsidRDefault="00347052" w:rsidP="00874558"/>
    <w:p w14:paraId="143B0CFC" w14:textId="77777777" w:rsidR="00EF23C8" w:rsidRPr="00D908D1" w:rsidRDefault="00EF23C8" w:rsidP="00874558"/>
    <w:p w14:paraId="53F68FA4" w14:textId="77777777" w:rsidR="000514D4" w:rsidRPr="00097BF2" w:rsidRDefault="00CE176F" w:rsidP="0030370F">
      <w:pPr>
        <w:pStyle w:val="Ttulo2"/>
        <w:numPr>
          <w:ilvl w:val="0"/>
          <w:numId w:val="0"/>
        </w:numPr>
        <w:spacing w:before="240"/>
      </w:pPr>
      <w:bookmarkStart w:id="17" w:name="_Toc15476878"/>
      <w:r>
        <w:lastRenderedPageBreak/>
        <w:t>CRI</w:t>
      </w:r>
      <w:r w:rsidRPr="00097BF2">
        <w:t>TÉRIOS DE ACEITE</w:t>
      </w:r>
      <w:bookmarkEnd w:id="17"/>
    </w:p>
    <w:p w14:paraId="34F179F8" w14:textId="77777777" w:rsidR="0030370F" w:rsidRPr="00097BF2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097BF2">
        <w:rPr>
          <w:b/>
          <w:color w:val="auto"/>
        </w:rPr>
        <w:t xml:space="preserve">Premissa: </w:t>
      </w:r>
    </w:p>
    <w:p w14:paraId="2BA75331" w14:textId="0BC64D20" w:rsidR="00790F8E" w:rsidRPr="00097BF2" w:rsidRDefault="00833861" w:rsidP="00E17CF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097BF2">
        <w:t>Esta história deve ser executada quando o usuário acessa</w:t>
      </w:r>
      <w:r w:rsidR="0056045C" w:rsidRPr="00097BF2">
        <w:t>r</w:t>
      </w:r>
      <w:r w:rsidRPr="00097BF2">
        <w:t xml:space="preserve"> a opção “</w:t>
      </w:r>
      <w:r w:rsidR="00B00B8B" w:rsidRPr="00097BF2">
        <w:t>Menu&gt;&gt;</w:t>
      </w:r>
      <w:r w:rsidR="0056045C" w:rsidRPr="00097BF2">
        <w:t>Parametrização&gt;&gt; Calendário Eleitoral</w:t>
      </w:r>
      <w:r w:rsidRPr="00097BF2">
        <w:t>”.</w:t>
      </w:r>
      <w:r w:rsidR="00B00B8B" w:rsidRPr="00097BF2">
        <w:t xml:space="preserve"> </w:t>
      </w:r>
      <w:r w:rsidR="00B00B8B" w:rsidRPr="00097BF2">
        <w:rPr>
          <w:color w:val="31849B" w:themeColor="accent5" w:themeShade="BF"/>
        </w:rPr>
        <w:t>[</w:t>
      </w:r>
      <w:r w:rsidR="00B00B8B" w:rsidRPr="00097BF2">
        <w:rPr>
          <w:color w:val="31849B" w:themeColor="accent5" w:themeShade="BF"/>
        </w:rPr>
        <w:fldChar w:fldCharType="begin"/>
      </w:r>
      <w:r w:rsidR="00B00B8B" w:rsidRPr="00097BF2">
        <w:rPr>
          <w:color w:val="31849B" w:themeColor="accent5" w:themeShade="BF"/>
        </w:rPr>
        <w:instrText xml:space="preserve"> REF _Ref13579649 \r \h </w:instrText>
      </w:r>
      <w:r w:rsidR="00097BF2">
        <w:rPr>
          <w:color w:val="31849B" w:themeColor="accent5" w:themeShade="BF"/>
        </w:rPr>
        <w:instrText xml:space="preserve"> \* MERGEFORMAT </w:instrText>
      </w:r>
      <w:r w:rsidR="00B00B8B" w:rsidRPr="00097BF2">
        <w:rPr>
          <w:color w:val="31849B" w:themeColor="accent5" w:themeShade="BF"/>
        </w:rPr>
      </w:r>
      <w:r w:rsidR="00B00B8B" w:rsidRPr="00097BF2">
        <w:rPr>
          <w:color w:val="31849B" w:themeColor="accent5" w:themeShade="BF"/>
        </w:rPr>
        <w:fldChar w:fldCharType="separate"/>
      </w:r>
      <w:r w:rsidR="00B00B8B" w:rsidRPr="00097BF2">
        <w:rPr>
          <w:color w:val="31849B" w:themeColor="accent5" w:themeShade="BF"/>
        </w:rPr>
        <w:t>P0</w:t>
      </w:r>
      <w:r w:rsidR="003F4800" w:rsidRPr="00097BF2">
        <w:rPr>
          <w:color w:val="31849B" w:themeColor="accent5" w:themeShade="BF"/>
        </w:rPr>
        <w:t>2</w:t>
      </w:r>
      <w:r w:rsidR="00B00B8B" w:rsidRPr="00097BF2">
        <w:rPr>
          <w:color w:val="31849B" w:themeColor="accent5" w:themeShade="BF"/>
        </w:rPr>
        <w:fldChar w:fldCharType="end"/>
      </w:r>
      <w:r w:rsidR="00B00B8B" w:rsidRPr="00097BF2">
        <w:rPr>
          <w:color w:val="31849B" w:themeColor="accent5" w:themeShade="BF"/>
        </w:rPr>
        <w:t>]</w:t>
      </w:r>
      <w:r w:rsidR="00BA1F8B" w:rsidRPr="00097BF2">
        <w:rPr>
          <w:color w:val="31849B" w:themeColor="accent5" w:themeShade="BF"/>
        </w:rPr>
        <w:t xml:space="preserve"> [</w:t>
      </w:r>
      <w:r w:rsidR="003F4800" w:rsidRPr="00097BF2">
        <w:rPr>
          <w:color w:val="31849B" w:themeColor="accent5" w:themeShade="BF"/>
        </w:rPr>
        <w:fldChar w:fldCharType="begin"/>
      </w:r>
      <w:r w:rsidR="003F4800" w:rsidRPr="00097BF2">
        <w:rPr>
          <w:color w:val="31849B" w:themeColor="accent5" w:themeShade="BF"/>
        </w:rPr>
        <w:instrText xml:space="preserve"> REF _Ref13657061 \r \h </w:instrText>
      </w:r>
      <w:r w:rsidR="00097BF2">
        <w:rPr>
          <w:color w:val="31849B" w:themeColor="accent5" w:themeShade="BF"/>
        </w:rPr>
        <w:instrText xml:space="preserve"> \* MERGEFORMAT </w:instrText>
      </w:r>
      <w:r w:rsidR="003F4800" w:rsidRPr="00097BF2">
        <w:rPr>
          <w:color w:val="31849B" w:themeColor="accent5" w:themeShade="BF"/>
        </w:rPr>
      </w:r>
      <w:r w:rsidR="003F4800" w:rsidRPr="00097BF2">
        <w:rPr>
          <w:color w:val="31849B" w:themeColor="accent5" w:themeShade="BF"/>
        </w:rPr>
        <w:fldChar w:fldCharType="separate"/>
      </w:r>
      <w:r w:rsidR="003F4800" w:rsidRPr="00097BF2">
        <w:rPr>
          <w:color w:val="31849B" w:themeColor="accent5" w:themeShade="BF"/>
        </w:rPr>
        <w:t>2.1</w:t>
      </w:r>
      <w:r w:rsidR="003F4800" w:rsidRPr="00097BF2">
        <w:rPr>
          <w:color w:val="31849B" w:themeColor="accent5" w:themeShade="BF"/>
        </w:rPr>
        <w:fldChar w:fldCharType="end"/>
      </w:r>
      <w:r w:rsidR="003F4800" w:rsidRPr="00097BF2">
        <w:rPr>
          <w:color w:val="31849B" w:themeColor="accent5" w:themeShade="BF"/>
        </w:rPr>
        <w:t>] [</w:t>
      </w:r>
      <w:r w:rsidR="003F4800" w:rsidRPr="00097BF2">
        <w:rPr>
          <w:color w:val="31849B" w:themeColor="accent5" w:themeShade="BF"/>
        </w:rPr>
        <w:fldChar w:fldCharType="begin"/>
      </w:r>
      <w:r w:rsidR="003F4800" w:rsidRPr="00097BF2">
        <w:rPr>
          <w:color w:val="31849B" w:themeColor="accent5" w:themeShade="BF"/>
        </w:rPr>
        <w:instrText xml:space="preserve"> REF _Ref13657063 \r \h </w:instrText>
      </w:r>
      <w:r w:rsidR="00097BF2">
        <w:rPr>
          <w:color w:val="31849B" w:themeColor="accent5" w:themeShade="BF"/>
        </w:rPr>
        <w:instrText xml:space="preserve"> \* MERGEFORMAT </w:instrText>
      </w:r>
      <w:r w:rsidR="003F4800" w:rsidRPr="00097BF2">
        <w:rPr>
          <w:color w:val="31849B" w:themeColor="accent5" w:themeShade="BF"/>
        </w:rPr>
      </w:r>
      <w:r w:rsidR="003F4800" w:rsidRPr="00097BF2">
        <w:rPr>
          <w:color w:val="31849B" w:themeColor="accent5" w:themeShade="BF"/>
        </w:rPr>
        <w:fldChar w:fldCharType="separate"/>
      </w:r>
      <w:r w:rsidR="003F4800" w:rsidRPr="00097BF2">
        <w:rPr>
          <w:color w:val="31849B" w:themeColor="accent5" w:themeShade="BF"/>
        </w:rPr>
        <w:t>2.2</w:t>
      </w:r>
      <w:r w:rsidR="003F4800" w:rsidRPr="00097BF2">
        <w:rPr>
          <w:color w:val="31849B" w:themeColor="accent5" w:themeShade="BF"/>
        </w:rPr>
        <w:fldChar w:fldCharType="end"/>
      </w:r>
      <w:r w:rsidR="00BA1F8B" w:rsidRPr="00097BF2">
        <w:rPr>
          <w:color w:val="31849B" w:themeColor="accent5" w:themeShade="BF"/>
        </w:rPr>
        <w:t>]</w:t>
      </w:r>
    </w:p>
    <w:p w14:paraId="04D7C257" w14:textId="47A3606F" w:rsidR="00B00B8B" w:rsidRPr="00097BF2" w:rsidRDefault="00B00B8B" w:rsidP="00E17CF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097BF2">
        <w:t xml:space="preserve">O usuário deve ter permissão de </w:t>
      </w:r>
      <w:r w:rsidR="005015CA" w:rsidRPr="00097BF2">
        <w:t xml:space="preserve">acesso ao menu “Parametrização”, conforme cadastro no SICCAU Corporativo, vinculado ao usuário logado </w:t>
      </w:r>
    </w:p>
    <w:p w14:paraId="1D8C0B39" w14:textId="17BD4DBA" w:rsidR="004A6CD5" w:rsidRDefault="004A6CD5" w:rsidP="008D103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Para os usuários sem permissão de acesso, o sistema não deve exibir o menu “</w:t>
      </w:r>
      <w:r w:rsidR="008D1039">
        <w:t>P</w:t>
      </w:r>
      <w:r>
        <w:t>arametrização”.</w:t>
      </w:r>
    </w:p>
    <w:p w14:paraId="665F158B" w14:textId="77777777" w:rsidR="00B00B8B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2712B3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8" w:name="_Ref12024542"/>
      <w:r>
        <w:rPr>
          <w:b/>
        </w:rPr>
        <w:t>Regras Gerais:</w:t>
      </w:r>
      <w:bookmarkEnd w:id="18"/>
    </w:p>
    <w:p w14:paraId="2AABDFEE" w14:textId="0AAF5E85" w:rsidR="00A67B79" w:rsidRPr="00BE3CB7" w:rsidRDefault="00BA28C7" w:rsidP="0021355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9" w:name="_Ref15379346"/>
      <w:r w:rsidRPr="00BE3CB7">
        <w:rPr>
          <w:b/>
          <w:u w:val="single"/>
        </w:rPr>
        <w:t>Histórico</w:t>
      </w:r>
      <w:r w:rsidR="00280149" w:rsidRPr="00BE3CB7">
        <w:rPr>
          <w:b/>
          <w:u w:val="single"/>
        </w:rPr>
        <w:t>:</w:t>
      </w:r>
      <w:bookmarkEnd w:id="19"/>
      <w:r w:rsidR="00280149" w:rsidRPr="00BE3CB7">
        <w:t xml:space="preserve"> </w:t>
      </w:r>
    </w:p>
    <w:p w14:paraId="251A8978" w14:textId="1A453062" w:rsidR="008C6397" w:rsidRPr="00BE3CB7" w:rsidRDefault="008C6397" w:rsidP="00A67B7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  <w:r w:rsidRPr="00BE3CB7">
        <w:t xml:space="preserve">O sistema </w:t>
      </w:r>
      <w:r w:rsidR="00295D89" w:rsidRPr="00BE3CB7">
        <w:t xml:space="preserve">só </w:t>
      </w:r>
      <w:r w:rsidRPr="00BE3CB7">
        <w:t>deve exibir a Aba Histórico, após o ator acionar a opção “Salvar na Aba Período</w:t>
      </w:r>
      <w:r w:rsidR="008D610C" w:rsidRPr="00BE3CB7">
        <w:t>.</w:t>
      </w:r>
      <w:r w:rsidRPr="00BE3CB7">
        <w:t xml:space="preserve"> </w:t>
      </w:r>
      <w:r w:rsidRPr="00BE3CB7">
        <w:rPr>
          <w:color w:val="31849B" w:themeColor="accent5" w:themeShade="BF"/>
        </w:rPr>
        <w:t>[</w:t>
      </w:r>
      <w:r w:rsidRPr="00BE3CB7">
        <w:rPr>
          <w:color w:val="31849B" w:themeColor="accent5" w:themeShade="BF"/>
        </w:rPr>
        <w:fldChar w:fldCharType="begin"/>
      </w:r>
      <w:r w:rsidRPr="00BE3CB7">
        <w:rPr>
          <w:color w:val="31849B" w:themeColor="accent5" w:themeShade="BF"/>
        </w:rPr>
        <w:instrText xml:space="preserve"> REF _Ref15376286 \r \h </w:instrText>
      </w:r>
      <w:r w:rsidR="00295D89" w:rsidRPr="00BE3CB7">
        <w:rPr>
          <w:color w:val="31849B" w:themeColor="accent5" w:themeShade="BF"/>
        </w:rPr>
        <w:instrText xml:space="preserve"> \* MERGEFORMAT </w:instrText>
      </w:r>
      <w:r w:rsidRPr="00BE3CB7">
        <w:rPr>
          <w:color w:val="31849B" w:themeColor="accent5" w:themeShade="BF"/>
        </w:rPr>
      </w:r>
      <w:r w:rsidRPr="00BE3CB7">
        <w:rPr>
          <w:color w:val="31849B" w:themeColor="accent5" w:themeShade="BF"/>
        </w:rPr>
        <w:fldChar w:fldCharType="separate"/>
      </w:r>
      <w:r w:rsidRPr="00BE3CB7">
        <w:rPr>
          <w:color w:val="31849B" w:themeColor="accent5" w:themeShade="BF"/>
        </w:rPr>
        <w:t>2.1.1</w:t>
      </w:r>
      <w:r w:rsidRPr="00BE3CB7">
        <w:rPr>
          <w:color w:val="31849B" w:themeColor="accent5" w:themeShade="BF"/>
        </w:rPr>
        <w:fldChar w:fldCharType="end"/>
      </w:r>
      <w:r w:rsidRPr="00BE3CB7">
        <w:rPr>
          <w:color w:val="31849B" w:themeColor="accent5" w:themeShade="BF"/>
        </w:rPr>
        <w:t>]</w:t>
      </w:r>
    </w:p>
    <w:p w14:paraId="1B3E169C" w14:textId="77777777" w:rsidR="004C720B" w:rsidRPr="00BE3CB7" w:rsidRDefault="00BA28C7" w:rsidP="00A67B7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  <w:r w:rsidRPr="00BE3CB7">
        <w:t xml:space="preserve">O </w:t>
      </w:r>
      <w:r w:rsidR="004B70F7" w:rsidRPr="00BE3CB7">
        <w:t>sistema deve</w:t>
      </w:r>
      <w:r w:rsidRPr="00BE3CB7">
        <w:t xml:space="preserve"> registrar e </w:t>
      </w:r>
      <w:r w:rsidR="004B70F7" w:rsidRPr="00BE3CB7">
        <w:t>exibir os</w:t>
      </w:r>
      <w:r w:rsidRPr="00BE3CB7">
        <w:t xml:space="preserve"> dados de inclusão, alteração e exclusão, que foram realizados nas Abas Per</w:t>
      </w:r>
      <w:r w:rsidR="00D852E5" w:rsidRPr="00BE3CB7">
        <w:t>íodo e na Aba Prazo, conforme as ações do ator</w:t>
      </w:r>
      <w:r w:rsidR="004C720B" w:rsidRPr="00BE3CB7">
        <w:t>.</w:t>
      </w:r>
    </w:p>
    <w:p w14:paraId="09D63077" w14:textId="77777777" w:rsidR="004C720B" w:rsidRPr="00BE3CB7" w:rsidRDefault="004C720B" w:rsidP="00A67B7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  <w:r w:rsidRPr="00BE3CB7">
        <w:t>O sistema deve informar:</w:t>
      </w:r>
    </w:p>
    <w:p w14:paraId="04C9DAAE" w14:textId="55B4D15B" w:rsidR="00BA28C7" w:rsidRPr="00BE3CB7" w:rsidRDefault="004C720B" w:rsidP="004C720B">
      <w:pPr>
        <w:pStyle w:val="PargrafodaLista"/>
        <w:widowControl/>
        <w:numPr>
          <w:ilvl w:val="0"/>
          <w:numId w:val="19"/>
        </w:numPr>
        <w:autoSpaceDE/>
        <w:autoSpaceDN/>
        <w:adjustRightInd/>
        <w:spacing w:after="200" w:line="276" w:lineRule="auto"/>
        <w:contextualSpacing/>
        <w:jc w:val="both"/>
      </w:pPr>
      <w:r w:rsidRPr="00BE3CB7">
        <w:rPr>
          <w:b/>
        </w:rPr>
        <w:t>Responsável</w:t>
      </w:r>
      <w:r w:rsidRPr="00BE3CB7">
        <w:t xml:space="preserve"> – o sistema deve exibir o nome do responsável pela ação, conforme usuário logado;</w:t>
      </w:r>
    </w:p>
    <w:p w14:paraId="535FA060" w14:textId="33EDA155" w:rsidR="004C720B" w:rsidRDefault="004C720B" w:rsidP="004C720B">
      <w:pPr>
        <w:pStyle w:val="PargrafodaLista"/>
        <w:widowControl/>
        <w:numPr>
          <w:ilvl w:val="0"/>
          <w:numId w:val="19"/>
        </w:numPr>
        <w:autoSpaceDE/>
        <w:autoSpaceDN/>
        <w:adjustRightInd/>
        <w:spacing w:after="200" w:line="276" w:lineRule="auto"/>
        <w:contextualSpacing/>
        <w:jc w:val="both"/>
      </w:pPr>
      <w:r w:rsidRPr="00BE3CB7">
        <w:rPr>
          <w:b/>
        </w:rPr>
        <w:t>Data/Hora</w:t>
      </w:r>
      <w:r w:rsidRPr="00BE3CB7">
        <w:t xml:space="preserve"> –</w:t>
      </w:r>
      <w:r>
        <w:t xml:space="preserve"> o sistema deve concatenar a data e hora da ação;</w:t>
      </w:r>
    </w:p>
    <w:p w14:paraId="2C1C0D5A" w14:textId="38AF30BD" w:rsidR="004C720B" w:rsidRDefault="004C720B" w:rsidP="004C720B">
      <w:pPr>
        <w:pStyle w:val="PargrafodaLista"/>
        <w:widowControl/>
        <w:numPr>
          <w:ilvl w:val="0"/>
          <w:numId w:val="19"/>
        </w:numPr>
        <w:autoSpaceDE/>
        <w:autoSpaceDN/>
        <w:adjustRightInd/>
        <w:spacing w:after="200" w:line="276" w:lineRule="auto"/>
        <w:contextualSpacing/>
        <w:jc w:val="both"/>
      </w:pPr>
      <w:r w:rsidRPr="004C720B">
        <w:rPr>
          <w:b/>
        </w:rPr>
        <w:t xml:space="preserve">Aba </w:t>
      </w:r>
      <w:r>
        <w:t>– o sistema deve exibir o nome da Aba que foi realizada a ação;</w:t>
      </w:r>
    </w:p>
    <w:p w14:paraId="14D07C68" w14:textId="11B2DD61" w:rsidR="004C720B" w:rsidRDefault="004C720B" w:rsidP="004C720B">
      <w:pPr>
        <w:pStyle w:val="PargrafodaLista"/>
        <w:widowControl/>
        <w:numPr>
          <w:ilvl w:val="0"/>
          <w:numId w:val="19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 xml:space="preserve">Ação </w:t>
      </w:r>
      <w:r>
        <w:t xml:space="preserve">– o sistema deve informar o tipo de ação realizada pelo cliente </w:t>
      </w:r>
    </w:p>
    <w:p w14:paraId="1822FF8F" w14:textId="391D881D" w:rsidR="004C720B" w:rsidRDefault="004C720B" w:rsidP="004C720B">
      <w:pPr>
        <w:pStyle w:val="PargrafodaLista"/>
        <w:widowControl/>
        <w:numPr>
          <w:ilvl w:val="0"/>
          <w:numId w:val="19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 xml:space="preserve">Justificativa </w:t>
      </w:r>
      <w:r>
        <w:t xml:space="preserve">– o sistema deve informar justificativa nos casos de alteração/exclusão após calendário concluído. </w:t>
      </w:r>
    </w:p>
    <w:p w14:paraId="73FFD77B" w14:textId="77777777" w:rsidR="00926C1B" w:rsidRDefault="00926C1B" w:rsidP="00A67B7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color w:val="auto"/>
        </w:rPr>
      </w:pPr>
    </w:p>
    <w:p w14:paraId="0A2D33A8" w14:textId="3854140B" w:rsidR="00D852E5" w:rsidRDefault="00D852E5" w:rsidP="00B56950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993" w:hanging="426"/>
        <w:contextualSpacing/>
        <w:jc w:val="both"/>
      </w:pPr>
      <w:bookmarkStart w:id="20" w:name="_Ref15376286"/>
      <w:r>
        <w:t xml:space="preserve">Ao preencher os dados do </w:t>
      </w:r>
      <w:r w:rsidR="00E72AAB">
        <w:t>Calendário</w:t>
      </w:r>
      <w:r>
        <w:t xml:space="preserve"> e acionar a opção “Salvar”</w:t>
      </w:r>
      <w:r w:rsidR="00E72AAB">
        <w:t xml:space="preserve"> na Aba Período</w:t>
      </w:r>
      <w:r w:rsidR="004C720B">
        <w:t xml:space="preserve"> (HST02), o sistema deve exibir na Aba Histórico a ação “</w:t>
      </w:r>
      <w:r w:rsidR="004C720B" w:rsidRPr="00046AD8">
        <w:rPr>
          <w:b/>
        </w:rPr>
        <w:t>Inclusão do Cadastro</w:t>
      </w:r>
      <w:r w:rsidR="004C720B">
        <w:t>”.</w:t>
      </w:r>
      <w:bookmarkEnd w:id="20"/>
    </w:p>
    <w:p w14:paraId="0C91C8C9" w14:textId="0AAD9AAF" w:rsidR="004C720B" w:rsidRDefault="004C720B" w:rsidP="004C720B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  <w:r>
        <w:t>Na coluna Justificativa o sistema deve exibir um traço (-).</w:t>
      </w:r>
    </w:p>
    <w:p w14:paraId="663B7DE4" w14:textId="13597EFB" w:rsidR="005A5162" w:rsidRDefault="005A5162" w:rsidP="004C720B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  <w:r>
        <w:t>Ex:</w:t>
      </w:r>
    </w:p>
    <w:p w14:paraId="6854B38E" w14:textId="6EE165B2" w:rsidR="004C720B" w:rsidRDefault="004C720B" w:rsidP="004C720B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  <w:r>
        <w:rPr>
          <w:noProof/>
        </w:rPr>
        <w:drawing>
          <wp:inline distT="0" distB="0" distL="0" distR="0" wp14:anchorId="58074AD5" wp14:editId="61B01239">
            <wp:extent cx="4686659" cy="2042373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istorico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986" cy="204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B1F2" w14:textId="77777777" w:rsidR="00D852E5" w:rsidRDefault="00D852E5" w:rsidP="00D852E5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</w:p>
    <w:p w14:paraId="3C47858F" w14:textId="54AD78D2" w:rsidR="008B22A6" w:rsidRDefault="008E3881" w:rsidP="008B22A6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993" w:hanging="426"/>
        <w:contextualSpacing/>
        <w:jc w:val="both"/>
      </w:pPr>
      <w:r>
        <w:t xml:space="preserve"> </w:t>
      </w:r>
      <w:r w:rsidR="00B7235A" w:rsidRPr="001D3C4F">
        <w:rPr>
          <w:color w:val="auto"/>
        </w:rPr>
        <w:t>Ao preencher os dados da(s) Atividade(s) e/ou Subatividade(s) e acionar a opção “</w:t>
      </w:r>
      <w:r w:rsidR="00B7235A" w:rsidRPr="001D3C4F">
        <w:rPr>
          <w:color w:val="auto"/>
          <w:u w:val="single"/>
        </w:rPr>
        <w:t>Salvar</w:t>
      </w:r>
      <w:r w:rsidR="00B7235A" w:rsidRPr="001D3C4F">
        <w:rPr>
          <w:color w:val="auto"/>
        </w:rPr>
        <w:t>”</w:t>
      </w:r>
      <w:r w:rsidR="00B7235A">
        <w:rPr>
          <w:color w:val="auto"/>
        </w:rPr>
        <w:t>,</w:t>
      </w:r>
      <w:r w:rsidR="008B22A6">
        <w:t xml:space="preserve"> na Aba Período (HST02), o sistema deve exibir na Aba Histórico a ação “</w:t>
      </w:r>
      <w:r w:rsidR="00B7235A" w:rsidRPr="00046AD8">
        <w:rPr>
          <w:b/>
        </w:rPr>
        <w:t>Atividade</w:t>
      </w:r>
      <w:r w:rsidR="00BC4EEC" w:rsidRPr="00046AD8">
        <w:rPr>
          <w:b/>
        </w:rPr>
        <w:t>s</w:t>
      </w:r>
      <w:r w:rsidR="00B7235A" w:rsidRPr="00046AD8">
        <w:rPr>
          <w:b/>
        </w:rPr>
        <w:t xml:space="preserve"> Definida</w:t>
      </w:r>
      <w:r w:rsidR="00BC4EEC" w:rsidRPr="00046AD8">
        <w:rPr>
          <w:b/>
        </w:rPr>
        <w:t>s</w:t>
      </w:r>
      <w:r w:rsidR="008B22A6">
        <w:t>”.</w:t>
      </w:r>
    </w:p>
    <w:p w14:paraId="1EDB9D36" w14:textId="77777777" w:rsidR="008B22A6" w:rsidRDefault="008B22A6" w:rsidP="008B22A6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  <w:r>
        <w:t>Na coluna Justificativa o sistema deve exibir um traço (-).</w:t>
      </w:r>
    </w:p>
    <w:p w14:paraId="6B690CEB" w14:textId="382173E1" w:rsidR="005A5162" w:rsidRDefault="005A5162" w:rsidP="008B22A6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  <w:r>
        <w:t>Ex:</w:t>
      </w:r>
    </w:p>
    <w:p w14:paraId="36199BA8" w14:textId="4B725D34" w:rsidR="00B7235A" w:rsidRDefault="00BC4EEC" w:rsidP="008B22A6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  <w:r>
        <w:rPr>
          <w:noProof/>
        </w:rPr>
        <w:lastRenderedPageBreak/>
        <w:drawing>
          <wp:inline distT="0" distB="0" distL="0" distR="0" wp14:anchorId="7D6E839B" wp14:editId="553579AE">
            <wp:extent cx="4717139" cy="2174221"/>
            <wp:effectExtent l="0" t="0" r="762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istorico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193" cy="218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492C" w14:textId="66E7B659" w:rsidR="00484037" w:rsidRPr="00FA5096" w:rsidRDefault="00484037" w:rsidP="00FB177D">
      <w:pPr>
        <w:pStyle w:val="PargrafodaLista"/>
        <w:spacing w:before="60" w:after="60"/>
        <w:ind w:left="993"/>
        <w:jc w:val="both"/>
        <w:rPr>
          <w:color w:val="auto"/>
        </w:rPr>
      </w:pPr>
    </w:p>
    <w:p w14:paraId="3E7C981C" w14:textId="785F120D" w:rsidR="00BC4EEC" w:rsidRDefault="00973B98" w:rsidP="00BC4EEC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993" w:hanging="426"/>
        <w:contextualSpacing/>
        <w:jc w:val="both"/>
      </w:pPr>
      <w:r w:rsidRPr="00FA5096">
        <w:t xml:space="preserve"> </w:t>
      </w:r>
      <w:r w:rsidR="00BC4EEC" w:rsidRPr="001D3C4F">
        <w:t xml:space="preserve">Ao preencher os dados da </w:t>
      </w:r>
      <w:r w:rsidR="00BC4EEC" w:rsidRPr="001D3C4F">
        <w:rPr>
          <w:u w:val="single"/>
        </w:rPr>
        <w:t>Aba Prazo</w:t>
      </w:r>
      <w:r w:rsidR="00BC4EEC" w:rsidRPr="001D3C4F">
        <w:t xml:space="preserve"> e acionar a opção “</w:t>
      </w:r>
      <w:r w:rsidR="00BC4EEC" w:rsidRPr="001D3C4F">
        <w:rPr>
          <w:u w:val="single"/>
        </w:rPr>
        <w:t>Salvar</w:t>
      </w:r>
      <w:r w:rsidR="00BC4EEC" w:rsidRPr="001D3C4F">
        <w:t>”</w:t>
      </w:r>
      <w:r w:rsidR="005E7AD3">
        <w:t xml:space="preserve"> </w:t>
      </w:r>
      <w:r w:rsidR="00BC4EEC">
        <w:t>(HST03), o sistema deve exibir na Aba Histórico a ação “</w:t>
      </w:r>
      <w:r w:rsidR="00BC4EEC" w:rsidRPr="00046AD8">
        <w:rPr>
          <w:b/>
        </w:rPr>
        <w:t>Prazos Definidos</w:t>
      </w:r>
      <w:r w:rsidR="00BC4EEC">
        <w:t>”.</w:t>
      </w:r>
    </w:p>
    <w:p w14:paraId="6AD74378" w14:textId="3DE05A85" w:rsidR="003A6A54" w:rsidRDefault="003A6A54" w:rsidP="003A6A54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  <w:r>
        <w:t>Na coluna Aba, o sistema deve exibir a informação “Prazo”.</w:t>
      </w:r>
    </w:p>
    <w:p w14:paraId="4CE45133" w14:textId="77777777" w:rsidR="00BC4EEC" w:rsidRDefault="00BC4EEC" w:rsidP="00BC4EEC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  <w:r>
        <w:t>Na coluna Justificativa o sistema deve exibir um traço (-).</w:t>
      </w:r>
    </w:p>
    <w:p w14:paraId="6ACF6D14" w14:textId="77777777" w:rsidR="00BC4EEC" w:rsidRPr="007D05E5" w:rsidRDefault="00BC4EEC" w:rsidP="00BC4EEC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30CB67A3" w14:textId="746F60D2" w:rsidR="003A6A54" w:rsidRDefault="003A6A54" w:rsidP="00B56950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851" w:hanging="284"/>
        <w:contextualSpacing/>
        <w:jc w:val="both"/>
      </w:pPr>
      <w:r>
        <w:t xml:space="preserve">Ao acionar a opção </w:t>
      </w:r>
      <w:r w:rsidRPr="001D3C4F">
        <w:t xml:space="preserve">“Concluir” na </w:t>
      </w:r>
      <w:r w:rsidRPr="001D3C4F">
        <w:rPr>
          <w:u w:val="single"/>
        </w:rPr>
        <w:t>Aba Prazo</w:t>
      </w:r>
      <w:r w:rsidRPr="001D3C4F">
        <w:t>, o sistema deve</w:t>
      </w:r>
      <w:r>
        <w:t xml:space="preserve"> exibir na Aba Histórico a ação “</w:t>
      </w:r>
      <w:r w:rsidRPr="00046AD8">
        <w:rPr>
          <w:b/>
        </w:rPr>
        <w:t>Calendário Concluído</w:t>
      </w:r>
      <w:r w:rsidR="00CF4DE9">
        <w:t>” e na coluna Aba deve exibir Período/</w:t>
      </w:r>
      <w:proofErr w:type="gramStart"/>
      <w:r w:rsidR="00CF4DE9">
        <w:t>Prazo</w:t>
      </w:r>
      <w:r w:rsidR="00CF4DE9" w:rsidRPr="00CF4DE9">
        <w:rPr>
          <w:color w:val="31849B" w:themeColor="accent5" w:themeShade="BF"/>
        </w:rPr>
        <w:t>.[</w:t>
      </w:r>
      <w:proofErr w:type="gramEnd"/>
      <w:r w:rsidR="00CF4DE9">
        <w:rPr>
          <w:color w:val="31849B" w:themeColor="accent5" w:themeShade="BF"/>
        </w:rPr>
        <w:fldChar w:fldCharType="begin"/>
      </w:r>
      <w:r w:rsidR="00CF4DE9">
        <w:rPr>
          <w:color w:val="31849B" w:themeColor="accent5" w:themeShade="BF"/>
        </w:rPr>
        <w:instrText xml:space="preserve"> REF _Ref13579930 \r \h </w:instrText>
      </w:r>
      <w:r w:rsidR="00CF4DE9">
        <w:rPr>
          <w:color w:val="31849B" w:themeColor="accent5" w:themeShade="BF"/>
        </w:rPr>
      </w:r>
      <w:r w:rsidR="00CF4DE9">
        <w:rPr>
          <w:color w:val="31849B" w:themeColor="accent5" w:themeShade="BF"/>
        </w:rPr>
        <w:fldChar w:fldCharType="separate"/>
      </w:r>
      <w:r w:rsidR="00CF4DE9">
        <w:rPr>
          <w:color w:val="31849B" w:themeColor="accent5" w:themeShade="BF"/>
        </w:rPr>
        <w:t>P01</w:t>
      </w:r>
      <w:r w:rsidR="00CF4DE9">
        <w:rPr>
          <w:color w:val="31849B" w:themeColor="accent5" w:themeShade="BF"/>
        </w:rPr>
        <w:fldChar w:fldCharType="end"/>
      </w:r>
      <w:r w:rsidR="00CF4DE9" w:rsidRPr="00CF4DE9">
        <w:rPr>
          <w:color w:val="31849B" w:themeColor="accent5" w:themeShade="BF"/>
        </w:rPr>
        <w:t>]</w:t>
      </w:r>
    </w:p>
    <w:p w14:paraId="2245A24A" w14:textId="77777777" w:rsidR="00CC178E" w:rsidRDefault="00CC178E" w:rsidP="00CC178E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  <w:r>
        <w:t>Na coluna Aba, o sistema deve exibir a informação “Prazo”.</w:t>
      </w:r>
    </w:p>
    <w:p w14:paraId="646FABA0" w14:textId="77777777" w:rsidR="00CC178E" w:rsidRDefault="00CC178E" w:rsidP="00CC178E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  <w:r>
        <w:t>Na coluna Justificativa o sistema deve exibir um traço (-).</w:t>
      </w:r>
    </w:p>
    <w:p w14:paraId="120BBB8D" w14:textId="77777777" w:rsidR="00CC178E" w:rsidRDefault="00CC178E" w:rsidP="00CC178E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5C541F67" w14:textId="73F27796" w:rsidR="00CC178E" w:rsidRDefault="00B11B1E" w:rsidP="00B56950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851" w:hanging="284"/>
        <w:contextualSpacing/>
        <w:jc w:val="both"/>
      </w:pPr>
      <w:r>
        <w:t xml:space="preserve">Caso o ator realize </w:t>
      </w:r>
      <w:r w:rsidRPr="008D610C">
        <w:t xml:space="preserve">uma </w:t>
      </w:r>
      <w:r w:rsidR="00C50416" w:rsidRPr="008D610C">
        <w:t xml:space="preserve">alteração ou </w:t>
      </w:r>
      <w:r w:rsidRPr="008D610C">
        <w:t>exclusão em uma das duas abas</w:t>
      </w:r>
      <w:r w:rsidR="00F719C6" w:rsidRPr="008D610C">
        <w:t xml:space="preserve">, </w:t>
      </w:r>
      <w:r w:rsidRPr="008D610C">
        <w:t>o sistema deve informar</w:t>
      </w:r>
      <w:r w:rsidR="00F719C6" w:rsidRPr="008D610C">
        <w:t xml:space="preserve">: </w:t>
      </w:r>
      <w:r w:rsidRPr="008D610C">
        <w:t xml:space="preserve"> a aba que foi realizada a alteração/</w:t>
      </w:r>
      <w:r w:rsidR="00F719C6" w:rsidRPr="008D610C">
        <w:t>exclusão</w:t>
      </w:r>
      <w:r w:rsidR="00F719C6">
        <w:t>,</w:t>
      </w:r>
      <w:r w:rsidR="00F719C6" w:rsidRPr="00B11B1E">
        <w:t xml:space="preserve"> qual</w:t>
      </w:r>
      <w:r w:rsidRPr="00B11B1E">
        <w:t xml:space="preserve"> foi a ação</w:t>
      </w:r>
      <w:r w:rsidR="00F719C6">
        <w:t xml:space="preserve"> e a justificativa, caso exista.</w:t>
      </w:r>
    </w:p>
    <w:p w14:paraId="3619B268" w14:textId="77777777" w:rsidR="00325639" w:rsidRDefault="00325639" w:rsidP="00B11B1E">
      <w:pPr>
        <w:pStyle w:val="PargrafodaLista"/>
        <w:widowControl/>
        <w:numPr>
          <w:ilvl w:val="0"/>
          <w:numId w:val="20"/>
        </w:numPr>
        <w:autoSpaceDE/>
        <w:autoSpaceDN/>
        <w:adjustRightInd/>
        <w:spacing w:after="200" w:line="276" w:lineRule="auto"/>
        <w:contextualSpacing/>
        <w:jc w:val="both"/>
      </w:pPr>
      <w:r>
        <w:t>Na Aba Período:</w:t>
      </w:r>
    </w:p>
    <w:p w14:paraId="01BCF65E" w14:textId="56914D70" w:rsidR="00046AD8" w:rsidRPr="0043074F" w:rsidRDefault="00B11B1E" w:rsidP="00325639">
      <w:pPr>
        <w:pStyle w:val="PargrafodaLista"/>
        <w:widowControl/>
        <w:numPr>
          <w:ilvl w:val="0"/>
          <w:numId w:val="20"/>
        </w:numPr>
        <w:autoSpaceDE/>
        <w:autoSpaceDN/>
        <w:adjustRightInd/>
        <w:spacing w:after="200" w:line="276" w:lineRule="auto"/>
        <w:ind w:left="2127"/>
        <w:contextualSpacing/>
        <w:jc w:val="both"/>
      </w:pPr>
      <w:r w:rsidRPr="0043074F">
        <w:t xml:space="preserve">Quando for alteração </w:t>
      </w:r>
      <w:r w:rsidR="00E6763B" w:rsidRPr="0043074F">
        <w:t>do</w:t>
      </w:r>
      <w:r w:rsidRPr="0043074F">
        <w:t xml:space="preserve"> </w:t>
      </w:r>
      <w:r w:rsidR="00E6763B" w:rsidRPr="0043074F">
        <w:rPr>
          <w:u w:val="single"/>
        </w:rPr>
        <w:t>N</w:t>
      </w:r>
      <w:r w:rsidRPr="0043074F">
        <w:rPr>
          <w:u w:val="single"/>
        </w:rPr>
        <w:t>ome</w:t>
      </w:r>
      <w:r w:rsidRPr="0043074F">
        <w:t xml:space="preserve"> da atividade ou subatividade</w:t>
      </w:r>
      <w:r w:rsidR="00325639" w:rsidRPr="0043074F">
        <w:t>, o sistema deve exibir a informação</w:t>
      </w:r>
      <w:r w:rsidRPr="0043074F">
        <w:t xml:space="preserve">: </w:t>
      </w:r>
      <w:r w:rsidRPr="0043074F">
        <w:rPr>
          <w:b/>
        </w:rPr>
        <w:t>Alteração do nome da &lt;</w:t>
      </w:r>
      <w:r w:rsidR="00F719C6" w:rsidRPr="0043074F">
        <w:rPr>
          <w:b/>
        </w:rPr>
        <w:t>número</w:t>
      </w:r>
      <w:r w:rsidRPr="0043074F">
        <w:rPr>
          <w:b/>
        </w:rPr>
        <w:t xml:space="preserve">&gt; Atividade </w:t>
      </w:r>
      <w:r w:rsidR="00E6763B" w:rsidRPr="0043074F">
        <w:rPr>
          <w:b/>
        </w:rPr>
        <w:t>Principal</w:t>
      </w:r>
      <w:r w:rsidR="00E6763B" w:rsidRPr="0043074F">
        <w:t>, OU</w:t>
      </w:r>
      <w:r w:rsidR="00F719C6" w:rsidRPr="0043074F">
        <w:t xml:space="preserve"> </w:t>
      </w:r>
      <w:r w:rsidR="00046AD8" w:rsidRPr="0043074F">
        <w:rPr>
          <w:b/>
        </w:rPr>
        <w:t xml:space="preserve">Alteração do nome da </w:t>
      </w:r>
      <w:r w:rsidR="00F719C6" w:rsidRPr="0043074F">
        <w:rPr>
          <w:b/>
        </w:rPr>
        <w:t>&lt;número&gt;Atividade Secundaria</w:t>
      </w:r>
      <w:r w:rsidR="00046AD8" w:rsidRPr="0043074F">
        <w:rPr>
          <w:b/>
        </w:rPr>
        <w:t>;</w:t>
      </w:r>
    </w:p>
    <w:p w14:paraId="71EAF6BD" w14:textId="027C5C16" w:rsidR="00046AD8" w:rsidRPr="0043074F" w:rsidRDefault="00F719C6" w:rsidP="00046AD8">
      <w:pPr>
        <w:pStyle w:val="PargrafodaLista"/>
        <w:widowControl/>
        <w:numPr>
          <w:ilvl w:val="0"/>
          <w:numId w:val="20"/>
        </w:numPr>
        <w:autoSpaceDE/>
        <w:autoSpaceDN/>
        <w:adjustRightInd/>
        <w:spacing w:after="200" w:line="276" w:lineRule="auto"/>
        <w:ind w:left="2127"/>
        <w:contextualSpacing/>
        <w:jc w:val="both"/>
      </w:pPr>
      <w:r w:rsidRPr="0043074F">
        <w:t xml:space="preserve"> </w:t>
      </w:r>
      <w:r w:rsidR="00046AD8" w:rsidRPr="0043074F">
        <w:t xml:space="preserve">Quando for alteração na </w:t>
      </w:r>
      <w:r w:rsidR="00046AD8" w:rsidRPr="0043074F">
        <w:rPr>
          <w:u w:val="single"/>
        </w:rPr>
        <w:t xml:space="preserve">Data de </w:t>
      </w:r>
      <w:r w:rsidR="00E6763B" w:rsidRPr="0043074F">
        <w:rPr>
          <w:u w:val="single"/>
        </w:rPr>
        <w:t>Início</w:t>
      </w:r>
      <w:r w:rsidR="00046AD8" w:rsidRPr="0043074F">
        <w:t xml:space="preserve"> da atividade ou subatividade, o sistema deve exibir a informação: </w:t>
      </w:r>
      <w:r w:rsidR="00046AD8" w:rsidRPr="0043074F">
        <w:rPr>
          <w:b/>
        </w:rPr>
        <w:t xml:space="preserve">Alteração da </w:t>
      </w:r>
      <w:r w:rsidR="0043074F">
        <w:rPr>
          <w:b/>
        </w:rPr>
        <w:t>d</w:t>
      </w:r>
      <w:r w:rsidR="00046AD8" w:rsidRPr="0043074F">
        <w:rPr>
          <w:b/>
        </w:rPr>
        <w:t xml:space="preserve">ata de </w:t>
      </w:r>
      <w:r w:rsidR="0043074F">
        <w:rPr>
          <w:b/>
        </w:rPr>
        <w:t>i</w:t>
      </w:r>
      <w:r w:rsidR="00E6763B" w:rsidRPr="0043074F">
        <w:rPr>
          <w:b/>
        </w:rPr>
        <w:t>nício</w:t>
      </w:r>
      <w:r w:rsidR="00046AD8" w:rsidRPr="0043074F">
        <w:rPr>
          <w:b/>
        </w:rPr>
        <w:t xml:space="preserve"> da &lt;número&gt; Atividade </w:t>
      </w:r>
      <w:r w:rsidR="00E6763B" w:rsidRPr="0043074F">
        <w:rPr>
          <w:b/>
        </w:rPr>
        <w:t>Principal</w:t>
      </w:r>
      <w:r w:rsidR="00E6763B" w:rsidRPr="0043074F">
        <w:t>, OU</w:t>
      </w:r>
      <w:r w:rsidR="00046AD8" w:rsidRPr="0043074F">
        <w:t xml:space="preserve"> </w:t>
      </w:r>
      <w:r w:rsidR="00046AD8" w:rsidRPr="0043074F">
        <w:rPr>
          <w:b/>
        </w:rPr>
        <w:t xml:space="preserve">Alteração do </w:t>
      </w:r>
      <w:r w:rsidR="0043074F">
        <w:rPr>
          <w:b/>
        </w:rPr>
        <w:t>d</w:t>
      </w:r>
      <w:r w:rsidR="00046AD8" w:rsidRPr="0043074F">
        <w:rPr>
          <w:b/>
        </w:rPr>
        <w:t xml:space="preserve">ata </w:t>
      </w:r>
      <w:r w:rsidR="00E6763B" w:rsidRPr="0043074F">
        <w:rPr>
          <w:b/>
        </w:rPr>
        <w:t xml:space="preserve">de </w:t>
      </w:r>
      <w:r w:rsidR="0043074F">
        <w:rPr>
          <w:b/>
        </w:rPr>
        <w:t>i</w:t>
      </w:r>
      <w:r w:rsidR="00E6763B" w:rsidRPr="0043074F">
        <w:rPr>
          <w:b/>
        </w:rPr>
        <w:t>nício</w:t>
      </w:r>
      <w:r w:rsidR="00046AD8" w:rsidRPr="0043074F">
        <w:rPr>
          <w:b/>
        </w:rPr>
        <w:t xml:space="preserve"> </w:t>
      </w:r>
      <w:r w:rsidR="00E6763B" w:rsidRPr="0043074F">
        <w:rPr>
          <w:b/>
        </w:rPr>
        <w:t>da &lt;</w:t>
      </w:r>
      <w:r w:rsidR="00046AD8" w:rsidRPr="0043074F">
        <w:rPr>
          <w:b/>
        </w:rPr>
        <w:t>número&gt;Atividade Secundaria;</w:t>
      </w:r>
    </w:p>
    <w:p w14:paraId="656052E5" w14:textId="4CCD0F73" w:rsidR="00E6763B" w:rsidRPr="00392183" w:rsidRDefault="00E6763B" w:rsidP="00046AD8">
      <w:pPr>
        <w:pStyle w:val="PargrafodaLista"/>
        <w:widowControl/>
        <w:numPr>
          <w:ilvl w:val="0"/>
          <w:numId w:val="20"/>
        </w:numPr>
        <w:autoSpaceDE/>
        <w:autoSpaceDN/>
        <w:adjustRightInd/>
        <w:spacing w:after="200" w:line="276" w:lineRule="auto"/>
        <w:ind w:left="2127"/>
        <w:contextualSpacing/>
        <w:jc w:val="both"/>
      </w:pPr>
      <w:r>
        <w:t xml:space="preserve">Quando for alteração na </w:t>
      </w:r>
      <w:r w:rsidRPr="00E6763B">
        <w:rPr>
          <w:u w:val="single"/>
        </w:rPr>
        <w:t>Data Fim</w:t>
      </w:r>
      <w:r>
        <w:t xml:space="preserve"> da atividade ou subatividade, o sistema deve exibir a informação: </w:t>
      </w:r>
      <w:r w:rsidRPr="00046AD8">
        <w:rPr>
          <w:b/>
        </w:rPr>
        <w:t>Alteração d</w:t>
      </w:r>
      <w:r>
        <w:rPr>
          <w:b/>
        </w:rPr>
        <w:t xml:space="preserve">a </w:t>
      </w:r>
      <w:r w:rsidR="0043074F">
        <w:rPr>
          <w:b/>
        </w:rPr>
        <w:t>d</w:t>
      </w:r>
      <w:r>
        <w:rPr>
          <w:b/>
        </w:rPr>
        <w:t xml:space="preserve">ata </w:t>
      </w:r>
      <w:r w:rsidR="0043074F">
        <w:rPr>
          <w:b/>
        </w:rPr>
        <w:t>f</w:t>
      </w:r>
      <w:r>
        <w:rPr>
          <w:b/>
        </w:rPr>
        <w:t>im</w:t>
      </w:r>
      <w:r w:rsidRPr="00046AD8">
        <w:rPr>
          <w:b/>
        </w:rPr>
        <w:t xml:space="preserve"> da &lt;número&gt; Atividade Principal</w:t>
      </w:r>
      <w:r>
        <w:t xml:space="preserve">, OU </w:t>
      </w:r>
      <w:r w:rsidRPr="00046AD8">
        <w:rPr>
          <w:b/>
        </w:rPr>
        <w:t xml:space="preserve">Alteração do </w:t>
      </w:r>
      <w:r w:rsidR="0043074F">
        <w:rPr>
          <w:b/>
        </w:rPr>
        <w:t>d</w:t>
      </w:r>
      <w:r>
        <w:rPr>
          <w:b/>
        </w:rPr>
        <w:t xml:space="preserve">ata </w:t>
      </w:r>
      <w:r w:rsidR="0043074F">
        <w:rPr>
          <w:b/>
        </w:rPr>
        <w:t>f</w:t>
      </w:r>
      <w:r>
        <w:rPr>
          <w:b/>
        </w:rPr>
        <w:t xml:space="preserve">im da </w:t>
      </w:r>
      <w:r w:rsidRPr="00046AD8">
        <w:rPr>
          <w:b/>
        </w:rPr>
        <w:t>&lt;número&gt;Atividade Secundaria</w:t>
      </w:r>
      <w:r>
        <w:rPr>
          <w:b/>
        </w:rPr>
        <w:t>;</w:t>
      </w:r>
    </w:p>
    <w:p w14:paraId="67E32C85" w14:textId="4DB44C8A" w:rsidR="00392183" w:rsidRPr="00440BA0" w:rsidRDefault="00392183" w:rsidP="00046AD8">
      <w:pPr>
        <w:pStyle w:val="PargrafodaLista"/>
        <w:widowControl/>
        <w:numPr>
          <w:ilvl w:val="0"/>
          <w:numId w:val="20"/>
        </w:numPr>
        <w:autoSpaceDE/>
        <w:autoSpaceDN/>
        <w:adjustRightInd/>
        <w:spacing w:after="200" w:line="276" w:lineRule="auto"/>
        <w:ind w:left="2127"/>
        <w:contextualSpacing/>
        <w:jc w:val="both"/>
      </w:pPr>
      <w:r w:rsidRPr="00392183">
        <w:t>Quando for exclus</w:t>
      </w:r>
      <w:r w:rsidR="009C342B">
        <w:t xml:space="preserve">ão, o sistema deve exibir a informação: </w:t>
      </w:r>
      <w:r w:rsidR="009C342B" w:rsidRPr="009C342B">
        <w:rPr>
          <w:b/>
        </w:rPr>
        <w:t>Exclusão da &lt;número&gt; Atividade Principal</w:t>
      </w:r>
      <w:r w:rsidR="000422BD">
        <w:rPr>
          <w:b/>
        </w:rPr>
        <w:t xml:space="preserve"> -</w:t>
      </w:r>
      <w:r w:rsidR="009C342B">
        <w:rPr>
          <w:b/>
        </w:rPr>
        <w:t xml:space="preserve"> &lt;nome da atividade excluída&gt;</w:t>
      </w:r>
      <w:r w:rsidR="009C342B">
        <w:t xml:space="preserve"> , OU </w:t>
      </w:r>
      <w:r w:rsidR="009C342B" w:rsidRPr="009C342B">
        <w:rPr>
          <w:b/>
        </w:rPr>
        <w:t>Exclusão da &lt;número&gt; Atividade Secundária</w:t>
      </w:r>
      <w:r w:rsidR="000422BD">
        <w:rPr>
          <w:b/>
        </w:rPr>
        <w:t xml:space="preserve"> -</w:t>
      </w:r>
      <w:r w:rsidR="009C342B">
        <w:rPr>
          <w:b/>
        </w:rPr>
        <w:t xml:space="preserve"> &lt;</w:t>
      </w:r>
      <w:r w:rsidR="009C342B" w:rsidRPr="009C342B">
        <w:rPr>
          <w:b/>
        </w:rPr>
        <w:t xml:space="preserve"> </w:t>
      </w:r>
      <w:r w:rsidR="009C342B">
        <w:rPr>
          <w:b/>
        </w:rPr>
        <w:t>nome da atividade excluída&gt;.</w:t>
      </w:r>
    </w:p>
    <w:p w14:paraId="2C385F6E" w14:textId="6D8D20D3" w:rsidR="00440BA0" w:rsidRPr="00440BA0" w:rsidRDefault="00440BA0" w:rsidP="00046AD8">
      <w:pPr>
        <w:pStyle w:val="PargrafodaLista"/>
        <w:widowControl/>
        <w:numPr>
          <w:ilvl w:val="0"/>
          <w:numId w:val="20"/>
        </w:numPr>
        <w:autoSpaceDE/>
        <w:autoSpaceDN/>
        <w:adjustRightInd/>
        <w:spacing w:after="200" w:line="276" w:lineRule="auto"/>
        <w:ind w:left="2127"/>
        <w:contextualSpacing/>
        <w:jc w:val="both"/>
      </w:pPr>
      <w:r w:rsidRPr="00440BA0">
        <w:t xml:space="preserve">Caso exista a informação da </w:t>
      </w:r>
      <w:r w:rsidRPr="00440BA0">
        <w:rPr>
          <w:u w:val="single"/>
        </w:rPr>
        <w:t>Justificativa</w:t>
      </w:r>
      <w:r w:rsidRPr="00440BA0">
        <w:t xml:space="preserve"> da alteração/exclusão o sistema deve exibir.</w:t>
      </w:r>
      <w:r>
        <w:t xml:space="preserve"> Caso não exista o sistema deve exibir um traço (-).</w:t>
      </w:r>
    </w:p>
    <w:p w14:paraId="37BAFD58" w14:textId="77777777" w:rsidR="002B6821" w:rsidRDefault="002B6821" w:rsidP="002B6821">
      <w:pPr>
        <w:pStyle w:val="PargrafodaLista"/>
        <w:widowControl/>
        <w:autoSpaceDE/>
        <w:autoSpaceDN/>
        <w:adjustRightInd/>
        <w:spacing w:after="200" w:line="276" w:lineRule="auto"/>
        <w:ind w:left="2127"/>
        <w:contextualSpacing/>
        <w:jc w:val="both"/>
        <w:rPr>
          <w:b/>
        </w:rPr>
      </w:pPr>
    </w:p>
    <w:p w14:paraId="6314FAEC" w14:textId="36D23505" w:rsidR="002B6821" w:rsidRDefault="002B6821" w:rsidP="002B6821">
      <w:pPr>
        <w:pStyle w:val="PargrafodaLista"/>
        <w:widowControl/>
        <w:numPr>
          <w:ilvl w:val="0"/>
          <w:numId w:val="20"/>
        </w:numPr>
        <w:autoSpaceDE/>
        <w:autoSpaceDN/>
        <w:adjustRightInd/>
        <w:spacing w:after="200" w:line="276" w:lineRule="auto"/>
        <w:contextualSpacing/>
        <w:jc w:val="both"/>
      </w:pPr>
      <w:r>
        <w:t>Na Aba Prazo:</w:t>
      </w:r>
    </w:p>
    <w:p w14:paraId="430153B3" w14:textId="4216B841" w:rsidR="009B67C4" w:rsidRDefault="002B6821" w:rsidP="002B6821">
      <w:pPr>
        <w:pStyle w:val="PargrafodaLista"/>
        <w:widowControl/>
        <w:numPr>
          <w:ilvl w:val="0"/>
          <w:numId w:val="20"/>
        </w:numPr>
        <w:autoSpaceDE/>
        <w:autoSpaceDN/>
        <w:adjustRightInd/>
        <w:spacing w:after="200" w:line="276" w:lineRule="auto"/>
        <w:ind w:left="2127"/>
        <w:contextualSpacing/>
        <w:jc w:val="both"/>
      </w:pPr>
      <w:r>
        <w:t xml:space="preserve">Quando for alteração </w:t>
      </w:r>
      <w:r w:rsidR="00B8780E">
        <w:t xml:space="preserve">da seleção </w:t>
      </w:r>
      <w:r>
        <w:t xml:space="preserve">da </w:t>
      </w:r>
      <w:r w:rsidR="00B8780E">
        <w:t>A</w:t>
      </w:r>
      <w:r>
        <w:t xml:space="preserve">tividade </w:t>
      </w:r>
      <w:r w:rsidR="009B67C4">
        <w:t xml:space="preserve">Principal, o sistema deve exibir a informação: </w:t>
      </w:r>
      <w:r w:rsidR="009B67C4" w:rsidRPr="0043074F">
        <w:rPr>
          <w:b/>
        </w:rPr>
        <w:t>Alteração da</w:t>
      </w:r>
      <w:r w:rsidR="009B67C4">
        <w:t xml:space="preserve"> </w:t>
      </w:r>
      <w:r w:rsidR="009B67C4" w:rsidRPr="00046AD8">
        <w:rPr>
          <w:b/>
        </w:rPr>
        <w:t>&lt;número&gt; Atividade Principal</w:t>
      </w:r>
      <w:r w:rsidR="009B67C4">
        <w:t xml:space="preserve"> </w:t>
      </w:r>
    </w:p>
    <w:p w14:paraId="36EB0B5F" w14:textId="3BFA94AD" w:rsidR="002B6821" w:rsidRPr="00046AD8" w:rsidRDefault="009B67C4" w:rsidP="002B6821">
      <w:pPr>
        <w:pStyle w:val="PargrafodaLista"/>
        <w:widowControl/>
        <w:numPr>
          <w:ilvl w:val="0"/>
          <w:numId w:val="20"/>
        </w:numPr>
        <w:autoSpaceDE/>
        <w:autoSpaceDN/>
        <w:adjustRightInd/>
        <w:spacing w:after="200" w:line="276" w:lineRule="auto"/>
        <w:ind w:left="2127"/>
        <w:contextualSpacing/>
        <w:jc w:val="both"/>
      </w:pPr>
      <w:r>
        <w:lastRenderedPageBreak/>
        <w:t xml:space="preserve">Quando for alteração </w:t>
      </w:r>
      <w:r w:rsidRPr="00E6763B">
        <w:t xml:space="preserve">do </w:t>
      </w:r>
      <w:r w:rsidRPr="00E6763B">
        <w:rPr>
          <w:u w:val="single"/>
        </w:rPr>
        <w:t>Nome</w:t>
      </w:r>
      <w:r>
        <w:t xml:space="preserve"> da </w:t>
      </w:r>
      <w:r w:rsidR="002B6821">
        <w:t>subatividade</w:t>
      </w:r>
      <w:r w:rsidR="00DA0B4A">
        <w:t xml:space="preserve"> ou subatividade paralela</w:t>
      </w:r>
      <w:r w:rsidR="002B6821">
        <w:t>, o sistema deve exibir a informação:</w:t>
      </w:r>
      <w:r w:rsidR="00B8780E">
        <w:t xml:space="preserve"> </w:t>
      </w:r>
      <w:r w:rsidR="002B6821" w:rsidRPr="00046AD8">
        <w:rPr>
          <w:b/>
        </w:rPr>
        <w:t>Alteração do nome da &lt;número&gt;Atividade</w:t>
      </w:r>
      <w:r w:rsidR="002B6821">
        <w:rPr>
          <w:b/>
        </w:rPr>
        <w:t>;</w:t>
      </w:r>
    </w:p>
    <w:p w14:paraId="72201AF8" w14:textId="4310B10D" w:rsidR="002B6821" w:rsidRPr="005A5162" w:rsidRDefault="002B6821" w:rsidP="002B6821">
      <w:pPr>
        <w:pStyle w:val="PargrafodaLista"/>
        <w:widowControl/>
        <w:numPr>
          <w:ilvl w:val="0"/>
          <w:numId w:val="20"/>
        </w:numPr>
        <w:autoSpaceDE/>
        <w:autoSpaceDN/>
        <w:adjustRightInd/>
        <w:spacing w:after="200" w:line="276" w:lineRule="auto"/>
        <w:ind w:left="2127"/>
        <w:contextualSpacing/>
        <w:jc w:val="both"/>
      </w:pPr>
      <w:r>
        <w:t xml:space="preserve"> Quando for alteração </w:t>
      </w:r>
      <w:r w:rsidR="003811E0">
        <w:t>da Duração</w:t>
      </w:r>
      <w:r>
        <w:t xml:space="preserve"> da subatividade</w:t>
      </w:r>
      <w:r w:rsidR="00DA0B4A">
        <w:t xml:space="preserve"> ou subatividade paralela</w:t>
      </w:r>
      <w:r>
        <w:t xml:space="preserve">, o sistema deve exibir a informação: </w:t>
      </w:r>
      <w:r w:rsidRPr="00046AD8">
        <w:rPr>
          <w:b/>
        </w:rPr>
        <w:t xml:space="preserve">Alteração </w:t>
      </w:r>
      <w:r w:rsidR="00DA0B4A">
        <w:rPr>
          <w:b/>
        </w:rPr>
        <w:t xml:space="preserve">na </w:t>
      </w:r>
      <w:r w:rsidR="00F55310">
        <w:rPr>
          <w:b/>
        </w:rPr>
        <w:t>d</w:t>
      </w:r>
      <w:r w:rsidR="00B8780E">
        <w:rPr>
          <w:b/>
        </w:rPr>
        <w:t>uração</w:t>
      </w:r>
      <w:r w:rsidR="00DA0B4A">
        <w:rPr>
          <w:b/>
        </w:rPr>
        <w:t xml:space="preserve"> </w:t>
      </w:r>
      <w:r w:rsidRPr="00046AD8">
        <w:rPr>
          <w:b/>
        </w:rPr>
        <w:t>d</w:t>
      </w:r>
      <w:r>
        <w:rPr>
          <w:b/>
        </w:rPr>
        <w:t>a</w:t>
      </w:r>
      <w:r w:rsidRPr="00046AD8">
        <w:rPr>
          <w:b/>
        </w:rPr>
        <w:t xml:space="preserve"> &lt;número&gt; Atividade</w:t>
      </w:r>
      <w:r>
        <w:rPr>
          <w:b/>
        </w:rPr>
        <w:t>;</w:t>
      </w:r>
    </w:p>
    <w:p w14:paraId="063FD172" w14:textId="3A30C803" w:rsidR="005A5162" w:rsidRPr="00440BA0" w:rsidRDefault="005A5162" w:rsidP="005A5162">
      <w:pPr>
        <w:pStyle w:val="PargrafodaLista"/>
        <w:widowControl/>
        <w:numPr>
          <w:ilvl w:val="0"/>
          <w:numId w:val="20"/>
        </w:numPr>
        <w:autoSpaceDE/>
        <w:autoSpaceDN/>
        <w:adjustRightInd/>
        <w:spacing w:after="200" w:line="276" w:lineRule="auto"/>
        <w:ind w:left="2127"/>
        <w:contextualSpacing/>
        <w:jc w:val="both"/>
      </w:pPr>
      <w:r w:rsidRPr="00392183">
        <w:t>Quando for exclus</w:t>
      </w:r>
      <w:r>
        <w:t xml:space="preserve">ão, o sistema deve exibir a informação: </w:t>
      </w:r>
      <w:r w:rsidRPr="009C342B">
        <w:rPr>
          <w:b/>
        </w:rPr>
        <w:t>Exclusão da &lt;número&gt; Atividade Principal</w:t>
      </w:r>
      <w:r>
        <w:rPr>
          <w:b/>
        </w:rPr>
        <w:t xml:space="preserve"> &lt;nome da atividade excluída&gt;</w:t>
      </w:r>
      <w:r>
        <w:t xml:space="preserve"> , OU </w:t>
      </w:r>
      <w:r w:rsidRPr="009C342B">
        <w:rPr>
          <w:b/>
        </w:rPr>
        <w:t xml:space="preserve">Exclusão da &lt;número&gt; Atividade </w:t>
      </w:r>
      <w:r>
        <w:rPr>
          <w:b/>
        </w:rPr>
        <w:t xml:space="preserve"> &lt;</w:t>
      </w:r>
      <w:r w:rsidRPr="009C342B">
        <w:rPr>
          <w:b/>
        </w:rPr>
        <w:t xml:space="preserve"> </w:t>
      </w:r>
      <w:r>
        <w:rPr>
          <w:b/>
        </w:rPr>
        <w:t>nome da atividade excluída&gt;.</w:t>
      </w:r>
    </w:p>
    <w:p w14:paraId="4AB43D0B" w14:textId="38A7D5E4" w:rsidR="00440BA0" w:rsidRPr="00440BA0" w:rsidRDefault="00440BA0" w:rsidP="00440BA0">
      <w:pPr>
        <w:pStyle w:val="PargrafodaLista"/>
        <w:widowControl/>
        <w:numPr>
          <w:ilvl w:val="0"/>
          <w:numId w:val="20"/>
        </w:numPr>
        <w:autoSpaceDE/>
        <w:autoSpaceDN/>
        <w:adjustRightInd/>
        <w:spacing w:after="200" w:line="276" w:lineRule="auto"/>
        <w:ind w:left="2127"/>
        <w:contextualSpacing/>
        <w:jc w:val="both"/>
      </w:pPr>
      <w:r w:rsidRPr="00440BA0">
        <w:t xml:space="preserve">Caso exista a informação da </w:t>
      </w:r>
      <w:r w:rsidRPr="00440BA0">
        <w:rPr>
          <w:u w:val="single"/>
        </w:rPr>
        <w:t>Justificativa</w:t>
      </w:r>
      <w:r w:rsidRPr="00440BA0">
        <w:t xml:space="preserve"> da alteração/exclusão o sistema deve exibir. </w:t>
      </w:r>
      <w:r>
        <w:t>Caso não exista o sistema deve exibir um traço (-).</w:t>
      </w:r>
    </w:p>
    <w:p w14:paraId="5CDB2BFE" w14:textId="77777777" w:rsidR="003A6A54" w:rsidRDefault="003A6A54" w:rsidP="003A6A54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2D7BB631" w14:textId="41840ED3" w:rsidR="0024414A" w:rsidRDefault="004E6A6E" w:rsidP="00B56950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851" w:hanging="284"/>
        <w:contextualSpacing/>
        <w:jc w:val="both"/>
      </w:pPr>
      <w:r>
        <w:t xml:space="preserve">Nos casos que ator realizar </w:t>
      </w:r>
      <w:r w:rsidR="0024414A">
        <w:t>várias</w:t>
      </w:r>
      <w:r>
        <w:t xml:space="preserve"> alterações </w:t>
      </w:r>
      <w:r w:rsidR="0024414A">
        <w:t xml:space="preserve">na mesma aba </w:t>
      </w:r>
      <w:r>
        <w:t xml:space="preserve">e acionar </w:t>
      </w:r>
      <w:r w:rsidR="0024414A">
        <w:t xml:space="preserve">apenas uma vez a opção de </w:t>
      </w:r>
      <w:r>
        <w:t>salvar, o sistema deve exibir as informações na mesma linha da grid.</w:t>
      </w:r>
      <w:r w:rsidR="0024414A">
        <w:t>(ex: linha 1 e 2)</w:t>
      </w:r>
    </w:p>
    <w:p w14:paraId="2B9D6423" w14:textId="6096A0BF" w:rsidR="004E6A6E" w:rsidRDefault="0024414A" w:rsidP="0024414A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  <w:r>
        <w:t xml:space="preserve">Caso ele realize </w:t>
      </w:r>
      <w:r w:rsidR="00BB332C">
        <w:t xml:space="preserve">uma nova </w:t>
      </w:r>
      <w:r>
        <w:t xml:space="preserve">alteração e acione novamente </w:t>
      </w:r>
      <w:r w:rsidR="00BB332C">
        <w:t xml:space="preserve">opção </w:t>
      </w:r>
      <w:r>
        <w:t>Salvar o sistema deve exibir o registro em outra linha (</w:t>
      </w:r>
      <w:r w:rsidR="00BB332C">
        <w:t xml:space="preserve">ex: </w:t>
      </w:r>
      <w:r>
        <w:t>linha 3)</w:t>
      </w:r>
    </w:p>
    <w:p w14:paraId="1C5E6A59" w14:textId="77777777" w:rsidR="00305EC1" w:rsidRDefault="00305EC1" w:rsidP="00305EC1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6D22A2A9" w14:textId="64C70E6D" w:rsidR="00305EC1" w:rsidRDefault="00305EC1" w:rsidP="00305EC1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  <w:r>
        <w:t>Ex:</w:t>
      </w:r>
    </w:p>
    <w:p w14:paraId="1DEE2C98" w14:textId="6EB69B54" w:rsidR="004E6A6E" w:rsidRDefault="00F55310" w:rsidP="004E6A6E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  <w:r>
        <w:rPr>
          <w:noProof/>
        </w:rPr>
        <w:drawing>
          <wp:inline distT="0" distB="0" distL="0" distR="0" wp14:anchorId="6E71E471" wp14:editId="234C8017">
            <wp:extent cx="4456071" cy="2866407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m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098" cy="286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6C07" w14:textId="77777777" w:rsidR="004E6A6E" w:rsidRDefault="004E6A6E" w:rsidP="004E6A6E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31204507" w14:textId="59CA668B" w:rsidR="00204159" w:rsidRPr="00AD0D7C" w:rsidRDefault="00204159" w:rsidP="00B56950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851" w:hanging="284"/>
        <w:contextualSpacing/>
        <w:jc w:val="both"/>
        <w:rPr>
          <w:highlight w:val="yellow"/>
        </w:rPr>
      </w:pPr>
      <w:bookmarkStart w:id="21" w:name="_Ref18936641"/>
      <w:r w:rsidRPr="00AD0D7C">
        <w:rPr>
          <w:highlight w:val="yellow"/>
        </w:rPr>
        <w:t xml:space="preserve">O sistema deve exibir um componente para ocultar e exibir os </w:t>
      </w:r>
      <w:proofErr w:type="gramStart"/>
      <w:r w:rsidR="008C6397" w:rsidRPr="00AD0D7C">
        <w:rPr>
          <w:highlight w:val="yellow"/>
        </w:rPr>
        <w:t>registros</w:t>
      </w:r>
      <w:r w:rsidRPr="00AD0D7C">
        <w:rPr>
          <w:highlight w:val="yellow"/>
        </w:rPr>
        <w:t xml:space="preserve"> </w:t>
      </w:r>
      <w:r w:rsidRPr="00AD0D7C">
        <w:rPr>
          <w:noProof/>
          <w:highlight w:val="yellow"/>
        </w:rPr>
        <w:drawing>
          <wp:inline distT="0" distB="0" distL="0" distR="0" wp14:anchorId="5DD9A280" wp14:editId="013BEF02">
            <wp:extent cx="190476" cy="161905"/>
            <wp:effectExtent l="0" t="0" r="635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397" w:rsidRPr="00AD0D7C">
        <w:rPr>
          <w:highlight w:val="yellow"/>
        </w:rPr>
        <w:t>.</w:t>
      </w:r>
      <w:bookmarkEnd w:id="21"/>
      <w:proofErr w:type="gramEnd"/>
    </w:p>
    <w:p w14:paraId="60D6A2FB" w14:textId="57121A81" w:rsidR="00AD0D7C" w:rsidRPr="00AD0D7C" w:rsidRDefault="00AD0D7C" w:rsidP="00DD71FD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  <w:rPr>
          <w:highlight w:val="yellow"/>
        </w:rPr>
      </w:pPr>
      <w:r w:rsidRPr="00AD0D7C">
        <w:rPr>
          <w:highlight w:val="yellow"/>
        </w:rPr>
        <w:t>Este componente deve ser exibido apenas quando o registro tiver mais de uma informação por registro</w:t>
      </w:r>
    </w:p>
    <w:p w14:paraId="05ABB670" w14:textId="77777777" w:rsidR="00DD71FD" w:rsidRPr="00AD0D7C" w:rsidRDefault="00DD71FD" w:rsidP="00DD71FD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  <w:rPr>
          <w:highlight w:val="yellow"/>
        </w:rPr>
      </w:pPr>
      <w:r w:rsidRPr="00AD0D7C">
        <w:rPr>
          <w:highlight w:val="yellow"/>
        </w:rPr>
        <w:t>Ao ocultar o sistema deve exibir apenas a primeira linha do registro;</w:t>
      </w:r>
    </w:p>
    <w:p w14:paraId="598361DE" w14:textId="77777777" w:rsidR="00DD71FD" w:rsidRPr="00AD0D7C" w:rsidRDefault="00DD71FD" w:rsidP="00DD71FD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  <w:rPr>
          <w:highlight w:val="yellow"/>
        </w:rPr>
      </w:pPr>
      <w:r w:rsidRPr="00AD0D7C">
        <w:rPr>
          <w:highlight w:val="yellow"/>
        </w:rPr>
        <w:t>Ao expandir o sistema deve exibir os demais dados do registro;</w:t>
      </w:r>
    </w:p>
    <w:p w14:paraId="6C8FAFD6" w14:textId="7CAE5AA3" w:rsidR="00AD0D7C" w:rsidRPr="00AD0D7C" w:rsidRDefault="00AD0D7C" w:rsidP="00DD71FD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  <w:rPr>
          <w:highlight w:val="yellow"/>
        </w:rPr>
      </w:pPr>
      <w:r w:rsidRPr="00AD0D7C">
        <w:rPr>
          <w:highlight w:val="yellow"/>
        </w:rPr>
        <w:t xml:space="preserve"> </w:t>
      </w:r>
      <w:proofErr w:type="spellStart"/>
      <w:r w:rsidRPr="00AD0D7C">
        <w:rPr>
          <w:highlight w:val="yellow"/>
        </w:rPr>
        <w:t>Ex</w:t>
      </w:r>
      <w:proofErr w:type="spellEnd"/>
      <w:r w:rsidRPr="00AD0D7C">
        <w:rPr>
          <w:highlight w:val="yellow"/>
        </w:rPr>
        <w:t>: no primeiro registro, o histórico possui a informação da alteração da Atividade 1.1 e 1.2.</w:t>
      </w:r>
    </w:p>
    <w:p w14:paraId="044F9907" w14:textId="3E7E2BC7" w:rsidR="00AD0D7C" w:rsidRDefault="00AD0D7C" w:rsidP="00DD71FD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  <w:r w:rsidRPr="00AD0D7C">
        <w:rPr>
          <w:highlight w:val="yellow"/>
        </w:rPr>
        <w:t>Ao acionar o componente, ocultando, o sistema deve exibir apenas as informações da primeira ação.</w:t>
      </w:r>
    </w:p>
    <w:p w14:paraId="3C15EED3" w14:textId="6C38FA3D" w:rsidR="00DD71FD" w:rsidRDefault="00AD0D7C" w:rsidP="00DD71FD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  <w:r>
        <w:rPr>
          <w:noProof/>
        </w:rPr>
        <w:lastRenderedPageBreak/>
        <w:drawing>
          <wp:inline distT="0" distB="0" distL="0" distR="0" wp14:anchorId="12BBF532" wp14:editId="5FBC6371">
            <wp:extent cx="4563374" cy="17924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807" cy="182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1FD">
        <w:t xml:space="preserve"> </w:t>
      </w:r>
    </w:p>
    <w:p w14:paraId="593FD611" w14:textId="77777777" w:rsidR="00AD0D7C" w:rsidRDefault="00AD0D7C" w:rsidP="00DD71FD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7FA0B172" w14:textId="5B09BEC8" w:rsidR="00AD0D7C" w:rsidRDefault="00AD0D7C" w:rsidP="00AD0D7C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  <w:r w:rsidRPr="00AD0D7C">
        <w:rPr>
          <w:highlight w:val="yellow"/>
        </w:rPr>
        <w:t xml:space="preserve">Ao acionar o componente para expandir, </w:t>
      </w:r>
      <w:r w:rsidRPr="00AD0D7C">
        <w:rPr>
          <w:highlight w:val="yellow"/>
        </w:rPr>
        <w:t xml:space="preserve">o sistema deve exibir </w:t>
      </w:r>
      <w:r w:rsidRPr="00AD0D7C">
        <w:rPr>
          <w:highlight w:val="yellow"/>
        </w:rPr>
        <w:t xml:space="preserve">as demais </w:t>
      </w:r>
      <w:r w:rsidRPr="00AD0D7C">
        <w:rPr>
          <w:highlight w:val="yellow"/>
        </w:rPr>
        <w:t>informações d</w:t>
      </w:r>
      <w:r w:rsidRPr="00AD0D7C">
        <w:rPr>
          <w:highlight w:val="yellow"/>
        </w:rPr>
        <w:t xml:space="preserve">o </w:t>
      </w:r>
      <w:proofErr w:type="spellStart"/>
      <w:r w:rsidRPr="00AD0D7C">
        <w:rPr>
          <w:highlight w:val="yellow"/>
        </w:rPr>
        <w:t>registor</w:t>
      </w:r>
      <w:proofErr w:type="spellEnd"/>
      <w:r w:rsidRPr="00AD0D7C">
        <w:rPr>
          <w:highlight w:val="yellow"/>
        </w:rPr>
        <w:t>, (no caso do exemplo dado, deve exibir as informações da alteração da Atividade 1.2)</w:t>
      </w:r>
      <w:r w:rsidRPr="00AD0D7C">
        <w:rPr>
          <w:highlight w:val="yellow"/>
        </w:rPr>
        <w:t>.</w:t>
      </w:r>
    </w:p>
    <w:p w14:paraId="1FE8F81E" w14:textId="122A5E15" w:rsidR="00AD0D7C" w:rsidRDefault="00AD0D7C" w:rsidP="00AD0D7C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  <w:r>
        <w:rPr>
          <w:noProof/>
        </w:rPr>
        <w:drawing>
          <wp:inline distT="0" distB="0" distL="0" distR="0" wp14:anchorId="46291F21" wp14:editId="30110945">
            <wp:extent cx="4602879" cy="2104594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209" cy="211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43939" w14:textId="0B7ED714" w:rsidR="00AD0D7C" w:rsidRDefault="00AD0D7C" w:rsidP="00DD71FD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3E04E52D" w14:textId="75CB753F" w:rsidR="00204159" w:rsidRDefault="008C6397" w:rsidP="00B56950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851" w:hanging="284"/>
        <w:contextualSpacing/>
        <w:jc w:val="both"/>
      </w:pPr>
      <w:r>
        <w:t>O sistema deve ordenada em ordem crescente pela data da ação.</w:t>
      </w:r>
    </w:p>
    <w:p w14:paraId="6A91C8A6" w14:textId="50A94B81" w:rsidR="008C6397" w:rsidRDefault="008C6397" w:rsidP="00B56950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851" w:hanging="284"/>
        <w:contextualSpacing/>
        <w:jc w:val="both"/>
      </w:pPr>
      <w:r>
        <w:t xml:space="preserve">Caso o número de registro seja acima de 10, o sistema deve aplicar o componente de paginação padrão. </w:t>
      </w:r>
    </w:p>
    <w:p w14:paraId="09C27F64" w14:textId="572217EA" w:rsidR="008C6397" w:rsidRDefault="008C6397" w:rsidP="00B56950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851" w:hanging="284"/>
        <w:contextualSpacing/>
        <w:jc w:val="both"/>
      </w:pPr>
      <w:r>
        <w:t xml:space="preserve">O sistema deve informar o total de registros encontrado no rodapé da </w:t>
      </w:r>
      <w:r w:rsidR="00A9561D">
        <w:t>página</w:t>
      </w:r>
      <w:r>
        <w:t>.</w:t>
      </w:r>
    </w:p>
    <w:p w14:paraId="402CD307" w14:textId="70CF35C2" w:rsidR="00F20A83" w:rsidRPr="00086145" w:rsidRDefault="00F20A83" w:rsidP="00B56950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851" w:hanging="284"/>
        <w:contextualSpacing/>
        <w:jc w:val="both"/>
        <w:rPr>
          <w:highlight w:val="yellow"/>
        </w:rPr>
      </w:pPr>
      <w:bookmarkStart w:id="22" w:name="_Ref15379308"/>
      <w:bookmarkStart w:id="23" w:name="_Ref18936648"/>
      <w:r w:rsidRPr="00086145">
        <w:rPr>
          <w:highlight w:val="yellow"/>
        </w:rPr>
        <w:t>Opção Voltar, ao acionad</w:t>
      </w:r>
      <w:r w:rsidR="00711157">
        <w:rPr>
          <w:highlight w:val="yellow"/>
        </w:rPr>
        <w:t>a</w:t>
      </w:r>
      <w:bookmarkStart w:id="24" w:name="_GoBack"/>
      <w:bookmarkEnd w:id="24"/>
      <w:r w:rsidRPr="00086145">
        <w:rPr>
          <w:highlight w:val="yellow"/>
        </w:rPr>
        <w:t xml:space="preserve"> o sistema </w:t>
      </w:r>
      <w:r w:rsidR="00B14F37">
        <w:rPr>
          <w:highlight w:val="yellow"/>
        </w:rPr>
        <w:t xml:space="preserve">deve </w:t>
      </w:r>
      <w:r w:rsidRPr="00086145">
        <w:rPr>
          <w:highlight w:val="yellow"/>
        </w:rPr>
        <w:t>volta</w:t>
      </w:r>
      <w:r w:rsidR="00B14F37">
        <w:rPr>
          <w:highlight w:val="yellow"/>
        </w:rPr>
        <w:t>r</w:t>
      </w:r>
      <w:r w:rsidRPr="00086145">
        <w:rPr>
          <w:highlight w:val="yellow"/>
        </w:rPr>
        <w:t xml:space="preserve"> </w:t>
      </w:r>
      <w:r w:rsidR="008D610C" w:rsidRPr="00086145">
        <w:rPr>
          <w:highlight w:val="yellow"/>
        </w:rPr>
        <w:t xml:space="preserve">para a tela </w:t>
      </w:r>
      <w:bookmarkEnd w:id="22"/>
      <w:r w:rsidR="00180F8C">
        <w:rPr>
          <w:highlight w:val="yellow"/>
        </w:rPr>
        <w:t>do resultado da pesquisa HST01</w:t>
      </w:r>
      <w:r w:rsidR="008D610C" w:rsidRPr="00086145">
        <w:rPr>
          <w:highlight w:val="yellow"/>
        </w:rPr>
        <w:t>.</w:t>
      </w:r>
      <w:bookmarkEnd w:id="23"/>
    </w:p>
    <w:p w14:paraId="12248D2B" w14:textId="4E5ED545" w:rsidR="005E7AD3" w:rsidRPr="00180F8C" w:rsidRDefault="005E7AD3" w:rsidP="00B56950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851" w:hanging="284"/>
        <w:contextualSpacing/>
        <w:jc w:val="both"/>
      </w:pPr>
      <w:r w:rsidRPr="00180F8C">
        <w:t>O sistema deverá permitir o orde</w:t>
      </w:r>
      <w:r w:rsidR="008D610C" w:rsidRPr="00180F8C">
        <w:t>na</w:t>
      </w:r>
      <w:r w:rsidRPr="00180F8C">
        <w:t>mento por título (responsável, data, aba, ação, justificativa) de forma crescente ou decrescente clicando em cima desse componente.</w:t>
      </w:r>
    </w:p>
    <w:p w14:paraId="4AC7D50C" w14:textId="47482AA0" w:rsidR="00052C4F" w:rsidRPr="00086145" w:rsidRDefault="00052C4F" w:rsidP="00BE3CB7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  <w:rPr>
          <w:highlight w:val="yellow"/>
        </w:rPr>
      </w:pPr>
    </w:p>
    <w:p w14:paraId="1FFED44F" w14:textId="77777777" w:rsidR="003A242C" w:rsidRDefault="003A242C" w:rsidP="003A242C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7B47B2F2" w14:textId="77777777" w:rsidR="00DB4711" w:rsidRPr="00A9561D" w:rsidRDefault="00DB4711" w:rsidP="00DB4711">
      <w:pPr>
        <w:pStyle w:val="Ttulo2"/>
        <w:numPr>
          <w:ilvl w:val="0"/>
          <w:numId w:val="0"/>
        </w:numPr>
        <w:spacing w:before="240"/>
      </w:pPr>
      <w:bookmarkStart w:id="25" w:name="_Toc15476879"/>
      <w:r w:rsidRPr="00A9561D">
        <w:t>MENSAGENS</w:t>
      </w:r>
      <w:bookmarkEnd w:id="25"/>
    </w:p>
    <w:p w14:paraId="77D17B16" w14:textId="6073ECA1" w:rsidR="00EE30B5" w:rsidRPr="00A9561D" w:rsidRDefault="00845808" w:rsidP="00EE30B5">
      <w:pPr>
        <w:pStyle w:val="PargrafodaLista"/>
        <w:numPr>
          <w:ilvl w:val="0"/>
          <w:numId w:val="16"/>
        </w:numPr>
        <w:ind w:left="426"/>
      </w:pPr>
      <w:r w:rsidRPr="00A9561D">
        <w:t>N/A</w:t>
      </w:r>
    </w:p>
    <w:p w14:paraId="618EEC73" w14:textId="589FDEED" w:rsidR="00EE30B5" w:rsidRDefault="00EE30B5" w:rsidP="00845808">
      <w:r w:rsidRPr="00A9561D">
        <w:t xml:space="preserve">  </w:t>
      </w:r>
    </w:p>
    <w:p w14:paraId="339237D7" w14:textId="77777777" w:rsidR="00FE407D" w:rsidRPr="00EE30B5" w:rsidRDefault="00FE407D" w:rsidP="00FE407D">
      <w:pPr>
        <w:pStyle w:val="PargrafodaLista"/>
        <w:ind w:left="426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FD775E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5D2A67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FD775E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5D2A67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5D2A67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5D2A67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FB3C8F" w:rsidRPr="000126F0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D00F47" w:rsidRDefault="00FB3C8F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6" w:name="_Ref12023348"/>
          </w:p>
        </w:tc>
        <w:bookmarkEnd w:id="26"/>
        <w:tc>
          <w:tcPr>
            <w:tcW w:w="6276" w:type="dxa"/>
          </w:tcPr>
          <w:p w14:paraId="19465BB6" w14:textId="60CF563F" w:rsidR="00596253" w:rsidRPr="006271D7" w:rsidRDefault="00845808" w:rsidP="007303C6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  <w:tc>
          <w:tcPr>
            <w:tcW w:w="1555" w:type="dxa"/>
          </w:tcPr>
          <w:p w14:paraId="3B390CB7" w14:textId="5D34EB83" w:rsidR="00FB3C8F" w:rsidRPr="000126F0" w:rsidRDefault="00845808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748BE4D9" w14:textId="77777777" w:rsidR="00FC6098" w:rsidRPr="00CE176F" w:rsidRDefault="00FC6098" w:rsidP="002B1554">
      <w:pPr>
        <w:pStyle w:val="Dica"/>
      </w:pPr>
    </w:p>
    <w:p w14:paraId="63F33EE0" w14:textId="77777777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7" w:name="_Toc15476880"/>
      <w:r>
        <w:t>INFORMAÇÕES COMPLEMENTARES</w:t>
      </w:r>
      <w:bookmarkEnd w:id="27"/>
    </w:p>
    <w:p w14:paraId="62D7BC18" w14:textId="08866AFC" w:rsidR="00654E1A" w:rsidRDefault="00654E1A" w:rsidP="00654E1A">
      <w:pPr>
        <w:rPr>
          <w:b/>
        </w:rPr>
      </w:pPr>
      <w:r w:rsidRPr="00654E1A">
        <w:rPr>
          <w:b/>
        </w:rPr>
        <w:t>Histórias relacionadas:</w:t>
      </w:r>
    </w:p>
    <w:p w14:paraId="78A3F214" w14:textId="1FCF767B" w:rsidR="004E691E" w:rsidRPr="004E691E" w:rsidRDefault="004E691E" w:rsidP="00654E1A">
      <w:pPr>
        <w:rPr>
          <w:sz w:val="20"/>
        </w:rPr>
      </w:pPr>
      <w:r w:rsidRPr="004E691E">
        <w:rPr>
          <w:sz w:val="20"/>
        </w:rPr>
        <w:t>Eleitoral_HST01_Calendario_Eleitoral_AbaPeriodo_Pesquisar_Excluir_Visualizar</w:t>
      </w:r>
    </w:p>
    <w:p w14:paraId="37A0576E" w14:textId="32A23329" w:rsidR="00716230" w:rsidRPr="00193996" w:rsidRDefault="00193996">
      <w:pPr>
        <w:pStyle w:val="Dica"/>
        <w:rPr>
          <w:color w:val="auto"/>
          <w:sz w:val="20"/>
          <w:szCs w:val="20"/>
        </w:rPr>
      </w:pPr>
      <w:r w:rsidRPr="00193996">
        <w:rPr>
          <w:color w:val="auto"/>
          <w:sz w:val="20"/>
          <w:szCs w:val="20"/>
        </w:rPr>
        <w:t>Eleitoral_HST02_Calendário_Eleitoral_</w:t>
      </w:r>
      <w:r>
        <w:rPr>
          <w:color w:val="auto"/>
          <w:sz w:val="20"/>
          <w:szCs w:val="20"/>
        </w:rPr>
        <w:t>Periodo_</w:t>
      </w:r>
      <w:r w:rsidRPr="00193996">
        <w:rPr>
          <w:color w:val="auto"/>
          <w:sz w:val="20"/>
          <w:szCs w:val="20"/>
        </w:rPr>
        <w:t>Incluir_Alterar</w:t>
      </w:r>
    </w:p>
    <w:p w14:paraId="27C2F3A1" w14:textId="090BA471" w:rsidR="00654E1A" w:rsidRDefault="006F6A5E">
      <w:pPr>
        <w:pStyle w:val="Dica"/>
        <w:rPr>
          <w:color w:val="auto"/>
          <w:sz w:val="20"/>
          <w:szCs w:val="20"/>
        </w:rPr>
      </w:pPr>
      <w:r w:rsidRPr="00193996">
        <w:rPr>
          <w:color w:val="auto"/>
          <w:sz w:val="20"/>
          <w:szCs w:val="20"/>
        </w:rPr>
        <w:t>Eleitoral_HST0</w:t>
      </w:r>
      <w:r w:rsidR="00FF53E2">
        <w:rPr>
          <w:color w:val="auto"/>
          <w:sz w:val="20"/>
          <w:szCs w:val="20"/>
        </w:rPr>
        <w:t>3</w:t>
      </w:r>
      <w:r w:rsidRPr="00193996">
        <w:rPr>
          <w:color w:val="auto"/>
          <w:sz w:val="20"/>
          <w:szCs w:val="20"/>
        </w:rPr>
        <w:t>_Calendário_Eleitoral_</w:t>
      </w:r>
      <w:r>
        <w:rPr>
          <w:color w:val="auto"/>
          <w:sz w:val="20"/>
          <w:szCs w:val="20"/>
        </w:rPr>
        <w:t>Prazo_</w:t>
      </w:r>
      <w:r w:rsidRPr="00193996">
        <w:rPr>
          <w:color w:val="auto"/>
          <w:sz w:val="20"/>
          <w:szCs w:val="20"/>
        </w:rPr>
        <w:t>Incluir_Alterar</w:t>
      </w:r>
    </w:p>
    <w:p w14:paraId="7EDC38E4" w14:textId="7DA33136" w:rsidR="006F6A5E" w:rsidRDefault="006F6A5E">
      <w:pPr>
        <w:pStyle w:val="Dica"/>
        <w:rPr>
          <w:color w:val="auto"/>
          <w:sz w:val="20"/>
          <w:szCs w:val="20"/>
        </w:rPr>
      </w:pPr>
    </w:p>
    <w:sectPr w:rsidR="006F6A5E" w:rsidSect="00757A62">
      <w:headerReference w:type="even" r:id="rId21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633C5E" w14:textId="77777777" w:rsidR="005F7C43" w:rsidRDefault="005F7C43">
      <w:r>
        <w:separator/>
      </w:r>
    </w:p>
    <w:p w14:paraId="330F9ADF" w14:textId="77777777" w:rsidR="005F7C43" w:rsidRDefault="005F7C43"/>
  </w:endnote>
  <w:endnote w:type="continuationSeparator" w:id="0">
    <w:p w14:paraId="58291BD8" w14:textId="77777777" w:rsidR="005F7C43" w:rsidRDefault="005F7C43">
      <w:r>
        <w:continuationSeparator/>
      </w:r>
    </w:p>
    <w:p w14:paraId="3C1E15FF" w14:textId="77777777" w:rsidR="005F7C43" w:rsidRDefault="005F7C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325639" w:rsidRDefault="00325639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325639" w:rsidRPr="003D59E6" w14:paraId="2B97DD6D" w14:textId="77777777">
      <w:tc>
        <w:tcPr>
          <w:tcW w:w="4605" w:type="dxa"/>
          <w:vAlign w:val="center"/>
        </w:tcPr>
        <w:p w14:paraId="0297AE86" w14:textId="77777777" w:rsidR="00325639" w:rsidRPr="003D59E6" w:rsidRDefault="00325639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325639" w:rsidRPr="0017543C" w:rsidRDefault="00325639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711157">
            <w:rPr>
              <w:rStyle w:val="Nmerodepgina"/>
              <w:rFonts w:ascii="Verdana" w:hAnsi="Verdana" w:cs="Arial"/>
              <w:b/>
              <w:noProof/>
            </w:rPr>
            <w:t>12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325639" w:rsidRPr="0057652B" w:rsidRDefault="0032563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5F167" w14:textId="77777777" w:rsidR="005F7C43" w:rsidRDefault="005F7C43">
      <w:r>
        <w:separator/>
      </w:r>
    </w:p>
    <w:p w14:paraId="0B1AD942" w14:textId="77777777" w:rsidR="005F7C43" w:rsidRDefault="005F7C43"/>
  </w:footnote>
  <w:footnote w:type="continuationSeparator" w:id="0">
    <w:p w14:paraId="3E540C52" w14:textId="77777777" w:rsidR="005F7C43" w:rsidRDefault="005F7C43">
      <w:r>
        <w:continuationSeparator/>
      </w:r>
    </w:p>
    <w:p w14:paraId="39698300" w14:textId="77777777" w:rsidR="005F7C43" w:rsidRDefault="005F7C4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325639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325639" w:rsidRPr="0017543C" w:rsidRDefault="00325639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45pt;height:40.75pt" o:ole="">
                <v:imagedata r:id="rId1" o:title=""/>
              </v:shape>
              <o:OLEObject Type="Embed" ProgID="PBrush" ShapeID="_x0000_i1025" DrawAspect="Content" ObjectID="_1629549461" r:id="rId2"/>
            </w:object>
          </w:r>
        </w:p>
      </w:tc>
      <w:tc>
        <w:tcPr>
          <w:tcW w:w="4111" w:type="dxa"/>
          <w:vAlign w:val="center"/>
        </w:tcPr>
        <w:p w14:paraId="2CC77D67" w14:textId="16129F5D" w:rsidR="00325639" w:rsidRPr="00C6532E" w:rsidRDefault="00325639" w:rsidP="009E1DCA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04 – Calendário Eleitoral –Aba Histórico</w:t>
          </w:r>
        </w:p>
      </w:tc>
      <w:tc>
        <w:tcPr>
          <w:tcW w:w="3260" w:type="dxa"/>
          <w:vAlign w:val="center"/>
        </w:tcPr>
        <w:p w14:paraId="7C22B301" w14:textId="6B6D790E" w:rsidR="00325639" w:rsidRPr="004A2AAB" w:rsidRDefault="00325639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325639" w:rsidRPr="004A2AAB" w:rsidRDefault="00325639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325639" w:rsidRDefault="00325639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325639" w:rsidRDefault="00325639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325639" w:rsidRDefault="0032563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6.3pt;height:12.25pt;visibility:visible;mso-wrap-style:square" o:bullet="t">
        <v:imagedata r:id="rId1" o:title=""/>
      </v:shape>
    </w:pict>
  </w:numPicBullet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9B50737"/>
    <w:multiLevelType w:val="hybridMultilevel"/>
    <w:tmpl w:val="644AD944"/>
    <w:lvl w:ilvl="0" w:tplc="0416000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0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7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4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2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9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657" w:hanging="360"/>
      </w:pPr>
      <w:rPr>
        <w:rFonts w:ascii="Wingdings" w:hAnsi="Wingdings" w:hint="default"/>
      </w:rPr>
    </w:lvl>
  </w:abstractNum>
  <w:abstractNum w:abstractNumId="3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>
    <w:nsid w:val="135F5AE3"/>
    <w:multiLevelType w:val="multilevel"/>
    <w:tmpl w:val="94146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4244D3D"/>
    <w:multiLevelType w:val="hybridMultilevel"/>
    <w:tmpl w:val="F99EA8D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23603"/>
    <w:multiLevelType w:val="hybridMultilevel"/>
    <w:tmpl w:val="9FDC5146"/>
    <w:lvl w:ilvl="0" w:tplc="63EEFA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46F9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5CFA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60F5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7AF5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4689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F6F4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8A82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0455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170377AB"/>
    <w:multiLevelType w:val="multilevel"/>
    <w:tmpl w:val="DD8E0B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1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D4D3DB4"/>
    <w:multiLevelType w:val="hybridMultilevel"/>
    <w:tmpl w:val="A6E2DD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75512F2"/>
    <w:multiLevelType w:val="hybridMultilevel"/>
    <w:tmpl w:val="18166680"/>
    <w:lvl w:ilvl="0" w:tplc="04160001">
      <w:start w:val="1"/>
      <w:numFmt w:val="bullet"/>
      <w:lvlText w:val=""/>
      <w:lvlJc w:val="left"/>
      <w:pPr>
        <w:ind w:left="22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30" w:hanging="360"/>
      </w:pPr>
      <w:rPr>
        <w:rFonts w:ascii="Wingdings" w:hAnsi="Wingdings" w:hint="default"/>
      </w:rPr>
    </w:lvl>
  </w:abstractNum>
  <w:abstractNum w:abstractNumId="11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2">
    <w:nsid w:val="3B0328C5"/>
    <w:multiLevelType w:val="hybridMultilevel"/>
    <w:tmpl w:val="D958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A229E2"/>
    <w:multiLevelType w:val="hybridMultilevel"/>
    <w:tmpl w:val="E89A045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>
    <w:nsid w:val="4CF51E6B"/>
    <w:multiLevelType w:val="multilevel"/>
    <w:tmpl w:val="3C3C4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1.1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9">
    <w:nsid w:val="524E44B1"/>
    <w:multiLevelType w:val="hybridMultilevel"/>
    <w:tmpl w:val="1D383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67505C8"/>
    <w:multiLevelType w:val="multilevel"/>
    <w:tmpl w:val="75220D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1.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81C047C"/>
    <w:multiLevelType w:val="hybridMultilevel"/>
    <w:tmpl w:val="5D12F66E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3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4">
    <w:nsid w:val="6A297DF9"/>
    <w:multiLevelType w:val="hybridMultilevel"/>
    <w:tmpl w:val="2AF417B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5">
    <w:nsid w:val="6ADD6104"/>
    <w:multiLevelType w:val="hybridMultilevel"/>
    <w:tmpl w:val="5096F98A"/>
    <w:lvl w:ilvl="0" w:tplc="0416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6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20"/>
  </w:num>
  <w:num w:numId="3">
    <w:abstractNumId w:val="9"/>
  </w:num>
  <w:num w:numId="4">
    <w:abstractNumId w:val="29"/>
  </w:num>
  <w:num w:numId="5">
    <w:abstractNumId w:val="5"/>
  </w:num>
  <w:num w:numId="6">
    <w:abstractNumId w:val="28"/>
  </w:num>
  <w:num w:numId="7">
    <w:abstractNumId w:val="12"/>
  </w:num>
  <w:num w:numId="8">
    <w:abstractNumId w:val="7"/>
  </w:num>
  <w:num w:numId="9">
    <w:abstractNumId w:val="4"/>
  </w:num>
  <w:num w:numId="10">
    <w:abstractNumId w:val="22"/>
  </w:num>
  <w:num w:numId="11">
    <w:abstractNumId w:val="25"/>
  </w:num>
  <w:num w:numId="12">
    <w:abstractNumId w:val="16"/>
  </w:num>
  <w:num w:numId="13">
    <w:abstractNumId w:val="21"/>
  </w:num>
  <w:num w:numId="14">
    <w:abstractNumId w:val="8"/>
  </w:num>
  <w:num w:numId="15">
    <w:abstractNumId w:val="19"/>
  </w:num>
  <w:num w:numId="16">
    <w:abstractNumId w:val="14"/>
  </w:num>
  <w:num w:numId="17">
    <w:abstractNumId w:val="6"/>
  </w:num>
  <w:num w:numId="18">
    <w:abstractNumId w:val="2"/>
  </w:num>
  <w:num w:numId="19">
    <w:abstractNumId w:val="24"/>
  </w:num>
  <w:num w:numId="20">
    <w:abstractNumId w:val="13"/>
  </w:num>
  <w:num w:numId="21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F8B"/>
    <w:rsid w:val="0001114E"/>
    <w:rsid w:val="00022F50"/>
    <w:rsid w:val="000263F7"/>
    <w:rsid w:val="00032841"/>
    <w:rsid w:val="000422BD"/>
    <w:rsid w:val="00046AD8"/>
    <w:rsid w:val="000514D4"/>
    <w:rsid w:val="00051F92"/>
    <w:rsid w:val="00052B79"/>
    <w:rsid w:val="00052C4F"/>
    <w:rsid w:val="0006016B"/>
    <w:rsid w:val="000610FE"/>
    <w:rsid w:val="000628DE"/>
    <w:rsid w:val="0006486D"/>
    <w:rsid w:val="000656C5"/>
    <w:rsid w:val="00065C98"/>
    <w:rsid w:val="00076318"/>
    <w:rsid w:val="000772BC"/>
    <w:rsid w:val="00080AD9"/>
    <w:rsid w:val="000825ED"/>
    <w:rsid w:val="00086145"/>
    <w:rsid w:val="00090304"/>
    <w:rsid w:val="000926DE"/>
    <w:rsid w:val="0009796C"/>
    <w:rsid w:val="00097BF2"/>
    <w:rsid w:val="000A01B5"/>
    <w:rsid w:val="000A054B"/>
    <w:rsid w:val="000A0B1F"/>
    <w:rsid w:val="000A1227"/>
    <w:rsid w:val="000A3B11"/>
    <w:rsid w:val="000A43F8"/>
    <w:rsid w:val="000A71EB"/>
    <w:rsid w:val="000B038B"/>
    <w:rsid w:val="000B5692"/>
    <w:rsid w:val="000B624B"/>
    <w:rsid w:val="000C03AE"/>
    <w:rsid w:val="000C0B01"/>
    <w:rsid w:val="000C3B7B"/>
    <w:rsid w:val="000D367A"/>
    <w:rsid w:val="000D6620"/>
    <w:rsid w:val="000E0D1E"/>
    <w:rsid w:val="000E10A0"/>
    <w:rsid w:val="000E4445"/>
    <w:rsid w:val="000E5674"/>
    <w:rsid w:val="000E5F1F"/>
    <w:rsid w:val="000F6540"/>
    <w:rsid w:val="000F7E2D"/>
    <w:rsid w:val="00100695"/>
    <w:rsid w:val="0010280B"/>
    <w:rsid w:val="00102F91"/>
    <w:rsid w:val="00103E9E"/>
    <w:rsid w:val="00106BAE"/>
    <w:rsid w:val="0010717B"/>
    <w:rsid w:val="00110BB0"/>
    <w:rsid w:val="00112035"/>
    <w:rsid w:val="00120056"/>
    <w:rsid w:val="00121D77"/>
    <w:rsid w:val="00122F06"/>
    <w:rsid w:val="00125048"/>
    <w:rsid w:val="001254C2"/>
    <w:rsid w:val="0013032D"/>
    <w:rsid w:val="00132D20"/>
    <w:rsid w:val="00134450"/>
    <w:rsid w:val="001346CA"/>
    <w:rsid w:val="00135D31"/>
    <w:rsid w:val="001418E1"/>
    <w:rsid w:val="00142655"/>
    <w:rsid w:val="00143AE0"/>
    <w:rsid w:val="0014544C"/>
    <w:rsid w:val="0014605A"/>
    <w:rsid w:val="00146CA7"/>
    <w:rsid w:val="0015795C"/>
    <w:rsid w:val="00157E00"/>
    <w:rsid w:val="00157E66"/>
    <w:rsid w:val="001653E6"/>
    <w:rsid w:val="00165A72"/>
    <w:rsid w:val="00165B69"/>
    <w:rsid w:val="001701BE"/>
    <w:rsid w:val="001738CF"/>
    <w:rsid w:val="001742A0"/>
    <w:rsid w:val="00174B5F"/>
    <w:rsid w:val="0017696D"/>
    <w:rsid w:val="00180F8C"/>
    <w:rsid w:val="00182ECD"/>
    <w:rsid w:val="001927C0"/>
    <w:rsid w:val="00193996"/>
    <w:rsid w:val="0019459B"/>
    <w:rsid w:val="001A69FC"/>
    <w:rsid w:val="001A73BB"/>
    <w:rsid w:val="001B3A10"/>
    <w:rsid w:val="001B5C4E"/>
    <w:rsid w:val="001C15FC"/>
    <w:rsid w:val="001C2642"/>
    <w:rsid w:val="001C2717"/>
    <w:rsid w:val="001C604A"/>
    <w:rsid w:val="001D0F14"/>
    <w:rsid w:val="001D202C"/>
    <w:rsid w:val="001D466A"/>
    <w:rsid w:val="001D510C"/>
    <w:rsid w:val="001D6958"/>
    <w:rsid w:val="001D7362"/>
    <w:rsid w:val="001E5A61"/>
    <w:rsid w:val="001E5FCB"/>
    <w:rsid w:val="001F079D"/>
    <w:rsid w:val="001F1269"/>
    <w:rsid w:val="001F1623"/>
    <w:rsid w:val="001F1A4C"/>
    <w:rsid w:val="001F52B7"/>
    <w:rsid w:val="001F6169"/>
    <w:rsid w:val="001F6C31"/>
    <w:rsid w:val="002028D7"/>
    <w:rsid w:val="00204159"/>
    <w:rsid w:val="00205203"/>
    <w:rsid w:val="00213558"/>
    <w:rsid w:val="002264A6"/>
    <w:rsid w:val="0023318E"/>
    <w:rsid w:val="002359C8"/>
    <w:rsid w:val="0024203F"/>
    <w:rsid w:val="0024414A"/>
    <w:rsid w:val="002446C3"/>
    <w:rsid w:val="00257C46"/>
    <w:rsid w:val="0026183F"/>
    <w:rsid w:val="00266BFA"/>
    <w:rsid w:val="00267DC7"/>
    <w:rsid w:val="002712B3"/>
    <w:rsid w:val="00280149"/>
    <w:rsid w:val="00282745"/>
    <w:rsid w:val="00290B40"/>
    <w:rsid w:val="00294C89"/>
    <w:rsid w:val="00295D89"/>
    <w:rsid w:val="002A0B69"/>
    <w:rsid w:val="002A4A24"/>
    <w:rsid w:val="002A5998"/>
    <w:rsid w:val="002A7F44"/>
    <w:rsid w:val="002B0CA1"/>
    <w:rsid w:val="002B110B"/>
    <w:rsid w:val="002B1554"/>
    <w:rsid w:val="002B4DE5"/>
    <w:rsid w:val="002B6821"/>
    <w:rsid w:val="002B7762"/>
    <w:rsid w:val="002D1CAA"/>
    <w:rsid w:val="002E1321"/>
    <w:rsid w:val="002E2C2B"/>
    <w:rsid w:val="002F0D4C"/>
    <w:rsid w:val="002F6C9A"/>
    <w:rsid w:val="002F7992"/>
    <w:rsid w:val="003004EA"/>
    <w:rsid w:val="00301505"/>
    <w:rsid w:val="0030370F"/>
    <w:rsid w:val="00304EBC"/>
    <w:rsid w:val="003053E1"/>
    <w:rsid w:val="00305EC1"/>
    <w:rsid w:val="00312012"/>
    <w:rsid w:val="00322EBD"/>
    <w:rsid w:val="00325639"/>
    <w:rsid w:val="00326FC1"/>
    <w:rsid w:val="00332B3F"/>
    <w:rsid w:val="00333F4A"/>
    <w:rsid w:val="0033587E"/>
    <w:rsid w:val="003364C3"/>
    <w:rsid w:val="003419D8"/>
    <w:rsid w:val="00342AFD"/>
    <w:rsid w:val="00344F6E"/>
    <w:rsid w:val="00347052"/>
    <w:rsid w:val="0035123B"/>
    <w:rsid w:val="00353CEF"/>
    <w:rsid w:val="003562D2"/>
    <w:rsid w:val="0035649F"/>
    <w:rsid w:val="00362959"/>
    <w:rsid w:val="003716C2"/>
    <w:rsid w:val="003722A4"/>
    <w:rsid w:val="003733A1"/>
    <w:rsid w:val="00375A22"/>
    <w:rsid w:val="003811E0"/>
    <w:rsid w:val="00382B08"/>
    <w:rsid w:val="00383088"/>
    <w:rsid w:val="003833F0"/>
    <w:rsid w:val="00392183"/>
    <w:rsid w:val="003934FC"/>
    <w:rsid w:val="003950CD"/>
    <w:rsid w:val="00397E0F"/>
    <w:rsid w:val="00397E54"/>
    <w:rsid w:val="003A2211"/>
    <w:rsid w:val="003A2340"/>
    <w:rsid w:val="003A242C"/>
    <w:rsid w:val="003A25BB"/>
    <w:rsid w:val="003A6A54"/>
    <w:rsid w:val="003B0E06"/>
    <w:rsid w:val="003B7941"/>
    <w:rsid w:val="003C0C12"/>
    <w:rsid w:val="003C6605"/>
    <w:rsid w:val="003C752A"/>
    <w:rsid w:val="003D5767"/>
    <w:rsid w:val="003D6F6E"/>
    <w:rsid w:val="003D7575"/>
    <w:rsid w:val="003E16B7"/>
    <w:rsid w:val="003E353E"/>
    <w:rsid w:val="003E4921"/>
    <w:rsid w:val="003E5072"/>
    <w:rsid w:val="003E75D7"/>
    <w:rsid w:val="003F01E8"/>
    <w:rsid w:val="003F2380"/>
    <w:rsid w:val="003F3D3D"/>
    <w:rsid w:val="003F4800"/>
    <w:rsid w:val="003F629D"/>
    <w:rsid w:val="003F78ED"/>
    <w:rsid w:val="00401D5C"/>
    <w:rsid w:val="00402755"/>
    <w:rsid w:val="00402FB3"/>
    <w:rsid w:val="00413205"/>
    <w:rsid w:val="004166D4"/>
    <w:rsid w:val="004170F9"/>
    <w:rsid w:val="00423475"/>
    <w:rsid w:val="00425BC6"/>
    <w:rsid w:val="00427294"/>
    <w:rsid w:val="0043074F"/>
    <w:rsid w:val="0043136A"/>
    <w:rsid w:val="00440BA0"/>
    <w:rsid w:val="00441F6B"/>
    <w:rsid w:val="00455881"/>
    <w:rsid w:val="004621AF"/>
    <w:rsid w:val="0046238A"/>
    <w:rsid w:val="0046482F"/>
    <w:rsid w:val="00467605"/>
    <w:rsid w:val="00473232"/>
    <w:rsid w:val="00480B53"/>
    <w:rsid w:val="0048296C"/>
    <w:rsid w:val="00483B94"/>
    <w:rsid w:val="00484037"/>
    <w:rsid w:val="00491E8C"/>
    <w:rsid w:val="004A1DAD"/>
    <w:rsid w:val="004A4D97"/>
    <w:rsid w:val="004A6B65"/>
    <w:rsid w:val="004A6CD5"/>
    <w:rsid w:val="004B6D67"/>
    <w:rsid w:val="004B70F7"/>
    <w:rsid w:val="004C00BD"/>
    <w:rsid w:val="004C3E38"/>
    <w:rsid w:val="004C720B"/>
    <w:rsid w:val="004C76D1"/>
    <w:rsid w:val="004D7401"/>
    <w:rsid w:val="004E004A"/>
    <w:rsid w:val="004E22F7"/>
    <w:rsid w:val="004E6355"/>
    <w:rsid w:val="004E691E"/>
    <w:rsid w:val="004E6A6E"/>
    <w:rsid w:val="004F5F85"/>
    <w:rsid w:val="00500ED2"/>
    <w:rsid w:val="005012F9"/>
    <w:rsid w:val="005015CA"/>
    <w:rsid w:val="00506FCD"/>
    <w:rsid w:val="005077DC"/>
    <w:rsid w:val="0051057B"/>
    <w:rsid w:val="00514C38"/>
    <w:rsid w:val="00515FBB"/>
    <w:rsid w:val="0052229A"/>
    <w:rsid w:val="00535204"/>
    <w:rsid w:val="0054422A"/>
    <w:rsid w:val="00552E0B"/>
    <w:rsid w:val="00554E1D"/>
    <w:rsid w:val="0056045C"/>
    <w:rsid w:val="00564768"/>
    <w:rsid w:val="00566743"/>
    <w:rsid w:val="00567041"/>
    <w:rsid w:val="005711B6"/>
    <w:rsid w:val="00572518"/>
    <w:rsid w:val="0057279B"/>
    <w:rsid w:val="005835CE"/>
    <w:rsid w:val="0058647A"/>
    <w:rsid w:val="00586C0A"/>
    <w:rsid w:val="00590A41"/>
    <w:rsid w:val="00596253"/>
    <w:rsid w:val="005A1A0E"/>
    <w:rsid w:val="005A4527"/>
    <w:rsid w:val="005A5162"/>
    <w:rsid w:val="005B51B5"/>
    <w:rsid w:val="005B660B"/>
    <w:rsid w:val="005B77D4"/>
    <w:rsid w:val="005D1DA6"/>
    <w:rsid w:val="005D4539"/>
    <w:rsid w:val="005E1A06"/>
    <w:rsid w:val="005E77FA"/>
    <w:rsid w:val="005E7AD3"/>
    <w:rsid w:val="005F6896"/>
    <w:rsid w:val="005F7C43"/>
    <w:rsid w:val="0060176A"/>
    <w:rsid w:val="0060299B"/>
    <w:rsid w:val="00607DD9"/>
    <w:rsid w:val="006148E4"/>
    <w:rsid w:val="00614C81"/>
    <w:rsid w:val="006271D7"/>
    <w:rsid w:val="00641E9F"/>
    <w:rsid w:val="0064339F"/>
    <w:rsid w:val="00647C03"/>
    <w:rsid w:val="006507A2"/>
    <w:rsid w:val="00650F2A"/>
    <w:rsid w:val="0065342B"/>
    <w:rsid w:val="00654E1A"/>
    <w:rsid w:val="00655914"/>
    <w:rsid w:val="00655E52"/>
    <w:rsid w:val="006571F2"/>
    <w:rsid w:val="006661A7"/>
    <w:rsid w:val="00675004"/>
    <w:rsid w:val="00677A54"/>
    <w:rsid w:val="00691541"/>
    <w:rsid w:val="006935BD"/>
    <w:rsid w:val="006959CB"/>
    <w:rsid w:val="006A0555"/>
    <w:rsid w:val="006B1FB8"/>
    <w:rsid w:val="006B3090"/>
    <w:rsid w:val="006B6098"/>
    <w:rsid w:val="006C6B04"/>
    <w:rsid w:val="006D7627"/>
    <w:rsid w:val="006E3414"/>
    <w:rsid w:val="006E5559"/>
    <w:rsid w:val="006E721D"/>
    <w:rsid w:val="006F2B59"/>
    <w:rsid w:val="006F352F"/>
    <w:rsid w:val="006F6A5E"/>
    <w:rsid w:val="007011EB"/>
    <w:rsid w:val="0070154A"/>
    <w:rsid w:val="00711157"/>
    <w:rsid w:val="0071116C"/>
    <w:rsid w:val="007112FF"/>
    <w:rsid w:val="00714E49"/>
    <w:rsid w:val="00716230"/>
    <w:rsid w:val="007262FA"/>
    <w:rsid w:val="00727873"/>
    <w:rsid w:val="007303C6"/>
    <w:rsid w:val="00737F56"/>
    <w:rsid w:val="0074070B"/>
    <w:rsid w:val="0075008C"/>
    <w:rsid w:val="0075019D"/>
    <w:rsid w:val="007511C0"/>
    <w:rsid w:val="00755612"/>
    <w:rsid w:val="007565DE"/>
    <w:rsid w:val="007569F0"/>
    <w:rsid w:val="00757A62"/>
    <w:rsid w:val="00763AAB"/>
    <w:rsid w:val="00764E8A"/>
    <w:rsid w:val="00765709"/>
    <w:rsid w:val="00771810"/>
    <w:rsid w:val="00773231"/>
    <w:rsid w:val="007749F3"/>
    <w:rsid w:val="007811DE"/>
    <w:rsid w:val="00782404"/>
    <w:rsid w:val="00785945"/>
    <w:rsid w:val="00786174"/>
    <w:rsid w:val="007867B5"/>
    <w:rsid w:val="00790F8E"/>
    <w:rsid w:val="0079149E"/>
    <w:rsid w:val="0079627D"/>
    <w:rsid w:val="00797C3B"/>
    <w:rsid w:val="007A1EDD"/>
    <w:rsid w:val="007A27C8"/>
    <w:rsid w:val="007B2CA7"/>
    <w:rsid w:val="007B4F93"/>
    <w:rsid w:val="007C3BFF"/>
    <w:rsid w:val="007C49AB"/>
    <w:rsid w:val="007C54BF"/>
    <w:rsid w:val="007D05E5"/>
    <w:rsid w:val="007D0C25"/>
    <w:rsid w:val="007D1733"/>
    <w:rsid w:val="007D749D"/>
    <w:rsid w:val="007D781B"/>
    <w:rsid w:val="007F1C5D"/>
    <w:rsid w:val="007F645D"/>
    <w:rsid w:val="007F7CB9"/>
    <w:rsid w:val="00802D45"/>
    <w:rsid w:val="00811F5E"/>
    <w:rsid w:val="0082141D"/>
    <w:rsid w:val="008239EF"/>
    <w:rsid w:val="00825E22"/>
    <w:rsid w:val="00825F00"/>
    <w:rsid w:val="0082606B"/>
    <w:rsid w:val="00826D9C"/>
    <w:rsid w:val="00833861"/>
    <w:rsid w:val="00844595"/>
    <w:rsid w:val="00845808"/>
    <w:rsid w:val="00847353"/>
    <w:rsid w:val="0084794D"/>
    <w:rsid w:val="00853309"/>
    <w:rsid w:val="008545DB"/>
    <w:rsid w:val="00857156"/>
    <w:rsid w:val="00860582"/>
    <w:rsid w:val="0086171E"/>
    <w:rsid w:val="0086305B"/>
    <w:rsid w:val="00863636"/>
    <w:rsid w:val="008730CD"/>
    <w:rsid w:val="00874558"/>
    <w:rsid w:val="008767B4"/>
    <w:rsid w:val="00877364"/>
    <w:rsid w:val="008800A5"/>
    <w:rsid w:val="0088554D"/>
    <w:rsid w:val="008A08DC"/>
    <w:rsid w:val="008A4A85"/>
    <w:rsid w:val="008A4BE8"/>
    <w:rsid w:val="008A5457"/>
    <w:rsid w:val="008A77EA"/>
    <w:rsid w:val="008B22A6"/>
    <w:rsid w:val="008C3CCF"/>
    <w:rsid w:val="008C6397"/>
    <w:rsid w:val="008C7E84"/>
    <w:rsid w:val="008D1039"/>
    <w:rsid w:val="008D2309"/>
    <w:rsid w:val="008D4ACA"/>
    <w:rsid w:val="008D5A8E"/>
    <w:rsid w:val="008D610C"/>
    <w:rsid w:val="008D6202"/>
    <w:rsid w:val="008E0876"/>
    <w:rsid w:val="008E139D"/>
    <w:rsid w:val="008E3881"/>
    <w:rsid w:val="008E58E3"/>
    <w:rsid w:val="008E7E87"/>
    <w:rsid w:val="008F2F36"/>
    <w:rsid w:val="008F3793"/>
    <w:rsid w:val="0090315A"/>
    <w:rsid w:val="00905944"/>
    <w:rsid w:val="009250A2"/>
    <w:rsid w:val="00926C1B"/>
    <w:rsid w:val="0093416A"/>
    <w:rsid w:val="009356E8"/>
    <w:rsid w:val="00940F9F"/>
    <w:rsid w:val="00942957"/>
    <w:rsid w:val="00945F27"/>
    <w:rsid w:val="009538E4"/>
    <w:rsid w:val="00957A91"/>
    <w:rsid w:val="0096413D"/>
    <w:rsid w:val="009642C3"/>
    <w:rsid w:val="00964A04"/>
    <w:rsid w:val="00964E33"/>
    <w:rsid w:val="00965F6F"/>
    <w:rsid w:val="0096643D"/>
    <w:rsid w:val="00973B98"/>
    <w:rsid w:val="009916F3"/>
    <w:rsid w:val="009919E0"/>
    <w:rsid w:val="0099498B"/>
    <w:rsid w:val="009A6070"/>
    <w:rsid w:val="009A6DF7"/>
    <w:rsid w:val="009A7A9F"/>
    <w:rsid w:val="009B42E9"/>
    <w:rsid w:val="009B5314"/>
    <w:rsid w:val="009B67C4"/>
    <w:rsid w:val="009C1FA4"/>
    <w:rsid w:val="009C342B"/>
    <w:rsid w:val="009D68F9"/>
    <w:rsid w:val="009D6BBF"/>
    <w:rsid w:val="009E1DCA"/>
    <w:rsid w:val="009F0D48"/>
    <w:rsid w:val="009F1056"/>
    <w:rsid w:val="009F3E3A"/>
    <w:rsid w:val="009F4BAD"/>
    <w:rsid w:val="00A03772"/>
    <w:rsid w:val="00A05379"/>
    <w:rsid w:val="00A06C65"/>
    <w:rsid w:val="00A13AD0"/>
    <w:rsid w:val="00A13B01"/>
    <w:rsid w:val="00A17159"/>
    <w:rsid w:val="00A267C3"/>
    <w:rsid w:val="00A268A9"/>
    <w:rsid w:val="00A31336"/>
    <w:rsid w:val="00A35A6B"/>
    <w:rsid w:val="00A418C5"/>
    <w:rsid w:val="00A4247F"/>
    <w:rsid w:val="00A455EC"/>
    <w:rsid w:val="00A500D4"/>
    <w:rsid w:val="00A60C1F"/>
    <w:rsid w:val="00A63E91"/>
    <w:rsid w:val="00A67B79"/>
    <w:rsid w:val="00A735A5"/>
    <w:rsid w:val="00A7720C"/>
    <w:rsid w:val="00A77C61"/>
    <w:rsid w:val="00A865C7"/>
    <w:rsid w:val="00A87A0E"/>
    <w:rsid w:val="00A9241D"/>
    <w:rsid w:val="00A9561D"/>
    <w:rsid w:val="00A95A7B"/>
    <w:rsid w:val="00A97A60"/>
    <w:rsid w:val="00AA3B1E"/>
    <w:rsid w:val="00AA5D0E"/>
    <w:rsid w:val="00AB1061"/>
    <w:rsid w:val="00AB1445"/>
    <w:rsid w:val="00AB426F"/>
    <w:rsid w:val="00AB47FC"/>
    <w:rsid w:val="00AD0D7C"/>
    <w:rsid w:val="00AE2C48"/>
    <w:rsid w:val="00AE3FF5"/>
    <w:rsid w:val="00AE7AA6"/>
    <w:rsid w:val="00AF2B52"/>
    <w:rsid w:val="00B00B8B"/>
    <w:rsid w:val="00B01AC2"/>
    <w:rsid w:val="00B11B1E"/>
    <w:rsid w:val="00B11DA2"/>
    <w:rsid w:val="00B13656"/>
    <w:rsid w:val="00B14C7E"/>
    <w:rsid w:val="00B14F37"/>
    <w:rsid w:val="00B20794"/>
    <w:rsid w:val="00B20A22"/>
    <w:rsid w:val="00B219F6"/>
    <w:rsid w:val="00B327E0"/>
    <w:rsid w:val="00B3638B"/>
    <w:rsid w:val="00B378D2"/>
    <w:rsid w:val="00B410F5"/>
    <w:rsid w:val="00B42391"/>
    <w:rsid w:val="00B45665"/>
    <w:rsid w:val="00B56950"/>
    <w:rsid w:val="00B57A2F"/>
    <w:rsid w:val="00B64E53"/>
    <w:rsid w:val="00B64FF2"/>
    <w:rsid w:val="00B652B6"/>
    <w:rsid w:val="00B70EE6"/>
    <w:rsid w:val="00B7235A"/>
    <w:rsid w:val="00B80987"/>
    <w:rsid w:val="00B814F2"/>
    <w:rsid w:val="00B85F60"/>
    <w:rsid w:val="00B875F6"/>
    <w:rsid w:val="00B8780E"/>
    <w:rsid w:val="00B90034"/>
    <w:rsid w:val="00B900C0"/>
    <w:rsid w:val="00B9228A"/>
    <w:rsid w:val="00B941F5"/>
    <w:rsid w:val="00BA1F8B"/>
    <w:rsid w:val="00BA28C7"/>
    <w:rsid w:val="00BA39E5"/>
    <w:rsid w:val="00BB332C"/>
    <w:rsid w:val="00BB7327"/>
    <w:rsid w:val="00BB7D77"/>
    <w:rsid w:val="00BC1700"/>
    <w:rsid w:val="00BC1D49"/>
    <w:rsid w:val="00BC221B"/>
    <w:rsid w:val="00BC3674"/>
    <w:rsid w:val="00BC4EEC"/>
    <w:rsid w:val="00BC5056"/>
    <w:rsid w:val="00BC778D"/>
    <w:rsid w:val="00BC77BD"/>
    <w:rsid w:val="00BD1161"/>
    <w:rsid w:val="00BD389E"/>
    <w:rsid w:val="00BD5E65"/>
    <w:rsid w:val="00BE06C6"/>
    <w:rsid w:val="00BE3CB7"/>
    <w:rsid w:val="00BF0F39"/>
    <w:rsid w:val="00C00DE1"/>
    <w:rsid w:val="00C03F98"/>
    <w:rsid w:val="00C0600C"/>
    <w:rsid w:val="00C100FA"/>
    <w:rsid w:val="00C11A1A"/>
    <w:rsid w:val="00C1528E"/>
    <w:rsid w:val="00C17004"/>
    <w:rsid w:val="00C21931"/>
    <w:rsid w:val="00C236B6"/>
    <w:rsid w:val="00C304F3"/>
    <w:rsid w:val="00C33D6A"/>
    <w:rsid w:val="00C33EA1"/>
    <w:rsid w:val="00C42292"/>
    <w:rsid w:val="00C42947"/>
    <w:rsid w:val="00C44D90"/>
    <w:rsid w:val="00C45F31"/>
    <w:rsid w:val="00C50416"/>
    <w:rsid w:val="00C52CCC"/>
    <w:rsid w:val="00C53226"/>
    <w:rsid w:val="00C56715"/>
    <w:rsid w:val="00C56B52"/>
    <w:rsid w:val="00C5729F"/>
    <w:rsid w:val="00C57FD9"/>
    <w:rsid w:val="00C64B05"/>
    <w:rsid w:val="00C6532E"/>
    <w:rsid w:val="00C6572B"/>
    <w:rsid w:val="00C67CD8"/>
    <w:rsid w:val="00C7173E"/>
    <w:rsid w:val="00C83A7F"/>
    <w:rsid w:val="00C87FBF"/>
    <w:rsid w:val="00C901B0"/>
    <w:rsid w:val="00C9045A"/>
    <w:rsid w:val="00C92AC3"/>
    <w:rsid w:val="00CA1BE6"/>
    <w:rsid w:val="00CA2BEF"/>
    <w:rsid w:val="00CA4805"/>
    <w:rsid w:val="00CB45A5"/>
    <w:rsid w:val="00CB71FD"/>
    <w:rsid w:val="00CC08CC"/>
    <w:rsid w:val="00CC178E"/>
    <w:rsid w:val="00CC7748"/>
    <w:rsid w:val="00CE176F"/>
    <w:rsid w:val="00CE260A"/>
    <w:rsid w:val="00CE33FB"/>
    <w:rsid w:val="00CE5FEF"/>
    <w:rsid w:val="00CE7EF0"/>
    <w:rsid w:val="00CF0247"/>
    <w:rsid w:val="00CF2771"/>
    <w:rsid w:val="00CF4DE9"/>
    <w:rsid w:val="00D00F47"/>
    <w:rsid w:val="00D04F1D"/>
    <w:rsid w:val="00D10622"/>
    <w:rsid w:val="00D15404"/>
    <w:rsid w:val="00D158EE"/>
    <w:rsid w:val="00D21F1F"/>
    <w:rsid w:val="00D24130"/>
    <w:rsid w:val="00D245A1"/>
    <w:rsid w:val="00D33257"/>
    <w:rsid w:val="00D36378"/>
    <w:rsid w:val="00D36EB3"/>
    <w:rsid w:val="00D41AAE"/>
    <w:rsid w:val="00D420D5"/>
    <w:rsid w:val="00D43605"/>
    <w:rsid w:val="00D45825"/>
    <w:rsid w:val="00D471A9"/>
    <w:rsid w:val="00D50450"/>
    <w:rsid w:val="00D51740"/>
    <w:rsid w:val="00D52B20"/>
    <w:rsid w:val="00D554DA"/>
    <w:rsid w:val="00D65C03"/>
    <w:rsid w:val="00D72924"/>
    <w:rsid w:val="00D76191"/>
    <w:rsid w:val="00D80A4F"/>
    <w:rsid w:val="00D852E5"/>
    <w:rsid w:val="00D854C9"/>
    <w:rsid w:val="00D86514"/>
    <w:rsid w:val="00D86D61"/>
    <w:rsid w:val="00D90031"/>
    <w:rsid w:val="00D908D1"/>
    <w:rsid w:val="00D919F8"/>
    <w:rsid w:val="00D9255C"/>
    <w:rsid w:val="00D92E34"/>
    <w:rsid w:val="00D9364D"/>
    <w:rsid w:val="00D95F22"/>
    <w:rsid w:val="00D96E62"/>
    <w:rsid w:val="00D97A0A"/>
    <w:rsid w:val="00DA0B4A"/>
    <w:rsid w:val="00DA4348"/>
    <w:rsid w:val="00DB36DE"/>
    <w:rsid w:val="00DB4711"/>
    <w:rsid w:val="00DB6BB1"/>
    <w:rsid w:val="00DB79A8"/>
    <w:rsid w:val="00DD3752"/>
    <w:rsid w:val="00DD3D10"/>
    <w:rsid w:val="00DD620E"/>
    <w:rsid w:val="00DD71FD"/>
    <w:rsid w:val="00DD75B0"/>
    <w:rsid w:val="00DD75C3"/>
    <w:rsid w:val="00DE0C01"/>
    <w:rsid w:val="00DE2AB3"/>
    <w:rsid w:val="00DE4035"/>
    <w:rsid w:val="00DE40C2"/>
    <w:rsid w:val="00DE7BA6"/>
    <w:rsid w:val="00DF3810"/>
    <w:rsid w:val="00DF3B9A"/>
    <w:rsid w:val="00DF43B9"/>
    <w:rsid w:val="00E054B7"/>
    <w:rsid w:val="00E07217"/>
    <w:rsid w:val="00E10117"/>
    <w:rsid w:val="00E10729"/>
    <w:rsid w:val="00E14C2C"/>
    <w:rsid w:val="00E178B6"/>
    <w:rsid w:val="00E17CF9"/>
    <w:rsid w:val="00E20144"/>
    <w:rsid w:val="00E214F0"/>
    <w:rsid w:val="00E216CC"/>
    <w:rsid w:val="00E21E52"/>
    <w:rsid w:val="00E25943"/>
    <w:rsid w:val="00E25CD3"/>
    <w:rsid w:val="00E3057F"/>
    <w:rsid w:val="00E309E0"/>
    <w:rsid w:val="00E37982"/>
    <w:rsid w:val="00E4117B"/>
    <w:rsid w:val="00E411F6"/>
    <w:rsid w:val="00E466B7"/>
    <w:rsid w:val="00E54D1A"/>
    <w:rsid w:val="00E641D9"/>
    <w:rsid w:val="00E6763B"/>
    <w:rsid w:val="00E67BB7"/>
    <w:rsid w:val="00E67C1B"/>
    <w:rsid w:val="00E71EA5"/>
    <w:rsid w:val="00E72AAB"/>
    <w:rsid w:val="00E7430B"/>
    <w:rsid w:val="00E75886"/>
    <w:rsid w:val="00E76CD8"/>
    <w:rsid w:val="00E807A3"/>
    <w:rsid w:val="00E9563E"/>
    <w:rsid w:val="00E976B5"/>
    <w:rsid w:val="00EA37B8"/>
    <w:rsid w:val="00EA3E1D"/>
    <w:rsid w:val="00EA4B7E"/>
    <w:rsid w:val="00EB17A1"/>
    <w:rsid w:val="00EB530B"/>
    <w:rsid w:val="00EB5A96"/>
    <w:rsid w:val="00EC6363"/>
    <w:rsid w:val="00ED0567"/>
    <w:rsid w:val="00ED0569"/>
    <w:rsid w:val="00ED259F"/>
    <w:rsid w:val="00ED5347"/>
    <w:rsid w:val="00ED6587"/>
    <w:rsid w:val="00ED77CE"/>
    <w:rsid w:val="00EE30B5"/>
    <w:rsid w:val="00EF11E3"/>
    <w:rsid w:val="00EF23C8"/>
    <w:rsid w:val="00EF4113"/>
    <w:rsid w:val="00EF6935"/>
    <w:rsid w:val="00EF6B22"/>
    <w:rsid w:val="00F001B3"/>
    <w:rsid w:val="00F00E55"/>
    <w:rsid w:val="00F06185"/>
    <w:rsid w:val="00F1354F"/>
    <w:rsid w:val="00F13C9A"/>
    <w:rsid w:val="00F1683E"/>
    <w:rsid w:val="00F20A83"/>
    <w:rsid w:val="00F32A73"/>
    <w:rsid w:val="00F331F9"/>
    <w:rsid w:val="00F33C3F"/>
    <w:rsid w:val="00F46D1D"/>
    <w:rsid w:val="00F50392"/>
    <w:rsid w:val="00F5457B"/>
    <w:rsid w:val="00F548E8"/>
    <w:rsid w:val="00F55310"/>
    <w:rsid w:val="00F60666"/>
    <w:rsid w:val="00F66E71"/>
    <w:rsid w:val="00F719C6"/>
    <w:rsid w:val="00F72E90"/>
    <w:rsid w:val="00F75852"/>
    <w:rsid w:val="00F75959"/>
    <w:rsid w:val="00F8342F"/>
    <w:rsid w:val="00F86480"/>
    <w:rsid w:val="00F86A6F"/>
    <w:rsid w:val="00F912B0"/>
    <w:rsid w:val="00F955F0"/>
    <w:rsid w:val="00FA012E"/>
    <w:rsid w:val="00FA5096"/>
    <w:rsid w:val="00FA5BDD"/>
    <w:rsid w:val="00FA62A8"/>
    <w:rsid w:val="00FB177D"/>
    <w:rsid w:val="00FB3C8F"/>
    <w:rsid w:val="00FB4E0E"/>
    <w:rsid w:val="00FB5814"/>
    <w:rsid w:val="00FC29AE"/>
    <w:rsid w:val="00FC5988"/>
    <w:rsid w:val="00FC6098"/>
    <w:rsid w:val="00FD25BD"/>
    <w:rsid w:val="00FD76D3"/>
    <w:rsid w:val="00FE046D"/>
    <w:rsid w:val="00FE26C4"/>
    <w:rsid w:val="00FE31D4"/>
    <w:rsid w:val="00FE407D"/>
    <w:rsid w:val="00FE5FAE"/>
    <w:rsid w:val="00FF53E2"/>
    <w:rsid w:val="00FF65AE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2ABFA-3777-472C-87DB-A1D85135D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32</TotalTime>
  <Pages>12</Pages>
  <Words>1366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8726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7</cp:revision>
  <cp:lastPrinted>2006-08-08T20:14:00Z</cp:lastPrinted>
  <dcterms:created xsi:type="dcterms:W3CDTF">2019-07-31T17:51:00Z</dcterms:created>
  <dcterms:modified xsi:type="dcterms:W3CDTF">2019-09-09T18:51:00Z</dcterms:modified>
</cp:coreProperties>
</file>