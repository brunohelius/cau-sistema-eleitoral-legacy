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D1EDD" w14:textId="172999FF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8838E8">
        <w:rPr>
          <w:sz w:val="52"/>
          <w:szCs w:val="52"/>
        </w:rPr>
        <w:t>035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8838E8">
        <w:rPr>
          <w:sz w:val="52"/>
          <w:szCs w:val="52"/>
        </w:rPr>
        <w:t>Acompanhar</w:t>
      </w:r>
      <w:r w:rsidR="00B41C91">
        <w:rPr>
          <w:sz w:val="52"/>
          <w:szCs w:val="52"/>
        </w:rPr>
        <w:t xml:space="preserve"> Pedido de Impugnação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jeto"/>
      <w:bookmarkStart w:id="2" w:name="NomeProdu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1B77D12F" w:rsidR="00A735A5" w:rsidRPr="00BA5059" w:rsidRDefault="001510DA" w:rsidP="008838E8">
            <w:pPr>
              <w:jc w:val="center"/>
            </w:pPr>
            <w:r>
              <w:t>1</w:t>
            </w:r>
            <w:r w:rsidR="008838E8">
              <w:t>7</w:t>
            </w:r>
            <w:r w:rsidR="00B41C91">
              <w:t>/12/2019</w:t>
            </w:r>
          </w:p>
        </w:tc>
        <w:tc>
          <w:tcPr>
            <w:tcW w:w="2405" w:type="dxa"/>
            <w:vAlign w:val="center"/>
          </w:tcPr>
          <w:p w14:paraId="7DBE843B" w14:textId="5C7630B9" w:rsidR="00A735A5" w:rsidRPr="00BA5059" w:rsidRDefault="001D2AE3">
            <w:pPr>
              <w:ind w:left="169"/>
              <w:jc w:val="left"/>
            </w:pPr>
            <w:r>
              <w:t>Diego R Rocha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6E6BBD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7BBD1A34" w:rsidR="006E6BBD" w:rsidRDefault="00151F4B" w:rsidP="006E6BBD">
            <w:pPr>
              <w:jc w:val="center"/>
            </w:pPr>
            <w:r>
              <w:t>1.1</w:t>
            </w:r>
          </w:p>
        </w:tc>
        <w:tc>
          <w:tcPr>
            <w:tcW w:w="1425" w:type="dxa"/>
            <w:vAlign w:val="bottom"/>
          </w:tcPr>
          <w:p w14:paraId="415C6ABC" w14:textId="7F1A0423" w:rsidR="006E6BBD" w:rsidRDefault="00151F4B" w:rsidP="006E6BBD">
            <w:pPr>
              <w:jc w:val="center"/>
            </w:pPr>
            <w:r>
              <w:t>12/03/2020</w:t>
            </w:r>
          </w:p>
        </w:tc>
        <w:tc>
          <w:tcPr>
            <w:tcW w:w="2405" w:type="dxa"/>
            <w:vAlign w:val="center"/>
          </w:tcPr>
          <w:p w14:paraId="117788AA" w14:textId="7C527A96" w:rsidR="006E6BBD" w:rsidRDefault="00E32D67" w:rsidP="00151F4B">
            <w:pPr>
              <w:jc w:val="center"/>
            </w:pPr>
            <w:r>
              <w:t>André de Jesus</w:t>
            </w:r>
          </w:p>
        </w:tc>
        <w:tc>
          <w:tcPr>
            <w:tcW w:w="4203" w:type="dxa"/>
          </w:tcPr>
          <w:p w14:paraId="31C2977C" w14:textId="4AEDC7B7" w:rsidR="006E6BBD" w:rsidRDefault="00151F4B" w:rsidP="006E6BBD">
            <w:pPr>
              <w:jc w:val="center"/>
            </w:pPr>
            <w:r>
              <w:t>Alteração nas interfaces para o padrão do ambiente profissional.</w:t>
            </w:r>
          </w:p>
        </w:tc>
      </w:tr>
      <w:tr w:rsidR="00E32D67" w14:paraId="0814B196" w14:textId="77777777" w:rsidTr="00C03F98">
        <w:trPr>
          <w:cantSplit/>
          <w:jc w:val="center"/>
        </w:trPr>
        <w:tc>
          <w:tcPr>
            <w:tcW w:w="1589" w:type="dxa"/>
          </w:tcPr>
          <w:p w14:paraId="02BCFBA6" w14:textId="08D4C7B5" w:rsidR="00E32D67" w:rsidRDefault="00E32D67" w:rsidP="006E6BBD">
            <w:pPr>
              <w:jc w:val="center"/>
            </w:pPr>
            <w:r>
              <w:t>1.2</w:t>
            </w:r>
          </w:p>
        </w:tc>
        <w:tc>
          <w:tcPr>
            <w:tcW w:w="1425" w:type="dxa"/>
            <w:vAlign w:val="bottom"/>
          </w:tcPr>
          <w:p w14:paraId="270EBCCA" w14:textId="197C7AFE" w:rsidR="00E32D67" w:rsidRDefault="00E32D67" w:rsidP="006E6BBD">
            <w:pPr>
              <w:jc w:val="center"/>
            </w:pPr>
            <w:r>
              <w:t>18/03/2020</w:t>
            </w:r>
          </w:p>
        </w:tc>
        <w:tc>
          <w:tcPr>
            <w:tcW w:w="2405" w:type="dxa"/>
            <w:vAlign w:val="center"/>
          </w:tcPr>
          <w:p w14:paraId="7B6D4EAC" w14:textId="0335C6B4" w:rsidR="00E32D67" w:rsidRDefault="00E32D67" w:rsidP="00151F4B">
            <w:pPr>
              <w:jc w:val="center"/>
            </w:pPr>
            <w:r>
              <w:t>André de Jesus</w:t>
            </w:r>
          </w:p>
        </w:tc>
        <w:tc>
          <w:tcPr>
            <w:tcW w:w="4203" w:type="dxa"/>
          </w:tcPr>
          <w:p w14:paraId="2B7023A8" w14:textId="29607787" w:rsidR="00E32D67" w:rsidRPr="00E32D67" w:rsidRDefault="00E32D67" w:rsidP="006E6BBD">
            <w:pPr>
              <w:jc w:val="center"/>
            </w:pPr>
            <w:r>
              <w:t xml:space="preserve">Alteração nas interfaces </w:t>
            </w:r>
            <w:r w:rsidRPr="00E32D67">
              <w:rPr>
                <w:b/>
                <w:bCs/>
              </w:rPr>
              <w:fldChar w:fldCharType="begin"/>
            </w:r>
            <w:r w:rsidRPr="00E32D67">
              <w:rPr>
                <w:b/>
                <w:bCs/>
              </w:rPr>
              <w:instrText xml:space="preserve"> REF _Ref26368229 \r \h </w:instrText>
            </w:r>
            <w:r w:rsidRPr="00E32D67">
              <w:rPr>
                <w:b/>
                <w:bCs/>
              </w:rPr>
            </w:r>
            <w:r>
              <w:rPr>
                <w:b/>
                <w:bCs/>
              </w:rPr>
              <w:instrText xml:space="preserve"> \* MERGEFORMAT </w:instrText>
            </w:r>
            <w:r w:rsidRPr="00E32D67">
              <w:rPr>
                <w:b/>
                <w:bCs/>
              </w:rPr>
              <w:fldChar w:fldCharType="separate"/>
            </w:r>
            <w:r w:rsidRPr="00E32D67">
              <w:rPr>
                <w:b/>
                <w:bCs/>
              </w:rPr>
              <w:t>P01</w:t>
            </w:r>
            <w:r w:rsidRPr="00E32D67"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</w:t>
            </w:r>
            <w:r w:rsidRPr="00E32D67">
              <w:rPr>
                <w:b/>
                <w:bCs/>
              </w:rPr>
              <w:fldChar w:fldCharType="begin"/>
            </w:r>
            <w:r w:rsidRPr="00E32D67">
              <w:rPr>
                <w:b/>
                <w:bCs/>
              </w:rPr>
              <w:instrText xml:space="preserve"> REF _Ref26369985 \r \h </w:instrText>
            </w:r>
            <w:r w:rsidRPr="00E32D67">
              <w:rPr>
                <w:b/>
                <w:bCs/>
              </w:rPr>
            </w:r>
            <w:r>
              <w:rPr>
                <w:b/>
                <w:bCs/>
              </w:rPr>
              <w:instrText xml:space="preserve"> \* MERGEFORMAT </w:instrText>
            </w:r>
            <w:r w:rsidRPr="00E32D67">
              <w:rPr>
                <w:b/>
                <w:bCs/>
              </w:rPr>
              <w:fldChar w:fldCharType="separate"/>
            </w:r>
            <w:r w:rsidRPr="00E32D67">
              <w:rPr>
                <w:b/>
                <w:bCs/>
              </w:rPr>
              <w:t>P02</w:t>
            </w:r>
            <w:r w:rsidRPr="00E32D67"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</w:t>
            </w:r>
            <w:r w:rsidRPr="00E32D67">
              <w:rPr>
                <w:b/>
                <w:bCs/>
              </w:rPr>
              <w:fldChar w:fldCharType="begin"/>
            </w:r>
            <w:r w:rsidRPr="00E32D67">
              <w:rPr>
                <w:b/>
                <w:bCs/>
              </w:rPr>
              <w:instrText xml:space="preserve"> REF _Ref26369986 \r \h </w:instrText>
            </w:r>
            <w:r w:rsidRPr="00E32D67">
              <w:rPr>
                <w:b/>
                <w:bCs/>
              </w:rPr>
            </w:r>
            <w:r>
              <w:rPr>
                <w:b/>
                <w:bCs/>
              </w:rPr>
              <w:instrText xml:space="preserve"> \* MERGEFORMAT </w:instrText>
            </w:r>
            <w:r w:rsidRPr="00E32D67">
              <w:rPr>
                <w:b/>
                <w:bCs/>
              </w:rPr>
              <w:fldChar w:fldCharType="separate"/>
            </w:r>
            <w:r w:rsidRPr="00E32D67">
              <w:rPr>
                <w:b/>
                <w:bCs/>
              </w:rPr>
              <w:t>P03</w:t>
            </w:r>
            <w:r w:rsidRPr="00E32D67"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</w:t>
            </w:r>
            <w:r>
              <w:t>colocando o nome da aba que pertence aquela interface. “Pedido de Impugnação</w:t>
            </w:r>
            <w:bookmarkStart w:id="4" w:name="_GoBack"/>
            <w:bookmarkEnd w:id="4"/>
            <w:r>
              <w:t>”</w:t>
            </w: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360B41F8" w14:textId="77777777" w:rsidR="00B25D0B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27726934" w:history="1">
        <w:r w:rsidR="00B25D0B" w:rsidRPr="00C744CF">
          <w:rPr>
            <w:rStyle w:val="Hyperlink"/>
            <w:noProof/>
          </w:rPr>
          <w:t>HST-035 – Acompanhar Pedido de Impugnação</w:t>
        </w:r>
        <w:r w:rsidR="00B25D0B">
          <w:rPr>
            <w:noProof/>
            <w:webHidden/>
          </w:rPr>
          <w:tab/>
        </w:r>
        <w:r w:rsidR="00B25D0B">
          <w:rPr>
            <w:noProof/>
            <w:webHidden/>
          </w:rPr>
          <w:fldChar w:fldCharType="begin"/>
        </w:r>
        <w:r w:rsidR="00B25D0B">
          <w:rPr>
            <w:noProof/>
            <w:webHidden/>
          </w:rPr>
          <w:instrText xml:space="preserve"> PAGEREF _Toc27726934 \h </w:instrText>
        </w:r>
        <w:r w:rsidR="00B25D0B">
          <w:rPr>
            <w:noProof/>
            <w:webHidden/>
          </w:rPr>
        </w:r>
        <w:r w:rsidR="00B25D0B">
          <w:rPr>
            <w:noProof/>
            <w:webHidden/>
          </w:rPr>
          <w:fldChar w:fldCharType="separate"/>
        </w:r>
        <w:r w:rsidR="00B25D0B">
          <w:rPr>
            <w:noProof/>
            <w:webHidden/>
          </w:rPr>
          <w:t>4</w:t>
        </w:r>
        <w:r w:rsidR="00B25D0B">
          <w:rPr>
            <w:noProof/>
            <w:webHidden/>
          </w:rPr>
          <w:fldChar w:fldCharType="end"/>
        </w:r>
      </w:hyperlink>
    </w:p>
    <w:p w14:paraId="68EE873B" w14:textId="77777777" w:rsidR="00B25D0B" w:rsidRDefault="0031311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7726935" w:history="1">
        <w:r w:rsidR="00B25D0B" w:rsidRPr="00C744CF">
          <w:rPr>
            <w:rStyle w:val="Hyperlink"/>
            <w:noProof/>
          </w:rPr>
          <w:t>COMO Profissional, Responsável de Chapa ou Membro da comissão</w:t>
        </w:r>
        <w:r w:rsidR="00B25D0B">
          <w:rPr>
            <w:noProof/>
            <w:webHidden/>
          </w:rPr>
          <w:tab/>
        </w:r>
        <w:r w:rsidR="00B25D0B">
          <w:rPr>
            <w:noProof/>
            <w:webHidden/>
          </w:rPr>
          <w:fldChar w:fldCharType="begin"/>
        </w:r>
        <w:r w:rsidR="00B25D0B">
          <w:rPr>
            <w:noProof/>
            <w:webHidden/>
          </w:rPr>
          <w:instrText xml:space="preserve"> PAGEREF _Toc27726935 \h </w:instrText>
        </w:r>
        <w:r w:rsidR="00B25D0B">
          <w:rPr>
            <w:noProof/>
            <w:webHidden/>
          </w:rPr>
        </w:r>
        <w:r w:rsidR="00B25D0B">
          <w:rPr>
            <w:noProof/>
            <w:webHidden/>
          </w:rPr>
          <w:fldChar w:fldCharType="separate"/>
        </w:r>
        <w:r w:rsidR="00B25D0B">
          <w:rPr>
            <w:noProof/>
            <w:webHidden/>
          </w:rPr>
          <w:t>4</w:t>
        </w:r>
        <w:r w:rsidR="00B25D0B">
          <w:rPr>
            <w:noProof/>
            <w:webHidden/>
          </w:rPr>
          <w:fldChar w:fldCharType="end"/>
        </w:r>
      </w:hyperlink>
    </w:p>
    <w:p w14:paraId="21C6CEDB" w14:textId="77777777" w:rsidR="00B25D0B" w:rsidRDefault="0031311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7726936" w:history="1">
        <w:r w:rsidR="00B25D0B" w:rsidRPr="00C744CF">
          <w:rPr>
            <w:rStyle w:val="Hyperlink"/>
            <w:noProof/>
          </w:rPr>
          <w:t>QUERO acompanhar pedidos de impugnação</w:t>
        </w:r>
        <w:r w:rsidR="00B25D0B">
          <w:rPr>
            <w:noProof/>
            <w:webHidden/>
          </w:rPr>
          <w:tab/>
        </w:r>
        <w:r w:rsidR="00B25D0B">
          <w:rPr>
            <w:noProof/>
            <w:webHidden/>
          </w:rPr>
          <w:fldChar w:fldCharType="begin"/>
        </w:r>
        <w:r w:rsidR="00B25D0B">
          <w:rPr>
            <w:noProof/>
            <w:webHidden/>
          </w:rPr>
          <w:instrText xml:space="preserve"> PAGEREF _Toc27726936 \h </w:instrText>
        </w:r>
        <w:r w:rsidR="00B25D0B">
          <w:rPr>
            <w:noProof/>
            <w:webHidden/>
          </w:rPr>
        </w:r>
        <w:r w:rsidR="00B25D0B">
          <w:rPr>
            <w:noProof/>
            <w:webHidden/>
          </w:rPr>
          <w:fldChar w:fldCharType="separate"/>
        </w:r>
        <w:r w:rsidR="00B25D0B">
          <w:rPr>
            <w:noProof/>
            <w:webHidden/>
          </w:rPr>
          <w:t>4</w:t>
        </w:r>
        <w:r w:rsidR="00B25D0B">
          <w:rPr>
            <w:noProof/>
            <w:webHidden/>
          </w:rPr>
          <w:fldChar w:fldCharType="end"/>
        </w:r>
      </w:hyperlink>
    </w:p>
    <w:p w14:paraId="62FA7B07" w14:textId="77777777" w:rsidR="00B25D0B" w:rsidRDefault="0031311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7726937" w:history="1">
        <w:r w:rsidR="00B25D0B" w:rsidRPr="00C744CF">
          <w:rPr>
            <w:rStyle w:val="Hyperlink"/>
            <w:noProof/>
          </w:rPr>
          <w:t>PARA me manter atualizado das informações do pedido</w:t>
        </w:r>
        <w:r w:rsidR="00B25D0B">
          <w:rPr>
            <w:noProof/>
            <w:webHidden/>
          </w:rPr>
          <w:tab/>
        </w:r>
        <w:r w:rsidR="00B25D0B">
          <w:rPr>
            <w:noProof/>
            <w:webHidden/>
          </w:rPr>
          <w:fldChar w:fldCharType="begin"/>
        </w:r>
        <w:r w:rsidR="00B25D0B">
          <w:rPr>
            <w:noProof/>
            <w:webHidden/>
          </w:rPr>
          <w:instrText xml:space="preserve"> PAGEREF _Toc27726937 \h </w:instrText>
        </w:r>
        <w:r w:rsidR="00B25D0B">
          <w:rPr>
            <w:noProof/>
            <w:webHidden/>
          </w:rPr>
        </w:r>
        <w:r w:rsidR="00B25D0B">
          <w:rPr>
            <w:noProof/>
            <w:webHidden/>
          </w:rPr>
          <w:fldChar w:fldCharType="separate"/>
        </w:r>
        <w:r w:rsidR="00B25D0B">
          <w:rPr>
            <w:noProof/>
            <w:webHidden/>
          </w:rPr>
          <w:t>4</w:t>
        </w:r>
        <w:r w:rsidR="00B25D0B">
          <w:rPr>
            <w:noProof/>
            <w:webHidden/>
          </w:rPr>
          <w:fldChar w:fldCharType="end"/>
        </w:r>
      </w:hyperlink>
    </w:p>
    <w:p w14:paraId="3E4EA2B8" w14:textId="77777777" w:rsidR="00B25D0B" w:rsidRDefault="0031311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7726938" w:history="1">
        <w:r w:rsidR="00B25D0B" w:rsidRPr="00C744CF">
          <w:rPr>
            <w:rStyle w:val="Hyperlink"/>
            <w:noProof/>
          </w:rPr>
          <w:t>PROTÓTIPO</w:t>
        </w:r>
        <w:r w:rsidR="00B25D0B">
          <w:rPr>
            <w:noProof/>
            <w:webHidden/>
          </w:rPr>
          <w:tab/>
        </w:r>
        <w:r w:rsidR="00B25D0B">
          <w:rPr>
            <w:noProof/>
            <w:webHidden/>
          </w:rPr>
          <w:fldChar w:fldCharType="begin"/>
        </w:r>
        <w:r w:rsidR="00B25D0B">
          <w:rPr>
            <w:noProof/>
            <w:webHidden/>
          </w:rPr>
          <w:instrText xml:space="preserve"> PAGEREF _Toc27726938 \h </w:instrText>
        </w:r>
        <w:r w:rsidR="00B25D0B">
          <w:rPr>
            <w:noProof/>
            <w:webHidden/>
          </w:rPr>
        </w:r>
        <w:r w:rsidR="00B25D0B">
          <w:rPr>
            <w:noProof/>
            <w:webHidden/>
          </w:rPr>
          <w:fldChar w:fldCharType="separate"/>
        </w:r>
        <w:r w:rsidR="00B25D0B">
          <w:rPr>
            <w:noProof/>
            <w:webHidden/>
          </w:rPr>
          <w:t>4</w:t>
        </w:r>
        <w:r w:rsidR="00B25D0B">
          <w:rPr>
            <w:noProof/>
            <w:webHidden/>
          </w:rPr>
          <w:fldChar w:fldCharType="end"/>
        </w:r>
      </w:hyperlink>
    </w:p>
    <w:p w14:paraId="69C54B40" w14:textId="77777777" w:rsidR="00B25D0B" w:rsidRDefault="0031311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7726939" w:history="1">
        <w:r w:rsidR="00B25D0B" w:rsidRPr="00C744CF">
          <w:rPr>
            <w:rStyle w:val="Hyperlink"/>
            <w:noProof/>
          </w:rPr>
          <w:t>CRITÉRIOS DE ACEITE</w:t>
        </w:r>
        <w:r w:rsidR="00B25D0B">
          <w:rPr>
            <w:noProof/>
            <w:webHidden/>
          </w:rPr>
          <w:tab/>
        </w:r>
        <w:r w:rsidR="00B25D0B">
          <w:rPr>
            <w:noProof/>
            <w:webHidden/>
          </w:rPr>
          <w:fldChar w:fldCharType="begin"/>
        </w:r>
        <w:r w:rsidR="00B25D0B">
          <w:rPr>
            <w:noProof/>
            <w:webHidden/>
          </w:rPr>
          <w:instrText xml:space="preserve"> PAGEREF _Toc27726939 \h </w:instrText>
        </w:r>
        <w:r w:rsidR="00B25D0B">
          <w:rPr>
            <w:noProof/>
            <w:webHidden/>
          </w:rPr>
        </w:r>
        <w:r w:rsidR="00B25D0B">
          <w:rPr>
            <w:noProof/>
            <w:webHidden/>
          </w:rPr>
          <w:fldChar w:fldCharType="separate"/>
        </w:r>
        <w:r w:rsidR="00B25D0B">
          <w:rPr>
            <w:noProof/>
            <w:webHidden/>
          </w:rPr>
          <w:t>7</w:t>
        </w:r>
        <w:r w:rsidR="00B25D0B">
          <w:rPr>
            <w:noProof/>
            <w:webHidden/>
          </w:rPr>
          <w:fldChar w:fldCharType="end"/>
        </w:r>
      </w:hyperlink>
    </w:p>
    <w:p w14:paraId="50E4D15B" w14:textId="77777777" w:rsidR="00B25D0B" w:rsidRDefault="0031311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7726940" w:history="1">
        <w:r w:rsidR="00B25D0B" w:rsidRPr="00C744CF">
          <w:rPr>
            <w:rStyle w:val="Hyperlink"/>
            <w:noProof/>
          </w:rPr>
          <w:t>MENSAGENS</w:t>
        </w:r>
        <w:r w:rsidR="00B25D0B">
          <w:rPr>
            <w:noProof/>
            <w:webHidden/>
          </w:rPr>
          <w:tab/>
        </w:r>
        <w:r w:rsidR="00B25D0B">
          <w:rPr>
            <w:noProof/>
            <w:webHidden/>
          </w:rPr>
          <w:fldChar w:fldCharType="begin"/>
        </w:r>
        <w:r w:rsidR="00B25D0B">
          <w:rPr>
            <w:noProof/>
            <w:webHidden/>
          </w:rPr>
          <w:instrText xml:space="preserve"> PAGEREF _Toc27726940 \h </w:instrText>
        </w:r>
        <w:r w:rsidR="00B25D0B">
          <w:rPr>
            <w:noProof/>
            <w:webHidden/>
          </w:rPr>
        </w:r>
        <w:r w:rsidR="00B25D0B">
          <w:rPr>
            <w:noProof/>
            <w:webHidden/>
          </w:rPr>
          <w:fldChar w:fldCharType="separate"/>
        </w:r>
        <w:r w:rsidR="00B25D0B">
          <w:rPr>
            <w:noProof/>
            <w:webHidden/>
          </w:rPr>
          <w:t>8</w:t>
        </w:r>
        <w:r w:rsidR="00B25D0B">
          <w:rPr>
            <w:noProof/>
            <w:webHidden/>
          </w:rPr>
          <w:fldChar w:fldCharType="end"/>
        </w:r>
      </w:hyperlink>
    </w:p>
    <w:p w14:paraId="75407A9B" w14:textId="77777777" w:rsidR="00B25D0B" w:rsidRDefault="0031311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7726941" w:history="1">
        <w:r w:rsidR="00B25D0B" w:rsidRPr="00C744CF">
          <w:rPr>
            <w:rStyle w:val="Hyperlink"/>
            <w:noProof/>
          </w:rPr>
          <w:t>INFORMAÇÕES COMPLEMENTARES</w:t>
        </w:r>
        <w:r w:rsidR="00B25D0B">
          <w:rPr>
            <w:noProof/>
            <w:webHidden/>
          </w:rPr>
          <w:tab/>
        </w:r>
        <w:r w:rsidR="00B25D0B">
          <w:rPr>
            <w:noProof/>
            <w:webHidden/>
          </w:rPr>
          <w:fldChar w:fldCharType="begin"/>
        </w:r>
        <w:r w:rsidR="00B25D0B">
          <w:rPr>
            <w:noProof/>
            <w:webHidden/>
          </w:rPr>
          <w:instrText xml:space="preserve"> PAGEREF _Toc27726941 \h </w:instrText>
        </w:r>
        <w:r w:rsidR="00B25D0B">
          <w:rPr>
            <w:noProof/>
            <w:webHidden/>
          </w:rPr>
        </w:r>
        <w:r w:rsidR="00B25D0B">
          <w:rPr>
            <w:noProof/>
            <w:webHidden/>
          </w:rPr>
          <w:fldChar w:fldCharType="separate"/>
        </w:r>
        <w:r w:rsidR="00B25D0B">
          <w:rPr>
            <w:noProof/>
            <w:webHidden/>
          </w:rPr>
          <w:t>8</w:t>
        </w:r>
        <w:r w:rsidR="00B25D0B"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2A80B0C8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5" w:name="_Toc27726934"/>
      <w:r w:rsidR="008838E8">
        <w:lastRenderedPageBreak/>
        <w:t>HST-035</w:t>
      </w:r>
      <w:r w:rsidR="00D175C7">
        <w:t xml:space="preserve"> –</w:t>
      </w:r>
      <w:r w:rsidR="008838E8">
        <w:t xml:space="preserve"> Acompanhar</w:t>
      </w:r>
      <w:r w:rsidR="00DE50A5">
        <w:t xml:space="preserve"> Pedido de Impugnação</w:t>
      </w:r>
      <w:bookmarkEnd w:id="5"/>
    </w:p>
    <w:p w14:paraId="37D34CD1" w14:textId="4C17BDD6" w:rsidR="002B1554" w:rsidRPr="000628DE" w:rsidRDefault="00CE176F" w:rsidP="00C64B05">
      <w:pPr>
        <w:pStyle w:val="Ttulo2"/>
        <w:numPr>
          <w:ilvl w:val="0"/>
          <w:numId w:val="0"/>
        </w:numPr>
      </w:pPr>
      <w:bookmarkStart w:id="6" w:name="_Toc27726935"/>
      <w:r w:rsidRPr="000628DE">
        <w:t>COMO</w:t>
      </w:r>
      <w:r w:rsidR="00C64B05" w:rsidRPr="000628DE">
        <w:t xml:space="preserve"> </w:t>
      </w:r>
      <w:r w:rsidR="008838E8">
        <w:rPr>
          <w:b w:val="0"/>
        </w:rPr>
        <w:t>Profissional, Responsável de Chapa ou Membro da comissão</w:t>
      </w:r>
      <w:bookmarkEnd w:id="6"/>
    </w:p>
    <w:p w14:paraId="4036BB8D" w14:textId="51F07C63" w:rsidR="00CE176F" w:rsidRPr="000628DE" w:rsidRDefault="00CE176F" w:rsidP="005A4527">
      <w:pPr>
        <w:pStyle w:val="Ttulo2"/>
        <w:numPr>
          <w:ilvl w:val="0"/>
          <w:numId w:val="0"/>
        </w:numPr>
      </w:pPr>
      <w:bookmarkStart w:id="7" w:name="_Toc27726936"/>
      <w:r w:rsidRPr="000628DE">
        <w:t>QUERO</w:t>
      </w:r>
      <w:r w:rsidR="005A4527" w:rsidRPr="000628DE">
        <w:t xml:space="preserve"> </w:t>
      </w:r>
      <w:r w:rsidR="008838E8">
        <w:rPr>
          <w:b w:val="0"/>
        </w:rPr>
        <w:t xml:space="preserve">acompanhar </w:t>
      </w:r>
      <w:r w:rsidR="00DE50A5">
        <w:rPr>
          <w:b w:val="0"/>
        </w:rPr>
        <w:t>pedido</w:t>
      </w:r>
      <w:r w:rsidR="008838E8">
        <w:rPr>
          <w:b w:val="0"/>
        </w:rPr>
        <w:t>s</w:t>
      </w:r>
      <w:r w:rsidR="00DE50A5">
        <w:rPr>
          <w:b w:val="0"/>
        </w:rPr>
        <w:t xml:space="preserve"> de impugnação</w:t>
      </w:r>
      <w:bookmarkEnd w:id="7"/>
    </w:p>
    <w:p w14:paraId="38E7497A" w14:textId="0404925E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8" w:name="_Toc27726937"/>
      <w:r w:rsidRPr="000628DE">
        <w:t>PARA</w:t>
      </w:r>
      <w:r w:rsidR="005A4527" w:rsidRPr="000628DE">
        <w:t xml:space="preserve"> </w:t>
      </w:r>
      <w:r w:rsidR="008838E8">
        <w:rPr>
          <w:b w:val="0"/>
        </w:rPr>
        <w:t>me manter atualizado d</w:t>
      </w:r>
      <w:r w:rsidR="00BE3F2E">
        <w:rPr>
          <w:b w:val="0"/>
        </w:rPr>
        <w:t>as informações do pedido</w:t>
      </w:r>
      <w:bookmarkEnd w:id="8"/>
    </w:p>
    <w:p w14:paraId="0334364E" w14:textId="4F02E639" w:rsidR="00353CEF" w:rsidRDefault="007569F0" w:rsidP="00BE3F2E">
      <w:pPr>
        <w:pStyle w:val="Ttulo2"/>
        <w:numPr>
          <w:ilvl w:val="0"/>
          <w:numId w:val="0"/>
        </w:numPr>
      </w:pPr>
      <w:bookmarkStart w:id="9" w:name="_Toc7509864"/>
      <w:bookmarkStart w:id="10" w:name="_Toc27726938"/>
      <w:r>
        <w:t>PROTÓTIPO</w:t>
      </w:r>
      <w:bookmarkEnd w:id="9"/>
      <w:bookmarkEnd w:id="10"/>
    </w:p>
    <w:p w14:paraId="22840805" w14:textId="77777777" w:rsidR="00BB7917" w:rsidRDefault="00BB7917" w:rsidP="00BB7917">
      <w:pPr>
        <w:pStyle w:val="EstiloPrototipo3"/>
      </w:pPr>
    </w:p>
    <w:p w14:paraId="7A02E9C5" w14:textId="59F06299" w:rsidR="009B5756" w:rsidRDefault="00B769D4" w:rsidP="003F08D5">
      <w:pPr>
        <w:pStyle w:val="EstiloPrototipo3"/>
        <w:numPr>
          <w:ilvl w:val="0"/>
          <w:numId w:val="3"/>
        </w:numPr>
      </w:pPr>
      <w:bookmarkStart w:id="11" w:name="_Ref26368229"/>
      <w:r>
        <w:t>Pedidos de Impugnação por estado</w:t>
      </w:r>
      <w:r w:rsidR="009B5756">
        <w:t>:</w:t>
      </w:r>
      <w:bookmarkEnd w:id="11"/>
    </w:p>
    <w:p w14:paraId="05EE9FDB" w14:textId="38FC8E5F" w:rsidR="00981360" w:rsidRDefault="00DA3E17" w:rsidP="00D1699F">
      <w:pPr>
        <w:pStyle w:val="EstiloPrototipo3"/>
      </w:pPr>
      <w:r>
        <w:rPr>
          <w:noProof/>
        </w:rPr>
        <w:drawing>
          <wp:inline distT="0" distB="0" distL="0" distR="0" wp14:anchorId="278AEB3B" wp14:editId="5F695F88">
            <wp:extent cx="5760085" cy="456882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56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739CD" w14:textId="77777777" w:rsidR="00981360" w:rsidRDefault="00981360" w:rsidP="00981360">
      <w:pPr>
        <w:pStyle w:val="EstiloPrototipo3"/>
      </w:pPr>
    </w:p>
    <w:p w14:paraId="32D563FC" w14:textId="12E7695B" w:rsidR="009B5756" w:rsidRDefault="00B769D4" w:rsidP="003F08D5">
      <w:pPr>
        <w:pStyle w:val="EstiloPrototipo3"/>
        <w:numPr>
          <w:ilvl w:val="0"/>
          <w:numId w:val="3"/>
        </w:numPr>
      </w:pPr>
      <w:bookmarkStart w:id="12" w:name="_Ref26369985"/>
      <w:r>
        <w:t>Grid dos pedidos de impugnação</w:t>
      </w:r>
      <w:r w:rsidR="009B5756">
        <w:t>:</w:t>
      </w:r>
      <w:bookmarkEnd w:id="12"/>
    </w:p>
    <w:p w14:paraId="5F96AF71" w14:textId="49DD7B1D" w:rsidR="009B5756" w:rsidRDefault="00AE0711" w:rsidP="00142DD4">
      <w:pPr>
        <w:pStyle w:val="EstiloPrototipo3"/>
      </w:pPr>
      <w:r>
        <w:rPr>
          <w:noProof/>
        </w:rPr>
        <w:lastRenderedPageBreak/>
        <w:drawing>
          <wp:inline distT="0" distB="0" distL="0" distR="0" wp14:anchorId="71B148D1" wp14:editId="731833DB">
            <wp:extent cx="5760085" cy="372491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72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45DFD" w14:textId="3C73C62F" w:rsidR="00BB7917" w:rsidRDefault="00BB7917" w:rsidP="00F06A3D">
      <w:pPr>
        <w:pStyle w:val="EstiloPrototipo3"/>
      </w:pPr>
    </w:p>
    <w:p w14:paraId="2544EB3B" w14:textId="0386BE28" w:rsidR="00F06A3D" w:rsidRDefault="00B769D4" w:rsidP="003F08D5">
      <w:pPr>
        <w:pStyle w:val="EstiloPrototipo3"/>
        <w:numPr>
          <w:ilvl w:val="0"/>
          <w:numId w:val="3"/>
        </w:numPr>
      </w:pPr>
      <w:bookmarkStart w:id="13" w:name="_Ref26369986"/>
      <w:r>
        <w:t>Visualizar</w:t>
      </w:r>
      <w:r w:rsidR="00492E0E">
        <w:t xml:space="preserve"> </w:t>
      </w:r>
      <w:r w:rsidR="00B25D0B">
        <w:t xml:space="preserve">- </w:t>
      </w:r>
      <w:r w:rsidR="00492E0E">
        <w:t>Pedido de Impugnação:</w:t>
      </w:r>
      <w:bookmarkEnd w:id="13"/>
    </w:p>
    <w:p w14:paraId="31202B79" w14:textId="6B02E1CA" w:rsidR="00A66BD6" w:rsidRDefault="00A66BD6" w:rsidP="00A66BD6">
      <w:pPr>
        <w:pStyle w:val="EstiloPrototipo3"/>
        <w:ind w:left="360"/>
      </w:pPr>
    </w:p>
    <w:p w14:paraId="02F07FFD" w14:textId="49845EC1" w:rsidR="00A03744" w:rsidRDefault="00B5568A" w:rsidP="00A66BD6">
      <w:pPr>
        <w:pStyle w:val="EstiloPrototipo3"/>
        <w:ind w:left="360"/>
      </w:pPr>
      <w:r>
        <w:rPr>
          <w:noProof/>
        </w:rPr>
        <w:lastRenderedPageBreak/>
        <w:drawing>
          <wp:inline distT="0" distB="0" distL="0" distR="0" wp14:anchorId="6D9AB0B3" wp14:editId="3B622C16">
            <wp:extent cx="3997842" cy="7586003"/>
            <wp:effectExtent l="0" t="0" r="317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008" cy="759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27B21" w14:textId="1695250B" w:rsidR="00274559" w:rsidRDefault="00274559" w:rsidP="00A66BD6">
      <w:pPr>
        <w:pStyle w:val="EstiloPrototipo3"/>
        <w:ind w:left="360"/>
      </w:pPr>
    </w:p>
    <w:p w14:paraId="6339BA2E" w14:textId="645B64EB" w:rsidR="00B25D0B" w:rsidRDefault="00B25D0B" w:rsidP="003F08D5">
      <w:pPr>
        <w:pStyle w:val="EstiloPrototipo3"/>
        <w:numPr>
          <w:ilvl w:val="0"/>
          <w:numId w:val="3"/>
        </w:numPr>
      </w:pPr>
      <w:r>
        <w:t>Visualizar - Defesa</w:t>
      </w:r>
    </w:p>
    <w:p w14:paraId="0513F3E1" w14:textId="54EB81FB" w:rsidR="00353CEF" w:rsidRDefault="00A03744" w:rsidP="00D1699F">
      <w:pPr>
        <w:pStyle w:val="EstiloPrototipo3"/>
      </w:pPr>
      <w:r>
        <w:rPr>
          <w:noProof/>
        </w:rPr>
        <w:lastRenderedPageBreak/>
        <w:drawing>
          <wp:inline distT="0" distB="0" distL="0" distR="0" wp14:anchorId="69E65DC3" wp14:editId="38DAC0C1">
            <wp:extent cx="5822830" cy="4643628"/>
            <wp:effectExtent l="0" t="0" r="6985" b="508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2836" cy="465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89BE" w14:textId="77777777" w:rsidR="00D1699F" w:rsidRDefault="00D1699F" w:rsidP="00D1699F">
      <w:pPr>
        <w:pStyle w:val="EstiloPrototipo3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2154"/>
        <w:gridCol w:w="1276"/>
        <w:gridCol w:w="708"/>
        <w:gridCol w:w="751"/>
        <w:gridCol w:w="926"/>
        <w:gridCol w:w="2855"/>
      </w:tblGrid>
      <w:tr w:rsidR="00BA4DD5" w:rsidRPr="00E976B5" w14:paraId="77A0518F" w14:textId="77777777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41F53934" w14:textId="32FCDEF2" w:rsidR="00BA4DD5" w:rsidRPr="00E976B5" w:rsidRDefault="005834A3" w:rsidP="00C16430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Grid – Pedidos de Impugnação por estado</w:t>
            </w:r>
            <w:r w:rsidR="00080B9D">
              <w:rPr>
                <w:sz w:val="24"/>
                <w:szCs w:val="24"/>
              </w:rPr>
              <w:t xml:space="preserve">/IES </w:t>
            </w:r>
            <w:r w:rsidR="00080B9D">
              <w:rPr>
                <w:sz w:val="24"/>
                <w:szCs w:val="24"/>
              </w:rPr>
              <w:fldChar w:fldCharType="begin"/>
            </w:r>
            <w:r w:rsidR="00080B9D">
              <w:rPr>
                <w:sz w:val="24"/>
                <w:szCs w:val="24"/>
              </w:rPr>
              <w:instrText xml:space="preserve"> REF _Ref26368229 \r \h </w:instrText>
            </w:r>
            <w:r w:rsidR="00080B9D">
              <w:rPr>
                <w:sz w:val="24"/>
                <w:szCs w:val="24"/>
              </w:rPr>
            </w:r>
            <w:r w:rsidR="00080B9D">
              <w:rPr>
                <w:sz w:val="24"/>
                <w:szCs w:val="24"/>
              </w:rPr>
              <w:fldChar w:fldCharType="separate"/>
            </w:r>
            <w:r w:rsidR="00080B9D">
              <w:rPr>
                <w:sz w:val="24"/>
                <w:szCs w:val="24"/>
              </w:rPr>
              <w:t>P01</w:t>
            </w:r>
            <w:r w:rsidR="00080B9D">
              <w:rPr>
                <w:sz w:val="24"/>
                <w:szCs w:val="24"/>
              </w:rPr>
              <w:fldChar w:fldCharType="end"/>
            </w:r>
          </w:p>
        </w:tc>
      </w:tr>
      <w:tr w:rsidR="00BA4DD5" w:rsidRPr="005D2A67" w14:paraId="6822E338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5C65DAB3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shd w:val="clear" w:color="auto" w:fill="B3B3B3"/>
          </w:tcPr>
          <w:p w14:paraId="4A83F9B1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440ECE06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shd w:val="clear" w:color="auto" w:fill="B3B3B3"/>
          </w:tcPr>
          <w:p w14:paraId="070284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shd w:val="clear" w:color="auto" w:fill="B3B3B3"/>
          </w:tcPr>
          <w:p w14:paraId="06902E88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6455C2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4901E109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BA4DD5" w:rsidRPr="00017568" w14:paraId="06FFE33C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6DD70FB" w14:textId="5E07CB3C" w:rsidR="00BA4DD5" w:rsidRPr="009B42E9" w:rsidRDefault="00BA4DD5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08443C02" w14:textId="44A84CDC" w:rsidR="00BA4DD5" w:rsidRDefault="005834A3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Estado</w:t>
            </w:r>
          </w:p>
        </w:tc>
        <w:tc>
          <w:tcPr>
            <w:tcW w:w="1276" w:type="dxa"/>
          </w:tcPr>
          <w:p w14:paraId="3CBEBEA4" w14:textId="6CB71EAF" w:rsidR="00BA4DD5" w:rsidRPr="00F23DF4" w:rsidRDefault="005B325E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Estado do pedido de impugnação</w:t>
            </w:r>
          </w:p>
        </w:tc>
        <w:tc>
          <w:tcPr>
            <w:tcW w:w="708" w:type="dxa"/>
          </w:tcPr>
          <w:p w14:paraId="7EEFA2A5" w14:textId="35747904" w:rsidR="00BA4DD5" w:rsidRPr="00410002" w:rsidRDefault="005B325E" w:rsidP="0041000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4B68677E" w14:textId="4743C87D" w:rsidR="00BA4DD5" w:rsidRPr="00F23DF4" w:rsidRDefault="005B325E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7F5723E9" w14:textId="0E6F44D2" w:rsidR="00BA4DD5" w:rsidRPr="00F23DF4" w:rsidRDefault="005B325E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3CA64A69" w14:textId="77777777" w:rsidR="009261BC" w:rsidRDefault="005B325E" w:rsidP="003F08D5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valor “CE/UF”. O sistema deve exibir a UF do quantitativo de pedidos de impugnação ou o valor “IES” para os pedidos de impugnação de chapa de instituição de ensino superior;</w:t>
            </w:r>
          </w:p>
          <w:p w14:paraId="4D09AB5D" w14:textId="06FA21DD" w:rsidR="002A4B20" w:rsidRPr="009261BC" w:rsidRDefault="002A4B20" w:rsidP="003F08D5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exibir o quantitativo total de pedidos de impugnação</w:t>
            </w:r>
            <w:r w:rsidR="0050739C">
              <w:rPr>
                <w:sz w:val="18"/>
                <w:szCs w:val="18"/>
              </w:rPr>
              <w:t xml:space="preserve"> ativos</w:t>
            </w:r>
            <w:r>
              <w:rPr>
                <w:sz w:val="18"/>
                <w:szCs w:val="18"/>
              </w:rPr>
              <w:t xml:space="preserve"> por estado, do processo eleitoral vigente</w:t>
            </w:r>
            <w:r w:rsidR="00397C99">
              <w:rPr>
                <w:sz w:val="18"/>
                <w:szCs w:val="18"/>
              </w:rPr>
              <w:t>.</w:t>
            </w:r>
          </w:p>
        </w:tc>
      </w:tr>
      <w:tr w:rsidR="00410002" w:rsidRPr="00017568" w14:paraId="48790555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A16B73A" w14:textId="3074BEA8" w:rsidR="00410002" w:rsidRPr="009B42E9" w:rsidRDefault="00410002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14801233" w14:textId="1ACFAF5D" w:rsidR="00410002" w:rsidRDefault="005834A3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Quantidade de Pedidos de Impugnação</w:t>
            </w:r>
          </w:p>
        </w:tc>
        <w:tc>
          <w:tcPr>
            <w:tcW w:w="1276" w:type="dxa"/>
          </w:tcPr>
          <w:p w14:paraId="1046F81C" w14:textId="1AFC205F" w:rsidR="00410002" w:rsidRDefault="00397C99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Total de pedidos de impugnação para o estado</w:t>
            </w:r>
          </w:p>
        </w:tc>
        <w:tc>
          <w:tcPr>
            <w:tcW w:w="708" w:type="dxa"/>
          </w:tcPr>
          <w:p w14:paraId="0DA90BE3" w14:textId="26ABD2DA" w:rsidR="00410002" w:rsidRDefault="00397C99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2939C268" w14:textId="562EE412" w:rsidR="00410002" w:rsidRDefault="00397C99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926" w:type="dxa"/>
          </w:tcPr>
          <w:p w14:paraId="27E3D970" w14:textId="5FF06E50" w:rsidR="00410002" w:rsidRDefault="00397C99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B19665E" w14:textId="0AAA2B1F" w:rsidR="00410002" w:rsidRPr="002D561C" w:rsidRDefault="00397C99" w:rsidP="003F08D5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Totaliza a quantidade de pedidos de impugnação </w:t>
            </w:r>
            <w:r w:rsidR="0050739C">
              <w:rPr>
                <w:sz w:val="18"/>
                <w:szCs w:val="18"/>
              </w:rPr>
              <w:t xml:space="preserve">ativos </w:t>
            </w:r>
            <w:r>
              <w:rPr>
                <w:sz w:val="18"/>
                <w:szCs w:val="18"/>
              </w:rPr>
              <w:t xml:space="preserve">para </w:t>
            </w:r>
            <w:r w:rsidR="0050739C">
              <w:rPr>
                <w:sz w:val="18"/>
                <w:szCs w:val="18"/>
              </w:rPr>
              <w:t xml:space="preserve">o </w:t>
            </w:r>
            <w:r>
              <w:rPr>
                <w:sz w:val="18"/>
                <w:szCs w:val="18"/>
              </w:rPr>
              <w:t>estado no processo eleitoral vigente.</w:t>
            </w:r>
          </w:p>
        </w:tc>
      </w:tr>
      <w:tr w:rsidR="002437BE" w:rsidRPr="00017568" w14:paraId="4F1601F9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1144A54" w14:textId="77777777" w:rsidR="002437BE" w:rsidRPr="009B42E9" w:rsidRDefault="002437BE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32746876" w14:textId="08F553EF" w:rsidR="002437BE" w:rsidRDefault="005834A3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Ação</w:t>
            </w:r>
          </w:p>
        </w:tc>
        <w:tc>
          <w:tcPr>
            <w:tcW w:w="1276" w:type="dxa"/>
          </w:tcPr>
          <w:p w14:paraId="36D838BB" w14:textId="2413DE73" w:rsidR="002437BE" w:rsidRDefault="00397C99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Coluna de ações</w:t>
            </w:r>
          </w:p>
        </w:tc>
        <w:tc>
          <w:tcPr>
            <w:tcW w:w="708" w:type="dxa"/>
          </w:tcPr>
          <w:p w14:paraId="20052AD0" w14:textId="2949A823" w:rsidR="002437BE" w:rsidRDefault="00397C99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751" w:type="dxa"/>
          </w:tcPr>
          <w:p w14:paraId="01482EFB" w14:textId="09C40FB3" w:rsidR="002437BE" w:rsidRDefault="00397C99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93EF640" w14:textId="419AF65B" w:rsidR="002437BE" w:rsidRDefault="00397C99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F79CF65" w14:textId="67CFAFEB" w:rsidR="002437BE" w:rsidRPr="002D561C" w:rsidRDefault="00397C99" w:rsidP="003F08D5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 ação “Visualizar”.</w:t>
            </w:r>
          </w:p>
        </w:tc>
      </w:tr>
      <w:tr w:rsidR="00016C1D" w:rsidRPr="00017568" w14:paraId="40EF61B3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4A799FB2" w14:textId="77777777" w:rsidR="00016C1D" w:rsidRPr="009B42E9" w:rsidRDefault="00016C1D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36F0478E" w14:textId="0F63766B" w:rsidR="00016C1D" w:rsidRDefault="00016C1D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Total de Pedidos de Impugnação</w:t>
            </w:r>
          </w:p>
        </w:tc>
        <w:tc>
          <w:tcPr>
            <w:tcW w:w="1276" w:type="dxa"/>
          </w:tcPr>
          <w:p w14:paraId="3AF5EEE6" w14:textId="06224A2B" w:rsidR="00016C1D" w:rsidRDefault="00016C1D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Exibe o total de pedidos de todos os estados e IES</w:t>
            </w:r>
          </w:p>
        </w:tc>
        <w:tc>
          <w:tcPr>
            <w:tcW w:w="708" w:type="dxa"/>
          </w:tcPr>
          <w:p w14:paraId="07DABF01" w14:textId="1E874D79" w:rsidR="00016C1D" w:rsidRDefault="00016C1D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6DDE4DD8" w14:textId="00CC5173" w:rsidR="00016C1D" w:rsidRDefault="00016C1D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926" w:type="dxa"/>
          </w:tcPr>
          <w:p w14:paraId="045D586D" w14:textId="395D652C" w:rsidR="00016C1D" w:rsidRDefault="00016C1D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C15F1F1" w14:textId="12F2E053" w:rsidR="00016C1D" w:rsidRDefault="00016C1D" w:rsidP="003F08D5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dos valores exibidos na coluna “Quantidade de Pedidos de Impugnação”.</w:t>
            </w:r>
          </w:p>
        </w:tc>
      </w:tr>
      <w:tr w:rsidR="00080B9D" w:rsidRPr="00E976B5" w14:paraId="1E50885F" w14:textId="77777777" w:rsidTr="00080B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1519EAC7" w14:textId="509BC257" w:rsidR="00080B9D" w:rsidRPr="00E976B5" w:rsidRDefault="00080B9D" w:rsidP="00080B9D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 xml:space="preserve">Grid – Pedidos de Impugnação do estado/IES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REF _Ref26369985 \r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P02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080B9D" w:rsidRPr="005D2A67" w14:paraId="42A28DB4" w14:textId="77777777" w:rsidTr="00080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128C6135" w14:textId="77777777" w:rsidR="00080B9D" w:rsidRPr="005D2A67" w:rsidRDefault="00080B9D" w:rsidP="00080B9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shd w:val="clear" w:color="auto" w:fill="B3B3B3"/>
          </w:tcPr>
          <w:p w14:paraId="2E79E6AD" w14:textId="77777777" w:rsidR="00080B9D" w:rsidRPr="005D2A67" w:rsidRDefault="00080B9D" w:rsidP="00080B9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15934C13" w14:textId="77777777" w:rsidR="00080B9D" w:rsidRPr="005D2A67" w:rsidRDefault="00080B9D" w:rsidP="00080B9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shd w:val="clear" w:color="auto" w:fill="B3B3B3"/>
          </w:tcPr>
          <w:p w14:paraId="4EDA247B" w14:textId="77777777" w:rsidR="00080B9D" w:rsidRPr="005D2A67" w:rsidRDefault="00080B9D" w:rsidP="00080B9D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shd w:val="clear" w:color="auto" w:fill="B3B3B3"/>
          </w:tcPr>
          <w:p w14:paraId="21B669A3" w14:textId="77777777" w:rsidR="00080B9D" w:rsidRPr="005D2A67" w:rsidRDefault="00080B9D" w:rsidP="00080B9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6DFF5BB8" w14:textId="77777777" w:rsidR="00080B9D" w:rsidRPr="005D2A67" w:rsidRDefault="00080B9D" w:rsidP="00080B9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786E82F3" w14:textId="77777777" w:rsidR="00080B9D" w:rsidRPr="005D2A67" w:rsidRDefault="00080B9D" w:rsidP="00080B9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E10ED5" w:rsidRPr="00017568" w14:paraId="3ECFACD5" w14:textId="77777777" w:rsidTr="00080B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3011BD8" w14:textId="77777777" w:rsidR="00E10ED5" w:rsidRPr="009B42E9" w:rsidRDefault="00E10ED5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0C9631CC" w14:textId="14FD25E6" w:rsidR="00E10ED5" w:rsidRDefault="00E10ED5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Buscar</w:t>
            </w:r>
          </w:p>
        </w:tc>
        <w:tc>
          <w:tcPr>
            <w:tcW w:w="1276" w:type="dxa"/>
          </w:tcPr>
          <w:p w14:paraId="79010A31" w14:textId="54D23009" w:rsidR="00E10ED5" w:rsidRDefault="00E10ED5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 de filtro sobre o resultado do grid</w:t>
            </w:r>
          </w:p>
        </w:tc>
        <w:tc>
          <w:tcPr>
            <w:tcW w:w="708" w:type="dxa"/>
          </w:tcPr>
          <w:p w14:paraId="37F0E4A6" w14:textId="1FEA4A5D" w:rsidR="00E10ED5" w:rsidRDefault="00E10ED5" w:rsidP="00080B9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2F808F0B" w14:textId="2A99B2D1" w:rsidR="00E10ED5" w:rsidRDefault="00E10ED5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71FC718F" w14:textId="656DC847" w:rsidR="00E10ED5" w:rsidRDefault="00E10ED5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7C9D6F9C" w14:textId="625146B2" w:rsidR="00E10ED5" w:rsidRDefault="00E10ED5" w:rsidP="003F08D5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Ao informar letras ou números, o sistema filtra os registros do grid nas colunas: Protocolo, Data/Hora do Cadastro, Nº Chapa, Responsável, Status e Impugnante.</w:t>
            </w:r>
          </w:p>
        </w:tc>
      </w:tr>
      <w:tr w:rsidR="00080B9D" w:rsidRPr="00017568" w14:paraId="04D3DC49" w14:textId="77777777" w:rsidTr="00080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122FBBE" w14:textId="77777777" w:rsidR="00080B9D" w:rsidRPr="009B42E9" w:rsidRDefault="00080B9D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6620A18E" w14:textId="35812625" w:rsidR="00080B9D" w:rsidRDefault="00080B9D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Protocolo</w:t>
            </w:r>
          </w:p>
        </w:tc>
        <w:tc>
          <w:tcPr>
            <w:tcW w:w="1276" w:type="dxa"/>
          </w:tcPr>
          <w:p w14:paraId="0CE2B668" w14:textId="336E73E3" w:rsidR="00080B9D" w:rsidRPr="00F23DF4" w:rsidRDefault="00D6500F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 de protocolo do pedido de impugnação</w:t>
            </w:r>
          </w:p>
        </w:tc>
        <w:tc>
          <w:tcPr>
            <w:tcW w:w="708" w:type="dxa"/>
          </w:tcPr>
          <w:p w14:paraId="707C63E2" w14:textId="28090626" w:rsidR="00080B9D" w:rsidRPr="00410002" w:rsidRDefault="00D6500F" w:rsidP="00080B9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6F10C677" w14:textId="7C8122C3" w:rsidR="00080B9D" w:rsidRPr="00F23DF4" w:rsidRDefault="00D6500F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926" w:type="dxa"/>
          </w:tcPr>
          <w:p w14:paraId="719ABCB0" w14:textId="011F9811" w:rsidR="00080B9D" w:rsidRPr="00F23DF4" w:rsidRDefault="00D6500F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0B397D1" w14:textId="4D46AA42" w:rsidR="00080B9D" w:rsidRPr="009261BC" w:rsidRDefault="00546631" w:rsidP="003F08D5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080B9D" w:rsidRPr="00017568" w14:paraId="495B65EE" w14:textId="77777777" w:rsidTr="00080B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4EB68834" w14:textId="77777777" w:rsidR="00080B9D" w:rsidRPr="009B42E9" w:rsidRDefault="00080B9D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4B941441" w14:textId="6C410DBE" w:rsidR="00080B9D" w:rsidRDefault="00080B9D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Data/Hora do Cadastro</w:t>
            </w:r>
          </w:p>
        </w:tc>
        <w:tc>
          <w:tcPr>
            <w:tcW w:w="1276" w:type="dxa"/>
          </w:tcPr>
          <w:p w14:paraId="0AD9E8A5" w14:textId="096D799E" w:rsidR="00080B9D" w:rsidRDefault="00546631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e hora de cadastro do pedido de impugnação</w:t>
            </w:r>
          </w:p>
        </w:tc>
        <w:tc>
          <w:tcPr>
            <w:tcW w:w="708" w:type="dxa"/>
          </w:tcPr>
          <w:p w14:paraId="64BEAC0D" w14:textId="5EF103E8" w:rsidR="00080B9D" w:rsidRDefault="00546631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01DB4BB6" w14:textId="542D75FF" w:rsidR="00080B9D" w:rsidRDefault="00546631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e Hora</w:t>
            </w:r>
          </w:p>
        </w:tc>
        <w:tc>
          <w:tcPr>
            <w:tcW w:w="926" w:type="dxa"/>
          </w:tcPr>
          <w:p w14:paraId="54F4488D" w14:textId="632BAA20" w:rsidR="00080B9D" w:rsidRDefault="00546631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Dd/mm/aaaa às hh:mm</w:t>
            </w:r>
          </w:p>
        </w:tc>
        <w:tc>
          <w:tcPr>
            <w:tcW w:w="2855" w:type="dxa"/>
            <w:shd w:val="clear" w:color="auto" w:fill="FFFFFF" w:themeFill="background1"/>
          </w:tcPr>
          <w:p w14:paraId="3A903559" w14:textId="0D45A324" w:rsidR="00080B9D" w:rsidRPr="002D561C" w:rsidRDefault="00546631" w:rsidP="003F08D5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080B9D" w:rsidRPr="00017568" w14:paraId="1DE76B6D" w14:textId="77777777" w:rsidTr="00080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2624A0E" w14:textId="77777777" w:rsidR="00080B9D" w:rsidRPr="009B42E9" w:rsidRDefault="00080B9D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1FBFD8D3" w14:textId="342D0A72" w:rsidR="00080B9D" w:rsidRDefault="00080B9D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Nº Chapa</w:t>
            </w:r>
          </w:p>
        </w:tc>
        <w:tc>
          <w:tcPr>
            <w:tcW w:w="1276" w:type="dxa"/>
          </w:tcPr>
          <w:p w14:paraId="1DEDD30C" w14:textId="1231CD4C" w:rsidR="00080B9D" w:rsidRDefault="00546631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 da chapa</w:t>
            </w:r>
          </w:p>
        </w:tc>
        <w:tc>
          <w:tcPr>
            <w:tcW w:w="708" w:type="dxa"/>
          </w:tcPr>
          <w:p w14:paraId="47C63645" w14:textId="05CD37C1" w:rsidR="00080B9D" w:rsidRDefault="00546631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1A1CD6C7" w14:textId="19D61EAC" w:rsidR="00080B9D" w:rsidRDefault="00546631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926" w:type="dxa"/>
          </w:tcPr>
          <w:p w14:paraId="5F683E5F" w14:textId="46636E59" w:rsidR="00080B9D" w:rsidRDefault="00546631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3D2DB78D" w14:textId="72147268" w:rsidR="00080B9D" w:rsidRPr="002D561C" w:rsidRDefault="00546631" w:rsidP="003F08D5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080B9D" w:rsidRPr="00017568" w14:paraId="10D00C24" w14:textId="77777777" w:rsidTr="00080B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210E7D9" w14:textId="77777777" w:rsidR="00080B9D" w:rsidRPr="009B42E9" w:rsidRDefault="00080B9D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6D9B52F6" w14:textId="5DC054C7" w:rsidR="00080B9D" w:rsidRDefault="00080B9D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Responsável</w:t>
            </w:r>
          </w:p>
        </w:tc>
        <w:tc>
          <w:tcPr>
            <w:tcW w:w="1276" w:type="dxa"/>
          </w:tcPr>
          <w:p w14:paraId="7ACA8D1E" w14:textId="7F29B520" w:rsidR="00080B9D" w:rsidRDefault="00546631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Responsável pela chapa</w:t>
            </w:r>
          </w:p>
        </w:tc>
        <w:tc>
          <w:tcPr>
            <w:tcW w:w="708" w:type="dxa"/>
          </w:tcPr>
          <w:p w14:paraId="4794AB83" w14:textId="40200A0B" w:rsidR="00080B9D" w:rsidRDefault="00546631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2D84A4EC" w14:textId="5061DF73" w:rsidR="00080B9D" w:rsidRDefault="00546631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54B7AD87" w14:textId="55C621AF" w:rsidR="00080B9D" w:rsidRDefault="00546631" w:rsidP="00546631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282BEAF" w14:textId="7FF84FC9" w:rsidR="00546631" w:rsidRDefault="00546631" w:rsidP="003F08D5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nome do responsável pela chapa</w:t>
            </w:r>
          </w:p>
          <w:p w14:paraId="2588EBF0" w14:textId="7419D61E" w:rsidR="00080B9D" w:rsidRDefault="00546631" w:rsidP="003F08D5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existam 2 ou 3 responsáveis pela chapa, então o sistema deve exibir, dentro da célula, os nomes ordenados alfabeticamente.</w:t>
            </w:r>
          </w:p>
        </w:tc>
      </w:tr>
      <w:tr w:rsidR="00080B9D" w:rsidRPr="00017568" w14:paraId="6388FA85" w14:textId="77777777" w:rsidTr="00080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214298F1" w14:textId="77777777" w:rsidR="00080B9D" w:rsidRPr="009B42E9" w:rsidRDefault="00080B9D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12F218D7" w14:textId="20E0C12C" w:rsidR="00080B9D" w:rsidRDefault="00080B9D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Status</w:t>
            </w:r>
          </w:p>
        </w:tc>
        <w:tc>
          <w:tcPr>
            <w:tcW w:w="1276" w:type="dxa"/>
          </w:tcPr>
          <w:p w14:paraId="6CAFA7ED" w14:textId="18182626" w:rsidR="00080B9D" w:rsidRDefault="00546631" w:rsidP="0054663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Status do pedido</w:t>
            </w:r>
          </w:p>
        </w:tc>
        <w:tc>
          <w:tcPr>
            <w:tcW w:w="708" w:type="dxa"/>
          </w:tcPr>
          <w:p w14:paraId="29CA154D" w14:textId="52DC5783" w:rsidR="00080B9D" w:rsidRDefault="00546631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489FFB85" w14:textId="43D6ADB1" w:rsidR="00080B9D" w:rsidRDefault="00546631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3C810145" w14:textId="1DD239BE" w:rsidR="00080B9D" w:rsidRDefault="00546631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3C1A99BF" w14:textId="5A4E60BE" w:rsidR="00080B9D" w:rsidRDefault="00546631" w:rsidP="003F08D5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 do pedido de impugnação.</w:t>
            </w:r>
          </w:p>
        </w:tc>
      </w:tr>
      <w:tr w:rsidR="00080B9D" w:rsidRPr="00017568" w14:paraId="1E702849" w14:textId="77777777" w:rsidTr="00080B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6B0ABE02" w14:textId="77777777" w:rsidR="00080B9D" w:rsidRPr="009B42E9" w:rsidRDefault="00080B9D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1628454B" w14:textId="032209D4" w:rsidR="00080B9D" w:rsidRDefault="00080B9D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Impugnante</w:t>
            </w:r>
          </w:p>
        </w:tc>
        <w:tc>
          <w:tcPr>
            <w:tcW w:w="1276" w:type="dxa"/>
          </w:tcPr>
          <w:p w14:paraId="21F71DBF" w14:textId="0714AEA8" w:rsidR="00080B9D" w:rsidRDefault="00546631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Nome do usuário que cadastrou o pedido</w:t>
            </w:r>
          </w:p>
        </w:tc>
        <w:tc>
          <w:tcPr>
            <w:tcW w:w="708" w:type="dxa"/>
          </w:tcPr>
          <w:p w14:paraId="203CF783" w14:textId="3B45D3DE" w:rsidR="00080B9D" w:rsidRDefault="00546631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5DF02F3C" w14:textId="5891CB33" w:rsidR="00080B9D" w:rsidRDefault="00546631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6250F80C" w14:textId="6C2D490E" w:rsidR="00080B9D" w:rsidRDefault="00546631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5748C9BC" w14:textId="70E1265B" w:rsidR="00080B9D" w:rsidRDefault="00546631" w:rsidP="003F08D5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nome do usuário que cadastrou o pedido de impugnação.</w:t>
            </w:r>
          </w:p>
        </w:tc>
      </w:tr>
      <w:tr w:rsidR="00080B9D" w:rsidRPr="00017568" w14:paraId="33DC70AC" w14:textId="77777777" w:rsidTr="00080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89A90DC" w14:textId="77777777" w:rsidR="00080B9D" w:rsidRPr="009B42E9" w:rsidRDefault="00080B9D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1CB4183F" w14:textId="0CB52884" w:rsidR="00080B9D" w:rsidRDefault="00080B9D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Ação</w:t>
            </w:r>
          </w:p>
        </w:tc>
        <w:tc>
          <w:tcPr>
            <w:tcW w:w="1276" w:type="dxa"/>
          </w:tcPr>
          <w:p w14:paraId="4412F7F0" w14:textId="39813F8B" w:rsidR="00080B9D" w:rsidRDefault="00546631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Agrupador de ações</w:t>
            </w:r>
          </w:p>
        </w:tc>
        <w:tc>
          <w:tcPr>
            <w:tcW w:w="708" w:type="dxa"/>
          </w:tcPr>
          <w:p w14:paraId="26BE7DDE" w14:textId="3955B0BD" w:rsidR="00080B9D" w:rsidRDefault="00546631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751" w:type="dxa"/>
          </w:tcPr>
          <w:p w14:paraId="74EF72A8" w14:textId="276A098B" w:rsidR="00080B9D" w:rsidRDefault="00546631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10E7C09" w14:textId="29FCECE5" w:rsidR="00080B9D" w:rsidRDefault="00546631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30B068DB" w14:textId="77777777" w:rsidR="00080B9D" w:rsidRDefault="00546631" w:rsidP="003F08D5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Agrupa as seguintes ações:</w:t>
            </w:r>
          </w:p>
          <w:p w14:paraId="43B9396A" w14:textId="36A36014" w:rsidR="00546631" w:rsidRPr="005F5CA8" w:rsidRDefault="00546631" w:rsidP="005F5CA8">
            <w:pPr>
              <w:pStyle w:val="PargrafodaLista"/>
              <w:numPr>
                <w:ilvl w:val="0"/>
                <w:numId w:val="1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Visualizar</w:t>
            </w:r>
            <w:r w:rsidR="005F5CA8">
              <w:rPr>
                <w:sz w:val="18"/>
                <w:szCs w:val="18"/>
              </w:rPr>
              <w:t>.</w:t>
            </w:r>
          </w:p>
        </w:tc>
      </w:tr>
      <w:tr w:rsidR="00583D0E" w:rsidRPr="00E976B5" w14:paraId="176F8128" w14:textId="77777777" w:rsidTr="00893E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45C7A771" w14:textId="5B5CFE59" w:rsidR="00583D0E" w:rsidRPr="00E976B5" w:rsidRDefault="00583D0E" w:rsidP="00583D0E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Visualizar Pedido de Impugnação</w:t>
            </w:r>
          </w:p>
        </w:tc>
      </w:tr>
      <w:tr w:rsidR="00583D0E" w:rsidRPr="005D2A67" w14:paraId="61B052EC" w14:textId="77777777" w:rsidTr="00893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2BBA8C9C" w14:textId="77777777" w:rsidR="00583D0E" w:rsidRPr="005D2A67" w:rsidRDefault="00583D0E" w:rsidP="00893E9F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shd w:val="clear" w:color="auto" w:fill="B3B3B3"/>
          </w:tcPr>
          <w:p w14:paraId="2EB1158A" w14:textId="77777777" w:rsidR="00583D0E" w:rsidRPr="005D2A67" w:rsidRDefault="00583D0E" w:rsidP="00893E9F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5A9412F1" w14:textId="77777777" w:rsidR="00583D0E" w:rsidRPr="005D2A67" w:rsidRDefault="00583D0E" w:rsidP="00893E9F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shd w:val="clear" w:color="auto" w:fill="B3B3B3"/>
          </w:tcPr>
          <w:p w14:paraId="7DA79026" w14:textId="77777777" w:rsidR="00583D0E" w:rsidRPr="005D2A67" w:rsidRDefault="00583D0E" w:rsidP="00893E9F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shd w:val="clear" w:color="auto" w:fill="B3B3B3"/>
          </w:tcPr>
          <w:p w14:paraId="2051F186" w14:textId="77777777" w:rsidR="00583D0E" w:rsidRPr="005D2A67" w:rsidRDefault="00583D0E" w:rsidP="00893E9F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02AB74EE" w14:textId="77777777" w:rsidR="00583D0E" w:rsidRPr="005D2A67" w:rsidRDefault="00583D0E" w:rsidP="00893E9F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06B17A5F" w14:textId="77777777" w:rsidR="00583D0E" w:rsidRPr="005D2A67" w:rsidRDefault="00583D0E" w:rsidP="00893E9F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583D0E" w:rsidRPr="009261BC" w14:paraId="3391C665" w14:textId="77777777" w:rsidTr="00893E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013F3EE4" w14:textId="77777777" w:rsidR="00583D0E" w:rsidRPr="009B42E9" w:rsidRDefault="00583D0E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725C6619" w14:textId="0A9A1FFF" w:rsidR="00583D0E" w:rsidRDefault="00261F7D" w:rsidP="00893E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Nome do Candidato</w:t>
            </w:r>
          </w:p>
        </w:tc>
        <w:tc>
          <w:tcPr>
            <w:tcW w:w="1276" w:type="dxa"/>
          </w:tcPr>
          <w:p w14:paraId="5DC5D2E7" w14:textId="56029034" w:rsidR="00583D0E" w:rsidRPr="00F23DF4" w:rsidRDefault="00261F7D" w:rsidP="00893E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Nome do candidato do pedido de impugnação</w:t>
            </w:r>
          </w:p>
        </w:tc>
        <w:tc>
          <w:tcPr>
            <w:tcW w:w="708" w:type="dxa"/>
          </w:tcPr>
          <w:p w14:paraId="0938DD09" w14:textId="5EF7543B" w:rsidR="00583D0E" w:rsidRPr="00410002" w:rsidRDefault="00261F7D" w:rsidP="00893E9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65845212" w14:textId="046CF6D0" w:rsidR="00583D0E" w:rsidRPr="00F23DF4" w:rsidRDefault="00261F7D" w:rsidP="00893E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204D7866" w14:textId="63454C66" w:rsidR="00583D0E" w:rsidRPr="00F23DF4" w:rsidRDefault="00261F7D" w:rsidP="00893E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57109E32" w14:textId="6C7C6052" w:rsidR="00583D0E" w:rsidRPr="009261BC" w:rsidRDefault="00261F7D" w:rsidP="003F08D5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</w:tc>
      </w:tr>
      <w:tr w:rsidR="00583D0E" w:rsidRPr="002D561C" w14:paraId="7A08BED5" w14:textId="77777777" w:rsidTr="00893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A74EF8C" w14:textId="77777777" w:rsidR="00583D0E" w:rsidRPr="009B42E9" w:rsidRDefault="00583D0E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7316CC69" w14:textId="51DD0855" w:rsidR="00583D0E" w:rsidRDefault="00261F7D" w:rsidP="00893E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Registro</w:t>
            </w:r>
          </w:p>
        </w:tc>
        <w:tc>
          <w:tcPr>
            <w:tcW w:w="1276" w:type="dxa"/>
          </w:tcPr>
          <w:p w14:paraId="4CACD067" w14:textId="2CF1AD1B" w:rsidR="00583D0E" w:rsidRDefault="00261F7D" w:rsidP="00893E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 de registro do candidato e do impugnante</w:t>
            </w:r>
          </w:p>
        </w:tc>
        <w:tc>
          <w:tcPr>
            <w:tcW w:w="708" w:type="dxa"/>
          </w:tcPr>
          <w:p w14:paraId="1CC3EDCA" w14:textId="36CA3124" w:rsidR="00583D0E" w:rsidRDefault="00261F7D" w:rsidP="00893E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23862737" w14:textId="7CE42B37" w:rsidR="00583D0E" w:rsidRDefault="00261F7D" w:rsidP="00893E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6C9B31BC" w14:textId="585AE520" w:rsidR="00583D0E" w:rsidRDefault="00261F7D" w:rsidP="00893E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18CFE173" w14:textId="38C64863" w:rsidR="00583D0E" w:rsidRPr="002D561C" w:rsidRDefault="00261F7D" w:rsidP="003F08D5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</w:tc>
      </w:tr>
      <w:tr w:rsidR="00583D0E" w:rsidRPr="002D561C" w14:paraId="5099EF58" w14:textId="77777777" w:rsidTr="00893E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C8DEB36" w14:textId="77777777" w:rsidR="00583D0E" w:rsidRPr="009B42E9" w:rsidRDefault="00583D0E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2B855DF2" w14:textId="51B82D44" w:rsidR="00583D0E" w:rsidRDefault="00261F7D" w:rsidP="00893E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Tipo de participação</w:t>
            </w:r>
          </w:p>
        </w:tc>
        <w:tc>
          <w:tcPr>
            <w:tcW w:w="1276" w:type="dxa"/>
          </w:tcPr>
          <w:p w14:paraId="3671D2E6" w14:textId="25E2473E" w:rsidR="00583D0E" w:rsidRDefault="00261F7D" w:rsidP="00893E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Tipo de participação do candidato na chapa</w:t>
            </w:r>
          </w:p>
        </w:tc>
        <w:tc>
          <w:tcPr>
            <w:tcW w:w="708" w:type="dxa"/>
          </w:tcPr>
          <w:p w14:paraId="47B48E0E" w14:textId="7EC9B487" w:rsidR="00583D0E" w:rsidRDefault="00261F7D" w:rsidP="00893E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74BA9A61" w14:textId="25109DF3" w:rsidR="00583D0E" w:rsidRDefault="00261F7D" w:rsidP="00893E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35C17FA3" w14:textId="098834C5" w:rsidR="00583D0E" w:rsidRDefault="00261F7D" w:rsidP="00893E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5B4A688E" w14:textId="5830EB44" w:rsidR="00583D0E" w:rsidRPr="002D561C" w:rsidRDefault="00261F7D" w:rsidP="003F08D5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</w:tc>
      </w:tr>
      <w:tr w:rsidR="00583D0E" w14:paraId="19921CE4" w14:textId="77777777" w:rsidTr="00893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C7FE20E" w14:textId="77777777" w:rsidR="00583D0E" w:rsidRPr="009B42E9" w:rsidRDefault="00583D0E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110FF9D2" w14:textId="44043ADC" w:rsidR="00583D0E" w:rsidRDefault="00261F7D" w:rsidP="00893E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Posição na chapa</w:t>
            </w:r>
          </w:p>
        </w:tc>
        <w:tc>
          <w:tcPr>
            <w:tcW w:w="1276" w:type="dxa"/>
          </w:tcPr>
          <w:p w14:paraId="2CEFB2C0" w14:textId="7E260ADA" w:rsidR="00583D0E" w:rsidRDefault="00261F7D" w:rsidP="00893E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Posição do candidato na chapa</w:t>
            </w:r>
          </w:p>
        </w:tc>
        <w:tc>
          <w:tcPr>
            <w:tcW w:w="708" w:type="dxa"/>
          </w:tcPr>
          <w:p w14:paraId="02A931D7" w14:textId="1654FF20" w:rsidR="00583D0E" w:rsidRDefault="00261F7D" w:rsidP="00893E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2FE9C086" w14:textId="444DB915" w:rsidR="00583D0E" w:rsidRDefault="00261F7D" w:rsidP="00261F7D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926" w:type="dxa"/>
          </w:tcPr>
          <w:p w14:paraId="358BB018" w14:textId="74C2300B" w:rsidR="00583D0E" w:rsidRDefault="00261F7D" w:rsidP="00893E9F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5DCCEC4D" w14:textId="083233F1" w:rsidR="00583D0E" w:rsidRDefault="00261F7D" w:rsidP="003F08D5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</w:tc>
      </w:tr>
      <w:tr w:rsidR="00261F7D" w14:paraId="791901E2" w14:textId="77777777" w:rsidTr="00893E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00D21692" w14:textId="77777777" w:rsidR="00261F7D" w:rsidRPr="009B42E9" w:rsidRDefault="00261F7D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16B8A1CE" w14:textId="1E7C77AC" w:rsidR="00261F7D" w:rsidRDefault="00261F7D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Nº Chapa</w:t>
            </w:r>
          </w:p>
        </w:tc>
        <w:tc>
          <w:tcPr>
            <w:tcW w:w="1276" w:type="dxa"/>
          </w:tcPr>
          <w:p w14:paraId="4424093E" w14:textId="2807B6E9" w:rsidR="00261F7D" w:rsidRDefault="00261F7D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 da chapa</w:t>
            </w:r>
          </w:p>
        </w:tc>
        <w:tc>
          <w:tcPr>
            <w:tcW w:w="708" w:type="dxa"/>
          </w:tcPr>
          <w:p w14:paraId="358377B6" w14:textId="4B00CFAD" w:rsidR="00261F7D" w:rsidRDefault="00261F7D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0F945DBB" w14:textId="792C012D" w:rsidR="00261F7D" w:rsidRDefault="00261F7D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926" w:type="dxa"/>
          </w:tcPr>
          <w:p w14:paraId="49DC95E4" w14:textId="1BA90AA5" w:rsidR="00261F7D" w:rsidRDefault="002628E3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2E6F2631" w14:textId="3E27515B" w:rsidR="00261F7D" w:rsidRDefault="002628E3" w:rsidP="003F08D5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</w:tc>
      </w:tr>
      <w:tr w:rsidR="00261F7D" w14:paraId="6C6914F4" w14:textId="77777777" w:rsidTr="00893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62872C6E" w14:textId="77777777" w:rsidR="00261F7D" w:rsidRPr="009B42E9" w:rsidRDefault="00261F7D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76C051A6" w14:textId="748E62E7" w:rsidR="00261F7D" w:rsidRDefault="00261F7D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Nome</w:t>
            </w:r>
          </w:p>
        </w:tc>
        <w:tc>
          <w:tcPr>
            <w:tcW w:w="1276" w:type="dxa"/>
          </w:tcPr>
          <w:p w14:paraId="4B093767" w14:textId="0A9B9B12" w:rsidR="00261F7D" w:rsidRDefault="00261F7D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Nome do usuário que cadastrou o pedido de impugnação</w:t>
            </w:r>
          </w:p>
        </w:tc>
        <w:tc>
          <w:tcPr>
            <w:tcW w:w="708" w:type="dxa"/>
          </w:tcPr>
          <w:p w14:paraId="3B9F4C0D" w14:textId="729E50C5" w:rsidR="00261F7D" w:rsidRDefault="00261F7D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69355C32" w14:textId="574D489B" w:rsidR="00261F7D" w:rsidRDefault="00261F7D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3F1EE353" w14:textId="4AE75732" w:rsidR="00261F7D" w:rsidRDefault="00261F7D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1F03B5FB" w14:textId="50DF6801" w:rsidR="00261F7D" w:rsidRDefault="00261F7D" w:rsidP="003F08D5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</w:tc>
      </w:tr>
      <w:tr w:rsidR="00261F7D" w14:paraId="43919D00" w14:textId="77777777" w:rsidTr="00893E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62FDFAAB" w14:textId="77777777" w:rsidR="00261F7D" w:rsidRPr="009B42E9" w:rsidRDefault="00261F7D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448650AE" w14:textId="7682E806" w:rsidR="00261F7D" w:rsidRDefault="00B63AFD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do Pedido de Impugnação</w:t>
            </w:r>
          </w:p>
        </w:tc>
        <w:tc>
          <w:tcPr>
            <w:tcW w:w="1276" w:type="dxa"/>
          </w:tcPr>
          <w:p w14:paraId="6FD205E4" w14:textId="295A72E5" w:rsidR="00261F7D" w:rsidRDefault="00261F7D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Justificativa do pedido de impugnação</w:t>
            </w:r>
          </w:p>
        </w:tc>
        <w:tc>
          <w:tcPr>
            <w:tcW w:w="708" w:type="dxa"/>
          </w:tcPr>
          <w:p w14:paraId="6738DE22" w14:textId="45E5DAEB" w:rsidR="00261F7D" w:rsidRDefault="00261F7D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0BAEA42F" w14:textId="55D4B34D" w:rsidR="00261F7D" w:rsidRDefault="00261F7D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45DD4CC8" w14:textId="5BEF6258" w:rsidR="00261F7D" w:rsidRDefault="00261F7D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55D766DA" w14:textId="40AF0F24" w:rsidR="00261F7D" w:rsidRDefault="00261F7D" w:rsidP="003F08D5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</w:tc>
      </w:tr>
      <w:tr w:rsidR="00A66BD6" w14:paraId="6B2A33F4" w14:textId="77777777" w:rsidTr="00893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D0EC696" w14:textId="77777777" w:rsidR="00A66BD6" w:rsidRPr="009B42E9" w:rsidRDefault="00A66BD6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7AE54733" w14:textId="6FD113E1" w:rsidR="00A66BD6" w:rsidRDefault="00A66BD6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da Defesa</w:t>
            </w:r>
          </w:p>
        </w:tc>
        <w:tc>
          <w:tcPr>
            <w:tcW w:w="1276" w:type="dxa"/>
          </w:tcPr>
          <w:p w14:paraId="48E96025" w14:textId="3AC4F4DB" w:rsidR="00A66BD6" w:rsidRDefault="00A66BD6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 da defesa</w:t>
            </w:r>
          </w:p>
        </w:tc>
        <w:tc>
          <w:tcPr>
            <w:tcW w:w="708" w:type="dxa"/>
          </w:tcPr>
          <w:p w14:paraId="3C1A4595" w14:textId="574D96B9" w:rsidR="00A66BD6" w:rsidRDefault="00A66BD6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56EC2C4F" w14:textId="3C832851" w:rsidR="00A66BD6" w:rsidRDefault="00A66BD6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3D6CC1F8" w14:textId="0EAE7B01" w:rsidR="00A66BD6" w:rsidRDefault="00A66BD6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105A16D2" w14:textId="384C56A6" w:rsidR="00A66BD6" w:rsidRDefault="00A66BD6" w:rsidP="003F08D5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</w:t>
            </w:r>
          </w:p>
        </w:tc>
      </w:tr>
      <w:tr w:rsidR="00A66BD6" w14:paraId="16C0A908" w14:textId="77777777" w:rsidTr="00893E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371336E" w14:textId="77777777" w:rsidR="00A66BD6" w:rsidRPr="009B42E9" w:rsidRDefault="00A66BD6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58CEFAC5" w14:textId="3332BF4C" w:rsidR="00A66BD6" w:rsidRDefault="00A66BD6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Documento</w:t>
            </w:r>
          </w:p>
        </w:tc>
        <w:tc>
          <w:tcPr>
            <w:tcW w:w="1276" w:type="dxa"/>
          </w:tcPr>
          <w:p w14:paraId="1777427E" w14:textId="568943B8" w:rsidR="00A66BD6" w:rsidRDefault="00A66BD6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upload de arquivos</w:t>
            </w:r>
          </w:p>
        </w:tc>
        <w:tc>
          <w:tcPr>
            <w:tcW w:w="708" w:type="dxa"/>
          </w:tcPr>
          <w:p w14:paraId="553E96F7" w14:textId="41D25770" w:rsidR="00A66BD6" w:rsidRDefault="00A66BD6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Upload</w:t>
            </w:r>
          </w:p>
        </w:tc>
        <w:tc>
          <w:tcPr>
            <w:tcW w:w="751" w:type="dxa"/>
          </w:tcPr>
          <w:p w14:paraId="5D326E9A" w14:textId="3ED05901" w:rsidR="00A66BD6" w:rsidRDefault="00A66BD6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Upload</w:t>
            </w:r>
          </w:p>
        </w:tc>
        <w:tc>
          <w:tcPr>
            <w:tcW w:w="926" w:type="dxa"/>
          </w:tcPr>
          <w:p w14:paraId="72C9E0DC" w14:textId="59F35A99" w:rsidR="00A66BD6" w:rsidRDefault="00A66BD6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5C44CBC" w14:textId="35639ED5" w:rsidR="00A66BD6" w:rsidRDefault="00A66BD6" w:rsidP="003F08D5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Lista de uploads.</w:t>
            </w:r>
          </w:p>
        </w:tc>
      </w:tr>
    </w:tbl>
    <w:p w14:paraId="3EA9E99B" w14:textId="2879168E" w:rsidR="001A5E0F" w:rsidRPr="00182ECD" w:rsidRDefault="001A5E0F" w:rsidP="005834A3">
      <w:pPr>
        <w:pStyle w:val="EstiloPrototipo3"/>
      </w:pP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2272"/>
        <w:gridCol w:w="2015"/>
        <w:gridCol w:w="820"/>
        <w:gridCol w:w="3958"/>
      </w:tblGrid>
      <w:tr w:rsidR="00353CEF" w:rsidRPr="00FD775E" w14:paraId="6D6B9B3B" w14:textId="77777777" w:rsidTr="0048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62E7B084" w14:textId="0759A4F4" w:rsidR="00353CEF" w:rsidRPr="005D2A67" w:rsidRDefault="00353CEF" w:rsidP="00080B9D">
            <w:pPr>
              <w:spacing w:before="60" w:after="60"/>
              <w:jc w:val="center"/>
              <w:rPr>
                <w:b/>
                <w:sz w:val="20"/>
              </w:rPr>
            </w:pPr>
            <w:r w:rsidRPr="00067914">
              <w:rPr>
                <w:b/>
                <w:sz w:val="24"/>
                <w:szCs w:val="24"/>
              </w:rPr>
              <w:t>Comandos</w:t>
            </w:r>
          </w:p>
        </w:tc>
      </w:tr>
      <w:tr w:rsidR="0075539B" w:rsidRPr="000126F0" w14:paraId="7276B95B" w14:textId="77777777" w:rsidTr="00961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73" w:type="dxa"/>
          </w:tcPr>
          <w:p w14:paraId="5D35AD67" w14:textId="6E94CCA1" w:rsidR="0075539B" w:rsidRPr="00587974" w:rsidRDefault="00587974" w:rsidP="00587974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2219" w:type="dxa"/>
          </w:tcPr>
          <w:p w14:paraId="6F4A2EFE" w14:textId="68B3F0E2" w:rsidR="0075539B" w:rsidRPr="00587974" w:rsidRDefault="00587974" w:rsidP="00587974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855" w:type="dxa"/>
          </w:tcPr>
          <w:p w14:paraId="0BF9B9AB" w14:textId="096307DD" w:rsidR="0075539B" w:rsidRPr="00587974" w:rsidRDefault="00587974" w:rsidP="00587974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3518" w:type="dxa"/>
          </w:tcPr>
          <w:p w14:paraId="06547E1C" w14:textId="7A398819" w:rsidR="0075539B" w:rsidRPr="00587974" w:rsidRDefault="00587974" w:rsidP="00587974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75539B" w:rsidRPr="000126F0" w14:paraId="3AF1C8D5" w14:textId="77777777" w:rsidTr="00961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473" w:type="dxa"/>
          </w:tcPr>
          <w:p w14:paraId="4403B77D" w14:textId="40642410" w:rsidR="0075539B" w:rsidRDefault="0075539B" w:rsidP="0075539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Visão Geral</w:t>
            </w:r>
          </w:p>
        </w:tc>
        <w:tc>
          <w:tcPr>
            <w:tcW w:w="2219" w:type="dxa"/>
          </w:tcPr>
          <w:p w14:paraId="5DA31A96" w14:textId="5CC84F9B" w:rsidR="0075539B" w:rsidRDefault="0075539B" w:rsidP="0075539B">
            <w:pPr>
              <w:spacing w:before="60" w:after="60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Exibe a página principal do sistema processo eleitoral no ambiente do profissional</w:t>
            </w:r>
          </w:p>
        </w:tc>
        <w:tc>
          <w:tcPr>
            <w:tcW w:w="855" w:type="dxa"/>
          </w:tcPr>
          <w:p w14:paraId="553FE713" w14:textId="52CAC7E8" w:rsidR="0075539B" w:rsidRPr="000126F0" w:rsidRDefault="00587974" w:rsidP="0075539B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Aba</w:t>
            </w:r>
          </w:p>
        </w:tc>
        <w:tc>
          <w:tcPr>
            <w:tcW w:w="3518" w:type="dxa"/>
          </w:tcPr>
          <w:p w14:paraId="0F90A40A" w14:textId="6098C27C" w:rsidR="0075539B" w:rsidRPr="00961D2E" w:rsidRDefault="00587974" w:rsidP="003F08D5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961D2E" w:rsidRPr="000126F0" w14:paraId="7EA8EE6F" w14:textId="77777777" w:rsidTr="00961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73" w:type="dxa"/>
          </w:tcPr>
          <w:p w14:paraId="098DFBCB" w14:textId="7ED06B48" w:rsidR="00961D2E" w:rsidRPr="003A0FE0" w:rsidRDefault="00060A30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Retornar</w:t>
            </w:r>
          </w:p>
        </w:tc>
        <w:tc>
          <w:tcPr>
            <w:tcW w:w="2219" w:type="dxa"/>
          </w:tcPr>
          <w:p w14:paraId="27014F93" w14:textId="2F516934" w:rsidR="00961D2E" w:rsidRPr="000C795C" w:rsidRDefault="00060A30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 para o formulário anterior.</w:t>
            </w:r>
          </w:p>
        </w:tc>
        <w:tc>
          <w:tcPr>
            <w:tcW w:w="855" w:type="dxa"/>
          </w:tcPr>
          <w:p w14:paraId="7856700C" w14:textId="3BAFA2EF" w:rsidR="00961D2E" w:rsidRPr="000C795C" w:rsidRDefault="008A6E83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Ícone</w:t>
            </w:r>
          </w:p>
        </w:tc>
        <w:tc>
          <w:tcPr>
            <w:tcW w:w="3518" w:type="dxa"/>
          </w:tcPr>
          <w:p w14:paraId="27157EA9" w14:textId="415A2B55" w:rsidR="00092606" w:rsidRPr="00961D2E" w:rsidRDefault="00F22377" w:rsidP="003F08D5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434B58" w:rsidRPr="000126F0" w14:paraId="0F8AE308" w14:textId="77777777" w:rsidTr="00961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473" w:type="dxa"/>
          </w:tcPr>
          <w:p w14:paraId="39D5A670" w14:textId="2526FB78" w:rsidR="00434B58" w:rsidRDefault="005834A3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Visualizar</w:t>
            </w:r>
          </w:p>
        </w:tc>
        <w:tc>
          <w:tcPr>
            <w:tcW w:w="2219" w:type="dxa"/>
          </w:tcPr>
          <w:p w14:paraId="545EFB2A" w14:textId="0F9A9BDD" w:rsidR="00434B58" w:rsidRDefault="00080656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grid dos pedidos de impugnação do estado selecionado</w:t>
            </w:r>
          </w:p>
        </w:tc>
        <w:tc>
          <w:tcPr>
            <w:tcW w:w="855" w:type="dxa"/>
          </w:tcPr>
          <w:p w14:paraId="5AD66A59" w14:textId="01EB29D5" w:rsidR="00434B58" w:rsidRDefault="002A7B4E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</w:t>
            </w:r>
          </w:p>
        </w:tc>
        <w:tc>
          <w:tcPr>
            <w:tcW w:w="3518" w:type="dxa"/>
          </w:tcPr>
          <w:p w14:paraId="3A486E13" w14:textId="77777777" w:rsidR="00434B58" w:rsidRDefault="00080656" w:rsidP="003F08D5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formulário</w:t>
            </w:r>
            <w:r w:rsidRPr="00080656">
              <w:rPr>
                <w:b/>
                <w:sz w:val="18"/>
                <w:szCs w:val="18"/>
              </w:rPr>
              <w:t xml:space="preserve"> </w:t>
            </w:r>
            <w:r w:rsidRPr="00080656">
              <w:rPr>
                <w:b/>
                <w:sz w:val="18"/>
                <w:szCs w:val="18"/>
              </w:rPr>
              <w:fldChar w:fldCharType="begin"/>
            </w:r>
            <w:r w:rsidRPr="00080656">
              <w:rPr>
                <w:b/>
                <w:sz w:val="18"/>
                <w:szCs w:val="18"/>
              </w:rPr>
              <w:instrText xml:space="preserve"> REF _Ref26369985 \r \h </w:instrText>
            </w:r>
            <w:r>
              <w:rPr>
                <w:b/>
                <w:sz w:val="18"/>
                <w:szCs w:val="18"/>
              </w:rPr>
              <w:instrText xml:space="preserve"> \* MERGEFORMAT </w:instrText>
            </w:r>
            <w:r w:rsidRPr="00080656">
              <w:rPr>
                <w:b/>
                <w:sz w:val="18"/>
                <w:szCs w:val="18"/>
              </w:rPr>
            </w:r>
            <w:r w:rsidRPr="00080656">
              <w:rPr>
                <w:b/>
                <w:sz w:val="18"/>
                <w:szCs w:val="18"/>
              </w:rPr>
              <w:fldChar w:fldCharType="separate"/>
            </w:r>
            <w:r w:rsidRPr="00080656">
              <w:rPr>
                <w:b/>
                <w:sz w:val="18"/>
                <w:szCs w:val="18"/>
              </w:rPr>
              <w:t>P02</w:t>
            </w:r>
            <w:r w:rsidRPr="00080656">
              <w:rPr>
                <w:b/>
                <w:sz w:val="18"/>
                <w:szCs w:val="18"/>
              </w:rPr>
              <w:fldChar w:fldCharType="end"/>
            </w:r>
            <w:r w:rsidR="00E52E3B">
              <w:rPr>
                <w:sz w:val="18"/>
                <w:szCs w:val="18"/>
              </w:rPr>
              <w:t>;</w:t>
            </w:r>
          </w:p>
          <w:p w14:paraId="23513A4F" w14:textId="77777777" w:rsidR="00E52E3B" w:rsidRDefault="00E52E3B" w:rsidP="003F08D5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os pedidos de impugnação </w:t>
            </w:r>
            <w:r w:rsidR="002A7B4E">
              <w:rPr>
                <w:sz w:val="18"/>
                <w:szCs w:val="18"/>
              </w:rPr>
              <w:t>para as chapas do estado ou IES;</w:t>
            </w:r>
          </w:p>
          <w:p w14:paraId="6EBACE57" w14:textId="422874D5" w:rsidR="002A7B4E" w:rsidRDefault="002A7B4E" w:rsidP="003F08D5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Ação disponível para todos os usuários</w:t>
            </w:r>
          </w:p>
        </w:tc>
      </w:tr>
      <w:tr w:rsidR="00C17ADA" w:rsidRPr="000126F0" w14:paraId="33C0A352" w14:textId="77777777" w:rsidTr="00961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73" w:type="dxa"/>
          </w:tcPr>
          <w:p w14:paraId="641CCA1E" w14:textId="7E36AEAE" w:rsidR="00C17ADA" w:rsidRDefault="00C17ADA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Visualizar</w:t>
            </w:r>
          </w:p>
        </w:tc>
        <w:tc>
          <w:tcPr>
            <w:tcW w:w="2219" w:type="dxa"/>
          </w:tcPr>
          <w:p w14:paraId="3F82DC02" w14:textId="7205CF03" w:rsidR="00C17ADA" w:rsidRDefault="00C17ADA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formulário de visualização do pedido de impugnação.</w:t>
            </w:r>
          </w:p>
        </w:tc>
        <w:tc>
          <w:tcPr>
            <w:tcW w:w="855" w:type="dxa"/>
          </w:tcPr>
          <w:p w14:paraId="1A3EFCEA" w14:textId="31D77E75" w:rsidR="00C17ADA" w:rsidRDefault="002A7B4E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</w:t>
            </w:r>
          </w:p>
        </w:tc>
        <w:tc>
          <w:tcPr>
            <w:tcW w:w="3518" w:type="dxa"/>
          </w:tcPr>
          <w:p w14:paraId="7CE964E6" w14:textId="77777777" w:rsidR="00C17ADA" w:rsidRDefault="00C17ADA" w:rsidP="003F08D5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o formulário </w:t>
            </w:r>
            <w:r w:rsidRPr="00C17ADA">
              <w:rPr>
                <w:b/>
                <w:sz w:val="18"/>
                <w:szCs w:val="18"/>
              </w:rPr>
              <w:fldChar w:fldCharType="begin"/>
            </w:r>
            <w:r w:rsidRPr="00C17ADA">
              <w:rPr>
                <w:b/>
                <w:sz w:val="18"/>
                <w:szCs w:val="18"/>
              </w:rPr>
              <w:instrText xml:space="preserve"> REF _Ref26369986 \r \h </w:instrText>
            </w:r>
            <w:r>
              <w:rPr>
                <w:b/>
                <w:sz w:val="18"/>
                <w:szCs w:val="18"/>
              </w:rPr>
              <w:instrText xml:space="preserve"> \* MERGEFORMAT </w:instrText>
            </w:r>
            <w:r w:rsidRPr="00C17ADA">
              <w:rPr>
                <w:b/>
                <w:sz w:val="18"/>
                <w:szCs w:val="18"/>
              </w:rPr>
            </w:r>
            <w:r w:rsidRPr="00C17ADA">
              <w:rPr>
                <w:b/>
                <w:sz w:val="18"/>
                <w:szCs w:val="18"/>
              </w:rPr>
              <w:fldChar w:fldCharType="separate"/>
            </w:r>
            <w:r w:rsidRPr="00C17ADA">
              <w:rPr>
                <w:b/>
                <w:sz w:val="18"/>
                <w:szCs w:val="18"/>
              </w:rPr>
              <w:t>P03</w:t>
            </w:r>
            <w:r w:rsidRPr="00C17ADA">
              <w:rPr>
                <w:b/>
                <w:sz w:val="18"/>
                <w:szCs w:val="18"/>
              </w:rPr>
              <w:fldChar w:fldCharType="end"/>
            </w:r>
            <w:r w:rsidR="002A7B4E">
              <w:rPr>
                <w:sz w:val="18"/>
                <w:szCs w:val="18"/>
              </w:rPr>
              <w:t>;</w:t>
            </w:r>
          </w:p>
          <w:p w14:paraId="7D795BB8" w14:textId="31B49126" w:rsidR="002A7B4E" w:rsidRDefault="002A7B4E" w:rsidP="003F08D5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Ação disponível para todos os usuários.</w:t>
            </w:r>
          </w:p>
        </w:tc>
      </w:tr>
      <w:tr w:rsidR="002A7B4E" w:rsidRPr="000126F0" w14:paraId="3DF1EFA1" w14:textId="77777777" w:rsidTr="00961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473" w:type="dxa"/>
          </w:tcPr>
          <w:p w14:paraId="6AA5A6C6" w14:textId="01D135D3" w:rsidR="002A7B4E" w:rsidRDefault="00B25D0B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Cadastrar </w:t>
            </w:r>
            <w:r w:rsidR="002A7B4E">
              <w:rPr>
                <w:sz w:val="18"/>
                <w:szCs w:val="18"/>
              </w:rPr>
              <w:t>Defesa</w:t>
            </w:r>
          </w:p>
        </w:tc>
        <w:tc>
          <w:tcPr>
            <w:tcW w:w="2219" w:type="dxa"/>
          </w:tcPr>
          <w:p w14:paraId="6FFBFABB" w14:textId="189F64EE" w:rsidR="002A7B4E" w:rsidRDefault="002A7B4E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Encaminha o usuário para o formulário de cadastro de defesa.</w:t>
            </w:r>
          </w:p>
        </w:tc>
        <w:tc>
          <w:tcPr>
            <w:tcW w:w="855" w:type="dxa"/>
          </w:tcPr>
          <w:p w14:paraId="30CEBAFD" w14:textId="04787BEA" w:rsidR="002A7B4E" w:rsidRDefault="00B25D0B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518" w:type="dxa"/>
          </w:tcPr>
          <w:p w14:paraId="14269412" w14:textId="59948B35" w:rsidR="002A7B4E" w:rsidRDefault="002A7B4E" w:rsidP="00B25D0B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Executa a história</w:t>
            </w:r>
            <w:r w:rsidR="00B25D0B">
              <w:rPr>
                <w:sz w:val="18"/>
                <w:szCs w:val="18"/>
              </w:rPr>
              <w:t xml:space="preserve"> </w:t>
            </w:r>
            <w:r w:rsidR="00B25D0B" w:rsidRPr="00B25D0B">
              <w:rPr>
                <w:sz w:val="18"/>
                <w:szCs w:val="18"/>
              </w:rPr>
              <w:t>Eleitoral_HST034_Cadastrar_Defesa</w:t>
            </w:r>
            <w:r>
              <w:rPr>
                <w:sz w:val="18"/>
                <w:szCs w:val="18"/>
              </w:rPr>
              <w:t>;</w:t>
            </w:r>
          </w:p>
          <w:p w14:paraId="55F3DF8F" w14:textId="77777777" w:rsidR="002A7B4E" w:rsidRDefault="002A7B4E" w:rsidP="003F08D5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Ação disponível somente para usuário que seja respons</w:t>
            </w:r>
            <w:r w:rsidR="008E5ABC">
              <w:rPr>
                <w:sz w:val="18"/>
                <w:szCs w:val="18"/>
              </w:rPr>
              <w:t>ável pela</w:t>
            </w:r>
            <w:r>
              <w:rPr>
                <w:sz w:val="18"/>
                <w:szCs w:val="18"/>
              </w:rPr>
              <w:t xml:space="preserve"> chapa</w:t>
            </w:r>
            <w:r w:rsidR="00274416">
              <w:rPr>
                <w:sz w:val="18"/>
                <w:szCs w:val="18"/>
              </w:rPr>
              <w:t xml:space="preserve"> do pedido de impugnação</w:t>
            </w:r>
            <w:r w:rsidR="006E2982">
              <w:rPr>
                <w:sz w:val="18"/>
                <w:szCs w:val="18"/>
              </w:rPr>
              <w:t>;</w:t>
            </w:r>
          </w:p>
          <w:p w14:paraId="05E85AD9" w14:textId="6F5F8F69" w:rsidR="006E2982" w:rsidRDefault="006E2982" w:rsidP="003F08D5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 ação deve estar  oculta/desabilitada caso o</w:t>
            </w:r>
            <w:r w:rsidR="003A1B7A">
              <w:rPr>
                <w:sz w:val="18"/>
                <w:szCs w:val="18"/>
              </w:rPr>
              <w:t xml:space="preserve"> pedido de impugnação já possua defesa.</w:t>
            </w:r>
            <w:r w:rsidR="002D492B">
              <w:rPr>
                <w:sz w:val="18"/>
                <w:szCs w:val="18"/>
              </w:rPr>
              <w:t xml:space="preserve"> </w:t>
            </w:r>
            <w:r w:rsidR="002D492B" w:rsidRPr="002D492B">
              <w:rPr>
                <w:b/>
                <w:bCs/>
                <w:sz w:val="18"/>
                <w:szCs w:val="18"/>
              </w:rPr>
              <w:fldChar w:fldCharType="begin"/>
            </w:r>
            <w:r w:rsidR="002D492B" w:rsidRPr="002D492B">
              <w:rPr>
                <w:b/>
                <w:bCs/>
                <w:sz w:val="18"/>
                <w:szCs w:val="18"/>
              </w:rPr>
              <w:instrText xml:space="preserve"> REF _Ref29217056 \r \h </w:instrText>
            </w:r>
            <w:r w:rsidR="002D492B">
              <w:rPr>
                <w:b/>
                <w:bCs/>
                <w:sz w:val="18"/>
                <w:szCs w:val="18"/>
              </w:rPr>
              <w:instrText xml:space="preserve"> \* MERGEFORMAT </w:instrText>
            </w:r>
            <w:r w:rsidR="002D492B" w:rsidRPr="002D492B">
              <w:rPr>
                <w:b/>
                <w:bCs/>
                <w:sz w:val="18"/>
                <w:szCs w:val="18"/>
              </w:rPr>
            </w:r>
            <w:r w:rsidR="002D492B" w:rsidRPr="002D492B">
              <w:rPr>
                <w:b/>
                <w:bCs/>
                <w:sz w:val="18"/>
                <w:szCs w:val="18"/>
              </w:rPr>
              <w:fldChar w:fldCharType="separate"/>
            </w:r>
            <w:r w:rsidR="002D492B" w:rsidRPr="002D492B">
              <w:rPr>
                <w:b/>
                <w:bCs/>
                <w:sz w:val="18"/>
                <w:szCs w:val="18"/>
              </w:rPr>
              <w:t>2.5.2</w:t>
            </w:r>
            <w:r w:rsidR="002D492B" w:rsidRPr="002D492B">
              <w:rPr>
                <w:b/>
                <w:bCs/>
                <w:sz w:val="18"/>
                <w:szCs w:val="18"/>
              </w:rPr>
              <w:fldChar w:fldCharType="end"/>
            </w:r>
            <w:r w:rsidR="002D492B" w:rsidRPr="002D492B">
              <w:rPr>
                <w:b/>
                <w:bCs/>
                <w:sz w:val="18"/>
                <w:szCs w:val="18"/>
              </w:rPr>
              <w:t xml:space="preserve"> </w:t>
            </w:r>
            <w:r w:rsidR="002D492B" w:rsidRPr="002D492B">
              <w:rPr>
                <w:b/>
                <w:bCs/>
                <w:sz w:val="18"/>
                <w:szCs w:val="18"/>
              </w:rPr>
              <w:fldChar w:fldCharType="begin"/>
            </w:r>
            <w:r w:rsidR="002D492B" w:rsidRPr="002D492B">
              <w:rPr>
                <w:b/>
                <w:bCs/>
                <w:sz w:val="18"/>
                <w:szCs w:val="18"/>
              </w:rPr>
              <w:instrText xml:space="preserve"> REF _Ref29217058 \r \h </w:instrText>
            </w:r>
            <w:r w:rsidR="002D492B">
              <w:rPr>
                <w:b/>
                <w:bCs/>
                <w:sz w:val="18"/>
                <w:szCs w:val="18"/>
              </w:rPr>
              <w:instrText xml:space="preserve"> \* MERGEFORMAT </w:instrText>
            </w:r>
            <w:r w:rsidR="002D492B" w:rsidRPr="002D492B">
              <w:rPr>
                <w:b/>
                <w:bCs/>
                <w:sz w:val="18"/>
                <w:szCs w:val="18"/>
              </w:rPr>
            </w:r>
            <w:r w:rsidR="002D492B" w:rsidRPr="002D492B">
              <w:rPr>
                <w:b/>
                <w:bCs/>
                <w:sz w:val="18"/>
                <w:szCs w:val="18"/>
              </w:rPr>
              <w:fldChar w:fldCharType="separate"/>
            </w:r>
            <w:r w:rsidR="002D492B" w:rsidRPr="002D492B">
              <w:rPr>
                <w:b/>
                <w:bCs/>
                <w:sz w:val="18"/>
                <w:szCs w:val="18"/>
              </w:rPr>
              <w:t>2.5.3</w:t>
            </w:r>
            <w:r w:rsidR="002D492B" w:rsidRPr="002D492B">
              <w:rPr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B25D0B" w:rsidRPr="000126F0" w14:paraId="394DF651" w14:textId="77777777" w:rsidTr="00961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73" w:type="dxa"/>
          </w:tcPr>
          <w:p w14:paraId="6BD738F2" w14:textId="07D45A6A" w:rsidR="00B25D0B" w:rsidRDefault="00B25D0B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Defesa</w:t>
            </w:r>
          </w:p>
        </w:tc>
        <w:tc>
          <w:tcPr>
            <w:tcW w:w="2219" w:type="dxa"/>
          </w:tcPr>
          <w:p w14:paraId="3AB097C5" w14:textId="74D31947" w:rsidR="00B25D0B" w:rsidRDefault="00B25D0B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Formulário de visualização da defesa</w:t>
            </w:r>
          </w:p>
        </w:tc>
        <w:tc>
          <w:tcPr>
            <w:tcW w:w="855" w:type="dxa"/>
          </w:tcPr>
          <w:p w14:paraId="23BB4426" w14:textId="2F7F5CC4" w:rsidR="00B25D0B" w:rsidRDefault="00B25D0B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Aba</w:t>
            </w:r>
          </w:p>
        </w:tc>
        <w:tc>
          <w:tcPr>
            <w:tcW w:w="3518" w:type="dxa"/>
          </w:tcPr>
          <w:p w14:paraId="623228A4" w14:textId="1F544C37" w:rsidR="00B25D0B" w:rsidRDefault="00B25D0B" w:rsidP="00B25D0B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o pedido de impugnação possua defesa cadastrada pelo responsável pela chapa, então habilita a aba “Defesa”.</w:t>
            </w:r>
          </w:p>
        </w:tc>
      </w:tr>
      <w:tr w:rsidR="00261F7D" w:rsidRPr="000126F0" w14:paraId="0B0A05BA" w14:textId="77777777" w:rsidTr="00961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473" w:type="dxa"/>
          </w:tcPr>
          <w:p w14:paraId="14F186BD" w14:textId="193845EC" w:rsidR="00261F7D" w:rsidRDefault="00B63AFD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Fundamentação</w:t>
            </w:r>
          </w:p>
        </w:tc>
        <w:tc>
          <w:tcPr>
            <w:tcW w:w="2219" w:type="dxa"/>
          </w:tcPr>
          <w:p w14:paraId="10CACAD8" w14:textId="0563CF90" w:rsidR="00261F7D" w:rsidRDefault="00484544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as declarações definidas para o pedido de impugnação</w:t>
            </w:r>
          </w:p>
        </w:tc>
        <w:tc>
          <w:tcPr>
            <w:tcW w:w="855" w:type="dxa"/>
          </w:tcPr>
          <w:p w14:paraId="4ED46D33" w14:textId="611E764A" w:rsidR="00261F7D" w:rsidRDefault="00484544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18" w:type="dxa"/>
          </w:tcPr>
          <w:p w14:paraId="466E283A" w14:textId="520FAFF2" w:rsidR="00261F7D" w:rsidRDefault="00484544" w:rsidP="00C378D9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as declarações cadastradas para o pedido.</w:t>
            </w:r>
          </w:p>
        </w:tc>
      </w:tr>
      <w:tr w:rsidR="00261F7D" w:rsidRPr="000126F0" w14:paraId="45EA54C6" w14:textId="77777777" w:rsidTr="00961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73" w:type="dxa"/>
          </w:tcPr>
          <w:p w14:paraId="38A2932E" w14:textId="45D00C24" w:rsidR="00261F7D" w:rsidRDefault="004436FA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Documentos Comprobatórios</w:t>
            </w:r>
          </w:p>
        </w:tc>
        <w:tc>
          <w:tcPr>
            <w:tcW w:w="2219" w:type="dxa"/>
          </w:tcPr>
          <w:p w14:paraId="4FF515D0" w14:textId="626D4A05" w:rsidR="00261F7D" w:rsidRDefault="00484544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os arquivos anexos</w:t>
            </w:r>
          </w:p>
        </w:tc>
        <w:tc>
          <w:tcPr>
            <w:tcW w:w="855" w:type="dxa"/>
          </w:tcPr>
          <w:p w14:paraId="0852BF0F" w14:textId="15BD9476" w:rsidR="00261F7D" w:rsidRDefault="00484544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18" w:type="dxa"/>
          </w:tcPr>
          <w:p w14:paraId="6978448A" w14:textId="6EBB0DE2" w:rsidR="00261F7D" w:rsidRDefault="00484544" w:rsidP="003F08D5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Lista de arquivos anexos.</w:t>
            </w:r>
          </w:p>
        </w:tc>
      </w:tr>
      <w:tr w:rsidR="00261F7D" w:rsidRPr="000126F0" w14:paraId="41BDD69E" w14:textId="77777777" w:rsidTr="00961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473" w:type="dxa"/>
          </w:tcPr>
          <w:p w14:paraId="33B6D88F" w14:textId="54A64D5B" w:rsidR="00261F7D" w:rsidRDefault="00261F7D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Download</w:t>
            </w:r>
          </w:p>
        </w:tc>
        <w:tc>
          <w:tcPr>
            <w:tcW w:w="2219" w:type="dxa"/>
          </w:tcPr>
          <w:p w14:paraId="089EA6B1" w14:textId="11A1F5BD" w:rsidR="00261F7D" w:rsidRDefault="00261F7D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Download do arquivo</w:t>
            </w:r>
          </w:p>
        </w:tc>
        <w:tc>
          <w:tcPr>
            <w:tcW w:w="855" w:type="dxa"/>
          </w:tcPr>
          <w:p w14:paraId="496D8561" w14:textId="0D5D1C32" w:rsidR="00261F7D" w:rsidRDefault="00261F7D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518" w:type="dxa"/>
          </w:tcPr>
          <w:p w14:paraId="09A2B31B" w14:textId="7B929DF5" w:rsidR="00261F7D" w:rsidRDefault="00261F7D" w:rsidP="003F08D5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 o download do documento comprobatório.</w:t>
            </w:r>
          </w:p>
        </w:tc>
      </w:tr>
    </w:tbl>
    <w:p w14:paraId="1F1B01DF" w14:textId="44264A57" w:rsidR="00347052" w:rsidRPr="00D908D1" w:rsidRDefault="00347052" w:rsidP="00874558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4" w:name="_Toc27726939"/>
      <w:r>
        <w:t>CRITÉRIOS DE ACEITE</w:t>
      </w:r>
      <w:bookmarkEnd w:id="14"/>
    </w:p>
    <w:p w14:paraId="34F179F8" w14:textId="77777777" w:rsidR="0030370F" w:rsidRPr="0030370F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70FC5328" w14:textId="02777DFD" w:rsidR="00107D30" w:rsidRDefault="0064143D" w:rsidP="003F08D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bookmarkStart w:id="15" w:name="_Ref13564883"/>
      <w:r>
        <w:t>O usu</w:t>
      </w:r>
      <w:r w:rsidR="0050739C">
        <w:t>ário</w:t>
      </w:r>
      <w:r>
        <w:t xml:space="preserve"> logado</w:t>
      </w:r>
      <w:r w:rsidR="0050739C">
        <w:t xml:space="preserve"> que tenha</w:t>
      </w:r>
      <w:r>
        <w:t xml:space="preserve"> cadastrado pedido de impugnaç</w:t>
      </w:r>
      <w:r w:rsidR="0050739C">
        <w:t>ão, seja</w:t>
      </w:r>
      <w:r>
        <w:t xml:space="preserve"> responsável de chapa ou membro de comissão eleitoral estadual ou nacional poder</w:t>
      </w:r>
      <w:r w:rsidR="0050739C">
        <w:t>á</w:t>
      </w:r>
      <w:r>
        <w:t xml:space="preserve"> acompanhar os pedidos de impugnação;</w:t>
      </w:r>
    </w:p>
    <w:p w14:paraId="205E923A" w14:textId="720E248A" w:rsidR="00CF3C4D" w:rsidRDefault="00CF3C4D" w:rsidP="003F08D5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</w:pPr>
      <w:r>
        <w:t xml:space="preserve"> Cada uma d</w:t>
      </w:r>
      <w:r w:rsidR="00BB783E">
        <w:t>as visões desses usuários segue</w:t>
      </w:r>
      <w:r>
        <w:t xml:space="preserve"> regras de listagem estabelecidas nesta hist</w:t>
      </w:r>
      <w:r w:rsidR="004E37DA">
        <w:t>ória.</w:t>
      </w:r>
    </w:p>
    <w:p w14:paraId="4E517597" w14:textId="59D691F2" w:rsidR="0041224B" w:rsidRDefault="0092457D" w:rsidP="003F08D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r>
        <w:t>Quando o usuário acessa a funcionalidade de acompanhar impugnação, o sistema lista somente os pedido</w:t>
      </w:r>
      <w:r w:rsidR="005E6003">
        <w:t>s do processo eleitoral vigente</w:t>
      </w:r>
      <w:r w:rsidR="00820EAF">
        <w:t xml:space="preserve"> e ativa.</w:t>
      </w:r>
    </w:p>
    <w:p w14:paraId="29443BF2" w14:textId="6AA69BC2" w:rsidR="005E6003" w:rsidRDefault="005E6003" w:rsidP="003F08D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r>
        <w:t>É necessário criar o item “Acompanhar Impugnação” nos submenus “Impugnação”, “Comissão” e “Chapa”</w:t>
      </w:r>
      <w:r w:rsidR="00E52E3B">
        <w:t>;</w:t>
      </w:r>
    </w:p>
    <w:p w14:paraId="309BF8DA" w14:textId="7CB3310B" w:rsidR="00E52E3B" w:rsidRDefault="00E52E3B" w:rsidP="003F08D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r>
        <w:t>Somente um membro de comissão eleitoral nacional ou usuário cadastrante enxerga os pedidos de impugnação para chapa de IES.</w:t>
      </w:r>
    </w:p>
    <w:p w14:paraId="164DF3E2" w14:textId="77777777" w:rsidR="000514D4" w:rsidRPr="002712B3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Regras Gerais:</w:t>
      </w:r>
      <w:bookmarkEnd w:id="15"/>
    </w:p>
    <w:p w14:paraId="18687D6A" w14:textId="239596A3" w:rsidR="00FF2A06" w:rsidRDefault="00B516E1" w:rsidP="003F08D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16" w:name="_Ref29217688"/>
      <w:r w:rsidRPr="00E25043">
        <w:rPr>
          <w:position w:val="3"/>
        </w:rPr>
        <w:lastRenderedPageBreak/>
        <w:t>Ao</w:t>
      </w:r>
      <w:r w:rsidR="00FF2A06" w:rsidRPr="00E25043">
        <w:rPr>
          <w:position w:val="3"/>
        </w:rPr>
        <w:t xml:space="preserve"> acionar “</w:t>
      </w:r>
      <w:r w:rsidR="005E6003" w:rsidRPr="00E25043">
        <w:rPr>
          <w:b/>
          <w:position w:val="3"/>
        </w:rPr>
        <w:t>Acompanhar Impugnação</w:t>
      </w:r>
      <w:r w:rsidR="00DD1404" w:rsidRPr="00E25043">
        <w:rPr>
          <w:position w:val="3"/>
        </w:rPr>
        <w:t>”</w:t>
      </w:r>
      <w:r w:rsidRPr="00E25043">
        <w:rPr>
          <w:position w:val="3"/>
        </w:rPr>
        <w:t>, no submenu “</w:t>
      </w:r>
      <w:r w:rsidRPr="00E25043">
        <w:rPr>
          <w:b/>
          <w:position w:val="3"/>
        </w:rPr>
        <w:t>Comissão</w:t>
      </w:r>
      <w:r w:rsidRPr="00E25043">
        <w:rPr>
          <w:position w:val="3"/>
        </w:rPr>
        <w:t xml:space="preserve">”, </w:t>
      </w:r>
      <w:r w:rsidR="00FF2A06" w:rsidRPr="00E25043">
        <w:rPr>
          <w:position w:val="3"/>
        </w:rPr>
        <w:t xml:space="preserve">o formulário </w:t>
      </w:r>
      <w:r w:rsidR="003F7489" w:rsidRPr="003F7489">
        <w:rPr>
          <w:b/>
        </w:rPr>
        <w:fldChar w:fldCharType="begin"/>
      </w:r>
      <w:r w:rsidR="003F7489" w:rsidRPr="003F7489">
        <w:rPr>
          <w:b/>
          <w:position w:val="3"/>
        </w:rPr>
        <w:instrText xml:space="preserve"> REF _Ref26368229 \r \h </w:instrText>
      </w:r>
      <w:r w:rsidR="003F7489" w:rsidRPr="003F7489">
        <w:rPr>
          <w:b/>
        </w:rPr>
        <w:instrText xml:space="preserve"> \* MERGEFORMAT </w:instrText>
      </w:r>
      <w:r w:rsidR="003F7489" w:rsidRPr="003F7489">
        <w:rPr>
          <w:b/>
        </w:rPr>
      </w:r>
      <w:r w:rsidR="003F7489" w:rsidRPr="003F7489">
        <w:rPr>
          <w:b/>
        </w:rPr>
        <w:fldChar w:fldCharType="separate"/>
      </w:r>
      <w:r w:rsidR="003F7489" w:rsidRPr="003F7489">
        <w:rPr>
          <w:b/>
          <w:position w:val="3"/>
        </w:rPr>
        <w:t>P01</w:t>
      </w:r>
      <w:r w:rsidR="003F7489" w:rsidRPr="003F7489">
        <w:rPr>
          <w:b/>
        </w:rPr>
        <w:fldChar w:fldCharType="end"/>
      </w:r>
      <w:r w:rsidR="003F7489">
        <w:rPr>
          <w:b/>
        </w:rPr>
        <w:t xml:space="preserve"> </w:t>
      </w:r>
      <w:r w:rsidR="00FF2A06" w:rsidRPr="00E25043">
        <w:rPr>
          <w:position w:val="3"/>
        </w:rPr>
        <w:t>é exibido;</w:t>
      </w:r>
      <w:r w:rsidR="00602595">
        <w:rPr>
          <w:position w:val="3"/>
        </w:rPr>
        <w:t xml:space="preserve"> </w:t>
      </w:r>
      <w:r w:rsidR="00602595" w:rsidRPr="00602595">
        <w:rPr>
          <w:rStyle w:val="Refdenotaderodap"/>
          <w:color w:val="31849B" w:themeColor="accent5" w:themeShade="BF"/>
          <w:position w:val="3"/>
        </w:rPr>
        <w:footnoteReference w:id="1"/>
      </w:r>
      <w:bookmarkEnd w:id="16"/>
    </w:p>
    <w:p w14:paraId="3CC0B445" w14:textId="395B92B5" w:rsidR="00602595" w:rsidRPr="00E25043" w:rsidRDefault="00602595" w:rsidP="003F08D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17" w:name="_Ref29217697"/>
      <w:r>
        <w:rPr>
          <w:position w:val="3"/>
        </w:rPr>
        <w:t>Caso algum profissional que não possua acesso a</w:t>
      </w:r>
      <w:r w:rsidR="00731409">
        <w:rPr>
          <w:position w:val="3"/>
        </w:rPr>
        <w:t>o item de submenu</w:t>
      </w:r>
      <w:r>
        <w:rPr>
          <w:position w:val="3"/>
        </w:rPr>
        <w:t xml:space="preserve"> “Comissão”, o sistema deve apresentar a mensagem </w:t>
      </w:r>
      <w:r w:rsidR="00731409" w:rsidRPr="00731409">
        <w:rPr>
          <w:b/>
          <w:bCs/>
          <w:position w:val="3"/>
        </w:rPr>
        <w:fldChar w:fldCharType="begin"/>
      </w:r>
      <w:r w:rsidR="00731409" w:rsidRPr="00731409">
        <w:rPr>
          <w:b/>
          <w:bCs/>
          <w:position w:val="3"/>
        </w:rPr>
        <w:instrText xml:space="preserve"> REF _Ref29217858 \r \h </w:instrText>
      </w:r>
      <w:r w:rsidR="00731409">
        <w:rPr>
          <w:b/>
          <w:bCs/>
          <w:position w:val="3"/>
        </w:rPr>
        <w:instrText xml:space="preserve"> \* MERGEFORMAT </w:instrText>
      </w:r>
      <w:r w:rsidR="00731409" w:rsidRPr="00731409">
        <w:rPr>
          <w:b/>
          <w:bCs/>
          <w:position w:val="3"/>
        </w:rPr>
      </w:r>
      <w:r w:rsidR="00731409" w:rsidRPr="00731409">
        <w:rPr>
          <w:b/>
          <w:bCs/>
          <w:position w:val="3"/>
        </w:rPr>
        <w:fldChar w:fldCharType="separate"/>
      </w:r>
      <w:r w:rsidR="00731409" w:rsidRPr="00731409">
        <w:rPr>
          <w:b/>
          <w:bCs/>
          <w:position w:val="3"/>
        </w:rPr>
        <w:t>ME04</w:t>
      </w:r>
      <w:r w:rsidR="00731409" w:rsidRPr="00731409">
        <w:rPr>
          <w:b/>
          <w:bCs/>
          <w:position w:val="3"/>
        </w:rPr>
        <w:fldChar w:fldCharType="end"/>
      </w:r>
      <w:r>
        <w:rPr>
          <w:position w:val="3"/>
        </w:rPr>
        <w:t>.</w:t>
      </w:r>
      <w:bookmarkEnd w:id="17"/>
    </w:p>
    <w:p w14:paraId="45D862AE" w14:textId="75898EA6" w:rsidR="00B516E1" w:rsidRPr="00E25043" w:rsidRDefault="00B516E1" w:rsidP="003F08D5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E25043">
        <w:rPr>
          <w:position w:val="3"/>
        </w:rPr>
        <w:t xml:space="preserve"> Caso o usuário seja </w:t>
      </w:r>
      <w:r w:rsidRPr="00E25043">
        <w:rPr>
          <w:b/>
          <w:position w:val="3"/>
        </w:rPr>
        <w:t>membro de comissão nacional</w:t>
      </w:r>
      <w:r w:rsidRPr="00E25043">
        <w:rPr>
          <w:position w:val="3"/>
        </w:rPr>
        <w:t xml:space="preserve">, o sistema exibe o </w:t>
      </w:r>
      <w:r w:rsidR="00BC2A65" w:rsidRPr="00E25043">
        <w:rPr>
          <w:position w:val="3"/>
        </w:rPr>
        <w:t>total de pedidos de impugnação por estado e total de pedidos de “IES”;</w:t>
      </w:r>
    </w:p>
    <w:p w14:paraId="400D5721" w14:textId="32DAC2E7" w:rsidR="00E52E3B" w:rsidRPr="00E25043" w:rsidRDefault="00E52E3B" w:rsidP="003F08D5">
      <w:pPr>
        <w:pStyle w:val="PargrafodaLista"/>
        <w:widowControl/>
        <w:numPr>
          <w:ilvl w:val="4"/>
          <w:numId w:val="11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E25043">
        <w:rPr>
          <w:position w:val="3"/>
        </w:rPr>
        <w:t>Ao acionar “</w:t>
      </w:r>
      <w:r w:rsidRPr="00E25043">
        <w:rPr>
          <w:b/>
          <w:position w:val="3"/>
        </w:rPr>
        <w:t>Visualizar</w:t>
      </w:r>
      <w:r w:rsidRPr="00E25043">
        <w:rPr>
          <w:position w:val="3"/>
        </w:rPr>
        <w:t>” para o estado ou IES, o sistema exibe todos os pedidos de impugnação para as chapas do estado ou de IES;</w:t>
      </w:r>
    </w:p>
    <w:p w14:paraId="55C46DD9" w14:textId="66E73EF8" w:rsidR="00BC2A65" w:rsidRPr="00E25043" w:rsidRDefault="00BC2A65" w:rsidP="003F08D5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E25043">
        <w:rPr>
          <w:position w:val="3"/>
        </w:rPr>
        <w:t xml:space="preserve"> Caso o usuário seja </w:t>
      </w:r>
      <w:r w:rsidRPr="00E25043">
        <w:rPr>
          <w:b/>
          <w:position w:val="3"/>
        </w:rPr>
        <w:t>membro de comissão eleitoral estadual</w:t>
      </w:r>
      <w:r w:rsidRPr="00E25043">
        <w:rPr>
          <w:position w:val="3"/>
        </w:rPr>
        <w:t xml:space="preserve">, o sistema encaminha o usuário diretamente para o formulário </w:t>
      </w:r>
      <w:r w:rsidRPr="00E25043">
        <w:rPr>
          <w:b/>
          <w:position w:val="3"/>
        </w:rPr>
        <w:fldChar w:fldCharType="begin"/>
      </w:r>
      <w:r w:rsidRPr="00E25043">
        <w:rPr>
          <w:b/>
          <w:position w:val="3"/>
        </w:rPr>
        <w:instrText xml:space="preserve"> REF _Ref26369985 \r \h  \* MERGEFORMAT </w:instrText>
      </w:r>
      <w:r w:rsidRPr="00E25043">
        <w:rPr>
          <w:b/>
          <w:position w:val="3"/>
        </w:rPr>
      </w:r>
      <w:r w:rsidRPr="00E25043">
        <w:rPr>
          <w:b/>
          <w:position w:val="3"/>
        </w:rPr>
        <w:fldChar w:fldCharType="separate"/>
      </w:r>
      <w:r w:rsidRPr="00E25043">
        <w:rPr>
          <w:b/>
          <w:position w:val="3"/>
        </w:rPr>
        <w:t>P02</w:t>
      </w:r>
      <w:r w:rsidRPr="00E25043">
        <w:rPr>
          <w:b/>
          <w:position w:val="3"/>
        </w:rPr>
        <w:fldChar w:fldCharType="end"/>
      </w:r>
      <w:r w:rsidRPr="00E25043">
        <w:rPr>
          <w:position w:val="3"/>
        </w:rPr>
        <w:t xml:space="preserve"> e exibe</w:t>
      </w:r>
      <w:r w:rsidR="00AB43DE" w:rsidRPr="00E25043">
        <w:rPr>
          <w:position w:val="3"/>
        </w:rPr>
        <w:t xml:space="preserve"> apenas</w:t>
      </w:r>
      <w:r w:rsidRPr="00E25043">
        <w:rPr>
          <w:position w:val="3"/>
        </w:rPr>
        <w:t xml:space="preserve"> os pedidos de impugnação para as chapas do respectivo estado.</w:t>
      </w:r>
    </w:p>
    <w:p w14:paraId="796E149F" w14:textId="51AB18CD" w:rsidR="00272819" w:rsidRPr="00E25043" w:rsidRDefault="00272819" w:rsidP="003F08D5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E25043">
        <w:rPr>
          <w:position w:val="3"/>
        </w:rPr>
        <w:t xml:space="preserve"> Caso o usuário não participe de comissão eleitoral nacional ou estadual no processo vigente, então o sistema exibe a mensagem </w:t>
      </w:r>
      <w:r w:rsidRPr="00E25043">
        <w:rPr>
          <w:b/>
          <w:position w:val="3"/>
        </w:rPr>
        <w:fldChar w:fldCharType="begin"/>
      </w:r>
      <w:r w:rsidRPr="00E25043">
        <w:rPr>
          <w:b/>
          <w:position w:val="3"/>
        </w:rPr>
        <w:instrText xml:space="preserve"> REF _Ref12023348 \r \h  \* MERGEFORMAT </w:instrText>
      </w:r>
      <w:r w:rsidRPr="00E25043">
        <w:rPr>
          <w:b/>
          <w:position w:val="3"/>
        </w:rPr>
      </w:r>
      <w:r w:rsidRPr="00E25043">
        <w:rPr>
          <w:b/>
          <w:position w:val="3"/>
        </w:rPr>
        <w:fldChar w:fldCharType="separate"/>
      </w:r>
      <w:r w:rsidRPr="00E25043">
        <w:rPr>
          <w:b/>
          <w:position w:val="3"/>
        </w:rPr>
        <w:t>ME01</w:t>
      </w:r>
      <w:r w:rsidRPr="00E25043">
        <w:rPr>
          <w:b/>
          <w:position w:val="3"/>
        </w:rPr>
        <w:fldChar w:fldCharType="end"/>
      </w:r>
      <w:r w:rsidR="00B90382" w:rsidRPr="00E25043">
        <w:rPr>
          <w:position w:val="3"/>
        </w:rPr>
        <w:t>;</w:t>
      </w:r>
    </w:p>
    <w:p w14:paraId="2154EA3E" w14:textId="6F76C33A" w:rsidR="00B90382" w:rsidRPr="00E25043" w:rsidRDefault="00B90382" w:rsidP="003F08D5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E25043">
        <w:rPr>
          <w:position w:val="3"/>
        </w:rPr>
        <w:t xml:space="preserve"> Caso o sistema não encont</w:t>
      </w:r>
      <w:r w:rsidR="000E6B5B" w:rsidRPr="00E25043">
        <w:rPr>
          <w:position w:val="3"/>
        </w:rPr>
        <w:t>re reg</w:t>
      </w:r>
      <w:r w:rsidRPr="00E25043">
        <w:rPr>
          <w:position w:val="3"/>
        </w:rPr>
        <w:t>i</w:t>
      </w:r>
      <w:r w:rsidR="000E6B5B" w:rsidRPr="00E25043">
        <w:rPr>
          <w:position w:val="3"/>
        </w:rPr>
        <w:t>s</w:t>
      </w:r>
      <w:r w:rsidRPr="00E25043">
        <w:rPr>
          <w:position w:val="3"/>
        </w:rPr>
        <w:t xml:space="preserve">tros de pedidos cadastrados para a eleição vigente, então exibe a mensagem </w:t>
      </w:r>
      <w:r w:rsidRPr="00E25043">
        <w:rPr>
          <w:b/>
          <w:position w:val="3"/>
        </w:rPr>
        <w:fldChar w:fldCharType="begin"/>
      </w:r>
      <w:r w:rsidRPr="00E25043">
        <w:rPr>
          <w:b/>
          <w:position w:val="3"/>
        </w:rPr>
        <w:instrText xml:space="preserve"> REF _Ref23434261 \r \h  \* MERGEFORMAT </w:instrText>
      </w:r>
      <w:r w:rsidRPr="00E25043">
        <w:rPr>
          <w:b/>
          <w:position w:val="3"/>
        </w:rPr>
      </w:r>
      <w:r w:rsidRPr="00E25043">
        <w:rPr>
          <w:b/>
          <w:position w:val="3"/>
        </w:rPr>
        <w:fldChar w:fldCharType="separate"/>
      </w:r>
      <w:r w:rsidRPr="00E25043">
        <w:rPr>
          <w:b/>
          <w:position w:val="3"/>
        </w:rPr>
        <w:t>ME02</w:t>
      </w:r>
      <w:r w:rsidRPr="00E25043">
        <w:rPr>
          <w:b/>
          <w:position w:val="3"/>
        </w:rPr>
        <w:fldChar w:fldCharType="end"/>
      </w:r>
      <w:r w:rsidRPr="00E25043">
        <w:rPr>
          <w:position w:val="3"/>
        </w:rPr>
        <w:t>.</w:t>
      </w:r>
    </w:p>
    <w:p w14:paraId="5D74BE11" w14:textId="77777777" w:rsidR="00753257" w:rsidRPr="00E25043" w:rsidRDefault="00753257" w:rsidP="00753257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  <w:rPr>
          <w:position w:val="3"/>
        </w:rPr>
      </w:pPr>
    </w:p>
    <w:p w14:paraId="47F7280B" w14:textId="78E0C391" w:rsidR="009261BC" w:rsidRPr="00E25043" w:rsidRDefault="00753257" w:rsidP="003F08D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E25043">
        <w:rPr>
          <w:position w:val="3"/>
        </w:rPr>
        <w:t>Ao acionar “</w:t>
      </w:r>
      <w:r w:rsidRPr="00E25043">
        <w:rPr>
          <w:b/>
          <w:position w:val="3"/>
        </w:rPr>
        <w:t>Acompanhar Impugnação</w:t>
      </w:r>
      <w:r w:rsidRPr="00E25043">
        <w:rPr>
          <w:position w:val="3"/>
        </w:rPr>
        <w:t>”, no submenu “</w:t>
      </w:r>
      <w:r w:rsidRPr="00E25043">
        <w:rPr>
          <w:b/>
          <w:position w:val="3"/>
        </w:rPr>
        <w:t>Chapa</w:t>
      </w:r>
      <w:r w:rsidRPr="00E25043">
        <w:rPr>
          <w:position w:val="3"/>
        </w:rPr>
        <w:t xml:space="preserve">”, o formulário </w:t>
      </w:r>
      <w:r w:rsidRPr="00E25043">
        <w:rPr>
          <w:b/>
          <w:position w:val="3"/>
        </w:rPr>
        <w:fldChar w:fldCharType="begin"/>
      </w:r>
      <w:r w:rsidRPr="00E25043">
        <w:rPr>
          <w:b/>
          <w:position w:val="3"/>
        </w:rPr>
        <w:instrText xml:space="preserve"> REF _Ref26369985 \r \h  \* MERGEFORMAT </w:instrText>
      </w:r>
      <w:r w:rsidRPr="00E25043">
        <w:rPr>
          <w:b/>
          <w:position w:val="3"/>
        </w:rPr>
      </w:r>
      <w:r w:rsidRPr="00E25043">
        <w:rPr>
          <w:b/>
          <w:position w:val="3"/>
        </w:rPr>
        <w:fldChar w:fldCharType="separate"/>
      </w:r>
      <w:r w:rsidRPr="00E25043">
        <w:rPr>
          <w:b/>
          <w:position w:val="3"/>
        </w:rPr>
        <w:t>P02</w:t>
      </w:r>
      <w:r w:rsidRPr="00E25043">
        <w:rPr>
          <w:b/>
          <w:position w:val="3"/>
        </w:rPr>
        <w:fldChar w:fldCharType="end"/>
      </w:r>
      <w:r w:rsidRPr="00E25043">
        <w:rPr>
          <w:position w:val="3"/>
        </w:rPr>
        <w:t>;</w:t>
      </w:r>
    </w:p>
    <w:p w14:paraId="517F4122" w14:textId="40A7FC0C" w:rsidR="00B90382" w:rsidRPr="00E25043" w:rsidRDefault="00B90382" w:rsidP="003F08D5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E25043">
        <w:rPr>
          <w:position w:val="3"/>
        </w:rPr>
        <w:t xml:space="preserve"> Devem ser listados somente os pedidos de impugnação para a chapa do responsável;</w:t>
      </w:r>
    </w:p>
    <w:p w14:paraId="1B630448" w14:textId="7D758BCA" w:rsidR="00B90382" w:rsidRPr="00E25043" w:rsidRDefault="00B90382" w:rsidP="003F08D5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E25043">
        <w:rPr>
          <w:position w:val="3"/>
        </w:rPr>
        <w:t xml:space="preserve"> </w:t>
      </w:r>
      <w:bookmarkStart w:id="18" w:name="_Ref29218042"/>
      <w:r w:rsidRPr="00E25043">
        <w:rPr>
          <w:position w:val="3"/>
        </w:rPr>
        <w:t>Caso o usuário não seja responsável de chapa na eleição vigente, então o sistema exibe a mensagem</w:t>
      </w:r>
      <w:r w:rsidR="006125FE">
        <w:rPr>
          <w:b/>
          <w:position w:val="3"/>
        </w:rPr>
        <w:t xml:space="preserve"> </w:t>
      </w:r>
      <w:r w:rsidR="006125FE">
        <w:rPr>
          <w:b/>
          <w:position w:val="3"/>
        </w:rPr>
        <w:fldChar w:fldCharType="begin"/>
      </w:r>
      <w:r w:rsidR="006125FE">
        <w:rPr>
          <w:b/>
          <w:position w:val="3"/>
        </w:rPr>
        <w:instrText xml:space="preserve"> REF _Ref23769065 \r \h </w:instrText>
      </w:r>
      <w:r w:rsidR="006125FE">
        <w:rPr>
          <w:b/>
          <w:position w:val="3"/>
        </w:rPr>
      </w:r>
      <w:r w:rsidR="006125FE">
        <w:rPr>
          <w:b/>
          <w:position w:val="3"/>
        </w:rPr>
        <w:fldChar w:fldCharType="separate"/>
      </w:r>
      <w:r w:rsidR="006125FE">
        <w:rPr>
          <w:b/>
          <w:position w:val="3"/>
        </w:rPr>
        <w:t>ME03</w:t>
      </w:r>
      <w:r w:rsidR="006125FE">
        <w:rPr>
          <w:b/>
          <w:position w:val="3"/>
        </w:rPr>
        <w:fldChar w:fldCharType="end"/>
      </w:r>
      <w:r w:rsidRPr="00E25043">
        <w:rPr>
          <w:position w:val="3"/>
        </w:rPr>
        <w:t>;</w:t>
      </w:r>
      <w:bookmarkEnd w:id="18"/>
    </w:p>
    <w:p w14:paraId="58F63CDE" w14:textId="674DBD2A" w:rsidR="000E6B5B" w:rsidRPr="00E25043" w:rsidRDefault="000E6B5B" w:rsidP="003F08D5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E25043">
        <w:rPr>
          <w:position w:val="3"/>
        </w:rPr>
        <w:t xml:space="preserve"> Caso o sistema não encontre registros de pedidos cadastrados para a eleição vigente, então exibe a mensagem </w:t>
      </w:r>
      <w:r w:rsidRPr="00E25043">
        <w:rPr>
          <w:b/>
          <w:position w:val="3"/>
        </w:rPr>
        <w:fldChar w:fldCharType="begin"/>
      </w:r>
      <w:r w:rsidRPr="00E25043">
        <w:rPr>
          <w:b/>
          <w:position w:val="3"/>
        </w:rPr>
        <w:instrText xml:space="preserve"> REF _Ref23434261 \r \h  \* MERGEFORMAT </w:instrText>
      </w:r>
      <w:r w:rsidRPr="00E25043">
        <w:rPr>
          <w:b/>
          <w:position w:val="3"/>
        </w:rPr>
      </w:r>
      <w:r w:rsidRPr="00E25043">
        <w:rPr>
          <w:b/>
          <w:position w:val="3"/>
        </w:rPr>
        <w:fldChar w:fldCharType="separate"/>
      </w:r>
      <w:r w:rsidRPr="00E25043">
        <w:rPr>
          <w:b/>
          <w:position w:val="3"/>
        </w:rPr>
        <w:t>ME02</w:t>
      </w:r>
      <w:r w:rsidRPr="00E25043">
        <w:rPr>
          <w:b/>
          <w:position w:val="3"/>
        </w:rPr>
        <w:fldChar w:fldCharType="end"/>
      </w:r>
      <w:r w:rsidRPr="00E25043">
        <w:rPr>
          <w:position w:val="3"/>
        </w:rPr>
        <w:t>.</w:t>
      </w:r>
    </w:p>
    <w:p w14:paraId="285DAF22" w14:textId="77777777" w:rsidR="00F70B3D" w:rsidRPr="00E25043" w:rsidRDefault="00F70B3D" w:rsidP="00F70B3D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  <w:rPr>
          <w:position w:val="3"/>
        </w:rPr>
      </w:pPr>
    </w:p>
    <w:p w14:paraId="01580CA7" w14:textId="5C6BA31E" w:rsidR="00A96FB3" w:rsidRPr="00E25043" w:rsidRDefault="00A96FB3" w:rsidP="003F08D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E25043">
        <w:rPr>
          <w:position w:val="3"/>
        </w:rPr>
        <w:t>Ao acionar “</w:t>
      </w:r>
      <w:r w:rsidRPr="00E25043">
        <w:rPr>
          <w:b/>
          <w:position w:val="3"/>
        </w:rPr>
        <w:t>Meus Pedidos</w:t>
      </w:r>
      <w:r w:rsidRPr="00E25043">
        <w:rPr>
          <w:position w:val="3"/>
        </w:rPr>
        <w:t>”, no submenu “</w:t>
      </w:r>
      <w:r w:rsidRPr="00E25043">
        <w:rPr>
          <w:b/>
          <w:position w:val="3"/>
        </w:rPr>
        <w:t>Impugnação</w:t>
      </w:r>
      <w:r w:rsidRPr="00E25043">
        <w:rPr>
          <w:position w:val="3"/>
        </w:rPr>
        <w:t>”, o</w:t>
      </w:r>
      <w:r w:rsidR="00F70B3D" w:rsidRPr="00E25043">
        <w:rPr>
          <w:position w:val="3"/>
        </w:rPr>
        <w:t xml:space="preserve"> sistema exibe o</w:t>
      </w:r>
      <w:r w:rsidRPr="00E25043">
        <w:rPr>
          <w:position w:val="3"/>
        </w:rPr>
        <w:t xml:space="preserve"> formulário </w:t>
      </w:r>
      <w:r w:rsidR="00F70B3D" w:rsidRPr="00E25043">
        <w:rPr>
          <w:b/>
        </w:rPr>
        <w:fldChar w:fldCharType="begin"/>
      </w:r>
      <w:r w:rsidR="00F70B3D" w:rsidRPr="00E25043">
        <w:rPr>
          <w:b/>
        </w:rPr>
        <w:instrText xml:space="preserve"> REF _Ref26355842 \r \h  \* MERGEFORMAT </w:instrText>
      </w:r>
      <w:r w:rsidR="00F70B3D" w:rsidRPr="00E25043">
        <w:rPr>
          <w:b/>
        </w:rPr>
      </w:r>
      <w:r w:rsidR="00F70B3D" w:rsidRPr="00E25043">
        <w:rPr>
          <w:b/>
        </w:rPr>
        <w:fldChar w:fldCharType="separate"/>
      </w:r>
      <w:r w:rsidR="00F70B3D" w:rsidRPr="00E25043">
        <w:rPr>
          <w:b/>
        </w:rPr>
        <w:t>P01</w:t>
      </w:r>
      <w:r w:rsidR="00F70B3D" w:rsidRPr="00E25043">
        <w:rPr>
          <w:b/>
        </w:rPr>
        <w:fldChar w:fldCharType="end"/>
      </w:r>
      <w:r w:rsidRPr="00E25043">
        <w:rPr>
          <w:position w:val="3"/>
        </w:rPr>
        <w:t>;</w:t>
      </w:r>
    </w:p>
    <w:p w14:paraId="2A84701B" w14:textId="499FED43" w:rsidR="002838BF" w:rsidRPr="00E25043" w:rsidRDefault="00F70B3D" w:rsidP="003F08D5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E25043">
        <w:rPr>
          <w:position w:val="3"/>
        </w:rPr>
        <w:t xml:space="preserve"> </w:t>
      </w:r>
      <w:r w:rsidR="002838BF" w:rsidRPr="00E25043">
        <w:rPr>
          <w:position w:val="3"/>
        </w:rPr>
        <w:t>O sistema deve exibir o quantitativo por estado e IES de pedidos de impugnação cadastrados pelo usuário para as chapas da eleição vigente;</w:t>
      </w:r>
    </w:p>
    <w:p w14:paraId="75DE515D" w14:textId="078C4DAD" w:rsidR="002838BF" w:rsidRPr="00E25043" w:rsidRDefault="002838BF" w:rsidP="003F08D5">
      <w:pPr>
        <w:pStyle w:val="PargrafodaLista"/>
        <w:widowControl/>
        <w:numPr>
          <w:ilvl w:val="4"/>
          <w:numId w:val="1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E25043">
        <w:rPr>
          <w:position w:val="3"/>
        </w:rPr>
        <w:t>Ao acionar “</w:t>
      </w:r>
      <w:r w:rsidRPr="00E25043">
        <w:rPr>
          <w:b/>
          <w:position w:val="3"/>
        </w:rPr>
        <w:t>Visualizar</w:t>
      </w:r>
      <w:r w:rsidRPr="00E25043">
        <w:rPr>
          <w:position w:val="3"/>
        </w:rPr>
        <w:t>” para o estado ou IES, o sistema exibe apenas os pedidos de impugnação, cadastrados pelo usuário logado, para as chapas do estado ou de IES.</w:t>
      </w:r>
    </w:p>
    <w:p w14:paraId="7BCAAA0E" w14:textId="77777777" w:rsidR="002838BF" w:rsidRPr="00E25043" w:rsidRDefault="002838BF" w:rsidP="002838BF">
      <w:pPr>
        <w:pStyle w:val="PargrafodaLista"/>
        <w:widowControl/>
        <w:autoSpaceDE/>
        <w:autoSpaceDN/>
        <w:adjustRightInd/>
        <w:spacing w:after="200" w:line="276" w:lineRule="auto"/>
        <w:ind w:left="2232"/>
        <w:contextualSpacing/>
        <w:jc w:val="both"/>
        <w:rPr>
          <w:position w:val="3"/>
        </w:rPr>
      </w:pPr>
    </w:p>
    <w:p w14:paraId="4A9975FF" w14:textId="28EAD6A5" w:rsidR="002838BF" w:rsidRPr="00E25043" w:rsidRDefault="002838BF" w:rsidP="003F08D5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E25043">
        <w:rPr>
          <w:position w:val="3"/>
        </w:rPr>
        <w:t xml:space="preserve"> Caso o sistema não encontre pedidos cadastrados, então exibe a mensagem </w:t>
      </w:r>
      <w:r w:rsidRPr="00E25043">
        <w:rPr>
          <w:b/>
          <w:position w:val="3"/>
        </w:rPr>
        <w:fldChar w:fldCharType="begin"/>
      </w:r>
      <w:r w:rsidRPr="00E25043">
        <w:rPr>
          <w:b/>
          <w:position w:val="3"/>
        </w:rPr>
        <w:instrText xml:space="preserve"> REF _Ref23434261 \r \h  \* MERGEFORMAT </w:instrText>
      </w:r>
      <w:r w:rsidRPr="00E25043">
        <w:rPr>
          <w:b/>
          <w:position w:val="3"/>
        </w:rPr>
      </w:r>
      <w:r w:rsidRPr="00E25043">
        <w:rPr>
          <w:b/>
          <w:position w:val="3"/>
        </w:rPr>
        <w:fldChar w:fldCharType="separate"/>
      </w:r>
      <w:r w:rsidRPr="00E25043">
        <w:rPr>
          <w:b/>
          <w:position w:val="3"/>
        </w:rPr>
        <w:t>ME02</w:t>
      </w:r>
      <w:r w:rsidRPr="00E25043">
        <w:rPr>
          <w:b/>
          <w:position w:val="3"/>
        </w:rPr>
        <w:fldChar w:fldCharType="end"/>
      </w:r>
      <w:r w:rsidRPr="00E25043">
        <w:rPr>
          <w:b/>
          <w:position w:val="3"/>
        </w:rPr>
        <w:t>;</w:t>
      </w:r>
    </w:p>
    <w:p w14:paraId="7187EA36" w14:textId="77777777" w:rsidR="00D34193" w:rsidRPr="002838BF" w:rsidRDefault="00D34193" w:rsidP="00D34193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  <w:rPr>
          <w:position w:val="3"/>
        </w:rPr>
      </w:pPr>
    </w:p>
    <w:p w14:paraId="749E04C5" w14:textId="06597770" w:rsidR="002838BF" w:rsidRDefault="00D11F09" w:rsidP="003F08D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Grid “</w:t>
      </w:r>
      <w:r w:rsidRPr="00B52F2D">
        <w:rPr>
          <w:b/>
          <w:position w:val="3"/>
        </w:rPr>
        <w:t>Pedidos de Impugnação</w:t>
      </w:r>
      <w:r>
        <w:rPr>
          <w:position w:val="3"/>
        </w:rPr>
        <w:t xml:space="preserve">” </w:t>
      </w:r>
      <w:r w:rsidRPr="003D09A1">
        <w:rPr>
          <w:b/>
          <w:position w:val="3"/>
        </w:rPr>
        <w:fldChar w:fldCharType="begin"/>
      </w:r>
      <w:r w:rsidRPr="003D09A1">
        <w:rPr>
          <w:b/>
          <w:position w:val="3"/>
        </w:rPr>
        <w:instrText xml:space="preserve"> REF _Ref26369985 \r \h </w:instrText>
      </w:r>
      <w:r w:rsidR="003D09A1">
        <w:rPr>
          <w:b/>
          <w:position w:val="3"/>
        </w:rPr>
        <w:instrText xml:space="preserve"> \* MERGEFORMAT </w:instrText>
      </w:r>
      <w:r w:rsidRPr="003D09A1">
        <w:rPr>
          <w:b/>
          <w:position w:val="3"/>
        </w:rPr>
      </w:r>
      <w:r w:rsidRPr="003D09A1">
        <w:rPr>
          <w:b/>
          <w:position w:val="3"/>
        </w:rPr>
        <w:fldChar w:fldCharType="separate"/>
      </w:r>
      <w:r w:rsidRPr="003D09A1">
        <w:rPr>
          <w:b/>
          <w:position w:val="3"/>
        </w:rPr>
        <w:t>P02</w:t>
      </w:r>
      <w:r w:rsidRPr="003D09A1">
        <w:rPr>
          <w:b/>
          <w:position w:val="3"/>
        </w:rPr>
        <w:fldChar w:fldCharType="end"/>
      </w:r>
      <w:r w:rsidR="00B52F2D">
        <w:rPr>
          <w:position w:val="3"/>
        </w:rPr>
        <w:t>:</w:t>
      </w:r>
    </w:p>
    <w:p w14:paraId="6348D86C" w14:textId="1672DCB8" w:rsidR="00762A08" w:rsidRDefault="00B52F2D" w:rsidP="003F08D5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</w:t>
      </w:r>
      <w:r w:rsidR="00762A08">
        <w:rPr>
          <w:position w:val="3"/>
        </w:rPr>
        <w:t>Exibe o valor “CE/UF” ou o valor “IES”</w:t>
      </w:r>
      <w:r w:rsidR="00111139">
        <w:rPr>
          <w:position w:val="3"/>
        </w:rPr>
        <w:t xml:space="preserve"> acima do grid para indicar o estado dos respectivos pedidos;</w:t>
      </w:r>
    </w:p>
    <w:p w14:paraId="28A177E7" w14:textId="2AB7CF37" w:rsidR="00B52F2D" w:rsidRDefault="00762A08" w:rsidP="003F08D5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</w:t>
      </w:r>
      <w:r w:rsidR="00B52F2D">
        <w:rPr>
          <w:position w:val="3"/>
        </w:rPr>
        <w:t>O sistema deve paginar o grid a cada 10, 25, ou 50 registros. Por padrão o sistema realiza a paginação do grid</w:t>
      </w:r>
      <w:r>
        <w:rPr>
          <w:position w:val="3"/>
        </w:rPr>
        <w:t xml:space="preserve"> a cada 10 registros.</w:t>
      </w:r>
    </w:p>
    <w:p w14:paraId="08934452" w14:textId="4F795FAD" w:rsidR="00BB783E" w:rsidRDefault="00BB783E" w:rsidP="00BB783E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BB783E">
        <w:rPr>
          <w:b/>
          <w:position w:val="3"/>
        </w:rPr>
        <w:t>Visualizar Pedido de Impugnação</w:t>
      </w:r>
      <w:r>
        <w:rPr>
          <w:b/>
          <w:position w:val="3"/>
        </w:rPr>
        <w:t xml:space="preserve"> </w:t>
      </w:r>
      <w:r>
        <w:rPr>
          <w:b/>
          <w:position w:val="3"/>
        </w:rPr>
        <w:fldChar w:fldCharType="begin"/>
      </w:r>
      <w:r>
        <w:rPr>
          <w:b/>
          <w:position w:val="3"/>
        </w:rPr>
        <w:instrText xml:space="preserve"> REF _Ref26369986 \r \h </w:instrText>
      </w:r>
      <w:r>
        <w:rPr>
          <w:b/>
          <w:position w:val="3"/>
        </w:rPr>
      </w:r>
      <w:r>
        <w:rPr>
          <w:b/>
          <w:position w:val="3"/>
        </w:rPr>
        <w:fldChar w:fldCharType="separate"/>
      </w:r>
      <w:r>
        <w:rPr>
          <w:b/>
          <w:position w:val="3"/>
        </w:rPr>
        <w:t>P03</w:t>
      </w:r>
      <w:r>
        <w:rPr>
          <w:b/>
          <w:position w:val="3"/>
        </w:rPr>
        <w:fldChar w:fldCharType="end"/>
      </w:r>
      <w:r>
        <w:rPr>
          <w:position w:val="3"/>
        </w:rPr>
        <w:t>;</w:t>
      </w:r>
    </w:p>
    <w:p w14:paraId="4A597A19" w14:textId="625D2048" w:rsidR="00BB783E" w:rsidRDefault="00BB783E" w:rsidP="00BB783E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Ao selecionar um pedido de impugnação e acessar o formulário de visualização, o sistema exibe os dados do pedido de impugnação.</w:t>
      </w:r>
    </w:p>
    <w:p w14:paraId="29AC45DF" w14:textId="12904707" w:rsidR="00A86515" w:rsidRDefault="00A86515" w:rsidP="00BB783E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lastRenderedPageBreak/>
        <w:t xml:space="preserve"> </w:t>
      </w:r>
      <w:bookmarkStart w:id="19" w:name="_Ref29217056"/>
      <w:r>
        <w:rPr>
          <w:position w:val="3"/>
        </w:rPr>
        <w:t>Ao ser apresentado o resultado do julgamento em 1ª instância do pedido de impugnação para os responsáveis da chapa, o sistema deve apresentar um botão “Cadastrar Defesa”, desde que não exista nenhuma defesa cadastrada ainda.</w:t>
      </w:r>
      <w:bookmarkEnd w:id="19"/>
      <w:r>
        <w:rPr>
          <w:position w:val="3"/>
        </w:rPr>
        <w:t xml:space="preserve"> </w:t>
      </w:r>
    </w:p>
    <w:p w14:paraId="3E4836D1" w14:textId="6373ECB1" w:rsidR="00A86515" w:rsidRDefault="00A86515" w:rsidP="00BB783E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</w:t>
      </w:r>
      <w:bookmarkStart w:id="20" w:name="_Ref29217058"/>
      <w:r>
        <w:rPr>
          <w:position w:val="3"/>
        </w:rPr>
        <w:t>Caso já tenha sido realizado uma defesa para esse pedido de impugnação, o botão “Cadastrar Defesa” não deve ser exibido para os responsáveis da chapa.</w:t>
      </w:r>
      <w:bookmarkEnd w:id="20"/>
      <w:r>
        <w:rPr>
          <w:position w:val="3"/>
        </w:rPr>
        <w:t xml:space="preserve"> </w:t>
      </w:r>
    </w:p>
    <w:p w14:paraId="43B75C7A" w14:textId="77777777" w:rsidR="006D6EF8" w:rsidRDefault="006D6EF8" w:rsidP="000101F4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7C629543" w14:textId="6B808C0F" w:rsidR="008D1793" w:rsidRPr="00AD0154" w:rsidRDefault="008D1793" w:rsidP="008D1793">
      <w:pPr>
        <w:pStyle w:val="Ttulo2"/>
        <w:numPr>
          <w:ilvl w:val="0"/>
          <w:numId w:val="0"/>
        </w:numPr>
        <w:spacing w:before="240"/>
      </w:pPr>
      <w:bookmarkStart w:id="21" w:name="_Toc12290439"/>
      <w:bookmarkStart w:id="22" w:name="_Toc23266189"/>
      <w:bookmarkStart w:id="23" w:name="_Toc27726940"/>
      <w:r>
        <w:t>MENSAGENS</w:t>
      </w:r>
      <w:bookmarkEnd w:id="21"/>
      <w:bookmarkEnd w:id="22"/>
      <w:bookmarkEnd w:id="23"/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5293"/>
        <w:gridCol w:w="1409"/>
        <w:gridCol w:w="1291"/>
      </w:tblGrid>
      <w:tr w:rsidR="002927EC" w:rsidRPr="00FD775E" w14:paraId="7C5E2E7A" w14:textId="02D14F50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32DC5B13" w14:textId="546DB7DA" w:rsidR="002927EC" w:rsidRDefault="002927EC" w:rsidP="00C16430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Mensagens</w:t>
            </w:r>
          </w:p>
        </w:tc>
      </w:tr>
      <w:tr w:rsidR="002927EC" w:rsidRPr="00FD775E" w14:paraId="391AE9AF" w14:textId="4A9EBC6B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  <w:shd w:val="clear" w:color="auto" w:fill="B3B3B3"/>
          </w:tcPr>
          <w:p w14:paraId="442A08B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5293" w:type="dxa"/>
            <w:shd w:val="clear" w:color="auto" w:fill="B3B3B3"/>
          </w:tcPr>
          <w:p w14:paraId="1B9D1AD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09" w:type="dxa"/>
            <w:shd w:val="clear" w:color="auto" w:fill="B3B3B3"/>
          </w:tcPr>
          <w:p w14:paraId="751B7315" w14:textId="4E6D772A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291" w:type="dxa"/>
            <w:shd w:val="clear" w:color="auto" w:fill="B3B3B3"/>
          </w:tcPr>
          <w:p w14:paraId="46AF22DF" w14:textId="0FD46819" w:rsidR="002927EC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 w:rsidR="002927EC" w:rsidRPr="000126F0" w14:paraId="7EA2564B" w14:textId="47D9A239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5883BE8E" w14:textId="77777777" w:rsidR="002927EC" w:rsidRPr="00D00F47" w:rsidRDefault="002927EC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4" w:name="_Ref12023348"/>
          </w:p>
        </w:tc>
        <w:bookmarkEnd w:id="24"/>
        <w:tc>
          <w:tcPr>
            <w:tcW w:w="5293" w:type="dxa"/>
          </w:tcPr>
          <w:p w14:paraId="51324193" w14:textId="6BF9DC50" w:rsidR="002927EC" w:rsidRPr="006271D7" w:rsidRDefault="00272819" w:rsidP="00711792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Para visualizar os pedidos de impugnação é necessário ser membro de comissão </w:t>
            </w:r>
            <w:r w:rsidR="00711792">
              <w:rPr>
                <w:rFonts w:cs="Arial"/>
                <w:sz w:val="18"/>
                <w:szCs w:val="18"/>
              </w:rPr>
              <w:t xml:space="preserve">na </w:t>
            </w:r>
            <w:r>
              <w:rPr>
                <w:rFonts w:cs="Arial"/>
                <w:sz w:val="18"/>
                <w:szCs w:val="18"/>
              </w:rPr>
              <w:t>eleição vigente.</w:t>
            </w:r>
          </w:p>
        </w:tc>
        <w:tc>
          <w:tcPr>
            <w:tcW w:w="1409" w:type="dxa"/>
          </w:tcPr>
          <w:p w14:paraId="100A8523" w14:textId="07CECC4A" w:rsidR="002927EC" w:rsidRPr="000126F0" w:rsidRDefault="00272819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03313D0D" w14:textId="358BD550" w:rsidR="002927EC" w:rsidRPr="000126F0" w:rsidRDefault="002927EC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2927EC" w:rsidRPr="000126F0" w14:paraId="06B2360A" w14:textId="12FFD51F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EDE8DB2" w14:textId="77777777" w:rsidR="002927EC" w:rsidRPr="00D00F47" w:rsidRDefault="002927EC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5" w:name="_Ref23434261"/>
          </w:p>
        </w:tc>
        <w:bookmarkEnd w:id="25"/>
        <w:tc>
          <w:tcPr>
            <w:tcW w:w="5293" w:type="dxa"/>
          </w:tcPr>
          <w:p w14:paraId="3AEEEF62" w14:textId="18151674" w:rsidR="002927EC" w:rsidRDefault="003B39C8" w:rsidP="00C16430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Não há pedidos de impugnação cadastrados.</w:t>
            </w:r>
          </w:p>
        </w:tc>
        <w:tc>
          <w:tcPr>
            <w:tcW w:w="1409" w:type="dxa"/>
          </w:tcPr>
          <w:p w14:paraId="7B62570B" w14:textId="6A33D978" w:rsidR="002927EC" w:rsidRPr="000126F0" w:rsidRDefault="00B90382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7B9FBEFB" w14:textId="55E1C0A1" w:rsidR="002927EC" w:rsidRPr="000126F0" w:rsidRDefault="002927EC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2927EC" w:rsidRPr="000126F0" w14:paraId="13EAA188" w14:textId="3A6EA748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58397A6B" w14:textId="77777777" w:rsidR="002927EC" w:rsidRPr="00D00F47" w:rsidRDefault="002927EC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6" w:name="_Ref23769065"/>
          </w:p>
        </w:tc>
        <w:bookmarkEnd w:id="26"/>
        <w:tc>
          <w:tcPr>
            <w:tcW w:w="5293" w:type="dxa"/>
          </w:tcPr>
          <w:p w14:paraId="301A3D1A" w14:textId="22B2C0EB" w:rsidR="002927EC" w:rsidRDefault="00711792" w:rsidP="003F78CD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Para visualizar os pedidos de impugnação é necessário ser responsável de chapa na eleição vigente.</w:t>
            </w:r>
          </w:p>
        </w:tc>
        <w:tc>
          <w:tcPr>
            <w:tcW w:w="1409" w:type="dxa"/>
          </w:tcPr>
          <w:p w14:paraId="79A6ED4D" w14:textId="7262F595" w:rsidR="002927EC" w:rsidRDefault="00E54A9A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421457FD" w14:textId="77777777" w:rsidR="002927EC" w:rsidRDefault="002927EC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602595" w:rsidRPr="000126F0" w14:paraId="4DA7D145" w14:textId="77777777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05A64954" w14:textId="77777777" w:rsidR="00602595" w:rsidRPr="00D00F47" w:rsidRDefault="00602595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7" w:name="_Ref29217858"/>
          </w:p>
        </w:tc>
        <w:bookmarkEnd w:id="27"/>
        <w:tc>
          <w:tcPr>
            <w:tcW w:w="5293" w:type="dxa"/>
          </w:tcPr>
          <w:p w14:paraId="5757C71F" w14:textId="3A142852" w:rsidR="00602595" w:rsidRDefault="00602595" w:rsidP="003F78CD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Prezado (a) arquiteto (a) e urbanista, você não possui acesso a esse item de menu.</w:t>
            </w:r>
          </w:p>
        </w:tc>
        <w:tc>
          <w:tcPr>
            <w:tcW w:w="1409" w:type="dxa"/>
          </w:tcPr>
          <w:p w14:paraId="5D7EE586" w14:textId="78A39555" w:rsidR="00602595" w:rsidRDefault="00602595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683829C8" w14:textId="77777777" w:rsidR="00602595" w:rsidRDefault="00602595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14:paraId="5C1FB70B" w14:textId="77777777" w:rsidR="008D1793" w:rsidRPr="00995DB3" w:rsidRDefault="008D1793" w:rsidP="008D1793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63F33EE0" w14:textId="1D6C5F3C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28" w:name="_Toc27726941"/>
      <w:r>
        <w:t>INFORMAÇÕES COMPLEMENTARES</w:t>
      </w:r>
      <w:bookmarkEnd w:id="28"/>
    </w:p>
    <w:p w14:paraId="0146461F" w14:textId="75387B7A" w:rsidR="002927EC" w:rsidRPr="00EC175D" w:rsidRDefault="00AD0188" w:rsidP="00927FDD">
      <w:r>
        <w:t>Comportamento padrão das</w:t>
      </w:r>
      <w:r w:rsidR="005B729F">
        <w:t xml:space="preserve"> mensagens:</w:t>
      </w:r>
    </w:p>
    <w:p w14:paraId="7FFCBC18" w14:textId="4D9B2D6C" w:rsidR="002927EC" w:rsidRPr="00EC175D" w:rsidRDefault="002927EC" w:rsidP="003F08D5">
      <w:pPr>
        <w:pStyle w:val="PargrafodaLista"/>
        <w:numPr>
          <w:ilvl w:val="0"/>
          <w:numId w:val="10"/>
        </w:numPr>
      </w:pPr>
      <w:r w:rsidRPr="00EC175D">
        <w:t>O sistema deve ter um temporizador de 5 segundos para cada mensagem exibida</w:t>
      </w:r>
      <w:r w:rsidR="00D46763">
        <w:t xml:space="preserve"> dos tipos “Sucesso”, “Alerta” e “Erro”</w:t>
      </w:r>
      <w:r w:rsidRPr="00EC175D">
        <w:t>.</w:t>
      </w:r>
    </w:p>
    <w:p w14:paraId="1DC8E4B3" w14:textId="77777777" w:rsidR="002927EC" w:rsidRPr="00EC175D" w:rsidRDefault="002927EC" w:rsidP="003F08D5">
      <w:pPr>
        <w:pStyle w:val="PargrafodaLista"/>
        <w:numPr>
          <w:ilvl w:val="0"/>
          <w:numId w:val="10"/>
        </w:numPr>
      </w:pPr>
      <w:r w:rsidRPr="00EC175D">
        <w:t>Ao final dos 5 segundos, o sistema deve fechar a caixa de mensagem e não exibi-la na tela.</w:t>
      </w:r>
    </w:p>
    <w:p w14:paraId="3EFA6F55" w14:textId="4B703EDB" w:rsidR="002927EC" w:rsidRDefault="002927EC" w:rsidP="003F08D5">
      <w:pPr>
        <w:pStyle w:val="PargrafodaLista"/>
        <w:numPr>
          <w:ilvl w:val="0"/>
          <w:numId w:val="10"/>
        </w:numPr>
      </w:pPr>
      <w:r w:rsidRPr="00EC175D">
        <w:t>Caso surja uma nova mensagem, o sistema deve exibi-la logo abaixo daquela que fo</w:t>
      </w:r>
      <w:r w:rsidR="00AC4B96">
        <w:t>i anteriormente criada;</w:t>
      </w:r>
    </w:p>
    <w:p w14:paraId="77CE967D" w14:textId="38B993A9" w:rsidR="00AC4B96" w:rsidRDefault="00AC4B96" w:rsidP="003F08D5">
      <w:pPr>
        <w:pStyle w:val="PargrafodaLista"/>
        <w:numPr>
          <w:ilvl w:val="0"/>
          <w:numId w:val="10"/>
        </w:numPr>
      </w:pPr>
      <w:r>
        <w:t>Mensagens</w:t>
      </w:r>
      <w:r w:rsidR="00927FDD">
        <w:t xml:space="preserve"> que não possuam tipo</w:t>
      </w:r>
      <w:r>
        <w:t xml:space="preserve"> não utilizam temporizador.</w:t>
      </w:r>
    </w:p>
    <w:p w14:paraId="4D857A2B" w14:textId="20F8F319" w:rsidR="006C118F" w:rsidRPr="006C118F" w:rsidRDefault="006C118F" w:rsidP="00354AB5">
      <w:pPr>
        <w:pStyle w:val="Dica"/>
        <w:rPr>
          <w:color w:val="auto"/>
          <w:sz w:val="20"/>
          <w:szCs w:val="20"/>
        </w:rPr>
      </w:pPr>
    </w:p>
    <w:sectPr w:rsidR="006C118F" w:rsidRPr="006C118F" w:rsidSect="00757A62">
      <w:headerReference w:type="even" r:id="rId15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5998C" w14:textId="77777777" w:rsidR="00313110" w:rsidRDefault="00313110">
      <w:r>
        <w:separator/>
      </w:r>
    </w:p>
    <w:p w14:paraId="3AB05B76" w14:textId="77777777" w:rsidR="00313110" w:rsidRDefault="00313110"/>
  </w:endnote>
  <w:endnote w:type="continuationSeparator" w:id="0">
    <w:p w14:paraId="2BAB1A31" w14:textId="77777777" w:rsidR="00313110" w:rsidRDefault="00313110">
      <w:r>
        <w:continuationSeparator/>
      </w:r>
    </w:p>
    <w:p w14:paraId="5E189D92" w14:textId="77777777" w:rsidR="00313110" w:rsidRDefault="003131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3E282B" w14:textId="77777777" w:rsidR="00080B9D" w:rsidRDefault="00080B9D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080B9D" w:rsidRPr="003D59E6" w14:paraId="2B97DD6D" w14:textId="77777777">
      <w:tc>
        <w:tcPr>
          <w:tcW w:w="4605" w:type="dxa"/>
          <w:vAlign w:val="center"/>
        </w:tcPr>
        <w:p w14:paraId="0297AE86" w14:textId="77777777" w:rsidR="00080B9D" w:rsidRPr="003D59E6" w:rsidRDefault="00080B9D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080B9D" w:rsidRPr="0017543C" w:rsidRDefault="00080B9D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274559">
            <w:rPr>
              <w:rStyle w:val="Nmerodepgina"/>
              <w:rFonts w:ascii="Verdana" w:hAnsi="Verdana" w:cs="Arial"/>
              <w:b/>
              <w:noProof/>
            </w:rPr>
            <w:t>6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080B9D" w:rsidRPr="0057652B" w:rsidRDefault="00080B9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FB8EB6" w14:textId="77777777" w:rsidR="00313110" w:rsidRDefault="00313110">
      <w:r>
        <w:separator/>
      </w:r>
    </w:p>
    <w:p w14:paraId="669EC46A" w14:textId="77777777" w:rsidR="00313110" w:rsidRDefault="00313110"/>
  </w:footnote>
  <w:footnote w:type="continuationSeparator" w:id="0">
    <w:p w14:paraId="42A82023" w14:textId="77777777" w:rsidR="00313110" w:rsidRDefault="00313110">
      <w:r>
        <w:continuationSeparator/>
      </w:r>
    </w:p>
    <w:p w14:paraId="46E5A8AB" w14:textId="77777777" w:rsidR="00313110" w:rsidRDefault="00313110"/>
  </w:footnote>
  <w:footnote w:id="1">
    <w:p w14:paraId="750A2805" w14:textId="1EB31583" w:rsidR="00602595" w:rsidRDefault="00602595">
      <w:pPr>
        <w:pStyle w:val="Textodenotaderodap"/>
      </w:pPr>
      <w:r>
        <w:rPr>
          <w:rStyle w:val="Refdenotaderodap"/>
        </w:rPr>
        <w:footnoteRef/>
      </w:r>
      <w:r>
        <w:t xml:space="preserve"> Futuramente quando for reformulado a funcionalidade do menu no Portal, o sistema deve ocultar os itens de menu conforme regras </w:t>
      </w:r>
      <w:r w:rsidRPr="00602595">
        <w:rPr>
          <w:b/>
          <w:bCs/>
          <w:color w:val="000000" w:themeColor="text1"/>
        </w:rPr>
        <w:t>[</w:t>
      </w:r>
      <w:r w:rsidRPr="00602595">
        <w:rPr>
          <w:b/>
          <w:bCs/>
          <w:color w:val="000000" w:themeColor="text1"/>
        </w:rPr>
        <w:fldChar w:fldCharType="begin"/>
      </w:r>
      <w:r w:rsidRPr="00602595">
        <w:rPr>
          <w:b/>
          <w:bCs/>
          <w:color w:val="000000" w:themeColor="text1"/>
        </w:rPr>
        <w:instrText xml:space="preserve"> REF _Ref29217688 \r \h  \* MERGEFORMAT </w:instrText>
      </w:r>
      <w:r w:rsidRPr="00602595">
        <w:rPr>
          <w:b/>
          <w:bCs/>
          <w:color w:val="000000" w:themeColor="text1"/>
        </w:rPr>
      </w:r>
      <w:r w:rsidRPr="00602595">
        <w:rPr>
          <w:b/>
          <w:bCs/>
          <w:color w:val="000000" w:themeColor="text1"/>
        </w:rPr>
        <w:fldChar w:fldCharType="separate"/>
      </w:r>
      <w:r w:rsidRPr="00602595">
        <w:rPr>
          <w:b/>
          <w:bCs/>
          <w:color w:val="000000" w:themeColor="text1"/>
        </w:rPr>
        <w:t>2.1</w:t>
      </w:r>
      <w:r w:rsidRPr="00602595">
        <w:rPr>
          <w:b/>
          <w:bCs/>
          <w:color w:val="000000" w:themeColor="text1"/>
        </w:rPr>
        <w:fldChar w:fldCharType="end"/>
      </w:r>
      <w:r w:rsidRPr="00602595">
        <w:rPr>
          <w:b/>
          <w:bCs/>
          <w:color w:val="000000" w:themeColor="text1"/>
        </w:rPr>
        <w:t>] [</w:t>
      </w:r>
      <w:r w:rsidRPr="00602595">
        <w:rPr>
          <w:b/>
          <w:bCs/>
          <w:color w:val="000000" w:themeColor="text1"/>
        </w:rPr>
        <w:fldChar w:fldCharType="begin"/>
      </w:r>
      <w:r w:rsidRPr="00602595">
        <w:rPr>
          <w:b/>
          <w:bCs/>
          <w:color w:val="000000" w:themeColor="text1"/>
        </w:rPr>
        <w:instrText xml:space="preserve"> REF _Ref29217697 \r \h  \* MERGEFORMAT </w:instrText>
      </w:r>
      <w:r w:rsidRPr="00602595">
        <w:rPr>
          <w:b/>
          <w:bCs/>
          <w:color w:val="000000" w:themeColor="text1"/>
        </w:rPr>
      </w:r>
      <w:r w:rsidRPr="00602595">
        <w:rPr>
          <w:b/>
          <w:bCs/>
          <w:color w:val="000000" w:themeColor="text1"/>
        </w:rPr>
        <w:fldChar w:fldCharType="separate"/>
      </w:r>
      <w:r w:rsidRPr="00602595">
        <w:rPr>
          <w:b/>
          <w:bCs/>
          <w:color w:val="000000" w:themeColor="text1"/>
        </w:rPr>
        <w:t>2.2</w:t>
      </w:r>
      <w:r w:rsidRPr="00602595">
        <w:rPr>
          <w:b/>
          <w:bCs/>
          <w:color w:val="000000" w:themeColor="text1"/>
        </w:rPr>
        <w:fldChar w:fldCharType="end"/>
      </w:r>
      <w:r w:rsidRPr="00602595">
        <w:rPr>
          <w:b/>
          <w:bCs/>
          <w:color w:val="000000" w:themeColor="text1"/>
        </w:rPr>
        <w:t>]</w:t>
      </w:r>
      <w:r w:rsidR="005E419E">
        <w:rPr>
          <w:b/>
          <w:bCs/>
          <w:color w:val="000000" w:themeColor="text1"/>
        </w:rPr>
        <w:t xml:space="preserve"> [</w:t>
      </w:r>
      <w:r w:rsidR="005E419E">
        <w:rPr>
          <w:b/>
          <w:bCs/>
          <w:color w:val="000000" w:themeColor="text1"/>
        </w:rPr>
        <w:fldChar w:fldCharType="begin"/>
      </w:r>
      <w:r w:rsidR="005E419E">
        <w:rPr>
          <w:b/>
          <w:bCs/>
          <w:color w:val="000000" w:themeColor="text1"/>
        </w:rPr>
        <w:instrText xml:space="preserve"> REF _Ref29218042 \r \h </w:instrText>
      </w:r>
      <w:r w:rsidR="005E419E">
        <w:rPr>
          <w:b/>
          <w:bCs/>
          <w:color w:val="000000" w:themeColor="text1"/>
        </w:rPr>
      </w:r>
      <w:r w:rsidR="005E419E">
        <w:rPr>
          <w:b/>
          <w:bCs/>
          <w:color w:val="000000" w:themeColor="text1"/>
        </w:rPr>
        <w:fldChar w:fldCharType="separate"/>
      </w:r>
      <w:r w:rsidR="005E419E">
        <w:rPr>
          <w:b/>
          <w:bCs/>
          <w:color w:val="000000" w:themeColor="text1"/>
        </w:rPr>
        <w:t>2.3.2</w:t>
      </w:r>
      <w:r w:rsidR="005E419E">
        <w:rPr>
          <w:b/>
          <w:bCs/>
          <w:color w:val="000000" w:themeColor="text1"/>
        </w:rPr>
        <w:fldChar w:fldCharType="end"/>
      </w:r>
      <w:r w:rsidR="005E419E">
        <w:rPr>
          <w:b/>
          <w:bCs/>
          <w:color w:val="000000" w:themeColor="text1"/>
        </w:rPr>
        <w:t>]</w:t>
      </w:r>
      <w:r>
        <w:t xml:space="preserve"> e não apresentar mensagens impeditivas de acesso a funcionalidade.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080B9D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080B9D" w:rsidRPr="0017543C" w:rsidRDefault="00080B9D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65pt;height:41.3pt">
                <v:imagedata r:id="rId1" o:title=""/>
              </v:shape>
              <o:OLEObject Type="Embed" ProgID="PBrush" ShapeID="_x0000_i1025" DrawAspect="Content" ObjectID="_1646041343" r:id="rId2"/>
            </w:object>
          </w:r>
        </w:p>
      </w:tc>
      <w:tc>
        <w:tcPr>
          <w:tcW w:w="4111" w:type="dxa"/>
          <w:vAlign w:val="center"/>
        </w:tcPr>
        <w:p w14:paraId="2CC77D67" w14:textId="6BAB04B1" w:rsidR="00080B9D" w:rsidRPr="00C6532E" w:rsidRDefault="00080B9D" w:rsidP="008838E8">
          <w:pPr>
            <w:pStyle w:val="Cabealho"/>
            <w:jc w:val="center"/>
            <w:rPr>
              <w:rFonts w:ascii="Verdana" w:hAnsi="Verdana"/>
            </w:rPr>
          </w:pPr>
          <w:r>
            <w:t>HST- 035 – Acompanhar Pedido de Impugnação</w:t>
          </w:r>
        </w:p>
      </w:tc>
      <w:tc>
        <w:tcPr>
          <w:tcW w:w="3260" w:type="dxa"/>
          <w:vAlign w:val="center"/>
        </w:tcPr>
        <w:p w14:paraId="7C22B301" w14:textId="22E2F8E7" w:rsidR="00080B9D" w:rsidRPr="004A2AAB" w:rsidRDefault="00080B9D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080B9D" w:rsidRPr="004A2AAB" w:rsidRDefault="00080B9D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080B9D" w:rsidRDefault="00080B9D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DA069" w14:textId="77777777" w:rsidR="00080B9D" w:rsidRDefault="00080B9D">
    <w:pPr>
      <w:pStyle w:val="Cabealho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5A949" w14:textId="77777777" w:rsidR="00080B9D" w:rsidRDefault="00080B9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0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3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16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0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1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11"/>
  </w:num>
  <w:num w:numId="4">
    <w:abstractNumId w:val="23"/>
  </w:num>
  <w:num w:numId="5">
    <w:abstractNumId w:val="7"/>
  </w:num>
  <w:num w:numId="6">
    <w:abstractNumId w:val="13"/>
  </w:num>
  <w:num w:numId="7">
    <w:abstractNumId w:val="17"/>
  </w:num>
  <w:num w:numId="8">
    <w:abstractNumId w:val="2"/>
  </w:num>
  <w:num w:numId="9">
    <w:abstractNumId w:val="4"/>
  </w:num>
  <w:num w:numId="10">
    <w:abstractNumId w:val="10"/>
  </w:num>
  <w:num w:numId="11">
    <w:abstractNumId w:val="8"/>
  </w:num>
  <w:num w:numId="12">
    <w:abstractNumId w:val="6"/>
  </w:num>
  <w:num w:numId="13">
    <w:abstractNumId w:val="5"/>
  </w:num>
  <w:num w:numId="14">
    <w:abstractNumId w:val="18"/>
  </w:num>
  <w:num w:numId="15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0D5"/>
    <w:rsid w:val="0000024E"/>
    <w:rsid w:val="000101F4"/>
    <w:rsid w:val="00012C5B"/>
    <w:rsid w:val="000160AF"/>
    <w:rsid w:val="00016339"/>
    <w:rsid w:val="00016C1D"/>
    <w:rsid w:val="00020731"/>
    <w:rsid w:val="00020A51"/>
    <w:rsid w:val="00021F00"/>
    <w:rsid w:val="00022F02"/>
    <w:rsid w:val="00031408"/>
    <w:rsid w:val="00036499"/>
    <w:rsid w:val="00045942"/>
    <w:rsid w:val="0005114D"/>
    <w:rsid w:val="000514D4"/>
    <w:rsid w:val="00052B79"/>
    <w:rsid w:val="00053951"/>
    <w:rsid w:val="00053BA4"/>
    <w:rsid w:val="00054E88"/>
    <w:rsid w:val="0006016B"/>
    <w:rsid w:val="00060A30"/>
    <w:rsid w:val="000610FE"/>
    <w:rsid w:val="000628DE"/>
    <w:rsid w:val="0006486D"/>
    <w:rsid w:val="00064D3C"/>
    <w:rsid w:val="00064F78"/>
    <w:rsid w:val="000656C5"/>
    <w:rsid w:val="00065C98"/>
    <w:rsid w:val="00070317"/>
    <w:rsid w:val="00071D0D"/>
    <w:rsid w:val="00072376"/>
    <w:rsid w:val="00076318"/>
    <w:rsid w:val="00080656"/>
    <w:rsid w:val="00080B9D"/>
    <w:rsid w:val="000825ED"/>
    <w:rsid w:val="000848A6"/>
    <w:rsid w:val="000875DC"/>
    <w:rsid w:val="00090081"/>
    <w:rsid w:val="00090EFE"/>
    <w:rsid w:val="00092606"/>
    <w:rsid w:val="0009796C"/>
    <w:rsid w:val="000A01B5"/>
    <w:rsid w:val="000A12C2"/>
    <w:rsid w:val="000A2C6C"/>
    <w:rsid w:val="000A6FE9"/>
    <w:rsid w:val="000A7708"/>
    <w:rsid w:val="000B038B"/>
    <w:rsid w:val="000B0771"/>
    <w:rsid w:val="000B25AE"/>
    <w:rsid w:val="000B38E9"/>
    <w:rsid w:val="000B624B"/>
    <w:rsid w:val="000C03AE"/>
    <w:rsid w:val="000C0B01"/>
    <w:rsid w:val="000C20BD"/>
    <w:rsid w:val="000C4D66"/>
    <w:rsid w:val="000C733E"/>
    <w:rsid w:val="000C795C"/>
    <w:rsid w:val="000D6620"/>
    <w:rsid w:val="000E10A0"/>
    <w:rsid w:val="000E2630"/>
    <w:rsid w:val="000E3457"/>
    <w:rsid w:val="000E4445"/>
    <w:rsid w:val="000E57EF"/>
    <w:rsid w:val="000E5F1F"/>
    <w:rsid w:val="000E6B5B"/>
    <w:rsid w:val="000F2EC9"/>
    <w:rsid w:val="000F6540"/>
    <w:rsid w:val="000F6CA7"/>
    <w:rsid w:val="000F6F72"/>
    <w:rsid w:val="0010280B"/>
    <w:rsid w:val="00105443"/>
    <w:rsid w:val="00106C0F"/>
    <w:rsid w:val="0010717B"/>
    <w:rsid w:val="00107D30"/>
    <w:rsid w:val="00110BB0"/>
    <w:rsid w:val="00111139"/>
    <w:rsid w:val="00111FB8"/>
    <w:rsid w:val="00112035"/>
    <w:rsid w:val="0011411F"/>
    <w:rsid w:val="001161D2"/>
    <w:rsid w:val="00116691"/>
    <w:rsid w:val="00120056"/>
    <w:rsid w:val="00121264"/>
    <w:rsid w:val="00125048"/>
    <w:rsid w:val="001262DC"/>
    <w:rsid w:val="00134531"/>
    <w:rsid w:val="00134588"/>
    <w:rsid w:val="001346CA"/>
    <w:rsid w:val="00135D31"/>
    <w:rsid w:val="00137CB7"/>
    <w:rsid w:val="001418E1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1F4B"/>
    <w:rsid w:val="00155E7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11A1"/>
    <w:rsid w:val="00172963"/>
    <w:rsid w:val="0017696D"/>
    <w:rsid w:val="0017700F"/>
    <w:rsid w:val="00182ECD"/>
    <w:rsid w:val="0019459B"/>
    <w:rsid w:val="00194A9F"/>
    <w:rsid w:val="001971B3"/>
    <w:rsid w:val="001975BE"/>
    <w:rsid w:val="001A2218"/>
    <w:rsid w:val="001A2FF5"/>
    <w:rsid w:val="001A309A"/>
    <w:rsid w:val="001A5E0F"/>
    <w:rsid w:val="001A6CA3"/>
    <w:rsid w:val="001A7234"/>
    <w:rsid w:val="001B012E"/>
    <w:rsid w:val="001B1A50"/>
    <w:rsid w:val="001B1FAA"/>
    <w:rsid w:val="001B6CC7"/>
    <w:rsid w:val="001C0EF5"/>
    <w:rsid w:val="001C15FC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AE3"/>
    <w:rsid w:val="001D6958"/>
    <w:rsid w:val="001D7362"/>
    <w:rsid w:val="001D78CC"/>
    <w:rsid w:val="001E45E8"/>
    <w:rsid w:val="001E5FCB"/>
    <w:rsid w:val="001E7DA1"/>
    <w:rsid w:val="001F1623"/>
    <w:rsid w:val="001F1F01"/>
    <w:rsid w:val="001F2292"/>
    <w:rsid w:val="001F6C31"/>
    <w:rsid w:val="002028D7"/>
    <w:rsid w:val="002103B1"/>
    <w:rsid w:val="0021173B"/>
    <w:rsid w:val="0021528E"/>
    <w:rsid w:val="00215C74"/>
    <w:rsid w:val="0022457D"/>
    <w:rsid w:val="0022486D"/>
    <w:rsid w:val="002254FF"/>
    <w:rsid w:val="002264A6"/>
    <w:rsid w:val="00230564"/>
    <w:rsid w:val="0023318E"/>
    <w:rsid w:val="002350C0"/>
    <w:rsid w:val="002359C8"/>
    <w:rsid w:val="0023608F"/>
    <w:rsid w:val="0024203F"/>
    <w:rsid w:val="002437BE"/>
    <w:rsid w:val="00247683"/>
    <w:rsid w:val="00251B1C"/>
    <w:rsid w:val="00261F7D"/>
    <w:rsid w:val="002628E3"/>
    <w:rsid w:val="00266BFA"/>
    <w:rsid w:val="00267DC7"/>
    <w:rsid w:val="002712B3"/>
    <w:rsid w:val="00272819"/>
    <w:rsid w:val="00274416"/>
    <w:rsid w:val="00274559"/>
    <w:rsid w:val="00275F60"/>
    <w:rsid w:val="00277737"/>
    <w:rsid w:val="002838BF"/>
    <w:rsid w:val="00285628"/>
    <w:rsid w:val="00287C8C"/>
    <w:rsid w:val="00290B40"/>
    <w:rsid w:val="002927EC"/>
    <w:rsid w:val="0029384B"/>
    <w:rsid w:val="00294C89"/>
    <w:rsid w:val="00297B14"/>
    <w:rsid w:val="002A08EB"/>
    <w:rsid w:val="002A0B69"/>
    <w:rsid w:val="002A1F81"/>
    <w:rsid w:val="002A4A24"/>
    <w:rsid w:val="002A4B20"/>
    <w:rsid w:val="002A6D90"/>
    <w:rsid w:val="002A7B4E"/>
    <w:rsid w:val="002B08D8"/>
    <w:rsid w:val="002B0FC5"/>
    <w:rsid w:val="002B1554"/>
    <w:rsid w:val="002B3949"/>
    <w:rsid w:val="002C284B"/>
    <w:rsid w:val="002C2864"/>
    <w:rsid w:val="002C750E"/>
    <w:rsid w:val="002C7F07"/>
    <w:rsid w:val="002D1BDF"/>
    <w:rsid w:val="002D1CAA"/>
    <w:rsid w:val="002D2936"/>
    <w:rsid w:val="002D3F16"/>
    <w:rsid w:val="002D492B"/>
    <w:rsid w:val="002D561C"/>
    <w:rsid w:val="002E2041"/>
    <w:rsid w:val="002F0D4C"/>
    <w:rsid w:val="002F256A"/>
    <w:rsid w:val="002F30A1"/>
    <w:rsid w:val="002F505A"/>
    <w:rsid w:val="003004EA"/>
    <w:rsid w:val="003013CE"/>
    <w:rsid w:val="00301505"/>
    <w:rsid w:val="0030370F"/>
    <w:rsid w:val="003053E1"/>
    <w:rsid w:val="00307363"/>
    <w:rsid w:val="00307A89"/>
    <w:rsid w:val="00310629"/>
    <w:rsid w:val="0031309A"/>
    <w:rsid w:val="00313110"/>
    <w:rsid w:val="0031332F"/>
    <w:rsid w:val="0031453A"/>
    <w:rsid w:val="003150A6"/>
    <w:rsid w:val="003215FB"/>
    <w:rsid w:val="00322EBD"/>
    <w:rsid w:val="00323C9E"/>
    <w:rsid w:val="00324A7D"/>
    <w:rsid w:val="003253EF"/>
    <w:rsid w:val="00330D47"/>
    <w:rsid w:val="00333F4A"/>
    <w:rsid w:val="0033587E"/>
    <w:rsid w:val="003419D8"/>
    <w:rsid w:val="00341A6F"/>
    <w:rsid w:val="00342AFD"/>
    <w:rsid w:val="00344F6E"/>
    <w:rsid w:val="00347052"/>
    <w:rsid w:val="00347BB0"/>
    <w:rsid w:val="003510DD"/>
    <w:rsid w:val="00353CEF"/>
    <w:rsid w:val="00354AB5"/>
    <w:rsid w:val="003562D2"/>
    <w:rsid w:val="0035649F"/>
    <w:rsid w:val="0036094F"/>
    <w:rsid w:val="00361A0B"/>
    <w:rsid w:val="00362959"/>
    <w:rsid w:val="003708BF"/>
    <w:rsid w:val="003716C2"/>
    <w:rsid w:val="003716D2"/>
    <w:rsid w:val="003722A4"/>
    <w:rsid w:val="00372E4E"/>
    <w:rsid w:val="003733A1"/>
    <w:rsid w:val="00382B08"/>
    <w:rsid w:val="00384A0A"/>
    <w:rsid w:val="003903A9"/>
    <w:rsid w:val="003934FC"/>
    <w:rsid w:val="00395773"/>
    <w:rsid w:val="00396331"/>
    <w:rsid w:val="003978B7"/>
    <w:rsid w:val="00397C99"/>
    <w:rsid w:val="00397E0F"/>
    <w:rsid w:val="003A0FE0"/>
    <w:rsid w:val="003A1B7A"/>
    <w:rsid w:val="003A261E"/>
    <w:rsid w:val="003A5214"/>
    <w:rsid w:val="003A5A15"/>
    <w:rsid w:val="003A6E6C"/>
    <w:rsid w:val="003A6EF6"/>
    <w:rsid w:val="003B0E06"/>
    <w:rsid w:val="003B2E4F"/>
    <w:rsid w:val="003B32DC"/>
    <w:rsid w:val="003B39C8"/>
    <w:rsid w:val="003B4B68"/>
    <w:rsid w:val="003B4B94"/>
    <w:rsid w:val="003B7779"/>
    <w:rsid w:val="003C0368"/>
    <w:rsid w:val="003C0C12"/>
    <w:rsid w:val="003C1EAF"/>
    <w:rsid w:val="003C4CF8"/>
    <w:rsid w:val="003D09A1"/>
    <w:rsid w:val="003D4F15"/>
    <w:rsid w:val="003D5767"/>
    <w:rsid w:val="003E00D9"/>
    <w:rsid w:val="003E05E2"/>
    <w:rsid w:val="003E16B7"/>
    <w:rsid w:val="003E353E"/>
    <w:rsid w:val="003E5072"/>
    <w:rsid w:val="003E7BCF"/>
    <w:rsid w:val="003F01E8"/>
    <w:rsid w:val="003F08D5"/>
    <w:rsid w:val="003F2380"/>
    <w:rsid w:val="003F45FF"/>
    <w:rsid w:val="003F629D"/>
    <w:rsid w:val="003F7489"/>
    <w:rsid w:val="003F78CD"/>
    <w:rsid w:val="004017B0"/>
    <w:rsid w:val="00402755"/>
    <w:rsid w:val="00402FB3"/>
    <w:rsid w:val="00406C11"/>
    <w:rsid w:val="00410002"/>
    <w:rsid w:val="00411E80"/>
    <w:rsid w:val="0041224B"/>
    <w:rsid w:val="004166D4"/>
    <w:rsid w:val="00423475"/>
    <w:rsid w:val="00424FDE"/>
    <w:rsid w:val="00427294"/>
    <w:rsid w:val="00430470"/>
    <w:rsid w:val="004307FE"/>
    <w:rsid w:val="00431529"/>
    <w:rsid w:val="0043209D"/>
    <w:rsid w:val="00432970"/>
    <w:rsid w:val="00433E23"/>
    <w:rsid w:val="00434B58"/>
    <w:rsid w:val="00441F6B"/>
    <w:rsid w:val="004436FA"/>
    <w:rsid w:val="00445958"/>
    <w:rsid w:val="00452F7E"/>
    <w:rsid w:val="00453895"/>
    <w:rsid w:val="004629EA"/>
    <w:rsid w:val="00462B29"/>
    <w:rsid w:val="00465842"/>
    <w:rsid w:val="004670C6"/>
    <w:rsid w:val="00471F93"/>
    <w:rsid w:val="00472A62"/>
    <w:rsid w:val="00474BAB"/>
    <w:rsid w:val="004764B9"/>
    <w:rsid w:val="00481081"/>
    <w:rsid w:val="00482C73"/>
    <w:rsid w:val="00484544"/>
    <w:rsid w:val="00485B09"/>
    <w:rsid w:val="00487494"/>
    <w:rsid w:val="004905E2"/>
    <w:rsid w:val="00491640"/>
    <w:rsid w:val="00492E0E"/>
    <w:rsid w:val="00496A36"/>
    <w:rsid w:val="004A1149"/>
    <w:rsid w:val="004A1DAD"/>
    <w:rsid w:val="004A4D97"/>
    <w:rsid w:val="004A699B"/>
    <w:rsid w:val="004B2780"/>
    <w:rsid w:val="004B44D5"/>
    <w:rsid w:val="004B5E8C"/>
    <w:rsid w:val="004B7836"/>
    <w:rsid w:val="004C3E38"/>
    <w:rsid w:val="004C5ACC"/>
    <w:rsid w:val="004C76D1"/>
    <w:rsid w:val="004D000D"/>
    <w:rsid w:val="004D60DE"/>
    <w:rsid w:val="004D7401"/>
    <w:rsid w:val="004D7FA8"/>
    <w:rsid w:val="004E37DA"/>
    <w:rsid w:val="004E6355"/>
    <w:rsid w:val="004F2D3C"/>
    <w:rsid w:val="004F5F85"/>
    <w:rsid w:val="004F74DA"/>
    <w:rsid w:val="00506B74"/>
    <w:rsid w:val="00506FBC"/>
    <w:rsid w:val="00506FCD"/>
    <w:rsid w:val="0050739C"/>
    <w:rsid w:val="00515FBB"/>
    <w:rsid w:val="00523715"/>
    <w:rsid w:val="00524337"/>
    <w:rsid w:val="00526D00"/>
    <w:rsid w:val="005376D3"/>
    <w:rsid w:val="0054075C"/>
    <w:rsid w:val="0054497B"/>
    <w:rsid w:val="00546631"/>
    <w:rsid w:val="00554170"/>
    <w:rsid w:val="00554E1D"/>
    <w:rsid w:val="00555818"/>
    <w:rsid w:val="00557A0F"/>
    <w:rsid w:val="00561B0B"/>
    <w:rsid w:val="00564087"/>
    <w:rsid w:val="00564768"/>
    <w:rsid w:val="00564C0C"/>
    <w:rsid w:val="00566188"/>
    <w:rsid w:val="00566743"/>
    <w:rsid w:val="005711B6"/>
    <w:rsid w:val="00572518"/>
    <w:rsid w:val="00574128"/>
    <w:rsid w:val="00574E6E"/>
    <w:rsid w:val="00577620"/>
    <w:rsid w:val="00580668"/>
    <w:rsid w:val="0058232E"/>
    <w:rsid w:val="0058318B"/>
    <w:rsid w:val="005834A3"/>
    <w:rsid w:val="00583D0E"/>
    <w:rsid w:val="00587974"/>
    <w:rsid w:val="0059179B"/>
    <w:rsid w:val="00593FA1"/>
    <w:rsid w:val="00596253"/>
    <w:rsid w:val="005975B4"/>
    <w:rsid w:val="005A1A0E"/>
    <w:rsid w:val="005A2664"/>
    <w:rsid w:val="005A2C86"/>
    <w:rsid w:val="005A4527"/>
    <w:rsid w:val="005B325E"/>
    <w:rsid w:val="005B660B"/>
    <w:rsid w:val="005B729F"/>
    <w:rsid w:val="005B77D4"/>
    <w:rsid w:val="005B7BEE"/>
    <w:rsid w:val="005D1A41"/>
    <w:rsid w:val="005D4539"/>
    <w:rsid w:val="005D5D2D"/>
    <w:rsid w:val="005E419E"/>
    <w:rsid w:val="005E577D"/>
    <w:rsid w:val="005E6003"/>
    <w:rsid w:val="005E77FA"/>
    <w:rsid w:val="005F0752"/>
    <w:rsid w:val="005F0D30"/>
    <w:rsid w:val="005F1915"/>
    <w:rsid w:val="005F2448"/>
    <w:rsid w:val="005F5CA8"/>
    <w:rsid w:val="005F65D6"/>
    <w:rsid w:val="005F6896"/>
    <w:rsid w:val="006002CB"/>
    <w:rsid w:val="00602595"/>
    <w:rsid w:val="006036B0"/>
    <w:rsid w:val="00606275"/>
    <w:rsid w:val="00606AF1"/>
    <w:rsid w:val="00606AF9"/>
    <w:rsid w:val="006125FE"/>
    <w:rsid w:val="00614B97"/>
    <w:rsid w:val="006271D7"/>
    <w:rsid w:val="00630574"/>
    <w:rsid w:val="00631F95"/>
    <w:rsid w:val="0063366E"/>
    <w:rsid w:val="00633E2A"/>
    <w:rsid w:val="00634FD7"/>
    <w:rsid w:val="006352E6"/>
    <w:rsid w:val="00635CDA"/>
    <w:rsid w:val="00637B13"/>
    <w:rsid w:val="0064143D"/>
    <w:rsid w:val="00643A82"/>
    <w:rsid w:val="00643AF1"/>
    <w:rsid w:val="00647C03"/>
    <w:rsid w:val="006507A2"/>
    <w:rsid w:val="00651E99"/>
    <w:rsid w:val="00655914"/>
    <w:rsid w:val="00655DAF"/>
    <w:rsid w:val="00655E52"/>
    <w:rsid w:val="00656382"/>
    <w:rsid w:val="00660A75"/>
    <w:rsid w:val="006661A7"/>
    <w:rsid w:val="006711F7"/>
    <w:rsid w:val="00677A54"/>
    <w:rsid w:val="0068683D"/>
    <w:rsid w:val="00694780"/>
    <w:rsid w:val="006959CB"/>
    <w:rsid w:val="00696BC0"/>
    <w:rsid w:val="006A1688"/>
    <w:rsid w:val="006B0C3A"/>
    <w:rsid w:val="006B1FB8"/>
    <w:rsid w:val="006B3090"/>
    <w:rsid w:val="006B45C9"/>
    <w:rsid w:val="006B5605"/>
    <w:rsid w:val="006B6098"/>
    <w:rsid w:val="006B6AFD"/>
    <w:rsid w:val="006B74E7"/>
    <w:rsid w:val="006C118F"/>
    <w:rsid w:val="006C3CED"/>
    <w:rsid w:val="006D3B7A"/>
    <w:rsid w:val="006D4A9F"/>
    <w:rsid w:val="006D6EF8"/>
    <w:rsid w:val="006E06C6"/>
    <w:rsid w:val="006E2982"/>
    <w:rsid w:val="006E2DA3"/>
    <w:rsid w:val="006E3F8D"/>
    <w:rsid w:val="006E6BBD"/>
    <w:rsid w:val="006E721D"/>
    <w:rsid w:val="006F273C"/>
    <w:rsid w:val="006F2F2B"/>
    <w:rsid w:val="006F61BD"/>
    <w:rsid w:val="006F7211"/>
    <w:rsid w:val="00700887"/>
    <w:rsid w:val="007011EB"/>
    <w:rsid w:val="00701721"/>
    <w:rsid w:val="00701C8D"/>
    <w:rsid w:val="007077EF"/>
    <w:rsid w:val="00711079"/>
    <w:rsid w:val="0071116C"/>
    <w:rsid w:val="00711792"/>
    <w:rsid w:val="00712CFB"/>
    <w:rsid w:val="00714DF9"/>
    <w:rsid w:val="00715BED"/>
    <w:rsid w:val="00716230"/>
    <w:rsid w:val="007262FA"/>
    <w:rsid w:val="00727873"/>
    <w:rsid w:val="00731409"/>
    <w:rsid w:val="00735A2C"/>
    <w:rsid w:val="00737F56"/>
    <w:rsid w:val="0074070B"/>
    <w:rsid w:val="007423B8"/>
    <w:rsid w:val="0075008C"/>
    <w:rsid w:val="007511C0"/>
    <w:rsid w:val="007521BC"/>
    <w:rsid w:val="0075221C"/>
    <w:rsid w:val="00752E6D"/>
    <w:rsid w:val="00753257"/>
    <w:rsid w:val="007534C3"/>
    <w:rsid w:val="0075539B"/>
    <w:rsid w:val="00755612"/>
    <w:rsid w:val="007565DE"/>
    <w:rsid w:val="007566B1"/>
    <w:rsid w:val="007569F0"/>
    <w:rsid w:val="00757A62"/>
    <w:rsid w:val="00760610"/>
    <w:rsid w:val="00760C10"/>
    <w:rsid w:val="00762A08"/>
    <w:rsid w:val="00771810"/>
    <w:rsid w:val="00773231"/>
    <w:rsid w:val="007749F3"/>
    <w:rsid w:val="007763FC"/>
    <w:rsid w:val="00780DC8"/>
    <w:rsid w:val="007811DE"/>
    <w:rsid w:val="00782404"/>
    <w:rsid w:val="00782AD4"/>
    <w:rsid w:val="00785945"/>
    <w:rsid w:val="00786174"/>
    <w:rsid w:val="007867AF"/>
    <w:rsid w:val="007867B5"/>
    <w:rsid w:val="00787E58"/>
    <w:rsid w:val="00790F8E"/>
    <w:rsid w:val="00790FE7"/>
    <w:rsid w:val="007A1EDD"/>
    <w:rsid w:val="007A27C8"/>
    <w:rsid w:val="007A2E31"/>
    <w:rsid w:val="007A463D"/>
    <w:rsid w:val="007B3470"/>
    <w:rsid w:val="007B3B3D"/>
    <w:rsid w:val="007B5796"/>
    <w:rsid w:val="007B6867"/>
    <w:rsid w:val="007C0290"/>
    <w:rsid w:val="007C3BFF"/>
    <w:rsid w:val="007C49AB"/>
    <w:rsid w:val="007C6621"/>
    <w:rsid w:val="007C6EB0"/>
    <w:rsid w:val="007D0C25"/>
    <w:rsid w:val="007D1D45"/>
    <w:rsid w:val="007D26EF"/>
    <w:rsid w:val="007D44A5"/>
    <w:rsid w:val="007D54D5"/>
    <w:rsid w:val="007D781B"/>
    <w:rsid w:val="007E63B7"/>
    <w:rsid w:val="007F0509"/>
    <w:rsid w:val="007F225B"/>
    <w:rsid w:val="007F645D"/>
    <w:rsid w:val="007F6639"/>
    <w:rsid w:val="007F71F4"/>
    <w:rsid w:val="007F7CB9"/>
    <w:rsid w:val="007F7FEF"/>
    <w:rsid w:val="008011B8"/>
    <w:rsid w:val="00802D45"/>
    <w:rsid w:val="00806C76"/>
    <w:rsid w:val="00820476"/>
    <w:rsid w:val="00820EAF"/>
    <w:rsid w:val="0082141D"/>
    <w:rsid w:val="008232DC"/>
    <w:rsid w:val="008239EF"/>
    <w:rsid w:val="00825F00"/>
    <w:rsid w:val="0082705B"/>
    <w:rsid w:val="00827383"/>
    <w:rsid w:val="008308DF"/>
    <w:rsid w:val="00840460"/>
    <w:rsid w:val="0084158C"/>
    <w:rsid w:val="00845AD5"/>
    <w:rsid w:val="008469B0"/>
    <w:rsid w:val="00847353"/>
    <w:rsid w:val="00850FF7"/>
    <w:rsid w:val="00851855"/>
    <w:rsid w:val="008545DB"/>
    <w:rsid w:val="008561B4"/>
    <w:rsid w:val="00856F79"/>
    <w:rsid w:val="00862F2D"/>
    <w:rsid w:val="00863636"/>
    <w:rsid w:val="008732A9"/>
    <w:rsid w:val="00874558"/>
    <w:rsid w:val="00874B98"/>
    <w:rsid w:val="00876787"/>
    <w:rsid w:val="008767B4"/>
    <w:rsid w:val="00876A33"/>
    <w:rsid w:val="008800A5"/>
    <w:rsid w:val="0088297A"/>
    <w:rsid w:val="008838E8"/>
    <w:rsid w:val="0088554D"/>
    <w:rsid w:val="00890DCB"/>
    <w:rsid w:val="00897E50"/>
    <w:rsid w:val="008A5457"/>
    <w:rsid w:val="008A6E83"/>
    <w:rsid w:val="008A7043"/>
    <w:rsid w:val="008B1B4B"/>
    <w:rsid w:val="008C184D"/>
    <w:rsid w:val="008C18E2"/>
    <w:rsid w:val="008C6C3F"/>
    <w:rsid w:val="008D016E"/>
    <w:rsid w:val="008D1793"/>
    <w:rsid w:val="008D2309"/>
    <w:rsid w:val="008D29C9"/>
    <w:rsid w:val="008D2A66"/>
    <w:rsid w:val="008D48B0"/>
    <w:rsid w:val="008D6202"/>
    <w:rsid w:val="008E1EF5"/>
    <w:rsid w:val="008E58E3"/>
    <w:rsid w:val="008E5ABC"/>
    <w:rsid w:val="008F3397"/>
    <w:rsid w:val="008F3793"/>
    <w:rsid w:val="008F50AF"/>
    <w:rsid w:val="009000EE"/>
    <w:rsid w:val="00905944"/>
    <w:rsid w:val="00905A4E"/>
    <w:rsid w:val="00905BC9"/>
    <w:rsid w:val="00906E50"/>
    <w:rsid w:val="009118CF"/>
    <w:rsid w:val="00912C94"/>
    <w:rsid w:val="00913662"/>
    <w:rsid w:val="0092073F"/>
    <w:rsid w:val="00921551"/>
    <w:rsid w:val="00922D03"/>
    <w:rsid w:val="0092457D"/>
    <w:rsid w:val="009261BC"/>
    <w:rsid w:val="00927FDD"/>
    <w:rsid w:val="0093416A"/>
    <w:rsid w:val="00935198"/>
    <w:rsid w:val="00940F9F"/>
    <w:rsid w:val="00941C57"/>
    <w:rsid w:val="00946DF5"/>
    <w:rsid w:val="00951795"/>
    <w:rsid w:val="00951FBE"/>
    <w:rsid w:val="009526E3"/>
    <w:rsid w:val="009538E4"/>
    <w:rsid w:val="009548ED"/>
    <w:rsid w:val="0095544B"/>
    <w:rsid w:val="00957A91"/>
    <w:rsid w:val="00961D2E"/>
    <w:rsid w:val="00963437"/>
    <w:rsid w:val="00964E33"/>
    <w:rsid w:val="00964EA1"/>
    <w:rsid w:val="00965F6F"/>
    <w:rsid w:val="00972D5A"/>
    <w:rsid w:val="009809EA"/>
    <w:rsid w:val="00981360"/>
    <w:rsid w:val="00982ECD"/>
    <w:rsid w:val="009919E0"/>
    <w:rsid w:val="00992005"/>
    <w:rsid w:val="0099498B"/>
    <w:rsid w:val="00995DB3"/>
    <w:rsid w:val="00997D16"/>
    <w:rsid w:val="009A3384"/>
    <w:rsid w:val="009B0E3A"/>
    <w:rsid w:val="009B111C"/>
    <w:rsid w:val="009B42E9"/>
    <w:rsid w:val="009B5314"/>
    <w:rsid w:val="009B5756"/>
    <w:rsid w:val="009B6D3A"/>
    <w:rsid w:val="009B7D02"/>
    <w:rsid w:val="009C1FA4"/>
    <w:rsid w:val="009C7DD1"/>
    <w:rsid w:val="009D38DE"/>
    <w:rsid w:val="009D3C60"/>
    <w:rsid w:val="009D68F9"/>
    <w:rsid w:val="009D7690"/>
    <w:rsid w:val="009E58CB"/>
    <w:rsid w:val="009F1056"/>
    <w:rsid w:val="009F289C"/>
    <w:rsid w:val="009F2994"/>
    <w:rsid w:val="009F32D2"/>
    <w:rsid w:val="009F3E3A"/>
    <w:rsid w:val="00A00A3F"/>
    <w:rsid w:val="00A03744"/>
    <w:rsid w:val="00A05379"/>
    <w:rsid w:val="00A064D7"/>
    <w:rsid w:val="00A10738"/>
    <w:rsid w:val="00A12737"/>
    <w:rsid w:val="00A13AD0"/>
    <w:rsid w:val="00A13B01"/>
    <w:rsid w:val="00A15710"/>
    <w:rsid w:val="00A15B1C"/>
    <w:rsid w:val="00A17320"/>
    <w:rsid w:val="00A207A8"/>
    <w:rsid w:val="00A21CAA"/>
    <w:rsid w:val="00A26FA9"/>
    <w:rsid w:val="00A27D3D"/>
    <w:rsid w:val="00A30720"/>
    <w:rsid w:val="00A31336"/>
    <w:rsid w:val="00A35C33"/>
    <w:rsid w:val="00A42430"/>
    <w:rsid w:val="00A4247F"/>
    <w:rsid w:val="00A455EC"/>
    <w:rsid w:val="00A500D4"/>
    <w:rsid w:val="00A5243B"/>
    <w:rsid w:val="00A56F96"/>
    <w:rsid w:val="00A63956"/>
    <w:rsid w:val="00A66BD6"/>
    <w:rsid w:val="00A70350"/>
    <w:rsid w:val="00A723B2"/>
    <w:rsid w:val="00A735A5"/>
    <w:rsid w:val="00A7720C"/>
    <w:rsid w:val="00A77C61"/>
    <w:rsid w:val="00A8278A"/>
    <w:rsid w:val="00A82F6D"/>
    <w:rsid w:val="00A834A8"/>
    <w:rsid w:val="00A838F4"/>
    <w:rsid w:val="00A86515"/>
    <w:rsid w:val="00A865C7"/>
    <w:rsid w:val="00A86EFF"/>
    <w:rsid w:val="00A86FE6"/>
    <w:rsid w:val="00A90B28"/>
    <w:rsid w:val="00A9241D"/>
    <w:rsid w:val="00A9454B"/>
    <w:rsid w:val="00A96FB3"/>
    <w:rsid w:val="00A97AEF"/>
    <w:rsid w:val="00A97D94"/>
    <w:rsid w:val="00AA0679"/>
    <w:rsid w:val="00AA1DBD"/>
    <w:rsid w:val="00AA3B1E"/>
    <w:rsid w:val="00AA5D0E"/>
    <w:rsid w:val="00AA6C1F"/>
    <w:rsid w:val="00AB1061"/>
    <w:rsid w:val="00AB43DE"/>
    <w:rsid w:val="00AB7942"/>
    <w:rsid w:val="00AC3D6D"/>
    <w:rsid w:val="00AC4B96"/>
    <w:rsid w:val="00AD0188"/>
    <w:rsid w:val="00AE0711"/>
    <w:rsid w:val="00AE1752"/>
    <w:rsid w:val="00AE2C48"/>
    <w:rsid w:val="00AE4111"/>
    <w:rsid w:val="00AE554A"/>
    <w:rsid w:val="00AE7AA6"/>
    <w:rsid w:val="00B01AC2"/>
    <w:rsid w:val="00B07C5E"/>
    <w:rsid w:val="00B119AB"/>
    <w:rsid w:val="00B12B2E"/>
    <w:rsid w:val="00B13199"/>
    <w:rsid w:val="00B13656"/>
    <w:rsid w:val="00B20794"/>
    <w:rsid w:val="00B20A22"/>
    <w:rsid w:val="00B21BDA"/>
    <w:rsid w:val="00B25D0B"/>
    <w:rsid w:val="00B25E6E"/>
    <w:rsid w:val="00B26F29"/>
    <w:rsid w:val="00B32664"/>
    <w:rsid w:val="00B327E0"/>
    <w:rsid w:val="00B346CF"/>
    <w:rsid w:val="00B3543F"/>
    <w:rsid w:val="00B37829"/>
    <w:rsid w:val="00B378D2"/>
    <w:rsid w:val="00B4101A"/>
    <w:rsid w:val="00B410F5"/>
    <w:rsid w:val="00B41119"/>
    <w:rsid w:val="00B41C91"/>
    <w:rsid w:val="00B43814"/>
    <w:rsid w:val="00B479FC"/>
    <w:rsid w:val="00B516E1"/>
    <w:rsid w:val="00B51EB9"/>
    <w:rsid w:val="00B52F2D"/>
    <w:rsid w:val="00B5363F"/>
    <w:rsid w:val="00B53AB6"/>
    <w:rsid w:val="00B54A59"/>
    <w:rsid w:val="00B5568A"/>
    <w:rsid w:val="00B56097"/>
    <w:rsid w:val="00B563D1"/>
    <w:rsid w:val="00B617FF"/>
    <w:rsid w:val="00B62FA2"/>
    <w:rsid w:val="00B63AFD"/>
    <w:rsid w:val="00B64E53"/>
    <w:rsid w:val="00B652B6"/>
    <w:rsid w:val="00B67C92"/>
    <w:rsid w:val="00B760F7"/>
    <w:rsid w:val="00B7668E"/>
    <w:rsid w:val="00B769D4"/>
    <w:rsid w:val="00B77D04"/>
    <w:rsid w:val="00B80987"/>
    <w:rsid w:val="00B820C4"/>
    <w:rsid w:val="00B90382"/>
    <w:rsid w:val="00B9228A"/>
    <w:rsid w:val="00B92A37"/>
    <w:rsid w:val="00B9451E"/>
    <w:rsid w:val="00B946BE"/>
    <w:rsid w:val="00B956CA"/>
    <w:rsid w:val="00BA0CA6"/>
    <w:rsid w:val="00BA0DE1"/>
    <w:rsid w:val="00BA39E5"/>
    <w:rsid w:val="00BA45EF"/>
    <w:rsid w:val="00BA4DD5"/>
    <w:rsid w:val="00BB1A1B"/>
    <w:rsid w:val="00BB7296"/>
    <w:rsid w:val="00BB783E"/>
    <w:rsid w:val="00BB7917"/>
    <w:rsid w:val="00BB7E79"/>
    <w:rsid w:val="00BC07CB"/>
    <w:rsid w:val="00BC221B"/>
    <w:rsid w:val="00BC2A65"/>
    <w:rsid w:val="00BC5056"/>
    <w:rsid w:val="00BC6B9D"/>
    <w:rsid w:val="00BC778D"/>
    <w:rsid w:val="00BC77BD"/>
    <w:rsid w:val="00BD1161"/>
    <w:rsid w:val="00BD2BA8"/>
    <w:rsid w:val="00BD41B5"/>
    <w:rsid w:val="00BD5E65"/>
    <w:rsid w:val="00BE1485"/>
    <w:rsid w:val="00BE3F2E"/>
    <w:rsid w:val="00BF051A"/>
    <w:rsid w:val="00BF0F39"/>
    <w:rsid w:val="00BF15FE"/>
    <w:rsid w:val="00BF19FD"/>
    <w:rsid w:val="00BF215B"/>
    <w:rsid w:val="00BF2CF6"/>
    <w:rsid w:val="00BF3144"/>
    <w:rsid w:val="00BF5AFB"/>
    <w:rsid w:val="00C0196F"/>
    <w:rsid w:val="00C03E9D"/>
    <w:rsid w:val="00C03F98"/>
    <w:rsid w:val="00C06EEC"/>
    <w:rsid w:val="00C11A1A"/>
    <w:rsid w:val="00C12093"/>
    <w:rsid w:val="00C13478"/>
    <w:rsid w:val="00C1528E"/>
    <w:rsid w:val="00C16430"/>
    <w:rsid w:val="00C17004"/>
    <w:rsid w:val="00C17ADA"/>
    <w:rsid w:val="00C21931"/>
    <w:rsid w:val="00C256AE"/>
    <w:rsid w:val="00C27407"/>
    <w:rsid w:val="00C27591"/>
    <w:rsid w:val="00C304F3"/>
    <w:rsid w:val="00C31CDC"/>
    <w:rsid w:val="00C33D6A"/>
    <w:rsid w:val="00C33EA1"/>
    <w:rsid w:val="00C378D9"/>
    <w:rsid w:val="00C42292"/>
    <w:rsid w:val="00C42947"/>
    <w:rsid w:val="00C43395"/>
    <w:rsid w:val="00C44878"/>
    <w:rsid w:val="00C53226"/>
    <w:rsid w:val="00C56715"/>
    <w:rsid w:val="00C56B52"/>
    <w:rsid w:val="00C5729F"/>
    <w:rsid w:val="00C57FD9"/>
    <w:rsid w:val="00C6226C"/>
    <w:rsid w:val="00C64B05"/>
    <w:rsid w:val="00C6532E"/>
    <w:rsid w:val="00C6572B"/>
    <w:rsid w:val="00C67CD8"/>
    <w:rsid w:val="00C7173E"/>
    <w:rsid w:val="00C72510"/>
    <w:rsid w:val="00C75503"/>
    <w:rsid w:val="00C75D86"/>
    <w:rsid w:val="00C8198C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1BE6"/>
    <w:rsid w:val="00CA2053"/>
    <w:rsid w:val="00CA4805"/>
    <w:rsid w:val="00CB45A5"/>
    <w:rsid w:val="00CB5399"/>
    <w:rsid w:val="00CB596E"/>
    <w:rsid w:val="00CB71CE"/>
    <w:rsid w:val="00CC669B"/>
    <w:rsid w:val="00CC7748"/>
    <w:rsid w:val="00CD45DB"/>
    <w:rsid w:val="00CD5D96"/>
    <w:rsid w:val="00CE1061"/>
    <w:rsid w:val="00CE176F"/>
    <w:rsid w:val="00CE5FEF"/>
    <w:rsid w:val="00CE655D"/>
    <w:rsid w:val="00CE6CF0"/>
    <w:rsid w:val="00CF00CB"/>
    <w:rsid w:val="00CF0247"/>
    <w:rsid w:val="00CF1562"/>
    <w:rsid w:val="00CF2771"/>
    <w:rsid w:val="00CF2CB0"/>
    <w:rsid w:val="00CF3096"/>
    <w:rsid w:val="00CF3C4D"/>
    <w:rsid w:val="00CF5475"/>
    <w:rsid w:val="00CF6C62"/>
    <w:rsid w:val="00D001A7"/>
    <w:rsid w:val="00D04F1D"/>
    <w:rsid w:val="00D05D5B"/>
    <w:rsid w:val="00D11F09"/>
    <w:rsid w:val="00D13416"/>
    <w:rsid w:val="00D14310"/>
    <w:rsid w:val="00D15404"/>
    <w:rsid w:val="00D158EE"/>
    <w:rsid w:val="00D1699F"/>
    <w:rsid w:val="00D175C7"/>
    <w:rsid w:val="00D214BE"/>
    <w:rsid w:val="00D21F1F"/>
    <w:rsid w:val="00D245A1"/>
    <w:rsid w:val="00D32351"/>
    <w:rsid w:val="00D33257"/>
    <w:rsid w:val="00D34193"/>
    <w:rsid w:val="00D4000A"/>
    <w:rsid w:val="00D41AAE"/>
    <w:rsid w:val="00D41DF2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2B20"/>
    <w:rsid w:val="00D554DA"/>
    <w:rsid w:val="00D57FE3"/>
    <w:rsid w:val="00D62305"/>
    <w:rsid w:val="00D641B3"/>
    <w:rsid w:val="00D6500F"/>
    <w:rsid w:val="00D703DD"/>
    <w:rsid w:val="00D714EB"/>
    <w:rsid w:val="00D72924"/>
    <w:rsid w:val="00D752A6"/>
    <w:rsid w:val="00D76191"/>
    <w:rsid w:val="00D800E6"/>
    <w:rsid w:val="00D83876"/>
    <w:rsid w:val="00D84978"/>
    <w:rsid w:val="00D84F9D"/>
    <w:rsid w:val="00D86514"/>
    <w:rsid w:val="00D87476"/>
    <w:rsid w:val="00D90031"/>
    <w:rsid w:val="00D908D1"/>
    <w:rsid w:val="00D9255C"/>
    <w:rsid w:val="00D95424"/>
    <w:rsid w:val="00D95F22"/>
    <w:rsid w:val="00DA03C2"/>
    <w:rsid w:val="00DA320F"/>
    <w:rsid w:val="00DA3E17"/>
    <w:rsid w:val="00DA4348"/>
    <w:rsid w:val="00DA61B6"/>
    <w:rsid w:val="00DA750F"/>
    <w:rsid w:val="00DB36DE"/>
    <w:rsid w:val="00DB46E9"/>
    <w:rsid w:val="00DB4711"/>
    <w:rsid w:val="00DB79A8"/>
    <w:rsid w:val="00DC298C"/>
    <w:rsid w:val="00DC3A6B"/>
    <w:rsid w:val="00DC3E44"/>
    <w:rsid w:val="00DC5B3A"/>
    <w:rsid w:val="00DD1404"/>
    <w:rsid w:val="00DE2AB3"/>
    <w:rsid w:val="00DE3385"/>
    <w:rsid w:val="00DE35A3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65A3"/>
    <w:rsid w:val="00E021B0"/>
    <w:rsid w:val="00E033BC"/>
    <w:rsid w:val="00E06D55"/>
    <w:rsid w:val="00E0754F"/>
    <w:rsid w:val="00E10A81"/>
    <w:rsid w:val="00E10E99"/>
    <w:rsid w:val="00E10ED5"/>
    <w:rsid w:val="00E11B79"/>
    <w:rsid w:val="00E1558E"/>
    <w:rsid w:val="00E17354"/>
    <w:rsid w:val="00E178B6"/>
    <w:rsid w:val="00E20144"/>
    <w:rsid w:val="00E214F0"/>
    <w:rsid w:val="00E21E52"/>
    <w:rsid w:val="00E24E03"/>
    <w:rsid w:val="00E25043"/>
    <w:rsid w:val="00E25943"/>
    <w:rsid w:val="00E25C04"/>
    <w:rsid w:val="00E3057F"/>
    <w:rsid w:val="00E32D67"/>
    <w:rsid w:val="00E40015"/>
    <w:rsid w:val="00E411F6"/>
    <w:rsid w:val="00E41207"/>
    <w:rsid w:val="00E45012"/>
    <w:rsid w:val="00E466B7"/>
    <w:rsid w:val="00E47B6D"/>
    <w:rsid w:val="00E52E3B"/>
    <w:rsid w:val="00E54A9A"/>
    <w:rsid w:val="00E54D1A"/>
    <w:rsid w:val="00E61521"/>
    <w:rsid w:val="00E65D86"/>
    <w:rsid w:val="00E66CE0"/>
    <w:rsid w:val="00E71168"/>
    <w:rsid w:val="00E72D83"/>
    <w:rsid w:val="00E759F5"/>
    <w:rsid w:val="00E76CD8"/>
    <w:rsid w:val="00E807A3"/>
    <w:rsid w:val="00E86610"/>
    <w:rsid w:val="00E90748"/>
    <w:rsid w:val="00E94B7E"/>
    <w:rsid w:val="00E9563E"/>
    <w:rsid w:val="00E976B5"/>
    <w:rsid w:val="00EA5CA1"/>
    <w:rsid w:val="00EA5EB0"/>
    <w:rsid w:val="00EB028A"/>
    <w:rsid w:val="00EB17A1"/>
    <w:rsid w:val="00EB18CB"/>
    <w:rsid w:val="00EB20B3"/>
    <w:rsid w:val="00EB3D08"/>
    <w:rsid w:val="00EC39EA"/>
    <w:rsid w:val="00EC39FE"/>
    <w:rsid w:val="00EC6623"/>
    <w:rsid w:val="00EC675E"/>
    <w:rsid w:val="00ED0569"/>
    <w:rsid w:val="00ED325F"/>
    <w:rsid w:val="00ED3B89"/>
    <w:rsid w:val="00ED77CE"/>
    <w:rsid w:val="00EE0C0C"/>
    <w:rsid w:val="00EE0C88"/>
    <w:rsid w:val="00EE29B2"/>
    <w:rsid w:val="00EE35BC"/>
    <w:rsid w:val="00EE4C28"/>
    <w:rsid w:val="00EE799F"/>
    <w:rsid w:val="00EF0B5F"/>
    <w:rsid w:val="00EF11E3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1354F"/>
    <w:rsid w:val="00F13B6F"/>
    <w:rsid w:val="00F15103"/>
    <w:rsid w:val="00F15158"/>
    <w:rsid w:val="00F1683E"/>
    <w:rsid w:val="00F179DE"/>
    <w:rsid w:val="00F2011A"/>
    <w:rsid w:val="00F22377"/>
    <w:rsid w:val="00F232B2"/>
    <w:rsid w:val="00F23DF4"/>
    <w:rsid w:val="00F30992"/>
    <w:rsid w:val="00F31CBA"/>
    <w:rsid w:val="00F32A73"/>
    <w:rsid w:val="00F331F9"/>
    <w:rsid w:val="00F35C39"/>
    <w:rsid w:val="00F36312"/>
    <w:rsid w:val="00F46D1D"/>
    <w:rsid w:val="00F4708B"/>
    <w:rsid w:val="00F471EA"/>
    <w:rsid w:val="00F50392"/>
    <w:rsid w:val="00F505B0"/>
    <w:rsid w:val="00F51A16"/>
    <w:rsid w:val="00F51AE6"/>
    <w:rsid w:val="00F52DDF"/>
    <w:rsid w:val="00F55FF2"/>
    <w:rsid w:val="00F574D3"/>
    <w:rsid w:val="00F705AD"/>
    <w:rsid w:val="00F70B3D"/>
    <w:rsid w:val="00F71FDA"/>
    <w:rsid w:val="00F72E90"/>
    <w:rsid w:val="00F74B60"/>
    <w:rsid w:val="00F74E79"/>
    <w:rsid w:val="00F76A48"/>
    <w:rsid w:val="00F777DD"/>
    <w:rsid w:val="00F779E2"/>
    <w:rsid w:val="00F8342F"/>
    <w:rsid w:val="00F86A6F"/>
    <w:rsid w:val="00F87857"/>
    <w:rsid w:val="00F912B0"/>
    <w:rsid w:val="00F955F0"/>
    <w:rsid w:val="00FA012E"/>
    <w:rsid w:val="00FA5BDD"/>
    <w:rsid w:val="00FA7A49"/>
    <w:rsid w:val="00FA7FDE"/>
    <w:rsid w:val="00FB0F15"/>
    <w:rsid w:val="00FB17B4"/>
    <w:rsid w:val="00FB3C8F"/>
    <w:rsid w:val="00FB3FDB"/>
    <w:rsid w:val="00FB5395"/>
    <w:rsid w:val="00FB5814"/>
    <w:rsid w:val="00FC3C16"/>
    <w:rsid w:val="00FD66CC"/>
    <w:rsid w:val="00FD74B5"/>
    <w:rsid w:val="00FD76D3"/>
    <w:rsid w:val="00FE046D"/>
    <w:rsid w:val="00FE2E2D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28E8C-2826-4733-BA5A-4104D66CD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8023</TotalTime>
  <Pages>12</Pages>
  <Words>1730</Words>
  <Characters>9342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11050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356</cp:revision>
  <cp:lastPrinted>2006-08-08T20:14:00Z</cp:lastPrinted>
  <dcterms:created xsi:type="dcterms:W3CDTF">2019-10-17T13:46:00Z</dcterms:created>
  <dcterms:modified xsi:type="dcterms:W3CDTF">2020-03-18T15:56:00Z</dcterms:modified>
</cp:coreProperties>
</file>