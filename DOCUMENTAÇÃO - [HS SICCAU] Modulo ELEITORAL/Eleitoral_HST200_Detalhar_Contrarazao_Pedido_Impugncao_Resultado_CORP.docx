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49072" w14:textId="143E29DE" w:rsidR="00663F16" w:rsidRPr="006D7175" w:rsidRDefault="0062081D">
      <w:pPr>
        <w:pStyle w:val="TituloDocumento"/>
        <w:rPr>
          <w:sz w:val="52"/>
          <w:szCs w:val="52"/>
        </w:rPr>
      </w:pPr>
      <w:sdt>
        <w:sdtPr>
          <w:rPr>
            <w:sz w:val="52"/>
            <w:szCs w:val="52"/>
          </w:rPr>
          <w:alias w:val="Assunto"/>
          <w:tag w:val=""/>
          <w:id w:val="-1863352910"/>
          <w:placeholder>
            <w:docPart w:val="B1BB517EA5F4477697529B999BAE77C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53C72">
            <w:rPr>
              <w:sz w:val="52"/>
              <w:szCs w:val="52"/>
            </w:rPr>
            <w:t>HST</w:t>
          </w:r>
          <w:r w:rsidR="00973680">
            <w:rPr>
              <w:sz w:val="52"/>
              <w:szCs w:val="52"/>
            </w:rPr>
            <w:t>200</w:t>
          </w:r>
          <w:r w:rsidR="00D53C72">
            <w:rPr>
              <w:sz w:val="52"/>
              <w:szCs w:val="52"/>
            </w:rPr>
            <w:t xml:space="preserve"> – </w:t>
          </w:r>
          <w:r w:rsidR="00E11593">
            <w:rPr>
              <w:sz w:val="52"/>
              <w:szCs w:val="52"/>
            </w:rPr>
            <w:t xml:space="preserve">Cadastrar </w:t>
          </w:r>
          <w:r w:rsidR="00DD7F27">
            <w:rPr>
              <w:sz w:val="52"/>
              <w:szCs w:val="52"/>
            </w:rPr>
            <w:t>Contrarrazão</w:t>
          </w:r>
          <w:r w:rsidR="00E11593">
            <w:rPr>
              <w:sz w:val="52"/>
              <w:szCs w:val="52"/>
            </w:rPr>
            <w:t xml:space="preserve"> </w:t>
          </w:r>
          <w:r w:rsidR="00D53C72">
            <w:rPr>
              <w:sz w:val="52"/>
              <w:szCs w:val="52"/>
            </w:rPr>
            <w:t>do Pedido de Impug</w:t>
          </w:r>
          <w:r w:rsidR="00973680">
            <w:rPr>
              <w:sz w:val="52"/>
              <w:szCs w:val="52"/>
            </w:rPr>
            <w:t>nação de Resultado de Eleição</w:t>
          </w:r>
        </w:sdtContent>
      </w:sdt>
      <w:r w:rsidR="00973680">
        <w:rPr>
          <w:sz w:val="52"/>
          <w:szCs w:val="52"/>
        </w:rPr>
        <w:t xml:space="preserve"> - Corporativo</w:t>
      </w:r>
    </w:p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duto"/>
      <w:bookmarkStart w:id="1" w:name="NomeProje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980E07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7175" w:rsidRDefault="00980E07" w:rsidP="00980E07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0BFB1738" w:rsidR="00980E07" w:rsidRPr="006D7175" w:rsidRDefault="00426748" w:rsidP="00CD4610">
            <w:pPr>
              <w:jc w:val="center"/>
            </w:pPr>
            <w:r>
              <w:t>1</w:t>
            </w:r>
            <w:r w:rsidR="00CD4610">
              <w:t>4</w:t>
            </w:r>
            <w:r w:rsidR="00980E07" w:rsidRPr="006D7175">
              <w:t>/0</w:t>
            </w:r>
            <w:r>
              <w:t>8</w:t>
            </w:r>
            <w:r w:rsidR="00980E07" w:rsidRPr="006D7175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7175" w:rsidRDefault="00980E07" w:rsidP="00980E07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19989C7B" w14:textId="5F1FC541" w:rsidR="00980E07" w:rsidRPr="006D7175" w:rsidRDefault="00980E07" w:rsidP="00980E07">
            <w:pPr>
              <w:ind w:left="174"/>
              <w:jc w:val="left"/>
            </w:pPr>
            <w:r w:rsidRPr="006D7175">
              <w:t>Em atendimento a OS1</w:t>
            </w:r>
            <w:r w:rsidR="00155751" w:rsidRPr="006D7175">
              <w:t>7</w:t>
            </w:r>
            <w:r w:rsidR="00072E96" w:rsidRPr="006D7175">
              <w:t>5</w:t>
            </w:r>
            <w:r w:rsidR="00426748">
              <w:t>5</w:t>
            </w:r>
            <w:r w:rsidR="00155751" w:rsidRPr="006D7175">
              <w:t xml:space="preserve"> Sprint 0</w:t>
            </w:r>
            <w:r w:rsidR="00426748">
              <w:t>5</w:t>
            </w:r>
            <w:r w:rsidRPr="006D7175">
              <w:t>:</w:t>
            </w:r>
          </w:p>
          <w:p w14:paraId="10E3D2AF" w14:textId="73280DDB" w:rsidR="00980E07" w:rsidRPr="006D7175" w:rsidRDefault="00980E07" w:rsidP="00FA7FF5">
            <w:pPr>
              <w:ind w:left="174"/>
              <w:jc w:val="left"/>
            </w:pPr>
            <w:r w:rsidRPr="006D7175">
              <w:t>- Inclusão da funcionalidade.</w:t>
            </w:r>
          </w:p>
        </w:tc>
      </w:tr>
      <w:tr w:rsidR="00426748" w:rsidRPr="006D7175" w14:paraId="6EA601AB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13F9F22B" w14:textId="77777777" w:rsidR="00426748" w:rsidRPr="006D7175" w:rsidRDefault="00426748" w:rsidP="00980E07">
            <w:pPr>
              <w:jc w:val="center"/>
            </w:pPr>
          </w:p>
        </w:tc>
        <w:tc>
          <w:tcPr>
            <w:tcW w:w="1425" w:type="dxa"/>
            <w:vAlign w:val="center"/>
          </w:tcPr>
          <w:p w14:paraId="76CC27BF" w14:textId="77777777" w:rsidR="00426748" w:rsidRDefault="00426748" w:rsidP="00426748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1DB935" w14:textId="77777777" w:rsidR="00426748" w:rsidRPr="006D7175" w:rsidRDefault="00426748" w:rsidP="00980E07">
            <w:pPr>
              <w:ind w:left="169"/>
              <w:jc w:val="left"/>
            </w:pPr>
          </w:p>
        </w:tc>
        <w:tc>
          <w:tcPr>
            <w:tcW w:w="4203" w:type="dxa"/>
          </w:tcPr>
          <w:p w14:paraId="3C56F29B" w14:textId="77777777" w:rsidR="00426748" w:rsidRPr="006D7175" w:rsidRDefault="00426748" w:rsidP="00980E07">
            <w:pPr>
              <w:ind w:left="174"/>
              <w:jc w:val="left"/>
            </w:pP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4288BEED" w14:textId="77777777" w:rsidR="00CD461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8313591" w:history="1">
        <w:r w:rsidR="00CD4610" w:rsidRPr="007B4B7A">
          <w:rPr>
            <w:rStyle w:val="Hyperlink"/>
            <w:noProof/>
          </w:rPr>
          <w:t>HST200 – Cadastrar Contrarrazão do Pedido de Impugnação de Resultado de Eleição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_Toc48313591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4</w:t>
        </w:r>
        <w:r w:rsidR="00CD4610">
          <w:rPr>
            <w:noProof/>
            <w:webHidden/>
          </w:rPr>
          <w:fldChar w:fldCharType="end"/>
        </w:r>
      </w:hyperlink>
    </w:p>
    <w:p w14:paraId="131154F4" w14:textId="77777777" w:rsidR="00CD4610" w:rsidRDefault="0062081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92" w:history="1">
        <w:r w:rsidR="00CD4610" w:rsidRPr="007B4B7A">
          <w:rPr>
            <w:rStyle w:val="Hyperlink"/>
            <w:noProof/>
          </w:rPr>
          <w:t>COMO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_Toc48313592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4</w:t>
        </w:r>
        <w:r w:rsidR="00CD4610">
          <w:rPr>
            <w:noProof/>
            <w:webHidden/>
          </w:rPr>
          <w:fldChar w:fldCharType="end"/>
        </w:r>
      </w:hyperlink>
    </w:p>
    <w:p w14:paraId="1AF4D9BA" w14:textId="77777777" w:rsidR="00CD4610" w:rsidRDefault="0062081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93" w:history="1">
        <w:r w:rsidR="00CD4610" w:rsidRPr="007B4B7A">
          <w:rPr>
            <w:rStyle w:val="Hyperlink"/>
            <w:noProof/>
          </w:rPr>
          <w:t>QUERO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_Toc48313593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4</w:t>
        </w:r>
        <w:r w:rsidR="00CD4610">
          <w:rPr>
            <w:noProof/>
            <w:webHidden/>
          </w:rPr>
          <w:fldChar w:fldCharType="end"/>
        </w:r>
      </w:hyperlink>
    </w:p>
    <w:p w14:paraId="3E517A2E" w14:textId="77777777" w:rsidR="00CD4610" w:rsidRDefault="0062081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94" w:history="1">
        <w:r w:rsidR="00CD4610" w:rsidRPr="007B4B7A">
          <w:rPr>
            <w:rStyle w:val="Hyperlink"/>
            <w:noProof/>
          </w:rPr>
          <w:t>PARA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_Toc48313594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4</w:t>
        </w:r>
        <w:r w:rsidR="00CD4610">
          <w:rPr>
            <w:noProof/>
            <w:webHidden/>
          </w:rPr>
          <w:fldChar w:fldCharType="end"/>
        </w:r>
      </w:hyperlink>
    </w:p>
    <w:p w14:paraId="56C906BC" w14:textId="77777777" w:rsidR="00CD4610" w:rsidRDefault="0062081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95" w:history="1">
        <w:r w:rsidR="00CD4610" w:rsidRPr="007B4B7A">
          <w:rPr>
            <w:rStyle w:val="Hyperlink"/>
            <w:noProof/>
          </w:rPr>
          <w:t>PROTÓTIPO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_Toc48313595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4</w:t>
        </w:r>
        <w:r w:rsidR="00CD4610">
          <w:rPr>
            <w:noProof/>
            <w:webHidden/>
          </w:rPr>
          <w:fldChar w:fldCharType="end"/>
        </w:r>
      </w:hyperlink>
    </w:p>
    <w:p w14:paraId="791433D5" w14:textId="77777777" w:rsidR="00CD4610" w:rsidRDefault="0062081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96" w:history="1">
        <w:r w:rsidR="00CD4610" w:rsidRPr="007B4B7A">
          <w:rPr>
            <w:rStyle w:val="Hyperlink"/>
            <w:noProof/>
          </w:rPr>
          <w:t>CRITÉRIOS DE ACEITE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_Toc48313596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6</w:t>
        </w:r>
        <w:r w:rsidR="00CD4610">
          <w:rPr>
            <w:noProof/>
            <w:webHidden/>
          </w:rPr>
          <w:fldChar w:fldCharType="end"/>
        </w:r>
      </w:hyperlink>
    </w:p>
    <w:p w14:paraId="171574E8" w14:textId="77777777" w:rsidR="00CD4610" w:rsidRDefault="0062081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97" w:history="1">
        <w:r w:rsidR="00CD4610" w:rsidRPr="007B4B7A">
          <w:rPr>
            <w:rStyle w:val="Hyperlink"/>
            <w:noProof/>
          </w:rPr>
          <w:t>INFORMAÇÕES COMPLEMENTARES</w:t>
        </w:r>
        <w:r w:rsidR="00CD4610">
          <w:rPr>
            <w:noProof/>
            <w:webHidden/>
          </w:rPr>
          <w:tab/>
        </w:r>
        <w:r w:rsidR="00CD4610">
          <w:rPr>
            <w:noProof/>
            <w:webHidden/>
          </w:rPr>
          <w:fldChar w:fldCharType="begin"/>
        </w:r>
        <w:r w:rsidR="00CD4610">
          <w:rPr>
            <w:noProof/>
            <w:webHidden/>
          </w:rPr>
          <w:instrText xml:space="preserve"> PAGEREF _Toc48313597 \h </w:instrText>
        </w:r>
        <w:r w:rsidR="00CD4610">
          <w:rPr>
            <w:noProof/>
            <w:webHidden/>
          </w:rPr>
        </w:r>
        <w:r w:rsidR="00CD4610">
          <w:rPr>
            <w:noProof/>
            <w:webHidden/>
          </w:rPr>
          <w:fldChar w:fldCharType="separate"/>
        </w:r>
        <w:r w:rsidR="00CD4610">
          <w:rPr>
            <w:noProof/>
            <w:webHidden/>
          </w:rPr>
          <w:t>7</w:t>
        </w:r>
        <w:r w:rsidR="00CD4610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20B83D72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831359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73680">
            <w:t>HST200 – Cadastrar Contrarrazão do Pedido de Impugnação de Resultado de Eleição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8313592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8313593"/>
      <w:r w:rsidRPr="006D7175">
        <w:t>QUERO</w:t>
      </w:r>
      <w:bookmarkEnd w:id="5"/>
      <w:r w:rsidR="005A4527" w:rsidRPr="006D7175">
        <w:t xml:space="preserve"> </w:t>
      </w:r>
    </w:p>
    <w:p w14:paraId="4036BB8D" w14:textId="35DE75B9" w:rsidR="00CE176F" w:rsidRPr="006D7175" w:rsidRDefault="00007158" w:rsidP="00DE0CE3">
      <w:r>
        <w:t>I</w:t>
      </w:r>
      <w:r w:rsidR="00E52D0F" w:rsidRPr="006D7175">
        <w:t>ncluir nova 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8313594"/>
      <w:r w:rsidRPr="006D7175">
        <w:t>PARA</w:t>
      </w:r>
      <w:bookmarkEnd w:id="6"/>
      <w:r w:rsidR="005A4527" w:rsidRPr="006D7175">
        <w:t xml:space="preserve"> </w:t>
      </w:r>
    </w:p>
    <w:p w14:paraId="38E7497A" w14:textId="7F5F93F2" w:rsidR="00A735A5" w:rsidRPr="006D7175" w:rsidRDefault="00C70340" w:rsidP="00DE0CE3">
      <w:pPr>
        <w:rPr>
          <w:b/>
        </w:rPr>
      </w:pPr>
      <w:r>
        <w:t>Visualizar dados da</w:t>
      </w:r>
      <w:r w:rsidR="004C1AC5">
        <w:t xml:space="preserve"> </w:t>
      </w:r>
      <w:r w:rsidR="005A4D5D">
        <w:t>contrarrazão</w:t>
      </w:r>
      <w:r w:rsidR="004C1AC5">
        <w:t xml:space="preserve"> para o </w:t>
      </w:r>
      <w:r w:rsidR="005A4D5D">
        <w:t xml:space="preserve">recurso do </w:t>
      </w:r>
      <w:r w:rsidR="00A20D08">
        <w:t xml:space="preserve">julgamento em 1ª </w:t>
      </w:r>
      <w:r w:rsidR="00260283">
        <w:t>instancia para a</w:t>
      </w:r>
      <w:r w:rsidR="00860803" w:rsidRPr="006D7175">
        <w:t xml:space="preserve"> Alegaç</w:t>
      </w:r>
      <w:r w:rsidR="00B57F60" w:rsidRPr="006D7175">
        <w:t xml:space="preserve">ão </w:t>
      </w:r>
      <w:r w:rsidR="00007158">
        <w:t>do</w:t>
      </w:r>
      <w:r w:rsidR="00B57F60" w:rsidRPr="006D7175">
        <w:t xml:space="preserve"> Pedido de</w:t>
      </w:r>
      <w:r w:rsidR="000F4F06" w:rsidRPr="006D7175">
        <w:t xml:space="preserve"> Impugnação de Resultado da Eleição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8313595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4E135443" w14:textId="06CE6E53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t xml:space="preserve">Dados </w:t>
      </w:r>
      <w:r w:rsidR="00C05307" w:rsidRPr="006D7175">
        <w:t xml:space="preserve">apresentados </w:t>
      </w:r>
      <w:r w:rsidR="005A4D5D">
        <w:t>para o cadastro da contrarrazão</w:t>
      </w:r>
    </w:p>
    <w:p w14:paraId="64A98D01" w14:textId="547929CD" w:rsidR="00FC277B" w:rsidRPr="006D7175" w:rsidRDefault="007D6BA6" w:rsidP="00FC277B">
      <w:r>
        <w:rPr>
          <w:noProof/>
        </w:rPr>
        <w:drawing>
          <wp:inline distT="0" distB="0" distL="0" distR="0" wp14:anchorId="474576B6" wp14:editId="20052C10">
            <wp:extent cx="5760085" cy="42392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7D6BA6" w:rsidRPr="006D7175" w14:paraId="36E3FB84" w14:textId="77777777" w:rsidTr="00F6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5ED1EFA8" w14:textId="77777777" w:rsidR="007D6BA6" w:rsidRPr="006D7175" w:rsidRDefault="007D6BA6" w:rsidP="00F64874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7D6BA6" w:rsidRPr="006D7175" w14:paraId="7B27785F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334B79D" w14:textId="77777777" w:rsidR="007D6BA6" w:rsidRPr="006D7175" w:rsidRDefault="007D6BA6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7874F8DE" w14:textId="77777777" w:rsidR="007D6BA6" w:rsidRPr="006D7175" w:rsidRDefault="007D6BA6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A7C6000" w14:textId="77777777" w:rsidR="007D6BA6" w:rsidRPr="006D7175" w:rsidRDefault="007D6BA6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507BA382" w14:textId="77777777" w:rsidR="007D6BA6" w:rsidRPr="006D7175" w:rsidRDefault="007D6BA6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323CA551" w14:textId="77777777" w:rsidR="007D6BA6" w:rsidRPr="006D7175" w:rsidRDefault="007D6BA6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5B9EEE43" w14:textId="77777777" w:rsidR="007D6BA6" w:rsidRPr="006D7175" w:rsidRDefault="007D6BA6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7D6BA6" w:rsidRPr="006D7175" w14:paraId="5C790300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3441D444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7D6BA6" w:rsidRPr="006D7175" w14:paraId="75E3029C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9751016" w14:textId="77777777" w:rsidR="007D6BA6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60A52">
              <w:rPr>
                <w:rFonts w:cs="Arial"/>
                <w:sz w:val="18"/>
                <w:szCs w:val="18"/>
              </w:rPr>
              <w:lastRenderedPageBreak/>
              <w:t>Contrarrazão</w:t>
            </w:r>
          </w:p>
        </w:tc>
        <w:tc>
          <w:tcPr>
            <w:tcW w:w="1417" w:type="dxa"/>
          </w:tcPr>
          <w:p w14:paraId="0AF6E3DA" w14:textId="77777777" w:rsidR="007D6BA6" w:rsidRDefault="007D6BA6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3C8FDD17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76218C5A" w14:textId="77777777" w:rsidR="007D6BA6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012401A" w14:textId="77777777" w:rsidR="007D6BA6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5731CC08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2C6D3DA7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7D6BA6" w:rsidRPr="006D7175" w14:paraId="3AD712BA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0E81DCC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03CBF028" w14:textId="77777777" w:rsidR="007D6BA6" w:rsidRPr="006D7175" w:rsidRDefault="007D6BA6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o número </w:t>
            </w:r>
            <w:r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41C8E83A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</w:t>
            </w:r>
            <w:r w:rsidRPr="006D7175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5381CDAA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5BBCF5F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10F3679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3FA973F5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62D25A17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D6BA6" w:rsidRPr="006D7175" w14:paraId="35B9833E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7F63266" w14:textId="77777777" w:rsidR="007D6BA6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6AF8622C" w14:textId="77777777" w:rsidR="007D6BA6" w:rsidRPr="006D7175" w:rsidRDefault="007D6BA6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arquiteto e urbanista que cadastrou a contrarrazão.</w:t>
            </w:r>
          </w:p>
        </w:tc>
        <w:tc>
          <w:tcPr>
            <w:tcW w:w="1560" w:type="dxa"/>
          </w:tcPr>
          <w:p w14:paraId="55DB1A22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518676C6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2E875D67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A16F93C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7E642AD7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63CC7536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7D6BA6" w:rsidRPr="006D7175" w14:paraId="3C5E5189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8ECA735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1417" w:type="dxa"/>
          </w:tcPr>
          <w:p w14:paraId="19D77340" w14:textId="77777777" w:rsidR="007D6BA6" w:rsidRPr="006D7175" w:rsidRDefault="007D6BA6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 xml:space="preserve">a 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96D0D4D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67A445DF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24196271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CE24823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0FF664AC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7A80DAFF" w14:textId="77777777" w:rsidR="007D6BA6" w:rsidRPr="009A456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7D6BA6" w:rsidRPr="006D7175" w14:paraId="14BFDF98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6ADA00" w14:textId="77777777" w:rsidR="007D6BA6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6339F4AF" w14:textId="77777777" w:rsidR="007D6BA6" w:rsidRPr="006D7175" w:rsidRDefault="007D6BA6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quantidade de caracteres que restaram.</w:t>
            </w:r>
          </w:p>
        </w:tc>
        <w:tc>
          <w:tcPr>
            <w:tcW w:w="1560" w:type="dxa"/>
          </w:tcPr>
          <w:p w14:paraId="416CD0BD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0690C379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AA7A024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BB78536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1A7E0D1C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70C9B041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  <w:p w14:paraId="047B9997" w14:textId="77777777" w:rsidR="007D6BA6" w:rsidRPr="00871C1B" w:rsidRDefault="007D6BA6" w:rsidP="00F64874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À medida em que a descrição for informada, a quantidade de cara</w:t>
            </w:r>
            <w:r>
              <w:rPr>
                <w:sz w:val="18"/>
                <w:szCs w:val="18"/>
              </w:rPr>
              <w:t>c</w:t>
            </w:r>
            <w:r w:rsidRPr="006D302B">
              <w:rPr>
                <w:sz w:val="18"/>
                <w:szCs w:val="18"/>
              </w:rPr>
              <w:t>teres deve ser s</w:t>
            </w:r>
            <w:r>
              <w:rPr>
                <w:sz w:val="18"/>
                <w:szCs w:val="18"/>
              </w:rPr>
              <w:t>ubtraída, do valor total de cara</w:t>
            </w:r>
            <w:r w:rsidRPr="006D302B">
              <w:rPr>
                <w:sz w:val="18"/>
                <w:szCs w:val="18"/>
              </w:rPr>
              <w:t>cteres, automaticamente.</w:t>
            </w:r>
          </w:p>
        </w:tc>
      </w:tr>
      <w:tr w:rsidR="007D6BA6" w:rsidRPr="006D7175" w14:paraId="728C8AEB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FF1845E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6D7175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6D7175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0F6FBBD4" w14:textId="77777777" w:rsidR="007D6BA6" w:rsidRPr="006D7175" w:rsidRDefault="007D6BA6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C8577E6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3755A220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6B396ADB" w14:textId="77777777" w:rsidR="007D6BA6" w:rsidRPr="006D7175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4C54D78" w14:textId="77777777" w:rsidR="007D6BA6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7039BC73" w14:textId="77777777" w:rsidR="007D6BA6" w:rsidRPr="006D7175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71FF6908" w14:textId="77777777" w:rsidR="007D6BA6" w:rsidRPr="006D7175" w:rsidRDefault="007D6BA6" w:rsidP="00F64874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  <w:p w14:paraId="6E6D4F6A" w14:textId="77777777" w:rsidR="007D6BA6" w:rsidRPr="001B2A2F" w:rsidRDefault="007D6BA6" w:rsidP="00F64874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7D6BA6" w:rsidRPr="006D7175" w14:paraId="49EEC676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4BA4B7D" w14:textId="77777777" w:rsidR="007D6BA6" w:rsidRPr="006D7175" w:rsidRDefault="007D6BA6" w:rsidP="00F64874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7D6BA6" w:rsidRPr="006D302B" w14:paraId="790C5690" w14:textId="77777777" w:rsidTr="00F6487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684084B7" w14:textId="77777777" w:rsidR="007D6BA6" w:rsidRPr="006D302B" w:rsidRDefault="007D6BA6" w:rsidP="00F64874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F6F4D" wp14:editId="373DADD2">
                  <wp:extent cx="266667" cy="228571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E30573F" w14:textId="77777777" w:rsidR="007D6BA6" w:rsidRPr="006D302B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</w:t>
            </w:r>
            <w:r>
              <w:rPr>
                <w:rFonts w:cs="Arial"/>
                <w:sz w:val="18"/>
                <w:szCs w:val="18"/>
              </w:rPr>
              <w:t>realiza</w:t>
            </w:r>
            <w:r w:rsidRPr="006D302B">
              <w:rPr>
                <w:rFonts w:cs="Arial"/>
                <w:sz w:val="18"/>
                <w:szCs w:val="18"/>
              </w:rPr>
              <w:t xml:space="preserve"> o</w:t>
            </w:r>
            <w:r>
              <w:rPr>
                <w:rFonts w:cs="Arial"/>
                <w:sz w:val="18"/>
                <w:szCs w:val="18"/>
              </w:rPr>
              <w:t xml:space="preserve"> download do</w:t>
            </w:r>
            <w:r w:rsidRPr="006D302B">
              <w:rPr>
                <w:rFonts w:cs="Arial"/>
                <w:sz w:val="18"/>
                <w:szCs w:val="18"/>
              </w:rPr>
              <w:t xml:space="preserve"> arquivo anexado.</w:t>
            </w:r>
          </w:p>
        </w:tc>
        <w:tc>
          <w:tcPr>
            <w:tcW w:w="1560" w:type="dxa"/>
          </w:tcPr>
          <w:p w14:paraId="6F8FBB8A" w14:textId="77777777" w:rsidR="007D6BA6" w:rsidRPr="006D302B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781A8B0D" w14:textId="77777777" w:rsidR="007D6BA6" w:rsidRPr="006D302B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2D555D8C" w14:textId="77777777" w:rsidR="007D6BA6" w:rsidRPr="006D302B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3EF28605" w14:textId="77777777" w:rsidR="007D6BA6" w:rsidRPr="006D302B" w:rsidRDefault="007D6BA6" w:rsidP="00F64874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7D6BA6" w:rsidRPr="00F11A5E" w14:paraId="6FA4ABCB" w14:textId="77777777" w:rsidTr="00F6487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6961CFF7" w14:textId="77777777" w:rsidR="007D6BA6" w:rsidRPr="0029440D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417" w:type="dxa"/>
          </w:tcPr>
          <w:p w14:paraId="68742818" w14:textId="77777777" w:rsidR="007D6BA6" w:rsidRPr="006D302B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funcionalidade.</w:t>
            </w:r>
          </w:p>
        </w:tc>
        <w:tc>
          <w:tcPr>
            <w:tcW w:w="1560" w:type="dxa"/>
          </w:tcPr>
          <w:p w14:paraId="4B331A1A" w14:textId="77777777" w:rsidR="007D6BA6" w:rsidRPr="006D302B" w:rsidRDefault="007D6BA6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027D3B2E" w14:textId="77777777" w:rsidR="007D6BA6" w:rsidRPr="00F11A5E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1953FE1F" w14:textId="77777777" w:rsidR="007D6BA6" w:rsidRPr="00F11A5E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4648BDC3" w14:textId="77777777" w:rsidR="007D6BA6" w:rsidRPr="00F11A5E" w:rsidRDefault="007D6BA6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8313596"/>
      <w:r w:rsidRPr="006D7175">
        <w:t>CRITÉRIOS DE ACEITE</w:t>
      </w:r>
      <w:bookmarkEnd w:id="9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3D1A0436" w14:textId="2A20581F" w:rsidR="007D6FC4" w:rsidRDefault="007D6FC4" w:rsidP="009D5E0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9D5E0C">
        <w:t>Somente usuário com perfil de “Assessor CEN” ou “Assessor CE/&lt;UF&gt;” tem permissão para visualizar os dados do recurso.</w:t>
      </w:r>
    </w:p>
    <w:p w14:paraId="105AD72E" w14:textId="7173AD80" w:rsidR="009D5E0C" w:rsidRDefault="009D5E0C" w:rsidP="009D5E0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contrarrazão cadastrada.</w:t>
      </w:r>
    </w:p>
    <w:p w14:paraId="07FDA93A" w14:textId="4A25589F" w:rsidR="009D5E0C" w:rsidRDefault="009D5E0C" w:rsidP="009D5E0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ação “Visualizar” na funcionalidade “</w:t>
      </w:r>
      <w:r w:rsidR="004C5EAE">
        <w:t>Recurso/Reconsideração Impugnante</w:t>
      </w:r>
      <w:r>
        <w:t>”</w:t>
      </w:r>
      <w:bookmarkStart w:id="11" w:name="_GoBack"/>
      <w:bookmarkEnd w:id="11"/>
      <w:r>
        <w:t>.</w:t>
      </w:r>
    </w:p>
    <w:p w14:paraId="41A16243" w14:textId="77777777" w:rsidR="00D93145" w:rsidRPr="00741111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7175">
        <w:rPr>
          <w:b/>
        </w:rPr>
        <w:t>Regras Gerais:</w:t>
      </w:r>
      <w:bookmarkStart w:id="13" w:name="_Ref26893226"/>
      <w:bookmarkEnd w:id="10"/>
      <w:bookmarkEnd w:id="12"/>
    </w:p>
    <w:p w14:paraId="52A07C46" w14:textId="552A1792" w:rsidR="006C398B" w:rsidRPr="00112CAE" w:rsidRDefault="000C4CA7" w:rsidP="00EC40F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arquiteto e urbanista acionar a ação, então o sistema fecha a tela de visualização e mantém o arquiteto e urbanista na mesma tela.</w:t>
      </w:r>
      <w:r w:rsidR="009E3A91">
        <w:t xml:space="preserve"> </w:t>
      </w:r>
    </w:p>
    <w:bookmarkEnd w:id="13"/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8313597"/>
      <w:r w:rsidRPr="006D7175">
        <w:t>INFORMAÇÕES COMPLEMENTARES</w:t>
      </w:r>
      <w:bookmarkEnd w:id="14"/>
    </w:p>
    <w:p w14:paraId="42D7CEBC" w14:textId="77777777" w:rsidR="008D2F61" w:rsidRDefault="008D2F61" w:rsidP="008D2F61">
      <w:r w:rsidRPr="006D7175">
        <w:t>História relacionada:</w:t>
      </w:r>
    </w:p>
    <w:p w14:paraId="2F94CB76" w14:textId="05B34AEE" w:rsidR="00056475" w:rsidRPr="00845B61" w:rsidRDefault="00845B61" w:rsidP="008D2F61">
      <w:pPr>
        <w:rPr>
          <w:i/>
        </w:rPr>
      </w:pPr>
      <w:r w:rsidRPr="00845B61">
        <w:rPr>
          <w:i/>
        </w:rPr>
        <w:t>Eleitoral_HST195.1</w:t>
      </w:r>
      <w:proofErr w:type="gramStart"/>
      <w:r w:rsidRPr="00845B61">
        <w:rPr>
          <w:i/>
        </w:rPr>
        <w:t>_Detalhar</w:t>
      </w:r>
      <w:proofErr w:type="gramEnd"/>
      <w:r w:rsidRPr="00845B61">
        <w:rPr>
          <w:i/>
        </w:rPr>
        <w:t>_Recurso_Impugnante_Julgamento_1_Instancia_Alegacao_Pedido_Impugnacao_CORP</w:t>
      </w:r>
      <w:r w:rsidR="00056475" w:rsidRPr="00845B61">
        <w:rPr>
          <w:i/>
        </w:rPr>
        <w:t>.</w:t>
      </w:r>
    </w:p>
    <w:p w14:paraId="4A4E317A" w14:textId="3CADB36B" w:rsidR="00845B61" w:rsidRPr="00845B61" w:rsidRDefault="00845B61" w:rsidP="008D2F61">
      <w:pPr>
        <w:rPr>
          <w:i/>
        </w:rPr>
      </w:pPr>
      <w:r w:rsidRPr="00845B61">
        <w:rPr>
          <w:i/>
        </w:rPr>
        <w:t>Eleitoral_HST197.1</w:t>
      </w:r>
      <w:proofErr w:type="gramStart"/>
      <w:r w:rsidRPr="00845B61">
        <w:rPr>
          <w:i/>
        </w:rPr>
        <w:t>_Detalhar</w:t>
      </w:r>
      <w:proofErr w:type="gramEnd"/>
      <w:r w:rsidRPr="00845B61">
        <w:rPr>
          <w:i/>
        </w:rPr>
        <w:t>_Recurso_Impugnado_Julgamento_1_Instancia_Alegacao_Pedido_Impugnacao_CORP.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3E70A" w14:textId="77777777" w:rsidR="0062081D" w:rsidRDefault="0062081D">
      <w:r>
        <w:separator/>
      </w:r>
    </w:p>
    <w:p w14:paraId="56B36524" w14:textId="77777777" w:rsidR="0062081D" w:rsidRDefault="0062081D"/>
  </w:endnote>
  <w:endnote w:type="continuationSeparator" w:id="0">
    <w:p w14:paraId="0558DD15" w14:textId="77777777" w:rsidR="0062081D" w:rsidRDefault="0062081D">
      <w:r>
        <w:continuationSeparator/>
      </w:r>
    </w:p>
    <w:p w14:paraId="3D261C43" w14:textId="77777777" w:rsidR="0062081D" w:rsidRDefault="00620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A1691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C7A41" w14:textId="77777777" w:rsidR="0062081D" w:rsidRDefault="0062081D">
      <w:r>
        <w:separator/>
      </w:r>
    </w:p>
    <w:p w14:paraId="0AEB00E9" w14:textId="77777777" w:rsidR="0062081D" w:rsidRDefault="0062081D"/>
  </w:footnote>
  <w:footnote w:type="continuationSeparator" w:id="0">
    <w:p w14:paraId="1C43F4BB" w14:textId="77777777" w:rsidR="0062081D" w:rsidRDefault="0062081D">
      <w:r>
        <w:continuationSeparator/>
      </w:r>
    </w:p>
    <w:p w14:paraId="76107A7B" w14:textId="77777777" w:rsidR="0062081D" w:rsidRDefault="006208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4419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7BF5373" w:rsidR="000A5E47" w:rsidRPr="00C6532E" w:rsidRDefault="00973680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HST200 – Cadastrar Contrarrazão do Pedido de Impugnação de Resultado de Eleição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3AA9997" w:rsidR="000A5E47" w:rsidRPr="004A2AAB" w:rsidRDefault="00EB0A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‘</w:t>
          </w:r>
          <w:r w:rsidR="000A5E47">
            <w:rPr>
              <w:color w:val="808080"/>
            </w:rPr>
            <w:t xml:space="preserve">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158"/>
    <w:rsid w:val="000101F4"/>
    <w:rsid w:val="0001063B"/>
    <w:rsid w:val="00012C5B"/>
    <w:rsid w:val="00012E65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475"/>
    <w:rsid w:val="00056BBA"/>
    <w:rsid w:val="00057893"/>
    <w:rsid w:val="0006016B"/>
    <w:rsid w:val="0006021B"/>
    <w:rsid w:val="00060A30"/>
    <w:rsid w:val="00060A52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1691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B6307"/>
    <w:rsid w:val="000C03AE"/>
    <w:rsid w:val="000C0B01"/>
    <w:rsid w:val="000C20BD"/>
    <w:rsid w:val="000C2371"/>
    <w:rsid w:val="000C3AB9"/>
    <w:rsid w:val="000C4CA7"/>
    <w:rsid w:val="000C4D66"/>
    <w:rsid w:val="000C5036"/>
    <w:rsid w:val="000C5E93"/>
    <w:rsid w:val="000C640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2CAE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5AF"/>
    <w:rsid w:val="00131672"/>
    <w:rsid w:val="001328A0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1F7"/>
    <w:rsid w:val="00155751"/>
    <w:rsid w:val="00155E7D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C6381"/>
    <w:rsid w:val="001D009C"/>
    <w:rsid w:val="001D1AD7"/>
    <w:rsid w:val="001D1D66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2781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1F6CC5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2FD6"/>
    <w:rsid w:val="002437BE"/>
    <w:rsid w:val="0024734E"/>
    <w:rsid w:val="00247683"/>
    <w:rsid w:val="00251B1C"/>
    <w:rsid w:val="002524FF"/>
    <w:rsid w:val="00252D19"/>
    <w:rsid w:val="00253A19"/>
    <w:rsid w:val="00253DA5"/>
    <w:rsid w:val="00260283"/>
    <w:rsid w:val="00261F7D"/>
    <w:rsid w:val="002628E3"/>
    <w:rsid w:val="00263495"/>
    <w:rsid w:val="002652A8"/>
    <w:rsid w:val="00266BFA"/>
    <w:rsid w:val="00267DC7"/>
    <w:rsid w:val="002712B3"/>
    <w:rsid w:val="0027155E"/>
    <w:rsid w:val="00272819"/>
    <w:rsid w:val="002738FE"/>
    <w:rsid w:val="00274416"/>
    <w:rsid w:val="00274559"/>
    <w:rsid w:val="002755C9"/>
    <w:rsid w:val="00275F60"/>
    <w:rsid w:val="0027710A"/>
    <w:rsid w:val="0027746C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C4E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391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6F6"/>
    <w:rsid w:val="00324A7D"/>
    <w:rsid w:val="00324D31"/>
    <w:rsid w:val="003253EF"/>
    <w:rsid w:val="00325BA3"/>
    <w:rsid w:val="003277C8"/>
    <w:rsid w:val="003307B8"/>
    <w:rsid w:val="00330B03"/>
    <w:rsid w:val="00330D47"/>
    <w:rsid w:val="003322D5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03D"/>
    <w:rsid w:val="0036714E"/>
    <w:rsid w:val="00370365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2DEF"/>
    <w:rsid w:val="003934FC"/>
    <w:rsid w:val="00395773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20D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8EA"/>
    <w:rsid w:val="00406C11"/>
    <w:rsid w:val="00407DF7"/>
    <w:rsid w:val="00410002"/>
    <w:rsid w:val="004104C7"/>
    <w:rsid w:val="004114C4"/>
    <w:rsid w:val="00411E80"/>
    <w:rsid w:val="004121C6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6748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30BE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AC5"/>
    <w:rsid w:val="004C1B1F"/>
    <w:rsid w:val="004C2CB7"/>
    <w:rsid w:val="004C3E38"/>
    <w:rsid w:val="004C5ACC"/>
    <w:rsid w:val="004C5B5C"/>
    <w:rsid w:val="004C5EAE"/>
    <w:rsid w:val="004C6FA7"/>
    <w:rsid w:val="004C76D1"/>
    <w:rsid w:val="004D000D"/>
    <w:rsid w:val="004D0793"/>
    <w:rsid w:val="004D1D95"/>
    <w:rsid w:val="004D27CB"/>
    <w:rsid w:val="004D2BC7"/>
    <w:rsid w:val="004D5E1F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2428"/>
    <w:rsid w:val="00502BDC"/>
    <w:rsid w:val="005030B5"/>
    <w:rsid w:val="00505D4B"/>
    <w:rsid w:val="00506B74"/>
    <w:rsid w:val="00506FBC"/>
    <w:rsid w:val="00506FCD"/>
    <w:rsid w:val="00507163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7CD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4D5D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918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081D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55F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47DEF"/>
    <w:rsid w:val="006507A2"/>
    <w:rsid w:val="00651E99"/>
    <w:rsid w:val="00652451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3F07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120"/>
    <w:rsid w:val="006A618B"/>
    <w:rsid w:val="006B0C3A"/>
    <w:rsid w:val="006B17EC"/>
    <w:rsid w:val="006B1FB8"/>
    <w:rsid w:val="006B3090"/>
    <w:rsid w:val="006B417B"/>
    <w:rsid w:val="006B45C9"/>
    <w:rsid w:val="006B5605"/>
    <w:rsid w:val="006B600E"/>
    <w:rsid w:val="006B6098"/>
    <w:rsid w:val="006B6409"/>
    <w:rsid w:val="006B67F7"/>
    <w:rsid w:val="006B6AFD"/>
    <w:rsid w:val="006B74E7"/>
    <w:rsid w:val="006C118F"/>
    <w:rsid w:val="006C2336"/>
    <w:rsid w:val="006C398B"/>
    <w:rsid w:val="006C3CED"/>
    <w:rsid w:val="006D0D7A"/>
    <w:rsid w:val="006D22E6"/>
    <w:rsid w:val="006D302B"/>
    <w:rsid w:val="006D3B7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86E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6E9B"/>
    <w:rsid w:val="00727873"/>
    <w:rsid w:val="00731409"/>
    <w:rsid w:val="007325CC"/>
    <w:rsid w:val="00732E50"/>
    <w:rsid w:val="007347D7"/>
    <w:rsid w:val="00735A2C"/>
    <w:rsid w:val="00737F56"/>
    <w:rsid w:val="0074070B"/>
    <w:rsid w:val="00741111"/>
    <w:rsid w:val="00742067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5E9"/>
    <w:rsid w:val="00762A08"/>
    <w:rsid w:val="00765C61"/>
    <w:rsid w:val="00767D58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A7447"/>
    <w:rsid w:val="007B05B0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7F4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381E"/>
    <w:rsid w:val="007D44A5"/>
    <w:rsid w:val="007D54D5"/>
    <w:rsid w:val="007D6BA6"/>
    <w:rsid w:val="007D6FC4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3ABA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A26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5B61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37C7"/>
    <w:rsid w:val="008648A0"/>
    <w:rsid w:val="008648D4"/>
    <w:rsid w:val="00864D78"/>
    <w:rsid w:val="00865D5E"/>
    <w:rsid w:val="00871C1B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6A2"/>
    <w:rsid w:val="008C2B5C"/>
    <w:rsid w:val="008C583A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45C"/>
    <w:rsid w:val="008E0845"/>
    <w:rsid w:val="008E1C0A"/>
    <w:rsid w:val="008E1EF5"/>
    <w:rsid w:val="008E2181"/>
    <w:rsid w:val="008E40A1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A55"/>
    <w:rsid w:val="008F3E62"/>
    <w:rsid w:val="008F50AF"/>
    <w:rsid w:val="008F7948"/>
    <w:rsid w:val="009000EE"/>
    <w:rsid w:val="009001C4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400"/>
    <w:rsid w:val="00913662"/>
    <w:rsid w:val="009152A1"/>
    <w:rsid w:val="00917845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677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D5A"/>
    <w:rsid w:val="00973680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1C21"/>
    <w:rsid w:val="009A23E0"/>
    <w:rsid w:val="009A3384"/>
    <w:rsid w:val="009A4566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235E"/>
    <w:rsid w:val="009C316B"/>
    <w:rsid w:val="009C4C76"/>
    <w:rsid w:val="009C6838"/>
    <w:rsid w:val="009C7DD1"/>
    <w:rsid w:val="009D0595"/>
    <w:rsid w:val="009D14CA"/>
    <w:rsid w:val="009D1FFC"/>
    <w:rsid w:val="009D2D32"/>
    <w:rsid w:val="009D38DE"/>
    <w:rsid w:val="009D3C60"/>
    <w:rsid w:val="009D516E"/>
    <w:rsid w:val="009D5E0C"/>
    <w:rsid w:val="009D68F9"/>
    <w:rsid w:val="009D7690"/>
    <w:rsid w:val="009E1624"/>
    <w:rsid w:val="009E3A91"/>
    <w:rsid w:val="009E551E"/>
    <w:rsid w:val="009E58CB"/>
    <w:rsid w:val="009E6CA8"/>
    <w:rsid w:val="009E728E"/>
    <w:rsid w:val="009F1056"/>
    <w:rsid w:val="009F1252"/>
    <w:rsid w:val="009F133E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65E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FA9"/>
    <w:rsid w:val="00A27D3D"/>
    <w:rsid w:val="00A30720"/>
    <w:rsid w:val="00A31336"/>
    <w:rsid w:val="00A31534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2D18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32D3"/>
    <w:rsid w:val="00AE4111"/>
    <w:rsid w:val="00AE554A"/>
    <w:rsid w:val="00AE7AA6"/>
    <w:rsid w:val="00AF066D"/>
    <w:rsid w:val="00B01AC2"/>
    <w:rsid w:val="00B0501F"/>
    <w:rsid w:val="00B07C5E"/>
    <w:rsid w:val="00B119AB"/>
    <w:rsid w:val="00B12099"/>
    <w:rsid w:val="00B12B2E"/>
    <w:rsid w:val="00B13199"/>
    <w:rsid w:val="00B135E9"/>
    <w:rsid w:val="00B13656"/>
    <w:rsid w:val="00B13D7F"/>
    <w:rsid w:val="00B1404F"/>
    <w:rsid w:val="00B14144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27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539C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5B8D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A7D5B"/>
    <w:rsid w:val="00BB1A1B"/>
    <w:rsid w:val="00BB6623"/>
    <w:rsid w:val="00BB6A57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2D9E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1B43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595F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07D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0340"/>
    <w:rsid w:val="00C7173E"/>
    <w:rsid w:val="00C72510"/>
    <w:rsid w:val="00C727C5"/>
    <w:rsid w:val="00C72D55"/>
    <w:rsid w:val="00C75503"/>
    <w:rsid w:val="00C75D86"/>
    <w:rsid w:val="00C76EC9"/>
    <w:rsid w:val="00C77650"/>
    <w:rsid w:val="00C812A8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29B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5B54"/>
    <w:rsid w:val="00CC669B"/>
    <w:rsid w:val="00CC7748"/>
    <w:rsid w:val="00CD2A1B"/>
    <w:rsid w:val="00CD441C"/>
    <w:rsid w:val="00CD45DB"/>
    <w:rsid w:val="00CD4610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236"/>
    <w:rsid w:val="00D52847"/>
    <w:rsid w:val="00D52B20"/>
    <w:rsid w:val="00D53C72"/>
    <w:rsid w:val="00D554DA"/>
    <w:rsid w:val="00D57BE9"/>
    <w:rsid w:val="00D57FE3"/>
    <w:rsid w:val="00D601AA"/>
    <w:rsid w:val="00D608C0"/>
    <w:rsid w:val="00D62305"/>
    <w:rsid w:val="00D63443"/>
    <w:rsid w:val="00D641B3"/>
    <w:rsid w:val="00D64FFD"/>
    <w:rsid w:val="00D6500F"/>
    <w:rsid w:val="00D65DB0"/>
    <w:rsid w:val="00D66C1B"/>
    <w:rsid w:val="00D703DD"/>
    <w:rsid w:val="00D70421"/>
    <w:rsid w:val="00D7136E"/>
    <w:rsid w:val="00D714EB"/>
    <w:rsid w:val="00D71965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5AD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D7F27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D97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593"/>
    <w:rsid w:val="00E11B79"/>
    <w:rsid w:val="00E11C01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1636"/>
    <w:rsid w:val="00E45012"/>
    <w:rsid w:val="00E46294"/>
    <w:rsid w:val="00E466B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77EB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9773A"/>
    <w:rsid w:val="00EA1D2D"/>
    <w:rsid w:val="00EA3CFB"/>
    <w:rsid w:val="00EA5CA1"/>
    <w:rsid w:val="00EA5EB0"/>
    <w:rsid w:val="00EB028A"/>
    <w:rsid w:val="00EB0A0C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40FF"/>
    <w:rsid w:val="00EC58B0"/>
    <w:rsid w:val="00EC6623"/>
    <w:rsid w:val="00EC675E"/>
    <w:rsid w:val="00EC74EA"/>
    <w:rsid w:val="00ED0569"/>
    <w:rsid w:val="00ED06D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A21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06E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66AD4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CE1"/>
    <w:rsid w:val="00F85841"/>
    <w:rsid w:val="00F86A6F"/>
    <w:rsid w:val="00F86E4B"/>
    <w:rsid w:val="00F87857"/>
    <w:rsid w:val="00F90008"/>
    <w:rsid w:val="00F90A87"/>
    <w:rsid w:val="00F912B0"/>
    <w:rsid w:val="00F91E8D"/>
    <w:rsid w:val="00F947B6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165FA3"/>
    <w:rsid w:val="00207A98"/>
    <w:rsid w:val="00230E79"/>
    <w:rsid w:val="00245ED7"/>
    <w:rsid w:val="00270697"/>
    <w:rsid w:val="002A7D34"/>
    <w:rsid w:val="003621E6"/>
    <w:rsid w:val="003872B3"/>
    <w:rsid w:val="003C653E"/>
    <w:rsid w:val="00413F9D"/>
    <w:rsid w:val="00475A43"/>
    <w:rsid w:val="004B2843"/>
    <w:rsid w:val="004B3B11"/>
    <w:rsid w:val="004B5F4F"/>
    <w:rsid w:val="004C1B47"/>
    <w:rsid w:val="00532118"/>
    <w:rsid w:val="0054550E"/>
    <w:rsid w:val="00602D37"/>
    <w:rsid w:val="00607B3F"/>
    <w:rsid w:val="006A530B"/>
    <w:rsid w:val="00812F36"/>
    <w:rsid w:val="00846FCF"/>
    <w:rsid w:val="0097062F"/>
    <w:rsid w:val="00976FB3"/>
    <w:rsid w:val="009B1EBD"/>
    <w:rsid w:val="009F1EC3"/>
    <w:rsid w:val="00A014D3"/>
    <w:rsid w:val="00A24773"/>
    <w:rsid w:val="00A964DF"/>
    <w:rsid w:val="00AA4E29"/>
    <w:rsid w:val="00BD47BE"/>
    <w:rsid w:val="00C05660"/>
    <w:rsid w:val="00D430C5"/>
    <w:rsid w:val="00E067B0"/>
    <w:rsid w:val="00E244FB"/>
    <w:rsid w:val="00EC0350"/>
    <w:rsid w:val="00EC28AC"/>
    <w:rsid w:val="00F221A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7017-31C6-493A-8438-668B4CB2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23842</TotalTime>
  <Pages>6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3626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HST200 – Cadastrar Contrarrazão do Pedido de Impugnação de Resultado de Eleição</dc:subject>
  <dc:creator>adriel.moro</dc:creator>
  <cp:keywords/>
  <dc:description/>
  <cp:lastModifiedBy>Administrador</cp:lastModifiedBy>
  <cp:revision>1351</cp:revision>
  <cp:lastPrinted>2006-08-08T20:14:00Z</cp:lastPrinted>
  <dcterms:created xsi:type="dcterms:W3CDTF">2019-10-17T13:46:00Z</dcterms:created>
  <dcterms:modified xsi:type="dcterms:W3CDTF">2020-09-11T18:43:00Z</dcterms:modified>
</cp:coreProperties>
</file>