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D5B8C8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654F59">
        <w:rPr>
          <w:sz w:val="52"/>
          <w:szCs w:val="52"/>
        </w:rPr>
        <w:t>81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654F59">
        <w:rPr>
          <w:sz w:val="52"/>
          <w:szCs w:val="52"/>
        </w:rPr>
        <w:t>Inserir Provas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2A0778A" w:rsidR="00A735A5" w:rsidRPr="00BA5059" w:rsidRDefault="008B1162" w:rsidP="00654F59">
            <w:pPr>
              <w:jc w:val="center"/>
            </w:pPr>
            <w:r>
              <w:t>1</w:t>
            </w:r>
            <w:r w:rsidR="00654F59">
              <w:t>3</w:t>
            </w:r>
            <w:r w:rsidR="000931C8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B461036" w14:textId="77777777" w:rsidR="00B016C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564796" w:history="1">
        <w:r w:rsidR="00B016C4" w:rsidRPr="004048DD">
          <w:rPr>
            <w:rStyle w:val="Hyperlink"/>
            <w:noProof/>
          </w:rPr>
          <w:t>HST-081 – Inserir Provas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_Toc32564796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79E8D981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7" w:history="1">
        <w:r w:rsidR="00B016C4" w:rsidRPr="004048DD">
          <w:rPr>
            <w:rStyle w:val="Hyperlink"/>
            <w:noProof/>
          </w:rPr>
          <w:t>COMO denunciado, responsável de chapa de chapa denunciada ou denunciante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_Toc32564797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74ED2DA9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8" w:history="1">
        <w:r w:rsidR="00B016C4" w:rsidRPr="004048DD">
          <w:rPr>
            <w:rStyle w:val="Hyperlink"/>
            <w:noProof/>
          </w:rPr>
          <w:t>QUERO inserir provas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_Toc32564798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49FD99B7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9" w:history="1">
        <w:r w:rsidR="00B016C4" w:rsidRPr="004048DD">
          <w:rPr>
            <w:rStyle w:val="Hyperlink"/>
            <w:noProof/>
          </w:rPr>
          <w:t>PARA responder ao encaminhamento de produção de provas feito pelo relator de uma denúncia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_Toc32564799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20FEDBEC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0" w:history="1">
        <w:r w:rsidR="00B016C4" w:rsidRPr="004048DD">
          <w:rPr>
            <w:rStyle w:val="Hyperlink"/>
            <w:noProof/>
          </w:rPr>
          <w:t>PROTÓTIPO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_Toc32564800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6C47A96D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1" w:history="1">
        <w:r w:rsidR="00B016C4" w:rsidRPr="004048DD">
          <w:rPr>
            <w:rStyle w:val="Hyperlink"/>
            <w:noProof/>
          </w:rPr>
          <w:t>CRITÉRIOS DE ACEITE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_Toc32564801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5</w:t>
        </w:r>
        <w:r w:rsidR="00B016C4">
          <w:rPr>
            <w:noProof/>
            <w:webHidden/>
          </w:rPr>
          <w:fldChar w:fldCharType="end"/>
        </w:r>
      </w:hyperlink>
    </w:p>
    <w:p w14:paraId="143B9963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2" w:history="1">
        <w:r w:rsidR="00B016C4" w:rsidRPr="004048DD">
          <w:rPr>
            <w:rStyle w:val="Hyperlink"/>
            <w:noProof/>
          </w:rPr>
          <w:t>MENSAGENS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_Toc32564802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6</w:t>
        </w:r>
        <w:r w:rsidR="00B016C4">
          <w:rPr>
            <w:noProof/>
            <w:webHidden/>
          </w:rPr>
          <w:fldChar w:fldCharType="end"/>
        </w:r>
      </w:hyperlink>
    </w:p>
    <w:p w14:paraId="4D7815E6" w14:textId="77777777" w:rsidR="00B016C4" w:rsidRDefault="00835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3" w:history="1">
        <w:r w:rsidR="00B016C4" w:rsidRPr="004048DD">
          <w:rPr>
            <w:rStyle w:val="Hyperlink"/>
            <w:noProof/>
          </w:rPr>
          <w:t>INFORMAÇÕES COMPLEMENTARES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_Toc32564803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7</w:t>
        </w:r>
        <w:r w:rsidR="00B016C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3FC062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564796"/>
      <w:r w:rsidR="008838E8">
        <w:lastRenderedPageBreak/>
        <w:t>HST-0</w:t>
      </w:r>
      <w:r w:rsidR="00654F59">
        <w:t>81</w:t>
      </w:r>
      <w:r w:rsidR="00D175C7">
        <w:t xml:space="preserve"> –</w:t>
      </w:r>
      <w:r w:rsidR="008838E8">
        <w:t xml:space="preserve"> </w:t>
      </w:r>
      <w:r w:rsidR="00654F59">
        <w:t>Inserir Provas</w:t>
      </w:r>
      <w:bookmarkEnd w:id="4"/>
    </w:p>
    <w:p w14:paraId="37D34CD1" w14:textId="181AFC4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564797"/>
      <w:r w:rsidRPr="000628DE">
        <w:t>COMO</w:t>
      </w:r>
      <w:r w:rsidR="00C64B05" w:rsidRPr="000628DE">
        <w:t xml:space="preserve"> </w:t>
      </w:r>
      <w:r w:rsidR="00654F59">
        <w:rPr>
          <w:b w:val="0"/>
        </w:rPr>
        <w:t>denunciado, responsável de chapa de chapa denunciada ou denunciante</w:t>
      </w:r>
      <w:bookmarkEnd w:id="5"/>
    </w:p>
    <w:p w14:paraId="4036BB8D" w14:textId="760DF3E5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564798"/>
      <w:r w:rsidRPr="000628DE">
        <w:t>QUERO</w:t>
      </w:r>
      <w:r w:rsidR="005A4527" w:rsidRPr="000628DE">
        <w:t xml:space="preserve"> </w:t>
      </w:r>
      <w:r w:rsidR="00654F59">
        <w:rPr>
          <w:b w:val="0"/>
        </w:rPr>
        <w:t>inserir provas</w:t>
      </w:r>
      <w:bookmarkEnd w:id="6"/>
    </w:p>
    <w:p w14:paraId="38E7497A" w14:textId="4D39522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564799"/>
      <w:r w:rsidRPr="000628DE">
        <w:t>PARA</w:t>
      </w:r>
      <w:r w:rsidR="005A4527" w:rsidRPr="000628DE">
        <w:t xml:space="preserve"> </w:t>
      </w:r>
      <w:r w:rsidR="00654F59">
        <w:rPr>
          <w:b w:val="0"/>
        </w:rPr>
        <w:t>responder ao encaminhamento de produção de provas feito pelo relator de uma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564800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266A4FAD" w:rsidR="005C5541" w:rsidRDefault="00912831" w:rsidP="005C5541">
      <w:pPr>
        <w:pStyle w:val="EstiloPrototipo3"/>
        <w:numPr>
          <w:ilvl w:val="0"/>
          <w:numId w:val="3"/>
        </w:numPr>
      </w:pPr>
      <w:r>
        <w:t>Inserir Provas:</w:t>
      </w:r>
    </w:p>
    <w:p w14:paraId="3C6A0279" w14:textId="187D614D" w:rsidR="005C5541" w:rsidRDefault="00824AA9" w:rsidP="00AA71BA">
      <w:pPr>
        <w:pStyle w:val="EstiloPrototipo3"/>
        <w:ind w:left="360"/>
      </w:pPr>
      <w:bookmarkStart w:id="10" w:name="_GoBack"/>
      <w:r>
        <w:rPr>
          <w:noProof/>
        </w:rPr>
        <w:drawing>
          <wp:inline distT="0" distB="0" distL="0" distR="0" wp14:anchorId="1D0A8F95" wp14:editId="09E4D108">
            <wp:extent cx="5760085" cy="4420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v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1202B79" w14:textId="6021C7BA" w:rsidR="00A66BD6" w:rsidRDefault="00A66BD6" w:rsidP="00342A09">
      <w:pPr>
        <w:pStyle w:val="EstiloPrototipo3"/>
      </w:pPr>
    </w:p>
    <w:p w14:paraId="3486A602" w14:textId="17F0B77A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60037919" w:rsidR="00BA4DD5" w:rsidRPr="00E976B5" w:rsidRDefault="00C567D1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Analisar Denúncia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92287B" w:rsidRPr="00017568" w14:paraId="20BF251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70DBC80D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22E76677" w:rsidR="0092287B" w:rsidRDefault="0092287B" w:rsidP="004909D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4909D0">
              <w:rPr>
                <w:rFonts w:cs="Arial"/>
                <w:sz w:val="18"/>
                <w:szCs w:val="18"/>
              </w:rPr>
              <w:t>das provas apresentadas</w:t>
            </w:r>
          </w:p>
        </w:tc>
        <w:tc>
          <w:tcPr>
            <w:tcW w:w="1276" w:type="dxa"/>
          </w:tcPr>
          <w:p w14:paraId="25088863" w14:textId="7713CD72" w:rsidR="0092287B" w:rsidRDefault="004909D0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Responde a solicitação de provas do relator</w:t>
            </w:r>
          </w:p>
        </w:tc>
        <w:tc>
          <w:tcPr>
            <w:tcW w:w="708" w:type="dxa"/>
            <w:gridSpan w:val="2"/>
          </w:tcPr>
          <w:p w14:paraId="53650525" w14:textId="7C1F35D1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16C5988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8FC54D6" w14:textId="25FF9953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A9BA33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F592771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A4B0FFC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034FA024" w14:textId="3FEE4CEC" w:rsidR="0092287B" w:rsidRPr="002D561C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92287B" w:rsidRPr="00017568" w14:paraId="3245598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75829D0A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59512945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58A25BF7" w14:textId="54145355" w:rsidR="0092287B" w:rsidRDefault="00FC6673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7AEFF60" w14:textId="3598FD27" w:rsidR="0092287B" w:rsidRDefault="00FC6673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3F87EE4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13301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4FE7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1E67AF6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12080D1B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9EB8133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3AC86ACD" w14:textId="77777777" w:rsidR="0092287B" w:rsidRPr="00381899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CCBE810" w14:textId="35B61C2E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663E528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5928D59" w14:textId="59DE03FA" w:rsidR="0092287B" w:rsidRPr="00533018" w:rsidRDefault="0092287B" w:rsidP="00533018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533018">
              <w:rPr>
                <w:sz w:val="18"/>
                <w:szCs w:val="18"/>
              </w:rPr>
              <w:t>.</w:t>
            </w:r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26774A3D" w:rsidR="00507A39" w:rsidRDefault="004909D0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2D2F3E08" w:rsidR="00507A39" w:rsidRDefault="004909D0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 os dados de prova</w:t>
            </w:r>
          </w:p>
        </w:tc>
        <w:tc>
          <w:tcPr>
            <w:tcW w:w="1127" w:type="dxa"/>
            <w:gridSpan w:val="2"/>
          </w:tcPr>
          <w:p w14:paraId="149B626F" w14:textId="77C19F21" w:rsidR="00507A39" w:rsidRDefault="004909D0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713F371B" w:rsidR="001E4A3B" w:rsidRDefault="004909D0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 as provas para o encaminhamento e exibe a mensagem</w:t>
            </w:r>
            <w:r w:rsidR="00A27CF5">
              <w:rPr>
                <w:sz w:val="18"/>
                <w:szCs w:val="18"/>
              </w:rPr>
              <w:t xml:space="preserve"> </w:t>
            </w:r>
            <w:r w:rsidR="00A27CF5" w:rsidRPr="00A27CF5">
              <w:rPr>
                <w:b/>
                <w:sz w:val="18"/>
                <w:szCs w:val="18"/>
              </w:rPr>
              <w:fldChar w:fldCharType="begin"/>
            </w:r>
            <w:r w:rsidR="00A27CF5" w:rsidRPr="00A27CF5">
              <w:rPr>
                <w:b/>
                <w:sz w:val="18"/>
                <w:szCs w:val="18"/>
              </w:rPr>
              <w:instrText xml:space="preserve"> REF _Ref30750509 \r \h </w:instrText>
            </w:r>
            <w:r w:rsidR="00A27CF5">
              <w:rPr>
                <w:b/>
                <w:sz w:val="18"/>
                <w:szCs w:val="18"/>
              </w:rPr>
              <w:instrText xml:space="preserve"> \* MERGEFORMAT </w:instrText>
            </w:r>
            <w:r w:rsidR="00A27CF5" w:rsidRPr="00A27CF5">
              <w:rPr>
                <w:b/>
                <w:sz w:val="18"/>
                <w:szCs w:val="18"/>
              </w:rPr>
            </w:r>
            <w:r w:rsidR="00A27CF5" w:rsidRPr="00A27CF5">
              <w:rPr>
                <w:b/>
                <w:sz w:val="18"/>
                <w:szCs w:val="18"/>
              </w:rPr>
              <w:fldChar w:fldCharType="separate"/>
            </w:r>
            <w:r w:rsidR="00A27CF5" w:rsidRPr="00A27CF5">
              <w:rPr>
                <w:b/>
                <w:sz w:val="18"/>
                <w:szCs w:val="18"/>
              </w:rPr>
              <w:t>ME02</w:t>
            </w:r>
            <w:r w:rsidR="00A27CF5" w:rsidRPr="00A27CF5">
              <w:rPr>
                <w:b/>
                <w:sz w:val="18"/>
                <w:szCs w:val="18"/>
              </w:rPr>
              <w:fldChar w:fldCharType="end"/>
            </w:r>
            <w:r w:rsidR="00A27CF5">
              <w:rPr>
                <w:sz w:val="18"/>
                <w:szCs w:val="18"/>
              </w:rPr>
              <w:t>.</w:t>
            </w:r>
          </w:p>
        </w:tc>
      </w:tr>
      <w:tr w:rsidR="00507A39" w:rsidRPr="000126F0" w14:paraId="71A5D9BC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F3A50" w:rsidRPr="000126F0" w14:paraId="7E55CB79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2564801"/>
      <w:r>
        <w:lastRenderedPageBreak/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6D96603B" w:rsidR="00E52E3B" w:rsidRDefault="00A27CF5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Somente o destinatário do encaminhamento consegue inserir provas. Caso o destinatário seja uma chapa, todos os respons</w:t>
      </w:r>
      <w:r w:rsidR="00836175">
        <w:t>áveis tê</w:t>
      </w:r>
      <w:r>
        <w:t xml:space="preserve">m permissão para </w:t>
      </w:r>
      <w:r w:rsidR="00836175">
        <w:t>inserir provas.</w:t>
      </w:r>
    </w:p>
    <w:p w14:paraId="356DF40E" w14:textId="63F51A8B" w:rsidR="002E5E2E" w:rsidRDefault="002E5E2E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</w:t>
      </w:r>
      <w:r w:rsidR="00836175">
        <w:t>Inserir Provas” não deve ser exibida</w:t>
      </w:r>
      <w:r w:rsidR="00FC6673">
        <w:t xml:space="preserve"> ou permitida</w:t>
      </w:r>
      <w:r w:rsidR="00836175">
        <w:t xml:space="preserve"> para o usuá</w:t>
      </w:r>
      <w:r w:rsidR="0054710F">
        <w:t>rio que não seja o destinatário;</w:t>
      </w:r>
    </w:p>
    <w:p w14:paraId="1803C6FA" w14:textId="7E39875A" w:rsidR="0054710F" w:rsidRDefault="0054710F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O prazo de envio das provas deve ser em dias </w:t>
      </w:r>
      <w:r w:rsidR="00D76176">
        <w:t>corridos</w:t>
      </w:r>
      <w:r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7A5B7990" w14:textId="710C93A3" w:rsidR="002F6CD4" w:rsidRDefault="001171A0" w:rsidP="006A66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usuário aciona “</w:t>
      </w:r>
      <w:r w:rsidR="00836175">
        <w:rPr>
          <w:b/>
        </w:rPr>
        <w:t>Inserir Provas</w:t>
      </w:r>
      <w:r>
        <w:t xml:space="preserve">” a partir do </w:t>
      </w:r>
      <w:r w:rsidR="006B0223">
        <w:t>formulário</w:t>
      </w:r>
      <w:r w:rsidR="001A3DD5" w:rsidRPr="001A3DD5">
        <w:t xml:space="preserve"> </w:t>
      </w:r>
      <w:r w:rsidR="006A663B" w:rsidRPr="006A663B">
        <w:t>Eleitoral_HST077_Aba_Parecer_Denuncia</w:t>
      </w:r>
      <w:r w:rsidR="001A3DD5">
        <w:t xml:space="preserve">, então o sistema exibe </w:t>
      </w:r>
      <w:r w:rsidR="001A3DD5" w:rsidRPr="001A3DD5">
        <w:rPr>
          <w:b/>
        </w:rPr>
        <w:fldChar w:fldCharType="begin"/>
      </w:r>
      <w:r w:rsidR="001A3DD5" w:rsidRPr="001A3DD5">
        <w:rPr>
          <w:b/>
        </w:rPr>
        <w:instrText xml:space="preserve"> REF _Ref32332274 \r \h </w:instrText>
      </w:r>
      <w:r w:rsidR="001A3DD5">
        <w:rPr>
          <w:b/>
        </w:rPr>
        <w:instrText xml:space="preserve"> \* MERGEFORMAT </w:instrText>
      </w:r>
      <w:r w:rsidR="001A3DD5" w:rsidRPr="001A3DD5">
        <w:rPr>
          <w:b/>
        </w:rPr>
      </w:r>
      <w:r w:rsidR="001A3DD5" w:rsidRPr="001A3DD5">
        <w:rPr>
          <w:b/>
        </w:rPr>
        <w:fldChar w:fldCharType="separate"/>
      </w:r>
      <w:r w:rsidR="001A3DD5" w:rsidRPr="001A3DD5">
        <w:rPr>
          <w:b/>
        </w:rPr>
        <w:t>P01</w:t>
      </w:r>
      <w:r w:rsidR="001A3DD5" w:rsidRPr="001A3DD5">
        <w:rPr>
          <w:b/>
        </w:rPr>
        <w:fldChar w:fldCharType="end"/>
      </w:r>
      <w:r w:rsidR="00C6165A">
        <w:t>;</w:t>
      </w:r>
    </w:p>
    <w:p w14:paraId="17B82527" w14:textId="7E70CCE5" w:rsidR="00C6165A" w:rsidRDefault="0075269A" w:rsidP="00C6165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“Inserir Provas” só deve estar habilitada para o encaminhamento “Produção de provas” que possua o status “Pendente”. Caso contrário, deve estar oculta</w:t>
      </w:r>
      <w:r w:rsidR="00FC6673">
        <w:t xml:space="preserve"> e desabilitada</w:t>
      </w:r>
      <w:r>
        <w:t>;</w:t>
      </w:r>
    </w:p>
    <w:p w14:paraId="3EEA81F9" w14:textId="27D3876E" w:rsidR="0075269A" w:rsidRDefault="0075269A" w:rsidP="00C6165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Caso o prazo de e</w:t>
      </w:r>
      <w:r w:rsidR="00CA69F1">
        <w:t>nvio das provas (Coluna “E</w:t>
      </w:r>
      <w:r>
        <w:t>nvio</w:t>
      </w:r>
      <w:r w:rsidR="00CA69F1">
        <w:t>/Agendamento</w:t>
      </w:r>
      <w:r>
        <w:t>”) tenha encerrado</w:t>
      </w:r>
      <w:r w:rsidR="00FC4E29">
        <w:t xml:space="preserve"> e </w:t>
      </w:r>
      <w:proofErr w:type="gramStart"/>
      <w:r w:rsidR="00FC4E29">
        <w:t>o</w:t>
      </w:r>
      <w:r w:rsidR="001F0E89">
        <w:t>(</w:t>
      </w:r>
      <w:proofErr w:type="gramEnd"/>
      <w:r w:rsidR="001F0E89">
        <w:t>s)</w:t>
      </w:r>
      <w:r w:rsidR="00FC4E29">
        <w:t xml:space="preserve"> destinatário</w:t>
      </w:r>
      <w:r w:rsidR="001F0E89">
        <w:t>(s)</w:t>
      </w:r>
      <w:r w:rsidR="00FC6673">
        <w:t xml:space="preserve"> não</w:t>
      </w:r>
      <w:r w:rsidR="00FC4E29">
        <w:t xml:space="preserve"> tenha</w:t>
      </w:r>
      <w:r w:rsidR="001F0E89">
        <w:t>m</w:t>
      </w:r>
      <w:r w:rsidR="00FC4E29">
        <w:t xml:space="preserve"> inserido</w:t>
      </w:r>
      <w:r w:rsidR="00FC6673">
        <w:t xml:space="preserve"> as provas</w:t>
      </w:r>
      <w:r>
        <w:t>, então o sistema altera o status do</w:t>
      </w:r>
      <w:r w:rsidR="001F0E89">
        <w:t>(s)</w:t>
      </w:r>
      <w:r>
        <w:t xml:space="preserve"> encaminhamento</w:t>
      </w:r>
      <w:r w:rsidR="001F0E89">
        <w:t>(s)</w:t>
      </w:r>
      <w:r>
        <w:t xml:space="preserve"> para “</w:t>
      </w:r>
      <w:r w:rsidR="007568CE">
        <w:t>Transcorrido”;</w:t>
      </w:r>
    </w:p>
    <w:p w14:paraId="657992FF" w14:textId="58EC6CB4" w:rsidR="00F35903" w:rsidRDefault="00F35903" w:rsidP="00F3590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Caso o prazo de envio das provas (Coluna “Pra</w:t>
      </w:r>
      <w:r w:rsidR="00FC6673">
        <w:t xml:space="preserve">zo para envio”) tenha encerrado, </w:t>
      </w:r>
      <w:r>
        <w:t xml:space="preserve">então o </w:t>
      </w:r>
      <w:proofErr w:type="gramStart"/>
      <w:r>
        <w:t xml:space="preserve">sistema </w:t>
      </w:r>
      <w:r w:rsidR="00FC6673">
        <w:t>oculta</w:t>
      </w:r>
      <w:proofErr w:type="gramEnd"/>
      <w:r w:rsidR="00FC6673">
        <w:t xml:space="preserve"> e desabilita a ação “Inserir Provas”.</w:t>
      </w:r>
    </w:p>
    <w:p w14:paraId="03A5CC63" w14:textId="77777777" w:rsidR="00B42E36" w:rsidRDefault="00B42E36" w:rsidP="008B3C2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2561AF70" w14:textId="5761A43C" w:rsidR="002F6CD4" w:rsidRDefault="005F1A96" w:rsidP="002F6C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Ao c</w:t>
      </w:r>
      <w:r w:rsidR="008B3C28">
        <w:rPr>
          <w:b/>
        </w:rPr>
        <w:t>oncluir inserção de provas</w:t>
      </w:r>
      <w:r>
        <w:rPr>
          <w:b/>
        </w:rPr>
        <w:t xml:space="preserve"> o sistema deve</w:t>
      </w:r>
      <w:r w:rsidR="008B3C28">
        <w:rPr>
          <w:b/>
        </w:rPr>
        <w:t>:</w:t>
      </w:r>
    </w:p>
    <w:p w14:paraId="12F95775" w14:textId="57E66976" w:rsidR="00E07F00" w:rsidRDefault="00025DE6" w:rsidP="00614B4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14B4F">
        <w:t>Inclui</w:t>
      </w:r>
      <w:r w:rsidR="005F1A96">
        <w:t>r</w:t>
      </w:r>
      <w:r w:rsidR="00614B4F">
        <w:t xml:space="preserve"> as provas para o encaminhamento;</w:t>
      </w:r>
    </w:p>
    <w:p w14:paraId="0F25F418" w14:textId="3D68C1A3" w:rsidR="007B366B" w:rsidRDefault="00504C51" w:rsidP="007B366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</w:t>
      </w:r>
      <w:r w:rsidR="005F1A96">
        <w:t>r</w:t>
      </w:r>
      <w:r>
        <w:t xml:space="preserve"> o </w:t>
      </w:r>
      <w:r w:rsidR="004408B4">
        <w:t>status “</w:t>
      </w:r>
      <w:r w:rsidR="00614B4F">
        <w:t>Concluído</w:t>
      </w:r>
      <w:r w:rsidR="004408B4">
        <w:t xml:space="preserve">” para </w:t>
      </w:r>
      <w:r w:rsidR="00614B4F">
        <w:t>o encaminhamento</w:t>
      </w:r>
      <w:r w:rsidR="004408B4">
        <w:t>;</w:t>
      </w:r>
    </w:p>
    <w:p w14:paraId="0C084EE7" w14:textId="60FC808A" w:rsidR="00614B4F" w:rsidRDefault="00614B4F" w:rsidP="007B366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</w:t>
      </w:r>
      <w:r w:rsidR="005F1A96">
        <w:t xml:space="preserve">egistrar </w:t>
      </w:r>
      <w:r>
        <w:t>a data e hora do cadastro;</w:t>
      </w:r>
    </w:p>
    <w:p w14:paraId="5084C4BA" w14:textId="0D7897E8" w:rsidR="00504C51" w:rsidRDefault="004A64BE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504C51">
        <w:t>Registra</w:t>
      </w:r>
      <w:r w:rsidR="005F1A96">
        <w:t>r</w:t>
      </w:r>
      <w:r w:rsidR="00504C51">
        <w:t xml:space="preserve"> os dados para histórico</w:t>
      </w:r>
      <w:r w:rsidR="007B366B">
        <w:t xml:space="preserve"> da denúncia</w:t>
      </w:r>
      <w:r w:rsidR="00504C51">
        <w:t>: Us</w:t>
      </w:r>
      <w:r>
        <w:t xml:space="preserve">uário, Data/Hora, Ação: </w:t>
      </w:r>
      <w:r w:rsidR="00614B4F">
        <w:t>Inserção de provas;</w:t>
      </w:r>
    </w:p>
    <w:p w14:paraId="3744C95D" w14:textId="0ABC64AF" w:rsidR="00D14139" w:rsidRDefault="007568CE" w:rsidP="00B15DD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170A7B">
        <w:t>Caso o prazo de envio já tenha sido encerrado,</w:t>
      </w:r>
      <w:r w:rsidR="002C5756">
        <w:t xml:space="preserve"> durante o processo de cadastro,</w:t>
      </w:r>
      <w:r w:rsidR="00170A7B">
        <w:t xml:space="preserve"> então o sistema impede a conclusão, exibe a mensagem </w:t>
      </w:r>
      <w:r w:rsidR="00170A7B" w:rsidRPr="002C5756">
        <w:rPr>
          <w:b/>
        </w:rPr>
        <w:fldChar w:fldCharType="begin"/>
      </w:r>
      <w:r w:rsidR="00170A7B" w:rsidRPr="002C5756">
        <w:rPr>
          <w:b/>
        </w:rPr>
        <w:instrText xml:space="preserve"> REF _Ref32562087 \r \h </w:instrText>
      </w:r>
      <w:r w:rsidR="002C5756">
        <w:rPr>
          <w:b/>
        </w:rPr>
        <w:instrText xml:space="preserve"> \* MERGEFORMAT </w:instrText>
      </w:r>
      <w:r w:rsidR="00170A7B" w:rsidRPr="002C5756">
        <w:rPr>
          <w:b/>
        </w:rPr>
      </w:r>
      <w:r w:rsidR="00170A7B" w:rsidRPr="002C5756">
        <w:rPr>
          <w:b/>
        </w:rPr>
        <w:fldChar w:fldCharType="separate"/>
      </w:r>
      <w:r w:rsidR="00170A7B" w:rsidRPr="002C5756">
        <w:rPr>
          <w:b/>
        </w:rPr>
        <w:t>ME04</w:t>
      </w:r>
      <w:r w:rsidR="00170A7B" w:rsidRPr="002C5756">
        <w:rPr>
          <w:b/>
        </w:rPr>
        <w:fldChar w:fldCharType="end"/>
      </w:r>
      <w:r w:rsidR="00170A7B">
        <w:t xml:space="preserve"> e fecha o formulário.</w:t>
      </w:r>
    </w:p>
    <w:p w14:paraId="2BF88D98" w14:textId="5C649F2B" w:rsidR="002A627A" w:rsidRPr="002A627A" w:rsidRDefault="002A627A" w:rsidP="00761EC3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A8EB22B" w14:textId="0159EA99" w:rsidR="002A627A" w:rsidRPr="002A627A" w:rsidRDefault="002A627A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A627A">
        <w:rPr>
          <w:b/>
          <w:position w:val="3"/>
        </w:rPr>
        <w:t>Regras de envio de e-mail</w:t>
      </w:r>
      <w:r w:rsidRPr="002A627A">
        <w:rPr>
          <w:position w:val="3"/>
        </w:rPr>
        <w:t>. O sistema verifica a parametrização de e-mails para a atividade secundária “</w:t>
      </w:r>
      <w:r w:rsidR="004A3B48">
        <w:t>4.</w:t>
      </w:r>
      <w:r w:rsidR="00B8296E">
        <w:t>6</w:t>
      </w:r>
      <w:r>
        <w:t xml:space="preserve"> </w:t>
      </w:r>
      <w:r w:rsidR="004A3B48">
        <w:t>Inserir Provas</w:t>
      </w:r>
      <w:r w:rsidRPr="002A627A">
        <w:rPr>
          <w:position w:val="3"/>
        </w:rPr>
        <w:t>” no processo eleitoral de referência em:</w:t>
      </w:r>
    </w:p>
    <w:p w14:paraId="7F5610CE" w14:textId="54F737B2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23CFB256" w14:textId="4D82877A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440839">
        <w:rPr>
          <w:position w:val="3"/>
        </w:rPr>
        <w:t>E</w:t>
      </w:r>
      <w:r w:rsidR="00CA3921">
        <w:rPr>
          <w:position w:val="3"/>
        </w:rPr>
        <w:t>nvia e-mail para o destinatário</w:t>
      </w:r>
      <w:r w:rsidR="00440839">
        <w:rPr>
          <w:position w:val="3"/>
        </w:rPr>
        <w:t xml:space="preserve">. </w:t>
      </w:r>
      <w:r w:rsidR="003F22E7">
        <w:rPr>
          <w:position w:val="3"/>
        </w:rPr>
        <w:t>Caso o destinatário seja o chapa, então envia e-mail aos responsáveis da chapa.</w:t>
      </w:r>
    </w:p>
    <w:p w14:paraId="7E93A604" w14:textId="58AAF8DE" w:rsidR="004016CB" w:rsidRPr="009F1252" w:rsidRDefault="004016CB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2A627A">
        <w:rPr>
          <w:b/>
          <w:position w:val="3"/>
        </w:rPr>
        <w:t>cadastrar a defesa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66CD547B" w:rsidR="004016CB" w:rsidRDefault="00CA3921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776C6961" w14:textId="016F1F08" w:rsidR="00A87BA8" w:rsidRPr="00A87BA8" w:rsidRDefault="009B658B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das</w:t>
      </w:r>
      <w:r w:rsidR="00A87BA8">
        <w:rPr>
          <w:position w:val="3"/>
        </w:rPr>
        <w:t xml:space="preserve"> </w:t>
      </w:r>
      <w:r>
        <w:rPr>
          <w:position w:val="3"/>
        </w:rPr>
        <w:t>provas apresentadas</w:t>
      </w:r>
      <w:r w:rsidR="00A87BA8">
        <w:rPr>
          <w:position w:val="3"/>
        </w:rPr>
        <w:t>.</w:t>
      </w:r>
    </w:p>
    <w:p w14:paraId="78E21B52" w14:textId="32E1C206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UF: (UF da Chapa ou IES);</w:t>
      </w:r>
    </w:p>
    <w:p w14:paraId="69E34CD9" w14:textId="77777777" w:rsidR="00CA3921" w:rsidRDefault="00CA3921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4BBEB725" w14:textId="77777777" w:rsidR="009B658B" w:rsidRPr="00A87BA8" w:rsidRDefault="009B658B" w:rsidP="009B658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das provas apresentadas.</w:t>
      </w:r>
    </w:p>
    <w:p w14:paraId="03FE0F6B" w14:textId="21EA418F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2C5A97E" w14:textId="77777777" w:rsidR="00CA3921" w:rsidRDefault="00CA3921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Toc12290439"/>
      <w:bookmarkStart w:id="15" w:name="_Toc23266189"/>
      <w:r>
        <w:rPr>
          <w:position w:val="3"/>
        </w:rPr>
        <w:t>Encaminhamento;</w:t>
      </w:r>
    </w:p>
    <w:p w14:paraId="6E84D587" w14:textId="77777777" w:rsidR="009B658B" w:rsidRPr="00A87BA8" w:rsidRDefault="009B658B" w:rsidP="009B658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das provas apresentadas.</w:t>
      </w:r>
    </w:p>
    <w:p w14:paraId="1E832514" w14:textId="6BA7BF15" w:rsidR="007559B8" w:rsidRDefault="007559B8" w:rsidP="007559B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28323308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8DC72D1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2D80E6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46D2A537" w14:textId="58850A9C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A1907FF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22FC0229" w14:textId="77777777" w:rsidR="009B658B" w:rsidRPr="00A87BA8" w:rsidRDefault="009B658B" w:rsidP="009B658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das provas apresentadas.</w:t>
      </w:r>
    </w:p>
    <w:p w14:paraId="4D549362" w14:textId="79007E59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.</w:t>
      </w:r>
    </w:p>
    <w:p w14:paraId="61450F3B" w14:textId="77777777" w:rsidR="007559B8" w:rsidRPr="007559B8" w:rsidRDefault="007559B8" w:rsidP="007559B8">
      <w:pPr>
        <w:spacing w:after="200" w:line="276" w:lineRule="auto"/>
        <w:contextualSpacing/>
        <w:rPr>
          <w:position w:val="3"/>
        </w:rPr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32564802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0750509"/>
          </w:p>
        </w:tc>
        <w:bookmarkEnd w:id="18"/>
        <w:tc>
          <w:tcPr>
            <w:tcW w:w="5293" w:type="dxa"/>
          </w:tcPr>
          <w:p w14:paraId="57EA14E4" w14:textId="1BB970F5" w:rsidR="0023090C" w:rsidRDefault="00CD5B2B" w:rsidP="00A272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</w:t>
            </w:r>
            <w:r w:rsidR="00F07622">
              <w:rPr>
                <w:rFonts w:cs="Arial"/>
                <w:sz w:val="18"/>
                <w:szCs w:val="18"/>
              </w:rPr>
              <w:t xml:space="preserve">(a), </w:t>
            </w:r>
            <w:r w:rsidR="004909D0">
              <w:rPr>
                <w:rFonts w:cs="Arial"/>
                <w:sz w:val="18"/>
                <w:szCs w:val="18"/>
              </w:rPr>
              <w:t>prov</w:t>
            </w:r>
            <w:r w:rsidR="00A27CF5">
              <w:rPr>
                <w:rFonts w:cs="Arial"/>
                <w:sz w:val="18"/>
                <w:szCs w:val="18"/>
              </w:rPr>
              <w:t>a</w:t>
            </w:r>
            <w:r w:rsidR="004909D0">
              <w:rPr>
                <w:rFonts w:cs="Arial"/>
                <w:sz w:val="18"/>
                <w:szCs w:val="18"/>
              </w:rPr>
              <w:t>s inseridas</w:t>
            </w:r>
            <w:r w:rsidR="00F07622"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 w:rsidR="00F076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1809845"/>
          </w:p>
        </w:tc>
        <w:bookmarkEnd w:id="19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C6165A" w:rsidRPr="000126F0" w14:paraId="4BB3E3AF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7A8C87" w14:textId="77777777" w:rsidR="00C6165A" w:rsidRPr="00D00F47" w:rsidRDefault="00C6165A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2562087"/>
          </w:p>
        </w:tc>
        <w:bookmarkEnd w:id="20"/>
        <w:tc>
          <w:tcPr>
            <w:tcW w:w="5293" w:type="dxa"/>
          </w:tcPr>
          <w:p w14:paraId="096DF827" w14:textId="6EEF65D0" w:rsidR="00C6165A" w:rsidRDefault="00F35903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</w:t>
            </w:r>
            <w:r w:rsidR="006C3FA5">
              <w:rPr>
                <w:rFonts w:cs="Arial"/>
                <w:sz w:val="18"/>
                <w:szCs w:val="18"/>
              </w:rPr>
              <w:t>rezado(</w:t>
            </w:r>
            <w:proofErr w:type="gramEnd"/>
            <w:r w:rsidR="006C3FA5">
              <w:rPr>
                <w:rFonts w:cs="Arial"/>
                <w:sz w:val="18"/>
                <w:szCs w:val="18"/>
              </w:rPr>
              <w:t>a), o prazo de inserção de provas está encerrado.</w:t>
            </w:r>
          </w:p>
        </w:tc>
        <w:tc>
          <w:tcPr>
            <w:tcW w:w="1409" w:type="dxa"/>
          </w:tcPr>
          <w:p w14:paraId="5AD5B33A" w14:textId="3B2D7C3B" w:rsidR="00C6165A" w:rsidRDefault="006C3FA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349A7B6" w14:textId="77777777" w:rsidR="00C6165A" w:rsidRDefault="00C6165A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2564803"/>
      <w:r>
        <w:t>INFORMAÇÕES COMPLEMENTARES</w:t>
      </w:r>
      <w:bookmarkEnd w:id="21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05526" w14:textId="77777777" w:rsidR="00835A0C" w:rsidRDefault="00835A0C">
      <w:r>
        <w:separator/>
      </w:r>
    </w:p>
    <w:p w14:paraId="03FF5B57" w14:textId="77777777" w:rsidR="00835A0C" w:rsidRDefault="00835A0C"/>
  </w:endnote>
  <w:endnote w:type="continuationSeparator" w:id="0">
    <w:p w14:paraId="53281EAE" w14:textId="77777777" w:rsidR="00835A0C" w:rsidRDefault="00835A0C">
      <w:r>
        <w:continuationSeparator/>
      </w:r>
    </w:p>
    <w:p w14:paraId="452DE422" w14:textId="77777777" w:rsidR="00835A0C" w:rsidRDefault="00835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24AA9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C3932" w14:textId="77777777" w:rsidR="00835A0C" w:rsidRDefault="00835A0C">
      <w:r>
        <w:separator/>
      </w:r>
    </w:p>
    <w:p w14:paraId="299B0C08" w14:textId="77777777" w:rsidR="00835A0C" w:rsidRDefault="00835A0C"/>
  </w:footnote>
  <w:footnote w:type="continuationSeparator" w:id="0">
    <w:p w14:paraId="18571F15" w14:textId="77777777" w:rsidR="00835A0C" w:rsidRDefault="00835A0C">
      <w:r>
        <w:continuationSeparator/>
      </w:r>
    </w:p>
    <w:p w14:paraId="615031FB" w14:textId="77777777" w:rsidR="00835A0C" w:rsidRDefault="00835A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15pt;height:41.15pt" o:ole="">
                <v:imagedata r:id="rId1" o:title=""/>
              </v:shape>
              <o:OLEObject Type="Embed" ProgID="PBrush" ShapeID="_x0000_i1025" DrawAspect="Content" ObjectID="_1650360577" r:id="rId2"/>
            </w:object>
          </w:r>
        </w:p>
      </w:tc>
      <w:tc>
        <w:tcPr>
          <w:tcW w:w="4111" w:type="dxa"/>
          <w:vAlign w:val="center"/>
        </w:tcPr>
        <w:p w14:paraId="2CC77D67" w14:textId="2EB00771" w:rsidR="00D940DF" w:rsidRPr="00C6532E" w:rsidRDefault="00D940DF" w:rsidP="00654F59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B1162">
            <w:t>0</w:t>
          </w:r>
          <w:r w:rsidR="00654F59">
            <w:t>81</w:t>
          </w:r>
          <w:r w:rsidR="000931C8">
            <w:t xml:space="preserve"> – </w:t>
          </w:r>
          <w:r w:rsidR="00654F59">
            <w:t>Inserir Provas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4A6F"/>
    <w:rsid w:val="00025DE6"/>
    <w:rsid w:val="0002696E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A7B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0E89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74B7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5756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D6882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2E7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39"/>
    <w:rsid w:val="004408B4"/>
    <w:rsid w:val="00441F6B"/>
    <w:rsid w:val="004436FA"/>
    <w:rsid w:val="00444709"/>
    <w:rsid w:val="00445958"/>
    <w:rsid w:val="00447994"/>
    <w:rsid w:val="00452F7E"/>
    <w:rsid w:val="0045389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AC6"/>
    <w:rsid w:val="00482C73"/>
    <w:rsid w:val="00484544"/>
    <w:rsid w:val="00485B09"/>
    <w:rsid w:val="00487494"/>
    <w:rsid w:val="004905E2"/>
    <w:rsid w:val="004909D0"/>
    <w:rsid w:val="00491640"/>
    <w:rsid w:val="00492E0E"/>
    <w:rsid w:val="00496A36"/>
    <w:rsid w:val="00497405"/>
    <w:rsid w:val="004A1149"/>
    <w:rsid w:val="004A1DAD"/>
    <w:rsid w:val="004A3B48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1DBA"/>
    <w:rsid w:val="00533018"/>
    <w:rsid w:val="005376D3"/>
    <w:rsid w:val="0054075C"/>
    <w:rsid w:val="0054497B"/>
    <w:rsid w:val="00546631"/>
    <w:rsid w:val="0054710F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1A96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4F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4F59"/>
    <w:rsid w:val="006557C1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A663B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3FA5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69A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8CE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5EAB"/>
    <w:rsid w:val="008161EC"/>
    <w:rsid w:val="00820476"/>
    <w:rsid w:val="00820EAF"/>
    <w:rsid w:val="0082141D"/>
    <w:rsid w:val="008232DC"/>
    <w:rsid w:val="008239EF"/>
    <w:rsid w:val="00824AA9"/>
    <w:rsid w:val="00825F00"/>
    <w:rsid w:val="0082705B"/>
    <w:rsid w:val="00827383"/>
    <w:rsid w:val="008307AD"/>
    <w:rsid w:val="00830867"/>
    <w:rsid w:val="008308DF"/>
    <w:rsid w:val="00835A0C"/>
    <w:rsid w:val="00836175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0EC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580C"/>
    <w:rsid w:val="00897E50"/>
    <w:rsid w:val="008A3F09"/>
    <w:rsid w:val="008A5457"/>
    <w:rsid w:val="008A6E83"/>
    <w:rsid w:val="008A7043"/>
    <w:rsid w:val="008B0055"/>
    <w:rsid w:val="008B1162"/>
    <w:rsid w:val="008B1B4B"/>
    <w:rsid w:val="008B3C28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8F7F10"/>
    <w:rsid w:val="009000EE"/>
    <w:rsid w:val="00901538"/>
    <w:rsid w:val="00905944"/>
    <w:rsid w:val="00905A4E"/>
    <w:rsid w:val="00905BC9"/>
    <w:rsid w:val="00906E50"/>
    <w:rsid w:val="00910B26"/>
    <w:rsid w:val="009118CF"/>
    <w:rsid w:val="00912831"/>
    <w:rsid w:val="00912C94"/>
    <w:rsid w:val="00913662"/>
    <w:rsid w:val="00916370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658B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6B22"/>
    <w:rsid w:val="00A17320"/>
    <w:rsid w:val="00A207A8"/>
    <w:rsid w:val="00A21CAA"/>
    <w:rsid w:val="00A253AD"/>
    <w:rsid w:val="00A26FA9"/>
    <w:rsid w:val="00A27290"/>
    <w:rsid w:val="00A27CF5"/>
    <w:rsid w:val="00A27D3D"/>
    <w:rsid w:val="00A30720"/>
    <w:rsid w:val="00A31336"/>
    <w:rsid w:val="00A330D7"/>
    <w:rsid w:val="00A35C33"/>
    <w:rsid w:val="00A36DD1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A71BA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6C4"/>
    <w:rsid w:val="00B01AC2"/>
    <w:rsid w:val="00B07A3E"/>
    <w:rsid w:val="00B07C5E"/>
    <w:rsid w:val="00B119AB"/>
    <w:rsid w:val="00B12B2E"/>
    <w:rsid w:val="00B13199"/>
    <w:rsid w:val="00B13656"/>
    <w:rsid w:val="00B15DDD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2E36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296E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A69F1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258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97E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7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12E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03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4E29"/>
    <w:rsid w:val="00FC6673"/>
    <w:rsid w:val="00FD4864"/>
    <w:rsid w:val="00FD5799"/>
    <w:rsid w:val="00FD66CC"/>
    <w:rsid w:val="00FD74B5"/>
    <w:rsid w:val="00FD76D3"/>
    <w:rsid w:val="00FE046D"/>
    <w:rsid w:val="00FE2E2D"/>
    <w:rsid w:val="00FE67FF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0C36-F866-4025-A9E4-6D805A94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16578</TotalTime>
  <Pages>7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6010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639</cp:revision>
  <cp:lastPrinted>2006-08-08T20:14:00Z</cp:lastPrinted>
  <dcterms:created xsi:type="dcterms:W3CDTF">2019-10-17T13:46:00Z</dcterms:created>
  <dcterms:modified xsi:type="dcterms:W3CDTF">2020-05-07T15:43:00Z</dcterms:modified>
</cp:coreProperties>
</file>