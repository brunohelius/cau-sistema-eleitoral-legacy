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719119556"/>
        <w:placeholder>
          <w:docPart w:val="43F611DB907E4E7280132709708F44D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9689FC9" w14:textId="708952ED" w:rsidR="0030696F" w:rsidRPr="00C03F98" w:rsidRDefault="0030696F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HST065.1.1 - </w:t>
          </w:r>
          <w:r w:rsidRPr="00EE0B0E">
            <w:rPr>
              <w:sz w:val="52"/>
              <w:szCs w:val="52"/>
            </w:rPr>
            <w:t>Admitir</w:t>
          </w:r>
          <w:r>
            <w:rPr>
              <w:sz w:val="52"/>
              <w:szCs w:val="52"/>
            </w:rPr>
            <w:t xml:space="preserve"> Denúncia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duto"/>
      <w:bookmarkStart w:id="1" w:name="NomeProje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4446C5" w14:paraId="0F1631CF" w14:textId="77777777" w:rsidTr="001F24D0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285D4B21" w:rsidR="004446C5" w:rsidRPr="00BA5059" w:rsidRDefault="004446C5" w:rsidP="004446C5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53E1C11C" w:rsidR="004446C5" w:rsidRPr="00BA5059" w:rsidRDefault="004446C5" w:rsidP="004446C5">
            <w:pPr>
              <w:jc w:val="center"/>
            </w:pPr>
            <w:r>
              <w:t>21/05/2020</w:t>
            </w:r>
          </w:p>
        </w:tc>
        <w:tc>
          <w:tcPr>
            <w:tcW w:w="2405" w:type="dxa"/>
            <w:vAlign w:val="center"/>
          </w:tcPr>
          <w:p w14:paraId="7DBE843B" w14:textId="66C2129B" w:rsidR="004446C5" w:rsidRPr="00BA5059" w:rsidRDefault="004446C5" w:rsidP="004446C5">
            <w:pPr>
              <w:ind w:left="169"/>
              <w:jc w:val="left"/>
            </w:pPr>
            <w:r>
              <w:t>Flavia Monteiro</w:t>
            </w:r>
          </w:p>
        </w:tc>
        <w:tc>
          <w:tcPr>
            <w:tcW w:w="4203" w:type="dxa"/>
          </w:tcPr>
          <w:p w14:paraId="6F765CF8" w14:textId="5C7FD516" w:rsidR="004446C5" w:rsidRDefault="004446C5" w:rsidP="004446C5">
            <w:pPr>
              <w:ind w:left="174"/>
              <w:jc w:val="left"/>
            </w:pPr>
            <w:r>
              <w:t xml:space="preserve">Em atendimento a </w:t>
            </w:r>
            <w:r w:rsidRPr="003B77FA">
              <w:t>OS</w:t>
            </w:r>
            <w:r w:rsidR="00D02750">
              <w:t>1632</w:t>
            </w:r>
            <w:r w:rsidRPr="003B77FA">
              <w:t>.</w:t>
            </w:r>
          </w:p>
          <w:p w14:paraId="10E3D2AF" w14:textId="25F738C4" w:rsidR="004446C5" w:rsidRPr="00BA5059" w:rsidRDefault="004446C5" w:rsidP="004446C5">
            <w:pPr>
              <w:ind w:left="174"/>
              <w:jc w:val="left"/>
            </w:pPr>
            <w:r>
              <w:t>- Alteração da regra negocial no campo “Nome Completo”.</w:t>
            </w:r>
          </w:p>
        </w:tc>
      </w:tr>
      <w:tr w:rsidR="00464ACC" w14:paraId="214069D6" w14:textId="77777777" w:rsidTr="001F24D0">
        <w:trPr>
          <w:cantSplit/>
          <w:jc w:val="center"/>
        </w:trPr>
        <w:tc>
          <w:tcPr>
            <w:tcW w:w="1589" w:type="dxa"/>
            <w:vAlign w:val="center"/>
          </w:tcPr>
          <w:p w14:paraId="0612C0E3" w14:textId="34058452" w:rsidR="00464ACC" w:rsidRDefault="00464ACC" w:rsidP="00464ACC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187E65A9" w14:textId="52B2195A" w:rsidR="00464ACC" w:rsidRDefault="00464ACC" w:rsidP="00464ACC">
            <w:pPr>
              <w:jc w:val="center"/>
            </w:pPr>
            <w:r>
              <w:t>16/06/2020</w:t>
            </w:r>
          </w:p>
        </w:tc>
        <w:tc>
          <w:tcPr>
            <w:tcW w:w="2405" w:type="dxa"/>
            <w:vAlign w:val="center"/>
          </w:tcPr>
          <w:p w14:paraId="440EC9C7" w14:textId="15836A30" w:rsidR="00464ACC" w:rsidRDefault="00464ACC" w:rsidP="00464ACC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6D8D7AC4" w14:textId="77777777" w:rsidR="00464ACC" w:rsidRDefault="00464ACC" w:rsidP="00464ACC">
            <w:pPr>
              <w:ind w:left="174"/>
              <w:jc w:val="left"/>
            </w:pPr>
            <w:r>
              <w:t>Alteração solicitada pelo PO durante o desenvolvimento:</w:t>
            </w:r>
          </w:p>
          <w:p w14:paraId="065FB8C7" w14:textId="67ABAE68" w:rsidR="00464ACC" w:rsidRDefault="00464ACC" w:rsidP="00464ACC">
            <w:pPr>
              <w:ind w:left="174"/>
              <w:jc w:val="left"/>
            </w:pPr>
            <w:r w:rsidRPr="009F2183">
              <w:t>- Inclusão da regra “Caso um membro já tenha sido um relator, ou seja, o membro tenha aberto impedimento para não ser relator, o nome desse membro não deve ser apresentado. ”, no campo “Nome completo”.</w:t>
            </w:r>
          </w:p>
        </w:tc>
      </w:tr>
    </w:tbl>
    <w:p w14:paraId="7FCD6DB3" w14:textId="2AD97661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17D5E8D" w14:textId="77777777" w:rsidR="00EB293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3202893" w:history="1">
        <w:r w:rsidR="00EB2932" w:rsidRPr="00257D24">
          <w:rPr>
            <w:rStyle w:val="Hyperlink"/>
            <w:noProof/>
          </w:rPr>
          <w:t>HST065.1.1 - Admitir Denúncia</w:t>
        </w:r>
        <w:r w:rsidR="00EB2932">
          <w:rPr>
            <w:noProof/>
            <w:webHidden/>
          </w:rPr>
          <w:tab/>
        </w:r>
        <w:r w:rsidR="00EB2932">
          <w:rPr>
            <w:noProof/>
            <w:webHidden/>
          </w:rPr>
          <w:fldChar w:fldCharType="begin"/>
        </w:r>
        <w:r w:rsidR="00EB2932">
          <w:rPr>
            <w:noProof/>
            <w:webHidden/>
          </w:rPr>
          <w:instrText xml:space="preserve"> PAGEREF _Toc43202893 \h </w:instrText>
        </w:r>
        <w:r w:rsidR="00EB2932">
          <w:rPr>
            <w:noProof/>
            <w:webHidden/>
          </w:rPr>
        </w:r>
        <w:r w:rsidR="00EB2932">
          <w:rPr>
            <w:noProof/>
            <w:webHidden/>
          </w:rPr>
          <w:fldChar w:fldCharType="separate"/>
        </w:r>
        <w:r w:rsidR="00EB2932">
          <w:rPr>
            <w:noProof/>
            <w:webHidden/>
          </w:rPr>
          <w:t>4</w:t>
        </w:r>
        <w:r w:rsidR="00EB2932">
          <w:rPr>
            <w:noProof/>
            <w:webHidden/>
          </w:rPr>
          <w:fldChar w:fldCharType="end"/>
        </w:r>
      </w:hyperlink>
    </w:p>
    <w:p w14:paraId="71A139C9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894" w:history="1">
        <w:r w:rsidRPr="00257D24">
          <w:rPr>
            <w:rStyle w:val="Hyperlink"/>
            <w:noProof/>
          </w:rPr>
          <w:t>COMO Coordenador CE/CEN ou Adjunto CE/CEN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2C9E2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895" w:history="1">
        <w:r w:rsidRPr="00257D24">
          <w:rPr>
            <w:rStyle w:val="Hyperlink"/>
            <w:noProof/>
          </w:rPr>
          <w:t>QUERO incluir o nome de todos os membros da comissão das quais faço parte, ou seja, da mesma UF que a minha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77B24E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896" w:history="1">
        <w:r w:rsidRPr="00257D24">
          <w:rPr>
            <w:rStyle w:val="Hyperlink"/>
            <w:noProof/>
          </w:rPr>
          <w:t>PARA selecionar um relator que seja Coordenador ou membro da comissão.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00D97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897" w:history="1">
        <w:r w:rsidRPr="00257D24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6169F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898" w:history="1">
        <w:r w:rsidRPr="00257D24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6EB784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899" w:history="1">
        <w:r w:rsidRPr="00257D24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83100F" w14:textId="77777777" w:rsidR="00EB2932" w:rsidRDefault="00EB293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02900" w:history="1">
        <w:r w:rsidRPr="00257D24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087CD7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3202893"/>
      <w:sdt>
        <w:sdtPr>
          <w:alias w:val="Assunto"/>
          <w:tag w:val=""/>
          <w:id w:val="192806090"/>
          <w:placeholder>
            <w:docPart w:val="CE5ED5DE39064C0B9FDFC4645FF7C66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12530">
            <w:t>HST065.1.1 - Admitir Denúncia</w:t>
          </w:r>
        </w:sdtContent>
      </w:sdt>
      <w:bookmarkEnd w:id="3"/>
    </w:p>
    <w:p w14:paraId="37D34CD1" w14:textId="52FC19EE" w:rsidR="002B1554" w:rsidRPr="00765C50" w:rsidRDefault="00CE176F" w:rsidP="00C64B05">
      <w:pPr>
        <w:pStyle w:val="Ttulo2"/>
        <w:numPr>
          <w:ilvl w:val="0"/>
          <w:numId w:val="0"/>
        </w:numPr>
      </w:pPr>
      <w:bookmarkStart w:id="4" w:name="_Toc43202894"/>
      <w:r w:rsidRPr="00765C50">
        <w:t>COMO</w:t>
      </w:r>
      <w:r w:rsidR="00C64B05" w:rsidRPr="00765C50">
        <w:t xml:space="preserve"> </w:t>
      </w:r>
      <w:r w:rsidR="00FF1CB6" w:rsidRPr="00765C50">
        <w:rPr>
          <w:b w:val="0"/>
        </w:rPr>
        <w:t>Coordenador CE/CEN ou Adjunto CE/CEN</w:t>
      </w:r>
      <w:bookmarkEnd w:id="4"/>
    </w:p>
    <w:p w14:paraId="4036BB8D" w14:textId="56A5B1D3" w:rsidR="00CE176F" w:rsidRPr="00765C50" w:rsidRDefault="00CE176F" w:rsidP="005A4527">
      <w:pPr>
        <w:pStyle w:val="Ttulo2"/>
        <w:numPr>
          <w:ilvl w:val="0"/>
          <w:numId w:val="0"/>
        </w:numPr>
        <w:rPr>
          <w:b w:val="0"/>
        </w:rPr>
      </w:pPr>
      <w:bookmarkStart w:id="5" w:name="_Toc43202895"/>
      <w:r w:rsidRPr="00765C50">
        <w:t>QUERO</w:t>
      </w:r>
      <w:r w:rsidR="00AB4D87" w:rsidRPr="00765C50">
        <w:t xml:space="preserve"> </w:t>
      </w:r>
      <w:r w:rsidR="00AB4D87" w:rsidRPr="00765C50">
        <w:rPr>
          <w:b w:val="0"/>
        </w:rPr>
        <w:t>incluir o nome de todos os membros da comissão</w:t>
      </w:r>
      <w:r w:rsidR="001000C4" w:rsidRPr="00765C50">
        <w:rPr>
          <w:b w:val="0"/>
        </w:rPr>
        <w:t xml:space="preserve"> das quais</w:t>
      </w:r>
      <w:r w:rsidR="00AB4D87" w:rsidRPr="00765C50">
        <w:rPr>
          <w:b w:val="0"/>
        </w:rPr>
        <w:t xml:space="preserve"> faço parte</w:t>
      </w:r>
      <w:r w:rsidR="00204C23">
        <w:rPr>
          <w:b w:val="0"/>
        </w:rPr>
        <w:t>, ou seja, da mesma UF que a minha</w:t>
      </w:r>
      <w:bookmarkEnd w:id="5"/>
    </w:p>
    <w:p w14:paraId="38E7497A" w14:textId="560A376E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202896"/>
      <w:r w:rsidRPr="00765C50">
        <w:t>PARA</w:t>
      </w:r>
      <w:r w:rsidR="005846C7" w:rsidRPr="00765C50">
        <w:t xml:space="preserve"> </w:t>
      </w:r>
      <w:r w:rsidR="00765C50" w:rsidRPr="00765C50">
        <w:rPr>
          <w:b w:val="0"/>
        </w:rPr>
        <w:t>selecionar um relator</w:t>
      </w:r>
      <w:r w:rsidR="00993F7F">
        <w:rPr>
          <w:b w:val="0"/>
        </w:rPr>
        <w:t xml:space="preserve"> que</w:t>
      </w:r>
      <w:r w:rsidR="00765C50" w:rsidRPr="00765C50">
        <w:rPr>
          <w:b w:val="0"/>
        </w:rPr>
        <w:t xml:space="preserve"> seja Coordenador ou membro da comissão</w:t>
      </w:r>
      <w:r w:rsidR="005305BD" w:rsidRPr="00765C50">
        <w:rPr>
          <w:b w:val="0"/>
        </w:rPr>
        <w:t>.</w:t>
      </w:r>
      <w:bookmarkEnd w:id="6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3202897"/>
      <w:r>
        <w:t>PROTÓTIPO</w:t>
      </w:r>
      <w:bookmarkEnd w:id="7"/>
      <w:bookmarkEnd w:id="8"/>
    </w:p>
    <w:p w14:paraId="22840805" w14:textId="77777777" w:rsidR="00BB7917" w:rsidRPr="004435BC" w:rsidRDefault="00BB7917" w:rsidP="004435BC"/>
    <w:p w14:paraId="7BB94649" w14:textId="77267BBC" w:rsidR="002E2F62" w:rsidRDefault="00342A09" w:rsidP="002E2F62">
      <w:pPr>
        <w:pStyle w:val="EstiloPrototipo3"/>
        <w:numPr>
          <w:ilvl w:val="0"/>
          <w:numId w:val="3"/>
        </w:numPr>
      </w:pPr>
      <w:bookmarkStart w:id="9" w:name="_Ref26368229"/>
      <w:r>
        <w:t>Admitir</w:t>
      </w:r>
      <w:r w:rsidR="009B5756">
        <w:t>:</w:t>
      </w:r>
      <w:bookmarkEnd w:id="9"/>
    </w:p>
    <w:p w14:paraId="32D563FC" w14:textId="11294CAF" w:rsidR="009B5756" w:rsidRDefault="0077241E" w:rsidP="004435BC">
      <w:r>
        <w:rPr>
          <w:noProof/>
        </w:rPr>
        <w:drawing>
          <wp:inline distT="0" distB="0" distL="0" distR="0" wp14:anchorId="61546DA7" wp14:editId="2C6A9D82">
            <wp:extent cx="5753100" cy="601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2B79" w14:textId="52BE8852" w:rsidR="00A66BD6" w:rsidRPr="004435BC" w:rsidRDefault="00A66BD6" w:rsidP="004435BC"/>
    <w:p w14:paraId="7BC27B21" w14:textId="63285F23" w:rsidR="00274559" w:rsidRPr="004435BC" w:rsidRDefault="00274559" w:rsidP="004435BC"/>
    <w:p w14:paraId="0513F3E1" w14:textId="2B8497F7" w:rsidR="00353CEF" w:rsidRPr="004435BC" w:rsidRDefault="00353CEF" w:rsidP="004435BC"/>
    <w:p w14:paraId="22E389BE" w14:textId="77777777" w:rsidR="00D1699F" w:rsidRPr="004435BC" w:rsidRDefault="00D1699F" w:rsidP="004435BC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29"/>
        <w:gridCol w:w="1417"/>
        <w:gridCol w:w="709"/>
        <w:gridCol w:w="1134"/>
        <w:gridCol w:w="1134"/>
        <w:gridCol w:w="2547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2434994D" w:rsidR="00BA4DD5" w:rsidRPr="00E976B5" w:rsidRDefault="009E36FC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EA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729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9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547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B2932" w:rsidRPr="00017568" w14:paraId="48790555" w14:textId="77777777" w:rsidTr="00EA5D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5F468F84" w:rsidR="00EB2932" w:rsidRPr="009B42E9" w:rsidRDefault="00EB2932" w:rsidP="00EB29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0" w:name="_GoBack" w:colFirst="6" w:colLast="6"/>
          </w:p>
        </w:tc>
        <w:tc>
          <w:tcPr>
            <w:tcW w:w="1729" w:type="dxa"/>
          </w:tcPr>
          <w:p w14:paraId="14801233" w14:textId="780725B7" w:rsidR="00EB2932" w:rsidRDefault="00EB2932" w:rsidP="00EB29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417" w:type="dxa"/>
          </w:tcPr>
          <w:p w14:paraId="1046F81C" w14:textId="2E566BE0" w:rsidR="00EB2932" w:rsidRDefault="00EB2932" w:rsidP="00EB29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 do relator.</w:t>
            </w:r>
          </w:p>
        </w:tc>
        <w:tc>
          <w:tcPr>
            <w:tcW w:w="709" w:type="dxa"/>
          </w:tcPr>
          <w:p w14:paraId="0DA90BE3" w14:textId="61AA3D4A" w:rsidR="00EB2932" w:rsidRDefault="00EB2932" w:rsidP="00EB29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1134" w:type="dxa"/>
          </w:tcPr>
          <w:p w14:paraId="2939C268" w14:textId="3FBA6527" w:rsidR="00EB2932" w:rsidRDefault="00EB2932" w:rsidP="00EB29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Domínio dinâmico.</w:t>
            </w:r>
          </w:p>
        </w:tc>
        <w:tc>
          <w:tcPr>
            <w:tcW w:w="1134" w:type="dxa"/>
          </w:tcPr>
          <w:p w14:paraId="27E3D970" w14:textId="5B736AE5" w:rsidR="00EB2932" w:rsidRDefault="00EB2932" w:rsidP="00EB29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547" w:type="dxa"/>
            <w:shd w:val="clear" w:color="auto" w:fill="FFFFFF" w:themeFill="background1"/>
          </w:tcPr>
          <w:p w14:paraId="72771DE9" w14:textId="77777777" w:rsidR="00EB2932" w:rsidRDefault="00EB2932" w:rsidP="00EB29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Apresentar o nome de todos os membros da comissão, coordenadores CE ou CEN e Adjuntos CE ou CEN que estejam ativos e que pertençam a mesma UF da denúncia;</w:t>
            </w:r>
          </w:p>
          <w:p w14:paraId="5EC356D9" w14:textId="77777777" w:rsidR="00EB2932" w:rsidRDefault="00EB2932" w:rsidP="00EB29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um dos relatores seja o denunciado, o nome do relator não deve ser apresentado na lista.</w:t>
            </w:r>
          </w:p>
          <w:p w14:paraId="06E7AF8F" w14:textId="77777777" w:rsidR="00EB2932" w:rsidRDefault="00EB2932" w:rsidP="00EB29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um membro já tenha sido um relator, ou seja, o membro tenha aberto impedimento para não ser relator, o nome desse membro não deve ser apresentado.</w:t>
            </w:r>
          </w:p>
          <w:p w14:paraId="0146A392" w14:textId="77777777" w:rsidR="00EB2932" w:rsidRDefault="00EB2932" w:rsidP="00EB29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recuperados do cadastro de:</w:t>
            </w:r>
          </w:p>
          <w:p w14:paraId="0DFDC85F" w14:textId="77777777" w:rsidR="00EB2932" w:rsidRDefault="00EB2932" w:rsidP="00EB2932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Adjunto, ou;</w:t>
            </w:r>
          </w:p>
          <w:p w14:paraId="5BFC9E0E" w14:textId="77777777" w:rsidR="00EB2932" w:rsidRDefault="00EB2932" w:rsidP="00EB2932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CE e CEN, ou;</w:t>
            </w:r>
          </w:p>
          <w:p w14:paraId="6B19665E" w14:textId="0548779D" w:rsidR="00EB2932" w:rsidRPr="001A40FC" w:rsidRDefault="00EB2932" w:rsidP="00EB2932">
            <w:p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Membros da comissão.</w:t>
            </w:r>
          </w:p>
        </w:tc>
      </w:tr>
      <w:bookmarkEnd w:id="10"/>
    </w:tbl>
    <w:p w14:paraId="3EA9E99B" w14:textId="5A09F022" w:rsidR="001A5E0F" w:rsidRPr="004435BC" w:rsidRDefault="001A5E0F" w:rsidP="004435BC"/>
    <w:p w14:paraId="265FF83D" w14:textId="77777777" w:rsidR="00507A39" w:rsidRPr="004435BC" w:rsidRDefault="00507A39" w:rsidP="004435BC"/>
    <w:p w14:paraId="7C167DCB" w14:textId="77777777" w:rsidR="00507A39" w:rsidRPr="004435BC" w:rsidRDefault="00507A39" w:rsidP="004435BC"/>
    <w:p w14:paraId="1F1B01DF" w14:textId="1D9E1FBB" w:rsidR="00347052" w:rsidRPr="004435BC" w:rsidRDefault="00347052" w:rsidP="004435BC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3202898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DA5BA4B" w14:textId="3F019C80" w:rsidR="00861107" w:rsidRDefault="00680A10" w:rsidP="00302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 w:rsidRPr="00D83F14">
        <w:rPr>
          <w:color w:val="auto"/>
        </w:rPr>
        <w:t>Os demais campos, ações, mensagens e regras de negócios, de Interface e de Apresentação não mencionados nesta história devem manter seu funcionamento atual</w:t>
      </w:r>
      <w:r w:rsidR="00861107">
        <w:t>.</w:t>
      </w:r>
      <w:r>
        <w:t xml:space="preserve"> Qualquer dúvida consultar as histórias citadas nas informações complementares.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End w:id="12"/>
      <w:bookmarkEnd w:id="13"/>
    </w:p>
    <w:p w14:paraId="4D6519A6" w14:textId="1B841966" w:rsidR="00B54DA2" w:rsidRPr="00CE00AE" w:rsidRDefault="00CE00AE" w:rsidP="00CE00AE">
      <w:pPr>
        <w:spacing w:after="200" w:line="276" w:lineRule="auto"/>
        <w:contextualSpacing/>
        <w:rPr>
          <w:position w:val="3"/>
        </w:rPr>
      </w:pPr>
      <w:r w:rsidRPr="00CE00AE">
        <w:rPr>
          <w:i/>
          <w:sz w:val="20"/>
        </w:rPr>
        <w:t>N/A</w:t>
      </w:r>
      <w:r>
        <w:rPr>
          <w:i/>
          <w:sz w:val="20"/>
        </w:rPr>
        <w:t>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3202899"/>
      <w:r>
        <w:lastRenderedPageBreak/>
        <w:t>MENSAGENS</w:t>
      </w:r>
      <w:bookmarkEnd w:id="14"/>
      <w:bookmarkEnd w:id="15"/>
      <w:bookmarkEnd w:id="16"/>
    </w:p>
    <w:p w14:paraId="5C1FB70B" w14:textId="09C8DD67" w:rsidR="008D1793" w:rsidRPr="00CE00AE" w:rsidRDefault="00477772" w:rsidP="008D1793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CE00AE">
        <w:rPr>
          <w:i/>
          <w:sz w:val="20"/>
        </w:rPr>
        <w:t>N/A</w:t>
      </w: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7" w:name="_Toc43202900"/>
      <w:r>
        <w:t>INFORMAÇÕES COMPLEMENTARES</w:t>
      </w:r>
      <w:bookmarkEnd w:id="17"/>
    </w:p>
    <w:p w14:paraId="4D857A2B" w14:textId="7F862EB0" w:rsidR="006C118F" w:rsidRDefault="00477772" w:rsidP="00354AB5">
      <w:pPr>
        <w:pStyle w:val="Dica"/>
        <w:rPr>
          <w:color w:val="auto"/>
          <w:sz w:val="20"/>
          <w:szCs w:val="20"/>
        </w:rPr>
      </w:pPr>
      <w:r w:rsidRPr="00477772">
        <w:rPr>
          <w:color w:val="auto"/>
          <w:sz w:val="20"/>
          <w:szCs w:val="20"/>
        </w:rPr>
        <w:t>Eleitoral_HST065_Admitir</w:t>
      </w:r>
      <w:r>
        <w:rPr>
          <w:color w:val="auto"/>
          <w:sz w:val="20"/>
          <w:szCs w:val="20"/>
        </w:rPr>
        <w:t>.</w:t>
      </w:r>
    </w:p>
    <w:p w14:paraId="59BA16BD" w14:textId="2EFBE93F" w:rsidR="00477772" w:rsidRPr="006C118F" w:rsidRDefault="00477772" w:rsidP="00354AB5">
      <w:pPr>
        <w:pStyle w:val="Dica"/>
        <w:rPr>
          <w:color w:val="auto"/>
          <w:sz w:val="20"/>
          <w:szCs w:val="20"/>
        </w:rPr>
      </w:pPr>
      <w:r w:rsidRPr="00477772">
        <w:rPr>
          <w:color w:val="auto"/>
          <w:sz w:val="20"/>
          <w:szCs w:val="20"/>
        </w:rPr>
        <w:t>Eleitoral_HST065.1_Admitir</w:t>
      </w:r>
      <w:r>
        <w:rPr>
          <w:color w:val="auto"/>
          <w:sz w:val="20"/>
          <w:szCs w:val="20"/>
        </w:rPr>
        <w:t>.</w:t>
      </w:r>
    </w:p>
    <w:sectPr w:rsidR="00477772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C8ACE" w14:textId="77777777" w:rsidR="009E0D29" w:rsidRDefault="009E0D29">
      <w:r>
        <w:separator/>
      </w:r>
    </w:p>
    <w:p w14:paraId="2105D7D4" w14:textId="77777777" w:rsidR="009E0D29" w:rsidRDefault="009E0D29"/>
  </w:endnote>
  <w:endnote w:type="continuationSeparator" w:id="0">
    <w:p w14:paraId="3F7E3FDC" w14:textId="77777777" w:rsidR="009E0D29" w:rsidRDefault="009E0D29">
      <w:r>
        <w:continuationSeparator/>
      </w:r>
    </w:p>
    <w:p w14:paraId="6964C159" w14:textId="77777777" w:rsidR="009E0D29" w:rsidRDefault="009E0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A0BDB" w:rsidRDefault="003A0BD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A0BDB" w:rsidRPr="003D59E6" w14:paraId="2B97DD6D" w14:textId="77777777">
      <w:tc>
        <w:tcPr>
          <w:tcW w:w="4605" w:type="dxa"/>
          <w:vAlign w:val="center"/>
        </w:tcPr>
        <w:p w14:paraId="0297AE86" w14:textId="77777777" w:rsidR="003A0BDB" w:rsidRPr="003D59E6" w:rsidRDefault="003A0BD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A0BDB" w:rsidRPr="0017543C" w:rsidRDefault="003A0BD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B2932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A0BDB" w:rsidRPr="0057652B" w:rsidRDefault="003A0B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E17F0" w14:textId="77777777" w:rsidR="009E0D29" w:rsidRDefault="009E0D29">
      <w:r>
        <w:separator/>
      </w:r>
    </w:p>
    <w:p w14:paraId="47191626" w14:textId="77777777" w:rsidR="009E0D29" w:rsidRDefault="009E0D29"/>
  </w:footnote>
  <w:footnote w:type="continuationSeparator" w:id="0">
    <w:p w14:paraId="7201814B" w14:textId="77777777" w:rsidR="009E0D29" w:rsidRDefault="009E0D29">
      <w:r>
        <w:continuationSeparator/>
      </w:r>
    </w:p>
    <w:p w14:paraId="3ECA1488" w14:textId="77777777" w:rsidR="009E0D29" w:rsidRDefault="009E0D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A0BD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A0BDB" w:rsidRPr="0017543C" w:rsidRDefault="003A0BD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0.3pt" o:ole="">
                <v:imagedata r:id="rId1" o:title=""/>
              </v:shape>
              <o:OLEObject Type="Embed" ProgID="PBrush" ShapeID="_x0000_i1025" DrawAspect="Content" ObjectID="_165381564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739600440"/>
          <w:placeholder>
            <w:docPart w:val="116E83540AE946CC89FAD3C73C8B3A2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E00FF9B" w:rsidR="003A0BDB" w:rsidRPr="00C6532E" w:rsidRDefault="00643D17" w:rsidP="003F1DD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HST065.1.1 - Admitir Denúncia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3A0BDB" w:rsidRPr="004A2AAB" w:rsidRDefault="003A0B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A0BDB" w:rsidRPr="004A2AAB" w:rsidRDefault="003A0B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A0BDB" w:rsidRDefault="003A0BD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A0BDB" w:rsidRDefault="003A0BD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A0BDB" w:rsidRDefault="003A0B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60AF"/>
    <w:rsid w:val="00016339"/>
    <w:rsid w:val="00016C1D"/>
    <w:rsid w:val="00016C76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625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612"/>
    <w:rsid w:val="000C795C"/>
    <w:rsid w:val="000D28C2"/>
    <w:rsid w:val="000D5755"/>
    <w:rsid w:val="000D5B1B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00C4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40FC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32FC"/>
    <w:rsid w:val="001F38E6"/>
    <w:rsid w:val="001F6C31"/>
    <w:rsid w:val="002028D7"/>
    <w:rsid w:val="00204C23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3D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6E96"/>
    <w:rsid w:val="00277737"/>
    <w:rsid w:val="002824D5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696F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BDB"/>
    <w:rsid w:val="003A0FE0"/>
    <w:rsid w:val="003A1B7A"/>
    <w:rsid w:val="003A261E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B77FA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5BC"/>
    <w:rsid w:val="004436FA"/>
    <w:rsid w:val="004446C5"/>
    <w:rsid w:val="00444709"/>
    <w:rsid w:val="00445958"/>
    <w:rsid w:val="00452F7E"/>
    <w:rsid w:val="00453895"/>
    <w:rsid w:val="004629EA"/>
    <w:rsid w:val="00462B29"/>
    <w:rsid w:val="00464ACC"/>
    <w:rsid w:val="00465842"/>
    <w:rsid w:val="004670C6"/>
    <w:rsid w:val="00470965"/>
    <w:rsid w:val="00471F93"/>
    <w:rsid w:val="00472A62"/>
    <w:rsid w:val="00474BAB"/>
    <w:rsid w:val="004764B9"/>
    <w:rsid w:val="00476E07"/>
    <w:rsid w:val="00477772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05BD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46C7"/>
    <w:rsid w:val="00586BE7"/>
    <w:rsid w:val="00587974"/>
    <w:rsid w:val="0059179B"/>
    <w:rsid w:val="00593FA1"/>
    <w:rsid w:val="005944B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E6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2604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D17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0A10"/>
    <w:rsid w:val="00681976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87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36"/>
    <w:rsid w:val="0071116C"/>
    <w:rsid w:val="00711792"/>
    <w:rsid w:val="00712B6B"/>
    <w:rsid w:val="00712CFB"/>
    <w:rsid w:val="00715BED"/>
    <w:rsid w:val="00716230"/>
    <w:rsid w:val="00717DA4"/>
    <w:rsid w:val="007262FA"/>
    <w:rsid w:val="00727873"/>
    <w:rsid w:val="00731409"/>
    <w:rsid w:val="00735A2C"/>
    <w:rsid w:val="00737885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50"/>
    <w:rsid w:val="00765C61"/>
    <w:rsid w:val="00771810"/>
    <w:rsid w:val="0077241E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A779E"/>
    <w:rsid w:val="007B3470"/>
    <w:rsid w:val="007B3B3D"/>
    <w:rsid w:val="007B5796"/>
    <w:rsid w:val="007B6867"/>
    <w:rsid w:val="007B7FF9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60A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32B04"/>
    <w:rsid w:val="00837200"/>
    <w:rsid w:val="008402A6"/>
    <w:rsid w:val="00840460"/>
    <w:rsid w:val="0084158C"/>
    <w:rsid w:val="008458DA"/>
    <w:rsid w:val="00845AD5"/>
    <w:rsid w:val="008464E7"/>
    <w:rsid w:val="008469B0"/>
    <w:rsid w:val="00846AC4"/>
    <w:rsid w:val="00847353"/>
    <w:rsid w:val="00850FF7"/>
    <w:rsid w:val="00851855"/>
    <w:rsid w:val="00852A0C"/>
    <w:rsid w:val="008545DB"/>
    <w:rsid w:val="0085523F"/>
    <w:rsid w:val="008561B4"/>
    <w:rsid w:val="00856F79"/>
    <w:rsid w:val="00861107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1FA7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A07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0948"/>
    <w:rsid w:val="00961D2E"/>
    <w:rsid w:val="00963437"/>
    <w:rsid w:val="00964E33"/>
    <w:rsid w:val="00964EA1"/>
    <w:rsid w:val="00965F6F"/>
    <w:rsid w:val="0097225C"/>
    <w:rsid w:val="00972D5A"/>
    <w:rsid w:val="009809EA"/>
    <w:rsid w:val="00980FB5"/>
    <w:rsid w:val="00981360"/>
    <w:rsid w:val="00982ECD"/>
    <w:rsid w:val="009919E0"/>
    <w:rsid w:val="00992005"/>
    <w:rsid w:val="00993F7F"/>
    <w:rsid w:val="0099498B"/>
    <w:rsid w:val="00995DB3"/>
    <w:rsid w:val="0099629A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0D29"/>
    <w:rsid w:val="009E36FC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530"/>
    <w:rsid w:val="00A12737"/>
    <w:rsid w:val="00A13AD0"/>
    <w:rsid w:val="00A13B01"/>
    <w:rsid w:val="00A15B1C"/>
    <w:rsid w:val="00A16641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37610"/>
    <w:rsid w:val="00A42430"/>
    <w:rsid w:val="00A4247F"/>
    <w:rsid w:val="00A435CD"/>
    <w:rsid w:val="00A455EC"/>
    <w:rsid w:val="00A500D4"/>
    <w:rsid w:val="00A5243B"/>
    <w:rsid w:val="00A532C7"/>
    <w:rsid w:val="00A56597"/>
    <w:rsid w:val="00A56F96"/>
    <w:rsid w:val="00A60CB1"/>
    <w:rsid w:val="00A63956"/>
    <w:rsid w:val="00A6470A"/>
    <w:rsid w:val="00A65B58"/>
    <w:rsid w:val="00A66BD6"/>
    <w:rsid w:val="00A70350"/>
    <w:rsid w:val="00A723B2"/>
    <w:rsid w:val="00A733F4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4D87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5414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1689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0A0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A88"/>
    <w:rsid w:val="00BD2BA8"/>
    <w:rsid w:val="00BD3F03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324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69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08EE"/>
    <w:rsid w:val="00CD2A1B"/>
    <w:rsid w:val="00CD45DB"/>
    <w:rsid w:val="00CD5D96"/>
    <w:rsid w:val="00CE00AE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065F"/>
    <w:rsid w:val="00CF1562"/>
    <w:rsid w:val="00CF2771"/>
    <w:rsid w:val="00CF2CB0"/>
    <w:rsid w:val="00CF3096"/>
    <w:rsid w:val="00CF3C4D"/>
    <w:rsid w:val="00CF5475"/>
    <w:rsid w:val="00CF6C62"/>
    <w:rsid w:val="00D001A7"/>
    <w:rsid w:val="00D02750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3D4E"/>
    <w:rsid w:val="00D245A1"/>
    <w:rsid w:val="00D2581E"/>
    <w:rsid w:val="00D3067D"/>
    <w:rsid w:val="00D32351"/>
    <w:rsid w:val="00D33257"/>
    <w:rsid w:val="00D34193"/>
    <w:rsid w:val="00D361AC"/>
    <w:rsid w:val="00D367F2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2C36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42AD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D14"/>
    <w:rsid w:val="00EA5EB0"/>
    <w:rsid w:val="00EB028A"/>
    <w:rsid w:val="00EB17A1"/>
    <w:rsid w:val="00EB18CB"/>
    <w:rsid w:val="00EB20B3"/>
    <w:rsid w:val="00EB2932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2404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5BA3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074C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97F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3069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F611DB907E4E7280132709708F44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45275-92A3-4961-8AED-959AEB5A73F6}"/>
      </w:docPartPr>
      <w:docPartBody>
        <w:p w:rsidR="005262D1" w:rsidRDefault="00DF2447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CE5ED5DE39064C0B9FDFC4645FF7C6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6DF23-0BD6-4BF5-92A0-24B3E251ED93}"/>
      </w:docPartPr>
      <w:docPartBody>
        <w:p w:rsidR="005262D1" w:rsidRDefault="00DF2447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116E83540AE946CC89FAD3C73C8B3A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A0AB7D-0244-4F41-A705-9DC576C009A5}"/>
      </w:docPartPr>
      <w:docPartBody>
        <w:p w:rsidR="003D6A44" w:rsidRDefault="005262D1">
          <w:r w:rsidRPr="005C6CF5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47"/>
    <w:rsid w:val="000125C9"/>
    <w:rsid w:val="003D6A44"/>
    <w:rsid w:val="005262D1"/>
    <w:rsid w:val="00597A0B"/>
    <w:rsid w:val="00BA4564"/>
    <w:rsid w:val="00C4223C"/>
    <w:rsid w:val="00C779F0"/>
    <w:rsid w:val="00DB5EE2"/>
    <w:rsid w:val="00D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6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FCA7E-84B4-4529-A1C7-833429AB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15385</TotalTime>
  <Pages>6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2896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HST065.1.1 - Admitir Denúncia</dc:subject>
  <dc:creator>adriel.moro</dc:creator>
  <cp:keywords/>
  <dc:description/>
  <cp:lastModifiedBy>Administrador</cp:lastModifiedBy>
  <cp:revision>574</cp:revision>
  <cp:lastPrinted>2006-08-08T20:14:00Z</cp:lastPrinted>
  <dcterms:created xsi:type="dcterms:W3CDTF">2019-10-17T13:46:00Z</dcterms:created>
  <dcterms:modified xsi:type="dcterms:W3CDTF">2020-06-16T15:28:00Z</dcterms:modified>
</cp:coreProperties>
</file>