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A994C60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0045EF">
        <w:rPr>
          <w:sz w:val="52"/>
          <w:szCs w:val="52"/>
        </w:rPr>
        <w:t>72</w:t>
      </w:r>
      <w:r w:rsidR="00D3721A">
        <w:rPr>
          <w:sz w:val="52"/>
          <w:szCs w:val="52"/>
        </w:rPr>
        <w:t>.2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BE0CCB">
        <w:rPr>
          <w:sz w:val="52"/>
          <w:szCs w:val="52"/>
        </w:rPr>
        <w:t>Aba</w:t>
      </w:r>
      <w:r w:rsidR="00F13106">
        <w:rPr>
          <w:sz w:val="52"/>
          <w:szCs w:val="52"/>
        </w:rPr>
        <w:t xml:space="preserve"> Análise de</w:t>
      </w:r>
      <w:r w:rsidR="00BE0CCB">
        <w:rPr>
          <w:sz w:val="52"/>
          <w:szCs w:val="52"/>
        </w:rPr>
        <w:t xml:space="preserve"> Admissibilidade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3E95A7F1" w:rsidR="00A735A5" w:rsidRPr="00BA5059" w:rsidRDefault="00D3721A" w:rsidP="003F1DD3">
            <w:pPr>
              <w:jc w:val="center"/>
            </w:pPr>
            <w:r>
              <w:t>16/07</w:t>
            </w:r>
            <w:r w:rsidR="00373566">
              <w:t>/2020</w:t>
            </w:r>
          </w:p>
        </w:tc>
        <w:tc>
          <w:tcPr>
            <w:tcW w:w="2405" w:type="dxa"/>
            <w:vAlign w:val="center"/>
          </w:tcPr>
          <w:p w14:paraId="7DBE843B" w14:textId="6FEBB4EC" w:rsidR="00A735A5" w:rsidRPr="00BA5059" w:rsidRDefault="00D3721A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692FEED2" w14:textId="77777777" w:rsidR="00D612DA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5871964" w:history="1">
        <w:r w:rsidR="00D612DA" w:rsidRPr="00E92076">
          <w:rPr>
            <w:rStyle w:val="Hyperlink"/>
            <w:noProof/>
          </w:rPr>
          <w:t>HST-068.2 – Aba Análise de Admissibilidade</w:t>
        </w:r>
        <w:r w:rsidR="00D612DA">
          <w:rPr>
            <w:noProof/>
            <w:webHidden/>
          </w:rPr>
          <w:tab/>
        </w:r>
        <w:r w:rsidR="00D612DA">
          <w:rPr>
            <w:noProof/>
            <w:webHidden/>
          </w:rPr>
          <w:fldChar w:fldCharType="begin"/>
        </w:r>
        <w:r w:rsidR="00D612DA">
          <w:rPr>
            <w:noProof/>
            <w:webHidden/>
          </w:rPr>
          <w:instrText xml:space="preserve"> PAGEREF _Toc45871964 \h </w:instrText>
        </w:r>
        <w:r w:rsidR="00D612DA">
          <w:rPr>
            <w:noProof/>
            <w:webHidden/>
          </w:rPr>
        </w:r>
        <w:r w:rsidR="00D612DA">
          <w:rPr>
            <w:noProof/>
            <w:webHidden/>
          </w:rPr>
          <w:fldChar w:fldCharType="separate"/>
        </w:r>
        <w:r w:rsidR="00D612DA">
          <w:rPr>
            <w:noProof/>
            <w:webHidden/>
          </w:rPr>
          <w:t>4</w:t>
        </w:r>
        <w:r w:rsidR="00D612DA">
          <w:rPr>
            <w:noProof/>
            <w:webHidden/>
          </w:rPr>
          <w:fldChar w:fldCharType="end"/>
        </w:r>
      </w:hyperlink>
    </w:p>
    <w:p w14:paraId="6EE9CB59" w14:textId="77777777" w:rsidR="00D612DA" w:rsidRDefault="00C6731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71965" w:history="1">
        <w:r w:rsidR="00D612DA" w:rsidRPr="00E92076">
          <w:rPr>
            <w:rStyle w:val="Hyperlink"/>
            <w:noProof/>
          </w:rPr>
          <w:t>COMO PO</w:t>
        </w:r>
        <w:r w:rsidR="00D612DA">
          <w:rPr>
            <w:noProof/>
            <w:webHidden/>
          </w:rPr>
          <w:tab/>
        </w:r>
        <w:r w:rsidR="00D612DA">
          <w:rPr>
            <w:noProof/>
            <w:webHidden/>
          </w:rPr>
          <w:fldChar w:fldCharType="begin"/>
        </w:r>
        <w:r w:rsidR="00D612DA">
          <w:rPr>
            <w:noProof/>
            <w:webHidden/>
          </w:rPr>
          <w:instrText xml:space="preserve"> PAGEREF _Toc45871965 \h </w:instrText>
        </w:r>
        <w:r w:rsidR="00D612DA">
          <w:rPr>
            <w:noProof/>
            <w:webHidden/>
          </w:rPr>
        </w:r>
        <w:r w:rsidR="00D612DA">
          <w:rPr>
            <w:noProof/>
            <w:webHidden/>
          </w:rPr>
          <w:fldChar w:fldCharType="separate"/>
        </w:r>
        <w:r w:rsidR="00D612DA">
          <w:rPr>
            <w:noProof/>
            <w:webHidden/>
          </w:rPr>
          <w:t>4</w:t>
        </w:r>
        <w:r w:rsidR="00D612DA">
          <w:rPr>
            <w:noProof/>
            <w:webHidden/>
          </w:rPr>
          <w:fldChar w:fldCharType="end"/>
        </w:r>
      </w:hyperlink>
    </w:p>
    <w:p w14:paraId="1A2B061A" w14:textId="77777777" w:rsidR="00D612DA" w:rsidRDefault="00C6731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71966" w:history="1">
        <w:r w:rsidR="00D612DA" w:rsidRPr="00E92076">
          <w:rPr>
            <w:rStyle w:val="Hyperlink"/>
            <w:noProof/>
          </w:rPr>
          <w:t>QUERO visualizar o histórico de inadmissão de uma denúncia julgada provida</w:t>
        </w:r>
        <w:r w:rsidR="00D612DA">
          <w:rPr>
            <w:noProof/>
            <w:webHidden/>
          </w:rPr>
          <w:tab/>
        </w:r>
        <w:r w:rsidR="00D612DA">
          <w:rPr>
            <w:noProof/>
            <w:webHidden/>
          </w:rPr>
          <w:fldChar w:fldCharType="begin"/>
        </w:r>
        <w:r w:rsidR="00D612DA">
          <w:rPr>
            <w:noProof/>
            <w:webHidden/>
          </w:rPr>
          <w:instrText xml:space="preserve"> PAGEREF _Toc45871966 \h </w:instrText>
        </w:r>
        <w:r w:rsidR="00D612DA">
          <w:rPr>
            <w:noProof/>
            <w:webHidden/>
          </w:rPr>
        </w:r>
        <w:r w:rsidR="00D612DA">
          <w:rPr>
            <w:noProof/>
            <w:webHidden/>
          </w:rPr>
          <w:fldChar w:fldCharType="separate"/>
        </w:r>
        <w:r w:rsidR="00D612DA">
          <w:rPr>
            <w:noProof/>
            <w:webHidden/>
          </w:rPr>
          <w:t>4</w:t>
        </w:r>
        <w:r w:rsidR="00D612DA">
          <w:rPr>
            <w:noProof/>
            <w:webHidden/>
          </w:rPr>
          <w:fldChar w:fldCharType="end"/>
        </w:r>
      </w:hyperlink>
    </w:p>
    <w:p w14:paraId="7F95D527" w14:textId="77777777" w:rsidR="00D612DA" w:rsidRDefault="00C6731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71967" w:history="1">
        <w:r w:rsidR="00D612DA" w:rsidRPr="00E92076">
          <w:rPr>
            <w:rStyle w:val="Hyperlink"/>
            <w:noProof/>
          </w:rPr>
          <w:t>PARA entender claramente o fluxo de inadmissão da denúncia</w:t>
        </w:r>
        <w:r w:rsidR="00D612DA">
          <w:rPr>
            <w:noProof/>
            <w:webHidden/>
          </w:rPr>
          <w:tab/>
        </w:r>
        <w:r w:rsidR="00D612DA">
          <w:rPr>
            <w:noProof/>
            <w:webHidden/>
          </w:rPr>
          <w:fldChar w:fldCharType="begin"/>
        </w:r>
        <w:r w:rsidR="00D612DA">
          <w:rPr>
            <w:noProof/>
            <w:webHidden/>
          </w:rPr>
          <w:instrText xml:space="preserve"> PAGEREF _Toc45871967 \h </w:instrText>
        </w:r>
        <w:r w:rsidR="00D612DA">
          <w:rPr>
            <w:noProof/>
            <w:webHidden/>
          </w:rPr>
        </w:r>
        <w:r w:rsidR="00D612DA">
          <w:rPr>
            <w:noProof/>
            <w:webHidden/>
          </w:rPr>
          <w:fldChar w:fldCharType="separate"/>
        </w:r>
        <w:r w:rsidR="00D612DA">
          <w:rPr>
            <w:noProof/>
            <w:webHidden/>
          </w:rPr>
          <w:t>4</w:t>
        </w:r>
        <w:r w:rsidR="00D612DA">
          <w:rPr>
            <w:noProof/>
            <w:webHidden/>
          </w:rPr>
          <w:fldChar w:fldCharType="end"/>
        </w:r>
      </w:hyperlink>
    </w:p>
    <w:p w14:paraId="321F44D6" w14:textId="77777777" w:rsidR="00D612DA" w:rsidRDefault="00C6731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71968" w:history="1">
        <w:r w:rsidR="00D612DA" w:rsidRPr="00E92076">
          <w:rPr>
            <w:rStyle w:val="Hyperlink"/>
            <w:noProof/>
          </w:rPr>
          <w:t>PROTÓTIPO</w:t>
        </w:r>
        <w:r w:rsidR="00D612DA">
          <w:rPr>
            <w:noProof/>
            <w:webHidden/>
          </w:rPr>
          <w:tab/>
        </w:r>
        <w:r w:rsidR="00D612DA">
          <w:rPr>
            <w:noProof/>
            <w:webHidden/>
          </w:rPr>
          <w:fldChar w:fldCharType="begin"/>
        </w:r>
        <w:r w:rsidR="00D612DA">
          <w:rPr>
            <w:noProof/>
            <w:webHidden/>
          </w:rPr>
          <w:instrText xml:space="preserve"> PAGEREF _Toc45871968 \h </w:instrText>
        </w:r>
        <w:r w:rsidR="00D612DA">
          <w:rPr>
            <w:noProof/>
            <w:webHidden/>
          </w:rPr>
        </w:r>
        <w:r w:rsidR="00D612DA">
          <w:rPr>
            <w:noProof/>
            <w:webHidden/>
          </w:rPr>
          <w:fldChar w:fldCharType="separate"/>
        </w:r>
        <w:r w:rsidR="00D612DA">
          <w:rPr>
            <w:noProof/>
            <w:webHidden/>
          </w:rPr>
          <w:t>4</w:t>
        </w:r>
        <w:r w:rsidR="00D612DA">
          <w:rPr>
            <w:noProof/>
            <w:webHidden/>
          </w:rPr>
          <w:fldChar w:fldCharType="end"/>
        </w:r>
      </w:hyperlink>
    </w:p>
    <w:p w14:paraId="74A08F65" w14:textId="77777777" w:rsidR="00D612DA" w:rsidRDefault="00C6731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71969" w:history="1">
        <w:r w:rsidR="00D612DA" w:rsidRPr="00E92076">
          <w:rPr>
            <w:rStyle w:val="Hyperlink"/>
            <w:noProof/>
          </w:rPr>
          <w:t>CRITÉRIOS DE ACEITE</w:t>
        </w:r>
        <w:r w:rsidR="00D612DA">
          <w:rPr>
            <w:noProof/>
            <w:webHidden/>
          </w:rPr>
          <w:tab/>
        </w:r>
        <w:r w:rsidR="00D612DA">
          <w:rPr>
            <w:noProof/>
            <w:webHidden/>
          </w:rPr>
          <w:fldChar w:fldCharType="begin"/>
        </w:r>
        <w:r w:rsidR="00D612DA">
          <w:rPr>
            <w:noProof/>
            <w:webHidden/>
          </w:rPr>
          <w:instrText xml:space="preserve"> PAGEREF _Toc45871969 \h </w:instrText>
        </w:r>
        <w:r w:rsidR="00D612DA">
          <w:rPr>
            <w:noProof/>
            <w:webHidden/>
          </w:rPr>
        </w:r>
        <w:r w:rsidR="00D612DA">
          <w:rPr>
            <w:noProof/>
            <w:webHidden/>
          </w:rPr>
          <w:fldChar w:fldCharType="separate"/>
        </w:r>
        <w:r w:rsidR="00D612DA">
          <w:rPr>
            <w:noProof/>
            <w:webHidden/>
          </w:rPr>
          <w:t>6</w:t>
        </w:r>
        <w:r w:rsidR="00D612DA">
          <w:rPr>
            <w:noProof/>
            <w:webHidden/>
          </w:rPr>
          <w:fldChar w:fldCharType="end"/>
        </w:r>
      </w:hyperlink>
    </w:p>
    <w:p w14:paraId="4EAA04BC" w14:textId="77777777" w:rsidR="00D612DA" w:rsidRDefault="00C6731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71970" w:history="1">
        <w:r w:rsidR="00D612DA" w:rsidRPr="00E92076">
          <w:rPr>
            <w:rStyle w:val="Hyperlink"/>
            <w:noProof/>
          </w:rPr>
          <w:t>INFORMAÇÕES COMPLEMENTARES</w:t>
        </w:r>
        <w:r w:rsidR="00D612DA">
          <w:rPr>
            <w:noProof/>
            <w:webHidden/>
          </w:rPr>
          <w:tab/>
        </w:r>
        <w:r w:rsidR="00D612DA">
          <w:rPr>
            <w:noProof/>
            <w:webHidden/>
          </w:rPr>
          <w:fldChar w:fldCharType="begin"/>
        </w:r>
        <w:r w:rsidR="00D612DA">
          <w:rPr>
            <w:noProof/>
            <w:webHidden/>
          </w:rPr>
          <w:instrText xml:space="preserve"> PAGEREF _Toc45871970 \h </w:instrText>
        </w:r>
        <w:r w:rsidR="00D612DA">
          <w:rPr>
            <w:noProof/>
            <w:webHidden/>
          </w:rPr>
        </w:r>
        <w:r w:rsidR="00D612DA">
          <w:rPr>
            <w:noProof/>
            <w:webHidden/>
          </w:rPr>
          <w:fldChar w:fldCharType="separate"/>
        </w:r>
        <w:r w:rsidR="00D612DA">
          <w:rPr>
            <w:noProof/>
            <w:webHidden/>
          </w:rPr>
          <w:t>6</w:t>
        </w:r>
        <w:r w:rsidR="00D612DA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674CB1CB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45871964"/>
      <w:r w:rsidR="008838E8">
        <w:lastRenderedPageBreak/>
        <w:t>HST-0</w:t>
      </w:r>
      <w:r w:rsidR="000045EF">
        <w:t>72</w:t>
      </w:r>
      <w:r w:rsidR="00C8213D">
        <w:t>.2</w:t>
      </w:r>
      <w:r w:rsidR="00D175C7">
        <w:t xml:space="preserve"> –</w:t>
      </w:r>
      <w:r w:rsidR="008838E8">
        <w:t xml:space="preserve"> </w:t>
      </w:r>
      <w:r w:rsidR="00BE0CCB">
        <w:t xml:space="preserve">Aba </w:t>
      </w:r>
      <w:r w:rsidR="00F13106">
        <w:t xml:space="preserve">Análise de </w:t>
      </w:r>
      <w:r w:rsidR="00BE0CCB">
        <w:t>Admissibilidade</w:t>
      </w:r>
      <w:bookmarkEnd w:id="4"/>
    </w:p>
    <w:p w14:paraId="37D34CD1" w14:textId="0E5BCD98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45871965"/>
      <w:r w:rsidRPr="000628DE">
        <w:t>COMO</w:t>
      </w:r>
      <w:r w:rsidR="00C64B05" w:rsidRPr="000628DE">
        <w:t xml:space="preserve"> </w:t>
      </w:r>
      <w:r w:rsidR="00C8213D">
        <w:rPr>
          <w:b w:val="0"/>
        </w:rPr>
        <w:t>PO</w:t>
      </w:r>
      <w:bookmarkEnd w:id="5"/>
    </w:p>
    <w:p w14:paraId="4036BB8D" w14:textId="7EC926E2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45871966"/>
      <w:r w:rsidRPr="000628DE">
        <w:t>QUERO</w:t>
      </w:r>
      <w:r w:rsidR="005A4527" w:rsidRPr="000628DE">
        <w:t xml:space="preserve"> </w:t>
      </w:r>
      <w:r w:rsidR="00C8213D">
        <w:rPr>
          <w:b w:val="0"/>
        </w:rPr>
        <w:t>visualizar o histórico de inadmissão de uma denúncia julgada provida</w:t>
      </w:r>
      <w:bookmarkEnd w:id="6"/>
    </w:p>
    <w:p w14:paraId="38E7497A" w14:textId="5084CA8F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5871967"/>
      <w:r w:rsidRPr="000628DE">
        <w:t>PARA</w:t>
      </w:r>
      <w:r w:rsidR="005A4527" w:rsidRPr="000628DE">
        <w:t xml:space="preserve"> </w:t>
      </w:r>
      <w:r w:rsidR="00C8213D">
        <w:rPr>
          <w:b w:val="0"/>
        </w:rPr>
        <w:t>entender claramente o fluxo de inadmissão da denúncia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45871968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799948A3" w:rsidR="002E2F62" w:rsidRDefault="00BE0CCB" w:rsidP="002E2F62">
      <w:pPr>
        <w:pStyle w:val="EstiloPrototipo3"/>
        <w:numPr>
          <w:ilvl w:val="0"/>
          <w:numId w:val="3"/>
        </w:numPr>
      </w:pPr>
      <w:bookmarkStart w:id="10" w:name="_Ref26368229"/>
      <w:r>
        <w:t xml:space="preserve">Aba </w:t>
      </w:r>
      <w:r w:rsidR="007F5E5B">
        <w:t xml:space="preserve">Análise de </w:t>
      </w:r>
      <w:r>
        <w:t xml:space="preserve">Admissibilidade – </w:t>
      </w:r>
      <w:r w:rsidR="007F5E5B">
        <w:t>Denúncia admitida</w:t>
      </w:r>
      <w:r w:rsidR="009B5756">
        <w:t>:</w:t>
      </w:r>
      <w:bookmarkEnd w:id="10"/>
    </w:p>
    <w:p w14:paraId="31202B79" w14:textId="1652BAD6" w:rsidR="00A66BD6" w:rsidRDefault="000045EF" w:rsidP="00C8213D">
      <w:pPr>
        <w:pStyle w:val="EstiloPrototipo3"/>
        <w:jc w:val="center"/>
      </w:pPr>
      <w:r>
        <w:rPr>
          <w:noProof/>
        </w:rPr>
        <w:drawing>
          <wp:inline distT="0" distB="0" distL="0" distR="0" wp14:anchorId="7ED66ED1" wp14:editId="56923F6F">
            <wp:extent cx="4127712" cy="4546834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CFE7" w14:textId="77777777" w:rsidR="00C8213D" w:rsidRDefault="00C8213D" w:rsidP="00C8213D">
      <w:pPr>
        <w:pStyle w:val="EstiloPrototipo3"/>
      </w:pPr>
    </w:p>
    <w:p w14:paraId="36A49EC5" w14:textId="40A5833A" w:rsidR="00C8213D" w:rsidRDefault="00C8213D" w:rsidP="00C8213D">
      <w:pPr>
        <w:pStyle w:val="EstiloPrototipo3"/>
        <w:numPr>
          <w:ilvl w:val="0"/>
          <w:numId w:val="3"/>
        </w:numPr>
      </w:pPr>
      <w:bookmarkStart w:id="11" w:name="_Ref45871922"/>
      <w:r>
        <w:t>Aba Análise de Admissibilidade – Denúncia inadmitida:</w:t>
      </w:r>
      <w:bookmarkEnd w:id="11"/>
    </w:p>
    <w:p w14:paraId="7BC27B21" w14:textId="4B087794" w:rsidR="00274559" w:rsidRDefault="000045EF" w:rsidP="00C8213D">
      <w:pPr>
        <w:pStyle w:val="EstiloPrototipo3"/>
        <w:ind w:left="360"/>
        <w:jc w:val="center"/>
      </w:pPr>
      <w:r>
        <w:rPr>
          <w:noProof/>
        </w:rPr>
        <w:lastRenderedPageBreak/>
        <w:drawing>
          <wp:inline distT="0" distB="0" distL="0" distR="0" wp14:anchorId="1EE054BD" wp14:editId="1C4A611E">
            <wp:extent cx="4095961" cy="470559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F3E1" w14:textId="2B8497F7" w:rsidR="00353CEF" w:rsidRDefault="00353CE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187"/>
        <w:gridCol w:w="1928"/>
        <w:gridCol w:w="802"/>
        <w:gridCol w:w="4148"/>
      </w:tblGrid>
      <w:tr w:rsidR="00507A39" w:rsidRPr="00FD775E" w14:paraId="370398B3" w14:textId="77777777" w:rsidTr="00507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A7350A" w:rsidRPr="000126F0" w14:paraId="63E15C0A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C8213D" w:rsidRPr="000126F0" w14:paraId="35C6B2A1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34CC5754" w14:textId="0994D67C" w:rsidR="00C8213D" w:rsidRDefault="00C8213D" w:rsidP="00C8213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Admissão</w:t>
            </w:r>
          </w:p>
        </w:tc>
        <w:tc>
          <w:tcPr>
            <w:tcW w:w="1928" w:type="dxa"/>
          </w:tcPr>
          <w:p w14:paraId="1E3F1386" w14:textId="2DF50CAB" w:rsidR="00C8213D" w:rsidRDefault="00C8213D" w:rsidP="00C8213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dados de admissão da denúncia</w:t>
            </w:r>
          </w:p>
        </w:tc>
        <w:tc>
          <w:tcPr>
            <w:tcW w:w="802" w:type="dxa"/>
          </w:tcPr>
          <w:p w14:paraId="74DCC5A2" w14:textId="2CF3C9C0" w:rsidR="00C8213D" w:rsidRDefault="00C8213D" w:rsidP="00C8213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148" w:type="dxa"/>
          </w:tcPr>
          <w:p w14:paraId="5496BC68" w14:textId="1F8F851F" w:rsidR="00C8213D" w:rsidRDefault="00C8213D" w:rsidP="00C8213D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exibe </w:t>
            </w:r>
            <w:r>
              <w:rPr>
                <w:b/>
                <w:bCs/>
                <w:color w:val="FF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_Ref26368229 \r \h </w:instrText>
            </w:r>
            <w:r>
              <w:rPr>
                <w:b/>
                <w:bCs/>
                <w:color w:val="FF0000"/>
                <w:sz w:val="18"/>
                <w:szCs w:val="18"/>
              </w:rPr>
            </w:r>
            <w:r>
              <w:rPr>
                <w:b/>
                <w:bCs/>
                <w:color w:val="FF0000"/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P01</w:t>
            </w:r>
            <w:r>
              <w:rPr>
                <w:b/>
                <w:bCs/>
                <w:color w:val="FF0000"/>
                <w:sz w:val="18"/>
                <w:szCs w:val="18"/>
              </w:rPr>
              <w:fldChar w:fldCharType="end"/>
            </w:r>
            <w:r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</w:tr>
      <w:tr w:rsidR="000E15A1" w:rsidRPr="000126F0" w14:paraId="1CF3D88B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32D73F08" w14:textId="7FD2D562" w:rsidR="000E15A1" w:rsidRDefault="00C8213D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Inadmissão</w:t>
            </w:r>
          </w:p>
        </w:tc>
        <w:tc>
          <w:tcPr>
            <w:tcW w:w="1928" w:type="dxa"/>
          </w:tcPr>
          <w:p w14:paraId="0699DA65" w14:textId="565117FF" w:rsidR="000E15A1" w:rsidRDefault="000E15A1" w:rsidP="00C8213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os dados de </w:t>
            </w:r>
            <w:r w:rsidR="00C8213D">
              <w:rPr>
                <w:sz w:val="18"/>
                <w:szCs w:val="18"/>
              </w:rPr>
              <w:t>inadmissão da denúncia</w:t>
            </w:r>
          </w:p>
        </w:tc>
        <w:tc>
          <w:tcPr>
            <w:tcW w:w="802" w:type="dxa"/>
          </w:tcPr>
          <w:p w14:paraId="575C08EA" w14:textId="23D4E91D" w:rsidR="000E15A1" w:rsidRDefault="00C8213D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148" w:type="dxa"/>
          </w:tcPr>
          <w:p w14:paraId="00CEEA01" w14:textId="50FCBDFB" w:rsidR="000E15A1" w:rsidRDefault="0004750B" w:rsidP="00C8213D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exibe</w:t>
            </w:r>
            <w:r w:rsidR="00C8213D">
              <w:rPr>
                <w:sz w:val="18"/>
                <w:szCs w:val="18"/>
              </w:rPr>
              <w:t xml:space="preserve"> </w:t>
            </w:r>
            <w:r w:rsidR="00C8213D">
              <w:rPr>
                <w:b/>
                <w:bCs/>
                <w:color w:val="FF0000"/>
                <w:sz w:val="18"/>
                <w:szCs w:val="18"/>
              </w:rPr>
              <w:fldChar w:fldCharType="begin"/>
            </w:r>
            <w:r w:rsidR="00C8213D">
              <w:rPr>
                <w:sz w:val="18"/>
                <w:szCs w:val="18"/>
              </w:rPr>
              <w:instrText xml:space="preserve"> REF _Ref45871922 \r \h </w:instrText>
            </w:r>
            <w:r w:rsidR="00C8213D">
              <w:rPr>
                <w:b/>
                <w:bCs/>
                <w:color w:val="FF0000"/>
                <w:sz w:val="18"/>
                <w:szCs w:val="18"/>
              </w:rPr>
            </w:r>
            <w:r w:rsidR="00C8213D">
              <w:rPr>
                <w:b/>
                <w:bCs/>
                <w:color w:val="FF0000"/>
                <w:sz w:val="18"/>
                <w:szCs w:val="18"/>
              </w:rPr>
              <w:fldChar w:fldCharType="separate"/>
            </w:r>
            <w:r w:rsidR="00C8213D">
              <w:rPr>
                <w:sz w:val="18"/>
                <w:szCs w:val="18"/>
              </w:rPr>
              <w:t>P02</w:t>
            </w:r>
            <w:r w:rsidR="00C8213D">
              <w:rPr>
                <w:b/>
                <w:bCs/>
                <w:color w:val="FF0000"/>
                <w:sz w:val="18"/>
                <w:szCs w:val="18"/>
              </w:rPr>
              <w:fldChar w:fldCharType="end"/>
            </w:r>
            <w:r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</w:tr>
    </w:tbl>
    <w:p w14:paraId="3EA9E99B" w14:textId="03908E82" w:rsidR="001A5E0F" w:rsidRDefault="001A5E0F" w:rsidP="005834A3">
      <w:pPr>
        <w:pStyle w:val="EstiloPrototipo3"/>
      </w:pPr>
    </w:p>
    <w:p w14:paraId="191943BD" w14:textId="77777777" w:rsidR="00082C94" w:rsidRDefault="00082C94" w:rsidP="00874558"/>
    <w:p w14:paraId="553CEAD4" w14:textId="77777777" w:rsidR="00082C94" w:rsidRPr="00D908D1" w:rsidRDefault="00082C9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45871969"/>
      <w:r>
        <w:t>CRITÉRIOS DE ACEITE</w:t>
      </w:r>
      <w:bookmarkEnd w:id="12"/>
    </w:p>
    <w:p w14:paraId="205E923A" w14:textId="316C5A6B" w:rsidR="00CF3C4D" w:rsidRPr="00482421" w:rsidRDefault="000514D4" w:rsidP="00482421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  <w:bookmarkStart w:id="13" w:name="_Ref13564883"/>
      <w:r w:rsidR="00D12674">
        <w:t xml:space="preserve"> </w:t>
      </w:r>
    </w:p>
    <w:p w14:paraId="03DA1C4D" w14:textId="0AED6434" w:rsidR="00FD6113" w:rsidRDefault="00D02639" w:rsidP="00392C5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Esta história inclui novas regras</w:t>
      </w:r>
      <w:r w:rsidR="00FD6113">
        <w:t xml:space="preserve"> na aba “Análise de Admissibilidade”</w:t>
      </w:r>
      <w:r>
        <w:t xml:space="preserve"> para apresentação d</w:t>
      </w:r>
      <w:r w:rsidR="00392C5D">
        <w:t>o histórico de inadmissão de uma denúncia;</w:t>
      </w:r>
    </w:p>
    <w:p w14:paraId="281A103B" w14:textId="074E59FF" w:rsidR="00392C5D" w:rsidRDefault="00392C5D" w:rsidP="00392C5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lastRenderedPageBreak/>
        <w:t>Após a denúncia ser julgada provida (HST113 ou HST126) e o coordenador da denúncia inserir um relator, a aba “Análise de Admissibilidade” altera de denúncia inadmitida para denúncia admitida. Com esta história o usuário que acessar a denúncia poderá enxergar os dados de inadmissão da denúncia;</w:t>
      </w:r>
    </w:p>
    <w:p w14:paraId="11D72FB8" w14:textId="1A7E3A47" w:rsidR="00392C5D" w:rsidRDefault="00392C5D" w:rsidP="00392C5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Esta história poderá ser acessada através do “Acompanhar Denúncia” do menu “Denúncia” no ambiente </w:t>
      </w:r>
      <w:r w:rsidR="000045EF">
        <w:t>corporativo.</w:t>
      </w:r>
    </w:p>
    <w:p w14:paraId="42AA21CA" w14:textId="48B6B043" w:rsidR="00F010DC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3"/>
      <w:bookmarkEnd w:id="14"/>
    </w:p>
    <w:p w14:paraId="4EE36720" w14:textId="0C0A52E5" w:rsidR="00DD5B42" w:rsidRDefault="00D317F1" w:rsidP="00D317F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a denúncia tenha sido inadmitida e após julgada como provida seja admitida, então o sistema deverá disponibilizar na aba “Análise de </w:t>
      </w:r>
      <w:proofErr w:type="spellStart"/>
      <w:r>
        <w:t>Admissbilidade</w:t>
      </w:r>
      <w:proofErr w:type="spellEnd"/>
      <w:r>
        <w:t>” os dados da admissão como histórico conforme protótipos;</w:t>
      </w:r>
    </w:p>
    <w:p w14:paraId="0DC9A6A2" w14:textId="37A76BF6" w:rsidR="00D317F1" w:rsidRPr="00DD5B42" w:rsidRDefault="00D317F1" w:rsidP="00D317F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Por padrão deve ser exibido os dados da denúncia admitida conforme </w:t>
      </w:r>
      <w:r w:rsidRPr="00D317F1">
        <w:rPr>
          <w:b/>
        </w:rPr>
        <w:fldChar w:fldCharType="begin"/>
      </w:r>
      <w:r w:rsidRPr="00D317F1">
        <w:rPr>
          <w:b/>
        </w:rPr>
        <w:instrText xml:space="preserve"> REF _Ref26368229 \r \h </w:instrText>
      </w:r>
      <w:r>
        <w:rPr>
          <w:b/>
        </w:rPr>
        <w:instrText xml:space="preserve"> \* MERGEFORMAT </w:instrText>
      </w:r>
      <w:r w:rsidRPr="00D317F1">
        <w:rPr>
          <w:b/>
        </w:rPr>
      </w:r>
      <w:r w:rsidRPr="00D317F1">
        <w:rPr>
          <w:b/>
        </w:rPr>
        <w:fldChar w:fldCharType="separate"/>
      </w:r>
      <w:r w:rsidRPr="00D317F1">
        <w:rPr>
          <w:b/>
        </w:rPr>
        <w:t>P01</w:t>
      </w:r>
      <w:r w:rsidRPr="00D317F1">
        <w:rPr>
          <w:b/>
        </w:rPr>
        <w:fldChar w:fldCharType="end"/>
      </w:r>
      <w:r w:rsidRPr="00D317F1">
        <w:t>. Caso a denúncia não tenha sido inadmitida e tornada admitida, então esta história não será habilitada e a aba “Análise de Admissibilidade” permanecerá conforme Eleitoral_HST068.1_Aba_Analise_Admissibilidade</w:t>
      </w:r>
      <w:r w:rsidR="00797D3C">
        <w:t xml:space="preserve">, ou seja, as telas </w:t>
      </w:r>
      <w:r w:rsidR="00797D3C">
        <w:fldChar w:fldCharType="begin"/>
      </w:r>
      <w:r w:rsidR="00797D3C">
        <w:instrText xml:space="preserve"> REF _Ref26368229 \r \h </w:instrText>
      </w:r>
      <w:r w:rsidR="00797D3C">
        <w:fldChar w:fldCharType="separate"/>
      </w:r>
      <w:r w:rsidR="00797D3C">
        <w:t>P01</w:t>
      </w:r>
      <w:r w:rsidR="00797D3C">
        <w:fldChar w:fldCharType="end"/>
      </w:r>
      <w:r w:rsidR="00797D3C">
        <w:t xml:space="preserve"> e </w:t>
      </w:r>
      <w:r w:rsidR="00797D3C">
        <w:fldChar w:fldCharType="begin"/>
      </w:r>
      <w:r w:rsidR="00797D3C">
        <w:instrText xml:space="preserve"> REF _Ref45871922 \r \h </w:instrText>
      </w:r>
      <w:r w:rsidR="00797D3C">
        <w:fldChar w:fldCharType="separate"/>
      </w:r>
      <w:r w:rsidR="00797D3C">
        <w:t>P02</w:t>
      </w:r>
      <w:r w:rsidR="00797D3C">
        <w:fldChar w:fldCharType="end"/>
      </w:r>
      <w:r w:rsidR="00797D3C">
        <w:t xml:space="preserve"> ficarão ocultas.</w:t>
      </w:r>
    </w:p>
    <w:p w14:paraId="4D857A2B" w14:textId="7AA1E160" w:rsidR="006C118F" w:rsidRDefault="00BC778D" w:rsidP="00594D4C">
      <w:pPr>
        <w:pStyle w:val="Ttulo2"/>
        <w:numPr>
          <w:ilvl w:val="0"/>
          <w:numId w:val="0"/>
        </w:numPr>
        <w:spacing w:before="240"/>
      </w:pPr>
      <w:bookmarkStart w:id="15" w:name="_Toc45871970"/>
      <w:r>
        <w:t>INFORMAÇÕES COMPLEMENTARES</w:t>
      </w:r>
      <w:bookmarkEnd w:id="15"/>
    </w:p>
    <w:p w14:paraId="370EA711" w14:textId="4B158004" w:rsidR="0004750B" w:rsidRPr="0004750B" w:rsidRDefault="0004750B" w:rsidP="0004750B">
      <w:r>
        <w:t>Histórias relacionadas:</w:t>
      </w:r>
    </w:p>
    <w:p w14:paraId="3A940CEE" w14:textId="78BE6F67" w:rsidR="00594D4C" w:rsidRDefault="007A5BBF" w:rsidP="0004750B">
      <w:r>
        <w:t>Eleitoral_HST147</w:t>
      </w:r>
      <w:proofErr w:type="gramStart"/>
      <w:r w:rsidR="0004750B" w:rsidRPr="0004750B">
        <w:t>_Inserir</w:t>
      </w:r>
      <w:proofErr w:type="gramEnd"/>
      <w:r w:rsidR="0004750B" w:rsidRPr="0004750B">
        <w:t>_ Relator</w:t>
      </w:r>
    </w:p>
    <w:p w14:paraId="34EAB045" w14:textId="4D49641A" w:rsidR="007A5BBF" w:rsidRDefault="007A5BBF" w:rsidP="0004750B">
      <w:r w:rsidRPr="007A5BBF">
        <w:t>Eleitoral_HST113</w:t>
      </w:r>
      <w:proofErr w:type="gramStart"/>
      <w:r w:rsidRPr="007A5BBF">
        <w:t>_Julgar</w:t>
      </w:r>
      <w:proofErr w:type="gramEnd"/>
      <w:r w:rsidRPr="007A5BBF">
        <w:t>_Admissibilidade_Corporativo</w:t>
      </w:r>
    </w:p>
    <w:p w14:paraId="1392055A" w14:textId="2AE6A796" w:rsidR="007A5BBF" w:rsidRDefault="007A5BBF" w:rsidP="0004750B">
      <w:r w:rsidRPr="007A5BBF">
        <w:t>Eleitoral_HST126</w:t>
      </w:r>
      <w:proofErr w:type="gramStart"/>
      <w:r w:rsidRPr="007A5BBF">
        <w:t>_Julgar</w:t>
      </w:r>
      <w:proofErr w:type="gramEnd"/>
      <w:r w:rsidRPr="007A5BBF">
        <w:t>_Recurso_Admissibilidade_Corporativo</w:t>
      </w:r>
    </w:p>
    <w:p w14:paraId="59627BD1" w14:textId="675A9D6D" w:rsidR="00522A65" w:rsidRPr="00594D4C" w:rsidRDefault="00522A65" w:rsidP="0004750B">
      <w:r w:rsidRPr="00522A65">
        <w:t>Eleitoral_HST071_Acompanhar_Denuncia_Assessor</w:t>
      </w:r>
      <w:bookmarkStart w:id="16" w:name="_GoBack"/>
      <w:bookmarkEnd w:id="16"/>
    </w:p>
    <w:sectPr w:rsidR="00522A65" w:rsidRPr="00594D4C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0AC10" w14:textId="77777777" w:rsidR="00C67319" w:rsidRDefault="00C67319">
      <w:r>
        <w:separator/>
      </w:r>
    </w:p>
    <w:p w14:paraId="6BD5AE89" w14:textId="77777777" w:rsidR="00C67319" w:rsidRDefault="00C67319"/>
  </w:endnote>
  <w:endnote w:type="continuationSeparator" w:id="0">
    <w:p w14:paraId="2EA5CB35" w14:textId="77777777" w:rsidR="00C67319" w:rsidRDefault="00C67319">
      <w:r>
        <w:continuationSeparator/>
      </w:r>
    </w:p>
    <w:p w14:paraId="29716A53" w14:textId="77777777" w:rsidR="00C67319" w:rsidRDefault="00C673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22A65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823F7" w14:textId="77777777" w:rsidR="00C67319" w:rsidRDefault="00C67319">
      <w:r>
        <w:separator/>
      </w:r>
    </w:p>
    <w:p w14:paraId="59089A43" w14:textId="77777777" w:rsidR="00C67319" w:rsidRDefault="00C67319"/>
  </w:footnote>
  <w:footnote w:type="continuationSeparator" w:id="0">
    <w:p w14:paraId="03166D33" w14:textId="77777777" w:rsidR="00C67319" w:rsidRDefault="00C67319">
      <w:r>
        <w:continuationSeparator/>
      </w:r>
    </w:p>
    <w:p w14:paraId="0E6801DE" w14:textId="77777777" w:rsidR="00C67319" w:rsidRDefault="00C673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85pt;height:41.2pt" o:ole="">
                <v:imagedata r:id="rId1" o:title=""/>
              </v:shape>
              <o:OLEObject Type="Embed" ProgID="PBrush" ShapeID="_x0000_i1025" DrawAspect="Content" ObjectID="_1656486784" r:id="rId2"/>
            </w:object>
          </w:r>
        </w:p>
      </w:tc>
      <w:tc>
        <w:tcPr>
          <w:tcW w:w="4111" w:type="dxa"/>
          <w:vAlign w:val="center"/>
        </w:tcPr>
        <w:p w14:paraId="2CC77D67" w14:textId="01C9ABE7" w:rsidR="00D940DF" w:rsidRPr="00C6532E" w:rsidRDefault="000045EF" w:rsidP="00F13106">
          <w:pPr>
            <w:pStyle w:val="Cabealho"/>
            <w:jc w:val="center"/>
            <w:rPr>
              <w:rFonts w:ascii="Verdana" w:hAnsi="Verdana"/>
            </w:rPr>
          </w:pPr>
          <w:r>
            <w:t>HST- 072</w:t>
          </w:r>
          <w:r w:rsidR="00D612DA">
            <w:t>.2</w:t>
          </w:r>
          <w:r w:rsidR="00D940DF">
            <w:t xml:space="preserve"> – </w:t>
          </w:r>
          <w:r w:rsidR="00F13106">
            <w:t>Análise de Admissibilidade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9AE2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64A5CE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2FF4230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5"/>
  </w:num>
  <w:num w:numId="4">
    <w:abstractNumId w:val="32"/>
  </w:num>
  <w:num w:numId="5">
    <w:abstractNumId w:val="11"/>
  </w:num>
  <w:num w:numId="6">
    <w:abstractNumId w:val="17"/>
  </w:num>
  <w:num w:numId="7">
    <w:abstractNumId w:val="24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5"/>
  </w:num>
  <w:num w:numId="15">
    <w:abstractNumId w:val="29"/>
  </w:num>
  <w:num w:numId="16">
    <w:abstractNumId w:val="18"/>
  </w:num>
  <w:num w:numId="17">
    <w:abstractNumId w:val="5"/>
  </w:num>
  <w:num w:numId="18">
    <w:abstractNumId w:val="8"/>
  </w:num>
  <w:num w:numId="19">
    <w:abstractNumId w:val="30"/>
  </w:num>
  <w:num w:numId="20">
    <w:abstractNumId w:val="4"/>
  </w:num>
  <w:num w:numId="21">
    <w:abstractNumId w:val="19"/>
  </w:num>
  <w:num w:numId="22">
    <w:abstractNumId w:val="7"/>
  </w:num>
  <w:num w:numId="23">
    <w:abstractNumId w:val="27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45EF"/>
    <w:rsid w:val="000064F5"/>
    <w:rsid w:val="0000701F"/>
    <w:rsid w:val="000101F4"/>
    <w:rsid w:val="0001063B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4750B"/>
    <w:rsid w:val="000508BE"/>
    <w:rsid w:val="00050FFC"/>
    <w:rsid w:val="0005114D"/>
    <w:rsid w:val="00051354"/>
    <w:rsid w:val="000514D4"/>
    <w:rsid w:val="00052B79"/>
    <w:rsid w:val="00053951"/>
    <w:rsid w:val="00053BA4"/>
    <w:rsid w:val="00053C7E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D91"/>
    <w:rsid w:val="00075246"/>
    <w:rsid w:val="00076318"/>
    <w:rsid w:val="000800F9"/>
    <w:rsid w:val="00080656"/>
    <w:rsid w:val="00080B9D"/>
    <w:rsid w:val="000825ED"/>
    <w:rsid w:val="00082C94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E93"/>
    <w:rsid w:val="000C733E"/>
    <w:rsid w:val="000C795C"/>
    <w:rsid w:val="000D1237"/>
    <w:rsid w:val="000D28C2"/>
    <w:rsid w:val="000D5755"/>
    <w:rsid w:val="000D6620"/>
    <w:rsid w:val="000E10A0"/>
    <w:rsid w:val="000E15A1"/>
    <w:rsid w:val="000E2630"/>
    <w:rsid w:val="000E3457"/>
    <w:rsid w:val="000E4445"/>
    <w:rsid w:val="000E57EF"/>
    <w:rsid w:val="000E5F1F"/>
    <w:rsid w:val="000E6B5B"/>
    <w:rsid w:val="000F2142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2C9D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A98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0398"/>
    <w:rsid w:val="00182ECD"/>
    <w:rsid w:val="00182F6C"/>
    <w:rsid w:val="00184B51"/>
    <w:rsid w:val="001868D6"/>
    <w:rsid w:val="0019459B"/>
    <w:rsid w:val="00194A9F"/>
    <w:rsid w:val="001971B3"/>
    <w:rsid w:val="001975BE"/>
    <w:rsid w:val="001978A0"/>
    <w:rsid w:val="001A1019"/>
    <w:rsid w:val="001A14D2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4877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B6FFC"/>
    <w:rsid w:val="002C284B"/>
    <w:rsid w:val="002C2864"/>
    <w:rsid w:val="002C715F"/>
    <w:rsid w:val="002C750E"/>
    <w:rsid w:val="002C7F07"/>
    <w:rsid w:val="002D076C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2F24"/>
    <w:rsid w:val="0030370F"/>
    <w:rsid w:val="00304D3E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180"/>
    <w:rsid w:val="003722A4"/>
    <w:rsid w:val="00372E4E"/>
    <w:rsid w:val="003733A1"/>
    <w:rsid w:val="00373566"/>
    <w:rsid w:val="003800E5"/>
    <w:rsid w:val="00382B08"/>
    <w:rsid w:val="00384A0A"/>
    <w:rsid w:val="003903A9"/>
    <w:rsid w:val="00392C5D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A76BA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06BE"/>
    <w:rsid w:val="003E0DC6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629EA"/>
    <w:rsid w:val="00462B29"/>
    <w:rsid w:val="00465346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421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2B9A"/>
    <w:rsid w:val="004D3963"/>
    <w:rsid w:val="004D60DE"/>
    <w:rsid w:val="004D7401"/>
    <w:rsid w:val="004D7FA8"/>
    <w:rsid w:val="004E37DA"/>
    <w:rsid w:val="004E52D1"/>
    <w:rsid w:val="004E5D3C"/>
    <w:rsid w:val="004E6355"/>
    <w:rsid w:val="004F0031"/>
    <w:rsid w:val="004F2D3C"/>
    <w:rsid w:val="004F5F85"/>
    <w:rsid w:val="004F6ABA"/>
    <w:rsid w:val="004F74DA"/>
    <w:rsid w:val="00505AEA"/>
    <w:rsid w:val="005061AC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2A65"/>
    <w:rsid w:val="0052334E"/>
    <w:rsid w:val="00523715"/>
    <w:rsid w:val="00524337"/>
    <w:rsid w:val="00526549"/>
    <w:rsid w:val="00526A44"/>
    <w:rsid w:val="00526D00"/>
    <w:rsid w:val="0052761E"/>
    <w:rsid w:val="00535CC9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D4C"/>
    <w:rsid w:val="00596253"/>
    <w:rsid w:val="005975B4"/>
    <w:rsid w:val="005A02BE"/>
    <w:rsid w:val="005A1A0E"/>
    <w:rsid w:val="005A1DBC"/>
    <w:rsid w:val="005A256A"/>
    <w:rsid w:val="005A2664"/>
    <w:rsid w:val="005A2C86"/>
    <w:rsid w:val="005A4527"/>
    <w:rsid w:val="005B1457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5D8A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38C9"/>
    <w:rsid w:val="0068683D"/>
    <w:rsid w:val="0069198B"/>
    <w:rsid w:val="00693BF3"/>
    <w:rsid w:val="00694780"/>
    <w:rsid w:val="006959CB"/>
    <w:rsid w:val="00696BC0"/>
    <w:rsid w:val="006A1688"/>
    <w:rsid w:val="006A664B"/>
    <w:rsid w:val="006B0C3A"/>
    <w:rsid w:val="006B1FB8"/>
    <w:rsid w:val="006B3090"/>
    <w:rsid w:val="006B45C9"/>
    <w:rsid w:val="006B5605"/>
    <w:rsid w:val="006B6098"/>
    <w:rsid w:val="006B66CD"/>
    <w:rsid w:val="006B6AFD"/>
    <w:rsid w:val="006B74E7"/>
    <w:rsid w:val="006C118F"/>
    <w:rsid w:val="006C2336"/>
    <w:rsid w:val="006C3CED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90B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97D3C"/>
    <w:rsid w:val="007A1EDD"/>
    <w:rsid w:val="007A27C8"/>
    <w:rsid w:val="007A2E31"/>
    <w:rsid w:val="007A463D"/>
    <w:rsid w:val="007A5BBF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5E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6AA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BB"/>
    <w:rsid w:val="008838E8"/>
    <w:rsid w:val="0088554D"/>
    <w:rsid w:val="00890DCB"/>
    <w:rsid w:val="00897E50"/>
    <w:rsid w:val="008A1911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B05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22F"/>
    <w:rsid w:val="009D68F9"/>
    <w:rsid w:val="009D7690"/>
    <w:rsid w:val="009E293B"/>
    <w:rsid w:val="009E3022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122"/>
    <w:rsid w:val="00A532C7"/>
    <w:rsid w:val="00A56597"/>
    <w:rsid w:val="00A56F96"/>
    <w:rsid w:val="00A60CB1"/>
    <w:rsid w:val="00A63956"/>
    <w:rsid w:val="00A66BD6"/>
    <w:rsid w:val="00A70350"/>
    <w:rsid w:val="00A723B2"/>
    <w:rsid w:val="00A7350A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820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C75FA"/>
    <w:rsid w:val="00AD0188"/>
    <w:rsid w:val="00AE1752"/>
    <w:rsid w:val="00AE2C48"/>
    <w:rsid w:val="00AE4111"/>
    <w:rsid w:val="00AE554A"/>
    <w:rsid w:val="00AE7AA6"/>
    <w:rsid w:val="00B01AC2"/>
    <w:rsid w:val="00B064D9"/>
    <w:rsid w:val="00B07C5E"/>
    <w:rsid w:val="00B119AB"/>
    <w:rsid w:val="00B12B2E"/>
    <w:rsid w:val="00B13199"/>
    <w:rsid w:val="00B1365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5719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3DF9"/>
    <w:rsid w:val="00BA45EF"/>
    <w:rsid w:val="00BA4DD5"/>
    <w:rsid w:val="00BB09F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319"/>
    <w:rsid w:val="00C67CD8"/>
    <w:rsid w:val="00C7173E"/>
    <w:rsid w:val="00C72510"/>
    <w:rsid w:val="00C74966"/>
    <w:rsid w:val="00C75503"/>
    <w:rsid w:val="00C75D86"/>
    <w:rsid w:val="00C8198C"/>
    <w:rsid w:val="00C8213D"/>
    <w:rsid w:val="00C83D72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A70A5"/>
    <w:rsid w:val="00CB00E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2639"/>
    <w:rsid w:val="00D04F1D"/>
    <w:rsid w:val="00D05D5B"/>
    <w:rsid w:val="00D07C0D"/>
    <w:rsid w:val="00D11F09"/>
    <w:rsid w:val="00D12674"/>
    <w:rsid w:val="00D13416"/>
    <w:rsid w:val="00D14310"/>
    <w:rsid w:val="00D15404"/>
    <w:rsid w:val="00D158EE"/>
    <w:rsid w:val="00D15E54"/>
    <w:rsid w:val="00D1699F"/>
    <w:rsid w:val="00D175C7"/>
    <w:rsid w:val="00D214BE"/>
    <w:rsid w:val="00D21F1F"/>
    <w:rsid w:val="00D245A1"/>
    <w:rsid w:val="00D317F1"/>
    <w:rsid w:val="00D32351"/>
    <w:rsid w:val="00D33257"/>
    <w:rsid w:val="00D34193"/>
    <w:rsid w:val="00D3721A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12D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0DF1"/>
    <w:rsid w:val="00DD1404"/>
    <w:rsid w:val="00DD4598"/>
    <w:rsid w:val="00DD5B42"/>
    <w:rsid w:val="00DE068A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13AC"/>
    <w:rsid w:val="00E31659"/>
    <w:rsid w:val="00E40015"/>
    <w:rsid w:val="00E411F6"/>
    <w:rsid w:val="00E41207"/>
    <w:rsid w:val="00E45012"/>
    <w:rsid w:val="00E466B7"/>
    <w:rsid w:val="00E47B6D"/>
    <w:rsid w:val="00E52E3B"/>
    <w:rsid w:val="00E5443F"/>
    <w:rsid w:val="00E54A9A"/>
    <w:rsid w:val="00E54D1A"/>
    <w:rsid w:val="00E55BEB"/>
    <w:rsid w:val="00E61521"/>
    <w:rsid w:val="00E63B3C"/>
    <w:rsid w:val="00E63B4A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674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DC"/>
    <w:rsid w:val="00F01190"/>
    <w:rsid w:val="00F01AEC"/>
    <w:rsid w:val="00F06185"/>
    <w:rsid w:val="00F06A3D"/>
    <w:rsid w:val="00F06C34"/>
    <w:rsid w:val="00F06FC9"/>
    <w:rsid w:val="00F10B4E"/>
    <w:rsid w:val="00F13106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4202"/>
    <w:rsid w:val="00F356C5"/>
    <w:rsid w:val="00F35C39"/>
    <w:rsid w:val="00F35FA0"/>
    <w:rsid w:val="00F36312"/>
    <w:rsid w:val="00F3694D"/>
    <w:rsid w:val="00F37F0E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57AA9"/>
    <w:rsid w:val="00F705AD"/>
    <w:rsid w:val="00F70B3D"/>
    <w:rsid w:val="00F71FDA"/>
    <w:rsid w:val="00F72E90"/>
    <w:rsid w:val="00F74B60"/>
    <w:rsid w:val="00F74E79"/>
    <w:rsid w:val="00F75540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08F"/>
    <w:rsid w:val="00FA012E"/>
    <w:rsid w:val="00FA5BDD"/>
    <w:rsid w:val="00FA7A49"/>
    <w:rsid w:val="00FA7FC7"/>
    <w:rsid w:val="00FA7FDE"/>
    <w:rsid w:val="00FB0F15"/>
    <w:rsid w:val="00FB17B4"/>
    <w:rsid w:val="00FB264D"/>
    <w:rsid w:val="00FB3C8F"/>
    <w:rsid w:val="00FB3FDB"/>
    <w:rsid w:val="00FB5395"/>
    <w:rsid w:val="00FB5814"/>
    <w:rsid w:val="00FB7B71"/>
    <w:rsid w:val="00FC3C16"/>
    <w:rsid w:val="00FD47B4"/>
    <w:rsid w:val="00FD4864"/>
    <w:rsid w:val="00FD6113"/>
    <w:rsid w:val="00FD66CC"/>
    <w:rsid w:val="00FD74B5"/>
    <w:rsid w:val="00FD76D3"/>
    <w:rsid w:val="00FE046D"/>
    <w:rsid w:val="00FE2E2D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0503C-7879-4D18-BFD4-A0A7595C6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15564</TotalTime>
  <Pages>6</Pages>
  <Words>515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3295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676</cp:revision>
  <cp:lastPrinted>2006-08-08T20:14:00Z</cp:lastPrinted>
  <dcterms:created xsi:type="dcterms:W3CDTF">2019-10-17T13:46:00Z</dcterms:created>
  <dcterms:modified xsi:type="dcterms:W3CDTF">2020-07-17T13:27:00Z</dcterms:modified>
</cp:coreProperties>
</file>