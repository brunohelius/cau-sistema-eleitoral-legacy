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1EDD" w14:textId="364A0380" w:rsidR="00A735A5" w:rsidRPr="00C00DB9" w:rsidRDefault="00825F00">
      <w:pPr>
        <w:pStyle w:val="TituloDocumento"/>
        <w:rPr>
          <w:sz w:val="52"/>
          <w:szCs w:val="52"/>
        </w:rPr>
      </w:pPr>
      <w:r w:rsidRPr="00C00DB9">
        <w:rPr>
          <w:sz w:val="52"/>
          <w:szCs w:val="52"/>
        </w:rPr>
        <w:fldChar w:fldCharType="begin"/>
      </w:r>
      <w:r w:rsidR="00C03F98" w:rsidRPr="00C00DB9">
        <w:rPr>
          <w:sz w:val="52"/>
          <w:szCs w:val="52"/>
        </w:rPr>
        <w:instrText xml:space="preserve"> ASK  NomeCasoUso "Inserir a identificaç</w:instrText>
      </w:r>
      <w:r w:rsidR="00C03F98" w:rsidRPr="00C00DB9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0DB9">
        <w:rPr>
          <w:sz w:val="52"/>
          <w:szCs w:val="52"/>
        </w:rPr>
        <w:fldChar w:fldCharType="separate"/>
      </w:r>
      <w:bookmarkStart w:id="0" w:name="NomeCasoUso"/>
      <w:r w:rsidR="00C03F98" w:rsidRPr="00C00DB9">
        <w:rPr>
          <w:sz w:val="52"/>
          <w:szCs w:val="52"/>
        </w:rPr>
        <w:t>### - Nome do Caso de Uso</w:t>
      </w:r>
      <w:bookmarkEnd w:id="0"/>
      <w:r w:rsidRPr="00C00DB9">
        <w:rPr>
          <w:sz w:val="52"/>
          <w:szCs w:val="52"/>
        </w:rPr>
        <w:fldChar w:fldCharType="end"/>
      </w:r>
      <w:r w:rsidR="00C3388A" w:rsidRPr="00C00DB9">
        <w:rPr>
          <w:sz w:val="52"/>
          <w:szCs w:val="52"/>
        </w:rPr>
        <w:t>HST0</w:t>
      </w:r>
      <w:r w:rsidR="005F4464" w:rsidRPr="00C00DB9">
        <w:rPr>
          <w:sz w:val="52"/>
          <w:szCs w:val="52"/>
        </w:rPr>
        <w:t>45</w:t>
      </w:r>
      <w:r w:rsidR="00C3388A" w:rsidRPr="00C00DB9">
        <w:rPr>
          <w:sz w:val="52"/>
          <w:szCs w:val="52"/>
        </w:rPr>
        <w:t>-</w:t>
      </w:r>
      <w:r w:rsidR="00AC1451" w:rsidRPr="00C00DB9">
        <w:rPr>
          <w:sz w:val="52"/>
          <w:szCs w:val="52"/>
        </w:rPr>
        <w:t xml:space="preserve"> </w:t>
      </w:r>
      <w:r w:rsidR="00241B02" w:rsidRPr="00C00DB9">
        <w:rPr>
          <w:sz w:val="52"/>
          <w:szCs w:val="52"/>
        </w:rPr>
        <w:t>Julgar</w:t>
      </w:r>
      <w:r w:rsidR="00AC1451" w:rsidRPr="00C00DB9">
        <w:rPr>
          <w:sz w:val="52"/>
          <w:szCs w:val="52"/>
        </w:rPr>
        <w:t xml:space="preserve"> </w:t>
      </w:r>
      <w:r w:rsidR="005F4464" w:rsidRPr="00C00DB9">
        <w:rPr>
          <w:sz w:val="52"/>
          <w:szCs w:val="52"/>
        </w:rPr>
        <w:t>Recurso</w:t>
      </w:r>
      <w:r w:rsidR="00BF10AC" w:rsidRPr="00C00DB9">
        <w:rPr>
          <w:sz w:val="52"/>
          <w:szCs w:val="52"/>
        </w:rPr>
        <w:t xml:space="preserve"> Substituição </w:t>
      </w:r>
      <w:r w:rsidR="005F4464" w:rsidRPr="00C00DB9">
        <w:rPr>
          <w:sz w:val="52"/>
          <w:szCs w:val="52"/>
        </w:rPr>
        <w:t>-</w:t>
      </w:r>
      <w:r w:rsidR="00BF10AC" w:rsidRPr="00C00DB9">
        <w:rPr>
          <w:sz w:val="52"/>
          <w:szCs w:val="52"/>
        </w:rPr>
        <w:t xml:space="preserve"> </w:t>
      </w:r>
      <w:r w:rsidR="005F4464" w:rsidRPr="00C00DB9">
        <w:rPr>
          <w:sz w:val="52"/>
          <w:szCs w:val="52"/>
        </w:rPr>
        <w:t>2ª Instância</w:t>
      </w:r>
      <w:r w:rsidR="00D6740F" w:rsidRPr="00C00DB9">
        <w:rPr>
          <w:sz w:val="52"/>
          <w:szCs w:val="52"/>
        </w:rPr>
        <w:t xml:space="preserve"> – </w:t>
      </w:r>
      <w:r w:rsidR="00A96CC0" w:rsidRPr="00C00DB9">
        <w:rPr>
          <w:sz w:val="52"/>
          <w:szCs w:val="52"/>
        </w:rPr>
        <w:t>C</w:t>
      </w:r>
      <w:r w:rsidR="006A1037">
        <w:rPr>
          <w:sz w:val="52"/>
          <w:szCs w:val="52"/>
        </w:rPr>
        <w:t>orporativo</w:t>
      </w:r>
    </w:p>
    <w:p w14:paraId="5ECACC84" w14:textId="0710FF88" w:rsidR="00AF2B52" w:rsidRPr="00C00DB9" w:rsidRDefault="00825F00" w:rsidP="00AF2B52">
      <w:pPr>
        <w:pStyle w:val="NomeProjeto"/>
      </w:pPr>
      <w:r w:rsidRPr="00C00DB9">
        <w:fldChar w:fldCharType="begin"/>
      </w:r>
      <w:r w:rsidR="00A735A5" w:rsidRPr="00C00DB9">
        <w:instrText xml:space="preserve"> ASK  NomePr</w:instrText>
      </w:r>
      <w:r w:rsidR="00C03F98" w:rsidRPr="00C00DB9">
        <w:instrText>oduto</w:instrText>
      </w:r>
      <w:r w:rsidR="00A735A5" w:rsidRPr="00C00DB9">
        <w:instrText xml:space="preserve"> "Informe o nome do </w:instrText>
      </w:r>
      <w:r w:rsidR="00C03F98" w:rsidRPr="00C00DB9">
        <w:instrText>produto</w:instrText>
      </w:r>
      <w:r w:rsidR="00A735A5" w:rsidRPr="00C00DB9">
        <w:instrText xml:space="preserve">"  \* MERGEFORMAT </w:instrText>
      </w:r>
      <w:r w:rsidRPr="00C00DB9">
        <w:fldChar w:fldCharType="separate"/>
      </w:r>
      <w:bookmarkStart w:id="1" w:name="NomeProjeto"/>
      <w:bookmarkStart w:id="2" w:name="NomeProduto"/>
      <w:r w:rsidR="00C03F98" w:rsidRPr="00C00DB9">
        <w:t>&lt;Nome do Produto&gt;</w:t>
      </w:r>
      <w:bookmarkEnd w:id="1"/>
      <w:bookmarkEnd w:id="2"/>
      <w:r w:rsidRPr="00C00DB9">
        <w:fldChar w:fldCharType="end"/>
      </w:r>
      <w:r w:rsidR="008E139D" w:rsidRPr="00C00DB9">
        <w:t xml:space="preserve">Sistema </w:t>
      </w:r>
      <w:r w:rsidR="00675004" w:rsidRPr="00C00DB9">
        <w:t>Processo Eleitoral</w:t>
      </w:r>
    </w:p>
    <w:p w14:paraId="5A8E73EC" w14:textId="470FAE31" w:rsidR="00A735A5" w:rsidRPr="00C00DB9" w:rsidRDefault="008E15CA">
      <w:pPr>
        <w:pStyle w:val="NomeCliente"/>
      </w:pPr>
      <w:r>
        <w:t>SIC</w:t>
      </w:r>
      <w:r w:rsidR="00825F00" w:rsidRPr="00C00DB9">
        <w:fldChar w:fldCharType="begin"/>
      </w:r>
      <w:r w:rsidR="00A735A5" w:rsidRPr="00C00DB9">
        <w:instrText xml:space="preserve"> ASK  NomeCliente "Informe o nome do cliente"  \* MERGEFORMAT </w:instrText>
      </w:r>
      <w:r w:rsidR="00825F00" w:rsidRPr="00C00DB9">
        <w:fldChar w:fldCharType="separate"/>
      </w:r>
      <w:bookmarkStart w:id="3" w:name="NomeCliente"/>
      <w:r w:rsidR="00C03F98" w:rsidRPr="00C00DB9">
        <w:t>&lt;Nome do cliente&gt;</w:t>
      </w:r>
      <w:bookmarkEnd w:id="3"/>
      <w:r w:rsidR="00825F00" w:rsidRPr="00C00DB9">
        <w:fldChar w:fldCharType="end"/>
      </w:r>
      <w:r w:rsidR="00FA0C73" w:rsidRPr="00C00DB9">
        <w:t>CAU</w:t>
      </w:r>
    </w:p>
    <w:p w14:paraId="26020D1D" w14:textId="77777777" w:rsidR="00A735A5" w:rsidRPr="00C00DB9" w:rsidRDefault="00A735A5">
      <w:pPr>
        <w:pStyle w:val="NomeCliente"/>
        <w:sectPr w:rsidR="00A735A5" w:rsidRPr="00C00DB9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0DB9" w:rsidRDefault="00E25943" w:rsidP="00E25943">
      <w:pPr>
        <w:pStyle w:val="Dica"/>
        <w:spacing w:after="0"/>
      </w:pPr>
    </w:p>
    <w:p w14:paraId="09D3AC62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0DB9">
        <w:br w:type="page"/>
      </w:r>
      <w:r w:rsidRPr="00C00DB9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0DB9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0DB9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0DB9" w:rsidRDefault="00A735A5">
            <w:pPr>
              <w:jc w:val="center"/>
              <w:rPr>
                <w:b/>
                <w:bCs/>
              </w:rPr>
            </w:pPr>
            <w:r w:rsidRPr="00C00DB9">
              <w:rPr>
                <w:b/>
                <w:bCs/>
              </w:rPr>
              <w:t>Observações</w:t>
            </w:r>
          </w:p>
        </w:tc>
      </w:tr>
      <w:tr w:rsidR="00D45825" w:rsidRPr="00C00DB9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0DB9" w:rsidRDefault="00076318">
            <w:pPr>
              <w:jc w:val="center"/>
            </w:pPr>
            <w:r w:rsidRPr="00C00DB9">
              <w:t>1.0</w:t>
            </w:r>
          </w:p>
        </w:tc>
        <w:tc>
          <w:tcPr>
            <w:tcW w:w="1425" w:type="dxa"/>
            <w:vAlign w:val="bottom"/>
          </w:tcPr>
          <w:p w14:paraId="3828512A" w14:textId="6C1225F4" w:rsidR="00A735A5" w:rsidRPr="00C00DB9" w:rsidRDefault="005F4464" w:rsidP="005F4464">
            <w:pPr>
              <w:jc w:val="center"/>
            </w:pPr>
            <w:r w:rsidRPr="00C00DB9">
              <w:t>20</w:t>
            </w:r>
            <w:r w:rsidR="005D249C" w:rsidRPr="00C00DB9">
              <w:t>/</w:t>
            </w:r>
            <w:r w:rsidR="00386BAA" w:rsidRPr="00C00DB9">
              <w:t>1</w:t>
            </w:r>
            <w:r w:rsidR="00241B02" w:rsidRPr="00C00DB9">
              <w:t>2</w:t>
            </w:r>
            <w:r w:rsidR="00076318" w:rsidRPr="00C00DB9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0DB9" w:rsidRDefault="00675004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0DB9" w:rsidRDefault="00076318">
            <w:pPr>
              <w:ind w:left="174"/>
              <w:jc w:val="left"/>
            </w:pPr>
            <w:r w:rsidRPr="00C00DB9">
              <w:t>Criação da história.</w:t>
            </w:r>
          </w:p>
        </w:tc>
      </w:tr>
      <w:tr w:rsidR="00D028C2" w:rsidRPr="00C00DB9" w14:paraId="16CA8976" w14:textId="77777777" w:rsidTr="00C03F98">
        <w:trPr>
          <w:cantSplit/>
          <w:jc w:val="center"/>
        </w:trPr>
        <w:tc>
          <w:tcPr>
            <w:tcW w:w="1589" w:type="dxa"/>
          </w:tcPr>
          <w:p w14:paraId="2CAC3668" w14:textId="73082039" w:rsidR="00D028C2" w:rsidRPr="00C00DB9" w:rsidRDefault="00D028C2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65AFF69E" w14:textId="19C918EE" w:rsidR="00D028C2" w:rsidRPr="00C00DB9" w:rsidRDefault="00D028C2" w:rsidP="005F4464">
            <w:pPr>
              <w:jc w:val="center"/>
            </w:pPr>
            <w:r>
              <w:t>12/06/20202</w:t>
            </w:r>
          </w:p>
        </w:tc>
        <w:tc>
          <w:tcPr>
            <w:tcW w:w="2405" w:type="dxa"/>
            <w:vAlign w:val="center"/>
          </w:tcPr>
          <w:p w14:paraId="2A94E623" w14:textId="7D119EA0" w:rsidR="00D028C2" w:rsidRPr="00C00DB9" w:rsidRDefault="00D028C2" w:rsidP="00675004">
            <w:pPr>
              <w:ind w:left="169"/>
              <w:jc w:val="left"/>
            </w:pPr>
            <w:r w:rsidRPr="00C00DB9">
              <w:t>Cláudia Ávila</w:t>
            </w:r>
          </w:p>
        </w:tc>
        <w:tc>
          <w:tcPr>
            <w:tcW w:w="4203" w:type="dxa"/>
          </w:tcPr>
          <w:p w14:paraId="2D4DA548" w14:textId="1C54A525" w:rsidR="00D028C2" w:rsidRPr="00C00DB9" w:rsidRDefault="00D028C2">
            <w:pPr>
              <w:ind w:left="174"/>
              <w:jc w:val="left"/>
            </w:pPr>
            <w:r>
              <w:t>Exclusão da regra 3.19 de confirmação automática na HST024, para atender à OS 1632 (HST45.1)</w:t>
            </w:r>
          </w:p>
        </w:tc>
      </w:tr>
      <w:tr w:rsidR="008E15CA" w:rsidRPr="00496C18" w14:paraId="0D052808" w14:textId="77777777" w:rsidTr="008E15CA">
        <w:trPr>
          <w:cantSplit/>
          <w:jc w:val="center"/>
        </w:trPr>
        <w:tc>
          <w:tcPr>
            <w:tcW w:w="158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4CA523B8" w14:textId="77777777" w:rsidR="008E15CA" w:rsidRPr="008E15CA" w:rsidRDefault="008E15CA" w:rsidP="00E4481B">
            <w:pPr>
              <w:jc w:val="center"/>
              <w:rPr>
                <w:highlight w:val="yellow"/>
              </w:rPr>
            </w:pPr>
            <w:r w:rsidRPr="008E15CA">
              <w:rPr>
                <w:highlight w:val="yellow"/>
              </w:rPr>
              <w:t>2.0</w:t>
            </w:r>
          </w:p>
        </w:tc>
        <w:tc>
          <w:tcPr>
            <w:tcW w:w="142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76583716" w14:textId="77777777" w:rsidR="008E15CA" w:rsidRPr="008E15CA" w:rsidRDefault="008E15CA" w:rsidP="00E4481B">
            <w:pPr>
              <w:jc w:val="center"/>
              <w:rPr>
                <w:highlight w:val="yellow"/>
              </w:rPr>
            </w:pPr>
            <w:r w:rsidRPr="008E15CA">
              <w:rPr>
                <w:highlight w:val="yellow"/>
              </w:rPr>
              <w:t>07/12/2023</w:t>
            </w:r>
          </w:p>
        </w:tc>
        <w:tc>
          <w:tcPr>
            <w:tcW w:w="2405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14:paraId="314640C0" w14:textId="77777777" w:rsidR="008E15CA" w:rsidRPr="008E15CA" w:rsidRDefault="008E15CA" w:rsidP="00E4481B">
            <w:pPr>
              <w:ind w:left="169"/>
              <w:jc w:val="left"/>
              <w:rPr>
                <w:highlight w:val="yellow"/>
              </w:rPr>
            </w:pPr>
            <w:r w:rsidRPr="008E15CA">
              <w:rPr>
                <w:highlight w:val="yellow"/>
              </w:rPr>
              <w:t>Luana Silva</w:t>
            </w:r>
          </w:p>
        </w:tc>
        <w:tc>
          <w:tcPr>
            <w:tcW w:w="420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14:paraId="6F2EE608" w14:textId="77777777" w:rsidR="008E15CA" w:rsidRPr="008E15CA" w:rsidRDefault="008E15CA" w:rsidP="008E15CA">
            <w:pPr>
              <w:ind w:left="174"/>
              <w:jc w:val="left"/>
              <w:rPr>
                <w:highlight w:val="yellow"/>
              </w:rPr>
            </w:pPr>
            <w:r w:rsidRPr="008E15CA">
              <w:rPr>
                <w:highlight w:val="yellow"/>
              </w:rPr>
              <w:t>Em atendimento a OS 10907:</w:t>
            </w:r>
          </w:p>
          <w:p w14:paraId="753BAA67" w14:textId="77777777" w:rsidR="008E15CA" w:rsidRPr="00496C18" w:rsidRDefault="008E15CA" w:rsidP="00E4481B">
            <w:pPr>
              <w:ind w:left="174"/>
              <w:jc w:val="left"/>
            </w:pPr>
            <w:r w:rsidRPr="008E15CA">
              <w:rPr>
                <w:highlight w:val="yellow"/>
              </w:rPr>
              <w:t>- Excluir a regra de envio de e-mail a comissão eleitoral ao finalizar o cadastro de chapa.</w:t>
            </w:r>
          </w:p>
        </w:tc>
      </w:tr>
    </w:tbl>
    <w:p w14:paraId="7FCD6DB3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06F66BDC" w14:textId="1261235C" w:rsidR="00A4247F" w:rsidRPr="00C00DB9" w:rsidRDefault="00A96CC0" w:rsidP="00A96CC0">
      <w:pPr>
        <w:tabs>
          <w:tab w:val="left" w:pos="6682"/>
        </w:tabs>
        <w:jc w:val="left"/>
        <w:rPr>
          <w:rFonts w:cs="Arial"/>
          <w:b/>
          <w:szCs w:val="22"/>
        </w:rPr>
      </w:pPr>
      <w:r w:rsidRPr="00C00DB9">
        <w:rPr>
          <w:rFonts w:cs="Arial"/>
          <w:b/>
          <w:szCs w:val="22"/>
        </w:rPr>
        <w:tab/>
      </w:r>
    </w:p>
    <w:p w14:paraId="369485E7" w14:textId="77777777" w:rsidR="00A4247F" w:rsidRPr="00C00DB9" w:rsidRDefault="00A4247F" w:rsidP="00A4247F">
      <w:pPr>
        <w:rPr>
          <w:rFonts w:cs="Arial"/>
          <w:szCs w:val="22"/>
        </w:rPr>
      </w:pPr>
    </w:p>
    <w:p w14:paraId="7AE1C47C" w14:textId="220F2DB5" w:rsidR="00A4247F" w:rsidRPr="00C00DB9" w:rsidRDefault="00241B02" w:rsidP="00241B02">
      <w:pPr>
        <w:tabs>
          <w:tab w:val="left" w:pos="3885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423BB385" w14:textId="77777777" w:rsidR="00A4247F" w:rsidRPr="00C00DB9" w:rsidRDefault="00A4247F" w:rsidP="00A4247F">
      <w:pPr>
        <w:rPr>
          <w:rFonts w:cs="Arial"/>
          <w:szCs w:val="22"/>
        </w:rPr>
      </w:pPr>
    </w:p>
    <w:p w14:paraId="0762D381" w14:textId="77777777" w:rsidR="00A4247F" w:rsidRPr="00C00DB9" w:rsidRDefault="00A4247F" w:rsidP="00A4247F">
      <w:pPr>
        <w:rPr>
          <w:rFonts w:cs="Arial"/>
          <w:szCs w:val="22"/>
        </w:rPr>
      </w:pPr>
    </w:p>
    <w:p w14:paraId="7558BBB3" w14:textId="77777777" w:rsidR="00A4247F" w:rsidRPr="00C00DB9" w:rsidRDefault="00A4247F" w:rsidP="00A4247F">
      <w:pPr>
        <w:rPr>
          <w:rFonts w:cs="Arial"/>
          <w:szCs w:val="22"/>
        </w:rPr>
      </w:pPr>
    </w:p>
    <w:p w14:paraId="6825B8F0" w14:textId="77777777" w:rsidR="00A4247F" w:rsidRPr="00C00DB9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0DB9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0DB9">
        <w:rPr>
          <w:rFonts w:cs="Arial"/>
          <w:szCs w:val="22"/>
        </w:rPr>
        <w:tab/>
      </w:r>
    </w:p>
    <w:p w14:paraId="22CC31A1" w14:textId="77777777" w:rsidR="00A735A5" w:rsidRPr="00C00DB9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0DB9">
        <w:rPr>
          <w:rFonts w:cs="Arial"/>
          <w:szCs w:val="22"/>
        </w:rPr>
        <w:br w:type="page"/>
      </w:r>
      <w:r w:rsidRPr="00C00DB9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0DB9" w:rsidRDefault="00A735A5">
      <w:pPr>
        <w:jc w:val="center"/>
        <w:rPr>
          <w:rFonts w:cs="Arial"/>
          <w:b/>
          <w:szCs w:val="22"/>
        </w:rPr>
      </w:pPr>
    </w:p>
    <w:p w14:paraId="77B1D015" w14:textId="77777777" w:rsidR="00F20E45" w:rsidRPr="00C00DB9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0DB9">
        <w:fldChar w:fldCharType="begin"/>
      </w:r>
      <w:r w:rsidR="00A735A5" w:rsidRPr="00C00DB9">
        <w:instrText xml:space="preserve"> TOC \o "1-2" \h \z \u </w:instrText>
      </w:r>
      <w:r w:rsidRPr="00C00DB9">
        <w:fldChar w:fldCharType="separate"/>
      </w:r>
      <w:hyperlink w:anchor="_Toc27754683" w:history="1">
        <w:r w:rsidR="00F20E45" w:rsidRPr="00C00DB9">
          <w:rPr>
            <w:rStyle w:val="Hyperlink"/>
            <w:noProof/>
          </w:rPr>
          <w:t>HST-045– Julgar Recurso do Pedido de Substituição- 2ª Instância – CEN/BR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_Toc27754683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7B88A1D2" w14:textId="77777777" w:rsidR="00F20E45" w:rsidRPr="00C00DB9" w:rsidRDefault="002C63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4" w:history="1">
        <w:r w:rsidR="00F20E45" w:rsidRPr="00C00DB9">
          <w:rPr>
            <w:rStyle w:val="Hyperlink"/>
            <w:noProof/>
          </w:rPr>
          <w:t>COMO Corporativo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_Toc27754684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43B50095" w14:textId="77777777" w:rsidR="00F20E45" w:rsidRPr="00C00DB9" w:rsidRDefault="002C63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5" w:history="1">
        <w:r w:rsidR="00F20E45" w:rsidRPr="00C00DB9">
          <w:rPr>
            <w:rStyle w:val="Hyperlink"/>
            <w:noProof/>
          </w:rPr>
          <w:t>PARA julgar os recurso de substituição de 2ª Instância.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_Toc27754685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11E42162" w14:textId="77777777" w:rsidR="00F20E45" w:rsidRPr="00C00DB9" w:rsidRDefault="002C63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6" w:history="1">
        <w:r w:rsidR="00F20E45" w:rsidRPr="00C00DB9">
          <w:rPr>
            <w:rStyle w:val="Hyperlink"/>
            <w:noProof/>
          </w:rPr>
          <w:t>PROTÓTIPO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_Toc27754686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4</w:t>
        </w:r>
        <w:r w:rsidR="00F20E45" w:rsidRPr="00C00DB9">
          <w:rPr>
            <w:noProof/>
            <w:webHidden/>
          </w:rPr>
          <w:fldChar w:fldCharType="end"/>
        </w:r>
      </w:hyperlink>
    </w:p>
    <w:p w14:paraId="77E16A7D" w14:textId="77777777" w:rsidR="00F20E45" w:rsidRPr="00C00DB9" w:rsidRDefault="002C63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7" w:history="1">
        <w:r w:rsidR="00F20E45" w:rsidRPr="00C00DB9">
          <w:rPr>
            <w:rStyle w:val="Hyperlink"/>
            <w:noProof/>
          </w:rPr>
          <w:t>CRITÉRIOS DE ACEITE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_Toc27754687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14</w:t>
        </w:r>
        <w:r w:rsidR="00F20E45" w:rsidRPr="00C00DB9">
          <w:rPr>
            <w:noProof/>
            <w:webHidden/>
          </w:rPr>
          <w:fldChar w:fldCharType="end"/>
        </w:r>
      </w:hyperlink>
    </w:p>
    <w:p w14:paraId="1DBF3EF7" w14:textId="77777777" w:rsidR="00F20E45" w:rsidRPr="00C00DB9" w:rsidRDefault="002C6346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7754688" w:history="1">
        <w:r w:rsidR="00F20E45" w:rsidRPr="00C00DB9">
          <w:rPr>
            <w:rStyle w:val="Hyperlink"/>
            <w:noProof/>
          </w:rPr>
          <w:t>INFORMAÇÕES COMPLEMENTARES</w:t>
        </w:r>
        <w:r w:rsidR="00F20E45" w:rsidRPr="00C00DB9">
          <w:rPr>
            <w:noProof/>
            <w:webHidden/>
          </w:rPr>
          <w:tab/>
        </w:r>
        <w:r w:rsidR="00F20E45" w:rsidRPr="00C00DB9">
          <w:rPr>
            <w:noProof/>
            <w:webHidden/>
          </w:rPr>
          <w:fldChar w:fldCharType="begin"/>
        </w:r>
        <w:r w:rsidR="00F20E45" w:rsidRPr="00C00DB9">
          <w:rPr>
            <w:noProof/>
            <w:webHidden/>
          </w:rPr>
          <w:instrText xml:space="preserve"> PAGEREF _Toc27754688 \h </w:instrText>
        </w:r>
        <w:r w:rsidR="00F20E45" w:rsidRPr="00C00DB9">
          <w:rPr>
            <w:noProof/>
            <w:webHidden/>
          </w:rPr>
        </w:r>
        <w:r w:rsidR="00F20E45" w:rsidRPr="00C00DB9">
          <w:rPr>
            <w:noProof/>
            <w:webHidden/>
          </w:rPr>
          <w:fldChar w:fldCharType="separate"/>
        </w:r>
        <w:r w:rsidR="00F20E45" w:rsidRPr="00C00DB9">
          <w:rPr>
            <w:noProof/>
            <w:webHidden/>
          </w:rPr>
          <w:t>26</w:t>
        </w:r>
        <w:r w:rsidR="00F20E45" w:rsidRPr="00C00DB9">
          <w:rPr>
            <w:noProof/>
            <w:webHidden/>
          </w:rPr>
          <w:fldChar w:fldCharType="end"/>
        </w:r>
      </w:hyperlink>
    </w:p>
    <w:p w14:paraId="46621B27" w14:textId="77777777" w:rsidR="00A735A5" w:rsidRPr="00C00DB9" w:rsidRDefault="00825F00">
      <w:r w:rsidRPr="00C00DB9">
        <w:fldChar w:fldCharType="end"/>
      </w:r>
    </w:p>
    <w:p w14:paraId="3CB87937" w14:textId="77777777" w:rsidR="00A735A5" w:rsidRPr="00C00DB9" w:rsidRDefault="00A735A5">
      <w:pPr>
        <w:pStyle w:val="Dica"/>
      </w:pPr>
    </w:p>
    <w:p w14:paraId="0C0F08DA" w14:textId="1573C889" w:rsidR="00A735A5" w:rsidRPr="00C00DB9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0DB9">
        <w:br w:type="page"/>
      </w:r>
      <w:bookmarkStart w:id="4" w:name="_Toc27754683"/>
      <w:r w:rsidR="00CE176F" w:rsidRPr="00C00DB9">
        <w:lastRenderedPageBreak/>
        <w:t>HST</w:t>
      </w:r>
      <w:r w:rsidR="00C03F98" w:rsidRPr="00C00DB9">
        <w:t>-</w:t>
      </w:r>
      <w:r w:rsidR="00AF2B52" w:rsidRPr="00C00DB9">
        <w:t>0</w:t>
      </w:r>
      <w:r w:rsidR="005F4464" w:rsidRPr="00C00DB9">
        <w:t>45</w:t>
      </w:r>
      <w:r w:rsidR="0035649F" w:rsidRPr="00C00DB9">
        <w:t xml:space="preserve">– </w:t>
      </w:r>
      <w:r w:rsidR="008258A3" w:rsidRPr="00C00DB9">
        <w:t>Julgar</w:t>
      </w:r>
      <w:r w:rsidR="00E264CB" w:rsidRPr="00C00DB9">
        <w:t xml:space="preserve"> </w:t>
      </w:r>
      <w:r w:rsidR="005F4464" w:rsidRPr="00C00DB9">
        <w:t xml:space="preserve">Recurso do </w:t>
      </w:r>
      <w:r w:rsidR="00153838" w:rsidRPr="00C00DB9">
        <w:t xml:space="preserve">Pedido de </w:t>
      </w:r>
      <w:r w:rsidR="00703731" w:rsidRPr="00C00DB9">
        <w:t>Substituição</w:t>
      </w:r>
      <w:r w:rsidR="005F4464" w:rsidRPr="00C00DB9">
        <w:t>- 2ª Instância</w:t>
      </w:r>
      <w:r w:rsidR="00D6740F" w:rsidRPr="00C00DB9">
        <w:t xml:space="preserve"> – </w:t>
      </w:r>
      <w:bookmarkEnd w:id="4"/>
      <w:r w:rsidR="00E16594">
        <w:t>Corporativo</w:t>
      </w:r>
    </w:p>
    <w:p w14:paraId="37D34CD1" w14:textId="57204F9B" w:rsidR="002B1554" w:rsidRPr="00C00DB9" w:rsidRDefault="00CE176F" w:rsidP="00C64B05">
      <w:pPr>
        <w:pStyle w:val="Ttulo2"/>
        <w:numPr>
          <w:ilvl w:val="0"/>
          <w:numId w:val="0"/>
        </w:numPr>
        <w:rPr>
          <w:b w:val="0"/>
        </w:rPr>
      </w:pPr>
      <w:bookmarkStart w:id="5" w:name="_Toc27754684"/>
      <w:r w:rsidRPr="00C00DB9">
        <w:t>COMO</w:t>
      </w:r>
      <w:r w:rsidR="00C64B05" w:rsidRPr="00C00DB9">
        <w:t xml:space="preserve"> </w:t>
      </w:r>
      <w:r w:rsidR="00A96CC0" w:rsidRPr="00C00DB9">
        <w:rPr>
          <w:b w:val="0"/>
        </w:rPr>
        <w:t>Corporativo</w:t>
      </w:r>
      <w:bookmarkEnd w:id="5"/>
    </w:p>
    <w:p w14:paraId="405BA23E" w14:textId="67F54CCA" w:rsidR="005D249C" w:rsidRPr="00C00DB9" w:rsidRDefault="00CE176F" w:rsidP="005D249C">
      <w:pPr>
        <w:pStyle w:val="EstiloPrototipo3"/>
      </w:pPr>
      <w:r w:rsidRPr="00C00DB9">
        <w:t>QUERO</w:t>
      </w:r>
      <w:r w:rsidR="005A4527" w:rsidRPr="00C00DB9">
        <w:t xml:space="preserve"> </w:t>
      </w:r>
      <w:r w:rsidR="001C0B4F" w:rsidRPr="00C00DB9">
        <w:rPr>
          <w:b w:val="0"/>
        </w:rPr>
        <w:t xml:space="preserve">acessar </w:t>
      </w:r>
      <w:r w:rsidR="00E264CB" w:rsidRPr="00C00DB9">
        <w:rPr>
          <w:b w:val="0"/>
        </w:rPr>
        <w:t xml:space="preserve">os </w:t>
      </w:r>
      <w:r w:rsidR="00080E3D" w:rsidRPr="00C00DB9">
        <w:rPr>
          <w:b w:val="0"/>
        </w:rPr>
        <w:t xml:space="preserve">Recursos dos </w:t>
      </w:r>
      <w:r w:rsidR="00E264CB" w:rsidRPr="00C00DB9">
        <w:rPr>
          <w:b w:val="0"/>
        </w:rPr>
        <w:t>pedidos de substituiç</w:t>
      </w:r>
      <w:r w:rsidR="00D6740F" w:rsidRPr="00C00DB9">
        <w:rPr>
          <w:b w:val="0"/>
        </w:rPr>
        <w:t>ões</w:t>
      </w:r>
      <w:r w:rsidR="00E264CB" w:rsidRPr="00C00DB9">
        <w:rPr>
          <w:b w:val="0"/>
        </w:rPr>
        <w:t xml:space="preserve"> </w:t>
      </w:r>
      <w:r w:rsidR="00D6740F" w:rsidRPr="00C00DB9">
        <w:rPr>
          <w:b w:val="0"/>
        </w:rPr>
        <w:t>da</w:t>
      </w:r>
      <w:r w:rsidR="00CB2214" w:rsidRPr="00C00DB9">
        <w:rPr>
          <w:b w:val="0"/>
        </w:rPr>
        <w:t>s</w:t>
      </w:r>
      <w:r w:rsidR="00D6740F" w:rsidRPr="00C00DB9">
        <w:rPr>
          <w:b w:val="0"/>
        </w:rPr>
        <w:t xml:space="preserve"> </w:t>
      </w:r>
      <w:r w:rsidR="00CB2214" w:rsidRPr="00C00DB9">
        <w:rPr>
          <w:b w:val="0"/>
        </w:rPr>
        <w:t xml:space="preserve">chapas da </w:t>
      </w:r>
      <w:r w:rsidR="00A96CC0" w:rsidRPr="00C00DB9">
        <w:rPr>
          <w:b w:val="0"/>
        </w:rPr>
        <w:t>eleição.</w:t>
      </w:r>
    </w:p>
    <w:p w14:paraId="38E7497A" w14:textId="088C8498" w:rsidR="00A735A5" w:rsidRPr="00C00DB9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7754685"/>
      <w:r w:rsidRPr="00C00DB9">
        <w:t>PAR</w:t>
      </w:r>
      <w:r w:rsidR="00CE176F" w:rsidRPr="00C00DB9">
        <w:t>A</w:t>
      </w:r>
      <w:r w:rsidR="005A4527" w:rsidRPr="00C00DB9">
        <w:t xml:space="preserve"> </w:t>
      </w:r>
      <w:r w:rsidR="00BB45D0" w:rsidRPr="00C00DB9">
        <w:rPr>
          <w:b w:val="0"/>
        </w:rPr>
        <w:t xml:space="preserve">julgar </w:t>
      </w:r>
      <w:proofErr w:type="gramStart"/>
      <w:r w:rsidR="00BB45D0" w:rsidRPr="00C00DB9">
        <w:rPr>
          <w:b w:val="0"/>
        </w:rPr>
        <w:t>o</w:t>
      </w:r>
      <w:r w:rsidR="00CB2214" w:rsidRPr="00C00DB9">
        <w:rPr>
          <w:b w:val="0"/>
        </w:rPr>
        <w:t xml:space="preserve">s </w:t>
      </w:r>
      <w:r w:rsidR="00080E3D" w:rsidRPr="00C00DB9">
        <w:rPr>
          <w:b w:val="0"/>
        </w:rPr>
        <w:t>recurso</w:t>
      </w:r>
      <w:proofErr w:type="gramEnd"/>
      <w:r w:rsidR="00CB2214" w:rsidRPr="00C00DB9">
        <w:rPr>
          <w:b w:val="0"/>
        </w:rPr>
        <w:t xml:space="preserve"> de substituição </w:t>
      </w:r>
      <w:r w:rsidR="00080E3D" w:rsidRPr="00C00DB9">
        <w:rPr>
          <w:b w:val="0"/>
        </w:rPr>
        <w:t>de 2ª Instância</w:t>
      </w:r>
      <w:r w:rsidR="00204372" w:rsidRPr="00C00DB9">
        <w:rPr>
          <w:b w:val="0"/>
        </w:rPr>
        <w:t>.</w:t>
      </w:r>
      <w:bookmarkEnd w:id="6"/>
    </w:p>
    <w:p w14:paraId="3F8EBB06" w14:textId="77777777" w:rsidR="00EF4113" w:rsidRPr="00C00DB9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0DB9" w:rsidRDefault="007569F0" w:rsidP="007569F0">
      <w:pPr>
        <w:pStyle w:val="Ttulo2"/>
        <w:numPr>
          <w:ilvl w:val="0"/>
          <w:numId w:val="0"/>
        </w:numPr>
      </w:pPr>
      <w:bookmarkStart w:id="8" w:name="_Toc27754686"/>
      <w:r w:rsidRPr="00C00DB9">
        <w:t>PROTÓTIPO</w:t>
      </w:r>
      <w:bookmarkEnd w:id="7"/>
      <w:bookmarkEnd w:id="8"/>
    </w:p>
    <w:p w14:paraId="2BFF2291" w14:textId="7757D0E7" w:rsidR="00A541DF" w:rsidRPr="00C00DB9" w:rsidRDefault="00EF012F" w:rsidP="00656397">
      <w:pPr>
        <w:pStyle w:val="EstiloPrototipo3"/>
        <w:numPr>
          <w:ilvl w:val="0"/>
          <w:numId w:val="4"/>
        </w:numPr>
      </w:pPr>
      <w:bookmarkStart w:id="9" w:name="_Ref25845780"/>
      <w:bookmarkStart w:id="10" w:name="_Ref26357320"/>
      <w:bookmarkStart w:id="11" w:name="_Ref24976076"/>
      <w:r w:rsidRPr="00C00DB9">
        <w:t>Julgar</w:t>
      </w:r>
      <w:bookmarkEnd w:id="9"/>
      <w:r w:rsidRPr="00C00DB9">
        <w:t xml:space="preserve"> </w:t>
      </w:r>
      <w:r w:rsidR="00361A2B" w:rsidRPr="00C00DB9">
        <w:t xml:space="preserve">Recurso do </w:t>
      </w:r>
      <w:r w:rsidRPr="00C00DB9">
        <w:t>Pedido de Substituição</w:t>
      </w:r>
      <w:bookmarkEnd w:id="10"/>
      <w:r w:rsidR="00ED28E9" w:rsidRPr="00C00DB9">
        <w:t xml:space="preserve"> de Candidatura</w:t>
      </w:r>
    </w:p>
    <w:p w14:paraId="4A0F41D9" w14:textId="556359F7" w:rsidR="00A66A96" w:rsidRPr="00C00DB9" w:rsidRDefault="000F5ACC" w:rsidP="000F5ACC">
      <w:pPr>
        <w:pStyle w:val="EstiloPrototipo3"/>
        <w:tabs>
          <w:tab w:val="clear" w:pos="425"/>
          <w:tab w:val="clear" w:pos="851"/>
        </w:tabs>
        <w:ind w:left="709"/>
      </w:pPr>
      <w:r>
        <w:rPr>
          <w:noProof/>
        </w:rPr>
        <w:drawing>
          <wp:inline distT="0" distB="0" distL="0" distR="0" wp14:anchorId="5F7F36D7" wp14:editId="579D499F">
            <wp:extent cx="4632461" cy="5113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041" cy="511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10F3" w14:textId="77777777" w:rsidR="00A66A96" w:rsidRPr="00C00DB9" w:rsidRDefault="00A66A96" w:rsidP="00A66A96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1B7BDF" w:rsidRPr="00C00DB9" w14:paraId="502D35C5" w14:textId="77777777" w:rsidTr="00045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0217FB5" w14:textId="77777777" w:rsidR="001B7BDF" w:rsidRPr="00C00DB9" w:rsidRDefault="001B7BDF" w:rsidP="00045D2C">
            <w:pPr>
              <w:pStyle w:val="EstiloPrototipo3"/>
              <w:jc w:val="center"/>
            </w:pPr>
            <w:r w:rsidRPr="00C00DB9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1B7BDF" w:rsidRPr="00C00DB9" w14:paraId="2132135A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1749982" w14:textId="40703A6E" w:rsidR="001B7BDF" w:rsidRPr="00C00DB9" w:rsidRDefault="001B7BDF" w:rsidP="001B7BDF">
            <w:pPr>
              <w:pStyle w:val="EstiloPrototipo3"/>
              <w:jc w:val="center"/>
              <w:rPr>
                <w:sz w:val="24"/>
                <w:szCs w:val="24"/>
              </w:rPr>
            </w:pPr>
            <w:r w:rsidRPr="00C00DB9">
              <w:rPr>
                <w:sz w:val="24"/>
                <w:szCs w:val="24"/>
              </w:rPr>
              <w:t>Analisar Pedido de Substituição</w:t>
            </w:r>
          </w:p>
        </w:tc>
      </w:tr>
      <w:tr w:rsidR="001B7BDF" w:rsidRPr="00C00DB9" w14:paraId="4F2EAF7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91D38BE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11168AB9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28D48971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7CA96A4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0A5FD2EF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92BCEE7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0AD309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1B7BDF" w:rsidRPr="00C00DB9" w14:paraId="5BEF06E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F1EA32F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5674B6B" w14:textId="4F0869F5" w:rsidR="001B7BDF" w:rsidRPr="00C00DB9" w:rsidRDefault="001B7BDF" w:rsidP="00D90746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Anal</w:t>
            </w:r>
            <w:r w:rsidR="00D90746" w:rsidRPr="00C00DB9">
              <w:rPr>
                <w:noProof/>
                <w:sz w:val="18"/>
                <w:szCs w:val="18"/>
              </w:rPr>
              <w:t>i</w:t>
            </w:r>
            <w:r w:rsidRPr="00C00DB9">
              <w:rPr>
                <w:noProof/>
                <w:sz w:val="18"/>
                <w:szCs w:val="18"/>
              </w:rPr>
              <w:t>sar Pedio de Substituição</w:t>
            </w:r>
          </w:p>
        </w:tc>
        <w:tc>
          <w:tcPr>
            <w:tcW w:w="1306" w:type="dxa"/>
          </w:tcPr>
          <w:p w14:paraId="76C51FC2" w14:textId="605B02B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Titulo</w:t>
            </w:r>
          </w:p>
        </w:tc>
        <w:tc>
          <w:tcPr>
            <w:tcW w:w="1246" w:type="dxa"/>
          </w:tcPr>
          <w:p w14:paraId="03605828" w14:textId="1E851E79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034" w:type="dxa"/>
          </w:tcPr>
          <w:p w14:paraId="2222A19E" w14:textId="64D51107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9EEEE3" w14:textId="5CFB139B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9E41D1F" w14:textId="176AD1F0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6F3E15CF" w14:textId="752BF74E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6"/>
              </w:numPr>
              <w:autoSpaceDE/>
              <w:autoSpaceDN/>
              <w:adjustRightInd/>
              <w:spacing w:before="60" w:after="60"/>
              <w:ind w:left="34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5D3F2EB0" w14:textId="77777777" w:rsidR="001B7BDF" w:rsidRPr="00C00DB9" w:rsidRDefault="001B7BDF" w:rsidP="001B7BDF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1B7BDF" w:rsidRPr="00C00DB9" w14:paraId="251C7611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A685F9" w14:textId="77777777" w:rsidR="001B7BDF" w:rsidRPr="00C00DB9" w:rsidRDefault="001B7BDF" w:rsidP="001B7BDF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6E783A" w14:textId="5AB73E77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3C070996" w14:textId="29A3020E" w:rsidR="001B7BDF" w:rsidRPr="00C00DB9" w:rsidRDefault="001B7BDF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75078207" w14:textId="504AEAAE" w:rsidR="001B7BDF" w:rsidRPr="00C00DB9" w:rsidRDefault="00D32F4A" w:rsidP="001B7BDF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683A7660" w14:textId="67170DAE" w:rsidR="001B7BDF" w:rsidRPr="00C00DB9" w:rsidRDefault="001B7BDF" w:rsidP="001B7BDF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5DC1CBD" w14:textId="7A74AD2A" w:rsidR="001B7BDF" w:rsidRPr="00C00DB9" w:rsidRDefault="001B7BDF" w:rsidP="001B7BD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8474CAA" w14:textId="0ADDFDB5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3254CC9B" w14:textId="57F762E3" w:rsidR="001B7BDF" w:rsidRPr="00C00DB9" w:rsidRDefault="001B7BDF" w:rsidP="001B7BDF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</w:p>
          <w:p w14:paraId="7A3A2EA5" w14:textId="784A48F7" w:rsidR="001B7BDF" w:rsidRPr="00C00DB9" w:rsidRDefault="001B7BDF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1B7BDF" w:rsidRPr="00C00DB9" w14:paraId="03E950D2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FEA230C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44F5807" w14:textId="1A953DA2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CKeditor</w:t>
            </w:r>
            <w:proofErr w:type="spellEnd"/>
          </w:p>
        </w:tc>
        <w:tc>
          <w:tcPr>
            <w:tcW w:w="1306" w:type="dxa"/>
          </w:tcPr>
          <w:p w14:paraId="52F0E81F" w14:textId="7E77E8B9" w:rsidR="001B7BDF" w:rsidRPr="00C00DB9" w:rsidRDefault="00D90746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Componente para inclusão do texto do parecer do pedido de substituição</w:t>
            </w:r>
          </w:p>
        </w:tc>
        <w:tc>
          <w:tcPr>
            <w:tcW w:w="1246" w:type="dxa"/>
          </w:tcPr>
          <w:p w14:paraId="7F05D675" w14:textId="77777777" w:rsidR="001B7BDF" w:rsidRPr="00C00DB9" w:rsidRDefault="001B7BDF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E01479C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224DDF3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B63888C" w14:textId="6B4A133D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C00DB9">
              <w:rPr>
                <w:color w:val="000000" w:themeColor="text1"/>
                <w:sz w:val="18"/>
                <w:szCs w:val="18"/>
              </w:rPr>
              <w:t>Obrigatório:</w:t>
            </w:r>
            <w:r w:rsidR="00D90746" w:rsidRPr="00C00DB9">
              <w:rPr>
                <w:color w:val="000000" w:themeColor="text1"/>
                <w:sz w:val="18"/>
                <w:szCs w:val="18"/>
              </w:rPr>
              <w:t>SIM</w:t>
            </w:r>
            <w:proofErr w:type="spellEnd"/>
          </w:p>
          <w:p w14:paraId="447A3176" w14:textId="77777777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1EC8441A" w14:textId="447033AD" w:rsidR="001B7BDF" w:rsidRPr="00C00DB9" w:rsidRDefault="001B7BDF" w:rsidP="00D32F4A">
            <w:pPr>
              <w:spacing w:before="60" w:after="60"/>
              <w:contextualSpacing/>
              <w:rPr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="00D32F4A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C00DB9" w14:paraId="2300DB64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CE44AF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C2DB07D" w14:textId="469181C0" w:rsidR="00D32F4A" w:rsidRPr="00C00DB9" w:rsidRDefault="00D32F4A" w:rsidP="00D32F4A">
            <w:pPr>
              <w:spacing w:before="60" w:after="60"/>
              <w:jc w:val="center"/>
              <w:rPr>
                <w:noProof/>
              </w:rPr>
            </w:pPr>
            <w:r w:rsidRPr="00C00DB9">
              <w:rPr>
                <w:sz w:val="18"/>
                <w:szCs w:val="18"/>
              </w:rPr>
              <w:t>Documento</w:t>
            </w:r>
          </w:p>
        </w:tc>
        <w:tc>
          <w:tcPr>
            <w:tcW w:w="1306" w:type="dxa"/>
          </w:tcPr>
          <w:p w14:paraId="4FD866C1" w14:textId="54868643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22EE5354" w14:textId="0003694F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BFF70C5" w14:textId="77F9688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195F256" w14:textId="30E8614D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2952DBB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Não </w:t>
            </w:r>
          </w:p>
          <w:p w14:paraId="10084331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sim</w:t>
            </w:r>
          </w:p>
          <w:p w14:paraId="2D334593" w14:textId="5DE984B6" w:rsidR="00D32F4A" w:rsidRPr="00C00DB9" w:rsidRDefault="00D32F4A" w:rsidP="00D32F4A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D32F4A" w:rsidRPr="00C00DB9" w14:paraId="7EE0DF6E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ED4DA3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4C85CE7" w14:textId="705293A6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Arquivo</w:t>
            </w:r>
          </w:p>
        </w:tc>
        <w:tc>
          <w:tcPr>
            <w:tcW w:w="1306" w:type="dxa"/>
          </w:tcPr>
          <w:p w14:paraId="65A0D8F7" w14:textId="6AFCEF40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Componente para realizar Upload dos arquivos</w:t>
            </w:r>
          </w:p>
        </w:tc>
        <w:tc>
          <w:tcPr>
            <w:tcW w:w="1246" w:type="dxa"/>
          </w:tcPr>
          <w:p w14:paraId="66B06DC5" w14:textId="6C5DD74E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97009F1" w14:textId="5F5DF006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A3A2130" w14:textId="446F6223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31828F3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Obrigatório: Não se aplica</w:t>
            </w:r>
          </w:p>
          <w:p w14:paraId="70E7A527" w14:textId="7AF2B405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01B7AFD3" w14:textId="1F7B58EE" w:rsidR="00D32F4A" w:rsidRPr="00C00DB9" w:rsidRDefault="00D32F4A" w:rsidP="00D32F4A">
            <w:pPr>
              <w:pStyle w:val="PargrafodaLista"/>
              <w:widowControl/>
              <w:autoSpaceDE/>
              <w:autoSpaceDN/>
              <w:adjustRightInd/>
              <w:spacing w:before="60" w:after="60"/>
              <w:ind w:left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1B7BDF" w:rsidRPr="00C00DB9" w14:paraId="14537935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809356C" w14:textId="77777777" w:rsidR="001B7BDF" w:rsidRPr="00C00DB9" w:rsidRDefault="001B7BDF" w:rsidP="00045D2C">
            <w:pPr>
              <w:spacing w:before="60" w:after="60"/>
              <w:jc w:val="center"/>
              <w:rPr>
                <w:b/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b/>
                <w:sz w:val="18"/>
                <w:szCs w:val="18"/>
              </w:rPr>
              <w:t>Ação</w:t>
            </w:r>
          </w:p>
        </w:tc>
      </w:tr>
      <w:tr w:rsidR="001B7BDF" w:rsidRPr="00C00DB9" w14:paraId="238E667F" w14:textId="77777777" w:rsidTr="00045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15D9B3A" w14:textId="77777777" w:rsidR="001B7BDF" w:rsidRPr="00C00DB9" w:rsidRDefault="001B7BDF" w:rsidP="00045D2C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F18EA04" w14:textId="3B2A302C" w:rsidR="001B7BDF" w:rsidRPr="00C00DB9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Indeferir</w:t>
            </w:r>
          </w:p>
        </w:tc>
        <w:tc>
          <w:tcPr>
            <w:tcW w:w="1306" w:type="dxa"/>
          </w:tcPr>
          <w:p w14:paraId="59D69583" w14:textId="336984BF" w:rsidR="001B7BDF" w:rsidRPr="00C00DB9" w:rsidRDefault="00D32F4A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 para indeferir pedido de substituição</w:t>
            </w:r>
          </w:p>
        </w:tc>
        <w:tc>
          <w:tcPr>
            <w:tcW w:w="1246" w:type="dxa"/>
          </w:tcPr>
          <w:p w14:paraId="18329850" w14:textId="6DE2BF89" w:rsidR="001B7BDF" w:rsidRPr="00C00DB9" w:rsidRDefault="00D32F4A" w:rsidP="00045D2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6809E0BE" w14:textId="77777777" w:rsidR="001B7BDF" w:rsidRPr="00C00DB9" w:rsidRDefault="001B7BDF" w:rsidP="00045D2C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DFFD541" w14:textId="77777777" w:rsidR="001B7BDF" w:rsidRPr="00C00DB9" w:rsidRDefault="001B7BDF" w:rsidP="00045D2C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AA4FE99" w14:textId="1FD12011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Obrigatório: </w:t>
            </w:r>
            <w:r w:rsidR="00D32F4A" w:rsidRPr="00C00DB9">
              <w:rPr>
                <w:color w:val="000000" w:themeColor="text1"/>
                <w:sz w:val="18"/>
                <w:szCs w:val="18"/>
              </w:rPr>
              <w:t>sim para indeferimento</w:t>
            </w:r>
          </w:p>
          <w:p w14:paraId="66C80135" w14:textId="009F8EFF" w:rsidR="001B7BDF" w:rsidRPr="00C00DB9" w:rsidRDefault="001B7BDF" w:rsidP="00045D2C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Somente Leitura: </w:t>
            </w:r>
            <w:r w:rsidR="00D32F4A" w:rsidRPr="00C00DB9">
              <w:rPr>
                <w:color w:val="000000" w:themeColor="text1"/>
                <w:sz w:val="18"/>
                <w:szCs w:val="18"/>
              </w:rPr>
              <w:t>Não</w:t>
            </w:r>
          </w:p>
          <w:p w14:paraId="21E32EFD" w14:textId="5A0F5736" w:rsidR="001B7BDF" w:rsidRPr="00C00DB9" w:rsidRDefault="00D32F4A" w:rsidP="00045D2C">
            <w:pPr>
              <w:spacing w:before="60" w:after="60"/>
              <w:rPr>
                <w:color w:val="31849B" w:themeColor="accent5" w:themeShade="BF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D32F4A" w:rsidRPr="00C00DB9" w14:paraId="771BEBFF" w14:textId="77777777" w:rsidTr="00045D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C1FA56C" w14:textId="77777777" w:rsidR="00D32F4A" w:rsidRPr="00C00DB9" w:rsidRDefault="00D32F4A" w:rsidP="00D32F4A">
            <w:pPr>
              <w:pStyle w:val="PargrafodaLista"/>
              <w:numPr>
                <w:ilvl w:val="0"/>
                <w:numId w:val="28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1A1CEB" w14:textId="7E1027E8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Deferir</w:t>
            </w:r>
          </w:p>
        </w:tc>
        <w:tc>
          <w:tcPr>
            <w:tcW w:w="1306" w:type="dxa"/>
          </w:tcPr>
          <w:p w14:paraId="25D42071" w14:textId="12BD9D37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 para deferir pedido de substituição</w:t>
            </w:r>
          </w:p>
        </w:tc>
        <w:tc>
          <w:tcPr>
            <w:tcW w:w="1246" w:type="dxa"/>
          </w:tcPr>
          <w:p w14:paraId="55ED43F3" w14:textId="6624D4A0" w:rsidR="00D32F4A" w:rsidRPr="00C00DB9" w:rsidRDefault="00D32F4A" w:rsidP="00D32F4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0A54A443" w14:textId="2DFDF842" w:rsidR="00D32F4A" w:rsidRPr="00C00DB9" w:rsidRDefault="00D32F4A" w:rsidP="00D32F4A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2E4FCA" w14:textId="0329D8AB" w:rsidR="00D32F4A" w:rsidRPr="00C00DB9" w:rsidRDefault="00D32F4A" w:rsidP="00D32F4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7769BFAE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Obrigatório: sim para indeferimento</w:t>
            </w:r>
          </w:p>
          <w:p w14:paraId="2EEB72D2" w14:textId="77777777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>Somente Leitura: Não</w:t>
            </w:r>
          </w:p>
          <w:p w14:paraId="47B7F417" w14:textId="199187AA" w:rsidR="00D32F4A" w:rsidRPr="00C00DB9" w:rsidRDefault="00D32F4A" w:rsidP="00D32F4A">
            <w:pPr>
              <w:pStyle w:val="PargrafodaLista"/>
              <w:widowControl/>
              <w:numPr>
                <w:ilvl w:val="0"/>
                <w:numId w:val="26"/>
              </w:numPr>
              <w:autoSpaceDE/>
              <w:autoSpaceDN/>
              <w:adjustRightInd/>
              <w:spacing w:before="60" w:after="60"/>
              <w:ind w:left="232" w:hanging="232"/>
              <w:contextualSpacing/>
              <w:rPr>
                <w:color w:val="000000" w:themeColor="text1"/>
                <w:sz w:val="18"/>
                <w:szCs w:val="18"/>
              </w:rPr>
            </w:pP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_Ref25000604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3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</w:tbl>
    <w:p w14:paraId="49F8DA39" w14:textId="7F0E3E73" w:rsidR="00125E96" w:rsidRPr="00C00DB9" w:rsidRDefault="00032406" w:rsidP="00656397">
      <w:pPr>
        <w:pStyle w:val="EstiloPrototipo3"/>
        <w:numPr>
          <w:ilvl w:val="0"/>
          <w:numId w:val="4"/>
        </w:numPr>
      </w:pPr>
      <w:bookmarkStart w:id="12" w:name="_Ref26535530"/>
      <w:bookmarkStart w:id="13" w:name="_Ref27750506"/>
      <w:bookmarkStart w:id="14" w:name="_Ref25850851"/>
      <w:r w:rsidRPr="00C00DB9">
        <w:lastRenderedPageBreak/>
        <w:t>Confirmar Deferimento do Pedido de Substituição</w:t>
      </w:r>
      <w:bookmarkEnd w:id="12"/>
      <w:r w:rsidR="008A3350" w:rsidRPr="00C00DB9">
        <w:t xml:space="preserve"> </w:t>
      </w:r>
      <w:r w:rsidR="008A3350" w:rsidRPr="00C00DB9">
        <w:rPr>
          <w:color w:val="31849B" w:themeColor="accent5" w:themeShade="BF"/>
        </w:rPr>
        <w:t>[</w:t>
      </w:r>
      <w:r w:rsidR="008A3350" w:rsidRPr="00C00DB9">
        <w:rPr>
          <w:color w:val="31849B" w:themeColor="accent5" w:themeShade="BF"/>
        </w:rPr>
        <w:fldChar w:fldCharType="begin"/>
      </w:r>
      <w:r w:rsidR="008A3350" w:rsidRPr="00C00DB9">
        <w:rPr>
          <w:color w:val="31849B" w:themeColor="accent5" w:themeShade="BF"/>
        </w:rPr>
        <w:instrText xml:space="preserve"> REF _Ref25000604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A3350" w:rsidRPr="00C00DB9">
        <w:rPr>
          <w:color w:val="31849B" w:themeColor="accent5" w:themeShade="BF"/>
        </w:rPr>
      </w:r>
      <w:r w:rsidR="008A3350" w:rsidRPr="00C00DB9">
        <w:rPr>
          <w:color w:val="31849B" w:themeColor="accent5" w:themeShade="BF"/>
        </w:rPr>
        <w:fldChar w:fldCharType="separate"/>
      </w:r>
      <w:r w:rsidR="008A3350" w:rsidRPr="00C00DB9">
        <w:rPr>
          <w:color w:val="31849B" w:themeColor="accent5" w:themeShade="BF"/>
        </w:rPr>
        <w:t>3</w:t>
      </w:r>
      <w:r w:rsidR="008A3350" w:rsidRPr="00C00DB9">
        <w:rPr>
          <w:color w:val="31849B" w:themeColor="accent5" w:themeShade="BF"/>
        </w:rPr>
        <w:fldChar w:fldCharType="end"/>
      </w:r>
      <w:r w:rsidR="008A3350" w:rsidRPr="00C00DB9">
        <w:rPr>
          <w:color w:val="31849B" w:themeColor="accent5" w:themeShade="BF"/>
        </w:rPr>
        <w:t>]</w:t>
      </w:r>
      <w:bookmarkEnd w:id="13"/>
    </w:p>
    <w:p w14:paraId="50E02CF9" w14:textId="5417EDE5" w:rsidR="00032406" w:rsidRPr="00C00DB9" w:rsidRDefault="00EE0C74" w:rsidP="00032406">
      <w:pPr>
        <w:pStyle w:val="EstiloPrototipo3"/>
        <w:ind w:left="284"/>
      </w:pPr>
      <w:r w:rsidRPr="00C00DB9">
        <w:rPr>
          <w:noProof/>
        </w:rPr>
        <w:drawing>
          <wp:inline distT="0" distB="0" distL="0" distR="0" wp14:anchorId="350E5B1C" wp14:editId="6CDC45E1">
            <wp:extent cx="5760085" cy="6357620"/>
            <wp:effectExtent l="0" t="0" r="0" b="508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cluid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B043" w14:textId="77777777" w:rsidR="00032406" w:rsidRPr="00C00DB9" w:rsidRDefault="00032406" w:rsidP="00032406">
      <w:pPr>
        <w:pStyle w:val="EstiloPrototipo3"/>
        <w:ind w:left="284"/>
      </w:pPr>
    </w:p>
    <w:p w14:paraId="47AE733D" w14:textId="77777777" w:rsidR="00032406" w:rsidRPr="00C00DB9" w:rsidRDefault="00032406" w:rsidP="00032406">
      <w:pPr>
        <w:pStyle w:val="EstiloPrototipo3"/>
        <w:ind w:left="284"/>
      </w:pPr>
    </w:p>
    <w:p w14:paraId="0A87C261" w14:textId="77777777" w:rsidR="00032406" w:rsidRPr="00C00DB9" w:rsidRDefault="00032406" w:rsidP="00032406">
      <w:pPr>
        <w:pStyle w:val="EstiloPrototipo3"/>
        <w:ind w:left="284"/>
      </w:pPr>
    </w:p>
    <w:p w14:paraId="1538C734" w14:textId="77777777" w:rsidR="00032406" w:rsidRPr="00C00DB9" w:rsidRDefault="00032406" w:rsidP="00032406">
      <w:pPr>
        <w:pStyle w:val="EstiloPrototipo3"/>
        <w:ind w:left="284"/>
      </w:pPr>
    </w:p>
    <w:p w14:paraId="3E3EBFB3" w14:textId="77777777" w:rsidR="00032406" w:rsidRPr="00C00DB9" w:rsidRDefault="00032406" w:rsidP="00032406">
      <w:pPr>
        <w:pStyle w:val="EstiloPrototipo3"/>
        <w:ind w:left="284"/>
      </w:pPr>
    </w:p>
    <w:p w14:paraId="084D1D82" w14:textId="77777777" w:rsidR="00032406" w:rsidRPr="00C00DB9" w:rsidRDefault="00032406" w:rsidP="00032406">
      <w:pPr>
        <w:pStyle w:val="EstiloPrototipo3"/>
        <w:ind w:left="284"/>
      </w:pPr>
    </w:p>
    <w:p w14:paraId="40947E38" w14:textId="607EBCBC" w:rsidR="00032406" w:rsidRPr="00C00DB9" w:rsidRDefault="00032406" w:rsidP="00656397">
      <w:pPr>
        <w:pStyle w:val="EstiloPrototipo3"/>
        <w:numPr>
          <w:ilvl w:val="0"/>
          <w:numId w:val="4"/>
        </w:numPr>
      </w:pPr>
      <w:bookmarkStart w:id="15" w:name="_Ref27751721"/>
      <w:r w:rsidRPr="00C00DB9">
        <w:lastRenderedPageBreak/>
        <w:t>Confirmar Indeferimento do Pedido de Substituição</w:t>
      </w:r>
      <w:r w:rsidR="008A3350" w:rsidRPr="00C00DB9">
        <w:t xml:space="preserve"> </w:t>
      </w:r>
      <w:r w:rsidR="008A3350" w:rsidRPr="00C00DB9">
        <w:rPr>
          <w:color w:val="31849B" w:themeColor="accent5" w:themeShade="BF"/>
        </w:rPr>
        <w:t>[</w:t>
      </w:r>
      <w:r w:rsidR="008A3350" w:rsidRPr="00C00DB9">
        <w:rPr>
          <w:color w:val="31849B" w:themeColor="accent5" w:themeShade="BF"/>
        </w:rPr>
        <w:fldChar w:fldCharType="begin"/>
      </w:r>
      <w:r w:rsidR="008A3350" w:rsidRPr="00C00DB9">
        <w:rPr>
          <w:color w:val="31849B" w:themeColor="accent5" w:themeShade="BF"/>
        </w:rPr>
        <w:instrText xml:space="preserve"> REF _Ref25000604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A3350" w:rsidRPr="00C00DB9">
        <w:rPr>
          <w:color w:val="31849B" w:themeColor="accent5" w:themeShade="BF"/>
        </w:rPr>
      </w:r>
      <w:r w:rsidR="008A3350" w:rsidRPr="00C00DB9">
        <w:rPr>
          <w:color w:val="31849B" w:themeColor="accent5" w:themeShade="BF"/>
        </w:rPr>
        <w:fldChar w:fldCharType="separate"/>
      </w:r>
      <w:r w:rsidR="008A3350" w:rsidRPr="00C00DB9">
        <w:rPr>
          <w:color w:val="31849B" w:themeColor="accent5" w:themeShade="BF"/>
        </w:rPr>
        <w:t>3</w:t>
      </w:r>
      <w:r w:rsidR="008A3350" w:rsidRPr="00C00DB9">
        <w:rPr>
          <w:color w:val="31849B" w:themeColor="accent5" w:themeShade="BF"/>
        </w:rPr>
        <w:fldChar w:fldCharType="end"/>
      </w:r>
      <w:r w:rsidR="008A3350" w:rsidRPr="00C00DB9">
        <w:rPr>
          <w:color w:val="31849B" w:themeColor="accent5" w:themeShade="BF"/>
        </w:rPr>
        <w:t>]</w:t>
      </w:r>
      <w:bookmarkEnd w:id="15"/>
    </w:p>
    <w:p w14:paraId="43DAF9F8" w14:textId="07B67303" w:rsidR="00032406" w:rsidRPr="00C00DB9" w:rsidRDefault="00EE0C74" w:rsidP="00032406">
      <w:pPr>
        <w:pStyle w:val="PargrafodaLista"/>
        <w:ind w:left="284"/>
      </w:pPr>
      <w:r w:rsidRPr="00C00DB9">
        <w:rPr>
          <w:noProof/>
        </w:rPr>
        <w:drawing>
          <wp:inline distT="0" distB="0" distL="0" distR="0" wp14:anchorId="7D66E5D8" wp14:editId="41243BE8">
            <wp:extent cx="5760085" cy="6357620"/>
            <wp:effectExtent l="0" t="0" r="0" b="508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cluid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BEBB" w14:textId="11E8DFB9" w:rsidR="00E01BB3" w:rsidRPr="00C00DB9" w:rsidRDefault="00890DB6" w:rsidP="00656397">
      <w:pPr>
        <w:pStyle w:val="EstiloPrototipo3"/>
        <w:numPr>
          <w:ilvl w:val="0"/>
          <w:numId w:val="4"/>
        </w:numPr>
      </w:pPr>
      <w:bookmarkStart w:id="16" w:name="_Ref26538773"/>
      <w:bookmarkStart w:id="17" w:name="_Ref26535562"/>
      <w:bookmarkStart w:id="18" w:name="_Ref30171973"/>
      <w:r w:rsidRPr="00C00DB9">
        <w:lastRenderedPageBreak/>
        <w:t>Julgamento do Pe</w:t>
      </w:r>
      <w:r w:rsidR="00E01BB3" w:rsidRPr="00C00DB9">
        <w:t>dido de Substituição</w:t>
      </w:r>
      <w:bookmarkEnd w:id="16"/>
      <w:r w:rsidR="00E01BB3" w:rsidRPr="00C00DB9">
        <w:t xml:space="preserve"> </w:t>
      </w:r>
      <w:bookmarkEnd w:id="17"/>
      <w:r w:rsidR="00ED28E9" w:rsidRPr="00C00DB9">
        <w:t>de Candidatura</w:t>
      </w:r>
      <w:bookmarkEnd w:id="18"/>
    </w:p>
    <w:p w14:paraId="0F47F38E" w14:textId="0DB172E0" w:rsidR="00E01BB3" w:rsidRPr="00C00DB9" w:rsidRDefault="00613E8A" w:rsidP="00E00ECB">
      <w:pPr>
        <w:pStyle w:val="EstiloPrototipo3"/>
        <w:ind w:left="284"/>
      </w:pPr>
      <w:r>
        <w:rPr>
          <w:noProof/>
        </w:rPr>
        <w:drawing>
          <wp:inline distT="0" distB="0" distL="0" distR="0" wp14:anchorId="6B90B4EB" wp14:editId="589C9F86">
            <wp:extent cx="5760085" cy="63538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cluida_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5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5CE" w14:textId="77777777" w:rsidR="00E00ECB" w:rsidRPr="00C00DB9" w:rsidRDefault="00E00ECB" w:rsidP="00E01BB3">
      <w:pPr>
        <w:pStyle w:val="EstiloPrototipo3"/>
        <w:ind w:left="720"/>
      </w:pPr>
    </w:p>
    <w:p w14:paraId="183CBB53" w14:textId="77777777" w:rsidR="00E00ECB" w:rsidRPr="00C00DB9" w:rsidRDefault="00E00ECB" w:rsidP="00E01BB3">
      <w:pPr>
        <w:pStyle w:val="EstiloPrototipo3"/>
        <w:ind w:left="720"/>
      </w:pPr>
    </w:p>
    <w:p w14:paraId="1E3ECF14" w14:textId="77777777" w:rsidR="00E00ECB" w:rsidRPr="00C00DB9" w:rsidRDefault="00E00ECB" w:rsidP="00E01BB3">
      <w:pPr>
        <w:pStyle w:val="EstiloPrototipo3"/>
        <w:ind w:left="720"/>
      </w:pPr>
    </w:p>
    <w:p w14:paraId="19DCB05C" w14:textId="77777777" w:rsidR="00792ECA" w:rsidRPr="00C00DB9" w:rsidRDefault="00792ECA" w:rsidP="00E01BB3">
      <w:pPr>
        <w:pStyle w:val="EstiloPrototipo3"/>
        <w:ind w:left="720"/>
      </w:pPr>
    </w:p>
    <w:p w14:paraId="42666E3F" w14:textId="77777777" w:rsidR="00792ECA" w:rsidRPr="00C00DB9" w:rsidRDefault="00792ECA" w:rsidP="00E01BB3">
      <w:pPr>
        <w:pStyle w:val="EstiloPrototipo3"/>
        <w:ind w:left="720"/>
      </w:pPr>
    </w:p>
    <w:p w14:paraId="6EA042E5" w14:textId="77777777" w:rsidR="00792ECA" w:rsidRPr="00C00DB9" w:rsidRDefault="00792ECA" w:rsidP="00E01BB3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792ECA" w:rsidRPr="00C00DB9" w14:paraId="22D5C4FC" w14:textId="77777777" w:rsidTr="0010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C30AFD1" w14:textId="77777777" w:rsidR="00792ECA" w:rsidRPr="00C00DB9" w:rsidRDefault="00792ECA" w:rsidP="00100873">
            <w:pPr>
              <w:pStyle w:val="EstiloPrototipo3"/>
              <w:jc w:val="center"/>
            </w:pPr>
            <w:bookmarkStart w:id="19" w:name="_Ref20153475"/>
            <w:bookmarkStart w:id="20" w:name="_Ref17572350"/>
            <w:r w:rsidRPr="00C00DB9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792ECA" w:rsidRPr="00C00DB9" w14:paraId="66941D6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DF2CC4A" w14:textId="77777777" w:rsidR="00792ECA" w:rsidRPr="00C00DB9" w:rsidRDefault="00792ECA" w:rsidP="00100873">
            <w:pPr>
              <w:pStyle w:val="EstiloPrototipo3"/>
              <w:jc w:val="center"/>
              <w:rPr>
                <w:sz w:val="24"/>
                <w:szCs w:val="24"/>
              </w:rPr>
            </w:pPr>
            <w:r w:rsidRPr="00C00DB9">
              <w:rPr>
                <w:sz w:val="24"/>
                <w:szCs w:val="24"/>
              </w:rPr>
              <w:t>Visualizar Histórico</w:t>
            </w:r>
          </w:p>
        </w:tc>
      </w:tr>
      <w:tr w:rsidR="00792ECA" w:rsidRPr="00C00DB9" w14:paraId="7E3F638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5B39EA30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57DA1C7C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583B436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08A55C6E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4AD78F26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4A9B7E92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A5371BE" w14:textId="77777777" w:rsidR="00792ECA" w:rsidRPr="00C00DB9" w:rsidRDefault="00792ECA" w:rsidP="00100873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Regra</w:t>
            </w:r>
          </w:p>
        </w:tc>
      </w:tr>
      <w:tr w:rsidR="00792ECA" w:rsidRPr="00C00DB9" w14:paraId="5F27F84E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D9C0CA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69F09E3" w14:textId="1BCD0D19" w:rsidR="00792ECA" w:rsidRPr="00C00DB9" w:rsidRDefault="005B3AA4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Julgamento do Pedido de Substituição – 1ª Instância</w:t>
            </w:r>
          </w:p>
        </w:tc>
        <w:tc>
          <w:tcPr>
            <w:tcW w:w="1306" w:type="dxa"/>
          </w:tcPr>
          <w:p w14:paraId="3E4B16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61A7CF4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7DC6B5E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3DF93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38FCFEA" w14:textId="77777777" w:rsidR="00792ECA" w:rsidRPr="00C00DB9" w:rsidRDefault="00792ECA" w:rsidP="00100873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C00DB9">
              <w:rPr>
                <w:sz w:val="18"/>
                <w:szCs w:val="18"/>
              </w:rPr>
              <w:t>Somente Leitura</w:t>
            </w:r>
            <w:r w:rsidRPr="00C00DB9">
              <w:t>: Sim</w:t>
            </w:r>
          </w:p>
        </w:tc>
      </w:tr>
      <w:tr w:rsidR="00792ECA" w:rsidRPr="00C00DB9" w14:paraId="48A5E5A8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B6DC04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76F60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5AC9634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7AF17FF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Numérico </w:t>
            </w:r>
          </w:p>
        </w:tc>
        <w:tc>
          <w:tcPr>
            <w:tcW w:w="1034" w:type="dxa"/>
          </w:tcPr>
          <w:p w14:paraId="1DC802C6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D1F352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460C9A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075E5314" w14:textId="791B54FB" w:rsidR="00792ECA" w:rsidRPr="00C00DB9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0524DBD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F682B23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A4B8DA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CPF do Profissional</w:t>
            </w:r>
          </w:p>
        </w:tc>
        <w:tc>
          <w:tcPr>
            <w:tcW w:w="1306" w:type="dxa"/>
          </w:tcPr>
          <w:p w14:paraId="3F86BC8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CPF do profissional conforme a base do SICCAU e habilita um link no CPF para visualizar dados detalhados</w:t>
            </w:r>
          </w:p>
        </w:tc>
        <w:tc>
          <w:tcPr>
            <w:tcW w:w="1246" w:type="dxa"/>
          </w:tcPr>
          <w:p w14:paraId="2EFC489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1F787FE6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CCF6E3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CC562F7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25F6B906" w14:textId="28981579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18217DDD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12BDF0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40DA38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2A47A8A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1A1D8EA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AF70FF5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Titular</w:t>
            </w:r>
          </w:p>
          <w:p w14:paraId="732C220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  <w:p w14:paraId="7F22B32B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1407B3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1C40443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7E44DFD" w14:textId="6D7C9932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C90BFF9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342A0B59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7E648EC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888641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6373D45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6DA4EFB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B8DBDA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7B0F4D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AAE128F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230AB6BE" w14:textId="600E15FD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1152BD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</w:p>
          <w:p w14:paraId="4CA013F2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516F8C35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C022667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9882BC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4804AD3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Retorna o registro do usuário conforme base a do SICCAU e </w:t>
            </w:r>
            <w:r w:rsidRPr="00C00DB9">
              <w:rPr>
                <w:sz w:val="18"/>
                <w:szCs w:val="18"/>
              </w:rPr>
              <w:lastRenderedPageBreak/>
              <w:t>habilita um link no registro para visualizar dados detalhados</w:t>
            </w:r>
          </w:p>
        </w:tc>
        <w:tc>
          <w:tcPr>
            <w:tcW w:w="1246" w:type="dxa"/>
          </w:tcPr>
          <w:p w14:paraId="7675DFB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2315177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B315CD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FC35137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730F6BF1" w14:textId="176E6A72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1ACE8E6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7891297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F62A020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A5C1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2F9FEE4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e-mail do usuário conforme base do SICCAU e habilita um link no e-mail para visualizar dados detalhados</w:t>
            </w:r>
          </w:p>
        </w:tc>
        <w:tc>
          <w:tcPr>
            <w:tcW w:w="1246" w:type="dxa"/>
          </w:tcPr>
          <w:p w14:paraId="4BB41C3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57AB23FA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B900EE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998386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5C5774F5" w14:textId="01F66199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222ECD92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166FEB72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F08262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CC6E6CE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25915AC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545389E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23DF7E47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FC253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2C6408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1D065176" w14:textId="640AD750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5F5C610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EA82424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37F6DF7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Status Validação </w:t>
            </w:r>
          </w:p>
          <w:p w14:paraId="7AAA845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6C561581" wp14:editId="3D83F278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7AA478F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12C26B5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  <w:p w14:paraId="479C8B9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5BA43FC0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472E9A6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1E6C366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CE319A9" w14:textId="0EF302C4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52E7019A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6033476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4009AC9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Validação</w:t>
            </w:r>
          </w:p>
          <w:p w14:paraId="563EFE0A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09F9C222" wp14:editId="4D995257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9A4AA9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4D30237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  <w:p w14:paraId="4ACE4FB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 w:rsidRPr="00C00DB9"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67D43EF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5480B21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83D222D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0C5501ED" w14:textId="1BBDD67F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_Ref25933473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7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343791F4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6BC76227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335411F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D10036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Responsável </w:t>
            </w:r>
          </w:p>
          <w:p w14:paraId="5A5E4DC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noProof/>
              </w:rPr>
              <w:drawing>
                <wp:inline distT="0" distB="0" distL="0" distR="0" wp14:anchorId="0DF8B218" wp14:editId="18D4F812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6EDB665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71F32D7D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92512AB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3E49E02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328C3DC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3DEE8F49" w14:textId="5CDA8FF1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4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FBBE7D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57654FE6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1CE379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14F6AB5" w14:textId="44635CC8" w:rsidR="00792ECA" w:rsidRPr="00C00DB9" w:rsidRDefault="005B3AA4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Parecer do Pedido de Substituição</w:t>
            </w:r>
            <w:r w:rsidR="00792ECA" w:rsidRPr="00C00DB9">
              <w:rPr>
                <w:noProof/>
                <w:sz w:val="18"/>
                <w:szCs w:val="18"/>
              </w:rPr>
              <w:t xml:space="preserve">/ Documento </w:t>
            </w:r>
          </w:p>
        </w:tc>
        <w:tc>
          <w:tcPr>
            <w:tcW w:w="1306" w:type="dxa"/>
          </w:tcPr>
          <w:p w14:paraId="5EBD5BB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21759EDC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85C0F27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EBE0B9B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BD01B3E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19B1DC83" w14:textId="47D0E72B" w:rsidR="00792ECA" w:rsidRPr="00C00DB9" w:rsidRDefault="00792ECA" w:rsidP="005B3AA4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color w:val="000000" w:themeColor="text1"/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792ECA" w:rsidRPr="00C00DB9" w14:paraId="6CBCF506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4B7213D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0831692" w14:textId="36770FEA" w:rsidR="00792ECA" w:rsidRPr="00C00DB9" w:rsidRDefault="00820786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>Parecer do Pedido de Substituição</w:t>
            </w:r>
          </w:p>
        </w:tc>
        <w:tc>
          <w:tcPr>
            <w:tcW w:w="1306" w:type="dxa"/>
          </w:tcPr>
          <w:p w14:paraId="2005D115" w14:textId="1DFF111A" w:rsidR="00792ECA" w:rsidRPr="00C00DB9" w:rsidRDefault="00792ECA" w:rsidP="0082078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campo informar </w:t>
            </w:r>
            <w:r w:rsidR="00820786" w:rsidRPr="00C00DB9">
              <w:rPr>
                <w:sz w:val="18"/>
                <w:szCs w:val="18"/>
              </w:rPr>
              <w:t>o</w:t>
            </w:r>
            <w:r w:rsidRPr="00C00DB9">
              <w:rPr>
                <w:sz w:val="18"/>
                <w:szCs w:val="18"/>
              </w:rPr>
              <w:t xml:space="preserve"> </w:t>
            </w:r>
            <w:r w:rsidR="00820786" w:rsidRPr="00C00DB9">
              <w:rPr>
                <w:sz w:val="18"/>
                <w:szCs w:val="18"/>
              </w:rPr>
              <w:t>parecer do pedido de substituição</w:t>
            </w:r>
          </w:p>
        </w:tc>
        <w:tc>
          <w:tcPr>
            <w:tcW w:w="1246" w:type="dxa"/>
          </w:tcPr>
          <w:p w14:paraId="1A32D7A4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2B876D38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75D17E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F28194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5961C416" w14:textId="34413590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5B3AA4"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6AC581C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7680D48C" w14:textId="77777777" w:rsidTr="0010087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10D2A1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6D3040" w14:textId="77777777" w:rsidR="00792ECA" w:rsidRPr="00C00DB9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7FE0BED8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6C065C20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B093AF9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C284C55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105259A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Sim</w:t>
            </w:r>
          </w:p>
          <w:p w14:paraId="6ADB1D5D" w14:textId="44B0A017" w:rsidR="008D3B45" w:rsidRPr="00C00DB9" w:rsidRDefault="008D3B45" w:rsidP="008D3B45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D808525" w14:textId="29652BF8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92ECA" w:rsidRPr="00C00DB9" w14:paraId="27223BEC" w14:textId="77777777" w:rsidTr="0010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76705A8" w14:textId="77777777" w:rsidR="00792ECA" w:rsidRPr="00C00DB9" w:rsidRDefault="00792ECA" w:rsidP="00100873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650CF2D" w14:textId="77777777" w:rsidR="00792ECA" w:rsidRPr="00C00DB9" w:rsidRDefault="00792ECA" w:rsidP="00100873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C00DB9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7528E6AF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3D26B2A6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10A05383" w14:textId="77777777" w:rsidR="00792ECA" w:rsidRPr="00C00DB9" w:rsidRDefault="00792ECA" w:rsidP="00100873">
            <w:pPr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1B08DD2" w14:textId="77777777" w:rsidR="00792ECA" w:rsidRPr="00C00DB9" w:rsidRDefault="00792ECA" w:rsidP="0010087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D3DAB33" w14:textId="77777777" w:rsidR="00792ECA" w:rsidRPr="00C00DB9" w:rsidRDefault="00792ECA" w:rsidP="00100873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Somente Leitura: Não</w:t>
            </w:r>
          </w:p>
          <w:p w14:paraId="2D95ACC2" w14:textId="46FA76D6" w:rsidR="00BC1001" w:rsidRPr="00C00DB9" w:rsidRDefault="00BC1001" w:rsidP="00BC1001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 xml:space="preserve">Regra 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t>[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Pr="00C00DB9"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 w:rsidR="00C00DB9">
              <w:rPr>
                <w:color w:val="31849B" w:themeColor="accent5" w:themeShade="BF"/>
                <w:sz w:val="18"/>
                <w:szCs w:val="18"/>
              </w:rPr>
              <w:instrText xml:space="preserve"> \* MERGEFORMAT </w:instrText>
            </w:r>
            <w:r w:rsidRPr="00C00DB9">
              <w:rPr>
                <w:color w:val="31849B" w:themeColor="accent5" w:themeShade="BF"/>
                <w:sz w:val="18"/>
                <w:szCs w:val="18"/>
              </w:rPr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5</w:t>
            </w:r>
            <w:r w:rsidRPr="00C00DB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C00DB9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B390FDD" w14:textId="77777777" w:rsidR="00792ECA" w:rsidRPr="00C00DB9" w:rsidRDefault="00792ECA" w:rsidP="00100873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</w:tbl>
    <w:bookmarkEnd w:id="19"/>
    <w:bookmarkEnd w:id="20"/>
    <w:p w14:paraId="784A44D5" w14:textId="0BA0B3C5" w:rsidR="0090345D" w:rsidRPr="00C00DB9" w:rsidRDefault="0090345D" w:rsidP="00C535AB">
      <w:pPr>
        <w:pStyle w:val="EstiloPrototipo3"/>
        <w:tabs>
          <w:tab w:val="clear" w:pos="425"/>
          <w:tab w:val="left" w:pos="426"/>
        </w:tabs>
        <w:ind w:left="426"/>
      </w:pPr>
      <w:r w:rsidRPr="00C00DB9">
        <w:t xml:space="preserve"> </w:t>
      </w:r>
    </w:p>
    <w:p w14:paraId="3DE54DD9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20E85427" w14:textId="77777777" w:rsidR="00C535AB" w:rsidRPr="00C00DB9" w:rsidRDefault="00C535AB" w:rsidP="00C535AB">
      <w:pPr>
        <w:pStyle w:val="EstiloPrototipo3"/>
        <w:tabs>
          <w:tab w:val="clear" w:pos="425"/>
          <w:tab w:val="left" w:pos="426"/>
        </w:tabs>
        <w:ind w:left="426"/>
      </w:pPr>
    </w:p>
    <w:p w14:paraId="2212A0BD" w14:textId="3D2A7758" w:rsidR="00656397" w:rsidRPr="00C00DB9" w:rsidRDefault="00656397" w:rsidP="00656397">
      <w:pPr>
        <w:pStyle w:val="EstiloPrototipo3"/>
        <w:numPr>
          <w:ilvl w:val="0"/>
          <w:numId w:val="4"/>
        </w:numPr>
      </w:pPr>
      <w:bookmarkStart w:id="21" w:name="_Ref27754313"/>
      <w:r w:rsidRPr="00C00DB9">
        <w:t>Tela Inicial</w:t>
      </w:r>
      <w:bookmarkEnd w:id="11"/>
      <w:bookmarkEnd w:id="14"/>
      <w:bookmarkEnd w:id="21"/>
    </w:p>
    <w:p w14:paraId="03718D4A" w14:textId="349649BB" w:rsidR="00656397" w:rsidRPr="00C00DB9" w:rsidRDefault="00A66A96" w:rsidP="00A66A96">
      <w:pPr>
        <w:pStyle w:val="EstiloPrototipo3"/>
        <w:ind w:left="284"/>
      </w:pPr>
      <w:r w:rsidRPr="00C00DB9">
        <w:rPr>
          <w:noProof/>
        </w:rPr>
        <w:drawing>
          <wp:inline distT="0" distB="0" distL="0" distR="0" wp14:anchorId="04976347" wp14:editId="49189F69">
            <wp:extent cx="5760085" cy="583692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luid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Pr="00C00DB9" w:rsidRDefault="00656397" w:rsidP="008724F1"/>
    <w:p w14:paraId="53F68FA4" w14:textId="77777777" w:rsidR="000514D4" w:rsidRPr="00C00DB9" w:rsidRDefault="00CE176F" w:rsidP="0030370F">
      <w:pPr>
        <w:pStyle w:val="Ttulo2"/>
        <w:numPr>
          <w:ilvl w:val="0"/>
          <w:numId w:val="0"/>
        </w:numPr>
        <w:spacing w:before="240"/>
      </w:pPr>
      <w:bookmarkStart w:id="22" w:name="_Toc27754687"/>
      <w:r w:rsidRPr="00C00DB9">
        <w:lastRenderedPageBreak/>
        <w:t>CRITÉRIOS DE ACEITE</w:t>
      </w:r>
      <w:bookmarkEnd w:id="22"/>
    </w:p>
    <w:p w14:paraId="34F179F8" w14:textId="77777777" w:rsidR="0030370F" w:rsidRPr="00C00DB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0DB9">
        <w:rPr>
          <w:b/>
          <w:color w:val="auto"/>
        </w:rPr>
        <w:t xml:space="preserve">Premissa: </w:t>
      </w:r>
    </w:p>
    <w:p w14:paraId="0982FA81" w14:textId="45970AEE" w:rsidR="008B09AE" w:rsidRPr="00C00DB9" w:rsidRDefault="00F557A2" w:rsidP="009A13CC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>Esta história deve ser executada quando o usu</w:t>
      </w:r>
      <w:r w:rsidR="008B09AE" w:rsidRPr="00C00DB9">
        <w:t xml:space="preserve">ário acionar </w:t>
      </w:r>
      <w:r w:rsidR="005F4FA5" w:rsidRPr="00C00DB9">
        <w:t xml:space="preserve">o </w:t>
      </w:r>
      <w:r w:rsidR="008B09AE" w:rsidRPr="00C00DB9">
        <w:t xml:space="preserve">botão </w:t>
      </w:r>
      <w:r w:rsidR="005F4FA5" w:rsidRPr="00C00DB9">
        <w:rPr>
          <w:noProof/>
        </w:rPr>
        <w:drawing>
          <wp:inline distT="0" distB="0" distL="0" distR="0" wp14:anchorId="4E8B1C55" wp14:editId="1670E208">
            <wp:extent cx="577901" cy="11237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4096" w:rsidRPr="00C00DB9">
        <w:t>na P0</w:t>
      </w:r>
      <w:r w:rsidR="005F4FA5" w:rsidRPr="00C00DB9">
        <w:t>1</w:t>
      </w:r>
      <w:r w:rsidR="00DE4096" w:rsidRPr="00C00DB9">
        <w:t xml:space="preserve"> da estória HST0</w:t>
      </w:r>
      <w:r w:rsidR="005F4FA5" w:rsidRPr="00C00DB9">
        <w:t>42</w:t>
      </w:r>
      <w:r w:rsidR="00DE4096" w:rsidRPr="00C00DB9">
        <w:t>;</w:t>
      </w:r>
    </w:p>
    <w:p w14:paraId="7DB33B5A" w14:textId="77777777" w:rsidR="00DE4096" w:rsidRPr="00C00DB9" w:rsidRDefault="00DE4096" w:rsidP="00DE409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7A8DA76C" w14:textId="763E5B66" w:rsidR="007625C1" w:rsidRPr="00C00DB9" w:rsidRDefault="007625C1" w:rsidP="007625C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usuário deve ter permissão de acesso de </w:t>
      </w:r>
      <w:r w:rsidR="006F4446" w:rsidRPr="00C00DB9">
        <w:t>A</w:t>
      </w:r>
      <w:r w:rsidRPr="00C00DB9">
        <w:t xml:space="preserve">ssessor </w:t>
      </w:r>
      <w:r w:rsidRPr="00C00DB9">
        <w:rPr>
          <w:b/>
        </w:rPr>
        <w:t>CEN/BR</w:t>
      </w:r>
      <w:r w:rsidRPr="00C00DB9">
        <w:t xml:space="preserve"> e </w:t>
      </w:r>
      <w:r w:rsidR="006F4446" w:rsidRPr="00C00DB9">
        <w:t>A</w:t>
      </w:r>
      <w:r w:rsidRPr="00C00DB9">
        <w:t xml:space="preserve">ssessor </w:t>
      </w:r>
      <w:r w:rsidRPr="00C00DB9">
        <w:rPr>
          <w:b/>
        </w:rPr>
        <w:t>CE/UF</w:t>
      </w:r>
      <w:r w:rsidRPr="00C00DB9">
        <w:t xml:space="preserve">, conforme cadastro no SICCAU Corporativo, vinculado ao usuário </w:t>
      </w:r>
      <w:proofErr w:type="spellStart"/>
      <w:r w:rsidRPr="00C00DB9">
        <w:t>logado</w:t>
      </w:r>
      <w:proofErr w:type="spellEnd"/>
      <w:r w:rsidRPr="00C00DB9">
        <w:rPr>
          <w:rStyle w:val="Refdenotaderodap"/>
          <w:color w:val="31849B" w:themeColor="accent5" w:themeShade="BF"/>
        </w:rPr>
        <w:footnoteReference w:id="1"/>
      </w:r>
      <w:r w:rsidRPr="00C00DB9">
        <w:t>.</w:t>
      </w:r>
      <w:r w:rsidRPr="00C00DB9">
        <w:rPr>
          <w:color w:val="31849B" w:themeColor="accent5" w:themeShade="BF"/>
        </w:rPr>
        <w:t xml:space="preserve">  </w:t>
      </w:r>
    </w:p>
    <w:p w14:paraId="406CD386" w14:textId="77777777" w:rsidR="00070AF3" w:rsidRPr="00C00DB9" w:rsidRDefault="00070AF3" w:rsidP="00070AF3">
      <w:pPr>
        <w:pStyle w:val="PargrafodaLista"/>
      </w:pPr>
    </w:p>
    <w:p w14:paraId="665F158B" w14:textId="77777777" w:rsidR="00B00B8B" w:rsidRPr="00C00DB9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225D49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12024542"/>
      <w:r w:rsidRPr="00C00DB9">
        <w:rPr>
          <w:b/>
        </w:rPr>
        <w:t>Regras Gerais:</w:t>
      </w:r>
      <w:bookmarkEnd w:id="23"/>
    </w:p>
    <w:p w14:paraId="202D8B64" w14:textId="77777777" w:rsidR="00225D49" w:rsidRPr="00C00DB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E493AB9" w14:textId="26EE0FFE" w:rsidR="00225D49" w:rsidRPr="00DF2041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0DB9">
        <w:t xml:space="preserve">O </w:t>
      </w:r>
      <w:r>
        <w:t xml:space="preserve">sistema </w:t>
      </w:r>
      <w:r w:rsidRPr="00FC11F5">
        <w:rPr>
          <w:color w:val="000000" w:themeColor="text1"/>
        </w:rPr>
        <w:t xml:space="preserve">deve validar o ator </w:t>
      </w:r>
      <w:proofErr w:type="spellStart"/>
      <w:r w:rsidRPr="00FC11F5">
        <w:rPr>
          <w:color w:val="000000" w:themeColor="text1"/>
        </w:rPr>
        <w:t>logado</w:t>
      </w:r>
      <w:proofErr w:type="spellEnd"/>
      <w:r w:rsidRPr="00FC11F5">
        <w:rPr>
          <w:color w:val="000000" w:themeColor="text1"/>
        </w:rPr>
        <w:t>; Caso seja um assessor CEN/BR, o sistema deve exibir o botão</w:t>
      </w:r>
      <w:r w:rsidRPr="00FC11F5">
        <w:rPr>
          <w:noProof/>
        </w:rPr>
        <w:drawing>
          <wp:inline distT="0" distB="0" distL="0" distR="0" wp14:anchorId="4A8C2BF3" wp14:editId="7E7EE43D">
            <wp:extent cx="577901" cy="11237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1F5">
        <w:rPr>
          <w:color w:val="000000" w:themeColor="text1"/>
        </w:rPr>
        <w:t xml:space="preserve"> (HST042) nas interfaces de Recurso </w:t>
      </w:r>
      <w:r w:rsidRPr="00FC11F5">
        <w:rPr>
          <w:color w:val="31849B" w:themeColor="accent5" w:themeShade="BF"/>
        </w:rPr>
        <w:t>UF</w:t>
      </w:r>
      <w:r w:rsidR="00DF2041">
        <w:rPr>
          <w:color w:val="000000" w:themeColor="text1"/>
        </w:rPr>
        <w:t>;</w:t>
      </w:r>
    </w:p>
    <w:p w14:paraId="6BD008CA" w14:textId="77777777" w:rsidR="00DF2041" w:rsidRPr="00DF2041" w:rsidRDefault="00DF2041" w:rsidP="00DF204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5F0154E" w14:textId="246A6F30" w:rsidR="00DF2041" w:rsidRPr="00225D49" w:rsidRDefault="00DF2041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DF2041">
        <w:rPr>
          <w:highlight w:val="yellow"/>
        </w:rPr>
        <w:t>Caso seja uma chapa IES, o sistema deve renomear o botão para</w:t>
      </w:r>
      <w:r>
        <w:t xml:space="preserve"> </w:t>
      </w:r>
      <w:r>
        <w:rPr>
          <w:noProof/>
        </w:rPr>
        <w:drawing>
          <wp:inline distT="0" distB="0" distL="0" distR="0" wp14:anchorId="22383F69" wp14:editId="1FA3973B">
            <wp:extent cx="558800" cy="145570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855" cy="1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DD32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3B4CAE19" w14:textId="67354F6C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</w:t>
      </w:r>
      <w:r w:rsidRPr="00FC11F5">
        <w:rPr>
          <w:color w:val="000000" w:themeColor="text1"/>
        </w:rPr>
        <w:t xml:space="preserve">seja um assessor CE/UF, o sistema deve permitir apenas a visualização do julgamento </w:t>
      </w:r>
      <w:r w:rsidRPr="00FC11F5">
        <w:rPr>
          <w:color w:val="31849B" w:themeColor="accent5" w:themeShade="BF"/>
        </w:rPr>
        <w:t>[</w:t>
      </w:r>
      <w:r w:rsidRPr="00FC11F5">
        <w:rPr>
          <w:color w:val="31849B" w:themeColor="accent5" w:themeShade="BF"/>
        </w:rPr>
        <w:fldChar w:fldCharType="begin"/>
      </w:r>
      <w:r w:rsidRPr="00FC11F5">
        <w:rPr>
          <w:color w:val="31849B" w:themeColor="accent5" w:themeShade="BF"/>
        </w:rPr>
        <w:instrText xml:space="preserve"> REF _Ref30171973 \r \h  \* MERGEFORMAT </w:instrText>
      </w:r>
      <w:r w:rsidRPr="00FC11F5">
        <w:rPr>
          <w:color w:val="31849B" w:themeColor="accent5" w:themeShade="BF"/>
        </w:rPr>
      </w:r>
      <w:r w:rsidRPr="00FC11F5">
        <w:rPr>
          <w:color w:val="31849B" w:themeColor="accent5" w:themeShade="BF"/>
        </w:rPr>
        <w:fldChar w:fldCharType="separate"/>
      </w:r>
      <w:r w:rsidRPr="00FC11F5">
        <w:rPr>
          <w:color w:val="31849B" w:themeColor="accent5" w:themeShade="BF"/>
        </w:rPr>
        <w:t>P04</w:t>
      </w:r>
      <w:r w:rsidRPr="00FC11F5">
        <w:rPr>
          <w:color w:val="31849B" w:themeColor="accent5" w:themeShade="BF"/>
        </w:rPr>
        <w:fldChar w:fldCharType="end"/>
      </w:r>
      <w:r w:rsidRPr="00FC11F5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5FD61277" w14:textId="77777777" w:rsidR="00225D49" w:rsidRDefault="00225D49" w:rsidP="00225D49">
      <w:pPr>
        <w:pStyle w:val="PargrafodaLista"/>
      </w:pPr>
    </w:p>
    <w:p w14:paraId="1E167D6A" w14:textId="59458239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Quando </w:t>
      </w:r>
      <w:r w:rsidRPr="00C00DB9">
        <w:rPr>
          <w:color w:val="000000" w:themeColor="text1"/>
        </w:rPr>
        <w:t xml:space="preserve">o ator Julgar deferido ou indeferido, na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 xml:space="preserve">, o sistema deve ocultar a exibição do botão </w:t>
      </w:r>
      <w:r w:rsidRPr="00C00DB9">
        <w:rPr>
          <w:noProof/>
        </w:rPr>
        <w:drawing>
          <wp:inline distT="0" distB="0" distL="0" distR="0" wp14:anchorId="6E8CE33B" wp14:editId="2DF6346A">
            <wp:extent cx="577901" cy="11237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na estória HST042; Ou seja, após o julgamento o ator deve visualizar a nova Aba </w:t>
      </w:r>
      <w:r w:rsidRPr="00C00DB9">
        <w:rPr>
          <w:color w:val="31849B" w:themeColor="accent5" w:themeShade="BF"/>
        </w:rPr>
        <w:t>Julgamento 1ª Instancia  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_Ref26538773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>, com as informações do julgamento</w:t>
      </w:r>
      <w:r>
        <w:rPr>
          <w:color w:val="auto"/>
        </w:rPr>
        <w:t>;</w:t>
      </w:r>
    </w:p>
    <w:p w14:paraId="67A174CF" w14:textId="77777777" w:rsidR="00134C8E" w:rsidRPr="00C00DB9" w:rsidRDefault="00134C8E" w:rsidP="00134C8E">
      <w:pPr>
        <w:pStyle w:val="PargrafodaLista"/>
        <w:rPr>
          <w:color w:val="000000" w:themeColor="text1"/>
        </w:rPr>
      </w:pPr>
    </w:p>
    <w:p w14:paraId="0B160A9A" w14:textId="75995ED8" w:rsidR="00134C8E" w:rsidRPr="00BF0015" w:rsidRDefault="00343264" w:rsidP="00134C8E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color w:val="000000" w:themeColor="text1"/>
        </w:rPr>
      </w:pPr>
      <w:r w:rsidRPr="00BF0015">
        <w:rPr>
          <w:noProof/>
          <w:color w:val="000000" w:themeColor="text1"/>
        </w:rPr>
        <w:drawing>
          <wp:inline distT="0" distB="0" distL="0" distR="0" wp14:anchorId="2ECA5943" wp14:editId="4D12C66F">
            <wp:extent cx="1885983" cy="53401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838" cy="54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6723" w14:textId="77777777" w:rsidR="00225D49" w:rsidRDefault="00225D49" w:rsidP="00225D49">
      <w:pPr>
        <w:pStyle w:val="PargrafodaLista"/>
      </w:pPr>
    </w:p>
    <w:p w14:paraId="19C87505" w14:textId="26F87299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Apenas </w:t>
      </w:r>
      <w:r w:rsidRPr="00BF0015">
        <w:rPr>
          <w:color w:val="000000" w:themeColor="text1"/>
        </w:rPr>
        <w:t xml:space="preserve">os </w:t>
      </w:r>
      <w:r w:rsidRPr="00BF0015">
        <w:rPr>
          <w:color w:val="31849B" w:themeColor="accent5" w:themeShade="BF"/>
        </w:rPr>
        <w:t xml:space="preserve">Assessores CEN/BR </w:t>
      </w:r>
      <w:r w:rsidRPr="00BF0015">
        <w:rPr>
          <w:color w:val="000000" w:themeColor="text1"/>
        </w:rPr>
        <w:t>poderão realizar o julgamento de 2ª Instância dos Recursos de Pedidos de Substituição</w:t>
      </w:r>
      <w:r>
        <w:rPr>
          <w:color w:val="000000" w:themeColor="text1"/>
        </w:rPr>
        <w:t>;</w:t>
      </w:r>
    </w:p>
    <w:p w14:paraId="117ED664" w14:textId="77777777" w:rsidR="00225D49" w:rsidRDefault="00225D49" w:rsidP="00225D49">
      <w:pPr>
        <w:pStyle w:val="PargrafodaLista"/>
      </w:pPr>
    </w:p>
    <w:p w14:paraId="5B36556D" w14:textId="77777777" w:rsidR="00765C2D" w:rsidRPr="00C00DB9" w:rsidRDefault="00765C2D" w:rsidP="00DB3486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076DBC2C" w14:textId="283A27B4" w:rsidR="00DB3486" w:rsidRPr="00225D49" w:rsidRDefault="00EB5662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4" w:name="_Ref25000604"/>
      <w:r w:rsidRPr="00BF0015">
        <w:rPr>
          <w:b/>
        </w:rPr>
        <w:t xml:space="preserve">Analisar </w:t>
      </w:r>
      <w:r w:rsidR="00523360">
        <w:rPr>
          <w:b/>
        </w:rPr>
        <w:t xml:space="preserve">Recurso do </w:t>
      </w:r>
      <w:r w:rsidR="00DC0A4D" w:rsidRPr="00BF0015">
        <w:rPr>
          <w:b/>
        </w:rPr>
        <w:t xml:space="preserve">Pedido de </w:t>
      </w:r>
      <w:r w:rsidR="000B1045" w:rsidRPr="00BF0015">
        <w:rPr>
          <w:b/>
        </w:rPr>
        <w:t>S</w:t>
      </w:r>
      <w:r w:rsidR="00DC0A4D" w:rsidRPr="00BF0015">
        <w:rPr>
          <w:b/>
        </w:rPr>
        <w:t>ubstituição</w:t>
      </w:r>
      <w:r w:rsidR="00DB3486" w:rsidRPr="00BF0015">
        <w:rPr>
          <w:b/>
        </w:rPr>
        <w:t>:</w:t>
      </w:r>
      <w:r w:rsidR="00443201" w:rsidRPr="00BF0015">
        <w:rPr>
          <w:b/>
        </w:rPr>
        <w:t xml:space="preserve"> </w:t>
      </w:r>
      <w:r w:rsidR="009D01A3" w:rsidRPr="00BF0015">
        <w:rPr>
          <w:color w:val="31849B" w:themeColor="accent5" w:themeShade="BF"/>
        </w:rPr>
        <w:t>[</w:t>
      </w:r>
      <w:r w:rsidR="00322F0A" w:rsidRPr="00BF0015">
        <w:rPr>
          <w:color w:val="31849B" w:themeColor="accent5" w:themeShade="BF"/>
        </w:rPr>
        <w:fldChar w:fldCharType="begin"/>
      </w:r>
      <w:r w:rsidR="00322F0A" w:rsidRPr="00BF0015">
        <w:rPr>
          <w:color w:val="31849B" w:themeColor="accent5" w:themeShade="BF"/>
        </w:rPr>
        <w:instrText xml:space="preserve"> REF _Ref26357320 \r \h </w:instrText>
      </w:r>
      <w:r w:rsidR="00C00DB9" w:rsidRPr="00BF0015">
        <w:rPr>
          <w:color w:val="31849B" w:themeColor="accent5" w:themeShade="BF"/>
        </w:rPr>
        <w:instrText xml:space="preserve"> \* MERGEFORMAT </w:instrText>
      </w:r>
      <w:r w:rsidR="00322F0A" w:rsidRPr="00BF0015">
        <w:rPr>
          <w:color w:val="31849B" w:themeColor="accent5" w:themeShade="BF"/>
        </w:rPr>
      </w:r>
      <w:r w:rsidR="00322F0A" w:rsidRPr="00BF0015">
        <w:rPr>
          <w:color w:val="31849B" w:themeColor="accent5" w:themeShade="BF"/>
        </w:rPr>
        <w:fldChar w:fldCharType="separate"/>
      </w:r>
      <w:r w:rsidR="00BA4E07" w:rsidRPr="00BF0015">
        <w:rPr>
          <w:color w:val="31849B" w:themeColor="accent5" w:themeShade="BF"/>
        </w:rPr>
        <w:t>P01</w:t>
      </w:r>
      <w:r w:rsidR="00322F0A" w:rsidRPr="00BF0015">
        <w:rPr>
          <w:color w:val="31849B" w:themeColor="accent5" w:themeShade="BF"/>
        </w:rPr>
        <w:fldChar w:fldCharType="end"/>
      </w:r>
      <w:r w:rsidR="009D01A3" w:rsidRPr="00BF0015">
        <w:rPr>
          <w:color w:val="31849B" w:themeColor="accent5" w:themeShade="BF"/>
        </w:rPr>
        <w:t>]</w:t>
      </w:r>
      <w:bookmarkEnd w:id="24"/>
    </w:p>
    <w:p w14:paraId="57FBEF00" w14:textId="77777777" w:rsidR="00225D49" w:rsidRDefault="00225D49" w:rsidP="00225D49">
      <w:pPr>
        <w:pStyle w:val="PargrafodaLista"/>
      </w:pPr>
    </w:p>
    <w:p w14:paraId="770CC902" w14:textId="0BF061EE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BF0015">
        <w:rPr>
          <w:color w:val="000000" w:themeColor="text1" w:themeShade="BF"/>
        </w:rPr>
        <w:t xml:space="preserve">sistema deve permitir que o assessor CEN/BR, possa julgar os Pedidos de Substituição 2ª Instância, </w:t>
      </w:r>
      <w:r w:rsidRPr="00BF0015">
        <w:rPr>
          <w:color w:val="000000" w:themeColor="text1" w:themeShade="BF"/>
          <w:u w:val="single"/>
        </w:rPr>
        <w:t>antes</w:t>
      </w:r>
      <w:r w:rsidRPr="00BF0015">
        <w:rPr>
          <w:color w:val="000000" w:themeColor="text1" w:themeShade="BF"/>
        </w:rPr>
        <w:t xml:space="preserve"> da Data de Início e </w:t>
      </w:r>
      <w:r w:rsidRPr="00BF0015">
        <w:rPr>
          <w:color w:val="000000" w:themeColor="text1" w:themeShade="BF"/>
          <w:u w:val="single"/>
        </w:rPr>
        <w:t>depois</w:t>
      </w:r>
      <w:r w:rsidRPr="00BF0015">
        <w:rPr>
          <w:color w:val="000000" w:themeColor="text1" w:themeShade="BF"/>
        </w:rPr>
        <w:t xml:space="preserve"> da Data Fim da </w:t>
      </w:r>
      <w:r w:rsidRPr="00BF0015">
        <w:rPr>
          <w:color w:val="31849B" w:themeColor="accent5" w:themeShade="BF"/>
        </w:rPr>
        <w:t>2.6 Atividade Secundária</w:t>
      </w:r>
      <w:r>
        <w:rPr>
          <w:color w:val="31849B" w:themeColor="accent5" w:themeShade="BF"/>
        </w:rPr>
        <w:t>;</w:t>
      </w:r>
    </w:p>
    <w:p w14:paraId="0954EF6B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FE99ED6" w14:textId="7E07B919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Caso </w:t>
      </w:r>
      <w:r w:rsidRPr="00C00DB9">
        <w:rPr>
          <w:color w:val="000000" w:themeColor="text1" w:themeShade="BF"/>
        </w:rPr>
        <w:t>o ator acione a opção</w:t>
      </w:r>
      <w:r w:rsidRPr="00C00DB9">
        <w:rPr>
          <w:noProof/>
        </w:rPr>
        <w:drawing>
          <wp:inline distT="0" distB="0" distL="0" distR="0" wp14:anchorId="7AFE62D8" wp14:editId="0C230497">
            <wp:extent cx="577901" cy="11237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, </w:t>
      </w:r>
      <w:r w:rsidRPr="00C00DB9">
        <w:rPr>
          <w:color w:val="000000" w:themeColor="text1" w:themeShade="BF"/>
          <w:u w:val="single"/>
        </w:rPr>
        <w:t>antes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Data de início</w:t>
      </w:r>
      <w:r w:rsidRPr="00C00DB9">
        <w:rPr>
          <w:color w:val="000000" w:themeColor="text1" w:themeShade="BF"/>
        </w:rPr>
        <w:t xml:space="preserve">, o sistema deve exibir </w:t>
      </w:r>
      <w:proofErr w:type="spellStart"/>
      <w:r w:rsidRPr="00C00DB9">
        <w:rPr>
          <w:color w:val="000000" w:themeColor="text1" w:themeShade="BF"/>
        </w:rPr>
        <w:t>mensagem</w:t>
      </w:r>
      <w:proofErr w:type="spellEnd"/>
      <w:r w:rsidRPr="00C00DB9">
        <w:rPr>
          <w:color w:val="000000" w:themeColor="text1" w:themeShade="BF"/>
        </w:rPr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_Ref26790654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ME012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646FDC29" w14:textId="44F2EC28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bookmarkStart w:id="25" w:name="_Ref15911404"/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SIM da mensagem, o sistema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 w:rsidR="00340681" w:rsidRP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0021AB2D" w14:textId="77777777" w:rsidR="00C40C9C" w:rsidRPr="00C00DB9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01606852" w14:textId="2F3379B5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NÃO da mensagem, o sistema permanece na mesma tela;</w:t>
      </w:r>
    </w:p>
    <w:p w14:paraId="29605A31" w14:textId="77777777" w:rsidR="00C40C9C" w:rsidRPr="00C00DB9" w:rsidRDefault="00C40C9C" w:rsidP="00C40C9C">
      <w:pPr>
        <w:pStyle w:val="PargrafodaLista"/>
        <w:rPr>
          <w:color w:val="000000" w:themeColor="text1" w:themeShade="BF"/>
        </w:rPr>
      </w:pPr>
    </w:p>
    <w:p w14:paraId="2E170C45" w14:textId="77777777" w:rsidR="00225D49" w:rsidRDefault="00225D49" w:rsidP="00225D49">
      <w:pPr>
        <w:pStyle w:val="PargrafodaLista"/>
      </w:pPr>
    </w:p>
    <w:p w14:paraId="453E7E5F" w14:textId="3BE63972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Caso </w:t>
      </w:r>
      <w:r w:rsidRPr="00C00DB9">
        <w:rPr>
          <w:color w:val="000000" w:themeColor="text1" w:themeShade="BF"/>
        </w:rPr>
        <w:t>o ator acione a opção</w:t>
      </w:r>
      <w:r w:rsidRPr="00C00DB9">
        <w:rPr>
          <w:noProof/>
        </w:rPr>
        <w:drawing>
          <wp:inline distT="0" distB="0" distL="0" distR="0" wp14:anchorId="660B5B42" wp14:editId="5CB8E2EB">
            <wp:extent cx="577901" cy="11237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, </w:t>
      </w:r>
      <w:r w:rsidRPr="00C00DB9">
        <w:rPr>
          <w:color w:val="000000" w:themeColor="text1" w:themeShade="BF"/>
          <w:u w:val="single"/>
        </w:rPr>
        <w:t>depois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Data Fim</w:t>
      </w:r>
      <w:r w:rsidRPr="00C00DB9">
        <w:rPr>
          <w:color w:val="000000" w:themeColor="text1" w:themeShade="BF"/>
        </w:rPr>
        <w:t xml:space="preserve">, o sistema deve exibir </w:t>
      </w:r>
      <w:proofErr w:type="spellStart"/>
      <w:r w:rsidRPr="00C00DB9">
        <w:rPr>
          <w:color w:val="000000" w:themeColor="text1" w:themeShade="BF"/>
        </w:rPr>
        <w:t>mensagem</w:t>
      </w:r>
      <w:proofErr w:type="spellEnd"/>
      <w:r w:rsidRPr="00C00DB9">
        <w:rPr>
          <w:color w:val="000000" w:themeColor="text1" w:themeShade="BF"/>
        </w:rPr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_Ref26790659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ME013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745DD26C" w14:textId="77777777" w:rsidR="00C40C9C" w:rsidRDefault="00C40C9C" w:rsidP="00C40C9C">
      <w:pPr>
        <w:pStyle w:val="PargrafodaLista"/>
        <w:rPr>
          <w:color w:val="000000" w:themeColor="text1" w:themeShade="BF"/>
        </w:rPr>
      </w:pPr>
    </w:p>
    <w:p w14:paraId="60D1F777" w14:textId="4B0C3CEB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SIM da mensagem, o sistema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 w:rsidR="00340681" w:rsidRP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720F6EA3" w14:textId="77777777" w:rsidR="00C40C9C" w:rsidRPr="00C00DB9" w:rsidRDefault="00C40C9C" w:rsidP="00C40C9C">
      <w:pPr>
        <w:pStyle w:val="PargrafodaLista"/>
        <w:ind w:left="1134"/>
        <w:rPr>
          <w:color w:val="000000" w:themeColor="text1" w:themeShade="BF"/>
        </w:rPr>
      </w:pPr>
    </w:p>
    <w:p w14:paraId="55145E52" w14:textId="598BCE98" w:rsidR="00C40C9C" w:rsidRPr="00C00DB9" w:rsidRDefault="00C40C9C" w:rsidP="00C40C9C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134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Caso o ator selecion</w:t>
      </w:r>
      <w:r w:rsidR="00BA72EB" w:rsidRPr="00C00DB9">
        <w:rPr>
          <w:color w:val="000000" w:themeColor="text1" w:themeShade="BF"/>
        </w:rPr>
        <w:t>e</w:t>
      </w:r>
      <w:r w:rsidRPr="00C00DB9">
        <w:rPr>
          <w:color w:val="000000" w:themeColor="text1" w:themeShade="BF"/>
        </w:rPr>
        <w:t xml:space="preserve"> a opção NÃO da mensagem, o sistema permanece na mesma tela;</w:t>
      </w:r>
    </w:p>
    <w:p w14:paraId="5AFA1F6E" w14:textId="77777777" w:rsidR="00C40C9C" w:rsidRPr="00C00DB9" w:rsidRDefault="00C40C9C" w:rsidP="00C40C9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6A8C486" w14:textId="77777777" w:rsidR="00225D49" w:rsidRDefault="00225D49" w:rsidP="00225D49">
      <w:pPr>
        <w:pStyle w:val="PargrafodaLista"/>
      </w:pPr>
    </w:p>
    <w:p w14:paraId="03880DEB" w14:textId="2A6ABD75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rPr>
          <w:color w:val="000000" w:themeColor="text1" w:themeShade="BF"/>
        </w:rPr>
        <w:t xml:space="preserve">acionar o botão </w:t>
      </w:r>
      <w:r w:rsidRPr="00C00DB9">
        <w:rPr>
          <w:noProof/>
        </w:rPr>
        <w:drawing>
          <wp:inline distT="0" distB="0" distL="0" distR="0" wp14:anchorId="50AF51FA" wp14:editId="70E8B4BD">
            <wp:extent cx="577901" cy="11237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074" cy="12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 w:themeShade="BF"/>
        </w:rPr>
        <w:t xml:space="preserve"> na HST042, o sistema deve exibir uma pop-up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 w:themeShade="BF"/>
        </w:rPr>
        <w:t>, para que o ator possa realizar a análise/julgamento o Recurso do Pedido de Substituição</w:t>
      </w:r>
      <w:r>
        <w:rPr>
          <w:color w:val="000000" w:themeColor="text1" w:themeShade="BF"/>
        </w:rPr>
        <w:t>;</w:t>
      </w:r>
    </w:p>
    <w:p w14:paraId="148C5270" w14:textId="77777777" w:rsidR="00225D49" w:rsidRPr="00225D49" w:rsidRDefault="00225D49" w:rsidP="00225D49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BF302A6" w14:textId="40574EDE" w:rsidR="00225D49" w:rsidRPr="00225D4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 w:themeShade="BF"/>
        </w:rPr>
        <w:t xml:space="preserve">Na </w:t>
      </w:r>
      <w:r w:rsidRPr="00C00DB9">
        <w:rPr>
          <w:color w:val="auto"/>
        </w:rPr>
        <w:t xml:space="preserve">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_Ref24546055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, o sistema deve disponibilizar o campo </w:t>
      </w:r>
      <w:r w:rsidRPr="00C00DB9">
        <w:rPr>
          <w:color w:val="31849B" w:themeColor="accent5" w:themeShade="BF"/>
        </w:rPr>
        <w:t>Parecer da Interposição Recurso do Pedido de Substituição</w:t>
      </w:r>
      <w:r w:rsidRPr="00C00DB9">
        <w:rPr>
          <w:color w:val="000000" w:themeColor="text1"/>
        </w:rPr>
        <w:t xml:space="preserve"> para que o ator possa incluir o texto do parecer Deferido ou Indeferido, referente ao Recurso do pedido de substituição que ele está julgando; Este campo é de preenchimento obrigatório</w:t>
      </w:r>
      <w:r>
        <w:rPr>
          <w:color w:val="000000" w:themeColor="text1"/>
        </w:rPr>
        <w:t>;</w:t>
      </w:r>
    </w:p>
    <w:p w14:paraId="7079681F" w14:textId="77777777" w:rsidR="00225D49" w:rsidRDefault="00225D49" w:rsidP="00225D49">
      <w:pPr>
        <w:pStyle w:val="PargrafodaLista"/>
      </w:pPr>
    </w:p>
    <w:p w14:paraId="6643566C" w14:textId="0884652F" w:rsidR="00225D49" w:rsidRPr="00C00DB9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Neste </w:t>
      </w:r>
      <w:r w:rsidRPr="00C00DB9">
        <w:rPr>
          <w:color w:val="000000" w:themeColor="text1"/>
        </w:rPr>
        <w:t>componente o sistema deve permitir a inclusão de até 1000 caracteres. Ao ir incluindo os caracteres dentro do componente, o sistema deve ir exibindo a quantidade restante de caracteres disponíveis abaixo do componente</w:t>
      </w:r>
      <w:r>
        <w:rPr>
          <w:color w:val="000000" w:themeColor="text1"/>
        </w:rPr>
        <w:t>;</w:t>
      </w:r>
    </w:p>
    <w:p w14:paraId="58871DE5" w14:textId="7E8E733E" w:rsidR="0052784F" w:rsidRDefault="00127D3A" w:rsidP="00127D3A">
      <w:pPr>
        <w:pStyle w:val="PargrafodaLista"/>
        <w:ind w:left="2127"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39E81613" wp14:editId="67634516">
            <wp:extent cx="2832100" cy="1117852"/>
            <wp:effectExtent l="0" t="0" r="6350" b="635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30" cy="113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5453A" w14:textId="77777777" w:rsidR="00225D49" w:rsidRDefault="00225D49" w:rsidP="00127D3A">
      <w:pPr>
        <w:pStyle w:val="PargrafodaLista"/>
        <w:ind w:left="2127"/>
        <w:rPr>
          <w:color w:val="auto"/>
        </w:rPr>
      </w:pPr>
    </w:p>
    <w:p w14:paraId="568C635F" w14:textId="77777777" w:rsidR="00225D49" w:rsidRDefault="00225D49" w:rsidP="00225D49">
      <w:pPr>
        <w:pStyle w:val="PargrafodaLista"/>
      </w:pPr>
    </w:p>
    <w:p w14:paraId="62CD0C26" w14:textId="751D059E" w:rsidR="00225D49" w:rsidRPr="00B41D5D" w:rsidRDefault="00225D49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="00B41D5D" w:rsidRPr="00C00DB9">
        <w:rPr>
          <w:color w:val="auto"/>
        </w:rPr>
        <w:t>deve disponibilizar um componente o qual possa customizar o texto, bem como, incluir tabelas</w:t>
      </w:r>
      <w:r w:rsidR="00B41D5D">
        <w:rPr>
          <w:color w:val="auto"/>
        </w:rPr>
        <w:t>;</w:t>
      </w:r>
    </w:p>
    <w:p w14:paraId="43C34B2E" w14:textId="77777777" w:rsidR="00B41D5D" w:rsidRPr="00B41D5D" w:rsidRDefault="00B41D5D" w:rsidP="00B41D5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756D7AB4" w14:textId="3628038C" w:rsidR="00B41D5D" w:rsidRPr="00C00DB9" w:rsidRDefault="00B41D5D" w:rsidP="00225D4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Abaixo </w:t>
      </w:r>
      <w:r w:rsidRPr="00C00DB9">
        <w:rPr>
          <w:color w:val="auto"/>
        </w:rPr>
        <w:t xml:space="preserve">do campo Parecer do Pedido de Substituição, o sistema deve disponibilizar o campo </w:t>
      </w:r>
      <w:r w:rsidRPr="00C00DB9">
        <w:rPr>
          <w:color w:val="31849B" w:themeColor="accent5" w:themeShade="BF"/>
        </w:rPr>
        <w:t>Documento</w:t>
      </w:r>
      <w:r w:rsidRPr="00C00DB9">
        <w:rPr>
          <w:color w:val="auto"/>
        </w:rPr>
        <w:t>, com um componente para realizar o Upload de arquivo, para que o ator possa incluir um arquivo que achar necessário, A inclusão deste arquivo é obrigatória</w:t>
      </w:r>
      <w:r>
        <w:rPr>
          <w:color w:val="auto"/>
        </w:rPr>
        <w:t>;</w:t>
      </w:r>
    </w:p>
    <w:p w14:paraId="4B062451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b/>
          <w:u w:val="single"/>
        </w:rPr>
      </w:pPr>
      <w:r w:rsidRPr="00C00DB9">
        <w:t xml:space="preserve">O sistema deve realizar a seguinte validação nos anexos: Somente aceitar arquivos no formato de PDF; </w:t>
      </w:r>
    </w:p>
    <w:p w14:paraId="45AC020E" w14:textId="77777777" w:rsidR="0052784F" w:rsidRPr="00C00DB9" w:rsidRDefault="0052784F" w:rsidP="0052784F">
      <w:pPr>
        <w:pStyle w:val="PargrafodaLista"/>
        <w:rPr>
          <w:b/>
          <w:u w:val="single"/>
        </w:rPr>
      </w:pPr>
    </w:p>
    <w:p w14:paraId="72D7A9A0" w14:textId="3190669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 xml:space="preserve">Caso o sistema identificar que o formato do arquivo anexado não é PDF, o sistema deve apresentar mensagem;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_Ref24548577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ME03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56935775" w14:textId="77777777" w:rsidR="0052784F" w:rsidRPr="00C00DB9" w:rsidRDefault="0052784F" w:rsidP="0052784F">
      <w:pPr>
        <w:pStyle w:val="PargrafodaLista"/>
      </w:pPr>
    </w:p>
    <w:p w14:paraId="6D8F18EA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>O sistema deve permitir o tamanho de cada arquivo no máximo de 10 MB.</w:t>
      </w:r>
    </w:p>
    <w:p w14:paraId="25BBBB0D" w14:textId="77777777" w:rsidR="0052784F" w:rsidRPr="00C00DB9" w:rsidRDefault="0052784F" w:rsidP="0052784F">
      <w:pPr>
        <w:pStyle w:val="PargrafodaLista"/>
      </w:pPr>
    </w:p>
    <w:p w14:paraId="2E03A6E2" w14:textId="0BBC772A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</w:pPr>
      <w:r w:rsidRPr="00C00DB9">
        <w:t xml:space="preserve">Caso o ator anexe um arquivo que exceda o tamanho máximo, o sistema deve exibir </w:t>
      </w:r>
      <w:proofErr w:type="spellStart"/>
      <w:r w:rsidRPr="00C00DB9">
        <w:t>mensagem</w:t>
      </w:r>
      <w:proofErr w:type="spellEnd"/>
      <w:r w:rsidRPr="00C00DB9"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_Ref26359128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ME05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5D25F8AD" w14:textId="77777777" w:rsidR="0052784F" w:rsidRPr="00C00DB9" w:rsidRDefault="0052784F" w:rsidP="0052784F">
      <w:pPr>
        <w:pStyle w:val="PargrafodaLista"/>
      </w:pPr>
    </w:p>
    <w:p w14:paraId="14C1F71E" w14:textId="77777777" w:rsidR="0052784F" w:rsidRPr="00C00DB9" w:rsidRDefault="0052784F" w:rsidP="0052784F">
      <w:pPr>
        <w:pStyle w:val="PargrafodaLista"/>
        <w:numPr>
          <w:ilvl w:val="0"/>
          <w:numId w:val="8"/>
        </w:numPr>
        <w:spacing w:after="200" w:line="276" w:lineRule="auto"/>
        <w:contextualSpacing/>
        <w:rPr>
          <w:color w:val="000000" w:themeColor="text1"/>
        </w:rPr>
      </w:pPr>
      <w:r w:rsidRPr="00C00DB9">
        <w:rPr>
          <w:color w:val="000000" w:themeColor="text1"/>
        </w:rPr>
        <w:t>O sistema deve permitir anexar apenas um (1) arquivo.</w:t>
      </w:r>
    </w:p>
    <w:p w14:paraId="7031ED72" w14:textId="77777777" w:rsidR="0052784F" w:rsidRPr="00C00DB9" w:rsidRDefault="0052784F" w:rsidP="0052784F">
      <w:pPr>
        <w:pStyle w:val="PargrafodaLista"/>
        <w:spacing w:after="200" w:line="276" w:lineRule="auto"/>
        <w:ind w:left="1294"/>
        <w:contextualSpacing/>
        <w:rPr>
          <w:color w:val="000000" w:themeColor="text1"/>
        </w:rPr>
      </w:pPr>
    </w:p>
    <w:p w14:paraId="466F2D6B" w14:textId="58344499" w:rsidR="0052784F" w:rsidRPr="00C00DB9" w:rsidRDefault="0052784F" w:rsidP="0052784F">
      <w:pPr>
        <w:pStyle w:val="PargrafodaLista"/>
        <w:widowControl/>
        <w:numPr>
          <w:ilvl w:val="1"/>
          <w:numId w:val="31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color w:val="000000" w:themeColor="text1"/>
        </w:rPr>
        <w:t xml:space="preserve">Caso o ator tente anexar o segundo arquivo, o sistema deve exibir </w:t>
      </w:r>
      <w:proofErr w:type="spellStart"/>
      <w:r w:rsidRPr="00C00DB9">
        <w:rPr>
          <w:color w:val="000000" w:themeColor="text1"/>
        </w:rPr>
        <w:t>mensagem</w:t>
      </w:r>
      <w:proofErr w:type="spellEnd"/>
      <w:r w:rsidRPr="00C00DB9">
        <w:rPr>
          <w:color w:val="000000" w:themeColor="text1"/>
        </w:rPr>
        <w:t xml:space="preserve"> </w:t>
      </w:r>
      <w:r w:rsidRPr="00C00DB9">
        <w:rPr>
          <w:color w:val="31849B" w:themeColor="accent5" w:themeShade="BF"/>
        </w:rPr>
        <w:t>[</w:t>
      </w:r>
      <w:r w:rsidR="0056461F" w:rsidRPr="00C00DB9">
        <w:rPr>
          <w:color w:val="31849B" w:themeColor="accent5" w:themeShade="BF"/>
        </w:rPr>
        <w:fldChar w:fldCharType="begin"/>
      </w:r>
      <w:r w:rsidR="0056461F" w:rsidRPr="00C00DB9">
        <w:rPr>
          <w:color w:val="31849B" w:themeColor="accent5" w:themeShade="BF"/>
        </w:rPr>
        <w:instrText xml:space="preserve"> REF _Ref26359192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56461F" w:rsidRPr="00C00DB9">
        <w:rPr>
          <w:color w:val="31849B" w:themeColor="accent5" w:themeShade="BF"/>
        </w:rPr>
      </w:r>
      <w:r w:rsidR="0056461F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ME06</w:t>
      </w:r>
      <w:r w:rsidR="0056461F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</w:p>
    <w:p w14:paraId="38B32102" w14:textId="77777777" w:rsidR="0052784F" w:rsidRDefault="0052784F" w:rsidP="00731D1A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auto"/>
        </w:rPr>
      </w:pPr>
    </w:p>
    <w:p w14:paraId="2160250F" w14:textId="77777777" w:rsidR="00B41D5D" w:rsidRDefault="00B41D5D" w:rsidP="00B41D5D">
      <w:pPr>
        <w:pStyle w:val="PargrafodaLista"/>
      </w:pPr>
    </w:p>
    <w:p w14:paraId="007A6760" w14:textId="0C0770ED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rPr>
          <w:color w:val="auto"/>
        </w:rPr>
        <w:t xml:space="preserve">realizar o Upload desejado, o sistema deve exibir </w:t>
      </w:r>
      <w:proofErr w:type="gramStart"/>
      <w:r w:rsidRPr="00C00DB9">
        <w:rPr>
          <w:color w:val="auto"/>
        </w:rPr>
        <w:t>duas opção</w:t>
      </w:r>
      <w:proofErr w:type="gramEnd"/>
      <w:r w:rsidRPr="00C00DB9">
        <w:rPr>
          <w:color w:val="auto"/>
        </w:rPr>
        <w:t>: Uma para que o ator possa realizar o Download; E uma para Excluir o arquivo anexado</w:t>
      </w:r>
      <w:r>
        <w:rPr>
          <w:color w:val="auto"/>
        </w:rPr>
        <w:t>;</w:t>
      </w:r>
    </w:p>
    <w:p w14:paraId="1BA98270" w14:textId="3232DD59" w:rsidR="00322F0A" w:rsidRPr="00C00DB9" w:rsidRDefault="00AB561C" w:rsidP="0074299E">
      <w:pPr>
        <w:pStyle w:val="PargrafodaLista"/>
        <w:spacing w:before="60" w:after="60"/>
        <w:ind w:left="1701"/>
        <w:jc w:val="both"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6462617E" wp14:editId="2D430786">
            <wp:extent cx="4292600" cy="63418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26" cy="65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B6C9B" w14:textId="77777777" w:rsidR="00322F0A" w:rsidRDefault="00322F0A" w:rsidP="00322F0A">
      <w:pPr>
        <w:pStyle w:val="PargrafodaLista"/>
        <w:rPr>
          <w:color w:val="auto"/>
        </w:rPr>
      </w:pPr>
    </w:p>
    <w:p w14:paraId="791FEF67" w14:textId="2999FD6F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C00DB9">
        <w:rPr>
          <w:color w:val="auto"/>
        </w:rPr>
        <w:t xml:space="preserve">sistema identifica que o ator acionou a opção que permite “Excluir” um arquivo, o sistema deve exibir </w:t>
      </w:r>
      <w:proofErr w:type="spellStart"/>
      <w:r w:rsidRPr="00C00DB9">
        <w:rPr>
          <w:color w:val="auto"/>
        </w:rPr>
        <w:t>mensagem</w:t>
      </w:r>
      <w:proofErr w:type="spellEnd"/>
      <w:r w:rsidRPr="00C00DB9">
        <w:rPr>
          <w:color w:val="auto"/>
        </w:rPr>
        <w:t xml:space="preserve">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_Ref26359354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ME07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20FAF0BD" w14:textId="5A9BA7A1" w:rsidR="00322F0A" w:rsidRPr="00C00DB9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C00DB9">
        <w:t>Caso o ator acione a opção “Sim” da mensagem de exclusão, o sistema deve excluir fisicamente o arquivo;</w:t>
      </w:r>
      <w:r w:rsidR="00307F6B" w:rsidRPr="00C00DB9">
        <w:t xml:space="preserve"> E deve exibir a mensagem de sucesso </w:t>
      </w:r>
      <w:r w:rsidR="00307F6B" w:rsidRPr="00C00DB9">
        <w:rPr>
          <w:color w:val="31849B" w:themeColor="accent5" w:themeShade="BF"/>
        </w:rPr>
        <w:t>[</w:t>
      </w:r>
      <w:r w:rsidR="00307F6B" w:rsidRPr="00C00DB9">
        <w:rPr>
          <w:color w:val="31849B" w:themeColor="accent5" w:themeShade="BF"/>
        </w:rPr>
        <w:fldChar w:fldCharType="begin"/>
      </w:r>
      <w:r w:rsidR="00307F6B" w:rsidRPr="00C00DB9">
        <w:rPr>
          <w:color w:val="31849B" w:themeColor="accent5" w:themeShade="BF"/>
        </w:rPr>
        <w:instrText xml:space="preserve"> REF _Ref26524221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307F6B" w:rsidRPr="00C00DB9">
        <w:rPr>
          <w:color w:val="31849B" w:themeColor="accent5" w:themeShade="BF"/>
        </w:rPr>
      </w:r>
      <w:r w:rsidR="00307F6B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ME09</w:t>
      </w:r>
      <w:r w:rsidR="00307F6B" w:rsidRPr="00C00DB9">
        <w:rPr>
          <w:color w:val="31849B" w:themeColor="accent5" w:themeShade="BF"/>
        </w:rPr>
        <w:fldChar w:fldCharType="end"/>
      </w:r>
      <w:r w:rsidR="00307F6B" w:rsidRPr="00C00DB9">
        <w:rPr>
          <w:color w:val="31849B" w:themeColor="accent5" w:themeShade="BF"/>
        </w:rPr>
        <w:t>]</w:t>
      </w:r>
    </w:p>
    <w:p w14:paraId="49ABDC06" w14:textId="77777777" w:rsidR="00322F0A" w:rsidRPr="00C00DB9" w:rsidRDefault="00322F0A" w:rsidP="00322F0A">
      <w:pPr>
        <w:pStyle w:val="PargrafodaLista"/>
        <w:numPr>
          <w:ilvl w:val="1"/>
          <w:numId w:val="31"/>
        </w:numPr>
        <w:spacing w:before="60" w:after="60"/>
        <w:ind w:left="1276"/>
        <w:jc w:val="both"/>
      </w:pPr>
      <w:r w:rsidRPr="00C00DB9">
        <w:t>Caso o ator acione a opção “Não” da mensagem de exclusão, o sistema cancela a exclusão do arquivo.</w:t>
      </w:r>
    </w:p>
    <w:p w14:paraId="7907277E" w14:textId="77777777" w:rsidR="001D2C20" w:rsidRDefault="001D2C20" w:rsidP="00D016BD">
      <w:pPr>
        <w:pStyle w:val="PargrafodaLista"/>
        <w:spacing w:before="60" w:after="60"/>
        <w:ind w:left="1276"/>
        <w:jc w:val="both"/>
      </w:pPr>
    </w:p>
    <w:p w14:paraId="04CC1C18" w14:textId="77777777" w:rsidR="00B41D5D" w:rsidRDefault="00B41D5D" w:rsidP="00B41D5D">
      <w:pPr>
        <w:pStyle w:val="PargrafodaLista"/>
        <w:rPr>
          <w:color w:val="auto"/>
        </w:rPr>
      </w:pPr>
    </w:p>
    <w:p w14:paraId="255E7B6B" w14:textId="633F3045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</w:t>
      </w:r>
      <w:r w:rsidRPr="00C00DB9">
        <w:rPr>
          <w:color w:val="auto"/>
        </w:rPr>
        <w:t>sistema</w:t>
      </w:r>
      <w:r>
        <w:rPr>
          <w:color w:val="auto"/>
        </w:rPr>
        <w:t xml:space="preserve"> </w:t>
      </w:r>
      <w:r w:rsidRPr="00C00DB9">
        <w:t>identifica que o ator acionou a opção que permite “Baixar” arquivo, o sistema realiza o download do arquivo desejado. Ao acionar o link, o sistema baixa o arquivo sem exibir escolha do local para seleção. Será baixado na pasta default</w:t>
      </w:r>
      <w:r>
        <w:rPr>
          <w:color w:val="auto"/>
        </w:rPr>
        <w:t>;</w:t>
      </w:r>
    </w:p>
    <w:p w14:paraId="2D300E94" w14:textId="77777777" w:rsidR="00B41D5D" w:rsidRPr="00B41D5D" w:rsidRDefault="00B41D5D" w:rsidP="00B41D5D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A2BABC6" w14:textId="657DFBC1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7884DF03" wp14:editId="1C6C76E5">
            <wp:extent cx="536268" cy="1397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, o sistema deve validar se o campo obrigatório Parecer</w:t>
      </w:r>
      <w:r>
        <w:t xml:space="preserve"> e Documento</w:t>
      </w:r>
      <w:r w:rsidRPr="00C00DB9">
        <w:t>, fo</w:t>
      </w:r>
      <w:r>
        <w:t>ram</w:t>
      </w:r>
      <w:r w:rsidRPr="00C00DB9">
        <w:t xml:space="preserve"> preenchido</w:t>
      </w:r>
      <w:r>
        <w:t>s</w:t>
      </w:r>
      <w:r w:rsidRPr="00C00DB9">
        <w:t xml:space="preserve">; caso não tenha sido preenchido, o sistema deve exibir </w:t>
      </w:r>
      <w:proofErr w:type="spellStart"/>
      <w:r w:rsidRPr="00C00DB9">
        <w:t>mensagem</w:t>
      </w:r>
      <w:proofErr w:type="spellEnd"/>
      <w:r w:rsidRPr="00C00DB9">
        <w:t xml:space="preserve"> impeditiva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_Ref26546953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ME011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>;</w:t>
      </w:r>
    </w:p>
    <w:p w14:paraId="10717B10" w14:textId="77777777" w:rsidR="00B41D5D" w:rsidRDefault="00B41D5D" w:rsidP="00B41D5D">
      <w:pPr>
        <w:pStyle w:val="PargrafodaLista"/>
      </w:pPr>
    </w:p>
    <w:p w14:paraId="27AC1A16" w14:textId="7101C899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8CF3C1" wp14:editId="5B6FF473">
            <wp:extent cx="536268" cy="13970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657" cy="1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uma pop-up para que o ator possa confirmar a sua escolha de Deferir o pedido de substituição: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_Ref27750506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P02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101DAA37" w14:textId="77777777" w:rsidR="00B41D5D" w:rsidRDefault="00B41D5D" w:rsidP="00B41D5D">
      <w:pPr>
        <w:pStyle w:val="PargrafodaLista"/>
      </w:pPr>
    </w:p>
    <w:p w14:paraId="6C799A34" w14:textId="55FEAFC1" w:rsid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C00DB9">
        <w:t>deve exibir o número do protocolo referente ao pedido de substituição em questão; na pop-up de confirmação do Deferimento</w:t>
      </w:r>
      <w:r>
        <w:t>;</w:t>
      </w:r>
    </w:p>
    <w:p w14:paraId="49F1785F" w14:textId="77777777" w:rsidR="00B41D5D" w:rsidRDefault="00B41D5D" w:rsidP="00B41D5D">
      <w:pPr>
        <w:pStyle w:val="PargrafodaLista"/>
      </w:pPr>
    </w:p>
    <w:p w14:paraId="26A95A14" w14:textId="3D03F01D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753F9F0A" wp14:editId="24C5380C">
            <wp:extent cx="584200" cy="152187"/>
            <wp:effectExtent l="0" t="0" r="6350" b="63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</w:t>
      </w:r>
      <w:proofErr w:type="spellStart"/>
      <w:r w:rsidRPr="00C00DB9">
        <w:t>mensagem</w:t>
      </w:r>
      <w:proofErr w:type="spellEnd"/>
      <w:r w:rsidRPr="00C00DB9">
        <w:t xml:space="preserve"> de sucesso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_Ref26364951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ME08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5BFA0679" w14:textId="77777777" w:rsidR="00B41D5D" w:rsidRDefault="00B41D5D" w:rsidP="00B41D5D">
      <w:pPr>
        <w:pStyle w:val="PargrafodaLista"/>
      </w:pPr>
    </w:p>
    <w:p w14:paraId="5B1F5483" w14:textId="344B7778" w:rsid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</w:t>
      </w:r>
      <w:r w:rsidRPr="00C00DB9">
        <w:t xml:space="preserve">DEFERIR com sucesso, o sistema deve compreender que o pedido de substituição está sendo </w:t>
      </w:r>
      <w:r w:rsidRPr="00C00DB9">
        <w:rPr>
          <w:color w:val="31849B" w:themeColor="accent5" w:themeShade="BF"/>
        </w:rPr>
        <w:t xml:space="preserve">aceitado/concedido </w:t>
      </w:r>
      <w:r w:rsidRPr="00C00DB9">
        <w:t xml:space="preserve">pela parte competente </w:t>
      </w:r>
      <w:proofErr w:type="spellStart"/>
      <w:r w:rsidRPr="00C00DB9">
        <w:t>em</w:t>
      </w:r>
      <w:proofErr w:type="spellEnd"/>
      <w:r w:rsidRPr="00C00DB9">
        <w:t xml:space="preserve"> julgar o pedido; Neste caso o sistema deve alterar o(s) membro(s) no sistema, conforme solicitação realizada na HST027</w:t>
      </w:r>
      <w:r>
        <w:t>;</w:t>
      </w:r>
    </w:p>
    <w:p w14:paraId="4E32FF93" w14:textId="77777777" w:rsidR="00B41D5D" w:rsidRDefault="00B41D5D" w:rsidP="00B41D5D">
      <w:pPr>
        <w:pStyle w:val="PargrafodaLista"/>
      </w:pPr>
    </w:p>
    <w:p w14:paraId="261E6785" w14:textId="77777777" w:rsidR="009F1577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C00DB9">
        <w:t xml:space="preserve">deve atualizar as interfaces das </w:t>
      </w:r>
      <w:r w:rsidRPr="00C00DB9">
        <w:rPr>
          <w:b/>
        </w:rPr>
        <w:t>HST022</w:t>
      </w:r>
      <w:r w:rsidRPr="00C00DB9">
        <w:t xml:space="preserve">, </w:t>
      </w:r>
      <w:r w:rsidRPr="00C00DB9">
        <w:rPr>
          <w:b/>
        </w:rPr>
        <w:t>HST023</w:t>
      </w:r>
      <w:r w:rsidRPr="00C00DB9">
        <w:t xml:space="preserve"> e </w:t>
      </w:r>
      <w:r w:rsidRPr="00C00DB9">
        <w:rPr>
          <w:b/>
        </w:rPr>
        <w:t>HST025</w:t>
      </w:r>
      <w:r w:rsidRPr="00C00DB9">
        <w:t xml:space="preserve">; as 23:59 </w:t>
      </w:r>
      <w:proofErr w:type="spellStart"/>
      <w:r w:rsidRPr="00C00DB9">
        <w:t>hrs</w:t>
      </w:r>
      <w:proofErr w:type="spellEnd"/>
      <w:r w:rsidRPr="00C00DB9">
        <w:t xml:space="preserve"> da Data Fim da </w:t>
      </w:r>
      <w:r w:rsidRPr="00C00DB9">
        <w:rPr>
          <w:b/>
        </w:rPr>
        <w:t>2.6 Atividade Secundária</w:t>
      </w:r>
      <w:r w:rsidRPr="00C00DB9">
        <w:t xml:space="preserve"> (Julgar 2ª instância); </w:t>
      </w:r>
    </w:p>
    <w:p w14:paraId="09597C74" w14:textId="77777777" w:rsidR="009F1577" w:rsidRDefault="009F1577" w:rsidP="009F1577">
      <w:pPr>
        <w:pStyle w:val="PargrafodaLista"/>
      </w:pPr>
    </w:p>
    <w:p w14:paraId="0580ABCC" w14:textId="6593645A" w:rsidR="00B41D5D" w:rsidRDefault="009F1577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Caso</w:t>
      </w:r>
      <w:r w:rsidR="00B41D5D" w:rsidRPr="00C00DB9">
        <w:t xml:space="preserve"> o julgamento seja realizado antes da data de início da 2.6, o sistema </w:t>
      </w:r>
      <w:r w:rsidR="00B41D5D" w:rsidRPr="00C00DB9">
        <w:rPr>
          <w:b/>
        </w:rPr>
        <w:t>NÃO</w:t>
      </w:r>
      <w:r w:rsidR="00B41D5D" w:rsidRPr="00C00DB9">
        <w:t xml:space="preserve"> deve atualizar as interfaces das estórias acima </w:t>
      </w:r>
      <w:r w:rsidR="00B41D5D" w:rsidRPr="006534EE">
        <w:t>citadas</w:t>
      </w:r>
      <w:r w:rsidR="00B41D5D">
        <w:t>;</w:t>
      </w:r>
    </w:p>
    <w:p w14:paraId="33A30D27" w14:textId="77777777" w:rsidR="00B41D5D" w:rsidRDefault="00B41D5D" w:rsidP="00B41D5D">
      <w:pPr>
        <w:pStyle w:val="PargrafodaLista"/>
      </w:pPr>
    </w:p>
    <w:p w14:paraId="3DCA6AED" w14:textId="3F2CD021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</w:t>
      </w:r>
      <w:r w:rsidRPr="00B15E93">
        <w:rPr>
          <w:color w:val="000000" w:themeColor="text1" w:themeShade="BF"/>
        </w:rPr>
        <w:t xml:space="preserve">a </w:t>
      </w:r>
      <w:r w:rsidRPr="00B15E93">
        <w:rPr>
          <w:b/>
          <w:color w:val="000000" w:themeColor="text1" w:themeShade="BF"/>
        </w:rPr>
        <w:t xml:space="preserve">Data Início </w:t>
      </w:r>
      <w:r w:rsidRPr="00B15E93">
        <w:rPr>
          <w:color w:val="000000" w:themeColor="text1" w:themeShade="BF"/>
        </w:rPr>
        <w:t xml:space="preserve">da </w:t>
      </w:r>
      <w:r w:rsidRPr="00B15E93">
        <w:rPr>
          <w:color w:val="31849B" w:themeColor="accent5" w:themeShade="BF"/>
        </w:rPr>
        <w:t>2.6 Atividade Secundária</w:t>
      </w:r>
      <w:r w:rsidRPr="00B15E93">
        <w:rPr>
          <w:color w:val="auto"/>
        </w:rPr>
        <w:t>, faltando um (1) dia para iniciar a Data de Início, o sistema deve enviar e-mail informativo para os Assessores CEN/BR informando que o período para julgamento de 2ª Instância será aberto;</w:t>
      </w:r>
      <w:r w:rsidRPr="00B15E93">
        <w:rPr>
          <w:color w:val="000000" w:themeColor="text1" w:themeShade="BF"/>
        </w:rPr>
        <w:t xml:space="preserve"> O teor deste e-mail será definido na estória HST044 – </w:t>
      </w:r>
      <w:r w:rsidRPr="00B15E93">
        <w:rPr>
          <w:b/>
          <w:color w:val="31849B" w:themeColor="accent5" w:themeShade="BF"/>
        </w:rPr>
        <w:t>registro 2</w:t>
      </w:r>
      <w:r w:rsidRPr="00B41D5D">
        <w:rPr>
          <w:b/>
          <w:color w:val="auto"/>
        </w:rPr>
        <w:t>;</w:t>
      </w:r>
    </w:p>
    <w:p w14:paraId="082E522A" w14:textId="77777777" w:rsidR="00B41D5D" w:rsidRDefault="00B41D5D" w:rsidP="00B41D5D">
      <w:pPr>
        <w:pStyle w:val="PargrafodaLista"/>
      </w:pPr>
    </w:p>
    <w:p w14:paraId="28E5850F" w14:textId="1630B134" w:rsidR="00B41D5D" w:rsidRPr="00B41D5D" w:rsidRDefault="00B41D5D" w:rsidP="00B41D5D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Ao </w:t>
      </w:r>
      <w:r w:rsidRPr="00C00DB9">
        <w:rPr>
          <w:color w:val="000000" w:themeColor="text1" w:themeShade="BF"/>
        </w:rPr>
        <w:t>concluir um julgamento/</w:t>
      </w:r>
      <w:r w:rsidR="00EE5D41" w:rsidRPr="00C00DB9">
        <w:rPr>
          <w:color w:val="000000" w:themeColor="text1" w:themeShade="BF"/>
        </w:rPr>
        <w:t>parecer como</w:t>
      </w:r>
      <w:r w:rsidRPr="00C00DB9">
        <w:rPr>
          <w:color w:val="000000" w:themeColor="text1" w:themeShade="BF"/>
        </w:rPr>
        <w:t xml:space="preserve"> </w:t>
      </w:r>
      <w:r w:rsidRPr="00C00DB9">
        <w:rPr>
          <w:color w:val="31849B" w:themeColor="accent5" w:themeShade="BF"/>
        </w:rPr>
        <w:t>DEFERIDO</w:t>
      </w:r>
      <w:r w:rsidRPr="00C00DB9">
        <w:rPr>
          <w:color w:val="000000" w:themeColor="text1" w:themeShade="BF"/>
        </w:rPr>
        <w:t xml:space="preserve"> com sucesso, o sistema deve enviar e-mail de aviso referente ao parecer dessa substituição; O teor deste e-mail será definido na estória HST044 – </w:t>
      </w:r>
      <w:r w:rsidRPr="00C00DB9">
        <w:rPr>
          <w:b/>
          <w:color w:val="31849B" w:themeColor="accent5" w:themeShade="BF"/>
        </w:rPr>
        <w:t>registro 3</w:t>
      </w:r>
      <w:r>
        <w:rPr>
          <w:b/>
          <w:color w:val="auto"/>
        </w:rPr>
        <w:t>;</w:t>
      </w:r>
    </w:p>
    <w:p w14:paraId="5322CBBD" w14:textId="77777777" w:rsidR="009324BF" w:rsidRPr="00C00DB9" w:rsidRDefault="005B3A8F" w:rsidP="009324B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O sistema deve disparar este e-mail para os atores</w:t>
      </w:r>
      <w:r w:rsidR="009324BF" w:rsidRPr="00C00DB9">
        <w:rPr>
          <w:color w:val="000000" w:themeColor="text1" w:themeShade="BF"/>
        </w:rPr>
        <w:t>:</w:t>
      </w:r>
    </w:p>
    <w:p w14:paraId="1C083DE0" w14:textId="7D96A0ED" w:rsidR="009324BF" w:rsidRPr="00C00DB9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Responsáve</w:t>
      </w:r>
      <w:r w:rsidR="00DA40C7" w:rsidRPr="00C00DB9">
        <w:rPr>
          <w:b/>
          <w:color w:val="000000" w:themeColor="text1" w:themeShade="BF"/>
        </w:rPr>
        <w:t>is</w:t>
      </w:r>
      <w:r w:rsidRPr="00C00DB9">
        <w:rPr>
          <w:b/>
          <w:color w:val="000000" w:themeColor="text1" w:themeShade="BF"/>
        </w:rPr>
        <w:t xml:space="preserve"> pela Chapa</w:t>
      </w:r>
      <w:r w:rsidRPr="00C00DB9">
        <w:rPr>
          <w:color w:val="000000" w:themeColor="text1" w:themeShade="BF"/>
        </w:rPr>
        <w:t xml:space="preserve"> - o sistema deve validar quais são os responsáveis pela chapa em questão</w:t>
      </w:r>
      <w:r w:rsidR="00142527" w:rsidRPr="00C00DB9">
        <w:rPr>
          <w:color w:val="000000" w:themeColor="text1" w:themeShade="BF"/>
        </w:rPr>
        <w:t>, e deve enviar para todos os responsáveis que a chapa em questão possuir</w:t>
      </w:r>
      <w:r w:rsidRPr="00C00DB9">
        <w:rPr>
          <w:color w:val="000000" w:themeColor="text1" w:themeShade="BF"/>
        </w:rPr>
        <w:t>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FB5498" w:rsidRPr="00C00DB9">
        <w:rPr>
          <w:color w:val="000000" w:themeColor="text1" w:themeShade="BF"/>
        </w:rPr>
        <w:t xml:space="preserve">as 23:59 </w:t>
      </w:r>
      <w:proofErr w:type="spellStart"/>
      <w:r w:rsidR="00FB5498" w:rsidRPr="00C00DB9">
        <w:rPr>
          <w:color w:val="000000" w:themeColor="text1" w:themeShade="BF"/>
        </w:rPr>
        <w:t>hrs</w:t>
      </w:r>
      <w:proofErr w:type="spellEnd"/>
      <w:r w:rsidR="00FB5498" w:rsidRPr="00C00DB9">
        <w:rPr>
          <w:color w:val="000000" w:themeColor="text1" w:themeShade="BF"/>
        </w:rPr>
        <w:t xml:space="preserve"> d</w:t>
      </w:r>
      <w:r w:rsidR="005145AE" w:rsidRPr="00C00DB9">
        <w:rPr>
          <w:color w:val="000000" w:themeColor="text1" w:themeShade="BF"/>
        </w:rPr>
        <w:t xml:space="preserve">a </w:t>
      </w:r>
      <w:r w:rsidR="005145AE" w:rsidRPr="00C00DB9">
        <w:rPr>
          <w:b/>
          <w:color w:val="000000" w:themeColor="text1" w:themeShade="BF"/>
        </w:rPr>
        <w:t xml:space="preserve">Data </w:t>
      </w:r>
      <w:r w:rsidR="00FB5498" w:rsidRPr="00C00DB9">
        <w:rPr>
          <w:b/>
          <w:color w:val="000000" w:themeColor="text1" w:themeShade="BF"/>
        </w:rPr>
        <w:t>Fim</w:t>
      </w:r>
      <w:r w:rsidR="005145AE" w:rsidRPr="00C00DB9">
        <w:rPr>
          <w:color w:val="000000" w:themeColor="text1" w:themeShade="BF"/>
        </w:rPr>
        <w:t xml:space="preserve"> da </w:t>
      </w:r>
      <w:r w:rsidR="005145AE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5145AE" w:rsidRPr="00C00DB9">
        <w:rPr>
          <w:b/>
          <w:color w:val="31849B" w:themeColor="accent5" w:themeShade="BF"/>
        </w:rPr>
        <w:t xml:space="preserve"> Atividade Secundária</w:t>
      </w:r>
      <w:r w:rsidR="005145AE" w:rsidRPr="00C00DB9">
        <w:rPr>
          <w:color w:val="31849B" w:themeColor="accent5" w:themeShade="BF"/>
        </w:rPr>
        <w:t xml:space="preserve">, </w:t>
      </w:r>
      <w:r w:rsidR="005145AE" w:rsidRPr="00C00DB9">
        <w:rPr>
          <w:color w:val="000000" w:themeColor="text1" w:themeShade="BF"/>
        </w:rPr>
        <w:t>ou posterior quando o julgamento for após essa data.</w:t>
      </w:r>
    </w:p>
    <w:p w14:paraId="18F471C9" w14:textId="77777777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50989D04" w14:textId="68B26DFB" w:rsidR="00DA40C7" w:rsidRPr="008E15CA" w:rsidRDefault="009324BF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strike/>
          <w:color w:val="000000" w:themeColor="text1" w:themeShade="BF"/>
          <w:highlight w:val="yellow"/>
        </w:rPr>
      </w:pPr>
      <w:r w:rsidRPr="008E15CA">
        <w:rPr>
          <w:b/>
          <w:strike/>
          <w:color w:val="000000" w:themeColor="text1" w:themeShade="BF"/>
          <w:highlight w:val="yellow"/>
        </w:rPr>
        <w:t xml:space="preserve">Comissão </w:t>
      </w:r>
      <w:r w:rsidR="00FF69E4" w:rsidRPr="008E15CA">
        <w:rPr>
          <w:b/>
          <w:strike/>
          <w:color w:val="000000" w:themeColor="text1" w:themeShade="BF"/>
          <w:highlight w:val="yellow"/>
        </w:rPr>
        <w:t>CE</w:t>
      </w:r>
      <w:r w:rsidR="001F5CFC" w:rsidRPr="008E15CA">
        <w:rPr>
          <w:b/>
          <w:strike/>
          <w:color w:val="000000" w:themeColor="text1" w:themeShade="BF"/>
          <w:highlight w:val="yellow"/>
        </w:rPr>
        <w:t>N</w:t>
      </w:r>
      <w:r w:rsidR="00FF69E4" w:rsidRPr="008E15CA">
        <w:rPr>
          <w:b/>
          <w:strike/>
          <w:color w:val="000000" w:themeColor="text1" w:themeShade="BF"/>
          <w:highlight w:val="yellow"/>
        </w:rPr>
        <w:t xml:space="preserve"> e Comissão CE</w:t>
      </w:r>
      <w:r w:rsidR="00FF69E4" w:rsidRPr="008E15CA">
        <w:rPr>
          <w:strike/>
          <w:color w:val="000000" w:themeColor="text1" w:themeShade="BF"/>
          <w:highlight w:val="yellow"/>
        </w:rPr>
        <w:t xml:space="preserve"> – </w:t>
      </w:r>
      <w:r w:rsidR="00DA40C7" w:rsidRPr="008E15CA">
        <w:rPr>
          <w:strike/>
          <w:color w:val="000000" w:themeColor="text1" w:themeShade="BF"/>
          <w:highlight w:val="yellow"/>
        </w:rPr>
        <w:t xml:space="preserve">o sistema deve enviar e-mail </w:t>
      </w:r>
      <w:r w:rsidR="00B0061E" w:rsidRPr="008E15CA">
        <w:rPr>
          <w:strike/>
          <w:color w:val="000000" w:themeColor="text1" w:themeShade="BF"/>
          <w:highlight w:val="yellow"/>
        </w:rPr>
        <w:t>APENAS</w:t>
      </w:r>
      <w:r w:rsidR="00DA40C7" w:rsidRPr="008E15CA">
        <w:rPr>
          <w:strike/>
          <w:color w:val="000000" w:themeColor="text1" w:themeShade="BF"/>
          <w:highlight w:val="yellow"/>
        </w:rPr>
        <w:t xml:space="preserve"> para os </w:t>
      </w:r>
      <w:r w:rsidR="001F5CFC" w:rsidRPr="008E15CA">
        <w:rPr>
          <w:strike/>
          <w:color w:val="31849B" w:themeColor="accent5" w:themeShade="BF"/>
          <w:highlight w:val="yellow"/>
        </w:rPr>
        <w:t>Coordenador</w:t>
      </w:r>
      <w:r w:rsidR="001F5CFC" w:rsidRPr="008E15CA">
        <w:rPr>
          <w:strike/>
          <w:color w:val="000000" w:themeColor="text1" w:themeShade="BF"/>
          <w:highlight w:val="yellow"/>
        </w:rPr>
        <w:t xml:space="preserve"> e </w:t>
      </w:r>
      <w:r w:rsidR="001F5CFC" w:rsidRPr="008E15CA">
        <w:rPr>
          <w:strike/>
          <w:color w:val="31849B" w:themeColor="accent5" w:themeShade="BF"/>
          <w:highlight w:val="yellow"/>
        </w:rPr>
        <w:t xml:space="preserve">Coordenador Adjunto CEN </w:t>
      </w:r>
      <w:r w:rsidR="001F5CFC" w:rsidRPr="008E15CA">
        <w:rPr>
          <w:strike/>
          <w:color w:val="000000" w:themeColor="text1" w:themeShade="BF"/>
          <w:highlight w:val="yellow"/>
        </w:rPr>
        <w:t>e</w:t>
      </w:r>
      <w:r w:rsidR="001F5CFC" w:rsidRPr="008E15CA">
        <w:rPr>
          <w:strike/>
          <w:color w:val="000000" w:themeColor="text1"/>
          <w:highlight w:val="yellow"/>
        </w:rPr>
        <w:t xml:space="preserve"> para</w:t>
      </w:r>
      <w:r w:rsidR="001F5CFC" w:rsidRPr="008E15CA">
        <w:rPr>
          <w:strike/>
          <w:color w:val="000000" w:themeColor="text1" w:themeShade="BF"/>
          <w:highlight w:val="yellow"/>
        </w:rPr>
        <w:t xml:space="preserve"> os </w:t>
      </w:r>
      <w:r w:rsidR="00DA40C7" w:rsidRPr="008E15CA">
        <w:rPr>
          <w:strike/>
          <w:color w:val="31849B" w:themeColor="accent5" w:themeShade="BF"/>
          <w:highlight w:val="yellow"/>
        </w:rPr>
        <w:t>Coordenador</w:t>
      </w:r>
      <w:r w:rsidR="00DA40C7" w:rsidRPr="008E15CA">
        <w:rPr>
          <w:strike/>
          <w:color w:val="000000" w:themeColor="text1" w:themeShade="BF"/>
          <w:highlight w:val="yellow"/>
        </w:rPr>
        <w:t xml:space="preserve"> e </w:t>
      </w:r>
      <w:r w:rsidR="00DA40C7" w:rsidRPr="008E15CA">
        <w:rPr>
          <w:strike/>
          <w:color w:val="31849B" w:themeColor="accent5" w:themeShade="BF"/>
          <w:highlight w:val="yellow"/>
        </w:rPr>
        <w:t>Coordenador Adjunto CE</w:t>
      </w:r>
      <w:r w:rsidR="00DA40C7" w:rsidRPr="008E15CA">
        <w:rPr>
          <w:strike/>
          <w:color w:val="000000" w:themeColor="text1" w:themeShade="BF"/>
          <w:highlight w:val="yellow"/>
        </w:rPr>
        <w:t xml:space="preserve"> </w:t>
      </w:r>
      <w:r w:rsidR="00276160" w:rsidRPr="008E15CA">
        <w:rPr>
          <w:strike/>
          <w:color w:val="000000" w:themeColor="text1" w:themeShade="BF"/>
          <w:highlight w:val="yellow"/>
        </w:rPr>
        <w:t xml:space="preserve">da </w:t>
      </w:r>
      <w:r w:rsidR="00276160" w:rsidRPr="008E15CA">
        <w:rPr>
          <w:strike/>
          <w:color w:val="31849B" w:themeColor="accent5" w:themeShade="BF"/>
          <w:highlight w:val="yellow"/>
        </w:rPr>
        <w:t>UF</w:t>
      </w:r>
      <w:r w:rsidR="00276160" w:rsidRPr="008E15CA">
        <w:rPr>
          <w:strike/>
          <w:color w:val="000000" w:themeColor="text1" w:themeShade="BF"/>
          <w:highlight w:val="yellow"/>
        </w:rPr>
        <w:t xml:space="preserve"> a qual a chapa </w:t>
      </w:r>
      <w:r w:rsidR="00276160" w:rsidRPr="008E15CA">
        <w:rPr>
          <w:b/>
          <w:strike/>
          <w:color w:val="000000" w:themeColor="text1" w:themeShade="BF"/>
          <w:highlight w:val="yellow"/>
        </w:rPr>
        <w:t>é vinculada</w:t>
      </w:r>
      <w:r w:rsidR="0018484B" w:rsidRPr="008E15CA">
        <w:rPr>
          <w:strike/>
          <w:color w:val="000000" w:themeColor="text1" w:themeShade="BF"/>
          <w:highlight w:val="yellow"/>
        </w:rPr>
        <w:t>. O sistema deve validar nas HST07 e H</w:t>
      </w:r>
      <w:r w:rsidR="005145AE" w:rsidRPr="008E15CA">
        <w:rPr>
          <w:strike/>
          <w:color w:val="000000" w:themeColor="text1" w:themeShade="BF"/>
          <w:highlight w:val="yellow"/>
        </w:rPr>
        <w:t>ST08 quais são os coordenadores. Este e-mail deverá ser enviado assim que o ator deferir o pedido de substituição na HST0</w:t>
      </w:r>
      <w:r w:rsidR="00FB5498" w:rsidRPr="008E15CA">
        <w:rPr>
          <w:strike/>
          <w:color w:val="000000" w:themeColor="text1" w:themeShade="BF"/>
          <w:highlight w:val="yellow"/>
        </w:rPr>
        <w:t>45</w:t>
      </w:r>
    </w:p>
    <w:p w14:paraId="38E1FC4B" w14:textId="77777777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bookmarkStart w:id="26" w:name="_GoBack"/>
      <w:bookmarkEnd w:id="26"/>
    </w:p>
    <w:p w14:paraId="5F3951D3" w14:textId="48427727" w:rsidR="00DA40C7" w:rsidRPr="00C00DB9" w:rsidRDefault="00DA40C7" w:rsidP="00DA40C7">
      <w:pPr>
        <w:pStyle w:val="PargrafodaLista"/>
        <w:ind w:left="1571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 xml:space="preserve">HST07 e HST08   </w:t>
      </w:r>
    </w:p>
    <w:p w14:paraId="7A59B9C9" w14:textId="3FE3D971" w:rsidR="00DA40C7" w:rsidRPr="00C00DB9" w:rsidRDefault="00DA40C7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C00DB9">
        <w:rPr>
          <w:noProof/>
        </w:rPr>
        <w:drawing>
          <wp:inline distT="0" distB="0" distL="0" distR="0" wp14:anchorId="2319A8C2" wp14:editId="3EA73C29">
            <wp:extent cx="3098800" cy="1108855"/>
            <wp:effectExtent l="0" t="0" r="6350" b="0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5FE8" w14:textId="77777777" w:rsidR="001F5CFC" w:rsidRPr="00C00DB9" w:rsidRDefault="001F5CFC" w:rsidP="00DA40C7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D460698" w14:textId="7187C6B3" w:rsidR="0018484B" w:rsidRPr="00C00DB9" w:rsidRDefault="001F5CFC" w:rsidP="0018484B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Assessor CEN e Assessor CE</w:t>
      </w:r>
      <w:r w:rsidRPr="00C00DB9">
        <w:rPr>
          <w:color w:val="000000" w:themeColor="text1" w:themeShade="BF"/>
        </w:rPr>
        <w:t xml:space="preserve"> – o sistema deve enviar e-mail para o</w:t>
      </w:r>
      <w:r w:rsidR="006F62CC" w:rsidRPr="00C00DB9">
        <w:rPr>
          <w:color w:val="000000" w:themeColor="text1" w:themeShade="BF"/>
        </w:rPr>
        <w:t xml:space="preserve"> </w:t>
      </w:r>
      <w:r w:rsidR="006F62CC" w:rsidRPr="00C00DB9">
        <w:rPr>
          <w:color w:val="31849B" w:themeColor="accent5" w:themeShade="BF"/>
        </w:rPr>
        <w:t xml:space="preserve">Assessor CEN </w:t>
      </w:r>
      <w:r w:rsidR="006F62CC" w:rsidRPr="00C00DB9">
        <w:rPr>
          <w:color w:val="000000" w:themeColor="text1" w:themeShade="BF"/>
        </w:rPr>
        <w:t xml:space="preserve">e para o </w:t>
      </w:r>
      <w:r w:rsidR="006F62CC" w:rsidRPr="00C00DB9">
        <w:rPr>
          <w:color w:val="31849B" w:themeColor="accent5" w:themeShade="BF"/>
        </w:rPr>
        <w:t xml:space="preserve">Assessor CE </w:t>
      </w:r>
      <w:r w:rsidRPr="00C00DB9">
        <w:rPr>
          <w:color w:val="000000" w:themeColor="text1" w:themeShade="BF"/>
        </w:rPr>
        <w:t xml:space="preserve">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é vinculada</w:t>
      </w:r>
      <w:r w:rsidR="006F62CC" w:rsidRPr="00C00DB9">
        <w:rPr>
          <w:color w:val="000000" w:themeColor="text1" w:themeShade="BF"/>
        </w:rPr>
        <w:t>;</w:t>
      </w:r>
      <w:r w:rsidRPr="00C00DB9">
        <w:rPr>
          <w:color w:val="000000" w:themeColor="text1" w:themeShade="BF"/>
        </w:rPr>
        <w:t xml:space="preserve"> </w:t>
      </w:r>
      <w:r w:rsidR="005145AE" w:rsidRPr="00C00DB9">
        <w:rPr>
          <w:color w:val="000000" w:themeColor="text1" w:themeShade="BF"/>
        </w:rPr>
        <w:t>Este e-mail deverá ser enviado assim que o ator deferir o pedido de substituição na HST0</w:t>
      </w:r>
      <w:r w:rsidR="00602220" w:rsidRPr="00C00DB9">
        <w:rPr>
          <w:color w:val="000000" w:themeColor="text1" w:themeShade="BF"/>
        </w:rPr>
        <w:t>42</w:t>
      </w:r>
    </w:p>
    <w:p w14:paraId="304FDEA9" w14:textId="57276477" w:rsidR="001F5CFC" w:rsidRPr="00C00DB9" w:rsidRDefault="001F5CFC" w:rsidP="0018484B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57B5CEB" w14:textId="77777777" w:rsidR="001204D5" w:rsidRPr="00C00DB9" w:rsidRDefault="001204D5" w:rsidP="001204D5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AE18BD5" w14:textId="5C91C84A" w:rsidR="001204D5" w:rsidRPr="00C00DB9" w:rsidRDefault="001204D5" w:rsidP="001204D5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 xml:space="preserve">Substituído </w:t>
      </w:r>
      <w:r w:rsidRPr="00C00DB9">
        <w:rPr>
          <w:color w:val="000000" w:themeColor="text1" w:themeShade="BF"/>
        </w:rPr>
        <w:t xml:space="preserve">– o sistema deve enviar e-mail para a dupla de membro que serão </w:t>
      </w:r>
      <w:proofErr w:type="gramStart"/>
      <w:r w:rsidRPr="00C00DB9">
        <w:rPr>
          <w:color w:val="000000" w:themeColor="text1" w:themeShade="BF"/>
        </w:rPr>
        <w:t>substituído</w:t>
      </w:r>
      <w:proofErr w:type="gramEnd"/>
      <w:r w:rsidRPr="00C00DB9">
        <w:rPr>
          <w:color w:val="000000" w:themeColor="text1" w:themeShade="BF"/>
        </w:rPr>
        <w:t xml:space="preserve"> (titular e suplente);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602220" w:rsidRPr="00C00DB9">
        <w:rPr>
          <w:color w:val="000000" w:themeColor="text1" w:themeShade="BF"/>
        </w:rPr>
        <w:t xml:space="preserve">as 23:59 </w:t>
      </w:r>
      <w:proofErr w:type="spellStart"/>
      <w:r w:rsidR="00602220" w:rsidRPr="00C00DB9">
        <w:rPr>
          <w:color w:val="000000" w:themeColor="text1" w:themeShade="BF"/>
        </w:rPr>
        <w:t>hrs</w:t>
      </w:r>
      <w:proofErr w:type="spellEnd"/>
      <w:r w:rsidR="00602220" w:rsidRPr="00C00DB9">
        <w:rPr>
          <w:color w:val="000000" w:themeColor="text1" w:themeShade="BF"/>
        </w:rPr>
        <w:t xml:space="preserve"> d</w:t>
      </w:r>
      <w:r w:rsidR="005145AE" w:rsidRPr="00C00DB9">
        <w:rPr>
          <w:color w:val="000000" w:themeColor="text1" w:themeShade="BF"/>
        </w:rPr>
        <w:t xml:space="preserve">a </w:t>
      </w:r>
      <w:r w:rsidR="005145AE" w:rsidRPr="00C00DB9">
        <w:rPr>
          <w:b/>
          <w:color w:val="000000" w:themeColor="text1" w:themeShade="BF"/>
        </w:rPr>
        <w:t xml:space="preserve">Data de </w:t>
      </w:r>
      <w:r w:rsidR="00602220" w:rsidRPr="00C00DB9">
        <w:rPr>
          <w:b/>
          <w:color w:val="000000" w:themeColor="text1" w:themeShade="BF"/>
        </w:rPr>
        <w:t>Fim</w:t>
      </w:r>
      <w:r w:rsidR="005145AE" w:rsidRPr="00C00DB9">
        <w:rPr>
          <w:color w:val="000000" w:themeColor="text1" w:themeShade="BF"/>
        </w:rPr>
        <w:t xml:space="preserve"> da </w:t>
      </w:r>
      <w:r w:rsidR="005145AE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5145AE" w:rsidRPr="00C00DB9">
        <w:rPr>
          <w:b/>
          <w:color w:val="31849B" w:themeColor="accent5" w:themeShade="BF"/>
        </w:rPr>
        <w:t xml:space="preserve"> Atividade Secundária</w:t>
      </w:r>
      <w:r w:rsidR="005145AE" w:rsidRPr="00C00DB9">
        <w:rPr>
          <w:color w:val="31849B" w:themeColor="accent5" w:themeShade="BF"/>
        </w:rPr>
        <w:t xml:space="preserve">, </w:t>
      </w:r>
      <w:r w:rsidR="005145AE" w:rsidRPr="00C00DB9">
        <w:rPr>
          <w:color w:val="000000" w:themeColor="text1" w:themeShade="BF"/>
        </w:rPr>
        <w:t>ou posterior quando o julgamento for após essa data.</w:t>
      </w:r>
    </w:p>
    <w:p w14:paraId="42E8D349" w14:textId="77777777" w:rsidR="001204D5" w:rsidRPr="00C00DB9" w:rsidRDefault="001204D5" w:rsidP="001204D5">
      <w:pPr>
        <w:pStyle w:val="PargrafodaLista"/>
        <w:rPr>
          <w:color w:val="000000" w:themeColor="text1" w:themeShade="BF"/>
        </w:rPr>
      </w:pPr>
    </w:p>
    <w:p w14:paraId="536BC06E" w14:textId="0AEE7C79" w:rsidR="00C40AA0" w:rsidRPr="00C00DB9" w:rsidRDefault="001204D5" w:rsidP="00C40AA0">
      <w:pPr>
        <w:pStyle w:val="PargrafodaLista"/>
        <w:widowControl/>
        <w:numPr>
          <w:ilvl w:val="0"/>
          <w:numId w:val="33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Substituto</w:t>
      </w:r>
      <w:r w:rsidRPr="00C00DB9">
        <w:rPr>
          <w:color w:val="000000" w:themeColor="text1" w:themeShade="BF"/>
        </w:rPr>
        <w:t xml:space="preserve"> - o sistema deve enviar e-mail para a dupla de membro que serão os substitutos (titular e suplente);</w:t>
      </w:r>
      <w:r w:rsidR="005145AE" w:rsidRPr="00C00DB9">
        <w:rPr>
          <w:color w:val="000000" w:themeColor="text1" w:themeShade="BF"/>
        </w:rPr>
        <w:t xml:space="preserve"> Esse e-mail deverá ser enviado </w:t>
      </w:r>
      <w:r w:rsidR="005145AE" w:rsidRPr="00C00DB9">
        <w:rPr>
          <w:b/>
          <w:color w:val="000000" w:themeColor="text1" w:themeShade="BF"/>
        </w:rPr>
        <w:t>Apenas</w:t>
      </w:r>
      <w:r w:rsidR="005145AE" w:rsidRPr="00C00DB9">
        <w:rPr>
          <w:color w:val="000000" w:themeColor="text1" w:themeShade="BF"/>
        </w:rPr>
        <w:t xml:space="preserve"> </w:t>
      </w:r>
      <w:r w:rsidR="00C40AA0" w:rsidRPr="00C00DB9">
        <w:rPr>
          <w:color w:val="000000" w:themeColor="text1" w:themeShade="BF"/>
        </w:rPr>
        <w:t xml:space="preserve">as 23:59 </w:t>
      </w:r>
      <w:proofErr w:type="spellStart"/>
      <w:r w:rsidR="00C40AA0" w:rsidRPr="00C00DB9">
        <w:rPr>
          <w:color w:val="000000" w:themeColor="text1" w:themeShade="BF"/>
        </w:rPr>
        <w:t>hrs</w:t>
      </w:r>
      <w:proofErr w:type="spellEnd"/>
      <w:r w:rsidR="00C40AA0" w:rsidRPr="00C00DB9">
        <w:rPr>
          <w:color w:val="000000" w:themeColor="text1" w:themeShade="BF"/>
        </w:rPr>
        <w:t xml:space="preserve"> da </w:t>
      </w:r>
      <w:r w:rsidR="00C40AA0" w:rsidRPr="00C00DB9">
        <w:rPr>
          <w:b/>
          <w:color w:val="000000" w:themeColor="text1" w:themeShade="BF"/>
        </w:rPr>
        <w:t>Data de Fim</w:t>
      </w:r>
      <w:r w:rsidR="00C40AA0" w:rsidRPr="00C00DB9">
        <w:rPr>
          <w:color w:val="000000" w:themeColor="text1" w:themeShade="BF"/>
        </w:rPr>
        <w:t xml:space="preserve"> da </w:t>
      </w:r>
      <w:r w:rsidR="00C40AA0"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="00C40AA0" w:rsidRPr="00C00DB9">
        <w:rPr>
          <w:b/>
          <w:color w:val="31849B" w:themeColor="accent5" w:themeShade="BF"/>
        </w:rPr>
        <w:t xml:space="preserve"> Atividade Secundária</w:t>
      </w:r>
      <w:r w:rsidR="00C40AA0" w:rsidRPr="00C00DB9">
        <w:rPr>
          <w:color w:val="31849B" w:themeColor="accent5" w:themeShade="BF"/>
        </w:rPr>
        <w:t xml:space="preserve">, </w:t>
      </w:r>
      <w:r w:rsidR="00C40AA0" w:rsidRPr="00C00DB9">
        <w:rPr>
          <w:color w:val="000000" w:themeColor="text1" w:themeShade="BF"/>
        </w:rPr>
        <w:t>ou posterior quando o julgamento for após essa data.</w:t>
      </w:r>
    </w:p>
    <w:p w14:paraId="7E629FD7" w14:textId="77777777" w:rsidR="00EE5D41" w:rsidRDefault="00EE5D41" w:rsidP="00EE5D41">
      <w:pPr>
        <w:pStyle w:val="PargrafodaLista"/>
      </w:pPr>
    </w:p>
    <w:p w14:paraId="289AEDE6" w14:textId="78E1AC24" w:rsidR="00EE5D41" w:rsidRPr="00B41D5D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enviar </w:t>
      </w:r>
      <w:r w:rsidRPr="00C00DB9">
        <w:t>o e-mail, o sistema deve ter o seguinte comportamento: o cabeçalho, rodapé e teor do e-mail devem ser conforme a definição realizada na HST044, porém o sistema deve acrescentar as informações abaixo do teor do e-mail</w:t>
      </w:r>
      <w:r>
        <w:rPr>
          <w:b/>
          <w:color w:val="auto"/>
        </w:rPr>
        <w:t>;</w:t>
      </w:r>
    </w:p>
    <w:p w14:paraId="16FC5C2F" w14:textId="47DA8051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Protocolo</w:t>
      </w:r>
      <w:r w:rsidRPr="00C00DB9">
        <w:t>: &lt;nº do protocolo referente ao pedido de substituição em questão&gt;</w:t>
      </w:r>
    </w:p>
    <w:p w14:paraId="24796D88" w14:textId="53B227FE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Substituído</w:t>
      </w:r>
      <w:r w:rsidRPr="00C00DB9">
        <w:t xml:space="preserve">:&lt;nome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</w:t>
      </w:r>
      <w:proofErr w:type="gramStart"/>
      <w:r w:rsidRPr="00C00DB9">
        <w:t>substituído</w:t>
      </w:r>
      <w:proofErr w:type="gramEnd"/>
      <w:r w:rsidRPr="00C00DB9">
        <w:t>&gt;</w:t>
      </w:r>
    </w:p>
    <w:p w14:paraId="0D16CC7D" w14:textId="32E0EAFB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Substituto</w:t>
      </w:r>
      <w:r w:rsidRPr="00C00DB9">
        <w:t xml:space="preserve">:&lt; 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os substitutos&gt;</w:t>
      </w:r>
    </w:p>
    <w:p w14:paraId="79A37EDD" w14:textId="4E67BEF1" w:rsidR="00AF119F" w:rsidRPr="00C00DB9" w:rsidRDefault="00AF119F" w:rsidP="00D33BDA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Decisão</w:t>
      </w:r>
      <w:r w:rsidRPr="00C00DB9">
        <w:t>:</w:t>
      </w:r>
      <w:r w:rsidR="004E6D92" w:rsidRPr="00C00DB9">
        <w:t xml:space="preserve"> </w:t>
      </w:r>
      <w:r w:rsidRPr="00C00DB9">
        <w:t>Deferido</w:t>
      </w:r>
      <w:r w:rsidR="00B15E93">
        <w:t xml:space="preserve"> ou indeferido</w:t>
      </w:r>
    </w:p>
    <w:p w14:paraId="498DAF32" w14:textId="4625699F" w:rsidR="00AF119F" w:rsidRPr="00C00DB9" w:rsidRDefault="00AF119F" w:rsidP="00D33BDA">
      <w:pPr>
        <w:pStyle w:val="PargrafodaLista"/>
        <w:numPr>
          <w:ilvl w:val="1"/>
          <w:numId w:val="31"/>
        </w:numPr>
        <w:ind w:left="1560"/>
      </w:pPr>
      <w:r w:rsidRPr="00C00DB9">
        <w:rPr>
          <w:b/>
        </w:rPr>
        <w:t>Parecer</w:t>
      </w:r>
      <w:r w:rsidRPr="00C00DB9">
        <w:t xml:space="preserve">: &lt; exibe o parecer que o ator incluiu na </w:t>
      </w:r>
      <w:r w:rsidR="001A3FD0" w:rsidRPr="00C00DB9">
        <w:rPr>
          <w:color w:val="31849B" w:themeColor="accent5" w:themeShade="BF"/>
        </w:rPr>
        <w:t>[</w:t>
      </w:r>
      <w:r w:rsidR="001A3FD0" w:rsidRPr="00C00DB9">
        <w:rPr>
          <w:color w:val="31849B" w:themeColor="accent5" w:themeShade="BF"/>
        </w:rPr>
        <w:fldChar w:fldCharType="begin"/>
      </w:r>
      <w:r w:rsidR="001A3FD0" w:rsidRPr="00C00DB9">
        <w:rPr>
          <w:color w:val="31849B" w:themeColor="accent5" w:themeShade="BF"/>
        </w:rPr>
        <w:instrText xml:space="preserve"> REF _Ref26357320 \r \h </w:instrText>
      </w:r>
      <w:r w:rsidR="005A3B58" w:rsidRPr="00C00DB9">
        <w:rPr>
          <w:color w:val="31849B" w:themeColor="accent5" w:themeShade="BF"/>
        </w:rPr>
        <w:instrText xml:space="preserve"> \* MERGEFORMAT </w:instrText>
      </w:r>
      <w:r w:rsidR="001A3FD0" w:rsidRPr="00C00DB9">
        <w:rPr>
          <w:color w:val="31849B" w:themeColor="accent5" w:themeShade="BF"/>
        </w:rPr>
      </w:r>
      <w:r w:rsidR="001A3FD0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P01</w:t>
      </w:r>
      <w:r w:rsidR="001A3FD0" w:rsidRPr="00C00DB9">
        <w:rPr>
          <w:color w:val="31849B" w:themeColor="accent5" w:themeShade="BF"/>
        </w:rPr>
        <w:fldChar w:fldCharType="end"/>
      </w:r>
      <w:r w:rsidR="001A3FD0" w:rsidRPr="00C00DB9">
        <w:rPr>
          <w:color w:val="31849B" w:themeColor="accent5" w:themeShade="BF"/>
        </w:rPr>
        <w:t>]</w:t>
      </w:r>
      <w:r w:rsidR="005A3B58" w:rsidRPr="00C00DB9">
        <w:rPr>
          <w:color w:val="auto"/>
        </w:rPr>
        <w:t>&gt;</w:t>
      </w:r>
    </w:p>
    <w:p w14:paraId="5215A5B0" w14:textId="77777777" w:rsidR="00BF3C1C" w:rsidRDefault="00BF3C1C" w:rsidP="00BF3C1C">
      <w:pPr>
        <w:pStyle w:val="PargrafodaLista"/>
        <w:ind w:left="1560"/>
      </w:pPr>
    </w:p>
    <w:p w14:paraId="10563531" w14:textId="77777777" w:rsidR="00EE5D41" w:rsidRDefault="00EE5D41" w:rsidP="00BF3C1C">
      <w:pPr>
        <w:pStyle w:val="PargrafodaLista"/>
        <w:ind w:left="1560"/>
      </w:pPr>
    </w:p>
    <w:p w14:paraId="108B6551" w14:textId="5DEA402A" w:rsidR="00EE5D41" w:rsidRP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380FA509" wp14:editId="4B3B2ED3">
            <wp:extent cx="482600" cy="125719"/>
            <wp:effectExtent l="0" t="0" r="0" b="8255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, o sistema deve validar se o campo obrigatório “Parecer</w:t>
      </w:r>
      <w:r w:rsidR="00370AC0">
        <w:t xml:space="preserve"> e Documento</w:t>
      </w:r>
      <w:r w:rsidRPr="00C00DB9">
        <w:t xml:space="preserve">”, foi preenchido; caso não tenha sido preenchido, o sistema deve exibir </w:t>
      </w:r>
      <w:proofErr w:type="spellStart"/>
      <w:r w:rsidRPr="00C00DB9">
        <w:t>mensagem</w:t>
      </w:r>
      <w:proofErr w:type="spellEnd"/>
      <w:r w:rsidRPr="00C00DB9">
        <w:t xml:space="preserve"> impeditiva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_Ref26546953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ME011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b/>
          <w:color w:val="auto"/>
        </w:rPr>
        <w:t>;</w:t>
      </w:r>
    </w:p>
    <w:p w14:paraId="2725B93A" w14:textId="4BAC212B" w:rsidR="00EE5D41" w:rsidRP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E5D41">
        <w:rPr>
          <w:color w:val="auto"/>
        </w:rPr>
        <w:t xml:space="preserve">Ao </w:t>
      </w:r>
      <w:r>
        <w:rPr>
          <w:color w:val="auto"/>
        </w:rPr>
        <w:t xml:space="preserve">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06B6DE72" wp14:editId="308078EE">
            <wp:extent cx="482600" cy="125719"/>
            <wp:effectExtent l="0" t="0" r="0" b="825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uma pop-up para que o ator possa confirmar a sua escolha de Indeferir o pedido de substituição: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_Ref27751721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P03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1D2898F3" w14:textId="77777777" w:rsidR="00EE5D41" w:rsidRPr="00EE5D41" w:rsidRDefault="00EE5D41" w:rsidP="00EE5D41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25815F3E" w14:textId="39917B01" w:rsidR="00EE5D41" w:rsidRDefault="00EE5D41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auto"/>
        </w:rPr>
        <w:t xml:space="preserve">O </w:t>
      </w:r>
      <w:r w:rsidRPr="00C00DB9">
        <w:t>sistema deve exibir o número do protocolo referente ao pedido de substituição em questão, na pop-up de confirmação do Indeferimento</w:t>
      </w:r>
      <w:r>
        <w:t>;</w:t>
      </w:r>
    </w:p>
    <w:p w14:paraId="1F4EF64F" w14:textId="77777777" w:rsidR="00D97E17" w:rsidRDefault="00D97E17" w:rsidP="00D97E17">
      <w:pPr>
        <w:pStyle w:val="PargrafodaLista"/>
      </w:pPr>
    </w:p>
    <w:p w14:paraId="016BCAC7" w14:textId="57B0A51F" w:rsidR="00D97E17" w:rsidRPr="00EE5D41" w:rsidRDefault="00D97E17" w:rsidP="00EE5D4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acionar </w:t>
      </w:r>
      <w:r w:rsidRPr="00C00DB9">
        <w:t xml:space="preserve">a opção </w:t>
      </w:r>
      <w:r w:rsidRPr="00C00DB9">
        <w:rPr>
          <w:noProof/>
        </w:rPr>
        <w:drawing>
          <wp:inline distT="0" distB="0" distL="0" distR="0" wp14:anchorId="06D5745A" wp14:editId="45DD591E">
            <wp:extent cx="584200" cy="152187"/>
            <wp:effectExtent l="0" t="0" r="6350" b="63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2523" cy="15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, o sistema deve exibir </w:t>
      </w:r>
      <w:proofErr w:type="spellStart"/>
      <w:r w:rsidRPr="00C00DB9">
        <w:t>mensagem</w:t>
      </w:r>
      <w:proofErr w:type="spellEnd"/>
      <w:r w:rsidRPr="00C00DB9">
        <w:t xml:space="preserve"> de sucesso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_Ref26532168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ME010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];</w:t>
      </w:r>
    </w:p>
    <w:p w14:paraId="598024A1" w14:textId="77777777" w:rsidR="00DC1633" w:rsidRPr="00C00DB9" w:rsidRDefault="00DC1633" w:rsidP="00DC1633">
      <w:pPr>
        <w:pStyle w:val="PargrafodaLista"/>
      </w:pPr>
    </w:p>
    <w:p w14:paraId="56B33AF7" w14:textId="77777777" w:rsidR="00D43F0E" w:rsidRPr="00C00DB9" w:rsidRDefault="00D43F0E" w:rsidP="00D43F0E">
      <w:pPr>
        <w:pStyle w:val="PargrafodaLista"/>
        <w:spacing w:before="60" w:after="60"/>
        <w:ind w:left="567"/>
      </w:pPr>
    </w:p>
    <w:p w14:paraId="770A8F28" w14:textId="77777777" w:rsidR="00D43F0E" w:rsidRPr="00C00DB9" w:rsidRDefault="00D43F0E" w:rsidP="009957D0">
      <w:pPr>
        <w:pStyle w:val="PargrafodaLista"/>
      </w:pPr>
    </w:p>
    <w:p w14:paraId="55890517" w14:textId="77777777" w:rsidR="00D43F0E" w:rsidRPr="00C00DB9" w:rsidRDefault="00FA738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C00DB9">
        <w:t xml:space="preserve">Ao </w:t>
      </w:r>
      <w:r w:rsidR="00D43F0E" w:rsidRPr="00C00DB9">
        <w:t>INDEFERIR</w:t>
      </w:r>
      <w:r w:rsidRPr="00C00DB9">
        <w:t xml:space="preserve"> com sucesso, o sistema deve compreender que o pedido de substituição está sendo </w:t>
      </w:r>
      <w:r w:rsidR="00D43F0E" w:rsidRPr="00C00DB9">
        <w:rPr>
          <w:color w:val="31849B" w:themeColor="accent5" w:themeShade="BF"/>
        </w:rPr>
        <w:t>negado</w:t>
      </w:r>
      <w:r w:rsidRPr="00C00DB9">
        <w:rPr>
          <w:color w:val="31849B" w:themeColor="accent5" w:themeShade="BF"/>
        </w:rPr>
        <w:t>/</w:t>
      </w:r>
      <w:r w:rsidR="00D43F0E" w:rsidRPr="00C00DB9">
        <w:rPr>
          <w:color w:val="31849B" w:themeColor="accent5" w:themeShade="BF"/>
        </w:rPr>
        <w:t>não atendido</w:t>
      </w:r>
      <w:r w:rsidRPr="00C00DB9">
        <w:rPr>
          <w:color w:val="31849B" w:themeColor="accent5" w:themeShade="BF"/>
        </w:rPr>
        <w:t xml:space="preserve"> </w:t>
      </w:r>
      <w:r w:rsidRPr="00C00DB9">
        <w:t xml:space="preserve">pela parte competente </w:t>
      </w:r>
      <w:proofErr w:type="spellStart"/>
      <w:r w:rsidRPr="00C00DB9">
        <w:t>em</w:t>
      </w:r>
      <w:proofErr w:type="spellEnd"/>
      <w:r w:rsidRPr="00C00DB9">
        <w:t xml:space="preserve"> julgar o pedido; </w:t>
      </w:r>
      <w:r w:rsidR="00D43F0E" w:rsidRPr="00C00DB9">
        <w:t>ou seja, o sistema não deve alterar o(s) membro(s) no sistema, conforme solicitação realizada na HST027;</w:t>
      </w:r>
    </w:p>
    <w:p w14:paraId="0ED68634" w14:textId="64A6293D" w:rsidR="00FA738F" w:rsidRPr="00C00DB9" w:rsidRDefault="00FA738F" w:rsidP="00D43F0E">
      <w:pPr>
        <w:pStyle w:val="PargrafodaLista"/>
        <w:spacing w:before="60" w:after="60"/>
        <w:ind w:left="567"/>
        <w:jc w:val="both"/>
      </w:pPr>
    </w:p>
    <w:p w14:paraId="56E72971" w14:textId="3D29A95D" w:rsidR="00FA738F" w:rsidRDefault="00FA738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 w:rsidRPr="00C00DB9">
        <w:t xml:space="preserve">Nos casos de </w:t>
      </w:r>
      <w:r w:rsidR="00AA0759" w:rsidRPr="00C00DB9">
        <w:t>IN</w:t>
      </w:r>
      <w:r w:rsidRPr="00C00DB9">
        <w:t xml:space="preserve">DEFERIMENTO do pedido de substituição, o sistema </w:t>
      </w:r>
      <w:r w:rsidR="00AA0759" w:rsidRPr="00C00DB9">
        <w:t xml:space="preserve">NÃO deve </w:t>
      </w:r>
      <w:r w:rsidRPr="00C00DB9">
        <w:t xml:space="preserve">atualizar as interfaces das </w:t>
      </w:r>
      <w:r w:rsidRPr="00C00DB9">
        <w:rPr>
          <w:b/>
        </w:rPr>
        <w:t>HST022</w:t>
      </w:r>
      <w:r w:rsidRPr="00C00DB9">
        <w:t xml:space="preserve">, </w:t>
      </w:r>
      <w:r w:rsidRPr="00C00DB9">
        <w:rPr>
          <w:b/>
        </w:rPr>
        <w:t>HST023</w:t>
      </w:r>
      <w:r w:rsidRPr="00C00DB9">
        <w:t xml:space="preserve"> e </w:t>
      </w:r>
      <w:r w:rsidRPr="00C00DB9">
        <w:rPr>
          <w:b/>
        </w:rPr>
        <w:t>HST025</w:t>
      </w:r>
      <w:r w:rsidR="00AA0759" w:rsidRPr="00C00DB9">
        <w:t>, pois o pedido de substituição foi negado</w:t>
      </w:r>
      <w:r w:rsidR="0037623E" w:rsidRPr="00C00DB9">
        <w:t xml:space="preserve"> em 2ª Instância</w:t>
      </w:r>
      <w:r w:rsidR="00AA0759" w:rsidRPr="00C00DB9">
        <w:t>;</w:t>
      </w:r>
    </w:p>
    <w:p w14:paraId="610AC09E" w14:textId="77777777" w:rsidR="0069736F" w:rsidRDefault="0069736F" w:rsidP="0069736F">
      <w:pPr>
        <w:pStyle w:val="PargrafodaLista"/>
      </w:pPr>
    </w:p>
    <w:p w14:paraId="6975A368" w14:textId="3C05344B" w:rsidR="0069736F" w:rsidRPr="00C00DB9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</w:t>
      </w:r>
      <w:r w:rsidRPr="00C00DB9">
        <w:rPr>
          <w:color w:val="000000" w:themeColor="text1" w:themeShade="BF"/>
        </w:rPr>
        <w:t xml:space="preserve">concluir um julgamento/parecer como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 w:themeShade="BF"/>
        </w:rPr>
        <w:t xml:space="preserve"> com sucesso, o sistema deve enviar e-mail de aviso referente ao parecer dessa substituição; O teor deste e-mail será definido na estória HST040 – </w:t>
      </w:r>
      <w:r w:rsidRPr="00C00DB9">
        <w:rPr>
          <w:b/>
          <w:color w:val="31849B" w:themeColor="accent5" w:themeShade="BF"/>
        </w:rPr>
        <w:t>registro 4</w:t>
      </w:r>
      <w:r>
        <w:rPr>
          <w:b/>
          <w:color w:val="auto"/>
        </w:rPr>
        <w:t>;</w:t>
      </w:r>
    </w:p>
    <w:p w14:paraId="1C3451AE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>O sistema deve disparar este e-mail para os atores:</w:t>
      </w:r>
    </w:p>
    <w:p w14:paraId="048B0CF8" w14:textId="3435CB70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Responsáveis pela Chapa</w:t>
      </w:r>
      <w:r w:rsidRPr="00C00DB9">
        <w:rPr>
          <w:color w:val="000000" w:themeColor="text1" w:themeShade="BF"/>
        </w:rPr>
        <w:t xml:space="preserve"> - o sistema deve validar quais são os responsáveis pela chapa em questão, e deve enviar para todos os responsáveis que a chapa em questão possuir;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</w:t>
      </w:r>
      <w:proofErr w:type="spellStart"/>
      <w:r w:rsidRPr="00C00DB9">
        <w:rPr>
          <w:color w:val="000000" w:themeColor="text1" w:themeShade="BF"/>
        </w:rPr>
        <w:t>hrs</w:t>
      </w:r>
      <w:proofErr w:type="spellEnd"/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000000" w:themeColor="text1" w:themeShade="BF"/>
        </w:rPr>
        <w:t>Data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657D2CC1" w14:textId="77777777" w:rsidR="0037623E" w:rsidRPr="00C00DB9" w:rsidRDefault="0037623E" w:rsidP="0037623E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0E2ADDD4" w14:textId="77777777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Comissão CEN e Comissão CE</w:t>
      </w:r>
      <w:r w:rsidRPr="00C00DB9">
        <w:rPr>
          <w:color w:val="000000" w:themeColor="text1" w:themeShade="BF"/>
        </w:rPr>
        <w:t xml:space="preserve"> – o sistema deve enviar e-mail APENAS para os </w:t>
      </w:r>
      <w:r w:rsidRPr="00C00DB9">
        <w:rPr>
          <w:color w:val="31849B" w:themeColor="accent5" w:themeShade="BF"/>
        </w:rPr>
        <w:t>Coordenador</w:t>
      </w:r>
      <w:r w:rsidRPr="00C00DB9">
        <w:rPr>
          <w:color w:val="000000" w:themeColor="text1" w:themeShade="BF"/>
        </w:rPr>
        <w:t xml:space="preserve"> e </w:t>
      </w:r>
      <w:r w:rsidRPr="00C00DB9">
        <w:rPr>
          <w:color w:val="31849B" w:themeColor="accent5" w:themeShade="BF"/>
        </w:rPr>
        <w:t xml:space="preserve">Coordenador Adjunto CEN </w:t>
      </w:r>
      <w:r w:rsidRPr="00C00DB9">
        <w:rPr>
          <w:color w:val="000000" w:themeColor="text1" w:themeShade="BF"/>
        </w:rPr>
        <w:t>e</w:t>
      </w:r>
      <w:r w:rsidRPr="00C00DB9">
        <w:rPr>
          <w:color w:val="000000" w:themeColor="text1"/>
        </w:rPr>
        <w:t xml:space="preserve"> para</w:t>
      </w:r>
      <w:r w:rsidRPr="00C00DB9">
        <w:rPr>
          <w:color w:val="000000" w:themeColor="text1" w:themeShade="BF"/>
        </w:rPr>
        <w:t xml:space="preserve"> os </w:t>
      </w:r>
      <w:r w:rsidRPr="00C00DB9">
        <w:rPr>
          <w:color w:val="31849B" w:themeColor="accent5" w:themeShade="BF"/>
        </w:rPr>
        <w:t>Coordenador</w:t>
      </w:r>
      <w:r w:rsidRPr="00C00DB9">
        <w:rPr>
          <w:color w:val="000000" w:themeColor="text1" w:themeShade="BF"/>
        </w:rPr>
        <w:t xml:space="preserve"> e </w:t>
      </w:r>
      <w:r w:rsidRPr="00C00DB9">
        <w:rPr>
          <w:color w:val="31849B" w:themeColor="accent5" w:themeShade="BF"/>
        </w:rPr>
        <w:t>Coordenador Adjunto CE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</w:t>
      </w:r>
      <w:r w:rsidRPr="00C00DB9">
        <w:rPr>
          <w:b/>
          <w:color w:val="000000" w:themeColor="text1" w:themeShade="BF"/>
        </w:rPr>
        <w:t>é vinculada</w:t>
      </w:r>
      <w:r w:rsidRPr="00C00DB9">
        <w:rPr>
          <w:color w:val="000000" w:themeColor="text1" w:themeShade="BF"/>
        </w:rPr>
        <w:t>. O sistema deve validar nas HST07 e HST08 quais são os coordenadores. Este e-mail deverá ser enviado assim que o ator deferir o pedido de substituição na HST045</w:t>
      </w:r>
    </w:p>
    <w:p w14:paraId="2C7629DB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4C307F3D" w14:textId="77777777" w:rsidR="00FA738F" w:rsidRPr="00C00DB9" w:rsidRDefault="00FA738F" w:rsidP="00FA738F">
      <w:pPr>
        <w:pStyle w:val="PargrafodaLista"/>
        <w:ind w:left="1571"/>
        <w:rPr>
          <w:color w:val="000000" w:themeColor="text1" w:themeShade="BF"/>
        </w:rPr>
      </w:pPr>
      <w:r w:rsidRPr="00C00DB9">
        <w:rPr>
          <w:color w:val="000000" w:themeColor="text1" w:themeShade="BF"/>
        </w:rPr>
        <w:t xml:space="preserve">HST07 e HST08   </w:t>
      </w:r>
    </w:p>
    <w:p w14:paraId="7B8E2857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  <w:r w:rsidRPr="00C00DB9">
        <w:rPr>
          <w:noProof/>
        </w:rPr>
        <w:drawing>
          <wp:inline distT="0" distB="0" distL="0" distR="0" wp14:anchorId="256F60C3" wp14:editId="3CDFE558">
            <wp:extent cx="3098800" cy="1108855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5078" cy="111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8200" w14:textId="77777777" w:rsidR="00FA738F" w:rsidRPr="00C00DB9" w:rsidRDefault="00FA738F" w:rsidP="00FA738F">
      <w:pPr>
        <w:pStyle w:val="PargrafodaLista"/>
        <w:widowControl/>
        <w:autoSpaceDE/>
        <w:autoSpaceDN/>
        <w:adjustRightInd/>
        <w:spacing w:after="200" w:line="276" w:lineRule="auto"/>
        <w:ind w:left="1571"/>
        <w:contextualSpacing/>
        <w:jc w:val="both"/>
        <w:rPr>
          <w:color w:val="000000" w:themeColor="text1" w:themeShade="BF"/>
        </w:rPr>
      </w:pPr>
    </w:p>
    <w:p w14:paraId="118DE1A5" w14:textId="77777777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lastRenderedPageBreak/>
        <w:t>Assessor CEN e Assessor CE</w:t>
      </w:r>
      <w:r w:rsidRPr="00C00DB9">
        <w:rPr>
          <w:color w:val="000000" w:themeColor="text1" w:themeShade="BF"/>
        </w:rPr>
        <w:t xml:space="preserve"> – o sistema deve enviar e-mail para o </w:t>
      </w:r>
      <w:r w:rsidRPr="00C00DB9">
        <w:rPr>
          <w:color w:val="31849B" w:themeColor="accent5" w:themeShade="BF"/>
        </w:rPr>
        <w:t xml:space="preserve">Assessor CEN </w:t>
      </w:r>
      <w:r w:rsidRPr="00C00DB9">
        <w:rPr>
          <w:color w:val="000000" w:themeColor="text1" w:themeShade="BF"/>
        </w:rPr>
        <w:t xml:space="preserve">e para o </w:t>
      </w:r>
      <w:r w:rsidRPr="00C00DB9">
        <w:rPr>
          <w:color w:val="31849B" w:themeColor="accent5" w:themeShade="BF"/>
        </w:rPr>
        <w:t xml:space="preserve">Assessor CE </w:t>
      </w:r>
      <w:r w:rsidRPr="00C00DB9">
        <w:rPr>
          <w:color w:val="000000" w:themeColor="text1" w:themeShade="BF"/>
        </w:rPr>
        <w:t xml:space="preserve">da </w:t>
      </w:r>
      <w:r w:rsidRPr="00C00DB9">
        <w:rPr>
          <w:color w:val="31849B" w:themeColor="accent5" w:themeShade="BF"/>
        </w:rPr>
        <w:t>UF</w:t>
      </w:r>
      <w:r w:rsidRPr="00C00DB9">
        <w:rPr>
          <w:color w:val="000000" w:themeColor="text1" w:themeShade="BF"/>
        </w:rPr>
        <w:t xml:space="preserve"> a qual a chapa é vinculada; Este e-mail deverá ser enviado assim que o ator deferir o pedido de substituição na HST042</w:t>
      </w:r>
    </w:p>
    <w:p w14:paraId="12C760E3" w14:textId="016EB35D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 xml:space="preserve">Substituído </w:t>
      </w:r>
      <w:r w:rsidRPr="00C00DB9">
        <w:rPr>
          <w:color w:val="000000" w:themeColor="text1" w:themeShade="BF"/>
        </w:rPr>
        <w:t xml:space="preserve">– o sistema deve enviar e-mail para a dupla de membro que serão </w:t>
      </w:r>
      <w:proofErr w:type="gramStart"/>
      <w:r w:rsidRPr="00C00DB9">
        <w:rPr>
          <w:color w:val="000000" w:themeColor="text1" w:themeShade="BF"/>
        </w:rPr>
        <w:t>substituído</w:t>
      </w:r>
      <w:proofErr w:type="gramEnd"/>
      <w:r w:rsidRPr="00C00DB9">
        <w:rPr>
          <w:color w:val="000000" w:themeColor="text1" w:themeShade="BF"/>
        </w:rPr>
        <w:t xml:space="preserve"> (titular e suplente);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</w:t>
      </w:r>
      <w:proofErr w:type="spellStart"/>
      <w:r w:rsidRPr="00C00DB9">
        <w:rPr>
          <w:color w:val="000000" w:themeColor="text1" w:themeShade="BF"/>
        </w:rPr>
        <w:t>hrs</w:t>
      </w:r>
      <w:proofErr w:type="spellEnd"/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000000" w:themeColor="text1" w:themeShade="BF"/>
        </w:rPr>
        <w:t>Data de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05DC9ACB" w14:textId="77777777" w:rsidR="0037623E" w:rsidRPr="00C00DB9" w:rsidRDefault="0037623E" w:rsidP="0037623E">
      <w:pPr>
        <w:pStyle w:val="PargrafodaLista"/>
        <w:rPr>
          <w:color w:val="000000" w:themeColor="text1" w:themeShade="BF"/>
        </w:rPr>
      </w:pPr>
    </w:p>
    <w:p w14:paraId="7B2B054E" w14:textId="4C9AB9F2" w:rsidR="0037623E" w:rsidRPr="00C00DB9" w:rsidRDefault="0037623E" w:rsidP="0037623E">
      <w:pPr>
        <w:pStyle w:val="PargrafodaLista"/>
        <w:widowControl/>
        <w:numPr>
          <w:ilvl w:val="0"/>
          <w:numId w:val="38"/>
        </w:numPr>
        <w:autoSpaceDE/>
        <w:autoSpaceDN/>
        <w:adjustRightInd/>
        <w:spacing w:after="200" w:line="276" w:lineRule="auto"/>
        <w:contextualSpacing/>
        <w:jc w:val="both"/>
        <w:rPr>
          <w:color w:val="000000" w:themeColor="text1" w:themeShade="BF"/>
        </w:rPr>
      </w:pPr>
      <w:r w:rsidRPr="00C00DB9">
        <w:rPr>
          <w:b/>
          <w:color w:val="000000" w:themeColor="text1" w:themeShade="BF"/>
        </w:rPr>
        <w:t>Substituto</w:t>
      </w:r>
      <w:r w:rsidRPr="00C00DB9">
        <w:rPr>
          <w:color w:val="000000" w:themeColor="text1" w:themeShade="BF"/>
        </w:rPr>
        <w:t xml:space="preserve"> - o sistema deve enviar e-mail para a dupla de membro que serão os substitutos (titular e suplente); Esse e-mail deverá ser enviado </w:t>
      </w:r>
      <w:r w:rsidRPr="00C00DB9">
        <w:rPr>
          <w:b/>
          <w:color w:val="000000" w:themeColor="text1" w:themeShade="BF"/>
        </w:rPr>
        <w:t>Apenas</w:t>
      </w:r>
      <w:r w:rsidRPr="00C00DB9">
        <w:rPr>
          <w:color w:val="000000" w:themeColor="text1" w:themeShade="BF"/>
        </w:rPr>
        <w:t xml:space="preserve"> as 23:59 </w:t>
      </w:r>
      <w:proofErr w:type="spellStart"/>
      <w:r w:rsidRPr="00C00DB9">
        <w:rPr>
          <w:color w:val="000000" w:themeColor="text1" w:themeShade="BF"/>
        </w:rPr>
        <w:t>hrs</w:t>
      </w:r>
      <w:proofErr w:type="spellEnd"/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000000" w:themeColor="text1" w:themeShade="BF"/>
        </w:rPr>
        <w:t>Data de Fim</w:t>
      </w:r>
      <w:r w:rsidRPr="00C00DB9">
        <w:rPr>
          <w:color w:val="000000" w:themeColor="text1" w:themeShade="BF"/>
        </w:rPr>
        <w:t xml:space="preserve"> da </w:t>
      </w:r>
      <w:r w:rsidRPr="00C00DB9">
        <w:rPr>
          <w:b/>
          <w:color w:val="31849B" w:themeColor="accent5" w:themeShade="BF"/>
        </w:rPr>
        <w:t>2.</w:t>
      </w:r>
      <w:r w:rsidR="000E3D21" w:rsidRPr="00C00DB9">
        <w:rPr>
          <w:b/>
          <w:color w:val="31849B" w:themeColor="accent5" w:themeShade="BF"/>
        </w:rPr>
        <w:t>6</w:t>
      </w:r>
      <w:r w:rsidRPr="00C00DB9">
        <w:rPr>
          <w:b/>
          <w:color w:val="31849B" w:themeColor="accent5" w:themeShade="BF"/>
        </w:rPr>
        <w:t xml:space="preserve"> Atividade Secundária</w:t>
      </w:r>
      <w:r w:rsidRPr="00C00DB9">
        <w:rPr>
          <w:color w:val="31849B" w:themeColor="accent5" w:themeShade="BF"/>
        </w:rPr>
        <w:t xml:space="preserve">, </w:t>
      </w:r>
      <w:r w:rsidRPr="00C00DB9">
        <w:rPr>
          <w:color w:val="000000" w:themeColor="text1" w:themeShade="BF"/>
        </w:rPr>
        <w:t>ou posterior quando o julgamento for após essa data.</w:t>
      </w:r>
    </w:p>
    <w:p w14:paraId="57870C54" w14:textId="77777777" w:rsidR="0069736F" w:rsidRPr="00C00DB9" w:rsidRDefault="0069736F" w:rsidP="0069736F">
      <w:pPr>
        <w:pStyle w:val="PargrafodaLista"/>
        <w:spacing w:before="60" w:after="60"/>
        <w:ind w:left="567"/>
        <w:jc w:val="both"/>
      </w:pPr>
    </w:p>
    <w:p w14:paraId="72F0CF93" w14:textId="298FBE5D" w:rsid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enviar </w:t>
      </w:r>
      <w:r w:rsidRPr="00C00DB9">
        <w:t>o e-mail, o sistema deve ter o seguinte comportamento: o cabeçalho, rodapé e teor do e-mail devem ser conforme a definição realizada na HST044, porém o sistema deve acrescentar as informações abaixo do teor do e-mail, caso exista teor</w:t>
      </w:r>
      <w:r>
        <w:t>:</w:t>
      </w:r>
    </w:p>
    <w:p w14:paraId="6976BA38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Protocolo</w:t>
      </w:r>
      <w:r w:rsidRPr="00C00DB9">
        <w:t>: &lt;nº do protocolo referente ao pedido de substituição em questão&gt;</w:t>
      </w:r>
    </w:p>
    <w:p w14:paraId="0AD2D9DA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Substituído</w:t>
      </w:r>
      <w:r w:rsidRPr="00C00DB9">
        <w:t xml:space="preserve">:&lt;nome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</w:t>
      </w:r>
      <w:proofErr w:type="gramStart"/>
      <w:r w:rsidRPr="00C00DB9">
        <w:t>substituído</w:t>
      </w:r>
      <w:proofErr w:type="gramEnd"/>
      <w:r w:rsidRPr="00C00DB9">
        <w:t>&gt;</w:t>
      </w:r>
    </w:p>
    <w:p w14:paraId="55FC3C10" w14:textId="77777777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Substituto</w:t>
      </w:r>
      <w:r w:rsidRPr="00C00DB9">
        <w:t xml:space="preserve">:&lt; nome completo do </w:t>
      </w:r>
      <w:r w:rsidRPr="00C00DB9">
        <w:rPr>
          <w:b/>
        </w:rPr>
        <w:t>titular</w:t>
      </w:r>
      <w:r w:rsidRPr="00C00DB9">
        <w:t xml:space="preserve"> e </w:t>
      </w:r>
      <w:r w:rsidRPr="00C00DB9">
        <w:rPr>
          <w:b/>
        </w:rPr>
        <w:t>suplente</w:t>
      </w:r>
      <w:r w:rsidRPr="00C00DB9">
        <w:t xml:space="preserve"> que serão os substitutos&gt;</w:t>
      </w:r>
    </w:p>
    <w:p w14:paraId="489910AC" w14:textId="0FA11FAF" w:rsidR="00FA738F" w:rsidRPr="00C00DB9" w:rsidRDefault="00FA738F" w:rsidP="00FA738F">
      <w:pPr>
        <w:pStyle w:val="PargrafodaLista"/>
        <w:numPr>
          <w:ilvl w:val="1"/>
          <w:numId w:val="31"/>
        </w:numPr>
        <w:spacing w:before="60" w:after="60"/>
        <w:ind w:left="1560"/>
        <w:jc w:val="both"/>
      </w:pPr>
      <w:r w:rsidRPr="00C00DB9">
        <w:rPr>
          <w:b/>
        </w:rPr>
        <w:t>Decisão</w:t>
      </w:r>
      <w:r w:rsidRPr="00C00DB9">
        <w:t>:</w:t>
      </w:r>
      <w:r w:rsidR="004E6D92" w:rsidRPr="00C00DB9">
        <w:t xml:space="preserve"> Indeferido</w:t>
      </w:r>
    </w:p>
    <w:p w14:paraId="33216EAD" w14:textId="77777777" w:rsidR="00FA738F" w:rsidRPr="00C00DB9" w:rsidRDefault="00FA738F" w:rsidP="00FA738F">
      <w:pPr>
        <w:pStyle w:val="PargrafodaLista"/>
        <w:numPr>
          <w:ilvl w:val="1"/>
          <w:numId w:val="31"/>
        </w:numPr>
        <w:ind w:left="1560"/>
      </w:pPr>
      <w:r w:rsidRPr="00C00DB9">
        <w:rPr>
          <w:b/>
        </w:rPr>
        <w:t>Parecer</w:t>
      </w:r>
      <w:r w:rsidRPr="00C00DB9">
        <w:t xml:space="preserve">: &lt; exibe o parecer que o ator incluiu na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>&gt;</w:t>
      </w:r>
    </w:p>
    <w:p w14:paraId="40CFA70B" w14:textId="77777777" w:rsidR="007B6C48" w:rsidRDefault="007B6C48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C4CEA91" w14:textId="77777777" w:rsidR="0069736F" w:rsidRPr="00C00DB9" w:rsidRDefault="0069736F" w:rsidP="0069736F">
      <w:pPr>
        <w:pStyle w:val="PargrafodaLista"/>
        <w:spacing w:before="60" w:after="60"/>
        <w:ind w:left="567"/>
        <w:jc w:val="both"/>
      </w:pPr>
    </w:p>
    <w:p w14:paraId="6DCF8547" w14:textId="5D56377B" w:rsidR="0069736F" w:rsidRP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B15E93">
        <w:rPr>
          <w:color w:val="000000" w:themeColor="text1" w:themeShade="BF"/>
        </w:rPr>
        <w:t xml:space="preserve">sistema deve validar a </w:t>
      </w:r>
      <w:r w:rsidRPr="00B15E93">
        <w:rPr>
          <w:b/>
          <w:color w:val="000000" w:themeColor="text1" w:themeShade="BF"/>
        </w:rPr>
        <w:t>Data Fim</w:t>
      </w:r>
      <w:r w:rsidRPr="00B15E93">
        <w:rPr>
          <w:color w:val="000000" w:themeColor="text1" w:themeShade="BF"/>
        </w:rPr>
        <w:t xml:space="preserve"> da </w:t>
      </w:r>
      <w:r w:rsidRPr="00B15E93">
        <w:rPr>
          <w:color w:val="31849B" w:themeColor="accent5" w:themeShade="BF"/>
        </w:rPr>
        <w:t>2.6 Atividade Secundária</w:t>
      </w:r>
      <w:r w:rsidRPr="00B15E93">
        <w:rPr>
          <w:color w:val="auto"/>
        </w:rPr>
        <w:t xml:space="preserve">, faltando um (1) dia para finalizar a 2.6 Atividade Secundária, o sistema deve enviar e-mail informativo para </w:t>
      </w:r>
      <w:r w:rsidRPr="00B15E93">
        <w:rPr>
          <w:color w:val="31849B" w:themeColor="accent5" w:themeShade="BF"/>
        </w:rPr>
        <w:t>Assessor CEN</w:t>
      </w:r>
      <w:r w:rsidRPr="00B15E93">
        <w:rPr>
          <w:color w:val="auto"/>
        </w:rPr>
        <w:t xml:space="preserve">, informando que existem Recurso do pedidos de substituição pendentes de julgamento; Para os assessores CEN/BR o sistema deve enviar tanto para pendências </w:t>
      </w:r>
      <w:r w:rsidRPr="00B15E93">
        <w:rPr>
          <w:color w:val="31849B" w:themeColor="accent5" w:themeShade="BF"/>
        </w:rPr>
        <w:t>IES</w:t>
      </w:r>
      <w:r w:rsidRPr="00B15E93">
        <w:rPr>
          <w:color w:val="auto"/>
        </w:rPr>
        <w:t xml:space="preserve"> como para todas </w:t>
      </w:r>
      <w:r w:rsidRPr="00B15E93">
        <w:rPr>
          <w:color w:val="31849B" w:themeColor="accent5" w:themeShade="BF"/>
        </w:rPr>
        <w:t>UF</w:t>
      </w:r>
      <w:r w:rsidRPr="00B15E93">
        <w:rPr>
          <w:color w:val="auto"/>
        </w:rPr>
        <w:t xml:space="preserve"> que compõem a eleição em questão</w:t>
      </w:r>
      <w:r w:rsidRPr="00077ED5">
        <w:rPr>
          <w:color w:val="auto"/>
        </w:rPr>
        <w:t>;</w:t>
      </w:r>
      <w:r w:rsidRPr="00077ED5">
        <w:rPr>
          <w:color w:val="000000" w:themeColor="text1" w:themeShade="BF"/>
        </w:rPr>
        <w:t xml:space="preserve"> O teor deste e-mail será definido na estória HST040 – </w:t>
      </w:r>
      <w:r w:rsidRPr="00077ED5">
        <w:rPr>
          <w:b/>
          <w:color w:val="31849B" w:themeColor="accent5" w:themeShade="BF"/>
        </w:rPr>
        <w:t>registro 5</w:t>
      </w:r>
      <w:r>
        <w:rPr>
          <w:b/>
          <w:color w:val="auto"/>
        </w:rPr>
        <w:t>;</w:t>
      </w:r>
    </w:p>
    <w:p w14:paraId="4EC2828B" w14:textId="77777777" w:rsidR="0069736F" w:rsidRPr="0069736F" w:rsidRDefault="0069736F" w:rsidP="0069736F">
      <w:pPr>
        <w:pStyle w:val="PargrafodaLista"/>
        <w:spacing w:before="60" w:after="60"/>
        <w:ind w:left="574"/>
        <w:jc w:val="both"/>
      </w:pPr>
    </w:p>
    <w:p w14:paraId="4F9B4FCF" w14:textId="1A8DD8CA" w:rsidR="0069736F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>
        <w:rPr>
          <w:color w:val="auto"/>
        </w:rPr>
        <w:t>sistema deve armazenas para log de auditoria: CPF do ator que realizou o julgamento de substituição – 2ª Instância, Nome do ator, Data e Hora, e ação de inclusão (inclusão Julgamento Substituição – 2ª instância);</w:t>
      </w:r>
    </w:p>
    <w:p w14:paraId="0367B30F" w14:textId="77777777" w:rsidR="0069736F" w:rsidRPr="00C00DB9" w:rsidRDefault="0069736F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45A94EA" w14:textId="77777777" w:rsidR="00450F9B" w:rsidRPr="00C00DB9" w:rsidRDefault="00450F9B" w:rsidP="008E403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4FAA16C" w14:textId="5164BE9A" w:rsidR="000B1045" w:rsidRPr="0069736F" w:rsidRDefault="00C70470" w:rsidP="000B1045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7" w:name="_Ref25829873"/>
      <w:r>
        <w:rPr>
          <w:b/>
        </w:rPr>
        <w:t xml:space="preserve">Visualizar </w:t>
      </w:r>
      <w:r w:rsidR="00890DB6" w:rsidRPr="00C00DB9">
        <w:rPr>
          <w:b/>
        </w:rPr>
        <w:t xml:space="preserve">Julgamento do </w:t>
      </w:r>
      <w:r w:rsidR="00E253B7">
        <w:rPr>
          <w:b/>
        </w:rPr>
        <w:t xml:space="preserve">Recurso do </w:t>
      </w:r>
      <w:r w:rsidR="00890DB6" w:rsidRPr="00C00DB9">
        <w:rPr>
          <w:b/>
        </w:rPr>
        <w:t xml:space="preserve">Pedido de Substituição – </w:t>
      </w:r>
      <w:r w:rsidR="002C7BDF" w:rsidRPr="00C00DB9">
        <w:rPr>
          <w:b/>
        </w:rPr>
        <w:t>2</w:t>
      </w:r>
      <w:r w:rsidR="00890DB6" w:rsidRPr="00C00DB9">
        <w:rPr>
          <w:b/>
        </w:rPr>
        <w:t>ª Instância</w:t>
      </w:r>
      <w:r w:rsidR="000B1045" w:rsidRPr="00C00DB9">
        <w:rPr>
          <w:b/>
        </w:rPr>
        <w:t xml:space="preserve">: </w:t>
      </w:r>
      <w:r w:rsidR="000B1045" w:rsidRPr="00C00DB9">
        <w:rPr>
          <w:color w:val="31849B" w:themeColor="accent5" w:themeShade="BF"/>
        </w:rPr>
        <w:t>[</w:t>
      </w:r>
      <w:r w:rsidR="00890DB6" w:rsidRPr="00C00DB9">
        <w:rPr>
          <w:color w:val="31849B" w:themeColor="accent5" w:themeShade="BF"/>
        </w:rPr>
        <w:fldChar w:fldCharType="begin"/>
      </w:r>
      <w:r w:rsidR="00890DB6" w:rsidRPr="00C00DB9">
        <w:rPr>
          <w:color w:val="31849B" w:themeColor="accent5" w:themeShade="BF"/>
        </w:rPr>
        <w:instrText xml:space="preserve"> REF _Ref26535562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890DB6" w:rsidRPr="00C00DB9">
        <w:rPr>
          <w:color w:val="31849B" w:themeColor="accent5" w:themeShade="BF"/>
        </w:rPr>
      </w:r>
      <w:r w:rsidR="00890DB6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P04</w:t>
      </w:r>
      <w:r w:rsidR="00890DB6" w:rsidRPr="00C00DB9">
        <w:rPr>
          <w:color w:val="31849B" w:themeColor="accent5" w:themeShade="BF"/>
        </w:rPr>
        <w:fldChar w:fldCharType="end"/>
      </w:r>
      <w:r w:rsidR="000B1045" w:rsidRPr="00C00DB9">
        <w:rPr>
          <w:color w:val="31849B" w:themeColor="accent5" w:themeShade="BF"/>
        </w:rPr>
        <w:t>]</w:t>
      </w:r>
      <w:bookmarkEnd w:id="27"/>
      <w:r w:rsidR="00890DB6" w:rsidRPr="00C00DB9">
        <w:rPr>
          <w:color w:val="31849B" w:themeColor="accent5" w:themeShade="BF"/>
        </w:rPr>
        <w:t xml:space="preserve"> </w:t>
      </w:r>
    </w:p>
    <w:p w14:paraId="41EFF255" w14:textId="092C30BF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Ao </w:t>
      </w:r>
      <w:r w:rsidRPr="00C00DB9">
        <w:rPr>
          <w:color w:val="000000" w:themeColor="text1"/>
        </w:rPr>
        <w:t>julgar um pedido de substituição, acionando as opções</w:t>
      </w:r>
      <w:r w:rsidRPr="00C00DB9">
        <w:rPr>
          <w:noProof/>
        </w:rPr>
        <w:drawing>
          <wp:inline distT="0" distB="0" distL="0" distR="0" wp14:anchorId="3B5C9B81" wp14:editId="6AC66C3E">
            <wp:extent cx="444500" cy="115794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23" cy="11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/>
        </w:rPr>
        <w:t xml:space="preserve"> ou</w:t>
      </w:r>
      <w:r w:rsidRPr="00C00DB9">
        <w:rPr>
          <w:noProof/>
        </w:rPr>
        <w:drawing>
          <wp:inline distT="0" distB="0" distL="0" distR="0" wp14:anchorId="59337232" wp14:editId="25B0C2C1">
            <wp:extent cx="482600" cy="125719"/>
            <wp:effectExtent l="0" t="0" r="0" b="825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4188" cy="13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000000" w:themeColor="text1"/>
        </w:rPr>
        <w:t xml:space="preserve">, o sistema deve fechar a pop-up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, e deve exibir 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_Ref26535562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auto"/>
        </w:rPr>
        <w:t xml:space="preserve">, com a nova Aba </w:t>
      </w:r>
      <w:r w:rsidRPr="00C00DB9">
        <w:rPr>
          <w:color w:val="31849B" w:themeColor="accent5" w:themeShade="BF"/>
        </w:rPr>
        <w:t>Julgamento 2ª Instancia</w:t>
      </w:r>
      <w:r>
        <w:rPr>
          <w:color w:val="31849B" w:themeColor="accent5" w:themeShade="BF"/>
        </w:rPr>
        <w:t>;</w:t>
      </w:r>
    </w:p>
    <w:p w14:paraId="4426AF78" w14:textId="77777777" w:rsidR="007017C0" w:rsidRPr="0069736F" w:rsidRDefault="007017C0" w:rsidP="007017C0">
      <w:pPr>
        <w:pStyle w:val="PargrafodaLista"/>
        <w:spacing w:before="60" w:after="60"/>
        <w:ind w:left="574"/>
        <w:jc w:val="both"/>
      </w:pPr>
    </w:p>
    <w:p w14:paraId="7F56BF90" w14:textId="0E2FE829" w:rsidR="0069736F" w:rsidRPr="007017C0" w:rsidRDefault="0069736F" w:rsidP="0069736F">
      <w:pPr>
        <w:pStyle w:val="PargrafodaLista"/>
        <w:numPr>
          <w:ilvl w:val="1"/>
          <w:numId w:val="3"/>
        </w:numPr>
        <w:spacing w:before="60" w:after="60"/>
        <w:jc w:val="both"/>
      </w:pPr>
      <w:r>
        <w:rPr>
          <w:color w:val="31849B" w:themeColor="accent5" w:themeShade="BF"/>
        </w:rPr>
        <w:t xml:space="preserve">O </w:t>
      </w:r>
      <w:r w:rsidR="007017C0" w:rsidRPr="00C00DB9">
        <w:rPr>
          <w:color w:val="000000" w:themeColor="text1"/>
        </w:rPr>
        <w:t xml:space="preserve">sistema deve validar se o pedido foi deferido ou indeferido; Caso tenha sido </w:t>
      </w:r>
      <w:r w:rsidR="007017C0" w:rsidRPr="00C00DB9">
        <w:rPr>
          <w:color w:val="31849B" w:themeColor="accent5" w:themeShade="BF"/>
        </w:rPr>
        <w:t>DEFERIDO</w:t>
      </w:r>
      <w:r w:rsidR="007017C0" w:rsidRPr="00C00DB9">
        <w:rPr>
          <w:color w:val="000000" w:themeColor="text1"/>
        </w:rPr>
        <w:t>, o sistema deve exibir no topo da interface a opção:</w:t>
      </w:r>
      <w:r w:rsidR="007017C0" w:rsidRPr="007017C0">
        <w:rPr>
          <w:noProof/>
          <w:color w:val="000000" w:themeColor="text1"/>
        </w:rPr>
        <w:t xml:space="preserve"> </w:t>
      </w:r>
      <w:r w:rsidR="007017C0" w:rsidRPr="00C00DB9">
        <w:rPr>
          <w:noProof/>
          <w:color w:val="000000" w:themeColor="text1"/>
        </w:rPr>
        <w:drawing>
          <wp:inline distT="0" distB="0" distL="0" distR="0" wp14:anchorId="7B5E3616" wp14:editId="684DDD4E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CA8C" w14:textId="77777777" w:rsidR="00374054" w:rsidRPr="00C00DB9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014FEBD" w14:textId="30C4914A" w:rsidR="00374054" w:rsidRPr="00C00DB9" w:rsidRDefault="00F3272D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lastRenderedPageBreak/>
        <w:drawing>
          <wp:inline distT="0" distB="0" distL="0" distR="0" wp14:anchorId="23D9C3C6" wp14:editId="2D6413AC">
            <wp:extent cx="4081882" cy="1428096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583" cy="1446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31DA" w14:textId="77777777" w:rsidR="00921CF0" w:rsidRPr="00C00DB9" w:rsidRDefault="00921CF0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1B2662E4" w14:textId="77777777" w:rsidR="007017C0" w:rsidRDefault="007017C0" w:rsidP="007017C0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31849B" w:themeColor="accent5" w:themeShade="BF"/>
        </w:rPr>
      </w:pPr>
    </w:p>
    <w:p w14:paraId="32F1CEC4" w14:textId="66B2EB26" w:rsid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 w:rsidRPr="007017C0">
        <w:rPr>
          <w:color w:val="auto"/>
        </w:rPr>
        <w:t>Caso</w:t>
      </w:r>
      <w:r>
        <w:rPr>
          <w:color w:val="31849B" w:themeColor="accent5" w:themeShade="BF"/>
        </w:rPr>
        <w:t xml:space="preserve"> </w:t>
      </w:r>
      <w:r w:rsidRPr="00C00DB9">
        <w:rPr>
          <w:color w:val="000000" w:themeColor="text1"/>
        </w:rPr>
        <w:t xml:space="preserve">tenha sido </w:t>
      </w:r>
      <w:r w:rsidRPr="00C00DB9">
        <w:rPr>
          <w:color w:val="31849B" w:themeColor="accent5" w:themeShade="BF"/>
        </w:rPr>
        <w:t>INDEFERIDO</w:t>
      </w:r>
      <w:r w:rsidRPr="00C00DB9">
        <w:rPr>
          <w:color w:val="000000" w:themeColor="text1"/>
        </w:rPr>
        <w:t>, o sistema deve exibir no topo da interface a opção:</w:t>
      </w:r>
      <w:r w:rsidRPr="007017C0">
        <w:rPr>
          <w:noProof/>
        </w:rPr>
        <w:t xml:space="preserve"> </w:t>
      </w:r>
      <w:r w:rsidRPr="00C00DB9">
        <w:rPr>
          <w:noProof/>
        </w:rPr>
        <w:drawing>
          <wp:inline distT="0" distB="0" distL="0" distR="0" wp14:anchorId="603A3A4D" wp14:editId="34DB9369">
            <wp:extent cx="385837" cy="3438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05" cy="38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A2B" w14:textId="77777777" w:rsidR="00374054" w:rsidRPr="00C00DB9" w:rsidRDefault="00374054" w:rsidP="00374054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6FB17EB" w14:textId="490386CB" w:rsidR="00374054" w:rsidRPr="00C00DB9" w:rsidRDefault="00F3272D" w:rsidP="00374054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53B9E350" wp14:editId="7E76CF40">
            <wp:extent cx="3869918" cy="1324448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603" cy="133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A20E9" w14:textId="77777777" w:rsidR="00890DB6" w:rsidRDefault="00890DB6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7155709B" w14:textId="77777777" w:rsidR="007017C0" w:rsidRPr="00C00DB9" w:rsidRDefault="007017C0" w:rsidP="00890DB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5009695C" w14:textId="0E50541E" w:rsidR="007017C0" w:rsidRP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</w:t>
      </w:r>
      <w:r w:rsidRPr="00C00DB9">
        <w:rPr>
          <w:color w:val="auto"/>
        </w:rPr>
        <w:t xml:space="preserve">sistema exibir o detalhamento das informações do pedido de substituição, conforme incluído na estória HST027; Um </w:t>
      </w:r>
      <w:proofErr w:type="spellStart"/>
      <w:r w:rsidRPr="00C00DB9">
        <w:rPr>
          <w:color w:val="auto"/>
        </w:rPr>
        <w:t>card</w:t>
      </w:r>
      <w:proofErr w:type="spellEnd"/>
      <w:r w:rsidRPr="00C00DB9">
        <w:rPr>
          <w:color w:val="auto"/>
        </w:rPr>
        <w:t xml:space="preserve"> para o Substituído e outro </w:t>
      </w:r>
      <w:proofErr w:type="spellStart"/>
      <w:r w:rsidRPr="00C00DB9">
        <w:rPr>
          <w:color w:val="auto"/>
        </w:rPr>
        <w:t>card</w:t>
      </w:r>
      <w:proofErr w:type="spellEnd"/>
      <w:r w:rsidRPr="00C00DB9">
        <w:rPr>
          <w:color w:val="auto"/>
        </w:rPr>
        <w:t xml:space="preserve"> para o Substituto;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_Ref26535562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</w:p>
    <w:p w14:paraId="2099A9DA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</w:pPr>
    </w:p>
    <w:p w14:paraId="4D1734C5" w14:textId="09FA6ECB" w:rsidR="007017C0" w:rsidRPr="007017C0" w:rsidRDefault="007017C0" w:rsidP="007017C0">
      <w:pPr>
        <w:pStyle w:val="PargrafodaLista"/>
        <w:numPr>
          <w:ilvl w:val="1"/>
          <w:numId w:val="3"/>
        </w:numPr>
        <w:spacing w:before="60" w:after="60"/>
        <w:jc w:val="both"/>
      </w:pPr>
      <w:r>
        <w:t xml:space="preserve">O sistema </w:t>
      </w:r>
      <w:r w:rsidRPr="00C00DB9">
        <w:rPr>
          <w:color w:val="auto"/>
        </w:rPr>
        <w:t>deve exibir as colunas abaixo informadas (Desabilitadas para edição)</w:t>
      </w:r>
      <w:r>
        <w:rPr>
          <w:color w:val="auto"/>
        </w:rPr>
        <w:t>:</w:t>
      </w:r>
    </w:p>
    <w:p w14:paraId="3455CD23" w14:textId="0AF9270E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Posição</w:t>
      </w:r>
      <w:r w:rsidRPr="00C00DB9">
        <w:rPr>
          <w:color w:val="auto"/>
        </w:rPr>
        <w:t xml:space="preserve">: O sistema deve exibir a MESMA numeração do </w:t>
      </w:r>
      <w:proofErr w:type="spellStart"/>
      <w:r w:rsidRPr="00C00DB9">
        <w:rPr>
          <w:color w:val="auto"/>
        </w:rPr>
        <w:t>card</w:t>
      </w:r>
      <w:proofErr w:type="spellEnd"/>
      <w:r w:rsidRPr="00C00DB9">
        <w:rPr>
          <w:color w:val="auto"/>
        </w:rPr>
        <w:t xml:space="preserve"> o qual está ocorrendo a substituição. </w:t>
      </w:r>
    </w:p>
    <w:p w14:paraId="5AAB82DE" w14:textId="2B5F68BF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Para o </w:t>
      </w:r>
      <w:r w:rsidRPr="00C00DB9">
        <w:rPr>
          <w:b/>
          <w:color w:val="auto"/>
        </w:rPr>
        <w:t>Representante IES</w:t>
      </w:r>
      <w:r w:rsidRPr="00C00DB9">
        <w:rPr>
          <w:color w:val="auto"/>
        </w:rPr>
        <w:t xml:space="preserve">, o sistema não deverá exibir a coluna </w:t>
      </w:r>
      <w:r w:rsidR="00BA4E07" w:rsidRPr="00C00DB9">
        <w:rPr>
          <w:b/>
          <w:color w:val="auto"/>
        </w:rPr>
        <w:t>Posição</w:t>
      </w:r>
      <w:r w:rsidRPr="00C00DB9">
        <w:rPr>
          <w:b/>
          <w:color w:val="auto"/>
        </w:rPr>
        <w:t>;</w:t>
      </w:r>
    </w:p>
    <w:p w14:paraId="00C85F9C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220898CC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CPF do Profissional</w:t>
      </w:r>
      <w:r w:rsidRPr="00C00DB9">
        <w:rPr>
          <w:color w:val="auto"/>
        </w:rPr>
        <w:t>: o sistema deve buscar na base de dados e exibir o CPF do membro;</w:t>
      </w:r>
    </w:p>
    <w:p w14:paraId="3EDA9BA2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63916CCE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Tipo de Participação</w:t>
      </w:r>
      <w:r w:rsidRPr="00C00DB9">
        <w:rPr>
          <w:color w:val="auto"/>
        </w:rPr>
        <w:t>: o sistema deve exibir a informação:</w:t>
      </w:r>
    </w:p>
    <w:p w14:paraId="5D07FFFD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No registro do Conselheiro Federal, o sistema deve exibir na coluna Tipo de Participação as informações: </w:t>
      </w:r>
      <w:r w:rsidRPr="00C00DB9">
        <w:rPr>
          <w:b/>
          <w:color w:val="auto"/>
        </w:rPr>
        <w:t>Titular</w:t>
      </w:r>
      <w:r w:rsidRPr="00C00DB9">
        <w:rPr>
          <w:color w:val="auto"/>
        </w:rPr>
        <w:t xml:space="preserve"> e abaixo dele o seu </w:t>
      </w:r>
      <w:r w:rsidRPr="00C00DB9">
        <w:rPr>
          <w:b/>
          <w:color w:val="auto"/>
        </w:rPr>
        <w:t>Suplente;</w:t>
      </w:r>
    </w:p>
    <w:p w14:paraId="16F46EFE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3A52D732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No registro do Conselheiro Estadual, o sistema deve exibir na coluna Tipo de Participação as informações: </w:t>
      </w:r>
      <w:r w:rsidRPr="00C00DB9">
        <w:rPr>
          <w:b/>
          <w:color w:val="auto"/>
        </w:rPr>
        <w:t>Titular</w:t>
      </w:r>
      <w:r w:rsidRPr="00C00DB9">
        <w:rPr>
          <w:color w:val="auto"/>
        </w:rPr>
        <w:t xml:space="preserve"> e abaixo dele o seu </w:t>
      </w:r>
      <w:r w:rsidRPr="00C00DB9">
        <w:rPr>
          <w:b/>
          <w:color w:val="auto"/>
        </w:rPr>
        <w:t>Suplente</w:t>
      </w:r>
      <w:r w:rsidRPr="00C00DB9">
        <w:rPr>
          <w:color w:val="auto"/>
        </w:rPr>
        <w:t xml:space="preserve">; </w:t>
      </w:r>
    </w:p>
    <w:p w14:paraId="17167999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5443B3A7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Nome</w:t>
      </w:r>
      <w:r w:rsidRPr="00C00DB9">
        <w:rPr>
          <w:color w:val="auto"/>
        </w:rPr>
        <w:t>: o sistema deve buscar na base de dados e exibir o Nome do conselheiro;</w:t>
      </w:r>
    </w:p>
    <w:p w14:paraId="444FFC0A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4B84D476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Registro</w:t>
      </w:r>
      <w:r w:rsidRPr="00C00DB9">
        <w:rPr>
          <w:color w:val="auto"/>
        </w:rPr>
        <w:t>: o sistema deve buscar na base de dados e exibir o registro do CAU do conselheiro em questão;</w:t>
      </w:r>
    </w:p>
    <w:p w14:paraId="41D7A1FC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086E28B3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lastRenderedPageBreak/>
        <w:t>E-mail</w:t>
      </w:r>
      <w:r w:rsidRPr="00C00DB9">
        <w:rPr>
          <w:color w:val="auto"/>
        </w:rPr>
        <w:t>: o sistema deve buscar na base de dados e exibir o E-mail do conselheiro em questão;</w:t>
      </w:r>
    </w:p>
    <w:p w14:paraId="051C20F0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23285CB9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Status da Confirmação</w:t>
      </w:r>
      <w:r w:rsidRPr="00C00DB9">
        <w:rPr>
          <w:color w:val="auto"/>
        </w:rPr>
        <w:t>: o sistema deve validar se o membro já aceitou ou rejeitou o convite para participar da chapa:</w:t>
      </w:r>
    </w:p>
    <w:p w14:paraId="5E79EE43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06B65E01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tenha aceitado o sistema deve exibir </w:t>
      </w:r>
      <w:r w:rsidRPr="00C00DB9">
        <w:rPr>
          <w:noProof/>
        </w:rPr>
        <w:drawing>
          <wp:inline distT="0" distB="0" distL="0" distR="0" wp14:anchorId="7C1EBFD3" wp14:editId="42B1ED8D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;</w:t>
      </w:r>
    </w:p>
    <w:p w14:paraId="1D4101CA" w14:textId="77777777" w:rsidR="0070075E" w:rsidRPr="00C00DB9" w:rsidRDefault="0070075E" w:rsidP="0070075E">
      <w:pPr>
        <w:pStyle w:val="PargrafodaLista"/>
        <w:ind w:left="1843"/>
        <w:rPr>
          <w:color w:val="auto"/>
        </w:rPr>
      </w:pPr>
    </w:p>
    <w:p w14:paraId="61EE696A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tenha rejeitado, o sistema de exibir </w:t>
      </w:r>
      <w:r w:rsidRPr="00C00DB9">
        <w:rPr>
          <w:noProof/>
        </w:rPr>
        <w:drawing>
          <wp:inline distT="0" distB="0" distL="0" distR="0" wp14:anchorId="3EF30347" wp14:editId="0BD19875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; </w:t>
      </w:r>
    </w:p>
    <w:p w14:paraId="124EE8D8" w14:textId="77777777" w:rsidR="0070075E" w:rsidRPr="00C00DB9" w:rsidRDefault="0070075E" w:rsidP="0070075E">
      <w:pPr>
        <w:pStyle w:val="PargrafodaLista"/>
        <w:ind w:left="1843"/>
        <w:rPr>
          <w:color w:val="auto"/>
        </w:rPr>
      </w:pPr>
    </w:p>
    <w:p w14:paraId="78475811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C00DB9">
        <w:rPr>
          <w:color w:val="auto"/>
        </w:rPr>
        <w:t xml:space="preserve">Caso não tenha nem Confirmado ou Rejeitado, o sistema deve exibir </w:t>
      </w:r>
      <w:r w:rsidRPr="00C00DB9">
        <w:rPr>
          <w:noProof/>
        </w:rPr>
        <w:drawing>
          <wp:inline distT="0" distB="0" distL="0" distR="0" wp14:anchorId="02D275EF" wp14:editId="5F02F27E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;</w:t>
      </w:r>
    </w:p>
    <w:p w14:paraId="640A8DD1" w14:textId="77777777" w:rsidR="0070075E" w:rsidRPr="00C00DB9" w:rsidRDefault="0070075E" w:rsidP="0070075E">
      <w:pPr>
        <w:pStyle w:val="PargrafodaLista"/>
        <w:rPr>
          <w:b/>
          <w:color w:val="auto"/>
        </w:rPr>
      </w:pPr>
    </w:p>
    <w:p w14:paraId="03EF7EB2" w14:textId="77777777" w:rsidR="0070075E" w:rsidRPr="00C00DB9" w:rsidRDefault="0070075E" w:rsidP="0070075E">
      <w:pPr>
        <w:pStyle w:val="PargrafodaLista"/>
        <w:rPr>
          <w:b/>
          <w:color w:val="auto"/>
        </w:rPr>
      </w:pPr>
    </w:p>
    <w:p w14:paraId="15DC1822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C00DB9">
        <w:rPr>
          <w:b/>
          <w:color w:val="auto"/>
        </w:rPr>
        <w:t>Status da Validação</w:t>
      </w:r>
      <w:r w:rsidRPr="00C00DB9">
        <w:rPr>
          <w:color w:val="auto"/>
        </w:rPr>
        <w:t xml:space="preserve">: o sistema deve exibir </w:t>
      </w:r>
      <w:r w:rsidRPr="00C00DB9">
        <w:rPr>
          <w:noProof/>
        </w:rPr>
        <w:drawing>
          <wp:inline distT="0" distB="0" distL="0" distR="0" wp14:anchorId="0F1DAD1C" wp14:editId="0086D3C8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ou </w:t>
      </w:r>
      <w:r w:rsidRPr="00C00DB9">
        <w:rPr>
          <w:noProof/>
        </w:rPr>
        <w:drawing>
          <wp:inline distT="0" distB="0" distL="0" distR="0" wp14:anchorId="4F775382" wp14:editId="2FCB7061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7CEF" w14:textId="77777777" w:rsidR="0070075E" w:rsidRPr="00C00DB9" w:rsidRDefault="0070075E" w:rsidP="0070075E">
      <w:pPr>
        <w:pStyle w:val="PargrafodaLista"/>
        <w:rPr>
          <w:color w:val="auto"/>
        </w:rPr>
      </w:pPr>
    </w:p>
    <w:p w14:paraId="2343B996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0DB9">
        <w:t xml:space="preserve">Caso o membro esteja de acordo com todas as validações, o sistema deve exibir o status </w:t>
      </w:r>
      <w:r w:rsidRPr="00C00DB9">
        <w:rPr>
          <w:noProof/>
        </w:rPr>
        <w:drawing>
          <wp:inline distT="0" distB="0" distL="0" distR="0" wp14:anchorId="2AA3097D" wp14:editId="4BAFC87E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;</w:t>
      </w:r>
    </w:p>
    <w:p w14:paraId="78338462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6B6A9C15" w14:textId="77777777" w:rsidR="0070075E" w:rsidRPr="00C00DB9" w:rsidRDefault="0070075E" w:rsidP="0070075E">
      <w:pPr>
        <w:pStyle w:val="PargrafodaLista"/>
        <w:widowControl/>
        <w:numPr>
          <w:ilvl w:val="0"/>
          <w:numId w:val="12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C00DB9">
        <w:t xml:space="preserve">Caso o membro </w:t>
      </w:r>
      <w:r w:rsidRPr="00C00DB9">
        <w:rPr>
          <w:b/>
        </w:rPr>
        <w:t>NÃO</w:t>
      </w:r>
      <w:r w:rsidRPr="00C00DB9">
        <w:t xml:space="preserve"> esteja de acordo com todas as validações, o sistema deve exibir o status </w:t>
      </w:r>
      <w:r w:rsidRPr="00C00DB9">
        <w:rPr>
          <w:noProof/>
        </w:rPr>
        <w:drawing>
          <wp:inline distT="0" distB="0" distL="0" distR="0" wp14:anchorId="31AB5993" wp14:editId="1598210A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;</w:t>
      </w:r>
    </w:p>
    <w:p w14:paraId="73F2D4D3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1BBE74E5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</w:pPr>
    </w:p>
    <w:p w14:paraId="45DBA4F4" w14:textId="1DB700AF" w:rsidR="0070075E" w:rsidRPr="007017C0" w:rsidRDefault="007017C0" w:rsidP="0012360E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Na </w:t>
      </w:r>
      <w:r w:rsidRPr="00C00DB9">
        <w:rPr>
          <w:color w:val="auto"/>
        </w:rPr>
        <w:t xml:space="preserve">coluna Status Validação, quando o ícone </w:t>
      </w:r>
      <w:r w:rsidRPr="00C00DB9">
        <w:rPr>
          <w:noProof/>
        </w:rPr>
        <w:drawing>
          <wp:inline distT="0" distB="0" distL="0" distR="0" wp14:anchorId="40F8EF00" wp14:editId="28F5BB60">
            <wp:extent cx="148442" cy="148442"/>
            <wp:effectExtent l="0" t="0" r="4445" b="4445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 xml:space="preserve"> for exibido, o sistema deve disponibilizar um link. Este link deve possuir um </w:t>
      </w:r>
      <w:proofErr w:type="spellStart"/>
      <w:r w:rsidRPr="00C00DB9">
        <w:rPr>
          <w:color w:val="auto"/>
        </w:rPr>
        <w:t>Hint</w:t>
      </w:r>
      <w:proofErr w:type="spellEnd"/>
      <w:r w:rsidRPr="00C00DB9">
        <w:rPr>
          <w:color w:val="auto"/>
        </w:rPr>
        <w:t>, com a seguinte informação: “</w:t>
      </w:r>
      <w:r w:rsidRPr="00C00DB9">
        <w:rPr>
          <w:b/>
          <w:color w:val="auto"/>
        </w:rPr>
        <w:t>Selecione o ícone para detalhar as pendencias do profissional</w:t>
      </w:r>
      <w:r>
        <w:rPr>
          <w:b/>
          <w:color w:val="auto"/>
        </w:rPr>
        <w:t>”;</w:t>
      </w:r>
    </w:p>
    <w:p w14:paraId="78D5BD29" w14:textId="77777777" w:rsidR="007017C0" w:rsidRPr="007017C0" w:rsidRDefault="007017C0" w:rsidP="007017C0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10A1F9CA" w14:textId="75E1F736" w:rsidR="007017C0" w:rsidRPr="007017C0" w:rsidRDefault="007017C0" w:rsidP="0012360E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b/>
          <w:color w:val="auto"/>
        </w:rPr>
        <w:t xml:space="preserve">Ao </w:t>
      </w:r>
      <w:r w:rsidRPr="00C00DB9">
        <w:rPr>
          <w:color w:val="auto"/>
        </w:rPr>
        <w:t xml:space="preserve">acionar o link na opção </w:t>
      </w:r>
      <w:r w:rsidRPr="00C00DB9">
        <w:rPr>
          <w:noProof/>
        </w:rPr>
        <w:drawing>
          <wp:inline distT="0" distB="0" distL="0" distR="0" wp14:anchorId="2E196B3B" wp14:editId="203394D8">
            <wp:extent cx="148442" cy="148442"/>
            <wp:effectExtent l="0" t="0" r="4445" b="444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rPr>
          <w:color w:val="auto"/>
        </w:rPr>
        <w:t>, o sistema deve exibir uma pop-up com as pendencias que o profissional possuir. As pendencias devem ser exibidas, para cada artigo da lei, conforme abaixo descrito</w:t>
      </w:r>
      <w:r>
        <w:rPr>
          <w:color w:val="auto"/>
        </w:rPr>
        <w:t>:</w:t>
      </w:r>
    </w:p>
    <w:p w14:paraId="12F4B681" w14:textId="77777777" w:rsidR="0070075E" w:rsidRPr="00C00DB9" w:rsidRDefault="0070075E" w:rsidP="0070075E">
      <w:pPr>
        <w:numPr>
          <w:ilvl w:val="3"/>
          <w:numId w:val="12"/>
        </w:numPr>
        <w:spacing w:after="0"/>
        <w:ind w:left="1985"/>
        <w:rPr>
          <w:rFonts w:cs="Arial"/>
          <w:sz w:val="20"/>
        </w:rPr>
      </w:pPr>
      <w:r w:rsidRPr="00C00DB9">
        <w:rPr>
          <w:rFonts w:cs="Arial"/>
          <w:sz w:val="20"/>
        </w:rPr>
        <w:t xml:space="preserve">Por membro candidato à Conselheiro do </w:t>
      </w:r>
      <w:r w:rsidRPr="00C00DB9">
        <w:rPr>
          <w:rFonts w:cs="Arial"/>
          <w:b/>
          <w:sz w:val="20"/>
        </w:rPr>
        <w:t>CAU/UF-BR</w:t>
      </w:r>
      <w:r w:rsidRPr="00C00DB9">
        <w:rPr>
          <w:rFonts w:cs="Arial"/>
          <w:sz w:val="20"/>
        </w:rPr>
        <w:t xml:space="preserve"> {</w:t>
      </w:r>
      <w:r w:rsidRPr="00C00DB9">
        <w:rPr>
          <w:rFonts w:cs="Arial"/>
          <w:b/>
          <w:sz w:val="20"/>
        </w:rPr>
        <w:t>art. 18</w:t>
      </w:r>
      <w:r w:rsidRPr="00C00DB9">
        <w:rPr>
          <w:rFonts w:cs="Arial"/>
          <w:sz w:val="20"/>
        </w:rPr>
        <w:t>}</w:t>
      </w:r>
    </w:p>
    <w:p w14:paraId="510A26DD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Possuir registro definitivo, ativo.</w:t>
      </w:r>
    </w:p>
    <w:p w14:paraId="0D81C860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O sistema deve exibir na pop-up a seguinte informação: “</w:t>
      </w:r>
      <w:r w:rsidRPr="00C00DB9">
        <w:rPr>
          <w:b/>
          <w:color w:val="000000" w:themeColor="text1"/>
        </w:rPr>
        <w:t>Registro consta como NÃO Ativo no SICCAU.”</w:t>
      </w:r>
    </w:p>
    <w:p w14:paraId="46F0C76B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1E1F24B9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2BD0804F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O sistema deve validar se o registro do CPF informado é Definitivo ou Provisório. Caso seja Provisório, o sistema deve alerta como </w:t>
      </w:r>
      <w:proofErr w:type="gramStart"/>
      <w:r w:rsidRPr="00C00DB9">
        <w:rPr>
          <w:color w:val="000000" w:themeColor="text1"/>
        </w:rPr>
        <w:t>um pendência</w:t>
      </w:r>
      <w:proofErr w:type="gramEnd"/>
      <w:r w:rsidRPr="00C00DB9">
        <w:rPr>
          <w:color w:val="000000" w:themeColor="text1"/>
        </w:rPr>
        <w:t xml:space="preserve">: </w:t>
      </w:r>
    </w:p>
    <w:p w14:paraId="78D72BE4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Provisório no SICCAU.”</w:t>
      </w:r>
    </w:p>
    <w:p w14:paraId="71BBB7D2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4987E601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7D8F91CC" w14:textId="77777777" w:rsidR="0070075E" w:rsidRPr="00C00DB9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Caso o ator está inadimplente no SICCAU, o sistema deve </w:t>
      </w:r>
      <w:proofErr w:type="spellStart"/>
      <w:r w:rsidRPr="00C00DB9">
        <w:rPr>
          <w:color w:val="000000" w:themeColor="text1"/>
        </w:rPr>
        <w:t>exbir</w:t>
      </w:r>
      <w:proofErr w:type="spellEnd"/>
      <w:r w:rsidRPr="00C00DB9">
        <w:rPr>
          <w:color w:val="000000" w:themeColor="text1"/>
        </w:rPr>
        <w:t xml:space="preserve"> na pop-up a seguinte informação:</w:t>
      </w:r>
    </w:p>
    <w:p w14:paraId="07D92C5C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INADIMPLENTE no SICCAU.”</w:t>
      </w:r>
    </w:p>
    <w:p w14:paraId="3187729B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4446C17" w14:textId="77777777" w:rsidR="0070075E" w:rsidRPr="00C00DB9" w:rsidRDefault="0070075E" w:rsidP="0070075E">
      <w:pPr>
        <w:numPr>
          <w:ilvl w:val="3"/>
          <w:numId w:val="14"/>
        </w:numPr>
        <w:spacing w:after="0"/>
        <w:ind w:left="1985"/>
        <w:rPr>
          <w:rFonts w:cs="Arial"/>
          <w:sz w:val="20"/>
        </w:rPr>
      </w:pPr>
      <w:r w:rsidRPr="00C00DB9">
        <w:rPr>
          <w:rFonts w:cs="Arial"/>
          <w:sz w:val="20"/>
        </w:rPr>
        <w:t xml:space="preserve">Por membro candidato à Conselheiro </w:t>
      </w:r>
      <w:r w:rsidRPr="00C00DB9">
        <w:rPr>
          <w:rFonts w:cs="Arial"/>
          <w:b/>
          <w:sz w:val="20"/>
        </w:rPr>
        <w:t xml:space="preserve">IES </w:t>
      </w:r>
      <w:r w:rsidRPr="00C00DB9">
        <w:rPr>
          <w:rFonts w:cs="Arial"/>
          <w:sz w:val="20"/>
        </w:rPr>
        <w:t>{</w:t>
      </w:r>
      <w:r w:rsidRPr="00C00DB9">
        <w:rPr>
          <w:rFonts w:cs="Arial"/>
          <w:b/>
          <w:sz w:val="20"/>
        </w:rPr>
        <w:t>art. 19</w:t>
      </w:r>
      <w:r w:rsidRPr="00C00DB9">
        <w:rPr>
          <w:rFonts w:cs="Arial"/>
          <w:sz w:val="20"/>
        </w:rPr>
        <w:t>}</w:t>
      </w:r>
    </w:p>
    <w:p w14:paraId="3FF388A5" w14:textId="77777777" w:rsidR="0070075E" w:rsidRPr="00C00DB9" w:rsidRDefault="0070075E" w:rsidP="0070075E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lastRenderedPageBreak/>
        <w:t xml:space="preserve">Possuir registro definitivo, ativo. </w:t>
      </w:r>
    </w:p>
    <w:p w14:paraId="7CCDF70E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>O sistema deve exibir na pop-up a seguinte informação: “</w:t>
      </w:r>
      <w:r w:rsidRPr="00C00DB9">
        <w:rPr>
          <w:b/>
          <w:color w:val="000000" w:themeColor="text1"/>
        </w:rPr>
        <w:t>Registro consta como NÃO Ativo no SICCAU.”</w:t>
      </w:r>
    </w:p>
    <w:p w14:paraId="048BE17B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0555D5DF" w14:textId="77777777" w:rsidR="0070075E" w:rsidRPr="00C00DB9" w:rsidRDefault="0070075E" w:rsidP="0070075E">
      <w:pPr>
        <w:pStyle w:val="PargrafodaLista"/>
        <w:ind w:left="3544"/>
        <w:rPr>
          <w:color w:val="000000" w:themeColor="text1"/>
        </w:rPr>
      </w:pPr>
    </w:p>
    <w:p w14:paraId="48FA899A" w14:textId="77777777" w:rsidR="0070075E" w:rsidRPr="00C00DB9" w:rsidRDefault="0070075E" w:rsidP="0070075E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O sistema deve validar se o </w:t>
      </w:r>
      <w:proofErr w:type="spellStart"/>
      <w:r w:rsidRPr="00C00DB9">
        <w:rPr>
          <w:color w:val="000000" w:themeColor="text1"/>
        </w:rPr>
        <w:t>resgistro</w:t>
      </w:r>
      <w:proofErr w:type="spellEnd"/>
      <w:r w:rsidRPr="00C00DB9">
        <w:rPr>
          <w:color w:val="000000" w:themeColor="text1"/>
        </w:rPr>
        <w:t xml:space="preserve"> do CPF informado é Definitivo ou Provisório. Caso seja Provisório, o sistema deve alerta como </w:t>
      </w:r>
      <w:proofErr w:type="gramStart"/>
      <w:r w:rsidRPr="00C00DB9">
        <w:rPr>
          <w:color w:val="000000" w:themeColor="text1"/>
        </w:rPr>
        <w:t>um pendência</w:t>
      </w:r>
      <w:proofErr w:type="gramEnd"/>
      <w:r w:rsidRPr="00C00DB9">
        <w:rPr>
          <w:color w:val="000000" w:themeColor="text1"/>
        </w:rPr>
        <w:t xml:space="preserve">: </w:t>
      </w:r>
    </w:p>
    <w:p w14:paraId="4E7DBE9F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Provisório no SICCAU.”</w:t>
      </w:r>
    </w:p>
    <w:p w14:paraId="4906C642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23F0AC6B" w14:textId="77777777" w:rsidR="0070075E" w:rsidRPr="00C00DB9" w:rsidRDefault="0070075E" w:rsidP="0070075E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C00DB9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3134190" w14:textId="77777777" w:rsidR="0070075E" w:rsidRPr="00C00DB9" w:rsidRDefault="0070075E" w:rsidP="0070075E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C00DB9">
        <w:rPr>
          <w:color w:val="000000" w:themeColor="text1"/>
        </w:rPr>
        <w:t xml:space="preserve">Caso o ator está inadimplente no SICCAU, o sistema deve </w:t>
      </w:r>
      <w:proofErr w:type="spellStart"/>
      <w:r w:rsidRPr="00C00DB9">
        <w:rPr>
          <w:color w:val="000000" w:themeColor="text1"/>
        </w:rPr>
        <w:t>exbir</w:t>
      </w:r>
      <w:proofErr w:type="spellEnd"/>
      <w:r w:rsidRPr="00C00DB9">
        <w:rPr>
          <w:color w:val="000000" w:themeColor="text1"/>
        </w:rPr>
        <w:t xml:space="preserve"> na pop-up a seguinte informação:</w:t>
      </w:r>
    </w:p>
    <w:p w14:paraId="74C71018" w14:textId="77777777" w:rsidR="0070075E" w:rsidRPr="00C00DB9" w:rsidRDefault="0070075E" w:rsidP="0070075E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C00DB9">
        <w:rPr>
          <w:color w:val="000000" w:themeColor="text1"/>
        </w:rPr>
        <w:t>“</w:t>
      </w:r>
      <w:r w:rsidRPr="00C00DB9">
        <w:rPr>
          <w:b/>
          <w:color w:val="000000" w:themeColor="text1"/>
        </w:rPr>
        <w:t>Registro consta como INADIMPLENTE no SICCAU.”</w:t>
      </w:r>
    </w:p>
    <w:p w14:paraId="13C1604F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C986646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D9898BE" w14:textId="77777777" w:rsidR="0070075E" w:rsidRPr="00C00DB9" w:rsidRDefault="0070075E" w:rsidP="0070075E">
      <w:pPr>
        <w:pStyle w:val="PargrafodaLista"/>
        <w:jc w:val="both"/>
        <w:rPr>
          <w:color w:val="auto"/>
        </w:rPr>
      </w:pPr>
      <w:r w:rsidRPr="00C00DB9">
        <w:rPr>
          <w:b/>
          <w:color w:val="auto"/>
        </w:rPr>
        <w:t>Responsável</w:t>
      </w:r>
      <w:r w:rsidRPr="00C00DB9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6228A10A" w14:textId="77777777" w:rsidR="0070075E" w:rsidRPr="00C00DB9" w:rsidRDefault="0070075E" w:rsidP="0070075E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4BB6EBC0" w14:textId="37658575" w:rsidR="0070075E" w:rsidRPr="00C00DB9" w:rsidRDefault="00A10D1D" w:rsidP="00A10D1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 w:rsidRPr="00C00DB9">
        <w:rPr>
          <w:noProof/>
          <w:color w:val="auto"/>
        </w:rPr>
        <w:drawing>
          <wp:inline distT="0" distB="0" distL="0" distR="0" wp14:anchorId="464E7B3F" wp14:editId="47E7C232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F0CE7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0F151132" w14:textId="77777777" w:rsidR="0070075E" w:rsidRPr="00C00DB9" w:rsidRDefault="0070075E" w:rsidP="0070075E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4000426F" w14:textId="49934257" w:rsidR="00854A46" w:rsidRPr="0084009C" w:rsidRDefault="00854A46" w:rsidP="00854A4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8" w:name="_Ref26548325"/>
      <w:r w:rsidRPr="00C00DB9">
        <w:rPr>
          <w:b/>
        </w:rPr>
        <w:t xml:space="preserve">Parecer do </w:t>
      </w:r>
      <w:r w:rsidR="00A37E0C" w:rsidRPr="00C00DB9">
        <w:rPr>
          <w:b/>
        </w:rPr>
        <w:t xml:space="preserve">Recurso do </w:t>
      </w:r>
      <w:r w:rsidRPr="00C00DB9">
        <w:rPr>
          <w:b/>
        </w:rPr>
        <w:t>Pedido de Substituição / Documento</w:t>
      </w:r>
      <w:r w:rsidRPr="00C00DB9">
        <w:t xml:space="preserve">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_Ref26538773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P04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bookmarkEnd w:id="28"/>
    </w:p>
    <w:p w14:paraId="623F3833" w14:textId="40644DB5" w:rsidR="0084009C" w:rsidRPr="0084009C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O </w:t>
      </w:r>
      <w:r w:rsidRPr="00C00DB9">
        <w:rPr>
          <w:color w:val="000000" w:themeColor="text1"/>
        </w:rPr>
        <w:t xml:space="preserve">sistema deve exibir o Parecer do Recurso do Pedido de Substituição conforme inclusão realizada pelo ator na interface </w:t>
      </w:r>
      <w:r w:rsidRPr="00C00DB9">
        <w:rPr>
          <w:color w:val="31849B" w:themeColor="accent5" w:themeShade="BF"/>
        </w:rPr>
        <w:t>[</w:t>
      </w:r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_Ref26357320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P01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; o sistema deve exibir o campo </w:t>
      </w:r>
      <w:r w:rsidRPr="00C00DB9">
        <w:rPr>
          <w:b/>
          <w:color w:val="000000" w:themeColor="text1"/>
        </w:rPr>
        <w:t xml:space="preserve">desabilitado para edição </w:t>
      </w:r>
      <w:r w:rsidRPr="00C00DB9">
        <w:rPr>
          <w:color w:val="000000" w:themeColor="text1"/>
        </w:rPr>
        <w:t xml:space="preserve">para os assessores </w:t>
      </w:r>
      <w:r w:rsidRPr="00C00DB9">
        <w:rPr>
          <w:color w:val="31849B" w:themeColor="accent5" w:themeShade="BF"/>
        </w:rPr>
        <w:t>CE/UF</w:t>
      </w:r>
      <w:r>
        <w:rPr>
          <w:b/>
          <w:color w:val="auto"/>
        </w:rPr>
        <w:t>;</w:t>
      </w:r>
    </w:p>
    <w:p w14:paraId="532863CA" w14:textId="4F891852" w:rsidR="002B6C7D" w:rsidRPr="00C00DB9" w:rsidRDefault="002B6C7D" w:rsidP="002B6C7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auto"/>
        </w:rPr>
        <w:drawing>
          <wp:inline distT="0" distB="0" distL="0" distR="0" wp14:anchorId="5976D6C2" wp14:editId="341E1461">
            <wp:extent cx="4433012" cy="1688068"/>
            <wp:effectExtent l="0" t="0" r="571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682" cy="169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0A5B7" w14:textId="77777777" w:rsidR="00E63A18" w:rsidRDefault="00E63A18" w:rsidP="00E63A18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6A41F74" w14:textId="6A0ECD37" w:rsidR="0084009C" w:rsidRPr="0084009C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Para </w:t>
      </w:r>
      <w:r w:rsidRPr="00C00DB9">
        <w:rPr>
          <w:color w:val="000000" w:themeColor="text1"/>
        </w:rPr>
        <w:t xml:space="preserve">o assessor </w:t>
      </w:r>
      <w:r w:rsidRPr="00C00DB9">
        <w:rPr>
          <w:color w:val="31849B" w:themeColor="accent5" w:themeShade="BF"/>
        </w:rPr>
        <w:t>CEN/BR</w:t>
      </w:r>
      <w:r w:rsidRPr="00C00DB9">
        <w:rPr>
          <w:color w:val="000000" w:themeColor="text1"/>
        </w:rPr>
        <w:t xml:space="preserve">, o sistema deve exibir o campo </w:t>
      </w:r>
      <w:r w:rsidRPr="00C00DB9">
        <w:rPr>
          <w:b/>
          <w:color w:val="000000" w:themeColor="text1"/>
        </w:rPr>
        <w:t>habilitado para edição</w:t>
      </w:r>
      <w:r w:rsidRPr="00C00DB9">
        <w:rPr>
          <w:color w:val="000000" w:themeColor="text1"/>
        </w:rPr>
        <w:t xml:space="preserve">, até as 23:59 </w:t>
      </w:r>
      <w:proofErr w:type="spellStart"/>
      <w:r w:rsidRPr="00C00DB9">
        <w:rPr>
          <w:color w:val="000000" w:themeColor="text1"/>
        </w:rPr>
        <w:t>hrs</w:t>
      </w:r>
      <w:proofErr w:type="spellEnd"/>
      <w:r w:rsidRPr="00C00DB9">
        <w:rPr>
          <w:color w:val="000000" w:themeColor="text1"/>
        </w:rPr>
        <w:t xml:space="preserve"> da data fim da 2.6 Atividade Secundária; Após a Data Fim, o sistema deve desabilitar para edição</w:t>
      </w:r>
      <w:r>
        <w:rPr>
          <w:color w:val="000000" w:themeColor="text1"/>
        </w:rPr>
        <w:t>;</w:t>
      </w:r>
    </w:p>
    <w:p w14:paraId="6971A61E" w14:textId="77777777" w:rsidR="0084009C" w:rsidRPr="0084009C" w:rsidRDefault="0084009C" w:rsidP="0084009C">
      <w:pPr>
        <w:pStyle w:val="PargrafodaLista"/>
        <w:spacing w:before="60" w:after="60"/>
        <w:ind w:left="574"/>
        <w:jc w:val="both"/>
        <w:rPr>
          <w:color w:val="auto"/>
        </w:rPr>
      </w:pPr>
    </w:p>
    <w:p w14:paraId="54E3ADAA" w14:textId="794F11FA" w:rsidR="0084009C" w:rsidRPr="007017C0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rPr>
          <w:color w:val="000000" w:themeColor="text1"/>
        </w:rPr>
        <w:t>exista arquivo anexado, o sistema deve permitir que o ator realize o download</w:t>
      </w:r>
      <w:r>
        <w:rPr>
          <w:color w:val="000000" w:themeColor="text1"/>
        </w:rPr>
        <w:t>:</w:t>
      </w:r>
    </w:p>
    <w:p w14:paraId="10904E7E" w14:textId="55884F93" w:rsidR="00854A46" w:rsidRPr="00C00DB9" w:rsidRDefault="00854A46" w:rsidP="00854A46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2B1EAA9F" wp14:editId="381AA249">
            <wp:extent cx="4686300" cy="491389"/>
            <wp:effectExtent l="0" t="0" r="0" b="4445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7FE6" w14:textId="77777777" w:rsidR="00854A46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3FBD8022" w14:textId="246571CE" w:rsidR="0084009C" w:rsidRPr="007017C0" w:rsidRDefault="0084009C" w:rsidP="0084009C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rPr>
          <w:color w:val="000000" w:themeColor="text1"/>
        </w:rPr>
        <w:t>NÃO exista arquivo anexado, o sistema deve exibir a informação N/A</w:t>
      </w:r>
      <w:r>
        <w:rPr>
          <w:color w:val="000000" w:themeColor="text1"/>
        </w:rPr>
        <w:t>:</w:t>
      </w:r>
    </w:p>
    <w:p w14:paraId="784700DA" w14:textId="13C070AB" w:rsidR="009D6477" w:rsidRPr="00C00DB9" w:rsidRDefault="009D6477" w:rsidP="009D6477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C00DB9">
        <w:rPr>
          <w:noProof/>
          <w:color w:val="000000" w:themeColor="text1"/>
        </w:rPr>
        <w:drawing>
          <wp:inline distT="0" distB="0" distL="0" distR="0" wp14:anchorId="718DC5B0" wp14:editId="3A673E5D">
            <wp:extent cx="4660265" cy="503535"/>
            <wp:effectExtent l="0" t="0" r="0" b="0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63" cy="50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090C" w14:textId="77777777" w:rsidR="00854A46" w:rsidRPr="00C00DB9" w:rsidRDefault="00854A46" w:rsidP="008C2F83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bookmarkEnd w:id="25"/>
    <w:p w14:paraId="695C1A49" w14:textId="77777777" w:rsidR="004923A4" w:rsidRPr="00C00DB9" w:rsidRDefault="004923A4" w:rsidP="004923A4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URL</w:t>
      </w:r>
    </w:p>
    <w:p w14:paraId="2BEA8166" w14:textId="0204A8CA" w:rsidR="004E7047" w:rsidRPr="007017C0" w:rsidRDefault="004E704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Caso </w:t>
      </w:r>
      <w:r w:rsidRPr="00C00DB9">
        <w:t xml:space="preserve">o ator copie e cole a URL desta estória, o sistema deve validar primeiramente se o ator está </w:t>
      </w:r>
      <w:proofErr w:type="spellStart"/>
      <w:r w:rsidRPr="00C00DB9">
        <w:t>logado</w:t>
      </w:r>
      <w:proofErr w:type="spellEnd"/>
      <w:r w:rsidRPr="00C00DB9">
        <w:t xml:space="preserve"> no sistema eleitoral</w:t>
      </w:r>
      <w:r>
        <w:t>:</w:t>
      </w:r>
    </w:p>
    <w:p w14:paraId="6E0B3AF9" w14:textId="5FC84AFD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não esteja </w:t>
      </w:r>
      <w:proofErr w:type="spellStart"/>
      <w:r w:rsidRPr="00C00DB9">
        <w:t>logado</w:t>
      </w:r>
      <w:proofErr w:type="spellEnd"/>
      <w:r w:rsidRPr="00C00DB9">
        <w:t xml:space="preserve">, o sistema deve exibir a mensagem </w:t>
      </w:r>
      <w:r w:rsidRPr="00C00DB9">
        <w:rPr>
          <w:color w:val="31849B" w:themeColor="accent5" w:themeShade="BF"/>
        </w:rPr>
        <w:t>[</w:t>
      </w:r>
      <w:r w:rsidR="00971323" w:rsidRPr="00C00DB9">
        <w:rPr>
          <w:color w:val="31849B" w:themeColor="accent5" w:themeShade="BF"/>
        </w:rPr>
        <w:fldChar w:fldCharType="begin"/>
      </w:r>
      <w:r w:rsidR="00971323" w:rsidRPr="00C00DB9">
        <w:rPr>
          <w:color w:val="31849B" w:themeColor="accent5" w:themeShade="BF"/>
        </w:rPr>
        <w:instrText xml:space="preserve"> REF _Ref24548430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971323" w:rsidRPr="00C00DB9">
        <w:rPr>
          <w:color w:val="31849B" w:themeColor="accent5" w:themeShade="BF"/>
        </w:rPr>
      </w:r>
      <w:r w:rsidR="00971323" w:rsidRPr="00C00DB9">
        <w:rPr>
          <w:color w:val="31849B" w:themeColor="accent5" w:themeShade="BF"/>
        </w:rPr>
        <w:fldChar w:fldCharType="separate"/>
      </w:r>
      <w:r w:rsidR="00BA4E07" w:rsidRPr="00C00DB9">
        <w:rPr>
          <w:color w:val="31849B" w:themeColor="accent5" w:themeShade="BF"/>
        </w:rPr>
        <w:t>ME02</w:t>
      </w:r>
      <w:r w:rsidR="00971323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];</w:t>
      </w:r>
    </w:p>
    <w:p w14:paraId="3FE252A0" w14:textId="77777777" w:rsidR="00437BBB" w:rsidRPr="00C00DB9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68889AD1" w14:textId="4EA16639" w:rsidR="00437BBB" w:rsidRPr="00C00DB9" w:rsidRDefault="00437BBB" w:rsidP="004A55B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0DB9">
        <w:t xml:space="preserve">Caso esteja </w:t>
      </w:r>
      <w:proofErr w:type="spellStart"/>
      <w:r w:rsidRPr="00C00DB9">
        <w:t>logado</w:t>
      </w:r>
      <w:proofErr w:type="spellEnd"/>
      <w:r w:rsidRPr="00C00DB9">
        <w:t xml:space="preserve">, o sistema </w:t>
      </w:r>
      <w:r w:rsidR="00846B53" w:rsidRPr="00C00DB9">
        <w:t xml:space="preserve">deve </w:t>
      </w:r>
      <w:r w:rsidR="00971323" w:rsidRPr="00C00DB9">
        <w:t xml:space="preserve">validar se o ator </w:t>
      </w:r>
      <w:proofErr w:type="spellStart"/>
      <w:r w:rsidR="00971323" w:rsidRPr="00C00DB9">
        <w:t>logado</w:t>
      </w:r>
      <w:proofErr w:type="spellEnd"/>
      <w:r w:rsidR="00971323" w:rsidRPr="00C00DB9">
        <w:t xml:space="preserve"> </w:t>
      </w:r>
      <w:r w:rsidR="00F73439" w:rsidRPr="00C00DB9">
        <w:t>tem permissão de Assessor CEN/BR ou Assessor CE/UF</w:t>
      </w:r>
      <w:r w:rsidR="00971323" w:rsidRPr="00C00DB9">
        <w:t xml:space="preserve">, caso </w:t>
      </w:r>
      <w:r w:rsidR="004C11DE" w:rsidRPr="00C00DB9">
        <w:t>tenha permissão</w:t>
      </w:r>
      <w:r w:rsidR="00971323" w:rsidRPr="00C00DB9">
        <w:t xml:space="preserve">, o sistema deve </w:t>
      </w:r>
      <w:r w:rsidRPr="00C00DB9">
        <w:t xml:space="preserve">direciona para a interface </w:t>
      </w:r>
      <w:r w:rsidRPr="00C00DB9">
        <w:rPr>
          <w:color w:val="31849B" w:themeColor="accent5" w:themeShade="BF"/>
        </w:rPr>
        <w:t>[</w:t>
      </w:r>
      <w:r w:rsidR="004C11DE" w:rsidRPr="00C00DB9">
        <w:rPr>
          <w:color w:val="31849B" w:themeColor="accent5" w:themeShade="BF"/>
        </w:rPr>
        <w:fldChar w:fldCharType="begin"/>
      </w:r>
      <w:r w:rsidR="004C11DE" w:rsidRPr="00C00DB9">
        <w:rPr>
          <w:color w:val="31849B" w:themeColor="accent5" w:themeShade="BF"/>
        </w:rPr>
        <w:instrText xml:space="preserve"> REF _Ref26538773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4C11DE" w:rsidRPr="00C00DB9">
        <w:rPr>
          <w:color w:val="31849B" w:themeColor="accent5" w:themeShade="BF"/>
        </w:rPr>
      </w:r>
      <w:r w:rsidR="004C11DE" w:rsidRPr="00C00DB9">
        <w:rPr>
          <w:color w:val="31849B" w:themeColor="accent5" w:themeShade="BF"/>
        </w:rPr>
        <w:fldChar w:fldCharType="separate"/>
      </w:r>
      <w:r w:rsidR="004C11DE" w:rsidRPr="00C00DB9">
        <w:rPr>
          <w:color w:val="31849B" w:themeColor="accent5" w:themeShade="BF"/>
        </w:rPr>
        <w:t>P04</w:t>
      </w:r>
      <w:r w:rsidR="004C11DE"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="00F73439" w:rsidRPr="00C00DB9">
        <w:rPr>
          <w:color w:val="auto"/>
        </w:rPr>
        <w:t>;</w:t>
      </w:r>
      <w:r w:rsidR="00971323" w:rsidRPr="00C00DB9">
        <w:rPr>
          <w:color w:val="auto"/>
        </w:rPr>
        <w:t xml:space="preserve"> </w:t>
      </w:r>
      <w:r w:rsidR="004C11DE" w:rsidRPr="00C00DB9">
        <w:rPr>
          <w:color w:val="auto"/>
        </w:rPr>
        <w:t xml:space="preserve">Caso o ator não tenha permissão, o sistema deve exibir a mensagem </w:t>
      </w:r>
      <w:r w:rsidR="004C11DE" w:rsidRPr="00C00DB9">
        <w:rPr>
          <w:color w:val="31849B" w:themeColor="accent5" w:themeShade="BF"/>
        </w:rPr>
        <w:t>[</w:t>
      </w:r>
      <w:r w:rsidR="004C11DE" w:rsidRPr="00C00DB9">
        <w:rPr>
          <w:color w:val="31849B" w:themeColor="accent5" w:themeShade="BF"/>
        </w:rPr>
        <w:fldChar w:fldCharType="begin"/>
      </w:r>
      <w:r w:rsidR="004C11DE" w:rsidRPr="00C00DB9">
        <w:rPr>
          <w:color w:val="31849B" w:themeColor="accent5" w:themeShade="BF"/>
        </w:rPr>
        <w:instrText xml:space="preserve"> REF _Ref24551944 \r \h </w:instrText>
      </w:r>
      <w:r w:rsidR="00C00DB9">
        <w:rPr>
          <w:color w:val="31849B" w:themeColor="accent5" w:themeShade="BF"/>
        </w:rPr>
        <w:instrText xml:space="preserve"> \* MERGEFORMAT </w:instrText>
      </w:r>
      <w:r w:rsidR="004C11DE" w:rsidRPr="00C00DB9">
        <w:rPr>
          <w:color w:val="31849B" w:themeColor="accent5" w:themeShade="BF"/>
        </w:rPr>
      </w:r>
      <w:r w:rsidR="004C11DE" w:rsidRPr="00C00DB9">
        <w:rPr>
          <w:color w:val="31849B" w:themeColor="accent5" w:themeShade="BF"/>
        </w:rPr>
        <w:fldChar w:fldCharType="separate"/>
      </w:r>
      <w:r w:rsidR="004C11DE" w:rsidRPr="00C00DB9">
        <w:rPr>
          <w:color w:val="31849B" w:themeColor="accent5" w:themeShade="BF"/>
        </w:rPr>
        <w:t>ME04</w:t>
      </w:r>
      <w:r w:rsidR="004C11DE" w:rsidRPr="00C00DB9">
        <w:rPr>
          <w:color w:val="31849B" w:themeColor="accent5" w:themeShade="BF"/>
        </w:rPr>
        <w:fldChar w:fldCharType="end"/>
      </w:r>
      <w:r w:rsidR="004C11DE" w:rsidRPr="00C00DB9">
        <w:rPr>
          <w:color w:val="31849B" w:themeColor="accent5" w:themeShade="BF"/>
        </w:rPr>
        <w:t>]</w:t>
      </w:r>
    </w:p>
    <w:p w14:paraId="07A84A40" w14:textId="77777777" w:rsidR="00841B29" w:rsidRPr="00C00DB9" w:rsidRDefault="00841B29" w:rsidP="00841B29">
      <w:pPr>
        <w:pStyle w:val="PargrafodaLista"/>
      </w:pPr>
    </w:p>
    <w:p w14:paraId="6A70F25C" w14:textId="77777777" w:rsidR="00994DAF" w:rsidRPr="00C00DB9" w:rsidRDefault="00994DAF" w:rsidP="00841B29">
      <w:pPr>
        <w:pStyle w:val="PargrafodaLista"/>
      </w:pPr>
    </w:p>
    <w:p w14:paraId="759670EE" w14:textId="77777777" w:rsidR="00841B29" w:rsidRPr="00C00DB9" w:rsidRDefault="00841B29" w:rsidP="00841B29">
      <w:pPr>
        <w:pStyle w:val="PargrafodaLista"/>
      </w:pPr>
    </w:p>
    <w:p w14:paraId="0A03F8A1" w14:textId="473DF818" w:rsidR="00CF653A" w:rsidRDefault="00CF653A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Status da Substituição</w:t>
      </w:r>
    </w:p>
    <w:p w14:paraId="50C57A94" w14:textId="55E9B7A5" w:rsidR="004E7047" w:rsidRPr="007017C0" w:rsidRDefault="004E704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rPr>
          <w:color w:val="000000" w:themeColor="text1"/>
        </w:rPr>
        <w:t xml:space="preserve">Ao </w:t>
      </w:r>
      <w:r w:rsidRPr="00C00DB9">
        <w:t>julgar um pedido de substituição, o sistema deve atualizar o status da substituição na HST028</w:t>
      </w:r>
      <w:r>
        <w:t>:</w:t>
      </w:r>
    </w:p>
    <w:p w14:paraId="66D2CDBF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26284BBE" wp14:editId="72EE8832">
            <wp:extent cx="443230" cy="6331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5813" cy="7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: para registro o qual não existe uma análise pela parte competente </w:t>
      </w:r>
      <w:proofErr w:type="spellStart"/>
      <w:r w:rsidRPr="00C00DB9">
        <w:t>em</w:t>
      </w:r>
      <w:proofErr w:type="spellEnd"/>
      <w:r w:rsidRPr="00C00DB9">
        <w:t xml:space="preserve"> julgar o Deferimento ou Indeferimento da substituição;</w:t>
      </w:r>
    </w:p>
    <w:p w14:paraId="402C0B2D" w14:textId="77777777" w:rsidR="00CF653A" w:rsidRPr="00C00DB9" w:rsidRDefault="00CF653A" w:rsidP="00CF653A">
      <w:pPr>
        <w:pStyle w:val="PargrafodaLista"/>
        <w:ind w:left="1560"/>
      </w:pPr>
    </w:p>
    <w:p w14:paraId="74B5A1AC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43EBCDA4" wp14:editId="483CE093">
            <wp:extent cx="377687" cy="63916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4269" cy="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: para registro que foram julgados como DEFERIDOS o pedido substituição;  </w:t>
      </w:r>
    </w:p>
    <w:p w14:paraId="77084C00" w14:textId="77777777" w:rsidR="00CF653A" w:rsidRPr="00C00DB9" w:rsidRDefault="00CF653A" w:rsidP="00CF653A">
      <w:pPr>
        <w:pStyle w:val="PargrafodaLista"/>
        <w:ind w:left="1560"/>
      </w:pPr>
    </w:p>
    <w:p w14:paraId="14589A68" w14:textId="77777777" w:rsidR="00CF653A" w:rsidRPr="00C00DB9" w:rsidRDefault="00CF653A" w:rsidP="00CF653A">
      <w:pPr>
        <w:pStyle w:val="PargrafodaLista"/>
        <w:numPr>
          <w:ilvl w:val="0"/>
          <w:numId w:val="11"/>
        </w:numPr>
        <w:spacing w:before="60" w:after="60"/>
        <w:ind w:left="1560"/>
        <w:jc w:val="both"/>
      </w:pPr>
      <w:r w:rsidRPr="00C00DB9">
        <w:rPr>
          <w:noProof/>
        </w:rPr>
        <w:drawing>
          <wp:inline distT="0" distB="0" distL="0" distR="0" wp14:anchorId="628032A1" wp14:editId="6B233269">
            <wp:extent cx="357809" cy="60552"/>
            <wp:effectExtent l="0" t="0" r="444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1056" cy="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>: para registro que foram julgados como INDEFERIDOS, ou seja, foi negado o pedido de substituição;</w:t>
      </w:r>
    </w:p>
    <w:p w14:paraId="2F638FE1" w14:textId="77777777" w:rsidR="00CF653A" w:rsidRPr="00C00DB9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9937871" w14:textId="77777777" w:rsidR="00CF653A" w:rsidRPr="00C00DB9" w:rsidRDefault="00CF653A" w:rsidP="00CF653A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2F04F142" w14:textId="45FC4ECC" w:rsidR="005F4A25" w:rsidRDefault="005F4A25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Pedido de Substituição sem Recurso</w:t>
      </w:r>
    </w:p>
    <w:p w14:paraId="7774500E" w14:textId="2934585C" w:rsidR="004E7047" w:rsidRPr="007017C0" w:rsidRDefault="009542A7" w:rsidP="004E704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Caso o </w:t>
      </w:r>
      <w:r w:rsidRPr="00C00DB9">
        <w:t>responsável pela Chapa não cadastre um Recurso para o pedido de substituição INDEFERIDO na HST041, o sistema NÃO deve exibir a Aba Julgamento 2ª Instância</w:t>
      </w:r>
      <w:r w:rsidR="004E7047">
        <w:t>:</w:t>
      </w:r>
    </w:p>
    <w:p w14:paraId="553F54BB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0CB7ADA5" w14:textId="68B2D9FB" w:rsidR="003E7C9C" w:rsidRDefault="003E7C9C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Pedido de Substituição Deferido em 1ª Instância</w:t>
      </w:r>
    </w:p>
    <w:p w14:paraId="60094046" w14:textId="6B09B798" w:rsidR="009542A7" w:rsidRPr="007017C0" w:rsidRDefault="009542A7" w:rsidP="009542A7">
      <w:pPr>
        <w:pStyle w:val="PargrafodaLista"/>
        <w:numPr>
          <w:ilvl w:val="1"/>
          <w:numId w:val="3"/>
        </w:numPr>
        <w:spacing w:before="60" w:after="60"/>
        <w:jc w:val="both"/>
        <w:rPr>
          <w:color w:val="auto"/>
        </w:rPr>
      </w:pPr>
      <w:r>
        <w:t xml:space="preserve">Caso o </w:t>
      </w:r>
      <w:r w:rsidRPr="003E7C9C">
        <w:t xml:space="preserve">pedido de substituição seja DEFERIDO em 1ª Instância, o sistema não deve exibir a Aba </w:t>
      </w:r>
      <w:r w:rsidRPr="003E7C9C">
        <w:rPr>
          <w:color w:val="31849B" w:themeColor="accent5" w:themeShade="BF"/>
        </w:rPr>
        <w:t>Julgamento 2ª Instância</w:t>
      </w:r>
      <w:r>
        <w:t>:</w:t>
      </w:r>
    </w:p>
    <w:p w14:paraId="08F9647C" w14:textId="77777777" w:rsidR="003E7C9C" w:rsidRDefault="003E7C9C" w:rsidP="003E7C9C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0DB9">
        <w:rPr>
          <w:b/>
        </w:rPr>
        <w:t>Visão Geral</w:t>
      </w:r>
    </w:p>
    <w:p w14:paraId="52700219" w14:textId="15A5CF8F" w:rsidR="009542A7" w:rsidRPr="009542A7" w:rsidRDefault="009542A7" w:rsidP="009542A7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before="60" w:after="200" w:line="276" w:lineRule="auto"/>
        <w:ind w:left="709"/>
        <w:contextualSpacing/>
        <w:jc w:val="both"/>
        <w:rPr>
          <w:b/>
        </w:rPr>
      </w:pPr>
      <w:r>
        <w:t xml:space="preserve">Ao </w:t>
      </w:r>
      <w:r w:rsidRPr="00C00DB9">
        <w:t xml:space="preserve">acionar a opção </w:t>
      </w:r>
      <w:r w:rsidRPr="00C00DB9">
        <w:rPr>
          <w:noProof/>
        </w:rPr>
        <w:drawing>
          <wp:inline distT="0" distB="0" distL="0" distR="0" wp14:anchorId="1518601E" wp14:editId="632C1718">
            <wp:extent cx="285714" cy="266667"/>
            <wp:effectExtent l="0" t="0" r="635" b="635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0DB9">
        <w:t xml:space="preserve"> , ou selecionar a Aba </w:t>
      </w:r>
      <w:r w:rsidRPr="00C00DB9">
        <w:rPr>
          <w:b/>
        </w:rPr>
        <w:t>Visão Geral</w:t>
      </w:r>
      <w:r w:rsidRPr="00C00DB9">
        <w:t xml:space="preserve">, o sistema deve exibir a </w:t>
      </w:r>
      <w:proofErr w:type="gramStart"/>
      <w:r w:rsidRPr="00C00DB9">
        <w:t xml:space="preserve">interface </w:t>
      </w:r>
      <w:r w:rsidRPr="00C00DB9">
        <w:rPr>
          <w:color w:val="000000" w:themeColor="text1"/>
        </w:rPr>
        <w:t xml:space="preserve"> </w:t>
      </w:r>
      <w:r w:rsidRPr="00C00DB9">
        <w:rPr>
          <w:color w:val="31849B" w:themeColor="accent5" w:themeShade="BF"/>
        </w:rPr>
        <w:t>[</w:t>
      </w:r>
      <w:proofErr w:type="gramEnd"/>
      <w:r w:rsidRPr="00C00DB9">
        <w:rPr>
          <w:color w:val="31849B" w:themeColor="accent5" w:themeShade="BF"/>
        </w:rPr>
        <w:fldChar w:fldCharType="begin"/>
      </w:r>
      <w:r w:rsidRPr="00C00DB9">
        <w:rPr>
          <w:color w:val="31849B" w:themeColor="accent5" w:themeShade="BF"/>
        </w:rPr>
        <w:instrText xml:space="preserve"> REF _Ref27754313 \r \h </w:instrText>
      </w:r>
      <w:r>
        <w:rPr>
          <w:color w:val="31849B" w:themeColor="accent5" w:themeShade="BF"/>
        </w:rPr>
        <w:instrText xml:space="preserve"> \* MERGEFORMAT </w:instrText>
      </w:r>
      <w:r w:rsidRPr="00C00DB9">
        <w:rPr>
          <w:color w:val="31849B" w:themeColor="accent5" w:themeShade="BF"/>
        </w:rPr>
      </w:r>
      <w:r w:rsidRPr="00C00DB9">
        <w:rPr>
          <w:color w:val="31849B" w:themeColor="accent5" w:themeShade="BF"/>
        </w:rPr>
        <w:fldChar w:fldCharType="separate"/>
      </w:r>
      <w:r w:rsidRPr="00C00DB9">
        <w:rPr>
          <w:color w:val="31849B" w:themeColor="accent5" w:themeShade="BF"/>
        </w:rPr>
        <w:t>P06</w:t>
      </w:r>
      <w:r w:rsidRPr="00C00DB9">
        <w:rPr>
          <w:color w:val="31849B" w:themeColor="accent5" w:themeShade="BF"/>
        </w:rPr>
        <w:fldChar w:fldCharType="end"/>
      </w:r>
      <w:r w:rsidRPr="00C00DB9">
        <w:rPr>
          <w:color w:val="31849B" w:themeColor="accent5" w:themeShade="BF"/>
        </w:rPr>
        <w:t>]</w:t>
      </w:r>
      <w:r w:rsidRPr="00C00DB9">
        <w:rPr>
          <w:color w:val="000000" w:themeColor="text1"/>
        </w:rPr>
        <w:t xml:space="preserve"> Inicial do modulo Corporativo</w:t>
      </w:r>
    </w:p>
    <w:p w14:paraId="41A55994" w14:textId="77777777" w:rsidR="005F4A25" w:rsidRPr="00C00DB9" w:rsidRDefault="005F4A25" w:rsidP="005F4A2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AB61DF7" w14:textId="77777777" w:rsidR="00841B29" w:rsidRPr="00C00DB9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C00DB9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0DB9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0DB9">
        <w:rPr>
          <w:b/>
        </w:rPr>
        <w:t>Mensagem:</w:t>
      </w:r>
    </w:p>
    <w:p w14:paraId="77D17B16" w14:textId="2CF61081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As mensagens </w:t>
      </w:r>
      <w:r w:rsidR="006E5559" w:rsidRPr="00C00DB9">
        <w:t xml:space="preserve">de </w:t>
      </w:r>
      <w:r w:rsidR="006E5559" w:rsidRPr="00C00DB9">
        <w:rPr>
          <w:u w:val="single"/>
        </w:rPr>
        <w:t>Sucesso, Alerta e Erro</w:t>
      </w:r>
      <w:r w:rsidR="006E5559" w:rsidRPr="00C00DB9">
        <w:t xml:space="preserve">, </w:t>
      </w:r>
      <w:r w:rsidRPr="00C00DB9">
        <w:t>devem ser exibidas</w:t>
      </w:r>
      <w:r w:rsidR="006E5559" w:rsidRPr="00C00DB9">
        <w:t xml:space="preserve"> no canto superior </w:t>
      </w:r>
      <w:r w:rsidR="004C7131" w:rsidRPr="00C00DB9">
        <w:t xml:space="preserve">direito </w:t>
      </w:r>
      <w:r w:rsidR="006E5559" w:rsidRPr="00C00DB9">
        <w:t xml:space="preserve">da tela, </w:t>
      </w:r>
      <w:r w:rsidRPr="00C00DB9">
        <w:t>com o seguinte padrão:</w:t>
      </w:r>
    </w:p>
    <w:p w14:paraId="4769E07E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>O sistema deve ter um temporizador de 5 segundos para cada mensagem exibida.</w:t>
      </w:r>
    </w:p>
    <w:p w14:paraId="43D6261A" w14:textId="77777777" w:rsidR="00EE30B5" w:rsidRPr="00C00DB9" w:rsidRDefault="00EE30B5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Ao final dos 5 segundos, o sistema deve fechar a caixa de mensagem e não </w:t>
      </w:r>
      <w:proofErr w:type="gramStart"/>
      <w:r w:rsidRPr="00C00DB9">
        <w:t>exibi-la</w:t>
      </w:r>
      <w:proofErr w:type="gramEnd"/>
      <w:r w:rsidRPr="00C00DB9">
        <w:t xml:space="preserve"> na tela.</w:t>
      </w:r>
    </w:p>
    <w:p w14:paraId="60CEF1D2" w14:textId="7C9C2D44" w:rsidR="00004F8B" w:rsidRPr="00C00DB9" w:rsidRDefault="00004F8B" w:rsidP="006B4BE8">
      <w:pPr>
        <w:pStyle w:val="PargrafodaLista"/>
        <w:numPr>
          <w:ilvl w:val="0"/>
          <w:numId w:val="7"/>
        </w:numPr>
        <w:ind w:left="426"/>
      </w:pPr>
      <w:r w:rsidRPr="00C00DB9">
        <w:t xml:space="preserve">Caso surja uma nova mensagem, o sistema deve </w:t>
      </w:r>
      <w:r w:rsidR="0013080E" w:rsidRPr="00C00DB9">
        <w:t>exibi-la</w:t>
      </w:r>
      <w:r w:rsidRPr="00C00DB9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0DB9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0DB9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0DB9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0DB9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0DB9">
              <w:rPr>
                <w:b/>
                <w:sz w:val="20"/>
              </w:rPr>
              <w:t>Ações</w:t>
            </w:r>
          </w:p>
        </w:tc>
      </w:tr>
      <w:tr w:rsidR="00FB3C8F" w:rsidRPr="00C00DB9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C00DB9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2023348"/>
          </w:p>
        </w:tc>
        <w:bookmarkEnd w:id="29"/>
        <w:tc>
          <w:tcPr>
            <w:tcW w:w="6276" w:type="dxa"/>
          </w:tcPr>
          <w:p w14:paraId="19465BB6" w14:textId="7B788B2C" w:rsidR="00596253" w:rsidRPr="00C00DB9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00DB9">
              <w:rPr>
                <w:rFonts w:cs="Arial"/>
                <w:sz w:val="18"/>
                <w:szCs w:val="18"/>
              </w:rPr>
              <w:t>c</w:t>
            </w:r>
            <w:r w:rsidRPr="00C00DB9">
              <w:rPr>
                <w:rFonts w:cs="Arial"/>
                <w:sz w:val="18"/>
                <w:szCs w:val="18"/>
              </w:rPr>
              <w:t>omunicação</w:t>
            </w:r>
            <w:r w:rsidR="007303C6" w:rsidRPr="00C00DB9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00DB9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0DB9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Erro</w:t>
            </w:r>
          </w:p>
        </w:tc>
      </w:tr>
      <w:tr w:rsidR="00CD4453" w:rsidRPr="00C00DB9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C00DB9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24548430"/>
          </w:p>
        </w:tc>
        <w:bookmarkEnd w:id="30"/>
        <w:tc>
          <w:tcPr>
            <w:tcW w:w="6276" w:type="dxa"/>
          </w:tcPr>
          <w:p w14:paraId="6BD120C6" w14:textId="2D61E5F8" w:rsidR="00CD4453" w:rsidRPr="00C00DB9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C00DB9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C00DB9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Para ter acesso a funcionalidade requisitada, por gentileza realizar login no sistema eleitoral.</w:t>
            </w:r>
          </w:p>
        </w:tc>
        <w:tc>
          <w:tcPr>
            <w:tcW w:w="1555" w:type="dxa"/>
          </w:tcPr>
          <w:p w14:paraId="0CBA8E9D" w14:textId="07922840" w:rsidR="00CD4453" w:rsidRPr="00C00DB9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39202E" w:rsidRPr="00C00DB9" w14:paraId="35CF3F50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13BD1CA" w14:textId="77777777" w:rsidR="0039202E" w:rsidRPr="00C00DB9" w:rsidRDefault="0039202E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24548577"/>
          </w:p>
        </w:tc>
        <w:bookmarkEnd w:id="31"/>
        <w:tc>
          <w:tcPr>
            <w:tcW w:w="6276" w:type="dxa"/>
          </w:tcPr>
          <w:p w14:paraId="2EEC0388" w14:textId="16000605" w:rsidR="0039202E" w:rsidRPr="00C00DB9" w:rsidRDefault="0052784F" w:rsidP="00EF127C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Formato do arquivo inválido. Somente serão aceitos arquivos no formato de PDF!</w:t>
            </w:r>
          </w:p>
        </w:tc>
        <w:tc>
          <w:tcPr>
            <w:tcW w:w="1555" w:type="dxa"/>
          </w:tcPr>
          <w:p w14:paraId="2F504762" w14:textId="72FE4504" w:rsidR="0039202E" w:rsidRPr="00C00DB9" w:rsidRDefault="0039202E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E44083" w:rsidRPr="00C00DB9" w14:paraId="66244363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C00DB9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4551944"/>
          </w:p>
        </w:tc>
        <w:bookmarkEnd w:id="32"/>
        <w:tc>
          <w:tcPr>
            <w:tcW w:w="6276" w:type="dxa"/>
          </w:tcPr>
          <w:p w14:paraId="270FA991" w14:textId="30FEDCD6" w:rsidR="00E44083" w:rsidRPr="00C00DB9" w:rsidRDefault="00E44083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Caro(a) sr. (a</w:t>
            </w:r>
            <w:proofErr w:type="gramStart"/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387445"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 você</w:t>
            </w:r>
            <w:proofErr w:type="gramEnd"/>
            <w:r w:rsidR="00387445" w:rsidRPr="00C00DB9">
              <w:rPr>
                <w:rFonts w:cs="Arial"/>
                <w:color w:val="000000" w:themeColor="text1"/>
                <w:sz w:val="18"/>
                <w:szCs w:val="18"/>
              </w:rPr>
              <w:t xml:space="preserve"> não tem permissão de acesso para </w:t>
            </w:r>
            <w:r w:rsidRPr="00C00DB9">
              <w:rPr>
                <w:rFonts w:cs="Arial"/>
                <w:color w:val="000000" w:themeColor="text1"/>
                <w:sz w:val="18"/>
                <w:szCs w:val="18"/>
              </w:rPr>
              <w:t>visualização da atividade selecionada</w:t>
            </w:r>
            <w:r w:rsidR="00387445" w:rsidRPr="00C00DB9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C00DB9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52784F" w:rsidRPr="00C00DB9" w14:paraId="0AC9BA7F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62811DD" w14:textId="77777777" w:rsidR="0052784F" w:rsidRPr="00C00DB9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6359128"/>
          </w:p>
        </w:tc>
        <w:bookmarkEnd w:id="33"/>
        <w:tc>
          <w:tcPr>
            <w:tcW w:w="6276" w:type="dxa"/>
          </w:tcPr>
          <w:p w14:paraId="5A423A07" w14:textId="430EBEAD" w:rsidR="0052784F" w:rsidRPr="00C00DB9" w:rsidRDefault="0052784F" w:rsidP="00387445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O tamanho máximo permitido para cada arquivo é de 10 MB.</w:t>
            </w:r>
          </w:p>
        </w:tc>
        <w:tc>
          <w:tcPr>
            <w:tcW w:w="1555" w:type="dxa"/>
          </w:tcPr>
          <w:p w14:paraId="39B90A37" w14:textId="5CEE2F8C" w:rsidR="0052784F" w:rsidRPr="00C00DB9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52784F" w:rsidRPr="00C00DB9" w14:paraId="74CD176F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4ADBACE" w14:textId="77777777" w:rsidR="0052784F" w:rsidRPr="00C00DB9" w:rsidRDefault="0052784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4" w:name="_Ref26359192"/>
          </w:p>
        </w:tc>
        <w:bookmarkEnd w:id="34"/>
        <w:tc>
          <w:tcPr>
            <w:tcW w:w="6276" w:type="dxa"/>
          </w:tcPr>
          <w:p w14:paraId="27E44402" w14:textId="23B95B07" w:rsidR="0052784F" w:rsidRPr="00C00DB9" w:rsidRDefault="0052784F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Permissão de Upload: um (1) arquivo!</w:t>
            </w:r>
          </w:p>
        </w:tc>
        <w:tc>
          <w:tcPr>
            <w:tcW w:w="1555" w:type="dxa"/>
          </w:tcPr>
          <w:p w14:paraId="7B11CC07" w14:textId="7D81B868" w:rsidR="0052784F" w:rsidRPr="00C00DB9" w:rsidRDefault="0052784F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Alerta</w:t>
            </w:r>
          </w:p>
        </w:tc>
      </w:tr>
      <w:tr w:rsidR="00322F0A" w:rsidRPr="00C00DB9" w14:paraId="2F6149C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B9FF45F" w14:textId="77777777" w:rsidR="00322F0A" w:rsidRPr="00C00DB9" w:rsidRDefault="00322F0A" w:rsidP="00322F0A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5" w:name="_Ref26359354"/>
          </w:p>
        </w:tc>
        <w:bookmarkEnd w:id="35"/>
        <w:tc>
          <w:tcPr>
            <w:tcW w:w="6276" w:type="dxa"/>
          </w:tcPr>
          <w:p w14:paraId="40319BF1" w14:textId="77777777" w:rsidR="00322F0A" w:rsidRPr="00C00DB9" w:rsidRDefault="00322F0A" w:rsidP="00322F0A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realmente excluir o arquivo?</w:t>
            </w:r>
          </w:p>
          <w:p w14:paraId="726EC536" w14:textId="4A383E4C" w:rsidR="00322F0A" w:rsidRPr="00C00DB9" w:rsidRDefault="00322F0A" w:rsidP="00322F0A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00DB9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00DB9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1E90AD9E" w14:textId="587CEBB4" w:rsidR="00322F0A" w:rsidRPr="00C00DB9" w:rsidRDefault="00C40C9C" w:rsidP="00322F0A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  <w:tr w:rsidR="00322F0A" w:rsidRPr="00C00DB9" w14:paraId="36C140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63008CE" w14:textId="77777777" w:rsidR="00322F0A" w:rsidRPr="00C00DB9" w:rsidRDefault="00322F0A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6" w:name="_Ref26364951"/>
          </w:p>
        </w:tc>
        <w:bookmarkEnd w:id="36"/>
        <w:tc>
          <w:tcPr>
            <w:tcW w:w="6276" w:type="dxa"/>
          </w:tcPr>
          <w:p w14:paraId="4BCE718B" w14:textId="734A85D7" w:rsidR="00322F0A" w:rsidRPr="00C00DB9" w:rsidRDefault="00952149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Recurso do </w:t>
            </w:r>
            <w:r w:rsidR="009E04BC" w:rsidRPr="00C00DB9">
              <w:rPr>
                <w:rFonts w:cs="Arial"/>
                <w:sz w:val="18"/>
                <w:szCs w:val="18"/>
              </w:rPr>
              <w:t xml:space="preserve">Pedido de Substituição </w:t>
            </w:r>
            <w:r w:rsidR="00FA738F" w:rsidRPr="00C00DB9">
              <w:rPr>
                <w:rFonts w:cs="Arial"/>
                <w:sz w:val="18"/>
                <w:szCs w:val="18"/>
              </w:rPr>
              <w:t>d</w:t>
            </w:r>
            <w:r w:rsidR="009E04BC" w:rsidRPr="00C00DB9">
              <w:rPr>
                <w:rFonts w:cs="Arial"/>
                <w:sz w:val="18"/>
                <w:szCs w:val="18"/>
              </w:rPr>
              <w:t>eferido com sucesso!</w:t>
            </w:r>
          </w:p>
        </w:tc>
        <w:tc>
          <w:tcPr>
            <w:tcW w:w="1555" w:type="dxa"/>
          </w:tcPr>
          <w:p w14:paraId="49E6CFDD" w14:textId="2483F0DB" w:rsidR="00322F0A" w:rsidRPr="00C00DB9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307F6B" w:rsidRPr="00C00DB9" w14:paraId="3489941A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3ED620A" w14:textId="77777777" w:rsidR="00307F6B" w:rsidRPr="00C00DB9" w:rsidRDefault="00307F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7" w:name="_Ref26524221"/>
          </w:p>
        </w:tc>
        <w:bookmarkEnd w:id="37"/>
        <w:tc>
          <w:tcPr>
            <w:tcW w:w="6276" w:type="dxa"/>
          </w:tcPr>
          <w:p w14:paraId="34D6DC05" w14:textId="68212EB7" w:rsidR="00307F6B" w:rsidRPr="00C00DB9" w:rsidRDefault="00307F6B" w:rsidP="00387445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Exclusão realizada com sucesso!</w:t>
            </w:r>
          </w:p>
        </w:tc>
        <w:tc>
          <w:tcPr>
            <w:tcW w:w="1555" w:type="dxa"/>
          </w:tcPr>
          <w:p w14:paraId="31C3831C" w14:textId="57DE9DC0" w:rsidR="00307F6B" w:rsidRPr="00C00DB9" w:rsidRDefault="00477054" w:rsidP="00FB5814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FA738F" w:rsidRPr="00C00DB9" w14:paraId="3EF2D6F7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5F8A7F79" w14:textId="77777777" w:rsidR="00FA738F" w:rsidRPr="00C00DB9" w:rsidRDefault="00FA738F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8" w:name="_Ref26532168"/>
          </w:p>
        </w:tc>
        <w:bookmarkEnd w:id="38"/>
        <w:tc>
          <w:tcPr>
            <w:tcW w:w="6276" w:type="dxa"/>
          </w:tcPr>
          <w:p w14:paraId="5F493785" w14:textId="44EED639" w:rsidR="00FA738F" w:rsidRPr="00C00DB9" w:rsidRDefault="0037623E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Recurso do </w:t>
            </w:r>
            <w:r w:rsidR="00FA738F" w:rsidRPr="00C00DB9">
              <w:rPr>
                <w:rFonts w:cs="Arial"/>
                <w:sz w:val="18"/>
                <w:szCs w:val="18"/>
              </w:rPr>
              <w:t>Pedido de Substituição indeferido com sucesso!</w:t>
            </w:r>
          </w:p>
        </w:tc>
        <w:tc>
          <w:tcPr>
            <w:tcW w:w="1555" w:type="dxa"/>
          </w:tcPr>
          <w:p w14:paraId="16E3DF1B" w14:textId="253A703D" w:rsidR="00FA738F" w:rsidRPr="00C00DB9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DE6486" w:rsidRPr="00C00DB9" w14:paraId="2167C48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068183EA" w14:textId="77777777" w:rsidR="00DE6486" w:rsidRPr="00C00DB9" w:rsidRDefault="00DE6486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9" w:name="_Ref26546953"/>
          </w:p>
        </w:tc>
        <w:bookmarkEnd w:id="39"/>
        <w:tc>
          <w:tcPr>
            <w:tcW w:w="6276" w:type="dxa"/>
          </w:tcPr>
          <w:p w14:paraId="31AE551E" w14:textId="39380C04" w:rsidR="00DE6486" w:rsidRPr="00C00DB9" w:rsidRDefault="00DE6486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Campo de preenchimento obrigatório!</w:t>
            </w:r>
          </w:p>
        </w:tc>
        <w:tc>
          <w:tcPr>
            <w:tcW w:w="1555" w:type="dxa"/>
          </w:tcPr>
          <w:p w14:paraId="080420B7" w14:textId="320B19DC" w:rsidR="00DE6486" w:rsidRPr="00C00DB9" w:rsidRDefault="00477054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Sucesso</w:t>
            </w:r>
          </w:p>
        </w:tc>
      </w:tr>
      <w:tr w:rsidR="00C40C9C" w:rsidRPr="00C00DB9" w14:paraId="28EFE594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69FE0CEB" w14:textId="77777777" w:rsidR="00C40C9C" w:rsidRPr="00C00DB9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0" w:name="_Ref26790654"/>
          </w:p>
        </w:tc>
        <w:bookmarkEnd w:id="40"/>
        <w:tc>
          <w:tcPr>
            <w:tcW w:w="6276" w:type="dxa"/>
          </w:tcPr>
          <w:p w14:paraId="0537A779" w14:textId="00E55708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Data de Início para o Julgamento</w:t>
            </w:r>
            <w:r w:rsidR="00310860" w:rsidRPr="00C00DB9">
              <w:rPr>
                <w:rFonts w:cs="Arial"/>
                <w:sz w:val="18"/>
                <w:szCs w:val="18"/>
              </w:rPr>
              <w:t xml:space="preserve"> 2ª Instância,</w:t>
            </w:r>
            <w:r w:rsidRPr="00C00DB9">
              <w:rPr>
                <w:rFonts w:cs="Arial"/>
                <w:sz w:val="18"/>
                <w:szCs w:val="18"/>
              </w:rPr>
              <w:t xml:space="preserve"> ainda não foi Iniciada!</w:t>
            </w:r>
          </w:p>
          <w:p w14:paraId="3C0A4047" w14:textId="77777777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iniciar o julgamento?</w:t>
            </w:r>
          </w:p>
          <w:p w14:paraId="52427A06" w14:textId="60DEABAF" w:rsidR="00C40C9C" w:rsidRPr="00C00DB9" w:rsidRDefault="00C40C9C" w:rsidP="00FA738F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00DB9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00DB9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5B500C2C" w14:textId="24885A21" w:rsidR="00C40C9C" w:rsidRPr="00C00DB9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  <w:tr w:rsidR="00C40C9C" w:rsidRPr="00C00DB9" w14:paraId="5D094D7D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8F5ECEF" w14:textId="77777777" w:rsidR="00C40C9C" w:rsidRPr="00C00DB9" w:rsidRDefault="00C40C9C" w:rsidP="00FA738F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41" w:name="_Ref26790659"/>
          </w:p>
        </w:tc>
        <w:bookmarkEnd w:id="41"/>
        <w:tc>
          <w:tcPr>
            <w:tcW w:w="6276" w:type="dxa"/>
          </w:tcPr>
          <w:p w14:paraId="48BBCCF1" w14:textId="09274A1C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 xml:space="preserve">Data Fim para o Julgamento </w:t>
            </w:r>
            <w:r w:rsidR="00310860" w:rsidRPr="00C00DB9">
              <w:rPr>
                <w:rFonts w:cs="Arial"/>
                <w:sz w:val="18"/>
                <w:szCs w:val="18"/>
              </w:rPr>
              <w:t xml:space="preserve">2ª Instância </w:t>
            </w:r>
            <w:r w:rsidRPr="00C00DB9">
              <w:rPr>
                <w:rFonts w:cs="Arial"/>
                <w:sz w:val="18"/>
                <w:szCs w:val="18"/>
              </w:rPr>
              <w:t>foi finalizada!</w:t>
            </w:r>
          </w:p>
          <w:p w14:paraId="67B217E2" w14:textId="394D6864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Deseja realizar o julgamento?</w:t>
            </w:r>
          </w:p>
          <w:p w14:paraId="7D8F4EAF" w14:textId="364B2D3E" w:rsidR="00C40C9C" w:rsidRPr="00C00DB9" w:rsidRDefault="00C40C9C" w:rsidP="00C40C9C">
            <w:pPr>
              <w:spacing w:after="0"/>
              <w:rPr>
                <w:rFonts w:cs="Arial"/>
                <w:sz w:val="18"/>
                <w:szCs w:val="18"/>
              </w:rPr>
            </w:pPr>
            <w:r w:rsidRPr="00C00DB9">
              <w:rPr>
                <w:rFonts w:cs="Arial"/>
                <w:sz w:val="18"/>
                <w:szCs w:val="18"/>
              </w:rPr>
              <w:t>[</w:t>
            </w:r>
            <w:proofErr w:type="gramStart"/>
            <w:r w:rsidRPr="00C00DB9">
              <w:rPr>
                <w:rFonts w:cs="Arial"/>
                <w:sz w:val="18"/>
                <w:szCs w:val="18"/>
              </w:rPr>
              <w:t>Sim]  [</w:t>
            </w:r>
            <w:proofErr w:type="gramEnd"/>
            <w:r w:rsidRPr="00C00DB9">
              <w:rPr>
                <w:rFonts w:cs="Arial"/>
                <w:sz w:val="18"/>
                <w:szCs w:val="18"/>
              </w:rPr>
              <w:t>Não]</w:t>
            </w:r>
          </w:p>
        </w:tc>
        <w:tc>
          <w:tcPr>
            <w:tcW w:w="1555" w:type="dxa"/>
          </w:tcPr>
          <w:p w14:paraId="7DCA82CF" w14:textId="096258C9" w:rsidR="00C40C9C" w:rsidRPr="00C00DB9" w:rsidRDefault="00C40C9C" w:rsidP="00FA738F">
            <w:pPr>
              <w:spacing w:before="60" w:after="60"/>
              <w:rPr>
                <w:sz w:val="18"/>
                <w:szCs w:val="18"/>
              </w:rPr>
            </w:pPr>
            <w:r w:rsidRPr="00C00DB9">
              <w:rPr>
                <w:sz w:val="18"/>
                <w:szCs w:val="18"/>
              </w:rPr>
              <w:t>Confirmação</w:t>
            </w:r>
          </w:p>
        </w:tc>
      </w:tr>
    </w:tbl>
    <w:p w14:paraId="748BE4D9" w14:textId="77777777" w:rsidR="00FC6098" w:rsidRPr="00C00DB9" w:rsidRDefault="00FC6098" w:rsidP="002B1554">
      <w:pPr>
        <w:pStyle w:val="Dica"/>
      </w:pPr>
    </w:p>
    <w:p w14:paraId="63F33EE0" w14:textId="77777777" w:rsidR="00BC778D" w:rsidRPr="00C00DB9" w:rsidRDefault="00BC778D" w:rsidP="00BC778D">
      <w:pPr>
        <w:pStyle w:val="Ttulo2"/>
        <w:numPr>
          <w:ilvl w:val="0"/>
          <w:numId w:val="0"/>
        </w:numPr>
        <w:spacing w:before="240"/>
      </w:pPr>
      <w:bookmarkStart w:id="42" w:name="_Toc27754688"/>
      <w:r w:rsidRPr="00C00DB9">
        <w:t>INFORMAÇÕES COMPLEMENTARES</w:t>
      </w:r>
      <w:bookmarkEnd w:id="42"/>
    </w:p>
    <w:p w14:paraId="62D7BC18" w14:textId="08866AFC" w:rsidR="00654E1A" w:rsidRPr="00C00DB9" w:rsidRDefault="00654E1A" w:rsidP="00654E1A">
      <w:pPr>
        <w:rPr>
          <w:b/>
        </w:rPr>
      </w:pPr>
      <w:r w:rsidRPr="00C00DB9">
        <w:rPr>
          <w:b/>
        </w:rPr>
        <w:t>Histórias relacionadas:</w:t>
      </w:r>
    </w:p>
    <w:p w14:paraId="7CF6F18D" w14:textId="00DE28AD" w:rsidR="004C7869" w:rsidRPr="00C00DB9" w:rsidRDefault="004C11DE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Eleitoral_HST07_Manter_Membros_Comissao_Incluir_Consultar</w:t>
      </w:r>
    </w:p>
    <w:p w14:paraId="65CB22ED" w14:textId="3F501AD6" w:rsidR="004C11DE" w:rsidRPr="00C00DB9" w:rsidRDefault="004C11DE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Eleitoral_HST08_Manter_Membros_Comissao_Visualizar_Alterar</w:t>
      </w:r>
    </w:p>
    <w:p w14:paraId="5FA4B372" w14:textId="4C816D5D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Eleitoral_HST022_Monitorar_Pendencias_Membros_Chapa</w:t>
      </w:r>
    </w:p>
    <w:p w14:paraId="1C4D70DD" w14:textId="1540AF41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Eleitoral_HST023_Acompanhar_Chapa_Corporativo</w:t>
      </w:r>
    </w:p>
    <w:p w14:paraId="6D900B6E" w14:textId="335AFBEC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Eleitoral_HST025_Detalhar_Chapa_CEN</w:t>
      </w:r>
    </w:p>
    <w:p w14:paraId="07EC2214" w14:textId="77777777" w:rsidR="00043C4A" w:rsidRPr="00C00DB9" w:rsidRDefault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lastRenderedPageBreak/>
        <w:t>Eleitoral_HST037_Julgar_Pedido_Substituicao_CEN_CE</w:t>
      </w:r>
    </w:p>
    <w:p w14:paraId="619FB739" w14:textId="08E41BE1" w:rsidR="00E03192" w:rsidRPr="00C00DB9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Eleitoral_HST031_Acompanhar_Substituicao_CEN_BR</w:t>
      </w:r>
    </w:p>
    <w:p w14:paraId="254D185B" w14:textId="77777777" w:rsidR="00043C4A" w:rsidRPr="00C00DB9" w:rsidRDefault="00043C4A" w:rsidP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Eleitoral_HST037_Julgar_Pedido_Substituicao_CEN_CE</w:t>
      </w:r>
    </w:p>
    <w:p w14:paraId="2F673445" w14:textId="798845FF" w:rsidR="00043C4A" w:rsidRPr="00C00DB9" w:rsidRDefault="00043C4A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Eleitoral_HST041_Interpor_Recurso_Pedido_Substitucao</w:t>
      </w:r>
    </w:p>
    <w:p w14:paraId="50940737" w14:textId="3E54D73E" w:rsidR="00E03192" w:rsidRDefault="00E03192">
      <w:pPr>
        <w:pStyle w:val="Dica"/>
        <w:rPr>
          <w:color w:val="auto"/>
          <w:sz w:val="20"/>
          <w:szCs w:val="20"/>
        </w:rPr>
      </w:pPr>
      <w:r w:rsidRPr="00C00DB9">
        <w:rPr>
          <w:color w:val="auto"/>
          <w:sz w:val="20"/>
          <w:szCs w:val="20"/>
        </w:rPr>
        <w:t>Eleitoral_HST04</w:t>
      </w:r>
      <w:r w:rsidR="00043C4A" w:rsidRPr="00C00DB9">
        <w:rPr>
          <w:color w:val="auto"/>
          <w:sz w:val="20"/>
          <w:szCs w:val="20"/>
        </w:rPr>
        <w:t>4</w:t>
      </w:r>
      <w:r w:rsidRPr="00C00DB9">
        <w:rPr>
          <w:color w:val="auto"/>
          <w:sz w:val="20"/>
          <w:szCs w:val="20"/>
        </w:rPr>
        <w:t>_</w:t>
      </w:r>
      <w:r w:rsidRPr="00C00DB9">
        <w:t xml:space="preserve"> </w:t>
      </w:r>
      <w:r w:rsidRPr="00C00DB9">
        <w:rPr>
          <w:color w:val="auto"/>
          <w:sz w:val="20"/>
          <w:szCs w:val="20"/>
        </w:rPr>
        <w:t>Definir E-</w:t>
      </w:r>
      <w:proofErr w:type="spellStart"/>
      <w:r w:rsidRPr="00C00DB9">
        <w:rPr>
          <w:color w:val="auto"/>
          <w:sz w:val="20"/>
          <w:szCs w:val="20"/>
        </w:rPr>
        <w:t>Mail_Julgar_</w:t>
      </w:r>
      <w:r w:rsidR="00043C4A" w:rsidRPr="00C00DB9">
        <w:rPr>
          <w:color w:val="auto"/>
          <w:sz w:val="20"/>
          <w:szCs w:val="20"/>
        </w:rPr>
        <w:t>Recurso_</w:t>
      </w:r>
      <w:r w:rsidRPr="00C00DB9">
        <w:rPr>
          <w:color w:val="auto"/>
          <w:sz w:val="20"/>
          <w:szCs w:val="20"/>
        </w:rPr>
        <w:t>Pedido_Substituição</w:t>
      </w:r>
      <w:proofErr w:type="spellEnd"/>
    </w:p>
    <w:sectPr w:rsidR="00E03192" w:rsidSect="00757A62">
      <w:headerReference w:type="even" r:id="rId45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C3567" w14:textId="77777777" w:rsidR="002C6346" w:rsidRDefault="002C6346">
      <w:r>
        <w:separator/>
      </w:r>
    </w:p>
    <w:p w14:paraId="74298BC1" w14:textId="77777777" w:rsidR="002C6346" w:rsidRDefault="002C6346"/>
  </w:endnote>
  <w:endnote w:type="continuationSeparator" w:id="0">
    <w:p w14:paraId="44431AA8" w14:textId="77777777" w:rsidR="002C6346" w:rsidRDefault="002C6346">
      <w:r>
        <w:continuationSeparator/>
      </w:r>
    </w:p>
    <w:p w14:paraId="5D6282C2" w14:textId="77777777" w:rsidR="002C6346" w:rsidRDefault="002C6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E282B" w14:textId="77777777" w:rsidR="00225D49" w:rsidRDefault="00225D49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225D49" w:rsidRPr="003D59E6" w14:paraId="2B97DD6D" w14:textId="77777777">
      <w:tc>
        <w:tcPr>
          <w:tcW w:w="4605" w:type="dxa"/>
          <w:vAlign w:val="center"/>
        </w:tcPr>
        <w:p w14:paraId="0297AE86" w14:textId="77777777" w:rsidR="00225D49" w:rsidRPr="003D59E6" w:rsidRDefault="00225D49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225D49" w:rsidRPr="0017543C" w:rsidRDefault="00225D49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028C2">
            <w:rPr>
              <w:rStyle w:val="Nmerodepgina"/>
              <w:rFonts w:ascii="Verdana" w:hAnsi="Verdana" w:cs="Arial"/>
              <w:b/>
              <w:noProof/>
            </w:rPr>
            <w:t>21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225D49" w:rsidRPr="0057652B" w:rsidRDefault="00225D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6E7A51" w14:textId="77777777" w:rsidR="002C6346" w:rsidRDefault="002C6346">
      <w:r>
        <w:separator/>
      </w:r>
    </w:p>
    <w:p w14:paraId="0C57521E" w14:textId="77777777" w:rsidR="002C6346" w:rsidRDefault="002C6346"/>
  </w:footnote>
  <w:footnote w:type="continuationSeparator" w:id="0">
    <w:p w14:paraId="5216B51C" w14:textId="77777777" w:rsidR="002C6346" w:rsidRDefault="002C6346">
      <w:r>
        <w:continuationSeparator/>
      </w:r>
    </w:p>
    <w:p w14:paraId="4C2ECFA2" w14:textId="77777777" w:rsidR="002C6346" w:rsidRDefault="002C6346"/>
  </w:footnote>
  <w:footnote w:id="1">
    <w:p w14:paraId="275CC7C8" w14:textId="77777777" w:rsidR="00225D49" w:rsidRDefault="00225D49" w:rsidP="007625C1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225D49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225D49" w:rsidRPr="0017543C" w:rsidRDefault="00225D49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pt;height:41.3pt">
                <v:imagedata r:id="rId1" o:title=""/>
              </v:shape>
              <o:OLEObject Type="Embed" ProgID="PBrush" ShapeID="_x0000_i1025" DrawAspect="Content" ObjectID="_1763464580" r:id="rId2"/>
            </w:object>
          </w:r>
        </w:p>
      </w:tc>
      <w:tc>
        <w:tcPr>
          <w:tcW w:w="4111" w:type="dxa"/>
          <w:vAlign w:val="center"/>
        </w:tcPr>
        <w:p w14:paraId="2CC77D67" w14:textId="041078ED" w:rsidR="00225D49" w:rsidRPr="00C6532E" w:rsidRDefault="00225D49" w:rsidP="00E1659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045 – Julgar Recurso Substituição – 2ª Instância – Corporativo</w:t>
          </w:r>
        </w:p>
      </w:tc>
      <w:tc>
        <w:tcPr>
          <w:tcW w:w="3260" w:type="dxa"/>
          <w:vAlign w:val="center"/>
        </w:tcPr>
        <w:p w14:paraId="7C22B301" w14:textId="6B6D790E" w:rsidR="00225D49" w:rsidRPr="004A2AAB" w:rsidRDefault="00225D4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225D49" w:rsidRPr="004A2AAB" w:rsidRDefault="00225D49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225D49" w:rsidRDefault="00225D49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A069" w14:textId="77777777" w:rsidR="00225D49" w:rsidRDefault="00225D49">
    <w:pPr>
      <w:pStyle w:val="Cabealho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5A949" w14:textId="77777777" w:rsidR="00225D49" w:rsidRDefault="00225D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08066E4"/>
    <w:multiLevelType w:val="hybridMultilevel"/>
    <w:tmpl w:val="00C28E6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" w15:restartNumberingAfterBreak="0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0E087F8C"/>
    <w:multiLevelType w:val="hybridMultilevel"/>
    <w:tmpl w:val="46DA6CF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6" w15:restartNumberingAfterBreak="0">
    <w:nsid w:val="11A937E4"/>
    <w:multiLevelType w:val="hybridMultilevel"/>
    <w:tmpl w:val="C3A8A80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 w15:restartNumberingAfterBreak="0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91F7E"/>
    <w:multiLevelType w:val="hybridMultilevel"/>
    <w:tmpl w:val="78EE9E4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1D5E50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E265BC0"/>
    <w:multiLevelType w:val="hybridMultilevel"/>
    <w:tmpl w:val="3CC840D4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 w15:restartNumberingAfterBreak="0">
    <w:nsid w:val="2277656B"/>
    <w:multiLevelType w:val="hybridMultilevel"/>
    <w:tmpl w:val="2B92090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C34024E"/>
    <w:multiLevelType w:val="hybridMultilevel"/>
    <w:tmpl w:val="F0CE9FCE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 w15:restartNumberingAfterBreak="0">
    <w:nsid w:val="33EF15F5"/>
    <w:multiLevelType w:val="hybridMultilevel"/>
    <w:tmpl w:val="0D12A732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7" w15:restartNumberingAfterBreak="0">
    <w:nsid w:val="344451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3B0328C5"/>
    <w:multiLevelType w:val="hybridMultilevel"/>
    <w:tmpl w:val="DD1AE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7742A5"/>
    <w:multiLevelType w:val="hybridMultilevel"/>
    <w:tmpl w:val="D9DC559A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5EBA6D32">
      <w:start w:val="1"/>
      <w:numFmt w:val="decimal"/>
      <w:lvlText w:val="%2.1"/>
      <w:lvlJc w:val="left"/>
      <w:pPr>
        <w:ind w:left="201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21" w15:restartNumberingAfterBreak="0">
    <w:nsid w:val="3F126852"/>
    <w:multiLevelType w:val="hybridMultilevel"/>
    <w:tmpl w:val="0F4E61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9C62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4AB00D5A"/>
    <w:multiLevelType w:val="hybridMultilevel"/>
    <w:tmpl w:val="D6F2AA1C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0052A5"/>
    <w:multiLevelType w:val="hybridMultilevel"/>
    <w:tmpl w:val="99DC17FC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9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60B2BDF"/>
    <w:multiLevelType w:val="hybridMultilevel"/>
    <w:tmpl w:val="4A76FC2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BE4B01"/>
    <w:multiLevelType w:val="hybridMultilevel"/>
    <w:tmpl w:val="A02066DA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581C047C"/>
    <w:multiLevelType w:val="hybridMultilevel"/>
    <w:tmpl w:val="7778B7AE"/>
    <w:lvl w:ilvl="0" w:tplc="0416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4" w15:restartNumberingAfterBreak="0">
    <w:nsid w:val="58C00371"/>
    <w:multiLevelType w:val="hybridMultilevel"/>
    <w:tmpl w:val="AF76F230"/>
    <w:lvl w:ilvl="0" w:tplc="0416000B">
      <w:start w:val="1"/>
      <w:numFmt w:val="bullet"/>
      <w:lvlText w:val=""/>
      <w:lvlJc w:val="left"/>
      <w:pPr>
        <w:ind w:left="7307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0" w15:restartNumberingAfterBreak="0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2" w15:restartNumberingAfterBreak="0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3" w15:restartNumberingAfterBreak="0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4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5" w15:restartNumberingAfterBreak="0">
    <w:nsid w:val="782E5E13"/>
    <w:multiLevelType w:val="hybridMultilevel"/>
    <w:tmpl w:val="234095D8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6" w15:restartNumberingAfterBreak="0">
    <w:nsid w:val="7B0C5D25"/>
    <w:multiLevelType w:val="hybridMultilevel"/>
    <w:tmpl w:val="FE7C8CF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7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7"/>
  </w:num>
  <w:num w:numId="5">
    <w:abstractNumId w:val="47"/>
  </w:num>
  <w:num w:numId="6">
    <w:abstractNumId w:val="19"/>
  </w:num>
  <w:num w:numId="7">
    <w:abstractNumId w:val="23"/>
  </w:num>
  <w:num w:numId="8">
    <w:abstractNumId w:val="15"/>
  </w:num>
  <w:num w:numId="9">
    <w:abstractNumId w:val="38"/>
  </w:num>
  <w:num w:numId="10">
    <w:abstractNumId w:val="3"/>
  </w:num>
  <w:num w:numId="11">
    <w:abstractNumId w:val="33"/>
  </w:num>
  <w:num w:numId="12">
    <w:abstractNumId w:val="26"/>
  </w:num>
  <w:num w:numId="13">
    <w:abstractNumId w:val="36"/>
  </w:num>
  <w:num w:numId="14">
    <w:abstractNumId w:val="35"/>
  </w:num>
  <w:num w:numId="15">
    <w:abstractNumId w:val="46"/>
  </w:num>
  <w:num w:numId="16">
    <w:abstractNumId w:val="9"/>
  </w:num>
  <w:num w:numId="17">
    <w:abstractNumId w:val="45"/>
  </w:num>
  <w:num w:numId="18">
    <w:abstractNumId w:val="37"/>
  </w:num>
  <w:num w:numId="19">
    <w:abstractNumId w:val="42"/>
  </w:num>
  <w:num w:numId="20">
    <w:abstractNumId w:val="6"/>
  </w:num>
  <w:num w:numId="21">
    <w:abstractNumId w:val="21"/>
  </w:num>
  <w:num w:numId="22">
    <w:abstractNumId w:val="12"/>
  </w:num>
  <w:num w:numId="23">
    <w:abstractNumId w:val="27"/>
  </w:num>
  <w:num w:numId="24">
    <w:abstractNumId w:val="40"/>
  </w:num>
  <w:num w:numId="25">
    <w:abstractNumId w:val="48"/>
  </w:num>
  <w:num w:numId="26">
    <w:abstractNumId w:val="31"/>
  </w:num>
  <w:num w:numId="27">
    <w:abstractNumId w:val="17"/>
  </w:num>
  <w:num w:numId="28">
    <w:abstractNumId w:val="10"/>
  </w:num>
  <w:num w:numId="29">
    <w:abstractNumId w:val="22"/>
  </w:num>
  <w:num w:numId="30">
    <w:abstractNumId w:val="34"/>
  </w:num>
  <w:num w:numId="31">
    <w:abstractNumId w:val="5"/>
  </w:num>
  <w:num w:numId="32">
    <w:abstractNumId w:val="43"/>
  </w:num>
  <w:num w:numId="33">
    <w:abstractNumId w:val="14"/>
  </w:num>
  <w:num w:numId="34">
    <w:abstractNumId w:val="25"/>
  </w:num>
  <w:num w:numId="35">
    <w:abstractNumId w:val="32"/>
  </w:num>
  <w:num w:numId="36">
    <w:abstractNumId w:val="2"/>
  </w:num>
  <w:num w:numId="37">
    <w:abstractNumId w:val="13"/>
  </w:num>
  <w:num w:numId="38">
    <w:abstractNumId w:val="8"/>
  </w:num>
  <w:num w:numId="39">
    <w:abstractNumId w:val="20"/>
  </w:num>
  <w:num w:numId="40">
    <w:abstractNumId w:val="1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D5"/>
    <w:rsid w:val="00004B51"/>
    <w:rsid w:val="00004F8B"/>
    <w:rsid w:val="000051F6"/>
    <w:rsid w:val="0000651D"/>
    <w:rsid w:val="00006AFC"/>
    <w:rsid w:val="0001114E"/>
    <w:rsid w:val="0001571F"/>
    <w:rsid w:val="00017ED3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406"/>
    <w:rsid w:val="00032841"/>
    <w:rsid w:val="00033D08"/>
    <w:rsid w:val="0003494B"/>
    <w:rsid w:val="00036393"/>
    <w:rsid w:val="00040855"/>
    <w:rsid w:val="0004088D"/>
    <w:rsid w:val="00040BF4"/>
    <w:rsid w:val="00042373"/>
    <w:rsid w:val="00042743"/>
    <w:rsid w:val="00043858"/>
    <w:rsid w:val="00043C4A"/>
    <w:rsid w:val="00044234"/>
    <w:rsid w:val="00045621"/>
    <w:rsid w:val="00045663"/>
    <w:rsid w:val="00045D2C"/>
    <w:rsid w:val="00046D76"/>
    <w:rsid w:val="00047227"/>
    <w:rsid w:val="000514D4"/>
    <w:rsid w:val="00051559"/>
    <w:rsid w:val="00051F92"/>
    <w:rsid w:val="000527B9"/>
    <w:rsid w:val="00052B79"/>
    <w:rsid w:val="00053FCF"/>
    <w:rsid w:val="00055E7C"/>
    <w:rsid w:val="00056003"/>
    <w:rsid w:val="0006016B"/>
    <w:rsid w:val="000610FE"/>
    <w:rsid w:val="00061627"/>
    <w:rsid w:val="00061F5D"/>
    <w:rsid w:val="000628DE"/>
    <w:rsid w:val="0006486D"/>
    <w:rsid w:val="00064993"/>
    <w:rsid w:val="0006541B"/>
    <w:rsid w:val="000656C5"/>
    <w:rsid w:val="00065C98"/>
    <w:rsid w:val="00065E0A"/>
    <w:rsid w:val="00066182"/>
    <w:rsid w:val="0006652C"/>
    <w:rsid w:val="00070AF3"/>
    <w:rsid w:val="00072269"/>
    <w:rsid w:val="00076318"/>
    <w:rsid w:val="0007671A"/>
    <w:rsid w:val="00076915"/>
    <w:rsid w:val="00076C07"/>
    <w:rsid w:val="000772BC"/>
    <w:rsid w:val="00077E83"/>
    <w:rsid w:val="00077ED5"/>
    <w:rsid w:val="000809E1"/>
    <w:rsid w:val="00080AD9"/>
    <w:rsid w:val="00080E3D"/>
    <w:rsid w:val="000825ED"/>
    <w:rsid w:val="00082DAB"/>
    <w:rsid w:val="00083829"/>
    <w:rsid w:val="00084624"/>
    <w:rsid w:val="00086AFE"/>
    <w:rsid w:val="00086C2C"/>
    <w:rsid w:val="000874B8"/>
    <w:rsid w:val="000902C4"/>
    <w:rsid w:val="00090304"/>
    <w:rsid w:val="0009258E"/>
    <w:rsid w:val="00092606"/>
    <w:rsid w:val="000926DE"/>
    <w:rsid w:val="0009448D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9A"/>
    <w:rsid w:val="000B038B"/>
    <w:rsid w:val="000B1045"/>
    <w:rsid w:val="000B2C14"/>
    <w:rsid w:val="000B31CB"/>
    <w:rsid w:val="000B5692"/>
    <w:rsid w:val="000B624B"/>
    <w:rsid w:val="000B7C76"/>
    <w:rsid w:val="000C00AA"/>
    <w:rsid w:val="000C03AE"/>
    <w:rsid w:val="000C0B01"/>
    <w:rsid w:val="000C30A3"/>
    <w:rsid w:val="000C3B7B"/>
    <w:rsid w:val="000C599D"/>
    <w:rsid w:val="000C6128"/>
    <w:rsid w:val="000D0FF9"/>
    <w:rsid w:val="000D1E64"/>
    <w:rsid w:val="000D1ECD"/>
    <w:rsid w:val="000D2F33"/>
    <w:rsid w:val="000D367A"/>
    <w:rsid w:val="000D3E78"/>
    <w:rsid w:val="000D3FD0"/>
    <w:rsid w:val="000D4078"/>
    <w:rsid w:val="000D463E"/>
    <w:rsid w:val="000D480E"/>
    <w:rsid w:val="000D6620"/>
    <w:rsid w:val="000D7CAD"/>
    <w:rsid w:val="000D7D55"/>
    <w:rsid w:val="000E0D1E"/>
    <w:rsid w:val="000E10A0"/>
    <w:rsid w:val="000E2797"/>
    <w:rsid w:val="000E3D21"/>
    <w:rsid w:val="000E4445"/>
    <w:rsid w:val="000E4DD0"/>
    <w:rsid w:val="000E5674"/>
    <w:rsid w:val="000E5F1F"/>
    <w:rsid w:val="000E7293"/>
    <w:rsid w:val="000F1575"/>
    <w:rsid w:val="000F32C7"/>
    <w:rsid w:val="000F5A87"/>
    <w:rsid w:val="000F5ACC"/>
    <w:rsid w:val="000F6540"/>
    <w:rsid w:val="000F71F0"/>
    <w:rsid w:val="000F7E2D"/>
    <w:rsid w:val="00100368"/>
    <w:rsid w:val="00100695"/>
    <w:rsid w:val="00100873"/>
    <w:rsid w:val="00100E6E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1CDD"/>
    <w:rsid w:val="00112035"/>
    <w:rsid w:val="00112081"/>
    <w:rsid w:val="00112676"/>
    <w:rsid w:val="001154EB"/>
    <w:rsid w:val="00115D45"/>
    <w:rsid w:val="00120056"/>
    <w:rsid w:val="001204D5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5E96"/>
    <w:rsid w:val="001268C8"/>
    <w:rsid w:val="001274BF"/>
    <w:rsid w:val="00127AFD"/>
    <w:rsid w:val="00127D3A"/>
    <w:rsid w:val="001300A8"/>
    <w:rsid w:val="0013080E"/>
    <w:rsid w:val="00130A28"/>
    <w:rsid w:val="001316B2"/>
    <w:rsid w:val="00132D20"/>
    <w:rsid w:val="00134450"/>
    <w:rsid w:val="001346CA"/>
    <w:rsid w:val="001348D6"/>
    <w:rsid w:val="00134C3F"/>
    <w:rsid w:val="00134C8E"/>
    <w:rsid w:val="00135C91"/>
    <w:rsid w:val="00135D31"/>
    <w:rsid w:val="00136C1B"/>
    <w:rsid w:val="00137478"/>
    <w:rsid w:val="001418E1"/>
    <w:rsid w:val="00142527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6E2E"/>
    <w:rsid w:val="0015725F"/>
    <w:rsid w:val="00157E00"/>
    <w:rsid w:val="00157E66"/>
    <w:rsid w:val="001653E6"/>
    <w:rsid w:val="00165A72"/>
    <w:rsid w:val="00165B69"/>
    <w:rsid w:val="001701BE"/>
    <w:rsid w:val="00170306"/>
    <w:rsid w:val="0017169C"/>
    <w:rsid w:val="001729BE"/>
    <w:rsid w:val="0017331A"/>
    <w:rsid w:val="001738CF"/>
    <w:rsid w:val="00173D8B"/>
    <w:rsid w:val="001742A0"/>
    <w:rsid w:val="00174B5F"/>
    <w:rsid w:val="00176508"/>
    <w:rsid w:val="0017696D"/>
    <w:rsid w:val="00182ECD"/>
    <w:rsid w:val="001839A7"/>
    <w:rsid w:val="0018434C"/>
    <w:rsid w:val="0018484B"/>
    <w:rsid w:val="00184A69"/>
    <w:rsid w:val="00185C82"/>
    <w:rsid w:val="00187019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2550"/>
    <w:rsid w:val="001A309F"/>
    <w:rsid w:val="001A3FD0"/>
    <w:rsid w:val="001A6287"/>
    <w:rsid w:val="001A69FC"/>
    <w:rsid w:val="001A73BB"/>
    <w:rsid w:val="001A75F1"/>
    <w:rsid w:val="001A77F8"/>
    <w:rsid w:val="001B07B4"/>
    <w:rsid w:val="001B2511"/>
    <w:rsid w:val="001B2550"/>
    <w:rsid w:val="001B2F66"/>
    <w:rsid w:val="001B3A10"/>
    <w:rsid w:val="001B3C4B"/>
    <w:rsid w:val="001B5C4E"/>
    <w:rsid w:val="001B667C"/>
    <w:rsid w:val="001B7BDF"/>
    <w:rsid w:val="001C0B4F"/>
    <w:rsid w:val="001C15FC"/>
    <w:rsid w:val="001C2348"/>
    <w:rsid w:val="001C2642"/>
    <w:rsid w:val="001C2717"/>
    <w:rsid w:val="001C30F2"/>
    <w:rsid w:val="001C604A"/>
    <w:rsid w:val="001D0F14"/>
    <w:rsid w:val="001D1A0C"/>
    <w:rsid w:val="001D1AD9"/>
    <w:rsid w:val="001D1B53"/>
    <w:rsid w:val="001D202C"/>
    <w:rsid w:val="001D2405"/>
    <w:rsid w:val="001D2C20"/>
    <w:rsid w:val="001D3F75"/>
    <w:rsid w:val="001D466A"/>
    <w:rsid w:val="001D4A23"/>
    <w:rsid w:val="001D510C"/>
    <w:rsid w:val="001D5DF5"/>
    <w:rsid w:val="001D6958"/>
    <w:rsid w:val="001D7362"/>
    <w:rsid w:val="001D7782"/>
    <w:rsid w:val="001E1D12"/>
    <w:rsid w:val="001E33E8"/>
    <w:rsid w:val="001E5A61"/>
    <w:rsid w:val="001E5FCB"/>
    <w:rsid w:val="001E672E"/>
    <w:rsid w:val="001F079D"/>
    <w:rsid w:val="001F083F"/>
    <w:rsid w:val="001F0ABA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5CFC"/>
    <w:rsid w:val="001F6169"/>
    <w:rsid w:val="001F6C31"/>
    <w:rsid w:val="002000EF"/>
    <w:rsid w:val="0020020E"/>
    <w:rsid w:val="0020153E"/>
    <w:rsid w:val="002019C4"/>
    <w:rsid w:val="002028D7"/>
    <w:rsid w:val="00202FAE"/>
    <w:rsid w:val="00203800"/>
    <w:rsid w:val="00204372"/>
    <w:rsid w:val="002050A5"/>
    <w:rsid w:val="002050B7"/>
    <w:rsid w:val="00205203"/>
    <w:rsid w:val="00206991"/>
    <w:rsid w:val="00210CB8"/>
    <w:rsid w:val="00212397"/>
    <w:rsid w:val="002126C5"/>
    <w:rsid w:val="00213558"/>
    <w:rsid w:val="00214D06"/>
    <w:rsid w:val="002160E0"/>
    <w:rsid w:val="0021764A"/>
    <w:rsid w:val="002178D8"/>
    <w:rsid w:val="00220632"/>
    <w:rsid w:val="00221EAB"/>
    <w:rsid w:val="002254D7"/>
    <w:rsid w:val="00225616"/>
    <w:rsid w:val="00225D49"/>
    <w:rsid w:val="002264A6"/>
    <w:rsid w:val="00227E8B"/>
    <w:rsid w:val="00230F1B"/>
    <w:rsid w:val="0023318E"/>
    <w:rsid w:val="00234A5B"/>
    <w:rsid w:val="0023598C"/>
    <w:rsid w:val="002359C8"/>
    <w:rsid w:val="00236123"/>
    <w:rsid w:val="00237FE8"/>
    <w:rsid w:val="002412E8"/>
    <w:rsid w:val="002417DF"/>
    <w:rsid w:val="00241B02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3FB"/>
    <w:rsid w:val="00270FF8"/>
    <w:rsid w:val="002712B3"/>
    <w:rsid w:val="00272BAE"/>
    <w:rsid w:val="0027466C"/>
    <w:rsid w:val="00276160"/>
    <w:rsid w:val="002761FB"/>
    <w:rsid w:val="00277064"/>
    <w:rsid w:val="00280149"/>
    <w:rsid w:val="00280A70"/>
    <w:rsid w:val="00282745"/>
    <w:rsid w:val="00284474"/>
    <w:rsid w:val="0028463D"/>
    <w:rsid w:val="00285A64"/>
    <w:rsid w:val="00285A89"/>
    <w:rsid w:val="002863AB"/>
    <w:rsid w:val="00287290"/>
    <w:rsid w:val="00287B79"/>
    <w:rsid w:val="00287CAA"/>
    <w:rsid w:val="002909B3"/>
    <w:rsid w:val="00290B40"/>
    <w:rsid w:val="00292E97"/>
    <w:rsid w:val="002945F4"/>
    <w:rsid w:val="002948E9"/>
    <w:rsid w:val="00294C89"/>
    <w:rsid w:val="002952D5"/>
    <w:rsid w:val="0029551B"/>
    <w:rsid w:val="002976A5"/>
    <w:rsid w:val="002A0266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BA9"/>
    <w:rsid w:val="002B1BFB"/>
    <w:rsid w:val="002B36FA"/>
    <w:rsid w:val="002B4569"/>
    <w:rsid w:val="002B4D31"/>
    <w:rsid w:val="002B4DE5"/>
    <w:rsid w:val="002B5839"/>
    <w:rsid w:val="002B624D"/>
    <w:rsid w:val="002B626B"/>
    <w:rsid w:val="002B6C7D"/>
    <w:rsid w:val="002B6C8B"/>
    <w:rsid w:val="002B70C3"/>
    <w:rsid w:val="002B7762"/>
    <w:rsid w:val="002C0B2C"/>
    <w:rsid w:val="002C0F2B"/>
    <w:rsid w:val="002C308A"/>
    <w:rsid w:val="002C32C2"/>
    <w:rsid w:val="002C6346"/>
    <w:rsid w:val="002C7BDF"/>
    <w:rsid w:val="002D0A51"/>
    <w:rsid w:val="002D1CAA"/>
    <w:rsid w:val="002D21B7"/>
    <w:rsid w:val="002D29BF"/>
    <w:rsid w:val="002D44DB"/>
    <w:rsid w:val="002D62BD"/>
    <w:rsid w:val="002D6C77"/>
    <w:rsid w:val="002E03FC"/>
    <w:rsid w:val="002E0BF0"/>
    <w:rsid w:val="002E0DC7"/>
    <w:rsid w:val="002E25BC"/>
    <w:rsid w:val="002E2C2B"/>
    <w:rsid w:val="002E4C9A"/>
    <w:rsid w:val="002E5585"/>
    <w:rsid w:val="002E7E4E"/>
    <w:rsid w:val="002E7FAF"/>
    <w:rsid w:val="002F0D4C"/>
    <w:rsid w:val="002F0D88"/>
    <w:rsid w:val="002F1312"/>
    <w:rsid w:val="002F3F8F"/>
    <w:rsid w:val="002F435D"/>
    <w:rsid w:val="002F54B7"/>
    <w:rsid w:val="002F5F60"/>
    <w:rsid w:val="002F6C9A"/>
    <w:rsid w:val="002F6FA8"/>
    <w:rsid w:val="002F7992"/>
    <w:rsid w:val="003004EA"/>
    <w:rsid w:val="00300FCD"/>
    <w:rsid w:val="00301505"/>
    <w:rsid w:val="00301CE0"/>
    <w:rsid w:val="00302187"/>
    <w:rsid w:val="0030370F"/>
    <w:rsid w:val="0030499E"/>
    <w:rsid w:val="00304EBC"/>
    <w:rsid w:val="003053E1"/>
    <w:rsid w:val="00306064"/>
    <w:rsid w:val="003072DD"/>
    <w:rsid w:val="00307B68"/>
    <w:rsid w:val="00307F6B"/>
    <w:rsid w:val="00310860"/>
    <w:rsid w:val="003115E3"/>
    <w:rsid w:val="00312012"/>
    <w:rsid w:val="0031576C"/>
    <w:rsid w:val="00315B11"/>
    <w:rsid w:val="00317BA1"/>
    <w:rsid w:val="0032022F"/>
    <w:rsid w:val="0032024B"/>
    <w:rsid w:val="0032162A"/>
    <w:rsid w:val="00321D84"/>
    <w:rsid w:val="00322EBD"/>
    <w:rsid w:val="00322F0A"/>
    <w:rsid w:val="00323A1B"/>
    <w:rsid w:val="0032400A"/>
    <w:rsid w:val="00325458"/>
    <w:rsid w:val="003257C7"/>
    <w:rsid w:val="00326FC1"/>
    <w:rsid w:val="00326FFF"/>
    <w:rsid w:val="0032720B"/>
    <w:rsid w:val="00330CA7"/>
    <w:rsid w:val="00331AEC"/>
    <w:rsid w:val="00331C97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0681"/>
    <w:rsid w:val="003419D8"/>
    <w:rsid w:val="00341AD3"/>
    <w:rsid w:val="00342AFD"/>
    <w:rsid w:val="00343264"/>
    <w:rsid w:val="00344F6E"/>
    <w:rsid w:val="00347052"/>
    <w:rsid w:val="00350329"/>
    <w:rsid w:val="00350655"/>
    <w:rsid w:val="0035123B"/>
    <w:rsid w:val="0035129F"/>
    <w:rsid w:val="003518FB"/>
    <w:rsid w:val="00352F61"/>
    <w:rsid w:val="00353104"/>
    <w:rsid w:val="00353CEF"/>
    <w:rsid w:val="003562D2"/>
    <w:rsid w:val="0035649F"/>
    <w:rsid w:val="00356798"/>
    <w:rsid w:val="00356A67"/>
    <w:rsid w:val="00360940"/>
    <w:rsid w:val="00360A63"/>
    <w:rsid w:val="00360FD3"/>
    <w:rsid w:val="00361A2B"/>
    <w:rsid w:val="00361BF5"/>
    <w:rsid w:val="003628DE"/>
    <w:rsid w:val="00362959"/>
    <w:rsid w:val="00366D21"/>
    <w:rsid w:val="0036721C"/>
    <w:rsid w:val="00370754"/>
    <w:rsid w:val="00370AC0"/>
    <w:rsid w:val="00370E23"/>
    <w:rsid w:val="003716C2"/>
    <w:rsid w:val="00371728"/>
    <w:rsid w:val="003722A4"/>
    <w:rsid w:val="00372BD4"/>
    <w:rsid w:val="00372C4A"/>
    <w:rsid w:val="003733A1"/>
    <w:rsid w:val="00374054"/>
    <w:rsid w:val="00375A22"/>
    <w:rsid w:val="00375AE3"/>
    <w:rsid w:val="0037623E"/>
    <w:rsid w:val="003766EB"/>
    <w:rsid w:val="003769A3"/>
    <w:rsid w:val="00376DFF"/>
    <w:rsid w:val="00382B08"/>
    <w:rsid w:val="00383088"/>
    <w:rsid w:val="003833F0"/>
    <w:rsid w:val="003834B2"/>
    <w:rsid w:val="00385BC7"/>
    <w:rsid w:val="00386BAA"/>
    <w:rsid w:val="00386DA6"/>
    <w:rsid w:val="00387445"/>
    <w:rsid w:val="003876C2"/>
    <w:rsid w:val="0039202E"/>
    <w:rsid w:val="00392629"/>
    <w:rsid w:val="003934FC"/>
    <w:rsid w:val="00393F71"/>
    <w:rsid w:val="00394CAF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B7EB3"/>
    <w:rsid w:val="003C0C12"/>
    <w:rsid w:val="003C127A"/>
    <w:rsid w:val="003C1AB5"/>
    <w:rsid w:val="003C3F01"/>
    <w:rsid w:val="003C6605"/>
    <w:rsid w:val="003D25B8"/>
    <w:rsid w:val="003D2DF1"/>
    <w:rsid w:val="003D2ED7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E7C9C"/>
    <w:rsid w:val="003F01E8"/>
    <w:rsid w:val="003F2380"/>
    <w:rsid w:val="003F3D3D"/>
    <w:rsid w:val="003F4800"/>
    <w:rsid w:val="003F629D"/>
    <w:rsid w:val="003F6FC2"/>
    <w:rsid w:val="003F78ED"/>
    <w:rsid w:val="0040181D"/>
    <w:rsid w:val="00402615"/>
    <w:rsid w:val="00402755"/>
    <w:rsid w:val="00402FB3"/>
    <w:rsid w:val="00403D68"/>
    <w:rsid w:val="004047DB"/>
    <w:rsid w:val="004054F2"/>
    <w:rsid w:val="004114D6"/>
    <w:rsid w:val="004126FB"/>
    <w:rsid w:val="00413205"/>
    <w:rsid w:val="00413D12"/>
    <w:rsid w:val="004161B2"/>
    <w:rsid w:val="004166D4"/>
    <w:rsid w:val="004168FB"/>
    <w:rsid w:val="004170F9"/>
    <w:rsid w:val="0042152C"/>
    <w:rsid w:val="00422382"/>
    <w:rsid w:val="00422C42"/>
    <w:rsid w:val="00423475"/>
    <w:rsid w:val="0042412E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56A1"/>
    <w:rsid w:val="00437B2D"/>
    <w:rsid w:val="00437BBB"/>
    <w:rsid w:val="00441F6B"/>
    <w:rsid w:val="00442423"/>
    <w:rsid w:val="0044248A"/>
    <w:rsid w:val="00443201"/>
    <w:rsid w:val="00445457"/>
    <w:rsid w:val="00447A85"/>
    <w:rsid w:val="00450F9B"/>
    <w:rsid w:val="004513D3"/>
    <w:rsid w:val="004542A3"/>
    <w:rsid w:val="00455881"/>
    <w:rsid w:val="00456952"/>
    <w:rsid w:val="00461B39"/>
    <w:rsid w:val="0046238A"/>
    <w:rsid w:val="00464818"/>
    <w:rsid w:val="0046482F"/>
    <w:rsid w:val="00466AC7"/>
    <w:rsid w:val="00466D45"/>
    <w:rsid w:val="00466DB8"/>
    <w:rsid w:val="004672D2"/>
    <w:rsid w:val="00467605"/>
    <w:rsid w:val="00473232"/>
    <w:rsid w:val="00474268"/>
    <w:rsid w:val="004768F8"/>
    <w:rsid w:val="00476E64"/>
    <w:rsid w:val="00477054"/>
    <w:rsid w:val="00477865"/>
    <w:rsid w:val="00480B53"/>
    <w:rsid w:val="0048296C"/>
    <w:rsid w:val="00483149"/>
    <w:rsid w:val="00483969"/>
    <w:rsid w:val="00484037"/>
    <w:rsid w:val="00484A63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A1439"/>
    <w:rsid w:val="004A1DAD"/>
    <w:rsid w:val="004A1DE6"/>
    <w:rsid w:val="004A37AB"/>
    <w:rsid w:val="004A464E"/>
    <w:rsid w:val="004A4D97"/>
    <w:rsid w:val="004A4FD8"/>
    <w:rsid w:val="004A5205"/>
    <w:rsid w:val="004A55B7"/>
    <w:rsid w:val="004A6B65"/>
    <w:rsid w:val="004A6CD5"/>
    <w:rsid w:val="004B01FC"/>
    <w:rsid w:val="004B032D"/>
    <w:rsid w:val="004B13DA"/>
    <w:rsid w:val="004B1B06"/>
    <w:rsid w:val="004B1B09"/>
    <w:rsid w:val="004B2696"/>
    <w:rsid w:val="004B48CD"/>
    <w:rsid w:val="004B4B85"/>
    <w:rsid w:val="004B51A3"/>
    <w:rsid w:val="004B58A9"/>
    <w:rsid w:val="004B5945"/>
    <w:rsid w:val="004B6D67"/>
    <w:rsid w:val="004C00BD"/>
    <w:rsid w:val="004C0512"/>
    <w:rsid w:val="004C11DE"/>
    <w:rsid w:val="004C3E38"/>
    <w:rsid w:val="004C48FE"/>
    <w:rsid w:val="004C7131"/>
    <w:rsid w:val="004C74DC"/>
    <w:rsid w:val="004C76D1"/>
    <w:rsid w:val="004C7869"/>
    <w:rsid w:val="004D1536"/>
    <w:rsid w:val="004D2C9F"/>
    <w:rsid w:val="004D3B95"/>
    <w:rsid w:val="004D5E46"/>
    <w:rsid w:val="004D7401"/>
    <w:rsid w:val="004E004A"/>
    <w:rsid w:val="004E22F7"/>
    <w:rsid w:val="004E44BC"/>
    <w:rsid w:val="004E4FF9"/>
    <w:rsid w:val="004E5173"/>
    <w:rsid w:val="004E55E7"/>
    <w:rsid w:val="004E6355"/>
    <w:rsid w:val="004E6D92"/>
    <w:rsid w:val="004E7047"/>
    <w:rsid w:val="004F2410"/>
    <w:rsid w:val="004F39B7"/>
    <w:rsid w:val="004F544E"/>
    <w:rsid w:val="004F5772"/>
    <w:rsid w:val="004F5F85"/>
    <w:rsid w:val="004F76C6"/>
    <w:rsid w:val="00500D40"/>
    <w:rsid w:val="00500ED2"/>
    <w:rsid w:val="005012F9"/>
    <w:rsid w:val="005015CA"/>
    <w:rsid w:val="00501603"/>
    <w:rsid w:val="00501B1F"/>
    <w:rsid w:val="00504754"/>
    <w:rsid w:val="00506B5C"/>
    <w:rsid w:val="00506FCD"/>
    <w:rsid w:val="00507117"/>
    <w:rsid w:val="00507BFE"/>
    <w:rsid w:val="0051057B"/>
    <w:rsid w:val="00511FE7"/>
    <w:rsid w:val="0051328A"/>
    <w:rsid w:val="005142DA"/>
    <w:rsid w:val="005145AE"/>
    <w:rsid w:val="00514601"/>
    <w:rsid w:val="0051492F"/>
    <w:rsid w:val="00514C38"/>
    <w:rsid w:val="00515552"/>
    <w:rsid w:val="00515FBB"/>
    <w:rsid w:val="00517D3F"/>
    <w:rsid w:val="005205D9"/>
    <w:rsid w:val="00520803"/>
    <w:rsid w:val="0052094D"/>
    <w:rsid w:val="0052229A"/>
    <w:rsid w:val="005227B6"/>
    <w:rsid w:val="005229D8"/>
    <w:rsid w:val="00523360"/>
    <w:rsid w:val="00525A01"/>
    <w:rsid w:val="005271AF"/>
    <w:rsid w:val="0052784F"/>
    <w:rsid w:val="00527BDD"/>
    <w:rsid w:val="00527F6D"/>
    <w:rsid w:val="0053231D"/>
    <w:rsid w:val="00532649"/>
    <w:rsid w:val="0053374A"/>
    <w:rsid w:val="00533F55"/>
    <w:rsid w:val="00533F65"/>
    <w:rsid w:val="00540F6D"/>
    <w:rsid w:val="005412C1"/>
    <w:rsid w:val="005412D5"/>
    <w:rsid w:val="0054422A"/>
    <w:rsid w:val="00545ACA"/>
    <w:rsid w:val="0054724C"/>
    <w:rsid w:val="00550478"/>
    <w:rsid w:val="00552B0C"/>
    <w:rsid w:val="00552E0B"/>
    <w:rsid w:val="00554B9A"/>
    <w:rsid w:val="00554E1D"/>
    <w:rsid w:val="005557B4"/>
    <w:rsid w:val="00555EB6"/>
    <w:rsid w:val="0055666C"/>
    <w:rsid w:val="00557202"/>
    <w:rsid w:val="0056045C"/>
    <w:rsid w:val="0056232B"/>
    <w:rsid w:val="00562D71"/>
    <w:rsid w:val="00563F98"/>
    <w:rsid w:val="0056461F"/>
    <w:rsid w:val="00564768"/>
    <w:rsid w:val="00566743"/>
    <w:rsid w:val="00567041"/>
    <w:rsid w:val="0056747B"/>
    <w:rsid w:val="0056791B"/>
    <w:rsid w:val="005709BF"/>
    <w:rsid w:val="005711B6"/>
    <w:rsid w:val="00571B5E"/>
    <w:rsid w:val="00572518"/>
    <w:rsid w:val="0057276D"/>
    <w:rsid w:val="0057279B"/>
    <w:rsid w:val="00574D76"/>
    <w:rsid w:val="00575EBC"/>
    <w:rsid w:val="00577FF0"/>
    <w:rsid w:val="00582136"/>
    <w:rsid w:val="00582DD3"/>
    <w:rsid w:val="00583548"/>
    <w:rsid w:val="0058354B"/>
    <w:rsid w:val="005835CE"/>
    <w:rsid w:val="00585D5A"/>
    <w:rsid w:val="00586708"/>
    <w:rsid w:val="00586C0A"/>
    <w:rsid w:val="00586C69"/>
    <w:rsid w:val="00586DB7"/>
    <w:rsid w:val="005870CB"/>
    <w:rsid w:val="00590FAC"/>
    <w:rsid w:val="00591EE6"/>
    <w:rsid w:val="005932D4"/>
    <w:rsid w:val="00596253"/>
    <w:rsid w:val="005973EA"/>
    <w:rsid w:val="005A0224"/>
    <w:rsid w:val="005A1794"/>
    <w:rsid w:val="005A1A0E"/>
    <w:rsid w:val="005A1FB8"/>
    <w:rsid w:val="005A39D4"/>
    <w:rsid w:val="005A3A59"/>
    <w:rsid w:val="005A3B58"/>
    <w:rsid w:val="005A4527"/>
    <w:rsid w:val="005A4578"/>
    <w:rsid w:val="005A51D3"/>
    <w:rsid w:val="005A56CE"/>
    <w:rsid w:val="005A6505"/>
    <w:rsid w:val="005B04B8"/>
    <w:rsid w:val="005B3A8F"/>
    <w:rsid w:val="005B3AA4"/>
    <w:rsid w:val="005B419F"/>
    <w:rsid w:val="005B61CC"/>
    <w:rsid w:val="005B660B"/>
    <w:rsid w:val="005B77D4"/>
    <w:rsid w:val="005B7E6C"/>
    <w:rsid w:val="005C0854"/>
    <w:rsid w:val="005C1452"/>
    <w:rsid w:val="005C14FF"/>
    <w:rsid w:val="005C2E3C"/>
    <w:rsid w:val="005C4E28"/>
    <w:rsid w:val="005C68A7"/>
    <w:rsid w:val="005C7DE1"/>
    <w:rsid w:val="005D1DA6"/>
    <w:rsid w:val="005D249C"/>
    <w:rsid w:val="005D4539"/>
    <w:rsid w:val="005D5311"/>
    <w:rsid w:val="005D5E58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3223"/>
    <w:rsid w:val="005F3A99"/>
    <w:rsid w:val="005F4464"/>
    <w:rsid w:val="005F4A25"/>
    <w:rsid w:val="005F4FA5"/>
    <w:rsid w:val="005F6778"/>
    <w:rsid w:val="005F6896"/>
    <w:rsid w:val="00600A3E"/>
    <w:rsid w:val="0060176A"/>
    <w:rsid w:val="00602220"/>
    <w:rsid w:val="0060299B"/>
    <w:rsid w:val="00604A8E"/>
    <w:rsid w:val="006059B9"/>
    <w:rsid w:val="00605E8A"/>
    <w:rsid w:val="0060628F"/>
    <w:rsid w:val="006063B2"/>
    <w:rsid w:val="00607C51"/>
    <w:rsid w:val="00607D75"/>
    <w:rsid w:val="00607DD9"/>
    <w:rsid w:val="00611A38"/>
    <w:rsid w:val="00611CE1"/>
    <w:rsid w:val="00612B06"/>
    <w:rsid w:val="00613E8A"/>
    <w:rsid w:val="006148E4"/>
    <w:rsid w:val="00614C81"/>
    <w:rsid w:val="00617807"/>
    <w:rsid w:val="00617E79"/>
    <w:rsid w:val="006228D4"/>
    <w:rsid w:val="00626053"/>
    <w:rsid w:val="006271D7"/>
    <w:rsid w:val="006308AA"/>
    <w:rsid w:val="0063147B"/>
    <w:rsid w:val="00631BCC"/>
    <w:rsid w:val="00632FF1"/>
    <w:rsid w:val="006375A0"/>
    <w:rsid w:val="00641114"/>
    <w:rsid w:val="00641992"/>
    <w:rsid w:val="00641E9F"/>
    <w:rsid w:val="0064265E"/>
    <w:rsid w:val="00643469"/>
    <w:rsid w:val="00644339"/>
    <w:rsid w:val="006454A2"/>
    <w:rsid w:val="00646444"/>
    <w:rsid w:val="00647C03"/>
    <w:rsid w:val="006507A2"/>
    <w:rsid w:val="00650F2A"/>
    <w:rsid w:val="0065165F"/>
    <w:rsid w:val="00651E69"/>
    <w:rsid w:val="00652817"/>
    <w:rsid w:val="0065342B"/>
    <w:rsid w:val="006534EE"/>
    <w:rsid w:val="00653873"/>
    <w:rsid w:val="00653F0F"/>
    <w:rsid w:val="0065445B"/>
    <w:rsid w:val="00654E1A"/>
    <w:rsid w:val="0065518C"/>
    <w:rsid w:val="00655218"/>
    <w:rsid w:val="00655914"/>
    <w:rsid w:val="00655E52"/>
    <w:rsid w:val="00656397"/>
    <w:rsid w:val="006571F2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38C6"/>
    <w:rsid w:val="0067428A"/>
    <w:rsid w:val="00675004"/>
    <w:rsid w:val="0067639E"/>
    <w:rsid w:val="006764D0"/>
    <w:rsid w:val="00677432"/>
    <w:rsid w:val="00677A54"/>
    <w:rsid w:val="0068084B"/>
    <w:rsid w:val="00680934"/>
    <w:rsid w:val="00680BF8"/>
    <w:rsid w:val="00683C6F"/>
    <w:rsid w:val="00684905"/>
    <w:rsid w:val="0068572C"/>
    <w:rsid w:val="00685D0E"/>
    <w:rsid w:val="00687599"/>
    <w:rsid w:val="00690084"/>
    <w:rsid w:val="00691541"/>
    <w:rsid w:val="006935BD"/>
    <w:rsid w:val="006946C6"/>
    <w:rsid w:val="006959CB"/>
    <w:rsid w:val="0069736F"/>
    <w:rsid w:val="006A1037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707D"/>
    <w:rsid w:val="006B7A75"/>
    <w:rsid w:val="006B7DA0"/>
    <w:rsid w:val="006C31D5"/>
    <w:rsid w:val="006C4B54"/>
    <w:rsid w:val="006C6B04"/>
    <w:rsid w:val="006C6F0B"/>
    <w:rsid w:val="006D1264"/>
    <w:rsid w:val="006D13B8"/>
    <w:rsid w:val="006D1C81"/>
    <w:rsid w:val="006D220C"/>
    <w:rsid w:val="006D48C0"/>
    <w:rsid w:val="006D4FCE"/>
    <w:rsid w:val="006D6B7A"/>
    <w:rsid w:val="006D7627"/>
    <w:rsid w:val="006D7B16"/>
    <w:rsid w:val="006E02BE"/>
    <w:rsid w:val="006E2521"/>
    <w:rsid w:val="006E3414"/>
    <w:rsid w:val="006E362A"/>
    <w:rsid w:val="006E5559"/>
    <w:rsid w:val="006E721D"/>
    <w:rsid w:val="006F1E88"/>
    <w:rsid w:val="006F2551"/>
    <w:rsid w:val="006F2B59"/>
    <w:rsid w:val="006F2D64"/>
    <w:rsid w:val="006F352F"/>
    <w:rsid w:val="006F42BC"/>
    <w:rsid w:val="006F4446"/>
    <w:rsid w:val="006F45CB"/>
    <w:rsid w:val="006F45EB"/>
    <w:rsid w:val="006F4C0B"/>
    <w:rsid w:val="006F5804"/>
    <w:rsid w:val="006F5D20"/>
    <w:rsid w:val="006F62CC"/>
    <w:rsid w:val="006F6A5E"/>
    <w:rsid w:val="007003C3"/>
    <w:rsid w:val="0070075E"/>
    <w:rsid w:val="007011EB"/>
    <w:rsid w:val="007017C0"/>
    <w:rsid w:val="00703731"/>
    <w:rsid w:val="00705FCC"/>
    <w:rsid w:val="00710361"/>
    <w:rsid w:val="0071116C"/>
    <w:rsid w:val="007112FF"/>
    <w:rsid w:val="00712C25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1D1A"/>
    <w:rsid w:val="00732B7D"/>
    <w:rsid w:val="00732E6B"/>
    <w:rsid w:val="00734B9A"/>
    <w:rsid w:val="007353E6"/>
    <w:rsid w:val="00735FFA"/>
    <w:rsid w:val="00736D1B"/>
    <w:rsid w:val="00737F56"/>
    <w:rsid w:val="0074070B"/>
    <w:rsid w:val="00740A6A"/>
    <w:rsid w:val="0074299E"/>
    <w:rsid w:val="00745A35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25C1"/>
    <w:rsid w:val="0076390A"/>
    <w:rsid w:val="00763AAB"/>
    <w:rsid w:val="0076485A"/>
    <w:rsid w:val="00764E8A"/>
    <w:rsid w:val="00765709"/>
    <w:rsid w:val="00765C2D"/>
    <w:rsid w:val="00766202"/>
    <w:rsid w:val="007664DD"/>
    <w:rsid w:val="00766665"/>
    <w:rsid w:val="00767FC6"/>
    <w:rsid w:val="00771810"/>
    <w:rsid w:val="00771A3C"/>
    <w:rsid w:val="00771B74"/>
    <w:rsid w:val="00773231"/>
    <w:rsid w:val="007749F3"/>
    <w:rsid w:val="007750AF"/>
    <w:rsid w:val="007767B7"/>
    <w:rsid w:val="00776995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743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2ECA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6A54"/>
    <w:rsid w:val="007B204E"/>
    <w:rsid w:val="007B2CA7"/>
    <w:rsid w:val="007B4F93"/>
    <w:rsid w:val="007B6C48"/>
    <w:rsid w:val="007C10B4"/>
    <w:rsid w:val="007C11D5"/>
    <w:rsid w:val="007C15D1"/>
    <w:rsid w:val="007C2F8C"/>
    <w:rsid w:val="007C3BFF"/>
    <w:rsid w:val="007C49AB"/>
    <w:rsid w:val="007C54BF"/>
    <w:rsid w:val="007C7AB7"/>
    <w:rsid w:val="007D00BB"/>
    <w:rsid w:val="007D05E5"/>
    <w:rsid w:val="007D0C25"/>
    <w:rsid w:val="007D1109"/>
    <w:rsid w:val="007D1648"/>
    <w:rsid w:val="007D1733"/>
    <w:rsid w:val="007D34FD"/>
    <w:rsid w:val="007D4010"/>
    <w:rsid w:val="007D749D"/>
    <w:rsid w:val="007D781B"/>
    <w:rsid w:val="007E0287"/>
    <w:rsid w:val="007E25CB"/>
    <w:rsid w:val="007E3A74"/>
    <w:rsid w:val="007E5005"/>
    <w:rsid w:val="007E5A67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7F7F0E"/>
    <w:rsid w:val="00801120"/>
    <w:rsid w:val="008015AC"/>
    <w:rsid w:val="00801F64"/>
    <w:rsid w:val="00802C8D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25C3"/>
    <w:rsid w:val="00814126"/>
    <w:rsid w:val="00814297"/>
    <w:rsid w:val="00814565"/>
    <w:rsid w:val="00815168"/>
    <w:rsid w:val="008178AB"/>
    <w:rsid w:val="00820786"/>
    <w:rsid w:val="0082141D"/>
    <w:rsid w:val="00821BC9"/>
    <w:rsid w:val="00822113"/>
    <w:rsid w:val="008239EF"/>
    <w:rsid w:val="008246F8"/>
    <w:rsid w:val="00825237"/>
    <w:rsid w:val="008258A3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009C"/>
    <w:rsid w:val="00841B29"/>
    <w:rsid w:val="0084298E"/>
    <w:rsid w:val="00844474"/>
    <w:rsid w:val="00844595"/>
    <w:rsid w:val="00845A02"/>
    <w:rsid w:val="00845C44"/>
    <w:rsid w:val="00846014"/>
    <w:rsid w:val="00846B53"/>
    <w:rsid w:val="00847353"/>
    <w:rsid w:val="0084794D"/>
    <w:rsid w:val="008506F9"/>
    <w:rsid w:val="00851E70"/>
    <w:rsid w:val="008532D3"/>
    <w:rsid w:val="008545DB"/>
    <w:rsid w:val="00854A46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90DB6"/>
    <w:rsid w:val="008912FB"/>
    <w:rsid w:val="00891704"/>
    <w:rsid w:val="00892E5E"/>
    <w:rsid w:val="00895C48"/>
    <w:rsid w:val="00895FC8"/>
    <w:rsid w:val="0089714A"/>
    <w:rsid w:val="008A08DC"/>
    <w:rsid w:val="008A1465"/>
    <w:rsid w:val="008A3350"/>
    <w:rsid w:val="008A4A85"/>
    <w:rsid w:val="008A4B40"/>
    <w:rsid w:val="008A4BE8"/>
    <w:rsid w:val="008A5457"/>
    <w:rsid w:val="008A5BE9"/>
    <w:rsid w:val="008A5EF7"/>
    <w:rsid w:val="008A6D46"/>
    <w:rsid w:val="008A77EA"/>
    <w:rsid w:val="008B09AE"/>
    <w:rsid w:val="008B17BE"/>
    <w:rsid w:val="008B17F4"/>
    <w:rsid w:val="008B34ED"/>
    <w:rsid w:val="008B36D5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1E67"/>
    <w:rsid w:val="008D2309"/>
    <w:rsid w:val="008D2C1A"/>
    <w:rsid w:val="008D2E4C"/>
    <w:rsid w:val="008D3B45"/>
    <w:rsid w:val="008D3E34"/>
    <w:rsid w:val="008D3F6A"/>
    <w:rsid w:val="008D4ACA"/>
    <w:rsid w:val="008D561B"/>
    <w:rsid w:val="008D5A8E"/>
    <w:rsid w:val="008D6202"/>
    <w:rsid w:val="008D7460"/>
    <w:rsid w:val="008D7464"/>
    <w:rsid w:val="008D74E8"/>
    <w:rsid w:val="008E139D"/>
    <w:rsid w:val="008E15CA"/>
    <w:rsid w:val="008E2C73"/>
    <w:rsid w:val="008E3881"/>
    <w:rsid w:val="008E38FE"/>
    <w:rsid w:val="008E3901"/>
    <w:rsid w:val="008E3F63"/>
    <w:rsid w:val="008E4034"/>
    <w:rsid w:val="008E46DB"/>
    <w:rsid w:val="008E58E3"/>
    <w:rsid w:val="008E7E87"/>
    <w:rsid w:val="008F0028"/>
    <w:rsid w:val="008F027F"/>
    <w:rsid w:val="008F2C57"/>
    <w:rsid w:val="008F2F36"/>
    <w:rsid w:val="008F3577"/>
    <w:rsid w:val="008F3793"/>
    <w:rsid w:val="008F5246"/>
    <w:rsid w:val="00900702"/>
    <w:rsid w:val="00901138"/>
    <w:rsid w:val="009029FB"/>
    <w:rsid w:val="0090315A"/>
    <w:rsid w:val="0090345D"/>
    <w:rsid w:val="009038BE"/>
    <w:rsid w:val="00904200"/>
    <w:rsid w:val="00904DB9"/>
    <w:rsid w:val="00905944"/>
    <w:rsid w:val="009075ED"/>
    <w:rsid w:val="00911FAA"/>
    <w:rsid w:val="009129A1"/>
    <w:rsid w:val="00914DFC"/>
    <w:rsid w:val="0091757F"/>
    <w:rsid w:val="0091774C"/>
    <w:rsid w:val="00921CF0"/>
    <w:rsid w:val="00922C25"/>
    <w:rsid w:val="00924DAF"/>
    <w:rsid w:val="009250A2"/>
    <w:rsid w:val="00925335"/>
    <w:rsid w:val="00925560"/>
    <w:rsid w:val="00926C1B"/>
    <w:rsid w:val="009324BF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6EA"/>
    <w:rsid w:val="00945C3A"/>
    <w:rsid w:val="00945F27"/>
    <w:rsid w:val="00950239"/>
    <w:rsid w:val="00950A2C"/>
    <w:rsid w:val="00952149"/>
    <w:rsid w:val="00953602"/>
    <w:rsid w:val="009538E4"/>
    <w:rsid w:val="0095405C"/>
    <w:rsid w:val="009542A7"/>
    <w:rsid w:val="00955C95"/>
    <w:rsid w:val="00957A91"/>
    <w:rsid w:val="009612DF"/>
    <w:rsid w:val="00961667"/>
    <w:rsid w:val="00963507"/>
    <w:rsid w:val="0096413D"/>
    <w:rsid w:val="009642C3"/>
    <w:rsid w:val="00964E33"/>
    <w:rsid w:val="009654C6"/>
    <w:rsid w:val="00965F6F"/>
    <w:rsid w:val="0096643D"/>
    <w:rsid w:val="0097010A"/>
    <w:rsid w:val="00971323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39B"/>
    <w:rsid w:val="009916F3"/>
    <w:rsid w:val="009919E0"/>
    <w:rsid w:val="009921FB"/>
    <w:rsid w:val="00992983"/>
    <w:rsid w:val="0099498B"/>
    <w:rsid w:val="00994DAF"/>
    <w:rsid w:val="009957D0"/>
    <w:rsid w:val="009965D1"/>
    <w:rsid w:val="009A028B"/>
    <w:rsid w:val="009A13CC"/>
    <w:rsid w:val="009A1501"/>
    <w:rsid w:val="009A1B57"/>
    <w:rsid w:val="009A1DC3"/>
    <w:rsid w:val="009A24F5"/>
    <w:rsid w:val="009A2507"/>
    <w:rsid w:val="009A4412"/>
    <w:rsid w:val="009A5965"/>
    <w:rsid w:val="009A6DF7"/>
    <w:rsid w:val="009A7A9F"/>
    <w:rsid w:val="009A7ABA"/>
    <w:rsid w:val="009B0020"/>
    <w:rsid w:val="009B1AB4"/>
    <w:rsid w:val="009B2001"/>
    <w:rsid w:val="009B3198"/>
    <w:rsid w:val="009B42E9"/>
    <w:rsid w:val="009B5314"/>
    <w:rsid w:val="009B6228"/>
    <w:rsid w:val="009B6EB5"/>
    <w:rsid w:val="009C0740"/>
    <w:rsid w:val="009C1F30"/>
    <w:rsid w:val="009C1FA4"/>
    <w:rsid w:val="009C3F0F"/>
    <w:rsid w:val="009C52E9"/>
    <w:rsid w:val="009D01A3"/>
    <w:rsid w:val="009D06F0"/>
    <w:rsid w:val="009D2824"/>
    <w:rsid w:val="009D28D4"/>
    <w:rsid w:val="009D446B"/>
    <w:rsid w:val="009D5099"/>
    <w:rsid w:val="009D57AF"/>
    <w:rsid w:val="009D6477"/>
    <w:rsid w:val="009D674D"/>
    <w:rsid w:val="009D68F9"/>
    <w:rsid w:val="009D6B86"/>
    <w:rsid w:val="009D6BBF"/>
    <w:rsid w:val="009E04BC"/>
    <w:rsid w:val="009E1D13"/>
    <w:rsid w:val="009E73AC"/>
    <w:rsid w:val="009F071B"/>
    <w:rsid w:val="009F0D48"/>
    <w:rsid w:val="009F1056"/>
    <w:rsid w:val="009F10A4"/>
    <w:rsid w:val="009F1577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0D1D"/>
    <w:rsid w:val="00A114E5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5D6"/>
    <w:rsid w:val="00A267C3"/>
    <w:rsid w:val="00A268A9"/>
    <w:rsid w:val="00A31336"/>
    <w:rsid w:val="00A31926"/>
    <w:rsid w:val="00A33E36"/>
    <w:rsid w:val="00A345A4"/>
    <w:rsid w:val="00A35A6B"/>
    <w:rsid w:val="00A36E1E"/>
    <w:rsid w:val="00A37E0C"/>
    <w:rsid w:val="00A40B29"/>
    <w:rsid w:val="00A41163"/>
    <w:rsid w:val="00A418C5"/>
    <w:rsid w:val="00A41999"/>
    <w:rsid w:val="00A4247F"/>
    <w:rsid w:val="00A42542"/>
    <w:rsid w:val="00A42683"/>
    <w:rsid w:val="00A44081"/>
    <w:rsid w:val="00A44225"/>
    <w:rsid w:val="00A44DF5"/>
    <w:rsid w:val="00A455EC"/>
    <w:rsid w:val="00A46E54"/>
    <w:rsid w:val="00A500D4"/>
    <w:rsid w:val="00A51E6D"/>
    <w:rsid w:val="00A52615"/>
    <w:rsid w:val="00A52ABA"/>
    <w:rsid w:val="00A52DF8"/>
    <w:rsid w:val="00A534A3"/>
    <w:rsid w:val="00A541DF"/>
    <w:rsid w:val="00A5790C"/>
    <w:rsid w:val="00A60C1F"/>
    <w:rsid w:val="00A61F41"/>
    <w:rsid w:val="00A62338"/>
    <w:rsid w:val="00A6347A"/>
    <w:rsid w:val="00A63E91"/>
    <w:rsid w:val="00A64695"/>
    <w:rsid w:val="00A6595F"/>
    <w:rsid w:val="00A66A96"/>
    <w:rsid w:val="00A67B79"/>
    <w:rsid w:val="00A70153"/>
    <w:rsid w:val="00A71D3B"/>
    <w:rsid w:val="00A71D75"/>
    <w:rsid w:val="00A735A5"/>
    <w:rsid w:val="00A7541F"/>
    <w:rsid w:val="00A75E5F"/>
    <w:rsid w:val="00A761F8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09E9"/>
    <w:rsid w:val="00A92378"/>
    <w:rsid w:val="00A9241D"/>
    <w:rsid w:val="00A93271"/>
    <w:rsid w:val="00A954A4"/>
    <w:rsid w:val="00A95A7B"/>
    <w:rsid w:val="00A95C3C"/>
    <w:rsid w:val="00A96CC0"/>
    <w:rsid w:val="00A97A60"/>
    <w:rsid w:val="00AA0759"/>
    <w:rsid w:val="00AA2B3D"/>
    <w:rsid w:val="00AA2D5D"/>
    <w:rsid w:val="00AA33C4"/>
    <w:rsid w:val="00AA3B1E"/>
    <w:rsid w:val="00AA55F2"/>
    <w:rsid w:val="00AA5D0E"/>
    <w:rsid w:val="00AA6EBE"/>
    <w:rsid w:val="00AB1061"/>
    <w:rsid w:val="00AB1445"/>
    <w:rsid w:val="00AB2E58"/>
    <w:rsid w:val="00AB3E2B"/>
    <w:rsid w:val="00AB426F"/>
    <w:rsid w:val="00AB552D"/>
    <w:rsid w:val="00AB561C"/>
    <w:rsid w:val="00AC0E46"/>
    <w:rsid w:val="00AC1451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0F"/>
    <w:rsid w:val="00AD5365"/>
    <w:rsid w:val="00AD6364"/>
    <w:rsid w:val="00AD739E"/>
    <w:rsid w:val="00AD77D6"/>
    <w:rsid w:val="00AD77ED"/>
    <w:rsid w:val="00AD7E95"/>
    <w:rsid w:val="00AE0361"/>
    <w:rsid w:val="00AE0FC6"/>
    <w:rsid w:val="00AE0FFE"/>
    <w:rsid w:val="00AE1E82"/>
    <w:rsid w:val="00AE2C48"/>
    <w:rsid w:val="00AE30A5"/>
    <w:rsid w:val="00AE5C8F"/>
    <w:rsid w:val="00AE69DC"/>
    <w:rsid w:val="00AE77AA"/>
    <w:rsid w:val="00AE7AA6"/>
    <w:rsid w:val="00AE7F65"/>
    <w:rsid w:val="00AF0BC9"/>
    <w:rsid w:val="00AF0EB4"/>
    <w:rsid w:val="00AF119F"/>
    <w:rsid w:val="00AF126B"/>
    <w:rsid w:val="00AF2B52"/>
    <w:rsid w:val="00AF388B"/>
    <w:rsid w:val="00AF3BE9"/>
    <w:rsid w:val="00AF50B8"/>
    <w:rsid w:val="00AF5A01"/>
    <w:rsid w:val="00AF6497"/>
    <w:rsid w:val="00AF7622"/>
    <w:rsid w:val="00B0061E"/>
    <w:rsid w:val="00B00B8B"/>
    <w:rsid w:val="00B01029"/>
    <w:rsid w:val="00B01AC2"/>
    <w:rsid w:val="00B05578"/>
    <w:rsid w:val="00B05A31"/>
    <w:rsid w:val="00B06ABA"/>
    <w:rsid w:val="00B06D43"/>
    <w:rsid w:val="00B11DA2"/>
    <w:rsid w:val="00B11FD3"/>
    <w:rsid w:val="00B13656"/>
    <w:rsid w:val="00B14C7E"/>
    <w:rsid w:val="00B1581B"/>
    <w:rsid w:val="00B15E93"/>
    <w:rsid w:val="00B2056D"/>
    <w:rsid w:val="00B20794"/>
    <w:rsid w:val="00B20A22"/>
    <w:rsid w:val="00B219DA"/>
    <w:rsid w:val="00B219F6"/>
    <w:rsid w:val="00B23EF2"/>
    <w:rsid w:val="00B24B0B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1D5D"/>
    <w:rsid w:val="00B42391"/>
    <w:rsid w:val="00B437B6"/>
    <w:rsid w:val="00B45665"/>
    <w:rsid w:val="00B45FC6"/>
    <w:rsid w:val="00B46A37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1679"/>
    <w:rsid w:val="00B61AFB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F7C"/>
    <w:rsid w:val="00B941F5"/>
    <w:rsid w:val="00B94BC8"/>
    <w:rsid w:val="00B951F9"/>
    <w:rsid w:val="00B958FE"/>
    <w:rsid w:val="00B97417"/>
    <w:rsid w:val="00BA144E"/>
    <w:rsid w:val="00BA1F75"/>
    <w:rsid w:val="00BA1F8B"/>
    <w:rsid w:val="00BA3777"/>
    <w:rsid w:val="00BA39E5"/>
    <w:rsid w:val="00BA4E07"/>
    <w:rsid w:val="00BA5E5D"/>
    <w:rsid w:val="00BA6AD6"/>
    <w:rsid w:val="00BA72EB"/>
    <w:rsid w:val="00BB1B4E"/>
    <w:rsid w:val="00BB220D"/>
    <w:rsid w:val="00BB3B8C"/>
    <w:rsid w:val="00BB45D0"/>
    <w:rsid w:val="00BB5007"/>
    <w:rsid w:val="00BB60F8"/>
    <w:rsid w:val="00BB7329"/>
    <w:rsid w:val="00BB7D77"/>
    <w:rsid w:val="00BB7F49"/>
    <w:rsid w:val="00BC1001"/>
    <w:rsid w:val="00BC1700"/>
    <w:rsid w:val="00BC1C77"/>
    <w:rsid w:val="00BC1D49"/>
    <w:rsid w:val="00BC221B"/>
    <w:rsid w:val="00BC2B49"/>
    <w:rsid w:val="00BC3674"/>
    <w:rsid w:val="00BC4D95"/>
    <w:rsid w:val="00BC5056"/>
    <w:rsid w:val="00BC585D"/>
    <w:rsid w:val="00BC6EE4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5E4C"/>
    <w:rsid w:val="00BF0015"/>
    <w:rsid w:val="00BF0B33"/>
    <w:rsid w:val="00BF0F39"/>
    <w:rsid w:val="00BF10AC"/>
    <w:rsid w:val="00BF3C1C"/>
    <w:rsid w:val="00BF4B7D"/>
    <w:rsid w:val="00BF5239"/>
    <w:rsid w:val="00BF540A"/>
    <w:rsid w:val="00C005D0"/>
    <w:rsid w:val="00C007E6"/>
    <w:rsid w:val="00C00B08"/>
    <w:rsid w:val="00C00DB9"/>
    <w:rsid w:val="00C00DE1"/>
    <w:rsid w:val="00C01593"/>
    <w:rsid w:val="00C0298D"/>
    <w:rsid w:val="00C036E3"/>
    <w:rsid w:val="00C03F98"/>
    <w:rsid w:val="00C0593E"/>
    <w:rsid w:val="00C05C18"/>
    <w:rsid w:val="00C0600C"/>
    <w:rsid w:val="00C100FA"/>
    <w:rsid w:val="00C11514"/>
    <w:rsid w:val="00C11A1A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379A0"/>
    <w:rsid w:val="00C409F6"/>
    <w:rsid w:val="00C40AA0"/>
    <w:rsid w:val="00C40B0C"/>
    <w:rsid w:val="00C40B77"/>
    <w:rsid w:val="00C40C9C"/>
    <w:rsid w:val="00C40DA3"/>
    <w:rsid w:val="00C418A7"/>
    <w:rsid w:val="00C42292"/>
    <w:rsid w:val="00C42837"/>
    <w:rsid w:val="00C42947"/>
    <w:rsid w:val="00C43C26"/>
    <w:rsid w:val="00C44D90"/>
    <w:rsid w:val="00C44F06"/>
    <w:rsid w:val="00C45F31"/>
    <w:rsid w:val="00C47E32"/>
    <w:rsid w:val="00C47ECD"/>
    <w:rsid w:val="00C503FA"/>
    <w:rsid w:val="00C50E03"/>
    <w:rsid w:val="00C522E6"/>
    <w:rsid w:val="00C52CCC"/>
    <w:rsid w:val="00C53226"/>
    <w:rsid w:val="00C53283"/>
    <w:rsid w:val="00C535AB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0470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0A08"/>
    <w:rsid w:val="00C813F0"/>
    <w:rsid w:val="00C818F1"/>
    <w:rsid w:val="00C81AD4"/>
    <w:rsid w:val="00C82812"/>
    <w:rsid w:val="00C82F6D"/>
    <w:rsid w:val="00C83A7F"/>
    <w:rsid w:val="00C84127"/>
    <w:rsid w:val="00C85B6C"/>
    <w:rsid w:val="00C86BD1"/>
    <w:rsid w:val="00C8791A"/>
    <w:rsid w:val="00C87DBC"/>
    <w:rsid w:val="00C87F13"/>
    <w:rsid w:val="00C87FBF"/>
    <w:rsid w:val="00C90002"/>
    <w:rsid w:val="00C901B0"/>
    <w:rsid w:val="00C9045A"/>
    <w:rsid w:val="00C90948"/>
    <w:rsid w:val="00C90C74"/>
    <w:rsid w:val="00C91131"/>
    <w:rsid w:val="00C92AC3"/>
    <w:rsid w:val="00C92D58"/>
    <w:rsid w:val="00C937CF"/>
    <w:rsid w:val="00C944EA"/>
    <w:rsid w:val="00C94E81"/>
    <w:rsid w:val="00C95095"/>
    <w:rsid w:val="00C95E12"/>
    <w:rsid w:val="00C95F1A"/>
    <w:rsid w:val="00C96F69"/>
    <w:rsid w:val="00CA1B66"/>
    <w:rsid w:val="00CA1BE6"/>
    <w:rsid w:val="00CA2637"/>
    <w:rsid w:val="00CA2BEF"/>
    <w:rsid w:val="00CA3846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735"/>
    <w:rsid w:val="00CD3FF5"/>
    <w:rsid w:val="00CD43C5"/>
    <w:rsid w:val="00CD4453"/>
    <w:rsid w:val="00CD531D"/>
    <w:rsid w:val="00CD5EBE"/>
    <w:rsid w:val="00CE105F"/>
    <w:rsid w:val="00CE133E"/>
    <w:rsid w:val="00CE176F"/>
    <w:rsid w:val="00CE260A"/>
    <w:rsid w:val="00CE33FB"/>
    <w:rsid w:val="00CE3C16"/>
    <w:rsid w:val="00CE4873"/>
    <w:rsid w:val="00CE52B7"/>
    <w:rsid w:val="00CE5FEF"/>
    <w:rsid w:val="00CE61E0"/>
    <w:rsid w:val="00CE7EF0"/>
    <w:rsid w:val="00CF0247"/>
    <w:rsid w:val="00CF0607"/>
    <w:rsid w:val="00CF0B48"/>
    <w:rsid w:val="00CF195F"/>
    <w:rsid w:val="00CF2771"/>
    <w:rsid w:val="00CF373C"/>
    <w:rsid w:val="00CF3FEC"/>
    <w:rsid w:val="00CF5113"/>
    <w:rsid w:val="00CF653A"/>
    <w:rsid w:val="00D00F47"/>
    <w:rsid w:val="00D016BD"/>
    <w:rsid w:val="00D02587"/>
    <w:rsid w:val="00D0270F"/>
    <w:rsid w:val="00D028C2"/>
    <w:rsid w:val="00D039BF"/>
    <w:rsid w:val="00D03FE8"/>
    <w:rsid w:val="00D049C7"/>
    <w:rsid w:val="00D04F1D"/>
    <w:rsid w:val="00D0578A"/>
    <w:rsid w:val="00D067DB"/>
    <w:rsid w:val="00D07480"/>
    <w:rsid w:val="00D10622"/>
    <w:rsid w:val="00D10626"/>
    <w:rsid w:val="00D14C82"/>
    <w:rsid w:val="00D15404"/>
    <w:rsid w:val="00D158EE"/>
    <w:rsid w:val="00D16139"/>
    <w:rsid w:val="00D21CBE"/>
    <w:rsid w:val="00D21D9B"/>
    <w:rsid w:val="00D21F1F"/>
    <w:rsid w:val="00D22C3C"/>
    <w:rsid w:val="00D235A1"/>
    <w:rsid w:val="00D245A1"/>
    <w:rsid w:val="00D25559"/>
    <w:rsid w:val="00D25590"/>
    <w:rsid w:val="00D25B2B"/>
    <w:rsid w:val="00D2624A"/>
    <w:rsid w:val="00D3212D"/>
    <w:rsid w:val="00D3241C"/>
    <w:rsid w:val="00D32EB1"/>
    <w:rsid w:val="00D32F4A"/>
    <w:rsid w:val="00D33257"/>
    <w:rsid w:val="00D33BDA"/>
    <w:rsid w:val="00D36378"/>
    <w:rsid w:val="00D36EB3"/>
    <w:rsid w:val="00D40AB6"/>
    <w:rsid w:val="00D41AAE"/>
    <w:rsid w:val="00D420D5"/>
    <w:rsid w:val="00D43605"/>
    <w:rsid w:val="00D43F0E"/>
    <w:rsid w:val="00D45825"/>
    <w:rsid w:val="00D46BEF"/>
    <w:rsid w:val="00D46FD1"/>
    <w:rsid w:val="00D471A9"/>
    <w:rsid w:val="00D47B07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B21"/>
    <w:rsid w:val="00D57DA7"/>
    <w:rsid w:val="00D61C43"/>
    <w:rsid w:val="00D620D1"/>
    <w:rsid w:val="00D63F3F"/>
    <w:rsid w:val="00D643D1"/>
    <w:rsid w:val="00D6474E"/>
    <w:rsid w:val="00D66782"/>
    <w:rsid w:val="00D6740F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394"/>
    <w:rsid w:val="00D854C9"/>
    <w:rsid w:val="00D8551A"/>
    <w:rsid w:val="00D855F0"/>
    <w:rsid w:val="00D86514"/>
    <w:rsid w:val="00D86957"/>
    <w:rsid w:val="00D90031"/>
    <w:rsid w:val="00D903E7"/>
    <w:rsid w:val="00D90746"/>
    <w:rsid w:val="00D908D1"/>
    <w:rsid w:val="00D919F8"/>
    <w:rsid w:val="00D91E9A"/>
    <w:rsid w:val="00D9255C"/>
    <w:rsid w:val="00D925CB"/>
    <w:rsid w:val="00D92E34"/>
    <w:rsid w:val="00D92FAB"/>
    <w:rsid w:val="00D9364D"/>
    <w:rsid w:val="00D944BB"/>
    <w:rsid w:val="00D95312"/>
    <w:rsid w:val="00D954CC"/>
    <w:rsid w:val="00D95F22"/>
    <w:rsid w:val="00D965B4"/>
    <w:rsid w:val="00D97A0A"/>
    <w:rsid w:val="00D97E17"/>
    <w:rsid w:val="00DA1FBD"/>
    <w:rsid w:val="00DA36B7"/>
    <w:rsid w:val="00DA40C7"/>
    <w:rsid w:val="00DA4348"/>
    <w:rsid w:val="00DA44DD"/>
    <w:rsid w:val="00DA75AC"/>
    <w:rsid w:val="00DA7D98"/>
    <w:rsid w:val="00DB01CC"/>
    <w:rsid w:val="00DB1F34"/>
    <w:rsid w:val="00DB2E22"/>
    <w:rsid w:val="00DB3486"/>
    <w:rsid w:val="00DB36DE"/>
    <w:rsid w:val="00DB3BDF"/>
    <w:rsid w:val="00DB41CA"/>
    <w:rsid w:val="00DB4711"/>
    <w:rsid w:val="00DB4D11"/>
    <w:rsid w:val="00DB52C0"/>
    <w:rsid w:val="00DB57F2"/>
    <w:rsid w:val="00DB6BB1"/>
    <w:rsid w:val="00DB79A8"/>
    <w:rsid w:val="00DC0A4D"/>
    <w:rsid w:val="00DC1633"/>
    <w:rsid w:val="00DC2D8A"/>
    <w:rsid w:val="00DC3376"/>
    <w:rsid w:val="00DC4A7B"/>
    <w:rsid w:val="00DC59F0"/>
    <w:rsid w:val="00DC6194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C01"/>
    <w:rsid w:val="00DE2AB3"/>
    <w:rsid w:val="00DE2F4F"/>
    <w:rsid w:val="00DE323A"/>
    <w:rsid w:val="00DE3827"/>
    <w:rsid w:val="00DE4035"/>
    <w:rsid w:val="00DE4096"/>
    <w:rsid w:val="00DE40C2"/>
    <w:rsid w:val="00DE5335"/>
    <w:rsid w:val="00DE6486"/>
    <w:rsid w:val="00DE6761"/>
    <w:rsid w:val="00DE7BA6"/>
    <w:rsid w:val="00DF03B4"/>
    <w:rsid w:val="00DF2041"/>
    <w:rsid w:val="00DF20A5"/>
    <w:rsid w:val="00DF2836"/>
    <w:rsid w:val="00DF3810"/>
    <w:rsid w:val="00DF3B9A"/>
    <w:rsid w:val="00DF43B9"/>
    <w:rsid w:val="00DF4931"/>
    <w:rsid w:val="00DF5047"/>
    <w:rsid w:val="00DF5B9C"/>
    <w:rsid w:val="00DF6D8D"/>
    <w:rsid w:val="00E00ECB"/>
    <w:rsid w:val="00E01108"/>
    <w:rsid w:val="00E012BC"/>
    <w:rsid w:val="00E0189C"/>
    <w:rsid w:val="00E01BB3"/>
    <w:rsid w:val="00E03192"/>
    <w:rsid w:val="00E0351A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3937"/>
    <w:rsid w:val="00E14C2C"/>
    <w:rsid w:val="00E16594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3B7"/>
    <w:rsid w:val="00E25765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4083"/>
    <w:rsid w:val="00E466B7"/>
    <w:rsid w:val="00E47B89"/>
    <w:rsid w:val="00E504EF"/>
    <w:rsid w:val="00E52755"/>
    <w:rsid w:val="00E5283B"/>
    <w:rsid w:val="00E54D1A"/>
    <w:rsid w:val="00E57FDF"/>
    <w:rsid w:val="00E60E17"/>
    <w:rsid w:val="00E61288"/>
    <w:rsid w:val="00E61D79"/>
    <w:rsid w:val="00E63A18"/>
    <w:rsid w:val="00E67BB7"/>
    <w:rsid w:val="00E67C76"/>
    <w:rsid w:val="00E70E10"/>
    <w:rsid w:val="00E7186D"/>
    <w:rsid w:val="00E71967"/>
    <w:rsid w:val="00E7344F"/>
    <w:rsid w:val="00E735A7"/>
    <w:rsid w:val="00E7391A"/>
    <w:rsid w:val="00E7430B"/>
    <w:rsid w:val="00E75886"/>
    <w:rsid w:val="00E75A3A"/>
    <w:rsid w:val="00E76CD8"/>
    <w:rsid w:val="00E7718D"/>
    <w:rsid w:val="00E778AB"/>
    <w:rsid w:val="00E807A3"/>
    <w:rsid w:val="00E83BC4"/>
    <w:rsid w:val="00E8571C"/>
    <w:rsid w:val="00E8733F"/>
    <w:rsid w:val="00E909F7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6112"/>
    <w:rsid w:val="00EA68B5"/>
    <w:rsid w:val="00EA6DEF"/>
    <w:rsid w:val="00EA705F"/>
    <w:rsid w:val="00EA75B8"/>
    <w:rsid w:val="00EB0CF8"/>
    <w:rsid w:val="00EB17A1"/>
    <w:rsid w:val="00EB2106"/>
    <w:rsid w:val="00EB2900"/>
    <w:rsid w:val="00EB530B"/>
    <w:rsid w:val="00EB5662"/>
    <w:rsid w:val="00EB5A96"/>
    <w:rsid w:val="00EB6FEF"/>
    <w:rsid w:val="00EB7288"/>
    <w:rsid w:val="00EB7416"/>
    <w:rsid w:val="00EC14E1"/>
    <w:rsid w:val="00EC175D"/>
    <w:rsid w:val="00EC222D"/>
    <w:rsid w:val="00EC4E0E"/>
    <w:rsid w:val="00EC726B"/>
    <w:rsid w:val="00ED0567"/>
    <w:rsid w:val="00ED0569"/>
    <w:rsid w:val="00ED259F"/>
    <w:rsid w:val="00ED28E9"/>
    <w:rsid w:val="00ED3840"/>
    <w:rsid w:val="00ED5347"/>
    <w:rsid w:val="00ED6587"/>
    <w:rsid w:val="00ED7607"/>
    <w:rsid w:val="00ED77CE"/>
    <w:rsid w:val="00EE0144"/>
    <w:rsid w:val="00EE0C74"/>
    <w:rsid w:val="00EE245A"/>
    <w:rsid w:val="00EE2E51"/>
    <w:rsid w:val="00EE30B5"/>
    <w:rsid w:val="00EE3F50"/>
    <w:rsid w:val="00EE51F3"/>
    <w:rsid w:val="00EE5D41"/>
    <w:rsid w:val="00EE6D2A"/>
    <w:rsid w:val="00EF012F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6EC"/>
    <w:rsid w:val="00F00B1E"/>
    <w:rsid w:val="00F00E55"/>
    <w:rsid w:val="00F01A71"/>
    <w:rsid w:val="00F041E8"/>
    <w:rsid w:val="00F052A6"/>
    <w:rsid w:val="00F06185"/>
    <w:rsid w:val="00F07F21"/>
    <w:rsid w:val="00F1354F"/>
    <w:rsid w:val="00F13B56"/>
    <w:rsid w:val="00F13C9A"/>
    <w:rsid w:val="00F1434A"/>
    <w:rsid w:val="00F1683E"/>
    <w:rsid w:val="00F16E05"/>
    <w:rsid w:val="00F174AF"/>
    <w:rsid w:val="00F20E45"/>
    <w:rsid w:val="00F22E6E"/>
    <w:rsid w:val="00F25667"/>
    <w:rsid w:val="00F32646"/>
    <w:rsid w:val="00F3272D"/>
    <w:rsid w:val="00F32A73"/>
    <w:rsid w:val="00F331F9"/>
    <w:rsid w:val="00F33C3F"/>
    <w:rsid w:val="00F3632A"/>
    <w:rsid w:val="00F421C5"/>
    <w:rsid w:val="00F434F3"/>
    <w:rsid w:val="00F43543"/>
    <w:rsid w:val="00F46C45"/>
    <w:rsid w:val="00F46D1D"/>
    <w:rsid w:val="00F50392"/>
    <w:rsid w:val="00F50694"/>
    <w:rsid w:val="00F532DE"/>
    <w:rsid w:val="00F53D8E"/>
    <w:rsid w:val="00F5457B"/>
    <w:rsid w:val="00F548E8"/>
    <w:rsid w:val="00F557A2"/>
    <w:rsid w:val="00F56DC8"/>
    <w:rsid w:val="00F5709B"/>
    <w:rsid w:val="00F60666"/>
    <w:rsid w:val="00F62645"/>
    <w:rsid w:val="00F6300F"/>
    <w:rsid w:val="00F66BB2"/>
    <w:rsid w:val="00F66E71"/>
    <w:rsid w:val="00F702AD"/>
    <w:rsid w:val="00F7107C"/>
    <w:rsid w:val="00F72E90"/>
    <w:rsid w:val="00F73439"/>
    <w:rsid w:val="00F7407F"/>
    <w:rsid w:val="00F74C82"/>
    <w:rsid w:val="00F74CF3"/>
    <w:rsid w:val="00F75420"/>
    <w:rsid w:val="00F75852"/>
    <w:rsid w:val="00F75959"/>
    <w:rsid w:val="00F762B8"/>
    <w:rsid w:val="00F779E0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2FD1"/>
    <w:rsid w:val="00F9320B"/>
    <w:rsid w:val="00F947B9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2081"/>
    <w:rsid w:val="00FA4FB1"/>
    <w:rsid w:val="00FA5096"/>
    <w:rsid w:val="00FA52C7"/>
    <w:rsid w:val="00FA5BDD"/>
    <w:rsid w:val="00FA62A8"/>
    <w:rsid w:val="00FA738F"/>
    <w:rsid w:val="00FB0080"/>
    <w:rsid w:val="00FB177D"/>
    <w:rsid w:val="00FB3C8F"/>
    <w:rsid w:val="00FB3EE1"/>
    <w:rsid w:val="00FB4E0E"/>
    <w:rsid w:val="00FB5498"/>
    <w:rsid w:val="00FB5814"/>
    <w:rsid w:val="00FB60C1"/>
    <w:rsid w:val="00FB6C89"/>
    <w:rsid w:val="00FC08C1"/>
    <w:rsid w:val="00FC11F5"/>
    <w:rsid w:val="00FC15E6"/>
    <w:rsid w:val="00FC39EE"/>
    <w:rsid w:val="00FC3E07"/>
    <w:rsid w:val="00FC55E9"/>
    <w:rsid w:val="00FC5988"/>
    <w:rsid w:val="00FC6098"/>
    <w:rsid w:val="00FC7F10"/>
    <w:rsid w:val="00FD047B"/>
    <w:rsid w:val="00FD08D4"/>
    <w:rsid w:val="00FD25BD"/>
    <w:rsid w:val="00FD397C"/>
    <w:rsid w:val="00FD4D6F"/>
    <w:rsid w:val="00FD76D3"/>
    <w:rsid w:val="00FD7EF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1B0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E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BAC0E-84B2-496C-BDD6-33151309B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12</TotalTime>
  <Pages>23</Pages>
  <Words>4222</Words>
  <Characters>22800</Characters>
  <Application>Microsoft Office Word</Application>
  <DocSecurity>0</DocSecurity>
  <Lines>190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26969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luana.silva</cp:lastModifiedBy>
  <cp:revision>7</cp:revision>
  <cp:lastPrinted>2006-08-08T20:14:00Z</cp:lastPrinted>
  <dcterms:created xsi:type="dcterms:W3CDTF">2020-04-14T00:26:00Z</dcterms:created>
  <dcterms:modified xsi:type="dcterms:W3CDTF">2023-12-07T17:27:00Z</dcterms:modified>
</cp:coreProperties>
</file>