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D08C02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2D7E7A">
        <w:rPr>
          <w:sz w:val="52"/>
          <w:szCs w:val="52"/>
        </w:rPr>
        <w:t>59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2D7E7A">
        <w:rPr>
          <w:sz w:val="52"/>
          <w:szCs w:val="52"/>
        </w:rPr>
        <w:t>Impugnação -</w:t>
      </w:r>
      <w:r w:rsidR="005463C5">
        <w:rPr>
          <w:sz w:val="52"/>
          <w:szCs w:val="52"/>
        </w:rPr>
        <w:t>Corporativo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4D830A24" w:rsidR="00A735A5" w:rsidRPr="00BA5059" w:rsidRDefault="00A96CC0" w:rsidP="002D7E7A">
            <w:pPr>
              <w:jc w:val="center"/>
            </w:pPr>
            <w:r>
              <w:t>27</w:t>
            </w:r>
            <w:r w:rsidR="005D249C">
              <w:t>/</w:t>
            </w:r>
            <w:r w:rsidR="002D7E7A">
              <w:t>0</w:t>
            </w:r>
            <w:r w:rsidR="009C0740">
              <w:t>1</w:t>
            </w:r>
            <w:r w:rsidR="00076318">
              <w:t>/20</w:t>
            </w:r>
            <w:r w:rsidR="002D7E7A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5855ED" w14:paraId="6A16A06F" w14:textId="77777777" w:rsidTr="00C03F98">
        <w:trPr>
          <w:cantSplit/>
          <w:jc w:val="center"/>
        </w:trPr>
        <w:tc>
          <w:tcPr>
            <w:tcW w:w="1589" w:type="dxa"/>
          </w:tcPr>
          <w:p w14:paraId="3E884D1C" w14:textId="13B133AE" w:rsidR="005855ED" w:rsidRDefault="005855ED" w:rsidP="005855E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0E02EEC3" w14:textId="28E33322" w:rsidR="005855ED" w:rsidRDefault="005855ED" w:rsidP="005855ED">
            <w:pPr>
              <w:jc w:val="center"/>
            </w:pPr>
            <w:r>
              <w:t>05/05/2020</w:t>
            </w:r>
          </w:p>
        </w:tc>
        <w:tc>
          <w:tcPr>
            <w:tcW w:w="2405" w:type="dxa"/>
            <w:vAlign w:val="center"/>
          </w:tcPr>
          <w:p w14:paraId="218E5C2C" w14:textId="79BCB813" w:rsidR="005855ED" w:rsidRDefault="005855ED" w:rsidP="005855ED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6D72D9B3" w14:textId="2B063D14" w:rsidR="005855ED" w:rsidRDefault="005855ED" w:rsidP="005855ED">
            <w:pPr>
              <w:ind w:left="174"/>
              <w:jc w:val="left"/>
            </w:pPr>
            <w:r>
              <w:t>Exclusão da regra de gerar PDF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  <w:bookmarkStart w:id="4" w:name="_GoBack"/>
      <w:bookmarkEnd w:id="4"/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3728F479" w:rsidR="00A4247F" w:rsidRPr="00A4247F" w:rsidRDefault="002D7E7A" w:rsidP="002D7E7A">
      <w:pPr>
        <w:tabs>
          <w:tab w:val="left" w:pos="5235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75FF9B6" w14:textId="77777777" w:rsidR="00C23B4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9059856" w:history="1">
        <w:r w:rsidR="00C23B43" w:rsidRPr="002F7A7C">
          <w:rPr>
            <w:rStyle w:val="Hyperlink"/>
            <w:noProof/>
          </w:rPr>
          <w:t>HST-059– Acompanhar Pedido de Substituição -Impugnação – Corporativo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_Toc39059856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4</w:t>
        </w:r>
        <w:r w:rsidR="00C23B43">
          <w:rPr>
            <w:noProof/>
            <w:webHidden/>
          </w:rPr>
          <w:fldChar w:fldCharType="end"/>
        </w:r>
      </w:hyperlink>
    </w:p>
    <w:p w14:paraId="37FBA6DD" w14:textId="77777777" w:rsidR="00C23B43" w:rsidRDefault="0046146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59857" w:history="1">
        <w:r w:rsidR="00C23B43" w:rsidRPr="002F7A7C">
          <w:rPr>
            <w:rStyle w:val="Hyperlink"/>
            <w:noProof/>
          </w:rPr>
          <w:t>COMO Corporativo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_Toc39059857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4</w:t>
        </w:r>
        <w:r w:rsidR="00C23B43">
          <w:rPr>
            <w:noProof/>
            <w:webHidden/>
          </w:rPr>
          <w:fldChar w:fldCharType="end"/>
        </w:r>
      </w:hyperlink>
    </w:p>
    <w:p w14:paraId="4C3D4DEB" w14:textId="77777777" w:rsidR="00C23B43" w:rsidRDefault="0046146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59858" w:history="1">
        <w:r w:rsidR="00C23B43" w:rsidRPr="002F7A7C">
          <w:rPr>
            <w:rStyle w:val="Hyperlink"/>
            <w:noProof/>
          </w:rPr>
          <w:t>PARA acompanhar os pedidos de substituição.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_Toc39059858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4</w:t>
        </w:r>
        <w:r w:rsidR="00C23B43">
          <w:rPr>
            <w:noProof/>
            <w:webHidden/>
          </w:rPr>
          <w:fldChar w:fldCharType="end"/>
        </w:r>
      </w:hyperlink>
    </w:p>
    <w:p w14:paraId="66E2FDD8" w14:textId="77777777" w:rsidR="00C23B43" w:rsidRDefault="0046146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59859" w:history="1">
        <w:r w:rsidR="00C23B43" w:rsidRPr="002F7A7C">
          <w:rPr>
            <w:rStyle w:val="Hyperlink"/>
            <w:noProof/>
          </w:rPr>
          <w:t>PROTÓTIPO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_Toc39059859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4</w:t>
        </w:r>
        <w:r w:rsidR="00C23B43">
          <w:rPr>
            <w:noProof/>
            <w:webHidden/>
          </w:rPr>
          <w:fldChar w:fldCharType="end"/>
        </w:r>
      </w:hyperlink>
    </w:p>
    <w:p w14:paraId="2D3140A1" w14:textId="77777777" w:rsidR="00C23B43" w:rsidRDefault="0046146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59860" w:history="1">
        <w:r w:rsidR="00C23B43" w:rsidRPr="002F7A7C">
          <w:rPr>
            <w:rStyle w:val="Hyperlink"/>
            <w:noProof/>
          </w:rPr>
          <w:t>CRITÉRIOS DE ACEITE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_Toc39059860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7</w:t>
        </w:r>
        <w:r w:rsidR="00C23B43">
          <w:rPr>
            <w:noProof/>
            <w:webHidden/>
          </w:rPr>
          <w:fldChar w:fldCharType="end"/>
        </w:r>
      </w:hyperlink>
    </w:p>
    <w:p w14:paraId="55892F50" w14:textId="77777777" w:rsidR="00C23B43" w:rsidRDefault="0046146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59861" w:history="1">
        <w:r w:rsidR="00C23B43" w:rsidRPr="002F7A7C">
          <w:rPr>
            <w:rStyle w:val="Hyperlink"/>
            <w:noProof/>
          </w:rPr>
          <w:t>INFORMAÇÕES COMPLEMENTARES</w:t>
        </w:r>
        <w:r w:rsidR="00C23B43">
          <w:rPr>
            <w:noProof/>
            <w:webHidden/>
          </w:rPr>
          <w:tab/>
        </w:r>
        <w:r w:rsidR="00C23B43">
          <w:rPr>
            <w:noProof/>
            <w:webHidden/>
          </w:rPr>
          <w:fldChar w:fldCharType="begin"/>
        </w:r>
        <w:r w:rsidR="00C23B43">
          <w:rPr>
            <w:noProof/>
            <w:webHidden/>
          </w:rPr>
          <w:instrText xml:space="preserve"> PAGEREF _Toc39059861 \h </w:instrText>
        </w:r>
        <w:r w:rsidR="00C23B43">
          <w:rPr>
            <w:noProof/>
            <w:webHidden/>
          </w:rPr>
        </w:r>
        <w:r w:rsidR="00C23B43">
          <w:rPr>
            <w:noProof/>
            <w:webHidden/>
          </w:rPr>
          <w:fldChar w:fldCharType="separate"/>
        </w:r>
        <w:r w:rsidR="00C23B43">
          <w:rPr>
            <w:noProof/>
            <w:webHidden/>
          </w:rPr>
          <w:t>11</w:t>
        </w:r>
        <w:r w:rsidR="00C23B4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90FFC2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9059856"/>
      <w:r w:rsidR="00CE176F">
        <w:lastRenderedPageBreak/>
        <w:t>HST</w:t>
      </w:r>
      <w:r w:rsidR="00C03F98">
        <w:t>-</w:t>
      </w:r>
      <w:r w:rsidR="00AF2B52">
        <w:t>0</w:t>
      </w:r>
      <w:r w:rsidR="002D7E7A">
        <w:t>59</w:t>
      </w:r>
      <w:r w:rsidR="0035649F">
        <w:t xml:space="preserve">– </w:t>
      </w:r>
      <w:r w:rsidR="00E264CB">
        <w:t xml:space="preserve">Acompanhar </w:t>
      </w:r>
      <w:r w:rsidR="00153838">
        <w:t xml:space="preserve">Pedido de </w:t>
      </w:r>
      <w:r w:rsidR="00703731">
        <w:t>Substituição</w:t>
      </w:r>
      <w:r w:rsidR="002D7E7A">
        <w:t xml:space="preserve"> -Impugnação</w:t>
      </w:r>
      <w:r w:rsidR="00D6740F">
        <w:t xml:space="preserve"> – </w:t>
      </w:r>
      <w:r w:rsidR="00CB2214">
        <w:t>C</w:t>
      </w:r>
      <w:r w:rsidR="002D7E7A">
        <w:t>orporativo</w:t>
      </w:r>
      <w:bookmarkEnd w:id="5"/>
    </w:p>
    <w:p w14:paraId="37D34CD1" w14:textId="57204F9B" w:rsidR="002B1554" w:rsidRPr="00A96CC0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39059857"/>
      <w:r w:rsidRPr="000628DE">
        <w:t>COMO</w:t>
      </w:r>
      <w:r w:rsidR="00C64B05" w:rsidRPr="000628DE">
        <w:t xml:space="preserve"> </w:t>
      </w:r>
      <w:r w:rsidR="00A96CC0" w:rsidRPr="00A96CC0">
        <w:rPr>
          <w:b w:val="0"/>
        </w:rPr>
        <w:t>Corporativo</w:t>
      </w:r>
      <w:bookmarkEnd w:id="6"/>
    </w:p>
    <w:p w14:paraId="405BA23E" w14:textId="56190F11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E264CB" w:rsidRPr="001154EB">
        <w:rPr>
          <w:b w:val="0"/>
        </w:rPr>
        <w:t xml:space="preserve">acompanhar os pedidos de </w:t>
      </w:r>
      <w:r w:rsidR="002D7E7A" w:rsidRPr="001154EB">
        <w:rPr>
          <w:b w:val="0"/>
        </w:rPr>
        <w:t xml:space="preserve">substituições </w:t>
      </w:r>
      <w:r w:rsidR="002D7E7A">
        <w:rPr>
          <w:b w:val="0"/>
        </w:rPr>
        <w:t>solicitados na Impugnação</w:t>
      </w:r>
      <w:r w:rsidR="007701F9">
        <w:rPr>
          <w:b w:val="0"/>
        </w:rPr>
        <w:t>;</w:t>
      </w:r>
    </w:p>
    <w:p w14:paraId="38E7497A" w14:textId="4A43CDF8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9059858"/>
      <w:r>
        <w:t>PAR</w:t>
      </w:r>
      <w:r w:rsidR="00CE176F" w:rsidRPr="000628DE">
        <w:t>A</w:t>
      </w:r>
      <w:r w:rsidR="005A4527" w:rsidRPr="000628DE">
        <w:t xml:space="preserve"> </w:t>
      </w:r>
      <w:r w:rsidR="001154EB" w:rsidRPr="001154EB">
        <w:rPr>
          <w:b w:val="0"/>
        </w:rPr>
        <w:t xml:space="preserve">acompanhar </w:t>
      </w:r>
      <w:r w:rsidR="00CB2214">
        <w:rPr>
          <w:b w:val="0"/>
        </w:rPr>
        <w:t>os pedidos de substituição</w:t>
      </w:r>
      <w:r w:rsidR="00204372" w:rsidRPr="001154EB">
        <w:rPr>
          <w:b w:val="0"/>
        </w:rPr>
        <w:t>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9059859"/>
      <w:r>
        <w:t>PROTÓTIPO</w:t>
      </w:r>
      <w:bookmarkEnd w:id="8"/>
      <w:bookmarkEnd w:id="9"/>
    </w:p>
    <w:p w14:paraId="4AD30F2F" w14:textId="06FF7765" w:rsidR="00D471A9" w:rsidRDefault="0076390A" w:rsidP="006B4BE8">
      <w:pPr>
        <w:pStyle w:val="EstiloPrototipo3"/>
        <w:numPr>
          <w:ilvl w:val="0"/>
          <w:numId w:val="4"/>
        </w:numPr>
      </w:pPr>
      <w:bookmarkStart w:id="10" w:name="_Ref24546055"/>
      <w:bookmarkStart w:id="11" w:name="_Ref25066994"/>
      <w:bookmarkStart w:id="12" w:name="_Ref25822119"/>
      <w:bookmarkStart w:id="13" w:name="_Ref25851054"/>
      <w:bookmarkStart w:id="14" w:name="_Ref31017188"/>
      <w:r>
        <w:t xml:space="preserve">Acompanhar </w:t>
      </w:r>
      <w:r w:rsidR="00076915">
        <w:t xml:space="preserve">Pedido de </w:t>
      </w:r>
      <w:bookmarkEnd w:id="10"/>
      <w:bookmarkEnd w:id="11"/>
      <w:bookmarkEnd w:id="12"/>
      <w:r w:rsidR="006F4C0B">
        <w:t xml:space="preserve">Substituição </w:t>
      </w:r>
      <w:bookmarkEnd w:id="13"/>
      <w:r w:rsidR="00277815">
        <w:t>- Impugnação</w:t>
      </w:r>
      <w:bookmarkEnd w:id="14"/>
    </w:p>
    <w:p w14:paraId="19DB08E4" w14:textId="55D6F16F" w:rsidR="00A541DF" w:rsidRDefault="00C23B43" w:rsidP="00C31480">
      <w:pPr>
        <w:pStyle w:val="EstiloPrototipo3"/>
        <w:tabs>
          <w:tab w:val="clear" w:pos="425"/>
        </w:tabs>
      </w:pPr>
      <w:bookmarkStart w:id="15" w:name="_Ref24976076"/>
      <w:r>
        <w:rPr>
          <w:noProof/>
        </w:rPr>
        <w:drawing>
          <wp:inline distT="0" distB="0" distL="0" distR="0" wp14:anchorId="31F90E09" wp14:editId="786B5EF8">
            <wp:extent cx="5760085" cy="3477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F42" w14:textId="77777777" w:rsidR="00A541DF" w:rsidRDefault="00A541DF" w:rsidP="00A541DF">
      <w:pPr>
        <w:pStyle w:val="EstiloPrototipo3"/>
        <w:ind w:left="720"/>
      </w:pPr>
    </w:p>
    <w:p w14:paraId="7AD13971" w14:textId="77777777" w:rsidR="000D4078" w:rsidRDefault="000D4078" w:rsidP="00A541DF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277815" w:rsidRPr="005D2A67" w14:paraId="6C2A3EF2" w14:textId="77777777" w:rsidTr="00B77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D6C3B42" w14:textId="77777777" w:rsidR="00277815" w:rsidRPr="00E976B5" w:rsidRDefault="00277815" w:rsidP="00B778C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77815" w:rsidRPr="00FD775E" w14:paraId="3C02D3F7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DC061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98A0376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EB37E84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7094DB8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7AF7556C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D94F84E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706D413" w14:textId="77777777" w:rsidR="00277815" w:rsidRPr="005D2A67" w:rsidRDefault="00277815" w:rsidP="00B778C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277815" w:rsidRPr="00EC175D" w14:paraId="12084552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8A7642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1E79F6B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 de Substituição - Impugnação</w:t>
            </w:r>
          </w:p>
        </w:tc>
        <w:tc>
          <w:tcPr>
            <w:tcW w:w="1306" w:type="dxa"/>
          </w:tcPr>
          <w:p w14:paraId="2DDB6C64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55DA0BBA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2900AF6B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A567557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1E03971" w14:textId="77777777" w:rsidR="00277815" w:rsidRPr="008044D1" w:rsidRDefault="00277815" w:rsidP="00277815">
            <w:pPr>
              <w:pStyle w:val="PargrafodaLista"/>
              <w:numPr>
                <w:ilvl w:val="0"/>
                <w:numId w:val="31"/>
              </w:numPr>
              <w:spacing w:before="60" w:after="60"/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77815" w:rsidRPr="00EC175D" w14:paraId="0FC706E0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2582724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AE28471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Substituição </w:t>
            </w:r>
          </w:p>
        </w:tc>
        <w:tc>
          <w:tcPr>
            <w:tcW w:w="1306" w:type="dxa"/>
          </w:tcPr>
          <w:p w14:paraId="0EFFC044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47FA2AF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2F90CCF8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114252D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CE31C71" w14:textId="77777777" w:rsidR="00277815" w:rsidRPr="00DD1BCD" w:rsidRDefault="00277815" w:rsidP="00277815">
            <w:pPr>
              <w:pStyle w:val="PargrafodaLista"/>
              <w:numPr>
                <w:ilvl w:val="0"/>
                <w:numId w:val="31"/>
              </w:numPr>
              <w:spacing w:before="60" w:after="60"/>
              <w:rPr>
                <w:sz w:val="18"/>
                <w:szCs w:val="18"/>
              </w:rPr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77815" w:rsidRPr="00EC175D" w14:paraId="4F26974B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F8176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F66DA7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Substituído</w:t>
            </w:r>
          </w:p>
        </w:tc>
        <w:tc>
          <w:tcPr>
            <w:tcW w:w="1306" w:type="dxa"/>
          </w:tcPr>
          <w:p w14:paraId="33D954B8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3393E166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4B3AD5A1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225795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86BDA7" w14:textId="77777777" w:rsidR="00277815" w:rsidRPr="00DD1BCD" w:rsidRDefault="00277815" w:rsidP="00277815">
            <w:pPr>
              <w:pStyle w:val="PargrafodaLista"/>
              <w:numPr>
                <w:ilvl w:val="0"/>
                <w:numId w:val="31"/>
              </w:numPr>
              <w:spacing w:before="60" w:after="60"/>
              <w:rPr>
                <w:sz w:val="18"/>
                <w:szCs w:val="18"/>
              </w:rPr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77815" w:rsidRPr="00EC175D" w14:paraId="4846F9DA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686FA1B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33599D3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4A5B2073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foi impugnado</w:t>
            </w:r>
          </w:p>
        </w:tc>
        <w:tc>
          <w:tcPr>
            <w:tcW w:w="1246" w:type="dxa"/>
          </w:tcPr>
          <w:p w14:paraId="24F8ABBA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72E0D123" w14:textId="77777777" w:rsidR="00277815" w:rsidRPr="00EC175D" w:rsidRDefault="00277815" w:rsidP="00B778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5C4325D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2CCDCFF" w14:textId="77777777" w:rsidR="00277815" w:rsidRPr="00EC175D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</w:tc>
      </w:tr>
      <w:tr w:rsidR="00277815" w:rsidRPr="00EC175D" w14:paraId="1663F77B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5EC0A84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B5C607E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1EE82E4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06201263" w14:textId="77777777" w:rsidR="00277815" w:rsidRPr="006A168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76E243A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7708AC0" w14:textId="77777777" w:rsidR="00277815" w:rsidRPr="00EC175D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387E51B" w14:textId="77777777" w:rsidR="00277815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7F6D124C" w14:textId="77777777" w:rsidR="00277815" w:rsidRPr="00DD1BCD" w:rsidRDefault="00277815" w:rsidP="00B778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77815" w:rsidRPr="00EC175D" w14:paraId="77AAA027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419E58E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0883115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Substituto</w:t>
            </w:r>
          </w:p>
        </w:tc>
        <w:tc>
          <w:tcPr>
            <w:tcW w:w="1306" w:type="dxa"/>
          </w:tcPr>
          <w:p w14:paraId="43CFCAD2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15A4AC1D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96B957F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F53157B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16C028D" w14:textId="77777777" w:rsidR="00277815" w:rsidRPr="00DD1BCD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77815" w:rsidRPr="00EC175D" w14:paraId="0CDEC241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7CEFC90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ABC1F05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</w:tcPr>
          <w:p w14:paraId="6DFEBC36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profissional que foi impugnado</w:t>
            </w:r>
          </w:p>
        </w:tc>
        <w:tc>
          <w:tcPr>
            <w:tcW w:w="1246" w:type="dxa"/>
          </w:tcPr>
          <w:p w14:paraId="608742B3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4016BA33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2F202F4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682EF8" w14:textId="77777777" w:rsidR="00277815" w:rsidRPr="00DD1BCD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</w:tc>
      </w:tr>
      <w:tr w:rsidR="00277815" w:rsidRPr="00EC175D" w14:paraId="76595DE1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8CEE924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D2E665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79DD5BC6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do registro CAU do profissional impugnado </w:t>
            </w:r>
          </w:p>
        </w:tc>
        <w:tc>
          <w:tcPr>
            <w:tcW w:w="1246" w:type="dxa"/>
          </w:tcPr>
          <w:p w14:paraId="3C16A5C7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E29E08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D57179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A6EFD42" w14:textId="77777777" w:rsidR="00277815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1EF69FB3" w14:textId="77777777" w:rsidR="00277815" w:rsidRPr="00DD1BCD" w:rsidRDefault="00277815" w:rsidP="00B778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77815" w:rsidRPr="00EC175D" w14:paraId="5AE84103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D73885B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4430292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</w:tc>
        <w:tc>
          <w:tcPr>
            <w:tcW w:w="1306" w:type="dxa"/>
          </w:tcPr>
          <w:p w14:paraId="09C66A04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validação do profissional substituto</w:t>
            </w:r>
          </w:p>
        </w:tc>
        <w:tc>
          <w:tcPr>
            <w:tcW w:w="1246" w:type="dxa"/>
          </w:tcPr>
          <w:p w14:paraId="1BDDE02A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29ED7464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96DE99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E644E2" w14:textId="77777777" w:rsidR="00277815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37ED7FDF" w14:textId="77777777" w:rsidR="00277815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 [</w:t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D6E6A">
              <w:rPr>
                <w:color w:val="31849B" w:themeColor="accent5" w:themeShade="BF"/>
                <w:sz w:val="18"/>
                <w:szCs w:val="18"/>
              </w:rPr>
              <w:instrText xml:space="preserve"> REF _Ref30770407 \r \h </w:instrText>
            </w:r>
            <w:r w:rsidRPr="008D6E6A">
              <w:rPr>
                <w:color w:val="31849B" w:themeColor="accent5" w:themeShade="BF"/>
                <w:sz w:val="18"/>
                <w:szCs w:val="18"/>
              </w:rPr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D6E6A">
              <w:rPr>
                <w:color w:val="31849B" w:themeColor="accent5" w:themeShade="BF"/>
                <w:sz w:val="18"/>
                <w:szCs w:val="18"/>
              </w:rPr>
              <w:t>3.10</w:t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 [</w:t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8D6E6A">
              <w:rPr>
                <w:color w:val="31849B" w:themeColor="accent5" w:themeShade="BF"/>
                <w:sz w:val="18"/>
                <w:szCs w:val="18"/>
              </w:rPr>
              <w:instrText xml:space="preserve"> REF _Ref30770439 \r \h </w:instrText>
            </w:r>
            <w:r w:rsidRPr="008D6E6A">
              <w:rPr>
                <w:color w:val="31849B" w:themeColor="accent5" w:themeShade="BF"/>
                <w:sz w:val="18"/>
                <w:szCs w:val="18"/>
              </w:rPr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8D6E6A">
              <w:rPr>
                <w:color w:val="31849B" w:themeColor="accent5" w:themeShade="BF"/>
                <w:sz w:val="18"/>
                <w:szCs w:val="18"/>
              </w:rPr>
              <w:t>3.14</w:t>
            </w:r>
            <w:r w:rsidRPr="008D6E6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</w:t>
            </w:r>
          </w:p>
          <w:p w14:paraId="2D4F6BD3" w14:textId="77777777" w:rsidR="00277815" w:rsidRPr="00DD1BCD" w:rsidRDefault="00277815" w:rsidP="00B778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77815" w:rsidRPr="00EC175D" w14:paraId="45A2598B" w14:textId="77777777" w:rsidTr="00B77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12F53F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1572D9B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Confirmação</w:t>
            </w:r>
          </w:p>
        </w:tc>
        <w:tc>
          <w:tcPr>
            <w:tcW w:w="1306" w:type="dxa"/>
          </w:tcPr>
          <w:p w14:paraId="487D643B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 que indica o status da confirmação para participação na chapa</w:t>
            </w:r>
          </w:p>
        </w:tc>
        <w:tc>
          <w:tcPr>
            <w:tcW w:w="1246" w:type="dxa"/>
          </w:tcPr>
          <w:p w14:paraId="0D7B0BDF" w14:textId="77777777" w:rsidR="00277815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</w:tcPr>
          <w:p w14:paraId="448314B9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3BEC536" w14:textId="77777777" w:rsidR="00277815" w:rsidRPr="005D25C6" w:rsidRDefault="00277815" w:rsidP="00B778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8A097CF" w14:textId="77777777" w:rsidR="00277815" w:rsidRPr="001F6A57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1F6A57">
              <w:rPr>
                <w:color w:val="auto"/>
                <w:sz w:val="18"/>
                <w:szCs w:val="18"/>
              </w:rPr>
              <w:t>Somente Leitura: Sim</w:t>
            </w:r>
          </w:p>
          <w:p w14:paraId="43ECCF51" w14:textId="77777777" w:rsidR="00277815" w:rsidRPr="001F6A57" w:rsidRDefault="00277815" w:rsidP="00B778C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1F6A57">
              <w:rPr>
                <w:color w:val="auto"/>
                <w:sz w:val="18"/>
                <w:szCs w:val="18"/>
              </w:rPr>
              <w:t>Regra [</w:t>
            </w:r>
            <w:r w:rsidRPr="001F6A57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F6A57">
              <w:rPr>
                <w:color w:val="31849B" w:themeColor="accent5" w:themeShade="BF"/>
                <w:sz w:val="18"/>
                <w:szCs w:val="18"/>
              </w:rPr>
              <w:instrText xml:space="preserve"> REF _Ref30774504 \r \h </w:instrText>
            </w:r>
            <w:r w:rsidRPr="001F6A57">
              <w:rPr>
                <w:color w:val="31849B" w:themeColor="accent5" w:themeShade="BF"/>
                <w:sz w:val="18"/>
                <w:szCs w:val="18"/>
              </w:rPr>
            </w:r>
            <w:r w:rsidRPr="001F6A57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F6A57">
              <w:rPr>
                <w:color w:val="31849B" w:themeColor="accent5" w:themeShade="BF"/>
                <w:sz w:val="18"/>
                <w:szCs w:val="18"/>
              </w:rPr>
              <w:t>5.2</w:t>
            </w:r>
            <w:r w:rsidRPr="001F6A57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F6A57">
              <w:rPr>
                <w:color w:val="auto"/>
                <w:sz w:val="18"/>
                <w:szCs w:val="18"/>
              </w:rPr>
              <w:t>]</w:t>
            </w:r>
          </w:p>
          <w:p w14:paraId="6EDA3EA6" w14:textId="77777777" w:rsidR="00277815" w:rsidRPr="00DD1BCD" w:rsidRDefault="00277815" w:rsidP="00B778C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77815" w:rsidRPr="00EC175D" w14:paraId="1EE03210" w14:textId="77777777" w:rsidTr="00B778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D681DA" w14:textId="77777777" w:rsidR="00277815" w:rsidRPr="00EC175D" w:rsidRDefault="00277815" w:rsidP="00277815">
            <w:pPr>
              <w:pStyle w:val="PargrafodaLista"/>
              <w:numPr>
                <w:ilvl w:val="0"/>
                <w:numId w:val="32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8405D8B" w14:textId="6E04327B" w:rsidR="00277815" w:rsidRDefault="00277815" w:rsidP="0027781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Gerar PDF</w:t>
            </w:r>
          </w:p>
        </w:tc>
        <w:tc>
          <w:tcPr>
            <w:tcW w:w="1306" w:type="dxa"/>
          </w:tcPr>
          <w:p w14:paraId="78514CB3" w14:textId="5514D32F" w:rsidR="00277815" w:rsidRDefault="00277815" w:rsidP="0027781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Opção para gerar um arquivo em PDF</w:t>
            </w:r>
          </w:p>
        </w:tc>
        <w:tc>
          <w:tcPr>
            <w:tcW w:w="1246" w:type="dxa"/>
          </w:tcPr>
          <w:p w14:paraId="61F85980" w14:textId="75F9EBDF" w:rsidR="00277815" w:rsidRDefault="00277815" w:rsidP="0027781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F8E61B0" w14:textId="09171728" w:rsidR="00277815" w:rsidRPr="005D25C6" w:rsidRDefault="00277815" w:rsidP="0027781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4465CC6" w14:textId="55E01A31" w:rsidR="00277815" w:rsidRPr="005D25C6" w:rsidRDefault="00277815" w:rsidP="00277815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A620ED6" w14:textId="77777777" w:rsidR="00277815" w:rsidRPr="001F6A57" w:rsidRDefault="00277815" w:rsidP="0027781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color w:val="auto"/>
                <w:sz w:val="18"/>
                <w:szCs w:val="18"/>
              </w:rPr>
            </w:pPr>
          </w:p>
        </w:tc>
      </w:tr>
    </w:tbl>
    <w:p w14:paraId="4A0F41D9" w14:textId="4A2745CE" w:rsidR="00A66A96" w:rsidRDefault="00A66A96" w:rsidP="00A66A96">
      <w:pPr>
        <w:pStyle w:val="EstiloPrototipo3"/>
        <w:tabs>
          <w:tab w:val="clear" w:pos="851"/>
        </w:tabs>
        <w:ind w:left="426" w:hanging="284"/>
      </w:pPr>
    </w:p>
    <w:p w14:paraId="465E10F3" w14:textId="77777777" w:rsidR="00A66A96" w:rsidRDefault="00A66A96" w:rsidP="00A66A96">
      <w:pPr>
        <w:pStyle w:val="EstiloPrototipo3"/>
        <w:ind w:left="720"/>
      </w:pPr>
    </w:p>
    <w:p w14:paraId="1FEB3FBC" w14:textId="77777777" w:rsidR="00A66A96" w:rsidRDefault="00A66A96" w:rsidP="00A66A96">
      <w:pPr>
        <w:pStyle w:val="EstiloPrototipo3"/>
        <w:ind w:left="720"/>
      </w:pPr>
    </w:p>
    <w:p w14:paraId="21BD226E" w14:textId="77777777" w:rsidR="00A66A96" w:rsidRDefault="00A66A96" w:rsidP="00A66A96">
      <w:pPr>
        <w:pStyle w:val="EstiloPrototipo3"/>
        <w:ind w:left="720"/>
      </w:pPr>
    </w:p>
    <w:p w14:paraId="6C4B96EE" w14:textId="77777777" w:rsidR="00FF575E" w:rsidRDefault="00FF575E" w:rsidP="00A66A96">
      <w:pPr>
        <w:pStyle w:val="EstiloPrototipo3"/>
        <w:ind w:left="720"/>
      </w:pPr>
    </w:p>
    <w:p w14:paraId="1ECAE2F4" w14:textId="77777777" w:rsidR="00FF575E" w:rsidRDefault="00FF575E" w:rsidP="00A66A96">
      <w:pPr>
        <w:pStyle w:val="EstiloPrototipo3"/>
        <w:ind w:left="720"/>
      </w:pPr>
    </w:p>
    <w:p w14:paraId="5FADD776" w14:textId="77777777" w:rsidR="00C23B43" w:rsidRDefault="00C23B43" w:rsidP="00A66A96">
      <w:pPr>
        <w:pStyle w:val="EstiloPrototipo3"/>
        <w:ind w:left="720"/>
      </w:pPr>
    </w:p>
    <w:bookmarkEnd w:id="15"/>
    <w:p w14:paraId="2FA71E1A" w14:textId="77777777" w:rsidR="007625C1" w:rsidRDefault="007625C1" w:rsidP="008724F1"/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9059860"/>
      <w:r w:rsidRPr="00EC175D">
        <w:lastRenderedPageBreak/>
        <w:t>CRITÉRIOS DE ACEITE</w:t>
      </w:r>
      <w:bookmarkEnd w:id="16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42F3A360" w:rsidR="00F557A2" w:rsidRPr="00BF06A4" w:rsidRDefault="00F557A2" w:rsidP="00BF06A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03796">
        <w:t xml:space="preserve">Esta história deve </w:t>
      </w:r>
      <w:r w:rsidR="00BF06A4" w:rsidRPr="00A03796">
        <w:t xml:space="preserve">ser executada quando o usuário acessar no módulo </w:t>
      </w:r>
      <w:r w:rsidR="00BF06A4">
        <w:t>corporativo</w:t>
      </w:r>
      <w:r w:rsidR="00BF06A4" w:rsidRPr="00A03796">
        <w:t xml:space="preserve"> a opção “Menu&gt;&gt;</w:t>
      </w:r>
      <w:r w:rsidR="00BF06A4">
        <w:t xml:space="preserve">Impugnação </w:t>
      </w:r>
      <w:r w:rsidR="00BF06A4" w:rsidRPr="00A03796">
        <w:t>&gt;&gt;</w:t>
      </w:r>
      <w:r w:rsidR="00BF06A4" w:rsidRPr="009432C0">
        <w:rPr>
          <w:color w:val="31849B" w:themeColor="accent5" w:themeShade="BF"/>
        </w:rPr>
        <w:t xml:space="preserve">Acompanhar </w:t>
      </w:r>
      <w:r w:rsidR="00BF06A4">
        <w:rPr>
          <w:color w:val="31849B" w:themeColor="accent5" w:themeShade="BF"/>
        </w:rPr>
        <w:t>Impugnação</w:t>
      </w:r>
      <w:r w:rsidR="00BF06A4" w:rsidRPr="0020528B">
        <w:rPr>
          <w:color w:val="000000" w:themeColor="text1"/>
        </w:rPr>
        <w:t>, selecionando a A</w:t>
      </w:r>
      <w:r w:rsidR="00BF06A4">
        <w:rPr>
          <w:color w:val="000000" w:themeColor="text1"/>
        </w:rPr>
        <w:t xml:space="preserve">ba </w:t>
      </w:r>
      <w:r w:rsidR="00BF06A4">
        <w:rPr>
          <w:color w:val="31849B" w:themeColor="accent5" w:themeShade="BF"/>
        </w:rPr>
        <w:t>Pedido de Substituição</w:t>
      </w:r>
      <w:r w:rsidRPr="00A03796">
        <w:t xml:space="preserve">. </w:t>
      </w:r>
      <w:r w:rsidRPr="00A03796">
        <w:rPr>
          <w:color w:val="31849B" w:themeColor="accent5" w:themeShade="BF"/>
        </w:rPr>
        <w:t>[</w:t>
      </w:r>
      <w:r w:rsidR="0057276D">
        <w:rPr>
          <w:color w:val="31849B" w:themeColor="accent5" w:themeShade="BF"/>
        </w:rPr>
        <w:fldChar w:fldCharType="begin"/>
      </w:r>
      <w:r w:rsidR="0057276D">
        <w:rPr>
          <w:color w:val="31849B" w:themeColor="accent5" w:themeShade="BF"/>
        </w:rPr>
        <w:instrText xml:space="preserve"> REF _Ref24546055 \r \h </w:instrText>
      </w:r>
      <w:r w:rsidR="00BF06A4">
        <w:rPr>
          <w:color w:val="31849B" w:themeColor="accent5" w:themeShade="BF"/>
        </w:rPr>
        <w:instrText xml:space="preserve"> \* MERGEFORMAT </w:instrText>
      </w:r>
      <w:r w:rsidR="0057276D">
        <w:rPr>
          <w:color w:val="31849B" w:themeColor="accent5" w:themeShade="BF"/>
        </w:rPr>
      </w:r>
      <w:r w:rsidR="0057276D">
        <w:rPr>
          <w:color w:val="31849B" w:themeColor="accent5" w:themeShade="BF"/>
        </w:rPr>
        <w:fldChar w:fldCharType="separate"/>
      </w:r>
      <w:r w:rsidR="0057276D">
        <w:rPr>
          <w:color w:val="31849B" w:themeColor="accent5" w:themeShade="BF"/>
        </w:rPr>
        <w:t>P01</w:t>
      </w:r>
      <w:r w:rsidR="0057276D">
        <w:rPr>
          <w:color w:val="31849B" w:themeColor="accent5" w:themeShade="BF"/>
        </w:rPr>
        <w:fldChar w:fldCharType="end"/>
      </w:r>
      <w:r w:rsidRPr="00A03796">
        <w:rPr>
          <w:color w:val="31849B" w:themeColor="accent5" w:themeShade="BF"/>
        </w:rPr>
        <w:t xml:space="preserve">] </w:t>
      </w:r>
    </w:p>
    <w:p w14:paraId="191230D1" w14:textId="77777777" w:rsidR="00BF06A4" w:rsidRPr="00A03796" w:rsidRDefault="00BF06A4" w:rsidP="00BF06A4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65F158B" w14:textId="1BCAAF14" w:rsidR="00B00B8B" w:rsidRDefault="007625C1" w:rsidP="002908F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81208">
        <w:t xml:space="preserve">O usuário deve ter permissão de acesso </w:t>
      </w:r>
      <w:r>
        <w:t xml:space="preserve">de </w:t>
      </w:r>
      <w:r w:rsidR="006F4446">
        <w:t>A</w:t>
      </w:r>
      <w:r>
        <w:t xml:space="preserve">ssessor </w:t>
      </w:r>
      <w:r w:rsidRPr="007A5A7C">
        <w:rPr>
          <w:b/>
        </w:rPr>
        <w:t>CEN/BR</w:t>
      </w:r>
      <w:r>
        <w:t xml:space="preserve"> e </w:t>
      </w:r>
      <w:r w:rsidR="006F4446">
        <w:t>A</w:t>
      </w:r>
      <w:r>
        <w:t xml:space="preserve">ssessor </w:t>
      </w:r>
      <w:r w:rsidRPr="007A5A7C">
        <w:rPr>
          <w:b/>
        </w:rPr>
        <w:t>CE/UF</w:t>
      </w:r>
      <w:r>
        <w:t xml:space="preserve">, </w:t>
      </w:r>
      <w:r w:rsidRPr="00A03599">
        <w:t>conforme cadastro no SICCAU Corporati</w:t>
      </w:r>
      <w:r>
        <w:t>vo, vinculado ao usuário logado</w:t>
      </w:r>
      <w:r w:rsidRPr="009A7FC1">
        <w:rPr>
          <w:rStyle w:val="Refdenotaderodap"/>
          <w:color w:val="31849B" w:themeColor="accent5" w:themeShade="BF"/>
        </w:rPr>
        <w:footnoteReference w:id="1"/>
      </w:r>
      <w:r>
        <w:t>.</w:t>
      </w:r>
      <w:r w:rsidRPr="007A5A7C">
        <w:rPr>
          <w:color w:val="31849B" w:themeColor="accent5" w:themeShade="BF"/>
        </w:rPr>
        <w:t xml:space="preserve">  </w:t>
      </w:r>
    </w:p>
    <w:p w14:paraId="4DDC45F1" w14:textId="77777777" w:rsidR="007A5A7C" w:rsidRDefault="007A5A7C" w:rsidP="007A5A7C">
      <w:pPr>
        <w:pStyle w:val="PargrafodaLista"/>
      </w:pPr>
    </w:p>
    <w:p w14:paraId="2848C08A" w14:textId="77777777" w:rsidR="007A5A7C" w:rsidRPr="00070AF3" w:rsidRDefault="007A5A7C" w:rsidP="007A5A7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</w:t>
      </w:r>
      <w:r>
        <w:rPr>
          <w:color w:val="000000" w:themeColor="text1" w:themeShade="BF"/>
        </w:rPr>
        <w:t>as informações de acesso, conforme descritos na HST036;</w:t>
      </w:r>
    </w:p>
    <w:p w14:paraId="327F047F" w14:textId="77777777" w:rsidR="007A5A7C" w:rsidRDefault="007A5A7C" w:rsidP="007A5A7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A0F3385" w14:textId="77777777" w:rsidR="007A5A7C" w:rsidRPr="00EC175D" w:rsidRDefault="007A5A7C" w:rsidP="007A5A7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C175D">
        <w:rPr>
          <w:b/>
        </w:rPr>
        <w:t>Regras Gerais:</w:t>
      </w:r>
      <w:bookmarkEnd w:id="17"/>
    </w:p>
    <w:p w14:paraId="36CE2BFB" w14:textId="6E4ED829" w:rsidR="00382D7D" w:rsidRPr="00382D7D" w:rsidRDefault="00382D7D" w:rsidP="00382D7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81208">
        <w:t xml:space="preserve">O </w:t>
      </w:r>
      <w:r>
        <w:rPr>
          <w:color w:val="000000" w:themeColor="text1" w:themeShade="BF"/>
        </w:rPr>
        <w:t xml:space="preserve">sistema deve validar quando um dos </w:t>
      </w:r>
      <w:r w:rsidRPr="003A1B30">
        <w:rPr>
          <w:color w:val="31849B" w:themeColor="accent5" w:themeShade="BF"/>
        </w:rPr>
        <w:t>Responsáveis Chapa</w:t>
      </w:r>
      <w:r>
        <w:rPr>
          <w:color w:val="000000" w:themeColor="text1" w:themeShade="BF"/>
        </w:rPr>
        <w:t xml:space="preserve"> realizar um cadastro de Pedido de Substituição para a Impugnação </w:t>
      </w:r>
      <w:r w:rsidR="006D0E8E">
        <w:rPr>
          <w:color w:val="000000" w:themeColor="text1" w:themeShade="BF"/>
        </w:rPr>
        <w:t xml:space="preserve">com sucesso </w:t>
      </w:r>
      <w:r>
        <w:rPr>
          <w:color w:val="000000" w:themeColor="text1" w:themeShade="BF"/>
        </w:rPr>
        <w:t xml:space="preserve">na HST058; E deve exibir a nova Aba </w:t>
      </w:r>
      <w:r w:rsidRPr="00382D7D">
        <w:rPr>
          <w:color w:val="31849B" w:themeColor="accent5" w:themeShade="BF"/>
        </w:rPr>
        <w:t>Pedido de Substituição</w:t>
      </w:r>
      <w:r>
        <w:rPr>
          <w:color w:val="auto"/>
        </w:rPr>
        <w:t xml:space="preserve">; </w:t>
      </w:r>
      <w:r w:rsidRPr="00382D7D">
        <w:rPr>
          <w:color w:val="31849B" w:themeColor="accent5" w:themeShade="BF"/>
        </w:rPr>
        <w:t>[</w:t>
      </w:r>
      <w:r w:rsidRPr="00382D7D">
        <w:rPr>
          <w:color w:val="31849B" w:themeColor="accent5" w:themeShade="BF"/>
        </w:rPr>
        <w:fldChar w:fldCharType="begin"/>
      </w:r>
      <w:r w:rsidRPr="00382D7D">
        <w:rPr>
          <w:color w:val="31849B" w:themeColor="accent5" w:themeShade="BF"/>
        </w:rPr>
        <w:instrText xml:space="preserve"> REF _Ref31017188 \r \h </w:instrText>
      </w:r>
      <w:r w:rsidRPr="00382D7D">
        <w:rPr>
          <w:color w:val="31849B" w:themeColor="accent5" w:themeShade="BF"/>
        </w:rPr>
      </w:r>
      <w:r w:rsidRPr="00382D7D">
        <w:rPr>
          <w:color w:val="31849B" w:themeColor="accent5" w:themeShade="BF"/>
        </w:rPr>
        <w:fldChar w:fldCharType="separate"/>
      </w:r>
      <w:r w:rsidRPr="00382D7D">
        <w:rPr>
          <w:color w:val="31849B" w:themeColor="accent5" w:themeShade="BF"/>
        </w:rPr>
        <w:t>P01</w:t>
      </w:r>
      <w:r w:rsidRPr="00382D7D">
        <w:rPr>
          <w:color w:val="31849B" w:themeColor="accent5" w:themeShade="BF"/>
        </w:rPr>
        <w:fldChar w:fldCharType="end"/>
      </w:r>
      <w:r w:rsidRPr="00382D7D">
        <w:rPr>
          <w:color w:val="31849B" w:themeColor="accent5" w:themeShade="BF"/>
        </w:rPr>
        <w:t>]</w:t>
      </w:r>
    </w:p>
    <w:p w14:paraId="655AE791" w14:textId="77777777" w:rsidR="00382D7D" w:rsidRPr="00382D7D" w:rsidRDefault="00382D7D" w:rsidP="00382D7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9BD6CAA" w14:textId="61188400" w:rsidR="00382D7D" w:rsidRDefault="00382D7D" w:rsidP="00382D7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responsável pela chapa poderá Solicitar Substituição após o Julgamento de 1ª instância da Impugnação (HST048), como após o Julgamento de 2ª instância da impugnação (HST055);</w:t>
      </w:r>
    </w:p>
    <w:p w14:paraId="2F0454FE" w14:textId="77777777" w:rsidR="00382D7D" w:rsidRDefault="00382D7D" w:rsidP="00382D7D">
      <w:pPr>
        <w:pStyle w:val="PargrafodaLista"/>
      </w:pPr>
    </w:p>
    <w:p w14:paraId="24E2E1FC" w14:textId="085E8FA4" w:rsidR="00382D7D" w:rsidRDefault="006D0E8E" w:rsidP="00382D7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 posição correta da Aba </w:t>
      </w:r>
      <w:r w:rsidRPr="00FF4372">
        <w:rPr>
          <w:color w:val="31849B" w:themeColor="accent5" w:themeShade="BF"/>
        </w:rPr>
        <w:t>Pedido de Substituição</w:t>
      </w:r>
      <w:r>
        <w:t>, será após a aba Julgamento 2ª Instância</w:t>
      </w:r>
      <w:r w:rsidRPr="00324B1F">
        <w:rPr>
          <w:color w:val="31849B" w:themeColor="accent5" w:themeShade="BF"/>
        </w:rPr>
        <w:t>[</w:t>
      </w:r>
      <w:r w:rsidR="00E34176" w:rsidRPr="00382D7D">
        <w:rPr>
          <w:color w:val="31849B" w:themeColor="accent5" w:themeShade="BF"/>
        </w:rPr>
        <w:fldChar w:fldCharType="begin"/>
      </w:r>
      <w:r w:rsidR="00E34176" w:rsidRPr="00382D7D">
        <w:rPr>
          <w:color w:val="31849B" w:themeColor="accent5" w:themeShade="BF"/>
        </w:rPr>
        <w:instrText xml:space="preserve"> REF _Ref31017188 \r \h </w:instrText>
      </w:r>
      <w:r w:rsidR="00E34176" w:rsidRPr="00382D7D">
        <w:rPr>
          <w:color w:val="31849B" w:themeColor="accent5" w:themeShade="BF"/>
        </w:rPr>
      </w:r>
      <w:r w:rsidR="00E34176" w:rsidRPr="00382D7D">
        <w:rPr>
          <w:color w:val="31849B" w:themeColor="accent5" w:themeShade="BF"/>
        </w:rPr>
        <w:fldChar w:fldCharType="separate"/>
      </w:r>
      <w:r w:rsidR="00E34176" w:rsidRPr="00382D7D">
        <w:rPr>
          <w:color w:val="31849B" w:themeColor="accent5" w:themeShade="BF"/>
        </w:rPr>
        <w:t>P01</w:t>
      </w:r>
      <w:r w:rsidR="00E34176" w:rsidRPr="00382D7D">
        <w:rPr>
          <w:color w:val="31849B" w:themeColor="accent5" w:themeShade="BF"/>
        </w:rPr>
        <w:fldChar w:fldCharType="end"/>
      </w:r>
      <w:r w:rsidRPr="00324B1F">
        <w:rPr>
          <w:color w:val="31849B" w:themeColor="accent5" w:themeShade="BF"/>
        </w:rPr>
        <w:t>]</w:t>
      </w:r>
      <w:r>
        <w:t>; Porém nos casos que ator solicitar substituição na 1ª instancia, o sistema deve exibir logo após a 1ª instância, e deve reordenar a médi</w:t>
      </w:r>
      <w:r w:rsidR="001E21F5">
        <w:t>d</w:t>
      </w:r>
      <w:r>
        <w:t>a que as outras abas forem sendo exibidas</w:t>
      </w:r>
      <w:r w:rsidR="00B7562D">
        <w:t>: (Caso sejam exibidas)</w:t>
      </w:r>
    </w:p>
    <w:p w14:paraId="1120DE71" w14:textId="77777777" w:rsidR="006D0E8E" w:rsidRDefault="006D0E8E" w:rsidP="006D0E8E">
      <w:pPr>
        <w:pStyle w:val="PargrafodaLista"/>
      </w:pPr>
    </w:p>
    <w:p w14:paraId="1E53D50C" w14:textId="7A38E159" w:rsidR="006D0E8E" w:rsidRDefault="006D0E8E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t>Ex:</w:t>
      </w:r>
    </w:p>
    <w:p w14:paraId="10CB2CF6" w14:textId="77777777" w:rsidR="00E34176" w:rsidRDefault="00E34176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D8883DA" w14:textId="5A7C69FA" w:rsidR="00E34176" w:rsidRDefault="00E34176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5A2FAF58" wp14:editId="2E6DC89A">
            <wp:extent cx="2000250" cy="370756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08" cy="3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2D38" w14:textId="77777777" w:rsidR="009B6210" w:rsidRDefault="009B6210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4B583F4" w14:textId="77777777" w:rsidR="00E34176" w:rsidRDefault="00E34176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FEB5EB0" w14:textId="28AE9597" w:rsidR="009B6210" w:rsidRDefault="009B6210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03879C62" wp14:editId="7026A967">
            <wp:extent cx="2514600" cy="29386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03" cy="30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5E1F" w14:textId="77777777" w:rsidR="009B6210" w:rsidRDefault="009B6210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293F07A" w14:textId="77777777" w:rsidR="00E34176" w:rsidRDefault="00E34176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EC98F25" w14:textId="4B4F58C2" w:rsidR="009B6210" w:rsidRDefault="009B6210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drawing>
          <wp:inline distT="0" distB="0" distL="0" distR="0" wp14:anchorId="57E08703" wp14:editId="1B547FB8">
            <wp:extent cx="3022815" cy="29527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91" cy="2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7CBB" w14:textId="77777777" w:rsidR="009B6210" w:rsidRDefault="009B6210" w:rsidP="006D0E8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14B805F" w14:textId="77777777" w:rsidR="003072DD" w:rsidRDefault="003072DD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18" w:name="_Ref25001067"/>
      <w:bookmarkStart w:id="19" w:name="_Ref15569690"/>
    </w:p>
    <w:p w14:paraId="313893BE" w14:textId="77777777" w:rsidR="00E34176" w:rsidRDefault="00E34176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CF8D72E" w14:textId="77777777" w:rsidR="00E34176" w:rsidRDefault="00E34176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FBCF344" w14:textId="77777777" w:rsidR="00E34176" w:rsidRDefault="00E34176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ECD646D" w14:textId="77777777" w:rsidR="00E34176" w:rsidRDefault="00E34176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8927294" w14:textId="77777777" w:rsidR="00E34176" w:rsidRDefault="00E34176" w:rsidP="003072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EFBED5C" w14:textId="573D2B79" w:rsidR="003B3A79" w:rsidRPr="00E34176" w:rsidRDefault="008178AB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20" w:name="_Ref25933473"/>
      <w:r>
        <w:rPr>
          <w:b/>
        </w:rPr>
        <w:t>Visualizar o Detalhamento do Pedido de Substituição</w:t>
      </w:r>
      <w:r w:rsidR="00B3537D">
        <w:rPr>
          <w:b/>
        </w:rPr>
        <w:t xml:space="preserve"> </w:t>
      </w:r>
      <w:r w:rsidR="00B3537D" w:rsidRPr="008D3F6A">
        <w:rPr>
          <w:color w:val="31849B" w:themeColor="accent5" w:themeShade="BF"/>
        </w:rPr>
        <w:t>[</w:t>
      </w:r>
      <w:r w:rsidR="00E34176" w:rsidRPr="00382D7D">
        <w:rPr>
          <w:color w:val="31849B" w:themeColor="accent5" w:themeShade="BF"/>
        </w:rPr>
        <w:fldChar w:fldCharType="begin"/>
      </w:r>
      <w:r w:rsidR="00E34176" w:rsidRPr="00382D7D">
        <w:rPr>
          <w:color w:val="31849B" w:themeColor="accent5" w:themeShade="BF"/>
        </w:rPr>
        <w:instrText xml:space="preserve"> REF _Ref31017188 \r \h </w:instrText>
      </w:r>
      <w:r w:rsidR="00E34176" w:rsidRPr="00382D7D">
        <w:rPr>
          <w:color w:val="31849B" w:themeColor="accent5" w:themeShade="BF"/>
        </w:rPr>
      </w:r>
      <w:r w:rsidR="00E34176" w:rsidRPr="00382D7D">
        <w:rPr>
          <w:color w:val="31849B" w:themeColor="accent5" w:themeShade="BF"/>
        </w:rPr>
        <w:fldChar w:fldCharType="separate"/>
      </w:r>
      <w:r w:rsidR="00E34176" w:rsidRPr="00382D7D">
        <w:rPr>
          <w:color w:val="31849B" w:themeColor="accent5" w:themeShade="BF"/>
        </w:rPr>
        <w:t>P01</w:t>
      </w:r>
      <w:r w:rsidR="00E34176" w:rsidRPr="00382D7D">
        <w:rPr>
          <w:color w:val="31849B" w:themeColor="accent5" w:themeShade="BF"/>
        </w:rPr>
        <w:fldChar w:fldCharType="end"/>
      </w:r>
      <w:r w:rsidR="00B3537D" w:rsidRPr="008D3F6A">
        <w:rPr>
          <w:color w:val="31849B" w:themeColor="accent5" w:themeShade="BF"/>
        </w:rPr>
        <w:t>]</w:t>
      </w:r>
      <w:bookmarkEnd w:id="18"/>
      <w:bookmarkEnd w:id="20"/>
    </w:p>
    <w:p w14:paraId="6D07529A" w14:textId="0E361617" w:rsidR="00E34176" w:rsidRPr="0025775C" w:rsidRDefault="00E34176" w:rsidP="00E3417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exibir o </w:t>
      </w:r>
      <w:r>
        <w:rPr>
          <w:color w:val="auto"/>
        </w:rPr>
        <w:t>detalhamento das informações do pedido de substituição</w:t>
      </w:r>
      <w:r w:rsidR="0025775C">
        <w:rPr>
          <w:color w:val="auto"/>
        </w:rPr>
        <w:t xml:space="preserve"> - Impugnação</w:t>
      </w:r>
      <w:r>
        <w:rPr>
          <w:color w:val="auto"/>
        </w:rPr>
        <w:t>, conforme incluído na estória HST058;</w:t>
      </w:r>
    </w:p>
    <w:p w14:paraId="596D26D1" w14:textId="77777777" w:rsidR="0025775C" w:rsidRPr="0025775C" w:rsidRDefault="0025775C" w:rsidP="0025775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09A8CFE" w14:textId="77777777" w:rsidR="00693F75" w:rsidRDefault="0025775C" w:rsidP="00E3417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1" w:name="_Ref31018920"/>
      <w:r>
        <w:t>O sistema deve exibir as seguintes informações:</w:t>
      </w:r>
      <w:bookmarkEnd w:id="21"/>
    </w:p>
    <w:p w14:paraId="61032396" w14:textId="77777777" w:rsidR="00693F75" w:rsidRDefault="00693F75" w:rsidP="00693F75">
      <w:pPr>
        <w:pStyle w:val="PargrafodaLista"/>
      </w:pPr>
    </w:p>
    <w:p w14:paraId="74CAEF8C" w14:textId="77777777" w:rsidR="00693F75" w:rsidRDefault="00693F75" w:rsidP="00693F7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Informações do Substituído:</w:t>
      </w:r>
    </w:p>
    <w:p w14:paraId="2854D675" w14:textId="77777777" w:rsidR="00693F75" w:rsidRDefault="00693F75" w:rsidP="00693F7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59B3FF13" w14:textId="77777777" w:rsidR="00693F75" w:rsidRDefault="00693F75" w:rsidP="00693F7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694D5B0F" w14:textId="77777777" w:rsidR="00693F75" w:rsidRDefault="00693F75" w:rsidP="00693F75">
      <w:pPr>
        <w:pStyle w:val="PargrafodaLista"/>
        <w:rPr>
          <w:color w:val="auto"/>
        </w:rPr>
      </w:pPr>
    </w:p>
    <w:p w14:paraId="57AB4283" w14:textId="77777777" w:rsidR="00693F75" w:rsidRPr="001A1083" w:rsidRDefault="00693F75" w:rsidP="00693F75">
      <w:pPr>
        <w:pStyle w:val="PargrafodaLista"/>
        <w:rPr>
          <w:color w:val="auto"/>
        </w:rPr>
      </w:pPr>
    </w:p>
    <w:p w14:paraId="6023834A" w14:textId="77777777" w:rsidR="00693F75" w:rsidRDefault="00693F75" w:rsidP="00693F7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Informações do Substituto:</w:t>
      </w:r>
    </w:p>
    <w:p w14:paraId="4D7096B5" w14:textId="77777777" w:rsidR="00693F75" w:rsidRDefault="00693F75" w:rsidP="00693F7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Nome</w:t>
      </w:r>
      <w:r>
        <w:rPr>
          <w:color w:val="auto"/>
        </w:rPr>
        <w:t xml:space="preserve"> </w:t>
      </w:r>
      <w:r w:rsidRPr="003C0066">
        <w:rPr>
          <w:b/>
          <w:color w:val="auto"/>
        </w:rPr>
        <w:t>Completo</w:t>
      </w:r>
      <w:r>
        <w:rPr>
          <w:color w:val="auto"/>
        </w:rPr>
        <w:t>: nome completo do substituído/Impugnado</w:t>
      </w:r>
    </w:p>
    <w:p w14:paraId="73527C03" w14:textId="77777777" w:rsidR="00693F75" w:rsidRDefault="00693F75" w:rsidP="00693F75">
      <w:pPr>
        <w:pStyle w:val="PargrafodaLista"/>
        <w:widowControl/>
        <w:autoSpaceDE/>
        <w:autoSpaceDN/>
        <w:adjustRightInd/>
        <w:spacing w:after="200" w:line="276" w:lineRule="auto"/>
        <w:ind w:left="1287"/>
        <w:contextualSpacing/>
        <w:jc w:val="both"/>
        <w:rPr>
          <w:color w:val="auto"/>
        </w:rPr>
      </w:pPr>
    </w:p>
    <w:p w14:paraId="3E6C6C43" w14:textId="77777777" w:rsidR="00693F75" w:rsidRDefault="00693F75" w:rsidP="00693F7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A1083">
        <w:rPr>
          <w:b/>
          <w:color w:val="auto"/>
        </w:rPr>
        <w:t>Registro</w:t>
      </w:r>
      <w:r>
        <w:rPr>
          <w:color w:val="auto"/>
        </w:rPr>
        <w:t>: número do registro do CAU</w:t>
      </w:r>
    </w:p>
    <w:p w14:paraId="608212D7" w14:textId="77777777" w:rsidR="00693F75" w:rsidRPr="00571B7E" w:rsidRDefault="00693F75" w:rsidP="00693F75">
      <w:pPr>
        <w:pStyle w:val="PargrafodaLista"/>
        <w:rPr>
          <w:color w:val="auto"/>
        </w:rPr>
      </w:pPr>
    </w:p>
    <w:p w14:paraId="6D313E67" w14:textId="30E58BB2" w:rsidR="00693F75" w:rsidRPr="00A03796" w:rsidRDefault="00693F75" w:rsidP="00E230AA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Status Validação</w:t>
      </w:r>
      <w:r w:rsidRPr="003C0066">
        <w:rPr>
          <w:color w:val="auto"/>
        </w:rPr>
        <w:t>:</w:t>
      </w:r>
      <w:r>
        <w:rPr>
          <w:color w:val="auto"/>
        </w:rPr>
        <w:t xml:space="preserve"> </w:t>
      </w:r>
      <w:r w:rsidRPr="00A03796">
        <w:rPr>
          <w:color w:val="auto"/>
        </w:rPr>
        <w:t>o sistema deve validar na base de dados, as seguinte informações:</w:t>
      </w:r>
    </w:p>
    <w:p w14:paraId="3504B4DE" w14:textId="77777777" w:rsidR="00725EC9" w:rsidRPr="00571B7E" w:rsidRDefault="00725EC9" w:rsidP="00725EC9">
      <w:pPr>
        <w:pStyle w:val="PargrafodaLista"/>
        <w:rPr>
          <w:color w:val="auto"/>
        </w:rPr>
      </w:pPr>
    </w:p>
    <w:p w14:paraId="109B76E0" w14:textId="77777777" w:rsidR="00725EC9" w:rsidRDefault="00725EC9" w:rsidP="00725EC9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9624A">
        <w:rPr>
          <w:b/>
          <w:color w:val="auto"/>
        </w:rPr>
        <w:t>Status Validação</w:t>
      </w:r>
      <w:r w:rsidRPr="0049624A">
        <w:rPr>
          <w:color w:val="auto"/>
        </w:rPr>
        <w:t xml:space="preserve">: o sistema deve exibir </w:t>
      </w:r>
      <w:r w:rsidRPr="00A03796">
        <w:rPr>
          <w:noProof/>
        </w:rPr>
        <w:drawing>
          <wp:inline distT="0" distB="0" distL="0" distR="0" wp14:anchorId="76A08D21" wp14:editId="08532D98">
            <wp:extent cx="160317" cy="16031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sem pendência) ou </w:t>
      </w:r>
      <w:r w:rsidRPr="00A03796">
        <w:rPr>
          <w:noProof/>
        </w:rPr>
        <w:drawing>
          <wp:inline distT="0" distB="0" distL="0" distR="0" wp14:anchorId="7A08C468" wp14:editId="3D63BFB8">
            <wp:extent cx="148442" cy="148442"/>
            <wp:effectExtent l="0" t="0" r="4445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(membros com pendência</w:t>
      </w:r>
    </w:p>
    <w:p w14:paraId="372C3B21" w14:textId="77777777" w:rsidR="00725EC9" w:rsidRPr="0049624A" w:rsidRDefault="00725EC9" w:rsidP="00725EC9">
      <w:pPr>
        <w:pStyle w:val="PargrafodaLista"/>
        <w:rPr>
          <w:color w:val="auto"/>
        </w:rPr>
      </w:pPr>
    </w:p>
    <w:p w14:paraId="36E52CF7" w14:textId="77777777" w:rsidR="00725EC9" w:rsidRDefault="00725EC9" w:rsidP="00725EC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>
        <w:t xml:space="preserve">Ao acionar o link </w:t>
      </w:r>
      <w:r w:rsidRPr="00382D03">
        <w:rPr>
          <w:color w:val="auto"/>
        </w:rPr>
        <w:t xml:space="preserve">na opção </w:t>
      </w:r>
      <w:r w:rsidRPr="00382D03">
        <w:rPr>
          <w:noProof/>
        </w:rPr>
        <w:drawing>
          <wp:inline distT="0" distB="0" distL="0" distR="0" wp14:anchorId="36BECC16" wp14:editId="50A84474">
            <wp:extent cx="148442" cy="148442"/>
            <wp:effectExtent l="0" t="0" r="444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</w:t>
      </w:r>
    </w:p>
    <w:p w14:paraId="10FAE09E" w14:textId="77777777" w:rsidR="00725EC9" w:rsidRPr="004079C8" w:rsidRDefault="00725EC9" w:rsidP="00725EC9">
      <w:pPr>
        <w:numPr>
          <w:ilvl w:val="3"/>
          <w:numId w:val="12"/>
        </w:numPr>
        <w:spacing w:after="0"/>
        <w:ind w:left="2127"/>
        <w:rPr>
          <w:rFonts w:cs="Arial"/>
          <w:sz w:val="20"/>
        </w:rPr>
      </w:pPr>
      <w:r w:rsidRPr="004079C8">
        <w:rPr>
          <w:rFonts w:cs="Arial"/>
          <w:sz w:val="20"/>
        </w:rPr>
        <w:t xml:space="preserve">Por membro candidato à Conselheiro do </w:t>
      </w:r>
      <w:r w:rsidRPr="004079C8">
        <w:rPr>
          <w:rFonts w:cs="Arial"/>
          <w:b/>
          <w:color w:val="31849B" w:themeColor="accent5" w:themeShade="BF"/>
          <w:sz w:val="20"/>
        </w:rPr>
        <w:t>CAU/UF</w:t>
      </w:r>
      <w:r w:rsidRPr="004079C8">
        <w:rPr>
          <w:rFonts w:cs="Arial"/>
          <w:b/>
          <w:sz w:val="20"/>
        </w:rPr>
        <w:t>-BR</w:t>
      </w:r>
      <w:r w:rsidRPr="004079C8">
        <w:rPr>
          <w:rFonts w:cs="Arial"/>
          <w:sz w:val="20"/>
        </w:rPr>
        <w:t xml:space="preserve"> {</w:t>
      </w:r>
      <w:r w:rsidRPr="004079C8">
        <w:rPr>
          <w:rFonts w:cs="Arial"/>
          <w:b/>
          <w:sz w:val="20"/>
        </w:rPr>
        <w:t>art. 18</w:t>
      </w:r>
      <w:r w:rsidRPr="004079C8">
        <w:rPr>
          <w:rFonts w:cs="Arial"/>
          <w:sz w:val="20"/>
        </w:rPr>
        <w:t>}</w:t>
      </w:r>
    </w:p>
    <w:p w14:paraId="0387BB8F" w14:textId="77777777" w:rsidR="00725EC9" w:rsidRPr="00453336" w:rsidRDefault="00725EC9" w:rsidP="00725EC9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53336">
        <w:rPr>
          <w:rFonts w:cs="Arial"/>
          <w:color w:val="000000" w:themeColor="text1"/>
          <w:sz w:val="20"/>
        </w:rPr>
        <w:t>Possuir registro definitivo, ativo.</w:t>
      </w:r>
    </w:p>
    <w:p w14:paraId="09330C3C" w14:textId="77777777" w:rsidR="00725EC9" w:rsidRPr="00453336" w:rsidRDefault="00725EC9" w:rsidP="00725EC9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53336">
        <w:rPr>
          <w:color w:val="000000" w:themeColor="text1"/>
        </w:rPr>
        <w:t>O sistema deve exibir a seguinte informação para membros que NÃO estão ativo:</w:t>
      </w:r>
    </w:p>
    <w:p w14:paraId="0668FE84" w14:textId="77777777" w:rsidR="00725EC9" w:rsidRPr="00453336" w:rsidRDefault="00725EC9" w:rsidP="00725EC9">
      <w:pPr>
        <w:pStyle w:val="PargrafodaLista"/>
        <w:ind w:left="3544"/>
        <w:rPr>
          <w:b/>
          <w:color w:val="000000" w:themeColor="text1"/>
        </w:rPr>
      </w:pPr>
      <w:r w:rsidRPr="00453336">
        <w:rPr>
          <w:color w:val="000000" w:themeColor="text1"/>
        </w:rPr>
        <w:t xml:space="preserve"> “</w:t>
      </w:r>
      <w:r w:rsidRPr="00453336">
        <w:rPr>
          <w:b/>
          <w:color w:val="000000" w:themeColor="text1"/>
        </w:rPr>
        <w:t>Registro consta como NÃO Ativo no SICCAU.”</w:t>
      </w:r>
    </w:p>
    <w:p w14:paraId="04F8C195" w14:textId="77777777" w:rsidR="00725EC9" w:rsidRPr="00453336" w:rsidRDefault="00725EC9" w:rsidP="00725EC9">
      <w:pPr>
        <w:pStyle w:val="PargrafodaLista"/>
        <w:ind w:left="3544"/>
        <w:rPr>
          <w:b/>
          <w:color w:val="000000" w:themeColor="text1"/>
        </w:rPr>
      </w:pPr>
    </w:p>
    <w:p w14:paraId="56272A60" w14:textId="77777777" w:rsidR="00725EC9" w:rsidRPr="00453336" w:rsidRDefault="00725EC9" w:rsidP="00725EC9">
      <w:pPr>
        <w:pStyle w:val="PargrafodaLista"/>
        <w:widowControl/>
        <w:numPr>
          <w:ilvl w:val="0"/>
          <w:numId w:val="34"/>
        </w:numPr>
        <w:autoSpaceDE/>
        <w:adjustRightInd/>
        <w:spacing w:after="200" w:line="276" w:lineRule="auto"/>
        <w:ind w:left="3544"/>
        <w:contextualSpacing/>
        <w:jc w:val="both"/>
        <w:rPr>
          <w:color w:val="auto"/>
        </w:rPr>
      </w:pPr>
      <w:r w:rsidRPr="00453336">
        <w:rPr>
          <w:color w:val="000000" w:themeColor="text1"/>
        </w:rPr>
        <w:t xml:space="preserve">O sistema deve validar se a Data Fim do registro do profissional está vigente, caso a Data Fim esteja menor que a data atual: </w:t>
      </w:r>
    </w:p>
    <w:p w14:paraId="37917606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53336">
        <w:rPr>
          <w:color w:val="000000" w:themeColor="text1"/>
        </w:rPr>
        <w:t>“</w:t>
      </w:r>
      <w:r w:rsidRPr="00453336">
        <w:rPr>
          <w:b/>
          <w:color w:val="000000" w:themeColor="text1"/>
        </w:rPr>
        <w:t>Registro consta com a Data de validade expirada.”</w:t>
      </w:r>
    </w:p>
    <w:p w14:paraId="62699327" w14:textId="77777777" w:rsidR="00725EC9" w:rsidRPr="004079C8" w:rsidRDefault="00725EC9" w:rsidP="00725EC9">
      <w:pPr>
        <w:pStyle w:val="PargrafodaLista"/>
        <w:ind w:left="3544"/>
        <w:rPr>
          <w:color w:val="000000" w:themeColor="text1"/>
        </w:rPr>
      </w:pPr>
    </w:p>
    <w:p w14:paraId="073F2A3F" w14:textId="77777777" w:rsidR="00725EC9" w:rsidRPr="004079C8" w:rsidRDefault="00725EC9" w:rsidP="00725EC9">
      <w:pPr>
        <w:pStyle w:val="PargrafodaLista"/>
        <w:ind w:left="3544"/>
        <w:rPr>
          <w:color w:val="000000" w:themeColor="text1"/>
        </w:rPr>
      </w:pPr>
    </w:p>
    <w:p w14:paraId="1D4455A8" w14:textId="77777777" w:rsidR="00725EC9" w:rsidRPr="004079C8" w:rsidRDefault="00725EC9" w:rsidP="00725EC9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6196CC4C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71285746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3A90633" w14:textId="77777777" w:rsidR="00725EC9" w:rsidRPr="004079C8" w:rsidRDefault="00725EC9" w:rsidP="00725EC9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65FB069" w14:textId="77777777" w:rsidR="00725EC9" w:rsidRPr="004079C8" w:rsidRDefault="00725EC9" w:rsidP="00725EC9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4FFF9CD6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1C309EC7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047F464" w14:textId="77777777" w:rsidR="00725EC9" w:rsidRPr="004079C8" w:rsidRDefault="00725EC9" w:rsidP="00725EC9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4079C8">
        <w:rPr>
          <w:rFonts w:cs="Arial"/>
          <w:sz w:val="20"/>
        </w:rPr>
        <w:lastRenderedPageBreak/>
        <w:t xml:space="preserve">Por membro candidato à Conselheiro </w:t>
      </w:r>
      <w:r w:rsidRPr="004079C8">
        <w:rPr>
          <w:rFonts w:cs="Arial"/>
          <w:b/>
          <w:color w:val="31849B" w:themeColor="accent5" w:themeShade="BF"/>
          <w:sz w:val="20"/>
        </w:rPr>
        <w:t>IES</w:t>
      </w:r>
      <w:r w:rsidRPr="004079C8">
        <w:rPr>
          <w:rFonts w:cs="Arial"/>
          <w:b/>
          <w:sz w:val="20"/>
        </w:rPr>
        <w:t xml:space="preserve"> </w:t>
      </w:r>
      <w:r w:rsidRPr="004079C8">
        <w:rPr>
          <w:rFonts w:cs="Arial"/>
          <w:sz w:val="20"/>
        </w:rPr>
        <w:t>{</w:t>
      </w:r>
      <w:r w:rsidRPr="004079C8">
        <w:rPr>
          <w:rFonts w:cs="Arial"/>
          <w:b/>
          <w:sz w:val="20"/>
        </w:rPr>
        <w:t>art. 19</w:t>
      </w:r>
      <w:r w:rsidRPr="004079C8">
        <w:rPr>
          <w:rFonts w:cs="Arial"/>
          <w:sz w:val="20"/>
        </w:rPr>
        <w:t>}</w:t>
      </w:r>
    </w:p>
    <w:p w14:paraId="3377475E" w14:textId="77777777" w:rsidR="00725EC9" w:rsidRPr="004079C8" w:rsidRDefault="00725EC9" w:rsidP="00725EC9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01F9ACFB" w14:textId="77777777" w:rsidR="00725EC9" w:rsidRPr="004079C8" w:rsidRDefault="00725EC9" w:rsidP="00725EC9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O sistema deve exibir na pop-up a seguinte informação: “</w:t>
      </w:r>
      <w:r w:rsidRPr="004079C8">
        <w:rPr>
          <w:b/>
          <w:color w:val="000000" w:themeColor="text1"/>
        </w:rPr>
        <w:t>Registro consta como NÃO Ativo no SICCAU.”</w:t>
      </w:r>
    </w:p>
    <w:p w14:paraId="626DC5C4" w14:textId="77777777" w:rsidR="00725EC9" w:rsidRPr="004079C8" w:rsidRDefault="00725EC9" w:rsidP="00725EC9">
      <w:pPr>
        <w:pStyle w:val="PargrafodaLista"/>
        <w:ind w:left="3544"/>
        <w:rPr>
          <w:color w:val="000000" w:themeColor="text1"/>
        </w:rPr>
      </w:pPr>
    </w:p>
    <w:p w14:paraId="2848CCF8" w14:textId="77777777" w:rsidR="00725EC9" w:rsidRPr="004079C8" w:rsidRDefault="00725EC9" w:rsidP="00725EC9">
      <w:pPr>
        <w:pStyle w:val="PargrafodaLista"/>
        <w:ind w:left="3544"/>
        <w:rPr>
          <w:color w:val="000000" w:themeColor="text1"/>
        </w:rPr>
      </w:pPr>
    </w:p>
    <w:p w14:paraId="0BEC0BA1" w14:textId="77777777" w:rsidR="00725EC9" w:rsidRPr="004079C8" w:rsidRDefault="00725EC9" w:rsidP="00725EC9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986E88A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Provisório no SICCAU.”</w:t>
      </w:r>
    </w:p>
    <w:p w14:paraId="4793FA28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2F0AC79" w14:textId="77777777" w:rsidR="00725EC9" w:rsidRPr="004079C8" w:rsidRDefault="00725EC9" w:rsidP="00725EC9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4079C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36154C90" w14:textId="77777777" w:rsidR="00725EC9" w:rsidRPr="004079C8" w:rsidRDefault="00725EC9" w:rsidP="00725EC9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4079C8">
        <w:rPr>
          <w:color w:val="000000" w:themeColor="text1"/>
        </w:rPr>
        <w:t>Caso o ator está inadimplente no SICCAU, o sistema deve exbir na pop-up a seguinte informação:</w:t>
      </w:r>
    </w:p>
    <w:p w14:paraId="6A270966" w14:textId="77777777" w:rsidR="00725EC9" w:rsidRPr="004079C8" w:rsidRDefault="00725EC9" w:rsidP="00725EC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4079C8">
        <w:rPr>
          <w:color w:val="000000" w:themeColor="text1"/>
        </w:rPr>
        <w:t>“</w:t>
      </w:r>
      <w:r w:rsidRPr="004079C8">
        <w:rPr>
          <w:b/>
          <w:color w:val="000000" w:themeColor="text1"/>
        </w:rPr>
        <w:t>Registro consta como INADIMPLENTE no SICCAU.”</w:t>
      </w:r>
    </w:p>
    <w:p w14:paraId="46E75DC2" w14:textId="77777777" w:rsidR="00725EC9" w:rsidRDefault="00725EC9" w:rsidP="00E230A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75D46DC9" w14:textId="77777777" w:rsidR="00E230AA" w:rsidRDefault="00E230AA" w:rsidP="00E230A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158B891E" w14:textId="77777777" w:rsidR="00E230AA" w:rsidRDefault="00E230AA" w:rsidP="00E230A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07BF60F2" w14:textId="77777777" w:rsidR="00E230AA" w:rsidRDefault="00E230AA" w:rsidP="00E230AA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b/>
          <w:color w:val="auto"/>
        </w:rPr>
        <w:t xml:space="preserve">Status da Confirmação: </w:t>
      </w:r>
      <w:r w:rsidRPr="00571B7E">
        <w:rPr>
          <w:color w:val="auto"/>
        </w:rPr>
        <w:t>o sistema deve validar se o membro já aceitou ou rejeitou o convite para participação da Chapa;</w:t>
      </w:r>
    </w:p>
    <w:p w14:paraId="53F6DC2F" w14:textId="77777777" w:rsidR="00E230AA" w:rsidRDefault="00E230AA" w:rsidP="00E230AA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exibir </w:t>
      </w:r>
      <w:r>
        <w:rPr>
          <w:noProof/>
        </w:rPr>
        <w:drawing>
          <wp:inline distT="0" distB="0" distL="0" distR="0" wp14:anchorId="42978698" wp14:editId="4A135AE5">
            <wp:extent cx="477671" cy="8083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4069E0B9" w14:textId="77777777" w:rsidR="00E230AA" w:rsidRPr="00D01AB1" w:rsidRDefault="00E230AA" w:rsidP="00E230AA">
      <w:pPr>
        <w:pStyle w:val="PargrafodaLista"/>
        <w:ind w:left="1843"/>
        <w:rPr>
          <w:color w:val="auto"/>
        </w:rPr>
      </w:pPr>
    </w:p>
    <w:p w14:paraId="38DEF765" w14:textId="77777777" w:rsidR="00E230AA" w:rsidRDefault="00E230AA" w:rsidP="00E230AA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exibir </w:t>
      </w:r>
      <w:r>
        <w:rPr>
          <w:noProof/>
        </w:rPr>
        <w:drawing>
          <wp:inline distT="0" distB="0" distL="0" distR="0" wp14:anchorId="6392EFB0" wp14:editId="17020D61">
            <wp:extent cx="477672" cy="8083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; </w:t>
      </w:r>
    </w:p>
    <w:p w14:paraId="5CC59D87" w14:textId="77777777" w:rsidR="00E230AA" w:rsidRPr="00D01AB1" w:rsidRDefault="00E230AA" w:rsidP="00E230AA">
      <w:pPr>
        <w:pStyle w:val="PargrafodaLista"/>
        <w:ind w:left="1843"/>
        <w:rPr>
          <w:color w:val="auto"/>
        </w:rPr>
      </w:pPr>
    </w:p>
    <w:p w14:paraId="24393AF5" w14:textId="77777777" w:rsidR="00E230AA" w:rsidRPr="0049342E" w:rsidRDefault="00E230AA" w:rsidP="00E230AA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exibir </w:t>
      </w:r>
      <w:r>
        <w:rPr>
          <w:noProof/>
        </w:rPr>
        <w:drawing>
          <wp:inline distT="0" distB="0" distL="0" distR="0" wp14:anchorId="44C7FEEE" wp14:editId="478BCF3F">
            <wp:extent cx="436729" cy="73908"/>
            <wp:effectExtent l="0" t="0" r="1905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1849E72" w14:textId="77777777" w:rsidR="00E230AA" w:rsidRDefault="00E230AA" w:rsidP="00E230AA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5330E5A7" w14:textId="77777777" w:rsidR="002178D8" w:rsidRPr="002178D8" w:rsidRDefault="002178D8" w:rsidP="002178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bookmarkStart w:id="22" w:name="_Ref25132119"/>
      <w:bookmarkEnd w:id="19"/>
    </w:p>
    <w:bookmarkEnd w:id="22"/>
    <w:p w14:paraId="695C1A49" w14:textId="77777777" w:rsidR="004923A4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>Caso o ator copie e cole a URL desta estória, o sistema deve validar primeiramente se o ator está logado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logado,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2C8F1B4A" w:rsidR="00437BBB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logado, o sistema </w:t>
      </w:r>
      <w:r w:rsidR="00846B53">
        <w:t xml:space="preserve">deve </w:t>
      </w:r>
      <w:r w:rsidR="00971323">
        <w:t xml:space="preserve">validar se o ator logado </w:t>
      </w:r>
      <w:r w:rsidR="00F73439">
        <w:t>tem permissão de Assessor CEN/BR ou Assessor CE/</w:t>
      </w:r>
      <w:r w:rsidR="00995D7E">
        <w:t>UF, caso</w:t>
      </w:r>
      <w:r w:rsidR="00971323">
        <w:t xml:space="preserve"> seja, o sistema deve </w:t>
      </w:r>
      <w:r w:rsidRPr="006654BA">
        <w:t>direciona para a interface</w:t>
      </w:r>
      <w:r>
        <w:t xml:space="preserve"> </w:t>
      </w:r>
      <w:r w:rsidRPr="006654BA">
        <w:rPr>
          <w:color w:val="31849B" w:themeColor="accent5" w:themeShade="BF"/>
        </w:rPr>
        <w:t>[</w:t>
      </w:r>
      <w:r w:rsidR="00FF5586">
        <w:rPr>
          <w:color w:val="31849B" w:themeColor="accent5" w:themeShade="BF"/>
        </w:rPr>
        <w:fldChar w:fldCharType="begin"/>
      </w:r>
      <w:r w:rsidR="00FF5586">
        <w:rPr>
          <w:color w:val="31849B" w:themeColor="accent5" w:themeShade="BF"/>
        </w:rPr>
        <w:instrText xml:space="preserve"> REF _Ref24546055 \r \h </w:instrText>
      </w:r>
      <w:r w:rsidR="00FF5586">
        <w:rPr>
          <w:color w:val="31849B" w:themeColor="accent5" w:themeShade="BF"/>
        </w:rPr>
      </w:r>
      <w:r w:rsidR="00FF5586">
        <w:rPr>
          <w:color w:val="31849B" w:themeColor="accent5" w:themeShade="BF"/>
        </w:rPr>
        <w:fldChar w:fldCharType="separate"/>
      </w:r>
      <w:r w:rsidR="00FF5586">
        <w:rPr>
          <w:color w:val="31849B" w:themeColor="accent5" w:themeShade="BF"/>
        </w:rPr>
        <w:t>P01</w:t>
      </w:r>
      <w:r w:rsidR="00FF5586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</w:t>
      </w:r>
      <w:r w:rsidR="00F73439">
        <w:rPr>
          <w:color w:val="31849B" w:themeColor="accent5" w:themeShade="BF"/>
        </w:rPr>
        <w:t>;</w:t>
      </w:r>
      <w:r w:rsidR="00971323">
        <w:rPr>
          <w:color w:val="31849B" w:themeColor="accent5" w:themeShade="BF"/>
        </w:rPr>
        <w:t xml:space="preserve"> </w:t>
      </w:r>
      <w:r w:rsidR="000C1747" w:rsidRPr="004C11DE">
        <w:rPr>
          <w:color w:val="auto"/>
        </w:rPr>
        <w:t xml:space="preserve">Caso o ator não tenha permissão, o sistema deve exibir a mensagem </w:t>
      </w:r>
      <w:r w:rsidR="000C1747">
        <w:rPr>
          <w:color w:val="31849B" w:themeColor="accent5" w:themeShade="BF"/>
        </w:rPr>
        <w:t>[</w:t>
      </w:r>
      <w:r w:rsidR="000C1747">
        <w:rPr>
          <w:color w:val="31849B" w:themeColor="accent5" w:themeShade="BF"/>
        </w:rPr>
        <w:fldChar w:fldCharType="begin"/>
      </w:r>
      <w:r w:rsidR="000C1747">
        <w:rPr>
          <w:color w:val="31849B" w:themeColor="accent5" w:themeShade="BF"/>
        </w:rPr>
        <w:instrText xml:space="preserve"> REF _Ref24551944 \r \h </w:instrText>
      </w:r>
      <w:r w:rsidR="000C1747">
        <w:rPr>
          <w:color w:val="31849B" w:themeColor="accent5" w:themeShade="BF"/>
        </w:rPr>
      </w:r>
      <w:r w:rsidR="000C1747">
        <w:rPr>
          <w:color w:val="31849B" w:themeColor="accent5" w:themeShade="BF"/>
        </w:rPr>
        <w:fldChar w:fldCharType="separate"/>
      </w:r>
      <w:r w:rsidR="000C1747">
        <w:rPr>
          <w:color w:val="31849B" w:themeColor="accent5" w:themeShade="BF"/>
        </w:rPr>
        <w:t>ME0</w:t>
      </w:r>
      <w:r w:rsidR="00773CAF">
        <w:rPr>
          <w:color w:val="31849B" w:themeColor="accent5" w:themeShade="BF"/>
        </w:rPr>
        <w:t>3</w:t>
      </w:r>
      <w:r w:rsidR="000C1747">
        <w:rPr>
          <w:color w:val="31849B" w:themeColor="accent5" w:themeShade="BF"/>
        </w:rPr>
        <w:fldChar w:fldCharType="end"/>
      </w:r>
      <w:r w:rsidR="000C1747">
        <w:rPr>
          <w:color w:val="31849B" w:themeColor="accent5" w:themeShade="BF"/>
        </w:rPr>
        <w:t>]</w:t>
      </w:r>
    </w:p>
    <w:p w14:paraId="07A84A40" w14:textId="77777777" w:rsidR="00841B29" w:rsidRDefault="00841B29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05FE805E" w:rsidR="00841B29" w:rsidRPr="00927686" w:rsidRDefault="00841B29" w:rsidP="004A55B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>, o sistema deve exibir a interface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 xml:space="preserve">Tela Inicial do modulo </w:t>
      </w:r>
      <w:r w:rsidR="00CB7DE8">
        <w:rPr>
          <w:color w:val="000000" w:themeColor="text1"/>
        </w:rPr>
        <w:t>Corporativo</w:t>
      </w:r>
      <w:r w:rsidR="00656397" w:rsidRPr="00656397">
        <w:rPr>
          <w:color w:val="000000" w:themeColor="text1"/>
        </w:rPr>
        <w:t>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lastRenderedPageBreak/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12023348"/>
          </w:p>
        </w:tc>
        <w:bookmarkEnd w:id="23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430"/>
          </w:p>
        </w:tc>
        <w:bookmarkEnd w:id="24"/>
        <w:tc>
          <w:tcPr>
            <w:tcW w:w="6276" w:type="dxa"/>
          </w:tcPr>
          <w:p w14:paraId="6BD120C6" w14:textId="2D61E5F8" w:rsidR="00CD4453" w:rsidRPr="00F73439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F73439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F73439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F73439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F73439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73439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51944"/>
          </w:p>
        </w:tc>
        <w:bookmarkEnd w:id="25"/>
        <w:tc>
          <w:tcPr>
            <w:tcW w:w="6276" w:type="dxa"/>
          </w:tcPr>
          <w:p w14:paraId="270FA991" w14:textId="30FEDCD6" w:rsidR="00E44083" w:rsidRPr="00F73439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73439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387445" w:rsidRPr="00F73439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F73439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F73439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9059861"/>
      <w:r w:rsidRPr="00EC175D">
        <w:t>INFORMAÇÕES COMPLEMENTARES</w:t>
      </w:r>
      <w:bookmarkEnd w:id="26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67397CA1" w14:textId="431FC428" w:rsidR="008640FC" w:rsidRDefault="008640FC" w:rsidP="00654E1A">
      <w:pPr>
        <w:rPr>
          <w:sz w:val="20"/>
        </w:rPr>
      </w:pPr>
      <w:r w:rsidRPr="008640FC">
        <w:rPr>
          <w:sz w:val="20"/>
        </w:rPr>
        <w:t>Eleitoral_HST032_Cadastrar_Pedido_Impugnação</w:t>
      </w:r>
    </w:p>
    <w:p w14:paraId="2257E6CF" w14:textId="1ED375A5" w:rsidR="008640FC" w:rsidRDefault="008640FC" w:rsidP="00654E1A">
      <w:pPr>
        <w:rPr>
          <w:sz w:val="20"/>
        </w:rPr>
      </w:pPr>
      <w:r w:rsidRPr="008640FC">
        <w:rPr>
          <w:sz w:val="20"/>
        </w:rPr>
        <w:t>Eleitoral_HST036_Acompanhar_Pedido_Impugnacao_Corporativo</w:t>
      </w:r>
    </w:p>
    <w:p w14:paraId="315506B2" w14:textId="59DFFD63" w:rsidR="008640FC" w:rsidRDefault="008640FC" w:rsidP="00654E1A">
      <w:pPr>
        <w:rPr>
          <w:sz w:val="20"/>
        </w:rPr>
      </w:pPr>
      <w:r w:rsidRPr="008640FC">
        <w:rPr>
          <w:sz w:val="20"/>
        </w:rPr>
        <w:t>Eleitoral_HST048_Julgar_Pedido_Impugnacao_Corporativo</w:t>
      </w:r>
    </w:p>
    <w:p w14:paraId="0108949D" w14:textId="73D1A7BB" w:rsidR="008640FC" w:rsidRPr="008640FC" w:rsidRDefault="008640FC" w:rsidP="00654E1A">
      <w:pPr>
        <w:rPr>
          <w:sz w:val="20"/>
        </w:rPr>
      </w:pPr>
      <w:r w:rsidRPr="008640FC">
        <w:rPr>
          <w:sz w:val="20"/>
        </w:rPr>
        <w:t>Eleitoral_HST055_Julgar_Recurso_Impugnacao_2_Instancia_Corporativo</w:t>
      </w:r>
    </w:p>
    <w:p w14:paraId="7CF6F18D" w14:textId="317AD791" w:rsidR="004C7869" w:rsidRDefault="008640FC">
      <w:pPr>
        <w:pStyle w:val="Dica"/>
        <w:rPr>
          <w:color w:val="auto"/>
          <w:sz w:val="20"/>
          <w:szCs w:val="20"/>
        </w:rPr>
      </w:pPr>
      <w:r w:rsidRPr="008640FC">
        <w:rPr>
          <w:color w:val="auto"/>
          <w:sz w:val="20"/>
          <w:szCs w:val="20"/>
        </w:rPr>
        <w:t>Eleitoral_HST058_Substituicao_Membro_Impugnação</w:t>
      </w:r>
    </w:p>
    <w:sectPr w:rsidR="004C7869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4A02E" w14:textId="77777777" w:rsidR="0046146A" w:rsidRDefault="0046146A">
      <w:r>
        <w:separator/>
      </w:r>
    </w:p>
    <w:p w14:paraId="1B51ED77" w14:textId="77777777" w:rsidR="0046146A" w:rsidRDefault="0046146A"/>
  </w:endnote>
  <w:endnote w:type="continuationSeparator" w:id="0">
    <w:p w14:paraId="3F5F7291" w14:textId="77777777" w:rsidR="0046146A" w:rsidRDefault="0046146A">
      <w:r>
        <w:continuationSeparator/>
      </w:r>
    </w:p>
    <w:p w14:paraId="4BBAE87C" w14:textId="77777777" w:rsidR="0046146A" w:rsidRDefault="00461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D7E7A" w:rsidRDefault="002D7E7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D7E7A" w:rsidRPr="003D59E6" w14:paraId="2B97DD6D" w14:textId="77777777">
      <w:tc>
        <w:tcPr>
          <w:tcW w:w="4605" w:type="dxa"/>
          <w:vAlign w:val="center"/>
        </w:tcPr>
        <w:p w14:paraId="0297AE86" w14:textId="77777777" w:rsidR="002D7E7A" w:rsidRPr="003D59E6" w:rsidRDefault="002D7E7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D7E7A" w:rsidRPr="0017543C" w:rsidRDefault="002D7E7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855ED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D7E7A" w:rsidRPr="0057652B" w:rsidRDefault="002D7E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96563" w14:textId="77777777" w:rsidR="0046146A" w:rsidRDefault="0046146A">
      <w:r>
        <w:separator/>
      </w:r>
    </w:p>
    <w:p w14:paraId="00237543" w14:textId="77777777" w:rsidR="0046146A" w:rsidRDefault="0046146A"/>
  </w:footnote>
  <w:footnote w:type="continuationSeparator" w:id="0">
    <w:p w14:paraId="68DC90C4" w14:textId="77777777" w:rsidR="0046146A" w:rsidRDefault="0046146A">
      <w:r>
        <w:continuationSeparator/>
      </w:r>
    </w:p>
    <w:p w14:paraId="70AAA55D" w14:textId="77777777" w:rsidR="0046146A" w:rsidRDefault="0046146A"/>
  </w:footnote>
  <w:footnote w:id="1">
    <w:p w14:paraId="275CC7C8" w14:textId="77777777" w:rsidR="002D7E7A" w:rsidRDefault="002D7E7A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D7E7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D7E7A" w:rsidRPr="0017543C" w:rsidRDefault="002D7E7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0182669" r:id="rId2"/>
            </w:object>
          </w:r>
        </w:p>
      </w:tc>
      <w:tc>
        <w:tcPr>
          <w:tcW w:w="4111" w:type="dxa"/>
          <w:vAlign w:val="center"/>
        </w:tcPr>
        <w:p w14:paraId="2CC77D67" w14:textId="15B6A21A" w:rsidR="002D7E7A" w:rsidRPr="00C6532E" w:rsidRDefault="002D7E7A" w:rsidP="002D7E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059 – Acompanhar Pedido de Substituição- Impugnação – Corporativo</w:t>
          </w:r>
        </w:p>
      </w:tc>
      <w:tc>
        <w:tcPr>
          <w:tcW w:w="3260" w:type="dxa"/>
          <w:vAlign w:val="center"/>
        </w:tcPr>
        <w:p w14:paraId="7C22B301" w14:textId="6B6D790E" w:rsidR="002D7E7A" w:rsidRPr="004A2AAB" w:rsidRDefault="002D7E7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D7E7A" w:rsidRPr="004A2AAB" w:rsidRDefault="002D7E7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D7E7A" w:rsidRDefault="002D7E7A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D7E7A" w:rsidRDefault="002D7E7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D7E7A" w:rsidRDefault="002D7E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265BC0"/>
    <w:multiLevelType w:val="hybridMultilevel"/>
    <w:tmpl w:val="B28C37C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B2B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6C1DD4"/>
    <w:multiLevelType w:val="hybridMultilevel"/>
    <w:tmpl w:val="25CC81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2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9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1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4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9"/>
  </w:num>
  <w:num w:numId="3">
    <w:abstractNumId w:val="10"/>
  </w:num>
  <w:num w:numId="4">
    <w:abstractNumId w:val="7"/>
  </w:num>
  <w:num w:numId="5">
    <w:abstractNumId w:val="46"/>
  </w:num>
  <w:num w:numId="6">
    <w:abstractNumId w:val="19"/>
  </w:num>
  <w:num w:numId="7">
    <w:abstractNumId w:val="23"/>
  </w:num>
  <w:num w:numId="8">
    <w:abstractNumId w:val="13"/>
  </w:num>
  <w:num w:numId="9">
    <w:abstractNumId w:val="37"/>
  </w:num>
  <w:num w:numId="10">
    <w:abstractNumId w:val="3"/>
  </w:num>
  <w:num w:numId="11">
    <w:abstractNumId w:val="31"/>
  </w:num>
  <w:num w:numId="12">
    <w:abstractNumId w:val="25"/>
  </w:num>
  <w:num w:numId="13">
    <w:abstractNumId w:val="34"/>
  </w:num>
  <w:num w:numId="14">
    <w:abstractNumId w:val="33"/>
  </w:num>
  <w:num w:numId="15">
    <w:abstractNumId w:val="45"/>
  </w:num>
  <w:num w:numId="16">
    <w:abstractNumId w:val="8"/>
  </w:num>
  <w:num w:numId="17">
    <w:abstractNumId w:val="44"/>
  </w:num>
  <w:num w:numId="18">
    <w:abstractNumId w:val="36"/>
  </w:num>
  <w:num w:numId="19">
    <w:abstractNumId w:val="42"/>
  </w:num>
  <w:num w:numId="20">
    <w:abstractNumId w:val="6"/>
  </w:num>
  <w:num w:numId="21">
    <w:abstractNumId w:val="20"/>
  </w:num>
  <w:num w:numId="22">
    <w:abstractNumId w:val="11"/>
  </w:num>
  <w:num w:numId="23">
    <w:abstractNumId w:val="26"/>
  </w:num>
  <w:num w:numId="24">
    <w:abstractNumId w:val="39"/>
  </w:num>
  <w:num w:numId="25">
    <w:abstractNumId w:val="47"/>
  </w:num>
  <w:num w:numId="26">
    <w:abstractNumId w:val="30"/>
  </w:num>
  <w:num w:numId="27">
    <w:abstractNumId w:val="17"/>
  </w:num>
  <w:num w:numId="28">
    <w:abstractNumId w:val="9"/>
  </w:num>
  <w:num w:numId="29">
    <w:abstractNumId w:val="21"/>
  </w:num>
  <w:num w:numId="30">
    <w:abstractNumId w:val="32"/>
  </w:num>
  <w:num w:numId="31">
    <w:abstractNumId w:val="41"/>
  </w:num>
  <w:num w:numId="32">
    <w:abstractNumId w:val="16"/>
  </w:num>
  <w:num w:numId="33">
    <w:abstractNumId w:val="22"/>
  </w:num>
  <w:num w:numId="34">
    <w:abstractNumId w:val="14"/>
  </w:num>
  <w:num w:numId="35">
    <w:abstractNumId w:val="12"/>
  </w:num>
  <w:num w:numId="36">
    <w:abstractNumId w:val="4"/>
  </w:num>
  <w:num w:numId="37">
    <w:abstractNumId w:val="15"/>
  </w:num>
  <w:num w:numId="38">
    <w:abstractNumId w:val="2"/>
  </w:num>
  <w:num w:numId="39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3BB4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E0A"/>
    <w:rsid w:val="00066182"/>
    <w:rsid w:val="0006652C"/>
    <w:rsid w:val="00071B17"/>
    <w:rsid w:val="00072269"/>
    <w:rsid w:val="00076318"/>
    <w:rsid w:val="0007671A"/>
    <w:rsid w:val="00076915"/>
    <w:rsid w:val="00076C07"/>
    <w:rsid w:val="000772BC"/>
    <w:rsid w:val="00077976"/>
    <w:rsid w:val="000809E1"/>
    <w:rsid w:val="00080AD9"/>
    <w:rsid w:val="000825ED"/>
    <w:rsid w:val="00082DAB"/>
    <w:rsid w:val="00084601"/>
    <w:rsid w:val="00084624"/>
    <w:rsid w:val="00086AFE"/>
    <w:rsid w:val="00086C2C"/>
    <w:rsid w:val="000874B8"/>
    <w:rsid w:val="000902C4"/>
    <w:rsid w:val="00090304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1747"/>
    <w:rsid w:val="000C298A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27AFD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9C1"/>
    <w:rsid w:val="00145CE1"/>
    <w:rsid w:val="0014605A"/>
    <w:rsid w:val="00146CA7"/>
    <w:rsid w:val="001533FD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5182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21F5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3558"/>
    <w:rsid w:val="002160E0"/>
    <w:rsid w:val="0021764A"/>
    <w:rsid w:val="002178D8"/>
    <w:rsid w:val="00220632"/>
    <w:rsid w:val="0022159E"/>
    <w:rsid w:val="00221EAB"/>
    <w:rsid w:val="002254D7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75C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77815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D6C77"/>
    <w:rsid w:val="002D7E7A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12012"/>
    <w:rsid w:val="00314F6A"/>
    <w:rsid w:val="0031576C"/>
    <w:rsid w:val="00315B11"/>
    <w:rsid w:val="00317BA1"/>
    <w:rsid w:val="0032022F"/>
    <w:rsid w:val="0032024B"/>
    <w:rsid w:val="0032162A"/>
    <w:rsid w:val="00321D84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7052"/>
    <w:rsid w:val="00350329"/>
    <w:rsid w:val="00350655"/>
    <w:rsid w:val="0035123B"/>
    <w:rsid w:val="0035129F"/>
    <w:rsid w:val="003518FB"/>
    <w:rsid w:val="00353104"/>
    <w:rsid w:val="00353CEF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6EB"/>
    <w:rsid w:val="003769A3"/>
    <w:rsid w:val="00376DFF"/>
    <w:rsid w:val="00382B08"/>
    <w:rsid w:val="00382D7D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2C91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3F01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36C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8A"/>
    <w:rsid w:val="00443201"/>
    <w:rsid w:val="00443A9B"/>
    <w:rsid w:val="00445457"/>
    <w:rsid w:val="00450808"/>
    <w:rsid w:val="004513D3"/>
    <w:rsid w:val="004542A3"/>
    <w:rsid w:val="00455881"/>
    <w:rsid w:val="00456952"/>
    <w:rsid w:val="0046146A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DAD"/>
    <w:rsid w:val="004A1DE6"/>
    <w:rsid w:val="004A33B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2DC4"/>
    <w:rsid w:val="004C3E38"/>
    <w:rsid w:val="004C48FE"/>
    <w:rsid w:val="004C7131"/>
    <w:rsid w:val="004C74DC"/>
    <w:rsid w:val="004C76D1"/>
    <w:rsid w:val="004C7869"/>
    <w:rsid w:val="004D1536"/>
    <w:rsid w:val="004D2C9F"/>
    <w:rsid w:val="004D3EEA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231D"/>
    <w:rsid w:val="00532649"/>
    <w:rsid w:val="0053374A"/>
    <w:rsid w:val="00533F55"/>
    <w:rsid w:val="00540F6D"/>
    <w:rsid w:val="005412C1"/>
    <w:rsid w:val="005412D5"/>
    <w:rsid w:val="0054422A"/>
    <w:rsid w:val="00545ACA"/>
    <w:rsid w:val="005463C5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09BF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5ED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52"/>
    <w:rsid w:val="005C14FF"/>
    <w:rsid w:val="005C2E3C"/>
    <w:rsid w:val="005C4E28"/>
    <w:rsid w:val="005C68A7"/>
    <w:rsid w:val="005C7DE1"/>
    <w:rsid w:val="005D171A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3E5E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353B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7599"/>
    <w:rsid w:val="00690084"/>
    <w:rsid w:val="00691541"/>
    <w:rsid w:val="006935BD"/>
    <w:rsid w:val="00693F75"/>
    <w:rsid w:val="006946C6"/>
    <w:rsid w:val="006959CB"/>
    <w:rsid w:val="006A71B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0E8E"/>
    <w:rsid w:val="006D1264"/>
    <w:rsid w:val="006D13B8"/>
    <w:rsid w:val="006D1C81"/>
    <w:rsid w:val="006D220C"/>
    <w:rsid w:val="006D48C0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B06"/>
    <w:rsid w:val="006F5D20"/>
    <w:rsid w:val="006F6A5E"/>
    <w:rsid w:val="006F7233"/>
    <w:rsid w:val="007003C3"/>
    <w:rsid w:val="007011EB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73E"/>
    <w:rsid w:val="00717884"/>
    <w:rsid w:val="007205FB"/>
    <w:rsid w:val="0072093E"/>
    <w:rsid w:val="00720D29"/>
    <w:rsid w:val="007227D2"/>
    <w:rsid w:val="00722B2E"/>
    <w:rsid w:val="007243D2"/>
    <w:rsid w:val="00724664"/>
    <w:rsid w:val="00725EC9"/>
    <w:rsid w:val="007262FA"/>
    <w:rsid w:val="007275C1"/>
    <w:rsid w:val="00727873"/>
    <w:rsid w:val="007303C6"/>
    <w:rsid w:val="0073076A"/>
    <w:rsid w:val="00731D1A"/>
    <w:rsid w:val="00732E6B"/>
    <w:rsid w:val="00734B9A"/>
    <w:rsid w:val="007353E6"/>
    <w:rsid w:val="00735FFA"/>
    <w:rsid w:val="00736D1B"/>
    <w:rsid w:val="00737F56"/>
    <w:rsid w:val="0074070B"/>
    <w:rsid w:val="00740A6A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6202"/>
    <w:rsid w:val="007664DD"/>
    <w:rsid w:val="00766665"/>
    <w:rsid w:val="00767FC6"/>
    <w:rsid w:val="007701F9"/>
    <w:rsid w:val="00771810"/>
    <w:rsid w:val="00771A3C"/>
    <w:rsid w:val="00771B74"/>
    <w:rsid w:val="00773231"/>
    <w:rsid w:val="00773CAF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4F35"/>
    <w:rsid w:val="007957DE"/>
    <w:rsid w:val="0079627D"/>
    <w:rsid w:val="00796BB2"/>
    <w:rsid w:val="00797F9E"/>
    <w:rsid w:val="007A1EDD"/>
    <w:rsid w:val="007A26E9"/>
    <w:rsid w:val="007A27C8"/>
    <w:rsid w:val="007A3A8D"/>
    <w:rsid w:val="007A5A7C"/>
    <w:rsid w:val="007A6A54"/>
    <w:rsid w:val="007A6BFF"/>
    <w:rsid w:val="007B0122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141D"/>
    <w:rsid w:val="00821BC9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1E70"/>
    <w:rsid w:val="008532D3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0FC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12FB"/>
    <w:rsid w:val="00891704"/>
    <w:rsid w:val="00892E5E"/>
    <w:rsid w:val="00895C48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61B"/>
    <w:rsid w:val="008D5A8E"/>
    <w:rsid w:val="008D6202"/>
    <w:rsid w:val="008D7311"/>
    <w:rsid w:val="008D7460"/>
    <w:rsid w:val="008D74E8"/>
    <w:rsid w:val="008E139D"/>
    <w:rsid w:val="008E2C73"/>
    <w:rsid w:val="008E3881"/>
    <w:rsid w:val="008E3901"/>
    <w:rsid w:val="008E3F63"/>
    <w:rsid w:val="008E4034"/>
    <w:rsid w:val="008E46DB"/>
    <w:rsid w:val="008E58E3"/>
    <w:rsid w:val="008E7E87"/>
    <w:rsid w:val="008F0028"/>
    <w:rsid w:val="008F2F36"/>
    <w:rsid w:val="008F3577"/>
    <w:rsid w:val="008F3793"/>
    <w:rsid w:val="008F4A20"/>
    <w:rsid w:val="008F5246"/>
    <w:rsid w:val="00900702"/>
    <w:rsid w:val="00901138"/>
    <w:rsid w:val="009029FB"/>
    <w:rsid w:val="0090315A"/>
    <w:rsid w:val="009038BE"/>
    <w:rsid w:val="00904DB9"/>
    <w:rsid w:val="00905944"/>
    <w:rsid w:val="009075ED"/>
    <w:rsid w:val="00911FAA"/>
    <w:rsid w:val="009129A1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D82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498B"/>
    <w:rsid w:val="00995D7E"/>
    <w:rsid w:val="009965D1"/>
    <w:rsid w:val="009A028B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42E9"/>
    <w:rsid w:val="009B5314"/>
    <w:rsid w:val="009B6210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74D"/>
    <w:rsid w:val="009D68F9"/>
    <w:rsid w:val="009D6B86"/>
    <w:rsid w:val="009D6BBF"/>
    <w:rsid w:val="009E1D13"/>
    <w:rsid w:val="009E73AC"/>
    <w:rsid w:val="009F071B"/>
    <w:rsid w:val="009F0D48"/>
    <w:rsid w:val="009F1056"/>
    <w:rsid w:val="009F10A4"/>
    <w:rsid w:val="009F3D2E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35A5"/>
    <w:rsid w:val="00A7541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317B"/>
    <w:rsid w:val="00A84BE6"/>
    <w:rsid w:val="00A85376"/>
    <w:rsid w:val="00A865C7"/>
    <w:rsid w:val="00A907D0"/>
    <w:rsid w:val="00A908EF"/>
    <w:rsid w:val="00A92378"/>
    <w:rsid w:val="00A9241D"/>
    <w:rsid w:val="00A93271"/>
    <w:rsid w:val="00A954A4"/>
    <w:rsid w:val="00A95A7B"/>
    <w:rsid w:val="00A95C3C"/>
    <w:rsid w:val="00A96CC0"/>
    <w:rsid w:val="00A97A60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3E2B"/>
    <w:rsid w:val="00AB426F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3BE9"/>
    <w:rsid w:val="00AF5A01"/>
    <w:rsid w:val="00AF6497"/>
    <w:rsid w:val="00AF7622"/>
    <w:rsid w:val="00B00B8B"/>
    <w:rsid w:val="00B01029"/>
    <w:rsid w:val="00B01AC2"/>
    <w:rsid w:val="00B05578"/>
    <w:rsid w:val="00B05A31"/>
    <w:rsid w:val="00B06ABA"/>
    <w:rsid w:val="00B06D43"/>
    <w:rsid w:val="00B0740F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0E8D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62D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5EA"/>
    <w:rsid w:val="00B958FE"/>
    <w:rsid w:val="00B970AB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2EE6"/>
    <w:rsid w:val="00BC3674"/>
    <w:rsid w:val="00BC4D95"/>
    <w:rsid w:val="00BC5056"/>
    <w:rsid w:val="00BC585D"/>
    <w:rsid w:val="00BC778D"/>
    <w:rsid w:val="00BC77BD"/>
    <w:rsid w:val="00BD0699"/>
    <w:rsid w:val="00BD1161"/>
    <w:rsid w:val="00BD11F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6A4"/>
    <w:rsid w:val="00BF0B33"/>
    <w:rsid w:val="00BF0F39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3B43"/>
    <w:rsid w:val="00C26758"/>
    <w:rsid w:val="00C304F3"/>
    <w:rsid w:val="00C309C7"/>
    <w:rsid w:val="00C3100A"/>
    <w:rsid w:val="00C31480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6CD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AB7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523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B7DE8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D00F47"/>
    <w:rsid w:val="00D02587"/>
    <w:rsid w:val="00D0270F"/>
    <w:rsid w:val="00D039B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24C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4A7B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C2"/>
    <w:rsid w:val="00DE5335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26C2"/>
    <w:rsid w:val="00E0387B"/>
    <w:rsid w:val="00E04BFA"/>
    <w:rsid w:val="00E04C2F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0AA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176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2755"/>
    <w:rsid w:val="00E5283B"/>
    <w:rsid w:val="00E54D1A"/>
    <w:rsid w:val="00E60E17"/>
    <w:rsid w:val="00E61288"/>
    <w:rsid w:val="00E61D79"/>
    <w:rsid w:val="00E656DB"/>
    <w:rsid w:val="00E67BB7"/>
    <w:rsid w:val="00E70E10"/>
    <w:rsid w:val="00E7186D"/>
    <w:rsid w:val="00E71967"/>
    <w:rsid w:val="00E7344F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A96"/>
    <w:rsid w:val="00EB6FEF"/>
    <w:rsid w:val="00EB7288"/>
    <w:rsid w:val="00EC14E1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C2D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25667"/>
    <w:rsid w:val="00F32646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DA1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805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575E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B330-B77F-4526-852A-EBC4FA14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311</TotalTime>
  <Pages>9</Pages>
  <Words>1287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8225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29</cp:revision>
  <cp:lastPrinted>2006-08-08T20:14:00Z</cp:lastPrinted>
  <dcterms:created xsi:type="dcterms:W3CDTF">2020-01-27T13:35:00Z</dcterms:created>
  <dcterms:modified xsi:type="dcterms:W3CDTF">2020-05-05T14:18:00Z</dcterms:modified>
</cp:coreProperties>
</file>