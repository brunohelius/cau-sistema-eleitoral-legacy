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52" w:rsidRDefault="00AA1613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943634" w:themeColor="accent2" w:themeShade="BF"/>
              <w:sz w:val="52"/>
              <w:szCs w:val="52"/>
            </w:rPr>
            <w:t>HST004 - Alterar Termo de Posse</w:t>
          </w:r>
        </w:sdtContent>
      </w:sdt>
    </w:p>
    <w:p w:rsidR="003F6A52" w:rsidRDefault="00AA1613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 xml:space="preserve">Sistema Plataforma </w:t>
      </w:r>
    </w:p>
    <w:p w:rsidR="003F6A52" w:rsidRDefault="00AA1613">
      <w:pPr>
        <w:pStyle w:val="NomeCliente"/>
      </w:pPr>
      <w:r>
        <w:t>SIC</w:t>
      </w: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 w:rsidR="00055007">
        <w:fldChar w:fldCharType="begin"/>
      </w:r>
      <w:r w:rsidR="00055007">
        <w:instrText xml:space="preserve"> REF NomeCliente  \* MERGEFORMAT </w:instrText>
      </w:r>
      <w:r w:rsidR="00055007">
        <w:fldChar w:fldCharType="separate"/>
      </w:r>
      <w:r>
        <w:t>CAU</w:t>
      </w:r>
      <w:r w:rsidR="00055007">
        <w:fldChar w:fldCharType="end"/>
      </w:r>
    </w:p>
    <w:p w:rsidR="003F6A52" w:rsidRDefault="003F6A52">
      <w:pPr>
        <w:pStyle w:val="NomeCliente"/>
        <w:sectPr w:rsidR="003F6A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3F6A52" w:rsidRDefault="003F6A52"/>
    <w:p w:rsidR="003F6A52" w:rsidRDefault="00AA1613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3F6A52" w:rsidRDefault="003F6A52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3F6A52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3F6A52" w:rsidRPr="00AA1613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1.0</w:t>
            </w:r>
          </w:p>
        </w:tc>
        <w:tc>
          <w:tcPr>
            <w:tcW w:w="1425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22/09/2023</w:t>
            </w:r>
          </w:p>
        </w:tc>
        <w:tc>
          <w:tcPr>
            <w:tcW w:w="2405" w:type="dxa"/>
            <w:vAlign w:val="center"/>
          </w:tcPr>
          <w:p w:rsidR="003F6A52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OS13562:</w:t>
            </w:r>
          </w:p>
          <w:p w:rsidR="003F6A52" w:rsidRPr="00AA1613" w:rsidRDefault="00AA1613" w:rsidP="00AA1613">
            <w:pPr>
              <w:widowControl w:val="0"/>
              <w:spacing w:before="40" w:after="40"/>
              <w:rPr>
                <w:sz w:val="20"/>
              </w:rPr>
            </w:pPr>
            <w:r w:rsidRPr="00AA1613">
              <w:rPr>
                <w:color w:val="000000"/>
                <w:sz w:val="20"/>
              </w:rPr>
              <w:t>- Criação de história.</w:t>
            </w:r>
          </w:p>
        </w:tc>
      </w:tr>
      <w:tr w:rsidR="003F6A52" w:rsidRPr="00AA1613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2.0</w:t>
            </w:r>
          </w:p>
        </w:tc>
        <w:tc>
          <w:tcPr>
            <w:tcW w:w="1425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22/11/2023</w:t>
            </w:r>
          </w:p>
        </w:tc>
        <w:tc>
          <w:tcPr>
            <w:tcW w:w="2405" w:type="dxa"/>
            <w:vAlign w:val="center"/>
          </w:tcPr>
          <w:p w:rsidR="003F6A52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OS14750:</w:t>
            </w:r>
          </w:p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Alteração de regra dos campos em que são preenchidos os dados do presidente no Termo, esses campos ao serem preenchidos não serão desabilitados.</w:t>
            </w:r>
          </w:p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Inclusão de permissão para o usuário adicionar mais de uma data de realização de eleição.</w:t>
            </w:r>
          </w:p>
          <w:p w:rsidR="003F6A52" w:rsidRPr="00AA1613" w:rsidRDefault="00AA1613" w:rsidP="00AA1613">
            <w:pPr>
              <w:rPr>
                <w:color w:val="000000"/>
                <w:sz w:val="20"/>
              </w:rPr>
            </w:pPr>
            <w:r w:rsidRPr="00AA1613">
              <w:rPr>
                <w:sz w:val="20"/>
              </w:rPr>
              <w:t xml:space="preserve">- Incluída regra para geração de um código de verificação de autenticidade e um QR </w:t>
            </w:r>
            <w:proofErr w:type="spellStart"/>
            <w:r w:rsidRPr="00AA1613">
              <w:rPr>
                <w:sz w:val="20"/>
              </w:rPr>
              <w:t>Code</w:t>
            </w:r>
            <w:proofErr w:type="spellEnd"/>
            <w:r w:rsidRPr="00AA1613">
              <w:rPr>
                <w:sz w:val="20"/>
              </w:rPr>
              <w:t xml:space="preserve"> no Termo.</w:t>
            </w:r>
          </w:p>
        </w:tc>
      </w:tr>
      <w:tr w:rsidR="00AA1613" w:rsidRPr="00AA1613" w:rsidTr="00AA1613">
        <w:trPr>
          <w:cantSplit/>
          <w:jc w:val="center"/>
        </w:trPr>
        <w:tc>
          <w:tcPr>
            <w:tcW w:w="1589" w:type="dxa"/>
            <w:vAlign w:val="center"/>
          </w:tcPr>
          <w:p w:rsidR="00AA1613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2.1</w:t>
            </w:r>
          </w:p>
        </w:tc>
        <w:tc>
          <w:tcPr>
            <w:tcW w:w="1425" w:type="dxa"/>
            <w:vAlign w:val="center"/>
          </w:tcPr>
          <w:p w:rsidR="00AA1613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30/11/2023</w:t>
            </w:r>
          </w:p>
        </w:tc>
        <w:tc>
          <w:tcPr>
            <w:tcW w:w="2405" w:type="dxa"/>
            <w:vAlign w:val="center"/>
          </w:tcPr>
          <w:p w:rsidR="00AA1613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OS14750, alterações solicitadas durante o desenvolvimento:</w:t>
            </w:r>
          </w:p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Inclusão do texto do Termo inserido na parametrização</w:t>
            </w:r>
          </w:p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Incluída regra sobre o logo do CAU a ser exibido no cabeçalho do Termo.</w:t>
            </w:r>
          </w:p>
        </w:tc>
      </w:tr>
      <w:tr w:rsidR="003F6A52" w:rsidRPr="0013380A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13380A" w:rsidRDefault="00AA1613" w:rsidP="00AA1613">
            <w:pPr>
              <w:jc w:val="center"/>
              <w:rPr>
                <w:sz w:val="20"/>
                <w:highlight w:val="yellow"/>
              </w:rPr>
            </w:pPr>
            <w:r w:rsidRPr="0013380A">
              <w:rPr>
                <w:sz w:val="20"/>
                <w:highlight w:val="yellow"/>
              </w:rPr>
              <w:t>3.0</w:t>
            </w:r>
          </w:p>
        </w:tc>
        <w:tc>
          <w:tcPr>
            <w:tcW w:w="1425" w:type="dxa"/>
            <w:vAlign w:val="center"/>
          </w:tcPr>
          <w:p w:rsidR="003F6A52" w:rsidRPr="0013380A" w:rsidRDefault="00AA1613" w:rsidP="00AA1613">
            <w:pPr>
              <w:jc w:val="center"/>
              <w:rPr>
                <w:sz w:val="20"/>
                <w:highlight w:val="yellow"/>
              </w:rPr>
            </w:pPr>
            <w:r w:rsidRPr="0013380A">
              <w:rPr>
                <w:sz w:val="20"/>
                <w:highlight w:val="yellow"/>
              </w:rPr>
              <w:t>07/12/2023</w:t>
            </w:r>
          </w:p>
        </w:tc>
        <w:tc>
          <w:tcPr>
            <w:tcW w:w="2405" w:type="dxa"/>
            <w:vAlign w:val="center"/>
          </w:tcPr>
          <w:p w:rsidR="003F6A52" w:rsidRPr="0013380A" w:rsidRDefault="00AA1613" w:rsidP="00AA1613">
            <w:pPr>
              <w:ind w:left="169"/>
              <w:rPr>
                <w:sz w:val="20"/>
                <w:highlight w:val="yellow"/>
              </w:rPr>
            </w:pPr>
            <w:r w:rsidRPr="0013380A">
              <w:rPr>
                <w:sz w:val="20"/>
                <w:highlight w:val="yellow"/>
              </w:rPr>
              <w:t>Luana Silva</w:t>
            </w:r>
          </w:p>
        </w:tc>
        <w:tc>
          <w:tcPr>
            <w:tcW w:w="4203" w:type="dxa"/>
          </w:tcPr>
          <w:p w:rsidR="00AA1613" w:rsidRPr="0013380A" w:rsidRDefault="00AA1613" w:rsidP="00AA1613">
            <w:pPr>
              <w:rPr>
                <w:b/>
                <w:sz w:val="20"/>
              </w:rPr>
            </w:pPr>
            <w:r w:rsidRPr="0013380A">
              <w:rPr>
                <w:b/>
                <w:sz w:val="20"/>
                <w:highlight w:val="yellow"/>
              </w:rPr>
              <w:t>Em atendimento a OS15083:</w:t>
            </w:r>
          </w:p>
          <w:p w:rsidR="003F6A52" w:rsidRPr="0013380A" w:rsidRDefault="0013380A" w:rsidP="00AA1613">
            <w:pPr>
              <w:rPr>
                <w:b/>
                <w:sz w:val="20"/>
              </w:rPr>
            </w:pPr>
            <w:r w:rsidRPr="0013380A">
              <w:rPr>
                <w:sz w:val="20"/>
                <w:highlight w:val="yellow"/>
              </w:rPr>
              <w:t>- Alterações dos parâmetros “Local do conselheiro” e “Locado do candidato”.</w:t>
            </w:r>
          </w:p>
        </w:tc>
      </w:tr>
    </w:tbl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jc w:val="center"/>
        <w:rPr>
          <w:rFonts w:cs="Arial"/>
          <w:szCs w:val="22"/>
        </w:rPr>
      </w:pPr>
    </w:p>
    <w:p w:rsidR="003F6A52" w:rsidRDefault="00AA1613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3F6A52" w:rsidRDefault="00AA1613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AA1613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9295079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 PAGEREF _Toc139295079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0" w:history="1">
        <w:r w:rsidR="00AA1613">
          <w:rPr>
            <w:rStyle w:val="Hyperlink"/>
          </w:rPr>
          <w:t>2.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Permissão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_Toc139295080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1" w:history="1">
        <w:r w:rsidR="00AA1613">
          <w:rPr>
            <w:rStyle w:val="Hyperlink"/>
          </w:rPr>
          <w:t>3.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Identificação da História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_Toc139295081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2" w:history="1">
        <w:r w:rsidR="00AA1613">
          <w:rPr>
            <w:rStyle w:val="Hyperlink"/>
          </w:rPr>
          <w:t>4.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Protótipo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_Toc139295082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3" w:history="1">
        <w:r w:rsidR="00AA1613">
          <w:rPr>
            <w:rStyle w:val="Hyperlink"/>
          </w:rPr>
          <w:t>CRITÉRIOS DE ACEITE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_Toc139295083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4" w:history="1">
        <w:r w:rsidR="00AA1613">
          <w:rPr>
            <w:rStyle w:val="Hyperlink"/>
          </w:rPr>
          <w:t>5.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Premissa: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_Toc139295084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5" w:history="1">
        <w:r w:rsidR="00AA1613">
          <w:rPr>
            <w:rStyle w:val="Hyperlink"/>
          </w:rPr>
          <w:t>6.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Regras Gerais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_Toc139295085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055007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6" w:history="1">
        <w:r w:rsidR="00AA1613">
          <w:rPr>
            <w:rStyle w:val="Hyperlink"/>
          </w:rPr>
          <w:t>7.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Informações Complementares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_Toc139295086 \h </w:instrText>
        </w:r>
        <w:r w:rsidR="00AA1613">
          <w:fldChar w:fldCharType="separate"/>
        </w:r>
        <w:r w:rsidR="00AA1613">
          <w:t>14</w:t>
        </w:r>
        <w:r w:rsidR="00AA1613">
          <w:fldChar w:fldCharType="end"/>
        </w:r>
      </w:hyperlink>
    </w:p>
    <w:p w:rsidR="003F6A52" w:rsidRDefault="00AA1613">
      <w:r>
        <w:fldChar w:fldCharType="end"/>
      </w:r>
    </w:p>
    <w:p w:rsidR="003F6A52" w:rsidRDefault="003F6A52">
      <w:pPr>
        <w:pStyle w:val="Dica"/>
      </w:pPr>
    </w:p>
    <w:p w:rsidR="003F6A52" w:rsidRDefault="00AA1613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4" w:name="_Toc139295079"/>
      <w:r>
        <w:lastRenderedPageBreak/>
        <w:t>Introdução</w:t>
      </w:r>
      <w:bookmarkEnd w:id="4"/>
    </w:p>
    <w:p w:rsidR="003F6A52" w:rsidRDefault="00AA1613">
      <w:r>
        <w:t>Esta história permite ao usuário alterar Termo de Posse de um conselheiro.</w:t>
      </w:r>
    </w:p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5" w:name="_Toc139295080"/>
      <w:r>
        <w:t>Permissão</w:t>
      </w:r>
      <w:bookmarkEnd w:id="5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3F6A52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3F6A52" w:rsidRDefault="00AA1613"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3F6A52" w:rsidRDefault="00AA1613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3F6A52">
        <w:trPr>
          <w:trHeight w:val="340"/>
          <w:jc w:val="center"/>
        </w:trPr>
        <w:tc>
          <w:tcPr>
            <w:tcW w:w="3544" w:type="dxa"/>
            <w:vAlign w:val="center"/>
          </w:tcPr>
          <w:p w:rsidR="003F6A52" w:rsidRDefault="00AA16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3F6A52" w:rsidRDefault="00AA1613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Cadastrado no ambiente Corporativo e com acesso ao sistema.</w:t>
            </w:r>
          </w:p>
        </w:tc>
      </w:tr>
      <w:bookmarkEnd w:id="6"/>
    </w:tbl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7" w:name="_Toc139295081"/>
      <w:r>
        <w:t>Identificação da História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3F6A52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3F6A52" w:rsidRPr="00F40BE1" w:rsidRDefault="00AA1613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yellow"/>
              </w:rPr>
            </w:pPr>
            <w:r w:rsidRPr="00F40BE1">
              <w:rPr>
                <w:sz w:val="24"/>
                <w:szCs w:val="24"/>
                <w:highlight w:val="yellow"/>
              </w:rPr>
              <w:t>OS1</w:t>
            </w:r>
            <w:r w:rsidR="00F40BE1" w:rsidRPr="00F40BE1">
              <w:rPr>
                <w:sz w:val="24"/>
                <w:szCs w:val="24"/>
                <w:highlight w:val="yellow"/>
              </w:rPr>
              <w:t>5083</w:t>
            </w:r>
          </w:p>
          <w:p w:rsidR="003F6A52" w:rsidRDefault="00AA1613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HST004 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Alterar Termo de Posse</w:t>
            </w:r>
          </w:p>
        </w:tc>
      </w:tr>
      <w:tr w:rsidR="003F6A52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3F6A52" w:rsidRPr="00F40BE1" w:rsidRDefault="00AA1613">
            <w:pPr>
              <w:jc w:val="left"/>
              <w:rPr>
                <w:color w:val="000000"/>
                <w:sz w:val="24"/>
                <w:szCs w:val="24"/>
                <w:highlight w:val="yellow"/>
              </w:rPr>
            </w:pP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Eu, COMO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PO </w:t>
            </w: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QUERO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alterar funcionalidade</w:t>
            </w:r>
            <w:r w:rsidR="00F40BE1" w:rsidRPr="00F40BE1">
              <w:rPr>
                <w:color w:val="000000"/>
                <w:sz w:val="24"/>
                <w:szCs w:val="24"/>
                <w:highlight w:val="yellow"/>
              </w:rPr>
              <w:t xml:space="preserve"> “Alterar Termo de Posse”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PARA</w:t>
            </w:r>
            <w:r w:rsidR="00F40BE1" w:rsidRPr="00F40BE1">
              <w:rPr>
                <w:color w:val="000000"/>
                <w:sz w:val="24"/>
                <w:szCs w:val="24"/>
                <w:highlight w:val="yellow"/>
              </w:rPr>
              <w:t>:</w:t>
            </w:r>
          </w:p>
          <w:p w:rsidR="00F40BE1" w:rsidRPr="0013380A" w:rsidRDefault="0013380A" w:rsidP="0013380A">
            <w:pPr>
              <w:rPr>
                <w:color w:val="000000"/>
                <w:sz w:val="24"/>
                <w:szCs w:val="24"/>
              </w:rPr>
            </w:pPr>
            <w:bookmarkStart w:id="8" w:name="_GoBack"/>
            <w:r w:rsidRPr="0013380A">
              <w:rPr>
                <w:sz w:val="24"/>
                <w:szCs w:val="24"/>
                <w:highlight w:val="yellow"/>
              </w:rPr>
              <w:t>- Alterações dos parâmetros “Local do conselheiro” e “Locado do candidato”.</w:t>
            </w:r>
            <w:bookmarkEnd w:id="8"/>
          </w:p>
        </w:tc>
      </w:tr>
    </w:tbl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9" w:name="_Toc7509864"/>
      <w:bookmarkStart w:id="10" w:name="_Ref16606347"/>
      <w:bookmarkStart w:id="11" w:name="_Ref16606340"/>
      <w:bookmarkStart w:id="12" w:name="_Toc139295082"/>
      <w:r>
        <w:t>P</w:t>
      </w:r>
      <w:bookmarkEnd w:id="9"/>
      <w:r>
        <w:t>rotótipo</w:t>
      </w:r>
      <w:bookmarkEnd w:id="10"/>
      <w:bookmarkEnd w:id="11"/>
      <w:bookmarkEnd w:id="12"/>
    </w:p>
    <w:p w:rsidR="00F40BE1" w:rsidRDefault="00F40BE1" w:rsidP="00F40BE1"/>
    <w:p w:rsidR="00F40BE1" w:rsidRDefault="00F40BE1" w:rsidP="00F40BE1">
      <w:pPr>
        <w:pStyle w:val="EstiloPrototipo3"/>
        <w:ind w:left="360"/>
        <w:jc w:val="left"/>
      </w:pPr>
      <w:r>
        <w:lastRenderedPageBreak/>
        <w:t>PT01. Comando para acesso “Emitir Termo de Posse”</w:t>
      </w:r>
    </w:p>
    <w:p w:rsidR="00F40BE1" w:rsidRDefault="009F53C7" w:rsidP="00F40B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3912235</wp:posOffset>
                </wp:positionV>
                <wp:extent cx="781050" cy="1238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43D6" id="Retângulo 5" o:spid="_x0000_s1026" style="position:absolute;margin-left:379.1pt;margin-top:308.05pt;width:61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114300" distR="114300" wp14:anchorId="4A610FDD" wp14:editId="08AA60A3">
            <wp:extent cx="5760085" cy="4480771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-307" b="42880"/>
                    <a:stretch/>
                  </pic:blipFill>
                  <pic:spPr bwMode="auto">
                    <a:xfrm>
                      <a:off x="0" y="0"/>
                      <a:ext cx="5760085" cy="44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BE1" w:rsidRDefault="00F40BE1" w:rsidP="00F40BE1"/>
    <w:p w:rsidR="00F40BE1" w:rsidRDefault="00F40BE1" w:rsidP="00F40BE1"/>
    <w:p w:rsidR="00F40BE1" w:rsidRDefault="00F40BE1" w:rsidP="00F40BE1"/>
    <w:tbl>
      <w:tblPr>
        <w:tblStyle w:val="AxureTableStyle"/>
        <w:tblW w:w="9570" w:type="dxa"/>
        <w:shd w:val="clear" w:color="auto" w:fill="45229D"/>
        <w:tblLook w:val="04A0" w:firstRow="1" w:lastRow="0" w:firstColumn="1" w:lastColumn="0" w:noHBand="0" w:noVBand="1"/>
      </w:tblPr>
      <w:tblGrid>
        <w:gridCol w:w="9570"/>
      </w:tblGrid>
      <w:tr w:rsidR="00F40BE1" w:rsidTr="00E4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shd w:val="clear" w:color="auto" w:fill="45229D"/>
          </w:tcPr>
          <w:p w:rsidR="00F40BE1" w:rsidRDefault="00F40BE1" w:rsidP="00E4481B">
            <w:pPr>
              <w:pStyle w:val="EstiloPrototipo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</w:rPr>
              <w:t>Comandos</w:t>
            </w:r>
          </w:p>
        </w:tc>
      </w:tr>
    </w:tbl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F40BE1" w:rsidTr="00E4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F40BE1" w:rsidRDefault="00F40BE1" w:rsidP="00E4481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</w:tcPr>
          <w:p w:rsidR="00F40BE1" w:rsidRDefault="00F40BE1" w:rsidP="00E4481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9F53C7" w:rsidTr="00E4481B">
        <w:tc>
          <w:tcPr>
            <w:tcW w:w="2830" w:type="dxa"/>
          </w:tcPr>
          <w:p w:rsidR="009F53C7" w:rsidRDefault="009F53C7" w:rsidP="009F53C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740" w:type="dxa"/>
          </w:tcPr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lteração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9F53C7" w:rsidRPr="009F53C7" w:rsidRDefault="009F53C7" w:rsidP="009F53C7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somente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Posse,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caso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01603002.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</w:tbl>
    <w:p w:rsidR="00F40BE1" w:rsidRPr="00F40BE1" w:rsidRDefault="00F40BE1" w:rsidP="00F40BE1"/>
    <w:p w:rsidR="003F6A52" w:rsidRPr="00F40BE1" w:rsidRDefault="00F40BE1" w:rsidP="00F40BE1">
      <w:pPr>
        <w:pStyle w:val="EstiloPrototipo3"/>
        <w:ind w:left="360"/>
        <w:jc w:val="left"/>
      </w:pPr>
      <w:bookmarkStart w:id="13" w:name="_Ref21060"/>
      <w:bookmarkStart w:id="14" w:name="_Ref669"/>
      <w:bookmarkStart w:id="15" w:name="_Ref45120281"/>
      <w:r>
        <w:t xml:space="preserve">PT02. </w:t>
      </w:r>
      <w:r w:rsidR="00AA1613" w:rsidRPr="00F40BE1">
        <w:t>Alterar Termo</w:t>
      </w:r>
      <w:bookmarkEnd w:id="13"/>
      <w:r w:rsidR="00AA1613" w:rsidRPr="00F40BE1">
        <w:t xml:space="preserve"> de Posse</w:t>
      </w:r>
      <w:bookmarkEnd w:id="14"/>
    </w:p>
    <w:p w:rsidR="003F6A52" w:rsidRDefault="003F6A52"/>
    <w:p w:rsidR="003F6A52" w:rsidRDefault="00AA161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467985" cy="8232775"/>
            <wp:effectExtent l="0" t="0" r="18415" b="15875"/>
            <wp:docPr id="1" name="Imagem 1" descr="ALtera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erar termo de poss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52" w:rsidRDefault="003F6A52"/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3F6A52" w:rsidTr="003F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3F6A52" w:rsidRDefault="00AA1613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 xml:space="preserve">Campos e </w:t>
            </w:r>
            <w:proofErr w:type="spellStart"/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>Comandos</w:t>
            </w:r>
            <w:proofErr w:type="spellEnd"/>
          </w:p>
        </w:tc>
      </w:tr>
      <w:tr w:rsidR="003F6A52" w:rsidTr="003F6A52">
        <w:tc>
          <w:tcPr>
            <w:tcW w:w="3114" w:type="dxa"/>
            <w:shd w:val="clear" w:color="auto" w:fill="D9D9D9" w:themeFill="background1" w:themeFillShade="D9"/>
          </w:tcPr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eastAsia="Arial"/>
                <w:sz w:val="18"/>
                <w:szCs w:val="18"/>
                <w:lang w:eastAsia="pt-BR"/>
              </w:rPr>
              <w:t>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Pr="007E37ED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lastRenderedPageBreak/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 a ser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editado</w:t>
            </w:r>
            <w:proofErr w:type="spellEnd"/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Alfan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  <w:proofErr w:type="spellEnd"/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-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está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cadastrado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Cadastrar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declaração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’ no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Parametrizar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auxiliares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’,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esta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deverá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obter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através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código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documento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onde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posteriormente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será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Emitir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posse’.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a ser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: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Aos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[dia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[mês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[ano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[de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]-[UF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reunido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Plenário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Conselho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Arquitetura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Urbanismo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 xml:space="preserve">[local do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conselheiro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highlight w:val="yellow"/>
                <w:lang w:val="pt-BR" w:eastAsia="pt-BR"/>
              </w:rPr>
              <w:t>⁷</w:t>
            </w:r>
            <w:r w:rsidRPr="007E37ED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sessão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solene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tendo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vista a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diplomação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outorgada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Comissão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[local do</w:t>
            </w:r>
            <w:r w:rsid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E37ED" w:rsidRPr="007E37ED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trike/>
                <w:sz w:val="18"/>
                <w:szCs w:val="18"/>
                <w:highlight w:val="yellow"/>
                <w:lang w:eastAsia="pt-BR"/>
              </w:rPr>
              <w:t>conselheiro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decorrente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realizadas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cumprindo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-se as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disposições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 Lei n° 12.378, de 31 de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dezembro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2010,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Regulamento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aprovado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CAU/BR n°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[nº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¹¹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, de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¹³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compareceu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tomou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posse o(a)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Arquiteto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(a)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Urbanista</w:t>
            </w:r>
            <w:proofErr w:type="spellEnd"/>
          </w:p>
          <w:p w:rsidR="003F6A52" w:rsidRPr="007E37ED" w:rsidRDefault="00AA1613" w:rsidP="007E37ED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Cs w:val="0"/>
                <w:sz w:val="18"/>
                <w:szCs w:val="18"/>
              </w:rPr>
            </w:pP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[NOME ARQUITETO(A) E URBANISTA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¹⁵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3F6A52" w:rsidRPr="007E37ED" w:rsidRDefault="00AA1613" w:rsidP="007E37ED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 w:val="0"/>
                <w:sz w:val="18"/>
                <w:szCs w:val="18"/>
              </w:rPr>
            </w:pP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no cargo de 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Conselheiro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(a) 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tipo</w:t>
            </w:r>
            <w:proofErr w:type="spellEnd"/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 xml:space="preserve"> conselheiro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¹⁶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 do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Conselho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 de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Arquitetura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 e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Urbanismo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 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 xml:space="preserve">[local do </w:t>
            </w:r>
            <w:proofErr w:type="spellStart"/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conselheiro</w:t>
            </w:r>
            <w:proofErr w:type="spellEnd"/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⁷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, com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mandato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 a ser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exercido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 no 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período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 xml:space="preserve"> de 01 de Janeiro de 2024 a 31 de </w:t>
            </w:r>
            <w:proofErr w:type="spellStart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Dezembro</w:t>
            </w:r>
            <w:proofErr w:type="spellEnd"/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 de 2026.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br/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Cidade</w:t>
            </w:r>
            <w:proofErr w:type="spellEnd"/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⁵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]-[UF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⁶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, 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[dia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¹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[mês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²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E37ED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[ano</w:t>
            </w:r>
            <w:r w:rsidRPr="007E37ED">
              <w:rPr>
                <w:rFonts w:ascii="Arial" w:eastAsia="Arial" w:hAnsi="Arial"/>
                <w:color w:val="FF0000"/>
                <w:sz w:val="18"/>
                <w:szCs w:val="18"/>
              </w:rPr>
              <w:t>³</w:t>
            </w:r>
            <w:r w:rsidRPr="007E37ED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-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dentro de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chaves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[ ]</w:t>
            </w:r>
            <w:proofErr w:type="gram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serão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preenchidos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conforme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dados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disponíveis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: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dado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‘UF’ da grid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7E37ED" w:rsidRDefault="007E37ED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highlight w:val="yellow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Recebe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“Do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Brasil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for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federal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Ou</w:t>
            </w:r>
            <w:proofErr w:type="spellEnd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“UF”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u w:val="single"/>
                <w:lang w:eastAsia="pt-BR"/>
              </w:rPr>
              <w:t>não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for federal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.</w:t>
            </w:r>
          </w:p>
          <w:p w:rsidR="007E37ED" w:rsidRPr="0071507E" w:rsidRDefault="007E37ED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</w:pPr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 xml:space="preserve">Local do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 xml:space="preserve"> </w:t>
            </w:r>
            <w:r w:rsidRPr="0071507E">
              <w:rPr>
                <w:rFonts w:eastAsia="Arial"/>
                <w:bCs/>
                <w:sz w:val="18"/>
                <w:szCs w:val="18"/>
                <w:lang w:val="pt-BR" w:eastAsia="pt-BR"/>
              </w:rPr>
              <w:t>=</w:t>
            </w:r>
            <w:r w:rsidRPr="0071507E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Recebe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Nacional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for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IES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ou</w:t>
            </w:r>
            <w:proofErr w:type="spellEnd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“UF”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u w:val="single"/>
                <w:lang w:eastAsia="pt-BR"/>
              </w:rPr>
              <w:t>não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for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IES.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nº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¹¹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¹³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Nome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arquiteto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(a) e urbanista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Tipo conselheiro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ou</w:t>
            </w:r>
            <w:proofErr w:type="spellEnd"/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BR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¹⁸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campo ‘UF’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3F6A52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Assim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preenchendo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necessárias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seus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devidos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atualizar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3F6A5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 default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corrente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 default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corrente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utilizada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referente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De, da e do.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UF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gr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d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 w:rsidRPr="003043B8">
              <w:rPr>
                <w:rFonts w:eastAsia="Arial"/>
                <w:b/>
                <w:sz w:val="18"/>
                <w:szCs w:val="18"/>
                <w:lang w:eastAsia="pt-BR"/>
              </w:rPr>
              <w:t>Apr</w:t>
            </w: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e</w:t>
            </w:r>
            <w:proofErr w:type="spellStart"/>
            <w:r w:rsidRPr="003043B8">
              <w:rPr>
                <w:rFonts w:eastAsia="Arial"/>
                <w:b/>
                <w:sz w:val="18"/>
                <w:szCs w:val="18"/>
                <w:lang w:eastAsia="pt-BR"/>
              </w:rPr>
              <w:t>sentação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Este grid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duas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vezes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um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outro,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protótipo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[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begin"/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REF _Ref669 \r \h </w:instrText>
            </w:r>
            <w:r w:rsid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\* MERGEFORMAT </w:instrTex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separate"/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P</w:t>
            </w:r>
            <w:r w:rsid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T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01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end"/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].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É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menos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data de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grid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’,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’ e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acompanhados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asterisco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obrigatoriedade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destes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segundo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grid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junto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um hint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informativo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: “O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é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.”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pertinente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‘Nº’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‘Tipo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RPr="003043B8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que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habilitado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e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banco 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dados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‘Nome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e ‘UF’,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editáveis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automática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proofErr w:type="gram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..</w:t>
            </w:r>
            <w:proofErr w:type="gramEnd"/>
          </w:p>
        </w:tc>
      </w:tr>
      <w:tr w:rsidR="003F6A52" w:rsidRPr="003043B8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CAU/UF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CAU/BR.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Anexar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disco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3F6A52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proofErr w:type="spellStart"/>
            <w:r>
              <w:rPr>
                <w:rFonts w:eastAsia="Arial"/>
                <w:b/>
                <w:sz w:val="18"/>
                <w:szCs w:val="18"/>
                <w:lang w:eastAsia="pt-BR"/>
              </w:rPr>
              <w:t>Apresentação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mensagem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fixa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Formatos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JPEG, JPG, PNG.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Tamanho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máximo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20MB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Confirm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Comando que salva os dados incluídos na interface.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Quando acionado, o sistema deverá armazenar em banco as alterações.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cancela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os dados incluídos na interface.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Ao ser acionado, o sistema deverá desconsiderar as ações realizadas pelo usuário na interface.</w:t>
            </w:r>
          </w:p>
        </w:tc>
      </w:tr>
    </w:tbl>
    <w:p w:rsidR="003F6A52" w:rsidRDefault="003F6A52">
      <w:pPr>
        <w:spacing w:before="0" w:after="0"/>
        <w:jc w:val="left"/>
      </w:pPr>
    </w:p>
    <w:p w:rsidR="003F6A52" w:rsidRDefault="00AA1613">
      <w:pPr>
        <w:pStyle w:val="Ttulo2"/>
        <w:numPr>
          <w:ilvl w:val="0"/>
          <w:numId w:val="0"/>
        </w:numPr>
        <w:spacing w:before="240"/>
      </w:pPr>
      <w:bookmarkStart w:id="16" w:name="_Toc139295083"/>
      <w:bookmarkStart w:id="17" w:name="_Toc48566012"/>
      <w:bookmarkEnd w:id="15"/>
      <w:r>
        <w:t>CRITÉRIOS DE ACEITE</w:t>
      </w:r>
      <w:bookmarkEnd w:id="16"/>
      <w:bookmarkEnd w:id="17"/>
    </w:p>
    <w:p w:rsidR="003F6A52" w:rsidRDefault="00AA1613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8" w:name="_Toc139295084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8"/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A funcionalidade é executada a partir do menu “Eleitoral → Pós-Eleitoral → Alterar Termo de Posse” apresentado no sistema Plataforma.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usuário deve ter a permissão 01603002 - Termo de Posse</w:t>
      </w:r>
      <w:r w:rsidRPr="008778CD">
        <w:rPr>
          <w:sz w:val="22"/>
          <w:szCs w:val="22"/>
          <w:lang w:val="en-US"/>
        </w:rPr>
        <w:t xml:space="preserve"> para </w:t>
      </w:r>
      <w:proofErr w:type="spellStart"/>
      <w:r w:rsidRPr="008778CD">
        <w:rPr>
          <w:sz w:val="22"/>
          <w:szCs w:val="22"/>
          <w:lang w:val="en-US"/>
        </w:rPr>
        <w:t>acessar</w:t>
      </w:r>
      <w:proofErr w:type="spellEnd"/>
      <w:r w:rsidRPr="008778CD">
        <w:rPr>
          <w:sz w:val="22"/>
          <w:szCs w:val="22"/>
          <w:lang w:val="en-US"/>
        </w:rPr>
        <w:t xml:space="preserve"> </w:t>
      </w:r>
      <w:proofErr w:type="spellStart"/>
      <w:r w:rsidRPr="008778CD">
        <w:rPr>
          <w:sz w:val="22"/>
          <w:szCs w:val="22"/>
          <w:lang w:val="en-US"/>
        </w:rPr>
        <w:t>essa</w:t>
      </w:r>
      <w:proofErr w:type="spellEnd"/>
      <w:r w:rsidRPr="008778CD">
        <w:rPr>
          <w:sz w:val="22"/>
          <w:szCs w:val="22"/>
          <w:lang w:val="en-US"/>
        </w:rPr>
        <w:t xml:space="preserve"> </w:t>
      </w:r>
      <w:proofErr w:type="spellStart"/>
      <w:r w:rsidRPr="008778CD">
        <w:rPr>
          <w:sz w:val="22"/>
          <w:szCs w:val="22"/>
          <w:lang w:val="en-US"/>
        </w:rPr>
        <w:t>funcionalidade</w:t>
      </w:r>
      <w:proofErr w:type="spellEnd"/>
      <w:r w:rsidRPr="008778CD">
        <w:rPr>
          <w:sz w:val="22"/>
          <w:szCs w:val="22"/>
        </w:rPr>
        <w:t>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usuário aciona a opção ‘Alterar Termo de Posse’ no menu ou pela URL que direcione para a página de emissão do termo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sistema deve exibir a tela ‘Alterar Termo de Posse’ [</w:t>
      </w:r>
      <w:r w:rsidR="003043B8" w:rsidRPr="008778CD">
        <w:rPr>
          <w:sz w:val="22"/>
          <w:szCs w:val="22"/>
        </w:rPr>
        <w:t>PT01</w:t>
      </w:r>
      <w:r w:rsidRPr="008778CD">
        <w:rPr>
          <w:sz w:val="22"/>
          <w:szCs w:val="22"/>
        </w:rPr>
        <w:t>] com seus respectivos campos e comandos.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lastRenderedPageBreak/>
        <w:t>O sistema deve exibir os campos preenchidos, visto que foram cadastrados anteriormente.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 xml:space="preserve">O usuário insere ou altera os dados nos campos e aciona o comando para realizar a alteração do termo 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sistema deve exibir mensagem de confirmação [</w:t>
      </w:r>
      <w:r w:rsidRPr="008778CD">
        <w:rPr>
          <w:sz w:val="22"/>
          <w:szCs w:val="22"/>
        </w:rPr>
        <w:fldChar w:fldCharType="begin"/>
      </w:r>
      <w:r w:rsidRPr="008778CD">
        <w:rPr>
          <w:sz w:val="22"/>
          <w:szCs w:val="22"/>
        </w:rPr>
        <w:instrText xml:space="preserve"> REF _Ref10321 \r \h </w:instrText>
      </w:r>
      <w:r w:rsidR="008778CD">
        <w:rPr>
          <w:sz w:val="22"/>
          <w:szCs w:val="22"/>
        </w:rPr>
        <w:instrText xml:space="preserve"> \* MERGEFORMAT </w:instrText>
      </w:r>
      <w:r w:rsidRPr="008778CD">
        <w:rPr>
          <w:sz w:val="22"/>
          <w:szCs w:val="22"/>
        </w:rPr>
      </w:r>
      <w:r w:rsidRPr="008778CD">
        <w:rPr>
          <w:sz w:val="22"/>
          <w:szCs w:val="22"/>
        </w:rPr>
        <w:fldChar w:fldCharType="separate"/>
      </w:r>
      <w:r w:rsidRPr="008778CD">
        <w:rPr>
          <w:sz w:val="22"/>
          <w:szCs w:val="22"/>
        </w:rPr>
        <w:t>ME01</w:t>
      </w:r>
      <w:r w:rsidRPr="008778CD">
        <w:rPr>
          <w:sz w:val="22"/>
          <w:szCs w:val="22"/>
        </w:rPr>
        <w:fldChar w:fldCharType="end"/>
      </w:r>
      <w:r w:rsidRPr="008778CD">
        <w:rPr>
          <w:sz w:val="22"/>
          <w:szCs w:val="22"/>
        </w:rPr>
        <w:t>]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Caso o usuário informe algum filtro, o sistema:</w:t>
      </w:r>
    </w:p>
    <w:p w:rsidR="003F6A52" w:rsidRPr="008778CD" w:rsidRDefault="00AA1613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Verifica se os campos obrigatórios foram informados. Caso não tenham sido, então o sistema apresenta a mensagem “Campo obrigatório”.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Atualiza dinamicamente o termo apresentado na interface de acordo com as informações inseridas nos campos apresentados.</w:t>
      </w:r>
    </w:p>
    <w:p w:rsidR="003F6A52" w:rsidRDefault="003F6A52"/>
    <w:p w:rsidR="003043B8" w:rsidRDefault="00AA1613" w:rsidP="003043B8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9" w:name="_Toc139295085"/>
      <w:r>
        <w:rPr>
          <w:rFonts w:ascii="Arial" w:hAnsi="Arial"/>
          <w:sz w:val="20"/>
          <w:szCs w:val="20"/>
        </w:rPr>
        <w:t>Regras Gerais</w:t>
      </w:r>
      <w:bookmarkEnd w:id="19"/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RN01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Campo obrigatório: Apresentar a mensagem “campo obrigatório” abaixo do campo e mensagem flutuante no canto superior direito da tela. Os campos obrigatórios devem ser apresentados com asterisco (*).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RN02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As mensagens de validações devem ser apresentadas de forma flutuante no canto superior direito da tela.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RN03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As informações já deverão vir preenchidas no Termo e nos campos parametrizáveis, visto que elas foram inseridas na funcionalidade de ‘Emitir Termo de Posse’.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RN04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Após o usuário acionar o comando ‘Confirmar’, o sistema deverá armazenar os dados em banco e realizar a substituição do Termo de posse, isto é, o Termo anterior deverá ser excluído.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3043B8">
        <w:rPr>
          <w:rFonts w:ascii="Arial" w:hAnsi="Arial"/>
        </w:rPr>
        <w:t>RN05</w:t>
      </w:r>
      <w:r w:rsidRPr="003043B8">
        <w:rPr>
          <w:rFonts w:ascii="Arial" w:hAnsi="Arial"/>
          <w:b w:val="0"/>
        </w:rPr>
        <w:t>.</w:t>
      </w:r>
      <w:r w:rsidRPr="003043B8">
        <w:rPr>
          <w:rFonts w:ascii="Arial" w:hAnsi="Arial"/>
          <w:b w:val="0"/>
          <w:lang w:val="en-US"/>
        </w:rPr>
        <w:t xml:space="preserve"> </w:t>
      </w:r>
      <w:r w:rsidR="00AA1613" w:rsidRPr="003043B8">
        <w:rPr>
          <w:rFonts w:ascii="Arial" w:hAnsi="Arial"/>
          <w:b w:val="0"/>
          <w:lang w:val="en-US"/>
        </w:rPr>
        <w:t xml:space="preserve">A </w:t>
      </w:r>
      <w:proofErr w:type="spellStart"/>
      <w:r w:rsidR="00AA1613" w:rsidRPr="003043B8">
        <w:rPr>
          <w:rFonts w:ascii="Arial" w:hAnsi="Arial"/>
          <w:b w:val="0"/>
          <w:lang w:val="en-US"/>
        </w:rPr>
        <w:t>página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</w:t>
      </w:r>
      <w:r w:rsidR="00AA1613" w:rsidRPr="003043B8">
        <w:rPr>
          <w:rFonts w:ascii="Arial" w:hAnsi="Arial"/>
          <w:b w:val="0"/>
        </w:rPr>
        <w:t xml:space="preserve"> arquivo do </w:t>
      </w:r>
      <w:proofErr w:type="spellStart"/>
      <w:r w:rsidR="00AA1613" w:rsidRPr="003043B8">
        <w:rPr>
          <w:rFonts w:ascii="Arial" w:hAnsi="Arial"/>
          <w:b w:val="0"/>
          <w:lang w:val="en-US"/>
        </w:rPr>
        <w:t>Termo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de Posse</w:t>
      </w:r>
      <w:r w:rsidR="00AA1613" w:rsidRPr="003043B8">
        <w:rPr>
          <w:rFonts w:ascii="Arial" w:hAnsi="Arial"/>
          <w:b w:val="0"/>
        </w:rPr>
        <w:t xml:space="preserve"> deverá estar na posição </w:t>
      </w:r>
      <w:r w:rsidR="00AA1613" w:rsidRPr="003043B8">
        <w:rPr>
          <w:rFonts w:ascii="Arial" w:hAnsi="Arial"/>
          <w:b w:val="0"/>
          <w:lang w:val="en-US"/>
        </w:rPr>
        <w:t>‘</w:t>
      </w:r>
      <w:r w:rsidR="00AA1613" w:rsidRPr="003043B8">
        <w:rPr>
          <w:rFonts w:ascii="Arial" w:hAnsi="Arial"/>
          <w:b w:val="0"/>
        </w:rPr>
        <w:t>Paisagem</w:t>
      </w:r>
      <w:r w:rsidR="00AA1613" w:rsidRPr="003043B8">
        <w:rPr>
          <w:rFonts w:ascii="Arial" w:hAnsi="Arial"/>
          <w:b w:val="0"/>
          <w:lang w:val="en-US"/>
        </w:rPr>
        <w:t>’.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3043B8">
        <w:rPr>
          <w:rFonts w:ascii="Arial" w:hAnsi="Arial"/>
        </w:rPr>
        <w:t>RN06</w:t>
      </w:r>
      <w:r w:rsidRPr="003043B8">
        <w:rPr>
          <w:rFonts w:ascii="Arial" w:hAnsi="Arial"/>
          <w:b w:val="0"/>
        </w:rPr>
        <w:t>.</w:t>
      </w:r>
      <w:r w:rsidRPr="003043B8">
        <w:rPr>
          <w:rFonts w:ascii="Arial" w:hAnsi="Arial"/>
          <w:b w:val="0"/>
          <w:lang w:val="en-US"/>
        </w:rPr>
        <w:t xml:space="preserve"> </w:t>
      </w:r>
      <w:r w:rsidR="00AA1613" w:rsidRPr="003043B8">
        <w:rPr>
          <w:rFonts w:ascii="Arial" w:hAnsi="Arial"/>
          <w:b w:val="0"/>
          <w:lang w:val="en-US"/>
        </w:rPr>
        <w:t xml:space="preserve">O </w:t>
      </w:r>
      <w:proofErr w:type="spellStart"/>
      <w:r w:rsidR="00AA1613" w:rsidRPr="003043B8">
        <w:rPr>
          <w:rFonts w:ascii="Arial" w:hAnsi="Arial"/>
          <w:b w:val="0"/>
          <w:lang w:val="en-US"/>
        </w:rPr>
        <w:t>sistema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deverá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 </w:t>
      </w:r>
      <w:proofErr w:type="spellStart"/>
      <w:r w:rsidR="00AA1613" w:rsidRPr="003043B8">
        <w:rPr>
          <w:rFonts w:ascii="Arial" w:hAnsi="Arial"/>
          <w:b w:val="0"/>
          <w:lang w:val="en-US"/>
        </w:rPr>
        <w:t>assinatura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presidente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e o </w:t>
      </w:r>
      <w:proofErr w:type="spellStart"/>
      <w:r w:rsidR="00AA1613" w:rsidRPr="003043B8">
        <w:rPr>
          <w:rFonts w:ascii="Arial" w:hAnsi="Arial"/>
          <w:b w:val="0"/>
          <w:lang w:val="en-US"/>
        </w:rPr>
        <w:t>nome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conselheiro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lado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 </w:t>
      </w:r>
      <w:proofErr w:type="spellStart"/>
      <w:r w:rsidR="00AA1613" w:rsidRPr="003043B8">
        <w:rPr>
          <w:rFonts w:ascii="Arial" w:hAnsi="Arial"/>
          <w:b w:val="0"/>
          <w:lang w:val="en-US"/>
        </w:rPr>
        <w:t>lado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no </w:t>
      </w:r>
      <w:proofErr w:type="spellStart"/>
      <w:r w:rsidR="00AA1613" w:rsidRPr="003043B8">
        <w:rPr>
          <w:rFonts w:ascii="Arial" w:hAnsi="Arial"/>
          <w:b w:val="0"/>
          <w:lang w:val="en-US"/>
        </w:rPr>
        <w:t>arquivo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Termo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de Posse.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RN07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RN08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sistema deverá gerar um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e inserir no Termo para que o usuário possa verificar a autenticidade do documento através deste código. Quando for realizada e </w:t>
      </w:r>
      <w:r w:rsidR="00AA1613" w:rsidRPr="003043B8">
        <w:rPr>
          <w:rFonts w:ascii="Arial" w:hAnsi="Arial"/>
          <w:b w:val="0"/>
        </w:rPr>
        <w:lastRenderedPageBreak/>
        <w:t xml:space="preserve">efetivada alguma alteração no Termo de posse, o sistema deverá gerar um novo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e exibir no novo Termo.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RN09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ao ser acionado pelo usuário deverá redirecioná-lo para a verificação de autenticidade no ambiente público, ou seja, para a modal ‘Verificar Autenticidade de Documento’.</w:t>
      </w:r>
    </w:p>
    <w:p w:rsidR="003F6A52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RN10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sistema exibe a imagem do cabeçalho de acordo com o usuário </w:t>
      </w:r>
      <w:proofErr w:type="spellStart"/>
      <w:r w:rsidR="00AA1613" w:rsidRPr="003043B8">
        <w:rPr>
          <w:rFonts w:ascii="Arial" w:hAnsi="Arial"/>
          <w:b w:val="0"/>
        </w:rPr>
        <w:t>logado</w:t>
      </w:r>
      <w:proofErr w:type="spellEnd"/>
      <w:r w:rsidR="00AA1613" w:rsidRPr="003043B8">
        <w:rPr>
          <w:rFonts w:ascii="Arial" w:hAnsi="Arial"/>
          <w:b w:val="0"/>
        </w:rPr>
        <w:t>. Caso ele seja assessor CEN o sistema</w:t>
      </w:r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deverá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o logo CAU/BR, </w:t>
      </w:r>
      <w:proofErr w:type="spellStart"/>
      <w:r w:rsidR="00AA1613" w:rsidRPr="003043B8">
        <w:rPr>
          <w:rFonts w:ascii="Arial" w:hAnsi="Arial"/>
          <w:b w:val="0"/>
          <w:lang w:val="en-US"/>
        </w:rPr>
        <w:t>caso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seja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assessor CE-UF </w:t>
      </w:r>
      <w:r w:rsidR="00AA1613" w:rsidRPr="003043B8">
        <w:rPr>
          <w:rFonts w:ascii="Arial" w:hAnsi="Arial"/>
          <w:b w:val="0"/>
        </w:rPr>
        <w:t>o sistema</w:t>
      </w:r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deverá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o logo CAU/UF, de </w:t>
      </w:r>
      <w:proofErr w:type="spellStart"/>
      <w:r w:rsidR="00AA1613" w:rsidRPr="003043B8">
        <w:rPr>
          <w:rFonts w:ascii="Arial" w:hAnsi="Arial"/>
          <w:b w:val="0"/>
          <w:lang w:val="en-US"/>
        </w:rPr>
        <w:t>acordo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com </w:t>
      </w:r>
      <w:proofErr w:type="spellStart"/>
      <w:r w:rsidR="00AA1613" w:rsidRPr="003043B8">
        <w:rPr>
          <w:rFonts w:ascii="Arial" w:hAnsi="Arial"/>
          <w:b w:val="0"/>
          <w:lang w:val="en-US"/>
        </w:rPr>
        <w:t>sua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respectiva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UF.</w:t>
      </w:r>
    </w:p>
    <w:p w:rsidR="003F6A52" w:rsidRDefault="00AA1613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20" w:name="_Toc139295086"/>
      <w:r>
        <w:rPr>
          <w:rFonts w:ascii="Arial" w:hAnsi="Arial"/>
          <w:sz w:val="20"/>
          <w:szCs w:val="20"/>
        </w:rPr>
        <w:t>Informações Complementares</w:t>
      </w:r>
      <w:bookmarkEnd w:id="20"/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ELEITORAL_HST002_Pesquisar_Conselheiro_Termo_de_Posse</w:t>
      </w:r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ELEITORAL_HST003_Emitir_Termo_de_Posse</w:t>
      </w:r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SERVPUBLICOS_HST002_Modal_Verificar_Autenticidade</w:t>
      </w:r>
    </w:p>
    <w:sectPr w:rsidR="003F6A52" w:rsidRPr="008778CD">
      <w:headerReference w:type="default" r:id="rId17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007" w:rsidRDefault="00055007">
      <w:pPr>
        <w:spacing w:before="0" w:after="0"/>
      </w:pPr>
      <w:r>
        <w:separator/>
      </w:r>
    </w:p>
  </w:endnote>
  <w:endnote w:type="continuationSeparator" w:id="0">
    <w:p w:rsidR="00055007" w:rsidRDefault="000550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AA1613">
      <w:tc>
        <w:tcPr>
          <w:tcW w:w="4605" w:type="dxa"/>
          <w:vAlign w:val="center"/>
        </w:tcPr>
        <w:p w:rsidR="00AA1613" w:rsidRDefault="00AA1613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AA1613" w:rsidRDefault="00AA1613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AA1613" w:rsidRDefault="00AA16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007" w:rsidRDefault="00055007">
      <w:pPr>
        <w:spacing w:before="0" w:after="0"/>
      </w:pPr>
      <w:r>
        <w:separator/>
      </w:r>
    </w:p>
  </w:footnote>
  <w:footnote w:type="continuationSeparator" w:id="0">
    <w:p w:rsidR="00055007" w:rsidRDefault="000550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A1613">
      <w:trPr>
        <w:trHeight w:val="534"/>
      </w:trPr>
      <w:tc>
        <w:tcPr>
          <w:tcW w:w="1843" w:type="dxa"/>
          <w:vAlign w:val="center"/>
        </w:tcPr>
        <w:p w:rsidR="00AA1613" w:rsidRDefault="00AA161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9pt;height:42.05pt">
                <v:imagedata r:id="rId1" o:title=""/>
              </v:shape>
              <o:OLEObject Type="Embed" ProgID="PBrush" ShapeID="_x0000_i1025" DrawAspect="Content" ObjectID="_1763447636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AA1613" w:rsidRDefault="00AA161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AA1613" w:rsidRDefault="00AA1613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A1613">
      <w:trPr>
        <w:trHeight w:val="534"/>
      </w:trPr>
      <w:tc>
        <w:tcPr>
          <w:tcW w:w="1843" w:type="dxa"/>
          <w:vAlign w:val="center"/>
        </w:tcPr>
        <w:p w:rsidR="00AA1613" w:rsidRDefault="00AA161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AA1613" w:rsidRDefault="00AA161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AA1613" w:rsidRDefault="00AA1613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AA1613" w:rsidRDefault="00AA16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07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80A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3B8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6A52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452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37ED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8CD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3C7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613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BE1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15D6270"/>
    <w:rsid w:val="13D029EB"/>
    <w:rsid w:val="147067D6"/>
    <w:rsid w:val="16581EB6"/>
    <w:rsid w:val="196C4ADD"/>
    <w:rsid w:val="20B95808"/>
    <w:rsid w:val="32F66538"/>
    <w:rsid w:val="388648BE"/>
    <w:rsid w:val="48166ACB"/>
    <w:rsid w:val="4BC652DE"/>
    <w:rsid w:val="4D331BEF"/>
    <w:rsid w:val="5B575B7F"/>
    <w:rsid w:val="679142A1"/>
    <w:rsid w:val="69875C3C"/>
    <w:rsid w:val="711C2B67"/>
    <w:rsid w:val="71A74555"/>
    <w:rsid w:val="7E5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64DA2CB"/>
  <w15:docId w15:val="{45E3FE45-5F97-49F2-B694-74C625E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180CA9" w:rsidRDefault="00180CA9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180CA9" w:rsidRDefault="00180CA9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1B1" w:rsidRDefault="008311B1">
      <w:pPr>
        <w:spacing w:line="240" w:lineRule="auto"/>
      </w:pPr>
      <w:r>
        <w:separator/>
      </w:r>
    </w:p>
  </w:endnote>
  <w:endnote w:type="continuationSeparator" w:id="0">
    <w:p w:rsidR="008311B1" w:rsidRDefault="008311B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1B1" w:rsidRDefault="008311B1">
      <w:pPr>
        <w:spacing w:after="0"/>
      </w:pPr>
      <w:r>
        <w:separator/>
      </w:r>
    </w:p>
  </w:footnote>
  <w:footnote w:type="continuationSeparator" w:id="0">
    <w:p w:rsidR="008311B1" w:rsidRDefault="008311B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0CA9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477B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311B1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D621EC-D61B-4EBE-A104-C30406D4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14</TotalTime>
  <Pages>17</Pages>
  <Words>2940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HST004 - Alterar Termo de Posse</dc:subject>
  <dc:creator>adriel.moro</dc:creator>
  <cp:lastModifiedBy>luana.silva</cp:lastModifiedBy>
  <cp:revision>170</cp:revision>
  <cp:lastPrinted>2006-08-08T20:14:00Z</cp:lastPrinted>
  <dcterms:created xsi:type="dcterms:W3CDTF">2023-04-13T18:19:00Z</dcterms:created>
  <dcterms:modified xsi:type="dcterms:W3CDTF">2023-12-07T12:45:00Z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