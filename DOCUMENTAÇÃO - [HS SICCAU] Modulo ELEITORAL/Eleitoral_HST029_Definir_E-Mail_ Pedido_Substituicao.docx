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3E087F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5E4787">
        <w:rPr>
          <w:sz w:val="52"/>
          <w:szCs w:val="52"/>
        </w:rPr>
        <w:t>2</w:t>
      </w:r>
      <w:r w:rsidR="006F4B51">
        <w:rPr>
          <w:sz w:val="52"/>
          <w:szCs w:val="52"/>
        </w:rPr>
        <w:t>9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5E4787">
        <w:rPr>
          <w:sz w:val="52"/>
          <w:szCs w:val="52"/>
        </w:rPr>
        <w:t xml:space="preserve">– </w:t>
      </w:r>
      <w:r w:rsidR="006F4B51">
        <w:rPr>
          <w:sz w:val="52"/>
          <w:szCs w:val="52"/>
        </w:rPr>
        <w:t>Pedido Substituição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5D9924A6" w:rsidR="00A735A5" w:rsidRPr="00BA5059" w:rsidRDefault="008E1093" w:rsidP="008E1093">
            <w:pPr>
              <w:jc w:val="center"/>
            </w:pPr>
            <w:r>
              <w:t>26</w:t>
            </w:r>
            <w:r w:rsidR="005D249C">
              <w:t>/</w:t>
            </w:r>
            <w:r w:rsidR="00A8631D">
              <w:t>1</w:t>
            </w:r>
            <w:r>
              <w:t>1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4A6E9E3" w14:textId="77777777" w:rsidR="0017036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8612371" w:history="1">
        <w:r w:rsidR="00170366" w:rsidRPr="0026267C">
          <w:rPr>
            <w:rStyle w:val="Hyperlink"/>
            <w:noProof/>
          </w:rPr>
          <w:t>HST-029 – Definir E-Mail – Pedido de Substituição.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_Toc28612371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4</w:t>
        </w:r>
        <w:r w:rsidR="00170366">
          <w:rPr>
            <w:noProof/>
            <w:webHidden/>
          </w:rPr>
          <w:fldChar w:fldCharType="end"/>
        </w:r>
      </w:hyperlink>
    </w:p>
    <w:p w14:paraId="62676C39" w14:textId="77777777" w:rsidR="00170366" w:rsidRDefault="009814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12372" w:history="1">
        <w:r w:rsidR="00170366" w:rsidRPr="0026267C">
          <w:rPr>
            <w:rStyle w:val="Hyperlink"/>
            <w:noProof/>
          </w:rPr>
          <w:t>COMO Corporativo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_Toc28612372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4</w:t>
        </w:r>
        <w:r w:rsidR="00170366">
          <w:rPr>
            <w:noProof/>
            <w:webHidden/>
          </w:rPr>
          <w:fldChar w:fldCharType="end"/>
        </w:r>
      </w:hyperlink>
    </w:p>
    <w:p w14:paraId="34AFC0D7" w14:textId="77777777" w:rsidR="00170366" w:rsidRDefault="009814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12373" w:history="1">
        <w:r w:rsidR="00170366" w:rsidRPr="0026267C">
          <w:rPr>
            <w:rStyle w:val="Hyperlink"/>
            <w:noProof/>
          </w:rPr>
          <w:t>PARA que seja possível enviar e-mail de notificação, informando que um pedido de substituição foi cadastrado no sistema eleitoral.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_Toc28612373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4</w:t>
        </w:r>
        <w:r w:rsidR="00170366">
          <w:rPr>
            <w:noProof/>
            <w:webHidden/>
          </w:rPr>
          <w:fldChar w:fldCharType="end"/>
        </w:r>
      </w:hyperlink>
    </w:p>
    <w:p w14:paraId="5585D4CA" w14:textId="77777777" w:rsidR="00170366" w:rsidRDefault="009814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12374" w:history="1">
        <w:r w:rsidR="00170366" w:rsidRPr="0026267C">
          <w:rPr>
            <w:rStyle w:val="Hyperlink"/>
            <w:noProof/>
          </w:rPr>
          <w:t>PROTÓTIPO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_Toc28612374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4</w:t>
        </w:r>
        <w:r w:rsidR="00170366">
          <w:rPr>
            <w:noProof/>
            <w:webHidden/>
          </w:rPr>
          <w:fldChar w:fldCharType="end"/>
        </w:r>
      </w:hyperlink>
    </w:p>
    <w:p w14:paraId="0A413DAD" w14:textId="77777777" w:rsidR="00170366" w:rsidRDefault="009814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12375" w:history="1">
        <w:r w:rsidR="00170366" w:rsidRPr="0026267C">
          <w:rPr>
            <w:rStyle w:val="Hyperlink"/>
            <w:noProof/>
          </w:rPr>
          <w:t>CRITÉRIOS DE ACEITE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_Toc28612375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9</w:t>
        </w:r>
        <w:r w:rsidR="00170366">
          <w:rPr>
            <w:noProof/>
            <w:webHidden/>
          </w:rPr>
          <w:fldChar w:fldCharType="end"/>
        </w:r>
      </w:hyperlink>
    </w:p>
    <w:p w14:paraId="03E7C5BB" w14:textId="77777777" w:rsidR="00170366" w:rsidRDefault="009814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12376" w:history="1">
        <w:r w:rsidR="00170366" w:rsidRPr="0026267C">
          <w:rPr>
            <w:rStyle w:val="Hyperlink"/>
            <w:noProof/>
          </w:rPr>
          <w:t>INFORMAÇÕES COMPLEMENTARES</w:t>
        </w:r>
        <w:r w:rsidR="00170366">
          <w:rPr>
            <w:noProof/>
            <w:webHidden/>
          </w:rPr>
          <w:tab/>
        </w:r>
        <w:r w:rsidR="00170366">
          <w:rPr>
            <w:noProof/>
            <w:webHidden/>
          </w:rPr>
          <w:fldChar w:fldCharType="begin"/>
        </w:r>
        <w:r w:rsidR="00170366">
          <w:rPr>
            <w:noProof/>
            <w:webHidden/>
          </w:rPr>
          <w:instrText xml:space="preserve"> PAGEREF _Toc28612376 \h </w:instrText>
        </w:r>
        <w:r w:rsidR="00170366">
          <w:rPr>
            <w:noProof/>
            <w:webHidden/>
          </w:rPr>
        </w:r>
        <w:r w:rsidR="00170366">
          <w:rPr>
            <w:noProof/>
            <w:webHidden/>
          </w:rPr>
          <w:fldChar w:fldCharType="separate"/>
        </w:r>
        <w:r w:rsidR="00170366">
          <w:rPr>
            <w:noProof/>
            <w:webHidden/>
          </w:rPr>
          <w:t>13</w:t>
        </w:r>
        <w:r w:rsidR="00170366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FEA376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8612371"/>
      <w:r w:rsidR="00CE176F">
        <w:lastRenderedPageBreak/>
        <w:t>HST</w:t>
      </w:r>
      <w:r w:rsidR="00C03F98">
        <w:t>-</w:t>
      </w:r>
      <w:r w:rsidR="00AF2B52">
        <w:t>0</w:t>
      </w:r>
      <w:r w:rsidR="0080606B">
        <w:t>2</w:t>
      </w:r>
      <w:r w:rsidR="006F4B51">
        <w:t>9</w:t>
      </w:r>
      <w:r w:rsidR="0035649F">
        <w:t xml:space="preserve"> – </w:t>
      </w:r>
      <w:r w:rsidR="005D249C">
        <w:t xml:space="preserve">Definir E-Mail </w:t>
      </w:r>
      <w:r w:rsidR="0080606B">
        <w:t xml:space="preserve">– </w:t>
      </w:r>
      <w:r w:rsidR="006F4B51">
        <w:t>Pedido de Substituição</w:t>
      </w:r>
      <w:r w:rsidR="005D249C">
        <w:t>.</w:t>
      </w:r>
      <w:bookmarkEnd w:id="4"/>
      <w:r w:rsidR="005E1A06">
        <w:t xml:space="preserve"> </w:t>
      </w:r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8612372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405BA23E" w14:textId="25607EC1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5D249C">
        <w:rPr>
          <w:b w:val="0"/>
          <w:sz w:val="24"/>
          <w:szCs w:val="24"/>
        </w:rPr>
        <w:t xml:space="preserve">Definir os e-mails que serão enviados </w:t>
      </w:r>
      <w:r w:rsidR="00186701">
        <w:rPr>
          <w:b w:val="0"/>
          <w:sz w:val="24"/>
          <w:szCs w:val="24"/>
        </w:rPr>
        <w:t>os responsáveis da chapa e para o CEN/BR</w:t>
      </w:r>
      <w:r w:rsidR="005D249C">
        <w:rPr>
          <w:b w:val="0"/>
          <w:sz w:val="24"/>
          <w:szCs w:val="24"/>
        </w:rPr>
        <w:t xml:space="preserve">, a fins de </w:t>
      </w:r>
      <w:r w:rsidR="00186701">
        <w:rPr>
          <w:b w:val="0"/>
          <w:sz w:val="24"/>
          <w:szCs w:val="24"/>
        </w:rPr>
        <w:t>Pedidos de Substituição</w:t>
      </w:r>
      <w:r w:rsidR="005D249C">
        <w:rPr>
          <w:b w:val="0"/>
          <w:sz w:val="24"/>
          <w:szCs w:val="24"/>
        </w:rPr>
        <w:t>.</w:t>
      </w:r>
    </w:p>
    <w:p w14:paraId="38E7497A" w14:textId="332D9931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8612373"/>
      <w:r>
        <w:t>PAR</w:t>
      </w:r>
      <w:r w:rsidR="00CE176F" w:rsidRPr="000628DE">
        <w:t>A</w:t>
      </w:r>
      <w:r w:rsidR="005A4527" w:rsidRPr="000628DE">
        <w:t xml:space="preserve"> </w:t>
      </w:r>
      <w:r w:rsidR="005D249C">
        <w:rPr>
          <w:b w:val="0"/>
          <w:sz w:val="24"/>
          <w:szCs w:val="24"/>
        </w:rPr>
        <w:t xml:space="preserve">que seja possível </w:t>
      </w:r>
      <w:r w:rsidR="00B23082">
        <w:rPr>
          <w:b w:val="0"/>
          <w:sz w:val="24"/>
          <w:szCs w:val="24"/>
        </w:rPr>
        <w:t xml:space="preserve">enviar e-mail </w:t>
      </w:r>
      <w:r w:rsidR="00186701">
        <w:rPr>
          <w:b w:val="0"/>
          <w:sz w:val="24"/>
          <w:szCs w:val="24"/>
        </w:rPr>
        <w:t>de notificação, informando que um pedido de substituição foi cadastrado no sistema eleitoral.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8612374"/>
      <w:r>
        <w:t>PROTÓTIPO</w:t>
      </w:r>
      <w:bookmarkEnd w:id="7"/>
      <w:bookmarkEnd w:id="8"/>
    </w:p>
    <w:p w14:paraId="32662436" w14:textId="1163FDB6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2B1CB7">
        <w:t xml:space="preserve"> Pedido de Substituição</w:t>
      </w:r>
    </w:p>
    <w:p w14:paraId="5FC29F2A" w14:textId="3ACDB7CA" w:rsidR="00025925" w:rsidRDefault="00AA0222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0110A491" wp14:editId="53645474">
            <wp:extent cx="4797840" cy="5654692"/>
            <wp:effectExtent l="0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60" cy="56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F6497" w:rsidRPr="00EC175D" w14:paraId="62298E19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AF6497" w:rsidRPr="009B42E9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660CF937" w:rsidR="00AF6497" w:rsidRPr="00EC175D" w:rsidRDefault="00804D6B" w:rsidP="001057F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 w:rsidR="001057F1">
              <w:rPr>
                <w:sz w:val="18"/>
                <w:szCs w:val="18"/>
              </w:rPr>
              <w:t>td</w:t>
            </w:r>
            <w:r>
              <w:rPr>
                <w:sz w:val="18"/>
                <w:szCs w:val="18"/>
              </w:rPr>
              <w:t xml:space="preserve"> de e-mail</w:t>
            </w:r>
          </w:p>
        </w:tc>
        <w:tc>
          <w:tcPr>
            <w:tcW w:w="1306" w:type="dxa"/>
            <w:gridSpan w:val="2"/>
          </w:tcPr>
          <w:p w14:paraId="65DE4353" w14:textId="68337912" w:rsidR="00804D6B" w:rsidRPr="00EC175D" w:rsidRDefault="004768F8" w:rsidP="004768F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1AC9BE5E" w14:textId="726749E3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898CF40" w14:textId="77777777" w:rsidR="00AF6497" w:rsidRPr="00EC175D" w:rsidRDefault="00AF6497" w:rsidP="0043456A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818A00D" w14:textId="34C1BB01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5BB5A017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C0AAFB" w14:textId="77777777" w:rsidR="00AF6497" w:rsidRDefault="003D2D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36C22C5" w:rsidR="001057F1" w:rsidRPr="00EC175D" w:rsidRDefault="001057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EC175D" w:rsidRDefault="00D66782" w:rsidP="00D6678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003BB8B8" w:rsidR="00D12F2C" w:rsidRPr="00EC175D" w:rsidRDefault="00D12F2C" w:rsidP="00D12F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Pr="00D12F2C">
              <w:rPr>
                <w:sz w:val="18"/>
                <w:szCs w:val="18"/>
              </w:rPr>
              <w:t>2.1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4BF26F38" w:rsidR="00AD739E" w:rsidRPr="00EC175D" w:rsidRDefault="00AD739E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D23844">
              <w:rPr>
                <w:color w:val="31849B" w:themeColor="accent5" w:themeShade="BF"/>
              </w:rPr>
              <w:fldChar w:fldCharType="begin"/>
            </w:r>
            <w:r w:rsidR="00D23844">
              <w:rPr>
                <w:color w:val="31849B" w:themeColor="accent5" w:themeShade="BF"/>
              </w:rPr>
              <w:instrText xml:space="preserve"> REF _Ref21436870 \r \h </w:instrText>
            </w:r>
            <w:r w:rsidR="00D23844">
              <w:rPr>
                <w:color w:val="31849B" w:themeColor="accent5" w:themeShade="BF"/>
              </w:rPr>
            </w:r>
            <w:r w:rsidR="00D23844">
              <w:rPr>
                <w:color w:val="31849B" w:themeColor="accent5" w:themeShade="BF"/>
              </w:rPr>
              <w:fldChar w:fldCharType="separate"/>
            </w:r>
            <w:r w:rsidR="00D23844">
              <w:rPr>
                <w:color w:val="31849B" w:themeColor="accent5" w:themeShade="BF"/>
              </w:rPr>
              <w:t>2.1.2</w:t>
            </w:r>
            <w:r w:rsidR="00D23844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469AEAA9" w14:textId="77777777" w:rsidR="008B1765" w:rsidRPr="00EC175D" w:rsidRDefault="008B176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5644D883" w:rsidR="00AF6497" w:rsidRPr="00EC175D" w:rsidRDefault="00D23844" w:rsidP="00BC4D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52E661EB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462755B1" w:rsidR="00B76B19" w:rsidRPr="00392629" w:rsidRDefault="00B76B1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_Ref17797674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2.3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B6F92" w:rsidRPr="00EC175D" w14:paraId="107B1936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7356E90A" w14:textId="77777777" w:rsidR="00FB6F92" w:rsidRPr="00EC175D" w:rsidRDefault="00FB6F9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68372AD4" w14:textId="7F7A3A4B" w:rsidR="00FB6F92" w:rsidRDefault="00FB6F92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2417" w:type="dxa"/>
            <w:gridSpan w:val="3"/>
          </w:tcPr>
          <w:p w14:paraId="2772ED25" w14:textId="56F01032" w:rsidR="00FB6F92" w:rsidRDefault="00FB6F92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para salvar as informações dos e-mail dos pedidos de substituição</w:t>
            </w:r>
          </w:p>
        </w:tc>
        <w:tc>
          <w:tcPr>
            <w:tcW w:w="894" w:type="dxa"/>
            <w:gridSpan w:val="2"/>
          </w:tcPr>
          <w:p w14:paraId="7F006E04" w14:textId="7976EB34" w:rsidR="00FB6F92" w:rsidRDefault="00896D8A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899DE4" w14:textId="622A2A3E" w:rsidR="00FB6F92" w:rsidRDefault="00896D8A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-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1" w:name="_Ref17469671"/>
      <w:r>
        <w:lastRenderedPageBreak/>
        <w:t>Visualizar E-Mail</w:t>
      </w:r>
      <w:bookmarkEnd w:id="11"/>
    </w:p>
    <w:p w14:paraId="083BA5F6" w14:textId="02364333" w:rsidR="00977771" w:rsidRDefault="00624E68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76BCB7C4" wp14:editId="395C001F">
            <wp:extent cx="5760085" cy="54800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orico_alter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2" w:name="_Ref20153475"/>
            <w:bookmarkStart w:id="13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1C3D35F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9B42E9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BEAB7D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6997B1" wp14:editId="64ED45ED">
                  <wp:extent cx="266667" cy="190476"/>
                  <wp:effectExtent l="0" t="0" r="635" b="63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69C5ED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4FFF78A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C39447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77777777" w:rsidR="00D8551A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2.6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8551A" w:rsidRPr="00EC175D" w14:paraId="3540BC34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figura que o ator incluiu </w:t>
            </w:r>
            <w:r>
              <w:rPr>
                <w:sz w:val="18"/>
                <w:szCs w:val="18"/>
              </w:rPr>
              <w:lastRenderedPageBreak/>
              <w:t>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27D879F" w:rsidR="00D8551A" w:rsidRPr="00EC175D" w:rsidRDefault="00F248C8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3DAA8658" w:rsidR="00D8551A" w:rsidRPr="00E735A7" w:rsidRDefault="00F248C8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 w:rsidR="00BF42E6">
              <w:rPr>
                <w:color w:val="31849B" w:themeColor="accent5" w:themeShade="BF"/>
              </w:rPr>
              <w:instrText xml:space="preserve"> \* MERGEFORMAT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6430A50" w:rsidR="00D8551A" w:rsidRDefault="00F248C8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51F0BA0E" w:rsidR="00D8551A" w:rsidRPr="00500D40" w:rsidRDefault="00F248C8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 w:rsidR="00BF42E6">
              <w:rPr>
                <w:color w:val="31849B" w:themeColor="accent5" w:themeShade="BF"/>
              </w:rPr>
              <w:instrText xml:space="preserve"> \* MERGEFORMAT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2.1.2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2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4" w:name="_Ref20150663"/>
      <w:r>
        <w:t>Tela Inicial:</w:t>
      </w:r>
      <w:bookmarkEnd w:id="10"/>
      <w:bookmarkEnd w:id="13"/>
      <w:bookmarkEnd w:id="14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5" w:name="_Ref13749926"/>
      <w:bookmarkStart w:id="16" w:name="_Ref13657061"/>
      <w:r>
        <w:t>Tela Inicial</w:t>
      </w:r>
      <w:bookmarkEnd w:id="15"/>
    </w:p>
    <w:bookmarkEnd w:id="16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28612375"/>
      <w:r w:rsidRPr="00EC175D">
        <w:t>CRITÉRIOS DE ACEITE</w:t>
      </w:r>
      <w:bookmarkEnd w:id="17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6F0F6A50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F6432">
        <w:rPr>
          <w:b/>
        </w:rPr>
        <w:t>Parametrização</w:t>
      </w:r>
      <w:r w:rsidR="0056045C" w:rsidRPr="00EC175D">
        <w:t xml:space="preserve">&gt;&gt; </w:t>
      </w:r>
      <w:r w:rsidR="00270351">
        <w:rPr>
          <w:b/>
        </w:rPr>
        <w:t>Confi</w:t>
      </w:r>
      <w:r w:rsidR="00F041E8">
        <w:rPr>
          <w:b/>
        </w:rPr>
        <w:t>gurar Eleição</w:t>
      </w:r>
      <w:r w:rsidR="00AF126B" w:rsidRPr="00AF126B">
        <w:t>&gt;&gt;</w:t>
      </w:r>
      <w:r w:rsidR="00AF126B">
        <w:rPr>
          <w:b/>
        </w:rPr>
        <w:t xml:space="preserve"> </w:t>
      </w:r>
      <w:r w:rsidR="00B878DE">
        <w:rPr>
          <w:b/>
        </w:rPr>
        <w:t>2.</w:t>
      </w:r>
      <w:r w:rsidR="00E928CB">
        <w:rPr>
          <w:b/>
        </w:rPr>
        <w:t>3</w:t>
      </w:r>
      <w:r w:rsidR="00AF126B">
        <w:rPr>
          <w:b/>
        </w:rPr>
        <w:t xml:space="preserve"> Atividade Secundária &gt;&gt; Ação</w:t>
      </w:r>
      <w:r w:rsidR="00F805D9">
        <w:rPr>
          <w:b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</w:p>
    <w:p w14:paraId="04D7C257" w14:textId="3068234D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logado. </w:t>
      </w:r>
      <w:r w:rsidR="00242B7E" w:rsidRPr="00242B7E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F877B8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O Painel Visual com as atividades está definido na HST05.</w:t>
      </w:r>
    </w:p>
    <w:p w14:paraId="2F485648" w14:textId="6658C46C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O corpo, cabeçalho e </w:t>
      </w:r>
      <w:r w:rsidR="002479B1" w:rsidRPr="00F877B8">
        <w:t>rodapé do</w:t>
      </w:r>
      <w:r w:rsidRPr="00F877B8">
        <w:t xml:space="preserve"> e-mails são definidos nas histórias HST_11 e HST_12, devendo esta história utilizar essa base como referência;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EC175D">
        <w:rPr>
          <w:b/>
        </w:rPr>
        <w:t>Regras Gerais:</w:t>
      </w:r>
      <w:bookmarkEnd w:id="18"/>
    </w:p>
    <w:p w14:paraId="473993FE" w14:textId="77777777" w:rsidR="00A24EFF" w:rsidRPr="00EC175D" w:rsidRDefault="00A24EFF" w:rsidP="00A24EF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67598AE4" w14:textId="30DC6766" w:rsidR="00875873" w:rsidRPr="00E13937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5557C8">
        <w:rPr>
          <w:color w:val="000000" w:themeColor="text1"/>
        </w:rPr>
        <w:t>2.</w:t>
      </w:r>
      <w:r w:rsidR="00A32AC9">
        <w:rPr>
          <w:color w:val="000000" w:themeColor="text1"/>
        </w:rPr>
        <w:t>3</w:t>
      </w:r>
      <w:r>
        <w:rPr>
          <w:color w:val="000000" w:themeColor="text1"/>
        </w:rPr>
        <w:t xml:space="preserve"> Atividade Secundária, </w:t>
      </w:r>
      <w:r w:rsidR="00875873">
        <w:rPr>
          <w:color w:val="000000" w:themeColor="text1"/>
        </w:rPr>
        <w:t xml:space="preserve">será utilizada </w:t>
      </w:r>
      <w:r w:rsidR="00A32AC9">
        <w:rPr>
          <w:color w:val="000000" w:themeColor="text1"/>
        </w:rPr>
        <w:t xml:space="preserve">para </w:t>
      </w:r>
      <w:r w:rsidR="00C26DBA">
        <w:rPr>
          <w:color w:val="000000" w:themeColor="text1"/>
        </w:rPr>
        <w:t>visualizar</w:t>
      </w:r>
      <w:r w:rsidR="00A32AC9">
        <w:rPr>
          <w:color w:val="000000" w:themeColor="text1"/>
        </w:rPr>
        <w:t xml:space="preserve"> as datas de início e fim dos Pedidos de Substituição e para</w:t>
      </w:r>
      <w:r w:rsidR="00875873">
        <w:rPr>
          <w:color w:val="000000" w:themeColor="text1"/>
        </w:rPr>
        <w:t xml:space="preserve"> </w:t>
      </w:r>
      <w:r w:rsidR="009D674D">
        <w:rPr>
          <w:color w:val="000000" w:themeColor="text1"/>
        </w:rPr>
        <w:t xml:space="preserve">definir </w:t>
      </w:r>
      <w:r w:rsidR="00875873" w:rsidRPr="00875873">
        <w:t xml:space="preserve">o envio de </w:t>
      </w:r>
      <w:r w:rsidR="000874B8" w:rsidRPr="000874B8">
        <w:rPr>
          <w:b/>
        </w:rPr>
        <w:t>E</w:t>
      </w:r>
      <w:r w:rsidR="002B6C8B" w:rsidRPr="002B6C8B">
        <w:rPr>
          <w:b/>
        </w:rPr>
        <w:t>-</w:t>
      </w:r>
      <w:r w:rsidR="000874B8">
        <w:rPr>
          <w:b/>
        </w:rPr>
        <w:t>M</w:t>
      </w:r>
      <w:r w:rsidR="002B6C8B" w:rsidRPr="002B6C8B">
        <w:rPr>
          <w:b/>
        </w:rPr>
        <w:t>ails</w:t>
      </w:r>
      <w:r w:rsidR="00A62338">
        <w:rPr>
          <w:b/>
        </w:rPr>
        <w:t>,</w:t>
      </w:r>
      <w:r w:rsidR="002B6C8B">
        <w:t xml:space="preserve"> </w:t>
      </w:r>
      <w:r w:rsidR="00875873" w:rsidRPr="00875873">
        <w:t>relativo as ações descritas nas HST_0</w:t>
      </w:r>
      <w:r w:rsidR="005557C8">
        <w:t>2</w:t>
      </w:r>
      <w:r w:rsidR="00A32AC9">
        <w:t>7 Interposição Pedido Substituição</w:t>
      </w:r>
      <w:r w:rsidR="002B6C8B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4623B0D6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5557C8">
        <w:rPr>
          <w:color w:val="000000" w:themeColor="text1"/>
        </w:rPr>
        <w:t>2</w:t>
      </w:r>
      <w:r w:rsidR="00A32AC9">
        <w:rPr>
          <w:color w:val="000000" w:themeColor="text1"/>
        </w:rPr>
        <w:t>7</w:t>
      </w:r>
      <w:r>
        <w:rPr>
          <w:color w:val="000000" w:themeColor="text1"/>
        </w:rPr>
        <w:t>, serão necessários:</w:t>
      </w:r>
    </w:p>
    <w:p w14:paraId="7761E166" w14:textId="692C7639" w:rsidR="005557C8" w:rsidRPr="00976AF2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7A011D">
        <w:rPr>
          <w:b/>
          <w:color w:val="000000" w:themeColor="text1"/>
        </w:rPr>
        <w:t>oito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7A011D">
        <w:rPr>
          <w:b/>
          <w:color w:val="000000" w:themeColor="text1"/>
        </w:rPr>
        <w:t>8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7D58E3A6" w14:textId="5E7CDB25" w:rsidR="00C34C03" w:rsidRDefault="00C34C03" w:rsidP="00C34C0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>e-mail informativo, avisando que foi cadastrado um Pedido de Substituição de um membro da chapa</w:t>
      </w:r>
      <w:r w:rsidR="009D1B3A">
        <w:rPr>
          <w:color w:val="000000" w:themeColor="text1"/>
        </w:rPr>
        <w:t xml:space="preserve"> </w:t>
      </w:r>
      <w:r w:rsidR="009D1B3A" w:rsidRPr="009D1B3A">
        <w:rPr>
          <w:b/>
          <w:color w:val="000000" w:themeColor="text1"/>
        </w:rPr>
        <w:t>UF</w:t>
      </w:r>
      <w:r>
        <w:rPr>
          <w:color w:val="000000" w:themeColor="text1"/>
        </w:rPr>
        <w:t xml:space="preserve">, este e-mail deve ser destinado para o(s) </w:t>
      </w:r>
      <w:r w:rsidRPr="00C34C03">
        <w:rPr>
          <w:b/>
          <w:color w:val="000000" w:themeColor="text1"/>
        </w:rPr>
        <w:t>Responsáve</w:t>
      </w:r>
      <w:r>
        <w:rPr>
          <w:b/>
          <w:color w:val="000000" w:themeColor="text1"/>
        </w:rPr>
        <w:t>l (e</w:t>
      </w:r>
      <w:r w:rsidRPr="00C34C03">
        <w:rPr>
          <w:b/>
          <w:color w:val="000000" w:themeColor="text1"/>
        </w:rPr>
        <w:t>is</w:t>
      </w:r>
      <w:r>
        <w:rPr>
          <w:b/>
          <w:color w:val="000000" w:themeColor="text1"/>
        </w:rPr>
        <w:t>)</w:t>
      </w:r>
      <w:r w:rsidRPr="00C34C0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pela Chapa </w:t>
      </w:r>
      <w:r w:rsidRPr="00C34C03">
        <w:rPr>
          <w:color w:val="000000" w:themeColor="text1"/>
        </w:rPr>
        <w:t>que solicitou a substituição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>(Registro 1)</w:t>
      </w:r>
    </w:p>
    <w:p w14:paraId="47A5D59E" w14:textId="77777777" w:rsidR="00C34C03" w:rsidRDefault="00C34C03" w:rsidP="00C34C03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2EB74920" w:rsidR="00026CB6" w:rsidRPr="00026CB6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Pedido de Substituição de um membro da chapa </w:t>
      </w:r>
      <w:r w:rsidRPr="00026CB6">
        <w:rPr>
          <w:b/>
          <w:color w:val="000000" w:themeColor="text1"/>
        </w:rPr>
        <w:t>UF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substituído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2FFC120" w14:textId="13CFA3CA" w:rsidR="00026CB6" w:rsidRPr="00026CB6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Pedido de Substituição de um membro da chapa </w:t>
      </w:r>
      <w:r w:rsidR="00CC722C" w:rsidRPr="00CC722C">
        <w:rPr>
          <w:b/>
          <w:color w:val="000000" w:themeColor="text1"/>
        </w:rPr>
        <w:t>UF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substituto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1B378D06" w14:textId="639273BD" w:rsidR="00DC0F08" w:rsidRDefault="00DC0F08" w:rsidP="00DC0F08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</w:t>
      </w:r>
      <w:r w:rsidR="00C34C03">
        <w:rPr>
          <w:color w:val="000000" w:themeColor="text1"/>
        </w:rPr>
        <w:t>foi cadastrado um Pedido de Substituição de um membro da chapa</w:t>
      </w:r>
      <w:r w:rsidR="009D1B3A">
        <w:rPr>
          <w:color w:val="000000" w:themeColor="text1"/>
        </w:rPr>
        <w:t xml:space="preserve"> </w:t>
      </w:r>
      <w:r w:rsidR="009D1B3A" w:rsidRPr="009D1B3A">
        <w:rPr>
          <w:b/>
          <w:color w:val="000000" w:themeColor="text1"/>
        </w:rPr>
        <w:t>UF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 xml:space="preserve">Conselheiro </w:t>
      </w:r>
      <w:r w:rsidR="00D10D0B" w:rsidRPr="00D10D0B">
        <w:rPr>
          <w:b/>
          <w:color w:val="000000" w:themeColor="text1"/>
        </w:rPr>
        <w:t>CEN</w:t>
      </w:r>
      <w:r w:rsidR="00B42AF4">
        <w:rPr>
          <w:b/>
          <w:color w:val="000000" w:themeColor="text1"/>
        </w:rPr>
        <w:t>/BR</w:t>
      </w:r>
      <w:r w:rsidR="00D10D0B">
        <w:rPr>
          <w:color w:val="000000" w:themeColor="text1"/>
        </w:rPr>
        <w:t xml:space="preserve"> e</w:t>
      </w:r>
      <w:r w:rsidR="00C34C03"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C34C03" w:rsidRPr="00757A1A">
        <w:rPr>
          <w:b/>
          <w:color w:val="000000" w:themeColor="text1"/>
        </w:rPr>
        <w:t>/UF</w:t>
      </w:r>
      <w:r w:rsidR="00BF39B8">
        <w:rPr>
          <w:b/>
          <w:color w:val="000000" w:themeColor="text1"/>
        </w:rPr>
        <w:t xml:space="preserve"> </w:t>
      </w:r>
      <w:r w:rsidR="00BF39B8" w:rsidRPr="00BF39B8">
        <w:rPr>
          <w:rStyle w:val="Refdenotaderodap"/>
          <w:b/>
          <w:color w:val="31849B" w:themeColor="accent5" w:themeShade="BF"/>
        </w:rPr>
        <w:footnoteReference w:id="2"/>
      </w:r>
      <w:r w:rsidR="00C34C03">
        <w:rPr>
          <w:color w:val="000000" w:themeColor="text1"/>
        </w:rPr>
        <w:t xml:space="preserve">, </w:t>
      </w:r>
      <w:r w:rsidR="00C34C03" w:rsidRPr="00C34C03">
        <w:rPr>
          <w:b/>
          <w:color w:val="31849B" w:themeColor="accent5" w:themeShade="BF"/>
        </w:rPr>
        <w:t xml:space="preserve">(Registro </w:t>
      </w:r>
      <w:r w:rsidR="00026CB6">
        <w:rPr>
          <w:b/>
          <w:color w:val="31849B" w:themeColor="accent5" w:themeShade="BF"/>
        </w:rPr>
        <w:t>4</w:t>
      </w:r>
      <w:r w:rsidR="00C34C03" w:rsidRPr="00C34C03">
        <w:rPr>
          <w:b/>
          <w:color w:val="31849B" w:themeColor="accent5" w:themeShade="BF"/>
        </w:rPr>
        <w:t>)</w:t>
      </w:r>
    </w:p>
    <w:p w14:paraId="3D29F160" w14:textId="77777777" w:rsidR="00DC0F08" w:rsidRDefault="00DC0F08" w:rsidP="00DC0F0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76FB1DDB" w14:textId="0A715E99" w:rsidR="009D1B3A" w:rsidRDefault="009D1B3A" w:rsidP="009D1B3A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lastRenderedPageBreak/>
        <w:t xml:space="preserve">Um (1) </w:t>
      </w:r>
      <w:r>
        <w:rPr>
          <w:color w:val="000000" w:themeColor="text1"/>
        </w:rPr>
        <w:t xml:space="preserve">e-mail informativo, avisando que foi cadastrado um Pedido de Substituição de um membro da chapa </w:t>
      </w:r>
      <w:r w:rsidRPr="009D1B3A">
        <w:rPr>
          <w:b/>
          <w:color w:val="000000" w:themeColor="text1"/>
        </w:rPr>
        <w:t>IES</w:t>
      </w:r>
      <w:r>
        <w:rPr>
          <w:color w:val="000000" w:themeColor="text1"/>
        </w:rPr>
        <w:t xml:space="preserve">, este e-mail deve ser destinado para o(s) </w:t>
      </w:r>
      <w:r w:rsidRPr="00C34C03">
        <w:rPr>
          <w:b/>
          <w:color w:val="000000" w:themeColor="text1"/>
        </w:rPr>
        <w:t>Responsáve</w:t>
      </w:r>
      <w:r>
        <w:rPr>
          <w:b/>
          <w:color w:val="000000" w:themeColor="text1"/>
        </w:rPr>
        <w:t>l (e</w:t>
      </w:r>
      <w:r w:rsidRPr="00C34C03">
        <w:rPr>
          <w:b/>
          <w:color w:val="000000" w:themeColor="text1"/>
        </w:rPr>
        <w:t>is</w:t>
      </w:r>
      <w:r>
        <w:rPr>
          <w:b/>
          <w:color w:val="000000" w:themeColor="text1"/>
        </w:rPr>
        <w:t>)</w:t>
      </w:r>
      <w:r w:rsidRPr="00C34C0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pela Chapa </w:t>
      </w:r>
      <w:r w:rsidRPr="00C34C03">
        <w:rPr>
          <w:color w:val="000000" w:themeColor="text1"/>
        </w:rPr>
        <w:t>que solicitou a substituição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026CB6">
        <w:rPr>
          <w:b/>
          <w:color w:val="31849B" w:themeColor="accent5" w:themeShade="BF"/>
        </w:rPr>
        <w:t>5</w:t>
      </w:r>
      <w:r w:rsidRPr="00C34C03">
        <w:rPr>
          <w:b/>
          <w:color w:val="31849B" w:themeColor="accent5" w:themeShade="BF"/>
        </w:rPr>
        <w:t>)</w:t>
      </w:r>
    </w:p>
    <w:p w14:paraId="1AB55A77" w14:textId="77777777" w:rsidR="009D1B3A" w:rsidRDefault="009D1B3A" w:rsidP="009D1B3A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A5C3D1B" w14:textId="39229DDF" w:rsidR="009D1B3A" w:rsidRDefault="009D1B3A" w:rsidP="009D1B3A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CD43C5">
        <w:rPr>
          <w:color w:val="000000" w:themeColor="text1"/>
        </w:rPr>
        <w:t xml:space="preserve">Um (1) </w:t>
      </w:r>
      <w:r>
        <w:rPr>
          <w:color w:val="000000" w:themeColor="text1"/>
        </w:rPr>
        <w:t xml:space="preserve">e-mail informativo, avisando que foi cadastrado um Pedido de Substituição de um membro da chapa </w:t>
      </w:r>
      <w:r w:rsidR="00D10D0B" w:rsidRPr="00D10D0B">
        <w:rPr>
          <w:b/>
          <w:color w:val="000000" w:themeColor="text1"/>
        </w:rPr>
        <w:t>UF</w:t>
      </w:r>
      <w:r w:rsidR="00D10D0B">
        <w:rPr>
          <w:color w:val="000000" w:themeColor="text1"/>
        </w:rPr>
        <w:t xml:space="preserve"> ou </w:t>
      </w:r>
      <w:r w:rsidRPr="009D1B3A">
        <w:rPr>
          <w:b/>
          <w:color w:val="000000" w:themeColor="text1"/>
        </w:rPr>
        <w:t>IES</w:t>
      </w:r>
      <w:r>
        <w:rPr>
          <w:color w:val="000000" w:themeColor="text1"/>
        </w:rPr>
        <w:t xml:space="preserve">, este e-mail deve ser destinado para o </w:t>
      </w:r>
      <w:r w:rsidR="00D10D0B">
        <w:rPr>
          <w:color w:val="000000" w:themeColor="text1"/>
        </w:rPr>
        <w:t>A</w:t>
      </w:r>
      <w:r>
        <w:rPr>
          <w:color w:val="000000" w:themeColor="text1"/>
        </w:rPr>
        <w:t>ssessor</w:t>
      </w:r>
      <w:r w:rsidR="00D10D0B">
        <w:rPr>
          <w:color w:val="000000" w:themeColor="text1"/>
        </w:rPr>
        <w:t>es</w:t>
      </w:r>
      <w:r>
        <w:rPr>
          <w:color w:val="000000" w:themeColor="text1"/>
        </w:rPr>
        <w:t xml:space="preserve"> </w:t>
      </w:r>
      <w:r w:rsidRPr="00757A1A">
        <w:rPr>
          <w:b/>
          <w:color w:val="000000" w:themeColor="text1"/>
        </w:rPr>
        <w:t>CE</w:t>
      </w:r>
      <w:r w:rsidR="00A615D7">
        <w:rPr>
          <w:b/>
          <w:color w:val="000000" w:themeColor="text1"/>
        </w:rPr>
        <w:t>N/BR e CE</w:t>
      </w:r>
      <w:r w:rsidR="00B42AF4">
        <w:rPr>
          <w:b/>
          <w:color w:val="000000" w:themeColor="text1"/>
        </w:rPr>
        <w:t>/UF</w:t>
      </w:r>
      <w:r w:rsidR="007B32ED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34C03">
        <w:rPr>
          <w:b/>
          <w:color w:val="31849B" w:themeColor="accent5" w:themeShade="BF"/>
        </w:rPr>
        <w:t xml:space="preserve">(Registro </w:t>
      </w:r>
      <w:r w:rsidR="00026CB6">
        <w:rPr>
          <w:b/>
          <w:color w:val="31849B" w:themeColor="accent5" w:themeShade="BF"/>
        </w:rPr>
        <w:t>6</w:t>
      </w:r>
      <w:r w:rsidRPr="00C34C03">
        <w:rPr>
          <w:b/>
          <w:color w:val="31849B" w:themeColor="accent5" w:themeShade="BF"/>
        </w:rPr>
        <w:t>)</w:t>
      </w:r>
    </w:p>
    <w:p w14:paraId="73904BEB" w14:textId="77777777" w:rsidR="00DC0F08" w:rsidRPr="00DC0F08" w:rsidRDefault="00DC0F08" w:rsidP="00DC0F08">
      <w:pPr>
        <w:pStyle w:val="PargrafodaLista"/>
        <w:rPr>
          <w:color w:val="000000" w:themeColor="text1"/>
        </w:rPr>
      </w:pPr>
    </w:p>
    <w:p w14:paraId="4D495849" w14:textId="3060F988" w:rsidR="00CC722C" w:rsidRPr="00026CB6" w:rsidRDefault="00CC722C" w:rsidP="00CC722C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Pedido de Substituição de um membro da chapa </w:t>
      </w:r>
      <w:r w:rsidRPr="00CC722C">
        <w:rPr>
          <w:b/>
          <w:color w:val="000000" w:themeColor="text1"/>
        </w:rPr>
        <w:t>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substituído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7</w:t>
      </w:r>
      <w:r w:rsidRPr="00C34C03">
        <w:rPr>
          <w:b/>
          <w:color w:val="31849B" w:themeColor="accent5" w:themeShade="BF"/>
        </w:rPr>
        <w:t>)</w:t>
      </w:r>
    </w:p>
    <w:p w14:paraId="11CCB5B3" w14:textId="77777777" w:rsidR="00CC722C" w:rsidRPr="00026CB6" w:rsidRDefault="00CC722C" w:rsidP="00CC722C">
      <w:pPr>
        <w:pStyle w:val="PargrafodaLista"/>
        <w:rPr>
          <w:color w:val="000000" w:themeColor="text1"/>
        </w:rPr>
      </w:pPr>
    </w:p>
    <w:p w14:paraId="75634AF2" w14:textId="77777777" w:rsidR="00CC722C" w:rsidRPr="00026CB6" w:rsidRDefault="00CC722C" w:rsidP="00CC722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7D3F2B95" w14:textId="51995B4F" w:rsidR="00CC722C" w:rsidRPr="00026CB6" w:rsidRDefault="00CC722C" w:rsidP="00CC722C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foi cadastrado um Pedido de Substituição de um membro da chapa </w:t>
      </w:r>
      <w:r w:rsidRPr="00CC722C">
        <w:rPr>
          <w:b/>
          <w:color w:val="000000" w:themeColor="text1"/>
        </w:rPr>
        <w:t>IES</w:t>
      </w:r>
      <w:r w:rsidRPr="00026CB6">
        <w:rPr>
          <w:color w:val="000000" w:themeColor="text1"/>
        </w:rPr>
        <w:t xml:space="preserve">, este e-mail deve ser destinado para o </w:t>
      </w:r>
      <w:r w:rsidRPr="00026CB6">
        <w:rPr>
          <w:b/>
          <w:color w:val="000000" w:themeColor="text1"/>
        </w:rPr>
        <w:t>membro substituto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8</w:t>
      </w:r>
      <w:r w:rsidRPr="00C34C03">
        <w:rPr>
          <w:b/>
          <w:color w:val="31849B" w:themeColor="accent5" w:themeShade="BF"/>
        </w:rPr>
        <w:t>)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9" w:name="_Ref21436870"/>
      <w:bookmarkStart w:id="20" w:name="_Ref17574161"/>
      <w:r w:rsidR="00D826C0" w:rsidRPr="00D826C0">
        <w:rPr>
          <w:b/>
        </w:rPr>
        <w:t>E-Mail</w:t>
      </w:r>
      <w:bookmarkEnd w:id="19"/>
      <w:r w:rsidR="00D826C0" w:rsidRPr="00D826C0">
        <w:rPr>
          <w:b/>
        </w:rPr>
        <w:t xml:space="preserve"> </w:t>
      </w:r>
      <w:bookmarkEnd w:id="20"/>
    </w:p>
    <w:p w14:paraId="7B67AB9B" w14:textId="1666A72B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Qtd E-Mail 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242B7E">
        <w:rPr>
          <w:color w:val="000000" w:themeColor="text1"/>
        </w:rPr>
        <w:t>4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3706FA5C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7F4B83" w:rsidRPr="007F4B83">
        <w:rPr>
          <w:b/>
        </w:rPr>
        <w:t>2.</w:t>
      </w:r>
      <w:r w:rsidR="00F40715">
        <w:rPr>
          <w:b/>
        </w:rPr>
        <w:t>3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7ADB9616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4C7788">
        <w:t>2</w:t>
      </w:r>
      <w:r w:rsidR="00F40715">
        <w:t>9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</w:t>
      </w:r>
      <w:r w:rsidR="00747B48">
        <w:rPr>
          <w:color w:val="31849B" w:themeColor="accent5" w:themeShade="BF"/>
        </w:rPr>
        <w:t>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0B8D7271" w14:textId="7B540BE8" w:rsidR="00F40715" w:rsidRDefault="00747B48" w:rsidP="00C92CC1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01</w:t>
      </w:r>
      <w:r w:rsidRPr="00BA2566">
        <w:t xml:space="preserve">: </w:t>
      </w:r>
      <w:r w:rsidR="00C92CC1" w:rsidRPr="00C92CC1">
        <w:t xml:space="preserve">E-Mail informativo, </w:t>
      </w:r>
      <w:r w:rsidR="00F40715">
        <w:t xml:space="preserve">para todos os </w:t>
      </w:r>
      <w:r w:rsidR="00F40715" w:rsidRPr="00A97FFC">
        <w:rPr>
          <w:b/>
        </w:rPr>
        <w:t>RESPONSÁVEIS</w:t>
      </w:r>
      <w:r w:rsidR="00F40715">
        <w:t xml:space="preserve"> da chapa/</w:t>
      </w:r>
      <w:r w:rsidR="00F40715" w:rsidRPr="00A97FFC">
        <w:rPr>
          <w:b/>
        </w:rPr>
        <w:t>UF</w:t>
      </w:r>
      <w:r w:rsidR="00F40715">
        <w:t>, informando sobre a inclusão de um novo Pedido de Substituição.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5C2339A1" w:rsidR="002B6B7D" w:rsidRDefault="002B6B7D" w:rsidP="00D40E7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02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SUBSTITUÍDO</w:t>
      </w:r>
      <w:r w:rsidR="00A97FFC" w:rsidRPr="00A97FFC">
        <w:rPr>
          <w:b/>
        </w:rPr>
        <w:t xml:space="preserve"> UF</w:t>
      </w:r>
      <w:r>
        <w:t>, informando sobre o Pedido de Substituição.</w:t>
      </w:r>
    </w:p>
    <w:p w14:paraId="12C198B2" w14:textId="77777777" w:rsidR="002B6B7D" w:rsidRDefault="002B6B7D" w:rsidP="002B6B7D">
      <w:pPr>
        <w:pStyle w:val="PargrafodaLista"/>
      </w:pPr>
    </w:p>
    <w:p w14:paraId="58303C34" w14:textId="555B0FEF" w:rsidR="002B6B7D" w:rsidRDefault="002B6B7D" w:rsidP="002B6B7D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B2693A">
        <w:rPr>
          <w:b/>
          <w:color w:val="31849B" w:themeColor="accent5" w:themeShade="BF"/>
        </w:rPr>
        <w:t>3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SUBSTITUTO</w:t>
      </w:r>
      <w:r w:rsidR="00A97FFC" w:rsidRPr="00A97FFC">
        <w:rPr>
          <w:b/>
        </w:rPr>
        <w:t xml:space="preserve"> UF</w:t>
      </w:r>
      <w:r>
        <w:t>, informando sobre o Pedido de Substituição.</w:t>
      </w:r>
    </w:p>
    <w:p w14:paraId="2A1AEA3C" w14:textId="77777777" w:rsidR="002B6B7D" w:rsidRDefault="002B6B7D" w:rsidP="002B6B7D">
      <w:pPr>
        <w:pStyle w:val="PargrafodaLista"/>
      </w:pPr>
    </w:p>
    <w:p w14:paraId="16AC1DC8" w14:textId="7DCCD631" w:rsidR="00BA2566" w:rsidRDefault="00747B48" w:rsidP="00D40E7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B6B7D">
        <w:rPr>
          <w:b/>
          <w:color w:val="31849B" w:themeColor="accent5" w:themeShade="BF"/>
        </w:rPr>
        <w:t>4</w:t>
      </w:r>
      <w:r w:rsidRPr="00BA2566">
        <w:t xml:space="preserve">: </w:t>
      </w:r>
      <w:r w:rsidR="00911A01" w:rsidRPr="00C92CC1">
        <w:t xml:space="preserve">E-Mail informativo, </w:t>
      </w:r>
      <w:r w:rsidR="00911A01">
        <w:t xml:space="preserve">para </w:t>
      </w:r>
      <w:r w:rsidR="00B42AF4">
        <w:t xml:space="preserve">Conselheiros </w:t>
      </w:r>
      <w:r w:rsidR="00911A01" w:rsidRPr="00A97FFC">
        <w:rPr>
          <w:b/>
        </w:rPr>
        <w:t>CE</w:t>
      </w:r>
      <w:r w:rsidR="00B42AF4">
        <w:rPr>
          <w:b/>
        </w:rPr>
        <w:t>N/BR e CE/UF</w:t>
      </w:r>
      <w:r w:rsidR="00911A01">
        <w:t>, informando sobre a inclusão de um novo Pedido de Substituição.</w:t>
      </w:r>
    </w:p>
    <w:p w14:paraId="46089315" w14:textId="4DACC97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 vinculado a UF da chapa.</w:t>
      </w:r>
    </w:p>
    <w:p w14:paraId="5235B90C" w14:textId="77777777" w:rsidR="00BA2566" w:rsidRDefault="00BA2566" w:rsidP="00BA2566">
      <w:pPr>
        <w:pStyle w:val="PargrafodaLista"/>
      </w:pPr>
    </w:p>
    <w:p w14:paraId="3327A39B" w14:textId="090973D8" w:rsidR="00911A01" w:rsidRPr="008B1765" w:rsidRDefault="00BF5239" w:rsidP="00911A01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lastRenderedPageBreak/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B6B7D">
        <w:rPr>
          <w:b/>
          <w:color w:val="31849B" w:themeColor="accent5" w:themeShade="BF"/>
        </w:rPr>
        <w:t>5</w:t>
      </w:r>
      <w:r w:rsidRPr="00BA2566">
        <w:t xml:space="preserve">: </w:t>
      </w:r>
      <w:r w:rsidR="00911A01" w:rsidRPr="00C92CC1">
        <w:t xml:space="preserve">E-Mail informativo, </w:t>
      </w:r>
      <w:r w:rsidR="00911A01">
        <w:t xml:space="preserve">para todos os </w:t>
      </w:r>
      <w:r w:rsidR="00911A01" w:rsidRPr="00A97FFC">
        <w:rPr>
          <w:b/>
        </w:rPr>
        <w:t>RESPONSÁVEIS</w:t>
      </w:r>
      <w:r w:rsidR="00911A01">
        <w:t xml:space="preserve"> da chapa/</w:t>
      </w:r>
      <w:r w:rsidR="00911A01" w:rsidRPr="00A97FFC">
        <w:rPr>
          <w:b/>
        </w:rPr>
        <w:t>IES</w:t>
      </w:r>
      <w:r w:rsidR="00911A01">
        <w:t xml:space="preserve">, </w:t>
      </w:r>
      <w:r w:rsidR="00911A01" w:rsidRPr="008B1765">
        <w:t>informando sobre a inclusão de um novo Pedido de Substituição.</w:t>
      </w:r>
    </w:p>
    <w:p w14:paraId="7CBC5DDE" w14:textId="00EA2F5D" w:rsidR="001451E8" w:rsidRPr="008B1765" w:rsidRDefault="001451E8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2A7A5BE6" w14:textId="1CE91D6D" w:rsidR="00BA2566" w:rsidRPr="008B1765" w:rsidRDefault="00BA2566" w:rsidP="00D40E7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8B1765">
        <w:t xml:space="preserve">No </w:t>
      </w:r>
      <w:r w:rsidRPr="008B1765">
        <w:rPr>
          <w:b/>
          <w:color w:val="31849B" w:themeColor="accent5" w:themeShade="BF"/>
        </w:rPr>
        <w:t xml:space="preserve">registro </w:t>
      </w:r>
      <w:r w:rsidR="002B6B7D" w:rsidRPr="008B1765">
        <w:rPr>
          <w:b/>
          <w:color w:val="31849B" w:themeColor="accent5" w:themeShade="BF"/>
        </w:rPr>
        <w:t>6</w:t>
      </w:r>
      <w:r w:rsidRPr="008B1765">
        <w:t xml:space="preserve">: </w:t>
      </w:r>
      <w:r w:rsidR="00911A01" w:rsidRPr="008B1765">
        <w:t xml:space="preserve">E-Mail informativo, para </w:t>
      </w:r>
      <w:r w:rsidR="00F554BE" w:rsidRPr="008B1765">
        <w:t xml:space="preserve">Assessor </w:t>
      </w:r>
      <w:r w:rsidR="00911A01" w:rsidRPr="008B1765">
        <w:rPr>
          <w:b/>
        </w:rPr>
        <w:t>CEN/BR</w:t>
      </w:r>
      <w:r w:rsidR="00172DB4" w:rsidRPr="008B1765">
        <w:rPr>
          <w:b/>
        </w:rPr>
        <w:t xml:space="preserve"> e </w:t>
      </w:r>
      <w:r w:rsidR="00172DB4" w:rsidRPr="008B1765">
        <w:rPr>
          <w:b/>
          <w:color w:val="000000" w:themeColor="text1"/>
        </w:rPr>
        <w:t>C</w:t>
      </w:r>
      <w:r w:rsidR="00B42AF4" w:rsidRPr="008B1765">
        <w:rPr>
          <w:b/>
          <w:color w:val="000000" w:themeColor="text1"/>
        </w:rPr>
        <w:t>E/UF</w:t>
      </w:r>
      <w:r w:rsidR="00911A01" w:rsidRPr="008B1765">
        <w:t xml:space="preserve">, informando sobre a inclusão de um novo Pedido de </w:t>
      </w:r>
      <w:r w:rsidR="00B42AF4" w:rsidRPr="008B1765">
        <w:t>Substituição UF ou IES</w:t>
      </w:r>
      <w:r w:rsidR="00911A01" w:rsidRPr="008B1765">
        <w:t>.</w:t>
      </w:r>
    </w:p>
    <w:p w14:paraId="1D3ED534" w14:textId="77777777" w:rsidR="009E5E78" w:rsidRDefault="009E5E78" w:rsidP="009E5E7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 w:rsidRPr="008B1765">
        <w:t>O sistema, deve validar a UF cada chapa criada, e enviar o e-mail para o CE vinculado a UF da chapa.</w:t>
      </w:r>
    </w:p>
    <w:p w14:paraId="297C04A0" w14:textId="77777777" w:rsidR="009E5E78" w:rsidRDefault="009E5E78" w:rsidP="009E5E7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8CB3F9C" w14:textId="77777777" w:rsidR="00A97FFC" w:rsidRDefault="00A97FFC" w:rsidP="00A97FFC">
      <w:pPr>
        <w:pStyle w:val="PargrafodaLista"/>
      </w:pPr>
    </w:p>
    <w:p w14:paraId="0929BC40" w14:textId="3A341138" w:rsidR="00A97FFC" w:rsidRDefault="00A97FFC" w:rsidP="00A97FFC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7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SUBSTITUÍDO IES</w:t>
      </w:r>
      <w:r>
        <w:t>, informando sobre o Pedido de Substituição.</w:t>
      </w:r>
    </w:p>
    <w:p w14:paraId="2127A856" w14:textId="77777777" w:rsidR="00A97FFC" w:rsidRDefault="00A97FFC" w:rsidP="00A97FFC">
      <w:pPr>
        <w:pStyle w:val="PargrafodaLista"/>
      </w:pPr>
    </w:p>
    <w:p w14:paraId="0971B0DB" w14:textId="69B30FA9" w:rsidR="00A97FFC" w:rsidRDefault="00A97FFC" w:rsidP="00A97FFC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8</w:t>
      </w:r>
      <w:r w:rsidRPr="00BA2566">
        <w:t xml:space="preserve">: </w:t>
      </w:r>
      <w:r w:rsidRPr="00C92CC1">
        <w:t>E-Mail informativo,</w:t>
      </w:r>
      <w:r>
        <w:t xml:space="preserve"> para o membro </w:t>
      </w:r>
      <w:r w:rsidRPr="00A97FFC">
        <w:rPr>
          <w:b/>
        </w:rPr>
        <w:t>SUBSTITUTO IES</w:t>
      </w:r>
      <w:r>
        <w:t>, informando sobre o Pedido de Substituição.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12BB0F95" w:rsidR="00FB263E" w:rsidRPr="009F63E8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  <w:highlight w:val="yellow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  <w:r w:rsidR="008B1765">
        <w:rPr>
          <w:color w:val="auto"/>
        </w:rPr>
        <w:t xml:space="preserve"> </w:t>
      </w:r>
      <w:r w:rsidR="008B1765" w:rsidRPr="009F63E8">
        <w:rPr>
          <w:color w:val="auto"/>
          <w:highlight w:val="yellow"/>
        </w:rPr>
        <w:t xml:space="preserve">Este campo é de preenchimento </w:t>
      </w:r>
      <w:r w:rsidR="009F63E8" w:rsidRPr="009F63E8">
        <w:rPr>
          <w:color w:val="auto"/>
          <w:highlight w:val="yellow"/>
        </w:rPr>
        <w:t>Obrigatório.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2632AEF9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foram selecionados</w:t>
      </w:r>
      <w:r w:rsidR="009F63E8">
        <w:t>/ preenchidos</w:t>
      </w:r>
      <w:bookmarkStart w:id="21" w:name="_GoBack"/>
      <w:bookmarkEnd w:id="21"/>
      <w:r>
        <w:t>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64234F">
        <w:rPr>
          <w:color w:val="31849B" w:themeColor="accent5" w:themeShade="BF"/>
        </w:rPr>
        <w:fldChar w:fldCharType="begin"/>
      </w:r>
      <w:r w:rsidR="0064234F">
        <w:rPr>
          <w:color w:val="31849B" w:themeColor="accent5" w:themeShade="BF"/>
        </w:rPr>
        <w:instrText xml:space="preserve"> REF _Ref17462071 \r \h </w:instrText>
      </w:r>
      <w:r w:rsidR="0064234F">
        <w:rPr>
          <w:color w:val="31849B" w:themeColor="accent5" w:themeShade="BF"/>
        </w:rPr>
      </w:r>
      <w:r w:rsidR="0064234F">
        <w:rPr>
          <w:color w:val="31849B" w:themeColor="accent5" w:themeShade="BF"/>
        </w:rPr>
        <w:fldChar w:fldCharType="separate"/>
      </w:r>
      <w:r w:rsidR="0064234F">
        <w:rPr>
          <w:color w:val="31849B" w:themeColor="accent5" w:themeShade="BF"/>
        </w:rPr>
        <w:t>ME02</w:t>
      </w:r>
      <w:r w:rsidR="0064234F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15A8C2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64234F">
        <w:rPr>
          <w:color w:val="31849B" w:themeColor="accent5" w:themeShade="BF"/>
        </w:rPr>
        <w:fldChar w:fldCharType="begin"/>
      </w:r>
      <w:r w:rsidR="0064234F">
        <w:rPr>
          <w:color w:val="31849B" w:themeColor="accent5" w:themeShade="BF"/>
        </w:rPr>
        <w:instrText xml:space="preserve"> REF _Ref13659352 \r \h </w:instrText>
      </w:r>
      <w:r w:rsidR="0064234F">
        <w:rPr>
          <w:color w:val="31849B" w:themeColor="accent5" w:themeShade="BF"/>
        </w:rPr>
      </w:r>
      <w:r w:rsidR="0064234F">
        <w:rPr>
          <w:color w:val="31849B" w:themeColor="accent5" w:themeShade="BF"/>
        </w:rPr>
        <w:fldChar w:fldCharType="separate"/>
      </w:r>
      <w:r w:rsidR="0064234F">
        <w:rPr>
          <w:color w:val="31849B" w:themeColor="accent5" w:themeShade="BF"/>
        </w:rPr>
        <w:t>ME03</w:t>
      </w:r>
      <w:r w:rsidR="0064234F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A7EF858" w14:textId="77777777" w:rsidR="00431422" w:rsidRPr="00FB263E" w:rsidRDefault="00431422" w:rsidP="00FB263E">
      <w:pPr>
        <w:pStyle w:val="PargrafodaLista"/>
        <w:widowControl/>
        <w:autoSpaceDE/>
        <w:autoSpaceDN/>
        <w:adjustRightInd/>
        <w:spacing w:before="60" w:after="60" w:line="276" w:lineRule="auto"/>
        <w:ind w:left="993"/>
        <w:contextualSpacing/>
        <w:jc w:val="both"/>
        <w:rPr>
          <w:color w:val="auto"/>
        </w:rPr>
      </w:pPr>
    </w:p>
    <w:p w14:paraId="2036580F" w14:textId="167CFFF9" w:rsidR="005C68A7" w:rsidRDefault="005C68A7" w:rsidP="00A62338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bookmarkStart w:id="22" w:name="_Ref20323645"/>
      <w:bookmarkStart w:id="23" w:name="_Ref15569690"/>
      <w:r>
        <w:t>Status da Atividade</w:t>
      </w:r>
      <w:r w:rsidR="00F50694">
        <w:t xml:space="preserve"> </w:t>
      </w:r>
      <w:r w:rsidR="00F50694" w:rsidRPr="00EC175D">
        <w:rPr>
          <w:color w:val="31849B" w:themeColor="accent5" w:themeShade="BF"/>
        </w:rPr>
        <w:t>[</w:t>
      </w:r>
      <w:r w:rsidR="00F50694" w:rsidRPr="00EC175D">
        <w:rPr>
          <w:color w:val="31849B" w:themeColor="accent5" w:themeShade="BF"/>
        </w:rPr>
        <w:fldChar w:fldCharType="begin"/>
      </w:r>
      <w:r w:rsidR="00F50694" w:rsidRPr="00EC175D">
        <w:rPr>
          <w:color w:val="31849B" w:themeColor="accent5" w:themeShade="BF"/>
        </w:rPr>
        <w:instrText xml:space="preserve"> REF _Ref13579930 \r \h  \* MERGEFORMAT </w:instrText>
      </w:r>
      <w:r w:rsidR="00F50694" w:rsidRPr="00EC175D">
        <w:rPr>
          <w:color w:val="31849B" w:themeColor="accent5" w:themeShade="BF"/>
        </w:rPr>
      </w:r>
      <w:r w:rsidR="00F50694" w:rsidRPr="00EC175D">
        <w:rPr>
          <w:color w:val="31849B" w:themeColor="accent5" w:themeShade="BF"/>
        </w:rPr>
        <w:fldChar w:fldCharType="separate"/>
      </w:r>
      <w:r w:rsidR="00F50694">
        <w:rPr>
          <w:color w:val="31849B" w:themeColor="accent5" w:themeShade="BF"/>
        </w:rPr>
        <w:t>P01</w:t>
      </w:r>
      <w:r w:rsidR="00F50694" w:rsidRPr="00EC175D">
        <w:rPr>
          <w:color w:val="31849B" w:themeColor="accent5" w:themeShade="BF"/>
        </w:rPr>
        <w:fldChar w:fldCharType="end"/>
      </w:r>
      <w:r w:rsidR="00F50694" w:rsidRPr="00EC175D">
        <w:rPr>
          <w:color w:val="31849B" w:themeColor="accent5" w:themeShade="BF"/>
        </w:rPr>
        <w:t>]</w:t>
      </w:r>
      <w:bookmarkEnd w:id="22"/>
    </w:p>
    <w:p w14:paraId="5ED44B6C" w14:textId="6DE9A19D" w:rsidR="005C68A7" w:rsidRDefault="005C68A7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Na </w:t>
      </w:r>
      <w:r w:rsidR="000B3566" w:rsidRPr="000B3566">
        <w:rPr>
          <w:b/>
        </w:rPr>
        <w:t>2</w:t>
      </w:r>
      <w:r w:rsidRPr="000B3566">
        <w:rPr>
          <w:b/>
        </w:rPr>
        <w:t>.</w:t>
      </w:r>
      <w:r w:rsidR="002F6D1B">
        <w:rPr>
          <w:b/>
        </w:rPr>
        <w:t>3</w:t>
      </w:r>
      <w:r w:rsidRPr="00B46A37">
        <w:rPr>
          <w:b/>
        </w:rPr>
        <w:t xml:space="preserve"> Atividade Secundária</w:t>
      </w:r>
      <w:r>
        <w:t xml:space="preserve">, o sistema deve exibir na coluna Status </w:t>
      </w:r>
      <w:r w:rsidR="00F50694">
        <w:t>da Atividade, os status:</w:t>
      </w:r>
    </w:p>
    <w:p w14:paraId="23FCF9CE" w14:textId="463F1D1F" w:rsidR="00F50694" w:rsidRDefault="00F50694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E1072F">
        <w:rPr>
          <w:b/>
          <w:color w:val="C00000"/>
        </w:rPr>
        <w:t>Aguardando Parametrização</w:t>
      </w:r>
      <w:r>
        <w:t xml:space="preserve">: </w:t>
      </w:r>
      <w:r w:rsidR="00E1072F">
        <w:t>Para os registros que ainda Não possuem as definições de Decla</w:t>
      </w:r>
      <w:r w:rsidR="001451E8">
        <w:t>ração e E-Mail salvas na HST0</w:t>
      </w:r>
      <w:r w:rsidR="000B3566">
        <w:t>2</w:t>
      </w:r>
      <w:r w:rsidR="002F6D1B">
        <w:t>9</w:t>
      </w:r>
      <w:r w:rsidR="001451E8">
        <w:t>;</w:t>
      </w:r>
    </w:p>
    <w:p w14:paraId="717C2DF3" w14:textId="77777777" w:rsidR="001451E8" w:rsidRDefault="001451E8" w:rsidP="001451E8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80D559F" w14:textId="3DB579A8" w:rsidR="00E1072F" w:rsidRDefault="00E1072F" w:rsidP="00B25507">
      <w:pPr>
        <w:pStyle w:val="PargrafodaLista"/>
        <w:widowControl/>
        <w:numPr>
          <w:ilvl w:val="1"/>
          <w:numId w:val="22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E1072F">
        <w:rPr>
          <w:b/>
          <w:color w:val="31849B" w:themeColor="accent5" w:themeShade="BF"/>
        </w:rPr>
        <w:t>Parametrização Concluída</w:t>
      </w:r>
      <w:r w:rsidRPr="00E1072F">
        <w:t>:</w:t>
      </w:r>
      <w:r>
        <w:t xml:space="preserve"> Para os registros que possuem o </w:t>
      </w:r>
      <w:r w:rsidRPr="00E1072F">
        <w:rPr>
          <w:b/>
        </w:rPr>
        <w:t>e-mail</w:t>
      </w:r>
      <w:r>
        <w:t xml:space="preserve"> salvos na HST0</w:t>
      </w:r>
      <w:r w:rsidR="000B3566">
        <w:t>2</w:t>
      </w:r>
      <w:r w:rsidR="002F6D1B">
        <w:t>9</w:t>
      </w:r>
      <w:r w:rsidR="001451E8">
        <w:t>.</w:t>
      </w:r>
    </w:p>
    <w:bookmarkEnd w:id="23"/>
    <w:p w14:paraId="126A2A91" w14:textId="77777777" w:rsidR="00E005AE" w:rsidRDefault="00E005AE" w:rsidP="00E005AE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0DEFC5CF" w14:textId="77777777" w:rsidR="00E005AE" w:rsidRPr="004E69E6" w:rsidRDefault="00E005AE" w:rsidP="00E005AE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4E69E6">
        <w:t>O sistema deve registrar uma trilha de auditoria contendo a ação executada (incluir, alterar) identificação da funcionalidade, a data e hora da ocorrência e a identificação do ator;</w:t>
      </w:r>
    </w:p>
    <w:p w14:paraId="42845477" w14:textId="77777777" w:rsidR="00E005AE" w:rsidRPr="004E69E6" w:rsidRDefault="00E005AE" w:rsidP="00E005AE">
      <w:pPr>
        <w:pStyle w:val="PargrafodaLista"/>
        <w:numPr>
          <w:ilvl w:val="0"/>
          <w:numId w:val="14"/>
        </w:numPr>
        <w:spacing w:before="60" w:after="60"/>
      </w:pPr>
      <w:r w:rsidRPr="004E69E6">
        <w:t>O sistema deve armazenar na base de dados, as seguintes informações:</w:t>
      </w:r>
    </w:p>
    <w:p w14:paraId="69A930E5" w14:textId="77777777" w:rsidR="00E005AE" w:rsidRPr="004E69E6" w:rsidRDefault="00E005AE" w:rsidP="00E005AE">
      <w:pPr>
        <w:pStyle w:val="PargrafodaLista"/>
        <w:numPr>
          <w:ilvl w:val="0"/>
          <w:numId w:val="14"/>
        </w:numPr>
        <w:spacing w:before="60" w:after="60"/>
        <w:ind w:left="2127"/>
      </w:pPr>
      <w:r w:rsidRPr="004E69E6">
        <w:t>A identificação da funcionalidade: Inclusão ou Alteração + a Identificação do campo que foi alterado ou incluído</w:t>
      </w:r>
      <w:r>
        <w:t xml:space="preserve"> + identificação do ator</w:t>
      </w:r>
      <w:r w:rsidRPr="004E69E6">
        <w:t>:</w:t>
      </w:r>
    </w:p>
    <w:p w14:paraId="1AC5AEF7" w14:textId="77777777" w:rsidR="00E005AE" w:rsidRPr="004E69E6" w:rsidRDefault="00E005AE" w:rsidP="00E005AE">
      <w:pPr>
        <w:pStyle w:val="PargrafodaLista"/>
        <w:numPr>
          <w:ilvl w:val="0"/>
          <w:numId w:val="14"/>
        </w:numPr>
        <w:spacing w:before="60" w:after="60"/>
        <w:ind w:left="2127"/>
      </w:pPr>
      <w:proofErr w:type="spellStart"/>
      <w:r w:rsidRPr="004E69E6">
        <w:t>Ex</w:t>
      </w:r>
      <w:proofErr w:type="spellEnd"/>
      <w:r w:rsidRPr="004E69E6">
        <w:t xml:space="preserve">: </w:t>
      </w:r>
      <w:r w:rsidRPr="004E69E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_Ref17461370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4E69E6">
        <w:rPr>
          <w:color w:val="31849B" w:themeColor="accent5" w:themeShade="BF"/>
        </w:rPr>
        <w:t>]</w:t>
      </w:r>
    </w:p>
    <w:p w14:paraId="2CD5F12E" w14:textId="77777777" w:rsidR="00E005AE" w:rsidRPr="002A3F32" w:rsidRDefault="00E005AE" w:rsidP="00E005AE">
      <w:pPr>
        <w:pStyle w:val="PargrafodaLista"/>
        <w:numPr>
          <w:ilvl w:val="0"/>
          <w:numId w:val="14"/>
        </w:numPr>
        <w:spacing w:before="60" w:after="60"/>
        <w:ind w:left="2127"/>
      </w:pPr>
      <w:r w:rsidRPr="004E69E6">
        <w:rPr>
          <w:b/>
        </w:rPr>
        <w:t>Inclusão</w:t>
      </w:r>
      <w:r w:rsidRPr="004E69E6">
        <w:t xml:space="preserve"> </w:t>
      </w:r>
      <w:r>
        <w:t xml:space="preserve">do registro 01 </w:t>
      </w:r>
      <w:r w:rsidRPr="004E69E6">
        <w:t>d</w:t>
      </w:r>
      <w:r>
        <w:t>a Seleção E-Mail;</w:t>
      </w:r>
      <w:r w:rsidRPr="004E69E6">
        <w:t xml:space="preserve"> </w:t>
      </w:r>
    </w:p>
    <w:p w14:paraId="0527E063" w14:textId="2D6ECAAE" w:rsidR="00E005AE" w:rsidRDefault="00E005AE" w:rsidP="00E005AE">
      <w:pPr>
        <w:pStyle w:val="PargrafodaLista"/>
        <w:numPr>
          <w:ilvl w:val="0"/>
          <w:numId w:val="14"/>
        </w:numPr>
        <w:spacing w:before="60" w:after="60"/>
        <w:ind w:left="2127"/>
      </w:pPr>
      <w:r>
        <w:rPr>
          <w:b/>
        </w:rPr>
        <w:t xml:space="preserve">Alteração </w:t>
      </w:r>
      <w:r w:rsidRPr="00FB263E">
        <w:t>do registro 01 da Regra de Envio.</w:t>
      </w:r>
      <w:r>
        <w:t xml:space="preserve"> </w:t>
      </w:r>
    </w:p>
    <w:p w14:paraId="63CB8996" w14:textId="77777777" w:rsidR="00E005AE" w:rsidRDefault="00E005AE" w:rsidP="00E005A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4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0314EC60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>deve registrar uma trilha de auditoria contendo a ação executada (incluir, alterar) identificação da funcionalidade, a data e hora da ocorrência e a identificação do ator; e guardar a revisão dos dados.</w:t>
      </w:r>
    </w:p>
    <w:p w14:paraId="459C588C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5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5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BCBF87B" w14:textId="77777777" w:rsidR="00663558" w:rsidRPr="003D4B4C" w:rsidRDefault="00663558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6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6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7" w:name="_Ref19188698"/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7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lastRenderedPageBreak/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41739205" w14:textId="77777777" w:rsidR="00E126EB" w:rsidRDefault="00E126EB" w:rsidP="00E126EB">
      <w:pPr>
        <w:pStyle w:val="PargrafodaLista"/>
        <w:ind w:left="426"/>
      </w:pPr>
    </w:p>
    <w:p w14:paraId="09B5968C" w14:textId="77777777" w:rsidR="00E126EB" w:rsidRDefault="00E126EB" w:rsidP="00E126EB">
      <w:pPr>
        <w:pStyle w:val="PargrafodaLista"/>
        <w:ind w:left="426"/>
      </w:pP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2023348"/>
          </w:p>
        </w:tc>
        <w:bookmarkEnd w:id="28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7462071"/>
          </w:p>
        </w:tc>
        <w:bookmarkEnd w:id="29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3659352"/>
          </w:p>
        </w:tc>
        <w:bookmarkEnd w:id="30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3834599"/>
          </w:p>
        </w:tc>
        <w:bookmarkEnd w:id="31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1445140"/>
          </w:p>
        </w:tc>
        <w:bookmarkEnd w:id="32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1445359"/>
          </w:p>
        </w:tc>
        <w:bookmarkEnd w:id="33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4" w:name="_Toc28612376"/>
      <w:r w:rsidRPr="00EC175D">
        <w:t>INFORMAÇÕES COMPLEMENTARES</w:t>
      </w:r>
      <w:bookmarkEnd w:id="34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227A32CF" w14:textId="6FAD7A84" w:rsidR="00767FC6" w:rsidRDefault="00767FC6" w:rsidP="00767FC6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</w:t>
      </w:r>
      <w:r w:rsidR="00003356">
        <w:rPr>
          <w:color w:val="auto"/>
          <w:sz w:val="20"/>
          <w:szCs w:val="20"/>
        </w:rPr>
        <w:t>21</w:t>
      </w:r>
      <w:r w:rsidRPr="00ED7607">
        <w:rPr>
          <w:color w:val="auto"/>
          <w:sz w:val="20"/>
          <w:szCs w:val="20"/>
        </w:rPr>
        <w:t>_</w:t>
      </w:r>
      <w:r w:rsidR="00003356">
        <w:rPr>
          <w:color w:val="auto"/>
          <w:sz w:val="20"/>
          <w:szCs w:val="20"/>
        </w:rPr>
        <w:t>Manter Chapa</w:t>
      </w:r>
    </w:p>
    <w:p w14:paraId="072F2A83" w14:textId="48CA5221" w:rsidR="00250643" w:rsidRDefault="00250643" w:rsidP="00767FC6">
      <w:pPr>
        <w:pStyle w:val="Dica"/>
        <w:rPr>
          <w:color w:val="auto"/>
          <w:sz w:val="20"/>
          <w:szCs w:val="20"/>
        </w:rPr>
      </w:pPr>
      <w:r w:rsidRPr="00250643">
        <w:rPr>
          <w:color w:val="auto"/>
          <w:sz w:val="20"/>
          <w:szCs w:val="20"/>
        </w:rPr>
        <w:t>Eleitoral_HST027_Interposicao_Pedido_Substituicao</w:t>
      </w:r>
    </w:p>
    <w:p w14:paraId="73971C8C" w14:textId="77777777" w:rsidR="00250643" w:rsidRDefault="00250643" w:rsidP="00767FC6">
      <w:pPr>
        <w:pStyle w:val="Dica"/>
        <w:rPr>
          <w:color w:val="auto"/>
          <w:sz w:val="20"/>
          <w:szCs w:val="20"/>
        </w:rPr>
      </w:pPr>
    </w:p>
    <w:p w14:paraId="3A6DD466" w14:textId="77777777" w:rsidR="00767FC6" w:rsidRDefault="00767FC6">
      <w:pPr>
        <w:pStyle w:val="Dica"/>
        <w:rPr>
          <w:color w:val="auto"/>
          <w:sz w:val="20"/>
          <w:szCs w:val="20"/>
        </w:rPr>
      </w:pPr>
    </w:p>
    <w:sectPr w:rsidR="00767FC6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52CEA" w14:textId="77777777" w:rsidR="009814ED" w:rsidRDefault="009814ED">
      <w:r>
        <w:separator/>
      </w:r>
    </w:p>
    <w:p w14:paraId="1B78E009" w14:textId="77777777" w:rsidR="009814ED" w:rsidRDefault="009814ED"/>
  </w:endnote>
  <w:endnote w:type="continuationSeparator" w:id="0">
    <w:p w14:paraId="7381D67F" w14:textId="77777777" w:rsidR="009814ED" w:rsidRDefault="009814ED">
      <w:r>
        <w:continuationSeparator/>
      </w:r>
    </w:p>
    <w:p w14:paraId="570EBFD2" w14:textId="77777777" w:rsidR="009814ED" w:rsidRDefault="00981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FF5D24" w:rsidRDefault="00FF5D2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FF5D24" w:rsidRPr="003D59E6" w14:paraId="2B97DD6D" w14:textId="77777777">
      <w:tc>
        <w:tcPr>
          <w:tcW w:w="4605" w:type="dxa"/>
          <w:vAlign w:val="center"/>
        </w:tcPr>
        <w:p w14:paraId="0297AE86" w14:textId="77777777" w:rsidR="00FF5D24" w:rsidRPr="003D59E6" w:rsidRDefault="00FF5D2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FF5D24" w:rsidRPr="0017543C" w:rsidRDefault="00FF5D2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F63E8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FF5D24" w:rsidRPr="0057652B" w:rsidRDefault="00FF5D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D84FA" w14:textId="77777777" w:rsidR="009814ED" w:rsidRDefault="009814ED">
      <w:r>
        <w:separator/>
      </w:r>
    </w:p>
    <w:p w14:paraId="4EC34C9A" w14:textId="77777777" w:rsidR="009814ED" w:rsidRDefault="009814ED"/>
  </w:footnote>
  <w:footnote w:type="continuationSeparator" w:id="0">
    <w:p w14:paraId="0717F2DA" w14:textId="77777777" w:rsidR="009814ED" w:rsidRDefault="009814ED">
      <w:r>
        <w:continuationSeparator/>
      </w:r>
    </w:p>
    <w:p w14:paraId="3CCC3A49" w14:textId="77777777" w:rsidR="009814ED" w:rsidRDefault="009814ED"/>
  </w:footnote>
  <w:footnote w:id="1">
    <w:p w14:paraId="261EFC8B" w14:textId="06BCAFC0" w:rsidR="00242B7E" w:rsidRDefault="00242B7E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  <w:footnote w:id="2">
    <w:p w14:paraId="339B4BBA" w14:textId="6161F956" w:rsidR="00BF39B8" w:rsidRDefault="00BF39B8">
      <w:pPr>
        <w:pStyle w:val="Textodenotaderodap"/>
      </w:pPr>
      <w:r>
        <w:rPr>
          <w:rStyle w:val="Refdenotaderodap"/>
        </w:rPr>
        <w:footnoteRef/>
      </w:r>
      <w:r>
        <w:t xml:space="preserve"> C</w:t>
      </w:r>
      <w:r w:rsidR="00D10D0B">
        <w:t>onselheiros CEN e CE</w:t>
      </w:r>
      <w:r>
        <w:t>, são os membros incluídos nas HST07 e HST08.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F5D2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FF5D24" w:rsidRPr="0017543C" w:rsidRDefault="00FF5D2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15pt" o:ole="">
                <v:imagedata r:id="rId1" o:title=""/>
              </v:shape>
              <o:OLEObject Type="Embed" ProgID="PBrush" ShapeID="_x0000_i1025" DrawAspect="Content" ObjectID="_1644747810" r:id="rId2"/>
            </w:object>
          </w:r>
        </w:p>
      </w:tc>
      <w:tc>
        <w:tcPr>
          <w:tcW w:w="4111" w:type="dxa"/>
          <w:vAlign w:val="center"/>
        </w:tcPr>
        <w:p w14:paraId="2CC77D67" w14:textId="7D13E94D" w:rsidR="00FF5D24" w:rsidRPr="00C6532E" w:rsidRDefault="00FF5D24" w:rsidP="002D53B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029 – Definir E-Mail – Pedido Substituição</w:t>
          </w:r>
        </w:p>
      </w:tc>
      <w:tc>
        <w:tcPr>
          <w:tcW w:w="3260" w:type="dxa"/>
          <w:vAlign w:val="center"/>
        </w:tcPr>
        <w:p w14:paraId="7C22B301" w14:textId="6B6D790E" w:rsidR="00FF5D24" w:rsidRPr="004A2AAB" w:rsidRDefault="00FF5D2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FF5D24" w:rsidRPr="004A2AAB" w:rsidRDefault="00FF5D2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FF5D24" w:rsidRDefault="00FF5D24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FF5D24" w:rsidRDefault="00FF5D2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FF5D24" w:rsidRDefault="00FF5D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8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1"/>
  </w:num>
  <w:num w:numId="4">
    <w:abstractNumId w:val="39"/>
  </w:num>
  <w:num w:numId="5">
    <w:abstractNumId w:val="9"/>
  </w:num>
  <w:num w:numId="6">
    <w:abstractNumId w:val="38"/>
  </w:num>
  <w:num w:numId="7">
    <w:abstractNumId w:val="17"/>
  </w:num>
  <w:num w:numId="8">
    <w:abstractNumId w:val="10"/>
  </w:num>
  <w:num w:numId="9">
    <w:abstractNumId w:val="7"/>
  </w:num>
  <w:num w:numId="10">
    <w:abstractNumId w:val="21"/>
  </w:num>
  <w:num w:numId="11">
    <w:abstractNumId w:val="15"/>
  </w:num>
  <w:num w:numId="12">
    <w:abstractNumId w:val="31"/>
  </w:num>
  <w:num w:numId="13">
    <w:abstractNumId w:val="14"/>
  </w:num>
  <w:num w:numId="14">
    <w:abstractNumId w:val="18"/>
  </w:num>
  <w:num w:numId="15">
    <w:abstractNumId w:val="3"/>
  </w:num>
  <w:num w:numId="16">
    <w:abstractNumId w:val="26"/>
  </w:num>
  <w:num w:numId="17">
    <w:abstractNumId w:val="20"/>
  </w:num>
  <w:num w:numId="18">
    <w:abstractNumId w:val="29"/>
  </w:num>
  <w:num w:numId="19">
    <w:abstractNumId w:val="4"/>
  </w:num>
  <w:num w:numId="20">
    <w:abstractNumId w:val="24"/>
  </w:num>
  <w:num w:numId="21">
    <w:abstractNumId w:val="13"/>
  </w:num>
  <w:num w:numId="22">
    <w:abstractNumId w:val="32"/>
  </w:num>
  <w:num w:numId="23">
    <w:abstractNumId w:val="36"/>
  </w:num>
  <w:num w:numId="24">
    <w:abstractNumId w:val="8"/>
  </w:num>
  <w:num w:numId="25">
    <w:abstractNumId w:val="35"/>
  </w:num>
  <w:num w:numId="26">
    <w:abstractNumId w:val="19"/>
  </w:num>
  <w:num w:numId="27">
    <w:abstractNumId w:val="12"/>
  </w:num>
  <w:num w:numId="28">
    <w:abstractNumId w:val="37"/>
  </w:num>
  <w:num w:numId="29">
    <w:abstractNumId w:val="23"/>
  </w:num>
  <w:num w:numId="30">
    <w:abstractNumId w:val="40"/>
  </w:num>
  <w:num w:numId="31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651D"/>
    <w:rsid w:val="00006AFC"/>
    <w:rsid w:val="0001114E"/>
    <w:rsid w:val="0001571F"/>
    <w:rsid w:val="0002289A"/>
    <w:rsid w:val="00022931"/>
    <w:rsid w:val="00022F50"/>
    <w:rsid w:val="00025925"/>
    <w:rsid w:val="000263F7"/>
    <w:rsid w:val="00026CB6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280B"/>
    <w:rsid w:val="00102F91"/>
    <w:rsid w:val="00103E9E"/>
    <w:rsid w:val="001057F1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31F7"/>
    <w:rsid w:val="001653E6"/>
    <w:rsid w:val="00165A72"/>
    <w:rsid w:val="00165B69"/>
    <w:rsid w:val="001701BE"/>
    <w:rsid w:val="00170366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1CB7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3B7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F94"/>
    <w:rsid w:val="003C0C12"/>
    <w:rsid w:val="003C127A"/>
    <w:rsid w:val="003C3A6F"/>
    <w:rsid w:val="003C6605"/>
    <w:rsid w:val="003D0204"/>
    <w:rsid w:val="003D25B8"/>
    <w:rsid w:val="003D2DF1"/>
    <w:rsid w:val="003D3B17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919A9"/>
    <w:rsid w:val="00491E8C"/>
    <w:rsid w:val="0049238B"/>
    <w:rsid w:val="004A1DAD"/>
    <w:rsid w:val="004A1DE6"/>
    <w:rsid w:val="004A464E"/>
    <w:rsid w:val="004A4D97"/>
    <w:rsid w:val="004A5205"/>
    <w:rsid w:val="004A6B65"/>
    <w:rsid w:val="004A6CD5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0C90"/>
    <w:rsid w:val="004D7401"/>
    <w:rsid w:val="004E004A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711B6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505"/>
    <w:rsid w:val="005B1592"/>
    <w:rsid w:val="005B419F"/>
    <w:rsid w:val="005B660B"/>
    <w:rsid w:val="005B77D4"/>
    <w:rsid w:val="005B7E6C"/>
    <w:rsid w:val="005C68A7"/>
    <w:rsid w:val="005C7DE1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47B"/>
    <w:rsid w:val="00631BCC"/>
    <w:rsid w:val="00641E9F"/>
    <w:rsid w:val="0064234F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01F7"/>
    <w:rsid w:val="006C4B54"/>
    <w:rsid w:val="006C6B04"/>
    <w:rsid w:val="006D13B8"/>
    <w:rsid w:val="006D1AD1"/>
    <w:rsid w:val="006D220C"/>
    <w:rsid w:val="006D7627"/>
    <w:rsid w:val="006D7B16"/>
    <w:rsid w:val="006E2521"/>
    <w:rsid w:val="006E3414"/>
    <w:rsid w:val="006E5559"/>
    <w:rsid w:val="006E721D"/>
    <w:rsid w:val="006F2551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375F"/>
    <w:rsid w:val="00710361"/>
    <w:rsid w:val="0071116C"/>
    <w:rsid w:val="007112FF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011D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0D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12FB"/>
    <w:rsid w:val="00892E5E"/>
    <w:rsid w:val="008932DF"/>
    <w:rsid w:val="00895DC5"/>
    <w:rsid w:val="00896D8A"/>
    <w:rsid w:val="008A08DC"/>
    <w:rsid w:val="008A4A85"/>
    <w:rsid w:val="008A4BE8"/>
    <w:rsid w:val="008A5457"/>
    <w:rsid w:val="008A5EF7"/>
    <w:rsid w:val="008A6D46"/>
    <w:rsid w:val="008A77EA"/>
    <w:rsid w:val="008B1765"/>
    <w:rsid w:val="008B34ED"/>
    <w:rsid w:val="008C1D13"/>
    <w:rsid w:val="008C2137"/>
    <w:rsid w:val="008C3CCF"/>
    <w:rsid w:val="008C66DD"/>
    <w:rsid w:val="008C7E84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1D49"/>
    <w:rsid w:val="009250A2"/>
    <w:rsid w:val="00925335"/>
    <w:rsid w:val="00926C1B"/>
    <w:rsid w:val="0093416A"/>
    <w:rsid w:val="00934E1B"/>
    <w:rsid w:val="009356E8"/>
    <w:rsid w:val="00940F9F"/>
    <w:rsid w:val="00942957"/>
    <w:rsid w:val="00945F27"/>
    <w:rsid w:val="00953602"/>
    <w:rsid w:val="009538E4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14ED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5E78"/>
    <w:rsid w:val="009E73AC"/>
    <w:rsid w:val="009F0D48"/>
    <w:rsid w:val="009F1056"/>
    <w:rsid w:val="009F10A4"/>
    <w:rsid w:val="009F3E3A"/>
    <w:rsid w:val="009F4BAD"/>
    <w:rsid w:val="009F4F92"/>
    <w:rsid w:val="009F63E8"/>
    <w:rsid w:val="00A003FE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0222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2AF4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A1F8B"/>
    <w:rsid w:val="00BA2566"/>
    <w:rsid w:val="00BA3777"/>
    <w:rsid w:val="00BA39E5"/>
    <w:rsid w:val="00BA5E5D"/>
    <w:rsid w:val="00BA754F"/>
    <w:rsid w:val="00BB220D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66B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26DBA"/>
    <w:rsid w:val="00C304F3"/>
    <w:rsid w:val="00C3100A"/>
    <w:rsid w:val="00C3388A"/>
    <w:rsid w:val="00C33D6A"/>
    <w:rsid w:val="00C33EA1"/>
    <w:rsid w:val="00C34037"/>
    <w:rsid w:val="00C34170"/>
    <w:rsid w:val="00C34C03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A1BE6"/>
    <w:rsid w:val="00CA2BEF"/>
    <w:rsid w:val="00CA4805"/>
    <w:rsid w:val="00CA4A99"/>
    <w:rsid w:val="00CA5311"/>
    <w:rsid w:val="00CA65A7"/>
    <w:rsid w:val="00CA68EB"/>
    <w:rsid w:val="00CB2563"/>
    <w:rsid w:val="00CB45A5"/>
    <w:rsid w:val="00CB5BEA"/>
    <w:rsid w:val="00CB5C8B"/>
    <w:rsid w:val="00CB71FD"/>
    <w:rsid w:val="00CC08CC"/>
    <w:rsid w:val="00CC722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575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0D0B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6378"/>
    <w:rsid w:val="00D36EB3"/>
    <w:rsid w:val="00D40E72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57A"/>
    <w:rsid w:val="00DF2836"/>
    <w:rsid w:val="00DF3810"/>
    <w:rsid w:val="00DF3B9A"/>
    <w:rsid w:val="00DF43B9"/>
    <w:rsid w:val="00DF4931"/>
    <w:rsid w:val="00DF5B9C"/>
    <w:rsid w:val="00E005AE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594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683E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B177D"/>
    <w:rsid w:val="00FB263E"/>
    <w:rsid w:val="00FB3C8F"/>
    <w:rsid w:val="00FB4E0E"/>
    <w:rsid w:val="00FB5814"/>
    <w:rsid w:val="00FB60C1"/>
    <w:rsid w:val="00FB6C89"/>
    <w:rsid w:val="00FB6F92"/>
    <w:rsid w:val="00FB76A0"/>
    <w:rsid w:val="00FC08C1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DAFB-B042-4A74-BAEF-B37F993A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451</TotalTime>
  <Pages>13</Pages>
  <Words>1968</Words>
  <Characters>10629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12572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62</cp:revision>
  <cp:lastPrinted>2006-08-08T20:14:00Z</cp:lastPrinted>
  <dcterms:created xsi:type="dcterms:W3CDTF">2019-11-19T16:19:00Z</dcterms:created>
  <dcterms:modified xsi:type="dcterms:W3CDTF">2020-03-03T16:37:00Z</dcterms:modified>
</cp:coreProperties>
</file>