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07EBB916" w:rsidR="00663F16" w:rsidRPr="00037558" w:rsidRDefault="00CE4218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HST182</w:t>
          </w:r>
          <w:r w:rsidR="006528FE">
            <w:rPr>
              <w:sz w:val="52"/>
              <w:szCs w:val="52"/>
            </w:rPr>
            <w:t xml:space="preserve"> – </w:t>
          </w:r>
          <w:r>
            <w:rPr>
              <w:sz w:val="52"/>
              <w:szCs w:val="52"/>
            </w:rPr>
            <w:t>Consultar</w:t>
          </w:r>
          <w:r w:rsidR="00BF4065">
            <w:rPr>
              <w:sz w:val="52"/>
              <w:szCs w:val="52"/>
            </w:rPr>
            <w:t xml:space="preserve"> </w:t>
          </w:r>
          <w:r>
            <w:rPr>
              <w:sz w:val="52"/>
              <w:szCs w:val="52"/>
            </w:rPr>
            <w:t xml:space="preserve">Alegações do </w:t>
          </w:r>
          <w:r w:rsidR="00BF4065">
            <w:rPr>
              <w:sz w:val="52"/>
              <w:szCs w:val="52"/>
            </w:rPr>
            <w:t>Pedido de</w:t>
          </w:r>
          <w:r w:rsidR="006528FE">
            <w:rPr>
              <w:sz w:val="52"/>
              <w:szCs w:val="52"/>
            </w:rPr>
            <w:t xml:space="preserve"> Impugnação de Resultado </w:t>
          </w:r>
          <w:r w:rsidR="00F9008E">
            <w:rPr>
              <w:sz w:val="52"/>
              <w:szCs w:val="52"/>
            </w:rPr>
            <w:t xml:space="preserve">- </w:t>
          </w:r>
          <w:r w:rsidR="003C2D76">
            <w:rPr>
              <w:sz w:val="52"/>
              <w:szCs w:val="52"/>
            </w:rPr>
            <w:t>Corporativo</w:t>
          </w:r>
        </w:p>
      </w:sdtContent>
    </w:sdt>
    <w:p w14:paraId="0325C1F5" w14:textId="6380CED6" w:rsidR="00A735A5" w:rsidRPr="00037558" w:rsidRDefault="00825F00">
      <w:pPr>
        <w:pStyle w:val="NomeProjeto"/>
      </w:pPr>
      <w:r w:rsidRPr="00037558">
        <w:fldChar w:fldCharType="begin"/>
      </w:r>
      <w:r w:rsidR="00A735A5" w:rsidRPr="00037558">
        <w:instrText xml:space="preserve"> ASK  NomePr</w:instrText>
      </w:r>
      <w:r w:rsidR="00C03F98" w:rsidRPr="00037558">
        <w:instrText>oduto</w:instrText>
      </w:r>
      <w:r w:rsidR="00A735A5" w:rsidRPr="00037558">
        <w:instrText xml:space="preserve"> "Informe o nome do </w:instrText>
      </w:r>
      <w:r w:rsidR="00C03F98" w:rsidRPr="00037558">
        <w:instrText>produto</w:instrText>
      </w:r>
      <w:r w:rsidR="00A735A5" w:rsidRPr="00037558">
        <w:instrText xml:space="preserve">"  \* MERGEFORMAT </w:instrText>
      </w:r>
      <w:r w:rsidRPr="00037558">
        <w:fldChar w:fldCharType="separate"/>
      </w:r>
      <w:bookmarkStart w:id="0" w:name="NomeProduto"/>
      <w:bookmarkStart w:id="1" w:name="NomeProjeto"/>
      <w:r w:rsidR="00C03F98" w:rsidRPr="00037558">
        <w:t>&lt;Nome do Produto&gt;</w:t>
      </w:r>
      <w:bookmarkEnd w:id="0"/>
      <w:bookmarkEnd w:id="1"/>
      <w:r w:rsidRPr="00037558">
        <w:fldChar w:fldCharType="end"/>
      </w:r>
      <w:r w:rsidR="00B41C91" w:rsidRPr="00037558">
        <w:t>Sistema Processo Eleitoral</w:t>
      </w:r>
    </w:p>
    <w:p w14:paraId="5A8E73EC" w14:textId="4664218B" w:rsidR="00A735A5" w:rsidRPr="00037558" w:rsidRDefault="00825F00">
      <w:pPr>
        <w:pStyle w:val="NomeCliente"/>
      </w:pPr>
      <w:r w:rsidRPr="00037558">
        <w:fldChar w:fldCharType="begin"/>
      </w:r>
      <w:r w:rsidR="00A735A5" w:rsidRPr="00037558">
        <w:instrText xml:space="preserve"> ASK  NomeCliente "Informe o nome do cliente"  \* MERGEFORMAT </w:instrText>
      </w:r>
      <w:r w:rsidRPr="00037558">
        <w:fldChar w:fldCharType="separate"/>
      </w:r>
      <w:bookmarkStart w:id="2" w:name="NomeCliente"/>
      <w:r w:rsidR="00C03F98" w:rsidRPr="00037558">
        <w:t>&lt;Nome do cliente&gt;</w:t>
      </w:r>
      <w:bookmarkEnd w:id="2"/>
      <w:r w:rsidRPr="00037558">
        <w:fldChar w:fldCharType="end"/>
      </w:r>
      <w:r w:rsidRPr="00037558">
        <w:fldChar w:fldCharType="begin"/>
      </w:r>
      <w:r w:rsidR="00C42947" w:rsidRPr="00037558">
        <w:instrText xml:space="preserve"> REF NomeCliente </w:instrText>
      </w:r>
      <w:r w:rsidR="006D302B" w:rsidRPr="00037558">
        <w:instrText xml:space="preserve"> \* MERGEFORMAT </w:instrText>
      </w:r>
      <w:r w:rsidRPr="00037558">
        <w:fldChar w:fldCharType="separate"/>
      </w:r>
      <w:r w:rsidR="00076318" w:rsidRPr="00037558">
        <w:t>CAU</w:t>
      </w:r>
      <w:r w:rsidRPr="00037558">
        <w:fldChar w:fldCharType="end"/>
      </w:r>
    </w:p>
    <w:p w14:paraId="26020D1D" w14:textId="77777777" w:rsidR="00A735A5" w:rsidRPr="00037558" w:rsidRDefault="00A735A5">
      <w:pPr>
        <w:pStyle w:val="NomeCliente"/>
        <w:sectPr w:rsidR="00A735A5" w:rsidRPr="0003755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37558" w:rsidRDefault="00E25943" w:rsidP="00E25943">
      <w:pPr>
        <w:pStyle w:val="Dica"/>
        <w:spacing w:after="0"/>
      </w:pPr>
    </w:p>
    <w:p w14:paraId="09D3AC62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37558">
        <w:br w:type="page"/>
      </w:r>
      <w:r w:rsidRPr="0003755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3755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Observações</w:t>
            </w:r>
          </w:p>
        </w:tc>
      </w:tr>
      <w:tr w:rsidR="00980E07" w:rsidRPr="00037558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037558" w:rsidRDefault="00980E07" w:rsidP="00980E07">
            <w:pPr>
              <w:jc w:val="center"/>
            </w:pPr>
            <w:r w:rsidRPr="00037558">
              <w:t>1.0</w:t>
            </w:r>
          </w:p>
        </w:tc>
        <w:tc>
          <w:tcPr>
            <w:tcW w:w="1425" w:type="dxa"/>
            <w:vAlign w:val="center"/>
          </w:tcPr>
          <w:p w14:paraId="3828512A" w14:textId="373F5E54" w:rsidR="00980E07" w:rsidRPr="00037558" w:rsidRDefault="00980E07" w:rsidP="00AB58D6">
            <w:pPr>
              <w:jc w:val="center"/>
            </w:pPr>
            <w:r w:rsidRPr="00037558">
              <w:t>0</w:t>
            </w:r>
            <w:r w:rsidR="00AB58D6">
              <w:t>8</w:t>
            </w:r>
            <w:r w:rsidRPr="00037558">
              <w:t>/0</w:t>
            </w:r>
            <w:r w:rsidR="00155751">
              <w:t>7</w:t>
            </w:r>
            <w:r w:rsidRPr="00037558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037558" w:rsidRDefault="00980E07" w:rsidP="00980E07">
            <w:pPr>
              <w:ind w:left="169"/>
              <w:jc w:val="left"/>
            </w:pPr>
            <w:r w:rsidRPr="00037558">
              <w:t xml:space="preserve">Flávia Monteiro </w:t>
            </w:r>
          </w:p>
        </w:tc>
        <w:tc>
          <w:tcPr>
            <w:tcW w:w="4203" w:type="dxa"/>
          </w:tcPr>
          <w:p w14:paraId="19989C7B" w14:textId="4B23417F" w:rsidR="00980E07" w:rsidRPr="00037558" w:rsidRDefault="00980E07" w:rsidP="00980E07">
            <w:pPr>
              <w:ind w:left="174"/>
              <w:jc w:val="left"/>
            </w:pPr>
            <w:r w:rsidRPr="00037558">
              <w:t>Em atendimento a OS1</w:t>
            </w:r>
            <w:r w:rsidR="00155751">
              <w:t>7</w:t>
            </w:r>
            <w:r w:rsidR="00AB58D6">
              <w:t>52</w:t>
            </w:r>
            <w:r w:rsidR="00155751">
              <w:t xml:space="preserve"> Sprint 0</w:t>
            </w:r>
            <w:r w:rsidR="00AB58D6">
              <w:t>2</w:t>
            </w:r>
            <w:r w:rsidRPr="00037558">
              <w:t>:</w:t>
            </w:r>
          </w:p>
          <w:p w14:paraId="10E3D2AF" w14:textId="19E4031B" w:rsidR="00980E07" w:rsidRPr="00037558" w:rsidRDefault="00980E07" w:rsidP="00980E07">
            <w:pPr>
              <w:ind w:left="174"/>
              <w:jc w:val="left"/>
            </w:pPr>
            <w:r w:rsidRPr="00037558">
              <w:t>- Inclusão da funcionalidade.</w:t>
            </w:r>
          </w:p>
        </w:tc>
      </w:tr>
    </w:tbl>
    <w:p w14:paraId="7FCD6DB3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03755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037558" w:rsidRDefault="00A4247F" w:rsidP="00A4247F">
      <w:pPr>
        <w:rPr>
          <w:rFonts w:cs="Arial"/>
          <w:szCs w:val="22"/>
        </w:rPr>
      </w:pPr>
    </w:p>
    <w:p w14:paraId="7AE1C47C" w14:textId="77777777" w:rsidR="00A4247F" w:rsidRPr="00037558" w:rsidRDefault="00A4247F" w:rsidP="00A4247F">
      <w:pPr>
        <w:rPr>
          <w:rFonts w:cs="Arial"/>
          <w:szCs w:val="22"/>
        </w:rPr>
      </w:pPr>
    </w:p>
    <w:p w14:paraId="423BB385" w14:textId="77777777" w:rsidR="00A4247F" w:rsidRPr="00037558" w:rsidRDefault="00A4247F" w:rsidP="00A4247F">
      <w:pPr>
        <w:rPr>
          <w:rFonts w:cs="Arial"/>
          <w:szCs w:val="22"/>
        </w:rPr>
      </w:pPr>
    </w:p>
    <w:p w14:paraId="0762D381" w14:textId="77777777" w:rsidR="00A4247F" w:rsidRPr="00037558" w:rsidRDefault="00A4247F" w:rsidP="00A4247F">
      <w:pPr>
        <w:rPr>
          <w:rFonts w:cs="Arial"/>
          <w:szCs w:val="22"/>
        </w:rPr>
      </w:pPr>
    </w:p>
    <w:p w14:paraId="7558BBB3" w14:textId="77777777" w:rsidR="00A4247F" w:rsidRPr="00037558" w:rsidRDefault="00A4247F" w:rsidP="00A4247F">
      <w:pPr>
        <w:rPr>
          <w:rFonts w:cs="Arial"/>
          <w:szCs w:val="22"/>
        </w:rPr>
      </w:pPr>
    </w:p>
    <w:p w14:paraId="6825B8F0" w14:textId="77777777" w:rsidR="00A4247F" w:rsidRPr="0003755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3755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37558">
        <w:rPr>
          <w:rFonts w:cs="Arial"/>
          <w:szCs w:val="22"/>
        </w:rPr>
        <w:tab/>
      </w:r>
    </w:p>
    <w:p w14:paraId="22CC31A1" w14:textId="77777777" w:rsidR="00A735A5" w:rsidRPr="0003755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37558">
        <w:rPr>
          <w:rFonts w:cs="Arial"/>
          <w:szCs w:val="22"/>
        </w:rPr>
        <w:br w:type="page"/>
      </w:r>
      <w:r w:rsidRPr="0003755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2F1011D9" w14:textId="77777777" w:rsidR="00552770" w:rsidRDefault="00701B32">
      <w:pPr>
        <w:pStyle w:val="Sumrio1"/>
        <w:rPr>
          <w:noProof/>
        </w:rPr>
      </w:pPr>
      <w:r>
        <w:t xml:space="preserve"> </w:t>
      </w:r>
      <w:r w:rsidR="00825F00" w:rsidRPr="00037558">
        <w:fldChar w:fldCharType="begin"/>
      </w:r>
      <w:r w:rsidR="00A735A5" w:rsidRPr="00037558">
        <w:instrText xml:space="preserve"> TOC \o "1-2" \h \z \u </w:instrText>
      </w:r>
      <w:r w:rsidR="00825F00" w:rsidRPr="00037558">
        <w:fldChar w:fldCharType="separate"/>
      </w:r>
    </w:p>
    <w:p w14:paraId="16898ED2" w14:textId="77777777" w:rsidR="00552770" w:rsidRDefault="00390529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5869353" w:history="1">
        <w:r w:rsidR="00552770" w:rsidRPr="00E67375">
          <w:rPr>
            <w:rStyle w:val="Hyperlink"/>
            <w:noProof/>
          </w:rPr>
          <w:t>HST182 – Consultar Alegações do Pedido de Impugnação de Resultado - Corporativo</w:t>
        </w:r>
        <w:r w:rsidR="00552770">
          <w:rPr>
            <w:noProof/>
            <w:webHidden/>
          </w:rPr>
          <w:tab/>
        </w:r>
        <w:r w:rsidR="00552770">
          <w:rPr>
            <w:noProof/>
            <w:webHidden/>
          </w:rPr>
          <w:fldChar w:fldCharType="begin"/>
        </w:r>
        <w:r w:rsidR="00552770">
          <w:rPr>
            <w:noProof/>
            <w:webHidden/>
          </w:rPr>
          <w:instrText xml:space="preserve"> PAGEREF _Toc45869353 \h </w:instrText>
        </w:r>
        <w:r w:rsidR="00552770">
          <w:rPr>
            <w:noProof/>
            <w:webHidden/>
          </w:rPr>
        </w:r>
        <w:r w:rsidR="00552770">
          <w:rPr>
            <w:noProof/>
            <w:webHidden/>
          </w:rPr>
          <w:fldChar w:fldCharType="separate"/>
        </w:r>
        <w:r w:rsidR="00552770">
          <w:rPr>
            <w:noProof/>
            <w:webHidden/>
          </w:rPr>
          <w:t>4</w:t>
        </w:r>
        <w:r w:rsidR="00552770">
          <w:rPr>
            <w:noProof/>
            <w:webHidden/>
          </w:rPr>
          <w:fldChar w:fldCharType="end"/>
        </w:r>
      </w:hyperlink>
    </w:p>
    <w:p w14:paraId="3638D1BA" w14:textId="77777777" w:rsidR="00552770" w:rsidRDefault="0039052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9354" w:history="1">
        <w:r w:rsidR="00552770" w:rsidRPr="00E67375">
          <w:rPr>
            <w:rStyle w:val="Hyperlink"/>
            <w:noProof/>
          </w:rPr>
          <w:t>COMO</w:t>
        </w:r>
        <w:r w:rsidR="00552770">
          <w:rPr>
            <w:noProof/>
            <w:webHidden/>
          </w:rPr>
          <w:tab/>
        </w:r>
        <w:r w:rsidR="00552770">
          <w:rPr>
            <w:noProof/>
            <w:webHidden/>
          </w:rPr>
          <w:fldChar w:fldCharType="begin"/>
        </w:r>
        <w:r w:rsidR="00552770">
          <w:rPr>
            <w:noProof/>
            <w:webHidden/>
          </w:rPr>
          <w:instrText xml:space="preserve"> PAGEREF _Toc45869354 \h </w:instrText>
        </w:r>
        <w:r w:rsidR="00552770">
          <w:rPr>
            <w:noProof/>
            <w:webHidden/>
          </w:rPr>
        </w:r>
        <w:r w:rsidR="00552770">
          <w:rPr>
            <w:noProof/>
            <w:webHidden/>
          </w:rPr>
          <w:fldChar w:fldCharType="separate"/>
        </w:r>
        <w:r w:rsidR="00552770">
          <w:rPr>
            <w:noProof/>
            <w:webHidden/>
          </w:rPr>
          <w:t>4</w:t>
        </w:r>
        <w:r w:rsidR="00552770">
          <w:rPr>
            <w:noProof/>
            <w:webHidden/>
          </w:rPr>
          <w:fldChar w:fldCharType="end"/>
        </w:r>
      </w:hyperlink>
    </w:p>
    <w:p w14:paraId="3CD29254" w14:textId="77777777" w:rsidR="00552770" w:rsidRDefault="0039052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9355" w:history="1">
        <w:r w:rsidR="00552770" w:rsidRPr="00E67375">
          <w:rPr>
            <w:rStyle w:val="Hyperlink"/>
            <w:noProof/>
          </w:rPr>
          <w:t>QUERO</w:t>
        </w:r>
        <w:r w:rsidR="00552770">
          <w:rPr>
            <w:noProof/>
            <w:webHidden/>
          </w:rPr>
          <w:tab/>
        </w:r>
        <w:r w:rsidR="00552770">
          <w:rPr>
            <w:noProof/>
            <w:webHidden/>
          </w:rPr>
          <w:fldChar w:fldCharType="begin"/>
        </w:r>
        <w:r w:rsidR="00552770">
          <w:rPr>
            <w:noProof/>
            <w:webHidden/>
          </w:rPr>
          <w:instrText xml:space="preserve"> PAGEREF _Toc45869355 \h </w:instrText>
        </w:r>
        <w:r w:rsidR="00552770">
          <w:rPr>
            <w:noProof/>
            <w:webHidden/>
          </w:rPr>
        </w:r>
        <w:r w:rsidR="00552770">
          <w:rPr>
            <w:noProof/>
            <w:webHidden/>
          </w:rPr>
          <w:fldChar w:fldCharType="separate"/>
        </w:r>
        <w:r w:rsidR="00552770">
          <w:rPr>
            <w:noProof/>
            <w:webHidden/>
          </w:rPr>
          <w:t>4</w:t>
        </w:r>
        <w:r w:rsidR="00552770">
          <w:rPr>
            <w:noProof/>
            <w:webHidden/>
          </w:rPr>
          <w:fldChar w:fldCharType="end"/>
        </w:r>
      </w:hyperlink>
    </w:p>
    <w:p w14:paraId="75447E79" w14:textId="77777777" w:rsidR="00552770" w:rsidRDefault="0039052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9356" w:history="1">
        <w:r w:rsidR="00552770" w:rsidRPr="00E67375">
          <w:rPr>
            <w:rStyle w:val="Hyperlink"/>
            <w:noProof/>
          </w:rPr>
          <w:t>PARA</w:t>
        </w:r>
        <w:r w:rsidR="00552770">
          <w:rPr>
            <w:noProof/>
            <w:webHidden/>
          </w:rPr>
          <w:tab/>
        </w:r>
        <w:r w:rsidR="00552770">
          <w:rPr>
            <w:noProof/>
            <w:webHidden/>
          </w:rPr>
          <w:fldChar w:fldCharType="begin"/>
        </w:r>
        <w:r w:rsidR="00552770">
          <w:rPr>
            <w:noProof/>
            <w:webHidden/>
          </w:rPr>
          <w:instrText xml:space="preserve"> PAGEREF _Toc45869356 \h </w:instrText>
        </w:r>
        <w:r w:rsidR="00552770">
          <w:rPr>
            <w:noProof/>
            <w:webHidden/>
          </w:rPr>
        </w:r>
        <w:r w:rsidR="00552770">
          <w:rPr>
            <w:noProof/>
            <w:webHidden/>
          </w:rPr>
          <w:fldChar w:fldCharType="separate"/>
        </w:r>
        <w:r w:rsidR="00552770">
          <w:rPr>
            <w:noProof/>
            <w:webHidden/>
          </w:rPr>
          <w:t>4</w:t>
        </w:r>
        <w:r w:rsidR="00552770">
          <w:rPr>
            <w:noProof/>
            <w:webHidden/>
          </w:rPr>
          <w:fldChar w:fldCharType="end"/>
        </w:r>
      </w:hyperlink>
    </w:p>
    <w:p w14:paraId="5FB4DF9E" w14:textId="77777777" w:rsidR="00552770" w:rsidRDefault="0039052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9357" w:history="1">
        <w:r w:rsidR="00552770" w:rsidRPr="00E67375">
          <w:rPr>
            <w:rStyle w:val="Hyperlink"/>
            <w:noProof/>
          </w:rPr>
          <w:t>PROTÓTIPO</w:t>
        </w:r>
        <w:r w:rsidR="00552770">
          <w:rPr>
            <w:noProof/>
            <w:webHidden/>
          </w:rPr>
          <w:tab/>
        </w:r>
        <w:r w:rsidR="00552770">
          <w:rPr>
            <w:noProof/>
            <w:webHidden/>
          </w:rPr>
          <w:fldChar w:fldCharType="begin"/>
        </w:r>
        <w:r w:rsidR="00552770">
          <w:rPr>
            <w:noProof/>
            <w:webHidden/>
          </w:rPr>
          <w:instrText xml:space="preserve"> PAGEREF _Toc45869357 \h </w:instrText>
        </w:r>
        <w:r w:rsidR="00552770">
          <w:rPr>
            <w:noProof/>
            <w:webHidden/>
          </w:rPr>
        </w:r>
        <w:r w:rsidR="00552770">
          <w:rPr>
            <w:noProof/>
            <w:webHidden/>
          </w:rPr>
          <w:fldChar w:fldCharType="separate"/>
        </w:r>
        <w:r w:rsidR="00552770">
          <w:rPr>
            <w:noProof/>
            <w:webHidden/>
          </w:rPr>
          <w:t>4</w:t>
        </w:r>
        <w:r w:rsidR="00552770">
          <w:rPr>
            <w:noProof/>
            <w:webHidden/>
          </w:rPr>
          <w:fldChar w:fldCharType="end"/>
        </w:r>
      </w:hyperlink>
    </w:p>
    <w:p w14:paraId="38F38D63" w14:textId="77777777" w:rsidR="00552770" w:rsidRDefault="0039052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9358" w:history="1">
        <w:r w:rsidR="00552770" w:rsidRPr="00E67375">
          <w:rPr>
            <w:rStyle w:val="Hyperlink"/>
            <w:noProof/>
          </w:rPr>
          <w:t>CRITÉRIOS DE ACEITE</w:t>
        </w:r>
        <w:r w:rsidR="00552770">
          <w:rPr>
            <w:noProof/>
            <w:webHidden/>
          </w:rPr>
          <w:tab/>
        </w:r>
        <w:r w:rsidR="00552770">
          <w:rPr>
            <w:noProof/>
            <w:webHidden/>
          </w:rPr>
          <w:fldChar w:fldCharType="begin"/>
        </w:r>
        <w:r w:rsidR="00552770">
          <w:rPr>
            <w:noProof/>
            <w:webHidden/>
          </w:rPr>
          <w:instrText xml:space="preserve"> PAGEREF _Toc45869358 \h </w:instrText>
        </w:r>
        <w:r w:rsidR="00552770">
          <w:rPr>
            <w:noProof/>
            <w:webHidden/>
          </w:rPr>
        </w:r>
        <w:r w:rsidR="00552770">
          <w:rPr>
            <w:noProof/>
            <w:webHidden/>
          </w:rPr>
          <w:fldChar w:fldCharType="separate"/>
        </w:r>
        <w:r w:rsidR="00552770">
          <w:rPr>
            <w:noProof/>
            <w:webHidden/>
          </w:rPr>
          <w:t>5</w:t>
        </w:r>
        <w:r w:rsidR="00552770">
          <w:rPr>
            <w:noProof/>
            <w:webHidden/>
          </w:rPr>
          <w:fldChar w:fldCharType="end"/>
        </w:r>
      </w:hyperlink>
    </w:p>
    <w:p w14:paraId="7283D266" w14:textId="77777777" w:rsidR="00552770" w:rsidRDefault="0039052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9359" w:history="1">
        <w:r w:rsidR="00552770" w:rsidRPr="00E67375">
          <w:rPr>
            <w:rStyle w:val="Hyperlink"/>
            <w:noProof/>
          </w:rPr>
          <w:t>INFORMAÇÕES COMPLEMENTARES</w:t>
        </w:r>
        <w:r w:rsidR="00552770">
          <w:rPr>
            <w:noProof/>
            <w:webHidden/>
          </w:rPr>
          <w:tab/>
        </w:r>
        <w:r w:rsidR="00552770">
          <w:rPr>
            <w:noProof/>
            <w:webHidden/>
          </w:rPr>
          <w:fldChar w:fldCharType="begin"/>
        </w:r>
        <w:r w:rsidR="00552770">
          <w:rPr>
            <w:noProof/>
            <w:webHidden/>
          </w:rPr>
          <w:instrText xml:space="preserve"> PAGEREF _Toc45869359 \h </w:instrText>
        </w:r>
        <w:r w:rsidR="00552770">
          <w:rPr>
            <w:noProof/>
            <w:webHidden/>
          </w:rPr>
        </w:r>
        <w:r w:rsidR="00552770">
          <w:rPr>
            <w:noProof/>
            <w:webHidden/>
          </w:rPr>
          <w:fldChar w:fldCharType="separate"/>
        </w:r>
        <w:r w:rsidR="00552770">
          <w:rPr>
            <w:noProof/>
            <w:webHidden/>
          </w:rPr>
          <w:t>5</w:t>
        </w:r>
        <w:r w:rsidR="00552770">
          <w:rPr>
            <w:noProof/>
            <w:webHidden/>
          </w:rPr>
          <w:fldChar w:fldCharType="end"/>
        </w:r>
      </w:hyperlink>
    </w:p>
    <w:p w14:paraId="46621B27" w14:textId="54A4B598" w:rsidR="00A735A5" w:rsidRPr="00037558" w:rsidRDefault="00825F00">
      <w:r w:rsidRPr="00037558">
        <w:fldChar w:fldCharType="end"/>
      </w:r>
    </w:p>
    <w:p w14:paraId="3CB87937" w14:textId="77777777" w:rsidR="00A735A5" w:rsidRPr="00037558" w:rsidRDefault="00A735A5">
      <w:pPr>
        <w:pStyle w:val="Dica"/>
      </w:pPr>
    </w:p>
    <w:p w14:paraId="0C0F08DA" w14:textId="190113C8" w:rsidR="00A735A5" w:rsidRPr="0003755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37558">
        <w:br w:type="page"/>
      </w:r>
      <w:bookmarkStart w:id="3" w:name="_Toc45869353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E4218">
            <w:t>HST182 – Consultar Alegações do Pedido de Impugnação de Resultado - Corporativo</w:t>
          </w:r>
        </w:sdtContent>
      </w:sdt>
      <w:bookmarkEnd w:id="3"/>
    </w:p>
    <w:p w14:paraId="59885B10" w14:textId="77777777" w:rsidR="00917F11" w:rsidRDefault="00CE176F" w:rsidP="00C64B05">
      <w:pPr>
        <w:pStyle w:val="Ttulo2"/>
        <w:numPr>
          <w:ilvl w:val="0"/>
          <w:numId w:val="0"/>
        </w:numPr>
      </w:pPr>
      <w:bookmarkStart w:id="4" w:name="_Toc45869354"/>
      <w:r w:rsidRPr="00037558">
        <w:t>COMO</w:t>
      </w:r>
      <w:bookmarkEnd w:id="4"/>
      <w:r w:rsidR="00C64B05" w:rsidRPr="00037558">
        <w:t xml:space="preserve"> </w:t>
      </w:r>
    </w:p>
    <w:p w14:paraId="37D34CD1" w14:textId="5F1A619B" w:rsidR="002B1554" w:rsidRPr="00037558" w:rsidRDefault="000F4F06" w:rsidP="00917F11">
      <w:r>
        <w:t>PO</w:t>
      </w:r>
    </w:p>
    <w:p w14:paraId="121F6DA0" w14:textId="77777777" w:rsidR="00917F11" w:rsidRDefault="00CE176F" w:rsidP="005A4527">
      <w:pPr>
        <w:pStyle w:val="Ttulo2"/>
        <w:numPr>
          <w:ilvl w:val="0"/>
          <w:numId w:val="0"/>
        </w:numPr>
      </w:pPr>
      <w:bookmarkStart w:id="5" w:name="_Toc45869355"/>
      <w:r w:rsidRPr="00037558">
        <w:t>QUERO</w:t>
      </w:r>
      <w:bookmarkEnd w:id="5"/>
      <w:r w:rsidR="005A4527" w:rsidRPr="00037558">
        <w:t xml:space="preserve"> </w:t>
      </w:r>
    </w:p>
    <w:p w14:paraId="4036BB8D" w14:textId="69914DA1" w:rsidR="00CE176F" w:rsidRPr="00037558" w:rsidRDefault="00917F11" w:rsidP="00917F11">
      <w:r>
        <w:t>I</w:t>
      </w:r>
      <w:r w:rsidR="00E52D0F" w:rsidRPr="00037558">
        <w:t>ncluir nova funcionalidade</w:t>
      </w:r>
    </w:p>
    <w:p w14:paraId="2933802A" w14:textId="77777777" w:rsidR="00917F11" w:rsidRDefault="00CE176F" w:rsidP="00D908D1">
      <w:pPr>
        <w:pStyle w:val="Ttulo2"/>
        <w:numPr>
          <w:ilvl w:val="0"/>
          <w:numId w:val="0"/>
        </w:numPr>
      </w:pPr>
      <w:bookmarkStart w:id="6" w:name="_Toc45869356"/>
      <w:r w:rsidRPr="00037558">
        <w:t>PARA</w:t>
      </w:r>
      <w:bookmarkEnd w:id="6"/>
      <w:r w:rsidR="005A4527" w:rsidRPr="00037558">
        <w:t xml:space="preserve"> </w:t>
      </w:r>
    </w:p>
    <w:p w14:paraId="38E7497A" w14:textId="68A8208B" w:rsidR="00A735A5" w:rsidRPr="00037558" w:rsidRDefault="00347636" w:rsidP="00917F11">
      <w:pPr>
        <w:rPr>
          <w:b/>
        </w:rPr>
      </w:pPr>
      <w:r>
        <w:t>Consulta alegações cadastradas para</w:t>
      </w:r>
      <w:r w:rsidR="006528FE">
        <w:t xml:space="preserve"> o </w:t>
      </w:r>
      <w:r w:rsidR="000F4F06">
        <w:t>Pedido de Impugnação de Resultado da Eleição</w:t>
      </w:r>
    </w:p>
    <w:p w14:paraId="0334364E" w14:textId="4F02E639" w:rsidR="00353CEF" w:rsidRPr="00037558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5869357"/>
      <w:r w:rsidRPr="00037558">
        <w:t>PROTÓTIPO</w:t>
      </w:r>
      <w:bookmarkEnd w:id="7"/>
      <w:bookmarkEnd w:id="8"/>
    </w:p>
    <w:p w14:paraId="22840805" w14:textId="77777777" w:rsidR="00BB7917" w:rsidRPr="00037558" w:rsidRDefault="00BB7917" w:rsidP="00DD198B"/>
    <w:p w14:paraId="4E135443" w14:textId="0273C79A" w:rsidR="00FC277B" w:rsidRPr="00037558" w:rsidRDefault="00FC277B" w:rsidP="002E2F62">
      <w:pPr>
        <w:pStyle w:val="EstiloPrototipo3"/>
        <w:numPr>
          <w:ilvl w:val="0"/>
          <w:numId w:val="3"/>
        </w:numPr>
      </w:pPr>
      <w:bookmarkStart w:id="9" w:name="_GoBack"/>
      <w:bookmarkEnd w:id="9"/>
      <w:r w:rsidRPr="00037558">
        <w:t xml:space="preserve">Dados </w:t>
      </w:r>
      <w:r w:rsidR="00FB6713">
        <w:t xml:space="preserve">recuperados e </w:t>
      </w:r>
      <w:r w:rsidR="00C05307">
        <w:t xml:space="preserve">apresentados </w:t>
      </w:r>
      <w:r w:rsidR="00545E50">
        <w:t xml:space="preserve">da alegação </w:t>
      </w:r>
      <w:r w:rsidR="00C05307">
        <w:t>d</w:t>
      </w:r>
      <w:r w:rsidR="00FB6713">
        <w:t>o pedido de</w:t>
      </w:r>
      <w:r w:rsidR="00C05307">
        <w:t xml:space="preserve"> impugnação</w:t>
      </w:r>
      <w:r w:rsidR="00FB6713">
        <w:t xml:space="preserve"> do resultado</w:t>
      </w:r>
    </w:p>
    <w:p w14:paraId="64A98D01" w14:textId="1F8A7106" w:rsidR="00FC277B" w:rsidRPr="00821F2D" w:rsidRDefault="00FC41B4" w:rsidP="00FC277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6984410" wp14:editId="37E9CDD7">
            <wp:extent cx="5756910" cy="33064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992"/>
        <w:gridCol w:w="1134"/>
        <w:gridCol w:w="1980"/>
      </w:tblGrid>
      <w:tr w:rsidR="0057538E" w:rsidRPr="00037558" w14:paraId="6C47DB5F" w14:textId="77777777" w:rsidTr="00CC7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6D1737A" w14:textId="77777777" w:rsidR="0057538E" w:rsidRPr="00037558" w:rsidRDefault="0057538E" w:rsidP="00CC72A1">
            <w:pPr>
              <w:pStyle w:val="EstiloPrototipo3"/>
              <w:jc w:val="center"/>
            </w:pPr>
            <w:r w:rsidRPr="00037558">
              <w:rPr>
                <w:sz w:val="24"/>
                <w:szCs w:val="24"/>
              </w:rPr>
              <w:t>Campos</w:t>
            </w:r>
          </w:p>
        </w:tc>
      </w:tr>
      <w:tr w:rsidR="0057538E" w:rsidRPr="00037558" w14:paraId="366AD123" w14:textId="77777777" w:rsidTr="00CC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1BB7B35D" w14:textId="77777777" w:rsidR="0057538E" w:rsidRPr="00037558" w:rsidRDefault="0057538E" w:rsidP="00CC72A1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7168C755" w14:textId="77777777" w:rsidR="0057538E" w:rsidRPr="00037558" w:rsidRDefault="0057538E" w:rsidP="00CC72A1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5BB3EBD5" w14:textId="77777777" w:rsidR="0057538E" w:rsidRPr="00037558" w:rsidRDefault="0057538E" w:rsidP="00CC72A1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206B3035" w14:textId="77777777" w:rsidR="0057538E" w:rsidRPr="00037558" w:rsidRDefault="0057538E" w:rsidP="00CC72A1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4B253553" w14:textId="77777777" w:rsidR="0057538E" w:rsidRPr="00037558" w:rsidRDefault="0057538E" w:rsidP="00CC72A1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6D7B8359" w14:textId="77777777" w:rsidR="0057538E" w:rsidRPr="00037558" w:rsidRDefault="0057538E" w:rsidP="00CC72A1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381A95" w:rsidRPr="00037558" w14:paraId="6C509A87" w14:textId="77777777" w:rsidTr="00DC4A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7EDC8112" w14:textId="5830F285" w:rsidR="00381A95" w:rsidRPr="006504EA" w:rsidRDefault="00381A95" w:rsidP="00315BB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inalterados.</w:t>
            </w:r>
          </w:p>
        </w:tc>
      </w:tr>
      <w:tr w:rsidR="00315BB7" w:rsidRPr="00037558" w14:paraId="24726DA7" w14:textId="77777777" w:rsidTr="00CC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167BEBE" w14:textId="1C7C54AA" w:rsidR="00315BB7" w:rsidRDefault="00315BB7" w:rsidP="00315BB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C8CD1B" wp14:editId="7A716C5B">
                  <wp:extent cx="390476" cy="314286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0D6C0C" w14:textId="6C56E04F" w:rsidR="00315BB7" w:rsidRDefault="00315BB7" w:rsidP="00315BB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Apresenta a imagem do Estado de impugnação de resultado.</w:t>
            </w:r>
          </w:p>
        </w:tc>
        <w:tc>
          <w:tcPr>
            <w:tcW w:w="1560" w:type="dxa"/>
          </w:tcPr>
          <w:p w14:paraId="61F6C6D9" w14:textId="5BE81D46" w:rsidR="00315BB7" w:rsidRDefault="00315BB7" w:rsidP="00315BB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53375F67" w14:textId="72B7F9E4" w:rsidR="00315BB7" w:rsidRPr="00037558" w:rsidRDefault="00315BB7" w:rsidP="00315BB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E53D3D4" w14:textId="16FA9C83" w:rsidR="00315BB7" w:rsidRPr="00037558" w:rsidRDefault="00315BB7" w:rsidP="00315BB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7530AA9" w14:textId="77777777" w:rsidR="00315BB7" w:rsidRPr="006504EA" w:rsidRDefault="00315BB7" w:rsidP="00315BB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</w:t>
            </w:r>
          </w:p>
          <w:p w14:paraId="37CCAA4B" w14:textId="77777777" w:rsidR="00315BB7" w:rsidRPr="006504EA" w:rsidRDefault="00315BB7" w:rsidP="00315BB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40F22496" w14:textId="41ADE23A" w:rsidR="00315BB7" w:rsidRPr="00037558" w:rsidRDefault="00315BB7" w:rsidP="00315BB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 xml:space="preserve">Dado recuperado do cadastro de </w:t>
            </w:r>
            <w:r w:rsidRPr="006504EA">
              <w:rPr>
                <w:sz w:val="18"/>
                <w:szCs w:val="18"/>
              </w:rPr>
              <w:lastRenderedPageBreak/>
              <w:t>impugnação de resultado de eleição.</w:t>
            </w:r>
          </w:p>
        </w:tc>
      </w:tr>
      <w:tr w:rsidR="00315BB7" w:rsidRPr="00037558" w14:paraId="3961B56B" w14:textId="77777777" w:rsidTr="00CC72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678F5EF" w14:textId="46CCA2E3" w:rsidR="00315BB7" w:rsidRDefault="00315BB7" w:rsidP="00315BB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&lt;UF&gt;</w:t>
            </w:r>
          </w:p>
        </w:tc>
        <w:tc>
          <w:tcPr>
            <w:tcW w:w="1417" w:type="dxa"/>
          </w:tcPr>
          <w:p w14:paraId="097F9856" w14:textId="3391B3CF" w:rsidR="00315BB7" w:rsidRDefault="00315BB7" w:rsidP="00315BB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presenta a</w:t>
            </w:r>
            <w:r w:rsidRPr="006504EA">
              <w:rPr>
                <w:rFonts w:cs="Arial"/>
                <w:sz w:val="18"/>
                <w:szCs w:val="18"/>
              </w:rPr>
              <w:t xml:space="preserve"> UF </w:t>
            </w:r>
            <w:r>
              <w:rPr>
                <w:rFonts w:cs="Arial"/>
                <w:sz w:val="18"/>
                <w:szCs w:val="18"/>
              </w:rPr>
              <w:t xml:space="preserve">que </w:t>
            </w:r>
            <w:r w:rsidRPr="006504EA">
              <w:rPr>
                <w:rFonts w:cs="Arial"/>
                <w:sz w:val="18"/>
                <w:szCs w:val="18"/>
              </w:rPr>
              <w:t>recebeu o pedido de impugnação de resultado.</w:t>
            </w:r>
          </w:p>
        </w:tc>
        <w:tc>
          <w:tcPr>
            <w:tcW w:w="1560" w:type="dxa"/>
          </w:tcPr>
          <w:p w14:paraId="7F03CBCB" w14:textId="77ABE1C4" w:rsidR="00315BB7" w:rsidRDefault="00315BB7" w:rsidP="00315BB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4FAE1F8F" w14:textId="180106AE" w:rsidR="00315BB7" w:rsidRPr="00037558" w:rsidRDefault="00315BB7" w:rsidP="00315BB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5FD91AE" w14:textId="7A69F907" w:rsidR="00315BB7" w:rsidRPr="00037558" w:rsidRDefault="00315BB7" w:rsidP="00315BB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E838E1C" w14:textId="77777777" w:rsidR="00315BB7" w:rsidRPr="006504EA" w:rsidRDefault="00315BB7" w:rsidP="00315BB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obrigatório.</w:t>
            </w:r>
          </w:p>
          <w:p w14:paraId="27EF98B9" w14:textId="77777777" w:rsidR="00315BB7" w:rsidRPr="006504EA" w:rsidRDefault="00315BB7" w:rsidP="00315BB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4BCAAD28" w14:textId="2DC2AECD" w:rsidR="00315BB7" w:rsidRPr="00037558" w:rsidRDefault="00315BB7" w:rsidP="00315BB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57538E" w:rsidRPr="00037558" w14:paraId="0398F065" w14:textId="77777777" w:rsidTr="00CC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AE60375" w14:textId="77777777" w:rsidR="0057538E" w:rsidRPr="00037558" w:rsidRDefault="0057538E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pedido de impugnação de resultado</w:t>
            </w:r>
          </w:p>
        </w:tc>
        <w:tc>
          <w:tcPr>
            <w:tcW w:w="1417" w:type="dxa"/>
          </w:tcPr>
          <w:p w14:paraId="251F6DE2" w14:textId="77777777" w:rsidR="0057538E" w:rsidRPr="00037558" w:rsidRDefault="0057538E" w:rsidP="00CC72A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do pedido de impugnação de resultado ao qual as alegações estão vinculadas.</w:t>
            </w:r>
          </w:p>
        </w:tc>
        <w:tc>
          <w:tcPr>
            <w:tcW w:w="1560" w:type="dxa"/>
          </w:tcPr>
          <w:p w14:paraId="41C72A6D" w14:textId="77777777" w:rsidR="0057538E" w:rsidRPr="00037558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10B381B3" w14:textId="77777777" w:rsidR="0057538E" w:rsidRPr="00037558" w:rsidRDefault="0057538E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1836B4B" w14:textId="77777777" w:rsidR="0057538E" w:rsidRPr="00037558" w:rsidRDefault="0057538E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9B81016" w14:textId="77777777" w:rsidR="0057538E" w:rsidRPr="00037558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654DEEC9" w14:textId="77777777" w:rsidR="0057538E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1C710D66" w14:textId="1ADEEAC5" w:rsidR="00EE4F52" w:rsidRDefault="00EE4F52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alegações cadastradas.</w:t>
            </w:r>
          </w:p>
          <w:p w14:paraId="79CE8A34" w14:textId="77777777" w:rsidR="0057538E" w:rsidRPr="00037558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pedido de impugnação de resultado.</w:t>
            </w:r>
          </w:p>
        </w:tc>
      </w:tr>
      <w:tr w:rsidR="0057538E" w:rsidRPr="00037558" w14:paraId="09A34C8D" w14:textId="77777777" w:rsidTr="00CC72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D4AFDC7" w14:textId="77777777" w:rsidR="0057538E" w:rsidRDefault="0057538E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Nº </w:t>
            </w:r>
          </w:p>
        </w:tc>
        <w:tc>
          <w:tcPr>
            <w:tcW w:w="1417" w:type="dxa"/>
          </w:tcPr>
          <w:p w14:paraId="60F67FC7" w14:textId="77777777" w:rsidR="0057538E" w:rsidRPr="00037558" w:rsidRDefault="0057538E" w:rsidP="00CC72A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sequencial, por ordem de cadastro.</w:t>
            </w:r>
          </w:p>
        </w:tc>
        <w:tc>
          <w:tcPr>
            <w:tcW w:w="1560" w:type="dxa"/>
          </w:tcPr>
          <w:p w14:paraId="6B90CFE1" w14:textId="77777777" w:rsidR="0057538E" w:rsidRPr="00037558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2D83DBBB" w14:textId="77777777" w:rsidR="0057538E" w:rsidRPr="00037558" w:rsidRDefault="0057538E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6916B7A" w14:textId="77777777" w:rsidR="0057538E" w:rsidRPr="00037558" w:rsidRDefault="0057538E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3D4F94C" w14:textId="77777777" w:rsidR="0057538E" w:rsidRPr="00037558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1C6C8126" w14:textId="77777777" w:rsidR="0057538E" w:rsidRPr="00AE42CC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</w:tc>
      </w:tr>
      <w:tr w:rsidR="0057538E" w:rsidRPr="00037558" w14:paraId="19EBBED6" w14:textId="77777777" w:rsidTr="00CC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8BC641C" w14:textId="77777777" w:rsidR="0057538E" w:rsidRDefault="0057538E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 pelo Cadastro</w:t>
            </w:r>
          </w:p>
        </w:tc>
        <w:tc>
          <w:tcPr>
            <w:tcW w:w="1417" w:type="dxa"/>
          </w:tcPr>
          <w:p w14:paraId="4E596A6D" w14:textId="77777777" w:rsidR="0057538E" w:rsidRPr="00037558" w:rsidRDefault="0057538E" w:rsidP="00CC72A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nome do responsável que cadastrou a alegação.</w:t>
            </w:r>
          </w:p>
        </w:tc>
        <w:tc>
          <w:tcPr>
            <w:tcW w:w="1560" w:type="dxa"/>
          </w:tcPr>
          <w:p w14:paraId="5754B2C9" w14:textId="77777777" w:rsidR="0057538E" w:rsidRPr="00037558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675BA508" w14:textId="77777777" w:rsidR="0057538E" w:rsidRPr="00037558" w:rsidRDefault="0057538E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1D6FFD8" w14:textId="77777777" w:rsidR="0057538E" w:rsidRPr="00037558" w:rsidRDefault="0057538E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021D66F" w14:textId="77777777" w:rsidR="0057538E" w:rsidRPr="00037558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5D2C5FC7" w14:textId="77777777" w:rsidR="0057538E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  <w:r w:rsidR="00EE4F52">
              <w:rPr>
                <w:sz w:val="18"/>
                <w:szCs w:val="18"/>
              </w:rPr>
              <w:t>.</w:t>
            </w:r>
          </w:p>
          <w:p w14:paraId="74E144C8" w14:textId="6F85B52C" w:rsidR="00EE4F52" w:rsidRDefault="00EE4F52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alegações cadastradas.</w:t>
            </w:r>
          </w:p>
          <w:p w14:paraId="0A632E16" w14:textId="77777777" w:rsidR="0057538E" w:rsidRPr="00037558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alegação do pedido de impugnação de resultado.</w:t>
            </w:r>
          </w:p>
        </w:tc>
      </w:tr>
      <w:tr w:rsidR="0057538E" w:rsidRPr="00037558" w14:paraId="574C6A5A" w14:textId="77777777" w:rsidTr="00CC72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404DE1B" w14:textId="011895DC" w:rsidR="0057538E" w:rsidRPr="001D06CA" w:rsidRDefault="0057538E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  <w:u w:val="single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417" w:type="dxa"/>
          </w:tcPr>
          <w:p w14:paraId="49C9546D" w14:textId="77777777" w:rsidR="0057538E" w:rsidRPr="00037558" w:rsidRDefault="0057538E" w:rsidP="00CC72A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data e a hora em a alegação foi cadastrada.</w:t>
            </w:r>
          </w:p>
        </w:tc>
        <w:tc>
          <w:tcPr>
            <w:tcW w:w="1560" w:type="dxa"/>
          </w:tcPr>
          <w:p w14:paraId="4BB8B04A" w14:textId="77777777" w:rsidR="0057538E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Data/Hora</w:t>
            </w:r>
          </w:p>
          <w:p w14:paraId="074FE6CB" w14:textId="77777777" w:rsidR="0057538E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Máscara</w:t>
            </w:r>
          </w:p>
          <w:p w14:paraId="1F55C068" w14:textId="77777777" w:rsidR="0057538E" w:rsidRPr="00037558" w:rsidRDefault="0057538E" w:rsidP="00CC72A1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dd</w:t>
            </w:r>
            <w:proofErr w:type="spellEnd"/>
            <w:proofErr w:type="gramEnd"/>
            <w:r>
              <w:rPr>
                <w:sz w:val="18"/>
                <w:szCs w:val="18"/>
              </w:rPr>
              <w:t>/mm/</w:t>
            </w:r>
            <w:proofErr w:type="spellStart"/>
            <w:r>
              <w:rPr>
                <w:sz w:val="18"/>
                <w:szCs w:val="18"/>
              </w:rPr>
              <w:t>aaaa</w:t>
            </w:r>
            <w:proofErr w:type="spellEnd"/>
            <w:r>
              <w:rPr>
                <w:sz w:val="18"/>
                <w:szCs w:val="18"/>
              </w:rPr>
              <w:t xml:space="preserve"> às </w:t>
            </w:r>
            <w:proofErr w:type="spellStart"/>
            <w:r>
              <w:rPr>
                <w:sz w:val="18"/>
                <w:szCs w:val="18"/>
              </w:rPr>
              <w:t>hh:ss</w:t>
            </w:r>
            <w:proofErr w:type="spellEnd"/>
          </w:p>
        </w:tc>
        <w:tc>
          <w:tcPr>
            <w:tcW w:w="992" w:type="dxa"/>
          </w:tcPr>
          <w:p w14:paraId="37C31446" w14:textId="77777777" w:rsidR="0057538E" w:rsidRPr="00037558" w:rsidRDefault="0057538E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1ED87A3" w14:textId="77777777" w:rsidR="0057538E" w:rsidRPr="00037558" w:rsidRDefault="0057538E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07959A0" w14:textId="77777777" w:rsidR="0057538E" w:rsidRPr="00037558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6A7007B2" w14:textId="77777777" w:rsidR="0057538E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24A2977A" w14:textId="0505DF75" w:rsidR="00F81433" w:rsidRDefault="00F81433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alegações cadastradas.</w:t>
            </w:r>
          </w:p>
          <w:p w14:paraId="66E416D2" w14:textId="77777777" w:rsidR="0057538E" w:rsidRPr="00037558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Dado recuperado do cadastro de alegação do pedido de impugnação de </w:t>
            </w:r>
            <w:r>
              <w:rPr>
                <w:sz w:val="18"/>
                <w:szCs w:val="18"/>
              </w:rPr>
              <w:lastRenderedPageBreak/>
              <w:t>resultado.</w:t>
            </w:r>
          </w:p>
        </w:tc>
      </w:tr>
      <w:tr w:rsidR="00F81433" w:rsidRPr="00037558" w14:paraId="2219A0D6" w14:textId="77777777" w:rsidTr="00CC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F7B2315" w14:textId="1D2D030A" w:rsidR="00F81433" w:rsidRDefault="00F81433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Ação</w:t>
            </w:r>
          </w:p>
        </w:tc>
        <w:tc>
          <w:tcPr>
            <w:tcW w:w="1417" w:type="dxa"/>
          </w:tcPr>
          <w:p w14:paraId="71FDB6D7" w14:textId="6D84ACE2" w:rsidR="00F81433" w:rsidRDefault="00F81433" w:rsidP="00CC72A1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60" w:type="dxa"/>
          </w:tcPr>
          <w:p w14:paraId="2D5C4A9F" w14:textId="2FF3056F" w:rsidR="00F81433" w:rsidRDefault="00F81433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48A77A9F" w14:textId="19243184" w:rsidR="00F81433" w:rsidRPr="00037558" w:rsidRDefault="00F81433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C17FCD4" w14:textId="1C8C65A7" w:rsidR="00F81433" w:rsidRPr="00037558" w:rsidRDefault="00F81433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F4B2D68" w14:textId="6FA5043A" w:rsidR="00F81433" w:rsidRPr="00037558" w:rsidRDefault="00C959E6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alegações cadastradas.</w:t>
            </w:r>
          </w:p>
        </w:tc>
      </w:tr>
      <w:tr w:rsidR="0057538E" w:rsidRPr="00037558" w14:paraId="08DB5A34" w14:textId="77777777" w:rsidTr="00CC72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998E666" w14:textId="77777777" w:rsidR="0057538E" w:rsidRDefault="0057538E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15076">
              <w:rPr>
                <w:rFonts w:cs="Arial"/>
                <w:sz w:val="18"/>
                <w:szCs w:val="18"/>
              </w:rPr>
              <w:t>Não há alegações de pedido de impugnação de resultado cadastrado</w:t>
            </w:r>
          </w:p>
        </w:tc>
        <w:tc>
          <w:tcPr>
            <w:tcW w:w="1417" w:type="dxa"/>
          </w:tcPr>
          <w:p w14:paraId="69CB9984" w14:textId="77777777" w:rsidR="0057538E" w:rsidRDefault="0057538E" w:rsidP="00CC72A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Mensagem informativa.</w:t>
            </w:r>
          </w:p>
        </w:tc>
        <w:tc>
          <w:tcPr>
            <w:tcW w:w="1560" w:type="dxa"/>
          </w:tcPr>
          <w:p w14:paraId="42CD3B37" w14:textId="77777777" w:rsidR="0057538E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566573C9" w14:textId="77777777" w:rsidR="0057538E" w:rsidRPr="00037558" w:rsidRDefault="0057538E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D17D8D0" w14:textId="77777777" w:rsidR="0057538E" w:rsidRPr="00037558" w:rsidRDefault="0057538E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6E56187" w14:textId="77777777" w:rsidR="0057538E" w:rsidRPr="00037558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mensagem é apresentada somente se não houver alegações cadastradas.</w:t>
            </w:r>
          </w:p>
        </w:tc>
      </w:tr>
      <w:tr w:rsidR="0057538E" w:rsidRPr="00037558" w14:paraId="07A19B30" w14:textId="77777777" w:rsidTr="00CC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2202E6B" w14:textId="77777777" w:rsidR="0057538E" w:rsidRPr="00037558" w:rsidRDefault="0057538E" w:rsidP="00CC72A1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 w:rsidR="0057538E" w:rsidRPr="00037558" w14:paraId="311E8A57" w14:textId="77777777" w:rsidTr="00CC72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8CABE07" w14:textId="721FBF96" w:rsidR="0057538E" w:rsidRDefault="008934F4" w:rsidP="00CC72A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05C14C" wp14:editId="42D5585A">
                  <wp:extent cx="200000" cy="2000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4E904E1" w14:textId="37A04927" w:rsidR="0057538E" w:rsidRDefault="0057538E" w:rsidP="008934F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</w:t>
            </w:r>
            <w:r w:rsidR="008934F4">
              <w:rPr>
                <w:rFonts w:cs="Arial"/>
                <w:sz w:val="18"/>
                <w:szCs w:val="18"/>
              </w:rPr>
              <w:t>, redireciona para a página anterior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2A6D32FC" w14:textId="66266984" w:rsidR="0057538E" w:rsidRDefault="008934F4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3A49C224" w14:textId="6E14B0BC" w:rsidR="0057538E" w:rsidRDefault="008934F4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1134" w:type="dxa"/>
          </w:tcPr>
          <w:p w14:paraId="3AA9BBB1" w14:textId="77777777" w:rsidR="0057538E" w:rsidRDefault="0057538E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7394F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1C923C43" w14:textId="77777777" w:rsidR="0057538E" w:rsidRDefault="0057538E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  <w:tr w:rsidR="0057538E" w:rsidRPr="00037558" w14:paraId="3CE994F5" w14:textId="77777777" w:rsidTr="00CC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BAE07B0" w14:textId="2E266559" w:rsidR="0057538E" w:rsidRDefault="00637D08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0AE1D9" wp14:editId="4687057E">
                  <wp:extent cx="400000" cy="400000"/>
                  <wp:effectExtent l="0" t="0" r="635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0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E69F434" w14:textId="77777777" w:rsidR="0057538E" w:rsidRPr="00037558" w:rsidRDefault="0057538E" w:rsidP="00CC72A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acionado, apresenta a funcionalidade “Visualizar dados da alegação”. </w:t>
            </w:r>
          </w:p>
        </w:tc>
        <w:tc>
          <w:tcPr>
            <w:tcW w:w="1560" w:type="dxa"/>
          </w:tcPr>
          <w:p w14:paraId="21CA661B" w14:textId="77777777" w:rsidR="0057538E" w:rsidRPr="00037558" w:rsidRDefault="0057538E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6CBBCCE8" w14:textId="77777777" w:rsidR="0057538E" w:rsidRPr="00037558" w:rsidRDefault="0057538E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1134" w:type="dxa"/>
          </w:tcPr>
          <w:p w14:paraId="7BB0DBD6" w14:textId="505BD6A3" w:rsidR="0057538E" w:rsidRPr="00037558" w:rsidRDefault="008934F4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4AEE8ED0" w14:textId="166A957E" w:rsidR="0057538E" w:rsidRPr="00037558" w:rsidRDefault="00494CF3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</w:tbl>
    <w:p w14:paraId="53F68FA4" w14:textId="77777777" w:rsidR="000514D4" w:rsidRPr="00037558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5869358"/>
      <w:r w:rsidRPr="00037558">
        <w:t>CRITÉRIOS DE ACEITE</w:t>
      </w:r>
      <w:bookmarkEnd w:id="10"/>
    </w:p>
    <w:p w14:paraId="34F179F8" w14:textId="77777777" w:rsidR="0030370F" w:rsidRPr="00037558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37558">
        <w:rPr>
          <w:b/>
          <w:color w:val="auto"/>
        </w:rPr>
        <w:t xml:space="preserve">Premissa: </w:t>
      </w:r>
    </w:p>
    <w:p w14:paraId="2F8F9A5B" w14:textId="24F5DBBD" w:rsidR="00CC0AEB" w:rsidRDefault="00CC0AEB" w:rsidP="0000754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 w:rsidRPr="00B61FAE">
        <w:t>Somente usuário com perfil de “Assessor CEN” ou “Assessor CE/&lt;UF&gt;” tem permissão para visualizar os pedidos de impugnação de resultado</w:t>
      </w:r>
      <w:r>
        <w:t>.</w:t>
      </w:r>
    </w:p>
    <w:p w14:paraId="20225410" w14:textId="28A802A5" w:rsidR="008B72F8" w:rsidRDefault="008B72F8" w:rsidP="0000754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Assessor CEN tem permissão para visualizar todas as alegações cadastradas de todas as </w:t>
      </w:r>
      <w:proofErr w:type="spellStart"/>
      <w:r>
        <w:t>UFs</w:t>
      </w:r>
      <w:proofErr w:type="spellEnd"/>
      <w:r>
        <w:t>, enquanto que o Assessor CE/&lt;UF&gt; tem permissão para visualizar as alegações cadastradas apenas do seu Estado.</w:t>
      </w:r>
    </w:p>
    <w:p w14:paraId="56B285EA" w14:textId="213B721B" w:rsidR="00124864" w:rsidRDefault="00B406E0" w:rsidP="0000754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 funcionalidade é apresentada após o arquiteto e urbanista </w:t>
      </w:r>
      <w:r w:rsidR="007C118B">
        <w:t>acionar</w:t>
      </w:r>
      <w:r w:rsidR="00007547">
        <w:t xml:space="preserve"> a aba “Alegações</w:t>
      </w:r>
      <w:r w:rsidR="00EC149F">
        <w:t>”</w:t>
      </w:r>
      <w:r w:rsidR="00E753F4">
        <w:t>.</w:t>
      </w:r>
    </w:p>
    <w:p w14:paraId="41A16243" w14:textId="77777777" w:rsidR="00D93145" w:rsidRPr="00C77A66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037558">
        <w:rPr>
          <w:b/>
        </w:rPr>
        <w:t>Regras Gerais:</w:t>
      </w:r>
      <w:bookmarkStart w:id="13" w:name="_Ref26893226"/>
      <w:bookmarkEnd w:id="11"/>
      <w:bookmarkEnd w:id="12"/>
    </w:p>
    <w:p w14:paraId="6DC79DB0" w14:textId="592CB6E4" w:rsidR="00C77A66" w:rsidRPr="00037558" w:rsidRDefault="00C77A66" w:rsidP="00623FC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415099">
        <w:t>Quando o usuário acionar a ação “Visualiza</w:t>
      </w:r>
      <w:r w:rsidR="002243A4" w:rsidRPr="00415099">
        <w:t>r</w:t>
      </w:r>
      <w:r w:rsidRPr="00415099">
        <w:t>”</w:t>
      </w:r>
      <w:r w:rsidR="00972DA1" w:rsidRPr="00415099">
        <w:t xml:space="preserve">, representada pelo </w:t>
      </w:r>
      <w:proofErr w:type="gramStart"/>
      <w:r w:rsidR="00972DA1" w:rsidRPr="00415099">
        <w:t xml:space="preserve">ícone </w:t>
      </w:r>
      <w:r w:rsidR="00623FC1" w:rsidRPr="00415099">
        <w:rPr>
          <w:noProof/>
        </w:rPr>
        <w:drawing>
          <wp:inline distT="0" distB="0" distL="0" distR="0" wp14:anchorId="44812599" wp14:editId="2B229E3E">
            <wp:extent cx="226771" cy="226771"/>
            <wp:effectExtent l="0" t="0" r="1905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366" cy="23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099">
        <w:t>,</w:t>
      </w:r>
      <w:proofErr w:type="gramEnd"/>
      <w:r w:rsidRPr="00415099">
        <w:t xml:space="preserve"> então o sistema</w:t>
      </w:r>
      <w:r>
        <w:t xml:space="preserve"> estende para a história de usuário “</w:t>
      </w:r>
      <w:r w:rsidR="00623FC1" w:rsidRPr="00623FC1">
        <w:t>Eleitoral_HST183_Detalhar_Alegacao_Pedido_Impugnacao_Resultado_CORP</w:t>
      </w:r>
      <w:r>
        <w:t>”</w:t>
      </w:r>
      <w:r w:rsidR="00972DA1">
        <w:t>.</w:t>
      </w:r>
    </w:p>
    <w:bookmarkEnd w:id="13"/>
    <w:p w14:paraId="7E5F0F14" w14:textId="77777777" w:rsidR="00330B03" w:rsidRPr="00037558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037558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037558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037558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5869359"/>
      <w:r w:rsidRPr="00037558">
        <w:t>INFORMAÇÕES COMPLEMENTARES</w:t>
      </w:r>
      <w:bookmarkEnd w:id="14"/>
    </w:p>
    <w:p w14:paraId="42D7CEBC" w14:textId="77777777" w:rsidR="008D2F61" w:rsidRDefault="008D2F61" w:rsidP="008D2F61">
      <w:r w:rsidRPr="00037558">
        <w:t>História relacionada:</w:t>
      </w:r>
    </w:p>
    <w:p w14:paraId="15A10D31" w14:textId="5585CD03" w:rsidR="00C77A66" w:rsidRDefault="00007547" w:rsidP="00745350">
      <w:pPr>
        <w:spacing w:before="0" w:after="0"/>
        <w:rPr>
          <w:i/>
        </w:rPr>
      </w:pPr>
      <w:r w:rsidRPr="00007547">
        <w:rPr>
          <w:i/>
        </w:rPr>
        <w:t>Eleitoral_HST178.1</w:t>
      </w:r>
      <w:proofErr w:type="gramStart"/>
      <w:r w:rsidRPr="00007547">
        <w:rPr>
          <w:i/>
        </w:rPr>
        <w:t>_Detalhar</w:t>
      </w:r>
      <w:proofErr w:type="gramEnd"/>
      <w:r w:rsidRPr="00007547">
        <w:rPr>
          <w:i/>
        </w:rPr>
        <w:t>_Pedido_Impugnacao_Resultado_CORP</w:t>
      </w:r>
      <w:r w:rsidR="00C77A66">
        <w:rPr>
          <w:i/>
        </w:rPr>
        <w:t>.</w:t>
      </w:r>
    </w:p>
    <w:p w14:paraId="3E83A605" w14:textId="102C0034" w:rsidR="00623FC1" w:rsidRPr="00745350" w:rsidRDefault="00623FC1" w:rsidP="00745350">
      <w:pPr>
        <w:spacing w:before="0" w:after="0"/>
        <w:rPr>
          <w:i/>
        </w:rPr>
      </w:pPr>
      <w:r w:rsidRPr="00623FC1">
        <w:rPr>
          <w:i/>
        </w:rPr>
        <w:t>Eleitoral_HST183</w:t>
      </w:r>
      <w:proofErr w:type="gramStart"/>
      <w:r w:rsidRPr="00623FC1">
        <w:rPr>
          <w:i/>
        </w:rPr>
        <w:t>_Detalhar</w:t>
      </w:r>
      <w:proofErr w:type="gramEnd"/>
      <w:r w:rsidRPr="00623FC1">
        <w:rPr>
          <w:i/>
        </w:rPr>
        <w:t>_Alegacao_Pedido_Impugnacao_Resultado_CORP</w:t>
      </w:r>
      <w:r>
        <w:rPr>
          <w:i/>
        </w:rPr>
        <w:t>.</w:t>
      </w: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8774E" w14:textId="77777777" w:rsidR="00390529" w:rsidRDefault="00390529">
      <w:r>
        <w:separator/>
      </w:r>
    </w:p>
    <w:p w14:paraId="68A5DB6D" w14:textId="77777777" w:rsidR="00390529" w:rsidRDefault="00390529"/>
  </w:endnote>
  <w:endnote w:type="continuationSeparator" w:id="0">
    <w:p w14:paraId="4FD26FBB" w14:textId="77777777" w:rsidR="00390529" w:rsidRDefault="00390529">
      <w:r>
        <w:continuationSeparator/>
      </w:r>
    </w:p>
    <w:p w14:paraId="571549B3" w14:textId="77777777" w:rsidR="00390529" w:rsidRDefault="003905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E6077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761CF" w14:textId="77777777" w:rsidR="00390529" w:rsidRDefault="00390529">
      <w:r>
        <w:separator/>
      </w:r>
    </w:p>
    <w:p w14:paraId="0A60044A" w14:textId="77777777" w:rsidR="00390529" w:rsidRDefault="00390529"/>
  </w:footnote>
  <w:footnote w:type="continuationSeparator" w:id="0">
    <w:p w14:paraId="0042D364" w14:textId="77777777" w:rsidR="00390529" w:rsidRDefault="00390529">
      <w:r>
        <w:continuationSeparator/>
      </w:r>
    </w:p>
    <w:p w14:paraId="1EB44785" w14:textId="77777777" w:rsidR="00390529" w:rsidRDefault="0039052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.25pt" o:ole="">
                <v:imagedata r:id="rId1" o:title=""/>
              </v:shape>
              <o:OLEObject Type="Embed" ProgID="PBrush" ShapeID="_x0000_i1025" DrawAspect="Content" ObjectID="_1665581952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6BD92FEA" w:rsidR="000A5E47" w:rsidRPr="00C6532E" w:rsidRDefault="00CE4218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HST182 – Consultar Alegações do Pedido de Impugnação de Resultado 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07547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4FB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A04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3740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3131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66D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4BF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44A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E1F"/>
    <w:rsid w:val="002243A4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AE9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5BB7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636"/>
    <w:rsid w:val="00347BB0"/>
    <w:rsid w:val="003510DD"/>
    <w:rsid w:val="0035240E"/>
    <w:rsid w:val="00353CEF"/>
    <w:rsid w:val="00354AB5"/>
    <w:rsid w:val="0035571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1A95"/>
    <w:rsid w:val="00382B08"/>
    <w:rsid w:val="00384A0A"/>
    <w:rsid w:val="003903A9"/>
    <w:rsid w:val="0039052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2D76"/>
    <w:rsid w:val="003C4B1C"/>
    <w:rsid w:val="003C4CF8"/>
    <w:rsid w:val="003C65F7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5099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47D0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4CF3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67DE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6845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5E50"/>
    <w:rsid w:val="00546631"/>
    <w:rsid w:val="00552770"/>
    <w:rsid w:val="00552C6C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538E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05C8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2798"/>
    <w:rsid w:val="005B325E"/>
    <w:rsid w:val="005B4C01"/>
    <w:rsid w:val="005B660B"/>
    <w:rsid w:val="005B729F"/>
    <w:rsid w:val="005B77D4"/>
    <w:rsid w:val="005B7BEE"/>
    <w:rsid w:val="005B7FA4"/>
    <w:rsid w:val="005C2EDE"/>
    <w:rsid w:val="005C3CF1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202F4"/>
    <w:rsid w:val="00621F34"/>
    <w:rsid w:val="00622A24"/>
    <w:rsid w:val="00623FC1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37D08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1C0"/>
    <w:rsid w:val="00651E99"/>
    <w:rsid w:val="006528FE"/>
    <w:rsid w:val="00654E42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35BF"/>
    <w:rsid w:val="00683722"/>
    <w:rsid w:val="006838C9"/>
    <w:rsid w:val="00683A5F"/>
    <w:rsid w:val="006847B2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EF8"/>
    <w:rsid w:val="006E013F"/>
    <w:rsid w:val="006E06C6"/>
    <w:rsid w:val="006E2982"/>
    <w:rsid w:val="006E2DA3"/>
    <w:rsid w:val="006E3344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B32"/>
    <w:rsid w:val="00701C8D"/>
    <w:rsid w:val="007027B5"/>
    <w:rsid w:val="0070381C"/>
    <w:rsid w:val="007052CA"/>
    <w:rsid w:val="007077EF"/>
    <w:rsid w:val="00711079"/>
    <w:rsid w:val="0071116C"/>
    <w:rsid w:val="00711792"/>
    <w:rsid w:val="00711EAA"/>
    <w:rsid w:val="0071285F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3831"/>
    <w:rsid w:val="00745350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0C42"/>
    <w:rsid w:val="007C118B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0742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1F2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5571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159"/>
    <w:rsid w:val="0088297A"/>
    <w:rsid w:val="00882F20"/>
    <w:rsid w:val="008838E8"/>
    <w:rsid w:val="00884FCC"/>
    <w:rsid w:val="0088554D"/>
    <w:rsid w:val="00890551"/>
    <w:rsid w:val="00890DCB"/>
    <w:rsid w:val="008934F4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B72F8"/>
    <w:rsid w:val="008C184D"/>
    <w:rsid w:val="008C18E2"/>
    <w:rsid w:val="008C24A7"/>
    <w:rsid w:val="008C2B5C"/>
    <w:rsid w:val="008C486B"/>
    <w:rsid w:val="008C6482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0770"/>
    <w:rsid w:val="008F1C00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2AC"/>
    <w:rsid w:val="00913662"/>
    <w:rsid w:val="00917B1D"/>
    <w:rsid w:val="00917F11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F6F"/>
    <w:rsid w:val="00967FA6"/>
    <w:rsid w:val="009702A1"/>
    <w:rsid w:val="009703D4"/>
    <w:rsid w:val="00970F2B"/>
    <w:rsid w:val="0097122F"/>
    <w:rsid w:val="0097225C"/>
    <w:rsid w:val="00972D5A"/>
    <w:rsid w:val="00972DA1"/>
    <w:rsid w:val="00980906"/>
    <w:rsid w:val="009809EA"/>
    <w:rsid w:val="00980E07"/>
    <w:rsid w:val="00980FB5"/>
    <w:rsid w:val="00981360"/>
    <w:rsid w:val="00982ECD"/>
    <w:rsid w:val="009870DA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0AE1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10738"/>
    <w:rsid w:val="00A11943"/>
    <w:rsid w:val="00A12737"/>
    <w:rsid w:val="00A12AD6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71D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9D6"/>
    <w:rsid w:val="00AA2E37"/>
    <w:rsid w:val="00AA34E6"/>
    <w:rsid w:val="00AA3B1E"/>
    <w:rsid w:val="00AA4118"/>
    <w:rsid w:val="00AA41B8"/>
    <w:rsid w:val="00AA4ABB"/>
    <w:rsid w:val="00AA5D0E"/>
    <w:rsid w:val="00AA6C1F"/>
    <w:rsid w:val="00AA7A97"/>
    <w:rsid w:val="00AB0C26"/>
    <w:rsid w:val="00AB1061"/>
    <w:rsid w:val="00AB1C4B"/>
    <w:rsid w:val="00AB304A"/>
    <w:rsid w:val="00AB39BB"/>
    <w:rsid w:val="00AB43DE"/>
    <w:rsid w:val="00AB52F2"/>
    <w:rsid w:val="00AB58D6"/>
    <w:rsid w:val="00AB5ABB"/>
    <w:rsid w:val="00AB7942"/>
    <w:rsid w:val="00AC0061"/>
    <w:rsid w:val="00AC2F50"/>
    <w:rsid w:val="00AC3D6D"/>
    <w:rsid w:val="00AC4704"/>
    <w:rsid w:val="00AC4B96"/>
    <w:rsid w:val="00AC60EF"/>
    <w:rsid w:val="00AC76D8"/>
    <w:rsid w:val="00AD0188"/>
    <w:rsid w:val="00AD1E94"/>
    <w:rsid w:val="00AD2B3A"/>
    <w:rsid w:val="00AD5FA3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1E73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B48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06E0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613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666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5D64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077"/>
    <w:rsid w:val="00BE6728"/>
    <w:rsid w:val="00BF051A"/>
    <w:rsid w:val="00BF0F39"/>
    <w:rsid w:val="00BF15FE"/>
    <w:rsid w:val="00BF19FD"/>
    <w:rsid w:val="00BF215B"/>
    <w:rsid w:val="00BF2CF6"/>
    <w:rsid w:val="00BF3144"/>
    <w:rsid w:val="00BF4065"/>
    <w:rsid w:val="00BF5AFB"/>
    <w:rsid w:val="00C004F9"/>
    <w:rsid w:val="00C0196F"/>
    <w:rsid w:val="00C03E9D"/>
    <w:rsid w:val="00C03F98"/>
    <w:rsid w:val="00C05307"/>
    <w:rsid w:val="00C05DCE"/>
    <w:rsid w:val="00C069DF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2D55"/>
    <w:rsid w:val="00C7435B"/>
    <w:rsid w:val="00C75503"/>
    <w:rsid w:val="00C75D86"/>
    <w:rsid w:val="00C767ED"/>
    <w:rsid w:val="00C76EC9"/>
    <w:rsid w:val="00C77650"/>
    <w:rsid w:val="00C77A66"/>
    <w:rsid w:val="00C8198C"/>
    <w:rsid w:val="00C84C16"/>
    <w:rsid w:val="00C87FBF"/>
    <w:rsid w:val="00C901B0"/>
    <w:rsid w:val="00C9045A"/>
    <w:rsid w:val="00C90968"/>
    <w:rsid w:val="00C91B26"/>
    <w:rsid w:val="00C92AC3"/>
    <w:rsid w:val="00C959E6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4B46"/>
    <w:rsid w:val="00CB5399"/>
    <w:rsid w:val="00CB5440"/>
    <w:rsid w:val="00CB58BF"/>
    <w:rsid w:val="00CB596E"/>
    <w:rsid w:val="00CB71CE"/>
    <w:rsid w:val="00CC0AEB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218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17C38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43E5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03A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D1A"/>
    <w:rsid w:val="00E54EE9"/>
    <w:rsid w:val="00E55BEB"/>
    <w:rsid w:val="00E56D1A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3F4"/>
    <w:rsid w:val="00E75607"/>
    <w:rsid w:val="00E759F5"/>
    <w:rsid w:val="00E75E99"/>
    <w:rsid w:val="00E76ABB"/>
    <w:rsid w:val="00E76CD8"/>
    <w:rsid w:val="00E807A3"/>
    <w:rsid w:val="00E80F0D"/>
    <w:rsid w:val="00E81066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149F"/>
    <w:rsid w:val="00EC39EA"/>
    <w:rsid w:val="00EC39FE"/>
    <w:rsid w:val="00EC58B0"/>
    <w:rsid w:val="00EC6623"/>
    <w:rsid w:val="00EC675E"/>
    <w:rsid w:val="00EC74EA"/>
    <w:rsid w:val="00ED0569"/>
    <w:rsid w:val="00ED1B33"/>
    <w:rsid w:val="00ED25A2"/>
    <w:rsid w:val="00ED325F"/>
    <w:rsid w:val="00ED3B89"/>
    <w:rsid w:val="00ED49CF"/>
    <w:rsid w:val="00ED674B"/>
    <w:rsid w:val="00ED7740"/>
    <w:rsid w:val="00ED77CE"/>
    <w:rsid w:val="00EE0C0C"/>
    <w:rsid w:val="00EE0C88"/>
    <w:rsid w:val="00EE29B2"/>
    <w:rsid w:val="00EE35BC"/>
    <w:rsid w:val="00EE4C28"/>
    <w:rsid w:val="00EE4F52"/>
    <w:rsid w:val="00EE799F"/>
    <w:rsid w:val="00EF0B5F"/>
    <w:rsid w:val="00EF11E3"/>
    <w:rsid w:val="00EF281D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664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815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323C"/>
    <w:rsid w:val="00F55FF2"/>
    <w:rsid w:val="00F5613E"/>
    <w:rsid w:val="00F574D3"/>
    <w:rsid w:val="00F61036"/>
    <w:rsid w:val="00F64436"/>
    <w:rsid w:val="00F6692B"/>
    <w:rsid w:val="00F702A3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1433"/>
    <w:rsid w:val="00F8342F"/>
    <w:rsid w:val="00F86A6F"/>
    <w:rsid w:val="00F86E4B"/>
    <w:rsid w:val="00F87857"/>
    <w:rsid w:val="00F90008"/>
    <w:rsid w:val="00F9008E"/>
    <w:rsid w:val="00F90A87"/>
    <w:rsid w:val="00F912B0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713"/>
    <w:rsid w:val="00FB6EFD"/>
    <w:rsid w:val="00FC277B"/>
    <w:rsid w:val="00FC3C16"/>
    <w:rsid w:val="00FC41B4"/>
    <w:rsid w:val="00FD0D32"/>
    <w:rsid w:val="00FD13E5"/>
    <w:rsid w:val="00FD4864"/>
    <w:rsid w:val="00FD4D26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B7D97"/>
    <w:rsid w:val="000C569E"/>
    <w:rsid w:val="0013582A"/>
    <w:rsid w:val="001424FB"/>
    <w:rsid w:val="00226C69"/>
    <w:rsid w:val="00230E79"/>
    <w:rsid w:val="00270697"/>
    <w:rsid w:val="002A7D34"/>
    <w:rsid w:val="003621E6"/>
    <w:rsid w:val="003872B3"/>
    <w:rsid w:val="003D3657"/>
    <w:rsid w:val="00410781"/>
    <w:rsid w:val="004118CF"/>
    <w:rsid w:val="00475A43"/>
    <w:rsid w:val="004B2843"/>
    <w:rsid w:val="004C1B47"/>
    <w:rsid w:val="0054550E"/>
    <w:rsid w:val="00607B3F"/>
    <w:rsid w:val="00813ADC"/>
    <w:rsid w:val="00846FCF"/>
    <w:rsid w:val="008505C8"/>
    <w:rsid w:val="008A6661"/>
    <w:rsid w:val="008B365B"/>
    <w:rsid w:val="00976FB3"/>
    <w:rsid w:val="009F1EC3"/>
    <w:rsid w:val="00A014D3"/>
    <w:rsid w:val="00A84369"/>
    <w:rsid w:val="00AA4E29"/>
    <w:rsid w:val="00B86BD9"/>
    <w:rsid w:val="00C2244E"/>
    <w:rsid w:val="00CB3350"/>
    <w:rsid w:val="00E30BFD"/>
    <w:rsid w:val="00EB2DB3"/>
    <w:rsid w:val="00F24F9D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28967-6A27-42E8-BF0E-005B00237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19392</TotalTime>
  <Pages>6</Pages>
  <Words>669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4277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HST182 – Consultar Alegações do Pedido de Impugnação de Resultado - Corporativo</dc:subject>
  <dc:creator>adriel.moro</dc:creator>
  <cp:keywords/>
  <dc:description/>
  <cp:lastModifiedBy>Administrador</cp:lastModifiedBy>
  <cp:revision>1199</cp:revision>
  <cp:lastPrinted>2006-08-08T20:14:00Z</cp:lastPrinted>
  <dcterms:created xsi:type="dcterms:W3CDTF">2019-10-17T13:46:00Z</dcterms:created>
  <dcterms:modified xsi:type="dcterms:W3CDTF">2020-10-30T19:51:00Z</dcterms:modified>
</cp:coreProperties>
</file>