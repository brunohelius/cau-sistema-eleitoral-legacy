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52" w:rsidRDefault="00AA1613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color w:val="943634" w:themeColor="accent2" w:themeShade="BF"/>
              <w:sz w:val="52"/>
              <w:szCs w:val="52"/>
            </w:rPr>
            <w:t>HST004 - Alterar Termo de Posse</w:t>
          </w:r>
        </w:sdtContent>
      </w:sdt>
    </w:p>
    <w:p w:rsidR="003F6A52" w:rsidRDefault="00AA1613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 xml:space="preserve">Sistema Plataforma </w:t>
      </w:r>
    </w:p>
    <w:p w:rsidR="003F6A52" w:rsidRDefault="00AA1613">
      <w:pPr>
        <w:pStyle w:val="NomeCliente"/>
      </w:pPr>
      <w:r>
        <w:t>SIC</w:t>
      </w: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fldSimple w:instr=" REF NomeCliente  \* MERGEFORMAT ">
        <w:r>
          <w:t>CAU</w:t>
        </w:r>
      </w:fldSimple>
    </w:p>
    <w:p w:rsidR="003F6A52" w:rsidRDefault="003F6A52">
      <w:pPr>
        <w:pStyle w:val="NomeCliente"/>
        <w:sectPr w:rsidR="003F6A5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/>
          <w:pgMar w:top="1985" w:right="1418" w:bottom="1701" w:left="1418" w:header="1418" w:footer="567" w:gutter="0"/>
          <w:cols w:space="720"/>
          <w:vAlign w:val="center"/>
          <w:titlePg/>
        </w:sectPr>
      </w:pPr>
    </w:p>
    <w:p w:rsidR="003F6A52" w:rsidRDefault="003F6A52"/>
    <w:p w:rsidR="003F6A52" w:rsidRDefault="00AA1613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3F6A52" w:rsidRDefault="003F6A52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405"/>
        <w:gridCol w:w="4203"/>
      </w:tblGrid>
      <w:tr w:rsidR="003F6A52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3F6A52" w:rsidRDefault="00AA1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3F6A52" w:rsidRDefault="00AA1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 w:rsidR="003F6A52" w:rsidRDefault="00AA1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 w:rsidR="003F6A52" w:rsidRDefault="00AA1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3F6A52" w:rsidRPr="00AA1613">
        <w:trPr>
          <w:cantSplit/>
          <w:jc w:val="center"/>
        </w:trPr>
        <w:tc>
          <w:tcPr>
            <w:tcW w:w="1589" w:type="dxa"/>
            <w:vAlign w:val="center"/>
          </w:tcPr>
          <w:p w:rsidR="003F6A52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1.0</w:t>
            </w:r>
          </w:p>
        </w:tc>
        <w:tc>
          <w:tcPr>
            <w:tcW w:w="1425" w:type="dxa"/>
            <w:vAlign w:val="center"/>
          </w:tcPr>
          <w:p w:rsidR="003F6A52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22/09/2023</w:t>
            </w:r>
          </w:p>
        </w:tc>
        <w:tc>
          <w:tcPr>
            <w:tcW w:w="2405" w:type="dxa"/>
            <w:vAlign w:val="center"/>
          </w:tcPr>
          <w:p w:rsidR="003F6A52" w:rsidRPr="00AA1613" w:rsidRDefault="00AA1613" w:rsidP="00AA1613">
            <w:pPr>
              <w:ind w:left="169"/>
              <w:rPr>
                <w:sz w:val="20"/>
              </w:rPr>
            </w:pPr>
            <w:r w:rsidRPr="00AA1613">
              <w:rPr>
                <w:sz w:val="20"/>
              </w:rPr>
              <w:t>Daiane Silva</w:t>
            </w:r>
          </w:p>
        </w:tc>
        <w:tc>
          <w:tcPr>
            <w:tcW w:w="4203" w:type="dxa"/>
          </w:tcPr>
          <w:p w:rsidR="003F6A52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Em atendimento a OS13562:</w:t>
            </w:r>
          </w:p>
          <w:p w:rsidR="003F6A52" w:rsidRPr="00AA1613" w:rsidRDefault="00AA1613" w:rsidP="00AA1613">
            <w:pPr>
              <w:widowControl w:val="0"/>
              <w:spacing w:before="40" w:after="40"/>
              <w:rPr>
                <w:sz w:val="20"/>
              </w:rPr>
            </w:pPr>
            <w:r w:rsidRPr="00AA1613">
              <w:rPr>
                <w:color w:val="000000"/>
                <w:sz w:val="20"/>
              </w:rPr>
              <w:t>- Criação de história.</w:t>
            </w:r>
          </w:p>
        </w:tc>
      </w:tr>
      <w:tr w:rsidR="003F6A52" w:rsidRPr="00AA1613">
        <w:trPr>
          <w:cantSplit/>
          <w:jc w:val="center"/>
        </w:trPr>
        <w:tc>
          <w:tcPr>
            <w:tcW w:w="1589" w:type="dxa"/>
            <w:vAlign w:val="center"/>
          </w:tcPr>
          <w:p w:rsidR="003F6A52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2.0</w:t>
            </w:r>
          </w:p>
        </w:tc>
        <w:tc>
          <w:tcPr>
            <w:tcW w:w="1425" w:type="dxa"/>
            <w:vAlign w:val="center"/>
          </w:tcPr>
          <w:p w:rsidR="003F6A52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22/11/2023</w:t>
            </w:r>
          </w:p>
        </w:tc>
        <w:tc>
          <w:tcPr>
            <w:tcW w:w="2405" w:type="dxa"/>
            <w:vAlign w:val="center"/>
          </w:tcPr>
          <w:p w:rsidR="003F6A52" w:rsidRPr="00AA1613" w:rsidRDefault="00AA1613" w:rsidP="00AA1613">
            <w:pPr>
              <w:ind w:left="169"/>
              <w:rPr>
                <w:sz w:val="20"/>
              </w:rPr>
            </w:pPr>
            <w:r w:rsidRPr="00AA1613">
              <w:rPr>
                <w:sz w:val="20"/>
              </w:rPr>
              <w:t>Daiane Silva</w:t>
            </w:r>
          </w:p>
        </w:tc>
        <w:tc>
          <w:tcPr>
            <w:tcW w:w="4203" w:type="dxa"/>
          </w:tcPr>
          <w:p w:rsidR="003F6A52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Em atendimento a OS14750:</w:t>
            </w:r>
          </w:p>
          <w:p w:rsidR="003F6A52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- Alteração de regra dos campos em que são preenchidos os dados do presidente no Termo, esses campos ao serem preenchidos não serão desabilitados.</w:t>
            </w:r>
          </w:p>
          <w:p w:rsidR="003F6A52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- Inclusão de permissão para o usuário adicionar mais de uma data de realização de eleição.</w:t>
            </w:r>
          </w:p>
          <w:p w:rsidR="003F6A52" w:rsidRPr="00AA1613" w:rsidRDefault="00AA1613" w:rsidP="00AA1613">
            <w:pPr>
              <w:rPr>
                <w:color w:val="000000"/>
                <w:sz w:val="20"/>
              </w:rPr>
            </w:pPr>
            <w:r w:rsidRPr="00AA1613">
              <w:rPr>
                <w:sz w:val="20"/>
              </w:rPr>
              <w:t xml:space="preserve">- Incluída regra para geração de um código de verificação de autenticidade e um QR </w:t>
            </w:r>
            <w:proofErr w:type="spellStart"/>
            <w:r w:rsidRPr="00AA1613">
              <w:rPr>
                <w:sz w:val="20"/>
              </w:rPr>
              <w:t>Code</w:t>
            </w:r>
            <w:proofErr w:type="spellEnd"/>
            <w:r w:rsidRPr="00AA1613">
              <w:rPr>
                <w:sz w:val="20"/>
              </w:rPr>
              <w:t xml:space="preserve"> no Termo.</w:t>
            </w:r>
          </w:p>
        </w:tc>
      </w:tr>
      <w:tr w:rsidR="00AA1613" w:rsidRPr="00AA1613" w:rsidTr="00AA1613">
        <w:trPr>
          <w:cantSplit/>
          <w:jc w:val="center"/>
        </w:trPr>
        <w:tc>
          <w:tcPr>
            <w:tcW w:w="1589" w:type="dxa"/>
            <w:vAlign w:val="center"/>
          </w:tcPr>
          <w:p w:rsidR="00AA1613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2.1</w:t>
            </w:r>
          </w:p>
        </w:tc>
        <w:tc>
          <w:tcPr>
            <w:tcW w:w="1425" w:type="dxa"/>
            <w:vAlign w:val="center"/>
          </w:tcPr>
          <w:p w:rsidR="00AA1613" w:rsidRPr="00AA1613" w:rsidRDefault="00AA1613" w:rsidP="00AA1613">
            <w:pPr>
              <w:jc w:val="center"/>
              <w:rPr>
                <w:sz w:val="20"/>
              </w:rPr>
            </w:pPr>
            <w:r w:rsidRPr="00AA1613">
              <w:rPr>
                <w:sz w:val="20"/>
              </w:rPr>
              <w:t>30/11/2023</w:t>
            </w:r>
          </w:p>
        </w:tc>
        <w:tc>
          <w:tcPr>
            <w:tcW w:w="2405" w:type="dxa"/>
            <w:vAlign w:val="center"/>
          </w:tcPr>
          <w:p w:rsidR="00AA1613" w:rsidRPr="00AA1613" w:rsidRDefault="00AA1613" w:rsidP="00AA1613">
            <w:pPr>
              <w:ind w:left="169"/>
              <w:rPr>
                <w:sz w:val="20"/>
              </w:rPr>
            </w:pPr>
            <w:r w:rsidRPr="00AA1613">
              <w:rPr>
                <w:sz w:val="20"/>
              </w:rPr>
              <w:t>Daiane Silva</w:t>
            </w:r>
          </w:p>
        </w:tc>
        <w:tc>
          <w:tcPr>
            <w:tcW w:w="4203" w:type="dxa"/>
          </w:tcPr>
          <w:p w:rsidR="00AA1613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Em atendimento a OS14750, alterações solicitadas durante o desenvolvimento:</w:t>
            </w:r>
          </w:p>
          <w:p w:rsidR="00AA1613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- Inclusão do texto do Termo inserido na parametrização</w:t>
            </w:r>
          </w:p>
          <w:p w:rsidR="00AA1613" w:rsidRPr="00AA1613" w:rsidRDefault="00AA1613" w:rsidP="00AA1613">
            <w:pPr>
              <w:rPr>
                <w:sz w:val="20"/>
              </w:rPr>
            </w:pPr>
            <w:r w:rsidRPr="00AA1613">
              <w:rPr>
                <w:sz w:val="20"/>
              </w:rPr>
              <w:t>- Incluída regra sobre o logo do CAU a ser exibido no cabeçalho do Termo.</w:t>
            </w:r>
          </w:p>
        </w:tc>
      </w:tr>
      <w:tr w:rsidR="00D94F63" w:rsidRPr="0013380A" w:rsidTr="0014591B">
        <w:trPr>
          <w:cantSplit/>
          <w:jc w:val="center"/>
        </w:trPr>
        <w:tc>
          <w:tcPr>
            <w:tcW w:w="1589" w:type="dxa"/>
            <w:vAlign w:val="center"/>
          </w:tcPr>
          <w:p w:rsidR="00D94F63" w:rsidRPr="00D94F63" w:rsidRDefault="00D94F63" w:rsidP="0014591B">
            <w:pPr>
              <w:jc w:val="center"/>
              <w:rPr>
                <w:sz w:val="20"/>
              </w:rPr>
            </w:pPr>
            <w:r w:rsidRPr="00D94F63">
              <w:rPr>
                <w:sz w:val="20"/>
              </w:rPr>
              <w:t>3.0</w:t>
            </w:r>
          </w:p>
        </w:tc>
        <w:tc>
          <w:tcPr>
            <w:tcW w:w="1425" w:type="dxa"/>
            <w:vAlign w:val="center"/>
          </w:tcPr>
          <w:p w:rsidR="00D94F63" w:rsidRPr="00D94F63" w:rsidRDefault="00D94F63" w:rsidP="0014591B">
            <w:pPr>
              <w:jc w:val="center"/>
              <w:rPr>
                <w:sz w:val="20"/>
              </w:rPr>
            </w:pPr>
            <w:r w:rsidRPr="00D94F63">
              <w:rPr>
                <w:sz w:val="20"/>
              </w:rPr>
              <w:t>07/12/2023</w:t>
            </w:r>
          </w:p>
        </w:tc>
        <w:tc>
          <w:tcPr>
            <w:tcW w:w="2405" w:type="dxa"/>
            <w:vAlign w:val="center"/>
          </w:tcPr>
          <w:p w:rsidR="00D94F63" w:rsidRPr="00D94F63" w:rsidRDefault="00D94F63" w:rsidP="0014591B">
            <w:pPr>
              <w:ind w:left="169"/>
              <w:rPr>
                <w:sz w:val="20"/>
              </w:rPr>
            </w:pPr>
            <w:r w:rsidRPr="00D94F63">
              <w:rPr>
                <w:sz w:val="20"/>
              </w:rPr>
              <w:t>Luana Silva</w:t>
            </w:r>
          </w:p>
        </w:tc>
        <w:tc>
          <w:tcPr>
            <w:tcW w:w="4203" w:type="dxa"/>
          </w:tcPr>
          <w:p w:rsidR="00D94F63" w:rsidRPr="00D94F63" w:rsidRDefault="00D94F63" w:rsidP="0014591B">
            <w:pPr>
              <w:rPr>
                <w:b/>
                <w:sz w:val="20"/>
              </w:rPr>
            </w:pPr>
            <w:r w:rsidRPr="00D94F63">
              <w:rPr>
                <w:b/>
                <w:sz w:val="20"/>
              </w:rPr>
              <w:t>Em atendimento a OS15083:</w:t>
            </w:r>
          </w:p>
          <w:p w:rsidR="00D94F63" w:rsidRPr="0013380A" w:rsidRDefault="00D94F63" w:rsidP="0014591B">
            <w:pPr>
              <w:rPr>
                <w:b/>
                <w:sz w:val="20"/>
              </w:rPr>
            </w:pPr>
            <w:r w:rsidRPr="00D94F63">
              <w:rPr>
                <w:sz w:val="20"/>
              </w:rPr>
              <w:t>- Alterações dos parâmetros “Local do conselheiro” e “Locado do candidato”.</w:t>
            </w:r>
          </w:p>
        </w:tc>
      </w:tr>
      <w:tr w:rsidR="003F6A52" w:rsidRPr="0013380A">
        <w:trPr>
          <w:cantSplit/>
          <w:jc w:val="center"/>
        </w:trPr>
        <w:tc>
          <w:tcPr>
            <w:tcW w:w="1589" w:type="dxa"/>
            <w:vAlign w:val="center"/>
          </w:tcPr>
          <w:p w:rsidR="003F6A52" w:rsidRPr="00D94F63" w:rsidRDefault="00D94F63" w:rsidP="00AA16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AA1613" w:rsidRPr="00D94F63">
              <w:rPr>
                <w:sz w:val="20"/>
              </w:rPr>
              <w:t>.0</w:t>
            </w:r>
          </w:p>
        </w:tc>
        <w:tc>
          <w:tcPr>
            <w:tcW w:w="1425" w:type="dxa"/>
            <w:vAlign w:val="center"/>
          </w:tcPr>
          <w:p w:rsidR="003F6A52" w:rsidRPr="00D94F63" w:rsidRDefault="00D94F63" w:rsidP="00AA16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2212</w:t>
            </w:r>
            <w:r w:rsidR="00AA1613" w:rsidRPr="00D94F63">
              <w:rPr>
                <w:sz w:val="20"/>
              </w:rPr>
              <w:t>/2023</w:t>
            </w:r>
          </w:p>
        </w:tc>
        <w:tc>
          <w:tcPr>
            <w:tcW w:w="2405" w:type="dxa"/>
            <w:vAlign w:val="center"/>
          </w:tcPr>
          <w:p w:rsidR="003F6A52" w:rsidRPr="00D94F63" w:rsidRDefault="00AA1613" w:rsidP="00AA1613">
            <w:pPr>
              <w:ind w:left="169"/>
              <w:rPr>
                <w:sz w:val="20"/>
              </w:rPr>
            </w:pPr>
            <w:r w:rsidRPr="00D94F63">
              <w:rPr>
                <w:sz w:val="20"/>
              </w:rPr>
              <w:t>Luana Silva</w:t>
            </w:r>
          </w:p>
        </w:tc>
        <w:tc>
          <w:tcPr>
            <w:tcW w:w="4203" w:type="dxa"/>
          </w:tcPr>
          <w:p w:rsidR="00D94F63" w:rsidRPr="000163A6" w:rsidRDefault="00D94F63" w:rsidP="00D94F63">
            <w:pPr>
              <w:rPr>
                <w:b/>
                <w:szCs w:val="22"/>
                <w:highlight w:val="yellow"/>
              </w:rPr>
            </w:pPr>
            <w:r w:rsidRPr="000163A6">
              <w:rPr>
                <w:b/>
                <w:szCs w:val="22"/>
                <w:highlight w:val="yellow"/>
              </w:rPr>
              <w:t>Em atendimento a OS15</w:t>
            </w:r>
            <w:r>
              <w:rPr>
                <w:b/>
                <w:szCs w:val="22"/>
                <w:highlight w:val="yellow"/>
              </w:rPr>
              <w:t>237</w:t>
            </w:r>
            <w:r w:rsidRPr="000163A6">
              <w:rPr>
                <w:b/>
                <w:szCs w:val="22"/>
                <w:highlight w:val="yellow"/>
              </w:rPr>
              <w:t>:</w:t>
            </w:r>
          </w:p>
          <w:p w:rsidR="003F6A52" w:rsidRPr="0013380A" w:rsidRDefault="00D94F63" w:rsidP="00D94F63">
            <w:pPr>
              <w:rPr>
                <w:b/>
                <w:sz w:val="20"/>
              </w:rPr>
            </w:pPr>
            <w:r w:rsidRPr="000163A6">
              <w:rPr>
                <w:szCs w:val="22"/>
                <w:highlight w:val="yellow"/>
              </w:rPr>
              <w:t xml:space="preserve">- </w:t>
            </w:r>
            <w:r>
              <w:rPr>
                <w:szCs w:val="22"/>
                <w:highlight w:val="yellow"/>
              </w:rPr>
              <w:t>Alteração da lista de opções do campo “Ano” para exibir até 3 anos subsequentes ao ano atual.</w:t>
            </w:r>
          </w:p>
        </w:tc>
      </w:tr>
    </w:tbl>
    <w:p w:rsidR="003F6A52" w:rsidRDefault="003F6A52">
      <w:pPr>
        <w:jc w:val="center"/>
        <w:rPr>
          <w:rFonts w:cs="Arial"/>
          <w:b/>
          <w:szCs w:val="22"/>
        </w:rPr>
      </w:pPr>
    </w:p>
    <w:p w:rsidR="003F6A52" w:rsidRDefault="003F6A52">
      <w:pPr>
        <w:jc w:val="center"/>
        <w:rPr>
          <w:rFonts w:cs="Arial"/>
          <w:b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rPr>
          <w:rFonts w:cs="Arial"/>
          <w:szCs w:val="22"/>
        </w:rPr>
      </w:pPr>
    </w:p>
    <w:p w:rsidR="003F6A52" w:rsidRDefault="003F6A52">
      <w:pPr>
        <w:jc w:val="center"/>
        <w:rPr>
          <w:rFonts w:cs="Arial"/>
          <w:szCs w:val="22"/>
        </w:rPr>
      </w:pPr>
    </w:p>
    <w:p w:rsidR="003F6A52" w:rsidRDefault="00AA1613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3F6A52" w:rsidRDefault="00AA1613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:rsidR="003F6A52" w:rsidRDefault="003F6A52">
      <w:pPr>
        <w:jc w:val="center"/>
        <w:rPr>
          <w:rFonts w:cs="Arial"/>
          <w:b/>
          <w:szCs w:val="22"/>
        </w:rPr>
      </w:pPr>
    </w:p>
    <w:p w:rsidR="003F6A52" w:rsidRDefault="00AA1613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9295079" w:history="1">
        <w:r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 PAGEREF _Toc139295079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F6A52" w:rsidRDefault="00E032D4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0" w:history="1">
        <w:r w:rsidR="00AA1613">
          <w:rPr>
            <w:rStyle w:val="Hyperlink"/>
          </w:rPr>
          <w:t>2.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Permissão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_Toc139295080 \h </w:instrText>
        </w:r>
        <w:r w:rsidR="00AA1613">
          <w:fldChar w:fldCharType="separate"/>
        </w:r>
        <w:r w:rsidR="00AA1613">
          <w:t>4</w:t>
        </w:r>
        <w:r w:rsidR="00AA1613">
          <w:fldChar w:fldCharType="end"/>
        </w:r>
      </w:hyperlink>
    </w:p>
    <w:p w:rsidR="003F6A52" w:rsidRDefault="00E032D4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1" w:history="1">
        <w:r w:rsidR="00AA1613">
          <w:rPr>
            <w:rStyle w:val="Hyperlink"/>
          </w:rPr>
          <w:t>3.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Identificação da História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_Toc139295081 \h </w:instrText>
        </w:r>
        <w:r w:rsidR="00AA1613">
          <w:fldChar w:fldCharType="separate"/>
        </w:r>
        <w:r w:rsidR="00AA1613">
          <w:t>4</w:t>
        </w:r>
        <w:r w:rsidR="00AA1613">
          <w:fldChar w:fldCharType="end"/>
        </w:r>
      </w:hyperlink>
    </w:p>
    <w:p w:rsidR="003F6A52" w:rsidRDefault="00E032D4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2" w:history="1">
        <w:r w:rsidR="00AA1613">
          <w:rPr>
            <w:rStyle w:val="Hyperlink"/>
          </w:rPr>
          <w:t>4.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Protótipo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_Toc139295082 \h </w:instrText>
        </w:r>
        <w:r w:rsidR="00AA1613">
          <w:fldChar w:fldCharType="separate"/>
        </w:r>
        <w:r w:rsidR="00AA1613">
          <w:t>4</w:t>
        </w:r>
        <w:r w:rsidR="00AA1613">
          <w:fldChar w:fldCharType="end"/>
        </w:r>
      </w:hyperlink>
    </w:p>
    <w:p w:rsidR="003F6A52" w:rsidRDefault="00E032D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3" w:history="1">
        <w:r w:rsidR="00AA1613">
          <w:rPr>
            <w:rStyle w:val="Hyperlink"/>
          </w:rPr>
          <w:t>CRITÉRIOS DE ACEITE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_Toc139295083 \h </w:instrText>
        </w:r>
        <w:r w:rsidR="00AA1613">
          <w:fldChar w:fldCharType="separate"/>
        </w:r>
        <w:r w:rsidR="00AA1613">
          <w:t>13</w:t>
        </w:r>
        <w:r w:rsidR="00AA1613">
          <w:fldChar w:fldCharType="end"/>
        </w:r>
      </w:hyperlink>
    </w:p>
    <w:p w:rsidR="003F6A52" w:rsidRDefault="00E032D4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4" w:history="1">
        <w:r w:rsidR="00AA1613">
          <w:rPr>
            <w:rStyle w:val="Hyperlink"/>
          </w:rPr>
          <w:t>5.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Premissa: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_Toc139295084 \h </w:instrText>
        </w:r>
        <w:r w:rsidR="00AA1613">
          <w:fldChar w:fldCharType="separate"/>
        </w:r>
        <w:r w:rsidR="00AA1613">
          <w:t>13</w:t>
        </w:r>
        <w:r w:rsidR="00AA1613">
          <w:fldChar w:fldCharType="end"/>
        </w:r>
      </w:hyperlink>
    </w:p>
    <w:p w:rsidR="003F6A52" w:rsidRDefault="00E032D4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5" w:history="1">
        <w:r w:rsidR="00AA1613">
          <w:rPr>
            <w:rStyle w:val="Hyperlink"/>
          </w:rPr>
          <w:t>6.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Regras Gerais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_Toc139295085 \h </w:instrText>
        </w:r>
        <w:r w:rsidR="00AA1613">
          <w:fldChar w:fldCharType="separate"/>
        </w:r>
        <w:r w:rsidR="00AA1613">
          <w:t>13</w:t>
        </w:r>
        <w:r w:rsidR="00AA1613">
          <w:fldChar w:fldCharType="end"/>
        </w:r>
      </w:hyperlink>
    </w:p>
    <w:p w:rsidR="003F6A52" w:rsidRDefault="00E032D4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6" w:history="1">
        <w:r w:rsidR="00AA1613">
          <w:rPr>
            <w:rStyle w:val="Hyperlink"/>
          </w:rPr>
          <w:t>7.</w:t>
        </w:r>
        <w:r w:rsidR="00AA1613">
          <w:rPr>
            <w:rFonts w:asciiTheme="minorHAnsi" w:eastAsiaTheme="minorEastAsia" w:hAnsiTheme="minorHAnsi" w:cstheme="minorBidi"/>
            <w:szCs w:val="22"/>
          </w:rPr>
          <w:tab/>
        </w:r>
        <w:r w:rsidR="00AA1613">
          <w:rPr>
            <w:rStyle w:val="Hyperlink"/>
          </w:rPr>
          <w:t>Informações Complementares</w:t>
        </w:r>
        <w:r w:rsidR="00AA1613">
          <w:tab/>
        </w:r>
        <w:r w:rsidR="00AA1613">
          <w:fldChar w:fldCharType="begin"/>
        </w:r>
        <w:r w:rsidR="00AA1613">
          <w:instrText xml:space="preserve"> PAGEREF _Toc139295086 \h </w:instrText>
        </w:r>
        <w:r w:rsidR="00AA1613">
          <w:fldChar w:fldCharType="separate"/>
        </w:r>
        <w:r w:rsidR="00AA1613">
          <w:t>14</w:t>
        </w:r>
        <w:r w:rsidR="00AA1613">
          <w:fldChar w:fldCharType="end"/>
        </w:r>
      </w:hyperlink>
    </w:p>
    <w:p w:rsidR="003F6A52" w:rsidRDefault="00AA1613">
      <w:r>
        <w:fldChar w:fldCharType="end"/>
      </w:r>
    </w:p>
    <w:p w:rsidR="003F6A52" w:rsidRDefault="003F6A52">
      <w:pPr>
        <w:pStyle w:val="Dica"/>
      </w:pPr>
    </w:p>
    <w:p w:rsidR="003F6A52" w:rsidRDefault="00AA1613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3F6A52" w:rsidRDefault="00AA1613">
      <w:pPr>
        <w:pStyle w:val="Ttulo2"/>
        <w:numPr>
          <w:ilvl w:val="0"/>
          <w:numId w:val="3"/>
        </w:numPr>
        <w:spacing w:before="240"/>
      </w:pPr>
      <w:bookmarkStart w:id="4" w:name="_Toc139295079"/>
      <w:r>
        <w:lastRenderedPageBreak/>
        <w:t>Introdução</w:t>
      </w:r>
      <w:bookmarkEnd w:id="4"/>
    </w:p>
    <w:p w:rsidR="003F6A52" w:rsidRDefault="00AA1613">
      <w:r>
        <w:t>Esta história permite ao usuário alterar Termo de Posse de um conselheiro.</w:t>
      </w:r>
    </w:p>
    <w:p w:rsidR="003F6A52" w:rsidRDefault="003F6A52"/>
    <w:p w:rsidR="003F6A52" w:rsidRDefault="00AA1613">
      <w:pPr>
        <w:pStyle w:val="Ttulo2"/>
        <w:numPr>
          <w:ilvl w:val="0"/>
          <w:numId w:val="3"/>
        </w:numPr>
        <w:spacing w:before="240"/>
      </w:pPr>
      <w:bookmarkStart w:id="5" w:name="_Toc139295080"/>
      <w:r>
        <w:t>Permissão</w:t>
      </w:r>
      <w:bookmarkEnd w:id="5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3F6A52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3F6A52" w:rsidRDefault="00AA1613"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sz="4" w:space="0" w:color="000000"/>
            </w:tcBorders>
            <w:shd w:val="clear" w:color="auto" w:fill="45229E"/>
            <w:vAlign w:val="center"/>
          </w:tcPr>
          <w:p w:rsidR="003F6A52" w:rsidRDefault="00AA1613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3F6A52">
        <w:trPr>
          <w:trHeight w:val="340"/>
          <w:jc w:val="center"/>
        </w:trPr>
        <w:tc>
          <w:tcPr>
            <w:tcW w:w="3544" w:type="dxa"/>
            <w:vAlign w:val="center"/>
          </w:tcPr>
          <w:p w:rsidR="003F6A52" w:rsidRDefault="00AA16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:rsidR="003F6A52" w:rsidRDefault="00AA1613"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Cadastrado no ambiente Corporativo e com acesso ao sistema.</w:t>
            </w:r>
          </w:p>
        </w:tc>
      </w:tr>
      <w:bookmarkEnd w:id="6"/>
    </w:tbl>
    <w:p w:rsidR="003F6A52" w:rsidRDefault="003F6A52"/>
    <w:p w:rsidR="003F6A52" w:rsidRDefault="00AA1613">
      <w:pPr>
        <w:pStyle w:val="Ttulo2"/>
        <w:numPr>
          <w:ilvl w:val="0"/>
          <w:numId w:val="3"/>
        </w:numPr>
        <w:spacing w:before="240"/>
      </w:pPr>
      <w:bookmarkStart w:id="7" w:name="_Toc139295081"/>
      <w:r>
        <w:t>Identificação da História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3F6A52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3F6A52" w:rsidRDefault="00AA161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3F6A52" w:rsidRPr="00F40BE1" w:rsidRDefault="00AA1613">
            <w:pPr>
              <w:widowControl w:val="0"/>
              <w:spacing w:before="40" w:after="40"/>
              <w:jc w:val="center"/>
              <w:rPr>
                <w:sz w:val="24"/>
                <w:szCs w:val="24"/>
                <w:highlight w:val="yellow"/>
              </w:rPr>
            </w:pPr>
            <w:r w:rsidRPr="00F40BE1">
              <w:rPr>
                <w:sz w:val="24"/>
                <w:szCs w:val="24"/>
                <w:highlight w:val="yellow"/>
              </w:rPr>
              <w:t>OS1</w:t>
            </w:r>
            <w:r w:rsidR="00F40BE1" w:rsidRPr="00F40BE1">
              <w:rPr>
                <w:sz w:val="24"/>
                <w:szCs w:val="24"/>
                <w:highlight w:val="yellow"/>
              </w:rPr>
              <w:t>5</w:t>
            </w:r>
            <w:r w:rsidR="00D94F63">
              <w:rPr>
                <w:sz w:val="24"/>
                <w:szCs w:val="24"/>
                <w:highlight w:val="yellow"/>
              </w:rPr>
              <w:t>237</w:t>
            </w:r>
          </w:p>
          <w:p w:rsidR="003F6A52" w:rsidRDefault="00AA1613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  <w:highlight w:val="green"/>
              </w:rPr>
            </w:pPr>
            <w:r w:rsidRPr="00D94F63">
              <w:rPr>
                <w:sz w:val="24"/>
                <w:szCs w:val="24"/>
              </w:rPr>
              <w:t xml:space="preserve">HST004 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3F6A52" w:rsidRDefault="00AA161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3F6A52" w:rsidRDefault="00AA1613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Alterar Termo de Posse</w:t>
            </w:r>
          </w:p>
        </w:tc>
      </w:tr>
      <w:tr w:rsidR="003F6A52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3F6A52" w:rsidRDefault="00AA161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3F6A52" w:rsidRPr="00F40BE1" w:rsidRDefault="00AA1613">
            <w:pPr>
              <w:jc w:val="left"/>
              <w:rPr>
                <w:color w:val="000000"/>
                <w:sz w:val="24"/>
                <w:szCs w:val="24"/>
                <w:highlight w:val="yellow"/>
              </w:rPr>
            </w:pPr>
            <w:r w:rsidRPr="00F40BE1">
              <w:rPr>
                <w:b/>
                <w:color w:val="000000"/>
                <w:sz w:val="24"/>
                <w:szCs w:val="24"/>
                <w:highlight w:val="yellow"/>
              </w:rPr>
              <w:t>Eu, COMO</w:t>
            </w:r>
            <w:r w:rsidRPr="00F40BE1">
              <w:rPr>
                <w:color w:val="000000"/>
                <w:sz w:val="24"/>
                <w:szCs w:val="24"/>
                <w:highlight w:val="yellow"/>
              </w:rPr>
              <w:t xml:space="preserve"> PO </w:t>
            </w:r>
            <w:r w:rsidRPr="00F40BE1">
              <w:rPr>
                <w:b/>
                <w:color w:val="000000"/>
                <w:sz w:val="24"/>
                <w:szCs w:val="24"/>
                <w:highlight w:val="yellow"/>
              </w:rPr>
              <w:t>QUERO</w:t>
            </w:r>
            <w:r w:rsidRPr="00F40BE1">
              <w:rPr>
                <w:color w:val="000000"/>
                <w:sz w:val="24"/>
                <w:szCs w:val="24"/>
                <w:highlight w:val="yellow"/>
              </w:rPr>
              <w:t xml:space="preserve"> alterar funcionalidade</w:t>
            </w:r>
            <w:r w:rsidR="00F40BE1" w:rsidRPr="00F40BE1">
              <w:rPr>
                <w:color w:val="000000"/>
                <w:sz w:val="24"/>
                <w:szCs w:val="24"/>
                <w:highlight w:val="yellow"/>
              </w:rPr>
              <w:t xml:space="preserve"> “Alterar Termo de Posse”</w:t>
            </w:r>
            <w:r w:rsidRPr="00F40BE1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F40BE1">
              <w:rPr>
                <w:b/>
                <w:color w:val="000000"/>
                <w:sz w:val="24"/>
                <w:szCs w:val="24"/>
                <w:highlight w:val="yellow"/>
              </w:rPr>
              <w:t>PARA</w:t>
            </w:r>
            <w:r w:rsidR="00F40BE1" w:rsidRPr="00F40BE1">
              <w:rPr>
                <w:color w:val="000000"/>
                <w:sz w:val="24"/>
                <w:szCs w:val="24"/>
                <w:highlight w:val="yellow"/>
              </w:rPr>
              <w:t>:</w:t>
            </w:r>
          </w:p>
          <w:p w:rsidR="00F40BE1" w:rsidRPr="0013380A" w:rsidRDefault="00D94F63" w:rsidP="0013380A">
            <w:pPr>
              <w:rPr>
                <w:color w:val="000000"/>
                <w:sz w:val="24"/>
                <w:szCs w:val="24"/>
              </w:rPr>
            </w:pPr>
            <w:r w:rsidRPr="000163A6">
              <w:rPr>
                <w:szCs w:val="22"/>
                <w:highlight w:val="yellow"/>
              </w:rPr>
              <w:t xml:space="preserve">- </w:t>
            </w:r>
            <w:r>
              <w:rPr>
                <w:szCs w:val="22"/>
                <w:highlight w:val="yellow"/>
              </w:rPr>
              <w:t>Alterar a lista de opções do campo “Ano” para exibir até 3 anos subsequentes ao ano atual.</w:t>
            </w:r>
          </w:p>
        </w:tc>
      </w:tr>
    </w:tbl>
    <w:p w:rsidR="003F6A52" w:rsidRDefault="003F6A52"/>
    <w:p w:rsidR="003F6A52" w:rsidRDefault="00AA1613">
      <w:pPr>
        <w:pStyle w:val="Ttulo2"/>
        <w:numPr>
          <w:ilvl w:val="0"/>
          <w:numId w:val="3"/>
        </w:numPr>
        <w:spacing w:before="240"/>
      </w:pPr>
      <w:bookmarkStart w:id="8" w:name="_Toc7509864"/>
      <w:bookmarkStart w:id="9" w:name="_Ref16606347"/>
      <w:bookmarkStart w:id="10" w:name="_Ref16606340"/>
      <w:bookmarkStart w:id="11" w:name="_Toc139295082"/>
      <w:r>
        <w:t>P</w:t>
      </w:r>
      <w:bookmarkEnd w:id="8"/>
      <w:r>
        <w:t>rotótipo</w:t>
      </w:r>
      <w:bookmarkEnd w:id="9"/>
      <w:bookmarkEnd w:id="10"/>
      <w:bookmarkEnd w:id="11"/>
    </w:p>
    <w:p w:rsidR="00F40BE1" w:rsidRDefault="00F40BE1" w:rsidP="00F40BE1"/>
    <w:p w:rsidR="00F40BE1" w:rsidRDefault="00F40BE1" w:rsidP="00F40BE1">
      <w:pPr>
        <w:pStyle w:val="EstiloPrototipo3"/>
        <w:ind w:left="360"/>
        <w:jc w:val="left"/>
      </w:pPr>
      <w:r>
        <w:lastRenderedPageBreak/>
        <w:t>PT01. Comando para acesso “Emitir Termo de Posse”</w:t>
      </w:r>
    </w:p>
    <w:p w:rsidR="00F40BE1" w:rsidRDefault="009F53C7" w:rsidP="00F40B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3912235</wp:posOffset>
                </wp:positionV>
                <wp:extent cx="781050" cy="1238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43D6" id="Retângulo 5" o:spid="_x0000_s1026" style="position:absolute;margin-left:379.1pt;margin-top:308.05pt;width:61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114300" distR="114300" wp14:anchorId="4A610FDD" wp14:editId="08AA60A3">
            <wp:extent cx="5760085" cy="4480771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-307" b="42880"/>
                    <a:stretch/>
                  </pic:blipFill>
                  <pic:spPr bwMode="auto">
                    <a:xfrm>
                      <a:off x="0" y="0"/>
                      <a:ext cx="5760085" cy="448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BE1" w:rsidRDefault="00F40BE1" w:rsidP="00F40BE1"/>
    <w:p w:rsidR="00F40BE1" w:rsidRDefault="00F40BE1" w:rsidP="00F40BE1"/>
    <w:p w:rsidR="00F40BE1" w:rsidRDefault="00F40BE1" w:rsidP="00F40BE1"/>
    <w:tbl>
      <w:tblPr>
        <w:tblStyle w:val="AxureTableStyle"/>
        <w:tblW w:w="9570" w:type="dxa"/>
        <w:shd w:val="clear" w:color="auto" w:fill="45229D"/>
        <w:tblLook w:val="04A0" w:firstRow="1" w:lastRow="0" w:firstColumn="1" w:lastColumn="0" w:noHBand="0" w:noVBand="1"/>
      </w:tblPr>
      <w:tblGrid>
        <w:gridCol w:w="9570"/>
      </w:tblGrid>
      <w:tr w:rsidR="00F40BE1" w:rsidTr="00E44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shd w:val="clear" w:color="auto" w:fill="45229D"/>
          </w:tcPr>
          <w:p w:rsidR="00F40BE1" w:rsidRDefault="00F40BE1" w:rsidP="00E4481B">
            <w:pPr>
              <w:pStyle w:val="EstiloPrototipo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sz w:val="24"/>
                <w:szCs w:val="24"/>
              </w:rPr>
              <w:t>Comandos</w:t>
            </w:r>
          </w:p>
        </w:tc>
      </w:tr>
    </w:tbl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2830"/>
        <w:gridCol w:w="6740"/>
      </w:tblGrid>
      <w:tr w:rsidR="00F40BE1" w:rsidTr="00E44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F40BE1" w:rsidRDefault="00F40BE1" w:rsidP="00E4481B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</w:tcPr>
          <w:p w:rsidR="00F40BE1" w:rsidRDefault="00F40BE1" w:rsidP="00E4481B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9F53C7" w:rsidTr="00E4481B">
        <w:tc>
          <w:tcPr>
            <w:tcW w:w="2830" w:type="dxa"/>
          </w:tcPr>
          <w:p w:rsidR="009F53C7" w:rsidRDefault="009F53C7" w:rsidP="009F53C7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Alterar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740" w:type="dxa"/>
          </w:tcPr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realizar 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lteração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Ícone - Link</w:t>
            </w:r>
          </w:p>
          <w:p w:rsidR="009F53C7" w:rsidRPr="009F53C7" w:rsidRDefault="009F53C7" w:rsidP="009F53C7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</w:p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somente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possua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Posse,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caso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01603002.</w:t>
            </w:r>
          </w:p>
          <w:p w:rsidR="009F53C7" w:rsidRDefault="009F53C7" w:rsidP="009F53C7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primeira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</w:tbl>
    <w:p w:rsidR="00F40BE1" w:rsidRPr="00F40BE1" w:rsidRDefault="00F40BE1" w:rsidP="00F40BE1"/>
    <w:p w:rsidR="003F6A52" w:rsidRPr="00F40BE1" w:rsidRDefault="00F40BE1" w:rsidP="00F40BE1">
      <w:pPr>
        <w:pStyle w:val="EstiloPrototipo3"/>
        <w:ind w:left="360"/>
        <w:jc w:val="left"/>
      </w:pPr>
      <w:bookmarkStart w:id="12" w:name="_Ref21060"/>
      <w:bookmarkStart w:id="13" w:name="_Ref669"/>
      <w:bookmarkStart w:id="14" w:name="_Ref45120281"/>
      <w:r>
        <w:t xml:space="preserve">PT02. </w:t>
      </w:r>
      <w:r w:rsidR="00AA1613" w:rsidRPr="00F40BE1">
        <w:t>Alterar Termo</w:t>
      </w:r>
      <w:bookmarkEnd w:id="12"/>
      <w:r w:rsidR="00AA1613" w:rsidRPr="00F40BE1">
        <w:t xml:space="preserve"> de Posse</w:t>
      </w:r>
      <w:bookmarkEnd w:id="13"/>
    </w:p>
    <w:p w:rsidR="003F6A52" w:rsidRDefault="003F6A52"/>
    <w:p w:rsidR="003F6A52" w:rsidRDefault="00AA1613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467985" cy="8232775"/>
            <wp:effectExtent l="0" t="0" r="18415" b="15875"/>
            <wp:docPr id="1" name="Imagem 1" descr="ALterar termo de p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Lterar termo de poss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52" w:rsidRDefault="003F6A52"/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3114"/>
        <w:gridCol w:w="6456"/>
      </w:tblGrid>
      <w:tr w:rsidR="003F6A52" w:rsidTr="003F6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:rsidR="003F6A52" w:rsidRDefault="00AA1613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t xml:space="preserve">Campos e </w:t>
            </w:r>
            <w:proofErr w:type="spellStart"/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t>Comandos</w:t>
            </w:r>
            <w:proofErr w:type="spellEnd"/>
          </w:p>
        </w:tc>
      </w:tr>
      <w:tr w:rsidR="003F6A52" w:rsidTr="003F6A52">
        <w:tc>
          <w:tcPr>
            <w:tcW w:w="3114" w:type="dxa"/>
            <w:shd w:val="clear" w:color="auto" w:fill="D9D9D9" w:themeFill="background1" w:themeFillShade="D9"/>
          </w:tcPr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9D9D9" w:themeFill="background1" w:themeFillShade="D9"/>
          </w:tcPr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eastAsia="Arial"/>
                <w:sz w:val="18"/>
                <w:szCs w:val="18"/>
                <w:lang w:eastAsia="pt-BR"/>
              </w:rPr>
              <w:t>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Dados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Pr="007E37ED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sz w:val="18"/>
                <w:szCs w:val="18"/>
                <w:lang w:eastAsia="pt-BR"/>
              </w:rPr>
              <w:lastRenderedPageBreak/>
              <w:t>Termo de posse</w:t>
            </w:r>
          </w:p>
        </w:tc>
        <w:tc>
          <w:tcPr>
            <w:tcW w:w="6456" w:type="dxa"/>
          </w:tcPr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Exibe 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de posse a ser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editado</w:t>
            </w:r>
            <w:proofErr w:type="spellEnd"/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Alfan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- Obrigatório: Sim</w:t>
            </w:r>
          </w:p>
          <w:p w:rsidR="003F6A52" w:rsidRPr="007E37ED" w:rsidRDefault="003F6A52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- 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posse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está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cadastrado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Cadastrar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declaração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’ no ‘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Parametrizar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auxiliares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’, 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esta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deverá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obter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através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código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documento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onde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posteriormente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será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exibido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Emitir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posse’.</w:t>
            </w:r>
          </w:p>
          <w:p w:rsidR="003F6A52" w:rsidRPr="007E37ED" w:rsidRDefault="003F6A52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a ser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exibido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:</w:t>
            </w:r>
          </w:p>
          <w:p w:rsidR="003F6A52" w:rsidRPr="00D94F63" w:rsidRDefault="00AA1613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Aos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[dia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[mês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[ano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Cidade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[de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Cidade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]-[UF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reunido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Plenário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Conselho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>Arquitetura</w:t>
            </w:r>
            <w:proofErr w:type="spellEnd"/>
            <w:r w:rsidRPr="007E37ED">
              <w:rPr>
                <w:rFonts w:eastAsia="Arial"/>
                <w:bCs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Urbanismo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[local do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conselheiro</w:t>
            </w:r>
            <w:proofErr w:type="spellEnd"/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em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sessão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solene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, e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tendo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em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vista a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diplomação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outorgada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pela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Comissão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Eleitoral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[local do</w:t>
            </w:r>
            <w:r w:rsidR="007E37ED"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7E37ED" w:rsidRPr="00D94F63">
              <w:rPr>
                <w:rFonts w:eastAsia="Arial"/>
                <w:b/>
                <w:sz w:val="18"/>
                <w:szCs w:val="18"/>
                <w:lang w:eastAsia="pt-BR"/>
              </w:rPr>
              <w:t>candidato</w:t>
            </w:r>
            <w:proofErr w:type="spellEnd"/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 decorrente das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eleições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gerais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realizadas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dia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eleição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¹⁰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cumprindo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-se as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disposições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da Lei n° 12.378, de 31 de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dezembro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2010,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e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Regulamento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Eleitoral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aprovado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pela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Resolução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CAU/BR n°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[nº resolução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¹¹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, de 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¹²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¹³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compareceu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tomou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 posse o(a)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Arquiteto</w:t>
            </w:r>
            <w:proofErr w:type="spellEnd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 xml:space="preserve">(a) e </w:t>
            </w:r>
            <w:proofErr w:type="spellStart"/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Urbanista</w:t>
            </w:r>
            <w:proofErr w:type="spellEnd"/>
          </w:p>
          <w:p w:rsidR="003F6A52" w:rsidRPr="00D94F63" w:rsidRDefault="00AA1613" w:rsidP="007E37ED">
            <w:pPr>
              <w:pStyle w:val="Ttulo2"/>
              <w:keepNext w:val="0"/>
              <w:numPr>
                <w:ilvl w:val="1"/>
                <w:numId w:val="0"/>
              </w:numPr>
              <w:outlineLvl w:val="1"/>
              <w:rPr>
                <w:rFonts w:ascii="Arial" w:eastAsia="Arial" w:hAnsi="Arial"/>
                <w:bCs w:val="0"/>
                <w:sz w:val="18"/>
                <w:szCs w:val="18"/>
              </w:rPr>
            </w:pP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[NOME ARQUITETO(A) E URBANISTA</w:t>
            </w:r>
            <w:r w:rsidRPr="00D94F63">
              <w:rPr>
                <w:rFonts w:ascii="Arial" w:eastAsia="Arial" w:hAnsi="Arial"/>
                <w:color w:val="FF0000"/>
                <w:sz w:val="18"/>
                <w:szCs w:val="18"/>
              </w:rPr>
              <w:t>¹⁵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</w:p>
          <w:p w:rsidR="003F6A52" w:rsidRPr="00D94F63" w:rsidRDefault="00AA1613" w:rsidP="007E37ED">
            <w:pPr>
              <w:pStyle w:val="Ttulo2"/>
              <w:keepNext w:val="0"/>
              <w:numPr>
                <w:ilvl w:val="1"/>
                <w:numId w:val="0"/>
              </w:numPr>
              <w:outlineLvl w:val="1"/>
              <w:rPr>
                <w:rFonts w:ascii="Arial" w:eastAsia="Arial" w:hAnsi="Arial"/>
                <w:b w:val="0"/>
                <w:sz w:val="18"/>
                <w:szCs w:val="18"/>
              </w:rPr>
            </w:pPr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no cargo de </w:t>
            </w:r>
            <w:proofErr w:type="spellStart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Conselheiro</w:t>
            </w:r>
            <w:proofErr w:type="spellEnd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 xml:space="preserve">(a) 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[</w:t>
            </w:r>
            <w:proofErr w:type="spellStart"/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tipo</w:t>
            </w:r>
            <w:proofErr w:type="spellEnd"/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 xml:space="preserve"> conselheiro</w:t>
            </w:r>
            <w:r w:rsidRPr="00D94F63">
              <w:rPr>
                <w:rFonts w:ascii="Arial" w:eastAsia="Arial" w:hAnsi="Arial"/>
                <w:color w:val="FF0000"/>
                <w:sz w:val="18"/>
                <w:szCs w:val="18"/>
              </w:rPr>
              <w:t>¹⁶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 xml:space="preserve"> do </w:t>
            </w:r>
            <w:proofErr w:type="spellStart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Conselho</w:t>
            </w:r>
            <w:proofErr w:type="spellEnd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 xml:space="preserve"> de </w:t>
            </w:r>
            <w:proofErr w:type="spellStart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Arquitetura</w:t>
            </w:r>
            <w:proofErr w:type="spellEnd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 xml:space="preserve"> e </w:t>
            </w:r>
            <w:proofErr w:type="spellStart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Urbanismo</w:t>
            </w:r>
            <w:proofErr w:type="spellEnd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 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 xml:space="preserve">[local do </w:t>
            </w:r>
            <w:proofErr w:type="spellStart"/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conselheiro</w:t>
            </w:r>
            <w:proofErr w:type="spellEnd"/>
            <w:r w:rsidRPr="00D94F63">
              <w:rPr>
                <w:rFonts w:ascii="Arial" w:eastAsia="Arial" w:hAnsi="Arial"/>
                <w:color w:val="FF0000"/>
                <w:sz w:val="18"/>
                <w:szCs w:val="18"/>
              </w:rPr>
              <w:t>⁷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 xml:space="preserve">, com </w:t>
            </w:r>
            <w:proofErr w:type="spellStart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mandato</w:t>
            </w:r>
            <w:proofErr w:type="spellEnd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 xml:space="preserve"> a ser </w:t>
            </w:r>
            <w:proofErr w:type="spellStart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exercido</w:t>
            </w:r>
            <w:proofErr w:type="spellEnd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 xml:space="preserve"> no </w:t>
            </w:r>
            <w:proofErr w:type="spellStart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período</w:t>
            </w:r>
            <w:proofErr w:type="spellEnd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 xml:space="preserve"> de 01 de Janeiro de 2024 a 31 de </w:t>
            </w:r>
            <w:proofErr w:type="spellStart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Dezembro</w:t>
            </w:r>
            <w:proofErr w:type="spellEnd"/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 de 2026.</w:t>
            </w:r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br/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[</w:t>
            </w:r>
            <w:proofErr w:type="spellStart"/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Cidade</w:t>
            </w:r>
            <w:proofErr w:type="spellEnd"/>
            <w:r w:rsidRPr="00D94F63">
              <w:rPr>
                <w:rFonts w:ascii="Arial" w:eastAsia="Arial" w:hAnsi="Arial"/>
                <w:color w:val="FF0000"/>
                <w:sz w:val="18"/>
                <w:szCs w:val="18"/>
              </w:rPr>
              <w:t>⁵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]-[UF</w:t>
            </w:r>
            <w:r w:rsidRPr="00D94F63">
              <w:rPr>
                <w:rFonts w:ascii="Arial" w:eastAsia="Arial" w:hAnsi="Arial"/>
                <w:color w:val="FF0000"/>
                <w:sz w:val="18"/>
                <w:szCs w:val="18"/>
              </w:rPr>
              <w:t>⁶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, 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[dia</w:t>
            </w:r>
            <w:r w:rsidRPr="00D94F63">
              <w:rPr>
                <w:rFonts w:ascii="Arial" w:eastAsia="Arial" w:hAnsi="Arial"/>
                <w:color w:val="FF0000"/>
                <w:sz w:val="18"/>
                <w:szCs w:val="18"/>
              </w:rPr>
              <w:t>¹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 de 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[mês</w:t>
            </w:r>
            <w:r w:rsidRPr="00D94F63">
              <w:rPr>
                <w:rFonts w:ascii="Arial" w:eastAsia="Arial" w:hAnsi="Arial"/>
                <w:color w:val="FF0000"/>
                <w:sz w:val="18"/>
                <w:szCs w:val="18"/>
              </w:rPr>
              <w:t>²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D94F63">
              <w:rPr>
                <w:rFonts w:ascii="Arial" w:eastAsia="Arial" w:hAnsi="Arial"/>
                <w:b w:val="0"/>
                <w:sz w:val="18"/>
                <w:szCs w:val="18"/>
              </w:rPr>
              <w:t> de 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[ano</w:t>
            </w:r>
            <w:r w:rsidRPr="00D94F63">
              <w:rPr>
                <w:rFonts w:ascii="Arial" w:eastAsia="Arial" w:hAnsi="Arial"/>
                <w:color w:val="FF0000"/>
                <w:sz w:val="18"/>
                <w:szCs w:val="18"/>
              </w:rPr>
              <w:t>³</w:t>
            </w:r>
            <w:r w:rsidRPr="00D94F63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</w:p>
          <w:p w:rsidR="003F6A52" w:rsidRPr="00D94F63" w:rsidRDefault="003F6A52" w:rsidP="007E37ED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</w:p>
          <w:p w:rsidR="003F6A52" w:rsidRPr="00D94F63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Cs/>
                <w:sz w:val="18"/>
                <w:szCs w:val="18"/>
                <w:lang w:eastAsia="pt-BR"/>
              </w:rPr>
              <w:t>-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exibidos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dentro de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chaves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D94F63">
              <w:rPr>
                <w:rFonts w:eastAsia="Arial"/>
                <w:b/>
                <w:bCs/>
                <w:sz w:val="18"/>
                <w:szCs w:val="18"/>
                <w:lang w:eastAsia="pt-BR"/>
              </w:rPr>
              <w:t>[ ]</w:t>
            </w:r>
            <w:proofErr w:type="gram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serão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preenchidos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conforme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de dados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nos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disponíveis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são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eles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>: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 </w:t>
            </w:r>
          </w:p>
          <w:p w:rsidR="003F6A52" w:rsidRPr="00D94F63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3F6A52" w:rsidRPr="00D94F63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3F6A52" w:rsidRPr="00D94F63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3F6A52" w:rsidRPr="00D94F63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/>
                <w:bCs/>
                <w:sz w:val="18"/>
                <w:szCs w:val="18"/>
                <w:lang w:eastAsia="pt-BR"/>
              </w:rPr>
              <w:t>de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dado ins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’ da grid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3F6A52" w:rsidRPr="00D94F63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’ da grid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3F6A52" w:rsidRPr="00D94F63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/>
                <w:bCs/>
                <w:sz w:val="18"/>
                <w:szCs w:val="18"/>
                <w:lang w:eastAsia="pt-BR"/>
              </w:rPr>
              <w:t>UF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rido no campo ‘UF’ da grid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7E37ED" w:rsidRPr="00D94F63" w:rsidRDefault="007E37ED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Local do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conselheiro</w:t>
            </w:r>
            <w:proofErr w:type="spellEnd"/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“Do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Brasil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”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candidato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for federal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Ou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“UF”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candidato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u w:val="single"/>
                <w:lang w:eastAsia="pt-BR"/>
              </w:rPr>
              <w:t>não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for federal.</w:t>
            </w:r>
          </w:p>
          <w:p w:rsidR="007E37ED" w:rsidRPr="00D94F63" w:rsidRDefault="007E37ED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eastAsia="pt-BR"/>
              </w:rPr>
            </w:pPr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Local do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candidato</w:t>
            </w:r>
            <w:proofErr w:type="spellEnd"/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 xml:space="preserve">⁷ </w:t>
            </w:r>
            <w:r w:rsidRPr="00D94F63">
              <w:rPr>
                <w:rFonts w:eastAsia="Arial"/>
                <w:bCs/>
                <w:sz w:val="18"/>
                <w:szCs w:val="18"/>
                <w:lang w:val="pt-BR" w:eastAsia="pt-BR"/>
              </w:rPr>
              <w:t>=</w:t>
            </w:r>
            <w:r w:rsidRPr="00D94F63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 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Recebe 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“Nacional”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candidato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for IES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ou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“UF”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candidato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u w:val="single"/>
                <w:lang w:eastAsia="pt-BR"/>
              </w:rPr>
              <w:t>não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for IES.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D94F63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D94F6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94F6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D94F6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D94F6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D94F63">
              <w:rPr>
                <w:rFonts w:eastAsia="Arial"/>
                <w:sz w:val="18"/>
                <w:szCs w:val="18"/>
                <w:lang w:eastAsia="pt-BR"/>
              </w:rPr>
              <w:t>ado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da eleição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¹⁰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nº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¹¹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¹²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¹³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lastRenderedPageBreak/>
              <w:t>ano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 xml:space="preserve">Nome </w:t>
            </w:r>
            <w:proofErr w:type="spellStart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arquiteto</w:t>
            </w:r>
            <w:proofErr w:type="spellEnd"/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(a) e urbanista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do banco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eastAsia="pt-BR"/>
              </w:rPr>
              <w:t>Tipo conselheiro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do banco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Nome do </w:t>
            </w:r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>presidente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rido no campo ‘Nome do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>CAU/U</w:t>
            </w:r>
            <w:r w:rsidRPr="007E37ED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F</w:t>
            </w:r>
            <w:r w:rsidRPr="007E37ED"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ou BR</w:t>
            </w:r>
            <w:r w:rsidRPr="007E37ED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¹⁸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>rido no campo ‘UF’</w:t>
            </w:r>
          </w:p>
          <w:p w:rsidR="003F6A52" w:rsidRPr="007E37ED" w:rsidRDefault="003F6A52" w:rsidP="007E37ED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3F6A52" w:rsidRPr="007E37ED" w:rsidRDefault="00AA1613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E37ED"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3F6A52" w:rsidRDefault="00AA1613" w:rsidP="007E37ED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eastAsia="pt-BR"/>
              </w:rPr>
            </w:pPr>
            <w:r w:rsidRPr="007E37ED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Assim que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for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preenchendo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necessárias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em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seus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devidos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atualizar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7E37ED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E37ED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 xml:space="preserve">Data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3F6A5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por default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corrente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Ano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 w:rsidP="00D94F63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Desde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2021</w:t>
            </w:r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até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três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anos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subsequentes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ao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ano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atual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(</w:t>
            </w:r>
            <w:proofErr w:type="spellStart"/>
            <w:r w:rsidR="00D94F63">
              <w:rPr>
                <w:rFonts w:eastAsia="Arial"/>
                <w:sz w:val="18"/>
                <w:szCs w:val="18"/>
                <w:highlight w:val="yellow"/>
                <w:lang w:eastAsia="pt-BR"/>
              </w:rPr>
              <w:t>E</w:t>
            </w:r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xemplo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: se o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ano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atual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é 2023, </w:t>
            </w:r>
            <w:proofErr w:type="spellStart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exibirá</w:t>
            </w:r>
            <w:proofErr w:type="spellEnd"/>
            <w:r w:rsidR="00D94F6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2019, 2020, 2021, 2022, 2023, 2024, 2025, 2026)</w:t>
            </w:r>
            <w:r w:rsidR="00D94F63" w:rsidRPr="005D3B43">
              <w:rPr>
                <w:rFonts w:eastAsia="Arial"/>
                <w:sz w:val="18"/>
                <w:szCs w:val="18"/>
                <w:highlight w:val="yellow"/>
                <w:lang w:val="pt-BR" w:eastAsia="pt-BR"/>
              </w:rPr>
              <w:t>.</w:t>
            </w:r>
            <w:bookmarkStart w:id="15" w:name="_GoBack"/>
            <w:bookmarkEnd w:id="15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por default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corrente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utilizada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referente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De, da e do.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UF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inserida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‘UF’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 xml:space="preserve">Data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</w:p>
        </w:tc>
        <w:tc>
          <w:tcPr>
            <w:tcW w:w="6456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gr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d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  <w:p w:rsidR="003F6A52" w:rsidRPr="003043B8" w:rsidRDefault="003F6A5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 w:rsidRPr="003043B8">
              <w:rPr>
                <w:rFonts w:eastAsia="Arial"/>
                <w:b/>
                <w:sz w:val="18"/>
                <w:szCs w:val="18"/>
                <w:lang w:eastAsia="pt-BR"/>
              </w:rPr>
              <w:t>Apr</w:t>
            </w: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>e</w:t>
            </w:r>
            <w:r w:rsidRPr="003043B8">
              <w:rPr>
                <w:rFonts w:eastAsia="Arial"/>
                <w:b/>
                <w:sz w:val="18"/>
                <w:szCs w:val="18"/>
                <w:lang w:eastAsia="pt-BR"/>
              </w:rPr>
              <w:t>sentação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Este grid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duas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vezes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um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outro,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como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protótipo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[</w:t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begin"/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instrText xml:space="preserve"> REF _Ref669 \r \h </w:instrText>
            </w:r>
            <w:r w:rsid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instrText xml:space="preserve"> \* MERGEFORMAT </w:instrText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separate"/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P</w:t>
            </w:r>
            <w:r w:rsid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T</w:t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01</w:t>
            </w:r>
            <w:r w:rsidRPr="003043B8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end"/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].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É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obrigatório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menos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data de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No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primeiro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grid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’, ‘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’ e ‘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acompanhados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um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asterisco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informando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3043B8"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obrigatoriedade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destes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No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segundo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grid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junto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 um hint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informativo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com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: “O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é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obrigatório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.”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Número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pertinente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‘Nº’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 xml:space="preserve">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Exibe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‘UF’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Tipo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tipo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‘Tipo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3F6A52" w:rsidRPr="003043B8" w:rsidTr="003F6A52">
        <w:tc>
          <w:tcPr>
            <w:tcW w:w="3114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lastRenderedPageBreak/>
              <w:t xml:space="preserve">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que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Pr="003043B8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banco o 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habilitado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e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no banco e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dados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‘Nome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 e ‘UF’, mas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poderão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editáveis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automática,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proofErr w:type="gramStart"/>
            <w:r w:rsidRPr="003043B8">
              <w:rPr>
                <w:rFonts w:eastAsia="Arial"/>
                <w:sz w:val="18"/>
                <w:szCs w:val="18"/>
                <w:lang w:eastAsia="pt-BR"/>
              </w:rPr>
              <w:t>desabilitados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..</w:t>
            </w:r>
            <w:proofErr w:type="gramEnd"/>
          </w:p>
        </w:tc>
      </w:tr>
      <w:tr w:rsidR="003F6A52" w:rsidRPr="003043B8" w:rsidTr="003F6A52">
        <w:tc>
          <w:tcPr>
            <w:tcW w:w="3114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Nome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Exibe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CAU/UF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ou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CAU/BR.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Texto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N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Pr="003043B8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Pr="003043B8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banco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CPF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informado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no campo ‘CPF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’, mas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editável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3F6A52" w:rsidTr="003F6A52">
        <w:tc>
          <w:tcPr>
            <w:tcW w:w="3114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Exibe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a</w:t>
            </w: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UF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3043B8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3F6A52" w:rsidRPr="003043B8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Pr="003043B8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banco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CPF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informado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no campo ‘CPF do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’, mas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editável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043B8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3043B8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Anexar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Permite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imagem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disco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sua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imagem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3F6A52" w:rsidRDefault="003F6A52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eastAsia="Arial"/>
                <w:b/>
                <w:sz w:val="18"/>
                <w:szCs w:val="18"/>
                <w:lang w:eastAsia="pt-BR"/>
              </w:rPr>
              <w:t>Apresentação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mensagem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fixa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Formatos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JPEG, JPG, PNG.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Tamanho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máximo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20MB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.’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Confirm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ar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Descrição: Comando que salva os dados incluídos na interface.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spacing w:before="60" w:after="6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Quando acionado, o sistema deverá armazenar em banco as alterações.</w:t>
            </w:r>
          </w:p>
        </w:tc>
      </w:tr>
      <w:tr w:rsidR="003F6A52" w:rsidTr="003F6A52">
        <w:tc>
          <w:tcPr>
            <w:tcW w:w="3114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Cancelar</w:t>
            </w:r>
          </w:p>
        </w:tc>
        <w:tc>
          <w:tcPr>
            <w:tcW w:w="6456" w:type="dxa"/>
          </w:tcPr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Comando que </w:t>
            </w:r>
            <w:r>
              <w:rPr>
                <w:rFonts w:eastAsia="Arial"/>
                <w:sz w:val="18"/>
                <w:szCs w:val="18"/>
                <w:lang w:eastAsia="pt-BR"/>
              </w:rPr>
              <w:t>cancela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os dados incluídos na interface.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3F6A52" w:rsidRDefault="00AA161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3F6A52" w:rsidRDefault="003F6A5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3F6A52" w:rsidRDefault="00AA161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3F6A52" w:rsidRDefault="00AA1613">
            <w:pPr>
              <w:spacing w:before="60" w:after="6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Ao ser acionado, o sistema deverá desconsiderar as ações realizadas pelo usuário na interface.</w:t>
            </w:r>
          </w:p>
        </w:tc>
      </w:tr>
    </w:tbl>
    <w:p w:rsidR="003F6A52" w:rsidRDefault="003F6A52">
      <w:pPr>
        <w:spacing w:before="0" w:after="0"/>
        <w:jc w:val="left"/>
      </w:pPr>
    </w:p>
    <w:p w:rsidR="003F6A52" w:rsidRDefault="00AA1613">
      <w:pPr>
        <w:pStyle w:val="Ttulo2"/>
        <w:numPr>
          <w:ilvl w:val="0"/>
          <w:numId w:val="0"/>
        </w:numPr>
        <w:spacing w:before="240"/>
      </w:pPr>
      <w:bookmarkStart w:id="16" w:name="_Toc139295083"/>
      <w:bookmarkStart w:id="17" w:name="_Toc48566012"/>
      <w:bookmarkEnd w:id="14"/>
      <w:r>
        <w:t>CRITÉRIOS DE ACEITE</w:t>
      </w:r>
      <w:bookmarkEnd w:id="16"/>
      <w:bookmarkEnd w:id="17"/>
    </w:p>
    <w:p w:rsidR="003F6A52" w:rsidRDefault="00AA1613">
      <w:pPr>
        <w:pStyle w:val="Ttulo2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8" w:name="_Toc139295084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8"/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A funcionalidade é executada a partir do menu “Eleitoral → Pós-Eleitoral → Alterar Termo de Posse” apresentado no sistema Plataforma.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O usuário deve ter a permissão 01603002 - Termo de Posse</w:t>
      </w:r>
      <w:r w:rsidRPr="008778CD">
        <w:rPr>
          <w:sz w:val="22"/>
          <w:szCs w:val="22"/>
          <w:lang w:val="en-US"/>
        </w:rPr>
        <w:t xml:space="preserve"> para </w:t>
      </w:r>
      <w:proofErr w:type="spellStart"/>
      <w:r w:rsidRPr="008778CD">
        <w:rPr>
          <w:sz w:val="22"/>
          <w:szCs w:val="22"/>
          <w:lang w:val="en-US"/>
        </w:rPr>
        <w:t>acessar</w:t>
      </w:r>
      <w:proofErr w:type="spellEnd"/>
      <w:r w:rsidRPr="008778CD">
        <w:rPr>
          <w:sz w:val="22"/>
          <w:szCs w:val="22"/>
          <w:lang w:val="en-US"/>
        </w:rPr>
        <w:t xml:space="preserve"> </w:t>
      </w:r>
      <w:proofErr w:type="spellStart"/>
      <w:r w:rsidRPr="008778CD">
        <w:rPr>
          <w:sz w:val="22"/>
          <w:szCs w:val="22"/>
          <w:lang w:val="en-US"/>
        </w:rPr>
        <w:t>essa</w:t>
      </w:r>
      <w:proofErr w:type="spellEnd"/>
      <w:r w:rsidRPr="008778CD">
        <w:rPr>
          <w:sz w:val="22"/>
          <w:szCs w:val="22"/>
          <w:lang w:val="en-US"/>
        </w:rPr>
        <w:t xml:space="preserve"> </w:t>
      </w:r>
      <w:proofErr w:type="spellStart"/>
      <w:r w:rsidRPr="008778CD">
        <w:rPr>
          <w:sz w:val="22"/>
          <w:szCs w:val="22"/>
          <w:lang w:val="en-US"/>
        </w:rPr>
        <w:t>funcionalidade</w:t>
      </w:r>
      <w:proofErr w:type="spellEnd"/>
      <w:r w:rsidRPr="008778CD">
        <w:rPr>
          <w:sz w:val="22"/>
          <w:szCs w:val="22"/>
        </w:rPr>
        <w:t>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O usuário aciona a opção ‘Alterar Termo de Posse’ no menu ou pela URL que direcione para a página de emissão do termo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O sistema deve exibir a tela ‘Alterar Termo de Posse’ [</w:t>
      </w:r>
      <w:r w:rsidR="003043B8" w:rsidRPr="008778CD">
        <w:rPr>
          <w:sz w:val="22"/>
          <w:szCs w:val="22"/>
        </w:rPr>
        <w:t>PT01</w:t>
      </w:r>
      <w:r w:rsidRPr="008778CD">
        <w:rPr>
          <w:sz w:val="22"/>
          <w:szCs w:val="22"/>
        </w:rPr>
        <w:t>] com seus respectivos campos e comandos.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lastRenderedPageBreak/>
        <w:t>O sistema deve exibir os campos preenchidos, visto que foram cadastrados anteriormente.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 xml:space="preserve">O usuário insere ou altera os dados nos campos e aciona o comando para realizar a alteração do termo 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O sistema deve exibir mensagem de confirmação [</w:t>
      </w:r>
      <w:r w:rsidRPr="008778CD">
        <w:rPr>
          <w:sz w:val="22"/>
          <w:szCs w:val="22"/>
        </w:rPr>
        <w:fldChar w:fldCharType="begin"/>
      </w:r>
      <w:r w:rsidRPr="008778CD">
        <w:rPr>
          <w:sz w:val="22"/>
          <w:szCs w:val="22"/>
        </w:rPr>
        <w:instrText xml:space="preserve"> REF _Ref10321 \r \h </w:instrText>
      </w:r>
      <w:r w:rsidR="008778CD">
        <w:rPr>
          <w:sz w:val="22"/>
          <w:szCs w:val="22"/>
        </w:rPr>
        <w:instrText xml:space="preserve"> \* MERGEFORMAT </w:instrText>
      </w:r>
      <w:r w:rsidRPr="008778CD">
        <w:rPr>
          <w:sz w:val="22"/>
          <w:szCs w:val="22"/>
        </w:rPr>
      </w:r>
      <w:r w:rsidRPr="008778CD">
        <w:rPr>
          <w:sz w:val="22"/>
          <w:szCs w:val="22"/>
        </w:rPr>
        <w:fldChar w:fldCharType="separate"/>
      </w:r>
      <w:r w:rsidRPr="008778CD">
        <w:rPr>
          <w:sz w:val="22"/>
          <w:szCs w:val="22"/>
        </w:rPr>
        <w:t>ME01</w:t>
      </w:r>
      <w:r w:rsidRPr="008778CD">
        <w:rPr>
          <w:sz w:val="22"/>
          <w:szCs w:val="22"/>
        </w:rPr>
        <w:fldChar w:fldCharType="end"/>
      </w:r>
      <w:r w:rsidRPr="008778CD">
        <w:rPr>
          <w:sz w:val="22"/>
          <w:szCs w:val="22"/>
        </w:rPr>
        <w:t>]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Caso o usuário informe algum filtro, o sistema:</w:t>
      </w:r>
    </w:p>
    <w:p w:rsidR="003F6A52" w:rsidRPr="008778CD" w:rsidRDefault="00AA1613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Verifica se os campos obrigatórios foram informados. Caso não tenham sido, então o sistema apresenta a mensagem “Campo obrigatório”.</w:t>
      </w:r>
    </w:p>
    <w:p w:rsidR="003F6A52" w:rsidRPr="008778CD" w:rsidRDefault="00AA16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8778CD">
        <w:rPr>
          <w:sz w:val="22"/>
          <w:szCs w:val="22"/>
        </w:rPr>
        <w:t>Atualiza dinamicamente o termo apresentado na interface de acordo com as informações inseridas nos campos apresentados.</w:t>
      </w:r>
    </w:p>
    <w:p w:rsidR="003F6A52" w:rsidRDefault="003F6A52"/>
    <w:p w:rsidR="003043B8" w:rsidRDefault="00AA1613" w:rsidP="003043B8">
      <w:pPr>
        <w:pStyle w:val="Ttulo2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9" w:name="_Toc139295085"/>
      <w:r>
        <w:rPr>
          <w:rFonts w:ascii="Arial" w:hAnsi="Arial"/>
          <w:sz w:val="20"/>
          <w:szCs w:val="20"/>
        </w:rPr>
        <w:t>Regras Gerais</w:t>
      </w:r>
      <w:bookmarkEnd w:id="19"/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RN01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Campo obrigatório: Apresentar a mensagem “campo obrigatório” abaixo do campo e mensagem flutuante no canto superior direito da tela. Os campos obrigatórios devem ser apresentados com asterisco (*).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RN02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As mensagens de validações devem ser apresentadas de forma flutuante no canto superior direito da tela.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RN03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As informações já deverão vir preenchidas no Termo e nos campos parametrizáveis, visto que elas foram inseridas na funcionalidade de ‘Emitir Termo de Posse’.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RN04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Após o usuário acionar o comando ‘Confirmar’, o sistema deverá armazenar os dados em banco e realizar a substituição do Termo de posse, isto é, o Termo anterior deverá ser excluído.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  <w:lang w:val="en-US"/>
        </w:rPr>
      </w:pPr>
      <w:r w:rsidRPr="003043B8">
        <w:rPr>
          <w:rFonts w:ascii="Arial" w:hAnsi="Arial"/>
        </w:rPr>
        <w:t>RN05</w:t>
      </w:r>
      <w:r w:rsidRPr="003043B8">
        <w:rPr>
          <w:rFonts w:ascii="Arial" w:hAnsi="Arial"/>
          <w:b w:val="0"/>
        </w:rPr>
        <w:t>.</w:t>
      </w:r>
      <w:r w:rsidRPr="003043B8">
        <w:rPr>
          <w:rFonts w:ascii="Arial" w:hAnsi="Arial"/>
          <w:b w:val="0"/>
          <w:lang w:val="en-US"/>
        </w:rPr>
        <w:t xml:space="preserve"> </w:t>
      </w:r>
      <w:r w:rsidR="00AA1613" w:rsidRPr="003043B8">
        <w:rPr>
          <w:rFonts w:ascii="Arial" w:hAnsi="Arial"/>
          <w:b w:val="0"/>
          <w:lang w:val="en-US"/>
        </w:rPr>
        <w:t xml:space="preserve">A </w:t>
      </w:r>
      <w:proofErr w:type="spellStart"/>
      <w:r w:rsidR="00AA1613" w:rsidRPr="003043B8">
        <w:rPr>
          <w:rFonts w:ascii="Arial" w:hAnsi="Arial"/>
          <w:b w:val="0"/>
          <w:lang w:val="en-US"/>
        </w:rPr>
        <w:t>página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do</w:t>
      </w:r>
      <w:r w:rsidR="00AA1613" w:rsidRPr="003043B8">
        <w:rPr>
          <w:rFonts w:ascii="Arial" w:hAnsi="Arial"/>
          <w:b w:val="0"/>
        </w:rPr>
        <w:t xml:space="preserve"> arquivo do </w:t>
      </w:r>
      <w:r w:rsidR="00AA1613" w:rsidRPr="003043B8">
        <w:rPr>
          <w:rFonts w:ascii="Arial" w:hAnsi="Arial"/>
          <w:b w:val="0"/>
          <w:lang w:val="en-US"/>
        </w:rPr>
        <w:t>Termo de Posse</w:t>
      </w:r>
      <w:r w:rsidR="00AA1613" w:rsidRPr="003043B8">
        <w:rPr>
          <w:rFonts w:ascii="Arial" w:hAnsi="Arial"/>
          <w:b w:val="0"/>
        </w:rPr>
        <w:t xml:space="preserve"> deverá estar na posição </w:t>
      </w:r>
      <w:r w:rsidR="00AA1613" w:rsidRPr="003043B8">
        <w:rPr>
          <w:rFonts w:ascii="Arial" w:hAnsi="Arial"/>
          <w:b w:val="0"/>
          <w:lang w:val="en-US"/>
        </w:rPr>
        <w:t>‘</w:t>
      </w:r>
      <w:r w:rsidR="00AA1613" w:rsidRPr="003043B8">
        <w:rPr>
          <w:rFonts w:ascii="Arial" w:hAnsi="Arial"/>
          <w:b w:val="0"/>
        </w:rPr>
        <w:t>Paisagem</w:t>
      </w:r>
      <w:r w:rsidR="00AA1613" w:rsidRPr="003043B8">
        <w:rPr>
          <w:rFonts w:ascii="Arial" w:hAnsi="Arial"/>
          <w:b w:val="0"/>
          <w:lang w:val="en-US"/>
        </w:rPr>
        <w:t>’.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  <w:lang w:val="en-US"/>
        </w:rPr>
      </w:pPr>
      <w:r w:rsidRPr="003043B8">
        <w:rPr>
          <w:rFonts w:ascii="Arial" w:hAnsi="Arial"/>
        </w:rPr>
        <w:t>RN06</w:t>
      </w:r>
      <w:r w:rsidRPr="003043B8">
        <w:rPr>
          <w:rFonts w:ascii="Arial" w:hAnsi="Arial"/>
          <w:b w:val="0"/>
        </w:rPr>
        <w:t>.</w:t>
      </w:r>
      <w:r w:rsidRPr="003043B8">
        <w:rPr>
          <w:rFonts w:ascii="Arial" w:hAnsi="Arial"/>
          <w:b w:val="0"/>
          <w:lang w:val="en-US"/>
        </w:rPr>
        <w:t xml:space="preserve"> </w:t>
      </w:r>
      <w:r w:rsidR="00AA1613" w:rsidRPr="003043B8">
        <w:rPr>
          <w:rFonts w:ascii="Arial" w:hAnsi="Arial"/>
          <w:b w:val="0"/>
          <w:lang w:val="en-US"/>
        </w:rPr>
        <w:t xml:space="preserve">O </w:t>
      </w:r>
      <w:proofErr w:type="spellStart"/>
      <w:r w:rsidR="00AA1613" w:rsidRPr="003043B8">
        <w:rPr>
          <w:rFonts w:ascii="Arial" w:hAnsi="Arial"/>
          <w:b w:val="0"/>
          <w:lang w:val="en-US"/>
        </w:rPr>
        <w:t>sistema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deverá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exibir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a </w:t>
      </w:r>
      <w:proofErr w:type="spellStart"/>
      <w:r w:rsidR="00AA1613" w:rsidRPr="003043B8">
        <w:rPr>
          <w:rFonts w:ascii="Arial" w:hAnsi="Arial"/>
          <w:b w:val="0"/>
          <w:lang w:val="en-US"/>
        </w:rPr>
        <w:t>assinatura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do </w:t>
      </w:r>
      <w:proofErr w:type="spellStart"/>
      <w:r w:rsidR="00AA1613" w:rsidRPr="003043B8">
        <w:rPr>
          <w:rFonts w:ascii="Arial" w:hAnsi="Arial"/>
          <w:b w:val="0"/>
          <w:lang w:val="en-US"/>
        </w:rPr>
        <w:t>presidente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e o </w:t>
      </w:r>
      <w:proofErr w:type="spellStart"/>
      <w:r w:rsidR="00AA1613" w:rsidRPr="003043B8">
        <w:rPr>
          <w:rFonts w:ascii="Arial" w:hAnsi="Arial"/>
          <w:b w:val="0"/>
          <w:lang w:val="en-US"/>
        </w:rPr>
        <w:t>nome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do </w:t>
      </w:r>
      <w:proofErr w:type="spellStart"/>
      <w:r w:rsidR="00AA1613" w:rsidRPr="003043B8">
        <w:rPr>
          <w:rFonts w:ascii="Arial" w:hAnsi="Arial"/>
          <w:b w:val="0"/>
          <w:lang w:val="en-US"/>
        </w:rPr>
        <w:t>conselheiro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lado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a </w:t>
      </w:r>
      <w:proofErr w:type="spellStart"/>
      <w:r w:rsidR="00AA1613" w:rsidRPr="003043B8">
        <w:rPr>
          <w:rFonts w:ascii="Arial" w:hAnsi="Arial"/>
          <w:b w:val="0"/>
          <w:lang w:val="en-US"/>
        </w:rPr>
        <w:t>lado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no </w:t>
      </w:r>
      <w:proofErr w:type="spellStart"/>
      <w:r w:rsidR="00AA1613" w:rsidRPr="003043B8">
        <w:rPr>
          <w:rFonts w:ascii="Arial" w:hAnsi="Arial"/>
          <w:b w:val="0"/>
          <w:lang w:val="en-US"/>
        </w:rPr>
        <w:t>arquivo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do </w:t>
      </w:r>
      <w:proofErr w:type="spellStart"/>
      <w:r w:rsidR="00AA1613" w:rsidRPr="003043B8">
        <w:rPr>
          <w:rFonts w:ascii="Arial" w:hAnsi="Arial"/>
          <w:b w:val="0"/>
          <w:lang w:val="en-US"/>
        </w:rPr>
        <w:t>Termo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de Posse.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RN07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>O sistema deverá gerar um código de autenticidade e adicionar ao Termo para que o usuário possa verificar que o documento é válido. Quando for realizada e efetivada alguma alteração no Termo de posse, o sistema deverá gerar um novo código de autenticidade e exibir no novo Termo.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RN08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 xml:space="preserve">O sistema deverá gerar um QR </w:t>
      </w:r>
      <w:proofErr w:type="spellStart"/>
      <w:r w:rsidR="00AA1613" w:rsidRPr="003043B8">
        <w:rPr>
          <w:rFonts w:ascii="Arial" w:hAnsi="Arial"/>
          <w:b w:val="0"/>
        </w:rPr>
        <w:t>Code</w:t>
      </w:r>
      <w:proofErr w:type="spellEnd"/>
      <w:r w:rsidR="00AA1613" w:rsidRPr="003043B8">
        <w:rPr>
          <w:rFonts w:ascii="Arial" w:hAnsi="Arial"/>
          <w:b w:val="0"/>
        </w:rPr>
        <w:t xml:space="preserve"> e inserir no Termo para que o usuário possa verificar a autenticidade do documento através deste código. Quando for realizada e </w:t>
      </w:r>
      <w:r w:rsidR="00AA1613" w:rsidRPr="003043B8">
        <w:rPr>
          <w:rFonts w:ascii="Arial" w:hAnsi="Arial"/>
          <w:b w:val="0"/>
        </w:rPr>
        <w:lastRenderedPageBreak/>
        <w:t xml:space="preserve">efetivada alguma alteração no Termo de posse, o sistema deverá gerar um novo QR </w:t>
      </w:r>
      <w:proofErr w:type="spellStart"/>
      <w:r w:rsidR="00AA1613" w:rsidRPr="003043B8">
        <w:rPr>
          <w:rFonts w:ascii="Arial" w:hAnsi="Arial"/>
          <w:b w:val="0"/>
        </w:rPr>
        <w:t>Code</w:t>
      </w:r>
      <w:proofErr w:type="spellEnd"/>
      <w:r w:rsidR="00AA1613" w:rsidRPr="003043B8">
        <w:rPr>
          <w:rFonts w:ascii="Arial" w:hAnsi="Arial"/>
          <w:b w:val="0"/>
        </w:rPr>
        <w:t xml:space="preserve"> e exibir no novo Termo.</w:t>
      </w:r>
    </w:p>
    <w:p w:rsidR="003043B8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RN09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 xml:space="preserve">O QR </w:t>
      </w:r>
      <w:proofErr w:type="spellStart"/>
      <w:r w:rsidR="00AA1613" w:rsidRPr="003043B8">
        <w:rPr>
          <w:rFonts w:ascii="Arial" w:hAnsi="Arial"/>
          <w:b w:val="0"/>
        </w:rPr>
        <w:t>Code</w:t>
      </w:r>
      <w:proofErr w:type="spellEnd"/>
      <w:r w:rsidR="00AA1613" w:rsidRPr="003043B8">
        <w:rPr>
          <w:rFonts w:ascii="Arial" w:hAnsi="Arial"/>
          <w:b w:val="0"/>
        </w:rPr>
        <w:t xml:space="preserve"> ao ser acionado pelo usuário deverá redirecioná-lo para a verificação de autenticidade no ambiente público, ou seja, para a modal ‘Verificar Autenticidade de Documento’.</w:t>
      </w:r>
    </w:p>
    <w:p w:rsidR="003F6A52" w:rsidRPr="003043B8" w:rsidRDefault="003043B8" w:rsidP="003043B8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3043B8">
        <w:rPr>
          <w:rFonts w:ascii="Arial" w:hAnsi="Arial"/>
        </w:rPr>
        <w:t>RN10</w:t>
      </w:r>
      <w:r w:rsidRPr="003043B8">
        <w:rPr>
          <w:rFonts w:ascii="Arial" w:hAnsi="Arial"/>
          <w:b w:val="0"/>
        </w:rPr>
        <w:t xml:space="preserve">. </w:t>
      </w:r>
      <w:r w:rsidR="00AA1613" w:rsidRPr="003043B8">
        <w:rPr>
          <w:rFonts w:ascii="Arial" w:hAnsi="Arial"/>
          <w:b w:val="0"/>
        </w:rPr>
        <w:t xml:space="preserve">O sistema exibe a imagem do cabeçalho de acordo com o usuário </w:t>
      </w:r>
      <w:proofErr w:type="spellStart"/>
      <w:r w:rsidR="00AA1613" w:rsidRPr="003043B8">
        <w:rPr>
          <w:rFonts w:ascii="Arial" w:hAnsi="Arial"/>
          <w:b w:val="0"/>
        </w:rPr>
        <w:t>logado</w:t>
      </w:r>
      <w:proofErr w:type="spellEnd"/>
      <w:r w:rsidR="00AA1613" w:rsidRPr="003043B8">
        <w:rPr>
          <w:rFonts w:ascii="Arial" w:hAnsi="Arial"/>
          <w:b w:val="0"/>
        </w:rPr>
        <w:t>. Caso ele seja assessor CEN o sistema</w:t>
      </w:r>
      <w:r w:rsidR="00AA1613" w:rsidRPr="003043B8">
        <w:rPr>
          <w:rFonts w:ascii="Arial" w:hAnsi="Arial"/>
          <w:b w:val="0"/>
          <w:lang w:val="en-US"/>
        </w:rPr>
        <w:t xml:space="preserve"> deverá </w:t>
      </w:r>
      <w:proofErr w:type="spellStart"/>
      <w:r w:rsidR="00AA1613" w:rsidRPr="003043B8">
        <w:rPr>
          <w:rFonts w:ascii="Arial" w:hAnsi="Arial"/>
          <w:b w:val="0"/>
          <w:lang w:val="en-US"/>
        </w:rPr>
        <w:t>exibir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o logo CAU/BR, </w:t>
      </w:r>
      <w:proofErr w:type="spellStart"/>
      <w:r w:rsidR="00AA1613" w:rsidRPr="003043B8">
        <w:rPr>
          <w:rFonts w:ascii="Arial" w:hAnsi="Arial"/>
          <w:b w:val="0"/>
          <w:lang w:val="en-US"/>
        </w:rPr>
        <w:t>caso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seja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assessor CE-UF </w:t>
      </w:r>
      <w:r w:rsidR="00AA1613" w:rsidRPr="003043B8">
        <w:rPr>
          <w:rFonts w:ascii="Arial" w:hAnsi="Arial"/>
          <w:b w:val="0"/>
        </w:rPr>
        <w:t>o sistema</w:t>
      </w:r>
      <w:r w:rsidR="00AA1613" w:rsidRPr="003043B8">
        <w:rPr>
          <w:rFonts w:ascii="Arial" w:hAnsi="Arial"/>
          <w:b w:val="0"/>
          <w:lang w:val="en-US"/>
        </w:rPr>
        <w:t xml:space="preserve"> deverá </w:t>
      </w:r>
      <w:proofErr w:type="spellStart"/>
      <w:r w:rsidR="00AA1613" w:rsidRPr="003043B8">
        <w:rPr>
          <w:rFonts w:ascii="Arial" w:hAnsi="Arial"/>
          <w:b w:val="0"/>
          <w:lang w:val="en-US"/>
        </w:rPr>
        <w:t>exibir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o logo CAU/UF, de </w:t>
      </w:r>
      <w:proofErr w:type="spellStart"/>
      <w:r w:rsidR="00AA1613" w:rsidRPr="003043B8">
        <w:rPr>
          <w:rFonts w:ascii="Arial" w:hAnsi="Arial"/>
          <w:b w:val="0"/>
          <w:lang w:val="en-US"/>
        </w:rPr>
        <w:t>acordo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com </w:t>
      </w:r>
      <w:proofErr w:type="spellStart"/>
      <w:r w:rsidR="00AA1613" w:rsidRPr="003043B8">
        <w:rPr>
          <w:rFonts w:ascii="Arial" w:hAnsi="Arial"/>
          <w:b w:val="0"/>
          <w:lang w:val="en-US"/>
        </w:rPr>
        <w:t>sua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</w:t>
      </w:r>
      <w:proofErr w:type="spellStart"/>
      <w:r w:rsidR="00AA1613" w:rsidRPr="003043B8">
        <w:rPr>
          <w:rFonts w:ascii="Arial" w:hAnsi="Arial"/>
          <w:b w:val="0"/>
          <w:lang w:val="en-US"/>
        </w:rPr>
        <w:t>respectiva</w:t>
      </w:r>
      <w:proofErr w:type="spellEnd"/>
      <w:r w:rsidR="00AA1613" w:rsidRPr="003043B8">
        <w:rPr>
          <w:rFonts w:ascii="Arial" w:hAnsi="Arial"/>
          <w:b w:val="0"/>
          <w:lang w:val="en-US"/>
        </w:rPr>
        <w:t xml:space="preserve"> UF.</w:t>
      </w:r>
    </w:p>
    <w:p w:rsidR="003F6A52" w:rsidRDefault="00AA1613">
      <w:pPr>
        <w:pStyle w:val="Ttulo2"/>
        <w:numPr>
          <w:ilvl w:val="0"/>
          <w:numId w:val="3"/>
        </w:numPr>
        <w:spacing w:before="240"/>
        <w:rPr>
          <w:rFonts w:eastAsiaTheme="minorEastAsia"/>
          <w:color w:val="000000"/>
          <w:sz w:val="20"/>
        </w:rPr>
      </w:pPr>
      <w:bookmarkStart w:id="20" w:name="_Toc139295086"/>
      <w:r>
        <w:rPr>
          <w:rFonts w:ascii="Arial" w:hAnsi="Arial"/>
          <w:sz w:val="20"/>
          <w:szCs w:val="20"/>
        </w:rPr>
        <w:t>Informações Complementares</w:t>
      </w:r>
      <w:bookmarkEnd w:id="20"/>
    </w:p>
    <w:p w:rsidR="003F6A52" w:rsidRPr="008778CD" w:rsidRDefault="00AA1613">
      <w:pPr>
        <w:rPr>
          <w:szCs w:val="22"/>
        </w:rPr>
      </w:pPr>
      <w:r w:rsidRPr="008778CD">
        <w:rPr>
          <w:szCs w:val="22"/>
        </w:rPr>
        <w:t>ELEITORAL_HST002_Pesquisar_Conselheiro_Termo_de_Posse</w:t>
      </w:r>
    </w:p>
    <w:p w:rsidR="003F6A52" w:rsidRPr="008778CD" w:rsidRDefault="00AA1613">
      <w:pPr>
        <w:rPr>
          <w:szCs w:val="22"/>
        </w:rPr>
      </w:pPr>
      <w:r w:rsidRPr="008778CD">
        <w:rPr>
          <w:szCs w:val="22"/>
        </w:rPr>
        <w:t>ELEITORAL_HST003_Emitir_Termo_de_Posse</w:t>
      </w:r>
    </w:p>
    <w:p w:rsidR="003F6A52" w:rsidRPr="008778CD" w:rsidRDefault="00AA1613">
      <w:pPr>
        <w:rPr>
          <w:szCs w:val="22"/>
        </w:rPr>
      </w:pPr>
      <w:r w:rsidRPr="008778CD">
        <w:rPr>
          <w:szCs w:val="22"/>
        </w:rPr>
        <w:t>SERVPUBLICOS_HST002_Modal_Verificar_Autenticidade</w:t>
      </w:r>
    </w:p>
    <w:sectPr w:rsidR="003F6A52" w:rsidRPr="008778CD">
      <w:headerReference w:type="default" r:id="rId17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2D4" w:rsidRDefault="00E032D4">
      <w:pPr>
        <w:spacing w:before="0" w:after="0"/>
      </w:pPr>
      <w:r>
        <w:separator/>
      </w:r>
    </w:p>
  </w:endnote>
  <w:endnote w:type="continuationSeparator" w:id="0">
    <w:p w:rsidR="00E032D4" w:rsidRDefault="00E032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41"/>
    </w:tblGrid>
    <w:tr w:rsidR="00AA1613">
      <w:tc>
        <w:tcPr>
          <w:tcW w:w="4605" w:type="dxa"/>
          <w:vAlign w:val="center"/>
        </w:tcPr>
        <w:p w:rsidR="00AA1613" w:rsidRDefault="00AA1613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:rsidR="00AA1613" w:rsidRDefault="00AA1613">
          <w:pPr>
            <w:pStyle w:val="Rodap"/>
            <w:jc w:val="right"/>
            <w:rPr>
              <w:rFonts w:ascii="Verdana" w:hAnsi="Verdana" w:cs="Arial"/>
              <w:b/>
            </w:rPr>
          </w:pPr>
          <w:r>
            <w:rPr>
              <w:rStyle w:val="Nmerodepgina"/>
              <w:rFonts w:ascii="Verdana" w:hAnsi="Verdana" w:cs="Arial"/>
              <w:b/>
            </w:rPr>
            <w:t xml:space="preserve">Página </w:t>
          </w:r>
          <w:r>
            <w:rPr>
              <w:rStyle w:val="Nmerodepgina"/>
              <w:rFonts w:ascii="Verdana" w:hAnsi="Verdana" w:cs="Arial"/>
              <w:b/>
            </w:rPr>
            <w:fldChar w:fldCharType="begin"/>
          </w:r>
          <w:r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</w:rPr>
            <w:t>13</w:t>
          </w:r>
          <w:r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AA1613" w:rsidRDefault="00AA16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2D4" w:rsidRDefault="00E032D4">
      <w:pPr>
        <w:spacing w:before="0" w:after="0"/>
      </w:pPr>
      <w:r>
        <w:separator/>
      </w:r>
    </w:p>
  </w:footnote>
  <w:footnote w:type="continuationSeparator" w:id="0">
    <w:p w:rsidR="00E032D4" w:rsidRDefault="00E032D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AA1613">
      <w:trPr>
        <w:trHeight w:val="534"/>
      </w:trPr>
      <w:tc>
        <w:tcPr>
          <w:tcW w:w="1843" w:type="dxa"/>
          <w:vAlign w:val="center"/>
        </w:tcPr>
        <w:p w:rsidR="00AA1613" w:rsidRDefault="00AA1613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 w:dxaOrig="202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pt;height:41.9pt">
                <v:imagedata r:id="rId1" o:title=""/>
              </v:shape>
              <o:OLEObject Type="Embed" ProgID="PBrush" ShapeID="_x0000_i1025" DrawAspect="Content" ObjectID="_1764743749" r:id="rId2"/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AA1613" w:rsidRDefault="00AA1613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HST004 - Alterar Termo de Posse</w:t>
              </w:r>
            </w:p>
          </w:tc>
        </w:sdtContent>
      </w:sdt>
      <w:tc>
        <w:tcPr>
          <w:tcW w:w="3260" w:type="dxa"/>
          <w:vAlign w:val="center"/>
        </w:tcPr>
        <w:p w:rsidR="00AA1613" w:rsidRDefault="00AA161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:rsidR="00AA1613" w:rsidRDefault="00AA161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:rsidR="00AA1613" w:rsidRDefault="00AA1613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613" w:rsidRDefault="00AA1613">
    <w:pPr>
      <w:pStyle w:val="Cabealh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AA1613">
      <w:trPr>
        <w:trHeight w:val="534"/>
      </w:trPr>
      <w:tc>
        <w:tcPr>
          <w:tcW w:w="1843" w:type="dxa"/>
          <w:vAlign w:val="center"/>
        </w:tcPr>
        <w:p w:rsidR="00AA1613" w:rsidRDefault="00AA1613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AA1613" w:rsidRDefault="00AA1613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HST004 - Alterar Termo de Posse</w:t>
              </w:r>
            </w:p>
          </w:tc>
        </w:sdtContent>
      </w:sdt>
      <w:tc>
        <w:tcPr>
          <w:tcW w:w="3260" w:type="dxa"/>
          <w:vAlign w:val="center"/>
        </w:tcPr>
        <w:p w:rsidR="00AA1613" w:rsidRDefault="00AA1613">
          <w:pPr>
            <w:pStyle w:val="Cabealho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 w:rsidR="00AA1613" w:rsidRDefault="00AA161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 w:rsidR="00AA1613" w:rsidRDefault="00AA16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1DD"/>
    <w:multiLevelType w:val="multilevel"/>
    <w:tmpl w:val="1DC251DD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C124F2"/>
    <w:multiLevelType w:val="multilevel"/>
    <w:tmpl w:val="3BC124F2"/>
    <w:lvl w:ilvl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07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80A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3B8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6A52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452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37ED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8CD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3C7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613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4F63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2D4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BE1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115D6270"/>
    <w:rsid w:val="13D029EB"/>
    <w:rsid w:val="147067D6"/>
    <w:rsid w:val="16581EB6"/>
    <w:rsid w:val="196C4ADD"/>
    <w:rsid w:val="20B95808"/>
    <w:rsid w:val="32F66538"/>
    <w:rsid w:val="388648BE"/>
    <w:rsid w:val="48166ACB"/>
    <w:rsid w:val="4BC652DE"/>
    <w:rsid w:val="4D331BEF"/>
    <w:rsid w:val="5B575B7F"/>
    <w:rsid w:val="679142A1"/>
    <w:rsid w:val="69875C3C"/>
    <w:rsid w:val="711C2B67"/>
    <w:rsid w:val="71A74555"/>
    <w:rsid w:val="7E5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D3CDA62"/>
  <w15:docId w15:val="{45E3FE45-5F97-49F2-B694-74C625EE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Sumrio2">
    <w:name w:val="toc 2"/>
    <w:basedOn w:val="Normal"/>
    <w:next w:val="Normal"/>
    <w:uiPriority w:val="39"/>
    <w:qFormat/>
    <w:pPr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semiHidden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Reviso1">
    <w:name w:val="Revisão1"/>
    <w:hidden/>
    <w:uiPriority w:val="99"/>
    <w:semiHidden/>
    <w:qFormat/>
    <w:rPr>
      <w:rFonts w:ascii="Arial" w:hAnsi="Arial"/>
      <w:sz w:val="22"/>
    </w:rPr>
  </w:style>
  <w:style w:type="table" w:customStyle="1" w:styleId="AxureTableStyle1">
    <w:name w:val="AxureTableStyle1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180CA9" w:rsidRDefault="00180CA9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180CA9" w:rsidRDefault="00180CA9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CF2" w:rsidRDefault="009A0CF2">
      <w:pPr>
        <w:spacing w:line="240" w:lineRule="auto"/>
      </w:pPr>
      <w:r>
        <w:separator/>
      </w:r>
    </w:p>
  </w:endnote>
  <w:endnote w:type="continuationSeparator" w:id="0">
    <w:p w:rsidR="009A0CF2" w:rsidRDefault="009A0CF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CF2" w:rsidRDefault="009A0CF2">
      <w:pPr>
        <w:spacing w:after="0"/>
      </w:pPr>
      <w:r>
        <w:separator/>
      </w:r>
    </w:p>
  </w:footnote>
  <w:footnote w:type="continuationSeparator" w:id="0">
    <w:p w:rsidR="009A0CF2" w:rsidRDefault="009A0CF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0CA9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477B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311B1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9A0CF2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DBAF24-BD99-4441-BC91-BBBA3D4B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</TotalTime>
  <Pages>17</Pages>
  <Words>2985</Words>
  <Characters>16119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HST004 - Alterar Termo de Posse</dc:subject>
  <dc:creator>adriel.moro</dc:creator>
  <cp:lastModifiedBy>luana.silva</cp:lastModifiedBy>
  <cp:revision>171</cp:revision>
  <cp:lastPrinted>2006-08-08T20:14:00Z</cp:lastPrinted>
  <dcterms:created xsi:type="dcterms:W3CDTF">2023-04-13T18:19:00Z</dcterms:created>
  <dcterms:modified xsi:type="dcterms:W3CDTF">2023-12-22T12:49:00Z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