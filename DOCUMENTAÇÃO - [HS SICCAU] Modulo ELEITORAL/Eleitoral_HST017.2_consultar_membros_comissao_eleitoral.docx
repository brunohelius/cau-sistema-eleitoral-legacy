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HST017</w:t>
      </w:r>
      <w:r>
        <w:rPr>
          <w:rFonts w:hint="default"/>
          <w:sz w:val="52"/>
          <w:szCs w:val="52"/>
          <w:lang w:val="pt-BR"/>
        </w:rPr>
        <w:t>.2</w:t>
      </w:r>
      <w:r>
        <w:rPr>
          <w:sz w:val="52"/>
          <w:szCs w:val="52"/>
        </w:rPr>
        <w:t xml:space="preserve">-Consultar Membros Comissão Eleitoral 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t>CAU</w:t>
      </w:r>
    </w:p>
    <w:p>
      <w:pPr>
        <w:pStyle w:val="37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38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highlight w:val="none"/>
                <w:lang w:val="pt-BR"/>
              </w:rPr>
            </w:pPr>
            <w:r>
              <w:rPr>
                <w:highlight w:val="none"/>
              </w:rPr>
              <w:t>1</w:t>
            </w:r>
            <w:r>
              <w:rPr>
                <w:rFonts w:hint="default"/>
                <w:highlight w:val="none"/>
                <w:lang w:val="pt-BR"/>
              </w:rPr>
              <w:t>2</w:t>
            </w:r>
            <w:r>
              <w:rPr>
                <w:highlight w:val="none"/>
              </w:rPr>
              <w:t>/0</w:t>
            </w:r>
            <w:r>
              <w:rPr>
                <w:rFonts w:hint="default"/>
                <w:highlight w:val="none"/>
                <w:lang w:val="pt-BR"/>
              </w:rPr>
              <w:t>6</w:t>
            </w:r>
            <w:r>
              <w:rPr>
                <w:highlight w:val="none"/>
              </w:rPr>
              <w:t>/20</w:t>
            </w:r>
            <w:r>
              <w:rPr>
                <w:rFonts w:hint="default"/>
                <w:highlight w:val="none"/>
                <w:lang w:val="pt-BR"/>
              </w:rPr>
              <w:t>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Em atendimento à OS </w:t>
            </w:r>
            <w:r>
              <w:rPr>
                <w:rFonts w:hint="default"/>
                <w:highlight w:val="none"/>
                <w:lang w:val="pt-BR"/>
              </w:rPr>
              <w:t>10314</w:t>
            </w:r>
            <w:r>
              <w:rPr>
                <w:highlight w:val="none"/>
              </w:rPr>
              <w:t xml:space="preserve">: </w:t>
            </w:r>
          </w:p>
          <w:p>
            <w:pPr>
              <w:ind w:left="174"/>
              <w:jc w:val="left"/>
              <w:rPr>
                <w:rFonts w:hint="default"/>
                <w:highlight w:val="none"/>
                <w:lang w:val="pt-BR"/>
              </w:rPr>
            </w:pPr>
            <w:r>
              <w:rPr>
                <w:highlight w:val="none"/>
              </w:rPr>
              <w:t xml:space="preserve">- </w:t>
            </w:r>
            <w:r>
              <w:rPr>
                <w:rFonts w:hint="default"/>
                <w:highlight w:val="none"/>
                <w:lang w:val="pt-BR"/>
              </w:rPr>
              <w:t>Inclusão de regra que realiza a recontagem dos membros que foram cadastrados e/ou alterados para serem exibidos corretamente na interface de visualização.</w:t>
            </w:r>
            <w:bookmarkStart w:id="24" w:name="_GoBack"/>
            <w:bookmarkEnd w:id="24"/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0"/>
        <w:tabs>
          <w:tab w:val="right" w:leader="dot" w:pos="9071"/>
          <w:tab w:val="clear" w:pos="480"/>
          <w:tab w:val="clear" w:pos="907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_Toc357 </w:instrText>
      </w:r>
      <w:r>
        <w:fldChar w:fldCharType="separate"/>
      </w:r>
      <w:r>
        <w:t>HST-017</w:t>
      </w:r>
      <w:r>
        <w:rPr>
          <w:rFonts w:hint="default"/>
          <w:lang w:val="pt-BR"/>
        </w:rPr>
        <w:t>.2</w:t>
      </w:r>
      <w:r>
        <w:t xml:space="preserve"> – Consultar Membros Comissão Eleitoral</w:t>
      </w:r>
      <w:r>
        <w:tab/>
      </w:r>
      <w:r>
        <w:fldChar w:fldCharType="begin"/>
      </w:r>
      <w:r>
        <w:instrText xml:space="preserve"> PAGEREF _Toc357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_Toc26306 </w:instrText>
      </w:r>
      <w:r>
        <w:fldChar w:fldCharType="separate"/>
      </w:r>
      <w:r>
        <w:t>COMO Profissional</w:t>
      </w:r>
      <w:r>
        <w:tab/>
      </w:r>
      <w:r>
        <w:fldChar w:fldCharType="begin"/>
      </w:r>
      <w:r>
        <w:instrText xml:space="preserve"> PAGEREF _Toc26306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_Toc28356 </w:instrText>
      </w:r>
      <w:r>
        <w:fldChar w:fldCharType="separate"/>
      </w:r>
      <w:r>
        <w:t>QUERO consultar os membros participantes das comissões eleitorais por CAU-UF</w:t>
      </w:r>
      <w:r>
        <w:tab/>
      </w:r>
      <w:r>
        <w:fldChar w:fldCharType="begin"/>
      </w:r>
      <w:r>
        <w:instrText xml:space="preserve"> PAGEREF _Toc28356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t>PARA consultar membros da comissão eleitoral do Sistema Eleitora.</w:t>
      </w:r>
      <w:r>
        <w:tab/>
      </w:r>
      <w:r>
        <w:fldChar w:fldCharType="begin"/>
      </w:r>
      <w:r>
        <w:instrText xml:space="preserve"> PAGEREF _Toc17762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_Toc28873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_Toc28873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_Toc12096 </w:instrText>
      </w:r>
      <w:r>
        <w:fldChar w:fldCharType="separate"/>
      </w:r>
      <w:r>
        <w:rPr>
          <w:rFonts w:ascii="Arial" w:hAnsi="Arial"/>
          <w:szCs w:val="24"/>
        </w:rPr>
        <w:t>CRITÉRIOS DE ACEITE</w:t>
      </w:r>
      <w:r>
        <w:tab/>
      </w:r>
      <w:r>
        <w:fldChar w:fldCharType="begin"/>
      </w:r>
      <w:r>
        <w:instrText xml:space="preserve"> PAGEREF _Toc12096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_Toc1668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_Toc1668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4" w:name="_Toc357"/>
      <w:r>
        <w:t>HST-017</w:t>
      </w:r>
      <w:r>
        <w:rPr>
          <w:rFonts w:hint="default"/>
          <w:lang w:val="pt-BR"/>
        </w:rPr>
        <w:t>.2</w:t>
      </w:r>
      <w:r>
        <w:t xml:space="preserve"> – Consultar Membros Comissão Eleitoral</w:t>
      </w:r>
      <w:bookmarkEnd w:id="4"/>
      <w:r>
        <w:t xml:space="preserve">   </w:t>
      </w:r>
    </w:p>
    <w:p>
      <w:pPr>
        <w:pStyle w:val="3"/>
        <w:numPr>
          <w:ilvl w:val="0"/>
          <w:numId w:val="0"/>
        </w:numPr>
      </w:pPr>
      <w:bookmarkStart w:id="5" w:name="_Toc26306"/>
      <w:r>
        <w:t xml:space="preserve">COMO </w:t>
      </w:r>
      <w:r>
        <w:rPr>
          <w:b w:val="0"/>
        </w:rPr>
        <w:t>Profissional</w:t>
      </w:r>
      <w:bookmarkEnd w:id="5"/>
    </w:p>
    <w:p>
      <w:pPr>
        <w:pStyle w:val="3"/>
        <w:numPr>
          <w:ilvl w:val="0"/>
          <w:numId w:val="0"/>
        </w:numPr>
        <w:rPr>
          <w:b w:val="0"/>
        </w:rPr>
      </w:pPr>
      <w:bookmarkStart w:id="6" w:name="_Toc28356"/>
      <w:r>
        <w:t xml:space="preserve">QUERO </w:t>
      </w:r>
      <w:r>
        <w:rPr>
          <w:b w:val="0"/>
        </w:rPr>
        <w:t>consultar os membros participantes das comissões eleitorais por CAU-UF</w:t>
      </w:r>
      <w:bookmarkEnd w:id="6"/>
    </w:p>
    <w:p>
      <w:pPr>
        <w:pStyle w:val="3"/>
        <w:numPr>
          <w:ilvl w:val="0"/>
          <w:numId w:val="0"/>
        </w:numPr>
        <w:rPr>
          <w:b w:val="0"/>
        </w:rPr>
      </w:pPr>
      <w:bookmarkStart w:id="7" w:name="_Toc17762"/>
      <w:r>
        <w:t xml:space="preserve">PARA </w:t>
      </w:r>
      <w:r>
        <w:rPr>
          <w:b w:val="0"/>
        </w:rPr>
        <w:t>consultar membros da comissão eleitoral do Sistema Eleitora.</w:t>
      </w:r>
      <w:bookmarkEnd w:id="7"/>
    </w:p>
    <w:p>
      <w:pPr>
        <w:pStyle w:val="3"/>
        <w:numPr>
          <w:ilvl w:val="0"/>
          <w:numId w:val="0"/>
        </w:numPr>
      </w:pPr>
      <w:bookmarkStart w:id="8" w:name="_Toc7509864"/>
    </w:p>
    <w:p>
      <w:pPr>
        <w:pStyle w:val="3"/>
        <w:numPr>
          <w:ilvl w:val="0"/>
          <w:numId w:val="0"/>
        </w:numPr>
      </w:pPr>
      <w:bookmarkStart w:id="9" w:name="_Toc28873"/>
      <w:r>
        <w:t>PROTÓTIPO</w:t>
      </w:r>
      <w:bookmarkEnd w:id="8"/>
      <w:bookmarkEnd w:id="9"/>
    </w:p>
    <w:p>
      <w:pPr>
        <w:pStyle w:val="50"/>
        <w:numPr>
          <w:ilvl w:val="0"/>
          <w:numId w:val="3"/>
        </w:numPr>
      </w:pPr>
      <w:bookmarkStart w:id="10" w:name="_Ref13579930"/>
      <w:r>
        <w:t>Membros da Comissão Eleitoral:</w:t>
      </w:r>
      <w:bookmarkEnd w:id="10"/>
    </w:p>
    <w:p>
      <w:pPr>
        <w:pStyle w:val="50"/>
        <w:jc w:val="center"/>
      </w:pPr>
      <w:r>
        <w:drawing>
          <wp:inline distT="0" distB="0" distL="114300" distR="114300">
            <wp:extent cx="4366260" cy="8211820"/>
            <wp:effectExtent l="0" t="0" r="15240" b="1778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rcRect t="52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2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1474"/>
        <w:gridCol w:w="2126"/>
        <w:gridCol w:w="1559"/>
        <w:gridCol w:w="1843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spacing w:before="60" w:after="60"/>
              <w:jc w:val="center"/>
              <w:rPr>
                <w:b/>
                <w:color w:val="auto"/>
                <w:sz w:val="20"/>
              </w:rPr>
            </w:pPr>
            <w:bookmarkStart w:id="11" w:name="_Ref20837134"/>
            <w:bookmarkStart w:id="12" w:name="_Ref20994809"/>
            <w:r>
              <w:rPr>
                <w:b w:val="0"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7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12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9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843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Comissão Eleitoral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jc w:val="both"/>
              <w:rPr>
                <w:bCs/>
              </w:rPr>
            </w:pPr>
          </w:p>
          <w:p>
            <w:p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Ano da eleição</w:t>
            </w:r>
          </w:p>
        </w:tc>
        <w:tc>
          <w:tcPr>
            <w:tcW w:w="2126" w:type="dxa"/>
            <w:shd w:val="clear" w:color="auto" w:fill="F3F7FF"/>
          </w:tcPr>
          <w:p>
            <w:pPr>
              <w:pStyle w:val="56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</w:pPr>
          </w:p>
        </w:tc>
        <w:tc>
          <w:tcPr>
            <w:tcW w:w="1474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126" w:type="dxa"/>
            <w:shd w:val="clear" w:color="auto" w:fill="EBEBFF"/>
          </w:tcPr>
          <w:p>
            <w:pPr>
              <w:pStyle w:val="56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843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126" w:type="dxa"/>
            <w:shd w:val="clear" w:color="auto" w:fill="F3F7FF"/>
          </w:tcPr>
          <w:p>
            <w:pPr>
              <w:pStyle w:val="56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a UF do usuário logado e permite a seleção de qualquer UF para visualização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spacing w:before="60" w:after="60"/>
              <w:ind w:left="720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8557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Visualizar Membros da Comissão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9065" w:type="dxa"/>
            <w:gridSpan w:val="6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126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559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843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126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visualizar o CPF do membro na comissão.</w:t>
            </w: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numérico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126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tipo da participação do profissional cadastrado na comissão</w:t>
            </w:r>
          </w:p>
        </w:tc>
        <w:tc>
          <w:tcPr>
            <w:tcW w:w="1559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843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Adjunto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Substituto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  <w:vAlign w:val="top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rFonts w:ascii="Arial" w:hAnsi="Arial" w:eastAsia="Times New Roman" w:cs="Times New Roman"/>
                <w:bCs/>
                <w:sz w:val="22"/>
                <w:lang w:val="pt-BR" w:eastAsia="pt-BR" w:bidi="ar-SA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126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rFonts w:ascii="Arial" w:hAnsi="Arial" w:eastAsia="Times New Roman" w:cs="Times New Roman"/>
                <w:bCs/>
                <w:sz w:val="20"/>
                <w:lang w:val="pt-BR" w:eastAsia="pt-BR" w:bidi="ar-SA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1559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rFonts w:ascii="Arial" w:hAnsi="Arial" w:cs="Arial" w:eastAsiaTheme="minorEastAsia"/>
                <w:color w:val="000000"/>
                <w:sz w:val="20"/>
                <w:lang w:val="pt-BR" w:eastAsia="pt-BR" w:bidi="ar-SA"/>
              </w:rPr>
            </w:pPr>
            <w:r>
              <w:t>Text</w:t>
            </w:r>
          </w:p>
        </w:tc>
        <w:tc>
          <w:tcPr>
            <w:tcW w:w="1843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rFonts w:ascii="Arial" w:hAnsi="Arial" w:cs="Arial" w:eastAsiaTheme="minorEastAsia"/>
                <w:color w:val="000000"/>
                <w:sz w:val="20"/>
                <w:lang w:val="pt-BR" w:eastAsia="pt-BR" w:bidi="ar-SA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color w:val="31859C" w:themeColor="accent5" w:themeShade="BF"/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126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55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</w:tbl>
    <w:p>
      <w:pPr>
        <w:pStyle w:val="50"/>
        <w:numPr>
          <w:ilvl w:val="0"/>
          <w:numId w:val="0"/>
        </w:numPr>
        <w:ind w:left="360" w:leftChars="0"/>
      </w:pPr>
      <w:bookmarkStart w:id="13" w:name="_Ref20998373"/>
    </w:p>
    <w:p>
      <w:pPr>
        <w:pStyle w:val="50"/>
        <w:numPr>
          <w:ilvl w:val="0"/>
          <w:numId w:val="3"/>
        </w:numPr>
      </w:pPr>
      <w:r>
        <w:t>Exibir dados detalhados</w:t>
      </w:r>
      <w:bookmarkEnd w:id="11"/>
      <w:r>
        <w:t xml:space="preserve"> de um membro selecionado</w:t>
      </w:r>
      <w:bookmarkEnd w:id="12"/>
      <w:bookmarkEnd w:id="13"/>
    </w:p>
    <w:p>
      <w:pPr>
        <w:pStyle w:val="50"/>
        <w:ind w:left="-284"/>
        <w:jc w:val="center"/>
      </w:pPr>
      <w:r>
        <w:drawing>
          <wp:inline distT="0" distB="0" distL="0" distR="0">
            <wp:extent cx="5760085" cy="64573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jc w:val="center"/>
      </w:pPr>
    </w:p>
    <w:p>
      <w:pPr>
        <w:pStyle w:val="50"/>
        <w:numPr>
          <w:ilvl w:val="0"/>
          <w:numId w:val="3"/>
        </w:numPr>
      </w:pPr>
      <w:bookmarkStart w:id="14" w:name="_Ref20298565"/>
      <w:bookmarkStart w:id="15" w:name="_Ref20988801"/>
      <w:bookmarkStart w:id="16" w:name="_Ref13579649"/>
      <w:r>
        <w:t xml:space="preserve">Exibir </w:t>
      </w:r>
      <w:bookmarkEnd w:id="14"/>
      <w:r>
        <w:t>Membros de comissão de outras CAU</w:t>
      </w:r>
      <w:bookmarkEnd w:id="15"/>
      <w:r>
        <w:t>-UFs</w:t>
      </w:r>
    </w:p>
    <w:p>
      <w:pPr>
        <w:pStyle w:val="50"/>
      </w:pPr>
      <w:r>
        <w:t xml:space="preserve"> </w:t>
      </w:r>
      <w:r>
        <w:drawing>
          <wp:inline distT="0" distB="0" distL="0" distR="0">
            <wp:extent cx="2725420" cy="4751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540" cy="47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  <w:r>
        <w:drawing>
          <wp:inline distT="0" distB="0" distL="0" distR="0">
            <wp:extent cx="3188970" cy="80918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23" cy="81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  <w:r>
        <w:drawing>
          <wp:inline distT="0" distB="0" distL="0" distR="0">
            <wp:extent cx="3657600" cy="79946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32" cy="80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</w:p>
    <w:p>
      <w:pPr>
        <w:pStyle w:val="50"/>
        <w:numPr>
          <w:ilvl w:val="0"/>
          <w:numId w:val="3"/>
        </w:numPr>
        <w:rPr>
          <w:rFonts w:ascii="Arial" w:hAnsi="Arial"/>
          <w:sz w:val="24"/>
          <w:szCs w:val="24"/>
        </w:rPr>
      </w:pPr>
      <w:bookmarkStart w:id="17" w:name="_Ref17572350"/>
      <w:r>
        <w:rPr>
          <w:rFonts w:ascii="Arial" w:hAnsi="Arial"/>
          <w:sz w:val="24"/>
          <w:szCs w:val="24"/>
        </w:rPr>
        <w:t>Tela Inicial:</w:t>
      </w:r>
      <w:bookmarkEnd w:id="16"/>
      <w:bookmarkEnd w:id="17"/>
    </w:p>
    <w:p>
      <w:pPr>
        <w:pStyle w:val="50"/>
        <w:numPr>
          <w:ilvl w:val="2"/>
          <w:numId w:val="6"/>
        </w:numPr>
        <w:rPr>
          <w:rFonts w:ascii="Arial" w:hAnsi="Arial"/>
          <w:sz w:val="24"/>
          <w:szCs w:val="24"/>
        </w:rPr>
      </w:pPr>
      <w:bookmarkStart w:id="18" w:name="_Ref13749926"/>
      <w:bookmarkStart w:id="19" w:name="_Ref13657061"/>
      <w:r>
        <w:rPr>
          <w:rFonts w:ascii="Arial" w:hAnsi="Arial"/>
          <w:sz w:val="24"/>
          <w:szCs w:val="24"/>
        </w:rPr>
        <w:t>Tela Inicial</w:t>
      </w:r>
      <w:bookmarkEnd w:id="18"/>
    </w:p>
    <w:bookmarkEnd w:id="19"/>
    <w:p>
      <w:pPr>
        <w:pStyle w:val="50"/>
        <w:tabs>
          <w:tab w:val="clear" w:pos="425"/>
        </w:tabs>
        <w:ind w:left="426" w:hanging="426"/>
      </w:pPr>
      <w:r>
        <w:drawing>
          <wp:inline distT="0" distB="0" distL="0" distR="0">
            <wp:extent cx="5760085" cy="4370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240"/>
        <w:rPr>
          <w:rFonts w:ascii="Arial" w:hAnsi="Arial"/>
          <w:sz w:val="24"/>
          <w:szCs w:val="24"/>
        </w:rPr>
      </w:pPr>
      <w:bookmarkStart w:id="20" w:name="_Toc12096"/>
      <w:r>
        <w:rPr>
          <w:rFonts w:ascii="Arial" w:hAnsi="Arial"/>
          <w:sz w:val="24"/>
          <w:szCs w:val="24"/>
        </w:rPr>
        <w:t>CRITÉRIOS DE ACEITE</w:t>
      </w:r>
      <w:bookmarkEnd w:id="20"/>
    </w:p>
    <w:p>
      <w:pPr>
        <w:pStyle w:val="5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rPr>
          <w:highlight w:val="none"/>
        </w:rPr>
      </w:pPr>
      <w:r>
        <w:t>Esta história deve ser executada quando o usuário acessar a opção “Men</w:t>
      </w:r>
      <w:r>
        <w:rPr>
          <w:highlight w:val="none"/>
        </w:rPr>
        <w:t>u&gt;&gt;</w:t>
      </w:r>
      <w:r>
        <w:rPr>
          <w:b/>
          <w:highlight w:val="none"/>
        </w:rPr>
        <w:t>Comissão</w:t>
      </w:r>
      <w:r>
        <w:rPr>
          <w:highlight w:val="none"/>
        </w:rPr>
        <w:t>&gt;&gt; “</w:t>
      </w:r>
      <w:r>
        <w:rPr>
          <w:b/>
          <w:highlight w:val="none"/>
        </w:rPr>
        <w:t>Comissão Eleitoral</w:t>
      </w:r>
      <w:r>
        <w:rPr>
          <w:highlight w:val="none"/>
        </w:rPr>
        <w:t xml:space="preserve">”. </w:t>
      </w:r>
      <w:r>
        <w:rPr>
          <w:color w:val="31859C" w:themeColor="accent5" w:themeShade="BF"/>
          <w:highlight w:val="none"/>
        </w:rPr>
        <w:t>[</w:t>
      </w:r>
      <w:r>
        <w:rPr>
          <w:color w:val="31859C" w:themeColor="accent5" w:themeShade="BF"/>
          <w:highlight w:val="none"/>
        </w:rPr>
        <w:fldChar w:fldCharType="begin"/>
      </w:r>
      <w:r>
        <w:rPr>
          <w:color w:val="31859C" w:themeColor="accent5" w:themeShade="BF"/>
          <w:highlight w:val="none"/>
        </w:rPr>
        <w:instrText xml:space="preserve"> REF _Ref13579930 \r \h </w:instrText>
      </w:r>
      <w:r>
        <w:rPr>
          <w:color w:val="31859C" w:themeColor="accent5" w:themeShade="BF"/>
          <w:highlight w:val="none"/>
        </w:rPr>
        <w:fldChar w:fldCharType="separate"/>
      </w:r>
      <w:r>
        <w:rPr>
          <w:color w:val="31859C" w:themeColor="accent5" w:themeShade="BF"/>
          <w:highlight w:val="none"/>
        </w:rPr>
        <w:t>P01</w:t>
      </w:r>
      <w:r>
        <w:rPr>
          <w:color w:val="31859C" w:themeColor="accent5" w:themeShade="BF"/>
          <w:highlight w:val="none"/>
        </w:rPr>
        <w:fldChar w:fldCharType="end"/>
      </w:r>
      <w:r>
        <w:rPr>
          <w:color w:val="31859C" w:themeColor="accent5" w:themeShade="BF"/>
          <w:highlight w:val="none"/>
        </w:rPr>
        <w:t>]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>O usuário deve ter aceitado o convite e ter preenchido a declaração para participação como membro da comissão eleitoral que foi designado.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 xml:space="preserve">O menu </w:t>
      </w:r>
      <w:r>
        <w:rPr>
          <w:b/>
        </w:rPr>
        <w:t>“Comissão Eleitoral”</w:t>
      </w:r>
      <w:r>
        <w:t xml:space="preserve">, deve permanecer habilitado para acesso do usuário somente durante o período estipulado para a eleição conforme definido na </w:t>
      </w:r>
      <w:r>
        <w:rPr>
          <w:b/>
        </w:rPr>
        <w:t>HST02 Manter Calendário Eleitoral.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>O sistema deve apresentar sempre os dados da eleição e comissão que estão em vigência, mesmo que o usuário já tenha sido convidado para outras eleições.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 xml:space="preserve">Caso a eleição seja inativada, o sistema deve desabilitar o menu </w:t>
      </w:r>
      <w:r>
        <w:rPr>
          <w:b/>
        </w:rPr>
        <w:t>“Comissão Eleitoral”</w:t>
      </w:r>
      <w:r>
        <w:t xml:space="preserve"> para os usuários que foram convidados a participar da comissão.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jc w:val="both"/>
      </w:pPr>
      <w:r>
        <w:t xml:space="preserve">Para os usuários que recusaram o convite, será apresentado outra interface que foi especificado na </w:t>
      </w:r>
      <w:r>
        <w:rPr>
          <w:b/>
        </w:rPr>
        <w:t>HST016_consultar_declaracao_profissional.</w:t>
      </w:r>
    </w:p>
    <w:p>
      <w:pPr>
        <w:pStyle w:val="3"/>
        <w:numPr>
          <w:ilvl w:val="0"/>
          <w:numId w:val="0"/>
        </w:numPr>
        <w:spacing w:before="240"/>
      </w:pPr>
    </w:p>
    <w:p>
      <w:pPr>
        <w:pStyle w:val="5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1" w:name="_Ref12024542"/>
      <w:r>
        <w:rPr>
          <w:b/>
          <w:highlight w:val="none"/>
        </w:rPr>
        <w:t>Regras Gerais:</w:t>
      </w:r>
      <w:bookmarkEnd w:id="21"/>
    </w:p>
    <w:p>
      <w:pPr>
        <w:pStyle w:val="53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4"/>
          <w:szCs w:val="24"/>
          <w:highlight w:val="green"/>
          <w:lang w:val="pt-BR"/>
        </w:rPr>
        <w:t>O sistema deverá realizar a recontagem de membros cadastrados ou alterados na funcionalidade de Membros de Comissão, especificado nas Eleitoral_HST07_Manter_Membros_Comissao_Incluir_Consultar e Eleitoral_HST08_Manter_Membros_Comissao_Visualizar_Alterar, para que sejam exibidos somente os membros da respectiva Comissão.</w:t>
      </w:r>
    </w:p>
    <w:p>
      <w:pPr>
        <w:pStyle w:val="3"/>
        <w:numPr>
          <w:ilvl w:val="0"/>
          <w:numId w:val="0"/>
        </w:numPr>
        <w:spacing w:before="24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lang w:val="pt-BR"/>
        </w:rPr>
        <w:t>Mensagens</w:t>
      </w:r>
      <w:r>
        <w:rPr>
          <w:b/>
        </w:rPr>
        <w:t>:</w:t>
      </w: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2023348"/>
          </w:p>
          <w:bookmarkEnd w:id="22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before="240"/>
      </w:pPr>
    </w:p>
    <w:p>
      <w:pPr>
        <w:pStyle w:val="3"/>
        <w:numPr>
          <w:ilvl w:val="0"/>
          <w:numId w:val="0"/>
        </w:numPr>
        <w:spacing w:before="240"/>
      </w:pPr>
      <w:bookmarkStart w:id="23" w:name="_Toc1668"/>
      <w:r>
        <w:t>INFORMAÇÕES COMPLEMENTARES</w:t>
      </w:r>
      <w:bookmarkEnd w:id="23"/>
    </w:p>
    <w:p>
      <w:pPr>
        <w:rPr>
          <w:b/>
        </w:rPr>
      </w:pPr>
      <w:r>
        <w:rPr>
          <w:b/>
        </w:rPr>
        <w:t>Histórias relacionadas:</w:t>
      </w:r>
    </w:p>
    <w:p>
      <w:pPr>
        <w:rPr>
          <w:b/>
        </w:rPr>
      </w:pPr>
      <w:r>
        <w:rPr>
          <w:rFonts w:hint="default"/>
          <w:b/>
        </w:rPr>
        <w:t>Eleitoral_HST017_consultar_membros_comissao_eleitoral</w:t>
      </w:r>
    </w:p>
    <w:p>
      <w:pPr>
        <w:pStyle w:val="38"/>
        <w:rPr>
          <w:color w:val="auto"/>
          <w:sz w:val="20"/>
          <w:szCs w:val="20"/>
        </w:rPr>
      </w:pPr>
    </w:p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6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6"/>
            <w:jc w:val="right"/>
            <w:rPr>
              <w:rFonts w:ascii="Verdana" w:hAnsi="Verdana" w:cs="Arial"/>
              <w:b/>
            </w:rPr>
          </w:pPr>
          <w:r>
            <w:rPr>
              <w:rStyle w:val="17"/>
              <w:rFonts w:ascii="Verdana" w:hAnsi="Verdana" w:cs="Arial"/>
              <w:b/>
            </w:rPr>
            <w:t xml:space="preserve">Página </w:t>
          </w:r>
          <w:r>
            <w:rPr>
              <w:rStyle w:val="17"/>
              <w:rFonts w:ascii="Verdana" w:hAnsi="Verdana" w:cs="Arial"/>
              <w:b/>
            </w:rPr>
            <w:fldChar w:fldCharType="begin"/>
          </w:r>
          <w:r>
            <w:rPr>
              <w:rStyle w:val="17"/>
              <w:rFonts w:ascii="Verdana" w:hAnsi="Verdana" w:cs="Arial"/>
              <w:b/>
            </w:rPr>
            <w:instrText xml:space="preserve"> PAGE </w:instrText>
          </w:r>
          <w:r>
            <w:rPr>
              <w:rStyle w:val="17"/>
              <w:rFonts w:ascii="Verdana" w:hAnsi="Verdana" w:cs="Arial"/>
              <w:b/>
            </w:rPr>
            <w:fldChar w:fldCharType="separate"/>
          </w:r>
          <w:r>
            <w:rPr>
              <w:rStyle w:val="17"/>
              <w:rFonts w:ascii="Verdana" w:hAnsi="Verdana" w:cs="Arial"/>
              <w:b/>
            </w:rPr>
            <w:t>18</w:t>
          </w:r>
          <w:r>
            <w:rPr>
              <w:rStyle w:val="17"/>
              <w:rFonts w:ascii="Verdana" w:hAnsi="Verdana" w:cs="Arial"/>
              <w:b/>
            </w:rPr>
            <w:fldChar w:fldCharType="end"/>
          </w:r>
        </w:p>
      </w:tc>
    </w:tr>
  </w:tbl>
  <w:p>
    <w:pPr>
      <w:pStyle w:val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4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1.35pt;width:77.3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111" w:type="dxa"/>
          <w:vAlign w:val="center"/>
        </w:tcPr>
        <w:p>
          <w:pPr>
            <w:pStyle w:val="24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017</w:t>
          </w:r>
          <w:r>
            <w:rPr>
              <w:rFonts w:hint="default" w:ascii="Verdana" w:hAnsi="Verdana"/>
              <w:lang w:val="pt-BR"/>
            </w:rPr>
            <w:t>.2</w:t>
          </w:r>
          <w:r>
            <w:rPr>
              <w:rFonts w:ascii="Verdana" w:hAnsi="Verdana"/>
            </w:rPr>
            <w:t xml:space="preserve"> –Consultar Membros Comissão Eleitoral</w:t>
          </w:r>
        </w:p>
      </w:tc>
      <w:tc>
        <w:tcPr>
          <w:tcW w:w="3260" w:type="dxa"/>
          <w:vAlign w:val="center"/>
        </w:tcPr>
        <w:p>
          <w:pPr>
            <w:pStyle w:val="24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4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4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377AB"/>
    <w:multiLevelType w:val="multilevel"/>
    <w:tmpl w:val="170377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 w:tentative="0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6E3D5664"/>
    <w:multiLevelType w:val="multilevel"/>
    <w:tmpl w:val="6E3D566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E7C"/>
    <w:rsid w:val="000034CD"/>
    <w:rsid w:val="00004B51"/>
    <w:rsid w:val="00004D6F"/>
    <w:rsid w:val="00004F8B"/>
    <w:rsid w:val="00005452"/>
    <w:rsid w:val="00005FF1"/>
    <w:rsid w:val="0000651D"/>
    <w:rsid w:val="00006AFC"/>
    <w:rsid w:val="00007920"/>
    <w:rsid w:val="0001114E"/>
    <w:rsid w:val="00012888"/>
    <w:rsid w:val="0001293B"/>
    <w:rsid w:val="00012990"/>
    <w:rsid w:val="000129D9"/>
    <w:rsid w:val="00013154"/>
    <w:rsid w:val="0001322B"/>
    <w:rsid w:val="0001374A"/>
    <w:rsid w:val="00014E08"/>
    <w:rsid w:val="00015F86"/>
    <w:rsid w:val="000168EC"/>
    <w:rsid w:val="00020508"/>
    <w:rsid w:val="0002267B"/>
    <w:rsid w:val="00022F50"/>
    <w:rsid w:val="00025925"/>
    <w:rsid w:val="00025B6F"/>
    <w:rsid w:val="000263F7"/>
    <w:rsid w:val="00027F03"/>
    <w:rsid w:val="00031100"/>
    <w:rsid w:val="00032645"/>
    <w:rsid w:val="00032841"/>
    <w:rsid w:val="000330C2"/>
    <w:rsid w:val="00036FEF"/>
    <w:rsid w:val="00040855"/>
    <w:rsid w:val="00040A4A"/>
    <w:rsid w:val="00042373"/>
    <w:rsid w:val="00043858"/>
    <w:rsid w:val="0004496A"/>
    <w:rsid w:val="00047249"/>
    <w:rsid w:val="00047B4F"/>
    <w:rsid w:val="00050651"/>
    <w:rsid w:val="000514D4"/>
    <w:rsid w:val="00051F92"/>
    <w:rsid w:val="00052B79"/>
    <w:rsid w:val="00053482"/>
    <w:rsid w:val="00054416"/>
    <w:rsid w:val="0006016B"/>
    <w:rsid w:val="000610FE"/>
    <w:rsid w:val="00061F5D"/>
    <w:rsid w:val="000628DE"/>
    <w:rsid w:val="0006486D"/>
    <w:rsid w:val="000648A0"/>
    <w:rsid w:val="000656C5"/>
    <w:rsid w:val="00065C98"/>
    <w:rsid w:val="00066182"/>
    <w:rsid w:val="00067D81"/>
    <w:rsid w:val="00070BEA"/>
    <w:rsid w:val="00072269"/>
    <w:rsid w:val="000729BD"/>
    <w:rsid w:val="00075FFF"/>
    <w:rsid w:val="00076318"/>
    <w:rsid w:val="0007671A"/>
    <w:rsid w:val="00076B7E"/>
    <w:rsid w:val="000772BC"/>
    <w:rsid w:val="00077306"/>
    <w:rsid w:val="00077CFC"/>
    <w:rsid w:val="0008075F"/>
    <w:rsid w:val="00080AD9"/>
    <w:rsid w:val="00081AE9"/>
    <w:rsid w:val="000825ED"/>
    <w:rsid w:val="0008333B"/>
    <w:rsid w:val="00084624"/>
    <w:rsid w:val="0008648E"/>
    <w:rsid w:val="000869A0"/>
    <w:rsid w:val="00090304"/>
    <w:rsid w:val="000926DE"/>
    <w:rsid w:val="00096EA0"/>
    <w:rsid w:val="0009796C"/>
    <w:rsid w:val="00097BF2"/>
    <w:rsid w:val="000A01B5"/>
    <w:rsid w:val="000A054B"/>
    <w:rsid w:val="000A0B1F"/>
    <w:rsid w:val="000A1227"/>
    <w:rsid w:val="000A28E3"/>
    <w:rsid w:val="000A3B11"/>
    <w:rsid w:val="000A43F8"/>
    <w:rsid w:val="000A5277"/>
    <w:rsid w:val="000A5B48"/>
    <w:rsid w:val="000A73AD"/>
    <w:rsid w:val="000A7755"/>
    <w:rsid w:val="000A7D72"/>
    <w:rsid w:val="000B038B"/>
    <w:rsid w:val="000B2C14"/>
    <w:rsid w:val="000B5692"/>
    <w:rsid w:val="000B624B"/>
    <w:rsid w:val="000C03AE"/>
    <w:rsid w:val="000C0B01"/>
    <w:rsid w:val="000C16EE"/>
    <w:rsid w:val="000C3B7B"/>
    <w:rsid w:val="000C518F"/>
    <w:rsid w:val="000C6128"/>
    <w:rsid w:val="000C79AD"/>
    <w:rsid w:val="000D10DB"/>
    <w:rsid w:val="000D2F33"/>
    <w:rsid w:val="000D2FFC"/>
    <w:rsid w:val="000D367A"/>
    <w:rsid w:val="000D5314"/>
    <w:rsid w:val="000D6620"/>
    <w:rsid w:val="000D67FA"/>
    <w:rsid w:val="000D7D68"/>
    <w:rsid w:val="000E0D1E"/>
    <w:rsid w:val="000E10A0"/>
    <w:rsid w:val="000E1588"/>
    <w:rsid w:val="000E3E1E"/>
    <w:rsid w:val="000E4445"/>
    <w:rsid w:val="000E4584"/>
    <w:rsid w:val="000E4C51"/>
    <w:rsid w:val="000E4D31"/>
    <w:rsid w:val="000E5674"/>
    <w:rsid w:val="000E5750"/>
    <w:rsid w:val="000E5F1F"/>
    <w:rsid w:val="000E6523"/>
    <w:rsid w:val="000E7293"/>
    <w:rsid w:val="000F1575"/>
    <w:rsid w:val="000F1DD6"/>
    <w:rsid w:val="000F231D"/>
    <w:rsid w:val="000F2AA2"/>
    <w:rsid w:val="000F5596"/>
    <w:rsid w:val="000F5730"/>
    <w:rsid w:val="000F6540"/>
    <w:rsid w:val="000F7E2D"/>
    <w:rsid w:val="00100368"/>
    <w:rsid w:val="00100695"/>
    <w:rsid w:val="0010280B"/>
    <w:rsid w:val="00102F91"/>
    <w:rsid w:val="00103412"/>
    <w:rsid w:val="00103E9E"/>
    <w:rsid w:val="00104B26"/>
    <w:rsid w:val="001052E6"/>
    <w:rsid w:val="001070F4"/>
    <w:rsid w:val="0010717B"/>
    <w:rsid w:val="001075A2"/>
    <w:rsid w:val="001079A7"/>
    <w:rsid w:val="00107BA0"/>
    <w:rsid w:val="001104C5"/>
    <w:rsid w:val="00110BB0"/>
    <w:rsid w:val="00110FD0"/>
    <w:rsid w:val="00111CDD"/>
    <w:rsid w:val="00112035"/>
    <w:rsid w:val="00114786"/>
    <w:rsid w:val="00116460"/>
    <w:rsid w:val="00116B53"/>
    <w:rsid w:val="00117A74"/>
    <w:rsid w:val="00120056"/>
    <w:rsid w:val="00121D77"/>
    <w:rsid w:val="00121DCE"/>
    <w:rsid w:val="001227F3"/>
    <w:rsid w:val="00122F06"/>
    <w:rsid w:val="00124146"/>
    <w:rsid w:val="00125048"/>
    <w:rsid w:val="001254C2"/>
    <w:rsid w:val="0012785F"/>
    <w:rsid w:val="0013080E"/>
    <w:rsid w:val="00130B19"/>
    <w:rsid w:val="001316B2"/>
    <w:rsid w:val="00131A2E"/>
    <w:rsid w:val="00132D20"/>
    <w:rsid w:val="001334B2"/>
    <w:rsid w:val="00133736"/>
    <w:rsid w:val="00134450"/>
    <w:rsid w:val="001346CA"/>
    <w:rsid w:val="001348D6"/>
    <w:rsid w:val="00135D31"/>
    <w:rsid w:val="00136C1B"/>
    <w:rsid w:val="001374F2"/>
    <w:rsid w:val="00140BD3"/>
    <w:rsid w:val="00141421"/>
    <w:rsid w:val="001418E1"/>
    <w:rsid w:val="00142655"/>
    <w:rsid w:val="00143AE0"/>
    <w:rsid w:val="00143D94"/>
    <w:rsid w:val="0014544C"/>
    <w:rsid w:val="0014601E"/>
    <w:rsid w:val="0014605A"/>
    <w:rsid w:val="00146242"/>
    <w:rsid w:val="00146438"/>
    <w:rsid w:val="00146947"/>
    <w:rsid w:val="00146CA7"/>
    <w:rsid w:val="001513A6"/>
    <w:rsid w:val="001535A0"/>
    <w:rsid w:val="0015531F"/>
    <w:rsid w:val="00157E00"/>
    <w:rsid w:val="00157E66"/>
    <w:rsid w:val="00160612"/>
    <w:rsid w:val="001610B7"/>
    <w:rsid w:val="001617FA"/>
    <w:rsid w:val="0016322F"/>
    <w:rsid w:val="001653E6"/>
    <w:rsid w:val="001654C3"/>
    <w:rsid w:val="00165A72"/>
    <w:rsid w:val="00165B69"/>
    <w:rsid w:val="001701BE"/>
    <w:rsid w:val="00170A73"/>
    <w:rsid w:val="0017204F"/>
    <w:rsid w:val="0017331A"/>
    <w:rsid w:val="001738CF"/>
    <w:rsid w:val="001742A0"/>
    <w:rsid w:val="00174B5F"/>
    <w:rsid w:val="0017693C"/>
    <w:rsid w:val="0017696D"/>
    <w:rsid w:val="0018141E"/>
    <w:rsid w:val="00182ECD"/>
    <w:rsid w:val="00183520"/>
    <w:rsid w:val="00183B50"/>
    <w:rsid w:val="00185C82"/>
    <w:rsid w:val="00187F81"/>
    <w:rsid w:val="00190B21"/>
    <w:rsid w:val="00191A3D"/>
    <w:rsid w:val="0019233D"/>
    <w:rsid w:val="001927C0"/>
    <w:rsid w:val="0019347C"/>
    <w:rsid w:val="0019350E"/>
    <w:rsid w:val="00193996"/>
    <w:rsid w:val="0019459B"/>
    <w:rsid w:val="00195D6C"/>
    <w:rsid w:val="001971B3"/>
    <w:rsid w:val="001A16A7"/>
    <w:rsid w:val="001A2545"/>
    <w:rsid w:val="001A309F"/>
    <w:rsid w:val="001A69FC"/>
    <w:rsid w:val="001A73BB"/>
    <w:rsid w:val="001A75F1"/>
    <w:rsid w:val="001A77F8"/>
    <w:rsid w:val="001A7988"/>
    <w:rsid w:val="001B07B4"/>
    <w:rsid w:val="001B08F8"/>
    <w:rsid w:val="001B3A10"/>
    <w:rsid w:val="001B4DF8"/>
    <w:rsid w:val="001B5C4E"/>
    <w:rsid w:val="001B7B39"/>
    <w:rsid w:val="001C00DF"/>
    <w:rsid w:val="001C09CA"/>
    <w:rsid w:val="001C0E5E"/>
    <w:rsid w:val="001C15FC"/>
    <w:rsid w:val="001C2481"/>
    <w:rsid w:val="001C2642"/>
    <w:rsid w:val="001C2717"/>
    <w:rsid w:val="001C604A"/>
    <w:rsid w:val="001D0328"/>
    <w:rsid w:val="001D0F14"/>
    <w:rsid w:val="001D202C"/>
    <w:rsid w:val="001D2488"/>
    <w:rsid w:val="001D2D0C"/>
    <w:rsid w:val="001D334A"/>
    <w:rsid w:val="001D34E5"/>
    <w:rsid w:val="001D3F75"/>
    <w:rsid w:val="001D466A"/>
    <w:rsid w:val="001D510C"/>
    <w:rsid w:val="001D519B"/>
    <w:rsid w:val="001D6958"/>
    <w:rsid w:val="001D7362"/>
    <w:rsid w:val="001D7782"/>
    <w:rsid w:val="001E33E8"/>
    <w:rsid w:val="001E3770"/>
    <w:rsid w:val="001E5A61"/>
    <w:rsid w:val="001E5FCB"/>
    <w:rsid w:val="001E71EF"/>
    <w:rsid w:val="001F0539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2B7"/>
    <w:rsid w:val="001F560F"/>
    <w:rsid w:val="001F6169"/>
    <w:rsid w:val="001F6C31"/>
    <w:rsid w:val="002019C4"/>
    <w:rsid w:val="002028D7"/>
    <w:rsid w:val="00202BC4"/>
    <w:rsid w:val="002030DF"/>
    <w:rsid w:val="002037F0"/>
    <w:rsid w:val="00205203"/>
    <w:rsid w:val="002126C5"/>
    <w:rsid w:val="00212AB4"/>
    <w:rsid w:val="00213462"/>
    <w:rsid w:val="00213558"/>
    <w:rsid w:val="00215DEB"/>
    <w:rsid w:val="00216F56"/>
    <w:rsid w:val="0021764A"/>
    <w:rsid w:val="00220632"/>
    <w:rsid w:val="00221EAB"/>
    <w:rsid w:val="00225616"/>
    <w:rsid w:val="00226189"/>
    <w:rsid w:val="002264A6"/>
    <w:rsid w:val="00226798"/>
    <w:rsid w:val="00232074"/>
    <w:rsid w:val="0023318E"/>
    <w:rsid w:val="00234A5B"/>
    <w:rsid w:val="0023598C"/>
    <w:rsid w:val="002359C8"/>
    <w:rsid w:val="00236123"/>
    <w:rsid w:val="00236733"/>
    <w:rsid w:val="00237290"/>
    <w:rsid w:val="00237D49"/>
    <w:rsid w:val="00237FE8"/>
    <w:rsid w:val="002410E8"/>
    <w:rsid w:val="002411AE"/>
    <w:rsid w:val="002417DF"/>
    <w:rsid w:val="0024203F"/>
    <w:rsid w:val="00242B70"/>
    <w:rsid w:val="00242E02"/>
    <w:rsid w:val="0024377D"/>
    <w:rsid w:val="00243A34"/>
    <w:rsid w:val="00243B73"/>
    <w:rsid w:val="002446C3"/>
    <w:rsid w:val="002453EB"/>
    <w:rsid w:val="00245BAF"/>
    <w:rsid w:val="00245C14"/>
    <w:rsid w:val="00246963"/>
    <w:rsid w:val="00246C92"/>
    <w:rsid w:val="00246F86"/>
    <w:rsid w:val="002509AE"/>
    <w:rsid w:val="002518C9"/>
    <w:rsid w:val="00251AF0"/>
    <w:rsid w:val="00252B87"/>
    <w:rsid w:val="0025482F"/>
    <w:rsid w:val="00255006"/>
    <w:rsid w:val="002554E4"/>
    <w:rsid w:val="00257C46"/>
    <w:rsid w:val="00257F1E"/>
    <w:rsid w:val="002613E9"/>
    <w:rsid w:val="002614BA"/>
    <w:rsid w:val="0026183F"/>
    <w:rsid w:val="00262673"/>
    <w:rsid w:val="002628BE"/>
    <w:rsid w:val="002648E4"/>
    <w:rsid w:val="00266BFA"/>
    <w:rsid w:val="00267DC7"/>
    <w:rsid w:val="002712B3"/>
    <w:rsid w:val="0027188D"/>
    <w:rsid w:val="00271C50"/>
    <w:rsid w:val="002744A8"/>
    <w:rsid w:val="00275814"/>
    <w:rsid w:val="00280149"/>
    <w:rsid w:val="002824BA"/>
    <w:rsid w:val="00282579"/>
    <w:rsid w:val="00282745"/>
    <w:rsid w:val="00282DBD"/>
    <w:rsid w:val="00285DB6"/>
    <w:rsid w:val="002863AB"/>
    <w:rsid w:val="00286C0C"/>
    <w:rsid w:val="00287290"/>
    <w:rsid w:val="00287B79"/>
    <w:rsid w:val="00287D97"/>
    <w:rsid w:val="00290B40"/>
    <w:rsid w:val="0029226D"/>
    <w:rsid w:val="002924BC"/>
    <w:rsid w:val="00292E97"/>
    <w:rsid w:val="002948E9"/>
    <w:rsid w:val="00294C89"/>
    <w:rsid w:val="002956D3"/>
    <w:rsid w:val="00295E1D"/>
    <w:rsid w:val="00295EDC"/>
    <w:rsid w:val="002A0B69"/>
    <w:rsid w:val="002A2082"/>
    <w:rsid w:val="002A31DE"/>
    <w:rsid w:val="002A4A24"/>
    <w:rsid w:val="002A510B"/>
    <w:rsid w:val="002A5998"/>
    <w:rsid w:val="002A6FCD"/>
    <w:rsid w:val="002A7575"/>
    <w:rsid w:val="002A7E96"/>
    <w:rsid w:val="002A7F44"/>
    <w:rsid w:val="002B0CA1"/>
    <w:rsid w:val="002B0F99"/>
    <w:rsid w:val="002B110B"/>
    <w:rsid w:val="002B1554"/>
    <w:rsid w:val="002B1BA9"/>
    <w:rsid w:val="002B1BFB"/>
    <w:rsid w:val="002B4DE5"/>
    <w:rsid w:val="002B70C3"/>
    <w:rsid w:val="002B7762"/>
    <w:rsid w:val="002C0651"/>
    <w:rsid w:val="002C1462"/>
    <w:rsid w:val="002C32C2"/>
    <w:rsid w:val="002C3D37"/>
    <w:rsid w:val="002C57FE"/>
    <w:rsid w:val="002D1CAA"/>
    <w:rsid w:val="002D21B7"/>
    <w:rsid w:val="002D25F1"/>
    <w:rsid w:val="002D44DB"/>
    <w:rsid w:val="002D7955"/>
    <w:rsid w:val="002E25BC"/>
    <w:rsid w:val="002E2C2B"/>
    <w:rsid w:val="002E3334"/>
    <w:rsid w:val="002E37D2"/>
    <w:rsid w:val="002E50DF"/>
    <w:rsid w:val="002E7E4E"/>
    <w:rsid w:val="002F0D4C"/>
    <w:rsid w:val="002F3F8F"/>
    <w:rsid w:val="002F4344"/>
    <w:rsid w:val="002F435D"/>
    <w:rsid w:val="002F46FA"/>
    <w:rsid w:val="002F49CA"/>
    <w:rsid w:val="002F54B7"/>
    <w:rsid w:val="002F6C9A"/>
    <w:rsid w:val="002F7984"/>
    <w:rsid w:val="002F7992"/>
    <w:rsid w:val="002F7DFE"/>
    <w:rsid w:val="003004EA"/>
    <w:rsid w:val="00300707"/>
    <w:rsid w:val="00301131"/>
    <w:rsid w:val="003011F6"/>
    <w:rsid w:val="00301505"/>
    <w:rsid w:val="003017C7"/>
    <w:rsid w:val="003027B5"/>
    <w:rsid w:val="0030370F"/>
    <w:rsid w:val="0030499E"/>
    <w:rsid w:val="00304EBC"/>
    <w:rsid w:val="003053E1"/>
    <w:rsid w:val="00306391"/>
    <w:rsid w:val="00306C27"/>
    <w:rsid w:val="0031040E"/>
    <w:rsid w:val="00311E75"/>
    <w:rsid w:val="00312012"/>
    <w:rsid w:val="00312721"/>
    <w:rsid w:val="00315473"/>
    <w:rsid w:val="0031576C"/>
    <w:rsid w:val="003161DB"/>
    <w:rsid w:val="00317BA1"/>
    <w:rsid w:val="00317EAF"/>
    <w:rsid w:val="0032022F"/>
    <w:rsid w:val="00320A97"/>
    <w:rsid w:val="00322E8A"/>
    <w:rsid w:val="00322EBD"/>
    <w:rsid w:val="00324FB7"/>
    <w:rsid w:val="00326FC1"/>
    <w:rsid w:val="0032720B"/>
    <w:rsid w:val="00331AEC"/>
    <w:rsid w:val="00332A10"/>
    <w:rsid w:val="00332B3F"/>
    <w:rsid w:val="00332D08"/>
    <w:rsid w:val="00333F4A"/>
    <w:rsid w:val="00334710"/>
    <w:rsid w:val="0033587E"/>
    <w:rsid w:val="003359D8"/>
    <w:rsid w:val="003361ED"/>
    <w:rsid w:val="003364C3"/>
    <w:rsid w:val="0033793F"/>
    <w:rsid w:val="00340166"/>
    <w:rsid w:val="003419D8"/>
    <w:rsid w:val="00341AD3"/>
    <w:rsid w:val="00341BBA"/>
    <w:rsid w:val="00342AFD"/>
    <w:rsid w:val="003430A1"/>
    <w:rsid w:val="00344F6E"/>
    <w:rsid w:val="00347052"/>
    <w:rsid w:val="0035123B"/>
    <w:rsid w:val="00351BC2"/>
    <w:rsid w:val="00353104"/>
    <w:rsid w:val="00353CEF"/>
    <w:rsid w:val="00354322"/>
    <w:rsid w:val="003562D2"/>
    <w:rsid w:val="0035649F"/>
    <w:rsid w:val="00360940"/>
    <w:rsid w:val="00362959"/>
    <w:rsid w:val="00364856"/>
    <w:rsid w:val="00365DF1"/>
    <w:rsid w:val="00366552"/>
    <w:rsid w:val="003669AC"/>
    <w:rsid w:val="0036721C"/>
    <w:rsid w:val="00370754"/>
    <w:rsid w:val="00370E6B"/>
    <w:rsid w:val="003716C2"/>
    <w:rsid w:val="00371728"/>
    <w:rsid w:val="003722A4"/>
    <w:rsid w:val="00372BD4"/>
    <w:rsid w:val="003733A1"/>
    <w:rsid w:val="003749A4"/>
    <w:rsid w:val="00375A22"/>
    <w:rsid w:val="003769A3"/>
    <w:rsid w:val="00382613"/>
    <w:rsid w:val="00382B08"/>
    <w:rsid w:val="00383088"/>
    <w:rsid w:val="003833F0"/>
    <w:rsid w:val="003834B2"/>
    <w:rsid w:val="00383CF1"/>
    <w:rsid w:val="00383FC8"/>
    <w:rsid w:val="003860FB"/>
    <w:rsid w:val="00391B77"/>
    <w:rsid w:val="00392629"/>
    <w:rsid w:val="00392D3A"/>
    <w:rsid w:val="003934FC"/>
    <w:rsid w:val="003948C4"/>
    <w:rsid w:val="00394DD7"/>
    <w:rsid w:val="003950CD"/>
    <w:rsid w:val="00397E0F"/>
    <w:rsid w:val="00397E54"/>
    <w:rsid w:val="003A2211"/>
    <w:rsid w:val="003A2340"/>
    <w:rsid w:val="003A242C"/>
    <w:rsid w:val="003A25BB"/>
    <w:rsid w:val="003A2C59"/>
    <w:rsid w:val="003A35A9"/>
    <w:rsid w:val="003A39DE"/>
    <w:rsid w:val="003A650B"/>
    <w:rsid w:val="003B0E06"/>
    <w:rsid w:val="003B1186"/>
    <w:rsid w:val="003B27B5"/>
    <w:rsid w:val="003B2C94"/>
    <w:rsid w:val="003B3DCC"/>
    <w:rsid w:val="003B3F51"/>
    <w:rsid w:val="003B5BFD"/>
    <w:rsid w:val="003B6291"/>
    <w:rsid w:val="003B7488"/>
    <w:rsid w:val="003B7676"/>
    <w:rsid w:val="003B7941"/>
    <w:rsid w:val="003C0C12"/>
    <w:rsid w:val="003C22C9"/>
    <w:rsid w:val="003C6605"/>
    <w:rsid w:val="003C7B1E"/>
    <w:rsid w:val="003D0532"/>
    <w:rsid w:val="003D2DF1"/>
    <w:rsid w:val="003D3A28"/>
    <w:rsid w:val="003D4B4C"/>
    <w:rsid w:val="003D5767"/>
    <w:rsid w:val="003D5FFF"/>
    <w:rsid w:val="003D6F6E"/>
    <w:rsid w:val="003D7575"/>
    <w:rsid w:val="003D785C"/>
    <w:rsid w:val="003E16B7"/>
    <w:rsid w:val="003E353E"/>
    <w:rsid w:val="003E3BF5"/>
    <w:rsid w:val="003E4921"/>
    <w:rsid w:val="003E504A"/>
    <w:rsid w:val="003E5072"/>
    <w:rsid w:val="003E75D7"/>
    <w:rsid w:val="003F01E8"/>
    <w:rsid w:val="003F2380"/>
    <w:rsid w:val="003F3D3D"/>
    <w:rsid w:val="003F4800"/>
    <w:rsid w:val="003F629D"/>
    <w:rsid w:val="003F6DAF"/>
    <w:rsid w:val="003F78ED"/>
    <w:rsid w:val="00401D55"/>
    <w:rsid w:val="00402755"/>
    <w:rsid w:val="00402FB3"/>
    <w:rsid w:val="00403D68"/>
    <w:rsid w:val="004047DB"/>
    <w:rsid w:val="0040481D"/>
    <w:rsid w:val="00404D1C"/>
    <w:rsid w:val="00406DD1"/>
    <w:rsid w:val="00407467"/>
    <w:rsid w:val="00411D08"/>
    <w:rsid w:val="00411E9B"/>
    <w:rsid w:val="00412355"/>
    <w:rsid w:val="00413205"/>
    <w:rsid w:val="0041338E"/>
    <w:rsid w:val="00414088"/>
    <w:rsid w:val="004166D4"/>
    <w:rsid w:val="004170F9"/>
    <w:rsid w:val="004201E6"/>
    <w:rsid w:val="0042044A"/>
    <w:rsid w:val="0042152C"/>
    <w:rsid w:val="00423475"/>
    <w:rsid w:val="00424E38"/>
    <w:rsid w:val="00425BC6"/>
    <w:rsid w:val="0042629D"/>
    <w:rsid w:val="00427294"/>
    <w:rsid w:val="00430463"/>
    <w:rsid w:val="004308BB"/>
    <w:rsid w:val="00430A25"/>
    <w:rsid w:val="0043136A"/>
    <w:rsid w:val="00433728"/>
    <w:rsid w:val="0043432F"/>
    <w:rsid w:val="0043456A"/>
    <w:rsid w:val="00434933"/>
    <w:rsid w:val="00435AA8"/>
    <w:rsid w:val="00436D2F"/>
    <w:rsid w:val="0044052B"/>
    <w:rsid w:val="00441F6B"/>
    <w:rsid w:val="00444415"/>
    <w:rsid w:val="00445457"/>
    <w:rsid w:val="0044602F"/>
    <w:rsid w:val="004513D3"/>
    <w:rsid w:val="00452480"/>
    <w:rsid w:val="00452700"/>
    <w:rsid w:val="004542A3"/>
    <w:rsid w:val="00455881"/>
    <w:rsid w:val="00456FD9"/>
    <w:rsid w:val="00460692"/>
    <w:rsid w:val="0046078C"/>
    <w:rsid w:val="0046238A"/>
    <w:rsid w:val="004630C6"/>
    <w:rsid w:val="0046482F"/>
    <w:rsid w:val="004672D2"/>
    <w:rsid w:val="00467605"/>
    <w:rsid w:val="00471C8F"/>
    <w:rsid w:val="00472A48"/>
    <w:rsid w:val="00472DF9"/>
    <w:rsid w:val="00473232"/>
    <w:rsid w:val="00473346"/>
    <w:rsid w:val="00474268"/>
    <w:rsid w:val="00476E64"/>
    <w:rsid w:val="00477865"/>
    <w:rsid w:val="00480368"/>
    <w:rsid w:val="00480B53"/>
    <w:rsid w:val="00480D95"/>
    <w:rsid w:val="0048107A"/>
    <w:rsid w:val="00482143"/>
    <w:rsid w:val="0048296C"/>
    <w:rsid w:val="00483FCA"/>
    <w:rsid w:val="00484037"/>
    <w:rsid w:val="00485473"/>
    <w:rsid w:val="004919A9"/>
    <w:rsid w:val="00491E8C"/>
    <w:rsid w:val="0049368B"/>
    <w:rsid w:val="00496924"/>
    <w:rsid w:val="00497937"/>
    <w:rsid w:val="004A0E21"/>
    <w:rsid w:val="004A1821"/>
    <w:rsid w:val="004A1DAD"/>
    <w:rsid w:val="004A24F7"/>
    <w:rsid w:val="004A39FA"/>
    <w:rsid w:val="004A464E"/>
    <w:rsid w:val="004A4D97"/>
    <w:rsid w:val="004A6B65"/>
    <w:rsid w:val="004A6CD5"/>
    <w:rsid w:val="004B4B85"/>
    <w:rsid w:val="004B5945"/>
    <w:rsid w:val="004B6314"/>
    <w:rsid w:val="004B6D67"/>
    <w:rsid w:val="004B6DEE"/>
    <w:rsid w:val="004C00BD"/>
    <w:rsid w:val="004C0512"/>
    <w:rsid w:val="004C09C0"/>
    <w:rsid w:val="004C3E38"/>
    <w:rsid w:val="004C7131"/>
    <w:rsid w:val="004C76D1"/>
    <w:rsid w:val="004D03FB"/>
    <w:rsid w:val="004D5566"/>
    <w:rsid w:val="004D55FB"/>
    <w:rsid w:val="004D7401"/>
    <w:rsid w:val="004D772D"/>
    <w:rsid w:val="004D7742"/>
    <w:rsid w:val="004E004A"/>
    <w:rsid w:val="004E03FA"/>
    <w:rsid w:val="004E0486"/>
    <w:rsid w:val="004E2085"/>
    <w:rsid w:val="004E22F1"/>
    <w:rsid w:val="004E22F7"/>
    <w:rsid w:val="004E34BA"/>
    <w:rsid w:val="004E5236"/>
    <w:rsid w:val="004E55E7"/>
    <w:rsid w:val="004E6355"/>
    <w:rsid w:val="004F39B7"/>
    <w:rsid w:val="004F3C66"/>
    <w:rsid w:val="004F5F85"/>
    <w:rsid w:val="004F72AA"/>
    <w:rsid w:val="004F78C1"/>
    <w:rsid w:val="00500D40"/>
    <w:rsid w:val="00500ED2"/>
    <w:rsid w:val="005012F9"/>
    <w:rsid w:val="005015CA"/>
    <w:rsid w:val="00501603"/>
    <w:rsid w:val="005019D8"/>
    <w:rsid w:val="00501B1F"/>
    <w:rsid w:val="00501F2D"/>
    <w:rsid w:val="00504D66"/>
    <w:rsid w:val="005051BC"/>
    <w:rsid w:val="00505B35"/>
    <w:rsid w:val="00506A64"/>
    <w:rsid w:val="00506FCD"/>
    <w:rsid w:val="0051057B"/>
    <w:rsid w:val="005142DA"/>
    <w:rsid w:val="0051492F"/>
    <w:rsid w:val="00514C38"/>
    <w:rsid w:val="00515552"/>
    <w:rsid w:val="00515FBB"/>
    <w:rsid w:val="005205D9"/>
    <w:rsid w:val="00520803"/>
    <w:rsid w:val="0052229A"/>
    <w:rsid w:val="00526A66"/>
    <w:rsid w:val="005271AF"/>
    <w:rsid w:val="00527F6D"/>
    <w:rsid w:val="00530392"/>
    <w:rsid w:val="005313E4"/>
    <w:rsid w:val="0053317E"/>
    <w:rsid w:val="00537A55"/>
    <w:rsid w:val="00537C7E"/>
    <w:rsid w:val="005403EE"/>
    <w:rsid w:val="00540F6D"/>
    <w:rsid w:val="005412D5"/>
    <w:rsid w:val="005423FA"/>
    <w:rsid w:val="00542804"/>
    <w:rsid w:val="00542BE9"/>
    <w:rsid w:val="0054422A"/>
    <w:rsid w:val="00545ACA"/>
    <w:rsid w:val="0054724C"/>
    <w:rsid w:val="005478F5"/>
    <w:rsid w:val="00551251"/>
    <w:rsid w:val="00551B48"/>
    <w:rsid w:val="00552A2F"/>
    <w:rsid w:val="00552B0C"/>
    <w:rsid w:val="00552E0B"/>
    <w:rsid w:val="00554E1D"/>
    <w:rsid w:val="00556434"/>
    <w:rsid w:val="005564A5"/>
    <w:rsid w:val="005567E0"/>
    <w:rsid w:val="0056045C"/>
    <w:rsid w:val="0056205C"/>
    <w:rsid w:val="005621A7"/>
    <w:rsid w:val="00563D76"/>
    <w:rsid w:val="00563F98"/>
    <w:rsid w:val="00564768"/>
    <w:rsid w:val="00566743"/>
    <w:rsid w:val="00567041"/>
    <w:rsid w:val="0056747B"/>
    <w:rsid w:val="00570924"/>
    <w:rsid w:val="005711B6"/>
    <w:rsid w:val="00571EA3"/>
    <w:rsid w:val="00572518"/>
    <w:rsid w:val="0057279B"/>
    <w:rsid w:val="005745DC"/>
    <w:rsid w:val="005746D3"/>
    <w:rsid w:val="00574DCA"/>
    <w:rsid w:val="005763A1"/>
    <w:rsid w:val="00581901"/>
    <w:rsid w:val="00582309"/>
    <w:rsid w:val="0058283F"/>
    <w:rsid w:val="005835CE"/>
    <w:rsid w:val="0058427E"/>
    <w:rsid w:val="005852B8"/>
    <w:rsid w:val="00586708"/>
    <w:rsid w:val="00586C0A"/>
    <w:rsid w:val="005872B8"/>
    <w:rsid w:val="00587896"/>
    <w:rsid w:val="00590CAC"/>
    <w:rsid w:val="00591EE6"/>
    <w:rsid w:val="005932D4"/>
    <w:rsid w:val="00593AB1"/>
    <w:rsid w:val="00593F71"/>
    <w:rsid w:val="00594843"/>
    <w:rsid w:val="00594AA1"/>
    <w:rsid w:val="00596253"/>
    <w:rsid w:val="005A0224"/>
    <w:rsid w:val="005A1585"/>
    <w:rsid w:val="005A17E7"/>
    <w:rsid w:val="005A1A0E"/>
    <w:rsid w:val="005A1E9F"/>
    <w:rsid w:val="005A22EB"/>
    <w:rsid w:val="005A4482"/>
    <w:rsid w:val="005A4527"/>
    <w:rsid w:val="005A6505"/>
    <w:rsid w:val="005A6557"/>
    <w:rsid w:val="005A6C7E"/>
    <w:rsid w:val="005A6F32"/>
    <w:rsid w:val="005A7E50"/>
    <w:rsid w:val="005B050E"/>
    <w:rsid w:val="005B0DA0"/>
    <w:rsid w:val="005B2527"/>
    <w:rsid w:val="005B2FEB"/>
    <w:rsid w:val="005B419F"/>
    <w:rsid w:val="005B559C"/>
    <w:rsid w:val="005B5DA1"/>
    <w:rsid w:val="005B660B"/>
    <w:rsid w:val="005B77D4"/>
    <w:rsid w:val="005C36BD"/>
    <w:rsid w:val="005C4BF0"/>
    <w:rsid w:val="005C5D8F"/>
    <w:rsid w:val="005C5DA9"/>
    <w:rsid w:val="005C74B6"/>
    <w:rsid w:val="005C7DE1"/>
    <w:rsid w:val="005D1A04"/>
    <w:rsid w:val="005D1DA6"/>
    <w:rsid w:val="005D3D9D"/>
    <w:rsid w:val="005D44BF"/>
    <w:rsid w:val="005D4539"/>
    <w:rsid w:val="005D457D"/>
    <w:rsid w:val="005D51B2"/>
    <w:rsid w:val="005D5EC3"/>
    <w:rsid w:val="005E057C"/>
    <w:rsid w:val="005E1A06"/>
    <w:rsid w:val="005E24B0"/>
    <w:rsid w:val="005E28A4"/>
    <w:rsid w:val="005E2BBE"/>
    <w:rsid w:val="005E4A27"/>
    <w:rsid w:val="005E4B35"/>
    <w:rsid w:val="005E4DAD"/>
    <w:rsid w:val="005E4E3C"/>
    <w:rsid w:val="005E5308"/>
    <w:rsid w:val="005E5D57"/>
    <w:rsid w:val="005E77FA"/>
    <w:rsid w:val="005E79EB"/>
    <w:rsid w:val="005F0597"/>
    <w:rsid w:val="005F1AA8"/>
    <w:rsid w:val="005F3095"/>
    <w:rsid w:val="005F3223"/>
    <w:rsid w:val="005F34D6"/>
    <w:rsid w:val="005F3C93"/>
    <w:rsid w:val="005F6896"/>
    <w:rsid w:val="005F72E0"/>
    <w:rsid w:val="005F7A86"/>
    <w:rsid w:val="00600A3E"/>
    <w:rsid w:val="0060176A"/>
    <w:rsid w:val="006022F9"/>
    <w:rsid w:val="0060299B"/>
    <w:rsid w:val="006059B9"/>
    <w:rsid w:val="00605E8A"/>
    <w:rsid w:val="0060628F"/>
    <w:rsid w:val="00607DD9"/>
    <w:rsid w:val="006100AA"/>
    <w:rsid w:val="00610731"/>
    <w:rsid w:val="00613326"/>
    <w:rsid w:val="0061335C"/>
    <w:rsid w:val="006148E4"/>
    <w:rsid w:val="00614C81"/>
    <w:rsid w:val="0061654A"/>
    <w:rsid w:val="00616554"/>
    <w:rsid w:val="00617058"/>
    <w:rsid w:val="00617E79"/>
    <w:rsid w:val="00620DA4"/>
    <w:rsid w:val="006271D7"/>
    <w:rsid w:val="00630560"/>
    <w:rsid w:val="006316A9"/>
    <w:rsid w:val="006330B3"/>
    <w:rsid w:val="0063381D"/>
    <w:rsid w:val="00641E9F"/>
    <w:rsid w:val="00642B5E"/>
    <w:rsid w:val="0064469A"/>
    <w:rsid w:val="00644A7C"/>
    <w:rsid w:val="00645E89"/>
    <w:rsid w:val="00645ECF"/>
    <w:rsid w:val="00646444"/>
    <w:rsid w:val="00647C03"/>
    <w:rsid w:val="006501BD"/>
    <w:rsid w:val="006507A2"/>
    <w:rsid w:val="00650F2A"/>
    <w:rsid w:val="00651E69"/>
    <w:rsid w:val="00652044"/>
    <w:rsid w:val="006522A6"/>
    <w:rsid w:val="0065342B"/>
    <w:rsid w:val="00654E1A"/>
    <w:rsid w:val="00655218"/>
    <w:rsid w:val="00655480"/>
    <w:rsid w:val="00655914"/>
    <w:rsid w:val="00655E52"/>
    <w:rsid w:val="0065600F"/>
    <w:rsid w:val="006569E3"/>
    <w:rsid w:val="00656F55"/>
    <w:rsid w:val="006571F2"/>
    <w:rsid w:val="006601E8"/>
    <w:rsid w:val="00665593"/>
    <w:rsid w:val="00665D47"/>
    <w:rsid w:val="006661A7"/>
    <w:rsid w:val="00666304"/>
    <w:rsid w:val="00666B54"/>
    <w:rsid w:val="00671715"/>
    <w:rsid w:val="00672128"/>
    <w:rsid w:val="00672623"/>
    <w:rsid w:val="0067392A"/>
    <w:rsid w:val="0067428A"/>
    <w:rsid w:val="00674B47"/>
    <w:rsid w:val="00675004"/>
    <w:rsid w:val="00677A54"/>
    <w:rsid w:val="0068084B"/>
    <w:rsid w:val="00681030"/>
    <w:rsid w:val="00681457"/>
    <w:rsid w:val="0068318A"/>
    <w:rsid w:val="00683252"/>
    <w:rsid w:val="00683265"/>
    <w:rsid w:val="00684905"/>
    <w:rsid w:val="006849AD"/>
    <w:rsid w:val="0068572C"/>
    <w:rsid w:val="00686A3F"/>
    <w:rsid w:val="00687599"/>
    <w:rsid w:val="00690084"/>
    <w:rsid w:val="00691541"/>
    <w:rsid w:val="00692EDE"/>
    <w:rsid w:val="006935BD"/>
    <w:rsid w:val="00693655"/>
    <w:rsid w:val="00693BD2"/>
    <w:rsid w:val="00693E96"/>
    <w:rsid w:val="006959CB"/>
    <w:rsid w:val="00697786"/>
    <w:rsid w:val="006A5E0A"/>
    <w:rsid w:val="006B132D"/>
    <w:rsid w:val="006B194A"/>
    <w:rsid w:val="006B1FB8"/>
    <w:rsid w:val="006B245A"/>
    <w:rsid w:val="006B3090"/>
    <w:rsid w:val="006B4C35"/>
    <w:rsid w:val="006B5A95"/>
    <w:rsid w:val="006B6098"/>
    <w:rsid w:val="006B73D6"/>
    <w:rsid w:val="006B7A75"/>
    <w:rsid w:val="006C098B"/>
    <w:rsid w:val="006C273B"/>
    <w:rsid w:val="006C6B04"/>
    <w:rsid w:val="006D0641"/>
    <w:rsid w:val="006D0A04"/>
    <w:rsid w:val="006D1127"/>
    <w:rsid w:val="006D1380"/>
    <w:rsid w:val="006D13B8"/>
    <w:rsid w:val="006D220C"/>
    <w:rsid w:val="006D2678"/>
    <w:rsid w:val="006D437F"/>
    <w:rsid w:val="006D64EF"/>
    <w:rsid w:val="006D6D55"/>
    <w:rsid w:val="006D7627"/>
    <w:rsid w:val="006E2521"/>
    <w:rsid w:val="006E2687"/>
    <w:rsid w:val="006E3414"/>
    <w:rsid w:val="006E5559"/>
    <w:rsid w:val="006E6422"/>
    <w:rsid w:val="006E721D"/>
    <w:rsid w:val="006E751D"/>
    <w:rsid w:val="006E7791"/>
    <w:rsid w:val="006F158F"/>
    <w:rsid w:val="006F2B59"/>
    <w:rsid w:val="006F2D64"/>
    <w:rsid w:val="006F352F"/>
    <w:rsid w:val="006F3DAD"/>
    <w:rsid w:val="006F5804"/>
    <w:rsid w:val="006F5AAC"/>
    <w:rsid w:val="006F6A5E"/>
    <w:rsid w:val="007011EB"/>
    <w:rsid w:val="007018E5"/>
    <w:rsid w:val="007056F5"/>
    <w:rsid w:val="0070575B"/>
    <w:rsid w:val="007060BD"/>
    <w:rsid w:val="00710361"/>
    <w:rsid w:val="0071116C"/>
    <w:rsid w:val="007112FF"/>
    <w:rsid w:val="00711C2A"/>
    <w:rsid w:val="00713749"/>
    <w:rsid w:val="0071475D"/>
    <w:rsid w:val="00714E49"/>
    <w:rsid w:val="00715EB8"/>
    <w:rsid w:val="00716230"/>
    <w:rsid w:val="00716A96"/>
    <w:rsid w:val="00717714"/>
    <w:rsid w:val="00722B2E"/>
    <w:rsid w:val="0072467E"/>
    <w:rsid w:val="007262FA"/>
    <w:rsid w:val="007263C0"/>
    <w:rsid w:val="00727873"/>
    <w:rsid w:val="007303C6"/>
    <w:rsid w:val="00733ABA"/>
    <w:rsid w:val="00734932"/>
    <w:rsid w:val="00735FFA"/>
    <w:rsid w:val="0073726B"/>
    <w:rsid w:val="00737F56"/>
    <w:rsid w:val="0074070B"/>
    <w:rsid w:val="007467A1"/>
    <w:rsid w:val="0075008C"/>
    <w:rsid w:val="007511C0"/>
    <w:rsid w:val="00751B19"/>
    <w:rsid w:val="007523FE"/>
    <w:rsid w:val="00754ED6"/>
    <w:rsid w:val="00755612"/>
    <w:rsid w:val="00755713"/>
    <w:rsid w:val="007565DE"/>
    <w:rsid w:val="007569F0"/>
    <w:rsid w:val="00757A62"/>
    <w:rsid w:val="00760E88"/>
    <w:rsid w:val="0076388D"/>
    <w:rsid w:val="00763AAB"/>
    <w:rsid w:val="00764458"/>
    <w:rsid w:val="0076485A"/>
    <w:rsid w:val="00764E8A"/>
    <w:rsid w:val="00765709"/>
    <w:rsid w:val="00766202"/>
    <w:rsid w:val="00766665"/>
    <w:rsid w:val="007669DB"/>
    <w:rsid w:val="00771810"/>
    <w:rsid w:val="00771B74"/>
    <w:rsid w:val="00771F56"/>
    <w:rsid w:val="00773231"/>
    <w:rsid w:val="0077456A"/>
    <w:rsid w:val="007749F3"/>
    <w:rsid w:val="00775E85"/>
    <w:rsid w:val="0077745E"/>
    <w:rsid w:val="00780E9C"/>
    <w:rsid w:val="007811DE"/>
    <w:rsid w:val="007813B9"/>
    <w:rsid w:val="00782404"/>
    <w:rsid w:val="00783888"/>
    <w:rsid w:val="00784CD3"/>
    <w:rsid w:val="00785945"/>
    <w:rsid w:val="00786174"/>
    <w:rsid w:val="007867B5"/>
    <w:rsid w:val="00787D9E"/>
    <w:rsid w:val="007908CF"/>
    <w:rsid w:val="0079091B"/>
    <w:rsid w:val="00790F8E"/>
    <w:rsid w:val="0079149E"/>
    <w:rsid w:val="00791B63"/>
    <w:rsid w:val="0079227A"/>
    <w:rsid w:val="00793382"/>
    <w:rsid w:val="00794910"/>
    <w:rsid w:val="0079586C"/>
    <w:rsid w:val="0079627D"/>
    <w:rsid w:val="00796BB2"/>
    <w:rsid w:val="007A0F39"/>
    <w:rsid w:val="007A1EDD"/>
    <w:rsid w:val="007A27C8"/>
    <w:rsid w:val="007A3560"/>
    <w:rsid w:val="007A3A8D"/>
    <w:rsid w:val="007B0131"/>
    <w:rsid w:val="007B204E"/>
    <w:rsid w:val="007B2CA7"/>
    <w:rsid w:val="007B3AF2"/>
    <w:rsid w:val="007B3B00"/>
    <w:rsid w:val="007B4F93"/>
    <w:rsid w:val="007B573A"/>
    <w:rsid w:val="007C051C"/>
    <w:rsid w:val="007C0F87"/>
    <w:rsid w:val="007C11D5"/>
    <w:rsid w:val="007C3BFF"/>
    <w:rsid w:val="007C49AB"/>
    <w:rsid w:val="007C54BF"/>
    <w:rsid w:val="007C6093"/>
    <w:rsid w:val="007C6358"/>
    <w:rsid w:val="007C7E15"/>
    <w:rsid w:val="007D05E5"/>
    <w:rsid w:val="007D0C25"/>
    <w:rsid w:val="007D1733"/>
    <w:rsid w:val="007D3F70"/>
    <w:rsid w:val="007D68E0"/>
    <w:rsid w:val="007D698B"/>
    <w:rsid w:val="007D7186"/>
    <w:rsid w:val="007D749D"/>
    <w:rsid w:val="007D781B"/>
    <w:rsid w:val="007E0837"/>
    <w:rsid w:val="007E1E72"/>
    <w:rsid w:val="007E3A74"/>
    <w:rsid w:val="007E4183"/>
    <w:rsid w:val="007E5A67"/>
    <w:rsid w:val="007E61D7"/>
    <w:rsid w:val="007E62C1"/>
    <w:rsid w:val="007F1C5D"/>
    <w:rsid w:val="007F2CF5"/>
    <w:rsid w:val="007F3C8C"/>
    <w:rsid w:val="007F5BB1"/>
    <w:rsid w:val="007F645D"/>
    <w:rsid w:val="007F6FC3"/>
    <w:rsid w:val="007F7CB9"/>
    <w:rsid w:val="008000B7"/>
    <w:rsid w:val="00801120"/>
    <w:rsid w:val="008015AC"/>
    <w:rsid w:val="00802D45"/>
    <w:rsid w:val="0080522D"/>
    <w:rsid w:val="00805C1A"/>
    <w:rsid w:val="00810A88"/>
    <w:rsid w:val="00810D6A"/>
    <w:rsid w:val="0081150A"/>
    <w:rsid w:val="00811F5E"/>
    <w:rsid w:val="00812695"/>
    <w:rsid w:val="00812CAF"/>
    <w:rsid w:val="00814126"/>
    <w:rsid w:val="00814297"/>
    <w:rsid w:val="008156EA"/>
    <w:rsid w:val="00817CE8"/>
    <w:rsid w:val="0082141D"/>
    <w:rsid w:val="00821BC9"/>
    <w:rsid w:val="00821F00"/>
    <w:rsid w:val="008239EF"/>
    <w:rsid w:val="00824057"/>
    <w:rsid w:val="008240B3"/>
    <w:rsid w:val="008246F8"/>
    <w:rsid w:val="00825E22"/>
    <w:rsid w:val="00825EAC"/>
    <w:rsid w:val="00825F00"/>
    <w:rsid w:val="0082606B"/>
    <w:rsid w:val="00826D9C"/>
    <w:rsid w:val="00827AAD"/>
    <w:rsid w:val="00830DA8"/>
    <w:rsid w:val="00831A2D"/>
    <w:rsid w:val="00833861"/>
    <w:rsid w:val="00833D51"/>
    <w:rsid w:val="00836B62"/>
    <w:rsid w:val="00837C77"/>
    <w:rsid w:val="0084025F"/>
    <w:rsid w:val="00844595"/>
    <w:rsid w:val="0084489A"/>
    <w:rsid w:val="00846784"/>
    <w:rsid w:val="00847353"/>
    <w:rsid w:val="0084794D"/>
    <w:rsid w:val="00850354"/>
    <w:rsid w:val="0085240E"/>
    <w:rsid w:val="00852EFA"/>
    <w:rsid w:val="008545DB"/>
    <w:rsid w:val="00857156"/>
    <w:rsid w:val="008578BC"/>
    <w:rsid w:val="00860582"/>
    <w:rsid w:val="008610EE"/>
    <w:rsid w:val="0086171E"/>
    <w:rsid w:val="00861BE6"/>
    <w:rsid w:val="00861FDF"/>
    <w:rsid w:val="008622DD"/>
    <w:rsid w:val="008624C9"/>
    <w:rsid w:val="00862736"/>
    <w:rsid w:val="00863587"/>
    <w:rsid w:val="00863636"/>
    <w:rsid w:val="0086472D"/>
    <w:rsid w:val="0086772B"/>
    <w:rsid w:val="008714BF"/>
    <w:rsid w:val="008726C6"/>
    <w:rsid w:val="008730CD"/>
    <w:rsid w:val="008737BC"/>
    <w:rsid w:val="0087439A"/>
    <w:rsid w:val="00874558"/>
    <w:rsid w:val="00874A9D"/>
    <w:rsid w:val="008767B4"/>
    <w:rsid w:val="00877364"/>
    <w:rsid w:val="008800A5"/>
    <w:rsid w:val="00880FEC"/>
    <w:rsid w:val="00883719"/>
    <w:rsid w:val="00884543"/>
    <w:rsid w:val="00884BF9"/>
    <w:rsid w:val="00884DAA"/>
    <w:rsid w:val="0088554D"/>
    <w:rsid w:val="00886884"/>
    <w:rsid w:val="00886E9D"/>
    <w:rsid w:val="008912FB"/>
    <w:rsid w:val="00892E5E"/>
    <w:rsid w:val="0089369C"/>
    <w:rsid w:val="00896FD0"/>
    <w:rsid w:val="008A08DC"/>
    <w:rsid w:val="008A1B23"/>
    <w:rsid w:val="008A242A"/>
    <w:rsid w:val="008A3F6C"/>
    <w:rsid w:val="008A4A85"/>
    <w:rsid w:val="008A4BE8"/>
    <w:rsid w:val="008A5457"/>
    <w:rsid w:val="008A5EF7"/>
    <w:rsid w:val="008A6D46"/>
    <w:rsid w:val="008A77EA"/>
    <w:rsid w:val="008A78A6"/>
    <w:rsid w:val="008B252A"/>
    <w:rsid w:val="008B2C5D"/>
    <w:rsid w:val="008B5497"/>
    <w:rsid w:val="008B5E30"/>
    <w:rsid w:val="008C2137"/>
    <w:rsid w:val="008C2993"/>
    <w:rsid w:val="008C3CCF"/>
    <w:rsid w:val="008C4B7B"/>
    <w:rsid w:val="008C66DD"/>
    <w:rsid w:val="008C68A8"/>
    <w:rsid w:val="008C7010"/>
    <w:rsid w:val="008C7B24"/>
    <w:rsid w:val="008C7E84"/>
    <w:rsid w:val="008D1039"/>
    <w:rsid w:val="008D2309"/>
    <w:rsid w:val="008D2CF1"/>
    <w:rsid w:val="008D2E4C"/>
    <w:rsid w:val="008D3E34"/>
    <w:rsid w:val="008D4ACA"/>
    <w:rsid w:val="008D5A8E"/>
    <w:rsid w:val="008D6202"/>
    <w:rsid w:val="008D7460"/>
    <w:rsid w:val="008D74E8"/>
    <w:rsid w:val="008D7D88"/>
    <w:rsid w:val="008E139D"/>
    <w:rsid w:val="008E2AA9"/>
    <w:rsid w:val="008E3881"/>
    <w:rsid w:val="008E3F63"/>
    <w:rsid w:val="008E46DB"/>
    <w:rsid w:val="008E58E3"/>
    <w:rsid w:val="008E7E87"/>
    <w:rsid w:val="008F0028"/>
    <w:rsid w:val="008F0533"/>
    <w:rsid w:val="008F2F36"/>
    <w:rsid w:val="008F2F8F"/>
    <w:rsid w:val="008F3793"/>
    <w:rsid w:val="008F4245"/>
    <w:rsid w:val="008F64E9"/>
    <w:rsid w:val="00901138"/>
    <w:rsid w:val="009029FB"/>
    <w:rsid w:val="0090315A"/>
    <w:rsid w:val="00905944"/>
    <w:rsid w:val="009075ED"/>
    <w:rsid w:val="00910CDA"/>
    <w:rsid w:val="00910D48"/>
    <w:rsid w:val="00911FAA"/>
    <w:rsid w:val="009122E8"/>
    <w:rsid w:val="00913E38"/>
    <w:rsid w:val="00913E64"/>
    <w:rsid w:val="009174E7"/>
    <w:rsid w:val="0091757F"/>
    <w:rsid w:val="00917746"/>
    <w:rsid w:val="009208FA"/>
    <w:rsid w:val="009219FF"/>
    <w:rsid w:val="00922D72"/>
    <w:rsid w:val="009250A2"/>
    <w:rsid w:val="00925128"/>
    <w:rsid w:val="00925335"/>
    <w:rsid w:val="00926C1B"/>
    <w:rsid w:val="00930EEC"/>
    <w:rsid w:val="009327D9"/>
    <w:rsid w:val="0093416A"/>
    <w:rsid w:val="00934E1B"/>
    <w:rsid w:val="009356E8"/>
    <w:rsid w:val="00935934"/>
    <w:rsid w:val="0093742C"/>
    <w:rsid w:val="00940B15"/>
    <w:rsid w:val="00940F9F"/>
    <w:rsid w:val="0094213E"/>
    <w:rsid w:val="00942957"/>
    <w:rsid w:val="00942AE9"/>
    <w:rsid w:val="009443C0"/>
    <w:rsid w:val="00945767"/>
    <w:rsid w:val="00945F27"/>
    <w:rsid w:val="0095244E"/>
    <w:rsid w:val="00952840"/>
    <w:rsid w:val="00953602"/>
    <w:rsid w:val="009538E4"/>
    <w:rsid w:val="00956FF9"/>
    <w:rsid w:val="00957A91"/>
    <w:rsid w:val="00957D48"/>
    <w:rsid w:val="0096018D"/>
    <w:rsid w:val="009612DF"/>
    <w:rsid w:val="00961667"/>
    <w:rsid w:val="009616EB"/>
    <w:rsid w:val="00962B4F"/>
    <w:rsid w:val="00962BC7"/>
    <w:rsid w:val="0096413D"/>
    <w:rsid w:val="009642C3"/>
    <w:rsid w:val="00964E33"/>
    <w:rsid w:val="009654C6"/>
    <w:rsid w:val="00965568"/>
    <w:rsid w:val="00965F6F"/>
    <w:rsid w:val="0096643D"/>
    <w:rsid w:val="00967447"/>
    <w:rsid w:val="00967800"/>
    <w:rsid w:val="00967C25"/>
    <w:rsid w:val="0097010A"/>
    <w:rsid w:val="009715E2"/>
    <w:rsid w:val="00973244"/>
    <w:rsid w:val="00973B98"/>
    <w:rsid w:val="00974172"/>
    <w:rsid w:val="0097750F"/>
    <w:rsid w:val="00977771"/>
    <w:rsid w:val="00977B3F"/>
    <w:rsid w:val="0098035C"/>
    <w:rsid w:val="009823AA"/>
    <w:rsid w:val="00982C5B"/>
    <w:rsid w:val="00985CF0"/>
    <w:rsid w:val="00986AAA"/>
    <w:rsid w:val="00987AE9"/>
    <w:rsid w:val="00987E5E"/>
    <w:rsid w:val="00987EC1"/>
    <w:rsid w:val="009916F3"/>
    <w:rsid w:val="009919E0"/>
    <w:rsid w:val="00992983"/>
    <w:rsid w:val="00993898"/>
    <w:rsid w:val="00993B48"/>
    <w:rsid w:val="00993C8C"/>
    <w:rsid w:val="0099498B"/>
    <w:rsid w:val="009954C1"/>
    <w:rsid w:val="00995A02"/>
    <w:rsid w:val="00995B66"/>
    <w:rsid w:val="009965D1"/>
    <w:rsid w:val="00996612"/>
    <w:rsid w:val="009A028B"/>
    <w:rsid w:val="009A1280"/>
    <w:rsid w:val="009A246E"/>
    <w:rsid w:val="009A2681"/>
    <w:rsid w:val="009A350F"/>
    <w:rsid w:val="009A4412"/>
    <w:rsid w:val="009A5401"/>
    <w:rsid w:val="009A5965"/>
    <w:rsid w:val="009A6DF7"/>
    <w:rsid w:val="009A7A9F"/>
    <w:rsid w:val="009B1AB4"/>
    <w:rsid w:val="009B1EAF"/>
    <w:rsid w:val="009B2AE8"/>
    <w:rsid w:val="009B2BF2"/>
    <w:rsid w:val="009B3391"/>
    <w:rsid w:val="009B42E9"/>
    <w:rsid w:val="009B44A9"/>
    <w:rsid w:val="009B5314"/>
    <w:rsid w:val="009B61B8"/>
    <w:rsid w:val="009B6228"/>
    <w:rsid w:val="009B6585"/>
    <w:rsid w:val="009B6EB5"/>
    <w:rsid w:val="009C1FA4"/>
    <w:rsid w:val="009C52E9"/>
    <w:rsid w:val="009D2824"/>
    <w:rsid w:val="009D28D4"/>
    <w:rsid w:val="009D45E2"/>
    <w:rsid w:val="009D5099"/>
    <w:rsid w:val="009D51CC"/>
    <w:rsid w:val="009D5566"/>
    <w:rsid w:val="009D6162"/>
    <w:rsid w:val="009D68F9"/>
    <w:rsid w:val="009D6B86"/>
    <w:rsid w:val="009D6BBF"/>
    <w:rsid w:val="009E0E2F"/>
    <w:rsid w:val="009E1D13"/>
    <w:rsid w:val="009E2001"/>
    <w:rsid w:val="009E4FC5"/>
    <w:rsid w:val="009E59AD"/>
    <w:rsid w:val="009E6A4C"/>
    <w:rsid w:val="009F0D48"/>
    <w:rsid w:val="009F1056"/>
    <w:rsid w:val="009F3E3A"/>
    <w:rsid w:val="009F4037"/>
    <w:rsid w:val="009F4BAD"/>
    <w:rsid w:val="009F6E25"/>
    <w:rsid w:val="00A00778"/>
    <w:rsid w:val="00A01A03"/>
    <w:rsid w:val="00A01F53"/>
    <w:rsid w:val="00A02BA9"/>
    <w:rsid w:val="00A03772"/>
    <w:rsid w:val="00A05379"/>
    <w:rsid w:val="00A06C65"/>
    <w:rsid w:val="00A07556"/>
    <w:rsid w:val="00A120FE"/>
    <w:rsid w:val="00A12320"/>
    <w:rsid w:val="00A12AA3"/>
    <w:rsid w:val="00A133E6"/>
    <w:rsid w:val="00A13764"/>
    <w:rsid w:val="00A13AD0"/>
    <w:rsid w:val="00A13B01"/>
    <w:rsid w:val="00A14115"/>
    <w:rsid w:val="00A159CD"/>
    <w:rsid w:val="00A15E65"/>
    <w:rsid w:val="00A17159"/>
    <w:rsid w:val="00A220D2"/>
    <w:rsid w:val="00A22CB7"/>
    <w:rsid w:val="00A24EFF"/>
    <w:rsid w:val="00A267C3"/>
    <w:rsid w:val="00A2681F"/>
    <w:rsid w:val="00A268A9"/>
    <w:rsid w:val="00A2798F"/>
    <w:rsid w:val="00A31336"/>
    <w:rsid w:val="00A32252"/>
    <w:rsid w:val="00A33A37"/>
    <w:rsid w:val="00A34207"/>
    <w:rsid w:val="00A35A6B"/>
    <w:rsid w:val="00A36E1E"/>
    <w:rsid w:val="00A418C5"/>
    <w:rsid w:val="00A41999"/>
    <w:rsid w:val="00A4247F"/>
    <w:rsid w:val="00A42683"/>
    <w:rsid w:val="00A42A5D"/>
    <w:rsid w:val="00A44225"/>
    <w:rsid w:val="00A455EC"/>
    <w:rsid w:val="00A45BC9"/>
    <w:rsid w:val="00A45CEF"/>
    <w:rsid w:val="00A46E54"/>
    <w:rsid w:val="00A500D4"/>
    <w:rsid w:val="00A5061B"/>
    <w:rsid w:val="00A52615"/>
    <w:rsid w:val="00A54D22"/>
    <w:rsid w:val="00A55C67"/>
    <w:rsid w:val="00A5605E"/>
    <w:rsid w:val="00A56825"/>
    <w:rsid w:val="00A60C1F"/>
    <w:rsid w:val="00A61DDE"/>
    <w:rsid w:val="00A61E4C"/>
    <w:rsid w:val="00A61F41"/>
    <w:rsid w:val="00A63E91"/>
    <w:rsid w:val="00A6595F"/>
    <w:rsid w:val="00A65C82"/>
    <w:rsid w:val="00A67B79"/>
    <w:rsid w:val="00A710EE"/>
    <w:rsid w:val="00A71D3B"/>
    <w:rsid w:val="00A735A5"/>
    <w:rsid w:val="00A7541F"/>
    <w:rsid w:val="00A76B50"/>
    <w:rsid w:val="00A7720C"/>
    <w:rsid w:val="00A77C61"/>
    <w:rsid w:val="00A77DFC"/>
    <w:rsid w:val="00A800AC"/>
    <w:rsid w:val="00A80390"/>
    <w:rsid w:val="00A81420"/>
    <w:rsid w:val="00A81C48"/>
    <w:rsid w:val="00A8269A"/>
    <w:rsid w:val="00A83C8A"/>
    <w:rsid w:val="00A84BE6"/>
    <w:rsid w:val="00A85C81"/>
    <w:rsid w:val="00A865C7"/>
    <w:rsid w:val="00A90239"/>
    <w:rsid w:val="00A907D0"/>
    <w:rsid w:val="00A915CD"/>
    <w:rsid w:val="00A9241D"/>
    <w:rsid w:val="00A93271"/>
    <w:rsid w:val="00A93282"/>
    <w:rsid w:val="00A94DDE"/>
    <w:rsid w:val="00A95A7B"/>
    <w:rsid w:val="00A96E9F"/>
    <w:rsid w:val="00A97A60"/>
    <w:rsid w:val="00A97ACF"/>
    <w:rsid w:val="00AA0A75"/>
    <w:rsid w:val="00AA174A"/>
    <w:rsid w:val="00AA181A"/>
    <w:rsid w:val="00AA1BE0"/>
    <w:rsid w:val="00AA298A"/>
    <w:rsid w:val="00AA2B3D"/>
    <w:rsid w:val="00AA2D5D"/>
    <w:rsid w:val="00AA33C4"/>
    <w:rsid w:val="00AA3B1E"/>
    <w:rsid w:val="00AA55F2"/>
    <w:rsid w:val="00AA5D0E"/>
    <w:rsid w:val="00AA6683"/>
    <w:rsid w:val="00AB1061"/>
    <w:rsid w:val="00AB1445"/>
    <w:rsid w:val="00AB19BB"/>
    <w:rsid w:val="00AB2E5B"/>
    <w:rsid w:val="00AB3D47"/>
    <w:rsid w:val="00AB426F"/>
    <w:rsid w:val="00AB508E"/>
    <w:rsid w:val="00AB708A"/>
    <w:rsid w:val="00AC000D"/>
    <w:rsid w:val="00AC4509"/>
    <w:rsid w:val="00AC616C"/>
    <w:rsid w:val="00AD0C32"/>
    <w:rsid w:val="00AD25A6"/>
    <w:rsid w:val="00AD3A85"/>
    <w:rsid w:val="00AD3DA9"/>
    <w:rsid w:val="00AD49D0"/>
    <w:rsid w:val="00AD52E7"/>
    <w:rsid w:val="00AD6364"/>
    <w:rsid w:val="00AD7263"/>
    <w:rsid w:val="00AD739E"/>
    <w:rsid w:val="00AD76C4"/>
    <w:rsid w:val="00AD77D6"/>
    <w:rsid w:val="00AD7A03"/>
    <w:rsid w:val="00AD7E95"/>
    <w:rsid w:val="00AE0FC6"/>
    <w:rsid w:val="00AE1BC3"/>
    <w:rsid w:val="00AE2C48"/>
    <w:rsid w:val="00AE423D"/>
    <w:rsid w:val="00AE69DC"/>
    <w:rsid w:val="00AE7AA6"/>
    <w:rsid w:val="00AF2B52"/>
    <w:rsid w:val="00AF36B9"/>
    <w:rsid w:val="00AF37EE"/>
    <w:rsid w:val="00AF434C"/>
    <w:rsid w:val="00AF57DB"/>
    <w:rsid w:val="00AF6291"/>
    <w:rsid w:val="00AF6497"/>
    <w:rsid w:val="00AF73D6"/>
    <w:rsid w:val="00AF73FB"/>
    <w:rsid w:val="00B00528"/>
    <w:rsid w:val="00B00B8B"/>
    <w:rsid w:val="00B01AC2"/>
    <w:rsid w:val="00B01E2A"/>
    <w:rsid w:val="00B039A4"/>
    <w:rsid w:val="00B05578"/>
    <w:rsid w:val="00B06FB5"/>
    <w:rsid w:val="00B07328"/>
    <w:rsid w:val="00B11DA2"/>
    <w:rsid w:val="00B12BAF"/>
    <w:rsid w:val="00B13439"/>
    <w:rsid w:val="00B13656"/>
    <w:rsid w:val="00B14C7E"/>
    <w:rsid w:val="00B1649E"/>
    <w:rsid w:val="00B16660"/>
    <w:rsid w:val="00B167B6"/>
    <w:rsid w:val="00B20794"/>
    <w:rsid w:val="00B20A22"/>
    <w:rsid w:val="00B219F6"/>
    <w:rsid w:val="00B2322A"/>
    <w:rsid w:val="00B26F24"/>
    <w:rsid w:val="00B2721D"/>
    <w:rsid w:val="00B27441"/>
    <w:rsid w:val="00B3095B"/>
    <w:rsid w:val="00B31715"/>
    <w:rsid w:val="00B327E0"/>
    <w:rsid w:val="00B34114"/>
    <w:rsid w:val="00B35A4F"/>
    <w:rsid w:val="00B367D3"/>
    <w:rsid w:val="00B378D2"/>
    <w:rsid w:val="00B37B92"/>
    <w:rsid w:val="00B40589"/>
    <w:rsid w:val="00B410F5"/>
    <w:rsid w:val="00B4215C"/>
    <w:rsid w:val="00B42391"/>
    <w:rsid w:val="00B425A6"/>
    <w:rsid w:val="00B43373"/>
    <w:rsid w:val="00B43677"/>
    <w:rsid w:val="00B437B6"/>
    <w:rsid w:val="00B45665"/>
    <w:rsid w:val="00B45FC6"/>
    <w:rsid w:val="00B46465"/>
    <w:rsid w:val="00B478E1"/>
    <w:rsid w:val="00B50A34"/>
    <w:rsid w:val="00B55FAF"/>
    <w:rsid w:val="00B56462"/>
    <w:rsid w:val="00B56950"/>
    <w:rsid w:val="00B571FD"/>
    <w:rsid w:val="00B57A2F"/>
    <w:rsid w:val="00B57E40"/>
    <w:rsid w:val="00B57EAB"/>
    <w:rsid w:val="00B612ED"/>
    <w:rsid w:val="00B61F7F"/>
    <w:rsid w:val="00B62794"/>
    <w:rsid w:val="00B62CE9"/>
    <w:rsid w:val="00B63C2E"/>
    <w:rsid w:val="00B63F96"/>
    <w:rsid w:val="00B6404C"/>
    <w:rsid w:val="00B64E53"/>
    <w:rsid w:val="00B64FF2"/>
    <w:rsid w:val="00B652B6"/>
    <w:rsid w:val="00B65B58"/>
    <w:rsid w:val="00B65DC3"/>
    <w:rsid w:val="00B70EE6"/>
    <w:rsid w:val="00B7178C"/>
    <w:rsid w:val="00B7328E"/>
    <w:rsid w:val="00B73C92"/>
    <w:rsid w:val="00B74BF3"/>
    <w:rsid w:val="00B759D3"/>
    <w:rsid w:val="00B75E5C"/>
    <w:rsid w:val="00B76B19"/>
    <w:rsid w:val="00B80987"/>
    <w:rsid w:val="00B814F2"/>
    <w:rsid w:val="00B82435"/>
    <w:rsid w:val="00B827F7"/>
    <w:rsid w:val="00B8571A"/>
    <w:rsid w:val="00B85F60"/>
    <w:rsid w:val="00B875F6"/>
    <w:rsid w:val="00B87DAE"/>
    <w:rsid w:val="00B90034"/>
    <w:rsid w:val="00B900C0"/>
    <w:rsid w:val="00B9122A"/>
    <w:rsid w:val="00B91A3B"/>
    <w:rsid w:val="00B91C2A"/>
    <w:rsid w:val="00B9228A"/>
    <w:rsid w:val="00B92F7C"/>
    <w:rsid w:val="00B932CD"/>
    <w:rsid w:val="00B941F5"/>
    <w:rsid w:val="00B94BC8"/>
    <w:rsid w:val="00B958FE"/>
    <w:rsid w:val="00B96545"/>
    <w:rsid w:val="00BA1F8B"/>
    <w:rsid w:val="00BA3777"/>
    <w:rsid w:val="00BA39E5"/>
    <w:rsid w:val="00BA4885"/>
    <w:rsid w:val="00BA6331"/>
    <w:rsid w:val="00BA636C"/>
    <w:rsid w:val="00BA6A53"/>
    <w:rsid w:val="00BA7EAE"/>
    <w:rsid w:val="00BB0159"/>
    <w:rsid w:val="00BB11AA"/>
    <w:rsid w:val="00BB3AC8"/>
    <w:rsid w:val="00BB60F8"/>
    <w:rsid w:val="00BB7D77"/>
    <w:rsid w:val="00BB7F49"/>
    <w:rsid w:val="00BC023F"/>
    <w:rsid w:val="00BC05B6"/>
    <w:rsid w:val="00BC10EB"/>
    <w:rsid w:val="00BC1700"/>
    <w:rsid w:val="00BC1C77"/>
    <w:rsid w:val="00BC1D49"/>
    <w:rsid w:val="00BC221B"/>
    <w:rsid w:val="00BC2B85"/>
    <w:rsid w:val="00BC3674"/>
    <w:rsid w:val="00BC4D95"/>
    <w:rsid w:val="00BC5056"/>
    <w:rsid w:val="00BC69C7"/>
    <w:rsid w:val="00BC778D"/>
    <w:rsid w:val="00BC77BD"/>
    <w:rsid w:val="00BD0BB9"/>
    <w:rsid w:val="00BD1161"/>
    <w:rsid w:val="00BD13EA"/>
    <w:rsid w:val="00BD1574"/>
    <w:rsid w:val="00BD2630"/>
    <w:rsid w:val="00BD389E"/>
    <w:rsid w:val="00BD4427"/>
    <w:rsid w:val="00BD5E65"/>
    <w:rsid w:val="00BD635D"/>
    <w:rsid w:val="00BE06C6"/>
    <w:rsid w:val="00BE3254"/>
    <w:rsid w:val="00BE33F0"/>
    <w:rsid w:val="00BE3E2C"/>
    <w:rsid w:val="00BE50C7"/>
    <w:rsid w:val="00BE6649"/>
    <w:rsid w:val="00BE7F95"/>
    <w:rsid w:val="00BF0F39"/>
    <w:rsid w:val="00BF5FC3"/>
    <w:rsid w:val="00C00149"/>
    <w:rsid w:val="00C00881"/>
    <w:rsid w:val="00C00DE1"/>
    <w:rsid w:val="00C03F98"/>
    <w:rsid w:val="00C04064"/>
    <w:rsid w:val="00C041D7"/>
    <w:rsid w:val="00C0590F"/>
    <w:rsid w:val="00C0600C"/>
    <w:rsid w:val="00C100FA"/>
    <w:rsid w:val="00C10617"/>
    <w:rsid w:val="00C11A1A"/>
    <w:rsid w:val="00C12459"/>
    <w:rsid w:val="00C14D97"/>
    <w:rsid w:val="00C1528E"/>
    <w:rsid w:val="00C17004"/>
    <w:rsid w:val="00C171CD"/>
    <w:rsid w:val="00C2013C"/>
    <w:rsid w:val="00C2096D"/>
    <w:rsid w:val="00C20CD2"/>
    <w:rsid w:val="00C21931"/>
    <w:rsid w:val="00C23AAF"/>
    <w:rsid w:val="00C26758"/>
    <w:rsid w:val="00C304F3"/>
    <w:rsid w:val="00C309BC"/>
    <w:rsid w:val="00C3100A"/>
    <w:rsid w:val="00C3109A"/>
    <w:rsid w:val="00C31CB9"/>
    <w:rsid w:val="00C3388A"/>
    <w:rsid w:val="00C33D6A"/>
    <w:rsid w:val="00C33EA1"/>
    <w:rsid w:val="00C34037"/>
    <w:rsid w:val="00C340BC"/>
    <w:rsid w:val="00C34170"/>
    <w:rsid w:val="00C351D6"/>
    <w:rsid w:val="00C36191"/>
    <w:rsid w:val="00C408B3"/>
    <w:rsid w:val="00C408F0"/>
    <w:rsid w:val="00C409F6"/>
    <w:rsid w:val="00C40B0C"/>
    <w:rsid w:val="00C40E81"/>
    <w:rsid w:val="00C42292"/>
    <w:rsid w:val="00C42837"/>
    <w:rsid w:val="00C42920"/>
    <w:rsid w:val="00C42947"/>
    <w:rsid w:val="00C43C26"/>
    <w:rsid w:val="00C44D90"/>
    <w:rsid w:val="00C457C2"/>
    <w:rsid w:val="00C45F31"/>
    <w:rsid w:val="00C51AA7"/>
    <w:rsid w:val="00C524B8"/>
    <w:rsid w:val="00C52749"/>
    <w:rsid w:val="00C52CCC"/>
    <w:rsid w:val="00C53226"/>
    <w:rsid w:val="00C542D6"/>
    <w:rsid w:val="00C54CFA"/>
    <w:rsid w:val="00C561F9"/>
    <w:rsid w:val="00C56715"/>
    <w:rsid w:val="00C568B4"/>
    <w:rsid w:val="00C56B52"/>
    <w:rsid w:val="00C5729F"/>
    <w:rsid w:val="00C57FD9"/>
    <w:rsid w:val="00C600A2"/>
    <w:rsid w:val="00C622AD"/>
    <w:rsid w:val="00C636AB"/>
    <w:rsid w:val="00C63C03"/>
    <w:rsid w:val="00C64B05"/>
    <w:rsid w:val="00C6532E"/>
    <w:rsid w:val="00C6572B"/>
    <w:rsid w:val="00C658E4"/>
    <w:rsid w:val="00C66EC7"/>
    <w:rsid w:val="00C678F7"/>
    <w:rsid w:val="00C67CD8"/>
    <w:rsid w:val="00C7173E"/>
    <w:rsid w:val="00C74D92"/>
    <w:rsid w:val="00C7546C"/>
    <w:rsid w:val="00C756B8"/>
    <w:rsid w:val="00C7580B"/>
    <w:rsid w:val="00C7600E"/>
    <w:rsid w:val="00C8013A"/>
    <w:rsid w:val="00C811E4"/>
    <w:rsid w:val="00C818F1"/>
    <w:rsid w:val="00C83A7F"/>
    <w:rsid w:val="00C83CFB"/>
    <w:rsid w:val="00C84D57"/>
    <w:rsid w:val="00C84E16"/>
    <w:rsid w:val="00C84E6E"/>
    <w:rsid w:val="00C867B9"/>
    <w:rsid w:val="00C86DBA"/>
    <w:rsid w:val="00C8791A"/>
    <w:rsid w:val="00C87B8A"/>
    <w:rsid w:val="00C87FBF"/>
    <w:rsid w:val="00C900FD"/>
    <w:rsid w:val="00C901B0"/>
    <w:rsid w:val="00C9045A"/>
    <w:rsid w:val="00C90C74"/>
    <w:rsid w:val="00C91981"/>
    <w:rsid w:val="00C92AC3"/>
    <w:rsid w:val="00C92D58"/>
    <w:rsid w:val="00C944EA"/>
    <w:rsid w:val="00C95095"/>
    <w:rsid w:val="00C95E12"/>
    <w:rsid w:val="00C95FE3"/>
    <w:rsid w:val="00CA1BE6"/>
    <w:rsid w:val="00CA2BEF"/>
    <w:rsid w:val="00CA4805"/>
    <w:rsid w:val="00CA4A99"/>
    <w:rsid w:val="00CA65A7"/>
    <w:rsid w:val="00CB0268"/>
    <w:rsid w:val="00CB2563"/>
    <w:rsid w:val="00CB2E98"/>
    <w:rsid w:val="00CB311F"/>
    <w:rsid w:val="00CB45A5"/>
    <w:rsid w:val="00CB57FF"/>
    <w:rsid w:val="00CB5BEA"/>
    <w:rsid w:val="00CB5F13"/>
    <w:rsid w:val="00CB698C"/>
    <w:rsid w:val="00CB71FD"/>
    <w:rsid w:val="00CC08CC"/>
    <w:rsid w:val="00CC6AA2"/>
    <w:rsid w:val="00CC6CAE"/>
    <w:rsid w:val="00CC7748"/>
    <w:rsid w:val="00CD0619"/>
    <w:rsid w:val="00CD1B22"/>
    <w:rsid w:val="00CD3871"/>
    <w:rsid w:val="00CD531D"/>
    <w:rsid w:val="00CD5E14"/>
    <w:rsid w:val="00CE176F"/>
    <w:rsid w:val="00CE1A57"/>
    <w:rsid w:val="00CE2402"/>
    <w:rsid w:val="00CE260A"/>
    <w:rsid w:val="00CE2F0C"/>
    <w:rsid w:val="00CE33FB"/>
    <w:rsid w:val="00CE3BBA"/>
    <w:rsid w:val="00CE3E16"/>
    <w:rsid w:val="00CE3E71"/>
    <w:rsid w:val="00CE52B7"/>
    <w:rsid w:val="00CE5367"/>
    <w:rsid w:val="00CE5FEF"/>
    <w:rsid w:val="00CE7EF0"/>
    <w:rsid w:val="00CF0247"/>
    <w:rsid w:val="00CF195F"/>
    <w:rsid w:val="00CF2771"/>
    <w:rsid w:val="00CF2E1F"/>
    <w:rsid w:val="00CF373C"/>
    <w:rsid w:val="00CF552D"/>
    <w:rsid w:val="00CF7AF0"/>
    <w:rsid w:val="00D006DE"/>
    <w:rsid w:val="00D00F47"/>
    <w:rsid w:val="00D03784"/>
    <w:rsid w:val="00D042CB"/>
    <w:rsid w:val="00D04F1D"/>
    <w:rsid w:val="00D056F0"/>
    <w:rsid w:val="00D05D0F"/>
    <w:rsid w:val="00D1061F"/>
    <w:rsid w:val="00D10622"/>
    <w:rsid w:val="00D10626"/>
    <w:rsid w:val="00D1111E"/>
    <w:rsid w:val="00D11363"/>
    <w:rsid w:val="00D15404"/>
    <w:rsid w:val="00D158EE"/>
    <w:rsid w:val="00D21CBE"/>
    <w:rsid w:val="00D21F1F"/>
    <w:rsid w:val="00D23BEC"/>
    <w:rsid w:val="00D2433F"/>
    <w:rsid w:val="00D245A1"/>
    <w:rsid w:val="00D25590"/>
    <w:rsid w:val="00D256C2"/>
    <w:rsid w:val="00D25A86"/>
    <w:rsid w:val="00D25B2B"/>
    <w:rsid w:val="00D2624A"/>
    <w:rsid w:val="00D304B2"/>
    <w:rsid w:val="00D31345"/>
    <w:rsid w:val="00D31741"/>
    <w:rsid w:val="00D3212D"/>
    <w:rsid w:val="00D3233A"/>
    <w:rsid w:val="00D33257"/>
    <w:rsid w:val="00D340D4"/>
    <w:rsid w:val="00D3432D"/>
    <w:rsid w:val="00D34D05"/>
    <w:rsid w:val="00D3505B"/>
    <w:rsid w:val="00D35391"/>
    <w:rsid w:val="00D35A32"/>
    <w:rsid w:val="00D36378"/>
    <w:rsid w:val="00D36EB3"/>
    <w:rsid w:val="00D40F64"/>
    <w:rsid w:val="00D41AAE"/>
    <w:rsid w:val="00D420D5"/>
    <w:rsid w:val="00D431AE"/>
    <w:rsid w:val="00D43605"/>
    <w:rsid w:val="00D43814"/>
    <w:rsid w:val="00D43B90"/>
    <w:rsid w:val="00D45245"/>
    <w:rsid w:val="00D456E8"/>
    <w:rsid w:val="00D45825"/>
    <w:rsid w:val="00D471A9"/>
    <w:rsid w:val="00D47878"/>
    <w:rsid w:val="00D47AE5"/>
    <w:rsid w:val="00D50450"/>
    <w:rsid w:val="00D51740"/>
    <w:rsid w:val="00D51856"/>
    <w:rsid w:val="00D51A6C"/>
    <w:rsid w:val="00D52705"/>
    <w:rsid w:val="00D52797"/>
    <w:rsid w:val="00D52B20"/>
    <w:rsid w:val="00D5335B"/>
    <w:rsid w:val="00D554DA"/>
    <w:rsid w:val="00D57DA7"/>
    <w:rsid w:val="00D6320D"/>
    <w:rsid w:val="00D663A4"/>
    <w:rsid w:val="00D72924"/>
    <w:rsid w:val="00D72D12"/>
    <w:rsid w:val="00D73E32"/>
    <w:rsid w:val="00D740E9"/>
    <w:rsid w:val="00D76191"/>
    <w:rsid w:val="00D768C5"/>
    <w:rsid w:val="00D7794C"/>
    <w:rsid w:val="00D779A2"/>
    <w:rsid w:val="00D80A4F"/>
    <w:rsid w:val="00D80FA7"/>
    <w:rsid w:val="00D81C66"/>
    <w:rsid w:val="00D83D15"/>
    <w:rsid w:val="00D84CD5"/>
    <w:rsid w:val="00D854C9"/>
    <w:rsid w:val="00D85BF3"/>
    <w:rsid w:val="00D863CF"/>
    <w:rsid w:val="00D86514"/>
    <w:rsid w:val="00D90031"/>
    <w:rsid w:val="00D90757"/>
    <w:rsid w:val="00D908D1"/>
    <w:rsid w:val="00D919F8"/>
    <w:rsid w:val="00D91C5F"/>
    <w:rsid w:val="00D9255C"/>
    <w:rsid w:val="00D92E34"/>
    <w:rsid w:val="00D92FAB"/>
    <w:rsid w:val="00D93606"/>
    <w:rsid w:val="00D93627"/>
    <w:rsid w:val="00D9364D"/>
    <w:rsid w:val="00D936A2"/>
    <w:rsid w:val="00D9403A"/>
    <w:rsid w:val="00D95F22"/>
    <w:rsid w:val="00D960A7"/>
    <w:rsid w:val="00D965DA"/>
    <w:rsid w:val="00D97A0A"/>
    <w:rsid w:val="00DA07A7"/>
    <w:rsid w:val="00DA1FBD"/>
    <w:rsid w:val="00DA3122"/>
    <w:rsid w:val="00DA4348"/>
    <w:rsid w:val="00DA7F05"/>
    <w:rsid w:val="00DB123F"/>
    <w:rsid w:val="00DB1384"/>
    <w:rsid w:val="00DB185F"/>
    <w:rsid w:val="00DB1F34"/>
    <w:rsid w:val="00DB20C7"/>
    <w:rsid w:val="00DB36D2"/>
    <w:rsid w:val="00DB36DE"/>
    <w:rsid w:val="00DB3BDF"/>
    <w:rsid w:val="00DB41CA"/>
    <w:rsid w:val="00DB4711"/>
    <w:rsid w:val="00DB4A40"/>
    <w:rsid w:val="00DB4D9A"/>
    <w:rsid w:val="00DB4DA3"/>
    <w:rsid w:val="00DB5B16"/>
    <w:rsid w:val="00DB60F5"/>
    <w:rsid w:val="00DB6870"/>
    <w:rsid w:val="00DB6BB1"/>
    <w:rsid w:val="00DB79A8"/>
    <w:rsid w:val="00DC22DD"/>
    <w:rsid w:val="00DC2D8A"/>
    <w:rsid w:val="00DC35EF"/>
    <w:rsid w:val="00DC3D3A"/>
    <w:rsid w:val="00DD1AE0"/>
    <w:rsid w:val="00DD3340"/>
    <w:rsid w:val="00DD3752"/>
    <w:rsid w:val="00DD620E"/>
    <w:rsid w:val="00DD75B0"/>
    <w:rsid w:val="00DD75C3"/>
    <w:rsid w:val="00DE0C01"/>
    <w:rsid w:val="00DE0C0D"/>
    <w:rsid w:val="00DE2AB3"/>
    <w:rsid w:val="00DE3345"/>
    <w:rsid w:val="00DE3372"/>
    <w:rsid w:val="00DE4035"/>
    <w:rsid w:val="00DE40C2"/>
    <w:rsid w:val="00DE4317"/>
    <w:rsid w:val="00DE7BA6"/>
    <w:rsid w:val="00DF03B4"/>
    <w:rsid w:val="00DF0973"/>
    <w:rsid w:val="00DF2836"/>
    <w:rsid w:val="00DF3220"/>
    <w:rsid w:val="00DF3810"/>
    <w:rsid w:val="00DF3B9A"/>
    <w:rsid w:val="00DF43B9"/>
    <w:rsid w:val="00DF4931"/>
    <w:rsid w:val="00DF5028"/>
    <w:rsid w:val="00DF5B9C"/>
    <w:rsid w:val="00DF5F18"/>
    <w:rsid w:val="00E012BC"/>
    <w:rsid w:val="00E0189C"/>
    <w:rsid w:val="00E01BE5"/>
    <w:rsid w:val="00E034F4"/>
    <w:rsid w:val="00E0433C"/>
    <w:rsid w:val="00E0515C"/>
    <w:rsid w:val="00E054B7"/>
    <w:rsid w:val="00E062A7"/>
    <w:rsid w:val="00E07217"/>
    <w:rsid w:val="00E07B93"/>
    <w:rsid w:val="00E10117"/>
    <w:rsid w:val="00E10729"/>
    <w:rsid w:val="00E10CC6"/>
    <w:rsid w:val="00E10D24"/>
    <w:rsid w:val="00E121E1"/>
    <w:rsid w:val="00E127DE"/>
    <w:rsid w:val="00E12C65"/>
    <w:rsid w:val="00E12DA9"/>
    <w:rsid w:val="00E13B11"/>
    <w:rsid w:val="00E13D13"/>
    <w:rsid w:val="00E14B11"/>
    <w:rsid w:val="00E14C2C"/>
    <w:rsid w:val="00E15866"/>
    <w:rsid w:val="00E15FEA"/>
    <w:rsid w:val="00E16125"/>
    <w:rsid w:val="00E16258"/>
    <w:rsid w:val="00E166C3"/>
    <w:rsid w:val="00E16A9A"/>
    <w:rsid w:val="00E178B6"/>
    <w:rsid w:val="00E17CF9"/>
    <w:rsid w:val="00E20141"/>
    <w:rsid w:val="00E20144"/>
    <w:rsid w:val="00E2082F"/>
    <w:rsid w:val="00E214F0"/>
    <w:rsid w:val="00E216CC"/>
    <w:rsid w:val="00E21E52"/>
    <w:rsid w:val="00E24622"/>
    <w:rsid w:val="00E250F9"/>
    <w:rsid w:val="00E25943"/>
    <w:rsid w:val="00E25CD3"/>
    <w:rsid w:val="00E26300"/>
    <w:rsid w:val="00E26692"/>
    <w:rsid w:val="00E27160"/>
    <w:rsid w:val="00E276C0"/>
    <w:rsid w:val="00E27DEC"/>
    <w:rsid w:val="00E27FC1"/>
    <w:rsid w:val="00E3057F"/>
    <w:rsid w:val="00E309E0"/>
    <w:rsid w:val="00E30E01"/>
    <w:rsid w:val="00E314C4"/>
    <w:rsid w:val="00E322DE"/>
    <w:rsid w:val="00E33426"/>
    <w:rsid w:val="00E37982"/>
    <w:rsid w:val="00E4117B"/>
    <w:rsid w:val="00E411F6"/>
    <w:rsid w:val="00E4219D"/>
    <w:rsid w:val="00E42A31"/>
    <w:rsid w:val="00E4464B"/>
    <w:rsid w:val="00E462CE"/>
    <w:rsid w:val="00E466B7"/>
    <w:rsid w:val="00E46878"/>
    <w:rsid w:val="00E51387"/>
    <w:rsid w:val="00E52200"/>
    <w:rsid w:val="00E523C5"/>
    <w:rsid w:val="00E5283B"/>
    <w:rsid w:val="00E54631"/>
    <w:rsid w:val="00E54D1A"/>
    <w:rsid w:val="00E61288"/>
    <w:rsid w:val="00E62678"/>
    <w:rsid w:val="00E63E2D"/>
    <w:rsid w:val="00E67BB7"/>
    <w:rsid w:val="00E67D09"/>
    <w:rsid w:val="00E67F5E"/>
    <w:rsid w:val="00E67FA7"/>
    <w:rsid w:val="00E70DC1"/>
    <w:rsid w:val="00E735A7"/>
    <w:rsid w:val="00E7430B"/>
    <w:rsid w:val="00E75886"/>
    <w:rsid w:val="00E75A3A"/>
    <w:rsid w:val="00E75D5C"/>
    <w:rsid w:val="00E76523"/>
    <w:rsid w:val="00E76CBB"/>
    <w:rsid w:val="00E76CD8"/>
    <w:rsid w:val="00E77D06"/>
    <w:rsid w:val="00E807A3"/>
    <w:rsid w:val="00E810C7"/>
    <w:rsid w:val="00E8207A"/>
    <w:rsid w:val="00E8733F"/>
    <w:rsid w:val="00E91599"/>
    <w:rsid w:val="00E92D98"/>
    <w:rsid w:val="00E9563E"/>
    <w:rsid w:val="00E95687"/>
    <w:rsid w:val="00E968D3"/>
    <w:rsid w:val="00E976B5"/>
    <w:rsid w:val="00EA0D85"/>
    <w:rsid w:val="00EA11EA"/>
    <w:rsid w:val="00EA2D61"/>
    <w:rsid w:val="00EA30F5"/>
    <w:rsid w:val="00EA37B8"/>
    <w:rsid w:val="00EA3E1D"/>
    <w:rsid w:val="00EA4B7E"/>
    <w:rsid w:val="00EA5055"/>
    <w:rsid w:val="00EA639E"/>
    <w:rsid w:val="00EA705F"/>
    <w:rsid w:val="00EB02DE"/>
    <w:rsid w:val="00EB17A1"/>
    <w:rsid w:val="00EB2106"/>
    <w:rsid w:val="00EB4A7B"/>
    <w:rsid w:val="00EB530B"/>
    <w:rsid w:val="00EB5A96"/>
    <w:rsid w:val="00EB7C7F"/>
    <w:rsid w:val="00EC175D"/>
    <w:rsid w:val="00EC4A17"/>
    <w:rsid w:val="00EC4E0E"/>
    <w:rsid w:val="00EC559C"/>
    <w:rsid w:val="00EC744D"/>
    <w:rsid w:val="00EC7BE5"/>
    <w:rsid w:val="00ED0567"/>
    <w:rsid w:val="00ED0569"/>
    <w:rsid w:val="00ED0C43"/>
    <w:rsid w:val="00ED259F"/>
    <w:rsid w:val="00ED3F7A"/>
    <w:rsid w:val="00ED5347"/>
    <w:rsid w:val="00ED6587"/>
    <w:rsid w:val="00ED7310"/>
    <w:rsid w:val="00ED73E2"/>
    <w:rsid w:val="00ED7607"/>
    <w:rsid w:val="00ED77CE"/>
    <w:rsid w:val="00ED7A53"/>
    <w:rsid w:val="00ED7E2B"/>
    <w:rsid w:val="00EE245A"/>
    <w:rsid w:val="00EE30B5"/>
    <w:rsid w:val="00EE51F3"/>
    <w:rsid w:val="00EE5F50"/>
    <w:rsid w:val="00EE73DD"/>
    <w:rsid w:val="00EF11E3"/>
    <w:rsid w:val="00EF1CAD"/>
    <w:rsid w:val="00EF1FEB"/>
    <w:rsid w:val="00EF23C8"/>
    <w:rsid w:val="00EF279C"/>
    <w:rsid w:val="00EF379D"/>
    <w:rsid w:val="00EF4113"/>
    <w:rsid w:val="00EF507A"/>
    <w:rsid w:val="00EF580A"/>
    <w:rsid w:val="00EF63F2"/>
    <w:rsid w:val="00EF6432"/>
    <w:rsid w:val="00EF6935"/>
    <w:rsid w:val="00EF6A34"/>
    <w:rsid w:val="00EF6B22"/>
    <w:rsid w:val="00EF6B36"/>
    <w:rsid w:val="00F001B3"/>
    <w:rsid w:val="00F00E55"/>
    <w:rsid w:val="00F01E3A"/>
    <w:rsid w:val="00F052A6"/>
    <w:rsid w:val="00F06185"/>
    <w:rsid w:val="00F10CA0"/>
    <w:rsid w:val="00F1142D"/>
    <w:rsid w:val="00F1354F"/>
    <w:rsid w:val="00F13C9A"/>
    <w:rsid w:val="00F14003"/>
    <w:rsid w:val="00F14165"/>
    <w:rsid w:val="00F1683E"/>
    <w:rsid w:val="00F20A31"/>
    <w:rsid w:val="00F210BD"/>
    <w:rsid w:val="00F22889"/>
    <w:rsid w:val="00F22E6E"/>
    <w:rsid w:val="00F25581"/>
    <w:rsid w:val="00F25BA9"/>
    <w:rsid w:val="00F31F0F"/>
    <w:rsid w:val="00F3289F"/>
    <w:rsid w:val="00F32A73"/>
    <w:rsid w:val="00F331F9"/>
    <w:rsid w:val="00F33C3F"/>
    <w:rsid w:val="00F372CA"/>
    <w:rsid w:val="00F37E57"/>
    <w:rsid w:val="00F40417"/>
    <w:rsid w:val="00F434F3"/>
    <w:rsid w:val="00F44F22"/>
    <w:rsid w:val="00F464FA"/>
    <w:rsid w:val="00F46D1D"/>
    <w:rsid w:val="00F47F1B"/>
    <w:rsid w:val="00F50392"/>
    <w:rsid w:val="00F52EFB"/>
    <w:rsid w:val="00F53D8E"/>
    <w:rsid w:val="00F5457B"/>
    <w:rsid w:val="00F548E8"/>
    <w:rsid w:val="00F56117"/>
    <w:rsid w:val="00F561F3"/>
    <w:rsid w:val="00F60666"/>
    <w:rsid w:val="00F62645"/>
    <w:rsid w:val="00F65A77"/>
    <w:rsid w:val="00F66BB2"/>
    <w:rsid w:val="00F66E71"/>
    <w:rsid w:val="00F66F1C"/>
    <w:rsid w:val="00F6719C"/>
    <w:rsid w:val="00F702AD"/>
    <w:rsid w:val="00F72E90"/>
    <w:rsid w:val="00F7407F"/>
    <w:rsid w:val="00F75852"/>
    <w:rsid w:val="00F75959"/>
    <w:rsid w:val="00F76420"/>
    <w:rsid w:val="00F76C8C"/>
    <w:rsid w:val="00F7705E"/>
    <w:rsid w:val="00F7716C"/>
    <w:rsid w:val="00F77C09"/>
    <w:rsid w:val="00F81400"/>
    <w:rsid w:val="00F8342F"/>
    <w:rsid w:val="00F83EE7"/>
    <w:rsid w:val="00F8551F"/>
    <w:rsid w:val="00F85D44"/>
    <w:rsid w:val="00F86480"/>
    <w:rsid w:val="00F86A6F"/>
    <w:rsid w:val="00F86CB9"/>
    <w:rsid w:val="00F87AF4"/>
    <w:rsid w:val="00F912B0"/>
    <w:rsid w:val="00F92105"/>
    <w:rsid w:val="00F924E5"/>
    <w:rsid w:val="00F92D66"/>
    <w:rsid w:val="00F92FB9"/>
    <w:rsid w:val="00F9320B"/>
    <w:rsid w:val="00F955F0"/>
    <w:rsid w:val="00F95790"/>
    <w:rsid w:val="00F962A3"/>
    <w:rsid w:val="00F97E3B"/>
    <w:rsid w:val="00FA012E"/>
    <w:rsid w:val="00FA0C73"/>
    <w:rsid w:val="00FA2DC1"/>
    <w:rsid w:val="00FA3B21"/>
    <w:rsid w:val="00FA4C20"/>
    <w:rsid w:val="00FA5096"/>
    <w:rsid w:val="00FA549C"/>
    <w:rsid w:val="00FA5BDD"/>
    <w:rsid w:val="00FA62A8"/>
    <w:rsid w:val="00FA658C"/>
    <w:rsid w:val="00FA6B62"/>
    <w:rsid w:val="00FA6C9E"/>
    <w:rsid w:val="00FB177D"/>
    <w:rsid w:val="00FB3C8F"/>
    <w:rsid w:val="00FB460B"/>
    <w:rsid w:val="00FB4E0E"/>
    <w:rsid w:val="00FB5482"/>
    <w:rsid w:val="00FB5814"/>
    <w:rsid w:val="00FB5D37"/>
    <w:rsid w:val="00FB6C89"/>
    <w:rsid w:val="00FB75B2"/>
    <w:rsid w:val="00FC08C1"/>
    <w:rsid w:val="00FC0A89"/>
    <w:rsid w:val="00FC2EB1"/>
    <w:rsid w:val="00FC4299"/>
    <w:rsid w:val="00FC55E9"/>
    <w:rsid w:val="00FC5988"/>
    <w:rsid w:val="00FC6098"/>
    <w:rsid w:val="00FD25BD"/>
    <w:rsid w:val="00FD4408"/>
    <w:rsid w:val="00FD4D6F"/>
    <w:rsid w:val="00FD724F"/>
    <w:rsid w:val="00FD76D3"/>
    <w:rsid w:val="00FD7A0A"/>
    <w:rsid w:val="00FD7F8F"/>
    <w:rsid w:val="00FE046D"/>
    <w:rsid w:val="00FE1DEC"/>
    <w:rsid w:val="00FE1E48"/>
    <w:rsid w:val="00FE26C4"/>
    <w:rsid w:val="00FE2C42"/>
    <w:rsid w:val="00FE31D4"/>
    <w:rsid w:val="00FE3C87"/>
    <w:rsid w:val="00FE407D"/>
    <w:rsid w:val="00FE4260"/>
    <w:rsid w:val="00FE48C8"/>
    <w:rsid w:val="00FE5933"/>
    <w:rsid w:val="00FE5FAE"/>
    <w:rsid w:val="00FE75E0"/>
    <w:rsid w:val="00FF0ABF"/>
    <w:rsid w:val="00FF0BA3"/>
    <w:rsid w:val="00FF38EF"/>
    <w:rsid w:val="00FF3DCD"/>
    <w:rsid w:val="00FF53E2"/>
    <w:rsid w:val="00FF63CA"/>
    <w:rsid w:val="00FF65AE"/>
    <w:rsid w:val="00FF76F5"/>
    <w:rsid w:val="00FF79C8"/>
    <w:rsid w:val="0AC97263"/>
    <w:rsid w:val="18E230B4"/>
    <w:rsid w:val="2337663B"/>
    <w:rsid w:val="2D613012"/>
    <w:rsid w:val="2FC26365"/>
    <w:rsid w:val="48FE6968"/>
    <w:rsid w:val="4D037CA3"/>
    <w:rsid w:val="66151907"/>
    <w:rsid w:val="6C4430E9"/>
    <w:rsid w:val="6E3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qFormat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qFormat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6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49290-DA24-445A-9F1C-0CBC6B36A1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18</Pages>
  <Words>1989</Words>
  <Characters>10746</Characters>
  <Lines>89</Lines>
  <Paragraphs>25</Paragraphs>
  <TotalTime>7</TotalTime>
  <ScaleCrop>false</ScaleCrop>
  <LinksUpToDate>false</LinksUpToDate>
  <CharactersWithSpaces>12710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2019-10-11T13:41:00Z</dcterms:created>
  <dc:creator>adriel.moro</dc:creator>
  <cp:lastModifiedBy>Daiane Aparecida da Silva Sant</cp:lastModifiedBy>
  <cp:lastPrinted>2006-08-08T20:14:00Z</cp:lastPrinted>
  <dcterms:modified xsi:type="dcterms:W3CDTF">2023-06-16T17:36:25Z</dcterms:modified>
  <dc:title>&lt; Nome Documento 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3015E14E438149D499D4336DB594125E</vt:lpwstr>
  </property>
</Properties>
</file>