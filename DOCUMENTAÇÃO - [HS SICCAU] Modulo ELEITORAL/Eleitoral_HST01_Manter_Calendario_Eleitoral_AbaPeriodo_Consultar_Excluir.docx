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E25F867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AF2B52">
        <w:rPr>
          <w:sz w:val="52"/>
          <w:szCs w:val="52"/>
        </w:rPr>
        <w:t>0</w:t>
      </w:r>
      <w:r w:rsidR="00862736">
        <w:rPr>
          <w:sz w:val="52"/>
          <w:szCs w:val="52"/>
        </w:rPr>
        <w:t>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62736">
        <w:rPr>
          <w:sz w:val="52"/>
          <w:szCs w:val="52"/>
        </w:rPr>
        <w:t xml:space="preserve">Calendário Eleitoral – Aba </w:t>
      </w:r>
      <w:r w:rsidR="00EB2106">
        <w:rPr>
          <w:sz w:val="52"/>
          <w:szCs w:val="52"/>
        </w:rPr>
        <w:t>Período</w:t>
      </w:r>
      <w:r w:rsidR="009965D1">
        <w:rPr>
          <w:sz w:val="52"/>
          <w:szCs w:val="52"/>
        </w:rPr>
        <w:t>/Prazo</w:t>
      </w:r>
      <w:r w:rsidR="008730CD">
        <w:rPr>
          <w:sz w:val="52"/>
          <w:szCs w:val="52"/>
        </w:rPr>
        <w:t xml:space="preserve"> </w:t>
      </w:r>
      <w:r w:rsidR="005E1A06">
        <w:rPr>
          <w:sz w:val="52"/>
          <w:szCs w:val="52"/>
        </w:rPr>
        <w:t>(</w:t>
      </w:r>
      <w:r w:rsidR="009965D1">
        <w:rPr>
          <w:sz w:val="52"/>
          <w:szCs w:val="52"/>
        </w:rPr>
        <w:t>Consultar</w:t>
      </w:r>
      <w:r w:rsidR="005E1A06">
        <w:rPr>
          <w:sz w:val="52"/>
          <w:szCs w:val="52"/>
        </w:rPr>
        <w:t xml:space="preserve">/Excluir)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3ABFDA56" w:rsidR="00A735A5" w:rsidRPr="00BA5059" w:rsidRDefault="00675004" w:rsidP="00675004">
            <w:pPr>
              <w:jc w:val="center"/>
            </w:pPr>
            <w:r>
              <w:t>09</w:t>
            </w:r>
            <w:r w:rsidR="00B01AC2">
              <w:t>/0</w:t>
            </w:r>
            <w:r>
              <w:t>7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D45825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5DC96A2" w:rsidR="00A735A5" w:rsidRDefault="00552B0C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1A8B7BED" w:rsidR="00A735A5" w:rsidRDefault="00552B0C">
            <w:pPr>
              <w:jc w:val="center"/>
            </w:pPr>
            <w:r>
              <w:t>01/08/2019</w:t>
            </w:r>
          </w:p>
        </w:tc>
        <w:tc>
          <w:tcPr>
            <w:tcW w:w="2405" w:type="dxa"/>
            <w:vAlign w:val="center"/>
          </w:tcPr>
          <w:p w14:paraId="117788AA" w14:textId="3C4698DC" w:rsidR="00A735A5" w:rsidRDefault="00552B0C" w:rsidP="00552B0C">
            <w:r>
              <w:t xml:space="preserve">   Cláudia Ávila</w:t>
            </w:r>
          </w:p>
        </w:tc>
        <w:tc>
          <w:tcPr>
            <w:tcW w:w="4203" w:type="dxa"/>
          </w:tcPr>
          <w:p w14:paraId="31C2977C" w14:textId="6CA88EC6" w:rsidR="00A735A5" w:rsidRDefault="00552B0C" w:rsidP="00552B0C">
            <w:pPr>
              <w:jc w:val="left"/>
            </w:pPr>
            <w:r>
              <w:t xml:space="preserve">Alteração do protótipo </w:t>
            </w:r>
            <w:r w:rsidRPr="00552B0C">
              <w:rPr>
                <w:color w:val="31849B" w:themeColor="accent5" w:themeShade="BF"/>
              </w:rPr>
              <w:t>[</w:t>
            </w:r>
            <w:r w:rsidRPr="00552B0C">
              <w:rPr>
                <w:color w:val="31849B" w:themeColor="accent5" w:themeShade="BF"/>
              </w:rPr>
              <w:fldChar w:fldCharType="begin"/>
            </w:r>
            <w:r w:rsidRPr="00552B0C">
              <w:rPr>
                <w:color w:val="31849B" w:themeColor="accent5" w:themeShade="BF"/>
              </w:rPr>
              <w:instrText xml:space="preserve"> REF _Ref13750038 \r \h </w:instrText>
            </w:r>
            <w:r w:rsidRPr="00552B0C">
              <w:rPr>
                <w:color w:val="31849B" w:themeColor="accent5" w:themeShade="BF"/>
              </w:rPr>
            </w:r>
            <w:r w:rsidRPr="00552B0C">
              <w:rPr>
                <w:color w:val="31849B" w:themeColor="accent5" w:themeShade="BF"/>
              </w:rPr>
              <w:fldChar w:fldCharType="separate"/>
            </w:r>
            <w:r w:rsidRPr="00552B0C">
              <w:rPr>
                <w:color w:val="31849B" w:themeColor="accent5" w:themeShade="BF"/>
              </w:rPr>
              <w:t>1.1</w:t>
            </w:r>
            <w:r w:rsidRPr="00552B0C">
              <w:rPr>
                <w:color w:val="31849B" w:themeColor="accent5" w:themeShade="BF"/>
              </w:rPr>
              <w:fldChar w:fldCharType="end"/>
            </w:r>
            <w:r w:rsidRPr="00552B0C">
              <w:rPr>
                <w:color w:val="31849B" w:themeColor="accent5" w:themeShade="BF"/>
              </w:rPr>
              <w:t>]</w:t>
            </w:r>
            <w:r>
              <w:t>, nas colunas Status e Ação</w:t>
            </w:r>
          </w:p>
        </w:tc>
      </w:tr>
      <w:tr w:rsidR="005B419F" w14:paraId="74D3C328" w14:textId="77777777" w:rsidTr="00C03F98">
        <w:trPr>
          <w:cantSplit/>
          <w:jc w:val="center"/>
        </w:trPr>
        <w:tc>
          <w:tcPr>
            <w:tcW w:w="1589" w:type="dxa"/>
          </w:tcPr>
          <w:p w14:paraId="1AF38CF9" w14:textId="6D8F495D" w:rsidR="005B419F" w:rsidRDefault="005B419F" w:rsidP="005B419F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0C73FD75" w14:textId="714127B2" w:rsidR="005B419F" w:rsidRDefault="005B419F" w:rsidP="005B419F">
            <w:pPr>
              <w:jc w:val="center"/>
            </w:pPr>
            <w:r>
              <w:t>13/08/2019</w:t>
            </w:r>
          </w:p>
        </w:tc>
        <w:tc>
          <w:tcPr>
            <w:tcW w:w="2405" w:type="dxa"/>
            <w:vAlign w:val="center"/>
          </w:tcPr>
          <w:p w14:paraId="58CF328A" w14:textId="0A94D8A2" w:rsidR="005B419F" w:rsidRDefault="005B419F" w:rsidP="005B419F">
            <w:r>
              <w:t xml:space="preserve">   Cláudia Ávila</w:t>
            </w:r>
          </w:p>
        </w:tc>
        <w:tc>
          <w:tcPr>
            <w:tcW w:w="4203" w:type="dxa"/>
          </w:tcPr>
          <w:p w14:paraId="1FD2CB73" w14:textId="61B65D97" w:rsidR="005B419F" w:rsidRDefault="005B419F" w:rsidP="005B419F">
            <w:pPr>
              <w:jc w:val="left"/>
            </w:pPr>
            <w:r>
              <w:t xml:space="preserve">Alteração da regra </w:t>
            </w:r>
            <w:r w:rsidRPr="005B419F">
              <w:rPr>
                <w:color w:val="31849B" w:themeColor="accent5" w:themeShade="BF"/>
              </w:rPr>
              <w:t>[</w:t>
            </w:r>
            <w:r w:rsidRPr="005B419F">
              <w:rPr>
                <w:color w:val="31849B" w:themeColor="accent5" w:themeShade="BF"/>
              </w:rPr>
              <w:fldChar w:fldCharType="begin"/>
            </w:r>
            <w:r w:rsidRPr="005B419F">
              <w:rPr>
                <w:color w:val="31849B" w:themeColor="accent5" w:themeShade="BF"/>
              </w:rPr>
              <w:instrText xml:space="preserve"> REF _Ref14108141 \r \h </w:instrText>
            </w:r>
            <w:r w:rsidRPr="005B419F">
              <w:rPr>
                <w:color w:val="31849B" w:themeColor="accent5" w:themeShade="BF"/>
              </w:rPr>
            </w:r>
            <w:r w:rsidRPr="005B419F">
              <w:rPr>
                <w:color w:val="31849B" w:themeColor="accent5" w:themeShade="BF"/>
              </w:rPr>
              <w:fldChar w:fldCharType="separate"/>
            </w:r>
            <w:r w:rsidRPr="005B419F">
              <w:rPr>
                <w:color w:val="31849B" w:themeColor="accent5" w:themeShade="BF"/>
              </w:rPr>
              <w:t>2.3</w:t>
            </w:r>
            <w:r w:rsidRPr="005B419F">
              <w:rPr>
                <w:color w:val="31849B" w:themeColor="accent5" w:themeShade="BF"/>
              </w:rPr>
              <w:fldChar w:fldCharType="end"/>
            </w:r>
            <w:r w:rsidRPr="005B419F">
              <w:rPr>
                <w:color w:val="31849B" w:themeColor="accent5" w:themeShade="BF"/>
              </w:rPr>
              <w:t>]</w:t>
            </w:r>
          </w:p>
        </w:tc>
      </w:tr>
      <w:tr w:rsidR="00237E22" w14:paraId="48EC7E36" w14:textId="77777777" w:rsidTr="00C03F98">
        <w:trPr>
          <w:cantSplit/>
          <w:jc w:val="center"/>
        </w:trPr>
        <w:tc>
          <w:tcPr>
            <w:tcW w:w="1589" w:type="dxa"/>
          </w:tcPr>
          <w:p w14:paraId="2A73E108" w14:textId="33B2B343" w:rsidR="00237E22" w:rsidRDefault="00237E22" w:rsidP="00237E22">
            <w:pPr>
              <w:jc w:val="center"/>
            </w:pPr>
            <w:r>
              <w:t xml:space="preserve">1.3 </w:t>
            </w:r>
          </w:p>
        </w:tc>
        <w:tc>
          <w:tcPr>
            <w:tcW w:w="1425" w:type="dxa"/>
            <w:vAlign w:val="bottom"/>
          </w:tcPr>
          <w:p w14:paraId="3A8CBBA9" w14:textId="301F29DD" w:rsidR="00237E22" w:rsidRDefault="00237E22" w:rsidP="00237E22">
            <w:pPr>
              <w:jc w:val="center"/>
            </w:pPr>
            <w:r>
              <w:t>09/09/2019</w:t>
            </w:r>
          </w:p>
        </w:tc>
        <w:tc>
          <w:tcPr>
            <w:tcW w:w="2405" w:type="dxa"/>
            <w:vAlign w:val="center"/>
          </w:tcPr>
          <w:p w14:paraId="44080E5F" w14:textId="687F9683" w:rsidR="00237E22" w:rsidRDefault="00237E22" w:rsidP="00237E22">
            <w:r>
              <w:t xml:space="preserve">   Cláudia Ávila</w:t>
            </w:r>
          </w:p>
        </w:tc>
        <w:tc>
          <w:tcPr>
            <w:tcW w:w="4203" w:type="dxa"/>
          </w:tcPr>
          <w:p w14:paraId="2D94C193" w14:textId="77777777" w:rsidR="00237E22" w:rsidRDefault="00237E22" w:rsidP="00237E22">
            <w:pPr>
              <w:jc w:val="left"/>
              <w:rPr>
                <w:color w:val="31849B" w:themeColor="accent5" w:themeShade="BF"/>
              </w:rPr>
            </w:pPr>
            <w:r>
              <w:t xml:space="preserve">Alteração da </w:t>
            </w:r>
            <w:r w:rsidR="009B6E08">
              <w:t>regra da</w:t>
            </w:r>
            <w:r>
              <w:t xml:space="preserve"> exibição das mensagens</w:t>
            </w:r>
            <w:r w:rsidR="009B6E08">
              <w:t xml:space="preserve"> </w:t>
            </w:r>
            <w:r w:rsidR="009B6E08" w:rsidRPr="009B6E08">
              <w:rPr>
                <w:color w:val="31849B" w:themeColor="accent5" w:themeShade="BF"/>
              </w:rPr>
              <w:t>[</w:t>
            </w:r>
            <w:r w:rsidR="009B6E08" w:rsidRPr="009B6E08">
              <w:rPr>
                <w:color w:val="31849B" w:themeColor="accent5" w:themeShade="BF"/>
              </w:rPr>
              <w:fldChar w:fldCharType="begin"/>
            </w:r>
            <w:r w:rsidR="009B6E08" w:rsidRPr="009B6E08">
              <w:rPr>
                <w:color w:val="31849B" w:themeColor="accent5" w:themeShade="BF"/>
              </w:rPr>
              <w:instrText xml:space="preserve"> REF _Ref18928480 \r \h </w:instrText>
            </w:r>
            <w:r w:rsidR="009B6E08" w:rsidRPr="009B6E08">
              <w:rPr>
                <w:color w:val="31849B" w:themeColor="accent5" w:themeShade="BF"/>
              </w:rPr>
            </w:r>
            <w:r w:rsidR="009B6E08" w:rsidRPr="009B6E08">
              <w:rPr>
                <w:color w:val="31849B" w:themeColor="accent5" w:themeShade="BF"/>
              </w:rPr>
              <w:fldChar w:fldCharType="separate"/>
            </w:r>
            <w:r w:rsidR="009B6E08" w:rsidRPr="009B6E08">
              <w:rPr>
                <w:color w:val="31849B" w:themeColor="accent5" w:themeShade="BF"/>
              </w:rPr>
              <w:t>2.5</w:t>
            </w:r>
            <w:r w:rsidR="009B6E08" w:rsidRPr="009B6E08">
              <w:rPr>
                <w:color w:val="31849B" w:themeColor="accent5" w:themeShade="BF"/>
              </w:rPr>
              <w:fldChar w:fldCharType="end"/>
            </w:r>
            <w:r w:rsidR="009B6E08" w:rsidRPr="009B6E08">
              <w:rPr>
                <w:color w:val="31849B" w:themeColor="accent5" w:themeShade="BF"/>
              </w:rPr>
              <w:t>]</w:t>
            </w:r>
          </w:p>
          <w:p w14:paraId="0C341D6B" w14:textId="77777777" w:rsidR="00701E5B" w:rsidRDefault="00701E5B" w:rsidP="00237E22">
            <w:pPr>
              <w:jc w:val="left"/>
              <w:rPr>
                <w:color w:val="000000" w:themeColor="text1"/>
              </w:rPr>
            </w:pPr>
            <w:r w:rsidRPr="00701E5B">
              <w:rPr>
                <w:color w:val="000000" w:themeColor="text1"/>
              </w:rPr>
              <w:t>Alteração do local de exibição da ME02</w:t>
            </w:r>
          </w:p>
          <w:p w14:paraId="041C3366" w14:textId="3985C2EA" w:rsidR="002677F4" w:rsidRDefault="002677F4" w:rsidP="00237E22">
            <w:pPr>
              <w:jc w:val="left"/>
            </w:pPr>
            <w:r>
              <w:rPr>
                <w:color w:val="000000" w:themeColor="text1"/>
              </w:rPr>
              <w:t xml:space="preserve">Alteração da regra para ordenamento das </w:t>
            </w:r>
            <w:r w:rsidR="00175894">
              <w:rPr>
                <w:color w:val="000000" w:themeColor="text1"/>
              </w:rPr>
              <w:t>colunas</w:t>
            </w:r>
            <w:r w:rsidR="00175894" w:rsidRPr="00240A61">
              <w:rPr>
                <w:color w:val="31849B" w:themeColor="accent5" w:themeShade="BF"/>
              </w:rPr>
              <w:t>. [</w:t>
            </w:r>
            <w:r w:rsidR="00240A61" w:rsidRPr="00240A61">
              <w:rPr>
                <w:color w:val="31849B" w:themeColor="accent5" w:themeShade="BF"/>
              </w:rPr>
              <w:fldChar w:fldCharType="begin"/>
            </w:r>
            <w:r w:rsidR="00240A61" w:rsidRPr="00240A61">
              <w:rPr>
                <w:color w:val="31849B" w:themeColor="accent5" w:themeShade="BF"/>
              </w:rPr>
              <w:instrText xml:space="preserve"> REF _Ref15911404 \r \h </w:instrText>
            </w:r>
            <w:r w:rsidR="00240A61" w:rsidRPr="00240A61">
              <w:rPr>
                <w:color w:val="31849B" w:themeColor="accent5" w:themeShade="BF"/>
              </w:rPr>
            </w:r>
            <w:r w:rsidR="00240A61" w:rsidRPr="00240A61">
              <w:rPr>
                <w:color w:val="31849B" w:themeColor="accent5" w:themeShade="BF"/>
              </w:rPr>
              <w:fldChar w:fldCharType="separate"/>
            </w:r>
            <w:r w:rsidR="00240A61" w:rsidRPr="00240A61">
              <w:rPr>
                <w:color w:val="31849B" w:themeColor="accent5" w:themeShade="BF"/>
              </w:rPr>
              <w:t>2.1</w:t>
            </w:r>
            <w:r w:rsidR="00240A61" w:rsidRPr="00240A61">
              <w:rPr>
                <w:color w:val="31849B" w:themeColor="accent5" w:themeShade="BF"/>
              </w:rPr>
              <w:t>.</w:t>
            </w:r>
            <w:r w:rsidR="00240A61" w:rsidRPr="00240A61">
              <w:rPr>
                <w:color w:val="31849B" w:themeColor="accent5" w:themeShade="BF"/>
              </w:rPr>
              <w:t>1</w:t>
            </w:r>
            <w:r w:rsidR="00240A61" w:rsidRPr="00240A61">
              <w:rPr>
                <w:color w:val="31849B" w:themeColor="accent5" w:themeShade="BF"/>
              </w:rPr>
              <w:fldChar w:fldCharType="end"/>
            </w:r>
            <w:r w:rsidR="00240A61" w:rsidRPr="00240A61">
              <w:rPr>
                <w:color w:val="31849B" w:themeColor="accent5" w:themeShade="BF"/>
              </w:rPr>
              <w:t>]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  <w:bookmarkStart w:id="4" w:name="_GoBack"/>
      <w:bookmarkEnd w:id="4"/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275746C" w14:textId="77777777" w:rsidR="005B419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6604377" w:history="1">
        <w:r w:rsidR="005B419F" w:rsidRPr="00C20BF7">
          <w:rPr>
            <w:rStyle w:val="Hyperlink"/>
            <w:noProof/>
          </w:rPr>
          <w:t>HST-01 – Calendário Eleitoral – Aba Período/Prazo (Consultar/Excluir)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_Toc16604377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4</w:t>
        </w:r>
        <w:r w:rsidR="005B419F">
          <w:rPr>
            <w:noProof/>
            <w:webHidden/>
          </w:rPr>
          <w:fldChar w:fldCharType="end"/>
        </w:r>
      </w:hyperlink>
    </w:p>
    <w:p w14:paraId="3EFFFC4C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78" w:history="1">
        <w:r w:rsidR="005B419F" w:rsidRPr="00C20BF7">
          <w:rPr>
            <w:rStyle w:val="Hyperlink"/>
            <w:noProof/>
          </w:rPr>
          <w:t>COMO Corporativo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_Toc16604378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4</w:t>
        </w:r>
        <w:r w:rsidR="005B419F">
          <w:rPr>
            <w:noProof/>
            <w:webHidden/>
          </w:rPr>
          <w:fldChar w:fldCharType="end"/>
        </w:r>
      </w:hyperlink>
    </w:p>
    <w:p w14:paraId="7D7EB7C3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79" w:history="1">
        <w:r w:rsidR="005B419F" w:rsidRPr="00C20BF7">
          <w:rPr>
            <w:rStyle w:val="Hyperlink"/>
            <w:noProof/>
          </w:rPr>
          <w:t>QUERO acessar a tela do Calendário Eleitoral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_Toc16604379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4</w:t>
        </w:r>
        <w:r w:rsidR="005B419F">
          <w:rPr>
            <w:noProof/>
            <w:webHidden/>
          </w:rPr>
          <w:fldChar w:fldCharType="end"/>
        </w:r>
      </w:hyperlink>
    </w:p>
    <w:p w14:paraId="015CB0F9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0" w:history="1">
        <w:r w:rsidR="005B419F" w:rsidRPr="00C20BF7">
          <w:rPr>
            <w:rStyle w:val="Hyperlink"/>
            <w:noProof/>
          </w:rPr>
          <w:t>PARA consultar e excluir as informações do calendário eleitoral.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_Toc16604380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4</w:t>
        </w:r>
        <w:r w:rsidR="005B419F">
          <w:rPr>
            <w:noProof/>
            <w:webHidden/>
          </w:rPr>
          <w:fldChar w:fldCharType="end"/>
        </w:r>
      </w:hyperlink>
    </w:p>
    <w:p w14:paraId="5BFE011E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1" w:history="1">
        <w:r w:rsidR="005B419F" w:rsidRPr="00C20BF7">
          <w:rPr>
            <w:rStyle w:val="Hyperlink"/>
            <w:noProof/>
          </w:rPr>
          <w:t>PROTÓTIPO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_Toc16604381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4</w:t>
        </w:r>
        <w:r w:rsidR="005B419F">
          <w:rPr>
            <w:noProof/>
            <w:webHidden/>
          </w:rPr>
          <w:fldChar w:fldCharType="end"/>
        </w:r>
      </w:hyperlink>
    </w:p>
    <w:p w14:paraId="3A7DD2BD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2" w:history="1">
        <w:r w:rsidR="005B419F" w:rsidRPr="00C20BF7">
          <w:rPr>
            <w:rStyle w:val="Hyperlink"/>
            <w:noProof/>
          </w:rPr>
          <w:t>CRITÉRIOS DE ACEITE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_Toc16604382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9</w:t>
        </w:r>
        <w:r w:rsidR="005B419F">
          <w:rPr>
            <w:noProof/>
            <w:webHidden/>
          </w:rPr>
          <w:fldChar w:fldCharType="end"/>
        </w:r>
      </w:hyperlink>
    </w:p>
    <w:p w14:paraId="080A5EC0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3" w:history="1">
        <w:r w:rsidR="005B419F" w:rsidRPr="00C20BF7">
          <w:rPr>
            <w:rStyle w:val="Hyperlink"/>
            <w:noProof/>
          </w:rPr>
          <w:t>MENSAGENS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_Toc16604383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13</w:t>
        </w:r>
        <w:r w:rsidR="005B419F">
          <w:rPr>
            <w:noProof/>
            <w:webHidden/>
          </w:rPr>
          <w:fldChar w:fldCharType="end"/>
        </w:r>
      </w:hyperlink>
    </w:p>
    <w:p w14:paraId="10E1A72C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4" w:history="1">
        <w:r w:rsidR="005B419F" w:rsidRPr="00C20BF7">
          <w:rPr>
            <w:rStyle w:val="Hyperlink"/>
            <w:noProof/>
          </w:rPr>
          <w:t>INFORMAÇÕES COMPLEMENTARES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_Toc16604384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14</w:t>
        </w:r>
        <w:r w:rsidR="005B419F">
          <w:rPr>
            <w:noProof/>
            <w:webHidden/>
          </w:rPr>
          <w:fldChar w:fldCharType="end"/>
        </w:r>
      </w:hyperlink>
    </w:p>
    <w:p w14:paraId="3BD6F809" w14:textId="77777777" w:rsidR="005B419F" w:rsidRDefault="003037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604385" w:history="1">
        <w:r w:rsidR="005B419F" w:rsidRPr="00C20BF7">
          <w:rPr>
            <w:rStyle w:val="Hyperlink"/>
            <w:noProof/>
          </w:rPr>
          <w:t>OBSERVAÇÃO IMPORTANTE</w:t>
        </w:r>
        <w:r w:rsidR="005B419F">
          <w:rPr>
            <w:noProof/>
            <w:webHidden/>
          </w:rPr>
          <w:tab/>
        </w:r>
        <w:r w:rsidR="005B419F">
          <w:rPr>
            <w:noProof/>
            <w:webHidden/>
          </w:rPr>
          <w:fldChar w:fldCharType="begin"/>
        </w:r>
        <w:r w:rsidR="005B419F">
          <w:rPr>
            <w:noProof/>
            <w:webHidden/>
          </w:rPr>
          <w:instrText xml:space="preserve"> PAGEREF _Toc16604385 \h </w:instrText>
        </w:r>
        <w:r w:rsidR="005B419F">
          <w:rPr>
            <w:noProof/>
            <w:webHidden/>
          </w:rPr>
        </w:r>
        <w:r w:rsidR="005B419F">
          <w:rPr>
            <w:noProof/>
            <w:webHidden/>
          </w:rPr>
          <w:fldChar w:fldCharType="separate"/>
        </w:r>
        <w:r w:rsidR="005B419F">
          <w:rPr>
            <w:noProof/>
            <w:webHidden/>
          </w:rPr>
          <w:t>14</w:t>
        </w:r>
        <w:r w:rsidR="005B419F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CACB9D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16604377"/>
      <w:r w:rsidR="00CE176F">
        <w:lastRenderedPageBreak/>
        <w:t>HST</w:t>
      </w:r>
      <w:r w:rsidR="00C03F98">
        <w:t>-</w:t>
      </w:r>
      <w:r w:rsidR="00AF2B52">
        <w:t>0</w:t>
      </w:r>
      <w:r w:rsidR="00675004">
        <w:t>1</w:t>
      </w:r>
      <w:r w:rsidR="0035649F">
        <w:t xml:space="preserve"> – </w:t>
      </w:r>
      <w:r w:rsidR="00675004">
        <w:t>Calendário Eleitoral</w:t>
      </w:r>
      <w:r w:rsidR="0090315A">
        <w:t xml:space="preserve"> – Aba Período</w:t>
      </w:r>
      <w:r w:rsidR="0030499E">
        <w:t>/Prazo</w:t>
      </w:r>
      <w:r w:rsidR="005E1A06">
        <w:t xml:space="preserve"> (</w:t>
      </w:r>
      <w:r w:rsidR="00C43C26">
        <w:t>Consultar</w:t>
      </w:r>
      <w:r w:rsidR="005E1A06">
        <w:t>/Excluir)</w:t>
      </w:r>
      <w:bookmarkEnd w:id="5"/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16604378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6"/>
    </w:p>
    <w:p w14:paraId="4036BB8D" w14:textId="38650B65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16604379"/>
      <w:r w:rsidRPr="000628DE">
        <w:t>QUERO</w:t>
      </w:r>
      <w:r w:rsidR="005A4527" w:rsidRPr="000628DE">
        <w:t xml:space="preserve"> </w:t>
      </w:r>
      <w:r w:rsidR="003F78ED">
        <w:rPr>
          <w:b w:val="0"/>
        </w:rPr>
        <w:t xml:space="preserve">acessar a </w:t>
      </w:r>
      <w:r w:rsidR="00EB5A96">
        <w:rPr>
          <w:b w:val="0"/>
        </w:rPr>
        <w:t>tela</w:t>
      </w:r>
      <w:r w:rsidR="003F78ED">
        <w:rPr>
          <w:b w:val="0"/>
        </w:rPr>
        <w:t xml:space="preserve"> d</w:t>
      </w:r>
      <w:r w:rsidR="00EB5A96">
        <w:rPr>
          <w:b w:val="0"/>
        </w:rPr>
        <w:t>o</w:t>
      </w:r>
      <w:r w:rsidR="003F78ED">
        <w:rPr>
          <w:b w:val="0"/>
        </w:rPr>
        <w:t xml:space="preserve"> </w:t>
      </w:r>
      <w:r w:rsidR="00EB5A96">
        <w:rPr>
          <w:b w:val="0"/>
        </w:rPr>
        <w:t>C</w:t>
      </w:r>
      <w:r w:rsidR="001D510C">
        <w:rPr>
          <w:b w:val="0"/>
        </w:rPr>
        <w:t>alendário Eleitoral</w:t>
      </w:r>
      <w:bookmarkEnd w:id="7"/>
      <w:r w:rsidR="004A6CD5">
        <w:rPr>
          <w:b w:val="0"/>
        </w:rPr>
        <w:t xml:space="preserve"> </w:t>
      </w:r>
    </w:p>
    <w:p w14:paraId="38E7497A" w14:textId="38A368AA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16604380"/>
      <w:r w:rsidRPr="000628DE">
        <w:t>PARA</w:t>
      </w:r>
      <w:r w:rsidR="005A4527" w:rsidRPr="000628DE">
        <w:t xml:space="preserve"> </w:t>
      </w:r>
      <w:r w:rsidR="0030499E">
        <w:rPr>
          <w:b w:val="0"/>
        </w:rPr>
        <w:t>consultar</w:t>
      </w:r>
      <w:r w:rsidR="004A6CD5">
        <w:rPr>
          <w:b w:val="0"/>
        </w:rPr>
        <w:t xml:space="preserve"> e excluir</w:t>
      </w:r>
      <w:r w:rsidR="003F78ED">
        <w:rPr>
          <w:b w:val="0"/>
        </w:rPr>
        <w:t xml:space="preserve"> </w:t>
      </w:r>
      <w:r w:rsidR="001D510C">
        <w:rPr>
          <w:b w:val="0"/>
        </w:rPr>
        <w:t>as informações do calendário eleitoral.</w:t>
      </w:r>
      <w:bookmarkEnd w:id="8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9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10" w:name="_Toc16604381"/>
      <w:r>
        <w:t>PROTÓTIPO</w:t>
      </w:r>
      <w:bookmarkEnd w:id="9"/>
      <w:bookmarkEnd w:id="10"/>
    </w:p>
    <w:p w14:paraId="4AD30F2F" w14:textId="7B6BE436" w:rsidR="00D471A9" w:rsidRPr="00552B0C" w:rsidRDefault="008C3CCF" w:rsidP="007112FF">
      <w:pPr>
        <w:pStyle w:val="EstiloPrototipo3"/>
        <w:numPr>
          <w:ilvl w:val="0"/>
          <w:numId w:val="5"/>
        </w:numPr>
      </w:pPr>
      <w:bookmarkStart w:id="11" w:name="_Ref12279787"/>
      <w:bookmarkStart w:id="12" w:name="_Ref13579930"/>
      <w:r w:rsidRPr="00552B0C">
        <w:t xml:space="preserve">Resultado da </w:t>
      </w:r>
      <w:r w:rsidR="001D510C" w:rsidRPr="00552B0C">
        <w:t>Pesquisa</w:t>
      </w:r>
      <w:bookmarkEnd w:id="11"/>
      <w:r w:rsidR="001D510C" w:rsidRPr="00552B0C">
        <w:t>:</w:t>
      </w:r>
      <w:bookmarkEnd w:id="12"/>
    </w:p>
    <w:p w14:paraId="751EF40F" w14:textId="3E84E98D" w:rsidR="008C3CCF" w:rsidRPr="00552B0C" w:rsidRDefault="00122F06" w:rsidP="007112FF">
      <w:pPr>
        <w:pStyle w:val="EstiloPrototipo3"/>
        <w:numPr>
          <w:ilvl w:val="2"/>
          <w:numId w:val="12"/>
        </w:numPr>
      </w:pPr>
      <w:bookmarkStart w:id="13" w:name="_Ref13750038"/>
      <w:r w:rsidRPr="00552B0C">
        <w:t>Resultado da Pesquisa</w:t>
      </w:r>
      <w:bookmarkEnd w:id="13"/>
    </w:p>
    <w:p w14:paraId="25B19174" w14:textId="2BAC4E17" w:rsidR="00B57A2F" w:rsidRDefault="009965D1" w:rsidP="00B57A2F">
      <w:pPr>
        <w:pStyle w:val="EstiloPrototipo3"/>
      </w:pPr>
      <w:r>
        <w:rPr>
          <w:noProof/>
        </w:rPr>
        <w:drawing>
          <wp:inline distT="0" distB="0" distL="0" distR="0" wp14:anchorId="0C3C9456" wp14:editId="481B3441">
            <wp:extent cx="5760085" cy="2794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Default="00B57A2F" w:rsidP="00FF65AE">
      <w:pPr>
        <w:pStyle w:val="EstiloPrototipo3"/>
        <w:jc w:val="center"/>
        <w:rPr>
          <w:noProof/>
        </w:rPr>
      </w:pPr>
    </w:p>
    <w:p w14:paraId="2548757B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67CFB31E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26177206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6C7E07C6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39FD2E97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40F133D7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005EA8E9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4A82920A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0E296799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500CF3D9" w14:textId="77777777" w:rsidR="002E25BC" w:rsidRDefault="002E25BC" w:rsidP="00FF65AE">
      <w:pPr>
        <w:pStyle w:val="EstiloPrototipo3"/>
        <w:jc w:val="center"/>
        <w:rPr>
          <w:noProof/>
        </w:rPr>
      </w:pPr>
    </w:p>
    <w:p w14:paraId="4FE05BBC" w14:textId="77777777" w:rsidR="002E25BC" w:rsidRDefault="002E25BC" w:rsidP="00FF65AE">
      <w:pPr>
        <w:pStyle w:val="EstiloPrototipo3"/>
        <w:jc w:val="center"/>
        <w:rPr>
          <w:noProof/>
        </w:rPr>
      </w:pPr>
    </w:p>
    <w:p w14:paraId="6D2C2910" w14:textId="77777777" w:rsidR="002E25BC" w:rsidRDefault="002E25BC" w:rsidP="00FF65AE">
      <w:pPr>
        <w:pStyle w:val="EstiloPrototipo3"/>
        <w:jc w:val="center"/>
        <w:rPr>
          <w:noProof/>
        </w:rPr>
      </w:pPr>
    </w:p>
    <w:p w14:paraId="657811E6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4A53A309" w14:textId="36E306B4" w:rsidR="00DE0C01" w:rsidRDefault="00122F06" w:rsidP="007112FF">
      <w:pPr>
        <w:pStyle w:val="EstiloPrototipo3"/>
        <w:numPr>
          <w:ilvl w:val="2"/>
          <w:numId w:val="13"/>
        </w:numPr>
        <w:jc w:val="left"/>
        <w:rPr>
          <w:noProof/>
        </w:rPr>
      </w:pPr>
      <w:bookmarkStart w:id="14" w:name="_Ref13645882"/>
      <w:r>
        <w:rPr>
          <w:noProof/>
        </w:rPr>
        <w:t xml:space="preserve"> Pesquisar</w:t>
      </w:r>
    </w:p>
    <w:bookmarkEnd w:id="14"/>
    <w:p w14:paraId="0BFC2646" w14:textId="702E3FC4" w:rsidR="005835CE" w:rsidRDefault="0082606B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395129FB" wp14:editId="70DD6B96">
            <wp:extent cx="5760085" cy="32759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ametro_calendario_resultadopesquisar__1___1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D33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20833110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63FDFE43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22104D2C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666D5BFC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0C6ECBEF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11924D32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34A82193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311CD6E6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3A6D0EDF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04E04846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2B414EF1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037E3F28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1D499F93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2C7B8D2A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1AE35808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1C31625D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2D9739AA" w14:textId="77777777" w:rsidR="004A6CD5" w:rsidRDefault="004A6CD5" w:rsidP="00FF65AE">
      <w:pPr>
        <w:pStyle w:val="EstiloPrototipo3"/>
        <w:jc w:val="center"/>
        <w:rPr>
          <w:noProof/>
        </w:rPr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5" w:name="_Ref13579649"/>
      <w:r>
        <w:t>Tela Inicial:</w:t>
      </w:r>
      <w:bookmarkEnd w:id="15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6" w:name="_Ref13749926"/>
      <w:bookmarkStart w:id="17" w:name="_Ref13657061"/>
      <w:r>
        <w:t>Tela Inicial</w:t>
      </w:r>
      <w:bookmarkEnd w:id="16"/>
    </w:p>
    <w:bookmarkEnd w:id="17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6B1613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997CC92" w14:textId="4D808A90" w:rsidR="00B00B8B" w:rsidRDefault="00BD389E" w:rsidP="007112FF">
      <w:pPr>
        <w:pStyle w:val="EstiloPrototipo3"/>
        <w:numPr>
          <w:ilvl w:val="2"/>
          <w:numId w:val="9"/>
        </w:numPr>
        <w:jc w:val="left"/>
        <w:rPr>
          <w:noProof/>
        </w:rPr>
      </w:pPr>
      <w:bookmarkStart w:id="18" w:name="_Ref13657063"/>
      <w:r>
        <w:rPr>
          <w:noProof/>
        </w:rPr>
        <w:t xml:space="preserve"> </w:t>
      </w:r>
      <w:bookmarkStart w:id="19" w:name="_Ref13749928"/>
      <w:r>
        <w:rPr>
          <w:noProof/>
        </w:rPr>
        <w:t>Tela Inicial - Menu</w:t>
      </w:r>
      <w:bookmarkEnd w:id="19"/>
    </w:p>
    <w:bookmarkEnd w:id="18"/>
    <w:p w14:paraId="5991902B" w14:textId="5BFD17E5" w:rsidR="00E37982" w:rsidRDefault="00B00B8B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178A9E03" wp14:editId="6266294E">
            <wp:extent cx="5760085" cy="48304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ametro_calendario_matriz_1__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C4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07CE76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C6300F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2EA0E3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FDF24D1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E94458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93C69E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4DB82B58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2D63BA0B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5E50120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2E4E47" w14:textId="77777777" w:rsidR="00132D20" w:rsidRDefault="00132D20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53CEF" w:rsidRPr="005D2A67" w14:paraId="2960C22B" w14:textId="77777777" w:rsidTr="0064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B32728A" w14:textId="77777777" w:rsidR="00353CEF" w:rsidRPr="00E976B5" w:rsidRDefault="00353CEF" w:rsidP="00647C03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8C3CCF" w:rsidRPr="005D2A67" w14:paraId="4EEDBC0B" w14:textId="77777777" w:rsidTr="0064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5328A3B" w14:textId="4D3695E4" w:rsidR="008C3CCF" w:rsidRDefault="00EA37B8" w:rsidP="00EA37B8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</w:t>
            </w:r>
          </w:p>
        </w:tc>
      </w:tr>
      <w:tr w:rsidR="004170F9" w:rsidRPr="005D2A67" w14:paraId="2EEB9324" w14:textId="77777777" w:rsidTr="00647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16A1D1D" w14:textId="1E7888FF" w:rsidR="004170F9" w:rsidRDefault="004170F9" w:rsidP="00647C03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</w:p>
        </w:tc>
      </w:tr>
      <w:tr w:rsidR="00353CEF" w:rsidRPr="00FD775E" w14:paraId="7CA2A591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005C1A5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7E27822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6279C1A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89C5A7F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148BE2A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EB406D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B76EE59" w14:textId="2D3A2EF7" w:rsidR="00353CEF" w:rsidRPr="005D2A67" w:rsidRDefault="00353CEF" w:rsidP="002E2C2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 w:rsidR="002E2C2B">
              <w:rPr>
                <w:b/>
                <w:sz w:val="20"/>
              </w:rPr>
              <w:t>egra</w:t>
            </w:r>
          </w:p>
        </w:tc>
      </w:tr>
      <w:tr w:rsidR="00D36378" w:rsidRPr="00EC175D" w14:paraId="6C12F2AA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933A9A5" w14:textId="77777777" w:rsidR="00D36378" w:rsidRPr="009B42E9" w:rsidRDefault="00D36378" w:rsidP="00D36378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0007C4" w14:textId="7BC822EB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</w:tcPr>
          <w:p w14:paraId="5236C876" w14:textId="7A2AE23B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Ano da Eleição</w:t>
            </w:r>
          </w:p>
        </w:tc>
        <w:tc>
          <w:tcPr>
            <w:tcW w:w="1246" w:type="dxa"/>
          </w:tcPr>
          <w:p w14:paraId="6FE0E984" w14:textId="77777777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35F66620" w14:textId="498E3700" w:rsidR="00D36378" w:rsidRPr="00EC175D" w:rsidRDefault="00D36378" w:rsidP="00D36378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1CD998DA" w14:textId="77777777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Selecione </w:t>
            </w:r>
          </w:p>
          <w:p w14:paraId="37000010" w14:textId="05DF99FF" w:rsidR="00D36378" w:rsidRPr="00EC175D" w:rsidRDefault="00B70EE6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[Anos criados]</w:t>
            </w:r>
          </w:p>
        </w:tc>
        <w:tc>
          <w:tcPr>
            <w:tcW w:w="926" w:type="dxa"/>
          </w:tcPr>
          <w:p w14:paraId="160F23C8" w14:textId="600DF8D0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99/99/9999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335C1109" w14:textId="77777777" w:rsidR="00D36378" w:rsidRPr="00EC175D" w:rsidRDefault="00D36378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os anos </w:t>
            </w:r>
            <w:r w:rsidR="00B70EE6" w:rsidRPr="00EC175D">
              <w:rPr>
                <w:sz w:val="18"/>
                <w:szCs w:val="18"/>
              </w:rPr>
              <w:t>das Eleição</w:t>
            </w:r>
            <w:r w:rsidRPr="00EC175D">
              <w:rPr>
                <w:sz w:val="18"/>
                <w:szCs w:val="18"/>
              </w:rPr>
              <w:t xml:space="preserve"> </w:t>
            </w:r>
            <w:r w:rsidR="00F548E8" w:rsidRPr="00EC175D">
              <w:rPr>
                <w:sz w:val="18"/>
                <w:szCs w:val="18"/>
              </w:rPr>
              <w:t>informados</w:t>
            </w:r>
            <w:r w:rsidRPr="00EC175D">
              <w:rPr>
                <w:sz w:val="18"/>
                <w:szCs w:val="18"/>
              </w:rPr>
              <w:t xml:space="preserve"> pelo ator</w:t>
            </w:r>
            <w:r w:rsidR="00F548E8" w:rsidRPr="00EC175D">
              <w:rPr>
                <w:sz w:val="18"/>
                <w:szCs w:val="18"/>
              </w:rPr>
              <w:t xml:space="preserve"> na tela do cadastro do calendário (Aba Período)</w:t>
            </w:r>
          </w:p>
          <w:p w14:paraId="5DDC6B73" w14:textId="2666EFA7" w:rsidR="00E12C65" w:rsidRPr="00EC175D" w:rsidRDefault="00E12C65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Não Obrigatório</w:t>
            </w:r>
          </w:p>
        </w:tc>
      </w:tr>
      <w:tr w:rsidR="00D36378" w:rsidRPr="00EC175D" w14:paraId="6D224B4D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243FC6" w14:textId="62C9A6A1" w:rsidR="00D36378" w:rsidRPr="00EC175D" w:rsidRDefault="00D36378" w:rsidP="00D36378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3AF42B5" w14:textId="2F6E0C36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</w:tcPr>
          <w:p w14:paraId="359EE0F0" w14:textId="2BDFDE9A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Número da eleição gerado pelo sistema</w:t>
            </w:r>
          </w:p>
        </w:tc>
        <w:tc>
          <w:tcPr>
            <w:tcW w:w="1246" w:type="dxa"/>
          </w:tcPr>
          <w:p w14:paraId="2B283719" w14:textId="0DD18EA9" w:rsidR="00D36378" w:rsidRPr="00EC175D" w:rsidRDefault="00D36378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D35502F" w14:textId="77777777" w:rsidR="00D36378" w:rsidRPr="00EC175D" w:rsidRDefault="00EA4B7E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Selecione </w:t>
            </w:r>
          </w:p>
          <w:p w14:paraId="40D680BD" w14:textId="7A4C3A4D" w:rsidR="00EA4B7E" w:rsidRPr="00EC175D" w:rsidRDefault="00EA4B7E" w:rsidP="00D3637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[</w:t>
            </w:r>
            <w:r w:rsidR="00763AAB" w:rsidRPr="00EC175D">
              <w:rPr>
                <w:sz w:val="18"/>
                <w:szCs w:val="18"/>
              </w:rPr>
              <w:t>Eleições</w:t>
            </w:r>
            <w:r w:rsidRPr="00EC175D">
              <w:rPr>
                <w:sz w:val="18"/>
                <w:szCs w:val="18"/>
              </w:rPr>
              <w:t xml:space="preserve"> criadas]</w:t>
            </w:r>
          </w:p>
        </w:tc>
        <w:tc>
          <w:tcPr>
            <w:tcW w:w="926" w:type="dxa"/>
          </w:tcPr>
          <w:p w14:paraId="0015B785" w14:textId="06F3F09A" w:rsidR="00D36378" w:rsidRPr="00EC175D" w:rsidRDefault="00D36378" w:rsidP="000772B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9999</w:t>
            </w:r>
            <w:r w:rsidR="000772BC" w:rsidRPr="00EC175D">
              <w:rPr>
                <w:sz w:val="18"/>
                <w:szCs w:val="18"/>
              </w:rPr>
              <w:t>/</w:t>
            </w:r>
            <w:r w:rsidRPr="00EC175D">
              <w:rPr>
                <w:sz w:val="18"/>
                <w:szCs w:val="18"/>
              </w:rPr>
              <w:t xml:space="preserve"> 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3BFEE84F" w14:textId="7214337E" w:rsidR="00D36378" w:rsidRPr="00EC175D" w:rsidRDefault="00EA4B7E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os números das </w:t>
            </w:r>
            <w:r w:rsidR="00763AAB" w:rsidRPr="00EC175D">
              <w:rPr>
                <w:sz w:val="18"/>
                <w:szCs w:val="18"/>
              </w:rPr>
              <w:t>eleições gerados</w:t>
            </w:r>
            <w:r w:rsidR="00F548E8" w:rsidRPr="00EC175D">
              <w:rPr>
                <w:sz w:val="18"/>
                <w:szCs w:val="18"/>
              </w:rPr>
              <w:t xml:space="preserve"> </w:t>
            </w:r>
            <w:r w:rsidR="00B814F2" w:rsidRPr="00EC175D">
              <w:rPr>
                <w:sz w:val="18"/>
                <w:szCs w:val="18"/>
              </w:rPr>
              <w:t>automaticamente pelo</w:t>
            </w:r>
            <w:r w:rsidRPr="00EC175D">
              <w:rPr>
                <w:sz w:val="18"/>
                <w:szCs w:val="18"/>
              </w:rPr>
              <w:t xml:space="preserve"> sistema</w:t>
            </w:r>
            <w:r w:rsidR="00D36378" w:rsidRPr="00EC175D">
              <w:rPr>
                <w:sz w:val="18"/>
                <w:szCs w:val="18"/>
              </w:rPr>
              <w:t>.</w:t>
            </w:r>
          </w:p>
          <w:p w14:paraId="08FDA6BA" w14:textId="77777777" w:rsidR="00D36378" w:rsidRPr="00EC175D" w:rsidRDefault="00D36378" w:rsidP="000772BC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t>Ano</w:t>
            </w:r>
            <w:r w:rsidR="000772BC" w:rsidRPr="00EC175D">
              <w:t>/</w:t>
            </w:r>
            <w:r w:rsidRPr="00EC175D">
              <w:t>Sequencial (000)</w:t>
            </w:r>
          </w:p>
          <w:p w14:paraId="5C2E0929" w14:textId="05F1E8EB" w:rsidR="00E12C65" w:rsidRPr="00EC175D" w:rsidRDefault="00E12C65" w:rsidP="000772BC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Não Obrigatório</w:t>
            </w:r>
          </w:p>
        </w:tc>
      </w:tr>
      <w:tr w:rsidR="005012F9" w:rsidRPr="00EC175D" w14:paraId="547D6E7B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995D8D" w14:textId="6151F762" w:rsidR="005012F9" w:rsidRPr="00EC175D" w:rsidRDefault="005012F9" w:rsidP="00647C03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CA6A556" w14:textId="32C7CD48" w:rsidR="005012F9" w:rsidRPr="00EC175D" w:rsidRDefault="00763AAB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</w:tcPr>
          <w:p w14:paraId="2021E083" w14:textId="5607AD76" w:rsidR="005012F9" w:rsidRPr="00EC175D" w:rsidRDefault="00763AAB" w:rsidP="00182E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Tipo de processo eleitoral</w:t>
            </w:r>
          </w:p>
        </w:tc>
        <w:tc>
          <w:tcPr>
            <w:tcW w:w="1246" w:type="dxa"/>
          </w:tcPr>
          <w:p w14:paraId="4EAEB644" w14:textId="43B8E3FD" w:rsidR="005012F9" w:rsidRPr="00EC175D" w:rsidRDefault="005012F9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D617504" w14:textId="77777777" w:rsidR="00ED259F" w:rsidRPr="00EC175D" w:rsidRDefault="00763AAB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Ordinário</w:t>
            </w:r>
          </w:p>
          <w:p w14:paraId="7CB9F9A7" w14:textId="6ED2D6B1" w:rsidR="005012F9" w:rsidRPr="00EC175D" w:rsidRDefault="00763AAB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 </w:t>
            </w:r>
          </w:p>
          <w:p w14:paraId="1F931CC8" w14:textId="47D39385" w:rsidR="00763AAB" w:rsidRPr="00EC175D" w:rsidRDefault="00763AAB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Extraordinário</w:t>
            </w:r>
          </w:p>
        </w:tc>
        <w:tc>
          <w:tcPr>
            <w:tcW w:w="926" w:type="dxa"/>
          </w:tcPr>
          <w:p w14:paraId="69C3E278" w14:textId="7B6C27C1" w:rsidR="005012F9" w:rsidRPr="00EC175D" w:rsidRDefault="005012F9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C812D74" w14:textId="77777777" w:rsidR="005012F9" w:rsidRPr="00EC175D" w:rsidRDefault="005012F9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</w:t>
            </w:r>
            <w:r w:rsidR="00763AAB" w:rsidRPr="00EC175D">
              <w:rPr>
                <w:sz w:val="18"/>
                <w:szCs w:val="18"/>
              </w:rPr>
              <w:t>os tipos de processo eleitor</w:t>
            </w:r>
            <w:r w:rsidR="0079627D" w:rsidRPr="00EC175D">
              <w:rPr>
                <w:sz w:val="18"/>
                <w:szCs w:val="18"/>
              </w:rPr>
              <w:t>al</w:t>
            </w:r>
          </w:p>
          <w:p w14:paraId="1AD4102E" w14:textId="72B989D0" w:rsidR="00E12C65" w:rsidRPr="00EC175D" w:rsidRDefault="00E12C65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Não Obrigatório</w:t>
            </w:r>
          </w:p>
        </w:tc>
      </w:tr>
      <w:tr w:rsidR="00DE4035" w:rsidRPr="00EC175D" w14:paraId="20D51532" w14:textId="77777777" w:rsidTr="0028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134C778" w14:textId="09C5E4C9" w:rsidR="00DE4035" w:rsidRPr="00EC175D" w:rsidRDefault="00EA37B8" w:rsidP="00EA37B8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EC175D">
              <w:rPr>
                <w:b/>
                <w:sz w:val="24"/>
                <w:szCs w:val="24"/>
              </w:rPr>
              <w:t>Resultado da Pesquisa</w:t>
            </w:r>
          </w:p>
        </w:tc>
      </w:tr>
      <w:tr w:rsidR="00E07217" w:rsidRPr="00EC175D" w14:paraId="4CB466C5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87950D" w14:textId="05AB853D" w:rsidR="00E07217" w:rsidRPr="00EC175D" w:rsidRDefault="00E07217" w:rsidP="00E07217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6DD9EE" w14:textId="44583018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Ano</w:t>
            </w:r>
          </w:p>
        </w:tc>
        <w:tc>
          <w:tcPr>
            <w:tcW w:w="1306" w:type="dxa"/>
          </w:tcPr>
          <w:p w14:paraId="154E60DF" w14:textId="5E5DEFA9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Ano da Eleição</w:t>
            </w:r>
          </w:p>
        </w:tc>
        <w:tc>
          <w:tcPr>
            <w:tcW w:w="1246" w:type="dxa"/>
          </w:tcPr>
          <w:p w14:paraId="65236BFA" w14:textId="77777777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7AE70394" w14:textId="54C00241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25D0A98C" w14:textId="1FC356A3" w:rsidR="00E07217" w:rsidRPr="00EC175D" w:rsidRDefault="00E07217" w:rsidP="00E07217">
            <w:pPr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0BC6BB" w14:textId="2C67A17C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0D3E993" w14:textId="5AF47C6B" w:rsidR="00E07217" w:rsidRPr="00EC175D" w:rsidRDefault="00E07217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E07217" w:rsidRPr="00EC175D" w14:paraId="040C562B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0EB43C" w14:textId="77777777" w:rsidR="00E07217" w:rsidRPr="00EC175D" w:rsidRDefault="00E07217" w:rsidP="00E07217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F25375D" w14:textId="1B1FBFFF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</w:tcPr>
          <w:p w14:paraId="01C9D543" w14:textId="63C4A2CF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Número da eleição gerado pelo sistema</w:t>
            </w:r>
          </w:p>
        </w:tc>
        <w:tc>
          <w:tcPr>
            <w:tcW w:w="1246" w:type="dxa"/>
          </w:tcPr>
          <w:p w14:paraId="3707232A" w14:textId="5C51E396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7DCC21A" w14:textId="50736218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0F20A2" w14:textId="1E283524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E63C1BD" w14:textId="66981D81" w:rsidR="00E07217" w:rsidRPr="00EC175D" w:rsidRDefault="00E07217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E07217" w:rsidRPr="00EC175D" w14:paraId="071BA95E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E51DD1" w14:textId="77777777" w:rsidR="00E07217" w:rsidRPr="00EC175D" w:rsidRDefault="00E07217" w:rsidP="00E07217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B5B1D7" w14:textId="71D1DB75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</w:tcPr>
          <w:p w14:paraId="367479EB" w14:textId="55689B79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Tipo de processo eleitoral</w:t>
            </w:r>
          </w:p>
        </w:tc>
        <w:tc>
          <w:tcPr>
            <w:tcW w:w="1246" w:type="dxa"/>
          </w:tcPr>
          <w:p w14:paraId="2D760D08" w14:textId="7D2846D0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24DEAB86" w14:textId="5A6C6AF0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D66EF53" w14:textId="07E62F0A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F80D1B" w14:textId="3B2DDE6F" w:rsidR="00E07217" w:rsidRPr="00EC175D" w:rsidRDefault="00E07217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E07217" w:rsidRPr="00EC175D" w14:paraId="2973FFE7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030EE3" w14:textId="26AF31AC" w:rsidR="00E07217" w:rsidRPr="00EC175D" w:rsidRDefault="00E07217" w:rsidP="00E07217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D5ED357" w14:textId="7168EE6F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Resolução</w:t>
            </w:r>
          </w:p>
        </w:tc>
        <w:tc>
          <w:tcPr>
            <w:tcW w:w="1306" w:type="dxa"/>
          </w:tcPr>
          <w:p w14:paraId="09DE5EEA" w14:textId="611D3E3D" w:rsidR="00E07217" w:rsidRPr="00EC175D" w:rsidRDefault="001927C0" w:rsidP="001927C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Arquivo anexado na tela de cadastro </w:t>
            </w:r>
          </w:p>
        </w:tc>
        <w:tc>
          <w:tcPr>
            <w:tcW w:w="1246" w:type="dxa"/>
          </w:tcPr>
          <w:p w14:paraId="32EBF43A" w14:textId="320C90FD" w:rsidR="00E07217" w:rsidRPr="00EC175D" w:rsidRDefault="00545ACA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210517E9" w14:textId="3822E89E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72FA05" w14:textId="3E1D0A28" w:rsidR="00E07217" w:rsidRPr="00EC175D" w:rsidRDefault="00E07217" w:rsidP="00E0721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FED04A8" w14:textId="77777777" w:rsidR="00174B5F" w:rsidRPr="00EC175D" w:rsidRDefault="00174B5F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o nome do arquivo que o ator </w:t>
            </w:r>
            <w:r w:rsidR="008D1039" w:rsidRPr="00EC175D">
              <w:rPr>
                <w:sz w:val="18"/>
                <w:szCs w:val="18"/>
              </w:rPr>
              <w:t>anexou na</w:t>
            </w:r>
            <w:r w:rsidRPr="00EC175D">
              <w:rPr>
                <w:sz w:val="18"/>
                <w:szCs w:val="18"/>
              </w:rPr>
              <w:t xml:space="preserve"> tela de cadastro do calendário</w:t>
            </w:r>
            <w:r w:rsidR="00FA5096" w:rsidRPr="00EC175D">
              <w:rPr>
                <w:sz w:val="18"/>
                <w:szCs w:val="18"/>
              </w:rPr>
              <w:t xml:space="preserve"> no campo Resolução</w:t>
            </w:r>
            <w:r w:rsidRPr="00EC175D">
              <w:rPr>
                <w:sz w:val="18"/>
                <w:szCs w:val="18"/>
              </w:rPr>
              <w:t xml:space="preserve"> (Aba Período)</w:t>
            </w:r>
          </w:p>
          <w:p w14:paraId="06D474A9" w14:textId="5F62CA13" w:rsidR="00C00DE1" w:rsidRPr="00EC175D" w:rsidRDefault="00C00DE1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Disponibiliza acesso ao documento via link</w:t>
            </w:r>
            <w:r w:rsidR="00B94BC8" w:rsidRPr="00EC175D">
              <w:rPr>
                <w:sz w:val="18"/>
                <w:szCs w:val="18"/>
              </w:rPr>
              <w:t xml:space="preserve"> (download do arquivo)</w:t>
            </w:r>
          </w:p>
          <w:p w14:paraId="0BEE1547" w14:textId="2EA80B4A" w:rsidR="00B94BC8" w:rsidRPr="00EC175D" w:rsidRDefault="00B94BC8" w:rsidP="007112FF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 w:rsidRPr="00EC175D">
              <w:rPr>
                <w:color w:val="000000" w:themeColor="text1"/>
                <w:sz w:val="18"/>
                <w:szCs w:val="18"/>
              </w:rPr>
              <w:t>[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_Ref15910724 \r \h </w:instrText>
            </w:r>
            <w:r w:rsid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EC175D">
              <w:rPr>
                <w:color w:val="31849B" w:themeColor="accent5" w:themeShade="BF"/>
                <w:sz w:val="18"/>
                <w:szCs w:val="18"/>
              </w:rPr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2.4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4EE6A61" w14:textId="32D85DCD" w:rsidR="007B4F93" w:rsidRPr="00EC175D" w:rsidRDefault="007B4F93" w:rsidP="00FB6C8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B6C89" w:rsidRPr="00EC175D" w14:paraId="28333E4E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3E8EE83" w14:textId="77777777" w:rsidR="00FB6C89" w:rsidRPr="00EC175D" w:rsidRDefault="00FB6C89" w:rsidP="00FB6C89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12F28D" w14:textId="50EA0F46" w:rsidR="00FB6C89" w:rsidRPr="00EC175D" w:rsidRDefault="00FB6C89" w:rsidP="00FB6C8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Status</w:t>
            </w:r>
          </w:p>
        </w:tc>
        <w:tc>
          <w:tcPr>
            <w:tcW w:w="1306" w:type="dxa"/>
          </w:tcPr>
          <w:p w14:paraId="23EFF8B2" w14:textId="3E58E192" w:rsidR="00FB6C89" w:rsidRPr="00EC175D" w:rsidRDefault="00FB6C89" w:rsidP="00FB6C8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Exibe os Status </w:t>
            </w:r>
          </w:p>
        </w:tc>
        <w:tc>
          <w:tcPr>
            <w:tcW w:w="1246" w:type="dxa"/>
          </w:tcPr>
          <w:p w14:paraId="4824869A" w14:textId="60838602" w:rsidR="00FB6C89" w:rsidRPr="00EC175D" w:rsidRDefault="00FB6C89" w:rsidP="00FB6C8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C4C95CA" w14:textId="5CE0D2D4" w:rsidR="00FB6C89" w:rsidRPr="00EC175D" w:rsidRDefault="00FB6C89" w:rsidP="00FB6C8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11B4A09" w14:textId="3804E7BB" w:rsidR="00FB6C89" w:rsidRPr="00EC175D" w:rsidRDefault="00FB6C89" w:rsidP="00FB6C8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EF42B6F" w14:textId="7DDDDB76" w:rsidR="00FB6C89" w:rsidRPr="00EC175D" w:rsidRDefault="00FB6C89" w:rsidP="00FB6C89">
            <w:pPr>
              <w:pStyle w:val="PargrafodaLista"/>
              <w:numPr>
                <w:ilvl w:val="0"/>
                <w:numId w:val="19"/>
              </w:numPr>
              <w:spacing w:before="60" w:after="60"/>
              <w:ind w:left="625" w:hanging="283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</w:tc>
      </w:tr>
      <w:tr w:rsidR="00F22E6E" w:rsidRPr="00EC175D" w14:paraId="2EC067CC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2F0D1D" w14:textId="77777777" w:rsidR="00F22E6E" w:rsidRPr="00EC175D" w:rsidRDefault="00F22E6E" w:rsidP="00F22E6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F16BA39" w14:textId="054E4174" w:rsidR="00F22E6E" w:rsidRPr="00EC175D" w:rsidRDefault="00F22E6E" w:rsidP="00F22E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75F2E862" w14:textId="5CE01A96" w:rsidR="00F22E6E" w:rsidRPr="00EC175D" w:rsidRDefault="00F22E6E" w:rsidP="00F22E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Exibe as ações</w:t>
            </w:r>
          </w:p>
        </w:tc>
        <w:tc>
          <w:tcPr>
            <w:tcW w:w="1246" w:type="dxa"/>
          </w:tcPr>
          <w:p w14:paraId="02C9E2FA" w14:textId="7A4E3F65" w:rsidR="00F22E6E" w:rsidRPr="00EC175D" w:rsidRDefault="00F22E6E" w:rsidP="00F22E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6154F8A" w14:textId="375EE574" w:rsidR="00F22E6E" w:rsidRPr="00EC175D" w:rsidRDefault="00F22E6E" w:rsidP="00F22E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9915E2" w14:textId="4E957333" w:rsidR="00F22E6E" w:rsidRPr="00EC175D" w:rsidRDefault="00F22E6E" w:rsidP="00F22E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DE96B25" w14:textId="7FC5D93D" w:rsidR="00F22E6E" w:rsidRPr="00EC175D" w:rsidRDefault="0032022F" w:rsidP="00CE52B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_Ref15570402 \r \h </w:instrText>
            </w:r>
            <w:r w:rsid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  <w:t>2.1.2</w:t>
            </w:r>
            <w:r w:rsidR="00CE52B7"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B50A34" w:rsidRPr="00EC175D" w14:paraId="10E5DAED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CF0D2C" w14:textId="77777777" w:rsidR="00B50A34" w:rsidRPr="00EC175D" w:rsidRDefault="00B50A34" w:rsidP="00B50A3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539347E" w14:textId="2007D25F" w:rsidR="00B50A34" w:rsidRPr="00EC175D" w:rsidRDefault="00341AD3" w:rsidP="00934E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</w:tcPr>
          <w:p w14:paraId="7E9F81A3" w14:textId="31F3BE14" w:rsidR="00B50A34" w:rsidRPr="00EC175D" w:rsidRDefault="00B50A34" w:rsidP="00B50A3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Campo de busca </w:t>
            </w:r>
          </w:p>
        </w:tc>
        <w:tc>
          <w:tcPr>
            <w:tcW w:w="1246" w:type="dxa"/>
          </w:tcPr>
          <w:p w14:paraId="483D4F70" w14:textId="41B0AD43" w:rsidR="00B50A34" w:rsidRPr="00EC175D" w:rsidRDefault="00B50A34" w:rsidP="00B50A34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EC175D">
              <w:rPr>
                <w:sz w:val="18"/>
                <w:szCs w:val="18"/>
              </w:rPr>
              <w:t>ALfanumerico</w:t>
            </w:r>
            <w:proofErr w:type="spellEnd"/>
          </w:p>
        </w:tc>
        <w:tc>
          <w:tcPr>
            <w:tcW w:w="1034" w:type="dxa"/>
          </w:tcPr>
          <w:p w14:paraId="731D5406" w14:textId="413FA443" w:rsidR="00B50A34" w:rsidRPr="00EC175D" w:rsidRDefault="00B50A34" w:rsidP="00B50A3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2D704D" w14:textId="418D64D9" w:rsidR="00B50A34" w:rsidRPr="00EC175D" w:rsidRDefault="00B50A34" w:rsidP="00B50A3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9BE0A0" w14:textId="77777777" w:rsidR="00B50A34" w:rsidRPr="00EC175D" w:rsidRDefault="00B50A34" w:rsidP="00B50A34">
            <w:pPr>
              <w:pStyle w:val="PargrafodaLista"/>
              <w:numPr>
                <w:ilvl w:val="0"/>
                <w:numId w:val="19"/>
              </w:numPr>
              <w:spacing w:before="60" w:after="60"/>
              <w:ind w:left="483"/>
              <w:rPr>
                <w:color w:val="auto"/>
                <w:sz w:val="18"/>
                <w:szCs w:val="18"/>
              </w:rPr>
            </w:pPr>
            <w:r w:rsidRPr="00EC175D">
              <w:rPr>
                <w:color w:val="auto"/>
                <w:sz w:val="18"/>
                <w:szCs w:val="18"/>
              </w:rPr>
              <w:t>50 Caracteres</w:t>
            </w:r>
          </w:p>
          <w:p w14:paraId="0B2EF184" w14:textId="29BB93CD" w:rsidR="00341AD3" w:rsidRPr="00EC175D" w:rsidRDefault="00CF373C" w:rsidP="00B50A34">
            <w:pPr>
              <w:pStyle w:val="PargrafodaLista"/>
              <w:numPr>
                <w:ilvl w:val="0"/>
                <w:numId w:val="19"/>
              </w:numPr>
              <w:spacing w:before="60" w:after="60"/>
              <w:ind w:left="483"/>
              <w:rPr>
                <w:color w:val="auto"/>
                <w:sz w:val="18"/>
                <w:szCs w:val="18"/>
              </w:rPr>
            </w:pPr>
            <w:r w:rsidRPr="00EC175D">
              <w:rPr>
                <w:color w:val="auto"/>
                <w:sz w:val="18"/>
                <w:szCs w:val="18"/>
              </w:rPr>
              <w:t>Máscara para buscar dados de data: 99/99/9999</w:t>
            </w:r>
          </w:p>
          <w:p w14:paraId="4B65A49F" w14:textId="671E540F" w:rsidR="00341AD3" w:rsidRPr="00EC175D" w:rsidRDefault="00CF373C" w:rsidP="00B50A34">
            <w:pPr>
              <w:pStyle w:val="PargrafodaLista"/>
              <w:numPr>
                <w:ilvl w:val="0"/>
                <w:numId w:val="19"/>
              </w:numPr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_Ref15911404 \r \h </w:instrText>
            </w:r>
            <w:r w:rsidR="00934E1B" w:rsidRP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  <w:t>2.1.1</w:t>
            </w:r>
            <w:r w:rsidR="00341AD3"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53A1935" w14:textId="498B7F3F" w:rsidR="00B50A34" w:rsidRPr="00EC175D" w:rsidRDefault="00B50A34" w:rsidP="00B50A34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0334364E" w14:textId="1F703C65" w:rsidR="00353CEF" w:rsidRPr="00EC175D" w:rsidRDefault="00353CEF" w:rsidP="00D51740">
      <w:pPr>
        <w:pStyle w:val="EstiloPrototipo3"/>
      </w:pPr>
    </w:p>
    <w:p w14:paraId="0513F3E1" w14:textId="77777777" w:rsidR="00353CEF" w:rsidRPr="00EC175D" w:rsidRDefault="00353CEF" w:rsidP="006661A7">
      <w:pPr>
        <w:pStyle w:val="EstiloPrototipo3"/>
        <w:jc w:val="center"/>
      </w:pPr>
    </w:p>
    <w:p w14:paraId="319340DD" w14:textId="77777777" w:rsidR="00C00DE1" w:rsidRPr="00EC175D" w:rsidRDefault="00C00DE1" w:rsidP="006661A7">
      <w:pPr>
        <w:pStyle w:val="EstiloPrototipo3"/>
        <w:jc w:val="center"/>
      </w:pPr>
    </w:p>
    <w:p w14:paraId="792C2B62" w14:textId="77777777" w:rsidR="00C00DE1" w:rsidRPr="00EC175D" w:rsidRDefault="00C00DE1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41"/>
        <w:gridCol w:w="1675"/>
        <w:gridCol w:w="2417"/>
        <w:gridCol w:w="894"/>
        <w:gridCol w:w="3038"/>
      </w:tblGrid>
      <w:tr w:rsidR="00353CEF" w:rsidRPr="00EC175D" w14:paraId="6D6B9B3B" w14:textId="77777777" w:rsidTr="00B8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6419EC96" w14:textId="77777777" w:rsidR="00C00DE1" w:rsidRPr="00EC175D" w:rsidRDefault="00C00DE1" w:rsidP="00647C03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62E7B084" w14:textId="77777777" w:rsidR="00353CEF" w:rsidRPr="00EC175D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F66E71" w:rsidRPr="00EC175D" w14:paraId="5876C888" w14:textId="77777777" w:rsidTr="00EF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shd w:val="clear" w:color="auto" w:fill="B3B3B3"/>
          </w:tcPr>
          <w:p w14:paraId="542F1A1F" w14:textId="77777777" w:rsidR="00353CEF" w:rsidRPr="00EC175D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shd w:val="clear" w:color="auto" w:fill="B3B3B3"/>
          </w:tcPr>
          <w:p w14:paraId="2E0A027C" w14:textId="77777777" w:rsidR="00353CEF" w:rsidRPr="00EC175D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shd w:val="clear" w:color="auto" w:fill="B3B3B3"/>
          </w:tcPr>
          <w:p w14:paraId="510E261D" w14:textId="77777777" w:rsidR="00353CEF" w:rsidRPr="00EC175D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shd w:val="clear" w:color="auto" w:fill="B3B3B3"/>
          </w:tcPr>
          <w:p w14:paraId="26D902EC" w14:textId="77777777" w:rsidR="00353CEF" w:rsidRPr="00EC175D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shd w:val="clear" w:color="auto" w:fill="B3B3B3"/>
          </w:tcPr>
          <w:p w14:paraId="6E51F026" w14:textId="4837D1DC" w:rsidR="00353CEF" w:rsidRPr="00EC175D" w:rsidRDefault="00353CEF" w:rsidP="00DD620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</w:t>
            </w:r>
            <w:r w:rsidR="001F079D" w:rsidRPr="00EC175D">
              <w:rPr>
                <w:b/>
                <w:sz w:val="20"/>
              </w:rPr>
              <w:t>e</w:t>
            </w:r>
            <w:r w:rsidR="00DD620E" w:rsidRPr="00EC175D">
              <w:rPr>
                <w:b/>
                <w:sz w:val="20"/>
              </w:rPr>
              <w:t>gras</w:t>
            </w:r>
          </w:p>
        </w:tc>
      </w:tr>
      <w:tr w:rsidR="00C52CCC" w:rsidRPr="00EC175D" w14:paraId="04ABF9BD" w14:textId="77777777" w:rsidTr="00EF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522A4D0A" w14:textId="77777777" w:rsidR="00C52CCC" w:rsidRPr="00EC175D" w:rsidRDefault="00C52CCC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3BDA5EE9" w14:textId="72E41216" w:rsidR="00C52CCC" w:rsidRPr="00EC175D" w:rsidRDefault="00E07217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Incluir</w:t>
            </w:r>
          </w:p>
        </w:tc>
        <w:tc>
          <w:tcPr>
            <w:tcW w:w="2417" w:type="dxa"/>
          </w:tcPr>
          <w:p w14:paraId="4377E829" w14:textId="63894504" w:rsidR="00C52CCC" w:rsidRPr="00EC175D" w:rsidRDefault="00C52CCC" w:rsidP="00EF23C8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Acessa o formulário </w:t>
            </w:r>
            <w:r w:rsidR="00EF23C8" w:rsidRPr="00EC175D">
              <w:rPr>
                <w:sz w:val="18"/>
                <w:szCs w:val="18"/>
              </w:rPr>
              <w:t>do cadastro do calendário eleitoral (Aba Período)</w:t>
            </w:r>
          </w:p>
        </w:tc>
        <w:tc>
          <w:tcPr>
            <w:tcW w:w="894" w:type="dxa"/>
          </w:tcPr>
          <w:p w14:paraId="6A124CBA" w14:textId="6A3D6D16" w:rsidR="00C52CCC" w:rsidRPr="00EC175D" w:rsidRDefault="00C52CCC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5B16619F" w14:textId="00488E51" w:rsidR="00C52CCC" w:rsidRPr="00EC175D" w:rsidRDefault="00E054B7" w:rsidP="001F079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Acessa o formulário do cadastro do calendário eleitoral (Aba Período)</w:t>
            </w:r>
          </w:p>
        </w:tc>
      </w:tr>
      <w:tr w:rsidR="00C52CCC" w:rsidRPr="00EC175D" w14:paraId="03332D92" w14:textId="77777777" w:rsidTr="00EF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642B6423" w14:textId="77777777" w:rsidR="00C52CCC" w:rsidRPr="00EC175D" w:rsidRDefault="00C52CCC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6FAD6ECD" w14:textId="270B5DF5" w:rsidR="00C52CCC" w:rsidRPr="00EC175D" w:rsidRDefault="00E07217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Limpar</w:t>
            </w:r>
          </w:p>
        </w:tc>
        <w:tc>
          <w:tcPr>
            <w:tcW w:w="2417" w:type="dxa"/>
          </w:tcPr>
          <w:p w14:paraId="6B809160" w14:textId="40F339AB" w:rsidR="00C52CCC" w:rsidRPr="00EC175D" w:rsidRDefault="001F079D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Limpa os filtros e resultado da pesquisa </w:t>
            </w:r>
          </w:p>
        </w:tc>
        <w:tc>
          <w:tcPr>
            <w:tcW w:w="894" w:type="dxa"/>
          </w:tcPr>
          <w:p w14:paraId="3E560716" w14:textId="1F7011F3" w:rsidR="00C52CCC" w:rsidRPr="00EC175D" w:rsidRDefault="00C52CCC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055AB089" w14:textId="642C04AD" w:rsidR="00C52CCC" w:rsidRPr="00EC175D" w:rsidRDefault="00E054B7" w:rsidP="001F079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_Ref14108183 \r \h </w:instrText>
            </w:r>
            <w:r w:rsid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EC175D">
              <w:rPr>
                <w:color w:val="31849B" w:themeColor="accent5" w:themeShade="BF"/>
                <w:sz w:val="18"/>
                <w:szCs w:val="18"/>
              </w:rPr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2.1.5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C52CCC" w:rsidRPr="00EC175D" w14:paraId="478B5725" w14:textId="77777777" w:rsidTr="00EF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7344B837" w14:textId="77777777" w:rsidR="00C52CCC" w:rsidRPr="00EC175D" w:rsidRDefault="00C52CCC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2E5C01E1" w14:textId="42E4CA84" w:rsidR="00C52CCC" w:rsidRPr="00EC175D" w:rsidRDefault="00E07217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Alterar</w:t>
            </w:r>
          </w:p>
        </w:tc>
        <w:tc>
          <w:tcPr>
            <w:tcW w:w="2417" w:type="dxa"/>
          </w:tcPr>
          <w:p w14:paraId="1AC0DDCC" w14:textId="139ABBB0" w:rsidR="00C52CCC" w:rsidRPr="00EC175D" w:rsidRDefault="00DD620E" w:rsidP="00DD620E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Acessa o formulário do cadastro do calendário eleitoral (Aba Período)</w:t>
            </w:r>
          </w:p>
        </w:tc>
        <w:tc>
          <w:tcPr>
            <w:tcW w:w="894" w:type="dxa"/>
          </w:tcPr>
          <w:p w14:paraId="74099267" w14:textId="1C9D3126" w:rsidR="00C52CCC" w:rsidRPr="00EC175D" w:rsidRDefault="00C52CCC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2E427B92" w14:textId="537FF07E" w:rsidR="00C52CCC" w:rsidRPr="00EC175D" w:rsidRDefault="00DD620E" w:rsidP="005D5EC3">
            <w:pPr>
              <w:pStyle w:val="PargrafodaLista"/>
              <w:spacing w:before="60" w:after="60"/>
              <w:ind w:left="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Acessa o formulário do cadastro do calendário eleitoral e disponibiliza os dados </w:t>
            </w:r>
            <w:r w:rsidR="005D5EC3" w:rsidRPr="00EC175D">
              <w:rPr>
                <w:sz w:val="18"/>
                <w:szCs w:val="18"/>
              </w:rPr>
              <w:t xml:space="preserve">da Aba Período e Aba Prazo </w:t>
            </w:r>
            <w:r w:rsidRPr="00EC175D">
              <w:rPr>
                <w:sz w:val="18"/>
                <w:szCs w:val="18"/>
              </w:rPr>
              <w:t xml:space="preserve">para </w:t>
            </w:r>
            <w:r w:rsidR="007D749D" w:rsidRPr="00EC175D">
              <w:rPr>
                <w:sz w:val="18"/>
                <w:szCs w:val="18"/>
              </w:rPr>
              <w:t xml:space="preserve">alteração </w:t>
            </w:r>
          </w:p>
        </w:tc>
      </w:tr>
      <w:tr w:rsidR="00E07217" w:rsidRPr="00EC175D" w14:paraId="22FC2412" w14:textId="77777777" w:rsidTr="00EF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3219220B" w14:textId="77777777" w:rsidR="00E07217" w:rsidRPr="00EC175D" w:rsidRDefault="00E07217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093BDA5D" w14:textId="3E007C6A" w:rsidR="00E07217" w:rsidRPr="00EC175D" w:rsidRDefault="00E07217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Excluir</w:t>
            </w:r>
          </w:p>
        </w:tc>
        <w:tc>
          <w:tcPr>
            <w:tcW w:w="2417" w:type="dxa"/>
          </w:tcPr>
          <w:p w14:paraId="5834D782" w14:textId="6750AD29" w:rsidR="00E07217" w:rsidRPr="00EC175D" w:rsidRDefault="00C83A7F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Excluir o registro selecionado</w:t>
            </w:r>
          </w:p>
        </w:tc>
        <w:tc>
          <w:tcPr>
            <w:tcW w:w="894" w:type="dxa"/>
          </w:tcPr>
          <w:p w14:paraId="7E3C7921" w14:textId="2A3B5CE9" w:rsidR="00E07217" w:rsidRPr="00EC175D" w:rsidRDefault="00C83A7F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70FFDE32" w14:textId="07BC4315" w:rsidR="00E07217" w:rsidRPr="00EC175D" w:rsidRDefault="00E054B7" w:rsidP="001F079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_Ref14108152 \r \h </w:instrText>
            </w:r>
            <w:r w:rsid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EC175D">
              <w:rPr>
                <w:color w:val="31849B" w:themeColor="accent5" w:themeShade="BF"/>
                <w:sz w:val="18"/>
                <w:szCs w:val="18"/>
              </w:rPr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2.2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E07217" w:rsidRPr="00EC175D" w14:paraId="0174AC16" w14:textId="77777777" w:rsidTr="00EF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13AE3795" w14:textId="77777777" w:rsidR="00E07217" w:rsidRPr="00EC175D" w:rsidRDefault="00E07217" w:rsidP="00647C0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1D970947" w14:textId="73FA752C" w:rsidR="00E07217" w:rsidRPr="00EC175D" w:rsidRDefault="00E07217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</w:tcPr>
          <w:p w14:paraId="464B9A78" w14:textId="1D0FF93B" w:rsidR="00E07217" w:rsidRPr="00EC175D" w:rsidRDefault="00C83A7F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Visualiza o registro selecionado</w:t>
            </w:r>
          </w:p>
        </w:tc>
        <w:tc>
          <w:tcPr>
            <w:tcW w:w="894" w:type="dxa"/>
          </w:tcPr>
          <w:p w14:paraId="5D71D7D7" w14:textId="42682120" w:rsidR="00E07217" w:rsidRPr="00EC175D" w:rsidRDefault="00C83A7F" w:rsidP="00647C03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Link</w:t>
            </w:r>
          </w:p>
        </w:tc>
        <w:tc>
          <w:tcPr>
            <w:tcW w:w="3038" w:type="dxa"/>
          </w:tcPr>
          <w:p w14:paraId="737242AC" w14:textId="5C663520" w:rsidR="00E07217" w:rsidRPr="00EC175D" w:rsidRDefault="00E054B7" w:rsidP="001F079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_Ref14108141 \r \h </w:instrText>
            </w:r>
            <w:r w:rsidR="00EC175D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EC175D">
              <w:rPr>
                <w:color w:val="31849B" w:themeColor="accent5" w:themeShade="BF"/>
                <w:sz w:val="18"/>
                <w:szCs w:val="18"/>
              </w:rPr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2.3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697FB24A" w14:textId="7981328D" w:rsidR="00353CEF" w:rsidRPr="00EC175D" w:rsidRDefault="00353CEF" w:rsidP="006661A7">
      <w:pPr>
        <w:pStyle w:val="EstiloPrototipo3"/>
        <w:jc w:val="center"/>
      </w:pPr>
    </w:p>
    <w:p w14:paraId="1F1B01DF" w14:textId="44264A57" w:rsidR="00347052" w:rsidRPr="00EC175D" w:rsidRDefault="00347052" w:rsidP="00874558"/>
    <w:p w14:paraId="143B0CFC" w14:textId="77777777" w:rsidR="00EF23C8" w:rsidRPr="00EC175D" w:rsidRDefault="00EF23C8" w:rsidP="00874558"/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20" w:name="_Toc16604382"/>
      <w:r w:rsidRPr="00EC175D">
        <w:t>CRITÉRIOS DE ACEITE</w:t>
      </w:r>
      <w:bookmarkEnd w:id="20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0BC64D20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C175D">
        <w:t>Parametrização&gt;&gt; Calendário Eleitoral</w:t>
      </w:r>
      <w:r w:rsidRPr="00EC175D">
        <w:t>”.</w:t>
      </w:r>
      <w:r w:rsidR="00B00B8B" w:rsidRPr="00EC175D">
        <w:t xml:space="preserve"> </w:t>
      </w:r>
      <w:r w:rsidR="00B00B8B" w:rsidRPr="00EC175D">
        <w:rPr>
          <w:color w:val="31849B" w:themeColor="accent5" w:themeShade="BF"/>
        </w:rPr>
        <w:t>[</w:t>
      </w:r>
      <w:r w:rsidR="00B00B8B" w:rsidRPr="00EC175D">
        <w:rPr>
          <w:color w:val="31849B" w:themeColor="accent5" w:themeShade="BF"/>
        </w:rPr>
        <w:fldChar w:fldCharType="begin"/>
      </w:r>
      <w:r w:rsidR="00B00B8B" w:rsidRPr="00EC175D">
        <w:rPr>
          <w:color w:val="31849B" w:themeColor="accent5" w:themeShade="BF"/>
        </w:rPr>
        <w:instrText xml:space="preserve"> REF _Ref13579649 \r \h </w:instrText>
      </w:r>
      <w:r w:rsidR="00097BF2" w:rsidRPr="00EC175D">
        <w:rPr>
          <w:color w:val="31849B" w:themeColor="accent5" w:themeShade="BF"/>
        </w:rPr>
        <w:instrText xml:space="preserve"> \* MERGEFORMAT </w:instrText>
      </w:r>
      <w:r w:rsidR="00B00B8B" w:rsidRPr="00EC175D">
        <w:rPr>
          <w:color w:val="31849B" w:themeColor="accent5" w:themeShade="BF"/>
        </w:rPr>
      </w:r>
      <w:r w:rsidR="00B00B8B" w:rsidRPr="00EC175D">
        <w:rPr>
          <w:color w:val="31849B" w:themeColor="accent5" w:themeShade="BF"/>
        </w:rPr>
        <w:fldChar w:fldCharType="separate"/>
      </w:r>
      <w:r w:rsidR="00B00B8B" w:rsidRPr="00EC175D">
        <w:rPr>
          <w:color w:val="31849B" w:themeColor="accent5" w:themeShade="BF"/>
        </w:rPr>
        <w:t>P0</w:t>
      </w:r>
      <w:r w:rsidR="003F4800" w:rsidRPr="00EC175D">
        <w:rPr>
          <w:color w:val="31849B" w:themeColor="accent5" w:themeShade="BF"/>
        </w:rPr>
        <w:t>2</w:t>
      </w:r>
      <w:r w:rsidR="00B00B8B" w:rsidRPr="00EC175D">
        <w:rPr>
          <w:color w:val="31849B" w:themeColor="accent5" w:themeShade="BF"/>
        </w:rPr>
        <w:fldChar w:fldCharType="end"/>
      </w:r>
      <w:r w:rsidR="00B00B8B" w:rsidRPr="00EC175D">
        <w:rPr>
          <w:color w:val="31849B" w:themeColor="accent5" w:themeShade="BF"/>
        </w:rPr>
        <w:t>]</w:t>
      </w:r>
      <w:r w:rsidR="00BA1F8B" w:rsidRPr="00EC175D">
        <w:rPr>
          <w:color w:val="31849B" w:themeColor="accent5" w:themeShade="BF"/>
        </w:rPr>
        <w:t xml:space="preserve"> [</w:t>
      </w:r>
      <w:r w:rsidR="003F4800" w:rsidRPr="00EC175D">
        <w:rPr>
          <w:color w:val="31849B" w:themeColor="accent5" w:themeShade="BF"/>
        </w:rPr>
        <w:fldChar w:fldCharType="begin"/>
      </w:r>
      <w:r w:rsidR="003F4800" w:rsidRPr="00EC175D">
        <w:rPr>
          <w:color w:val="31849B" w:themeColor="accent5" w:themeShade="BF"/>
        </w:rPr>
        <w:instrText xml:space="preserve"> REF _Ref13657061 \r \h </w:instrText>
      </w:r>
      <w:r w:rsidR="00097BF2" w:rsidRPr="00EC175D">
        <w:rPr>
          <w:color w:val="31849B" w:themeColor="accent5" w:themeShade="BF"/>
        </w:rPr>
        <w:instrText xml:space="preserve"> \* MERGEFORMAT </w:instrText>
      </w:r>
      <w:r w:rsidR="003F4800" w:rsidRPr="00EC175D">
        <w:rPr>
          <w:color w:val="31849B" w:themeColor="accent5" w:themeShade="BF"/>
        </w:rPr>
      </w:r>
      <w:r w:rsidR="003F4800" w:rsidRPr="00EC175D">
        <w:rPr>
          <w:color w:val="31849B" w:themeColor="accent5" w:themeShade="BF"/>
        </w:rPr>
        <w:fldChar w:fldCharType="separate"/>
      </w:r>
      <w:r w:rsidR="003F4800" w:rsidRPr="00EC175D">
        <w:rPr>
          <w:color w:val="31849B" w:themeColor="accent5" w:themeShade="BF"/>
        </w:rPr>
        <w:t>2.1</w:t>
      </w:r>
      <w:r w:rsidR="003F4800" w:rsidRPr="00EC175D">
        <w:rPr>
          <w:color w:val="31849B" w:themeColor="accent5" w:themeShade="BF"/>
        </w:rPr>
        <w:fldChar w:fldCharType="end"/>
      </w:r>
      <w:r w:rsidR="003F4800" w:rsidRPr="00EC175D">
        <w:rPr>
          <w:color w:val="31849B" w:themeColor="accent5" w:themeShade="BF"/>
        </w:rPr>
        <w:t>] [</w:t>
      </w:r>
      <w:r w:rsidR="003F4800" w:rsidRPr="00EC175D">
        <w:rPr>
          <w:color w:val="31849B" w:themeColor="accent5" w:themeShade="BF"/>
        </w:rPr>
        <w:fldChar w:fldCharType="begin"/>
      </w:r>
      <w:r w:rsidR="003F4800" w:rsidRPr="00EC175D">
        <w:rPr>
          <w:color w:val="31849B" w:themeColor="accent5" w:themeShade="BF"/>
        </w:rPr>
        <w:instrText xml:space="preserve"> REF _Ref13657063 \r \h </w:instrText>
      </w:r>
      <w:r w:rsidR="00097BF2" w:rsidRPr="00EC175D">
        <w:rPr>
          <w:color w:val="31849B" w:themeColor="accent5" w:themeShade="BF"/>
        </w:rPr>
        <w:instrText xml:space="preserve"> \* MERGEFORMAT </w:instrText>
      </w:r>
      <w:r w:rsidR="003F4800" w:rsidRPr="00EC175D">
        <w:rPr>
          <w:color w:val="31849B" w:themeColor="accent5" w:themeShade="BF"/>
        </w:rPr>
      </w:r>
      <w:r w:rsidR="003F4800" w:rsidRPr="00EC175D">
        <w:rPr>
          <w:color w:val="31849B" w:themeColor="accent5" w:themeShade="BF"/>
        </w:rPr>
        <w:fldChar w:fldCharType="separate"/>
      </w:r>
      <w:r w:rsidR="003F4800" w:rsidRPr="00EC175D">
        <w:rPr>
          <w:color w:val="31849B" w:themeColor="accent5" w:themeShade="BF"/>
        </w:rPr>
        <w:t>2.2</w:t>
      </w:r>
      <w:r w:rsidR="003F4800" w:rsidRPr="00EC175D">
        <w:rPr>
          <w:color w:val="31849B" w:themeColor="accent5" w:themeShade="BF"/>
        </w:rPr>
        <w:fldChar w:fldCharType="end"/>
      </w:r>
      <w:r w:rsidR="00BA1F8B" w:rsidRPr="00EC175D">
        <w:rPr>
          <w:color w:val="31849B" w:themeColor="accent5" w:themeShade="BF"/>
        </w:rPr>
        <w:t>]</w:t>
      </w:r>
    </w:p>
    <w:p w14:paraId="04D7C257" w14:textId="74CD66A9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logado. </w:t>
      </w:r>
    </w:p>
    <w:p w14:paraId="1D8C0B39" w14:textId="17BD4DBA" w:rsidR="004A6CD5" w:rsidRPr="00EC175D" w:rsidRDefault="004A6CD5" w:rsidP="008D103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C175D">
        <w:t>Para os usuários sem permissão de acesso, o sistema não deve exibir o menu “</w:t>
      </w:r>
      <w:r w:rsidR="008D1039" w:rsidRPr="00EC175D">
        <w:t>P</w:t>
      </w:r>
      <w:r w:rsidRPr="00EC175D">
        <w:t>arametrização”.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1" w:name="_Ref12024542"/>
      <w:r w:rsidRPr="00EC175D">
        <w:rPr>
          <w:b/>
        </w:rPr>
        <w:t>Regras Gerais:</w:t>
      </w:r>
      <w:bookmarkEnd w:id="21"/>
    </w:p>
    <w:p w14:paraId="2AABDFEE" w14:textId="0D0ADEA8" w:rsidR="00A67B79" w:rsidRPr="00EC175D" w:rsidRDefault="00280149" w:rsidP="002135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C175D">
        <w:rPr>
          <w:b/>
          <w:u w:val="single"/>
        </w:rPr>
        <w:t>Pesquisa</w:t>
      </w:r>
      <w:r w:rsidR="00EA37B8" w:rsidRPr="00EC175D">
        <w:rPr>
          <w:b/>
          <w:u w:val="single"/>
        </w:rPr>
        <w:t>r</w:t>
      </w:r>
      <w:r w:rsidRPr="00EC175D">
        <w:rPr>
          <w:b/>
          <w:u w:val="single"/>
        </w:rPr>
        <w:t>:</w:t>
      </w:r>
      <w:r w:rsidRPr="00EC175D">
        <w:t xml:space="preserve"> </w:t>
      </w:r>
    </w:p>
    <w:p w14:paraId="5659B7B0" w14:textId="5810E4D1" w:rsidR="008E3881" w:rsidRPr="00EC175D" w:rsidRDefault="008E3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31849B" w:themeColor="accent5" w:themeShade="BF"/>
        </w:rPr>
      </w:pPr>
      <w:r w:rsidRPr="00EC175D">
        <w:lastRenderedPageBreak/>
        <w:t xml:space="preserve">Após </w:t>
      </w:r>
      <w:r w:rsidR="000A054B" w:rsidRPr="00EC175D">
        <w:t>ac</w:t>
      </w:r>
      <w:r w:rsidR="00926C1B" w:rsidRPr="00EC175D">
        <w:t>ionar</w:t>
      </w:r>
      <w:r w:rsidR="000A054B" w:rsidRPr="00EC175D">
        <w:t xml:space="preserve"> </w:t>
      </w:r>
      <w:r w:rsidR="00A67B79" w:rsidRPr="00EC175D">
        <w:t xml:space="preserve">o </w:t>
      </w:r>
      <w:r w:rsidR="00926C1B" w:rsidRPr="00EC175D">
        <w:t>sub</w:t>
      </w:r>
      <w:r w:rsidR="00A67B79" w:rsidRPr="00EC175D">
        <w:t xml:space="preserve">menu </w:t>
      </w:r>
      <w:r w:rsidR="000A054B" w:rsidRPr="00EC175D">
        <w:t>“</w:t>
      </w:r>
      <w:r w:rsidR="00B00B8B" w:rsidRPr="00EC175D">
        <w:t>Calendário Eleitoral</w:t>
      </w:r>
      <w:r w:rsidR="000A054B" w:rsidRPr="00EC175D">
        <w:t>”</w:t>
      </w:r>
      <w:r w:rsidRPr="00EC175D">
        <w:t xml:space="preserve">, o </w:t>
      </w:r>
      <w:r w:rsidR="00B00B8B" w:rsidRPr="00EC175D">
        <w:t xml:space="preserve">sistema </w:t>
      </w:r>
      <w:r w:rsidR="00484037" w:rsidRPr="00EC175D">
        <w:t>realiza a pesquisa e recupera as informações do calendário,</w:t>
      </w:r>
      <w:r w:rsidR="00DF3B9A" w:rsidRPr="00EC175D">
        <w:t xml:space="preserve"> </w:t>
      </w:r>
      <w:r w:rsidR="009A6DF7" w:rsidRPr="00EC175D">
        <w:t>com o resultad</w:t>
      </w:r>
      <w:r w:rsidR="00DF3B9A" w:rsidRPr="00EC175D">
        <w:t>o</w:t>
      </w:r>
      <w:r w:rsidR="009A6DF7" w:rsidRPr="00EC175D">
        <w:t xml:space="preserve"> da pesquisa</w:t>
      </w:r>
      <w:r w:rsidR="00DF3B9A" w:rsidRPr="00EC175D">
        <w:t xml:space="preserve"> pré definido, com o valor default </w:t>
      </w:r>
      <w:r w:rsidR="0051057B" w:rsidRPr="00EC175D">
        <w:t xml:space="preserve">igual a </w:t>
      </w:r>
      <w:r w:rsidR="006571F2" w:rsidRPr="00EC175D">
        <w:t>“T</w:t>
      </w:r>
      <w:r w:rsidR="00DF3B9A" w:rsidRPr="00EC175D">
        <w:t>odos</w:t>
      </w:r>
      <w:r w:rsidR="006571F2" w:rsidRPr="00EC175D">
        <w:t>”</w:t>
      </w:r>
      <w:r w:rsidR="00DF3B9A" w:rsidRPr="00EC175D">
        <w:t xml:space="preserve"> os anos </w:t>
      </w:r>
      <w:r w:rsidR="00926C1B" w:rsidRPr="00EC175D">
        <w:t xml:space="preserve">do calendário </w:t>
      </w:r>
      <w:r w:rsidR="0051057B" w:rsidRPr="00EC175D">
        <w:t>eleitorais</w:t>
      </w:r>
      <w:r w:rsidR="00926C1B" w:rsidRPr="00EC175D">
        <w:t>,</w:t>
      </w:r>
      <w:r w:rsidR="0051057B" w:rsidRPr="00EC175D">
        <w:t xml:space="preserve"> </w:t>
      </w:r>
      <w:r w:rsidR="00DF3B9A" w:rsidRPr="00EC175D">
        <w:t xml:space="preserve">cadastrados no </w:t>
      </w:r>
      <w:r w:rsidR="0051057B" w:rsidRPr="00EC175D">
        <w:t>sistema;</w:t>
      </w:r>
      <w:r w:rsidR="009A6DF7" w:rsidRPr="00EC175D">
        <w:t xml:space="preserve"> </w:t>
      </w:r>
      <w:r w:rsidR="00B00B8B" w:rsidRPr="00EC175D">
        <w:rPr>
          <w:color w:val="31849B" w:themeColor="accent5" w:themeShade="BF"/>
        </w:rPr>
        <w:t>[</w:t>
      </w:r>
      <w:r w:rsidR="00B00B8B" w:rsidRPr="00EC175D">
        <w:rPr>
          <w:color w:val="31849B" w:themeColor="accent5" w:themeShade="BF"/>
        </w:rPr>
        <w:fldChar w:fldCharType="begin"/>
      </w:r>
      <w:r w:rsidR="00B00B8B" w:rsidRPr="00EC175D">
        <w:rPr>
          <w:color w:val="31849B" w:themeColor="accent5" w:themeShade="BF"/>
        </w:rPr>
        <w:instrText xml:space="preserve"> REF _Ref13579930 \r \h </w:instrText>
      </w:r>
      <w:r w:rsidR="00EC175D">
        <w:rPr>
          <w:color w:val="31849B" w:themeColor="accent5" w:themeShade="BF"/>
        </w:rPr>
        <w:instrText xml:space="preserve"> \* MERGEFORMAT </w:instrText>
      </w:r>
      <w:r w:rsidR="00B00B8B" w:rsidRPr="00EC175D">
        <w:rPr>
          <w:color w:val="31849B" w:themeColor="accent5" w:themeShade="BF"/>
        </w:rPr>
      </w:r>
      <w:r w:rsidR="00B00B8B" w:rsidRPr="00EC175D">
        <w:rPr>
          <w:color w:val="31849B" w:themeColor="accent5" w:themeShade="BF"/>
        </w:rPr>
        <w:fldChar w:fldCharType="separate"/>
      </w:r>
      <w:r w:rsidR="00B00B8B" w:rsidRPr="00EC175D">
        <w:rPr>
          <w:color w:val="31849B" w:themeColor="accent5" w:themeShade="BF"/>
        </w:rPr>
        <w:t>P01</w:t>
      </w:r>
      <w:r w:rsidR="00B00B8B" w:rsidRPr="00EC175D">
        <w:rPr>
          <w:color w:val="31849B" w:themeColor="accent5" w:themeShade="BF"/>
        </w:rPr>
        <w:fldChar w:fldCharType="end"/>
      </w:r>
      <w:r w:rsidR="00B00B8B" w:rsidRPr="00EC175D">
        <w:rPr>
          <w:color w:val="31849B" w:themeColor="accent5" w:themeShade="BF"/>
        </w:rPr>
        <w:t>]</w:t>
      </w:r>
    </w:p>
    <w:p w14:paraId="07E0A605" w14:textId="541864A8" w:rsidR="00455881" w:rsidRPr="00EC175D" w:rsidRDefault="00455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EC175D">
        <w:rPr>
          <w:color w:val="auto"/>
        </w:rPr>
        <w:t xml:space="preserve">Ao acionar o </w:t>
      </w:r>
      <w:r w:rsidR="00926C1B" w:rsidRPr="00EC175D">
        <w:rPr>
          <w:color w:val="auto"/>
        </w:rPr>
        <w:t>s</w:t>
      </w:r>
      <w:r w:rsidRPr="00EC175D">
        <w:rPr>
          <w:color w:val="auto"/>
        </w:rPr>
        <w:t>ubMenu “Calendário Eleitoral”, o sistema altera a label inicial de “Processo Eleitoral” para “Calendário Eleitoral”</w:t>
      </w:r>
      <w:r w:rsidR="00926C1B" w:rsidRPr="00EC175D">
        <w:rPr>
          <w:color w:val="auto"/>
        </w:rPr>
        <w:t xml:space="preserve"> e limpa a label “Bem Vindo(a) &lt;nome do usuário que logado&gt;</w:t>
      </w:r>
      <w:r w:rsidR="00D80A4F" w:rsidRPr="00EC175D">
        <w:rPr>
          <w:color w:val="auto"/>
        </w:rPr>
        <w:t xml:space="preserve"> </w:t>
      </w:r>
      <w:r w:rsidR="00765709" w:rsidRPr="00EC175D">
        <w:rPr>
          <w:color w:val="auto"/>
        </w:rPr>
        <w:t>.</w:t>
      </w:r>
    </w:p>
    <w:p w14:paraId="73FFD77B" w14:textId="77777777" w:rsidR="00926C1B" w:rsidRPr="00EC175D" w:rsidRDefault="00926C1B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519DF752" w14:textId="40FB41B7" w:rsidR="00455881" w:rsidRPr="00EC175D" w:rsidRDefault="00455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EC175D">
        <w:rPr>
          <w:color w:val="auto"/>
        </w:rPr>
        <w:t>De</w:t>
      </w:r>
      <w:r w:rsidRPr="00EC175D">
        <w:rPr>
          <w:color w:val="31849B" w:themeColor="accent5" w:themeShade="BF"/>
        </w:rPr>
        <w:t>:[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_Ref13749926 \r \h </w:instrText>
      </w:r>
      <w:r w:rsid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2.1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 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_Ref13749928 \r \h </w:instrText>
      </w:r>
      <w:r w:rsid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2.2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2C591279" w14:textId="6516394C" w:rsidR="00455881" w:rsidRPr="00EC175D" w:rsidRDefault="00455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EC175D">
        <w:rPr>
          <w:noProof/>
          <w:color w:val="auto"/>
        </w:rPr>
        <w:drawing>
          <wp:inline distT="0" distB="0" distL="0" distR="0" wp14:anchorId="35E9BA25" wp14:editId="4FB440D4">
            <wp:extent cx="3781425" cy="6135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7" cy="6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F4E2" w14:textId="0214CF78" w:rsidR="00455881" w:rsidRPr="00EC175D" w:rsidRDefault="00455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EC175D">
        <w:rPr>
          <w:color w:val="auto"/>
        </w:rPr>
        <w:t xml:space="preserve">Para: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_Ref13750038 \r \h </w:instrText>
      </w:r>
      <w:r w:rsid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1.1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069267AA" w14:textId="412F7FDE" w:rsidR="00455881" w:rsidRPr="00EC175D" w:rsidRDefault="00455881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EC175D">
        <w:rPr>
          <w:noProof/>
          <w:color w:val="auto"/>
        </w:rPr>
        <w:drawing>
          <wp:inline distT="0" distB="0" distL="0" distR="0" wp14:anchorId="5547C875" wp14:editId="134B5ECC">
            <wp:extent cx="3752850" cy="6151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07" cy="6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D47A" w14:textId="77777777" w:rsidR="00FB177D" w:rsidRPr="00EC175D" w:rsidRDefault="00FB177D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3A9D0C43" w14:textId="77777777" w:rsidR="00484037" w:rsidRPr="00EC175D" w:rsidRDefault="00484037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F0F7A6A" w14:textId="77777777" w:rsidR="00280149" w:rsidRPr="00EC175D" w:rsidRDefault="008E3881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EC175D">
        <w:t xml:space="preserve"> </w:t>
      </w:r>
      <w:bookmarkStart w:id="22" w:name="_Ref15911404"/>
      <w:r w:rsidR="009A6DF7" w:rsidRPr="00EC175D">
        <w:t>O sistema deve</w:t>
      </w:r>
      <w:r w:rsidR="00280149" w:rsidRPr="00EC175D">
        <w:t>:</w:t>
      </w:r>
      <w:bookmarkEnd w:id="22"/>
    </w:p>
    <w:p w14:paraId="4776FF03" w14:textId="7FBF0D3E" w:rsidR="00DF3B9A" w:rsidRPr="00EC175D" w:rsidRDefault="00DF3B9A" w:rsidP="007112FF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EC175D">
        <w:t xml:space="preserve">Exibir </w:t>
      </w:r>
      <w:r w:rsidR="0051057B" w:rsidRPr="00EC175D">
        <w:t>no</w:t>
      </w:r>
      <w:r w:rsidR="00926C1B" w:rsidRPr="00EC175D">
        <w:t>s</w:t>
      </w:r>
      <w:r w:rsidR="0051057B" w:rsidRPr="00EC175D">
        <w:t xml:space="preserve"> filtro</w:t>
      </w:r>
      <w:r w:rsidR="00926C1B" w:rsidRPr="00EC175D">
        <w:t>s</w:t>
      </w:r>
      <w:r w:rsidR="0051057B" w:rsidRPr="00EC175D">
        <w:t xml:space="preserve">, </w:t>
      </w:r>
      <w:r w:rsidRPr="00EC175D">
        <w:t>combobox com múltipla seleção:</w:t>
      </w:r>
    </w:p>
    <w:p w14:paraId="15B6F06B" w14:textId="2631FEE5" w:rsidR="0051057B" w:rsidRPr="00EC175D" w:rsidRDefault="0051057B" w:rsidP="006571F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EC175D">
        <w:t>Ex:</w:t>
      </w:r>
    </w:p>
    <w:p w14:paraId="7CB1059C" w14:textId="670C53FE" w:rsidR="0051057B" w:rsidRPr="00EC175D" w:rsidRDefault="0051057B" w:rsidP="006571F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EC175D">
        <w:t xml:space="preserve"> </w:t>
      </w:r>
      <w:r w:rsidRPr="00EC175D">
        <w:rPr>
          <w:noProof/>
        </w:rPr>
        <w:drawing>
          <wp:inline distT="0" distB="0" distL="0" distR="0" wp14:anchorId="440446B8" wp14:editId="1CB98F30">
            <wp:extent cx="2705100" cy="51525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62" cy="5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709A" w14:textId="77777777" w:rsidR="0051057B" w:rsidRPr="00EC175D" w:rsidRDefault="0051057B" w:rsidP="006571F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</w:p>
    <w:p w14:paraId="3621C4FF" w14:textId="3DCE2F79" w:rsidR="0051057B" w:rsidRPr="00EC175D" w:rsidRDefault="0051057B" w:rsidP="00332B3F">
      <w:pPr>
        <w:pStyle w:val="PargrafodaLista"/>
        <w:widowControl/>
        <w:autoSpaceDE/>
        <w:autoSpaceDN/>
        <w:adjustRightInd/>
        <w:spacing w:after="200" w:line="276" w:lineRule="auto"/>
        <w:ind w:left="993" w:hanging="504"/>
        <w:contextualSpacing/>
        <w:jc w:val="both"/>
      </w:pPr>
      <w:r w:rsidRPr="00EC175D">
        <w:rPr>
          <w:noProof/>
        </w:rPr>
        <w:drawing>
          <wp:inline distT="0" distB="0" distL="0" distR="0" wp14:anchorId="1EFFD8C6" wp14:editId="54358224">
            <wp:extent cx="2686050" cy="47822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87" cy="4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33B1" w14:textId="77777777" w:rsidR="0051057B" w:rsidRPr="00EC175D" w:rsidRDefault="0051057B" w:rsidP="00332B3F">
      <w:pPr>
        <w:pStyle w:val="PargrafodaLista"/>
        <w:widowControl/>
        <w:autoSpaceDE/>
        <w:autoSpaceDN/>
        <w:adjustRightInd/>
        <w:spacing w:after="200" w:line="276" w:lineRule="auto"/>
        <w:ind w:left="993" w:hanging="504"/>
        <w:contextualSpacing/>
        <w:jc w:val="both"/>
      </w:pPr>
    </w:p>
    <w:p w14:paraId="086A7506" w14:textId="7E251567" w:rsidR="006571F2" w:rsidRPr="00EC175D" w:rsidRDefault="006571F2" w:rsidP="007112FF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 xml:space="preserve">No filtro “Ano da Eleição”, deve exibir os valores dos anos que já foram criados/cadastrados pelo </w:t>
      </w:r>
      <w:r w:rsidR="001A73BB" w:rsidRPr="00EC175D">
        <w:t>ator</w:t>
      </w:r>
      <w:r w:rsidRPr="00EC175D">
        <w:rPr>
          <w:color w:val="000000" w:themeColor="text1"/>
        </w:rPr>
        <w:t>.</w:t>
      </w:r>
      <w:r w:rsidR="001A73BB" w:rsidRPr="00EC175D">
        <w:rPr>
          <w:color w:val="000000" w:themeColor="text1"/>
        </w:rPr>
        <w:t>(</w:t>
      </w:r>
      <w:r w:rsidR="005015CA" w:rsidRPr="00EC175D">
        <w:rPr>
          <w:color w:val="000000" w:themeColor="text1"/>
        </w:rPr>
        <w:t xml:space="preserve"> HST02-Manter Calendário Eleitoral – Aba Período</w:t>
      </w:r>
      <w:r w:rsidR="001A73BB" w:rsidRPr="00EC175D">
        <w:rPr>
          <w:color w:val="000000" w:themeColor="text1"/>
        </w:rPr>
        <w:t>)</w:t>
      </w:r>
    </w:p>
    <w:p w14:paraId="2FF353E0" w14:textId="1F8117BB" w:rsidR="00B42391" w:rsidRPr="00EC175D" w:rsidRDefault="00CE7EF0" w:rsidP="007112FF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 xml:space="preserve">No filtro </w:t>
      </w:r>
      <w:r w:rsidR="0084794D" w:rsidRPr="00EC175D">
        <w:t>“</w:t>
      </w:r>
      <w:r w:rsidR="004A6B65" w:rsidRPr="00EC175D">
        <w:t>Eleição</w:t>
      </w:r>
      <w:r w:rsidR="0084794D" w:rsidRPr="00EC175D">
        <w:t>”</w:t>
      </w:r>
      <w:r w:rsidRPr="00EC175D">
        <w:t>, d</w:t>
      </w:r>
      <w:r w:rsidR="004A6B65" w:rsidRPr="00EC175D">
        <w:t xml:space="preserve">eve exibir os </w:t>
      </w:r>
      <w:r w:rsidR="001A73BB" w:rsidRPr="00EC175D">
        <w:t>números d</w:t>
      </w:r>
      <w:r w:rsidR="004A6B65" w:rsidRPr="00EC175D">
        <w:t xml:space="preserve">as eleições </w:t>
      </w:r>
      <w:r w:rsidR="00BA1F8B" w:rsidRPr="00EC175D">
        <w:t>referente</w:t>
      </w:r>
      <w:r w:rsidR="004A6B65" w:rsidRPr="00EC175D">
        <w:t xml:space="preserve"> </w:t>
      </w:r>
      <w:r w:rsidR="001A73BB" w:rsidRPr="00EC175D">
        <w:t>a</w:t>
      </w:r>
      <w:r w:rsidR="004A6B65" w:rsidRPr="00EC175D">
        <w:t>o</w:t>
      </w:r>
      <w:r w:rsidR="0051057B" w:rsidRPr="00EC175D">
        <w:t>(s)</w:t>
      </w:r>
      <w:r w:rsidR="004A6B65" w:rsidRPr="00EC175D">
        <w:t xml:space="preserve"> ano</w:t>
      </w:r>
      <w:r w:rsidR="0051057B" w:rsidRPr="00EC175D">
        <w:t>(s)</w:t>
      </w:r>
      <w:r w:rsidR="001A73BB" w:rsidRPr="00EC175D">
        <w:t xml:space="preserve"> selecionados no campo “Ano da Eleição”</w:t>
      </w:r>
      <w:r w:rsidR="004A6B65" w:rsidRPr="00EC175D">
        <w:t xml:space="preserve">. </w:t>
      </w:r>
    </w:p>
    <w:p w14:paraId="367835C1" w14:textId="527A2E2C" w:rsidR="001A73BB" w:rsidRPr="00EC175D" w:rsidRDefault="001A73BB" w:rsidP="007112FF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>Tipo de Processo são dois: Ordinário ou Extraordinário</w:t>
      </w:r>
    </w:p>
    <w:p w14:paraId="78EDF689" w14:textId="78361708" w:rsidR="00A06C65" w:rsidRPr="00EC175D" w:rsidRDefault="00E25CD3" w:rsidP="007112FF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>E</w:t>
      </w:r>
      <w:r w:rsidR="00A06C65" w:rsidRPr="00EC175D">
        <w:t>xibir o resultado da pesquisa com as colunas:</w:t>
      </w:r>
    </w:p>
    <w:p w14:paraId="4C786101" w14:textId="4F7FBFCC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EC175D">
        <w:rPr>
          <w:b/>
        </w:rPr>
        <w:t>Ano</w:t>
      </w:r>
    </w:p>
    <w:p w14:paraId="412E3A81" w14:textId="72EDDF21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EC175D">
        <w:rPr>
          <w:b/>
        </w:rPr>
        <w:t>Eleição</w:t>
      </w:r>
    </w:p>
    <w:p w14:paraId="49136583" w14:textId="2A95F604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EC175D">
        <w:rPr>
          <w:b/>
        </w:rPr>
        <w:t>Tipo de Processo</w:t>
      </w:r>
    </w:p>
    <w:p w14:paraId="5769ED70" w14:textId="560BC933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EC175D">
        <w:rPr>
          <w:b/>
        </w:rPr>
        <w:t>Resolução</w:t>
      </w:r>
    </w:p>
    <w:p w14:paraId="6D0E933C" w14:textId="63334CA5" w:rsidR="005015CA" w:rsidRPr="00EC175D" w:rsidRDefault="005015CA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EC175D">
        <w:rPr>
          <w:b/>
        </w:rPr>
        <w:t>Status</w:t>
      </w:r>
    </w:p>
    <w:p w14:paraId="7C5A3CF1" w14:textId="1D3289E3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rPr>
          <w:b/>
        </w:rPr>
        <w:t>Ação</w:t>
      </w:r>
    </w:p>
    <w:p w14:paraId="2325B94B" w14:textId="77777777" w:rsidR="00A06C65" w:rsidRPr="00EC175D" w:rsidRDefault="00A06C65" w:rsidP="00332B3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27565666" w14:textId="363D508F" w:rsidR="006D6693" w:rsidRPr="003C19E7" w:rsidRDefault="001B3A10" w:rsidP="006D669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>Exibir o</w:t>
      </w:r>
      <w:r w:rsidR="00E25CD3" w:rsidRPr="00EC175D">
        <w:t xml:space="preserve"> </w:t>
      </w:r>
      <w:r w:rsidR="009A6DF7" w:rsidRPr="00EC175D">
        <w:t>resultado da pesquisa em ordem cronológica crescente (ano)</w:t>
      </w:r>
      <w:r w:rsidR="00E25CD3" w:rsidRPr="00EC175D">
        <w:t>;</w:t>
      </w:r>
      <w:r w:rsidR="00D80A4F" w:rsidRPr="00EC175D">
        <w:t xml:space="preserve"> </w:t>
      </w:r>
      <w:r w:rsidR="00BA1F8B" w:rsidRPr="00EC175D">
        <w:t xml:space="preserve">e </w:t>
      </w:r>
      <w:r w:rsidR="00E25CD3" w:rsidRPr="00EC175D">
        <w:t xml:space="preserve">logo </w:t>
      </w:r>
      <w:r w:rsidR="00BA1F8B" w:rsidRPr="00EC175D">
        <w:t>em seguida</w:t>
      </w:r>
      <w:r w:rsidR="00E25CD3" w:rsidRPr="00EC175D">
        <w:t xml:space="preserve"> em ordem crescente do número da </w:t>
      </w:r>
      <w:r w:rsidR="00973B98" w:rsidRPr="00EC175D">
        <w:t>“</w:t>
      </w:r>
      <w:r w:rsidR="00E25CD3" w:rsidRPr="00EC175D">
        <w:t>Eleição</w:t>
      </w:r>
      <w:r w:rsidR="00973B98" w:rsidRPr="00EC175D">
        <w:t xml:space="preserve">”; </w:t>
      </w:r>
      <w:r w:rsidR="00973B98" w:rsidRPr="00EC175D">
        <w:rPr>
          <w:color w:val="31849B" w:themeColor="accent5" w:themeShade="BF"/>
        </w:rPr>
        <w:t>[</w:t>
      </w:r>
      <w:r w:rsidR="00973B98" w:rsidRPr="00EC175D">
        <w:rPr>
          <w:color w:val="31849B" w:themeColor="accent5" w:themeShade="BF"/>
        </w:rPr>
        <w:fldChar w:fldCharType="begin"/>
      </w:r>
      <w:r w:rsidR="00973B98" w:rsidRPr="00EC175D">
        <w:rPr>
          <w:color w:val="31849B" w:themeColor="accent5" w:themeShade="BF"/>
        </w:rPr>
        <w:instrText xml:space="preserve"> REF _Ref13579930 \r \h </w:instrText>
      </w:r>
      <w:r w:rsidR="00FA5096" w:rsidRPr="00EC175D">
        <w:rPr>
          <w:color w:val="31849B" w:themeColor="accent5" w:themeShade="BF"/>
        </w:rPr>
        <w:instrText xml:space="preserve"> \* MERGEFORMAT </w:instrText>
      </w:r>
      <w:r w:rsidR="00973B98" w:rsidRPr="00EC175D">
        <w:rPr>
          <w:color w:val="31849B" w:themeColor="accent5" w:themeShade="BF"/>
        </w:rPr>
      </w:r>
      <w:r w:rsidR="00973B98" w:rsidRPr="00EC175D">
        <w:rPr>
          <w:color w:val="31849B" w:themeColor="accent5" w:themeShade="BF"/>
        </w:rPr>
        <w:fldChar w:fldCharType="separate"/>
      </w:r>
      <w:r w:rsidR="00973B98" w:rsidRPr="00EC175D">
        <w:rPr>
          <w:color w:val="31849B" w:themeColor="accent5" w:themeShade="BF"/>
        </w:rPr>
        <w:t>P01</w:t>
      </w:r>
      <w:r w:rsidR="00973B98" w:rsidRPr="00EC175D">
        <w:rPr>
          <w:color w:val="31849B" w:themeColor="accent5" w:themeShade="BF"/>
        </w:rPr>
        <w:fldChar w:fldCharType="end"/>
      </w:r>
      <w:r w:rsidR="00973B98" w:rsidRPr="00EC175D">
        <w:rPr>
          <w:color w:val="31849B" w:themeColor="accent5" w:themeShade="BF"/>
        </w:rPr>
        <w:t>]</w:t>
      </w:r>
      <w:r w:rsidR="005015CA" w:rsidRPr="00EC175D">
        <w:rPr>
          <w:color w:val="31849B" w:themeColor="accent5" w:themeShade="BF"/>
        </w:rPr>
        <w:t xml:space="preserve"> </w:t>
      </w:r>
      <w:r w:rsidR="005015CA" w:rsidRPr="00EC175D">
        <w:rPr>
          <w:color w:val="000000" w:themeColor="text1"/>
        </w:rPr>
        <w:t>com a opção de ordenamento nos menus criados, realizados em ordem crescente ou decrescente.</w:t>
      </w:r>
      <w:r w:rsidR="006D6693" w:rsidRPr="006D6693">
        <w:rPr>
          <w:color w:val="000000" w:themeColor="text1"/>
          <w:highlight w:val="yellow"/>
        </w:rPr>
        <w:t xml:space="preserve"> </w:t>
      </w:r>
      <w:r w:rsidR="006D6693" w:rsidRPr="00AF72A3">
        <w:rPr>
          <w:color w:val="000000" w:themeColor="text1"/>
          <w:highlight w:val="yellow"/>
        </w:rPr>
        <w:t xml:space="preserve">Com exceção de ordenamento na coluna </w:t>
      </w:r>
      <w:r w:rsidR="006D6693" w:rsidRPr="00460D4C">
        <w:rPr>
          <w:b/>
          <w:color w:val="000000" w:themeColor="text1"/>
          <w:highlight w:val="yellow"/>
        </w:rPr>
        <w:t>Ação</w:t>
      </w:r>
      <w:r w:rsidR="006D6693" w:rsidRPr="00AF72A3">
        <w:rPr>
          <w:color w:val="000000" w:themeColor="text1"/>
          <w:highlight w:val="yellow"/>
        </w:rPr>
        <w:t>.</w:t>
      </w:r>
    </w:p>
    <w:p w14:paraId="23092764" w14:textId="41B61093" w:rsidR="009A6DF7" w:rsidRPr="00EC175D" w:rsidRDefault="009A6DF7" w:rsidP="006D669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6ADC79CC" w14:textId="33FA08E0" w:rsidR="00973B98" w:rsidRPr="00EC175D" w:rsidRDefault="00973B98" w:rsidP="007112FF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 w:rsidRPr="00EC175D">
        <w:lastRenderedPageBreak/>
        <w:t>Caso o número de registros seja acima de 10, </w:t>
      </w:r>
      <w:r w:rsidRPr="00EC175D">
        <w:br/>
        <w:t>o sistema deve aplicar o componente de paginação. Apresentar de 10 em 10 registros.</w:t>
      </w:r>
    </w:p>
    <w:p w14:paraId="77E5C401" w14:textId="77777777" w:rsidR="004672D2" w:rsidRPr="00EC175D" w:rsidRDefault="004672D2" w:rsidP="004672D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before="60" w:after="60" w:line="259" w:lineRule="auto"/>
        <w:ind w:left="993"/>
        <w:contextualSpacing/>
        <w:jc w:val="both"/>
      </w:pPr>
      <w:r w:rsidRPr="00EC175D">
        <w:t>Deve ser informado o total de registros encontrados no rodapé do grid de resultados.</w:t>
      </w:r>
    </w:p>
    <w:p w14:paraId="64A01184" w14:textId="12C796DC" w:rsidR="0084794D" w:rsidRPr="00EC175D" w:rsidRDefault="0084794D" w:rsidP="007112FF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 w:rsidRPr="00EC175D">
        <w:t xml:space="preserve">Deve disponibilizar </w:t>
      </w:r>
      <w:r w:rsidR="002446C3" w:rsidRPr="00EC175D">
        <w:t xml:space="preserve">o </w:t>
      </w:r>
      <w:r w:rsidRPr="00EC175D">
        <w:t xml:space="preserve">campo </w:t>
      </w:r>
      <w:r w:rsidR="00BA1F8B" w:rsidRPr="00EC175D">
        <w:t>“Buscar</w:t>
      </w:r>
      <w:r w:rsidR="002446C3" w:rsidRPr="00EC175D">
        <w:t>”</w:t>
      </w:r>
      <w:r w:rsidRPr="00EC175D">
        <w:t>, aonde o ator poderá realizar suas buscas</w:t>
      </w:r>
      <w:r w:rsidR="003A2211" w:rsidRPr="00EC175D">
        <w:t xml:space="preserve"> dentro dos dados contidos no resultado da pesquisa</w:t>
      </w:r>
      <w:r w:rsidRPr="00EC175D">
        <w:t>;</w:t>
      </w:r>
    </w:p>
    <w:p w14:paraId="542B4DB9" w14:textId="0F260B4F" w:rsidR="0084794D" w:rsidRPr="00AF4638" w:rsidRDefault="00B219F6" w:rsidP="007112FF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 w:rsidRPr="00EC175D">
        <w:t xml:space="preserve">Caso o sistema identifique que o ator informou um valor no campo “Buscar”, que não possui resultado, o sistema deve exibir </w:t>
      </w:r>
      <w:proofErr w:type="spellStart"/>
      <w:r w:rsidRPr="00EC175D">
        <w:t>mensagem</w:t>
      </w:r>
      <w:proofErr w:type="spellEnd"/>
      <w:r w:rsidR="00FB177D" w:rsidRPr="00EC175D">
        <w:t>;</w:t>
      </w:r>
      <w:r w:rsidRPr="00EC175D">
        <w:t xml:space="preserve"> </w:t>
      </w:r>
      <w:r w:rsidRPr="00723FDE">
        <w:rPr>
          <w:color w:val="31849B" w:themeColor="accent5" w:themeShade="BF"/>
          <w:highlight w:val="yellow"/>
        </w:rPr>
        <w:t>[</w:t>
      </w:r>
      <w:r w:rsidR="006E5559" w:rsidRPr="00723FDE">
        <w:rPr>
          <w:color w:val="31849B" w:themeColor="accent5" w:themeShade="BF"/>
          <w:highlight w:val="yellow"/>
        </w:rPr>
        <w:fldChar w:fldCharType="begin"/>
      </w:r>
      <w:r w:rsidR="006E5559" w:rsidRPr="00723FDE">
        <w:rPr>
          <w:color w:val="31849B" w:themeColor="accent5" w:themeShade="BF"/>
          <w:highlight w:val="yellow"/>
        </w:rPr>
        <w:instrText xml:space="preserve"> REF _Ref13647479 \r \h </w:instrText>
      </w:r>
      <w:r w:rsidR="00BE33F0" w:rsidRPr="00723FDE">
        <w:rPr>
          <w:color w:val="31849B" w:themeColor="accent5" w:themeShade="BF"/>
          <w:highlight w:val="yellow"/>
        </w:rPr>
        <w:instrText xml:space="preserve"> \* MERGEFORMAT </w:instrText>
      </w:r>
      <w:r w:rsidR="006E5559" w:rsidRPr="00723FDE">
        <w:rPr>
          <w:color w:val="31849B" w:themeColor="accent5" w:themeShade="BF"/>
          <w:highlight w:val="yellow"/>
        </w:rPr>
      </w:r>
      <w:r w:rsidR="006E5559" w:rsidRPr="00723FDE">
        <w:rPr>
          <w:color w:val="31849B" w:themeColor="accent5" w:themeShade="BF"/>
          <w:highlight w:val="yellow"/>
        </w:rPr>
        <w:fldChar w:fldCharType="separate"/>
      </w:r>
      <w:r w:rsidR="006E5559" w:rsidRPr="00723FDE">
        <w:rPr>
          <w:color w:val="31849B" w:themeColor="accent5" w:themeShade="BF"/>
          <w:highlight w:val="yellow"/>
        </w:rPr>
        <w:t>ME02</w:t>
      </w:r>
      <w:r w:rsidR="006E5559" w:rsidRPr="00723FDE">
        <w:rPr>
          <w:color w:val="31849B" w:themeColor="accent5" w:themeShade="BF"/>
          <w:highlight w:val="yellow"/>
        </w:rPr>
        <w:fldChar w:fldCharType="end"/>
      </w:r>
      <w:r w:rsidRPr="00723FDE">
        <w:rPr>
          <w:color w:val="31849B" w:themeColor="accent5" w:themeShade="BF"/>
          <w:highlight w:val="yellow"/>
        </w:rPr>
        <w:t>]</w:t>
      </w:r>
      <w:r w:rsidR="009B6E08" w:rsidRPr="00723FDE">
        <w:rPr>
          <w:color w:val="31849B" w:themeColor="accent5" w:themeShade="BF"/>
          <w:highlight w:val="yellow"/>
        </w:rPr>
        <w:t xml:space="preserve">, </w:t>
      </w:r>
      <w:r w:rsidR="009B6E08" w:rsidRPr="00723FDE">
        <w:rPr>
          <w:color w:val="000000" w:themeColor="text1"/>
          <w:highlight w:val="yellow"/>
        </w:rPr>
        <w:t>abaixo da grid do Resultado da</w:t>
      </w:r>
      <w:r w:rsidR="009B6E08" w:rsidRPr="009B6E08">
        <w:rPr>
          <w:color w:val="000000" w:themeColor="text1"/>
        </w:rPr>
        <w:t xml:space="preserve"> pesquisa.</w:t>
      </w:r>
    </w:p>
    <w:p w14:paraId="5296B084" w14:textId="79FEA977" w:rsidR="00AF4638" w:rsidRPr="00AF4638" w:rsidRDefault="00AF4638" w:rsidP="00AF4638">
      <w:pPr>
        <w:pStyle w:val="PargrafodaLista"/>
        <w:spacing w:before="60" w:after="60"/>
        <w:ind w:left="993"/>
        <w:jc w:val="both"/>
      </w:pP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 (Fig1)</w:t>
      </w:r>
    </w:p>
    <w:p w14:paraId="16A6BCC8" w14:textId="752BFDE2" w:rsidR="00AF4638" w:rsidRPr="00EC175D" w:rsidRDefault="00AF4638" w:rsidP="00AF4638">
      <w:pPr>
        <w:pStyle w:val="PargrafodaLista"/>
        <w:spacing w:before="60" w:after="60"/>
        <w:ind w:left="993"/>
        <w:jc w:val="both"/>
      </w:pPr>
      <w:r>
        <w:rPr>
          <w:noProof/>
        </w:rPr>
        <w:drawing>
          <wp:inline distT="0" distB="0" distL="0" distR="0" wp14:anchorId="33B7B612" wp14:editId="4AEBC94F">
            <wp:extent cx="3342444" cy="15170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blicar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75" cy="15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24C" w14:textId="17E176F6" w:rsidR="00FB177D" w:rsidRPr="00EC175D" w:rsidRDefault="00A67B79" w:rsidP="007112FF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EC175D">
        <w:rPr>
          <w:color w:val="auto"/>
        </w:rPr>
        <w:t xml:space="preserve">Para os campos de seleção, </w:t>
      </w:r>
      <w:r w:rsidR="00FA5096" w:rsidRPr="00EC175D">
        <w:rPr>
          <w:color w:val="auto"/>
        </w:rPr>
        <w:t xml:space="preserve">deve </w:t>
      </w:r>
      <w:r w:rsidRPr="00EC175D">
        <w:rPr>
          <w:color w:val="auto"/>
        </w:rPr>
        <w:t>exibir a opção “Selecione” como padrão.</w:t>
      </w:r>
    </w:p>
    <w:p w14:paraId="08093DE1" w14:textId="32A3B261" w:rsidR="00857156" w:rsidRPr="00EC175D" w:rsidRDefault="00857156" w:rsidP="00857156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EC175D">
        <w:rPr>
          <w:color w:val="auto"/>
        </w:rPr>
        <w:t>Os campos de seleção não são de preenchimento obrigatórios.</w:t>
      </w:r>
    </w:p>
    <w:p w14:paraId="16E5C30F" w14:textId="6CB799DC" w:rsidR="000B2C14" w:rsidRPr="00EC175D" w:rsidRDefault="000B2C14" w:rsidP="000B2C14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EC175D">
        <w:rPr>
          <w:color w:val="auto"/>
        </w:rPr>
        <w:t xml:space="preserve">Caso o sistema não encontre nenhum resultado da pesquisa, com os filtros informados pelo ator, o sistema deve exibir a mensagem </w:t>
      </w:r>
      <w:r w:rsidR="009B6E08" w:rsidRPr="00723FDE">
        <w:rPr>
          <w:color w:val="31849B" w:themeColor="accent5" w:themeShade="BF"/>
          <w:highlight w:val="yellow"/>
        </w:rPr>
        <w:t>[</w:t>
      </w:r>
      <w:r w:rsidR="009B6E08" w:rsidRPr="00723FDE">
        <w:rPr>
          <w:color w:val="31849B" w:themeColor="accent5" w:themeShade="BF"/>
          <w:highlight w:val="yellow"/>
        </w:rPr>
        <w:fldChar w:fldCharType="begin"/>
      </w:r>
      <w:r w:rsidR="009B6E08" w:rsidRPr="00723FDE">
        <w:rPr>
          <w:color w:val="31849B" w:themeColor="accent5" w:themeShade="BF"/>
          <w:highlight w:val="yellow"/>
        </w:rPr>
        <w:instrText xml:space="preserve"> REF _Ref13647479 \r \h  \* MERGEFORMAT </w:instrText>
      </w:r>
      <w:r w:rsidR="009B6E08" w:rsidRPr="00723FDE">
        <w:rPr>
          <w:color w:val="31849B" w:themeColor="accent5" w:themeShade="BF"/>
          <w:highlight w:val="yellow"/>
        </w:rPr>
      </w:r>
      <w:r w:rsidR="009B6E08" w:rsidRPr="00723FDE">
        <w:rPr>
          <w:color w:val="31849B" w:themeColor="accent5" w:themeShade="BF"/>
          <w:highlight w:val="yellow"/>
        </w:rPr>
        <w:fldChar w:fldCharType="separate"/>
      </w:r>
      <w:r w:rsidR="009B6E08" w:rsidRPr="00723FDE">
        <w:rPr>
          <w:color w:val="31849B" w:themeColor="accent5" w:themeShade="BF"/>
          <w:highlight w:val="yellow"/>
        </w:rPr>
        <w:t>ME02</w:t>
      </w:r>
      <w:r w:rsidR="009B6E08" w:rsidRPr="00723FDE">
        <w:rPr>
          <w:color w:val="31849B" w:themeColor="accent5" w:themeShade="BF"/>
          <w:highlight w:val="yellow"/>
        </w:rPr>
        <w:fldChar w:fldCharType="end"/>
      </w:r>
      <w:r w:rsidR="009B6E08" w:rsidRPr="00723FDE">
        <w:rPr>
          <w:color w:val="31849B" w:themeColor="accent5" w:themeShade="BF"/>
          <w:highlight w:val="yellow"/>
        </w:rPr>
        <w:t xml:space="preserve">], </w:t>
      </w:r>
      <w:r w:rsidR="009B6E08" w:rsidRPr="00723FDE">
        <w:rPr>
          <w:color w:val="000000" w:themeColor="text1"/>
          <w:highlight w:val="yellow"/>
        </w:rPr>
        <w:t>abaixo da grid do Resultado da pesquisa.</w:t>
      </w:r>
      <w:r w:rsidR="00AF4638">
        <w:rPr>
          <w:color w:val="000000" w:themeColor="text1"/>
        </w:rPr>
        <w:t xml:space="preserve"> Exemplo Fig1</w:t>
      </w:r>
    </w:p>
    <w:p w14:paraId="1CF24FA2" w14:textId="77777777" w:rsidR="000B2C14" w:rsidRPr="00EC175D" w:rsidRDefault="000B2C14" w:rsidP="000B2C14">
      <w:pPr>
        <w:pStyle w:val="PargrafodaLista"/>
        <w:spacing w:before="60" w:after="60"/>
        <w:ind w:left="993"/>
        <w:jc w:val="both"/>
        <w:rPr>
          <w:color w:val="auto"/>
        </w:rPr>
      </w:pPr>
    </w:p>
    <w:p w14:paraId="35EC492C" w14:textId="66E3F892" w:rsidR="00484037" w:rsidRPr="00EC175D" w:rsidRDefault="00FB177D" w:rsidP="00FB177D">
      <w:pPr>
        <w:pStyle w:val="PargrafodaLista"/>
        <w:spacing w:before="60" w:after="60"/>
        <w:ind w:left="993"/>
        <w:jc w:val="both"/>
        <w:rPr>
          <w:color w:val="auto"/>
        </w:rPr>
      </w:pPr>
      <w:r w:rsidRPr="00EC175D">
        <w:rPr>
          <w:color w:val="auto"/>
        </w:rPr>
        <w:t xml:space="preserve"> </w:t>
      </w:r>
    </w:p>
    <w:p w14:paraId="1A333BC4" w14:textId="6C794C02" w:rsidR="00973B98" w:rsidRPr="00EC175D" w:rsidRDefault="00973B98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 </w:t>
      </w:r>
      <w:bookmarkStart w:id="23" w:name="_Ref15570402"/>
      <w:r w:rsidRPr="00EC175D">
        <w:t xml:space="preserve">Ações </w:t>
      </w:r>
      <w:r w:rsidR="001A73BB" w:rsidRPr="00EC175D">
        <w:t>na</w:t>
      </w:r>
      <w:r w:rsidR="00FB177D" w:rsidRPr="00EC175D">
        <w:t xml:space="preserve">s telas Pesquisa e </w:t>
      </w:r>
      <w:r w:rsidRPr="00EC175D">
        <w:t>do Resultado da Pesquisa:</w:t>
      </w:r>
      <w:bookmarkEnd w:id="23"/>
      <w:r w:rsidR="00E25CD3" w:rsidRPr="00EC175D">
        <w:t xml:space="preserve"> </w:t>
      </w:r>
    </w:p>
    <w:p w14:paraId="01A6E847" w14:textId="14AEF2D9" w:rsidR="00973B98" w:rsidRPr="00EC175D" w:rsidRDefault="009916F3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</w:pPr>
      <w:r w:rsidRPr="00EC175D">
        <w:rPr>
          <w:b/>
        </w:rPr>
        <w:t xml:space="preserve">Alterar: </w:t>
      </w:r>
      <w:r w:rsidRPr="00EC175D">
        <w:t>Botão exibido na coluna “Ação”</w:t>
      </w:r>
    </w:p>
    <w:p w14:paraId="5D640381" w14:textId="52B30BC9" w:rsidR="00973B98" w:rsidRPr="00EC175D" w:rsidRDefault="00973B98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</w:pPr>
      <w:r w:rsidRPr="00EC175D">
        <w:rPr>
          <w:b/>
        </w:rPr>
        <w:t>Visualizar</w:t>
      </w:r>
      <w:r w:rsidR="009916F3" w:rsidRPr="00EC175D">
        <w:rPr>
          <w:b/>
        </w:rPr>
        <w:t xml:space="preserve">: </w:t>
      </w:r>
      <w:r w:rsidR="00FC08C1" w:rsidRPr="00EC175D">
        <w:t>opção do componente</w:t>
      </w:r>
      <w:r w:rsidR="00FC08C1" w:rsidRPr="00EC175D">
        <w:rPr>
          <w:b/>
        </w:rPr>
        <w:t xml:space="preserve"> </w:t>
      </w:r>
      <w:r w:rsidR="00FC08C1" w:rsidRPr="00EC175D">
        <w:rPr>
          <w:noProof/>
        </w:rPr>
        <w:drawing>
          <wp:inline distT="0" distB="0" distL="0" distR="0" wp14:anchorId="39D7F037" wp14:editId="2C2751C9">
            <wp:extent cx="38095" cy="142857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C55" w14:textId="5F155716" w:rsidR="00973B98" w:rsidRPr="00EC175D" w:rsidRDefault="00973B98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  <w:rPr>
          <w:b/>
        </w:rPr>
      </w:pPr>
      <w:r w:rsidRPr="00EC175D">
        <w:rPr>
          <w:b/>
        </w:rPr>
        <w:t>Excluir</w:t>
      </w:r>
      <w:r w:rsidR="009916F3" w:rsidRPr="00EC175D">
        <w:rPr>
          <w:b/>
        </w:rPr>
        <w:t xml:space="preserve">: </w:t>
      </w:r>
      <w:r w:rsidR="009916F3" w:rsidRPr="00EC175D">
        <w:t>Botão exibido na coluna “Ação”</w:t>
      </w:r>
    </w:p>
    <w:p w14:paraId="0D0CD3B2" w14:textId="46D1FB82" w:rsidR="00973B98" w:rsidRPr="00EC175D" w:rsidRDefault="00973B98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</w:pPr>
      <w:r w:rsidRPr="00EC175D">
        <w:rPr>
          <w:b/>
        </w:rPr>
        <w:t>Incluir</w:t>
      </w:r>
      <w:r w:rsidR="009916F3" w:rsidRPr="00EC175D">
        <w:rPr>
          <w:b/>
        </w:rPr>
        <w:t xml:space="preserve">: </w:t>
      </w:r>
      <w:r w:rsidR="00484037" w:rsidRPr="00EC175D">
        <w:t>Botão exibido no filtro</w:t>
      </w:r>
    </w:p>
    <w:p w14:paraId="1797A922" w14:textId="14486120" w:rsidR="00484037" w:rsidRPr="00EC175D" w:rsidRDefault="00484037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</w:pPr>
      <w:r w:rsidRPr="00EC175D">
        <w:rPr>
          <w:b/>
        </w:rPr>
        <w:t xml:space="preserve">Limpar: </w:t>
      </w:r>
      <w:r w:rsidRPr="00EC175D">
        <w:t>Botão exibido no filtro</w:t>
      </w:r>
    </w:p>
    <w:p w14:paraId="5C724470" w14:textId="3CADBEAB" w:rsidR="00004F8B" w:rsidRPr="00EC175D" w:rsidRDefault="00097BF2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276" w:hanging="284"/>
        <w:contextualSpacing/>
        <w:jc w:val="both"/>
      </w:pPr>
      <w:r w:rsidRPr="00EC175D">
        <w:rPr>
          <w:b/>
        </w:rPr>
        <w:t>Buscar</w:t>
      </w:r>
      <w:r w:rsidR="00E12C65" w:rsidRPr="00EC175D">
        <w:rPr>
          <w:b/>
        </w:rPr>
        <w:t xml:space="preserve">: </w:t>
      </w:r>
      <w:r w:rsidR="00E12C65" w:rsidRPr="00EC175D">
        <w:t>Botão exibido na tela do resultado da pesquisa</w:t>
      </w:r>
    </w:p>
    <w:p w14:paraId="4055F899" w14:textId="77777777" w:rsidR="000D2F33" w:rsidRPr="00EC175D" w:rsidRDefault="000D2F33" w:rsidP="000D2F33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</w:rPr>
      </w:pPr>
    </w:p>
    <w:p w14:paraId="0EF59C2C" w14:textId="77777777" w:rsidR="000D2F33" w:rsidRPr="00EC175D" w:rsidRDefault="000D2F33" w:rsidP="000D2F33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EC175D">
        <w:t xml:space="preserve">Ao acionar a </w:t>
      </w:r>
      <w:proofErr w:type="gramStart"/>
      <w:r w:rsidRPr="00EC175D">
        <w:t xml:space="preserve">opção </w:t>
      </w:r>
      <w:r w:rsidRPr="00EC175D">
        <w:rPr>
          <w:noProof/>
        </w:rPr>
        <w:drawing>
          <wp:inline distT="0" distB="0" distL="0" distR="0" wp14:anchorId="70EAC42F" wp14:editId="7975323C">
            <wp:extent cx="38095" cy="190476"/>
            <wp:effectExtent l="0" t="0" r="635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D">
        <w:t>,</w:t>
      </w:r>
      <w:proofErr w:type="gramEnd"/>
      <w:r w:rsidRPr="00EC175D">
        <w:t xml:space="preserve"> o sistema deve exibir a lista de ação abaixo:</w:t>
      </w:r>
    </w:p>
    <w:p w14:paraId="7F75047E" w14:textId="77777777" w:rsidR="000D2F33" w:rsidRPr="00EC175D" w:rsidRDefault="000D2F33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701" w:hanging="284"/>
        <w:contextualSpacing/>
        <w:jc w:val="both"/>
      </w:pPr>
      <w:r w:rsidRPr="00EC175D">
        <w:rPr>
          <w:b/>
        </w:rPr>
        <w:t xml:space="preserve">Alterar: </w:t>
      </w:r>
      <w:r w:rsidRPr="00EC175D">
        <w:t>opção exibida na coluna “Ação”</w:t>
      </w:r>
    </w:p>
    <w:p w14:paraId="473A6509" w14:textId="3DBDB7DF" w:rsidR="000D2F33" w:rsidRPr="00EC175D" w:rsidRDefault="000D2F33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701" w:hanging="284"/>
        <w:contextualSpacing/>
        <w:jc w:val="both"/>
        <w:rPr>
          <w:b/>
        </w:rPr>
      </w:pPr>
      <w:r w:rsidRPr="00EC175D">
        <w:rPr>
          <w:b/>
        </w:rPr>
        <w:t xml:space="preserve">Excluir: </w:t>
      </w:r>
      <w:r w:rsidRPr="00EC175D">
        <w:t>opção exibida na coluna “Ação”</w:t>
      </w:r>
    </w:p>
    <w:p w14:paraId="305159DF" w14:textId="60D26783" w:rsidR="00251AF0" w:rsidRPr="00EC175D" w:rsidRDefault="00251AF0" w:rsidP="000D2F33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701" w:hanging="284"/>
        <w:contextualSpacing/>
        <w:jc w:val="both"/>
        <w:rPr>
          <w:b/>
        </w:rPr>
      </w:pPr>
      <w:r w:rsidRPr="00EC175D">
        <w:rPr>
          <w:b/>
        </w:rPr>
        <w:t xml:space="preserve">Visualizar: </w:t>
      </w:r>
      <w:r w:rsidRPr="00EC175D">
        <w:t>opção exibida na coluna “Ação”</w:t>
      </w:r>
    </w:p>
    <w:p w14:paraId="6AD35E1A" w14:textId="77777777" w:rsidR="00B7328E" w:rsidRPr="00EC175D" w:rsidRDefault="00B7328E" w:rsidP="00B7328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b/>
        </w:rPr>
      </w:pPr>
    </w:p>
    <w:p w14:paraId="3D7CBB6B" w14:textId="604090D9" w:rsidR="00B7328E" w:rsidRPr="00EC175D" w:rsidRDefault="003B5BFD" w:rsidP="00B732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</w:rPr>
      </w:pPr>
      <w:r w:rsidRPr="00EC175D">
        <w:rPr>
          <w:b/>
          <w:noProof/>
        </w:rPr>
        <w:drawing>
          <wp:inline distT="0" distB="0" distL="0" distR="0" wp14:anchorId="03662AB5" wp14:editId="249EA331">
            <wp:extent cx="1060450" cy="1192530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E38" w14:textId="77777777" w:rsidR="00B7328E" w:rsidRPr="00EC175D" w:rsidRDefault="00B7328E" w:rsidP="00B732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</w:rPr>
      </w:pPr>
    </w:p>
    <w:p w14:paraId="22100F32" w14:textId="77777777" w:rsidR="00B7328E" w:rsidRPr="00EC175D" w:rsidRDefault="00B7328E" w:rsidP="00B732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EC175D">
        <w:lastRenderedPageBreak/>
        <w:t>Ao posicionar o cursor na opção desejada, o sistema deve destacar o fundo da ação:</w:t>
      </w:r>
    </w:p>
    <w:p w14:paraId="5D23A696" w14:textId="2C717331" w:rsidR="00B7328E" w:rsidRPr="00EC175D" w:rsidRDefault="003B5BFD" w:rsidP="00B732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</w:rPr>
      </w:pPr>
      <w:r w:rsidRPr="00EC175D">
        <w:rPr>
          <w:b/>
          <w:noProof/>
        </w:rPr>
        <w:drawing>
          <wp:inline distT="0" distB="0" distL="0" distR="0" wp14:anchorId="7B9E1363" wp14:editId="30D2B397">
            <wp:extent cx="1199515" cy="1199515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28E" w:rsidRPr="00EC175D">
        <w:rPr>
          <w:b/>
        </w:rPr>
        <w:t xml:space="preserve"> </w:t>
      </w:r>
    </w:p>
    <w:p w14:paraId="49CDF851" w14:textId="77777777" w:rsidR="00B7328E" w:rsidRPr="00EC175D" w:rsidRDefault="00B7328E" w:rsidP="00B7328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b/>
        </w:rPr>
      </w:pPr>
    </w:p>
    <w:p w14:paraId="3D2EE7F7" w14:textId="77777777" w:rsidR="000D2F33" w:rsidRPr="00EC175D" w:rsidRDefault="000D2F33" w:rsidP="000D2F33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</w:p>
    <w:p w14:paraId="7B298CFC" w14:textId="77777777" w:rsidR="00973B98" w:rsidRPr="00EC175D" w:rsidRDefault="00973B98" w:rsidP="00332B3F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0C00AEFA" w14:textId="25EA8590" w:rsidR="00122F06" w:rsidRPr="00EC175D" w:rsidRDefault="00122F06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>N</w:t>
      </w:r>
      <w:r w:rsidR="00FC08C1" w:rsidRPr="00EC175D">
        <w:t xml:space="preserve">o </w:t>
      </w:r>
      <w:proofErr w:type="gramStart"/>
      <w:r w:rsidR="00FC08C1" w:rsidRPr="00EC175D">
        <w:t xml:space="preserve">componente </w:t>
      </w:r>
      <w:r w:rsidR="00FC08C1" w:rsidRPr="00EC175D">
        <w:rPr>
          <w:noProof/>
        </w:rPr>
        <w:drawing>
          <wp:inline distT="0" distB="0" distL="0" distR="0" wp14:anchorId="7A73E90E" wp14:editId="4BC0C81A">
            <wp:extent cx="38095" cy="142857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8C1" w:rsidRPr="00EC175D">
        <w:t xml:space="preserve"> </w:t>
      </w:r>
      <w:r w:rsidRPr="00EC175D">
        <w:rPr>
          <w:color w:val="31849B" w:themeColor="accent5" w:themeShade="BF"/>
        </w:rPr>
        <w:t>[</w:t>
      </w:r>
      <w:proofErr w:type="gramEnd"/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_Ref13579930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P01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  <w:r w:rsidRPr="00EC175D">
        <w:t xml:space="preserve">, o sistema deve exibir </w:t>
      </w:r>
      <w:r w:rsidR="00FC08C1" w:rsidRPr="00EC175D">
        <w:t>a opção de Visualizar</w:t>
      </w:r>
      <w:r w:rsidRPr="00EC175D">
        <w:t xml:space="preserve">; ao ser acionado o sistema deve exibir a interface de “Visualizar” </w:t>
      </w:r>
      <w:r w:rsidRPr="00EC175D">
        <w:rPr>
          <w:color w:val="000000" w:themeColor="text1"/>
        </w:rPr>
        <w:t>(</w:t>
      </w:r>
      <w:r w:rsidR="00DD75B0" w:rsidRPr="00EC175D">
        <w:rPr>
          <w:color w:val="000000" w:themeColor="text1"/>
        </w:rPr>
        <w:t>HST02-Manter Calendário Eleitoral – Aba Período</w:t>
      </w:r>
      <w:r w:rsidRPr="00EC175D">
        <w:rPr>
          <w:color w:val="000000" w:themeColor="text1"/>
        </w:rPr>
        <w:t>);</w:t>
      </w:r>
    </w:p>
    <w:p w14:paraId="3C2C2A88" w14:textId="77777777" w:rsidR="00484037" w:rsidRPr="00EC175D" w:rsidRDefault="00484037" w:rsidP="00484037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Pr="00EC175D" w:rsidRDefault="00484037" w:rsidP="00484037">
      <w:pPr>
        <w:pStyle w:val="PargrafodaLista"/>
      </w:pPr>
    </w:p>
    <w:p w14:paraId="0568845E" w14:textId="77777777" w:rsidR="00484037" w:rsidRPr="00EC175D" w:rsidRDefault="00484037" w:rsidP="00484037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75294FA" w14:textId="22C15A40" w:rsidR="001A73BB" w:rsidRPr="00EC175D" w:rsidRDefault="001A73B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  <w:rPr>
          <w:color w:val="auto"/>
        </w:rPr>
      </w:pPr>
      <w:bookmarkStart w:id="24" w:name="_Ref14108183"/>
      <w:r w:rsidRPr="00EC175D">
        <w:rPr>
          <w:color w:val="auto"/>
        </w:rPr>
        <w:t>O sistema deve exibir a opção de “Limpar”;</w:t>
      </w:r>
      <w:bookmarkEnd w:id="24"/>
      <w:r w:rsidR="002E2C2B" w:rsidRPr="00EC175D">
        <w:rPr>
          <w:color w:val="auto"/>
        </w:rPr>
        <w:t xml:space="preserve"> </w:t>
      </w:r>
      <w:r w:rsidR="00E25CD3" w:rsidRPr="00EC175D">
        <w:rPr>
          <w:color w:val="auto"/>
        </w:rPr>
        <w:t xml:space="preserve"> </w:t>
      </w:r>
    </w:p>
    <w:p w14:paraId="255AD798" w14:textId="55CAD9FE" w:rsidR="00E25CD3" w:rsidRPr="00EC175D" w:rsidRDefault="00E25CD3" w:rsidP="001A73B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31849B" w:themeColor="accent5" w:themeShade="BF"/>
        </w:rPr>
      </w:pPr>
      <w:r w:rsidRPr="00EC175D">
        <w:rPr>
          <w:color w:val="auto"/>
        </w:rPr>
        <w:t>O sistema identifica que o ator acionou a opção “Limpar”, o sistema limpa os filtros e o resultado da pesquisa. E disponibiliza os campos limpos para realização de uma nova pesquisa;</w:t>
      </w:r>
      <w:r w:rsidR="00B42391" w:rsidRPr="00EC175D">
        <w:rPr>
          <w:color w:val="auto"/>
        </w:rPr>
        <w:t xml:space="preserve"> </w:t>
      </w:r>
      <w:r w:rsidR="00B42391" w:rsidRPr="00EC175D">
        <w:rPr>
          <w:color w:val="31849B" w:themeColor="accent5" w:themeShade="BF"/>
        </w:rPr>
        <w:t>[</w:t>
      </w:r>
      <w:r w:rsidR="00B42391" w:rsidRPr="00EC175D">
        <w:rPr>
          <w:color w:val="31849B" w:themeColor="accent5" w:themeShade="BF"/>
        </w:rPr>
        <w:fldChar w:fldCharType="begin"/>
      </w:r>
      <w:r w:rsidR="00B42391" w:rsidRPr="00EC175D">
        <w:rPr>
          <w:color w:val="31849B" w:themeColor="accent5" w:themeShade="BF"/>
        </w:rPr>
        <w:instrText xml:space="preserve"> REF _Ref13645882 \r \h </w:instrText>
      </w:r>
      <w:r w:rsidR="001A73BB" w:rsidRPr="00EC175D">
        <w:rPr>
          <w:color w:val="31849B" w:themeColor="accent5" w:themeShade="BF"/>
        </w:rPr>
        <w:instrText xml:space="preserve"> \* MERGEFORMAT </w:instrText>
      </w:r>
      <w:r w:rsidR="00B42391" w:rsidRPr="00EC175D">
        <w:rPr>
          <w:color w:val="31849B" w:themeColor="accent5" w:themeShade="BF"/>
        </w:rPr>
      </w:r>
      <w:r w:rsidR="00B42391" w:rsidRPr="00EC175D">
        <w:rPr>
          <w:color w:val="31849B" w:themeColor="accent5" w:themeShade="BF"/>
        </w:rPr>
        <w:fldChar w:fldCharType="separate"/>
      </w:r>
      <w:r w:rsidR="00B42391" w:rsidRPr="00EC175D">
        <w:rPr>
          <w:color w:val="31849B" w:themeColor="accent5" w:themeShade="BF"/>
        </w:rPr>
        <w:t>1.2</w:t>
      </w:r>
      <w:r w:rsidR="00B42391" w:rsidRPr="00EC175D">
        <w:rPr>
          <w:color w:val="31849B" w:themeColor="accent5" w:themeShade="BF"/>
        </w:rPr>
        <w:fldChar w:fldCharType="end"/>
      </w:r>
      <w:r w:rsidR="00B42391" w:rsidRPr="00EC175D">
        <w:rPr>
          <w:color w:val="31849B" w:themeColor="accent5" w:themeShade="BF"/>
        </w:rPr>
        <w:t>]</w:t>
      </w:r>
    </w:p>
    <w:p w14:paraId="6EB000B2" w14:textId="06F6B641" w:rsidR="001A73BB" w:rsidRPr="00EC175D" w:rsidRDefault="001A73BB" w:rsidP="001A73B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EC175D">
        <w:rPr>
          <w:color w:val="auto"/>
        </w:rPr>
        <w:t>No campo limpo do resultado da pesquisa, o sistema deve exibir a informação: Selecion</w:t>
      </w:r>
      <w:r w:rsidR="00032841" w:rsidRPr="00EC175D">
        <w:rPr>
          <w:color w:val="auto"/>
        </w:rPr>
        <w:t>e</w:t>
      </w:r>
      <w:r w:rsidRPr="00EC175D">
        <w:rPr>
          <w:color w:val="auto"/>
        </w:rPr>
        <w:t xml:space="preserve"> o</w:t>
      </w:r>
      <w:r w:rsidR="00032841" w:rsidRPr="00EC175D">
        <w:rPr>
          <w:color w:val="auto"/>
        </w:rPr>
        <w:t>(</w:t>
      </w:r>
      <w:r w:rsidRPr="00EC175D">
        <w:rPr>
          <w:color w:val="auto"/>
        </w:rPr>
        <w:t>s</w:t>
      </w:r>
      <w:r w:rsidR="00032841" w:rsidRPr="00EC175D">
        <w:rPr>
          <w:color w:val="auto"/>
        </w:rPr>
        <w:t>)</w:t>
      </w:r>
      <w:r w:rsidRPr="00EC175D">
        <w:rPr>
          <w:color w:val="auto"/>
        </w:rPr>
        <w:t xml:space="preserve"> filtro</w:t>
      </w:r>
      <w:r w:rsidR="00032841" w:rsidRPr="00EC175D">
        <w:rPr>
          <w:color w:val="auto"/>
        </w:rPr>
        <w:t>(</w:t>
      </w:r>
      <w:r w:rsidRPr="00EC175D">
        <w:rPr>
          <w:color w:val="auto"/>
        </w:rPr>
        <w:t>s</w:t>
      </w:r>
      <w:r w:rsidR="00032841" w:rsidRPr="00EC175D">
        <w:rPr>
          <w:color w:val="auto"/>
        </w:rPr>
        <w:t>)</w:t>
      </w:r>
      <w:r w:rsidRPr="00EC175D">
        <w:rPr>
          <w:color w:val="auto"/>
        </w:rPr>
        <w:t xml:space="preserve"> para a nova pesquisa;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_Ref13645882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Pr="00EC175D">
        <w:rPr>
          <w:color w:val="31849B" w:themeColor="accent5" w:themeShade="BF"/>
        </w:rPr>
        <w:t>1.2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7806E40C" w14:textId="77777777" w:rsidR="00484037" w:rsidRPr="00EC175D" w:rsidRDefault="00484037" w:rsidP="00484037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</w:p>
    <w:p w14:paraId="6D2801D3" w14:textId="77777777" w:rsidR="00536518" w:rsidRPr="00536518" w:rsidRDefault="00DE0C01" w:rsidP="0028729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 </w:t>
      </w:r>
      <w:r w:rsidR="00B219F6" w:rsidRPr="00EC175D">
        <w:t xml:space="preserve"> O sistema não identifica nenhum resultado para o filtro informado, o sistema apresenta mensagem </w:t>
      </w:r>
      <w:r w:rsidR="00723FDE" w:rsidRPr="00EC175D">
        <w:rPr>
          <w:color w:val="31849B" w:themeColor="accent5" w:themeShade="BF"/>
        </w:rPr>
        <w:t>[</w:t>
      </w:r>
      <w:r w:rsidR="00723FDE" w:rsidRPr="00EC175D">
        <w:rPr>
          <w:color w:val="31849B" w:themeColor="accent5" w:themeShade="BF"/>
        </w:rPr>
        <w:fldChar w:fldCharType="begin"/>
      </w:r>
      <w:r w:rsidR="00723FDE" w:rsidRPr="00EC175D">
        <w:rPr>
          <w:color w:val="31849B" w:themeColor="accent5" w:themeShade="BF"/>
        </w:rPr>
        <w:instrText xml:space="preserve"> REF _Ref13647479 \r \h  \* MERGEFORMAT </w:instrText>
      </w:r>
      <w:r w:rsidR="00723FDE" w:rsidRPr="00EC175D">
        <w:rPr>
          <w:color w:val="31849B" w:themeColor="accent5" w:themeShade="BF"/>
        </w:rPr>
      </w:r>
      <w:r w:rsidR="00723FDE" w:rsidRPr="00EC175D">
        <w:rPr>
          <w:color w:val="31849B" w:themeColor="accent5" w:themeShade="BF"/>
        </w:rPr>
        <w:fldChar w:fldCharType="separate"/>
      </w:r>
      <w:r w:rsidR="00723FDE" w:rsidRPr="00EC175D">
        <w:rPr>
          <w:color w:val="31849B" w:themeColor="accent5" w:themeShade="BF"/>
        </w:rPr>
        <w:t>ME02</w:t>
      </w:r>
      <w:r w:rsidR="00723FDE" w:rsidRPr="00EC175D">
        <w:rPr>
          <w:color w:val="31849B" w:themeColor="accent5" w:themeShade="BF"/>
        </w:rPr>
        <w:fldChar w:fldCharType="end"/>
      </w:r>
      <w:r w:rsidR="00723FDE" w:rsidRPr="00EC175D">
        <w:rPr>
          <w:color w:val="31849B" w:themeColor="accent5" w:themeShade="BF"/>
        </w:rPr>
        <w:t>]</w:t>
      </w:r>
      <w:r w:rsidR="00723FDE">
        <w:rPr>
          <w:color w:val="31849B" w:themeColor="accent5" w:themeShade="BF"/>
        </w:rPr>
        <w:t xml:space="preserve">, </w:t>
      </w:r>
      <w:r w:rsidR="00723FDE" w:rsidRPr="00723FDE">
        <w:rPr>
          <w:color w:val="000000" w:themeColor="text1"/>
          <w:highlight w:val="yellow"/>
        </w:rPr>
        <w:t>abaixo da grid do Resultado da pesquisa.</w:t>
      </w:r>
      <w:r w:rsidR="00536518">
        <w:rPr>
          <w:color w:val="000000" w:themeColor="text1"/>
        </w:rPr>
        <w:t xml:space="preserve"> </w:t>
      </w:r>
    </w:p>
    <w:p w14:paraId="7CC4D4E7" w14:textId="32DAF543" w:rsidR="00DE0C01" w:rsidRDefault="00536518" w:rsidP="00536518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</w:t>
      </w:r>
    </w:p>
    <w:p w14:paraId="14FFDDB0" w14:textId="0EC316EE" w:rsidR="00536518" w:rsidRPr="00EC175D" w:rsidRDefault="00536518" w:rsidP="00536518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rPr>
          <w:noProof/>
        </w:rPr>
        <w:drawing>
          <wp:inline distT="0" distB="0" distL="0" distR="0" wp14:anchorId="6D535138" wp14:editId="5E338751">
            <wp:extent cx="3197385" cy="1451178"/>
            <wp:effectExtent l="0" t="0" r="317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ublicar_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96" cy="14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59FB" w14:textId="77777777" w:rsidR="00326FC1" w:rsidRPr="00EC175D" w:rsidRDefault="00326FC1" w:rsidP="00326FC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22EEEA5E" w14:textId="0893F3BE" w:rsidR="002A7F44" w:rsidRPr="00EC175D" w:rsidRDefault="002A7F44" w:rsidP="0028729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>Status:</w:t>
      </w:r>
      <w:r w:rsidR="00326FC1" w:rsidRPr="00EC175D">
        <w:t xml:space="preserve"> </w:t>
      </w:r>
      <w:r w:rsidR="00326FC1" w:rsidRPr="00EC175D">
        <w:rPr>
          <w:color w:val="31849B" w:themeColor="accent5" w:themeShade="BF"/>
        </w:rPr>
        <w:t>[</w:t>
      </w:r>
      <w:r w:rsidR="00326FC1" w:rsidRPr="00EC175D">
        <w:rPr>
          <w:color w:val="31849B" w:themeColor="accent5" w:themeShade="BF"/>
        </w:rPr>
        <w:fldChar w:fldCharType="begin"/>
      </w:r>
      <w:r w:rsidR="00326FC1" w:rsidRPr="00EC175D">
        <w:rPr>
          <w:color w:val="31849B" w:themeColor="accent5" w:themeShade="BF"/>
        </w:rPr>
        <w:instrText xml:space="preserve"> REF _Ref13750038 \r \h </w:instrText>
      </w:r>
      <w:r w:rsidR="00614C81" w:rsidRPr="00EC175D">
        <w:rPr>
          <w:color w:val="31849B" w:themeColor="accent5" w:themeShade="BF"/>
        </w:rPr>
        <w:instrText xml:space="preserve"> \* MERGEFORMAT </w:instrText>
      </w:r>
      <w:r w:rsidR="00326FC1" w:rsidRPr="00EC175D">
        <w:rPr>
          <w:color w:val="31849B" w:themeColor="accent5" w:themeShade="BF"/>
        </w:rPr>
      </w:r>
      <w:r w:rsidR="00326FC1" w:rsidRPr="00EC175D">
        <w:rPr>
          <w:color w:val="31849B" w:themeColor="accent5" w:themeShade="BF"/>
        </w:rPr>
        <w:fldChar w:fldCharType="separate"/>
      </w:r>
      <w:r w:rsidR="00326FC1" w:rsidRPr="00EC175D">
        <w:rPr>
          <w:color w:val="31849B" w:themeColor="accent5" w:themeShade="BF"/>
        </w:rPr>
        <w:t>1.1</w:t>
      </w:r>
      <w:r w:rsidR="00326FC1" w:rsidRPr="00EC175D">
        <w:rPr>
          <w:color w:val="31849B" w:themeColor="accent5" w:themeShade="BF"/>
        </w:rPr>
        <w:fldChar w:fldCharType="end"/>
      </w:r>
      <w:r w:rsidR="00326FC1" w:rsidRPr="00EC175D">
        <w:rPr>
          <w:color w:val="31849B" w:themeColor="accent5" w:themeShade="BF"/>
        </w:rPr>
        <w:t>]</w:t>
      </w:r>
    </w:p>
    <w:p w14:paraId="2DB1A954" w14:textId="2EFA7E4A" w:rsidR="002A7F44" w:rsidRPr="00EC175D" w:rsidRDefault="002A7F44" w:rsidP="002A7F44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 w:rsidRPr="00EC175D">
        <w:t xml:space="preserve">O sistema deve exibir no resultado da pesquisa os </w:t>
      </w:r>
      <w:r w:rsidR="00326FC1" w:rsidRPr="00EC175D">
        <w:t>status</w:t>
      </w:r>
      <w:r w:rsidR="00326FC1" w:rsidRPr="00EC175D">
        <w:rPr>
          <w:color w:val="31849B" w:themeColor="accent5" w:themeShade="BF"/>
        </w:rPr>
        <w:t xml:space="preserve">: </w:t>
      </w:r>
      <w:r w:rsidR="000926DE" w:rsidRPr="00EC175D">
        <w:rPr>
          <w:color w:val="31849B" w:themeColor="accent5" w:themeShade="BF"/>
        </w:rPr>
        <w:t>[</w:t>
      </w:r>
      <w:r w:rsidR="000926DE" w:rsidRPr="00EC175D">
        <w:rPr>
          <w:color w:val="31849B" w:themeColor="accent5" w:themeShade="BF"/>
        </w:rPr>
        <w:fldChar w:fldCharType="begin"/>
      </w:r>
      <w:r w:rsidR="000926DE" w:rsidRPr="00EC175D">
        <w:rPr>
          <w:color w:val="31849B" w:themeColor="accent5" w:themeShade="BF"/>
        </w:rPr>
        <w:instrText xml:space="preserve"> REF _Ref13750038 \r \h </w:instrText>
      </w:r>
      <w:r w:rsidR="00614C81" w:rsidRPr="00EC175D">
        <w:rPr>
          <w:color w:val="31849B" w:themeColor="accent5" w:themeShade="BF"/>
        </w:rPr>
        <w:instrText xml:space="preserve"> \* MERGEFORMAT </w:instrText>
      </w:r>
      <w:r w:rsidR="000926DE" w:rsidRPr="00EC175D">
        <w:rPr>
          <w:color w:val="31849B" w:themeColor="accent5" w:themeShade="BF"/>
        </w:rPr>
      </w:r>
      <w:r w:rsidR="000926DE" w:rsidRPr="00EC175D">
        <w:rPr>
          <w:color w:val="31849B" w:themeColor="accent5" w:themeShade="BF"/>
        </w:rPr>
        <w:fldChar w:fldCharType="separate"/>
      </w:r>
      <w:r w:rsidR="000926DE" w:rsidRPr="00EC175D">
        <w:rPr>
          <w:color w:val="31849B" w:themeColor="accent5" w:themeShade="BF"/>
        </w:rPr>
        <w:t>1.1</w:t>
      </w:r>
      <w:r w:rsidR="000926DE" w:rsidRPr="00EC175D">
        <w:rPr>
          <w:color w:val="31849B" w:themeColor="accent5" w:themeShade="BF"/>
        </w:rPr>
        <w:fldChar w:fldCharType="end"/>
      </w:r>
      <w:r w:rsidR="000926DE" w:rsidRPr="00EC175D">
        <w:rPr>
          <w:color w:val="31849B" w:themeColor="accent5" w:themeShade="BF"/>
        </w:rPr>
        <w:t>]</w:t>
      </w:r>
    </w:p>
    <w:p w14:paraId="4FD9B950" w14:textId="5BDF5A8B" w:rsidR="00326FC1" w:rsidRPr="00EC175D" w:rsidRDefault="00326FC1" w:rsidP="00326FC1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EC175D">
        <w:t xml:space="preserve">Para os calendários com status igual a “Calendário Concluído”: </w:t>
      </w:r>
      <w:r w:rsidR="00FF3DCD" w:rsidRPr="00EC175D">
        <w:rPr>
          <w:noProof/>
        </w:rPr>
        <w:drawing>
          <wp:inline distT="0" distB="0" distL="0" distR="0" wp14:anchorId="198DC94F" wp14:editId="103F9019">
            <wp:extent cx="341194" cy="125396"/>
            <wp:effectExtent l="0" t="0" r="1905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8" cy="12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C64A" w14:textId="46F9170B" w:rsidR="00326FC1" w:rsidRPr="00EC175D" w:rsidRDefault="00326FC1" w:rsidP="00326FC1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EC175D">
        <w:t>Para os calendários com status igual a “</w:t>
      </w:r>
      <w:r w:rsidR="00825E22" w:rsidRPr="00EC175D">
        <w:t xml:space="preserve">Em </w:t>
      </w:r>
      <w:r w:rsidR="0026183F" w:rsidRPr="00EC175D">
        <w:t>Preenchimento</w:t>
      </w:r>
      <w:r w:rsidRPr="00EC175D">
        <w:t xml:space="preserve">”: </w:t>
      </w:r>
      <w:r w:rsidR="00FF3DCD" w:rsidRPr="00EC175D">
        <w:rPr>
          <w:noProof/>
        </w:rPr>
        <w:drawing>
          <wp:inline distT="0" distB="0" distL="0" distR="0" wp14:anchorId="080C6F0A" wp14:editId="62668D95">
            <wp:extent cx="450376" cy="122864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5" cy="1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99DB" w14:textId="76F5CFEF" w:rsidR="00825E22" w:rsidRPr="00EC175D" w:rsidRDefault="00825E22" w:rsidP="00326FC1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EC175D">
        <w:t>Para os calendários com status igual a “</w:t>
      </w:r>
      <w:proofErr w:type="gramStart"/>
      <w:r w:rsidR="00100695" w:rsidRPr="00EC175D">
        <w:t xml:space="preserve">Inativado”  </w:t>
      </w:r>
      <w:proofErr w:type="gramEnd"/>
      <w:r w:rsidR="00FF3DCD" w:rsidRPr="00EC175D">
        <w:rPr>
          <w:noProof/>
        </w:rPr>
        <w:drawing>
          <wp:inline distT="0" distB="0" distL="0" distR="0" wp14:anchorId="79290C20" wp14:editId="2814B0B4">
            <wp:extent cx="375314" cy="121104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0" cy="1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8F4A" w14:textId="295EA41A" w:rsidR="00326FC1" w:rsidRPr="00EC175D" w:rsidRDefault="00326FC1" w:rsidP="00326FC1">
      <w:pPr>
        <w:pStyle w:val="PargrafodaLista"/>
        <w:widowControl/>
        <w:autoSpaceDE/>
        <w:autoSpaceDN/>
        <w:adjustRightInd/>
        <w:spacing w:after="200" w:line="276" w:lineRule="auto"/>
        <w:ind w:left="720"/>
        <w:contextualSpacing/>
        <w:jc w:val="both"/>
      </w:pPr>
    </w:p>
    <w:p w14:paraId="6C59C22E" w14:textId="16BBCFEE" w:rsidR="001738CF" w:rsidRPr="00EC175D" w:rsidRDefault="001738CF" w:rsidP="002B4DE5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7B161ECC" w14:textId="4EA19C95" w:rsidR="00607DD9" w:rsidRPr="00EC175D" w:rsidRDefault="00CE260A" w:rsidP="0086171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5" w:name="_Ref14108152"/>
      <w:r w:rsidRPr="00EC175D">
        <w:rPr>
          <w:b/>
          <w:u w:val="single"/>
        </w:rPr>
        <w:t>Excluir</w:t>
      </w:r>
      <w:r w:rsidR="002B4DE5" w:rsidRPr="00EC175D">
        <w:rPr>
          <w:b/>
        </w:rPr>
        <w:t>:</w:t>
      </w:r>
      <w:bookmarkEnd w:id="25"/>
      <w:r w:rsidR="001B3A10" w:rsidRPr="00EC175D">
        <w:rPr>
          <w:b/>
        </w:rPr>
        <w:t xml:space="preserve"> </w:t>
      </w:r>
    </w:p>
    <w:p w14:paraId="3A5C5A26" w14:textId="77777777" w:rsidR="00051F92" w:rsidRPr="00EC175D" w:rsidRDefault="003F3D3D" w:rsidP="007112FF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567"/>
        <w:contextualSpacing/>
        <w:jc w:val="both"/>
      </w:pPr>
      <w:r w:rsidRPr="00EC175D">
        <w:t>O sistema de</w:t>
      </w:r>
      <w:r w:rsidR="00EB530B" w:rsidRPr="00EC175D">
        <w:t>ve</w:t>
      </w:r>
      <w:r w:rsidRPr="00EC175D">
        <w:t xml:space="preserve"> permitir excluir um registro</w:t>
      </w:r>
      <w:r w:rsidR="00051F92" w:rsidRPr="00EC175D">
        <w:t>:</w:t>
      </w:r>
    </w:p>
    <w:p w14:paraId="3039747B" w14:textId="37EC54B5" w:rsidR="00397E54" w:rsidRPr="00EC175D" w:rsidRDefault="00397E54" w:rsidP="00397E54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1134"/>
        <w:contextualSpacing/>
        <w:jc w:val="both"/>
      </w:pPr>
      <w:r w:rsidRPr="00EC175D">
        <w:lastRenderedPageBreak/>
        <w:t>Quando o status estiver igual a “Calendário Concluído”</w:t>
      </w:r>
      <w:r w:rsidR="00097BF2" w:rsidRPr="00EC175D">
        <w:t xml:space="preserve"> ou “Inativado”</w:t>
      </w:r>
      <w:r w:rsidRPr="00EC175D">
        <w:t xml:space="preserve">, o sistema deve permitir excluir o </w:t>
      </w:r>
      <w:r w:rsidR="00DD75C3" w:rsidRPr="00EC175D">
        <w:t>registro até 1</w:t>
      </w:r>
      <w:r w:rsidRPr="00EC175D">
        <w:t>(um) dia antes do início do período de vigência do calendário.</w:t>
      </w:r>
      <w:r w:rsidR="001742A0" w:rsidRPr="00EC175D">
        <w:t>.</w:t>
      </w:r>
      <w:r w:rsidRPr="00EC175D">
        <w:t xml:space="preserve"> </w:t>
      </w:r>
    </w:p>
    <w:p w14:paraId="0D3C5A65" w14:textId="2736572B" w:rsidR="00397E54" w:rsidRPr="00EC175D" w:rsidRDefault="00397E54" w:rsidP="00397E5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EC175D">
        <w:t>O período de vigência será cadastrado pelo ator na história,</w:t>
      </w:r>
      <w:r w:rsidRPr="00EC175D">
        <w:rPr>
          <w:color w:val="000000" w:themeColor="text1"/>
        </w:rPr>
        <w:t xml:space="preserve"> (HST02-Manter Calendário Eleitoral – Aba Período).</w:t>
      </w:r>
    </w:p>
    <w:p w14:paraId="7ED989B5" w14:textId="74C7D25B" w:rsidR="00090304" w:rsidRPr="00EC175D" w:rsidRDefault="00F5457B" w:rsidP="00051F92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1134"/>
        <w:contextualSpacing/>
        <w:jc w:val="both"/>
      </w:pPr>
      <w:r w:rsidRPr="00EC175D">
        <w:t>Há qualquer momento, q</w:t>
      </w:r>
      <w:r w:rsidR="00090304" w:rsidRPr="00EC175D">
        <w:t xml:space="preserve">uando </w:t>
      </w:r>
      <w:r w:rsidR="00304EBC" w:rsidRPr="00EC175D">
        <w:t xml:space="preserve">o status </w:t>
      </w:r>
      <w:r w:rsidR="00E7430B" w:rsidRPr="00EC175D">
        <w:t>estiver igual</w:t>
      </w:r>
      <w:r w:rsidR="00090304" w:rsidRPr="00EC175D">
        <w:t xml:space="preserve"> a </w:t>
      </w:r>
      <w:r w:rsidR="00304EBC" w:rsidRPr="00EC175D">
        <w:t>“</w:t>
      </w:r>
      <w:r w:rsidR="00090304" w:rsidRPr="00EC175D">
        <w:t xml:space="preserve">Em </w:t>
      </w:r>
      <w:r w:rsidRPr="00EC175D">
        <w:t>Preenchimento</w:t>
      </w:r>
      <w:r w:rsidR="00304EBC" w:rsidRPr="00EC175D">
        <w:t>”</w:t>
      </w:r>
      <w:r w:rsidR="00DD75B0" w:rsidRPr="00EC175D">
        <w:t>, mesmo que o período de vigência já esteja sido iniciado</w:t>
      </w:r>
      <w:r w:rsidR="00397E54" w:rsidRPr="00EC175D">
        <w:t>.</w:t>
      </w:r>
    </w:p>
    <w:p w14:paraId="76C99A98" w14:textId="402A84EF" w:rsidR="00304EBC" w:rsidRPr="00EC175D" w:rsidRDefault="001B3A10" w:rsidP="007112FF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EC175D">
        <w:rPr>
          <w:color w:val="auto"/>
        </w:rPr>
        <w:t xml:space="preserve">O ator aciona a opção que permite </w:t>
      </w:r>
      <w:r w:rsidR="00DB6BB1" w:rsidRPr="00EC175D">
        <w:rPr>
          <w:color w:val="auto"/>
        </w:rPr>
        <w:t xml:space="preserve">excluir </w:t>
      </w:r>
      <w:r w:rsidR="001A75F1" w:rsidRPr="00EC175D">
        <w:rPr>
          <w:color w:val="auto"/>
        </w:rPr>
        <w:t xml:space="preserve">em </w:t>
      </w:r>
      <w:r w:rsidR="00722B2E" w:rsidRPr="00EC175D">
        <w:rPr>
          <w:color w:val="auto"/>
        </w:rPr>
        <w:t>u</w:t>
      </w:r>
      <w:r w:rsidRPr="00EC175D">
        <w:rPr>
          <w:color w:val="auto"/>
        </w:rPr>
        <w:t xml:space="preserve">m cadastro do calendário, o sistema exibe </w:t>
      </w:r>
      <w:r w:rsidR="00DB6BB1" w:rsidRPr="00EC175D">
        <w:rPr>
          <w:color w:val="auto"/>
        </w:rPr>
        <w:t>a mensagem</w:t>
      </w:r>
      <w:r w:rsidR="00304EBC" w:rsidRPr="00EC175D">
        <w:rPr>
          <w:color w:val="auto"/>
        </w:rPr>
        <w:t>;</w:t>
      </w:r>
      <w:r w:rsidR="003F3D3D" w:rsidRPr="00EC175D">
        <w:rPr>
          <w:color w:val="auto"/>
        </w:rPr>
        <w:t xml:space="preserve"> </w:t>
      </w:r>
      <w:r w:rsidR="003F3D3D" w:rsidRPr="00EC175D">
        <w:rPr>
          <w:color w:val="31849B" w:themeColor="accent5" w:themeShade="BF"/>
        </w:rPr>
        <w:t>[</w:t>
      </w:r>
      <w:r w:rsidR="003F3D3D" w:rsidRPr="00EC175D">
        <w:rPr>
          <w:color w:val="31849B" w:themeColor="accent5" w:themeShade="BF"/>
        </w:rPr>
        <w:fldChar w:fldCharType="begin"/>
      </w:r>
      <w:r w:rsidR="003F3D3D" w:rsidRPr="00EC175D">
        <w:rPr>
          <w:color w:val="31849B" w:themeColor="accent5" w:themeShade="BF"/>
        </w:rPr>
        <w:instrText xml:space="preserve"> REF _Ref13659352 \r \h </w:instrText>
      </w:r>
      <w:r w:rsidR="00BE33F0" w:rsidRPr="00EC175D">
        <w:rPr>
          <w:color w:val="31849B" w:themeColor="accent5" w:themeShade="BF"/>
        </w:rPr>
        <w:instrText xml:space="preserve"> \* MERGEFORMAT </w:instrText>
      </w:r>
      <w:r w:rsidR="003F3D3D" w:rsidRPr="00EC175D">
        <w:rPr>
          <w:color w:val="31849B" w:themeColor="accent5" w:themeShade="BF"/>
        </w:rPr>
      </w:r>
      <w:r w:rsidR="003F3D3D" w:rsidRPr="00EC175D">
        <w:rPr>
          <w:color w:val="31849B" w:themeColor="accent5" w:themeShade="BF"/>
        </w:rPr>
        <w:fldChar w:fldCharType="separate"/>
      </w:r>
      <w:r w:rsidR="003F3D3D" w:rsidRPr="00EC175D">
        <w:rPr>
          <w:color w:val="31849B" w:themeColor="accent5" w:themeShade="BF"/>
        </w:rPr>
        <w:t>ME0</w:t>
      </w:r>
      <w:r w:rsidR="00DD75C3" w:rsidRPr="00EC175D">
        <w:rPr>
          <w:color w:val="31849B" w:themeColor="accent5" w:themeShade="BF"/>
        </w:rPr>
        <w:t>3</w:t>
      </w:r>
      <w:r w:rsidR="003F3D3D" w:rsidRPr="00EC175D">
        <w:rPr>
          <w:color w:val="31849B" w:themeColor="accent5" w:themeShade="BF"/>
        </w:rPr>
        <w:fldChar w:fldCharType="end"/>
      </w:r>
      <w:r w:rsidR="003F3D3D" w:rsidRPr="00EC175D">
        <w:rPr>
          <w:color w:val="31849B" w:themeColor="accent5" w:themeShade="BF"/>
        </w:rPr>
        <w:t>]</w:t>
      </w:r>
    </w:p>
    <w:p w14:paraId="042608C2" w14:textId="453B0473" w:rsidR="008F2F36" w:rsidRPr="00EC175D" w:rsidRDefault="00304EBC" w:rsidP="007112FF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EC175D">
        <w:rPr>
          <w:color w:val="auto"/>
        </w:rPr>
        <w:t>Caso o ator acione a opção “Sim”</w:t>
      </w:r>
      <w:r w:rsidR="007B2CA7" w:rsidRPr="00EC175D">
        <w:rPr>
          <w:color w:val="auto"/>
        </w:rPr>
        <w:t>,</w:t>
      </w:r>
      <w:r w:rsidR="00DB6BB1" w:rsidRPr="00EC175D">
        <w:rPr>
          <w:color w:val="auto"/>
        </w:rPr>
        <w:t xml:space="preserve"> </w:t>
      </w:r>
      <w:r w:rsidR="008F2F36" w:rsidRPr="00EC175D">
        <w:rPr>
          <w:color w:val="auto"/>
        </w:rPr>
        <w:t xml:space="preserve">o sistema </w:t>
      </w:r>
      <w:r w:rsidR="00826D9C" w:rsidRPr="00EC175D">
        <w:rPr>
          <w:color w:val="auto"/>
        </w:rPr>
        <w:t>realiza a</w:t>
      </w:r>
      <w:r w:rsidR="007B2CA7" w:rsidRPr="00EC175D">
        <w:rPr>
          <w:color w:val="auto"/>
        </w:rPr>
        <w:t xml:space="preserve"> exclusão logica do registro</w:t>
      </w:r>
      <w:r w:rsidRPr="00EC175D">
        <w:rPr>
          <w:color w:val="auto"/>
        </w:rPr>
        <w:t>;</w:t>
      </w:r>
      <w:r w:rsidR="00BB7D77" w:rsidRPr="00EC175D">
        <w:rPr>
          <w:color w:val="auto"/>
        </w:rPr>
        <w:t xml:space="preserve"> e exibe a mensagem</w:t>
      </w:r>
      <w:r w:rsidR="00BB7D77" w:rsidRPr="00EC175D">
        <w:rPr>
          <w:color w:val="31849B" w:themeColor="accent5" w:themeShade="BF"/>
        </w:rPr>
        <w:t xml:space="preserve"> [</w:t>
      </w:r>
      <w:r w:rsidR="00BB7D77" w:rsidRPr="00EC175D">
        <w:rPr>
          <w:color w:val="31849B" w:themeColor="accent5" w:themeShade="BF"/>
        </w:rPr>
        <w:fldChar w:fldCharType="begin"/>
      </w:r>
      <w:r w:rsidR="00BB7D77" w:rsidRPr="00EC175D">
        <w:rPr>
          <w:color w:val="31849B" w:themeColor="accent5" w:themeShade="BF"/>
        </w:rPr>
        <w:instrText xml:space="preserve"> REF _Ref13834599 \r \h </w:instrText>
      </w:r>
      <w:r w:rsidR="00BE33F0" w:rsidRPr="00EC175D">
        <w:rPr>
          <w:color w:val="31849B" w:themeColor="accent5" w:themeShade="BF"/>
        </w:rPr>
        <w:instrText xml:space="preserve"> \* MERGEFORMAT </w:instrText>
      </w:r>
      <w:r w:rsidR="00BB7D77" w:rsidRPr="00EC175D">
        <w:rPr>
          <w:color w:val="31849B" w:themeColor="accent5" w:themeShade="BF"/>
        </w:rPr>
      </w:r>
      <w:r w:rsidR="00BB7D77" w:rsidRPr="00EC175D">
        <w:rPr>
          <w:color w:val="31849B" w:themeColor="accent5" w:themeShade="BF"/>
        </w:rPr>
        <w:fldChar w:fldCharType="separate"/>
      </w:r>
      <w:r w:rsidR="00BB7D77" w:rsidRPr="00EC175D">
        <w:rPr>
          <w:color w:val="31849B" w:themeColor="accent5" w:themeShade="BF"/>
        </w:rPr>
        <w:t>ME0</w:t>
      </w:r>
      <w:r w:rsidR="00DD75C3" w:rsidRPr="00EC175D">
        <w:rPr>
          <w:color w:val="31849B" w:themeColor="accent5" w:themeShade="BF"/>
        </w:rPr>
        <w:t>4</w:t>
      </w:r>
      <w:r w:rsidR="00BB7D77" w:rsidRPr="00EC175D">
        <w:rPr>
          <w:color w:val="31849B" w:themeColor="accent5" w:themeShade="BF"/>
        </w:rPr>
        <w:fldChar w:fldCharType="end"/>
      </w:r>
      <w:r w:rsidR="00BB7D77" w:rsidRPr="00EC175D">
        <w:rPr>
          <w:color w:val="31849B" w:themeColor="accent5" w:themeShade="BF"/>
        </w:rPr>
        <w:t>]</w:t>
      </w:r>
    </w:p>
    <w:p w14:paraId="2A40CF8A" w14:textId="086C39B5" w:rsidR="00304EBC" w:rsidRPr="00EC175D" w:rsidRDefault="00304EBC" w:rsidP="007112FF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EC175D">
        <w:rPr>
          <w:color w:val="auto"/>
        </w:rPr>
        <w:t>Caso o ator acione a opção “Não”, o sistema cancela a exclusão e permanece na mesma tela;</w:t>
      </w:r>
    </w:p>
    <w:p w14:paraId="5C2FA859" w14:textId="43898F43" w:rsidR="00B94BC8" w:rsidRPr="00EC175D" w:rsidRDefault="000E0D1E" w:rsidP="007112FF">
      <w:pPr>
        <w:pStyle w:val="PargrafodaLista"/>
        <w:widowControl/>
        <w:numPr>
          <w:ilvl w:val="0"/>
          <w:numId w:val="15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EC175D">
        <w:rPr>
          <w:color w:val="auto"/>
        </w:rPr>
        <w:t xml:space="preserve">O sistema </w:t>
      </w:r>
      <w:r w:rsidR="00B94BC8" w:rsidRPr="00EC175D">
        <w:rPr>
          <w:color w:val="auto"/>
          <w:u w:val="single"/>
        </w:rPr>
        <w:t>Não</w:t>
      </w:r>
      <w:r w:rsidR="00B94BC8" w:rsidRPr="00EC175D">
        <w:rPr>
          <w:color w:val="auto"/>
        </w:rPr>
        <w:t xml:space="preserve"> deve exibir a opção “Excluir” quando os status estiver igual a </w:t>
      </w:r>
      <w:r w:rsidR="00B94BC8" w:rsidRPr="00EC175D">
        <w:t>“Calendário Concluído” ou “Inativado”</w:t>
      </w:r>
    </w:p>
    <w:p w14:paraId="349FBC49" w14:textId="42397A7D" w:rsidR="00F60666" w:rsidRPr="00EC175D" w:rsidRDefault="00F60666" w:rsidP="007112FF">
      <w:pPr>
        <w:pStyle w:val="PargrafodaLista"/>
        <w:numPr>
          <w:ilvl w:val="0"/>
          <w:numId w:val="15"/>
        </w:numPr>
        <w:spacing w:before="60" w:after="60"/>
        <w:ind w:left="567"/>
      </w:pPr>
      <w:r w:rsidRPr="00EC175D">
        <w:t xml:space="preserve">O sistema deve registrar uma trilha de auditoria contendo a ação executada (incluir, alterar e excluir), a identificação da funcionalidade, a data e hora da ocorrência </w:t>
      </w:r>
      <w:r w:rsidR="00304EBC" w:rsidRPr="00EC175D">
        <w:t>e a</w:t>
      </w:r>
      <w:r w:rsidRPr="00EC175D">
        <w:t xml:space="preserve"> identificação do ator; permitindo assim que todas as informações estarão disponíveis para a consulta através da aba Histórico.</w:t>
      </w:r>
    </w:p>
    <w:p w14:paraId="5A01C8F4" w14:textId="022FFFDA" w:rsidR="00B45FC6" w:rsidRPr="00EC175D" w:rsidRDefault="00B45FC6" w:rsidP="007112FF">
      <w:pPr>
        <w:pStyle w:val="PargrafodaLista"/>
        <w:numPr>
          <w:ilvl w:val="0"/>
          <w:numId w:val="15"/>
        </w:numPr>
        <w:spacing w:before="60" w:after="60"/>
        <w:ind w:left="567"/>
      </w:pPr>
      <w:r w:rsidRPr="00EC175D">
        <w:t>Ao excluir um registro o sistema não deve reaproveitar a numeração</w:t>
      </w:r>
      <w:r w:rsidR="008D3E34" w:rsidRPr="00EC175D">
        <w:t xml:space="preserve"> excluída. As informações deste registro com a numeração deve ser armazenado para trilha de auditoria. </w:t>
      </w:r>
    </w:p>
    <w:p w14:paraId="5BD6B62C" w14:textId="77777777" w:rsidR="003E75D7" w:rsidRPr="00EC175D" w:rsidRDefault="003E75D7" w:rsidP="003E75D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7240AD16" w14:textId="77777777" w:rsidR="002A5998" w:rsidRPr="00EC175D" w:rsidRDefault="002A5998" w:rsidP="003E75D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18BC394" w14:textId="77777777" w:rsidR="00934E1B" w:rsidRPr="00EC175D" w:rsidRDefault="00934E1B" w:rsidP="003E75D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9DACF78" w14:textId="77777777" w:rsidR="00934E1B" w:rsidRPr="00EC175D" w:rsidRDefault="00934E1B" w:rsidP="003E75D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57179AC3" w14:textId="178187E0" w:rsidR="003E75D7" w:rsidRPr="00EC175D" w:rsidRDefault="003E75D7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6" w:name="_Ref14108141"/>
      <w:r w:rsidRPr="00EC175D">
        <w:rPr>
          <w:b/>
          <w:u w:val="single"/>
        </w:rPr>
        <w:t>Visualizar</w:t>
      </w:r>
      <w:r w:rsidRPr="00EC175D">
        <w:rPr>
          <w:b/>
        </w:rPr>
        <w:t>:</w:t>
      </w:r>
      <w:bookmarkEnd w:id="26"/>
      <w:r w:rsidRPr="00EC175D">
        <w:rPr>
          <w:b/>
        </w:rPr>
        <w:t xml:space="preserve"> </w:t>
      </w:r>
    </w:p>
    <w:p w14:paraId="1E64D508" w14:textId="65E0EDCB" w:rsidR="003E75D7" w:rsidRPr="00EC175D" w:rsidRDefault="003E75D7" w:rsidP="007112FF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567"/>
        <w:contextualSpacing/>
      </w:pPr>
      <w:r w:rsidRPr="00EC175D">
        <w:t xml:space="preserve">Ao acionar </w:t>
      </w:r>
      <w:r w:rsidR="004F39B7" w:rsidRPr="00EC175D">
        <w:t>a opção</w:t>
      </w:r>
      <w:r w:rsidRPr="00EC175D">
        <w:t xml:space="preserve"> de “</w:t>
      </w:r>
      <w:r w:rsidR="00934E1B" w:rsidRPr="00EC175D">
        <w:t>visualizar “na</w:t>
      </w:r>
      <w:r w:rsidRPr="00EC175D">
        <w:t xml:space="preserve"> tela do resultado da </w:t>
      </w:r>
      <w:proofErr w:type="gramStart"/>
      <w:r w:rsidRPr="00EC175D">
        <w:t>pesquisa</w:t>
      </w:r>
      <w:r w:rsidR="004F39B7" w:rsidRPr="00EC175D">
        <w:t xml:space="preserve"> </w:t>
      </w:r>
      <w:r w:rsidR="004F39B7" w:rsidRPr="00EC175D">
        <w:rPr>
          <w:noProof/>
        </w:rPr>
        <w:drawing>
          <wp:inline distT="0" distB="0" distL="0" distR="0" wp14:anchorId="1D7DF9D3" wp14:editId="04E5D7EA">
            <wp:extent cx="38095" cy="142857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D">
        <w:t>,</w:t>
      </w:r>
      <w:proofErr w:type="gramEnd"/>
      <w:r w:rsidRPr="00EC175D">
        <w:t xml:space="preserve"> o sistema recupera todos os dados </w:t>
      </w:r>
      <w:r w:rsidR="00934E1B" w:rsidRPr="00EC175D">
        <w:t xml:space="preserve"> </w:t>
      </w:r>
      <w:r w:rsidRPr="00EC175D">
        <w:t>do “Calendário Eleitoral” selecionado, preenchido e salvo</w:t>
      </w:r>
      <w:r w:rsidR="001079A7" w:rsidRPr="00EC175D">
        <w:t xml:space="preserve"> ou concluído</w:t>
      </w:r>
      <w:r w:rsidRPr="00EC175D">
        <w:t>, e exibe a tela para visualização</w:t>
      </w:r>
      <w:r w:rsidR="004F39B7" w:rsidRPr="00EC175D">
        <w:rPr>
          <w:color w:val="31849B" w:themeColor="accent5" w:themeShade="BF"/>
        </w:rPr>
        <w:t xml:space="preserve"> </w:t>
      </w:r>
      <w:r w:rsidR="006059B9" w:rsidRPr="00EC175D">
        <w:rPr>
          <w:color w:val="auto"/>
        </w:rPr>
        <w:t xml:space="preserve">dos dados </w:t>
      </w:r>
      <w:r w:rsidR="006059B9" w:rsidRPr="00EC175D">
        <w:rPr>
          <w:b/>
          <w:color w:val="auto"/>
        </w:rPr>
        <w:t>Desabilitados</w:t>
      </w:r>
      <w:r w:rsidR="006059B9" w:rsidRPr="00EC175D">
        <w:rPr>
          <w:color w:val="auto"/>
        </w:rPr>
        <w:t xml:space="preserve">, </w:t>
      </w:r>
      <w:r w:rsidR="004F39B7" w:rsidRPr="00EC175D">
        <w:rPr>
          <w:color w:val="000000" w:themeColor="text1"/>
        </w:rPr>
        <w:t>das Abas Período e Prazo</w:t>
      </w:r>
      <w:r w:rsidR="001079A7" w:rsidRPr="00EC175D">
        <w:rPr>
          <w:color w:val="000000" w:themeColor="text1"/>
        </w:rPr>
        <w:t>.</w:t>
      </w:r>
    </w:p>
    <w:p w14:paraId="1FFED44F" w14:textId="77777777" w:rsidR="003A242C" w:rsidRPr="00EC175D" w:rsidRDefault="003A242C" w:rsidP="003A242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E378E70" w14:textId="77777777" w:rsidR="00B94BC8" w:rsidRPr="00EC175D" w:rsidRDefault="00B94BC8" w:rsidP="003A242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27EFE10A" w14:textId="77777777" w:rsidR="00B94BC8" w:rsidRPr="00EC175D" w:rsidRDefault="00B94BC8" w:rsidP="00B94BC8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89903E4" w14:textId="0C5A5884" w:rsidR="00B94BC8" w:rsidRPr="00EC175D" w:rsidRDefault="00B94BC8" w:rsidP="00B94BC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7" w:name="_Ref15910724"/>
      <w:r w:rsidRPr="00EC175D">
        <w:rPr>
          <w:b/>
          <w:u w:val="single"/>
        </w:rPr>
        <w:t>Resolução</w:t>
      </w:r>
      <w:r w:rsidRPr="00EC175D">
        <w:rPr>
          <w:b/>
        </w:rPr>
        <w:t>:</w:t>
      </w:r>
      <w:bookmarkEnd w:id="27"/>
      <w:r w:rsidRPr="00EC175D">
        <w:rPr>
          <w:b/>
        </w:rPr>
        <w:t xml:space="preserve"> </w:t>
      </w:r>
    </w:p>
    <w:p w14:paraId="7460281D" w14:textId="2D0CC18A" w:rsidR="00B94BC8" w:rsidRPr="00EC175D" w:rsidRDefault="00B94BC8" w:rsidP="00237E22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EC175D">
        <w:t>Ao acionar o Link na coluna “Resolução”, o sistema deve baixar o arquivo referente a resolução anexada pelo ator na HST02 – Aba Período</w:t>
      </w:r>
    </w:p>
    <w:p w14:paraId="7F75ADCA" w14:textId="3991469A" w:rsidR="00EA5055" w:rsidRPr="00EC175D" w:rsidRDefault="00EA5055" w:rsidP="00237E22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EC175D">
        <w:t>O sistema deve exibir o nome do arquivo que o ator anexou na tela de cadastro do calendário.</w:t>
      </w:r>
    </w:p>
    <w:p w14:paraId="477F4CA7" w14:textId="77777777" w:rsidR="00EA5055" w:rsidRDefault="00EA5055" w:rsidP="00EA505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065D049" w14:textId="77777777" w:rsidR="00237E22" w:rsidRDefault="00237E22" w:rsidP="00EA505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20AF1D2" w14:textId="51D46001" w:rsidR="00237E22" w:rsidRPr="00EC175D" w:rsidRDefault="00617B56" w:rsidP="00237E2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8" w:name="_Ref18928480"/>
      <w:r>
        <w:rPr>
          <w:b/>
          <w:u w:val="single"/>
        </w:rPr>
        <w:t>Mensagens</w:t>
      </w:r>
      <w:r w:rsidR="00237E22" w:rsidRPr="00EC175D">
        <w:rPr>
          <w:b/>
        </w:rPr>
        <w:t>:</w:t>
      </w:r>
      <w:bookmarkEnd w:id="28"/>
      <w:r w:rsidR="00237E22" w:rsidRPr="00EC175D">
        <w:rPr>
          <w:b/>
        </w:rPr>
        <w:t xml:space="preserve"> </w:t>
      </w:r>
    </w:p>
    <w:p w14:paraId="1CF44515" w14:textId="77777777" w:rsidR="00237E22" w:rsidRPr="00EC175D" w:rsidRDefault="00237E22" w:rsidP="00EA505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4234A26C" w:rsidR="00EE30B5" w:rsidRPr="00EC175D" w:rsidRDefault="00EE30B5" w:rsidP="00EE30B5">
      <w:pPr>
        <w:pStyle w:val="PargrafodaLista"/>
        <w:numPr>
          <w:ilvl w:val="0"/>
          <w:numId w:val="16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237E22">
        <w:rPr>
          <w:highlight w:val="yellow"/>
        </w:rPr>
        <w:t xml:space="preserve">, </w:t>
      </w:r>
      <w:r w:rsidRPr="00237E22">
        <w:rPr>
          <w:highlight w:val="yellow"/>
        </w:rPr>
        <w:t>devem ser exibidas</w:t>
      </w:r>
      <w:r w:rsidR="006E5559" w:rsidRPr="00237E22">
        <w:rPr>
          <w:highlight w:val="yellow"/>
        </w:rPr>
        <w:t xml:space="preserve"> no canto superior </w:t>
      </w:r>
      <w:r w:rsidR="00237E22" w:rsidRPr="00237E22">
        <w:rPr>
          <w:highlight w:val="yellow"/>
        </w:rPr>
        <w:t xml:space="preserve">direito </w:t>
      </w:r>
      <w:r w:rsidR="006E5559" w:rsidRPr="00237E22">
        <w:rPr>
          <w:highlight w:val="yellow"/>
        </w:rPr>
        <w:t>da tela</w:t>
      </w:r>
      <w:r w:rsidR="006E5559" w:rsidRPr="00EC175D">
        <w:t xml:space="preserve">, </w:t>
      </w:r>
      <w:r w:rsidRPr="00EC175D">
        <w:t>com o seguinte padrão:</w:t>
      </w:r>
    </w:p>
    <w:p w14:paraId="3A6C02EA" w14:textId="77777777" w:rsidR="00EE30B5" w:rsidRPr="00EC175D" w:rsidRDefault="00EE30B5" w:rsidP="00EE30B5">
      <w:pPr>
        <w:rPr>
          <w:u w:val="single"/>
        </w:rPr>
      </w:pPr>
      <w:r w:rsidRPr="00EC175D">
        <w:rPr>
          <w:sz w:val="20"/>
          <w:u w:val="single"/>
        </w:rPr>
        <w:t>Mensagem de Sucesso:</w:t>
      </w:r>
      <w:r w:rsidRPr="00EC175D">
        <w:rPr>
          <w:u w:val="single"/>
        </w:rPr>
        <w:t xml:space="preserve"> </w:t>
      </w:r>
    </w:p>
    <w:p w14:paraId="5CB891AA" w14:textId="63D05B99" w:rsidR="00EE30B5" w:rsidRPr="00EC175D" w:rsidRDefault="00EE30B5" w:rsidP="00EE30B5">
      <w:r w:rsidRPr="00EC175D">
        <w:t xml:space="preserve">  </w:t>
      </w:r>
      <w:r w:rsidR="00E75886" w:rsidRPr="00EC175D">
        <w:rPr>
          <w:noProof/>
        </w:rPr>
        <w:drawing>
          <wp:inline distT="0" distB="0" distL="0" distR="0" wp14:anchorId="4B56DBBE" wp14:editId="5E38D5B9">
            <wp:extent cx="2704762" cy="4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D94" w14:textId="77777777" w:rsidR="006E5559" w:rsidRPr="00EC175D" w:rsidRDefault="006E5559" w:rsidP="00EE30B5">
      <w:pPr>
        <w:rPr>
          <w:sz w:val="20"/>
        </w:rPr>
      </w:pPr>
    </w:p>
    <w:p w14:paraId="68FF4C3E" w14:textId="77777777" w:rsidR="00EE30B5" w:rsidRPr="00EC175D" w:rsidRDefault="00EE30B5" w:rsidP="00EE30B5">
      <w:pPr>
        <w:rPr>
          <w:sz w:val="20"/>
          <w:u w:val="single"/>
        </w:rPr>
      </w:pPr>
      <w:r w:rsidRPr="00EC175D">
        <w:rPr>
          <w:sz w:val="20"/>
          <w:u w:val="single"/>
        </w:rPr>
        <w:t xml:space="preserve">Mensagem de Alerta:    </w:t>
      </w:r>
    </w:p>
    <w:p w14:paraId="251CC7EF" w14:textId="64C43C35" w:rsidR="00EE30B5" w:rsidRPr="00EC175D" w:rsidRDefault="00EE30B5" w:rsidP="00EE30B5">
      <w:pPr>
        <w:rPr>
          <w:sz w:val="20"/>
        </w:rPr>
      </w:pPr>
      <w:r w:rsidRPr="00EC175D">
        <w:rPr>
          <w:sz w:val="20"/>
        </w:rPr>
        <w:lastRenderedPageBreak/>
        <w:t xml:space="preserve">  </w:t>
      </w:r>
      <w:r w:rsidR="001F6169" w:rsidRPr="00EC175D">
        <w:rPr>
          <w:noProof/>
        </w:rPr>
        <w:drawing>
          <wp:inline distT="0" distB="0" distL="0" distR="0" wp14:anchorId="5746B776" wp14:editId="4EF90D85">
            <wp:extent cx="2704762" cy="40000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977C" w14:textId="77777777" w:rsidR="001F6169" w:rsidRPr="00EC175D" w:rsidRDefault="001F6169" w:rsidP="00EE30B5">
      <w:pPr>
        <w:rPr>
          <w:sz w:val="20"/>
        </w:rPr>
      </w:pPr>
    </w:p>
    <w:p w14:paraId="5C2ED465" w14:textId="6A9C1217" w:rsidR="00EE30B5" w:rsidRPr="00EC175D" w:rsidRDefault="001F6169" w:rsidP="00EE30B5">
      <w:pPr>
        <w:rPr>
          <w:sz w:val="20"/>
          <w:u w:val="single"/>
        </w:rPr>
      </w:pPr>
      <w:r w:rsidRPr="00EC175D">
        <w:rPr>
          <w:sz w:val="20"/>
        </w:rPr>
        <w:t xml:space="preserve">  </w:t>
      </w:r>
      <w:r w:rsidR="00EE30B5" w:rsidRPr="00EC175D">
        <w:rPr>
          <w:sz w:val="20"/>
          <w:u w:val="single"/>
        </w:rPr>
        <w:t xml:space="preserve">Mensagem de Erro: </w:t>
      </w:r>
    </w:p>
    <w:p w14:paraId="0B9705DB" w14:textId="77777777" w:rsidR="00EE30B5" w:rsidRPr="00EC175D" w:rsidRDefault="00EE30B5" w:rsidP="00EE30B5">
      <w:pPr>
        <w:rPr>
          <w:sz w:val="20"/>
        </w:rPr>
      </w:pPr>
      <w:r w:rsidRPr="00EC175D">
        <w:rPr>
          <w:sz w:val="20"/>
        </w:rPr>
        <w:t xml:space="preserve">  </w:t>
      </w:r>
      <w:r w:rsidRPr="00EC175D">
        <w:rPr>
          <w:noProof/>
        </w:rPr>
        <w:drawing>
          <wp:inline distT="0" distB="0" distL="0" distR="0" wp14:anchorId="207D6842" wp14:editId="06156035">
            <wp:extent cx="2704762" cy="400000"/>
            <wp:effectExtent l="0" t="0" r="635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DE5" w14:textId="77777777" w:rsidR="00EE30B5" w:rsidRPr="00EC175D" w:rsidRDefault="00EE30B5" w:rsidP="00EE30B5"/>
    <w:p w14:paraId="3DAF76AD" w14:textId="7533417D" w:rsidR="006E5559" w:rsidRPr="00EC175D" w:rsidRDefault="006E5559" w:rsidP="006E5559">
      <w:pPr>
        <w:pStyle w:val="PargrafodaLista"/>
        <w:numPr>
          <w:ilvl w:val="0"/>
          <w:numId w:val="16"/>
        </w:numPr>
        <w:ind w:left="426"/>
      </w:pPr>
      <w:r w:rsidRPr="00EC175D">
        <w:t xml:space="preserve">As mensagens de </w:t>
      </w:r>
      <w:r w:rsidRPr="00EC175D">
        <w:rPr>
          <w:u w:val="single"/>
        </w:rPr>
        <w:t>Confirmação</w:t>
      </w:r>
      <w:r w:rsidRPr="00EC175D">
        <w:t>, devem ser exibidas acima do registro a ser excluído, com o seguinte padrão:</w:t>
      </w:r>
    </w:p>
    <w:p w14:paraId="3A9CE57D" w14:textId="77777777" w:rsidR="006E5559" w:rsidRPr="00EC175D" w:rsidRDefault="006E5559" w:rsidP="006E5559">
      <w:pPr>
        <w:pStyle w:val="PargrafodaLista"/>
        <w:ind w:left="426"/>
      </w:pPr>
    </w:p>
    <w:p w14:paraId="17817F5D" w14:textId="77777777" w:rsidR="006E5559" w:rsidRPr="00EC175D" w:rsidRDefault="006E5559" w:rsidP="006E5559">
      <w:pPr>
        <w:pStyle w:val="PargrafodaLista"/>
        <w:ind w:left="426"/>
      </w:pPr>
    </w:p>
    <w:p w14:paraId="6A3D08C8" w14:textId="77777777" w:rsidR="006E5559" w:rsidRPr="00EC175D" w:rsidRDefault="006E5559" w:rsidP="00FE407D">
      <w:pPr>
        <w:pStyle w:val="PargrafodaLista"/>
        <w:ind w:left="142"/>
        <w:rPr>
          <w:u w:val="single"/>
        </w:rPr>
      </w:pPr>
      <w:r w:rsidRPr="00EC175D">
        <w:rPr>
          <w:u w:val="single"/>
        </w:rPr>
        <w:t>Mensagem de confirmação:</w:t>
      </w:r>
    </w:p>
    <w:p w14:paraId="4286C8A8" w14:textId="77777777" w:rsidR="006E5559" w:rsidRPr="00EC175D" w:rsidRDefault="006E5559" w:rsidP="00FE407D">
      <w:pPr>
        <w:pStyle w:val="PargrafodaLista"/>
        <w:ind w:left="142"/>
      </w:pPr>
      <w:r w:rsidRPr="00EC175D">
        <w:rPr>
          <w:noProof/>
        </w:rPr>
        <w:drawing>
          <wp:inline distT="0" distB="0" distL="0" distR="0" wp14:anchorId="47CCB35E" wp14:editId="1309EAED">
            <wp:extent cx="2809875" cy="904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BCA7" w14:textId="77777777" w:rsidR="00EE30B5" w:rsidRPr="00EC175D" w:rsidRDefault="00EE30B5" w:rsidP="00EE30B5"/>
    <w:p w14:paraId="436E30EE" w14:textId="77777777" w:rsidR="00EE30B5" w:rsidRPr="00EC175D" w:rsidRDefault="00EE30B5" w:rsidP="00EE30B5">
      <w:r w:rsidRPr="00EC175D">
        <w:rPr>
          <w:noProof/>
        </w:rPr>
        <w:drawing>
          <wp:inline distT="0" distB="0" distL="0" distR="0" wp14:anchorId="7D187584" wp14:editId="2E6145DC">
            <wp:extent cx="5753100" cy="29432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E144" w14:textId="77777777" w:rsidR="00EE30B5" w:rsidRPr="00EC175D" w:rsidRDefault="00EE30B5" w:rsidP="00EE30B5"/>
    <w:p w14:paraId="4769E07E" w14:textId="77777777" w:rsidR="00EE30B5" w:rsidRPr="00EC175D" w:rsidRDefault="00EE30B5" w:rsidP="007112FF">
      <w:pPr>
        <w:pStyle w:val="PargrafodaLista"/>
        <w:numPr>
          <w:ilvl w:val="0"/>
          <w:numId w:val="16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7112FF">
      <w:pPr>
        <w:pStyle w:val="PargrafodaLista"/>
        <w:numPr>
          <w:ilvl w:val="0"/>
          <w:numId w:val="16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Pr="00EC175D" w:rsidRDefault="00004F8B" w:rsidP="007112FF">
      <w:pPr>
        <w:pStyle w:val="PargrafodaLista"/>
        <w:numPr>
          <w:ilvl w:val="0"/>
          <w:numId w:val="16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618EEC73" w14:textId="352A51D5" w:rsidR="00EE30B5" w:rsidRPr="00EC175D" w:rsidRDefault="001F6169" w:rsidP="00287290">
      <w:pPr>
        <w:pStyle w:val="PargrafodaLista"/>
        <w:numPr>
          <w:ilvl w:val="0"/>
          <w:numId w:val="16"/>
        </w:numPr>
        <w:ind w:left="426"/>
      </w:pPr>
      <w:r w:rsidRPr="00EC175D">
        <w:t xml:space="preserve">Para as mensagens de </w:t>
      </w:r>
      <w:r w:rsidRPr="00EC175D">
        <w:rPr>
          <w:u w:val="single"/>
        </w:rPr>
        <w:t>confirmação</w:t>
      </w:r>
      <w:r w:rsidRPr="00EC175D">
        <w:t xml:space="preserve"> o sistema </w:t>
      </w:r>
      <w:r w:rsidRPr="00EC175D">
        <w:rPr>
          <w:u w:val="single"/>
        </w:rPr>
        <w:t>não</w:t>
      </w:r>
      <w:r w:rsidRPr="00EC175D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lastRenderedPageBreak/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2023348"/>
          </w:p>
        </w:tc>
        <w:bookmarkEnd w:id="29"/>
        <w:tc>
          <w:tcPr>
            <w:tcW w:w="6276" w:type="dxa"/>
          </w:tcPr>
          <w:p w14:paraId="19465BB6" w14:textId="7B788B2C" w:rsidR="00596253" w:rsidRPr="00EC175D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EC175D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EC175D">
              <w:rPr>
                <w:rFonts w:cs="Arial"/>
                <w:sz w:val="18"/>
                <w:szCs w:val="18"/>
              </w:rPr>
              <w:t>c</w:t>
            </w:r>
            <w:r w:rsidRPr="00EC175D">
              <w:rPr>
                <w:rFonts w:cs="Arial"/>
                <w:sz w:val="18"/>
                <w:szCs w:val="18"/>
              </w:rPr>
              <w:t>omunicação</w:t>
            </w:r>
            <w:r w:rsidR="007303C6" w:rsidRPr="00EC175D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EC175D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B219F6" w:rsidRPr="00EC175D" w14:paraId="21C1062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93FC529" w14:textId="77777777" w:rsidR="00B219F6" w:rsidRPr="00EC175D" w:rsidRDefault="00B219F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3647479"/>
          </w:p>
        </w:tc>
        <w:bookmarkEnd w:id="30"/>
        <w:tc>
          <w:tcPr>
            <w:tcW w:w="6276" w:type="dxa"/>
          </w:tcPr>
          <w:p w14:paraId="7E7B920E" w14:textId="35664665" w:rsidR="00B219F6" w:rsidRPr="00EC175D" w:rsidRDefault="00B219F6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EC175D">
              <w:rPr>
                <w:rFonts w:cs="Arial"/>
                <w:sz w:val="18"/>
                <w:szCs w:val="18"/>
              </w:rPr>
              <w:t>Nenhum registro encontrado</w:t>
            </w:r>
            <w:r w:rsidR="00EE30B5" w:rsidRPr="00EC175D">
              <w:rPr>
                <w:rFonts w:cs="Arial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659F0CF5" w14:textId="485B8A5A" w:rsidR="00B219F6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3659352"/>
          </w:p>
        </w:tc>
        <w:bookmarkEnd w:id="31"/>
        <w:tc>
          <w:tcPr>
            <w:tcW w:w="6276" w:type="dxa"/>
          </w:tcPr>
          <w:p w14:paraId="63772FAA" w14:textId="1597BD45" w:rsidR="008C7E84" w:rsidRPr="00EC175D" w:rsidRDefault="003F3D3D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EC175D">
              <w:rPr>
                <w:rFonts w:cs="Arial"/>
                <w:sz w:val="18"/>
                <w:szCs w:val="18"/>
              </w:rPr>
              <w:t>Confirma a exclusão do registro?</w:t>
            </w:r>
          </w:p>
          <w:p w14:paraId="6FFDBC8E" w14:textId="656F7355" w:rsidR="003F3D3D" w:rsidRPr="00EC175D" w:rsidRDefault="003F3D3D" w:rsidP="003F3D3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EC175D">
              <w:rPr>
                <w:rFonts w:cs="Arial"/>
                <w:sz w:val="18"/>
                <w:szCs w:val="18"/>
              </w:rPr>
              <w:t>[</w:t>
            </w:r>
            <w:r w:rsidR="0052229A" w:rsidRPr="00EC175D">
              <w:rPr>
                <w:rFonts w:cs="Arial"/>
                <w:sz w:val="18"/>
                <w:szCs w:val="18"/>
              </w:rPr>
              <w:t>Sim] [</w:t>
            </w:r>
            <w:r w:rsidRPr="00EC175D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4377CEF" w14:textId="5A67C683" w:rsidR="008C7E84" w:rsidRPr="00EC175D" w:rsidRDefault="00004F8B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Confirmação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13834599"/>
          </w:p>
        </w:tc>
        <w:bookmarkEnd w:id="32"/>
        <w:tc>
          <w:tcPr>
            <w:tcW w:w="6276" w:type="dxa"/>
          </w:tcPr>
          <w:p w14:paraId="710DC4A8" w14:textId="7E1AA8C9" w:rsidR="00BB7D77" w:rsidRPr="00EC175D" w:rsidRDefault="00BB7D77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EC175D">
              <w:rPr>
                <w:rFonts w:cs="Arial"/>
                <w:sz w:val="18"/>
                <w:szCs w:val="18"/>
              </w:rPr>
              <w:t xml:space="preserve">Registro </w:t>
            </w:r>
            <w:r w:rsidR="00540F6D" w:rsidRPr="00EC175D">
              <w:rPr>
                <w:rFonts w:cs="Arial"/>
                <w:sz w:val="18"/>
                <w:szCs w:val="18"/>
              </w:rPr>
              <w:t>e</w:t>
            </w:r>
            <w:r w:rsidRPr="00EC175D">
              <w:rPr>
                <w:rFonts w:cs="Arial"/>
                <w:sz w:val="18"/>
                <w:szCs w:val="18"/>
              </w:rPr>
              <w:t>xcluído com sucesso!</w:t>
            </w:r>
          </w:p>
        </w:tc>
        <w:tc>
          <w:tcPr>
            <w:tcW w:w="1555" w:type="dxa"/>
          </w:tcPr>
          <w:p w14:paraId="383E4CA1" w14:textId="75CCDCB4" w:rsidR="00BB7D77" w:rsidRPr="00EC175D" w:rsidRDefault="00BB7D77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Sucesso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3" w:name="_Toc16604384"/>
      <w:r w:rsidRPr="00EC175D">
        <w:t>INFORMAÇÕES COMPLEMENTARES</w:t>
      </w:r>
      <w:bookmarkEnd w:id="33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37A0576E" w14:textId="36DFED36" w:rsidR="00716230" w:rsidRPr="00EC175D" w:rsidRDefault="00193996">
      <w:pPr>
        <w:pStyle w:val="Dica"/>
        <w:rPr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>Eleitoral_HST02_</w:t>
      </w:r>
      <w:r w:rsidR="00825EAC" w:rsidRPr="00EC175D">
        <w:rPr>
          <w:color w:val="auto"/>
          <w:sz w:val="20"/>
          <w:szCs w:val="20"/>
        </w:rPr>
        <w:t>Manter_</w:t>
      </w:r>
      <w:r w:rsidRPr="00EC175D">
        <w:rPr>
          <w:color w:val="auto"/>
          <w:sz w:val="20"/>
          <w:szCs w:val="20"/>
        </w:rPr>
        <w:t>Calendário_Eleitoral_</w:t>
      </w:r>
      <w:r w:rsidR="00A36E1E" w:rsidRPr="00EC175D">
        <w:rPr>
          <w:color w:val="auto"/>
          <w:sz w:val="20"/>
          <w:szCs w:val="20"/>
        </w:rPr>
        <w:t>Aba</w:t>
      </w:r>
      <w:r w:rsidRPr="00EC175D">
        <w:rPr>
          <w:color w:val="auto"/>
          <w:sz w:val="20"/>
          <w:szCs w:val="20"/>
        </w:rPr>
        <w:t>Periodo_Incluir_Alterar</w:t>
      </w:r>
    </w:p>
    <w:p w14:paraId="27C2F3A1" w14:textId="479C1240" w:rsidR="00654E1A" w:rsidRPr="00EC175D" w:rsidRDefault="006F6A5E">
      <w:pPr>
        <w:pStyle w:val="Dica"/>
        <w:rPr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>Eleitoral_HST0</w:t>
      </w:r>
      <w:r w:rsidR="00FF53E2" w:rsidRPr="00EC175D">
        <w:rPr>
          <w:color w:val="auto"/>
          <w:sz w:val="20"/>
          <w:szCs w:val="20"/>
        </w:rPr>
        <w:t>3</w:t>
      </w:r>
      <w:r w:rsidRPr="00EC175D">
        <w:rPr>
          <w:color w:val="auto"/>
          <w:sz w:val="20"/>
          <w:szCs w:val="20"/>
        </w:rPr>
        <w:t>_</w:t>
      </w:r>
      <w:r w:rsidR="00825EAC" w:rsidRPr="00EC175D">
        <w:rPr>
          <w:color w:val="auto"/>
          <w:sz w:val="20"/>
          <w:szCs w:val="20"/>
        </w:rPr>
        <w:t>Manter_</w:t>
      </w:r>
      <w:r w:rsidRPr="00EC175D">
        <w:rPr>
          <w:color w:val="auto"/>
          <w:sz w:val="20"/>
          <w:szCs w:val="20"/>
        </w:rPr>
        <w:t>Calendário_Eleitoral_</w:t>
      </w:r>
      <w:r w:rsidR="00A36E1E" w:rsidRPr="00EC175D">
        <w:rPr>
          <w:color w:val="auto"/>
          <w:sz w:val="20"/>
          <w:szCs w:val="20"/>
        </w:rPr>
        <w:t>Aba</w:t>
      </w:r>
      <w:r w:rsidRPr="00EC175D">
        <w:rPr>
          <w:color w:val="auto"/>
          <w:sz w:val="20"/>
          <w:szCs w:val="20"/>
        </w:rPr>
        <w:t>Prazo_Incluir_Alterar</w:t>
      </w:r>
    </w:p>
    <w:p w14:paraId="7EDC38E4" w14:textId="281BEA4D" w:rsidR="006F6A5E" w:rsidRPr="00EC175D" w:rsidRDefault="006F6A5E">
      <w:pPr>
        <w:pStyle w:val="Dica"/>
        <w:rPr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>Eleitoral_HST0</w:t>
      </w:r>
      <w:r w:rsidR="00FF53E2" w:rsidRPr="00EC175D">
        <w:rPr>
          <w:color w:val="auto"/>
          <w:sz w:val="20"/>
          <w:szCs w:val="20"/>
        </w:rPr>
        <w:t>4</w:t>
      </w:r>
      <w:r w:rsidRPr="00EC175D">
        <w:rPr>
          <w:color w:val="auto"/>
          <w:sz w:val="20"/>
          <w:szCs w:val="20"/>
        </w:rPr>
        <w:t>_Calendário_Eleitoral_Historico</w:t>
      </w:r>
    </w:p>
    <w:p w14:paraId="7F3963E5" w14:textId="77777777" w:rsidR="00B92F7C" w:rsidRPr="00EC175D" w:rsidRDefault="00B92F7C">
      <w:pPr>
        <w:pStyle w:val="Dica"/>
        <w:rPr>
          <w:color w:val="auto"/>
          <w:sz w:val="20"/>
          <w:szCs w:val="20"/>
        </w:rPr>
      </w:pPr>
    </w:p>
    <w:p w14:paraId="217AD0CD" w14:textId="41B1373A" w:rsidR="00B92F7C" w:rsidRPr="00EC175D" w:rsidRDefault="00B92F7C" w:rsidP="00B92F7C">
      <w:pPr>
        <w:pStyle w:val="Ttulo2"/>
        <w:numPr>
          <w:ilvl w:val="0"/>
          <w:numId w:val="0"/>
        </w:numPr>
        <w:spacing w:before="240"/>
      </w:pPr>
      <w:bookmarkStart w:id="34" w:name="_Toc16604385"/>
      <w:r w:rsidRPr="00EC175D">
        <w:t>OBSERVAÇÃO IMPORTANTE</w:t>
      </w:r>
      <w:bookmarkEnd w:id="34"/>
    </w:p>
    <w:p w14:paraId="6936D46C" w14:textId="77777777" w:rsidR="00666304" w:rsidRPr="00EC175D" w:rsidRDefault="00E10CC6" w:rsidP="00E10CC6">
      <w:pPr>
        <w:pStyle w:val="Dica"/>
        <w:numPr>
          <w:ilvl w:val="0"/>
          <w:numId w:val="22"/>
        </w:numPr>
        <w:rPr>
          <w:i w:val="0"/>
          <w:color w:val="auto"/>
          <w:sz w:val="20"/>
          <w:szCs w:val="20"/>
        </w:rPr>
      </w:pPr>
      <w:r w:rsidRPr="00EC175D">
        <w:rPr>
          <w:i w:val="0"/>
          <w:color w:val="auto"/>
          <w:sz w:val="20"/>
          <w:szCs w:val="20"/>
        </w:rPr>
        <w:t xml:space="preserve">O sistema deve exibir o </w:t>
      </w:r>
      <w:r w:rsidRPr="00EC175D">
        <w:rPr>
          <w:i w:val="0"/>
          <w:color w:val="auto"/>
          <w:sz w:val="20"/>
          <w:szCs w:val="20"/>
          <w:u w:val="single"/>
        </w:rPr>
        <w:t>nome</w:t>
      </w:r>
      <w:r w:rsidR="00004B51" w:rsidRPr="00EC175D">
        <w:rPr>
          <w:i w:val="0"/>
          <w:color w:val="auto"/>
          <w:sz w:val="20"/>
          <w:szCs w:val="20"/>
        </w:rPr>
        <w:t xml:space="preserve">, o </w:t>
      </w:r>
      <w:r w:rsidR="00004B51" w:rsidRPr="00EC175D">
        <w:rPr>
          <w:i w:val="0"/>
          <w:color w:val="auto"/>
          <w:sz w:val="20"/>
          <w:szCs w:val="20"/>
          <w:u w:val="single"/>
        </w:rPr>
        <w:t>cargo</w:t>
      </w:r>
      <w:r w:rsidR="00004B51" w:rsidRPr="00EC175D">
        <w:rPr>
          <w:i w:val="0"/>
          <w:color w:val="auto"/>
          <w:sz w:val="20"/>
          <w:szCs w:val="20"/>
        </w:rPr>
        <w:t xml:space="preserve"> e</w:t>
      </w:r>
      <w:r w:rsidRPr="00EC175D">
        <w:rPr>
          <w:i w:val="0"/>
          <w:color w:val="auto"/>
          <w:sz w:val="20"/>
          <w:szCs w:val="20"/>
        </w:rPr>
        <w:t xml:space="preserve"> a </w:t>
      </w:r>
      <w:r w:rsidRPr="00EC175D">
        <w:rPr>
          <w:i w:val="0"/>
          <w:color w:val="auto"/>
          <w:sz w:val="20"/>
          <w:szCs w:val="20"/>
          <w:u w:val="single"/>
        </w:rPr>
        <w:t>foto</w:t>
      </w:r>
      <w:r w:rsidRPr="00EC175D">
        <w:rPr>
          <w:i w:val="0"/>
          <w:color w:val="auto"/>
          <w:sz w:val="20"/>
          <w:szCs w:val="20"/>
        </w:rPr>
        <w:t xml:space="preserve"> </w:t>
      </w:r>
      <w:r w:rsidR="00004B51" w:rsidRPr="00EC175D">
        <w:rPr>
          <w:i w:val="0"/>
          <w:color w:val="auto"/>
          <w:sz w:val="20"/>
          <w:szCs w:val="20"/>
        </w:rPr>
        <w:t>d</w:t>
      </w:r>
      <w:r w:rsidRPr="00EC175D">
        <w:rPr>
          <w:i w:val="0"/>
          <w:color w:val="auto"/>
          <w:sz w:val="20"/>
          <w:szCs w:val="20"/>
        </w:rPr>
        <w:t xml:space="preserve">o usuário </w:t>
      </w:r>
      <w:proofErr w:type="spellStart"/>
      <w:r w:rsidRPr="00EC175D">
        <w:rPr>
          <w:i w:val="0"/>
          <w:color w:val="auto"/>
          <w:sz w:val="20"/>
          <w:szCs w:val="20"/>
        </w:rPr>
        <w:t>logado</w:t>
      </w:r>
      <w:proofErr w:type="spellEnd"/>
      <w:r w:rsidR="00C2096D" w:rsidRPr="00EC175D">
        <w:rPr>
          <w:i w:val="0"/>
          <w:color w:val="auto"/>
          <w:sz w:val="20"/>
          <w:szCs w:val="20"/>
        </w:rPr>
        <w:t xml:space="preserve"> (Fig</w:t>
      </w:r>
      <w:proofErr w:type="gramStart"/>
      <w:r w:rsidR="00C2096D" w:rsidRPr="00EC175D">
        <w:rPr>
          <w:i w:val="0"/>
          <w:color w:val="auto"/>
          <w:sz w:val="20"/>
          <w:szCs w:val="20"/>
        </w:rPr>
        <w:t>1 )</w:t>
      </w:r>
      <w:proofErr w:type="gramEnd"/>
      <w:r w:rsidR="00D83D15" w:rsidRPr="00EC175D">
        <w:rPr>
          <w:i w:val="0"/>
          <w:color w:val="auto"/>
          <w:sz w:val="20"/>
          <w:szCs w:val="20"/>
        </w:rPr>
        <w:t xml:space="preserve">. </w:t>
      </w:r>
    </w:p>
    <w:p w14:paraId="1D4F82C1" w14:textId="29A81B9B" w:rsidR="00D83D15" w:rsidRPr="00EC175D" w:rsidRDefault="00D83D15" w:rsidP="00666304">
      <w:pPr>
        <w:pStyle w:val="PargrafodaLista"/>
        <w:widowControl/>
        <w:numPr>
          <w:ilvl w:val="0"/>
          <w:numId w:val="22"/>
        </w:numPr>
        <w:autoSpaceDE/>
        <w:autoSpaceDN/>
        <w:adjustRightInd/>
        <w:rPr>
          <w:i/>
          <w:color w:val="auto"/>
        </w:rPr>
      </w:pPr>
      <w:r w:rsidRPr="00EC175D">
        <w:rPr>
          <w:color w:val="auto"/>
        </w:rPr>
        <w:t xml:space="preserve">No casos de </w:t>
      </w:r>
      <w:r w:rsidR="00C2096D" w:rsidRPr="00EC175D">
        <w:rPr>
          <w:color w:val="auto"/>
        </w:rPr>
        <w:t>usuário</w:t>
      </w:r>
      <w:r w:rsidRPr="00EC175D">
        <w:rPr>
          <w:color w:val="auto"/>
        </w:rPr>
        <w:t xml:space="preserve"> que não possua foto, o sistema deve exibir </w:t>
      </w:r>
      <w:r w:rsidR="00666304" w:rsidRPr="00EC175D">
        <w:t xml:space="preserve">a bandeira da UF do usuário </w:t>
      </w:r>
      <w:proofErr w:type="spellStart"/>
      <w:r w:rsidR="00666304" w:rsidRPr="00EC175D">
        <w:t>logado</w:t>
      </w:r>
      <w:proofErr w:type="spellEnd"/>
      <w:r w:rsidR="00666304" w:rsidRPr="00EC175D">
        <w:t xml:space="preserve"> (padrão do SICCAU Corporativo). Caso o usuário clique na fotografia o sistema possibilitará a troca da imagem que será definido em outra estória</w:t>
      </w:r>
      <w:r w:rsidR="00666304" w:rsidRPr="00EC175D">
        <w:rPr>
          <w:i/>
          <w:color w:val="auto"/>
        </w:rPr>
        <w:t xml:space="preserve"> </w:t>
      </w:r>
      <w:r w:rsidR="00C2096D" w:rsidRPr="00EC175D">
        <w:rPr>
          <w:color w:val="auto"/>
        </w:rPr>
        <w:t>(Fig2):</w:t>
      </w:r>
    </w:p>
    <w:p w14:paraId="57BA4F23" w14:textId="45808921" w:rsidR="00B92F7C" w:rsidRPr="00EC175D" w:rsidRDefault="00E10CC6" w:rsidP="00D83D15">
      <w:pPr>
        <w:pStyle w:val="Dica"/>
        <w:ind w:left="720"/>
        <w:rPr>
          <w:i w:val="0"/>
          <w:color w:val="auto"/>
          <w:sz w:val="20"/>
          <w:szCs w:val="20"/>
        </w:rPr>
      </w:pPr>
      <w:r w:rsidRPr="00EC175D">
        <w:rPr>
          <w:i w:val="0"/>
          <w:color w:val="auto"/>
          <w:sz w:val="20"/>
          <w:szCs w:val="20"/>
        </w:rPr>
        <w:t xml:space="preserve"> </w:t>
      </w:r>
    </w:p>
    <w:p w14:paraId="5ABBE63A" w14:textId="2A662BA4" w:rsidR="00D83D15" w:rsidRPr="00EC175D" w:rsidRDefault="00C2096D" w:rsidP="00D83D15">
      <w:pPr>
        <w:pStyle w:val="Dica"/>
        <w:ind w:left="720"/>
        <w:rPr>
          <w:i w:val="0"/>
          <w:color w:val="auto"/>
          <w:sz w:val="20"/>
          <w:szCs w:val="20"/>
        </w:rPr>
      </w:pPr>
      <w:proofErr w:type="spellStart"/>
      <w:r w:rsidRPr="00EC175D">
        <w:rPr>
          <w:i w:val="0"/>
          <w:color w:val="auto"/>
          <w:sz w:val="20"/>
          <w:szCs w:val="20"/>
        </w:rPr>
        <w:t>Fig</w:t>
      </w:r>
      <w:proofErr w:type="spellEnd"/>
      <w:r w:rsidRPr="00EC175D">
        <w:rPr>
          <w:i w:val="0"/>
          <w:color w:val="auto"/>
          <w:sz w:val="20"/>
          <w:szCs w:val="20"/>
        </w:rPr>
        <w:t xml:space="preserve"> 1                                      </w:t>
      </w:r>
      <w:proofErr w:type="spellStart"/>
      <w:r w:rsidRPr="00EC175D">
        <w:rPr>
          <w:i w:val="0"/>
          <w:color w:val="auto"/>
          <w:sz w:val="20"/>
          <w:szCs w:val="20"/>
        </w:rPr>
        <w:t>Fig</w:t>
      </w:r>
      <w:proofErr w:type="spellEnd"/>
      <w:r w:rsidRPr="00EC175D">
        <w:rPr>
          <w:i w:val="0"/>
          <w:color w:val="auto"/>
          <w:sz w:val="20"/>
          <w:szCs w:val="20"/>
        </w:rPr>
        <w:t xml:space="preserve"> 2  </w:t>
      </w:r>
    </w:p>
    <w:p w14:paraId="3FF7C2A7" w14:textId="3ECFEC6A" w:rsidR="00D83D15" w:rsidRPr="00EC175D" w:rsidRDefault="00D83D15" w:rsidP="00D83D15">
      <w:pPr>
        <w:pStyle w:val="Dica"/>
        <w:ind w:left="720"/>
        <w:rPr>
          <w:i w:val="0"/>
          <w:color w:val="auto"/>
          <w:sz w:val="20"/>
          <w:szCs w:val="20"/>
        </w:rPr>
      </w:pPr>
      <w:r w:rsidRPr="00EC175D">
        <w:rPr>
          <w:i w:val="0"/>
          <w:noProof/>
          <w:color w:val="auto"/>
          <w:sz w:val="20"/>
          <w:szCs w:val="20"/>
        </w:rPr>
        <w:drawing>
          <wp:inline distT="0" distB="0" distL="0" distR="0" wp14:anchorId="4732B78C" wp14:editId="2B1E09DA">
            <wp:extent cx="889701" cy="2082083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70" cy="21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96D" w:rsidRPr="00EC175D">
        <w:rPr>
          <w:i w:val="0"/>
          <w:color w:val="auto"/>
          <w:sz w:val="20"/>
          <w:szCs w:val="20"/>
        </w:rPr>
        <w:t xml:space="preserve">                    </w:t>
      </w:r>
      <w:r w:rsidR="00520803" w:rsidRPr="00EC175D">
        <w:rPr>
          <w:i w:val="0"/>
          <w:noProof/>
          <w:color w:val="auto"/>
          <w:sz w:val="20"/>
          <w:szCs w:val="20"/>
        </w:rPr>
        <w:drawing>
          <wp:inline distT="0" distB="0" distL="0" distR="0" wp14:anchorId="60398310" wp14:editId="0AB4EC36">
            <wp:extent cx="870611" cy="2077924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865" cy="21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7571" w14:textId="4470592D" w:rsidR="009D6B86" w:rsidRPr="00EC175D" w:rsidRDefault="009D6B86" w:rsidP="00237E22">
      <w:pPr>
        <w:pStyle w:val="Dica"/>
        <w:numPr>
          <w:ilvl w:val="0"/>
          <w:numId w:val="22"/>
        </w:numPr>
        <w:rPr>
          <w:i w:val="0"/>
          <w:color w:val="auto"/>
          <w:sz w:val="20"/>
          <w:szCs w:val="20"/>
        </w:rPr>
      </w:pPr>
      <w:r w:rsidRPr="00EC175D">
        <w:rPr>
          <w:i w:val="0"/>
          <w:color w:val="auto"/>
          <w:sz w:val="20"/>
          <w:szCs w:val="20"/>
        </w:rPr>
        <w:t xml:space="preserve">Ao acionar a </w:t>
      </w:r>
      <w:proofErr w:type="gramStart"/>
      <w:r w:rsidRPr="00EC175D">
        <w:rPr>
          <w:i w:val="0"/>
          <w:color w:val="auto"/>
          <w:sz w:val="20"/>
          <w:szCs w:val="20"/>
        </w:rPr>
        <w:t xml:space="preserve">opção </w:t>
      </w:r>
      <w:r w:rsidRPr="00EC175D">
        <w:rPr>
          <w:i w:val="0"/>
          <w:noProof/>
          <w:color w:val="auto"/>
          <w:sz w:val="20"/>
          <w:szCs w:val="20"/>
        </w:rPr>
        <w:drawing>
          <wp:inline distT="0" distB="0" distL="0" distR="0" wp14:anchorId="4940404F" wp14:editId="1F875363">
            <wp:extent cx="222885" cy="230505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75D">
        <w:rPr>
          <w:i w:val="0"/>
          <w:color w:val="auto"/>
          <w:sz w:val="20"/>
          <w:szCs w:val="20"/>
        </w:rPr>
        <w:t xml:space="preserve"> o</w:t>
      </w:r>
      <w:proofErr w:type="gramEnd"/>
      <w:r w:rsidRPr="00EC175D">
        <w:rPr>
          <w:i w:val="0"/>
          <w:color w:val="auto"/>
          <w:sz w:val="20"/>
          <w:szCs w:val="20"/>
        </w:rPr>
        <w:t xml:space="preserve"> sistema deve exibir a opção “Sair”. Ao ser </w:t>
      </w:r>
      <w:proofErr w:type="spellStart"/>
      <w:r w:rsidRPr="00EC175D">
        <w:rPr>
          <w:i w:val="0"/>
          <w:color w:val="auto"/>
          <w:sz w:val="20"/>
          <w:szCs w:val="20"/>
        </w:rPr>
        <w:t>acinado</w:t>
      </w:r>
      <w:proofErr w:type="spellEnd"/>
      <w:r w:rsidRPr="00EC175D">
        <w:rPr>
          <w:i w:val="0"/>
          <w:color w:val="auto"/>
          <w:sz w:val="20"/>
          <w:szCs w:val="20"/>
        </w:rPr>
        <w:t xml:space="preserve"> o sistema deve sair do Sistema Eleitoral.</w:t>
      </w:r>
    </w:p>
    <w:p w14:paraId="2519E732" w14:textId="0C1097D2" w:rsidR="009D6B86" w:rsidRPr="00EC175D" w:rsidRDefault="009D6B86" w:rsidP="005F3223">
      <w:pPr>
        <w:pStyle w:val="Dica"/>
        <w:ind w:left="709"/>
        <w:rPr>
          <w:i w:val="0"/>
          <w:color w:val="auto"/>
          <w:sz w:val="20"/>
          <w:szCs w:val="20"/>
        </w:rPr>
      </w:pPr>
      <w:r w:rsidRPr="00EC175D">
        <w:rPr>
          <w:i w:val="0"/>
          <w:noProof/>
          <w:color w:val="auto"/>
          <w:sz w:val="20"/>
          <w:szCs w:val="20"/>
        </w:rPr>
        <w:lastRenderedPageBreak/>
        <w:drawing>
          <wp:inline distT="0" distB="0" distL="0" distR="0" wp14:anchorId="189D5305" wp14:editId="520ACC86">
            <wp:extent cx="2585999" cy="1175655"/>
            <wp:effectExtent l="0" t="0" r="508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90" cy="11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4C5F" w14:textId="7158F53B" w:rsidR="00287290" w:rsidRPr="00EC175D" w:rsidRDefault="00287290" w:rsidP="00237E22">
      <w:pPr>
        <w:pStyle w:val="Dica"/>
        <w:numPr>
          <w:ilvl w:val="0"/>
          <w:numId w:val="22"/>
        </w:numPr>
        <w:rPr>
          <w:i w:val="0"/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 xml:space="preserve">Primeiramente o sistema deve exibir figuras </w:t>
      </w:r>
      <w:r w:rsidR="001A16A7" w:rsidRPr="00EC175D">
        <w:rPr>
          <w:color w:val="auto"/>
          <w:sz w:val="20"/>
          <w:szCs w:val="20"/>
        </w:rPr>
        <w:t>estáticas:</w:t>
      </w:r>
      <w:r w:rsidRPr="00EC175D">
        <w:rPr>
          <w:color w:val="auto"/>
          <w:sz w:val="20"/>
          <w:szCs w:val="20"/>
        </w:rPr>
        <w:t xml:space="preserve"> </w:t>
      </w:r>
      <w:r w:rsidR="001A16A7" w:rsidRPr="00EC175D">
        <w:rPr>
          <w:color w:val="auto"/>
          <w:sz w:val="20"/>
          <w:szCs w:val="20"/>
        </w:rPr>
        <w:t>do</w:t>
      </w:r>
      <w:r w:rsidRPr="00EC175D">
        <w:rPr>
          <w:color w:val="auto"/>
          <w:sz w:val="20"/>
          <w:szCs w:val="20"/>
        </w:rPr>
        <w:t xml:space="preserve"> gráfico, calendário e </w:t>
      </w:r>
      <w:r w:rsidR="001A16A7" w:rsidRPr="00EC175D">
        <w:rPr>
          <w:color w:val="auto"/>
          <w:sz w:val="20"/>
          <w:szCs w:val="20"/>
        </w:rPr>
        <w:t>Lembretes. Posteriormente será tratado nas novas estórias dos requisitos dos itens acima citados.</w:t>
      </w:r>
      <w:r w:rsidR="009D6B86" w:rsidRPr="00EC175D">
        <w:rPr>
          <w:color w:val="auto"/>
          <w:sz w:val="20"/>
          <w:szCs w:val="20"/>
        </w:rPr>
        <w:t xml:space="preserve"> </w:t>
      </w:r>
      <w:r w:rsidR="009D6B86" w:rsidRPr="00EC175D">
        <w:rPr>
          <w:color w:val="31849B" w:themeColor="accent5" w:themeShade="BF"/>
          <w:sz w:val="20"/>
          <w:szCs w:val="20"/>
        </w:rPr>
        <w:t>[</w:t>
      </w:r>
      <w:r w:rsidR="009D6B86" w:rsidRPr="00EC175D">
        <w:rPr>
          <w:color w:val="31849B" w:themeColor="accent5" w:themeShade="BF"/>
          <w:sz w:val="20"/>
          <w:szCs w:val="20"/>
        </w:rPr>
        <w:fldChar w:fldCharType="begin"/>
      </w:r>
      <w:r w:rsidR="009D6B86" w:rsidRPr="00EC175D">
        <w:rPr>
          <w:color w:val="31849B" w:themeColor="accent5" w:themeShade="BF"/>
          <w:sz w:val="20"/>
          <w:szCs w:val="20"/>
        </w:rPr>
        <w:instrText xml:space="preserve"> REF _Ref13579649 \r \h </w:instrText>
      </w:r>
      <w:r w:rsidR="00EC175D">
        <w:rPr>
          <w:color w:val="31849B" w:themeColor="accent5" w:themeShade="BF"/>
          <w:sz w:val="20"/>
          <w:szCs w:val="20"/>
        </w:rPr>
        <w:instrText xml:space="preserve"> \* MERGEFORMAT </w:instrText>
      </w:r>
      <w:r w:rsidR="009D6B86" w:rsidRPr="00EC175D">
        <w:rPr>
          <w:color w:val="31849B" w:themeColor="accent5" w:themeShade="BF"/>
          <w:sz w:val="20"/>
          <w:szCs w:val="20"/>
        </w:rPr>
      </w:r>
      <w:r w:rsidR="009D6B86" w:rsidRPr="00EC175D">
        <w:rPr>
          <w:color w:val="31849B" w:themeColor="accent5" w:themeShade="BF"/>
          <w:sz w:val="20"/>
          <w:szCs w:val="20"/>
        </w:rPr>
        <w:fldChar w:fldCharType="separate"/>
      </w:r>
      <w:r w:rsidR="009D6B86" w:rsidRPr="00EC175D">
        <w:rPr>
          <w:color w:val="31849B" w:themeColor="accent5" w:themeShade="BF"/>
          <w:sz w:val="20"/>
          <w:szCs w:val="20"/>
        </w:rPr>
        <w:t>P02</w:t>
      </w:r>
      <w:r w:rsidR="009D6B86" w:rsidRPr="00EC175D">
        <w:rPr>
          <w:color w:val="31849B" w:themeColor="accent5" w:themeShade="BF"/>
          <w:sz w:val="20"/>
          <w:szCs w:val="20"/>
        </w:rPr>
        <w:fldChar w:fldCharType="end"/>
      </w:r>
      <w:r w:rsidR="009D6B86" w:rsidRPr="00EC175D">
        <w:rPr>
          <w:color w:val="31849B" w:themeColor="accent5" w:themeShade="BF"/>
          <w:sz w:val="20"/>
          <w:szCs w:val="20"/>
        </w:rPr>
        <w:t>]</w:t>
      </w:r>
    </w:p>
    <w:p w14:paraId="4558D157" w14:textId="250E4A1B" w:rsidR="00690084" w:rsidRPr="00EC175D" w:rsidRDefault="00690084" w:rsidP="00237E22">
      <w:pPr>
        <w:pStyle w:val="Dica"/>
        <w:numPr>
          <w:ilvl w:val="0"/>
          <w:numId w:val="22"/>
        </w:numPr>
        <w:rPr>
          <w:i w:val="0"/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 xml:space="preserve">Ao acionar a </w:t>
      </w:r>
      <w:proofErr w:type="gramStart"/>
      <w:r w:rsidRPr="00EC175D">
        <w:rPr>
          <w:color w:val="auto"/>
          <w:sz w:val="20"/>
          <w:szCs w:val="20"/>
        </w:rPr>
        <w:t xml:space="preserve">opção </w:t>
      </w:r>
      <w:r w:rsidRPr="00EC175D">
        <w:rPr>
          <w:noProof/>
          <w:color w:val="auto"/>
          <w:sz w:val="20"/>
          <w:szCs w:val="20"/>
        </w:rPr>
        <w:drawing>
          <wp:inline distT="0" distB="0" distL="0" distR="0" wp14:anchorId="2621ED78" wp14:editId="69826D96">
            <wp:extent cx="380238" cy="152930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5" cy="1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75D">
        <w:rPr>
          <w:color w:val="auto"/>
          <w:sz w:val="20"/>
          <w:szCs w:val="20"/>
        </w:rPr>
        <w:t xml:space="preserve"> </w:t>
      </w:r>
      <w:r w:rsidRPr="00EC175D">
        <w:rPr>
          <w:color w:val="31849B" w:themeColor="accent5" w:themeShade="BF"/>
          <w:sz w:val="20"/>
          <w:szCs w:val="20"/>
        </w:rPr>
        <w:t>[</w:t>
      </w:r>
      <w:proofErr w:type="gramEnd"/>
      <w:r w:rsidRPr="00EC175D">
        <w:rPr>
          <w:color w:val="31849B" w:themeColor="accent5" w:themeShade="BF"/>
          <w:sz w:val="20"/>
          <w:szCs w:val="20"/>
        </w:rPr>
        <w:fldChar w:fldCharType="begin"/>
      </w:r>
      <w:r w:rsidRPr="00EC175D">
        <w:rPr>
          <w:color w:val="31849B" w:themeColor="accent5" w:themeShade="BF"/>
          <w:sz w:val="20"/>
          <w:szCs w:val="20"/>
        </w:rPr>
        <w:instrText xml:space="preserve"> REF _Ref13749926 \r \h </w:instrText>
      </w:r>
      <w:r w:rsidR="00EC175D">
        <w:rPr>
          <w:color w:val="31849B" w:themeColor="accent5" w:themeShade="BF"/>
          <w:sz w:val="20"/>
          <w:szCs w:val="20"/>
        </w:rPr>
        <w:instrText xml:space="preserve"> \* MERGEFORMAT </w:instrText>
      </w:r>
      <w:r w:rsidRPr="00EC175D">
        <w:rPr>
          <w:color w:val="31849B" w:themeColor="accent5" w:themeShade="BF"/>
          <w:sz w:val="20"/>
          <w:szCs w:val="20"/>
        </w:rPr>
      </w:r>
      <w:r w:rsidRPr="00EC175D">
        <w:rPr>
          <w:color w:val="31849B" w:themeColor="accent5" w:themeShade="BF"/>
          <w:sz w:val="20"/>
          <w:szCs w:val="20"/>
        </w:rPr>
        <w:fldChar w:fldCharType="separate"/>
      </w:r>
      <w:r w:rsidRPr="00EC175D">
        <w:rPr>
          <w:color w:val="31849B" w:themeColor="accent5" w:themeShade="BF"/>
          <w:sz w:val="20"/>
          <w:szCs w:val="20"/>
        </w:rPr>
        <w:t>2.1</w:t>
      </w:r>
      <w:r w:rsidRPr="00EC175D">
        <w:rPr>
          <w:color w:val="31849B" w:themeColor="accent5" w:themeShade="BF"/>
          <w:sz w:val="20"/>
          <w:szCs w:val="20"/>
        </w:rPr>
        <w:fldChar w:fldCharType="end"/>
      </w:r>
      <w:r w:rsidRPr="00EC175D">
        <w:rPr>
          <w:color w:val="31849B" w:themeColor="accent5" w:themeShade="BF"/>
          <w:sz w:val="20"/>
          <w:szCs w:val="20"/>
        </w:rPr>
        <w:t>]</w:t>
      </w:r>
      <w:r w:rsidRPr="00EC175D">
        <w:rPr>
          <w:color w:val="auto"/>
          <w:sz w:val="20"/>
          <w:szCs w:val="20"/>
        </w:rPr>
        <w:t xml:space="preserve">, o sistema deve exibir o  menu e suas opções de seleção </w:t>
      </w:r>
      <w:r w:rsidRPr="00EC175D">
        <w:rPr>
          <w:color w:val="31849B" w:themeColor="accent5" w:themeShade="BF"/>
          <w:sz w:val="20"/>
          <w:szCs w:val="20"/>
        </w:rPr>
        <w:t>[</w:t>
      </w:r>
      <w:r w:rsidRPr="00EC175D">
        <w:rPr>
          <w:color w:val="31849B" w:themeColor="accent5" w:themeShade="BF"/>
          <w:sz w:val="20"/>
          <w:szCs w:val="20"/>
        </w:rPr>
        <w:fldChar w:fldCharType="begin"/>
      </w:r>
      <w:r w:rsidRPr="00EC175D">
        <w:rPr>
          <w:color w:val="31849B" w:themeColor="accent5" w:themeShade="BF"/>
          <w:sz w:val="20"/>
          <w:szCs w:val="20"/>
        </w:rPr>
        <w:instrText xml:space="preserve"> REF _Ref13749928 \r \h </w:instrText>
      </w:r>
      <w:r w:rsidR="00EC175D">
        <w:rPr>
          <w:color w:val="31849B" w:themeColor="accent5" w:themeShade="BF"/>
          <w:sz w:val="20"/>
          <w:szCs w:val="20"/>
        </w:rPr>
        <w:instrText xml:space="preserve"> \* MERGEFORMAT </w:instrText>
      </w:r>
      <w:r w:rsidRPr="00EC175D">
        <w:rPr>
          <w:color w:val="31849B" w:themeColor="accent5" w:themeShade="BF"/>
          <w:sz w:val="20"/>
          <w:szCs w:val="20"/>
        </w:rPr>
      </w:r>
      <w:r w:rsidRPr="00EC175D">
        <w:rPr>
          <w:color w:val="31849B" w:themeColor="accent5" w:themeShade="BF"/>
          <w:sz w:val="20"/>
          <w:szCs w:val="20"/>
        </w:rPr>
        <w:fldChar w:fldCharType="separate"/>
      </w:r>
      <w:r w:rsidRPr="00EC175D">
        <w:rPr>
          <w:color w:val="31849B" w:themeColor="accent5" w:themeShade="BF"/>
          <w:sz w:val="20"/>
          <w:szCs w:val="20"/>
        </w:rPr>
        <w:t>2.2</w:t>
      </w:r>
      <w:r w:rsidRPr="00EC175D">
        <w:rPr>
          <w:color w:val="31849B" w:themeColor="accent5" w:themeShade="BF"/>
          <w:sz w:val="20"/>
          <w:szCs w:val="20"/>
        </w:rPr>
        <w:fldChar w:fldCharType="end"/>
      </w:r>
      <w:r w:rsidRPr="00EC175D">
        <w:rPr>
          <w:color w:val="31849B" w:themeColor="accent5" w:themeShade="BF"/>
          <w:sz w:val="20"/>
          <w:szCs w:val="20"/>
        </w:rPr>
        <w:t xml:space="preserve">]. </w:t>
      </w:r>
      <w:r w:rsidRPr="00EC175D">
        <w:rPr>
          <w:color w:val="000000" w:themeColor="text1"/>
          <w:sz w:val="20"/>
          <w:szCs w:val="20"/>
        </w:rPr>
        <w:t>Ao acionar novamente a opção Menu o sistema deve ocultar o menu e suas opções.</w:t>
      </w:r>
    </w:p>
    <w:p w14:paraId="7F851956" w14:textId="2DB73FA9" w:rsidR="00690084" w:rsidRPr="00EC175D" w:rsidRDefault="00690084" w:rsidP="00237E22">
      <w:pPr>
        <w:pStyle w:val="Dica"/>
        <w:numPr>
          <w:ilvl w:val="0"/>
          <w:numId w:val="22"/>
        </w:numPr>
        <w:rPr>
          <w:i w:val="0"/>
          <w:color w:val="auto"/>
          <w:sz w:val="20"/>
          <w:szCs w:val="20"/>
        </w:rPr>
      </w:pPr>
      <w:r w:rsidRPr="00EC175D">
        <w:rPr>
          <w:color w:val="auto"/>
          <w:sz w:val="20"/>
          <w:szCs w:val="20"/>
        </w:rPr>
        <w:t>As opções do menu deve ser gerenciadas pelo sistema, conforme permissão no sistema de autenticação do CAU.</w:t>
      </w:r>
      <w:r w:rsidRPr="00EC175D">
        <w:rPr>
          <w:color w:val="31849B" w:themeColor="accent5" w:themeShade="BF"/>
          <w:sz w:val="20"/>
          <w:szCs w:val="20"/>
        </w:rPr>
        <w:t xml:space="preserve"> </w:t>
      </w:r>
    </w:p>
    <w:p w14:paraId="23534360" w14:textId="24548A82" w:rsidR="009D6B86" w:rsidRPr="00E10CC6" w:rsidRDefault="009D6B86" w:rsidP="003A39DE">
      <w:pPr>
        <w:pStyle w:val="Dica"/>
        <w:ind w:left="709"/>
        <w:rPr>
          <w:i w:val="0"/>
          <w:color w:val="auto"/>
          <w:sz w:val="20"/>
          <w:szCs w:val="20"/>
        </w:rPr>
      </w:pPr>
      <w:r w:rsidRPr="00EC175D">
        <w:rPr>
          <w:noProof/>
        </w:rPr>
        <w:drawing>
          <wp:inline distT="0" distB="0" distL="0" distR="0" wp14:anchorId="39140417" wp14:editId="525FC00A">
            <wp:extent cx="2472614" cy="2071916"/>
            <wp:effectExtent l="0" t="0" r="4445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43" cy="21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B86" w:rsidRPr="00E10CC6" w:rsidSect="00757A62">
      <w:headerReference w:type="even" r:id="rId3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CE65F" w14:textId="77777777" w:rsidR="003037A6" w:rsidRDefault="003037A6">
      <w:r>
        <w:separator/>
      </w:r>
    </w:p>
    <w:p w14:paraId="10FE95AB" w14:textId="77777777" w:rsidR="003037A6" w:rsidRDefault="003037A6"/>
  </w:endnote>
  <w:endnote w:type="continuationSeparator" w:id="0">
    <w:p w14:paraId="2056F6F8" w14:textId="77777777" w:rsidR="003037A6" w:rsidRDefault="003037A6">
      <w:r>
        <w:continuationSeparator/>
      </w:r>
    </w:p>
    <w:p w14:paraId="434D599E" w14:textId="77777777" w:rsidR="003037A6" w:rsidRDefault="00303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37E22" w:rsidRDefault="00237E2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37E22" w:rsidRPr="003D59E6" w14:paraId="2B97DD6D" w14:textId="77777777">
      <w:tc>
        <w:tcPr>
          <w:tcW w:w="4605" w:type="dxa"/>
          <w:vAlign w:val="center"/>
        </w:tcPr>
        <w:p w14:paraId="0297AE86" w14:textId="77777777" w:rsidR="00237E22" w:rsidRPr="003D59E6" w:rsidRDefault="00237E2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37E22" w:rsidRPr="0017543C" w:rsidRDefault="00237E2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75894">
            <w:rPr>
              <w:rStyle w:val="Nmerodepgina"/>
              <w:rFonts w:ascii="Verdana" w:hAnsi="Verdana" w:cs="Arial"/>
              <w:b/>
              <w:noProof/>
            </w:rPr>
            <w:t>16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37E22" w:rsidRPr="0057652B" w:rsidRDefault="00237E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07972" w14:textId="77777777" w:rsidR="003037A6" w:rsidRDefault="003037A6">
      <w:r>
        <w:separator/>
      </w:r>
    </w:p>
    <w:p w14:paraId="765FD2A4" w14:textId="77777777" w:rsidR="003037A6" w:rsidRDefault="003037A6"/>
  </w:footnote>
  <w:footnote w:type="continuationSeparator" w:id="0">
    <w:p w14:paraId="697E8CAD" w14:textId="77777777" w:rsidR="003037A6" w:rsidRDefault="003037A6">
      <w:r>
        <w:continuationSeparator/>
      </w:r>
    </w:p>
    <w:p w14:paraId="36E7B917" w14:textId="77777777" w:rsidR="003037A6" w:rsidRDefault="003037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37E2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37E22" w:rsidRPr="0017543C" w:rsidRDefault="00237E22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1.45pt" o:ole="">
                <v:imagedata r:id="rId1" o:title=""/>
              </v:shape>
              <o:OLEObject Type="Embed" ProgID="PBrush" ShapeID="_x0000_i1025" DrawAspect="Content" ObjectID="_1629552144" r:id="rId2"/>
            </w:object>
          </w:r>
        </w:p>
      </w:tc>
      <w:tc>
        <w:tcPr>
          <w:tcW w:w="4111" w:type="dxa"/>
          <w:vAlign w:val="center"/>
        </w:tcPr>
        <w:p w14:paraId="2CC77D67" w14:textId="2575A0F6" w:rsidR="00237E22" w:rsidRPr="00C6532E" w:rsidRDefault="00237E22" w:rsidP="0067500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 – Calendário Eleitoral –Aba Período/Prazo (Consultar/Excluir)</w:t>
          </w:r>
        </w:p>
      </w:tc>
      <w:tc>
        <w:tcPr>
          <w:tcW w:w="3260" w:type="dxa"/>
          <w:vAlign w:val="center"/>
        </w:tcPr>
        <w:p w14:paraId="7C22B301" w14:textId="6B6D790E" w:rsidR="00237E22" w:rsidRPr="004A2AAB" w:rsidRDefault="00237E2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37E22" w:rsidRPr="004A2AAB" w:rsidRDefault="00237E2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37E22" w:rsidRDefault="00237E22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37E22" w:rsidRDefault="00237E22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37E22" w:rsidRDefault="00237E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5.6pt;height:12.25pt;visibility:visible;mso-wrap-style:square" o:bullet="t">
        <v:imagedata r:id="rId1" o:title=""/>
      </v:shape>
    </w:pict>
  </w:numPicBullet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DA3564"/>
    <w:multiLevelType w:val="hybridMultilevel"/>
    <w:tmpl w:val="B47811B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50737"/>
    <w:multiLevelType w:val="hybridMultilevel"/>
    <w:tmpl w:val="644AD944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23603"/>
    <w:multiLevelType w:val="hybridMultilevel"/>
    <w:tmpl w:val="9FDC5146"/>
    <w:lvl w:ilvl="0" w:tplc="63EEF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46F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CFA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60F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7AF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468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F6F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45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D4D3DB4"/>
    <w:multiLevelType w:val="hybridMultilevel"/>
    <w:tmpl w:val="A6E2D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CF51E6B"/>
    <w:multiLevelType w:val="multilevel"/>
    <w:tmpl w:val="3C3C4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24E44B1"/>
    <w:multiLevelType w:val="hybridMultilevel"/>
    <w:tmpl w:val="1D38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7505C8"/>
    <w:multiLevelType w:val="multilevel"/>
    <w:tmpl w:val="75220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1C047C"/>
    <w:multiLevelType w:val="hybridMultilevel"/>
    <w:tmpl w:val="5D12F66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4">
    <w:nsid w:val="6ADD6104"/>
    <w:multiLevelType w:val="hybridMultilevel"/>
    <w:tmpl w:val="5096F98A"/>
    <w:lvl w:ilvl="0" w:tplc="0416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D720D52"/>
    <w:multiLevelType w:val="hybridMultilevel"/>
    <w:tmpl w:val="496C0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6F30511F"/>
    <w:multiLevelType w:val="hybridMultilevel"/>
    <w:tmpl w:val="626E8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31"/>
  </w:num>
  <w:num w:numId="5">
    <w:abstractNumId w:val="6"/>
  </w:num>
  <w:num w:numId="6">
    <w:abstractNumId w:val="30"/>
  </w:num>
  <w:num w:numId="7">
    <w:abstractNumId w:val="13"/>
  </w:num>
  <w:num w:numId="8">
    <w:abstractNumId w:val="8"/>
  </w:num>
  <w:num w:numId="9">
    <w:abstractNumId w:val="5"/>
  </w:num>
  <w:num w:numId="10">
    <w:abstractNumId w:val="22"/>
  </w:num>
  <w:num w:numId="11">
    <w:abstractNumId w:val="24"/>
  </w:num>
  <w:num w:numId="12">
    <w:abstractNumId w:val="16"/>
  </w:num>
  <w:num w:numId="13">
    <w:abstractNumId w:val="21"/>
  </w:num>
  <w:num w:numId="14">
    <w:abstractNumId w:val="9"/>
  </w:num>
  <w:num w:numId="15">
    <w:abstractNumId w:val="19"/>
  </w:num>
  <w:num w:numId="16">
    <w:abstractNumId w:val="14"/>
  </w:num>
  <w:num w:numId="17">
    <w:abstractNumId w:val="7"/>
  </w:num>
  <w:num w:numId="18">
    <w:abstractNumId w:val="3"/>
  </w:num>
  <w:num w:numId="19">
    <w:abstractNumId w:val="11"/>
  </w:num>
  <w:num w:numId="20">
    <w:abstractNumId w:val="25"/>
  </w:num>
  <w:num w:numId="21">
    <w:abstractNumId w:val="26"/>
  </w:num>
  <w:num w:numId="22">
    <w:abstractNumId w:val="28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6AFC"/>
    <w:rsid w:val="0001114E"/>
    <w:rsid w:val="00022F50"/>
    <w:rsid w:val="000263F7"/>
    <w:rsid w:val="00032841"/>
    <w:rsid w:val="000514D4"/>
    <w:rsid w:val="00051F92"/>
    <w:rsid w:val="00052B79"/>
    <w:rsid w:val="0006016B"/>
    <w:rsid w:val="000610FE"/>
    <w:rsid w:val="000628DE"/>
    <w:rsid w:val="0006486D"/>
    <w:rsid w:val="000656C5"/>
    <w:rsid w:val="00065C98"/>
    <w:rsid w:val="00076318"/>
    <w:rsid w:val="000772BC"/>
    <w:rsid w:val="00080AD9"/>
    <w:rsid w:val="000825ED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B038B"/>
    <w:rsid w:val="000B2C14"/>
    <w:rsid w:val="000B5692"/>
    <w:rsid w:val="000B624B"/>
    <w:rsid w:val="000C03AE"/>
    <w:rsid w:val="000C0B01"/>
    <w:rsid w:val="000C3B7B"/>
    <w:rsid w:val="000D2F33"/>
    <w:rsid w:val="000D367A"/>
    <w:rsid w:val="000D6620"/>
    <w:rsid w:val="000E0D1E"/>
    <w:rsid w:val="000E10A0"/>
    <w:rsid w:val="000E4445"/>
    <w:rsid w:val="000E5674"/>
    <w:rsid w:val="000E5F1F"/>
    <w:rsid w:val="000F6540"/>
    <w:rsid w:val="000F7E2D"/>
    <w:rsid w:val="00100695"/>
    <w:rsid w:val="0010280B"/>
    <w:rsid w:val="00102F91"/>
    <w:rsid w:val="00103E9E"/>
    <w:rsid w:val="0010717B"/>
    <w:rsid w:val="001079A7"/>
    <w:rsid w:val="00107BA0"/>
    <w:rsid w:val="00110BB0"/>
    <w:rsid w:val="00112035"/>
    <w:rsid w:val="00120056"/>
    <w:rsid w:val="00121D77"/>
    <w:rsid w:val="00122F06"/>
    <w:rsid w:val="00125048"/>
    <w:rsid w:val="001254C2"/>
    <w:rsid w:val="0013080E"/>
    <w:rsid w:val="001316B2"/>
    <w:rsid w:val="00132D20"/>
    <w:rsid w:val="00134450"/>
    <w:rsid w:val="001346CA"/>
    <w:rsid w:val="00135D31"/>
    <w:rsid w:val="001418E1"/>
    <w:rsid w:val="00142655"/>
    <w:rsid w:val="00143AE0"/>
    <w:rsid w:val="0014544C"/>
    <w:rsid w:val="0014605A"/>
    <w:rsid w:val="00146CA7"/>
    <w:rsid w:val="00157E00"/>
    <w:rsid w:val="00157E66"/>
    <w:rsid w:val="001653E6"/>
    <w:rsid w:val="00165A72"/>
    <w:rsid w:val="00165B69"/>
    <w:rsid w:val="001701BE"/>
    <w:rsid w:val="001738CF"/>
    <w:rsid w:val="001742A0"/>
    <w:rsid w:val="00174B5F"/>
    <w:rsid w:val="00175894"/>
    <w:rsid w:val="0017696D"/>
    <w:rsid w:val="00182ECD"/>
    <w:rsid w:val="001927C0"/>
    <w:rsid w:val="00193996"/>
    <w:rsid w:val="0019459B"/>
    <w:rsid w:val="001A16A7"/>
    <w:rsid w:val="001A2545"/>
    <w:rsid w:val="001A69FC"/>
    <w:rsid w:val="001A73BB"/>
    <w:rsid w:val="001A75F1"/>
    <w:rsid w:val="001B3A10"/>
    <w:rsid w:val="001B5C4E"/>
    <w:rsid w:val="001C15FC"/>
    <w:rsid w:val="001C2642"/>
    <w:rsid w:val="001C2717"/>
    <w:rsid w:val="001C604A"/>
    <w:rsid w:val="001D0F14"/>
    <w:rsid w:val="001D202C"/>
    <w:rsid w:val="001D466A"/>
    <w:rsid w:val="001D510C"/>
    <w:rsid w:val="001D6958"/>
    <w:rsid w:val="001D7362"/>
    <w:rsid w:val="001E5A61"/>
    <w:rsid w:val="001E5FCB"/>
    <w:rsid w:val="001F079D"/>
    <w:rsid w:val="001F1269"/>
    <w:rsid w:val="001F1623"/>
    <w:rsid w:val="001F1A4C"/>
    <w:rsid w:val="001F52B7"/>
    <w:rsid w:val="001F6169"/>
    <w:rsid w:val="001F6C31"/>
    <w:rsid w:val="002019C4"/>
    <w:rsid w:val="002028D7"/>
    <w:rsid w:val="00205203"/>
    <w:rsid w:val="00213558"/>
    <w:rsid w:val="002264A6"/>
    <w:rsid w:val="0023318E"/>
    <w:rsid w:val="002359C8"/>
    <w:rsid w:val="00237E22"/>
    <w:rsid w:val="00240A61"/>
    <w:rsid w:val="0024203F"/>
    <w:rsid w:val="002446C3"/>
    <w:rsid w:val="00251AF0"/>
    <w:rsid w:val="002554E4"/>
    <w:rsid w:val="00257C46"/>
    <w:rsid w:val="0026183F"/>
    <w:rsid w:val="00266BFA"/>
    <w:rsid w:val="002677F4"/>
    <w:rsid w:val="00267DC7"/>
    <w:rsid w:val="002712B3"/>
    <w:rsid w:val="00280149"/>
    <w:rsid w:val="00282745"/>
    <w:rsid w:val="00287290"/>
    <w:rsid w:val="00290B40"/>
    <w:rsid w:val="00294C89"/>
    <w:rsid w:val="002A0B69"/>
    <w:rsid w:val="002A4A24"/>
    <w:rsid w:val="002A5998"/>
    <w:rsid w:val="002A7F44"/>
    <w:rsid w:val="002B0CA1"/>
    <w:rsid w:val="002B110B"/>
    <w:rsid w:val="002B1554"/>
    <w:rsid w:val="002B4DE5"/>
    <w:rsid w:val="002B7762"/>
    <w:rsid w:val="002D1CAA"/>
    <w:rsid w:val="002E25BC"/>
    <w:rsid w:val="002E2C2B"/>
    <w:rsid w:val="002F0D4C"/>
    <w:rsid w:val="002F6C9A"/>
    <w:rsid w:val="002F7992"/>
    <w:rsid w:val="003004EA"/>
    <w:rsid w:val="00301505"/>
    <w:rsid w:val="0030370F"/>
    <w:rsid w:val="003037A6"/>
    <w:rsid w:val="0030499E"/>
    <w:rsid w:val="00304EBC"/>
    <w:rsid w:val="003053E1"/>
    <w:rsid w:val="00312012"/>
    <w:rsid w:val="0032022F"/>
    <w:rsid w:val="00322EBD"/>
    <w:rsid w:val="00326FC1"/>
    <w:rsid w:val="00332B3F"/>
    <w:rsid w:val="00333F4A"/>
    <w:rsid w:val="0033587E"/>
    <w:rsid w:val="003364C3"/>
    <w:rsid w:val="003419D8"/>
    <w:rsid w:val="00341AD3"/>
    <w:rsid w:val="00342AFD"/>
    <w:rsid w:val="00344F6E"/>
    <w:rsid w:val="00347052"/>
    <w:rsid w:val="0035123B"/>
    <w:rsid w:val="00353CEF"/>
    <w:rsid w:val="003562D2"/>
    <w:rsid w:val="0035649F"/>
    <w:rsid w:val="00362959"/>
    <w:rsid w:val="003716C2"/>
    <w:rsid w:val="003722A4"/>
    <w:rsid w:val="003733A1"/>
    <w:rsid w:val="00375A22"/>
    <w:rsid w:val="00382B08"/>
    <w:rsid w:val="00383088"/>
    <w:rsid w:val="003833F0"/>
    <w:rsid w:val="003934FC"/>
    <w:rsid w:val="003950CD"/>
    <w:rsid w:val="00397E0F"/>
    <w:rsid w:val="00397E54"/>
    <w:rsid w:val="003A2211"/>
    <w:rsid w:val="003A2340"/>
    <w:rsid w:val="003A242C"/>
    <w:rsid w:val="003A25BB"/>
    <w:rsid w:val="003A35A9"/>
    <w:rsid w:val="003A39DE"/>
    <w:rsid w:val="003B0E06"/>
    <w:rsid w:val="003B5BFD"/>
    <w:rsid w:val="003B7941"/>
    <w:rsid w:val="003C0C12"/>
    <w:rsid w:val="003C6605"/>
    <w:rsid w:val="003D5767"/>
    <w:rsid w:val="003D5FFF"/>
    <w:rsid w:val="003D6F6E"/>
    <w:rsid w:val="003D7575"/>
    <w:rsid w:val="003E16B7"/>
    <w:rsid w:val="003E353E"/>
    <w:rsid w:val="003E4921"/>
    <w:rsid w:val="003E5072"/>
    <w:rsid w:val="003E75D7"/>
    <w:rsid w:val="003F01E8"/>
    <w:rsid w:val="003F2380"/>
    <w:rsid w:val="003F3D3D"/>
    <w:rsid w:val="003F4800"/>
    <w:rsid w:val="003F629D"/>
    <w:rsid w:val="003F78ED"/>
    <w:rsid w:val="00402755"/>
    <w:rsid w:val="00402FB3"/>
    <w:rsid w:val="00413205"/>
    <w:rsid w:val="004166D4"/>
    <w:rsid w:val="004170F9"/>
    <w:rsid w:val="00423475"/>
    <w:rsid w:val="00425BC6"/>
    <w:rsid w:val="00427294"/>
    <w:rsid w:val="00430A25"/>
    <w:rsid w:val="0043136A"/>
    <w:rsid w:val="00441F6B"/>
    <w:rsid w:val="00455881"/>
    <w:rsid w:val="0046238A"/>
    <w:rsid w:val="0046482F"/>
    <w:rsid w:val="004672D2"/>
    <w:rsid w:val="00467605"/>
    <w:rsid w:val="00473232"/>
    <w:rsid w:val="00477865"/>
    <w:rsid w:val="00480B53"/>
    <w:rsid w:val="0048296C"/>
    <w:rsid w:val="00484037"/>
    <w:rsid w:val="00491E8C"/>
    <w:rsid w:val="004A1DAD"/>
    <w:rsid w:val="004A4D97"/>
    <w:rsid w:val="004A6B65"/>
    <w:rsid w:val="004A6CD5"/>
    <w:rsid w:val="004B6D67"/>
    <w:rsid w:val="004C00BD"/>
    <w:rsid w:val="004C1C35"/>
    <w:rsid w:val="004C3E38"/>
    <w:rsid w:val="004C76D1"/>
    <w:rsid w:val="004D7401"/>
    <w:rsid w:val="004E004A"/>
    <w:rsid w:val="004E22F7"/>
    <w:rsid w:val="004E6355"/>
    <w:rsid w:val="004F39B7"/>
    <w:rsid w:val="004F5F85"/>
    <w:rsid w:val="00500ED2"/>
    <w:rsid w:val="005012F9"/>
    <w:rsid w:val="005015CA"/>
    <w:rsid w:val="00501603"/>
    <w:rsid w:val="00506FCD"/>
    <w:rsid w:val="0051057B"/>
    <w:rsid w:val="00514C38"/>
    <w:rsid w:val="00515FBB"/>
    <w:rsid w:val="00520803"/>
    <w:rsid w:val="0052229A"/>
    <w:rsid w:val="00536518"/>
    <w:rsid w:val="00540F6D"/>
    <w:rsid w:val="0054422A"/>
    <w:rsid w:val="00545ACA"/>
    <w:rsid w:val="00552B0C"/>
    <w:rsid w:val="00552E0B"/>
    <w:rsid w:val="00554E1D"/>
    <w:rsid w:val="0056045C"/>
    <w:rsid w:val="00564768"/>
    <w:rsid w:val="00566743"/>
    <w:rsid w:val="00567041"/>
    <w:rsid w:val="0056747B"/>
    <w:rsid w:val="005711B6"/>
    <w:rsid w:val="00572518"/>
    <w:rsid w:val="0057279B"/>
    <w:rsid w:val="005835CE"/>
    <w:rsid w:val="00586C0A"/>
    <w:rsid w:val="00596253"/>
    <w:rsid w:val="005A1A0E"/>
    <w:rsid w:val="005A4527"/>
    <w:rsid w:val="005B419F"/>
    <w:rsid w:val="005B660B"/>
    <w:rsid w:val="005B77D4"/>
    <w:rsid w:val="005D1DA6"/>
    <w:rsid w:val="005D4539"/>
    <w:rsid w:val="005D5EC3"/>
    <w:rsid w:val="005E1A06"/>
    <w:rsid w:val="005E77FA"/>
    <w:rsid w:val="005F3223"/>
    <w:rsid w:val="005F6896"/>
    <w:rsid w:val="0060176A"/>
    <w:rsid w:val="0060299B"/>
    <w:rsid w:val="006059B9"/>
    <w:rsid w:val="00605E8A"/>
    <w:rsid w:val="00607DD9"/>
    <w:rsid w:val="006148E4"/>
    <w:rsid w:val="00614C81"/>
    <w:rsid w:val="00617B56"/>
    <w:rsid w:val="006271D7"/>
    <w:rsid w:val="00641E9F"/>
    <w:rsid w:val="00647C03"/>
    <w:rsid w:val="006507A2"/>
    <w:rsid w:val="00650F2A"/>
    <w:rsid w:val="0065342B"/>
    <w:rsid w:val="00654E1A"/>
    <w:rsid w:val="00655914"/>
    <w:rsid w:val="00655E52"/>
    <w:rsid w:val="006571F2"/>
    <w:rsid w:val="006661A7"/>
    <w:rsid w:val="00666304"/>
    <w:rsid w:val="00675004"/>
    <w:rsid w:val="00677A54"/>
    <w:rsid w:val="00690084"/>
    <w:rsid w:val="00691541"/>
    <w:rsid w:val="006935BD"/>
    <w:rsid w:val="006959CB"/>
    <w:rsid w:val="006B1FB8"/>
    <w:rsid w:val="006B3090"/>
    <w:rsid w:val="006B6098"/>
    <w:rsid w:val="006C6B04"/>
    <w:rsid w:val="006D6693"/>
    <w:rsid w:val="006D7627"/>
    <w:rsid w:val="006E3414"/>
    <w:rsid w:val="006E5559"/>
    <w:rsid w:val="006E721D"/>
    <w:rsid w:val="006F2B59"/>
    <w:rsid w:val="006F352F"/>
    <w:rsid w:val="006F5804"/>
    <w:rsid w:val="006F6A5E"/>
    <w:rsid w:val="007011EB"/>
    <w:rsid w:val="00701E5B"/>
    <w:rsid w:val="0071116C"/>
    <w:rsid w:val="007112FF"/>
    <w:rsid w:val="00714E49"/>
    <w:rsid w:val="00716230"/>
    <w:rsid w:val="00722B2E"/>
    <w:rsid w:val="00723FDE"/>
    <w:rsid w:val="007262FA"/>
    <w:rsid w:val="00727873"/>
    <w:rsid w:val="007303C6"/>
    <w:rsid w:val="00737F56"/>
    <w:rsid w:val="0074070B"/>
    <w:rsid w:val="0075008C"/>
    <w:rsid w:val="007511C0"/>
    <w:rsid w:val="00755612"/>
    <w:rsid w:val="007565DE"/>
    <w:rsid w:val="007569F0"/>
    <w:rsid w:val="00757A62"/>
    <w:rsid w:val="00763AAB"/>
    <w:rsid w:val="00764E8A"/>
    <w:rsid w:val="00765709"/>
    <w:rsid w:val="00771810"/>
    <w:rsid w:val="00771B74"/>
    <w:rsid w:val="00773231"/>
    <w:rsid w:val="007749F3"/>
    <w:rsid w:val="007811DE"/>
    <w:rsid w:val="00782404"/>
    <w:rsid w:val="00785945"/>
    <w:rsid w:val="00786174"/>
    <w:rsid w:val="007867B5"/>
    <w:rsid w:val="00790F8E"/>
    <w:rsid w:val="0079149E"/>
    <w:rsid w:val="0079627D"/>
    <w:rsid w:val="00796BB2"/>
    <w:rsid w:val="007A1EDD"/>
    <w:rsid w:val="007A27C8"/>
    <w:rsid w:val="007B2CA7"/>
    <w:rsid w:val="007B4F93"/>
    <w:rsid w:val="007C3BFF"/>
    <w:rsid w:val="007C49AB"/>
    <w:rsid w:val="007C54BF"/>
    <w:rsid w:val="007D05E5"/>
    <w:rsid w:val="007D0C25"/>
    <w:rsid w:val="007D1733"/>
    <w:rsid w:val="007D749D"/>
    <w:rsid w:val="007D781B"/>
    <w:rsid w:val="007E1C91"/>
    <w:rsid w:val="007F1C5D"/>
    <w:rsid w:val="007F645D"/>
    <w:rsid w:val="007F7CB9"/>
    <w:rsid w:val="00802D45"/>
    <w:rsid w:val="00811F5E"/>
    <w:rsid w:val="0082141D"/>
    <w:rsid w:val="008239EF"/>
    <w:rsid w:val="00825E22"/>
    <w:rsid w:val="00825EAC"/>
    <w:rsid w:val="00825F00"/>
    <w:rsid w:val="0082606B"/>
    <w:rsid w:val="00826D9C"/>
    <w:rsid w:val="00833861"/>
    <w:rsid w:val="00836B62"/>
    <w:rsid w:val="00844595"/>
    <w:rsid w:val="00847353"/>
    <w:rsid w:val="0084794D"/>
    <w:rsid w:val="008545DB"/>
    <w:rsid w:val="00857156"/>
    <w:rsid w:val="00860582"/>
    <w:rsid w:val="0086171E"/>
    <w:rsid w:val="00862736"/>
    <w:rsid w:val="00863636"/>
    <w:rsid w:val="008730CD"/>
    <w:rsid w:val="00874558"/>
    <w:rsid w:val="008767B4"/>
    <w:rsid w:val="00877364"/>
    <w:rsid w:val="008800A5"/>
    <w:rsid w:val="0088554D"/>
    <w:rsid w:val="008A08DC"/>
    <w:rsid w:val="008A4A85"/>
    <w:rsid w:val="008A4BE8"/>
    <w:rsid w:val="008A5457"/>
    <w:rsid w:val="008A5EF7"/>
    <w:rsid w:val="008A77EA"/>
    <w:rsid w:val="008C3CCF"/>
    <w:rsid w:val="008C7E84"/>
    <w:rsid w:val="008D1039"/>
    <w:rsid w:val="008D2309"/>
    <w:rsid w:val="008D3E34"/>
    <w:rsid w:val="008D4ACA"/>
    <w:rsid w:val="008D5A8E"/>
    <w:rsid w:val="008D6202"/>
    <w:rsid w:val="008E139D"/>
    <w:rsid w:val="008E3881"/>
    <w:rsid w:val="008E3F63"/>
    <w:rsid w:val="008E58E3"/>
    <w:rsid w:val="008E7E87"/>
    <w:rsid w:val="008F2F36"/>
    <w:rsid w:val="008F3793"/>
    <w:rsid w:val="0090315A"/>
    <w:rsid w:val="00905944"/>
    <w:rsid w:val="009250A2"/>
    <w:rsid w:val="00926C1B"/>
    <w:rsid w:val="0093416A"/>
    <w:rsid w:val="00934E1B"/>
    <w:rsid w:val="009356E8"/>
    <w:rsid w:val="00940F9F"/>
    <w:rsid w:val="00942957"/>
    <w:rsid w:val="00945F27"/>
    <w:rsid w:val="009538E4"/>
    <w:rsid w:val="00957A91"/>
    <w:rsid w:val="00961667"/>
    <w:rsid w:val="0096413D"/>
    <w:rsid w:val="009642C3"/>
    <w:rsid w:val="00964E33"/>
    <w:rsid w:val="00965F6F"/>
    <w:rsid w:val="0096643D"/>
    <w:rsid w:val="00973B98"/>
    <w:rsid w:val="00985CF0"/>
    <w:rsid w:val="009916F3"/>
    <w:rsid w:val="009919E0"/>
    <w:rsid w:val="0099498B"/>
    <w:rsid w:val="009965D1"/>
    <w:rsid w:val="009A6DF7"/>
    <w:rsid w:val="009A7A9F"/>
    <w:rsid w:val="009B42E9"/>
    <w:rsid w:val="009B5314"/>
    <w:rsid w:val="009B6E08"/>
    <w:rsid w:val="009C1FA4"/>
    <w:rsid w:val="009D68F9"/>
    <w:rsid w:val="009D6B86"/>
    <w:rsid w:val="009D6BBF"/>
    <w:rsid w:val="009E1D13"/>
    <w:rsid w:val="009F0D48"/>
    <w:rsid w:val="009F1056"/>
    <w:rsid w:val="009F3E3A"/>
    <w:rsid w:val="009F4BAD"/>
    <w:rsid w:val="00A03772"/>
    <w:rsid w:val="00A05379"/>
    <w:rsid w:val="00A06C65"/>
    <w:rsid w:val="00A13AD0"/>
    <w:rsid w:val="00A13B01"/>
    <w:rsid w:val="00A17159"/>
    <w:rsid w:val="00A267C3"/>
    <w:rsid w:val="00A268A9"/>
    <w:rsid w:val="00A31336"/>
    <w:rsid w:val="00A35A6B"/>
    <w:rsid w:val="00A36E1E"/>
    <w:rsid w:val="00A418C5"/>
    <w:rsid w:val="00A4247F"/>
    <w:rsid w:val="00A455EC"/>
    <w:rsid w:val="00A500D4"/>
    <w:rsid w:val="00A60C1F"/>
    <w:rsid w:val="00A63E91"/>
    <w:rsid w:val="00A67B79"/>
    <w:rsid w:val="00A735A5"/>
    <w:rsid w:val="00A7720C"/>
    <w:rsid w:val="00A77C61"/>
    <w:rsid w:val="00A80390"/>
    <w:rsid w:val="00A865C7"/>
    <w:rsid w:val="00A9241D"/>
    <w:rsid w:val="00A95A7B"/>
    <w:rsid w:val="00A97A60"/>
    <w:rsid w:val="00AA3B1E"/>
    <w:rsid w:val="00AA5D0E"/>
    <w:rsid w:val="00AB1061"/>
    <w:rsid w:val="00AB1445"/>
    <w:rsid w:val="00AB426F"/>
    <w:rsid w:val="00AE2C48"/>
    <w:rsid w:val="00AE7AA6"/>
    <w:rsid w:val="00AF2B52"/>
    <w:rsid w:val="00AF4638"/>
    <w:rsid w:val="00B00B8B"/>
    <w:rsid w:val="00B01AC2"/>
    <w:rsid w:val="00B11DA2"/>
    <w:rsid w:val="00B13656"/>
    <w:rsid w:val="00B14C7E"/>
    <w:rsid w:val="00B20794"/>
    <w:rsid w:val="00B20A22"/>
    <w:rsid w:val="00B219F6"/>
    <w:rsid w:val="00B327E0"/>
    <w:rsid w:val="00B378D2"/>
    <w:rsid w:val="00B410F5"/>
    <w:rsid w:val="00B42391"/>
    <w:rsid w:val="00B45665"/>
    <w:rsid w:val="00B45FC6"/>
    <w:rsid w:val="00B50A34"/>
    <w:rsid w:val="00B56950"/>
    <w:rsid w:val="00B57A2F"/>
    <w:rsid w:val="00B64E53"/>
    <w:rsid w:val="00B64FF2"/>
    <w:rsid w:val="00B652B6"/>
    <w:rsid w:val="00B70EE6"/>
    <w:rsid w:val="00B7328E"/>
    <w:rsid w:val="00B80987"/>
    <w:rsid w:val="00B814F2"/>
    <w:rsid w:val="00B85F60"/>
    <w:rsid w:val="00B875F6"/>
    <w:rsid w:val="00B90034"/>
    <w:rsid w:val="00B900C0"/>
    <w:rsid w:val="00B9122A"/>
    <w:rsid w:val="00B9228A"/>
    <w:rsid w:val="00B92F7C"/>
    <w:rsid w:val="00B941F5"/>
    <w:rsid w:val="00B94BC8"/>
    <w:rsid w:val="00BA1F8B"/>
    <w:rsid w:val="00BA3777"/>
    <w:rsid w:val="00BA39E5"/>
    <w:rsid w:val="00BB7D77"/>
    <w:rsid w:val="00BC1700"/>
    <w:rsid w:val="00BC1D49"/>
    <w:rsid w:val="00BC221B"/>
    <w:rsid w:val="00BC3674"/>
    <w:rsid w:val="00BC5056"/>
    <w:rsid w:val="00BC778D"/>
    <w:rsid w:val="00BC77BD"/>
    <w:rsid w:val="00BD1161"/>
    <w:rsid w:val="00BD389E"/>
    <w:rsid w:val="00BD5E65"/>
    <w:rsid w:val="00BE06C6"/>
    <w:rsid w:val="00BE33F0"/>
    <w:rsid w:val="00BF0F39"/>
    <w:rsid w:val="00C00DE1"/>
    <w:rsid w:val="00C03F98"/>
    <w:rsid w:val="00C0600C"/>
    <w:rsid w:val="00C100FA"/>
    <w:rsid w:val="00C11A1A"/>
    <w:rsid w:val="00C1528E"/>
    <w:rsid w:val="00C17004"/>
    <w:rsid w:val="00C2096D"/>
    <w:rsid w:val="00C21931"/>
    <w:rsid w:val="00C304F3"/>
    <w:rsid w:val="00C33D6A"/>
    <w:rsid w:val="00C33EA1"/>
    <w:rsid w:val="00C42292"/>
    <w:rsid w:val="00C42947"/>
    <w:rsid w:val="00C43C26"/>
    <w:rsid w:val="00C44D90"/>
    <w:rsid w:val="00C45F31"/>
    <w:rsid w:val="00C52CCC"/>
    <w:rsid w:val="00C53226"/>
    <w:rsid w:val="00C56715"/>
    <w:rsid w:val="00C56B52"/>
    <w:rsid w:val="00C5729F"/>
    <w:rsid w:val="00C57FD9"/>
    <w:rsid w:val="00C64B05"/>
    <w:rsid w:val="00C6532E"/>
    <w:rsid w:val="00C6572B"/>
    <w:rsid w:val="00C67CD8"/>
    <w:rsid w:val="00C7173E"/>
    <w:rsid w:val="00C83A7F"/>
    <w:rsid w:val="00C87FBF"/>
    <w:rsid w:val="00C901B0"/>
    <w:rsid w:val="00C9045A"/>
    <w:rsid w:val="00C92AC3"/>
    <w:rsid w:val="00CA1BE6"/>
    <w:rsid w:val="00CA2BEF"/>
    <w:rsid w:val="00CA4805"/>
    <w:rsid w:val="00CB45A5"/>
    <w:rsid w:val="00CB71FD"/>
    <w:rsid w:val="00CC08CC"/>
    <w:rsid w:val="00CC7748"/>
    <w:rsid w:val="00CE176F"/>
    <w:rsid w:val="00CE260A"/>
    <w:rsid w:val="00CE33FB"/>
    <w:rsid w:val="00CE52B7"/>
    <w:rsid w:val="00CE5FEF"/>
    <w:rsid w:val="00CE7EF0"/>
    <w:rsid w:val="00CF0247"/>
    <w:rsid w:val="00CF2771"/>
    <w:rsid w:val="00CF373C"/>
    <w:rsid w:val="00D00F47"/>
    <w:rsid w:val="00D04F1D"/>
    <w:rsid w:val="00D10622"/>
    <w:rsid w:val="00D15404"/>
    <w:rsid w:val="00D158EE"/>
    <w:rsid w:val="00D21CBE"/>
    <w:rsid w:val="00D21F1F"/>
    <w:rsid w:val="00D245A1"/>
    <w:rsid w:val="00D33257"/>
    <w:rsid w:val="00D36378"/>
    <w:rsid w:val="00D36EB3"/>
    <w:rsid w:val="00D41AAE"/>
    <w:rsid w:val="00D420D5"/>
    <w:rsid w:val="00D43605"/>
    <w:rsid w:val="00D45825"/>
    <w:rsid w:val="00D471A9"/>
    <w:rsid w:val="00D50450"/>
    <w:rsid w:val="00D51740"/>
    <w:rsid w:val="00D52B20"/>
    <w:rsid w:val="00D554DA"/>
    <w:rsid w:val="00D57DA7"/>
    <w:rsid w:val="00D72924"/>
    <w:rsid w:val="00D76191"/>
    <w:rsid w:val="00D80A4F"/>
    <w:rsid w:val="00D83D15"/>
    <w:rsid w:val="00D854C9"/>
    <w:rsid w:val="00D86514"/>
    <w:rsid w:val="00D90031"/>
    <w:rsid w:val="00D908D1"/>
    <w:rsid w:val="00D919F8"/>
    <w:rsid w:val="00D9255C"/>
    <w:rsid w:val="00D92E34"/>
    <w:rsid w:val="00D9364D"/>
    <w:rsid w:val="00D95F22"/>
    <w:rsid w:val="00D97A0A"/>
    <w:rsid w:val="00DA4348"/>
    <w:rsid w:val="00DB36DE"/>
    <w:rsid w:val="00DB4711"/>
    <w:rsid w:val="00DB6BB1"/>
    <w:rsid w:val="00DB79A8"/>
    <w:rsid w:val="00DD3752"/>
    <w:rsid w:val="00DD620E"/>
    <w:rsid w:val="00DD75B0"/>
    <w:rsid w:val="00DD75C3"/>
    <w:rsid w:val="00DE0C01"/>
    <w:rsid w:val="00DE2AB3"/>
    <w:rsid w:val="00DE4035"/>
    <w:rsid w:val="00DE40C2"/>
    <w:rsid w:val="00DE7BA6"/>
    <w:rsid w:val="00DF3810"/>
    <w:rsid w:val="00DF3B9A"/>
    <w:rsid w:val="00DF43B9"/>
    <w:rsid w:val="00E0515C"/>
    <w:rsid w:val="00E054B7"/>
    <w:rsid w:val="00E07217"/>
    <w:rsid w:val="00E10117"/>
    <w:rsid w:val="00E10729"/>
    <w:rsid w:val="00E10CC6"/>
    <w:rsid w:val="00E12C65"/>
    <w:rsid w:val="00E14C2C"/>
    <w:rsid w:val="00E178B6"/>
    <w:rsid w:val="00E17CF9"/>
    <w:rsid w:val="00E20144"/>
    <w:rsid w:val="00E214F0"/>
    <w:rsid w:val="00E216CC"/>
    <w:rsid w:val="00E21E52"/>
    <w:rsid w:val="00E25943"/>
    <w:rsid w:val="00E25CD3"/>
    <w:rsid w:val="00E3057F"/>
    <w:rsid w:val="00E309E0"/>
    <w:rsid w:val="00E37982"/>
    <w:rsid w:val="00E4117B"/>
    <w:rsid w:val="00E411F6"/>
    <w:rsid w:val="00E466B7"/>
    <w:rsid w:val="00E54D1A"/>
    <w:rsid w:val="00E67BB7"/>
    <w:rsid w:val="00E7430B"/>
    <w:rsid w:val="00E75886"/>
    <w:rsid w:val="00E76CD8"/>
    <w:rsid w:val="00E807A3"/>
    <w:rsid w:val="00E9563E"/>
    <w:rsid w:val="00E968D3"/>
    <w:rsid w:val="00E976B5"/>
    <w:rsid w:val="00EA37B8"/>
    <w:rsid w:val="00EA3E1D"/>
    <w:rsid w:val="00EA4B7E"/>
    <w:rsid w:val="00EA5055"/>
    <w:rsid w:val="00EB17A1"/>
    <w:rsid w:val="00EB2106"/>
    <w:rsid w:val="00EB530B"/>
    <w:rsid w:val="00EB5A96"/>
    <w:rsid w:val="00EC175D"/>
    <w:rsid w:val="00ED0567"/>
    <w:rsid w:val="00ED0569"/>
    <w:rsid w:val="00ED259F"/>
    <w:rsid w:val="00ED5347"/>
    <w:rsid w:val="00ED6587"/>
    <w:rsid w:val="00ED77CE"/>
    <w:rsid w:val="00EE30B5"/>
    <w:rsid w:val="00EF11E3"/>
    <w:rsid w:val="00EF23C8"/>
    <w:rsid w:val="00EF4113"/>
    <w:rsid w:val="00EF63F2"/>
    <w:rsid w:val="00EF6935"/>
    <w:rsid w:val="00EF6B22"/>
    <w:rsid w:val="00F001B3"/>
    <w:rsid w:val="00F00E55"/>
    <w:rsid w:val="00F06185"/>
    <w:rsid w:val="00F1354F"/>
    <w:rsid w:val="00F13C9A"/>
    <w:rsid w:val="00F1683E"/>
    <w:rsid w:val="00F22E6E"/>
    <w:rsid w:val="00F32A73"/>
    <w:rsid w:val="00F331F9"/>
    <w:rsid w:val="00F33C3F"/>
    <w:rsid w:val="00F46D1D"/>
    <w:rsid w:val="00F50392"/>
    <w:rsid w:val="00F5457B"/>
    <w:rsid w:val="00F548E8"/>
    <w:rsid w:val="00F60666"/>
    <w:rsid w:val="00F66E71"/>
    <w:rsid w:val="00F72E90"/>
    <w:rsid w:val="00F75852"/>
    <w:rsid w:val="00F75959"/>
    <w:rsid w:val="00F8342F"/>
    <w:rsid w:val="00F86480"/>
    <w:rsid w:val="00F86A6F"/>
    <w:rsid w:val="00F912B0"/>
    <w:rsid w:val="00F955F0"/>
    <w:rsid w:val="00FA012E"/>
    <w:rsid w:val="00FA5096"/>
    <w:rsid w:val="00FA5BDD"/>
    <w:rsid w:val="00FA62A8"/>
    <w:rsid w:val="00FB177D"/>
    <w:rsid w:val="00FB3C8F"/>
    <w:rsid w:val="00FB4E0E"/>
    <w:rsid w:val="00FB5814"/>
    <w:rsid w:val="00FB6C89"/>
    <w:rsid w:val="00FC08C1"/>
    <w:rsid w:val="00FC5988"/>
    <w:rsid w:val="00FC6098"/>
    <w:rsid w:val="00FD25BD"/>
    <w:rsid w:val="00FD76D3"/>
    <w:rsid w:val="00FE046D"/>
    <w:rsid w:val="00FE26C4"/>
    <w:rsid w:val="00FE31D4"/>
    <w:rsid w:val="00FE407D"/>
    <w:rsid w:val="00FE5FAE"/>
    <w:rsid w:val="00FF3DCD"/>
    <w:rsid w:val="00FF53E2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BA6D-0BEF-48FB-8945-F5077A45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661</TotalTime>
  <Pages>16</Pages>
  <Words>2131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13617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77</cp:revision>
  <cp:lastPrinted>2006-08-08T20:14:00Z</cp:lastPrinted>
  <dcterms:created xsi:type="dcterms:W3CDTF">2019-07-22T16:36:00Z</dcterms:created>
  <dcterms:modified xsi:type="dcterms:W3CDTF">2019-09-09T19:36:00Z</dcterms:modified>
</cp:coreProperties>
</file>