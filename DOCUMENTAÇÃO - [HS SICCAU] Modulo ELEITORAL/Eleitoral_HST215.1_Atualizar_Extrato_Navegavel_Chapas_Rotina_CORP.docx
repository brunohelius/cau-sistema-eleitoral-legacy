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eastAsia="Arial"/>
              <w:color w:val="953735" w:themeColor="accent2" w:themeShade="BF"/>
              <w:sz w:val="52"/>
              <w:szCs w:val="52"/>
            </w:rPr>
            <w:t>HST215.1 – Gerar Arquivo de Chapa todas as UFs Via Rotina - Corporativo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highlight w:val="green"/>
              </w:rPr>
              <w:t>25/01/2023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Em atendimento a OS8648:</w:t>
            </w:r>
          </w:p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- Alteração na coluna ‘Tipo Participação’ no layout do documento.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09/02/2023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"_Toc17858" </w:instrText>
      </w:r>
      <w:r>
        <w:fldChar w:fldCharType="separate"/>
      </w:r>
      <w:r>
        <w:t>1. Introdução</w:t>
      </w:r>
      <w:r>
        <w:tab/>
      </w:r>
      <w:r>
        <w:fldChar w:fldCharType="begin"/>
      </w:r>
      <w:r>
        <w:instrText xml:space="preserve"> PAGEREF _Toc17858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"_Toc23628" </w:instrText>
      </w:r>
      <w:r>
        <w:fldChar w:fldCharType="separate"/>
      </w:r>
      <w:r>
        <w:t>2. Permissão</w:t>
      </w:r>
      <w:r>
        <w:tab/>
      </w:r>
      <w:r>
        <w:fldChar w:fldCharType="begin"/>
      </w:r>
      <w:r>
        <w:instrText xml:space="preserve"> PAGEREF _Toc23628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"_Toc15343" </w:instrText>
      </w:r>
      <w:r>
        <w:fldChar w:fldCharType="separate"/>
      </w:r>
      <w:r>
        <w:t>3. Identificação da História</w:t>
      </w:r>
      <w:r>
        <w:tab/>
      </w:r>
      <w:r>
        <w:fldChar w:fldCharType="begin"/>
      </w:r>
      <w:r>
        <w:instrText xml:space="preserve"> PAGEREF _Toc15343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"_Toc13167" </w:instrText>
      </w:r>
      <w:r>
        <w:fldChar w:fldCharType="separate"/>
      </w:r>
      <w:r>
        <w:t>4. Protótipo</w:t>
      </w:r>
      <w:r>
        <w:tab/>
      </w:r>
      <w:r>
        <w:fldChar w:fldCharType="begin"/>
      </w:r>
      <w:r>
        <w:instrText xml:space="preserve"> PAGEREF _Toc13167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"_Toc18723"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_Toc18723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7858"/>
      <w:r>
        <w:t>Introdução</w:t>
      </w:r>
      <w:bookmarkEnd w:id="4"/>
    </w:p>
    <w:p>
      <w:r>
        <w:t>Esta história permite o processamento da geração de arquivo, por chapa, para todas as UFs de todas as eleições vigente e ativas.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23628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- Clock</w:t>
            </w:r>
          </w:p>
        </w:tc>
        <w:tc>
          <w:tcPr>
            <w:tcW w:w="5848" w:type="dxa"/>
            <w:vAlign w:val="center"/>
          </w:tcPr>
          <w:p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3"/>
        <w:numPr>
          <w:ilvl w:val="1"/>
          <w:numId w:val="0"/>
        </w:numPr>
        <w:spacing w:before="240"/>
      </w:pPr>
    </w:p>
    <w:p>
      <w:pPr>
        <w:pStyle w:val="3"/>
        <w:numPr>
          <w:ilvl w:val="0"/>
          <w:numId w:val="3"/>
        </w:numPr>
        <w:spacing w:before="240"/>
      </w:pPr>
      <w:bookmarkStart w:id="6" w:name="_Toc15343"/>
      <w:r>
        <w:t>Identificação da História</w:t>
      </w:r>
      <w:bookmarkEnd w:id="6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OS8648</w:t>
            </w:r>
          </w:p>
          <w:p>
            <w:pPr>
              <w:widowControl w:val="0"/>
              <w:spacing w:before="40" w:after="40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HST215.1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Gerar Arquivo por Chapa Rotina automática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spacing w:before="40" w:after="40"/>
              <w:rPr>
                <w:color w:val="000000"/>
                <w:sz w:val="20"/>
                <w:highlight w:val="green"/>
              </w:rPr>
            </w:pPr>
            <w:r>
              <w:rPr>
                <w:b/>
                <w:color w:val="000000"/>
                <w:sz w:val="20"/>
                <w:highlight w:val="green"/>
              </w:rPr>
              <w:t>Eu, COMO</w:t>
            </w:r>
            <w:r>
              <w:rPr>
                <w:color w:val="000000"/>
                <w:sz w:val="20"/>
                <w:highlight w:val="green"/>
              </w:rPr>
              <w:t xml:space="preserve"> PO</w:t>
            </w:r>
            <w:r>
              <w:rPr>
                <w:b/>
                <w:color w:val="000000"/>
                <w:sz w:val="20"/>
                <w:highlight w:val="green"/>
              </w:rPr>
              <w:t xml:space="preserve"> QUERO</w:t>
            </w:r>
            <w:r>
              <w:rPr>
                <w:color w:val="000000"/>
                <w:sz w:val="20"/>
                <w:highlight w:val="green"/>
              </w:rPr>
              <w:t xml:space="preserve"> </w:t>
            </w:r>
            <w:r>
              <w:rPr>
                <w:sz w:val="20"/>
                <w:highlight w:val="green"/>
              </w:rPr>
              <w:t>que a coluna ‘Participação’ seja alterada para incluir nova informação</w:t>
            </w:r>
            <w:r>
              <w:rPr>
                <w:b/>
                <w:color w:val="000000"/>
                <w:sz w:val="20"/>
                <w:highlight w:val="green"/>
              </w:rPr>
              <w:t xml:space="preserve"> PARA </w:t>
            </w:r>
            <w:r>
              <w:rPr>
                <w:color w:val="000000"/>
                <w:sz w:val="20"/>
                <w:highlight w:val="green"/>
              </w:rPr>
              <w:t>que o sistema atualize automaticamente os dados do extrato navegável do acompanhamento de chapa.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7" w:name="_Toc7509864"/>
      <w:bookmarkStart w:id="8" w:name="_Ref16606340"/>
      <w:bookmarkStart w:id="9" w:name="_Ref16606347"/>
      <w:bookmarkStart w:id="10" w:name="_Toc13167"/>
      <w:r>
        <w:t>P</w:t>
      </w:r>
      <w:bookmarkEnd w:id="7"/>
      <w:r>
        <w:t>rotótipo</w:t>
      </w:r>
      <w:bookmarkEnd w:id="8"/>
      <w:bookmarkEnd w:id="9"/>
      <w:bookmarkEnd w:id="10"/>
    </w:p>
    <w:p>
      <w:pPr>
        <w:pStyle w:val="51"/>
        <w:numPr>
          <w:ilvl w:val="0"/>
          <w:numId w:val="4"/>
        </w:numPr>
        <w:jc w:val="left"/>
      </w:pPr>
      <w:r>
        <w:t>Campos a serem atualizados ao executar a rotina</w:t>
      </w:r>
      <w:r>
        <w:rPr>
          <w:rFonts w:hint="default"/>
          <w:lang w:val="pt-BR"/>
        </w:rPr>
        <w:t xml:space="preserve"> - COlocar coluna Representatividade</w:t>
      </w:r>
    </w:p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83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 w:val="0"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9570" w:type="dxa"/>
            <w:gridSpan w:val="2"/>
            <w:shd w:val="clear" w:color="auto" w:fill="F1F1F1" w:themeFill="background1" w:themeFillShade="F2"/>
          </w:tcPr>
          <w:p>
            <w:pPr>
              <w:pStyle w:val="58"/>
              <w:jc w:val="center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Dados apresentados após acionar a ação “Gerar Extrato Navegável”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br w:type="textWrapping"/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Chapas Cadastradas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 da Chapa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UF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Nº da Chapa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número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Responsável pela Chapa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nome do (s) responsável (eis)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9570" w:type="dxa"/>
            <w:gridSpan w:val="2"/>
            <w:shd w:val="clear" w:color="auto" w:fill="F1F1F1" w:themeFill="background1" w:themeFillShade="F2"/>
          </w:tcPr>
          <w:p>
            <w:pPr>
              <w:pStyle w:val="58"/>
              <w:jc w:val="center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Dados da visualização da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Situação da Chapa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situação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Nº da Chapa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número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UF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Plataforma Eleitoral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plataforma eleitoral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Meios Oficiais de Propaganda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(s) meio (s) propaganda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9570" w:type="dxa"/>
            <w:gridSpan w:val="2"/>
            <w:shd w:val="clear" w:color="auto" w:fill="F1F1F1" w:themeFill="background1" w:themeFillShade="F2"/>
          </w:tcPr>
          <w:p>
            <w:pPr>
              <w:pStyle w:val="58"/>
              <w:jc w:val="center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Dados Pessoais dos Membros da Chapa Eleitoral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Foto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foto do membro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“”.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Completo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nome completo do membro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Registro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número do registro do membro da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profissional.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representação do membro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 xml:space="preserve">Tipo </w:t>
            </w:r>
            <w:r>
              <w:rPr>
                <w:sz w:val="18"/>
                <w:szCs w:val="18"/>
                <w:highlight w:val="none"/>
                <w:lang w:val="pt-BR"/>
              </w:rPr>
              <w:t>Participação</w:t>
            </w:r>
          </w:p>
        </w:tc>
        <w:tc>
          <w:tcPr>
            <w:tcW w:w="6740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Descrição: Apresenta o tipo de participação do membro chapa</w:t>
            </w:r>
            <w:r>
              <w:rPr>
                <w:rFonts w:eastAsia="Arial"/>
                <w:sz w:val="18"/>
                <w:szCs w:val="18"/>
                <w:highlight w:val="none"/>
                <w:lang w:eastAsia="pt-BR"/>
              </w:rPr>
              <w:t xml:space="preserve"> </w:t>
            </w:r>
            <w:r>
              <w:rPr>
                <w:sz w:val="18"/>
                <w:szCs w:val="18"/>
                <w:highlight w:val="none"/>
                <w:lang w:val="pt-BR"/>
              </w:rPr>
              <w:t>e se ele faz parte da representatividade</w:t>
            </w: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Dado recuperado do cadastro de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yellow"/>
                <w:lang w:val="pt-BR"/>
              </w:rPr>
              <w:t>Tipo Representatividade</w:t>
            </w:r>
          </w:p>
        </w:tc>
        <w:tc>
          <w:tcPr>
            <w:tcW w:w="6740" w:type="dxa"/>
            <w:shd w:val="clear" w:color="auto" w:fill="FFFFFF" w:themeFill="background1"/>
            <w:vAlign w:val="top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- Descreve que o membro faz parte de alguma </w:t>
            </w:r>
            <w:r>
              <w:rPr>
                <w:sz w:val="18"/>
                <w:szCs w:val="18"/>
                <w:highlight w:val="yellow"/>
              </w:rPr>
              <w:t>Representatividade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.</w:t>
            </w:r>
          </w:p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- </w:t>
            </w:r>
            <w:r>
              <w:rPr>
                <w:sz w:val="18"/>
                <w:szCs w:val="18"/>
                <w:highlight w:val="yellow"/>
              </w:rPr>
              <w:t>Alfanumérico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/>
                <w:sz w:val="18"/>
                <w:szCs w:val="18"/>
                <w:highlight w:val="yellow"/>
                <w:lang w:val="pt-BR" w:eastAsia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- </w:t>
            </w: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 da ‘Representatividade’.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830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Currículo</w:t>
            </w:r>
          </w:p>
        </w:tc>
        <w:tc>
          <w:tcPr>
            <w:tcW w:w="6740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currículo do membro chapa.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</w:tbl>
    <w:p/>
    <w:p>
      <w:pPr>
        <w:pStyle w:val="3"/>
        <w:numPr>
          <w:ilvl w:val="0"/>
          <w:numId w:val="0"/>
        </w:numPr>
        <w:spacing w:before="240"/>
      </w:pPr>
      <w:bookmarkStart w:id="11" w:name="_Toc18723"/>
      <w:bookmarkStart w:id="12" w:name="_Toc48566012"/>
      <w:r>
        <w:t>CRITÉRIOS DE ACEITE</w:t>
      </w:r>
      <w:bookmarkEnd w:id="11"/>
      <w:bookmarkEnd w:id="12"/>
    </w:p>
    <w:p>
      <w:pPr>
        <w:pStyle w:val="54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>Premissa:</w:t>
      </w:r>
    </w:p>
    <w:p>
      <w:pPr>
        <w:pStyle w:val="54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t>Essa história e executada todos os dias às 00:00 durante a vigência de todos os processos eleitorais vigentes e ativos.</w:t>
      </w:r>
    </w:p>
    <w:p>
      <w:pPr>
        <w:pStyle w:val="54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color w:val="auto"/>
          <w:highlight w:val="yellow"/>
        </w:rPr>
        <w:t>Os demais campos, ações, mensagens e regras de negócios, de Interface e de Apresentação não mencio</w:t>
      </w:r>
      <w:bookmarkStart w:id="15" w:name="_GoBack"/>
      <w:bookmarkEnd w:id="15"/>
      <w:r>
        <w:rPr>
          <w:color w:val="auto"/>
          <w:highlight w:val="yellow"/>
        </w:rPr>
        <w:t>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p>
      <w:pPr>
        <w:pStyle w:val="54"/>
        <w:widowControl/>
        <w:numPr>
          <w:numId w:val="0"/>
        </w:numPr>
        <w:autoSpaceDE/>
        <w:autoSpaceDN/>
        <w:adjustRightInd/>
        <w:spacing w:after="200" w:line="276" w:lineRule="auto"/>
        <w:ind w:left="142" w:leftChars="0"/>
        <w:contextualSpacing/>
        <w:jc w:val="both"/>
      </w:pPr>
    </w:p>
    <w:p>
      <w:pPr>
        <w:pStyle w:val="54"/>
        <w:widowControl/>
        <w:autoSpaceDE/>
        <w:autoSpaceDN/>
        <w:adjustRightInd/>
        <w:spacing w:after="200" w:line="276" w:lineRule="auto"/>
        <w:ind w:left="142"/>
        <w:contextualSpacing/>
        <w:jc w:val="both"/>
        <w:rPr>
          <w:sz w:val="24"/>
          <w:szCs w:val="24"/>
        </w:rPr>
      </w:pPr>
    </w:p>
    <w:p>
      <w:pPr>
        <w:pStyle w:val="54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bookmarkStart w:id="13" w:name="_Ref13564883"/>
      <w:bookmarkStart w:id="14" w:name="_Ref31290676"/>
      <w:r>
        <w:rPr>
          <w:b/>
        </w:rPr>
        <w:t>Regras Gerais:</w:t>
      </w:r>
      <w:bookmarkEnd w:id="13"/>
      <w:bookmarkEnd w:id="14"/>
    </w:p>
    <w:p>
      <w:pPr>
        <w:pStyle w:val="54"/>
        <w:widowControl/>
        <w:autoSpaceDE/>
        <w:autoSpaceDN/>
        <w:adjustRightInd/>
        <w:spacing w:after="200" w:line="276" w:lineRule="auto"/>
        <w:ind w:left="0"/>
        <w:contextualSpacing/>
        <w:jc w:val="both"/>
        <w:rPr>
          <w:bCs/>
        </w:rPr>
      </w:pPr>
      <w:r>
        <w:rPr>
          <w:bCs/>
        </w:rPr>
        <w:t>N/A</w:t>
      </w:r>
    </w:p>
    <w:p>
      <w:pPr>
        <w:pStyle w:val="54"/>
        <w:widowControl/>
        <w:autoSpaceDE/>
        <w:autoSpaceDN/>
        <w:adjustRightInd/>
        <w:spacing w:after="200" w:line="276" w:lineRule="auto"/>
        <w:ind w:left="0"/>
        <w:contextualSpacing/>
        <w:jc w:val="both"/>
        <w:rPr>
          <w:bCs/>
        </w:rPr>
      </w:pPr>
    </w:p>
    <w:p>
      <w:pPr>
        <w:pStyle w:val="54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Informações Complementares</w:t>
      </w:r>
    </w:p>
    <w:p>
      <w:pPr>
        <w:pStyle w:val="39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Histórias relacionadas:</w:t>
      </w:r>
    </w:p>
    <w:p>
      <w:pPr>
        <w:pStyle w:val="39"/>
        <w:rPr>
          <w:b/>
          <w:bCs/>
          <w:i w:val="0"/>
          <w:color w:val="auto"/>
          <w:sz w:val="20"/>
          <w:szCs w:val="20"/>
        </w:rPr>
      </w:pPr>
      <w:r>
        <w:rPr>
          <w:rFonts w:cs="Arial" w:eastAsiaTheme="minorEastAsia"/>
          <w:bCs/>
          <w:i w:val="0"/>
          <w:color w:val="000000"/>
          <w:sz w:val="20"/>
          <w:szCs w:val="20"/>
        </w:rPr>
        <w:t>Não se aplica.</w:t>
      </w: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35pt;width:77.3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HST215.1 – Gerar Arquivo de Chapa todas as UFs Via Rotina - Corporativo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6" o:spt="75" type="#_x0000_t75" style="height:41.9pt;width:77.9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6" DrawAspect="Content" ObjectID="_1468075726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215.1 - Atualizar Extrato Navegável Chapas Rotina</w:t>
          </w:r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Corporativo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0261DD"/>
    <w:multiLevelType w:val="multilevel"/>
    <w:tmpl w:val="260261D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63F5"/>
    <w:multiLevelType w:val="multilevel"/>
    <w:tmpl w:val="318B63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E82354A"/>
    <w:multiLevelType w:val="multilevel"/>
    <w:tmpl w:val="6E8235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3507"/>
    <w:rsid w:val="000042BD"/>
    <w:rsid w:val="00004D6D"/>
    <w:rsid w:val="00004EC8"/>
    <w:rsid w:val="00005B43"/>
    <w:rsid w:val="0000628F"/>
    <w:rsid w:val="000065BB"/>
    <w:rsid w:val="00007CEF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367"/>
    <w:rsid w:val="000178D9"/>
    <w:rsid w:val="00017FAB"/>
    <w:rsid w:val="000202D1"/>
    <w:rsid w:val="00020D47"/>
    <w:rsid w:val="00021C4B"/>
    <w:rsid w:val="000248B2"/>
    <w:rsid w:val="0002524B"/>
    <w:rsid w:val="00025EDF"/>
    <w:rsid w:val="00026341"/>
    <w:rsid w:val="00026396"/>
    <w:rsid w:val="00026FF5"/>
    <w:rsid w:val="000306D8"/>
    <w:rsid w:val="00030ADC"/>
    <w:rsid w:val="00032673"/>
    <w:rsid w:val="00032F8A"/>
    <w:rsid w:val="000331C7"/>
    <w:rsid w:val="00033274"/>
    <w:rsid w:val="000360F0"/>
    <w:rsid w:val="000401CC"/>
    <w:rsid w:val="000403B2"/>
    <w:rsid w:val="00040EC7"/>
    <w:rsid w:val="00041992"/>
    <w:rsid w:val="00041A68"/>
    <w:rsid w:val="000431EC"/>
    <w:rsid w:val="00046604"/>
    <w:rsid w:val="00046EA3"/>
    <w:rsid w:val="00046EAD"/>
    <w:rsid w:val="00047676"/>
    <w:rsid w:val="00047A51"/>
    <w:rsid w:val="00050074"/>
    <w:rsid w:val="0005025A"/>
    <w:rsid w:val="000502A2"/>
    <w:rsid w:val="000514D4"/>
    <w:rsid w:val="00051E48"/>
    <w:rsid w:val="00052984"/>
    <w:rsid w:val="00052A11"/>
    <w:rsid w:val="00052B79"/>
    <w:rsid w:val="000530EC"/>
    <w:rsid w:val="000533D2"/>
    <w:rsid w:val="00054654"/>
    <w:rsid w:val="00055570"/>
    <w:rsid w:val="000564B1"/>
    <w:rsid w:val="000576CE"/>
    <w:rsid w:val="0006016B"/>
    <w:rsid w:val="0006064D"/>
    <w:rsid w:val="000610FE"/>
    <w:rsid w:val="00061F5E"/>
    <w:rsid w:val="000624D3"/>
    <w:rsid w:val="000626CD"/>
    <w:rsid w:val="000628DE"/>
    <w:rsid w:val="00062A89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7689"/>
    <w:rsid w:val="000677E3"/>
    <w:rsid w:val="00067C40"/>
    <w:rsid w:val="0007022B"/>
    <w:rsid w:val="00070CAA"/>
    <w:rsid w:val="00071D07"/>
    <w:rsid w:val="00073734"/>
    <w:rsid w:val="000747FE"/>
    <w:rsid w:val="00074962"/>
    <w:rsid w:val="000756A9"/>
    <w:rsid w:val="00075C3F"/>
    <w:rsid w:val="00076318"/>
    <w:rsid w:val="0007761B"/>
    <w:rsid w:val="00080A82"/>
    <w:rsid w:val="00080AD9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B9A"/>
    <w:rsid w:val="00085FF7"/>
    <w:rsid w:val="00091300"/>
    <w:rsid w:val="00091D84"/>
    <w:rsid w:val="000928E0"/>
    <w:rsid w:val="00093509"/>
    <w:rsid w:val="0009416A"/>
    <w:rsid w:val="000944AB"/>
    <w:rsid w:val="000966DD"/>
    <w:rsid w:val="00096EAE"/>
    <w:rsid w:val="0009796C"/>
    <w:rsid w:val="000A01B5"/>
    <w:rsid w:val="000A036E"/>
    <w:rsid w:val="000A1742"/>
    <w:rsid w:val="000A1BE1"/>
    <w:rsid w:val="000A1C8B"/>
    <w:rsid w:val="000A2007"/>
    <w:rsid w:val="000A2261"/>
    <w:rsid w:val="000A2482"/>
    <w:rsid w:val="000A30AD"/>
    <w:rsid w:val="000A5D3B"/>
    <w:rsid w:val="000A5DA2"/>
    <w:rsid w:val="000A5DFE"/>
    <w:rsid w:val="000A750E"/>
    <w:rsid w:val="000A7F7E"/>
    <w:rsid w:val="000B038B"/>
    <w:rsid w:val="000B05BB"/>
    <w:rsid w:val="000B08EF"/>
    <w:rsid w:val="000B204F"/>
    <w:rsid w:val="000B4BD1"/>
    <w:rsid w:val="000B542C"/>
    <w:rsid w:val="000B54FB"/>
    <w:rsid w:val="000B57DF"/>
    <w:rsid w:val="000B624B"/>
    <w:rsid w:val="000B68D1"/>
    <w:rsid w:val="000B69AF"/>
    <w:rsid w:val="000C03AE"/>
    <w:rsid w:val="000C0B01"/>
    <w:rsid w:val="000C0EAF"/>
    <w:rsid w:val="000C1418"/>
    <w:rsid w:val="000C175E"/>
    <w:rsid w:val="000C1AC7"/>
    <w:rsid w:val="000C23E7"/>
    <w:rsid w:val="000C667A"/>
    <w:rsid w:val="000C73A5"/>
    <w:rsid w:val="000C78BC"/>
    <w:rsid w:val="000D0793"/>
    <w:rsid w:val="000D0903"/>
    <w:rsid w:val="000D17FF"/>
    <w:rsid w:val="000D1836"/>
    <w:rsid w:val="000D1F14"/>
    <w:rsid w:val="000D2100"/>
    <w:rsid w:val="000D215F"/>
    <w:rsid w:val="000D2547"/>
    <w:rsid w:val="000D309C"/>
    <w:rsid w:val="000D3213"/>
    <w:rsid w:val="000D33DA"/>
    <w:rsid w:val="000D347E"/>
    <w:rsid w:val="000D3EA1"/>
    <w:rsid w:val="000D4016"/>
    <w:rsid w:val="000D5033"/>
    <w:rsid w:val="000D6290"/>
    <w:rsid w:val="000D6620"/>
    <w:rsid w:val="000D6A9E"/>
    <w:rsid w:val="000D7139"/>
    <w:rsid w:val="000D7999"/>
    <w:rsid w:val="000E0D1D"/>
    <w:rsid w:val="000E10A0"/>
    <w:rsid w:val="000E1668"/>
    <w:rsid w:val="000E16EC"/>
    <w:rsid w:val="000E3A45"/>
    <w:rsid w:val="000E4445"/>
    <w:rsid w:val="000E4D04"/>
    <w:rsid w:val="000E5674"/>
    <w:rsid w:val="000E5E0D"/>
    <w:rsid w:val="000E5F1F"/>
    <w:rsid w:val="000E6A28"/>
    <w:rsid w:val="000E74AD"/>
    <w:rsid w:val="000F0175"/>
    <w:rsid w:val="000F052D"/>
    <w:rsid w:val="000F1558"/>
    <w:rsid w:val="000F4706"/>
    <w:rsid w:val="000F4EEB"/>
    <w:rsid w:val="000F6540"/>
    <w:rsid w:val="000F79E1"/>
    <w:rsid w:val="00100C37"/>
    <w:rsid w:val="001021FA"/>
    <w:rsid w:val="0010280B"/>
    <w:rsid w:val="00102847"/>
    <w:rsid w:val="00102970"/>
    <w:rsid w:val="00102F91"/>
    <w:rsid w:val="0010316A"/>
    <w:rsid w:val="00104A65"/>
    <w:rsid w:val="00104E29"/>
    <w:rsid w:val="0010717B"/>
    <w:rsid w:val="0010757A"/>
    <w:rsid w:val="00110BB0"/>
    <w:rsid w:val="0011152B"/>
    <w:rsid w:val="00112035"/>
    <w:rsid w:val="001129D6"/>
    <w:rsid w:val="00112AAF"/>
    <w:rsid w:val="00112B49"/>
    <w:rsid w:val="00114412"/>
    <w:rsid w:val="0011507D"/>
    <w:rsid w:val="00115279"/>
    <w:rsid w:val="00117726"/>
    <w:rsid w:val="00120056"/>
    <w:rsid w:val="001200B8"/>
    <w:rsid w:val="0012132F"/>
    <w:rsid w:val="00121F75"/>
    <w:rsid w:val="00122371"/>
    <w:rsid w:val="00122856"/>
    <w:rsid w:val="00122C3E"/>
    <w:rsid w:val="001239CC"/>
    <w:rsid w:val="00123EE9"/>
    <w:rsid w:val="00124554"/>
    <w:rsid w:val="0012500A"/>
    <w:rsid w:val="00125048"/>
    <w:rsid w:val="0012598F"/>
    <w:rsid w:val="00126F8B"/>
    <w:rsid w:val="00127AD8"/>
    <w:rsid w:val="00130D2D"/>
    <w:rsid w:val="00132BAE"/>
    <w:rsid w:val="00133E18"/>
    <w:rsid w:val="0013419B"/>
    <w:rsid w:val="001341F3"/>
    <w:rsid w:val="001346CA"/>
    <w:rsid w:val="00134835"/>
    <w:rsid w:val="0013511B"/>
    <w:rsid w:val="0013529F"/>
    <w:rsid w:val="001352A5"/>
    <w:rsid w:val="00135B28"/>
    <w:rsid w:val="00135D31"/>
    <w:rsid w:val="001418E1"/>
    <w:rsid w:val="00142634"/>
    <w:rsid w:val="00142655"/>
    <w:rsid w:val="00142D56"/>
    <w:rsid w:val="001438A2"/>
    <w:rsid w:val="00143AE0"/>
    <w:rsid w:val="00144CC1"/>
    <w:rsid w:val="00145788"/>
    <w:rsid w:val="001457AF"/>
    <w:rsid w:val="0014580A"/>
    <w:rsid w:val="0014605A"/>
    <w:rsid w:val="00146DE1"/>
    <w:rsid w:val="00151A4A"/>
    <w:rsid w:val="00151D67"/>
    <w:rsid w:val="0015252B"/>
    <w:rsid w:val="00152BDE"/>
    <w:rsid w:val="00153252"/>
    <w:rsid w:val="00154C95"/>
    <w:rsid w:val="00156656"/>
    <w:rsid w:val="00156EB1"/>
    <w:rsid w:val="001574C0"/>
    <w:rsid w:val="001575EE"/>
    <w:rsid w:val="001576E4"/>
    <w:rsid w:val="00157DC1"/>
    <w:rsid w:val="00157E00"/>
    <w:rsid w:val="00157E66"/>
    <w:rsid w:val="001601B7"/>
    <w:rsid w:val="00160B52"/>
    <w:rsid w:val="001616A7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701BE"/>
    <w:rsid w:val="00171503"/>
    <w:rsid w:val="00175065"/>
    <w:rsid w:val="0017696D"/>
    <w:rsid w:val="00176982"/>
    <w:rsid w:val="0017760E"/>
    <w:rsid w:val="00177751"/>
    <w:rsid w:val="00180750"/>
    <w:rsid w:val="001809AB"/>
    <w:rsid w:val="0018135A"/>
    <w:rsid w:val="001815DF"/>
    <w:rsid w:val="0018199A"/>
    <w:rsid w:val="00182ECD"/>
    <w:rsid w:val="00183CF5"/>
    <w:rsid w:val="00187508"/>
    <w:rsid w:val="00190B2C"/>
    <w:rsid w:val="00190B58"/>
    <w:rsid w:val="00190B7B"/>
    <w:rsid w:val="00191B87"/>
    <w:rsid w:val="00191DB4"/>
    <w:rsid w:val="00191EBF"/>
    <w:rsid w:val="0019436D"/>
    <w:rsid w:val="0019459B"/>
    <w:rsid w:val="00195391"/>
    <w:rsid w:val="001954F5"/>
    <w:rsid w:val="001957F6"/>
    <w:rsid w:val="00195DAA"/>
    <w:rsid w:val="00195FF2"/>
    <w:rsid w:val="00196693"/>
    <w:rsid w:val="00197B96"/>
    <w:rsid w:val="001A05FD"/>
    <w:rsid w:val="001A0DC6"/>
    <w:rsid w:val="001A1584"/>
    <w:rsid w:val="001A1F82"/>
    <w:rsid w:val="001A26B0"/>
    <w:rsid w:val="001A411A"/>
    <w:rsid w:val="001A65F8"/>
    <w:rsid w:val="001A6DA2"/>
    <w:rsid w:val="001A6EB0"/>
    <w:rsid w:val="001A756E"/>
    <w:rsid w:val="001B0E1B"/>
    <w:rsid w:val="001B3509"/>
    <w:rsid w:val="001B3C78"/>
    <w:rsid w:val="001B5ED7"/>
    <w:rsid w:val="001B6343"/>
    <w:rsid w:val="001B6439"/>
    <w:rsid w:val="001B6A70"/>
    <w:rsid w:val="001B7D84"/>
    <w:rsid w:val="001C15FC"/>
    <w:rsid w:val="001C1A62"/>
    <w:rsid w:val="001C2642"/>
    <w:rsid w:val="001C2717"/>
    <w:rsid w:val="001C394E"/>
    <w:rsid w:val="001C5C28"/>
    <w:rsid w:val="001C604A"/>
    <w:rsid w:val="001C6165"/>
    <w:rsid w:val="001D0F14"/>
    <w:rsid w:val="001D202C"/>
    <w:rsid w:val="001D395A"/>
    <w:rsid w:val="001D526F"/>
    <w:rsid w:val="001D53DC"/>
    <w:rsid w:val="001D5AC1"/>
    <w:rsid w:val="001D5AF7"/>
    <w:rsid w:val="001D6958"/>
    <w:rsid w:val="001D6A23"/>
    <w:rsid w:val="001D7362"/>
    <w:rsid w:val="001E1DED"/>
    <w:rsid w:val="001E2057"/>
    <w:rsid w:val="001E3091"/>
    <w:rsid w:val="001E3DEC"/>
    <w:rsid w:val="001E418C"/>
    <w:rsid w:val="001E5FCB"/>
    <w:rsid w:val="001E7042"/>
    <w:rsid w:val="001E7318"/>
    <w:rsid w:val="001F0699"/>
    <w:rsid w:val="001F1269"/>
    <w:rsid w:val="001F15D3"/>
    <w:rsid w:val="001F1623"/>
    <w:rsid w:val="001F1A4C"/>
    <w:rsid w:val="001F2712"/>
    <w:rsid w:val="001F2B28"/>
    <w:rsid w:val="001F2F5B"/>
    <w:rsid w:val="001F489C"/>
    <w:rsid w:val="001F4DE5"/>
    <w:rsid w:val="001F535B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C6C"/>
    <w:rsid w:val="00203433"/>
    <w:rsid w:val="00205203"/>
    <w:rsid w:val="002052DB"/>
    <w:rsid w:val="002052F4"/>
    <w:rsid w:val="0020618D"/>
    <w:rsid w:val="0020619C"/>
    <w:rsid w:val="00207446"/>
    <w:rsid w:val="002119EB"/>
    <w:rsid w:val="0021289A"/>
    <w:rsid w:val="00212E25"/>
    <w:rsid w:val="002134FA"/>
    <w:rsid w:val="00213845"/>
    <w:rsid w:val="002154A4"/>
    <w:rsid w:val="0021638C"/>
    <w:rsid w:val="00216685"/>
    <w:rsid w:val="002174C1"/>
    <w:rsid w:val="002202F0"/>
    <w:rsid w:val="00220874"/>
    <w:rsid w:val="002232C0"/>
    <w:rsid w:val="00223909"/>
    <w:rsid w:val="00224A04"/>
    <w:rsid w:val="0022552C"/>
    <w:rsid w:val="00225A60"/>
    <w:rsid w:val="00225EB7"/>
    <w:rsid w:val="002264A6"/>
    <w:rsid w:val="00227647"/>
    <w:rsid w:val="0022784E"/>
    <w:rsid w:val="00230088"/>
    <w:rsid w:val="00230A3B"/>
    <w:rsid w:val="002321CD"/>
    <w:rsid w:val="00232DD7"/>
    <w:rsid w:val="0023318E"/>
    <w:rsid w:val="002334FD"/>
    <w:rsid w:val="00235427"/>
    <w:rsid w:val="002359C8"/>
    <w:rsid w:val="0023613E"/>
    <w:rsid w:val="002363C4"/>
    <w:rsid w:val="00236F1C"/>
    <w:rsid w:val="002374FD"/>
    <w:rsid w:val="00237FCF"/>
    <w:rsid w:val="0024203F"/>
    <w:rsid w:val="002422E4"/>
    <w:rsid w:val="00243287"/>
    <w:rsid w:val="00243A65"/>
    <w:rsid w:val="00243B79"/>
    <w:rsid w:val="00243EA4"/>
    <w:rsid w:val="002443D4"/>
    <w:rsid w:val="0024606E"/>
    <w:rsid w:val="00246197"/>
    <w:rsid w:val="002461F1"/>
    <w:rsid w:val="002468E2"/>
    <w:rsid w:val="00246E90"/>
    <w:rsid w:val="00247E85"/>
    <w:rsid w:val="0025039E"/>
    <w:rsid w:val="002519E3"/>
    <w:rsid w:val="002535CE"/>
    <w:rsid w:val="00253C52"/>
    <w:rsid w:val="00253E18"/>
    <w:rsid w:val="0025579B"/>
    <w:rsid w:val="002557D1"/>
    <w:rsid w:val="00255CE5"/>
    <w:rsid w:val="0025689D"/>
    <w:rsid w:val="00256F22"/>
    <w:rsid w:val="002572C9"/>
    <w:rsid w:val="002574D2"/>
    <w:rsid w:val="00257C9A"/>
    <w:rsid w:val="00257CFC"/>
    <w:rsid w:val="002603A4"/>
    <w:rsid w:val="002606EC"/>
    <w:rsid w:val="00261AF3"/>
    <w:rsid w:val="00262857"/>
    <w:rsid w:val="00262FDD"/>
    <w:rsid w:val="0026300C"/>
    <w:rsid w:val="00263020"/>
    <w:rsid w:val="0026340C"/>
    <w:rsid w:val="00265BB0"/>
    <w:rsid w:val="00266B89"/>
    <w:rsid w:val="00266BFA"/>
    <w:rsid w:val="00267ADB"/>
    <w:rsid w:val="00267DC7"/>
    <w:rsid w:val="00270ABA"/>
    <w:rsid w:val="00270FAE"/>
    <w:rsid w:val="002712B3"/>
    <w:rsid w:val="0027181D"/>
    <w:rsid w:val="00271FBF"/>
    <w:rsid w:val="00272186"/>
    <w:rsid w:val="0027293E"/>
    <w:rsid w:val="00272CC7"/>
    <w:rsid w:val="00274B18"/>
    <w:rsid w:val="00275FAF"/>
    <w:rsid w:val="00276C6F"/>
    <w:rsid w:val="00277916"/>
    <w:rsid w:val="00277F3A"/>
    <w:rsid w:val="00277F6E"/>
    <w:rsid w:val="002805EE"/>
    <w:rsid w:val="002813EF"/>
    <w:rsid w:val="00281E26"/>
    <w:rsid w:val="00282277"/>
    <w:rsid w:val="00282327"/>
    <w:rsid w:val="00282745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45A"/>
    <w:rsid w:val="00292D3A"/>
    <w:rsid w:val="00292ECD"/>
    <w:rsid w:val="002933F8"/>
    <w:rsid w:val="002949C1"/>
    <w:rsid w:val="00294C89"/>
    <w:rsid w:val="0029526F"/>
    <w:rsid w:val="00295D23"/>
    <w:rsid w:val="0029615E"/>
    <w:rsid w:val="002963CB"/>
    <w:rsid w:val="002A0B69"/>
    <w:rsid w:val="002A0DB3"/>
    <w:rsid w:val="002A1668"/>
    <w:rsid w:val="002A225A"/>
    <w:rsid w:val="002A40DF"/>
    <w:rsid w:val="002A4A24"/>
    <w:rsid w:val="002A52F6"/>
    <w:rsid w:val="002A58F0"/>
    <w:rsid w:val="002A5A9F"/>
    <w:rsid w:val="002A750E"/>
    <w:rsid w:val="002A7F93"/>
    <w:rsid w:val="002B1554"/>
    <w:rsid w:val="002B2357"/>
    <w:rsid w:val="002B2808"/>
    <w:rsid w:val="002B2AD3"/>
    <w:rsid w:val="002B3FD2"/>
    <w:rsid w:val="002B494C"/>
    <w:rsid w:val="002B6FCE"/>
    <w:rsid w:val="002B7762"/>
    <w:rsid w:val="002C11F9"/>
    <w:rsid w:val="002C12F7"/>
    <w:rsid w:val="002C2C97"/>
    <w:rsid w:val="002C2F19"/>
    <w:rsid w:val="002C370A"/>
    <w:rsid w:val="002C3837"/>
    <w:rsid w:val="002C410A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505B"/>
    <w:rsid w:val="002D79E1"/>
    <w:rsid w:val="002E04C9"/>
    <w:rsid w:val="002E0848"/>
    <w:rsid w:val="002E0E7E"/>
    <w:rsid w:val="002E14CF"/>
    <w:rsid w:val="002E1F95"/>
    <w:rsid w:val="002E2011"/>
    <w:rsid w:val="002E245C"/>
    <w:rsid w:val="002E2DFB"/>
    <w:rsid w:val="002E3DCD"/>
    <w:rsid w:val="002E4C1D"/>
    <w:rsid w:val="002E60AF"/>
    <w:rsid w:val="002E7774"/>
    <w:rsid w:val="002F0C8A"/>
    <w:rsid w:val="002F0D4C"/>
    <w:rsid w:val="002F1FDC"/>
    <w:rsid w:val="002F2AC7"/>
    <w:rsid w:val="002F3088"/>
    <w:rsid w:val="002F3C36"/>
    <w:rsid w:val="002F650E"/>
    <w:rsid w:val="002F6C9A"/>
    <w:rsid w:val="002F6CB0"/>
    <w:rsid w:val="002F77ED"/>
    <w:rsid w:val="002F7D3C"/>
    <w:rsid w:val="003004EA"/>
    <w:rsid w:val="00300562"/>
    <w:rsid w:val="00300D76"/>
    <w:rsid w:val="00301505"/>
    <w:rsid w:val="0030270D"/>
    <w:rsid w:val="0030335D"/>
    <w:rsid w:val="0030370F"/>
    <w:rsid w:val="00303CDD"/>
    <w:rsid w:val="0030419A"/>
    <w:rsid w:val="003041E4"/>
    <w:rsid w:val="003052F4"/>
    <w:rsid w:val="003053E1"/>
    <w:rsid w:val="00305507"/>
    <w:rsid w:val="00306001"/>
    <w:rsid w:val="003065AD"/>
    <w:rsid w:val="00306936"/>
    <w:rsid w:val="00310A94"/>
    <w:rsid w:val="00310FE9"/>
    <w:rsid w:val="0031182A"/>
    <w:rsid w:val="00313419"/>
    <w:rsid w:val="003140C3"/>
    <w:rsid w:val="00314F95"/>
    <w:rsid w:val="003154D7"/>
    <w:rsid w:val="00315F24"/>
    <w:rsid w:val="003201A4"/>
    <w:rsid w:val="0032073F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EAA"/>
    <w:rsid w:val="00324F64"/>
    <w:rsid w:val="00325272"/>
    <w:rsid w:val="0032588D"/>
    <w:rsid w:val="003266CA"/>
    <w:rsid w:val="00326727"/>
    <w:rsid w:val="00326D05"/>
    <w:rsid w:val="003271C0"/>
    <w:rsid w:val="0033194D"/>
    <w:rsid w:val="00332B12"/>
    <w:rsid w:val="00332B81"/>
    <w:rsid w:val="003337BA"/>
    <w:rsid w:val="00333A99"/>
    <w:rsid w:val="00333F4A"/>
    <w:rsid w:val="00335697"/>
    <w:rsid w:val="0033587E"/>
    <w:rsid w:val="003364C3"/>
    <w:rsid w:val="00336E76"/>
    <w:rsid w:val="003402A9"/>
    <w:rsid w:val="003408A0"/>
    <w:rsid w:val="003409AA"/>
    <w:rsid w:val="00341192"/>
    <w:rsid w:val="003419D8"/>
    <w:rsid w:val="00342279"/>
    <w:rsid w:val="00342426"/>
    <w:rsid w:val="00342AFD"/>
    <w:rsid w:val="00344A0A"/>
    <w:rsid w:val="00344F6E"/>
    <w:rsid w:val="0034588E"/>
    <w:rsid w:val="00345991"/>
    <w:rsid w:val="00345A46"/>
    <w:rsid w:val="00345C60"/>
    <w:rsid w:val="00345F51"/>
    <w:rsid w:val="00347052"/>
    <w:rsid w:val="00351FEF"/>
    <w:rsid w:val="0035280E"/>
    <w:rsid w:val="0035374E"/>
    <w:rsid w:val="00353B51"/>
    <w:rsid w:val="00353CEF"/>
    <w:rsid w:val="00355F63"/>
    <w:rsid w:val="003562D2"/>
    <w:rsid w:val="0035649F"/>
    <w:rsid w:val="00360D68"/>
    <w:rsid w:val="00362959"/>
    <w:rsid w:val="003644DC"/>
    <w:rsid w:val="0036483A"/>
    <w:rsid w:val="00365035"/>
    <w:rsid w:val="003652C3"/>
    <w:rsid w:val="00366261"/>
    <w:rsid w:val="003664C4"/>
    <w:rsid w:val="00366C55"/>
    <w:rsid w:val="00366C7A"/>
    <w:rsid w:val="00367D04"/>
    <w:rsid w:val="00367FDC"/>
    <w:rsid w:val="0037087C"/>
    <w:rsid w:val="00371105"/>
    <w:rsid w:val="003716C2"/>
    <w:rsid w:val="003722A4"/>
    <w:rsid w:val="00372474"/>
    <w:rsid w:val="003727D8"/>
    <w:rsid w:val="003731C7"/>
    <w:rsid w:val="003733A1"/>
    <w:rsid w:val="00373B4E"/>
    <w:rsid w:val="003742A0"/>
    <w:rsid w:val="0037510F"/>
    <w:rsid w:val="0037549D"/>
    <w:rsid w:val="00375708"/>
    <w:rsid w:val="003757DC"/>
    <w:rsid w:val="00375859"/>
    <w:rsid w:val="00375A22"/>
    <w:rsid w:val="0037784B"/>
    <w:rsid w:val="003800C5"/>
    <w:rsid w:val="003813EA"/>
    <w:rsid w:val="00382443"/>
    <w:rsid w:val="00382B08"/>
    <w:rsid w:val="00383088"/>
    <w:rsid w:val="00383644"/>
    <w:rsid w:val="003836C9"/>
    <w:rsid w:val="003850C5"/>
    <w:rsid w:val="00385946"/>
    <w:rsid w:val="00385958"/>
    <w:rsid w:val="00385F3B"/>
    <w:rsid w:val="003862BC"/>
    <w:rsid w:val="00386534"/>
    <w:rsid w:val="0038733F"/>
    <w:rsid w:val="00390088"/>
    <w:rsid w:val="003905E1"/>
    <w:rsid w:val="003907EF"/>
    <w:rsid w:val="00390A0F"/>
    <w:rsid w:val="00390C55"/>
    <w:rsid w:val="0039112C"/>
    <w:rsid w:val="0039215E"/>
    <w:rsid w:val="0039275A"/>
    <w:rsid w:val="0039307B"/>
    <w:rsid w:val="0039311F"/>
    <w:rsid w:val="003934FC"/>
    <w:rsid w:val="00396BFA"/>
    <w:rsid w:val="00396DAE"/>
    <w:rsid w:val="003976E3"/>
    <w:rsid w:val="00397E0F"/>
    <w:rsid w:val="00397F23"/>
    <w:rsid w:val="003A0114"/>
    <w:rsid w:val="003A0A81"/>
    <w:rsid w:val="003A2FFF"/>
    <w:rsid w:val="003A3BEE"/>
    <w:rsid w:val="003A4465"/>
    <w:rsid w:val="003A4823"/>
    <w:rsid w:val="003A4D24"/>
    <w:rsid w:val="003A4E5B"/>
    <w:rsid w:val="003A60CB"/>
    <w:rsid w:val="003A707C"/>
    <w:rsid w:val="003B05C1"/>
    <w:rsid w:val="003B0A46"/>
    <w:rsid w:val="003B0E06"/>
    <w:rsid w:val="003B1808"/>
    <w:rsid w:val="003B220E"/>
    <w:rsid w:val="003B2C4E"/>
    <w:rsid w:val="003B2F02"/>
    <w:rsid w:val="003B3498"/>
    <w:rsid w:val="003B3F53"/>
    <w:rsid w:val="003B4F80"/>
    <w:rsid w:val="003B5DD2"/>
    <w:rsid w:val="003B71CA"/>
    <w:rsid w:val="003C0C12"/>
    <w:rsid w:val="003C1BBB"/>
    <w:rsid w:val="003C1E72"/>
    <w:rsid w:val="003C32C3"/>
    <w:rsid w:val="003C363C"/>
    <w:rsid w:val="003C3F21"/>
    <w:rsid w:val="003C41E2"/>
    <w:rsid w:val="003C506F"/>
    <w:rsid w:val="003C5175"/>
    <w:rsid w:val="003C5DF3"/>
    <w:rsid w:val="003C70D5"/>
    <w:rsid w:val="003D052C"/>
    <w:rsid w:val="003D37BF"/>
    <w:rsid w:val="003D3B70"/>
    <w:rsid w:val="003D4651"/>
    <w:rsid w:val="003D5767"/>
    <w:rsid w:val="003D66FD"/>
    <w:rsid w:val="003D6850"/>
    <w:rsid w:val="003D7293"/>
    <w:rsid w:val="003D736E"/>
    <w:rsid w:val="003D7965"/>
    <w:rsid w:val="003D7D92"/>
    <w:rsid w:val="003E096E"/>
    <w:rsid w:val="003E0B1F"/>
    <w:rsid w:val="003E16B7"/>
    <w:rsid w:val="003E1802"/>
    <w:rsid w:val="003E1A83"/>
    <w:rsid w:val="003E2227"/>
    <w:rsid w:val="003E333F"/>
    <w:rsid w:val="003E353E"/>
    <w:rsid w:val="003E3755"/>
    <w:rsid w:val="003E49D0"/>
    <w:rsid w:val="003E5072"/>
    <w:rsid w:val="003E6EEE"/>
    <w:rsid w:val="003E7D9A"/>
    <w:rsid w:val="003F01E8"/>
    <w:rsid w:val="003F0E2A"/>
    <w:rsid w:val="003F11CE"/>
    <w:rsid w:val="003F2380"/>
    <w:rsid w:val="003F23E8"/>
    <w:rsid w:val="003F2A9D"/>
    <w:rsid w:val="003F4250"/>
    <w:rsid w:val="003F5AB9"/>
    <w:rsid w:val="003F621D"/>
    <w:rsid w:val="003F629D"/>
    <w:rsid w:val="003F666B"/>
    <w:rsid w:val="003F746B"/>
    <w:rsid w:val="003F792D"/>
    <w:rsid w:val="00400078"/>
    <w:rsid w:val="00400717"/>
    <w:rsid w:val="00401750"/>
    <w:rsid w:val="00402755"/>
    <w:rsid w:val="00402FB3"/>
    <w:rsid w:val="004034CF"/>
    <w:rsid w:val="00403C81"/>
    <w:rsid w:val="00403D16"/>
    <w:rsid w:val="00403D21"/>
    <w:rsid w:val="00404660"/>
    <w:rsid w:val="0040623A"/>
    <w:rsid w:val="004070D2"/>
    <w:rsid w:val="00407CC1"/>
    <w:rsid w:val="00410427"/>
    <w:rsid w:val="004110BD"/>
    <w:rsid w:val="0041110C"/>
    <w:rsid w:val="00411121"/>
    <w:rsid w:val="00413205"/>
    <w:rsid w:val="004134BD"/>
    <w:rsid w:val="00413B4C"/>
    <w:rsid w:val="004144F9"/>
    <w:rsid w:val="00414A29"/>
    <w:rsid w:val="00414CA8"/>
    <w:rsid w:val="00415313"/>
    <w:rsid w:val="0041540A"/>
    <w:rsid w:val="00415FE9"/>
    <w:rsid w:val="004166D4"/>
    <w:rsid w:val="00416A5D"/>
    <w:rsid w:val="0042068F"/>
    <w:rsid w:val="00421BC6"/>
    <w:rsid w:val="00423475"/>
    <w:rsid w:val="004236CD"/>
    <w:rsid w:val="00424368"/>
    <w:rsid w:val="00424CE1"/>
    <w:rsid w:val="0042527E"/>
    <w:rsid w:val="00425BC6"/>
    <w:rsid w:val="00426F89"/>
    <w:rsid w:val="004271AB"/>
    <w:rsid w:val="00427294"/>
    <w:rsid w:val="004309D8"/>
    <w:rsid w:val="004322B4"/>
    <w:rsid w:val="00432AEC"/>
    <w:rsid w:val="00433A61"/>
    <w:rsid w:val="00434E17"/>
    <w:rsid w:val="004353DD"/>
    <w:rsid w:val="0043559B"/>
    <w:rsid w:val="00435C31"/>
    <w:rsid w:val="004360A4"/>
    <w:rsid w:val="00437C03"/>
    <w:rsid w:val="00437FC2"/>
    <w:rsid w:val="004410B5"/>
    <w:rsid w:val="00441F6B"/>
    <w:rsid w:val="00442536"/>
    <w:rsid w:val="004426AE"/>
    <w:rsid w:val="0044362D"/>
    <w:rsid w:val="00443F90"/>
    <w:rsid w:val="004441A3"/>
    <w:rsid w:val="00444628"/>
    <w:rsid w:val="004446B9"/>
    <w:rsid w:val="0044488D"/>
    <w:rsid w:val="00444D79"/>
    <w:rsid w:val="00445C58"/>
    <w:rsid w:val="0044720A"/>
    <w:rsid w:val="004474DF"/>
    <w:rsid w:val="0045012D"/>
    <w:rsid w:val="004519E6"/>
    <w:rsid w:val="00452A9D"/>
    <w:rsid w:val="00453628"/>
    <w:rsid w:val="00453E7D"/>
    <w:rsid w:val="004556F8"/>
    <w:rsid w:val="00455989"/>
    <w:rsid w:val="00455D57"/>
    <w:rsid w:val="00455EED"/>
    <w:rsid w:val="004566D5"/>
    <w:rsid w:val="0045681B"/>
    <w:rsid w:val="00456C46"/>
    <w:rsid w:val="004600D6"/>
    <w:rsid w:val="00460B18"/>
    <w:rsid w:val="00461E0B"/>
    <w:rsid w:val="00461F25"/>
    <w:rsid w:val="00462DDD"/>
    <w:rsid w:val="004634B3"/>
    <w:rsid w:val="0046482F"/>
    <w:rsid w:val="00465A16"/>
    <w:rsid w:val="00465C8A"/>
    <w:rsid w:val="00466C56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5D2"/>
    <w:rsid w:val="004741A4"/>
    <w:rsid w:val="004745AB"/>
    <w:rsid w:val="00475084"/>
    <w:rsid w:val="00475B53"/>
    <w:rsid w:val="00475D2C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34C3"/>
    <w:rsid w:val="004844C8"/>
    <w:rsid w:val="00486818"/>
    <w:rsid w:val="004871F6"/>
    <w:rsid w:val="00487358"/>
    <w:rsid w:val="00487A6A"/>
    <w:rsid w:val="00490E1A"/>
    <w:rsid w:val="004917BD"/>
    <w:rsid w:val="00491E8C"/>
    <w:rsid w:val="00492BE2"/>
    <w:rsid w:val="00492D1B"/>
    <w:rsid w:val="00493453"/>
    <w:rsid w:val="004938DD"/>
    <w:rsid w:val="0049399A"/>
    <w:rsid w:val="00493C1F"/>
    <w:rsid w:val="004941E4"/>
    <w:rsid w:val="00494269"/>
    <w:rsid w:val="00494A96"/>
    <w:rsid w:val="00494DA8"/>
    <w:rsid w:val="00495562"/>
    <w:rsid w:val="00495878"/>
    <w:rsid w:val="0049688E"/>
    <w:rsid w:val="00496EB3"/>
    <w:rsid w:val="004A02EA"/>
    <w:rsid w:val="004A0CB0"/>
    <w:rsid w:val="004A0DBE"/>
    <w:rsid w:val="004A15AF"/>
    <w:rsid w:val="004A1D2B"/>
    <w:rsid w:val="004A1DAD"/>
    <w:rsid w:val="004A2C82"/>
    <w:rsid w:val="004A2CFB"/>
    <w:rsid w:val="004A4398"/>
    <w:rsid w:val="004A4C76"/>
    <w:rsid w:val="004A4D97"/>
    <w:rsid w:val="004A5245"/>
    <w:rsid w:val="004A57C7"/>
    <w:rsid w:val="004A640E"/>
    <w:rsid w:val="004A6710"/>
    <w:rsid w:val="004A770B"/>
    <w:rsid w:val="004A7B81"/>
    <w:rsid w:val="004B1034"/>
    <w:rsid w:val="004B1290"/>
    <w:rsid w:val="004B1DD7"/>
    <w:rsid w:val="004B1E72"/>
    <w:rsid w:val="004B2AFE"/>
    <w:rsid w:val="004B3894"/>
    <w:rsid w:val="004B38DA"/>
    <w:rsid w:val="004B40CF"/>
    <w:rsid w:val="004B7DC1"/>
    <w:rsid w:val="004C0575"/>
    <w:rsid w:val="004C0EFF"/>
    <w:rsid w:val="004C132C"/>
    <w:rsid w:val="004C1651"/>
    <w:rsid w:val="004C1A30"/>
    <w:rsid w:val="004C210F"/>
    <w:rsid w:val="004C309D"/>
    <w:rsid w:val="004C3E38"/>
    <w:rsid w:val="004C762B"/>
    <w:rsid w:val="004C76D1"/>
    <w:rsid w:val="004D01D4"/>
    <w:rsid w:val="004D0833"/>
    <w:rsid w:val="004D1C6A"/>
    <w:rsid w:val="004D1D79"/>
    <w:rsid w:val="004D2745"/>
    <w:rsid w:val="004D4B3B"/>
    <w:rsid w:val="004D5F1B"/>
    <w:rsid w:val="004D6511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F98"/>
    <w:rsid w:val="004E598A"/>
    <w:rsid w:val="004E6233"/>
    <w:rsid w:val="004E6355"/>
    <w:rsid w:val="004E70C6"/>
    <w:rsid w:val="004E762C"/>
    <w:rsid w:val="004E7F72"/>
    <w:rsid w:val="004F249E"/>
    <w:rsid w:val="004F2B67"/>
    <w:rsid w:val="004F2C91"/>
    <w:rsid w:val="004F3124"/>
    <w:rsid w:val="004F32BE"/>
    <w:rsid w:val="004F462A"/>
    <w:rsid w:val="004F50E3"/>
    <w:rsid w:val="004F5241"/>
    <w:rsid w:val="004F5BCB"/>
    <w:rsid w:val="004F5F85"/>
    <w:rsid w:val="004F6079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7877"/>
    <w:rsid w:val="00510C33"/>
    <w:rsid w:val="0051140A"/>
    <w:rsid w:val="005120C4"/>
    <w:rsid w:val="005122E6"/>
    <w:rsid w:val="00513B49"/>
    <w:rsid w:val="00514550"/>
    <w:rsid w:val="00514FB4"/>
    <w:rsid w:val="00515338"/>
    <w:rsid w:val="00515348"/>
    <w:rsid w:val="00515FBB"/>
    <w:rsid w:val="00521206"/>
    <w:rsid w:val="00522FF3"/>
    <w:rsid w:val="00523135"/>
    <w:rsid w:val="0052318C"/>
    <w:rsid w:val="00525B7B"/>
    <w:rsid w:val="00525D1E"/>
    <w:rsid w:val="00526787"/>
    <w:rsid w:val="00527165"/>
    <w:rsid w:val="005308AA"/>
    <w:rsid w:val="00532EC5"/>
    <w:rsid w:val="00533EEE"/>
    <w:rsid w:val="00533F18"/>
    <w:rsid w:val="005340D9"/>
    <w:rsid w:val="0053455B"/>
    <w:rsid w:val="00534A47"/>
    <w:rsid w:val="00534B4C"/>
    <w:rsid w:val="005359F7"/>
    <w:rsid w:val="00540086"/>
    <w:rsid w:val="00540E72"/>
    <w:rsid w:val="00540F0E"/>
    <w:rsid w:val="00541FF7"/>
    <w:rsid w:val="0054213A"/>
    <w:rsid w:val="0054254C"/>
    <w:rsid w:val="00543226"/>
    <w:rsid w:val="0054422A"/>
    <w:rsid w:val="00546E7D"/>
    <w:rsid w:val="005475F8"/>
    <w:rsid w:val="00550664"/>
    <w:rsid w:val="005510FB"/>
    <w:rsid w:val="005517FB"/>
    <w:rsid w:val="00551C55"/>
    <w:rsid w:val="00552CFA"/>
    <w:rsid w:val="00552E5D"/>
    <w:rsid w:val="005530BC"/>
    <w:rsid w:val="00553674"/>
    <w:rsid w:val="00554E1D"/>
    <w:rsid w:val="00555EC8"/>
    <w:rsid w:val="00561128"/>
    <w:rsid w:val="005614E1"/>
    <w:rsid w:val="00562B99"/>
    <w:rsid w:val="00563326"/>
    <w:rsid w:val="00563536"/>
    <w:rsid w:val="0056444B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2518"/>
    <w:rsid w:val="005727C9"/>
    <w:rsid w:val="0057362A"/>
    <w:rsid w:val="00576F84"/>
    <w:rsid w:val="00577930"/>
    <w:rsid w:val="00580B86"/>
    <w:rsid w:val="00580CB1"/>
    <w:rsid w:val="00582E14"/>
    <w:rsid w:val="00583BD6"/>
    <w:rsid w:val="0058400F"/>
    <w:rsid w:val="00585A26"/>
    <w:rsid w:val="00585F08"/>
    <w:rsid w:val="00586C0A"/>
    <w:rsid w:val="00590A4A"/>
    <w:rsid w:val="0059123A"/>
    <w:rsid w:val="00592E71"/>
    <w:rsid w:val="00592EC0"/>
    <w:rsid w:val="00593B68"/>
    <w:rsid w:val="00593E82"/>
    <w:rsid w:val="00594109"/>
    <w:rsid w:val="00594582"/>
    <w:rsid w:val="005951FB"/>
    <w:rsid w:val="00595CDA"/>
    <w:rsid w:val="00595FE1"/>
    <w:rsid w:val="00596215"/>
    <w:rsid w:val="00596253"/>
    <w:rsid w:val="00597FFC"/>
    <w:rsid w:val="005A06A8"/>
    <w:rsid w:val="005A1A0E"/>
    <w:rsid w:val="005A2E61"/>
    <w:rsid w:val="005A358F"/>
    <w:rsid w:val="005A39E3"/>
    <w:rsid w:val="005A3DA8"/>
    <w:rsid w:val="005A4527"/>
    <w:rsid w:val="005A518D"/>
    <w:rsid w:val="005A531B"/>
    <w:rsid w:val="005A6657"/>
    <w:rsid w:val="005A6B78"/>
    <w:rsid w:val="005A721A"/>
    <w:rsid w:val="005A79B3"/>
    <w:rsid w:val="005B048B"/>
    <w:rsid w:val="005B05AD"/>
    <w:rsid w:val="005B1151"/>
    <w:rsid w:val="005B13C8"/>
    <w:rsid w:val="005B2136"/>
    <w:rsid w:val="005B21C9"/>
    <w:rsid w:val="005B27FD"/>
    <w:rsid w:val="005B29FF"/>
    <w:rsid w:val="005B4D6D"/>
    <w:rsid w:val="005B584A"/>
    <w:rsid w:val="005B660B"/>
    <w:rsid w:val="005B66DD"/>
    <w:rsid w:val="005B6798"/>
    <w:rsid w:val="005B77D4"/>
    <w:rsid w:val="005C2D71"/>
    <w:rsid w:val="005C2F97"/>
    <w:rsid w:val="005C3452"/>
    <w:rsid w:val="005C4203"/>
    <w:rsid w:val="005C4846"/>
    <w:rsid w:val="005C4CD1"/>
    <w:rsid w:val="005C5E15"/>
    <w:rsid w:val="005C640C"/>
    <w:rsid w:val="005C69A3"/>
    <w:rsid w:val="005C6E0C"/>
    <w:rsid w:val="005C7A1D"/>
    <w:rsid w:val="005D1903"/>
    <w:rsid w:val="005D1BCD"/>
    <w:rsid w:val="005D2257"/>
    <w:rsid w:val="005D234E"/>
    <w:rsid w:val="005D31A3"/>
    <w:rsid w:val="005D4539"/>
    <w:rsid w:val="005D69BB"/>
    <w:rsid w:val="005D6C4F"/>
    <w:rsid w:val="005D6CE0"/>
    <w:rsid w:val="005D6D38"/>
    <w:rsid w:val="005E0497"/>
    <w:rsid w:val="005E1117"/>
    <w:rsid w:val="005E136F"/>
    <w:rsid w:val="005E1473"/>
    <w:rsid w:val="005E20F4"/>
    <w:rsid w:val="005E2EE6"/>
    <w:rsid w:val="005E363E"/>
    <w:rsid w:val="005E4BEA"/>
    <w:rsid w:val="005E4F6B"/>
    <w:rsid w:val="005E72D5"/>
    <w:rsid w:val="005E734E"/>
    <w:rsid w:val="005E77FA"/>
    <w:rsid w:val="005E7980"/>
    <w:rsid w:val="005F026C"/>
    <w:rsid w:val="005F4DE6"/>
    <w:rsid w:val="005F4F8B"/>
    <w:rsid w:val="005F5FBE"/>
    <w:rsid w:val="005F6284"/>
    <w:rsid w:val="005F669A"/>
    <w:rsid w:val="005F6896"/>
    <w:rsid w:val="005F6A8E"/>
    <w:rsid w:val="005F744B"/>
    <w:rsid w:val="005F7972"/>
    <w:rsid w:val="006017C3"/>
    <w:rsid w:val="00602EFA"/>
    <w:rsid w:val="006032E1"/>
    <w:rsid w:val="00605E97"/>
    <w:rsid w:val="00607E26"/>
    <w:rsid w:val="006101D3"/>
    <w:rsid w:val="006111E7"/>
    <w:rsid w:val="00611462"/>
    <w:rsid w:val="00611593"/>
    <w:rsid w:val="00611A4A"/>
    <w:rsid w:val="00612340"/>
    <w:rsid w:val="00613490"/>
    <w:rsid w:val="00613C1A"/>
    <w:rsid w:val="006145D7"/>
    <w:rsid w:val="006149D6"/>
    <w:rsid w:val="00614B57"/>
    <w:rsid w:val="006153DA"/>
    <w:rsid w:val="00616226"/>
    <w:rsid w:val="006200FD"/>
    <w:rsid w:val="006219A4"/>
    <w:rsid w:val="00621FF5"/>
    <w:rsid w:val="00622749"/>
    <w:rsid w:val="00622832"/>
    <w:rsid w:val="006228EB"/>
    <w:rsid w:val="00622C26"/>
    <w:rsid w:val="00622D9A"/>
    <w:rsid w:val="00624766"/>
    <w:rsid w:val="00625F22"/>
    <w:rsid w:val="006271D7"/>
    <w:rsid w:val="00627EFD"/>
    <w:rsid w:val="00630EC3"/>
    <w:rsid w:val="00632D12"/>
    <w:rsid w:val="0063310E"/>
    <w:rsid w:val="00633F56"/>
    <w:rsid w:val="006345CA"/>
    <w:rsid w:val="00636F19"/>
    <w:rsid w:val="006370C5"/>
    <w:rsid w:val="00640BA0"/>
    <w:rsid w:val="00641E9F"/>
    <w:rsid w:val="006434B3"/>
    <w:rsid w:val="0064702C"/>
    <w:rsid w:val="00647C03"/>
    <w:rsid w:val="006507A2"/>
    <w:rsid w:val="00650EE1"/>
    <w:rsid w:val="00650F46"/>
    <w:rsid w:val="00651BB1"/>
    <w:rsid w:val="00651D2E"/>
    <w:rsid w:val="00652050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7045"/>
    <w:rsid w:val="006572A7"/>
    <w:rsid w:val="006579DD"/>
    <w:rsid w:val="00657F84"/>
    <w:rsid w:val="0066047C"/>
    <w:rsid w:val="0066397D"/>
    <w:rsid w:val="00664897"/>
    <w:rsid w:val="006653F9"/>
    <w:rsid w:val="00665F20"/>
    <w:rsid w:val="006661A7"/>
    <w:rsid w:val="006663E3"/>
    <w:rsid w:val="00666ACA"/>
    <w:rsid w:val="0066761E"/>
    <w:rsid w:val="00667848"/>
    <w:rsid w:val="00667982"/>
    <w:rsid w:val="00667EA9"/>
    <w:rsid w:val="00671025"/>
    <w:rsid w:val="006715D5"/>
    <w:rsid w:val="00673277"/>
    <w:rsid w:val="006748D8"/>
    <w:rsid w:val="00674FEB"/>
    <w:rsid w:val="006757B4"/>
    <w:rsid w:val="00675FB6"/>
    <w:rsid w:val="00676459"/>
    <w:rsid w:val="00676ECF"/>
    <w:rsid w:val="00677A19"/>
    <w:rsid w:val="00677A54"/>
    <w:rsid w:val="00680BF5"/>
    <w:rsid w:val="00680FA8"/>
    <w:rsid w:val="00682A22"/>
    <w:rsid w:val="00682ED2"/>
    <w:rsid w:val="006830A1"/>
    <w:rsid w:val="00683127"/>
    <w:rsid w:val="00683A28"/>
    <w:rsid w:val="006856AF"/>
    <w:rsid w:val="00685BAC"/>
    <w:rsid w:val="006860AE"/>
    <w:rsid w:val="006867C9"/>
    <w:rsid w:val="00690AE3"/>
    <w:rsid w:val="00690E20"/>
    <w:rsid w:val="00691076"/>
    <w:rsid w:val="00691AFF"/>
    <w:rsid w:val="0069258A"/>
    <w:rsid w:val="006945CD"/>
    <w:rsid w:val="006959CB"/>
    <w:rsid w:val="006973E7"/>
    <w:rsid w:val="0069766F"/>
    <w:rsid w:val="006A002B"/>
    <w:rsid w:val="006A05D4"/>
    <w:rsid w:val="006A0E5A"/>
    <w:rsid w:val="006A0EFE"/>
    <w:rsid w:val="006A22B6"/>
    <w:rsid w:val="006A25F2"/>
    <w:rsid w:val="006A2638"/>
    <w:rsid w:val="006A39CC"/>
    <w:rsid w:val="006A3F0C"/>
    <w:rsid w:val="006A48B8"/>
    <w:rsid w:val="006A4D07"/>
    <w:rsid w:val="006A4D6F"/>
    <w:rsid w:val="006A6237"/>
    <w:rsid w:val="006A7C5A"/>
    <w:rsid w:val="006B0273"/>
    <w:rsid w:val="006B0413"/>
    <w:rsid w:val="006B05DA"/>
    <w:rsid w:val="006B08CB"/>
    <w:rsid w:val="006B1DE0"/>
    <w:rsid w:val="006B1FB8"/>
    <w:rsid w:val="006B2696"/>
    <w:rsid w:val="006B3090"/>
    <w:rsid w:val="006B32CF"/>
    <w:rsid w:val="006B3937"/>
    <w:rsid w:val="006B6098"/>
    <w:rsid w:val="006B6A5C"/>
    <w:rsid w:val="006B761B"/>
    <w:rsid w:val="006C1046"/>
    <w:rsid w:val="006C1982"/>
    <w:rsid w:val="006C21B0"/>
    <w:rsid w:val="006C37A3"/>
    <w:rsid w:val="006C593F"/>
    <w:rsid w:val="006C5D97"/>
    <w:rsid w:val="006C5F97"/>
    <w:rsid w:val="006C64D7"/>
    <w:rsid w:val="006C7DFA"/>
    <w:rsid w:val="006D0C46"/>
    <w:rsid w:val="006D0D3A"/>
    <w:rsid w:val="006D16AB"/>
    <w:rsid w:val="006D21C0"/>
    <w:rsid w:val="006D35DB"/>
    <w:rsid w:val="006D3D03"/>
    <w:rsid w:val="006D480C"/>
    <w:rsid w:val="006D4D47"/>
    <w:rsid w:val="006D587E"/>
    <w:rsid w:val="006D5B6D"/>
    <w:rsid w:val="006D7627"/>
    <w:rsid w:val="006E0010"/>
    <w:rsid w:val="006E1D56"/>
    <w:rsid w:val="006E24E7"/>
    <w:rsid w:val="006E4477"/>
    <w:rsid w:val="006E491D"/>
    <w:rsid w:val="006E6275"/>
    <w:rsid w:val="006E63DA"/>
    <w:rsid w:val="006E6F44"/>
    <w:rsid w:val="006E721D"/>
    <w:rsid w:val="006E76B6"/>
    <w:rsid w:val="006E779A"/>
    <w:rsid w:val="006F0EC6"/>
    <w:rsid w:val="006F2E0C"/>
    <w:rsid w:val="006F31AB"/>
    <w:rsid w:val="006F4811"/>
    <w:rsid w:val="006F4909"/>
    <w:rsid w:val="006F4B66"/>
    <w:rsid w:val="006F4E94"/>
    <w:rsid w:val="006F55EF"/>
    <w:rsid w:val="006F5718"/>
    <w:rsid w:val="006F5B5A"/>
    <w:rsid w:val="006F5F83"/>
    <w:rsid w:val="006F6777"/>
    <w:rsid w:val="006F72B8"/>
    <w:rsid w:val="00700670"/>
    <w:rsid w:val="007011EB"/>
    <w:rsid w:val="007028AA"/>
    <w:rsid w:val="007037D5"/>
    <w:rsid w:val="007037E9"/>
    <w:rsid w:val="00703C93"/>
    <w:rsid w:val="00704360"/>
    <w:rsid w:val="00704526"/>
    <w:rsid w:val="00705792"/>
    <w:rsid w:val="0070591B"/>
    <w:rsid w:val="00705F29"/>
    <w:rsid w:val="007064D1"/>
    <w:rsid w:val="007070C9"/>
    <w:rsid w:val="00707993"/>
    <w:rsid w:val="00710308"/>
    <w:rsid w:val="0071069D"/>
    <w:rsid w:val="0071116C"/>
    <w:rsid w:val="0071118E"/>
    <w:rsid w:val="00711306"/>
    <w:rsid w:val="00712BCC"/>
    <w:rsid w:val="007141C8"/>
    <w:rsid w:val="007146F7"/>
    <w:rsid w:val="007149A9"/>
    <w:rsid w:val="00714DFF"/>
    <w:rsid w:val="0071504B"/>
    <w:rsid w:val="00715325"/>
    <w:rsid w:val="00715372"/>
    <w:rsid w:val="0071588C"/>
    <w:rsid w:val="00715ABF"/>
    <w:rsid w:val="00715D08"/>
    <w:rsid w:val="00716230"/>
    <w:rsid w:val="00716916"/>
    <w:rsid w:val="00717281"/>
    <w:rsid w:val="007245A2"/>
    <w:rsid w:val="007262FA"/>
    <w:rsid w:val="00726415"/>
    <w:rsid w:val="00726B57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3827"/>
    <w:rsid w:val="00733EA9"/>
    <w:rsid w:val="00734A72"/>
    <w:rsid w:val="007350ED"/>
    <w:rsid w:val="00735F2F"/>
    <w:rsid w:val="00737F56"/>
    <w:rsid w:val="0074070B"/>
    <w:rsid w:val="00740A5A"/>
    <w:rsid w:val="00741EEE"/>
    <w:rsid w:val="00742102"/>
    <w:rsid w:val="0074213A"/>
    <w:rsid w:val="007427DE"/>
    <w:rsid w:val="0074309A"/>
    <w:rsid w:val="00743886"/>
    <w:rsid w:val="00744001"/>
    <w:rsid w:val="00744408"/>
    <w:rsid w:val="007447F1"/>
    <w:rsid w:val="007454AD"/>
    <w:rsid w:val="00745F3D"/>
    <w:rsid w:val="0074711E"/>
    <w:rsid w:val="00747394"/>
    <w:rsid w:val="007477DE"/>
    <w:rsid w:val="0075008C"/>
    <w:rsid w:val="007511C0"/>
    <w:rsid w:val="007522D3"/>
    <w:rsid w:val="00752C22"/>
    <w:rsid w:val="00753DED"/>
    <w:rsid w:val="00755612"/>
    <w:rsid w:val="007565DE"/>
    <w:rsid w:val="007569F0"/>
    <w:rsid w:val="00756F58"/>
    <w:rsid w:val="00757A62"/>
    <w:rsid w:val="007605B3"/>
    <w:rsid w:val="00760C7E"/>
    <w:rsid w:val="00760FF5"/>
    <w:rsid w:val="007610E9"/>
    <w:rsid w:val="00762E5C"/>
    <w:rsid w:val="00764251"/>
    <w:rsid w:val="00764ECE"/>
    <w:rsid w:val="00766728"/>
    <w:rsid w:val="00767D6C"/>
    <w:rsid w:val="00771810"/>
    <w:rsid w:val="00772B0A"/>
    <w:rsid w:val="00773231"/>
    <w:rsid w:val="0077494C"/>
    <w:rsid w:val="007749F3"/>
    <w:rsid w:val="00776381"/>
    <w:rsid w:val="00776747"/>
    <w:rsid w:val="00776FB7"/>
    <w:rsid w:val="00777E8B"/>
    <w:rsid w:val="007804FB"/>
    <w:rsid w:val="00780E80"/>
    <w:rsid w:val="007811DE"/>
    <w:rsid w:val="00782404"/>
    <w:rsid w:val="007824D1"/>
    <w:rsid w:val="00783493"/>
    <w:rsid w:val="00784EAB"/>
    <w:rsid w:val="00785044"/>
    <w:rsid w:val="0078542F"/>
    <w:rsid w:val="0078550E"/>
    <w:rsid w:val="00785945"/>
    <w:rsid w:val="00786174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2F27"/>
    <w:rsid w:val="0079422F"/>
    <w:rsid w:val="00794AE5"/>
    <w:rsid w:val="00795583"/>
    <w:rsid w:val="007959B2"/>
    <w:rsid w:val="007963BD"/>
    <w:rsid w:val="007A02A9"/>
    <w:rsid w:val="007A043D"/>
    <w:rsid w:val="007A0CB9"/>
    <w:rsid w:val="007A1EBE"/>
    <w:rsid w:val="007A1EDD"/>
    <w:rsid w:val="007A27C8"/>
    <w:rsid w:val="007A32B4"/>
    <w:rsid w:val="007A339E"/>
    <w:rsid w:val="007A406D"/>
    <w:rsid w:val="007A44A6"/>
    <w:rsid w:val="007A47FD"/>
    <w:rsid w:val="007A4CDE"/>
    <w:rsid w:val="007A4E48"/>
    <w:rsid w:val="007A5492"/>
    <w:rsid w:val="007A57B1"/>
    <w:rsid w:val="007A63C5"/>
    <w:rsid w:val="007A70C7"/>
    <w:rsid w:val="007B1576"/>
    <w:rsid w:val="007B1FFA"/>
    <w:rsid w:val="007B22D2"/>
    <w:rsid w:val="007B272C"/>
    <w:rsid w:val="007B3EB7"/>
    <w:rsid w:val="007B4B93"/>
    <w:rsid w:val="007B50D5"/>
    <w:rsid w:val="007B72F1"/>
    <w:rsid w:val="007B75BF"/>
    <w:rsid w:val="007C12EA"/>
    <w:rsid w:val="007C296E"/>
    <w:rsid w:val="007C3BFF"/>
    <w:rsid w:val="007C49AB"/>
    <w:rsid w:val="007C512A"/>
    <w:rsid w:val="007C5884"/>
    <w:rsid w:val="007C59A3"/>
    <w:rsid w:val="007C61B7"/>
    <w:rsid w:val="007C6BC2"/>
    <w:rsid w:val="007D04AD"/>
    <w:rsid w:val="007D0932"/>
    <w:rsid w:val="007D0C25"/>
    <w:rsid w:val="007D0E1E"/>
    <w:rsid w:val="007D1F2F"/>
    <w:rsid w:val="007D3756"/>
    <w:rsid w:val="007D3811"/>
    <w:rsid w:val="007D4D85"/>
    <w:rsid w:val="007D4ED9"/>
    <w:rsid w:val="007D530E"/>
    <w:rsid w:val="007D6F90"/>
    <w:rsid w:val="007D7392"/>
    <w:rsid w:val="007D781B"/>
    <w:rsid w:val="007E1828"/>
    <w:rsid w:val="007E31CB"/>
    <w:rsid w:val="007E4C71"/>
    <w:rsid w:val="007E4D03"/>
    <w:rsid w:val="007E5F2C"/>
    <w:rsid w:val="007E79DF"/>
    <w:rsid w:val="007F05EA"/>
    <w:rsid w:val="007F0C0F"/>
    <w:rsid w:val="007F2206"/>
    <w:rsid w:val="007F2ABB"/>
    <w:rsid w:val="007F331F"/>
    <w:rsid w:val="007F3A4F"/>
    <w:rsid w:val="007F5EAC"/>
    <w:rsid w:val="007F645D"/>
    <w:rsid w:val="007F6B25"/>
    <w:rsid w:val="007F7994"/>
    <w:rsid w:val="007F7CB9"/>
    <w:rsid w:val="00800543"/>
    <w:rsid w:val="00802D45"/>
    <w:rsid w:val="00803479"/>
    <w:rsid w:val="008038B1"/>
    <w:rsid w:val="00803A81"/>
    <w:rsid w:val="00803D1A"/>
    <w:rsid w:val="00804451"/>
    <w:rsid w:val="00805FFC"/>
    <w:rsid w:val="00807340"/>
    <w:rsid w:val="00807E06"/>
    <w:rsid w:val="00810258"/>
    <w:rsid w:val="00810B3C"/>
    <w:rsid w:val="008114B4"/>
    <w:rsid w:val="008117B9"/>
    <w:rsid w:val="00813E74"/>
    <w:rsid w:val="008141BF"/>
    <w:rsid w:val="0081436C"/>
    <w:rsid w:val="0081494C"/>
    <w:rsid w:val="008149E5"/>
    <w:rsid w:val="00814D1B"/>
    <w:rsid w:val="0081522C"/>
    <w:rsid w:val="00815A9E"/>
    <w:rsid w:val="00815F31"/>
    <w:rsid w:val="0081732C"/>
    <w:rsid w:val="008213F6"/>
    <w:rsid w:val="0082141D"/>
    <w:rsid w:val="00821522"/>
    <w:rsid w:val="008215C9"/>
    <w:rsid w:val="0082211F"/>
    <w:rsid w:val="0082257C"/>
    <w:rsid w:val="008233B8"/>
    <w:rsid w:val="008236EC"/>
    <w:rsid w:val="008239EF"/>
    <w:rsid w:val="008259E4"/>
    <w:rsid w:val="00825B80"/>
    <w:rsid w:val="00825F00"/>
    <w:rsid w:val="00826D29"/>
    <w:rsid w:val="008276EE"/>
    <w:rsid w:val="008300A2"/>
    <w:rsid w:val="00830317"/>
    <w:rsid w:val="00830C41"/>
    <w:rsid w:val="008323F8"/>
    <w:rsid w:val="008329E8"/>
    <w:rsid w:val="0083319A"/>
    <w:rsid w:val="00833398"/>
    <w:rsid w:val="0083358C"/>
    <w:rsid w:val="00833E1C"/>
    <w:rsid w:val="00834D32"/>
    <w:rsid w:val="00835EE4"/>
    <w:rsid w:val="0083774F"/>
    <w:rsid w:val="00837C66"/>
    <w:rsid w:val="0084013B"/>
    <w:rsid w:val="00841B32"/>
    <w:rsid w:val="00841D55"/>
    <w:rsid w:val="00842445"/>
    <w:rsid w:val="008424D8"/>
    <w:rsid w:val="00842A41"/>
    <w:rsid w:val="00842E1F"/>
    <w:rsid w:val="008432C2"/>
    <w:rsid w:val="00843D1A"/>
    <w:rsid w:val="00844EDC"/>
    <w:rsid w:val="0084506C"/>
    <w:rsid w:val="00845F38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5A6"/>
    <w:rsid w:val="00852008"/>
    <w:rsid w:val="00852C31"/>
    <w:rsid w:val="0085336D"/>
    <w:rsid w:val="008540D4"/>
    <w:rsid w:val="00854229"/>
    <w:rsid w:val="008545DB"/>
    <w:rsid w:val="0085547C"/>
    <w:rsid w:val="008559E3"/>
    <w:rsid w:val="00856842"/>
    <w:rsid w:val="00856CD9"/>
    <w:rsid w:val="00856D5B"/>
    <w:rsid w:val="008573B4"/>
    <w:rsid w:val="00857D61"/>
    <w:rsid w:val="00860FA9"/>
    <w:rsid w:val="00861702"/>
    <w:rsid w:val="008624ED"/>
    <w:rsid w:val="00863048"/>
    <w:rsid w:val="00863636"/>
    <w:rsid w:val="008658ED"/>
    <w:rsid w:val="00866035"/>
    <w:rsid w:val="0086710E"/>
    <w:rsid w:val="008712BE"/>
    <w:rsid w:val="0087130A"/>
    <w:rsid w:val="00872776"/>
    <w:rsid w:val="00872B45"/>
    <w:rsid w:val="00872CA0"/>
    <w:rsid w:val="00873616"/>
    <w:rsid w:val="00874558"/>
    <w:rsid w:val="00874950"/>
    <w:rsid w:val="00874BB6"/>
    <w:rsid w:val="008751D8"/>
    <w:rsid w:val="008760C3"/>
    <w:rsid w:val="00876556"/>
    <w:rsid w:val="008767B4"/>
    <w:rsid w:val="008767CE"/>
    <w:rsid w:val="00876904"/>
    <w:rsid w:val="0087770A"/>
    <w:rsid w:val="00877C2F"/>
    <w:rsid w:val="008800A5"/>
    <w:rsid w:val="00881BD2"/>
    <w:rsid w:val="00882B9E"/>
    <w:rsid w:val="00883D56"/>
    <w:rsid w:val="00884FF6"/>
    <w:rsid w:val="0088554D"/>
    <w:rsid w:val="00885A3D"/>
    <w:rsid w:val="00885EC0"/>
    <w:rsid w:val="00887020"/>
    <w:rsid w:val="00887B6A"/>
    <w:rsid w:val="00887EBD"/>
    <w:rsid w:val="008903DF"/>
    <w:rsid w:val="008905BC"/>
    <w:rsid w:val="0089115C"/>
    <w:rsid w:val="00891FCC"/>
    <w:rsid w:val="00892238"/>
    <w:rsid w:val="0089230D"/>
    <w:rsid w:val="00892463"/>
    <w:rsid w:val="008960E7"/>
    <w:rsid w:val="0089635A"/>
    <w:rsid w:val="00897643"/>
    <w:rsid w:val="00897819"/>
    <w:rsid w:val="008A0CA5"/>
    <w:rsid w:val="008A110A"/>
    <w:rsid w:val="008A15F7"/>
    <w:rsid w:val="008A2CB1"/>
    <w:rsid w:val="008A37A7"/>
    <w:rsid w:val="008A3C04"/>
    <w:rsid w:val="008A419E"/>
    <w:rsid w:val="008A4741"/>
    <w:rsid w:val="008A4D40"/>
    <w:rsid w:val="008A4F1F"/>
    <w:rsid w:val="008A5457"/>
    <w:rsid w:val="008A5589"/>
    <w:rsid w:val="008A5911"/>
    <w:rsid w:val="008A6392"/>
    <w:rsid w:val="008A6D0A"/>
    <w:rsid w:val="008A6F8A"/>
    <w:rsid w:val="008B0444"/>
    <w:rsid w:val="008B0E62"/>
    <w:rsid w:val="008B1AA9"/>
    <w:rsid w:val="008B2488"/>
    <w:rsid w:val="008B2C93"/>
    <w:rsid w:val="008B463D"/>
    <w:rsid w:val="008B5584"/>
    <w:rsid w:val="008B66A7"/>
    <w:rsid w:val="008B670B"/>
    <w:rsid w:val="008B6C28"/>
    <w:rsid w:val="008B76AC"/>
    <w:rsid w:val="008B7801"/>
    <w:rsid w:val="008C0063"/>
    <w:rsid w:val="008C0854"/>
    <w:rsid w:val="008C0BD2"/>
    <w:rsid w:val="008C2557"/>
    <w:rsid w:val="008C29AC"/>
    <w:rsid w:val="008C66FF"/>
    <w:rsid w:val="008D1D9F"/>
    <w:rsid w:val="008D2309"/>
    <w:rsid w:val="008D2BA4"/>
    <w:rsid w:val="008D3FD0"/>
    <w:rsid w:val="008D4CB4"/>
    <w:rsid w:val="008D5866"/>
    <w:rsid w:val="008D6202"/>
    <w:rsid w:val="008D7063"/>
    <w:rsid w:val="008D772B"/>
    <w:rsid w:val="008D77D4"/>
    <w:rsid w:val="008E04C6"/>
    <w:rsid w:val="008E06EF"/>
    <w:rsid w:val="008E1294"/>
    <w:rsid w:val="008E1636"/>
    <w:rsid w:val="008E1A38"/>
    <w:rsid w:val="008E1B18"/>
    <w:rsid w:val="008E1E75"/>
    <w:rsid w:val="008E58E3"/>
    <w:rsid w:val="008E716E"/>
    <w:rsid w:val="008E72D3"/>
    <w:rsid w:val="008F0590"/>
    <w:rsid w:val="008F07DB"/>
    <w:rsid w:val="008F144A"/>
    <w:rsid w:val="008F2A17"/>
    <w:rsid w:val="008F34EC"/>
    <w:rsid w:val="008F3618"/>
    <w:rsid w:val="008F3793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675"/>
    <w:rsid w:val="00904192"/>
    <w:rsid w:val="00904868"/>
    <w:rsid w:val="00904B69"/>
    <w:rsid w:val="00904E3B"/>
    <w:rsid w:val="0090592F"/>
    <w:rsid w:val="00905944"/>
    <w:rsid w:val="009071BC"/>
    <w:rsid w:val="00907327"/>
    <w:rsid w:val="00907F10"/>
    <w:rsid w:val="009110CA"/>
    <w:rsid w:val="009112FF"/>
    <w:rsid w:val="00911F32"/>
    <w:rsid w:val="00912113"/>
    <w:rsid w:val="009123AE"/>
    <w:rsid w:val="009139CE"/>
    <w:rsid w:val="00913FA6"/>
    <w:rsid w:val="009140B7"/>
    <w:rsid w:val="009149DE"/>
    <w:rsid w:val="00914E51"/>
    <w:rsid w:val="0092012D"/>
    <w:rsid w:val="009206D8"/>
    <w:rsid w:val="0092166E"/>
    <w:rsid w:val="009217F5"/>
    <w:rsid w:val="00921837"/>
    <w:rsid w:val="00921851"/>
    <w:rsid w:val="009258D7"/>
    <w:rsid w:val="00925F41"/>
    <w:rsid w:val="00926385"/>
    <w:rsid w:val="00927511"/>
    <w:rsid w:val="00927D88"/>
    <w:rsid w:val="00930489"/>
    <w:rsid w:val="0093166F"/>
    <w:rsid w:val="00931BDF"/>
    <w:rsid w:val="009322D5"/>
    <w:rsid w:val="00932547"/>
    <w:rsid w:val="0093303F"/>
    <w:rsid w:val="009333CC"/>
    <w:rsid w:val="00933482"/>
    <w:rsid w:val="00934066"/>
    <w:rsid w:val="0093416A"/>
    <w:rsid w:val="00934625"/>
    <w:rsid w:val="009347EC"/>
    <w:rsid w:val="00935575"/>
    <w:rsid w:val="00935EE2"/>
    <w:rsid w:val="00936B3B"/>
    <w:rsid w:val="00936F2E"/>
    <w:rsid w:val="00940724"/>
    <w:rsid w:val="00940795"/>
    <w:rsid w:val="00940E92"/>
    <w:rsid w:val="00940F9F"/>
    <w:rsid w:val="009429E4"/>
    <w:rsid w:val="009436DF"/>
    <w:rsid w:val="00944A12"/>
    <w:rsid w:val="00944F2A"/>
    <w:rsid w:val="00946142"/>
    <w:rsid w:val="00947183"/>
    <w:rsid w:val="00950358"/>
    <w:rsid w:val="009509E6"/>
    <w:rsid w:val="009524B4"/>
    <w:rsid w:val="00952E65"/>
    <w:rsid w:val="009532EF"/>
    <w:rsid w:val="009538E4"/>
    <w:rsid w:val="00955B14"/>
    <w:rsid w:val="0095772D"/>
    <w:rsid w:val="00957A91"/>
    <w:rsid w:val="00957E14"/>
    <w:rsid w:val="00957F69"/>
    <w:rsid w:val="009611DF"/>
    <w:rsid w:val="009615F0"/>
    <w:rsid w:val="0096228E"/>
    <w:rsid w:val="009622D5"/>
    <w:rsid w:val="00962DE5"/>
    <w:rsid w:val="00962E17"/>
    <w:rsid w:val="00962E48"/>
    <w:rsid w:val="00963094"/>
    <w:rsid w:val="0096312D"/>
    <w:rsid w:val="00963167"/>
    <w:rsid w:val="00963D90"/>
    <w:rsid w:val="0096413D"/>
    <w:rsid w:val="00964873"/>
    <w:rsid w:val="00964E33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44F5"/>
    <w:rsid w:val="00974918"/>
    <w:rsid w:val="00974E0B"/>
    <w:rsid w:val="00975D43"/>
    <w:rsid w:val="00976DB8"/>
    <w:rsid w:val="00976FF0"/>
    <w:rsid w:val="00980679"/>
    <w:rsid w:val="00980DBE"/>
    <w:rsid w:val="0098173B"/>
    <w:rsid w:val="00983BA7"/>
    <w:rsid w:val="009865E2"/>
    <w:rsid w:val="0098671F"/>
    <w:rsid w:val="00987278"/>
    <w:rsid w:val="00987543"/>
    <w:rsid w:val="00987B1C"/>
    <w:rsid w:val="00990A86"/>
    <w:rsid w:val="009919E0"/>
    <w:rsid w:val="00991DCD"/>
    <w:rsid w:val="00992530"/>
    <w:rsid w:val="00992800"/>
    <w:rsid w:val="009944D4"/>
    <w:rsid w:val="0099498B"/>
    <w:rsid w:val="00995C10"/>
    <w:rsid w:val="00995C7B"/>
    <w:rsid w:val="00996C38"/>
    <w:rsid w:val="00997EB0"/>
    <w:rsid w:val="009A06E8"/>
    <w:rsid w:val="009A0BC8"/>
    <w:rsid w:val="009A0CA2"/>
    <w:rsid w:val="009A2125"/>
    <w:rsid w:val="009A31E1"/>
    <w:rsid w:val="009A3A59"/>
    <w:rsid w:val="009A434F"/>
    <w:rsid w:val="009A53AE"/>
    <w:rsid w:val="009A5E0C"/>
    <w:rsid w:val="009A693A"/>
    <w:rsid w:val="009A741C"/>
    <w:rsid w:val="009B17C6"/>
    <w:rsid w:val="009B1C71"/>
    <w:rsid w:val="009B304D"/>
    <w:rsid w:val="009B42E9"/>
    <w:rsid w:val="009B5314"/>
    <w:rsid w:val="009B5A7C"/>
    <w:rsid w:val="009B771F"/>
    <w:rsid w:val="009B7F4B"/>
    <w:rsid w:val="009C029F"/>
    <w:rsid w:val="009C1028"/>
    <w:rsid w:val="009C1FA4"/>
    <w:rsid w:val="009C2316"/>
    <w:rsid w:val="009C27FA"/>
    <w:rsid w:val="009C3120"/>
    <w:rsid w:val="009C3CB0"/>
    <w:rsid w:val="009C449A"/>
    <w:rsid w:val="009C6559"/>
    <w:rsid w:val="009C66BD"/>
    <w:rsid w:val="009C76B5"/>
    <w:rsid w:val="009D0F2F"/>
    <w:rsid w:val="009D1CB6"/>
    <w:rsid w:val="009D3290"/>
    <w:rsid w:val="009D531F"/>
    <w:rsid w:val="009D55BA"/>
    <w:rsid w:val="009D57DD"/>
    <w:rsid w:val="009D5D89"/>
    <w:rsid w:val="009D68F9"/>
    <w:rsid w:val="009D6BA1"/>
    <w:rsid w:val="009D7607"/>
    <w:rsid w:val="009E0D07"/>
    <w:rsid w:val="009E12D3"/>
    <w:rsid w:val="009E1AED"/>
    <w:rsid w:val="009E2960"/>
    <w:rsid w:val="009E2B84"/>
    <w:rsid w:val="009E2FDA"/>
    <w:rsid w:val="009E4227"/>
    <w:rsid w:val="009E660F"/>
    <w:rsid w:val="009E72ED"/>
    <w:rsid w:val="009E7324"/>
    <w:rsid w:val="009E759A"/>
    <w:rsid w:val="009E76FC"/>
    <w:rsid w:val="009E7ADA"/>
    <w:rsid w:val="009F1056"/>
    <w:rsid w:val="009F17B0"/>
    <w:rsid w:val="009F206B"/>
    <w:rsid w:val="009F3E3A"/>
    <w:rsid w:val="009F4248"/>
    <w:rsid w:val="009F4BAD"/>
    <w:rsid w:val="009F4C7A"/>
    <w:rsid w:val="009F537B"/>
    <w:rsid w:val="009F647F"/>
    <w:rsid w:val="009F7297"/>
    <w:rsid w:val="009F79A8"/>
    <w:rsid w:val="00A00604"/>
    <w:rsid w:val="00A01A1D"/>
    <w:rsid w:val="00A02740"/>
    <w:rsid w:val="00A03772"/>
    <w:rsid w:val="00A049C4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50"/>
    <w:rsid w:val="00A108FE"/>
    <w:rsid w:val="00A12803"/>
    <w:rsid w:val="00A12B32"/>
    <w:rsid w:val="00A12EB3"/>
    <w:rsid w:val="00A13567"/>
    <w:rsid w:val="00A1385E"/>
    <w:rsid w:val="00A13AD0"/>
    <w:rsid w:val="00A13B01"/>
    <w:rsid w:val="00A14CF3"/>
    <w:rsid w:val="00A14D2B"/>
    <w:rsid w:val="00A1522A"/>
    <w:rsid w:val="00A159E2"/>
    <w:rsid w:val="00A16657"/>
    <w:rsid w:val="00A20749"/>
    <w:rsid w:val="00A207C7"/>
    <w:rsid w:val="00A210AA"/>
    <w:rsid w:val="00A21E88"/>
    <w:rsid w:val="00A24093"/>
    <w:rsid w:val="00A25D35"/>
    <w:rsid w:val="00A268A9"/>
    <w:rsid w:val="00A2765B"/>
    <w:rsid w:val="00A304C7"/>
    <w:rsid w:val="00A30859"/>
    <w:rsid w:val="00A31336"/>
    <w:rsid w:val="00A31B13"/>
    <w:rsid w:val="00A326A1"/>
    <w:rsid w:val="00A335F6"/>
    <w:rsid w:val="00A33D0E"/>
    <w:rsid w:val="00A342FE"/>
    <w:rsid w:val="00A34701"/>
    <w:rsid w:val="00A34D39"/>
    <w:rsid w:val="00A36303"/>
    <w:rsid w:val="00A3663E"/>
    <w:rsid w:val="00A36EEC"/>
    <w:rsid w:val="00A40B8F"/>
    <w:rsid w:val="00A4247F"/>
    <w:rsid w:val="00A42D8D"/>
    <w:rsid w:val="00A430EB"/>
    <w:rsid w:val="00A4315C"/>
    <w:rsid w:val="00A43AC5"/>
    <w:rsid w:val="00A44BF1"/>
    <w:rsid w:val="00A44FCF"/>
    <w:rsid w:val="00A45463"/>
    <w:rsid w:val="00A455EC"/>
    <w:rsid w:val="00A500D4"/>
    <w:rsid w:val="00A50108"/>
    <w:rsid w:val="00A5207D"/>
    <w:rsid w:val="00A52ED8"/>
    <w:rsid w:val="00A56B46"/>
    <w:rsid w:val="00A5716B"/>
    <w:rsid w:val="00A576D6"/>
    <w:rsid w:val="00A60569"/>
    <w:rsid w:val="00A60C1F"/>
    <w:rsid w:val="00A61C5D"/>
    <w:rsid w:val="00A62F62"/>
    <w:rsid w:val="00A6408E"/>
    <w:rsid w:val="00A64B12"/>
    <w:rsid w:val="00A64CE4"/>
    <w:rsid w:val="00A65155"/>
    <w:rsid w:val="00A65343"/>
    <w:rsid w:val="00A65BF1"/>
    <w:rsid w:val="00A66BF7"/>
    <w:rsid w:val="00A66E28"/>
    <w:rsid w:val="00A66F4D"/>
    <w:rsid w:val="00A67C61"/>
    <w:rsid w:val="00A7245B"/>
    <w:rsid w:val="00A735A5"/>
    <w:rsid w:val="00A735FB"/>
    <w:rsid w:val="00A73CED"/>
    <w:rsid w:val="00A74DF8"/>
    <w:rsid w:val="00A75CB2"/>
    <w:rsid w:val="00A7720C"/>
    <w:rsid w:val="00A777B2"/>
    <w:rsid w:val="00A777E3"/>
    <w:rsid w:val="00A77C61"/>
    <w:rsid w:val="00A803A0"/>
    <w:rsid w:val="00A821C0"/>
    <w:rsid w:val="00A82374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9B0"/>
    <w:rsid w:val="00A87A75"/>
    <w:rsid w:val="00A9055D"/>
    <w:rsid w:val="00A9089F"/>
    <w:rsid w:val="00A914E4"/>
    <w:rsid w:val="00A921CE"/>
    <w:rsid w:val="00A9241D"/>
    <w:rsid w:val="00A9297F"/>
    <w:rsid w:val="00A940B7"/>
    <w:rsid w:val="00A95685"/>
    <w:rsid w:val="00A95807"/>
    <w:rsid w:val="00A9609F"/>
    <w:rsid w:val="00A971E9"/>
    <w:rsid w:val="00A974FD"/>
    <w:rsid w:val="00AA136D"/>
    <w:rsid w:val="00AA1701"/>
    <w:rsid w:val="00AA1C4F"/>
    <w:rsid w:val="00AA263A"/>
    <w:rsid w:val="00AA3B1E"/>
    <w:rsid w:val="00AA5D0E"/>
    <w:rsid w:val="00AA70C4"/>
    <w:rsid w:val="00AB064C"/>
    <w:rsid w:val="00AB1061"/>
    <w:rsid w:val="00AB13A2"/>
    <w:rsid w:val="00AB1445"/>
    <w:rsid w:val="00AB20A8"/>
    <w:rsid w:val="00AB22A2"/>
    <w:rsid w:val="00AB22CC"/>
    <w:rsid w:val="00AB2ED0"/>
    <w:rsid w:val="00AB4B33"/>
    <w:rsid w:val="00AB4EEE"/>
    <w:rsid w:val="00AB6A6D"/>
    <w:rsid w:val="00AB7AD1"/>
    <w:rsid w:val="00AC16DE"/>
    <w:rsid w:val="00AC1C7A"/>
    <w:rsid w:val="00AC2364"/>
    <w:rsid w:val="00AC5FC4"/>
    <w:rsid w:val="00AC6287"/>
    <w:rsid w:val="00AC6772"/>
    <w:rsid w:val="00AC6A66"/>
    <w:rsid w:val="00AC7120"/>
    <w:rsid w:val="00AC79FC"/>
    <w:rsid w:val="00AC7FA0"/>
    <w:rsid w:val="00AD013B"/>
    <w:rsid w:val="00AD33AF"/>
    <w:rsid w:val="00AD46A4"/>
    <w:rsid w:val="00AD4ADC"/>
    <w:rsid w:val="00AD5DDF"/>
    <w:rsid w:val="00AD6742"/>
    <w:rsid w:val="00AD7230"/>
    <w:rsid w:val="00AD74F4"/>
    <w:rsid w:val="00AD7ED7"/>
    <w:rsid w:val="00AE0687"/>
    <w:rsid w:val="00AE0D40"/>
    <w:rsid w:val="00AE1B43"/>
    <w:rsid w:val="00AE2C48"/>
    <w:rsid w:val="00AE3670"/>
    <w:rsid w:val="00AE3DE6"/>
    <w:rsid w:val="00AE4FEE"/>
    <w:rsid w:val="00AE5795"/>
    <w:rsid w:val="00AE5C23"/>
    <w:rsid w:val="00AE73C8"/>
    <w:rsid w:val="00AE7630"/>
    <w:rsid w:val="00AE7AA6"/>
    <w:rsid w:val="00AE7E04"/>
    <w:rsid w:val="00AF0488"/>
    <w:rsid w:val="00AF0C9F"/>
    <w:rsid w:val="00AF2B52"/>
    <w:rsid w:val="00AF353B"/>
    <w:rsid w:val="00AF5033"/>
    <w:rsid w:val="00AF50BB"/>
    <w:rsid w:val="00AF5209"/>
    <w:rsid w:val="00AF5A8D"/>
    <w:rsid w:val="00AF6CF8"/>
    <w:rsid w:val="00AF7910"/>
    <w:rsid w:val="00B01310"/>
    <w:rsid w:val="00B01AC2"/>
    <w:rsid w:val="00B01D3F"/>
    <w:rsid w:val="00B02A8C"/>
    <w:rsid w:val="00B03A86"/>
    <w:rsid w:val="00B049F7"/>
    <w:rsid w:val="00B04EDA"/>
    <w:rsid w:val="00B065AD"/>
    <w:rsid w:val="00B13656"/>
    <w:rsid w:val="00B138D3"/>
    <w:rsid w:val="00B13BD2"/>
    <w:rsid w:val="00B14031"/>
    <w:rsid w:val="00B1434E"/>
    <w:rsid w:val="00B15896"/>
    <w:rsid w:val="00B15F16"/>
    <w:rsid w:val="00B16B85"/>
    <w:rsid w:val="00B16DFD"/>
    <w:rsid w:val="00B16EB0"/>
    <w:rsid w:val="00B171E3"/>
    <w:rsid w:val="00B17C63"/>
    <w:rsid w:val="00B20794"/>
    <w:rsid w:val="00B2099F"/>
    <w:rsid w:val="00B20A22"/>
    <w:rsid w:val="00B210EA"/>
    <w:rsid w:val="00B2133E"/>
    <w:rsid w:val="00B23129"/>
    <w:rsid w:val="00B24195"/>
    <w:rsid w:val="00B25360"/>
    <w:rsid w:val="00B253E4"/>
    <w:rsid w:val="00B25F9C"/>
    <w:rsid w:val="00B300DF"/>
    <w:rsid w:val="00B30172"/>
    <w:rsid w:val="00B30740"/>
    <w:rsid w:val="00B30C29"/>
    <w:rsid w:val="00B3108D"/>
    <w:rsid w:val="00B3189C"/>
    <w:rsid w:val="00B31D68"/>
    <w:rsid w:val="00B321C9"/>
    <w:rsid w:val="00B327E0"/>
    <w:rsid w:val="00B32B30"/>
    <w:rsid w:val="00B3315D"/>
    <w:rsid w:val="00B34032"/>
    <w:rsid w:val="00B34E17"/>
    <w:rsid w:val="00B356A6"/>
    <w:rsid w:val="00B35A06"/>
    <w:rsid w:val="00B378D2"/>
    <w:rsid w:val="00B40506"/>
    <w:rsid w:val="00B410F5"/>
    <w:rsid w:val="00B41AF9"/>
    <w:rsid w:val="00B41EDC"/>
    <w:rsid w:val="00B42390"/>
    <w:rsid w:val="00B44C79"/>
    <w:rsid w:val="00B44DBC"/>
    <w:rsid w:val="00B44EF3"/>
    <w:rsid w:val="00B45726"/>
    <w:rsid w:val="00B46ECF"/>
    <w:rsid w:val="00B472EA"/>
    <w:rsid w:val="00B50078"/>
    <w:rsid w:val="00B5269A"/>
    <w:rsid w:val="00B53FE4"/>
    <w:rsid w:val="00B54160"/>
    <w:rsid w:val="00B547C8"/>
    <w:rsid w:val="00B54E45"/>
    <w:rsid w:val="00B5529B"/>
    <w:rsid w:val="00B55715"/>
    <w:rsid w:val="00B559DA"/>
    <w:rsid w:val="00B57976"/>
    <w:rsid w:val="00B57A2F"/>
    <w:rsid w:val="00B57D16"/>
    <w:rsid w:val="00B60148"/>
    <w:rsid w:val="00B61C3C"/>
    <w:rsid w:val="00B62845"/>
    <w:rsid w:val="00B6294C"/>
    <w:rsid w:val="00B630FC"/>
    <w:rsid w:val="00B63161"/>
    <w:rsid w:val="00B63506"/>
    <w:rsid w:val="00B6477D"/>
    <w:rsid w:val="00B64E53"/>
    <w:rsid w:val="00B652B6"/>
    <w:rsid w:val="00B663FD"/>
    <w:rsid w:val="00B66F74"/>
    <w:rsid w:val="00B7048A"/>
    <w:rsid w:val="00B720D0"/>
    <w:rsid w:val="00B7212A"/>
    <w:rsid w:val="00B723D2"/>
    <w:rsid w:val="00B735FE"/>
    <w:rsid w:val="00B73C7C"/>
    <w:rsid w:val="00B74ECE"/>
    <w:rsid w:val="00B7556B"/>
    <w:rsid w:val="00B75709"/>
    <w:rsid w:val="00B75FF5"/>
    <w:rsid w:val="00B766ED"/>
    <w:rsid w:val="00B7757F"/>
    <w:rsid w:val="00B775CF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C9E"/>
    <w:rsid w:val="00B8624E"/>
    <w:rsid w:val="00B87703"/>
    <w:rsid w:val="00B900C0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4840"/>
    <w:rsid w:val="00B94B82"/>
    <w:rsid w:val="00B94F57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979"/>
    <w:rsid w:val="00BA39E5"/>
    <w:rsid w:val="00BA3C4B"/>
    <w:rsid w:val="00BA49D4"/>
    <w:rsid w:val="00BA4BE9"/>
    <w:rsid w:val="00BA4FA5"/>
    <w:rsid w:val="00BA597D"/>
    <w:rsid w:val="00BA6672"/>
    <w:rsid w:val="00BA7734"/>
    <w:rsid w:val="00BA7A02"/>
    <w:rsid w:val="00BB0618"/>
    <w:rsid w:val="00BB078E"/>
    <w:rsid w:val="00BB1875"/>
    <w:rsid w:val="00BB2010"/>
    <w:rsid w:val="00BB203D"/>
    <w:rsid w:val="00BB228D"/>
    <w:rsid w:val="00BB257E"/>
    <w:rsid w:val="00BB269F"/>
    <w:rsid w:val="00BB3000"/>
    <w:rsid w:val="00BB3427"/>
    <w:rsid w:val="00BB3A9D"/>
    <w:rsid w:val="00BB44A2"/>
    <w:rsid w:val="00BB4583"/>
    <w:rsid w:val="00BB4BD7"/>
    <w:rsid w:val="00BB508F"/>
    <w:rsid w:val="00BB50BE"/>
    <w:rsid w:val="00BB5E8D"/>
    <w:rsid w:val="00BB6A55"/>
    <w:rsid w:val="00BC0E66"/>
    <w:rsid w:val="00BC1700"/>
    <w:rsid w:val="00BC1B76"/>
    <w:rsid w:val="00BC1D49"/>
    <w:rsid w:val="00BC221B"/>
    <w:rsid w:val="00BC2984"/>
    <w:rsid w:val="00BC2E60"/>
    <w:rsid w:val="00BC49BD"/>
    <w:rsid w:val="00BC5056"/>
    <w:rsid w:val="00BC6C99"/>
    <w:rsid w:val="00BC73A7"/>
    <w:rsid w:val="00BC778D"/>
    <w:rsid w:val="00BC77BD"/>
    <w:rsid w:val="00BC7F80"/>
    <w:rsid w:val="00BD056F"/>
    <w:rsid w:val="00BD0902"/>
    <w:rsid w:val="00BD1161"/>
    <w:rsid w:val="00BD2608"/>
    <w:rsid w:val="00BD2ECA"/>
    <w:rsid w:val="00BD30BE"/>
    <w:rsid w:val="00BD36D5"/>
    <w:rsid w:val="00BD3A42"/>
    <w:rsid w:val="00BD3AE7"/>
    <w:rsid w:val="00BD4C19"/>
    <w:rsid w:val="00BD5E65"/>
    <w:rsid w:val="00BD6E2A"/>
    <w:rsid w:val="00BD7C26"/>
    <w:rsid w:val="00BE182B"/>
    <w:rsid w:val="00BE23F3"/>
    <w:rsid w:val="00BE30ED"/>
    <w:rsid w:val="00BE4142"/>
    <w:rsid w:val="00BE4426"/>
    <w:rsid w:val="00BE6477"/>
    <w:rsid w:val="00BE6BDF"/>
    <w:rsid w:val="00BE6E70"/>
    <w:rsid w:val="00BE738A"/>
    <w:rsid w:val="00BF083E"/>
    <w:rsid w:val="00BF0F39"/>
    <w:rsid w:val="00BF106D"/>
    <w:rsid w:val="00BF3505"/>
    <w:rsid w:val="00BF42E7"/>
    <w:rsid w:val="00BF4374"/>
    <w:rsid w:val="00BF47F9"/>
    <w:rsid w:val="00BF4FC7"/>
    <w:rsid w:val="00BF648D"/>
    <w:rsid w:val="00BF6EB2"/>
    <w:rsid w:val="00BF7E7E"/>
    <w:rsid w:val="00BF7F48"/>
    <w:rsid w:val="00C01A4C"/>
    <w:rsid w:val="00C02352"/>
    <w:rsid w:val="00C03F98"/>
    <w:rsid w:val="00C04851"/>
    <w:rsid w:val="00C04A78"/>
    <w:rsid w:val="00C05C5A"/>
    <w:rsid w:val="00C0600C"/>
    <w:rsid w:val="00C060F7"/>
    <w:rsid w:val="00C07715"/>
    <w:rsid w:val="00C1047E"/>
    <w:rsid w:val="00C10806"/>
    <w:rsid w:val="00C11A1A"/>
    <w:rsid w:val="00C11CEC"/>
    <w:rsid w:val="00C12416"/>
    <w:rsid w:val="00C13DE6"/>
    <w:rsid w:val="00C14D5B"/>
    <w:rsid w:val="00C1528E"/>
    <w:rsid w:val="00C161E4"/>
    <w:rsid w:val="00C16C0B"/>
    <w:rsid w:val="00C16EDB"/>
    <w:rsid w:val="00C17004"/>
    <w:rsid w:val="00C21931"/>
    <w:rsid w:val="00C246F0"/>
    <w:rsid w:val="00C25BEC"/>
    <w:rsid w:val="00C263C7"/>
    <w:rsid w:val="00C26553"/>
    <w:rsid w:val="00C276C2"/>
    <w:rsid w:val="00C279E4"/>
    <w:rsid w:val="00C304F3"/>
    <w:rsid w:val="00C33D6A"/>
    <w:rsid w:val="00C33E74"/>
    <w:rsid w:val="00C33EA1"/>
    <w:rsid w:val="00C35024"/>
    <w:rsid w:val="00C3640C"/>
    <w:rsid w:val="00C4043F"/>
    <w:rsid w:val="00C40C5D"/>
    <w:rsid w:val="00C40E03"/>
    <w:rsid w:val="00C41262"/>
    <w:rsid w:val="00C41342"/>
    <w:rsid w:val="00C4134D"/>
    <w:rsid w:val="00C41D2B"/>
    <w:rsid w:val="00C41FE2"/>
    <w:rsid w:val="00C42292"/>
    <w:rsid w:val="00C42947"/>
    <w:rsid w:val="00C4305E"/>
    <w:rsid w:val="00C44268"/>
    <w:rsid w:val="00C447FF"/>
    <w:rsid w:val="00C44D90"/>
    <w:rsid w:val="00C456F7"/>
    <w:rsid w:val="00C45B8C"/>
    <w:rsid w:val="00C4663C"/>
    <w:rsid w:val="00C46DC8"/>
    <w:rsid w:val="00C47E90"/>
    <w:rsid w:val="00C51790"/>
    <w:rsid w:val="00C519FC"/>
    <w:rsid w:val="00C52143"/>
    <w:rsid w:val="00C52605"/>
    <w:rsid w:val="00C5283B"/>
    <w:rsid w:val="00C53226"/>
    <w:rsid w:val="00C5423B"/>
    <w:rsid w:val="00C548CF"/>
    <w:rsid w:val="00C54B13"/>
    <w:rsid w:val="00C54EF4"/>
    <w:rsid w:val="00C551A2"/>
    <w:rsid w:val="00C55238"/>
    <w:rsid w:val="00C56715"/>
    <w:rsid w:val="00C56B52"/>
    <w:rsid w:val="00C5729F"/>
    <w:rsid w:val="00C57330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97C"/>
    <w:rsid w:val="00C67CD8"/>
    <w:rsid w:val="00C7033D"/>
    <w:rsid w:val="00C7173E"/>
    <w:rsid w:val="00C71785"/>
    <w:rsid w:val="00C73504"/>
    <w:rsid w:val="00C73BEF"/>
    <w:rsid w:val="00C74531"/>
    <w:rsid w:val="00C75F08"/>
    <w:rsid w:val="00C76A3B"/>
    <w:rsid w:val="00C7759E"/>
    <w:rsid w:val="00C8150F"/>
    <w:rsid w:val="00C81EA4"/>
    <w:rsid w:val="00C8282B"/>
    <w:rsid w:val="00C83F0A"/>
    <w:rsid w:val="00C84246"/>
    <w:rsid w:val="00C849A5"/>
    <w:rsid w:val="00C84EA2"/>
    <w:rsid w:val="00C85791"/>
    <w:rsid w:val="00C8606E"/>
    <w:rsid w:val="00C86F49"/>
    <w:rsid w:val="00C873BE"/>
    <w:rsid w:val="00C877A1"/>
    <w:rsid w:val="00C87FBF"/>
    <w:rsid w:val="00C901B0"/>
    <w:rsid w:val="00C9045A"/>
    <w:rsid w:val="00C905E5"/>
    <w:rsid w:val="00C91C9C"/>
    <w:rsid w:val="00C92AC3"/>
    <w:rsid w:val="00C947FF"/>
    <w:rsid w:val="00C954D5"/>
    <w:rsid w:val="00C95644"/>
    <w:rsid w:val="00C964C0"/>
    <w:rsid w:val="00C964F3"/>
    <w:rsid w:val="00C97659"/>
    <w:rsid w:val="00C9793E"/>
    <w:rsid w:val="00CA15DF"/>
    <w:rsid w:val="00CA1BE6"/>
    <w:rsid w:val="00CA23F8"/>
    <w:rsid w:val="00CA2F16"/>
    <w:rsid w:val="00CA2FD6"/>
    <w:rsid w:val="00CA3A1B"/>
    <w:rsid w:val="00CA4805"/>
    <w:rsid w:val="00CA4E30"/>
    <w:rsid w:val="00CA507D"/>
    <w:rsid w:val="00CA56A4"/>
    <w:rsid w:val="00CA6C46"/>
    <w:rsid w:val="00CA6F97"/>
    <w:rsid w:val="00CB1535"/>
    <w:rsid w:val="00CB45A5"/>
    <w:rsid w:val="00CB4EFA"/>
    <w:rsid w:val="00CB564D"/>
    <w:rsid w:val="00CB74B9"/>
    <w:rsid w:val="00CB7D2A"/>
    <w:rsid w:val="00CC0882"/>
    <w:rsid w:val="00CC1A57"/>
    <w:rsid w:val="00CC1C3C"/>
    <w:rsid w:val="00CC3B4A"/>
    <w:rsid w:val="00CC3C1A"/>
    <w:rsid w:val="00CC43CA"/>
    <w:rsid w:val="00CC4772"/>
    <w:rsid w:val="00CC4F21"/>
    <w:rsid w:val="00CC53EB"/>
    <w:rsid w:val="00CC7748"/>
    <w:rsid w:val="00CD159A"/>
    <w:rsid w:val="00CD1FDA"/>
    <w:rsid w:val="00CD2B72"/>
    <w:rsid w:val="00CD30CB"/>
    <w:rsid w:val="00CD37FD"/>
    <w:rsid w:val="00CD42A3"/>
    <w:rsid w:val="00CD4A73"/>
    <w:rsid w:val="00CD535E"/>
    <w:rsid w:val="00CD561B"/>
    <w:rsid w:val="00CE009D"/>
    <w:rsid w:val="00CE07BA"/>
    <w:rsid w:val="00CE0B14"/>
    <w:rsid w:val="00CE0B9B"/>
    <w:rsid w:val="00CE10B2"/>
    <w:rsid w:val="00CE122D"/>
    <w:rsid w:val="00CE176F"/>
    <w:rsid w:val="00CE1F14"/>
    <w:rsid w:val="00CE2BC4"/>
    <w:rsid w:val="00CE2E4B"/>
    <w:rsid w:val="00CE2FEC"/>
    <w:rsid w:val="00CE4374"/>
    <w:rsid w:val="00CE4DF5"/>
    <w:rsid w:val="00CE5ADF"/>
    <w:rsid w:val="00CE5FEF"/>
    <w:rsid w:val="00CF0247"/>
    <w:rsid w:val="00CF0A74"/>
    <w:rsid w:val="00CF0F30"/>
    <w:rsid w:val="00CF0F74"/>
    <w:rsid w:val="00CF1CB5"/>
    <w:rsid w:val="00CF1F5F"/>
    <w:rsid w:val="00CF2771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502"/>
    <w:rsid w:val="00D0069D"/>
    <w:rsid w:val="00D00F47"/>
    <w:rsid w:val="00D00FC6"/>
    <w:rsid w:val="00D0247F"/>
    <w:rsid w:val="00D0315E"/>
    <w:rsid w:val="00D04F1D"/>
    <w:rsid w:val="00D04F33"/>
    <w:rsid w:val="00D0538C"/>
    <w:rsid w:val="00D055C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63E"/>
    <w:rsid w:val="00D21F1F"/>
    <w:rsid w:val="00D22288"/>
    <w:rsid w:val="00D23F0A"/>
    <w:rsid w:val="00D24549"/>
    <w:rsid w:val="00D245A1"/>
    <w:rsid w:val="00D24F7D"/>
    <w:rsid w:val="00D25A71"/>
    <w:rsid w:val="00D25E0B"/>
    <w:rsid w:val="00D270AB"/>
    <w:rsid w:val="00D2747B"/>
    <w:rsid w:val="00D30229"/>
    <w:rsid w:val="00D30321"/>
    <w:rsid w:val="00D3056F"/>
    <w:rsid w:val="00D30755"/>
    <w:rsid w:val="00D33257"/>
    <w:rsid w:val="00D338B5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605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6D49"/>
    <w:rsid w:val="00D471A9"/>
    <w:rsid w:val="00D478A8"/>
    <w:rsid w:val="00D479AE"/>
    <w:rsid w:val="00D50450"/>
    <w:rsid w:val="00D5080E"/>
    <w:rsid w:val="00D51580"/>
    <w:rsid w:val="00D51740"/>
    <w:rsid w:val="00D51956"/>
    <w:rsid w:val="00D52514"/>
    <w:rsid w:val="00D5260A"/>
    <w:rsid w:val="00D52B20"/>
    <w:rsid w:val="00D54E01"/>
    <w:rsid w:val="00D54EC0"/>
    <w:rsid w:val="00D55121"/>
    <w:rsid w:val="00D554DA"/>
    <w:rsid w:val="00D560C5"/>
    <w:rsid w:val="00D5676E"/>
    <w:rsid w:val="00D56B00"/>
    <w:rsid w:val="00D6091A"/>
    <w:rsid w:val="00D60D86"/>
    <w:rsid w:val="00D625E0"/>
    <w:rsid w:val="00D6414D"/>
    <w:rsid w:val="00D642C0"/>
    <w:rsid w:val="00D66400"/>
    <w:rsid w:val="00D718BC"/>
    <w:rsid w:val="00D71911"/>
    <w:rsid w:val="00D72924"/>
    <w:rsid w:val="00D73093"/>
    <w:rsid w:val="00D74EC8"/>
    <w:rsid w:val="00D7531A"/>
    <w:rsid w:val="00D7546A"/>
    <w:rsid w:val="00D75F00"/>
    <w:rsid w:val="00D76128"/>
    <w:rsid w:val="00D76191"/>
    <w:rsid w:val="00D76DB1"/>
    <w:rsid w:val="00D81CCF"/>
    <w:rsid w:val="00D84D9B"/>
    <w:rsid w:val="00D85AB9"/>
    <w:rsid w:val="00D86514"/>
    <w:rsid w:val="00D86734"/>
    <w:rsid w:val="00D86B64"/>
    <w:rsid w:val="00D876C1"/>
    <w:rsid w:val="00D90031"/>
    <w:rsid w:val="00D90415"/>
    <w:rsid w:val="00D908D1"/>
    <w:rsid w:val="00D919F8"/>
    <w:rsid w:val="00D91CEE"/>
    <w:rsid w:val="00D9247C"/>
    <w:rsid w:val="00D9255C"/>
    <w:rsid w:val="00D9414A"/>
    <w:rsid w:val="00D95891"/>
    <w:rsid w:val="00D95BF9"/>
    <w:rsid w:val="00D95F22"/>
    <w:rsid w:val="00DA0EBA"/>
    <w:rsid w:val="00DA1C3A"/>
    <w:rsid w:val="00DA21A2"/>
    <w:rsid w:val="00DA234C"/>
    <w:rsid w:val="00DA265A"/>
    <w:rsid w:val="00DA3E9F"/>
    <w:rsid w:val="00DA4348"/>
    <w:rsid w:val="00DA56C7"/>
    <w:rsid w:val="00DA65CB"/>
    <w:rsid w:val="00DA68FB"/>
    <w:rsid w:val="00DA7203"/>
    <w:rsid w:val="00DB0E92"/>
    <w:rsid w:val="00DB183F"/>
    <w:rsid w:val="00DB36DE"/>
    <w:rsid w:val="00DB4711"/>
    <w:rsid w:val="00DB4849"/>
    <w:rsid w:val="00DB50A7"/>
    <w:rsid w:val="00DB5DE5"/>
    <w:rsid w:val="00DB60CA"/>
    <w:rsid w:val="00DB67C1"/>
    <w:rsid w:val="00DB6AB1"/>
    <w:rsid w:val="00DB79A8"/>
    <w:rsid w:val="00DB7A50"/>
    <w:rsid w:val="00DC0FA4"/>
    <w:rsid w:val="00DC188D"/>
    <w:rsid w:val="00DC25C4"/>
    <w:rsid w:val="00DC2A06"/>
    <w:rsid w:val="00DC2F56"/>
    <w:rsid w:val="00DC33DA"/>
    <w:rsid w:val="00DC378E"/>
    <w:rsid w:val="00DC4D52"/>
    <w:rsid w:val="00DC5956"/>
    <w:rsid w:val="00DC614C"/>
    <w:rsid w:val="00DC650B"/>
    <w:rsid w:val="00DD025E"/>
    <w:rsid w:val="00DD0302"/>
    <w:rsid w:val="00DD03F0"/>
    <w:rsid w:val="00DD0F2F"/>
    <w:rsid w:val="00DD1609"/>
    <w:rsid w:val="00DD3DE7"/>
    <w:rsid w:val="00DD5149"/>
    <w:rsid w:val="00DD6299"/>
    <w:rsid w:val="00DD6DFC"/>
    <w:rsid w:val="00DE2AB3"/>
    <w:rsid w:val="00DE3704"/>
    <w:rsid w:val="00DE39F4"/>
    <w:rsid w:val="00DE40C2"/>
    <w:rsid w:val="00DE4519"/>
    <w:rsid w:val="00DE4AA9"/>
    <w:rsid w:val="00DE4C23"/>
    <w:rsid w:val="00DE4CC8"/>
    <w:rsid w:val="00DE64EF"/>
    <w:rsid w:val="00DE658B"/>
    <w:rsid w:val="00DE6775"/>
    <w:rsid w:val="00DE6F0F"/>
    <w:rsid w:val="00DE762E"/>
    <w:rsid w:val="00DE7BA6"/>
    <w:rsid w:val="00DE7C3C"/>
    <w:rsid w:val="00DF0407"/>
    <w:rsid w:val="00DF2285"/>
    <w:rsid w:val="00DF3810"/>
    <w:rsid w:val="00DF42A1"/>
    <w:rsid w:val="00DF4344"/>
    <w:rsid w:val="00DF43B9"/>
    <w:rsid w:val="00DF597E"/>
    <w:rsid w:val="00DF5B4B"/>
    <w:rsid w:val="00DF5E27"/>
    <w:rsid w:val="00DF67F9"/>
    <w:rsid w:val="00DF6C33"/>
    <w:rsid w:val="00DF7352"/>
    <w:rsid w:val="00E003E2"/>
    <w:rsid w:val="00E00850"/>
    <w:rsid w:val="00E01D21"/>
    <w:rsid w:val="00E03C22"/>
    <w:rsid w:val="00E03D41"/>
    <w:rsid w:val="00E052D9"/>
    <w:rsid w:val="00E06954"/>
    <w:rsid w:val="00E06DFA"/>
    <w:rsid w:val="00E0787C"/>
    <w:rsid w:val="00E12BA8"/>
    <w:rsid w:val="00E14803"/>
    <w:rsid w:val="00E158A3"/>
    <w:rsid w:val="00E15AF8"/>
    <w:rsid w:val="00E15BF1"/>
    <w:rsid w:val="00E15D0B"/>
    <w:rsid w:val="00E178B6"/>
    <w:rsid w:val="00E17CF9"/>
    <w:rsid w:val="00E20144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22C"/>
    <w:rsid w:val="00E31CE9"/>
    <w:rsid w:val="00E31E27"/>
    <w:rsid w:val="00E3208F"/>
    <w:rsid w:val="00E32197"/>
    <w:rsid w:val="00E32287"/>
    <w:rsid w:val="00E324B5"/>
    <w:rsid w:val="00E33231"/>
    <w:rsid w:val="00E34EEB"/>
    <w:rsid w:val="00E35B79"/>
    <w:rsid w:val="00E3615B"/>
    <w:rsid w:val="00E36A0F"/>
    <w:rsid w:val="00E36FBE"/>
    <w:rsid w:val="00E4055D"/>
    <w:rsid w:val="00E40B2D"/>
    <w:rsid w:val="00E410C9"/>
    <w:rsid w:val="00E411F6"/>
    <w:rsid w:val="00E4159C"/>
    <w:rsid w:val="00E428A5"/>
    <w:rsid w:val="00E42E37"/>
    <w:rsid w:val="00E42F75"/>
    <w:rsid w:val="00E449E9"/>
    <w:rsid w:val="00E44B62"/>
    <w:rsid w:val="00E45292"/>
    <w:rsid w:val="00E45C3A"/>
    <w:rsid w:val="00E466B7"/>
    <w:rsid w:val="00E47560"/>
    <w:rsid w:val="00E47A95"/>
    <w:rsid w:val="00E5083A"/>
    <w:rsid w:val="00E50FAD"/>
    <w:rsid w:val="00E54D1A"/>
    <w:rsid w:val="00E56765"/>
    <w:rsid w:val="00E56B01"/>
    <w:rsid w:val="00E57DED"/>
    <w:rsid w:val="00E60A7A"/>
    <w:rsid w:val="00E60F6C"/>
    <w:rsid w:val="00E61E2B"/>
    <w:rsid w:val="00E62341"/>
    <w:rsid w:val="00E62692"/>
    <w:rsid w:val="00E630FB"/>
    <w:rsid w:val="00E63258"/>
    <w:rsid w:val="00E638B6"/>
    <w:rsid w:val="00E63ED2"/>
    <w:rsid w:val="00E65BA7"/>
    <w:rsid w:val="00E65C4E"/>
    <w:rsid w:val="00E661FA"/>
    <w:rsid w:val="00E67B63"/>
    <w:rsid w:val="00E67BB7"/>
    <w:rsid w:val="00E67FDC"/>
    <w:rsid w:val="00E70F27"/>
    <w:rsid w:val="00E72747"/>
    <w:rsid w:val="00E72CA7"/>
    <w:rsid w:val="00E735D3"/>
    <w:rsid w:val="00E7408A"/>
    <w:rsid w:val="00E745C8"/>
    <w:rsid w:val="00E7497C"/>
    <w:rsid w:val="00E758F4"/>
    <w:rsid w:val="00E75ECB"/>
    <w:rsid w:val="00E7659C"/>
    <w:rsid w:val="00E76CD8"/>
    <w:rsid w:val="00E779AA"/>
    <w:rsid w:val="00E800CE"/>
    <w:rsid w:val="00E807A3"/>
    <w:rsid w:val="00E80C65"/>
    <w:rsid w:val="00E818A1"/>
    <w:rsid w:val="00E81CD4"/>
    <w:rsid w:val="00E82DEC"/>
    <w:rsid w:val="00E83EEE"/>
    <w:rsid w:val="00E86765"/>
    <w:rsid w:val="00E8680F"/>
    <w:rsid w:val="00E869FC"/>
    <w:rsid w:val="00E912F2"/>
    <w:rsid w:val="00E91FDC"/>
    <w:rsid w:val="00E92B50"/>
    <w:rsid w:val="00E92C8D"/>
    <w:rsid w:val="00E92F76"/>
    <w:rsid w:val="00E944F6"/>
    <w:rsid w:val="00E94534"/>
    <w:rsid w:val="00E9563E"/>
    <w:rsid w:val="00E95729"/>
    <w:rsid w:val="00E95C1C"/>
    <w:rsid w:val="00E95F42"/>
    <w:rsid w:val="00E96018"/>
    <w:rsid w:val="00E961D3"/>
    <w:rsid w:val="00E96E50"/>
    <w:rsid w:val="00E972ED"/>
    <w:rsid w:val="00E976B5"/>
    <w:rsid w:val="00EA045F"/>
    <w:rsid w:val="00EA0FA0"/>
    <w:rsid w:val="00EA1A4A"/>
    <w:rsid w:val="00EA31A0"/>
    <w:rsid w:val="00EA5838"/>
    <w:rsid w:val="00EA6E34"/>
    <w:rsid w:val="00EB039A"/>
    <w:rsid w:val="00EB05A9"/>
    <w:rsid w:val="00EB09FE"/>
    <w:rsid w:val="00EB17A1"/>
    <w:rsid w:val="00EB1E6D"/>
    <w:rsid w:val="00EB23CA"/>
    <w:rsid w:val="00EB25BF"/>
    <w:rsid w:val="00EB33DF"/>
    <w:rsid w:val="00EB3D59"/>
    <w:rsid w:val="00EB3E40"/>
    <w:rsid w:val="00EB43DF"/>
    <w:rsid w:val="00EB5E9F"/>
    <w:rsid w:val="00EB5F77"/>
    <w:rsid w:val="00EB71D9"/>
    <w:rsid w:val="00EC0636"/>
    <w:rsid w:val="00EC0B66"/>
    <w:rsid w:val="00EC1735"/>
    <w:rsid w:val="00EC1BCF"/>
    <w:rsid w:val="00EC1DEE"/>
    <w:rsid w:val="00EC20FA"/>
    <w:rsid w:val="00EC2296"/>
    <w:rsid w:val="00EC380F"/>
    <w:rsid w:val="00EC3929"/>
    <w:rsid w:val="00EC3CDD"/>
    <w:rsid w:val="00EC503A"/>
    <w:rsid w:val="00EC5664"/>
    <w:rsid w:val="00EC58BA"/>
    <w:rsid w:val="00EC69D7"/>
    <w:rsid w:val="00EC6CA9"/>
    <w:rsid w:val="00ED01EB"/>
    <w:rsid w:val="00ED038E"/>
    <w:rsid w:val="00ED0466"/>
    <w:rsid w:val="00ED0569"/>
    <w:rsid w:val="00ED2101"/>
    <w:rsid w:val="00ED2D3B"/>
    <w:rsid w:val="00ED2EC1"/>
    <w:rsid w:val="00ED3B67"/>
    <w:rsid w:val="00ED3CCD"/>
    <w:rsid w:val="00ED51B9"/>
    <w:rsid w:val="00ED529E"/>
    <w:rsid w:val="00ED575A"/>
    <w:rsid w:val="00ED5853"/>
    <w:rsid w:val="00ED77CE"/>
    <w:rsid w:val="00ED7B56"/>
    <w:rsid w:val="00EE0529"/>
    <w:rsid w:val="00EE103D"/>
    <w:rsid w:val="00EE1172"/>
    <w:rsid w:val="00EE50FD"/>
    <w:rsid w:val="00EE5CB3"/>
    <w:rsid w:val="00EE6BFF"/>
    <w:rsid w:val="00EE6D36"/>
    <w:rsid w:val="00EF00CC"/>
    <w:rsid w:val="00EF04BC"/>
    <w:rsid w:val="00EF112E"/>
    <w:rsid w:val="00EF11E3"/>
    <w:rsid w:val="00EF3A1E"/>
    <w:rsid w:val="00EF3FF4"/>
    <w:rsid w:val="00EF6694"/>
    <w:rsid w:val="00EF6935"/>
    <w:rsid w:val="00EF6979"/>
    <w:rsid w:val="00EF6B22"/>
    <w:rsid w:val="00EF7956"/>
    <w:rsid w:val="00F008E0"/>
    <w:rsid w:val="00F00E55"/>
    <w:rsid w:val="00F0210B"/>
    <w:rsid w:val="00F05CBB"/>
    <w:rsid w:val="00F05D20"/>
    <w:rsid w:val="00F06185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5E5A"/>
    <w:rsid w:val="00F1683E"/>
    <w:rsid w:val="00F16C49"/>
    <w:rsid w:val="00F16D05"/>
    <w:rsid w:val="00F1724F"/>
    <w:rsid w:val="00F208E4"/>
    <w:rsid w:val="00F21DAE"/>
    <w:rsid w:val="00F242E6"/>
    <w:rsid w:val="00F26497"/>
    <w:rsid w:val="00F30FDD"/>
    <w:rsid w:val="00F31AAC"/>
    <w:rsid w:val="00F31EE6"/>
    <w:rsid w:val="00F32A73"/>
    <w:rsid w:val="00F32B3C"/>
    <w:rsid w:val="00F331F9"/>
    <w:rsid w:val="00F33B22"/>
    <w:rsid w:val="00F33B5F"/>
    <w:rsid w:val="00F3617F"/>
    <w:rsid w:val="00F36766"/>
    <w:rsid w:val="00F37B4C"/>
    <w:rsid w:val="00F400C7"/>
    <w:rsid w:val="00F405FA"/>
    <w:rsid w:val="00F412ED"/>
    <w:rsid w:val="00F41BA0"/>
    <w:rsid w:val="00F424C0"/>
    <w:rsid w:val="00F425A9"/>
    <w:rsid w:val="00F425B2"/>
    <w:rsid w:val="00F42F57"/>
    <w:rsid w:val="00F42F85"/>
    <w:rsid w:val="00F43982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35E8"/>
    <w:rsid w:val="00F54756"/>
    <w:rsid w:val="00F54FD0"/>
    <w:rsid w:val="00F552CE"/>
    <w:rsid w:val="00F5701A"/>
    <w:rsid w:val="00F57E98"/>
    <w:rsid w:val="00F60A11"/>
    <w:rsid w:val="00F60ED9"/>
    <w:rsid w:val="00F60FCE"/>
    <w:rsid w:val="00F615EA"/>
    <w:rsid w:val="00F61D19"/>
    <w:rsid w:val="00F61EEB"/>
    <w:rsid w:val="00F622E1"/>
    <w:rsid w:val="00F64307"/>
    <w:rsid w:val="00F65742"/>
    <w:rsid w:val="00F658DF"/>
    <w:rsid w:val="00F660FD"/>
    <w:rsid w:val="00F66E71"/>
    <w:rsid w:val="00F6701A"/>
    <w:rsid w:val="00F70DAF"/>
    <w:rsid w:val="00F71561"/>
    <w:rsid w:val="00F71B83"/>
    <w:rsid w:val="00F723DF"/>
    <w:rsid w:val="00F72C83"/>
    <w:rsid w:val="00F72E90"/>
    <w:rsid w:val="00F72F6A"/>
    <w:rsid w:val="00F7399E"/>
    <w:rsid w:val="00F73BDA"/>
    <w:rsid w:val="00F7496B"/>
    <w:rsid w:val="00F75852"/>
    <w:rsid w:val="00F76103"/>
    <w:rsid w:val="00F7612F"/>
    <w:rsid w:val="00F76AA4"/>
    <w:rsid w:val="00F76F29"/>
    <w:rsid w:val="00F773E7"/>
    <w:rsid w:val="00F77D26"/>
    <w:rsid w:val="00F80EC5"/>
    <w:rsid w:val="00F8342F"/>
    <w:rsid w:val="00F83826"/>
    <w:rsid w:val="00F86A6F"/>
    <w:rsid w:val="00F907EF"/>
    <w:rsid w:val="00F912B0"/>
    <w:rsid w:val="00F91A74"/>
    <w:rsid w:val="00F93DE1"/>
    <w:rsid w:val="00F94A33"/>
    <w:rsid w:val="00F94FF5"/>
    <w:rsid w:val="00F955D1"/>
    <w:rsid w:val="00F955F0"/>
    <w:rsid w:val="00F95776"/>
    <w:rsid w:val="00F95AD8"/>
    <w:rsid w:val="00F9687D"/>
    <w:rsid w:val="00FA012E"/>
    <w:rsid w:val="00FA21CD"/>
    <w:rsid w:val="00FA2570"/>
    <w:rsid w:val="00FA257B"/>
    <w:rsid w:val="00FA2D67"/>
    <w:rsid w:val="00FA316B"/>
    <w:rsid w:val="00FA409D"/>
    <w:rsid w:val="00FA4FC2"/>
    <w:rsid w:val="00FA5BDD"/>
    <w:rsid w:val="00FA62A8"/>
    <w:rsid w:val="00FA7A73"/>
    <w:rsid w:val="00FB043D"/>
    <w:rsid w:val="00FB0495"/>
    <w:rsid w:val="00FB13BF"/>
    <w:rsid w:val="00FB1BCC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52E"/>
    <w:rsid w:val="00FC0D4B"/>
    <w:rsid w:val="00FC1256"/>
    <w:rsid w:val="00FC2212"/>
    <w:rsid w:val="00FC3814"/>
    <w:rsid w:val="00FC51BE"/>
    <w:rsid w:val="00FC55CE"/>
    <w:rsid w:val="00FC5ED8"/>
    <w:rsid w:val="00FC6B5A"/>
    <w:rsid w:val="00FD09FF"/>
    <w:rsid w:val="00FD1653"/>
    <w:rsid w:val="00FD22FE"/>
    <w:rsid w:val="00FD3504"/>
    <w:rsid w:val="00FD3AB8"/>
    <w:rsid w:val="00FD55A1"/>
    <w:rsid w:val="00FD5FA0"/>
    <w:rsid w:val="00FD6884"/>
    <w:rsid w:val="00FD76D3"/>
    <w:rsid w:val="00FD7C01"/>
    <w:rsid w:val="00FD7C94"/>
    <w:rsid w:val="00FE046D"/>
    <w:rsid w:val="00FE1A99"/>
    <w:rsid w:val="00FE2CF7"/>
    <w:rsid w:val="00FE3E09"/>
    <w:rsid w:val="00FE5F14"/>
    <w:rsid w:val="00FE5FAE"/>
    <w:rsid w:val="00FE7CD3"/>
    <w:rsid w:val="00FF02FE"/>
    <w:rsid w:val="00FF0EC7"/>
    <w:rsid w:val="00FF23E3"/>
    <w:rsid w:val="00FF282B"/>
    <w:rsid w:val="00FF2C22"/>
    <w:rsid w:val="00FF32E0"/>
    <w:rsid w:val="00FF4355"/>
    <w:rsid w:val="00FF52DF"/>
    <w:rsid w:val="00FF546A"/>
    <w:rsid w:val="00FF5C34"/>
    <w:rsid w:val="00FF76F5"/>
    <w:rsid w:val="142F799E"/>
    <w:rsid w:val="251A0805"/>
    <w:rsid w:val="29BB73B6"/>
    <w:rsid w:val="2BC5220B"/>
    <w:rsid w:val="39222179"/>
    <w:rsid w:val="3E32799B"/>
    <w:rsid w:val="50AE6BA3"/>
    <w:rsid w:val="5D345745"/>
    <w:rsid w:val="60194D06"/>
    <w:rsid w:val="6863391E"/>
    <w:rsid w:val="7A030ACB"/>
    <w:rsid w:val="7BC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57A85"/>
    <w:rsid w:val="000B7E60"/>
    <w:rsid w:val="0018334A"/>
    <w:rsid w:val="00190DC6"/>
    <w:rsid w:val="001F258A"/>
    <w:rsid w:val="003E3E47"/>
    <w:rsid w:val="00413813"/>
    <w:rsid w:val="00495DC2"/>
    <w:rsid w:val="00512AC3"/>
    <w:rsid w:val="00623582"/>
    <w:rsid w:val="006D5AAF"/>
    <w:rsid w:val="006E50F2"/>
    <w:rsid w:val="00794345"/>
    <w:rsid w:val="00980AB9"/>
    <w:rsid w:val="00AF3940"/>
    <w:rsid w:val="00B56798"/>
    <w:rsid w:val="00BF62BD"/>
    <w:rsid w:val="00DD74D8"/>
    <w:rsid w:val="00E370AC"/>
    <w:rsid w:val="00E56BB5"/>
    <w:rsid w:val="00E93C70"/>
    <w:rsid w:val="00F7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20DB-4314-4983-B328-525DBFA7F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8</Pages>
  <Words>868</Words>
  <Characters>4693</Characters>
  <Lines>39</Lines>
  <Paragraphs>11</Paragraphs>
  <TotalTime>0</TotalTime>
  <ScaleCrop>false</ScaleCrop>
  <LinksUpToDate>false</LinksUpToDate>
  <CharactersWithSpaces>5550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2023-02-01T21:34:00Z</dcterms:created>
  <dc:creator>adriel.moro</dc:creator>
  <cp:lastModifiedBy>Daiane Aparecida da Silva Sant</cp:lastModifiedBy>
  <cp:lastPrinted>2006-08-08T20:14:00Z</cp:lastPrinted>
  <dcterms:modified xsi:type="dcterms:W3CDTF">2023-02-15T14:40:41Z</dcterms:modified>
  <dc:subject>HST215.1 – Gerar Arquivo de Chapa todas as UFs Via Rotina - Corporativo</dc:subject>
  <dc:title>&lt; Nome Documento 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0E1458CA89B94C0E83A4E23382F200A8</vt:lpwstr>
  </property>
</Properties>
</file>