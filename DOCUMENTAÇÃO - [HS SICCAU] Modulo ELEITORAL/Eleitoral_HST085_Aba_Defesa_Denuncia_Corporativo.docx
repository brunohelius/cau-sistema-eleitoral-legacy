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631B907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C2177">
        <w:rPr>
          <w:sz w:val="52"/>
          <w:szCs w:val="52"/>
        </w:rPr>
        <w:t>85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D1769B">
        <w:rPr>
          <w:sz w:val="52"/>
          <w:szCs w:val="52"/>
        </w:rPr>
        <w:t>Defesa da</w:t>
      </w:r>
      <w:r w:rsidR="00BE0CCB">
        <w:rPr>
          <w:sz w:val="52"/>
          <w:szCs w:val="52"/>
        </w:rPr>
        <w:t xml:space="preserve"> </w:t>
      </w:r>
      <w:r w:rsidR="00D1769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43773D0" w:rsidR="00A735A5" w:rsidRPr="00BA5059" w:rsidRDefault="003C2177" w:rsidP="003F1DD3">
            <w:pPr>
              <w:jc w:val="center"/>
            </w:pPr>
            <w:r>
              <w:t>17</w:t>
            </w:r>
            <w:r w:rsidR="00BE0CCB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F7F576B" w14:textId="77777777" w:rsidR="003C217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850839" w:history="1">
        <w:r w:rsidR="003C2177" w:rsidRPr="00A44F5A">
          <w:rPr>
            <w:rStyle w:val="Hyperlink"/>
            <w:noProof/>
          </w:rPr>
          <w:t>HST-085 – Aba Defesa da Denúncia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_Toc32850839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4</w:t>
        </w:r>
        <w:r w:rsidR="003C2177">
          <w:rPr>
            <w:noProof/>
            <w:webHidden/>
          </w:rPr>
          <w:fldChar w:fldCharType="end"/>
        </w:r>
      </w:hyperlink>
    </w:p>
    <w:p w14:paraId="434973D2" w14:textId="77777777" w:rsidR="003C2177" w:rsidRDefault="00822D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840" w:history="1">
        <w:r w:rsidR="003C2177" w:rsidRPr="00A44F5A">
          <w:rPr>
            <w:rStyle w:val="Hyperlink"/>
            <w:noProof/>
          </w:rPr>
          <w:t>COMO assessor CE ou CEN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_Toc32850840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4</w:t>
        </w:r>
        <w:r w:rsidR="003C2177">
          <w:rPr>
            <w:noProof/>
            <w:webHidden/>
          </w:rPr>
          <w:fldChar w:fldCharType="end"/>
        </w:r>
      </w:hyperlink>
    </w:p>
    <w:p w14:paraId="73ED11DB" w14:textId="77777777" w:rsidR="003C2177" w:rsidRDefault="00822D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841" w:history="1">
        <w:r w:rsidR="003C2177" w:rsidRPr="00A44F5A">
          <w:rPr>
            <w:rStyle w:val="Hyperlink"/>
            <w:noProof/>
          </w:rPr>
          <w:t>QUERO visualizar a defesa cadastrada pelo denunciado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_Toc32850841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4</w:t>
        </w:r>
        <w:r w:rsidR="003C2177">
          <w:rPr>
            <w:noProof/>
            <w:webHidden/>
          </w:rPr>
          <w:fldChar w:fldCharType="end"/>
        </w:r>
      </w:hyperlink>
    </w:p>
    <w:p w14:paraId="68D30534" w14:textId="77777777" w:rsidR="003C2177" w:rsidRDefault="00822D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842" w:history="1">
        <w:r w:rsidR="003C2177" w:rsidRPr="00A44F5A">
          <w:rPr>
            <w:rStyle w:val="Hyperlink"/>
            <w:noProof/>
          </w:rPr>
          <w:t>PARA acompanhar o processo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_Toc32850842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4</w:t>
        </w:r>
        <w:r w:rsidR="003C2177">
          <w:rPr>
            <w:noProof/>
            <w:webHidden/>
          </w:rPr>
          <w:fldChar w:fldCharType="end"/>
        </w:r>
      </w:hyperlink>
    </w:p>
    <w:p w14:paraId="027B8578" w14:textId="77777777" w:rsidR="003C2177" w:rsidRDefault="00822D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843" w:history="1">
        <w:r w:rsidR="003C2177" w:rsidRPr="00A44F5A">
          <w:rPr>
            <w:rStyle w:val="Hyperlink"/>
            <w:noProof/>
          </w:rPr>
          <w:t>PROTÓTIPO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_Toc32850843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4</w:t>
        </w:r>
        <w:r w:rsidR="003C2177">
          <w:rPr>
            <w:noProof/>
            <w:webHidden/>
          </w:rPr>
          <w:fldChar w:fldCharType="end"/>
        </w:r>
      </w:hyperlink>
    </w:p>
    <w:p w14:paraId="57BBFD72" w14:textId="77777777" w:rsidR="003C2177" w:rsidRDefault="00822D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844" w:history="1">
        <w:r w:rsidR="003C2177" w:rsidRPr="00A44F5A">
          <w:rPr>
            <w:rStyle w:val="Hyperlink"/>
            <w:noProof/>
          </w:rPr>
          <w:t>CRITÉRIOS DE ACEITE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_Toc32850844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6</w:t>
        </w:r>
        <w:r w:rsidR="003C2177">
          <w:rPr>
            <w:noProof/>
            <w:webHidden/>
          </w:rPr>
          <w:fldChar w:fldCharType="end"/>
        </w:r>
      </w:hyperlink>
    </w:p>
    <w:p w14:paraId="61F6E8BD" w14:textId="77777777" w:rsidR="003C2177" w:rsidRDefault="00822D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845" w:history="1">
        <w:r w:rsidR="003C2177" w:rsidRPr="00A44F5A">
          <w:rPr>
            <w:rStyle w:val="Hyperlink"/>
            <w:noProof/>
          </w:rPr>
          <w:t>INFORMAÇÕES COMPLEMENTARES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_Toc32850845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6</w:t>
        </w:r>
        <w:r w:rsidR="003C2177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D1F5984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850839"/>
      <w:r w:rsidR="008838E8">
        <w:lastRenderedPageBreak/>
        <w:t>HST-0</w:t>
      </w:r>
      <w:r w:rsidR="003C2177">
        <w:t>85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D1769B">
        <w:t>Defesa da Denúncia</w:t>
      </w:r>
      <w:bookmarkEnd w:id="4"/>
    </w:p>
    <w:p w14:paraId="37D34CD1" w14:textId="31A14E76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850840"/>
      <w:r w:rsidRPr="000628DE">
        <w:t>COMO</w:t>
      </w:r>
      <w:r w:rsidR="00C64B05" w:rsidRPr="000628DE">
        <w:t xml:space="preserve"> </w:t>
      </w:r>
      <w:r w:rsidR="003C2177">
        <w:rPr>
          <w:b w:val="0"/>
        </w:rPr>
        <w:t>assessor CE ou CEN</w:t>
      </w:r>
      <w:bookmarkEnd w:id="5"/>
    </w:p>
    <w:p w14:paraId="4036BB8D" w14:textId="42019CA3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850841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</w:t>
      </w:r>
      <w:r w:rsidR="003C2177">
        <w:rPr>
          <w:b w:val="0"/>
        </w:rPr>
        <w:t>a defesa cadastrada pelo denunciado</w:t>
      </w:r>
      <w:bookmarkEnd w:id="6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850842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850843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5C3F209D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D1769B">
        <w:t>Defesa</w:t>
      </w:r>
      <w:r w:rsidR="0068264B">
        <w:t xml:space="preserve"> – Possui Defesa</w:t>
      </w:r>
      <w:r w:rsidR="009B5756">
        <w:t>:</w:t>
      </w:r>
      <w:bookmarkEnd w:id="10"/>
    </w:p>
    <w:p w14:paraId="76671D79" w14:textId="6ADFCAE3" w:rsidR="005A6749" w:rsidRDefault="00D744FD" w:rsidP="005A6749">
      <w:pPr>
        <w:pStyle w:val="EstiloPrototipo3"/>
        <w:ind w:left="720"/>
      </w:pPr>
      <w:r>
        <w:rPr>
          <w:noProof/>
        </w:rPr>
        <w:drawing>
          <wp:inline distT="0" distB="0" distL="0" distR="0" wp14:anchorId="26774567" wp14:editId="5C26FD45">
            <wp:extent cx="5759746" cy="5391427"/>
            <wp:effectExtent l="19050" t="19050" r="1270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5391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3145C" w14:textId="7E3B390B" w:rsidR="0068264B" w:rsidRDefault="0068264B" w:rsidP="0068264B">
      <w:pPr>
        <w:pStyle w:val="EstiloPrototipo3"/>
        <w:numPr>
          <w:ilvl w:val="0"/>
          <w:numId w:val="3"/>
        </w:numPr>
      </w:pPr>
      <w:bookmarkStart w:id="11" w:name="_Ref32328729"/>
      <w:r>
        <w:t>Aba Defesa – Não Possui Defesa:</w:t>
      </w:r>
      <w:bookmarkEnd w:id="11"/>
    </w:p>
    <w:p w14:paraId="2E7739CD" w14:textId="27141601" w:rsidR="00981360" w:rsidRDefault="001C07E8" w:rsidP="00981360">
      <w:pPr>
        <w:pStyle w:val="EstiloPrototipo3"/>
      </w:pPr>
      <w:r>
        <w:rPr>
          <w:noProof/>
        </w:rPr>
        <w:lastRenderedPageBreak/>
        <w:drawing>
          <wp:inline distT="0" distB="0" distL="0" distR="0" wp14:anchorId="489CF48A" wp14:editId="5DA425A8">
            <wp:extent cx="5760085" cy="4597400"/>
            <wp:effectExtent l="19050" t="19050" r="12065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ompanhar-defesa__1_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02B79" w14:textId="5D798119" w:rsidR="00A66BD6" w:rsidRDefault="00A66BD6" w:rsidP="00342A09">
      <w:pPr>
        <w:pStyle w:val="EstiloPrototipo3"/>
      </w:pPr>
    </w:p>
    <w:p w14:paraId="7BC27B21" w14:textId="63C0CD26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565B1649" w:rsidR="00BA4DD5" w:rsidRDefault="00D1769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3CBEBEA4" w14:textId="2384D28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7EEFA2A5" w14:textId="78907221" w:rsidR="00BA4DD5" w:rsidRPr="00410002" w:rsidRDefault="006B1568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7C4CC4E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282A0498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2574585E" w:rsidR="005552F6" w:rsidRPr="009B74D2" w:rsidRDefault="000127F7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59282FF2" w:rsidR="00410002" w:rsidRDefault="005552F6" w:rsidP="00EF2ED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</w:t>
            </w:r>
            <w:r w:rsidR="00EF2ED2">
              <w:rPr>
                <w:rFonts w:cs="Arial"/>
                <w:sz w:val="18"/>
                <w:szCs w:val="18"/>
              </w:rPr>
              <w:t>e Hora do cadastro</w:t>
            </w:r>
          </w:p>
        </w:tc>
        <w:tc>
          <w:tcPr>
            <w:tcW w:w="1276" w:type="dxa"/>
          </w:tcPr>
          <w:p w14:paraId="1046F81C" w14:textId="2A6189FB" w:rsidR="00410002" w:rsidRDefault="000127F7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 da defesa</w:t>
            </w:r>
          </w:p>
        </w:tc>
        <w:tc>
          <w:tcPr>
            <w:tcW w:w="708" w:type="dxa"/>
          </w:tcPr>
          <w:p w14:paraId="0DA90BE3" w14:textId="759A1B3C" w:rsidR="00410002" w:rsidRDefault="006B156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3804A0F9" w:rsidR="00410002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7E3D970" w14:textId="56BFC3B6" w:rsidR="00410002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0EBF8906" w:rsidR="000D5755" w:rsidRPr="002D561C" w:rsidRDefault="000127F7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6805081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3F31986E" w:rsidR="00016C1D" w:rsidRDefault="00D1769B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Apresentação da defesa</w:t>
            </w:r>
          </w:p>
        </w:tc>
        <w:tc>
          <w:tcPr>
            <w:tcW w:w="1276" w:type="dxa"/>
          </w:tcPr>
          <w:p w14:paraId="3AF5EEE6" w14:textId="6195CCAC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defesa</w:t>
            </w:r>
          </w:p>
        </w:tc>
        <w:tc>
          <w:tcPr>
            <w:tcW w:w="708" w:type="dxa"/>
          </w:tcPr>
          <w:p w14:paraId="07DABF01" w14:textId="1E038EDC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69953F99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45D586D" w14:textId="1DB5B883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7AD40E3D" w:rsidR="00867E2F" w:rsidRDefault="000127F7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36969" w:rsidRPr="00017568" w14:paraId="789FE45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F73130F" w14:textId="77777777" w:rsidR="00136969" w:rsidRPr="009B42E9" w:rsidRDefault="0013696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CAF059C" w14:textId="1876F5FB" w:rsidR="00136969" w:rsidRDefault="00136969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2176FF60" w14:textId="0CE0F1B8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</w:t>
            </w:r>
            <w:r w:rsidR="000127F7">
              <w:rPr>
                <w:rFonts w:cs="Arial"/>
                <w:sz w:val="18"/>
                <w:szCs w:val="18"/>
              </w:rPr>
              <w:t xml:space="preserve"> anexados</w:t>
            </w:r>
          </w:p>
        </w:tc>
        <w:tc>
          <w:tcPr>
            <w:tcW w:w="708" w:type="dxa"/>
          </w:tcPr>
          <w:p w14:paraId="6D2FC736" w14:textId="77777777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5CFA4B71" w14:textId="77777777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092D0C64" w14:textId="0DBDB680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040FFBE" w14:textId="41A90992" w:rsidR="00136969" w:rsidRDefault="000127F7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0064F5" w:rsidRPr="00FD775E" w14:paraId="66AAD173" w14:textId="77777777" w:rsidTr="00006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7CFAC648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</w:tcPr>
          <w:p w14:paraId="3B95B9DC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</w:tcPr>
          <w:p w14:paraId="7A07F094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1DA55ECB" w14:textId="77777777" w:rsidR="000064F5" w:rsidRPr="00285971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5BD7" w:rsidRPr="000126F0" w14:paraId="40741D6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41FB921" w14:textId="3B615CE9" w:rsidR="008A5BD7" w:rsidRDefault="00E05BF5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</w:tcPr>
          <w:p w14:paraId="300E179B" w14:textId="702ECD2A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</w:tcPr>
          <w:p w14:paraId="27AC6F60" w14:textId="5DD374E8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1D397617" w14:textId="1ED5C1AF" w:rsidR="008A5BD7" w:rsidRDefault="00E05BF5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2850844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57EE86A7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</w:t>
      </w:r>
      <w:r w:rsidR="00301DD3">
        <w:t xml:space="preserve">o denunciado cadastrar a defesa, </w:t>
      </w:r>
      <w:r>
        <w:t xml:space="preserve">então o sistema exibe esta aba no formulário “Visualizar” do Acompanhar Denúncia </w:t>
      </w:r>
      <w:r w:rsidR="007703A7">
        <w:t>do assessor no ambiente corporativo</w:t>
      </w:r>
      <w:r>
        <w:t>.</w:t>
      </w:r>
    </w:p>
    <w:p w14:paraId="309BF8DA" w14:textId="48A5436D" w:rsidR="00E52E3B" w:rsidRDefault="00302547" w:rsidP="007703A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</w:t>
      </w:r>
      <w:r w:rsidR="00F77037">
        <w:t>s</w:t>
      </w:r>
      <w:r>
        <w:t xml:space="preserve"> história</w:t>
      </w:r>
      <w:r w:rsidR="00F77037">
        <w:t xml:space="preserve">s: </w:t>
      </w:r>
      <w:r w:rsidR="007703A7" w:rsidRPr="007703A7">
        <w:t>Eleitoral_HST071</w:t>
      </w:r>
      <w:proofErr w:type="gramStart"/>
      <w:r w:rsidR="007703A7" w:rsidRPr="007703A7">
        <w:t>_Acompanhar</w:t>
      </w:r>
      <w:proofErr w:type="gramEnd"/>
      <w:r w:rsidR="007703A7" w:rsidRPr="007703A7">
        <w:t>_Denuncia_Assessor</w:t>
      </w:r>
    </w:p>
    <w:p w14:paraId="4173B482" w14:textId="536B386D" w:rsidR="003577EE" w:rsidRDefault="00F010DC" w:rsidP="003577EE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</w:pPr>
      <w:r>
        <w:t xml:space="preserve">Esta aba só deve ser disponibilizada quando a </w:t>
      </w:r>
      <w:r w:rsidR="003577EE">
        <w:t xml:space="preserve">defesa for cadastrada </w:t>
      </w:r>
      <w:r>
        <w:t xml:space="preserve">em </w:t>
      </w:r>
      <w:r w:rsidR="003577EE" w:rsidRPr="003577EE">
        <w:t>Eleitoral_HST066</w:t>
      </w:r>
      <w:proofErr w:type="gramStart"/>
      <w:r w:rsidR="003577EE" w:rsidRPr="003577EE">
        <w:t>_Apresentar</w:t>
      </w:r>
      <w:proofErr w:type="gramEnd"/>
      <w:r w:rsidR="003577EE" w:rsidRPr="003577EE">
        <w:t>_Defesa_Denúncia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04C61EF8" w:rsidR="00875134" w:rsidRPr="00875134" w:rsidRDefault="0068264B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possua o valor “Sim” para o campo “Possui </w:t>
      </w:r>
      <w:proofErr w:type="gramStart"/>
      <w:r>
        <w:t>Defesa?”</w:t>
      </w:r>
      <w:proofErr w:type="gramEnd"/>
      <w:r>
        <w:t>, a</w:t>
      </w:r>
      <w:r w:rsidR="00875134" w:rsidRPr="00875134">
        <w:t xml:space="preserve">o </w:t>
      </w:r>
      <w:r w:rsidR="000A3944">
        <w:t xml:space="preserve">acessar a aba </w:t>
      </w:r>
      <w:r w:rsidR="00875134" w:rsidRPr="00875134">
        <w:t>“</w:t>
      </w:r>
      <w:r w:rsidR="000B68FC">
        <w:t>Defesa</w:t>
      </w:r>
      <w:r w:rsidR="00875134" w:rsidRPr="00875134">
        <w:t xml:space="preserve">”, então o sistema exibe o formulário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_Ref26368229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P01</w:t>
      </w:r>
      <w:r w:rsidR="00875134" w:rsidRPr="00875134">
        <w:rPr>
          <w:b/>
        </w:rPr>
        <w:fldChar w:fldCharType="end"/>
      </w:r>
      <w:r w:rsidR="00875134" w:rsidRPr="00875134">
        <w:t>;</w:t>
      </w:r>
    </w:p>
    <w:p w14:paraId="4803D23F" w14:textId="759ED4BC" w:rsidR="0068264B" w:rsidRPr="00875134" w:rsidRDefault="0068264B" w:rsidP="00FE39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GoBack"/>
      <w:bookmarkEnd w:id="15"/>
      <w:r>
        <w:t>Caso a denúncia possua o valor “Não” para o campo “Possui Defesa?”, a</w:t>
      </w:r>
      <w:r w:rsidRPr="00875134">
        <w:t xml:space="preserve">o </w:t>
      </w:r>
      <w:r>
        <w:t xml:space="preserve">acessar a aba </w:t>
      </w:r>
      <w:r w:rsidRPr="00875134">
        <w:t>“</w:t>
      </w:r>
      <w:r>
        <w:t>Defesa</w:t>
      </w:r>
      <w:r w:rsidRPr="00875134">
        <w:t xml:space="preserve">”, então o sistema exibe o formulário </w:t>
      </w:r>
      <w:r w:rsidRPr="0068264B">
        <w:rPr>
          <w:b/>
        </w:rPr>
        <w:fldChar w:fldCharType="begin"/>
      </w:r>
      <w:r w:rsidRPr="0068264B">
        <w:rPr>
          <w:b/>
        </w:rPr>
        <w:instrText xml:space="preserve"> REF _Ref32328729 \r \h  \* MERGEFORMAT </w:instrText>
      </w:r>
      <w:r w:rsidRPr="0068264B">
        <w:rPr>
          <w:b/>
        </w:rPr>
      </w:r>
      <w:r w:rsidRPr="0068264B">
        <w:rPr>
          <w:b/>
        </w:rPr>
        <w:fldChar w:fldCharType="separate"/>
      </w:r>
      <w:r w:rsidRPr="0068264B">
        <w:rPr>
          <w:b/>
        </w:rPr>
        <w:t>P02</w:t>
      </w:r>
      <w:r w:rsidRPr="0068264B">
        <w:rPr>
          <w:b/>
        </w:rPr>
        <w:fldChar w:fldCharType="end"/>
      </w:r>
      <w:r w:rsidR="00FE3911">
        <w:t>.</w:t>
      </w:r>
    </w:p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32850845"/>
      <w:r>
        <w:t>INFORMAÇÕES COMPLEMENTARES</w:t>
      </w:r>
      <w:bookmarkEnd w:id="16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280AC" w14:textId="77777777" w:rsidR="00822D1A" w:rsidRDefault="00822D1A">
      <w:r>
        <w:separator/>
      </w:r>
    </w:p>
    <w:p w14:paraId="357F06EC" w14:textId="77777777" w:rsidR="00822D1A" w:rsidRDefault="00822D1A"/>
  </w:endnote>
  <w:endnote w:type="continuationSeparator" w:id="0">
    <w:p w14:paraId="6730FC1B" w14:textId="77777777" w:rsidR="00822D1A" w:rsidRDefault="00822D1A">
      <w:r>
        <w:continuationSeparator/>
      </w:r>
    </w:p>
    <w:p w14:paraId="5D44807B" w14:textId="77777777" w:rsidR="00822D1A" w:rsidRDefault="00822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7312F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BB86E" w14:textId="77777777" w:rsidR="00822D1A" w:rsidRDefault="00822D1A">
      <w:r>
        <w:separator/>
      </w:r>
    </w:p>
    <w:p w14:paraId="50EF0DE1" w14:textId="77777777" w:rsidR="00822D1A" w:rsidRDefault="00822D1A"/>
  </w:footnote>
  <w:footnote w:type="continuationSeparator" w:id="0">
    <w:p w14:paraId="2236B1E0" w14:textId="77777777" w:rsidR="00822D1A" w:rsidRDefault="00822D1A">
      <w:r>
        <w:continuationSeparator/>
      </w:r>
    </w:p>
    <w:p w14:paraId="27529E71" w14:textId="77777777" w:rsidR="00822D1A" w:rsidRDefault="00822D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9490039" r:id="rId2"/>
            </w:object>
          </w:r>
        </w:p>
      </w:tc>
      <w:tc>
        <w:tcPr>
          <w:tcW w:w="4111" w:type="dxa"/>
          <w:vAlign w:val="center"/>
        </w:tcPr>
        <w:p w14:paraId="2CC77D67" w14:textId="37CB900C" w:rsidR="00D940DF" w:rsidRPr="00C6532E" w:rsidRDefault="00D940DF" w:rsidP="00D1769B">
          <w:pPr>
            <w:pStyle w:val="Cabealho"/>
            <w:jc w:val="center"/>
            <w:rPr>
              <w:rFonts w:ascii="Verdana" w:hAnsi="Verdana"/>
            </w:rPr>
          </w:pPr>
          <w:r>
            <w:t>HST- 0</w:t>
          </w:r>
          <w:r w:rsidR="003C2177">
            <w:t>85</w:t>
          </w:r>
          <w:r>
            <w:t xml:space="preserve"> – </w:t>
          </w:r>
          <w:r w:rsidR="00D1769B">
            <w:t>Aba Defesa da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6969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6E4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7E8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2177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3A17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3F6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58CA"/>
    <w:rsid w:val="005A6749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03A7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4DD1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2D1A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0F2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44FD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43B9"/>
    <w:rsid w:val="00DF65A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1555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12F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E3911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A9C-890F-4585-8846-1EA61D70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15326</TotalTime>
  <Pages>6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2755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547</cp:revision>
  <cp:lastPrinted>2006-08-08T20:14:00Z</cp:lastPrinted>
  <dcterms:created xsi:type="dcterms:W3CDTF">2019-10-17T13:46:00Z</dcterms:created>
  <dcterms:modified xsi:type="dcterms:W3CDTF">2020-04-27T13:54:00Z</dcterms:modified>
</cp:coreProperties>
</file>