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B3E733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BB7296">
        <w:rPr>
          <w:sz w:val="52"/>
          <w:szCs w:val="52"/>
        </w:rPr>
        <w:t>Cadastrar</w:t>
      </w:r>
      <w:r w:rsidR="00B41C91">
        <w:rPr>
          <w:sz w:val="52"/>
          <w:szCs w:val="52"/>
        </w:rPr>
        <w:t xml:space="preserve"> </w:t>
      </w:r>
      <w:r w:rsidR="005622B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2E948559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47077D">
        <w:t>CAUBR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36D93A92" w:rsidR="00A735A5" w:rsidRPr="00BA5059" w:rsidRDefault="003F6CAC" w:rsidP="008C18E2">
            <w:pPr>
              <w:jc w:val="center"/>
            </w:pPr>
            <w:r>
              <w:t>29/06/2020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97932B2" w14:textId="77777777" w:rsidR="0050622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585628" w:history="1">
        <w:r w:rsidR="0050622C" w:rsidRPr="00A14DE2">
          <w:rPr>
            <w:rStyle w:val="Hyperlink"/>
            <w:noProof/>
          </w:rPr>
          <w:t>HST-051.1 – Cadastrar Denúncia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_Toc32585628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399AD1FF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29" w:history="1">
        <w:r w:rsidR="0050622C" w:rsidRPr="00A14DE2">
          <w:rPr>
            <w:rStyle w:val="Hyperlink"/>
            <w:noProof/>
          </w:rPr>
          <w:t>COMO Arquiteto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_Toc32585629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0376FCE1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0" w:history="1">
        <w:r w:rsidR="0050622C" w:rsidRPr="00A14DE2">
          <w:rPr>
            <w:rStyle w:val="Hyperlink"/>
            <w:noProof/>
          </w:rPr>
          <w:t>QUERO cadastrar um novo tipo de denúncia além dos existentes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_Toc32585630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06D00408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1" w:history="1">
        <w:r w:rsidR="0050622C" w:rsidRPr="00A14DE2">
          <w:rPr>
            <w:rStyle w:val="Hyperlink"/>
            <w:noProof/>
          </w:rPr>
          <w:t>PARA criar uma denúncia do tipo “Outros”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_Toc32585631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75375489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2" w:history="1">
        <w:r w:rsidR="0050622C" w:rsidRPr="00A14DE2">
          <w:rPr>
            <w:rStyle w:val="Hyperlink"/>
            <w:noProof/>
          </w:rPr>
          <w:t>PROTÓTIPO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_Toc32585632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66B2FD5C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3" w:history="1">
        <w:r w:rsidR="0050622C" w:rsidRPr="00A14DE2">
          <w:rPr>
            <w:rStyle w:val="Hyperlink"/>
            <w:noProof/>
          </w:rPr>
          <w:t>CRITÉRIOS DE ACEITE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_Toc32585633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11</w:t>
        </w:r>
        <w:r w:rsidR="0050622C">
          <w:rPr>
            <w:noProof/>
            <w:webHidden/>
          </w:rPr>
          <w:fldChar w:fldCharType="end"/>
        </w:r>
      </w:hyperlink>
    </w:p>
    <w:p w14:paraId="7BAE9A58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4" w:history="1">
        <w:r w:rsidR="0050622C" w:rsidRPr="00A14DE2">
          <w:rPr>
            <w:rStyle w:val="Hyperlink"/>
            <w:noProof/>
          </w:rPr>
          <w:t>MENSAGENS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_Toc32585634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13</w:t>
        </w:r>
        <w:r w:rsidR="0050622C">
          <w:rPr>
            <w:noProof/>
            <w:webHidden/>
          </w:rPr>
          <w:fldChar w:fldCharType="end"/>
        </w:r>
      </w:hyperlink>
    </w:p>
    <w:p w14:paraId="74641FB2" w14:textId="77777777" w:rsidR="0050622C" w:rsidRDefault="004A42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5" w:history="1">
        <w:r w:rsidR="0050622C" w:rsidRPr="00A14DE2">
          <w:rPr>
            <w:rStyle w:val="Hyperlink"/>
            <w:noProof/>
          </w:rPr>
          <w:t>INFORMAÇÕES COMPLEMENTARES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_Toc32585635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14</w:t>
        </w:r>
        <w:r w:rsidR="0050622C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5CB59C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585628"/>
      <w:r w:rsidR="005622BB">
        <w:lastRenderedPageBreak/>
        <w:t>HST-051</w:t>
      </w:r>
      <w:r w:rsidR="003F6CAC">
        <w:t>.2</w:t>
      </w:r>
      <w:r w:rsidR="00D175C7">
        <w:t xml:space="preserve"> – </w:t>
      </w:r>
      <w:r w:rsidR="00BB7296">
        <w:t>Cadastrar</w:t>
      </w:r>
      <w:r w:rsidR="00DE50A5">
        <w:t xml:space="preserve"> </w:t>
      </w:r>
      <w:r w:rsidR="005622BB">
        <w:t>Denúncia</w:t>
      </w:r>
      <w:bookmarkEnd w:id="4"/>
    </w:p>
    <w:p w14:paraId="37D34CD1" w14:textId="06BD8346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585629"/>
      <w:r w:rsidRPr="000628DE">
        <w:t>COMO</w:t>
      </w:r>
      <w:r w:rsidR="00C64B05" w:rsidRPr="000628DE">
        <w:t xml:space="preserve"> </w:t>
      </w:r>
      <w:bookmarkEnd w:id="5"/>
      <w:r w:rsidR="003F6CAC">
        <w:rPr>
          <w:b w:val="0"/>
        </w:rPr>
        <w:t>denunciante</w:t>
      </w:r>
    </w:p>
    <w:p w14:paraId="4036BB8D" w14:textId="0C05FEB6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585630"/>
      <w:r w:rsidRPr="000628DE">
        <w:t>QUERO</w:t>
      </w:r>
      <w:r w:rsidR="005A4527" w:rsidRPr="000628DE">
        <w:t xml:space="preserve"> </w:t>
      </w:r>
      <w:r w:rsidR="00DE50A5">
        <w:rPr>
          <w:b w:val="0"/>
        </w:rPr>
        <w:t xml:space="preserve">cadastrar </w:t>
      </w:r>
      <w:bookmarkEnd w:id="6"/>
      <w:r w:rsidR="003F6CAC">
        <w:rPr>
          <w:b w:val="0"/>
        </w:rPr>
        <w:t>uma denúncia do tipo sigilosa</w:t>
      </w:r>
    </w:p>
    <w:p w14:paraId="38E7497A" w14:textId="42F9A30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585631"/>
      <w:r w:rsidRPr="000628DE">
        <w:t>PARA</w:t>
      </w:r>
      <w:r w:rsidR="005A4527" w:rsidRPr="000628DE">
        <w:t xml:space="preserve"> </w:t>
      </w:r>
      <w:bookmarkEnd w:id="7"/>
      <w:r w:rsidR="003F6CAC">
        <w:rPr>
          <w:b w:val="0"/>
        </w:rPr>
        <w:t>que nenhum usuário no ambiente profissional veja meu nome, registro ou uf vinculado a denúncia</w:t>
      </w:r>
    </w:p>
    <w:p w14:paraId="0CE4C1CB" w14:textId="00D1A36D" w:rsidR="00CC098F" w:rsidRDefault="007569F0" w:rsidP="0050622C">
      <w:pPr>
        <w:pStyle w:val="Ttulo2"/>
        <w:numPr>
          <w:ilvl w:val="0"/>
          <w:numId w:val="0"/>
        </w:numPr>
      </w:pPr>
      <w:bookmarkStart w:id="8" w:name="_Toc7509864"/>
      <w:bookmarkStart w:id="9" w:name="_Toc32585632"/>
      <w:r>
        <w:t>PROTÓTIPO</w:t>
      </w:r>
      <w:bookmarkEnd w:id="8"/>
      <w:bookmarkEnd w:id="9"/>
    </w:p>
    <w:p w14:paraId="23D0A602" w14:textId="77777777" w:rsidR="00CC098F" w:rsidRDefault="00CC098F" w:rsidP="00CC098F">
      <w:pPr>
        <w:pStyle w:val="EstiloPrototipo3"/>
      </w:pPr>
    </w:p>
    <w:p w14:paraId="3A32C02A" w14:textId="1DCBDA58" w:rsidR="00CC098F" w:rsidRDefault="00CC098F" w:rsidP="00CC098F">
      <w:pPr>
        <w:pStyle w:val="EstiloPrototipo3"/>
        <w:numPr>
          <w:ilvl w:val="0"/>
          <w:numId w:val="4"/>
        </w:numPr>
      </w:pPr>
      <w:bookmarkStart w:id="10" w:name="_Ref31881862"/>
      <w:bookmarkStart w:id="11" w:name="_Ref44324236"/>
      <w:r>
        <w:t xml:space="preserve">Cadastrar Denúncia – </w:t>
      </w:r>
      <w:bookmarkEnd w:id="10"/>
      <w:r w:rsidR="003F6CAC">
        <w:t>Não sigilosa:</w:t>
      </w:r>
      <w:bookmarkEnd w:id="11"/>
    </w:p>
    <w:p w14:paraId="30841DC3" w14:textId="130323DD" w:rsidR="003F6CAC" w:rsidRDefault="009C0019" w:rsidP="00A043E0">
      <w:pPr>
        <w:pStyle w:val="EstiloPrototipo3"/>
        <w:jc w:val="center"/>
      </w:pPr>
      <w:r>
        <w:rPr>
          <w:noProof/>
        </w:rPr>
        <w:drawing>
          <wp:inline distT="0" distB="0" distL="0" distR="0" wp14:anchorId="7A83A275" wp14:editId="3BE7C58D">
            <wp:extent cx="5505733" cy="57597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o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2BC7" w14:textId="77777777" w:rsidR="003F6CAC" w:rsidRDefault="003F6CAC" w:rsidP="003F6CAC">
      <w:pPr>
        <w:pStyle w:val="EstiloPrototipo3"/>
      </w:pPr>
    </w:p>
    <w:p w14:paraId="31396A1B" w14:textId="0A135764" w:rsidR="003F6CAC" w:rsidRDefault="003F6CAC" w:rsidP="003F6CAC">
      <w:pPr>
        <w:pStyle w:val="EstiloPrototipo3"/>
        <w:numPr>
          <w:ilvl w:val="0"/>
          <w:numId w:val="4"/>
        </w:numPr>
      </w:pPr>
      <w:r>
        <w:lastRenderedPageBreak/>
        <w:t>Cadastrar Denúncia – Alerta:</w:t>
      </w:r>
    </w:p>
    <w:p w14:paraId="2CBDAE8F" w14:textId="40484DD4" w:rsidR="003F6CAC" w:rsidRDefault="00A043E0" w:rsidP="003F6CAC">
      <w:pPr>
        <w:pStyle w:val="PargrafodaLista"/>
      </w:pPr>
      <w:r>
        <w:rPr>
          <w:noProof/>
        </w:rPr>
        <w:drawing>
          <wp:inline distT="0" distB="0" distL="0" distR="0" wp14:anchorId="30DE90AA" wp14:editId="620C3769">
            <wp:extent cx="3098959" cy="1111307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5FA3" w14:textId="77777777" w:rsidR="003F6CAC" w:rsidRDefault="003F6CAC" w:rsidP="003F6CAC">
      <w:pPr>
        <w:pStyle w:val="EstiloPrototipo3"/>
      </w:pPr>
    </w:p>
    <w:p w14:paraId="0484B9FF" w14:textId="6D0DAAED" w:rsidR="003F6CAC" w:rsidRDefault="003F6CAC" w:rsidP="003F6CAC">
      <w:pPr>
        <w:pStyle w:val="EstiloPrototipo3"/>
        <w:numPr>
          <w:ilvl w:val="0"/>
          <w:numId w:val="4"/>
        </w:numPr>
      </w:pPr>
      <w:bookmarkStart w:id="12" w:name="_Ref44322939"/>
      <w:r>
        <w:t>Cadastrar Denúncia – Sigilosa:</w:t>
      </w:r>
      <w:bookmarkEnd w:id="12"/>
    </w:p>
    <w:p w14:paraId="03DE5C39" w14:textId="77777777" w:rsidR="003F6CAC" w:rsidRDefault="003F6CAC" w:rsidP="003F6CAC">
      <w:pPr>
        <w:pStyle w:val="EstiloPrototipo3"/>
      </w:pPr>
    </w:p>
    <w:p w14:paraId="57C810CD" w14:textId="77777777" w:rsidR="003F6CAC" w:rsidRDefault="003F6CAC" w:rsidP="003F6CAC">
      <w:pPr>
        <w:pStyle w:val="EstiloPrototipo3"/>
      </w:pPr>
    </w:p>
    <w:p w14:paraId="6D10D7C6" w14:textId="5D6ABAA4" w:rsidR="00CC098F" w:rsidRDefault="009C0019" w:rsidP="00A043E0">
      <w:pPr>
        <w:pStyle w:val="EstiloPrototipo3"/>
        <w:jc w:val="center"/>
      </w:pPr>
      <w:bookmarkStart w:id="13" w:name="_GoBack"/>
      <w:r>
        <w:rPr>
          <w:noProof/>
        </w:rPr>
        <w:drawing>
          <wp:inline distT="0" distB="0" distL="0" distR="0" wp14:anchorId="62871FA2" wp14:editId="3E7FF3DF">
            <wp:extent cx="5512083" cy="53977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9171B46" w14:textId="05772FBE" w:rsidR="0012455A" w:rsidRDefault="0012455A" w:rsidP="00397A07">
      <w:pPr>
        <w:pStyle w:val="EstiloPrototipo3"/>
        <w:ind w:left="360"/>
        <w:jc w:val="center"/>
      </w:pPr>
    </w:p>
    <w:p w14:paraId="7FA28198" w14:textId="22097B08" w:rsidR="005F1915" w:rsidRDefault="005F1915" w:rsidP="003E05E2">
      <w:pPr>
        <w:pStyle w:val="EstiloPrototipo3"/>
        <w:jc w:val="center"/>
      </w:pPr>
    </w:p>
    <w:p w14:paraId="0334364E" w14:textId="0FFB72E7" w:rsidR="00353CEF" w:rsidRDefault="00353CEF" w:rsidP="00471F93">
      <w:pPr>
        <w:pStyle w:val="EstiloPrototipo3"/>
        <w:jc w:val="center"/>
      </w:pPr>
    </w:p>
    <w:p w14:paraId="22840805" w14:textId="77777777" w:rsidR="00BB7917" w:rsidRDefault="00BB7917" w:rsidP="00BB7917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6AE29151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77777777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437BE" w:rsidRPr="00017568" w14:paraId="03F086E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80BF415" w14:textId="1CBCB7CC" w:rsidR="002437BE" w:rsidRPr="009B42E9" w:rsidRDefault="002437BE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D9F8067" w14:textId="79F4B640" w:rsidR="002437BE" w:rsidRDefault="00A043E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Denúncia Sigilosa</w:t>
            </w:r>
          </w:p>
        </w:tc>
        <w:tc>
          <w:tcPr>
            <w:tcW w:w="1276" w:type="dxa"/>
          </w:tcPr>
          <w:p w14:paraId="7B0DC0C9" w14:textId="4C98C85F" w:rsidR="002437BE" w:rsidRDefault="00A043E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Ativa ou inativa o sigilo das informações do denunciante em uma denúncia.</w:t>
            </w:r>
          </w:p>
        </w:tc>
        <w:tc>
          <w:tcPr>
            <w:tcW w:w="708" w:type="dxa"/>
          </w:tcPr>
          <w:p w14:paraId="59A9E943" w14:textId="1229C1BD" w:rsidR="002437BE" w:rsidRDefault="00A043E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On</w:t>
            </w:r>
            <w:proofErr w:type="spellEnd"/>
            <w:r>
              <w:rPr>
                <w:rFonts w:cs="Arial"/>
                <w:sz w:val="18"/>
                <w:szCs w:val="18"/>
              </w:rPr>
              <w:t>/off</w:t>
            </w:r>
          </w:p>
        </w:tc>
        <w:tc>
          <w:tcPr>
            <w:tcW w:w="751" w:type="dxa"/>
          </w:tcPr>
          <w:p w14:paraId="66668E1F" w14:textId="5230F7D3" w:rsidR="002437BE" w:rsidRDefault="00D82896" w:rsidP="00F871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Ativo, </w:t>
            </w:r>
            <w:proofErr w:type="gramStart"/>
            <w:r>
              <w:rPr>
                <w:rFonts w:cs="Arial"/>
                <w:sz w:val="18"/>
                <w:szCs w:val="18"/>
              </w:rPr>
              <w:t>Inativo</w:t>
            </w:r>
            <w:proofErr w:type="gramEnd"/>
          </w:p>
        </w:tc>
        <w:tc>
          <w:tcPr>
            <w:tcW w:w="926" w:type="dxa"/>
          </w:tcPr>
          <w:p w14:paraId="076732DA" w14:textId="72AC3CA4" w:rsidR="002437BE" w:rsidRDefault="00A043E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EE7CE49" w14:textId="77777777" w:rsidR="002E7813" w:rsidRDefault="00A043E0" w:rsidP="007B708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campo no formulário de cadastro da denúncia conforme protótipos;</w:t>
            </w:r>
          </w:p>
          <w:p w14:paraId="428D2621" w14:textId="76C7FFEE" w:rsidR="00A043E0" w:rsidRDefault="00A043E0" w:rsidP="00A043E0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valor inicial deste campo deve ser “Inativo”;</w:t>
            </w:r>
          </w:p>
          <w:p w14:paraId="0BD6C321" w14:textId="4792E3FC" w:rsidR="00A043E0" w:rsidRDefault="00A043E0" w:rsidP="00A043E0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alterar o campo para “Ativo” o sistema deve ex</w:t>
            </w:r>
            <w:r w:rsidR="002D01F5">
              <w:rPr>
                <w:sz w:val="18"/>
                <w:szCs w:val="18"/>
              </w:rPr>
              <w:t>ibir a mensagem</w:t>
            </w:r>
            <w:r w:rsidR="00D82896">
              <w:rPr>
                <w:sz w:val="18"/>
                <w:szCs w:val="18"/>
              </w:rPr>
              <w:t xml:space="preserve"> </w:t>
            </w:r>
            <w:r w:rsidR="00D82896" w:rsidRPr="00D82896">
              <w:rPr>
                <w:b/>
                <w:sz w:val="18"/>
                <w:szCs w:val="18"/>
              </w:rPr>
              <w:fldChar w:fldCharType="begin"/>
            </w:r>
            <w:r w:rsidR="00D82896" w:rsidRPr="00D82896">
              <w:rPr>
                <w:b/>
                <w:sz w:val="18"/>
                <w:szCs w:val="18"/>
              </w:rPr>
              <w:instrText xml:space="preserve"> REF _Ref23769065 \r \h </w:instrText>
            </w:r>
            <w:r w:rsidR="00D82896">
              <w:rPr>
                <w:b/>
                <w:sz w:val="18"/>
                <w:szCs w:val="18"/>
              </w:rPr>
              <w:instrText xml:space="preserve"> \* MERGEFORMAT </w:instrText>
            </w:r>
            <w:r w:rsidR="00D82896" w:rsidRPr="00D82896">
              <w:rPr>
                <w:b/>
                <w:sz w:val="18"/>
                <w:szCs w:val="18"/>
              </w:rPr>
            </w:r>
            <w:r w:rsidR="00D82896" w:rsidRPr="00D82896">
              <w:rPr>
                <w:b/>
                <w:sz w:val="18"/>
                <w:szCs w:val="18"/>
              </w:rPr>
              <w:fldChar w:fldCharType="separate"/>
            </w:r>
            <w:r w:rsidR="00D82896" w:rsidRPr="00D82896">
              <w:rPr>
                <w:b/>
                <w:sz w:val="18"/>
                <w:szCs w:val="18"/>
              </w:rPr>
              <w:t>ME01</w:t>
            </w:r>
            <w:r w:rsidR="00D82896" w:rsidRPr="00D82896">
              <w:rPr>
                <w:b/>
                <w:sz w:val="18"/>
                <w:szCs w:val="18"/>
              </w:rPr>
              <w:fldChar w:fldCharType="end"/>
            </w:r>
            <w:r w:rsidR="002D01F5">
              <w:rPr>
                <w:sz w:val="18"/>
                <w:szCs w:val="18"/>
              </w:rPr>
              <w:t xml:space="preserve"> e ocultar </w:t>
            </w:r>
            <w:r w:rsidR="00B203CC">
              <w:rPr>
                <w:sz w:val="18"/>
                <w:szCs w:val="18"/>
              </w:rPr>
              <w:t>com uma tarja n</w:t>
            </w:r>
            <w:r w:rsidR="002D01F5">
              <w:rPr>
                <w:sz w:val="18"/>
                <w:szCs w:val="18"/>
              </w:rPr>
              <w:t>a seção</w:t>
            </w:r>
            <w:r>
              <w:rPr>
                <w:sz w:val="18"/>
                <w:szCs w:val="18"/>
              </w:rPr>
              <w:t xml:space="preserve"> “Informações do Denunciante”</w:t>
            </w:r>
            <w:r w:rsidR="00B203CC">
              <w:rPr>
                <w:sz w:val="18"/>
                <w:szCs w:val="18"/>
              </w:rPr>
              <w:t xml:space="preserve"> os </w:t>
            </w:r>
            <w:r>
              <w:rPr>
                <w:sz w:val="18"/>
                <w:szCs w:val="18"/>
              </w:rPr>
              <w:t xml:space="preserve">seus respectivos campos “Nome </w:t>
            </w:r>
            <w:proofErr w:type="spellStart"/>
            <w:r>
              <w:rPr>
                <w:sz w:val="18"/>
                <w:szCs w:val="18"/>
              </w:rPr>
              <w:t>Completo</w:t>
            </w:r>
            <w:proofErr w:type="gramStart"/>
            <w:r>
              <w:rPr>
                <w:sz w:val="18"/>
                <w:szCs w:val="18"/>
              </w:rPr>
              <w:t>”,”</w:t>
            </w:r>
            <w:proofErr w:type="gramEnd"/>
            <w:r>
              <w:rPr>
                <w:sz w:val="18"/>
                <w:szCs w:val="18"/>
              </w:rPr>
              <w:t>Registro</w:t>
            </w:r>
            <w:proofErr w:type="spellEnd"/>
            <w:r>
              <w:rPr>
                <w:sz w:val="18"/>
                <w:szCs w:val="18"/>
              </w:rPr>
              <w:t>” e “E-mail”</w:t>
            </w:r>
            <w:r w:rsidR="00D82896">
              <w:rPr>
                <w:sz w:val="18"/>
                <w:szCs w:val="18"/>
              </w:rPr>
              <w:t xml:space="preserve"> conforme </w:t>
            </w:r>
            <w:r w:rsidR="00D82896" w:rsidRPr="00D82896">
              <w:rPr>
                <w:b/>
                <w:sz w:val="18"/>
                <w:szCs w:val="18"/>
              </w:rPr>
              <w:fldChar w:fldCharType="begin"/>
            </w:r>
            <w:r w:rsidR="00D82896" w:rsidRPr="00D82896">
              <w:rPr>
                <w:b/>
                <w:sz w:val="18"/>
                <w:szCs w:val="18"/>
              </w:rPr>
              <w:instrText xml:space="preserve"> REF _Ref44322939 \r \h </w:instrText>
            </w:r>
            <w:r w:rsidR="00D82896">
              <w:rPr>
                <w:b/>
                <w:sz w:val="18"/>
                <w:szCs w:val="18"/>
              </w:rPr>
              <w:instrText xml:space="preserve"> \* MERGEFORMAT </w:instrText>
            </w:r>
            <w:r w:rsidR="00D82896" w:rsidRPr="00D82896">
              <w:rPr>
                <w:b/>
                <w:sz w:val="18"/>
                <w:szCs w:val="18"/>
              </w:rPr>
            </w:r>
            <w:r w:rsidR="00D82896" w:rsidRPr="00D82896">
              <w:rPr>
                <w:b/>
                <w:sz w:val="18"/>
                <w:szCs w:val="18"/>
              </w:rPr>
              <w:fldChar w:fldCharType="separate"/>
            </w:r>
            <w:r w:rsidR="00D82896" w:rsidRPr="00D82896">
              <w:rPr>
                <w:b/>
                <w:sz w:val="18"/>
                <w:szCs w:val="18"/>
              </w:rPr>
              <w:t>P03</w:t>
            </w:r>
            <w:r w:rsidR="00D82896" w:rsidRPr="00D82896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  <w:p w14:paraId="5404B0C0" w14:textId="7960325A" w:rsidR="002D01F5" w:rsidRDefault="002D01F5" w:rsidP="002D01F5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alterar o campo para “Inativo” o sistema deve exibir </w:t>
            </w:r>
            <w:r w:rsidR="00B203CC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 seção “Informações do Denunciante”</w:t>
            </w:r>
            <w:r w:rsidR="00B203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seus respectivos campos “Nome </w:t>
            </w:r>
            <w:proofErr w:type="spellStart"/>
            <w:r>
              <w:rPr>
                <w:sz w:val="18"/>
                <w:szCs w:val="18"/>
              </w:rPr>
              <w:t>Completo</w:t>
            </w:r>
            <w:proofErr w:type="gramStart"/>
            <w:r>
              <w:rPr>
                <w:sz w:val="18"/>
                <w:szCs w:val="18"/>
              </w:rPr>
              <w:t>”,”</w:t>
            </w:r>
            <w:proofErr w:type="gramEnd"/>
            <w:r>
              <w:rPr>
                <w:sz w:val="18"/>
                <w:szCs w:val="18"/>
              </w:rPr>
              <w:t>Registro</w:t>
            </w:r>
            <w:proofErr w:type="spellEnd"/>
            <w:r>
              <w:rPr>
                <w:sz w:val="18"/>
                <w:szCs w:val="18"/>
              </w:rPr>
              <w:t>” e “E-mail”</w:t>
            </w:r>
            <w:r w:rsidR="00B203CC">
              <w:rPr>
                <w:sz w:val="18"/>
                <w:szCs w:val="18"/>
              </w:rPr>
              <w:t xml:space="preserve"> conforme</w:t>
            </w:r>
            <w:r w:rsidR="00B203CC" w:rsidRPr="00B203CC">
              <w:rPr>
                <w:b/>
                <w:sz w:val="18"/>
                <w:szCs w:val="18"/>
              </w:rPr>
              <w:t xml:space="preserve"> </w:t>
            </w:r>
            <w:r w:rsidR="00B203CC" w:rsidRPr="00B203CC">
              <w:rPr>
                <w:b/>
                <w:sz w:val="18"/>
                <w:szCs w:val="18"/>
              </w:rPr>
              <w:fldChar w:fldCharType="begin"/>
            </w:r>
            <w:r w:rsidR="00B203CC" w:rsidRPr="00B203CC">
              <w:rPr>
                <w:b/>
                <w:sz w:val="18"/>
                <w:szCs w:val="18"/>
              </w:rPr>
              <w:instrText xml:space="preserve"> REF _Ref44324236 \r \h </w:instrText>
            </w:r>
            <w:r w:rsidR="00B203CC">
              <w:rPr>
                <w:b/>
                <w:sz w:val="18"/>
                <w:szCs w:val="18"/>
              </w:rPr>
              <w:instrText xml:space="preserve"> \* MERGEFORMAT </w:instrText>
            </w:r>
            <w:r w:rsidR="00B203CC" w:rsidRPr="00B203CC">
              <w:rPr>
                <w:b/>
                <w:sz w:val="18"/>
                <w:szCs w:val="18"/>
              </w:rPr>
            </w:r>
            <w:r w:rsidR="00B203CC" w:rsidRPr="00B203CC">
              <w:rPr>
                <w:b/>
                <w:sz w:val="18"/>
                <w:szCs w:val="18"/>
              </w:rPr>
              <w:fldChar w:fldCharType="separate"/>
            </w:r>
            <w:r w:rsidR="00B203CC" w:rsidRPr="00B203CC">
              <w:rPr>
                <w:b/>
                <w:sz w:val="18"/>
                <w:szCs w:val="18"/>
              </w:rPr>
              <w:t>P01</w:t>
            </w:r>
            <w:r w:rsidR="00B203CC" w:rsidRPr="00B203CC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  <w:p w14:paraId="1D1684C7" w14:textId="40E427C7" w:rsidR="00A043E0" w:rsidRPr="00CE6CF0" w:rsidRDefault="00A043E0" w:rsidP="002D01F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1773A7B1" w14:textId="3DC16316" w:rsidR="001A5E0F" w:rsidRDefault="001A5E0F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p w14:paraId="697FB24A" w14:textId="1493A739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32585633"/>
      <w:r>
        <w:t>CRITÉRIOS DE ACEITE</w:t>
      </w:r>
      <w:bookmarkEnd w:id="14"/>
    </w:p>
    <w:p w14:paraId="34F179F8" w14:textId="77777777" w:rsidR="0030370F" w:rsidRPr="0030370F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4CE84" w14:textId="548651E1" w:rsidR="00DC091F" w:rsidRDefault="00CA7A72" w:rsidP="00CA7A72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</w:pPr>
      <w:bookmarkStart w:id="15" w:name="_Ref13564883"/>
      <w:r>
        <w:t xml:space="preserve">Esta história é um incremento na história </w:t>
      </w:r>
      <w:r w:rsidRPr="00CA7A72">
        <w:t>Eleitoral_HST051</w:t>
      </w:r>
      <w:proofErr w:type="gramStart"/>
      <w:r w:rsidRPr="00CA7A72">
        <w:t>_Cadastrar</w:t>
      </w:r>
      <w:proofErr w:type="gramEnd"/>
      <w:r w:rsidRPr="00CA7A72">
        <w:t>_Denuncia</w:t>
      </w:r>
      <w:r>
        <w:t xml:space="preserve">. Não exclui regras ou campos. Trata somente da inclusão de um novo </w:t>
      </w:r>
      <w:r w:rsidR="00D82896">
        <w:t>campo e regras de interface relacionadas ao campo.</w:t>
      </w:r>
    </w:p>
    <w:p w14:paraId="5B4C2022" w14:textId="61FA12C8" w:rsidR="00D82896" w:rsidRPr="00E61521" w:rsidRDefault="00D82896" w:rsidP="00CA7A72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</w:pPr>
      <w:r>
        <w:t>Embora o campo “</w:t>
      </w:r>
      <w:r w:rsidRPr="00D82896">
        <w:rPr>
          <w:b/>
        </w:rPr>
        <w:t>Denúncia Sigilosa</w:t>
      </w:r>
      <w:r>
        <w:t>” oculte as informações do denunciante no formulário, não significa que essas informações deixarão de serem salvas. Vale ressaltar que as informações continuam a ser salvas e poderão ser visualizadas pelos usuários do ambiente corporativo.</w:t>
      </w:r>
    </w:p>
    <w:p w14:paraId="164DF3E2" w14:textId="77777777" w:rsidR="000514D4" w:rsidRPr="002712B3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5"/>
    </w:p>
    <w:p w14:paraId="290E1B40" w14:textId="7B7A50CE" w:rsidR="00226BB4" w:rsidRDefault="00A27E9A" w:rsidP="00226BB4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Ao definir sigilo para uma denúncia, formulários e e-mails onde informações do denunciante podem ser vistas passarão a ocultar essas informações. Existem hist</w:t>
      </w:r>
      <w:r w:rsidR="00FF00B0">
        <w:rPr>
          <w:position w:val="3"/>
        </w:rPr>
        <w:t>órias de melhoria tratando estes formulários impactados</w:t>
      </w:r>
      <w:r>
        <w:rPr>
          <w:position w:val="3"/>
        </w:rPr>
        <w:t>.</w:t>
      </w:r>
    </w:p>
    <w:p w14:paraId="48EB80BD" w14:textId="1B3AA547" w:rsidR="008B1978" w:rsidRPr="008B1978" w:rsidRDefault="008B1978" w:rsidP="00A27E9A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32585634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769065"/>
          </w:p>
        </w:tc>
        <w:bookmarkEnd w:id="19"/>
        <w:tc>
          <w:tcPr>
            <w:tcW w:w="5293" w:type="dxa"/>
          </w:tcPr>
          <w:p w14:paraId="301A3D1A" w14:textId="3EE2D0D3" w:rsidR="002927EC" w:rsidRDefault="002D01F5" w:rsidP="002D01F5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 Arquiteto(a) e Urbanista, ao selecionar sigilo as informações do denunciante serão ocultadas para esta denúncia no ambiente profissional do sistema.</w:t>
            </w:r>
          </w:p>
        </w:tc>
        <w:tc>
          <w:tcPr>
            <w:tcW w:w="1409" w:type="dxa"/>
          </w:tcPr>
          <w:p w14:paraId="79A6ED4D" w14:textId="298FFF6C" w:rsidR="002927EC" w:rsidRDefault="004C157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21457FD" w14:textId="16668AD7" w:rsidR="002927EC" w:rsidRDefault="002D01F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2585635"/>
      <w:r>
        <w:t>INFORMAÇÕES COMPLEMENTARES</w:t>
      </w:r>
      <w:bookmarkEnd w:id="20"/>
    </w:p>
    <w:p w14:paraId="4D857A2B" w14:textId="2C567833" w:rsidR="006C118F" w:rsidRPr="006C118F" w:rsidRDefault="004C157F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F95A6" w14:textId="77777777" w:rsidR="004A4216" w:rsidRDefault="004A4216">
      <w:r>
        <w:separator/>
      </w:r>
    </w:p>
    <w:p w14:paraId="5AECEA5A" w14:textId="77777777" w:rsidR="004A4216" w:rsidRDefault="004A4216"/>
  </w:endnote>
  <w:endnote w:type="continuationSeparator" w:id="0">
    <w:p w14:paraId="430DA579" w14:textId="77777777" w:rsidR="004A4216" w:rsidRDefault="004A4216">
      <w:r>
        <w:continuationSeparator/>
      </w:r>
    </w:p>
    <w:p w14:paraId="7D91D843" w14:textId="77777777" w:rsidR="004A4216" w:rsidRDefault="004A4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65AAA" w:rsidRDefault="00865AA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65AAA" w:rsidRPr="003D59E6" w14:paraId="2B97DD6D" w14:textId="77777777">
      <w:tc>
        <w:tcPr>
          <w:tcW w:w="4605" w:type="dxa"/>
          <w:vAlign w:val="center"/>
        </w:tcPr>
        <w:p w14:paraId="0297AE86" w14:textId="77777777" w:rsidR="00865AAA" w:rsidRPr="003D59E6" w:rsidRDefault="00865AA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65AAA" w:rsidRPr="0017543C" w:rsidRDefault="00865AA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C0019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65AAA" w:rsidRPr="0057652B" w:rsidRDefault="00865A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FC882" w14:textId="77777777" w:rsidR="004A4216" w:rsidRDefault="004A4216">
      <w:r>
        <w:separator/>
      </w:r>
    </w:p>
    <w:p w14:paraId="324BCC4A" w14:textId="77777777" w:rsidR="004A4216" w:rsidRDefault="004A4216"/>
  </w:footnote>
  <w:footnote w:type="continuationSeparator" w:id="0">
    <w:p w14:paraId="24F38567" w14:textId="77777777" w:rsidR="004A4216" w:rsidRDefault="004A4216">
      <w:r>
        <w:continuationSeparator/>
      </w:r>
    </w:p>
    <w:p w14:paraId="2D5180EF" w14:textId="77777777" w:rsidR="004A4216" w:rsidRDefault="004A42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65AA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65AAA" w:rsidRPr="0017543C" w:rsidRDefault="00865AA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pt;height:41.75pt" o:ole="">
                <v:imagedata r:id="rId1" o:title=""/>
              </v:shape>
              <o:OLEObject Type="Embed" ProgID="PBrush" ShapeID="_x0000_i1025" DrawAspect="Content" ObjectID="_1655208407" r:id="rId2"/>
            </w:object>
          </w:r>
        </w:p>
      </w:tc>
      <w:tc>
        <w:tcPr>
          <w:tcW w:w="4111" w:type="dxa"/>
          <w:vAlign w:val="center"/>
        </w:tcPr>
        <w:p w14:paraId="2CC77D67" w14:textId="0141F051" w:rsidR="00865AAA" w:rsidRPr="003F6CAC" w:rsidRDefault="00865AAA" w:rsidP="003F6CAC">
          <w:pPr>
            <w:pStyle w:val="Cabealho"/>
            <w:jc w:val="center"/>
          </w:pPr>
          <w:r>
            <w:t>HST- 051</w:t>
          </w:r>
          <w:r w:rsidR="003F6CAC">
            <w:t>.2</w:t>
          </w:r>
          <w:r>
            <w:t xml:space="preserve"> – Cadastrar Denúncia</w:t>
          </w:r>
        </w:p>
      </w:tc>
      <w:tc>
        <w:tcPr>
          <w:tcW w:w="3260" w:type="dxa"/>
          <w:vAlign w:val="center"/>
        </w:tcPr>
        <w:p w14:paraId="7C22B301" w14:textId="22E2F8E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77C95154" w:rsidR="00865AAA" w:rsidRDefault="00865AA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65AAA" w:rsidRDefault="00865AA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65AAA" w:rsidRDefault="00865A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0E1B6198"/>
    <w:multiLevelType w:val="hybridMultilevel"/>
    <w:tmpl w:val="876237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7223181"/>
    <w:multiLevelType w:val="hybridMultilevel"/>
    <w:tmpl w:val="85768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5F5B"/>
    <w:multiLevelType w:val="multilevel"/>
    <w:tmpl w:val="E1AC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7B34D5D"/>
    <w:multiLevelType w:val="hybridMultilevel"/>
    <w:tmpl w:val="61F8B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28"/>
  </w:num>
  <w:num w:numId="4">
    <w:abstractNumId w:val="12"/>
  </w:num>
  <w:num w:numId="5">
    <w:abstractNumId w:val="27"/>
  </w:num>
  <w:num w:numId="6">
    <w:abstractNumId w:val="8"/>
  </w:num>
  <w:num w:numId="7">
    <w:abstractNumId w:val="14"/>
  </w:num>
  <w:num w:numId="8">
    <w:abstractNumId w:val="19"/>
  </w:num>
  <w:num w:numId="9">
    <w:abstractNumId w:val="2"/>
  </w:num>
  <w:num w:numId="10">
    <w:abstractNumId w:val="5"/>
  </w:num>
  <w:num w:numId="11">
    <w:abstractNumId w:val="21"/>
  </w:num>
  <w:num w:numId="12">
    <w:abstractNumId w:val="7"/>
  </w:num>
  <w:num w:numId="13">
    <w:abstractNumId w:val="9"/>
  </w:num>
  <w:num w:numId="14">
    <w:abstractNumId w:val="6"/>
  </w:num>
  <w:num w:numId="15">
    <w:abstractNumId w:val="20"/>
  </w:num>
  <w:num w:numId="16">
    <w:abstractNumId w:val="11"/>
  </w:num>
  <w:num w:numId="17">
    <w:abstractNumId w:val="24"/>
  </w:num>
  <w:num w:numId="18">
    <w:abstractNumId w:val="26"/>
  </w:num>
  <w:num w:numId="19">
    <w:abstractNumId w:val="15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1D9"/>
    <w:rsid w:val="00021F00"/>
    <w:rsid w:val="00022F02"/>
    <w:rsid w:val="00026871"/>
    <w:rsid w:val="00031408"/>
    <w:rsid w:val="00036499"/>
    <w:rsid w:val="00045942"/>
    <w:rsid w:val="00050550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DD8"/>
    <w:rsid w:val="00090EFE"/>
    <w:rsid w:val="00092606"/>
    <w:rsid w:val="0009796C"/>
    <w:rsid w:val="000A01B5"/>
    <w:rsid w:val="000A1F64"/>
    <w:rsid w:val="000A2C6C"/>
    <w:rsid w:val="000A6FE9"/>
    <w:rsid w:val="000A7708"/>
    <w:rsid w:val="000B038B"/>
    <w:rsid w:val="000B0771"/>
    <w:rsid w:val="000B38E9"/>
    <w:rsid w:val="000B4978"/>
    <w:rsid w:val="000B624B"/>
    <w:rsid w:val="000C03AE"/>
    <w:rsid w:val="000C0B01"/>
    <w:rsid w:val="000C0B27"/>
    <w:rsid w:val="000C20BD"/>
    <w:rsid w:val="000C4D66"/>
    <w:rsid w:val="000C733E"/>
    <w:rsid w:val="000C795C"/>
    <w:rsid w:val="000D3A32"/>
    <w:rsid w:val="000D55A7"/>
    <w:rsid w:val="000D6620"/>
    <w:rsid w:val="000E10A0"/>
    <w:rsid w:val="000E2630"/>
    <w:rsid w:val="000E3457"/>
    <w:rsid w:val="000E4445"/>
    <w:rsid w:val="000E57EF"/>
    <w:rsid w:val="000E5F1F"/>
    <w:rsid w:val="000F2EC9"/>
    <w:rsid w:val="000F6540"/>
    <w:rsid w:val="000F6CA7"/>
    <w:rsid w:val="000F6F72"/>
    <w:rsid w:val="0010280B"/>
    <w:rsid w:val="001032F3"/>
    <w:rsid w:val="00105443"/>
    <w:rsid w:val="00106C0F"/>
    <w:rsid w:val="0010717B"/>
    <w:rsid w:val="00107D30"/>
    <w:rsid w:val="00110BB0"/>
    <w:rsid w:val="00111747"/>
    <w:rsid w:val="00111FB8"/>
    <w:rsid w:val="00112035"/>
    <w:rsid w:val="00116691"/>
    <w:rsid w:val="00120056"/>
    <w:rsid w:val="00121264"/>
    <w:rsid w:val="0012455A"/>
    <w:rsid w:val="00125048"/>
    <w:rsid w:val="001262DC"/>
    <w:rsid w:val="00134531"/>
    <w:rsid w:val="00134588"/>
    <w:rsid w:val="001346CA"/>
    <w:rsid w:val="001353F1"/>
    <w:rsid w:val="00135D31"/>
    <w:rsid w:val="00137CB7"/>
    <w:rsid w:val="001418E1"/>
    <w:rsid w:val="00141C5E"/>
    <w:rsid w:val="00142655"/>
    <w:rsid w:val="00142D2C"/>
    <w:rsid w:val="00142DD4"/>
    <w:rsid w:val="00143AA7"/>
    <w:rsid w:val="00143AE0"/>
    <w:rsid w:val="00145494"/>
    <w:rsid w:val="00145CB2"/>
    <w:rsid w:val="0014605A"/>
    <w:rsid w:val="00152BE8"/>
    <w:rsid w:val="00155E7D"/>
    <w:rsid w:val="00156503"/>
    <w:rsid w:val="00157E66"/>
    <w:rsid w:val="00160028"/>
    <w:rsid w:val="001624F9"/>
    <w:rsid w:val="00162BCE"/>
    <w:rsid w:val="00165338"/>
    <w:rsid w:val="00165659"/>
    <w:rsid w:val="00165A72"/>
    <w:rsid w:val="00165B69"/>
    <w:rsid w:val="00166132"/>
    <w:rsid w:val="001670E7"/>
    <w:rsid w:val="001701BE"/>
    <w:rsid w:val="001711A1"/>
    <w:rsid w:val="00172963"/>
    <w:rsid w:val="0017696D"/>
    <w:rsid w:val="0017700F"/>
    <w:rsid w:val="001777C1"/>
    <w:rsid w:val="001806F4"/>
    <w:rsid w:val="00182ECD"/>
    <w:rsid w:val="0019459B"/>
    <w:rsid w:val="00194A9F"/>
    <w:rsid w:val="00194AA8"/>
    <w:rsid w:val="001971B3"/>
    <w:rsid w:val="001975BE"/>
    <w:rsid w:val="001A2218"/>
    <w:rsid w:val="001A2FF5"/>
    <w:rsid w:val="001A309A"/>
    <w:rsid w:val="001A3E71"/>
    <w:rsid w:val="001A5E0F"/>
    <w:rsid w:val="001A6CA3"/>
    <w:rsid w:val="001A7234"/>
    <w:rsid w:val="001B012E"/>
    <w:rsid w:val="001B1A50"/>
    <w:rsid w:val="001B1AF2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F6D"/>
    <w:rsid w:val="001D5DD4"/>
    <w:rsid w:val="001D6958"/>
    <w:rsid w:val="001D7362"/>
    <w:rsid w:val="001D78CC"/>
    <w:rsid w:val="001E5FCB"/>
    <w:rsid w:val="001E7DA1"/>
    <w:rsid w:val="001F1623"/>
    <w:rsid w:val="001F1F01"/>
    <w:rsid w:val="001F2292"/>
    <w:rsid w:val="001F6C31"/>
    <w:rsid w:val="00200968"/>
    <w:rsid w:val="002028D7"/>
    <w:rsid w:val="00206D67"/>
    <w:rsid w:val="00210280"/>
    <w:rsid w:val="002103B1"/>
    <w:rsid w:val="0021173B"/>
    <w:rsid w:val="00214D97"/>
    <w:rsid w:val="0021528E"/>
    <w:rsid w:val="00215C74"/>
    <w:rsid w:val="0022486D"/>
    <w:rsid w:val="002254FF"/>
    <w:rsid w:val="002264A6"/>
    <w:rsid w:val="00226BB4"/>
    <w:rsid w:val="00230564"/>
    <w:rsid w:val="0023318E"/>
    <w:rsid w:val="002350C0"/>
    <w:rsid w:val="002359C8"/>
    <w:rsid w:val="0023608F"/>
    <w:rsid w:val="0024203F"/>
    <w:rsid w:val="002437BE"/>
    <w:rsid w:val="00247683"/>
    <w:rsid w:val="00251B1C"/>
    <w:rsid w:val="0025568E"/>
    <w:rsid w:val="00263970"/>
    <w:rsid w:val="00266BFA"/>
    <w:rsid w:val="00267DC7"/>
    <w:rsid w:val="002712B3"/>
    <w:rsid w:val="00272CC9"/>
    <w:rsid w:val="00275F60"/>
    <w:rsid w:val="00277737"/>
    <w:rsid w:val="00285628"/>
    <w:rsid w:val="00287C8C"/>
    <w:rsid w:val="00290B40"/>
    <w:rsid w:val="002927EC"/>
    <w:rsid w:val="00292D48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750E"/>
    <w:rsid w:val="002C7F07"/>
    <w:rsid w:val="002D01F5"/>
    <w:rsid w:val="002D1BDF"/>
    <w:rsid w:val="002D1CAA"/>
    <w:rsid w:val="002D3F16"/>
    <w:rsid w:val="002D561C"/>
    <w:rsid w:val="002D79A0"/>
    <w:rsid w:val="002E2041"/>
    <w:rsid w:val="002E7813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5E0C"/>
    <w:rsid w:val="003060BF"/>
    <w:rsid w:val="00307363"/>
    <w:rsid w:val="00307A89"/>
    <w:rsid w:val="00310629"/>
    <w:rsid w:val="0031283D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311B"/>
    <w:rsid w:val="00344AB1"/>
    <w:rsid w:val="00344F6E"/>
    <w:rsid w:val="00347052"/>
    <w:rsid w:val="00347BB0"/>
    <w:rsid w:val="003503E2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9B6"/>
    <w:rsid w:val="00372E4E"/>
    <w:rsid w:val="003733A1"/>
    <w:rsid w:val="003772F5"/>
    <w:rsid w:val="00381899"/>
    <w:rsid w:val="00382B08"/>
    <w:rsid w:val="00384A0A"/>
    <w:rsid w:val="003903A9"/>
    <w:rsid w:val="003934FC"/>
    <w:rsid w:val="00395773"/>
    <w:rsid w:val="00396331"/>
    <w:rsid w:val="003978B7"/>
    <w:rsid w:val="00397A07"/>
    <w:rsid w:val="00397E0F"/>
    <w:rsid w:val="003A0AB7"/>
    <w:rsid w:val="003A0FE0"/>
    <w:rsid w:val="003A1E62"/>
    <w:rsid w:val="003A244F"/>
    <w:rsid w:val="003A261E"/>
    <w:rsid w:val="003A5214"/>
    <w:rsid w:val="003A5A15"/>
    <w:rsid w:val="003A6E6C"/>
    <w:rsid w:val="003A6EF6"/>
    <w:rsid w:val="003B0E06"/>
    <w:rsid w:val="003B32DC"/>
    <w:rsid w:val="003B4B68"/>
    <w:rsid w:val="003B4B94"/>
    <w:rsid w:val="003B63CF"/>
    <w:rsid w:val="003B7779"/>
    <w:rsid w:val="003C0368"/>
    <w:rsid w:val="003C0C12"/>
    <w:rsid w:val="003C1EAF"/>
    <w:rsid w:val="003C4CF8"/>
    <w:rsid w:val="003D4F15"/>
    <w:rsid w:val="003D5767"/>
    <w:rsid w:val="003E05E2"/>
    <w:rsid w:val="003E16B7"/>
    <w:rsid w:val="003E353E"/>
    <w:rsid w:val="003E5072"/>
    <w:rsid w:val="003E7BCF"/>
    <w:rsid w:val="003F01E8"/>
    <w:rsid w:val="003F2380"/>
    <w:rsid w:val="003F4193"/>
    <w:rsid w:val="003F45FF"/>
    <w:rsid w:val="003F629D"/>
    <w:rsid w:val="003F6CAC"/>
    <w:rsid w:val="003F78CD"/>
    <w:rsid w:val="004017B0"/>
    <w:rsid w:val="00402755"/>
    <w:rsid w:val="00402FB3"/>
    <w:rsid w:val="0040520D"/>
    <w:rsid w:val="00406C11"/>
    <w:rsid w:val="00410002"/>
    <w:rsid w:val="00411E80"/>
    <w:rsid w:val="004166D4"/>
    <w:rsid w:val="0042216F"/>
    <w:rsid w:val="00423475"/>
    <w:rsid w:val="00423B76"/>
    <w:rsid w:val="00424FDE"/>
    <w:rsid w:val="00427294"/>
    <w:rsid w:val="00430470"/>
    <w:rsid w:val="004307FE"/>
    <w:rsid w:val="0043209D"/>
    <w:rsid w:val="00432970"/>
    <w:rsid w:val="00433E23"/>
    <w:rsid w:val="00434B58"/>
    <w:rsid w:val="00441F6B"/>
    <w:rsid w:val="00445958"/>
    <w:rsid w:val="00452F7E"/>
    <w:rsid w:val="00453895"/>
    <w:rsid w:val="0046218B"/>
    <w:rsid w:val="004629EA"/>
    <w:rsid w:val="00462B29"/>
    <w:rsid w:val="00465842"/>
    <w:rsid w:val="004670C6"/>
    <w:rsid w:val="0047077D"/>
    <w:rsid w:val="00471F93"/>
    <w:rsid w:val="00472A62"/>
    <w:rsid w:val="00474BAB"/>
    <w:rsid w:val="004764B9"/>
    <w:rsid w:val="00481081"/>
    <w:rsid w:val="00482C73"/>
    <w:rsid w:val="00485B09"/>
    <w:rsid w:val="00487494"/>
    <w:rsid w:val="00487D07"/>
    <w:rsid w:val="00490199"/>
    <w:rsid w:val="004905E2"/>
    <w:rsid w:val="00491640"/>
    <w:rsid w:val="00492DEA"/>
    <w:rsid w:val="00492E0E"/>
    <w:rsid w:val="00494255"/>
    <w:rsid w:val="00496A36"/>
    <w:rsid w:val="004A1149"/>
    <w:rsid w:val="004A1DAD"/>
    <w:rsid w:val="004A4216"/>
    <w:rsid w:val="004A4D97"/>
    <w:rsid w:val="004A699B"/>
    <w:rsid w:val="004A6AC6"/>
    <w:rsid w:val="004B2780"/>
    <w:rsid w:val="004B2EE1"/>
    <w:rsid w:val="004B44D5"/>
    <w:rsid w:val="004B5E8C"/>
    <w:rsid w:val="004B6F49"/>
    <w:rsid w:val="004B7836"/>
    <w:rsid w:val="004C157F"/>
    <w:rsid w:val="004C26B1"/>
    <w:rsid w:val="004C3E38"/>
    <w:rsid w:val="004C5406"/>
    <w:rsid w:val="004C76D1"/>
    <w:rsid w:val="004D000D"/>
    <w:rsid w:val="004D60DE"/>
    <w:rsid w:val="004D7401"/>
    <w:rsid w:val="004E164F"/>
    <w:rsid w:val="004E42D4"/>
    <w:rsid w:val="004E6355"/>
    <w:rsid w:val="004F2D3C"/>
    <w:rsid w:val="004F5F85"/>
    <w:rsid w:val="004F74DA"/>
    <w:rsid w:val="0050622C"/>
    <w:rsid w:val="00506B74"/>
    <w:rsid w:val="00506FBC"/>
    <w:rsid w:val="00506FCD"/>
    <w:rsid w:val="00515FBB"/>
    <w:rsid w:val="00523715"/>
    <w:rsid w:val="00524337"/>
    <w:rsid w:val="00526D00"/>
    <w:rsid w:val="00527A8B"/>
    <w:rsid w:val="00531990"/>
    <w:rsid w:val="005319C0"/>
    <w:rsid w:val="00532638"/>
    <w:rsid w:val="005376D3"/>
    <w:rsid w:val="0054075C"/>
    <w:rsid w:val="0054457D"/>
    <w:rsid w:val="0054497B"/>
    <w:rsid w:val="0055354B"/>
    <w:rsid w:val="00554170"/>
    <w:rsid w:val="00554E1D"/>
    <w:rsid w:val="00555818"/>
    <w:rsid w:val="00557A0F"/>
    <w:rsid w:val="00561B0B"/>
    <w:rsid w:val="005622BB"/>
    <w:rsid w:val="00563656"/>
    <w:rsid w:val="00564087"/>
    <w:rsid w:val="00564768"/>
    <w:rsid w:val="00564C0C"/>
    <w:rsid w:val="00566188"/>
    <w:rsid w:val="00566743"/>
    <w:rsid w:val="005711B6"/>
    <w:rsid w:val="005715DD"/>
    <w:rsid w:val="00572518"/>
    <w:rsid w:val="00574128"/>
    <w:rsid w:val="005770B3"/>
    <w:rsid w:val="00577620"/>
    <w:rsid w:val="00577BE5"/>
    <w:rsid w:val="00580668"/>
    <w:rsid w:val="0058232E"/>
    <w:rsid w:val="0058318B"/>
    <w:rsid w:val="00587974"/>
    <w:rsid w:val="00591DB7"/>
    <w:rsid w:val="00593FA1"/>
    <w:rsid w:val="00596253"/>
    <w:rsid w:val="005975B4"/>
    <w:rsid w:val="005A1A0E"/>
    <w:rsid w:val="005A1F96"/>
    <w:rsid w:val="005A2664"/>
    <w:rsid w:val="005A2C86"/>
    <w:rsid w:val="005A4527"/>
    <w:rsid w:val="005B2E4A"/>
    <w:rsid w:val="005B660B"/>
    <w:rsid w:val="005B729F"/>
    <w:rsid w:val="005B77D4"/>
    <w:rsid w:val="005B7BEE"/>
    <w:rsid w:val="005D1A41"/>
    <w:rsid w:val="005D4539"/>
    <w:rsid w:val="005D5D2D"/>
    <w:rsid w:val="005E3012"/>
    <w:rsid w:val="005E577D"/>
    <w:rsid w:val="005E77FA"/>
    <w:rsid w:val="005F0752"/>
    <w:rsid w:val="005F0D30"/>
    <w:rsid w:val="005F1915"/>
    <w:rsid w:val="005F2448"/>
    <w:rsid w:val="005F65D6"/>
    <w:rsid w:val="005F6896"/>
    <w:rsid w:val="006002CB"/>
    <w:rsid w:val="0060165C"/>
    <w:rsid w:val="006022F6"/>
    <w:rsid w:val="00602A47"/>
    <w:rsid w:val="006036B0"/>
    <w:rsid w:val="00606AF1"/>
    <w:rsid w:val="00606AF9"/>
    <w:rsid w:val="00606DEE"/>
    <w:rsid w:val="00614B97"/>
    <w:rsid w:val="00617D1E"/>
    <w:rsid w:val="006271D7"/>
    <w:rsid w:val="00630574"/>
    <w:rsid w:val="00631F95"/>
    <w:rsid w:val="0063366E"/>
    <w:rsid w:val="00633D3C"/>
    <w:rsid w:val="00633E2A"/>
    <w:rsid w:val="00634FD7"/>
    <w:rsid w:val="006352E6"/>
    <w:rsid w:val="00635CDA"/>
    <w:rsid w:val="00637B13"/>
    <w:rsid w:val="00640931"/>
    <w:rsid w:val="00643AF1"/>
    <w:rsid w:val="00644220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10ED"/>
    <w:rsid w:val="0068683D"/>
    <w:rsid w:val="00686D6F"/>
    <w:rsid w:val="00687DD9"/>
    <w:rsid w:val="006925D2"/>
    <w:rsid w:val="006959CB"/>
    <w:rsid w:val="00696AF7"/>
    <w:rsid w:val="00696BC0"/>
    <w:rsid w:val="006A1688"/>
    <w:rsid w:val="006A6B6E"/>
    <w:rsid w:val="006B0C3A"/>
    <w:rsid w:val="006B1FB8"/>
    <w:rsid w:val="006B3090"/>
    <w:rsid w:val="006B3978"/>
    <w:rsid w:val="006B45C9"/>
    <w:rsid w:val="006B5605"/>
    <w:rsid w:val="006B6098"/>
    <w:rsid w:val="006B6AFD"/>
    <w:rsid w:val="006B74E7"/>
    <w:rsid w:val="006C118F"/>
    <w:rsid w:val="006C3CED"/>
    <w:rsid w:val="006D3B7A"/>
    <w:rsid w:val="006D4A9F"/>
    <w:rsid w:val="006E06C6"/>
    <w:rsid w:val="006E2DA3"/>
    <w:rsid w:val="006E3F8D"/>
    <w:rsid w:val="006E63B4"/>
    <w:rsid w:val="006E6BBD"/>
    <w:rsid w:val="006E721D"/>
    <w:rsid w:val="006F273C"/>
    <w:rsid w:val="006F2F2B"/>
    <w:rsid w:val="006F42AF"/>
    <w:rsid w:val="006F7211"/>
    <w:rsid w:val="00700887"/>
    <w:rsid w:val="007011EB"/>
    <w:rsid w:val="00701721"/>
    <w:rsid w:val="00701C8D"/>
    <w:rsid w:val="007077EF"/>
    <w:rsid w:val="00711079"/>
    <w:rsid w:val="0071116C"/>
    <w:rsid w:val="00712CFB"/>
    <w:rsid w:val="00715BED"/>
    <w:rsid w:val="00716230"/>
    <w:rsid w:val="007214CF"/>
    <w:rsid w:val="007262FA"/>
    <w:rsid w:val="00727873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253"/>
    <w:rsid w:val="007565DE"/>
    <w:rsid w:val="007566B1"/>
    <w:rsid w:val="007569F0"/>
    <w:rsid w:val="00757A62"/>
    <w:rsid w:val="00760C10"/>
    <w:rsid w:val="00760E4C"/>
    <w:rsid w:val="00771810"/>
    <w:rsid w:val="00773209"/>
    <w:rsid w:val="00773231"/>
    <w:rsid w:val="007749F3"/>
    <w:rsid w:val="007763FC"/>
    <w:rsid w:val="00780BF1"/>
    <w:rsid w:val="00780DC8"/>
    <w:rsid w:val="007811DE"/>
    <w:rsid w:val="00782404"/>
    <w:rsid w:val="00782AD4"/>
    <w:rsid w:val="00785945"/>
    <w:rsid w:val="00786174"/>
    <w:rsid w:val="0078635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B1B1F"/>
    <w:rsid w:val="007B3470"/>
    <w:rsid w:val="007B3B3D"/>
    <w:rsid w:val="007B5796"/>
    <w:rsid w:val="007B6867"/>
    <w:rsid w:val="007B708D"/>
    <w:rsid w:val="007C0290"/>
    <w:rsid w:val="007C3BFF"/>
    <w:rsid w:val="007C49AB"/>
    <w:rsid w:val="007C6621"/>
    <w:rsid w:val="007C6EB0"/>
    <w:rsid w:val="007C738E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0C68"/>
    <w:rsid w:val="008011B8"/>
    <w:rsid w:val="00802D45"/>
    <w:rsid w:val="00806C76"/>
    <w:rsid w:val="00806D3C"/>
    <w:rsid w:val="00820476"/>
    <w:rsid w:val="0082141D"/>
    <w:rsid w:val="008232DC"/>
    <w:rsid w:val="008239EF"/>
    <w:rsid w:val="00825F00"/>
    <w:rsid w:val="00826E34"/>
    <w:rsid w:val="00827383"/>
    <w:rsid w:val="008278EF"/>
    <w:rsid w:val="008308DF"/>
    <w:rsid w:val="00840460"/>
    <w:rsid w:val="0084158C"/>
    <w:rsid w:val="00845AD5"/>
    <w:rsid w:val="008469B0"/>
    <w:rsid w:val="00847353"/>
    <w:rsid w:val="00850FF7"/>
    <w:rsid w:val="00851855"/>
    <w:rsid w:val="00853FD6"/>
    <w:rsid w:val="008545DB"/>
    <w:rsid w:val="008561B4"/>
    <w:rsid w:val="00856F79"/>
    <w:rsid w:val="00862F2D"/>
    <w:rsid w:val="00863636"/>
    <w:rsid w:val="00865AAA"/>
    <w:rsid w:val="008732A9"/>
    <w:rsid w:val="00874558"/>
    <w:rsid w:val="00876787"/>
    <w:rsid w:val="008767B4"/>
    <w:rsid w:val="00876A33"/>
    <w:rsid w:val="008800A5"/>
    <w:rsid w:val="00881969"/>
    <w:rsid w:val="0088297A"/>
    <w:rsid w:val="0088554D"/>
    <w:rsid w:val="00890DCB"/>
    <w:rsid w:val="0089401B"/>
    <w:rsid w:val="00897E50"/>
    <w:rsid w:val="008A5457"/>
    <w:rsid w:val="008A5B21"/>
    <w:rsid w:val="008A6E83"/>
    <w:rsid w:val="008A7043"/>
    <w:rsid w:val="008B1978"/>
    <w:rsid w:val="008B1B4B"/>
    <w:rsid w:val="008B47A0"/>
    <w:rsid w:val="008B61CC"/>
    <w:rsid w:val="008C042E"/>
    <w:rsid w:val="008C184D"/>
    <w:rsid w:val="008C18E2"/>
    <w:rsid w:val="008C4438"/>
    <w:rsid w:val="008C5874"/>
    <w:rsid w:val="008C608F"/>
    <w:rsid w:val="008C6C3F"/>
    <w:rsid w:val="008D016E"/>
    <w:rsid w:val="008D1793"/>
    <w:rsid w:val="008D2309"/>
    <w:rsid w:val="008D29C9"/>
    <w:rsid w:val="008D2A66"/>
    <w:rsid w:val="008D48B0"/>
    <w:rsid w:val="008D6202"/>
    <w:rsid w:val="008E1A8D"/>
    <w:rsid w:val="008E1EF5"/>
    <w:rsid w:val="008E2FA1"/>
    <w:rsid w:val="008E5665"/>
    <w:rsid w:val="008E58E3"/>
    <w:rsid w:val="008E5B40"/>
    <w:rsid w:val="008F3397"/>
    <w:rsid w:val="008F3793"/>
    <w:rsid w:val="008F50AF"/>
    <w:rsid w:val="008F5570"/>
    <w:rsid w:val="009000EE"/>
    <w:rsid w:val="00905944"/>
    <w:rsid w:val="00905A4E"/>
    <w:rsid w:val="00905BC9"/>
    <w:rsid w:val="00906E50"/>
    <w:rsid w:val="009118CF"/>
    <w:rsid w:val="00912C94"/>
    <w:rsid w:val="00913662"/>
    <w:rsid w:val="0091569E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7392F"/>
    <w:rsid w:val="009809EA"/>
    <w:rsid w:val="00981360"/>
    <w:rsid w:val="00982ECD"/>
    <w:rsid w:val="009904E1"/>
    <w:rsid w:val="009919E0"/>
    <w:rsid w:val="00992005"/>
    <w:rsid w:val="0099498B"/>
    <w:rsid w:val="0099525A"/>
    <w:rsid w:val="00995DB3"/>
    <w:rsid w:val="00997D16"/>
    <w:rsid w:val="009A3384"/>
    <w:rsid w:val="009B0E3A"/>
    <w:rsid w:val="009B111C"/>
    <w:rsid w:val="009B42E9"/>
    <w:rsid w:val="009B5314"/>
    <w:rsid w:val="009B5756"/>
    <w:rsid w:val="009B7D02"/>
    <w:rsid w:val="009C0019"/>
    <w:rsid w:val="009C1FA4"/>
    <w:rsid w:val="009C7DD1"/>
    <w:rsid w:val="009D38DE"/>
    <w:rsid w:val="009D3C60"/>
    <w:rsid w:val="009D68F9"/>
    <w:rsid w:val="009D7690"/>
    <w:rsid w:val="009E58CB"/>
    <w:rsid w:val="009F1056"/>
    <w:rsid w:val="009F32D2"/>
    <w:rsid w:val="009F3C23"/>
    <w:rsid w:val="009F3E3A"/>
    <w:rsid w:val="00A00A3F"/>
    <w:rsid w:val="00A014F1"/>
    <w:rsid w:val="00A030FF"/>
    <w:rsid w:val="00A03B3D"/>
    <w:rsid w:val="00A043E0"/>
    <w:rsid w:val="00A05379"/>
    <w:rsid w:val="00A064D7"/>
    <w:rsid w:val="00A10738"/>
    <w:rsid w:val="00A12737"/>
    <w:rsid w:val="00A133AA"/>
    <w:rsid w:val="00A13AD0"/>
    <w:rsid w:val="00A13B01"/>
    <w:rsid w:val="00A15B1C"/>
    <w:rsid w:val="00A17320"/>
    <w:rsid w:val="00A207A8"/>
    <w:rsid w:val="00A21CAA"/>
    <w:rsid w:val="00A26FA9"/>
    <w:rsid w:val="00A27725"/>
    <w:rsid w:val="00A27D3D"/>
    <w:rsid w:val="00A27E9A"/>
    <w:rsid w:val="00A30720"/>
    <w:rsid w:val="00A31336"/>
    <w:rsid w:val="00A35C33"/>
    <w:rsid w:val="00A36754"/>
    <w:rsid w:val="00A42430"/>
    <w:rsid w:val="00A4247F"/>
    <w:rsid w:val="00A455EC"/>
    <w:rsid w:val="00A500D4"/>
    <w:rsid w:val="00A5243B"/>
    <w:rsid w:val="00A56F96"/>
    <w:rsid w:val="00A64DB1"/>
    <w:rsid w:val="00A70350"/>
    <w:rsid w:val="00A723B2"/>
    <w:rsid w:val="00A735A5"/>
    <w:rsid w:val="00A760BA"/>
    <w:rsid w:val="00A7720C"/>
    <w:rsid w:val="00A77C61"/>
    <w:rsid w:val="00A80DEE"/>
    <w:rsid w:val="00A8278A"/>
    <w:rsid w:val="00A82F6D"/>
    <w:rsid w:val="00A834A8"/>
    <w:rsid w:val="00A838F4"/>
    <w:rsid w:val="00A865C7"/>
    <w:rsid w:val="00A86EFF"/>
    <w:rsid w:val="00A86FE6"/>
    <w:rsid w:val="00A90B28"/>
    <w:rsid w:val="00A9241D"/>
    <w:rsid w:val="00A9454B"/>
    <w:rsid w:val="00A949F0"/>
    <w:rsid w:val="00A94DFA"/>
    <w:rsid w:val="00A976C1"/>
    <w:rsid w:val="00A97AEF"/>
    <w:rsid w:val="00A97D94"/>
    <w:rsid w:val="00AA0679"/>
    <w:rsid w:val="00AA1DBD"/>
    <w:rsid w:val="00AA3B1E"/>
    <w:rsid w:val="00AA5D0E"/>
    <w:rsid w:val="00AA6C1F"/>
    <w:rsid w:val="00AB1061"/>
    <w:rsid w:val="00AB6BF9"/>
    <w:rsid w:val="00AB7942"/>
    <w:rsid w:val="00AC3D6D"/>
    <w:rsid w:val="00AC4B96"/>
    <w:rsid w:val="00AC63A2"/>
    <w:rsid w:val="00AD0188"/>
    <w:rsid w:val="00AE0B33"/>
    <w:rsid w:val="00AE1752"/>
    <w:rsid w:val="00AE2C48"/>
    <w:rsid w:val="00AE4111"/>
    <w:rsid w:val="00AE554A"/>
    <w:rsid w:val="00AE7AA6"/>
    <w:rsid w:val="00AF15A7"/>
    <w:rsid w:val="00B01AC2"/>
    <w:rsid w:val="00B07C5E"/>
    <w:rsid w:val="00B119AB"/>
    <w:rsid w:val="00B12B2E"/>
    <w:rsid w:val="00B13199"/>
    <w:rsid w:val="00B13656"/>
    <w:rsid w:val="00B203CC"/>
    <w:rsid w:val="00B20794"/>
    <w:rsid w:val="00B20A22"/>
    <w:rsid w:val="00B21BDA"/>
    <w:rsid w:val="00B257C3"/>
    <w:rsid w:val="00B26F29"/>
    <w:rsid w:val="00B27EDB"/>
    <w:rsid w:val="00B32664"/>
    <w:rsid w:val="00B327E0"/>
    <w:rsid w:val="00B346CF"/>
    <w:rsid w:val="00B3543F"/>
    <w:rsid w:val="00B37829"/>
    <w:rsid w:val="00B378D2"/>
    <w:rsid w:val="00B40E3B"/>
    <w:rsid w:val="00B4101A"/>
    <w:rsid w:val="00B410F5"/>
    <w:rsid w:val="00B41119"/>
    <w:rsid w:val="00B41C91"/>
    <w:rsid w:val="00B43814"/>
    <w:rsid w:val="00B479FC"/>
    <w:rsid w:val="00B51EB9"/>
    <w:rsid w:val="00B52C3F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6503"/>
    <w:rsid w:val="00B9228A"/>
    <w:rsid w:val="00B9451E"/>
    <w:rsid w:val="00B946BE"/>
    <w:rsid w:val="00B970BC"/>
    <w:rsid w:val="00BA0CA6"/>
    <w:rsid w:val="00BA0DE1"/>
    <w:rsid w:val="00BA1124"/>
    <w:rsid w:val="00BA1C8C"/>
    <w:rsid w:val="00BA39E5"/>
    <w:rsid w:val="00BA45EF"/>
    <w:rsid w:val="00BA4DD5"/>
    <w:rsid w:val="00BB0D6B"/>
    <w:rsid w:val="00BB1A1B"/>
    <w:rsid w:val="00BB2779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BA8"/>
    <w:rsid w:val="00BD5E65"/>
    <w:rsid w:val="00BD7DC3"/>
    <w:rsid w:val="00BE1485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01BB"/>
    <w:rsid w:val="00C11A1A"/>
    <w:rsid w:val="00C12093"/>
    <w:rsid w:val="00C13478"/>
    <w:rsid w:val="00C1528E"/>
    <w:rsid w:val="00C16430"/>
    <w:rsid w:val="00C17004"/>
    <w:rsid w:val="00C21931"/>
    <w:rsid w:val="00C2467D"/>
    <w:rsid w:val="00C256AE"/>
    <w:rsid w:val="00C27407"/>
    <w:rsid w:val="00C27591"/>
    <w:rsid w:val="00C304F3"/>
    <w:rsid w:val="00C30C80"/>
    <w:rsid w:val="00C31CDC"/>
    <w:rsid w:val="00C32EEE"/>
    <w:rsid w:val="00C33D6A"/>
    <w:rsid w:val="00C33EA1"/>
    <w:rsid w:val="00C3568A"/>
    <w:rsid w:val="00C41A40"/>
    <w:rsid w:val="00C42292"/>
    <w:rsid w:val="00C42947"/>
    <w:rsid w:val="00C43395"/>
    <w:rsid w:val="00C44878"/>
    <w:rsid w:val="00C53226"/>
    <w:rsid w:val="00C56715"/>
    <w:rsid w:val="00C56B52"/>
    <w:rsid w:val="00C5729F"/>
    <w:rsid w:val="00C57A92"/>
    <w:rsid w:val="00C57CFB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8C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51F5"/>
    <w:rsid w:val="00CA7A72"/>
    <w:rsid w:val="00CB1803"/>
    <w:rsid w:val="00CB45A5"/>
    <w:rsid w:val="00CB5399"/>
    <w:rsid w:val="00CB596E"/>
    <w:rsid w:val="00CB71CE"/>
    <w:rsid w:val="00CC098F"/>
    <w:rsid w:val="00CC14F2"/>
    <w:rsid w:val="00CC377F"/>
    <w:rsid w:val="00CC41B0"/>
    <w:rsid w:val="00CC4B88"/>
    <w:rsid w:val="00CC669B"/>
    <w:rsid w:val="00CC7748"/>
    <w:rsid w:val="00CD45DB"/>
    <w:rsid w:val="00CD5D96"/>
    <w:rsid w:val="00CE1061"/>
    <w:rsid w:val="00CE176F"/>
    <w:rsid w:val="00CE2109"/>
    <w:rsid w:val="00CE37F8"/>
    <w:rsid w:val="00CE5FEF"/>
    <w:rsid w:val="00CE655D"/>
    <w:rsid w:val="00CE6CF0"/>
    <w:rsid w:val="00CF00CB"/>
    <w:rsid w:val="00CF0247"/>
    <w:rsid w:val="00CF0BD3"/>
    <w:rsid w:val="00CF1562"/>
    <w:rsid w:val="00CF23B1"/>
    <w:rsid w:val="00CF2771"/>
    <w:rsid w:val="00CF2CB0"/>
    <w:rsid w:val="00CF3096"/>
    <w:rsid w:val="00CF5475"/>
    <w:rsid w:val="00CF6C62"/>
    <w:rsid w:val="00D001A7"/>
    <w:rsid w:val="00D03E7C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21FA"/>
    <w:rsid w:val="00D22B88"/>
    <w:rsid w:val="00D23204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417E"/>
    <w:rsid w:val="00D445A7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2305"/>
    <w:rsid w:val="00D641B3"/>
    <w:rsid w:val="00D703DD"/>
    <w:rsid w:val="00D714EB"/>
    <w:rsid w:val="00D72924"/>
    <w:rsid w:val="00D752A6"/>
    <w:rsid w:val="00D76191"/>
    <w:rsid w:val="00D77C1B"/>
    <w:rsid w:val="00D800E6"/>
    <w:rsid w:val="00D82896"/>
    <w:rsid w:val="00D83876"/>
    <w:rsid w:val="00D84978"/>
    <w:rsid w:val="00D84F9D"/>
    <w:rsid w:val="00D86514"/>
    <w:rsid w:val="00D867AC"/>
    <w:rsid w:val="00D87476"/>
    <w:rsid w:val="00D90031"/>
    <w:rsid w:val="00D908D1"/>
    <w:rsid w:val="00D91833"/>
    <w:rsid w:val="00D9255C"/>
    <w:rsid w:val="00D94DFA"/>
    <w:rsid w:val="00D95F22"/>
    <w:rsid w:val="00DA03C2"/>
    <w:rsid w:val="00DA320F"/>
    <w:rsid w:val="00DA3787"/>
    <w:rsid w:val="00DA4348"/>
    <w:rsid w:val="00DA4BBE"/>
    <w:rsid w:val="00DA61B6"/>
    <w:rsid w:val="00DA6E52"/>
    <w:rsid w:val="00DA750F"/>
    <w:rsid w:val="00DB36DE"/>
    <w:rsid w:val="00DB426E"/>
    <w:rsid w:val="00DB46E9"/>
    <w:rsid w:val="00DB4711"/>
    <w:rsid w:val="00DB79A8"/>
    <w:rsid w:val="00DC091F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3FC0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10A81"/>
    <w:rsid w:val="00E10E99"/>
    <w:rsid w:val="00E110AA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529F"/>
    <w:rsid w:val="00E40015"/>
    <w:rsid w:val="00E411F6"/>
    <w:rsid w:val="00E41207"/>
    <w:rsid w:val="00E45012"/>
    <w:rsid w:val="00E466B7"/>
    <w:rsid w:val="00E474BE"/>
    <w:rsid w:val="00E47B6D"/>
    <w:rsid w:val="00E5396D"/>
    <w:rsid w:val="00E54D1A"/>
    <w:rsid w:val="00E61521"/>
    <w:rsid w:val="00E6158B"/>
    <w:rsid w:val="00E636C7"/>
    <w:rsid w:val="00E65D86"/>
    <w:rsid w:val="00E71168"/>
    <w:rsid w:val="00E76CD8"/>
    <w:rsid w:val="00E807A3"/>
    <w:rsid w:val="00E86610"/>
    <w:rsid w:val="00E90748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3D08"/>
    <w:rsid w:val="00EB6FC7"/>
    <w:rsid w:val="00EC39EA"/>
    <w:rsid w:val="00EC39FE"/>
    <w:rsid w:val="00EC6319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1797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D8A"/>
    <w:rsid w:val="00F574D3"/>
    <w:rsid w:val="00F6246B"/>
    <w:rsid w:val="00F705A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1B6"/>
    <w:rsid w:val="00F87857"/>
    <w:rsid w:val="00F912B0"/>
    <w:rsid w:val="00F955F0"/>
    <w:rsid w:val="00FA012E"/>
    <w:rsid w:val="00FA23E4"/>
    <w:rsid w:val="00FA5BDD"/>
    <w:rsid w:val="00FA7570"/>
    <w:rsid w:val="00FA7A49"/>
    <w:rsid w:val="00FA7FDE"/>
    <w:rsid w:val="00FB0F15"/>
    <w:rsid w:val="00FB1129"/>
    <w:rsid w:val="00FB17B4"/>
    <w:rsid w:val="00FB3C8F"/>
    <w:rsid w:val="00FB3FDB"/>
    <w:rsid w:val="00FB5395"/>
    <w:rsid w:val="00FB5814"/>
    <w:rsid w:val="00FC3C16"/>
    <w:rsid w:val="00FC7697"/>
    <w:rsid w:val="00FD66CC"/>
    <w:rsid w:val="00FD74B5"/>
    <w:rsid w:val="00FD76D3"/>
    <w:rsid w:val="00FE046D"/>
    <w:rsid w:val="00FE2E2D"/>
    <w:rsid w:val="00FF00B0"/>
    <w:rsid w:val="00FF2A06"/>
    <w:rsid w:val="00FF6EE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8C5AD-8B8D-491D-91D5-25165C43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16238</TotalTime>
  <Pages>8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3381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395</cp:revision>
  <cp:lastPrinted>2006-08-08T20:14:00Z</cp:lastPrinted>
  <dcterms:created xsi:type="dcterms:W3CDTF">2019-10-17T13:46:00Z</dcterms:created>
  <dcterms:modified xsi:type="dcterms:W3CDTF">2020-07-02T18:20:00Z</dcterms:modified>
</cp:coreProperties>
</file>