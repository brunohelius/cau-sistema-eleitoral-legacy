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943634" w:themeColor="accent2" w:themeShade="BF"/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2CCC610" w:rsidR="00663F16" w:rsidRPr="00D24234" w:rsidRDefault="00EC58B0">
          <w:pPr>
            <w:pStyle w:val="TituloDocumento"/>
            <w:rPr>
              <w:color w:val="943634" w:themeColor="accent2" w:themeShade="BF"/>
              <w:sz w:val="52"/>
              <w:szCs w:val="52"/>
            </w:rPr>
          </w:pPr>
          <w:r w:rsidRPr="00D24234">
            <w:rPr>
              <w:color w:val="943634" w:themeColor="accent2" w:themeShade="BF"/>
              <w:sz w:val="52"/>
              <w:szCs w:val="52"/>
            </w:rPr>
            <w:t>HST1</w:t>
          </w:r>
          <w:r w:rsidR="001A6089" w:rsidRPr="00D24234">
            <w:rPr>
              <w:color w:val="943634" w:themeColor="accent2" w:themeShade="BF"/>
              <w:sz w:val="52"/>
              <w:szCs w:val="52"/>
            </w:rPr>
            <w:t>72</w:t>
          </w:r>
          <w:r w:rsidRPr="00D24234">
            <w:rPr>
              <w:color w:val="943634" w:themeColor="accent2" w:themeShade="BF"/>
              <w:sz w:val="52"/>
              <w:szCs w:val="52"/>
            </w:rPr>
            <w:t xml:space="preserve"> </w:t>
          </w:r>
          <w:r w:rsidR="002E6940" w:rsidRPr="00D24234">
            <w:rPr>
              <w:color w:val="943634" w:themeColor="accent2" w:themeShade="BF"/>
              <w:sz w:val="52"/>
              <w:szCs w:val="52"/>
            </w:rPr>
            <w:t>–</w:t>
          </w:r>
          <w:r w:rsidR="001A6089" w:rsidRPr="00D24234">
            <w:rPr>
              <w:color w:val="943634" w:themeColor="accent2" w:themeShade="BF"/>
              <w:sz w:val="52"/>
              <w:szCs w:val="52"/>
            </w:rPr>
            <w:t xml:space="preserve"> Cada</w:t>
          </w:r>
          <w:r w:rsidR="002C6EFB" w:rsidRPr="00D24234">
            <w:rPr>
              <w:color w:val="943634" w:themeColor="accent2" w:themeShade="BF"/>
              <w:sz w:val="52"/>
              <w:szCs w:val="52"/>
            </w:rPr>
            <w:t>strar</w:t>
          </w:r>
          <w:r w:rsidR="00074238" w:rsidRPr="00D24234">
            <w:rPr>
              <w:color w:val="943634" w:themeColor="accent2" w:themeShade="BF"/>
              <w:sz w:val="52"/>
              <w:szCs w:val="52"/>
            </w:rPr>
            <w:t xml:space="preserve"> Pedido de</w:t>
          </w:r>
          <w:r w:rsidR="002C6EFB" w:rsidRPr="00D24234">
            <w:rPr>
              <w:color w:val="943634" w:themeColor="accent2" w:themeShade="BF"/>
              <w:sz w:val="52"/>
              <w:szCs w:val="52"/>
            </w:rPr>
            <w:t xml:space="preserve"> Impugnação de Resultado da</w:t>
          </w:r>
          <w:r w:rsidR="001A6089" w:rsidRPr="00D24234">
            <w:rPr>
              <w:color w:val="943634" w:themeColor="accent2" w:themeShade="BF"/>
              <w:sz w:val="52"/>
              <w:szCs w:val="52"/>
            </w:rPr>
            <w:t xml:space="preserve"> Eleição</w:t>
          </w:r>
        </w:p>
      </w:sdtContent>
    </w:sdt>
    <w:p w14:paraId="0325C1F5" w14:textId="6380CED6" w:rsidR="00A735A5" w:rsidRPr="00D24234" w:rsidRDefault="00825F00">
      <w:pPr>
        <w:pStyle w:val="NomeProjeto"/>
        <w:rPr>
          <w:color w:val="auto"/>
        </w:rPr>
      </w:pPr>
      <w:r w:rsidRPr="00D24234">
        <w:rPr>
          <w:color w:val="auto"/>
        </w:rPr>
        <w:fldChar w:fldCharType="begin"/>
      </w:r>
      <w:r w:rsidR="00A735A5" w:rsidRPr="00D24234">
        <w:rPr>
          <w:color w:val="auto"/>
        </w:rPr>
        <w:instrText xml:space="preserve"> ASK  NomePr</w:instrText>
      </w:r>
      <w:r w:rsidR="00C03F98" w:rsidRPr="00D24234">
        <w:rPr>
          <w:color w:val="auto"/>
        </w:rPr>
        <w:instrText>oduto</w:instrText>
      </w:r>
      <w:r w:rsidR="00A735A5" w:rsidRPr="00D24234">
        <w:rPr>
          <w:color w:val="auto"/>
        </w:rPr>
        <w:instrText xml:space="preserve"> "Informe o nome do </w:instrText>
      </w:r>
      <w:r w:rsidR="00C03F98" w:rsidRPr="00D24234">
        <w:rPr>
          <w:color w:val="auto"/>
        </w:rPr>
        <w:instrText>produto</w:instrText>
      </w:r>
      <w:r w:rsidR="00A735A5" w:rsidRPr="00D24234">
        <w:rPr>
          <w:color w:val="auto"/>
        </w:rPr>
        <w:instrText xml:space="preserve">"  \* MERGEFORMAT </w:instrText>
      </w:r>
      <w:r w:rsidRPr="00D24234">
        <w:rPr>
          <w:color w:val="auto"/>
        </w:rPr>
        <w:fldChar w:fldCharType="separate"/>
      </w:r>
      <w:bookmarkStart w:id="0" w:name="NomeProduto"/>
      <w:bookmarkStart w:id="1" w:name="NomeProjeto"/>
      <w:r w:rsidR="00C03F98" w:rsidRPr="00D24234">
        <w:rPr>
          <w:color w:val="auto"/>
        </w:rPr>
        <w:t>&lt;Nome do Produto&gt;</w:t>
      </w:r>
      <w:bookmarkEnd w:id="0"/>
      <w:bookmarkEnd w:id="1"/>
      <w:r w:rsidRPr="00D24234">
        <w:rPr>
          <w:color w:val="auto"/>
        </w:rPr>
        <w:fldChar w:fldCharType="end"/>
      </w:r>
      <w:r w:rsidR="00B41C91" w:rsidRPr="00D24234">
        <w:rPr>
          <w:color w:val="auto"/>
        </w:rPr>
        <w:t>Sistema Processo Eleitoral</w:t>
      </w:r>
    </w:p>
    <w:p w14:paraId="5A8E73EC" w14:textId="4664218B" w:rsidR="00A735A5" w:rsidRPr="00D24234" w:rsidRDefault="00825F00">
      <w:pPr>
        <w:pStyle w:val="NomeCliente"/>
      </w:pPr>
      <w:r w:rsidRPr="00D24234">
        <w:fldChar w:fldCharType="begin"/>
      </w:r>
      <w:r w:rsidR="00A735A5" w:rsidRPr="00D24234">
        <w:instrText xml:space="preserve"> ASK  NomeCliente "Informe o nome do cliente"  \* MERGEFORMAT </w:instrText>
      </w:r>
      <w:r w:rsidRPr="00D24234">
        <w:fldChar w:fldCharType="separate"/>
      </w:r>
      <w:bookmarkStart w:id="2" w:name="NomeCliente"/>
      <w:r w:rsidR="00C03F98" w:rsidRPr="00D24234">
        <w:t>&lt;Nome do cliente&gt;</w:t>
      </w:r>
      <w:bookmarkEnd w:id="2"/>
      <w:r w:rsidRPr="00D24234">
        <w:fldChar w:fldCharType="end"/>
      </w:r>
      <w:r w:rsidRPr="00D24234">
        <w:fldChar w:fldCharType="begin"/>
      </w:r>
      <w:r w:rsidR="00C42947" w:rsidRPr="00D24234">
        <w:instrText xml:space="preserve"> REF NomeCliente </w:instrText>
      </w:r>
      <w:r w:rsidR="006D302B" w:rsidRPr="00D24234">
        <w:instrText xml:space="preserve"> \* MERGEFORMAT </w:instrText>
      </w:r>
      <w:r w:rsidRPr="00D24234">
        <w:fldChar w:fldCharType="separate"/>
      </w:r>
      <w:r w:rsidR="00076318" w:rsidRPr="00D24234">
        <w:t>CAU</w:t>
      </w:r>
      <w:r w:rsidRPr="00D24234">
        <w:fldChar w:fldCharType="end"/>
      </w:r>
    </w:p>
    <w:p w14:paraId="26020D1D" w14:textId="77777777" w:rsidR="00A735A5" w:rsidRPr="00D24234" w:rsidRDefault="00A735A5">
      <w:pPr>
        <w:pStyle w:val="NomeCliente"/>
        <w:sectPr w:rsidR="00A735A5" w:rsidRPr="00D24234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D24234" w:rsidRDefault="00E25943" w:rsidP="00E25943">
      <w:pPr>
        <w:pStyle w:val="Dica"/>
        <w:spacing w:after="0"/>
        <w:rPr>
          <w:color w:val="auto"/>
        </w:rPr>
      </w:pPr>
    </w:p>
    <w:p w14:paraId="09D3AC62" w14:textId="77777777" w:rsidR="00A735A5" w:rsidRPr="00D24234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D24234">
        <w:br w:type="page"/>
      </w:r>
      <w:r w:rsidRPr="00D24234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D24234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9E77F4" w:rsidRPr="00D24234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D24234" w:rsidRDefault="00A735A5">
            <w:pPr>
              <w:jc w:val="center"/>
              <w:rPr>
                <w:b/>
                <w:bCs/>
              </w:rPr>
            </w:pPr>
            <w:r w:rsidRPr="00D24234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D24234" w:rsidRDefault="00A735A5">
            <w:pPr>
              <w:jc w:val="center"/>
              <w:rPr>
                <w:b/>
                <w:bCs/>
              </w:rPr>
            </w:pPr>
            <w:r w:rsidRPr="00D24234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D24234" w:rsidRDefault="00A735A5">
            <w:pPr>
              <w:jc w:val="center"/>
              <w:rPr>
                <w:b/>
                <w:bCs/>
              </w:rPr>
            </w:pPr>
            <w:r w:rsidRPr="00D24234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D24234" w:rsidRDefault="00A735A5">
            <w:pPr>
              <w:jc w:val="center"/>
              <w:rPr>
                <w:b/>
                <w:bCs/>
              </w:rPr>
            </w:pPr>
            <w:r w:rsidRPr="00D24234">
              <w:rPr>
                <w:b/>
                <w:bCs/>
              </w:rPr>
              <w:t>Observações</w:t>
            </w:r>
          </w:p>
        </w:tc>
      </w:tr>
      <w:tr w:rsidR="00980E07" w:rsidRPr="00D24234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D24234" w:rsidRDefault="00980E07" w:rsidP="00980E07">
            <w:pPr>
              <w:jc w:val="center"/>
            </w:pPr>
            <w:r w:rsidRPr="00D24234">
              <w:t>1.0</w:t>
            </w:r>
          </w:p>
        </w:tc>
        <w:tc>
          <w:tcPr>
            <w:tcW w:w="1425" w:type="dxa"/>
            <w:vAlign w:val="center"/>
          </w:tcPr>
          <w:p w14:paraId="3828512A" w14:textId="32827A2F" w:rsidR="00980E07" w:rsidRPr="00D24234" w:rsidRDefault="00980E07" w:rsidP="00155751">
            <w:pPr>
              <w:jc w:val="center"/>
            </w:pPr>
            <w:r w:rsidRPr="00D24234">
              <w:t>0</w:t>
            </w:r>
            <w:r w:rsidR="00155751" w:rsidRPr="00D24234">
              <w:t>2</w:t>
            </w:r>
            <w:r w:rsidRPr="00D24234">
              <w:t>/0</w:t>
            </w:r>
            <w:r w:rsidR="00155751" w:rsidRPr="00D24234">
              <w:t>7</w:t>
            </w:r>
            <w:r w:rsidRPr="00D24234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D24234" w:rsidRDefault="00980E07" w:rsidP="00980E07">
            <w:pPr>
              <w:ind w:left="169"/>
              <w:jc w:val="left"/>
            </w:pPr>
            <w:r w:rsidRPr="00D24234">
              <w:t xml:space="preserve">Flávia Monteiro </w:t>
            </w:r>
          </w:p>
        </w:tc>
        <w:tc>
          <w:tcPr>
            <w:tcW w:w="4203" w:type="dxa"/>
          </w:tcPr>
          <w:p w14:paraId="19989C7B" w14:textId="0C5D56EA" w:rsidR="00980E07" w:rsidRPr="00D24234" w:rsidRDefault="00980E07" w:rsidP="00980E07">
            <w:pPr>
              <w:ind w:left="174"/>
              <w:jc w:val="left"/>
            </w:pPr>
            <w:r w:rsidRPr="00D24234">
              <w:t>Em atendimento a OS1</w:t>
            </w:r>
            <w:r w:rsidR="00155751" w:rsidRPr="00D24234">
              <w:t>747 Sprint 01</w:t>
            </w:r>
            <w:r w:rsidRPr="00D24234">
              <w:t>:</w:t>
            </w:r>
          </w:p>
          <w:p w14:paraId="10E3D2AF" w14:textId="19E4031B" w:rsidR="00980E07" w:rsidRPr="00D24234" w:rsidRDefault="00980E07" w:rsidP="00980E07">
            <w:pPr>
              <w:ind w:left="174"/>
              <w:jc w:val="left"/>
            </w:pPr>
            <w:r w:rsidRPr="00D24234">
              <w:t>- Inclusão da funcionalidade.</w:t>
            </w:r>
          </w:p>
        </w:tc>
      </w:tr>
    </w:tbl>
    <w:p w14:paraId="7FCD6DB3" w14:textId="77777777" w:rsidR="00A735A5" w:rsidRPr="00D24234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D24234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D24234" w:rsidRDefault="00A4247F" w:rsidP="00A4247F">
      <w:pPr>
        <w:rPr>
          <w:rFonts w:cs="Arial"/>
          <w:szCs w:val="22"/>
        </w:rPr>
      </w:pPr>
    </w:p>
    <w:p w14:paraId="7AE1C47C" w14:textId="77777777" w:rsidR="00A4247F" w:rsidRPr="00D24234" w:rsidRDefault="00A4247F" w:rsidP="00A4247F">
      <w:pPr>
        <w:rPr>
          <w:rFonts w:cs="Arial"/>
          <w:szCs w:val="22"/>
        </w:rPr>
      </w:pPr>
    </w:p>
    <w:p w14:paraId="423BB385" w14:textId="77777777" w:rsidR="00A4247F" w:rsidRPr="00D24234" w:rsidRDefault="00A4247F" w:rsidP="00A4247F">
      <w:pPr>
        <w:rPr>
          <w:rFonts w:cs="Arial"/>
          <w:szCs w:val="22"/>
        </w:rPr>
      </w:pPr>
    </w:p>
    <w:p w14:paraId="0762D381" w14:textId="77777777" w:rsidR="00A4247F" w:rsidRPr="00D24234" w:rsidRDefault="00A4247F" w:rsidP="00A4247F">
      <w:pPr>
        <w:rPr>
          <w:rFonts w:cs="Arial"/>
          <w:szCs w:val="22"/>
        </w:rPr>
      </w:pPr>
    </w:p>
    <w:p w14:paraId="7558BBB3" w14:textId="77777777" w:rsidR="00A4247F" w:rsidRPr="00D24234" w:rsidRDefault="00A4247F" w:rsidP="00A4247F">
      <w:pPr>
        <w:rPr>
          <w:rFonts w:cs="Arial"/>
          <w:szCs w:val="22"/>
        </w:rPr>
      </w:pPr>
    </w:p>
    <w:p w14:paraId="6825B8F0" w14:textId="77777777" w:rsidR="00A4247F" w:rsidRPr="00D24234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D24234" w:rsidRDefault="00A4247F" w:rsidP="00A4247F">
      <w:pPr>
        <w:tabs>
          <w:tab w:val="left" w:pos="420"/>
        </w:tabs>
        <w:rPr>
          <w:rFonts w:cs="Arial"/>
          <w:szCs w:val="22"/>
        </w:rPr>
      </w:pPr>
      <w:r w:rsidRPr="00D24234">
        <w:rPr>
          <w:rFonts w:cs="Arial"/>
          <w:szCs w:val="22"/>
        </w:rPr>
        <w:tab/>
      </w:r>
    </w:p>
    <w:p w14:paraId="22CC31A1" w14:textId="77777777" w:rsidR="00A735A5" w:rsidRPr="00D24234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D24234">
        <w:rPr>
          <w:rFonts w:cs="Arial"/>
          <w:szCs w:val="22"/>
        </w:rPr>
        <w:br w:type="page"/>
      </w:r>
      <w:r w:rsidRPr="00D24234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D24234" w:rsidRDefault="00A735A5">
      <w:pPr>
        <w:jc w:val="center"/>
        <w:rPr>
          <w:rFonts w:cs="Arial"/>
          <w:b/>
          <w:szCs w:val="22"/>
        </w:rPr>
      </w:pPr>
    </w:p>
    <w:p w14:paraId="7B5394F8" w14:textId="77777777" w:rsidR="007315F0" w:rsidRPr="00D2423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D24234">
        <w:fldChar w:fldCharType="begin"/>
      </w:r>
      <w:r w:rsidR="00A735A5" w:rsidRPr="00D24234">
        <w:instrText xml:space="preserve"> TOC \o "1-2" \h \z \u </w:instrText>
      </w:r>
      <w:r w:rsidRPr="00D24234">
        <w:fldChar w:fldCharType="separate"/>
      </w:r>
      <w:hyperlink w:anchor="_Toc44933826" w:history="1">
        <w:r w:rsidR="007315F0" w:rsidRPr="00D24234">
          <w:rPr>
            <w:rStyle w:val="Hyperlink"/>
            <w:noProof/>
          </w:rPr>
          <w:t>HST172 – Cadastrar Pedido de Impugnação de Resultado da Eleição</w:t>
        </w:r>
        <w:r w:rsidR="007315F0" w:rsidRPr="00D24234">
          <w:rPr>
            <w:noProof/>
            <w:webHidden/>
          </w:rPr>
          <w:tab/>
        </w:r>
        <w:r w:rsidR="007315F0" w:rsidRPr="00D24234">
          <w:rPr>
            <w:noProof/>
            <w:webHidden/>
          </w:rPr>
          <w:fldChar w:fldCharType="begin"/>
        </w:r>
        <w:r w:rsidR="007315F0" w:rsidRPr="00D24234">
          <w:rPr>
            <w:noProof/>
            <w:webHidden/>
          </w:rPr>
          <w:instrText xml:space="preserve"> PAGEREF _Toc44933826 \h </w:instrText>
        </w:r>
        <w:r w:rsidR="007315F0" w:rsidRPr="00D24234">
          <w:rPr>
            <w:noProof/>
            <w:webHidden/>
          </w:rPr>
        </w:r>
        <w:r w:rsidR="007315F0" w:rsidRPr="00D24234">
          <w:rPr>
            <w:noProof/>
            <w:webHidden/>
          </w:rPr>
          <w:fldChar w:fldCharType="separate"/>
        </w:r>
        <w:r w:rsidR="007315F0" w:rsidRPr="00D24234">
          <w:rPr>
            <w:noProof/>
            <w:webHidden/>
          </w:rPr>
          <w:t>4</w:t>
        </w:r>
        <w:r w:rsidR="007315F0" w:rsidRPr="00D24234">
          <w:rPr>
            <w:noProof/>
            <w:webHidden/>
          </w:rPr>
          <w:fldChar w:fldCharType="end"/>
        </w:r>
      </w:hyperlink>
    </w:p>
    <w:p w14:paraId="5086F7F6" w14:textId="77777777" w:rsidR="007315F0" w:rsidRPr="00D24234" w:rsidRDefault="003477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827" w:history="1">
        <w:r w:rsidR="007315F0" w:rsidRPr="00D24234">
          <w:rPr>
            <w:rStyle w:val="Hyperlink"/>
            <w:noProof/>
          </w:rPr>
          <w:t>COMO PO,</w:t>
        </w:r>
        <w:r w:rsidR="007315F0" w:rsidRPr="00D24234">
          <w:rPr>
            <w:noProof/>
            <w:webHidden/>
          </w:rPr>
          <w:tab/>
        </w:r>
        <w:r w:rsidR="007315F0" w:rsidRPr="00D24234">
          <w:rPr>
            <w:noProof/>
            <w:webHidden/>
          </w:rPr>
          <w:fldChar w:fldCharType="begin"/>
        </w:r>
        <w:r w:rsidR="007315F0" w:rsidRPr="00D24234">
          <w:rPr>
            <w:noProof/>
            <w:webHidden/>
          </w:rPr>
          <w:instrText xml:space="preserve"> PAGEREF _Toc44933827 \h </w:instrText>
        </w:r>
        <w:r w:rsidR="007315F0" w:rsidRPr="00D24234">
          <w:rPr>
            <w:noProof/>
            <w:webHidden/>
          </w:rPr>
        </w:r>
        <w:r w:rsidR="007315F0" w:rsidRPr="00D24234">
          <w:rPr>
            <w:noProof/>
            <w:webHidden/>
          </w:rPr>
          <w:fldChar w:fldCharType="separate"/>
        </w:r>
        <w:r w:rsidR="007315F0" w:rsidRPr="00D24234">
          <w:rPr>
            <w:noProof/>
            <w:webHidden/>
          </w:rPr>
          <w:t>4</w:t>
        </w:r>
        <w:r w:rsidR="007315F0" w:rsidRPr="00D24234">
          <w:rPr>
            <w:noProof/>
            <w:webHidden/>
          </w:rPr>
          <w:fldChar w:fldCharType="end"/>
        </w:r>
      </w:hyperlink>
    </w:p>
    <w:p w14:paraId="64E37A99" w14:textId="77777777" w:rsidR="007315F0" w:rsidRPr="00D24234" w:rsidRDefault="003477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828" w:history="1">
        <w:r w:rsidR="007315F0" w:rsidRPr="00D24234">
          <w:rPr>
            <w:rStyle w:val="Hyperlink"/>
            <w:noProof/>
          </w:rPr>
          <w:t>QUERO incluir nova funcionalidade</w:t>
        </w:r>
        <w:r w:rsidR="007315F0" w:rsidRPr="00D24234">
          <w:rPr>
            <w:noProof/>
            <w:webHidden/>
          </w:rPr>
          <w:tab/>
        </w:r>
        <w:r w:rsidR="007315F0" w:rsidRPr="00D24234">
          <w:rPr>
            <w:noProof/>
            <w:webHidden/>
          </w:rPr>
          <w:fldChar w:fldCharType="begin"/>
        </w:r>
        <w:r w:rsidR="007315F0" w:rsidRPr="00D24234">
          <w:rPr>
            <w:noProof/>
            <w:webHidden/>
          </w:rPr>
          <w:instrText xml:space="preserve"> PAGEREF _Toc44933828 \h </w:instrText>
        </w:r>
        <w:r w:rsidR="007315F0" w:rsidRPr="00D24234">
          <w:rPr>
            <w:noProof/>
            <w:webHidden/>
          </w:rPr>
        </w:r>
        <w:r w:rsidR="007315F0" w:rsidRPr="00D24234">
          <w:rPr>
            <w:noProof/>
            <w:webHidden/>
          </w:rPr>
          <w:fldChar w:fldCharType="separate"/>
        </w:r>
        <w:r w:rsidR="007315F0" w:rsidRPr="00D24234">
          <w:rPr>
            <w:noProof/>
            <w:webHidden/>
          </w:rPr>
          <w:t>4</w:t>
        </w:r>
        <w:r w:rsidR="007315F0" w:rsidRPr="00D24234">
          <w:rPr>
            <w:noProof/>
            <w:webHidden/>
          </w:rPr>
          <w:fldChar w:fldCharType="end"/>
        </w:r>
      </w:hyperlink>
    </w:p>
    <w:p w14:paraId="05E31E72" w14:textId="77777777" w:rsidR="007315F0" w:rsidRPr="00D24234" w:rsidRDefault="003477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829" w:history="1">
        <w:r w:rsidR="007315F0" w:rsidRPr="00D24234">
          <w:rPr>
            <w:rStyle w:val="Hyperlink"/>
            <w:noProof/>
          </w:rPr>
          <w:t>PARA Cadastrar Pedido de Impugnação de Resultado da Eleição.</w:t>
        </w:r>
        <w:r w:rsidR="007315F0" w:rsidRPr="00D24234">
          <w:rPr>
            <w:noProof/>
            <w:webHidden/>
          </w:rPr>
          <w:tab/>
        </w:r>
        <w:r w:rsidR="007315F0" w:rsidRPr="00D24234">
          <w:rPr>
            <w:noProof/>
            <w:webHidden/>
          </w:rPr>
          <w:fldChar w:fldCharType="begin"/>
        </w:r>
        <w:r w:rsidR="007315F0" w:rsidRPr="00D24234">
          <w:rPr>
            <w:noProof/>
            <w:webHidden/>
          </w:rPr>
          <w:instrText xml:space="preserve"> PAGEREF _Toc44933829 \h </w:instrText>
        </w:r>
        <w:r w:rsidR="007315F0" w:rsidRPr="00D24234">
          <w:rPr>
            <w:noProof/>
            <w:webHidden/>
          </w:rPr>
        </w:r>
        <w:r w:rsidR="007315F0" w:rsidRPr="00D24234">
          <w:rPr>
            <w:noProof/>
            <w:webHidden/>
          </w:rPr>
          <w:fldChar w:fldCharType="separate"/>
        </w:r>
        <w:r w:rsidR="007315F0" w:rsidRPr="00D24234">
          <w:rPr>
            <w:noProof/>
            <w:webHidden/>
          </w:rPr>
          <w:t>4</w:t>
        </w:r>
        <w:r w:rsidR="007315F0" w:rsidRPr="00D24234">
          <w:rPr>
            <w:noProof/>
            <w:webHidden/>
          </w:rPr>
          <w:fldChar w:fldCharType="end"/>
        </w:r>
      </w:hyperlink>
    </w:p>
    <w:p w14:paraId="7513AD3D" w14:textId="77777777" w:rsidR="007315F0" w:rsidRPr="00D24234" w:rsidRDefault="003477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830" w:history="1">
        <w:r w:rsidR="007315F0" w:rsidRPr="00D24234">
          <w:rPr>
            <w:rStyle w:val="Hyperlink"/>
            <w:noProof/>
          </w:rPr>
          <w:t>PROTÓTIPO</w:t>
        </w:r>
        <w:r w:rsidR="007315F0" w:rsidRPr="00D24234">
          <w:rPr>
            <w:noProof/>
            <w:webHidden/>
          </w:rPr>
          <w:tab/>
        </w:r>
        <w:r w:rsidR="007315F0" w:rsidRPr="00D24234">
          <w:rPr>
            <w:noProof/>
            <w:webHidden/>
          </w:rPr>
          <w:fldChar w:fldCharType="begin"/>
        </w:r>
        <w:r w:rsidR="007315F0" w:rsidRPr="00D24234">
          <w:rPr>
            <w:noProof/>
            <w:webHidden/>
          </w:rPr>
          <w:instrText xml:space="preserve"> PAGEREF _Toc44933830 \h </w:instrText>
        </w:r>
        <w:r w:rsidR="007315F0" w:rsidRPr="00D24234">
          <w:rPr>
            <w:noProof/>
            <w:webHidden/>
          </w:rPr>
        </w:r>
        <w:r w:rsidR="007315F0" w:rsidRPr="00D24234">
          <w:rPr>
            <w:noProof/>
            <w:webHidden/>
          </w:rPr>
          <w:fldChar w:fldCharType="separate"/>
        </w:r>
        <w:r w:rsidR="007315F0" w:rsidRPr="00D24234">
          <w:rPr>
            <w:noProof/>
            <w:webHidden/>
          </w:rPr>
          <w:t>4</w:t>
        </w:r>
        <w:r w:rsidR="007315F0" w:rsidRPr="00D24234">
          <w:rPr>
            <w:noProof/>
            <w:webHidden/>
          </w:rPr>
          <w:fldChar w:fldCharType="end"/>
        </w:r>
      </w:hyperlink>
    </w:p>
    <w:p w14:paraId="0EE9F559" w14:textId="77777777" w:rsidR="007315F0" w:rsidRPr="00D24234" w:rsidRDefault="003477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831" w:history="1">
        <w:r w:rsidR="007315F0" w:rsidRPr="00D24234">
          <w:rPr>
            <w:rStyle w:val="Hyperlink"/>
            <w:noProof/>
          </w:rPr>
          <w:t>CRITÉRIOS DE ACEITE</w:t>
        </w:r>
        <w:r w:rsidR="007315F0" w:rsidRPr="00D24234">
          <w:rPr>
            <w:noProof/>
            <w:webHidden/>
          </w:rPr>
          <w:tab/>
        </w:r>
        <w:r w:rsidR="007315F0" w:rsidRPr="00D24234">
          <w:rPr>
            <w:noProof/>
            <w:webHidden/>
          </w:rPr>
          <w:fldChar w:fldCharType="begin"/>
        </w:r>
        <w:r w:rsidR="007315F0" w:rsidRPr="00D24234">
          <w:rPr>
            <w:noProof/>
            <w:webHidden/>
          </w:rPr>
          <w:instrText xml:space="preserve"> PAGEREF _Toc44933831 \h </w:instrText>
        </w:r>
        <w:r w:rsidR="007315F0" w:rsidRPr="00D24234">
          <w:rPr>
            <w:noProof/>
            <w:webHidden/>
          </w:rPr>
        </w:r>
        <w:r w:rsidR="007315F0" w:rsidRPr="00D24234">
          <w:rPr>
            <w:noProof/>
            <w:webHidden/>
          </w:rPr>
          <w:fldChar w:fldCharType="separate"/>
        </w:r>
        <w:r w:rsidR="007315F0" w:rsidRPr="00D24234">
          <w:rPr>
            <w:noProof/>
            <w:webHidden/>
          </w:rPr>
          <w:t>7</w:t>
        </w:r>
        <w:r w:rsidR="007315F0" w:rsidRPr="00D24234">
          <w:rPr>
            <w:noProof/>
            <w:webHidden/>
          </w:rPr>
          <w:fldChar w:fldCharType="end"/>
        </w:r>
      </w:hyperlink>
    </w:p>
    <w:p w14:paraId="4076184C" w14:textId="77777777" w:rsidR="007315F0" w:rsidRPr="00D24234" w:rsidRDefault="0034777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933832" w:history="1">
        <w:r w:rsidR="007315F0" w:rsidRPr="00D24234">
          <w:rPr>
            <w:rStyle w:val="Hyperlink"/>
            <w:noProof/>
          </w:rPr>
          <w:t>INFORMAÇÕES COMPLEMENTARES</w:t>
        </w:r>
        <w:r w:rsidR="007315F0" w:rsidRPr="00D24234">
          <w:rPr>
            <w:noProof/>
            <w:webHidden/>
          </w:rPr>
          <w:tab/>
        </w:r>
        <w:r w:rsidR="007315F0" w:rsidRPr="00D24234">
          <w:rPr>
            <w:noProof/>
            <w:webHidden/>
          </w:rPr>
          <w:fldChar w:fldCharType="begin"/>
        </w:r>
        <w:r w:rsidR="007315F0" w:rsidRPr="00D24234">
          <w:rPr>
            <w:noProof/>
            <w:webHidden/>
          </w:rPr>
          <w:instrText xml:space="preserve"> PAGEREF _Toc44933832 \h </w:instrText>
        </w:r>
        <w:r w:rsidR="007315F0" w:rsidRPr="00D24234">
          <w:rPr>
            <w:noProof/>
            <w:webHidden/>
          </w:rPr>
        </w:r>
        <w:r w:rsidR="007315F0" w:rsidRPr="00D24234">
          <w:rPr>
            <w:noProof/>
            <w:webHidden/>
          </w:rPr>
          <w:fldChar w:fldCharType="separate"/>
        </w:r>
        <w:r w:rsidR="007315F0" w:rsidRPr="00D24234">
          <w:rPr>
            <w:noProof/>
            <w:webHidden/>
          </w:rPr>
          <w:t>8</w:t>
        </w:r>
        <w:r w:rsidR="007315F0" w:rsidRPr="00D24234">
          <w:rPr>
            <w:noProof/>
            <w:webHidden/>
          </w:rPr>
          <w:fldChar w:fldCharType="end"/>
        </w:r>
      </w:hyperlink>
    </w:p>
    <w:p w14:paraId="46621B27" w14:textId="54A4B598" w:rsidR="00A735A5" w:rsidRPr="00D24234" w:rsidRDefault="00825F00">
      <w:r w:rsidRPr="00D24234">
        <w:fldChar w:fldCharType="end"/>
      </w:r>
    </w:p>
    <w:p w14:paraId="3CB87937" w14:textId="77777777" w:rsidR="00A735A5" w:rsidRPr="00D24234" w:rsidRDefault="00A735A5">
      <w:pPr>
        <w:pStyle w:val="Dica"/>
        <w:rPr>
          <w:color w:val="auto"/>
        </w:rPr>
      </w:pPr>
    </w:p>
    <w:p w14:paraId="0C0F08DA" w14:textId="7E300F23" w:rsidR="00A735A5" w:rsidRPr="00D24234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D24234">
        <w:br w:type="page"/>
      </w:r>
      <w:bookmarkStart w:id="3" w:name="_Toc44933826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74238" w:rsidRPr="00D24234">
            <w:t>HST172 – Cadastrar Pedido de Impugnação de Resultado da Eleição</w:t>
          </w:r>
        </w:sdtContent>
      </w:sdt>
      <w:bookmarkEnd w:id="3"/>
    </w:p>
    <w:p w14:paraId="37D34CD1" w14:textId="2EE73A08" w:rsidR="002B1554" w:rsidRPr="00D24234" w:rsidRDefault="00CE176F" w:rsidP="00C64B05">
      <w:pPr>
        <w:pStyle w:val="Ttulo2"/>
        <w:numPr>
          <w:ilvl w:val="0"/>
          <w:numId w:val="0"/>
        </w:numPr>
      </w:pPr>
      <w:bookmarkStart w:id="4" w:name="_Toc44933827"/>
      <w:r w:rsidRPr="00D24234">
        <w:t>COMO</w:t>
      </w:r>
      <w:r w:rsidR="00C64B05" w:rsidRPr="00D24234">
        <w:t xml:space="preserve"> </w:t>
      </w:r>
      <w:r w:rsidR="000F4F06" w:rsidRPr="00D24234">
        <w:rPr>
          <w:b w:val="0"/>
        </w:rPr>
        <w:t>PO</w:t>
      </w:r>
      <w:r w:rsidR="007F2F52" w:rsidRPr="00D24234">
        <w:rPr>
          <w:b w:val="0"/>
        </w:rPr>
        <w:t>,</w:t>
      </w:r>
      <w:bookmarkEnd w:id="4"/>
      <w:r w:rsidR="007F2F52" w:rsidRPr="00D24234">
        <w:rPr>
          <w:b w:val="0"/>
        </w:rPr>
        <w:t xml:space="preserve"> </w:t>
      </w:r>
    </w:p>
    <w:p w14:paraId="4036BB8D" w14:textId="6186D9D0" w:rsidR="00CE176F" w:rsidRPr="00D24234" w:rsidRDefault="00CE176F" w:rsidP="005A4527">
      <w:pPr>
        <w:pStyle w:val="Ttulo2"/>
        <w:numPr>
          <w:ilvl w:val="0"/>
          <w:numId w:val="0"/>
        </w:numPr>
      </w:pPr>
      <w:bookmarkStart w:id="5" w:name="_Toc44933828"/>
      <w:r w:rsidRPr="00D24234">
        <w:t>QUERO</w:t>
      </w:r>
      <w:r w:rsidR="005A4527" w:rsidRPr="00D24234">
        <w:t xml:space="preserve"> </w:t>
      </w:r>
      <w:r w:rsidR="00E52D0F" w:rsidRPr="00D24234">
        <w:rPr>
          <w:b w:val="0"/>
        </w:rPr>
        <w:t>incluir nova funcionalidade</w:t>
      </w:r>
      <w:bookmarkEnd w:id="5"/>
    </w:p>
    <w:p w14:paraId="38E7497A" w14:textId="4D538978" w:rsidR="00A735A5" w:rsidRPr="00D24234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4933829"/>
      <w:r w:rsidRPr="00D24234">
        <w:t>PARA</w:t>
      </w:r>
      <w:r w:rsidR="005A4527" w:rsidRPr="00D24234">
        <w:t xml:space="preserve"> </w:t>
      </w:r>
      <w:r w:rsidR="000F4F06" w:rsidRPr="00D24234">
        <w:rPr>
          <w:b w:val="0"/>
        </w:rPr>
        <w:t>Cadastrar Pedido de Impugnação de Resultado da Eleição</w:t>
      </w:r>
      <w:r w:rsidR="00AA4118" w:rsidRPr="00D24234">
        <w:rPr>
          <w:b w:val="0"/>
        </w:rPr>
        <w:t>.</w:t>
      </w:r>
      <w:bookmarkEnd w:id="6"/>
    </w:p>
    <w:p w14:paraId="0334364E" w14:textId="4F02E639" w:rsidR="00353CEF" w:rsidRPr="00D24234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4933830"/>
      <w:r w:rsidRPr="00D24234">
        <w:t>PROTÓTIPO</w:t>
      </w:r>
      <w:bookmarkEnd w:id="7"/>
      <w:bookmarkEnd w:id="8"/>
    </w:p>
    <w:p w14:paraId="22840805" w14:textId="77777777" w:rsidR="00BB7917" w:rsidRPr="00D24234" w:rsidRDefault="00BB7917" w:rsidP="00DD198B"/>
    <w:p w14:paraId="2AEAA1A0" w14:textId="7055F6EB" w:rsidR="00617A1C" w:rsidRPr="00D24234" w:rsidRDefault="00322466" w:rsidP="002E2F62">
      <w:pPr>
        <w:pStyle w:val="EstiloPrototipo3"/>
        <w:numPr>
          <w:ilvl w:val="0"/>
          <w:numId w:val="3"/>
        </w:numPr>
      </w:pPr>
      <w:bookmarkStart w:id="9" w:name="_Ref46419274"/>
      <w:r w:rsidRPr="00D24234">
        <w:t>Tela principal</w:t>
      </w:r>
      <w:bookmarkEnd w:id="9"/>
    </w:p>
    <w:p w14:paraId="56AC99EB" w14:textId="3C7D58B6" w:rsidR="00617A1C" w:rsidRPr="00D24234" w:rsidRDefault="00FA5C56" w:rsidP="00617A1C">
      <w:r w:rsidRPr="00D24234">
        <w:rPr>
          <w:noProof/>
        </w:rPr>
        <w:drawing>
          <wp:inline distT="0" distB="0" distL="0" distR="0" wp14:anchorId="2FC1036D" wp14:editId="2695ED9D">
            <wp:extent cx="5760085" cy="2190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617A1C" w:rsidRPr="00D24234" w14:paraId="4A7EAFEA" w14:textId="77777777" w:rsidTr="00F3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58798F63" w14:textId="02736607" w:rsidR="00617A1C" w:rsidRPr="00D24234" w:rsidRDefault="00617A1C" w:rsidP="00617A1C">
            <w:pPr>
              <w:pStyle w:val="EstiloPrototipo3"/>
              <w:jc w:val="center"/>
              <w:rPr>
                <w:color w:val="auto"/>
              </w:rPr>
            </w:pPr>
            <w:r w:rsidRPr="00D24234">
              <w:rPr>
                <w:color w:val="auto"/>
                <w:sz w:val="24"/>
                <w:szCs w:val="24"/>
              </w:rPr>
              <w:t>Comandos</w:t>
            </w:r>
          </w:p>
        </w:tc>
      </w:tr>
      <w:tr w:rsidR="00617A1C" w:rsidRPr="00D24234" w14:paraId="3F4B2FB8" w14:textId="77777777" w:rsidTr="00F3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792F93DF" w14:textId="77777777" w:rsidR="00617A1C" w:rsidRPr="00D24234" w:rsidRDefault="00617A1C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148D97C" w14:textId="77777777" w:rsidR="00617A1C" w:rsidRPr="00D24234" w:rsidRDefault="00617A1C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52CC2D1B" w14:textId="77777777" w:rsidR="00617A1C" w:rsidRPr="00D24234" w:rsidRDefault="00617A1C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7DEB5473" w14:textId="77777777" w:rsidR="00617A1C" w:rsidRPr="00D24234" w:rsidRDefault="00617A1C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4813B258" w14:textId="77777777" w:rsidR="00617A1C" w:rsidRPr="00D24234" w:rsidRDefault="00617A1C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36ADA978" w14:textId="77777777" w:rsidR="00617A1C" w:rsidRPr="00D24234" w:rsidRDefault="00617A1C" w:rsidP="00F34D5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Restrições</w:t>
            </w:r>
          </w:p>
        </w:tc>
      </w:tr>
      <w:tr w:rsidR="00014E91" w:rsidRPr="00D24234" w14:paraId="16384EC6" w14:textId="77777777" w:rsidTr="00F34D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C8A8292" w14:textId="74154409" w:rsidR="00014E91" w:rsidRPr="00D24234" w:rsidRDefault="00911EBA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 xml:space="preserve">Impugnação </w:t>
            </w:r>
            <w:r w:rsidR="00014E91" w:rsidRPr="00D24234">
              <w:rPr>
                <w:rFonts w:cs="Arial"/>
                <w:sz w:val="18"/>
                <w:szCs w:val="18"/>
              </w:rPr>
              <w:t>Resultado</w:t>
            </w:r>
          </w:p>
        </w:tc>
        <w:tc>
          <w:tcPr>
            <w:tcW w:w="1417" w:type="dxa"/>
          </w:tcPr>
          <w:p w14:paraId="58BFDC60" w14:textId="77777777" w:rsidR="00014E91" w:rsidRPr="00D24234" w:rsidRDefault="00014E91" w:rsidP="00F34D5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Quando acionado, apresenta o (s) submenu (s).</w:t>
            </w:r>
          </w:p>
        </w:tc>
        <w:tc>
          <w:tcPr>
            <w:tcW w:w="1134" w:type="dxa"/>
          </w:tcPr>
          <w:p w14:paraId="537637B3" w14:textId="12ECE4BC" w:rsidR="00014E91" w:rsidRPr="00D24234" w:rsidRDefault="00C057E6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7943AC49" w14:textId="1B347B72" w:rsidR="00014E91" w:rsidRPr="00D24234" w:rsidRDefault="00C057E6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343559B1" w14:textId="199F41BB" w:rsidR="00014E91" w:rsidRPr="00D24234" w:rsidRDefault="00C057E6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DBEA7CD" w14:textId="77777777" w:rsidR="00014E91" w:rsidRPr="00D24234" w:rsidRDefault="00014E91" w:rsidP="00014E9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014E91" w:rsidRPr="00D24234" w14:paraId="42500225" w14:textId="77777777" w:rsidTr="00F3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932B99B" w14:textId="6E46140D" w:rsidR="00014E91" w:rsidRPr="00D24234" w:rsidRDefault="00131B67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 xml:space="preserve">Cadastrar </w:t>
            </w:r>
            <w:r w:rsidR="00CD7282" w:rsidRPr="00D24234">
              <w:rPr>
                <w:rFonts w:cs="Arial"/>
                <w:sz w:val="18"/>
                <w:szCs w:val="18"/>
              </w:rPr>
              <w:t>Im</w:t>
            </w:r>
            <w:r w:rsidRPr="00D24234">
              <w:rPr>
                <w:rFonts w:cs="Arial"/>
                <w:sz w:val="18"/>
                <w:szCs w:val="18"/>
              </w:rPr>
              <w:t>pugnação</w:t>
            </w:r>
          </w:p>
        </w:tc>
        <w:tc>
          <w:tcPr>
            <w:tcW w:w="1417" w:type="dxa"/>
          </w:tcPr>
          <w:p w14:paraId="7A072135" w14:textId="045A1CA5" w:rsidR="00014E91" w:rsidRPr="00D24234" w:rsidRDefault="00014E91" w:rsidP="00E27A8B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 xml:space="preserve">Quando acionado, apresenta </w:t>
            </w:r>
            <w:r w:rsidR="00E27A8B" w:rsidRPr="00D24234">
              <w:rPr>
                <w:rFonts w:cs="Arial"/>
                <w:sz w:val="18"/>
                <w:szCs w:val="18"/>
              </w:rPr>
              <w:t>a funcionalidade “Cadastrar Pedido de Impugnação de resultado”</w:t>
            </w:r>
            <w:r w:rsidRPr="00D24234">
              <w:rPr>
                <w:rFonts w:cs="Arial"/>
                <w:sz w:val="18"/>
                <w:szCs w:val="18"/>
              </w:rPr>
              <w:t>.</w:t>
            </w:r>
            <w:r w:rsidR="005070B6" w:rsidRPr="00D24234">
              <w:rPr>
                <w:rFonts w:cs="Arial"/>
                <w:sz w:val="18"/>
                <w:szCs w:val="18"/>
              </w:rPr>
              <w:t xml:space="preserve"> </w:t>
            </w:r>
            <w:r w:rsidR="00663289" w:rsidRPr="00D24234">
              <w:rPr>
                <w:rFonts w:cs="Arial"/>
                <w:sz w:val="18"/>
                <w:szCs w:val="18"/>
              </w:rPr>
              <w:fldChar w:fldCharType="begin"/>
            </w:r>
            <w:r w:rsidR="00663289" w:rsidRPr="00D24234">
              <w:rPr>
                <w:rFonts w:cs="Arial"/>
                <w:sz w:val="18"/>
                <w:szCs w:val="18"/>
              </w:rPr>
              <w:instrText xml:space="preserve"> REF _Ref46417889 \n \h </w:instrText>
            </w:r>
            <w:r w:rsidR="0062582C" w:rsidRPr="00D24234">
              <w:rPr>
                <w:rFonts w:cs="Arial"/>
                <w:sz w:val="18"/>
                <w:szCs w:val="18"/>
              </w:rPr>
              <w:instrText xml:space="preserve"> \* MERGEFORMAT </w:instrText>
            </w:r>
            <w:r w:rsidR="00663289" w:rsidRPr="00D24234">
              <w:rPr>
                <w:rFonts w:cs="Arial"/>
                <w:sz w:val="18"/>
                <w:szCs w:val="18"/>
              </w:rPr>
            </w:r>
            <w:r w:rsidR="00663289" w:rsidRPr="00D24234">
              <w:rPr>
                <w:rFonts w:cs="Arial"/>
                <w:sz w:val="18"/>
                <w:szCs w:val="18"/>
              </w:rPr>
              <w:fldChar w:fldCharType="separate"/>
            </w:r>
            <w:r w:rsidR="00663289" w:rsidRPr="00D24234">
              <w:rPr>
                <w:rFonts w:cs="Arial"/>
                <w:sz w:val="18"/>
                <w:szCs w:val="18"/>
              </w:rPr>
              <w:t>P02</w:t>
            </w:r>
            <w:r w:rsidR="00663289" w:rsidRPr="00D24234">
              <w:rPr>
                <w:rFonts w:cs="Arial"/>
                <w:sz w:val="18"/>
                <w:szCs w:val="18"/>
              </w:rPr>
              <w:fldChar w:fldCharType="end"/>
            </w:r>
            <w:r w:rsidRPr="00D24234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7E91ED67" w14:textId="67287C53" w:rsidR="00014E91" w:rsidRPr="00D24234" w:rsidRDefault="00C057E6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3F4D9210" w14:textId="7F7A8077" w:rsidR="00014E91" w:rsidRPr="00D24234" w:rsidRDefault="00C057E6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1134" w:type="dxa"/>
          </w:tcPr>
          <w:p w14:paraId="1DE93D37" w14:textId="0DA95703" w:rsidR="00014E91" w:rsidRPr="00D24234" w:rsidRDefault="00C057E6" w:rsidP="00F34D5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7DE32D0" w14:textId="0744EA5C" w:rsidR="00014E91" w:rsidRPr="00D24234" w:rsidRDefault="00014E91" w:rsidP="00014E9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6C3575D7" w14:textId="77777777" w:rsidR="00617A1C" w:rsidRPr="00D24234" w:rsidRDefault="00617A1C" w:rsidP="00617A1C"/>
    <w:p w14:paraId="4E135443" w14:textId="2A7A4862" w:rsidR="00FC277B" w:rsidRPr="00D24234" w:rsidRDefault="00FC277B" w:rsidP="002E2F62">
      <w:pPr>
        <w:pStyle w:val="EstiloPrototipo3"/>
        <w:numPr>
          <w:ilvl w:val="0"/>
          <w:numId w:val="3"/>
        </w:numPr>
      </w:pPr>
      <w:bookmarkStart w:id="10" w:name="_Ref46417889"/>
      <w:r w:rsidRPr="00D24234">
        <w:lastRenderedPageBreak/>
        <w:t xml:space="preserve">Dados </w:t>
      </w:r>
      <w:r w:rsidR="00C05307" w:rsidRPr="00D24234">
        <w:t>apresentados para o cadastro da impugnação</w:t>
      </w:r>
      <w:bookmarkEnd w:id="10"/>
    </w:p>
    <w:p w14:paraId="64A98D01" w14:textId="5EBB77A3" w:rsidR="00FC277B" w:rsidRPr="00D24234" w:rsidRDefault="00F22ED6" w:rsidP="00FC277B">
      <w:r w:rsidRPr="00D24234">
        <w:rPr>
          <w:noProof/>
        </w:rPr>
        <w:drawing>
          <wp:inline distT="0" distB="0" distL="0" distR="0" wp14:anchorId="6269B323" wp14:editId="5E2579B8">
            <wp:extent cx="5756910" cy="73075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E65B" w14:textId="2BD6CA42" w:rsidR="001D7EF7" w:rsidRPr="00D24234" w:rsidRDefault="001D7EF7" w:rsidP="00FC277B">
      <w:pPr>
        <w:rPr>
          <w:color w:val="FF0000"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9E77F4" w:rsidRPr="00D24234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D24234" w:rsidRDefault="008501AE" w:rsidP="000A5E47">
            <w:pPr>
              <w:pStyle w:val="EstiloPrototipo3"/>
              <w:jc w:val="center"/>
              <w:rPr>
                <w:color w:val="auto"/>
              </w:rPr>
            </w:pPr>
            <w:r w:rsidRPr="00D24234">
              <w:rPr>
                <w:color w:val="auto"/>
                <w:sz w:val="24"/>
                <w:szCs w:val="24"/>
              </w:rPr>
              <w:lastRenderedPageBreak/>
              <w:t>Campos</w:t>
            </w:r>
          </w:p>
        </w:tc>
      </w:tr>
      <w:tr w:rsidR="009E77F4" w:rsidRPr="00D24234" w14:paraId="4BD4EA1F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D2423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D2423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3D190CD8" w14:textId="77777777" w:rsidR="00FC277B" w:rsidRPr="00D2423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50E88D9" w14:textId="77777777" w:rsidR="00FC277B" w:rsidRPr="00D2423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D2423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D24234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D24234">
              <w:rPr>
                <w:b/>
                <w:sz w:val="20"/>
              </w:rPr>
              <w:t>Restrições</w:t>
            </w:r>
          </w:p>
        </w:tc>
      </w:tr>
      <w:tr w:rsidR="002E0013" w:rsidRPr="00D24234" w14:paraId="300D1E63" w14:textId="77777777" w:rsidTr="002265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2E87EFF4" w14:textId="6F5B10F3" w:rsidR="002E0013" w:rsidRPr="00D24234" w:rsidRDefault="002E001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sz w:val="18"/>
                <w:szCs w:val="18"/>
              </w:rPr>
              <w:t>Manter cores, fontes e outros padrões atuais do sistema inalterados</w:t>
            </w:r>
            <w:r w:rsidR="008831FA" w:rsidRPr="00D24234">
              <w:rPr>
                <w:sz w:val="18"/>
                <w:szCs w:val="18"/>
              </w:rPr>
              <w:t>.</w:t>
            </w:r>
          </w:p>
        </w:tc>
      </w:tr>
      <w:tr w:rsidR="004340DA" w:rsidRPr="00D24234" w14:paraId="3A3133C0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BFED705" w14:textId="72BE1E90" w:rsidR="004340DA" w:rsidRPr="00D24234" w:rsidRDefault="004340DA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Informações do Impugnante</w:t>
            </w:r>
          </w:p>
        </w:tc>
        <w:tc>
          <w:tcPr>
            <w:tcW w:w="1417" w:type="dxa"/>
          </w:tcPr>
          <w:p w14:paraId="5A8BCAE8" w14:textId="13866CE9" w:rsidR="004340DA" w:rsidRPr="00D24234" w:rsidRDefault="004340DA" w:rsidP="00564F1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Apresenta label da aba onde as informações do impugnante são disponibilizadas.</w:t>
            </w:r>
          </w:p>
        </w:tc>
        <w:tc>
          <w:tcPr>
            <w:tcW w:w="1134" w:type="dxa"/>
          </w:tcPr>
          <w:p w14:paraId="3FF41C4B" w14:textId="349CB77A" w:rsidR="004340DA" w:rsidRPr="00D24234" w:rsidRDefault="004340DA" w:rsidP="00B722D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12EE464F" w14:textId="54071AC9" w:rsidR="004340DA" w:rsidRPr="00D24234" w:rsidRDefault="004340DA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A0C0F1A" w14:textId="2F9B6CF5" w:rsidR="004340DA" w:rsidRPr="00D24234" w:rsidRDefault="004340DA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BAC4073" w14:textId="78AFC7F8" w:rsidR="004340DA" w:rsidRPr="00D24234" w:rsidRDefault="004340DA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-</w:t>
            </w:r>
          </w:p>
        </w:tc>
      </w:tr>
      <w:tr w:rsidR="009E77F4" w:rsidRPr="00D24234" w14:paraId="3C877449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7F20AB0B" w:rsidR="00FC277B" w:rsidRPr="00D24234" w:rsidRDefault="00E13E5D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417" w:type="dxa"/>
          </w:tcPr>
          <w:p w14:paraId="36085FA7" w14:textId="546E14A9" w:rsidR="00FC277B" w:rsidRPr="00D24234" w:rsidRDefault="00564F19" w:rsidP="00564F1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Apresenta o nome do Arquiteto e Urbanista, logado.</w:t>
            </w:r>
          </w:p>
        </w:tc>
        <w:tc>
          <w:tcPr>
            <w:tcW w:w="1134" w:type="dxa"/>
          </w:tcPr>
          <w:p w14:paraId="7A4A5B1D" w14:textId="2BE40F2F" w:rsidR="00FC277B" w:rsidRPr="00D24234" w:rsidRDefault="00B722DE" w:rsidP="00B722D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11965263" w14:textId="6CE7D462" w:rsidR="00FC277B" w:rsidRPr="00D24234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14CB960F" w:rsidR="00FC277B" w:rsidRPr="00D24234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9F21E7" w14:textId="77777777" w:rsidR="00FC277B" w:rsidRPr="00D24234" w:rsidRDefault="00380F4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obrigatório.</w:t>
            </w:r>
          </w:p>
          <w:p w14:paraId="3AE6DFB9" w14:textId="77777777" w:rsidR="00380F43" w:rsidRPr="00D24234" w:rsidRDefault="00B722D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Não editável.</w:t>
            </w:r>
          </w:p>
          <w:p w14:paraId="0227662D" w14:textId="403E8AB6" w:rsidR="00B722DE" w:rsidRPr="00D24234" w:rsidRDefault="00B722D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recuperado do cadastro de Profissional.</w:t>
            </w:r>
          </w:p>
        </w:tc>
      </w:tr>
      <w:tr w:rsidR="009E77F4" w:rsidRPr="00D24234" w14:paraId="2C2A0D8E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62B882D" w14:textId="46219E96" w:rsidR="00B722DE" w:rsidRPr="00D24234" w:rsidRDefault="00B722DE" w:rsidP="00B722D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417" w:type="dxa"/>
          </w:tcPr>
          <w:p w14:paraId="2F1402FE" w14:textId="3C545D95" w:rsidR="00B722DE" w:rsidRPr="00D24234" w:rsidRDefault="00B722DE" w:rsidP="00B722DE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Apresenta o número do registro do Arquiteto e Urbanista.</w:t>
            </w:r>
          </w:p>
        </w:tc>
        <w:tc>
          <w:tcPr>
            <w:tcW w:w="1134" w:type="dxa"/>
          </w:tcPr>
          <w:p w14:paraId="2DC3A04B" w14:textId="2BEE0BE6" w:rsidR="00B722DE" w:rsidRPr="00D24234" w:rsidRDefault="00B722DE" w:rsidP="00353CA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44E924CD" w14:textId="664B3AF6" w:rsidR="00B722DE" w:rsidRPr="00D24234" w:rsidRDefault="00B722DE" w:rsidP="00B722D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F35B838" w14:textId="6F21E959" w:rsidR="00B722DE" w:rsidRPr="00D24234" w:rsidRDefault="00B722DE" w:rsidP="00B722D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301F073" w14:textId="77777777" w:rsidR="00B722DE" w:rsidRPr="00D24234" w:rsidRDefault="00B722DE" w:rsidP="00B722D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obrigatório.</w:t>
            </w:r>
          </w:p>
          <w:p w14:paraId="7C721BA7" w14:textId="77777777" w:rsidR="00B722DE" w:rsidRPr="00D24234" w:rsidRDefault="00B722DE" w:rsidP="00B722D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Não editável.</w:t>
            </w:r>
          </w:p>
          <w:p w14:paraId="0AE91DD4" w14:textId="409BD87F" w:rsidR="00B722DE" w:rsidRPr="00D24234" w:rsidRDefault="00B722DE" w:rsidP="00B722D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recuperado do cadastro de Profissional.</w:t>
            </w:r>
          </w:p>
        </w:tc>
      </w:tr>
      <w:tr w:rsidR="009E77F4" w:rsidRPr="00D24234" w14:paraId="41F75C17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7C0F46D" w14:textId="4593617C" w:rsidR="00946610" w:rsidRPr="00D24234" w:rsidRDefault="00946610" w:rsidP="0094661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417" w:type="dxa"/>
          </w:tcPr>
          <w:p w14:paraId="206DDCBB" w14:textId="0774E333" w:rsidR="00946610" w:rsidRPr="00D24234" w:rsidRDefault="00946610" w:rsidP="00946610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Apresenta o e-mail do Arquiteto e Urbanista.</w:t>
            </w:r>
          </w:p>
        </w:tc>
        <w:tc>
          <w:tcPr>
            <w:tcW w:w="1134" w:type="dxa"/>
          </w:tcPr>
          <w:p w14:paraId="31B9B153" w14:textId="667D6C91" w:rsidR="00946610" w:rsidRPr="00D24234" w:rsidRDefault="00946610" w:rsidP="00353CA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3BD48A41" w14:textId="74BAE6EA" w:rsidR="00946610" w:rsidRPr="00D24234" w:rsidRDefault="00946610" w:rsidP="0094661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3C8B5EE" w14:textId="4139A2F5" w:rsidR="00946610" w:rsidRPr="00D24234" w:rsidRDefault="00946610" w:rsidP="0094661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B2D65E5" w14:textId="77777777" w:rsidR="00946610" w:rsidRPr="00D24234" w:rsidRDefault="00946610" w:rsidP="0094661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obrigatório.</w:t>
            </w:r>
          </w:p>
          <w:p w14:paraId="77AAFAAC" w14:textId="77777777" w:rsidR="00946610" w:rsidRPr="00D24234" w:rsidRDefault="00946610" w:rsidP="0094661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Não editável.</w:t>
            </w:r>
          </w:p>
          <w:p w14:paraId="25F84EE5" w14:textId="755F9BAE" w:rsidR="00946610" w:rsidRPr="00D24234" w:rsidRDefault="00946610" w:rsidP="00946610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recuperado do cadastro de Profissional.</w:t>
            </w:r>
          </w:p>
        </w:tc>
      </w:tr>
      <w:tr w:rsidR="00B47BA6" w:rsidRPr="00D24234" w14:paraId="6111D986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95CA888" w14:textId="3E4C80D2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Cadastrar impugnação de resultado</w:t>
            </w:r>
          </w:p>
        </w:tc>
        <w:tc>
          <w:tcPr>
            <w:tcW w:w="1417" w:type="dxa"/>
          </w:tcPr>
          <w:p w14:paraId="42BA2892" w14:textId="5FFF12CB" w:rsidR="00B47BA6" w:rsidRPr="00D24234" w:rsidRDefault="00B47BA6" w:rsidP="00B47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Apresenta label do formulário de cadastro.</w:t>
            </w:r>
          </w:p>
        </w:tc>
        <w:tc>
          <w:tcPr>
            <w:tcW w:w="1134" w:type="dxa"/>
          </w:tcPr>
          <w:p w14:paraId="7AB34798" w14:textId="7032B3A0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4ACE9B43" w14:textId="6421F03E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3273BB8" w14:textId="050A62C1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32AEEA4" w14:textId="7A7B2CA0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-</w:t>
            </w:r>
          </w:p>
        </w:tc>
      </w:tr>
      <w:tr w:rsidR="00B47BA6" w:rsidRPr="00D24234" w14:paraId="3D9B5734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502AFD1" w14:textId="420FBAA6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417" w:type="dxa"/>
          </w:tcPr>
          <w:p w14:paraId="531F9ACC" w14:textId="37122D98" w:rsidR="00B47BA6" w:rsidRPr="00D24234" w:rsidRDefault="00B47BA6" w:rsidP="00B47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Permite selecionar a UF ou IES.</w:t>
            </w:r>
          </w:p>
        </w:tc>
        <w:tc>
          <w:tcPr>
            <w:tcW w:w="1134" w:type="dxa"/>
          </w:tcPr>
          <w:p w14:paraId="7E8274F3" w14:textId="42013518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de seleção</w:t>
            </w:r>
          </w:p>
        </w:tc>
        <w:tc>
          <w:tcPr>
            <w:tcW w:w="1418" w:type="dxa"/>
          </w:tcPr>
          <w:p w14:paraId="6DCD7D3E" w14:textId="2DDAA687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F4AB42C" w14:textId="3833594B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4F57155" w14:textId="77777777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obrigatório.</w:t>
            </w:r>
          </w:p>
          <w:p w14:paraId="7709909C" w14:textId="4E441EEC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Domínio fixo:</w:t>
            </w:r>
          </w:p>
          <w:p w14:paraId="57894B87" w14:textId="06380224" w:rsidR="00B47BA6" w:rsidRPr="00D24234" w:rsidRDefault="00B47BA6" w:rsidP="00B47BA6">
            <w:pPr>
              <w:pStyle w:val="PargrafodaLista"/>
              <w:numPr>
                <w:ilvl w:val="1"/>
                <w:numId w:val="8"/>
              </w:numPr>
              <w:tabs>
                <w:tab w:val="left" w:pos="476"/>
              </w:tabs>
              <w:spacing w:before="60" w:after="60"/>
              <w:ind w:left="317" w:hanging="76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Selecione;</w:t>
            </w:r>
          </w:p>
          <w:p w14:paraId="26631F86" w14:textId="5BC14040" w:rsidR="00B47BA6" w:rsidRPr="00D24234" w:rsidRDefault="00B47BA6" w:rsidP="00B47BA6">
            <w:pPr>
              <w:pStyle w:val="PargrafodaLista"/>
              <w:numPr>
                <w:ilvl w:val="1"/>
                <w:numId w:val="8"/>
              </w:numPr>
              <w:tabs>
                <w:tab w:val="left" w:pos="476"/>
              </w:tabs>
              <w:spacing w:before="60" w:after="60"/>
              <w:ind w:left="317" w:hanging="76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Todas as UF do Processo Eleitoral Vigente;</w:t>
            </w:r>
          </w:p>
          <w:p w14:paraId="0A442947" w14:textId="4F8C619B" w:rsidR="00B47BA6" w:rsidRPr="00D24234" w:rsidRDefault="00B47BA6" w:rsidP="00B47BA6">
            <w:pPr>
              <w:pStyle w:val="PargrafodaLista"/>
              <w:numPr>
                <w:ilvl w:val="1"/>
                <w:numId w:val="8"/>
              </w:numPr>
              <w:tabs>
                <w:tab w:val="left" w:pos="476"/>
              </w:tabs>
              <w:spacing w:before="60" w:after="60"/>
              <w:ind w:left="317" w:hanging="76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IES.</w:t>
            </w:r>
          </w:p>
          <w:p w14:paraId="041FF6FA" w14:textId="11F2DC4E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Permitir selecionar apenas uma UF.</w:t>
            </w:r>
          </w:p>
          <w:p w14:paraId="6FEEF78A" w14:textId="43DB3F23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recuperado do cadastro de Processo Eleitoral.</w:t>
            </w:r>
          </w:p>
        </w:tc>
      </w:tr>
      <w:tr w:rsidR="00B47BA6" w:rsidRPr="00D24234" w14:paraId="3BC35D82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D9A7740" w14:textId="73F03466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417" w:type="dxa"/>
          </w:tcPr>
          <w:p w14:paraId="29DDCF75" w14:textId="5F4679DE" w:rsidR="00B47BA6" w:rsidRPr="00D24234" w:rsidRDefault="00B47BA6" w:rsidP="00B47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Permite informar a narração dos fatos.</w:t>
            </w:r>
          </w:p>
        </w:tc>
        <w:tc>
          <w:tcPr>
            <w:tcW w:w="1134" w:type="dxa"/>
          </w:tcPr>
          <w:p w14:paraId="3D6C8310" w14:textId="34A2FB73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Alfanumérico [2000 Caracteres]</w:t>
            </w:r>
          </w:p>
        </w:tc>
        <w:tc>
          <w:tcPr>
            <w:tcW w:w="1418" w:type="dxa"/>
          </w:tcPr>
          <w:p w14:paraId="06ECC233" w14:textId="1FA67F63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3E2D9A5" w14:textId="5171CB4F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47BCC60" w14:textId="77777777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obrigatório</w:t>
            </w:r>
          </w:p>
          <w:p w14:paraId="70C474D7" w14:textId="7057355D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O campo deve permitir caracteres especiais.</w:t>
            </w:r>
          </w:p>
        </w:tc>
      </w:tr>
      <w:tr w:rsidR="00B47BA6" w:rsidRPr="00D24234" w14:paraId="7FDC55A3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BF31C8C" w14:textId="42CE4979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lastRenderedPageBreak/>
              <w:t>2000</w:t>
            </w:r>
          </w:p>
        </w:tc>
        <w:tc>
          <w:tcPr>
            <w:tcW w:w="1417" w:type="dxa"/>
          </w:tcPr>
          <w:p w14:paraId="589AE187" w14:textId="60535968" w:rsidR="00B47BA6" w:rsidRPr="00D24234" w:rsidRDefault="00B47BA6" w:rsidP="00B47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Apresenta a quantidade de caracteres permitidos.</w:t>
            </w:r>
          </w:p>
        </w:tc>
        <w:tc>
          <w:tcPr>
            <w:tcW w:w="1134" w:type="dxa"/>
          </w:tcPr>
          <w:p w14:paraId="48CADA80" w14:textId="26F5557F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292D2DE7" w14:textId="2CDD9F89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546C2BF" w14:textId="4D3E1FAA" w:rsidR="00B47BA6" w:rsidRPr="00D24234" w:rsidRDefault="00B47BA6" w:rsidP="00B47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7E52545" w14:textId="77777777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obrigatório.</w:t>
            </w:r>
          </w:p>
          <w:p w14:paraId="4D4ABD47" w14:textId="77777777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Não editável.</w:t>
            </w:r>
          </w:p>
          <w:p w14:paraId="3F0B71FD" w14:textId="4CD781FD" w:rsidR="00B47BA6" w:rsidRPr="00D24234" w:rsidRDefault="00B47BA6" w:rsidP="00B47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 xml:space="preserve">O valor deve ser subtraído automaticamente à medida em que a descrição for informada. </w:t>
            </w:r>
          </w:p>
          <w:p w14:paraId="5E311BAE" w14:textId="77777777" w:rsidR="00B47BA6" w:rsidRPr="00D24234" w:rsidRDefault="00B47BA6" w:rsidP="00B47BA6">
            <w:pPr>
              <w:pStyle w:val="PargrafodaLista"/>
              <w:numPr>
                <w:ilvl w:val="1"/>
                <w:numId w:val="8"/>
              </w:numPr>
              <w:tabs>
                <w:tab w:val="left" w:pos="476"/>
              </w:tabs>
              <w:spacing w:before="60" w:after="60"/>
              <w:ind w:left="317" w:hanging="76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Calculo:</w:t>
            </w:r>
          </w:p>
          <w:p w14:paraId="46A9EC55" w14:textId="5C7B901B" w:rsidR="00B47BA6" w:rsidRPr="00D24234" w:rsidRDefault="00B47BA6" w:rsidP="00B47BA6">
            <w:pPr>
              <w:pStyle w:val="PargrafodaLista"/>
              <w:tabs>
                <w:tab w:val="left" w:pos="476"/>
              </w:tabs>
              <w:spacing w:before="60" w:after="60"/>
              <w:ind w:left="317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Qtd de carateres informados – 2000.</w:t>
            </w:r>
          </w:p>
        </w:tc>
      </w:tr>
      <w:tr w:rsidR="00BF2BA6" w:rsidRPr="00D24234" w14:paraId="437E2CB1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4B0CD5" w14:textId="49B69C8B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Documentos</w:t>
            </w:r>
          </w:p>
        </w:tc>
        <w:tc>
          <w:tcPr>
            <w:tcW w:w="1417" w:type="dxa"/>
          </w:tcPr>
          <w:p w14:paraId="31382D5C" w14:textId="32D91229" w:rsidR="00BF2BA6" w:rsidRPr="00D24234" w:rsidRDefault="00BF2BA6" w:rsidP="00BF2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Apresenta label onde os campos para anexar documentos são apresentados.</w:t>
            </w:r>
          </w:p>
        </w:tc>
        <w:tc>
          <w:tcPr>
            <w:tcW w:w="1134" w:type="dxa"/>
          </w:tcPr>
          <w:p w14:paraId="5330DE10" w14:textId="3C4D242E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14C3FC22" w14:textId="5A6CBDE8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DAC628B" w14:textId="18BE63E5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94D3F32" w14:textId="5B0B1045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-</w:t>
            </w:r>
          </w:p>
        </w:tc>
      </w:tr>
      <w:tr w:rsidR="00BF2BA6" w:rsidRPr="00D24234" w14:paraId="01EF0DF8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2AEC863" w14:textId="31A44815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&lt;nome do arquivo.pdf&gt;</w:t>
            </w:r>
          </w:p>
        </w:tc>
        <w:tc>
          <w:tcPr>
            <w:tcW w:w="1417" w:type="dxa"/>
          </w:tcPr>
          <w:p w14:paraId="764A5E2B" w14:textId="066E28D2" w:rsidR="00BF2BA6" w:rsidRPr="00D24234" w:rsidRDefault="00BF2BA6" w:rsidP="00BF2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134" w:type="dxa"/>
          </w:tcPr>
          <w:p w14:paraId="1E0BA084" w14:textId="4B20B5F0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3F19BC66" w14:textId="40F09420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95D63BA" w14:textId="686F6497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EC7CC21" w14:textId="1472F450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O texto é apresentado somente se houver arquivo (s) anexado (s).</w:t>
            </w:r>
          </w:p>
        </w:tc>
      </w:tr>
      <w:tr w:rsidR="00BF2BA6" w:rsidRPr="00D24234" w14:paraId="1D84F0B7" w14:textId="77777777" w:rsidTr="00C6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1C239E84" w14:textId="474C2BE0" w:rsidR="00BF2BA6" w:rsidRPr="00D24234" w:rsidRDefault="00BF2BA6" w:rsidP="00BF2BA6">
            <w:pPr>
              <w:pStyle w:val="EstiloPrototipo3"/>
              <w:jc w:val="center"/>
            </w:pPr>
            <w:r w:rsidRPr="00D24234">
              <w:rPr>
                <w:sz w:val="24"/>
                <w:szCs w:val="24"/>
              </w:rPr>
              <w:t>Campos</w:t>
            </w:r>
          </w:p>
        </w:tc>
      </w:tr>
      <w:tr w:rsidR="00BF2BA6" w:rsidRPr="00D24234" w14:paraId="3955B5E0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418C54E" w14:textId="2762EF65" w:rsidR="00BF2BA6" w:rsidRPr="00D24234" w:rsidRDefault="00BF2BA6" w:rsidP="00BF2BA6">
            <w:pPr>
              <w:spacing w:before="60" w:after="60"/>
              <w:jc w:val="center"/>
              <w:rPr>
                <w:noProof/>
              </w:rPr>
            </w:pPr>
            <w:r w:rsidRPr="00D24234">
              <w:rPr>
                <w:noProof/>
              </w:rPr>
              <w:t>Acompanhar impugnação de resultado</w:t>
            </w:r>
          </w:p>
        </w:tc>
        <w:tc>
          <w:tcPr>
            <w:tcW w:w="1417" w:type="dxa"/>
          </w:tcPr>
          <w:p w14:paraId="65560AFD" w14:textId="3706BF8A" w:rsidR="00BF2BA6" w:rsidRPr="00D24234" w:rsidRDefault="00BF2BA6" w:rsidP="00BF2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Quando acionado, recupera e apresenta o (s) pedido (s) de impugnação cadastrados.</w:t>
            </w:r>
          </w:p>
        </w:tc>
        <w:tc>
          <w:tcPr>
            <w:tcW w:w="1134" w:type="dxa"/>
          </w:tcPr>
          <w:p w14:paraId="30F07AF5" w14:textId="2029C9A8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14A9C3D3" w14:textId="5EC08376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4FCA3FAE" w14:textId="294C2965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1CF9E1BC" w14:textId="77777777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BF2BA6" w:rsidRPr="00D24234" w14:paraId="7D4C6CC3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1BA4D58" w14:textId="3428DB3F" w:rsidR="00BF2BA6" w:rsidRPr="00D24234" w:rsidRDefault="00BF2BA6" w:rsidP="00BF2BA6">
            <w:pPr>
              <w:spacing w:before="60" w:after="60"/>
              <w:jc w:val="center"/>
              <w:rPr>
                <w:noProof/>
              </w:rPr>
            </w:pPr>
            <w:r w:rsidRPr="00D24234">
              <w:rPr>
                <w:noProof/>
              </w:rPr>
              <w:drawing>
                <wp:inline distT="0" distB="0" distL="0" distR="0" wp14:anchorId="1E6FCD71" wp14:editId="42291B74">
                  <wp:extent cx="200000" cy="20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33601FB" w14:textId="54702882" w:rsidR="00BF2BA6" w:rsidRPr="00D24234" w:rsidRDefault="00BF2BA6" w:rsidP="00BF2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Quando acionado, volta para a tela anterior.</w:t>
            </w:r>
          </w:p>
        </w:tc>
        <w:tc>
          <w:tcPr>
            <w:tcW w:w="1134" w:type="dxa"/>
          </w:tcPr>
          <w:p w14:paraId="79F6F24A" w14:textId="34F23C1D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11BA07AF" w14:textId="78A7C2B0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28C56F5C" w14:textId="7F391B2D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94DEB66" w14:textId="482DE94F" w:rsidR="00BF2BA6" w:rsidRPr="00D24234" w:rsidRDefault="00BF2BA6" w:rsidP="00BF2BA6">
            <w:pPr>
              <w:spacing w:before="60" w:after="60"/>
              <w:rPr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</w:tr>
      <w:tr w:rsidR="00BF2BA6" w:rsidRPr="00D24234" w14:paraId="7B27A163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5CE0B9" w14:textId="19916122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noProof/>
              </w:rPr>
              <w:drawing>
                <wp:inline distT="0" distB="0" distL="0" distR="0" wp14:anchorId="79481437" wp14:editId="5D3C6B07">
                  <wp:extent cx="190500" cy="2000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425F06C" w14:textId="665CC66B" w:rsidR="00BF2BA6" w:rsidRPr="00D24234" w:rsidRDefault="00BF2BA6" w:rsidP="00BF2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Quando posicionar o mouse sobre a imagem, o sistema apresenta mensagem de Hint.</w:t>
            </w:r>
          </w:p>
        </w:tc>
        <w:tc>
          <w:tcPr>
            <w:tcW w:w="1134" w:type="dxa"/>
          </w:tcPr>
          <w:p w14:paraId="4E85498F" w14:textId="42BB7C1C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6A63C31F" w14:textId="25A8EAA1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04163BE" w14:textId="5C3DDE0E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2694C7D" w14:textId="77777777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Texto da mensagem:</w:t>
            </w:r>
          </w:p>
          <w:p w14:paraId="379C1D95" w14:textId="1FAE4E54" w:rsidR="00BF2BA6" w:rsidRPr="00D24234" w:rsidRDefault="00BF2BA6" w:rsidP="00BF2BA6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“Os pedidos de impugnação do resultado das eleições deverão ser fundamentados exclusivamente nos critérios de distribuição proporcional das vagas”.</w:t>
            </w:r>
          </w:p>
        </w:tc>
      </w:tr>
      <w:tr w:rsidR="00BF2BA6" w:rsidRPr="00D24234" w14:paraId="487EB332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BE2694D" w14:textId="54C623EF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07EE6513" w14:textId="03AA3AE8" w:rsidR="00BF2BA6" w:rsidRPr="00D24234" w:rsidRDefault="00BF2BA6" w:rsidP="00BF2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134" w:type="dxa"/>
          </w:tcPr>
          <w:p w14:paraId="5FA842EC" w14:textId="77777777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51C3A57" w14:textId="1D0A858C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36F6F6F2" w14:textId="37B20687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B6C6580" w14:textId="58666DA9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Campo não obrigatório.</w:t>
            </w:r>
          </w:p>
        </w:tc>
      </w:tr>
      <w:tr w:rsidR="00BF2BA6" w:rsidRPr="00D24234" w14:paraId="62E5B985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142EB2F" w14:textId="0BD31CF0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noProof/>
              </w:rPr>
              <w:lastRenderedPageBreak/>
              <w:drawing>
                <wp:inline distT="0" distB="0" distL="0" distR="0" wp14:anchorId="3D09C80D" wp14:editId="3B4C82A6">
                  <wp:extent cx="180975" cy="2000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454184" w14:textId="3BEEA10A" w:rsidR="00BF2BA6" w:rsidRPr="00D24234" w:rsidRDefault="00BF2BA6" w:rsidP="00BF2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Quando posicionar o mouse sobre a imagem, o sistema apresenta mensagem de Hint.</w:t>
            </w:r>
          </w:p>
        </w:tc>
        <w:tc>
          <w:tcPr>
            <w:tcW w:w="1134" w:type="dxa"/>
          </w:tcPr>
          <w:p w14:paraId="7EEF3DD1" w14:textId="385CD15E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Imagem.</w:t>
            </w:r>
          </w:p>
        </w:tc>
        <w:tc>
          <w:tcPr>
            <w:tcW w:w="1418" w:type="dxa"/>
          </w:tcPr>
          <w:p w14:paraId="3B23651A" w14:textId="69C183C9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57EA58C1" w14:textId="40866E41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4D4C6A2C" w14:textId="77777777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Texto da mensagem:</w:t>
            </w:r>
          </w:p>
          <w:p w14:paraId="0135CE58" w14:textId="549E8CED" w:rsidR="00BF2BA6" w:rsidRPr="00D24234" w:rsidRDefault="00BF2BA6" w:rsidP="00BF2BA6">
            <w:pPr>
              <w:spacing w:before="60" w:after="60"/>
              <w:jc w:val="center"/>
              <w:rPr>
                <w:rFonts w:eastAsiaTheme="minorEastAsia" w:cs="Arial"/>
                <w:sz w:val="18"/>
                <w:szCs w:val="18"/>
              </w:rPr>
            </w:pPr>
            <w:r w:rsidRPr="00D24234">
              <w:rPr>
                <w:rFonts w:eastAsiaTheme="minorEastAsia" w:cs="Arial"/>
                <w:sz w:val="18"/>
                <w:szCs w:val="18"/>
              </w:rPr>
              <w:t>“Formato permitido: PDF.</w:t>
            </w:r>
          </w:p>
          <w:p w14:paraId="0839A97D" w14:textId="1AB645E1" w:rsidR="00BF2BA6" w:rsidRPr="00D24234" w:rsidRDefault="00BF2BA6" w:rsidP="00BF2BA6">
            <w:pPr>
              <w:spacing w:before="60" w:after="60"/>
              <w:jc w:val="center"/>
              <w:rPr>
                <w:rFonts w:eastAsiaTheme="minorEastAsia" w:cs="Arial"/>
                <w:sz w:val="18"/>
                <w:szCs w:val="18"/>
              </w:rPr>
            </w:pPr>
            <w:r w:rsidRPr="00D24234">
              <w:rPr>
                <w:rFonts w:eastAsiaTheme="minorEastAsia" w:cs="Arial"/>
                <w:sz w:val="18"/>
                <w:szCs w:val="18"/>
              </w:rPr>
              <w:t>Tamanho máximo permitido: 15 MB</w:t>
            </w:r>
          </w:p>
          <w:p w14:paraId="545BDACC" w14:textId="5188A06A" w:rsidR="00BF2BA6" w:rsidRPr="00D24234" w:rsidRDefault="00BF2BA6" w:rsidP="00BF2BA6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Permite anexar 1 arquivo”.</w:t>
            </w:r>
          </w:p>
        </w:tc>
      </w:tr>
      <w:tr w:rsidR="00BF2BA6" w:rsidRPr="00D24234" w14:paraId="641E7B55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E3E6B90" w14:textId="7AE117BA" w:rsidR="00BF2BA6" w:rsidRPr="00D24234" w:rsidRDefault="00BF2BA6" w:rsidP="00BF2BA6">
            <w:pPr>
              <w:spacing w:before="60" w:after="60"/>
              <w:jc w:val="center"/>
              <w:rPr>
                <w:noProof/>
              </w:rPr>
            </w:pPr>
            <w:r w:rsidRPr="00D24234">
              <w:rPr>
                <w:noProof/>
              </w:rPr>
              <w:drawing>
                <wp:inline distT="0" distB="0" distL="0" distR="0" wp14:anchorId="28583B4D" wp14:editId="5BE7AED8">
                  <wp:extent cx="238095" cy="228571"/>
                  <wp:effectExtent l="0" t="0" r="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BB12D89" w14:textId="3E550753" w:rsidR="00BF2BA6" w:rsidRPr="00D24234" w:rsidRDefault="00BF2BA6" w:rsidP="00BF2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134" w:type="dxa"/>
          </w:tcPr>
          <w:p w14:paraId="272C996B" w14:textId="517D6BF6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75065DA2" w14:textId="53A396CE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1042FFCC" w14:textId="45DD3FE4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55BF6F8" w14:textId="2E13885C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D24234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</w:tc>
      </w:tr>
      <w:tr w:rsidR="00BF2BA6" w:rsidRPr="00D24234" w14:paraId="0E937828" w14:textId="77777777" w:rsidTr="000A5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13AA872" w14:textId="0BB7FC15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Cadastrar</w:t>
            </w:r>
          </w:p>
        </w:tc>
        <w:tc>
          <w:tcPr>
            <w:tcW w:w="1417" w:type="dxa"/>
          </w:tcPr>
          <w:p w14:paraId="525CF814" w14:textId="21330CE6" w:rsidR="00BF2BA6" w:rsidRPr="00D24234" w:rsidRDefault="00BF2BA6" w:rsidP="00BF2BA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134" w:type="dxa"/>
          </w:tcPr>
          <w:p w14:paraId="53A5E8DD" w14:textId="60B9B40E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1EE338B5" w14:textId="03C13D3A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0E034A1A" w14:textId="0040801F" w:rsidR="00BF2BA6" w:rsidRPr="00D24234" w:rsidRDefault="00BF2BA6" w:rsidP="00BF2BA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2F3E92D3" w14:textId="77777777" w:rsidR="00BF2BA6" w:rsidRPr="00D24234" w:rsidRDefault="00BF2BA6" w:rsidP="00BF2BA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</w:p>
        </w:tc>
      </w:tr>
      <w:tr w:rsidR="00161803" w:rsidRPr="00D24234" w14:paraId="217F53E1" w14:textId="77777777" w:rsidTr="000A5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22058BF" w14:textId="191319A8" w:rsidR="00161803" w:rsidRPr="00D24234" w:rsidRDefault="00161803" w:rsidP="0016180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1DF96F48" w14:textId="1690CE9A" w:rsidR="00161803" w:rsidRPr="00D24234" w:rsidRDefault="00161803" w:rsidP="00161803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Quando acionado, cancela a operação.</w:t>
            </w:r>
          </w:p>
        </w:tc>
        <w:tc>
          <w:tcPr>
            <w:tcW w:w="1134" w:type="dxa"/>
          </w:tcPr>
          <w:p w14:paraId="052ED31C" w14:textId="27C39E0F" w:rsidR="00161803" w:rsidRPr="00D24234" w:rsidRDefault="00161803" w:rsidP="0016180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70658441" w14:textId="169369DD" w:rsidR="00161803" w:rsidRPr="00D24234" w:rsidRDefault="00161803" w:rsidP="0016180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018F9C77" w14:textId="3050F08B" w:rsidR="00161803" w:rsidRPr="00D24234" w:rsidRDefault="00161803" w:rsidP="0016180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D24234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D72359A" w14:textId="77777777" w:rsidR="00161803" w:rsidRPr="00D24234" w:rsidRDefault="00161803" w:rsidP="0016180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</w:p>
        </w:tc>
      </w:tr>
    </w:tbl>
    <w:p w14:paraId="27A55AAF" w14:textId="5A1FA349" w:rsidR="00B125B9" w:rsidRPr="00D24234" w:rsidRDefault="00B125B9" w:rsidP="00B125B9"/>
    <w:p w14:paraId="53F68FA4" w14:textId="77777777" w:rsidR="000514D4" w:rsidRPr="00D2423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4933831"/>
      <w:r w:rsidRPr="00D24234">
        <w:t>CRITÉRIOS DE ACEITE</w:t>
      </w:r>
      <w:bookmarkEnd w:id="11"/>
    </w:p>
    <w:p w14:paraId="34F179F8" w14:textId="77777777" w:rsidR="0030370F" w:rsidRPr="00D242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D24234">
        <w:rPr>
          <w:b/>
          <w:color w:val="auto"/>
        </w:rPr>
        <w:t xml:space="preserve">Premissa: </w:t>
      </w:r>
    </w:p>
    <w:p w14:paraId="56B285EA" w14:textId="769A162F" w:rsidR="00124864" w:rsidRPr="00D24234" w:rsidRDefault="009D090B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bookmarkStart w:id="12" w:name="_Ref13564883"/>
      <w:r w:rsidRPr="00D24234">
        <w:rPr>
          <w:color w:val="auto"/>
        </w:rPr>
        <w:t>O formulário de cadastro é apresentado após o arquiteto e urbanista acionar o submenu “Cadastrar Impugnação” em “Impugnação de Resultados → Cadastrar Impugnação”</w:t>
      </w:r>
      <w:r w:rsidR="00124864" w:rsidRPr="00D24234">
        <w:rPr>
          <w:color w:val="auto"/>
        </w:rPr>
        <w:t>.</w:t>
      </w:r>
    </w:p>
    <w:p w14:paraId="10520861" w14:textId="360FA142" w:rsidR="009D090B" w:rsidRPr="00D24234" w:rsidRDefault="009D090B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D24234">
        <w:rPr>
          <w:color w:val="auto"/>
        </w:rPr>
        <w:t xml:space="preserve">Não é </w:t>
      </w:r>
      <w:r w:rsidR="0048488D" w:rsidRPr="00D24234">
        <w:rPr>
          <w:color w:val="auto"/>
        </w:rPr>
        <w:t>necessária permissão</w:t>
      </w:r>
      <w:r w:rsidRPr="00D24234">
        <w:rPr>
          <w:color w:val="auto"/>
        </w:rPr>
        <w:t xml:space="preserve"> para cadastrar pedidos de impugnação de resultado.</w:t>
      </w:r>
    </w:p>
    <w:p w14:paraId="439CEDD0" w14:textId="553A1C65" w:rsidR="002B0462" w:rsidRPr="00D24234" w:rsidRDefault="000B7289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D24234">
        <w:rPr>
          <w:color w:val="auto"/>
        </w:rPr>
        <w:t>A atividade 6.1 – Cadastrar Impugnação de Resultado, deve estar cadastrada.</w:t>
      </w:r>
    </w:p>
    <w:p w14:paraId="063909D0" w14:textId="73387E47" w:rsidR="000B7289" w:rsidRPr="00D24234" w:rsidRDefault="002679A9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D24234">
        <w:rPr>
          <w:color w:val="auto"/>
        </w:rPr>
        <w:t>O período informado na</w:t>
      </w:r>
      <w:r w:rsidR="000B7289" w:rsidRPr="00D24234">
        <w:rPr>
          <w:color w:val="auto"/>
        </w:rPr>
        <w:t xml:space="preserve"> atividade 6.1 – Cadastrar Impugnação de Resultado deve estar vigente.</w:t>
      </w:r>
    </w:p>
    <w:p w14:paraId="7DDAAA10" w14:textId="21DF49D4" w:rsidR="002679A9" w:rsidRPr="00D24234" w:rsidRDefault="002679A9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D24234">
        <w:rPr>
          <w:color w:val="auto"/>
        </w:rPr>
        <w:t xml:space="preserve">A eleição a qual o pedido de impugnação de resultado </w:t>
      </w:r>
      <w:r w:rsidR="00946F05" w:rsidRPr="00D24234">
        <w:rPr>
          <w:color w:val="auto"/>
        </w:rPr>
        <w:t>será</w:t>
      </w:r>
      <w:r w:rsidRPr="00D24234">
        <w:rPr>
          <w:color w:val="auto"/>
        </w:rPr>
        <w:t xml:space="preserve"> vinculado deve estar</w:t>
      </w:r>
      <w:r w:rsidR="00CE5260" w:rsidRPr="00D24234">
        <w:rPr>
          <w:color w:val="auto"/>
        </w:rPr>
        <w:t xml:space="preserve"> concluída,</w:t>
      </w:r>
      <w:r w:rsidRPr="00D24234">
        <w:rPr>
          <w:color w:val="auto"/>
        </w:rPr>
        <w:t xml:space="preserve"> vigente e ativa.</w:t>
      </w:r>
    </w:p>
    <w:p w14:paraId="1D590343" w14:textId="7A3EAC25" w:rsidR="005C2DC2" w:rsidRPr="00D24234" w:rsidRDefault="005C2DC2" w:rsidP="005C2DC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</w:rPr>
      </w:pPr>
      <w:r w:rsidRPr="00D24234">
        <w:rPr>
          <w:color w:val="auto"/>
        </w:rPr>
        <w:t>Caso a eleição concluída, vigente e ativa seja “Extraordinária”:</w:t>
      </w:r>
    </w:p>
    <w:p w14:paraId="515F101C" w14:textId="3ECF5D74" w:rsidR="005C2DC2" w:rsidRPr="00D24234" w:rsidRDefault="005C2DC2" w:rsidP="005C2DC2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</w:rPr>
      </w:pPr>
      <w:r w:rsidRPr="00D24234">
        <w:rPr>
          <w:color w:val="auto"/>
        </w:rPr>
        <w:t>Exemplo:</w:t>
      </w:r>
    </w:p>
    <w:p w14:paraId="129267C9" w14:textId="4797D25F" w:rsidR="005C2DC2" w:rsidRPr="00D24234" w:rsidRDefault="005C2DC2" w:rsidP="005C2DC2">
      <w:pPr>
        <w:pStyle w:val="PargrafodaLista"/>
        <w:spacing w:after="200" w:line="276" w:lineRule="auto"/>
        <w:ind w:left="851"/>
        <w:contextualSpacing/>
        <w:rPr>
          <w:color w:val="auto"/>
        </w:rPr>
      </w:pPr>
      <w:r w:rsidRPr="00D24234">
        <w:rPr>
          <w:color w:val="auto"/>
        </w:rPr>
        <w:t>Caso haja duas eleições extraordinária concluída, vigente e ativa:</w:t>
      </w:r>
    </w:p>
    <w:p w14:paraId="15A438B4" w14:textId="2225054F" w:rsidR="005C2DC2" w:rsidRPr="00D24234" w:rsidRDefault="005C2DC2" w:rsidP="005C2DC2">
      <w:pPr>
        <w:pStyle w:val="PargrafodaLista"/>
        <w:spacing w:after="200" w:line="276" w:lineRule="auto"/>
        <w:ind w:left="851"/>
        <w:contextualSpacing/>
        <w:rPr>
          <w:color w:val="auto"/>
        </w:rPr>
      </w:pPr>
      <w:r w:rsidRPr="00D24234">
        <w:rPr>
          <w:color w:val="auto"/>
        </w:rPr>
        <w:t xml:space="preserve"> - Eleição 2020/01 extraordinária para a unidade federartiva DF</w:t>
      </w:r>
    </w:p>
    <w:p w14:paraId="60561F96" w14:textId="3446026E" w:rsidR="005C2DC2" w:rsidRPr="00D24234" w:rsidRDefault="005C2DC2" w:rsidP="005C2DC2">
      <w:pPr>
        <w:pStyle w:val="PargrafodaLista"/>
        <w:spacing w:after="200" w:line="276" w:lineRule="auto"/>
        <w:ind w:left="851"/>
        <w:contextualSpacing/>
        <w:rPr>
          <w:color w:val="auto"/>
        </w:rPr>
      </w:pPr>
      <w:r w:rsidRPr="00D24234">
        <w:rPr>
          <w:color w:val="auto"/>
        </w:rPr>
        <w:t>- Eleição 2020/02 extraordinária para a unidade federativa GO</w:t>
      </w:r>
    </w:p>
    <w:p w14:paraId="63069A1A" w14:textId="05B06DDD" w:rsidR="005C2DC2" w:rsidRPr="00D24234" w:rsidRDefault="005C2DC2" w:rsidP="005C2DC2">
      <w:pPr>
        <w:pStyle w:val="PargrafodaLista"/>
        <w:spacing w:after="200" w:line="276" w:lineRule="auto"/>
        <w:ind w:left="851" w:firstLine="565"/>
        <w:contextualSpacing/>
        <w:rPr>
          <w:color w:val="auto"/>
        </w:rPr>
      </w:pPr>
      <w:r w:rsidRPr="00D24234">
        <w:rPr>
          <w:color w:val="auto"/>
        </w:rPr>
        <w:t>Se o profissional selecionar a UF DF, o pedido deve ser cadastrado para a eleição 2020/01.</w:t>
      </w:r>
    </w:p>
    <w:p w14:paraId="344111B8" w14:textId="5D89ACA0" w:rsidR="005C2DC2" w:rsidRPr="00D24234" w:rsidRDefault="005C2DC2" w:rsidP="005C2DC2">
      <w:pPr>
        <w:pStyle w:val="PargrafodaLista"/>
        <w:widowControl/>
        <w:autoSpaceDE/>
        <w:autoSpaceDN/>
        <w:adjustRightInd/>
        <w:spacing w:after="200" w:line="276" w:lineRule="auto"/>
        <w:ind w:left="851" w:firstLine="565"/>
        <w:contextualSpacing/>
        <w:jc w:val="both"/>
        <w:rPr>
          <w:color w:val="auto"/>
        </w:rPr>
      </w:pPr>
      <w:r w:rsidRPr="00D24234">
        <w:rPr>
          <w:color w:val="auto"/>
        </w:rPr>
        <w:t>Se o profissional selecionar a UF GO, o pedido deve ser cadastrado para a eleição 2020/02.</w:t>
      </w:r>
    </w:p>
    <w:p w14:paraId="41A16243" w14:textId="45F166DF" w:rsidR="00D93145" w:rsidRPr="00D24234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bookmarkStart w:id="13" w:name="_Ref31290676"/>
      <w:r w:rsidRPr="00D24234">
        <w:rPr>
          <w:b/>
          <w:color w:val="auto"/>
        </w:rPr>
        <w:t>Regras Gerais:</w:t>
      </w:r>
      <w:bookmarkStart w:id="14" w:name="_Ref26893226"/>
      <w:bookmarkEnd w:id="12"/>
      <w:bookmarkEnd w:id="13"/>
      <w:r w:rsidR="00337F9C" w:rsidRPr="00D24234">
        <w:rPr>
          <w:b/>
          <w:color w:val="FF0000"/>
        </w:rPr>
        <w:t xml:space="preserve"> </w:t>
      </w:r>
    </w:p>
    <w:p w14:paraId="2B4E20AC" w14:textId="77777777" w:rsidR="005F026A" w:rsidRPr="00D24234" w:rsidRDefault="00B53720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Quando o arquiteto e urbanista acionar o submenu “Cada</w:t>
      </w:r>
      <w:r w:rsidR="00C46284" w:rsidRPr="00D24234">
        <w:rPr>
          <w:color w:val="auto"/>
          <w:position w:val="3"/>
        </w:rPr>
        <w:t>s</w:t>
      </w:r>
      <w:r w:rsidRPr="00D24234">
        <w:rPr>
          <w:color w:val="auto"/>
          <w:position w:val="3"/>
        </w:rPr>
        <w:t>trar Pedido de Impugnaçã</w:t>
      </w:r>
      <w:r w:rsidR="005F026A" w:rsidRPr="00D24234">
        <w:rPr>
          <w:color w:val="auto"/>
          <w:position w:val="3"/>
        </w:rPr>
        <w:t>o”, então o sistema verifica se:</w:t>
      </w:r>
    </w:p>
    <w:p w14:paraId="2EBC0C16" w14:textId="21879F0C" w:rsidR="005F026A" w:rsidRPr="00D24234" w:rsidRDefault="005F026A" w:rsidP="005F026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O Período informado na atividade 6.1 está vigente, caso não esteja, então o sistema apresenta a mensagem “Caro(a) sr. (a), a atividade selecionada está fora do prazo de vigência”.</w:t>
      </w:r>
    </w:p>
    <w:p w14:paraId="0403CA96" w14:textId="71A6BD7E" w:rsidR="00B53720" w:rsidRPr="00D24234" w:rsidRDefault="008D3295" w:rsidP="005F026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lastRenderedPageBreak/>
        <w:t xml:space="preserve">Se </w:t>
      </w:r>
      <w:r w:rsidR="00B53720" w:rsidRPr="00D24234">
        <w:rPr>
          <w:color w:val="auto"/>
          <w:position w:val="3"/>
        </w:rPr>
        <w:t xml:space="preserve">a eleição concluída, vigente e ativa é </w:t>
      </w:r>
      <w:r w:rsidR="006E00FC" w:rsidRPr="00D24234">
        <w:rPr>
          <w:color w:val="auto"/>
          <w:position w:val="3"/>
        </w:rPr>
        <w:t xml:space="preserve">do tipo </w:t>
      </w:r>
      <w:r w:rsidR="00B53720" w:rsidRPr="00D24234">
        <w:rPr>
          <w:color w:val="auto"/>
          <w:position w:val="3"/>
        </w:rPr>
        <w:t>“Extraordinária”, caso seja, então o sistema verifica se existe mais que uma eleição extraordinária para UFs diferentes, caso exista, então o sistema disponibiliza apenas as UFs das eleições no campo “UF”.</w:t>
      </w:r>
    </w:p>
    <w:p w14:paraId="4A0E47BE" w14:textId="09DF913B" w:rsidR="00B53720" w:rsidRPr="00D24234" w:rsidRDefault="00B53720" w:rsidP="005F026A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Caso a eleição concluída, vigente e ativa seja do tipo “Ordinária”, então o sistema apresenta todas as UFs do Estado Brasileiro e a opção IES no campo UF.</w:t>
      </w:r>
    </w:p>
    <w:p w14:paraId="2EBC6DF1" w14:textId="77777777" w:rsidR="00153400" w:rsidRPr="00D24234" w:rsidRDefault="00A50227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Quando o arquiteto e urbanista acionar a ação “Cancelar”</w:t>
      </w:r>
      <w:r w:rsidR="00153400" w:rsidRPr="00D24234">
        <w:rPr>
          <w:color w:val="auto"/>
          <w:position w:val="3"/>
        </w:rPr>
        <w:t>; ou</w:t>
      </w:r>
    </w:p>
    <w:p w14:paraId="3FC0B1D7" w14:textId="2E6B2573" w:rsidR="00A50227" w:rsidRPr="00D24234" w:rsidRDefault="0026456A" w:rsidP="00F27294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 </w:t>
      </w:r>
      <w:r w:rsidR="00153400" w:rsidRPr="00D24234">
        <w:rPr>
          <w:color w:val="auto"/>
          <w:position w:val="3"/>
        </w:rPr>
        <w:t xml:space="preserve">Desista do cadastro acionando outra ação do sistema, </w:t>
      </w:r>
      <w:r w:rsidR="00A50227" w:rsidRPr="00D24234">
        <w:rPr>
          <w:color w:val="auto"/>
          <w:position w:val="3"/>
        </w:rPr>
        <w:t>então o sistema apresenta a mensagem “Os dados informados serão perdidos. Deseja realmente cancelar o cadastro? Sim, Não”.</w:t>
      </w:r>
    </w:p>
    <w:p w14:paraId="026C758C" w14:textId="6932A353" w:rsidR="00A50227" w:rsidRPr="00D24234" w:rsidRDefault="00A50227" w:rsidP="00153400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Caso o arquiteto e urbanista confirme a mensagem, então sistema cancela a operação, descarta os dados informados e direciona para a página principal. Ver </w:t>
      </w:r>
      <w:r w:rsidRPr="00D24234">
        <w:rPr>
          <w:color w:val="auto"/>
          <w:position w:val="3"/>
        </w:rPr>
        <w:fldChar w:fldCharType="begin"/>
      </w:r>
      <w:r w:rsidRPr="00D24234">
        <w:rPr>
          <w:color w:val="auto"/>
          <w:position w:val="3"/>
        </w:rPr>
        <w:instrText xml:space="preserve"> REF _Ref46419274 \n \h </w:instrText>
      </w:r>
      <w:r w:rsidR="0062582C" w:rsidRPr="00D24234">
        <w:rPr>
          <w:color w:val="auto"/>
          <w:position w:val="3"/>
        </w:rPr>
        <w:instrText xml:space="preserve"> \* MERGEFORMAT </w:instrText>
      </w:r>
      <w:r w:rsidRPr="00D24234">
        <w:rPr>
          <w:color w:val="auto"/>
          <w:position w:val="3"/>
        </w:rPr>
      </w:r>
      <w:r w:rsidRPr="00D24234">
        <w:rPr>
          <w:color w:val="auto"/>
          <w:position w:val="3"/>
        </w:rPr>
        <w:fldChar w:fldCharType="separate"/>
      </w:r>
      <w:r w:rsidRPr="00D24234">
        <w:rPr>
          <w:color w:val="auto"/>
          <w:position w:val="3"/>
        </w:rPr>
        <w:t>P01</w:t>
      </w:r>
      <w:r w:rsidRPr="00D24234">
        <w:rPr>
          <w:color w:val="auto"/>
          <w:position w:val="3"/>
        </w:rPr>
        <w:fldChar w:fldCharType="end"/>
      </w:r>
    </w:p>
    <w:p w14:paraId="3D14C6A4" w14:textId="7076F425" w:rsidR="0066073C" w:rsidRPr="00D24234" w:rsidRDefault="0066073C" w:rsidP="00153400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Caso o arquiteto e urbanista </w:t>
      </w:r>
      <w:r w:rsidR="000D5484" w:rsidRPr="00D24234">
        <w:rPr>
          <w:color w:val="auto"/>
          <w:position w:val="3"/>
        </w:rPr>
        <w:t>cancele</w:t>
      </w:r>
      <w:r w:rsidRPr="00D24234">
        <w:rPr>
          <w:color w:val="auto"/>
          <w:position w:val="3"/>
        </w:rPr>
        <w:t xml:space="preserve"> a mensagem, então o sistema suprime a mensagem e mantém o arquiteto e urbanista na tela de cadastro.</w:t>
      </w:r>
    </w:p>
    <w:p w14:paraId="61729EF6" w14:textId="77777777" w:rsidR="006C077F" w:rsidRPr="00D24234" w:rsidRDefault="007560E0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Quando o arquiteto e urbanista sele</w:t>
      </w:r>
      <w:r w:rsidR="006C077F" w:rsidRPr="00D24234">
        <w:rPr>
          <w:color w:val="auto"/>
          <w:position w:val="3"/>
        </w:rPr>
        <w:t>cionar o arquivo, então o sistema verifica se:</w:t>
      </w:r>
    </w:p>
    <w:p w14:paraId="41C4B246" w14:textId="0C0A1DCA" w:rsidR="007560E0" w:rsidRPr="00D24234" w:rsidRDefault="006C077F" w:rsidP="006C077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 O formato do arquivo é permitido, caso não seja, então o sistema apresenta a mensagem “Formato do arquivo inválido. Somente serão aceitos arquivos no formato de PDF</w:t>
      </w:r>
      <w:r w:rsidR="00877CBF" w:rsidRPr="00D24234">
        <w:rPr>
          <w:color w:val="auto"/>
          <w:position w:val="3"/>
        </w:rPr>
        <w:t xml:space="preserve">. </w:t>
      </w:r>
      <w:r w:rsidRPr="00D24234">
        <w:rPr>
          <w:color w:val="auto"/>
          <w:position w:val="3"/>
        </w:rPr>
        <w:t>”.</w:t>
      </w:r>
    </w:p>
    <w:p w14:paraId="22EAD08D" w14:textId="60F6BB27" w:rsidR="00EA3FA3" w:rsidRPr="00D24234" w:rsidRDefault="00EA3FA3" w:rsidP="006C077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O tamanho do arquivo excede o tamanho máximo permitido, se sim, então o sistema apresenta a mensagem “Tamanho máximo permitido 15 MB</w:t>
      </w:r>
      <w:r w:rsidR="00877CBF" w:rsidRPr="00D24234">
        <w:rPr>
          <w:color w:val="auto"/>
          <w:position w:val="3"/>
        </w:rPr>
        <w:t>.</w:t>
      </w:r>
      <w:r w:rsidR="000D2ED9" w:rsidRPr="00D24234">
        <w:rPr>
          <w:color w:val="auto"/>
          <w:position w:val="3"/>
        </w:rPr>
        <w:t xml:space="preserve"> </w:t>
      </w:r>
      <w:r w:rsidRPr="00D24234">
        <w:rPr>
          <w:color w:val="auto"/>
          <w:position w:val="3"/>
        </w:rPr>
        <w:t>”</w:t>
      </w:r>
      <w:r w:rsidR="000D2ED9" w:rsidRPr="00D24234">
        <w:rPr>
          <w:color w:val="auto"/>
          <w:position w:val="3"/>
        </w:rPr>
        <w:t>.</w:t>
      </w:r>
    </w:p>
    <w:p w14:paraId="3EE6E50E" w14:textId="6FB475C1" w:rsidR="00767D3D" w:rsidRPr="00D24234" w:rsidRDefault="002B0462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Quando o arquiteto e urbanista acionar a ação “Cadastrar”,</w:t>
      </w:r>
      <w:r w:rsidR="00BE4B79" w:rsidRPr="00D24234">
        <w:rPr>
          <w:color w:val="auto"/>
          <w:position w:val="3"/>
        </w:rPr>
        <w:t xml:space="preserve"> ent</w:t>
      </w:r>
      <w:r w:rsidR="00457DA0" w:rsidRPr="00D24234">
        <w:rPr>
          <w:color w:val="auto"/>
          <w:position w:val="3"/>
        </w:rPr>
        <w:t>ão o sist</w:t>
      </w:r>
      <w:r w:rsidR="00BE4B79" w:rsidRPr="00D24234">
        <w:rPr>
          <w:color w:val="auto"/>
          <w:position w:val="3"/>
        </w:rPr>
        <w:t>ema</w:t>
      </w:r>
      <w:r w:rsidRPr="00D24234">
        <w:rPr>
          <w:color w:val="auto"/>
          <w:position w:val="3"/>
        </w:rPr>
        <w:t xml:space="preserve"> </w:t>
      </w:r>
      <w:r w:rsidR="00767D3D" w:rsidRPr="00D24234">
        <w:rPr>
          <w:color w:val="auto"/>
          <w:position w:val="3"/>
        </w:rPr>
        <w:t>executa as seguintes regras:</w:t>
      </w:r>
    </w:p>
    <w:p w14:paraId="27DC34C1" w14:textId="34CFEB0B" w:rsidR="00253DA5" w:rsidRPr="00D24234" w:rsidRDefault="00834DF8" w:rsidP="00767D3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 </w:t>
      </w:r>
      <w:r w:rsidR="00767D3D" w:rsidRPr="00D24234">
        <w:rPr>
          <w:color w:val="auto"/>
          <w:position w:val="3"/>
        </w:rPr>
        <w:t>Verifica se o</w:t>
      </w:r>
      <w:r w:rsidRPr="00D24234">
        <w:rPr>
          <w:color w:val="auto"/>
          <w:position w:val="3"/>
        </w:rPr>
        <w:t xml:space="preserve"> (s) campo (s) obrigatório (s) foi (ram) informado (s), caso não tenha (am) sido, então o sistema apresenta a mensagem “Cam</w:t>
      </w:r>
      <w:r w:rsidR="00BE4B79" w:rsidRPr="00D24234">
        <w:rPr>
          <w:color w:val="auto"/>
          <w:position w:val="3"/>
        </w:rPr>
        <w:t>po de preenchimento obrigatório</w:t>
      </w:r>
      <w:r w:rsidR="003D0D6E" w:rsidRPr="00D24234">
        <w:rPr>
          <w:color w:val="auto"/>
          <w:position w:val="3"/>
        </w:rPr>
        <w:t>”.</w:t>
      </w:r>
    </w:p>
    <w:p w14:paraId="484A5A29" w14:textId="66D727F1" w:rsidR="00767D3D" w:rsidRPr="00D24234" w:rsidRDefault="00767D3D" w:rsidP="00767D3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Verifica se houve algum erro inesperado, caso tenha</w:t>
      </w:r>
      <w:r w:rsidR="009C786E" w:rsidRPr="00D24234">
        <w:rPr>
          <w:color w:val="auto"/>
          <w:position w:val="3"/>
        </w:rPr>
        <w:t xml:space="preserve"> havido</w:t>
      </w:r>
      <w:r w:rsidRPr="00D24234">
        <w:rPr>
          <w:color w:val="auto"/>
          <w:position w:val="3"/>
        </w:rPr>
        <w:t>, então o sistema apresenta a mensagem “</w:t>
      </w:r>
      <w:r w:rsidRPr="00D24234">
        <w:rPr>
          <w:color w:val="auto"/>
        </w:rPr>
        <w:t xml:space="preserve">Prezado (a) Arquiteto (a) e Urbanista ocorreu um erro inesperado, por favor tente novamente em alguns minutos. </w:t>
      </w:r>
      <w:r w:rsidRPr="00D24234">
        <w:rPr>
          <w:color w:val="auto"/>
          <w:position w:val="3"/>
        </w:rPr>
        <w:t xml:space="preserve">”. </w:t>
      </w:r>
    </w:p>
    <w:p w14:paraId="325C60B5" w14:textId="4D79715C" w:rsidR="000216B9" w:rsidRPr="00D24234" w:rsidRDefault="000216B9" w:rsidP="000216B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Verifica se existe impugnação de resultado cadastrado para a UF </w:t>
      </w:r>
      <w:r w:rsidR="00964B5A" w:rsidRPr="00D24234">
        <w:rPr>
          <w:color w:val="auto"/>
          <w:position w:val="3"/>
        </w:rPr>
        <w:t>selecionada</w:t>
      </w:r>
      <w:r w:rsidRPr="00D24234">
        <w:rPr>
          <w:color w:val="auto"/>
          <w:position w:val="3"/>
        </w:rPr>
        <w:t xml:space="preserve"> </w:t>
      </w:r>
      <w:r w:rsidR="00F8110C" w:rsidRPr="00D24234">
        <w:rPr>
          <w:color w:val="auto"/>
          <w:position w:val="3"/>
        </w:rPr>
        <w:t>e</w:t>
      </w:r>
      <w:r w:rsidRPr="00D24234">
        <w:rPr>
          <w:color w:val="auto"/>
          <w:position w:val="3"/>
        </w:rPr>
        <w:t xml:space="preserve"> arquiteto e urbanista logado, caso exista então o sistema apresenta a mensagem “</w:t>
      </w:r>
      <w:r w:rsidRPr="00D24234">
        <w:rPr>
          <w:rFonts w:cs="Times New Roman"/>
          <w:color w:val="auto"/>
        </w:rPr>
        <w:t xml:space="preserve">Prezado (a) Arquiteto (a) e Urbanista, já existe um pedido de impugnação de resultado cadastrado </w:t>
      </w:r>
      <w:r w:rsidR="00F8110C" w:rsidRPr="00D24234">
        <w:rPr>
          <w:rFonts w:cs="Times New Roman"/>
          <w:color w:val="auto"/>
        </w:rPr>
        <w:t xml:space="preserve">por você </w:t>
      </w:r>
      <w:r w:rsidRPr="00D24234">
        <w:rPr>
          <w:rFonts w:cs="Times New Roman"/>
          <w:color w:val="auto"/>
        </w:rPr>
        <w:t xml:space="preserve">para UF </w:t>
      </w:r>
      <w:r w:rsidR="00F8110C" w:rsidRPr="00D24234">
        <w:rPr>
          <w:rFonts w:cs="Times New Roman"/>
          <w:color w:val="auto"/>
        </w:rPr>
        <w:t>selecionada</w:t>
      </w:r>
      <w:r w:rsidRPr="00D24234">
        <w:rPr>
          <w:rFonts w:cs="Times New Roman"/>
          <w:color w:val="auto"/>
        </w:rPr>
        <w:t>, gostaria mesmo assim de incluir um novo pedido de impugnação de resultado? &lt;Sim, Não&gt;</w:t>
      </w:r>
      <w:r w:rsidRPr="00D24234">
        <w:rPr>
          <w:color w:val="auto"/>
          <w:position w:val="3"/>
        </w:rPr>
        <w:t>”.</w:t>
      </w:r>
    </w:p>
    <w:p w14:paraId="1CF6D21A" w14:textId="7BF137AD" w:rsidR="000216B9" w:rsidRPr="00D24234" w:rsidRDefault="000216B9" w:rsidP="000216B9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Caso o arquiteto e urbanista e urbanista confirme o cadastro de um novo pedido, então </w:t>
      </w:r>
      <w:r w:rsidR="00996153" w:rsidRPr="00D24234">
        <w:rPr>
          <w:color w:val="auto"/>
          <w:position w:val="3"/>
        </w:rPr>
        <w:t xml:space="preserve">o sistema </w:t>
      </w:r>
      <w:r w:rsidR="00475579" w:rsidRPr="00D24234">
        <w:rPr>
          <w:color w:val="auto"/>
          <w:position w:val="3"/>
        </w:rPr>
        <w:t>conclui o cadastro do pedido de impugnação.</w:t>
      </w:r>
    </w:p>
    <w:p w14:paraId="43E6FAD3" w14:textId="77777777" w:rsidR="000216B9" w:rsidRPr="00D24234" w:rsidRDefault="000216B9" w:rsidP="000216B9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Caso o arquiteto e urbanista e urbanista cancele o cadastro, então o sistema redireciona para a página principal. Ver </w:t>
      </w:r>
      <w:r w:rsidRPr="00D24234">
        <w:rPr>
          <w:b/>
          <w:color w:val="auto"/>
          <w:position w:val="3"/>
        </w:rPr>
        <w:fldChar w:fldCharType="begin"/>
      </w:r>
      <w:r w:rsidRPr="00D24234">
        <w:rPr>
          <w:b/>
          <w:color w:val="auto"/>
          <w:position w:val="3"/>
        </w:rPr>
        <w:instrText xml:space="preserve"> REF _Ref45559550 \n \h  \* MERGEFORMAT </w:instrText>
      </w:r>
      <w:r w:rsidRPr="00D24234">
        <w:rPr>
          <w:b/>
          <w:color w:val="auto"/>
          <w:position w:val="3"/>
        </w:rPr>
      </w:r>
      <w:r w:rsidRPr="00D24234">
        <w:rPr>
          <w:b/>
          <w:color w:val="auto"/>
          <w:position w:val="3"/>
        </w:rPr>
        <w:fldChar w:fldCharType="separate"/>
      </w:r>
      <w:r w:rsidRPr="00D24234">
        <w:rPr>
          <w:b/>
          <w:color w:val="auto"/>
          <w:position w:val="3"/>
        </w:rPr>
        <w:t>P03</w:t>
      </w:r>
      <w:r w:rsidRPr="00D24234">
        <w:rPr>
          <w:b/>
          <w:color w:val="auto"/>
          <w:position w:val="3"/>
        </w:rPr>
        <w:fldChar w:fldCharType="end"/>
      </w:r>
      <w:r w:rsidRPr="00D24234">
        <w:rPr>
          <w:color w:val="auto"/>
          <w:position w:val="3"/>
        </w:rPr>
        <w:t>.</w:t>
      </w:r>
    </w:p>
    <w:p w14:paraId="605CB2A5" w14:textId="401A8B06" w:rsidR="005F4370" w:rsidRPr="00BE0130" w:rsidRDefault="005F4370" w:rsidP="005F437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BE0130">
        <w:rPr>
          <w:color w:val="auto"/>
          <w:position w:val="3"/>
        </w:rPr>
        <w:t>Verifica se existe im</w:t>
      </w:r>
      <w:bookmarkStart w:id="15" w:name="_GoBack"/>
      <w:bookmarkEnd w:id="15"/>
      <w:r w:rsidRPr="00BE0130">
        <w:rPr>
          <w:color w:val="auto"/>
          <w:position w:val="3"/>
        </w:rPr>
        <w:t>pugnação de resultado cadastrado por um membro de chapa</w:t>
      </w:r>
      <w:r w:rsidR="00DA2383" w:rsidRPr="00BE0130">
        <w:rPr>
          <w:color w:val="auto"/>
          <w:position w:val="3"/>
        </w:rPr>
        <w:t xml:space="preserve"> do arquiteto e urbanista logado e UF selecionada</w:t>
      </w:r>
      <w:r w:rsidR="00826E80" w:rsidRPr="00BE0130">
        <w:rPr>
          <w:color w:val="auto"/>
          <w:position w:val="3"/>
        </w:rPr>
        <w:t>,</w:t>
      </w:r>
      <w:r w:rsidR="00DA2383" w:rsidRPr="00BE0130">
        <w:rPr>
          <w:color w:val="auto"/>
          <w:position w:val="3"/>
        </w:rPr>
        <w:t xml:space="preserve"> </w:t>
      </w:r>
      <w:r w:rsidRPr="00BE0130">
        <w:rPr>
          <w:color w:val="auto"/>
          <w:position w:val="3"/>
        </w:rPr>
        <w:t>caso exista então o sistema apresenta a mensagem “</w:t>
      </w:r>
      <w:r w:rsidR="0085500D" w:rsidRPr="00BE0130">
        <w:rPr>
          <w:rFonts w:ascii="Helvetica" w:hAnsi="Helvetica" w:cs="Helvetica"/>
          <w:color w:val="2E3338"/>
        </w:rPr>
        <w:t xml:space="preserve">Prezado (a) Arquiteto (a) e Urbanista, já existe um pedido de impugnação de resultado cadastrado por um </w:t>
      </w:r>
      <w:r w:rsidR="007B6999" w:rsidRPr="00BE0130">
        <w:rPr>
          <w:rFonts w:ascii="Helvetica" w:hAnsi="Helvetica" w:cs="Helvetica"/>
          <w:color w:val="2E3338"/>
        </w:rPr>
        <w:t>membro</w:t>
      </w:r>
      <w:r w:rsidR="0085500D" w:rsidRPr="00BE0130">
        <w:rPr>
          <w:rFonts w:ascii="Helvetica" w:hAnsi="Helvetica" w:cs="Helvetica"/>
          <w:color w:val="2E3338"/>
        </w:rPr>
        <w:t xml:space="preserve"> de chapa, gostaria mesmo assim de incluir um novo pedido de impugnação de resultado? &lt;Sim, Não&gt;</w:t>
      </w:r>
      <w:r w:rsidRPr="00BE0130">
        <w:rPr>
          <w:color w:val="auto"/>
          <w:position w:val="3"/>
        </w:rPr>
        <w:t>”.</w:t>
      </w:r>
    </w:p>
    <w:p w14:paraId="5F3E4D10" w14:textId="77777777" w:rsidR="005F4370" w:rsidRPr="00D24234" w:rsidRDefault="005F4370" w:rsidP="005F4370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Caso o arquiteto e urbanista e urbanista confirme o cadastro de um novo pedido, então o sistema conclui o cadastro do pedido de impugnação.</w:t>
      </w:r>
    </w:p>
    <w:p w14:paraId="75BFF667" w14:textId="741F58F1" w:rsidR="005F4370" w:rsidRPr="00D24234" w:rsidRDefault="005F4370" w:rsidP="005F4370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Caso o arquiteto e urbanista e urbanista cancele o cadastro, então o sistema redireciona para a página principal. Ver </w:t>
      </w:r>
      <w:r w:rsidRPr="00D24234">
        <w:rPr>
          <w:b/>
          <w:color w:val="auto"/>
          <w:position w:val="3"/>
        </w:rPr>
        <w:fldChar w:fldCharType="begin"/>
      </w:r>
      <w:r w:rsidRPr="00D24234">
        <w:rPr>
          <w:b/>
          <w:color w:val="auto"/>
          <w:position w:val="3"/>
        </w:rPr>
        <w:instrText xml:space="preserve"> REF _Ref45559550 \n \h  \* MERGEFORMAT </w:instrText>
      </w:r>
      <w:r w:rsidRPr="00D24234">
        <w:rPr>
          <w:b/>
          <w:color w:val="auto"/>
          <w:position w:val="3"/>
        </w:rPr>
      </w:r>
      <w:r w:rsidRPr="00D24234">
        <w:rPr>
          <w:b/>
          <w:color w:val="auto"/>
          <w:position w:val="3"/>
        </w:rPr>
        <w:fldChar w:fldCharType="separate"/>
      </w:r>
      <w:r w:rsidRPr="00D24234">
        <w:rPr>
          <w:b/>
          <w:color w:val="auto"/>
          <w:position w:val="3"/>
        </w:rPr>
        <w:t>P03</w:t>
      </w:r>
      <w:r w:rsidRPr="00D24234">
        <w:rPr>
          <w:b/>
          <w:color w:val="auto"/>
          <w:position w:val="3"/>
        </w:rPr>
        <w:fldChar w:fldCharType="end"/>
      </w:r>
    </w:p>
    <w:p w14:paraId="41A8F32B" w14:textId="37749C5E" w:rsidR="0085500D" w:rsidRPr="00D24234" w:rsidRDefault="0085500D" w:rsidP="0085500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Verifica se existe impugnação de resultado cadastrado </w:t>
      </w:r>
      <w:r w:rsidR="00C87BC7" w:rsidRPr="00D24234">
        <w:rPr>
          <w:color w:val="auto"/>
          <w:position w:val="3"/>
        </w:rPr>
        <w:t>para a</w:t>
      </w:r>
      <w:r w:rsidRPr="00D24234">
        <w:rPr>
          <w:color w:val="auto"/>
          <w:position w:val="3"/>
        </w:rPr>
        <w:t xml:space="preserve"> UF selecionada, caso exista então o sistema apresenta a mensagem “</w:t>
      </w:r>
      <w:r w:rsidR="00C87BC7" w:rsidRPr="00D24234">
        <w:rPr>
          <w:rFonts w:ascii="Helvetica" w:hAnsi="Helvetica" w:cs="Helvetica"/>
          <w:color w:val="2E3338"/>
          <w:shd w:val="clear" w:color="auto" w:fill="FFFFFF"/>
        </w:rPr>
        <w:t>Prezado (a) Arquiteto (a) e Urbanista, já existe um pedido de impugnação de resultado cadastrado para UF selecionada, gostaria mesmo assim de incluir um novo pedido de impugnação de resultado? &lt;Sim, Não&gt;”</w:t>
      </w:r>
      <w:r w:rsidRPr="00D24234">
        <w:rPr>
          <w:color w:val="auto"/>
          <w:position w:val="3"/>
        </w:rPr>
        <w:t>”.</w:t>
      </w:r>
    </w:p>
    <w:p w14:paraId="09859A2E" w14:textId="77777777" w:rsidR="0085500D" w:rsidRPr="00D24234" w:rsidRDefault="0085500D" w:rsidP="0085500D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lastRenderedPageBreak/>
        <w:t>Caso o arquiteto e urbanista e urbanista confirme o cadastro de um novo pedido, então o sistema conclui o cadastro do pedido de impugnação.</w:t>
      </w:r>
    </w:p>
    <w:p w14:paraId="65789D37" w14:textId="77777777" w:rsidR="0085500D" w:rsidRPr="00D24234" w:rsidRDefault="0085500D" w:rsidP="0085500D">
      <w:pPr>
        <w:pStyle w:val="PargrafodaLista"/>
        <w:widowControl/>
        <w:numPr>
          <w:ilvl w:val="3"/>
          <w:numId w:val="5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 xml:space="preserve">Caso o arquiteto e urbanista e urbanista cancele o cadastro, então o sistema redireciona para a página principal. Ver </w:t>
      </w:r>
      <w:r w:rsidRPr="00D24234">
        <w:rPr>
          <w:b/>
          <w:color w:val="auto"/>
          <w:position w:val="3"/>
        </w:rPr>
        <w:fldChar w:fldCharType="begin"/>
      </w:r>
      <w:r w:rsidRPr="00D24234">
        <w:rPr>
          <w:b/>
          <w:color w:val="auto"/>
          <w:position w:val="3"/>
        </w:rPr>
        <w:instrText xml:space="preserve"> REF _Ref45559550 \n \h  \* MERGEFORMAT </w:instrText>
      </w:r>
      <w:r w:rsidRPr="00D24234">
        <w:rPr>
          <w:b/>
          <w:color w:val="auto"/>
          <w:position w:val="3"/>
        </w:rPr>
      </w:r>
      <w:r w:rsidRPr="00D24234">
        <w:rPr>
          <w:b/>
          <w:color w:val="auto"/>
          <w:position w:val="3"/>
        </w:rPr>
        <w:fldChar w:fldCharType="separate"/>
      </w:r>
      <w:r w:rsidRPr="00D24234">
        <w:rPr>
          <w:b/>
          <w:color w:val="auto"/>
          <w:position w:val="3"/>
        </w:rPr>
        <w:t>P03</w:t>
      </w:r>
      <w:r w:rsidRPr="00D24234">
        <w:rPr>
          <w:b/>
          <w:color w:val="auto"/>
          <w:position w:val="3"/>
        </w:rPr>
        <w:fldChar w:fldCharType="end"/>
      </w:r>
    </w:p>
    <w:p w14:paraId="2F193E74" w14:textId="47FEBA2E" w:rsidR="00A35A1D" w:rsidRPr="00D24234" w:rsidRDefault="001D19B3" w:rsidP="0047557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D24234">
        <w:rPr>
          <w:color w:val="auto"/>
          <w:position w:val="3"/>
        </w:rPr>
        <w:t>O sistema gera o número para o pedido de</w:t>
      </w:r>
      <w:r w:rsidR="00834DF8" w:rsidRPr="00D24234">
        <w:rPr>
          <w:color w:val="auto"/>
          <w:position w:val="3"/>
        </w:rPr>
        <w:t xml:space="preserve"> impugnação</w:t>
      </w:r>
      <w:r w:rsidRPr="00D24234">
        <w:rPr>
          <w:color w:val="auto"/>
          <w:position w:val="3"/>
        </w:rPr>
        <w:t xml:space="preserve"> cadastrado</w:t>
      </w:r>
      <w:r w:rsidR="00834DF8" w:rsidRPr="00D24234">
        <w:rPr>
          <w:color w:val="auto"/>
          <w:position w:val="3"/>
        </w:rPr>
        <w:t>;</w:t>
      </w:r>
    </w:p>
    <w:p w14:paraId="600BCBAF" w14:textId="2AD9D1E4" w:rsidR="00834DF8" w:rsidRPr="00D24234" w:rsidRDefault="00834DF8" w:rsidP="00BA022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</w:rPr>
      </w:pPr>
      <w:r w:rsidRPr="00D24234">
        <w:rPr>
          <w:color w:val="auto"/>
        </w:rPr>
        <w:t>O número gerado deve ser sequencial, iniciando em 1.</w:t>
      </w:r>
      <w:r w:rsidR="00797270" w:rsidRPr="00D24234">
        <w:rPr>
          <w:color w:val="auto"/>
        </w:rPr>
        <w:t xml:space="preserve"> Exemplo: 01, 02.</w:t>
      </w:r>
      <w:r w:rsidRPr="00D24234">
        <w:rPr>
          <w:color w:val="auto"/>
        </w:rPr>
        <w:t xml:space="preserve"> </w:t>
      </w:r>
    </w:p>
    <w:p w14:paraId="091A9D27" w14:textId="27409750" w:rsidR="00834DF8" w:rsidRPr="00D24234" w:rsidRDefault="00834DF8" w:rsidP="00BA022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</w:rPr>
      </w:pPr>
      <w:r w:rsidRPr="00D24234">
        <w:rPr>
          <w:color w:val="auto"/>
        </w:rPr>
        <w:t xml:space="preserve">O número não pode </w:t>
      </w:r>
      <w:r w:rsidR="008839C9" w:rsidRPr="00D24234">
        <w:rPr>
          <w:color w:val="auto"/>
        </w:rPr>
        <w:t xml:space="preserve">se </w:t>
      </w:r>
      <w:r w:rsidRPr="00D24234">
        <w:rPr>
          <w:color w:val="auto"/>
        </w:rPr>
        <w:t>repetir.</w:t>
      </w:r>
    </w:p>
    <w:p w14:paraId="7B33284B" w14:textId="656C18ED" w:rsidR="002A60B7" w:rsidRPr="00D24234" w:rsidRDefault="002A60B7" w:rsidP="0047557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Grava</w:t>
      </w:r>
      <w:r w:rsidR="004E020A" w:rsidRPr="00D24234">
        <w:rPr>
          <w:color w:val="auto"/>
          <w:position w:val="3"/>
        </w:rPr>
        <w:t xml:space="preserve"> o status “Aguardando alegação”.</w:t>
      </w:r>
    </w:p>
    <w:p w14:paraId="7F051B54" w14:textId="62EF45E7" w:rsidR="004E020A" w:rsidRPr="00D24234" w:rsidRDefault="004E020A" w:rsidP="004E02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D24234">
        <w:t xml:space="preserve">Grava o histórico de </w:t>
      </w:r>
      <w:r w:rsidR="00AA24C5" w:rsidRPr="00D24234">
        <w:t>cadastro</w:t>
      </w:r>
      <w:r w:rsidRPr="00D24234">
        <w:t>:</w:t>
      </w:r>
    </w:p>
    <w:p w14:paraId="01F6608D" w14:textId="77777777" w:rsidR="004E020A" w:rsidRPr="00D24234" w:rsidRDefault="004E020A" w:rsidP="004E020A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D24234">
        <w:t>Dados gravados:</w:t>
      </w:r>
    </w:p>
    <w:p w14:paraId="63E2BE96" w14:textId="0384FB35" w:rsidR="004E020A" w:rsidRPr="00D24234" w:rsidRDefault="004E020A" w:rsidP="004E020A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D24234">
        <w:t>Nome do usuário – Usuário que realizou o cadastro;</w:t>
      </w:r>
    </w:p>
    <w:p w14:paraId="0CB677A2" w14:textId="396EA92A" w:rsidR="004E020A" w:rsidRPr="00D24234" w:rsidRDefault="004E020A" w:rsidP="004E020A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D24234">
        <w:t xml:space="preserve">Data e hora – Em que </w:t>
      </w:r>
      <w:r w:rsidR="00AE1B21" w:rsidRPr="00D24234">
        <w:t xml:space="preserve">o </w:t>
      </w:r>
      <w:r w:rsidRPr="00D24234">
        <w:t>cadastra</w:t>
      </w:r>
      <w:r w:rsidR="00AE1B21" w:rsidRPr="00D24234">
        <w:t xml:space="preserve"> foi realizado</w:t>
      </w:r>
      <w:r w:rsidRPr="00D24234">
        <w:t>;</w:t>
      </w:r>
    </w:p>
    <w:p w14:paraId="579AB705" w14:textId="43C72CC4" w:rsidR="004E020A" w:rsidRPr="00D24234" w:rsidRDefault="004E020A" w:rsidP="00AE1B21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  <w:rPr>
          <w:color w:val="auto"/>
          <w:position w:val="3"/>
        </w:rPr>
      </w:pPr>
      <w:r w:rsidRPr="00D24234">
        <w:t xml:space="preserve">Ação – Cadastro </w:t>
      </w:r>
      <w:r w:rsidR="00AE1B21" w:rsidRPr="00D24234">
        <w:t>de pedido de impugnação</w:t>
      </w:r>
    </w:p>
    <w:p w14:paraId="3017FC69" w14:textId="23AFA623" w:rsidR="007B05B0" w:rsidRPr="00D24234" w:rsidRDefault="002A60B7" w:rsidP="0047557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Envia e-mail</w:t>
      </w:r>
      <w:r w:rsidR="00CB5237" w:rsidRPr="00D24234">
        <w:rPr>
          <w:color w:val="auto"/>
          <w:position w:val="3"/>
        </w:rPr>
        <w:t xml:space="preserve"> aos interessados.</w:t>
      </w:r>
    </w:p>
    <w:p w14:paraId="2B3533B5" w14:textId="299A59ED" w:rsidR="007E5B0A" w:rsidRPr="00D24234" w:rsidRDefault="00C64FD9" w:rsidP="00C64FD9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>A</w:t>
      </w:r>
      <w:r w:rsidR="007E5B0A" w:rsidRPr="00D24234">
        <w:rPr>
          <w:color w:val="auto"/>
        </w:rPr>
        <w:t xml:space="preserve">tividade </w:t>
      </w:r>
      <w:r w:rsidRPr="00D24234">
        <w:rPr>
          <w:color w:val="auto"/>
        </w:rPr>
        <w:t xml:space="preserve">a ser utilizada: </w:t>
      </w:r>
      <w:r w:rsidR="007E5B0A" w:rsidRPr="00D24234">
        <w:rPr>
          <w:color w:val="auto"/>
        </w:rPr>
        <w:t>6.1 – Cadastrar Impugnação de Resultado.</w:t>
      </w:r>
    </w:p>
    <w:p w14:paraId="2CE0E3B2" w14:textId="642B513E" w:rsidR="00C64FD9" w:rsidRPr="00D24234" w:rsidRDefault="00C64FD9" w:rsidP="00C64FD9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>Registro 01 – Envia e-mail ao i</w:t>
      </w:r>
      <w:r w:rsidR="00BA2D5E" w:rsidRPr="00D24234">
        <w:rPr>
          <w:color w:val="auto"/>
        </w:rPr>
        <w:t>mpugnante.</w:t>
      </w:r>
    </w:p>
    <w:p w14:paraId="63E85C57" w14:textId="281A7F3D" w:rsidR="00BA2D5E" w:rsidRPr="00D24234" w:rsidRDefault="00BA2D5E" w:rsidP="00C64FD9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>Registro 02 – Envia e-mail ao impugnado</w:t>
      </w:r>
      <w:r w:rsidR="006859BB" w:rsidRPr="00D24234">
        <w:rPr>
          <w:color w:val="auto"/>
        </w:rPr>
        <w:t xml:space="preserve"> – Impugnado são todos os responsáveis </w:t>
      </w:r>
      <w:r w:rsidR="00D24234" w:rsidRPr="00D24234">
        <w:rPr>
          <w:color w:val="auto"/>
        </w:rPr>
        <w:t>d</w:t>
      </w:r>
      <w:r w:rsidR="006859BB" w:rsidRPr="00D24234">
        <w:rPr>
          <w:color w:val="auto"/>
        </w:rPr>
        <w:t>e chapa da UF que recebeu o pedido de impugnação</w:t>
      </w:r>
      <w:r w:rsidRPr="00D24234">
        <w:rPr>
          <w:color w:val="auto"/>
        </w:rPr>
        <w:t>;</w:t>
      </w:r>
    </w:p>
    <w:p w14:paraId="43345DC5" w14:textId="7A8B379D" w:rsidR="00BA2D5E" w:rsidRPr="00D24234" w:rsidRDefault="00BA2D5E" w:rsidP="00C64FD9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>Registro 03 – Envia e-mail à todos os membros da comissão CE (Coordenadores Adjuntos e Membros), para o pedido de impugnação de UF. Caso o p</w:t>
      </w:r>
      <w:r w:rsidR="007A76CB" w:rsidRPr="00D24234">
        <w:rPr>
          <w:color w:val="auto"/>
        </w:rPr>
        <w:t>edido de impugnação seja de IES</w:t>
      </w:r>
      <w:r w:rsidRPr="00D24234">
        <w:rPr>
          <w:color w:val="auto"/>
        </w:rPr>
        <w:t>, envia e-mail aos membros de comissão CEN.</w:t>
      </w:r>
    </w:p>
    <w:p w14:paraId="4631EEB6" w14:textId="26589556" w:rsidR="00BA2D5E" w:rsidRPr="00D24234" w:rsidRDefault="00BA2D5E" w:rsidP="00C64FD9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>Registro 0</w:t>
      </w:r>
      <w:r w:rsidR="000C17DC" w:rsidRPr="00D24234">
        <w:rPr>
          <w:color w:val="auto"/>
        </w:rPr>
        <w:t>4</w:t>
      </w:r>
      <w:r w:rsidRPr="00D24234">
        <w:rPr>
          <w:color w:val="auto"/>
        </w:rPr>
        <w:t xml:space="preserve"> – Envia e-mail ao</w:t>
      </w:r>
      <w:r w:rsidR="00F30086" w:rsidRPr="00D24234">
        <w:rPr>
          <w:color w:val="auto"/>
        </w:rPr>
        <w:t xml:space="preserve"> </w:t>
      </w:r>
      <w:r w:rsidRPr="00D24234">
        <w:rPr>
          <w:color w:val="auto"/>
        </w:rPr>
        <w:t>as</w:t>
      </w:r>
      <w:r w:rsidR="00C025EB" w:rsidRPr="00D24234">
        <w:rPr>
          <w:color w:val="auto"/>
        </w:rPr>
        <w:t>sessor CE da UF correspondente</w:t>
      </w:r>
      <w:r w:rsidR="00F30086" w:rsidRPr="00D24234">
        <w:rPr>
          <w:color w:val="auto"/>
        </w:rPr>
        <w:t xml:space="preserve"> ou Assessor CEN</w:t>
      </w:r>
      <w:r w:rsidR="00C025EB" w:rsidRPr="00D24234">
        <w:rPr>
          <w:color w:val="auto"/>
        </w:rPr>
        <w:t>.</w:t>
      </w:r>
    </w:p>
    <w:p w14:paraId="21789CFC" w14:textId="147AF6E9" w:rsidR="00C64FD9" w:rsidRPr="00D24234" w:rsidRDefault="00505F2D" w:rsidP="007F42A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D24234">
        <w:rPr>
          <w:color w:val="auto"/>
          <w:position w:val="3"/>
        </w:rPr>
        <w:t>Complementação do texto que compõe o corpo do e-mail.</w:t>
      </w:r>
    </w:p>
    <w:p w14:paraId="74EA8545" w14:textId="144EAF1E" w:rsidR="00EC6D1C" w:rsidRPr="00D24234" w:rsidRDefault="00EC6D1C" w:rsidP="00EC6D1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 xml:space="preserve">Protocolo – </w:t>
      </w:r>
      <w:r w:rsidR="003B66E9" w:rsidRPr="00D24234">
        <w:rPr>
          <w:color w:val="auto"/>
        </w:rPr>
        <w:t>Corresponde ao número do pedido de impugnação</w:t>
      </w:r>
      <w:r w:rsidRPr="00D24234">
        <w:rPr>
          <w:color w:val="auto"/>
        </w:rPr>
        <w:t>;</w:t>
      </w:r>
    </w:p>
    <w:p w14:paraId="6407B05C" w14:textId="77777777" w:rsidR="00EC6D1C" w:rsidRPr="00D24234" w:rsidRDefault="00EC6D1C" w:rsidP="00EC6D1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>Processo Eleitoral – Ano do processo eleitoral;</w:t>
      </w:r>
    </w:p>
    <w:p w14:paraId="1605A2D9" w14:textId="5FF1EF87" w:rsidR="00EC6D1C" w:rsidRPr="00D24234" w:rsidRDefault="00EC6D1C" w:rsidP="00EC6D1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>Tipo de impugnação – Impugnação de Resultado;</w:t>
      </w:r>
    </w:p>
    <w:p w14:paraId="0520ACBE" w14:textId="3D0EFBB6" w:rsidR="00EC6D1C" w:rsidRPr="00D24234" w:rsidRDefault="00EC6D1C" w:rsidP="00C2630F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 xml:space="preserve"> UF – UF da Chapa ou IES;</w:t>
      </w:r>
    </w:p>
    <w:p w14:paraId="40B44647" w14:textId="1045A894" w:rsidR="00EC6D1C" w:rsidRPr="00D24234" w:rsidRDefault="00EC6D1C" w:rsidP="00EC6D1C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D24234">
        <w:rPr>
          <w:color w:val="auto"/>
        </w:rPr>
        <w:t>Descrição da impugnação do resultado.</w:t>
      </w:r>
    </w:p>
    <w:p w14:paraId="08746E9B" w14:textId="77B3E3C5" w:rsidR="00AE19A6" w:rsidRPr="00D24234" w:rsidRDefault="002A60B7" w:rsidP="0047557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rFonts w:cs="Times New Roman"/>
          <w:color w:val="auto"/>
        </w:rPr>
      </w:pPr>
      <w:r w:rsidRPr="00D24234">
        <w:rPr>
          <w:color w:val="auto"/>
        </w:rPr>
        <w:t>Grava os dados informados, apresenta a mensagem “Prezado(a) Arquiteto(a) e Urbanista seu pedido de impugnação de resultado foi cadastrado com êxito e foi gerado a número &lt;número gerado</w:t>
      </w:r>
      <w:r w:rsidR="00132FC9" w:rsidRPr="00D24234">
        <w:rPr>
          <w:color w:val="auto"/>
        </w:rPr>
        <w:t xml:space="preserve"> (01)</w:t>
      </w:r>
      <w:r w:rsidRPr="00D24234">
        <w:rPr>
          <w:color w:val="auto"/>
        </w:rPr>
        <w:t>&gt; de acompanhamento</w:t>
      </w:r>
      <w:r w:rsidR="004A5236" w:rsidRPr="00D24234">
        <w:rPr>
          <w:color w:val="auto"/>
        </w:rPr>
        <w:t xml:space="preserve">. </w:t>
      </w:r>
      <w:r w:rsidRPr="00D24234">
        <w:rPr>
          <w:color w:val="auto"/>
        </w:rPr>
        <w:t>”</w:t>
      </w:r>
      <w:r w:rsidR="003C04D1" w:rsidRPr="00D24234">
        <w:rPr>
          <w:color w:val="auto"/>
        </w:rPr>
        <w:t xml:space="preserve"> e inclui a história de usuário “</w:t>
      </w:r>
      <w:r w:rsidR="00CF002C" w:rsidRPr="00D24234">
        <w:rPr>
          <w:rFonts w:cs="Times New Roman"/>
          <w:color w:val="auto"/>
        </w:rPr>
        <w:t>Eleitoral_HST173_Consultar_Pedido_Impugnacao_Resultado_PROF</w:t>
      </w:r>
      <w:r w:rsidR="00AE19A6" w:rsidRPr="00D24234">
        <w:rPr>
          <w:color w:val="auto"/>
        </w:rPr>
        <w:t>.</w:t>
      </w:r>
    </w:p>
    <w:p w14:paraId="05BCBE90" w14:textId="0AAC8229" w:rsidR="002A60B7" w:rsidRPr="00D24234" w:rsidRDefault="002A60B7" w:rsidP="003D0D6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color w:val="auto"/>
        </w:rPr>
      </w:pPr>
    </w:p>
    <w:bookmarkEnd w:id="14"/>
    <w:p w14:paraId="17BDC88C" w14:textId="7E58EFE4" w:rsidR="001E539E" w:rsidRPr="00D24234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color w:val="auto"/>
          <w:position w:val="3"/>
        </w:rPr>
      </w:pPr>
    </w:p>
    <w:p w14:paraId="7E5F0F14" w14:textId="77777777" w:rsidR="00330B03" w:rsidRPr="00D24234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  <w:position w:val="3"/>
        </w:rPr>
      </w:pPr>
    </w:p>
    <w:p w14:paraId="67503968" w14:textId="77777777" w:rsidR="00330B03" w:rsidRPr="00D24234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  <w:position w:val="3"/>
        </w:rPr>
      </w:pPr>
    </w:p>
    <w:p w14:paraId="2AE96D0F" w14:textId="77777777" w:rsidR="00330B03" w:rsidRPr="00D24234" w:rsidRDefault="00330B03" w:rsidP="000216B9">
      <w:pPr>
        <w:pStyle w:val="PargrafodaLista"/>
        <w:widowControl/>
        <w:numPr>
          <w:ilvl w:val="0"/>
          <w:numId w:val="29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  <w:position w:val="3"/>
        </w:rPr>
      </w:pPr>
    </w:p>
    <w:p w14:paraId="63F33EE0" w14:textId="0DD0B6A6" w:rsidR="00BC778D" w:rsidRPr="00D24234" w:rsidRDefault="00BC778D" w:rsidP="00BC778D">
      <w:pPr>
        <w:pStyle w:val="Ttulo2"/>
        <w:numPr>
          <w:ilvl w:val="0"/>
          <w:numId w:val="0"/>
        </w:numPr>
        <w:spacing w:before="240"/>
      </w:pPr>
      <w:bookmarkStart w:id="16" w:name="_Toc44933832"/>
      <w:r w:rsidRPr="00D24234">
        <w:t>INFORMAÇÕES COMPLEMENTARES</w:t>
      </w:r>
      <w:bookmarkEnd w:id="16"/>
    </w:p>
    <w:p w14:paraId="42D7CEBC" w14:textId="77777777" w:rsidR="008D2F61" w:rsidRPr="00D24234" w:rsidRDefault="008D2F61" w:rsidP="008D2F61">
      <w:r w:rsidRPr="00D24234">
        <w:t>História relacionada:</w:t>
      </w:r>
    </w:p>
    <w:p w14:paraId="42B8AC72" w14:textId="3A00F3DE" w:rsidR="00AE19A6" w:rsidRPr="009E77F4" w:rsidRDefault="00B619F5" w:rsidP="00AE19A6">
      <w:pPr>
        <w:spacing w:before="0" w:after="0"/>
        <w:rPr>
          <w:rFonts w:ascii="Calibri" w:hAnsi="Calibri" w:cs="Calibri"/>
          <w:i/>
          <w:szCs w:val="22"/>
        </w:rPr>
      </w:pPr>
      <w:r w:rsidRPr="00D24234">
        <w:rPr>
          <w:i/>
        </w:rPr>
        <w:t>Eleitoral_HST173_Consultar_Pedido_Impugnacao_Resultado_PROF</w:t>
      </w:r>
      <w:r w:rsidR="00AE19A6" w:rsidRPr="00D24234">
        <w:rPr>
          <w:rFonts w:ascii="Calibri" w:hAnsi="Calibri" w:cs="Calibri"/>
          <w:i/>
          <w:szCs w:val="22"/>
        </w:rPr>
        <w:t>.</w:t>
      </w:r>
    </w:p>
    <w:p w14:paraId="2D351ED6" w14:textId="77777777" w:rsidR="00AE19A6" w:rsidRPr="009E77F4" w:rsidRDefault="00AE19A6" w:rsidP="008D2F61"/>
    <w:p w14:paraId="1ED380DB" w14:textId="6F3EFB48" w:rsidR="00783A7D" w:rsidRPr="009E77F4" w:rsidRDefault="00783A7D" w:rsidP="008D2F61">
      <w:pPr>
        <w:rPr>
          <w:i/>
        </w:rPr>
      </w:pPr>
    </w:p>
    <w:p w14:paraId="1AFBA439" w14:textId="77777777" w:rsidR="008D2F61" w:rsidRPr="009E77F4" w:rsidRDefault="008D2F61" w:rsidP="008D2F61"/>
    <w:sectPr w:rsidR="008D2F61" w:rsidRPr="009E77F4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A3E60" w14:textId="77777777" w:rsidR="0034777B" w:rsidRDefault="0034777B">
      <w:r>
        <w:separator/>
      </w:r>
    </w:p>
    <w:p w14:paraId="4057C27D" w14:textId="77777777" w:rsidR="0034777B" w:rsidRDefault="0034777B"/>
  </w:endnote>
  <w:endnote w:type="continuationSeparator" w:id="0">
    <w:p w14:paraId="34334BE3" w14:textId="77777777" w:rsidR="0034777B" w:rsidRDefault="0034777B">
      <w:r>
        <w:continuationSeparator/>
      </w:r>
    </w:p>
    <w:p w14:paraId="2EF31092" w14:textId="77777777" w:rsidR="0034777B" w:rsidRDefault="003477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C64FD9" w:rsidRDefault="00C64FD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C64FD9" w:rsidRPr="003D59E6" w14:paraId="2B97DD6D" w14:textId="77777777">
      <w:tc>
        <w:tcPr>
          <w:tcW w:w="4605" w:type="dxa"/>
          <w:vAlign w:val="center"/>
        </w:tcPr>
        <w:p w14:paraId="0297AE86" w14:textId="77777777" w:rsidR="00C64FD9" w:rsidRPr="003D59E6" w:rsidRDefault="00C64FD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C64FD9" w:rsidRPr="0017543C" w:rsidRDefault="00C64FD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E0130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C64FD9" w:rsidRPr="0057652B" w:rsidRDefault="00C64FD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1863D" w14:textId="77777777" w:rsidR="0034777B" w:rsidRDefault="0034777B">
      <w:r>
        <w:separator/>
      </w:r>
    </w:p>
    <w:p w14:paraId="46D7887C" w14:textId="77777777" w:rsidR="0034777B" w:rsidRDefault="0034777B"/>
  </w:footnote>
  <w:footnote w:type="continuationSeparator" w:id="0">
    <w:p w14:paraId="54C6942A" w14:textId="77777777" w:rsidR="0034777B" w:rsidRDefault="0034777B">
      <w:r>
        <w:continuationSeparator/>
      </w:r>
    </w:p>
    <w:p w14:paraId="612EE3B3" w14:textId="77777777" w:rsidR="0034777B" w:rsidRDefault="003477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C64FD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C64FD9" w:rsidRPr="0017543C" w:rsidRDefault="00C64FD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75pt;height:42.75pt" o:ole="">
                <v:imagedata r:id="rId1" o:title=""/>
              </v:shape>
              <o:OLEObject Type="Embed" ProgID="PBrush" ShapeID="_x0000_i1025" DrawAspect="Content" ObjectID="_1660029149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6C4CB41" w:rsidR="00C64FD9" w:rsidRPr="00C6532E" w:rsidRDefault="00074238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HST172 – Cadastrar Pedido de Impugnação de Resultado da Eleição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C64FD9" w:rsidRPr="004A2AAB" w:rsidRDefault="00C64FD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C64FD9" w:rsidRPr="004A2AAB" w:rsidRDefault="00C64FD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C64FD9" w:rsidRDefault="00C64FD9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C64FD9" w:rsidRDefault="00C64FD9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C64FD9" w:rsidRDefault="00C64F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F188A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32B0C"/>
    <w:multiLevelType w:val="multilevel"/>
    <w:tmpl w:val="F188A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18"/>
  </w:num>
  <w:num w:numId="4">
    <w:abstractNumId w:val="37"/>
  </w:num>
  <w:num w:numId="5">
    <w:abstractNumId w:val="13"/>
  </w:num>
  <w:num w:numId="6">
    <w:abstractNumId w:val="21"/>
  </w:num>
  <w:num w:numId="7">
    <w:abstractNumId w:val="27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28"/>
  </w:num>
  <w:num w:numId="15">
    <w:abstractNumId w:val="32"/>
  </w:num>
  <w:num w:numId="16">
    <w:abstractNumId w:val="22"/>
  </w:num>
  <w:num w:numId="17">
    <w:abstractNumId w:val="6"/>
  </w:num>
  <w:num w:numId="18">
    <w:abstractNumId w:val="9"/>
  </w:num>
  <w:num w:numId="19">
    <w:abstractNumId w:val="33"/>
  </w:num>
  <w:num w:numId="20">
    <w:abstractNumId w:val="4"/>
  </w:num>
  <w:num w:numId="21">
    <w:abstractNumId w:val="23"/>
  </w:num>
  <w:num w:numId="22">
    <w:abstractNumId w:val="8"/>
  </w:num>
  <w:num w:numId="23">
    <w:abstractNumId w:val="30"/>
  </w:num>
  <w:num w:numId="24">
    <w:abstractNumId w:val="20"/>
  </w:num>
  <w:num w:numId="25">
    <w:abstractNumId w:val="35"/>
  </w:num>
  <w:num w:numId="26">
    <w:abstractNumId w:val="5"/>
  </w:num>
  <w:num w:numId="27">
    <w:abstractNumId w:val="36"/>
  </w:num>
  <w:num w:numId="28">
    <w:abstractNumId w:val="11"/>
  </w:num>
  <w:num w:numId="2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4E91"/>
    <w:rsid w:val="000160AF"/>
    <w:rsid w:val="00016339"/>
    <w:rsid w:val="00016C1D"/>
    <w:rsid w:val="00017609"/>
    <w:rsid w:val="00017934"/>
    <w:rsid w:val="00020731"/>
    <w:rsid w:val="00020A51"/>
    <w:rsid w:val="0002114F"/>
    <w:rsid w:val="000216B9"/>
    <w:rsid w:val="00021F00"/>
    <w:rsid w:val="00022EC7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45F70"/>
    <w:rsid w:val="00050601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511F"/>
    <w:rsid w:val="00056BBA"/>
    <w:rsid w:val="00057893"/>
    <w:rsid w:val="0006016B"/>
    <w:rsid w:val="0006021B"/>
    <w:rsid w:val="00060A30"/>
    <w:rsid w:val="000610FE"/>
    <w:rsid w:val="00061836"/>
    <w:rsid w:val="000628DE"/>
    <w:rsid w:val="0006309A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4238"/>
    <w:rsid w:val="00075246"/>
    <w:rsid w:val="00075F43"/>
    <w:rsid w:val="00076087"/>
    <w:rsid w:val="00076318"/>
    <w:rsid w:val="00076DEE"/>
    <w:rsid w:val="0007759B"/>
    <w:rsid w:val="000800F9"/>
    <w:rsid w:val="00080656"/>
    <w:rsid w:val="00080B9D"/>
    <w:rsid w:val="00081440"/>
    <w:rsid w:val="00081C4F"/>
    <w:rsid w:val="000825ED"/>
    <w:rsid w:val="000827F7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B7289"/>
    <w:rsid w:val="000C03AE"/>
    <w:rsid w:val="000C0B01"/>
    <w:rsid w:val="000C17DC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17F2"/>
    <w:rsid w:val="000D28C2"/>
    <w:rsid w:val="000D2ED9"/>
    <w:rsid w:val="000D3C3B"/>
    <w:rsid w:val="000D4150"/>
    <w:rsid w:val="000D5484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4ED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C10"/>
    <w:rsid w:val="00111FB8"/>
    <w:rsid w:val="00112035"/>
    <w:rsid w:val="00114390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17C9"/>
    <w:rsid w:val="00124864"/>
    <w:rsid w:val="00125048"/>
    <w:rsid w:val="001262DC"/>
    <w:rsid w:val="00126F41"/>
    <w:rsid w:val="001271DC"/>
    <w:rsid w:val="0013100D"/>
    <w:rsid w:val="00131672"/>
    <w:rsid w:val="00131B67"/>
    <w:rsid w:val="00132FA4"/>
    <w:rsid w:val="00132FC9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47F78"/>
    <w:rsid w:val="001510DA"/>
    <w:rsid w:val="00152A79"/>
    <w:rsid w:val="00153400"/>
    <w:rsid w:val="00155751"/>
    <w:rsid w:val="00155E7D"/>
    <w:rsid w:val="00156AFD"/>
    <w:rsid w:val="00157E66"/>
    <w:rsid w:val="00160028"/>
    <w:rsid w:val="00161803"/>
    <w:rsid w:val="001624F9"/>
    <w:rsid w:val="00162BCE"/>
    <w:rsid w:val="00165338"/>
    <w:rsid w:val="00165659"/>
    <w:rsid w:val="00165A72"/>
    <w:rsid w:val="00165AE5"/>
    <w:rsid w:val="00165B69"/>
    <w:rsid w:val="001670E7"/>
    <w:rsid w:val="001701BE"/>
    <w:rsid w:val="00170223"/>
    <w:rsid w:val="001711A1"/>
    <w:rsid w:val="00172963"/>
    <w:rsid w:val="001741C3"/>
    <w:rsid w:val="00174F99"/>
    <w:rsid w:val="0017696D"/>
    <w:rsid w:val="0017700F"/>
    <w:rsid w:val="00181065"/>
    <w:rsid w:val="001815CB"/>
    <w:rsid w:val="00181C49"/>
    <w:rsid w:val="00182040"/>
    <w:rsid w:val="00182255"/>
    <w:rsid w:val="0018233A"/>
    <w:rsid w:val="00182ECD"/>
    <w:rsid w:val="00184B51"/>
    <w:rsid w:val="001868D6"/>
    <w:rsid w:val="001868F6"/>
    <w:rsid w:val="001906F2"/>
    <w:rsid w:val="00193EE9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4E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A47"/>
    <w:rsid w:val="001D19B3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D7EF7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4A47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227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4CF"/>
    <w:rsid w:val="002437BE"/>
    <w:rsid w:val="0024734E"/>
    <w:rsid w:val="0024740E"/>
    <w:rsid w:val="00247683"/>
    <w:rsid w:val="00251B1C"/>
    <w:rsid w:val="002524FF"/>
    <w:rsid w:val="00252D19"/>
    <w:rsid w:val="00253A19"/>
    <w:rsid w:val="00253DA5"/>
    <w:rsid w:val="00254339"/>
    <w:rsid w:val="0025635F"/>
    <w:rsid w:val="002600C4"/>
    <w:rsid w:val="00261F7D"/>
    <w:rsid w:val="002628E3"/>
    <w:rsid w:val="00263495"/>
    <w:rsid w:val="0026456A"/>
    <w:rsid w:val="002652A8"/>
    <w:rsid w:val="00266BFA"/>
    <w:rsid w:val="002679A9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B1E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2FC7"/>
    <w:rsid w:val="002A4A24"/>
    <w:rsid w:val="002A4B20"/>
    <w:rsid w:val="002A5017"/>
    <w:rsid w:val="002A5369"/>
    <w:rsid w:val="002A5881"/>
    <w:rsid w:val="002A60B7"/>
    <w:rsid w:val="002A6D90"/>
    <w:rsid w:val="002A7B4E"/>
    <w:rsid w:val="002A7CFB"/>
    <w:rsid w:val="002B0462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87D"/>
    <w:rsid w:val="002C5A1C"/>
    <w:rsid w:val="002C6783"/>
    <w:rsid w:val="002C699F"/>
    <w:rsid w:val="002C6EFB"/>
    <w:rsid w:val="002C715F"/>
    <w:rsid w:val="002C750E"/>
    <w:rsid w:val="002C7C43"/>
    <w:rsid w:val="002C7F07"/>
    <w:rsid w:val="002D056E"/>
    <w:rsid w:val="002D1BDF"/>
    <w:rsid w:val="002D1CAA"/>
    <w:rsid w:val="002D3F16"/>
    <w:rsid w:val="002D492B"/>
    <w:rsid w:val="002D561C"/>
    <w:rsid w:val="002D662B"/>
    <w:rsid w:val="002E0013"/>
    <w:rsid w:val="002E1D2B"/>
    <w:rsid w:val="002E2041"/>
    <w:rsid w:val="002E2F28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8E4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581"/>
    <w:rsid w:val="00317A96"/>
    <w:rsid w:val="003205CD"/>
    <w:rsid w:val="003215FB"/>
    <w:rsid w:val="00322466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37F9C"/>
    <w:rsid w:val="00340A9F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77B"/>
    <w:rsid w:val="00347BB0"/>
    <w:rsid w:val="003510DD"/>
    <w:rsid w:val="0035240E"/>
    <w:rsid w:val="00352C91"/>
    <w:rsid w:val="00353CAD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35F2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36"/>
    <w:rsid w:val="003B32DC"/>
    <w:rsid w:val="003B39C8"/>
    <w:rsid w:val="003B453A"/>
    <w:rsid w:val="003B4B68"/>
    <w:rsid w:val="003B4B94"/>
    <w:rsid w:val="003B66E9"/>
    <w:rsid w:val="003B7779"/>
    <w:rsid w:val="003C0368"/>
    <w:rsid w:val="003C04D1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0D6E"/>
    <w:rsid w:val="003D12FE"/>
    <w:rsid w:val="003D1A13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B"/>
    <w:rsid w:val="003E7BCF"/>
    <w:rsid w:val="003F01E8"/>
    <w:rsid w:val="003F08D5"/>
    <w:rsid w:val="003F1DD3"/>
    <w:rsid w:val="003F2380"/>
    <w:rsid w:val="003F3A4E"/>
    <w:rsid w:val="003F45FF"/>
    <w:rsid w:val="003F5B42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1D82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0DA"/>
    <w:rsid w:val="00434AFC"/>
    <w:rsid w:val="00434B58"/>
    <w:rsid w:val="00436CA3"/>
    <w:rsid w:val="00441F6B"/>
    <w:rsid w:val="004436FA"/>
    <w:rsid w:val="0044457B"/>
    <w:rsid w:val="00444660"/>
    <w:rsid w:val="00444709"/>
    <w:rsid w:val="00445958"/>
    <w:rsid w:val="00452F7E"/>
    <w:rsid w:val="00453895"/>
    <w:rsid w:val="00457DA0"/>
    <w:rsid w:val="00457EC9"/>
    <w:rsid w:val="004603EA"/>
    <w:rsid w:val="004615E9"/>
    <w:rsid w:val="004629EA"/>
    <w:rsid w:val="00462ADE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579"/>
    <w:rsid w:val="0047572B"/>
    <w:rsid w:val="004764B9"/>
    <w:rsid w:val="00476E07"/>
    <w:rsid w:val="00477C55"/>
    <w:rsid w:val="00480604"/>
    <w:rsid w:val="004806C5"/>
    <w:rsid w:val="00481081"/>
    <w:rsid w:val="00481B2A"/>
    <w:rsid w:val="00482C73"/>
    <w:rsid w:val="00484544"/>
    <w:rsid w:val="0048488D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266B"/>
    <w:rsid w:val="004A4D97"/>
    <w:rsid w:val="004A5236"/>
    <w:rsid w:val="004A5751"/>
    <w:rsid w:val="004A5794"/>
    <w:rsid w:val="004A699B"/>
    <w:rsid w:val="004B161D"/>
    <w:rsid w:val="004B2780"/>
    <w:rsid w:val="004B44D5"/>
    <w:rsid w:val="004B5E8C"/>
    <w:rsid w:val="004B7836"/>
    <w:rsid w:val="004C10D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020A"/>
    <w:rsid w:val="004E176B"/>
    <w:rsid w:val="004E37DA"/>
    <w:rsid w:val="004E5A76"/>
    <w:rsid w:val="004E6355"/>
    <w:rsid w:val="004E6F57"/>
    <w:rsid w:val="004F10F2"/>
    <w:rsid w:val="004F1533"/>
    <w:rsid w:val="004F2D3C"/>
    <w:rsid w:val="004F5F85"/>
    <w:rsid w:val="004F6ABA"/>
    <w:rsid w:val="004F74DA"/>
    <w:rsid w:val="004F7E6D"/>
    <w:rsid w:val="0050007E"/>
    <w:rsid w:val="00502A8E"/>
    <w:rsid w:val="00505D4B"/>
    <w:rsid w:val="00505F2D"/>
    <w:rsid w:val="00506B74"/>
    <w:rsid w:val="00506FBC"/>
    <w:rsid w:val="00506FCD"/>
    <w:rsid w:val="005070B6"/>
    <w:rsid w:val="0050739C"/>
    <w:rsid w:val="00507A39"/>
    <w:rsid w:val="00507FE8"/>
    <w:rsid w:val="00510DDA"/>
    <w:rsid w:val="00511A99"/>
    <w:rsid w:val="0051299E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4F19"/>
    <w:rsid w:val="00566188"/>
    <w:rsid w:val="00566743"/>
    <w:rsid w:val="00567707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1F0B"/>
    <w:rsid w:val="00592299"/>
    <w:rsid w:val="00593FA1"/>
    <w:rsid w:val="0059409E"/>
    <w:rsid w:val="00594D62"/>
    <w:rsid w:val="00594F9C"/>
    <w:rsid w:val="00596253"/>
    <w:rsid w:val="005970ED"/>
    <w:rsid w:val="005975B4"/>
    <w:rsid w:val="005A02BE"/>
    <w:rsid w:val="005A1A0E"/>
    <w:rsid w:val="005A256A"/>
    <w:rsid w:val="005A2664"/>
    <w:rsid w:val="005A2C86"/>
    <w:rsid w:val="005A4527"/>
    <w:rsid w:val="005A7F2A"/>
    <w:rsid w:val="005B24DB"/>
    <w:rsid w:val="005B325E"/>
    <w:rsid w:val="005B4C01"/>
    <w:rsid w:val="005B660B"/>
    <w:rsid w:val="005B729F"/>
    <w:rsid w:val="005B77D4"/>
    <w:rsid w:val="005B7BEE"/>
    <w:rsid w:val="005B7FA4"/>
    <w:rsid w:val="005C2DC2"/>
    <w:rsid w:val="005C2EDE"/>
    <w:rsid w:val="005D0CAF"/>
    <w:rsid w:val="005D1A41"/>
    <w:rsid w:val="005D1C6E"/>
    <w:rsid w:val="005D4539"/>
    <w:rsid w:val="005D4D93"/>
    <w:rsid w:val="005D5D2D"/>
    <w:rsid w:val="005E3B4A"/>
    <w:rsid w:val="005E419E"/>
    <w:rsid w:val="005E4D8C"/>
    <w:rsid w:val="005E5539"/>
    <w:rsid w:val="005E577D"/>
    <w:rsid w:val="005E6003"/>
    <w:rsid w:val="005E77FA"/>
    <w:rsid w:val="005E7C12"/>
    <w:rsid w:val="005F026A"/>
    <w:rsid w:val="005F0752"/>
    <w:rsid w:val="005F0D30"/>
    <w:rsid w:val="005F1915"/>
    <w:rsid w:val="005F2448"/>
    <w:rsid w:val="005F3257"/>
    <w:rsid w:val="005F4370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129"/>
    <w:rsid w:val="00614285"/>
    <w:rsid w:val="00614B97"/>
    <w:rsid w:val="00617630"/>
    <w:rsid w:val="00617A1C"/>
    <w:rsid w:val="006202F4"/>
    <w:rsid w:val="00621F34"/>
    <w:rsid w:val="00622A24"/>
    <w:rsid w:val="0062582C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0585"/>
    <w:rsid w:val="0064143D"/>
    <w:rsid w:val="00641B2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5914"/>
    <w:rsid w:val="00655BDB"/>
    <w:rsid w:val="00655DAF"/>
    <w:rsid w:val="00655E52"/>
    <w:rsid w:val="00656018"/>
    <w:rsid w:val="00656382"/>
    <w:rsid w:val="0065689A"/>
    <w:rsid w:val="006572AE"/>
    <w:rsid w:val="00657846"/>
    <w:rsid w:val="0066073C"/>
    <w:rsid w:val="00660A75"/>
    <w:rsid w:val="00661271"/>
    <w:rsid w:val="0066146F"/>
    <w:rsid w:val="006615E7"/>
    <w:rsid w:val="00663289"/>
    <w:rsid w:val="006632CC"/>
    <w:rsid w:val="00663DD2"/>
    <w:rsid w:val="00663F16"/>
    <w:rsid w:val="006661A7"/>
    <w:rsid w:val="006711F7"/>
    <w:rsid w:val="00671345"/>
    <w:rsid w:val="006717F9"/>
    <w:rsid w:val="00674335"/>
    <w:rsid w:val="00677A54"/>
    <w:rsid w:val="00683722"/>
    <w:rsid w:val="006838C9"/>
    <w:rsid w:val="00683A5F"/>
    <w:rsid w:val="006859BB"/>
    <w:rsid w:val="0068683D"/>
    <w:rsid w:val="006869B9"/>
    <w:rsid w:val="00687271"/>
    <w:rsid w:val="00690600"/>
    <w:rsid w:val="0069198B"/>
    <w:rsid w:val="006937C3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077F"/>
    <w:rsid w:val="006C118F"/>
    <w:rsid w:val="006C17B9"/>
    <w:rsid w:val="006C2336"/>
    <w:rsid w:val="006C3CED"/>
    <w:rsid w:val="006D0D7A"/>
    <w:rsid w:val="006D1716"/>
    <w:rsid w:val="006D302B"/>
    <w:rsid w:val="006D3B7A"/>
    <w:rsid w:val="006D4A9F"/>
    <w:rsid w:val="006D6EF8"/>
    <w:rsid w:val="006D7EB5"/>
    <w:rsid w:val="006E00FC"/>
    <w:rsid w:val="006E013F"/>
    <w:rsid w:val="006E06C6"/>
    <w:rsid w:val="006E2982"/>
    <w:rsid w:val="006E2DA3"/>
    <w:rsid w:val="006E3F8D"/>
    <w:rsid w:val="006E613D"/>
    <w:rsid w:val="006E6BBD"/>
    <w:rsid w:val="006E721D"/>
    <w:rsid w:val="006E7517"/>
    <w:rsid w:val="006F0A57"/>
    <w:rsid w:val="006F273C"/>
    <w:rsid w:val="006F2F2B"/>
    <w:rsid w:val="006F4407"/>
    <w:rsid w:val="006F507F"/>
    <w:rsid w:val="006F51EA"/>
    <w:rsid w:val="006F61BD"/>
    <w:rsid w:val="006F6581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0B08"/>
    <w:rsid w:val="00730E7D"/>
    <w:rsid w:val="00731409"/>
    <w:rsid w:val="007315F0"/>
    <w:rsid w:val="007325CC"/>
    <w:rsid w:val="00733B06"/>
    <w:rsid w:val="007347D7"/>
    <w:rsid w:val="00735A2C"/>
    <w:rsid w:val="00737B39"/>
    <w:rsid w:val="00737F56"/>
    <w:rsid w:val="0074070B"/>
    <w:rsid w:val="007423B8"/>
    <w:rsid w:val="00743831"/>
    <w:rsid w:val="0074481B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0E0"/>
    <w:rsid w:val="007565DE"/>
    <w:rsid w:val="007566B1"/>
    <w:rsid w:val="007569F0"/>
    <w:rsid w:val="0075737E"/>
    <w:rsid w:val="00757A62"/>
    <w:rsid w:val="00760C10"/>
    <w:rsid w:val="00762A08"/>
    <w:rsid w:val="00764FB7"/>
    <w:rsid w:val="00765C61"/>
    <w:rsid w:val="007662B6"/>
    <w:rsid w:val="00767D3D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97270"/>
    <w:rsid w:val="007A05D1"/>
    <w:rsid w:val="007A1EDD"/>
    <w:rsid w:val="007A27C8"/>
    <w:rsid w:val="007A28FF"/>
    <w:rsid w:val="007A2E31"/>
    <w:rsid w:val="007A463D"/>
    <w:rsid w:val="007A4B1E"/>
    <w:rsid w:val="007A5F65"/>
    <w:rsid w:val="007A6826"/>
    <w:rsid w:val="007A6B3B"/>
    <w:rsid w:val="007A76CB"/>
    <w:rsid w:val="007B05B0"/>
    <w:rsid w:val="007B3470"/>
    <w:rsid w:val="007B3B3D"/>
    <w:rsid w:val="007B5796"/>
    <w:rsid w:val="007B5B07"/>
    <w:rsid w:val="007B6867"/>
    <w:rsid w:val="007B6999"/>
    <w:rsid w:val="007C029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5B0A"/>
    <w:rsid w:val="007E63B7"/>
    <w:rsid w:val="007E6FA0"/>
    <w:rsid w:val="007E70DE"/>
    <w:rsid w:val="007F0509"/>
    <w:rsid w:val="007F225B"/>
    <w:rsid w:val="007F2F52"/>
    <w:rsid w:val="007F39DB"/>
    <w:rsid w:val="007F3E63"/>
    <w:rsid w:val="007F42AC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6E80"/>
    <w:rsid w:val="0082705B"/>
    <w:rsid w:val="00827383"/>
    <w:rsid w:val="0082773F"/>
    <w:rsid w:val="008307AD"/>
    <w:rsid w:val="00830867"/>
    <w:rsid w:val="008308DF"/>
    <w:rsid w:val="00831BD3"/>
    <w:rsid w:val="00832B04"/>
    <w:rsid w:val="00834DF8"/>
    <w:rsid w:val="008361E2"/>
    <w:rsid w:val="008402A6"/>
    <w:rsid w:val="00840460"/>
    <w:rsid w:val="0084158C"/>
    <w:rsid w:val="008436C9"/>
    <w:rsid w:val="008449A2"/>
    <w:rsid w:val="00845104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00D"/>
    <w:rsid w:val="00855279"/>
    <w:rsid w:val="008561B4"/>
    <w:rsid w:val="00856F79"/>
    <w:rsid w:val="008617DC"/>
    <w:rsid w:val="00862BD5"/>
    <w:rsid w:val="00862F2D"/>
    <w:rsid w:val="00863636"/>
    <w:rsid w:val="0086367F"/>
    <w:rsid w:val="00864317"/>
    <w:rsid w:val="008648D4"/>
    <w:rsid w:val="00865D5E"/>
    <w:rsid w:val="008732A9"/>
    <w:rsid w:val="008739E0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77CBF"/>
    <w:rsid w:val="008800A5"/>
    <w:rsid w:val="00880472"/>
    <w:rsid w:val="00881531"/>
    <w:rsid w:val="00881D86"/>
    <w:rsid w:val="0088297A"/>
    <w:rsid w:val="00882F20"/>
    <w:rsid w:val="008831FA"/>
    <w:rsid w:val="008838E8"/>
    <w:rsid w:val="008839C9"/>
    <w:rsid w:val="0088554D"/>
    <w:rsid w:val="00890551"/>
    <w:rsid w:val="00890DCB"/>
    <w:rsid w:val="00894B69"/>
    <w:rsid w:val="00895B71"/>
    <w:rsid w:val="008972DA"/>
    <w:rsid w:val="00897E50"/>
    <w:rsid w:val="008A0FE1"/>
    <w:rsid w:val="008A2D7B"/>
    <w:rsid w:val="008A3F09"/>
    <w:rsid w:val="008A5457"/>
    <w:rsid w:val="008A6667"/>
    <w:rsid w:val="008A6E83"/>
    <w:rsid w:val="008A7043"/>
    <w:rsid w:val="008A79B5"/>
    <w:rsid w:val="008B0055"/>
    <w:rsid w:val="008B1B4B"/>
    <w:rsid w:val="008B5FEF"/>
    <w:rsid w:val="008B6AEC"/>
    <w:rsid w:val="008C184D"/>
    <w:rsid w:val="008C18E2"/>
    <w:rsid w:val="008C24A7"/>
    <w:rsid w:val="008C2B5C"/>
    <w:rsid w:val="008C2E25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3295"/>
    <w:rsid w:val="008D45C4"/>
    <w:rsid w:val="008D48B0"/>
    <w:rsid w:val="008D6202"/>
    <w:rsid w:val="008E0845"/>
    <w:rsid w:val="008E1EF5"/>
    <w:rsid w:val="008E40A1"/>
    <w:rsid w:val="008E498C"/>
    <w:rsid w:val="008E4B57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1EBA"/>
    <w:rsid w:val="00912C94"/>
    <w:rsid w:val="00913662"/>
    <w:rsid w:val="0091402F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68B8"/>
    <w:rsid w:val="00927FDD"/>
    <w:rsid w:val="00931C0D"/>
    <w:rsid w:val="00932FAD"/>
    <w:rsid w:val="0093416A"/>
    <w:rsid w:val="00935198"/>
    <w:rsid w:val="00935578"/>
    <w:rsid w:val="00940F9F"/>
    <w:rsid w:val="00941C57"/>
    <w:rsid w:val="0094518E"/>
    <w:rsid w:val="00945D94"/>
    <w:rsid w:val="00946610"/>
    <w:rsid w:val="00946DF5"/>
    <w:rsid w:val="00946F0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0798"/>
    <w:rsid w:val="00961D2E"/>
    <w:rsid w:val="00963437"/>
    <w:rsid w:val="00964B5A"/>
    <w:rsid w:val="00964E33"/>
    <w:rsid w:val="00964EA1"/>
    <w:rsid w:val="00965F6F"/>
    <w:rsid w:val="00966271"/>
    <w:rsid w:val="00967FA6"/>
    <w:rsid w:val="009702A1"/>
    <w:rsid w:val="009703D4"/>
    <w:rsid w:val="00970F2B"/>
    <w:rsid w:val="0097122F"/>
    <w:rsid w:val="0097225C"/>
    <w:rsid w:val="00972D5A"/>
    <w:rsid w:val="0097723A"/>
    <w:rsid w:val="00980906"/>
    <w:rsid w:val="009809EA"/>
    <w:rsid w:val="00980A8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153"/>
    <w:rsid w:val="00996425"/>
    <w:rsid w:val="00997D16"/>
    <w:rsid w:val="009A0B51"/>
    <w:rsid w:val="009A23E0"/>
    <w:rsid w:val="009A3384"/>
    <w:rsid w:val="009A46C8"/>
    <w:rsid w:val="009A5A0C"/>
    <w:rsid w:val="009A5F85"/>
    <w:rsid w:val="009A6FBF"/>
    <w:rsid w:val="009B0E3A"/>
    <w:rsid w:val="009B111C"/>
    <w:rsid w:val="009B3BA4"/>
    <w:rsid w:val="009B42E9"/>
    <w:rsid w:val="009B5314"/>
    <w:rsid w:val="009B5756"/>
    <w:rsid w:val="009B62BD"/>
    <w:rsid w:val="009B74D2"/>
    <w:rsid w:val="009B7D02"/>
    <w:rsid w:val="009C1FA4"/>
    <w:rsid w:val="009C2057"/>
    <w:rsid w:val="009C316B"/>
    <w:rsid w:val="009C786E"/>
    <w:rsid w:val="009C7DD1"/>
    <w:rsid w:val="009D0595"/>
    <w:rsid w:val="009D090B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6F0A"/>
    <w:rsid w:val="009E728E"/>
    <w:rsid w:val="009E77F4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7753"/>
    <w:rsid w:val="00A00A3F"/>
    <w:rsid w:val="00A0385B"/>
    <w:rsid w:val="00A04FDA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0D9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3E76"/>
    <w:rsid w:val="00A455EC"/>
    <w:rsid w:val="00A4661F"/>
    <w:rsid w:val="00A46AF3"/>
    <w:rsid w:val="00A500D4"/>
    <w:rsid w:val="00A50227"/>
    <w:rsid w:val="00A50E79"/>
    <w:rsid w:val="00A5243B"/>
    <w:rsid w:val="00A532C7"/>
    <w:rsid w:val="00A53EF0"/>
    <w:rsid w:val="00A55384"/>
    <w:rsid w:val="00A5592E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66D73"/>
    <w:rsid w:val="00A70350"/>
    <w:rsid w:val="00A70B5C"/>
    <w:rsid w:val="00A71C2F"/>
    <w:rsid w:val="00A7213A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584E"/>
    <w:rsid w:val="00A86515"/>
    <w:rsid w:val="00A865C7"/>
    <w:rsid w:val="00A86917"/>
    <w:rsid w:val="00A86E67"/>
    <w:rsid w:val="00A86EFF"/>
    <w:rsid w:val="00A86FE6"/>
    <w:rsid w:val="00A87E98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4C5"/>
    <w:rsid w:val="00AA2E37"/>
    <w:rsid w:val="00AA34E6"/>
    <w:rsid w:val="00AA3B1E"/>
    <w:rsid w:val="00AA3D87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66AE"/>
    <w:rsid w:val="00AB7942"/>
    <w:rsid w:val="00AC0061"/>
    <w:rsid w:val="00AC2F50"/>
    <w:rsid w:val="00AC3D6D"/>
    <w:rsid w:val="00AC4704"/>
    <w:rsid w:val="00AC4B96"/>
    <w:rsid w:val="00AC60EF"/>
    <w:rsid w:val="00AC6305"/>
    <w:rsid w:val="00AD0188"/>
    <w:rsid w:val="00AD1E94"/>
    <w:rsid w:val="00AD2B3A"/>
    <w:rsid w:val="00AD481F"/>
    <w:rsid w:val="00AD5FA3"/>
    <w:rsid w:val="00AE1443"/>
    <w:rsid w:val="00AE1752"/>
    <w:rsid w:val="00AE19A6"/>
    <w:rsid w:val="00AE1B21"/>
    <w:rsid w:val="00AE2C48"/>
    <w:rsid w:val="00AE4111"/>
    <w:rsid w:val="00AE554A"/>
    <w:rsid w:val="00AE7AA6"/>
    <w:rsid w:val="00AF066D"/>
    <w:rsid w:val="00AF2CB7"/>
    <w:rsid w:val="00B00879"/>
    <w:rsid w:val="00B01AC2"/>
    <w:rsid w:val="00B07C5E"/>
    <w:rsid w:val="00B119AB"/>
    <w:rsid w:val="00B125B9"/>
    <w:rsid w:val="00B12B2E"/>
    <w:rsid w:val="00B13199"/>
    <w:rsid w:val="00B135E9"/>
    <w:rsid w:val="00B13656"/>
    <w:rsid w:val="00B13D7F"/>
    <w:rsid w:val="00B1404F"/>
    <w:rsid w:val="00B177AD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47BA6"/>
    <w:rsid w:val="00B516E1"/>
    <w:rsid w:val="00B51EB9"/>
    <w:rsid w:val="00B52F2D"/>
    <w:rsid w:val="00B5363F"/>
    <w:rsid w:val="00B536E3"/>
    <w:rsid w:val="00B53720"/>
    <w:rsid w:val="00B53AB6"/>
    <w:rsid w:val="00B5455C"/>
    <w:rsid w:val="00B54A59"/>
    <w:rsid w:val="00B54D2D"/>
    <w:rsid w:val="00B54DA2"/>
    <w:rsid w:val="00B551F5"/>
    <w:rsid w:val="00B55D76"/>
    <w:rsid w:val="00B56097"/>
    <w:rsid w:val="00B563D1"/>
    <w:rsid w:val="00B571F8"/>
    <w:rsid w:val="00B57D94"/>
    <w:rsid w:val="00B6090B"/>
    <w:rsid w:val="00B617FF"/>
    <w:rsid w:val="00B619F5"/>
    <w:rsid w:val="00B62023"/>
    <w:rsid w:val="00B62FA2"/>
    <w:rsid w:val="00B6317B"/>
    <w:rsid w:val="00B63AFD"/>
    <w:rsid w:val="00B64E53"/>
    <w:rsid w:val="00B652B6"/>
    <w:rsid w:val="00B67C92"/>
    <w:rsid w:val="00B707FF"/>
    <w:rsid w:val="00B722DE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0E5A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26"/>
    <w:rsid w:val="00BA0283"/>
    <w:rsid w:val="00BA0CA6"/>
    <w:rsid w:val="00BA0DE1"/>
    <w:rsid w:val="00BA2534"/>
    <w:rsid w:val="00BA2D5E"/>
    <w:rsid w:val="00BA3633"/>
    <w:rsid w:val="00BA39E5"/>
    <w:rsid w:val="00BA3B0A"/>
    <w:rsid w:val="00BA45EF"/>
    <w:rsid w:val="00BA4DD5"/>
    <w:rsid w:val="00BB0A5A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7F0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0130"/>
    <w:rsid w:val="00BE1485"/>
    <w:rsid w:val="00BE3560"/>
    <w:rsid w:val="00BE3F2E"/>
    <w:rsid w:val="00BE4B79"/>
    <w:rsid w:val="00BE6728"/>
    <w:rsid w:val="00BF051A"/>
    <w:rsid w:val="00BF0F39"/>
    <w:rsid w:val="00BF15FE"/>
    <w:rsid w:val="00BF19FD"/>
    <w:rsid w:val="00BF215B"/>
    <w:rsid w:val="00BF2BA6"/>
    <w:rsid w:val="00BF2CF6"/>
    <w:rsid w:val="00BF3144"/>
    <w:rsid w:val="00BF5AFB"/>
    <w:rsid w:val="00C004F9"/>
    <w:rsid w:val="00C0196F"/>
    <w:rsid w:val="00C025EB"/>
    <w:rsid w:val="00C03E9D"/>
    <w:rsid w:val="00C03F98"/>
    <w:rsid w:val="00C05307"/>
    <w:rsid w:val="00C057E6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0A0"/>
    <w:rsid w:val="00C378D9"/>
    <w:rsid w:val="00C40E37"/>
    <w:rsid w:val="00C42292"/>
    <w:rsid w:val="00C42947"/>
    <w:rsid w:val="00C43395"/>
    <w:rsid w:val="00C44878"/>
    <w:rsid w:val="00C45622"/>
    <w:rsid w:val="00C4566B"/>
    <w:rsid w:val="00C45B3E"/>
    <w:rsid w:val="00C46284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4FD9"/>
    <w:rsid w:val="00C6532E"/>
    <w:rsid w:val="00C6572B"/>
    <w:rsid w:val="00C67CD8"/>
    <w:rsid w:val="00C70445"/>
    <w:rsid w:val="00C7173E"/>
    <w:rsid w:val="00C72510"/>
    <w:rsid w:val="00C727C5"/>
    <w:rsid w:val="00C75503"/>
    <w:rsid w:val="00C75D86"/>
    <w:rsid w:val="00C76EC9"/>
    <w:rsid w:val="00C77650"/>
    <w:rsid w:val="00C8198C"/>
    <w:rsid w:val="00C84C16"/>
    <w:rsid w:val="00C87AEC"/>
    <w:rsid w:val="00C87BC7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A7655"/>
    <w:rsid w:val="00CB054F"/>
    <w:rsid w:val="00CB431D"/>
    <w:rsid w:val="00CB45A5"/>
    <w:rsid w:val="00CB5237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282"/>
    <w:rsid w:val="00CD7A95"/>
    <w:rsid w:val="00CE03B3"/>
    <w:rsid w:val="00CE0C45"/>
    <w:rsid w:val="00CE1061"/>
    <w:rsid w:val="00CE176F"/>
    <w:rsid w:val="00CE3029"/>
    <w:rsid w:val="00CE44DB"/>
    <w:rsid w:val="00CE51FF"/>
    <w:rsid w:val="00CE5260"/>
    <w:rsid w:val="00CE5A3B"/>
    <w:rsid w:val="00CE5FEF"/>
    <w:rsid w:val="00CE655D"/>
    <w:rsid w:val="00CE68E6"/>
    <w:rsid w:val="00CE6CF0"/>
    <w:rsid w:val="00CE7D50"/>
    <w:rsid w:val="00CF002C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4AB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1792E"/>
    <w:rsid w:val="00D2031B"/>
    <w:rsid w:val="00D214BE"/>
    <w:rsid w:val="00D21D07"/>
    <w:rsid w:val="00D21F1F"/>
    <w:rsid w:val="00D22D74"/>
    <w:rsid w:val="00D23851"/>
    <w:rsid w:val="00D24234"/>
    <w:rsid w:val="00D245A1"/>
    <w:rsid w:val="00D27413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DB3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82F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76343"/>
    <w:rsid w:val="00D764E6"/>
    <w:rsid w:val="00D7678E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879F5"/>
    <w:rsid w:val="00D90031"/>
    <w:rsid w:val="00D90646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2383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0953"/>
    <w:rsid w:val="00DC1614"/>
    <w:rsid w:val="00DC1F01"/>
    <w:rsid w:val="00DC298C"/>
    <w:rsid w:val="00DC3A6B"/>
    <w:rsid w:val="00DC3E44"/>
    <w:rsid w:val="00DC5B3A"/>
    <w:rsid w:val="00DC63E5"/>
    <w:rsid w:val="00DC6EA0"/>
    <w:rsid w:val="00DC780C"/>
    <w:rsid w:val="00DD1404"/>
    <w:rsid w:val="00DD198B"/>
    <w:rsid w:val="00DD38D2"/>
    <w:rsid w:val="00DD4598"/>
    <w:rsid w:val="00DE0742"/>
    <w:rsid w:val="00DE0827"/>
    <w:rsid w:val="00DE1DA3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513"/>
    <w:rsid w:val="00DF5B3D"/>
    <w:rsid w:val="00DF65A3"/>
    <w:rsid w:val="00E00E10"/>
    <w:rsid w:val="00E01066"/>
    <w:rsid w:val="00E0135F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3E5D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27A8B"/>
    <w:rsid w:val="00E3057F"/>
    <w:rsid w:val="00E333F8"/>
    <w:rsid w:val="00E35B84"/>
    <w:rsid w:val="00E368C2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3FA3"/>
    <w:rsid w:val="00EA46E9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6D1C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62F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536F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2ED6"/>
    <w:rsid w:val="00F232B2"/>
    <w:rsid w:val="00F23DF4"/>
    <w:rsid w:val="00F24820"/>
    <w:rsid w:val="00F24C75"/>
    <w:rsid w:val="00F30086"/>
    <w:rsid w:val="00F30992"/>
    <w:rsid w:val="00F31CBA"/>
    <w:rsid w:val="00F32A73"/>
    <w:rsid w:val="00F32D54"/>
    <w:rsid w:val="00F331F9"/>
    <w:rsid w:val="00F35C39"/>
    <w:rsid w:val="00F36312"/>
    <w:rsid w:val="00F3694D"/>
    <w:rsid w:val="00F3792A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4901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59F9"/>
    <w:rsid w:val="00F76A48"/>
    <w:rsid w:val="00F777DD"/>
    <w:rsid w:val="00F779E2"/>
    <w:rsid w:val="00F8110C"/>
    <w:rsid w:val="00F81D9B"/>
    <w:rsid w:val="00F8342F"/>
    <w:rsid w:val="00F86A6F"/>
    <w:rsid w:val="00F86E4B"/>
    <w:rsid w:val="00F87857"/>
    <w:rsid w:val="00F90008"/>
    <w:rsid w:val="00F90A87"/>
    <w:rsid w:val="00F912B0"/>
    <w:rsid w:val="00F91E8D"/>
    <w:rsid w:val="00F955F0"/>
    <w:rsid w:val="00F95E0C"/>
    <w:rsid w:val="00FA012E"/>
    <w:rsid w:val="00FA0EAA"/>
    <w:rsid w:val="00FA5BDD"/>
    <w:rsid w:val="00FA5C56"/>
    <w:rsid w:val="00FA78B6"/>
    <w:rsid w:val="00FA7A49"/>
    <w:rsid w:val="00FA7FC7"/>
    <w:rsid w:val="00FA7FDE"/>
    <w:rsid w:val="00FA7FFA"/>
    <w:rsid w:val="00FB0F15"/>
    <w:rsid w:val="00FB1061"/>
    <w:rsid w:val="00FB17B4"/>
    <w:rsid w:val="00FB1A05"/>
    <w:rsid w:val="00FB1A7A"/>
    <w:rsid w:val="00FB320D"/>
    <w:rsid w:val="00FB3C8F"/>
    <w:rsid w:val="00FB3FDB"/>
    <w:rsid w:val="00FB5395"/>
    <w:rsid w:val="00FB53B4"/>
    <w:rsid w:val="00FB5550"/>
    <w:rsid w:val="00FB5814"/>
    <w:rsid w:val="00FB6EFD"/>
    <w:rsid w:val="00FC277B"/>
    <w:rsid w:val="00FC3C16"/>
    <w:rsid w:val="00FC3D73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7D1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2143A"/>
    <w:rsid w:val="000A1467"/>
    <w:rsid w:val="000B7D97"/>
    <w:rsid w:val="001424FB"/>
    <w:rsid w:val="0016173D"/>
    <w:rsid w:val="00230E79"/>
    <w:rsid w:val="00246DAE"/>
    <w:rsid w:val="00270697"/>
    <w:rsid w:val="002A7D34"/>
    <w:rsid w:val="002E2782"/>
    <w:rsid w:val="003621E6"/>
    <w:rsid w:val="0040239F"/>
    <w:rsid w:val="00475A43"/>
    <w:rsid w:val="004B2843"/>
    <w:rsid w:val="004C1B47"/>
    <w:rsid w:val="004F4FAD"/>
    <w:rsid w:val="0054550E"/>
    <w:rsid w:val="005937B7"/>
    <w:rsid w:val="00606466"/>
    <w:rsid w:val="00607B3F"/>
    <w:rsid w:val="006B718C"/>
    <w:rsid w:val="006E3DEE"/>
    <w:rsid w:val="006F5265"/>
    <w:rsid w:val="00794ABE"/>
    <w:rsid w:val="008070CC"/>
    <w:rsid w:val="00846FCF"/>
    <w:rsid w:val="008C0CFC"/>
    <w:rsid w:val="00976FB3"/>
    <w:rsid w:val="009B440B"/>
    <w:rsid w:val="009E06B0"/>
    <w:rsid w:val="009F0080"/>
    <w:rsid w:val="009F1EC3"/>
    <w:rsid w:val="009F57CC"/>
    <w:rsid w:val="00A014D3"/>
    <w:rsid w:val="00AA4E29"/>
    <w:rsid w:val="00B92D89"/>
    <w:rsid w:val="00BD49EA"/>
    <w:rsid w:val="00CE0993"/>
    <w:rsid w:val="00CE5B3A"/>
    <w:rsid w:val="00D26BAC"/>
    <w:rsid w:val="00DE1B8F"/>
    <w:rsid w:val="00DE4BBA"/>
    <w:rsid w:val="00E95AB1"/>
    <w:rsid w:val="00F3262B"/>
    <w:rsid w:val="00F4195A"/>
    <w:rsid w:val="00FC1206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57F-9AF4-4BDA-B166-73BC380C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20822</TotalTime>
  <Pages>10</Pages>
  <Words>1786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11412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HST172 – Cadastrar Pedido de Impugnação de Resultado da Eleição</dc:subject>
  <dc:creator>adriel.moro</dc:creator>
  <cp:keywords/>
  <dc:description/>
  <cp:lastModifiedBy>Administrador</cp:lastModifiedBy>
  <cp:revision>1370</cp:revision>
  <cp:lastPrinted>2006-08-08T20:14:00Z</cp:lastPrinted>
  <dcterms:created xsi:type="dcterms:W3CDTF">2019-10-17T13:46:00Z</dcterms:created>
  <dcterms:modified xsi:type="dcterms:W3CDTF">2020-08-27T13:26:00Z</dcterms:modified>
</cp:coreProperties>
</file>