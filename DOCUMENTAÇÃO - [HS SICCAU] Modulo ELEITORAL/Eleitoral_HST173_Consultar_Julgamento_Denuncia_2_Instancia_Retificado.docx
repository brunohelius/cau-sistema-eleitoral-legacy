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1577935936"/>
        <w:placeholder>
          <w:docPart w:val="1DB422FDFC9D44EF9AB574B73A1E78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B7EE1A7" w14:textId="3A607CC5" w:rsidR="007D00FA" w:rsidRPr="00310A87" w:rsidRDefault="007D00FA" w:rsidP="007D00FA">
          <w:pPr>
            <w:pStyle w:val="TituloDocumento"/>
            <w:rPr>
              <w:sz w:val="52"/>
              <w:szCs w:val="52"/>
            </w:rPr>
          </w:pPr>
          <w:r w:rsidRPr="00093068">
            <w:rPr>
              <w:sz w:val="52"/>
              <w:szCs w:val="52"/>
            </w:rPr>
            <w:t>HST1</w:t>
          </w:r>
          <w:r w:rsidR="00660324">
            <w:rPr>
              <w:sz w:val="52"/>
              <w:szCs w:val="52"/>
            </w:rPr>
            <w:t>7</w:t>
          </w:r>
          <w:r w:rsidR="00DF7D4A">
            <w:rPr>
              <w:sz w:val="52"/>
              <w:szCs w:val="52"/>
            </w:rPr>
            <w:t>3</w:t>
          </w:r>
          <w:r w:rsidRPr="00093068">
            <w:rPr>
              <w:sz w:val="52"/>
              <w:szCs w:val="52"/>
            </w:rPr>
            <w:t xml:space="preserve"> </w:t>
          </w:r>
          <w:r w:rsidR="00E36370">
            <w:rPr>
              <w:sz w:val="52"/>
              <w:szCs w:val="52"/>
            </w:rPr>
            <w:t xml:space="preserve">– </w:t>
          </w:r>
          <w:r w:rsidR="006A2D25">
            <w:rPr>
              <w:sz w:val="52"/>
              <w:szCs w:val="52"/>
            </w:rPr>
            <w:t>Consultar</w:t>
          </w:r>
          <w:r w:rsidR="00E36370">
            <w:rPr>
              <w:sz w:val="52"/>
              <w:szCs w:val="52"/>
            </w:rPr>
            <w:t xml:space="preserve"> Julgamento</w:t>
          </w:r>
          <w:r w:rsidR="006A2D25">
            <w:rPr>
              <w:sz w:val="52"/>
              <w:szCs w:val="52"/>
            </w:rPr>
            <w:t xml:space="preserve"> Denúncia </w:t>
          </w:r>
          <w:r w:rsidR="00DF7D4A">
            <w:rPr>
              <w:sz w:val="52"/>
              <w:szCs w:val="52"/>
            </w:rPr>
            <w:t>2</w:t>
          </w:r>
          <w:r w:rsidR="006A2D25">
            <w:rPr>
              <w:sz w:val="52"/>
              <w:szCs w:val="52"/>
            </w:rPr>
            <w:t>ª Instância Retificado</w:t>
          </w:r>
        </w:p>
      </w:sdtContent>
    </w:sdt>
    <w:p w14:paraId="0325C1F5" w14:textId="12BEDEA1" w:rsidR="00A735A5" w:rsidRPr="00852A8B" w:rsidRDefault="007D00FA" w:rsidP="007D00FA">
      <w:pPr>
        <w:pStyle w:val="NomeProjeto"/>
      </w:pPr>
      <w:r>
        <w:t xml:space="preserve"> </w:t>
      </w:r>
      <w:r w:rsidR="00825F00"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 w:rsidR="00825F00">
        <w:fldChar w:fldCharType="separate"/>
      </w:r>
      <w:bookmarkStart w:id="0" w:name="NomeProduto"/>
      <w:bookmarkStart w:id="1" w:name="NomeProjeto"/>
      <w:r w:rsidR="00C03F98">
        <w:t>&lt;Nome do Produto&gt;</w:t>
      </w:r>
      <w:bookmarkEnd w:id="0"/>
      <w:bookmarkEnd w:id="1"/>
      <w:r w:rsidR="00825F00"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804D23" w14:paraId="0F1631CF" w14:textId="77777777" w:rsidTr="00522762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827924C" w:rsidR="00804D23" w:rsidRPr="00BA5059" w:rsidRDefault="00804D23" w:rsidP="00804D23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412422CF" w:rsidR="00804D23" w:rsidRPr="00BA5059" w:rsidRDefault="00804D23" w:rsidP="00804D23">
            <w:pPr>
              <w:jc w:val="center"/>
            </w:pPr>
            <w:r>
              <w:t>09/06/2020</w:t>
            </w:r>
          </w:p>
        </w:tc>
        <w:tc>
          <w:tcPr>
            <w:tcW w:w="2405" w:type="dxa"/>
            <w:vAlign w:val="center"/>
          </w:tcPr>
          <w:p w14:paraId="7DBE843B" w14:textId="225837B1" w:rsidR="00804D23" w:rsidRPr="00BA5059" w:rsidRDefault="00804D23" w:rsidP="00804D23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2D5D48A2" w14:textId="151049E1" w:rsidR="00804D23" w:rsidRPr="00310A87" w:rsidRDefault="00A82704" w:rsidP="00804D23">
            <w:pPr>
              <w:ind w:left="174"/>
              <w:jc w:val="left"/>
            </w:pPr>
            <w:r>
              <w:t>Em atendimento a OS1569</w:t>
            </w:r>
            <w:r w:rsidR="00804D23" w:rsidRPr="00310A87">
              <w:t>:</w:t>
            </w:r>
          </w:p>
          <w:p w14:paraId="10E3D2AF" w14:textId="143AB604" w:rsidR="00804D23" w:rsidRPr="00BA5059" w:rsidRDefault="00804D23" w:rsidP="00285F16">
            <w:pPr>
              <w:ind w:left="174"/>
              <w:jc w:val="left"/>
            </w:pPr>
            <w:r w:rsidRPr="00310A87">
              <w:t xml:space="preserve">- </w:t>
            </w:r>
            <w:r>
              <w:t xml:space="preserve">Inclusão da </w:t>
            </w:r>
            <w:r w:rsidR="00285F16">
              <w:t>funcionalidade</w:t>
            </w:r>
            <w:r w:rsidRPr="00310A87">
              <w:t>.</w:t>
            </w:r>
          </w:p>
        </w:tc>
      </w:tr>
      <w:tr w:rsidR="00804D23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804D23" w:rsidRDefault="00804D23" w:rsidP="00804D23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804D23" w:rsidRDefault="00804D23" w:rsidP="00804D23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804D23" w:rsidRDefault="00804D23" w:rsidP="00804D23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804D23" w:rsidRDefault="00804D23" w:rsidP="00804D23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6261161" w14:textId="77777777" w:rsidR="0054433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3979665" w:history="1">
        <w:r w:rsidR="00544330" w:rsidRPr="007044C7">
          <w:rPr>
            <w:rStyle w:val="Hyperlink"/>
            <w:noProof/>
          </w:rPr>
          <w:t>HST173 – Consultar Julgamento Denúncia 2ª Instância Retificado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_Toc43979665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4</w:t>
        </w:r>
        <w:r w:rsidR="00544330">
          <w:rPr>
            <w:noProof/>
            <w:webHidden/>
          </w:rPr>
          <w:fldChar w:fldCharType="end"/>
        </w:r>
      </w:hyperlink>
    </w:p>
    <w:p w14:paraId="4D756A2A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6" w:history="1">
        <w:r w:rsidR="00544330" w:rsidRPr="007044C7">
          <w:rPr>
            <w:rStyle w:val="Hyperlink"/>
            <w:noProof/>
          </w:rPr>
          <w:t>COMO PO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_Toc43979666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4</w:t>
        </w:r>
        <w:r w:rsidR="00544330">
          <w:rPr>
            <w:noProof/>
            <w:webHidden/>
          </w:rPr>
          <w:fldChar w:fldCharType="end"/>
        </w:r>
      </w:hyperlink>
    </w:p>
    <w:p w14:paraId="2C76A261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7" w:history="1">
        <w:r w:rsidR="00544330" w:rsidRPr="007044C7">
          <w:rPr>
            <w:rStyle w:val="Hyperlink"/>
            <w:noProof/>
          </w:rPr>
          <w:t>QUERO incluir nova funcionalidade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_Toc43979667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4</w:t>
        </w:r>
        <w:r w:rsidR="00544330">
          <w:rPr>
            <w:noProof/>
            <w:webHidden/>
          </w:rPr>
          <w:fldChar w:fldCharType="end"/>
        </w:r>
      </w:hyperlink>
    </w:p>
    <w:p w14:paraId="5E4023E6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8" w:history="1">
        <w:r w:rsidR="00544330" w:rsidRPr="007044C7">
          <w:rPr>
            <w:rStyle w:val="Hyperlink"/>
            <w:noProof/>
          </w:rPr>
          <w:t>PARA consultar julgamentos em 2ª instância retificados;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_Toc43979668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4</w:t>
        </w:r>
        <w:r w:rsidR="00544330">
          <w:rPr>
            <w:noProof/>
            <w:webHidden/>
          </w:rPr>
          <w:fldChar w:fldCharType="end"/>
        </w:r>
      </w:hyperlink>
    </w:p>
    <w:p w14:paraId="5DAE2564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9" w:history="1">
        <w:r w:rsidR="00544330" w:rsidRPr="007044C7">
          <w:rPr>
            <w:rStyle w:val="Hyperlink"/>
            <w:noProof/>
          </w:rPr>
          <w:t>E, visualizar o detalhamento dos dados do julgamento de denúncia retificado.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_Toc43979669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4</w:t>
        </w:r>
        <w:r w:rsidR="00544330">
          <w:rPr>
            <w:noProof/>
            <w:webHidden/>
          </w:rPr>
          <w:fldChar w:fldCharType="end"/>
        </w:r>
      </w:hyperlink>
    </w:p>
    <w:p w14:paraId="7CDD4A50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70" w:history="1">
        <w:r w:rsidR="00544330" w:rsidRPr="007044C7">
          <w:rPr>
            <w:rStyle w:val="Hyperlink"/>
            <w:noProof/>
          </w:rPr>
          <w:t>PROTÓTIPO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_Toc43979670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4</w:t>
        </w:r>
        <w:r w:rsidR="00544330">
          <w:rPr>
            <w:noProof/>
            <w:webHidden/>
          </w:rPr>
          <w:fldChar w:fldCharType="end"/>
        </w:r>
      </w:hyperlink>
    </w:p>
    <w:p w14:paraId="5078C8DC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71" w:history="1">
        <w:r w:rsidR="00544330" w:rsidRPr="007044C7">
          <w:rPr>
            <w:rStyle w:val="Hyperlink"/>
            <w:noProof/>
          </w:rPr>
          <w:t>CRITÉRIOS DE ACEITE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_Toc43979671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9</w:t>
        </w:r>
        <w:r w:rsidR="00544330">
          <w:rPr>
            <w:noProof/>
            <w:webHidden/>
          </w:rPr>
          <w:fldChar w:fldCharType="end"/>
        </w:r>
      </w:hyperlink>
    </w:p>
    <w:p w14:paraId="44BE8C0B" w14:textId="77777777" w:rsidR="00544330" w:rsidRDefault="00803E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72" w:history="1">
        <w:r w:rsidR="00544330" w:rsidRPr="007044C7">
          <w:rPr>
            <w:rStyle w:val="Hyperlink"/>
            <w:noProof/>
          </w:rPr>
          <w:t>INFORMAÇÕES COMPLEMENTARES</w:t>
        </w:r>
        <w:r w:rsidR="00544330">
          <w:rPr>
            <w:noProof/>
            <w:webHidden/>
          </w:rPr>
          <w:tab/>
        </w:r>
        <w:r w:rsidR="00544330">
          <w:rPr>
            <w:noProof/>
            <w:webHidden/>
          </w:rPr>
          <w:fldChar w:fldCharType="begin"/>
        </w:r>
        <w:r w:rsidR="00544330">
          <w:rPr>
            <w:noProof/>
            <w:webHidden/>
          </w:rPr>
          <w:instrText xml:space="preserve"> PAGEREF _Toc43979672 \h </w:instrText>
        </w:r>
        <w:r w:rsidR="00544330">
          <w:rPr>
            <w:noProof/>
            <w:webHidden/>
          </w:rPr>
        </w:r>
        <w:r w:rsidR="00544330">
          <w:rPr>
            <w:noProof/>
            <w:webHidden/>
          </w:rPr>
          <w:fldChar w:fldCharType="separate"/>
        </w:r>
        <w:r w:rsidR="00544330">
          <w:rPr>
            <w:noProof/>
            <w:webHidden/>
          </w:rPr>
          <w:t>9</w:t>
        </w:r>
        <w:r w:rsidR="00544330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AA012A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3979665"/>
      <w:sdt>
        <w:sdtPr>
          <w:alias w:val="Assunto"/>
          <w:tag w:val=""/>
          <w:id w:val="-1227524306"/>
          <w:placeholder>
            <w:docPart w:val="572CA9422F93450CB240F1D3FA2F44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F7D4A">
            <w:t>HST173 – Consultar Julgamento Denúncia 2ª Instância Retificado</w:t>
          </w:r>
        </w:sdtContent>
      </w:sdt>
      <w:bookmarkEnd w:id="3"/>
    </w:p>
    <w:p w14:paraId="0FD20798" w14:textId="77777777" w:rsidR="00FB2DB9" w:rsidRPr="00310A87" w:rsidRDefault="00CE176F" w:rsidP="00FB2DB9">
      <w:pPr>
        <w:pStyle w:val="Ttulo2"/>
        <w:numPr>
          <w:ilvl w:val="0"/>
          <w:numId w:val="0"/>
        </w:numPr>
      </w:pPr>
      <w:bookmarkStart w:id="4" w:name="_Toc43979666"/>
      <w:r w:rsidRPr="000628DE">
        <w:t>COMO</w:t>
      </w:r>
      <w:r w:rsidR="00C64B05" w:rsidRPr="000628DE">
        <w:t xml:space="preserve"> </w:t>
      </w:r>
      <w:r w:rsidR="00FB2DB9" w:rsidRPr="00310A87">
        <w:rPr>
          <w:b w:val="0"/>
        </w:rPr>
        <w:t>PO</w:t>
      </w:r>
      <w:bookmarkEnd w:id="4"/>
    </w:p>
    <w:p w14:paraId="077A10CA" w14:textId="59A6D9E0" w:rsidR="00FB2DB9" w:rsidRPr="00310A87" w:rsidRDefault="00FB2DB9" w:rsidP="00FB2DB9">
      <w:pPr>
        <w:pStyle w:val="Ttulo2"/>
        <w:numPr>
          <w:ilvl w:val="0"/>
          <w:numId w:val="0"/>
        </w:numPr>
      </w:pPr>
      <w:bookmarkStart w:id="5" w:name="_Toc42589833"/>
      <w:bookmarkStart w:id="6" w:name="_Toc43979667"/>
      <w:r w:rsidRPr="00310A87">
        <w:t xml:space="preserve">QUERO </w:t>
      </w:r>
      <w:r w:rsidRPr="00310A87">
        <w:rPr>
          <w:b w:val="0"/>
        </w:rPr>
        <w:t>inclui</w:t>
      </w:r>
      <w:bookmarkEnd w:id="5"/>
      <w:r w:rsidR="00B12442">
        <w:rPr>
          <w:b w:val="0"/>
        </w:rPr>
        <w:t>r nova funcionalidade</w:t>
      </w:r>
      <w:bookmarkEnd w:id="6"/>
    </w:p>
    <w:p w14:paraId="59F50693" w14:textId="77777777" w:rsidR="00CD51C5" w:rsidRDefault="00FB2DB9" w:rsidP="00FB2DB9">
      <w:pPr>
        <w:pStyle w:val="Ttulo2"/>
        <w:numPr>
          <w:ilvl w:val="0"/>
          <w:numId w:val="0"/>
        </w:numPr>
        <w:rPr>
          <w:b w:val="0"/>
        </w:rPr>
      </w:pPr>
      <w:bookmarkStart w:id="7" w:name="_Toc43979668"/>
      <w:r w:rsidRPr="00310A87">
        <w:t xml:space="preserve">PARA </w:t>
      </w:r>
      <w:r w:rsidR="00B12442">
        <w:rPr>
          <w:b w:val="0"/>
        </w:rPr>
        <w:t xml:space="preserve">consultar julgamentos em </w:t>
      </w:r>
      <w:r w:rsidR="00DF7D4A">
        <w:rPr>
          <w:b w:val="0"/>
        </w:rPr>
        <w:t>2</w:t>
      </w:r>
      <w:r w:rsidR="00B12442">
        <w:rPr>
          <w:b w:val="0"/>
        </w:rPr>
        <w:t>ª instância retificados</w:t>
      </w:r>
      <w:r w:rsidR="00CD51C5">
        <w:rPr>
          <w:b w:val="0"/>
        </w:rPr>
        <w:t>;</w:t>
      </w:r>
      <w:bookmarkEnd w:id="7"/>
    </w:p>
    <w:p w14:paraId="38E7497A" w14:textId="05844D65" w:rsidR="00A735A5" w:rsidRPr="000628DE" w:rsidRDefault="00CD51C5" w:rsidP="00FB2DB9">
      <w:pPr>
        <w:pStyle w:val="Ttulo2"/>
        <w:numPr>
          <w:ilvl w:val="0"/>
          <w:numId w:val="0"/>
        </w:numPr>
        <w:rPr>
          <w:b w:val="0"/>
        </w:rPr>
      </w:pPr>
      <w:bookmarkStart w:id="8" w:name="_Toc43979669"/>
      <w:r>
        <w:rPr>
          <w:b w:val="0"/>
        </w:rPr>
        <w:t>E, visualizar o detalhamento dos dados do julgamento de denúncia retificado</w:t>
      </w:r>
      <w:r w:rsidR="00B12442">
        <w:rPr>
          <w:b w:val="0"/>
        </w:rPr>
        <w:t>.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43979670"/>
      <w:r>
        <w:t>PROTÓTIPO</w:t>
      </w:r>
      <w:bookmarkEnd w:id="9"/>
      <w:bookmarkEnd w:id="10"/>
    </w:p>
    <w:p w14:paraId="7BB94649" w14:textId="2CF34952" w:rsidR="002E2F62" w:rsidRDefault="00B83A9A" w:rsidP="002E2F62">
      <w:pPr>
        <w:pStyle w:val="EstiloPrototipo3"/>
        <w:numPr>
          <w:ilvl w:val="0"/>
          <w:numId w:val="3"/>
        </w:numPr>
      </w:pPr>
      <w:r>
        <w:t xml:space="preserve">Dados apresentados </w:t>
      </w:r>
    </w:p>
    <w:p w14:paraId="2BF2BD05" w14:textId="7C131B76" w:rsidR="00A148FF" w:rsidRPr="00DA1D82" w:rsidRDefault="00A71DCC" w:rsidP="00DA1D82">
      <w:r>
        <w:rPr>
          <w:noProof/>
        </w:rPr>
        <w:drawing>
          <wp:inline distT="0" distB="0" distL="0" distR="0" wp14:anchorId="04116EB7" wp14:editId="2F61A328">
            <wp:extent cx="5760085" cy="2670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559"/>
        <w:gridCol w:w="1134"/>
        <w:gridCol w:w="1134"/>
        <w:gridCol w:w="2122"/>
      </w:tblGrid>
      <w:tr w:rsidR="00940BC9" w:rsidRPr="00E976B5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09AB0F8" w14:textId="74C2CC64" w:rsidR="00940BC9" w:rsidRPr="00E976B5" w:rsidRDefault="006A080B" w:rsidP="00087B96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D2ED8" w:rsidRPr="005D2A67" w14:paraId="7BCF446D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2D021A59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B9A638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559" w:type="dxa"/>
            <w:shd w:val="clear" w:color="auto" w:fill="B3B3B3"/>
          </w:tcPr>
          <w:p w14:paraId="212A7CAD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75FDB383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0DCB169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122" w:type="dxa"/>
            <w:shd w:val="clear" w:color="auto" w:fill="B3B3B3"/>
          </w:tcPr>
          <w:p w14:paraId="4D8ED6B2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142AD5" w:rsidRPr="00017568" w14:paraId="11E7A0CA" w14:textId="77777777" w:rsidTr="00A03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7D01359" w14:textId="34BC104C" w:rsidR="00142AD5" w:rsidRDefault="00142AD5" w:rsidP="00B83A9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Histórico de Retificação</w:t>
            </w:r>
          </w:p>
        </w:tc>
        <w:tc>
          <w:tcPr>
            <w:tcW w:w="1559" w:type="dxa"/>
          </w:tcPr>
          <w:p w14:paraId="34832A5B" w14:textId="390022A5" w:rsidR="00142AD5" w:rsidRDefault="00142AD5" w:rsidP="009C7B36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26FCA38D" w14:textId="553DD700" w:rsidR="00142AD5" w:rsidRDefault="00142AD5" w:rsidP="00B83A9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51B1E6E" w14:textId="406E0AA5" w:rsidR="00142AD5" w:rsidRPr="00310A87" w:rsidRDefault="00142AD5" w:rsidP="00B83A9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C6B435E" w14:textId="589B2824" w:rsidR="00142AD5" w:rsidRPr="00310A87" w:rsidRDefault="00142AD5" w:rsidP="00B83A9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A044C14" w14:textId="208F26CE" w:rsidR="00142AD5" w:rsidRDefault="00142AD5" w:rsidP="00142AD5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A03B0F" w:rsidRPr="00017568" w14:paraId="20FBE4D3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29D511C4" w14:textId="26540784" w:rsidR="001C04F0" w:rsidRDefault="001C04F0" w:rsidP="001C04F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Data/Hora </w:t>
            </w:r>
          </w:p>
        </w:tc>
        <w:tc>
          <w:tcPr>
            <w:tcW w:w="1559" w:type="dxa"/>
          </w:tcPr>
          <w:p w14:paraId="6E175182" w14:textId="3211FEBA" w:rsidR="001C04F0" w:rsidRDefault="001C04F0" w:rsidP="001C04F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o julgamento foi retificado.</w:t>
            </w:r>
          </w:p>
        </w:tc>
        <w:tc>
          <w:tcPr>
            <w:tcW w:w="1559" w:type="dxa"/>
          </w:tcPr>
          <w:p w14:paraId="0BF7CF53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7A83BD25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0F9EE91B" w14:textId="72D1E848" w:rsidR="001C04F0" w:rsidRDefault="001C04F0" w:rsidP="001C04F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134" w:type="dxa"/>
          </w:tcPr>
          <w:p w14:paraId="5E617478" w14:textId="4DB05203" w:rsidR="001C04F0" w:rsidRPr="00310A87" w:rsidRDefault="001C04F0" w:rsidP="001C04F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BBDFA41" w14:textId="0047265E" w:rsidR="001C04F0" w:rsidRPr="00310A87" w:rsidRDefault="001C04F0" w:rsidP="001C04F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8D4D823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8746C24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6DAA4436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retificação de julgamento.</w:t>
            </w:r>
          </w:p>
          <w:p w14:paraId="22368793" w14:textId="4388ED71" w:rsidR="00A56B5C" w:rsidRDefault="00A56B5C" w:rsidP="00E7715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 registros são apresentados por </w:t>
            </w:r>
            <w:r w:rsidR="00E7715F">
              <w:rPr>
                <w:sz w:val="18"/>
                <w:szCs w:val="18"/>
              </w:rPr>
              <w:t>decrescente</w:t>
            </w:r>
            <w:r>
              <w:rPr>
                <w:sz w:val="18"/>
                <w:szCs w:val="18"/>
              </w:rPr>
              <w:t>, por data e hora.</w:t>
            </w:r>
          </w:p>
        </w:tc>
      </w:tr>
      <w:tr w:rsidR="00142AD5" w:rsidRPr="00017568" w14:paraId="7AE91480" w14:textId="77777777" w:rsidTr="00A03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EE0525E" w14:textId="2AFC3C37" w:rsidR="00376249" w:rsidRDefault="00376249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</w:t>
            </w:r>
          </w:p>
        </w:tc>
        <w:tc>
          <w:tcPr>
            <w:tcW w:w="1559" w:type="dxa"/>
          </w:tcPr>
          <w:p w14:paraId="4EC49353" w14:textId="7E74FDC8" w:rsidR="00376249" w:rsidRDefault="00376249" w:rsidP="0037624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usuário que retificou o julgamento.</w:t>
            </w:r>
          </w:p>
        </w:tc>
        <w:tc>
          <w:tcPr>
            <w:tcW w:w="1559" w:type="dxa"/>
          </w:tcPr>
          <w:p w14:paraId="6654B350" w14:textId="6527E9E5" w:rsidR="00376249" w:rsidRDefault="00376249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134" w:type="dxa"/>
          </w:tcPr>
          <w:p w14:paraId="5A6FEDEF" w14:textId="3B07661C" w:rsidR="00376249" w:rsidRPr="00310A87" w:rsidRDefault="00376249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307DCEB" w14:textId="25E515AB" w:rsidR="00376249" w:rsidRPr="00310A87" w:rsidRDefault="00376249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0C80AA86" w14:textId="77777777" w:rsidR="00DA32DD" w:rsidRDefault="00DA32DD" w:rsidP="00DA32D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F1A8A02" w14:textId="77777777" w:rsidR="00DA32DD" w:rsidRDefault="00DA32DD" w:rsidP="00DA32D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FB2D6D9" w14:textId="330FFFFC" w:rsidR="00376249" w:rsidRDefault="00DA32DD" w:rsidP="00DA32D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usuário.</w:t>
            </w:r>
          </w:p>
        </w:tc>
      </w:tr>
      <w:tr w:rsidR="00544330" w:rsidRPr="00017568" w14:paraId="3FB99B2E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AF8E1AA" w14:textId="0A912986" w:rsidR="00544330" w:rsidRDefault="00544330" w:rsidP="005443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Nenhum registro encontrado</w:t>
            </w:r>
          </w:p>
        </w:tc>
        <w:tc>
          <w:tcPr>
            <w:tcW w:w="1559" w:type="dxa"/>
          </w:tcPr>
          <w:p w14:paraId="58F5F758" w14:textId="7DF2B88B" w:rsidR="00544330" w:rsidRDefault="00544330" w:rsidP="0054433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59" w:type="dxa"/>
          </w:tcPr>
          <w:p w14:paraId="6F1EDAD6" w14:textId="639E958B" w:rsidR="00544330" w:rsidRDefault="00544330" w:rsidP="005443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0DBE24DA" w14:textId="77777777" w:rsidR="00544330" w:rsidRPr="00310A87" w:rsidRDefault="00544330" w:rsidP="005443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988241" w14:textId="77777777" w:rsidR="00544330" w:rsidRPr="00310A87" w:rsidRDefault="00544330" w:rsidP="005443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14:paraId="3FC9E742" w14:textId="55DBE8CF" w:rsidR="00544330" w:rsidRDefault="00544330" w:rsidP="0054433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julgamento de denúncia retificado.</w:t>
            </w:r>
          </w:p>
        </w:tc>
      </w:tr>
      <w:tr w:rsidR="00544330" w:rsidRPr="00E976B5" w14:paraId="5728217E" w14:textId="77777777" w:rsidTr="00E86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6314F7" w14:textId="77777777" w:rsidR="00544330" w:rsidRPr="00E976B5" w:rsidRDefault="00544330" w:rsidP="005443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</w:t>
            </w:r>
          </w:p>
        </w:tc>
      </w:tr>
      <w:tr w:rsidR="00544330" w:rsidRPr="00017568" w14:paraId="08364B80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EA30DC6" w14:textId="6EF136CF" w:rsidR="00544330" w:rsidRDefault="00544330" w:rsidP="005443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Atual</w:t>
            </w:r>
          </w:p>
        </w:tc>
        <w:tc>
          <w:tcPr>
            <w:tcW w:w="1559" w:type="dxa"/>
          </w:tcPr>
          <w:p w14:paraId="7054279D" w14:textId="4881FABE" w:rsidR="00544330" w:rsidRPr="00310A87" w:rsidRDefault="00544330" w:rsidP="0054433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Quando acionado,</w:t>
            </w:r>
            <w:r>
              <w:rPr>
                <w:sz w:val="18"/>
                <w:szCs w:val="18"/>
              </w:rPr>
              <w:t xml:space="preserve"> estende para a funcionalidade “Visualizar dados do Julgamento 1ª Instância”</w:t>
            </w:r>
            <w:r w:rsidRPr="00310A87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6780A533" w14:textId="7A0C6BC8" w:rsidR="00544330" w:rsidRDefault="00544330" w:rsidP="005443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Aba</w:t>
            </w:r>
          </w:p>
        </w:tc>
        <w:tc>
          <w:tcPr>
            <w:tcW w:w="1134" w:type="dxa"/>
          </w:tcPr>
          <w:p w14:paraId="4D4E7669" w14:textId="7105A904" w:rsidR="00544330" w:rsidRPr="00310A87" w:rsidRDefault="00544330" w:rsidP="005443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6216EAA" w14:textId="6FF514B8" w:rsidR="00544330" w:rsidRPr="00310A87" w:rsidRDefault="00544330" w:rsidP="005443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Hyperlink</w:t>
            </w:r>
          </w:p>
        </w:tc>
        <w:tc>
          <w:tcPr>
            <w:tcW w:w="2122" w:type="dxa"/>
            <w:shd w:val="clear" w:color="auto" w:fill="FFFFFF" w:themeFill="background1"/>
          </w:tcPr>
          <w:p w14:paraId="5B9F4566" w14:textId="77777777" w:rsidR="00544330" w:rsidRPr="0032640D" w:rsidRDefault="00544330" w:rsidP="0054433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544330" w:rsidRPr="00017568" w14:paraId="1077252B" w14:textId="77777777" w:rsidTr="00A03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6D84DA5" w14:textId="10244F3F" w:rsidR="00544330" w:rsidRDefault="00544330" w:rsidP="005443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Retificados</w:t>
            </w:r>
          </w:p>
        </w:tc>
        <w:tc>
          <w:tcPr>
            <w:tcW w:w="1559" w:type="dxa"/>
          </w:tcPr>
          <w:p w14:paraId="3327758E" w14:textId="19132F6C" w:rsidR="00544330" w:rsidRPr="00310A87" w:rsidRDefault="00544330" w:rsidP="0054433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estende para a funcionalidade “Consultar Julgamentos retificados”.</w:t>
            </w:r>
          </w:p>
        </w:tc>
        <w:tc>
          <w:tcPr>
            <w:tcW w:w="1559" w:type="dxa"/>
          </w:tcPr>
          <w:p w14:paraId="0BD58E6C" w14:textId="2F5B9908" w:rsidR="00544330" w:rsidRDefault="00544330" w:rsidP="005443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Aba</w:t>
            </w:r>
          </w:p>
        </w:tc>
        <w:tc>
          <w:tcPr>
            <w:tcW w:w="1134" w:type="dxa"/>
          </w:tcPr>
          <w:p w14:paraId="1AC583CD" w14:textId="6D2A229F" w:rsidR="00544330" w:rsidRPr="00310A87" w:rsidRDefault="00544330" w:rsidP="005443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65E1CA7" w14:textId="3D456D5B" w:rsidR="00544330" w:rsidRPr="00310A87" w:rsidRDefault="00544330" w:rsidP="0054433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Hyperlink</w:t>
            </w:r>
          </w:p>
        </w:tc>
        <w:tc>
          <w:tcPr>
            <w:tcW w:w="2122" w:type="dxa"/>
            <w:shd w:val="clear" w:color="auto" w:fill="FFFFFF" w:themeFill="background1"/>
          </w:tcPr>
          <w:p w14:paraId="037DE998" w14:textId="77777777" w:rsidR="00544330" w:rsidRPr="0032640D" w:rsidRDefault="00544330" w:rsidP="0054433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B37A25" w:rsidRPr="00017568" w14:paraId="18C27D36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F1A742F" w14:textId="233B909E" w:rsidR="00B37A25" w:rsidRDefault="00B37A25" w:rsidP="00B37A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27CE65" wp14:editId="7525E017">
                  <wp:extent cx="219075" cy="2190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4E7EE17" w14:textId="32270B52" w:rsidR="00B37A25" w:rsidRDefault="00B37A25" w:rsidP="00B37A2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recupera e apresenta os dados </w:t>
            </w:r>
            <w:r w:rsidR="00C726E7">
              <w:rPr>
                <w:rFonts w:cs="Arial"/>
                <w:sz w:val="18"/>
                <w:szCs w:val="18"/>
              </w:rPr>
              <w:t>do julgamento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60A5B8FA" w14:textId="0B440917" w:rsidR="00B37A25" w:rsidRDefault="00B37A25" w:rsidP="00B37A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50B639BE" w14:textId="273B3320" w:rsidR="00B37A25" w:rsidRPr="00310A87" w:rsidRDefault="00B37A25" w:rsidP="00B37A2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9D20F94" w14:textId="252513F7" w:rsidR="00B37A25" w:rsidRDefault="00B37A25" w:rsidP="00B37A2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Hyperlink</w:t>
            </w:r>
          </w:p>
        </w:tc>
        <w:tc>
          <w:tcPr>
            <w:tcW w:w="2122" w:type="dxa"/>
            <w:shd w:val="clear" w:color="auto" w:fill="FFFFFF" w:themeFill="background1"/>
          </w:tcPr>
          <w:p w14:paraId="0AAC8DA4" w14:textId="77777777" w:rsidR="00B37A25" w:rsidRPr="0032640D" w:rsidRDefault="00B37A25" w:rsidP="00B37A2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191943BD" w14:textId="77777777" w:rsidR="00082C94" w:rsidRDefault="00082C94" w:rsidP="00874558"/>
    <w:p w14:paraId="553CEAD4" w14:textId="065D1546" w:rsidR="00082C94" w:rsidRDefault="00E349E1" w:rsidP="00E349E1">
      <w:pPr>
        <w:pStyle w:val="EstiloPrototipo3"/>
        <w:numPr>
          <w:ilvl w:val="0"/>
          <w:numId w:val="3"/>
        </w:numPr>
      </w:pPr>
      <w:bookmarkStart w:id="12" w:name="_Ref43978694"/>
      <w:r>
        <w:lastRenderedPageBreak/>
        <w:t>Dados apresentados do detalhamento do julgamento retificado</w:t>
      </w:r>
      <w:bookmarkEnd w:id="12"/>
    </w:p>
    <w:p w14:paraId="701C3D00" w14:textId="499048BC" w:rsidR="00E349E1" w:rsidRDefault="00EF22C3" w:rsidP="00E349E1">
      <w:r>
        <w:rPr>
          <w:noProof/>
        </w:rPr>
        <w:drawing>
          <wp:inline distT="0" distB="0" distL="0" distR="0" wp14:anchorId="3F4321EC" wp14:editId="3333ED34">
            <wp:extent cx="5760085" cy="70821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40"/>
        <w:gridCol w:w="1559"/>
        <w:gridCol w:w="1418"/>
        <w:gridCol w:w="992"/>
        <w:gridCol w:w="1134"/>
        <w:gridCol w:w="2122"/>
      </w:tblGrid>
      <w:tr w:rsidR="00D7026C" w:rsidRPr="00310A87" w14:paraId="5CD2A660" w14:textId="77777777" w:rsidTr="001B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01D3DA4" w14:textId="77777777" w:rsidR="00D7026C" w:rsidRPr="00310A87" w:rsidRDefault="00D7026C" w:rsidP="001B2A68">
            <w:pPr>
              <w:pStyle w:val="EstiloPrototipo3"/>
              <w:jc w:val="center"/>
            </w:pPr>
            <w:r w:rsidRPr="00310A87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6A4DF9" w:rsidRPr="00310A87" w14:paraId="02E3D8A9" w14:textId="77777777" w:rsidTr="0093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40" w:type="dxa"/>
            <w:shd w:val="clear" w:color="auto" w:fill="B3B3B3"/>
          </w:tcPr>
          <w:p w14:paraId="41A4C099" w14:textId="77777777" w:rsidR="006A4DF9" w:rsidRPr="00310A87" w:rsidRDefault="006A4DF9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687D7EE1" w14:textId="77777777" w:rsidR="006A4DF9" w:rsidRPr="00310A87" w:rsidRDefault="006A4DF9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B3B3B3"/>
          </w:tcPr>
          <w:p w14:paraId="31795AA7" w14:textId="77777777" w:rsidR="006A4DF9" w:rsidRPr="00310A87" w:rsidRDefault="006A4DF9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17977523" w14:textId="77777777" w:rsidR="006A4DF9" w:rsidRPr="00310A87" w:rsidRDefault="006A4DF9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8758999" w14:textId="77777777" w:rsidR="006A4DF9" w:rsidRPr="00310A87" w:rsidRDefault="006A4DF9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Formato</w:t>
            </w:r>
          </w:p>
        </w:tc>
        <w:tc>
          <w:tcPr>
            <w:tcW w:w="2122" w:type="dxa"/>
            <w:shd w:val="clear" w:color="auto" w:fill="B3B3B3"/>
          </w:tcPr>
          <w:p w14:paraId="402C69CE" w14:textId="77777777" w:rsidR="006A4DF9" w:rsidRPr="00310A87" w:rsidRDefault="006A4DF9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Restrições</w:t>
            </w:r>
          </w:p>
        </w:tc>
      </w:tr>
      <w:tr w:rsidR="00D7026C" w:rsidRPr="00310A87" w14:paraId="2DA82EB3" w14:textId="77777777" w:rsidTr="00FD74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3E0B9C09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559" w:type="dxa"/>
          </w:tcPr>
          <w:p w14:paraId="5E6DD178" w14:textId="77777777" w:rsidR="00D7026C" w:rsidRPr="00310A87" w:rsidRDefault="00D7026C" w:rsidP="001B2A6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número da denúncia.</w:t>
            </w:r>
          </w:p>
        </w:tc>
        <w:tc>
          <w:tcPr>
            <w:tcW w:w="1418" w:type="dxa"/>
          </w:tcPr>
          <w:p w14:paraId="3609DE62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33A51DC2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073723E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47F29B66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414080F4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629FF5DE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</w:tc>
      </w:tr>
      <w:tr w:rsidR="00D7026C" w:rsidRPr="00310A87" w14:paraId="7FFFC86F" w14:textId="77777777" w:rsidTr="00DC3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2F2D86D3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559" w:type="dxa"/>
          </w:tcPr>
          <w:p w14:paraId="009A1A35" w14:textId="77777777" w:rsidR="00D7026C" w:rsidRPr="00310A87" w:rsidRDefault="00D7026C" w:rsidP="001B2A6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data e a hora em que o julgamento foi cadastrado.</w:t>
            </w:r>
          </w:p>
        </w:tc>
        <w:tc>
          <w:tcPr>
            <w:tcW w:w="1418" w:type="dxa"/>
          </w:tcPr>
          <w:p w14:paraId="32EC16A8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Data/Hora</w:t>
            </w:r>
          </w:p>
        </w:tc>
        <w:tc>
          <w:tcPr>
            <w:tcW w:w="992" w:type="dxa"/>
          </w:tcPr>
          <w:p w14:paraId="262DF5BD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C39164F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proofErr w:type="spellStart"/>
            <w:proofErr w:type="gramStart"/>
            <w:r w:rsidRPr="00310A87">
              <w:rPr>
                <w:sz w:val="18"/>
                <w:szCs w:val="18"/>
              </w:rPr>
              <w:t>dd</w:t>
            </w:r>
            <w:proofErr w:type="spellEnd"/>
            <w:proofErr w:type="gramEnd"/>
            <w:r w:rsidRPr="00310A87">
              <w:rPr>
                <w:sz w:val="18"/>
                <w:szCs w:val="18"/>
              </w:rPr>
              <w:t>/mm/</w:t>
            </w:r>
            <w:proofErr w:type="spellStart"/>
            <w:r w:rsidRPr="00310A87">
              <w:rPr>
                <w:sz w:val="18"/>
                <w:szCs w:val="18"/>
              </w:rPr>
              <w:t>aaaa</w:t>
            </w:r>
            <w:proofErr w:type="spellEnd"/>
            <w:r w:rsidRPr="00310A87">
              <w:rPr>
                <w:sz w:val="18"/>
                <w:szCs w:val="18"/>
              </w:rPr>
              <w:t xml:space="preserve"> às </w:t>
            </w:r>
            <w:proofErr w:type="spellStart"/>
            <w:r w:rsidRPr="00310A87">
              <w:rPr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2122" w:type="dxa"/>
            <w:shd w:val="clear" w:color="auto" w:fill="FFFFFF" w:themeFill="background1"/>
          </w:tcPr>
          <w:p w14:paraId="4519B133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05AFC141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42959848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</w:tc>
      </w:tr>
      <w:tr w:rsidR="00D7026C" w:rsidRPr="00310A87" w14:paraId="56CC36EE" w14:textId="77777777" w:rsidTr="00633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6B9A95B3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310A87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310A87">
              <w:rPr>
                <w:rFonts w:cs="Arial"/>
                <w:sz w:val="18"/>
                <w:szCs w:val="18"/>
              </w:rPr>
              <w:t xml:space="preserve"> do tipo de recurso&gt; &lt;acrescido de multa&gt;</w:t>
            </w:r>
          </w:p>
        </w:tc>
        <w:tc>
          <w:tcPr>
            <w:tcW w:w="1559" w:type="dxa"/>
          </w:tcPr>
          <w:p w14:paraId="246DDA88" w14:textId="77777777" w:rsidR="00D7026C" w:rsidRPr="00310A87" w:rsidRDefault="00D7026C" w:rsidP="001B2A6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tipo de julgamento da comissão.</w:t>
            </w:r>
          </w:p>
        </w:tc>
        <w:tc>
          <w:tcPr>
            <w:tcW w:w="1418" w:type="dxa"/>
          </w:tcPr>
          <w:p w14:paraId="25655977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3C25FDB3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882A335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66BBE04C" w14:textId="77777777" w:rsidR="00D7026C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 no campo “Existe sansão” tiver sido selecionado.</w:t>
            </w:r>
          </w:p>
          <w:p w14:paraId="5098BEB7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0ED95D08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43D2BA9F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  <w:p w14:paraId="064E40E1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“Acrescido de Multa” é apresentado somente o valor “Sim” do campo “Inserir Multa”, apresentado no cadastro de “Julgar Denúncia” tiver sido selecionado.</w:t>
            </w:r>
          </w:p>
          <w:p w14:paraId="031BA66C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(s) valor (es) é (são) apresentado (s) abaixo do </w:t>
            </w:r>
            <w:proofErr w:type="gramStart"/>
            <w:r w:rsidRPr="00310A87">
              <w:rPr>
                <w:sz w:val="18"/>
                <w:szCs w:val="18"/>
              </w:rPr>
              <w:t xml:space="preserve">ícone </w:t>
            </w:r>
            <w:r w:rsidRPr="00310A87">
              <w:rPr>
                <w:noProof/>
              </w:rPr>
              <w:drawing>
                <wp:inline distT="0" distB="0" distL="0" distR="0" wp14:anchorId="561EA4C3" wp14:editId="70A3A853">
                  <wp:extent cx="219456" cy="227897"/>
                  <wp:effectExtent l="0" t="0" r="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10A87">
              <w:rPr>
                <w:sz w:val="18"/>
                <w:szCs w:val="18"/>
              </w:rPr>
              <w:t>.</w:t>
            </w:r>
            <w:proofErr w:type="gramEnd"/>
          </w:p>
        </w:tc>
      </w:tr>
      <w:tr w:rsidR="00D7026C" w:rsidRPr="00310A87" w14:paraId="1234988D" w14:textId="77777777" w:rsidTr="003C1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62BB95B3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denunciante</w:t>
            </w:r>
          </w:p>
        </w:tc>
        <w:tc>
          <w:tcPr>
            <w:tcW w:w="1559" w:type="dxa"/>
          </w:tcPr>
          <w:p w14:paraId="516AD85B" w14:textId="77777777" w:rsidR="00D7026C" w:rsidRPr="00310A87" w:rsidRDefault="00D7026C" w:rsidP="001B2A6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>o tipo de julgamento</w:t>
            </w:r>
            <w:r w:rsidRPr="00CD0DB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0AFAFD38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9D0FEDF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CE8D53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2C107A9A" w14:textId="77777777" w:rsidR="00D7026C" w:rsidRPr="00CD0DB1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Campo não editável.</w:t>
            </w:r>
          </w:p>
          <w:p w14:paraId="0F3C2A6F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 xml:space="preserve">Dado recuperado do cadastro de julgamento 2ª instancia”. </w:t>
            </w:r>
          </w:p>
        </w:tc>
      </w:tr>
      <w:tr w:rsidR="00D7026C" w:rsidRPr="00310A87" w14:paraId="1F2871CD" w14:textId="77777777" w:rsidTr="001852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06E538BE" w14:textId="77777777" w:rsidR="00D7026C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denunciado</w:t>
            </w:r>
          </w:p>
        </w:tc>
        <w:tc>
          <w:tcPr>
            <w:tcW w:w="1559" w:type="dxa"/>
          </w:tcPr>
          <w:p w14:paraId="22BE7CA2" w14:textId="77777777" w:rsidR="00D7026C" w:rsidRPr="00CD0DB1" w:rsidRDefault="00D7026C" w:rsidP="001B2A6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 xml:space="preserve">Apresenta o tipo de </w:t>
            </w:r>
            <w:r>
              <w:rPr>
                <w:rFonts w:cs="Arial"/>
                <w:sz w:val="18"/>
                <w:szCs w:val="18"/>
              </w:rPr>
              <w:t>julgamento</w:t>
            </w:r>
            <w:r w:rsidRPr="00CD0DB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00C021C1" w14:textId="77777777" w:rsidR="00D7026C" w:rsidRPr="00CD0DB1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5DBA6DA" w14:textId="77777777" w:rsidR="00D7026C" w:rsidRPr="00CD0DB1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69CECD0" w14:textId="77777777" w:rsidR="00D7026C" w:rsidRPr="00CD0DB1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3D35B0EB" w14:textId="77777777" w:rsidR="00D7026C" w:rsidRPr="00CD0DB1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Campo não editável.</w:t>
            </w:r>
          </w:p>
          <w:p w14:paraId="4FD0FA8A" w14:textId="77777777" w:rsidR="00D7026C" w:rsidRPr="00CD0DB1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 xml:space="preserve">Dado recuperado do cadastro de julgamento 2ª instancia”. </w:t>
            </w:r>
          </w:p>
        </w:tc>
      </w:tr>
      <w:tr w:rsidR="00D7026C" w:rsidRPr="00310A87" w14:paraId="594D8995" w14:textId="77777777" w:rsidTr="00B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102E8F9D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lastRenderedPageBreak/>
              <w:t>Sansão aplicada</w:t>
            </w:r>
          </w:p>
        </w:tc>
        <w:tc>
          <w:tcPr>
            <w:tcW w:w="1559" w:type="dxa"/>
          </w:tcPr>
          <w:p w14:paraId="65482604" w14:textId="77777777" w:rsidR="00D7026C" w:rsidRPr="00310A87" w:rsidRDefault="00D7026C" w:rsidP="001B2A6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se houve ou não sansão.</w:t>
            </w:r>
          </w:p>
        </w:tc>
        <w:tc>
          <w:tcPr>
            <w:tcW w:w="1418" w:type="dxa"/>
          </w:tcPr>
          <w:p w14:paraId="1BE75932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555A2AA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14E22E3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D9D0ABE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0CB228A4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29CDDABF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</w:tc>
      </w:tr>
      <w:tr w:rsidR="00D7026C" w:rsidRPr="00310A87" w14:paraId="1A714127" w14:textId="77777777" w:rsidTr="00BC02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44001681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559" w:type="dxa"/>
          </w:tcPr>
          <w:p w14:paraId="526C38B1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418" w:type="dxa"/>
          </w:tcPr>
          <w:p w14:paraId="1CC7B25F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3412B8B6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D44DB8F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65A7D4B0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729758AC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3331BE8A" w14:textId="77777777" w:rsidR="00D7026C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2ª instancia”. </w:t>
            </w:r>
          </w:p>
          <w:p w14:paraId="166777F2" w14:textId="77777777" w:rsidR="00D7026C" w:rsidRPr="00106B84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 no campo “Existe sansão” tiver sido selecionado.</w:t>
            </w:r>
          </w:p>
        </w:tc>
      </w:tr>
      <w:tr w:rsidR="00D7026C" w:rsidRPr="00310A87" w14:paraId="7D79FB2C" w14:textId="77777777" w:rsidTr="009A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13B46DDA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310A87">
              <w:rPr>
                <w:rFonts w:cs="Arial"/>
                <w:sz w:val="18"/>
                <w:szCs w:val="18"/>
              </w:rPr>
              <w:t>Qtde</w:t>
            </w:r>
            <w:proofErr w:type="spellEnd"/>
            <w:r w:rsidRPr="00310A87"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559" w:type="dxa"/>
          </w:tcPr>
          <w:p w14:paraId="0BE70F80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quantidade de dias de suspensão de propaganda.</w:t>
            </w:r>
          </w:p>
        </w:tc>
        <w:tc>
          <w:tcPr>
            <w:tcW w:w="1418" w:type="dxa"/>
          </w:tcPr>
          <w:p w14:paraId="3A4A6A08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53D28827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BE1270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2122" w:type="dxa"/>
            <w:shd w:val="clear" w:color="auto" w:fill="FFFFFF" w:themeFill="background1"/>
          </w:tcPr>
          <w:p w14:paraId="6CD63D75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7200AB7C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1EBFA92A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  <w:p w14:paraId="39C96023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é apresentado somente se o valor do campo “Julgamento da comissão” for “Suspensão de propaganda”. Do contrário este campo fica oculto.</w:t>
            </w:r>
          </w:p>
        </w:tc>
      </w:tr>
      <w:tr w:rsidR="00D7026C" w:rsidRPr="00310A87" w14:paraId="3E4D6086" w14:textId="77777777" w:rsidTr="00184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32AC049E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559" w:type="dxa"/>
          </w:tcPr>
          <w:p w14:paraId="0C39DD58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valor percentual da multa.</w:t>
            </w:r>
          </w:p>
        </w:tc>
        <w:tc>
          <w:tcPr>
            <w:tcW w:w="1418" w:type="dxa"/>
          </w:tcPr>
          <w:p w14:paraId="22ED386F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019ACE66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AECCAE4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&lt;00&gt;% em relação à anuidade</w:t>
            </w:r>
          </w:p>
        </w:tc>
        <w:tc>
          <w:tcPr>
            <w:tcW w:w="2122" w:type="dxa"/>
            <w:shd w:val="clear" w:color="auto" w:fill="FFFFFF" w:themeFill="background1"/>
          </w:tcPr>
          <w:p w14:paraId="59304A45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2C9E1C4F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48B0DFC3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2ª instancia”. </w:t>
            </w:r>
          </w:p>
          <w:p w14:paraId="4485063E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é apresentado somente se tiver havido multa.</w:t>
            </w:r>
          </w:p>
        </w:tc>
      </w:tr>
      <w:tr w:rsidR="00D7026C" w:rsidRPr="00310A87" w14:paraId="4ADD1AC2" w14:textId="77777777" w:rsidTr="00426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04B80E3C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559" w:type="dxa"/>
          </w:tcPr>
          <w:p w14:paraId="2406B5BE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descrição informada no julgamento.</w:t>
            </w:r>
          </w:p>
        </w:tc>
        <w:tc>
          <w:tcPr>
            <w:tcW w:w="1418" w:type="dxa"/>
          </w:tcPr>
          <w:p w14:paraId="3076F85D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F22E66B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8EE8085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50C54C80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3C14B0B4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00CBB9F1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  <w:p w14:paraId="22A91025" w14:textId="77777777" w:rsidR="00D7026C" w:rsidRPr="00310A87" w:rsidRDefault="00D7026C" w:rsidP="001B2A68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</w:p>
        </w:tc>
      </w:tr>
      <w:tr w:rsidR="00D7026C" w:rsidRPr="00310A87" w14:paraId="3A0C11F8" w14:textId="77777777" w:rsidTr="00E24C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1AEC5939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310A87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310A87">
              <w:rPr>
                <w:rFonts w:cs="Arial"/>
                <w:sz w:val="18"/>
                <w:szCs w:val="18"/>
              </w:rPr>
              <w:t xml:space="preserve"> do arquivo&gt;</w:t>
            </w:r>
          </w:p>
        </w:tc>
        <w:tc>
          <w:tcPr>
            <w:tcW w:w="1559" w:type="dxa"/>
          </w:tcPr>
          <w:p w14:paraId="7827AC81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arquivo</w:t>
            </w:r>
          </w:p>
        </w:tc>
        <w:tc>
          <w:tcPr>
            <w:tcW w:w="1418" w:type="dxa"/>
          </w:tcPr>
          <w:p w14:paraId="2511D809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8999ED2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86EB80D" w14:textId="77777777" w:rsidR="00D7026C" w:rsidRPr="00310A87" w:rsidRDefault="00D7026C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4A97BBCA" w14:textId="77777777" w:rsidR="00D7026C" w:rsidRPr="00310A87" w:rsidRDefault="00D7026C" w:rsidP="001B2A68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nome do arquivo é recuperado do </w:t>
            </w:r>
            <w:r w:rsidRPr="00310A87">
              <w:rPr>
                <w:sz w:val="18"/>
                <w:szCs w:val="18"/>
              </w:rPr>
              <w:lastRenderedPageBreak/>
              <w:t>cadastro de julgamento 2ª instancia</w:t>
            </w:r>
          </w:p>
        </w:tc>
      </w:tr>
      <w:tr w:rsidR="00D7026C" w:rsidRPr="00310A87" w14:paraId="13137B2A" w14:textId="77777777" w:rsidTr="001B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C1A2BE9" w14:textId="77777777" w:rsidR="00D7026C" w:rsidRPr="00310A87" w:rsidRDefault="00D7026C" w:rsidP="001B2A68">
            <w:pPr>
              <w:pStyle w:val="EstiloPrototipo3"/>
              <w:jc w:val="center"/>
            </w:pPr>
            <w:r w:rsidRPr="00310A87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7026C" w:rsidRPr="00310A87" w14:paraId="40173A26" w14:textId="77777777" w:rsidTr="003F6C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64F1CA8D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 xml:space="preserve"> </w:t>
            </w:r>
            <w:r w:rsidRPr="00310A87">
              <w:rPr>
                <w:noProof/>
              </w:rPr>
              <w:drawing>
                <wp:inline distT="0" distB="0" distL="0" distR="0" wp14:anchorId="517D7009" wp14:editId="543FFB16">
                  <wp:extent cx="152381" cy="142857"/>
                  <wp:effectExtent l="0" t="0" r="63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AF47723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Quando acionado,</w:t>
            </w:r>
            <w:r w:rsidRPr="00310A87">
              <w:rPr>
                <w:sz w:val="18"/>
                <w:szCs w:val="18"/>
              </w:rPr>
              <w:t xml:space="preserve"> realiza o download do arquivo</w:t>
            </w:r>
            <w:r w:rsidRPr="00310A87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7F8B537A" w14:textId="77777777" w:rsidR="00D7026C" w:rsidRPr="00310A87" w:rsidRDefault="00D7026C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992" w:type="dxa"/>
          </w:tcPr>
          <w:p w14:paraId="1F0E6064" w14:textId="18B87ED7" w:rsidR="00D7026C" w:rsidRPr="00310A87" w:rsidRDefault="008F3BBA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594938E" w14:textId="1819EF4F" w:rsidR="00D7026C" w:rsidRPr="00310A87" w:rsidRDefault="008F3BBA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  <w:tc>
          <w:tcPr>
            <w:tcW w:w="2122" w:type="dxa"/>
            <w:shd w:val="clear" w:color="auto" w:fill="FFFFFF" w:themeFill="background1"/>
          </w:tcPr>
          <w:p w14:paraId="2FED5D0B" w14:textId="35FE7AD9" w:rsidR="00D7026C" w:rsidRPr="00310A87" w:rsidRDefault="008F3BBA" w:rsidP="001B2A68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DC53A2" w:rsidRPr="00310A87" w14:paraId="36C5182C" w14:textId="77777777" w:rsidTr="003F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18E00B8E" w14:textId="3D0E615E" w:rsidR="00DC53A2" w:rsidRPr="00310A87" w:rsidRDefault="00DC53A2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BA2EDC" wp14:editId="60A49459">
                  <wp:extent cx="257175" cy="276225"/>
                  <wp:effectExtent l="0" t="0" r="9525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62809CB" w14:textId="26F3797C" w:rsidR="00DC53A2" w:rsidRPr="00310A87" w:rsidRDefault="00DC53A2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modal.</w:t>
            </w:r>
          </w:p>
        </w:tc>
        <w:tc>
          <w:tcPr>
            <w:tcW w:w="1418" w:type="dxa"/>
          </w:tcPr>
          <w:p w14:paraId="290CAE54" w14:textId="50B7F593" w:rsidR="00DC53A2" w:rsidRPr="00310A87" w:rsidRDefault="008F3BBA" w:rsidP="001B2A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992" w:type="dxa"/>
          </w:tcPr>
          <w:p w14:paraId="66889079" w14:textId="7EBBA5CE" w:rsidR="00DC53A2" w:rsidRPr="00310A87" w:rsidRDefault="008F3BBA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201B687F" w14:textId="7FD4BAE8" w:rsidR="00DC53A2" w:rsidRPr="00310A87" w:rsidRDefault="008F3BBA" w:rsidP="001B2A68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  <w:tc>
          <w:tcPr>
            <w:tcW w:w="2122" w:type="dxa"/>
            <w:shd w:val="clear" w:color="auto" w:fill="FFFFFF" w:themeFill="background1"/>
          </w:tcPr>
          <w:p w14:paraId="56849140" w14:textId="1F1345DA" w:rsidR="00DC53A2" w:rsidRPr="00310A87" w:rsidRDefault="008F3BBA" w:rsidP="001B2A68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</w:tbl>
    <w:p w14:paraId="63D9BFFC" w14:textId="77777777" w:rsidR="00D7026C" w:rsidRPr="00E349E1" w:rsidRDefault="00D7026C" w:rsidP="00E349E1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3979671"/>
      <w:r>
        <w:t>CRITÉRIOS DE ACEITE</w:t>
      </w:r>
      <w:bookmarkEnd w:id="13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4" w:name="_Ref13564883"/>
      <w:r w:rsidR="00D12674">
        <w:t xml:space="preserve"> </w:t>
      </w:r>
    </w:p>
    <w:p w14:paraId="7D2E585F" w14:textId="76012D71" w:rsidR="00544330" w:rsidRDefault="00544330" w:rsidP="00B2779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Os dados são apresentados somente se o usuário acionar a ação “Visualizar”, no registro apresentado na lista de julgamentos de denúncia retificado</w:t>
      </w:r>
    </w:p>
    <w:p w14:paraId="7F4C755E" w14:textId="2C81B518" w:rsidR="00330A56" w:rsidRDefault="000A0E28" w:rsidP="00B2779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funcionalidade é disponibilizada após a 1ª retificação </w:t>
      </w:r>
      <w:r w:rsidR="00D42F24">
        <w:t xml:space="preserve">do julgamento </w:t>
      </w:r>
      <w:r>
        <w:t>de uma denúncia</w:t>
      </w:r>
      <w:r w:rsidR="00330A56">
        <w:t>;</w:t>
      </w:r>
    </w:p>
    <w:p w14:paraId="164DF3E2" w14:textId="77777777" w:rsidR="000514D4" w:rsidRPr="007C439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21592B32" w14:textId="2DBB8357" w:rsidR="007C439F" w:rsidRPr="00875134" w:rsidRDefault="007C439F" w:rsidP="00E576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Quando o usuário acionar a ação “Visualizar”, então o sistema </w:t>
      </w:r>
      <w:r w:rsidR="00E520E6">
        <w:t>recupera e apresenta os dados do julgamento retificado</w:t>
      </w:r>
      <w:r>
        <w:t>.</w:t>
      </w:r>
      <w:r w:rsidR="00EF22C3">
        <w:t xml:space="preserve"> Os dados são apresentados em um</w:t>
      </w:r>
      <w:r w:rsidR="004B7D1A">
        <w:t>a</w:t>
      </w:r>
      <w:r w:rsidR="00EF22C3">
        <w:t xml:space="preserve"> modal.</w:t>
      </w:r>
      <w:r w:rsidR="008228F2">
        <w:t xml:space="preserve"> Ver </w:t>
      </w:r>
      <w:r w:rsidR="008228F2" w:rsidRPr="008228F2">
        <w:rPr>
          <w:b/>
        </w:rPr>
        <w:fldChar w:fldCharType="begin"/>
      </w:r>
      <w:r w:rsidR="008228F2" w:rsidRPr="008228F2">
        <w:rPr>
          <w:b/>
        </w:rPr>
        <w:instrText xml:space="preserve"> REF _Ref43978694 \n \h </w:instrText>
      </w:r>
      <w:r w:rsidR="008228F2">
        <w:rPr>
          <w:b/>
        </w:rPr>
        <w:instrText xml:space="preserve"> \* MERGEFORMAT </w:instrText>
      </w:r>
      <w:r w:rsidR="008228F2" w:rsidRPr="008228F2">
        <w:rPr>
          <w:b/>
        </w:rPr>
      </w:r>
      <w:r w:rsidR="008228F2" w:rsidRPr="008228F2">
        <w:rPr>
          <w:b/>
        </w:rPr>
        <w:fldChar w:fldCharType="separate"/>
      </w:r>
      <w:r w:rsidR="008228F2" w:rsidRPr="008228F2">
        <w:rPr>
          <w:b/>
        </w:rPr>
        <w:t>P02</w:t>
      </w:r>
      <w:r w:rsidR="008228F2" w:rsidRPr="008228F2">
        <w:rPr>
          <w:b/>
        </w:rPr>
        <w:fldChar w:fldCharType="end"/>
      </w:r>
      <w:r w:rsidR="008228F2">
        <w:t>.</w:t>
      </w:r>
    </w:p>
    <w:p w14:paraId="4D857A2B" w14:textId="473CDEEA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6" w:name="_Toc43979672"/>
      <w:r>
        <w:t>INFORMAÇÕES COMPLEMENTARES</w:t>
      </w:r>
      <w:bookmarkEnd w:id="16"/>
    </w:p>
    <w:p w14:paraId="370EA711" w14:textId="4B158004" w:rsidR="0004750B" w:rsidRPr="0004750B" w:rsidRDefault="0004750B" w:rsidP="0004750B">
      <w:r>
        <w:t>Histórias relacionadas:</w:t>
      </w:r>
    </w:p>
    <w:p w14:paraId="4431AB4E" w14:textId="71E56C2D" w:rsidR="00DF7D4A" w:rsidRDefault="00DF7D4A" w:rsidP="00330A56">
      <w:r>
        <w:t>Eleitoral_HST162</w:t>
      </w:r>
      <w:r w:rsidRPr="00DF7D4A">
        <w:t xml:space="preserve"> </w:t>
      </w:r>
      <w:proofErr w:type="gramStart"/>
      <w:r w:rsidRPr="00DF7D4A">
        <w:t>_Corporativo</w:t>
      </w:r>
      <w:proofErr w:type="gramEnd"/>
      <w:r w:rsidRPr="00DF7D4A">
        <w:t>_Aba_Julgamento_Denuncia_2_Instancia</w:t>
      </w:r>
      <w:r>
        <w:t>.</w:t>
      </w:r>
    </w:p>
    <w:p w14:paraId="0973EFC4" w14:textId="2FABAA62" w:rsidR="00DF7D4A" w:rsidRDefault="00DF7D4A" w:rsidP="00330A56">
      <w:r w:rsidRPr="00DF7D4A">
        <w:t>Eleitoral_HST162.</w:t>
      </w:r>
      <w:r>
        <w:t>1</w:t>
      </w:r>
      <w:proofErr w:type="gramStart"/>
      <w:r w:rsidRPr="00DF7D4A">
        <w:t>_Corporativo</w:t>
      </w:r>
      <w:proofErr w:type="gramEnd"/>
      <w:r w:rsidRPr="00DF7D4A">
        <w:t>_Aba_Julgamento_Denuncia_2_Instancia</w:t>
      </w:r>
    </w:p>
    <w:p w14:paraId="354176A9" w14:textId="3B20538B" w:rsidR="009801FC" w:rsidRPr="00594D4C" w:rsidRDefault="00DF7D4A" w:rsidP="00330A56">
      <w:r w:rsidRPr="00DF7D4A">
        <w:t>Eleitoral_HST162.2</w:t>
      </w:r>
      <w:proofErr w:type="gramStart"/>
      <w:r w:rsidRPr="00DF7D4A">
        <w:t>_Corporativo</w:t>
      </w:r>
      <w:proofErr w:type="gramEnd"/>
      <w:r w:rsidRPr="00DF7D4A">
        <w:t>_Aba_Julgamento_Denuncia_2_Instancia</w:t>
      </w:r>
      <w:r w:rsidR="009801FC">
        <w:t>.</w:t>
      </w:r>
    </w:p>
    <w:sectPr w:rsidR="009801FC" w:rsidRPr="00594D4C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71081" w14:textId="77777777" w:rsidR="00803EC3" w:rsidRDefault="00803EC3">
      <w:r>
        <w:separator/>
      </w:r>
    </w:p>
    <w:p w14:paraId="46E0EB85" w14:textId="77777777" w:rsidR="00803EC3" w:rsidRDefault="00803EC3"/>
  </w:endnote>
  <w:endnote w:type="continuationSeparator" w:id="0">
    <w:p w14:paraId="5E698831" w14:textId="77777777" w:rsidR="00803EC3" w:rsidRDefault="00803EC3">
      <w:r>
        <w:continuationSeparator/>
      </w:r>
    </w:p>
    <w:p w14:paraId="119AA136" w14:textId="77777777" w:rsidR="00803EC3" w:rsidRDefault="00803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71DCC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995EE" w14:textId="77777777" w:rsidR="00803EC3" w:rsidRDefault="00803EC3">
      <w:r>
        <w:separator/>
      </w:r>
    </w:p>
    <w:p w14:paraId="74F97DE3" w14:textId="77777777" w:rsidR="00803EC3" w:rsidRDefault="00803EC3"/>
  </w:footnote>
  <w:footnote w:type="continuationSeparator" w:id="0">
    <w:p w14:paraId="3DA69CD8" w14:textId="77777777" w:rsidR="00803EC3" w:rsidRDefault="00803EC3">
      <w:r>
        <w:continuationSeparator/>
      </w:r>
    </w:p>
    <w:p w14:paraId="3BDBD373" w14:textId="77777777" w:rsidR="00803EC3" w:rsidRDefault="00803E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0.1pt" o:ole="">
                <v:imagedata r:id="rId1" o:title=""/>
              </v:shape>
              <o:OLEObject Type="Embed" ProgID="PBrush" ShapeID="_x0000_i1025" DrawAspect="Content" ObjectID="_165466720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96939089"/>
          <w:placeholder>
            <w:docPart w:val="00D78822DA2E4856A59BEFF40EC9341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E8783A7" w:rsidR="00D940DF" w:rsidRPr="00C6532E" w:rsidRDefault="00DF7D4A" w:rsidP="00AF7D85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HST173 – Consultar Julgamento Denúncia 2ª Instância Retificado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1846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06CF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15E6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0E28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6B4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AD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0CA4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4F0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621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1B0B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15DDF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270"/>
    <w:rsid w:val="002524FF"/>
    <w:rsid w:val="00253E76"/>
    <w:rsid w:val="00261F7D"/>
    <w:rsid w:val="002628E3"/>
    <w:rsid w:val="00266BFA"/>
    <w:rsid w:val="00267DC7"/>
    <w:rsid w:val="002712B3"/>
    <w:rsid w:val="00271EA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5F16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36CD8"/>
    <w:rsid w:val="003419D8"/>
    <w:rsid w:val="00341A6F"/>
    <w:rsid w:val="00342A09"/>
    <w:rsid w:val="00342AFD"/>
    <w:rsid w:val="00344F6E"/>
    <w:rsid w:val="00347052"/>
    <w:rsid w:val="00347BB0"/>
    <w:rsid w:val="003506F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76249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3B8A"/>
    <w:rsid w:val="003B4B68"/>
    <w:rsid w:val="003B4B94"/>
    <w:rsid w:val="003B7779"/>
    <w:rsid w:val="003C0368"/>
    <w:rsid w:val="003C0C12"/>
    <w:rsid w:val="003C1EAF"/>
    <w:rsid w:val="003C4B1C"/>
    <w:rsid w:val="003C4CF8"/>
    <w:rsid w:val="003C6634"/>
    <w:rsid w:val="003C7C29"/>
    <w:rsid w:val="003D09A1"/>
    <w:rsid w:val="003D12FE"/>
    <w:rsid w:val="003D2541"/>
    <w:rsid w:val="003D4AE7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66BA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27FCC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57F94"/>
    <w:rsid w:val="004629EA"/>
    <w:rsid w:val="00462B29"/>
    <w:rsid w:val="00465346"/>
    <w:rsid w:val="00465842"/>
    <w:rsid w:val="00466B70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19D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21E5"/>
    <w:rsid w:val="004A4D97"/>
    <w:rsid w:val="004A5751"/>
    <w:rsid w:val="004A5794"/>
    <w:rsid w:val="004A699B"/>
    <w:rsid w:val="004A799F"/>
    <w:rsid w:val="004A7F7E"/>
    <w:rsid w:val="004B161D"/>
    <w:rsid w:val="004B2780"/>
    <w:rsid w:val="004B44D5"/>
    <w:rsid w:val="004B5E8C"/>
    <w:rsid w:val="004B7836"/>
    <w:rsid w:val="004B7A77"/>
    <w:rsid w:val="004B7D1A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12DC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330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46A"/>
    <w:rsid w:val="00651E99"/>
    <w:rsid w:val="00655914"/>
    <w:rsid w:val="00655BDB"/>
    <w:rsid w:val="00655DAF"/>
    <w:rsid w:val="00655E52"/>
    <w:rsid w:val="00656382"/>
    <w:rsid w:val="00660324"/>
    <w:rsid w:val="00660A75"/>
    <w:rsid w:val="006661A7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080B"/>
    <w:rsid w:val="006A1688"/>
    <w:rsid w:val="006A2D25"/>
    <w:rsid w:val="006A4DF9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2ED8"/>
    <w:rsid w:val="006D3B7A"/>
    <w:rsid w:val="006D4A9F"/>
    <w:rsid w:val="006D6EF8"/>
    <w:rsid w:val="006E013F"/>
    <w:rsid w:val="006E06C6"/>
    <w:rsid w:val="006E2982"/>
    <w:rsid w:val="006E2DA3"/>
    <w:rsid w:val="006E3F8D"/>
    <w:rsid w:val="006E4422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39F"/>
    <w:rsid w:val="007C49AB"/>
    <w:rsid w:val="007C6621"/>
    <w:rsid w:val="007C6EB0"/>
    <w:rsid w:val="007D00FA"/>
    <w:rsid w:val="007D0C25"/>
    <w:rsid w:val="007D1D45"/>
    <w:rsid w:val="007D26EF"/>
    <w:rsid w:val="007D38CB"/>
    <w:rsid w:val="007D44A5"/>
    <w:rsid w:val="007D54D5"/>
    <w:rsid w:val="007D781B"/>
    <w:rsid w:val="007E2C53"/>
    <w:rsid w:val="007E4B64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3EC3"/>
    <w:rsid w:val="00804D23"/>
    <w:rsid w:val="00805B65"/>
    <w:rsid w:val="00806C76"/>
    <w:rsid w:val="0081423D"/>
    <w:rsid w:val="00820476"/>
    <w:rsid w:val="00820EAF"/>
    <w:rsid w:val="0082141D"/>
    <w:rsid w:val="008228F2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08C1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3BBA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1FC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3AC8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B36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3B0F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B5C"/>
    <w:rsid w:val="00A56F96"/>
    <w:rsid w:val="00A60CB1"/>
    <w:rsid w:val="00A63956"/>
    <w:rsid w:val="00A66BD6"/>
    <w:rsid w:val="00A70350"/>
    <w:rsid w:val="00A71DCC"/>
    <w:rsid w:val="00A723B2"/>
    <w:rsid w:val="00A7350A"/>
    <w:rsid w:val="00A735A5"/>
    <w:rsid w:val="00A7720C"/>
    <w:rsid w:val="00A77C61"/>
    <w:rsid w:val="00A82704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AF7D85"/>
    <w:rsid w:val="00B01AC2"/>
    <w:rsid w:val="00B064D9"/>
    <w:rsid w:val="00B07C5E"/>
    <w:rsid w:val="00B119AB"/>
    <w:rsid w:val="00B12442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2779A"/>
    <w:rsid w:val="00B32664"/>
    <w:rsid w:val="00B327E0"/>
    <w:rsid w:val="00B32846"/>
    <w:rsid w:val="00B346CF"/>
    <w:rsid w:val="00B348C0"/>
    <w:rsid w:val="00B3543F"/>
    <w:rsid w:val="00B37829"/>
    <w:rsid w:val="00B378D2"/>
    <w:rsid w:val="00B37A25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447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3A9A"/>
    <w:rsid w:val="00B84B26"/>
    <w:rsid w:val="00B87571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0CB8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D7B23"/>
    <w:rsid w:val="00BE0CCB"/>
    <w:rsid w:val="00BE1485"/>
    <w:rsid w:val="00BE3F2E"/>
    <w:rsid w:val="00BE45A9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A10"/>
    <w:rsid w:val="00C1528E"/>
    <w:rsid w:val="00C16430"/>
    <w:rsid w:val="00C17004"/>
    <w:rsid w:val="00C1733D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26E7"/>
    <w:rsid w:val="00C7355F"/>
    <w:rsid w:val="00C74966"/>
    <w:rsid w:val="00C75503"/>
    <w:rsid w:val="00C75D86"/>
    <w:rsid w:val="00C8198C"/>
    <w:rsid w:val="00C83CE8"/>
    <w:rsid w:val="00C83D72"/>
    <w:rsid w:val="00C87FBF"/>
    <w:rsid w:val="00C901B0"/>
    <w:rsid w:val="00C9045A"/>
    <w:rsid w:val="00C90968"/>
    <w:rsid w:val="00C91284"/>
    <w:rsid w:val="00C91B26"/>
    <w:rsid w:val="00C92AC3"/>
    <w:rsid w:val="00C95C24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3BDF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1C5"/>
    <w:rsid w:val="00CD5D96"/>
    <w:rsid w:val="00CE024C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0879"/>
    <w:rsid w:val="00D32351"/>
    <w:rsid w:val="00D33257"/>
    <w:rsid w:val="00D34193"/>
    <w:rsid w:val="00D379C1"/>
    <w:rsid w:val="00D4000A"/>
    <w:rsid w:val="00D41AAE"/>
    <w:rsid w:val="00D420D5"/>
    <w:rsid w:val="00D42BD5"/>
    <w:rsid w:val="00D42F24"/>
    <w:rsid w:val="00D43605"/>
    <w:rsid w:val="00D43972"/>
    <w:rsid w:val="00D43E32"/>
    <w:rsid w:val="00D45825"/>
    <w:rsid w:val="00D46763"/>
    <w:rsid w:val="00D471A9"/>
    <w:rsid w:val="00D47F53"/>
    <w:rsid w:val="00D50450"/>
    <w:rsid w:val="00D50DC5"/>
    <w:rsid w:val="00D51740"/>
    <w:rsid w:val="00D519D0"/>
    <w:rsid w:val="00D52B20"/>
    <w:rsid w:val="00D554DA"/>
    <w:rsid w:val="00D57BE9"/>
    <w:rsid w:val="00D57FE3"/>
    <w:rsid w:val="00D601AA"/>
    <w:rsid w:val="00D62305"/>
    <w:rsid w:val="00D638B1"/>
    <w:rsid w:val="00D641B3"/>
    <w:rsid w:val="00D6500F"/>
    <w:rsid w:val="00D65DB0"/>
    <w:rsid w:val="00D7026C"/>
    <w:rsid w:val="00D703DD"/>
    <w:rsid w:val="00D714EB"/>
    <w:rsid w:val="00D72924"/>
    <w:rsid w:val="00D752A6"/>
    <w:rsid w:val="00D76191"/>
    <w:rsid w:val="00D800E6"/>
    <w:rsid w:val="00D8238F"/>
    <w:rsid w:val="00D82CA3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1D82"/>
    <w:rsid w:val="00DA320F"/>
    <w:rsid w:val="00DA32DD"/>
    <w:rsid w:val="00DA4348"/>
    <w:rsid w:val="00DA61B6"/>
    <w:rsid w:val="00DA6BC9"/>
    <w:rsid w:val="00DA750F"/>
    <w:rsid w:val="00DB1815"/>
    <w:rsid w:val="00DB36DE"/>
    <w:rsid w:val="00DB46E9"/>
    <w:rsid w:val="00DB4711"/>
    <w:rsid w:val="00DB5FB1"/>
    <w:rsid w:val="00DB79A8"/>
    <w:rsid w:val="00DC298C"/>
    <w:rsid w:val="00DC3A6B"/>
    <w:rsid w:val="00DC3E44"/>
    <w:rsid w:val="00DC4826"/>
    <w:rsid w:val="00DC53A2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2F3"/>
    <w:rsid w:val="00DF65A3"/>
    <w:rsid w:val="00DF7D4A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349E1"/>
    <w:rsid w:val="00E36370"/>
    <w:rsid w:val="00E40015"/>
    <w:rsid w:val="00E411F6"/>
    <w:rsid w:val="00E41207"/>
    <w:rsid w:val="00E45012"/>
    <w:rsid w:val="00E466B7"/>
    <w:rsid w:val="00E47B6D"/>
    <w:rsid w:val="00E520E6"/>
    <w:rsid w:val="00E52E3B"/>
    <w:rsid w:val="00E5443F"/>
    <w:rsid w:val="00E54A9A"/>
    <w:rsid w:val="00E54D1A"/>
    <w:rsid w:val="00E55BEB"/>
    <w:rsid w:val="00E5764D"/>
    <w:rsid w:val="00E61521"/>
    <w:rsid w:val="00E630D8"/>
    <w:rsid w:val="00E63B3C"/>
    <w:rsid w:val="00E63B4A"/>
    <w:rsid w:val="00E65D86"/>
    <w:rsid w:val="00E66CE0"/>
    <w:rsid w:val="00E70B3A"/>
    <w:rsid w:val="00E71168"/>
    <w:rsid w:val="00E72D83"/>
    <w:rsid w:val="00E73062"/>
    <w:rsid w:val="00E73BBA"/>
    <w:rsid w:val="00E73C4D"/>
    <w:rsid w:val="00E759F5"/>
    <w:rsid w:val="00E76CD8"/>
    <w:rsid w:val="00E7715F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B69D9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2DC9"/>
    <w:rsid w:val="00EE35BC"/>
    <w:rsid w:val="00EE4C28"/>
    <w:rsid w:val="00EE799F"/>
    <w:rsid w:val="00EF0B5F"/>
    <w:rsid w:val="00EF11E3"/>
    <w:rsid w:val="00EF22C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114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2DB9"/>
    <w:rsid w:val="00FB3C8F"/>
    <w:rsid w:val="00FB3FDB"/>
    <w:rsid w:val="00FB5395"/>
    <w:rsid w:val="00FB5814"/>
    <w:rsid w:val="00FB7B71"/>
    <w:rsid w:val="00FB7E53"/>
    <w:rsid w:val="00FC3C16"/>
    <w:rsid w:val="00FD47B4"/>
    <w:rsid w:val="00FD4864"/>
    <w:rsid w:val="00FD6113"/>
    <w:rsid w:val="00FD66CC"/>
    <w:rsid w:val="00FD74B5"/>
    <w:rsid w:val="00FD76D3"/>
    <w:rsid w:val="00FE046D"/>
    <w:rsid w:val="00FE178C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7D0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B422FDFC9D44EF9AB574B73A1E7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928CC-07CD-4142-B51E-4BF5F1E8185F}"/>
      </w:docPartPr>
      <w:docPartBody>
        <w:p w:rsidR="00475647" w:rsidRDefault="00F140F1" w:rsidP="00F140F1">
          <w:pPr>
            <w:pStyle w:val="1DB422FDFC9D44EF9AB574B73A1E7819"/>
          </w:pPr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572CA9422F93450CB240F1D3FA2F44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5914B-D45E-4F63-86C3-17042647146B}"/>
      </w:docPartPr>
      <w:docPartBody>
        <w:p w:rsidR="00475647" w:rsidRDefault="00F140F1">
          <w:r w:rsidRPr="008348F5">
            <w:rPr>
              <w:rStyle w:val="TextodoEspaoReservado"/>
            </w:rPr>
            <w:t>[Assunto]</w:t>
          </w:r>
        </w:p>
      </w:docPartBody>
    </w:docPart>
    <w:docPart>
      <w:docPartPr>
        <w:name w:val="00D78822DA2E4856A59BEFF40EC934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06781F-8816-4DE8-937B-881C12700BCA}"/>
      </w:docPartPr>
      <w:docPartBody>
        <w:p w:rsidR="00544123" w:rsidRDefault="005F60CB">
          <w:r w:rsidRPr="00C13040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F1"/>
    <w:rsid w:val="002374CA"/>
    <w:rsid w:val="002622C8"/>
    <w:rsid w:val="00357391"/>
    <w:rsid w:val="00475647"/>
    <w:rsid w:val="00544123"/>
    <w:rsid w:val="005F19BD"/>
    <w:rsid w:val="005F60CB"/>
    <w:rsid w:val="008C244B"/>
    <w:rsid w:val="009300BB"/>
    <w:rsid w:val="00B635B6"/>
    <w:rsid w:val="00B8288A"/>
    <w:rsid w:val="00F10061"/>
    <w:rsid w:val="00F140F1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60CB"/>
    <w:rPr>
      <w:color w:val="808080"/>
    </w:rPr>
  </w:style>
  <w:style w:type="paragraph" w:customStyle="1" w:styleId="1DB422FDFC9D44EF9AB574B73A1E7819">
    <w:name w:val="1DB422FDFC9D44EF9AB574B73A1E7819"/>
    <w:rsid w:val="00F14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E958-851C-4A07-89E7-C822E4E3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15839</TotalTime>
  <Pages>9</Pages>
  <Words>967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6181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HST173 – Consultar Julgamento Denúncia 2ª Instância Retificado</dc:subject>
  <dc:creator>adriel.moro</dc:creator>
  <cp:keywords/>
  <dc:description/>
  <cp:lastModifiedBy>Administrador</cp:lastModifiedBy>
  <cp:revision>758</cp:revision>
  <cp:lastPrinted>2006-08-08T20:14:00Z</cp:lastPrinted>
  <dcterms:created xsi:type="dcterms:W3CDTF">2019-10-17T13:46:00Z</dcterms:created>
  <dcterms:modified xsi:type="dcterms:W3CDTF">2020-06-26T12:00:00Z</dcterms:modified>
</cp:coreProperties>
</file>