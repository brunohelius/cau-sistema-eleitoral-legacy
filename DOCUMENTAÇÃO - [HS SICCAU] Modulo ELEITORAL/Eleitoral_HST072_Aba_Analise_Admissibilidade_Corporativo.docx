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E9C827D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50771D">
        <w:rPr>
          <w:sz w:val="52"/>
          <w:szCs w:val="52"/>
        </w:rPr>
        <w:t>72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Análise de</w:t>
      </w:r>
      <w:r w:rsidR="00BE0CCB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8B5DD46" w:rsidR="00A735A5" w:rsidRPr="00BA5059" w:rsidRDefault="00BE0CCB" w:rsidP="003F1DD3">
            <w:pPr>
              <w:jc w:val="center"/>
            </w:pPr>
            <w:r>
              <w:t>03/02/2020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74AD6623" w14:textId="77777777" w:rsidR="007C11C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805253" w:history="1">
        <w:r w:rsidR="007C11C9" w:rsidRPr="00FA6D89">
          <w:rPr>
            <w:rStyle w:val="Hyperlink"/>
            <w:noProof/>
          </w:rPr>
          <w:t>HST-072 – Aba Análise de Admissibilidade</w:t>
        </w:r>
        <w:r w:rsidR="007C11C9">
          <w:rPr>
            <w:noProof/>
            <w:webHidden/>
          </w:rPr>
          <w:tab/>
        </w:r>
        <w:r w:rsidR="007C11C9">
          <w:rPr>
            <w:noProof/>
            <w:webHidden/>
          </w:rPr>
          <w:fldChar w:fldCharType="begin"/>
        </w:r>
        <w:r w:rsidR="007C11C9">
          <w:rPr>
            <w:noProof/>
            <w:webHidden/>
          </w:rPr>
          <w:instrText xml:space="preserve"> PAGEREF _Toc31805253 \h </w:instrText>
        </w:r>
        <w:r w:rsidR="007C11C9">
          <w:rPr>
            <w:noProof/>
            <w:webHidden/>
          </w:rPr>
        </w:r>
        <w:r w:rsidR="007C11C9">
          <w:rPr>
            <w:noProof/>
            <w:webHidden/>
          </w:rPr>
          <w:fldChar w:fldCharType="separate"/>
        </w:r>
        <w:r w:rsidR="007C11C9">
          <w:rPr>
            <w:noProof/>
            <w:webHidden/>
          </w:rPr>
          <w:t>4</w:t>
        </w:r>
        <w:r w:rsidR="007C11C9">
          <w:rPr>
            <w:noProof/>
            <w:webHidden/>
          </w:rPr>
          <w:fldChar w:fldCharType="end"/>
        </w:r>
      </w:hyperlink>
    </w:p>
    <w:p w14:paraId="3B344546" w14:textId="77777777" w:rsidR="007C11C9" w:rsidRDefault="007C11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54" w:history="1">
        <w:r w:rsidRPr="00FA6D89">
          <w:rPr>
            <w:rStyle w:val="Hyperlink"/>
            <w:noProof/>
          </w:rPr>
          <w:t>COMO assessor CE ou 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52724F" w14:textId="77777777" w:rsidR="007C11C9" w:rsidRDefault="007C11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55" w:history="1">
        <w:r w:rsidRPr="00FA6D89">
          <w:rPr>
            <w:rStyle w:val="Hyperlink"/>
            <w:noProof/>
          </w:rPr>
          <w:t>QUERO visualizar as informações de admissibilidade da denúncia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81F68" w14:textId="77777777" w:rsidR="007C11C9" w:rsidRDefault="007C11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56" w:history="1">
        <w:r w:rsidRPr="00FA6D89">
          <w:rPr>
            <w:rStyle w:val="Hyperlink"/>
            <w:noProof/>
          </w:rPr>
          <w:t>PARA acompanhar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9C966" w14:textId="77777777" w:rsidR="007C11C9" w:rsidRDefault="007C11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57" w:history="1">
        <w:r w:rsidRPr="00FA6D89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02831" w14:textId="77777777" w:rsidR="007C11C9" w:rsidRDefault="007C11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58" w:history="1">
        <w:r w:rsidRPr="00FA6D89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E2CD59" w14:textId="77777777" w:rsidR="007C11C9" w:rsidRDefault="007C11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59" w:history="1">
        <w:r w:rsidRPr="00FA6D89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BB8B8C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1805253"/>
      <w:r w:rsidR="008838E8">
        <w:lastRenderedPageBreak/>
        <w:t>HST-0</w:t>
      </w:r>
      <w:r w:rsidR="0050771D">
        <w:t>72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13106">
        <w:t xml:space="preserve">Análise de </w:t>
      </w:r>
      <w:r w:rsidR="00BE0CCB">
        <w:t>Admissibilidade</w:t>
      </w:r>
      <w:bookmarkEnd w:id="5"/>
    </w:p>
    <w:p w14:paraId="37D34CD1" w14:textId="727150AB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1805254"/>
      <w:r w:rsidRPr="000628DE">
        <w:t>COMO</w:t>
      </w:r>
      <w:r w:rsidR="00C64B05" w:rsidRPr="000628DE">
        <w:t xml:space="preserve"> </w:t>
      </w:r>
      <w:r w:rsidR="0050771D">
        <w:rPr>
          <w:b w:val="0"/>
        </w:rPr>
        <w:t>assessor CE ou CEN</w:t>
      </w:r>
      <w:bookmarkEnd w:id="6"/>
    </w:p>
    <w:p w14:paraId="4036BB8D" w14:textId="6311C98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1805255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de admissibilidade da denúncia</w:t>
      </w:r>
      <w:bookmarkEnd w:id="7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1805256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1805257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BB94649" w14:textId="4A99BC06" w:rsidR="002E2F62" w:rsidRDefault="00BE0CCB" w:rsidP="002E2F62">
      <w:pPr>
        <w:pStyle w:val="EstiloPrototipo3"/>
        <w:numPr>
          <w:ilvl w:val="0"/>
          <w:numId w:val="3"/>
        </w:numPr>
      </w:pPr>
      <w:bookmarkStart w:id="11" w:name="_Ref26368229"/>
      <w:r>
        <w:t>Aba Admissibilidade – Denúncia admitida</w:t>
      </w:r>
      <w:r w:rsidR="009B5756">
        <w:t>:</w:t>
      </w:r>
      <w:bookmarkEnd w:id="11"/>
    </w:p>
    <w:p w14:paraId="2E7739CD" w14:textId="5139210E" w:rsidR="00981360" w:rsidRDefault="00885DA1" w:rsidP="00981360">
      <w:pPr>
        <w:pStyle w:val="EstiloPrototipo3"/>
      </w:pPr>
      <w:r>
        <w:tab/>
      </w:r>
      <w:r>
        <w:rPr>
          <w:noProof/>
        </w:rPr>
        <w:drawing>
          <wp:inline distT="0" distB="0" distL="0" distR="0" wp14:anchorId="17B5ECC8" wp14:editId="452234B0">
            <wp:extent cx="5760085" cy="4813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ti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A35" w14:textId="1C04FE09" w:rsidR="00BE0CCB" w:rsidRDefault="00BE0CCB" w:rsidP="00BE0CCB">
      <w:pPr>
        <w:pStyle w:val="EstiloPrototipo3"/>
        <w:numPr>
          <w:ilvl w:val="0"/>
          <w:numId w:val="3"/>
        </w:numPr>
      </w:pPr>
      <w:r>
        <w:t xml:space="preserve">Aba Admissibilidade – Denúncia </w:t>
      </w:r>
      <w:r w:rsidR="00E1632A">
        <w:t>in</w:t>
      </w:r>
      <w:r>
        <w:t>admitida:</w:t>
      </w:r>
    </w:p>
    <w:p w14:paraId="31202B79" w14:textId="20417FE8" w:rsidR="00A66BD6" w:rsidRDefault="00885DA1" w:rsidP="00342A09">
      <w:pPr>
        <w:pStyle w:val="EstiloPrototipo3"/>
      </w:pPr>
      <w:r>
        <w:rPr>
          <w:noProof/>
        </w:rPr>
        <w:lastRenderedPageBreak/>
        <w:drawing>
          <wp:inline distT="0" distB="0" distL="0" distR="0" wp14:anchorId="0BD4A015" wp14:editId="3A4C0FC9">
            <wp:extent cx="5175516" cy="419121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admiti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5D9A449" w:rsidR="00BA4DD5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3CBEBEA4" w14:textId="5FB5FA5F" w:rsidR="00BA4DD5" w:rsidRPr="00F23DF4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7EEFA2A5" w14:textId="4419C8E1" w:rsidR="00BA4DD5" w:rsidRPr="00410002" w:rsidRDefault="00D8238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267E0FEC" w:rsidR="00BA4DD5" w:rsidRPr="00F23DF4" w:rsidRDefault="003F626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0A16AF2" w14:textId="77777777" w:rsidR="000677AB" w:rsidRDefault="005552F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D09AB5D" w14:textId="5C3FEA75" w:rsidR="005552F6" w:rsidRPr="009B74D2" w:rsidRDefault="005552F6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relator </w:t>
            </w:r>
            <w:r w:rsidR="00867E2F">
              <w:rPr>
                <w:sz w:val="18"/>
                <w:szCs w:val="18"/>
              </w:rPr>
              <w:t>atual.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68764F02" w:rsidR="00410002" w:rsidRDefault="005552F6" w:rsidP="00885D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</w:t>
            </w:r>
            <w:r w:rsidR="00885DA1">
              <w:rPr>
                <w:rFonts w:cs="Arial"/>
                <w:sz w:val="18"/>
                <w:szCs w:val="18"/>
              </w:rPr>
              <w:t>e Hora do cadastro</w:t>
            </w:r>
          </w:p>
        </w:tc>
        <w:tc>
          <w:tcPr>
            <w:tcW w:w="1276" w:type="dxa"/>
          </w:tcPr>
          <w:p w14:paraId="1046F81C" w14:textId="0BC20FA8" w:rsidR="00410002" w:rsidRDefault="005552F6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dos dados de admissibilidade/inadmissibilidade</w:t>
            </w:r>
          </w:p>
        </w:tc>
        <w:tc>
          <w:tcPr>
            <w:tcW w:w="708" w:type="dxa"/>
            <w:gridSpan w:val="2"/>
          </w:tcPr>
          <w:p w14:paraId="0DA90BE3" w14:textId="49488BC0" w:rsidR="00410002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939C268" w14:textId="75B529E9" w:rsidR="00410002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7E3D970" w14:textId="4215CA27" w:rsidR="00410002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25EFAE05" w:rsidR="000D5755" w:rsidRPr="002D561C" w:rsidRDefault="005552F6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6805081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38561C7A" w:rsidR="00016C1D" w:rsidRDefault="005552F6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1276" w:type="dxa"/>
          </w:tcPr>
          <w:p w14:paraId="3AF5EEE6" w14:textId="1295D10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708" w:type="dxa"/>
            <w:gridSpan w:val="2"/>
          </w:tcPr>
          <w:p w14:paraId="07DABF01" w14:textId="2E0D6AB1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DDE4DD8" w14:textId="72B89B4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45D586D" w14:textId="2F2A991D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6AEA00" w14:textId="77777777" w:rsidR="00016C1D" w:rsidRDefault="005552F6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do campo</w:t>
            </w:r>
            <w:r w:rsidR="00867E2F">
              <w:rPr>
                <w:sz w:val="18"/>
                <w:szCs w:val="18"/>
              </w:rPr>
              <w:t xml:space="preserve"> “Despacho de designação de relator”;</w:t>
            </w:r>
          </w:p>
          <w:p w14:paraId="0C15F1F1" w14:textId="552C78A5" w:rsidR="00867E2F" w:rsidRDefault="00867E2F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lastRenderedPageBreak/>
              <w:t>Comandos</w:t>
            </w:r>
          </w:p>
        </w:tc>
      </w:tr>
      <w:tr w:rsidR="00507A39" w:rsidRPr="000126F0" w14:paraId="63E15C0A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68E5F893" w:rsidR="00507A39" w:rsidRDefault="00BD6202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Admitido</w:t>
            </w:r>
          </w:p>
        </w:tc>
        <w:tc>
          <w:tcPr>
            <w:tcW w:w="1928" w:type="dxa"/>
            <w:gridSpan w:val="3"/>
          </w:tcPr>
          <w:p w14:paraId="46A720A0" w14:textId="53423500" w:rsidR="00507A39" w:rsidRDefault="00BD6202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ícone de admitido quando a denúncia for admitida</w:t>
            </w:r>
          </w:p>
        </w:tc>
        <w:tc>
          <w:tcPr>
            <w:tcW w:w="802" w:type="dxa"/>
            <w:gridSpan w:val="2"/>
          </w:tcPr>
          <w:p w14:paraId="149B626F" w14:textId="2571D604" w:rsidR="00507A39" w:rsidRDefault="00BD6202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281BFAAB" w14:textId="1D5B968E" w:rsidR="005731B7" w:rsidRDefault="00BD620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exibido no lado direito da tela conforme protótipo.</w:t>
            </w:r>
          </w:p>
        </w:tc>
      </w:tr>
    </w:tbl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07A39" w:rsidRPr="00E976B5" w14:paraId="42AF5548" w14:textId="77777777" w:rsidTr="0029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0BFA1CF" w14:textId="77777777" w:rsidR="00507A39" w:rsidRPr="00E976B5" w:rsidRDefault="00507A39" w:rsidP="0029715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07A39" w:rsidRPr="005D2A67" w14:paraId="63710D7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679032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F13B903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22AD82AE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57B17D6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E4E69A7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137D759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4D6D91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C76803" w14:paraId="2BB6198C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24FD06C" w14:textId="77777777" w:rsidR="00C76803" w:rsidRPr="009B42E9" w:rsidRDefault="00C76803" w:rsidP="00C76803">
            <w:pPr>
              <w:pStyle w:val="PargrafodaLista"/>
              <w:numPr>
                <w:ilvl w:val="0"/>
                <w:numId w:val="2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AFB8119" w14:textId="68EE1860" w:rsidR="00C76803" w:rsidRDefault="00C76803" w:rsidP="001D4ED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</w:t>
            </w:r>
            <w:r w:rsidR="001D4ED0">
              <w:rPr>
                <w:rFonts w:cs="Arial"/>
                <w:sz w:val="18"/>
                <w:szCs w:val="18"/>
              </w:rPr>
              <w:t>e Hora do cadastro</w:t>
            </w:r>
          </w:p>
        </w:tc>
        <w:tc>
          <w:tcPr>
            <w:tcW w:w="1276" w:type="dxa"/>
          </w:tcPr>
          <w:p w14:paraId="5D9468F5" w14:textId="56C441D1" w:rsidR="00C76803" w:rsidRDefault="00C76803" w:rsidP="00C76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dos dados de admissibilidade/inadmissibilidade</w:t>
            </w:r>
          </w:p>
        </w:tc>
        <w:tc>
          <w:tcPr>
            <w:tcW w:w="708" w:type="dxa"/>
            <w:gridSpan w:val="2"/>
          </w:tcPr>
          <w:p w14:paraId="218B66C8" w14:textId="421DCF49" w:rsidR="00C76803" w:rsidRDefault="00C76803" w:rsidP="00C76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BF2D015" w14:textId="0CA5EDA1" w:rsidR="00C76803" w:rsidRDefault="00C76803" w:rsidP="00C76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D25B622" w14:textId="5499DF40" w:rsidR="00C76803" w:rsidRDefault="00C76803" w:rsidP="00C76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AC8FD9C" w14:textId="2E168912" w:rsidR="00C76803" w:rsidRDefault="00C76803" w:rsidP="00C76803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D6D68" w14:paraId="3ED9963E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78FF344" w14:textId="77777777" w:rsidR="001D6D68" w:rsidRPr="009B42E9" w:rsidRDefault="001D6D68" w:rsidP="00C76803">
            <w:pPr>
              <w:pStyle w:val="PargrafodaLista"/>
              <w:numPr>
                <w:ilvl w:val="0"/>
                <w:numId w:val="2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8744BD9" w14:textId="4E3DEB61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inadmissão</w:t>
            </w:r>
          </w:p>
        </w:tc>
        <w:tc>
          <w:tcPr>
            <w:tcW w:w="1276" w:type="dxa"/>
          </w:tcPr>
          <w:p w14:paraId="008E9D00" w14:textId="387BC47A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inadmissão</w:t>
            </w:r>
          </w:p>
        </w:tc>
        <w:tc>
          <w:tcPr>
            <w:tcW w:w="708" w:type="dxa"/>
            <w:gridSpan w:val="2"/>
          </w:tcPr>
          <w:p w14:paraId="7A29C251" w14:textId="269AA11F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F109BE8" w14:textId="1523F19D" w:rsidR="001D6D68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B39E9AD" w14:textId="1EF8D53A" w:rsidR="001D6D68" w:rsidRPr="00381899" w:rsidRDefault="001D6D68" w:rsidP="001D6D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7C655E1" w14:textId="10879BB9" w:rsidR="001D6D68" w:rsidRDefault="001D6D68" w:rsidP="001D6D68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D6D68" w14:paraId="17EE0DBE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850304" w14:textId="77777777" w:rsidR="001D6D68" w:rsidRPr="009B42E9" w:rsidRDefault="001D6D68" w:rsidP="00C76803">
            <w:pPr>
              <w:pStyle w:val="PargrafodaLista"/>
              <w:numPr>
                <w:ilvl w:val="0"/>
                <w:numId w:val="2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7D17D67" w14:textId="7A8BF512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3AC4C72A" w14:textId="1924A7C2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</w:t>
            </w:r>
          </w:p>
        </w:tc>
        <w:tc>
          <w:tcPr>
            <w:tcW w:w="708" w:type="dxa"/>
            <w:gridSpan w:val="2"/>
          </w:tcPr>
          <w:p w14:paraId="2A195BB8" w14:textId="152955BC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Anexos</w:t>
            </w:r>
          </w:p>
        </w:tc>
        <w:tc>
          <w:tcPr>
            <w:tcW w:w="751" w:type="dxa"/>
            <w:gridSpan w:val="2"/>
          </w:tcPr>
          <w:p w14:paraId="29E063EF" w14:textId="17BF4D2E" w:rsidR="001D6D68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Anexos</w:t>
            </w:r>
          </w:p>
        </w:tc>
        <w:tc>
          <w:tcPr>
            <w:tcW w:w="926" w:type="dxa"/>
          </w:tcPr>
          <w:p w14:paraId="2066833F" w14:textId="21009E87" w:rsidR="001D6D68" w:rsidRPr="00381899" w:rsidRDefault="008A5BD7" w:rsidP="002971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7C5BCF0" w14:textId="0B3C23CB" w:rsidR="001D6D68" w:rsidRDefault="008A5BD7" w:rsidP="00297157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os arquivos inseridos via upload.</w:t>
            </w:r>
          </w:p>
        </w:tc>
      </w:tr>
      <w:tr w:rsidR="000064F5" w:rsidRPr="00FD775E" w14:paraId="66AAD173" w14:textId="77777777" w:rsidTr="0000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FAC648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3B95B9DC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7A07F094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DA55ECB" w14:textId="77777777" w:rsidR="000064F5" w:rsidRPr="00285971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5BD7" w:rsidRPr="000126F0" w14:paraId="40741D6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41FB921" w14:textId="0E235B79" w:rsidR="008A5BD7" w:rsidRDefault="008A5BD7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Inadmitido</w:t>
            </w:r>
          </w:p>
        </w:tc>
        <w:tc>
          <w:tcPr>
            <w:tcW w:w="1928" w:type="dxa"/>
            <w:gridSpan w:val="3"/>
          </w:tcPr>
          <w:p w14:paraId="300E179B" w14:textId="7D78E64D" w:rsidR="008A5BD7" w:rsidRDefault="008A5BD7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ícone de inadmitido quando a denúncia for admitida</w:t>
            </w:r>
          </w:p>
        </w:tc>
        <w:tc>
          <w:tcPr>
            <w:tcW w:w="802" w:type="dxa"/>
            <w:gridSpan w:val="2"/>
          </w:tcPr>
          <w:p w14:paraId="27AC6F60" w14:textId="66FCD925" w:rsidR="008A5BD7" w:rsidRDefault="008A5BD7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1D397617" w14:textId="0D233CFB" w:rsidR="008A5BD7" w:rsidRDefault="008A5BD7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exibido no lado direito da tela conforme protótipo.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1805258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4EF8281D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o coordenador ou Adjunto CE/CEN realizar a admissão ou inadmissão, então o sistema exibe esta aba no formulário “Visualizar” do Acompanhar Denúncia da </w:t>
      </w:r>
      <w:r w:rsidR="0050771D">
        <w:t>Assessor</w:t>
      </w:r>
      <w:r>
        <w:t>.</w:t>
      </w:r>
    </w:p>
    <w:p w14:paraId="309BF8DA" w14:textId="2E0E691C" w:rsidR="00E52E3B" w:rsidRDefault="00302547" w:rsidP="005077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 história</w:t>
      </w:r>
      <w:r w:rsidR="00F77037">
        <w:t xml:space="preserve">: </w:t>
      </w:r>
      <w:r w:rsidR="0050771D" w:rsidRPr="0050771D">
        <w:t>Eleitoral_HST071</w:t>
      </w:r>
      <w:proofErr w:type="gramStart"/>
      <w:r w:rsidR="0050771D" w:rsidRPr="0050771D">
        <w:t>_Acompanhar</w:t>
      </w:r>
      <w:proofErr w:type="gramEnd"/>
      <w:r w:rsidR="0050771D" w:rsidRPr="0050771D">
        <w:t>_Denuncia_Assessor</w:t>
      </w:r>
      <w:r w:rsidR="0050771D">
        <w:t>;</w:t>
      </w:r>
    </w:p>
    <w:p w14:paraId="0BF41676" w14:textId="59998890" w:rsidR="0050771D" w:rsidRDefault="0050771D" w:rsidP="005077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Esta aba só deve ser disponibilizada quando a denúncia for admitida ou inadmitida em </w:t>
      </w:r>
      <w:r w:rsidRPr="0050771D">
        <w:t>Eleitoral_HST065</w:t>
      </w:r>
      <w:proofErr w:type="gramStart"/>
      <w:r w:rsidRPr="0050771D">
        <w:t>_Admitir</w:t>
      </w:r>
      <w:proofErr w:type="gramEnd"/>
      <w:r w:rsidRPr="0050771D">
        <w:t>_Inadmitir</w:t>
      </w:r>
      <w:r>
        <w:t>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3564D476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</w:t>
      </w:r>
      <w:r w:rsidR="000A3944">
        <w:t xml:space="preserve">acessar a aba </w:t>
      </w:r>
      <w:r w:rsidRPr="00875134">
        <w:t>“A</w:t>
      </w:r>
      <w:r w:rsidR="000A3944">
        <w:t>nálise de Admissibilidade</w:t>
      </w:r>
      <w:r w:rsidRPr="00875134">
        <w:t xml:space="preserve">”, então o sistema exibe o formulário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="000A3944">
        <w:rPr>
          <w:b/>
        </w:rPr>
        <w:t xml:space="preserve"> </w:t>
      </w:r>
      <w:r w:rsidR="000A3944" w:rsidRPr="000A3944">
        <w:t>para as denúncias admitidas</w:t>
      </w:r>
      <w:r w:rsidRPr="00875134">
        <w:t>;</w:t>
      </w:r>
    </w:p>
    <w:p w14:paraId="61AE9F2A" w14:textId="110F46A8" w:rsidR="00875134" w:rsidRDefault="000A394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lastRenderedPageBreak/>
        <w:t xml:space="preserve">Ao </w:t>
      </w:r>
      <w:r>
        <w:t xml:space="preserve">acessar a aba </w:t>
      </w:r>
      <w:r w:rsidRPr="00875134">
        <w:t>“A</w:t>
      </w:r>
      <w:r>
        <w:t>nálise de Admissibilidade</w:t>
      </w:r>
      <w:r w:rsidRPr="00875134">
        <w:t xml:space="preserve">”, então o sistema exibe o formulário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_Ref26369985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P02</w:t>
      </w:r>
      <w:r w:rsidR="00875134" w:rsidRPr="00875134">
        <w:rPr>
          <w:b/>
        </w:rPr>
        <w:fldChar w:fldCharType="end"/>
      </w:r>
      <w:r>
        <w:t xml:space="preserve"> </w:t>
      </w:r>
      <w:r w:rsidRPr="000A3944">
        <w:t xml:space="preserve">para as denúncias </w:t>
      </w:r>
      <w:r>
        <w:t>in</w:t>
      </w:r>
      <w:r w:rsidRPr="000A3944">
        <w:t>admitidas</w:t>
      </w:r>
      <w:r w:rsidRPr="00875134">
        <w:t>;</w:t>
      </w:r>
    </w:p>
    <w:p w14:paraId="5C1FB70B" w14:textId="306FDFA4" w:rsidR="008D1793" w:rsidRDefault="000A3944" w:rsidP="00DD5B4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aba “Análise de Admissibilidade” não </w:t>
      </w:r>
      <w:r w:rsidR="004D3963">
        <w:t>é exibida para</w:t>
      </w:r>
      <w:r>
        <w:t xml:space="preserve"> o usuário denunciado ou para os responsáveis da chapa denunciada quando a denúncia estiver inadmitida.</w:t>
      </w:r>
    </w:p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31805259"/>
      <w:r>
        <w:t>INFORMAÇÕES COMPLEMENTARES</w:t>
      </w:r>
      <w:bookmarkEnd w:id="15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BDF58" w14:textId="77777777" w:rsidR="005E4B1D" w:rsidRDefault="005E4B1D">
      <w:r>
        <w:separator/>
      </w:r>
    </w:p>
    <w:p w14:paraId="07F3F609" w14:textId="77777777" w:rsidR="005E4B1D" w:rsidRDefault="005E4B1D"/>
  </w:endnote>
  <w:endnote w:type="continuationSeparator" w:id="0">
    <w:p w14:paraId="67BAAFA3" w14:textId="77777777" w:rsidR="005E4B1D" w:rsidRDefault="005E4B1D">
      <w:r>
        <w:continuationSeparator/>
      </w:r>
    </w:p>
    <w:p w14:paraId="7FF0F600" w14:textId="77777777" w:rsidR="005E4B1D" w:rsidRDefault="005E4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C11C9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72AF2" w14:textId="77777777" w:rsidR="005E4B1D" w:rsidRDefault="005E4B1D">
      <w:r>
        <w:separator/>
      </w:r>
    </w:p>
    <w:p w14:paraId="21D761A1" w14:textId="77777777" w:rsidR="005E4B1D" w:rsidRDefault="005E4B1D"/>
  </w:footnote>
  <w:footnote w:type="continuationSeparator" w:id="0">
    <w:p w14:paraId="647F8FAC" w14:textId="77777777" w:rsidR="005E4B1D" w:rsidRDefault="005E4B1D">
      <w:r>
        <w:continuationSeparator/>
      </w:r>
    </w:p>
    <w:p w14:paraId="0CB7B771" w14:textId="77777777" w:rsidR="005E4B1D" w:rsidRDefault="005E4B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2417994" r:id="rId2"/>
            </w:object>
          </w:r>
        </w:p>
      </w:tc>
      <w:tc>
        <w:tcPr>
          <w:tcW w:w="4111" w:type="dxa"/>
          <w:vAlign w:val="center"/>
        </w:tcPr>
        <w:p w14:paraId="2CC77D67" w14:textId="111411DA" w:rsidR="00D940DF" w:rsidRPr="00C6532E" w:rsidRDefault="00D940DF" w:rsidP="0050771D">
          <w:pPr>
            <w:pStyle w:val="Cabealho"/>
            <w:jc w:val="center"/>
            <w:rPr>
              <w:rFonts w:ascii="Verdana" w:hAnsi="Verdana"/>
            </w:rPr>
          </w:pPr>
          <w:r>
            <w:t>HST- 0</w:t>
          </w:r>
          <w:r w:rsidR="0050771D">
            <w:t>72</w:t>
          </w:r>
          <w:r>
            <w:t xml:space="preserve"> – </w:t>
          </w:r>
          <w:r w:rsidR="00F13106">
            <w:t>Análise de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3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1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4ED0"/>
    <w:rsid w:val="001D4FEE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2D3C"/>
    <w:rsid w:val="004F4AFF"/>
    <w:rsid w:val="004F5F85"/>
    <w:rsid w:val="004F6ABA"/>
    <w:rsid w:val="004F74DA"/>
    <w:rsid w:val="00506B74"/>
    <w:rsid w:val="00506FBC"/>
    <w:rsid w:val="00506FCD"/>
    <w:rsid w:val="0050739C"/>
    <w:rsid w:val="0050771D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4B1D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4A5F"/>
    <w:rsid w:val="007B5796"/>
    <w:rsid w:val="007B6867"/>
    <w:rsid w:val="007C0290"/>
    <w:rsid w:val="007C11C9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85DA1"/>
    <w:rsid w:val="00890DCB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76803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BD8C-9082-46F0-B0A0-1FF7406F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15212</TotalTime>
  <Pages>7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3701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520</cp:revision>
  <cp:lastPrinted>2006-08-08T20:14:00Z</cp:lastPrinted>
  <dcterms:created xsi:type="dcterms:W3CDTF">2019-10-17T13:46:00Z</dcterms:created>
  <dcterms:modified xsi:type="dcterms:W3CDTF">2020-02-05T17:27:00Z</dcterms:modified>
</cp:coreProperties>
</file>