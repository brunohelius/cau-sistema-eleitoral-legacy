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45BC8100" w:rsidR="00C06036" w:rsidRPr="00C03F98" w:rsidRDefault="0027353B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</w:t>
          </w:r>
          <w:r w:rsidR="003E6439">
            <w:rPr>
              <w:sz w:val="52"/>
              <w:szCs w:val="52"/>
            </w:rPr>
            <w:t>212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 w:rsidR="00D85449">
            <w:rPr>
              <w:sz w:val="52"/>
              <w:szCs w:val="52"/>
            </w:rPr>
            <w:t>do Julgamento em 2ª Instancia</w:t>
          </w:r>
          <w:r w:rsidR="003E6439">
            <w:rPr>
              <w:sz w:val="52"/>
              <w:szCs w:val="52"/>
            </w:rPr>
            <w:t xml:space="preserve"> do</w:t>
          </w:r>
          <w:r w:rsidR="00617A21">
            <w:rPr>
              <w:sz w:val="52"/>
              <w:szCs w:val="52"/>
            </w:rPr>
            <w:t xml:space="preserve"> </w:t>
          </w:r>
          <w:r w:rsidR="00C372FC"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02A605C7" w:rsidR="00FF2C8E" w:rsidRPr="00BA5059" w:rsidRDefault="004E27A8" w:rsidP="004E27A8">
            <w:pPr>
              <w:ind w:left="169"/>
              <w:jc w:val="left"/>
            </w:pPr>
            <w:r>
              <w:t>07</w:t>
            </w:r>
            <w:r w:rsidR="00FF2C8E">
              <w:t>/0</w:t>
            </w:r>
            <w:r>
              <w:t>8</w:t>
            </w:r>
            <w:r w:rsidR="00FF2C8E">
              <w:t>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1C1623D9" w:rsidR="00AF3CB0" w:rsidRPr="00F759F9" w:rsidRDefault="00AF3CB0" w:rsidP="00AF3CB0">
            <w:pPr>
              <w:ind w:left="174"/>
              <w:jc w:val="left"/>
            </w:pPr>
            <w:r w:rsidRPr="00F759F9">
              <w:t>Em atendimento a OS17</w:t>
            </w:r>
            <w:r w:rsidR="00AC56F2">
              <w:t>5</w:t>
            </w:r>
            <w:r w:rsidR="004E27A8">
              <w:t>4</w:t>
            </w:r>
            <w:r w:rsidRPr="00F759F9">
              <w:t xml:space="preserve"> Sprint 0</w:t>
            </w:r>
            <w:r w:rsidR="004E27A8">
              <w:t>4</w:t>
            </w:r>
            <w:r w:rsidRPr="00F759F9">
              <w:t>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B04A01" w14:textId="77777777" w:rsidR="00D6644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97621" w:history="1">
        <w:r w:rsidR="00D6644E" w:rsidRPr="001D2C9E">
          <w:rPr>
            <w:rStyle w:val="Hyperlink"/>
            <w:noProof/>
          </w:rPr>
          <w:t>HST185 - Definir E-mail Alegação do Pedido de Impugnação de Resultado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_Toc45897621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B13E413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2" w:history="1">
        <w:r w:rsidR="00D6644E" w:rsidRPr="001D2C9E">
          <w:rPr>
            <w:rStyle w:val="Hyperlink"/>
            <w:noProof/>
          </w:rPr>
          <w:t>COMO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_Toc45897622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25219355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3" w:history="1">
        <w:r w:rsidR="00D6644E" w:rsidRPr="001D2C9E">
          <w:rPr>
            <w:rStyle w:val="Hyperlink"/>
            <w:noProof/>
          </w:rPr>
          <w:t>QUERO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_Toc45897623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141DE2F9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4" w:history="1">
        <w:r w:rsidR="00D6644E" w:rsidRPr="001D2C9E">
          <w:rPr>
            <w:rStyle w:val="Hyperlink"/>
            <w:noProof/>
          </w:rPr>
          <w:t>PARA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_Toc45897624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9991BAF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5" w:history="1">
        <w:r w:rsidR="00D6644E" w:rsidRPr="001D2C9E">
          <w:rPr>
            <w:rStyle w:val="Hyperlink"/>
            <w:noProof/>
          </w:rPr>
          <w:t>PROTÓTIPO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_Toc45897625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61C7EF60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6" w:history="1">
        <w:r w:rsidR="00D6644E" w:rsidRPr="001D2C9E">
          <w:rPr>
            <w:rStyle w:val="Hyperlink"/>
            <w:noProof/>
          </w:rPr>
          <w:t>CRITÉRIOS DE ACEITE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_Toc45897626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7</w:t>
        </w:r>
        <w:r w:rsidR="00D6644E">
          <w:rPr>
            <w:noProof/>
            <w:webHidden/>
          </w:rPr>
          <w:fldChar w:fldCharType="end"/>
        </w:r>
      </w:hyperlink>
    </w:p>
    <w:p w14:paraId="4E3717CE" w14:textId="77777777" w:rsidR="00D6644E" w:rsidRDefault="009E410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7" w:history="1">
        <w:r w:rsidR="00D6644E" w:rsidRPr="001D2C9E">
          <w:rPr>
            <w:rStyle w:val="Hyperlink"/>
            <w:noProof/>
          </w:rPr>
          <w:t>INFORMAÇÕES COMPLEMENTARES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_Toc45897627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8</w:t>
        </w:r>
        <w:r w:rsidR="00D6644E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3041F8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5897621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85449">
            <w:t>HST212 - Definir E-mail do Julgamento em 2ª Instancia do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5897622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5897623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5897624"/>
      <w:r w:rsidRPr="000628DE">
        <w:t>PARA</w:t>
      </w:r>
      <w:bookmarkEnd w:id="6"/>
      <w:r w:rsidR="005A4527" w:rsidRPr="000628DE">
        <w:t xml:space="preserve"> </w:t>
      </w:r>
    </w:p>
    <w:p w14:paraId="38E7497A" w14:textId="593C38D1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no </w:t>
      </w:r>
      <w:r w:rsidR="00F502B9">
        <w:t xml:space="preserve">recurso do </w:t>
      </w:r>
      <w:r w:rsidR="007328B4">
        <w:t>julgamento em 2</w:t>
      </w:r>
      <w:r w:rsidR="00BD5643">
        <w:t>ª instancia</w:t>
      </w:r>
      <w:r w:rsidR="00E56E7C">
        <w:t xml:space="preserve"> utilizado a atividade </w:t>
      </w:r>
      <w:r w:rsidR="00B403AB">
        <w:t>“</w:t>
      </w:r>
      <w:r w:rsidR="00454251" w:rsidRPr="005612FF">
        <w:t>6.</w:t>
      </w:r>
      <w:r w:rsidR="00454251">
        <w:t>6</w:t>
      </w:r>
      <w:r w:rsidR="00454251" w:rsidRPr="005612FF">
        <w:t xml:space="preserve"> – Cadastrar Julgamento em </w:t>
      </w:r>
      <w:r w:rsidR="00454251">
        <w:t>2</w:t>
      </w:r>
      <w:r w:rsidR="00454251" w:rsidRPr="005612FF">
        <w:t>ª Instancia do Pedido de Impugnação de Resultado</w:t>
      </w:r>
      <w:r>
        <w:t>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5897625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5762BA6D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7328B4" w:rsidRPr="005612FF">
        <w:t>6.</w:t>
      </w:r>
      <w:r w:rsidR="007328B4">
        <w:t>6</w:t>
      </w:r>
      <w:r w:rsidR="007328B4" w:rsidRPr="005612FF">
        <w:t xml:space="preserve"> – Cadastrar Julgamento em </w:t>
      </w:r>
      <w:r w:rsidR="007328B4">
        <w:t>2</w:t>
      </w:r>
      <w:r w:rsidR="007328B4" w:rsidRPr="005612FF">
        <w:t>ª Instancia do Pedido de Impugnação de Resultado</w:t>
      </w:r>
    </w:p>
    <w:p w14:paraId="08B06CE5" w14:textId="77777777" w:rsidR="00427A9B" w:rsidRPr="00857C07" w:rsidRDefault="00427A9B" w:rsidP="00857C07"/>
    <w:p w14:paraId="4899C348" w14:textId="073E155E" w:rsidR="00405216" w:rsidRDefault="008978C7" w:rsidP="00405216">
      <w:pPr>
        <w:pStyle w:val="PargrafodaLista"/>
      </w:pPr>
      <w:r>
        <w:rPr>
          <w:noProof/>
        </w:rPr>
        <w:drawing>
          <wp:inline distT="0" distB="0" distL="0" distR="0" wp14:anchorId="03183010" wp14:editId="614D7F3B">
            <wp:extent cx="4276926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5" cy="38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35486" w:rsidRPr="00632072" w14:paraId="4279D497" w14:textId="77777777" w:rsidTr="00D7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0FD3FE4E" w:rsidR="00535486" w:rsidRPr="00F23DF4" w:rsidRDefault="0053548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774C0BB4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535486" w:rsidRPr="00643FD6" w:rsidRDefault="0053548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535486" w:rsidRPr="00017568" w14:paraId="06FFE33C" w14:textId="77777777" w:rsidTr="00D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041A5B2D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Ver história de usuário </w:t>
            </w:r>
            <w:r w:rsidRPr="00E0558D">
              <w:rPr>
                <w:sz w:val="18"/>
                <w:szCs w:val="18"/>
              </w:rPr>
              <w:t>Eleitoral_HST012</w:t>
            </w:r>
            <w:proofErr w:type="gramStart"/>
            <w:r w:rsidRPr="00E0558D">
              <w:rPr>
                <w:sz w:val="18"/>
                <w:szCs w:val="18"/>
              </w:rPr>
              <w:t>_Parametrizar</w:t>
            </w:r>
            <w:proofErr w:type="gramEnd"/>
            <w:r w:rsidRPr="00E0558D">
              <w:rPr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.</w:t>
            </w:r>
          </w:p>
          <w:p w14:paraId="4D09AB5D" w14:textId="44228AAA" w:rsidR="00535486" w:rsidRPr="00D60D87" w:rsidRDefault="00535486" w:rsidP="00482E09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Apresenta apenas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</w:p>
        </w:tc>
      </w:tr>
      <w:tr w:rsidR="00535486" w:rsidRPr="00017568" w14:paraId="48790555" w14:textId="77777777" w:rsidTr="00DE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6DCE0C3C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 somente para usuários com permissão de administrador;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57B12" w:rsidRPr="00632072" w14:paraId="3B18AD55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15F6F" w:rsidRPr="00632072" w14:paraId="43895A2D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fecha a visualização </w:t>
            </w:r>
            <w:r>
              <w:rPr>
                <w:rFonts w:cs="Arial"/>
                <w:sz w:val="18"/>
                <w:szCs w:val="18"/>
              </w:rPr>
              <w:lastRenderedPageBreak/>
              <w:t>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897626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1448083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 Ver </w:t>
      </w:r>
      <w:r w:rsidR="004F0277">
        <w:t>história</w:t>
      </w:r>
      <w:r w:rsidR="00E770F1">
        <w:t xml:space="preserve"> </w:t>
      </w:r>
      <w:r>
        <w:t>se usuário “</w:t>
      </w:r>
      <w:r w:rsidR="00405216" w:rsidRPr="004F0277">
        <w:t>Eleitoral_HST05_Consultar_Eleicao</w:t>
      </w:r>
      <w:r>
        <w:t>”</w:t>
      </w:r>
      <w:r w:rsidR="004F0277"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34BDB7D4" w:rsidR="0093231D" w:rsidRDefault="0093231D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</w:t>
      </w:r>
      <w:r w:rsidR="00C410BB">
        <w:t xml:space="preserve">usuário com perfil de </w:t>
      </w:r>
      <w:r>
        <w:t xml:space="preserve">administrador </w:t>
      </w:r>
      <w:r w:rsidR="00C410BB">
        <w:t xml:space="preserve">podem acessar a </w:t>
      </w:r>
      <w:r>
        <w:t>funcionalidade.</w:t>
      </w:r>
    </w:p>
    <w:p w14:paraId="5993D933" w14:textId="20EA58C7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1D6EE7" w:rsidRPr="005612FF">
        <w:rPr>
          <w:color w:val="auto"/>
        </w:rPr>
        <w:t>6.</w:t>
      </w:r>
      <w:r w:rsidR="001D6EE7">
        <w:rPr>
          <w:color w:val="auto"/>
        </w:rPr>
        <w:t>6</w:t>
      </w:r>
      <w:r w:rsidR="001D6EE7" w:rsidRPr="005612FF">
        <w:rPr>
          <w:color w:val="auto"/>
        </w:rPr>
        <w:t xml:space="preserve"> – Cadastrar Julgamento em </w:t>
      </w:r>
      <w:r w:rsidR="001D6EE7">
        <w:rPr>
          <w:color w:val="auto"/>
        </w:rPr>
        <w:t>2</w:t>
      </w:r>
      <w:r w:rsidR="001D6EE7" w:rsidRPr="005612FF">
        <w:rPr>
          <w:color w:val="auto"/>
        </w:rPr>
        <w:t>ª Instancia do Pedido de Impugnação de Resultado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2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188814B9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 xml:space="preserve">: E-mail </w:t>
      </w:r>
      <w:r w:rsidR="00122C07">
        <w:rPr>
          <w:position w:val="3"/>
        </w:rPr>
        <w:t xml:space="preserve">informativo </w:t>
      </w:r>
      <w:r w:rsidR="000A10C5">
        <w:rPr>
          <w:position w:val="3"/>
        </w:rPr>
        <w:t>aos responsáveis Chapa</w:t>
      </w:r>
      <w:r w:rsidR="003822B9">
        <w:rPr>
          <w:position w:val="3"/>
        </w:rPr>
        <w:t>/IES</w:t>
      </w:r>
      <w:r w:rsidR="000A10C5">
        <w:rPr>
          <w:position w:val="3"/>
        </w:rPr>
        <w:t xml:space="preserve"> </w:t>
      </w:r>
      <w:r w:rsidR="00122C07" w:rsidRPr="00122C07">
        <w:rPr>
          <w:position w:val="3"/>
        </w:rPr>
        <w:t>que recebeu o pedido de impugnação de resultado</w:t>
      </w:r>
      <w:r w:rsidR="00B2317B" w:rsidRPr="00893277">
        <w:rPr>
          <w:position w:val="3"/>
        </w:rPr>
        <w:t>.</w:t>
      </w:r>
    </w:p>
    <w:p w14:paraId="23C97D46" w14:textId="4143D880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122C07" w:rsidRPr="00122C07">
        <w:rPr>
          <w:position w:val="3"/>
        </w:rPr>
        <w:t xml:space="preserve">ao usuário que cadastrou o </w:t>
      </w:r>
      <w:r w:rsidR="003822B9">
        <w:rPr>
          <w:position w:val="3"/>
        </w:rPr>
        <w:t>pedido de impugnação de resultado</w:t>
      </w:r>
      <w:bookmarkStart w:id="13" w:name="_GoBack"/>
      <w:bookmarkEnd w:id="13"/>
      <w:r w:rsidR="00B2317B">
        <w:rPr>
          <w:position w:val="3"/>
        </w:rPr>
        <w:t>.</w:t>
      </w:r>
    </w:p>
    <w:p w14:paraId="03D7BE79" w14:textId="5479FF8D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122C07">
        <w:rPr>
          <w:position w:val="3"/>
        </w:rPr>
        <w:t>para</w:t>
      </w:r>
      <w:r w:rsidR="00122C07" w:rsidRPr="00122C07">
        <w:rPr>
          <w:position w:val="3"/>
        </w:rPr>
        <w:t xml:space="preserve"> todos os Coordenadores e Adjuntos, para o pedido de impugnação de UF. Caso o pedido de impugnação seja de IES, envia e-mail aos Coordenadores e Adjuntos CEN</w:t>
      </w:r>
      <w:r w:rsidR="002D026D">
        <w:rPr>
          <w:position w:val="3"/>
        </w:rPr>
        <w:t>.</w:t>
      </w:r>
    </w:p>
    <w:p w14:paraId="06B2EBD9" w14:textId="0119CF20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</w:t>
      </w:r>
      <w:r w:rsidR="008978C7">
        <w:rPr>
          <w:position w:val="3"/>
        </w:rPr>
        <w:t>assessores</w:t>
      </w:r>
      <w:r w:rsidR="005E1677">
        <w:rPr>
          <w:position w:val="3"/>
        </w:rPr>
        <w:t xml:space="preserve"> sobre o cadastro d</w:t>
      </w:r>
      <w:r w:rsidR="000B340F">
        <w:rPr>
          <w:position w:val="3"/>
        </w:rPr>
        <w:t>o</w:t>
      </w:r>
      <w:r w:rsidR="005E1677">
        <w:rPr>
          <w:position w:val="3"/>
        </w:rPr>
        <w:t xml:space="preserve"> jul</w:t>
      </w:r>
      <w:r w:rsidR="00122C07">
        <w:rPr>
          <w:position w:val="3"/>
        </w:rPr>
        <w:t>gamento em 2</w:t>
      </w:r>
      <w:r w:rsidR="005E1677">
        <w:rPr>
          <w:position w:val="3"/>
        </w:rPr>
        <w:t>ª Instancia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00847AB3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minutos.</w:t>
      </w:r>
    </w:p>
    <w:p w14:paraId="40E8A9A4" w14:textId="2FE1A037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617081">
        <w:rPr>
          <w:position w:val="3"/>
        </w:rPr>
        <w:t>“</w:t>
      </w:r>
      <w:r w:rsidR="009964C3" w:rsidRPr="009964C3">
        <w:rPr>
          <w:position w:val="3"/>
        </w:rPr>
        <w:t xml:space="preserve">Dados incluídos com </w:t>
      </w:r>
      <w:proofErr w:type="gramStart"/>
      <w:r w:rsidR="009964C3" w:rsidRPr="009964C3">
        <w:rPr>
          <w:position w:val="3"/>
        </w:rPr>
        <w:t>sucess</w:t>
      </w:r>
      <w:r w:rsidR="0000452C">
        <w:rPr>
          <w:position w:val="3"/>
        </w:rPr>
        <w:t>o!“</w:t>
      </w:r>
      <w:proofErr w:type="gramEnd"/>
      <w:r w:rsidR="0000452C">
        <w:rPr>
          <w:position w:val="3"/>
        </w:rPr>
        <w:t>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97627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7DDB8EC" w:rsidR="00497198" w:rsidRPr="00405216" w:rsidRDefault="00955675" w:rsidP="007E5DA0"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  <w:r>
        <w:t>.</w:t>
      </w:r>
    </w:p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135AA" w14:textId="77777777" w:rsidR="009E410F" w:rsidRDefault="009E410F">
      <w:r>
        <w:separator/>
      </w:r>
    </w:p>
    <w:p w14:paraId="50A48BFB" w14:textId="77777777" w:rsidR="009E410F" w:rsidRDefault="009E410F"/>
  </w:endnote>
  <w:endnote w:type="continuationSeparator" w:id="0">
    <w:p w14:paraId="7BFF68C9" w14:textId="77777777" w:rsidR="009E410F" w:rsidRDefault="009E410F">
      <w:r>
        <w:continuationSeparator/>
      </w:r>
    </w:p>
    <w:p w14:paraId="1063EC8C" w14:textId="77777777" w:rsidR="009E410F" w:rsidRDefault="009E4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822B9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76E21" w14:textId="77777777" w:rsidR="009E410F" w:rsidRDefault="009E410F">
      <w:r>
        <w:separator/>
      </w:r>
    </w:p>
    <w:p w14:paraId="7828B1B7" w14:textId="77777777" w:rsidR="009E410F" w:rsidRDefault="009E410F"/>
  </w:footnote>
  <w:footnote w:type="continuationSeparator" w:id="0">
    <w:p w14:paraId="68F751E8" w14:textId="77777777" w:rsidR="009E410F" w:rsidRDefault="009E410F">
      <w:r>
        <w:continuationSeparator/>
      </w:r>
    </w:p>
    <w:p w14:paraId="730E2904" w14:textId="77777777" w:rsidR="009E410F" w:rsidRDefault="009E41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4pt;height:41.3pt" o:ole="">
                <v:imagedata r:id="rId1" o:title=""/>
              </v:shape>
              <o:OLEObject Type="Embed" ProgID="PBrush" ShapeID="_x0000_i1025" DrawAspect="Content" ObjectID="_166159801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031F0C4" w:rsidR="004B0230" w:rsidRPr="00C6532E" w:rsidRDefault="00D85449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HST212 - Definir E-mail do Julgamento em 2ª Instancia do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675A0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10C5"/>
    <w:rsid w:val="000A2C6C"/>
    <w:rsid w:val="000A6FE9"/>
    <w:rsid w:val="000A7708"/>
    <w:rsid w:val="000A7D30"/>
    <w:rsid w:val="000B038B"/>
    <w:rsid w:val="000B0771"/>
    <w:rsid w:val="000B340F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2C07"/>
    <w:rsid w:val="00125048"/>
    <w:rsid w:val="00125C04"/>
    <w:rsid w:val="001262DC"/>
    <w:rsid w:val="001329B1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81C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EE7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353B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2B9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6439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4251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27A8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02C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1677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17081"/>
    <w:rsid w:val="00617A21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1D1"/>
    <w:rsid w:val="00656382"/>
    <w:rsid w:val="006576CB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28B4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91E65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8C7"/>
    <w:rsid w:val="008979AB"/>
    <w:rsid w:val="00897E50"/>
    <w:rsid w:val="008A5457"/>
    <w:rsid w:val="008A6E83"/>
    <w:rsid w:val="008A7043"/>
    <w:rsid w:val="008B1B4B"/>
    <w:rsid w:val="008B4665"/>
    <w:rsid w:val="008B6720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410F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6F00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C56F2"/>
    <w:rsid w:val="00AD0188"/>
    <w:rsid w:val="00AD5B7C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60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A1A"/>
    <w:rsid w:val="00C12093"/>
    <w:rsid w:val="00C13478"/>
    <w:rsid w:val="00C1494F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950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44E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5449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56D26"/>
    <w:rsid w:val="00E56E7C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A587F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2B9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191BD3"/>
    <w:rsid w:val="001E1110"/>
    <w:rsid w:val="002C35EC"/>
    <w:rsid w:val="0036471C"/>
    <w:rsid w:val="004431CD"/>
    <w:rsid w:val="0058082D"/>
    <w:rsid w:val="006B766F"/>
    <w:rsid w:val="006E48EA"/>
    <w:rsid w:val="00752C0D"/>
    <w:rsid w:val="008256C9"/>
    <w:rsid w:val="00877115"/>
    <w:rsid w:val="008D7731"/>
    <w:rsid w:val="00AA1719"/>
    <w:rsid w:val="00B57A15"/>
    <w:rsid w:val="00B72DBE"/>
    <w:rsid w:val="00BD43BF"/>
    <w:rsid w:val="00D04EA9"/>
    <w:rsid w:val="00E44B9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C7DB-9A6F-4270-875E-5701508C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679</TotalTime>
  <Pages>8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5602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HST212 - Definir E-mail do Julgamento em 2ª Instancia do Pedido de Impugnação de Resultado</dc:subject>
  <dc:creator>adriel.moro</dc:creator>
  <cp:keywords/>
  <dc:description/>
  <cp:lastModifiedBy>Administrador</cp:lastModifiedBy>
  <cp:revision>245</cp:revision>
  <cp:lastPrinted>2006-08-08T20:14:00Z</cp:lastPrinted>
  <dcterms:created xsi:type="dcterms:W3CDTF">2019-12-26T17:25:00Z</dcterms:created>
  <dcterms:modified xsi:type="dcterms:W3CDTF">2020-09-14T17:13:00Z</dcterms:modified>
</cp:coreProperties>
</file>