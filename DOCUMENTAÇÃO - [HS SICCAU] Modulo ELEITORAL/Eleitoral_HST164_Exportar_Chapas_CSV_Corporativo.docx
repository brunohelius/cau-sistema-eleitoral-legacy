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5574AD56" w:rsidR="00663F16" w:rsidRPr="006D302B" w:rsidRDefault="000C3158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HST164 – Exportar Chapas CSV- Corporativo</w:t>
          </w:r>
        </w:p>
      </w:sdtContent>
    </w:sdt>
    <w:p w14:paraId="0325C1F5" w14:textId="6380CED6" w:rsidR="00A735A5" w:rsidRPr="006D302B" w:rsidRDefault="00825F00">
      <w:pPr>
        <w:pStyle w:val="NomeProjeto"/>
      </w:pPr>
      <w:r w:rsidRPr="006D302B">
        <w:fldChar w:fldCharType="begin"/>
      </w:r>
      <w:r w:rsidR="00A735A5" w:rsidRPr="006D302B">
        <w:instrText xml:space="preserve"> ASK  NomePr</w:instrText>
      </w:r>
      <w:r w:rsidR="00C03F98" w:rsidRPr="006D302B">
        <w:instrText>oduto</w:instrText>
      </w:r>
      <w:r w:rsidR="00A735A5" w:rsidRPr="006D302B">
        <w:instrText xml:space="preserve"> "Informe o nome do </w:instrText>
      </w:r>
      <w:r w:rsidR="00C03F98" w:rsidRPr="006D302B">
        <w:instrText>produto</w:instrText>
      </w:r>
      <w:r w:rsidR="00A735A5" w:rsidRPr="006D302B">
        <w:instrText xml:space="preserve">"  \* MERGEFORMAT </w:instrText>
      </w:r>
      <w:r w:rsidRPr="006D302B">
        <w:fldChar w:fldCharType="separate"/>
      </w:r>
      <w:bookmarkStart w:id="0" w:name="NomeProduto"/>
      <w:bookmarkStart w:id="1" w:name="NomeProjeto"/>
      <w:r w:rsidR="00C03F98" w:rsidRPr="006D302B">
        <w:t>&lt;Nome do Produto&gt;</w:t>
      </w:r>
      <w:bookmarkEnd w:id="0"/>
      <w:bookmarkEnd w:id="1"/>
      <w:r w:rsidRPr="006D302B">
        <w:fldChar w:fldCharType="end"/>
      </w:r>
      <w:r w:rsidR="00B41C91" w:rsidRPr="006D302B">
        <w:t>Sistema Processo Eleitoral</w:t>
      </w:r>
    </w:p>
    <w:p w14:paraId="5A8E73EC" w14:textId="4664218B" w:rsidR="00A735A5" w:rsidRPr="006D302B" w:rsidRDefault="00825F00">
      <w:pPr>
        <w:pStyle w:val="NomeCliente"/>
      </w:pPr>
      <w:r w:rsidRPr="006D302B">
        <w:fldChar w:fldCharType="begin"/>
      </w:r>
      <w:r w:rsidR="00A735A5" w:rsidRPr="006D302B">
        <w:instrText xml:space="preserve"> ASK  NomeCliente "Informe o nome do cliente"  \* MERGEFORMAT </w:instrText>
      </w:r>
      <w:r w:rsidRPr="006D302B">
        <w:fldChar w:fldCharType="separate"/>
      </w:r>
      <w:bookmarkStart w:id="2" w:name="NomeCliente"/>
      <w:r w:rsidR="00C03F98" w:rsidRPr="006D302B">
        <w:t>&lt;Nome do cliente&gt;</w:t>
      </w:r>
      <w:bookmarkEnd w:id="2"/>
      <w:r w:rsidRPr="006D302B">
        <w:fldChar w:fldCharType="end"/>
      </w:r>
      <w:r w:rsidRPr="006D302B">
        <w:fldChar w:fldCharType="begin"/>
      </w:r>
      <w:r w:rsidR="00C42947" w:rsidRPr="006D302B">
        <w:instrText xml:space="preserve"> REF NomeCliente </w:instrText>
      </w:r>
      <w:r w:rsidR="006D302B">
        <w:instrText xml:space="preserve"> \* MERGEFORMAT </w:instrText>
      </w:r>
      <w:r w:rsidRPr="006D302B">
        <w:fldChar w:fldCharType="separate"/>
      </w:r>
      <w:r w:rsidR="00076318" w:rsidRPr="006D302B">
        <w:t>CAU</w:t>
      </w:r>
      <w:r w:rsidRPr="006D302B">
        <w:fldChar w:fldCharType="end"/>
      </w:r>
    </w:p>
    <w:p w14:paraId="26020D1D" w14:textId="77777777" w:rsidR="00A735A5" w:rsidRPr="006D302B" w:rsidRDefault="00A735A5">
      <w:pPr>
        <w:pStyle w:val="NomeCliente"/>
        <w:sectPr w:rsidR="00A735A5" w:rsidRPr="006D302B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302B" w:rsidRDefault="00E25943" w:rsidP="00E25943">
      <w:pPr>
        <w:pStyle w:val="Dica"/>
        <w:spacing w:after="0"/>
      </w:pPr>
    </w:p>
    <w:p w14:paraId="09D3AC62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302B">
        <w:br w:type="page"/>
      </w:r>
      <w:r w:rsidRPr="006D302B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302B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Observações</w:t>
            </w:r>
          </w:p>
        </w:tc>
      </w:tr>
      <w:tr w:rsidR="00980E07" w:rsidRPr="006D302B" w14:paraId="0F1631CF" w14:textId="77777777" w:rsidTr="00EA7BB4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D302B" w:rsidRDefault="00980E07" w:rsidP="00980E07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675C18EF" w:rsidR="00980E07" w:rsidRPr="006D302B" w:rsidRDefault="00980E07" w:rsidP="00980E07">
            <w:pPr>
              <w:jc w:val="center"/>
            </w:pPr>
            <w:r>
              <w:t>08/06/2020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D302B" w:rsidRDefault="00980E07" w:rsidP="00980E07">
            <w:pPr>
              <w:ind w:left="169"/>
              <w:jc w:val="left"/>
            </w:pPr>
            <w:r w:rsidRPr="006D302B">
              <w:t xml:space="preserve">Flávia Monteiro </w:t>
            </w:r>
          </w:p>
        </w:tc>
        <w:tc>
          <w:tcPr>
            <w:tcW w:w="4203" w:type="dxa"/>
          </w:tcPr>
          <w:p w14:paraId="19989C7B" w14:textId="46C1476A" w:rsidR="00980E07" w:rsidRPr="006D302B" w:rsidRDefault="00980E07" w:rsidP="00980E07">
            <w:pPr>
              <w:ind w:left="174"/>
              <w:jc w:val="left"/>
            </w:pPr>
            <w:r>
              <w:t>Em atendimento a OS1671</w:t>
            </w:r>
            <w:r w:rsidRPr="006D302B">
              <w:t>:</w:t>
            </w:r>
          </w:p>
          <w:p w14:paraId="10E3D2AF" w14:textId="19E4031B" w:rsidR="00980E07" w:rsidRPr="006D302B" w:rsidRDefault="00980E07" w:rsidP="00980E07">
            <w:pPr>
              <w:ind w:left="174"/>
              <w:jc w:val="left"/>
            </w:pPr>
            <w:r w:rsidRPr="006D302B">
              <w:t>- Inclusão da funcionalidade.</w:t>
            </w:r>
          </w:p>
        </w:tc>
      </w:tr>
    </w:tbl>
    <w:p w14:paraId="7FCD6DB3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302B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302B" w:rsidRDefault="00A4247F" w:rsidP="00A4247F">
      <w:pPr>
        <w:rPr>
          <w:rFonts w:cs="Arial"/>
          <w:szCs w:val="22"/>
        </w:rPr>
      </w:pPr>
    </w:p>
    <w:p w14:paraId="7AE1C47C" w14:textId="77777777" w:rsidR="00A4247F" w:rsidRPr="006D302B" w:rsidRDefault="00A4247F" w:rsidP="00A4247F">
      <w:pPr>
        <w:rPr>
          <w:rFonts w:cs="Arial"/>
          <w:szCs w:val="22"/>
        </w:rPr>
      </w:pPr>
    </w:p>
    <w:p w14:paraId="423BB385" w14:textId="77777777" w:rsidR="00A4247F" w:rsidRPr="006D302B" w:rsidRDefault="00A4247F" w:rsidP="00A4247F">
      <w:pPr>
        <w:rPr>
          <w:rFonts w:cs="Arial"/>
          <w:szCs w:val="22"/>
        </w:rPr>
      </w:pPr>
    </w:p>
    <w:p w14:paraId="0762D381" w14:textId="77777777" w:rsidR="00A4247F" w:rsidRPr="006D302B" w:rsidRDefault="00A4247F" w:rsidP="00A4247F">
      <w:pPr>
        <w:rPr>
          <w:rFonts w:cs="Arial"/>
          <w:szCs w:val="22"/>
        </w:rPr>
      </w:pPr>
    </w:p>
    <w:p w14:paraId="7558BBB3" w14:textId="77777777" w:rsidR="00A4247F" w:rsidRPr="006D302B" w:rsidRDefault="00A4247F" w:rsidP="00A4247F">
      <w:pPr>
        <w:rPr>
          <w:rFonts w:cs="Arial"/>
          <w:szCs w:val="22"/>
        </w:rPr>
      </w:pPr>
    </w:p>
    <w:p w14:paraId="6825B8F0" w14:textId="77777777" w:rsidR="00A4247F" w:rsidRPr="006D302B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302B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302B">
        <w:rPr>
          <w:rFonts w:cs="Arial"/>
          <w:szCs w:val="22"/>
        </w:rPr>
        <w:tab/>
      </w:r>
    </w:p>
    <w:p w14:paraId="22CC31A1" w14:textId="77777777" w:rsidR="00A735A5" w:rsidRPr="006D302B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302B">
        <w:rPr>
          <w:rFonts w:cs="Arial"/>
          <w:szCs w:val="22"/>
        </w:rPr>
        <w:br w:type="page"/>
      </w:r>
      <w:r w:rsidRPr="006D302B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748F6059" w14:textId="77777777" w:rsidR="00A9674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302B">
        <w:fldChar w:fldCharType="begin"/>
      </w:r>
      <w:r w:rsidR="00A735A5" w:rsidRPr="006D302B">
        <w:instrText xml:space="preserve"> TOC \o "1-2" \h \z \u </w:instrText>
      </w:r>
      <w:r w:rsidRPr="006D302B">
        <w:fldChar w:fldCharType="separate"/>
      </w:r>
      <w:hyperlink w:anchor="_Toc43383606" w:history="1">
        <w:r w:rsidR="00A96740" w:rsidRPr="00733B6D">
          <w:rPr>
            <w:rStyle w:val="Hyperlink"/>
            <w:noProof/>
          </w:rPr>
          <w:t>HST164 – Exportar Chapas CSV- Corporativo</w:t>
        </w:r>
        <w:r w:rsidR="00A96740">
          <w:rPr>
            <w:noProof/>
            <w:webHidden/>
          </w:rPr>
          <w:tab/>
        </w:r>
        <w:r w:rsidR="00A96740">
          <w:rPr>
            <w:noProof/>
            <w:webHidden/>
          </w:rPr>
          <w:fldChar w:fldCharType="begin"/>
        </w:r>
        <w:r w:rsidR="00A96740">
          <w:rPr>
            <w:noProof/>
            <w:webHidden/>
          </w:rPr>
          <w:instrText xml:space="preserve"> PAGEREF _Toc43383606 \h </w:instrText>
        </w:r>
        <w:r w:rsidR="00A96740">
          <w:rPr>
            <w:noProof/>
            <w:webHidden/>
          </w:rPr>
        </w:r>
        <w:r w:rsidR="00A96740">
          <w:rPr>
            <w:noProof/>
            <w:webHidden/>
          </w:rPr>
          <w:fldChar w:fldCharType="separate"/>
        </w:r>
        <w:r w:rsidR="00A96740">
          <w:rPr>
            <w:noProof/>
            <w:webHidden/>
          </w:rPr>
          <w:t>4</w:t>
        </w:r>
        <w:r w:rsidR="00A96740">
          <w:rPr>
            <w:noProof/>
            <w:webHidden/>
          </w:rPr>
          <w:fldChar w:fldCharType="end"/>
        </w:r>
      </w:hyperlink>
    </w:p>
    <w:p w14:paraId="3B701BEF" w14:textId="77777777" w:rsidR="00A96740" w:rsidRDefault="00E150B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3607" w:history="1">
        <w:r w:rsidR="00A96740" w:rsidRPr="00733B6D">
          <w:rPr>
            <w:rStyle w:val="Hyperlink"/>
            <w:noProof/>
          </w:rPr>
          <w:t>COMO Usuário do SICCAU Corporativo,</w:t>
        </w:r>
        <w:r w:rsidR="00A96740">
          <w:rPr>
            <w:noProof/>
            <w:webHidden/>
          </w:rPr>
          <w:tab/>
        </w:r>
        <w:r w:rsidR="00A96740">
          <w:rPr>
            <w:noProof/>
            <w:webHidden/>
          </w:rPr>
          <w:fldChar w:fldCharType="begin"/>
        </w:r>
        <w:r w:rsidR="00A96740">
          <w:rPr>
            <w:noProof/>
            <w:webHidden/>
          </w:rPr>
          <w:instrText xml:space="preserve"> PAGEREF _Toc43383607 \h </w:instrText>
        </w:r>
        <w:r w:rsidR="00A96740">
          <w:rPr>
            <w:noProof/>
            <w:webHidden/>
          </w:rPr>
        </w:r>
        <w:r w:rsidR="00A96740">
          <w:rPr>
            <w:noProof/>
            <w:webHidden/>
          </w:rPr>
          <w:fldChar w:fldCharType="separate"/>
        </w:r>
        <w:r w:rsidR="00A96740">
          <w:rPr>
            <w:noProof/>
            <w:webHidden/>
          </w:rPr>
          <w:t>4</w:t>
        </w:r>
        <w:r w:rsidR="00A96740">
          <w:rPr>
            <w:noProof/>
            <w:webHidden/>
          </w:rPr>
          <w:fldChar w:fldCharType="end"/>
        </w:r>
      </w:hyperlink>
    </w:p>
    <w:p w14:paraId="56EC855A" w14:textId="77777777" w:rsidR="00A96740" w:rsidRDefault="00E150B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3608" w:history="1">
        <w:r w:rsidR="00A96740" w:rsidRPr="00733B6D">
          <w:rPr>
            <w:rStyle w:val="Hyperlink"/>
            <w:noProof/>
          </w:rPr>
          <w:t>QUERO incluir nova funcionalidade</w:t>
        </w:r>
        <w:r w:rsidR="00A96740">
          <w:rPr>
            <w:noProof/>
            <w:webHidden/>
          </w:rPr>
          <w:tab/>
        </w:r>
        <w:r w:rsidR="00A96740">
          <w:rPr>
            <w:noProof/>
            <w:webHidden/>
          </w:rPr>
          <w:fldChar w:fldCharType="begin"/>
        </w:r>
        <w:r w:rsidR="00A96740">
          <w:rPr>
            <w:noProof/>
            <w:webHidden/>
          </w:rPr>
          <w:instrText xml:space="preserve"> PAGEREF _Toc43383608 \h </w:instrText>
        </w:r>
        <w:r w:rsidR="00A96740">
          <w:rPr>
            <w:noProof/>
            <w:webHidden/>
          </w:rPr>
        </w:r>
        <w:r w:rsidR="00A96740">
          <w:rPr>
            <w:noProof/>
            <w:webHidden/>
          </w:rPr>
          <w:fldChar w:fldCharType="separate"/>
        </w:r>
        <w:r w:rsidR="00A96740">
          <w:rPr>
            <w:noProof/>
            <w:webHidden/>
          </w:rPr>
          <w:t>4</w:t>
        </w:r>
        <w:r w:rsidR="00A96740">
          <w:rPr>
            <w:noProof/>
            <w:webHidden/>
          </w:rPr>
          <w:fldChar w:fldCharType="end"/>
        </w:r>
      </w:hyperlink>
    </w:p>
    <w:p w14:paraId="4AC4AC41" w14:textId="77777777" w:rsidR="00A96740" w:rsidRDefault="00E150B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3609" w:history="1">
        <w:r w:rsidR="00A96740" w:rsidRPr="00733B6D">
          <w:rPr>
            <w:rStyle w:val="Hyperlink"/>
            <w:noProof/>
          </w:rPr>
          <w:t>PARA exportar as chapas julgadas em CSV.</w:t>
        </w:r>
        <w:r w:rsidR="00A96740">
          <w:rPr>
            <w:noProof/>
            <w:webHidden/>
          </w:rPr>
          <w:tab/>
        </w:r>
        <w:r w:rsidR="00A96740">
          <w:rPr>
            <w:noProof/>
            <w:webHidden/>
          </w:rPr>
          <w:fldChar w:fldCharType="begin"/>
        </w:r>
        <w:r w:rsidR="00A96740">
          <w:rPr>
            <w:noProof/>
            <w:webHidden/>
          </w:rPr>
          <w:instrText xml:space="preserve"> PAGEREF _Toc43383609 \h </w:instrText>
        </w:r>
        <w:r w:rsidR="00A96740">
          <w:rPr>
            <w:noProof/>
            <w:webHidden/>
          </w:rPr>
        </w:r>
        <w:r w:rsidR="00A96740">
          <w:rPr>
            <w:noProof/>
            <w:webHidden/>
          </w:rPr>
          <w:fldChar w:fldCharType="separate"/>
        </w:r>
        <w:r w:rsidR="00A96740">
          <w:rPr>
            <w:noProof/>
            <w:webHidden/>
          </w:rPr>
          <w:t>4</w:t>
        </w:r>
        <w:r w:rsidR="00A96740">
          <w:rPr>
            <w:noProof/>
            <w:webHidden/>
          </w:rPr>
          <w:fldChar w:fldCharType="end"/>
        </w:r>
      </w:hyperlink>
    </w:p>
    <w:p w14:paraId="76111C4A" w14:textId="77777777" w:rsidR="00A96740" w:rsidRDefault="00E150B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3610" w:history="1">
        <w:r w:rsidR="00A96740" w:rsidRPr="00733B6D">
          <w:rPr>
            <w:rStyle w:val="Hyperlink"/>
            <w:noProof/>
          </w:rPr>
          <w:t>PROTÓTIPO</w:t>
        </w:r>
        <w:r w:rsidR="00A96740">
          <w:rPr>
            <w:noProof/>
            <w:webHidden/>
          </w:rPr>
          <w:tab/>
        </w:r>
        <w:r w:rsidR="00A96740">
          <w:rPr>
            <w:noProof/>
            <w:webHidden/>
          </w:rPr>
          <w:fldChar w:fldCharType="begin"/>
        </w:r>
        <w:r w:rsidR="00A96740">
          <w:rPr>
            <w:noProof/>
            <w:webHidden/>
          </w:rPr>
          <w:instrText xml:space="preserve"> PAGEREF _Toc43383610 \h </w:instrText>
        </w:r>
        <w:r w:rsidR="00A96740">
          <w:rPr>
            <w:noProof/>
            <w:webHidden/>
          </w:rPr>
        </w:r>
        <w:r w:rsidR="00A96740">
          <w:rPr>
            <w:noProof/>
            <w:webHidden/>
          </w:rPr>
          <w:fldChar w:fldCharType="separate"/>
        </w:r>
        <w:r w:rsidR="00A96740">
          <w:rPr>
            <w:noProof/>
            <w:webHidden/>
          </w:rPr>
          <w:t>4</w:t>
        </w:r>
        <w:r w:rsidR="00A96740">
          <w:rPr>
            <w:noProof/>
            <w:webHidden/>
          </w:rPr>
          <w:fldChar w:fldCharType="end"/>
        </w:r>
      </w:hyperlink>
    </w:p>
    <w:p w14:paraId="09774B8E" w14:textId="77777777" w:rsidR="00A96740" w:rsidRDefault="00E150B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3611" w:history="1">
        <w:r w:rsidR="00A96740" w:rsidRPr="00733B6D">
          <w:rPr>
            <w:rStyle w:val="Hyperlink"/>
            <w:noProof/>
          </w:rPr>
          <w:t>CRITÉRIOS DE ACEITE</w:t>
        </w:r>
        <w:r w:rsidR="00A96740">
          <w:rPr>
            <w:noProof/>
            <w:webHidden/>
          </w:rPr>
          <w:tab/>
        </w:r>
        <w:r w:rsidR="00A96740">
          <w:rPr>
            <w:noProof/>
            <w:webHidden/>
          </w:rPr>
          <w:fldChar w:fldCharType="begin"/>
        </w:r>
        <w:r w:rsidR="00A96740">
          <w:rPr>
            <w:noProof/>
            <w:webHidden/>
          </w:rPr>
          <w:instrText xml:space="preserve"> PAGEREF _Toc43383611 \h </w:instrText>
        </w:r>
        <w:r w:rsidR="00A96740">
          <w:rPr>
            <w:noProof/>
            <w:webHidden/>
          </w:rPr>
        </w:r>
        <w:r w:rsidR="00A96740">
          <w:rPr>
            <w:noProof/>
            <w:webHidden/>
          </w:rPr>
          <w:fldChar w:fldCharType="separate"/>
        </w:r>
        <w:r w:rsidR="00A96740">
          <w:rPr>
            <w:noProof/>
            <w:webHidden/>
          </w:rPr>
          <w:t>7</w:t>
        </w:r>
        <w:r w:rsidR="00A96740">
          <w:rPr>
            <w:noProof/>
            <w:webHidden/>
          </w:rPr>
          <w:fldChar w:fldCharType="end"/>
        </w:r>
      </w:hyperlink>
    </w:p>
    <w:p w14:paraId="409A460D" w14:textId="77777777" w:rsidR="00A96740" w:rsidRDefault="00E150B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3612" w:history="1">
        <w:r w:rsidR="00A96740" w:rsidRPr="00733B6D">
          <w:rPr>
            <w:rStyle w:val="Hyperlink"/>
            <w:noProof/>
          </w:rPr>
          <w:t>INFORMAÇÕES COMPLEMENTARES</w:t>
        </w:r>
        <w:r w:rsidR="00A96740">
          <w:rPr>
            <w:noProof/>
            <w:webHidden/>
          </w:rPr>
          <w:tab/>
        </w:r>
        <w:r w:rsidR="00A96740">
          <w:rPr>
            <w:noProof/>
            <w:webHidden/>
          </w:rPr>
          <w:fldChar w:fldCharType="begin"/>
        </w:r>
        <w:r w:rsidR="00A96740">
          <w:rPr>
            <w:noProof/>
            <w:webHidden/>
          </w:rPr>
          <w:instrText xml:space="preserve"> PAGEREF _Toc43383612 \h </w:instrText>
        </w:r>
        <w:r w:rsidR="00A96740">
          <w:rPr>
            <w:noProof/>
            <w:webHidden/>
          </w:rPr>
        </w:r>
        <w:r w:rsidR="00A96740">
          <w:rPr>
            <w:noProof/>
            <w:webHidden/>
          </w:rPr>
          <w:fldChar w:fldCharType="separate"/>
        </w:r>
        <w:r w:rsidR="00A96740">
          <w:rPr>
            <w:noProof/>
            <w:webHidden/>
          </w:rPr>
          <w:t>8</w:t>
        </w:r>
        <w:r w:rsidR="00A96740">
          <w:rPr>
            <w:noProof/>
            <w:webHidden/>
          </w:rPr>
          <w:fldChar w:fldCharType="end"/>
        </w:r>
      </w:hyperlink>
    </w:p>
    <w:p w14:paraId="46621B27" w14:textId="54A4B598" w:rsidR="00A735A5" w:rsidRPr="006D302B" w:rsidRDefault="00825F00">
      <w:r w:rsidRPr="006D302B">
        <w:fldChar w:fldCharType="end"/>
      </w:r>
    </w:p>
    <w:p w14:paraId="3CB87937" w14:textId="77777777" w:rsidR="00A735A5" w:rsidRPr="006D302B" w:rsidRDefault="00A735A5">
      <w:pPr>
        <w:pStyle w:val="Dica"/>
      </w:pPr>
    </w:p>
    <w:p w14:paraId="0C0F08DA" w14:textId="1525914B" w:rsidR="00A735A5" w:rsidRPr="006D302B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302B">
        <w:br w:type="page"/>
      </w:r>
      <w:bookmarkStart w:id="3" w:name="_Toc4338360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C3158">
            <w:t>HST164 – Exportar Chapas CSV- Corporativo</w:t>
          </w:r>
        </w:sdtContent>
      </w:sdt>
      <w:bookmarkEnd w:id="3"/>
    </w:p>
    <w:p w14:paraId="37D34CD1" w14:textId="761C3F61" w:rsidR="002B1554" w:rsidRPr="006D302B" w:rsidRDefault="00CE176F" w:rsidP="00C64B05">
      <w:pPr>
        <w:pStyle w:val="Ttulo2"/>
        <w:numPr>
          <w:ilvl w:val="0"/>
          <w:numId w:val="0"/>
        </w:numPr>
      </w:pPr>
      <w:bookmarkStart w:id="4" w:name="_Toc43383607"/>
      <w:r w:rsidRPr="006D302B">
        <w:t>COMO</w:t>
      </w:r>
      <w:r w:rsidR="00C64B05" w:rsidRPr="006D302B">
        <w:t xml:space="preserve"> </w:t>
      </w:r>
      <w:r w:rsidR="00E52D0F">
        <w:rPr>
          <w:b w:val="0"/>
        </w:rPr>
        <w:t>Usuário do SICCAU Corporativo</w:t>
      </w:r>
      <w:r w:rsidR="007F2F52">
        <w:rPr>
          <w:b w:val="0"/>
        </w:rPr>
        <w:t>,</w:t>
      </w:r>
      <w:bookmarkEnd w:id="4"/>
      <w:r w:rsidR="007F2F52">
        <w:rPr>
          <w:b w:val="0"/>
        </w:rPr>
        <w:t xml:space="preserve"> </w:t>
      </w:r>
    </w:p>
    <w:p w14:paraId="4036BB8D" w14:textId="6186D9D0" w:rsidR="00CE176F" w:rsidRPr="006D302B" w:rsidRDefault="00CE176F" w:rsidP="005A4527">
      <w:pPr>
        <w:pStyle w:val="Ttulo2"/>
        <w:numPr>
          <w:ilvl w:val="0"/>
          <w:numId w:val="0"/>
        </w:numPr>
      </w:pPr>
      <w:bookmarkStart w:id="5" w:name="_Toc43383608"/>
      <w:r w:rsidRPr="006D302B">
        <w:t>QUERO</w:t>
      </w:r>
      <w:r w:rsidR="005A4527" w:rsidRPr="006D302B">
        <w:t xml:space="preserve"> </w:t>
      </w:r>
      <w:r w:rsidR="00E52D0F">
        <w:rPr>
          <w:b w:val="0"/>
        </w:rPr>
        <w:t>i</w:t>
      </w:r>
      <w:r w:rsidR="00E52D0F" w:rsidRPr="00E52D0F">
        <w:rPr>
          <w:b w:val="0"/>
        </w:rPr>
        <w:t>ncluir nova funcionalidade</w:t>
      </w:r>
      <w:bookmarkEnd w:id="5"/>
    </w:p>
    <w:p w14:paraId="38E7497A" w14:textId="53962E34" w:rsidR="00A735A5" w:rsidRPr="006D302B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3383609"/>
      <w:r w:rsidRPr="006D302B">
        <w:t>PARA</w:t>
      </w:r>
      <w:r w:rsidR="005A4527" w:rsidRPr="006D302B">
        <w:t xml:space="preserve"> </w:t>
      </w:r>
      <w:r w:rsidR="00E52D0F">
        <w:rPr>
          <w:b w:val="0"/>
        </w:rPr>
        <w:t xml:space="preserve">exportar </w:t>
      </w:r>
      <w:r w:rsidR="00D64E1F">
        <w:rPr>
          <w:b w:val="0"/>
        </w:rPr>
        <w:t xml:space="preserve">em CSV </w:t>
      </w:r>
      <w:r w:rsidR="00E52D0F">
        <w:rPr>
          <w:b w:val="0"/>
        </w:rPr>
        <w:t xml:space="preserve">as chapas </w:t>
      </w:r>
      <w:r w:rsidR="00D64E1F">
        <w:rPr>
          <w:b w:val="0"/>
        </w:rPr>
        <w:t>cadastradas, de acordo com o parâmetro selecionado</w:t>
      </w:r>
      <w:r w:rsidR="001868F6" w:rsidRPr="006D302B">
        <w:rPr>
          <w:b w:val="0"/>
        </w:rPr>
        <w:t>.</w:t>
      </w:r>
      <w:bookmarkEnd w:id="6"/>
    </w:p>
    <w:p w14:paraId="0334364E" w14:textId="4F02E639" w:rsidR="00353CEF" w:rsidRPr="006D302B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3383610"/>
      <w:r w:rsidRPr="006D302B">
        <w:t>PROTÓTIPO</w:t>
      </w:r>
      <w:bookmarkEnd w:id="7"/>
      <w:bookmarkEnd w:id="8"/>
    </w:p>
    <w:p w14:paraId="22840805" w14:textId="77777777" w:rsidR="00BB7917" w:rsidRPr="006D302B" w:rsidRDefault="00BB7917" w:rsidP="00DD198B"/>
    <w:p w14:paraId="4E135443" w14:textId="579354B3" w:rsidR="00FC277B" w:rsidRDefault="00FC277B" w:rsidP="002E2F62">
      <w:pPr>
        <w:pStyle w:val="EstiloPrototipo3"/>
        <w:numPr>
          <w:ilvl w:val="0"/>
          <w:numId w:val="3"/>
        </w:numPr>
      </w:pPr>
      <w:r>
        <w:t>Dados para o filtro de exportação</w:t>
      </w:r>
    </w:p>
    <w:p w14:paraId="64A98D01" w14:textId="434A4359" w:rsidR="00FC277B" w:rsidRDefault="002A37F6" w:rsidP="00FC277B">
      <w:r>
        <w:rPr>
          <w:noProof/>
        </w:rPr>
        <w:drawing>
          <wp:inline distT="0" distB="0" distL="0" distR="0" wp14:anchorId="130675B7" wp14:editId="5C2758B8">
            <wp:extent cx="5760085" cy="5451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DD5ED8" w:rsidRPr="00A4661F" w14:paraId="689271C1" w14:textId="77777777" w:rsidTr="00EA7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7ED6040" w14:textId="77777777" w:rsidR="00DD5ED8" w:rsidRPr="00A4661F" w:rsidRDefault="00DD5ED8" w:rsidP="00EA7BB4">
            <w:pPr>
              <w:pStyle w:val="EstiloPrototipo3"/>
              <w:jc w:val="center"/>
            </w:pPr>
            <w:r w:rsidRPr="00A4661F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D5ED8" w:rsidRPr="00A4661F" w14:paraId="213E46ED" w14:textId="77777777" w:rsidTr="00EA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5522F8B7" w14:textId="77777777" w:rsidR="00DD5ED8" w:rsidRPr="00A4661F" w:rsidRDefault="00DD5ED8" w:rsidP="00EA7BB4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AC6B22" w14:textId="77777777" w:rsidR="00DD5ED8" w:rsidRPr="00A4661F" w:rsidRDefault="00DD5ED8" w:rsidP="00EA7BB4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2696CB59" w14:textId="77777777" w:rsidR="00DD5ED8" w:rsidRPr="00A4661F" w:rsidRDefault="00DD5ED8" w:rsidP="00EA7BB4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203E090" w14:textId="77777777" w:rsidR="00DD5ED8" w:rsidRPr="00A4661F" w:rsidRDefault="00DD5ED8" w:rsidP="00EA7BB4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9CAB5DF" w14:textId="77777777" w:rsidR="00DD5ED8" w:rsidRPr="00A4661F" w:rsidRDefault="00DD5ED8" w:rsidP="00EA7BB4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20B029BF" w14:textId="77777777" w:rsidR="00DD5ED8" w:rsidRPr="00A4661F" w:rsidRDefault="00DD5ED8" w:rsidP="00EA7BB4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Restrições</w:t>
            </w:r>
          </w:p>
        </w:tc>
      </w:tr>
      <w:tr w:rsidR="00DD5ED8" w:rsidRPr="00A4661F" w14:paraId="3C8128F5" w14:textId="77777777" w:rsidTr="00EA7B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D33B0F6" w14:textId="4137C536" w:rsidR="00DD5ED8" w:rsidRPr="00A4661F" w:rsidRDefault="002A37F6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Deferidas</w:t>
            </w:r>
          </w:p>
        </w:tc>
        <w:tc>
          <w:tcPr>
            <w:tcW w:w="1417" w:type="dxa"/>
          </w:tcPr>
          <w:p w14:paraId="7318B66A" w14:textId="77777777" w:rsidR="00DD5ED8" w:rsidRPr="00A4661F" w:rsidRDefault="00DD5ED8" w:rsidP="00EA7BB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161AF3D3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2308AE1C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F0C3474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244F62C" w14:textId="77777777" w:rsidR="00DD5ED8" w:rsidRDefault="00DD5ED8" w:rsidP="00EA7BB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1AA4BA06" w14:textId="77777777" w:rsidR="00DD5ED8" w:rsidRPr="00A4661F" w:rsidRDefault="00DD5ED8" w:rsidP="00EA7BB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campo seja selecionado, os demais devem ser </w:t>
            </w:r>
            <w:proofErr w:type="spellStart"/>
            <w:r>
              <w:rPr>
                <w:sz w:val="18"/>
                <w:szCs w:val="18"/>
              </w:rPr>
              <w:t>descelecionados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DD5ED8" w:rsidRPr="00A4661F" w14:paraId="1074A85D" w14:textId="77777777" w:rsidTr="00EA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20D225C" w14:textId="63648DCF" w:rsidR="00DD5ED8" w:rsidRDefault="002A37F6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Indeferidas</w:t>
            </w:r>
          </w:p>
        </w:tc>
        <w:tc>
          <w:tcPr>
            <w:tcW w:w="1417" w:type="dxa"/>
          </w:tcPr>
          <w:p w14:paraId="0CEBF7B8" w14:textId="77777777" w:rsidR="00DD5ED8" w:rsidRPr="00A4661F" w:rsidRDefault="00DD5ED8" w:rsidP="00EA7BB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538B0E95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8BB4193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2CF56E7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745C617" w14:textId="77777777" w:rsidR="00DD5ED8" w:rsidRDefault="00DD5ED8" w:rsidP="00EA7BB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5ACD48F4" w14:textId="77777777" w:rsidR="00DD5ED8" w:rsidRPr="00A4661F" w:rsidRDefault="00DD5ED8" w:rsidP="00EA7BB4"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campo seja selecionado, os demais devem ser </w:t>
            </w:r>
            <w:proofErr w:type="spellStart"/>
            <w:r>
              <w:rPr>
                <w:sz w:val="18"/>
                <w:szCs w:val="18"/>
              </w:rPr>
              <w:t>descelecionados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DD5ED8" w:rsidRPr="00A4661F" w14:paraId="41F81906" w14:textId="77777777" w:rsidTr="00EA7B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66BA497" w14:textId="77777777" w:rsidR="00DD5ED8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Todos</w:t>
            </w:r>
          </w:p>
        </w:tc>
        <w:tc>
          <w:tcPr>
            <w:tcW w:w="1417" w:type="dxa"/>
          </w:tcPr>
          <w:p w14:paraId="4A962685" w14:textId="77777777" w:rsidR="00DD5ED8" w:rsidRPr="00A4661F" w:rsidRDefault="00DD5ED8" w:rsidP="00EA7BB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7D50AB35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AC509DD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41835A2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FCE533A" w14:textId="77777777" w:rsidR="00DD5ED8" w:rsidRDefault="00DD5ED8" w:rsidP="00EA7BB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295BCDEF" w14:textId="77777777" w:rsidR="00DD5ED8" w:rsidRPr="00A4661F" w:rsidRDefault="00DD5ED8" w:rsidP="00EA7BB4"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campo seja selecionado, os demais devem ser </w:t>
            </w:r>
            <w:proofErr w:type="spellStart"/>
            <w:r>
              <w:rPr>
                <w:sz w:val="18"/>
                <w:szCs w:val="18"/>
              </w:rPr>
              <w:t>descelecionados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DD5ED8" w:rsidRPr="00A4661F" w14:paraId="16C452E1" w14:textId="77777777" w:rsidTr="00EA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5E4D4CB" w14:textId="77777777" w:rsidR="00DD5ED8" w:rsidRPr="00A4661F" w:rsidRDefault="00DD5ED8" w:rsidP="00EA7BB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DD5ED8" w:rsidRPr="00A4661F" w14:paraId="775D02EA" w14:textId="77777777" w:rsidTr="00EA7B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4AC4122" w14:textId="77777777" w:rsidR="00DD5ED8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14:paraId="5F4B5C17" w14:textId="77777777" w:rsidR="00DD5ED8" w:rsidRPr="00A4661F" w:rsidRDefault="00DD5ED8" w:rsidP="00EA7BB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selecionado, fecha a modal com o formulário.</w:t>
            </w:r>
          </w:p>
        </w:tc>
        <w:tc>
          <w:tcPr>
            <w:tcW w:w="1134" w:type="dxa"/>
          </w:tcPr>
          <w:p w14:paraId="6918B4AC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Ícone</w:t>
            </w:r>
          </w:p>
        </w:tc>
        <w:tc>
          <w:tcPr>
            <w:tcW w:w="1418" w:type="dxa"/>
          </w:tcPr>
          <w:p w14:paraId="73D80DE9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429AA545" w14:textId="77777777" w:rsidR="00DD5ED8" w:rsidRPr="00A4661F" w:rsidRDefault="00DD5ED8" w:rsidP="00EA7BB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1C32B32" w14:textId="77777777" w:rsidR="00DD5ED8" w:rsidRPr="00AD5FA3" w:rsidRDefault="00DD5ED8" w:rsidP="00EA7BB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3EF643" w14:textId="77777777" w:rsidR="00FC277B" w:rsidRPr="00FC277B" w:rsidRDefault="00FC277B" w:rsidP="00FC277B"/>
    <w:p w14:paraId="7BB94649" w14:textId="2F4634C4" w:rsidR="002E2F62" w:rsidRPr="006D302B" w:rsidRDefault="00584702" w:rsidP="002E2F62">
      <w:pPr>
        <w:pStyle w:val="EstiloPrototipo3"/>
        <w:numPr>
          <w:ilvl w:val="0"/>
          <w:numId w:val="3"/>
        </w:numPr>
      </w:pPr>
      <w:r>
        <w:t xml:space="preserve">Dados </w:t>
      </w:r>
      <w:r w:rsidR="00F7220A">
        <w:t xml:space="preserve">utilizados para gerar o arquivo </w:t>
      </w:r>
      <w:r w:rsidR="00120858">
        <w:t>CSV</w:t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30237E" w:rsidRPr="00A4661F" w14:paraId="37CCA3A1" w14:textId="77777777" w:rsidTr="00B6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FBAAEB0" w14:textId="77777777" w:rsidR="0030237E" w:rsidRPr="00A4661F" w:rsidRDefault="0030237E" w:rsidP="00B67C16">
            <w:pPr>
              <w:pStyle w:val="EstiloPrototipo3"/>
              <w:jc w:val="center"/>
            </w:pPr>
            <w:r w:rsidRPr="00A4661F">
              <w:rPr>
                <w:sz w:val="24"/>
                <w:szCs w:val="24"/>
              </w:rPr>
              <w:t>Campos</w:t>
            </w:r>
          </w:p>
        </w:tc>
      </w:tr>
      <w:tr w:rsidR="0030237E" w:rsidRPr="00A4661F" w14:paraId="19BAAAC5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AE1D8C" w14:textId="77777777" w:rsidR="0030237E" w:rsidRPr="00A4661F" w:rsidRDefault="0030237E" w:rsidP="00B67C16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72B05754" w14:textId="77777777" w:rsidR="0030237E" w:rsidRPr="00A4661F" w:rsidRDefault="0030237E" w:rsidP="00B67C16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721318B0" w14:textId="77777777" w:rsidR="0030237E" w:rsidRPr="00A4661F" w:rsidRDefault="0030237E" w:rsidP="00B67C16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61A71CC9" w14:textId="77777777" w:rsidR="0030237E" w:rsidRPr="00A4661F" w:rsidRDefault="0030237E" w:rsidP="00B67C16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30826CE" w14:textId="77777777" w:rsidR="0030237E" w:rsidRPr="00A4661F" w:rsidRDefault="0030237E" w:rsidP="00B67C16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AC59A3B" w14:textId="77777777" w:rsidR="0030237E" w:rsidRPr="00A4661F" w:rsidRDefault="0030237E" w:rsidP="00B67C16">
            <w:pPr>
              <w:spacing w:before="60" w:after="60"/>
              <w:jc w:val="center"/>
              <w:rPr>
                <w:b/>
                <w:sz w:val="20"/>
              </w:rPr>
            </w:pPr>
            <w:r w:rsidRPr="00A4661F">
              <w:rPr>
                <w:b/>
                <w:sz w:val="20"/>
              </w:rPr>
              <w:t>Restrições</w:t>
            </w:r>
          </w:p>
        </w:tc>
      </w:tr>
      <w:tr w:rsidR="0030237E" w:rsidRPr="00A4661F" w14:paraId="032EE9AE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4692A774" w14:textId="6759188C" w:rsidR="0030237E" w:rsidRPr="004C744A" w:rsidRDefault="0030237E" w:rsidP="004C744A">
            <w:pPr>
              <w:spacing w:before="60" w:after="60"/>
              <w:ind w:left="-43"/>
              <w:jc w:val="center"/>
              <w:rPr>
                <w:sz w:val="18"/>
                <w:szCs w:val="18"/>
              </w:rPr>
            </w:pPr>
            <w:r w:rsidRPr="00A4661F">
              <w:rPr>
                <w:sz w:val="18"/>
                <w:szCs w:val="18"/>
              </w:rPr>
              <w:t>Dados da eleição</w:t>
            </w:r>
          </w:p>
        </w:tc>
      </w:tr>
      <w:tr w:rsidR="0030237E" w:rsidRPr="00A4661F" w14:paraId="61A9C72B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9C77833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417" w:type="dxa"/>
          </w:tcPr>
          <w:p w14:paraId="345B1B04" w14:textId="77777777" w:rsidR="0030237E" w:rsidRPr="00A4661F" w:rsidRDefault="0030237E" w:rsidP="00B67C1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Apresenta o ano da eleição</w:t>
            </w:r>
            <w:r>
              <w:rPr>
                <w:rFonts w:cs="Arial"/>
                <w:sz w:val="18"/>
                <w:szCs w:val="18"/>
              </w:rPr>
              <w:t xml:space="preserve"> em que a chapa foi cadastrada.</w:t>
            </w:r>
          </w:p>
        </w:tc>
        <w:tc>
          <w:tcPr>
            <w:tcW w:w="1134" w:type="dxa"/>
          </w:tcPr>
          <w:p w14:paraId="262834CF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F7EA032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D48470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EE9BAA4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47AA0C61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processo eleitoral.</w:t>
            </w:r>
          </w:p>
        </w:tc>
      </w:tr>
      <w:tr w:rsidR="0030237E" w:rsidRPr="00A4661F" w14:paraId="342CA20A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94AA5F8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Tipo de Processo</w:t>
            </w:r>
          </w:p>
        </w:tc>
        <w:tc>
          <w:tcPr>
            <w:tcW w:w="1417" w:type="dxa"/>
          </w:tcPr>
          <w:p w14:paraId="4FCE03C5" w14:textId="77777777" w:rsidR="0030237E" w:rsidRPr="00A4661F" w:rsidRDefault="0030237E" w:rsidP="00B67C1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Apresenta o tipo de processo</w:t>
            </w:r>
            <w:r>
              <w:rPr>
                <w:rFonts w:cs="Arial"/>
                <w:sz w:val="18"/>
                <w:szCs w:val="18"/>
              </w:rPr>
              <w:t xml:space="preserve"> eleitoral</w:t>
            </w:r>
            <w:r w:rsidRPr="00A4661F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 xml:space="preserve"> Ordinário/Extraordinário.</w:t>
            </w:r>
          </w:p>
        </w:tc>
        <w:tc>
          <w:tcPr>
            <w:tcW w:w="1134" w:type="dxa"/>
          </w:tcPr>
          <w:p w14:paraId="2D736CE4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402535E1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E90C46A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2CC01E1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2770F9D2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processo eleitoral.</w:t>
            </w:r>
          </w:p>
        </w:tc>
      </w:tr>
      <w:tr w:rsidR="0030237E" w:rsidRPr="00A4661F" w14:paraId="587882E8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2F512EAE" w14:textId="77777777" w:rsidR="0030237E" w:rsidRPr="00A4661F" w:rsidRDefault="0030237E" w:rsidP="00B67C1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661F">
              <w:rPr>
                <w:sz w:val="18"/>
                <w:szCs w:val="18"/>
              </w:rPr>
              <w:t xml:space="preserve">Dados da Chapa </w:t>
            </w:r>
          </w:p>
        </w:tc>
      </w:tr>
      <w:tr w:rsidR="0030237E" w:rsidRPr="00A4661F" w14:paraId="633544FA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242D2E1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417" w:type="dxa"/>
          </w:tcPr>
          <w:p w14:paraId="78A0B7FC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Apresenta a UF da Chapa cadastrada.</w:t>
            </w:r>
          </w:p>
        </w:tc>
        <w:tc>
          <w:tcPr>
            <w:tcW w:w="1134" w:type="dxa"/>
          </w:tcPr>
          <w:p w14:paraId="48BF2BDE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902BE16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943350D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256EC26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4661F">
              <w:rPr>
                <w:sz w:val="18"/>
                <w:szCs w:val="18"/>
              </w:rPr>
              <w:t>Caso a Chapa se IES, o sistema apresenta IES em vez da UF.</w:t>
            </w:r>
          </w:p>
          <w:p w14:paraId="2BAE18AA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Campo obrigatório.</w:t>
            </w:r>
          </w:p>
          <w:p w14:paraId="50F507B3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35F62508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DA41AB1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lastRenderedPageBreak/>
              <w:t xml:space="preserve">Número </w:t>
            </w:r>
            <w:r>
              <w:rPr>
                <w:rFonts w:cs="Arial"/>
                <w:sz w:val="18"/>
                <w:szCs w:val="18"/>
              </w:rPr>
              <w:t>Chapa</w:t>
            </w:r>
          </w:p>
        </w:tc>
        <w:tc>
          <w:tcPr>
            <w:tcW w:w="1417" w:type="dxa"/>
          </w:tcPr>
          <w:p w14:paraId="6BA0B30B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Apresenta o código da chapa cadastrada.</w:t>
            </w:r>
          </w:p>
        </w:tc>
        <w:tc>
          <w:tcPr>
            <w:tcW w:w="1134" w:type="dxa"/>
          </w:tcPr>
          <w:p w14:paraId="0F01966C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4AF47697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F765207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935A1D9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398ECA5D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3D5F15B6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EF7762E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Status da chapa</w:t>
            </w:r>
          </w:p>
        </w:tc>
        <w:tc>
          <w:tcPr>
            <w:tcW w:w="1417" w:type="dxa"/>
          </w:tcPr>
          <w:p w14:paraId="2FD52C95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Apesenta o status da chapa cadastrada.</w:t>
            </w:r>
          </w:p>
          <w:p w14:paraId="367D871F" w14:textId="76FA5684" w:rsidR="00D32CBD" w:rsidRPr="00A4661F" w:rsidRDefault="00E32266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C3158">
              <w:rPr>
                <w:rFonts w:cs="Arial"/>
                <w:sz w:val="18"/>
                <w:szCs w:val="18"/>
              </w:rPr>
              <w:t>Deferido e Indeferido</w:t>
            </w:r>
          </w:p>
        </w:tc>
        <w:tc>
          <w:tcPr>
            <w:tcW w:w="1134" w:type="dxa"/>
          </w:tcPr>
          <w:p w14:paraId="08B583E3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69143DA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DE4D85C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F4D3D47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6134B05F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58788EF3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D0C1DC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B7FA4">
              <w:rPr>
                <w:rFonts w:cs="Arial"/>
                <w:color w:val="000000" w:themeColor="text1"/>
                <w:sz w:val="18"/>
                <w:szCs w:val="18"/>
              </w:rPr>
              <w:t>Plano Trabalho</w:t>
            </w:r>
          </w:p>
        </w:tc>
        <w:tc>
          <w:tcPr>
            <w:tcW w:w="1417" w:type="dxa"/>
          </w:tcPr>
          <w:p w14:paraId="7AA9C71F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plano de trabalho da chapa. </w:t>
            </w:r>
          </w:p>
        </w:tc>
        <w:tc>
          <w:tcPr>
            <w:tcW w:w="1134" w:type="dxa"/>
          </w:tcPr>
          <w:p w14:paraId="5E48E4EC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2D832AE5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116205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1EA1096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6B8B423A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campo “</w:t>
            </w:r>
            <w:r w:rsidRPr="00216E1F">
              <w:rPr>
                <w:sz w:val="18"/>
                <w:szCs w:val="18"/>
              </w:rPr>
              <w:t>Cadastrar Plataforma Eleitoral UF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30237E" w:rsidRPr="00A4661F" w14:paraId="39ABE8CB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410DF10" w14:textId="77777777" w:rsidR="0030237E" w:rsidRPr="00647246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 w:rsidRPr="00D32C2A">
              <w:rPr>
                <w:rFonts w:cs="Arial"/>
                <w:sz w:val="18"/>
                <w:szCs w:val="18"/>
              </w:rPr>
              <w:t>Plataforma Propaganda</w:t>
            </w:r>
          </w:p>
        </w:tc>
        <w:tc>
          <w:tcPr>
            <w:tcW w:w="1417" w:type="dxa"/>
          </w:tcPr>
          <w:p w14:paraId="364A3A09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as propagandas da chapa. </w:t>
            </w:r>
          </w:p>
        </w:tc>
        <w:tc>
          <w:tcPr>
            <w:tcW w:w="1134" w:type="dxa"/>
          </w:tcPr>
          <w:p w14:paraId="58A14136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D4F9B92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20FF98B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9E52A9B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obrigatório.</w:t>
            </w:r>
          </w:p>
          <w:p w14:paraId="57A03F5E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campo “</w:t>
            </w:r>
            <w:r w:rsidRPr="00216E1F">
              <w:rPr>
                <w:sz w:val="18"/>
                <w:szCs w:val="18"/>
              </w:rPr>
              <w:t>Cadastrar Plataforma Eleitoral UF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30237E" w:rsidRPr="00A4661F" w14:paraId="2E4F5CB4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30E7FF4" w14:textId="77777777" w:rsidR="0030237E" w:rsidRPr="00A4661F" w:rsidRDefault="0030237E" w:rsidP="00B67C1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661F">
              <w:rPr>
                <w:sz w:val="18"/>
                <w:szCs w:val="18"/>
              </w:rPr>
              <w:t>Dados dos Candidatos</w:t>
            </w:r>
          </w:p>
        </w:tc>
      </w:tr>
      <w:tr w:rsidR="0030237E" w:rsidRPr="00A4661F" w14:paraId="549CDFA2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5A42D8C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 xml:space="preserve">Número </w:t>
            </w:r>
            <w:r>
              <w:rPr>
                <w:rFonts w:cs="Arial"/>
                <w:sz w:val="18"/>
                <w:szCs w:val="18"/>
              </w:rPr>
              <w:t>Posição Chapa</w:t>
            </w:r>
          </w:p>
        </w:tc>
        <w:tc>
          <w:tcPr>
            <w:tcW w:w="1417" w:type="dxa"/>
          </w:tcPr>
          <w:p w14:paraId="76742AA0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Apresenta o número da posição</w:t>
            </w:r>
            <w:r>
              <w:rPr>
                <w:rFonts w:cs="Arial"/>
                <w:sz w:val="18"/>
                <w:szCs w:val="18"/>
              </w:rPr>
              <w:t xml:space="preserve"> do candidato</w:t>
            </w:r>
            <w:r w:rsidRPr="00A4661F">
              <w:rPr>
                <w:rFonts w:cs="Arial"/>
                <w:sz w:val="18"/>
                <w:szCs w:val="18"/>
              </w:rPr>
              <w:t xml:space="preserve"> na chapa.</w:t>
            </w:r>
          </w:p>
        </w:tc>
        <w:tc>
          <w:tcPr>
            <w:tcW w:w="1134" w:type="dxa"/>
          </w:tcPr>
          <w:p w14:paraId="61942300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0B0F9FFA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178FFA7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9F48E99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460F50D5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1B7CE28B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13C250B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Nome</w:t>
            </w:r>
            <w:r>
              <w:rPr>
                <w:rFonts w:cs="Arial"/>
                <w:sz w:val="18"/>
                <w:szCs w:val="18"/>
              </w:rPr>
              <w:t xml:space="preserve"> Candidato</w:t>
            </w:r>
          </w:p>
        </w:tc>
        <w:tc>
          <w:tcPr>
            <w:tcW w:w="1417" w:type="dxa"/>
          </w:tcPr>
          <w:p w14:paraId="1B65CCA6" w14:textId="55B9380E" w:rsidR="0030237E" w:rsidRPr="00A4661F" w:rsidRDefault="0030237E" w:rsidP="003B15D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</w:t>
            </w:r>
            <w:r w:rsidR="003B15D0">
              <w:rPr>
                <w:rFonts w:cs="Arial"/>
                <w:sz w:val="18"/>
                <w:szCs w:val="18"/>
              </w:rPr>
              <w:t>nome do candidato</w:t>
            </w:r>
            <w:bookmarkStart w:id="9" w:name="_GoBack"/>
            <w:bookmarkEnd w:id="9"/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B68B1E1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A7CD9B4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2B8CDD8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6BDB030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061CD751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do campo “</w:t>
            </w:r>
            <w:r w:rsidRPr="0053613D">
              <w:rPr>
                <w:sz w:val="18"/>
                <w:szCs w:val="18"/>
              </w:rPr>
              <w:t>Cadastrar Plataforma Eleitoral UF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30237E" w:rsidRPr="00A4661F" w14:paraId="33A4CA26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10BB71B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Responsável &lt;sim, não&gt;</w:t>
            </w:r>
          </w:p>
        </w:tc>
        <w:tc>
          <w:tcPr>
            <w:tcW w:w="1417" w:type="dxa"/>
          </w:tcPr>
          <w:p w14:paraId="597C3AA8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Apresenta se o nome apresentado no campo “Responsável” é de fato responsável ou não pela chapa.</w:t>
            </w:r>
          </w:p>
        </w:tc>
        <w:tc>
          <w:tcPr>
            <w:tcW w:w="1134" w:type="dxa"/>
          </w:tcPr>
          <w:p w14:paraId="0DE3338C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03D46A4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9CBF80B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0F77825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00C8D520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5B46B844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3EBDD03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color w:val="000000" w:themeColor="text1"/>
                <w:sz w:val="18"/>
                <w:szCs w:val="18"/>
              </w:rPr>
              <w:t>Tipo representação</w:t>
            </w:r>
          </w:p>
        </w:tc>
        <w:tc>
          <w:tcPr>
            <w:tcW w:w="1417" w:type="dxa"/>
          </w:tcPr>
          <w:p w14:paraId="1A8A8CD4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</w:t>
            </w:r>
            <w:r>
              <w:rPr>
                <w:rFonts w:cs="Arial"/>
                <w:sz w:val="18"/>
                <w:szCs w:val="18"/>
              </w:rPr>
              <w:t xml:space="preserve">senta o tipo de representação </w:t>
            </w:r>
            <w:r>
              <w:rPr>
                <w:rFonts w:cs="Arial"/>
                <w:sz w:val="18"/>
                <w:szCs w:val="18"/>
              </w:rPr>
              <w:lastRenderedPageBreak/>
              <w:t>do candidato</w:t>
            </w:r>
            <w:r w:rsidRPr="00A4661F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 xml:space="preserve"> Federal/Estadual</w:t>
            </w:r>
          </w:p>
        </w:tc>
        <w:tc>
          <w:tcPr>
            <w:tcW w:w="1134" w:type="dxa"/>
          </w:tcPr>
          <w:p w14:paraId="50495CCF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418" w:type="dxa"/>
          </w:tcPr>
          <w:p w14:paraId="297A4918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352D3AB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B8F1892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2BAE5D86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</w:t>
            </w:r>
            <w:r>
              <w:rPr>
                <w:sz w:val="18"/>
                <w:szCs w:val="18"/>
              </w:rPr>
              <w:lastRenderedPageBreak/>
              <w:t>do cadastro de chapa.</w:t>
            </w:r>
          </w:p>
        </w:tc>
      </w:tr>
      <w:tr w:rsidR="0030237E" w:rsidRPr="00A4661F" w14:paraId="5F86B140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17F9B2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lastRenderedPageBreak/>
              <w:t>Tipo</w:t>
            </w:r>
            <w:r>
              <w:rPr>
                <w:rFonts w:cs="Arial"/>
                <w:sz w:val="18"/>
                <w:szCs w:val="18"/>
              </w:rPr>
              <w:t xml:space="preserve"> Membro</w:t>
            </w:r>
          </w:p>
        </w:tc>
        <w:tc>
          <w:tcPr>
            <w:tcW w:w="1417" w:type="dxa"/>
          </w:tcPr>
          <w:p w14:paraId="09D2F836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Apresenta o tipo de membro do candidato. Titular/suplente</w:t>
            </w:r>
          </w:p>
        </w:tc>
        <w:tc>
          <w:tcPr>
            <w:tcW w:w="1134" w:type="dxa"/>
          </w:tcPr>
          <w:p w14:paraId="7D88DB39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064F0EF9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1FE2446" w14:textId="77777777" w:rsidR="0030237E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DC265A7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15C27171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3520B5AD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D4ABCBD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</w:t>
            </w:r>
            <w:r w:rsidRPr="00A4661F">
              <w:rPr>
                <w:rFonts w:cs="Arial"/>
                <w:sz w:val="18"/>
                <w:szCs w:val="18"/>
              </w:rPr>
              <w:t xml:space="preserve"> Registro</w:t>
            </w:r>
          </w:p>
        </w:tc>
        <w:tc>
          <w:tcPr>
            <w:tcW w:w="1417" w:type="dxa"/>
          </w:tcPr>
          <w:p w14:paraId="47378C5B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registro “CAU” do candidato.</w:t>
            </w:r>
          </w:p>
        </w:tc>
        <w:tc>
          <w:tcPr>
            <w:tcW w:w="1134" w:type="dxa"/>
          </w:tcPr>
          <w:p w14:paraId="391055E7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42BC4666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BE59BD5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2981FFB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610FC5B6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1BF253C6" w14:textId="77777777" w:rsidTr="00B6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2E69087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Currículo</w:t>
            </w:r>
          </w:p>
        </w:tc>
        <w:tc>
          <w:tcPr>
            <w:tcW w:w="1417" w:type="dxa"/>
          </w:tcPr>
          <w:p w14:paraId="22436D5A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currículo do candidato.</w:t>
            </w:r>
          </w:p>
        </w:tc>
        <w:tc>
          <w:tcPr>
            <w:tcW w:w="1134" w:type="dxa"/>
          </w:tcPr>
          <w:p w14:paraId="0FC6D52A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9EC59F6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B442AED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12FA9E7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7C95DAA8" w14:textId="77777777" w:rsidR="0030237E" w:rsidRPr="00A4661F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 w:rsidR="0030237E" w:rsidRPr="00A4661F" w14:paraId="684F0BAD" w14:textId="77777777" w:rsidTr="00B6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A848668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>Foto</w:t>
            </w:r>
          </w:p>
        </w:tc>
        <w:tc>
          <w:tcPr>
            <w:tcW w:w="1417" w:type="dxa"/>
          </w:tcPr>
          <w:p w14:paraId="09251575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661F">
              <w:rPr>
                <w:rFonts w:cs="Arial"/>
                <w:sz w:val="18"/>
                <w:szCs w:val="18"/>
              </w:rPr>
              <w:t xml:space="preserve">Apresenta a </w:t>
            </w:r>
            <w:proofErr w:type="spellStart"/>
            <w:r w:rsidRPr="00A4661F">
              <w:rPr>
                <w:rFonts w:cs="Arial"/>
                <w:sz w:val="18"/>
                <w:szCs w:val="18"/>
              </w:rPr>
              <w:t>url</w:t>
            </w:r>
            <w:proofErr w:type="spellEnd"/>
            <w:r w:rsidRPr="00A4661F">
              <w:rPr>
                <w:rFonts w:cs="Arial"/>
                <w:sz w:val="18"/>
                <w:szCs w:val="18"/>
              </w:rPr>
              <w:t xml:space="preserve"> da imagem do candidato.</w:t>
            </w:r>
          </w:p>
        </w:tc>
        <w:tc>
          <w:tcPr>
            <w:tcW w:w="1134" w:type="dxa"/>
          </w:tcPr>
          <w:p w14:paraId="6EB4DC87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2B7D1BA2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999E19A" w14:textId="77777777" w:rsidR="0030237E" w:rsidRPr="00A4661F" w:rsidRDefault="0030237E" w:rsidP="00B67C1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F70C34A" w14:textId="77777777" w:rsidR="0030237E" w:rsidRDefault="0030237E" w:rsidP="00B67C1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4400A88D" w14:textId="77777777" w:rsidR="0030237E" w:rsidRPr="00A4661F" w:rsidRDefault="0030237E" w:rsidP="00B67C16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</w:tbl>
    <w:p w14:paraId="7C167DCB" w14:textId="40C23560" w:rsidR="00507A39" w:rsidRDefault="00B802FB" w:rsidP="00B802FB">
      <w:pPr>
        <w:pStyle w:val="EstiloPrototipo3"/>
        <w:numPr>
          <w:ilvl w:val="0"/>
          <w:numId w:val="3"/>
        </w:numPr>
      </w:pPr>
      <w:bookmarkStart w:id="10" w:name="_Ref43474052"/>
      <w:r>
        <w:t>Interface Ilustrativa</w:t>
      </w:r>
      <w:bookmarkEnd w:id="10"/>
    </w:p>
    <w:p w14:paraId="2AB0192A" w14:textId="04C80F94" w:rsidR="00B802FB" w:rsidRPr="00B802FB" w:rsidRDefault="00B802FB" w:rsidP="00B802FB">
      <w:r>
        <w:rPr>
          <w:noProof/>
        </w:rPr>
        <w:drawing>
          <wp:inline distT="0" distB="0" distL="0" distR="0" wp14:anchorId="5A900FBE" wp14:editId="3853E013">
            <wp:extent cx="5760720" cy="3108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8FA4" w14:textId="77777777" w:rsidR="000514D4" w:rsidRPr="006D302B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3383611"/>
      <w:r w:rsidRPr="006D302B">
        <w:t>CRITÉRIOS DE ACEITE</w:t>
      </w:r>
      <w:bookmarkEnd w:id="11"/>
    </w:p>
    <w:p w14:paraId="34F179F8" w14:textId="77777777" w:rsidR="0030370F" w:rsidRPr="006D302B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302B">
        <w:rPr>
          <w:b/>
          <w:color w:val="auto"/>
        </w:rPr>
        <w:t xml:space="preserve">Premissa: </w:t>
      </w:r>
    </w:p>
    <w:p w14:paraId="7510F616" w14:textId="44AAD073" w:rsidR="001309B5" w:rsidRDefault="004D7AEC" w:rsidP="001309B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 w:rsidRPr="00037558">
        <w:t>Essa história inicia quando o usuário acionar a ação “Exportar XML”, apresentada na funcionalidade “</w:t>
      </w:r>
      <w:r>
        <w:t>Julgamento</w:t>
      </w:r>
      <w:r w:rsidRPr="00037558">
        <w:t xml:space="preserve"> → </w:t>
      </w:r>
      <w:r>
        <w:t>Julgamento</w:t>
      </w:r>
      <w:r w:rsidRPr="00037558">
        <w:t xml:space="preserve"> →</w:t>
      </w:r>
      <w:r>
        <w:t xml:space="preserve"> ação “</w:t>
      </w:r>
      <w:r w:rsidRPr="00037558">
        <w:t>Visualizar</w:t>
      </w:r>
      <w:r>
        <w:t>”</w:t>
      </w:r>
      <w:r w:rsidR="001309B5">
        <w:t>.</w:t>
      </w:r>
    </w:p>
    <w:p w14:paraId="6C428742" w14:textId="26BDAB52" w:rsidR="00C004F9" w:rsidRDefault="001309B5" w:rsidP="001309B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Somente o assessor CEN tem permissão para exportar chapas</w:t>
      </w:r>
      <w:r w:rsidR="00621F34" w:rsidRPr="006D302B">
        <w:t>.</w:t>
      </w:r>
    </w:p>
    <w:p w14:paraId="41A16243" w14:textId="77777777" w:rsidR="00D93145" w:rsidRPr="006D302B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 w:rsidRPr="006D302B">
        <w:rPr>
          <w:b/>
        </w:rPr>
        <w:t>Regras Gerais:</w:t>
      </w:r>
      <w:bookmarkStart w:id="14" w:name="_Ref26893226"/>
      <w:bookmarkEnd w:id="12"/>
      <w:bookmarkEnd w:id="13"/>
    </w:p>
    <w:p w14:paraId="5A8D6EC2" w14:textId="77777777" w:rsidR="007E0BCA" w:rsidRPr="00A4661F" w:rsidRDefault="007E0BCA" w:rsidP="007E0BC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>Quando o usuário acionar a ação “Confirmar”, então o sistema executa as seguintes regras</w:t>
      </w:r>
      <w:r w:rsidRPr="00A4661F">
        <w:rPr>
          <w:b/>
          <w:position w:val="3"/>
        </w:rPr>
        <w:t>:</w:t>
      </w:r>
    </w:p>
    <w:p w14:paraId="7EDEFF16" w14:textId="1513FB59" w:rsidR="007E0BCA" w:rsidRPr="00A35A1D" w:rsidRDefault="007E0BCA" w:rsidP="007E0BC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A4661F">
        <w:rPr>
          <w:position w:val="3"/>
        </w:rPr>
        <w:lastRenderedPageBreak/>
        <w:t xml:space="preserve">Verifica se </w:t>
      </w:r>
      <w:r>
        <w:rPr>
          <w:position w:val="3"/>
        </w:rPr>
        <w:t>o campo “</w:t>
      </w:r>
      <w:r w:rsidR="0010106E">
        <w:rPr>
          <w:position w:val="3"/>
        </w:rPr>
        <w:t>Deferidas</w:t>
      </w:r>
      <w:r>
        <w:rPr>
          <w:position w:val="3"/>
        </w:rPr>
        <w:t xml:space="preserve">” foi selecionado, caso tenha sido, então o sistema recupera apenas as chapas </w:t>
      </w:r>
      <w:r w:rsidR="0010106E">
        <w:rPr>
          <w:position w:val="3"/>
        </w:rPr>
        <w:t xml:space="preserve">com status igual </w:t>
      </w:r>
      <w:r>
        <w:rPr>
          <w:position w:val="3"/>
        </w:rPr>
        <w:t>“</w:t>
      </w:r>
      <w:r w:rsidR="0010106E">
        <w:rPr>
          <w:position w:val="3"/>
        </w:rPr>
        <w:t>Deferida</w:t>
      </w:r>
      <w:r>
        <w:rPr>
          <w:position w:val="3"/>
        </w:rPr>
        <w:t>”</w:t>
      </w:r>
      <w:r w:rsidR="000B22E4">
        <w:rPr>
          <w:position w:val="3"/>
        </w:rPr>
        <w:t>, gera e realiza o download do arquivo</w:t>
      </w:r>
      <w:r>
        <w:rPr>
          <w:position w:val="3"/>
        </w:rPr>
        <w:t>.</w:t>
      </w:r>
      <w:r w:rsidR="00351016">
        <w:rPr>
          <w:position w:val="3"/>
        </w:rPr>
        <w:t xml:space="preserve"> Modelo apresentação dos registros quando aberto em EXCEL, ver </w:t>
      </w:r>
      <w:r w:rsidR="00351016" w:rsidRPr="00351016">
        <w:rPr>
          <w:b/>
          <w:position w:val="3"/>
        </w:rPr>
        <w:fldChar w:fldCharType="begin"/>
      </w:r>
      <w:r w:rsidR="00351016" w:rsidRPr="00351016">
        <w:rPr>
          <w:b/>
          <w:position w:val="3"/>
        </w:rPr>
        <w:instrText xml:space="preserve"> REF _Ref43474052 \n \h </w:instrText>
      </w:r>
      <w:r w:rsidR="00351016">
        <w:rPr>
          <w:b/>
          <w:position w:val="3"/>
        </w:rPr>
        <w:instrText xml:space="preserve"> \* MERGEFORMAT </w:instrText>
      </w:r>
      <w:r w:rsidR="00351016" w:rsidRPr="00351016">
        <w:rPr>
          <w:b/>
          <w:position w:val="3"/>
        </w:rPr>
      </w:r>
      <w:r w:rsidR="00351016" w:rsidRPr="00351016">
        <w:rPr>
          <w:b/>
          <w:position w:val="3"/>
        </w:rPr>
        <w:fldChar w:fldCharType="separate"/>
      </w:r>
      <w:r w:rsidR="00351016" w:rsidRPr="00351016">
        <w:rPr>
          <w:b/>
          <w:position w:val="3"/>
        </w:rPr>
        <w:t>P03</w:t>
      </w:r>
      <w:r w:rsidR="00351016" w:rsidRPr="00351016">
        <w:rPr>
          <w:b/>
          <w:position w:val="3"/>
        </w:rPr>
        <w:fldChar w:fldCharType="end"/>
      </w:r>
      <w:r w:rsidR="00351016">
        <w:rPr>
          <w:position w:val="3"/>
        </w:rPr>
        <w:t>.</w:t>
      </w:r>
    </w:p>
    <w:p w14:paraId="4BECDD70" w14:textId="08C0A781" w:rsidR="007E0BCA" w:rsidRPr="00A35A1D" w:rsidRDefault="007E0BCA" w:rsidP="007E0BC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A4661F">
        <w:rPr>
          <w:position w:val="3"/>
        </w:rPr>
        <w:t xml:space="preserve">Verifica se </w:t>
      </w:r>
      <w:r>
        <w:rPr>
          <w:position w:val="3"/>
        </w:rPr>
        <w:t>o campo “</w:t>
      </w:r>
      <w:r w:rsidR="0010106E">
        <w:rPr>
          <w:position w:val="3"/>
        </w:rPr>
        <w:t>Indeferida</w:t>
      </w:r>
      <w:r>
        <w:rPr>
          <w:position w:val="3"/>
        </w:rPr>
        <w:t xml:space="preserve">” foi selecionado, caso tenha sido, então o sistema recupera apenas as chapas </w:t>
      </w:r>
      <w:r w:rsidR="0010106E">
        <w:rPr>
          <w:position w:val="3"/>
        </w:rPr>
        <w:t xml:space="preserve">as chapas com status igual </w:t>
      </w:r>
      <w:r>
        <w:rPr>
          <w:position w:val="3"/>
        </w:rPr>
        <w:t>“</w:t>
      </w:r>
      <w:r w:rsidR="0010106E">
        <w:rPr>
          <w:position w:val="3"/>
        </w:rPr>
        <w:t>Indeferida</w:t>
      </w:r>
      <w:r>
        <w:rPr>
          <w:position w:val="3"/>
        </w:rPr>
        <w:t>”</w:t>
      </w:r>
      <w:r w:rsidR="00351016">
        <w:rPr>
          <w:position w:val="3"/>
        </w:rPr>
        <w:t xml:space="preserve">, gera e realiza o download do arquivo. Modelo apresentação dos registros quando aberto em EXCEL, ver </w:t>
      </w:r>
      <w:r w:rsidR="00351016" w:rsidRPr="00351016">
        <w:rPr>
          <w:b/>
          <w:position w:val="3"/>
        </w:rPr>
        <w:fldChar w:fldCharType="begin"/>
      </w:r>
      <w:r w:rsidR="00351016" w:rsidRPr="00351016">
        <w:rPr>
          <w:b/>
          <w:position w:val="3"/>
        </w:rPr>
        <w:instrText xml:space="preserve"> REF _Ref43474052 \n \h </w:instrText>
      </w:r>
      <w:r w:rsidR="00351016">
        <w:rPr>
          <w:b/>
          <w:position w:val="3"/>
        </w:rPr>
        <w:instrText xml:space="preserve"> \* MERGEFORMAT </w:instrText>
      </w:r>
      <w:r w:rsidR="00351016" w:rsidRPr="00351016">
        <w:rPr>
          <w:b/>
          <w:position w:val="3"/>
        </w:rPr>
      </w:r>
      <w:r w:rsidR="00351016" w:rsidRPr="00351016">
        <w:rPr>
          <w:b/>
          <w:position w:val="3"/>
        </w:rPr>
        <w:fldChar w:fldCharType="separate"/>
      </w:r>
      <w:r w:rsidR="00351016" w:rsidRPr="00351016">
        <w:rPr>
          <w:b/>
          <w:position w:val="3"/>
        </w:rPr>
        <w:t>P03</w:t>
      </w:r>
      <w:r w:rsidR="00351016" w:rsidRPr="00351016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58F7E1A3" w14:textId="6C7D6B20" w:rsidR="007E0BCA" w:rsidRPr="007B05B0" w:rsidRDefault="007E0BCA" w:rsidP="007E0BC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A4661F">
        <w:rPr>
          <w:position w:val="3"/>
        </w:rPr>
        <w:t xml:space="preserve">Verifica se </w:t>
      </w:r>
      <w:r>
        <w:rPr>
          <w:position w:val="3"/>
        </w:rPr>
        <w:t xml:space="preserve">o campo “Todos” foi selecionado, caso tenha sido, então o sistema recupera todas as chapas </w:t>
      </w:r>
      <w:r w:rsidR="00492145">
        <w:rPr>
          <w:position w:val="3"/>
        </w:rPr>
        <w:t>as chapas com status igual “Deferida” e “Indeferida”</w:t>
      </w:r>
      <w:r w:rsidR="00351016">
        <w:rPr>
          <w:position w:val="3"/>
        </w:rPr>
        <w:t xml:space="preserve">, gera e realiza o download do arquivo. Modelo apresentação dos registros quando aberto em EXCEL, ver </w:t>
      </w:r>
      <w:r w:rsidR="00351016" w:rsidRPr="00351016">
        <w:rPr>
          <w:b/>
          <w:position w:val="3"/>
        </w:rPr>
        <w:fldChar w:fldCharType="begin"/>
      </w:r>
      <w:r w:rsidR="00351016" w:rsidRPr="00351016">
        <w:rPr>
          <w:b/>
          <w:position w:val="3"/>
        </w:rPr>
        <w:instrText xml:space="preserve"> REF _Ref43474052 \n \h </w:instrText>
      </w:r>
      <w:r w:rsidR="00351016">
        <w:rPr>
          <w:b/>
          <w:position w:val="3"/>
        </w:rPr>
        <w:instrText xml:space="preserve"> \* MERGEFORMAT </w:instrText>
      </w:r>
      <w:r w:rsidR="00351016" w:rsidRPr="00351016">
        <w:rPr>
          <w:b/>
          <w:position w:val="3"/>
        </w:rPr>
      </w:r>
      <w:r w:rsidR="00351016" w:rsidRPr="00351016">
        <w:rPr>
          <w:b/>
          <w:position w:val="3"/>
        </w:rPr>
        <w:fldChar w:fldCharType="separate"/>
      </w:r>
      <w:r w:rsidR="00351016" w:rsidRPr="00351016">
        <w:rPr>
          <w:b/>
          <w:position w:val="3"/>
        </w:rPr>
        <w:t>P03</w:t>
      </w:r>
      <w:r w:rsidR="00351016" w:rsidRPr="00351016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3897FCC9" w14:textId="76A9C99C" w:rsidR="007E0BCA" w:rsidRPr="007B05B0" w:rsidRDefault="007E0BCA" w:rsidP="007E0BC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>
        <w:rPr>
          <w:position w:val="3"/>
        </w:rPr>
        <w:t xml:space="preserve">Verifica se existe dado cadastrado de acordo com o parâmetro selecionado, caso não exista, então o sistema apresenta a mensagem “Nenhum dado cadastrado. OK”, caso exista, então o sistema recupera os dados de acordo com o parâmetro selecionado, gera o arquivo </w:t>
      </w:r>
      <w:r w:rsidR="0040582D">
        <w:rPr>
          <w:position w:val="3"/>
        </w:rPr>
        <w:t>CSV</w:t>
      </w:r>
      <w:r>
        <w:rPr>
          <w:position w:val="3"/>
        </w:rPr>
        <w:t xml:space="preserve"> e realiza o download do arquivo.</w:t>
      </w:r>
    </w:p>
    <w:p w14:paraId="27DC34C1" w14:textId="34CA63F6" w:rsidR="00253DA5" w:rsidRPr="002C67AC" w:rsidRDefault="00B11094" w:rsidP="007E0BC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>Caso ocorra algum erro de sistema, então o sistema apresenta a mensagem “Houve uma falha inesperada, por favor tente mais tarde</w:t>
      </w:r>
      <w:r w:rsidR="007E0BCA">
        <w:rPr>
          <w:position w:val="3"/>
        </w:rPr>
        <w:t>. ”</w:t>
      </w:r>
    </w:p>
    <w:p w14:paraId="63F33EE0" w14:textId="0DD0B6A6" w:rsidR="00BC778D" w:rsidRPr="006D302B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3383612"/>
      <w:bookmarkEnd w:id="14"/>
      <w:r w:rsidRPr="006D302B">
        <w:t>INFORMAÇÕES COMPLEMENTARES</w:t>
      </w:r>
      <w:bookmarkEnd w:id="15"/>
    </w:p>
    <w:p w14:paraId="42D7CEBC" w14:textId="77777777" w:rsidR="008D2F61" w:rsidRPr="006D302B" w:rsidRDefault="008D2F61" w:rsidP="008D2F61">
      <w:r w:rsidRPr="006D302B">
        <w:t>História relacionada:</w:t>
      </w:r>
    </w:p>
    <w:p w14:paraId="0958D06B" w14:textId="77777777" w:rsidR="00EA7BB4" w:rsidRDefault="00EA7BB4" w:rsidP="00EA7BB4">
      <w:pPr>
        <w:rPr>
          <w:i/>
        </w:rPr>
      </w:pPr>
      <w:r>
        <w:rPr>
          <w:i/>
        </w:rPr>
        <w:t>Eleitoral_HST078</w:t>
      </w:r>
      <w:proofErr w:type="gramStart"/>
      <w:r w:rsidRPr="00D30D56">
        <w:rPr>
          <w:i/>
        </w:rPr>
        <w:t>_Incluir</w:t>
      </w:r>
      <w:proofErr w:type="gramEnd"/>
      <w:r w:rsidRPr="00D30D56">
        <w:rPr>
          <w:i/>
        </w:rPr>
        <w:t>_JulgamentoFinal_1ª_Instancia_Corporativo</w:t>
      </w:r>
    </w:p>
    <w:p w14:paraId="1ED380DB" w14:textId="2F4057BD" w:rsidR="00783A7D" w:rsidRPr="00783A7D" w:rsidRDefault="00EA7BB4" w:rsidP="00EA7BB4">
      <w:pPr>
        <w:rPr>
          <w:i/>
        </w:rPr>
      </w:pPr>
      <w:r w:rsidRPr="00D30D56">
        <w:rPr>
          <w:i/>
        </w:rPr>
        <w:t>Eleitoral_HST078.1</w:t>
      </w:r>
      <w:proofErr w:type="gramStart"/>
      <w:r w:rsidRPr="00D30D56">
        <w:rPr>
          <w:i/>
        </w:rPr>
        <w:t>_Incluir</w:t>
      </w:r>
      <w:proofErr w:type="gramEnd"/>
      <w:r w:rsidRPr="00D30D56">
        <w:rPr>
          <w:i/>
        </w:rPr>
        <w:t>_JulgamentoFinal_1ª_Instancia_Corporativo</w:t>
      </w:r>
      <w:r w:rsidR="00783A7D" w:rsidRPr="006D302B">
        <w:rPr>
          <w:i/>
        </w:rPr>
        <w:t>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B276C" w14:textId="77777777" w:rsidR="00E150B9" w:rsidRDefault="00E150B9">
      <w:r>
        <w:separator/>
      </w:r>
    </w:p>
    <w:p w14:paraId="47045125" w14:textId="77777777" w:rsidR="00E150B9" w:rsidRDefault="00E150B9"/>
  </w:endnote>
  <w:endnote w:type="continuationSeparator" w:id="0">
    <w:p w14:paraId="0E78F45F" w14:textId="77777777" w:rsidR="00E150B9" w:rsidRDefault="00E150B9">
      <w:r>
        <w:continuationSeparator/>
      </w:r>
    </w:p>
    <w:p w14:paraId="5143A6A5" w14:textId="77777777" w:rsidR="00E150B9" w:rsidRDefault="00E150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EA7BB4" w:rsidRDefault="00EA7BB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EA7BB4" w:rsidRPr="003D59E6" w14:paraId="2B97DD6D" w14:textId="77777777">
      <w:tc>
        <w:tcPr>
          <w:tcW w:w="4605" w:type="dxa"/>
          <w:vAlign w:val="center"/>
        </w:tcPr>
        <w:p w14:paraId="0297AE86" w14:textId="77777777" w:rsidR="00EA7BB4" w:rsidRPr="003D59E6" w:rsidRDefault="00EA7BB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EA7BB4" w:rsidRPr="0017543C" w:rsidRDefault="00EA7BB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B15D0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EA7BB4" w:rsidRPr="0057652B" w:rsidRDefault="00EA7B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4BF75" w14:textId="77777777" w:rsidR="00E150B9" w:rsidRDefault="00E150B9">
      <w:r>
        <w:separator/>
      </w:r>
    </w:p>
    <w:p w14:paraId="6E51F84B" w14:textId="77777777" w:rsidR="00E150B9" w:rsidRDefault="00E150B9"/>
  </w:footnote>
  <w:footnote w:type="continuationSeparator" w:id="0">
    <w:p w14:paraId="326E9C91" w14:textId="77777777" w:rsidR="00E150B9" w:rsidRDefault="00E150B9">
      <w:r>
        <w:continuationSeparator/>
      </w:r>
    </w:p>
    <w:p w14:paraId="587929F6" w14:textId="77777777" w:rsidR="00E150B9" w:rsidRDefault="00E150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EA7BB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EA7BB4" w:rsidRPr="0017543C" w:rsidRDefault="00EA7BB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504582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9D2282C" w:rsidR="00EA7BB4" w:rsidRPr="00C6532E" w:rsidRDefault="00543479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HST164 – Exportar Chapas CSV-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EA7BB4" w:rsidRPr="004A2AAB" w:rsidRDefault="00EA7BB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EA7BB4" w:rsidRPr="004A2AAB" w:rsidRDefault="00EA7BB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EA7BB4" w:rsidRDefault="00EA7BB4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EA7BB4" w:rsidRDefault="00EA7BB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EA7BB4" w:rsidRDefault="00EA7B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731"/>
    <w:rsid w:val="00020A51"/>
    <w:rsid w:val="00021F00"/>
    <w:rsid w:val="00022F02"/>
    <w:rsid w:val="000259AA"/>
    <w:rsid w:val="000272CE"/>
    <w:rsid w:val="0003015F"/>
    <w:rsid w:val="00031408"/>
    <w:rsid w:val="00036499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EE4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4C89"/>
    <w:rsid w:val="000A54BB"/>
    <w:rsid w:val="000A5FD7"/>
    <w:rsid w:val="000A6FE9"/>
    <w:rsid w:val="000A7708"/>
    <w:rsid w:val="000A795A"/>
    <w:rsid w:val="000B038B"/>
    <w:rsid w:val="000B0771"/>
    <w:rsid w:val="000B1635"/>
    <w:rsid w:val="000B22E4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158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106E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16FD0"/>
    <w:rsid w:val="00120056"/>
    <w:rsid w:val="00120858"/>
    <w:rsid w:val="0012100B"/>
    <w:rsid w:val="00121264"/>
    <w:rsid w:val="00121693"/>
    <w:rsid w:val="00124B4D"/>
    <w:rsid w:val="00125048"/>
    <w:rsid w:val="001262DC"/>
    <w:rsid w:val="00126F41"/>
    <w:rsid w:val="001271DC"/>
    <w:rsid w:val="001309B5"/>
    <w:rsid w:val="00131672"/>
    <w:rsid w:val="00134531"/>
    <w:rsid w:val="00134588"/>
    <w:rsid w:val="001346CA"/>
    <w:rsid w:val="001347D0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31A8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5E86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37F6"/>
    <w:rsid w:val="002A4A24"/>
    <w:rsid w:val="002A4B20"/>
    <w:rsid w:val="002A5881"/>
    <w:rsid w:val="002A6396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67A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478"/>
    <w:rsid w:val="002F7D0F"/>
    <w:rsid w:val="003004EA"/>
    <w:rsid w:val="003013CE"/>
    <w:rsid w:val="00301505"/>
    <w:rsid w:val="0030237E"/>
    <w:rsid w:val="00302547"/>
    <w:rsid w:val="003031D0"/>
    <w:rsid w:val="0030370F"/>
    <w:rsid w:val="0030481B"/>
    <w:rsid w:val="003053E1"/>
    <w:rsid w:val="00305C0D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16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6D02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25A9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15D0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85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82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64F"/>
    <w:rsid w:val="00441F6B"/>
    <w:rsid w:val="004436FA"/>
    <w:rsid w:val="00443B6B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145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44A"/>
    <w:rsid w:val="004C76D1"/>
    <w:rsid w:val="004D000D"/>
    <w:rsid w:val="004D0793"/>
    <w:rsid w:val="004D1D95"/>
    <w:rsid w:val="004D27CB"/>
    <w:rsid w:val="004D60DE"/>
    <w:rsid w:val="004D7401"/>
    <w:rsid w:val="004D7AEC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613D"/>
    <w:rsid w:val="005370D7"/>
    <w:rsid w:val="005374D4"/>
    <w:rsid w:val="005376D3"/>
    <w:rsid w:val="0054075C"/>
    <w:rsid w:val="0054294D"/>
    <w:rsid w:val="00543479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3D19"/>
    <w:rsid w:val="00574128"/>
    <w:rsid w:val="00577620"/>
    <w:rsid w:val="00580668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3C8"/>
    <w:rsid w:val="00636436"/>
    <w:rsid w:val="00637B13"/>
    <w:rsid w:val="0064143D"/>
    <w:rsid w:val="00643A82"/>
    <w:rsid w:val="00643AF1"/>
    <w:rsid w:val="00643BF0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21A05"/>
    <w:rsid w:val="0072310F"/>
    <w:rsid w:val="00723604"/>
    <w:rsid w:val="007262FA"/>
    <w:rsid w:val="00727873"/>
    <w:rsid w:val="00731409"/>
    <w:rsid w:val="007325CC"/>
    <w:rsid w:val="00733EC4"/>
    <w:rsid w:val="007347D7"/>
    <w:rsid w:val="00735A2C"/>
    <w:rsid w:val="00737F56"/>
    <w:rsid w:val="0074070B"/>
    <w:rsid w:val="007423B8"/>
    <w:rsid w:val="00743831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28F8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54A7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0BCA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47F75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848"/>
    <w:rsid w:val="008E498C"/>
    <w:rsid w:val="008E58E3"/>
    <w:rsid w:val="008E5ABC"/>
    <w:rsid w:val="008E724A"/>
    <w:rsid w:val="008F1C00"/>
    <w:rsid w:val="008F26FD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45A9"/>
    <w:rsid w:val="009D516E"/>
    <w:rsid w:val="009D68F9"/>
    <w:rsid w:val="009D7690"/>
    <w:rsid w:val="009E1624"/>
    <w:rsid w:val="009E58CB"/>
    <w:rsid w:val="009E6CA8"/>
    <w:rsid w:val="009F1056"/>
    <w:rsid w:val="009F1252"/>
    <w:rsid w:val="009F245F"/>
    <w:rsid w:val="009F2849"/>
    <w:rsid w:val="009F289C"/>
    <w:rsid w:val="009F2973"/>
    <w:rsid w:val="009F2994"/>
    <w:rsid w:val="009F2DF7"/>
    <w:rsid w:val="009F32D2"/>
    <w:rsid w:val="009F3E3A"/>
    <w:rsid w:val="009F41CC"/>
    <w:rsid w:val="009F7F67"/>
    <w:rsid w:val="00A00A3F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0627"/>
    <w:rsid w:val="00A42430"/>
    <w:rsid w:val="00A4247F"/>
    <w:rsid w:val="00A42A90"/>
    <w:rsid w:val="00A42E60"/>
    <w:rsid w:val="00A455EC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740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ABB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094"/>
    <w:rsid w:val="00B119AB"/>
    <w:rsid w:val="00B12B2E"/>
    <w:rsid w:val="00B13199"/>
    <w:rsid w:val="00B135E9"/>
    <w:rsid w:val="00B13656"/>
    <w:rsid w:val="00B1404F"/>
    <w:rsid w:val="00B20794"/>
    <w:rsid w:val="00B2087D"/>
    <w:rsid w:val="00B20A22"/>
    <w:rsid w:val="00B21BDA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46E"/>
    <w:rsid w:val="00B479FC"/>
    <w:rsid w:val="00B516E1"/>
    <w:rsid w:val="00B51EB9"/>
    <w:rsid w:val="00B52F2D"/>
    <w:rsid w:val="00B5363F"/>
    <w:rsid w:val="00B53AB6"/>
    <w:rsid w:val="00B5455C"/>
    <w:rsid w:val="00B54A59"/>
    <w:rsid w:val="00B54D2D"/>
    <w:rsid w:val="00B54DA2"/>
    <w:rsid w:val="00B551F5"/>
    <w:rsid w:val="00B56097"/>
    <w:rsid w:val="00B561FA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1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2FB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26B8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1296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5BF3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D61"/>
    <w:rsid w:val="00C57FD9"/>
    <w:rsid w:val="00C6197A"/>
    <w:rsid w:val="00C6226C"/>
    <w:rsid w:val="00C629AA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0F2B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06730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2351"/>
    <w:rsid w:val="00D32C2A"/>
    <w:rsid w:val="00D32CBD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4E1F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0C7E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D1404"/>
    <w:rsid w:val="00DD198B"/>
    <w:rsid w:val="00DD38D2"/>
    <w:rsid w:val="00DD4598"/>
    <w:rsid w:val="00DD5ED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0B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ADE"/>
    <w:rsid w:val="00E3057F"/>
    <w:rsid w:val="00E32266"/>
    <w:rsid w:val="00E40015"/>
    <w:rsid w:val="00E411F6"/>
    <w:rsid w:val="00E41207"/>
    <w:rsid w:val="00E45012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A7BB4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20A"/>
    <w:rsid w:val="00F729F0"/>
    <w:rsid w:val="00F72E90"/>
    <w:rsid w:val="00F73EF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52C05333-443A-4EA3-ACB2-0EA7D37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A42C2"/>
    <w:rsid w:val="001424FB"/>
    <w:rsid w:val="00306A31"/>
    <w:rsid w:val="003621E6"/>
    <w:rsid w:val="00475A43"/>
    <w:rsid w:val="004C1B47"/>
    <w:rsid w:val="0054550E"/>
    <w:rsid w:val="005971C3"/>
    <w:rsid w:val="005C2565"/>
    <w:rsid w:val="00607B3F"/>
    <w:rsid w:val="006213E7"/>
    <w:rsid w:val="009043AA"/>
    <w:rsid w:val="00976FB3"/>
    <w:rsid w:val="009E0F7B"/>
    <w:rsid w:val="00A8134A"/>
    <w:rsid w:val="00BD2709"/>
    <w:rsid w:val="00E30CBE"/>
    <w:rsid w:val="00FA3337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FFCF7-1677-4BBC-899B-0171E5F9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19220</TotalTime>
  <Pages>8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6252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HST164 – Exportar Chapas CSV- Corporativo</dc:subject>
  <dc:creator>adriel.moro</dc:creator>
  <cp:keywords/>
  <dc:description/>
  <cp:lastModifiedBy>Administrador</cp:lastModifiedBy>
  <cp:revision>20</cp:revision>
  <cp:lastPrinted>2006-08-08T20:14:00Z</cp:lastPrinted>
  <dcterms:created xsi:type="dcterms:W3CDTF">2019-10-17T13:46:00Z</dcterms:created>
  <dcterms:modified xsi:type="dcterms:W3CDTF">2020-06-30T21:10:00Z</dcterms:modified>
</cp:coreProperties>
</file>