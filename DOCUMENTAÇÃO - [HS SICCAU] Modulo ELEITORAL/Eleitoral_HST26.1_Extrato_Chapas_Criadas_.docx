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C27F710" w:rsidR="00A735A5" w:rsidRPr="002519E3" w:rsidRDefault="00825F00">
      <w:pPr>
        <w:pStyle w:val="TituloDocumento"/>
        <w:rPr>
          <w:sz w:val="52"/>
          <w:szCs w:val="52"/>
        </w:rPr>
      </w:pPr>
      <w:r w:rsidRPr="002519E3">
        <w:rPr>
          <w:sz w:val="52"/>
          <w:szCs w:val="52"/>
        </w:rPr>
        <w:fldChar w:fldCharType="begin"/>
      </w:r>
      <w:r w:rsidR="00C03F98" w:rsidRPr="002519E3">
        <w:rPr>
          <w:sz w:val="52"/>
          <w:szCs w:val="52"/>
        </w:rPr>
        <w:instrText xml:space="preserve"> ASK  NomeCasoUso "Inserir a identificaç</w:instrText>
      </w:r>
      <w:r w:rsidR="00C03F98" w:rsidRPr="002519E3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2519E3">
        <w:rPr>
          <w:sz w:val="52"/>
          <w:szCs w:val="52"/>
        </w:rPr>
        <w:fldChar w:fldCharType="separate"/>
      </w:r>
      <w:bookmarkStart w:id="0" w:name="NomeCasoUso"/>
      <w:r w:rsidR="00C03F98" w:rsidRPr="002519E3">
        <w:rPr>
          <w:sz w:val="52"/>
          <w:szCs w:val="52"/>
        </w:rPr>
        <w:t>### - Nome do Caso de Uso</w:t>
      </w:r>
      <w:bookmarkEnd w:id="0"/>
      <w:r w:rsidRPr="002519E3">
        <w:rPr>
          <w:sz w:val="52"/>
          <w:szCs w:val="52"/>
        </w:rPr>
        <w:fldChar w:fldCharType="end"/>
      </w:r>
      <w:r w:rsidR="00C3388A" w:rsidRPr="002519E3">
        <w:rPr>
          <w:sz w:val="52"/>
          <w:szCs w:val="52"/>
        </w:rPr>
        <w:t>HST</w:t>
      </w:r>
      <w:r w:rsidR="00B95A5D">
        <w:rPr>
          <w:sz w:val="52"/>
          <w:szCs w:val="52"/>
        </w:rPr>
        <w:t>026.1</w:t>
      </w:r>
      <w:r w:rsidR="00C3388A" w:rsidRPr="002519E3">
        <w:rPr>
          <w:sz w:val="52"/>
          <w:szCs w:val="52"/>
        </w:rPr>
        <w:t>-</w:t>
      </w:r>
      <w:r w:rsidR="00AC1451" w:rsidRPr="002519E3">
        <w:rPr>
          <w:sz w:val="52"/>
          <w:szCs w:val="52"/>
        </w:rPr>
        <w:t xml:space="preserve"> </w:t>
      </w:r>
      <w:r w:rsidR="00B95A5D">
        <w:rPr>
          <w:sz w:val="52"/>
          <w:szCs w:val="52"/>
        </w:rPr>
        <w:t xml:space="preserve">Extrato Chapa Criadas </w:t>
      </w:r>
      <w:r w:rsidR="00D6740F" w:rsidRPr="002519E3">
        <w:rPr>
          <w:sz w:val="52"/>
          <w:szCs w:val="52"/>
        </w:rPr>
        <w:t xml:space="preserve">– </w:t>
      </w:r>
      <w:r w:rsidR="00977E40">
        <w:rPr>
          <w:sz w:val="52"/>
          <w:szCs w:val="52"/>
        </w:rPr>
        <w:t>Corporativo</w:t>
      </w:r>
    </w:p>
    <w:p w14:paraId="5ECACC84" w14:textId="0710FF88" w:rsidR="00AF2B52" w:rsidRPr="002519E3" w:rsidRDefault="00825F00" w:rsidP="00AF2B52">
      <w:pPr>
        <w:pStyle w:val="NomeProjeto"/>
      </w:pPr>
      <w:r w:rsidRPr="002519E3">
        <w:fldChar w:fldCharType="begin"/>
      </w:r>
      <w:r w:rsidR="00A735A5" w:rsidRPr="002519E3">
        <w:instrText xml:space="preserve"> ASK  NomePr</w:instrText>
      </w:r>
      <w:r w:rsidR="00C03F98" w:rsidRPr="002519E3">
        <w:instrText>oduto</w:instrText>
      </w:r>
      <w:r w:rsidR="00A735A5" w:rsidRPr="002519E3">
        <w:instrText xml:space="preserve"> "Informe o nome do </w:instrText>
      </w:r>
      <w:r w:rsidR="00C03F98" w:rsidRPr="002519E3">
        <w:instrText>produto</w:instrText>
      </w:r>
      <w:r w:rsidR="00A735A5" w:rsidRPr="002519E3">
        <w:instrText xml:space="preserve">"  \* MERGEFORMAT </w:instrText>
      </w:r>
      <w:r w:rsidRPr="002519E3">
        <w:fldChar w:fldCharType="separate"/>
      </w:r>
      <w:bookmarkStart w:id="1" w:name="NomeProduto"/>
      <w:bookmarkStart w:id="2" w:name="NomeProjeto"/>
      <w:r w:rsidR="00C03F98" w:rsidRPr="002519E3">
        <w:t>&lt;Nome do Produto&gt;</w:t>
      </w:r>
      <w:bookmarkEnd w:id="1"/>
      <w:bookmarkEnd w:id="2"/>
      <w:r w:rsidRPr="002519E3">
        <w:fldChar w:fldCharType="end"/>
      </w:r>
      <w:r w:rsidR="008E139D" w:rsidRPr="002519E3">
        <w:t xml:space="preserve">Sistema </w:t>
      </w:r>
      <w:r w:rsidR="00675004" w:rsidRPr="002519E3">
        <w:t>Processo Eleitoral</w:t>
      </w:r>
    </w:p>
    <w:p w14:paraId="5A8E73EC" w14:textId="19F2A185" w:rsidR="00A735A5" w:rsidRPr="002519E3" w:rsidRDefault="00825F00">
      <w:pPr>
        <w:pStyle w:val="NomeCliente"/>
      </w:pPr>
      <w:r w:rsidRPr="002519E3">
        <w:fldChar w:fldCharType="begin"/>
      </w:r>
      <w:r w:rsidR="00A735A5" w:rsidRPr="002519E3">
        <w:instrText xml:space="preserve"> ASK  NomeCliente "Informe o nome do cliente"  \* MERGEFORMAT </w:instrText>
      </w:r>
      <w:r w:rsidRPr="002519E3">
        <w:fldChar w:fldCharType="separate"/>
      </w:r>
      <w:bookmarkStart w:id="3" w:name="NomeCliente"/>
      <w:r w:rsidR="00C03F98" w:rsidRPr="002519E3">
        <w:t>&lt;Nome do cliente&gt;</w:t>
      </w:r>
      <w:bookmarkEnd w:id="3"/>
      <w:r w:rsidRPr="002519E3">
        <w:fldChar w:fldCharType="end"/>
      </w:r>
      <w:r w:rsidR="00FA0C73" w:rsidRPr="002519E3">
        <w:t>CAU</w:t>
      </w:r>
    </w:p>
    <w:p w14:paraId="26020D1D" w14:textId="77777777" w:rsidR="00A735A5" w:rsidRPr="002519E3" w:rsidRDefault="00A735A5">
      <w:pPr>
        <w:pStyle w:val="NomeCliente"/>
        <w:sectPr w:rsidR="00A735A5" w:rsidRPr="002519E3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2519E3" w:rsidRDefault="00E25943" w:rsidP="00E25943">
      <w:pPr>
        <w:pStyle w:val="Dica"/>
        <w:spacing w:after="0"/>
      </w:pPr>
    </w:p>
    <w:p w14:paraId="09D3AC62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2519E3">
        <w:br w:type="page"/>
      </w:r>
      <w:r w:rsidRPr="002519E3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2519E3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A25E37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A25E37" w:rsidRDefault="00A735A5">
            <w:pPr>
              <w:jc w:val="center"/>
              <w:rPr>
                <w:b/>
                <w:bCs/>
              </w:rPr>
            </w:pPr>
            <w:r w:rsidRPr="00A25E37">
              <w:rPr>
                <w:b/>
                <w:bCs/>
              </w:rPr>
              <w:t>Observações</w:t>
            </w:r>
          </w:p>
        </w:tc>
      </w:tr>
      <w:tr w:rsidR="00D45825" w:rsidRPr="002519E3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A25E37" w:rsidRDefault="00076318">
            <w:pPr>
              <w:jc w:val="center"/>
            </w:pPr>
            <w:r w:rsidRPr="00A25E37">
              <w:t>1.0</w:t>
            </w:r>
          </w:p>
        </w:tc>
        <w:tc>
          <w:tcPr>
            <w:tcW w:w="1425" w:type="dxa"/>
            <w:vAlign w:val="bottom"/>
          </w:tcPr>
          <w:p w14:paraId="3828512A" w14:textId="7E1CE8E5" w:rsidR="00A735A5" w:rsidRPr="00A25E37" w:rsidRDefault="00977E40" w:rsidP="00977E40">
            <w:pPr>
              <w:jc w:val="center"/>
            </w:pPr>
            <w:r>
              <w:t>20</w:t>
            </w:r>
            <w:r w:rsidR="008F1424" w:rsidRPr="00A25E37">
              <w:t>0</w:t>
            </w:r>
            <w:r w:rsidR="002917B1" w:rsidRPr="00A25E37">
              <w:t>7</w:t>
            </w:r>
            <w:r w:rsidR="00076318" w:rsidRPr="00A25E37">
              <w:t>/20</w:t>
            </w:r>
            <w:r w:rsidR="008F1424" w:rsidRPr="00A25E37">
              <w:t>20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A25E37" w:rsidRDefault="00675004" w:rsidP="00675004">
            <w:pPr>
              <w:ind w:left="169"/>
              <w:jc w:val="left"/>
            </w:pPr>
            <w:r w:rsidRPr="00A25E37">
              <w:t>Cláudia Ávila</w:t>
            </w:r>
          </w:p>
        </w:tc>
        <w:tc>
          <w:tcPr>
            <w:tcW w:w="4203" w:type="dxa"/>
          </w:tcPr>
          <w:p w14:paraId="10E3D2AF" w14:textId="58E0543B" w:rsidR="00A735A5" w:rsidRPr="002519E3" w:rsidRDefault="00076318">
            <w:pPr>
              <w:ind w:left="174"/>
              <w:jc w:val="left"/>
            </w:pPr>
            <w:r w:rsidRPr="00A25E37">
              <w:t>Criação da história</w:t>
            </w:r>
            <w:r w:rsidR="00A771D6" w:rsidRPr="00A25E37">
              <w:t>, para atender à OS 1632</w:t>
            </w:r>
            <w:r w:rsidR="00FB6B80">
              <w:t xml:space="preserve"> (sprint4)</w:t>
            </w:r>
          </w:p>
        </w:tc>
      </w:tr>
    </w:tbl>
    <w:p w14:paraId="7FCD6DB3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2519E3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2519E3">
        <w:rPr>
          <w:rFonts w:cs="Arial"/>
          <w:b/>
          <w:szCs w:val="22"/>
        </w:rPr>
        <w:tab/>
      </w:r>
    </w:p>
    <w:p w14:paraId="369485E7" w14:textId="77777777" w:rsidR="00A4247F" w:rsidRPr="002519E3" w:rsidRDefault="00A4247F" w:rsidP="00A4247F">
      <w:pPr>
        <w:rPr>
          <w:rFonts w:cs="Arial"/>
          <w:szCs w:val="22"/>
        </w:rPr>
      </w:pPr>
    </w:p>
    <w:p w14:paraId="7AE1C47C" w14:textId="220F2DB5" w:rsidR="00A4247F" w:rsidRPr="002519E3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423BB385" w14:textId="77777777" w:rsidR="00A4247F" w:rsidRPr="002519E3" w:rsidRDefault="00A4247F" w:rsidP="00A4247F">
      <w:pPr>
        <w:rPr>
          <w:rFonts w:cs="Arial"/>
          <w:szCs w:val="22"/>
        </w:rPr>
      </w:pPr>
    </w:p>
    <w:p w14:paraId="0762D381" w14:textId="77777777" w:rsidR="00A4247F" w:rsidRPr="002519E3" w:rsidRDefault="00A4247F" w:rsidP="00A4247F">
      <w:pPr>
        <w:rPr>
          <w:rFonts w:cs="Arial"/>
          <w:szCs w:val="22"/>
        </w:rPr>
      </w:pPr>
    </w:p>
    <w:p w14:paraId="7558BBB3" w14:textId="77777777" w:rsidR="00A4247F" w:rsidRPr="002519E3" w:rsidRDefault="00A4247F" w:rsidP="00A4247F">
      <w:pPr>
        <w:rPr>
          <w:rFonts w:cs="Arial"/>
          <w:szCs w:val="22"/>
        </w:rPr>
      </w:pPr>
    </w:p>
    <w:p w14:paraId="6825B8F0" w14:textId="77777777" w:rsidR="00A4247F" w:rsidRPr="002519E3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2519E3" w:rsidRDefault="00A4247F" w:rsidP="00A4247F">
      <w:pPr>
        <w:tabs>
          <w:tab w:val="left" w:pos="420"/>
        </w:tabs>
        <w:rPr>
          <w:rFonts w:cs="Arial"/>
          <w:szCs w:val="22"/>
        </w:rPr>
      </w:pPr>
      <w:r w:rsidRPr="002519E3">
        <w:rPr>
          <w:rFonts w:cs="Arial"/>
          <w:szCs w:val="22"/>
        </w:rPr>
        <w:tab/>
      </w:r>
    </w:p>
    <w:p w14:paraId="22CC31A1" w14:textId="77777777" w:rsidR="00A735A5" w:rsidRPr="002519E3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2519E3">
        <w:rPr>
          <w:rFonts w:cs="Arial"/>
          <w:szCs w:val="22"/>
        </w:rPr>
        <w:br w:type="page"/>
      </w:r>
      <w:r w:rsidRPr="002519E3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2519E3" w:rsidRDefault="00A735A5">
      <w:pPr>
        <w:jc w:val="center"/>
        <w:rPr>
          <w:rFonts w:cs="Arial"/>
          <w:b/>
          <w:szCs w:val="22"/>
        </w:rPr>
      </w:pPr>
    </w:p>
    <w:bookmarkStart w:id="4" w:name="_GoBack"/>
    <w:bookmarkEnd w:id="4"/>
    <w:p w14:paraId="34242E7F" w14:textId="77777777" w:rsidR="00DF43BB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2519E3">
        <w:fldChar w:fldCharType="begin"/>
      </w:r>
      <w:r w:rsidR="00A735A5" w:rsidRPr="002519E3">
        <w:instrText xml:space="preserve"> TOC \o "1-2" \h \z \u </w:instrText>
      </w:r>
      <w:r w:rsidRPr="002519E3">
        <w:fldChar w:fldCharType="separate"/>
      </w:r>
      <w:hyperlink w:anchor="_Toc46243323" w:history="1">
        <w:r w:rsidR="00DF43BB" w:rsidRPr="00072B8A">
          <w:rPr>
            <w:rStyle w:val="Hyperlink"/>
            <w:noProof/>
          </w:rPr>
          <w:t>HST-026.1– Extrato Chapas Criadas – UF e IES</w:t>
        </w:r>
        <w:r w:rsidR="00DF43BB">
          <w:rPr>
            <w:noProof/>
            <w:webHidden/>
          </w:rPr>
          <w:tab/>
        </w:r>
        <w:r w:rsidR="00DF43BB">
          <w:rPr>
            <w:noProof/>
            <w:webHidden/>
          </w:rPr>
          <w:fldChar w:fldCharType="begin"/>
        </w:r>
        <w:r w:rsidR="00DF43BB">
          <w:rPr>
            <w:noProof/>
            <w:webHidden/>
          </w:rPr>
          <w:instrText xml:space="preserve"> PAGEREF _Toc46243323 \h </w:instrText>
        </w:r>
        <w:r w:rsidR="00DF43BB">
          <w:rPr>
            <w:noProof/>
            <w:webHidden/>
          </w:rPr>
        </w:r>
        <w:r w:rsidR="00DF43BB">
          <w:rPr>
            <w:noProof/>
            <w:webHidden/>
          </w:rPr>
          <w:fldChar w:fldCharType="separate"/>
        </w:r>
        <w:r w:rsidR="00DF43BB">
          <w:rPr>
            <w:noProof/>
            <w:webHidden/>
          </w:rPr>
          <w:t>4</w:t>
        </w:r>
        <w:r w:rsidR="00DF43BB">
          <w:rPr>
            <w:noProof/>
            <w:webHidden/>
          </w:rPr>
          <w:fldChar w:fldCharType="end"/>
        </w:r>
      </w:hyperlink>
    </w:p>
    <w:p w14:paraId="6B18974D" w14:textId="77777777" w:rsidR="00DF43BB" w:rsidRDefault="00DF43B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3324" w:history="1">
        <w:r w:rsidRPr="00072B8A">
          <w:rPr>
            <w:rStyle w:val="Hyperlink"/>
            <w:noProof/>
          </w:rPr>
          <w:t>COMO Corporativo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7144A8" w14:textId="77777777" w:rsidR="00DF43BB" w:rsidRDefault="00DF43B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3325" w:history="1">
        <w:r w:rsidRPr="00072B8A">
          <w:rPr>
            <w:rStyle w:val="Hyperlink"/>
            <w:noProof/>
          </w:rPr>
          <w:t>PARA informar o detalhamento de cada chapa e seus membros.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63B938" w14:textId="77777777" w:rsidR="00DF43BB" w:rsidRDefault="00DF43B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3326" w:history="1">
        <w:r w:rsidRPr="00072B8A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C59188" w14:textId="77777777" w:rsidR="00DF43BB" w:rsidRDefault="00DF43B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3327" w:history="1">
        <w:r w:rsidRPr="00072B8A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6CCF5F" w14:textId="77777777" w:rsidR="00DF43BB" w:rsidRDefault="00DF43B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243328" w:history="1">
        <w:r w:rsidRPr="00072B8A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_Toc46243328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Pr="002519E3" w:rsidRDefault="00825F00">
      <w:r w:rsidRPr="002519E3">
        <w:fldChar w:fldCharType="end"/>
      </w:r>
    </w:p>
    <w:p w14:paraId="3CB87937" w14:textId="77777777" w:rsidR="00A735A5" w:rsidRPr="002519E3" w:rsidRDefault="00A735A5">
      <w:pPr>
        <w:pStyle w:val="Dica"/>
      </w:pPr>
    </w:p>
    <w:p w14:paraId="0C0F08DA" w14:textId="7136CED1" w:rsidR="00A735A5" w:rsidRPr="002519E3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2519E3">
        <w:br w:type="page"/>
      </w:r>
      <w:bookmarkStart w:id="5" w:name="_Toc46243323"/>
      <w:r w:rsidR="00CE176F" w:rsidRPr="002519E3">
        <w:lastRenderedPageBreak/>
        <w:t>HST</w:t>
      </w:r>
      <w:r w:rsidR="00C03F98" w:rsidRPr="002519E3">
        <w:t>-</w:t>
      </w:r>
      <w:r w:rsidR="000B2C19">
        <w:t>026.1</w:t>
      </w:r>
      <w:r w:rsidR="0035649F" w:rsidRPr="002519E3">
        <w:t xml:space="preserve">– </w:t>
      </w:r>
      <w:r w:rsidR="000B2C19">
        <w:t>Extrato Chapas Criadas</w:t>
      </w:r>
      <w:r w:rsidR="00022FC1">
        <w:t xml:space="preserve"> </w:t>
      </w:r>
      <w:r w:rsidR="000B2C19">
        <w:t>–</w:t>
      </w:r>
      <w:r w:rsidR="002917B1">
        <w:t xml:space="preserve"> </w:t>
      </w:r>
      <w:r w:rsidR="000B2C19">
        <w:t>UF e IES</w:t>
      </w:r>
      <w:bookmarkEnd w:id="5"/>
    </w:p>
    <w:p w14:paraId="2E0C30FB" w14:textId="77777777" w:rsidR="000B2C19" w:rsidRPr="00912B4A" w:rsidRDefault="000B2C19" w:rsidP="000B2C19">
      <w:pPr>
        <w:pStyle w:val="Ttulo2"/>
        <w:numPr>
          <w:ilvl w:val="0"/>
          <w:numId w:val="0"/>
        </w:numPr>
      </w:pPr>
      <w:bookmarkStart w:id="6" w:name="_Toc25054385"/>
      <w:bookmarkStart w:id="7" w:name="_Toc7509864"/>
      <w:bookmarkStart w:id="8" w:name="_Toc46243324"/>
      <w:r w:rsidRPr="00912B4A">
        <w:t xml:space="preserve">COMO </w:t>
      </w:r>
      <w:r w:rsidRPr="00912B4A">
        <w:rPr>
          <w:b w:val="0"/>
        </w:rPr>
        <w:t>Corporativo</w:t>
      </w:r>
      <w:bookmarkEnd w:id="6"/>
      <w:bookmarkEnd w:id="8"/>
    </w:p>
    <w:p w14:paraId="24BFCD06" w14:textId="5EA9273A" w:rsidR="000B2C19" w:rsidRPr="00912B4A" w:rsidRDefault="000B2C19" w:rsidP="000B2C19">
      <w:pPr>
        <w:pStyle w:val="EstiloPrototipo3"/>
      </w:pPr>
      <w:r w:rsidRPr="00912B4A">
        <w:t xml:space="preserve">QUERO </w:t>
      </w:r>
      <w:r w:rsidRPr="00912B4A">
        <w:rPr>
          <w:b w:val="0"/>
        </w:rPr>
        <w:t>gerar extrato das chapas criadas – UF e IES.</w:t>
      </w:r>
    </w:p>
    <w:p w14:paraId="6D292FBA" w14:textId="77777777" w:rsidR="000B2C19" w:rsidRPr="00912B4A" w:rsidRDefault="000B2C19" w:rsidP="000B2C19">
      <w:pPr>
        <w:pStyle w:val="Ttulo2"/>
        <w:numPr>
          <w:ilvl w:val="0"/>
          <w:numId w:val="0"/>
        </w:numPr>
        <w:rPr>
          <w:b w:val="0"/>
        </w:rPr>
      </w:pPr>
      <w:bookmarkStart w:id="9" w:name="_Toc25054386"/>
      <w:bookmarkStart w:id="10" w:name="_Toc46243325"/>
      <w:r w:rsidRPr="00912B4A">
        <w:t xml:space="preserve">PARA </w:t>
      </w:r>
      <w:r w:rsidRPr="00912B4A">
        <w:rPr>
          <w:b w:val="0"/>
        </w:rPr>
        <w:t>informar o detalhamento de cada chapa e seus membros.</w:t>
      </w:r>
      <w:bookmarkEnd w:id="9"/>
      <w:bookmarkEnd w:id="10"/>
    </w:p>
    <w:p w14:paraId="3F8EBB06" w14:textId="77777777" w:rsidR="00EF4113" w:rsidRPr="002519E3" w:rsidRDefault="00EF4113" w:rsidP="007569F0">
      <w:pPr>
        <w:pStyle w:val="Ttulo2"/>
        <w:numPr>
          <w:ilvl w:val="0"/>
          <w:numId w:val="0"/>
        </w:numPr>
      </w:pPr>
    </w:p>
    <w:p w14:paraId="6D3DAFD9" w14:textId="77777777" w:rsidR="007569F0" w:rsidRPr="002519E3" w:rsidRDefault="007569F0" w:rsidP="007569F0">
      <w:pPr>
        <w:pStyle w:val="Ttulo2"/>
        <w:numPr>
          <w:ilvl w:val="0"/>
          <w:numId w:val="0"/>
        </w:numPr>
      </w:pPr>
      <w:bookmarkStart w:id="11" w:name="_Toc46243326"/>
      <w:r w:rsidRPr="002519E3">
        <w:t>PROTÓTIPO</w:t>
      </w:r>
      <w:bookmarkEnd w:id="7"/>
      <w:bookmarkEnd w:id="11"/>
    </w:p>
    <w:p w14:paraId="41886A3A" w14:textId="1CC4A884" w:rsidR="00C46555" w:rsidRDefault="006E7E8C" w:rsidP="003C4479">
      <w:pPr>
        <w:pStyle w:val="EstiloPrototipo3"/>
        <w:numPr>
          <w:ilvl w:val="0"/>
          <w:numId w:val="4"/>
        </w:numPr>
      </w:pPr>
      <w:bookmarkStart w:id="12" w:name="_Ref46230179"/>
      <w:r>
        <w:t>Extrato dos Membros da Chapa por UF e IES - PDF</w:t>
      </w:r>
      <w:bookmarkEnd w:id="12"/>
    </w:p>
    <w:p w14:paraId="524B628F" w14:textId="207DA75A" w:rsidR="00C46555" w:rsidRDefault="006E7E8C" w:rsidP="006E7E8C">
      <w:pPr>
        <w:pStyle w:val="EstiloPrototipo3"/>
        <w:ind w:left="1418"/>
      </w:pPr>
      <w:r>
        <w:rPr>
          <w:noProof/>
        </w:rPr>
        <w:drawing>
          <wp:inline distT="0" distB="0" distL="0" distR="0" wp14:anchorId="0F89E8A9" wp14:editId="05A75A25">
            <wp:extent cx="3990975" cy="61054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940" cy="61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46243327"/>
      <w:r w:rsidRPr="002519E3">
        <w:lastRenderedPageBreak/>
        <w:t>CRITÉRIOS DE ACEITE</w:t>
      </w:r>
      <w:bookmarkEnd w:id="13"/>
    </w:p>
    <w:p w14:paraId="34F179F8" w14:textId="77777777" w:rsidR="0030370F" w:rsidRPr="002519E3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2519E3">
        <w:rPr>
          <w:b/>
          <w:color w:val="auto"/>
        </w:rPr>
        <w:t xml:space="preserve">Premissa: </w:t>
      </w:r>
    </w:p>
    <w:p w14:paraId="5A6EB395" w14:textId="77777777" w:rsidR="00EE5EC7" w:rsidRPr="00EE5EC7" w:rsidRDefault="00EE5EC7" w:rsidP="00EE5EC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12B4A">
        <w:t xml:space="preserve">Esta história deve ser executada quando o usuário acessar no módulo CORPORATIVO a opção “Menu&gt;&gt;Chapa&gt;&gt;Acompanhar Chapa. </w:t>
      </w:r>
      <w:r w:rsidRPr="00912B4A">
        <w:rPr>
          <w:color w:val="31849B" w:themeColor="accent5" w:themeShade="BF"/>
        </w:rPr>
        <w:t xml:space="preserve">[HST023 – P02] </w:t>
      </w:r>
    </w:p>
    <w:p w14:paraId="606D4B11" w14:textId="77777777" w:rsidR="00EE5EC7" w:rsidRPr="00912B4A" w:rsidRDefault="00EE5EC7" w:rsidP="00EE5EC7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3EC3A83" w14:textId="77777777" w:rsidR="00EE5EC7" w:rsidRPr="00912B4A" w:rsidRDefault="00EE5EC7" w:rsidP="00EE5EC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912B4A">
        <w:t xml:space="preserve">O usuário deve ter permissão de acesso de assessor </w:t>
      </w:r>
      <w:r w:rsidRPr="00912B4A">
        <w:rPr>
          <w:b/>
        </w:rPr>
        <w:t>CEN/BR</w:t>
      </w:r>
      <w:r w:rsidRPr="00912B4A">
        <w:t xml:space="preserve"> e assessor </w:t>
      </w:r>
      <w:r w:rsidRPr="00912B4A">
        <w:rPr>
          <w:b/>
        </w:rPr>
        <w:t>CE/UF</w:t>
      </w:r>
      <w:r w:rsidRPr="00912B4A">
        <w:t>, ao menu “</w:t>
      </w:r>
      <w:r w:rsidRPr="00912B4A">
        <w:rPr>
          <w:b/>
        </w:rPr>
        <w:t>Acompanhar Chapa</w:t>
      </w:r>
      <w:r w:rsidRPr="00912B4A">
        <w:t>”, conforme cadastro no SICCAU Corporativo, vinculado ao usuário logado</w:t>
      </w:r>
      <w:r w:rsidRPr="00912B4A">
        <w:rPr>
          <w:rStyle w:val="Refdenotaderodap"/>
          <w:color w:val="31849B" w:themeColor="accent5" w:themeShade="BF"/>
        </w:rPr>
        <w:footnoteReference w:id="1"/>
      </w:r>
      <w:r w:rsidRPr="00912B4A">
        <w:t>.</w:t>
      </w:r>
      <w:r w:rsidRPr="00912B4A">
        <w:rPr>
          <w:color w:val="31849B" w:themeColor="accent5" w:themeShade="BF"/>
        </w:rPr>
        <w:t xml:space="preserve">  </w:t>
      </w:r>
    </w:p>
    <w:p w14:paraId="0BF5090D" w14:textId="77777777" w:rsidR="00A81DAA" w:rsidRDefault="00A81DAA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B3B614F" w14:textId="77777777" w:rsidR="00A81DAA" w:rsidRDefault="00A81DAA" w:rsidP="004B6C68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53AAA84" w14:textId="77777777" w:rsidR="004B6C68" w:rsidRPr="002519E3" w:rsidRDefault="004B6C68" w:rsidP="004B6C68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Regras Gerais:</w:t>
      </w:r>
    </w:p>
    <w:p w14:paraId="62BC6D00" w14:textId="0E934C85" w:rsidR="00A81DAA" w:rsidRDefault="00EE5EC7" w:rsidP="00EE5EC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color w:val="000000" w:themeColor="text1"/>
        </w:rPr>
      </w:pPr>
      <w:r>
        <w:t xml:space="preserve">Ao gerar um PDF na HST026 – P04, o sistema deve informar o número da posição na chapa no Extrato das Chapas Criadas, no campo </w:t>
      </w:r>
      <w:r w:rsidRPr="00EE5EC7">
        <w:rPr>
          <w:b/>
          <w:color w:val="31849B" w:themeColor="accent5" w:themeShade="BF"/>
        </w:rPr>
        <w:t>C</w:t>
      </w:r>
      <w:r>
        <w:rPr>
          <w:b/>
          <w:color w:val="31849B" w:themeColor="accent5" w:themeShade="BF"/>
        </w:rPr>
        <w:t>andidato</w:t>
      </w:r>
      <w:r>
        <w:t>;</w:t>
      </w:r>
    </w:p>
    <w:p w14:paraId="02ADA969" w14:textId="77777777" w:rsidR="00A81DAA" w:rsidRDefault="00A81DAA" w:rsidP="00A81DA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B5B3282" w14:textId="77777777" w:rsidR="00EE5EC7" w:rsidRPr="00C00DB9" w:rsidRDefault="00EE5EC7" w:rsidP="00A81DA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1AE8019" w14:textId="3ECE1FCD" w:rsidR="00A81DAA" w:rsidRPr="0069736F" w:rsidRDefault="00EE5EC7" w:rsidP="00A81DAA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25829873"/>
      <w:r>
        <w:rPr>
          <w:b/>
        </w:rPr>
        <w:t>Extrato dos Membros da Chapa por UF</w:t>
      </w:r>
      <w:r w:rsidR="00A81DAA" w:rsidRPr="00C00DB9">
        <w:rPr>
          <w:b/>
        </w:rPr>
        <w:t xml:space="preserve">: </w:t>
      </w:r>
      <w:r w:rsidR="00A81DAA" w:rsidRPr="00C00DB9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_Ref46230179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>
        <w:rPr>
          <w:color w:val="31849B" w:themeColor="accent5" w:themeShade="BF"/>
        </w:rPr>
        <w:fldChar w:fldCharType="end"/>
      </w:r>
      <w:r w:rsidR="00A81DAA">
        <w:rPr>
          <w:color w:val="31849B" w:themeColor="accent5" w:themeShade="BF"/>
        </w:rPr>
        <w:t xml:space="preserve">] </w:t>
      </w:r>
      <w:bookmarkEnd w:id="14"/>
    </w:p>
    <w:p w14:paraId="04A6D876" w14:textId="557A4B0A" w:rsidR="00EE5EC7" w:rsidRDefault="00120564" w:rsidP="00252676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Na </w:t>
      </w:r>
      <w:r w:rsidRPr="00120564">
        <w:rPr>
          <w:b/>
        </w:rPr>
        <w:t>HST026</w:t>
      </w:r>
      <w:r>
        <w:t xml:space="preserve">, na </w:t>
      </w:r>
      <w:r w:rsidRPr="00120564">
        <w:rPr>
          <w:b/>
        </w:rPr>
        <w:t>P04</w:t>
      </w:r>
      <w:r>
        <w:t>, n</w:t>
      </w:r>
      <w:r w:rsidR="00EE5EC7">
        <w:t xml:space="preserve">o campo </w:t>
      </w:r>
      <w:r>
        <w:t>“</w:t>
      </w:r>
      <w:r w:rsidR="00EE5EC7">
        <w:t xml:space="preserve">Candidatos &gt;&gt; Candidato a Conselheiro titular </w:t>
      </w:r>
      <w:r w:rsidR="00EE5EC7" w:rsidRPr="00120564">
        <w:rPr>
          <w:b/>
          <w:color w:val="31849B" w:themeColor="accent5" w:themeShade="BF"/>
        </w:rPr>
        <w:t>Estaduais</w:t>
      </w:r>
      <w:r w:rsidR="00EE5EC7">
        <w:t xml:space="preserve"> e respectivos suplente de conselheiros</w:t>
      </w:r>
      <w:r>
        <w:t>”</w:t>
      </w:r>
      <w:r w:rsidR="00EE5EC7">
        <w:t xml:space="preserve">, o sistema de exibir o número da posição de cada membro (titular </w:t>
      </w:r>
      <w:r>
        <w:t>+</w:t>
      </w:r>
      <w:r w:rsidR="00EE5EC7">
        <w:t xml:space="preserve"> Suplente), conforme figura abaixo:</w:t>
      </w:r>
    </w:p>
    <w:p w14:paraId="5613EAEC" w14:textId="77777777" w:rsidR="00EE5EC7" w:rsidRDefault="00EE5EC7" w:rsidP="00EE5EC7">
      <w:pPr>
        <w:pStyle w:val="PargrafodaLista"/>
        <w:spacing w:before="60" w:after="60"/>
        <w:ind w:left="574"/>
        <w:jc w:val="both"/>
      </w:pPr>
    </w:p>
    <w:p w14:paraId="55284616" w14:textId="1EF92F35" w:rsidR="00EE5EC7" w:rsidRDefault="00EE5EC7" w:rsidP="00EE5EC7">
      <w:pPr>
        <w:pStyle w:val="PargrafodaLista"/>
        <w:spacing w:before="60" w:after="60"/>
        <w:ind w:left="1134"/>
        <w:jc w:val="both"/>
      </w:pPr>
      <w:r>
        <w:rPr>
          <w:noProof/>
        </w:rPr>
        <w:drawing>
          <wp:inline distT="0" distB="0" distL="0" distR="0" wp14:anchorId="6E1C2C95" wp14:editId="11ADD12D">
            <wp:extent cx="4448175" cy="1885319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868" cy="189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C430" w14:textId="77777777" w:rsidR="0003263B" w:rsidRDefault="0003263B" w:rsidP="0003263B">
      <w:pPr>
        <w:pStyle w:val="PargrafodaLista"/>
        <w:spacing w:before="60" w:after="60"/>
        <w:ind w:left="574"/>
        <w:jc w:val="both"/>
      </w:pPr>
    </w:p>
    <w:p w14:paraId="7A5F8F36" w14:textId="77777777" w:rsidR="00607B84" w:rsidRDefault="00607B84" w:rsidP="0003263B">
      <w:pPr>
        <w:pStyle w:val="PargrafodaLista"/>
      </w:pPr>
    </w:p>
    <w:p w14:paraId="3679E6D7" w14:textId="77777777" w:rsidR="003334B5" w:rsidRPr="002519E3" w:rsidRDefault="003334B5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2519E3" w:rsidRDefault="00EB6FEF" w:rsidP="00913787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 w:rsidRPr="002519E3">
        <w:rPr>
          <w:b/>
        </w:rPr>
        <w:t>Mensagem:</w:t>
      </w:r>
    </w:p>
    <w:p w14:paraId="60CEF1D2" w14:textId="2FD6EE92" w:rsidR="00004F8B" w:rsidRPr="002519E3" w:rsidRDefault="00144DCB" w:rsidP="003334B5">
      <w:pPr>
        <w:pStyle w:val="PargrafodaLista"/>
        <w:ind w:left="426"/>
      </w:pPr>
      <w:r>
        <w:t>N/A</w:t>
      </w:r>
    </w:p>
    <w:p w14:paraId="63F33EE0" w14:textId="77777777" w:rsidR="00BC778D" w:rsidRPr="002519E3" w:rsidRDefault="00BC778D" w:rsidP="00BC778D">
      <w:pPr>
        <w:pStyle w:val="Ttulo2"/>
        <w:numPr>
          <w:ilvl w:val="0"/>
          <w:numId w:val="0"/>
        </w:numPr>
        <w:spacing w:before="240"/>
      </w:pPr>
      <w:bookmarkStart w:id="15" w:name="_Toc46243328"/>
      <w:r w:rsidRPr="002519E3">
        <w:t>INFORMAÇÕES COMPLEMENTARES</w:t>
      </w:r>
      <w:bookmarkEnd w:id="15"/>
    </w:p>
    <w:p w14:paraId="62D7BC18" w14:textId="08866AFC" w:rsidR="00654E1A" w:rsidRPr="002519E3" w:rsidRDefault="00654E1A" w:rsidP="00654E1A">
      <w:pPr>
        <w:rPr>
          <w:b/>
        </w:rPr>
      </w:pPr>
      <w:r w:rsidRPr="002519E3">
        <w:rPr>
          <w:b/>
        </w:rPr>
        <w:t>Histórias relacionadas:</w:t>
      </w:r>
    </w:p>
    <w:p w14:paraId="17F7B01F" w14:textId="3E7E5B98" w:rsidR="006412F6" w:rsidRDefault="006412F6" w:rsidP="00012D3B">
      <w:pPr>
        <w:rPr>
          <w:sz w:val="18"/>
          <w:szCs w:val="18"/>
        </w:rPr>
      </w:pPr>
      <w:r w:rsidRPr="006412F6">
        <w:rPr>
          <w:sz w:val="18"/>
          <w:szCs w:val="18"/>
        </w:rPr>
        <w:t>Eleitoral_HST02</w:t>
      </w:r>
      <w:r w:rsidR="00120564">
        <w:rPr>
          <w:sz w:val="18"/>
          <w:szCs w:val="18"/>
        </w:rPr>
        <w:t>6</w:t>
      </w:r>
      <w:r w:rsidRPr="006412F6">
        <w:rPr>
          <w:sz w:val="18"/>
          <w:szCs w:val="18"/>
        </w:rPr>
        <w:t>_</w:t>
      </w:r>
      <w:r w:rsidR="00120564">
        <w:rPr>
          <w:sz w:val="18"/>
          <w:szCs w:val="18"/>
        </w:rPr>
        <w:t>Extrato_Chapas_Criadas</w:t>
      </w:r>
    </w:p>
    <w:p w14:paraId="14813EDF" w14:textId="108CB801" w:rsidR="00012D3B" w:rsidRPr="00F60458" w:rsidRDefault="00012D3B" w:rsidP="00012D3B">
      <w:pPr>
        <w:rPr>
          <w:sz w:val="18"/>
          <w:szCs w:val="18"/>
        </w:rPr>
      </w:pPr>
    </w:p>
    <w:sectPr w:rsidR="00012D3B" w:rsidRPr="00F60458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E9594" w14:textId="77777777" w:rsidR="00772D23" w:rsidRDefault="00772D23">
      <w:r>
        <w:separator/>
      </w:r>
    </w:p>
    <w:p w14:paraId="663D53FC" w14:textId="77777777" w:rsidR="00772D23" w:rsidRDefault="00772D23"/>
  </w:endnote>
  <w:endnote w:type="continuationSeparator" w:id="0">
    <w:p w14:paraId="7EC01C01" w14:textId="77777777" w:rsidR="00772D23" w:rsidRDefault="00772D23">
      <w:r>
        <w:continuationSeparator/>
      </w:r>
    </w:p>
    <w:p w14:paraId="2AFF57D0" w14:textId="77777777" w:rsidR="00772D23" w:rsidRDefault="00772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54DC1" w:rsidRDefault="00654DC1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54DC1" w:rsidRPr="003D59E6" w14:paraId="2B97DD6D" w14:textId="77777777">
      <w:tc>
        <w:tcPr>
          <w:tcW w:w="4605" w:type="dxa"/>
          <w:vAlign w:val="center"/>
        </w:tcPr>
        <w:p w14:paraId="0297AE86" w14:textId="77777777" w:rsidR="00654DC1" w:rsidRPr="003D59E6" w:rsidRDefault="00654DC1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54DC1" w:rsidRPr="0017543C" w:rsidRDefault="00654DC1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F43BB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54DC1" w:rsidRPr="0057652B" w:rsidRDefault="00654D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50C96" w14:textId="77777777" w:rsidR="00772D23" w:rsidRDefault="00772D23">
      <w:r>
        <w:separator/>
      </w:r>
    </w:p>
    <w:p w14:paraId="73E0B63F" w14:textId="77777777" w:rsidR="00772D23" w:rsidRDefault="00772D23"/>
  </w:footnote>
  <w:footnote w:type="continuationSeparator" w:id="0">
    <w:p w14:paraId="73936E0C" w14:textId="77777777" w:rsidR="00772D23" w:rsidRDefault="00772D23">
      <w:r>
        <w:continuationSeparator/>
      </w:r>
    </w:p>
    <w:p w14:paraId="79F1B525" w14:textId="77777777" w:rsidR="00772D23" w:rsidRDefault="00772D23"/>
  </w:footnote>
  <w:footnote w:id="1">
    <w:p w14:paraId="788D9631" w14:textId="332EA46D" w:rsidR="00EE5EC7" w:rsidRDefault="00EE5EC7" w:rsidP="00EE5EC7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54DC1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54DC1" w:rsidRPr="0017543C" w:rsidRDefault="00654DC1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6856090" r:id="rId2"/>
            </w:object>
          </w:r>
        </w:p>
      </w:tc>
      <w:tc>
        <w:tcPr>
          <w:tcW w:w="4111" w:type="dxa"/>
          <w:vAlign w:val="center"/>
        </w:tcPr>
        <w:p w14:paraId="2CC77D67" w14:textId="1E843B6E" w:rsidR="00654DC1" w:rsidRPr="00C6532E" w:rsidRDefault="00654DC1" w:rsidP="00EE5EC7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HST</w:t>
          </w:r>
          <w:r w:rsidR="00EE5EC7">
            <w:rPr>
              <w:rFonts w:ascii="Verdana" w:hAnsi="Verdana"/>
            </w:rPr>
            <w:t>026.1</w:t>
          </w:r>
          <w:r>
            <w:rPr>
              <w:rFonts w:ascii="Verdana" w:hAnsi="Verdana"/>
            </w:rPr>
            <w:t xml:space="preserve"> –</w:t>
          </w:r>
          <w:r w:rsidR="00EE5EC7">
            <w:rPr>
              <w:rFonts w:ascii="Verdana" w:hAnsi="Verdana"/>
            </w:rPr>
            <w:t>Extrato Chapas Criadas</w:t>
          </w:r>
          <w:r>
            <w:rPr>
              <w:rFonts w:ascii="Verdana" w:hAnsi="Verdana"/>
            </w:rPr>
            <w:t xml:space="preserve"> – </w:t>
          </w:r>
          <w:r w:rsidR="00977E40">
            <w:rPr>
              <w:rFonts w:ascii="Verdana" w:hAnsi="Verdana"/>
            </w:rPr>
            <w:t>Corporativo</w:t>
          </w:r>
        </w:p>
      </w:tc>
      <w:tc>
        <w:tcPr>
          <w:tcW w:w="3260" w:type="dxa"/>
          <w:vAlign w:val="center"/>
        </w:tcPr>
        <w:p w14:paraId="7C22B301" w14:textId="6B6D790E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54DC1" w:rsidRPr="004A2AAB" w:rsidRDefault="00654DC1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64EB9B7E" w:rsidR="00654DC1" w:rsidRDefault="00654DC1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54DC1" w:rsidRDefault="00654DC1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54DC1" w:rsidRDefault="00654D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6AC315D"/>
    <w:multiLevelType w:val="hybridMultilevel"/>
    <w:tmpl w:val="C96E0390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D0C50"/>
    <w:multiLevelType w:val="hybridMultilevel"/>
    <w:tmpl w:val="B3429470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3">
      <w:start w:val="1"/>
      <w:numFmt w:val="upperRoman"/>
      <w:lvlText w:val="%5."/>
      <w:lvlJc w:val="right"/>
      <w:pPr>
        <w:ind w:left="3600" w:hanging="360"/>
      </w:pPr>
      <w:rPr>
        <w:rFonts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1D82C73"/>
    <w:multiLevelType w:val="hybridMultilevel"/>
    <w:tmpl w:val="36108F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44D3D"/>
    <w:multiLevelType w:val="hybridMultilevel"/>
    <w:tmpl w:val="B1B26BD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55E74"/>
    <w:multiLevelType w:val="hybridMultilevel"/>
    <w:tmpl w:val="0608AE12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6233BD3"/>
    <w:multiLevelType w:val="hybridMultilevel"/>
    <w:tmpl w:val="F4121958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9563D4D"/>
    <w:multiLevelType w:val="hybridMultilevel"/>
    <w:tmpl w:val="EDEC2804"/>
    <w:lvl w:ilvl="0" w:tplc="0416000B">
      <w:start w:val="1"/>
      <w:numFmt w:val="bullet"/>
      <w:lvlText w:val=""/>
      <w:lvlJc w:val="left"/>
      <w:pPr>
        <w:ind w:left="13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4">
    <w:nsid w:val="4F095C1A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7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81445B5"/>
    <w:multiLevelType w:val="multilevel"/>
    <w:tmpl w:val="662E61D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8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2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7C7B55B4"/>
    <w:multiLevelType w:val="hybridMultilevel"/>
    <w:tmpl w:val="8BB8BB7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6"/>
  </w:num>
  <w:num w:numId="5">
    <w:abstractNumId w:val="25"/>
  </w:num>
  <w:num w:numId="6">
    <w:abstractNumId w:val="11"/>
  </w:num>
  <w:num w:numId="7">
    <w:abstractNumId w:val="20"/>
  </w:num>
  <w:num w:numId="8">
    <w:abstractNumId w:val="26"/>
  </w:num>
  <w:num w:numId="9">
    <w:abstractNumId w:val="18"/>
  </w:num>
  <w:num w:numId="10">
    <w:abstractNumId w:val="19"/>
  </w:num>
  <w:num w:numId="11">
    <w:abstractNumId w:val="13"/>
  </w:num>
  <w:num w:numId="12">
    <w:abstractNumId w:val="9"/>
  </w:num>
  <w:num w:numId="13">
    <w:abstractNumId w:val="3"/>
  </w:num>
  <w:num w:numId="14">
    <w:abstractNumId w:val="14"/>
  </w:num>
  <w:num w:numId="15">
    <w:abstractNumId w:val="5"/>
  </w:num>
  <w:num w:numId="16">
    <w:abstractNumId w:val="2"/>
  </w:num>
  <w:num w:numId="17">
    <w:abstractNumId w:val="7"/>
  </w:num>
  <w:num w:numId="18">
    <w:abstractNumId w:val="2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021E"/>
    <w:rsid w:val="0001114E"/>
    <w:rsid w:val="00012D3B"/>
    <w:rsid w:val="0001571F"/>
    <w:rsid w:val="00017ED3"/>
    <w:rsid w:val="0002044C"/>
    <w:rsid w:val="00022829"/>
    <w:rsid w:val="00022931"/>
    <w:rsid w:val="00022A78"/>
    <w:rsid w:val="00022F50"/>
    <w:rsid w:val="00022FC1"/>
    <w:rsid w:val="00023047"/>
    <w:rsid w:val="00023962"/>
    <w:rsid w:val="00025925"/>
    <w:rsid w:val="000263F7"/>
    <w:rsid w:val="00026EE7"/>
    <w:rsid w:val="00027629"/>
    <w:rsid w:val="00030DC2"/>
    <w:rsid w:val="00031CBE"/>
    <w:rsid w:val="00032406"/>
    <w:rsid w:val="0003263B"/>
    <w:rsid w:val="00032841"/>
    <w:rsid w:val="00033D08"/>
    <w:rsid w:val="000342BB"/>
    <w:rsid w:val="0003494B"/>
    <w:rsid w:val="00034D5A"/>
    <w:rsid w:val="00036393"/>
    <w:rsid w:val="00040855"/>
    <w:rsid w:val="0004088D"/>
    <w:rsid w:val="00040BF4"/>
    <w:rsid w:val="00042373"/>
    <w:rsid w:val="00042743"/>
    <w:rsid w:val="0004378E"/>
    <w:rsid w:val="00043858"/>
    <w:rsid w:val="0004400A"/>
    <w:rsid w:val="00044234"/>
    <w:rsid w:val="00045621"/>
    <w:rsid w:val="00045663"/>
    <w:rsid w:val="00045D2C"/>
    <w:rsid w:val="00046C71"/>
    <w:rsid w:val="00046D76"/>
    <w:rsid w:val="00047227"/>
    <w:rsid w:val="000514D4"/>
    <w:rsid w:val="00051559"/>
    <w:rsid w:val="00051578"/>
    <w:rsid w:val="00051CB7"/>
    <w:rsid w:val="00051F92"/>
    <w:rsid w:val="00052B79"/>
    <w:rsid w:val="00053FCF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78A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F5F"/>
    <w:rsid w:val="000740D8"/>
    <w:rsid w:val="00076318"/>
    <w:rsid w:val="0007671A"/>
    <w:rsid w:val="00076915"/>
    <w:rsid w:val="00076C07"/>
    <w:rsid w:val="000772BC"/>
    <w:rsid w:val="000809E1"/>
    <w:rsid w:val="00080AD9"/>
    <w:rsid w:val="00080D96"/>
    <w:rsid w:val="000825ED"/>
    <w:rsid w:val="00082DAB"/>
    <w:rsid w:val="00083829"/>
    <w:rsid w:val="00084624"/>
    <w:rsid w:val="0008479E"/>
    <w:rsid w:val="00086AFE"/>
    <w:rsid w:val="00086C2C"/>
    <w:rsid w:val="000874B8"/>
    <w:rsid w:val="00087DD8"/>
    <w:rsid w:val="000902C4"/>
    <w:rsid w:val="00090304"/>
    <w:rsid w:val="00092301"/>
    <w:rsid w:val="00092606"/>
    <w:rsid w:val="000926DE"/>
    <w:rsid w:val="0009448D"/>
    <w:rsid w:val="00096413"/>
    <w:rsid w:val="000978F1"/>
    <w:rsid w:val="0009796C"/>
    <w:rsid w:val="00097BF2"/>
    <w:rsid w:val="000A01B5"/>
    <w:rsid w:val="000A054B"/>
    <w:rsid w:val="000A0845"/>
    <w:rsid w:val="000A0B1F"/>
    <w:rsid w:val="000A1227"/>
    <w:rsid w:val="000A12F1"/>
    <w:rsid w:val="000A1D28"/>
    <w:rsid w:val="000A1DB6"/>
    <w:rsid w:val="000A2B6B"/>
    <w:rsid w:val="000A2E6A"/>
    <w:rsid w:val="000A33C1"/>
    <w:rsid w:val="000A3B11"/>
    <w:rsid w:val="000A43F8"/>
    <w:rsid w:val="000A53FE"/>
    <w:rsid w:val="000A56DC"/>
    <w:rsid w:val="000A5B48"/>
    <w:rsid w:val="000B019A"/>
    <w:rsid w:val="000B0370"/>
    <w:rsid w:val="000B038B"/>
    <w:rsid w:val="000B1045"/>
    <w:rsid w:val="000B2C14"/>
    <w:rsid w:val="000B2C19"/>
    <w:rsid w:val="000B31CB"/>
    <w:rsid w:val="000B5692"/>
    <w:rsid w:val="000B624B"/>
    <w:rsid w:val="000B7C76"/>
    <w:rsid w:val="000C00AA"/>
    <w:rsid w:val="000C03AE"/>
    <w:rsid w:val="000C0B01"/>
    <w:rsid w:val="000C2F40"/>
    <w:rsid w:val="000C30A3"/>
    <w:rsid w:val="000C3B7B"/>
    <w:rsid w:val="000C5161"/>
    <w:rsid w:val="000C599D"/>
    <w:rsid w:val="000C6128"/>
    <w:rsid w:val="000C77E4"/>
    <w:rsid w:val="000D07E2"/>
    <w:rsid w:val="000D0FF9"/>
    <w:rsid w:val="000D1E64"/>
    <w:rsid w:val="000D1ECD"/>
    <w:rsid w:val="000D2F33"/>
    <w:rsid w:val="000D3499"/>
    <w:rsid w:val="000D367A"/>
    <w:rsid w:val="000D3E78"/>
    <w:rsid w:val="000D3FD0"/>
    <w:rsid w:val="000D4078"/>
    <w:rsid w:val="000D463E"/>
    <w:rsid w:val="000D480E"/>
    <w:rsid w:val="000D57E2"/>
    <w:rsid w:val="000D6620"/>
    <w:rsid w:val="000D76A9"/>
    <w:rsid w:val="000D7CAD"/>
    <w:rsid w:val="000D7D55"/>
    <w:rsid w:val="000E0D1E"/>
    <w:rsid w:val="000E10A0"/>
    <w:rsid w:val="000E2221"/>
    <w:rsid w:val="000E2797"/>
    <w:rsid w:val="000E4445"/>
    <w:rsid w:val="000E4DD0"/>
    <w:rsid w:val="000E5275"/>
    <w:rsid w:val="000E5674"/>
    <w:rsid w:val="000E5F1F"/>
    <w:rsid w:val="000E7293"/>
    <w:rsid w:val="000F1575"/>
    <w:rsid w:val="000F32C7"/>
    <w:rsid w:val="000F3FD1"/>
    <w:rsid w:val="000F4385"/>
    <w:rsid w:val="000F5A87"/>
    <w:rsid w:val="000F6540"/>
    <w:rsid w:val="000F71F0"/>
    <w:rsid w:val="000F73E7"/>
    <w:rsid w:val="000F7E2D"/>
    <w:rsid w:val="00100368"/>
    <w:rsid w:val="00100695"/>
    <w:rsid w:val="00100873"/>
    <w:rsid w:val="00100E6E"/>
    <w:rsid w:val="0010255B"/>
    <w:rsid w:val="0010280B"/>
    <w:rsid w:val="00102F91"/>
    <w:rsid w:val="00103C2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16CBB"/>
    <w:rsid w:val="00117692"/>
    <w:rsid w:val="00120056"/>
    <w:rsid w:val="001204D5"/>
    <w:rsid w:val="00120564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6D2"/>
    <w:rsid w:val="00135C91"/>
    <w:rsid w:val="00135D31"/>
    <w:rsid w:val="00135F5D"/>
    <w:rsid w:val="00136C1B"/>
    <w:rsid w:val="00137478"/>
    <w:rsid w:val="001418E1"/>
    <w:rsid w:val="00142527"/>
    <w:rsid w:val="00142655"/>
    <w:rsid w:val="00142FEF"/>
    <w:rsid w:val="00143AE0"/>
    <w:rsid w:val="00143D94"/>
    <w:rsid w:val="00144DCB"/>
    <w:rsid w:val="001451E8"/>
    <w:rsid w:val="00145208"/>
    <w:rsid w:val="0014544C"/>
    <w:rsid w:val="00145CE1"/>
    <w:rsid w:val="0014605A"/>
    <w:rsid w:val="00146B3B"/>
    <w:rsid w:val="00146CA7"/>
    <w:rsid w:val="00153838"/>
    <w:rsid w:val="00154794"/>
    <w:rsid w:val="0015504B"/>
    <w:rsid w:val="00155D6C"/>
    <w:rsid w:val="00156E2E"/>
    <w:rsid w:val="0015725F"/>
    <w:rsid w:val="00157E00"/>
    <w:rsid w:val="00157E66"/>
    <w:rsid w:val="0016286C"/>
    <w:rsid w:val="00163AFA"/>
    <w:rsid w:val="001653E6"/>
    <w:rsid w:val="00165A72"/>
    <w:rsid w:val="00165B69"/>
    <w:rsid w:val="001700A0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6FC5"/>
    <w:rsid w:val="00187019"/>
    <w:rsid w:val="00190035"/>
    <w:rsid w:val="0019233D"/>
    <w:rsid w:val="00192478"/>
    <w:rsid w:val="00192548"/>
    <w:rsid w:val="001927C0"/>
    <w:rsid w:val="00192DDA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309F"/>
    <w:rsid w:val="001A3FD0"/>
    <w:rsid w:val="001A4DFD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A5"/>
    <w:rsid w:val="001B7BDF"/>
    <w:rsid w:val="001C0A13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3A8"/>
    <w:rsid w:val="001D7782"/>
    <w:rsid w:val="001D7CF1"/>
    <w:rsid w:val="001E1D12"/>
    <w:rsid w:val="001E28E5"/>
    <w:rsid w:val="001E33E8"/>
    <w:rsid w:val="001E3F9A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AFB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0C6E"/>
    <w:rsid w:val="0020153E"/>
    <w:rsid w:val="002019C4"/>
    <w:rsid w:val="00202605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13D"/>
    <w:rsid w:val="00213558"/>
    <w:rsid w:val="00214D06"/>
    <w:rsid w:val="00215403"/>
    <w:rsid w:val="002160E0"/>
    <w:rsid w:val="0021764A"/>
    <w:rsid w:val="002178D8"/>
    <w:rsid w:val="00220632"/>
    <w:rsid w:val="0022165E"/>
    <w:rsid w:val="00221EAB"/>
    <w:rsid w:val="00223312"/>
    <w:rsid w:val="00223598"/>
    <w:rsid w:val="00223813"/>
    <w:rsid w:val="002254D7"/>
    <w:rsid w:val="00225616"/>
    <w:rsid w:val="00225A70"/>
    <w:rsid w:val="002264A6"/>
    <w:rsid w:val="00226A43"/>
    <w:rsid w:val="00227210"/>
    <w:rsid w:val="00230428"/>
    <w:rsid w:val="00230F1B"/>
    <w:rsid w:val="002318D9"/>
    <w:rsid w:val="002327FB"/>
    <w:rsid w:val="0023318E"/>
    <w:rsid w:val="00234A5B"/>
    <w:rsid w:val="002358CD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414"/>
    <w:rsid w:val="00243ED3"/>
    <w:rsid w:val="002440C9"/>
    <w:rsid w:val="002446C3"/>
    <w:rsid w:val="00244F8A"/>
    <w:rsid w:val="00246E9D"/>
    <w:rsid w:val="002479B1"/>
    <w:rsid w:val="00247B28"/>
    <w:rsid w:val="002508D0"/>
    <w:rsid w:val="00250D66"/>
    <w:rsid w:val="00251151"/>
    <w:rsid w:val="002518C9"/>
    <w:rsid w:val="002519E3"/>
    <w:rsid w:val="00251AF0"/>
    <w:rsid w:val="00251C64"/>
    <w:rsid w:val="00252185"/>
    <w:rsid w:val="00253118"/>
    <w:rsid w:val="00253A8F"/>
    <w:rsid w:val="002542E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396B"/>
    <w:rsid w:val="00266BFA"/>
    <w:rsid w:val="00266DC8"/>
    <w:rsid w:val="00267DC7"/>
    <w:rsid w:val="00270351"/>
    <w:rsid w:val="00270784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2EE"/>
    <w:rsid w:val="00285A64"/>
    <w:rsid w:val="00285A89"/>
    <w:rsid w:val="002863AB"/>
    <w:rsid w:val="00287290"/>
    <w:rsid w:val="00287B79"/>
    <w:rsid w:val="00287CAA"/>
    <w:rsid w:val="002909B3"/>
    <w:rsid w:val="00290B40"/>
    <w:rsid w:val="002917B1"/>
    <w:rsid w:val="00292E97"/>
    <w:rsid w:val="002945F4"/>
    <w:rsid w:val="002948E9"/>
    <w:rsid w:val="00294C89"/>
    <w:rsid w:val="002952D5"/>
    <w:rsid w:val="0029551B"/>
    <w:rsid w:val="002961EF"/>
    <w:rsid w:val="002976A5"/>
    <w:rsid w:val="00297769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A4D"/>
    <w:rsid w:val="002A7E96"/>
    <w:rsid w:val="002A7F44"/>
    <w:rsid w:val="002B0CA1"/>
    <w:rsid w:val="002B110B"/>
    <w:rsid w:val="002B1350"/>
    <w:rsid w:val="002B13E6"/>
    <w:rsid w:val="002B1554"/>
    <w:rsid w:val="002B1BA9"/>
    <w:rsid w:val="002B1BFB"/>
    <w:rsid w:val="002B36FA"/>
    <w:rsid w:val="002B378D"/>
    <w:rsid w:val="002B4569"/>
    <w:rsid w:val="002B4DE5"/>
    <w:rsid w:val="002B4F6C"/>
    <w:rsid w:val="002B624D"/>
    <w:rsid w:val="002B626B"/>
    <w:rsid w:val="002B6C7D"/>
    <w:rsid w:val="002B6C8B"/>
    <w:rsid w:val="002B6E5C"/>
    <w:rsid w:val="002B70C3"/>
    <w:rsid w:val="002B7762"/>
    <w:rsid w:val="002C0B2C"/>
    <w:rsid w:val="002C0F2B"/>
    <w:rsid w:val="002C308A"/>
    <w:rsid w:val="002C32C2"/>
    <w:rsid w:val="002C44F7"/>
    <w:rsid w:val="002C4ADA"/>
    <w:rsid w:val="002D04BC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57D2"/>
    <w:rsid w:val="002E60E2"/>
    <w:rsid w:val="002E74A4"/>
    <w:rsid w:val="002E7E4E"/>
    <w:rsid w:val="002F0AFB"/>
    <w:rsid w:val="002F0D4C"/>
    <w:rsid w:val="002F0D88"/>
    <w:rsid w:val="002F1312"/>
    <w:rsid w:val="002F2F57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3085"/>
    <w:rsid w:val="00313C69"/>
    <w:rsid w:val="00314EFE"/>
    <w:rsid w:val="0031576C"/>
    <w:rsid w:val="00315B11"/>
    <w:rsid w:val="00315F54"/>
    <w:rsid w:val="00317BA1"/>
    <w:rsid w:val="0032022F"/>
    <w:rsid w:val="0032024B"/>
    <w:rsid w:val="0032162A"/>
    <w:rsid w:val="00321C60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A7A"/>
    <w:rsid w:val="00332B3F"/>
    <w:rsid w:val="00332D08"/>
    <w:rsid w:val="003334B5"/>
    <w:rsid w:val="00333F4A"/>
    <w:rsid w:val="00334710"/>
    <w:rsid w:val="00334B69"/>
    <w:rsid w:val="0033587E"/>
    <w:rsid w:val="003364C3"/>
    <w:rsid w:val="00336922"/>
    <w:rsid w:val="00336D31"/>
    <w:rsid w:val="00337531"/>
    <w:rsid w:val="003375E6"/>
    <w:rsid w:val="0033793F"/>
    <w:rsid w:val="00340681"/>
    <w:rsid w:val="00340CB7"/>
    <w:rsid w:val="00341934"/>
    <w:rsid w:val="003419D8"/>
    <w:rsid w:val="00341AD3"/>
    <w:rsid w:val="00342AFD"/>
    <w:rsid w:val="00343018"/>
    <w:rsid w:val="00344D60"/>
    <w:rsid w:val="00344F6E"/>
    <w:rsid w:val="003453D1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4582"/>
    <w:rsid w:val="003562D2"/>
    <w:rsid w:val="0035649F"/>
    <w:rsid w:val="00356798"/>
    <w:rsid w:val="00356968"/>
    <w:rsid w:val="00356A67"/>
    <w:rsid w:val="00360940"/>
    <w:rsid w:val="00360A63"/>
    <w:rsid w:val="00361BF5"/>
    <w:rsid w:val="00362254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6EB"/>
    <w:rsid w:val="003769A3"/>
    <w:rsid w:val="00376DFF"/>
    <w:rsid w:val="00382051"/>
    <w:rsid w:val="00382B08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419D"/>
    <w:rsid w:val="003950CD"/>
    <w:rsid w:val="00395AEB"/>
    <w:rsid w:val="003968E4"/>
    <w:rsid w:val="00396E93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2B7F"/>
    <w:rsid w:val="003C3EB2"/>
    <w:rsid w:val="003C3F01"/>
    <w:rsid w:val="003C4479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E7D8B"/>
    <w:rsid w:val="003F01E8"/>
    <w:rsid w:val="003F2380"/>
    <w:rsid w:val="003F3D3D"/>
    <w:rsid w:val="003F4800"/>
    <w:rsid w:val="003F4B5B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0503E"/>
    <w:rsid w:val="004053E7"/>
    <w:rsid w:val="0041075C"/>
    <w:rsid w:val="004114D6"/>
    <w:rsid w:val="004126FB"/>
    <w:rsid w:val="00413205"/>
    <w:rsid w:val="00413D12"/>
    <w:rsid w:val="004160BC"/>
    <w:rsid w:val="004161B2"/>
    <w:rsid w:val="004166D4"/>
    <w:rsid w:val="004168FB"/>
    <w:rsid w:val="004170F9"/>
    <w:rsid w:val="0042152C"/>
    <w:rsid w:val="00422382"/>
    <w:rsid w:val="00423475"/>
    <w:rsid w:val="00424579"/>
    <w:rsid w:val="00425BC6"/>
    <w:rsid w:val="00425F55"/>
    <w:rsid w:val="0042629D"/>
    <w:rsid w:val="00427294"/>
    <w:rsid w:val="004275FA"/>
    <w:rsid w:val="00427A82"/>
    <w:rsid w:val="00430463"/>
    <w:rsid w:val="004308BB"/>
    <w:rsid w:val="00430A25"/>
    <w:rsid w:val="00430B46"/>
    <w:rsid w:val="00431294"/>
    <w:rsid w:val="0043136A"/>
    <w:rsid w:val="00433370"/>
    <w:rsid w:val="004334D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303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920"/>
    <w:rsid w:val="00487E5F"/>
    <w:rsid w:val="004919A9"/>
    <w:rsid w:val="00491AD6"/>
    <w:rsid w:val="00491E8C"/>
    <w:rsid w:val="004923A4"/>
    <w:rsid w:val="0049481B"/>
    <w:rsid w:val="004949AD"/>
    <w:rsid w:val="00495BDE"/>
    <w:rsid w:val="004963E6"/>
    <w:rsid w:val="0049667E"/>
    <w:rsid w:val="00496F9F"/>
    <w:rsid w:val="004A15F0"/>
    <w:rsid w:val="004A1DAD"/>
    <w:rsid w:val="004A1DE6"/>
    <w:rsid w:val="004A2337"/>
    <w:rsid w:val="004A2BF8"/>
    <w:rsid w:val="004A37AB"/>
    <w:rsid w:val="004A464E"/>
    <w:rsid w:val="004A485A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673"/>
    <w:rsid w:val="004B6C68"/>
    <w:rsid w:val="004B6D67"/>
    <w:rsid w:val="004C00BD"/>
    <w:rsid w:val="004C0512"/>
    <w:rsid w:val="004C11DE"/>
    <w:rsid w:val="004C287B"/>
    <w:rsid w:val="004C35D8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31D2"/>
    <w:rsid w:val="004E44BC"/>
    <w:rsid w:val="004E4FF9"/>
    <w:rsid w:val="004E5173"/>
    <w:rsid w:val="004E55E7"/>
    <w:rsid w:val="004E6355"/>
    <w:rsid w:val="004E6D92"/>
    <w:rsid w:val="004F029F"/>
    <w:rsid w:val="004F2410"/>
    <w:rsid w:val="004F259A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3E80"/>
    <w:rsid w:val="00504754"/>
    <w:rsid w:val="0050541B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26FA"/>
    <w:rsid w:val="005439BD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5117"/>
    <w:rsid w:val="00566180"/>
    <w:rsid w:val="00566222"/>
    <w:rsid w:val="00566743"/>
    <w:rsid w:val="00567041"/>
    <w:rsid w:val="0056747B"/>
    <w:rsid w:val="00567882"/>
    <w:rsid w:val="0056791B"/>
    <w:rsid w:val="005709BF"/>
    <w:rsid w:val="005711B6"/>
    <w:rsid w:val="00571B5E"/>
    <w:rsid w:val="00572518"/>
    <w:rsid w:val="0057276D"/>
    <w:rsid w:val="0057279B"/>
    <w:rsid w:val="005734BA"/>
    <w:rsid w:val="00574D76"/>
    <w:rsid w:val="00575EBC"/>
    <w:rsid w:val="00577FF0"/>
    <w:rsid w:val="00580335"/>
    <w:rsid w:val="005817AA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502A"/>
    <w:rsid w:val="00595132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D38"/>
    <w:rsid w:val="005C4E28"/>
    <w:rsid w:val="005C61D9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0E77"/>
    <w:rsid w:val="005E1A06"/>
    <w:rsid w:val="005E4A27"/>
    <w:rsid w:val="005E4DAD"/>
    <w:rsid w:val="005E51F3"/>
    <w:rsid w:val="005E74CE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3058"/>
    <w:rsid w:val="00604A8E"/>
    <w:rsid w:val="006053A8"/>
    <w:rsid w:val="006059B9"/>
    <w:rsid w:val="00605E8A"/>
    <w:rsid w:val="0060628F"/>
    <w:rsid w:val="006063B2"/>
    <w:rsid w:val="006064F2"/>
    <w:rsid w:val="00606EF2"/>
    <w:rsid w:val="00607B84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0B8A"/>
    <w:rsid w:val="00626053"/>
    <w:rsid w:val="00626BBB"/>
    <w:rsid w:val="006271D7"/>
    <w:rsid w:val="006308AA"/>
    <w:rsid w:val="0063147B"/>
    <w:rsid w:val="00631BCC"/>
    <w:rsid w:val="00632FF1"/>
    <w:rsid w:val="00633C8D"/>
    <w:rsid w:val="006375A0"/>
    <w:rsid w:val="00641114"/>
    <w:rsid w:val="006412F6"/>
    <w:rsid w:val="00641992"/>
    <w:rsid w:val="00641E9F"/>
    <w:rsid w:val="0064265E"/>
    <w:rsid w:val="00644339"/>
    <w:rsid w:val="0064451E"/>
    <w:rsid w:val="006453B3"/>
    <w:rsid w:val="006454A2"/>
    <w:rsid w:val="00646444"/>
    <w:rsid w:val="00646E3A"/>
    <w:rsid w:val="00647C03"/>
    <w:rsid w:val="006507A2"/>
    <w:rsid w:val="00650F2A"/>
    <w:rsid w:val="0065165F"/>
    <w:rsid w:val="00651E69"/>
    <w:rsid w:val="00652817"/>
    <w:rsid w:val="006529BD"/>
    <w:rsid w:val="0065342B"/>
    <w:rsid w:val="00653873"/>
    <w:rsid w:val="00653F0F"/>
    <w:rsid w:val="0065445B"/>
    <w:rsid w:val="00654DC1"/>
    <w:rsid w:val="00654E1A"/>
    <w:rsid w:val="00654E92"/>
    <w:rsid w:val="0065518C"/>
    <w:rsid w:val="00655218"/>
    <w:rsid w:val="00655914"/>
    <w:rsid w:val="00655E52"/>
    <w:rsid w:val="00656397"/>
    <w:rsid w:val="00656595"/>
    <w:rsid w:val="006571F2"/>
    <w:rsid w:val="00660E9C"/>
    <w:rsid w:val="00661030"/>
    <w:rsid w:val="0066168D"/>
    <w:rsid w:val="0066563C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37FC"/>
    <w:rsid w:val="0067428A"/>
    <w:rsid w:val="00675004"/>
    <w:rsid w:val="0067639E"/>
    <w:rsid w:val="006764D0"/>
    <w:rsid w:val="00677432"/>
    <w:rsid w:val="00677A54"/>
    <w:rsid w:val="006805C0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2C4"/>
    <w:rsid w:val="006959CB"/>
    <w:rsid w:val="00695B06"/>
    <w:rsid w:val="006A4476"/>
    <w:rsid w:val="006A569B"/>
    <w:rsid w:val="006A57AF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0C0D"/>
    <w:rsid w:val="006C31D5"/>
    <w:rsid w:val="006C4B54"/>
    <w:rsid w:val="006C6B04"/>
    <w:rsid w:val="006C6F0B"/>
    <w:rsid w:val="006D1264"/>
    <w:rsid w:val="006D13B8"/>
    <w:rsid w:val="006D1C81"/>
    <w:rsid w:val="006D220C"/>
    <w:rsid w:val="006D2C42"/>
    <w:rsid w:val="006D4437"/>
    <w:rsid w:val="006D48C0"/>
    <w:rsid w:val="006D4FCE"/>
    <w:rsid w:val="006D6B7A"/>
    <w:rsid w:val="006D751F"/>
    <w:rsid w:val="006D7627"/>
    <w:rsid w:val="006D7B16"/>
    <w:rsid w:val="006E02BE"/>
    <w:rsid w:val="006E0DCB"/>
    <w:rsid w:val="006E1EA7"/>
    <w:rsid w:val="006E2521"/>
    <w:rsid w:val="006E3414"/>
    <w:rsid w:val="006E5559"/>
    <w:rsid w:val="006E56F8"/>
    <w:rsid w:val="006E721D"/>
    <w:rsid w:val="006E7E8C"/>
    <w:rsid w:val="006F1E88"/>
    <w:rsid w:val="006F2551"/>
    <w:rsid w:val="006F2B59"/>
    <w:rsid w:val="006F2D64"/>
    <w:rsid w:val="006F352F"/>
    <w:rsid w:val="006F3817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17F7"/>
    <w:rsid w:val="007022D9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C8B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4897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F56"/>
    <w:rsid w:val="0074070B"/>
    <w:rsid w:val="00740A6A"/>
    <w:rsid w:val="007421D8"/>
    <w:rsid w:val="0074299E"/>
    <w:rsid w:val="00744804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1B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1EB6"/>
    <w:rsid w:val="00772D23"/>
    <w:rsid w:val="00773231"/>
    <w:rsid w:val="007733D0"/>
    <w:rsid w:val="007749F3"/>
    <w:rsid w:val="00774BEB"/>
    <w:rsid w:val="007750AF"/>
    <w:rsid w:val="007767B7"/>
    <w:rsid w:val="00776995"/>
    <w:rsid w:val="007776D0"/>
    <w:rsid w:val="00780C3B"/>
    <w:rsid w:val="007811DE"/>
    <w:rsid w:val="0078170B"/>
    <w:rsid w:val="00782404"/>
    <w:rsid w:val="007825D2"/>
    <w:rsid w:val="00783888"/>
    <w:rsid w:val="00784DFB"/>
    <w:rsid w:val="00785945"/>
    <w:rsid w:val="00786174"/>
    <w:rsid w:val="00786473"/>
    <w:rsid w:val="007867B5"/>
    <w:rsid w:val="0078717B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4A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B1D"/>
    <w:rsid w:val="007C056E"/>
    <w:rsid w:val="007C10B4"/>
    <w:rsid w:val="007C11D5"/>
    <w:rsid w:val="007C15D1"/>
    <w:rsid w:val="007C2F8C"/>
    <w:rsid w:val="007C3BFF"/>
    <w:rsid w:val="007C49AB"/>
    <w:rsid w:val="007C54BF"/>
    <w:rsid w:val="007C7AB7"/>
    <w:rsid w:val="007C7D82"/>
    <w:rsid w:val="007D05E5"/>
    <w:rsid w:val="007D0C25"/>
    <w:rsid w:val="007D0F56"/>
    <w:rsid w:val="007D1109"/>
    <w:rsid w:val="007D1570"/>
    <w:rsid w:val="007D1733"/>
    <w:rsid w:val="007D18BC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28A"/>
    <w:rsid w:val="007F3DB8"/>
    <w:rsid w:val="007F3E44"/>
    <w:rsid w:val="007F5723"/>
    <w:rsid w:val="007F645D"/>
    <w:rsid w:val="007F73E6"/>
    <w:rsid w:val="007F7CB9"/>
    <w:rsid w:val="007F7D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05CCB"/>
    <w:rsid w:val="00810D6A"/>
    <w:rsid w:val="00811F5E"/>
    <w:rsid w:val="008125C3"/>
    <w:rsid w:val="00814126"/>
    <w:rsid w:val="00814297"/>
    <w:rsid w:val="008144C3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4FA5"/>
    <w:rsid w:val="00825237"/>
    <w:rsid w:val="00825336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18CF"/>
    <w:rsid w:val="0083274F"/>
    <w:rsid w:val="00833861"/>
    <w:rsid w:val="00833D51"/>
    <w:rsid w:val="00836B62"/>
    <w:rsid w:val="008372B3"/>
    <w:rsid w:val="0083792D"/>
    <w:rsid w:val="00837C77"/>
    <w:rsid w:val="00837D9A"/>
    <w:rsid w:val="0084055B"/>
    <w:rsid w:val="00841B29"/>
    <w:rsid w:val="0084298E"/>
    <w:rsid w:val="00844474"/>
    <w:rsid w:val="00844595"/>
    <w:rsid w:val="0084524D"/>
    <w:rsid w:val="00845A02"/>
    <w:rsid w:val="00845C44"/>
    <w:rsid w:val="00846014"/>
    <w:rsid w:val="00846B53"/>
    <w:rsid w:val="00847353"/>
    <w:rsid w:val="0084794D"/>
    <w:rsid w:val="00850647"/>
    <w:rsid w:val="008506F9"/>
    <w:rsid w:val="00851E70"/>
    <w:rsid w:val="00852E63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2D6B"/>
    <w:rsid w:val="00863587"/>
    <w:rsid w:val="00863636"/>
    <w:rsid w:val="00864B36"/>
    <w:rsid w:val="0086777C"/>
    <w:rsid w:val="00871DA5"/>
    <w:rsid w:val="0087235D"/>
    <w:rsid w:val="008724F1"/>
    <w:rsid w:val="008730CD"/>
    <w:rsid w:val="008737BC"/>
    <w:rsid w:val="00874558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154B"/>
    <w:rsid w:val="00883682"/>
    <w:rsid w:val="0088554D"/>
    <w:rsid w:val="00890DB6"/>
    <w:rsid w:val="008912FB"/>
    <w:rsid w:val="00891704"/>
    <w:rsid w:val="008929C9"/>
    <w:rsid w:val="00892E5E"/>
    <w:rsid w:val="00895C48"/>
    <w:rsid w:val="00895FC8"/>
    <w:rsid w:val="008961CD"/>
    <w:rsid w:val="0089714A"/>
    <w:rsid w:val="00897E79"/>
    <w:rsid w:val="008A08DC"/>
    <w:rsid w:val="008A1465"/>
    <w:rsid w:val="008A16D7"/>
    <w:rsid w:val="008A17AA"/>
    <w:rsid w:val="008A3350"/>
    <w:rsid w:val="008A4A85"/>
    <w:rsid w:val="008A4B40"/>
    <w:rsid w:val="008A4BE8"/>
    <w:rsid w:val="008A5457"/>
    <w:rsid w:val="008A5A6E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55D6"/>
    <w:rsid w:val="008B7A7B"/>
    <w:rsid w:val="008C1008"/>
    <w:rsid w:val="008C1743"/>
    <w:rsid w:val="008C1C47"/>
    <w:rsid w:val="008C1D13"/>
    <w:rsid w:val="008C204B"/>
    <w:rsid w:val="008C2137"/>
    <w:rsid w:val="008C2832"/>
    <w:rsid w:val="008C2F83"/>
    <w:rsid w:val="008C3CCF"/>
    <w:rsid w:val="008C4A20"/>
    <w:rsid w:val="008C66DD"/>
    <w:rsid w:val="008C756B"/>
    <w:rsid w:val="008C7E84"/>
    <w:rsid w:val="008D00DB"/>
    <w:rsid w:val="008D0C1A"/>
    <w:rsid w:val="008D1033"/>
    <w:rsid w:val="008D1039"/>
    <w:rsid w:val="008D17BE"/>
    <w:rsid w:val="008D1E67"/>
    <w:rsid w:val="008D2309"/>
    <w:rsid w:val="008D28E8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4B4"/>
    <w:rsid w:val="008E093E"/>
    <w:rsid w:val="008E139D"/>
    <w:rsid w:val="008E27EC"/>
    <w:rsid w:val="008E2C73"/>
    <w:rsid w:val="008E3881"/>
    <w:rsid w:val="008E3901"/>
    <w:rsid w:val="008E3F63"/>
    <w:rsid w:val="008E4034"/>
    <w:rsid w:val="008E46DB"/>
    <w:rsid w:val="008E58E3"/>
    <w:rsid w:val="008E5C72"/>
    <w:rsid w:val="008E72F2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44"/>
    <w:rsid w:val="009038BE"/>
    <w:rsid w:val="00904DB9"/>
    <w:rsid w:val="00905944"/>
    <w:rsid w:val="00906BCD"/>
    <w:rsid w:val="009075ED"/>
    <w:rsid w:val="00911FAA"/>
    <w:rsid w:val="009129A1"/>
    <w:rsid w:val="00913787"/>
    <w:rsid w:val="00914DFC"/>
    <w:rsid w:val="00916B9D"/>
    <w:rsid w:val="00916E54"/>
    <w:rsid w:val="0091757F"/>
    <w:rsid w:val="0091774C"/>
    <w:rsid w:val="00917A21"/>
    <w:rsid w:val="00921638"/>
    <w:rsid w:val="00921CF0"/>
    <w:rsid w:val="00922C25"/>
    <w:rsid w:val="00924DAF"/>
    <w:rsid w:val="009250A2"/>
    <w:rsid w:val="00925335"/>
    <w:rsid w:val="00925560"/>
    <w:rsid w:val="00926C1B"/>
    <w:rsid w:val="0092709C"/>
    <w:rsid w:val="00927359"/>
    <w:rsid w:val="009306AE"/>
    <w:rsid w:val="00931D7D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2C52"/>
    <w:rsid w:val="00942E26"/>
    <w:rsid w:val="009432C0"/>
    <w:rsid w:val="0094433D"/>
    <w:rsid w:val="009446EA"/>
    <w:rsid w:val="00944FF9"/>
    <w:rsid w:val="00945C3A"/>
    <w:rsid w:val="00945F27"/>
    <w:rsid w:val="00950A2C"/>
    <w:rsid w:val="00953602"/>
    <w:rsid w:val="009538E4"/>
    <w:rsid w:val="00953AAB"/>
    <w:rsid w:val="0095405C"/>
    <w:rsid w:val="0095588B"/>
    <w:rsid w:val="00955C95"/>
    <w:rsid w:val="009565BA"/>
    <w:rsid w:val="00957146"/>
    <w:rsid w:val="00957A91"/>
    <w:rsid w:val="009601D6"/>
    <w:rsid w:val="009612DF"/>
    <w:rsid w:val="00961667"/>
    <w:rsid w:val="00963507"/>
    <w:rsid w:val="0096413D"/>
    <w:rsid w:val="009642C3"/>
    <w:rsid w:val="00964B4C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7796B"/>
    <w:rsid w:val="00977CA0"/>
    <w:rsid w:val="00977E40"/>
    <w:rsid w:val="0098035C"/>
    <w:rsid w:val="00981861"/>
    <w:rsid w:val="00982254"/>
    <w:rsid w:val="00983ABF"/>
    <w:rsid w:val="00985B57"/>
    <w:rsid w:val="00985CF0"/>
    <w:rsid w:val="00986AAA"/>
    <w:rsid w:val="00986F33"/>
    <w:rsid w:val="009871EC"/>
    <w:rsid w:val="00987243"/>
    <w:rsid w:val="009874F6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5E80"/>
    <w:rsid w:val="009965D1"/>
    <w:rsid w:val="0099731C"/>
    <w:rsid w:val="009A028B"/>
    <w:rsid w:val="009A13CC"/>
    <w:rsid w:val="009A1501"/>
    <w:rsid w:val="009A1B57"/>
    <w:rsid w:val="009A1C37"/>
    <w:rsid w:val="009A1DC3"/>
    <w:rsid w:val="009A2368"/>
    <w:rsid w:val="009A24F5"/>
    <w:rsid w:val="009A2507"/>
    <w:rsid w:val="009A2FD2"/>
    <w:rsid w:val="009A4412"/>
    <w:rsid w:val="009A5965"/>
    <w:rsid w:val="009A6DF7"/>
    <w:rsid w:val="009A7A9F"/>
    <w:rsid w:val="009A7ABA"/>
    <w:rsid w:val="009B0020"/>
    <w:rsid w:val="009B1AB4"/>
    <w:rsid w:val="009B1F80"/>
    <w:rsid w:val="009B2884"/>
    <w:rsid w:val="009B3198"/>
    <w:rsid w:val="009B37CC"/>
    <w:rsid w:val="009B42E9"/>
    <w:rsid w:val="009B4D2C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28D3"/>
    <w:rsid w:val="009E73AC"/>
    <w:rsid w:val="009F071B"/>
    <w:rsid w:val="009F0D48"/>
    <w:rsid w:val="009F1056"/>
    <w:rsid w:val="009F10A4"/>
    <w:rsid w:val="009F2DD2"/>
    <w:rsid w:val="009F30D5"/>
    <w:rsid w:val="009F3E3A"/>
    <w:rsid w:val="009F4885"/>
    <w:rsid w:val="009F4BAD"/>
    <w:rsid w:val="009F542F"/>
    <w:rsid w:val="009F58FF"/>
    <w:rsid w:val="009F74E8"/>
    <w:rsid w:val="009F75F5"/>
    <w:rsid w:val="00A00778"/>
    <w:rsid w:val="00A0169B"/>
    <w:rsid w:val="00A01BD6"/>
    <w:rsid w:val="00A01BFA"/>
    <w:rsid w:val="00A026F3"/>
    <w:rsid w:val="00A02BA9"/>
    <w:rsid w:val="00A03772"/>
    <w:rsid w:val="00A042D1"/>
    <w:rsid w:val="00A04A98"/>
    <w:rsid w:val="00A04C0C"/>
    <w:rsid w:val="00A05379"/>
    <w:rsid w:val="00A06423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480"/>
    <w:rsid w:val="00A15815"/>
    <w:rsid w:val="00A159CD"/>
    <w:rsid w:val="00A17159"/>
    <w:rsid w:val="00A20708"/>
    <w:rsid w:val="00A20729"/>
    <w:rsid w:val="00A237F6"/>
    <w:rsid w:val="00A23E6C"/>
    <w:rsid w:val="00A24E87"/>
    <w:rsid w:val="00A24EFF"/>
    <w:rsid w:val="00A2544F"/>
    <w:rsid w:val="00A25E37"/>
    <w:rsid w:val="00A267C3"/>
    <w:rsid w:val="00A268A9"/>
    <w:rsid w:val="00A31336"/>
    <w:rsid w:val="00A3150E"/>
    <w:rsid w:val="00A31926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7C7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4ABC"/>
    <w:rsid w:val="00A7541F"/>
    <w:rsid w:val="00A75806"/>
    <w:rsid w:val="00A75E5F"/>
    <w:rsid w:val="00A761F8"/>
    <w:rsid w:val="00A763A5"/>
    <w:rsid w:val="00A765D3"/>
    <w:rsid w:val="00A771D6"/>
    <w:rsid w:val="00A7720C"/>
    <w:rsid w:val="00A77252"/>
    <w:rsid w:val="00A77C61"/>
    <w:rsid w:val="00A77E91"/>
    <w:rsid w:val="00A80390"/>
    <w:rsid w:val="00A81BAA"/>
    <w:rsid w:val="00A81DAA"/>
    <w:rsid w:val="00A8269A"/>
    <w:rsid w:val="00A8322A"/>
    <w:rsid w:val="00A84BE6"/>
    <w:rsid w:val="00A85D84"/>
    <w:rsid w:val="00A865C7"/>
    <w:rsid w:val="00A86AE6"/>
    <w:rsid w:val="00A907D0"/>
    <w:rsid w:val="00A908EF"/>
    <w:rsid w:val="00A909E9"/>
    <w:rsid w:val="00A92378"/>
    <w:rsid w:val="00A9241D"/>
    <w:rsid w:val="00A931C2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9C2"/>
    <w:rsid w:val="00AA5D0E"/>
    <w:rsid w:val="00AA6E8A"/>
    <w:rsid w:val="00AA6EBE"/>
    <w:rsid w:val="00AA73BE"/>
    <w:rsid w:val="00AB01AB"/>
    <w:rsid w:val="00AB1061"/>
    <w:rsid w:val="00AB1445"/>
    <w:rsid w:val="00AB2E58"/>
    <w:rsid w:val="00AB3D65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21F"/>
    <w:rsid w:val="00B06ABA"/>
    <w:rsid w:val="00B06D43"/>
    <w:rsid w:val="00B11DA2"/>
    <w:rsid w:val="00B11FD3"/>
    <w:rsid w:val="00B13656"/>
    <w:rsid w:val="00B14C7E"/>
    <w:rsid w:val="00B1581B"/>
    <w:rsid w:val="00B17CFD"/>
    <w:rsid w:val="00B201D6"/>
    <w:rsid w:val="00B2056D"/>
    <w:rsid w:val="00B20794"/>
    <w:rsid w:val="00B20A22"/>
    <w:rsid w:val="00B20C49"/>
    <w:rsid w:val="00B219DA"/>
    <w:rsid w:val="00B219F6"/>
    <w:rsid w:val="00B220E9"/>
    <w:rsid w:val="00B22725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5847"/>
    <w:rsid w:val="00B36D0A"/>
    <w:rsid w:val="00B36EE9"/>
    <w:rsid w:val="00B378D2"/>
    <w:rsid w:val="00B37EDE"/>
    <w:rsid w:val="00B40589"/>
    <w:rsid w:val="00B409B5"/>
    <w:rsid w:val="00B410F5"/>
    <w:rsid w:val="00B4111E"/>
    <w:rsid w:val="00B41589"/>
    <w:rsid w:val="00B41A35"/>
    <w:rsid w:val="00B42391"/>
    <w:rsid w:val="00B437B6"/>
    <w:rsid w:val="00B45665"/>
    <w:rsid w:val="00B45BE8"/>
    <w:rsid w:val="00B45E52"/>
    <w:rsid w:val="00B45FC6"/>
    <w:rsid w:val="00B46A37"/>
    <w:rsid w:val="00B47D63"/>
    <w:rsid w:val="00B50A34"/>
    <w:rsid w:val="00B510B8"/>
    <w:rsid w:val="00B5151B"/>
    <w:rsid w:val="00B516E6"/>
    <w:rsid w:val="00B52252"/>
    <w:rsid w:val="00B537A5"/>
    <w:rsid w:val="00B56950"/>
    <w:rsid w:val="00B56DB9"/>
    <w:rsid w:val="00B5738D"/>
    <w:rsid w:val="00B57A2F"/>
    <w:rsid w:val="00B57F21"/>
    <w:rsid w:val="00B60009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563E"/>
    <w:rsid w:val="00B75714"/>
    <w:rsid w:val="00B76B19"/>
    <w:rsid w:val="00B80059"/>
    <w:rsid w:val="00B8050C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95A5D"/>
    <w:rsid w:val="00BA1F75"/>
    <w:rsid w:val="00BA1F8B"/>
    <w:rsid w:val="00BA3777"/>
    <w:rsid w:val="00BA39E5"/>
    <w:rsid w:val="00BA4310"/>
    <w:rsid w:val="00BA4E07"/>
    <w:rsid w:val="00BA5E5D"/>
    <w:rsid w:val="00BA6AD6"/>
    <w:rsid w:val="00BA72EB"/>
    <w:rsid w:val="00BB1B4E"/>
    <w:rsid w:val="00BB1F2A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0ACA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0FF5"/>
    <w:rsid w:val="00BD1161"/>
    <w:rsid w:val="00BD1574"/>
    <w:rsid w:val="00BD1A6F"/>
    <w:rsid w:val="00BD1C88"/>
    <w:rsid w:val="00BD240B"/>
    <w:rsid w:val="00BD2630"/>
    <w:rsid w:val="00BD3704"/>
    <w:rsid w:val="00BD389E"/>
    <w:rsid w:val="00BD5535"/>
    <w:rsid w:val="00BD5E65"/>
    <w:rsid w:val="00BD627A"/>
    <w:rsid w:val="00BD635D"/>
    <w:rsid w:val="00BE06C6"/>
    <w:rsid w:val="00BE33F0"/>
    <w:rsid w:val="00BE3ADC"/>
    <w:rsid w:val="00BE3F47"/>
    <w:rsid w:val="00BE5E4C"/>
    <w:rsid w:val="00BE74DC"/>
    <w:rsid w:val="00BF0B33"/>
    <w:rsid w:val="00BF0F39"/>
    <w:rsid w:val="00BF3C1C"/>
    <w:rsid w:val="00BF4B7D"/>
    <w:rsid w:val="00BF5239"/>
    <w:rsid w:val="00BF540A"/>
    <w:rsid w:val="00BF599A"/>
    <w:rsid w:val="00BF6B8B"/>
    <w:rsid w:val="00C005D0"/>
    <w:rsid w:val="00C007E6"/>
    <w:rsid w:val="00C00AEB"/>
    <w:rsid w:val="00C00B08"/>
    <w:rsid w:val="00C00DE1"/>
    <w:rsid w:val="00C01593"/>
    <w:rsid w:val="00C0298D"/>
    <w:rsid w:val="00C0334B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365"/>
    <w:rsid w:val="00C43A63"/>
    <w:rsid w:val="00C43C26"/>
    <w:rsid w:val="00C44D90"/>
    <w:rsid w:val="00C45772"/>
    <w:rsid w:val="00C45F31"/>
    <w:rsid w:val="00C46555"/>
    <w:rsid w:val="00C475FB"/>
    <w:rsid w:val="00C477BF"/>
    <w:rsid w:val="00C47E32"/>
    <w:rsid w:val="00C47ECD"/>
    <w:rsid w:val="00C503FA"/>
    <w:rsid w:val="00C50E03"/>
    <w:rsid w:val="00C522E6"/>
    <w:rsid w:val="00C52CCC"/>
    <w:rsid w:val="00C52D37"/>
    <w:rsid w:val="00C53226"/>
    <w:rsid w:val="00C53283"/>
    <w:rsid w:val="00C535AB"/>
    <w:rsid w:val="00C542D6"/>
    <w:rsid w:val="00C55092"/>
    <w:rsid w:val="00C56715"/>
    <w:rsid w:val="00C56B52"/>
    <w:rsid w:val="00C5729F"/>
    <w:rsid w:val="00C5786E"/>
    <w:rsid w:val="00C57FD9"/>
    <w:rsid w:val="00C61076"/>
    <w:rsid w:val="00C64430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18C"/>
    <w:rsid w:val="00C72D7C"/>
    <w:rsid w:val="00C73CE4"/>
    <w:rsid w:val="00C73F7E"/>
    <w:rsid w:val="00C7479E"/>
    <w:rsid w:val="00C7546C"/>
    <w:rsid w:val="00C7621A"/>
    <w:rsid w:val="00C77BA9"/>
    <w:rsid w:val="00C77D83"/>
    <w:rsid w:val="00C8013A"/>
    <w:rsid w:val="00C80A08"/>
    <w:rsid w:val="00C80FDB"/>
    <w:rsid w:val="00C813F0"/>
    <w:rsid w:val="00C818F1"/>
    <w:rsid w:val="00C81AD4"/>
    <w:rsid w:val="00C82812"/>
    <w:rsid w:val="00C82F6D"/>
    <w:rsid w:val="00C82FC9"/>
    <w:rsid w:val="00C83A7F"/>
    <w:rsid w:val="00C84127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D62"/>
    <w:rsid w:val="00C96F69"/>
    <w:rsid w:val="00CA014B"/>
    <w:rsid w:val="00CA1A36"/>
    <w:rsid w:val="00CA1BE6"/>
    <w:rsid w:val="00CA2637"/>
    <w:rsid w:val="00CA2BEF"/>
    <w:rsid w:val="00CA3846"/>
    <w:rsid w:val="00CA4805"/>
    <w:rsid w:val="00CA4A99"/>
    <w:rsid w:val="00CA51A1"/>
    <w:rsid w:val="00CA65A7"/>
    <w:rsid w:val="00CA68EB"/>
    <w:rsid w:val="00CB0B67"/>
    <w:rsid w:val="00CB2214"/>
    <w:rsid w:val="00CB2563"/>
    <w:rsid w:val="00CB2771"/>
    <w:rsid w:val="00CB2C92"/>
    <w:rsid w:val="00CB45A5"/>
    <w:rsid w:val="00CB5BEA"/>
    <w:rsid w:val="00CB5C8B"/>
    <w:rsid w:val="00CB6239"/>
    <w:rsid w:val="00CB71FD"/>
    <w:rsid w:val="00CB7BD2"/>
    <w:rsid w:val="00CC08CC"/>
    <w:rsid w:val="00CC1929"/>
    <w:rsid w:val="00CC34DA"/>
    <w:rsid w:val="00CC3897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25"/>
    <w:rsid w:val="00CE4873"/>
    <w:rsid w:val="00CE52B7"/>
    <w:rsid w:val="00CE589D"/>
    <w:rsid w:val="00CE5FEF"/>
    <w:rsid w:val="00CE61E0"/>
    <w:rsid w:val="00CE7EF0"/>
    <w:rsid w:val="00CF0247"/>
    <w:rsid w:val="00CF0607"/>
    <w:rsid w:val="00CF195F"/>
    <w:rsid w:val="00CF2771"/>
    <w:rsid w:val="00CF373C"/>
    <w:rsid w:val="00CF37CD"/>
    <w:rsid w:val="00CF3FEC"/>
    <w:rsid w:val="00CF653A"/>
    <w:rsid w:val="00CF7EBF"/>
    <w:rsid w:val="00D009F4"/>
    <w:rsid w:val="00D00E27"/>
    <w:rsid w:val="00D00F47"/>
    <w:rsid w:val="00D016BD"/>
    <w:rsid w:val="00D01E32"/>
    <w:rsid w:val="00D02587"/>
    <w:rsid w:val="00D0270F"/>
    <w:rsid w:val="00D039BF"/>
    <w:rsid w:val="00D03FE8"/>
    <w:rsid w:val="00D049C7"/>
    <w:rsid w:val="00D04F1D"/>
    <w:rsid w:val="00D0578A"/>
    <w:rsid w:val="00D05E23"/>
    <w:rsid w:val="00D067DB"/>
    <w:rsid w:val="00D07480"/>
    <w:rsid w:val="00D10622"/>
    <w:rsid w:val="00D10626"/>
    <w:rsid w:val="00D10C38"/>
    <w:rsid w:val="00D130E4"/>
    <w:rsid w:val="00D1368E"/>
    <w:rsid w:val="00D15404"/>
    <w:rsid w:val="00D158EE"/>
    <w:rsid w:val="00D15E47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0DAD"/>
    <w:rsid w:val="00D319AF"/>
    <w:rsid w:val="00D3212D"/>
    <w:rsid w:val="00D3241C"/>
    <w:rsid w:val="00D32EB1"/>
    <w:rsid w:val="00D32F4A"/>
    <w:rsid w:val="00D33257"/>
    <w:rsid w:val="00D3362D"/>
    <w:rsid w:val="00D33664"/>
    <w:rsid w:val="00D33BDA"/>
    <w:rsid w:val="00D36378"/>
    <w:rsid w:val="00D36EB3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466"/>
    <w:rsid w:val="00D56B21"/>
    <w:rsid w:val="00D57DA7"/>
    <w:rsid w:val="00D6020E"/>
    <w:rsid w:val="00D61C43"/>
    <w:rsid w:val="00D635DC"/>
    <w:rsid w:val="00D63F3F"/>
    <w:rsid w:val="00D6407C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2F3B"/>
    <w:rsid w:val="00D73744"/>
    <w:rsid w:val="00D750DB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5F0B"/>
    <w:rsid w:val="00D86514"/>
    <w:rsid w:val="00D86957"/>
    <w:rsid w:val="00D90031"/>
    <w:rsid w:val="00D903E7"/>
    <w:rsid w:val="00D90746"/>
    <w:rsid w:val="00D908D1"/>
    <w:rsid w:val="00D9142C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10D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07A9"/>
    <w:rsid w:val="00DD1A2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4AB3"/>
    <w:rsid w:val="00DE5335"/>
    <w:rsid w:val="00DE6486"/>
    <w:rsid w:val="00DE6761"/>
    <w:rsid w:val="00DE7BA6"/>
    <w:rsid w:val="00DF03B4"/>
    <w:rsid w:val="00DF20A5"/>
    <w:rsid w:val="00DF2195"/>
    <w:rsid w:val="00DF2836"/>
    <w:rsid w:val="00DF3810"/>
    <w:rsid w:val="00DF3B9A"/>
    <w:rsid w:val="00DF43B9"/>
    <w:rsid w:val="00DF43BB"/>
    <w:rsid w:val="00DF4931"/>
    <w:rsid w:val="00DF5047"/>
    <w:rsid w:val="00DF5B9C"/>
    <w:rsid w:val="00DF6D8D"/>
    <w:rsid w:val="00DF7E2A"/>
    <w:rsid w:val="00E008B0"/>
    <w:rsid w:val="00E00ECB"/>
    <w:rsid w:val="00E012BC"/>
    <w:rsid w:val="00E0160F"/>
    <w:rsid w:val="00E0189C"/>
    <w:rsid w:val="00E01BB3"/>
    <w:rsid w:val="00E0289D"/>
    <w:rsid w:val="00E03192"/>
    <w:rsid w:val="00E0351A"/>
    <w:rsid w:val="00E0387B"/>
    <w:rsid w:val="00E04BFA"/>
    <w:rsid w:val="00E0515C"/>
    <w:rsid w:val="00E054B7"/>
    <w:rsid w:val="00E05A1A"/>
    <w:rsid w:val="00E05D1E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7CB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2EB4"/>
    <w:rsid w:val="00E23B38"/>
    <w:rsid w:val="00E24622"/>
    <w:rsid w:val="00E24C69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2E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5490"/>
    <w:rsid w:val="00E55F3C"/>
    <w:rsid w:val="00E57F64"/>
    <w:rsid w:val="00E57FDF"/>
    <w:rsid w:val="00E60E17"/>
    <w:rsid w:val="00E61288"/>
    <w:rsid w:val="00E61D79"/>
    <w:rsid w:val="00E61D7A"/>
    <w:rsid w:val="00E63A18"/>
    <w:rsid w:val="00E65587"/>
    <w:rsid w:val="00E66176"/>
    <w:rsid w:val="00E670EE"/>
    <w:rsid w:val="00E67BB7"/>
    <w:rsid w:val="00E67D1E"/>
    <w:rsid w:val="00E67FB2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482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4CB0"/>
    <w:rsid w:val="00E95244"/>
    <w:rsid w:val="00E9563E"/>
    <w:rsid w:val="00E95732"/>
    <w:rsid w:val="00E9644E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557D"/>
    <w:rsid w:val="00EA6061"/>
    <w:rsid w:val="00EA6112"/>
    <w:rsid w:val="00EA66EF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05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0535"/>
    <w:rsid w:val="00EE245A"/>
    <w:rsid w:val="00EE2E51"/>
    <w:rsid w:val="00EE30B5"/>
    <w:rsid w:val="00EE3F50"/>
    <w:rsid w:val="00EE51F3"/>
    <w:rsid w:val="00EE5DB4"/>
    <w:rsid w:val="00EE5EC7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4F3A"/>
    <w:rsid w:val="00EF5D5C"/>
    <w:rsid w:val="00EF63F2"/>
    <w:rsid w:val="00EF6432"/>
    <w:rsid w:val="00EF6935"/>
    <w:rsid w:val="00EF6B22"/>
    <w:rsid w:val="00EF6F96"/>
    <w:rsid w:val="00EF7033"/>
    <w:rsid w:val="00EF77A4"/>
    <w:rsid w:val="00F00063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296"/>
    <w:rsid w:val="00F02C8E"/>
    <w:rsid w:val="00F02DB3"/>
    <w:rsid w:val="00F041E8"/>
    <w:rsid w:val="00F052A6"/>
    <w:rsid w:val="00F06185"/>
    <w:rsid w:val="00F07F21"/>
    <w:rsid w:val="00F1354F"/>
    <w:rsid w:val="00F13B56"/>
    <w:rsid w:val="00F13C9A"/>
    <w:rsid w:val="00F1434A"/>
    <w:rsid w:val="00F161D0"/>
    <w:rsid w:val="00F1683E"/>
    <w:rsid w:val="00F16E05"/>
    <w:rsid w:val="00F16F6F"/>
    <w:rsid w:val="00F174AF"/>
    <w:rsid w:val="00F2057D"/>
    <w:rsid w:val="00F2072F"/>
    <w:rsid w:val="00F22001"/>
    <w:rsid w:val="00F22E6E"/>
    <w:rsid w:val="00F25667"/>
    <w:rsid w:val="00F26110"/>
    <w:rsid w:val="00F32646"/>
    <w:rsid w:val="00F32850"/>
    <w:rsid w:val="00F32A73"/>
    <w:rsid w:val="00F331F9"/>
    <w:rsid w:val="00F33C3F"/>
    <w:rsid w:val="00F35586"/>
    <w:rsid w:val="00F35825"/>
    <w:rsid w:val="00F3632A"/>
    <w:rsid w:val="00F40D99"/>
    <w:rsid w:val="00F4159B"/>
    <w:rsid w:val="00F421C5"/>
    <w:rsid w:val="00F434F3"/>
    <w:rsid w:val="00F43543"/>
    <w:rsid w:val="00F46C45"/>
    <w:rsid w:val="00F46D1D"/>
    <w:rsid w:val="00F47D5F"/>
    <w:rsid w:val="00F50392"/>
    <w:rsid w:val="00F50694"/>
    <w:rsid w:val="00F532DE"/>
    <w:rsid w:val="00F53D8E"/>
    <w:rsid w:val="00F5457B"/>
    <w:rsid w:val="00F548E8"/>
    <w:rsid w:val="00F55788"/>
    <w:rsid w:val="00F557A2"/>
    <w:rsid w:val="00F56DC8"/>
    <w:rsid w:val="00F5709B"/>
    <w:rsid w:val="00F57B66"/>
    <w:rsid w:val="00F60458"/>
    <w:rsid w:val="00F60666"/>
    <w:rsid w:val="00F62645"/>
    <w:rsid w:val="00F6277F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86EFC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B80"/>
    <w:rsid w:val="00FB6C3F"/>
    <w:rsid w:val="00FB6C89"/>
    <w:rsid w:val="00FC08C1"/>
    <w:rsid w:val="00FC121A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6F0"/>
    <w:rsid w:val="00FD7838"/>
    <w:rsid w:val="00FD7EF5"/>
    <w:rsid w:val="00FE046D"/>
    <w:rsid w:val="00FE1E9E"/>
    <w:rsid w:val="00FE219E"/>
    <w:rsid w:val="00FE26C4"/>
    <w:rsid w:val="00FE27B5"/>
    <w:rsid w:val="00FE2968"/>
    <w:rsid w:val="00FE2B2B"/>
    <w:rsid w:val="00FE31D4"/>
    <w:rsid w:val="00FE395D"/>
    <w:rsid w:val="00FE407D"/>
    <w:rsid w:val="00FE48C8"/>
    <w:rsid w:val="00FE495B"/>
    <w:rsid w:val="00FE528D"/>
    <w:rsid w:val="00FE562C"/>
    <w:rsid w:val="00FE5F83"/>
    <w:rsid w:val="00FE5FAE"/>
    <w:rsid w:val="00FF0A87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26AC6-6F4A-4E85-84BE-EE137CA97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46</TotalTime>
  <Pages>5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2292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8</cp:revision>
  <cp:lastPrinted>2006-08-08T20:14:00Z</cp:lastPrinted>
  <dcterms:created xsi:type="dcterms:W3CDTF">2020-07-21T13:49:00Z</dcterms:created>
  <dcterms:modified xsi:type="dcterms:W3CDTF">2020-07-21T20:01:00Z</dcterms:modified>
</cp:coreProperties>
</file>