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DC707DA" w:rsidR="00663F16" w:rsidRPr="00037558" w:rsidRDefault="006528FE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</w:t>
          </w:r>
          <w:r w:rsidR="00D22FFC">
            <w:rPr>
              <w:sz w:val="52"/>
              <w:szCs w:val="52"/>
            </w:rPr>
            <w:t>83</w:t>
          </w:r>
          <w:r>
            <w:rPr>
              <w:sz w:val="52"/>
              <w:szCs w:val="52"/>
            </w:rPr>
            <w:t xml:space="preserve"> – Detalhar</w:t>
          </w:r>
          <w:r w:rsidR="00D22FFC">
            <w:rPr>
              <w:sz w:val="52"/>
              <w:szCs w:val="52"/>
            </w:rPr>
            <w:t xml:space="preserve"> Alegação do</w:t>
          </w:r>
          <w:r w:rsidR="00BF4065">
            <w:rPr>
              <w:sz w:val="52"/>
              <w:szCs w:val="52"/>
            </w:rPr>
            <w:t xml:space="preserve"> Pedido de</w:t>
          </w:r>
          <w:r>
            <w:rPr>
              <w:sz w:val="52"/>
              <w:szCs w:val="52"/>
            </w:rPr>
            <w:t xml:space="preserve"> Impugnação de Resultado </w:t>
          </w:r>
          <w:r w:rsidR="00F9008E">
            <w:rPr>
              <w:sz w:val="52"/>
              <w:szCs w:val="52"/>
            </w:rPr>
            <w:t xml:space="preserve">- </w:t>
          </w:r>
          <w:r w:rsidR="003C2D76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378D5A9E" w:rsidR="00980E07" w:rsidRPr="00037558" w:rsidRDefault="00980E07" w:rsidP="00DD12AC">
            <w:pPr>
              <w:jc w:val="center"/>
            </w:pPr>
            <w:r w:rsidRPr="00037558">
              <w:t>0</w:t>
            </w:r>
            <w:r w:rsidR="00DD12AC">
              <w:t>8</w:t>
            </w:r>
            <w:r w:rsidRPr="00037558">
              <w:t>/0</w:t>
            </w:r>
            <w:r w:rsidR="00155751">
              <w:t>7</w:t>
            </w:r>
            <w:r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3C89B95F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DD12AC">
              <w:t>52</w:t>
            </w:r>
            <w:r w:rsidR="00155751">
              <w:t xml:space="preserve"> Sprint 0</w:t>
            </w:r>
            <w:r w:rsidR="00DD12AC">
              <w:t>2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7E1BEBFF" w14:textId="77777777" w:rsidR="0031061A" w:rsidRDefault="00701B32">
      <w:pPr>
        <w:pStyle w:val="Sumrio1"/>
        <w:rPr>
          <w:noProof/>
        </w:rPr>
      </w:pPr>
      <w:r>
        <w:t xml:space="preserve"> </w:t>
      </w:r>
      <w:r w:rsidR="00825F00" w:rsidRPr="00037558">
        <w:fldChar w:fldCharType="begin"/>
      </w:r>
      <w:r w:rsidR="00A735A5" w:rsidRPr="00037558">
        <w:instrText xml:space="preserve"> TOC \o "1-2" \h \z \u </w:instrText>
      </w:r>
      <w:r w:rsidR="00825F00" w:rsidRPr="00037558">
        <w:fldChar w:fldCharType="separate"/>
      </w:r>
    </w:p>
    <w:p w14:paraId="103994CB" w14:textId="77777777" w:rsidR="0031061A" w:rsidRDefault="00AB3362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5869368" w:history="1">
        <w:r w:rsidR="0031061A" w:rsidRPr="007C0F1E">
          <w:rPr>
            <w:rStyle w:val="Hyperlink"/>
            <w:noProof/>
          </w:rPr>
          <w:t>HST183 – Detalhar Alegação do Pedido de Impugnação de Resultado - Corporativo</w:t>
        </w:r>
        <w:r w:rsidR="0031061A">
          <w:rPr>
            <w:noProof/>
            <w:webHidden/>
          </w:rPr>
          <w:tab/>
        </w:r>
        <w:r w:rsidR="0031061A">
          <w:rPr>
            <w:noProof/>
            <w:webHidden/>
          </w:rPr>
          <w:fldChar w:fldCharType="begin"/>
        </w:r>
        <w:r w:rsidR="0031061A">
          <w:rPr>
            <w:noProof/>
            <w:webHidden/>
          </w:rPr>
          <w:instrText xml:space="preserve"> PAGEREF _Toc45869368 \h </w:instrText>
        </w:r>
        <w:r w:rsidR="0031061A">
          <w:rPr>
            <w:noProof/>
            <w:webHidden/>
          </w:rPr>
        </w:r>
        <w:r w:rsidR="0031061A">
          <w:rPr>
            <w:noProof/>
            <w:webHidden/>
          </w:rPr>
          <w:fldChar w:fldCharType="separate"/>
        </w:r>
        <w:r w:rsidR="0031061A">
          <w:rPr>
            <w:noProof/>
            <w:webHidden/>
          </w:rPr>
          <w:t>4</w:t>
        </w:r>
        <w:r w:rsidR="0031061A">
          <w:rPr>
            <w:noProof/>
            <w:webHidden/>
          </w:rPr>
          <w:fldChar w:fldCharType="end"/>
        </w:r>
      </w:hyperlink>
    </w:p>
    <w:p w14:paraId="0C0DECAB" w14:textId="77777777" w:rsidR="0031061A" w:rsidRDefault="00AB33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69" w:history="1">
        <w:r w:rsidR="0031061A" w:rsidRPr="007C0F1E">
          <w:rPr>
            <w:rStyle w:val="Hyperlink"/>
            <w:noProof/>
          </w:rPr>
          <w:t>COMO</w:t>
        </w:r>
        <w:r w:rsidR="0031061A">
          <w:rPr>
            <w:noProof/>
            <w:webHidden/>
          </w:rPr>
          <w:tab/>
        </w:r>
        <w:r w:rsidR="0031061A">
          <w:rPr>
            <w:noProof/>
            <w:webHidden/>
          </w:rPr>
          <w:fldChar w:fldCharType="begin"/>
        </w:r>
        <w:r w:rsidR="0031061A">
          <w:rPr>
            <w:noProof/>
            <w:webHidden/>
          </w:rPr>
          <w:instrText xml:space="preserve"> PAGEREF _Toc45869369 \h </w:instrText>
        </w:r>
        <w:r w:rsidR="0031061A">
          <w:rPr>
            <w:noProof/>
            <w:webHidden/>
          </w:rPr>
        </w:r>
        <w:r w:rsidR="0031061A">
          <w:rPr>
            <w:noProof/>
            <w:webHidden/>
          </w:rPr>
          <w:fldChar w:fldCharType="separate"/>
        </w:r>
        <w:r w:rsidR="0031061A">
          <w:rPr>
            <w:noProof/>
            <w:webHidden/>
          </w:rPr>
          <w:t>4</w:t>
        </w:r>
        <w:r w:rsidR="0031061A">
          <w:rPr>
            <w:noProof/>
            <w:webHidden/>
          </w:rPr>
          <w:fldChar w:fldCharType="end"/>
        </w:r>
      </w:hyperlink>
    </w:p>
    <w:p w14:paraId="0D3D0316" w14:textId="77777777" w:rsidR="0031061A" w:rsidRDefault="00AB33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70" w:history="1">
        <w:r w:rsidR="0031061A" w:rsidRPr="007C0F1E">
          <w:rPr>
            <w:rStyle w:val="Hyperlink"/>
            <w:noProof/>
          </w:rPr>
          <w:t>QUERO</w:t>
        </w:r>
        <w:r w:rsidR="0031061A">
          <w:rPr>
            <w:noProof/>
            <w:webHidden/>
          </w:rPr>
          <w:tab/>
        </w:r>
        <w:r w:rsidR="0031061A">
          <w:rPr>
            <w:noProof/>
            <w:webHidden/>
          </w:rPr>
          <w:fldChar w:fldCharType="begin"/>
        </w:r>
        <w:r w:rsidR="0031061A">
          <w:rPr>
            <w:noProof/>
            <w:webHidden/>
          </w:rPr>
          <w:instrText xml:space="preserve"> PAGEREF _Toc45869370 \h </w:instrText>
        </w:r>
        <w:r w:rsidR="0031061A">
          <w:rPr>
            <w:noProof/>
            <w:webHidden/>
          </w:rPr>
        </w:r>
        <w:r w:rsidR="0031061A">
          <w:rPr>
            <w:noProof/>
            <w:webHidden/>
          </w:rPr>
          <w:fldChar w:fldCharType="separate"/>
        </w:r>
        <w:r w:rsidR="0031061A">
          <w:rPr>
            <w:noProof/>
            <w:webHidden/>
          </w:rPr>
          <w:t>4</w:t>
        </w:r>
        <w:r w:rsidR="0031061A">
          <w:rPr>
            <w:noProof/>
            <w:webHidden/>
          </w:rPr>
          <w:fldChar w:fldCharType="end"/>
        </w:r>
      </w:hyperlink>
    </w:p>
    <w:p w14:paraId="78AC27D9" w14:textId="77777777" w:rsidR="0031061A" w:rsidRDefault="00AB33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71" w:history="1">
        <w:r w:rsidR="0031061A" w:rsidRPr="007C0F1E">
          <w:rPr>
            <w:rStyle w:val="Hyperlink"/>
            <w:noProof/>
          </w:rPr>
          <w:t>PARA</w:t>
        </w:r>
        <w:r w:rsidR="0031061A">
          <w:rPr>
            <w:noProof/>
            <w:webHidden/>
          </w:rPr>
          <w:tab/>
        </w:r>
        <w:r w:rsidR="0031061A">
          <w:rPr>
            <w:noProof/>
            <w:webHidden/>
          </w:rPr>
          <w:fldChar w:fldCharType="begin"/>
        </w:r>
        <w:r w:rsidR="0031061A">
          <w:rPr>
            <w:noProof/>
            <w:webHidden/>
          </w:rPr>
          <w:instrText xml:space="preserve"> PAGEREF _Toc45869371 \h </w:instrText>
        </w:r>
        <w:r w:rsidR="0031061A">
          <w:rPr>
            <w:noProof/>
            <w:webHidden/>
          </w:rPr>
        </w:r>
        <w:r w:rsidR="0031061A">
          <w:rPr>
            <w:noProof/>
            <w:webHidden/>
          </w:rPr>
          <w:fldChar w:fldCharType="separate"/>
        </w:r>
        <w:r w:rsidR="0031061A">
          <w:rPr>
            <w:noProof/>
            <w:webHidden/>
          </w:rPr>
          <w:t>4</w:t>
        </w:r>
        <w:r w:rsidR="0031061A">
          <w:rPr>
            <w:noProof/>
            <w:webHidden/>
          </w:rPr>
          <w:fldChar w:fldCharType="end"/>
        </w:r>
      </w:hyperlink>
    </w:p>
    <w:p w14:paraId="7F81AD42" w14:textId="77777777" w:rsidR="0031061A" w:rsidRDefault="00AB33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72" w:history="1">
        <w:r w:rsidR="0031061A" w:rsidRPr="007C0F1E">
          <w:rPr>
            <w:rStyle w:val="Hyperlink"/>
            <w:noProof/>
          </w:rPr>
          <w:t>PROTÓTIPO</w:t>
        </w:r>
        <w:r w:rsidR="0031061A">
          <w:rPr>
            <w:noProof/>
            <w:webHidden/>
          </w:rPr>
          <w:tab/>
        </w:r>
        <w:r w:rsidR="0031061A">
          <w:rPr>
            <w:noProof/>
            <w:webHidden/>
          </w:rPr>
          <w:fldChar w:fldCharType="begin"/>
        </w:r>
        <w:r w:rsidR="0031061A">
          <w:rPr>
            <w:noProof/>
            <w:webHidden/>
          </w:rPr>
          <w:instrText xml:space="preserve"> PAGEREF _Toc45869372 \h </w:instrText>
        </w:r>
        <w:r w:rsidR="0031061A">
          <w:rPr>
            <w:noProof/>
            <w:webHidden/>
          </w:rPr>
        </w:r>
        <w:r w:rsidR="0031061A">
          <w:rPr>
            <w:noProof/>
            <w:webHidden/>
          </w:rPr>
          <w:fldChar w:fldCharType="separate"/>
        </w:r>
        <w:r w:rsidR="0031061A">
          <w:rPr>
            <w:noProof/>
            <w:webHidden/>
          </w:rPr>
          <w:t>4</w:t>
        </w:r>
        <w:r w:rsidR="0031061A">
          <w:rPr>
            <w:noProof/>
            <w:webHidden/>
          </w:rPr>
          <w:fldChar w:fldCharType="end"/>
        </w:r>
      </w:hyperlink>
    </w:p>
    <w:p w14:paraId="2CE0BFE1" w14:textId="77777777" w:rsidR="0031061A" w:rsidRDefault="00AB33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73" w:history="1">
        <w:r w:rsidR="0031061A" w:rsidRPr="007C0F1E">
          <w:rPr>
            <w:rStyle w:val="Hyperlink"/>
            <w:noProof/>
          </w:rPr>
          <w:t>CRITÉRIOS DE ACEITE</w:t>
        </w:r>
        <w:r w:rsidR="0031061A">
          <w:rPr>
            <w:noProof/>
            <w:webHidden/>
          </w:rPr>
          <w:tab/>
        </w:r>
        <w:r w:rsidR="0031061A">
          <w:rPr>
            <w:noProof/>
            <w:webHidden/>
          </w:rPr>
          <w:fldChar w:fldCharType="begin"/>
        </w:r>
        <w:r w:rsidR="0031061A">
          <w:rPr>
            <w:noProof/>
            <w:webHidden/>
          </w:rPr>
          <w:instrText xml:space="preserve"> PAGEREF _Toc45869373 \h </w:instrText>
        </w:r>
        <w:r w:rsidR="0031061A">
          <w:rPr>
            <w:noProof/>
            <w:webHidden/>
          </w:rPr>
        </w:r>
        <w:r w:rsidR="0031061A">
          <w:rPr>
            <w:noProof/>
            <w:webHidden/>
          </w:rPr>
          <w:fldChar w:fldCharType="separate"/>
        </w:r>
        <w:r w:rsidR="0031061A">
          <w:rPr>
            <w:noProof/>
            <w:webHidden/>
          </w:rPr>
          <w:t>5</w:t>
        </w:r>
        <w:r w:rsidR="0031061A">
          <w:rPr>
            <w:noProof/>
            <w:webHidden/>
          </w:rPr>
          <w:fldChar w:fldCharType="end"/>
        </w:r>
      </w:hyperlink>
    </w:p>
    <w:p w14:paraId="452DDACD" w14:textId="77777777" w:rsidR="0031061A" w:rsidRDefault="00AB336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69374" w:history="1">
        <w:r w:rsidR="0031061A" w:rsidRPr="007C0F1E">
          <w:rPr>
            <w:rStyle w:val="Hyperlink"/>
            <w:noProof/>
          </w:rPr>
          <w:t>INFORMAÇÕES COMPLEMENTARES</w:t>
        </w:r>
        <w:r w:rsidR="0031061A">
          <w:rPr>
            <w:noProof/>
            <w:webHidden/>
          </w:rPr>
          <w:tab/>
        </w:r>
        <w:r w:rsidR="0031061A">
          <w:rPr>
            <w:noProof/>
            <w:webHidden/>
          </w:rPr>
          <w:fldChar w:fldCharType="begin"/>
        </w:r>
        <w:r w:rsidR="0031061A">
          <w:rPr>
            <w:noProof/>
            <w:webHidden/>
          </w:rPr>
          <w:instrText xml:space="preserve"> PAGEREF _Toc45869374 \h </w:instrText>
        </w:r>
        <w:r w:rsidR="0031061A">
          <w:rPr>
            <w:noProof/>
            <w:webHidden/>
          </w:rPr>
        </w:r>
        <w:r w:rsidR="0031061A">
          <w:rPr>
            <w:noProof/>
            <w:webHidden/>
          </w:rPr>
          <w:fldChar w:fldCharType="separate"/>
        </w:r>
        <w:r w:rsidR="0031061A">
          <w:rPr>
            <w:noProof/>
            <w:webHidden/>
          </w:rPr>
          <w:t>6</w:t>
        </w:r>
        <w:r w:rsidR="0031061A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6338A3CE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5869368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22FFC">
            <w:t>HST183 – Detalhar Alegação do Pedido de Impugnação de Resultado - Corporativo</w:t>
          </w:r>
        </w:sdtContent>
      </w:sdt>
      <w:bookmarkEnd w:id="3"/>
    </w:p>
    <w:p w14:paraId="71A4F062" w14:textId="77777777" w:rsidR="00D85A1B" w:rsidRDefault="00CE176F" w:rsidP="00C64B05">
      <w:pPr>
        <w:pStyle w:val="Ttulo2"/>
        <w:numPr>
          <w:ilvl w:val="0"/>
          <w:numId w:val="0"/>
        </w:numPr>
      </w:pPr>
      <w:bookmarkStart w:id="4" w:name="_Toc45869369"/>
      <w:r w:rsidRPr="00037558">
        <w:t>COMO</w:t>
      </w:r>
      <w:bookmarkEnd w:id="4"/>
      <w:r w:rsidR="00C64B05" w:rsidRPr="00037558">
        <w:t xml:space="preserve"> </w:t>
      </w:r>
    </w:p>
    <w:p w14:paraId="37D34CD1" w14:textId="5FA6C7E6" w:rsidR="002B1554" w:rsidRPr="00037558" w:rsidRDefault="000F4F06" w:rsidP="00D85A1B">
      <w:r>
        <w:t>PO</w:t>
      </w:r>
    </w:p>
    <w:p w14:paraId="1C4FBCC4" w14:textId="77777777" w:rsidR="00D85A1B" w:rsidRDefault="00CE176F" w:rsidP="005A4527">
      <w:pPr>
        <w:pStyle w:val="Ttulo2"/>
        <w:numPr>
          <w:ilvl w:val="0"/>
          <w:numId w:val="0"/>
        </w:numPr>
      </w:pPr>
      <w:bookmarkStart w:id="5" w:name="_Toc45869370"/>
      <w:r w:rsidRPr="00037558">
        <w:t>QUERO</w:t>
      </w:r>
      <w:bookmarkEnd w:id="5"/>
      <w:r w:rsidR="005A4527" w:rsidRPr="00037558">
        <w:t xml:space="preserve"> </w:t>
      </w:r>
    </w:p>
    <w:p w14:paraId="4036BB8D" w14:textId="2820D218" w:rsidR="00CE176F" w:rsidRPr="00037558" w:rsidRDefault="00D85A1B" w:rsidP="00D85A1B">
      <w:r>
        <w:t>I</w:t>
      </w:r>
      <w:r w:rsidR="00E52D0F" w:rsidRPr="00037558">
        <w:t>ncluir nova funcionalidade</w:t>
      </w:r>
    </w:p>
    <w:p w14:paraId="15FA99F2" w14:textId="77777777" w:rsidR="00D85A1B" w:rsidRDefault="00CE176F" w:rsidP="00D908D1">
      <w:pPr>
        <w:pStyle w:val="Ttulo2"/>
        <w:numPr>
          <w:ilvl w:val="0"/>
          <w:numId w:val="0"/>
        </w:numPr>
      </w:pPr>
      <w:bookmarkStart w:id="6" w:name="_Toc45869371"/>
      <w:r w:rsidRPr="00037558">
        <w:t>PARA</w:t>
      </w:r>
      <w:bookmarkEnd w:id="6"/>
      <w:r w:rsidR="005A4527" w:rsidRPr="00037558">
        <w:t xml:space="preserve"> </w:t>
      </w:r>
    </w:p>
    <w:p w14:paraId="38E7497A" w14:textId="474FD897" w:rsidR="00A735A5" w:rsidRPr="00037558" w:rsidRDefault="00D85A1B" w:rsidP="00D85A1B">
      <w:pPr>
        <w:rPr>
          <w:b/>
        </w:rPr>
      </w:pPr>
      <w:r>
        <w:t>V</w:t>
      </w:r>
      <w:r w:rsidR="006528FE">
        <w:t xml:space="preserve">isualizar os dados </w:t>
      </w:r>
      <w:r>
        <w:t xml:space="preserve">da alegação </w:t>
      </w:r>
      <w:r w:rsidR="006528FE">
        <w:t>cadastrad</w:t>
      </w:r>
      <w:r>
        <w:t>a para</w:t>
      </w:r>
      <w:r w:rsidR="006528FE">
        <w:t xml:space="preserve"> o</w:t>
      </w:r>
      <w:r w:rsidR="000F4F06">
        <w:t xml:space="preserve"> Pedido de Impugnação de Resultado da Eleição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869372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55BEFEC6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FB6713">
        <w:t xml:space="preserve">recuperados e </w:t>
      </w:r>
      <w:r w:rsidR="00C05307">
        <w:t>apresentados d</w:t>
      </w:r>
      <w:r w:rsidR="002C47BB">
        <w:t>a alegação do</w:t>
      </w:r>
      <w:r w:rsidR="00FB6713">
        <w:t xml:space="preserve"> pedido de</w:t>
      </w:r>
      <w:r w:rsidR="00C05307">
        <w:t xml:space="preserve"> impugnação</w:t>
      </w:r>
      <w:r w:rsidR="00FB6713">
        <w:t xml:space="preserve"> do resultado</w:t>
      </w:r>
    </w:p>
    <w:p w14:paraId="64A98D01" w14:textId="44AE687D" w:rsidR="00FC277B" w:rsidRPr="00821F2D" w:rsidRDefault="00EF554F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71EB4BB7" wp14:editId="0CFE337A">
            <wp:extent cx="5760085" cy="3844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B761FD" w:rsidRPr="006D7175" w14:paraId="1380E085" w14:textId="77777777" w:rsidTr="00CC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27A8D85B" w14:textId="77777777" w:rsidR="00B761FD" w:rsidRPr="006D7175" w:rsidRDefault="00B761FD" w:rsidP="00CC72A1">
            <w:pPr>
              <w:pStyle w:val="EstiloPrototipo3"/>
              <w:jc w:val="center"/>
              <w:rPr>
                <w:color w:val="auto"/>
              </w:rPr>
            </w:pPr>
            <w:bookmarkStart w:id="9" w:name="_Toc45869373"/>
            <w:r w:rsidRPr="006D7175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B761FD" w:rsidRPr="006D7175" w14:paraId="476F8330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52321067" w14:textId="77777777" w:rsidR="00B761FD" w:rsidRPr="006D7175" w:rsidRDefault="00B761FD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65AC2133" w14:textId="77777777" w:rsidR="00B761FD" w:rsidRPr="006D7175" w:rsidRDefault="00B761FD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17827CF1" w14:textId="77777777" w:rsidR="00B761FD" w:rsidRPr="006D7175" w:rsidRDefault="00B761FD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03FFF41C" w14:textId="77777777" w:rsidR="00B761FD" w:rsidRPr="006D7175" w:rsidRDefault="00B761FD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0D447F63" w14:textId="77777777" w:rsidR="00B761FD" w:rsidRPr="006D7175" w:rsidRDefault="00B761FD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17D7A8B2" w14:textId="77777777" w:rsidR="00B761FD" w:rsidRPr="006D7175" w:rsidRDefault="00B761FD" w:rsidP="00CC72A1">
            <w:pPr>
              <w:spacing w:before="60" w:after="60"/>
              <w:jc w:val="center"/>
              <w:rPr>
                <w:b/>
                <w:sz w:val="20"/>
              </w:rPr>
            </w:pPr>
            <w:r w:rsidRPr="006D7175">
              <w:rPr>
                <w:b/>
                <w:sz w:val="20"/>
              </w:rPr>
              <w:t>Restrições</w:t>
            </w:r>
          </w:p>
        </w:tc>
      </w:tr>
      <w:tr w:rsidR="00B761FD" w:rsidRPr="006D7175" w14:paraId="5ED8E5E0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C08B011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417" w:type="dxa"/>
          </w:tcPr>
          <w:p w14:paraId="145737AC" w14:textId="77777777" w:rsidR="00B761FD" w:rsidRPr="006D7175" w:rsidRDefault="00B761FD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 xml:space="preserve">Apresenta o nome do Arquiteto e </w:t>
            </w:r>
            <w:r w:rsidRPr="006D7175">
              <w:rPr>
                <w:rFonts w:cs="Arial"/>
                <w:sz w:val="18"/>
                <w:szCs w:val="18"/>
              </w:rPr>
              <w:lastRenderedPageBreak/>
              <w:t xml:space="preserve">Urbanista, </w:t>
            </w:r>
            <w:proofErr w:type="spellStart"/>
            <w:r w:rsidRPr="006D7175">
              <w:rPr>
                <w:rFonts w:cs="Arial"/>
                <w:sz w:val="18"/>
                <w:szCs w:val="18"/>
              </w:rPr>
              <w:t>logado</w:t>
            </w:r>
            <w:proofErr w:type="spellEnd"/>
            <w:r w:rsidRPr="006D7175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0FF7D80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418" w:type="dxa"/>
          </w:tcPr>
          <w:p w14:paraId="147E844D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4A6278F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5486B86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4651AD99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467DB015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lastRenderedPageBreak/>
              <w:t>Campo recuperado do cadastro de Profissional.</w:t>
            </w:r>
          </w:p>
        </w:tc>
      </w:tr>
      <w:tr w:rsidR="00B761FD" w:rsidRPr="006D7175" w14:paraId="0114E5E7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1F7B0D2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lastRenderedPageBreak/>
              <w:t>Registro</w:t>
            </w:r>
          </w:p>
        </w:tc>
        <w:tc>
          <w:tcPr>
            <w:tcW w:w="1417" w:type="dxa"/>
          </w:tcPr>
          <w:p w14:paraId="56473816" w14:textId="77777777" w:rsidR="00B761FD" w:rsidRPr="006D7175" w:rsidRDefault="00B761FD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número do registro do Arquiteto e Urbanista.</w:t>
            </w:r>
          </w:p>
        </w:tc>
        <w:tc>
          <w:tcPr>
            <w:tcW w:w="1134" w:type="dxa"/>
          </w:tcPr>
          <w:p w14:paraId="053F8EFE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25D686F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47C5314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08BD758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7FD123D5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15588C8E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B761FD" w:rsidRPr="006D7175" w14:paraId="79445D80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9C478E1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417" w:type="dxa"/>
          </w:tcPr>
          <w:p w14:paraId="215E1ECA" w14:textId="77777777" w:rsidR="00B761FD" w:rsidRPr="006D7175" w:rsidRDefault="00B761FD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e-mail do Arquiteto e Urbanista.</w:t>
            </w:r>
          </w:p>
        </w:tc>
        <w:tc>
          <w:tcPr>
            <w:tcW w:w="1134" w:type="dxa"/>
          </w:tcPr>
          <w:p w14:paraId="32D00290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0FF21F8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6C70C83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D37BE8E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7E961391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Não editável.</w:t>
            </w:r>
          </w:p>
          <w:p w14:paraId="5E79948A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recuperado do cadastro de Profissional.</w:t>
            </w:r>
          </w:p>
        </w:tc>
      </w:tr>
      <w:tr w:rsidR="00B761FD" w:rsidRPr="006D7175" w14:paraId="67EF2C80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EC402DE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417" w:type="dxa"/>
          </w:tcPr>
          <w:p w14:paraId="50AED2CB" w14:textId="77777777" w:rsidR="00B761FD" w:rsidRPr="006D7175" w:rsidRDefault="00B761FD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a narração dos fatos.</w:t>
            </w:r>
          </w:p>
        </w:tc>
        <w:tc>
          <w:tcPr>
            <w:tcW w:w="1134" w:type="dxa"/>
          </w:tcPr>
          <w:p w14:paraId="5DD98EE9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1418" w:type="dxa"/>
          </w:tcPr>
          <w:p w14:paraId="7E4C6053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3184EA1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68D67B4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obrigatório.</w:t>
            </w:r>
          </w:p>
          <w:p w14:paraId="59D04FD6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2793B0B7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Dado recuperado do cadastro de alegações.</w:t>
            </w:r>
          </w:p>
        </w:tc>
      </w:tr>
      <w:tr w:rsidR="00B761FD" w:rsidRPr="006D7175" w14:paraId="634BA287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D8B2A67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6D7175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6D7175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3EE68D95" w14:textId="77777777" w:rsidR="00B761FD" w:rsidRPr="006D7175" w:rsidRDefault="00B761FD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134" w:type="dxa"/>
          </w:tcPr>
          <w:p w14:paraId="2DD250A4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1418" w:type="dxa"/>
          </w:tcPr>
          <w:p w14:paraId="786C704D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31D3A2C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34DA218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Campo não editável.</w:t>
            </w:r>
          </w:p>
          <w:p w14:paraId="14505328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Dado recuperado do cadastro de alegações.</w:t>
            </w:r>
          </w:p>
          <w:p w14:paraId="6892D03D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O dado é apresentado somente se um arquivo tiver sido anexado.</w:t>
            </w:r>
          </w:p>
        </w:tc>
      </w:tr>
      <w:tr w:rsidR="00B761FD" w:rsidRPr="006D7175" w14:paraId="0D5A60EB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7A7043C" w14:textId="77777777" w:rsidR="00B761FD" w:rsidRPr="006D7175" w:rsidRDefault="00B761FD" w:rsidP="00CC72A1">
            <w:pPr>
              <w:pStyle w:val="EstiloPrototipo3"/>
              <w:jc w:val="center"/>
            </w:pPr>
            <w:r w:rsidRPr="006D7175">
              <w:rPr>
                <w:sz w:val="24"/>
                <w:szCs w:val="24"/>
              </w:rPr>
              <w:t>Campos</w:t>
            </w:r>
          </w:p>
        </w:tc>
      </w:tr>
      <w:tr w:rsidR="00B761FD" w:rsidRPr="006D7175" w14:paraId="019384F1" w14:textId="77777777" w:rsidTr="00CC72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F44D928" w14:textId="77777777" w:rsidR="00B761FD" w:rsidRPr="006D7175" w:rsidRDefault="00B761FD" w:rsidP="00CC72A1">
            <w:pPr>
              <w:spacing w:before="60" w:after="60"/>
              <w:jc w:val="center"/>
              <w:rPr>
                <w:noProof/>
              </w:rPr>
            </w:pPr>
            <w:r w:rsidRPr="006D7175">
              <w:rPr>
                <w:noProof/>
              </w:rPr>
              <w:drawing>
                <wp:inline distT="0" distB="0" distL="0" distR="0" wp14:anchorId="5FDF55DA" wp14:editId="15ED868E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4BBFCD" w14:textId="77777777" w:rsidR="00B761FD" w:rsidRPr="006D7175" w:rsidRDefault="00B761FD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134" w:type="dxa"/>
          </w:tcPr>
          <w:p w14:paraId="480A075F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43C99091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6D7175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26BBE857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D7175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1CD0708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D7175">
              <w:rPr>
                <w:color w:val="auto"/>
                <w:sz w:val="18"/>
                <w:szCs w:val="18"/>
              </w:rPr>
              <w:t>A imagem é apresentada somente se um arquivo for anexado.</w:t>
            </w:r>
          </w:p>
        </w:tc>
      </w:tr>
      <w:tr w:rsidR="00B761FD" w:rsidRPr="006D7175" w14:paraId="201850C5" w14:textId="77777777" w:rsidTr="00CC7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35FCC86" w14:textId="77777777" w:rsidR="00B761FD" w:rsidRPr="006D7175" w:rsidRDefault="00B761FD" w:rsidP="00CC72A1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Fechar</w:t>
            </w:r>
          </w:p>
        </w:tc>
        <w:tc>
          <w:tcPr>
            <w:tcW w:w="1417" w:type="dxa"/>
          </w:tcPr>
          <w:p w14:paraId="5D35E248" w14:textId="77777777" w:rsidR="00B761FD" w:rsidRPr="006D7175" w:rsidRDefault="00B761FD" w:rsidP="00CC72A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modal.</w:t>
            </w:r>
          </w:p>
        </w:tc>
        <w:tc>
          <w:tcPr>
            <w:tcW w:w="1134" w:type="dxa"/>
          </w:tcPr>
          <w:p w14:paraId="7736D2EF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D471D34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C380976" w14:textId="77777777" w:rsidR="00B761FD" w:rsidRPr="006D7175" w:rsidRDefault="00B761FD" w:rsidP="00CC72A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0CCFEF34" w14:textId="77777777" w:rsidR="00B761FD" w:rsidRPr="006D7175" w:rsidRDefault="00B761FD" w:rsidP="00B761F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</w:tbl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r w:rsidRPr="00037558">
        <w:t>CRITÉRIOS DE ACEITE</w:t>
      </w:r>
      <w:bookmarkEnd w:id="9"/>
    </w:p>
    <w:p w14:paraId="34F179F8" w14:textId="77777777" w:rsidR="0030370F" w:rsidRPr="00037558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 xml:space="preserve">Premissa: </w:t>
      </w:r>
    </w:p>
    <w:p w14:paraId="1FEB31A7" w14:textId="54A397D1" w:rsidR="00077C70" w:rsidRDefault="00077C70" w:rsidP="00320CB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0" w:name="_Ref13564883"/>
      <w:r w:rsidRPr="00B61FAE">
        <w:t>Somente usuário com perfil de “Assessor CEN” ou “Assessor CE/&lt;UF&gt;” tem permissão para visualizar os pedidos de impugnação de resultado</w:t>
      </w:r>
      <w:r>
        <w:t xml:space="preserve">. </w:t>
      </w:r>
    </w:p>
    <w:p w14:paraId="56B285EA" w14:textId="46ECAE52" w:rsidR="00124864" w:rsidRDefault="00B406E0" w:rsidP="00320CB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funcionalidade é apresentada após o </w:t>
      </w:r>
      <w:r w:rsidR="00F64A94">
        <w:t>usuário</w:t>
      </w:r>
      <w:r w:rsidR="00562ED5">
        <w:t xml:space="preserve"> a</w:t>
      </w:r>
      <w:r w:rsidR="00F64A94">
        <w:t>cionar a</w:t>
      </w:r>
      <w:r w:rsidR="00562ED5">
        <w:t xml:space="preserve"> ação “Visualizar”</w:t>
      </w:r>
      <w:r w:rsidR="00F64A94">
        <w:t xml:space="preserve">, representada pelo </w:t>
      </w:r>
      <w:proofErr w:type="gramStart"/>
      <w:r w:rsidR="00F64A94">
        <w:t xml:space="preserve">ícone </w:t>
      </w:r>
      <w:r w:rsidR="00F64A94">
        <w:rPr>
          <w:noProof/>
        </w:rPr>
        <w:drawing>
          <wp:inline distT="0" distB="0" distL="0" distR="0" wp14:anchorId="6E215937" wp14:editId="10688A6C">
            <wp:extent cx="226771" cy="226771"/>
            <wp:effectExtent l="0" t="0" r="190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66" cy="2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A94">
        <w:t>,</w:t>
      </w:r>
      <w:proofErr w:type="gramEnd"/>
      <w:r w:rsidR="00F64A94">
        <w:t xml:space="preserve"> </w:t>
      </w:r>
      <w:r w:rsidR="00562ED5">
        <w:t>na funcionalidade “</w:t>
      </w:r>
      <w:r w:rsidR="00F64A94">
        <w:t xml:space="preserve">Consultar Alegações do </w:t>
      </w:r>
      <w:r w:rsidR="00562ED5">
        <w:t>Pedido de Impugnação de Resultado”</w:t>
      </w:r>
      <w:r w:rsidR="00E753F4">
        <w:t>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037558">
        <w:rPr>
          <w:b/>
        </w:rPr>
        <w:t>Regras Gerais:</w:t>
      </w:r>
      <w:bookmarkStart w:id="12" w:name="_Ref26893226"/>
      <w:bookmarkEnd w:id="10"/>
      <w:bookmarkEnd w:id="11"/>
    </w:p>
    <w:p w14:paraId="17BDC88C" w14:textId="6220E56B" w:rsidR="001E539E" w:rsidRPr="00037558" w:rsidRDefault="00F06664" w:rsidP="007C0C42">
      <w:pPr>
        <w:spacing w:after="200" w:line="276" w:lineRule="auto"/>
        <w:contextualSpacing/>
        <w:rPr>
          <w:position w:val="3"/>
        </w:rPr>
      </w:pPr>
      <w:r>
        <w:t>Não se aplica.</w:t>
      </w:r>
      <w:bookmarkEnd w:id="12"/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3" w:name="_Toc45869374"/>
      <w:r w:rsidRPr="00037558">
        <w:t>INFORMAÇÕES COMPLEMENTARES</w:t>
      </w:r>
      <w:bookmarkEnd w:id="13"/>
    </w:p>
    <w:p w14:paraId="42D7CEBC" w14:textId="77777777" w:rsidR="008D2F61" w:rsidRDefault="008D2F61" w:rsidP="008D2F61">
      <w:r w:rsidRPr="00037558">
        <w:t>História relacionada:</w:t>
      </w:r>
    </w:p>
    <w:p w14:paraId="7DAA3EF7" w14:textId="6361D32E" w:rsidR="00745350" w:rsidRPr="00745350" w:rsidRDefault="000056FB" w:rsidP="00745350">
      <w:pPr>
        <w:spacing w:before="0" w:after="0"/>
        <w:rPr>
          <w:i/>
        </w:rPr>
      </w:pPr>
      <w:r w:rsidRPr="00320CB7">
        <w:t>Eleitoral_HST182</w:t>
      </w:r>
      <w:proofErr w:type="gramStart"/>
      <w:r w:rsidRPr="00320CB7">
        <w:t>_Consultar</w:t>
      </w:r>
      <w:proofErr w:type="gramEnd"/>
      <w:r w:rsidRPr="00320CB7">
        <w:t>_Alegacao_Pedido_Impugnacao_Resultado_CORP</w:t>
      </w:r>
      <w:bookmarkStart w:id="14" w:name="_GoBack"/>
      <w:bookmarkEnd w:id="14"/>
      <w:r w:rsidR="00745350">
        <w:rPr>
          <w:i/>
        </w:rPr>
        <w:t>.</w:t>
      </w:r>
    </w:p>
    <w:p w14:paraId="1ED380DB" w14:textId="6F3EFB48" w:rsidR="00783A7D" w:rsidRPr="00783A7D" w:rsidRDefault="00783A7D" w:rsidP="008D2F61">
      <w:pPr>
        <w:rPr>
          <w:i/>
        </w:rPr>
      </w:pP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ED02F" w14:textId="77777777" w:rsidR="00AB3362" w:rsidRDefault="00AB3362">
      <w:r>
        <w:separator/>
      </w:r>
    </w:p>
    <w:p w14:paraId="7D65674F" w14:textId="77777777" w:rsidR="00AB3362" w:rsidRDefault="00AB3362"/>
  </w:endnote>
  <w:endnote w:type="continuationSeparator" w:id="0">
    <w:p w14:paraId="4F78078F" w14:textId="77777777" w:rsidR="00AB3362" w:rsidRDefault="00AB3362">
      <w:r>
        <w:continuationSeparator/>
      </w:r>
    </w:p>
    <w:p w14:paraId="4AC6C72D" w14:textId="77777777" w:rsidR="00AB3362" w:rsidRDefault="00AB3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056FB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27FCC" w14:textId="77777777" w:rsidR="00AB3362" w:rsidRDefault="00AB3362">
      <w:r>
        <w:separator/>
      </w:r>
    </w:p>
    <w:p w14:paraId="267D5BA0" w14:textId="77777777" w:rsidR="00AB3362" w:rsidRDefault="00AB3362"/>
  </w:footnote>
  <w:footnote w:type="continuationSeparator" w:id="0">
    <w:p w14:paraId="14D6E511" w14:textId="77777777" w:rsidR="00AB3362" w:rsidRDefault="00AB3362">
      <w:r>
        <w:continuationSeparator/>
      </w:r>
    </w:p>
    <w:p w14:paraId="131E7F9A" w14:textId="77777777" w:rsidR="00AB3362" w:rsidRDefault="00AB33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75pt;height:41.45pt" o:ole="">
                <v:imagedata r:id="rId1" o:title=""/>
              </v:shape>
              <o:OLEObject Type="Embed" ProgID="PBrush" ShapeID="_x0000_i1025" DrawAspect="Content" ObjectID="_1658745802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518593B3" w:rsidR="000A5E47" w:rsidRPr="00C6532E" w:rsidRDefault="00D22FFC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HST183 – Detalhar Alegação do Pedido de Impugnação de Resultado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6F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77C70"/>
    <w:rsid w:val="000800F9"/>
    <w:rsid w:val="000804FB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440C"/>
    <w:rsid w:val="000B502B"/>
    <w:rsid w:val="000B624B"/>
    <w:rsid w:val="000C03AE"/>
    <w:rsid w:val="000C0B01"/>
    <w:rsid w:val="000C20BD"/>
    <w:rsid w:val="000C2371"/>
    <w:rsid w:val="000C3AB9"/>
    <w:rsid w:val="000C4A04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024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3740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3131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41C3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86D29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C0EF5"/>
    <w:rsid w:val="001C15FC"/>
    <w:rsid w:val="001C1682"/>
    <w:rsid w:val="001C1C20"/>
    <w:rsid w:val="001C24BF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44A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974"/>
    <w:rsid w:val="00233B65"/>
    <w:rsid w:val="002350C0"/>
    <w:rsid w:val="002359C8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3495"/>
    <w:rsid w:val="002652A8"/>
    <w:rsid w:val="00266BFA"/>
    <w:rsid w:val="00267AE9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47BB"/>
    <w:rsid w:val="002C5A1C"/>
    <w:rsid w:val="002C699F"/>
    <w:rsid w:val="002C6DA1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1A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0CB7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2B08"/>
    <w:rsid w:val="00384A0A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2D76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67DE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2C6C"/>
    <w:rsid w:val="00554170"/>
    <w:rsid w:val="00554E1D"/>
    <w:rsid w:val="00554FD5"/>
    <w:rsid w:val="005550DD"/>
    <w:rsid w:val="00555818"/>
    <w:rsid w:val="00557A0F"/>
    <w:rsid w:val="00561B0B"/>
    <w:rsid w:val="00562ED5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05C8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798"/>
    <w:rsid w:val="005B325E"/>
    <w:rsid w:val="005B4C01"/>
    <w:rsid w:val="005B660B"/>
    <w:rsid w:val="005B729F"/>
    <w:rsid w:val="005B77D4"/>
    <w:rsid w:val="005B7BEE"/>
    <w:rsid w:val="005B7FA4"/>
    <w:rsid w:val="005C2EDE"/>
    <w:rsid w:val="005C3CF1"/>
    <w:rsid w:val="005D1A41"/>
    <w:rsid w:val="005D1C6E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28FE"/>
    <w:rsid w:val="00654E42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35BF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6EF8"/>
    <w:rsid w:val="006E013F"/>
    <w:rsid w:val="006E06C6"/>
    <w:rsid w:val="006E2982"/>
    <w:rsid w:val="006E2DA3"/>
    <w:rsid w:val="006E3344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B32"/>
    <w:rsid w:val="00701C8D"/>
    <w:rsid w:val="007027B5"/>
    <w:rsid w:val="0070381C"/>
    <w:rsid w:val="007052CA"/>
    <w:rsid w:val="007077EF"/>
    <w:rsid w:val="00711079"/>
    <w:rsid w:val="0071116C"/>
    <w:rsid w:val="00711792"/>
    <w:rsid w:val="00711EAA"/>
    <w:rsid w:val="0071285F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5350"/>
    <w:rsid w:val="00747B7C"/>
    <w:rsid w:val="0075008C"/>
    <w:rsid w:val="007511C0"/>
    <w:rsid w:val="007516BE"/>
    <w:rsid w:val="00751C37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0FC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0C42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0742"/>
    <w:rsid w:val="008011B8"/>
    <w:rsid w:val="00802D45"/>
    <w:rsid w:val="008035D4"/>
    <w:rsid w:val="00804194"/>
    <w:rsid w:val="008049BE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1F2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571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159"/>
    <w:rsid w:val="0088297A"/>
    <w:rsid w:val="00882F20"/>
    <w:rsid w:val="008838E8"/>
    <w:rsid w:val="00884FCC"/>
    <w:rsid w:val="0088554D"/>
    <w:rsid w:val="00890551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5D14"/>
    <w:rsid w:val="008B6AEC"/>
    <w:rsid w:val="008C184D"/>
    <w:rsid w:val="008C18E2"/>
    <w:rsid w:val="008C24A7"/>
    <w:rsid w:val="008C2B5C"/>
    <w:rsid w:val="008C6482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A00A3F"/>
    <w:rsid w:val="00A01189"/>
    <w:rsid w:val="00A0385B"/>
    <w:rsid w:val="00A05379"/>
    <w:rsid w:val="00A064D7"/>
    <w:rsid w:val="00A10738"/>
    <w:rsid w:val="00A11943"/>
    <w:rsid w:val="00A12737"/>
    <w:rsid w:val="00A12AD6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71D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362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B48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60B2"/>
    <w:rsid w:val="00B37829"/>
    <w:rsid w:val="00B378D2"/>
    <w:rsid w:val="00B406E0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613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4E53"/>
    <w:rsid w:val="00B652B6"/>
    <w:rsid w:val="00B67C92"/>
    <w:rsid w:val="00B707FF"/>
    <w:rsid w:val="00B73434"/>
    <w:rsid w:val="00B73D81"/>
    <w:rsid w:val="00B760F7"/>
    <w:rsid w:val="00B761FD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9666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4065"/>
    <w:rsid w:val="00BF5AFB"/>
    <w:rsid w:val="00C004F9"/>
    <w:rsid w:val="00C0196F"/>
    <w:rsid w:val="00C03E9D"/>
    <w:rsid w:val="00C03F98"/>
    <w:rsid w:val="00C048BD"/>
    <w:rsid w:val="00C05307"/>
    <w:rsid w:val="00C05DCE"/>
    <w:rsid w:val="00C069DF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7ED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B46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62"/>
    <w:rsid w:val="00D001A7"/>
    <w:rsid w:val="00D00ECA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17C38"/>
    <w:rsid w:val="00D2031B"/>
    <w:rsid w:val="00D214BE"/>
    <w:rsid w:val="00D21F1F"/>
    <w:rsid w:val="00D22FFC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14EB"/>
    <w:rsid w:val="00D72924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5A1B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2AC"/>
    <w:rsid w:val="00DD1404"/>
    <w:rsid w:val="00DD198B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3F4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25A2"/>
    <w:rsid w:val="00ED325F"/>
    <w:rsid w:val="00ED3B89"/>
    <w:rsid w:val="00ED49CF"/>
    <w:rsid w:val="00ED674B"/>
    <w:rsid w:val="00ED7740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81D"/>
    <w:rsid w:val="00EF2CB0"/>
    <w:rsid w:val="00EF3FD6"/>
    <w:rsid w:val="00EF49AC"/>
    <w:rsid w:val="00EF52B2"/>
    <w:rsid w:val="00EF554F"/>
    <w:rsid w:val="00EF6935"/>
    <w:rsid w:val="00EF6B22"/>
    <w:rsid w:val="00F009F6"/>
    <w:rsid w:val="00F00E53"/>
    <w:rsid w:val="00F00E55"/>
    <w:rsid w:val="00F01190"/>
    <w:rsid w:val="00F01AEC"/>
    <w:rsid w:val="00F06185"/>
    <w:rsid w:val="00F06664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4A94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6A6F"/>
    <w:rsid w:val="00F86E4B"/>
    <w:rsid w:val="00F87857"/>
    <w:rsid w:val="00F90008"/>
    <w:rsid w:val="00F9008E"/>
    <w:rsid w:val="00F90A87"/>
    <w:rsid w:val="00F912B0"/>
    <w:rsid w:val="00F91E8D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713"/>
    <w:rsid w:val="00FB6EFD"/>
    <w:rsid w:val="00FC277B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B7D97"/>
    <w:rsid w:val="0013582A"/>
    <w:rsid w:val="001424FB"/>
    <w:rsid w:val="00226C69"/>
    <w:rsid w:val="00230E79"/>
    <w:rsid w:val="00270697"/>
    <w:rsid w:val="002A7D34"/>
    <w:rsid w:val="003621E6"/>
    <w:rsid w:val="003872B3"/>
    <w:rsid w:val="004118CF"/>
    <w:rsid w:val="00475A43"/>
    <w:rsid w:val="004B2843"/>
    <w:rsid w:val="004C1B47"/>
    <w:rsid w:val="0054550E"/>
    <w:rsid w:val="00607B3F"/>
    <w:rsid w:val="007B2D7C"/>
    <w:rsid w:val="00813ADC"/>
    <w:rsid w:val="00846FCF"/>
    <w:rsid w:val="008505C8"/>
    <w:rsid w:val="00976FB3"/>
    <w:rsid w:val="009F1EC3"/>
    <w:rsid w:val="00A014D3"/>
    <w:rsid w:val="00AA4E29"/>
    <w:rsid w:val="00B90FE3"/>
    <w:rsid w:val="00D347A2"/>
    <w:rsid w:val="00E30BF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C4AB-0158-4425-BF77-63CDF557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19354</TotalTime>
  <Pages>6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3057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HST183 – Detalhar Alegação do Pedido de Impugnação de Resultado - Corporativo</dc:subject>
  <dc:creator>adriel.moro</dc:creator>
  <cp:keywords/>
  <dc:description/>
  <cp:lastModifiedBy>Administrador</cp:lastModifiedBy>
  <cp:revision>1177</cp:revision>
  <cp:lastPrinted>2006-08-08T20:14:00Z</cp:lastPrinted>
  <dcterms:created xsi:type="dcterms:W3CDTF">2019-10-17T13:46:00Z</dcterms:created>
  <dcterms:modified xsi:type="dcterms:W3CDTF">2020-08-12T16:52:00Z</dcterms:modified>
</cp:coreProperties>
</file>