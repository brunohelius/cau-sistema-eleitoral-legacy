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161D5EC4" w:rsidR="00663F16" w:rsidRPr="00037558" w:rsidRDefault="00877A02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HST191 – Detalhar Recurso Impugnante Alegação do Pedido de Impugnação de Resultado de Eleição - Profissional</w:t>
          </w:r>
        </w:p>
      </w:sdtContent>
    </w:sdt>
    <w:p w14:paraId="0325C1F5" w14:textId="6380CED6" w:rsidR="00A735A5" w:rsidRPr="00037558" w:rsidRDefault="00825F00">
      <w:pPr>
        <w:pStyle w:val="NomeProjeto"/>
      </w:pPr>
      <w:r w:rsidRPr="00037558">
        <w:fldChar w:fldCharType="begin"/>
      </w:r>
      <w:r w:rsidR="00A735A5" w:rsidRPr="00037558">
        <w:instrText xml:space="preserve"> ASK  NomePr</w:instrText>
      </w:r>
      <w:r w:rsidR="00C03F98" w:rsidRPr="00037558">
        <w:instrText>oduto</w:instrText>
      </w:r>
      <w:r w:rsidR="00A735A5" w:rsidRPr="00037558">
        <w:instrText xml:space="preserve"> "Informe o nome do </w:instrText>
      </w:r>
      <w:r w:rsidR="00C03F98" w:rsidRPr="00037558">
        <w:instrText>produto</w:instrText>
      </w:r>
      <w:r w:rsidR="00A735A5" w:rsidRPr="00037558">
        <w:instrText xml:space="preserve">"  \* MERGEFORMAT </w:instrText>
      </w:r>
      <w:r w:rsidRPr="00037558">
        <w:fldChar w:fldCharType="separate"/>
      </w:r>
      <w:bookmarkStart w:id="0" w:name="NomeProduto"/>
      <w:bookmarkStart w:id="1" w:name="NomeProjeto"/>
      <w:r w:rsidR="00C03F98" w:rsidRPr="00037558">
        <w:t>&lt;Nome do Produto&gt;</w:t>
      </w:r>
      <w:bookmarkEnd w:id="0"/>
      <w:bookmarkEnd w:id="1"/>
      <w:r w:rsidRPr="00037558">
        <w:fldChar w:fldCharType="end"/>
      </w:r>
      <w:r w:rsidR="00B41C91" w:rsidRPr="00037558">
        <w:t>Sistema Processo Eleitoral</w:t>
      </w:r>
    </w:p>
    <w:p w14:paraId="5A8E73EC" w14:textId="4664218B" w:rsidR="00A735A5" w:rsidRPr="00037558" w:rsidRDefault="00825F00">
      <w:pPr>
        <w:pStyle w:val="NomeCliente"/>
      </w:pPr>
      <w:r w:rsidRPr="00037558">
        <w:fldChar w:fldCharType="begin"/>
      </w:r>
      <w:r w:rsidR="00A735A5" w:rsidRPr="00037558">
        <w:instrText xml:space="preserve"> ASK  NomeCliente "Informe o nome do cliente"  \* MERGEFORMAT </w:instrText>
      </w:r>
      <w:r w:rsidRPr="00037558">
        <w:fldChar w:fldCharType="separate"/>
      </w:r>
      <w:bookmarkStart w:id="2" w:name="NomeCliente"/>
      <w:r w:rsidR="00C03F98" w:rsidRPr="00037558">
        <w:t>&lt;Nome do cliente&gt;</w:t>
      </w:r>
      <w:bookmarkEnd w:id="2"/>
      <w:r w:rsidRPr="00037558">
        <w:fldChar w:fldCharType="end"/>
      </w:r>
      <w:r w:rsidRPr="00037558">
        <w:fldChar w:fldCharType="begin"/>
      </w:r>
      <w:r w:rsidR="00C42947" w:rsidRPr="00037558">
        <w:instrText xml:space="preserve"> REF NomeCliente </w:instrText>
      </w:r>
      <w:r w:rsidR="006D302B" w:rsidRPr="00037558">
        <w:instrText xml:space="preserve"> \* MERGEFORMAT </w:instrText>
      </w:r>
      <w:r w:rsidRPr="00037558">
        <w:fldChar w:fldCharType="separate"/>
      </w:r>
      <w:r w:rsidR="00076318" w:rsidRPr="00037558">
        <w:t>CAU</w:t>
      </w:r>
      <w:r w:rsidRPr="00037558">
        <w:fldChar w:fldCharType="end"/>
      </w:r>
    </w:p>
    <w:p w14:paraId="26020D1D" w14:textId="77777777" w:rsidR="00A735A5" w:rsidRPr="00037558" w:rsidRDefault="00A735A5">
      <w:pPr>
        <w:pStyle w:val="NomeCliente"/>
        <w:sectPr w:rsidR="00A735A5" w:rsidRPr="00037558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037558" w:rsidRDefault="00E25943" w:rsidP="00E25943">
      <w:pPr>
        <w:pStyle w:val="Dica"/>
        <w:spacing w:after="0"/>
      </w:pPr>
    </w:p>
    <w:p w14:paraId="09D3AC62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037558">
        <w:br w:type="page"/>
      </w:r>
      <w:r w:rsidRPr="00037558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037558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Observações</w:t>
            </w:r>
          </w:p>
        </w:tc>
      </w:tr>
      <w:tr w:rsidR="00980E07" w:rsidRPr="00037558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037558" w:rsidRDefault="00980E07" w:rsidP="00980E07">
            <w:pPr>
              <w:jc w:val="center"/>
            </w:pPr>
            <w:r w:rsidRPr="00037558">
              <w:t>1.0</w:t>
            </w:r>
          </w:p>
        </w:tc>
        <w:tc>
          <w:tcPr>
            <w:tcW w:w="1425" w:type="dxa"/>
            <w:vAlign w:val="center"/>
          </w:tcPr>
          <w:p w14:paraId="3828512A" w14:textId="107B81F1" w:rsidR="00980E07" w:rsidRPr="00037558" w:rsidRDefault="0065342D" w:rsidP="0065342D">
            <w:pPr>
              <w:jc w:val="center"/>
            </w:pPr>
            <w:r>
              <w:t>04</w:t>
            </w:r>
            <w:r w:rsidR="00980E07" w:rsidRPr="00037558">
              <w:t>/0</w:t>
            </w:r>
            <w:r>
              <w:t>8</w:t>
            </w:r>
            <w:r w:rsidR="00980E07" w:rsidRPr="00037558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037558" w:rsidRDefault="00980E07" w:rsidP="00980E07">
            <w:pPr>
              <w:ind w:left="169"/>
              <w:jc w:val="left"/>
            </w:pPr>
            <w:r w:rsidRPr="00037558">
              <w:t xml:space="preserve">Flávia Monteiro </w:t>
            </w:r>
          </w:p>
        </w:tc>
        <w:tc>
          <w:tcPr>
            <w:tcW w:w="4203" w:type="dxa"/>
          </w:tcPr>
          <w:p w14:paraId="19989C7B" w14:textId="2F3E9542" w:rsidR="00980E07" w:rsidRPr="00037558" w:rsidRDefault="00980E07" w:rsidP="00980E07">
            <w:pPr>
              <w:ind w:left="174"/>
              <w:jc w:val="left"/>
            </w:pPr>
            <w:r w:rsidRPr="00037558">
              <w:t>Em atendimento a OS1</w:t>
            </w:r>
            <w:r w:rsidR="00155751">
              <w:t>7</w:t>
            </w:r>
            <w:r w:rsidR="00EA0257">
              <w:t>5</w:t>
            </w:r>
            <w:r w:rsidR="0065342D">
              <w:t>4</w:t>
            </w:r>
            <w:r w:rsidR="00155751">
              <w:t xml:space="preserve"> Sprint 0</w:t>
            </w:r>
            <w:r w:rsidR="0065342D">
              <w:t>4</w:t>
            </w:r>
            <w:r w:rsidRPr="00037558">
              <w:t>:</w:t>
            </w:r>
          </w:p>
          <w:p w14:paraId="10E3D2AF" w14:textId="19E4031B" w:rsidR="00980E07" w:rsidRPr="00037558" w:rsidRDefault="00980E07" w:rsidP="00980E07">
            <w:pPr>
              <w:ind w:left="174"/>
              <w:jc w:val="left"/>
            </w:pPr>
            <w:r w:rsidRPr="00037558">
              <w:t>- Inclusão da funcionalidade.</w:t>
            </w:r>
          </w:p>
        </w:tc>
      </w:tr>
    </w:tbl>
    <w:p w14:paraId="7FCD6DB3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037558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037558" w:rsidRDefault="00A4247F" w:rsidP="00A4247F">
      <w:pPr>
        <w:rPr>
          <w:rFonts w:cs="Arial"/>
          <w:szCs w:val="22"/>
        </w:rPr>
      </w:pPr>
    </w:p>
    <w:p w14:paraId="7AE1C47C" w14:textId="77777777" w:rsidR="00A4247F" w:rsidRPr="00037558" w:rsidRDefault="00A4247F" w:rsidP="00A4247F">
      <w:pPr>
        <w:rPr>
          <w:rFonts w:cs="Arial"/>
          <w:szCs w:val="22"/>
        </w:rPr>
      </w:pPr>
    </w:p>
    <w:p w14:paraId="423BB385" w14:textId="77777777" w:rsidR="00A4247F" w:rsidRPr="00037558" w:rsidRDefault="00A4247F" w:rsidP="00A4247F">
      <w:pPr>
        <w:rPr>
          <w:rFonts w:cs="Arial"/>
          <w:szCs w:val="22"/>
        </w:rPr>
      </w:pPr>
    </w:p>
    <w:p w14:paraId="0762D381" w14:textId="77777777" w:rsidR="00A4247F" w:rsidRPr="00037558" w:rsidRDefault="00A4247F" w:rsidP="00A4247F">
      <w:pPr>
        <w:rPr>
          <w:rFonts w:cs="Arial"/>
          <w:szCs w:val="22"/>
        </w:rPr>
      </w:pPr>
    </w:p>
    <w:p w14:paraId="7558BBB3" w14:textId="77777777" w:rsidR="00A4247F" w:rsidRPr="00037558" w:rsidRDefault="00A4247F" w:rsidP="00A4247F">
      <w:pPr>
        <w:rPr>
          <w:rFonts w:cs="Arial"/>
          <w:szCs w:val="22"/>
        </w:rPr>
      </w:pPr>
    </w:p>
    <w:p w14:paraId="6825B8F0" w14:textId="77777777" w:rsidR="00A4247F" w:rsidRPr="00037558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037558" w:rsidRDefault="00A4247F" w:rsidP="00A4247F">
      <w:pPr>
        <w:tabs>
          <w:tab w:val="left" w:pos="420"/>
        </w:tabs>
        <w:rPr>
          <w:rFonts w:cs="Arial"/>
          <w:szCs w:val="22"/>
        </w:rPr>
      </w:pPr>
      <w:r w:rsidRPr="00037558">
        <w:rPr>
          <w:rFonts w:cs="Arial"/>
          <w:szCs w:val="22"/>
        </w:rPr>
        <w:tab/>
      </w:r>
    </w:p>
    <w:p w14:paraId="22CC31A1" w14:textId="77777777" w:rsidR="00A735A5" w:rsidRPr="00037558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037558">
        <w:rPr>
          <w:rFonts w:cs="Arial"/>
          <w:szCs w:val="22"/>
        </w:rPr>
        <w:br w:type="page"/>
      </w:r>
      <w:r w:rsidRPr="00037558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2A64A570" w14:textId="77777777" w:rsidR="00EE5F03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037558">
        <w:fldChar w:fldCharType="begin"/>
      </w:r>
      <w:r w:rsidR="00A735A5" w:rsidRPr="00037558">
        <w:instrText xml:space="preserve"> TOC \o "1-2" \h \z \u </w:instrText>
      </w:r>
      <w:r w:rsidRPr="00037558">
        <w:fldChar w:fldCharType="separate"/>
      </w:r>
      <w:hyperlink w:anchor="_Toc47695279" w:history="1">
        <w:r w:rsidR="00EE5F03" w:rsidRPr="00BE3E96">
          <w:rPr>
            <w:rStyle w:val="Hyperlink"/>
            <w:noProof/>
          </w:rPr>
          <w:t>HST191 – Detalhar Recurso Impugnante Alegação do Pedido de Impugnação de Resultado de Eleição - Profissional</w:t>
        </w:r>
        <w:r w:rsidR="00EE5F03">
          <w:rPr>
            <w:noProof/>
            <w:webHidden/>
          </w:rPr>
          <w:tab/>
        </w:r>
        <w:r w:rsidR="00EE5F03">
          <w:rPr>
            <w:noProof/>
            <w:webHidden/>
          </w:rPr>
          <w:fldChar w:fldCharType="begin"/>
        </w:r>
        <w:r w:rsidR="00EE5F03">
          <w:rPr>
            <w:noProof/>
            <w:webHidden/>
          </w:rPr>
          <w:instrText xml:space="preserve"> PAGEREF _Toc47695279 \h </w:instrText>
        </w:r>
        <w:r w:rsidR="00EE5F03">
          <w:rPr>
            <w:noProof/>
            <w:webHidden/>
          </w:rPr>
        </w:r>
        <w:r w:rsidR="00EE5F03">
          <w:rPr>
            <w:noProof/>
            <w:webHidden/>
          </w:rPr>
          <w:fldChar w:fldCharType="separate"/>
        </w:r>
        <w:r w:rsidR="00EE5F03">
          <w:rPr>
            <w:noProof/>
            <w:webHidden/>
          </w:rPr>
          <w:t>4</w:t>
        </w:r>
        <w:r w:rsidR="00EE5F03">
          <w:rPr>
            <w:noProof/>
            <w:webHidden/>
          </w:rPr>
          <w:fldChar w:fldCharType="end"/>
        </w:r>
      </w:hyperlink>
    </w:p>
    <w:p w14:paraId="722B7FBE" w14:textId="77777777" w:rsidR="00EE5F03" w:rsidRDefault="000704A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95280" w:history="1">
        <w:r w:rsidR="00EE5F03" w:rsidRPr="00BE3E96">
          <w:rPr>
            <w:rStyle w:val="Hyperlink"/>
            <w:noProof/>
          </w:rPr>
          <w:t>COMO</w:t>
        </w:r>
        <w:r w:rsidR="00EE5F03">
          <w:rPr>
            <w:noProof/>
            <w:webHidden/>
          </w:rPr>
          <w:tab/>
        </w:r>
        <w:r w:rsidR="00EE5F03">
          <w:rPr>
            <w:noProof/>
            <w:webHidden/>
          </w:rPr>
          <w:fldChar w:fldCharType="begin"/>
        </w:r>
        <w:r w:rsidR="00EE5F03">
          <w:rPr>
            <w:noProof/>
            <w:webHidden/>
          </w:rPr>
          <w:instrText xml:space="preserve"> PAGEREF _Toc47695280 \h </w:instrText>
        </w:r>
        <w:r w:rsidR="00EE5F03">
          <w:rPr>
            <w:noProof/>
            <w:webHidden/>
          </w:rPr>
        </w:r>
        <w:r w:rsidR="00EE5F03">
          <w:rPr>
            <w:noProof/>
            <w:webHidden/>
          </w:rPr>
          <w:fldChar w:fldCharType="separate"/>
        </w:r>
        <w:r w:rsidR="00EE5F03">
          <w:rPr>
            <w:noProof/>
            <w:webHidden/>
          </w:rPr>
          <w:t>4</w:t>
        </w:r>
        <w:r w:rsidR="00EE5F03">
          <w:rPr>
            <w:noProof/>
            <w:webHidden/>
          </w:rPr>
          <w:fldChar w:fldCharType="end"/>
        </w:r>
      </w:hyperlink>
    </w:p>
    <w:p w14:paraId="09D095DC" w14:textId="77777777" w:rsidR="00EE5F03" w:rsidRDefault="000704A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95281" w:history="1">
        <w:r w:rsidR="00EE5F03" w:rsidRPr="00BE3E96">
          <w:rPr>
            <w:rStyle w:val="Hyperlink"/>
            <w:noProof/>
          </w:rPr>
          <w:t>QUERO</w:t>
        </w:r>
        <w:r w:rsidR="00EE5F03">
          <w:rPr>
            <w:noProof/>
            <w:webHidden/>
          </w:rPr>
          <w:tab/>
        </w:r>
        <w:r w:rsidR="00EE5F03">
          <w:rPr>
            <w:noProof/>
            <w:webHidden/>
          </w:rPr>
          <w:fldChar w:fldCharType="begin"/>
        </w:r>
        <w:r w:rsidR="00EE5F03">
          <w:rPr>
            <w:noProof/>
            <w:webHidden/>
          </w:rPr>
          <w:instrText xml:space="preserve"> PAGEREF _Toc47695281 \h </w:instrText>
        </w:r>
        <w:r w:rsidR="00EE5F03">
          <w:rPr>
            <w:noProof/>
            <w:webHidden/>
          </w:rPr>
        </w:r>
        <w:r w:rsidR="00EE5F03">
          <w:rPr>
            <w:noProof/>
            <w:webHidden/>
          </w:rPr>
          <w:fldChar w:fldCharType="separate"/>
        </w:r>
        <w:r w:rsidR="00EE5F03">
          <w:rPr>
            <w:noProof/>
            <w:webHidden/>
          </w:rPr>
          <w:t>4</w:t>
        </w:r>
        <w:r w:rsidR="00EE5F03">
          <w:rPr>
            <w:noProof/>
            <w:webHidden/>
          </w:rPr>
          <w:fldChar w:fldCharType="end"/>
        </w:r>
      </w:hyperlink>
    </w:p>
    <w:p w14:paraId="2211D9E3" w14:textId="77777777" w:rsidR="00EE5F03" w:rsidRDefault="000704A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95282" w:history="1">
        <w:r w:rsidR="00EE5F03" w:rsidRPr="00BE3E96">
          <w:rPr>
            <w:rStyle w:val="Hyperlink"/>
            <w:noProof/>
          </w:rPr>
          <w:t>PARA</w:t>
        </w:r>
        <w:r w:rsidR="00EE5F03">
          <w:rPr>
            <w:noProof/>
            <w:webHidden/>
          </w:rPr>
          <w:tab/>
        </w:r>
        <w:r w:rsidR="00EE5F03">
          <w:rPr>
            <w:noProof/>
            <w:webHidden/>
          </w:rPr>
          <w:fldChar w:fldCharType="begin"/>
        </w:r>
        <w:r w:rsidR="00EE5F03">
          <w:rPr>
            <w:noProof/>
            <w:webHidden/>
          </w:rPr>
          <w:instrText xml:space="preserve"> PAGEREF _Toc47695282 \h </w:instrText>
        </w:r>
        <w:r w:rsidR="00EE5F03">
          <w:rPr>
            <w:noProof/>
            <w:webHidden/>
          </w:rPr>
        </w:r>
        <w:r w:rsidR="00EE5F03">
          <w:rPr>
            <w:noProof/>
            <w:webHidden/>
          </w:rPr>
          <w:fldChar w:fldCharType="separate"/>
        </w:r>
        <w:r w:rsidR="00EE5F03">
          <w:rPr>
            <w:noProof/>
            <w:webHidden/>
          </w:rPr>
          <w:t>4</w:t>
        </w:r>
        <w:r w:rsidR="00EE5F03">
          <w:rPr>
            <w:noProof/>
            <w:webHidden/>
          </w:rPr>
          <w:fldChar w:fldCharType="end"/>
        </w:r>
      </w:hyperlink>
    </w:p>
    <w:p w14:paraId="21E09F73" w14:textId="77777777" w:rsidR="00EE5F03" w:rsidRDefault="000704A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95283" w:history="1">
        <w:r w:rsidR="00EE5F03" w:rsidRPr="00BE3E96">
          <w:rPr>
            <w:rStyle w:val="Hyperlink"/>
            <w:noProof/>
          </w:rPr>
          <w:t>PROTÓTIPO</w:t>
        </w:r>
        <w:r w:rsidR="00EE5F03">
          <w:rPr>
            <w:noProof/>
            <w:webHidden/>
          </w:rPr>
          <w:tab/>
        </w:r>
        <w:r w:rsidR="00EE5F03">
          <w:rPr>
            <w:noProof/>
            <w:webHidden/>
          </w:rPr>
          <w:fldChar w:fldCharType="begin"/>
        </w:r>
        <w:r w:rsidR="00EE5F03">
          <w:rPr>
            <w:noProof/>
            <w:webHidden/>
          </w:rPr>
          <w:instrText xml:space="preserve"> PAGEREF _Toc47695283 \h </w:instrText>
        </w:r>
        <w:r w:rsidR="00EE5F03">
          <w:rPr>
            <w:noProof/>
            <w:webHidden/>
          </w:rPr>
        </w:r>
        <w:r w:rsidR="00EE5F03">
          <w:rPr>
            <w:noProof/>
            <w:webHidden/>
          </w:rPr>
          <w:fldChar w:fldCharType="separate"/>
        </w:r>
        <w:r w:rsidR="00EE5F03">
          <w:rPr>
            <w:noProof/>
            <w:webHidden/>
          </w:rPr>
          <w:t>4</w:t>
        </w:r>
        <w:r w:rsidR="00EE5F03">
          <w:rPr>
            <w:noProof/>
            <w:webHidden/>
          </w:rPr>
          <w:fldChar w:fldCharType="end"/>
        </w:r>
      </w:hyperlink>
    </w:p>
    <w:p w14:paraId="4151CB48" w14:textId="77777777" w:rsidR="00EE5F03" w:rsidRDefault="000704A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95284" w:history="1">
        <w:r w:rsidR="00EE5F03" w:rsidRPr="00BE3E96">
          <w:rPr>
            <w:rStyle w:val="Hyperlink"/>
            <w:noProof/>
          </w:rPr>
          <w:t>CRITÉRIOS DE ACEITE</w:t>
        </w:r>
        <w:r w:rsidR="00EE5F03">
          <w:rPr>
            <w:noProof/>
            <w:webHidden/>
          </w:rPr>
          <w:tab/>
        </w:r>
        <w:r w:rsidR="00EE5F03">
          <w:rPr>
            <w:noProof/>
            <w:webHidden/>
          </w:rPr>
          <w:fldChar w:fldCharType="begin"/>
        </w:r>
        <w:r w:rsidR="00EE5F03">
          <w:rPr>
            <w:noProof/>
            <w:webHidden/>
          </w:rPr>
          <w:instrText xml:space="preserve"> PAGEREF _Toc47695284 \h </w:instrText>
        </w:r>
        <w:r w:rsidR="00EE5F03">
          <w:rPr>
            <w:noProof/>
            <w:webHidden/>
          </w:rPr>
        </w:r>
        <w:r w:rsidR="00EE5F03">
          <w:rPr>
            <w:noProof/>
            <w:webHidden/>
          </w:rPr>
          <w:fldChar w:fldCharType="separate"/>
        </w:r>
        <w:r w:rsidR="00EE5F03">
          <w:rPr>
            <w:noProof/>
            <w:webHidden/>
          </w:rPr>
          <w:t>6</w:t>
        </w:r>
        <w:r w:rsidR="00EE5F03">
          <w:rPr>
            <w:noProof/>
            <w:webHidden/>
          </w:rPr>
          <w:fldChar w:fldCharType="end"/>
        </w:r>
      </w:hyperlink>
    </w:p>
    <w:p w14:paraId="79F04E16" w14:textId="77777777" w:rsidR="00EE5F03" w:rsidRDefault="000704A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95285" w:history="1">
        <w:r w:rsidR="00EE5F03" w:rsidRPr="00BE3E96">
          <w:rPr>
            <w:rStyle w:val="Hyperlink"/>
            <w:noProof/>
          </w:rPr>
          <w:t>INFORMAÇÕES COMPLEMENTARES</w:t>
        </w:r>
        <w:r w:rsidR="00EE5F03">
          <w:rPr>
            <w:noProof/>
            <w:webHidden/>
          </w:rPr>
          <w:tab/>
        </w:r>
        <w:r w:rsidR="00EE5F03">
          <w:rPr>
            <w:noProof/>
            <w:webHidden/>
          </w:rPr>
          <w:fldChar w:fldCharType="begin"/>
        </w:r>
        <w:r w:rsidR="00EE5F03">
          <w:rPr>
            <w:noProof/>
            <w:webHidden/>
          </w:rPr>
          <w:instrText xml:space="preserve"> PAGEREF _Toc47695285 \h </w:instrText>
        </w:r>
        <w:r w:rsidR="00EE5F03">
          <w:rPr>
            <w:noProof/>
            <w:webHidden/>
          </w:rPr>
        </w:r>
        <w:r w:rsidR="00EE5F03">
          <w:rPr>
            <w:noProof/>
            <w:webHidden/>
          </w:rPr>
          <w:fldChar w:fldCharType="separate"/>
        </w:r>
        <w:r w:rsidR="00EE5F03">
          <w:rPr>
            <w:noProof/>
            <w:webHidden/>
          </w:rPr>
          <w:t>7</w:t>
        </w:r>
        <w:r w:rsidR="00EE5F03">
          <w:rPr>
            <w:noProof/>
            <w:webHidden/>
          </w:rPr>
          <w:fldChar w:fldCharType="end"/>
        </w:r>
      </w:hyperlink>
    </w:p>
    <w:p w14:paraId="46621B27" w14:textId="54A4B598" w:rsidR="00A735A5" w:rsidRPr="00037558" w:rsidRDefault="00825F00">
      <w:r w:rsidRPr="00037558">
        <w:fldChar w:fldCharType="end"/>
      </w:r>
    </w:p>
    <w:p w14:paraId="3CB87937" w14:textId="77777777" w:rsidR="00A735A5" w:rsidRPr="00037558" w:rsidRDefault="00A735A5">
      <w:pPr>
        <w:pStyle w:val="Dica"/>
      </w:pPr>
    </w:p>
    <w:p w14:paraId="0C0F08DA" w14:textId="79A4DCB1" w:rsidR="00A735A5" w:rsidRPr="00037558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037558">
        <w:br w:type="page"/>
      </w:r>
      <w:bookmarkStart w:id="3" w:name="_Toc47695279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877A02">
            <w:t>HST191 – Detalhar Recurso Impugnante Alegação do Pedido de Impugnação de Resultado de Eleição - Profissional</w:t>
          </w:r>
        </w:sdtContent>
      </w:sdt>
      <w:bookmarkEnd w:id="3"/>
    </w:p>
    <w:p w14:paraId="6C5D8AF9" w14:textId="77777777" w:rsidR="00155004" w:rsidRDefault="00CE176F" w:rsidP="00C64B05">
      <w:pPr>
        <w:pStyle w:val="Ttulo2"/>
        <w:numPr>
          <w:ilvl w:val="0"/>
          <w:numId w:val="0"/>
        </w:numPr>
      </w:pPr>
      <w:bookmarkStart w:id="4" w:name="_Toc47695280"/>
      <w:r w:rsidRPr="00037558">
        <w:t>COMO</w:t>
      </w:r>
      <w:bookmarkEnd w:id="4"/>
    </w:p>
    <w:p w14:paraId="37D34CD1" w14:textId="0BA1119A" w:rsidR="002B1554" w:rsidRPr="00037558" w:rsidRDefault="000F4F06" w:rsidP="00155004">
      <w:r>
        <w:t>PO</w:t>
      </w:r>
      <w:r w:rsidR="007F2F52" w:rsidRPr="00037558">
        <w:t xml:space="preserve"> </w:t>
      </w:r>
    </w:p>
    <w:p w14:paraId="3D2CE7C2" w14:textId="77777777" w:rsidR="00155004" w:rsidRDefault="00CE176F" w:rsidP="005A4527">
      <w:pPr>
        <w:pStyle w:val="Ttulo2"/>
        <w:numPr>
          <w:ilvl w:val="0"/>
          <w:numId w:val="0"/>
        </w:numPr>
      </w:pPr>
      <w:bookmarkStart w:id="5" w:name="_Toc47695281"/>
      <w:r w:rsidRPr="00037558">
        <w:t>QUERO</w:t>
      </w:r>
      <w:bookmarkEnd w:id="5"/>
    </w:p>
    <w:p w14:paraId="4036BB8D" w14:textId="0F413A0C" w:rsidR="00CE176F" w:rsidRPr="00037558" w:rsidRDefault="00155004" w:rsidP="00155004">
      <w:r>
        <w:t>I</w:t>
      </w:r>
      <w:r w:rsidR="00E52D0F" w:rsidRPr="00037558">
        <w:t>ncluir nova funcionalidade</w:t>
      </w:r>
    </w:p>
    <w:p w14:paraId="7EA56F70" w14:textId="77777777" w:rsidR="00155004" w:rsidRDefault="00CE176F" w:rsidP="00D908D1">
      <w:pPr>
        <w:pStyle w:val="Ttulo2"/>
        <w:numPr>
          <w:ilvl w:val="0"/>
          <w:numId w:val="0"/>
        </w:numPr>
      </w:pPr>
      <w:bookmarkStart w:id="6" w:name="_Toc47695282"/>
      <w:r w:rsidRPr="00037558">
        <w:t>PARA</w:t>
      </w:r>
      <w:bookmarkEnd w:id="6"/>
    </w:p>
    <w:p w14:paraId="38E7497A" w14:textId="730B502D" w:rsidR="00A735A5" w:rsidRPr="00037558" w:rsidRDefault="001B41E8" w:rsidP="00155004">
      <w:pPr>
        <w:rPr>
          <w:b/>
        </w:rPr>
      </w:pPr>
      <w:r>
        <w:t>Visualizar</w:t>
      </w:r>
      <w:r w:rsidR="00254EE8">
        <w:t xml:space="preserve"> </w:t>
      </w:r>
      <w:r w:rsidR="00155004">
        <w:t>o</w:t>
      </w:r>
      <w:r>
        <w:t>s dados do</w:t>
      </w:r>
      <w:r w:rsidR="00155004">
        <w:t xml:space="preserve"> recurso</w:t>
      </w:r>
      <w:r w:rsidR="00C672C5">
        <w:t xml:space="preserve"> do </w:t>
      </w:r>
      <w:proofErr w:type="spellStart"/>
      <w:r w:rsidR="00C672C5">
        <w:t>imugnante</w:t>
      </w:r>
      <w:proofErr w:type="spellEnd"/>
      <w:r w:rsidR="00155004">
        <w:t xml:space="preserve"> </w:t>
      </w:r>
      <w:r>
        <w:t xml:space="preserve">cadastrado para </w:t>
      </w:r>
      <w:r w:rsidR="00155004">
        <w:t>o Julgamento em 1ª Instância d</w:t>
      </w:r>
      <w:r w:rsidR="00254EE8">
        <w:t>a</w:t>
      </w:r>
      <w:r w:rsidR="00D010D3">
        <w:t>s</w:t>
      </w:r>
      <w:r w:rsidR="00254EE8">
        <w:t xml:space="preserve"> </w:t>
      </w:r>
      <w:r w:rsidR="00F9260A">
        <w:t>alegações cadastradas para o</w:t>
      </w:r>
      <w:r w:rsidR="000F4F06">
        <w:t xml:space="preserve"> Pedido de Impugnação de Resultado da Eleição</w:t>
      </w:r>
      <w:r w:rsidR="00AA4118">
        <w:t>.</w:t>
      </w:r>
    </w:p>
    <w:p w14:paraId="0334364E" w14:textId="4F02E639" w:rsidR="00353CEF" w:rsidRPr="00037558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7695283"/>
      <w:r w:rsidRPr="00037558">
        <w:t>PROTÓTIPO</w:t>
      </w:r>
      <w:bookmarkEnd w:id="7"/>
      <w:bookmarkEnd w:id="8"/>
    </w:p>
    <w:p w14:paraId="22840805" w14:textId="77777777" w:rsidR="00BB7917" w:rsidRPr="00037558" w:rsidRDefault="00BB7917" w:rsidP="00DD198B"/>
    <w:p w14:paraId="4E135443" w14:textId="26A5DF00" w:rsidR="00FC277B" w:rsidRPr="00037558" w:rsidRDefault="00FC277B" w:rsidP="002E2F62">
      <w:pPr>
        <w:pStyle w:val="EstiloPrototipo3"/>
        <w:numPr>
          <w:ilvl w:val="0"/>
          <w:numId w:val="3"/>
        </w:numPr>
      </w:pPr>
      <w:r w:rsidRPr="00037558">
        <w:lastRenderedPageBreak/>
        <w:t xml:space="preserve">Dados </w:t>
      </w:r>
      <w:r w:rsidR="00042921">
        <w:t xml:space="preserve">recuperados e </w:t>
      </w:r>
      <w:r w:rsidR="00C05307">
        <w:t xml:space="preserve">apresentados </w:t>
      </w:r>
      <w:r w:rsidR="00D72BB9">
        <w:t xml:space="preserve">do recurso do impugnante </w:t>
      </w:r>
      <w:r w:rsidR="00042921">
        <w:t>das alegações</w:t>
      </w:r>
      <w:r w:rsidR="00C05307">
        <w:t xml:space="preserve"> cadastr</w:t>
      </w:r>
      <w:r w:rsidR="00042921">
        <w:t>adas</w:t>
      </w:r>
      <w:r w:rsidR="00C05307">
        <w:t xml:space="preserve"> </w:t>
      </w:r>
      <w:r w:rsidR="00042921">
        <w:t>do pedido de</w:t>
      </w:r>
      <w:r w:rsidR="00C05307">
        <w:t xml:space="preserve"> impugnação</w:t>
      </w:r>
      <w:r w:rsidR="00042921">
        <w:t xml:space="preserve"> de resultado</w:t>
      </w:r>
    </w:p>
    <w:p w14:paraId="64A98D01" w14:textId="2CDF3423" w:rsidR="00FC277B" w:rsidRPr="001D06CA" w:rsidRDefault="00C01924" w:rsidP="00FC277B">
      <w:pPr>
        <w:rPr>
          <w:u w:val="single"/>
        </w:rPr>
      </w:pPr>
      <w:r>
        <w:rPr>
          <w:noProof/>
        </w:rPr>
        <w:drawing>
          <wp:inline distT="0" distB="0" distL="0" distR="0" wp14:anchorId="09DFFD75" wp14:editId="471B98ED">
            <wp:extent cx="5760085" cy="60540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992"/>
        <w:gridCol w:w="1134"/>
        <w:gridCol w:w="1980"/>
      </w:tblGrid>
      <w:tr w:rsidR="00FC277B" w:rsidRPr="00037558" w14:paraId="1756859B" w14:textId="77777777" w:rsidTr="000A5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1514F28" w14:textId="3D30D777" w:rsidR="00FC277B" w:rsidRPr="00037558" w:rsidRDefault="008501AE" w:rsidP="000A5E47">
            <w:pPr>
              <w:pStyle w:val="EstiloPrototipo3"/>
              <w:jc w:val="center"/>
            </w:pPr>
            <w:r w:rsidRPr="00037558">
              <w:rPr>
                <w:sz w:val="24"/>
                <w:szCs w:val="24"/>
              </w:rPr>
              <w:t>Campos</w:t>
            </w:r>
          </w:p>
        </w:tc>
      </w:tr>
      <w:tr w:rsidR="00FC277B" w:rsidRPr="00037558" w14:paraId="4BD4EA1F" w14:textId="77777777" w:rsidTr="007C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6D503724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396043E2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3D190CD8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Tipo</w:t>
            </w:r>
          </w:p>
        </w:tc>
        <w:tc>
          <w:tcPr>
            <w:tcW w:w="992" w:type="dxa"/>
            <w:shd w:val="clear" w:color="auto" w:fill="B3B3B3"/>
          </w:tcPr>
          <w:p w14:paraId="050E88D9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19A4A029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5BA108A1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Restrições</w:t>
            </w:r>
          </w:p>
        </w:tc>
      </w:tr>
      <w:tr w:rsidR="00CF6C39" w:rsidRPr="00037558" w14:paraId="33050D78" w14:textId="77777777" w:rsidTr="00F461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1B80B0A3" w14:textId="4AF94ABD" w:rsidR="00CF6C39" w:rsidRPr="00037558" w:rsidRDefault="00CF6C39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</w:t>
            </w:r>
            <w:r w:rsidR="003A0A6B">
              <w:rPr>
                <w:sz w:val="18"/>
                <w:szCs w:val="18"/>
              </w:rPr>
              <w:t>.</w:t>
            </w:r>
          </w:p>
        </w:tc>
      </w:tr>
      <w:tr w:rsidR="00991F98" w:rsidRPr="00037558" w14:paraId="09FEEC33" w14:textId="77777777" w:rsidTr="007C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3433A3B7" w14:textId="75EE1ECA" w:rsidR="00991F98" w:rsidRDefault="00991F98" w:rsidP="00991F9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B20188E" wp14:editId="295ACC17">
                  <wp:extent cx="390476" cy="314286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C1C7348" w14:textId="1B54534B" w:rsidR="00991F98" w:rsidRDefault="00991F98" w:rsidP="00991F98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 xml:space="preserve">Apresenta a imagem do Estado de </w:t>
            </w:r>
            <w:r w:rsidRPr="006504EA">
              <w:rPr>
                <w:rFonts w:cs="Arial"/>
                <w:sz w:val="18"/>
                <w:szCs w:val="18"/>
              </w:rPr>
              <w:lastRenderedPageBreak/>
              <w:t>impugnação de resultado.</w:t>
            </w:r>
          </w:p>
        </w:tc>
        <w:tc>
          <w:tcPr>
            <w:tcW w:w="1560" w:type="dxa"/>
          </w:tcPr>
          <w:p w14:paraId="2A7F55CB" w14:textId="0D0C1BEC" w:rsidR="00991F98" w:rsidRDefault="00991F98" w:rsidP="00991F9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lastRenderedPageBreak/>
              <w:t>Imagem</w:t>
            </w:r>
          </w:p>
        </w:tc>
        <w:tc>
          <w:tcPr>
            <w:tcW w:w="992" w:type="dxa"/>
          </w:tcPr>
          <w:p w14:paraId="720B0EE8" w14:textId="2497DEA3" w:rsidR="00991F98" w:rsidRPr="00037558" w:rsidRDefault="00991F98" w:rsidP="00991F9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D47C308" w14:textId="7144EC01" w:rsidR="00991F98" w:rsidRPr="00037558" w:rsidRDefault="00991F98" w:rsidP="00991F9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C1EC591" w14:textId="77777777" w:rsidR="00991F98" w:rsidRPr="006504EA" w:rsidRDefault="00991F98" w:rsidP="00991F9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</w:t>
            </w:r>
          </w:p>
          <w:p w14:paraId="438E3866" w14:textId="77777777" w:rsidR="00991F98" w:rsidRPr="006504EA" w:rsidRDefault="00991F98" w:rsidP="00991F9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 xml:space="preserve">Campo não </w:t>
            </w:r>
            <w:r w:rsidRPr="006504EA">
              <w:rPr>
                <w:sz w:val="18"/>
                <w:szCs w:val="18"/>
              </w:rPr>
              <w:lastRenderedPageBreak/>
              <w:t>editável.</w:t>
            </w:r>
          </w:p>
          <w:p w14:paraId="3511E159" w14:textId="3169E603" w:rsidR="00991F98" w:rsidRPr="00037558" w:rsidRDefault="00991F98" w:rsidP="00991F9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Dado recuperado do cadastro de impugnação de resultado de eleição</w:t>
            </w:r>
          </w:p>
        </w:tc>
      </w:tr>
      <w:tr w:rsidR="00991F98" w:rsidRPr="00037558" w14:paraId="07951DE4" w14:textId="77777777" w:rsidTr="007C11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93E6E04" w14:textId="70F191D4" w:rsidR="00991F98" w:rsidRDefault="00991F98" w:rsidP="00991F9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&lt;UF&gt;</w:t>
            </w:r>
          </w:p>
        </w:tc>
        <w:tc>
          <w:tcPr>
            <w:tcW w:w="1417" w:type="dxa"/>
          </w:tcPr>
          <w:p w14:paraId="5B0F61B9" w14:textId="7E74742A" w:rsidR="00991F98" w:rsidRDefault="00991F98" w:rsidP="00991F98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presenta a</w:t>
            </w:r>
            <w:r w:rsidRPr="006504EA">
              <w:rPr>
                <w:rFonts w:cs="Arial"/>
                <w:sz w:val="18"/>
                <w:szCs w:val="18"/>
              </w:rPr>
              <w:t xml:space="preserve"> UF </w:t>
            </w:r>
            <w:r>
              <w:rPr>
                <w:rFonts w:cs="Arial"/>
                <w:sz w:val="18"/>
                <w:szCs w:val="18"/>
              </w:rPr>
              <w:t xml:space="preserve">que </w:t>
            </w:r>
            <w:r w:rsidRPr="006504EA">
              <w:rPr>
                <w:rFonts w:cs="Arial"/>
                <w:sz w:val="18"/>
                <w:szCs w:val="18"/>
              </w:rPr>
              <w:t>recebeu o pedido de impugnação de resultado.</w:t>
            </w:r>
          </w:p>
        </w:tc>
        <w:tc>
          <w:tcPr>
            <w:tcW w:w="1560" w:type="dxa"/>
          </w:tcPr>
          <w:p w14:paraId="7824E0FA" w14:textId="54995CBA" w:rsidR="00991F98" w:rsidRDefault="00991F98" w:rsidP="00991F9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39D7D0CE" w14:textId="1A8733F3" w:rsidR="00991F98" w:rsidRPr="00037558" w:rsidRDefault="00991F98" w:rsidP="00991F9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7723D96" w14:textId="4FE0A5BA" w:rsidR="00991F98" w:rsidRPr="00037558" w:rsidRDefault="00991F98" w:rsidP="00991F9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842B01A" w14:textId="77777777" w:rsidR="00991F98" w:rsidRPr="006504EA" w:rsidRDefault="00991F98" w:rsidP="00991F9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obrigatório.</w:t>
            </w:r>
          </w:p>
          <w:p w14:paraId="316AC5FD" w14:textId="77777777" w:rsidR="00991F98" w:rsidRPr="006504EA" w:rsidRDefault="00991F98" w:rsidP="00991F9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não editável.</w:t>
            </w:r>
          </w:p>
          <w:p w14:paraId="64B179A8" w14:textId="683A4E27" w:rsidR="00991F98" w:rsidRPr="00037558" w:rsidRDefault="00991F98" w:rsidP="00991F9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Dado recuperado do cadastro de impugnação de resultado de eleição.</w:t>
            </w:r>
          </w:p>
        </w:tc>
      </w:tr>
      <w:tr w:rsidR="00E57A86" w:rsidRPr="00037558" w14:paraId="5AD43172" w14:textId="77777777" w:rsidTr="007C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0E19351" w14:textId="574F6818" w:rsidR="00E57A86" w:rsidRDefault="00E57A86" w:rsidP="00E57A8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Recurso ou Reconsideração impugnante</w:t>
            </w:r>
          </w:p>
        </w:tc>
        <w:tc>
          <w:tcPr>
            <w:tcW w:w="1417" w:type="dxa"/>
          </w:tcPr>
          <w:p w14:paraId="78DD77E5" w14:textId="7A33BCE6" w:rsidR="00E57A86" w:rsidRPr="006504EA" w:rsidRDefault="0083729E" w:rsidP="00991F98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 o título </w:t>
            </w:r>
            <w:r w:rsidR="00E57A86">
              <w:rPr>
                <w:rFonts w:cs="Arial"/>
                <w:sz w:val="18"/>
                <w:szCs w:val="18"/>
              </w:rPr>
              <w:t>da funcionalidade.</w:t>
            </w:r>
          </w:p>
        </w:tc>
        <w:tc>
          <w:tcPr>
            <w:tcW w:w="1560" w:type="dxa"/>
          </w:tcPr>
          <w:p w14:paraId="634D747D" w14:textId="283939D4" w:rsidR="00E57A86" w:rsidRPr="006504EA" w:rsidRDefault="00E57A86" w:rsidP="00991F9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2D7AD99F" w14:textId="366C3609" w:rsidR="00E57A86" w:rsidRPr="006504EA" w:rsidRDefault="00E57A86" w:rsidP="00991F9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CFB660D" w14:textId="7061BDB3" w:rsidR="00E57A86" w:rsidRPr="006504EA" w:rsidRDefault="00E57A86" w:rsidP="00991F9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755EC93" w14:textId="77777777" w:rsidR="00E57A86" w:rsidRDefault="00E57A86" w:rsidP="00991F9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58396C75" w14:textId="77777777" w:rsidR="00E57A86" w:rsidRDefault="00E57A86" w:rsidP="00991F9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  <w:p w14:paraId="207905A0" w14:textId="77777777" w:rsidR="00E57A86" w:rsidRDefault="00E57A86" w:rsidP="00E57A8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seja IES apresenta o Título “Reconsideração impugnante”.</w:t>
            </w:r>
          </w:p>
          <w:p w14:paraId="3386F0E4" w14:textId="63485D3E" w:rsidR="00E57A86" w:rsidRPr="006504EA" w:rsidRDefault="00E57A86" w:rsidP="00E57A8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seja UF apresenta o título “Recurso impugnante”</w:t>
            </w:r>
          </w:p>
        </w:tc>
      </w:tr>
      <w:tr w:rsidR="00FC277B" w:rsidRPr="00037558" w14:paraId="3C877449" w14:textId="77777777" w:rsidTr="007C11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463DC53" w14:textId="5B4803DC" w:rsidR="00FC277B" w:rsidRPr="00037558" w:rsidRDefault="001C34D1" w:rsidP="000B0C0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Nº </w:t>
            </w:r>
            <w:bookmarkStart w:id="9" w:name="_GoBack"/>
            <w:bookmarkEnd w:id="9"/>
            <w:r>
              <w:rPr>
                <w:rFonts w:cs="Arial"/>
                <w:sz w:val="18"/>
                <w:szCs w:val="18"/>
              </w:rPr>
              <w:t>impugnação de resultado</w:t>
            </w:r>
          </w:p>
        </w:tc>
        <w:tc>
          <w:tcPr>
            <w:tcW w:w="1417" w:type="dxa"/>
          </w:tcPr>
          <w:p w14:paraId="36085FA7" w14:textId="74E8AB84" w:rsidR="00FC277B" w:rsidRPr="00037558" w:rsidRDefault="003E438E" w:rsidP="000A5E47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do pedido de impugnação de resultado ao qual as alegações estão vinculadas.</w:t>
            </w:r>
          </w:p>
        </w:tc>
        <w:tc>
          <w:tcPr>
            <w:tcW w:w="1560" w:type="dxa"/>
          </w:tcPr>
          <w:p w14:paraId="7A4A5B1D" w14:textId="2406D227" w:rsidR="00FC277B" w:rsidRPr="00037558" w:rsidRDefault="003E438E" w:rsidP="003E4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11965263" w14:textId="6CE7D462" w:rsidR="00FC277B" w:rsidRPr="00037558" w:rsidRDefault="00380F43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EE35457" w14:textId="14CB960F" w:rsidR="00FC277B" w:rsidRPr="00037558" w:rsidRDefault="00380F43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C9F21E7" w14:textId="77777777" w:rsidR="00FC277B" w:rsidRPr="00037558" w:rsidRDefault="00380F43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2D660CFC" w14:textId="77777777" w:rsidR="00380F43" w:rsidRDefault="003E438E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  <w:p w14:paraId="24CA63A1" w14:textId="3E03C6A2" w:rsidR="002A5B6D" w:rsidRDefault="002A5B6D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campo é apresentado somente se houver </w:t>
            </w:r>
            <w:r w:rsidR="00E06FBB">
              <w:rPr>
                <w:sz w:val="18"/>
                <w:szCs w:val="18"/>
              </w:rPr>
              <w:t>recurso</w:t>
            </w:r>
            <w:r>
              <w:rPr>
                <w:sz w:val="18"/>
                <w:szCs w:val="18"/>
              </w:rPr>
              <w:t xml:space="preserve"> cadastrad</w:t>
            </w:r>
            <w:r w:rsidR="00E06FBB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.</w:t>
            </w:r>
          </w:p>
          <w:p w14:paraId="0227662D" w14:textId="7D7C8369" w:rsidR="003E438E" w:rsidRPr="00037558" w:rsidRDefault="003E438E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pedido de impugnação de resultado.</w:t>
            </w:r>
          </w:p>
        </w:tc>
      </w:tr>
      <w:tr w:rsidR="00F33A21" w:rsidRPr="00037558" w14:paraId="51C4377C" w14:textId="77777777" w:rsidTr="007C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747B52D" w14:textId="7A8BDFCC" w:rsidR="00F33A21" w:rsidRDefault="00F33A21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Recurso ou reconsideração Impugnante</w:t>
            </w:r>
          </w:p>
        </w:tc>
        <w:tc>
          <w:tcPr>
            <w:tcW w:w="1417" w:type="dxa"/>
          </w:tcPr>
          <w:p w14:paraId="74FE725C" w14:textId="7F9DB3DF" w:rsidR="00F33A21" w:rsidRDefault="00F33A21" w:rsidP="000A5E47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da funcionalidade</w:t>
            </w:r>
          </w:p>
        </w:tc>
        <w:tc>
          <w:tcPr>
            <w:tcW w:w="1560" w:type="dxa"/>
          </w:tcPr>
          <w:p w14:paraId="60762CA7" w14:textId="30E35BC6" w:rsidR="00F33A21" w:rsidRDefault="00F33A21" w:rsidP="003E4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309BFEFA" w14:textId="1D448868" w:rsidR="00F33A21" w:rsidRPr="00037558" w:rsidRDefault="00F33A21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B917D68" w14:textId="6931D093" w:rsidR="00F33A21" w:rsidRPr="00037558" w:rsidRDefault="00F33A21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784EEA6" w14:textId="325EC600" w:rsidR="00F33A21" w:rsidRPr="00037558" w:rsidRDefault="00F33A21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</w:p>
        </w:tc>
      </w:tr>
      <w:tr w:rsidR="002F0579" w:rsidRPr="00037558" w14:paraId="7117DD2F" w14:textId="77777777" w:rsidTr="007C11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8BAE2D6" w14:textId="519D2DC2" w:rsidR="002F0579" w:rsidRPr="001D06CA" w:rsidRDefault="001D06CA" w:rsidP="001D06CA">
            <w:pPr>
              <w:spacing w:before="60" w:after="60"/>
              <w:jc w:val="center"/>
              <w:rPr>
                <w:rFonts w:cs="Arial"/>
                <w:sz w:val="18"/>
                <w:szCs w:val="18"/>
                <w:u w:val="single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417" w:type="dxa"/>
          </w:tcPr>
          <w:p w14:paraId="649D2C8B" w14:textId="62892695" w:rsidR="002F0579" w:rsidRPr="00037558" w:rsidRDefault="00C35C55" w:rsidP="00C35C55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 a data e a hora em o recurso </w:t>
            </w:r>
            <w:r w:rsidR="002F0579">
              <w:rPr>
                <w:rFonts w:cs="Arial"/>
                <w:sz w:val="18"/>
                <w:szCs w:val="18"/>
              </w:rPr>
              <w:t>foi cadastrad</w:t>
            </w:r>
            <w:r>
              <w:rPr>
                <w:rFonts w:cs="Arial"/>
                <w:sz w:val="18"/>
                <w:szCs w:val="18"/>
              </w:rPr>
              <w:t>o</w:t>
            </w:r>
            <w:r w:rsidR="002F0579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79A13CDD" w14:textId="77777777" w:rsidR="002F0579" w:rsidRDefault="002F0579" w:rsidP="002F057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Data/Hora</w:t>
            </w:r>
          </w:p>
          <w:p w14:paraId="4321F731" w14:textId="77777777" w:rsidR="002F0579" w:rsidRDefault="002F0579" w:rsidP="002F057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Máscara</w:t>
            </w:r>
          </w:p>
          <w:p w14:paraId="7CC2B38C" w14:textId="6BE2CDF2" w:rsidR="002F0579" w:rsidRPr="00037558" w:rsidRDefault="002F0579" w:rsidP="002F0579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dd</w:t>
            </w:r>
            <w:proofErr w:type="spellEnd"/>
            <w:proofErr w:type="gramEnd"/>
            <w:r>
              <w:rPr>
                <w:sz w:val="18"/>
                <w:szCs w:val="18"/>
              </w:rPr>
              <w:t>/mm/</w:t>
            </w:r>
            <w:proofErr w:type="spellStart"/>
            <w:r>
              <w:rPr>
                <w:sz w:val="18"/>
                <w:szCs w:val="18"/>
              </w:rPr>
              <w:t>aaaa</w:t>
            </w:r>
            <w:proofErr w:type="spellEnd"/>
            <w:r>
              <w:rPr>
                <w:sz w:val="18"/>
                <w:szCs w:val="18"/>
              </w:rPr>
              <w:t xml:space="preserve"> às </w:t>
            </w:r>
            <w:proofErr w:type="spellStart"/>
            <w:r>
              <w:rPr>
                <w:sz w:val="18"/>
                <w:szCs w:val="18"/>
              </w:rPr>
              <w:t>hh:ss</w:t>
            </w:r>
            <w:proofErr w:type="spellEnd"/>
          </w:p>
        </w:tc>
        <w:tc>
          <w:tcPr>
            <w:tcW w:w="992" w:type="dxa"/>
          </w:tcPr>
          <w:p w14:paraId="546F0702" w14:textId="6EA19638" w:rsidR="002F0579" w:rsidRPr="00037558" w:rsidRDefault="002F0579" w:rsidP="002F057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26CA906" w14:textId="480CC3AD" w:rsidR="002F0579" w:rsidRPr="00037558" w:rsidRDefault="002F0579" w:rsidP="002F057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CBB9BE4" w14:textId="77777777" w:rsidR="002F0579" w:rsidRPr="00037558" w:rsidRDefault="002F0579" w:rsidP="002F057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34583DB7" w14:textId="77777777" w:rsidR="002F0579" w:rsidRDefault="002F0579" w:rsidP="002F057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  <w:p w14:paraId="320A651C" w14:textId="270F0D53" w:rsidR="002A5B6D" w:rsidRDefault="002A5B6D" w:rsidP="002A5B6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campo é apresentado somente se houver </w:t>
            </w:r>
            <w:r w:rsidR="00EB0429">
              <w:rPr>
                <w:sz w:val="18"/>
                <w:szCs w:val="18"/>
              </w:rPr>
              <w:t>recurso</w:t>
            </w:r>
            <w:r>
              <w:rPr>
                <w:sz w:val="18"/>
                <w:szCs w:val="18"/>
              </w:rPr>
              <w:t xml:space="preserve"> cadastrad</w:t>
            </w:r>
            <w:r w:rsidR="00EB0429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.</w:t>
            </w:r>
          </w:p>
          <w:p w14:paraId="5D9D2817" w14:textId="17804726" w:rsidR="002F0579" w:rsidRPr="00037558" w:rsidRDefault="002F0579" w:rsidP="002D19A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Dado recuperado do cadastro de </w:t>
            </w:r>
            <w:r w:rsidR="002D19A4">
              <w:rPr>
                <w:sz w:val="18"/>
                <w:szCs w:val="18"/>
              </w:rPr>
              <w:t>recurso</w:t>
            </w:r>
            <w:r>
              <w:rPr>
                <w:sz w:val="18"/>
                <w:szCs w:val="18"/>
              </w:rPr>
              <w:t>.</w:t>
            </w:r>
          </w:p>
        </w:tc>
      </w:tr>
      <w:tr w:rsidR="000013E6" w:rsidRPr="00037558" w14:paraId="044F4878" w14:textId="77777777" w:rsidTr="007C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75B8F75" w14:textId="6E6676E7" w:rsidR="000013E6" w:rsidRDefault="000013E6" w:rsidP="000013E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Descrição do recurso ou reconsideração</w:t>
            </w:r>
          </w:p>
        </w:tc>
        <w:tc>
          <w:tcPr>
            <w:tcW w:w="1417" w:type="dxa"/>
          </w:tcPr>
          <w:p w14:paraId="7E9B3F16" w14:textId="6BEC6650" w:rsidR="000013E6" w:rsidRDefault="000013E6" w:rsidP="000013E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descrição do recurso ou reconsideração.</w:t>
            </w:r>
          </w:p>
        </w:tc>
        <w:tc>
          <w:tcPr>
            <w:tcW w:w="1560" w:type="dxa"/>
          </w:tcPr>
          <w:p w14:paraId="24D0290D" w14:textId="671E0891" w:rsidR="000013E6" w:rsidRDefault="000013E6" w:rsidP="000013E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60C3AD84" w14:textId="063B861C" w:rsidR="000013E6" w:rsidRPr="00037558" w:rsidRDefault="000013E6" w:rsidP="000013E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DE479F8" w14:textId="34949513" w:rsidR="000013E6" w:rsidRPr="00037558" w:rsidRDefault="000013E6" w:rsidP="000013E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327B685" w14:textId="77777777" w:rsidR="000013E6" w:rsidRDefault="000013E6" w:rsidP="000013E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5127F0D7" w14:textId="6591E421" w:rsidR="000013E6" w:rsidRPr="00037558" w:rsidRDefault="000013E6" w:rsidP="000013E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0013E6" w:rsidRPr="00037558" w14:paraId="6D1F4B2B" w14:textId="77777777" w:rsidTr="007C11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16E8A90" w14:textId="2752531A" w:rsidR="000013E6" w:rsidRDefault="000013E6" w:rsidP="000013E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417" w:type="dxa"/>
          </w:tcPr>
          <w:p w14:paraId="28C67900" w14:textId="6D53C019" w:rsidR="000013E6" w:rsidRDefault="000013E6" w:rsidP="000013E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 </w:t>
            </w:r>
            <w:proofErr w:type="spellStart"/>
            <w:r>
              <w:rPr>
                <w:rFonts w:cs="Arial"/>
                <w:sz w:val="18"/>
                <w:szCs w:val="18"/>
              </w:rPr>
              <w:t>label</w:t>
            </w:r>
            <w:proofErr w:type="spellEnd"/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611CC1CD" w14:textId="552233FA" w:rsidR="000013E6" w:rsidRDefault="000013E6" w:rsidP="000013E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2743B648" w14:textId="1C30D7A9" w:rsidR="000013E6" w:rsidRPr="00037558" w:rsidRDefault="000013E6" w:rsidP="000013E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BB4B5B4" w14:textId="18CE4012" w:rsidR="000013E6" w:rsidRPr="00037558" w:rsidRDefault="000013E6" w:rsidP="000013E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B7CA591" w14:textId="77777777" w:rsidR="000013E6" w:rsidRPr="00B61FAE" w:rsidRDefault="000013E6" w:rsidP="000013E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Campo obrigatório.</w:t>
            </w:r>
          </w:p>
          <w:p w14:paraId="37E879E7" w14:textId="77777777" w:rsidR="000013E6" w:rsidRPr="00B61FAE" w:rsidRDefault="000013E6" w:rsidP="000013E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Não editável.</w:t>
            </w:r>
          </w:p>
          <w:p w14:paraId="0EABBA85" w14:textId="77777777" w:rsidR="000013E6" w:rsidRPr="00037558" w:rsidRDefault="000013E6" w:rsidP="000013E6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0013E6" w:rsidRPr="00037558" w14:paraId="6AB7EFF6" w14:textId="77777777" w:rsidTr="007C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CFE3927" w14:textId="6C995EAB" w:rsidR="000013E6" w:rsidRDefault="000013E6" w:rsidP="000013E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&lt;</w:t>
            </w:r>
            <w:proofErr w:type="gramStart"/>
            <w:r w:rsidRPr="00B61FAE">
              <w:rPr>
                <w:rFonts w:cs="Arial"/>
                <w:sz w:val="18"/>
                <w:szCs w:val="18"/>
              </w:rPr>
              <w:t>nome</w:t>
            </w:r>
            <w:proofErr w:type="gramEnd"/>
            <w:r w:rsidRPr="00B61FAE">
              <w:rPr>
                <w:rFonts w:cs="Arial"/>
                <w:sz w:val="18"/>
                <w:szCs w:val="18"/>
              </w:rPr>
              <w:t xml:space="preserve"> do arquivo&gt;</w:t>
            </w:r>
          </w:p>
        </w:tc>
        <w:tc>
          <w:tcPr>
            <w:tcW w:w="1417" w:type="dxa"/>
          </w:tcPr>
          <w:p w14:paraId="1FE3630A" w14:textId="52D1B876" w:rsidR="000013E6" w:rsidRDefault="000013E6" w:rsidP="000013E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Apresenta o nome e a extensão do arquivo anexado.</w:t>
            </w:r>
          </w:p>
        </w:tc>
        <w:tc>
          <w:tcPr>
            <w:tcW w:w="1560" w:type="dxa"/>
          </w:tcPr>
          <w:p w14:paraId="715B3040" w14:textId="529E67E6" w:rsidR="000013E6" w:rsidRDefault="000013E6" w:rsidP="000013E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5256FB3D" w14:textId="2204C503" w:rsidR="000013E6" w:rsidRPr="00037558" w:rsidRDefault="000013E6" w:rsidP="000013E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DF133E4" w14:textId="2C06D17E" w:rsidR="000013E6" w:rsidRPr="00037558" w:rsidRDefault="000013E6" w:rsidP="000013E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C9F9A9A" w14:textId="77777777" w:rsidR="000013E6" w:rsidRPr="00B61FAE" w:rsidRDefault="000013E6" w:rsidP="000013E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Campo obrigatório.</w:t>
            </w:r>
          </w:p>
          <w:p w14:paraId="31FAD8E4" w14:textId="77777777" w:rsidR="000013E6" w:rsidRPr="00B61FAE" w:rsidRDefault="000013E6" w:rsidP="000013E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Não editável.</w:t>
            </w:r>
          </w:p>
          <w:p w14:paraId="59609EC6" w14:textId="47A3E639" w:rsidR="000013E6" w:rsidRPr="00037558" w:rsidRDefault="000013E6" w:rsidP="000013E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 xml:space="preserve">Campo recuperado do cadastro </w:t>
            </w:r>
            <w:r>
              <w:rPr>
                <w:sz w:val="18"/>
                <w:szCs w:val="18"/>
              </w:rPr>
              <w:t>recurso</w:t>
            </w:r>
            <w:r w:rsidRPr="00B61FAE">
              <w:rPr>
                <w:sz w:val="18"/>
                <w:szCs w:val="18"/>
              </w:rPr>
              <w:t>.</w:t>
            </w:r>
          </w:p>
        </w:tc>
      </w:tr>
      <w:tr w:rsidR="000013E6" w:rsidRPr="00037558" w14:paraId="58CC971F" w14:textId="77777777" w:rsidTr="009A3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47CB2EBB" w14:textId="0914EB98" w:rsidR="000013E6" w:rsidRPr="00037558" w:rsidRDefault="000013E6" w:rsidP="000013E6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Comandos</w:t>
            </w:r>
          </w:p>
        </w:tc>
      </w:tr>
      <w:tr w:rsidR="000013E6" w:rsidRPr="00037558" w14:paraId="422CE336" w14:textId="77777777" w:rsidTr="007C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58C0C0E" w14:textId="2E72D4E7" w:rsidR="000013E6" w:rsidRDefault="000013E6" w:rsidP="000013E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65E76AA" wp14:editId="70FB1BF1">
                  <wp:extent cx="200000" cy="2000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8B76182" w14:textId="25E384E1" w:rsidR="000013E6" w:rsidRPr="00037558" w:rsidRDefault="000013E6" w:rsidP="000013E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Quando acionado, volta para a tela anterior.</w:t>
            </w:r>
          </w:p>
        </w:tc>
        <w:tc>
          <w:tcPr>
            <w:tcW w:w="1560" w:type="dxa"/>
          </w:tcPr>
          <w:p w14:paraId="3E248BB2" w14:textId="13914B28" w:rsidR="000013E6" w:rsidRPr="00037558" w:rsidRDefault="000013E6" w:rsidP="000013E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1B1012D8" w14:textId="4C523B6F" w:rsidR="000013E6" w:rsidRPr="00037558" w:rsidRDefault="000013E6" w:rsidP="000013E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B61FAE">
              <w:rPr>
                <w:rFonts w:cs="Arial"/>
                <w:sz w:val="18"/>
                <w:szCs w:val="18"/>
              </w:rPr>
              <w:t>Hiperlynk</w:t>
            </w:r>
            <w:proofErr w:type="spellEnd"/>
          </w:p>
        </w:tc>
        <w:tc>
          <w:tcPr>
            <w:tcW w:w="1134" w:type="dxa"/>
          </w:tcPr>
          <w:p w14:paraId="52AFA084" w14:textId="09BEF701" w:rsidR="000013E6" w:rsidRPr="00037558" w:rsidRDefault="000013E6" w:rsidP="000013E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36ADBCB3" w14:textId="7E16A77E" w:rsidR="000013E6" w:rsidRPr="00037558" w:rsidRDefault="000013E6" w:rsidP="000013E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  <w:tr w:rsidR="000013E6" w:rsidRPr="00037558" w14:paraId="545477E0" w14:textId="77777777" w:rsidTr="007C11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54E2755" w14:textId="46248D93" w:rsidR="000013E6" w:rsidRDefault="000013E6" w:rsidP="000013E6">
            <w:pPr>
              <w:spacing w:before="60" w:after="60"/>
              <w:jc w:val="center"/>
              <w:rPr>
                <w:noProof/>
              </w:rPr>
            </w:pPr>
            <w:r w:rsidRPr="00B61FAE">
              <w:rPr>
                <w:noProof/>
              </w:rPr>
              <w:drawing>
                <wp:inline distT="0" distB="0" distL="0" distR="0" wp14:anchorId="03582389" wp14:editId="6757FE28">
                  <wp:extent cx="266667" cy="209524"/>
                  <wp:effectExtent l="0" t="0" r="635" b="63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247C132" w14:textId="35BE37FF" w:rsidR="000013E6" w:rsidRDefault="000013E6" w:rsidP="000013E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Quando acionado, realiza o download do arquivo.</w:t>
            </w:r>
          </w:p>
        </w:tc>
        <w:tc>
          <w:tcPr>
            <w:tcW w:w="1560" w:type="dxa"/>
          </w:tcPr>
          <w:p w14:paraId="55CB626B" w14:textId="5D7707F4" w:rsidR="000013E6" w:rsidRDefault="000013E6" w:rsidP="000013E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768B991B" w14:textId="3A78FF12" w:rsidR="000013E6" w:rsidRDefault="000013E6" w:rsidP="000013E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B61FAE">
              <w:rPr>
                <w:rFonts w:cs="Arial"/>
                <w:sz w:val="18"/>
                <w:szCs w:val="18"/>
              </w:rPr>
              <w:t>Hiperlynk</w:t>
            </w:r>
            <w:proofErr w:type="spellEnd"/>
          </w:p>
        </w:tc>
        <w:tc>
          <w:tcPr>
            <w:tcW w:w="1134" w:type="dxa"/>
          </w:tcPr>
          <w:p w14:paraId="647D92C6" w14:textId="77777777" w:rsidR="000013E6" w:rsidRDefault="000013E6" w:rsidP="000013E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40749A69" w14:textId="6C6BD1A0" w:rsidR="000013E6" w:rsidRDefault="000013E6" w:rsidP="000013E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</w:tbl>
    <w:p w14:paraId="5C3EF643" w14:textId="346203B5" w:rsidR="00FC277B" w:rsidRDefault="00635D16" w:rsidP="00635D16">
      <w:pPr>
        <w:pStyle w:val="EstiloPrototipo3"/>
        <w:numPr>
          <w:ilvl w:val="0"/>
          <w:numId w:val="3"/>
        </w:numPr>
      </w:pPr>
      <w:bookmarkStart w:id="10" w:name="_Ref48232276"/>
      <w:r>
        <w:t>Dados apresentados quando não houver recuso/reconsideração cadastrado</w:t>
      </w:r>
      <w:bookmarkEnd w:id="10"/>
    </w:p>
    <w:p w14:paraId="12432152" w14:textId="5B87BDA0" w:rsidR="00635D16" w:rsidRDefault="00D42A3B" w:rsidP="00635D16">
      <w:r>
        <w:rPr>
          <w:noProof/>
        </w:rPr>
        <w:drawing>
          <wp:inline distT="0" distB="0" distL="0" distR="0" wp14:anchorId="018293F9" wp14:editId="131F37C9">
            <wp:extent cx="5760085" cy="32651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BD47" w14:textId="77777777" w:rsidR="0066592A" w:rsidRPr="00635D16" w:rsidRDefault="0066592A" w:rsidP="00635D16"/>
    <w:p w14:paraId="53F68FA4" w14:textId="77777777" w:rsidR="000514D4" w:rsidRPr="00037558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47695284"/>
      <w:r w:rsidRPr="00037558">
        <w:lastRenderedPageBreak/>
        <w:t>CRITÉRIOS DE ACEITE</w:t>
      </w:r>
      <w:bookmarkEnd w:id="11"/>
    </w:p>
    <w:p w14:paraId="26842D49" w14:textId="77777777" w:rsidR="001B048C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037558">
        <w:rPr>
          <w:b/>
          <w:color w:val="auto"/>
        </w:rPr>
        <w:t>Premissa:</w:t>
      </w:r>
    </w:p>
    <w:p w14:paraId="7BE3349F" w14:textId="0A7431A8" w:rsidR="0096532E" w:rsidRDefault="0096532E" w:rsidP="00997C0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É necessário que tenha recurso/reconsideração impugnante cadastrado, ou;</w:t>
      </w:r>
    </w:p>
    <w:p w14:paraId="426A7E53" w14:textId="113F37F3" w:rsidR="00E976E0" w:rsidRDefault="00E976E0" w:rsidP="00E976E0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Que o período de vigência da atividade 6.4 tenha terminado.</w:t>
      </w:r>
    </w:p>
    <w:p w14:paraId="1EB1F1D7" w14:textId="7D280F21" w:rsidR="009B5762" w:rsidRDefault="009B5762" w:rsidP="00997C0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7175">
        <w:t xml:space="preserve">A funcionalidade é apresentada após </w:t>
      </w:r>
      <w:r>
        <w:t xml:space="preserve">o cadastro </w:t>
      </w:r>
      <w:r w:rsidR="003B21DC">
        <w:t>d</w:t>
      </w:r>
      <w:r>
        <w:t>o recurso</w:t>
      </w:r>
      <w:r w:rsidR="003B21DC">
        <w:t>/reconsideração</w:t>
      </w:r>
      <w:r>
        <w:t>, ou;</w:t>
      </w:r>
    </w:p>
    <w:p w14:paraId="185EC7DE" w14:textId="3A1EFC70" w:rsidR="009B5762" w:rsidRDefault="009B5762" w:rsidP="009B5762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 xml:space="preserve"> Após acionar a aba “Recurso Impugnante”.</w:t>
      </w:r>
    </w:p>
    <w:p w14:paraId="6A48E01F" w14:textId="5ED42ADB" w:rsidR="00695EFA" w:rsidRDefault="00695EFA" w:rsidP="00695EF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Somente arquitetos e urbanista com os seguintes perfis podem visualizar os dados do recurso</w:t>
      </w:r>
      <w:r w:rsidR="00C96638">
        <w:t>/reconsideração</w:t>
      </w:r>
      <w:r>
        <w:t>:</w:t>
      </w:r>
    </w:p>
    <w:p w14:paraId="08CAF356" w14:textId="12117B7F" w:rsidR="00695EFA" w:rsidRDefault="00634060" w:rsidP="00695EF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Arquiteto (s)</w:t>
      </w:r>
      <w:r w:rsidR="0096532E">
        <w:t xml:space="preserve"> e Urbanista (s) que seja (</w:t>
      </w:r>
      <w:proofErr w:type="spellStart"/>
      <w:r w:rsidR="0096532E">
        <w:t>am</w:t>
      </w:r>
      <w:proofErr w:type="spellEnd"/>
      <w:r w:rsidR="0096532E">
        <w:t>) r</w:t>
      </w:r>
      <w:r>
        <w:t>esponsável (eis) ou</w:t>
      </w:r>
      <w:r w:rsidR="00A12711">
        <w:t xml:space="preserve"> Membro (s) de Chapa UF</w:t>
      </w:r>
      <w:r>
        <w:t>, caso tenha pedido de impugnação cadastrado para a UF deles</w:t>
      </w:r>
      <w:r w:rsidR="00695EFA">
        <w:t>.</w:t>
      </w:r>
      <w:r w:rsidR="00AF4BF7">
        <w:t xml:space="preserve"> </w:t>
      </w:r>
    </w:p>
    <w:p w14:paraId="43BB6BA9" w14:textId="7DB45B80" w:rsidR="00A12711" w:rsidRDefault="00A12711" w:rsidP="00695EF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Arquiteto (s) e Urbanista (s) que seja (</w:t>
      </w:r>
      <w:proofErr w:type="spellStart"/>
      <w:r>
        <w:t>am</w:t>
      </w:r>
      <w:proofErr w:type="spellEnd"/>
      <w:r>
        <w:t>) responsável (eis) ou Membro (s) de Chapa IES, caso tenha pedido de impugnação cadastrado para a UF deles.</w:t>
      </w:r>
    </w:p>
    <w:p w14:paraId="4D7A9BE6" w14:textId="0DCD104B" w:rsidR="00835087" w:rsidRDefault="00835087" w:rsidP="00695EF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Arquiteto (s) e Urbanista (s) que seja (s) Membro (s) de Comissão CE, caso tenha pedido de impugnação cadastrado para a UF dele.</w:t>
      </w:r>
    </w:p>
    <w:p w14:paraId="023A3342" w14:textId="2DED039F" w:rsidR="00835087" w:rsidRDefault="00835087" w:rsidP="00695EF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Arquiteto (s) e Urbanista (s) que seja (s) Membro (</w:t>
      </w:r>
      <w:proofErr w:type="gramStart"/>
      <w:r>
        <w:t>s)  de</w:t>
      </w:r>
      <w:proofErr w:type="gramEnd"/>
      <w:r>
        <w:t xml:space="preserve"> Comissão CEN, caso tenha pedido de impugnação cadastrado, </w:t>
      </w:r>
      <w:proofErr w:type="spellStart"/>
      <w:r>
        <w:t>UFs</w:t>
      </w:r>
      <w:proofErr w:type="spellEnd"/>
      <w:r>
        <w:t xml:space="preserve"> distintas.</w:t>
      </w:r>
    </w:p>
    <w:p w14:paraId="2744C209" w14:textId="4B875C50" w:rsidR="00D9139B" w:rsidRPr="0098263A" w:rsidRDefault="00695EFA" w:rsidP="00695EF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b/>
          <w:color w:val="FF0000"/>
        </w:rPr>
      </w:pPr>
      <w:r>
        <w:t>Impugnante, autor do cadastro do pedido de impugnação de resultado.</w:t>
      </w:r>
    </w:p>
    <w:p w14:paraId="41A16243" w14:textId="77777777" w:rsidR="00D93145" w:rsidRPr="00037558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13564883"/>
      <w:bookmarkStart w:id="13" w:name="_Ref31290676"/>
      <w:r w:rsidRPr="00037558">
        <w:rPr>
          <w:b/>
        </w:rPr>
        <w:t>Regras Gerais:</w:t>
      </w:r>
      <w:bookmarkStart w:id="14" w:name="_Ref26893226"/>
      <w:bookmarkEnd w:id="12"/>
      <w:bookmarkEnd w:id="13"/>
    </w:p>
    <w:p w14:paraId="27DC34C1" w14:textId="546E4E51" w:rsidR="00253DA5" w:rsidRPr="00037558" w:rsidRDefault="0096532E" w:rsidP="002D4F9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>
        <w:rPr>
          <w:position w:val="3"/>
        </w:rPr>
        <w:t xml:space="preserve">Regra negocial 01 – </w:t>
      </w:r>
      <w:r w:rsidRPr="00112CAE">
        <w:t>Ao finalizar o período de vigência da atividade 6.4</w:t>
      </w:r>
      <w:r>
        <w:t>, caso nenhum recurso/reconsideração tenha sido cadastrado, então a aba “</w:t>
      </w:r>
      <w:r w:rsidR="00556BB0">
        <w:t xml:space="preserve">Recurso/Reconsideração </w:t>
      </w:r>
      <w:r w:rsidR="00F95CB7">
        <w:t>Impugnante</w:t>
      </w:r>
      <w:r>
        <w:t>” é disponibilizada automaticamente</w:t>
      </w:r>
      <w:r w:rsidR="005C45CC">
        <w:t>,</w:t>
      </w:r>
      <w:r>
        <w:t xml:space="preserve"> apresentando a mensagem “</w:t>
      </w:r>
      <w:r w:rsidRPr="00A409AD">
        <w:t xml:space="preserve">Não houve interposição </w:t>
      </w:r>
      <w:r w:rsidR="00A409AD" w:rsidRPr="00A409AD">
        <w:t>d</w:t>
      </w:r>
      <w:r w:rsidRPr="00A409AD">
        <w:t>e recurso</w:t>
      </w:r>
      <w:r>
        <w:t>”</w:t>
      </w:r>
      <w:r w:rsidR="00BA1929">
        <w:rPr>
          <w:position w:val="3"/>
        </w:rPr>
        <w:t>.</w:t>
      </w:r>
      <w:r w:rsidR="00556BB0">
        <w:rPr>
          <w:position w:val="3"/>
        </w:rPr>
        <w:t xml:space="preserve"> Ver </w:t>
      </w:r>
      <w:r w:rsidR="00673760" w:rsidRPr="00673760">
        <w:rPr>
          <w:b/>
          <w:position w:val="3"/>
        </w:rPr>
        <w:fldChar w:fldCharType="begin"/>
      </w:r>
      <w:r w:rsidR="00673760" w:rsidRPr="00673760">
        <w:rPr>
          <w:b/>
          <w:position w:val="3"/>
        </w:rPr>
        <w:instrText xml:space="preserve"> REF _Ref48232276 \w \h </w:instrText>
      </w:r>
      <w:r w:rsidR="00673760">
        <w:rPr>
          <w:b/>
          <w:position w:val="3"/>
        </w:rPr>
        <w:instrText xml:space="preserve"> \* MERGEFORMAT </w:instrText>
      </w:r>
      <w:r w:rsidR="00673760" w:rsidRPr="00673760">
        <w:rPr>
          <w:b/>
          <w:position w:val="3"/>
        </w:rPr>
      </w:r>
      <w:r w:rsidR="00673760" w:rsidRPr="00673760">
        <w:rPr>
          <w:b/>
          <w:position w:val="3"/>
        </w:rPr>
        <w:fldChar w:fldCharType="separate"/>
      </w:r>
      <w:r w:rsidR="00673760" w:rsidRPr="00673760">
        <w:rPr>
          <w:b/>
          <w:position w:val="3"/>
        </w:rPr>
        <w:t>P02</w:t>
      </w:r>
      <w:r w:rsidR="00673760" w:rsidRPr="00673760">
        <w:rPr>
          <w:b/>
          <w:position w:val="3"/>
        </w:rPr>
        <w:fldChar w:fldCharType="end"/>
      </w:r>
      <w:r w:rsidR="00673760">
        <w:rPr>
          <w:position w:val="3"/>
        </w:rPr>
        <w:t>.</w:t>
      </w:r>
    </w:p>
    <w:bookmarkEnd w:id="14"/>
    <w:p w14:paraId="17BDC88C" w14:textId="7B95604E" w:rsidR="001E539E" w:rsidRPr="00037558" w:rsidRDefault="002942B5" w:rsidP="002942B5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position w:val="3"/>
        </w:rPr>
      </w:pPr>
      <w:r w:rsidRPr="00037558">
        <w:rPr>
          <w:position w:val="3"/>
        </w:rPr>
        <w:t xml:space="preserve"> </w:t>
      </w:r>
    </w:p>
    <w:p w14:paraId="7E5F0F14" w14:textId="77777777" w:rsidR="00330B03" w:rsidRPr="00037558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037558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037558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037558" w:rsidRDefault="00BC778D" w:rsidP="00BC778D">
      <w:pPr>
        <w:pStyle w:val="Ttulo2"/>
        <w:numPr>
          <w:ilvl w:val="0"/>
          <w:numId w:val="0"/>
        </w:numPr>
        <w:spacing w:before="240"/>
      </w:pPr>
      <w:bookmarkStart w:id="15" w:name="_Toc47695285"/>
      <w:r w:rsidRPr="00037558">
        <w:t>INFORMAÇÕES COMPLEMENTARES</w:t>
      </w:r>
      <w:bookmarkEnd w:id="15"/>
    </w:p>
    <w:p w14:paraId="42D7CEBC" w14:textId="77777777" w:rsidR="008D2F61" w:rsidRPr="00037558" w:rsidRDefault="008D2F61" w:rsidP="008D2F61">
      <w:r w:rsidRPr="00037558">
        <w:t>História relacionada:</w:t>
      </w:r>
    </w:p>
    <w:p w14:paraId="1AFBA439" w14:textId="55FC7B92" w:rsidR="008D2F61" w:rsidRPr="008D2F61" w:rsidRDefault="00E03595" w:rsidP="008D2F61">
      <w:r w:rsidRPr="00E03595">
        <w:rPr>
          <w:i/>
        </w:rPr>
        <w:t>Eleitoral_HST190</w:t>
      </w:r>
      <w:proofErr w:type="gramStart"/>
      <w:r w:rsidRPr="00E03595">
        <w:rPr>
          <w:i/>
        </w:rPr>
        <w:t>_Cadastrar</w:t>
      </w:r>
      <w:proofErr w:type="gramEnd"/>
      <w:r w:rsidRPr="00E03595">
        <w:rPr>
          <w:i/>
        </w:rPr>
        <w:t>_Recurso_Julgamento_1_Instancia_Alegacao_Pedido_Impugnacao_PROF</w:t>
      </w:r>
      <w:r w:rsidR="001A0D92">
        <w:rPr>
          <w:i/>
        </w:rPr>
        <w:t>.</w:t>
      </w:r>
    </w:p>
    <w:sectPr w:rsidR="008D2F61" w:rsidRPr="008D2F61" w:rsidSect="00757A62">
      <w:headerReference w:type="even" r:id="rId1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7B1274" w14:textId="77777777" w:rsidR="000704A0" w:rsidRDefault="000704A0">
      <w:r>
        <w:separator/>
      </w:r>
    </w:p>
    <w:p w14:paraId="7C7FC920" w14:textId="77777777" w:rsidR="000704A0" w:rsidRDefault="000704A0"/>
  </w:endnote>
  <w:endnote w:type="continuationSeparator" w:id="0">
    <w:p w14:paraId="2023AD5C" w14:textId="77777777" w:rsidR="000704A0" w:rsidRDefault="000704A0">
      <w:r>
        <w:continuationSeparator/>
      </w:r>
    </w:p>
    <w:p w14:paraId="13BE5A06" w14:textId="77777777" w:rsidR="000704A0" w:rsidRDefault="00070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0B0C04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9CC1F6" w14:textId="77777777" w:rsidR="000704A0" w:rsidRDefault="000704A0">
      <w:r>
        <w:separator/>
      </w:r>
    </w:p>
    <w:p w14:paraId="7EC9C4D8" w14:textId="77777777" w:rsidR="000704A0" w:rsidRDefault="000704A0"/>
  </w:footnote>
  <w:footnote w:type="continuationSeparator" w:id="0">
    <w:p w14:paraId="721F7FF9" w14:textId="77777777" w:rsidR="000704A0" w:rsidRDefault="000704A0">
      <w:r>
        <w:continuationSeparator/>
      </w:r>
    </w:p>
    <w:p w14:paraId="3D7D6EF0" w14:textId="77777777" w:rsidR="000704A0" w:rsidRDefault="000704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pt;height:41.45pt" o:ole="">
                <v:imagedata r:id="rId1" o:title=""/>
              </v:shape>
              <o:OLEObject Type="Embed" ProgID="PBrush" ShapeID="_x0000_i1025" DrawAspect="Content" ObjectID="_1661348830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4D911A97" w:rsidR="000A5E47" w:rsidRPr="00C6532E" w:rsidRDefault="000D4D47" w:rsidP="00877A02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 xml:space="preserve">HST191 – </w:t>
              </w:r>
              <w:r w:rsidR="00877A02">
                <w:rPr>
                  <w:rFonts w:ascii="Verdana" w:hAnsi="Verdana"/>
                </w:rPr>
                <w:t>Detalhar</w:t>
              </w:r>
              <w:r>
                <w:rPr>
                  <w:rFonts w:ascii="Verdana" w:hAnsi="Verdana"/>
                </w:rPr>
                <w:t xml:space="preserve"> Recurso Impugnante Alegação do Pedido de Impugnação de Resultado de Eleição - Profissional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CB3A12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color w:val="auto"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80B"/>
    <w:rsid w:val="000013E6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1DA9"/>
    <w:rsid w:val="00036499"/>
    <w:rsid w:val="00037558"/>
    <w:rsid w:val="00042921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57D51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086"/>
    <w:rsid w:val="00070317"/>
    <w:rsid w:val="000704A0"/>
    <w:rsid w:val="00071D0D"/>
    <w:rsid w:val="00072376"/>
    <w:rsid w:val="00072ED1"/>
    <w:rsid w:val="00075246"/>
    <w:rsid w:val="00075F43"/>
    <w:rsid w:val="00076087"/>
    <w:rsid w:val="00076318"/>
    <w:rsid w:val="0007759B"/>
    <w:rsid w:val="00077DBE"/>
    <w:rsid w:val="000800F9"/>
    <w:rsid w:val="00080656"/>
    <w:rsid w:val="00080B9D"/>
    <w:rsid w:val="00081440"/>
    <w:rsid w:val="00081C4F"/>
    <w:rsid w:val="000825ED"/>
    <w:rsid w:val="000827AB"/>
    <w:rsid w:val="000848A6"/>
    <w:rsid w:val="00086427"/>
    <w:rsid w:val="00090081"/>
    <w:rsid w:val="00090EFE"/>
    <w:rsid w:val="00092606"/>
    <w:rsid w:val="0009340B"/>
    <w:rsid w:val="0009796C"/>
    <w:rsid w:val="000A01B5"/>
    <w:rsid w:val="000A0A2A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0C04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D0472"/>
    <w:rsid w:val="000D28C2"/>
    <w:rsid w:val="000D4150"/>
    <w:rsid w:val="000D4D47"/>
    <w:rsid w:val="000D5755"/>
    <w:rsid w:val="000D6620"/>
    <w:rsid w:val="000E10A0"/>
    <w:rsid w:val="000E22E2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17BEE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004"/>
    <w:rsid w:val="00155751"/>
    <w:rsid w:val="00155E7D"/>
    <w:rsid w:val="00156AFD"/>
    <w:rsid w:val="00157E66"/>
    <w:rsid w:val="00160028"/>
    <w:rsid w:val="001624F9"/>
    <w:rsid w:val="00162BCE"/>
    <w:rsid w:val="00163F10"/>
    <w:rsid w:val="00165338"/>
    <w:rsid w:val="00165659"/>
    <w:rsid w:val="00165A72"/>
    <w:rsid w:val="00165B69"/>
    <w:rsid w:val="001670E7"/>
    <w:rsid w:val="001701BE"/>
    <w:rsid w:val="00170223"/>
    <w:rsid w:val="001711A1"/>
    <w:rsid w:val="00172931"/>
    <w:rsid w:val="00172963"/>
    <w:rsid w:val="001741C3"/>
    <w:rsid w:val="001768F1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0D92"/>
    <w:rsid w:val="001A1019"/>
    <w:rsid w:val="001A2218"/>
    <w:rsid w:val="001A2FF5"/>
    <w:rsid w:val="001A309A"/>
    <w:rsid w:val="001A312C"/>
    <w:rsid w:val="001A43AF"/>
    <w:rsid w:val="001A5E0F"/>
    <w:rsid w:val="001A5FDA"/>
    <w:rsid w:val="001A6089"/>
    <w:rsid w:val="001A6CA3"/>
    <w:rsid w:val="001A7234"/>
    <w:rsid w:val="001A7409"/>
    <w:rsid w:val="001B012E"/>
    <w:rsid w:val="001B024C"/>
    <w:rsid w:val="001B048C"/>
    <w:rsid w:val="001B1A50"/>
    <w:rsid w:val="001B1FAA"/>
    <w:rsid w:val="001B3BB5"/>
    <w:rsid w:val="001B41E8"/>
    <w:rsid w:val="001B4251"/>
    <w:rsid w:val="001B4F42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34D1"/>
    <w:rsid w:val="001C4976"/>
    <w:rsid w:val="001C604A"/>
    <w:rsid w:val="001C6760"/>
    <w:rsid w:val="001D009C"/>
    <w:rsid w:val="001D06CA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4B16"/>
    <w:rsid w:val="001F6C31"/>
    <w:rsid w:val="002028D7"/>
    <w:rsid w:val="00206627"/>
    <w:rsid w:val="002074CF"/>
    <w:rsid w:val="002103B1"/>
    <w:rsid w:val="0021114E"/>
    <w:rsid w:val="0021173B"/>
    <w:rsid w:val="002117A4"/>
    <w:rsid w:val="00212348"/>
    <w:rsid w:val="00212BB8"/>
    <w:rsid w:val="002149F2"/>
    <w:rsid w:val="0021528E"/>
    <w:rsid w:val="00215C74"/>
    <w:rsid w:val="00216E1F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60F"/>
    <w:rsid w:val="00233974"/>
    <w:rsid w:val="00233B65"/>
    <w:rsid w:val="002350C0"/>
    <w:rsid w:val="00235751"/>
    <w:rsid w:val="002359C8"/>
    <w:rsid w:val="002359EF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53FBD"/>
    <w:rsid w:val="00254EE8"/>
    <w:rsid w:val="00261F7D"/>
    <w:rsid w:val="002628E3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2B5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5B6D"/>
    <w:rsid w:val="002A6D90"/>
    <w:rsid w:val="002A7B4E"/>
    <w:rsid w:val="002B08D8"/>
    <w:rsid w:val="002B0F37"/>
    <w:rsid w:val="002B0FC5"/>
    <w:rsid w:val="002B1554"/>
    <w:rsid w:val="002B20CF"/>
    <w:rsid w:val="002B3949"/>
    <w:rsid w:val="002C01BC"/>
    <w:rsid w:val="002C0645"/>
    <w:rsid w:val="002C16D0"/>
    <w:rsid w:val="002C284B"/>
    <w:rsid w:val="002C2864"/>
    <w:rsid w:val="002C5A1C"/>
    <w:rsid w:val="002C699F"/>
    <w:rsid w:val="002C715F"/>
    <w:rsid w:val="002C750E"/>
    <w:rsid w:val="002C7F07"/>
    <w:rsid w:val="002D056E"/>
    <w:rsid w:val="002D19A4"/>
    <w:rsid w:val="002D1BDF"/>
    <w:rsid w:val="002D1CAA"/>
    <w:rsid w:val="002D3F16"/>
    <w:rsid w:val="002D492B"/>
    <w:rsid w:val="002D4F93"/>
    <w:rsid w:val="002D561C"/>
    <w:rsid w:val="002D662B"/>
    <w:rsid w:val="002E1D2B"/>
    <w:rsid w:val="002E2041"/>
    <w:rsid w:val="002E2F62"/>
    <w:rsid w:val="002E33E1"/>
    <w:rsid w:val="002E6940"/>
    <w:rsid w:val="002F0187"/>
    <w:rsid w:val="002F0579"/>
    <w:rsid w:val="002F0D4C"/>
    <w:rsid w:val="002F143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2915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61E2"/>
    <w:rsid w:val="003277C8"/>
    <w:rsid w:val="003307B8"/>
    <w:rsid w:val="00330B03"/>
    <w:rsid w:val="00330D47"/>
    <w:rsid w:val="00333F4A"/>
    <w:rsid w:val="003355F8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2A10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14AB"/>
    <w:rsid w:val="00382B08"/>
    <w:rsid w:val="00384437"/>
    <w:rsid w:val="00384A0A"/>
    <w:rsid w:val="003903A9"/>
    <w:rsid w:val="0039302B"/>
    <w:rsid w:val="003934FC"/>
    <w:rsid w:val="00395773"/>
    <w:rsid w:val="00396331"/>
    <w:rsid w:val="00396EA3"/>
    <w:rsid w:val="00396F10"/>
    <w:rsid w:val="003978B7"/>
    <w:rsid w:val="00397C99"/>
    <w:rsid w:val="00397E0F"/>
    <w:rsid w:val="003A0A6B"/>
    <w:rsid w:val="003A0FE0"/>
    <w:rsid w:val="003A1413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1DC"/>
    <w:rsid w:val="003B2E4F"/>
    <w:rsid w:val="003B32DC"/>
    <w:rsid w:val="003B39C8"/>
    <w:rsid w:val="003B3D27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3266"/>
    <w:rsid w:val="003D4F15"/>
    <w:rsid w:val="003D5767"/>
    <w:rsid w:val="003E00D9"/>
    <w:rsid w:val="003E05E2"/>
    <w:rsid w:val="003E16B7"/>
    <w:rsid w:val="003E353E"/>
    <w:rsid w:val="003E3EBB"/>
    <w:rsid w:val="003E438E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E0A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111F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4175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1CD6"/>
    <w:rsid w:val="004F2D3C"/>
    <w:rsid w:val="004F5F85"/>
    <w:rsid w:val="004F6ABA"/>
    <w:rsid w:val="004F74DA"/>
    <w:rsid w:val="004F7E6D"/>
    <w:rsid w:val="0050007E"/>
    <w:rsid w:val="005006BB"/>
    <w:rsid w:val="005017A3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D5"/>
    <w:rsid w:val="005550DD"/>
    <w:rsid w:val="00555818"/>
    <w:rsid w:val="00556BB0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4C01"/>
    <w:rsid w:val="005B660B"/>
    <w:rsid w:val="005B729F"/>
    <w:rsid w:val="005B77D4"/>
    <w:rsid w:val="005B7BEE"/>
    <w:rsid w:val="005B7FA4"/>
    <w:rsid w:val="005C2EDE"/>
    <w:rsid w:val="005C45CC"/>
    <w:rsid w:val="005D1A41"/>
    <w:rsid w:val="005D1C6E"/>
    <w:rsid w:val="005D4539"/>
    <w:rsid w:val="005D49BF"/>
    <w:rsid w:val="005D5D2D"/>
    <w:rsid w:val="005D6A1E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5076"/>
    <w:rsid w:val="00617630"/>
    <w:rsid w:val="006202F4"/>
    <w:rsid w:val="00621ACB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2E09"/>
    <w:rsid w:val="006333FE"/>
    <w:rsid w:val="0063366E"/>
    <w:rsid w:val="00633E2A"/>
    <w:rsid w:val="00634060"/>
    <w:rsid w:val="00634FD7"/>
    <w:rsid w:val="006352E6"/>
    <w:rsid w:val="00635CDA"/>
    <w:rsid w:val="00635D16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342D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592A"/>
    <w:rsid w:val="006661A7"/>
    <w:rsid w:val="006711F7"/>
    <w:rsid w:val="00671345"/>
    <w:rsid w:val="006717F9"/>
    <w:rsid w:val="00673760"/>
    <w:rsid w:val="00677A54"/>
    <w:rsid w:val="006813DD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5EFA"/>
    <w:rsid w:val="00696BC0"/>
    <w:rsid w:val="00697098"/>
    <w:rsid w:val="00697BD2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5EE5"/>
    <w:rsid w:val="006D6EF8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2"/>
    <w:rsid w:val="00711EAA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255D"/>
    <w:rsid w:val="00743831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538A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717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6867"/>
    <w:rsid w:val="007C0290"/>
    <w:rsid w:val="007C11E0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26A"/>
    <w:rsid w:val="007D44A5"/>
    <w:rsid w:val="007D54D5"/>
    <w:rsid w:val="007D608C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E72DC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5087"/>
    <w:rsid w:val="008361E2"/>
    <w:rsid w:val="0083729E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C39"/>
    <w:rsid w:val="00865D5E"/>
    <w:rsid w:val="0087258D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77A02"/>
    <w:rsid w:val="008800A5"/>
    <w:rsid w:val="00880472"/>
    <w:rsid w:val="00881531"/>
    <w:rsid w:val="00881D86"/>
    <w:rsid w:val="0088297A"/>
    <w:rsid w:val="00882F20"/>
    <w:rsid w:val="008838E8"/>
    <w:rsid w:val="00884E84"/>
    <w:rsid w:val="0088554D"/>
    <w:rsid w:val="00890551"/>
    <w:rsid w:val="00890DCB"/>
    <w:rsid w:val="00894B69"/>
    <w:rsid w:val="00895B71"/>
    <w:rsid w:val="00896BC9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085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13AF"/>
    <w:rsid w:val="008F1C00"/>
    <w:rsid w:val="008F3207"/>
    <w:rsid w:val="008F3397"/>
    <w:rsid w:val="008F3793"/>
    <w:rsid w:val="008F3E62"/>
    <w:rsid w:val="008F437D"/>
    <w:rsid w:val="008F50AF"/>
    <w:rsid w:val="008F7948"/>
    <w:rsid w:val="009000EE"/>
    <w:rsid w:val="00901538"/>
    <w:rsid w:val="00902732"/>
    <w:rsid w:val="00903198"/>
    <w:rsid w:val="009043B3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47D72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32E"/>
    <w:rsid w:val="0096575A"/>
    <w:rsid w:val="00965F6F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63A"/>
    <w:rsid w:val="00982ECD"/>
    <w:rsid w:val="00990F5F"/>
    <w:rsid w:val="00991176"/>
    <w:rsid w:val="009919E0"/>
    <w:rsid w:val="00991F98"/>
    <w:rsid w:val="00992005"/>
    <w:rsid w:val="00993981"/>
    <w:rsid w:val="00993BCC"/>
    <w:rsid w:val="0099498B"/>
    <w:rsid w:val="00995DB3"/>
    <w:rsid w:val="00996425"/>
    <w:rsid w:val="00997C0A"/>
    <w:rsid w:val="00997D16"/>
    <w:rsid w:val="009A02ED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5762"/>
    <w:rsid w:val="009B66F6"/>
    <w:rsid w:val="009B74D2"/>
    <w:rsid w:val="009B7D02"/>
    <w:rsid w:val="009C1FA4"/>
    <w:rsid w:val="009C2057"/>
    <w:rsid w:val="009C316B"/>
    <w:rsid w:val="009C33C4"/>
    <w:rsid w:val="009C7DD1"/>
    <w:rsid w:val="009D009F"/>
    <w:rsid w:val="009D0595"/>
    <w:rsid w:val="009D14CA"/>
    <w:rsid w:val="009D1FFC"/>
    <w:rsid w:val="009D2D32"/>
    <w:rsid w:val="009D338D"/>
    <w:rsid w:val="009D38DE"/>
    <w:rsid w:val="009D3C60"/>
    <w:rsid w:val="009D516E"/>
    <w:rsid w:val="009D68F9"/>
    <w:rsid w:val="009D7690"/>
    <w:rsid w:val="009E1624"/>
    <w:rsid w:val="009E58C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9F4DD0"/>
    <w:rsid w:val="00A00A3F"/>
    <w:rsid w:val="00A0385B"/>
    <w:rsid w:val="00A05379"/>
    <w:rsid w:val="00A064D7"/>
    <w:rsid w:val="00A10738"/>
    <w:rsid w:val="00A11943"/>
    <w:rsid w:val="00A12711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09AD"/>
    <w:rsid w:val="00A42430"/>
    <w:rsid w:val="00A4247F"/>
    <w:rsid w:val="00A42A90"/>
    <w:rsid w:val="00A455EC"/>
    <w:rsid w:val="00A4661F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49E4"/>
    <w:rsid w:val="00A66BD6"/>
    <w:rsid w:val="00A66CAE"/>
    <w:rsid w:val="00A70350"/>
    <w:rsid w:val="00A723B2"/>
    <w:rsid w:val="00A729E9"/>
    <w:rsid w:val="00A735A5"/>
    <w:rsid w:val="00A74C0A"/>
    <w:rsid w:val="00A7720C"/>
    <w:rsid w:val="00A77BFD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50C8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646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4E7"/>
    <w:rsid w:val="00AD1E94"/>
    <w:rsid w:val="00AD2B3A"/>
    <w:rsid w:val="00AD5FA3"/>
    <w:rsid w:val="00AE1443"/>
    <w:rsid w:val="00AE1752"/>
    <w:rsid w:val="00AE2C48"/>
    <w:rsid w:val="00AE4111"/>
    <w:rsid w:val="00AE42CC"/>
    <w:rsid w:val="00AE4C67"/>
    <w:rsid w:val="00AE554A"/>
    <w:rsid w:val="00AE7AA6"/>
    <w:rsid w:val="00AF066D"/>
    <w:rsid w:val="00AF4BF7"/>
    <w:rsid w:val="00B01AC2"/>
    <w:rsid w:val="00B07C5E"/>
    <w:rsid w:val="00B119AB"/>
    <w:rsid w:val="00B12B2E"/>
    <w:rsid w:val="00B13199"/>
    <w:rsid w:val="00B135E9"/>
    <w:rsid w:val="00B13656"/>
    <w:rsid w:val="00B13D7F"/>
    <w:rsid w:val="00B1404F"/>
    <w:rsid w:val="00B15F1D"/>
    <w:rsid w:val="00B20794"/>
    <w:rsid w:val="00B2087D"/>
    <w:rsid w:val="00B20A22"/>
    <w:rsid w:val="00B20D5B"/>
    <w:rsid w:val="00B21BDA"/>
    <w:rsid w:val="00B24E94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213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13B"/>
    <w:rsid w:val="00B5455C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2023"/>
    <w:rsid w:val="00B62FA2"/>
    <w:rsid w:val="00B6317B"/>
    <w:rsid w:val="00B63AFD"/>
    <w:rsid w:val="00B63D8D"/>
    <w:rsid w:val="00B64E53"/>
    <w:rsid w:val="00B65290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9741F"/>
    <w:rsid w:val="00BA0283"/>
    <w:rsid w:val="00BA0CA6"/>
    <w:rsid w:val="00BA0DE1"/>
    <w:rsid w:val="00BA1929"/>
    <w:rsid w:val="00BA2534"/>
    <w:rsid w:val="00BA3633"/>
    <w:rsid w:val="00BA39E5"/>
    <w:rsid w:val="00BA3B0A"/>
    <w:rsid w:val="00BA45EF"/>
    <w:rsid w:val="00BA4DD5"/>
    <w:rsid w:val="00BA7E15"/>
    <w:rsid w:val="00BB1A1B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EB4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C004F9"/>
    <w:rsid w:val="00C01924"/>
    <w:rsid w:val="00C0196F"/>
    <w:rsid w:val="00C03E9D"/>
    <w:rsid w:val="00C03F98"/>
    <w:rsid w:val="00C05307"/>
    <w:rsid w:val="00C05DCE"/>
    <w:rsid w:val="00C06EEC"/>
    <w:rsid w:val="00C0772B"/>
    <w:rsid w:val="00C10295"/>
    <w:rsid w:val="00C11A1A"/>
    <w:rsid w:val="00C12093"/>
    <w:rsid w:val="00C1268B"/>
    <w:rsid w:val="00C126E7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B04"/>
    <w:rsid w:val="00C33D6A"/>
    <w:rsid w:val="00C33EA1"/>
    <w:rsid w:val="00C34721"/>
    <w:rsid w:val="00C35378"/>
    <w:rsid w:val="00C354EB"/>
    <w:rsid w:val="00C35C55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2C5"/>
    <w:rsid w:val="00C67CD8"/>
    <w:rsid w:val="00C7173E"/>
    <w:rsid w:val="00C72510"/>
    <w:rsid w:val="00C727C5"/>
    <w:rsid w:val="00C72D55"/>
    <w:rsid w:val="00C75503"/>
    <w:rsid w:val="00C75D86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638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09A5"/>
    <w:rsid w:val="00CB431D"/>
    <w:rsid w:val="00CB45A5"/>
    <w:rsid w:val="00CB4CDF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39"/>
    <w:rsid w:val="00CF6C62"/>
    <w:rsid w:val="00D001A7"/>
    <w:rsid w:val="00D00ECA"/>
    <w:rsid w:val="00D010D3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1EF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A3B"/>
    <w:rsid w:val="00D42BD5"/>
    <w:rsid w:val="00D43605"/>
    <w:rsid w:val="00D43972"/>
    <w:rsid w:val="00D43E32"/>
    <w:rsid w:val="00D45825"/>
    <w:rsid w:val="00D46763"/>
    <w:rsid w:val="00D471A9"/>
    <w:rsid w:val="00D47F53"/>
    <w:rsid w:val="00D5030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1611"/>
    <w:rsid w:val="00D62305"/>
    <w:rsid w:val="00D63443"/>
    <w:rsid w:val="00D641B3"/>
    <w:rsid w:val="00D6500F"/>
    <w:rsid w:val="00D65DB0"/>
    <w:rsid w:val="00D66C1B"/>
    <w:rsid w:val="00D66F7C"/>
    <w:rsid w:val="00D703DD"/>
    <w:rsid w:val="00D714EB"/>
    <w:rsid w:val="00D72924"/>
    <w:rsid w:val="00D72BB9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139B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4823"/>
    <w:rsid w:val="00DC5B3A"/>
    <w:rsid w:val="00DC63E5"/>
    <w:rsid w:val="00DC6EA0"/>
    <w:rsid w:val="00DD1404"/>
    <w:rsid w:val="00DD198B"/>
    <w:rsid w:val="00DD38D2"/>
    <w:rsid w:val="00DD4488"/>
    <w:rsid w:val="00DD4598"/>
    <w:rsid w:val="00DE0742"/>
    <w:rsid w:val="00DE0827"/>
    <w:rsid w:val="00DE2AB3"/>
    <w:rsid w:val="00DE3111"/>
    <w:rsid w:val="00DE3385"/>
    <w:rsid w:val="00DE35A3"/>
    <w:rsid w:val="00DE3C9C"/>
    <w:rsid w:val="00DE40C2"/>
    <w:rsid w:val="00DE50A5"/>
    <w:rsid w:val="00DE578C"/>
    <w:rsid w:val="00DE697F"/>
    <w:rsid w:val="00DE7BA6"/>
    <w:rsid w:val="00DF14EE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3595"/>
    <w:rsid w:val="00E06D55"/>
    <w:rsid w:val="00E06FBB"/>
    <w:rsid w:val="00E0754F"/>
    <w:rsid w:val="00E10563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ABB"/>
    <w:rsid w:val="00E54D1A"/>
    <w:rsid w:val="00E54EE9"/>
    <w:rsid w:val="00E55BEB"/>
    <w:rsid w:val="00E56AAC"/>
    <w:rsid w:val="00E56FD7"/>
    <w:rsid w:val="00E57501"/>
    <w:rsid w:val="00E57A86"/>
    <w:rsid w:val="00E57C0B"/>
    <w:rsid w:val="00E60360"/>
    <w:rsid w:val="00E61521"/>
    <w:rsid w:val="00E63388"/>
    <w:rsid w:val="00E634D5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976E0"/>
    <w:rsid w:val="00EA0257"/>
    <w:rsid w:val="00EA1ABE"/>
    <w:rsid w:val="00EA1D2D"/>
    <w:rsid w:val="00EA5CA1"/>
    <w:rsid w:val="00EA5EB0"/>
    <w:rsid w:val="00EB028A"/>
    <w:rsid w:val="00EB0429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4C28"/>
    <w:rsid w:val="00EE531E"/>
    <w:rsid w:val="00EE5F03"/>
    <w:rsid w:val="00EE6B90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3A21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403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36A8"/>
    <w:rsid w:val="00F86A6F"/>
    <w:rsid w:val="00F86E4B"/>
    <w:rsid w:val="00F87857"/>
    <w:rsid w:val="00F90008"/>
    <w:rsid w:val="00F90A87"/>
    <w:rsid w:val="00F912B0"/>
    <w:rsid w:val="00F91E8D"/>
    <w:rsid w:val="00F9260A"/>
    <w:rsid w:val="00F955F0"/>
    <w:rsid w:val="00F95CB7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B7FBD"/>
    <w:rsid w:val="00FC0351"/>
    <w:rsid w:val="00FC277B"/>
    <w:rsid w:val="00FC3029"/>
    <w:rsid w:val="00FC3C16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1F5"/>
    <w:rsid w:val="00FE046D"/>
    <w:rsid w:val="00FE13EC"/>
    <w:rsid w:val="00FE2415"/>
    <w:rsid w:val="00FE2E2D"/>
    <w:rsid w:val="00FE7598"/>
    <w:rsid w:val="00FE7762"/>
    <w:rsid w:val="00FF1CB6"/>
    <w:rsid w:val="00FF2A06"/>
    <w:rsid w:val="00FF7607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3606C"/>
    <w:rsid w:val="00047B4C"/>
    <w:rsid w:val="00091FB6"/>
    <w:rsid w:val="00095867"/>
    <w:rsid w:val="000B7D97"/>
    <w:rsid w:val="000D0728"/>
    <w:rsid w:val="000D4B91"/>
    <w:rsid w:val="001424FB"/>
    <w:rsid w:val="001F78CA"/>
    <w:rsid w:val="0020574E"/>
    <w:rsid w:val="00230E79"/>
    <w:rsid w:val="00270697"/>
    <w:rsid w:val="002927DD"/>
    <w:rsid w:val="002A7D34"/>
    <w:rsid w:val="003621E6"/>
    <w:rsid w:val="003872B3"/>
    <w:rsid w:val="0041260C"/>
    <w:rsid w:val="00475A43"/>
    <w:rsid w:val="004B2843"/>
    <w:rsid w:val="004C1B47"/>
    <w:rsid w:val="00526560"/>
    <w:rsid w:val="0054550E"/>
    <w:rsid w:val="005616C8"/>
    <w:rsid w:val="00607B3F"/>
    <w:rsid w:val="00846FCF"/>
    <w:rsid w:val="008A1482"/>
    <w:rsid w:val="008B1921"/>
    <w:rsid w:val="0090216B"/>
    <w:rsid w:val="009227FE"/>
    <w:rsid w:val="00976FB3"/>
    <w:rsid w:val="009F1EC3"/>
    <w:rsid w:val="00A014D3"/>
    <w:rsid w:val="00A536EC"/>
    <w:rsid w:val="00AA4E29"/>
    <w:rsid w:val="00AD3D37"/>
    <w:rsid w:val="00AD52AC"/>
    <w:rsid w:val="00B56B25"/>
    <w:rsid w:val="00B63F17"/>
    <w:rsid w:val="00BF3A27"/>
    <w:rsid w:val="00C42C38"/>
    <w:rsid w:val="00C6435C"/>
    <w:rsid w:val="00D41EC1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006B1-0B5E-49FD-9900-A40E6BC9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20492</TotalTime>
  <Pages>8</Pages>
  <Words>802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5126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HST191 – Detalhar Recurso Impugnante Alegação do Pedido de Impugnação de Resultado de Eleição - Profissional</dc:subject>
  <dc:creator>adriel.moro</dc:creator>
  <cp:keywords/>
  <dc:description/>
  <cp:lastModifiedBy>Administrador</cp:lastModifiedBy>
  <cp:revision>1275</cp:revision>
  <cp:lastPrinted>2006-08-08T20:14:00Z</cp:lastPrinted>
  <dcterms:created xsi:type="dcterms:W3CDTF">2019-10-17T13:46:00Z</dcterms:created>
  <dcterms:modified xsi:type="dcterms:W3CDTF">2020-09-11T20:01:00Z</dcterms:modified>
</cp:coreProperties>
</file>