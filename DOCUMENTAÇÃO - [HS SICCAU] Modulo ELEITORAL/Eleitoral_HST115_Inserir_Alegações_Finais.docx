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39D3C13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1B024C">
        <w:rPr>
          <w:sz w:val="52"/>
          <w:szCs w:val="52"/>
        </w:rPr>
        <w:t>115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1B024C">
        <w:rPr>
          <w:sz w:val="52"/>
          <w:szCs w:val="52"/>
        </w:rPr>
        <w:t>Inserir Alegações Finais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1C5B712" w:rsidR="00A735A5" w:rsidRPr="00BA5059" w:rsidRDefault="007D380A" w:rsidP="003F1DD3">
            <w:pPr>
              <w:jc w:val="center"/>
            </w:pPr>
            <w:r>
              <w:t>2</w:t>
            </w:r>
            <w:r w:rsidR="001B024C">
              <w:t>6/03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1080387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737A9737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094692CE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45D7F7B4" w:rsidR="006E6BBD" w:rsidRDefault="006E6BBD" w:rsidP="006E6BBD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5061E1C" w14:textId="77777777" w:rsidR="0089055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458834" w:history="1">
        <w:r w:rsidR="00890551" w:rsidRPr="00F51FCE">
          <w:rPr>
            <w:rStyle w:val="Hyperlink"/>
            <w:noProof/>
          </w:rPr>
          <w:t>HST-093 – Inserir Alegações Finais</w:t>
        </w:r>
        <w:r w:rsidR="00890551">
          <w:rPr>
            <w:noProof/>
            <w:webHidden/>
          </w:rPr>
          <w:tab/>
        </w:r>
        <w:r w:rsidR="00890551">
          <w:rPr>
            <w:noProof/>
            <w:webHidden/>
          </w:rPr>
          <w:fldChar w:fldCharType="begin"/>
        </w:r>
        <w:r w:rsidR="00890551">
          <w:rPr>
            <w:noProof/>
            <w:webHidden/>
          </w:rPr>
          <w:instrText xml:space="preserve"> PAGEREF _Toc36458834 \h </w:instrText>
        </w:r>
        <w:r w:rsidR="00890551">
          <w:rPr>
            <w:noProof/>
            <w:webHidden/>
          </w:rPr>
        </w:r>
        <w:r w:rsidR="00890551">
          <w:rPr>
            <w:noProof/>
            <w:webHidden/>
          </w:rPr>
          <w:fldChar w:fldCharType="separate"/>
        </w:r>
        <w:r w:rsidR="00890551">
          <w:rPr>
            <w:noProof/>
            <w:webHidden/>
          </w:rPr>
          <w:t>4</w:t>
        </w:r>
        <w:r w:rsidR="00890551">
          <w:rPr>
            <w:noProof/>
            <w:webHidden/>
          </w:rPr>
          <w:fldChar w:fldCharType="end"/>
        </w:r>
      </w:hyperlink>
    </w:p>
    <w:p w14:paraId="06BE0BB7" w14:textId="77777777" w:rsidR="00890551" w:rsidRDefault="000A736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58835" w:history="1">
        <w:r w:rsidR="00890551" w:rsidRPr="00F51FCE">
          <w:rPr>
            <w:rStyle w:val="Hyperlink"/>
            <w:noProof/>
          </w:rPr>
          <w:t>COMO Denunciante ou Denunciado</w:t>
        </w:r>
        <w:r w:rsidR="00890551">
          <w:rPr>
            <w:noProof/>
            <w:webHidden/>
          </w:rPr>
          <w:tab/>
        </w:r>
        <w:r w:rsidR="00890551">
          <w:rPr>
            <w:noProof/>
            <w:webHidden/>
          </w:rPr>
          <w:fldChar w:fldCharType="begin"/>
        </w:r>
        <w:r w:rsidR="00890551">
          <w:rPr>
            <w:noProof/>
            <w:webHidden/>
          </w:rPr>
          <w:instrText xml:space="preserve"> PAGEREF _Toc36458835 \h </w:instrText>
        </w:r>
        <w:r w:rsidR="00890551">
          <w:rPr>
            <w:noProof/>
            <w:webHidden/>
          </w:rPr>
        </w:r>
        <w:r w:rsidR="00890551">
          <w:rPr>
            <w:noProof/>
            <w:webHidden/>
          </w:rPr>
          <w:fldChar w:fldCharType="separate"/>
        </w:r>
        <w:r w:rsidR="00890551">
          <w:rPr>
            <w:noProof/>
            <w:webHidden/>
          </w:rPr>
          <w:t>4</w:t>
        </w:r>
        <w:r w:rsidR="00890551">
          <w:rPr>
            <w:noProof/>
            <w:webHidden/>
          </w:rPr>
          <w:fldChar w:fldCharType="end"/>
        </w:r>
      </w:hyperlink>
    </w:p>
    <w:p w14:paraId="43D4228E" w14:textId="77777777" w:rsidR="00890551" w:rsidRDefault="000A736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58836" w:history="1">
        <w:r w:rsidR="00890551" w:rsidRPr="00F51FCE">
          <w:rPr>
            <w:rStyle w:val="Hyperlink"/>
            <w:noProof/>
          </w:rPr>
          <w:t>QUERO inserir minhas alegações finais</w:t>
        </w:r>
        <w:r w:rsidR="00890551">
          <w:rPr>
            <w:noProof/>
            <w:webHidden/>
          </w:rPr>
          <w:tab/>
        </w:r>
        <w:r w:rsidR="00890551">
          <w:rPr>
            <w:noProof/>
            <w:webHidden/>
          </w:rPr>
          <w:fldChar w:fldCharType="begin"/>
        </w:r>
        <w:r w:rsidR="00890551">
          <w:rPr>
            <w:noProof/>
            <w:webHidden/>
          </w:rPr>
          <w:instrText xml:space="preserve"> PAGEREF _Toc36458836 \h </w:instrText>
        </w:r>
        <w:r w:rsidR="00890551">
          <w:rPr>
            <w:noProof/>
            <w:webHidden/>
          </w:rPr>
        </w:r>
        <w:r w:rsidR="00890551">
          <w:rPr>
            <w:noProof/>
            <w:webHidden/>
          </w:rPr>
          <w:fldChar w:fldCharType="separate"/>
        </w:r>
        <w:r w:rsidR="00890551">
          <w:rPr>
            <w:noProof/>
            <w:webHidden/>
          </w:rPr>
          <w:t>4</w:t>
        </w:r>
        <w:r w:rsidR="00890551">
          <w:rPr>
            <w:noProof/>
            <w:webHidden/>
          </w:rPr>
          <w:fldChar w:fldCharType="end"/>
        </w:r>
      </w:hyperlink>
    </w:p>
    <w:p w14:paraId="3C3E6878" w14:textId="77777777" w:rsidR="00890551" w:rsidRDefault="000A736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58837" w:history="1">
        <w:r w:rsidR="00890551" w:rsidRPr="00F51FCE">
          <w:rPr>
            <w:rStyle w:val="Hyperlink"/>
            <w:noProof/>
          </w:rPr>
          <w:t>PARA que o relator possa emitir o parecer final da denúncia</w:t>
        </w:r>
        <w:r w:rsidR="00890551">
          <w:rPr>
            <w:noProof/>
            <w:webHidden/>
          </w:rPr>
          <w:tab/>
        </w:r>
        <w:r w:rsidR="00890551">
          <w:rPr>
            <w:noProof/>
            <w:webHidden/>
          </w:rPr>
          <w:fldChar w:fldCharType="begin"/>
        </w:r>
        <w:r w:rsidR="00890551">
          <w:rPr>
            <w:noProof/>
            <w:webHidden/>
          </w:rPr>
          <w:instrText xml:space="preserve"> PAGEREF _Toc36458837 \h </w:instrText>
        </w:r>
        <w:r w:rsidR="00890551">
          <w:rPr>
            <w:noProof/>
            <w:webHidden/>
          </w:rPr>
        </w:r>
        <w:r w:rsidR="00890551">
          <w:rPr>
            <w:noProof/>
            <w:webHidden/>
          </w:rPr>
          <w:fldChar w:fldCharType="separate"/>
        </w:r>
        <w:r w:rsidR="00890551">
          <w:rPr>
            <w:noProof/>
            <w:webHidden/>
          </w:rPr>
          <w:t>4</w:t>
        </w:r>
        <w:r w:rsidR="00890551">
          <w:rPr>
            <w:noProof/>
            <w:webHidden/>
          </w:rPr>
          <w:fldChar w:fldCharType="end"/>
        </w:r>
      </w:hyperlink>
    </w:p>
    <w:p w14:paraId="413A96FD" w14:textId="77777777" w:rsidR="00890551" w:rsidRDefault="000A736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58838" w:history="1">
        <w:r w:rsidR="00890551" w:rsidRPr="00F51FCE">
          <w:rPr>
            <w:rStyle w:val="Hyperlink"/>
            <w:noProof/>
          </w:rPr>
          <w:t>PROTÓTIPO</w:t>
        </w:r>
        <w:r w:rsidR="00890551">
          <w:rPr>
            <w:noProof/>
            <w:webHidden/>
          </w:rPr>
          <w:tab/>
        </w:r>
        <w:r w:rsidR="00890551">
          <w:rPr>
            <w:noProof/>
            <w:webHidden/>
          </w:rPr>
          <w:fldChar w:fldCharType="begin"/>
        </w:r>
        <w:r w:rsidR="00890551">
          <w:rPr>
            <w:noProof/>
            <w:webHidden/>
          </w:rPr>
          <w:instrText xml:space="preserve"> PAGEREF _Toc36458838 \h </w:instrText>
        </w:r>
        <w:r w:rsidR="00890551">
          <w:rPr>
            <w:noProof/>
            <w:webHidden/>
          </w:rPr>
        </w:r>
        <w:r w:rsidR="00890551">
          <w:rPr>
            <w:noProof/>
            <w:webHidden/>
          </w:rPr>
          <w:fldChar w:fldCharType="separate"/>
        </w:r>
        <w:r w:rsidR="00890551">
          <w:rPr>
            <w:noProof/>
            <w:webHidden/>
          </w:rPr>
          <w:t>4</w:t>
        </w:r>
        <w:r w:rsidR="00890551">
          <w:rPr>
            <w:noProof/>
            <w:webHidden/>
          </w:rPr>
          <w:fldChar w:fldCharType="end"/>
        </w:r>
      </w:hyperlink>
    </w:p>
    <w:p w14:paraId="7FBF481D" w14:textId="77777777" w:rsidR="00890551" w:rsidRDefault="000A736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58839" w:history="1">
        <w:r w:rsidR="00890551" w:rsidRPr="00F51FCE">
          <w:rPr>
            <w:rStyle w:val="Hyperlink"/>
            <w:noProof/>
          </w:rPr>
          <w:t>CRITÉRIOS DE ACEITE</w:t>
        </w:r>
        <w:r w:rsidR="00890551">
          <w:rPr>
            <w:noProof/>
            <w:webHidden/>
          </w:rPr>
          <w:tab/>
        </w:r>
        <w:r w:rsidR="00890551">
          <w:rPr>
            <w:noProof/>
            <w:webHidden/>
          </w:rPr>
          <w:fldChar w:fldCharType="begin"/>
        </w:r>
        <w:r w:rsidR="00890551">
          <w:rPr>
            <w:noProof/>
            <w:webHidden/>
          </w:rPr>
          <w:instrText xml:space="preserve"> PAGEREF _Toc36458839 \h </w:instrText>
        </w:r>
        <w:r w:rsidR="00890551">
          <w:rPr>
            <w:noProof/>
            <w:webHidden/>
          </w:rPr>
        </w:r>
        <w:r w:rsidR="00890551">
          <w:rPr>
            <w:noProof/>
            <w:webHidden/>
          </w:rPr>
          <w:fldChar w:fldCharType="separate"/>
        </w:r>
        <w:r w:rsidR="00890551">
          <w:rPr>
            <w:noProof/>
            <w:webHidden/>
          </w:rPr>
          <w:t>5</w:t>
        </w:r>
        <w:r w:rsidR="00890551">
          <w:rPr>
            <w:noProof/>
            <w:webHidden/>
          </w:rPr>
          <w:fldChar w:fldCharType="end"/>
        </w:r>
      </w:hyperlink>
    </w:p>
    <w:p w14:paraId="683E896D" w14:textId="77777777" w:rsidR="00890551" w:rsidRDefault="000A736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58840" w:history="1">
        <w:r w:rsidR="00890551" w:rsidRPr="00F51FCE">
          <w:rPr>
            <w:rStyle w:val="Hyperlink"/>
            <w:noProof/>
          </w:rPr>
          <w:t>MENSAGENS</w:t>
        </w:r>
        <w:r w:rsidR="00890551">
          <w:rPr>
            <w:noProof/>
            <w:webHidden/>
          </w:rPr>
          <w:tab/>
        </w:r>
        <w:r w:rsidR="00890551">
          <w:rPr>
            <w:noProof/>
            <w:webHidden/>
          </w:rPr>
          <w:fldChar w:fldCharType="begin"/>
        </w:r>
        <w:r w:rsidR="00890551">
          <w:rPr>
            <w:noProof/>
            <w:webHidden/>
          </w:rPr>
          <w:instrText xml:space="preserve"> PAGEREF _Toc36458840 \h </w:instrText>
        </w:r>
        <w:r w:rsidR="00890551">
          <w:rPr>
            <w:noProof/>
            <w:webHidden/>
          </w:rPr>
        </w:r>
        <w:r w:rsidR="00890551">
          <w:rPr>
            <w:noProof/>
            <w:webHidden/>
          </w:rPr>
          <w:fldChar w:fldCharType="separate"/>
        </w:r>
        <w:r w:rsidR="00890551">
          <w:rPr>
            <w:noProof/>
            <w:webHidden/>
          </w:rPr>
          <w:t>7</w:t>
        </w:r>
        <w:r w:rsidR="00890551">
          <w:rPr>
            <w:noProof/>
            <w:webHidden/>
          </w:rPr>
          <w:fldChar w:fldCharType="end"/>
        </w:r>
      </w:hyperlink>
    </w:p>
    <w:p w14:paraId="422B1568" w14:textId="77777777" w:rsidR="00890551" w:rsidRDefault="000A736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58841" w:history="1">
        <w:r w:rsidR="00890551" w:rsidRPr="00F51FCE">
          <w:rPr>
            <w:rStyle w:val="Hyperlink"/>
            <w:noProof/>
          </w:rPr>
          <w:t>INFORMAÇÕES COMPLEMENTARES</w:t>
        </w:r>
        <w:r w:rsidR="00890551">
          <w:rPr>
            <w:noProof/>
            <w:webHidden/>
          </w:rPr>
          <w:tab/>
        </w:r>
        <w:r w:rsidR="00890551">
          <w:rPr>
            <w:noProof/>
            <w:webHidden/>
          </w:rPr>
          <w:fldChar w:fldCharType="begin"/>
        </w:r>
        <w:r w:rsidR="00890551">
          <w:rPr>
            <w:noProof/>
            <w:webHidden/>
          </w:rPr>
          <w:instrText xml:space="preserve"> PAGEREF _Toc36458841 \h </w:instrText>
        </w:r>
        <w:r w:rsidR="00890551">
          <w:rPr>
            <w:noProof/>
            <w:webHidden/>
          </w:rPr>
        </w:r>
        <w:r w:rsidR="00890551">
          <w:rPr>
            <w:noProof/>
            <w:webHidden/>
          </w:rPr>
          <w:fldChar w:fldCharType="separate"/>
        </w:r>
        <w:r w:rsidR="00890551">
          <w:rPr>
            <w:noProof/>
            <w:webHidden/>
          </w:rPr>
          <w:t>7</w:t>
        </w:r>
        <w:r w:rsidR="00890551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08B403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458834"/>
      <w:r w:rsidR="008838E8">
        <w:lastRenderedPageBreak/>
        <w:t>HST-</w:t>
      </w:r>
      <w:r w:rsidR="00FB1061">
        <w:t>093</w:t>
      </w:r>
      <w:r w:rsidR="00D175C7">
        <w:t xml:space="preserve"> –</w:t>
      </w:r>
      <w:r w:rsidR="008838E8">
        <w:t xml:space="preserve"> </w:t>
      </w:r>
      <w:r w:rsidR="00FB1061">
        <w:t xml:space="preserve">Inserir </w:t>
      </w:r>
      <w:r w:rsidR="001B024C">
        <w:t>Alegações Finais</w:t>
      </w:r>
      <w:bookmarkEnd w:id="4"/>
    </w:p>
    <w:p w14:paraId="37D34CD1" w14:textId="2713A997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458835"/>
      <w:r w:rsidRPr="000628DE">
        <w:t>COMO</w:t>
      </w:r>
      <w:r w:rsidR="00C64B05" w:rsidRPr="000628DE">
        <w:t xml:space="preserve"> </w:t>
      </w:r>
      <w:r w:rsidR="001B024C">
        <w:rPr>
          <w:b w:val="0"/>
        </w:rPr>
        <w:t>Denunciante ou Denunciado</w:t>
      </w:r>
      <w:bookmarkEnd w:id="5"/>
    </w:p>
    <w:p w14:paraId="4036BB8D" w14:textId="507A7FE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458836"/>
      <w:r w:rsidRPr="000628DE">
        <w:t>QUERO</w:t>
      </w:r>
      <w:r w:rsidR="005A4527" w:rsidRPr="000628DE">
        <w:t xml:space="preserve"> </w:t>
      </w:r>
      <w:r w:rsidR="001B024C">
        <w:rPr>
          <w:b w:val="0"/>
        </w:rPr>
        <w:t>inserir minhas alegações finais</w:t>
      </w:r>
      <w:bookmarkEnd w:id="6"/>
    </w:p>
    <w:p w14:paraId="38E7497A" w14:textId="0A41FF55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458837"/>
      <w:r w:rsidRPr="000628DE">
        <w:t>PARA</w:t>
      </w:r>
      <w:r w:rsidR="005A4527" w:rsidRPr="000628DE">
        <w:t xml:space="preserve"> </w:t>
      </w:r>
      <w:r w:rsidR="001B024C">
        <w:rPr>
          <w:b w:val="0"/>
        </w:rPr>
        <w:t xml:space="preserve">que o relator </w:t>
      </w:r>
      <w:r w:rsidR="00423F56">
        <w:rPr>
          <w:b w:val="0"/>
        </w:rPr>
        <w:t>possa emitir</w:t>
      </w:r>
      <w:r w:rsidR="001B024C">
        <w:rPr>
          <w:b w:val="0"/>
        </w:rPr>
        <w:t xml:space="preserve"> o parec</w:t>
      </w:r>
      <w:r w:rsidR="00423F56">
        <w:rPr>
          <w:b w:val="0"/>
        </w:rPr>
        <w:t>er final d</w:t>
      </w:r>
      <w:r w:rsidR="001B024C">
        <w:rPr>
          <w:b w:val="0"/>
        </w:rPr>
        <w:t>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458838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62FD5D98" w:rsidR="002E2F62" w:rsidRDefault="00FB1061" w:rsidP="002E2F62">
      <w:pPr>
        <w:pStyle w:val="EstiloPrototipo3"/>
        <w:numPr>
          <w:ilvl w:val="0"/>
          <w:numId w:val="3"/>
        </w:numPr>
      </w:pPr>
      <w:bookmarkStart w:id="10" w:name="_Ref34397706"/>
      <w:r>
        <w:t xml:space="preserve">Inserir </w:t>
      </w:r>
      <w:bookmarkEnd w:id="10"/>
      <w:r w:rsidR="001B024C">
        <w:t>Alegações Finais</w:t>
      </w:r>
    </w:p>
    <w:p w14:paraId="7BC27B21" w14:textId="1BBCC318" w:rsidR="00274559" w:rsidRDefault="00890551" w:rsidP="00CB431D">
      <w:pPr>
        <w:pStyle w:val="EstiloPrototipo3"/>
      </w:pPr>
      <w:r>
        <w:rPr>
          <w:noProof/>
        </w:rPr>
        <w:drawing>
          <wp:inline distT="0" distB="0" distL="0" distR="0" wp14:anchorId="33952512" wp14:editId="3482EF31">
            <wp:extent cx="5188217" cy="4661140"/>
            <wp:effectExtent l="19050" t="19050" r="12700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gaçõ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66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B20CF" w:rsidRPr="00017568" w14:paraId="6C33A989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B22C722" w14:textId="77777777" w:rsidR="002B20CF" w:rsidRPr="009B42E9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03E0A77" w14:textId="0EA1968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Alegações Finais</w:t>
            </w:r>
          </w:p>
        </w:tc>
        <w:tc>
          <w:tcPr>
            <w:tcW w:w="1276" w:type="dxa"/>
          </w:tcPr>
          <w:p w14:paraId="77244A06" w14:textId="2F1F1DC0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das alegações finais</w:t>
            </w:r>
          </w:p>
        </w:tc>
        <w:tc>
          <w:tcPr>
            <w:tcW w:w="708" w:type="dxa"/>
            <w:gridSpan w:val="2"/>
          </w:tcPr>
          <w:p w14:paraId="4638BD5E" w14:textId="4377FC32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9C59C4A" w14:textId="6D12EF64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D096DE3" w14:textId="0A76B862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78C2E32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7D4D62F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2B298E62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6DC9A7B4" w14:textId="1D2AC8AE" w:rsidR="002B20CF" w:rsidRDefault="002B20CF" w:rsidP="002B20C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2B20CF" w:rsidRPr="00017568" w14:paraId="5F58FB8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5533C1" w14:textId="77777777" w:rsidR="002B20CF" w:rsidRPr="009B42E9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BAF3D12" w14:textId="7448201D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7CC699BA" w14:textId="0E04E290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08" w:type="dxa"/>
            <w:gridSpan w:val="2"/>
          </w:tcPr>
          <w:p w14:paraId="6A046BA1" w14:textId="6C7462AF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  <w:gridSpan w:val="2"/>
          </w:tcPr>
          <w:p w14:paraId="46A1F174" w14:textId="7CF284EC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47FAD281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7C6A6D4F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19F076B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390756F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69A0580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475E3958" w14:textId="77777777" w:rsidR="002B20CF" w:rsidRPr="00381899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4DB8D38B" w14:textId="04CACA4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855" w:type="dxa"/>
            <w:shd w:val="clear" w:color="auto" w:fill="FFFFFF" w:themeFill="background1"/>
          </w:tcPr>
          <w:p w14:paraId="72BEA915" w14:textId="77777777" w:rsidR="002B20CF" w:rsidRDefault="002B20CF" w:rsidP="002B20C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4698649F" w14:textId="212BD2FF" w:rsidR="002B20CF" w:rsidRPr="00AA7A97" w:rsidRDefault="002B20CF" w:rsidP="00AA7A97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AA7A97">
              <w:rPr>
                <w:sz w:val="18"/>
                <w:szCs w:val="18"/>
              </w:rPr>
              <w:t>.</w:t>
            </w:r>
          </w:p>
        </w:tc>
      </w:tr>
      <w:tr w:rsidR="005374D4" w:rsidRPr="005D2A67" w14:paraId="2FC9DE26" w14:textId="77777777" w:rsidTr="00EB3A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B3BCA3A" w14:textId="77777777" w:rsidR="005374D4" w:rsidRPr="005D2A67" w:rsidRDefault="005374D4" w:rsidP="00EB3AB4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374D4" w:rsidRPr="00587974" w14:paraId="5DF3E824" w14:textId="77777777" w:rsidTr="00EB3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E5C31CB" w14:textId="77777777" w:rsidR="005374D4" w:rsidRPr="00587974" w:rsidRDefault="005374D4" w:rsidP="00EB3AB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61EF185A" w14:textId="77777777" w:rsidR="005374D4" w:rsidRPr="00587974" w:rsidRDefault="005374D4" w:rsidP="00EB3AB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2C862C35" w14:textId="77777777" w:rsidR="005374D4" w:rsidRPr="00587974" w:rsidRDefault="005374D4" w:rsidP="00EB3AB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325ABC3B" w14:textId="77777777" w:rsidR="005374D4" w:rsidRPr="00587974" w:rsidRDefault="005374D4" w:rsidP="00EB3AB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374D4" w:rsidRPr="00961D2E" w14:paraId="623E48BA" w14:textId="77777777" w:rsidTr="00EB3A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11D9C92" w14:textId="4F8E109F" w:rsidR="005374D4" w:rsidRPr="003A0FE0" w:rsidRDefault="005374D4" w:rsidP="00EB3AB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80C71AC" w14:textId="6430BB29" w:rsidR="005374D4" w:rsidRPr="000C795C" w:rsidRDefault="005374D4" w:rsidP="00EB3AB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307184DD" w14:textId="77777777" w:rsidR="005374D4" w:rsidRPr="000C795C" w:rsidRDefault="005374D4" w:rsidP="00EB3AB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F718D16" w14:textId="4E2CD2AE" w:rsidR="005374D4" w:rsidRPr="005374D4" w:rsidRDefault="005374D4" w:rsidP="005374D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374D4" w14:paraId="3AAD12CC" w14:textId="77777777" w:rsidTr="00EB3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A78E935" w14:textId="01CA4604" w:rsidR="005374D4" w:rsidRDefault="005374D4" w:rsidP="00EB3AB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5B973D5D" w14:textId="74CAB63B" w:rsidR="005374D4" w:rsidRDefault="006615E7" w:rsidP="00EB3AB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e define novo relator para a denúncia</w:t>
            </w:r>
          </w:p>
        </w:tc>
        <w:tc>
          <w:tcPr>
            <w:tcW w:w="802" w:type="dxa"/>
            <w:gridSpan w:val="2"/>
          </w:tcPr>
          <w:p w14:paraId="541A11F1" w14:textId="74177F65" w:rsidR="005374D4" w:rsidRDefault="006615E7" w:rsidP="00EB3AB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72F3FBE" w14:textId="10A6F179" w:rsidR="005374D4" w:rsidRPr="005374D4" w:rsidRDefault="006125E5" w:rsidP="00EB3AB4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b/>
                <w:bCs/>
                <w:sz w:val="18"/>
                <w:szCs w:val="18"/>
              </w:rPr>
            </w:pPr>
            <w:r w:rsidRPr="006125E5">
              <w:rPr>
                <w:bCs/>
                <w:sz w:val="18"/>
                <w:szCs w:val="18"/>
              </w:rPr>
              <w:t>O sistema inclui os dados e exibe a mensagem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REF _Ref30750509 \r \h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ME02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 w:rsidRPr="006125E5">
              <w:rPr>
                <w:bCs/>
                <w:sz w:val="18"/>
                <w:szCs w:val="18"/>
              </w:rPr>
              <w:t>.</w:t>
            </w:r>
          </w:p>
        </w:tc>
      </w:tr>
      <w:tr w:rsidR="00622A24" w:rsidRPr="00961D2E" w14:paraId="391CD2A3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5F08E4E3" w14:textId="77777777" w:rsidR="00622A24" w:rsidRPr="003A0FE0" w:rsidRDefault="00622A24" w:rsidP="00D1192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7341D4B1" w14:textId="77777777" w:rsidR="00622A24" w:rsidRPr="000C795C" w:rsidRDefault="00622A24" w:rsidP="00D1192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da máquina local do dispositivo</w:t>
            </w:r>
          </w:p>
        </w:tc>
        <w:tc>
          <w:tcPr>
            <w:tcW w:w="802" w:type="dxa"/>
            <w:gridSpan w:val="2"/>
          </w:tcPr>
          <w:p w14:paraId="3F8990A6" w14:textId="77777777" w:rsidR="00622A24" w:rsidRPr="000C795C" w:rsidRDefault="00622A24" w:rsidP="00D1192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B7EFE02" w14:textId="77777777" w:rsidR="00622A24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97392F">
              <w:rPr>
                <w:b/>
                <w:sz w:val="18"/>
                <w:szCs w:val="18"/>
              </w:rPr>
              <w:fldChar w:fldCharType="begin"/>
            </w:r>
            <w:r w:rsidRPr="0097392F">
              <w:rPr>
                <w:b/>
                <w:sz w:val="18"/>
                <w:szCs w:val="18"/>
              </w:rPr>
              <w:instrText xml:space="preserve"> REF _Ref12023348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97392F">
              <w:rPr>
                <w:b/>
                <w:sz w:val="18"/>
                <w:szCs w:val="18"/>
              </w:rPr>
            </w:r>
            <w:r w:rsidRPr="0097392F"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ME01</w:t>
            </w:r>
            <w:r w:rsidRPr="0097392F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1E35410" w14:textId="77777777" w:rsidR="00622A24" w:rsidRPr="00961D2E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622A24" w14:paraId="55B2D744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21C9958D" w14:textId="77777777" w:rsidR="00622A24" w:rsidRDefault="00622A24" w:rsidP="00D1192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4D7B0FFF" w14:textId="77777777" w:rsidR="00622A24" w:rsidRDefault="00622A24" w:rsidP="00D1192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02" w:type="dxa"/>
            <w:gridSpan w:val="2"/>
          </w:tcPr>
          <w:p w14:paraId="0521984F" w14:textId="77777777" w:rsidR="00622A24" w:rsidRDefault="00622A24" w:rsidP="00D1192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74DCCD09" w14:textId="77777777" w:rsidR="00622A24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22A24" w:rsidRPr="00881D86" w14:paraId="6DE93C67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48F9356D" w14:textId="77777777" w:rsidR="00622A24" w:rsidRDefault="00622A24" w:rsidP="00D1192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B837BC1" w14:textId="77777777" w:rsidR="00622A24" w:rsidRDefault="00622A24" w:rsidP="00D1192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802" w:type="dxa"/>
            <w:gridSpan w:val="2"/>
          </w:tcPr>
          <w:p w14:paraId="1E2F56D5" w14:textId="77777777" w:rsidR="00622A24" w:rsidRDefault="00622A24" w:rsidP="00D1192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922FA4E" w14:textId="77777777" w:rsidR="00622A24" w:rsidRPr="00881D86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622A24" w:rsidRPr="00285971" w14:paraId="2EECE67B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27BF32DB" w14:textId="77777777" w:rsidR="00622A24" w:rsidRDefault="00622A24" w:rsidP="00D1192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6D0EC3B6" w14:textId="77777777" w:rsidR="00622A24" w:rsidRDefault="00622A24" w:rsidP="00D1192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6A771A3F" w14:textId="77777777" w:rsidR="00622A24" w:rsidRDefault="00622A24" w:rsidP="00D1192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636C9E9" w14:textId="77777777" w:rsidR="00622A24" w:rsidRPr="00285971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6458839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DF9DB4F" w14:textId="06EAD35A" w:rsidR="00076087" w:rsidRDefault="00423F56" w:rsidP="00D608C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>
        <w:lastRenderedPageBreak/>
        <w:t>Esta história só deve ser executada para os encaminhamentos do tipo “Alegações Finais” com status “Pendente”, caso contrário a ação “Inserir” fica oculta e desabilitada para o respectivo encaminhamento com status “Concluído”;</w:t>
      </w:r>
    </w:p>
    <w:p w14:paraId="282762F3" w14:textId="128E080F" w:rsidR="007908A7" w:rsidRDefault="007908A7" w:rsidP="00423F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Somente o </w:t>
      </w:r>
      <w:r w:rsidR="00423F56">
        <w:t>destinatário do encaminhamento tem permissão para inserir alegações finais, para todos os demais usuários a ação “Inserir” deve estar oculta e desabilitada.</w:t>
      </w:r>
    </w:p>
    <w:p w14:paraId="38E9BC4A" w14:textId="4DF4667F" w:rsidR="00337330" w:rsidRDefault="00337330" w:rsidP="0033733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destinatário poderá ser um denunciante ou um denunciado, que em caso de chapa, poderá ser o responsável pela chapa.</w:t>
      </w:r>
    </w:p>
    <w:p w14:paraId="0BF7A6F7" w14:textId="1B53E4D4" w:rsidR="000E7D53" w:rsidRDefault="000E7D53" w:rsidP="0033733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prazo de envio das alegações finais é de 2 di</w:t>
      </w:r>
      <w:r w:rsidR="0032408A">
        <w:t>a</w:t>
      </w:r>
      <w:bookmarkStart w:id="13" w:name="_GoBack"/>
      <w:bookmarkEnd w:id="13"/>
      <w:r>
        <w:t>s corridos a partir da data de solicitação de alegações finais feita pelo relator.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Start w:id="15" w:name="_Ref26893226"/>
      <w:bookmarkEnd w:id="12"/>
      <w:bookmarkEnd w:id="14"/>
    </w:p>
    <w:p w14:paraId="0028D162" w14:textId="474D98C7" w:rsidR="007908A7" w:rsidRDefault="00423F56" w:rsidP="007908A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o destinatário</w:t>
      </w:r>
      <w:r w:rsidR="007908A7">
        <w:t xml:space="preserve"> </w:t>
      </w:r>
      <w:r>
        <w:t>clicar no botão “Inserir” no encaminhamento “Alegações Finais” da aba “Parecer”</w:t>
      </w:r>
      <w:r w:rsidR="007908A7">
        <w:t xml:space="preserve">, o sistema exibe o formulário </w:t>
      </w:r>
      <w:r w:rsidR="007908A7" w:rsidRPr="007908A7">
        <w:rPr>
          <w:b/>
        </w:rPr>
        <w:fldChar w:fldCharType="begin"/>
      </w:r>
      <w:r w:rsidR="007908A7" w:rsidRPr="007908A7">
        <w:rPr>
          <w:b/>
        </w:rPr>
        <w:instrText xml:space="preserve"> REF _Ref34397706 \r \h </w:instrText>
      </w:r>
      <w:r w:rsidR="007908A7">
        <w:rPr>
          <w:b/>
        </w:rPr>
        <w:instrText xml:space="preserve"> \* MERGEFORMAT </w:instrText>
      </w:r>
      <w:r w:rsidR="007908A7" w:rsidRPr="007908A7">
        <w:rPr>
          <w:b/>
        </w:rPr>
      </w:r>
      <w:r w:rsidR="007908A7" w:rsidRPr="007908A7">
        <w:rPr>
          <w:b/>
        </w:rPr>
        <w:fldChar w:fldCharType="separate"/>
      </w:r>
      <w:r w:rsidR="007908A7" w:rsidRPr="007908A7">
        <w:rPr>
          <w:b/>
        </w:rPr>
        <w:t>P01</w:t>
      </w:r>
      <w:r w:rsidR="007908A7" w:rsidRPr="007908A7">
        <w:rPr>
          <w:b/>
        </w:rPr>
        <w:fldChar w:fldCharType="end"/>
      </w:r>
      <w:r w:rsidR="007908A7">
        <w:t>;</w:t>
      </w:r>
    </w:p>
    <w:p w14:paraId="2841DA4E" w14:textId="3D033620" w:rsidR="00D93145" w:rsidRPr="00D93145" w:rsidRDefault="001D360F" w:rsidP="00D9314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b/>
          <w:position w:val="3"/>
        </w:rPr>
        <w:t>Ao</w:t>
      </w:r>
      <w:r w:rsidR="00E75E99">
        <w:rPr>
          <w:b/>
          <w:position w:val="3"/>
        </w:rPr>
        <w:t xml:space="preserve"> </w:t>
      </w:r>
      <w:r w:rsidR="0007759B">
        <w:rPr>
          <w:b/>
          <w:position w:val="3"/>
        </w:rPr>
        <w:t>concluir a operação o sistema executa as seguintes ações:</w:t>
      </w:r>
    </w:p>
    <w:p w14:paraId="27DC34C1" w14:textId="7A7CE94F" w:rsidR="00253DA5" w:rsidRPr="00253DA5" w:rsidRDefault="00253DA5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  <w:position w:val="3"/>
        </w:rPr>
        <w:t xml:space="preserve"> </w:t>
      </w:r>
      <w:r w:rsidRPr="00253DA5">
        <w:rPr>
          <w:position w:val="3"/>
        </w:rPr>
        <w:t>Altera o status do encaminhamento para “Concluído”;</w:t>
      </w:r>
    </w:p>
    <w:p w14:paraId="6B807D09" w14:textId="43FE31DD" w:rsidR="00253DA5" w:rsidRPr="00141BC9" w:rsidRDefault="00D93145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  <w:position w:val="3"/>
        </w:rPr>
        <w:t xml:space="preserve"> </w:t>
      </w:r>
      <w:r w:rsidR="00253DA5" w:rsidRPr="00493F8B">
        <w:rPr>
          <w:position w:val="3"/>
        </w:rPr>
        <w:t xml:space="preserve">O sistema registra o </w:t>
      </w:r>
      <w:r w:rsidR="00CC489C">
        <w:rPr>
          <w:position w:val="3"/>
        </w:rPr>
        <w:t>usuário que realizou a operação</w:t>
      </w:r>
      <w:r w:rsidR="00253DA5" w:rsidRPr="00493F8B">
        <w:rPr>
          <w:position w:val="3"/>
        </w:rPr>
        <w:t>;</w:t>
      </w:r>
    </w:p>
    <w:p w14:paraId="41220018" w14:textId="047643C3" w:rsidR="00141BC9" w:rsidRPr="00493F8B" w:rsidRDefault="00141BC9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position w:val="3"/>
        </w:rPr>
        <w:t xml:space="preserve"> Registra a data e hora do cadastro;</w:t>
      </w:r>
    </w:p>
    <w:bookmarkEnd w:id="15"/>
    <w:p w14:paraId="50626A7E" w14:textId="6D48738B" w:rsidR="00D97EE2" w:rsidRPr="00423F56" w:rsidRDefault="007325CC" w:rsidP="00423F5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337330">
        <w:t>Ao fazer</w:t>
      </w:r>
      <w:r w:rsidR="005D1C6E">
        <w:t xml:space="preserve"> a inclusão, o sistema deve </w:t>
      </w:r>
      <w:r w:rsidR="005D1C6E" w:rsidRPr="005D1C6E">
        <w:t>registrar os seguintes dados para histórico</w:t>
      </w:r>
      <w:r w:rsidR="00D97EE2">
        <w:t xml:space="preserve"> da denúncia</w:t>
      </w:r>
      <w:r w:rsidR="005D1C6E" w:rsidRPr="005D1C6E">
        <w:t>: Usuário,</w:t>
      </w:r>
      <w:r w:rsidR="00CC489C">
        <w:t xml:space="preserve"> </w:t>
      </w:r>
      <w:r w:rsidR="005D1C6E" w:rsidRPr="005D1C6E">
        <w:t>Data/Hora</w:t>
      </w:r>
      <w:r w:rsidR="00EB1923">
        <w:t>,</w:t>
      </w:r>
      <w:r w:rsidR="00253DA5">
        <w:t xml:space="preserve"> </w:t>
      </w:r>
      <w:r w:rsidR="005D1C6E" w:rsidRPr="005D1C6E">
        <w:t>Ação:</w:t>
      </w:r>
      <w:r w:rsidR="00423F56">
        <w:t xml:space="preserve"> Inserção de Alegações Finais</w:t>
      </w:r>
      <w:r w:rsidR="005D1C6E" w:rsidRPr="005D1C6E">
        <w:t>;</w:t>
      </w:r>
    </w:p>
    <w:p w14:paraId="66457944" w14:textId="0AE55A4E" w:rsidR="00622A24" w:rsidRPr="00072ED1" w:rsidRDefault="00622A24" w:rsidP="000760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18"/>
          <w:szCs w:val="18"/>
        </w:rPr>
        <w:t xml:space="preserve"> </w:t>
      </w:r>
      <w:r w:rsidRPr="007865A0">
        <w:rPr>
          <w:szCs w:val="18"/>
        </w:rPr>
        <w:t xml:space="preserve">Caso existam campos obrigatórios, exibe a mensagem </w:t>
      </w:r>
      <w:r w:rsidRPr="007865A0">
        <w:rPr>
          <w:b/>
          <w:szCs w:val="18"/>
        </w:rPr>
        <w:fldChar w:fldCharType="begin"/>
      </w:r>
      <w:r w:rsidRPr="007865A0">
        <w:rPr>
          <w:b/>
          <w:szCs w:val="18"/>
        </w:rPr>
        <w:instrText xml:space="preserve"> REF _Ref31809845 \r \h  \* MERGEFORMAT </w:instrText>
      </w:r>
      <w:r w:rsidRPr="007865A0">
        <w:rPr>
          <w:b/>
          <w:szCs w:val="18"/>
        </w:rPr>
      </w:r>
      <w:r w:rsidRPr="007865A0">
        <w:rPr>
          <w:b/>
          <w:szCs w:val="18"/>
        </w:rPr>
        <w:fldChar w:fldCharType="separate"/>
      </w:r>
      <w:r w:rsidRPr="007865A0">
        <w:rPr>
          <w:b/>
          <w:szCs w:val="18"/>
        </w:rPr>
        <w:t>ME03</w:t>
      </w:r>
      <w:r w:rsidRPr="007865A0">
        <w:rPr>
          <w:b/>
          <w:szCs w:val="18"/>
        </w:rPr>
        <w:fldChar w:fldCharType="end"/>
      </w:r>
      <w:r w:rsidR="00072ED1">
        <w:rPr>
          <w:szCs w:val="18"/>
        </w:rPr>
        <w:t xml:space="preserve"> e impede o cadastro;</w:t>
      </w:r>
    </w:p>
    <w:p w14:paraId="2E2635A9" w14:textId="2084E1F4" w:rsidR="00072ED1" w:rsidRPr="00BB6623" w:rsidRDefault="00072ED1" w:rsidP="000760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Caso ao concluir</w:t>
      </w:r>
      <w:r w:rsidR="00A17930">
        <w:rPr>
          <w:szCs w:val="18"/>
        </w:rPr>
        <w:t>,</w:t>
      </w:r>
      <w:r>
        <w:rPr>
          <w:szCs w:val="18"/>
        </w:rPr>
        <w:t xml:space="preserve"> o prazo de envio já tenha encerrado, então o sistema impede o cadastro e exibe a mensagem </w:t>
      </w:r>
      <w:r w:rsidRPr="00072ED1">
        <w:rPr>
          <w:b/>
          <w:szCs w:val="18"/>
        </w:rPr>
        <w:fldChar w:fldCharType="begin"/>
      </w:r>
      <w:r w:rsidRPr="00072ED1">
        <w:rPr>
          <w:b/>
          <w:szCs w:val="18"/>
        </w:rPr>
        <w:instrText xml:space="preserve"> REF _Ref36558149 \r \h </w:instrText>
      </w:r>
      <w:r>
        <w:rPr>
          <w:b/>
          <w:szCs w:val="18"/>
        </w:rPr>
        <w:instrText xml:space="preserve"> \* MERGEFORMAT </w:instrText>
      </w:r>
      <w:r w:rsidRPr="00072ED1">
        <w:rPr>
          <w:b/>
          <w:szCs w:val="18"/>
        </w:rPr>
      </w:r>
      <w:r w:rsidRPr="00072ED1">
        <w:rPr>
          <w:b/>
          <w:szCs w:val="18"/>
        </w:rPr>
        <w:fldChar w:fldCharType="separate"/>
      </w:r>
      <w:r w:rsidRPr="00072ED1">
        <w:rPr>
          <w:b/>
          <w:szCs w:val="18"/>
        </w:rPr>
        <w:t>ME04</w:t>
      </w:r>
      <w:r w:rsidRPr="00072ED1">
        <w:rPr>
          <w:b/>
          <w:szCs w:val="18"/>
        </w:rPr>
        <w:fldChar w:fldCharType="end"/>
      </w:r>
      <w:r w:rsidR="00BB6623">
        <w:rPr>
          <w:szCs w:val="18"/>
        </w:rPr>
        <w:t>;</w:t>
      </w:r>
    </w:p>
    <w:p w14:paraId="24DD1187" w14:textId="0F45A21C" w:rsidR="00BB6623" w:rsidRPr="00BB6623" w:rsidRDefault="00BB6623" w:rsidP="000760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Caso o denunciante e o denunciado já tenham inserido suas alegações finais o sistema deve enviar e-mail ao relator informando que ele está apto para realizar o parecer final conforme </w:t>
      </w:r>
      <w:r w:rsidRPr="00BB6623">
        <w:rPr>
          <w:b/>
          <w:szCs w:val="18"/>
        </w:rPr>
        <w:fldChar w:fldCharType="begin"/>
      </w:r>
      <w:r w:rsidRPr="00BB6623">
        <w:rPr>
          <w:b/>
          <w:szCs w:val="18"/>
        </w:rPr>
        <w:instrText xml:space="preserve"> REF _Ref36716729 \r \h </w:instrText>
      </w:r>
      <w:r>
        <w:rPr>
          <w:b/>
          <w:szCs w:val="18"/>
        </w:rPr>
        <w:instrText xml:space="preserve"> \* MERGEFORMAT </w:instrText>
      </w:r>
      <w:r w:rsidRPr="00BB6623">
        <w:rPr>
          <w:b/>
          <w:szCs w:val="18"/>
        </w:rPr>
      </w:r>
      <w:r w:rsidRPr="00BB6623">
        <w:rPr>
          <w:b/>
          <w:szCs w:val="18"/>
        </w:rPr>
        <w:fldChar w:fldCharType="separate"/>
      </w:r>
      <w:r w:rsidRPr="00BB6623">
        <w:rPr>
          <w:b/>
          <w:szCs w:val="18"/>
        </w:rPr>
        <w:t>2.8</w:t>
      </w:r>
      <w:r w:rsidRPr="00BB6623">
        <w:rPr>
          <w:b/>
          <w:szCs w:val="18"/>
        </w:rPr>
        <w:fldChar w:fldCharType="end"/>
      </w:r>
      <w:r>
        <w:rPr>
          <w:szCs w:val="18"/>
        </w:rPr>
        <w:t>.</w:t>
      </w:r>
    </w:p>
    <w:p w14:paraId="26D27507" w14:textId="2CFF0C86" w:rsidR="00BB6623" w:rsidRPr="007A05D1" w:rsidRDefault="00BB6623" w:rsidP="00BB6623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>Caso a denúncia seja do tipo “Outros”, esse e-mail deve ser enviado assim que o denunciante inserir suas alegações finais.</w:t>
      </w:r>
    </w:p>
    <w:p w14:paraId="2785E26A" w14:textId="1384F5D9" w:rsidR="0054294D" w:rsidRPr="00197783" w:rsidRDefault="007A05D1" w:rsidP="007A05D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>Após as alegações finais do denunciante e do denunciado t</w:t>
      </w:r>
      <w:r w:rsidR="00337330">
        <w:rPr>
          <w:szCs w:val="18"/>
        </w:rPr>
        <w:t>e</w:t>
      </w:r>
      <w:r>
        <w:rPr>
          <w:szCs w:val="18"/>
        </w:rPr>
        <w:t>rem sido concluídas</w:t>
      </w:r>
      <w:r w:rsidR="00337330">
        <w:rPr>
          <w:szCs w:val="18"/>
        </w:rPr>
        <w:t>,</w:t>
      </w:r>
      <w:r>
        <w:rPr>
          <w:szCs w:val="18"/>
        </w:rPr>
        <w:t xml:space="preserve"> o sistema deve permitir que o relator emita o parecer final em </w:t>
      </w:r>
      <w:r w:rsidRPr="007A05D1">
        <w:rPr>
          <w:szCs w:val="18"/>
        </w:rPr>
        <w:t>Eleitoral_HST095</w:t>
      </w:r>
      <w:proofErr w:type="gramStart"/>
      <w:r w:rsidRPr="007A05D1">
        <w:rPr>
          <w:szCs w:val="18"/>
        </w:rPr>
        <w:t>_Realizar</w:t>
      </w:r>
      <w:proofErr w:type="gramEnd"/>
      <w:r w:rsidRPr="007A05D1">
        <w:rPr>
          <w:szCs w:val="18"/>
        </w:rPr>
        <w:t>_Parecer_Final</w:t>
      </w:r>
      <w:r>
        <w:rPr>
          <w:szCs w:val="18"/>
        </w:rPr>
        <w:t>.</w:t>
      </w:r>
    </w:p>
    <w:p w14:paraId="31B2DD6C" w14:textId="77777777" w:rsidR="00197783" w:rsidRPr="00197783" w:rsidRDefault="00197783" w:rsidP="00197783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2BF86428" w14:textId="403319F9" w:rsidR="0054294D" w:rsidRPr="0054294D" w:rsidRDefault="0054294D" w:rsidP="00831BD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4294D">
        <w:rPr>
          <w:b/>
          <w:position w:val="3"/>
        </w:rPr>
        <w:t>Regras de envio de e-mail</w:t>
      </w:r>
      <w:r w:rsidR="00197783">
        <w:rPr>
          <w:b/>
          <w:position w:val="3"/>
        </w:rPr>
        <w:t xml:space="preserve"> ao cadastrar</w:t>
      </w:r>
      <w:r w:rsidRPr="0054294D">
        <w:rPr>
          <w:position w:val="3"/>
        </w:rPr>
        <w:t>. O sistema verifica a parametrização de e-mails para a atividade secundária “</w:t>
      </w:r>
      <w:r w:rsidR="009A5A0C" w:rsidRPr="009A5A0C">
        <w:rPr>
          <w:b/>
        </w:rPr>
        <w:t>4.</w:t>
      </w:r>
      <w:r w:rsidR="00170223">
        <w:rPr>
          <w:b/>
        </w:rPr>
        <w:t>10</w:t>
      </w:r>
      <w:r w:rsidR="009A5A0C" w:rsidRPr="009A5A0C">
        <w:rPr>
          <w:b/>
        </w:rPr>
        <w:t xml:space="preserve"> </w:t>
      </w:r>
      <w:r w:rsidR="00515F80">
        <w:rPr>
          <w:b/>
        </w:rPr>
        <w:t xml:space="preserve">Inserir </w:t>
      </w:r>
      <w:r w:rsidR="00170223">
        <w:rPr>
          <w:b/>
        </w:rPr>
        <w:t>Alegações Finais</w:t>
      </w:r>
      <w:r w:rsidRPr="0054294D">
        <w:rPr>
          <w:position w:val="3"/>
        </w:rPr>
        <w:t>”</w:t>
      </w:r>
      <w:r w:rsidR="00515F80">
        <w:rPr>
          <w:position w:val="3"/>
        </w:rPr>
        <w:t xml:space="preserve"> e envia os seguintes e-mails:</w:t>
      </w:r>
    </w:p>
    <w:p w14:paraId="2351BD53" w14:textId="070B480A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B53BD">
        <w:rPr>
          <w:b/>
          <w:position w:val="3"/>
        </w:rPr>
        <w:t>1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ao usuário indicado como relator atual da denúncia;</w:t>
      </w:r>
    </w:p>
    <w:p w14:paraId="474895FA" w14:textId="582D0079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4F1533">
        <w:rPr>
          <w:b/>
          <w:position w:val="3"/>
        </w:rPr>
        <w:t>2</w:t>
      </w:r>
      <w:r w:rsidRPr="00B54DA2">
        <w:rPr>
          <w:position w:val="3"/>
        </w:rPr>
        <w:t>:</w:t>
      </w:r>
      <w:r>
        <w:rPr>
          <w:position w:val="3"/>
        </w:rPr>
        <w:t xml:space="preserve"> Envia e-mail ao assessor CE da UF correspondente. </w:t>
      </w:r>
      <w:r w:rsidRPr="00876A33">
        <w:rPr>
          <w:position w:val="3"/>
        </w:rPr>
        <w:t xml:space="preserve"> </w:t>
      </w:r>
      <w:r>
        <w:rPr>
          <w:position w:val="3"/>
        </w:rPr>
        <w:t>Envia e-mail ao assessor CEN das denúncias de todos os tipos.</w:t>
      </w:r>
    </w:p>
    <w:p w14:paraId="29C6531C" w14:textId="386F0FCC" w:rsidR="001E539E" w:rsidRDefault="001E539E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43764F1F" w14:textId="008A8157" w:rsidR="00005A17" w:rsidRPr="00005A17" w:rsidRDefault="009F245F" w:rsidP="00005A1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>Dados exibidos após o corpo do e-mail parametrizado:</w:t>
      </w:r>
    </w:p>
    <w:p w14:paraId="7011D561" w14:textId="6146D03F" w:rsidR="00005A17" w:rsidRPr="004016CB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7733CAAB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8F2F9A2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3C5F8AE7" w14:textId="5ED2EDF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38608B99" w14:textId="5D005C1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AD83197" w14:textId="71DA017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2F352DD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5011774B" w14:textId="62839EA4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</w:t>
      </w:r>
      <w:r w:rsidR="00236459">
        <w:rPr>
          <w:position w:val="3"/>
        </w:rPr>
        <w:t>tatus da denúncia;</w:t>
      </w:r>
    </w:p>
    <w:p w14:paraId="087A9A71" w14:textId="77649BC1" w:rsidR="00236459" w:rsidRDefault="009D2D32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67BA7698" w14:textId="32310343" w:rsidR="009D2D32" w:rsidRPr="0046218B" w:rsidRDefault="009D2D32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Alegações Finais;</w:t>
      </w:r>
    </w:p>
    <w:p w14:paraId="491A474C" w14:textId="182C1C1E" w:rsidR="00005A17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</w:t>
      </w:r>
      <w:r w:rsidR="00D804A4">
        <w:rPr>
          <w:position w:val="3"/>
        </w:rPr>
        <w:t>:</w:t>
      </w:r>
    </w:p>
    <w:p w14:paraId="102DFA4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EE7ADE4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Processo Eleitoral: (Ano);</w:t>
      </w:r>
    </w:p>
    <w:p w14:paraId="2906E8D5" w14:textId="27119F34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91F0787" w14:textId="6A154AE1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7078D9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C3FB160" w14:textId="21975348" w:rsidR="00005A17" w:rsidRDefault="00236459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denúncia;</w:t>
      </w:r>
    </w:p>
    <w:p w14:paraId="2E6CDE02" w14:textId="77777777" w:rsidR="009D2D32" w:rsidRDefault="009D2D32" w:rsidP="009D2D3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218DB424" w14:textId="77777777" w:rsidR="009D2D32" w:rsidRPr="0046218B" w:rsidRDefault="009D2D32" w:rsidP="009D2D3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Alegações Finais;</w:t>
      </w:r>
    </w:p>
    <w:p w14:paraId="09CA6A55" w14:textId="77777777" w:rsidR="00236459" w:rsidRPr="00ED49CF" w:rsidRDefault="00236459" w:rsidP="00236459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528474F5" w14:textId="37FEA7F3" w:rsidR="00005A17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9D2D32">
        <w:rPr>
          <w:position w:val="3"/>
        </w:rPr>
        <w:t>”</w:t>
      </w:r>
      <w:r>
        <w:rPr>
          <w:position w:val="3"/>
        </w:rPr>
        <w:t>:</w:t>
      </w:r>
    </w:p>
    <w:p w14:paraId="3E87C6F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79E934D7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9D1C03" w14:textId="21D7CDCB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604854F6" w14:textId="6EFEBC2F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F7E8D46" w14:textId="4EDD2834" w:rsidR="00005A17" w:rsidRPr="00D10BB4" w:rsidRDefault="00005A17" w:rsidP="00D10BB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022BF711" w14:textId="227B9692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05A17">
        <w:rPr>
          <w:position w:val="3"/>
        </w:rPr>
        <w:t>Status da denúncia</w:t>
      </w:r>
      <w:r w:rsidR="00D10BB4">
        <w:rPr>
          <w:position w:val="3"/>
        </w:rPr>
        <w:t>;</w:t>
      </w:r>
    </w:p>
    <w:p w14:paraId="54449282" w14:textId="77777777" w:rsidR="009D2D32" w:rsidRDefault="009D2D32" w:rsidP="009D2D3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65B55F5D" w14:textId="77777777" w:rsidR="009D2D32" w:rsidRPr="0046218B" w:rsidRDefault="009D2D32" w:rsidP="009D2D3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Alegações Finais;</w:t>
      </w:r>
    </w:p>
    <w:p w14:paraId="0EDBD4B3" w14:textId="77777777" w:rsidR="00D10BB4" w:rsidRDefault="00D10BB4" w:rsidP="00D10BB4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0C742990" w14:textId="3682E943" w:rsidR="000E43D2" w:rsidRDefault="000E43D2" w:rsidP="000E43D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 w:rsidR="009D2D32">
        <w:rPr>
          <w:position w:val="3"/>
        </w:rPr>
        <w:t>”:</w:t>
      </w:r>
    </w:p>
    <w:p w14:paraId="5F6B3B06" w14:textId="77777777" w:rsidR="000E43D2" w:rsidRDefault="000E43D2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2FC4517A" w14:textId="77777777" w:rsidR="000E43D2" w:rsidRDefault="000E43D2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19768CFD" w14:textId="77777777" w:rsidR="000E43D2" w:rsidRDefault="000E43D2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740B8D50" w14:textId="77777777" w:rsidR="000E43D2" w:rsidRDefault="000E43D2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gramStart"/>
      <w:r>
        <w:rPr>
          <w:position w:val="3"/>
        </w:rPr>
        <w:t>UF:;</w:t>
      </w:r>
      <w:proofErr w:type="gramEnd"/>
    </w:p>
    <w:p w14:paraId="2F20488C" w14:textId="4FB77B2A" w:rsidR="000E43D2" w:rsidRDefault="00D10BB4" w:rsidP="000E43D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Status da denúncia;</w:t>
      </w:r>
    </w:p>
    <w:p w14:paraId="7A186054" w14:textId="77777777" w:rsidR="009D2D32" w:rsidRDefault="009D2D32" w:rsidP="009D2D3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Encaminhamento;</w:t>
      </w:r>
    </w:p>
    <w:p w14:paraId="143465CA" w14:textId="3F0D864C" w:rsidR="009D2D32" w:rsidRDefault="00D23851" w:rsidP="009D2D3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Alegações Finais.</w:t>
      </w:r>
    </w:p>
    <w:p w14:paraId="4C0E8341" w14:textId="77777777" w:rsidR="00D23851" w:rsidRDefault="00D23851" w:rsidP="00D23851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1D6ECF25" w14:textId="77777777" w:rsidR="00D23851" w:rsidRPr="00D23851" w:rsidRDefault="00D23851" w:rsidP="00D23851">
      <w:pPr>
        <w:spacing w:after="200" w:line="276" w:lineRule="auto"/>
        <w:contextualSpacing/>
        <w:rPr>
          <w:position w:val="3"/>
        </w:rPr>
      </w:pPr>
    </w:p>
    <w:p w14:paraId="2171990E" w14:textId="77777777" w:rsidR="003C7910" w:rsidRPr="00072ED1" w:rsidRDefault="003C7910" w:rsidP="003C791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16" w:name="_Ref36557608"/>
      <w:r w:rsidRPr="00197783">
        <w:rPr>
          <w:b/>
          <w:szCs w:val="18"/>
        </w:rPr>
        <w:t>Prazo de envio encerrado</w:t>
      </w:r>
      <w:r>
        <w:rPr>
          <w:b/>
          <w:szCs w:val="18"/>
        </w:rPr>
        <w:t>:</w:t>
      </w:r>
      <w:r w:rsidRPr="00072ED1">
        <w:rPr>
          <w:b/>
          <w:szCs w:val="18"/>
        </w:rPr>
        <w:t xml:space="preserve"> </w:t>
      </w:r>
    </w:p>
    <w:p w14:paraId="71FA112B" w14:textId="011D0E9A" w:rsidR="003C7910" w:rsidRPr="003C7910" w:rsidRDefault="003C7910" w:rsidP="003C791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97783">
        <w:rPr>
          <w:szCs w:val="18"/>
        </w:rPr>
        <w:t>Caso o prazo de envio do encaminhamento se encerre, então o sistema altera o status para “Transcorrido” e realiza o envio de e-mail</w:t>
      </w:r>
      <w:r>
        <w:rPr>
          <w:szCs w:val="18"/>
        </w:rPr>
        <w:t xml:space="preserve"> descrito em </w:t>
      </w:r>
      <w:r w:rsidRPr="00197783">
        <w:rPr>
          <w:b/>
          <w:szCs w:val="18"/>
        </w:rPr>
        <w:fldChar w:fldCharType="begin"/>
      </w:r>
      <w:r w:rsidRPr="00197783">
        <w:rPr>
          <w:b/>
          <w:szCs w:val="18"/>
        </w:rPr>
        <w:instrText xml:space="preserve"> REF _Ref36557608 \r \h </w:instrText>
      </w:r>
      <w:r>
        <w:rPr>
          <w:b/>
          <w:szCs w:val="18"/>
        </w:rPr>
        <w:instrText xml:space="preserve"> \* MERGEFORMAT </w:instrText>
      </w:r>
      <w:r w:rsidRPr="00197783">
        <w:rPr>
          <w:b/>
          <w:szCs w:val="18"/>
        </w:rPr>
      </w:r>
      <w:r w:rsidRPr="00197783">
        <w:rPr>
          <w:b/>
          <w:szCs w:val="18"/>
        </w:rPr>
        <w:fldChar w:fldCharType="separate"/>
      </w:r>
      <w:r w:rsidRPr="00197783">
        <w:rPr>
          <w:b/>
          <w:szCs w:val="18"/>
        </w:rPr>
        <w:t>2.7</w:t>
      </w:r>
      <w:r w:rsidRPr="00197783">
        <w:rPr>
          <w:b/>
          <w:szCs w:val="18"/>
        </w:rPr>
        <w:fldChar w:fldCharType="end"/>
      </w:r>
      <w:r w:rsidRPr="00197783">
        <w:rPr>
          <w:szCs w:val="18"/>
        </w:rPr>
        <w:t>.</w:t>
      </w:r>
    </w:p>
    <w:p w14:paraId="40DFC41F" w14:textId="03550978" w:rsidR="00197783" w:rsidRPr="0054294D" w:rsidRDefault="00197783" w:rsidP="0019778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4294D">
        <w:rPr>
          <w:b/>
          <w:position w:val="3"/>
        </w:rPr>
        <w:t>Regras de envio de e-mail</w:t>
      </w:r>
      <w:r>
        <w:rPr>
          <w:b/>
          <w:position w:val="3"/>
        </w:rPr>
        <w:t xml:space="preserve"> ao encerrar o prazo de envio</w:t>
      </w:r>
      <w:r w:rsidRPr="0054294D">
        <w:rPr>
          <w:position w:val="3"/>
        </w:rPr>
        <w:t>. O sistema verifica a parametrização de e-mails para a atividade secundária “</w:t>
      </w:r>
      <w:r w:rsidRPr="009A5A0C">
        <w:rPr>
          <w:b/>
        </w:rPr>
        <w:t>4.</w:t>
      </w:r>
      <w:r>
        <w:rPr>
          <w:b/>
        </w:rPr>
        <w:t>10</w:t>
      </w:r>
      <w:r w:rsidRPr="009A5A0C">
        <w:rPr>
          <w:b/>
        </w:rPr>
        <w:t xml:space="preserve"> </w:t>
      </w:r>
      <w:r>
        <w:rPr>
          <w:b/>
        </w:rPr>
        <w:t>Inserir Alegações Finais</w:t>
      </w:r>
      <w:r w:rsidRPr="0054294D">
        <w:rPr>
          <w:position w:val="3"/>
        </w:rPr>
        <w:t>”</w:t>
      </w:r>
      <w:r>
        <w:rPr>
          <w:position w:val="3"/>
        </w:rPr>
        <w:t xml:space="preserve"> e envia os seguintes e-mails:</w:t>
      </w:r>
      <w:bookmarkEnd w:id="16"/>
    </w:p>
    <w:p w14:paraId="6373A1DE" w14:textId="7FF25AAF" w:rsidR="00197783" w:rsidRDefault="00197783" w:rsidP="00197783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ao usuário indicado como relator atual;</w:t>
      </w:r>
    </w:p>
    <w:p w14:paraId="66159BDC" w14:textId="1BC2ABDD" w:rsidR="00197783" w:rsidRDefault="00197783" w:rsidP="00197783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197783">
        <w:rPr>
          <w:position w:val="3"/>
        </w:rPr>
        <w:t>:</w:t>
      </w:r>
      <w:r>
        <w:rPr>
          <w:position w:val="3"/>
        </w:rPr>
        <w:t xml:space="preserve"> Envia e-mail ao destinatário do encaminhamento.</w:t>
      </w:r>
    </w:p>
    <w:p w14:paraId="66093B6F" w14:textId="77777777" w:rsidR="00197783" w:rsidRDefault="00197783" w:rsidP="0019778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31BF495D" w14:textId="346A5D66" w:rsidR="003C7910" w:rsidRDefault="003C7910" w:rsidP="003C791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7" w:name="_Ref36716729"/>
      <w:r w:rsidRPr="00B86158">
        <w:rPr>
          <w:b/>
          <w:position w:val="3"/>
        </w:rPr>
        <w:t>Notificar o relator para a abertura do parecer final.</w:t>
      </w:r>
      <w:r w:rsidR="00404E7D">
        <w:rPr>
          <w:position w:val="3"/>
        </w:rPr>
        <w:t xml:space="preserve"> </w:t>
      </w:r>
      <w:r w:rsidR="00404E7D" w:rsidRPr="0054294D">
        <w:rPr>
          <w:position w:val="3"/>
        </w:rPr>
        <w:t>O sistema verifica a parametrização de e-mails para a atividade secundária “</w:t>
      </w:r>
      <w:r w:rsidR="00404E7D" w:rsidRPr="009A5A0C">
        <w:rPr>
          <w:b/>
        </w:rPr>
        <w:t>4.</w:t>
      </w:r>
      <w:r w:rsidR="00404E7D">
        <w:rPr>
          <w:b/>
        </w:rPr>
        <w:t>10</w:t>
      </w:r>
      <w:r w:rsidR="00404E7D" w:rsidRPr="009A5A0C">
        <w:rPr>
          <w:b/>
        </w:rPr>
        <w:t xml:space="preserve"> </w:t>
      </w:r>
      <w:r w:rsidR="00404E7D">
        <w:rPr>
          <w:b/>
        </w:rPr>
        <w:t>Inserir Alegações Finais</w:t>
      </w:r>
      <w:r w:rsidR="00404E7D" w:rsidRPr="0054294D">
        <w:rPr>
          <w:position w:val="3"/>
        </w:rPr>
        <w:t>”</w:t>
      </w:r>
      <w:r w:rsidR="00404E7D">
        <w:rPr>
          <w:position w:val="3"/>
        </w:rPr>
        <w:t xml:space="preserve"> e envia o seguinte e-mail:</w:t>
      </w:r>
      <w:bookmarkEnd w:id="17"/>
    </w:p>
    <w:p w14:paraId="31CD1AB7" w14:textId="6909B680" w:rsidR="003C7910" w:rsidRPr="003C7910" w:rsidRDefault="003C7910" w:rsidP="003C7910">
      <w:pPr>
        <w:pStyle w:val="PargrafodaLista"/>
        <w:widowControl/>
        <w:numPr>
          <w:ilvl w:val="4"/>
          <w:numId w:val="26"/>
        </w:numPr>
        <w:autoSpaceDE/>
        <w:autoSpaceDN/>
        <w:adjustRightInd/>
        <w:spacing w:after="200" w:line="276" w:lineRule="auto"/>
        <w:contextualSpacing/>
        <w:jc w:val="both"/>
      </w:pPr>
      <w:r w:rsidRPr="003C7910">
        <w:rPr>
          <w:b/>
        </w:rPr>
        <w:t>Registro 05</w:t>
      </w:r>
      <w:r>
        <w:t>: Envia e-mail ao relator atual para que ele possa realizar o parecer final da den</w:t>
      </w:r>
      <w:r w:rsidR="00BB6623">
        <w:t>úncia no prazo estabelecido em resolução do CAU/BR.</w:t>
      </w:r>
    </w:p>
    <w:p w14:paraId="0B39FC7A" w14:textId="2DFF0FD8" w:rsidR="00197783" w:rsidRPr="00005A17" w:rsidRDefault="00197783" w:rsidP="003C791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3C7910">
        <w:rPr>
          <w:b/>
          <w:position w:val="3"/>
        </w:rPr>
        <w:t>Dados exibidos após o corpo do e-mail parametrizado</w:t>
      </w:r>
      <w:r w:rsidR="00B86158">
        <w:rPr>
          <w:b/>
          <w:position w:val="3"/>
        </w:rPr>
        <w:t xml:space="preserve"> ao encerrar prazo de envio de alegações finais e ao notificar relator para realizar o parecer final</w:t>
      </w:r>
      <w:r w:rsidRPr="003C7910">
        <w:rPr>
          <w:b/>
          <w:position w:val="3"/>
        </w:rPr>
        <w:t>:</w:t>
      </w:r>
    </w:p>
    <w:p w14:paraId="4A977E0E" w14:textId="77777777" w:rsidR="00197783" w:rsidRPr="004016CB" w:rsidRDefault="00197783" w:rsidP="0019778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30CBBF98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3820243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Processo Eleitoral: (Ano);</w:t>
      </w:r>
    </w:p>
    <w:p w14:paraId="7D9D8839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1F7FE247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0818831B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2F6A56F6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2023B19E" w14:textId="164807D7" w:rsidR="00197783" w:rsidRDefault="00197783" w:rsidP="0019778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”:</w:t>
      </w:r>
    </w:p>
    <w:p w14:paraId="1461CCBF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06F886C5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756DCB5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2A5DB484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728FF300" w14:textId="74A84410" w:rsidR="00197783" w:rsidRP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76A4EEC" w14:textId="77777777" w:rsidR="00197783" w:rsidRDefault="00197783" w:rsidP="0019778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</w:t>
      </w:r>
    </w:p>
    <w:p w14:paraId="64627A64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30FE332F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2FE5849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128DA391" w14:textId="77777777" w:rsid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FAF09A1" w14:textId="6D27A679" w:rsidR="00197783" w:rsidRPr="00197783" w:rsidRDefault="00197783" w:rsidP="00197783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54821D41" w14:textId="77777777" w:rsidR="003C7910" w:rsidRDefault="003C7910" w:rsidP="003C791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1EA93642" w14:textId="77777777" w:rsidR="003C7910" w:rsidRDefault="003C7910" w:rsidP="003C79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5C934E2D" w14:textId="77777777" w:rsidR="003C7910" w:rsidRDefault="003C7910" w:rsidP="003C79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1A2B0A23" w14:textId="77777777" w:rsidR="003C7910" w:rsidRDefault="003C7910" w:rsidP="003C79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0030A8E0" w14:textId="77777777" w:rsidR="003C7910" w:rsidRDefault="003C7910" w:rsidP="003C7910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gramStart"/>
      <w:r>
        <w:rPr>
          <w:position w:val="3"/>
        </w:rPr>
        <w:t>UF:;</w:t>
      </w:r>
      <w:proofErr w:type="gramEnd"/>
    </w:p>
    <w:p w14:paraId="52C5E776" w14:textId="77777777" w:rsidR="003C7910" w:rsidRPr="00197783" w:rsidRDefault="003C7910" w:rsidP="003C791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EB11C04" w14:textId="77777777" w:rsidR="000E43D2" w:rsidRPr="000E43D2" w:rsidRDefault="000E43D2" w:rsidP="000E43D2">
      <w:pPr>
        <w:spacing w:after="200" w:line="276" w:lineRule="auto"/>
        <w:contextualSpacing/>
        <w:rPr>
          <w:position w:val="3"/>
        </w:rPr>
      </w:pPr>
    </w:p>
    <w:p w14:paraId="17BDC88C" w14:textId="77777777" w:rsidR="001E539E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8" w:name="_Toc12290439"/>
      <w:bookmarkStart w:id="19" w:name="_Toc23266189"/>
      <w:bookmarkStart w:id="20" w:name="_Toc36458840"/>
      <w:r>
        <w:t>MENSAGENS</w:t>
      </w:r>
      <w:bookmarkEnd w:id="18"/>
      <w:bookmarkEnd w:id="19"/>
      <w:bookmarkEnd w:id="20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3434261"/>
          </w:p>
        </w:tc>
        <w:bookmarkEnd w:id="21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0750509"/>
          </w:p>
        </w:tc>
        <w:bookmarkEnd w:id="22"/>
        <w:tc>
          <w:tcPr>
            <w:tcW w:w="5293" w:type="dxa"/>
          </w:tcPr>
          <w:p w14:paraId="57EA14E4" w14:textId="2C36D148" w:rsidR="0023090C" w:rsidRDefault="00072ED1" w:rsidP="004046E1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</w:t>
            </w:r>
            <w:r w:rsidR="007E2C53">
              <w:rPr>
                <w:rFonts w:cs="Arial"/>
                <w:sz w:val="18"/>
                <w:szCs w:val="18"/>
              </w:rPr>
              <w:t>(</w:t>
            </w:r>
            <w:proofErr w:type="gramEnd"/>
            <w:r w:rsidR="007E2C53">
              <w:rPr>
                <w:rFonts w:cs="Arial"/>
                <w:sz w:val="18"/>
                <w:szCs w:val="18"/>
              </w:rPr>
              <w:t xml:space="preserve">a), </w:t>
            </w:r>
            <w:r w:rsidR="004046E1">
              <w:rPr>
                <w:rFonts w:cs="Arial"/>
                <w:sz w:val="18"/>
                <w:szCs w:val="18"/>
              </w:rPr>
              <w:t>as alegações finais foram inseridas</w:t>
            </w:r>
            <w:r w:rsidR="00AA7A97">
              <w:rPr>
                <w:rFonts w:cs="Arial"/>
                <w:sz w:val="18"/>
                <w:szCs w:val="18"/>
              </w:rPr>
              <w:t xml:space="preserve"> com êxito</w:t>
            </w:r>
            <w:r w:rsidR="004046E1">
              <w:rPr>
                <w:rFonts w:cs="Arial"/>
                <w:sz w:val="18"/>
                <w:szCs w:val="18"/>
              </w:rPr>
              <w:t xml:space="preserve"> para a denúncia</w:t>
            </w:r>
            <w:r w:rsidR="007E2C53">
              <w:rPr>
                <w:rFonts w:cs="Arial"/>
                <w:sz w:val="18"/>
                <w:szCs w:val="18"/>
              </w:rPr>
              <w:t xml:space="preserve"> nº &lt;99999</w:t>
            </w:r>
            <w:r w:rsidR="00FD5569">
              <w:rPr>
                <w:rFonts w:cs="Arial"/>
                <w:sz w:val="18"/>
                <w:szCs w:val="18"/>
              </w:rPr>
              <w:t>&gt;.</w:t>
            </w:r>
          </w:p>
        </w:tc>
        <w:tc>
          <w:tcPr>
            <w:tcW w:w="1409" w:type="dxa"/>
          </w:tcPr>
          <w:p w14:paraId="4A305076" w14:textId="1B54CD49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1809845"/>
          </w:p>
        </w:tc>
        <w:bookmarkEnd w:id="23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072ED1" w:rsidRPr="000126F0" w14:paraId="36CE801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8A5F9D0" w14:textId="77777777" w:rsidR="00072ED1" w:rsidRPr="00D00F47" w:rsidRDefault="00072ED1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36558149"/>
          </w:p>
        </w:tc>
        <w:bookmarkEnd w:id="24"/>
        <w:tc>
          <w:tcPr>
            <w:tcW w:w="5293" w:type="dxa"/>
          </w:tcPr>
          <w:p w14:paraId="526D77A1" w14:textId="622A4795" w:rsidR="00072ED1" w:rsidRDefault="00072ED1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>a), o prazo de envio das alegações finais foi encerrado. Aguarde pela próxima solicitação.</w:t>
            </w:r>
          </w:p>
        </w:tc>
        <w:tc>
          <w:tcPr>
            <w:tcW w:w="1409" w:type="dxa"/>
          </w:tcPr>
          <w:p w14:paraId="4C9337E0" w14:textId="77777777" w:rsidR="00072ED1" w:rsidRDefault="00072ED1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D364CA" w14:textId="748B9982" w:rsidR="00072ED1" w:rsidRDefault="00072ED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5" w:name="_Toc36458841"/>
      <w:r>
        <w:t>INFORMAÇÕES COMPLEMENTARES</w:t>
      </w:r>
      <w:bookmarkEnd w:id="25"/>
    </w:p>
    <w:p w14:paraId="42D7CEBC" w14:textId="77777777" w:rsidR="008D2F61" w:rsidRDefault="008D2F61" w:rsidP="008D2F61">
      <w:r>
        <w:t>História relacionada:</w:t>
      </w:r>
    </w:p>
    <w:p w14:paraId="12DF3FCF" w14:textId="790471AF" w:rsidR="008D2F61" w:rsidRDefault="008D2F61" w:rsidP="008D2F61">
      <w:pPr>
        <w:pStyle w:val="PargrafodaLista"/>
        <w:numPr>
          <w:ilvl w:val="0"/>
          <w:numId w:val="9"/>
        </w:numPr>
      </w:pPr>
      <w:r w:rsidRPr="004F0277">
        <w:t>Eleitoral_</w:t>
      </w:r>
      <w:r>
        <w:t>HST077</w:t>
      </w:r>
      <w:r w:rsidR="004046E1">
        <w:t>.3</w:t>
      </w:r>
      <w:r>
        <w:t>_Aba_Parecer</w:t>
      </w:r>
      <w:proofErr w:type="gramStart"/>
      <w:r>
        <w:t>_Denuncia</w:t>
      </w:r>
      <w:proofErr w:type="gramEnd"/>
    </w:p>
    <w:p w14:paraId="3360651B" w14:textId="1C7A535B" w:rsidR="00DB2289" w:rsidRPr="00213722" w:rsidRDefault="00DB2289" w:rsidP="008D2F61">
      <w:pPr>
        <w:pStyle w:val="PargrafodaLista"/>
        <w:numPr>
          <w:ilvl w:val="0"/>
          <w:numId w:val="9"/>
        </w:numPr>
      </w:pPr>
      <w:r>
        <w:t>Eleitoral_HST076</w:t>
      </w:r>
      <w:r w:rsidR="004046E1">
        <w:t>.2</w:t>
      </w:r>
      <w:proofErr w:type="gramStart"/>
      <w:r>
        <w:t>_Analisar</w:t>
      </w:r>
      <w:proofErr w:type="gramEnd"/>
      <w:r>
        <w:t>_Denuncia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3DF99" w14:textId="77777777" w:rsidR="000A7361" w:rsidRDefault="000A7361">
      <w:r>
        <w:separator/>
      </w:r>
    </w:p>
    <w:p w14:paraId="63F5BD15" w14:textId="77777777" w:rsidR="000A7361" w:rsidRDefault="000A7361"/>
  </w:endnote>
  <w:endnote w:type="continuationSeparator" w:id="0">
    <w:p w14:paraId="3DE09722" w14:textId="77777777" w:rsidR="000A7361" w:rsidRDefault="000A7361">
      <w:r>
        <w:continuationSeparator/>
      </w:r>
    </w:p>
    <w:p w14:paraId="6C12CB9D" w14:textId="77777777" w:rsidR="000A7361" w:rsidRDefault="000A73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A028E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03220" w14:textId="77777777" w:rsidR="000A7361" w:rsidRDefault="000A7361">
      <w:r>
        <w:separator/>
      </w:r>
    </w:p>
    <w:p w14:paraId="52AFB17E" w14:textId="77777777" w:rsidR="000A7361" w:rsidRDefault="000A7361"/>
  </w:footnote>
  <w:footnote w:type="continuationSeparator" w:id="0">
    <w:p w14:paraId="5CCCD80A" w14:textId="77777777" w:rsidR="000A7361" w:rsidRDefault="000A7361">
      <w:r>
        <w:continuationSeparator/>
      </w:r>
    </w:p>
    <w:p w14:paraId="3988EFD2" w14:textId="77777777" w:rsidR="000A7361" w:rsidRDefault="000A73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35pt" o:ole="">
                <v:imagedata r:id="rId1" o:title=""/>
              </v:shape>
              <o:OLEObject Type="Embed" ProgID="PBrush" ShapeID="_x0000_i1025" DrawAspect="Content" ObjectID="_1650874672" r:id="rId2"/>
            </w:object>
          </w:r>
        </w:p>
      </w:tc>
      <w:tc>
        <w:tcPr>
          <w:tcW w:w="4111" w:type="dxa"/>
          <w:vAlign w:val="center"/>
        </w:tcPr>
        <w:p w14:paraId="2CC77D67" w14:textId="0D425C34" w:rsidR="00D940DF" w:rsidRPr="00C6532E" w:rsidRDefault="00D940DF" w:rsidP="001B024C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1B024C">
            <w:t>115 – Alegações Finais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4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361"/>
    <w:rsid w:val="000A7708"/>
    <w:rsid w:val="000B038B"/>
    <w:rsid w:val="000B0771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D53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103B1"/>
    <w:rsid w:val="0021173B"/>
    <w:rsid w:val="00212348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683"/>
    <w:rsid w:val="00251B1C"/>
    <w:rsid w:val="002524FF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215FB"/>
    <w:rsid w:val="00322EBD"/>
    <w:rsid w:val="00323C9E"/>
    <w:rsid w:val="0032408A"/>
    <w:rsid w:val="00324A7D"/>
    <w:rsid w:val="003253EF"/>
    <w:rsid w:val="003307B8"/>
    <w:rsid w:val="00330B03"/>
    <w:rsid w:val="00330D47"/>
    <w:rsid w:val="00333F4A"/>
    <w:rsid w:val="0033587E"/>
    <w:rsid w:val="00337330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3722"/>
    <w:rsid w:val="006838C9"/>
    <w:rsid w:val="0068683D"/>
    <w:rsid w:val="0069198B"/>
    <w:rsid w:val="006942A5"/>
    <w:rsid w:val="00694780"/>
    <w:rsid w:val="006959CB"/>
    <w:rsid w:val="00696BC0"/>
    <w:rsid w:val="006A028E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5474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2C53"/>
    <w:rsid w:val="007E63B7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6777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551"/>
    <w:rsid w:val="00890DCB"/>
    <w:rsid w:val="00894B69"/>
    <w:rsid w:val="008972DA"/>
    <w:rsid w:val="00897E50"/>
    <w:rsid w:val="008A3F09"/>
    <w:rsid w:val="008A5457"/>
    <w:rsid w:val="008A6E83"/>
    <w:rsid w:val="008A7043"/>
    <w:rsid w:val="008A79B5"/>
    <w:rsid w:val="008B0055"/>
    <w:rsid w:val="008B1B4B"/>
    <w:rsid w:val="008B6AEC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2F61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809EA"/>
    <w:rsid w:val="00980FB5"/>
    <w:rsid w:val="00981360"/>
    <w:rsid w:val="00982ECD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5A0C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3434"/>
    <w:rsid w:val="00B73D81"/>
    <w:rsid w:val="00B760F7"/>
    <w:rsid w:val="00B7668E"/>
    <w:rsid w:val="00B769D4"/>
    <w:rsid w:val="00B77D04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6623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31D"/>
    <w:rsid w:val="00CB45A5"/>
    <w:rsid w:val="00CB5399"/>
    <w:rsid w:val="00CB5440"/>
    <w:rsid w:val="00CB58BF"/>
    <w:rsid w:val="00CB596E"/>
    <w:rsid w:val="00CB71CE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045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20FE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550"/>
    <w:rsid w:val="00FB5814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2F0EF-FC9C-429C-B201-EA58CAD2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15990</TotalTime>
  <Pages>8</Pages>
  <Words>1294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8267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726</cp:revision>
  <cp:lastPrinted>2006-08-08T20:14:00Z</cp:lastPrinted>
  <dcterms:created xsi:type="dcterms:W3CDTF">2019-10-17T13:46:00Z</dcterms:created>
  <dcterms:modified xsi:type="dcterms:W3CDTF">2020-05-13T14:31:00Z</dcterms:modified>
</cp:coreProperties>
</file>