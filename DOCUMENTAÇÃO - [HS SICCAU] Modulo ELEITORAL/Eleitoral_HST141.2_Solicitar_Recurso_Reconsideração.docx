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625BBFE0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A3857">
        <w:rPr>
          <w:sz w:val="52"/>
          <w:szCs w:val="52"/>
        </w:rPr>
        <w:t>141</w:t>
      </w:r>
      <w:r w:rsidR="00E110A5">
        <w:rPr>
          <w:sz w:val="52"/>
          <w:szCs w:val="52"/>
        </w:rPr>
        <w:t>.2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316478">
        <w:rPr>
          <w:sz w:val="52"/>
          <w:szCs w:val="52"/>
        </w:rPr>
        <w:t xml:space="preserve">Solicitar </w:t>
      </w:r>
      <w:r w:rsidR="00EB4FE5">
        <w:rPr>
          <w:sz w:val="52"/>
          <w:szCs w:val="52"/>
        </w:rPr>
        <w:t xml:space="preserve">Recurso ou </w:t>
      </w:r>
      <w:r w:rsidR="009A3857">
        <w:rPr>
          <w:sz w:val="52"/>
          <w:szCs w:val="52"/>
        </w:rPr>
        <w:t>Reconsideração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E05B55A" w:rsidR="00A735A5" w:rsidRPr="00BA5059" w:rsidRDefault="00E110A5" w:rsidP="00697098">
            <w:pPr>
              <w:jc w:val="center"/>
            </w:pPr>
            <w:r>
              <w:t>09/10</w:t>
            </w:r>
            <w:r w:rsidR="00FB1061">
              <w:t>/2020</w:t>
            </w:r>
          </w:p>
        </w:tc>
        <w:tc>
          <w:tcPr>
            <w:tcW w:w="2405" w:type="dxa"/>
            <w:vAlign w:val="center"/>
          </w:tcPr>
          <w:p w14:paraId="7DBE843B" w14:textId="6D72D14C" w:rsidR="00A735A5" w:rsidRPr="00BA5059" w:rsidRDefault="001B024C">
            <w:pPr>
              <w:ind w:left="169"/>
              <w:jc w:val="left"/>
            </w:pPr>
            <w:r>
              <w:t>Diego Rocha</w:t>
            </w:r>
            <w:r w:rsidR="007D380A">
              <w:t xml:space="preserve"> 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B637DC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2D664D88" w:rsidR="00B637DC" w:rsidRDefault="00B637DC" w:rsidP="00B637DC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05B5E030" w:rsidR="00B637DC" w:rsidRDefault="00B637DC" w:rsidP="00B637DC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5E47DB53" w:rsidR="00B637DC" w:rsidRDefault="00B637DC" w:rsidP="00B637DC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7252670A" w:rsidR="00B637DC" w:rsidRDefault="00B637DC" w:rsidP="00B637DC">
            <w:pPr>
              <w:jc w:val="center"/>
            </w:pPr>
          </w:p>
        </w:tc>
      </w:tr>
      <w:tr w:rsidR="00531A93" w14:paraId="24064AA4" w14:textId="77777777" w:rsidTr="00C03F98">
        <w:trPr>
          <w:cantSplit/>
          <w:jc w:val="center"/>
        </w:trPr>
        <w:tc>
          <w:tcPr>
            <w:tcW w:w="1589" w:type="dxa"/>
          </w:tcPr>
          <w:p w14:paraId="2B0FD3FB" w14:textId="2A7E0594" w:rsidR="00531A93" w:rsidRDefault="00531A93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19442152" w14:textId="0825BADB" w:rsidR="00531A93" w:rsidRDefault="00531A93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65BF1829" w14:textId="17613B1E" w:rsidR="00531A93" w:rsidRDefault="00531A93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6F0EC0C5" w14:textId="6B7C3745" w:rsidR="00531A93" w:rsidRDefault="00531A93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BD4A742" w14:textId="77777777" w:rsidR="00E110A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53146702" w:history="1">
        <w:r w:rsidR="00E110A5" w:rsidRPr="00D1495D">
          <w:rPr>
            <w:rStyle w:val="Hyperlink"/>
            <w:noProof/>
          </w:rPr>
          <w:t>HST-141.2 – Solicitar Recurso ou Reconsideração</w:t>
        </w:r>
        <w:r w:rsidR="00E110A5">
          <w:rPr>
            <w:noProof/>
            <w:webHidden/>
          </w:rPr>
          <w:tab/>
        </w:r>
        <w:r w:rsidR="00E110A5">
          <w:rPr>
            <w:noProof/>
            <w:webHidden/>
          </w:rPr>
          <w:fldChar w:fldCharType="begin"/>
        </w:r>
        <w:r w:rsidR="00E110A5">
          <w:rPr>
            <w:noProof/>
            <w:webHidden/>
          </w:rPr>
          <w:instrText xml:space="preserve"> PAGEREF _Toc53146702 \h </w:instrText>
        </w:r>
        <w:r w:rsidR="00E110A5">
          <w:rPr>
            <w:noProof/>
            <w:webHidden/>
          </w:rPr>
        </w:r>
        <w:r w:rsidR="00E110A5">
          <w:rPr>
            <w:noProof/>
            <w:webHidden/>
          </w:rPr>
          <w:fldChar w:fldCharType="separate"/>
        </w:r>
        <w:r w:rsidR="00E110A5">
          <w:rPr>
            <w:noProof/>
            <w:webHidden/>
          </w:rPr>
          <w:t>4</w:t>
        </w:r>
        <w:r w:rsidR="00E110A5">
          <w:rPr>
            <w:noProof/>
            <w:webHidden/>
          </w:rPr>
          <w:fldChar w:fldCharType="end"/>
        </w:r>
      </w:hyperlink>
    </w:p>
    <w:p w14:paraId="68216CB6" w14:textId="77777777" w:rsidR="00E110A5" w:rsidRDefault="00D111F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6703" w:history="1">
        <w:r w:rsidR="00E110A5" w:rsidRPr="00D1495D">
          <w:rPr>
            <w:rStyle w:val="Hyperlink"/>
            <w:noProof/>
          </w:rPr>
          <w:t>COMO PO</w:t>
        </w:r>
        <w:r w:rsidR="00E110A5">
          <w:rPr>
            <w:noProof/>
            <w:webHidden/>
          </w:rPr>
          <w:tab/>
        </w:r>
        <w:r w:rsidR="00E110A5">
          <w:rPr>
            <w:noProof/>
            <w:webHidden/>
          </w:rPr>
          <w:fldChar w:fldCharType="begin"/>
        </w:r>
        <w:r w:rsidR="00E110A5">
          <w:rPr>
            <w:noProof/>
            <w:webHidden/>
          </w:rPr>
          <w:instrText xml:space="preserve"> PAGEREF _Toc53146703 \h </w:instrText>
        </w:r>
        <w:r w:rsidR="00E110A5">
          <w:rPr>
            <w:noProof/>
            <w:webHidden/>
          </w:rPr>
        </w:r>
        <w:r w:rsidR="00E110A5">
          <w:rPr>
            <w:noProof/>
            <w:webHidden/>
          </w:rPr>
          <w:fldChar w:fldCharType="separate"/>
        </w:r>
        <w:r w:rsidR="00E110A5">
          <w:rPr>
            <w:noProof/>
            <w:webHidden/>
          </w:rPr>
          <w:t>4</w:t>
        </w:r>
        <w:r w:rsidR="00E110A5">
          <w:rPr>
            <w:noProof/>
            <w:webHidden/>
          </w:rPr>
          <w:fldChar w:fldCharType="end"/>
        </w:r>
      </w:hyperlink>
    </w:p>
    <w:p w14:paraId="655464DF" w14:textId="77777777" w:rsidR="00E110A5" w:rsidRDefault="00D111F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6704" w:history="1">
        <w:r w:rsidR="00E110A5" w:rsidRPr="00D1495D">
          <w:rPr>
            <w:rStyle w:val="Hyperlink"/>
            <w:noProof/>
          </w:rPr>
          <w:t>QUERO incluir um novo destinatário no envios de e-mail ao cadastrar um recurso/reconsideração</w:t>
        </w:r>
        <w:r w:rsidR="00E110A5">
          <w:rPr>
            <w:noProof/>
            <w:webHidden/>
          </w:rPr>
          <w:tab/>
        </w:r>
        <w:r w:rsidR="00E110A5">
          <w:rPr>
            <w:noProof/>
            <w:webHidden/>
          </w:rPr>
          <w:fldChar w:fldCharType="begin"/>
        </w:r>
        <w:r w:rsidR="00E110A5">
          <w:rPr>
            <w:noProof/>
            <w:webHidden/>
          </w:rPr>
          <w:instrText xml:space="preserve"> PAGEREF _Toc53146704 \h </w:instrText>
        </w:r>
        <w:r w:rsidR="00E110A5">
          <w:rPr>
            <w:noProof/>
            <w:webHidden/>
          </w:rPr>
        </w:r>
        <w:r w:rsidR="00E110A5">
          <w:rPr>
            <w:noProof/>
            <w:webHidden/>
          </w:rPr>
          <w:fldChar w:fldCharType="separate"/>
        </w:r>
        <w:r w:rsidR="00E110A5">
          <w:rPr>
            <w:noProof/>
            <w:webHidden/>
          </w:rPr>
          <w:t>4</w:t>
        </w:r>
        <w:r w:rsidR="00E110A5">
          <w:rPr>
            <w:noProof/>
            <w:webHidden/>
          </w:rPr>
          <w:fldChar w:fldCharType="end"/>
        </w:r>
      </w:hyperlink>
    </w:p>
    <w:p w14:paraId="71AEA849" w14:textId="77777777" w:rsidR="00E110A5" w:rsidRDefault="00D111F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6705" w:history="1">
        <w:r w:rsidR="00E110A5" w:rsidRPr="00D1495D">
          <w:rPr>
            <w:rStyle w:val="Hyperlink"/>
            <w:noProof/>
          </w:rPr>
          <w:t>PARA que o coordenador e adjunto CE da UF da denúncia possam acompanhar o processo.</w:t>
        </w:r>
        <w:r w:rsidR="00E110A5">
          <w:rPr>
            <w:noProof/>
            <w:webHidden/>
          </w:rPr>
          <w:tab/>
        </w:r>
        <w:r w:rsidR="00E110A5">
          <w:rPr>
            <w:noProof/>
            <w:webHidden/>
          </w:rPr>
          <w:fldChar w:fldCharType="begin"/>
        </w:r>
        <w:r w:rsidR="00E110A5">
          <w:rPr>
            <w:noProof/>
            <w:webHidden/>
          </w:rPr>
          <w:instrText xml:space="preserve"> PAGEREF _Toc53146705 \h </w:instrText>
        </w:r>
        <w:r w:rsidR="00E110A5">
          <w:rPr>
            <w:noProof/>
            <w:webHidden/>
          </w:rPr>
        </w:r>
        <w:r w:rsidR="00E110A5">
          <w:rPr>
            <w:noProof/>
            <w:webHidden/>
          </w:rPr>
          <w:fldChar w:fldCharType="separate"/>
        </w:r>
        <w:r w:rsidR="00E110A5">
          <w:rPr>
            <w:noProof/>
            <w:webHidden/>
          </w:rPr>
          <w:t>4</w:t>
        </w:r>
        <w:r w:rsidR="00E110A5">
          <w:rPr>
            <w:noProof/>
            <w:webHidden/>
          </w:rPr>
          <w:fldChar w:fldCharType="end"/>
        </w:r>
      </w:hyperlink>
    </w:p>
    <w:p w14:paraId="547ADA3A" w14:textId="77777777" w:rsidR="00E110A5" w:rsidRDefault="00D111F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6706" w:history="1">
        <w:r w:rsidR="00E110A5" w:rsidRPr="00D1495D">
          <w:rPr>
            <w:rStyle w:val="Hyperlink"/>
            <w:noProof/>
          </w:rPr>
          <w:t>PROTÓTIPO</w:t>
        </w:r>
        <w:r w:rsidR="00E110A5">
          <w:rPr>
            <w:noProof/>
            <w:webHidden/>
          </w:rPr>
          <w:tab/>
        </w:r>
        <w:r w:rsidR="00E110A5">
          <w:rPr>
            <w:noProof/>
            <w:webHidden/>
          </w:rPr>
          <w:fldChar w:fldCharType="begin"/>
        </w:r>
        <w:r w:rsidR="00E110A5">
          <w:rPr>
            <w:noProof/>
            <w:webHidden/>
          </w:rPr>
          <w:instrText xml:space="preserve"> PAGEREF _Toc53146706 \h </w:instrText>
        </w:r>
        <w:r w:rsidR="00E110A5">
          <w:rPr>
            <w:noProof/>
            <w:webHidden/>
          </w:rPr>
        </w:r>
        <w:r w:rsidR="00E110A5">
          <w:rPr>
            <w:noProof/>
            <w:webHidden/>
          </w:rPr>
          <w:fldChar w:fldCharType="separate"/>
        </w:r>
        <w:r w:rsidR="00E110A5">
          <w:rPr>
            <w:noProof/>
            <w:webHidden/>
          </w:rPr>
          <w:t>4</w:t>
        </w:r>
        <w:r w:rsidR="00E110A5">
          <w:rPr>
            <w:noProof/>
            <w:webHidden/>
          </w:rPr>
          <w:fldChar w:fldCharType="end"/>
        </w:r>
      </w:hyperlink>
    </w:p>
    <w:p w14:paraId="0812B785" w14:textId="77777777" w:rsidR="00E110A5" w:rsidRDefault="00D111FB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46707" w:history="1">
        <w:r w:rsidR="00E110A5" w:rsidRPr="00D1495D">
          <w:rPr>
            <w:rStyle w:val="Hyperlink"/>
            <w:noProof/>
          </w:rPr>
          <w:t>CRITÉRIOS DE ACEITE</w:t>
        </w:r>
        <w:r w:rsidR="00E110A5">
          <w:rPr>
            <w:noProof/>
            <w:webHidden/>
          </w:rPr>
          <w:tab/>
        </w:r>
        <w:r w:rsidR="00E110A5">
          <w:rPr>
            <w:noProof/>
            <w:webHidden/>
          </w:rPr>
          <w:fldChar w:fldCharType="begin"/>
        </w:r>
        <w:r w:rsidR="00E110A5">
          <w:rPr>
            <w:noProof/>
            <w:webHidden/>
          </w:rPr>
          <w:instrText xml:space="preserve"> PAGEREF _Toc53146707 \h </w:instrText>
        </w:r>
        <w:r w:rsidR="00E110A5">
          <w:rPr>
            <w:noProof/>
            <w:webHidden/>
          </w:rPr>
        </w:r>
        <w:r w:rsidR="00E110A5">
          <w:rPr>
            <w:noProof/>
            <w:webHidden/>
          </w:rPr>
          <w:fldChar w:fldCharType="separate"/>
        </w:r>
        <w:r w:rsidR="00E110A5">
          <w:rPr>
            <w:noProof/>
            <w:webHidden/>
          </w:rPr>
          <w:t>4</w:t>
        </w:r>
        <w:r w:rsidR="00E110A5">
          <w:rPr>
            <w:noProof/>
            <w:webHidden/>
          </w:rPr>
          <w:fldChar w:fldCharType="end"/>
        </w:r>
      </w:hyperlink>
    </w:p>
    <w:p w14:paraId="46621B27" w14:textId="54A4B598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719DD8E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53146702"/>
      <w:r w:rsidR="008838E8">
        <w:lastRenderedPageBreak/>
        <w:t>HST-</w:t>
      </w:r>
      <w:r w:rsidR="008413F1">
        <w:t>141</w:t>
      </w:r>
      <w:r w:rsidR="00E110A5">
        <w:t>.2</w:t>
      </w:r>
      <w:r w:rsidR="00D175C7">
        <w:t xml:space="preserve"> –</w:t>
      </w:r>
      <w:r w:rsidR="008838E8">
        <w:t xml:space="preserve"> </w:t>
      </w:r>
      <w:r w:rsidR="00FB5137">
        <w:t>Solicitar</w:t>
      </w:r>
      <w:r w:rsidR="00EB4FE5">
        <w:t xml:space="preserve"> Recurso ou </w:t>
      </w:r>
      <w:r w:rsidR="008413F1">
        <w:t>Reconsideração</w:t>
      </w:r>
      <w:bookmarkEnd w:id="4"/>
    </w:p>
    <w:p w14:paraId="37D34CD1" w14:textId="2EA2E4CC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53146703"/>
      <w:r w:rsidRPr="000628DE">
        <w:t>COMO</w:t>
      </w:r>
      <w:r w:rsidR="00C64B05" w:rsidRPr="000628DE">
        <w:t xml:space="preserve"> </w:t>
      </w:r>
      <w:r w:rsidR="00A87BA6">
        <w:rPr>
          <w:b w:val="0"/>
        </w:rPr>
        <w:t>PO</w:t>
      </w:r>
      <w:bookmarkEnd w:id="5"/>
    </w:p>
    <w:p w14:paraId="259E40DD" w14:textId="0C27B4C6" w:rsidR="00A87BA6" w:rsidRPr="000628DE" w:rsidRDefault="00A87BA6" w:rsidP="00A87BA6">
      <w:pPr>
        <w:pStyle w:val="Ttulo2"/>
        <w:numPr>
          <w:ilvl w:val="0"/>
          <w:numId w:val="0"/>
        </w:numPr>
      </w:pPr>
      <w:bookmarkStart w:id="6" w:name="_Toc44336961"/>
      <w:bookmarkStart w:id="7" w:name="_Toc53146704"/>
      <w:bookmarkStart w:id="8" w:name="_Toc7509864"/>
      <w:r w:rsidRPr="000628DE">
        <w:t xml:space="preserve">QUERO </w:t>
      </w:r>
      <w:bookmarkEnd w:id="6"/>
      <w:r>
        <w:rPr>
          <w:b w:val="0"/>
        </w:rPr>
        <w:t xml:space="preserve">incluir </w:t>
      </w:r>
      <w:r w:rsidR="00B37DEB">
        <w:rPr>
          <w:b w:val="0"/>
        </w:rPr>
        <w:t xml:space="preserve">um novo destinatário </w:t>
      </w:r>
      <w:proofErr w:type="gramStart"/>
      <w:r w:rsidR="00B37DEB">
        <w:rPr>
          <w:b w:val="0"/>
        </w:rPr>
        <w:t>no</w:t>
      </w:r>
      <w:r>
        <w:rPr>
          <w:b w:val="0"/>
        </w:rPr>
        <w:t xml:space="preserve"> envios</w:t>
      </w:r>
      <w:proofErr w:type="gramEnd"/>
      <w:r>
        <w:rPr>
          <w:b w:val="0"/>
        </w:rPr>
        <w:t xml:space="preserve"> de e-mail </w:t>
      </w:r>
      <w:r w:rsidR="00B37DEB">
        <w:rPr>
          <w:b w:val="0"/>
        </w:rPr>
        <w:t>ao cadastrar um recurso/reconsideração</w:t>
      </w:r>
      <w:bookmarkEnd w:id="7"/>
    </w:p>
    <w:p w14:paraId="432B1475" w14:textId="4F2A2527" w:rsidR="00A87BA6" w:rsidRPr="000628DE" w:rsidRDefault="00A87BA6" w:rsidP="00A87BA6">
      <w:pPr>
        <w:pStyle w:val="Ttulo2"/>
        <w:numPr>
          <w:ilvl w:val="0"/>
          <w:numId w:val="0"/>
        </w:numPr>
        <w:rPr>
          <w:b w:val="0"/>
        </w:rPr>
      </w:pPr>
      <w:bookmarkStart w:id="9" w:name="_Toc44336962"/>
      <w:bookmarkStart w:id="10" w:name="_Toc53146705"/>
      <w:r w:rsidRPr="000628DE">
        <w:t xml:space="preserve">PARA </w:t>
      </w:r>
      <w:bookmarkEnd w:id="9"/>
      <w:r w:rsidR="00B37DEB">
        <w:rPr>
          <w:b w:val="0"/>
        </w:rPr>
        <w:t xml:space="preserve">que o </w:t>
      </w:r>
      <w:r w:rsidR="00324137">
        <w:rPr>
          <w:b w:val="0"/>
        </w:rPr>
        <w:t xml:space="preserve">coordenador e </w:t>
      </w:r>
      <w:bookmarkStart w:id="11" w:name="_GoBack"/>
      <w:bookmarkEnd w:id="11"/>
      <w:r w:rsidR="001B4EFF">
        <w:rPr>
          <w:b w:val="0"/>
        </w:rPr>
        <w:t>assessor CE da UF da denúncia possa</w:t>
      </w:r>
      <w:r w:rsidR="00B37DEB">
        <w:rPr>
          <w:b w:val="0"/>
        </w:rPr>
        <w:t xml:space="preserve"> acompanhar o processo.</w:t>
      </w:r>
      <w:bookmarkEnd w:id="10"/>
    </w:p>
    <w:p w14:paraId="7C167DCB" w14:textId="26B039DA" w:rsidR="00507A39" w:rsidRPr="00182ECD" w:rsidRDefault="007569F0" w:rsidP="00A87BA6">
      <w:pPr>
        <w:pStyle w:val="Ttulo2"/>
        <w:numPr>
          <w:ilvl w:val="0"/>
          <w:numId w:val="0"/>
        </w:numPr>
      </w:pPr>
      <w:bookmarkStart w:id="12" w:name="_Toc53146706"/>
      <w:r>
        <w:t>PROTÓTIPO</w:t>
      </w:r>
      <w:bookmarkEnd w:id="8"/>
      <w:bookmarkEnd w:id="12"/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3" w:name="_Toc53146707"/>
      <w:r>
        <w:t>CRITÉRIOS DE ACEITE</w:t>
      </w:r>
      <w:bookmarkEnd w:id="13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5D4A6CE" w14:textId="36BAAC18" w:rsidR="00A87BA6" w:rsidRDefault="00A87BA6" w:rsidP="00B37DE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4" w:name="_Ref13564883"/>
      <w:r>
        <w:t xml:space="preserve">Esta história não altera ou exclui regras de como a funcionalidade deve se comportar. O objetivo </w:t>
      </w:r>
      <w:r w:rsidR="00B37DEB">
        <w:t>é somente incluir um novo destinatário do e-mail de cadastro do recurso/reconsideração.</w:t>
      </w:r>
    </w:p>
    <w:p w14:paraId="41A16243" w14:textId="77777777" w:rsidR="00D93145" w:rsidRPr="007908A7" w:rsidRDefault="000514D4" w:rsidP="00D9314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5" w:name="_Ref31290676"/>
      <w:r>
        <w:rPr>
          <w:b/>
        </w:rPr>
        <w:t>Regras Gerais:</w:t>
      </w:r>
      <w:bookmarkStart w:id="16" w:name="_Ref26893226"/>
      <w:bookmarkEnd w:id="14"/>
      <w:bookmarkEnd w:id="15"/>
    </w:p>
    <w:bookmarkEnd w:id="16"/>
    <w:p w14:paraId="615444E4" w14:textId="3BAFCA8F" w:rsidR="00B37DEB" w:rsidRDefault="00B37DEB" w:rsidP="00831BD3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Inclusão de destinatário do envio de e-mail após o cadastro de um recurso/reconsideração.</w:t>
      </w:r>
    </w:p>
    <w:p w14:paraId="74BE4AAC" w14:textId="07D69BF8" w:rsidR="00324137" w:rsidRPr="00324137" w:rsidRDefault="00324137" w:rsidP="00324137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03</w:t>
      </w:r>
      <w:r w:rsidRPr="00CA52F6">
        <w:rPr>
          <w:position w:val="3"/>
        </w:rPr>
        <w:t>:</w:t>
      </w:r>
      <w:r>
        <w:rPr>
          <w:position w:val="3"/>
        </w:rPr>
        <w:t xml:space="preserve"> Envia e-mail ao coordenador e adjunto CEN independente da ori</w:t>
      </w:r>
      <w:r>
        <w:rPr>
          <w:position w:val="3"/>
        </w:rPr>
        <w:t xml:space="preserve">gem da denúncia (UF, IES e CEN). </w:t>
      </w:r>
      <w:r w:rsidRPr="00313556">
        <w:rPr>
          <w:b/>
          <w:position w:val="3"/>
        </w:rPr>
        <w:t>Envia e-mail para o</w:t>
      </w:r>
      <w:r>
        <w:rPr>
          <w:b/>
          <w:position w:val="3"/>
        </w:rPr>
        <w:t xml:space="preserve"> </w:t>
      </w:r>
      <w:r>
        <w:rPr>
          <w:b/>
          <w:position w:val="3"/>
        </w:rPr>
        <w:t>coordenador CE e adjunto</w:t>
      </w:r>
      <w:r>
        <w:rPr>
          <w:b/>
          <w:position w:val="3"/>
        </w:rPr>
        <w:t xml:space="preserve"> CE </w:t>
      </w:r>
      <w:r w:rsidRPr="00313556">
        <w:rPr>
          <w:b/>
          <w:position w:val="3"/>
        </w:rPr>
        <w:t>da UF da Denúncia</w:t>
      </w:r>
      <w:r>
        <w:rPr>
          <w:position w:val="3"/>
        </w:rPr>
        <w:t>;</w:t>
      </w:r>
    </w:p>
    <w:p w14:paraId="776CC659" w14:textId="6192036C" w:rsidR="00CA52F6" w:rsidRDefault="00CA52F6" w:rsidP="009A5A0C">
      <w:pPr>
        <w:pStyle w:val="PargrafodaLista"/>
        <w:widowControl/>
        <w:numPr>
          <w:ilvl w:val="4"/>
          <w:numId w:val="24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 xml:space="preserve">Registro </w:t>
      </w:r>
      <w:r w:rsidR="00F26CA4">
        <w:rPr>
          <w:b/>
          <w:position w:val="3"/>
        </w:rPr>
        <w:t xml:space="preserve">04: </w:t>
      </w:r>
      <w:r w:rsidR="00F26CA4">
        <w:rPr>
          <w:position w:val="3"/>
        </w:rPr>
        <w:t xml:space="preserve">Envia e-mail ao assessor CEN independente da origem da denúncia (UF, IES e CEN). </w:t>
      </w:r>
      <w:r w:rsidR="00F26CA4" w:rsidRPr="00313556">
        <w:rPr>
          <w:b/>
          <w:position w:val="3"/>
        </w:rPr>
        <w:t>Envia e-mail para o</w:t>
      </w:r>
      <w:r w:rsidR="00F26CA4">
        <w:rPr>
          <w:b/>
          <w:position w:val="3"/>
        </w:rPr>
        <w:t xml:space="preserve"> assessor CE </w:t>
      </w:r>
      <w:r w:rsidR="00F26CA4" w:rsidRPr="00313556">
        <w:rPr>
          <w:b/>
          <w:position w:val="3"/>
        </w:rPr>
        <w:t>da UF da Denúncia</w:t>
      </w:r>
      <w:r w:rsidR="00F26CA4" w:rsidRPr="00313556">
        <w:rPr>
          <w:position w:val="3"/>
        </w:rPr>
        <w:t>.</w:t>
      </w:r>
    </w:p>
    <w:p w14:paraId="29C6531C" w14:textId="386F0FCC" w:rsidR="001E539E" w:rsidRDefault="001E539E" w:rsidP="00330B03">
      <w:pPr>
        <w:pStyle w:val="PargrafodaLista"/>
        <w:widowControl/>
        <w:autoSpaceDE/>
        <w:autoSpaceDN/>
        <w:adjustRightInd/>
        <w:spacing w:after="200" w:line="276" w:lineRule="auto"/>
        <w:ind w:left="2232"/>
        <w:contextualSpacing/>
        <w:jc w:val="both"/>
        <w:rPr>
          <w:position w:val="3"/>
        </w:rPr>
      </w:pPr>
    </w:p>
    <w:p w14:paraId="17BDC88C" w14:textId="77777777" w:rsidR="001E539E" w:rsidRPr="008D28BB" w:rsidRDefault="001E539E" w:rsidP="008D28BB">
      <w:pPr>
        <w:spacing w:after="200" w:line="276" w:lineRule="auto"/>
        <w:contextualSpacing/>
        <w:rPr>
          <w:position w:val="3"/>
        </w:rPr>
      </w:pPr>
    </w:p>
    <w:p w14:paraId="7E5F0F14" w14:textId="77777777" w:rsidR="00330B03" w:rsidRPr="00330B03" w:rsidRDefault="00330B03" w:rsidP="00330B03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67503968" w14:textId="77777777" w:rsidR="00330B03" w:rsidRPr="00330B03" w:rsidRDefault="00330B03" w:rsidP="00330B03">
      <w:pPr>
        <w:pStyle w:val="PargrafodaLista"/>
        <w:widowControl/>
        <w:numPr>
          <w:ilvl w:val="1"/>
          <w:numId w:val="14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p w14:paraId="2AE96D0F" w14:textId="77777777" w:rsidR="00330B03" w:rsidRPr="00330B03" w:rsidRDefault="00330B03" w:rsidP="00330B03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vanish/>
          <w:position w:val="3"/>
        </w:rPr>
      </w:pPr>
    </w:p>
    <w:sectPr w:rsidR="00330B03" w:rsidRPr="00330B03" w:rsidSect="00757A62">
      <w:headerReference w:type="even" r:id="rId1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0F241" w14:textId="77777777" w:rsidR="00D111FB" w:rsidRDefault="00D111FB">
      <w:r>
        <w:separator/>
      </w:r>
    </w:p>
    <w:p w14:paraId="7EBA48F4" w14:textId="77777777" w:rsidR="00D111FB" w:rsidRDefault="00D111FB"/>
  </w:endnote>
  <w:endnote w:type="continuationSeparator" w:id="0">
    <w:p w14:paraId="15FEF365" w14:textId="77777777" w:rsidR="00D111FB" w:rsidRDefault="00D111FB">
      <w:r>
        <w:continuationSeparator/>
      </w:r>
    </w:p>
    <w:p w14:paraId="70CC29FA" w14:textId="77777777" w:rsidR="00D111FB" w:rsidRDefault="00D11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2272A5" w:rsidRDefault="002272A5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72A5" w:rsidRPr="003D59E6" w14:paraId="2B97DD6D" w14:textId="77777777">
      <w:tc>
        <w:tcPr>
          <w:tcW w:w="4605" w:type="dxa"/>
          <w:vAlign w:val="center"/>
        </w:tcPr>
        <w:p w14:paraId="0297AE86" w14:textId="77777777" w:rsidR="002272A5" w:rsidRPr="003D59E6" w:rsidRDefault="002272A5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72A5" w:rsidRPr="0017543C" w:rsidRDefault="002272A5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324137">
            <w:rPr>
              <w:rStyle w:val="Nmerodepgina"/>
              <w:rFonts w:ascii="Verdana" w:hAnsi="Verdana" w:cs="Arial"/>
              <w:b/>
              <w:noProof/>
            </w:rPr>
            <w:t>4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72A5" w:rsidRPr="0057652B" w:rsidRDefault="002272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170426" w14:textId="77777777" w:rsidR="00D111FB" w:rsidRDefault="00D111FB">
      <w:r>
        <w:separator/>
      </w:r>
    </w:p>
    <w:p w14:paraId="0E06DE01" w14:textId="77777777" w:rsidR="00D111FB" w:rsidRDefault="00D111FB"/>
  </w:footnote>
  <w:footnote w:type="continuationSeparator" w:id="0">
    <w:p w14:paraId="0FAB6B2D" w14:textId="77777777" w:rsidR="00D111FB" w:rsidRDefault="00D111FB">
      <w:r>
        <w:continuationSeparator/>
      </w:r>
    </w:p>
    <w:p w14:paraId="3E3B5731" w14:textId="77777777" w:rsidR="00D111FB" w:rsidRDefault="00D111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72A5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72A5" w:rsidRPr="0017543C" w:rsidRDefault="002272A5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7pt;height:41.35pt" o:ole="">
                <v:imagedata r:id="rId1" o:title=""/>
              </v:shape>
              <o:OLEObject Type="Embed" ProgID="PBrush" ShapeID="_x0000_i1025" DrawAspect="Content" ObjectID="_1663762731" r:id="rId2"/>
            </w:object>
          </w:r>
        </w:p>
      </w:tc>
      <w:tc>
        <w:tcPr>
          <w:tcW w:w="4111" w:type="dxa"/>
          <w:vAlign w:val="center"/>
        </w:tcPr>
        <w:p w14:paraId="2CC77D67" w14:textId="615F5D1F" w:rsidR="002272A5" w:rsidRPr="00C6532E" w:rsidRDefault="009A3857" w:rsidP="00FB5137">
          <w:pPr>
            <w:pStyle w:val="Cabealho"/>
            <w:jc w:val="center"/>
            <w:rPr>
              <w:rFonts w:ascii="Verdana" w:hAnsi="Verdana"/>
            </w:rPr>
          </w:pPr>
          <w:r>
            <w:t>HST- 141</w:t>
          </w:r>
          <w:r w:rsidR="00E110A5">
            <w:t>.2</w:t>
          </w:r>
          <w:r w:rsidR="002272A5">
            <w:t xml:space="preserve"> – </w:t>
          </w:r>
          <w:r w:rsidR="00FB5137">
            <w:t xml:space="preserve">Solicitar </w:t>
          </w:r>
          <w:r w:rsidR="00EB4FE5">
            <w:t xml:space="preserve">Recurso ou </w:t>
          </w:r>
          <w:r>
            <w:t>Reconsideração</w:t>
          </w:r>
        </w:p>
      </w:tc>
      <w:tc>
        <w:tcPr>
          <w:tcW w:w="3260" w:type="dxa"/>
          <w:vAlign w:val="center"/>
        </w:tcPr>
        <w:p w14:paraId="7C22B301" w14:textId="22E2F8E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72A5" w:rsidRPr="004A2AAB" w:rsidRDefault="002272A5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72A5" w:rsidRDefault="002272A5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2272A5" w:rsidRDefault="002272A5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2272A5" w:rsidRDefault="002272A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155EF6"/>
    <w:multiLevelType w:val="multilevel"/>
    <w:tmpl w:val="9C7CD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73C9D"/>
    <w:multiLevelType w:val="hybridMultilevel"/>
    <w:tmpl w:val="3C562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6AD2CB8"/>
    <w:multiLevelType w:val="multilevel"/>
    <w:tmpl w:val="8188E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35"/>
  </w:num>
  <w:num w:numId="5">
    <w:abstractNumId w:val="12"/>
  </w:num>
  <w:num w:numId="6">
    <w:abstractNumId w:val="20"/>
  </w:num>
  <w:num w:numId="7">
    <w:abstractNumId w:val="26"/>
  </w:num>
  <w:num w:numId="8">
    <w:abstractNumId w:val="2"/>
  </w:num>
  <w:num w:numId="9">
    <w:abstractNumId w:val="7"/>
  </w:num>
  <w:num w:numId="10">
    <w:abstractNumId w:val="15"/>
  </w:num>
  <w:num w:numId="11">
    <w:abstractNumId w:val="13"/>
  </w:num>
  <w:num w:numId="12">
    <w:abstractNumId w:val="11"/>
  </w:num>
  <w:num w:numId="13">
    <w:abstractNumId w:val="10"/>
  </w:num>
  <w:num w:numId="14">
    <w:abstractNumId w:val="27"/>
  </w:num>
  <w:num w:numId="15">
    <w:abstractNumId w:val="31"/>
  </w:num>
  <w:num w:numId="16">
    <w:abstractNumId w:val="21"/>
  </w:num>
  <w:num w:numId="17">
    <w:abstractNumId w:val="6"/>
  </w:num>
  <w:num w:numId="18">
    <w:abstractNumId w:val="9"/>
  </w:num>
  <w:num w:numId="19">
    <w:abstractNumId w:val="32"/>
  </w:num>
  <w:num w:numId="20">
    <w:abstractNumId w:val="4"/>
  </w:num>
  <w:num w:numId="21">
    <w:abstractNumId w:val="22"/>
  </w:num>
  <w:num w:numId="22">
    <w:abstractNumId w:val="8"/>
  </w:num>
  <w:num w:numId="23">
    <w:abstractNumId w:val="29"/>
  </w:num>
  <w:num w:numId="24">
    <w:abstractNumId w:val="19"/>
  </w:num>
  <w:num w:numId="25">
    <w:abstractNumId w:val="34"/>
  </w:num>
  <w:num w:numId="26">
    <w:abstractNumId w:val="5"/>
  </w:num>
  <w:num w:numId="27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5532"/>
    <w:rsid w:val="00005A17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7893"/>
    <w:rsid w:val="0006016B"/>
    <w:rsid w:val="0006021B"/>
    <w:rsid w:val="00060A30"/>
    <w:rsid w:val="000610FE"/>
    <w:rsid w:val="00061836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ED1"/>
    <w:rsid w:val="00074E5E"/>
    <w:rsid w:val="00075246"/>
    <w:rsid w:val="00076087"/>
    <w:rsid w:val="00076318"/>
    <w:rsid w:val="0007758B"/>
    <w:rsid w:val="0007759B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40B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1635"/>
    <w:rsid w:val="000B25AE"/>
    <w:rsid w:val="000B38E9"/>
    <w:rsid w:val="000B38F1"/>
    <w:rsid w:val="000B4183"/>
    <w:rsid w:val="000B624B"/>
    <w:rsid w:val="000C03AE"/>
    <w:rsid w:val="000C0B01"/>
    <w:rsid w:val="000C20BD"/>
    <w:rsid w:val="000C4D66"/>
    <w:rsid w:val="000C5036"/>
    <w:rsid w:val="000C5E93"/>
    <w:rsid w:val="000C669A"/>
    <w:rsid w:val="000C733E"/>
    <w:rsid w:val="000C795C"/>
    <w:rsid w:val="000D28C2"/>
    <w:rsid w:val="000D5755"/>
    <w:rsid w:val="000D6620"/>
    <w:rsid w:val="000E10A0"/>
    <w:rsid w:val="000E2630"/>
    <w:rsid w:val="000E2E65"/>
    <w:rsid w:val="000E3457"/>
    <w:rsid w:val="000E43D2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5F64"/>
    <w:rsid w:val="00106C0F"/>
    <w:rsid w:val="0010717B"/>
    <w:rsid w:val="00107D30"/>
    <w:rsid w:val="001102D4"/>
    <w:rsid w:val="00110BB0"/>
    <w:rsid w:val="00111139"/>
    <w:rsid w:val="001119EF"/>
    <w:rsid w:val="00111FB8"/>
    <w:rsid w:val="00112035"/>
    <w:rsid w:val="00115C20"/>
    <w:rsid w:val="001161D2"/>
    <w:rsid w:val="00116691"/>
    <w:rsid w:val="00120056"/>
    <w:rsid w:val="0012100B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BC9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0223"/>
    <w:rsid w:val="001711A1"/>
    <w:rsid w:val="00172963"/>
    <w:rsid w:val="0017696D"/>
    <w:rsid w:val="0017700F"/>
    <w:rsid w:val="001815CB"/>
    <w:rsid w:val="00182255"/>
    <w:rsid w:val="0018233A"/>
    <w:rsid w:val="00182ECD"/>
    <w:rsid w:val="00184B51"/>
    <w:rsid w:val="001868D6"/>
    <w:rsid w:val="0019459B"/>
    <w:rsid w:val="00194A9F"/>
    <w:rsid w:val="001971B3"/>
    <w:rsid w:val="001975BE"/>
    <w:rsid w:val="00197783"/>
    <w:rsid w:val="001978A0"/>
    <w:rsid w:val="001A1019"/>
    <w:rsid w:val="001A2218"/>
    <w:rsid w:val="001A2FF5"/>
    <w:rsid w:val="001A309A"/>
    <w:rsid w:val="001A5E0F"/>
    <w:rsid w:val="001A6CA3"/>
    <w:rsid w:val="001A7234"/>
    <w:rsid w:val="001B012E"/>
    <w:rsid w:val="001B024C"/>
    <w:rsid w:val="001B1A50"/>
    <w:rsid w:val="001B1FAA"/>
    <w:rsid w:val="001B4EFF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C6576"/>
    <w:rsid w:val="001C79C6"/>
    <w:rsid w:val="001D009C"/>
    <w:rsid w:val="001D1AD7"/>
    <w:rsid w:val="001D202C"/>
    <w:rsid w:val="001D2455"/>
    <w:rsid w:val="001D2AE3"/>
    <w:rsid w:val="001D360F"/>
    <w:rsid w:val="001D6958"/>
    <w:rsid w:val="001D7362"/>
    <w:rsid w:val="001D78CC"/>
    <w:rsid w:val="001D79D1"/>
    <w:rsid w:val="001E137A"/>
    <w:rsid w:val="001E1AFC"/>
    <w:rsid w:val="001E45E8"/>
    <w:rsid w:val="001E539E"/>
    <w:rsid w:val="001E5FCB"/>
    <w:rsid w:val="001E7DA1"/>
    <w:rsid w:val="001F15E9"/>
    <w:rsid w:val="001F1623"/>
    <w:rsid w:val="001F1F01"/>
    <w:rsid w:val="001F2292"/>
    <w:rsid w:val="001F32FC"/>
    <w:rsid w:val="001F6C31"/>
    <w:rsid w:val="002028D7"/>
    <w:rsid w:val="0020771B"/>
    <w:rsid w:val="002103B1"/>
    <w:rsid w:val="0021173B"/>
    <w:rsid w:val="00212348"/>
    <w:rsid w:val="00212BB8"/>
    <w:rsid w:val="0021528E"/>
    <w:rsid w:val="00215C74"/>
    <w:rsid w:val="00222722"/>
    <w:rsid w:val="0022457D"/>
    <w:rsid w:val="0022486D"/>
    <w:rsid w:val="002254FF"/>
    <w:rsid w:val="00225614"/>
    <w:rsid w:val="002264A6"/>
    <w:rsid w:val="002272A5"/>
    <w:rsid w:val="00230564"/>
    <w:rsid w:val="0023090C"/>
    <w:rsid w:val="0023318E"/>
    <w:rsid w:val="002350C0"/>
    <w:rsid w:val="002359C8"/>
    <w:rsid w:val="0023608F"/>
    <w:rsid w:val="00236459"/>
    <w:rsid w:val="0024203F"/>
    <w:rsid w:val="002429D5"/>
    <w:rsid w:val="002437BE"/>
    <w:rsid w:val="0024734E"/>
    <w:rsid w:val="00247683"/>
    <w:rsid w:val="00251B1C"/>
    <w:rsid w:val="002524FF"/>
    <w:rsid w:val="00252D19"/>
    <w:rsid w:val="00253A19"/>
    <w:rsid w:val="00253DA5"/>
    <w:rsid w:val="00261F7D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38BF"/>
    <w:rsid w:val="00285628"/>
    <w:rsid w:val="002858A6"/>
    <w:rsid w:val="00285971"/>
    <w:rsid w:val="00286544"/>
    <w:rsid w:val="00287C8C"/>
    <w:rsid w:val="00290B40"/>
    <w:rsid w:val="002927EC"/>
    <w:rsid w:val="00292AA4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37"/>
    <w:rsid w:val="002B0FC5"/>
    <w:rsid w:val="002B1554"/>
    <w:rsid w:val="002B20CF"/>
    <w:rsid w:val="002B3949"/>
    <w:rsid w:val="002B4C8E"/>
    <w:rsid w:val="002C21D0"/>
    <w:rsid w:val="002C284B"/>
    <w:rsid w:val="002C2864"/>
    <w:rsid w:val="002C699F"/>
    <w:rsid w:val="002C715F"/>
    <w:rsid w:val="002C750E"/>
    <w:rsid w:val="002C7F07"/>
    <w:rsid w:val="002D1BDF"/>
    <w:rsid w:val="002D1CAA"/>
    <w:rsid w:val="002D3F16"/>
    <w:rsid w:val="002D492B"/>
    <w:rsid w:val="002D561C"/>
    <w:rsid w:val="002D5DCE"/>
    <w:rsid w:val="002D662B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31D0"/>
    <w:rsid w:val="0030370F"/>
    <w:rsid w:val="0030481B"/>
    <w:rsid w:val="003053E1"/>
    <w:rsid w:val="00306486"/>
    <w:rsid w:val="00307363"/>
    <w:rsid w:val="00307A89"/>
    <w:rsid w:val="00310629"/>
    <w:rsid w:val="0031309A"/>
    <w:rsid w:val="0031332F"/>
    <w:rsid w:val="0031453A"/>
    <w:rsid w:val="00314B30"/>
    <w:rsid w:val="003150A6"/>
    <w:rsid w:val="00316478"/>
    <w:rsid w:val="003205CD"/>
    <w:rsid w:val="003215FB"/>
    <w:rsid w:val="00322EBD"/>
    <w:rsid w:val="00323C9E"/>
    <w:rsid w:val="00324137"/>
    <w:rsid w:val="00324A7D"/>
    <w:rsid w:val="003253EF"/>
    <w:rsid w:val="003307B8"/>
    <w:rsid w:val="00330B03"/>
    <w:rsid w:val="00330D47"/>
    <w:rsid w:val="00333F4A"/>
    <w:rsid w:val="0033587E"/>
    <w:rsid w:val="00337330"/>
    <w:rsid w:val="00337A1D"/>
    <w:rsid w:val="003419D8"/>
    <w:rsid w:val="00341A6F"/>
    <w:rsid w:val="00342A09"/>
    <w:rsid w:val="00342AFD"/>
    <w:rsid w:val="00342CE2"/>
    <w:rsid w:val="00344F6E"/>
    <w:rsid w:val="00346BFA"/>
    <w:rsid w:val="00347052"/>
    <w:rsid w:val="003470EF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0B7F"/>
    <w:rsid w:val="003613D0"/>
    <w:rsid w:val="00361A0B"/>
    <w:rsid w:val="00362959"/>
    <w:rsid w:val="0036477B"/>
    <w:rsid w:val="0036714E"/>
    <w:rsid w:val="003708BF"/>
    <w:rsid w:val="003716C2"/>
    <w:rsid w:val="003716D2"/>
    <w:rsid w:val="003722A4"/>
    <w:rsid w:val="00372E4E"/>
    <w:rsid w:val="003733A1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1E6"/>
    <w:rsid w:val="003A1B7A"/>
    <w:rsid w:val="003A261E"/>
    <w:rsid w:val="003A30E5"/>
    <w:rsid w:val="003A47AB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0F12"/>
    <w:rsid w:val="003C1EAF"/>
    <w:rsid w:val="003C4B1C"/>
    <w:rsid w:val="003C4CF8"/>
    <w:rsid w:val="003C7910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0BB"/>
    <w:rsid w:val="003E353E"/>
    <w:rsid w:val="003E3EBB"/>
    <w:rsid w:val="003E5072"/>
    <w:rsid w:val="003E7BCF"/>
    <w:rsid w:val="003F01E8"/>
    <w:rsid w:val="003F08D5"/>
    <w:rsid w:val="003F1DD3"/>
    <w:rsid w:val="003F2380"/>
    <w:rsid w:val="003F3A4E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46E1"/>
    <w:rsid w:val="00404E7D"/>
    <w:rsid w:val="00406C11"/>
    <w:rsid w:val="00410002"/>
    <w:rsid w:val="00411E80"/>
    <w:rsid w:val="0041224B"/>
    <w:rsid w:val="0041617E"/>
    <w:rsid w:val="004166D4"/>
    <w:rsid w:val="00423475"/>
    <w:rsid w:val="00423F56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41C24"/>
    <w:rsid w:val="00441F6B"/>
    <w:rsid w:val="004436FA"/>
    <w:rsid w:val="00444709"/>
    <w:rsid w:val="0044506F"/>
    <w:rsid w:val="00445958"/>
    <w:rsid w:val="00451194"/>
    <w:rsid w:val="00452F7E"/>
    <w:rsid w:val="00453895"/>
    <w:rsid w:val="004603EA"/>
    <w:rsid w:val="004629EA"/>
    <w:rsid w:val="00462B29"/>
    <w:rsid w:val="00465842"/>
    <w:rsid w:val="00466759"/>
    <w:rsid w:val="004670C6"/>
    <w:rsid w:val="00470965"/>
    <w:rsid w:val="00470B5D"/>
    <w:rsid w:val="00471F93"/>
    <w:rsid w:val="0047202A"/>
    <w:rsid w:val="00472A62"/>
    <w:rsid w:val="00474BAB"/>
    <w:rsid w:val="004764B9"/>
    <w:rsid w:val="00476E07"/>
    <w:rsid w:val="00481081"/>
    <w:rsid w:val="00481B2A"/>
    <w:rsid w:val="00482C73"/>
    <w:rsid w:val="00484544"/>
    <w:rsid w:val="00485103"/>
    <w:rsid w:val="00485B09"/>
    <w:rsid w:val="00487494"/>
    <w:rsid w:val="004905E2"/>
    <w:rsid w:val="00491640"/>
    <w:rsid w:val="00492E0E"/>
    <w:rsid w:val="00493F8B"/>
    <w:rsid w:val="00496A36"/>
    <w:rsid w:val="00496AE5"/>
    <w:rsid w:val="00497102"/>
    <w:rsid w:val="00497405"/>
    <w:rsid w:val="004A1149"/>
    <w:rsid w:val="004A1DAD"/>
    <w:rsid w:val="004A4D97"/>
    <w:rsid w:val="004A5751"/>
    <w:rsid w:val="004A5794"/>
    <w:rsid w:val="004A699B"/>
    <w:rsid w:val="004B161D"/>
    <w:rsid w:val="004B2780"/>
    <w:rsid w:val="004B281C"/>
    <w:rsid w:val="004B44D5"/>
    <w:rsid w:val="004B5E8C"/>
    <w:rsid w:val="004B7836"/>
    <w:rsid w:val="004C3E38"/>
    <w:rsid w:val="004C5ACC"/>
    <w:rsid w:val="004C76D1"/>
    <w:rsid w:val="004D000D"/>
    <w:rsid w:val="004D1D95"/>
    <w:rsid w:val="004D27CB"/>
    <w:rsid w:val="004D51EE"/>
    <w:rsid w:val="004D60DE"/>
    <w:rsid w:val="004D7401"/>
    <w:rsid w:val="004D7FA8"/>
    <w:rsid w:val="004E37DA"/>
    <w:rsid w:val="004E5A76"/>
    <w:rsid w:val="004E6355"/>
    <w:rsid w:val="004F10F2"/>
    <w:rsid w:val="004F1533"/>
    <w:rsid w:val="004F2D3C"/>
    <w:rsid w:val="004F5F85"/>
    <w:rsid w:val="004F6ABA"/>
    <w:rsid w:val="004F74DA"/>
    <w:rsid w:val="005043D7"/>
    <w:rsid w:val="00506B74"/>
    <w:rsid w:val="00506FBC"/>
    <w:rsid w:val="00506FCD"/>
    <w:rsid w:val="0050739C"/>
    <w:rsid w:val="00507A39"/>
    <w:rsid w:val="00510DDA"/>
    <w:rsid w:val="00511A99"/>
    <w:rsid w:val="00515F80"/>
    <w:rsid w:val="00515FBB"/>
    <w:rsid w:val="00517BC7"/>
    <w:rsid w:val="00523715"/>
    <w:rsid w:val="00524337"/>
    <w:rsid w:val="00526D00"/>
    <w:rsid w:val="00531A93"/>
    <w:rsid w:val="00536B98"/>
    <w:rsid w:val="005370D7"/>
    <w:rsid w:val="005374D4"/>
    <w:rsid w:val="005376D3"/>
    <w:rsid w:val="0054075C"/>
    <w:rsid w:val="0054294D"/>
    <w:rsid w:val="0054497B"/>
    <w:rsid w:val="00546631"/>
    <w:rsid w:val="0054760E"/>
    <w:rsid w:val="00550F82"/>
    <w:rsid w:val="00554170"/>
    <w:rsid w:val="00554E1D"/>
    <w:rsid w:val="00554FD5"/>
    <w:rsid w:val="005550DD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BE7"/>
    <w:rsid w:val="00587974"/>
    <w:rsid w:val="0059179B"/>
    <w:rsid w:val="00593FA1"/>
    <w:rsid w:val="0059409E"/>
    <w:rsid w:val="00594FD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729F"/>
    <w:rsid w:val="005B77D4"/>
    <w:rsid w:val="005B7BEE"/>
    <w:rsid w:val="005D1A41"/>
    <w:rsid w:val="005D1C6E"/>
    <w:rsid w:val="005D2627"/>
    <w:rsid w:val="005D4539"/>
    <w:rsid w:val="005D5AA4"/>
    <w:rsid w:val="005D5D2D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3257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25E5"/>
    <w:rsid w:val="00614285"/>
    <w:rsid w:val="00614B97"/>
    <w:rsid w:val="006202F4"/>
    <w:rsid w:val="00622A24"/>
    <w:rsid w:val="006271D7"/>
    <w:rsid w:val="00627838"/>
    <w:rsid w:val="00630574"/>
    <w:rsid w:val="00631F95"/>
    <w:rsid w:val="00632B02"/>
    <w:rsid w:val="006333FE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5689A"/>
    <w:rsid w:val="006572AE"/>
    <w:rsid w:val="00660A75"/>
    <w:rsid w:val="00661271"/>
    <w:rsid w:val="006615E7"/>
    <w:rsid w:val="006661A7"/>
    <w:rsid w:val="006711F7"/>
    <w:rsid w:val="00671345"/>
    <w:rsid w:val="00677A54"/>
    <w:rsid w:val="00680D6D"/>
    <w:rsid w:val="00683722"/>
    <w:rsid w:val="006838C9"/>
    <w:rsid w:val="0068683D"/>
    <w:rsid w:val="0069198B"/>
    <w:rsid w:val="00693A9B"/>
    <w:rsid w:val="006942A5"/>
    <w:rsid w:val="00694780"/>
    <w:rsid w:val="006959CB"/>
    <w:rsid w:val="00696BC0"/>
    <w:rsid w:val="00697098"/>
    <w:rsid w:val="006A1688"/>
    <w:rsid w:val="006B0C3A"/>
    <w:rsid w:val="006B17EC"/>
    <w:rsid w:val="006B1FB8"/>
    <w:rsid w:val="006B3090"/>
    <w:rsid w:val="006B45C9"/>
    <w:rsid w:val="006B5605"/>
    <w:rsid w:val="006B6098"/>
    <w:rsid w:val="006B6AFD"/>
    <w:rsid w:val="006B6D1A"/>
    <w:rsid w:val="006B74E7"/>
    <w:rsid w:val="006C118F"/>
    <w:rsid w:val="006C2336"/>
    <w:rsid w:val="006C3CED"/>
    <w:rsid w:val="006D0D7A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A57"/>
    <w:rsid w:val="006F273C"/>
    <w:rsid w:val="006F2F2B"/>
    <w:rsid w:val="006F61BD"/>
    <w:rsid w:val="006F7211"/>
    <w:rsid w:val="006F76EE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86E"/>
    <w:rsid w:val="00715BED"/>
    <w:rsid w:val="00716230"/>
    <w:rsid w:val="007207DA"/>
    <w:rsid w:val="00721A05"/>
    <w:rsid w:val="0072310F"/>
    <w:rsid w:val="007262FA"/>
    <w:rsid w:val="00727873"/>
    <w:rsid w:val="00731409"/>
    <w:rsid w:val="007325CC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975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60C10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5A0"/>
    <w:rsid w:val="007867AF"/>
    <w:rsid w:val="007867B5"/>
    <w:rsid w:val="00787E58"/>
    <w:rsid w:val="007908A7"/>
    <w:rsid w:val="00790949"/>
    <w:rsid w:val="00790F8E"/>
    <w:rsid w:val="00790FE7"/>
    <w:rsid w:val="00791AAA"/>
    <w:rsid w:val="00794CB0"/>
    <w:rsid w:val="00794D35"/>
    <w:rsid w:val="00795474"/>
    <w:rsid w:val="007969DB"/>
    <w:rsid w:val="007A05D1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380A"/>
    <w:rsid w:val="007D3ABF"/>
    <w:rsid w:val="007D44A5"/>
    <w:rsid w:val="007D54D5"/>
    <w:rsid w:val="007D781B"/>
    <w:rsid w:val="007E0463"/>
    <w:rsid w:val="007E2C53"/>
    <w:rsid w:val="007E5196"/>
    <w:rsid w:val="007E63B7"/>
    <w:rsid w:val="007E70DE"/>
    <w:rsid w:val="007F0509"/>
    <w:rsid w:val="007F225B"/>
    <w:rsid w:val="007F645D"/>
    <w:rsid w:val="007F6639"/>
    <w:rsid w:val="007F691F"/>
    <w:rsid w:val="007F71F4"/>
    <w:rsid w:val="007F7CB9"/>
    <w:rsid w:val="007F7FEF"/>
    <w:rsid w:val="008011B8"/>
    <w:rsid w:val="00802D45"/>
    <w:rsid w:val="00805B65"/>
    <w:rsid w:val="00806C76"/>
    <w:rsid w:val="008107AA"/>
    <w:rsid w:val="0081423D"/>
    <w:rsid w:val="00815AF2"/>
    <w:rsid w:val="00816777"/>
    <w:rsid w:val="00820476"/>
    <w:rsid w:val="00820EAF"/>
    <w:rsid w:val="0082141D"/>
    <w:rsid w:val="008232DC"/>
    <w:rsid w:val="008239EF"/>
    <w:rsid w:val="00825AE5"/>
    <w:rsid w:val="00825F00"/>
    <w:rsid w:val="0082705B"/>
    <w:rsid w:val="00827383"/>
    <w:rsid w:val="008307AD"/>
    <w:rsid w:val="00830867"/>
    <w:rsid w:val="008308DF"/>
    <w:rsid w:val="00831BD3"/>
    <w:rsid w:val="00832B04"/>
    <w:rsid w:val="008402A6"/>
    <w:rsid w:val="00840460"/>
    <w:rsid w:val="008413F1"/>
    <w:rsid w:val="0084158C"/>
    <w:rsid w:val="008458DA"/>
    <w:rsid w:val="00845AD5"/>
    <w:rsid w:val="008464E7"/>
    <w:rsid w:val="008469B0"/>
    <w:rsid w:val="00847353"/>
    <w:rsid w:val="00850FF7"/>
    <w:rsid w:val="00851855"/>
    <w:rsid w:val="00851870"/>
    <w:rsid w:val="00852A0C"/>
    <w:rsid w:val="008545DB"/>
    <w:rsid w:val="00855279"/>
    <w:rsid w:val="008561B4"/>
    <w:rsid w:val="00856CF8"/>
    <w:rsid w:val="00856F79"/>
    <w:rsid w:val="008617DC"/>
    <w:rsid w:val="00862F2D"/>
    <w:rsid w:val="00863636"/>
    <w:rsid w:val="008732A9"/>
    <w:rsid w:val="00874558"/>
    <w:rsid w:val="0087456A"/>
    <w:rsid w:val="00874B98"/>
    <w:rsid w:val="00875134"/>
    <w:rsid w:val="0087555E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4736"/>
    <w:rsid w:val="0088554D"/>
    <w:rsid w:val="00890551"/>
    <w:rsid w:val="00890DCB"/>
    <w:rsid w:val="00891E39"/>
    <w:rsid w:val="00894B69"/>
    <w:rsid w:val="008972DA"/>
    <w:rsid w:val="00897E50"/>
    <w:rsid w:val="008A3F09"/>
    <w:rsid w:val="008A5457"/>
    <w:rsid w:val="008A6667"/>
    <w:rsid w:val="008A6E83"/>
    <w:rsid w:val="008A7043"/>
    <w:rsid w:val="008A79B5"/>
    <w:rsid w:val="008B0055"/>
    <w:rsid w:val="008B1B4B"/>
    <w:rsid w:val="008B6AEC"/>
    <w:rsid w:val="008B7C56"/>
    <w:rsid w:val="008C184D"/>
    <w:rsid w:val="008C18E2"/>
    <w:rsid w:val="008C4FD1"/>
    <w:rsid w:val="008C699D"/>
    <w:rsid w:val="008C6C3F"/>
    <w:rsid w:val="008C74D8"/>
    <w:rsid w:val="008D016E"/>
    <w:rsid w:val="008D1793"/>
    <w:rsid w:val="008D2309"/>
    <w:rsid w:val="008D28BB"/>
    <w:rsid w:val="008D29C9"/>
    <w:rsid w:val="008D2A66"/>
    <w:rsid w:val="008D2F61"/>
    <w:rsid w:val="008D48B0"/>
    <w:rsid w:val="008D6202"/>
    <w:rsid w:val="008E0845"/>
    <w:rsid w:val="008E1EF5"/>
    <w:rsid w:val="008E40A1"/>
    <w:rsid w:val="008E498C"/>
    <w:rsid w:val="008E58E3"/>
    <w:rsid w:val="008E5ABC"/>
    <w:rsid w:val="008E724A"/>
    <w:rsid w:val="008F3397"/>
    <w:rsid w:val="008F3793"/>
    <w:rsid w:val="008F50AF"/>
    <w:rsid w:val="009000EE"/>
    <w:rsid w:val="00901538"/>
    <w:rsid w:val="00902732"/>
    <w:rsid w:val="00905944"/>
    <w:rsid w:val="00905A4E"/>
    <w:rsid w:val="00905BC9"/>
    <w:rsid w:val="00906E50"/>
    <w:rsid w:val="009118CF"/>
    <w:rsid w:val="00912C94"/>
    <w:rsid w:val="00913662"/>
    <w:rsid w:val="0091614E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35578"/>
    <w:rsid w:val="00940F9F"/>
    <w:rsid w:val="00941C57"/>
    <w:rsid w:val="0094518E"/>
    <w:rsid w:val="00946DF5"/>
    <w:rsid w:val="00951795"/>
    <w:rsid w:val="00951FBE"/>
    <w:rsid w:val="009526E3"/>
    <w:rsid w:val="0095352C"/>
    <w:rsid w:val="009538E4"/>
    <w:rsid w:val="009548ED"/>
    <w:rsid w:val="0095544B"/>
    <w:rsid w:val="009576E9"/>
    <w:rsid w:val="00957A91"/>
    <w:rsid w:val="00961D2E"/>
    <w:rsid w:val="00963437"/>
    <w:rsid w:val="00964E33"/>
    <w:rsid w:val="00964EA1"/>
    <w:rsid w:val="00965F6F"/>
    <w:rsid w:val="009703D4"/>
    <w:rsid w:val="0097122F"/>
    <w:rsid w:val="0097225C"/>
    <w:rsid w:val="00972D5A"/>
    <w:rsid w:val="00977189"/>
    <w:rsid w:val="009809EA"/>
    <w:rsid w:val="00980FB5"/>
    <w:rsid w:val="00981360"/>
    <w:rsid w:val="00982ECD"/>
    <w:rsid w:val="00983485"/>
    <w:rsid w:val="00985887"/>
    <w:rsid w:val="00990F5F"/>
    <w:rsid w:val="009919E0"/>
    <w:rsid w:val="00992005"/>
    <w:rsid w:val="00993BCC"/>
    <w:rsid w:val="0099498B"/>
    <w:rsid w:val="00995DB3"/>
    <w:rsid w:val="00997D16"/>
    <w:rsid w:val="009A0B51"/>
    <w:rsid w:val="009A23E0"/>
    <w:rsid w:val="009A3384"/>
    <w:rsid w:val="009A3857"/>
    <w:rsid w:val="009A5A0C"/>
    <w:rsid w:val="009B0E3A"/>
    <w:rsid w:val="009B111C"/>
    <w:rsid w:val="009B3BA4"/>
    <w:rsid w:val="009B42E9"/>
    <w:rsid w:val="009B4462"/>
    <w:rsid w:val="009B5314"/>
    <w:rsid w:val="009B5756"/>
    <w:rsid w:val="009B74D2"/>
    <w:rsid w:val="009B7D02"/>
    <w:rsid w:val="009B7FD3"/>
    <w:rsid w:val="009C1FA4"/>
    <w:rsid w:val="009C2057"/>
    <w:rsid w:val="009C316B"/>
    <w:rsid w:val="009C7DD1"/>
    <w:rsid w:val="009D14CA"/>
    <w:rsid w:val="009D2D32"/>
    <w:rsid w:val="009D38DE"/>
    <w:rsid w:val="009D3C60"/>
    <w:rsid w:val="009D68F9"/>
    <w:rsid w:val="009D7690"/>
    <w:rsid w:val="009E1624"/>
    <w:rsid w:val="009E58CB"/>
    <w:rsid w:val="009F1056"/>
    <w:rsid w:val="009F1252"/>
    <w:rsid w:val="009F245F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2737"/>
    <w:rsid w:val="00A13AD0"/>
    <w:rsid w:val="00A13B01"/>
    <w:rsid w:val="00A15B1C"/>
    <w:rsid w:val="00A17320"/>
    <w:rsid w:val="00A17930"/>
    <w:rsid w:val="00A207A8"/>
    <w:rsid w:val="00A21714"/>
    <w:rsid w:val="00A21CAA"/>
    <w:rsid w:val="00A26FA9"/>
    <w:rsid w:val="00A27D3D"/>
    <w:rsid w:val="00A30720"/>
    <w:rsid w:val="00A31336"/>
    <w:rsid w:val="00A330D7"/>
    <w:rsid w:val="00A35C33"/>
    <w:rsid w:val="00A37344"/>
    <w:rsid w:val="00A42430"/>
    <w:rsid w:val="00A4247F"/>
    <w:rsid w:val="00A455EC"/>
    <w:rsid w:val="00A500D4"/>
    <w:rsid w:val="00A5243B"/>
    <w:rsid w:val="00A532C7"/>
    <w:rsid w:val="00A56597"/>
    <w:rsid w:val="00A56F96"/>
    <w:rsid w:val="00A5788C"/>
    <w:rsid w:val="00A60CB1"/>
    <w:rsid w:val="00A63956"/>
    <w:rsid w:val="00A66BD6"/>
    <w:rsid w:val="00A70350"/>
    <w:rsid w:val="00A723B2"/>
    <w:rsid w:val="00A735A5"/>
    <w:rsid w:val="00A7720C"/>
    <w:rsid w:val="00A77C61"/>
    <w:rsid w:val="00A80E0D"/>
    <w:rsid w:val="00A8278A"/>
    <w:rsid w:val="00A82F6D"/>
    <w:rsid w:val="00A834A8"/>
    <w:rsid w:val="00A838F4"/>
    <w:rsid w:val="00A86515"/>
    <w:rsid w:val="00A865C7"/>
    <w:rsid w:val="00A86917"/>
    <w:rsid w:val="00A86E67"/>
    <w:rsid w:val="00A86EFF"/>
    <w:rsid w:val="00A86FE6"/>
    <w:rsid w:val="00A87BA6"/>
    <w:rsid w:val="00A90B28"/>
    <w:rsid w:val="00A9241D"/>
    <w:rsid w:val="00A93448"/>
    <w:rsid w:val="00A9454B"/>
    <w:rsid w:val="00A94FFE"/>
    <w:rsid w:val="00A96FB3"/>
    <w:rsid w:val="00A97AEF"/>
    <w:rsid w:val="00A97D94"/>
    <w:rsid w:val="00AA0679"/>
    <w:rsid w:val="00AA1A1F"/>
    <w:rsid w:val="00AA1DBD"/>
    <w:rsid w:val="00AA2E37"/>
    <w:rsid w:val="00AA3B1E"/>
    <w:rsid w:val="00AA5D0E"/>
    <w:rsid w:val="00AA6C1F"/>
    <w:rsid w:val="00AA7A97"/>
    <w:rsid w:val="00AB1061"/>
    <w:rsid w:val="00AB39BB"/>
    <w:rsid w:val="00AB43DE"/>
    <w:rsid w:val="00AB5ABB"/>
    <w:rsid w:val="00AB7942"/>
    <w:rsid w:val="00AC0061"/>
    <w:rsid w:val="00AC2F50"/>
    <w:rsid w:val="00AC3D6D"/>
    <w:rsid w:val="00AC4B96"/>
    <w:rsid w:val="00AD0188"/>
    <w:rsid w:val="00AE1752"/>
    <w:rsid w:val="00AE2C48"/>
    <w:rsid w:val="00AE4111"/>
    <w:rsid w:val="00AE554A"/>
    <w:rsid w:val="00AE7AA6"/>
    <w:rsid w:val="00AF066D"/>
    <w:rsid w:val="00AF45B3"/>
    <w:rsid w:val="00B003D1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14C7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37DEB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2D"/>
    <w:rsid w:val="00B54DA2"/>
    <w:rsid w:val="00B551F5"/>
    <w:rsid w:val="00B56097"/>
    <w:rsid w:val="00B563D1"/>
    <w:rsid w:val="00B571F8"/>
    <w:rsid w:val="00B6090B"/>
    <w:rsid w:val="00B617FF"/>
    <w:rsid w:val="00B62023"/>
    <w:rsid w:val="00B62FA2"/>
    <w:rsid w:val="00B637DC"/>
    <w:rsid w:val="00B63AFD"/>
    <w:rsid w:val="00B64E53"/>
    <w:rsid w:val="00B652B6"/>
    <w:rsid w:val="00B67C92"/>
    <w:rsid w:val="00B73434"/>
    <w:rsid w:val="00B73D81"/>
    <w:rsid w:val="00B7453F"/>
    <w:rsid w:val="00B760F7"/>
    <w:rsid w:val="00B7668E"/>
    <w:rsid w:val="00B769D4"/>
    <w:rsid w:val="00B77D04"/>
    <w:rsid w:val="00B80958"/>
    <w:rsid w:val="00B80987"/>
    <w:rsid w:val="00B8138C"/>
    <w:rsid w:val="00B820C4"/>
    <w:rsid w:val="00B825F7"/>
    <w:rsid w:val="00B84B26"/>
    <w:rsid w:val="00B86158"/>
    <w:rsid w:val="00B90382"/>
    <w:rsid w:val="00B9228A"/>
    <w:rsid w:val="00B92A37"/>
    <w:rsid w:val="00B93984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6623"/>
    <w:rsid w:val="00BB7296"/>
    <w:rsid w:val="00BB783E"/>
    <w:rsid w:val="00BB7917"/>
    <w:rsid w:val="00BB7E79"/>
    <w:rsid w:val="00BC0073"/>
    <w:rsid w:val="00BC07CB"/>
    <w:rsid w:val="00BC221B"/>
    <w:rsid w:val="00BC23FB"/>
    <w:rsid w:val="00BC2A65"/>
    <w:rsid w:val="00BC3704"/>
    <w:rsid w:val="00BC4FC9"/>
    <w:rsid w:val="00BC5056"/>
    <w:rsid w:val="00BC6B9D"/>
    <w:rsid w:val="00BC778D"/>
    <w:rsid w:val="00BC77BD"/>
    <w:rsid w:val="00BD0D16"/>
    <w:rsid w:val="00BD1161"/>
    <w:rsid w:val="00BD2BA8"/>
    <w:rsid w:val="00BD41B5"/>
    <w:rsid w:val="00BD5E65"/>
    <w:rsid w:val="00BD6166"/>
    <w:rsid w:val="00BD7423"/>
    <w:rsid w:val="00BD79E5"/>
    <w:rsid w:val="00BE1485"/>
    <w:rsid w:val="00BE3560"/>
    <w:rsid w:val="00BE3F2E"/>
    <w:rsid w:val="00BF051A"/>
    <w:rsid w:val="00BF0F39"/>
    <w:rsid w:val="00BF15FE"/>
    <w:rsid w:val="00BF19FD"/>
    <w:rsid w:val="00BF215B"/>
    <w:rsid w:val="00BF22CF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3FB0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109"/>
    <w:rsid w:val="00C6532E"/>
    <w:rsid w:val="00C6572B"/>
    <w:rsid w:val="00C66370"/>
    <w:rsid w:val="00C67CD8"/>
    <w:rsid w:val="00C7173E"/>
    <w:rsid w:val="00C72510"/>
    <w:rsid w:val="00C727C5"/>
    <w:rsid w:val="00C75503"/>
    <w:rsid w:val="00C75D86"/>
    <w:rsid w:val="00C76EC9"/>
    <w:rsid w:val="00C77650"/>
    <w:rsid w:val="00C8198C"/>
    <w:rsid w:val="00C87FBF"/>
    <w:rsid w:val="00C901B0"/>
    <w:rsid w:val="00C9045A"/>
    <w:rsid w:val="00C90968"/>
    <w:rsid w:val="00C91B26"/>
    <w:rsid w:val="00C92AC3"/>
    <w:rsid w:val="00C92EFF"/>
    <w:rsid w:val="00C96DED"/>
    <w:rsid w:val="00C9734A"/>
    <w:rsid w:val="00CA0512"/>
    <w:rsid w:val="00CA107C"/>
    <w:rsid w:val="00CA16B3"/>
    <w:rsid w:val="00CA1BE6"/>
    <w:rsid w:val="00CA2053"/>
    <w:rsid w:val="00CA4805"/>
    <w:rsid w:val="00CA486D"/>
    <w:rsid w:val="00CA48AA"/>
    <w:rsid w:val="00CA52F6"/>
    <w:rsid w:val="00CB431D"/>
    <w:rsid w:val="00CB45A5"/>
    <w:rsid w:val="00CB5399"/>
    <w:rsid w:val="00CB5440"/>
    <w:rsid w:val="00CB58BF"/>
    <w:rsid w:val="00CB596E"/>
    <w:rsid w:val="00CB71CE"/>
    <w:rsid w:val="00CB7D0A"/>
    <w:rsid w:val="00CC2390"/>
    <w:rsid w:val="00CC42E9"/>
    <w:rsid w:val="00CC4377"/>
    <w:rsid w:val="00CC489C"/>
    <w:rsid w:val="00CC4AAC"/>
    <w:rsid w:val="00CC669B"/>
    <w:rsid w:val="00CC7748"/>
    <w:rsid w:val="00CD2A1B"/>
    <w:rsid w:val="00CD45DB"/>
    <w:rsid w:val="00CD5D96"/>
    <w:rsid w:val="00CD7A95"/>
    <w:rsid w:val="00CE0C45"/>
    <w:rsid w:val="00CE1061"/>
    <w:rsid w:val="00CE176F"/>
    <w:rsid w:val="00CE2169"/>
    <w:rsid w:val="00CE3029"/>
    <w:rsid w:val="00CE5A3B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4F1D"/>
    <w:rsid w:val="00D05D5B"/>
    <w:rsid w:val="00D10BB4"/>
    <w:rsid w:val="00D111FB"/>
    <w:rsid w:val="00D11F09"/>
    <w:rsid w:val="00D13416"/>
    <w:rsid w:val="00D1400C"/>
    <w:rsid w:val="00D14256"/>
    <w:rsid w:val="00D14310"/>
    <w:rsid w:val="00D15404"/>
    <w:rsid w:val="00D158EE"/>
    <w:rsid w:val="00D1699F"/>
    <w:rsid w:val="00D175C7"/>
    <w:rsid w:val="00D214BE"/>
    <w:rsid w:val="00D21F1F"/>
    <w:rsid w:val="00D23851"/>
    <w:rsid w:val="00D245A1"/>
    <w:rsid w:val="00D32351"/>
    <w:rsid w:val="00D33257"/>
    <w:rsid w:val="00D33324"/>
    <w:rsid w:val="00D34193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451"/>
    <w:rsid w:val="00D46763"/>
    <w:rsid w:val="00D471A9"/>
    <w:rsid w:val="00D47F53"/>
    <w:rsid w:val="00D50450"/>
    <w:rsid w:val="00D51740"/>
    <w:rsid w:val="00D5185E"/>
    <w:rsid w:val="00D519D0"/>
    <w:rsid w:val="00D52847"/>
    <w:rsid w:val="00D52B20"/>
    <w:rsid w:val="00D554DA"/>
    <w:rsid w:val="00D57BE9"/>
    <w:rsid w:val="00D57FE3"/>
    <w:rsid w:val="00D601AA"/>
    <w:rsid w:val="00D608C0"/>
    <w:rsid w:val="00D62305"/>
    <w:rsid w:val="00D641B3"/>
    <w:rsid w:val="00D6500F"/>
    <w:rsid w:val="00D65DB0"/>
    <w:rsid w:val="00D66C1B"/>
    <w:rsid w:val="00D703DD"/>
    <w:rsid w:val="00D714EB"/>
    <w:rsid w:val="00D72924"/>
    <w:rsid w:val="00D752A6"/>
    <w:rsid w:val="00D76191"/>
    <w:rsid w:val="00D800E6"/>
    <w:rsid w:val="00D804A4"/>
    <w:rsid w:val="00D8238F"/>
    <w:rsid w:val="00D83277"/>
    <w:rsid w:val="00D83876"/>
    <w:rsid w:val="00D84978"/>
    <w:rsid w:val="00D84F9D"/>
    <w:rsid w:val="00D86514"/>
    <w:rsid w:val="00D87476"/>
    <w:rsid w:val="00D87927"/>
    <w:rsid w:val="00D90031"/>
    <w:rsid w:val="00D908D1"/>
    <w:rsid w:val="00D9255C"/>
    <w:rsid w:val="00D93145"/>
    <w:rsid w:val="00D940DF"/>
    <w:rsid w:val="00D95424"/>
    <w:rsid w:val="00D95F22"/>
    <w:rsid w:val="00D97552"/>
    <w:rsid w:val="00D97EE2"/>
    <w:rsid w:val="00DA03C2"/>
    <w:rsid w:val="00DA320F"/>
    <w:rsid w:val="00DA4348"/>
    <w:rsid w:val="00DA61B6"/>
    <w:rsid w:val="00DA6BC9"/>
    <w:rsid w:val="00DA750F"/>
    <w:rsid w:val="00DB1815"/>
    <w:rsid w:val="00DB2289"/>
    <w:rsid w:val="00DB36DE"/>
    <w:rsid w:val="00DB46E9"/>
    <w:rsid w:val="00DB4711"/>
    <w:rsid w:val="00DB53BD"/>
    <w:rsid w:val="00DB7523"/>
    <w:rsid w:val="00DB79A8"/>
    <w:rsid w:val="00DC298C"/>
    <w:rsid w:val="00DC3A6B"/>
    <w:rsid w:val="00DC3E44"/>
    <w:rsid w:val="00DC5B3A"/>
    <w:rsid w:val="00DD1404"/>
    <w:rsid w:val="00DD38D2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A6E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0A5"/>
    <w:rsid w:val="00E11B79"/>
    <w:rsid w:val="00E145FD"/>
    <w:rsid w:val="00E153BD"/>
    <w:rsid w:val="00E1558E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3C33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4EE9"/>
    <w:rsid w:val="00E55BEB"/>
    <w:rsid w:val="00E60360"/>
    <w:rsid w:val="00E61521"/>
    <w:rsid w:val="00E63388"/>
    <w:rsid w:val="00E63B3C"/>
    <w:rsid w:val="00E655A7"/>
    <w:rsid w:val="00E65D86"/>
    <w:rsid w:val="00E66CE0"/>
    <w:rsid w:val="00E70B3A"/>
    <w:rsid w:val="00E71168"/>
    <w:rsid w:val="00E72D83"/>
    <w:rsid w:val="00E73062"/>
    <w:rsid w:val="00E73C4D"/>
    <w:rsid w:val="00E759F5"/>
    <w:rsid w:val="00E75E99"/>
    <w:rsid w:val="00E76CD8"/>
    <w:rsid w:val="00E807A3"/>
    <w:rsid w:val="00E80F0D"/>
    <w:rsid w:val="00E820FE"/>
    <w:rsid w:val="00E82BC6"/>
    <w:rsid w:val="00E84D63"/>
    <w:rsid w:val="00E86610"/>
    <w:rsid w:val="00E90748"/>
    <w:rsid w:val="00E93853"/>
    <w:rsid w:val="00E939B6"/>
    <w:rsid w:val="00E94B7E"/>
    <w:rsid w:val="00E9563E"/>
    <w:rsid w:val="00E9759D"/>
    <w:rsid w:val="00E976B5"/>
    <w:rsid w:val="00EA0C9E"/>
    <w:rsid w:val="00EA1D2D"/>
    <w:rsid w:val="00EA5CA1"/>
    <w:rsid w:val="00EA5EB0"/>
    <w:rsid w:val="00EB028A"/>
    <w:rsid w:val="00EB0D72"/>
    <w:rsid w:val="00EB17A1"/>
    <w:rsid w:val="00EB18CB"/>
    <w:rsid w:val="00EB1923"/>
    <w:rsid w:val="00EB20B3"/>
    <w:rsid w:val="00EB2E42"/>
    <w:rsid w:val="00EB35BA"/>
    <w:rsid w:val="00EB3C6A"/>
    <w:rsid w:val="00EB3D08"/>
    <w:rsid w:val="00EB4FE5"/>
    <w:rsid w:val="00EC39EA"/>
    <w:rsid w:val="00EC39FE"/>
    <w:rsid w:val="00EC6623"/>
    <w:rsid w:val="00EC675E"/>
    <w:rsid w:val="00EC74EA"/>
    <w:rsid w:val="00ED0569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6CA4"/>
    <w:rsid w:val="00F30992"/>
    <w:rsid w:val="00F31CBA"/>
    <w:rsid w:val="00F32A73"/>
    <w:rsid w:val="00F331F9"/>
    <w:rsid w:val="00F35C39"/>
    <w:rsid w:val="00F36312"/>
    <w:rsid w:val="00F3694D"/>
    <w:rsid w:val="00F46D1D"/>
    <w:rsid w:val="00F4708B"/>
    <w:rsid w:val="00F471BD"/>
    <w:rsid w:val="00F471EA"/>
    <w:rsid w:val="00F50392"/>
    <w:rsid w:val="00F505B0"/>
    <w:rsid w:val="00F508AB"/>
    <w:rsid w:val="00F51A16"/>
    <w:rsid w:val="00F51AE6"/>
    <w:rsid w:val="00F52DDF"/>
    <w:rsid w:val="00F55FF2"/>
    <w:rsid w:val="00F5613E"/>
    <w:rsid w:val="00F574D3"/>
    <w:rsid w:val="00F6692B"/>
    <w:rsid w:val="00F705AD"/>
    <w:rsid w:val="00F70B3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0008"/>
    <w:rsid w:val="00F90A87"/>
    <w:rsid w:val="00F912B0"/>
    <w:rsid w:val="00F955F0"/>
    <w:rsid w:val="00FA012E"/>
    <w:rsid w:val="00FA5BDD"/>
    <w:rsid w:val="00FA7A49"/>
    <w:rsid w:val="00FA7FC7"/>
    <w:rsid w:val="00FA7FDE"/>
    <w:rsid w:val="00FA7FFA"/>
    <w:rsid w:val="00FB0F15"/>
    <w:rsid w:val="00FB1061"/>
    <w:rsid w:val="00FB17B4"/>
    <w:rsid w:val="00FB3C8F"/>
    <w:rsid w:val="00FB3FDB"/>
    <w:rsid w:val="00FB5137"/>
    <w:rsid w:val="00FB5395"/>
    <w:rsid w:val="00FB5550"/>
    <w:rsid w:val="00FB5814"/>
    <w:rsid w:val="00FC12A1"/>
    <w:rsid w:val="00FC2F92"/>
    <w:rsid w:val="00FC3C16"/>
    <w:rsid w:val="00FD13E5"/>
    <w:rsid w:val="00FD4864"/>
    <w:rsid w:val="00FD5569"/>
    <w:rsid w:val="00FD6523"/>
    <w:rsid w:val="00FD66CC"/>
    <w:rsid w:val="00FD74B5"/>
    <w:rsid w:val="00FD76D3"/>
    <w:rsid w:val="00FE046D"/>
    <w:rsid w:val="00FE2E2D"/>
    <w:rsid w:val="00FF1CB6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1021B-AEFD-4A61-AC9B-4C3649AE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16831</TotalTime>
  <Pages>4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2134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808</cp:revision>
  <cp:lastPrinted>2006-08-08T20:14:00Z</cp:lastPrinted>
  <dcterms:created xsi:type="dcterms:W3CDTF">2019-10-17T13:46:00Z</dcterms:created>
  <dcterms:modified xsi:type="dcterms:W3CDTF">2020-10-09T18:32:00Z</dcterms:modified>
</cp:coreProperties>
</file>