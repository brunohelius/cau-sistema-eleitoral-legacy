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BF1" w:rsidRDefault="008B36E9">
      <w:pPr>
        <w:pStyle w:val="TituloDocumento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/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rFonts w:eastAsia="Arial"/>
            <w:color w:val="943634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eastAsia="Arial"/>
              <w:color w:val="943634" w:themeColor="accent2" w:themeShade="BF"/>
              <w:sz w:val="52"/>
              <w:szCs w:val="52"/>
            </w:rPr>
            <w:t>HST008 – Baixar Diploma</w:t>
          </w:r>
        </w:sdtContent>
      </w:sdt>
    </w:p>
    <w:p w:rsidR="00183BF1" w:rsidRDefault="008B36E9">
      <w:pPr>
        <w:pStyle w:val="NomeProjeto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duto"/>
      <w:bookmarkStart w:id="2" w:name="NomeProjeto"/>
      <w:r>
        <w:t>&lt;Nome do Produto&gt;</w:t>
      </w:r>
      <w:bookmarkEnd w:id="1"/>
      <w:bookmarkEnd w:id="2"/>
      <w:r>
        <w:fldChar w:fldCharType="end"/>
      </w:r>
      <w:r>
        <w:t>Sistema Plataforma SICCAU</w:t>
      </w:r>
    </w:p>
    <w:p w:rsidR="00183BF1" w:rsidRDefault="008B36E9"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:rsidR="00183BF1" w:rsidRDefault="00183BF1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9"/>
        <w:gridCol w:w="1425"/>
        <w:gridCol w:w="2086"/>
        <w:gridCol w:w="4522"/>
      </w:tblGrid>
      <w:tr w:rsidR="00183BF1">
        <w:trPr>
          <w:cantSplit/>
          <w:trHeight w:val="278"/>
          <w:jc w:val="center"/>
        </w:trPr>
        <w:tc>
          <w:tcPr>
            <w:tcW w:w="1589" w:type="dxa"/>
            <w:shd w:val="clear" w:color="auto" w:fill="45229E"/>
          </w:tcPr>
          <w:p w:rsidR="00183BF1" w:rsidRDefault="008B36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 w:rsidR="00183BF1" w:rsidRDefault="008B36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086" w:type="dxa"/>
            <w:shd w:val="clear" w:color="auto" w:fill="45229E"/>
          </w:tcPr>
          <w:p w:rsidR="00183BF1" w:rsidRDefault="008B36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522" w:type="dxa"/>
            <w:shd w:val="clear" w:color="auto" w:fill="45229E"/>
          </w:tcPr>
          <w:p w:rsidR="00183BF1" w:rsidRDefault="008B36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183BF1">
        <w:trPr>
          <w:cantSplit/>
          <w:jc w:val="center"/>
        </w:trPr>
        <w:tc>
          <w:tcPr>
            <w:tcW w:w="1589" w:type="dxa"/>
            <w:vAlign w:val="center"/>
          </w:tcPr>
          <w:p w:rsidR="00183BF1" w:rsidRDefault="008B36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425" w:type="dxa"/>
            <w:vAlign w:val="center"/>
          </w:tcPr>
          <w:p w:rsidR="00183BF1" w:rsidRDefault="008B36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02/10/2023</w:t>
            </w:r>
          </w:p>
        </w:tc>
        <w:tc>
          <w:tcPr>
            <w:tcW w:w="2086" w:type="dxa"/>
            <w:vAlign w:val="center"/>
          </w:tcPr>
          <w:p w:rsidR="00183BF1" w:rsidRDefault="008B36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Fabricio Renato</w:t>
            </w:r>
          </w:p>
        </w:tc>
        <w:tc>
          <w:tcPr>
            <w:tcW w:w="4522" w:type="dxa"/>
            <w:vAlign w:val="center"/>
          </w:tcPr>
          <w:p w:rsidR="00183BF1" w:rsidRDefault="008B36E9">
            <w:pPr>
              <w:ind w:lef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 atendimento a OS 13562 - Release 1 - Sprint 1 </w:t>
            </w:r>
          </w:p>
          <w:p w:rsidR="00183BF1" w:rsidRDefault="008B36E9">
            <w:pPr>
              <w:ind w:lef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Criação da Funcionalidade</w:t>
            </w:r>
          </w:p>
        </w:tc>
      </w:tr>
      <w:tr w:rsidR="00183BF1">
        <w:trPr>
          <w:cantSplit/>
          <w:jc w:val="center"/>
        </w:trPr>
        <w:tc>
          <w:tcPr>
            <w:tcW w:w="1589" w:type="dxa"/>
            <w:vAlign w:val="center"/>
          </w:tcPr>
          <w:p w:rsidR="00183BF1" w:rsidRDefault="008B36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1425" w:type="dxa"/>
            <w:vAlign w:val="center"/>
          </w:tcPr>
          <w:p w:rsidR="00183BF1" w:rsidRDefault="008B36E9">
            <w:pPr>
              <w:ind w:lef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13/11/2023</w:t>
            </w:r>
          </w:p>
        </w:tc>
        <w:tc>
          <w:tcPr>
            <w:tcW w:w="2086" w:type="dxa"/>
            <w:vAlign w:val="center"/>
          </w:tcPr>
          <w:p w:rsidR="00183BF1" w:rsidRDefault="008B36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Dai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Silv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4522" w:type="dxa"/>
          </w:tcPr>
          <w:p w:rsidR="00183BF1" w:rsidRDefault="008B36E9">
            <w:pPr>
              <w:ind w:lef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 atendimento a OS1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62, </w:t>
            </w:r>
            <w:r>
              <w:rPr>
                <w:sz w:val="18"/>
                <w:szCs w:val="18"/>
              </w:rPr>
              <w:t>alteração após o desenvolvimento</w:t>
            </w:r>
            <w:r>
              <w:rPr>
                <w:sz w:val="18"/>
                <w:szCs w:val="18"/>
              </w:rPr>
              <w:t>:</w:t>
            </w:r>
          </w:p>
          <w:p w:rsidR="00183BF1" w:rsidRDefault="008B36E9">
            <w:pPr>
              <w:ind w:lef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Inclusão de regra que define posição da página do arquivo </w:t>
            </w:r>
            <w:proofErr w:type="gramStart"/>
            <w:r>
              <w:rPr>
                <w:sz w:val="18"/>
                <w:szCs w:val="18"/>
              </w:rPr>
              <w:t>do Diploma</w:t>
            </w:r>
            <w:proofErr w:type="gramEnd"/>
            <w:r>
              <w:rPr>
                <w:sz w:val="18"/>
                <w:szCs w:val="18"/>
              </w:rPr>
              <w:t xml:space="preserve"> portanto regra RG3 incluída.</w:t>
            </w:r>
          </w:p>
        </w:tc>
      </w:tr>
    </w:tbl>
    <w:p w:rsidR="00183BF1" w:rsidRDefault="00183BF1">
      <w:pPr>
        <w:rPr>
          <w:rFonts w:cs="Arial"/>
          <w:szCs w:val="22"/>
        </w:rPr>
      </w:pPr>
    </w:p>
    <w:p w:rsidR="00183BF1" w:rsidRDefault="00183BF1">
      <w:pPr>
        <w:rPr>
          <w:rFonts w:cs="Arial"/>
          <w:szCs w:val="22"/>
        </w:rPr>
      </w:pPr>
    </w:p>
    <w:p w:rsidR="00183BF1" w:rsidRDefault="00183BF1">
      <w:pPr>
        <w:rPr>
          <w:rFonts w:cs="Arial"/>
          <w:szCs w:val="22"/>
        </w:rPr>
      </w:pPr>
    </w:p>
    <w:p w:rsidR="00183BF1" w:rsidRDefault="00183BF1">
      <w:pPr>
        <w:jc w:val="center"/>
        <w:rPr>
          <w:rFonts w:cs="Arial"/>
          <w:szCs w:val="22"/>
        </w:rPr>
      </w:pPr>
    </w:p>
    <w:p w:rsidR="00183BF1" w:rsidRDefault="008B36E9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:rsidR="00183BF1" w:rsidRDefault="008B36E9"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sdt>
      <w:sdtPr>
        <w:rPr>
          <w:rFonts w:ascii="Arial" w:eastAsia="Times New Roman" w:hAnsi="Arial" w:cs="Times New Roman"/>
          <w:color w:val="auto"/>
          <w:sz w:val="22"/>
          <w:szCs w:val="20"/>
        </w:rPr>
        <w:id w:val="38037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3BF1" w:rsidRDefault="008B36E9">
          <w:pPr>
            <w:pStyle w:val="CabealhodoSumrio1"/>
          </w:pPr>
          <w:r>
            <w:t>Sumário</w:t>
          </w:r>
        </w:p>
        <w:p w:rsidR="00183BF1" w:rsidRDefault="008B36E9">
          <w:pPr>
            <w:pStyle w:val="Sumrio2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50932" w:history="1">
            <w:r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 PAGEREF _Toc100850932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83BF1" w:rsidRDefault="008B36E9">
          <w:pPr>
            <w:pStyle w:val="Sumrio2"/>
            <w:rPr>
              <w:rFonts w:asciiTheme="minorHAnsi" w:eastAsiaTheme="minorEastAsia" w:hAnsiTheme="minorHAnsi" w:cstheme="minorBidi"/>
              <w:szCs w:val="22"/>
            </w:rPr>
          </w:pPr>
          <w:hyperlink w:anchor="_Toc100850933" w:history="1">
            <w:r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>
              <w:rPr>
                <w:rStyle w:val="Hyperlink"/>
              </w:rPr>
              <w:t>Permissão</w:t>
            </w:r>
            <w:r>
              <w:tab/>
            </w:r>
            <w:r>
              <w:fldChar w:fldCharType="begin"/>
            </w:r>
            <w:r>
              <w:instrText xml:space="preserve"> PAGEREF _Toc100850933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83BF1" w:rsidRDefault="008B36E9">
          <w:pPr>
            <w:pStyle w:val="Sumrio2"/>
            <w:rPr>
              <w:rFonts w:asciiTheme="minorHAnsi" w:eastAsiaTheme="minorEastAsia" w:hAnsiTheme="minorHAnsi" w:cstheme="minorBidi"/>
              <w:szCs w:val="22"/>
            </w:rPr>
          </w:pPr>
          <w:hyperlink w:anchor="_Toc100850934" w:history="1">
            <w:r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>
              <w:rPr>
                <w:rStyle w:val="Hyperlink"/>
              </w:rPr>
              <w:t>Identificação</w:t>
            </w:r>
            <w:r>
              <w:rPr>
                <w:rStyle w:val="Hyperlink"/>
              </w:rPr>
              <w:t xml:space="preserve"> da História</w:t>
            </w:r>
            <w:r>
              <w:tab/>
            </w:r>
            <w:r>
              <w:fldChar w:fldCharType="begin"/>
            </w:r>
            <w:r>
              <w:instrText xml:space="preserve"> PAGEREF _Toc100850934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83BF1" w:rsidRDefault="008B36E9">
          <w:pPr>
            <w:pStyle w:val="Sumrio2"/>
            <w:rPr>
              <w:rFonts w:asciiTheme="minorHAnsi" w:eastAsiaTheme="minorEastAsia" w:hAnsiTheme="minorHAnsi" w:cstheme="minorBidi"/>
              <w:szCs w:val="22"/>
            </w:rPr>
          </w:pPr>
          <w:hyperlink w:anchor="_Toc100850935" w:history="1">
            <w:r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>
              <w:rPr>
                <w:rStyle w:val="Hyperlink"/>
              </w:rPr>
              <w:t>Protótipo</w:t>
            </w:r>
            <w:r>
              <w:tab/>
            </w:r>
            <w:r>
              <w:fldChar w:fldCharType="begin"/>
            </w:r>
            <w:r>
              <w:instrText xml:space="preserve"> PAGEREF _Toc100850935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83BF1" w:rsidRDefault="008B36E9">
          <w:pPr>
            <w:pStyle w:val="Sumrio2"/>
            <w:rPr>
              <w:rFonts w:asciiTheme="minorHAnsi" w:eastAsiaTheme="minorEastAsia" w:hAnsiTheme="minorHAnsi" w:cstheme="minorBidi"/>
              <w:szCs w:val="22"/>
            </w:rPr>
          </w:pPr>
          <w:hyperlink w:anchor="_Toc100850936" w:history="1">
            <w:r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>
              <w:rPr>
                <w:rStyle w:val="Hyperlink"/>
              </w:rPr>
              <w:t>Premissa:</w:t>
            </w:r>
            <w:r>
              <w:tab/>
            </w:r>
            <w:r>
              <w:fldChar w:fldCharType="begin"/>
            </w:r>
            <w:r>
              <w:instrText xml:space="preserve"> PAGEREF _Toc100850936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183BF1" w:rsidRDefault="008B36E9">
          <w:pPr>
            <w:pStyle w:val="Sumrio2"/>
            <w:rPr>
              <w:rFonts w:asciiTheme="minorHAnsi" w:eastAsiaTheme="minorEastAsia" w:hAnsiTheme="minorHAnsi" w:cstheme="minorBidi"/>
              <w:szCs w:val="22"/>
            </w:rPr>
          </w:pPr>
          <w:hyperlink w:anchor="_Toc100850937" w:history="1">
            <w:r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>
              <w:rPr>
                <w:rStyle w:val="Hyperlink"/>
              </w:rPr>
              <w:t>Regras Gerais</w:t>
            </w:r>
            <w:r>
              <w:tab/>
            </w:r>
            <w:r>
              <w:fldChar w:fldCharType="begin"/>
            </w:r>
            <w:r>
              <w:instrText xml:space="preserve"> PAGEREF _Toc100850937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83BF1" w:rsidRDefault="008B36E9">
          <w:pPr>
            <w:pStyle w:val="Sumrio2"/>
            <w:rPr>
              <w:rFonts w:asciiTheme="minorHAnsi" w:eastAsiaTheme="minorEastAsia" w:hAnsiTheme="minorHAnsi" w:cstheme="minorBidi"/>
              <w:szCs w:val="22"/>
            </w:rPr>
          </w:pPr>
          <w:hyperlink w:anchor="_Toc100850938" w:history="1">
            <w:r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>
              <w:rPr>
                <w:rStyle w:val="Hyperlink"/>
              </w:rPr>
              <w:t>Informações Complementares</w:t>
            </w:r>
            <w:r>
              <w:tab/>
            </w:r>
            <w:r>
              <w:fldChar w:fldCharType="begin"/>
            </w:r>
            <w:r>
              <w:instrText xml:space="preserve"> PAGEREF _Toc100850938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83BF1" w:rsidRDefault="008B36E9">
          <w:r>
            <w:rPr>
              <w:b/>
              <w:bCs/>
            </w:rPr>
            <w:fldChar w:fldCharType="end"/>
          </w:r>
        </w:p>
      </w:sdtContent>
    </w:sdt>
    <w:p w:rsidR="00183BF1" w:rsidRDefault="00183BF1"/>
    <w:p w:rsidR="00183BF1" w:rsidRDefault="00183BF1"/>
    <w:p w:rsidR="00183BF1" w:rsidRDefault="00183BF1">
      <w:pPr>
        <w:pStyle w:val="Dica"/>
      </w:pPr>
    </w:p>
    <w:p w:rsidR="00183BF1" w:rsidRDefault="008B36E9">
      <w:pPr>
        <w:pStyle w:val="Ttulo1"/>
        <w:numPr>
          <w:ilvl w:val="0"/>
          <w:numId w:val="0"/>
        </w:numPr>
        <w:tabs>
          <w:tab w:val="clear" w:pos="425"/>
          <w:tab w:val="left" w:pos="426"/>
        </w:tabs>
      </w:pPr>
      <w:r>
        <w:br w:type="page"/>
      </w:r>
    </w:p>
    <w:p w:rsidR="00183BF1" w:rsidRDefault="008B36E9">
      <w:pPr>
        <w:pStyle w:val="Ttulo2"/>
        <w:numPr>
          <w:ilvl w:val="0"/>
          <w:numId w:val="3"/>
        </w:numPr>
        <w:spacing w:before="240"/>
      </w:pPr>
      <w:bookmarkStart w:id="3" w:name="_Toc100850932"/>
      <w:bookmarkStart w:id="4" w:name="_Toc100850767"/>
      <w:bookmarkStart w:id="5" w:name="_Toc100850552"/>
      <w:r>
        <w:lastRenderedPageBreak/>
        <w:t>Introdução</w:t>
      </w:r>
      <w:bookmarkEnd w:id="3"/>
      <w:bookmarkEnd w:id="4"/>
      <w:bookmarkEnd w:id="5"/>
    </w:p>
    <w:p w:rsidR="00183BF1" w:rsidRDefault="008B36E9">
      <w:r>
        <w:t xml:space="preserve">Esta </w:t>
      </w:r>
      <w:r>
        <w:t xml:space="preserve">história permite ao usuário </w:t>
      </w:r>
      <w:bookmarkStart w:id="6" w:name="_GoBack"/>
      <w:r w:rsidR="00B42517">
        <w:t>baixar</w:t>
      </w:r>
      <w:r>
        <w:t xml:space="preserve"> o diploma pós eleição</w:t>
      </w:r>
    </w:p>
    <w:bookmarkEnd w:id="6"/>
    <w:p w:rsidR="00183BF1" w:rsidRDefault="00183BF1"/>
    <w:p w:rsidR="00183BF1" w:rsidRDefault="008B36E9">
      <w:pPr>
        <w:pStyle w:val="Ttulo2"/>
        <w:numPr>
          <w:ilvl w:val="0"/>
          <w:numId w:val="3"/>
        </w:numPr>
        <w:spacing w:before="240"/>
      </w:pPr>
      <w:bookmarkStart w:id="7" w:name="_Toc100850553"/>
      <w:bookmarkStart w:id="8" w:name="_Toc100850933"/>
      <w:bookmarkStart w:id="9" w:name="_Toc100850768"/>
      <w:r>
        <w:t>Permissão</w:t>
      </w:r>
      <w:bookmarkEnd w:id="7"/>
      <w:bookmarkEnd w:id="8"/>
      <w:bookmarkEnd w:id="9"/>
    </w:p>
    <w:tbl>
      <w:tblPr>
        <w:tblW w:w="93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5848"/>
      </w:tblGrid>
      <w:tr w:rsidR="00183BF1">
        <w:trPr>
          <w:trHeight w:val="340"/>
          <w:jc w:val="center"/>
        </w:trPr>
        <w:tc>
          <w:tcPr>
            <w:tcW w:w="3544" w:type="dxa"/>
            <w:shd w:val="clear" w:color="auto" w:fill="45229E"/>
            <w:vAlign w:val="center"/>
          </w:tcPr>
          <w:p w:rsidR="00183BF1" w:rsidRDefault="008B36E9">
            <w:pPr>
              <w:spacing w:after="0"/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5848" w:type="dxa"/>
            <w:shd w:val="clear" w:color="auto" w:fill="45229E"/>
            <w:vAlign w:val="center"/>
          </w:tcPr>
          <w:p w:rsidR="00183BF1" w:rsidRDefault="008B36E9"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 w:rsidR="00183BF1">
        <w:trPr>
          <w:trHeight w:val="340"/>
          <w:jc w:val="center"/>
        </w:trPr>
        <w:tc>
          <w:tcPr>
            <w:tcW w:w="3544" w:type="dxa"/>
            <w:vAlign w:val="center"/>
          </w:tcPr>
          <w:p w:rsidR="00183BF1" w:rsidRDefault="008B36E9">
            <w:pPr>
              <w:spacing w:after="0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Corporativo</w:t>
            </w:r>
          </w:p>
        </w:tc>
        <w:tc>
          <w:tcPr>
            <w:tcW w:w="5848" w:type="dxa"/>
            <w:vAlign w:val="center"/>
          </w:tcPr>
          <w:p w:rsidR="00183BF1" w:rsidRDefault="008B36E9">
            <w:pPr>
              <w:spacing w:after="0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Cadastrado </w:t>
            </w:r>
            <w:r>
              <w:t>com permissão 01602009 e/ou 01602010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183BF1" w:rsidRDefault="00183BF1">
      <w:pPr>
        <w:pStyle w:val="Ttulo2"/>
        <w:numPr>
          <w:ilvl w:val="0"/>
          <w:numId w:val="0"/>
        </w:numPr>
        <w:spacing w:before="240"/>
        <w:ind w:left="360"/>
      </w:pPr>
    </w:p>
    <w:p w:rsidR="00183BF1" w:rsidRDefault="008B36E9">
      <w:pPr>
        <w:pStyle w:val="Ttulo2"/>
        <w:numPr>
          <w:ilvl w:val="0"/>
          <w:numId w:val="3"/>
        </w:numPr>
        <w:spacing w:before="240"/>
      </w:pPr>
      <w:bookmarkStart w:id="10" w:name="_Toc100850769"/>
      <w:bookmarkStart w:id="11" w:name="_Toc100850934"/>
      <w:bookmarkStart w:id="12" w:name="_Toc100850554"/>
      <w:r>
        <w:t>Identificação da História</w:t>
      </w:r>
      <w:bookmarkEnd w:id="10"/>
      <w:bookmarkEnd w:id="11"/>
      <w:bookmarkEnd w:id="12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1715"/>
        <w:gridCol w:w="850"/>
        <w:gridCol w:w="5351"/>
      </w:tblGrid>
      <w:tr w:rsidR="00183BF1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:rsidR="00183BF1" w:rsidRDefault="008B36E9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183BF1" w:rsidRDefault="008B36E9">
            <w:pPr>
              <w:widowControl w:val="0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OS13562 – Release 1 – Sprint 1</w:t>
            </w:r>
          </w:p>
          <w:p w:rsidR="00183BF1" w:rsidRDefault="008B36E9">
            <w:pPr>
              <w:widowControl w:val="0"/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HST005</w:t>
            </w:r>
          </w:p>
        </w:tc>
        <w:tc>
          <w:tcPr>
            <w:tcW w:w="850" w:type="dxa"/>
            <w:shd w:val="clear" w:color="auto" w:fill="45229E"/>
            <w:vAlign w:val="center"/>
          </w:tcPr>
          <w:p w:rsidR="00183BF1" w:rsidRDefault="008B36E9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Nome:</w:t>
            </w:r>
          </w:p>
        </w:tc>
        <w:tc>
          <w:tcPr>
            <w:tcW w:w="5351" w:type="dxa"/>
            <w:vAlign w:val="center"/>
          </w:tcPr>
          <w:p w:rsidR="00183BF1" w:rsidRDefault="008B36E9">
            <w:pPr>
              <w:widowControl w:val="0"/>
              <w:spacing w:before="40" w:after="40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Baixar Diploma</w:t>
            </w:r>
          </w:p>
        </w:tc>
      </w:tr>
      <w:tr w:rsidR="00183BF1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:rsidR="00183BF1" w:rsidRDefault="008B36E9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 w:rsidR="00183BF1" w:rsidRDefault="008B36E9">
            <w:pPr>
              <w:widowControl w:val="0"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Eu, COMO</w:t>
            </w:r>
            <w:r>
              <w:rPr>
                <w:color w:val="000000"/>
                <w:sz w:val="24"/>
                <w:szCs w:val="24"/>
              </w:rPr>
              <w:t xml:space="preserve"> PO</w:t>
            </w:r>
            <w:r>
              <w:rPr>
                <w:b/>
                <w:color w:val="000000"/>
                <w:sz w:val="24"/>
                <w:szCs w:val="24"/>
              </w:rPr>
              <w:t xml:space="preserve"> QUERO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t xml:space="preserve">incluir a </w:t>
            </w:r>
            <w:r>
              <w:rPr>
                <w:szCs w:val="22"/>
              </w:rPr>
              <w:t>funcionalidade “</w:t>
            </w:r>
            <w:r>
              <w:rPr>
                <w:color w:val="000000"/>
                <w:szCs w:val="22"/>
              </w:rPr>
              <w:t>Baixar Diploma</w:t>
            </w:r>
            <w:r>
              <w:rPr>
                <w:szCs w:val="22"/>
              </w:rPr>
              <w:t>”</w:t>
            </w:r>
            <w:r>
              <w:rPr>
                <w:color w:val="000000"/>
                <w:szCs w:val="22"/>
              </w:rPr>
              <w:t>.</w:t>
            </w:r>
          </w:p>
        </w:tc>
      </w:tr>
    </w:tbl>
    <w:p w:rsidR="00183BF1" w:rsidRDefault="008B36E9">
      <w:pPr>
        <w:pStyle w:val="Ttulo2"/>
        <w:numPr>
          <w:ilvl w:val="0"/>
          <w:numId w:val="3"/>
        </w:numPr>
        <w:spacing w:before="240"/>
      </w:pPr>
      <w:bookmarkStart w:id="13" w:name="_Protótipo"/>
      <w:bookmarkStart w:id="14" w:name="_Toc7509864"/>
      <w:bookmarkStart w:id="15" w:name="_Toc100850770"/>
      <w:bookmarkStart w:id="16" w:name="_Ref16606340"/>
      <w:bookmarkStart w:id="17" w:name="_Ref16606347"/>
      <w:bookmarkStart w:id="18" w:name="_Toc100850555"/>
      <w:bookmarkStart w:id="19" w:name="_Toc100850935"/>
      <w:bookmarkEnd w:id="13"/>
      <w:r>
        <w:t>P</w:t>
      </w:r>
      <w:bookmarkEnd w:id="14"/>
      <w:r>
        <w:t>rotótipo</w:t>
      </w:r>
      <w:bookmarkEnd w:id="15"/>
      <w:bookmarkEnd w:id="16"/>
      <w:bookmarkEnd w:id="17"/>
      <w:bookmarkEnd w:id="18"/>
      <w:bookmarkEnd w:id="19"/>
    </w:p>
    <w:p w:rsidR="00183BF1" w:rsidRDefault="008B36E9">
      <w:pPr>
        <w:pStyle w:val="Ttulo2"/>
        <w:numPr>
          <w:ilvl w:val="0"/>
          <w:numId w:val="0"/>
        </w:numPr>
        <w:spacing w:before="240"/>
        <w:ind w:left="360"/>
      </w:pPr>
      <w:bookmarkStart w:id="20" w:name="_P01._Tela_Apresentada"/>
      <w:bookmarkEnd w:id="20"/>
      <w:r>
        <w:t>P01. Tela de Consulta e Funcionalidade</w:t>
      </w:r>
    </w:p>
    <w:p w:rsidR="00183BF1" w:rsidRDefault="00183BF1"/>
    <w:p w:rsidR="00183BF1" w:rsidRDefault="008B36E9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746750" cy="7850505"/>
            <wp:effectExtent l="0" t="0" r="6350" b="171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785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F1" w:rsidRDefault="00183BF1"/>
    <w:tbl>
      <w:tblPr>
        <w:tblStyle w:val="AxureTableStyle"/>
        <w:tblW w:w="9570" w:type="dxa"/>
        <w:tblLook w:val="04A0" w:firstRow="1" w:lastRow="0" w:firstColumn="1" w:lastColumn="0" w:noHBand="0" w:noVBand="1"/>
      </w:tblPr>
      <w:tblGrid>
        <w:gridCol w:w="2182"/>
        <w:gridCol w:w="7388"/>
      </w:tblGrid>
      <w:tr w:rsidR="00183BF1" w:rsidTr="00183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tcW w:w="9570" w:type="dxa"/>
            <w:gridSpan w:val="2"/>
            <w:shd w:val="clear" w:color="auto" w:fill="45229E"/>
          </w:tcPr>
          <w:p w:rsidR="00183BF1" w:rsidRDefault="008B36E9">
            <w:pPr>
              <w:pStyle w:val="EstiloPrototipo3"/>
              <w:jc w:val="center"/>
              <w:rPr>
                <w:color w:val="FFFFFF" w:themeColor="background1"/>
                <w:sz w:val="18"/>
                <w:szCs w:val="18"/>
                <w:lang w:eastAsia="en-US"/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eastAsia="en-US"/>
              </w:rPr>
              <w:lastRenderedPageBreak/>
              <w:t>Campos</w:t>
            </w:r>
          </w:p>
        </w:tc>
      </w:tr>
      <w:tr w:rsidR="00183BF1" w:rsidTr="00183BF1">
        <w:tc>
          <w:tcPr>
            <w:tcW w:w="2182" w:type="dxa"/>
          </w:tcPr>
          <w:p w:rsidR="00183BF1" w:rsidRDefault="008B36E9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UF:</w:t>
            </w:r>
          </w:p>
        </w:tc>
        <w:tc>
          <w:tcPr>
            <w:tcW w:w="7388" w:type="dxa"/>
          </w:tcPr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Campo para seleção da UF para pesquisa</w:t>
            </w:r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DropList</w:t>
            </w:r>
            <w:proofErr w:type="spellEnd"/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aplica</w:t>
            </w:r>
          </w:p>
          <w:p w:rsidR="00183BF1" w:rsidRDefault="00183BF1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Por padrão nenhuma opção virá selecionada;</w:t>
            </w: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  <w:p w:rsidR="00183BF1" w:rsidRDefault="00183BF1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</w:tc>
      </w:tr>
      <w:tr w:rsidR="00183BF1" w:rsidTr="00183BF1">
        <w:tc>
          <w:tcPr>
            <w:tcW w:w="2182" w:type="dxa"/>
            <w:shd w:val="clear" w:color="auto" w:fill="F2F2F2" w:themeFill="background1" w:themeFillShade="F2"/>
          </w:tcPr>
          <w:p w:rsidR="00183BF1" w:rsidRDefault="008B36E9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CPF</w:t>
            </w:r>
          </w:p>
        </w:tc>
        <w:tc>
          <w:tcPr>
            <w:tcW w:w="7388" w:type="dxa"/>
            <w:shd w:val="clear" w:color="auto" w:fill="F2F2F2" w:themeFill="background1" w:themeFillShade="F2"/>
          </w:tcPr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CPF para pesquisa</w:t>
            </w:r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Numérico</w:t>
            </w:r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xxx.xxx.xxx-xx</w:t>
            </w:r>
            <w:proofErr w:type="spellEnd"/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11 Caracteres</w:t>
            </w:r>
          </w:p>
          <w:p w:rsidR="00183BF1" w:rsidRDefault="00183BF1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i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Se 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CPF não for encontrado na base de dados, sistema exibe a mensagem: “Usuário não encontrado no sistema, deseja adiciona-lo?”</w:t>
            </w:r>
          </w:p>
          <w:p w:rsidR="00183BF1" w:rsidRDefault="008B36E9">
            <w:pPr>
              <w:pStyle w:val="AxureTableNormalText"/>
              <w:spacing w:line="276" w:lineRule="auto"/>
              <w:ind w:left="708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Se o usuário acionar “Sim”, o sistema exibe a modal “Usuário” e encaminha para a (HST0011_Modal_Usuario).</w:t>
            </w: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Se o usuário acionar “Não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”, o sistema não exibe a modal “Usuário” e permanece no formulário.</w:t>
            </w: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</w:tc>
      </w:tr>
      <w:tr w:rsidR="00183BF1" w:rsidTr="00183BF1">
        <w:tc>
          <w:tcPr>
            <w:tcW w:w="2182" w:type="dxa"/>
          </w:tcPr>
          <w:p w:rsidR="00183BF1" w:rsidRDefault="008B36E9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Nome</w:t>
            </w:r>
          </w:p>
        </w:tc>
        <w:tc>
          <w:tcPr>
            <w:tcW w:w="7388" w:type="dxa"/>
          </w:tcPr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nome da pessoa para será emitido o diploma para pesquisa</w:t>
            </w:r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80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caracteres</w:t>
            </w:r>
          </w:p>
          <w:p w:rsidR="00183BF1" w:rsidRDefault="00183BF1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</w:tc>
      </w:tr>
      <w:tr w:rsidR="00183BF1" w:rsidTr="00183BF1">
        <w:tc>
          <w:tcPr>
            <w:tcW w:w="2182" w:type="dxa"/>
            <w:shd w:val="clear" w:color="auto" w:fill="F2F2F2" w:themeFill="background1" w:themeFillShade="F2"/>
          </w:tcPr>
          <w:p w:rsidR="00183BF1" w:rsidRDefault="008B36E9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Representação</w:t>
            </w:r>
          </w:p>
        </w:tc>
        <w:tc>
          <w:tcPr>
            <w:tcW w:w="7388" w:type="dxa"/>
            <w:shd w:val="clear" w:color="auto" w:fill="F2F2F2" w:themeFill="background1" w:themeFillShade="F2"/>
          </w:tcPr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a representação do diplomado</w:t>
            </w:r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DropList</w:t>
            </w:r>
            <w:proofErr w:type="spellEnd"/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 w:rsidR="00183BF1" w:rsidRDefault="00183BF1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Valores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: </w:t>
            </w:r>
          </w:p>
          <w:p w:rsidR="00183BF1" w:rsidRDefault="008B36E9">
            <w:pPr>
              <w:pStyle w:val="AxureTableNormalText"/>
              <w:numPr>
                <w:ilvl w:val="0"/>
                <w:numId w:val="4"/>
              </w:numPr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Estadual;</w:t>
            </w:r>
          </w:p>
          <w:p w:rsidR="00183BF1" w:rsidRDefault="008B36E9">
            <w:pPr>
              <w:pStyle w:val="AxureTableNormalText"/>
              <w:numPr>
                <w:ilvl w:val="0"/>
                <w:numId w:val="4"/>
              </w:numPr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Federal;</w:t>
            </w:r>
          </w:p>
          <w:p w:rsidR="00183BF1" w:rsidRDefault="00183BF1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Por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padrão nenhuma opção virá selecionada;</w:t>
            </w: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Obrigatório;</w:t>
            </w:r>
          </w:p>
        </w:tc>
      </w:tr>
      <w:tr w:rsidR="00183BF1" w:rsidTr="00183BF1">
        <w:tc>
          <w:tcPr>
            <w:tcW w:w="2182" w:type="dxa"/>
          </w:tcPr>
          <w:p w:rsidR="00183BF1" w:rsidRDefault="008B36E9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lastRenderedPageBreak/>
              <w:t>Tipo de Conselheiro</w:t>
            </w:r>
          </w:p>
        </w:tc>
        <w:tc>
          <w:tcPr>
            <w:tcW w:w="7388" w:type="dxa"/>
          </w:tcPr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tipo de conselheiro</w:t>
            </w:r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DropList</w:t>
            </w:r>
            <w:proofErr w:type="spellEnd"/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 w:rsidR="00183BF1" w:rsidRDefault="00183BF1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</w:tc>
      </w:tr>
      <w:tr w:rsidR="00183BF1" w:rsidTr="00183BF1">
        <w:tc>
          <w:tcPr>
            <w:tcW w:w="2182" w:type="dxa"/>
            <w:shd w:val="clear" w:color="auto" w:fill="F2F2F2" w:themeFill="background1" w:themeFillShade="F2"/>
          </w:tcPr>
          <w:p w:rsidR="00183BF1" w:rsidRDefault="008B36E9">
            <w:pPr>
              <w:pStyle w:val="AxureTableNormalText"/>
              <w:spacing w:line="276" w:lineRule="auto"/>
            </w:pPr>
            <w:proofErr w:type="spellStart"/>
            <w:r>
              <w:t>Limpar</w:t>
            </w:r>
            <w:proofErr w:type="spellEnd"/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noProof/>
              </w:rPr>
              <w:drawing>
                <wp:inline distT="0" distB="0" distL="0" distR="0">
                  <wp:extent cx="825500" cy="328930"/>
                  <wp:effectExtent l="0" t="0" r="0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m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218" cy="3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</w:p>
          <w:p w:rsidR="00183BF1" w:rsidRDefault="008B36E9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(Comando)</w:t>
            </w:r>
          </w:p>
        </w:tc>
        <w:tc>
          <w:tcPr>
            <w:tcW w:w="7388" w:type="dxa"/>
            <w:shd w:val="clear" w:color="auto" w:fill="F2F2F2" w:themeFill="background1" w:themeFillShade="F2"/>
          </w:tcPr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Comando para limpar os filtros de pesquisa</w:t>
            </w: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Botão</w:t>
            </w:r>
          </w:p>
          <w:p w:rsidR="00183BF1" w:rsidRDefault="00183BF1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se aplica</w:t>
            </w:r>
          </w:p>
          <w:p w:rsidR="00183BF1" w:rsidRDefault="00183BF1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</w:tc>
      </w:tr>
      <w:tr w:rsidR="00183BF1" w:rsidTr="00183BF1">
        <w:tc>
          <w:tcPr>
            <w:tcW w:w="2182" w:type="dxa"/>
          </w:tcPr>
          <w:p w:rsidR="00183BF1" w:rsidRDefault="008B36E9">
            <w:pPr>
              <w:pStyle w:val="AxureTableNormalText"/>
              <w:spacing w:line="276" w:lineRule="auto"/>
            </w:pPr>
            <w:proofErr w:type="spellStart"/>
            <w:r>
              <w:t>Filtrar</w:t>
            </w:r>
            <w:proofErr w:type="spellEnd"/>
          </w:p>
          <w:p w:rsidR="00183BF1" w:rsidRDefault="008B36E9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789305" cy="299720"/>
                  <wp:effectExtent l="0" t="0" r="0" b="508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m 3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476" cy="314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 (Comando)</w:t>
            </w:r>
          </w:p>
        </w:tc>
        <w:tc>
          <w:tcPr>
            <w:tcW w:w="7388" w:type="dxa"/>
          </w:tcPr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Comando para realizar a consulta a partir dos filtros informados</w:t>
            </w: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Botão</w:t>
            </w:r>
          </w:p>
          <w:p w:rsidR="00183BF1" w:rsidRDefault="00183BF1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Regras de 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Interface</w:t>
            </w: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se aplica</w:t>
            </w:r>
          </w:p>
          <w:p w:rsidR="00183BF1" w:rsidRDefault="00183BF1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</w:tc>
      </w:tr>
      <w:tr w:rsidR="00183BF1" w:rsidTr="00183BF1">
        <w:tc>
          <w:tcPr>
            <w:tcW w:w="2182" w:type="dxa"/>
            <w:shd w:val="clear" w:color="auto" w:fill="F2F2F2" w:themeFill="background1" w:themeFillShade="F2"/>
          </w:tcPr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noProof/>
              </w:rPr>
              <w:drawing>
                <wp:inline distT="0" distB="0" distL="0" distR="0">
                  <wp:extent cx="203200" cy="233680"/>
                  <wp:effectExtent l="0" t="0" r="635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09" cy="242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Emitir Diploma 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(Comando)</w:t>
            </w:r>
          </w:p>
        </w:tc>
        <w:tc>
          <w:tcPr>
            <w:tcW w:w="7388" w:type="dxa"/>
            <w:shd w:val="clear" w:color="auto" w:fill="F2F2F2" w:themeFill="background1" w:themeFillShade="F2"/>
          </w:tcPr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Comando para emitir o diploma do conselheiro.</w:t>
            </w: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Ícone</w:t>
            </w:r>
          </w:p>
          <w:p w:rsidR="00183BF1" w:rsidRDefault="00183BF1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comando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sempre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primeiro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para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todos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registros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Comando Aciona a história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i/>
                <w:sz w:val="18"/>
                <w:szCs w:val="18"/>
                <w:lang w:val="pt-BR" w:eastAsia="pt-BR"/>
              </w:rPr>
              <w:t>Eleitoral_HST006</w:t>
            </w:r>
            <w:proofErr w:type="gramStart"/>
            <w:r>
              <w:rPr>
                <w:rFonts w:eastAsia="Arial"/>
                <w:i/>
                <w:sz w:val="18"/>
                <w:szCs w:val="18"/>
                <w:lang w:val="pt-BR" w:eastAsia="pt-BR"/>
              </w:rPr>
              <w:t>_Emitir</w:t>
            </w:r>
            <w:proofErr w:type="gramEnd"/>
            <w:r>
              <w:rPr>
                <w:rFonts w:eastAsia="Arial"/>
                <w:i/>
                <w:sz w:val="18"/>
                <w:szCs w:val="18"/>
                <w:lang w:val="pt-BR" w:eastAsia="pt-BR"/>
              </w:rPr>
              <w:t>_Diploma</w:t>
            </w:r>
          </w:p>
          <w:p w:rsidR="00183BF1" w:rsidRDefault="008B36E9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Após primeira emissão o comando fica oculto para emissão.</w:t>
            </w:r>
          </w:p>
        </w:tc>
      </w:tr>
      <w:tr w:rsidR="00183BF1" w:rsidTr="00183BF1">
        <w:tc>
          <w:tcPr>
            <w:tcW w:w="2182" w:type="dxa"/>
          </w:tcPr>
          <w:p w:rsidR="00183BF1" w:rsidRDefault="008B36E9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203200" cy="233680"/>
                  <wp:effectExtent l="0" t="0" r="635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09" cy="242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  <w:lang w:val="pt-BR"/>
              </w:rPr>
              <w:t xml:space="preserve"> Alterar Diploma</w:t>
            </w:r>
          </w:p>
          <w:p w:rsidR="00183BF1" w:rsidRDefault="008B36E9">
            <w:pPr>
              <w:pStyle w:val="AxureTableNormalText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(Comando)</w:t>
            </w:r>
          </w:p>
        </w:tc>
        <w:tc>
          <w:tcPr>
            <w:tcW w:w="7388" w:type="dxa"/>
          </w:tcPr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alterar diploma gerado anteriormente</w:t>
            </w: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Ícone</w:t>
            </w:r>
          </w:p>
          <w:p w:rsidR="00183BF1" w:rsidRDefault="00183BF1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i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Comando Aciona a história </w:t>
            </w:r>
            <w:r>
              <w:rPr>
                <w:rFonts w:eastAsia="Arial"/>
                <w:i/>
                <w:sz w:val="18"/>
                <w:szCs w:val="18"/>
                <w:lang w:val="pt-BR" w:eastAsia="pt-BR"/>
              </w:rPr>
              <w:t>Eleitoral_HST007</w:t>
            </w:r>
            <w:proofErr w:type="gramStart"/>
            <w:r>
              <w:rPr>
                <w:rFonts w:eastAsia="Arial"/>
                <w:i/>
                <w:sz w:val="18"/>
                <w:szCs w:val="18"/>
                <w:lang w:val="pt-BR" w:eastAsia="pt-BR"/>
              </w:rPr>
              <w:t>_Alterar</w:t>
            </w:r>
            <w:proofErr w:type="gramEnd"/>
            <w:r>
              <w:rPr>
                <w:rFonts w:eastAsia="Arial"/>
                <w:i/>
                <w:sz w:val="18"/>
                <w:szCs w:val="18"/>
                <w:lang w:val="pt-BR" w:eastAsia="pt-BR"/>
              </w:rPr>
              <w:t>_Diploma</w:t>
            </w: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Comando disponível somente se o diploma do conselheiro foi emitido anteriormente;</w:t>
            </w:r>
          </w:p>
        </w:tc>
      </w:tr>
      <w:tr w:rsidR="00183BF1" w:rsidTr="00183BF1">
        <w:tc>
          <w:tcPr>
            <w:tcW w:w="2182" w:type="dxa"/>
            <w:shd w:val="clear" w:color="auto" w:fill="F2F2F2" w:themeFill="background1" w:themeFillShade="F2"/>
          </w:tcPr>
          <w:p w:rsidR="00183BF1" w:rsidRDefault="008B36E9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Baixar Diploma</w:t>
            </w:r>
          </w:p>
          <w:p w:rsidR="00183BF1" w:rsidRDefault="008B36E9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344170" cy="35052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25" cy="36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BF1" w:rsidRDefault="008B36E9">
            <w:pPr>
              <w:pStyle w:val="AxureTableNormalText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(Comando)</w:t>
            </w:r>
          </w:p>
        </w:tc>
        <w:tc>
          <w:tcPr>
            <w:tcW w:w="7388" w:type="dxa"/>
            <w:shd w:val="clear" w:color="auto" w:fill="F2F2F2" w:themeFill="background1" w:themeFillShade="F2"/>
          </w:tcPr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fazer o download do diploma consultado</w:t>
            </w: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Ícone</w:t>
            </w:r>
          </w:p>
          <w:p w:rsidR="00183BF1" w:rsidRDefault="00183BF1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183BF1" w:rsidRDefault="008B36E9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Comando dis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ponível somente se o diploma houver sido emitido anteriormente</w:t>
            </w:r>
          </w:p>
        </w:tc>
      </w:tr>
    </w:tbl>
    <w:p w:rsidR="00183BF1" w:rsidRDefault="00183BF1"/>
    <w:p w:rsidR="00183BF1" w:rsidRDefault="00183BF1"/>
    <w:p w:rsidR="00183BF1" w:rsidRDefault="00183BF1">
      <w:pPr>
        <w:pStyle w:val="Estilo16"/>
        <w:ind w:left="574"/>
        <w:rPr>
          <w:rFonts w:ascii="Verdana" w:hAnsi="Verdana"/>
          <w:b/>
          <w:sz w:val="22"/>
        </w:rPr>
      </w:pPr>
    </w:p>
    <w:p w:rsidR="00183BF1" w:rsidRDefault="008B36E9">
      <w:pPr>
        <w:pStyle w:val="Ttulo2"/>
        <w:numPr>
          <w:ilvl w:val="0"/>
          <w:numId w:val="0"/>
        </w:numPr>
        <w:spacing w:before="240"/>
        <w:ind w:left="360"/>
      </w:pPr>
      <w:bookmarkStart w:id="21" w:name="_P02._Tela_Apresentada"/>
      <w:bookmarkEnd w:id="21"/>
      <w:r>
        <w:lastRenderedPageBreak/>
        <w:t>P02. Diploma</w:t>
      </w:r>
    </w:p>
    <w:p w:rsidR="00183BF1" w:rsidRDefault="00183BF1">
      <w:pPr>
        <w:pStyle w:val="Ttulo2"/>
        <w:numPr>
          <w:ilvl w:val="0"/>
          <w:numId w:val="0"/>
        </w:numPr>
        <w:spacing w:before="240"/>
      </w:pPr>
      <w:bookmarkStart w:id="22" w:name="_P03._Diploma_Emitido"/>
      <w:bookmarkEnd w:id="22"/>
    </w:p>
    <w:p w:rsidR="00183BF1" w:rsidRDefault="008B36E9">
      <w:pPr>
        <w:rPr>
          <w:rFonts w:ascii="Verdana" w:hAnsi="Verdana"/>
          <w:b/>
          <w:color w:val="000000"/>
          <w:sz w:val="20"/>
        </w:rPr>
      </w:pPr>
      <w:r>
        <w:rPr>
          <w:noProof/>
        </w:rPr>
        <w:drawing>
          <wp:inline distT="0" distB="0" distL="0" distR="0">
            <wp:extent cx="5760085" cy="4058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F1" w:rsidRDefault="00183BF1">
      <w:pPr>
        <w:rPr>
          <w:rFonts w:ascii="Verdana" w:hAnsi="Verdana"/>
          <w:b/>
          <w:color w:val="000000"/>
          <w:sz w:val="20"/>
        </w:rPr>
      </w:pPr>
    </w:p>
    <w:p w:rsidR="00183BF1" w:rsidRDefault="00183BF1">
      <w:pPr>
        <w:rPr>
          <w:rFonts w:ascii="Verdana" w:hAnsi="Verdana"/>
          <w:b/>
          <w:color w:val="000000"/>
          <w:sz w:val="20"/>
        </w:rPr>
      </w:pPr>
    </w:p>
    <w:p w:rsidR="00183BF1" w:rsidRDefault="00183BF1">
      <w:pPr>
        <w:rPr>
          <w:rFonts w:ascii="Verdana" w:hAnsi="Verdana"/>
          <w:b/>
          <w:color w:val="000000"/>
          <w:sz w:val="20"/>
        </w:rPr>
      </w:pPr>
    </w:p>
    <w:p w:rsidR="00183BF1" w:rsidRDefault="00183BF1">
      <w:pPr>
        <w:rPr>
          <w:rFonts w:ascii="Verdana" w:hAnsi="Verdana"/>
          <w:b/>
          <w:color w:val="000000"/>
          <w:sz w:val="20"/>
        </w:rPr>
      </w:pPr>
    </w:p>
    <w:p w:rsidR="00183BF1" w:rsidRDefault="00183BF1">
      <w:pPr>
        <w:rPr>
          <w:rFonts w:ascii="Verdana" w:hAnsi="Verdana"/>
          <w:b/>
          <w:color w:val="000000"/>
          <w:sz w:val="20"/>
        </w:rPr>
      </w:pPr>
    </w:p>
    <w:p w:rsidR="00183BF1" w:rsidRDefault="00183BF1">
      <w:pPr>
        <w:rPr>
          <w:rFonts w:ascii="Verdana" w:hAnsi="Verdana"/>
          <w:b/>
          <w:color w:val="000000"/>
          <w:sz w:val="20"/>
        </w:rPr>
      </w:pPr>
    </w:p>
    <w:p w:rsidR="00183BF1" w:rsidRDefault="00183BF1">
      <w:pPr>
        <w:rPr>
          <w:rFonts w:ascii="Verdana" w:hAnsi="Verdana"/>
          <w:b/>
          <w:color w:val="000000"/>
          <w:sz w:val="20"/>
        </w:rPr>
      </w:pPr>
    </w:p>
    <w:p w:rsidR="00183BF1" w:rsidRDefault="008B36E9">
      <w:pPr>
        <w:rPr>
          <w:rFonts w:ascii="Verdana" w:hAnsi="Verdana"/>
          <w:b/>
        </w:rPr>
      </w:pPr>
      <w:bookmarkStart w:id="23" w:name="_P05._Cadastro_da"/>
      <w:bookmarkStart w:id="24" w:name="_P04._Cadastro_da"/>
      <w:bookmarkStart w:id="25" w:name="_P05._Dados_apresentados"/>
      <w:bookmarkStart w:id="26" w:name="_Toc48566012"/>
      <w:bookmarkEnd w:id="23"/>
      <w:bookmarkEnd w:id="24"/>
      <w:bookmarkEnd w:id="25"/>
      <w:r>
        <w:rPr>
          <w:rFonts w:ascii="Verdana" w:hAnsi="Verdana"/>
          <w:b/>
        </w:rPr>
        <w:t>CRITÉRIOS DE ACEITE</w:t>
      </w:r>
      <w:bookmarkEnd w:id="26"/>
    </w:p>
    <w:p w:rsidR="00183BF1" w:rsidRDefault="008B36E9">
      <w:pPr>
        <w:pStyle w:val="Ttulo2"/>
        <w:numPr>
          <w:ilvl w:val="0"/>
          <w:numId w:val="3"/>
        </w:numPr>
        <w:spacing w:before="240"/>
      </w:pPr>
      <w:bookmarkStart w:id="27" w:name="_Premissa:"/>
      <w:bookmarkStart w:id="28" w:name="_Toc100850936"/>
      <w:bookmarkStart w:id="29" w:name="_Toc100850771"/>
      <w:bookmarkStart w:id="30" w:name="_Toc100850556"/>
      <w:bookmarkEnd w:id="27"/>
      <w:r>
        <w:t>Premissa:</w:t>
      </w:r>
      <w:bookmarkEnd w:id="28"/>
      <w:bookmarkEnd w:id="29"/>
      <w:bookmarkEnd w:id="30"/>
    </w:p>
    <w:p w:rsidR="00183BF1" w:rsidRDefault="008B36E9">
      <w:pPr>
        <w:pStyle w:val="Ttulo2"/>
        <w:numPr>
          <w:ilvl w:val="0"/>
          <w:numId w:val="0"/>
        </w:numPr>
        <w:spacing w:before="240"/>
        <w:ind w:left="360"/>
        <w:rPr>
          <w:b w:val="0"/>
        </w:rPr>
      </w:pPr>
      <w:bookmarkStart w:id="31" w:name="_CENÁRIO_1_–"/>
      <w:bookmarkEnd w:id="31"/>
      <w:r>
        <w:rPr>
          <w:b w:val="0"/>
        </w:rPr>
        <w:t>CENÁRIO 1 – Pesquisar e Emitir Diploma</w:t>
      </w:r>
    </w:p>
    <w:p w:rsidR="00183BF1" w:rsidRDefault="008B36E9">
      <w:pPr>
        <w:pStyle w:val="PargrafodaLista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Usuário aciona a funcionalidade “Diplomação/Termo de Posse” no menu Pós-Eleitoral </w:t>
      </w:r>
      <w:hyperlink w:anchor="_RG2_O_menu" w:history="1">
        <w:r>
          <w:rPr>
            <w:rStyle w:val="Hyperlink"/>
            <w:sz w:val="22"/>
            <w:szCs w:val="22"/>
          </w:rPr>
          <w:t>[RG1]</w:t>
        </w:r>
      </w:hyperlink>
    </w:p>
    <w:p w:rsidR="00183BF1" w:rsidRDefault="008B36E9">
      <w:pPr>
        <w:pStyle w:val="PargrafodaLista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Sistema exibe a funcionalidade. </w:t>
      </w:r>
      <w:hyperlink w:anchor="_P01._Tela_Apresentada" w:history="1">
        <w:r>
          <w:rPr>
            <w:rStyle w:val="Hyperlink"/>
            <w:sz w:val="22"/>
            <w:szCs w:val="22"/>
          </w:rPr>
          <w:t>[P01]</w:t>
        </w:r>
      </w:hyperlink>
    </w:p>
    <w:p w:rsidR="00183BF1" w:rsidRDefault="008B36E9">
      <w:pPr>
        <w:pStyle w:val="PargrafodaLista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Usuário preenche os campos da aba “Filtrar”. </w:t>
      </w:r>
    </w:p>
    <w:p w:rsidR="00183BF1" w:rsidRDefault="008B36E9">
      <w:pPr>
        <w:pStyle w:val="PargrafodaLista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Usuário aciona o comando “Filtrar”.</w:t>
      </w:r>
    </w:p>
    <w:p w:rsidR="00183BF1" w:rsidRDefault="008B36E9">
      <w:pPr>
        <w:pStyle w:val="PargrafodaLista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Sistema exibe o resultado da pesquisa.</w:t>
      </w:r>
    </w:p>
    <w:p w:rsidR="00183BF1" w:rsidRDefault="008B36E9">
      <w:pPr>
        <w:pStyle w:val="PargrafodaLista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Usuário aciona o </w:t>
      </w:r>
      <w:r>
        <w:rPr>
          <w:sz w:val="22"/>
          <w:szCs w:val="22"/>
        </w:rPr>
        <w:t>comando “Baixar Diploma”.</w:t>
      </w:r>
    </w:p>
    <w:p w:rsidR="00183BF1" w:rsidRDefault="008B36E9">
      <w:pPr>
        <w:pStyle w:val="PargrafodaLista"/>
        <w:spacing w:before="240" w:line="276" w:lineRule="auto"/>
        <w:ind w:left="360"/>
        <w:jc w:val="both"/>
        <w:rPr>
          <w:rStyle w:val="Hyperlink"/>
          <w:sz w:val="22"/>
          <w:szCs w:val="22"/>
        </w:rPr>
      </w:pPr>
      <w:r>
        <w:rPr>
          <w:sz w:val="22"/>
          <w:szCs w:val="22"/>
        </w:rPr>
        <w:lastRenderedPageBreak/>
        <w:t>Sistema exibe a tela de diploma gerado.</w:t>
      </w:r>
      <w:r>
        <w:t xml:space="preserve"> </w:t>
      </w:r>
      <w:hyperlink w:anchor="_P02._Tela_Apresentada" w:history="1">
        <w:r>
          <w:rPr>
            <w:rStyle w:val="Hyperlink"/>
            <w:sz w:val="22"/>
            <w:szCs w:val="22"/>
          </w:rPr>
          <w:t>[P02]</w:t>
        </w:r>
      </w:hyperlink>
      <w:bookmarkStart w:id="32" w:name="_CENÁRIO_2_–"/>
      <w:bookmarkEnd w:id="32"/>
      <w:r>
        <w:rPr>
          <w:rStyle w:val="Hyperlink"/>
          <w:sz w:val="22"/>
          <w:szCs w:val="22"/>
          <w:u w:val="none"/>
        </w:rPr>
        <w:t xml:space="preserve">  </w:t>
      </w:r>
      <w:hyperlink w:anchor="RG2" w:history="1">
        <w:r>
          <w:rPr>
            <w:rStyle w:val="Hyperlink"/>
            <w:sz w:val="22"/>
            <w:szCs w:val="22"/>
          </w:rPr>
          <w:t>[RG2]</w:t>
        </w:r>
      </w:hyperlink>
    </w:p>
    <w:p w:rsidR="00183BF1" w:rsidRDefault="00183BF1">
      <w:pPr>
        <w:pStyle w:val="PargrafodaLista"/>
        <w:spacing w:before="240" w:line="276" w:lineRule="auto"/>
        <w:ind w:left="360"/>
        <w:jc w:val="both"/>
      </w:pPr>
    </w:p>
    <w:p w:rsidR="00183BF1" w:rsidRDefault="00183BF1">
      <w:pPr>
        <w:pStyle w:val="PargrafodaLista"/>
        <w:spacing w:before="240" w:line="276" w:lineRule="auto"/>
        <w:ind w:left="360"/>
        <w:jc w:val="both"/>
      </w:pPr>
    </w:p>
    <w:p w:rsidR="00183BF1" w:rsidRDefault="008B36E9">
      <w:pPr>
        <w:pStyle w:val="Ttulo2"/>
        <w:numPr>
          <w:ilvl w:val="0"/>
          <w:numId w:val="6"/>
        </w:numPr>
        <w:spacing w:before="240"/>
      </w:pPr>
      <w:bookmarkStart w:id="33" w:name="_Regras_Gerais"/>
      <w:bookmarkStart w:id="34" w:name="_Ref13564883"/>
      <w:bookmarkStart w:id="35" w:name="_Toc100850557"/>
      <w:bookmarkStart w:id="36" w:name="_Ref31290676"/>
      <w:bookmarkStart w:id="37" w:name="_Toc100850937"/>
      <w:bookmarkStart w:id="38" w:name="_Toc100850772"/>
      <w:bookmarkEnd w:id="33"/>
      <w:r>
        <w:t>Regras Gerais</w:t>
      </w:r>
      <w:bookmarkEnd w:id="34"/>
      <w:bookmarkEnd w:id="35"/>
      <w:bookmarkEnd w:id="36"/>
      <w:bookmarkEnd w:id="37"/>
      <w:bookmarkEnd w:id="38"/>
    </w:p>
    <w:p w:rsidR="00183BF1" w:rsidRDefault="008B36E9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bookmarkStart w:id="39" w:name="_RG2_O_menu"/>
      <w:bookmarkEnd w:id="39"/>
      <w:r>
        <w:rPr>
          <w:rFonts w:ascii="Arial" w:hAnsi="Arial"/>
          <w:bCs w:val="0"/>
        </w:rPr>
        <w:t>RG1</w:t>
      </w:r>
      <w:r>
        <w:rPr>
          <w:rFonts w:ascii="Arial" w:hAnsi="Arial"/>
          <w:bCs w:val="0"/>
        </w:rPr>
        <w:br/>
      </w:r>
      <w:r>
        <w:rPr>
          <w:rFonts w:ascii="Arial" w:hAnsi="Arial"/>
          <w:b w:val="0"/>
          <w:bCs w:val="0"/>
        </w:rPr>
        <w:t>O sistema exibe o menu “</w:t>
      </w:r>
      <w:proofErr w:type="gramStart"/>
      <w:r>
        <w:rPr>
          <w:rFonts w:ascii="Arial" w:hAnsi="Arial"/>
          <w:b w:val="0"/>
          <w:bCs w:val="0"/>
        </w:rPr>
        <w:t>Pós Eleitoral</w:t>
      </w:r>
      <w:proofErr w:type="gramEnd"/>
      <w:r>
        <w:rPr>
          <w:rFonts w:ascii="Arial" w:hAnsi="Arial"/>
          <w:b w:val="0"/>
          <w:bCs w:val="0"/>
        </w:rPr>
        <w:t xml:space="preserve">” somente para usuários com permissões </w:t>
      </w:r>
      <w:r>
        <w:rPr>
          <w:rFonts w:ascii="Arial" w:hAnsi="Arial"/>
          <w:b w:val="0"/>
        </w:rPr>
        <w:t>01602009 - Asses</w:t>
      </w:r>
      <w:r>
        <w:rPr>
          <w:rFonts w:ascii="Arial" w:hAnsi="Arial"/>
          <w:b w:val="0"/>
        </w:rPr>
        <w:t xml:space="preserve">sor CEN - Novo Sistema Eleitoral e/ou 01602010 - Assessor CE-UF - Novo Sistema Eleitoral. A consulta e funcionalidades devem ficar disponíveis apenas para o usuário </w:t>
      </w:r>
      <w:proofErr w:type="spellStart"/>
      <w:r>
        <w:rPr>
          <w:rFonts w:ascii="Arial" w:hAnsi="Arial"/>
          <w:b w:val="0"/>
        </w:rPr>
        <w:t>logado</w:t>
      </w:r>
      <w:proofErr w:type="spellEnd"/>
      <w:r>
        <w:rPr>
          <w:rFonts w:ascii="Arial" w:hAnsi="Arial"/>
          <w:b w:val="0"/>
        </w:rPr>
        <w:t xml:space="preserve"> no seu SICCAU profissional e se este for cadastrado como conselheiro.</w:t>
      </w:r>
    </w:p>
    <w:p w:rsidR="00183BF1" w:rsidRDefault="00183BF1">
      <w:pPr>
        <w:rPr>
          <w:rFonts w:cs="Arial"/>
          <w:szCs w:val="22"/>
        </w:rPr>
      </w:pPr>
    </w:p>
    <w:p w:rsidR="00183BF1" w:rsidRDefault="008B36E9">
      <w:pPr>
        <w:pStyle w:val="Standard"/>
        <w:numPr>
          <w:ilvl w:val="0"/>
          <w:numId w:val="7"/>
        </w:numPr>
        <w:shd w:val="clear" w:color="auto" w:fill="FFFFFF"/>
        <w:spacing w:after="0" w:line="360" w:lineRule="auto"/>
        <w:ind w:left="447" w:hanging="2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40" w:name="_RG2_Se_o"/>
      <w:bookmarkStart w:id="41" w:name="RG2"/>
      <w:bookmarkEnd w:id="40"/>
      <w:r>
        <w:rPr>
          <w:rFonts w:ascii="Arial" w:hAnsi="Arial"/>
          <w:bCs/>
        </w:rPr>
        <w:t>RG2</w:t>
      </w:r>
      <w:bookmarkEnd w:id="41"/>
      <w:r>
        <w:rPr>
          <w:rFonts w:ascii="Arial" w:hAnsi="Arial"/>
          <w:bCs/>
        </w:rPr>
        <w:br/>
      </w:r>
      <w:r>
        <w:rPr>
          <w:rFonts w:ascii="Arial" w:hAnsi="Arial"/>
        </w:rPr>
        <w:t>O termo d</w:t>
      </w:r>
      <w:r>
        <w:rPr>
          <w:rFonts w:ascii="Arial" w:hAnsi="Arial"/>
        </w:rPr>
        <w:t>e diplomação deve estar vinculado a eleição a qual o candidato foi eleito.</w:t>
      </w:r>
    </w:p>
    <w:p w:rsidR="00183BF1" w:rsidRDefault="00183BF1">
      <w:pPr>
        <w:pStyle w:val="Standard"/>
        <w:shd w:val="clear" w:color="auto" w:fill="FFFFFF"/>
        <w:spacing w:after="0" w:line="360" w:lineRule="auto"/>
        <w:ind w:left="20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83BF1" w:rsidRDefault="008B36E9">
      <w:pPr>
        <w:pStyle w:val="Standard"/>
        <w:numPr>
          <w:ilvl w:val="0"/>
          <w:numId w:val="7"/>
        </w:numPr>
        <w:shd w:val="clear" w:color="auto" w:fill="FFFFFF"/>
        <w:spacing w:after="0" w:line="360" w:lineRule="auto"/>
        <w:ind w:left="567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/>
        </w:rPr>
        <w:t>RG3</w:t>
      </w:r>
    </w:p>
    <w:p w:rsidR="00183BF1" w:rsidRDefault="008B36E9">
      <w:pPr>
        <w:pStyle w:val="Standard"/>
        <w:shd w:val="clear" w:color="auto" w:fill="FFFFFF"/>
        <w:spacing w:after="0" w:line="360" w:lineRule="auto"/>
        <w:ind w:leftChars="192" w:left="422" w:firstLineChars="7" w:firstLine="15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0"/>
          <w:lang w:val="en-US" w:eastAsia="pt-BR"/>
        </w:rPr>
        <w:t xml:space="preserve">A </w:t>
      </w:r>
      <w:proofErr w:type="spellStart"/>
      <w:r>
        <w:rPr>
          <w:rFonts w:ascii="Arial" w:eastAsia="Times New Roman" w:hAnsi="Arial" w:cs="Arial"/>
          <w:kern w:val="0"/>
          <w:lang w:val="en-US" w:eastAsia="pt-BR"/>
        </w:rPr>
        <w:t>página</w:t>
      </w:r>
      <w:proofErr w:type="spellEnd"/>
      <w:r>
        <w:rPr>
          <w:rFonts w:ascii="Arial" w:eastAsia="Times New Roman" w:hAnsi="Arial" w:cs="Arial"/>
          <w:kern w:val="0"/>
          <w:lang w:val="en-US" w:eastAsia="pt-BR"/>
        </w:rPr>
        <w:t xml:space="preserve"> do</w:t>
      </w:r>
      <w:r>
        <w:rPr>
          <w:rFonts w:ascii="Arial" w:eastAsia="Times New Roman" w:hAnsi="Arial" w:cs="Arial"/>
          <w:kern w:val="0"/>
          <w:lang w:eastAsia="pt-BR"/>
        </w:rPr>
        <w:t xml:space="preserve"> arquivo do Diploma deverá estar na posição </w:t>
      </w:r>
      <w:r>
        <w:rPr>
          <w:rFonts w:ascii="Arial" w:eastAsia="Times New Roman" w:hAnsi="Arial" w:cs="Arial"/>
          <w:kern w:val="0"/>
          <w:lang w:val="en-US" w:eastAsia="pt-BR"/>
        </w:rPr>
        <w:t>‘</w:t>
      </w:r>
      <w:r>
        <w:rPr>
          <w:rFonts w:ascii="Arial" w:eastAsia="Times New Roman" w:hAnsi="Arial" w:cs="Arial"/>
          <w:kern w:val="0"/>
          <w:lang w:eastAsia="pt-BR"/>
        </w:rPr>
        <w:t>Paisagem</w:t>
      </w:r>
      <w:r>
        <w:rPr>
          <w:rFonts w:ascii="Arial" w:eastAsia="Times New Roman" w:hAnsi="Arial" w:cs="Arial"/>
          <w:kern w:val="0"/>
          <w:lang w:val="en-US" w:eastAsia="pt-BR"/>
        </w:rPr>
        <w:t>’.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bookmarkStart w:id="42" w:name="_RG6_Ao_salvar"/>
      <w:bookmarkEnd w:id="42"/>
      <w:r>
        <w:rPr>
          <w:rFonts w:ascii="Arial" w:hAnsi="Arial"/>
        </w:rPr>
        <w:br/>
      </w:r>
      <w:r>
        <w:rPr>
          <w:rFonts w:ascii="Arial" w:hAnsi="Arial"/>
        </w:rPr>
        <w:br/>
      </w:r>
    </w:p>
    <w:p w:rsidR="00183BF1" w:rsidRDefault="008B36E9">
      <w:pPr>
        <w:pStyle w:val="Ttulo2"/>
        <w:numPr>
          <w:ilvl w:val="0"/>
          <w:numId w:val="8"/>
        </w:numPr>
        <w:spacing w:before="240"/>
      </w:pPr>
      <w:bookmarkStart w:id="43" w:name="_Toc100850938"/>
      <w:bookmarkStart w:id="44" w:name="_Toc100850558"/>
      <w:bookmarkStart w:id="45" w:name="_Toc100850773"/>
      <w:r>
        <w:t>Informações Complementares</w:t>
      </w:r>
      <w:bookmarkEnd w:id="43"/>
      <w:bookmarkEnd w:id="44"/>
      <w:bookmarkEnd w:id="45"/>
    </w:p>
    <w:p w:rsidR="00183BF1" w:rsidRDefault="008B36E9">
      <w:pPr>
        <w:pStyle w:val="AxureTableNormalText"/>
        <w:spacing w:line="276" w:lineRule="auto"/>
        <w:rPr>
          <w:i/>
          <w:sz w:val="24"/>
          <w:lang w:val="pt-BR"/>
        </w:rPr>
      </w:pPr>
      <w:r>
        <w:rPr>
          <w:i/>
          <w:sz w:val="24"/>
          <w:lang w:val="pt-BR"/>
        </w:rPr>
        <w:t>ELEITORAL_HST006_Emitir_Diploma</w:t>
      </w:r>
    </w:p>
    <w:p w:rsidR="00183BF1" w:rsidRDefault="008B36E9">
      <w:pPr>
        <w:pStyle w:val="AxureTableNormalText"/>
        <w:spacing w:line="276" w:lineRule="auto"/>
        <w:rPr>
          <w:i/>
          <w:sz w:val="24"/>
          <w:lang w:val="pt-BR"/>
        </w:rPr>
      </w:pPr>
      <w:r>
        <w:rPr>
          <w:i/>
          <w:sz w:val="24"/>
          <w:lang w:val="pt-BR"/>
        </w:rPr>
        <w:t>ELEITORAL_HST007_Alterar_Diploma</w:t>
      </w:r>
    </w:p>
    <w:p w:rsidR="00183BF1" w:rsidRDefault="00183BF1">
      <w:pPr>
        <w:pStyle w:val="AxureTableNormalText"/>
        <w:spacing w:line="276" w:lineRule="auto"/>
        <w:rPr>
          <w:i/>
          <w:sz w:val="24"/>
          <w:lang w:val="pt-BR"/>
        </w:rPr>
      </w:pPr>
    </w:p>
    <w:p w:rsidR="00183BF1" w:rsidRDefault="00183BF1">
      <w:pPr>
        <w:pStyle w:val="AxureTableNormalText"/>
        <w:spacing w:line="276" w:lineRule="auto"/>
        <w:rPr>
          <w:i/>
          <w:sz w:val="24"/>
          <w:lang w:val="pt-BR"/>
        </w:rPr>
      </w:pPr>
    </w:p>
    <w:sectPr w:rsidR="00183BF1">
      <w:headerReference w:type="default" r:id="rId14"/>
      <w:type w:val="continuous"/>
      <w:pgSz w:w="11907" w:h="16840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6E9" w:rsidRDefault="008B36E9">
      <w:pPr>
        <w:spacing w:before="0" w:after="0"/>
      </w:pPr>
      <w:r>
        <w:separator/>
      </w:r>
    </w:p>
  </w:endnote>
  <w:endnote w:type="continuationSeparator" w:id="0">
    <w:p w:rsidR="008B36E9" w:rsidRDefault="008B36E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6E9" w:rsidRDefault="008B36E9">
      <w:pPr>
        <w:spacing w:before="0" w:after="0"/>
      </w:pPr>
      <w:r>
        <w:separator/>
      </w:r>
    </w:p>
  </w:footnote>
  <w:footnote w:type="continuationSeparator" w:id="0">
    <w:p w:rsidR="008B36E9" w:rsidRDefault="008B36E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4A0" w:firstRow="1" w:lastRow="0" w:firstColumn="1" w:lastColumn="0" w:noHBand="0" w:noVBand="1"/>
    </w:tblPr>
    <w:tblGrid>
      <w:gridCol w:w="1843"/>
      <w:gridCol w:w="4111"/>
      <w:gridCol w:w="3260"/>
    </w:tblGrid>
    <w:tr w:rsidR="00183BF1">
      <w:trPr>
        <w:trHeight w:val="534"/>
      </w:trPr>
      <w:tc>
        <w:tcPr>
          <w:tcW w:w="1843" w:type="dxa"/>
          <w:vAlign w:val="center"/>
        </w:tcPr>
        <w:p w:rsidR="00183BF1" w:rsidRDefault="008B36E9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noProof/>
            </w:rPr>
            <w:drawing>
              <wp:inline distT="0" distB="0" distL="0" distR="0">
                <wp:extent cx="1000125" cy="314325"/>
                <wp:effectExtent l="0" t="0" r="9525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</w:rPr>
          <w:alias w:val="Assunto"/>
          <w:id w:val="-1353945854"/>
          <w:placeholder>
            <w:docPart w:val="6024830F46A74527B03DB02EC2A9F62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:rsidR="00183BF1" w:rsidRDefault="008B36E9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HST008 – Baixar Diploma</w:t>
              </w:r>
            </w:p>
          </w:tc>
        </w:sdtContent>
      </w:sdt>
      <w:tc>
        <w:tcPr>
          <w:tcW w:w="3260" w:type="dxa"/>
          <w:vAlign w:val="center"/>
        </w:tcPr>
        <w:p w:rsidR="00183BF1" w:rsidRDefault="008B36E9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SICCAU - CAU/BR</w:t>
          </w:r>
        </w:p>
      </w:tc>
    </w:tr>
  </w:tbl>
  <w:p w:rsidR="00183BF1" w:rsidRDefault="00183B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116"/>
    <w:multiLevelType w:val="multilevel"/>
    <w:tmpl w:val="06C97116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D44D0C"/>
    <w:multiLevelType w:val="multilevel"/>
    <w:tmpl w:val="13D44D0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47FD0AFC"/>
    <w:multiLevelType w:val="multilevel"/>
    <w:tmpl w:val="47FD0AF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8108C"/>
    <w:multiLevelType w:val="multilevel"/>
    <w:tmpl w:val="5148108C"/>
    <w:lvl w:ilvl="0">
      <w:start w:val="1"/>
      <w:numFmt w:val="decimal"/>
      <w:pStyle w:val="Ttulo1"/>
      <w:lvlText w:val="%1."/>
      <w:lvlJc w:val="left"/>
      <w:pPr>
        <w:tabs>
          <w:tab w:val="left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left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4" w15:restartNumberingAfterBreak="0">
    <w:nsid w:val="53B219D3"/>
    <w:multiLevelType w:val="multilevel"/>
    <w:tmpl w:val="53B219D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87B3F"/>
    <w:multiLevelType w:val="multilevel"/>
    <w:tmpl w:val="55487B3F"/>
    <w:lvl w:ilvl="0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9C3F67"/>
    <w:multiLevelType w:val="multilevel"/>
    <w:tmpl w:val="5E9C3F6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C1751"/>
    <w:multiLevelType w:val="multilevel"/>
    <w:tmpl w:val="639C1751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5"/>
    <w:rsid w:val="000003B7"/>
    <w:rsid w:val="00000A5D"/>
    <w:rsid w:val="00001748"/>
    <w:rsid w:val="00003507"/>
    <w:rsid w:val="00003EEB"/>
    <w:rsid w:val="00003F7E"/>
    <w:rsid w:val="000042BD"/>
    <w:rsid w:val="00004439"/>
    <w:rsid w:val="00004D6D"/>
    <w:rsid w:val="00004EC8"/>
    <w:rsid w:val="0000523F"/>
    <w:rsid w:val="00005B43"/>
    <w:rsid w:val="0000628F"/>
    <w:rsid w:val="000065BB"/>
    <w:rsid w:val="00006C6E"/>
    <w:rsid w:val="00007CEF"/>
    <w:rsid w:val="00007F5F"/>
    <w:rsid w:val="000104FB"/>
    <w:rsid w:val="000134CE"/>
    <w:rsid w:val="00013792"/>
    <w:rsid w:val="00013848"/>
    <w:rsid w:val="000153F0"/>
    <w:rsid w:val="0001559C"/>
    <w:rsid w:val="00015947"/>
    <w:rsid w:val="00015CC4"/>
    <w:rsid w:val="00015E4C"/>
    <w:rsid w:val="00016AF5"/>
    <w:rsid w:val="00016D88"/>
    <w:rsid w:val="000170AD"/>
    <w:rsid w:val="00017367"/>
    <w:rsid w:val="000178D9"/>
    <w:rsid w:val="00017E5C"/>
    <w:rsid w:val="00017FAB"/>
    <w:rsid w:val="000202CE"/>
    <w:rsid w:val="000202D1"/>
    <w:rsid w:val="00020370"/>
    <w:rsid w:val="00020D47"/>
    <w:rsid w:val="00021C4B"/>
    <w:rsid w:val="00022851"/>
    <w:rsid w:val="00023389"/>
    <w:rsid w:val="00024A9C"/>
    <w:rsid w:val="00024FC3"/>
    <w:rsid w:val="0002524B"/>
    <w:rsid w:val="00025EDF"/>
    <w:rsid w:val="00026341"/>
    <w:rsid w:val="00026396"/>
    <w:rsid w:val="00026946"/>
    <w:rsid w:val="00026FF5"/>
    <w:rsid w:val="0002708A"/>
    <w:rsid w:val="0003028F"/>
    <w:rsid w:val="000306D8"/>
    <w:rsid w:val="00030ADC"/>
    <w:rsid w:val="0003197B"/>
    <w:rsid w:val="00032673"/>
    <w:rsid w:val="00032F8A"/>
    <w:rsid w:val="000331C7"/>
    <w:rsid w:val="00033274"/>
    <w:rsid w:val="000352FD"/>
    <w:rsid w:val="000360F0"/>
    <w:rsid w:val="000363AD"/>
    <w:rsid w:val="000401CC"/>
    <w:rsid w:val="000403B2"/>
    <w:rsid w:val="00040EC7"/>
    <w:rsid w:val="00040F0E"/>
    <w:rsid w:val="00041992"/>
    <w:rsid w:val="00041A68"/>
    <w:rsid w:val="000431EC"/>
    <w:rsid w:val="00043B4A"/>
    <w:rsid w:val="00046DA5"/>
    <w:rsid w:val="00046EA3"/>
    <w:rsid w:val="00046EAD"/>
    <w:rsid w:val="00047676"/>
    <w:rsid w:val="00047A51"/>
    <w:rsid w:val="00050074"/>
    <w:rsid w:val="000500F7"/>
    <w:rsid w:val="0005025A"/>
    <w:rsid w:val="000502A2"/>
    <w:rsid w:val="00051439"/>
    <w:rsid w:val="000514D4"/>
    <w:rsid w:val="00051E48"/>
    <w:rsid w:val="00051E53"/>
    <w:rsid w:val="000521AA"/>
    <w:rsid w:val="00052312"/>
    <w:rsid w:val="00052984"/>
    <w:rsid w:val="0005299E"/>
    <w:rsid w:val="00052A11"/>
    <w:rsid w:val="00052B79"/>
    <w:rsid w:val="000530EC"/>
    <w:rsid w:val="00054654"/>
    <w:rsid w:val="00055570"/>
    <w:rsid w:val="00055C5C"/>
    <w:rsid w:val="000564B1"/>
    <w:rsid w:val="0005694E"/>
    <w:rsid w:val="00056A17"/>
    <w:rsid w:val="00056E88"/>
    <w:rsid w:val="000572FD"/>
    <w:rsid w:val="000576CE"/>
    <w:rsid w:val="0006016B"/>
    <w:rsid w:val="0006064D"/>
    <w:rsid w:val="0006072F"/>
    <w:rsid w:val="0006085E"/>
    <w:rsid w:val="000610FE"/>
    <w:rsid w:val="00061694"/>
    <w:rsid w:val="00061F5E"/>
    <w:rsid w:val="0006232C"/>
    <w:rsid w:val="000624D3"/>
    <w:rsid w:val="000626CD"/>
    <w:rsid w:val="000628DE"/>
    <w:rsid w:val="00062A89"/>
    <w:rsid w:val="00063A07"/>
    <w:rsid w:val="00064095"/>
    <w:rsid w:val="0006416B"/>
    <w:rsid w:val="0006463C"/>
    <w:rsid w:val="0006486D"/>
    <w:rsid w:val="00064A76"/>
    <w:rsid w:val="000656C5"/>
    <w:rsid w:val="00065C98"/>
    <w:rsid w:val="0006628E"/>
    <w:rsid w:val="0006649B"/>
    <w:rsid w:val="00066BA8"/>
    <w:rsid w:val="00067689"/>
    <w:rsid w:val="000677E3"/>
    <w:rsid w:val="0006795B"/>
    <w:rsid w:val="00067C40"/>
    <w:rsid w:val="0007022B"/>
    <w:rsid w:val="0007072E"/>
    <w:rsid w:val="00070CAA"/>
    <w:rsid w:val="00071D07"/>
    <w:rsid w:val="00073734"/>
    <w:rsid w:val="000747FE"/>
    <w:rsid w:val="00074962"/>
    <w:rsid w:val="00074D3B"/>
    <w:rsid w:val="000756A9"/>
    <w:rsid w:val="00075C3F"/>
    <w:rsid w:val="00076318"/>
    <w:rsid w:val="000772A7"/>
    <w:rsid w:val="0007761B"/>
    <w:rsid w:val="00080A82"/>
    <w:rsid w:val="00080AD9"/>
    <w:rsid w:val="00080B59"/>
    <w:rsid w:val="00080B6F"/>
    <w:rsid w:val="00081B1F"/>
    <w:rsid w:val="00081C3F"/>
    <w:rsid w:val="00081E7F"/>
    <w:rsid w:val="000825ED"/>
    <w:rsid w:val="00082AE0"/>
    <w:rsid w:val="00082EF9"/>
    <w:rsid w:val="0008343D"/>
    <w:rsid w:val="000834CE"/>
    <w:rsid w:val="000843B6"/>
    <w:rsid w:val="00084F4D"/>
    <w:rsid w:val="00085FF7"/>
    <w:rsid w:val="00086327"/>
    <w:rsid w:val="00086525"/>
    <w:rsid w:val="00086939"/>
    <w:rsid w:val="00091300"/>
    <w:rsid w:val="00091D84"/>
    <w:rsid w:val="00091F5D"/>
    <w:rsid w:val="000928E0"/>
    <w:rsid w:val="00092E36"/>
    <w:rsid w:val="00093509"/>
    <w:rsid w:val="000944AB"/>
    <w:rsid w:val="00095124"/>
    <w:rsid w:val="00096455"/>
    <w:rsid w:val="000966DD"/>
    <w:rsid w:val="00096EAE"/>
    <w:rsid w:val="0009796C"/>
    <w:rsid w:val="000A01B5"/>
    <w:rsid w:val="000A0D28"/>
    <w:rsid w:val="000A1742"/>
    <w:rsid w:val="000A1BE1"/>
    <w:rsid w:val="000A1C8B"/>
    <w:rsid w:val="000A2007"/>
    <w:rsid w:val="000A2261"/>
    <w:rsid w:val="000A2482"/>
    <w:rsid w:val="000A2B69"/>
    <w:rsid w:val="000A5407"/>
    <w:rsid w:val="000A558C"/>
    <w:rsid w:val="000A5ADD"/>
    <w:rsid w:val="000A5D3B"/>
    <w:rsid w:val="000A5DA2"/>
    <w:rsid w:val="000A5DFE"/>
    <w:rsid w:val="000A5EA8"/>
    <w:rsid w:val="000A750E"/>
    <w:rsid w:val="000A7F7E"/>
    <w:rsid w:val="000B038B"/>
    <w:rsid w:val="000B05BB"/>
    <w:rsid w:val="000B08EF"/>
    <w:rsid w:val="000B204F"/>
    <w:rsid w:val="000B3D71"/>
    <w:rsid w:val="000B4077"/>
    <w:rsid w:val="000B46E0"/>
    <w:rsid w:val="000B542C"/>
    <w:rsid w:val="000B54FB"/>
    <w:rsid w:val="000B57DF"/>
    <w:rsid w:val="000B624B"/>
    <w:rsid w:val="000B68D1"/>
    <w:rsid w:val="000B69AF"/>
    <w:rsid w:val="000C03AE"/>
    <w:rsid w:val="000C0B01"/>
    <w:rsid w:val="000C0D67"/>
    <w:rsid w:val="000C0EAF"/>
    <w:rsid w:val="000C1418"/>
    <w:rsid w:val="000C175E"/>
    <w:rsid w:val="000C1AC7"/>
    <w:rsid w:val="000C23E7"/>
    <w:rsid w:val="000C294C"/>
    <w:rsid w:val="000C43E4"/>
    <w:rsid w:val="000C4885"/>
    <w:rsid w:val="000C4C1E"/>
    <w:rsid w:val="000C580E"/>
    <w:rsid w:val="000C5FBA"/>
    <w:rsid w:val="000C667A"/>
    <w:rsid w:val="000C735B"/>
    <w:rsid w:val="000C73A5"/>
    <w:rsid w:val="000C78BC"/>
    <w:rsid w:val="000C7F96"/>
    <w:rsid w:val="000D0793"/>
    <w:rsid w:val="000D0903"/>
    <w:rsid w:val="000D0E74"/>
    <w:rsid w:val="000D11F0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6BE"/>
    <w:rsid w:val="000D38D5"/>
    <w:rsid w:val="000D3E23"/>
    <w:rsid w:val="000D3EA1"/>
    <w:rsid w:val="000D5033"/>
    <w:rsid w:val="000D566C"/>
    <w:rsid w:val="000D5A89"/>
    <w:rsid w:val="000D6290"/>
    <w:rsid w:val="000D6620"/>
    <w:rsid w:val="000D6A9E"/>
    <w:rsid w:val="000D7999"/>
    <w:rsid w:val="000E001B"/>
    <w:rsid w:val="000E0D1D"/>
    <w:rsid w:val="000E10A0"/>
    <w:rsid w:val="000E129C"/>
    <w:rsid w:val="000E1668"/>
    <w:rsid w:val="000E16C1"/>
    <w:rsid w:val="000E16EC"/>
    <w:rsid w:val="000E1B31"/>
    <w:rsid w:val="000E3A45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32E3"/>
    <w:rsid w:val="000F3F56"/>
    <w:rsid w:val="000F44AE"/>
    <w:rsid w:val="000F4706"/>
    <w:rsid w:val="000F4EEB"/>
    <w:rsid w:val="000F5C99"/>
    <w:rsid w:val="000F6491"/>
    <w:rsid w:val="000F6540"/>
    <w:rsid w:val="000F7551"/>
    <w:rsid w:val="000F79E1"/>
    <w:rsid w:val="000F7B33"/>
    <w:rsid w:val="001004DA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A65"/>
    <w:rsid w:val="00104E29"/>
    <w:rsid w:val="00105B27"/>
    <w:rsid w:val="00105F72"/>
    <w:rsid w:val="00106AAD"/>
    <w:rsid w:val="0010702F"/>
    <w:rsid w:val="0010717B"/>
    <w:rsid w:val="0010757A"/>
    <w:rsid w:val="001106FF"/>
    <w:rsid w:val="00110BB0"/>
    <w:rsid w:val="00111325"/>
    <w:rsid w:val="00112035"/>
    <w:rsid w:val="00112989"/>
    <w:rsid w:val="001129D6"/>
    <w:rsid w:val="00112AAF"/>
    <w:rsid w:val="00112B49"/>
    <w:rsid w:val="00113EA6"/>
    <w:rsid w:val="00114052"/>
    <w:rsid w:val="00114592"/>
    <w:rsid w:val="0011472C"/>
    <w:rsid w:val="0011507D"/>
    <w:rsid w:val="00115C52"/>
    <w:rsid w:val="00115D58"/>
    <w:rsid w:val="00117726"/>
    <w:rsid w:val="00120056"/>
    <w:rsid w:val="001200B8"/>
    <w:rsid w:val="0012132F"/>
    <w:rsid w:val="00121947"/>
    <w:rsid w:val="00121DE4"/>
    <w:rsid w:val="00121F75"/>
    <w:rsid w:val="00122371"/>
    <w:rsid w:val="00122856"/>
    <w:rsid w:val="00122C3E"/>
    <w:rsid w:val="001239CC"/>
    <w:rsid w:val="00123EE9"/>
    <w:rsid w:val="00124554"/>
    <w:rsid w:val="00125048"/>
    <w:rsid w:val="0012598F"/>
    <w:rsid w:val="0012663D"/>
    <w:rsid w:val="00126F8B"/>
    <w:rsid w:val="00127208"/>
    <w:rsid w:val="00127AD8"/>
    <w:rsid w:val="00127FCF"/>
    <w:rsid w:val="00130D2D"/>
    <w:rsid w:val="001324FB"/>
    <w:rsid w:val="00132BAE"/>
    <w:rsid w:val="001330C7"/>
    <w:rsid w:val="00133E18"/>
    <w:rsid w:val="0013419B"/>
    <w:rsid w:val="001343CF"/>
    <w:rsid w:val="001346CA"/>
    <w:rsid w:val="00134835"/>
    <w:rsid w:val="0013511B"/>
    <w:rsid w:val="0013529F"/>
    <w:rsid w:val="001352A5"/>
    <w:rsid w:val="00135B28"/>
    <w:rsid w:val="00135D31"/>
    <w:rsid w:val="001364D2"/>
    <w:rsid w:val="0013744D"/>
    <w:rsid w:val="001418E1"/>
    <w:rsid w:val="00142634"/>
    <w:rsid w:val="00142655"/>
    <w:rsid w:val="00142D56"/>
    <w:rsid w:val="001438A2"/>
    <w:rsid w:val="00143AE0"/>
    <w:rsid w:val="00144CC1"/>
    <w:rsid w:val="00145304"/>
    <w:rsid w:val="00145788"/>
    <w:rsid w:val="001457AF"/>
    <w:rsid w:val="0014580A"/>
    <w:rsid w:val="0014605A"/>
    <w:rsid w:val="00146711"/>
    <w:rsid w:val="00146DE1"/>
    <w:rsid w:val="00147668"/>
    <w:rsid w:val="00150D69"/>
    <w:rsid w:val="00151926"/>
    <w:rsid w:val="0015197D"/>
    <w:rsid w:val="00151A4A"/>
    <w:rsid w:val="00151D67"/>
    <w:rsid w:val="0015252B"/>
    <w:rsid w:val="00152BDE"/>
    <w:rsid w:val="00152E76"/>
    <w:rsid w:val="00153252"/>
    <w:rsid w:val="00154380"/>
    <w:rsid w:val="00154C95"/>
    <w:rsid w:val="00156656"/>
    <w:rsid w:val="00156DFF"/>
    <w:rsid w:val="00156EF4"/>
    <w:rsid w:val="001574C0"/>
    <w:rsid w:val="001575EE"/>
    <w:rsid w:val="001576E4"/>
    <w:rsid w:val="00157DC1"/>
    <w:rsid w:val="00157E00"/>
    <w:rsid w:val="00157E66"/>
    <w:rsid w:val="001601B7"/>
    <w:rsid w:val="00160B52"/>
    <w:rsid w:val="00161285"/>
    <w:rsid w:val="001622C5"/>
    <w:rsid w:val="0016234D"/>
    <w:rsid w:val="00164116"/>
    <w:rsid w:val="001643F8"/>
    <w:rsid w:val="00164C19"/>
    <w:rsid w:val="0016554C"/>
    <w:rsid w:val="00165A72"/>
    <w:rsid w:val="00165B69"/>
    <w:rsid w:val="001660E4"/>
    <w:rsid w:val="001665C7"/>
    <w:rsid w:val="00166B8F"/>
    <w:rsid w:val="00167B36"/>
    <w:rsid w:val="00167F6B"/>
    <w:rsid w:val="001701BE"/>
    <w:rsid w:val="00171503"/>
    <w:rsid w:val="00175A2D"/>
    <w:rsid w:val="0017696D"/>
    <w:rsid w:val="00176982"/>
    <w:rsid w:val="0017760E"/>
    <w:rsid w:val="00180750"/>
    <w:rsid w:val="001809AB"/>
    <w:rsid w:val="00181042"/>
    <w:rsid w:val="001815DF"/>
    <w:rsid w:val="0018199A"/>
    <w:rsid w:val="00181D46"/>
    <w:rsid w:val="0018281E"/>
    <w:rsid w:val="00182ECD"/>
    <w:rsid w:val="00183BF1"/>
    <w:rsid w:val="00183CF5"/>
    <w:rsid w:val="001850CA"/>
    <w:rsid w:val="001858BE"/>
    <w:rsid w:val="00185F83"/>
    <w:rsid w:val="00187508"/>
    <w:rsid w:val="001901E8"/>
    <w:rsid w:val="00190B2C"/>
    <w:rsid w:val="00190B58"/>
    <w:rsid w:val="00191B87"/>
    <w:rsid w:val="00191C49"/>
    <w:rsid w:val="00191DB4"/>
    <w:rsid w:val="00191EBF"/>
    <w:rsid w:val="0019436D"/>
    <w:rsid w:val="00194489"/>
    <w:rsid w:val="0019459B"/>
    <w:rsid w:val="00194672"/>
    <w:rsid w:val="00195391"/>
    <w:rsid w:val="001954F5"/>
    <w:rsid w:val="001956FE"/>
    <w:rsid w:val="001957F6"/>
    <w:rsid w:val="0019599B"/>
    <w:rsid w:val="00195DAA"/>
    <w:rsid w:val="00195FF2"/>
    <w:rsid w:val="00196693"/>
    <w:rsid w:val="001966D2"/>
    <w:rsid w:val="00196BA8"/>
    <w:rsid w:val="00197C7F"/>
    <w:rsid w:val="001A05FD"/>
    <w:rsid w:val="001A0DC6"/>
    <w:rsid w:val="001A1584"/>
    <w:rsid w:val="001A1F82"/>
    <w:rsid w:val="001A26B0"/>
    <w:rsid w:val="001A3826"/>
    <w:rsid w:val="001A38D8"/>
    <w:rsid w:val="001A4542"/>
    <w:rsid w:val="001A5311"/>
    <w:rsid w:val="001A54A7"/>
    <w:rsid w:val="001A6351"/>
    <w:rsid w:val="001A63A5"/>
    <w:rsid w:val="001A65F8"/>
    <w:rsid w:val="001A6DA2"/>
    <w:rsid w:val="001A6EB0"/>
    <w:rsid w:val="001A7276"/>
    <w:rsid w:val="001A756E"/>
    <w:rsid w:val="001A7B04"/>
    <w:rsid w:val="001A7B19"/>
    <w:rsid w:val="001B08E9"/>
    <w:rsid w:val="001B0DA1"/>
    <w:rsid w:val="001B0E1B"/>
    <w:rsid w:val="001B1439"/>
    <w:rsid w:val="001B1827"/>
    <w:rsid w:val="001B3509"/>
    <w:rsid w:val="001B363E"/>
    <w:rsid w:val="001B397B"/>
    <w:rsid w:val="001B3C78"/>
    <w:rsid w:val="001B462C"/>
    <w:rsid w:val="001B541A"/>
    <w:rsid w:val="001B6343"/>
    <w:rsid w:val="001B6439"/>
    <w:rsid w:val="001B6A70"/>
    <w:rsid w:val="001B7D84"/>
    <w:rsid w:val="001C0E04"/>
    <w:rsid w:val="001C15FC"/>
    <w:rsid w:val="001C1A62"/>
    <w:rsid w:val="001C2642"/>
    <w:rsid w:val="001C2717"/>
    <w:rsid w:val="001C2778"/>
    <w:rsid w:val="001C4D1C"/>
    <w:rsid w:val="001C4D7E"/>
    <w:rsid w:val="001C4DF6"/>
    <w:rsid w:val="001C5B69"/>
    <w:rsid w:val="001C5C28"/>
    <w:rsid w:val="001C604A"/>
    <w:rsid w:val="001C6165"/>
    <w:rsid w:val="001C67FB"/>
    <w:rsid w:val="001C6C46"/>
    <w:rsid w:val="001D0F14"/>
    <w:rsid w:val="001D15C8"/>
    <w:rsid w:val="001D202C"/>
    <w:rsid w:val="001D3334"/>
    <w:rsid w:val="001D395A"/>
    <w:rsid w:val="001D484D"/>
    <w:rsid w:val="001D526F"/>
    <w:rsid w:val="001D53DC"/>
    <w:rsid w:val="001D54DE"/>
    <w:rsid w:val="001D5736"/>
    <w:rsid w:val="001D5AC1"/>
    <w:rsid w:val="001D6113"/>
    <w:rsid w:val="001D616F"/>
    <w:rsid w:val="001D6958"/>
    <w:rsid w:val="001D6A23"/>
    <w:rsid w:val="001D7362"/>
    <w:rsid w:val="001D7B66"/>
    <w:rsid w:val="001D7EE6"/>
    <w:rsid w:val="001E134E"/>
    <w:rsid w:val="001E1DBB"/>
    <w:rsid w:val="001E1DED"/>
    <w:rsid w:val="001E2057"/>
    <w:rsid w:val="001E2677"/>
    <w:rsid w:val="001E3091"/>
    <w:rsid w:val="001E3DEC"/>
    <w:rsid w:val="001E418C"/>
    <w:rsid w:val="001E5FCB"/>
    <w:rsid w:val="001E6B61"/>
    <w:rsid w:val="001E7042"/>
    <w:rsid w:val="001E7318"/>
    <w:rsid w:val="001F1269"/>
    <w:rsid w:val="001F15D3"/>
    <w:rsid w:val="001F1623"/>
    <w:rsid w:val="001F1A4C"/>
    <w:rsid w:val="001F1AD5"/>
    <w:rsid w:val="001F2712"/>
    <w:rsid w:val="001F2B28"/>
    <w:rsid w:val="001F2F5B"/>
    <w:rsid w:val="001F4276"/>
    <w:rsid w:val="001F489C"/>
    <w:rsid w:val="001F4DE5"/>
    <w:rsid w:val="001F5529"/>
    <w:rsid w:val="001F579A"/>
    <w:rsid w:val="001F67AF"/>
    <w:rsid w:val="001F67B1"/>
    <w:rsid w:val="001F6C31"/>
    <w:rsid w:val="001F6FA5"/>
    <w:rsid w:val="001F7701"/>
    <w:rsid w:val="00200012"/>
    <w:rsid w:val="00200427"/>
    <w:rsid w:val="00200B0A"/>
    <w:rsid w:val="00201581"/>
    <w:rsid w:val="00201F4D"/>
    <w:rsid w:val="002028D7"/>
    <w:rsid w:val="00202924"/>
    <w:rsid w:val="00202C6C"/>
    <w:rsid w:val="00203433"/>
    <w:rsid w:val="00205203"/>
    <w:rsid w:val="002052DB"/>
    <w:rsid w:val="002052F4"/>
    <w:rsid w:val="0020618D"/>
    <w:rsid w:val="0020619C"/>
    <w:rsid w:val="00206557"/>
    <w:rsid w:val="002066D8"/>
    <w:rsid w:val="00207324"/>
    <w:rsid w:val="00207446"/>
    <w:rsid w:val="002113C4"/>
    <w:rsid w:val="002119EB"/>
    <w:rsid w:val="00212259"/>
    <w:rsid w:val="00212A5A"/>
    <w:rsid w:val="00212E25"/>
    <w:rsid w:val="00213845"/>
    <w:rsid w:val="002154A4"/>
    <w:rsid w:val="00215894"/>
    <w:rsid w:val="00215D47"/>
    <w:rsid w:val="0021638C"/>
    <w:rsid w:val="00216685"/>
    <w:rsid w:val="002174C1"/>
    <w:rsid w:val="002202F0"/>
    <w:rsid w:val="00220874"/>
    <w:rsid w:val="0022143F"/>
    <w:rsid w:val="002216D5"/>
    <w:rsid w:val="00222D0C"/>
    <w:rsid w:val="002232C0"/>
    <w:rsid w:val="00223909"/>
    <w:rsid w:val="00224A04"/>
    <w:rsid w:val="00225018"/>
    <w:rsid w:val="0022552C"/>
    <w:rsid w:val="00225A60"/>
    <w:rsid w:val="00225EB7"/>
    <w:rsid w:val="002264A6"/>
    <w:rsid w:val="0022755E"/>
    <w:rsid w:val="00227647"/>
    <w:rsid w:val="0022774E"/>
    <w:rsid w:val="0022784E"/>
    <w:rsid w:val="00230088"/>
    <w:rsid w:val="002300C2"/>
    <w:rsid w:val="00230A3B"/>
    <w:rsid w:val="002310E2"/>
    <w:rsid w:val="002311DA"/>
    <w:rsid w:val="002321CD"/>
    <w:rsid w:val="00232DD7"/>
    <w:rsid w:val="0023318E"/>
    <w:rsid w:val="002334FD"/>
    <w:rsid w:val="00233FAB"/>
    <w:rsid w:val="00235427"/>
    <w:rsid w:val="002359C8"/>
    <w:rsid w:val="0023613E"/>
    <w:rsid w:val="002363C4"/>
    <w:rsid w:val="00236B7F"/>
    <w:rsid w:val="002374FD"/>
    <w:rsid w:val="00237FCF"/>
    <w:rsid w:val="0024076A"/>
    <w:rsid w:val="00241491"/>
    <w:rsid w:val="002415A4"/>
    <w:rsid w:val="0024203F"/>
    <w:rsid w:val="0024208E"/>
    <w:rsid w:val="0024228E"/>
    <w:rsid w:val="002422E4"/>
    <w:rsid w:val="00242AA8"/>
    <w:rsid w:val="00242DA5"/>
    <w:rsid w:val="00243265"/>
    <w:rsid w:val="00243287"/>
    <w:rsid w:val="00243A65"/>
    <w:rsid w:val="00243B79"/>
    <w:rsid w:val="00243E46"/>
    <w:rsid w:val="00243EA4"/>
    <w:rsid w:val="002443D4"/>
    <w:rsid w:val="00245C98"/>
    <w:rsid w:val="0024606E"/>
    <w:rsid w:val="00246197"/>
    <w:rsid w:val="002461F1"/>
    <w:rsid w:val="00246371"/>
    <w:rsid w:val="002468E2"/>
    <w:rsid w:val="00246E90"/>
    <w:rsid w:val="00246FB8"/>
    <w:rsid w:val="00247E85"/>
    <w:rsid w:val="0025039E"/>
    <w:rsid w:val="00250E9A"/>
    <w:rsid w:val="002519E3"/>
    <w:rsid w:val="00252BDC"/>
    <w:rsid w:val="002535CE"/>
    <w:rsid w:val="002536C0"/>
    <w:rsid w:val="00253C52"/>
    <w:rsid w:val="00253E18"/>
    <w:rsid w:val="0025579B"/>
    <w:rsid w:val="002557D1"/>
    <w:rsid w:val="00255CE5"/>
    <w:rsid w:val="0025689D"/>
    <w:rsid w:val="002568B1"/>
    <w:rsid w:val="00256986"/>
    <w:rsid w:val="00256F22"/>
    <w:rsid w:val="002572C9"/>
    <w:rsid w:val="002574D2"/>
    <w:rsid w:val="00257C9A"/>
    <w:rsid w:val="00257CFC"/>
    <w:rsid w:val="002606DE"/>
    <w:rsid w:val="002606EC"/>
    <w:rsid w:val="00260D7F"/>
    <w:rsid w:val="00261AF3"/>
    <w:rsid w:val="00262857"/>
    <w:rsid w:val="00262FDD"/>
    <w:rsid w:val="0026300C"/>
    <w:rsid w:val="00263020"/>
    <w:rsid w:val="0026340C"/>
    <w:rsid w:val="00265BB0"/>
    <w:rsid w:val="00265FBF"/>
    <w:rsid w:val="00265FEF"/>
    <w:rsid w:val="00266B89"/>
    <w:rsid w:val="00266BFA"/>
    <w:rsid w:val="0026754E"/>
    <w:rsid w:val="00267ADB"/>
    <w:rsid w:val="00267DC7"/>
    <w:rsid w:val="00267E33"/>
    <w:rsid w:val="0027095A"/>
    <w:rsid w:val="00270ABA"/>
    <w:rsid w:val="00270FAE"/>
    <w:rsid w:val="002712B3"/>
    <w:rsid w:val="0027181D"/>
    <w:rsid w:val="00271FBF"/>
    <w:rsid w:val="00272186"/>
    <w:rsid w:val="002726F9"/>
    <w:rsid w:val="0027293E"/>
    <w:rsid w:val="00272CC7"/>
    <w:rsid w:val="00274B18"/>
    <w:rsid w:val="0027574F"/>
    <w:rsid w:val="00275FAF"/>
    <w:rsid w:val="002769E6"/>
    <w:rsid w:val="00276C6F"/>
    <w:rsid w:val="00277F3A"/>
    <w:rsid w:val="00277F6E"/>
    <w:rsid w:val="002800BD"/>
    <w:rsid w:val="002805EE"/>
    <w:rsid w:val="002813EF"/>
    <w:rsid w:val="00281E26"/>
    <w:rsid w:val="00282277"/>
    <w:rsid w:val="00282327"/>
    <w:rsid w:val="00282745"/>
    <w:rsid w:val="00282BEE"/>
    <w:rsid w:val="002830B9"/>
    <w:rsid w:val="002830C9"/>
    <w:rsid w:val="002831D5"/>
    <w:rsid w:val="002832C5"/>
    <w:rsid w:val="0028341E"/>
    <w:rsid w:val="00283945"/>
    <w:rsid w:val="00284159"/>
    <w:rsid w:val="0028492C"/>
    <w:rsid w:val="00284A5C"/>
    <w:rsid w:val="00286EFA"/>
    <w:rsid w:val="00287232"/>
    <w:rsid w:val="0029008D"/>
    <w:rsid w:val="0029053B"/>
    <w:rsid w:val="0029068A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3C60"/>
    <w:rsid w:val="002949C1"/>
    <w:rsid w:val="00294C89"/>
    <w:rsid w:val="0029526F"/>
    <w:rsid w:val="002956DF"/>
    <w:rsid w:val="00295B94"/>
    <w:rsid w:val="00295D23"/>
    <w:rsid w:val="0029615E"/>
    <w:rsid w:val="002961EB"/>
    <w:rsid w:val="002963CB"/>
    <w:rsid w:val="00297BE7"/>
    <w:rsid w:val="002A02D8"/>
    <w:rsid w:val="002A09F6"/>
    <w:rsid w:val="002A0B69"/>
    <w:rsid w:val="002A0DB3"/>
    <w:rsid w:val="002A2E0B"/>
    <w:rsid w:val="002A40DF"/>
    <w:rsid w:val="002A47E6"/>
    <w:rsid w:val="002A4A24"/>
    <w:rsid w:val="002A4A9D"/>
    <w:rsid w:val="002A4C3B"/>
    <w:rsid w:val="002A4DCC"/>
    <w:rsid w:val="002A52F6"/>
    <w:rsid w:val="002A58F0"/>
    <w:rsid w:val="002A5A9F"/>
    <w:rsid w:val="002A6F73"/>
    <w:rsid w:val="002A750E"/>
    <w:rsid w:val="002A7F93"/>
    <w:rsid w:val="002B1554"/>
    <w:rsid w:val="002B2357"/>
    <w:rsid w:val="002B2808"/>
    <w:rsid w:val="002B2AD3"/>
    <w:rsid w:val="002B2EFD"/>
    <w:rsid w:val="002B3FD2"/>
    <w:rsid w:val="002B494C"/>
    <w:rsid w:val="002B6FCE"/>
    <w:rsid w:val="002B7762"/>
    <w:rsid w:val="002B7D28"/>
    <w:rsid w:val="002C11F9"/>
    <w:rsid w:val="002C12F7"/>
    <w:rsid w:val="002C2C07"/>
    <w:rsid w:val="002C2C5E"/>
    <w:rsid w:val="002C2C97"/>
    <w:rsid w:val="002C2F19"/>
    <w:rsid w:val="002C3004"/>
    <w:rsid w:val="002C370A"/>
    <w:rsid w:val="002C3837"/>
    <w:rsid w:val="002C38C7"/>
    <w:rsid w:val="002C410A"/>
    <w:rsid w:val="002C419F"/>
    <w:rsid w:val="002C485E"/>
    <w:rsid w:val="002C5AC7"/>
    <w:rsid w:val="002C5E16"/>
    <w:rsid w:val="002C6A43"/>
    <w:rsid w:val="002C72EF"/>
    <w:rsid w:val="002C7711"/>
    <w:rsid w:val="002C7C2A"/>
    <w:rsid w:val="002C7C93"/>
    <w:rsid w:val="002D0D02"/>
    <w:rsid w:val="002D0EBF"/>
    <w:rsid w:val="002D1CAA"/>
    <w:rsid w:val="002D35B3"/>
    <w:rsid w:val="002D505B"/>
    <w:rsid w:val="002D6D7B"/>
    <w:rsid w:val="002D79E1"/>
    <w:rsid w:val="002E04C9"/>
    <w:rsid w:val="002E0618"/>
    <w:rsid w:val="002E0848"/>
    <w:rsid w:val="002E0D08"/>
    <w:rsid w:val="002E0E7E"/>
    <w:rsid w:val="002E1223"/>
    <w:rsid w:val="002E14CF"/>
    <w:rsid w:val="002E1503"/>
    <w:rsid w:val="002E1F6D"/>
    <w:rsid w:val="002E1F95"/>
    <w:rsid w:val="002E2011"/>
    <w:rsid w:val="002E245C"/>
    <w:rsid w:val="002E2DFB"/>
    <w:rsid w:val="002E30AD"/>
    <w:rsid w:val="002E3592"/>
    <w:rsid w:val="002E3DCD"/>
    <w:rsid w:val="002E4C1D"/>
    <w:rsid w:val="002E6098"/>
    <w:rsid w:val="002E60AF"/>
    <w:rsid w:val="002E6E72"/>
    <w:rsid w:val="002E7660"/>
    <w:rsid w:val="002E7774"/>
    <w:rsid w:val="002F0C8A"/>
    <w:rsid w:val="002F0D4C"/>
    <w:rsid w:val="002F0E03"/>
    <w:rsid w:val="002F1CA2"/>
    <w:rsid w:val="002F1FDC"/>
    <w:rsid w:val="002F2AC7"/>
    <w:rsid w:val="002F3088"/>
    <w:rsid w:val="002F32FE"/>
    <w:rsid w:val="002F4339"/>
    <w:rsid w:val="002F45BA"/>
    <w:rsid w:val="002F45E9"/>
    <w:rsid w:val="002F61C2"/>
    <w:rsid w:val="002F650E"/>
    <w:rsid w:val="002F6C9A"/>
    <w:rsid w:val="002F6CB0"/>
    <w:rsid w:val="002F6FE3"/>
    <w:rsid w:val="002F77ED"/>
    <w:rsid w:val="002F77FA"/>
    <w:rsid w:val="002F7D3C"/>
    <w:rsid w:val="003004EA"/>
    <w:rsid w:val="00300562"/>
    <w:rsid w:val="00300803"/>
    <w:rsid w:val="00300D76"/>
    <w:rsid w:val="00300E6E"/>
    <w:rsid w:val="00301505"/>
    <w:rsid w:val="00301CF9"/>
    <w:rsid w:val="0030270D"/>
    <w:rsid w:val="003030EE"/>
    <w:rsid w:val="0030335D"/>
    <w:rsid w:val="0030370F"/>
    <w:rsid w:val="00303CDD"/>
    <w:rsid w:val="0030419A"/>
    <w:rsid w:val="003041E4"/>
    <w:rsid w:val="003052F4"/>
    <w:rsid w:val="003053E1"/>
    <w:rsid w:val="00305A34"/>
    <w:rsid w:val="00306001"/>
    <w:rsid w:val="003065AD"/>
    <w:rsid w:val="00306936"/>
    <w:rsid w:val="003079E3"/>
    <w:rsid w:val="00310218"/>
    <w:rsid w:val="00310992"/>
    <w:rsid w:val="00310FE9"/>
    <w:rsid w:val="0031182A"/>
    <w:rsid w:val="003128BD"/>
    <w:rsid w:val="00312A04"/>
    <w:rsid w:val="00312A89"/>
    <w:rsid w:val="00313419"/>
    <w:rsid w:val="00313460"/>
    <w:rsid w:val="00313D7B"/>
    <w:rsid w:val="003140C3"/>
    <w:rsid w:val="00314BBD"/>
    <w:rsid w:val="00314F95"/>
    <w:rsid w:val="003154D7"/>
    <w:rsid w:val="00315819"/>
    <w:rsid w:val="00315F24"/>
    <w:rsid w:val="00315FA4"/>
    <w:rsid w:val="003201A4"/>
    <w:rsid w:val="00320727"/>
    <w:rsid w:val="00320FFB"/>
    <w:rsid w:val="0032225B"/>
    <w:rsid w:val="00322835"/>
    <w:rsid w:val="00322EBD"/>
    <w:rsid w:val="00322ECA"/>
    <w:rsid w:val="00323315"/>
    <w:rsid w:val="00323626"/>
    <w:rsid w:val="00323886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71C0"/>
    <w:rsid w:val="00330D20"/>
    <w:rsid w:val="0033184D"/>
    <w:rsid w:val="0033194D"/>
    <w:rsid w:val="00332B12"/>
    <w:rsid w:val="00332B81"/>
    <w:rsid w:val="003337BA"/>
    <w:rsid w:val="00333A99"/>
    <w:rsid w:val="00333F4A"/>
    <w:rsid w:val="00334B8B"/>
    <w:rsid w:val="0033508E"/>
    <w:rsid w:val="00335697"/>
    <w:rsid w:val="0033578D"/>
    <w:rsid w:val="0033587E"/>
    <w:rsid w:val="003364C3"/>
    <w:rsid w:val="00336E76"/>
    <w:rsid w:val="003372B7"/>
    <w:rsid w:val="003402A9"/>
    <w:rsid w:val="003408A0"/>
    <w:rsid w:val="003409AA"/>
    <w:rsid w:val="00341192"/>
    <w:rsid w:val="003419D8"/>
    <w:rsid w:val="00342279"/>
    <w:rsid w:val="00342426"/>
    <w:rsid w:val="00342AFD"/>
    <w:rsid w:val="00343645"/>
    <w:rsid w:val="00343837"/>
    <w:rsid w:val="00344112"/>
    <w:rsid w:val="00344727"/>
    <w:rsid w:val="00344774"/>
    <w:rsid w:val="00344A0A"/>
    <w:rsid w:val="00344F6E"/>
    <w:rsid w:val="0034588E"/>
    <w:rsid w:val="00345991"/>
    <w:rsid w:val="00345A46"/>
    <w:rsid w:val="00345C60"/>
    <w:rsid w:val="00345F51"/>
    <w:rsid w:val="003463E0"/>
    <w:rsid w:val="00346407"/>
    <w:rsid w:val="003466E1"/>
    <w:rsid w:val="00347052"/>
    <w:rsid w:val="00347BC5"/>
    <w:rsid w:val="00350C1C"/>
    <w:rsid w:val="00351A62"/>
    <w:rsid w:val="00351FEF"/>
    <w:rsid w:val="0035280E"/>
    <w:rsid w:val="0035374E"/>
    <w:rsid w:val="00353B51"/>
    <w:rsid w:val="00353CEF"/>
    <w:rsid w:val="00355F63"/>
    <w:rsid w:val="003562D2"/>
    <w:rsid w:val="0035649F"/>
    <w:rsid w:val="00360D29"/>
    <w:rsid w:val="00360D68"/>
    <w:rsid w:val="00362959"/>
    <w:rsid w:val="00362F90"/>
    <w:rsid w:val="0036318A"/>
    <w:rsid w:val="00363641"/>
    <w:rsid w:val="003642D5"/>
    <w:rsid w:val="003644DC"/>
    <w:rsid w:val="0036483A"/>
    <w:rsid w:val="00365035"/>
    <w:rsid w:val="003652C3"/>
    <w:rsid w:val="00365B1E"/>
    <w:rsid w:val="00366261"/>
    <w:rsid w:val="003664C4"/>
    <w:rsid w:val="003669CB"/>
    <w:rsid w:val="00366C55"/>
    <w:rsid w:val="00366C7A"/>
    <w:rsid w:val="003677A3"/>
    <w:rsid w:val="00367D04"/>
    <w:rsid w:val="00367FDC"/>
    <w:rsid w:val="0037087C"/>
    <w:rsid w:val="00371105"/>
    <w:rsid w:val="003711A3"/>
    <w:rsid w:val="003716C2"/>
    <w:rsid w:val="00371EAB"/>
    <w:rsid w:val="003722A4"/>
    <w:rsid w:val="00372474"/>
    <w:rsid w:val="00372711"/>
    <w:rsid w:val="003727D8"/>
    <w:rsid w:val="003731C7"/>
    <w:rsid w:val="003733A1"/>
    <w:rsid w:val="00373772"/>
    <w:rsid w:val="0037377F"/>
    <w:rsid w:val="00373B4E"/>
    <w:rsid w:val="003742A0"/>
    <w:rsid w:val="0037510F"/>
    <w:rsid w:val="0037549D"/>
    <w:rsid w:val="00375708"/>
    <w:rsid w:val="003757DC"/>
    <w:rsid w:val="00375859"/>
    <w:rsid w:val="00375A22"/>
    <w:rsid w:val="0037606B"/>
    <w:rsid w:val="003765E1"/>
    <w:rsid w:val="003771D9"/>
    <w:rsid w:val="0037784B"/>
    <w:rsid w:val="003800C5"/>
    <w:rsid w:val="00380E3D"/>
    <w:rsid w:val="00381399"/>
    <w:rsid w:val="00382443"/>
    <w:rsid w:val="00382B08"/>
    <w:rsid w:val="00383088"/>
    <w:rsid w:val="00383644"/>
    <w:rsid w:val="003836C9"/>
    <w:rsid w:val="00383F7F"/>
    <w:rsid w:val="003842C2"/>
    <w:rsid w:val="003850C5"/>
    <w:rsid w:val="00385946"/>
    <w:rsid w:val="00385958"/>
    <w:rsid w:val="00385F3B"/>
    <w:rsid w:val="003862BC"/>
    <w:rsid w:val="00386534"/>
    <w:rsid w:val="00386B48"/>
    <w:rsid w:val="0038733F"/>
    <w:rsid w:val="0038737B"/>
    <w:rsid w:val="003877DA"/>
    <w:rsid w:val="00390088"/>
    <w:rsid w:val="003903C9"/>
    <w:rsid w:val="003905E1"/>
    <w:rsid w:val="003907EF"/>
    <w:rsid w:val="00390A0F"/>
    <w:rsid w:val="00390C55"/>
    <w:rsid w:val="0039112C"/>
    <w:rsid w:val="0039215E"/>
    <w:rsid w:val="0039267A"/>
    <w:rsid w:val="00392750"/>
    <w:rsid w:val="0039275A"/>
    <w:rsid w:val="00392BA0"/>
    <w:rsid w:val="0039311F"/>
    <w:rsid w:val="00393316"/>
    <w:rsid w:val="003934FC"/>
    <w:rsid w:val="0039366A"/>
    <w:rsid w:val="00394040"/>
    <w:rsid w:val="003947C3"/>
    <w:rsid w:val="00395C66"/>
    <w:rsid w:val="00395FAB"/>
    <w:rsid w:val="00396A1B"/>
    <w:rsid w:val="00396BFA"/>
    <w:rsid w:val="003970F7"/>
    <w:rsid w:val="003976E3"/>
    <w:rsid w:val="00397E0F"/>
    <w:rsid w:val="00397F23"/>
    <w:rsid w:val="003A0114"/>
    <w:rsid w:val="003A0A81"/>
    <w:rsid w:val="003A3BEE"/>
    <w:rsid w:val="003A4823"/>
    <w:rsid w:val="003A4B9A"/>
    <w:rsid w:val="003A4D24"/>
    <w:rsid w:val="003A4E5B"/>
    <w:rsid w:val="003A50CE"/>
    <w:rsid w:val="003A5E77"/>
    <w:rsid w:val="003A707C"/>
    <w:rsid w:val="003B05C1"/>
    <w:rsid w:val="003B0A46"/>
    <w:rsid w:val="003B0E06"/>
    <w:rsid w:val="003B14B2"/>
    <w:rsid w:val="003B1808"/>
    <w:rsid w:val="003B187D"/>
    <w:rsid w:val="003B2F02"/>
    <w:rsid w:val="003B344A"/>
    <w:rsid w:val="003B3498"/>
    <w:rsid w:val="003B34AC"/>
    <w:rsid w:val="003B34D0"/>
    <w:rsid w:val="003B3546"/>
    <w:rsid w:val="003B3F53"/>
    <w:rsid w:val="003B4F80"/>
    <w:rsid w:val="003B5C20"/>
    <w:rsid w:val="003B5DD2"/>
    <w:rsid w:val="003B6DA1"/>
    <w:rsid w:val="003B71CA"/>
    <w:rsid w:val="003C0C12"/>
    <w:rsid w:val="003C0CB5"/>
    <w:rsid w:val="003C0D71"/>
    <w:rsid w:val="003C190E"/>
    <w:rsid w:val="003C1BBB"/>
    <w:rsid w:val="003C1E72"/>
    <w:rsid w:val="003C32C3"/>
    <w:rsid w:val="003C363C"/>
    <w:rsid w:val="003C3CD3"/>
    <w:rsid w:val="003C3F21"/>
    <w:rsid w:val="003C40D5"/>
    <w:rsid w:val="003C41E2"/>
    <w:rsid w:val="003C4EB3"/>
    <w:rsid w:val="003C506F"/>
    <w:rsid w:val="003C5175"/>
    <w:rsid w:val="003C5DF3"/>
    <w:rsid w:val="003C70D5"/>
    <w:rsid w:val="003D052C"/>
    <w:rsid w:val="003D0B6C"/>
    <w:rsid w:val="003D101E"/>
    <w:rsid w:val="003D30C3"/>
    <w:rsid w:val="003D37BF"/>
    <w:rsid w:val="003D3930"/>
    <w:rsid w:val="003D3B70"/>
    <w:rsid w:val="003D4651"/>
    <w:rsid w:val="003D54A8"/>
    <w:rsid w:val="003D55DE"/>
    <w:rsid w:val="003D5767"/>
    <w:rsid w:val="003D5CBF"/>
    <w:rsid w:val="003D66FD"/>
    <w:rsid w:val="003D6850"/>
    <w:rsid w:val="003D7016"/>
    <w:rsid w:val="003D7293"/>
    <w:rsid w:val="003D736E"/>
    <w:rsid w:val="003D7965"/>
    <w:rsid w:val="003D7D92"/>
    <w:rsid w:val="003E096E"/>
    <w:rsid w:val="003E16B7"/>
    <w:rsid w:val="003E1802"/>
    <w:rsid w:val="003E1A14"/>
    <w:rsid w:val="003E1A83"/>
    <w:rsid w:val="003E2227"/>
    <w:rsid w:val="003E27F3"/>
    <w:rsid w:val="003E333F"/>
    <w:rsid w:val="003E353E"/>
    <w:rsid w:val="003E362F"/>
    <w:rsid w:val="003E3755"/>
    <w:rsid w:val="003E4422"/>
    <w:rsid w:val="003E48E1"/>
    <w:rsid w:val="003E49D0"/>
    <w:rsid w:val="003E5072"/>
    <w:rsid w:val="003E5743"/>
    <w:rsid w:val="003E5F6C"/>
    <w:rsid w:val="003E69BC"/>
    <w:rsid w:val="003E6EEE"/>
    <w:rsid w:val="003E7719"/>
    <w:rsid w:val="003E7D9A"/>
    <w:rsid w:val="003E7E0B"/>
    <w:rsid w:val="003F01E8"/>
    <w:rsid w:val="003F04FB"/>
    <w:rsid w:val="003F0E2A"/>
    <w:rsid w:val="003F1E38"/>
    <w:rsid w:val="003F2380"/>
    <w:rsid w:val="003F23E8"/>
    <w:rsid w:val="003F2776"/>
    <w:rsid w:val="003F2A9D"/>
    <w:rsid w:val="003F4250"/>
    <w:rsid w:val="003F428D"/>
    <w:rsid w:val="003F473F"/>
    <w:rsid w:val="003F5017"/>
    <w:rsid w:val="003F5AB9"/>
    <w:rsid w:val="003F608F"/>
    <w:rsid w:val="003F621D"/>
    <w:rsid w:val="003F6240"/>
    <w:rsid w:val="003F629D"/>
    <w:rsid w:val="003F666B"/>
    <w:rsid w:val="003F6947"/>
    <w:rsid w:val="003F73A4"/>
    <w:rsid w:val="003F746B"/>
    <w:rsid w:val="003F78B4"/>
    <w:rsid w:val="003F792D"/>
    <w:rsid w:val="00400078"/>
    <w:rsid w:val="00401750"/>
    <w:rsid w:val="00401E9D"/>
    <w:rsid w:val="0040203C"/>
    <w:rsid w:val="00402755"/>
    <w:rsid w:val="004027C9"/>
    <w:rsid w:val="00402FB3"/>
    <w:rsid w:val="00403423"/>
    <w:rsid w:val="004034CF"/>
    <w:rsid w:val="00403C81"/>
    <w:rsid w:val="00403D16"/>
    <w:rsid w:val="00403D21"/>
    <w:rsid w:val="00404261"/>
    <w:rsid w:val="00404660"/>
    <w:rsid w:val="0040623A"/>
    <w:rsid w:val="004070D2"/>
    <w:rsid w:val="004075B0"/>
    <w:rsid w:val="00407633"/>
    <w:rsid w:val="00410427"/>
    <w:rsid w:val="00410B62"/>
    <w:rsid w:val="00410D1A"/>
    <w:rsid w:val="004110BD"/>
    <w:rsid w:val="0041110C"/>
    <w:rsid w:val="00411121"/>
    <w:rsid w:val="00413205"/>
    <w:rsid w:val="00413335"/>
    <w:rsid w:val="004134BD"/>
    <w:rsid w:val="00413B4C"/>
    <w:rsid w:val="004144F9"/>
    <w:rsid w:val="00414A29"/>
    <w:rsid w:val="00415313"/>
    <w:rsid w:val="0041540A"/>
    <w:rsid w:val="00415D0F"/>
    <w:rsid w:val="00415FE9"/>
    <w:rsid w:val="004166D4"/>
    <w:rsid w:val="00416A5D"/>
    <w:rsid w:val="004178AD"/>
    <w:rsid w:val="00420618"/>
    <w:rsid w:val="0042068F"/>
    <w:rsid w:val="00421BC6"/>
    <w:rsid w:val="00422D82"/>
    <w:rsid w:val="00423475"/>
    <w:rsid w:val="004236CD"/>
    <w:rsid w:val="004238EA"/>
    <w:rsid w:val="00424368"/>
    <w:rsid w:val="0042527E"/>
    <w:rsid w:val="004254E9"/>
    <w:rsid w:val="00425BC6"/>
    <w:rsid w:val="00426F89"/>
    <w:rsid w:val="004271AB"/>
    <w:rsid w:val="004271E4"/>
    <w:rsid w:val="00427294"/>
    <w:rsid w:val="00427C55"/>
    <w:rsid w:val="0043055E"/>
    <w:rsid w:val="004309D8"/>
    <w:rsid w:val="00430BBB"/>
    <w:rsid w:val="004315B7"/>
    <w:rsid w:val="004322B4"/>
    <w:rsid w:val="00432AEC"/>
    <w:rsid w:val="004333AF"/>
    <w:rsid w:val="00433A61"/>
    <w:rsid w:val="00434415"/>
    <w:rsid w:val="00434E17"/>
    <w:rsid w:val="004353DD"/>
    <w:rsid w:val="0043559B"/>
    <w:rsid w:val="00435C31"/>
    <w:rsid w:val="004360A4"/>
    <w:rsid w:val="00437C03"/>
    <w:rsid w:val="00437FC2"/>
    <w:rsid w:val="004410B5"/>
    <w:rsid w:val="004415FE"/>
    <w:rsid w:val="00441F6B"/>
    <w:rsid w:val="00442536"/>
    <w:rsid w:val="004426AE"/>
    <w:rsid w:val="00443347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5012D"/>
    <w:rsid w:val="00450488"/>
    <w:rsid w:val="0045146A"/>
    <w:rsid w:val="004519E6"/>
    <w:rsid w:val="00451B37"/>
    <w:rsid w:val="00452094"/>
    <w:rsid w:val="00452A9D"/>
    <w:rsid w:val="00453035"/>
    <w:rsid w:val="004535B3"/>
    <w:rsid w:val="00453628"/>
    <w:rsid w:val="00453E7D"/>
    <w:rsid w:val="004550AB"/>
    <w:rsid w:val="004556F8"/>
    <w:rsid w:val="00455989"/>
    <w:rsid w:val="00455D51"/>
    <w:rsid w:val="00455D57"/>
    <w:rsid w:val="00455E4A"/>
    <w:rsid w:val="00455EED"/>
    <w:rsid w:val="004566D5"/>
    <w:rsid w:val="0045681B"/>
    <w:rsid w:val="00456C46"/>
    <w:rsid w:val="004571A2"/>
    <w:rsid w:val="00457804"/>
    <w:rsid w:val="00457A63"/>
    <w:rsid w:val="004600D6"/>
    <w:rsid w:val="0046063B"/>
    <w:rsid w:val="00460B18"/>
    <w:rsid w:val="00461E0B"/>
    <w:rsid w:val="00461F25"/>
    <w:rsid w:val="00462DDD"/>
    <w:rsid w:val="004634B3"/>
    <w:rsid w:val="0046482F"/>
    <w:rsid w:val="00464B66"/>
    <w:rsid w:val="00465A16"/>
    <w:rsid w:val="00465C8A"/>
    <w:rsid w:val="004667F3"/>
    <w:rsid w:val="00466C56"/>
    <w:rsid w:val="00466DF6"/>
    <w:rsid w:val="00466F03"/>
    <w:rsid w:val="00467605"/>
    <w:rsid w:val="00467CED"/>
    <w:rsid w:val="0047020A"/>
    <w:rsid w:val="00470278"/>
    <w:rsid w:val="0047090D"/>
    <w:rsid w:val="00470F64"/>
    <w:rsid w:val="004716C5"/>
    <w:rsid w:val="00471C9E"/>
    <w:rsid w:val="00472286"/>
    <w:rsid w:val="004729EC"/>
    <w:rsid w:val="00472C04"/>
    <w:rsid w:val="00473152"/>
    <w:rsid w:val="004735D2"/>
    <w:rsid w:val="004741A4"/>
    <w:rsid w:val="004745AB"/>
    <w:rsid w:val="00475084"/>
    <w:rsid w:val="00475B53"/>
    <w:rsid w:val="004762B9"/>
    <w:rsid w:val="004769BE"/>
    <w:rsid w:val="0047745A"/>
    <w:rsid w:val="00477B44"/>
    <w:rsid w:val="00477D46"/>
    <w:rsid w:val="004802A4"/>
    <w:rsid w:val="004809B3"/>
    <w:rsid w:val="004815D8"/>
    <w:rsid w:val="004819DE"/>
    <w:rsid w:val="00481FAC"/>
    <w:rsid w:val="0048295A"/>
    <w:rsid w:val="00482FFC"/>
    <w:rsid w:val="004834C3"/>
    <w:rsid w:val="004844C8"/>
    <w:rsid w:val="004853C5"/>
    <w:rsid w:val="00485E8C"/>
    <w:rsid w:val="00486818"/>
    <w:rsid w:val="004871F6"/>
    <w:rsid w:val="00487358"/>
    <w:rsid w:val="00487A6A"/>
    <w:rsid w:val="00490E1A"/>
    <w:rsid w:val="004917BD"/>
    <w:rsid w:val="00491B07"/>
    <w:rsid w:val="00491E8C"/>
    <w:rsid w:val="004923A3"/>
    <w:rsid w:val="004924CA"/>
    <w:rsid w:val="00492527"/>
    <w:rsid w:val="00492BE2"/>
    <w:rsid w:val="00492D1B"/>
    <w:rsid w:val="00493453"/>
    <w:rsid w:val="00493550"/>
    <w:rsid w:val="0049373D"/>
    <w:rsid w:val="004938DD"/>
    <w:rsid w:val="0049399A"/>
    <w:rsid w:val="00493C1F"/>
    <w:rsid w:val="004941E4"/>
    <w:rsid w:val="00494269"/>
    <w:rsid w:val="00494A96"/>
    <w:rsid w:val="00494DA8"/>
    <w:rsid w:val="0049554A"/>
    <w:rsid w:val="00495562"/>
    <w:rsid w:val="00495878"/>
    <w:rsid w:val="0049688E"/>
    <w:rsid w:val="00496C24"/>
    <w:rsid w:val="00496EB3"/>
    <w:rsid w:val="00497B1D"/>
    <w:rsid w:val="004A02EA"/>
    <w:rsid w:val="004A0308"/>
    <w:rsid w:val="004A09FD"/>
    <w:rsid w:val="004A0CB0"/>
    <w:rsid w:val="004A0DBE"/>
    <w:rsid w:val="004A15AF"/>
    <w:rsid w:val="004A1D2B"/>
    <w:rsid w:val="004A1DAD"/>
    <w:rsid w:val="004A2C1A"/>
    <w:rsid w:val="004A2CE2"/>
    <w:rsid w:val="004A2CFB"/>
    <w:rsid w:val="004A4398"/>
    <w:rsid w:val="004A4C76"/>
    <w:rsid w:val="004A4D97"/>
    <w:rsid w:val="004A5245"/>
    <w:rsid w:val="004A57C7"/>
    <w:rsid w:val="004A640E"/>
    <w:rsid w:val="004A6710"/>
    <w:rsid w:val="004A6F3A"/>
    <w:rsid w:val="004A770B"/>
    <w:rsid w:val="004B1034"/>
    <w:rsid w:val="004B1290"/>
    <w:rsid w:val="004B1DD7"/>
    <w:rsid w:val="004B1E72"/>
    <w:rsid w:val="004B239B"/>
    <w:rsid w:val="004B2AFE"/>
    <w:rsid w:val="004B3894"/>
    <w:rsid w:val="004B3D0D"/>
    <w:rsid w:val="004B40CF"/>
    <w:rsid w:val="004C01E6"/>
    <w:rsid w:val="004C0575"/>
    <w:rsid w:val="004C0EFF"/>
    <w:rsid w:val="004C10A3"/>
    <w:rsid w:val="004C132C"/>
    <w:rsid w:val="004C1651"/>
    <w:rsid w:val="004C1A30"/>
    <w:rsid w:val="004C1E99"/>
    <w:rsid w:val="004C210F"/>
    <w:rsid w:val="004C261C"/>
    <w:rsid w:val="004C309D"/>
    <w:rsid w:val="004C3997"/>
    <w:rsid w:val="004C3E38"/>
    <w:rsid w:val="004C4910"/>
    <w:rsid w:val="004C4939"/>
    <w:rsid w:val="004C6890"/>
    <w:rsid w:val="004C6C13"/>
    <w:rsid w:val="004C762B"/>
    <w:rsid w:val="004C76D1"/>
    <w:rsid w:val="004D01D4"/>
    <w:rsid w:val="004D0833"/>
    <w:rsid w:val="004D1C6A"/>
    <w:rsid w:val="004D2745"/>
    <w:rsid w:val="004D4B3B"/>
    <w:rsid w:val="004D5824"/>
    <w:rsid w:val="004D5F1B"/>
    <w:rsid w:val="004D6B9C"/>
    <w:rsid w:val="004D7401"/>
    <w:rsid w:val="004E004A"/>
    <w:rsid w:val="004E105E"/>
    <w:rsid w:val="004E1BDF"/>
    <w:rsid w:val="004E22F7"/>
    <w:rsid w:val="004E2329"/>
    <w:rsid w:val="004E2F70"/>
    <w:rsid w:val="004E30B3"/>
    <w:rsid w:val="004E37DC"/>
    <w:rsid w:val="004E4199"/>
    <w:rsid w:val="004E43E1"/>
    <w:rsid w:val="004E4495"/>
    <w:rsid w:val="004E458E"/>
    <w:rsid w:val="004E48F1"/>
    <w:rsid w:val="004E4BBB"/>
    <w:rsid w:val="004E4F98"/>
    <w:rsid w:val="004E598A"/>
    <w:rsid w:val="004E6233"/>
    <w:rsid w:val="004E6355"/>
    <w:rsid w:val="004E70C6"/>
    <w:rsid w:val="004E7F72"/>
    <w:rsid w:val="004E7FD2"/>
    <w:rsid w:val="004F0FFE"/>
    <w:rsid w:val="004F249E"/>
    <w:rsid w:val="004F28AC"/>
    <w:rsid w:val="004F2B67"/>
    <w:rsid w:val="004F2C91"/>
    <w:rsid w:val="004F3124"/>
    <w:rsid w:val="004F462A"/>
    <w:rsid w:val="004F50E3"/>
    <w:rsid w:val="004F5241"/>
    <w:rsid w:val="004F5BCB"/>
    <w:rsid w:val="004F5EC5"/>
    <w:rsid w:val="004F5F85"/>
    <w:rsid w:val="004F63F1"/>
    <w:rsid w:val="004F6C3C"/>
    <w:rsid w:val="004F7748"/>
    <w:rsid w:val="00500BE8"/>
    <w:rsid w:val="00501371"/>
    <w:rsid w:val="005017E4"/>
    <w:rsid w:val="00502D92"/>
    <w:rsid w:val="00502ED8"/>
    <w:rsid w:val="0050371F"/>
    <w:rsid w:val="005038C2"/>
    <w:rsid w:val="00504057"/>
    <w:rsid w:val="00506D40"/>
    <w:rsid w:val="00506FCD"/>
    <w:rsid w:val="00506FE4"/>
    <w:rsid w:val="00507877"/>
    <w:rsid w:val="00510C33"/>
    <w:rsid w:val="00510EFE"/>
    <w:rsid w:val="00511197"/>
    <w:rsid w:val="0051140A"/>
    <w:rsid w:val="005120C4"/>
    <w:rsid w:val="005122E6"/>
    <w:rsid w:val="00513B49"/>
    <w:rsid w:val="00513D36"/>
    <w:rsid w:val="00514550"/>
    <w:rsid w:val="00514F9C"/>
    <w:rsid w:val="00514FB4"/>
    <w:rsid w:val="00515338"/>
    <w:rsid w:val="00515348"/>
    <w:rsid w:val="00515FBB"/>
    <w:rsid w:val="00520808"/>
    <w:rsid w:val="00520E38"/>
    <w:rsid w:val="00521206"/>
    <w:rsid w:val="00522FF3"/>
    <w:rsid w:val="00523135"/>
    <w:rsid w:val="0052318C"/>
    <w:rsid w:val="00523936"/>
    <w:rsid w:val="00524074"/>
    <w:rsid w:val="005255F3"/>
    <w:rsid w:val="00525B7B"/>
    <w:rsid w:val="00525D1E"/>
    <w:rsid w:val="00526787"/>
    <w:rsid w:val="00527165"/>
    <w:rsid w:val="005308AA"/>
    <w:rsid w:val="00533A9E"/>
    <w:rsid w:val="00533B3A"/>
    <w:rsid w:val="00533EEE"/>
    <w:rsid w:val="00533F18"/>
    <w:rsid w:val="005340D9"/>
    <w:rsid w:val="0053455B"/>
    <w:rsid w:val="00534A47"/>
    <w:rsid w:val="00534B4C"/>
    <w:rsid w:val="005359F7"/>
    <w:rsid w:val="005372B5"/>
    <w:rsid w:val="0053735D"/>
    <w:rsid w:val="00540086"/>
    <w:rsid w:val="005403FC"/>
    <w:rsid w:val="00540E72"/>
    <w:rsid w:val="00540F0E"/>
    <w:rsid w:val="00541FF7"/>
    <w:rsid w:val="0054213A"/>
    <w:rsid w:val="0054254C"/>
    <w:rsid w:val="005425C9"/>
    <w:rsid w:val="00542E65"/>
    <w:rsid w:val="00542F78"/>
    <w:rsid w:val="005436EC"/>
    <w:rsid w:val="005441A6"/>
    <w:rsid w:val="0054422A"/>
    <w:rsid w:val="00544409"/>
    <w:rsid w:val="00546B24"/>
    <w:rsid w:val="00547001"/>
    <w:rsid w:val="005475F8"/>
    <w:rsid w:val="00547EF7"/>
    <w:rsid w:val="00550664"/>
    <w:rsid w:val="005506FA"/>
    <w:rsid w:val="005510FB"/>
    <w:rsid w:val="005517FB"/>
    <w:rsid w:val="00551C55"/>
    <w:rsid w:val="005528DE"/>
    <w:rsid w:val="00552CC2"/>
    <w:rsid w:val="00552E5D"/>
    <w:rsid w:val="005530BC"/>
    <w:rsid w:val="005533FE"/>
    <w:rsid w:val="00553674"/>
    <w:rsid w:val="00553A6B"/>
    <w:rsid w:val="00554425"/>
    <w:rsid w:val="00554E1D"/>
    <w:rsid w:val="005554B2"/>
    <w:rsid w:val="00555EC8"/>
    <w:rsid w:val="00555F6E"/>
    <w:rsid w:val="00556DB2"/>
    <w:rsid w:val="00557A30"/>
    <w:rsid w:val="00557DA8"/>
    <w:rsid w:val="00560B42"/>
    <w:rsid w:val="00561128"/>
    <w:rsid w:val="005614E1"/>
    <w:rsid w:val="0056246E"/>
    <w:rsid w:val="00562B99"/>
    <w:rsid w:val="00563174"/>
    <w:rsid w:val="00563326"/>
    <w:rsid w:val="00563536"/>
    <w:rsid w:val="0056444B"/>
    <w:rsid w:val="005645E7"/>
    <w:rsid w:val="0056475A"/>
    <w:rsid w:val="00564768"/>
    <w:rsid w:val="00564BFE"/>
    <w:rsid w:val="005657C0"/>
    <w:rsid w:val="0056653B"/>
    <w:rsid w:val="00566743"/>
    <w:rsid w:val="00570845"/>
    <w:rsid w:val="00570902"/>
    <w:rsid w:val="005711B6"/>
    <w:rsid w:val="00571304"/>
    <w:rsid w:val="00571916"/>
    <w:rsid w:val="00571E99"/>
    <w:rsid w:val="00572393"/>
    <w:rsid w:val="00572518"/>
    <w:rsid w:val="005727C9"/>
    <w:rsid w:val="00572C12"/>
    <w:rsid w:val="00572C88"/>
    <w:rsid w:val="00572E0C"/>
    <w:rsid w:val="0057362A"/>
    <w:rsid w:val="00573815"/>
    <w:rsid w:val="0057445A"/>
    <w:rsid w:val="005769EF"/>
    <w:rsid w:val="00576F84"/>
    <w:rsid w:val="0057701C"/>
    <w:rsid w:val="005773F2"/>
    <w:rsid w:val="00577930"/>
    <w:rsid w:val="00577A7E"/>
    <w:rsid w:val="00580A57"/>
    <w:rsid w:val="00580B86"/>
    <w:rsid w:val="00580CB1"/>
    <w:rsid w:val="00581DDC"/>
    <w:rsid w:val="00581DDF"/>
    <w:rsid w:val="00582E14"/>
    <w:rsid w:val="00583532"/>
    <w:rsid w:val="00583BD6"/>
    <w:rsid w:val="0058400F"/>
    <w:rsid w:val="00585F08"/>
    <w:rsid w:val="005861CB"/>
    <w:rsid w:val="00586C09"/>
    <w:rsid w:val="00586C0A"/>
    <w:rsid w:val="005871B9"/>
    <w:rsid w:val="0058795F"/>
    <w:rsid w:val="00590A4A"/>
    <w:rsid w:val="0059123A"/>
    <w:rsid w:val="00592E71"/>
    <w:rsid w:val="00592EC0"/>
    <w:rsid w:val="00593B68"/>
    <w:rsid w:val="00593E82"/>
    <w:rsid w:val="00593EE6"/>
    <w:rsid w:val="00594109"/>
    <w:rsid w:val="00594582"/>
    <w:rsid w:val="00594712"/>
    <w:rsid w:val="00594FBB"/>
    <w:rsid w:val="005951FB"/>
    <w:rsid w:val="00595CDA"/>
    <w:rsid w:val="00595FE1"/>
    <w:rsid w:val="00596215"/>
    <w:rsid w:val="00596253"/>
    <w:rsid w:val="00597E83"/>
    <w:rsid w:val="00597FFC"/>
    <w:rsid w:val="005A06A8"/>
    <w:rsid w:val="005A1A0E"/>
    <w:rsid w:val="005A2E61"/>
    <w:rsid w:val="005A32F7"/>
    <w:rsid w:val="005A33D1"/>
    <w:rsid w:val="005A358F"/>
    <w:rsid w:val="005A373A"/>
    <w:rsid w:val="005A39E3"/>
    <w:rsid w:val="005A3C50"/>
    <w:rsid w:val="005A3DA8"/>
    <w:rsid w:val="005A4527"/>
    <w:rsid w:val="005A518D"/>
    <w:rsid w:val="005A531B"/>
    <w:rsid w:val="005A6657"/>
    <w:rsid w:val="005A6B78"/>
    <w:rsid w:val="005A72F1"/>
    <w:rsid w:val="005A78EB"/>
    <w:rsid w:val="005A79B3"/>
    <w:rsid w:val="005B048B"/>
    <w:rsid w:val="005B05AD"/>
    <w:rsid w:val="005B1151"/>
    <w:rsid w:val="005B13BC"/>
    <w:rsid w:val="005B13C8"/>
    <w:rsid w:val="005B1B26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77D4"/>
    <w:rsid w:val="005C2057"/>
    <w:rsid w:val="005C2B0B"/>
    <w:rsid w:val="005C2B2C"/>
    <w:rsid w:val="005C2D71"/>
    <w:rsid w:val="005C2F97"/>
    <w:rsid w:val="005C3452"/>
    <w:rsid w:val="005C3DDF"/>
    <w:rsid w:val="005C4203"/>
    <w:rsid w:val="005C4846"/>
    <w:rsid w:val="005C4CD1"/>
    <w:rsid w:val="005C560C"/>
    <w:rsid w:val="005C5E15"/>
    <w:rsid w:val="005C69A3"/>
    <w:rsid w:val="005C6E0C"/>
    <w:rsid w:val="005C7A1D"/>
    <w:rsid w:val="005C7CCB"/>
    <w:rsid w:val="005D1903"/>
    <w:rsid w:val="005D1BCD"/>
    <w:rsid w:val="005D2257"/>
    <w:rsid w:val="005D234E"/>
    <w:rsid w:val="005D265D"/>
    <w:rsid w:val="005D31A3"/>
    <w:rsid w:val="005D3551"/>
    <w:rsid w:val="005D3CD1"/>
    <w:rsid w:val="005D4539"/>
    <w:rsid w:val="005D5659"/>
    <w:rsid w:val="005D5A12"/>
    <w:rsid w:val="005D5D62"/>
    <w:rsid w:val="005D69BB"/>
    <w:rsid w:val="005D6C4F"/>
    <w:rsid w:val="005D6CE0"/>
    <w:rsid w:val="005D6D38"/>
    <w:rsid w:val="005E0497"/>
    <w:rsid w:val="005E05E8"/>
    <w:rsid w:val="005E1117"/>
    <w:rsid w:val="005E1341"/>
    <w:rsid w:val="005E136F"/>
    <w:rsid w:val="005E1473"/>
    <w:rsid w:val="005E20F4"/>
    <w:rsid w:val="005E25E0"/>
    <w:rsid w:val="005E29CD"/>
    <w:rsid w:val="005E2EE6"/>
    <w:rsid w:val="005E2F54"/>
    <w:rsid w:val="005E363E"/>
    <w:rsid w:val="005E4BEA"/>
    <w:rsid w:val="005E4F6B"/>
    <w:rsid w:val="005E69C7"/>
    <w:rsid w:val="005E72D5"/>
    <w:rsid w:val="005E734E"/>
    <w:rsid w:val="005E77FA"/>
    <w:rsid w:val="005E7980"/>
    <w:rsid w:val="005F026C"/>
    <w:rsid w:val="005F0B64"/>
    <w:rsid w:val="005F25A7"/>
    <w:rsid w:val="005F335E"/>
    <w:rsid w:val="005F4DE6"/>
    <w:rsid w:val="005F4F8B"/>
    <w:rsid w:val="005F5683"/>
    <w:rsid w:val="005F5FBE"/>
    <w:rsid w:val="005F6284"/>
    <w:rsid w:val="005F6896"/>
    <w:rsid w:val="005F6A8E"/>
    <w:rsid w:val="005F744B"/>
    <w:rsid w:val="005F7972"/>
    <w:rsid w:val="00600E55"/>
    <w:rsid w:val="00600F5E"/>
    <w:rsid w:val="006018DE"/>
    <w:rsid w:val="006023A6"/>
    <w:rsid w:val="00602EFA"/>
    <w:rsid w:val="006051B7"/>
    <w:rsid w:val="00605B85"/>
    <w:rsid w:val="00605E97"/>
    <w:rsid w:val="00605F86"/>
    <w:rsid w:val="006073E7"/>
    <w:rsid w:val="00607407"/>
    <w:rsid w:val="00607E26"/>
    <w:rsid w:val="006101D3"/>
    <w:rsid w:val="006111E7"/>
    <w:rsid w:val="00611593"/>
    <w:rsid w:val="00611A4A"/>
    <w:rsid w:val="00611A9A"/>
    <w:rsid w:val="00611B70"/>
    <w:rsid w:val="00611D78"/>
    <w:rsid w:val="00611DD2"/>
    <w:rsid w:val="00612340"/>
    <w:rsid w:val="00612958"/>
    <w:rsid w:val="00613490"/>
    <w:rsid w:val="00613C1A"/>
    <w:rsid w:val="006145D7"/>
    <w:rsid w:val="006149D6"/>
    <w:rsid w:val="00614B57"/>
    <w:rsid w:val="00614C31"/>
    <w:rsid w:val="006153DA"/>
    <w:rsid w:val="0061606A"/>
    <w:rsid w:val="00616226"/>
    <w:rsid w:val="006169DC"/>
    <w:rsid w:val="006200FD"/>
    <w:rsid w:val="00621507"/>
    <w:rsid w:val="006219A4"/>
    <w:rsid w:val="00621FB5"/>
    <w:rsid w:val="00621FF5"/>
    <w:rsid w:val="00622749"/>
    <w:rsid w:val="00622832"/>
    <w:rsid w:val="006228D7"/>
    <w:rsid w:val="00622C26"/>
    <w:rsid w:val="00622D9A"/>
    <w:rsid w:val="0062469F"/>
    <w:rsid w:val="00624766"/>
    <w:rsid w:val="00624A05"/>
    <w:rsid w:val="00625F22"/>
    <w:rsid w:val="006269FB"/>
    <w:rsid w:val="006271D7"/>
    <w:rsid w:val="00627791"/>
    <w:rsid w:val="00627EFD"/>
    <w:rsid w:val="00630EC3"/>
    <w:rsid w:val="00631585"/>
    <w:rsid w:val="00631E2E"/>
    <w:rsid w:val="00632309"/>
    <w:rsid w:val="00632A94"/>
    <w:rsid w:val="00632D12"/>
    <w:rsid w:val="00632F17"/>
    <w:rsid w:val="0063310E"/>
    <w:rsid w:val="00633F56"/>
    <w:rsid w:val="006345CA"/>
    <w:rsid w:val="006345E2"/>
    <w:rsid w:val="006367FE"/>
    <w:rsid w:val="00636F19"/>
    <w:rsid w:val="006370C5"/>
    <w:rsid w:val="00637D9D"/>
    <w:rsid w:val="00640BA0"/>
    <w:rsid w:val="00641052"/>
    <w:rsid w:val="00641782"/>
    <w:rsid w:val="00641E9F"/>
    <w:rsid w:val="00642C4D"/>
    <w:rsid w:val="006434B3"/>
    <w:rsid w:val="006451BE"/>
    <w:rsid w:val="006459BD"/>
    <w:rsid w:val="0064702C"/>
    <w:rsid w:val="006478DA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2A7"/>
    <w:rsid w:val="006527A4"/>
    <w:rsid w:val="00653C89"/>
    <w:rsid w:val="00654920"/>
    <w:rsid w:val="00654C33"/>
    <w:rsid w:val="00654D88"/>
    <w:rsid w:val="00655040"/>
    <w:rsid w:val="00655623"/>
    <w:rsid w:val="00655914"/>
    <w:rsid w:val="00655E52"/>
    <w:rsid w:val="006567B8"/>
    <w:rsid w:val="00657045"/>
    <w:rsid w:val="006572A7"/>
    <w:rsid w:val="00657665"/>
    <w:rsid w:val="00657852"/>
    <w:rsid w:val="00657F84"/>
    <w:rsid w:val="0066047C"/>
    <w:rsid w:val="00660E86"/>
    <w:rsid w:val="006615E8"/>
    <w:rsid w:val="0066160E"/>
    <w:rsid w:val="006618B9"/>
    <w:rsid w:val="00662130"/>
    <w:rsid w:val="00662178"/>
    <w:rsid w:val="00662BD4"/>
    <w:rsid w:val="0066397D"/>
    <w:rsid w:val="0066487E"/>
    <w:rsid w:val="00664897"/>
    <w:rsid w:val="006653F9"/>
    <w:rsid w:val="00665F20"/>
    <w:rsid w:val="006661A7"/>
    <w:rsid w:val="006663E3"/>
    <w:rsid w:val="00666ACA"/>
    <w:rsid w:val="0066761E"/>
    <w:rsid w:val="00667982"/>
    <w:rsid w:val="00667EA9"/>
    <w:rsid w:val="00670C12"/>
    <w:rsid w:val="00671025"/>
    <w:rsid w:val="006715D5"/>
    <w:rsid w:val="006718F5"/>
    <w:rsid w:val="00672CC3"/>
    <w:rsid w:val="00673277"/>
    <w:rsid w:val="00673C80"/>
    <w:rsid w:val="006748D8"/>
    <w:rsid w:val="00674C18"/>
    <w:rsid w:val="00674E57"/>
    <w:rsid w:val="00674FEB"/>
    <w:rsid w:val="006757B4"/>
    <w:rsid w:val="00675FB6"/>
    <w:rsid w:val="00676459"/>
    <w:rsid w:val="00676ECF"/>
    <w:rsid w:val="00677022"/>
    <w:rsid w:val="00677A19"/>
    <w:rsid w:val="00677A54"/>
    <w:rsid w:val="00680BF5"/>
    <w:rsid w:val="00680DA3"/>
    <w:rsid w:val="00680FA8"/>
    <w:rsid w:val="00682A22"/>
    <w:rsid w:val="00682ED2"/>
    <w:rsid w:val="006830A1"/>
    <w:rsid w:val="00683127"/>
    <w:rsid w:val="00683742"/>
    <w:rsid w:val="00683A28"/>
    <w:rsid w:val="00683AC8"/>
    <w:rsid w:val="00684D3E"/>
    <w:rsid w:val="006856AF"/>
    <w:rsid w:val="00685BAC"/>
    <w:rsid w:val="006867C9"/>
    <w:rsid w:val="00690190"/>
    <w:rsid w:val="00690AE3"/>
    <w:rsid w:val="00690C74"/>
    <w:rsid w:val="00690E20"/>
    <w:rsid w:val="00691076"/>
    <w:rsid w:val="00691AFF"/>
    <w:rsid w:val="0069258A"/>
    <w:rsid w:val="0069292F"/>
    <w:rsid w:val="00694491"/>
    <w:rsid w:val="006945CD"/>
    <w:rsid w:val="006959CB"/>
    <w:rsid w:val="00696C2F"/>
    <w:rsid w:val="006973E7"/>
    <w:rsid w:val="0069766F"/>
    <w:rsid w:val="006A002B"/>
    <w:rsid w:val="006A05D4"/>
    <w:rsid w:val="006A0E5A"/>
    <w:rsid w:val="006A0EFE"/>
    <w:rsid w:val="006A17A6"/>
    <w:rsid w:val="006A25F2"/>
    <w:rsid w:val="006A2638"/>
    <w:rsid w:val="006A3F0C"/>
    <w:rsid w:val="006A48B8"/>
    <w:rsid w:val="006A4D07"/>
    <w:rsid w:val="006A4D6F"/>
    <w:rsid w:val="006A5E19"/>
    <w:rsid w:val="006A6237"/>
    <w:rsid w:val="006A76EC"/>
    <w:rsid w:val="006A771E"/>
    <w:rsid w:val="006A7C5A"/>
    <w:rsid w:val="006B0273"/>
    <w:rsid w:val="006B0413"/>
    <w:rsid w:val="006B08CB"/>
    <w:rsid w:val="006B0FF4"/>
    <w:rsid w:val="006B1DE0"/>
    <w:rsid w:val="006B1FB8"/>
    <w:rsid w:val="006B1FCA"/>
    <w:rsid w:val="006B2696"/>
    <w:rsid w:val="006B3090"/>
    <w:rsid w:val="006B32CF"/>
    <w:rsid w:val="006B3937"/>
    <w:rsid w:val="006B5A6F"/>
    <w:rsid w:val="006B6098"/>
    <w:rsid w:val="006B6A5C"/>
    <w:rsid w:val="006B761B"/>
    <w:rsid w:val="006B7699"/>
    <w:rsid w:val="006C0D0C"/>
    <w:rsid w:val="006C1046"/>
    <w:rsid w:val="006C1982"/>
    <w:rsid w:val="006C21B0"/>
    <w:rsid w:val="006C3231"/>
    <w:rsid w:val="006C36A7"/>
    <w:rsid w:val="006C37A3"/>
    <w:rsid w:val="006C5653"/>
    <w:rsid w:val="006C593F"/>
    <w:rsid w:val="006C5D97"/>
    <w:rsid w:val="006C5F97"/>
    <w:rsid w:val="006C5F9F"/>
    <w:rsid w:val="006C64D7"/>
    <w:rsid w:val="006C67E6"/>
    <w:rsid w:val="006C7A2D"/>
    <w:rsid w:val="006C7DFA"/>
    <w:rsid w:val="006D0C46"/>
    <w:rsid w:val="006D0D3A"/>
    <w:rsid w:val="006D10F6"/>
    <w:rsid w:val="006D16AB"/>
    <w:rsid w:val="006D1F67"/>
    <w:rsid w:val="006D21C0"/>
    <w:rsid w:val="006D35DB"/>
    <w:rsid w:val="006D3D03"/>
    <w:rsid w:val="006D3DD2"/>
    <w:rsid w:val="006D480C"/>
    <w:rsid w:val="006D4D47"/>
    <w:rsid w:val="006D57AF"/>
    <w:rsid w:val="006D587E"/>
    <w:rsid w:val="006D5B2A"/>
    <w:rsid w:val="006D5B6D"/>
    <w:rsid w:val="006D72D1"/>
    <w:rsid w:val="006D7627"/>
    <w:rsid w:val="006D7E24"/>
    <w:rsid w:val="006E0010"/>
    <w:rsid w:val="006E17B9"/>
    <w:rsid w:val="006E21B5"/>
    <w:rsid w:val="006E24E7"/>
    <w:rsid w:val="006E28CD"/>
    <w:rsid w:val="006E3683"/>
    <w:rsid w:val="006E4477"/>
    <w:rsid w:val="006E491D"/>
    <w:rsid w:val="006E5F1B"/>
    <w:rsid w:val="006E6275"/>
    <w:rsid w:val="006E63DA"/>
    <w:rsid w:val="006E69C6"/>
    <w:rsid w:val="006E721D"/>
    <w:rsid w:val="006E76B6"/>
    <w:rsid w:val="006E779A"/>
    <w:rsid w:val="006F0EC6"/>
    <w:rsid w:val="006F1053"/>
    <w:rsid w:val="006F2557"/>
    <w:rsid w:val="006F2E0C"/>
    <w:rsid w:val="006F31AB"/>
    <w:rsid w:val="006F3AD8"/>
    <w:rsid w:val="006F4811"/>
    <w:rsid w:val="006F4909"/>
    <w:rsid w:val="006F4B66"/>
    <w:rsid w:val="006F4C36"/>
    <w:rsid w:val="006F4E94"/>
    <w:rsid w:val="006F55EF"/>
    <w:rsid w:val="006F5B5A"/>
    <w:rsid w:val="006F5F83"/>
    <w:rsid w:val="006F72B8"/>
    <w:rsid w:val="0070062F"/>
    <w:rsid w:val="00700670"/>
    <w:rsid w:val="007006A4"/>
    <w:rsid w:val="00700937"/>
    <w:rsid w:val="00700DA7"/>
    <w:rsid w:val="0070111A"/>
    <w:rsid w:val="007011EB"/>
    <w:rsid w:val="00701A83"/>
    <w:rsid w:val="007037D5"/>
    <w:rsid w:val="007037E9"/>
    <w:rsid w:val="00703970"/>
    <w:rsid w:val="00703C93"/>
    <w:rsid w:val="00704360"/>
    <w:rsid w:val="00704526"/>
    <w:rsid w:val="00705792"/>
    <w:rsid w:val="0070591B"/>
    <w:rsid w:val="00705F29"/>
    <w:rsid w:val="0070707D"/>
    <w:rsid w:val="007070C9"/>
    <w:rsid w:val="00707993"/>
    <w:rsid w:val="00710308"/>
    <w:rsid w:val="0071116C"/>
    <w:rsid w:val="00711306"/>
    <w:rsid w:val="00711599"/>
    <w:rsid w:val="0071159D"/>
    <w:rsid w:val="007119D6"/>
    <w:rsid w:val="00711D1E"/>
    <w:rsid w:val="00711F5B"/>
    <w:rsid w:val="00712B62"/>
    <w:rsid w:val="00712BCC"/>
    <w:rsid w:val="007136F5"/>
    <w:rsid w:val="00713B48"/>
    <w:rsid w:val="00713B87"/>
    <w:rsid w:val="007140A5"/>
    <w:rsid w:val="007141C8"/>
    <w:rsid w:val="007146F7"/>
    <w:rsid w:val="007149A9"/>
    <w:rsid w:val="0071504B"/>
    <w:rsid w:val="00715325"/>
    <w:rsid w:val="00715372"/>
    <w:rsid w:val="0071588C"/>
    <w:rsid w:val="00715D08"/>
    <w:rsid w:val="00716230"/>
    <w:rsid w:val="007164E5"/>
    <w:rsid w:val="00716866"/>
    <w:rsid w:val="00716916"/>
    <w:rsid w:val="00717281"/>
    <w:rsid w:val="007175ED"/>
    <w:rsid w:val="007222FF"/>
    <w:rsid w:val="00722424"/>
    <w:rsid w:val="00722CA8"/>
    <w:rsid w:val="0072354B"/>
    <w:rsid w:val="007245A2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D98"/>
    <w:rsid w:val="00731ECE"/>
    <w:rsid w:val="0073229D"/>
    <w:rsid w:val="007323A5"/>
    <w:rsid w:val="007325AC"/>
    <w:rsid w:val="00732784"/>
    <w:rsid w:val="00732AF1"/>
    <w:rsid w:val="00733827"/>
    <w:rsid w:val="00733EA9"/>
    <w:rsid w:val="00734A72"/>
    <w:rsid w:val="007350ED"/>
    <w:rsid w:val="00735810"/>
    <w:rsid w:val="00735F2F"/>
    <w:rsid w:val="0073621A"/>
    <w:rsid w:val="00737CF0"/>
    <w:rsid w:val="00737F56"/>
    <w:rsid w:val="0074070B"/>
    <w:rsid w:val="00740A5A"/>
    <w:rsid w:val="00740EB1"/>
    <w:rsid w:val="007419A1"/>
    <w:rsid w:val="00741EEE"/>
    <w:rsid w:val="007420BD"/>
    <w:rsid w:val="00742102"/>
    <w:rsid w:val="007426A3"/>
    <w:rsid w:val="007427DE"/>
    <w:rsid w:val="0074309A"/>
    <w:rsid w:val="007433DF"/>
    <w:rsid w:val="007434E3"/>
    <w:rsid w:val="00743524"/>
    <w:rsid w:val="00743886"/>
    <w:rsid w:val="007442B9"/>
    <w:rsid w:val="00744408"/>
    <w:rsid w:val="007447F1"/>
    <w:rsid w:val="00744B41"/>
    <w:rsid w:val="007454AD"/>
    <w:rsid w:val="00745C84"/>
    <w:rsid w:val="00745F3D"/>
    <w:rsid w:val="0074711E"/>
    <w:rsid w:val="00747394"/>
    <w:rsid w:val="007477DE"/>
    <w:rsid w:val="00747BD0"/>
    <w:rsid w:val="0075008C"/>
    <w:rsid w:val="007511C0"/>
    <w:rsid w:val="00752C22"/>
    <w:rsid w:val="00752D0C"/>
    <w:rsid w:val="0075305B"/>
    <w:rsid w:val="00753DED"/>
    <w:rsid w:val="0075541D"/>
    <w:rsid w:val="00755612"/>
    <w:rsid w:val="00755AD0"/>
    <w:rsid w:val="007560D6"/>
    <w:rsid w:val="007565DE"/>
    <w:rsid w:val="007569F0"/>
    <w:rsid w:val="00757A62"/>
    <w:rsid w:val="007605B3"/>
    <w:rsid w:val="00760C7E"/>
    <w:rsid w:val="007610E9"/>
    <w:rsid w:val="007628A0"/>
    <w:rsid w:val="00762E5C"/>
    <w:rsid w:val="00764251"/>
    <w:rsid w:val="007649AE"/>
    <w:rsid w:val="00764ECE"/>
    <w:rsid w:val="00765977"/>
    <w:rsid w:val="00766728"/>
    <w:rsid w:val="007668F1"/>
    <w:rsid w:val="00767205"/>
    <w:rsid w:val="0076771B"/>
    <w:rsid w:val="00767D6C"/>
    <w:rsid w:val="00771810"/>
    <w:rsid w:val="00772B71"/>
    <w:rsid w:val="00773231"/>
    <w:rsid w:val="0077494C"/>
    <w:rsid w:val="007749F3"/>
    <w:rsid w:val="007762DA"/>
    <w:rsid w:val="00776381"/>
    <w:rsid w:val="00776747"/>
    <w:rsid w:val="00776FB7"/>
    <w:rsid w:val="007770D5"/>
    <w:rsid w:val="00777580"/>
    <w:rsid w:val="00777E8B"/>
    <w:rsid w:val="007804FB"/>
    <w:rsid w:val="00780E0D"/>
    <w:rsid w:val="00780E80"/>
    <w:rsid w:val="007811DE"/>
    <w:rsid w:val="007811E4"/>
    <w:rsid w:val="00782404"/>
    <w:rsid w:val="007824D1"/>
    <w:rsid w:val="00782F3F"/>
    <w:rsid w:val="007837FB"/>
    <w:rsid w:val="00783C68"/>
    <w:rsid w:val="00785044"/>
    <w:rsid w:val="00785466"/>
    <w:rsid w:val="0078550E"/>
    <w:rsid w:val="00785945"/>
    <w:rsid w:val="00786174"/>
    <w:rsid w:val="007865B7"/>
    <w:rsid w:val="007867B5"/>
    <w:rsid w:val="00786825"/>
    <w:rsid w:val="0078684F"/>
    <w:rsid w:val="007871F1"/>
    <w:rsid w:val="007878F0"/>
    <w:rsid w:val="00787983"/>
    <w:rsid w:val="0079079A"/>
    <w:rsid w:val="00790F8E"/>
    <w:rsid w:val="00791436"/>
    <w:rsid w:val="0079149E"/>
    <w:rsid w:val="007918B5"/>
    <w:rsid w:val="0079197E"/>
    <w:rsid w:val="00791F66"/>
    <w:rsid w:val="0079296E"/>
    <w:rsid w:val="00792F27"/>
    <w:rsid w:val="00792F59"/>
    <w:rsid w:val="0079422F"/>
    <w:rsid w:val="00794AE5"/>
    <w:rsid w:val="00795583"/>
    <w:rsid w:val="007959B2"/>
    <w:rsid w:val="007963BD"/>
    <w:rsid w:val="007970F7"/>
    <w:rsid w:val="0079763A"/>
    <w:rsid w:val="00797DC7"/>
    <w:rsid w:val="007A02A9"/>
    <w:rsid w:val="007A043D"/>
    <w:rsid w:val="007A05D9"/>
    <w:rsid w:val="007A0CB9"/>
    <w:rsid w:val="007A15B9"/>
    <w:rsid w:val="007A1653"/>
    <w:rsid w:val="007A1EBE"/>
    <w:rsid w:val="007A1EDD"/>
    <w:rsid w:val="007A21BD"/>
    <w:rsid w:val="007A27C8"/>
    <w:rsid w:val="007A339E"/>
    <w:rsid w:val="007A3FD1"/>
    <w:rsid w:val="007A406D"/>
    <w:rsid w:val="007A44A6"/>
    <w:rsid w:val="007A47FD"/>
    <w:rsid w:val="007A4A28"/>
    <w:rsid w:val="007A4E48"/>
    <w:rsid w:val="007A5492"/>
    <w:rsid w:val="007A57B1"/>
    <w:rsid w:val="007A63C5"/>
    <w:rsid w:val="007A70C7"/>
    <w:rsid w:val="007A72FD"/>
    <w:rsid w:val="007A79A8"/>
    <w:rsid w:val="007B0686"/>
    <w:rsid w:val="007B1023"/>
    <w:rsid w:val="007B1576"/>
    <w:rsid w:val="007B1FFA"/>
    <w:rsid w:val="007B22D2"/>
    <w:rsid w:val="007B3786"/>
    <w:rsid w:val="007B399E"/>
    <w:rsid w:val="007B3EB7"/>
    <w:rsid w:val="007B42BB"/>
    <w:rsid w:val="007B4B93"/>
    <w:rsid w:val="007B50D5"/>
    <w:rsid w:val="007B5B46"/>
    <w:rsid w:val="007B72F1"/>
    <w:rsid w:val="007B75BF"/>
    <w:rsid w:val="007B7A83"/>
    <w:rsid w:val="007C038C"/>
    <w:rsid w:val="007C0611"/>
    <w:rsid w:val="007C12EA"/>
    <w:rsid w:val="007C13D6"/>
    <w:rsid w:val="007C21D6"/>
    <w:rsid w:val="007C296E"/>
    <w:rsid w:val="007C3BFF"/>
    <w:rsid w:val="007C437C"/>
    <w:rsid w:val="007C49AB"/>
    <w:rsid w:val="007C4CAF"/>
    <w:rsid w:val="007C512A"/>
    <w:rsid w:val="007C5577"/>
    <w:rsid w:val="007C57E7"/>
    <w:rsid w:val="007C5884"/>
    <w:rsid w:val="007C59A3"/>
    <w:rsid w:val="007C61B7"/>
    <w:rsid w:val="007C6BC2"/>
    <w:rsid w:val="007C71CC"/>
    <w:rsid w:val="007C77E1"/>
    <w:rsid w:val="007C7A65"/>
    <w:rsid w:val="007D04AD"/>
    <w:rsid w:val="007D081D"/>
    <w:rsid w:val="007D0932"/>
    <w:rsid w:val="007D0C25"/>
    <w:rsid w:val="007D0E1E"/>
    <w:rsid w:val="007D1D49"/>
    <w:rsid w:val="007D1DEA"/>
    <w:rsid w:val="007D1F2F"/>
    <w:rsid w:val="007D2906"/>
    <w:rsid w:val="007D3756"/>
    <w:rsid w:val="007D378C"/>
    <w:rsid w:val="007D3811"/>
    <w:rsid w:val="007D3AD4"/>
    <w:rsid w:val="007D3B61"/>
    <w:rsid w:val="007D4D85"/>
    <w:rsid w:val="007D4ED9"/>
    <w:rsid w:val="007D530E"/>
    <w:rsid w:val="007D6F90"/>
    <w:rsid w:val="007D7392"/>
    <w:rsid w:val="007D781B"/>
    <w:rsid w:val="007E01E2"/>
    <w:rsid w:val="007E0C87"/>
    <w:rsid w:val="007E0F91"/>
    <w:rsid w:val="007E1828"/>
    <w:rsid w:val="007E1D48"/>
    <w:rsid w:val="007E1F51"/>
    <w:rsid w:val="007E2751"/>
    <w:rsid w:val="007E289A"/>
    <w:rsid w:val="007E31CB"/>
    <w:rsid w:val="007E42E5"/>
    <w:rsid w:val="007E4C71"/>
    <w:rsid w:val="007E4D03"/>
    <w:rsid w:val="007E5F2C"/>
    <w:rsid w:val="007E79DF"/>
    <w:rsid w:val="007E7DD2"/>
    <w:rsid w:val="007F0279"/>
    <w:rsid w:val="007F05EA"/>
    <w:rsid w:val="007F0C0F"/>
    <w:rsid w:val="007F154B"/>
    <w:rsid w:val="007F2206"/>
    <w:rsid w:val="007F2ABB"/>
    <w:rsid w:val="007F331F"/>
    <w:rsid w:val="007F3A4F"/>
    <w:rsid w:val="007F559B"/>
    <w:rsid w:val="007F5EAC"/>
    <w:rsid w:val="007F645D"/>
    <w:rsid w:val="007F7371"/>
    <w:rsid w:val="007F7994"/>
    <w:rsid w:val="007F7CB9"/>
    <w:rsid w:val="00800543"/>
    <w:rsid w:val="008020C5"/>
    <w:rsid w:val="00802D45"/>
    <w:rsid w:val="00803479"/>
    <w:rsid w:val="008038B1"/>
    <w:rsid w:val="00803A81"/>
    <w:rsid w:val="00803D1A"/>
    <w:rsid w:val="00804451"/>
    <w:rsid w:val="00804BF5"/>
    <w:rsid w:val="00804E06"/>
    <w:rsid w:val="00804FEA"/>
    <w:rsid w:val="008054F0"/>
    <w:rsid w:val="0080581A"/>
    <w:rsid w:val="008065CD"/>
    <w:rsid w:val="00806942"/>
    <w:rsid w:val="00807340"/>
    <w:rsid w:val="00807E06"/>
    <w:rsid w:val="00810B3C"/>
    <w:rsid w:val="008114B4"/>
    <w:rsid w:val="008117B9"/>
    <w:rsid w:val="00812013"/>
    <w:rsid w:val="00812933"/>
    <w:rsid w:val="008131A6"/>
    <w:rsid w:val="00813200"/>
    <w:rsid w:val="00813A58"/>
    <w:rsid w:val="00813E74"/>
    <w:rsid w:val="008141BF"/>
    <w:rsid w:val="0081436C"/>
    <w:rsid w:val="008149E5"/>
    <w:rsid w:val="00814D1B"/>
    <w:rsid w:val="0081522C"/>
    <w:rsid w:val="00815A9E"/>
    <w:rsid w:val="00815F31"/>
    <w:rsid w:val="0081732C"/>
    <w:rsid w:val="00820C1A"/>
    <w:rsid w:val="008213F6"/>
    <w:rsid w:val="0082141D"/>
    <w:rsid w:val="008214FE"/>
    <w:rsid w:val="00821522"/>
    <w:rsid w:val="008215C9"/>
    <w:rsid w:val="0082211F"/>
    <w:rsid w:val="0082257C"/>
    <w:rsid w:val="008233B8"/>
    <w:rsid w:val="00823614"/>
    <w:rsid w:val="008236EC"/>
    <w:rsid w:val="008239EF"/>
    <w:rsid w:val="00823C5E"/>
    <w:rsid w:val="00824305"/>
    <w:rsid w:val="008259E4"/>
    <w:rsid w:val="00825B80"/>
    <w:rsid w:val="00825F00"/>
    <w:rsid w:val="00826013"/>
    <w:rsid w:val="00826D29"/>
    <w:rsid w:val="00827240"/>
    <w:rsid w:val="008276EE"/>
    <w:rsid w:val="008300A2"/>
    <w:rsid w:val="00830317"/>
    <w:rsid w:val="00830C41"/>
    <w:rsid w:val="00831C8F"/>
    <w:rsid w:val="008320E8"/>
    <w:rsid w:val="008323F8"/>
    <w:rsid w:val="008329E8"/>
    <w:rsid w:val="00832FA6"/>
    <w:rsid w:val="0083319A"/>
    <w:rsid w:val="00833398"/>
    <w:rsid w:val="0083358C"/>
    <w:rsid w:val="0083362C"/>
    <w:rsid w:val="00834D32"/>
    <w:rsid w:val="008357EB"/>
    <w:rsid w:val="00835EE4"/>
    <w:rsid w:val="00836935"/>
    <w:rsid w:val="00836D6B"/>
    <w:rsid w:val="008374AC"/>
    <w:rsid w:val="00837C66"/>
    <w:rsid w:val="00837FF7"/>
    <w:rsid w:val="008403B9"/>
    <w:rsid w:val="008407F7"/>
    <w:rsid w:val="008419E8"/>
    <w:rsid w:val="00841D55"/>
    <w:rsid w:val="00842445"/>
    <w:rsid w:val="008424D8"/>
    <w:rsid w:val="00842A41"/>
    <w:rsid w:val="00842E1F"/>
    <w:rsid w:val="008432C2"/>
    <w:rsid w:val="00844EDC"/>
    <w:rsid w:val="0084506C"/>
    <w:rsid w:val="008462A0"/>
    <w:rsid w:val="00846A79"/>
    <w:rsid w:val="00847353"/>
    <w:rsid w:val="008478FA"/>
    <w:rsid w:val="008504C1"/>
    <w:rsid w:val="0085052C"/>
    <w:rsid w:val="00850C89"/>
    <w:rsid w:val="00850FAD"/>
    <w:rsid w:val="00851169"/>
    <w:rsid w:val="008511D0"/>
    <w:rsid w:val="0085140D"/>
    <w:rsid w:val="008515A6"/>
    <w:rsid w:val="00851819"/>
    <w:rsid w:val="00852008"/>
    <w:rsid w:val="00852320"/>
    <w:rsid w:val="00852C31"/>
    <w:rsid w:val="0085336D"/>
    <w:rsid w:val="008540D4"/>
    <w:rsid w:val="00854229"/>
    <w:rsid w:val="008545DB"/>
    <w:rsid w:val="0085547C"/>
    <w:rsid w:val="008559E3"/>
    <w:rsid w:val="00855B24"/>
    <w:rsid w:val="00855CCA"/>
    <w:rsid w:val="00856842"/>
    <w:rsid w:val="00856CD9"/>
    <w:rsid w:val="00856D5B"/>
    <w:rsid w:val="008573B4"/>
    <w:rsid w:val="00857D61"/>
    <w:rsid w:val="00860FA9"/>
    <w:rsid w:val="00861700"/>
    <w:rsid w:val="00861702"/>
    <w:rsid w:val="008624ED"/>
    <w:rsid w:val="008625D0"/>
    <w:rsid w:val="00862AB5"/>
    <w:rsid w:val="00863048"/>
    <w:rsid w:val="008633B6"/>
    <w:rsid w:val="00863636"/>
    <w:rsid w:val="00864F6E"/>
    <w:rsid w:val="008658ED"/>
    <w:rsid w:val="00866035"/>
    <w:rsid w:val="0086710E"/>
    <w:rsid w:val="008712BE"/>
    <w:rsid w:val="008712C7"/>
    <w:rsid w:val="0087130A"/>
    <w:rsid w:val="00872776"/>
    <w:rsid w:val="00872B45"/>
    <w:rsid w:val="00872CA0"/>
    <w:rsid w:val="0087323B"/>
    <w:rsid w:val="00873616"/>
    <w:rsid w:val="0087406F"/>
    <w:rsid w:val="0087430D"/>
    <w:rsid w:val="00874558"/>
    <w:rsid w:val="00874950"/>
    <w:rsid w:val="008751D8"/>
    <w:rsid w:val="00875DD3"/>
    <w:rsid w:val="008760C3"/>
    <w:rsid w:val="00876556"/>
    <w:rsid w:val="008767B4"/>
    <w:rsid w:val="008767CE"/>
    <w:rsid w:val="00876904"/>
    <w:rsid w:val="00877C2F"/>
    <w:rsid w:val="00877FDA"/>
    <w:rsid w:val="008800A5"/>
    <w:rsid w:val="00881BD2"/>
    <w:rsid w:val="008822DD"/>
    <w:rsid w:val="00882B9E"/>
    <w:rsid w:val="00883360"/>
    <w:rsid w:val="00883D56"/>
    <w:rsid w:val="00884CE2"/>
    <w:rsid w:val="00884FF6"/>
    <w:rsid w:val="0088554D"/>
    <w:rsid w:val="008855DA"/>
    <w:rsid w:val="00885A3D"/>
    <w:rsid w:val="00885EC0"/>
    <w:rsid w:val="00885EF4"/>
    <w:rsid w:val="008862CF"/>
    <w:rsid w:val="00886C1C"/>
    <w:rsid w:val="00886C33"/>
    <w:rsid w:val="00886DC6"/>
    <w:rsid w:val="00887B6A"/>
    <w:rsid w:val="00887EBD"/>
    <w:rsid w:val="008903DF"/>
    <w:rsid w:val="008905AB"/>
    <w:rsid w:val="008905BC"/>
    <w:rsid w:val="00891011"/>
    <w:rsid w:val="0089115C"/>
    <w:rsid w:val="00891FCC"/>
    <w:rsid w:val="00892238"/>
    <w:rsid w:val="0089230D"/>
    <w:rsid w:val="00892463"/>
    <w:rsid w:val="008929CB"/>
    <w:rsid w:val="00894074"/>
    <w:rsid w:val="00894F03"/>
    <w:rsid w:val="008960E7"/>
    <w:rsid w:val="0089635A"/>
    <w:rsid w:val="00897643"/>
    <w:rsid w:val="00897819"/>
    <w:rsid w:val="008A0552"/>
    <w:rsid w:val="008A0CA5"/>
    <w:rsid w:val="008A110A"/>
    <w:rsid w:val="008A15F7"/>
    <w:rsid w:val="008A2CB1"/>
    <w:rsid w:val="008A3537"/>
    <w:rsid w:val="008A37A7"/>
    <w:rsid w:val="008A3C04"/>
    <w:rsid w:val="008A419E"/>
    <w:rsid w:val="008A4741"/>
    <w:rsid w:val="008A4D40"/>
    <w:rsid w:val="008A4F1F"/>
    <w:rsid w:val="008A5457"/>
    <w:rsid w:val="008A5589"/>
    <w:rsid w:val="008A576B"/>
    <w:rsid w:val="008A5A9C"/>
    <w:rsid w:val="008A6392"/>
    <w:rsid w:val="008A6D0A"/>
    <w:rsid w:val="008A6F8A"/>
    <w:rsid w:val="008B0E62"/>
    <w:rsid w:val="008B0E7C"/>
    <w:rsid w:val="008B1AA9"/>
    <w:rsid w:val="008B2488"/>
    <w:rsid w:val="008B2C93"/>
    <w:rsid w:val="008B36E9"/>
    <w:rsid w:val="008B3A1E"/>
    <w:rsid w:val="008B463D"/>
    <w:rsid w:val="008B4F1E"/>
    <w:rsid w:val="008B5584"/>
    <w:rsid w:val="008B66A7"/>
    <w:rsid w:val="008B670B"/>
    <w:rsid w:val="008B6C28"/>
    <w:rsid w:val="008B76AC"/>
    <w:rsid w:val="008B7801"/>
    <w:rsid w:val="008B7E4B"/>
    <w:rsid w:val="008C0063"/>
    <w:rsid w:val="008C0064"/>
    <w:rsid w:val="008C0854"/>
    <w:rsid w:val="008C0A24"/>
    <w:rsid w:val="008C0BD2"/>
    <w:rsid w:val="008C1453"/>
    <w:rsid w:val="008C1F02"/>
    <w:rsid w:val="008C247B"/>
    <w:rsid w:val="008C2557"/>
    <w:rsid w:val="008C29AC"/>
    <w:rsid w:val="008C3380"/>
    <w:rsid w:val="008C43F5"/>
    <w:rsid w:val="008C4AA7"/>
    <w:rsid w:val="008C4B36"/>
    <w:rsid w:val="008C6184"/>
    <w:rsid w:val="008C66FF"/>
    <w:rsid w:val="008C74FF"/>
    <w:rsid w:val="008D0889"/>
    <w:rsid w:val="008D1D9F"/>
    <w:rsid w:val="008D2309"/>
    <w:rsid w:val="008D2BA4"/>
    <w:rsid w:val="008D3FD0"/>
    <w:rsid w:val="008D4344"/>
    <w:rsid w:val="008D4504"/>
    <w:rsid w:val="008D4CB4"/>
    <w:rsid w:val="008D5866"/>
    <w:rsid w:val="008D6202"/>
    <w:rsid w:val="008D67F4"/>
    <w:rsid w:val="008D7063"/>
    <w:rsid w:val="008D719B"/>
    <w:rsid w:val="008D772B"/>
    <w:rsid w:val="008D77D4"/>
    <w:rsid w:val="008D79BF"/>
    <w:rsid w:val="008D7ADA"/>
    <w:rsid w:val="008E04C6"/>
    <w:rsid w:val="008E06CE"/>
    <w:rsid w:val="008E06EF"/>
    <w:rsid w:val="008E096C"/>
    <w:rsid w:val="008E1636"/>
    <w:rsid w:val="008E1A38"/>
    <w:rsid w:val="008E1E75"/>
    <w:rsid w:val="008E3448"/>
    <w:rsid w:val="008E58E3"/>
    <w:rsid w:val="008E6339"/>
    <w:rsid w:val="008E6D1C"/>
    <w:rsid w:val="008E716E"/>
    <w:rsid w:val="008E7788"/>
    <w:rsid w:val="008E7CC6"/>
    <w:rsid w:val="008F0590"/>
    <w:rsid w:val="008F07DB"/>
    <w:rsid w:val="008F0804"/>
    <w:rsid w:val="008F0D13"/>
    <w:rsid w:val="008F144A"/>
    <w:rsid w:val="008F34EC"/>
    <w:rsid w:val="008F3618"/>
    <w:rsid w:val="008F3793"/>
    <w:rsid w:val="008F3BA2"/>
    <w:rsid w:val="008F6CA1"/>
    <w:rsid w:val="008F6F37"/>
    <w:rsid w:val="008F712F"/>
    <w:rsid w:val="008F723A"/>
    <w:rsid w:val="008F73A2"/>
    <w:rsid w:val="008F7970"/>
    <w:rsid w:val="008F7A79"/>
    <w:rsid w:val="008F7CBA"/>
    <w:rsid w:val="009001B8"/>
    <w:rsid w:val="00900855"/>
    <w:rsid w:val="0090136C"/>
    <w:rsid w:val="00901B85"/>
    <w:rsid w:val="00901DA4"/>
    <w:rsid w:val="00902074"/>
    <w:rsid w:val="00902675"/>
    <w:rsid w:val="00903B59"/>
    <w:rsid w:val="00904192"/>
    <w:rsid w:val="0090422C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10CA"/>
    <w:rsid w:val="009112FF"/>
    <w:rsid w:val="00912113"/>
    <w:rsid w:val="009123AE"/>
    <w:rsid w:val="009139CE"/>
    <w:rsid w:val="00913FA6"/>
    <w:rsid w:val="009140B7"/>
    <w:rsid w:val="009149DE"/>
    <w:rsid w:val="00914E51"/>
    <w:rsid w:val="00916ED4"/>
    <w:rsid w:val="00917CD9"/>
    <w:rsid w:val="0092012D"/>
    <w:rsid w:val="00920611"/>
    <w:rsid w:val="009206D8"/>
    <w:rsid w:val="009208C1"/>
    <w:rsid w:val="0092091A"/>
    <w:rsid w:val="00920FC1"/>
    <w:rsid w:val="0092166E"/>
    <w:rsid w:val="00921734"/>
    <w:rsid w:val="009217F5"/>
    <w:rsid w:val="00921837"/>
    <w:rsid w:val="00924CFC"/>
    <w:rsid w:val="009258D7"/>
    <w:rsid w:val="00925F41"/>
    <w:rsid w:val="00926385"/>
    <w:rsid w:val="00927511"/>
    <w:rsid w:val="00927D88"/>
    <w:rsid w:val="00930489"/>
    <w:rsid w:val="009311E1"/>
    <w:rsid w:val="0093165C"/>
    <w:rsid w:val="0093166F"/>
    <w:rsid w:val="00931AAD"/>
    <w:rsid w:val="00931BDE"/>
    <w:rsid w:val="00931BDF"/>
    <w:rsid w:val="00932547"/>
    <w:rsid w:val="0093267B"/>
    <w:rsid w:val="0093303F"/>
    <w:rsid w:val="009333CC"/>
    <w:rsid w:val="00933482"/>
    <w:rsid w:val="00933DF6"/>
    <w:rsid w:val="00934066"/>
    <w:rsid w:val="0093416A"/>
    <w:rsid w:val="00934625"/>
    <w:rsid w:val="009347EC"/>
    <w:rsid w:val="009351CB"/>
    <w:rsid w:val="00935575"/>
    <w:rsid w:val="00935EE2"/>
    <w:rsid w:val="00936B3B"/>
    <w:rsid w:val="00936F2E"/>
    <w:rsid w:val="00937551"/>
    <w:rsid w:val="00940724"/>
    <w:rsid w:val="00940795"/>
    <w:rsid w:val="00940ADB"/>
    <w:rsid w:val="00940E92"/>
    <w:rsid w:val="00940F9F"/>
    <w:rsid w:val="00942586"/>
    <w:rsid w:val="0094269C"/>
    <w:rsid w:val="009429E4"/>
    <w:rsid w:val="009432C2"/>
    <w:rsid w:val="0094346C"/>
    <w:rsid w:val="009436DF"/>
    <w:rsid w:val="009441AA"/>
    <w:rsid w:val="00944A12"/>
    <w:rsid w:val="00944F2A"/>
    <w:rsid w:val="009454F1"/>
    <w:rsid w:val="009459DB"/>
    <w:rsid w:val="00945FC8"/>
    <w:rsid w:val="00946142"/>
    <w:rsid w:val="00947183"/>
    <w:rsid w:val="00947636"/>
    <w:rsid w:val="00947FC1"/>
    <w:rsid w:val="00950358"/>
    <w:rsid w:val="009509E6"/>
    <w:rsid w:val="009524B4"/>
    <w:rsid w:val="00952CF6"/>
    <w:rsid w:val="00952E65"/>
    <w:rsid w:val="009532EF"/>
    <w:rsid w:val="009538E4"/>
    <w:rsid w:val="00954DCA"/>
    <w:rsid w:val="00955B14"/>
    <w:rsid w:val="00955B25"/>
    <w:rsid w:val="00955DCE"/>
    <w:rsid w:val="0095772D"/>
    <w:rsid w:val="00957A91"/>
    <w:rsid w:val="00957E14"/>
    <w:rsid w:val="00957F69"/>
    <w:rsid w:val="009611DF"/>
    <w:rsid w:val="009615F0"/>
    <w:rsid w:val="0096228E"/>
    <w:rsid w:val="009622D5"/>
    <w:rsid w:val="009629CF"/>
    <w:rsid w:val="00962DE5"/>
    <w:rsid w:val="00962E17"/>
    <w:rsid w:val="00962E48"/>
    <w:rsid w:val="00963028"/>
    <w:rsid w:val="0096312D"/>
    <w:rsid w:val="00963167"/>
    <w:rsid w:val="00963CD9"/>
    <w:rsid w:val="00963D90"/>
    <w:rsid w:val="00963E5F"/>
    <w:rsid w:val="0096413D"/>
    <w:rsid w:val="00964605"/>
    <w:rsid w:val="00964684"/>
    <w:rsid w:val="00964873"/>
    <w:rsid w:val="00964E33"/>
    <w:rsid w:val="009650FC"/>
    <w:rsid w:val="00965123"/>
    <w:rsid w:val="00965F6F"/>
    <w:rsid w:val="00966148"/>
    <w:rsid w:val="0096643D"/>
    <w:rsid w:val="00966690"/>
    <w:rsid w:val="00966718"/>
    <w:rsid w:val="00966BDD"/>
    <w:rsid w:val="009671D5"/>
    <w:rsid w:val="00967BAF"/>
    <w:rsid w:val="00967D5F"/>
    <w:rsid w:val="0097038C"/>
    <w:rsid w:val="009711F7"/>
    <w:rsid w:val="009712B7"/>
    <w:rsid w:val="0097151A"/>
    <w:rsid w:val="009715CC"/>
    <w:rsid w:val="0097268C"/>
    <w:rsid w:val="00974485"/>
    <w:rsid w:val="009744F5"/>
    <w:rsid w:val="00974918"/>
    <w:rsid w:val="00974E0B"/>
    <w:rsid w:val="00975D43"/>
    <w:rsid w:val="00976DB8"/>
    <w:rsid w:val="00976FF0"/>
    <w:rsid w:val="00977468"/>
    <w:rsid w:val="009775B2"/>
    <w:rsid w:val="00977664"/>
    <w:rsid w:val="00980679"/>
    <w:rsid w:val="00980DBE"/>
    <w:rsid w:val="0098173B"/>
    <w:rsid w:val="0098220A"/>
    <w:rsid w:val="00982E29"/>
    <w:rsid w:val="00983BA7"/>
    <w:rsid w:val="0098553D"/>
    <w:rsid w:val="00985D98"/>
    <w:rsid w:val="009865E2"/>
    <w:rsid w:val="0098671F"/>
    <w:rsid w:val="00986C19"/>
    <w:rsid w:val="00987278"/>
    <w:rsid w:val="00987543"/>
    <w:rsid w:val="00987565"/>
    <w:rsid w:val="009875FB"/>
    <w:rsid w:val="00987B1C"/>
    <w:rsid w:val="009908DB"/>
    <w:rsid w:val="00990A86"/>
    <w:rsid w:val="00990D8A"/>
    <w:rsid w:val="00991502"/>
    <w:rsid w:val="009919E0"/>
    <w:rsid w:val="00992530"/>
    <w:rsid w:val="0099263F"/>
    <w:rsid w:val="00992800"/>
    <w:rsid w:val="00992F0D"/>
    <w:rsid w:val="00993766"/>
    <w:rsid w:val="00994133"/>
    <w:rsid w:val="0099432E"/>
    <w:rsid w:val="009944D4"/>
    <w:rsid w:val="0099498B"/>
    <w:rsid w:val="00994ABF"/>
    <w:rsid w:val="00995C10"/>
    <w:rsid w:val="00995C7B"/>
    <w:rsid w:val="00996873"/>
    <w:rsid w:val="00996C38"/>
    <w:rsid w:val="0099767E"/>
    <w:rsid w:val="00997EB0"/>
    <w:rsid w:val="009A06E8"/>
    <w:rsid w:val="009A0AE2"/>
    <w:rsid w:val="009A0BC8"/>
    <w:rsid w:val="009A0CA2"/>
    <w:rsid w:val="009A1131"/>
    <w:rsid w:val="009A2125"/>
    <w:rsid w:val="009A300D"/>
    <w:rsid w:val="009A31E1"/>
    <w:rsid w:val="009A337F"/>
    <w:rsid w:val="009A345C"/>
    <w:rsid w:val="009A3A59"/>
    <w:rsid w:val="009A3B5A"/>
    <w:rsid w:val="009A434F"/>
    <w:rsid w:val="009A53AE"/>
    <w:rsid w:val="009A5E0C"/>
    <w:rsid w:val="009A667B"/>
    <w:rsid w:val="009A693A"/>
    <w:rsid w:val="009A742B"/>
    <w:rsid w:val="009A7793"/>
    <w:rsid w:val="009B149F"/>
    <w:rsid w:val="009B1C71"/>
    <w:rsid w:val="009B1EC3"/>
    <w:rsid w:val="009B304D"/>
    <w:rsid w:val="009B37C5"/>
    <w:rsid w:val="009B42E9"/>
    <w:rsid w:val="009B4F40"/>
    <w:rsid w:val="009B5314"/>
    <w:rsid w:val="009B5A7C"/>
    <w:rsid w:val="009B67C9"/>
    <w:rsid w:val="009B69BD"/>
    <w:rsid w:val="009B771F"/>
    <w:rsid w:val="009B7F4B"/>
    <w:rsid w:val="009C029F"/>
    <w:rsid w:val="009C1028"/>
    <w:rsid w:val="009C1FA4"/>
    <w:rsid w:val="009C2316"/>
    <w:rsid w:val="009C25CB"/>
    <w:rsid w:val="009C27FA"/>
    <w:rsid w:val="009C3120"/>
    <w:rsid w:val="009C34D0"/>
    <w:rsid w:val="009C3CB0"/>
    <w:rsid w:val="009C449A"/>
    <w:rsid w:val="009C44E6"/>
    <w:rsid w:val="009C5E22"/>
    <w:rsid w:val="009C6559"/>
    <w:rsid w:val="009C66BD"/>
    <w:rsid w:val="009C76B5"/>
    <w:rsid w:val="009D0F2F"/>
    <w:rsid w:val="009D0FFF"/>
    <w:rsid w:val="009D2340"/>
    <w:rsid w:val="009D2439"/>
    <w:rsid w:val="009D3290"/>
    <w:rsid w:val="009D3506"/>
    <w:rsid w:val="009D3999"/>
    <w:rsid w:val="009D3FA1"/>
    <w:rsid w:val="009D531F"/>
    <w:rsid w:val="009D55BA"/>
    <w:rsid w:val="009D564F"/>
    <w:rsid w:val="009D57DD"/>
    <w:rsid w:val="009D5D89"/>
    <w:rsid w:val="009D64AA"/>
    <w:rsid w:val="009D64B5"/>
    <w:rsid w:val="009D68F9"/>
    <w:rsid w:val="009D6BA1"/>
    <w:rsid w:val="009D7607"/>
    <w:rsid w:val="009D770C"/>
    <w:rsid w:val="009E0D07"/>
    <w:rsid w:val="009E12D3"/>
    <w:rsid w:val="009E1AED"/>
    <w:rsid w:val="009E2960"/>
    <w:rsid w:val="009E2B84"/>
    <w:rsid w:val="009E2D1A"/>
    <w:rsid w:val="009E2FDA"/>
    <w:rsid w:val="009E4227"/>
    <w:rsid w:val="009E5870"/>
    <w:rsid w:val="009E660F"/>
    <w:rsid w:val="009E6ACB"/>
    <w:rsid w:val="009E72ED"/>
    <w:rsid w:val="009E7324"/>
    <w:rsid w:val="009E759A"/>
    <w:rsid w:val="009E76FC"/>
    <w:rsid w:val="009E7ADA"/>
    <w:rsid w:val="009E7C3A"/>
    <w:rsid w:val="009F1056"/>
    <w:rsid w:val="009F1DEB"/>
    <w:rsid w:val="009F206B"/>
    <w:rsid w:val="009F2D47"/>
    <w:rsid w:val="009F3E3A"/>
    <w:rsid w:val="009F4248"/>
    <w:rsid w:val="009F4BAD"/>
    <w:rsid w:val="009F537B"/>
    <w:rsid w:val="009F5E70"/>
    <w:rsid w:val="009F647F"/>
    <w:rsid w:val="009F7297"/>
    <w:rsid w:val="009F79A8"/>
    <w:rsid w:val="00A00604"/>
    <w:rsid w:val="00A00A65"/>
    <w:rsid w:val="00A0239C"/>
    <w:rsid w:val="00A02451"/>
    <w:rsid w:val="00A02740"/>
    <w:rsid w:val="00A03772"/>
    <w:rsid w:val="00A03C6C"/>
    <w:rsid w:val="00A042AA"/>
    <w:rsid w:val="00A049C4"/>
    <w:rsid w:val="00A051BF"/>
    <w:rsid w:val="00A0530C"/>
    <w:rsid w:val="00A05379"/>
    <w:rsid w:val="00A05A90"/>
    <w:rsid w:val="00A05EF9"/>
    <w:rsid w:val="00A06272"/>
    <w:rsid w:val="00A06BAE"/>
    <w:rsid w:val="00A06C17"/>
    <w:rsid w:val="00A07120"/>
    <w:rsid w:val="00A07A32"/>
    <w:rsid w:val="00A1040E"/>
    <w:rsid w:val="00A1063B"/>
    <w:rsid w:val="00A108FE"/>
    <w:rsid w:val="00A116C4"/>
    <w:rsid w:val="00A12291"/>
    <w:rsid w:val="00A12407"/>
    <w:rsid w:val="00A12560"/>
    <w:rsid w:val="00A12803"/>
    <w:rsid w:val="00A12A4F"/>
    <w:rsid w:val="00A12B32"/>
    <w:rsid w:val="00A12EB3"/>
    <w:rsid w:val="00A13567"/>
    <w:rsid w:val="00A1385E"/>
    <w:rsid w:val="00A13963"/>
    <w:rsid w:val="00A13AD0"/>
    <w:rsid w:val="00A13B01"/>
    <w:rsid w:val="00A14CF3"/>
    <w:rsid w:val="00A14D2B"/>
    <w:rsid w:val="00A1522A"/>
    <w:rsid w:val="00A1582B"/>
    <w:rsid w:val="00A159E2"/>
    <w:rsid w:val="00A15A0F"/>
    <w:rsid w:val="00A16136"/>
    <w:rsid w:val="00A16432"/>
    <w:rsid w:val="00A16657"/>
    <w:rsid w:val="00A17A8E"/>
    <w:rsid w:val="00A20749"/>
    <w:rsid w:val="00A207C7"/>
    <w:rsid w:val="00A20E51"/>
    <w:rsid w:val="00A210AA"/>
    <w:rsid w:val="00A21E88"/>
    <w:rsid w:val="00A228F9"/>
    <w:rsid w:val="00A22E8B"/>
    <w:rsid w:val="00A24093"/>
    <w:rsid w:val="00A2427B"/>
    <w:rsid w:val="00A25A5E"/>
    <w:rsid w:val="00A25CA4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1CFE"/>
    <w:rsid w:val="00A326A1"/>
    <w:rsid w:val="00A335F6"/>
    <w:rsid w:val="00A3362F"/>
    <w:rsid w:val="00A33D0E"/>
    <w:rsid w:val="00A342FE"/>
    <w:rsid w:val="00A34701"/>
    <w:rsid w:val="00A34D39"/>
    <w:rsid w:val="00A36303"/>
    <w:rsid w:val="00A3663E"/>
    <w:rsid w:val="00A36EEC"/>
    <w:rsid w:val="00A37178"/>
    <w:rsid w:val="00A37615"/>
    <w:rsid w:val="00A37A96"/>
    <w:rsid w:val="00A4076A"/>
    <w:rsid w:val="00A40B8F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6368"/>
    <w:rsid w:val="00A500D4"/>
    <w:rsid w:val="00A50108"/>
    <w:rsid w:val="00A514D5"/>
    <w:rsid w:val="00A5207D"/>
    <w:rsid w:val="00A52ED8"/>
    <w:rsid w:val="00A54493"/>
    <w:rsid w:val="00A56B46"/>
    <w:rsid w:val="00A56E1D"/>
    <w:rsid w:val="00A5716B"/>
    <w:rsid w:val="00A576D6"/>
    <w:rsid w:val="00A60569"/>
    <w:rsid w:val="00A60C1F"/>
    <w:rsid w:val="00A60DB2"/>
    <w:rsid w:val="00A61C5D"/>
    <w:rsid w:val="00A62F62"/>
    <w:rsid w:val="00A6408E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C61"/>
    <w:rsid w:val="00A70481"/>
    <w:rsid w:val="00A71055"/>
    <w:rsid w:val="00A7245B"/>
    <w:rsid w:val="00A72C4E"/>
    <w:rsid w:val="00A735A5"/>
    <w:rsid w:val="00A735FB"/>
    <w:rsid w:val="00A73CED"/>
    <w:rsid w:val="00A74DF8"/>
    <w:rsid w:val="00A75CB2"/>
    <w:rsid w:val="00A7698E"/>
    <w:rsid w:val="00A7720C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C15"/>
    <w:rsid w:val="00A85617"/>
    <w:rsid w:val="00A865C7"/>
    <w:rsid w:val="00A86A8E"/>
    <w:rsid w:val="00A86DAF"/>
    <w:rsid w:val="00A86F4F"/>
    <w:rsid w:val="00A873EB"/>
    <w:rsid w:val="00A879B0"/>
    <w:rsid w:val="00A9055D"/>
    <w:rsid w:val="00A9089F"/>
    <w:rsid w:val="00A90CA5"/>
    <w:rsid w:val="00A90D9A"/>
    <w:rsid w:val="00A914E4"/>
    <w:rsid w:val="00A921CE"/>
    <w:rsid w:val="00A9241D"/>
    <w:rsid w:val="00A9297F"/>
    <w:rsid w:val="00A93042"/>
    <w:rsid w:val="00A940B7"/>
    <w:rsid w:val="00A95685"/>
    <w:rsid w:val="00A95807"/>
    <w:rsid w:val="00A9609F"/>
    <w:rsid w:val="00A96FFB"/>
    <w:rsid w:val="00A971E9"/>
    <w:rsid w:val="00A974FD"/>
    <w:rsid w:val="00A977CD"/>
    <w:rsid w:val="00AA136D"/>
    <w:rsid w:val="00AA1701"/>
    <w:rsid w:val="00AA1C4F"/>
    <w:rsid w:val="00AA263A"/>
    <w:rsid w:val="00AA3B1E"/>
    <w:rsid w:val="00AA405F"/>
    <w:rsid w:val="00AA4DFB"/>
    <w:rsid w:val="00AA5B49"/>
    <w:rsid w:val="00AA5D0E"/>
    <w:rsid w:val="00AA6105"/>
    <w:rsid w:val="00AA70C4"/>
    <w:rsid w:val="00AB044D"/>
    <w:rsid w:val="00AB04C1"/>
    <w:rsid w:val="00AB064C"/>
    <w:rsid w:val="00AB0F98"/>
    <w:rsid w:val="00AB1061"/>
    <w:rsid w:val="00AB11BF"/>
    <w:rsid w:val="00AB13A2"/>
    <w:rsid w:val="00AB1445"/>
    <w:rsid w:val="00AB1A8D"/>
    <w:rsid w:val="00AB20A8"/>
    <w:rsid w:val="00AB21F9"/>
    <w:rsid w:val="00AB22A2"/>
    <w:rsid w:val="00AB22CC"/>
    <w:rsid w:val="00AB2ED0"/>
    <w:rsid w:val="00AB2FEA"/>
    <w:rsid w:val="00AB3AB0"/>
    <w:rsid w:val="00AB4B33"/>
    <w:rsid w:val="00AB4EEE"/>
    <w:rsid w:val="00AB5A1C"/>
    <w:rsid w:val="00AB5A9E"/>
    <w:rsid w:val="00AB602C"/>
    <w:rsid w:val="00AB6A6D"/>
    <w:rsid w:val="00AB7AD1"/>
    <w:rsid w:val="00AC048E"/>
    <w:rsid w:val="00AC16DE"/>
    <w:rsid w:val="00AC1C7A"/>
    <w:rsid w:val="00AC1CEE"/>
    <w:rsid w:val="00AC1EC3"/>
    <w:rsid w:val="00AC2364"/>
    <w:rsid w:val="00AC3247"/>
    <w:rsid w:val="00AC5FC4"/>
    <w:rsid w:val="00AC6287"/>
    <w:rsid w:val="00AC62EE"/>
    <w:rsid w:val="00AC6772"/>
    <w:rsid w:val="00AC6C16"/>
    <w:rsid w:val="00AC7120"/>
    <w:rsid w:val="00AC79FC"/>
    <w:rsid w:val="00AC7CB2"/>
    <w:rsid w:val="00AC7CC6"/>
    <w:rsid w:val="00AC7FA0"/>
    <w:rsid w:val="00AD06A9"/>
    <w:rsid w:val="00AD0B91"/>
    <w:rsid w:val="00AD0D1C"/>
    <w:rsid w:val="00AD1151"/>
    <w:rsid w:val="00AD1AD2"/>
    <w:rsid w:val="00AD1CEA"/>
    <w:rsid w:val="00AD33AF"/>
    <w:rsid w:val="00AD351C"/>
    <w:rsid w:val="00AD46A4"/>
    <w:rsid w:val="00AD4ADC"/>
    <w:rsid w:val="00AD4B21"/>
    <w:rsid w:val="00AD4DFA"/>
    <w:rsid w:val="00AD522D"/>
    <w:rsid w:val="00AD5D06"/>
    <w:rsid w:val="00AD5DB4"/>
    <w:rsid w:val="00AD5DDF"/>
    <w:rsid w:val="00AD6742"/>
    <w:rsid w:val="00AD7230"/>
    <w:rsid w:val="00AD74F4"/>
    <w:rsid w:val="00AD7945"/>
    <w:rsid w:val="00AD7ED7"/>
    <w:rsid w:val="00AE0687"/>
    <w:rsid w:val="00AE0D40"/>
    <w:rsid w:val="00AE1B43"/>
    <w:rsid w:val="00AE224A"/>
    <w:rsid w:val="00AE26E5"/>
    <w:rsid w:val="00AE2C48"/>
    <w:rsid w:val="00AE3670"/>
    <w:rsid w:val="00AE3EFB"/>
    <w:rsid w:val="00AE4575"/>
    <w:rsid w:val="00AE462E"/>
    <w:rsid w:val="00AE4EC5"/>
    <w:rsid w:val="00AE4FEE"/>
    <w:rsid w:val="00AE517F"/>
    <w:rsid w:val="00AE5683"/>
    <w:rsid w:val="00AE5795"/>
    <w:rsid w:val="00AE599C"/>
    <w:rsid w:val="00AE5C23"/>
    <w:rsid w:val="00AE73C8"/>
    <w:rsid w:val="00AE7630"/>
    <w:rsid w:val="00AE7AA6"/>
    <w:rsid w:val="00AE7E04"/>
    <w:rsid w:val="00AF0488"/>
    <w:rsid w:val="00AF0C9F"/>
    <w:rsid w:val="00AF2AA5"/>
    <w:rsid w:val="00AF2B52"/>
    <w:rsid w:val="00AF353B"/>
    <w:rsid w:val="00AF3AEF"/>
    <w:rsid w:val="00AF5033"/>
    <w:rsid w:val="00AF50BB"/>
    <w:rsid w:val="00AF5209"/>
    <w:rsid w:val="00AF558E"/>
    <w:rsid w:val="00AF5696"/>
    <w:rsid w:val="00AF5A8D"/>
    <w:rsid w:val="00AF5F71"/>
    <w:rsid w:val="00AF6CF8"/>
    <w:rsid w:val="00AF7590"/>
    <w:rsid w:val="00AF7643"/>
    <w:rsid w:val="00AF7910"/>
    <w:rsid w:val="00B0073A"/>
    <w:rsid w:val="00B008A0"/>
    <w:rsid w:val="00B01310"/>
    <w:rsid w:val="00B019C1"/>
    <w:rsid w:val="00B01AC2"/>
    <w:rsid w:val="00B01D3F"/>
    <w:rsid w:val="00B03A86"/>
    <w:rsid w:val="00B049F7"/>
    <w:rsid w:val="00B065AD"/>
    <w:rsid w:val="00B13656"/>
    <w:rsid w:val="00B138D3"/>
    <w:rsid w:val="00B13BD2"/>
    <w:rsid w:val="00B14031"/>
    <w:rsid w:val="00B1434E"/>
    <w:rsid w:val="00B15896"/>
    <w:rsid w:val="00B15B4A"/>
    <w:rsid w:val="00B15F16"/>
    <w:rsid w:val="00B16B85"/>
    <w:rsid w:val="00B16C4E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105A"/>
    <w:rsid w:val="00B210EA"/>
    <w:rsid w:val="00B2133E"/>
    <w:rsid w:val="00B23D33"/>
    <w:rsid w:val="00B24195"/>
    <w:rsid w:val="00B25144"/>
    <w:rsid w:val="00B25360"/>
    <w:rsid w:val="00B253E4"/>
    <w:rsid w:val="00B25F9C"/>
    <w:rsid w:val="00B27135"/>
    <w:rsid w:val="00B300DF"/>
    <w:rsid w:val="00B30172"/>
    <w:rsid w:val="00B30284"/>
    <w:rsid w:val="00B30740"/>
    <w:rsid w:val="00B30C29"/>
    <w:rsid w:val="00B3108D"/>
    <w:rsid w:val="00B3154D"/>
    <w:rsid w:val="00B3189C"/>
    <w:rsid w:val="00B321C9"/>
    <w:rsid w:val="00B327E0"/>
    <w:rsid w:val="00B32B30"/>
    <w:rsid w:val="00B3315D"/>
    <w:rsid w:val="00B3483A"/>
    <w:rsid w:val="00B351DA"/>
    <w:rsid w:val="00B355A6"/>
    <w:rsid w:val="00B356A6"/>
    <w:rsid w:val="00B35A06"/>
    <w:rsid w:val="00B35DFE"/>
    <w:rsid w:val="00B36D65"/>
    <w:rsid w:val="00B36FB6"/>
    <w:rsid w:val="00B378D2"/>
    <w:rsid w:val="00B37D7D"/>
    <w:rsid w:val="00B40506"/>
    <w:rsid w:val="00B410F5"/>
    <w:rsid w:val="00B41AF9"/>
    <w:rsid w:val="00B41EDC"/>
    <w:rsid w:val="00B42390"/>
    <w:rsid w:val="00B42517"/>
    <w:rsid w:val="00B43F82"/>
    <w:rsid w:val="00B44C79"/>
    <w:rsid w:val="00B44DBC"/>
    <w:rsid w:val="00B44EF3"/>
    <w:rsid w:val="00B45726"/>
    <w:rsid w:val="00B45D43"/>
    <w:rsid w:val="00B46D4D"/>
    <w:rsid w:val="00B472EA"/>
    <w:rsid w:val="00B477FF"/>
    <w:rsid w:val="00B47E02"/>
    <w:rsid w:val="00B50078"/>
    <w:rsid w:val="00B5269A"/>
    <w:rsid w:val="00B53FE4"/>
    <w:rsid w:val="00B53FF4"/>
    <w:rsid w:val="00B54160"/>
    <w:rsid w:val="00B5417F"/>
    <w:rsid w:val="00B54954"/>
    <w:rsid w:val="00B54C1A"/>
    <w:rsid w:val="00B5529B"/>
    <w:rsid w:val="00B55715"/>
    <w:rsid w:val="00B5571B"/>
    <w:rsid w:val="00B558A5"/>
    <w:rsid w:val="00B559DA"/>
    <w:rsid w:val="00B57976"/>
    <w:rsid w:val="00B57A2F"/>
    <w:rsid w:val="00B57D16"/>
    <w:rsid w:val="00B60148"/>
    <w:rsid w:val="00B61C3C"/>
    <w:rsid w:val="00B62845"/>
    <w:rsid w:val="00B628C5"/>
    <w:rsid w:val="00B6294C"/>
    <w:rsid w:val="00B630FC"/>
    <w:rsid w:val="00B63161"/>
    <w:rsid w:val="00B63506"/>
    <w:rsid w:val="00B6382E"/>
    <w:rsid w:val="00B638EB"/>
    <w:rsid w:val="00B63A45"/>
    <w:rsid w:val="00B63ADC"/>
    <w:rsid w:val="00B6477D"/>
    <w:rsid w:val="00B64E53"/>
    <w:rsid w:val="00B652B6"/>
    <w:rsid w:val="00B66352"/>
    <w:rsid w:val="00B663FD"/>
    <w:rsid w:val="00B66673"/>
    <w:rsid w:val="00B67391"/>
    <w:rsid w:val="00B70838"/>
    <w:rsid w:val="00B71FD4"/>
    <w:rsid w:val="00B720D0"/>
    <w:rsid w:val="00B7212A"/>
    <w:rsid w:val="00B723D2"/>
    <w:rsid w:val="00B735FE"/>
    <w:rsid w:val="00B7397B"/>
    <w:rsid w:val="00B73B5C"/>
    <w:rsid w:val="00B73C7C"/>
    <w:rsid w:val="00B73CAE"/>
    <w:rsid w:val="00B74477"/>
    <w:rsid w:val="00B74ECE"/>
    <w:rsid w:val="00B7556B"/>
    <w:rsid w:val="00B75709"/>
    <w:rsid w:val="00B75FF5"/>
    <w:rsid w:val="00B766ED"/>
    <w:rsid w:val="00B7757F"/>
    <w:rsid w:val="00B775CF"/>
    <w:rsid w:val="00B7788D"/>
    <w:rsid w:val="00B80819"/>
    <w:rsid w:val="00B80987"/>
    <w:rsid w:val="00B82726"/>
    <w:rsid w:val="00B8278D"/>
    <w:rsid w:val="00B82A27"/>
    <w:rsid w:val="00B82BA6"/>
    <w:rsid w:val="00B836A8"/>
    <w:rsid w:val="00B838CC"/>
    <w:rsid w:val="00B83C55"/>
    <w:rsid w:val="00B84C83"/>
    <w:rsid w:val="00B84D70"/>
    <w:rsid w:val="00B84EAE"/>
    <w:rsid w:val="00B85754"/>
    <w:rsid w:val="00B85C9E"/>
    <w:rsid w:val="00B8624E"/>
    <w:rsid w:val="00B8657E"/>
    <w:rsid w:val="00B86704"/>
    <w:rsid w:val="00B86CB1"/>
    <w:rsid w:val="00B876C1"/>
    <w:rsid w:val="00B87703"/>
    <w:rsid w:val="00B900C0"/>
    <w:rsid w:val="00B91035"/>
    <w:rsid w:val="00B91BA2"/>
    <w:rsid w:val="00B91C39"/>
    <w:rsid w:val="00B91E72"/>
    <w:rsid w:val="00B9228A"/>
    <w:rsid w:val="00B9228D"/>
    <w:rsid w:val="00B92894"/>
    <w:rsid w:val="00B929FD"/>
    <w:rsid w:val="00B92CB4"/>
    <w:rsid w:val="00B93197"/>
    <w:rsid w:val="00B93747"/>
    <w:rsid w:val="00B93A38"/>
    <w:rsid w:val="00B943F8"/>
    <w:rsid w:val="00B94840"/>
    <w:rsid w:val="00B94B82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EBA"/>
    <w:rsid w:val="00BA1228"/>
    <w:rsid w:val="00BA1907"/>
    <w:rsid w:val="00BA1B9B"/>
    <w:rsid w:val="00BA2760"/>
    <w:rsid w:val="00BA3465"/>
    <w:rsid w:val="00BA3979"/>
    <w:rsid w:val="00BA39E5"/>
    <w:rsid w:val="00BA3C4B"/>
    <w:rsid w:val="00BA484F"/>
    <w:rsid w:val="00BA49D4"/>
    <w:rsid w:val="00BA4BE9"/>
    <w:rsid w:val="00BA4F5E"/>
    <w:rsid w:val="00BA4FA5"/>
    <w:rsid w:val="00BA597D"/>
    <w:rsid w:val="00BA6672"/>
    <w:rsid w:val="00BA7734"/>
    <w:rsid w:val="00BA7A02"/>
    <w:rsid w:val="00BB0618"/>
    <w:rsid w:val="00BB078E"/>
    <w:rsid w:val="00BB0F19"/>
    <w:rsid w:val="00BB1875"/>
    <w:rsid w:val="00BB2010"/>
    <w:rsid w:val="00BB203D"/>
    <w:rsid w:val="00BB228D"/>
    <w:rsid w:val="00BB2493"/>
    <w:rsid w:val="00BB257E"/>
    <w:rsid w:val="00BB269F"/>
    <w:rsid w:val="00BB3000"/>
    <w:rsid w:val="00BB3427"/>
    <w:rsid w:val="00BB3A9D"/>
    <w:rsid w:val="00BB3CB7"/>
    <w:rsid w:val="00BB44A2"/>
    <w:rsid w:val="00BB4583"/>
    <w:rsid w:val="00BB4BD7"/>
    <w:rsid w:val="00BB4C05"/>
    <w:rsid w:val="00BB508F"/>
    <w:rsid w:val="00BB5DBD"/>
    <w:rsid w:val="00BB5E8D"/>
    <w:rsid w:val="00BB5FA6"/>
    <w:rsid w:val="00BB6A55"/>
    <w:rsid w:val="00BC0E66"/>
    <w:rsid w:val="00BC1700"/>
    <w:rsid w:val="00BC1B76"/>
    <w:rsid w:val="00BC1BE6"/>
    <w:rsid w:val="00BC1D49"/>
    <w:rsid w:val="00BC221B"/>
    <w:rsid w:val="00BC2984"/>
    <w:rsid w:val="00BC2C71"/>
    <w:rsid w:val="00BC2E60"/>
    <w:rsid w:val="00BC49BD"/>
    <w:rsid w:val="00BC5056"/>
    <w:rsid w:val="00BC5F15"/>
    <w:rsid w:val="00BC6A7D"/>
    <w:rsid w:val="00BC73A7"/>
    <w:rsid w:val="00BC778D"/>
    <w:rsid w:val="00BC77BD"/>
    <w:rsid w:val="00BC7F80"/>
    <w:rsid w:val="00BD056F"/>
    <w:rsid w:val="00BD0620"/>
    <w:rsid w:val="00BD0902"/>
    <w:rsid w:val="00BD0C0E"/>
    <w:rsid w:val="00BD1161"/>
    <w:rsid w:val="00BD1DBD"/>
    <w:rsid w:val="00BD2608"/>
    <w:rsid w:val="00BD2DF5"/>
    <w:rsid w:val="00BD2ECA"/>
    <w:rsid w:val="00BD30BE"/>
    <w:rsid w:val="00BD36D5"/>
    <w:rsid w:val="00BD3A42"/>
    <w:rsid w:val="00BD3AE7"/>
    <w:rsid w:val="00BD4C19"/>
    <w:rsid w:val="00BD5E65"/>
    <w:rsid w:val="00BD6C03"/>
    <w:rsid w:val="00BD6E2A"/>
    <w:rsid w:val="00BD7C26"/>
    <w:rsid w:val="00BE182B"/>
    <w:rsid w:val="00BE23F3"/>
    <w:rsid w:val="00BE30ED"/>
    <w:rsid w:val="00BE3CA0"/>
    <w:rsid w:val="00BE4142"/>
    <w:rsid w:val="00BE41B0"/>
    <w:rsid w:val="00BE4426"/>
    <w:rsid w:val="00BE444F"/>
    <w:rsid w:val="00BE4A72"/>
    <w:rsid w:val="00BE5C94"/>
    <w:rsid w:val="00BE6477"/>
    <w:rsid w:val="00BE6BDF"/>
    <w:rsid w:val="00BE6E70"/>
    <w:rsid w:val="00BE738A"/>
    <w:rsid w:val="00BE7904"/>
    <w:rsid w:val="00BE7CA4"/>
    <w:rsid w:val="00BE7E3C"/>
    <w:rsid w:val="00BF083E"/>
    <w:rsid w:val="00BF0E97"/>
    <w:rsid w:val="00BF0F39"/>
    <w:rsid w:val="00BF106D"/>
    <w:rsid w:val="00BF2D4B"/>
    <w:rsid w:val="00BF3505"/>
    <w:rsid w:val="00BF35E5"/>
    <w:rsid w:val="00BF42E7"/>
    <w:rsid w:val="00BF4374"/>
    <w:rsid w:val="00BF47F9"/>
    <w:rsid w:val="00BF4FC7"/>
    <w:rsid w:val="00BF53BE"/>
    <w:rsid w:val="00BF648D"/>
    <w:rsid w:val="00BF6CA8"/>
    <w:rsid w:val="00BF6E62"/>
    <w:rsid w:val="00BF6EB2"/>
    <w:rsid w:val="00BF7E7E"/>
    <w:rsid w:val="00C01A4C"/>
    <w:rsid w:val="00C02352"/>
    <w:rsid w:val="00C0336F"/>
    <w:rsid w:val="00C03F98"/>
    <w:rsid w:val="00C04851"/>
    <w:rsid w:val="00C04A78"/>
    <w:rsid w:val="00C04BB5"/>
    <w:rsid w:val="00C0529B"/>
    <w:rsid w:val="00C0600C"/>
    <w:rsid w:val="00C060F7"/>
    <w:rsid w:val="00C07715"/>
    <w:rsid w:val="00C1047E"/>
    <w:rsid w:val="00C10806"/>
    <w:rsid w:val="00C11A1A"/>
    <w:rsid w:val="00C11CEC"/>
    <w:rsid w:val="00C12416"/>
    <w:rsid w:val="00C12F23"/>
    <w:rsid w:val="00C13DE6"/>
    <w:rsid w:val="00C1478E"/>
    <w:rsid w:val="00C14D5B"/>
    <w:rsid w:val="00C1528E"/>
    <w:rsid w:val="00C16C0B"/>
    <w:rsid w:val="00C16EDB"/>
    <w:rsid w:val="00C17004"/>
    <w:rsid w:val="00C205AC"/>
    <w:rsid w:val="00C21931"/>
    <w:rsid w:val="00C246F0"/>
    <w:rsid w:val="00C25BEC"/>
    <w:rsid w:val="00C263C7"/>
    <w:rsid w:val="00C26553"/>
    <w:rsid w:val="00C276C2"/>
    <w:rsid w:val="00C279E4"/>
    <w:rsid w:val="00C304F3"/>
    <w:rsid w:val="00C31706"/>
    <w:rsid w:val="00C33D6A"/>
    <w:rsid w:val="00C33E1F"/>
    <w:rsid w:val="00C33E74"/>
    <w:rsid w:val="00C33EA1"/>
    <w:rsid w:val="00C35024"/>
    <w:rsid w:val="00C35C03"/>
    <w:rsid w:val="00C3640C"/>
    <w:rsid w:val="00C364C8"/>
    <w:rsid w:val="00C365E5"/>
    <w:rsid w:val="00C36713"/>
    <w:rsid w:val="00C367DD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AFC"/>
    <w:rsid w:val="00C44268"/>
    <w:rsid w:val="00C4434E"/>
    <w:rsid w:val="00C447FF"/>
    <w:rsid w:val="00C44D90"/>
    <w:rsid w:val="00C44DC1"/>
    <w:rsid w:val="00C456F7"/>
    <w:rsid w:val="00C45B8C"/>
    <w:rsid w:val="00C4663C"/>
    <w:rsid w:val="00C46C2D"/>
    <w:rsid w:val="00C46DC8"/>
    <w:rsid w:val="00C471CE"/>
    <w:rsid w:val="00C47E90"/>
    <w:rsid w:val="00C50B2D"/>
    <w:rsid w:val="00C5127F"/>
    <w:rsid w:val="00C51790"/>
    <w:rsid w:val="00C519FC"/>
    <w:rsid w:val="00C52123"/>
    <w:rsid w:val="00C52143"/>
    <w:rsid w:val="00C5216F"/>
    <w:rsid w:val="00C522D0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6C2"/>
    <w:rsid w:val="00C57FD9"/>
    <w:rsid w:val="00C60E71"/>
    <w:rsid w:val="00C62ABD"/>
    <w:rsid w:val="00C62B21"/>
    <w:rsid w:val="00C62E86"/>
    <w:rsid w:val="00C63F35"/>
    <w:rsid w:val="00C644A4"/>
    <w:rsid w:val="00C64B05"/>
    <w:rsid w:val="00C64E5F"/>
    <w:rsid w:val="00C65108"/>
    <w:rsid w:val="00C6532E"/>
    <w:rsid w:val="00C6572B"/>
    <w:rsid w:val="00C66125"/>
    <w:rsid w:val="00C66D47"/>
    <w:rsid w:val="00C670BA"/>
    <w:rsid w:val="00C6751B"/>
    <w:rsid w:val="00C678AE"/>
    <w:rsid w:val="00C6797C"/>
    <w:rsid w:val="00C67B91"/>
    <w:rsid w:val="00C67CD8"/>
    <w:rsid w:val="00C67DE6"/>
    <w:rsid w:val="00C7033D"/>
    <w:rsid w:val="00C7173E"/>
    <w:rsid w:val="00C71785"/>
    <w:rsid w:val="00C73504"/>
    <w:rsid w:val="00C73518"/>
    <w:rsid w:val="00C737BA"/>
    <w:rsid w:val="00C73B4E"/>
    <w:rsid w:val="00C73BE6"/>
    <w:rsid w:val="00C73BEF"/>
    <w:rsid w:val="00C74531"/>
    <w:rsid w:val="00C74555"/>
    <w:rsid w:val="00C75F08"/>
    <w:rsid w:val="00C76A3B"/>
    <w:rsid w:val="00C76BB9"/>
    <w:rsid w:val="00C77C78"/>
    <w:rsid w:val="00C8150F"/>
    <w:rsid w:val="00C81EA4"/>
    <w:rsid w:val="00C8282B"/>
    <w:rsid w:val="00C833F8"/>
    <w:rsid w:val="00C83F0A"/>
    <w:rsid w:val="00C84246"/>
    <w:rsid w:val="00C846FD"/>
    <w:rsid w:val="00C84EA2"/>
    <w:rsid w:val="00C85791"/>
    <w:rsid w:val="00C8606E"/>
    <w:rsid w:val="00C8613A"/>
    <w:rsid w:val="00C86F49"/>
    <w:rsid w:val="00C871C2"/>
    <w:rsid w:val="00C873BE"/>
    <w:rsid w:val="00C877A1"/>
    <w:rsid w:val="00C87AA3"/>
    <w:rsid w:val="00C87AC5"/>
    <w:rsid w:val="00C87CB1"/>
    <w:rsid w:val="00C87FBF"/>
    <w:rsid w:val="00C900F9"/>
    <w:rsid w:val="00C901B0"/>
    <w:rsid w:val="00C9045A"/>
    <w:rsid w:val="00C905E5"/>
    <w:rsid w:val="00C908B5"/>
    <w:rsid w:val="00C909C6"/>
    <w:rsid w:val="00C91B46"/>
    <w:rsid w:val="00C91C9C"/>
    <w:rsid w:val="00C92186"/>
    <w:rsid w:val="00C92AC3"/>
    <w:rsid w:val="00C932E5"/>
    <w:rsid w:val="00C93CA8"/>
    <w:rsid w:val="00C95086"/>
    <w:rsid w:val="00C954D5"/>
    <w:rsid w:val="00C95644"/>
    <w:rsid w:val="00C95779"/>
    <w:rsid w:val="00C964C0"/>
    <w:rsid w:val="00C964F3"/>
    <w:rsid w:val="00C96AE4"/>
    <w:rsid w:val="00C97143"/>
    <w:rsid w:val="00C9738C"/>
    <w:rsid w:val="00C97659"/>
    <w:rsid w:val="00C9782A"/>
    <w:rsid w:val="00C9793E"/>
    <w:rsid w:val="00C97D1F"/>
    <w:rsid w:val="00CA0514"/>
    <w:rsid w:val="00CA0EF4"/>
    <w:rsid w:val="00CA15DF"/>
    <w:rsid w:val="00CA187E"/>
    <w:rsid w:val="00CA1BE6"/>
    <w:rsid w:val="00CA1CEF"/>
    <w:rsid w:val="00CA23F8"/>
    <w:rsid w:val="00CA29D6"/>
    <w:rsid w:val="00CA2F16"/>
    <w:rsid w:val="00CA2FD6"/>
    <w:rsid w:val="00CA3A1B"/>
    <w:rsid w:val="00CA4805"/>
    <w:rsid w:val="00CA4E30"/>
    <w:rsid w:val="00CA507D"/>
    <w:rsid w:val="00CA56A4"/>
    <w:rsid w:val="00CA5ADD"/>
    <w:rsid w:val="00CA6980"/>
    <w:rsid w:val="00CA6C46"/>
    <w:rsid w:val="00CA6F97"/>
    <w:rsid w:val="00CB0B09"/>
    <w:rsid w:val="00CB0E45"/>
    <w:rsid w:val="00CB1535"/>
    <w:rsid w:val="00CB389C"/>
    <w:rsid w:val="00CB45A5"/>
    <w:rsid w:val="00CB4EFA"/>
    <w:rsid w:val="00CB564D"/>
    <w:rsid w:val="00CB5ADD"/>
    <w:rsid w:val="00CB5C5F"/>
    <w:rsid w:val="00CB74B9"/>
    <w:rsid w:val="00CB7D2A"/>
    <w:rsid w:val="00CC0882"/>
    <w:rsid w:val="00CC0B05"/>
    <w:rsid w:val="00CC1205"/>
    <w:rsid w:val="00CC1A57"/>
    <w:rsid w:val="00CC1C3C"/>
    <w:rsid w:val="00CC1FB1"/>
    <w:rsid w:val="00CC241F"/>
    <w:rsid w:val="00CC3B4A"/>
    <w:rsid w:val="00CC3C1A"/>
    <w:rsid w:val="00CC3E43"/>
    <w:rsid w:val="00CC4772"/>
    <w:rsid w:val="00CC53EB"/>
    <w:rsid w:val="00CC5A93"/>
    <w:rsid w:val="00CC62B9"/>
    <w:rsid w:val="00CC6FBD"/>
    <w:rsid w:val="00CC7748"/>
    <w:rsid w:val="00CC7B63"/>
    <w:rsid w:val="00CD159A"/>
    <w:rsid w:val="00CD19A9"/>
    <w:rsid w:val="00CD1FDA"/>
    <w:rsid w:val="00CD2B72"/>
    <w:rsid w:val="00CD2C1D"/>
    <w:rsid w:val="00CD30CB"/>
    <w:rsid w:val="00CD38EE"/>
    <w:rsid w:val="00CD42A3"/>
    <w:rsid w:val="00CD44F1"/>
    <w:rsid w:val="00CD4A73"/>
    <w:rsid w:val="00CD4DF3"/>
    <w:rsid w:val="00CD5245"/>
    <w:rsid w:val="00CD535E"/>
    <w:rsid w:val="00CD561B"/>
    <w:rsid w:val="00CD6C4A"/>
    <w:rsid w:val="00CE009D"/>
    <w:rsid w:val="00CE07BA"/>
    <w:rsid w:val="00CE0B08"/>
    <w:rsid w:val="00CE0B14"/>
    <w:rsid w:val="00CE0B9B"/>
    <w:rsid w:val="00CE0EDB"/>
    <w:rsid w:val="00CE122D"/>
    <w:rsid w:val="00CE176F"/>
    <w:rsid w:val="00CE1D04"/>
    <w:rsid w:val="00CE1F14"/>
    <w:rsid w:val="00CE2BC4"/>
    <w:rsid w:val="00CE2E4B"/>
    <w:rsid w:val="00CE2FEC"/>
    <w:rsid w:val="00CE4374"/>
    <w:rsid w:val="00CE4815"/>
    <w:rsid w:val="00CE4A87"/>
    <w:rsid w:val="00CE4DF5"/>
    <w:rsid w:val="00CE5ADF"/>
    <w:rsid w:val="00CE5ED2"/>
    <w:rsid w:val="00CE5FEF"/>
    <w:rsid w:val="00CE6FE9"/>
    <w:rsid w:val="00CE7CF1"/>
    <w:rsid w:val="00CF0247"/>
    <w:rsid w:val="00CF028E"/>
    <w:rsid w:val="00CF03C6"/>
    <w:rsid w:val="00CF0A74"/>
    <w:rsid w:val="00CF0F30"/>
    <w:rsid w:val="00CF0F74"/>
    <w:rsid w:val="00CF1CB5"/>
    <w:rsid w:val="00CF1F5F"/>
    <w:rsid w:val="00CF2771"/>
    <w:rsid w:val="00CF328F"/>
    <w:rsid w:val="00CF4640"/>
    <w:rsid w:val="00CF483B"/>
    <w:rsid w:val="00CF59C6"/>
    <w:rsid w:val="00CF664D"/>
    <w:rsid w:val="00CF66D6"/>
    <w:rsid w:val="00CF6A37"/>
    <w:rsid w:val="00CF7DE0"/>
    <w:rsid w:val="00CF7E43"/>
    <w:rsid w:val="00CF7E80"/>
    <w:rsid w:val="00D0041F"/>
    <w:rsid w:val="00D00502"/>
    <w:rsid w:val="00D005A4"/>
    <w:rsid w:val="00D0069D"/>
    <w:rsid w:val="00D00F47"/>
    <w:rsid w:val="00D0247F"/>
    <w:rsid w:val="00D0315E"/>
    <w:rsid w:val="00D03C4F"/>
    <w:rsid w:val="00D04F1D"/>
    <w:rsid w:val="00D04F33"/>
    <w:rsid w:val="00D06606"/>
    <w:rsid w:val="00D10EB4"/>
    <w:rsid w:val="00D11129"/>
    <w:rsid w:val="00D13E31"/>
    <w:rsid w:val="00D13E8B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38A"/>
    <w:rsid w:val="00D1643C"/>
    <w:rsid w:val="00D16D53"/>
    <w:rsid w:val="00D16DCB"/>
    <w:rsid w:val="00D16E86"/>
    <w:rsid w:val="00D1737F"/>
    <w:rsid w:val="00D17DCE"/>
    <w:rsid w:val="00D21599"/>
    <w:rsid w:val="00D2163E"/>
    <w:rsid w:val="00D219B3"/>
    <w:rsid w:val="00D21F1F"/>
    <w:rsid w:val="00D22288"/>
    <w:rsid w:val="00D22550"/>
    <w:rsid w:val="00D23D41"/>
    <w:rsid w:val="00D23F0A"/>
    <w:rsid w:val="00D2403C"/>
    <w:rsid w:val="00D24549"/>
    <w:rsid w:val="00D245A1"/>
    <w:rsid w:val="00D24F7D"/>
    <w:rsid w:val="00D25A71"/>
    <w:rsid w:val="00D25E0B"/>
    <w:rsid w:val="00D262A7"/>
    <w:rsid w:val="00D270AB"/>
    <w:rsid w:val="00D2747B"/>
    <w:rsid w:val="00D3000B"/>
    <w:rsid w:val="00D30229"/>
    <w:rsid w:val="00D30321"/>
    <w:rsid w:val="00D3056F"/>
    <w:rsid w:val="00D30755"/>
    <w:rsid w:val="00D31CD6"/>
    <w:rsid w:val="00D3274F"/>
    <w:rsid w:val="00D32DFC"/>
    <w:rsid w:val="00D33210"/>
    <w:rsid w:val="00D33257"/>
    <w:rsid w:val="00D338B5"/>
    <w:rsid w:val="00D351BF"/>
    <w:rsid w:val="00D361EE"/>
    <w:rsid w:val="00D364CD"/>
    <w:rsid w:val="00D36DAC"/>
    <w:rsid w:val="00D37467"/>
    <w:rsid w:val="00D37E0C"/>
    <w:rsid w:val="00D4099C"/>
    <w:rsid w:val="00D41AAE"/>
    <w:rsid w:val="00D41FAD"/>
    <w:rsid w:val="00D420D5"/>
    <w:rsid w:val="00D423D7"/>
    <w:rsid w:val="00D4300A"/>
    <w:rsid w:val="00D433BC"/>
    <w:rsid w:val="00D43605"/>
    <w:rsid w:val="00D43ADC"/>
    <w:rsid w:val="00D43D8C"/>
    <w:rsid w:val="00D44686"/>
    <w:rsid w:val="00D44777"/>
    <w:rsid w:val="00D44BF0"/>
    <w:rsid w:val="00D44F1F"/>
    <w:rsid w:val="00D45445"/>
    <w:rsid w:val="00D45825"/>
    <w:rsid w:val="00D45991"/>
    <w:rsid w:val="00D4609B"/>
    <w:rsid w:val="00D46BF5"/>
    <w:rsid w:val="00D471A9"/>
    <w:rsid w:val="00D4746F"/>
    <w:rsid w:val="00D478A8"/>
    <w:rsid w:val="00D479AE"/>
    <w:rsid w:val="00D47F6C"/>
    <w:rsid w:val="00D50450"/>
    <w:rsid w:val="00D5080E"/>
    <w:rsid w:val="00D51580"/>
    <w:rsid w:val="00D51740"/>
    <w:rsid w:val="00D51956"/>
    <w:rsid w:val="00D52566"/>
    <w:rsid w:val="00D5259D"/>
    <w:rsid w:val="00D5260A"/>
    <w:rsid w:val="00D52B20"/>
    <w:rsid w:val="00D54E01"/>
    <w:rsid w:val="00D54EC0"/>
    <w:rsid w:val="00D54F8A"/>
    <w:rsid w:val="00D55121"/>
    <w:rsid w:val="00D554DA"/>
    <w:rsid w:val="00D55D9E"/>
    <w:rsid w:val="00D55DFE"/>
    <w:rsid w:val="00D560C5"/>
    <w:rsid w:val="00D565C4"/>
    <w:rsid w:val="00D5676E"/>
    <w:rsid w:val="00D569AD"/>
    <w:rsid w:val="00D56B00"/>
    <w:rsid w:val="00D6091A"/>
    <w:rsid w:val="00D60AF2"/>
    <w:rsid w:val="00D60D86"/>
    <w:rsid w:val="00D61A86"/>
    <w:rsid w:val="00D625E0"/>
    <w:rsid w:val="00D63662"/>
    <w:rsid w:val="00D6414D"/>
    <w:rsid w:val="00D641EF"/>
    <w:rsid w:val="00D64441"/>
    <w:rsid w:val="00D64B5C"/>
    <w:rsid w:val="00D651C4"/>
    <w:rsid w:val="00D66400"/>
    <w:rsid w:val="00D716EC"/>
    <w:rsid w:val="00D718BC"/>
    <w:rsid w:val="00D71911"/>
    <w:rsid w:val="00D71E44"/>
    <w:rsid w:val="00D72924"/>
    <w:rsid w:val="00D73490"/>
    <w:rsid w:val="00D74150"/>
    <w:rsid w:val="00D74DEC"/>
    <w:rsid w:val="00D74EC8"/>
    <w:rsid w:val="00D7546A"/>
    <w:rsid w:val="00D7585A"/>
    <w:rsid w:val="00D75F00"/>
    <w:rsid w:val="00D76128"/>
    <w:rsid w:val="00D76191"/>
    <w:rsid w:val="00D76DB1"/>
    <w:rsid w:val="00D77499"/>
    <w:rsid w:val="00D77695"/>
    <w:rsid w:val="00D802E4"/>
    <w:rsid w:val="00D814EC"/>
    <w:rsid w:val="00D81CCF"/>
    <w:rsid w:val="00D8201D"/>
    <w:rsid w:val="00D8313B"/>
    <w:rsid w:val="00D84D9B"/>
    <w:rsid w:val="00D85AB9"/>
    <w:rsid w:val="00D86288"/>
    <w:rsid w:val="00D86514"/>
    <w:rsid w:val="00D866F0"/>
    <w:rsid w:val="00D86734"/>
    <w:rsid w:val="00D86B64"/>
    <w:rsid w:val="00D876C1"/>
    <w:rsid w:val="00D90031"/>
    <w:rsid w:val="00D90415"/>
    <w:rsid w:val="00D905A0"/>
    <w:rsid w:val="00D908D1"/>
    <w:rsid w:val="00D91718"/>
    <w:rsid w:val="00D919F8"/>
    <w:rsid w:val="00D91CEE"/>
    <w:rsid w:val="00D9247C"/>
    <w:rsid w:val="00D9255C"/>
    <w:rsid w:val="00D934CE"/>
    <w:rsid w:val="00D93725"/>
    <w:rsid w:val="00D9414A"/>
    <w:rsid w:val="00D956A8"/>
    <w:rsid w:val="00D95891"/>
    <w:rsid w:val="00D95BF9"/>
    <w:rsid w:val="00D95F22"/>
    <w:rsid w:val="00DA0EBA"/>
    <w:rsid w:val="00DA1C3A"/>
    <w:rsid w:val="00DA21A2"/>
    <w:rsid w:val="00DA234C"/>
    <w:rsid w:val="00DA265A"/>
    <w:rsid w:val="00DA3349"/>
    <w:rsid w:val="00DA3E9F"/>
    <w:rsid w:val="00DA4127"/>
    <w:rsid w:val="00DA4348"/>
    <w:rsid w:val="00DA4E70"/>
    <w:rsid w:val="00DA50E4"/>
    <w:rsid w:val="00DA546C"/>
    <w:rsid w:val="00DA68FB"/>
    <w:rsid w:val="00DA692B"/>
    <w:rsid w:val="00DA7203"/>
    <w:rsid w:val="00DA7DE2"/>
    <w:rsid w:val="00DB03EC"/>
    <w:rsid w:val="00DB0E92"/>
    <w:rsid w:val="00DB36DE"/>
    <w:rsid w:val="00DB4711"/>
    <w:rsid w:val="00DB4F93"/>
    <w:rsid w:val="00DB50A7"/>
    <w:rsid w:val="00DB58AA"/>
    <w:rsid w:val="00DB5DE5"/>
    <w:rsid w:val="00DB60CA"/>
    <w:rsid w:val="00DB626D"/>
    <w:rsid w:val="00DB67C1"/>
    <w:rsid w:val="00DB79A8"/>
    <w:rsid w:val="00DB7A50"/>
    <w:rsid w:val="00DC188D"/>
    <w:rsid w:val="00DC1D28"/>
    <w:rsid w:val="00DC23DC"/>
    <w:rsid w:val="00DC25C4"/>
    <w:rsid w:val="00DC28AF"/>
    <w:rsid w:val="00DC2A06"/>
    <w:rsid w:val="00DC2F56"/>
    <w:rsid w:val="00DC33DA"/>
    <w:rsid w:val="00DC378E"/>
    <w:rsid w:val="00DC4D52"/>
    <w:rsid w:val="00DC5956"/>
    <w:rsid w:val="00DC614C"/>
    <w:rsid w:val="00DC650B"/>
    <w:rsid w:val="00DC6EA0"/>
    <w:rsid w:val="00DD025E"/>
    <w:rsid w:val="00DD0302"/>
    <w:rsid w:val="00DD03F0"/>
    <w:rsid w:val="00DD14D3"/>
    <w:rsid w:val="00DD1609"/>
    <w:rsid w:val="00DD2309"/>
    <w:rsid w:val="00DD2B10"/>
    <w:rsid w:val="00DD30B3"/>
    <w:rsid w:val="00DD35D2"/>
    <w:rsid w:val="00DD3DE7"/>
    <w:rsid w:val="00DD5149"/>
    <w:rsid w:val="00DD5645"/>
    <w:rsid w:val="00DD5CF8"/>
    <w:rsid w:val="00DD6299"/>
    <w:rsid w:val="00DD6DFC"/>
    <w:rsid w:val="00DE015F"/>
    <w:rsid w:val="00DE2AB3"/>
    <w:rsid w:val="00DE39F4"/>
    <w:rsid w:val="00DE40C2"/>
    <w:rsid w:val="00DE4519"/>
    <w:rsid w:val="00DE4AA9"/>
    <w:rsid w:val="00DE4C23"/>
    <w:rsid w:val="00DE4CC8"/>
    <w:rsid w:val="00DE4F25"/>
    <w:rsid w:val="00DE51AF"/>
    <w:rsid w:val="00DE5A67"/>
    <w:rsid w:val="00DE5EF9"/>
    <w:rsid w:val="00DE658B"/>
    <w:rsid w:val="00DE6775"/>
    <w:rsid w:val="00DE6D76"/>
    <w:rsid w:val="00DE6EC5"/>
    <w:rsid w:val="00DE6F0F"/>
    <w:rsid w:val="00DE7080"/>
    <w:rsid w:val="00DE762E"/>
    <w:rsid w:val="00DE7BA6"/>
    <w:rsid w:val="00DE7C3C"/>
    <w:rsid w:val="00DF0062"/>
    <w:rsid w:val="00DF00BC"/>
    <w:rsid w:val="00DF0407"/>
    <w:rsid w:val="00DF1172"/>
    <w:rsid w:val="00DF2285"/>
    <w:rsid w:val="00DF3810"/>
    <w:rsid w:val="00DF42A1"/>
    <w:rsid w:val="00DF4344"/>
    <w:rsid w:val="00DF43B9"/>
    <w:rsid w:val="00DF58AE"/>
    <w:rsid w:val="00DF597E"/>
    <w:rsid w:val="00DF5B4B"/>
    <w:rsid w:val="00DF5E27"/>
    <w:rsid w:val="00DF5F98"/>
    <w:rsid w:val="00DF67F9"/>
    <w:rsid w:val="00DF6C33"/>
    <w:rsid w:val="00DF7352"/>
    <w:rsid w:val="00E00850"/>
    <w:rsid w:val="00E01065"/>
    <w:rsid w:val="00E01D21"/>
    <w:rsid w:val="00E02006"/>
    <w:rsid w:val="00E02A58"/>
    <w:rsid w:val="00E03C22"/>
    <w:rsid w:val="00E03D41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07B44"/>
    <w:rsid w:val="00E114DE"/>
    <w:rsid w:val="00E12BA8"/>
    <w:rsid w:val="00E12F93"/>
    <w:rsid w:val="00E135E0"/>
    <w:rsid w:val="00E13D18"/>
    <w:rsid w:val="00E14803"/>
    <w:rsid w:val="00E158A3"/>
    <w:rsid w:val="00E15AF8"/>
    <w:rsid w:val="00E15BF1"/>
    <w:rsid w:val="00E15CB8"/>
    <w:rsid w:val="00E15D0B"/>
    <w:rsid w:val="00E161A8"/>
    <w:rsid w:val="00E16414"/>
    <w:rsid w:val="00E178B6"/>
    <w:rsid w:val="00E17CF9"/>
    <w:rsid w:val="00E17E42"/>
    <w:rsid w:val="00E20112"/>
    <w:rsid w:val="00E20144"/>
    <w:rsid w:val="00E2079A"/>
    <w:rsid w:val="00E214F0"/>
    <w:rsid w:val="00E21E52"/>
    <w:rsid w:val="00E22239"/>
    <w:rsid w:val="00E22387"/>
    <w:rsid w:val="00E2407D"/>
    <w:rsid w:val="00E248A5"/>
    <w:rsid w:val="00E25943"/>
    <w:rsid w:val="00E25A8D"/>
    <w:rsid w:val="00E25B06"/>
    <w:rsid w:val="00E26E40"/>
    <w:rsid w:val="00E27837"/>
    <w:rsid w:val="00E27DC3"/>
    <w:rsid w:val="00E304CF"/>
    <w:rsid w:val="00E3056D"/>
    <w:rsid w:val="00E3057F"/>
    <w:rsid w:val="00E308FD"/>
    <w:rsid w:val="00E309E0"/>
    <w:rsid w:val="00E31CE9"/>
    <w:rsid w:val="00E3208F"/>
    <w:rsid w:val="00E32197"/>
    <w:rsid w:val="00E32287"/>
    <w:rsid w:val="00E324B5"/>
    <w:rsid w:val="00E33231"/>
    <w:rsid w:val="00E34E16"/>
    <w:rsid w:val="00E34EEB"/>
    <w:rsid w:val="00E353DA"/>
    <w:rsid w:val="00E35B79"/>
    <w:rsid w:val="00E3615B"/>
    <w:rsid w:val="00E361D2"/>
    <w:rsid w:val="00E36598"/>
    <w:rsid w:val="00E36A0F"/>
    <w:rsid w:val="00E36FBE"/>
    <w:rsid w:val="00E4055D"/>
    <w:rsid w:val="00E40B2D"/>
    <w:rsid w:val="00E410C9"/>
    <w:rsid w:val="00E411F6"/>
    <w:rsid w:val="00E4159C"/>
    <w:rsid w:val="00E41FD4"/>
    <w:rsid w:val="00E428A5"/>
    <w:rsid w:val="00E42C11"/>
    <w:rsid w:val="00E42E37"/>
    <w:rsid w:val="00E42F75"/>
    <w:rsid w:val="00E43A50"/>
    <w:rsid w:val="00E448C9"/>
    <w:rsid w:val="00E449E9"/>
    <w:rsid w:val="00E44B62"/>
    <w:rsid w:val="00E44EA4"/>
    <w:rsid w:val="00E45292"/>
    <w:rsid w:val="00E45C3A"/>
    <w:rsid w:val="00E466B7"/>
    <w:rsid w:val="00E4745E"/>
    <w:rsid w:val="00E47560"/>
    <w:rsid w:val="00E47A95"/>
    <w:rsid w:val="00E5083A"/>
    <w:rsid w:val="00E50FAD"/>
    <w:rsid w:val="00E5208C"/>
    <w:rsid w:val="00E52F6F"/>
    <w:rsid w:val="00E5373A"/>
    <w:rsid w:val="00E54D1A"/>
    <w:rsid w:val="00E56765"/>
    <w:rsid w:val="00E569C3"/>
    <w:rsid w:val="00E56B01"/>
    <w:rsid w:val="00E5765F"/>
    <w:rsid w:val="00E57DED"/>
    <w:rsid w:val="00E60A7A"/>
    <w:rsid w:val="00E60F6C"/>
    <w:rsid w:val="00E61E2B"/>
    <w:rsid w:val="00E61EBB"/>
    <w:rsid w:val="00E62341"/>
    <w:rsid w:val="00E630FB"/>
    <w:rsid w:val="00E63258"/>
    <w:rsid w:val="00E638B6"/>
    <w:rsid w:val="00E63ED2"/>
    <w:rsid w:val="00E6522E"/>
    <w:rsid w:val="00E65BA7"/>
    <w:rsid w:val="00E65C4E"/>
    <w:rsid w:val="00E66005"/>
    <w:rsid w:val="00E661FA"/>
    <w:rsid w:val="00E66D9A"/>
    <w:rsid w:val="00E67B63"/>
    <w:rsid w:val="00E67BB7"/>
    <w:rsid w:val="00E67FDC"/>
    <w:rsid w:val="00E70209"/>
    <w:rsid w:val="00E70F27"/>
    <w:rsid w:val="00E72001"/>
    <w:rsid w:val="00E72747"/>
    <w:rsid w:val="00E735D3"/>
    <w:rsid w:val="00E7408A"/>
    <w:rsid w:val="00E745C8"/>
    <w:rsid w:val="00E7497C"/>
    <w:rsid w:val="00E758F4"/>
    <w:rsid w:val="00E75A3A"/>
    <w:rsid w:val="00E75ECB"/>
    <w:rsid w:val="00E7659C"/>
    <w:rsid w:val="00E765BB"/>
    <w:rsid w:val="00E76AEA"/>
    <w:rsid w:val="00E76CD8"/>
    <w:rsid w:val="00E77072"/>
    <w:rsid w:val="00E779AA"/>
    <w:rsid w:val="00E800CE"/>
    <w:rsid w:val="00E807A3"/>
    <w:rsid w:val="00E80C65"/>
    <w:rsid w:val="00E818A1"/>
    <w:rsid w:val="00E81CD4"/>
    <w:rsid w:val="00E82420"/>
    <w:rsid w:val="00E82DEC"/>
    <w:rsid w:val="00E83027"/>
    <w:rsid w:val="00E83EEE"/>
    <w:rsid w:val="00E855C0"/>
    <w:rsid w:val="00E857D9"/>
    <w:rsid w:val="00E8630D"/>
    <w:rsid w:val="00E8668F"/>
    <w:rsid w:val="00E86765"/>
    <w:rsid w:val="00E8680F"/>
    <w:rsid w:val="00E869FC"/>
    <w:rsid w:val="00E873D6"/>
    <w:rsid w:val="00E909E3"/>
    <w:rsid w:val="00E912F2"/>
    <w:rsid w:val="00E91FDC"/>
    <w:rsid w:val="00E92B50"/>
    <w:rsid w:val="00E92C8D"/>
    <w:rsid w:val="00E92F76"/>
    <w:rsid w:val="00E92FD0"/>
    <w:rsid w:val="00E93941"/>
    <w:rsid w:val="00E94534"/>
    <w:rsid w:val="00E952D1"/>
    <w:rsid w:val="00E9563E"/>
    <w:rsid w:val="00E95729"/>
    <w:rsid w:val="00E95C1C"/>
    <w:rsid w:val="00E95F42"/>
    <w:rsid w:val="00E961D3"/>
    <w:rsid w:val="00E96BC2"/>
    <w:rsid w:val="00E96D5E"/>
    <w:rsid w:val="00E96D9C"/>
    <w:rsid w:val="00E96E50"/>
    <w:rsid w:val="00E97049"/>
    <w:rsid w:val="00E972ED"/>
    <w:rsid w:val="00E976B5"/>
    <w:rsid w:val="00EA045F"/>
    <w:rsid w:val="00EA067D"/>
    <w:rsid w:val="00EA0FA0"/>
    <w:rsid w:val="00EA1A06"/>
    <w:rsid w:val="00EA1A4A"/>
    <w:rsid w:val="00EA2DA3"/>
    <w:rsid w:val="00EA31A0"/>
    <w:rsid w:val="00EA32F2"/>
    <w:rsid w:val="00EA4BC8"/>
    <w:rsid w:val="00EA5838"/>
    <w:rsid w:val="00EA6E34"/>
    <w:rsid w:val="00EA7282"/>
    <w:rsid w:val="00EB039A"/>
    <w:rsid w:val="00EB05A9"/>
    <w:rsid w:val="00EB07C9"/>
    <w:rsid w:val="00EB123F"/>
    <w:rsid w:val="00EB17A1"/>
    <w:rsid w:val="00EB1E6D"/>
    <w:rsid w:val="00EB23CA"/>
    <w:rsid w:val="00EB25BF"/>
    <w:rsid w:val="00EB263E"/>
    <w:rsid w:val="00EB33DF"/>
    <w:rsid w:val="00EB3D59"/>
    <w:rsid w:val="00EB3E40"/>
    <w:rsid w:val="00EB43DF"/>
    <w:rsid w:val="00EB4EE2"/>
    <w:rsid w:val="00EB5256"/>
    <w:rsid w:val="00EB5E9F"/>
    <w:rsid w:val="00EB5F77"/>
    <w:rsid w:val="00EB71D9"/>
    <w:rsid w:val="00EC0636"/>
    <w:rsid w:val="00EC1735"/>
    <w:rsid w:val="00EC1BCF"/>
    <w:rsid w:val="00EC1DEE"/>
    <w:rsid w:val="00EC20FA"/>
    <w:rsid w:val="00EC2296"/>
    <w:rsid w:val="00EC26B6"/>
    <w:rsid w:val="00EC2D10"/>
    <w:rsid w:val="00EC3745"/>
    <w:rsid w:val="00EC380F"/>
    <w:rsid w:val="00EC3929"/>
    <w:rsid w:val="00EC3CDD"/>
    <w:rsid w:val="00EC43F0"/>
    <w:rsid w:val="00EC503A"/>
    <w:rsid w:val="00EC5664"/>
    <w:rsid w:val="00EC58BA"/>
    <w:rsid w:val="00EC69D7"/>
    <w:rsid w:val="00EC6CA9"/>
    <w:rsid w:val="00EC7BE9"/>
    <w:rsid w:val="00ED01EB"/>
    <w:rsid w:val="00ED038E"/>
    <w:rsid w:val="00ED0466"/>
    <w:rsid w:val="00ED0569"/>
    <w:rsid w:val="00ED0736"/>
    <w:rsid w:val="00ED2101"/>
    <w:rsid w:val="00ED26AE"/>
    <w:rsid w:val="00ED2D1D"/>
    <w:rsid w:val="00ED2D3B"/>
    <w:rsid w:val="00ED2EC1"/>
    <w:rsid w:val="00ED36E8"/>
    <w:rsid w:val="00ED3B67"/>
    <w:rsid w:val="00ED3CCD"/>
    <w:rsid w:val="00ED4290"/>
    <w:rsid w:val="00ED4F10"/>
    <w:rsid w:val="00ED51B9"/>
    <w:rsid w:val="00ED529E"/>
    <w:rsid w:val="00ED575A"/>
    <w:rsid w:val="00ED5853"/>
    <w:rsid w:val="00ED591C"/>
    <w:rsid w:val="00ED648D"/>
    <w:rsid w:val="00ED6B38"/>
    <w:rsid w:val="00ED77CE"/>
    <w:rsid w:val="00ED7B27"/>
    <w:rsid w:val="00ED7B56"/>
    <w:rsid w:val="00EE0505"/>
    <w:rsid w:val="00EE0529"/>
    <w:rsid w:val="00EE103D"/>
    <w:rsid w:val="00EE1172"/>
    <w:rsid w:val="00EE1AA2"/>
    <w:rsid w:val="00EE1E10"/>
    <w:rsid w:val="00EE358E"/>
    <w:rsid w:val="00EE50FD"/>
    <w:rsid w:val="00EE5B37"/>
    <w:rsid w:val="00EE6A7A"/>
    <w:rsid w:val="00EE6BFF"/>
    <w:rsid w:val="00EE6D34"/>
    <w:rsid w:val="00EE6D36"/>
    <w:rsid w:val="00EF00CC"/>
    <w:rsid w:val="00EF04BC"/>
    <w:rsid w:val="00EF112E"/>
    <w:rsid w:val="00EF11E3"/>
    <w:rsid w:val="00EF3A1E"/>
    <w:rsid w:val="00EF3FF4"/>
    <w:rsid w:val="00EF435A"/>
    <w:rsid w:val="00EF43F4"/>
    <w:rsid w:val="00EF53DA"/>
    <w:rsid w:val="00EF5A01"/>
    <w:rsid w:val="00EF6694"/>
    <w:rsid w:val="00EF6935"/>
    <w:rsid w:val="00EF6979"/>
    <w:rsid w:val="00EF6B22"/>
    <w:rsid w:val="00EF7505"/>
    <w:rsid w:val="00EF75A6"/>
    <w:rsid w:val="00EF766F"/>
    <w:rsid w:val="00EF7956"/>
    <w:rsid w:val="00F008E0"/>
    <w:rsid w:val="00F00E55"/>
    <w:rsid w:val="00F0210B"/>
    <w:rsid w:val="00F02996"/>
    <w:rsid w:val="00F03A56"/>
    <w:rsid w:val="00F03B24"/>
    <w:rsid w:val="00F0434C"/>
    <w:rsid w:val="00F058C4"/>
    <w:rsid w:val="00F05CBB"/>
    <w:rsid w:val="00F05D20"/>
    <w:rsid w:val="00F06185"/>
    <w:rsid w:val="00F0697E"/>
    <w:rsid w:val="00F06ADF"/>
    <w:rsid w:val="00F071BC"/>
    <w:rsid w:val="00F0727B"/>
    <w:rsid w:val="00F10AC3"/>
    <w:rsid w:val="00F10D3C"/>
    <w:rsid w:val="00F11633"/>
    <w:rsid w:val="00F11DDF"/>
    <w:rsid w:val="00F13545"/>
    <w:rsid w:val="00F1354F"/>
    <w:rsid w:val="00F144E4"/>
    <w:rsid w:val="00F14A7A"/>
    <w:rsid w:val="00F14FF4"/>
    <w:rsid w:val="00F15E5A"/>
    <w:rsid w:val="00F160A5"/>
    <w:rsid w:val="00F1683E"/>
    <w:rsid w:val="00F16AFF"/>
    <w:rsid w:val="00F16C49"/>
    <w:rsid w:val="00F16D05"/>
    <w:rsid w:val="00F1724F"/>
    <w:rsid w:val="00F208E4"/>
    <w:rsid w:val="00F209EC"/>
    <w:rsid w:val="00F20D42"/>
    <w:rsid w:val="00F21CEA"/>
    <w:rsid w:val="00F21DAE"/>
    <w:rsid w:val="00F226F2"/>
    <w:rsid w:val="00F242E6"/>
    <w:rsid w:val="00F24325"/>
    <w:rsid w:val="00F2596D"/>
    <w:rsid w:val="00F26497"/>
    <w:rsid w:val="00F270A6"/>
    <w:rsid w:val="00F27808"/>
    <w:rsid w:val="00F30542"/>
    <w:rsid w:val="00F30FDD"/>
    <w:rsid w:val="00F3141B"/>
    <w:rsid w:val="00F31AAC"/>
    <w:rsid w:val="00F31EE6"/>
    <w:rsid w:val="00F320D8"/>
    <w:rsid w:val="00F32198"/>
    <w:rsid w:val="00F32A73"/>
    <w:rsid w:val="00F32B3C"/>
    <w:rsid w:val="00F331F9"/>
    <w:rsid w:val="00F33B22"/>
    <w:rsid w:val="00F33B5F"/>
    <w:rsid w:val="00F357DE"/>
    <w:rsid w:val="00F3617F"/>
    <w:rsid w:val="00F36766"/>
    <w:rsid w:val="00F36B09"/>
    <w:rsid w:val="00F40507"/>
    <w:rsid w:val="00F405FA"/>
    <w:rsid w:val="00F412ED"/>
    <w:rsid w:val="00F424C0"/>
    <w:rsid w:val="00F425A9"/>
    <w:rsid w:val="00F427BF"/>
    <w:rsid w:val="00F42F57"/>
    <w:rsid w:val="00F42F85"/>
    <w:rsid w:val="00F43982"/>
    <w:rsid w:val="00F43F1C"/>
    <w:rsid w:val="00F44699"/>
    <w:rsid w:val="00F44920"/>
    <w:rsid w:val="00F44EB8"/>
    <w:rsid w:val="00F45208"/>
    <w:rsid w:val="00F454E4"/>
    <w:rsid w:val="00F45581"/>
    <w:rsid w:val="00F46D1D"/>
    <w:rsid w:val="00F470B0"/>
    <w:rsid w:val="00F4711C"/>
    <w:rsid w:val="00F50392"/>
    <w:rsid w:val="00F51240"/>
    <w:rsid w:val="00F51B09"/>
    <w:rsid w:val="00F51FC2"/>
    <w:rsid w:val="00F5292D"/>
    <w:rsid w:val="00F52E30"/>
    <w:rsid w:val="00F53105"/>
    <w:rsid w:val="00F535E8"/>
    <w:rsid w:val="00F537C4"/>
    <w:rsid w:val="00F53989"/>
    <w:rsid w:val="00F53DEE"/>
    <w:rsid w:val="00F5450F"/>
    <w:rsid w:val="00F54756"/>
    <w:rsid w:val="00F54FD0"/>
    <w:rsid w:val="00F55789"/>
    <w:rsid w:val="00F56639"/>
    <w:rsid w:val="00F566F3"/>
    <w:rsid w:val="00F5701A"/>
    <w:rsid w:val="00F579D4"/>
    <w:rsid w:val="00F57E98"/>
    <w:rsid w:val="00F60464"/>
    <w:rsid w:val="00F605E3"/>
    <w:rsid w:val="00F6074E"/>
    <w:rsid w:val="00F60A11"/>
    <w:rsid w:val="00F60ED9"/>
    <w:rsid w:val="00F60FCE"/>
    <w:rsid w:val="00F610C3"/>
    <w:rsid w:val="00F615EA"/>
    <w:rsid w:val="00F61D19"/>
    <w:rsid w:val="00F61EEB"/>
    <w:rsid w:val="00F62086"/>
    <w:rsid w:val="00F62105"/>
    <w:rsid w:val="00F622E1"/>
    <w:rsid w:val="00F62C13"/>
    <w:rsid w:val="00F640E4"/>
    <w:rsid w:val="00F64307"/>
    <w:rsid w:val="00F64B40"/>
    <w:rsid w:val="00F64D49"/>
    <w:rsid w:val="00F6500E"/>
    <w:rsid w:val="00F65742"/>
    <w:rsid w:val="00F658DF"/>
    <w:rsid w:val="00F65B62"/>
    <w:rsid w:val="00F660FD"/>
    <w:rsid w:val="00F669B3"/>
    <w:rsid w:val="00F66E71"/>
    <w:rsid w:val="00F6701A"/>
    <w:rsid w:val="00F67BE4"/>
    <w:rsid w:val="00F71035"/>
    <w:rsid w:val="00F710C8"/>
    <w:rsid w:val="00F71561"/>
    <w:rsid w:val="00F71B83"/>
    <w:rsid w:val="00F723DF"/>
    <w:rsid w:val="00F72C83"/>
    <w:rsid w:val="00F72E90"/>
    <w:rsid w:val="00F72F6A"/>
    <w:rsid w:val="00F735B3"/>
    <w:rsid w:val="00F7399E"/>
    <w:rsid w:val="00F7496B"/>
    <w:rsid w:val="00F74B40"/>
    <w:rsid w:val="00F74F9D"/>
    <w:rsid w:val="00F756C7"/>
    <w:rsid w:val="00F75852"/>
    <w:rsid w:val="00F76103"/>
    <w:rsid w:val="00F7612F"/>
    <w:rsid w:val="00F76AA4"/>
    <w:rsid w:val="00F76F29"/>
    <w:rsid w:val="00F773E7"/>
    <w:rsid w:val="00F776AD"/>
    <w:rsid w:val="00F77D26"/>
    <w:rsid w:val="00F80EC5"/>
    <w:rsid w:val="00F8342F"/>
    <w:rsid w:val="00F83826"/>
    <w:rsid w:val="00F8569D"/>
    <w:rsid w:val="00F865A3"/>
    <w:rsid w:val="00F86A6F"/>
    <w:rsid w:val="00F907EF"/>
    <w:rsid w:val="00F90D9B"/>
    <w:rsid w:val="00F912B0"/>
    <w:rsid w:val="00F91A74"/>
    <w:rsid w:val="00F935EA"/>
    <w:rsid w:val="00F93DE1"/>
    <w:rsid w:val="00F94524"/>
    <w:rsid w:val="00F94A33"/>
    <w:rsid w:val="00F94FF5"/>
    <w:rsid w:val="00F955D1"/>
    <w:rsid w:val="00F955F0"/>
    <w:rsid w:val="00F95776"/>
    <w:rsid w:val="00F95AD8"/>
    <w:rsid w:val="00F95C4B"/>
    <w:rsid w:val="00F96493"/>
    <w:rsid w:val="00F9687D"/>
    <w:rsid w:val="00FA012E"/>
    <w:rsid w:val="00FA018E"/>
    <w:rsid w:val="00FA0BE2"/>
    <w:rsid w:val="00FA0D77"/>
    <w:rsid w:val="00FA2060"/>
    <w:rsid w:val="00FA21CD"/>
    <w:rsid w:val="00FA250A"/>
    <w:rsid w:val="00FA2570"/>
    <w:rsid w:val="00FA2D67"/>
    <w:rsid w:val="00FA316B"/>
    <w:rsid w:val="00FA3277"/>
    <w:rsid w:val="00FA409D"/>
    <w:rsid w:val="00FA4FC2"/>
    <w:rsid w:val="00FA5BDD"/>
    <w:rsid w:val="00FA5F7B"/>
    <w:rsid w:val="00FA6043"/>
    <w:rsid w:val="00FA62A8"/>
    <w:rsid w:val="00FA7A73"/>
    <w:rsid w:val="00FB043D"/>
    <w:rsid w:val="00FB0495"/>
    <w:rsid w:val="00FB13BF"/>
    <w:rsid w:val="00FB1BCC"/>
    <w:rsid w:val="00FB1C27"/>
    <w:rsid w:val="00FB2301"/>
    <w:rsid w:val="00FB25A6"/>
    <w:rsid w:val="00FB2C2A"/>
    <w:rsid w:val="00FB3C8F"/>
    <w:rsid w:val="00FB3F0F"/>
    <w:rsid w:val="00FB430D"/>
    <w:rsid w:val="00FB4EAA"/>
    <w:rsid w:val="00FB50F4"/>
    <w:rsid w:val="00FB5814"/>
    <w:rsid w:val="00FB62E6"/>
    <w:rsid w:val="00FB652E"/>
    <w:rsid w:val="00FC06CE"/>
    <w:rsid w:val="00FC0D4B"/>
    <w:rsid w:val="00FC1256"/>
    <w:rsid w:val="00FC16DC"/>
    <w:rsid w:val="00FC1BD4"/>
    <w:rsid w:val="00FC1D1A"/>
    <w:rsid w:val="00FC1D82"/>
    <w:rsid w:val="00FC2212"/>
    <w:rsid w:val="00FC230B"/>
    <w:rsid w:val="00FC369C"/>
    <w:rsid w:val="00FC3814"/>
    <w:rsid w:val="00FC4559"/>
    <w:rsid w:val="00FC49DA"/>
    <w:rsid w:val="00FC51BE"/>
    <w:rsid w:val="00FC55CE"/>
    <w:rsid w:val="00FC5ED8"/>
    <w:rsid w:val="00FC6030"/>
    <w:rsid w:val="00FC62B1"/>
    <w:rsid w:val="00FC6B5A"/>
    <w:rsid w:val="00FD05A1"/>
    <w:rsid w:val="00FD09FF"/>
    <w:rsid w:val="00FD0D76"/>
    <w:rsid w:val="00FD1653"/>
    <w:rsid w:val="00FD1C2B"/>
    <w:rsid w:val="00FD22FE"/>
    <w:rsid w:val="00FD309E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C01"/>
    <w:rsid w:val="00FD7C94"/>
    <w:rsid w:val="00FD7CE7"/>
    <w:rsid w:val="00FE046D"/>
    <w:rsid w:val="00FE1952"/>
    <w:rsid w:val="00FE1A99"/>
    <w:rsid w:val="00FE2CF7"/>
    <w:rsid w:val="00FE2E6B"/>
    <w:rsid w:val="00FE35B6"/>
    <w:rsid w:val="00FE3E09"/>
    <w:rsid w:val="00FE40F7"/>
    <w:rsid w:val="00FE55A0"/>
    <w:rsid w:val="00FE5B45"/>
    <w:rsid w:val="00FE5F14"/>
    <w:rsid w:val="00FE5FAE"/>
    <w:rsid w:val="00FE63AB"/>
    <w:rsid w:val="00FE6D72"/>
    <w:rsid w:val="00FE72CD"/>
    <w:rsid w:val="00FE7CD3"/>
    <w:rsid w:val="00FF02FE"/>
    <w:rsid w:val="00FF064A"/>
    <w:rsid w:val="00FF0A61"/>
    <w:rsid w:val="00FF0D5B"/>
    <w:rsid w:val="00FF0EC7"/>
    <w:rsid w:val="00FF23E3"/>
    <w:rsid w:val="00FF282B"/>
    <w:rsid w:val="00FF2C22"/>
    <w:rsid w:val="00FF2D9D"/>
    <w:rsid w:val="00FF2F63"/>
    <w:rsid w:val="00FF310F"/>
    <w:rsid w:val="00FF32E0"/>
    <w:rsid w:val="00FF4355"/>
    <w:rsid w:val="00FF52DF"/>
    <w:rsid w:val="00FF546A"/>
    <w:rsid w:val="00FF5BC6"/>
    <w:rsid w:val="00FF5C34"/>
    <w:rsid w:val="00FF5D27"/>
    <w:rsid w:val="00FF76F5"/>
    <w:rsid w:val="09792426"/>
    <w:rsid w:val="0A28480D"/>
    <w:rsid w:val="382459DF"/>
    <w:rsid w:val="4FEF1608"/>
    <w:rsid w:val="6C68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CABF6B"/>
  <w15:docId w15:val="{6992977B-62C0-405E-B91C-4D15539A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semiHidden/>
    <w:qFormat/>
    <w:rPr>
      <w:sz w:val="16"/>
      <w:szCs w:val="16"/>
    </w:rPr>
  </w:style>
  <w:style w:type="character" w:styleId="HiperlinkVisitado">
    <w:name w:val="FollowedHyperlink"/>
    <w:basedOn w:val="Fontepargpadro"/>
    <w:qFormat/>
    <w:rPr>
      <w:color w:val="800080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qFormat/>
    <w:rPr>
      <w:color w:val="0000FF"/>
      <w:u w:val="single"/>
    </w:rPr>
  </w:style>
  <w:style w:type="character" w:styleId="Nmerodepgina">
    <w:name w:val="page number"/>
    <w:basedOn w:val="Fontepargpadro"/>
  </w:style>
  <w:style w:type="paragraph" w:styleId="Sumrio2">
    <w:name w:val="toc 2"/>
    <w:basedOn w:val="Normal"/>
    <w:next w:val="Normal"/>
    <w:uiPriority w:val="39"/>
    <w:qFormat/>
    <w:pPr>
      <w:tabs>
        <w:tab w:val="left" w:pos="660"/>
        <w:tab w:val="right" w:leader="dot" w:pos="9061"/>
      </w:tabs>
      <w:ind w:left="200"/>
    </w:pPr>
  </w:style>
  <w:style w:type="paragraph" w:styleId="Corpodetexto">
    <w:name w:val="Body Text"/>
    <w:basedOn w:val="Normal"/>
    <w:qFormat/>
    <w:rPr>
      <w:rFonts w:ascii="Verdana" w:hAnsi="Verdana"/>
    </w:rPr>
  </w:style>
  <w:style w:type="paragraph" w:styleId="Textodecomentrio">
    <w:name w:val="annotation text"/>
    <w:basedOn w:val="Normal"/>
    <w:semiHidden/>
    <w:qFormat/>
  </w:style>
  <w:style w:type="paragraph" w:styleId="Recuodecorpodetexto2">
    <w:name w:val="Body Text Indent 2"/>
    <w:basedOn w:val="Normal"/>
    <w:qFormat/>
    <w:pPr>
      <w:spacing w:line="360" w:lineRule="auto"/>
      <w:ind w:left="357"/>
    </w:pPr>
    <w:rPr>
      <w:sz w:val="24"/>
    </w:rPr>
  </w:style>
  <w:style w:type="paragraph" w:styleId="Ttulo">
    <w:name w:val="Title"/>
    <w:basedOn w:val="Normal"/>
    <w:qFormat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sz w:val="24"/>
      <w:szCs w:val="24"/>
    </w:rPr>
  </w:style>
  <w:style w:type="paragraph" w:styleId="Cabealho">
    <w:name w:val="header"/>
    <w:basedOn w:val="Normal"/>
    <w:link w:val="CabealhoChar"/>
    <w:qFormat/>
    <w:pPr>
      <w:tabs>
        <w:tab w:val="center" w:pos="4419"/>
        <w:tab w:val="right" w:pos="8838"/>
      </w:tabs>
    </w:pPr>
    <w:rPr>
      <w:sz w:val="20"/>
    </w:rPr>
  </w:style>
  <w:style w:type="paragraph" w:styleId="Assuntodocomentrio">
    <w:name w:val="annotation subject"/>
    <w:basedOn w:val="Textodecomentrio"/>
    <w:next w:val="Textodecomentrio"/>
    <w:semiHidden/>
    <w:qFormat/>
    <w:rPr>
      <w:b/>
      <w:bCs/>
    </w:rPr>
  </w:style>
  <w:style w:type="paragraph" w:styleId="Rodap">
    <w:name w:val="footer"/>
    <w:basedOn w:val="Normal"/>
    <w:qFormat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qFormat/>
    <w:pPr>
      <w:ind w:left="426"/>
    </w:pPr>
    <w:rPr>
      <w:i/>
      <w:iCs/>
      <w:color w:val="000080"/>
    </w:rPr>
  </w:style>
  <w:style w:type="paragraph" w:styleId="Sumrio3">
    <w:name w:val="toc 3"/>
    <w:basedOn w:val="Normal"/>
    <w:next w:val="Normal"/>
    <w:uiPriority w:val="39"/>
    <w:qFormat/>
    <w:pPr>
      <w:ind w:left="44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480"/>
        <w:tab w:val="right" w:leader="dot" w:pos="9072"/>
      </w:tabs>
    </w:pPr>
  </w:style>
  <w:style w:type="paragraph" w:styleId="Recuodecorpodetexto">
    <w:name w:val="Body Text Indent"/>
    <w:basedOn w:val="Normal"/>
    <w:qFormat/>
    <w:pPr>
      <w:ind w:left="284" w:firstLine="73"/>
    </w:pPr>
    <w:rPr>
      <w:sz w:val="24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qFormat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qFormat/>
    <w:pPr>
      <w:suppressAutoHyphens/>
      <w:ind w:left="426"/>
    </w:pPr>
    <w:rPr>
      <w:i/>
      <w:iCs/>
      <w:color w:val="000080"/>
      <w:lang w:eastAsia="ar-SA"/>
    </w:rPr>
  </w:style>
  <w:style w:type="paragraph" w:customStyle="1" w:styleId="TituloDocumento">
    <w:name w:val="TituloDocumento"/>
    <w:basedOn w:val="Normal"/>
    <w:qFormat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qFormat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qFormat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Dica">
    <w:name w:val="Dica"/>
    <w:basedOn w:val="Normal"/>
    <w:qFormat/>
    <w:rPr>
      <w:i/>
      <w:color w:val="008080"/>
      <w:szCs w:val="22"/>
    </w:rPr>
  </w:style>
  <w:style w:type="paragraph" w:customStyle="1" w:styleId="TituloTabela">
    <w:name w:val="Titulo Tabela"/>
    <w:basedOn w:val="Normal"/>
    <w:qFormat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qFormat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qFormat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qFormat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qFormat/>
    <w:tblPr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auto"/>
          <w:insideV w:val="single" w:sz="2" w:space="0" w:color="auto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</w:style>
  <w:style w:type="paragraph" w:customStyle="1" w:styleId="Estilo1">
    <w:name w:val="Estilo1"/>
    <w:basedOn w:val="Estilo2"/>
    <w:next w:val="Estilo2"/>
    <w:link w:val="Estilo1Char"/>
    <w:qFormat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qFormat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qFormat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qFormat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qFormat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qFormat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qFormat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link w:val="PargrafodaListaChar"/>
    <w:uiPriority w:val="34"/>
    <w:qFormat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qFormat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ng-binding">
    <w:name w:val="ng-binding"/>
    <w:basedOn w:val="Normal"/>
    <w:qFormat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AxureTableHeaderText">
    <w:name w:val="AxureTableHeaderText"/>
    <w:basedOn w:val="Normal"/>
    <w:qFormat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AxureTableNormalText">
    <w:name w:val="AxureTableNormalText"/>
    <w:basedOn w:val="Normal"/>
    <w:qFormat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AxureTableStyle">
    <w:name w:val="AxureTableStyle"/>
    <w:basedOn w:val="Tabelanormal"/>
    <w:uiPriority w:val="99"/>
    <w:qFormat/>
    <w:rPr>
      <w:rFonts w:ascii="Arial" w:hAnsi="Arial"/>
      <w:sz w:val="1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</w:rPr>
  </w:style>
  <w:style w:type="paragraph" w:customStyle="1" w:styleId="Standard">
    <w:name w:val="Standard"/>
    <w:qFormat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kern w:val="3"/>
      <w:sz w:val="22"/>
      <w:szCs w:val="22"/>
      <w:lang w:eastAsia="en-US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table" w:customStyle="1" w:styleId="TableNormal">
    <w:name w:val="Table Normal"/>
    <w:qFormat/>
    <w:pPr>
      <w:spacing w:after="200" w:line="252" w:lineRule="auto"/>
    </w:pPr>
    <w:rPr>
      <w:rFonts w:ascii="Arial" w:eastAsia="Arial" w:hAnsi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UCS-CorpodeTextoRN">
    <w:name w:val="UCS - Corpo de Texto RN"/>
    <w:basedOn w:val="Normal"/>
    <w:qFormat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Estilo3">
    <w:name w:val="Estilo3"/>
    <w:basedOn w:val="PargrafodaLista"/>
    <w:link w:val="Estilo3Char"/>
    <w:qFormat/>
    <w:pPr>
      <w:spacing w:line="276" w:lineRule="auto"/>
      <w:ind w:left="0"/>
      <w:contextualSpacing/>
    </w:pPr>
    <w:rPr>
      <w:szCs w:val="22"/>
    </w:rPr>
  </w:style>
  <w:style w:type="paragraph" w:customStyle="1" w:styleId="Estilo4">
    <w:name w:val="Estilo4"/>
    <w:basedOn w:val="Estilo3"/>
    <w:qFormat/>
    <w:pPr>
      <w:tabs>
        <w:tab w:val="left" w:pos="360"/>
      </w:tabs>
      <w:spacing w:line="240" w:lineRule="auto"/>
      <w:ind w:left="2065" w:hanging="648"/>
      <w:contextualSpacing w:val="0"/>
    </w:pPr>
    <w:rPr>
      <w:rFonts w:eastAsia="Arial"/>
      <w:szCs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Pr>
      <w:rFonts w:ascii="Arial" w:eastAsiaTheme="minorEastAsia" w:hAnsi="Arial" w:cs="Arial"/>
      <w:color w:val="000000"/>
    </w:rPr>
  </w:style>
  <w:style w:type="character" w:customStyle="1" w:styleId="Estilo3Char">
    <w:name w:val="Estilo3 Char"/>
    <w:basedOn w:val="PargrafodaListaChar"/>
    <w:link w:val="Estilo3"/>
    <w:qFormat/>
    <w:rPr>
      <w:rFonts w:ascii="Arial" w:eastAsiaTheme="minorEastAsia" w:hAnsi="Arial" w:cs="Arial"/>
      <w:color w:val="000000"/>
      <w:szCs w:val="22"/>
    </w:rPr>
  </w:style>
  <w:style w:type="paragraph" w:customStyle="1" w:styleId="Estilo5">
    <w:name w:val="Estilo5"/>
    <w:basedOn w:val="Estilo3"/>
    <w:link w:val="Estilo5Char"/>
    <w:qFormat/>
    <w:pPr>
      <w:ind w:left="1212"/>
    </w:pPr>
  </w:style>
  <w:style w:type="paragraph" w:customStyle="1" w:styleId="Estilo6">
    <w:name w:val="Estilo6"/>
    <w:basedOn w:val="Estilo3"/>
    <w:link w:val="Estilo6Char"/>
    <w:qFormat/>
    <w:pPr>
      <w:ind w:left="1212"/>
    </w:pPr>
  </w:style>
  <w:style w:type="character" w:customStyle="1" w:styleId="Estilo5Char">
    <w:name w:val="Estilo5 Char"/>
    <w:basedOn w:val="Estilo3Char"/>
    <w:link w:val="Estilo5"/>
    <w:qFormat/>
    <w:rPr>
      <w:rFonts w:ascii="Arial" w:eastAsiaTheme="minorEastAsia" w:hAnsi="Arial" w:cs="Arial"/>
      <w:color w:val="000000"/>
      <w:szCs w:val="22"/>
    </w:rPr>
  </w:style>
  <w:style w:type="paragraph" w:customStyle="1" w:styleId="Estilo7">
    <w:name w:val="Estilo7"/>
    <w:basedOn w:val="Estilo3"/>
    <w:link w:val="Estilo7Char"/>
    <w:qFormat/>
    <w:pPr>
      <w:ind w:left="1212"/>
    </w:pPr>
  </w:style>
  <w:style w:type="character" w:customStyle="1" w:styleId="Estilo6Char">
    <w:name w:val="Estilo6 Char"/>
    <w:basedOn w:val="Estilo3Char"/>
    <w:link w:val="Estilo6"/>
    <w:qFormat/>
    <w:rPr>
      <w:rFonts w:ascii="Arial" w:eastAsiaTheme="minorEastAsia" w:hAnsi="Arial" w:cs="Arial"/>
      <w:color w:val="000000"/>
      <w:szCs w:val="22"/>
    </w:rPr>
  </w:style>
  <w:style w:type="paragraph" w:customStyle="1" w:styleId="Estilo8">
    <w:name w:val="Estilo8"/>
    <w:basedOn w:val="PargrafodaLista"/>
    <w:link w:val="Estilo8Char"/>
    <w:qFormat/>
    <w:pPr>
      <w:spacing w:line="276" w:lineRule="auto"/>
      <w:ind w:left="1140" w:hanging="432"/>
      <w:contextualSpacing/>
      <w:jc w:val="both"/>
    </w:pPr>
  </w:style>
  <w:style w:type="character" w:customStyle="1" w:styleId="Estilo7Char">
    <w:name w:val="Estilo7 Char"/>
    <w:basedOn w:val="Estilo3Char"/>
    <w:link w:val="Estilo7"/>
    <w:qFormat/>
    <w:rPr>
      <w:rFonts w:ascii="Arial" w:eastAsiaTheme="minorEastAsia" w:hAnsi="Arial" w:cs="Arial"/>
      <w:color w:val="000000"/>
      <w:szCs w:val="22"/>
    </w:rPr>
  </w:style>
  <w:style w:type="paragraph" w:customStyle="1" w:styleId="Estilo9">
    <w:name w:val="Estilo9"/>
    <w:basedOn w:val="Estilo3"/>
    <w:link w:val="Estilo9Char"/>
    <w:qFormat/>
    <w:pPr>
      <w:ind w:left="1212"/>
    </w:pPr>
  </w:style>
  <w:style w:type="character" w:customStyle="1" w:styleId="Estilo8Char">
    <w:name w:val="Estilo8 Char"/>
    <w:basedOn w:val="PargrafodaListaChar"/>
    <w:link w:val="Estilo8"/>
    <w:qFormat/>
    <w:rPr>
      <w:rFonts w:ascii="Arial" w:eastAsiaTheme="minorEastAsia" w:hAnsi="Arial" w:cs="Arial"/>
      <w:color w:val="000000"/>
    </w:rPr>
  </w:style>
  <w:style w:type="paragraph" w:customStyle="1" w:styleId="Estilo10">
    <w:name w:val="Estilo10"/>
    <w:basedOn w:val="Estilo3"/>
    <w:link w:val="Estilo10Char"/>
    <w:qFormat/>
    <w:pPr>
      <w:ind w:left="1212"/>
    </w:pPr>
  </w:style>
  <w:style w:type="character" w:customStyle="1" w:styleId="Estilo9Char">
    <w:name w:val="Estilo9 Char"/>
    <w:basedOn w:val="Estilo3Char"/>
    <w:link w:val="Estilo9"/>
    <w:qFormat/>
    <w:rPr>
      <w:rFonts w:ascii="Arial" w:eastAsiaTheme="minorEastAsia" w:hAnsi="Arial" w:cs="Arial"/>
      <w:color w:val="000000"/>
      <w:szCs w:val="22"/>
    </w:rPr>
  </w:style>
  <w:style w:type="paragraph" w:customStyle="1" w:styleId="Estilo11">
    <w:name w:val="Estilo11"/>
    <w:basedOn w:val="Estilo3"/>
    <w:link w:val="Estilo11Char"/>
    <w:qFormat/>
    <w:pPr>
      <w:ind w:left="1212"/>
    </w:pPr>
  </w:style>
  <w:style w:type="character" w:customStyle="1" w:styleId="Estilo10Char">
    <w:name w:val="Estilo10 Char"/>
    <w:basedOn w:val="Estilo3Char"/>
    <w:link w:val="Estilo10"/>
    <w:qFormat/>
    <w:rPr>
      <w:rFonts w:ascii="Arial" w:eastAsiaTheme="minorEastAsia" w:hAnsi="Arial" w:cs="Arial"/>
      <w:color w:val="000000"/>
      <w:szCs w:val="22"/>
    </w:rPr>
  </w:style>
  <w:style w:type="paragraph" w:customStyle="1" w:styleId="Estilo12">
    <w:name w:val="Estilo12"/>
    <w:basedOn w:val="PargrafodaLista"/>
    <w:link w:val="Estilo12Char"/>
    <w:qFormat/>
    <w:pPr>
      <w:spacing w:line="276" w:lineRule="auto"/>
      <w:ind w:left="574" w:hanging="432"/>
      <w:contextualSpacing/>
    </w:pPr>
    <w:rPr>
      <w:szCs w:val="22"/>
    </w:rPr>
  </w:style>
  <w:style w:type="character" w:customStyle="1" w:styleId="Estilo11Char">
    <w:name w:val="Estilo11 Char"/>
    <w:basedOn w:val="Estilo3Char"/>
    <w:link w:val="Estilo11"/>
    <w:qFormat/>
    <w:rPr>
      <w:rFonts w:ascii="Arial" w:eastAsiaTheme="minorEastAsia" w:hAnsi="Arial" w:cs="Arial"/>
      <w:color w:val="000000"/>
      <w:szCs w:val="22"/>
    </w:rPr>
  </w:style>
  <w:style w:type="paragraph" w:customStyle="1" w:styleId="Estilo13">
    <w:name w:val="Estilo13"/>
    <w:basedOn w:val="Estilo10"/>
    <w:link w:val="Estilo13Char"/>
    <w:qFormat/>
    <w:pPr>
      <w:ind w:left="1920"/>
    </w:pPr>
  </w:style>
  <w:style w:type="character" w:customStyle="1" w:styleId="Estilo12Char">
    <w:name w:val="Estilo12 Char"/>
    <w:basedOn w:val="PargrafodaListaChar"/>
    <w:link w:val="Estilo12"/>
    <w:qFormat/>
    <w:rPr>
      <w:rFonts w:ascii="Arial" w:eastAsiaTheme="minorEastAsia" w:hAnsi="Arial" w:cs="Arial"/>
      <w:color w:val="000000"/>
      <w:szCs w:val="22"/>
    </w:rPr>
  </w:style>
  <w:style w:type="paragraph" w:customStyle="1" w:styleId="Estilo14">
    <w:name w:val="Estilo14"/>
    <w:basedOn w:val="Estilo12"/>
    <w:link w:val="Estilo14Char"/>
    <w:qFormat/>
    <w:pPr>
      <w:ind w:left="1140"/>
    </w:pPr>
  </w:style>
  <w:style w:type="character" w:customStyle="1" w:styleId="Estilo13Char">
    <w:name w:val="Estilo13 Char"/>
    <w:basedOn w:val="Estilo10Char"/>
    <w:link w:val="Estilo13"/>
    <w:qFormat/>
    <w:rPr>
      <w:rFonts w:ascii="Arial" w:eastAsiaTheme="minorEastAsia" w:hAnsi="Arial" w:cs="Arial"/>
      <w:color w:val="000000"/>
      <w:szCs w:val="22"/>
    </w:rPr>
  </w:style>
  <w:style w:type="paragraph" w:customStyle="1" w:styleId="Estilo15">
    <w:name w:val="Estilo15"/>
    <w:basedOn w:val="Estilo12"/>
    <w:link w:val="Estilo15Char"/>
    <w:qFormat/>
    <w:pPr>
      <w:ind w:left="1140"/>
    </w:pPr>
  </w:style>
  <w:style w:type="character" w:customStyle="1" w:styleId="Estilo14Char">
    <w:name w:val="Estilo14 Char"/>
    <w:basedOn w:val="Estilo12Char"/>
    <w:link w:val="Estilo14"/>
    <w:qFormat/>
    <w:rPr>
      <w:rFonts w:ascii="Arial" w:eastAsiaTheme="minorEastAsia" w:hAnsi="Arial" w:cs="Arial"/>
      <w:color w:val="000000"/>
      <w:szCs w:val="22"/>
    </w:rPr>
  </w:style>
  <w:style w:type="paragraph" w:customStyle="1" w:styleId="Estilo16">
    <w:name w:val="Estilo16"/>
    <w:basedOn w:val="PargrafodaLista"/>
    <w:link w:val="Estilo16Char"/>
    <w:qFormat/>
    <w:pPr>
      <w:spacing w:line="276" w:lineRule="auto"/>
      <w:ind w:left="0"/>
      <w:contextualSpacing/>
      <w:jc w:val="both"/>
    </w:pPr>
    <w:rPr>
      <w:szCs w:val="22"/>
    </w:rPr>
  </w:style>
  <w:style w:type="character" w:customStyle="1" w:styleId="Estilo15Char">
    <w:name w:val="Estilo15 Char"/>
    <w:basedOn w:val="Estilo12Char"/>
    <w:link w:val="Estilo15"/>
    <w:qFormat/>
    <w:rPr>
      <w:rFonts w:ascii="Arial" w:eastAsiaTheme="minorEastAsia" w:hAnsi="Arial" w:cs="Arial"/>
      <w:color w:val="000000"/>
      <w:szCs w:val="22"/>
    </w:rPr>
  </w:style>
  <w:style w:type="character" w:customStyle="1" w:styleId="Estilo16Char">
    <w:name w:val="Estilo16 Char"/>
    <w:basedOn w:val="PargrafodaListaChar"/>
    <w:link w:val="Estilo16"/>
    <w:qFormat/>
    <w:rPr>
      <w:rFonts w:ascii="Arial" w:eastAsiaTheme="minorEastAsia" w:hAnsi="Arial" w:cs="Arial"/>
      <w:color w:val="000000"/>
      <w:szCs w:val="22"/>
    </w:rPr>
  </w:style>
  <w:style w:type="paragraph" w:customStyle="1" w:styleId="Estilo17">
    <w:name w:val="Estilo17"/>
    <w:basedOn w:val="Estilo3"/>
    <w:link w:val="Estilo17Char"/>
    <w:qFormat/>
    <w:pPr>
      <w:ind w:left="1212"/>
    </w:pPr>
  </w:style>
  <w:style w:type="paragraph" w:customStyle="1" w:styleId="Estilo18">
    <w:name w:val="Estilo18"/>
    <w:basedOn w:val="Estilo3"/>
    <w:link w:val="Estilo18Char"/>
    <w:qFormat/>
    <w:pPr>
      <w:ind w:left="1212"/>
    </w:pPr>
  </w:style>
  <w:style w:type="character" w:customStyle="1" w:styleId="Estilo17Char">
    <w:name w:val="Estilo17 Char"/>
    <w:basedOn w:val="Estilo3Char"/>
    <w:link w:val="Estilo17"/>
    <w:qFormat/>
    <w:rPr>
      <w:rFonts w:ascii="Arial" w:eastAsiaTheme="minorEastAsia" w:hAnsi="Arial" w:cs="Arial"/>
      <w:color w:val="000000"/>
      <w:szCs w:val="22"/>
    </w:rPr>
  </w:style>
  <w:style w:type="paragraph" w:customStyle="1" w:styleId="Estilo19">
    <w:name w:val="Estilo19"/>
    <w:basedOn w:val="Estilo3"/>
    <w:link w:val="Estilo19Char"/>
    <w:qFormat/>
    <w:pPr>
      <w:ind w:left="1212"/>
    </w:pPr>
  </w:style>
  <w:style w:type="character" w:customStyle="1" w:styleId="Estilo18Char">
    <w:name w:val="Estilo18 Char"/>
    <w:basedOn w:val="Estilo3Char"/>
    <w:link w:val="Estilo18"/>
    <w:qFormat/>
    <w:rPr>
      <w:rFonts w:ascii="Arial" w:eastAsiaTheme="minorEastAsia" w:hAnsi="Arial" w:cs="Arial"/>
      <w:color w:val="000000"/>
      <w:szCs w:val="22"/>
    </w:rPr>
  </w:style>
  <w:style w:type="paragraph" w:customStyle="1" w:styleId="Estilo20">
    <w:name w:val="Estilo20"/>
    <w:basedOn w:val="Estilo3"/>
    <w:link w:val="Estilo20Char"/>
    <w:qFormat/>
    <w:pPr>
      <w:ind w:left="1212"/>
    </w:pPr>
  </w:style>
  <w:style w:type="character" w:customStyle="1" w:styleId="Estilo19Char">
    <w:name w:val="Estilo19 Char"/>
    <w:basedOn w:val="Estilo3Char"/>
    <w:link w:val="Estilo19"/>
    <w:qFormat/>
    <w:rPr>
      <w:rFonts w:ascii="Arial" w:eastAsiaTheme="minorEastAsia" w:hAnsi="Arial" w:cs="Arial"/>
      <w:color w:val="000000"/>
      <w:szCs w:val="22"/>
    </w:rPr>
  </w:style>
  <w:style w:type="paragraph" w:customStyle="1" w:styleId="Estilo21">
    <w:name w:val="Estilo21"/>
    <w:basedOn w:val="Estilo3"/>
    <w:link w:val="Estilo21Char"/>
    <w:qFormat/>
  </w:style>
  <w:style w:type="character" w:customStyle="1" w:styleId="Estilo20Char">
    <w:name w:val="Estilo20 Char"/>
    <w:basedOn w:val="Estilo3Char"/>
    <w:link w:val="Estilo20"/>
    <w:qFormat/>
    <w:rPr>
      <w:rFonts w:ascii="Arial" w:eastAsiaTheme="minorEastAsia" w:hAnsi="Arial" w:cs="Arial"/>
      <w:color w:val="000000"/>
      <w:szCs w:val="22"/>
    </w:rPr>
  </w:style>
  <w:style w:type="paragraph" w:customStyle="1" w:styleId="Estilo22">
    <w:name w:val="Estilo22"/>
    <w:basedOn w:val="Estilo3"/>
    <w:link w:val="Estilo22Char"/>
    <w:qFormat/>
    <w:pPr>
      <w:ind w:left="1212"/>
    </w:pPr>
  </w:style>
  <w:style w:type="character" w:customStyle="1" w:styleId="Estilo21Char">
    <w:name w:val="Estilo21 Char"/>
    <w:basedOn w:val="Estilo3Char"/>
    <w:link w:val="Estilo21"/>
    <w:qFormat/>
    <w:rPr>
      <w:rFonts w:ascii="Arial" w:eastAsiaTheme="minorEastAsia" w:hAnsi="Arial" w:cs="Arial"/>
      <w:color w:val="000000"/>
      <w:szCs w:val="22"/>
    </w:rPr>
  </w:style>
  <w:style w:type="paragraph" w:customStyle="1" w:styleId="Estilo23">
    <w:name w:val="Estilo23"/>
    <w:basedOn w:val="Estilo21"/>
    <w:link w:val="Estilo23Char"/>
    <w:qFormat/>
    <w:pPr>
      <w:ind w:left="2064"/>
    </w:pPr>
  </w:style>
  <w:style w:type="character" w:customStyle="1" w:styleId="Estilo22Char">
    <w:name w:val="Estilo22 Char"/>
    <w:basedOn w:val="Estilo3Char"/>
    <w:link w:val="Estilo22"/>
    <w:qFormat/>
    <w:rPr>
      <w:rFonts w:ascii="Arial" w:eastAsiaTheme="minorEastAsia" w:hAnsi="Arial" w:cs="Arial"/>
      <w:color w:val="000000"/>
      <w:szCs w:val="22"/>
    </w:rPr>
  </w:style>
  <w:style w:type="paragraph" w:customStyle="1" w:styleId="Estilo24">
    <w:name w:val="Estilo24"/>
    <w:basedOn w:val="Estilo3"/>
    <w:link w:val="Estilo24Char"/>
    <w:qFormat/>
    <w:pPr>
      <w:ind w:left="1212"/>
    </w:pPr>
  </w:style>
  <w:style w:type="character" w:customStyle="1" w:styleId="Estilo23Char">
    <w:name w:val="Estilo23 Char"/>
    <w:basedOn w:val="Estilo21Char"/>
    <w:link w:val="Estilo23"/>
    <w:qFormat/>
    <w:rPr>
      <w:rFonts w:ascii="Arial" w:eastAsiaTheme="minorEastAsia" w:hAnsi="Arial" w:cs="Arial"/>
      <w:color w:val="000000"/>
      <w:szCs w:val="22"/>
    </w:rPr>
  </w:style>
  <w:style w:type="paragraph" w:customStyle="1" w:styleId="Estilo25">
    <w:name w:val="Estilo25"/>
    <w:basedOn w:val="Estilo21"/>
    <w:link w:val="Estilo25Char"/>
    <w:qFormat/>
    <w:pPr>
      <w:ind w:left="2064"/>
    </w:pPr>
  </w:style>
  <w:style w:type="character" w:customStyle="1" w:styleId="Estilo24Char">
    <w:name w:val="Estilo24 Char"/>
    <w:basedOn w:val="Estilo3Char"/>
    <w:link w:val="Estilo24"/>
    <w:qFormat/>
    <w:rPr>
      <w:rFonts w:ascii="Arial" w:eastAsiaTheme="minorEastAsia" w:hAnsi="Arial" w:cs="Arial"/>
      <w:color w:val="000000"/>
      <w:szCs w:val="22"/>
    </w:rPr>
  </w:style>
  <w:style w:type="paragraph" w:customStyle="1" w:styleId="Estilo26">
    <w:name w:val="Estilo26"/>
    <w:basedOn w:val="Estilo24"/>
    <w:link w:val="Estilo26Char"/>
    <w:qFormat/>
    <w:pPr>
      <w:ind w:left="1920"/>
    </w:pPr>
  </w:style>
  <w:style w:type="character" w:customStyle="1" w:styleId="Estilo25Char">
    <w:name w:val="Estilo25 Char"/>
    <w:basedOn w:val="Estilo21Char"/>
    <w:link w:val="Estilo25"/>
    <w:qFormat/>
    <w:rPr>
      <w:rFonts w:ascii="Arial" w:eastAsiaTheme="minorEastAsia" w:hAnsi="Arial" w:cs="Arial"/>
      <w:color w:val="000000"/>
      <w:szCs w:val="22"/>
    </w:rPr>
  </w:style>
  <w:style w:type="paragraph" w:customStyle="1" w:styleId="Estilo27">
    <w:name w:val="Estilo27"/>
    <w:basedOn w:val="Estilo3"/>
    <w:link w:val="Estilo27Char"/>
    <w:qFormat/>
    <w:pPr>
      <w:ind w:left="1212"/>
    </w:pPr>
  </w:style>
  <w:style w:type="character" w:customStyle="1" w:styleId="Estilo26Char">
    <w:name w:val="Estilo26 Char"/>
    <w:basedOn w:val="Estilo24Char"/>
    <w:link w:val="Estilo26"/>
    <w:qFormat/>
    <w:rPr>
      <w:rFonts w:ascii="Arial" w:eastAsiaTheme="minorEastAsia" w:hAnsi="Arial" w:cs="Arial"/>
      <w:color w:val="000000"/>
      <w:szCs w:val="22"/>
    </w:rPr>
  </w:style>
  <w:style w:type="paragraph" w:customStyle="1" w:styleId="Estilo28">
    <w:name w:val="Estilo28"/>
    <w:basedOn w:val="Estilo3"/>
    <w:link w:val="Estilo28Char"/>
    <w:qFormat/>
    <w:pPr>
      <w:ind w:left="1212"/>
    </w:pPr>
  </w:style>
  <w:style w:type="character" w:customStyle="1" w:styleId="Estilo27Char">
    <w:name w:val="Estilo27 Char"/>
    <w:basedOn w:val="Estilo3Char"/>
    <w:link w:val="Estilo27"/>
    <w:qFormat/>
    <w:rPr>
      <w:rFonts w:ascii="Arial" w:eastAsiaTheme="minorEastAsia" w:hAnsi="Arial" w:cs="Arial"/>
      <w:color w:val="000000"/>
      <w:szCs w:val="22"/>
    </w:rPr>
  </w:style>
  <w:style w:type="paragraph" w:customStyle="1" w:styleId="Estilo29">
    <w:name w:val="Estilo29"/>
    <w:basedOn w:val="Estilo3"/>
    <w:link w:val="Estilo29Char"/>
    <w:qFormat/>
    <w:pPr>
      <w:ind w:left="1212"/>
    </w:pPr>
  </w:style>
  <w:style w:type="character" w:customStyle="1" w:styleId="Estilo28Char">
    <w:name w:val="Estilo28 Char"/>
    <w:basedOn w:val="Estilo3Char"/>
    <w:link w:val="Estilo28"/>
    <w:qFormat/>
    <w:rPr>
      <w:rFonts w:ascii="Arial" w:eastAsiaTheme="minorEastAsia" w:hAnsi="Arial" w:cs="Arial"/>
      <w:color w:val="000000"/>
      <w:szCs w:val="22"/>
    </w:rPr>
  </w:style>
  <w:style w:type="character" w:customStyle="1" w:styleId="Estilo29Char">
    <w:name w:val="Estilo29 Char"/>
    <w:basedOn w:val="Estilo3Char"/>
    <w:link w:val="Estilo29"/>
    <w:qFormat/>
    <w:rPr>
      <w:rFonts w:ascii="Arial" w:eastAsiaTheme="minorEastAsia" w:hAnsi="Arial" w:cs="Arial"/>
      <w:color w:val="000000"/>
      <w:szCs w:val="22"/>
    </w:rPr>
  </w:style>
  <w:style w:type="paragraph" w:customStyle="1" w:styleId="Estilo30">
    <w:name w:val="Estilo30"/>
    <w:basedOn w:val="Estilo3"/>
    <w:link w:val="Estilo30Char"/>
    <w:qFormat/>
    <w:pPr>
      <w:ind w:left="1212"/>
    </w:pPr>
  </w:style>
  <w:style w:type="character" w:customStyle="1" w:styleId="Estilo30Char">
    <w:name w:val="Estilo30 Char"/>
    <w:basedOn w:val="Estilo3Char"/>
    <w:link w:val="Estilo30"/>
    <w:qFormat/>
    <w:rPr>
      <w:rFonts w:ascii="Arial" w:eastAsiaTheme="minorEastAsia" w:hAnsi="Arial" w:cs="Arial"/>
      <w:color w:val="000000"/>
      <w:szCs w:val="2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keepLines/>
      <w:numPr>
        <w:numId w:val="0"/>
      </w:numPr>
      <w:tabs>
        <w:tab w:val="clear" w:pos="425"/>
      </w:tabs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59030D2D046E3BC8783BEACBB50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EBD929-494E-4459-B537-1DDCD8A6D8B6}"/>
      </w:docPartPr>
      <w:docPartBody>
        <w:p w:rsidR="00CA61F5" w:rsidRDefault="00E74781">
          <w:r>
            <w:rPr>
              <w:rStyle w:val="TextodoEspaoReservado"/>
            </w:rPr>
            <w:t>[Assunto]</w:t>
          </w:r>
        </w:p>
      </w:docPartBody>
    </w:docPart>
    <w:docPart>
      <w:docPartPr>
        <w:name w:val="6024830F46A74527B03DB02EC2A9F6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272AE6-5AEF-478C-B877-2146C11CFDC1}"/>
      </w:docPartPr>
      <w:docPartBody>
        <w:p w:rsidR="00CA61F5" w:rsidRDefault="00E74781">
          <w:r>
            <w:rPr>
              <w:rStyle w:val="TextodoEspaoReservado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781" w:rsidRDefault="00E74781">
      <w:pPr>
        <w:spacing w:line="240" w:lineRule="auto"/>
      </w:pPr>
      <w:r>
        <w:separator/>
      </w:r>
    </w:p>
  </w:endnote>
  <w:endnote w:type="continuationSeparator" w:id="0">
    <w:p w:rsidR="00E74781" w:rsidRDefault="00E74781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781" w:rsidRDefault="00E74781">
      <w:pPr>
        <w:spacing w:after="0"/>
      </w:pPr>
      <w:r>
        <w:separator/>
      </w:r>
    </w:p>
  </w:footnote>
  <w:footnote w:type="continuationSeparator" w:id="0">
    <w:p w:rsidR="00E74781" w:rsidRDefault="00E74781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58A"/>
    <w:rsid w:val="00003342"/>
    <w:rsid w:val="0000590B"/>
    <w:rsid w:val="00041B7F"/>
    <w:rsid w:val="00047002"/>
    <w:rsid w:val="00057A85"/>
    <w:rsid w:val="0006417A"/>
    <w:rsid w:val="0006790A"/>
    <w:rsid w:val="000B7E60"/>
    <w:rsid w:val="000E0A3F"/>
    <w:rsid w:val="000E446F"/>
    <w:rsid w:val="00111458"/>
    <w:rsid w:val="00152F61"/>
    <w:rsid w:val="0018334A"/>
    <w:rsid w:val="00190DC6"/>
    <w:rsid w:val="00196B41"/>
    <w:rsid w:val="001A1867"/>
    <w:rsid w:val="001F258A"/>
    <w:rsid w:val="001F7689"/>
    <w:rsid w:val="00207306"/>
    <w:rsid w:val="00214184"/>
    <w:rsid w:val="00257DC4"/>
    <w:rsid w:val="00264B37"/>
    <w:rsid w:val="00291B92"/>
    <w:rsid w:val="00293D71"/>
    <w:rsid w:val="002D1118"/>
    <w:rsid w:val="00324419"/>
    <w:rsid w:val="00324BA9"/>
    <w:rsid w:val="0033111F"/>
    <w:rsid w:val="00333A72"/>
    <w:rsid w:val="00344379"/>
    <w:rsid w:val="003555B5"/>
    <w:rsid w:val="00381AEC"/>
    <w:rsid w:val="003D727F"/>
    <w:rsid w:val="0043442F"/>
    <w:rsid w:val="00455D1A"/>
    <w:rsid w:val="00476277"/>
    <w:rsid w:val="0049791B"/>
    <w:rsid w:val="004B6FB8"/>
    <w:rsid w:val="004C0B9B"/>
    <w:rsid w:val="004C1413"/>
    <w:rsid w:val="004D0E0F"/>
    <w:rsid w:val="004F059B"/>
    <w:rsid w:val="005064B8"/>
    <w:rsid w:val="0050664F"/>
    <w:rsid w:val="005151EC"/>
    <w:rsid w:val="0052245D"/>
    <w:rsid w:val="00535A0C"/>
    <w:rsid w:val="0055141A"/>
    <w:rsid w:val="00596AE6"/>
    <w:rsid w:val="005A3AB1"/>
    <w:rsid w:val="005E60FF"/>
    <w:rsid w:val="005E7E04"/>
    <w:rsid w:val="0061353E"/>
    <w:rsid w:val="006322D0"/>
    <w:rsid w:val="006652DD"/>
    <w:rsid w:val="00665350"/>
    <w:rsid w:val="00666ADD"/>
    <w:rsid w:val="00670552"/>
    <w:rsid w:val="00675518"/>
    <w:rsid w:val="006D0816"/>
    <w:rsid w:val="006E566A"/>
    <w:rsid w:val="006F4551"/>
    <w:rsid w:val="007168A3"/>
    <w:rsid w:val="007224E5"/>
    <w:rsid w:val="00727C79"/>
    <w:rsid w:val="00783E92"/>
    <w:rsid w:val="007868B8"/>
    <w:rsid w:val="0078721E"/>
    <w:rsid w:val="007A24A2"/>
    <w:rsid w:val="007A4992"/>
    <w:rsid w:val="007D3CB6"/>
    <w:rsid w:val="007F247B"/>
    <w:rsid w:val="00805C6D"/>
    <w:rsid w:val="00812416"/>
    <w:rsid w:val="008174B3"/>
    <w:rsid w:val="0084551C"/>
    <w:rsid w:val="00845E48"/>
    <w:rsid w:val="008569AB"/>
    <w:rsid w:val="0085792B"/>
    <w:rsid w:val="0086482B"/>
    <w:rsid w:val="008766F4"/>
    <w:rsid w:val="008B1185"/>
    <w:rsid w:val="008B33D5"/>
    <w:rsid w:val="008F02B9"/>
    <w:rsid w:val="00905D2D"/>
    <w:rsid w:val="00914E25"/>
    <w:rsid w:val="00915660"/>
    <w:rsid w:val="00945DE2"/>
    <w:rsid w:val="009575C8"/>
    <w:rsid w:val="009C79F5"/>
    <w:rsid w:val="009F0D7D"/>
    <w:rsid w:val="00A069C6"/>
    <w:rsid w:val="00A30F0A"/>
    <w:rsid w:val="00A310FC"/>
    <w:rsid w:val="00A4213B"/>
    <w:rsid w:val="00A47E3D"/>
    <w:rsid w:val="00A633E9"/>
    <w:rsid w:val="00AA4F1C"/>
    <w:rsid w:val="00AB208F"/>
    <w:rsid w:val="00AC796E"/>
    <w:rsid w:val="00AF2759"/>
    <w:rsid w:val="00AF40F7"/>
    <w:rsid w:val="00B1166E"/>
    <w:rsid w:val="00B12753"/>
    <w:rsid w:val="00B12B7C"/>
    <w:rsid w:val="00B21C4C"/>
    <w:rsid w:val="00B450B6"/>
    <w:rsid w:val="00B741C3"/>
    <w:rsid w:val="00B85816"/>
    <w:rsid w:val="00B90E50"/>
    <w:rsid w:val="00BC0E04"/>
    <w:rsid w:val="00BC48D6"/>
    <w:rsid w:val="00BE443C"/>
    <w:rsid w:val="00BE5D3B"/>
    <w:rsid w:val="00C01FBA"/>
    <w:rsid w:val="00C10FF0"/>
    <w:rsid w:val="00C12ADA"/>
    <w:rsid w:val="00C153F9"/>
    <w:rsid w:val="00C26D8C"/>
    <w:rsid w:val="00C47793"/>
    <w:rsid w:val="00C5792B"/>
    <w:rsid w:val="00CA0E9C"/>
    <w:rsid w:val="00CA61F5"/>
    <w:rsid w:val="00CC12BA"/>
    <w:rsid w:val="00CE771D"/>
    <w:rsid w:val="00D51772"/>
    <w:rsid w:val="00D60D51"/>
    <w:rsid w:val="00D634C7"/>
    <w:rsid w:val="00D64696"/>
    <w:rsid w:val="00D67F6E"/>
    <w:rsid w:val="00D72389"/>
    <w:rsid w:val="00DB0D96"/>
    <w:rsid w:val="00DD06EE"/>
    <w:rsid w:val="00DD74D8"/>
    <w:rsid w:val="00E022AC"/>
    <w:rsid w:val="00E10975"/>
    <w:rsid w:val="00E5075E"/>
    <w:rsid w:val="00E5303C"/>
    <w:rsid w:val="00E56BB5"/>
    <w:rsid w:val="00E64A08"/>
    <w:rsid w:val="00E705DF"/>
    <w:rsid w:val="00E74781"/>
    <w:rsid w:val="00ED6CE9"/>
    <w:rsid w:val="00F24AFA"/>
    <w:rsid w:val="00F43608"/>
    <w:rsid w:val="00F61971"/>
    <w:rsid w:val="00F71ECC"/>
    <w:rsid w:val="00F74CCB"/>
    <w:rsid w:val="00FB7D83"/>
    <w:rsid w:val="00FD3590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paragraph" w:customStyle="1" w:styleId="E20E0715885243228CBF8CB08E81154A">
    <w:name w:val="E20E0715885243228CBF8CB08E81154A"/>
    <w:pPr>
      <w:spacing w:after="160" w:line="259" w:lineRule="auto"/>
    </w:pPr>
    <w:rPr>
      <w:sz w:val="22"/>
      <w:szCs w:val="22"/>
    </w:rPr>
  </w:style>
  <w:style w:type="paragraph" w:customStyle="1" w:styleId="44A66E828DB84F0283507B894B770AA0">
    <w:name w:val="44A66E828DB84F0283507B894B770AA0"/>
    <w:qFormat/>
    <w:pPr>
      <w:spacing w:after="160" w:line="259" w:lineRule="auto"/>
    </w:pPr>
    <w:rPr>
      <w:sz w:val="22"/>
      <w:szCs w:val="22"/>
    </w:rPr>
  </w:style>
  <w:style w:type="paragraph" w:customStyle="1" w:styleId="3E181E9A713141CAB6CE9B589C0E8B57">
    <w:name w:val="3E181E9A713141CAB6CE9B589C0E8B57"/>
    <w:qFormat/>
    <w:pPr>
      <w:spacing w:after="160" w:line="259" w:lineRule="auto"/>
    </w:pPr>
    <w:rPr>
      <w:sz w:val="22"/>
      <w:szCs w:val="22"/>
    </w:rPr>
  </w:style>
  <w:style w:type="paragraph" w:customStyle="1" w:styleId="7B25D4129C9445B490407AA28B2A6C65">
    <w:name w:val="7B25D4129C9445B490407AA28B2A6C65"/>
    <w:qFormat/>
    <w:pPr>
      <w:spacing w:after="160" w:line="259" w:lineRule="auto"/>
    </w:pPr>
    <w:rPr>
      <w:sz w:val="22"/>
      <w:szCs w:val="22"/>
    </w:rPr>
  </w:style>
  <w:style w:type="paragraph" w:customStyle="1" w:styleId="174C6C4F64E44826927233895AD81A41">
    <w:name w:val="174C6C4F64E44826927233895AD81A41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706F8-FD84-4227-98B6-B34820EA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4</TotalTime>
  <Pages>9</Pages>
  <Words>834</Words>
  <Characters>4506</Characters>
  <Application>Microsoft Office Word</Application>
  <DocSecurity>0</DocSecurity>
  <Lines>37</Lines>
  <Paragraphs>10</Paragraphs>
  <ScaleCrop>false</ScaleCrop>
  <Company>Squadra Tecnologia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HST008 – Baixar Diploma</dc:subject>
  <dc:creator>adriel.moro</dc:creator>
  <cp:lastModifiedBy>Luana Nazareth Silveira</cp:lastModifiedBy>
  <cp:revision>435</cp:revision>
  <cp:lastPrinted>2006-08-08T20:14:00Z</cp:lastPrinted>
  <dcterms:created xsi:type="dcterms:W3CDTF">2022-03-17T13:51:00Z</dcterms:created>
  <dcterms:modified xsi:type="dcterms:W3CDTF">2024-05-07T16:53:00Z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5FB7A6902CD843CCAD08A1D830A6EB53_12</vt:lpwstr>
  </property>
</Properties>
</file>