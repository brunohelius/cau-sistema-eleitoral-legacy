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28FE935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451D18">
        <w:rPr>
          <w:sz w:val="52"/>
          <w:szCs w:val="52"/>
        </w:rPr>
        <w:t>12</w:t>
      </w:r>
      <w:r w:rsidR="00B82DC5">
        <w:rPr>
          <w:sz w:val="52"/>
          <w:szCs w:val="52"/>
        </w:rPr>
        <w:t>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9F76DE">
        <w:rPr>
          <w:sz w:val="52"/>
          <w:szCs w:val="52"/>
        </w:rPr>
        <w:t>Visualizar</w:t>
      </w:r>
      <w:r w:rsidR="00F13106">
        <w:rPr>
          <w:sz w:val="52"/>
          <w:szCs w:val="52"/>
        </w:rPr>
        <w:t xml:space="preserve"> </w:t>
      </w:r>
      <w:r w:rsidR="00451D18">
        <w:rPr>
          <w:sz w:val="52"/>
          <w:szCs w:val="52"/>
        </w:rPr>
        <w:t>Recurso de Admissibilidade</w:t>
      </w:r>
      <w:r w:rsidR="00B82DC5">
        <w:rPr>
          <w:sz w:val="52"/>
          <w:szCs w:val="52"/>
        </w:rPr>
        <w:t xml:space="preserve">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734CC8B" w:rsidR="00A735A5" w:rsidRPr="00BA5059" w:rsidRDefault="00451D18" w:rsidP="003F1DD3">
            <w:pPr>
              <w:jc w:val="center"/>
            </w:pPr>
            <w:r>
              <w:t>02</w:t>
            </w:r>
            <w:r w:rsidR="00BE0CCB">
              <w:t>/0</w:t>
            </w:r>
            <w:r>
              <w:t>4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3E8A0186" w:rsidR="00A735A5" w:rsidRPr="00BA5059" w:rsidRDefault="00451D18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2445D05" w14:textId="5B0DC763" w:rsidR="006E643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798868" w:history="1">
        <w:r w:rsidR="006E6436" w:rsidRPr="00BF69AD">
          <w:rPr>
            <w:rStyle w:val="Hyperlink"/>
            <w:noProof/>
          </w:rPr>
          <w:t>HST-125 – Aba Recurso de Admissibilidade no Corporativo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_Toc36798868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4</w:t>
        </w:r>
        <w:r w:rsidR="006E6436">
          <w:rPr>
            <w:noProof/>
            <w:webHidden/>
          </w:rPr>
          <w:fldChar w:fldCharType="end"/>
        </w:r>
      </w:hyperlink>
    </w:p>
    <w:p w14:paraId="33B15266" w14:textId="7B76B5CE" w:rsidR="006E6436" w:rsidRDefault="00A70C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8869" w:history="1">
        <w:r w:rsidR="006E6436" w:rsidRPr="00BF69AD">
          <w:rPr>
            <w:rStyle w:val="Hyperlink"/>
            <w:noProof/>
          </w:rPr>
          <w:t>COMO usuário assessor CE/CEN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_Toc36798869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4</w:t>
        </w:r>
        <w:r w:rsidR="006E6436">
          <w:rPr>
            <w:noProof/>
            <w:webHidden/>
          </w:rPr>
          <w:fldChar w:fldCharType="end"/>
        </w:r>
      </w:hyperlink>
    </w:p>
    <w:p w14:paraId="34B2D4C5" w14:textId="0C164C93" w:rsidR="006E6436" w:rsidRDefault="00A70C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8870" w:history="1">
        <w:r w:rsidR="006E6436" w:rsidRPr="00BF69AD">
          <w:rPr>
            <w:rStyle w:val="Hyperlink"/>
            <w:noProof/>
          </w:rPr>
          <w:t>QUERO visualizar as informações do recurso de admissibilidade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_Toc36798870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4</w:t>
        </w:r>
        <w:r w:rsidR="006E6436">
          <w:rPr>
            <w:noProof/>
            <w:webHidden/>
          </w:rPr>
          <w:fldChar w:fldCharType="end"/>
        </w:r>
      </w:hyperlink>
    </w:p>
    <w:p w14:paraId="4B994881" w14:textId="5ED55A31" w:rsidR="006E6436" w:rsidRDefault="00A70C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8871" w:history="1">
        <w:r w:rsidR="006E6436" w:rsidRPr="00BF69AD">
          <w:rPr>
            <w:rStyle w:val="Hyperlink"/>
            <w:noProof/>
          </w:rPr>
          <w:t>PARA acompanhar o processo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_Toc36798871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4</w:t>
        </w:r>
        <w:r w:rsidR="006E6436">
          <w:rPr>
            <w:noProof/>
            <w:webHidden/>
          </w:rPr>
          <w:fldChar w:fldCharType="end"/>
        </w:r>
      </w:hyperlink>
    </w:p>
    <w:p w14:paraId="527F6CE1" w14:textId="5555FFB0" w:rsidR="006E6436" w:rsidRDefault="00A70C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8872" w:history="1">
        <w:r w:rsidR="006E6436" w:rsidRPr="00BF69AD">
          <w:rPr>
            <w:rStyle w:val="Hyperlink"/>
            <w:noProof/>
          </w:rPr>
          <w:t>PROTÓTIPO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_Toc36798872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4</w:t>
        </w:r>
        <w:r w:rsidR="006E6436">
          <w:rPr>
            <w:noProof/>
            <w:webHidden/>
          </w:rPr>
          <w:fldChar w:fldCharType="end"/>
        </w:r>
      </w:hyperlink>
    </w:p>
    <w:p w14:paraId="7D80E2C7" w14:textId="20831FCA" w:rsidR="006E6436" w:rsidRDefault="00A70C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8873" w:history="1">
        <w:r w:rsidR="006E6436" w:rsidRPr="00BF69AD">
          <w:rPr>
            <w:rStyle w:val="Hyperlink"/>
            <w:noProof/>
          </w:rPr>
          <w:t>CRITÉRIOS DE ACEITE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_Toc36798873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7</w:t>
        </w:r>
        <w:r w:rsidR="006E6436">
          <w:rPr>
            <w:noProof/>
            <w:webHidden/>
          </w:rPr>
          <w:fldChar w:fldCharType="end"/>
        </w:r>
      </w:hyperlink>
    </w:p>
    <w:p w14:paraId="5488F3D6" w14:textId="52683866" w:rsidR="006E6436" w:rsidRDefault="00A70C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8874" w:history="1">
        <w:r w:rsidR="006E6436" w:rsidRPr="00BF69AD">
          <w:rPr>
            <w:rStyle w:val="Hyperlink"/>
            <w:noProof/>
          </w:rPr>
          <w:t>MENSAGENS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_Toc36798874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7</w:t>
        </w:r>
        <w:r w:rsidR="006E6436">
          <w:rPr>
            <w:noProof/>
            <w:webHidden/>
          </w:rPr>
          <w:fldChar w:fldCharType="end"/>
        </w:r>
      </w:hyperlink>
    </w:p>
    <w:p w14:paraId="24FF4936" w14:textId="37E854A0" w:rsidR="006E6436" w:rsidRDefault="00A70C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8875" w:history="1">
        <w:r w:rsidR="006E6436" w:rsidRPr="00BF69AD">
          <w:rPr>
            <w:rStyle w:val="Hyperlink"/>
            <w:noProof/>
          </w:rPr>
          <w:t>INFORMAÇÕES COMPLEMENTARES</w:t>
        </w:r>
        <w:r w:rsidR="006E6436">
          <w:rPr>
            <w:noProof/>
            <w:webHidden/>
          </w:rPr>
          <w:tab/>
        </w:r>
        <w:r w:rsidR="006E6436">
          <w:rPr>
            <w:noProof/>
            <w:webHidden/>
          </w:rPr>
          <w:fldChar w:fldCharType="begin"/>
        </w:r>
        <w:r w:rsidR="006E6436">
          <w:rPr>
            <w:noProof/>
            <w:webHidden/>
          </w:rPr>
          <w:instrText xml:space="preserve"> PAGEREF _Toc36798875 \h </w:instrText>
        </w:r>
        <w:r w:rsidR="006E6436">
          <w:rPr>
            <w:noProof/>
            <w:webHidden/>
          </w:rPr>
        </w:r>
        <w:r w:rsidR="006E6436">
          <w:rPr>
            <w:noProof/>
            <w:webHidden/>
          </w:rPr>
          <w:fldChar w:fldCharType="separate"/>
        </w:r>
        <w:r w:rsidR="006E6436">
          <w:rPr>
            <w:noProof/>
            <w:webHidden/>
          </w:rPr>
          <w:t>7</w:t>
        </w:r>
        <w:r w:rsidR="006E6436">
          <w:rPr>
            <w:noProof/>
            <w:webHidden/>
          </w:rPr>
          <w:fldChar w:fldCharType="end"/>
        </w:r>
      </w:hyperlink>
    </w:p>
    <w:p w14:paraId="46621B27" w14:textId="70A868BE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0104C5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798868"/>
      <w:r w:rsidR="008838E8">
        <w:lastRenderedPageBreak/>
        <w:t>HST-</w:t>
      </w:r>
      <w:r w:rsidR="00F404AB">
        <w:t>125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F404AB">
        <w:t>Recurso de Admissibilidade no Corporativo</w:t>
      </w:r>
      <w:bookmarkEnd w:id="4"/>
    </w:p>
    <w:p w14:paraId="37D34CD1" w14:textId="0E1335F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798869"/>
      <w:r w:rsidRPr="000628DE">
        <w:t>COMO</w:t>
      </w:r>
      <w:r w:rsidR="00C64B05" w:rsidRPr="000628DE">
        <w:t xml:space="preserve"> </w:t>
      </w:r>
      <w:r w:rsidR="00F13106">
        <w:rPr>
          <w:b w:val="0"/>
        </w:rPr>
        <w:t xml:space="preserve">usuário </w:t>
      </w:r>
      <w:r w:rsidR="007639C9">
        <w:rPr>
          <w:b w:val="0"/>
        </w:rPr>
        <w:t>assessor</w:t>
      </w:r>
      <w:r w:rsidR="00F13106">
        <w:rPr>
          <w:b w:val="0"/>
        </w:rPr>
        <w:t xml:space="preserve"> CE/CEN</w:t>
      </w:r>
      <w:bookmarkEnd w:id="5"/>
    </w:p>
    <w:p w14:paraId="4036BB8D" w14:textId="2BB163A0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798870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</w:t>
      </w:r>
      <w:r w:rsidR="00451D18">
        <w:rPr>
          <w:b w:val="0"/>
        </w:rPr>
        <w:t>o recurso de admissibilidade</w:t>
      </w:r>
      <w:bookmarkEnd w:id="6"/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798871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798872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02CEDFD1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451D18">
        <w:t>Recurso de Admissibilidade</w:t>
      </w:r>
      <w:r w:rsidR="0068264B">
        <w:t xml:space="preserve"> – Possui </w:t>
      </w:r>
      <w:r w:rsidR="00451D18">
        <w:t>Recurso</w:t>
      </w:r>
      <w:r w:rsidR="009B5756">
        <w:t>:</w:t>
      </w:r>
      <w:bookmarkEnd w:id="10"/>
    </w:p>
    <w:p w14:paraId="76671D79" w14:textId="03A91209" w:rsidR="005A6749" w:rsidRDefault="008B5463" w:rsidP="00F269A5">
      <w:pPr>
        <w:pStyle w:val="EstiloPrototipo3"/>
        <w:ind w:left="720" w:hanging="862"/>
      </w:pPr>
      <w:r>
        <w:rPr>
          <w:noProof/>
        </w:rPr>
        <w:drawing>
          <wp:inline distT="0" distB="0" distL="0" distR="0" wp14:anchorId="27D20046" wp14:editId="193F3649">
            <wp:extent cx="5760085" cy="4704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3433" w14:textId="290636AE" w:rsidR="00F269A5" w:rsidRDefault="00F269A5" w:rsidP="00F269A5">
      <w:pPr>
        <w:pStyle w:val="EstiloPrototipo3"/>
        <w:ind w:left="720" w:hanging="862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F269A5" w:rsidRPr="00E976B5" w14:paraId="46A74F15" w14:textId="77777777" w:rsidTr="006A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1160B909" w14:textId="77777777" w:rsidR="00F269A5" w:rsidRPr="00E976B5" w:rsidRDefault="00F269A5" w:rsidP="006A18F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F269A5" w:rsidRPr="005D2A67" w14:paraId="69B30D8F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B91B70B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027CF61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24B806C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358A9450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20689C2D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83C3F64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A58BF62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F269A5" w:rsidRPr="00017568" w14:paraId="5F0040DE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51C0390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EC17244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0E499B6F" w14:textId="77777777" w:rsidR="00F269A5" w:rsidRPr="00F23DF4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  <w:gridSpan w:val="2"/>
          </w:tcPr>
          <w:p w14:paraId="38DCA733" w14:textId="77777777" w:rsidR="00F269A5" w:rsidRPr="00410002" w:rsidRDefault="00F269A5" w:rsidP="006A18F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4071A03" w14:textId="77777777" w:rsidR="00F269A5" w:rsidRPr="00F23DF4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F7D8756" w14:textId="77777777" w:rsidR="00F269A5" w:rsidRPr="00F23DF4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BDA218" w14:textId="77777777" w:rsidR="00F269A5" w:rsidRPr="009B74D2" w:rsidRDefault="00F269A5" w:rsidP="006A18F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F269A5" w:rsidRPr="00017568" w14:paraId="03EE89E7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7C56FCC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C5EB535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385A92C3" w14:textId="3EF80541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do cadastro </w:t>
            </w:r>
            <w:r w:rsidR="00E004B3">
              <w:rPr>
                <w:rFonts w:cs="Arial"/>
                <w:sz w:val="18"/>
                <w:szCs w:val="18"/>
              </w:rPr>
              <w:t>do recurso de admissibilidade</w:t>
            </w:r>
          </w:p>
        </w:tc>
        <w:tc>
          <w:tcPr>
            <w:tcW w:w="708" w:type="dxa"/>
            <w:gridSpan w:val="2"/>
          </w:tcPr>
          <w:p w14:paraId="05BD1AE2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2BD13FD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AB49A1D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893622" w14:textId="77777777" w:rsidR="00F269A5" w:rsidRPr="002D561C" w:rsidRDefault="00F269A5" w:rsidP="006A18F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F269A5" w:rsidRPr="00017568" w14:paraId="0AB0A735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D0455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0C3187" w14:textId="110B147D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Apresentação </w:t>
            </w:r>
            <w:r w:rsidR="0024659C">
              <w:rPr>
                <w:rFonts w:cs="Arial"/>
                <w:sz w:val="18"/>
                <w:szCs w:val="18"/>
              </w:rPr>
              <w:t>do recurso</w:t>
            </w:r>
          </w:p>
        </w:tc>
        <w:tc>
          <w:tcPr>
            <w:tcW w:w="1276" w:type="dxa"/>
          </w:tcPr>
          <w:p w14:paraId="59D50399" w14:textId="6297EE13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24659C">
              <w:rPr>
                <w:rFonts w:cs="Arial"/>
                <w:sz w:val="18"/>
                <w:szCs w:val="18"/>
              </w:rPr>
              <w:t>do recurso</w:t>
            </w:r>
          </w:p>
        </w:tc>
        <w:tc>
          <w:tcPr>
            <w:tcW w:w="708" w:type="dxa"/>
            <w:gridSpan w:val="2"/>
          </w:tcPr>
          <w:p w14:paraId="5BF7F293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221E41E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9393042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FD3A41" w14:textId="77777777" w:rsidR="00F269A5" w:rsidRDefault="00F269A5" w:rsidP="006A18F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F269A5" w:rsidRPr="00017568" w14:paraId="3A5ECAF6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60B5CB1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CEFD43B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</w:tcPr>
          <w:p w14:paraId="47ADC4C8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</w:p>
        </w:tc>
        <w:tc>
          <w:tcPr>
            <w:tcW w:w="708" w:type="dxa"/>
            <w:gridSpan w:val="2"/>
          </w:tcPr>
          <w:p w14:paraId="7063157A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  <w:gridSpan w:val="2"/>
          </w:tcPr>
          <w:p w14:paraId="243BEDF2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2423DF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80FC60" w14:textId="77777777" w:rsidR="00F269A5" w:rsidRDefault="00F269A5" w:rsidP="006A18F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F269A5" w:rsidRPr="00FD775E" w14:paraId="7CB7F12F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7F4FDC3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F269A5" w:rsidRPr="000126F0" w14:paraId="1D798657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7ACA5FD" w14:textId="77777777" w:rsidR="00F269A5" w:rsidRPr="00587974" w:rsidRDefault="00F269A5" w:rsidP="006A18F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7568B5F2" w14:textId="77777777" w:rsidR="00F269A5" w:rsidRPr="00587974" w:rsidRDefault="00F269A5" w:rsidP="006A18F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4D18F95A" w14:textId="77777777" w:rsidR="00F269A5" w:rsidRPr="00587974" w:rsidRDefault="00F269A5" w:rsidP="006A18F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222D606" w14:textId="77777777" w:rsidR="00F269A5" w:rsidRPr="00587974" w:rsidRDefault="00F269A5" w:rsidP="006A18F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F269A5" w:rsidRPr="000126F0" w14:paraId="301E4E40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A236922" w14:textId="77777777" w:rsidR="00F269A5" w:rsidRDefault="00F269A5" w:rsidP="006A18F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1B8519AA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366034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2D1595BD" w14:textId="77777777" w:rsidR="00F269A5" w:rsidRPr="00285971" w:rsidRDefault="00F269A5" w:rsidP="006A18F2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F269A5" w:rsidRPr="000126F0" w14:paraId="2B5251A5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5ACB7E2" w14:textId="77777777" w:rsidR="00F269A5" w:rsidRDefault="00F269A5" w:rsidP="006A18F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928" w:type="dxa"/>
            <w:gridSpan w:val="3"/>
          </w:tcPr>
          <w:p w14:paraId="1E170948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  <w:gridSpan w:val="2"/>
          </w:tcPr>
          <w:p w14:paraId="74CBE120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  <w:gridSpan w:val="3"/>
          </w:tcPr>
          <w:p w14:paraId="4C887DE3" w14:textId="77777777" w:rsidR="00F269A5" w:rsidRDefault="00F269A5" w:rsidP="006A18F2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C471B" w:rsidRPr="000126F0" w14:paraId="589C7B35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7D03969" w14:textId="300518C2" w:rsidR="009C471B" w:rsidRDefault="009C471B" w:rsidP="006A18F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Julgar</w:t>
            </w:r>
          </w:p>
        </w:tc>
        <w:tc>
          <w:tcPr>
            <w:tcW w:w="1928" w:type="dxa"/>
            <w:gridSpan w:val="3"/>
          </w:tcPr>
          <w:p w14:paraId="3A37540D" w14:textId="16ED17D6" w:rsidR="009C471B" w:rsidRDefault="009C471B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Apresenta uma interface para o julgamento do recurso.</w:t>
            </w:r>
          </w:p>
        </w:tc>
        <w:tc>
          <w:tcPr>
            <w:tcW w:w="802" w:type="dxa"/>
            <w:gridSpan w:val="2"/>
          </w:tcPr>
          <w:p w14:paraId="77A04791" w14:textId="34E5C404" w:rsidR="009C471B" w:rsidRDefault="007F34A2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5AE68581" w14:textId="768B8B30" w:rsidR="009C471B" w:rsidRDefault="00DE57BD" w:rsidP="006A18F2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regras para julgamento do recurso de admissibilidade serão </w:t>
            </w:r>
            <w:proofErr w:type="gramStart"/>
            <w:r>
              <w:rPr>
                <w:sz w:val="18"/>
                <w:szCs w:val="18"/>
              </w:rPr>
              <w:t>tratados</w:t>
            </w:r>
            <w:proofErr w:type="gramEnd"/>
            <w:r>
              <w:rPr>
                <w:sz w:val="18"/>
                <w:szCs w:val="18"/>
              </w:rPr>
              <w:t xml:space="preserve"> em outra estória posteriormente. </w:t>
            </w:r>
          </w:p>
        </w:tc>
      </w:tr>
    </w:tbl>
    <w:p w14:paraId="31202B79" w14:textId="436494EB" w:rsidR="00A66BD6" w:rsidRDefault="007D2E9A" w:rsidP="00342A09">
      <w:pPr>
        <w:pStyle w:val="EstiloPrototipo3"/>
        <w:numPr>
          <w:ilvl w:val="0"/>
          <w:numId w:val="3"/>
        </w:numPr>
      </w:pPr>
      <w:bookmarkStart w:id="11" w:name="_Ref32328729"/>
      <w:r>
        <w:lastRenderedPageBreak/>
        <w:t>Aba Recurso de Admissibilidade – Não Possui Recurso</w:t>
      </w:r>
      <w:r w:rsidR="0068264B">
        <w:t>:</w:t>
      </w:r>
      <w:bookmarkEnd w:id="11"/>
    </w:p>
    <w:p w14:paraId="7BC27B21" w14:textId="75E76299" w:rsidR="00274559" w:rsidRDefault="008B5463" w:rsidP="00F269A5">
      <w:pPr>
        <w:pStyle w:val="EstiloPrototipo3"/>
        <w:ind w:left="360" w:hanging="218"/>
      </w:pPr>
      <w:r>
        <w:rPr>
          <w:noProof/>
        </w:rPr>
        <w:drawing>
          <wp:inline distT="0" distB="0" distL="0" distR="0" wp14:anchorId="70A23E89" wp14:editId="4A4D5112">
            <wp:extent cx="5760085" cy="4098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473CF5" w:rsidRPr="00E976B5" w14:paraId="2F200846" w14:textId="77777777" w:rsidTr="0013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5F8FEA65" w14:textId="17C168E2" w:rsidR="00473CF5" w:rsidRPr="00E976B5" w:rsidRDefault="00473CF5" w:rsidP="001348F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_Ref32328729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473CF5" w:rsidRPr="005D2A67" w14:paraId="2CC78C95" w14:textId="77777777" w:rsidTr="0013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AEA2843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04179372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7802EB2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2B8C1192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378ADCA4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53F47CF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7B2ADEF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473CF5" w:rsidRPr="00017568" w14:paraId="1DE4D448" w14:textId="77777777" w:rsidTr="00134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E68F309" w14:textId="77777777" w:rsidR="00473CF5" w:rsidRPr="009B42E9" w:rsidRDefault="00473CF5" w:rsidP="001348F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B40A858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1A86E60D" w14:textId="77777777" w:rsidR="00473CF5" w:rsidRPr="00F23DF4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  <w:gridSpan w:val="2"/>
          </w:tcPr>
          <w:p w14:paraId="44344F66" w14:textId="77777777" w:rsidR="00473CF5" w:rsidRPr="00410002" w:rsidRDefault="00473CF5" w:rsidP="00134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5D6CB41" w14:textId="77777777" w:rsidR="00473CF5" w:rsidRPr="00F23DF4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40563A" w14:textId="77777777" w:rsidR="00473CF5" w:rsidRPr="00F23DF4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B38D234" w14:textId="77777777" w:rsidR="00473CF5" w:rsidRPr="009B74D2" w:rsidRDefault="00473CF5" w:rsidP="001348F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473CF5" w:rsidRPr="00017568" w14:paraId="0F4BF8E1" w14:textId="77777777" w:rsidTr="0013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3DCDA09" w14:textId="77777777" w:rsidR="00473CF5" w:rsidRPr="009B42E9" w:rsidRDefault="00473CF5" w:rsidP="001348F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AA56569" w14:textId="1869B117" w:rsidR="00473CF5" w:rsidRDefault="00406DD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de alerta</w:t>
            </w:r>
          </w:p>
        </w:tc>
        <w:tc>
          <w:tcPr>
            <w:tcW w:w="1276" w:type="dxa"/>
          </w:tcPr>
          <w:p w14:paraId="76303453" w14:textId="0BF11591" w:rsidR="00473CF5" w:rsidRDefault="00406DD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uma mensagem de alerta informando que não foi cadastrado nenhum recurso</w:t>
            </w:r>
          </w:p>
        </w:tc>
        <w:tc>
          <w:tcPr>
            <w:tcW w:w="708" w:type="dxa"/>
            <w:gridSpan w:val="2"/>
          </w:tcPr>
          <w:p w14:paraId="3254436C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AB5608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9105BE7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A29572" w14:textId="77777777" w:rsidR="00473CF5" w:rsidRDefault="00473CF5" w:rsidP="001348F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473CF5" w:rsidRPr="00FD775E" w14:paraId="4509098A" w14:textId="77777777" w:rsidTr="00134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6C48EF16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473CF5" w:rsidRPr="000126F0" w14:paraId="3182B513" w14:textId="77777777" w:rsidTr="0013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6BFD85D" w14:textId="77777777" w:rsidR="00473CF5" w:rsidRPr="00587974" w:rsidRDefault="00473CF5" w:rsidP="001348FD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08DC2A7A" w14:textId="77777777" w:rsidR="00473CF5" w:rsidRPr="00587974" w:rsidRDefault="00473CF5" w:rsidP="001348FD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015630C3" w14:textId="77777777" w:rsidR="00473CF5" w:rsidRPr="00587974" w:rsidRDefault="00473CF5" w:rsidP="001348F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62996348" w14:textId="77777777" w:rsidR="00473CF5" w:rsidRPr="00587974" w:rsidRDefault="00473CF5" w:rsidP="001348F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473CF5" w:rsidRPr="000126F0" w14:paraId="731B35E8" w14:textId="77777777" w:rsidTr="00134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E6958C4" w14:textId="32E2BF11" w:rsidR="00473CF5" w:rsidRDefault="00473CF5" w:rsidP="001348F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28" w:type="dxa"/>
            <w:gridSpan w:val="3"/>
          </w:tcPr>
          <w:p w14:paraId="2A7F4041" w14:textId="4A7CDACD" w:rsidR="00473CF5" w:rsidRDefault="00473CF5" w:rsidP="001348FD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02" w:type="dxa"/>
            <w:gridSpan w:val="2"/>
          </w:tcPr>
          <w:p w14:paraId="6ED0CA90" w14:textId="0C9EFDD7" w:rsidR="00473CF5" w:rsidRDefault="00473CF5" w:rsidP="001348FD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148" w:type="dxa"/>
            <w:gridSpan w:val="3"/>
          </w:tcPr>
          <w:p w14:paraId="5AF7E50E" w14:textId="09834948" w:rsidR="00473CF5" w:rsidRPr="001E655A" w:rsidRDefault="00473CF5" w:rsidP="001E655A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6798873"/>
      <w:r>
        <w:lastRenderedPageBreak/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740F8F6D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Após </w:t>
      </w:r>
      <w:r w:rsidR="00301DD3">
        <w:t>o denuncia</w:t>
      </w:r>
      <w:r w:rsidR="00A77D8A">
        <w:t>nte</w:t>
      </w:r>
      <w:r w:rsidR="00301DD3">
        <w:t xml:space="preserve"> </w:t>
      </w:r>
      <w:r w:rsidR="00A77D8A">
        <w:t>apresentar</w:t>
      </w:r>
      <w:r w:rsidR="00301DD3">
        <w:t xml:space="preserve"> </w:t>
      </w:r>
      <w:r w:rsidR="00A77D8A">
        <w:t>um recurso</w:t>
      </w:r>
      <w:r w:rsidR="00301DD3">
        <w:t xml:space="preserve">, </w:t>
      </w:r>
      <w:r>
        <w:t>então o sistema exibe</w:t>
      </w:r>
      <w:r w:rsidR="00F50762">
        <w:t xml:space="preserve"> a</w:t>
      </w:r>
      <w:r>
        <w:t xml:space="preserve"> aba</w:t>
      </w:r>
      <w:r w:rsidR="00A77D8A">
        <w:t xml:space="preserve"> </w:t>
      </w:r>
      <w:r>
        <w:t>“</w:t>
      </w:r>
      <w:r w:rsidR="00A77D8A">
        <w:t>Recurso de Admissibilidade”</w:t>
      </w:r>
      <w:r>
        <w:t>.</w:t>
      </w:r>
    </w:p>
    <w:p w14:paraId="42AA21CA" w14:textId="01C09F98" w:rsidR="00F010DC" w:rsidRDefault="00302547" w:rsidP="008959D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 história</w:t>
      </w:r>
      <w:r w:rsidR="00F77037">
        <w:t xml:space="preserve">: </w:t>
      </w:r>
      <w:r w:rsidR="00F50762" w:rsidRPr="00F50762">
        <w:rPr>
          <w:b/>
          <w:bCs/>
        </w:rPr>
        <w:t>HST114</w:t>
      </w:r>
      <w:proofErr w:type="gramStart"/>
      <w:r w:rsidR="00F50762" w:rsidRPr="00F50762">
        <w:rPr>
          <w:b/>
          <w:bCs/>
        </w:rPr>
        <w:t>_Apresentar</w:t>
      </w:r>
      <w:proofErr w:type="gramEnd"/>
      <w:r w:rsidR="00F50762" w:rsidRPr="00F50762">
        <w:rPr>
          <w:b/>
          <w:bCs/>
        </w:rPr>
        <w:t>_Recurso_Admissibilidade</w:t>
      </w:r>
      <w:r w:rsidR="00F77037">
        <w:t>,</w:t>
      </w:r>
      <w:r w:rsidR="00F50762">
        <w:t xml:space="preserve"> após o denunciante apresentar um recurso</w:t>
      </w:r>
      <w:r w:rsidR="00F11F8A">
        <w:t xml:space="preserve"> no ambiente profissional</w:t>
      </w:r>
      <w:r w:rsidR="00F50762">
        <w:t>;</w:t>
      </w:r>
      <w:r w:rsidR="00F77037">
        <w:t xml:space="preserve"> </w:t>
      </w:r>
    </w:p>
    <w:p w14:paraId="31539A6B" w14:textId="777702CE" w:rsidR="00EF70B6" w:rsidRDefault="00EF70B6" w:rsidP="00EF70B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Essa aba “Recurso de Admissibilidade” só deve ser apresentada para os usuários, </w:t>
      </w:r>
      <w:r w:rsidRPr="00EF70B6">
        <w:rPr>
          <w:b/>
          <w:bCs/>
        </w:rPr>
        <w:t>Assessor CE ou CEN</w:t>
      </w:r>
      <w:r>
        <w:t xml:space="preserve"> </w:t>
      </w:r>
      <w:r w:rsidR="00F11F8A">
        <w:t>no ambiente corporativo</w:t>
      </w:r>
      <w:r>
        <w:t xml:space="preserve">. </w:t>
      </w: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764219D6" w:rsidR="00875134" w:rsidRPr="00875134" w:rsidRDefault="008959D2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denunciante entre com recurso do julgamento de admissibilidade, então o sistema apresenta a interface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_Ref26368229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P01</w:t>
      </w:r>
      <w:r w:rsidR="00875134" w:rsidRPr="00875134">
        <w:rPr>
          <w:b/>
        </w:rPr>
        <w:fldChar w:fldCharType="end"/>
      </w:r>
      <w:r w:rsidR="00875134" w:rsidRPr="00875134">
        <w:t>;</w:t>
      </w:r>
    </w:p>
    <w:p w14:paraId="61AE9F2A" w14:textId="2DA38114" w:rsidR="00875134" w:rsidRDefault="008959D2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denunciante não entre com recurso do julgamento de admissibilidade e o prazo para apresentação de recurso se encerre, então o sistema apresenta a interface </w:t>
      </w:r>
      <w:r w:rsidRPr="008959D2">
        <w:rPr>
          <w:b/>
          <w:bCs/>
        </w:rPr>
        <w:fldChar w:fldCharType="begin"/>
      </w:r>
      <w:r w:rsidRPr="008959D2">
        <w:rPr>
          <w:b/>
          <w:bCs/>
        </w:rPr>
        <w:instrText xml:space="preserve"> REF _Ref32328729 \r \h </w:instrText>
      </w:r>
      <w:r>
        <w:rPr>
          <w:b/>
          <w:bCs/>
        </w:rPr>
        <w:instrText xml:space="preserve"> \* MERGEFORMAT </w:instrText>
      </w:r>
      <w:r w:rsidRPr="008959D2">
        <w:rPr>
          <w:b/>
          <w:bCs/>
        </w:rPr>
      </w:r>
      <w:r w:rsidRPr="008959D2">
        <w:rPr>
          <w:b/>
          <w:bCs/>
        </w:rPr>
        <w:fldChar w:fldCharType="separate"/>
      </w:r>
      <w:r w:rsidRPr="008959D2">
        <w:rPr>
          <w:b/>
          <w:bCs/>
        </w:rPr>
        <w:t>P02</w:t>
      </w:r>
      <w:r w:rsidRPr="008959D2">
        <w:rPr>
          <w:b/>
          <w:bCs/>
        </w:rPr>
        <w:fldChar w:fldCharType="end"/>
      </w:r>
      <w:r>
        <w:t>.</w:t>
      </w:r>
    </w:p>
    <w:p w14:paraId="4EE36720" w14:textId="1386A516" w:rsidR="00DD5B42" w:rsidRDefault="00DD5B42" w:rsidP="00EF70B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26F50168" w14:textId="77777777" w:rsidR="00EA4EB2" w:rsidRPr="00AD0154" w:rsidRDefault="00EA4EB2" w:rsidP="00EA4EB2">
      <w:pPr>
        <w:pStyle w:val="Ttulo2"/>
        <w:numPr>
          <w:ilvl w:val="0"/>
          <w:numId w:val="0"/>
        </w:numPr>
        <w:spacing w:before="240"/>
      </w:pPr>
      <w:bookmarkStart w:id="15" w:name="_Toc36798874"/>
      <w:r>
        <w:t>MENSAGENS</w:t>
      </w:r>
      <w:bookmarkEnd w:id="15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EA4EB2" w:rsidRPr="00FD775E" w14:paraId="60C0A774" w14:textId="77777777" w:rsidTr="0099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2043B698" w14:textId="77777777" w:rsidR="00EA4EB2" w:rsidRDefault="00EA4EB2" w:rsidP="0099682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EA4EB2" w:rsidRPr="00FD775E" w14:paraId="1179865E" w14:textId="77777777" w:rsidTr="0099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59E4FCDC" w14:textId="77777777" w:rsidR="00EA4EB2" w:rsidRPr="005D2A67" w:rsidRDefault="00EA4EB2" w:rsidP="0099682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40C55718" w14:textId="77777777" w:rsidR="00EA4EB2" w:rsidRPr="005D2A67" w:rsidRDefault="00EA4EB2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6DAAFF05" w14:textId="77777777" w:rsidR="00EA4EB2" w:rsidRPr="005D2A67" w:rsidRDefault="00EA4EB2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540651B6" w14:textId="77777777" w:rsidR="00EA4EB2" w:rsidRDefault="00EA4EB2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FA11BB" w:rsidRPr="000126F0" w14:paraId="5D0CC9F2" w14:textId="77777777" w:rsidTr="009968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24700E" w14:textId="24E2C055" w:rsidR="00FA11BB" w:rsidRPr="0016231A" w:rsidRDefault="00FA11BB" w:rsidP="00FA11BB">
            <w:pPr>
              <w:spacing w:before="60" w:after="60"/>
              <w:ind w:left="360"/>
              <w:jc w:val="center"/>
              <w:rPr>
                <w:sz w:val="18"/>
                <w:szCs w:val="18"/>
              </w:rPr>
            </w:pPr>
            <w:bookmarkStart w:id="16" w:name="_Ref23434261"/>
            <w:r>
              <w:rPr>
                <w:sz w:val="18"/>
                <w:szCs w:val="18"/>
              </w:rPr>
              <w:t>ME01</w:t>
            </w:r>
          </w:p>
        </w:tc>
        <w:tc>
          <w:tcPr>
            <w:tcW w:w="5293" w:type="dxa"/>
          </w:tcPr>
          <w:p w14:paraId="56EBB3DC" w14:textId="01D98347" w:rsidR="00FA11BB" w:rsidRDefault="00FA11BB" w:rsidP="00FA11BB">
            <w:pPr>
              <w:spacing w:before="60" w:after="60"/>
              <w:rPr>
                <w:rFonts w:cs="Arial"/>
                <w:sz w:val="18"/>
                <w:szCs w:val="18"/>
              </w:rPr>
            </w:pPr>
            <w:bookmarkStart w:id="17" w:name="_GoBack"/>
            <w:bookmarkEnd w:id="16"/>
            <w:bookmarkEnd w:id="17"/>
          </w:p>
        </w:tc>
        <w:tc>
          <w:tcPr>
            <w:tcW w:w="1409" w:type="dxa"/>
          </w:tcPr>
          <w:p w14:paraId="2B5FD29E" w14:textId="5315AEA3" w:rsidR="00FA11BB" w:rsidRPr="000126F0" w:rsidRDefault="00FA11BB" w:rsidP="00FA11BB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1FCD1F" w14:textId="77777777" w:rsidR="00FA11BB" w:rsidRPr="000126F0" w:rsidRDefault="00FA11BB" w:rsidP="00FA11BB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2F77EE12" w14:textId="77777777" w:rsidR="00EA4EB2" w:rsidRPr="00DD5B42" w:rsidRDefault="00EA4EB2" w:rsidP="00EF70B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36798875"/>
      <w:r>
        <w:t>INFORMAÇÕES COMPLEMENTARES</w:t>
      </w:r>
      <w:bookmarkEnd w:id="18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139B3" w14:textId="77777777" w:rsidR="00A70C30" w:rsidRDefault="00A70C30">
      <w:r>
        <w:separator/>
      </w:r>
    </w:p>
    <w:p w14:paraId="4E6F537B" w14:textId="77777777" w:rsidR="00A70C30" w:rsidRDefault="00A70C30"/>
  </w:endnote>
  <w:endnote w:type="continuationSeparator" w:id="0">
    <w:p w14:paraId="4C5BDF2C" w14:textId="77777777" w:rsidR="00A70C30" w:rsidRDefault="00A70C30">
      <w:r>
        <w:continuationSeparator/>
      </w:r>
    </w:p>
    <w:p w14:paraId="7B8D6E00" w14:textId="77777777" w:rsidR="00A70C30" w:rsidRDefault="00A70C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53E94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61874" w14:textId="77777777" w:rsidR="00A70C30" w:rsidRDefault="00A70C30">
      <w:r>
        <w:separator/>
      </w:r>
    </w:p>
    <w:p w14:paraId="7DF4F7B9" w14:textId="77777777" w:rsidR="00A70C30" w:rsidRDefault="00A70C30"/>
  </w:footnote>
  <w:footnote w:type="continuationSeparator" w:id="0">
    <w:p w14:paraId="0C4E1A7C" w14:textId="77777777" w:rsidR="00A70C30" w:rsidRDefault="00A70C30">
      <w:r>
        <w:continuationSeparator/>
      </w:r>
    </w:p>
    <w:p w14:paraId="2B5AC1A4" w14:textId="77777777" w:rsidR="00A70C30" w:rsidRDefault="00A70C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5pt" o:ole="">
                <v:imagedata r:id="rId1" o:title=""/>
              </v:shape>
              <o:OLEObject Type="Embed" ProgID="PBrush" ShapeID="_x0000_i1025" DrawAspect="Content" ObjectID="_1652507226" r:id="rId2"/>
            </w:object>
          </w:r>
        </w:p>
      </w:tc>
      <w:tc>
        <w:tcPr>
          <w:tcW w:w="4111" w:type="dxa"/>
          <w:vAlign w:val="center"/>
        </w:tcPr>
        <w:p w14:paraId="2CC77D67" w14:textId="195D5C1D" w:rsidR="00D940DF" w:rsidRPr="00C6532E" w:rsidRDefault="00D940DF" w:rsidP="00D1769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7639C9">
            <w:t>125</w:t>
          </w:r>
          <w:r>
            <w:t xml:space="preserve"> – </w:t>
          </w:r>
          <w:r w:rsidR="00FA11BB">
            <w:t>Visualizar</w:t>
          </w:r>
          <w:r w:rsidR="007639C9">
            <w:t xml:space="preserve"> Recurso Admissibilidade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2BD3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1DAB"/>
    <w:rsid w:val="00125048"/>
    <w:rsid w:val="001262DC"/>
    <w:rsid w:val="00131672"/>
    <w:rsid w:val="00134531"/>
    <w:rsid w:val="00134588"/>
    <w:rsid w:val="001346CA"/>
    <w:rsid w:val="00135D31"/>
    <w:rsid w:val="00136969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36E4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655A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380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659C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577EE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06DD5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1D1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3CF5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A6749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264B"/>
    <w:rsid w:val="006838C9"/>
    <w:rsid w:val="0068683D"/>
    <w:rsid w:val="0069198B"/>
    <w:rsid w:val="00694780"/>
    <w:rsid w:val="006959CB"/>
    <w:rsid w:val="00696BC0"/>
    <w:rsid w:val="006A1688"/>
    <w:rsid w:val="006B0C3A"/>
    <w:rsid w:val="006B1568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2982"/>
    <w:rsid w:val="006E2DA3"/>
    <w:rsid w:val="006E3F8D"/>
    <w:rsid w:val="006E6436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39C9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4DD1"/>
    <w:rsid w:val="007C6621"/>
    <w:rsid w:val="007C6EB0"/>
    <w:rsid w:val="007D0C25"/>
    <w:rsid w:val="007D1D45"/>
    <w:rsid w:val="007D26EF"/>
    <w:rsid w:val="007D2E9A"/>
    <w:rsid w:val="007D44A5"/>
    <w:rsid w:val="007D54D5"/>
    <w:rsid w:val="007D781B"/>
    <w:rsid w:val="007E2C53"/>
    <w:rsid w:val="007E63B7"/>
    <w:rsid w:val="007F0509"/>
    <w:rsid w:val="007F225B"/>
    <w:rsid w:val="007F34A2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5E45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59D2"/>
    <w:rsid w:val="00897E50"/>
    <w:rsid w:val="008A3F09"/>
    <w:rsid w:val="008A5457"/>
    <w:rsid w:val="008A5BD7"/>
    <w:rsid w:val="008A6E83"/>
    <w:rsid w:val="008A7043"/>
    <w:rsid w:val="008B0055"/>
    <w:rsid w:val="008B1B4B"/>
    <w:rsid w:val="008B5463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471B"/>
    <w:rsid w:val="009C7DD1"/>
    <w:rsid w:val="009D1E68"/>
    <w:rsid w:val="009D30F2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9F76DE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0C30"/>
    <w:rsid w:val="00A723B2"/>
    <w:rsid w:val="00A735A5"/>
    <w:rsid w:val="00A7720C"/>
    <w:rsid w:val="00A77C61"/>
    <w:rsid w:val="00A77D8A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3E94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2DC5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1769B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776B7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57BD"/>
    <w:rsid w:val="00DE697F"/>
    <w:rsid w:val="00DE78F7"/>
    <w:rsid w:val="00DE7BA6"/>
    <w:rsid w:val="00DF15B9"/>
    <w:rsid w:val="00DF3810"/>
    <w:rsid w:val="00DF43B9"/>
    <w:rsid w:val="00DF65A3"/>
    <w:rsid w:val="00E004B3"/>
    <w:rsid w:val="00E00E10"/>
    <w:rsid w:val="00E021B0"/>
    <w:rsid w:val="00E033BC"/>
    <w:rsid w:val="00E05BF5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56163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4EB2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EF70B6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1F8A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9A5"/>
    <w:rsid w:val="00F30992"/>
    <w:rsid w:val="00F31CBA"/>
    <w:rsid w:val="00F32A73"/>
    <w:rsid w:val="00F331F9"/>
    <w:rsid w:val="00F35C39"/>
    <w:rsid w:val="00F36312"/>
    <w:rsid w:val="00F3694D"/>
    <w:rsid w:val="00F404AB"/>
    <w:rsid w:val="00F42599"/>
    <w:rsid w:val="00F46D1D"/>
    <w:rsid w:val="00F4708B"/>
    <w:rsid w:val="00F471EA"/>
    <w:rsid w:val="00F50392"/>
    <w:rsid w:val="00F505B0"/>
    <w:rsid w:val="00F50762"/>
    <w:rsid w:val="00F508AB"/>
    <w:rsid w:val="00F51A16"/>
    <w:rsid w:val="00F51AE6"/>
    <w:rsid w:val="00F52DDF"/>
    <w:rsid w:val="00F55FF2"/>
    <w:rsid w:val="00F574D3"/>
    <w:rsid w:val="00F658C8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5EA3"/>
    <w:rsid w:val="00F86A6F"/>
    <w:rsid w:val="00F87857"/>
    <w:rsid w:val="00F90A87"/>
    <w:rsid w:val="00F912B0"/>
    <w:rsid w:val="00F955F0"/>
    <w:rsid w:val="00FA012E"/>
    <w:rsid w:val="00FA11BB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E3911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FD48-AF55-4D46-8379-33BE2006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15644</TotalTime>
  <Pages>7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3588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589</cp:revision>
  <cp:lastPrinted>2006-08-08T20:14:00Z</cp:lastPrinted>
  <dcterms:created xsi:type="dcterms:W3CDTF">2019-10-17T13:46:00Z</dcterms:created>
  <dcterms:modified xsi:type="dcterms:W3CDTF">2020-06-01T12:01:00Z</dcterms:modified>
</cp:coreProperties>
</file>