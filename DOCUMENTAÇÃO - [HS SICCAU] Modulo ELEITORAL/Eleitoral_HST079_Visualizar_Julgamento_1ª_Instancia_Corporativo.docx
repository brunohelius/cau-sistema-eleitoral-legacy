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146FB907" w:rsidR="00A735A5" w:rsidRPr="00C00DB9" w:rsidRDefault="00825F00">
      <w:pPr>
        <w:pStyle w:val="TituloDocumento"/>
        <w:rPr>
          <w:sz w:val="52"/>
          <w:szCs w:val="52"/>
        </w:rPr>
      </w:pPr>
      <w:r w:rsidRPr="00C00DB9">
        <w:rPr>
          <w:sz w:val="52"/>
          <w:szCs w:val="52"/>
        </w:rPr>
        <w:fldChar w:fldCharType="begin"/>
      </w:r>
      <w:r w:rsidR="00C03F98" w:rsidRPr="00C00DB9">
        <w:rPr>
          <w:sz w:val="52"/>
          <w:szCs w:val="52"/>
        </w:rPr>
        <w:instrText xml:space="preserve"> ASK  NomeCasoUso "Inserir a identificaç</w:instrText>
      </w:r>
      <w:r w:rsidR="00C03F98" w:rsidRPr="00C00DB9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0DB9">
        <w:rPr>
          <w:sz w:val="52"/>
          <w:szCs w:val="52"/>
        </w:rPr>
        <w:fldChar w:fldCharType="separate"/>
      </w:r>
      <w:bookmarkStart w:id="0" w:name="NomeCasoUso"/>
      <w:r w:rsidR="00C03F98" w:rsidRPr="00C00DB9">
        <w:rPr>
          <w:sz w:val="52"/>
          <w:szCs w:val="52"/>
        </w:rPr>
        <w:t>### - Nome do Caso de Uso</w:t>
      </w:r>
      <w:bookmarkEnd w:id="0"/>
      <w:r w:rsidRPr="00C00DB9">
        <w:rPr>
          <w:sz w:val="52"/>
          <w:szCs w:val="52"/>
        </w:rPr>
        <w:fldChar w:fldCharType="end"/>
      </w:r>
      <w:r w:rsidR="00C3388A" w:rsidRPr="00C00DB9">
        <w:rPr>
          <w:sz w:val="52"/>
          <w:szCs w:val="52"/>
        </w:rPr>
        <w:t>HST0</w:t>
      </w:r>
      <w:r w:rsidR="00846909">
        <w:rPr>
          <w:sz w:val="52"/>
          <w:szCs w:val="52"/>
        </w:rPr>
        <w:t>79</w:t>
      </w:r>
      <w:r w:rsidR="00C3388A" w:rsidRPr="00C00DB9">
        <w:rPr>
          <w:sz w:val="52"/>
          <w:szCs w:val="52"/>
        </w:rPr>
        <w:t>-</w:t>
      </w:r>
      <w:r w:rsidR="00AC1451" w:rsidRPr="00C00DB9">
        <w:rPr>
          <w:sz w:val="52"/>
          <w:szCs w:val="52"/>
        </w:rPr>
        <w:t xml:space="preserve"> </w:t>
      </w:r>
      <w:r w:rsidR="00846909">
        <w:rPr>
          <w:sz w:val="52"/>
          <w:szCs w:val="52"/>
        </w:rPr>
        <w:t>Visualizar Julgamento Final</w:t>
      </w:r>
      <w:r w:rsidR="00BF10AC" w:rsidRPr="00C00DB9">
        <w:rPr>
          <w:sz w:val="52"/>
          <w:szCs w:val="52"/>
        </w:rPr>
        <w:t xml:space="preserve"> </w:t>
      </w:r>
      <w:r w:rsidR="00846909">
        <w:rPr>
          <w:sz w:val="52"/>
          <w:szCs w:val="52"/>
        </w:rPr>
        <w:t>1ª</w:t>
      </w:r>
      <w:r w:rsidR="005F4464" w:rsidRPr="00C00DB9">
        <w:rPr>
          <w:sz w:val="52"/>
          <w:szCs w:val="52"/>
        </w:rPr>
        <w:t xml:space="preserve"> Instância</w:t>
      </w:r>
      <w:r w:rsidR="00D6740F" w:rsidRPr="00C00DB9">
        <w:rPr>
          <w:sz w:val="52"/>
          <w:szCs w:val="52"/>
        </w:rPr>
        <w:t xml:space="preserve"> – </w:t>
      </w:r>
      <w:r w:rsidR="00A96CC0" w:rsidRPr="00C00DB9">
        <w:rPr>
          <w:sz w:val="52"/>
          <w:szCs w:val="52"/>
        </w:rPr>
        <w:t>C</w:t>
      </w:r>
      <w:r w:rsidR="006A1037">
        <w:rPr>
          <w:sz w:val="52"/>
          <w:szCs w:val="52"/>
        </w:rPr>
        <w:t>orporativo</w:t>
      </w:r>
    </w:p>
    <w:p w14:paraId="5ECACC84" w14:textId="0710FF88" w:rsidR="00AF2B52" w:rsidRPr="00C00DB9" w:rsidRDefault="00825F00" w:rsidP="00AF2B52">
      <w:pPr>
        <w:pStyle w:val="NomeProjeto"/>
      </w:pPr>
      <w:r w:rsidRPr="00C00DB9">
        <w:fldChar w:fldCharType="begin"/>
      </w:r>
      <w:r w:rsidR="00A735A5" w:rsidRPr="00C00DB9">
        <w:instrText xml:space="preserve"> ASK  NomePr</w:instrText>
      </w:r>
      <w:r w:rsidR="00C03F98" w:rsidRPr="00C00DB9">
        <w:instrText>oduto</w:instrText>
      </w:r>
      <w:r w:rsidR="00A735A5" w:rsidRPr="00C00DB9">
        <w:instrText xml:space="preserve"> "Informe o nome do </w:instrText>
      </w:r>
      <w:r w:rsidR="00C03F98" w:rsidRPr="00C00DB9">
        <w:instrText>produto</w:instrText>
      </w:r>
      <w:r w:rsidR="00A735A5" w:rsidRPr="00C00DB9">
        <w:instrText xml:space="preserve">"  \* MERGEFORMAT </w:instrText>
      </w:r>
      <w:r w:rsidRPr="00C00DB9">
        <w:fldChar w:fldCharType="separate"/>
      </w:r>
      <w:bookmarkStart w:id="1" w:name="NomeProjeto"/>
      <w:bookmarkStart w:id="2" w:name="NomeProduto"/>
      <w:r w:rsidR="00C03F98" w:rsidRPr="00C00DB9">
        <w:t>&lt;Nome do Produto&gt;</w:t>
      </w:r>
      <w:bookmarkEnd w:id="1"/>
      <w:bookmarkEnd w:id="2"/>
      <w:r w:rsidRPr="00C00DB9">
        <w:fldChar w:fldCharType="end"/>
      </w:r>
      <w:r w:rsidR="008E139D" w:rsidRPr="00C00DB9">
        <w:t xml:space="preserve">Sistema </w:t>
      </w:r>
      <w:r w:rsidR="00675004" w:rsidRPr="00C00DB9">
        <w:t>Processo Eleitoral</w:t>
      </w:r>
    </w:p>
    <w:p w14:paraId="5A8E73EC" w14:textId="19F2A185" w:rsidR="00A735A5" w:rsidRPr="00C00DB9" w:rsidRDefault="00825F00">
      <w:pPr>
        <w:pStyle w:val="NomeCliente"/>
      </w:pPr>
      <w:r w:rsidRPr="00C00DB9">
        <w:fldChar w:fldCharType="begin"/>
      </w:r>
      <w:r w:rsidR="00A735A5" w:rsidRPr="00C00DB9">
        <w:instrText xml:space="preserve"> ASK  NomeCliente "Informe o nome do cliente"  \* MERGEFORMAT </w:instrText>
      </w:r>
      <w:r w:rsidRPr="00C00DB9">
        <w:fldChar w:fldCharType="separate"/>
      </w:r>
      <w:bookmarkStart w:id="3" w:name="NomeCliente"/>
      <w:r w:rsidR="00C03F98" w:rsidRPr="00C00DB9">
        <w:t>&lt;Nome do cliente&gt;</w:t>
      </w:r>
      <w:bookmarkEnd w:id="3"/>
      <w:r w:rsidRPr="00C00DB9">
        <w:fldChar w:fldCharType="end"/>
      </w:r>
      <w:r w:rsidR="00FA0C73" w:rsidRPr="00C00DB9">
        <w:t>CAU</w:t>
      </w:r>
    </w:p>
    <w:p w14:paraId="26020D1D" w14:textId="77777777" w:rsidR="00A735A5" w:rsidRPr="00C00DB9" w:rsidRDefault="00A735A5">
      <w:pPr>
        <w:pStyle w:val="NomeCliente"/>
        <w:sectPr w:rsidR="00A735A5" w:rsidRPr="00C00DB9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C00DB9" w:rsidRDefault="00E25943" w:rsidP="00E25943">
      <w:pPr>
        <w:pStyle w:val="Dica"/>
        <w:spacing w:after="0"/>
      </w:pPr>
    </w:p>
    <w:p w14:paraId="09D3AC62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C00DB9">
        <w:br w:type="page"/>
      </w:r>
      <w:r w:rsidRPr="00C00DB9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C00DB9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Observações</w:t>
            </w:r>
          </w:p>
        </w:tc>
      </w:tr>
      <w:tr w:rsidR="00D45825" w:rsidRPr="00C00DB9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C00DB9" w:rsidRDefault="00076318">
            <w:pPr>
              <w:jc w:val="center"/>
            </w:pPr>
            <w:r w:rsidRPr="00C00DB9">
              <w:t>1.0</w:t>
            </w:r>
          </w:p>
        </w:tc>
        <w:tc>
          <w:tcPr>
            <w:tcW w:w="1425" w:type="dxa"/>
            <w:vAlign w:val="bottom"/>
          </w:tcPr>
          <w:p w14:paraId="3828512A" w14:textId="6386AB50" w:rsidR="00A735A5" w:rsidRPr="00C00DB9" w:rsidRDefault="00846909" w:rsidP="00846909">
            <w:pPr>
              <w:jc w:val="center"/>
            </w:pPr>
            <w:r>
              <w:t>04</w:t>
            </w:r>
            <w:r w:rsidR="005D249C" w:rsidRPr="00C00DB9">
              <w:t>/</w:t>
            </w:r>
            <w:r>
              <w:t>03</w:t>
            </w:r>
            <w:r w:rsidR="00076318" w:rsidRPr="00C00DB9">
              <w:t>/20</w:t>
            </w:r>
            <w:r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C00DB9" w:rsidRDefault="00675004" w:rsidP="00675004">
            <w:pPr>
              <w:ind w:left="169"/>
              <w:jc w:val="left"/>
            </w:pPr>
            <w:r w:rsidRPr="00C00DB9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C00DB9" w:rsidRDefault="00076318">
            <w:pPr>
              <w:ind w:left="174"/>
              <w:jc w:val="left"/>
            </w:pPr>
            <w:r w:rsidRPr="00C00DB9">
              <w:t>Criação da história.</w:t>
            </w:r>
          </w:p>
        </w:tc>
      </w:tr>
    </w:tbl>
    <w:p w14:paraId="7FCD6DB3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C00DB9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C00DB9">
        <w:rPr>
          <w:rFonts w:cs="Arial"/>
          <w:b/>
          <w:szCs w:val="22"/>
        </w:rPr>
        <w:tab/>
      </w:r>
    </w:p>
    <w:p w14:paraId="369485E7" w14:textId="77777777" w:rsidR="00A4247F" w:rsidRPr="00C00DB9" w:rsidRDefault="00A4247F" w:rsidP="00A4247F">
      <w:pPr>
        <w:rPr>
          <w:rFonts w:cs="Arial"/>
          <w:szCs w:val="22"/>
        </w:rPr>
      </w:pPr>
    </w:p>
    <w:p w14:paraId="7AE1C47C" w14:textId="220F2DB5" w:rsidR="00A4247F" w:rsidRPr="00C00DB9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423BB385" w14:textId="77777777" w:rsidR="00A4247F" w:rsidRPr="00C00DB9" w:rsidRDefault="00A4247F" w:rsidP="00A4247F">
      <w:pPr>
        <w:rPr>
          <w:rFonts w:cs="Arial"/>
          <w:szCs w:val="22"/>
        </w:rPr>
      </w:pPr>
    </w:p>
    <w:p w14:paraId="0762D381" w14:textId="77777777" w:rsidR="00A4247F" w:rsidRPr="00C00DB9" w:rsidRDefault="00A4247F" w:rsidP="00A4247F">
      <w:pPr>
        <w:rPr>
          <w:rFonts w:cs="Arial"/>
          <w:szCs w:val="22"/>
        </w:rPr>
      </w:pPr>
    </w:p>
    <w:p w14:paraId="7558BBB3" w14:textId="77777777" w:rsidR="00A4247F" w:rsidRPr="00C00DB9" w:rsidRDefault="00A4247F" w:rsidP="00A4247F">
      <w:pPr>
        <w:rPr>
          <w:rFonts w:cs="Arial"/>
          <w:szCs w:val="22"/>
        </w:rPr>
      </w:pPr>
    </w:p>
    <w:p w14:paraId="6825B8F0" w14:textId="77777777" w:rsidR="00A4247F" w:rsidRPr="00C00DB9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C00DB9" w:rsidRDefault="00A4247F" w:rsidP="00A4247F">
      <w:pPr>
        <w:tabs>
          <w:tab w:val="left" w:pos="420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22CC31A1" w14:textId="77777777" w:rsidR="00A735A5" w:rsidRPr="00C00DB9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C00DB9">
        <w:rPr>
          <w:rFonts w:cs="Arial"/>
          <w:szCs w:val="22"/>
        </w:rPr>
        <w:br w:type="page"/>
      </w:r>
      <w:r w:rsidRPr="00C00DB9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3BD6EE0D" w14:textId="77777777" w:rsidR="004A7A3C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C00DB9">
        <w:fldChar w:fldCharType="begin"/>
      </w:r>
      <w:r w:rsidR="00A735A5" w:rsidRPr="00C00DB9">
        <w:instrText xml:space="preserve"> TOC \o "1-2" \h \z \u </w:instrText>
      </w:r>
      <w:r w:rsidRPr="00C00DB9">
        <w:fldChar w:fldCharType="separate"/>
      </w:r>
      <w:hyperlink w:anchor="_Toc35527281" w:history="1">
        <w:r w:rsidR="004A7A3C" w:rsidRPr="00097A7D">
          <w:rPr>
            <w:rStyle w:val="Hyperlink"/>
            <w:noProof/>
          </w:rPr>
          <w:t>HST-079– Visualizar Julgamento Final 1ª Instância – Corporativo</w:t>
        </w:r>
        <w:r w:rsidR="004A7A3C">
          <w:rPr>
            <w:noProof/>
            <w:webHidden/>
          </w:rPr>
          <w:tab/>
        </w:r>
        <w:r w:rsidR="004A7A3C">
          <w:rPr>
            <w:noProof/>
            <w:webHidden/>
          </w:rPr>
          <w:fldChar w:fldCharType="begin"/>
        </w:r>
        <w:r w:rsidR="004A7A3C">
          <w:rPr>
            <w:noProof/>
            <w:webHidden/>
          </w:rPr>
          <w:instrText xml:space="preserve"> PAGEREF _Toc35527281 \h </w:instrText>
        </w:r>
        <w:r w:rsidR="004A7A3C">
          <w:rPr>
            <w:noProof/>
            <w:webHidden/>
          </w:rPr>
        </w:r>
        <w:r w:rsidR="004A7A3C">
          <w:rPr>
            <w:noProof/>
            <w:webHidden/>
          </w:rPr>
          <w:fldChar w:fldCharType="separate"/>
        </w:r>
        <w:r w:rsidR="004A7A3C">
          <w:rPr>
            <w:noProof/>
            <w:webHidden/>
          </w:rPr>
          <w:t>4</w:t>
        </w:r>
        <w:r w:rsidR="004A7A3C">
          <w:rPr>
            <w:noProof/>
            <w:webHidden/>
          </w:rPr>
          <w:fldChar w:fldCharType="end"/>
        </w:r>
      </w:hyperlink>
    </w:p>
    <w:p w14:paraId="3F773D2B" w14:textId="77777777" w:rsidR="004A7A3C" w:rsidRDefault="002E7B3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27282" w:history="1">
        <w:r w:rsidR="004A7A3C" w:rsidRPr="00097A7D">
          <w:rPr>
            <w:rStyle w:val="Hyperlink"/>
            <w:noProof/>
          </w:rPr>
          <w:t>COMO Corporativo</w:t>
        </w:r>
        <w:r w:rsidR="004A7A3C">
          <w:rPr>
            <w:noProof/>
            <w:webHidden/>
          </w:rPr>
          <w:tab/>
        </w:r>
        <w:r w:rsidR="004A7A3C">
          <w:rPr>
            <w:noProof/>
            <w:webHidden/>
          </w:rPr>
          <w:fldChar w:fldCharType="begin"/>
        </w:r>
        <w:r w:rsidR="004A7A3C">
          <w:rPr>
            <w:noProof/>
            <w:webHidden/>
          </w:rPr>
          <w:instrText xml:space="preserve"> PAGEREF _Toc35527282 \h </w:instrText>
        </w:r>
        <w:r w:rsidR="004A7A3C">
          <w:rPr>
            <w:noProof/>
            <w:webHidden/>
          </w:rPr>
        </w:r>
        <w:r w:rsidR="004A7A3C">
          <w:rPr>
            <w:noProof/>
            <w:webHidden/>
          </w:rPr>
          <w:fldChar w:fldCharType="separate"/>
        </w:r>
        <w:r w:rsidR="004A7A3C">
          <w:rPr>
            <w:noProof/>
            <w:webHidden/>
          </w:rPr>
          <w:t>4</w:t>
        </w:r>
        <w:r w:rsidR="004A7A3C">
          <w:rPr>
            <w:noProof/>
            <w:webHidden/>
          </w:rPr>
          <w:fldChar w:fldCharType="end"/>
        </w:r>
      </w:hyperlink>
    </w:p>
    <w:p w14:paraId="5C72694B" w14:textId="77777777" w:rsidR="004A7A3C" w:rsidRDefault="002E7B3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27283" w:history="1">
        <w:r w:rsidR="004A7A3C" w:rsidRPr="00097A7D">
          <w:rPr>
            <w:rStyle w:val="Hyperlink"/>
            <w:noProof/>
          </w:rPr>
          <w:t>PARA acompanhar/visualizar as informações dos julgamentos.</w:t>
        </w:r>
        <w:r w:rsidR="004A7A3C">
          <w:rPr>
            <w:noProof/>
            <w:webHidden/>
          </w:rPr>
          <w:tab/>
        </w:r>
        <w:r w:rsidR="004A7A3C">
          <w:rPr>
            <w:noProof/>
            <w:webHidden/>
          </w:rPr>
          <w:fldChar w:fldCharType="begin"/>
        </w:r>
        <w:r w:rsidR="004A7A3C">
          <w:rPr>
            <w:noProof/>
            <w:webHidden/>
          </w:rPr>
          <w:instrText xml:space="preserve"> PAGEREF _Toc35527283 \h </w:instrText>
        </w:r>
        <w:r w:rsidR="004A7A3C">
          <w:rPr>
            <w:noProof/>
            <w:webHidden/>
          </w:rPr>
        </w:r>
        <w:r w:rsidR="004A7A3C">
          <w:rPr>
            <w:noProof/>
            <w:webHidden/>
          </w:rPr>
          <w:fldChar w:fldCharType="separate"/>
        </w:r>
        <w:r w:rsidR="004A7A3C">
          <w:rPr>
            <w:noProof/>
            <w:webHidden/>
          </w:rPr>
          <w:t>4</w:t>
        </w:r>
        <w:r w:rsidR="004A7A3C">
          <w:rPr>
            <w:noProof/>
            <w:webHidden/>
          </w:rPr>
          <w:fldChar w:fldCharType="end"/>
        </w:r>
      </w:hyperlink>
    </w:p>
    <w:p w14:paraId="2C3E57CF" w14:textId="77777777" w:rsidR="004A7A3C" w:rsidRDefault="002E7B3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27284" w:history="1">
        <w:r w:rsidR="004A7A3C" w:rsidRPr="00097A7D">
          <w:rPr>
            <w:rStyle w:val="Hyperlink"/>
            <w:noProof/>
          </w:rPr>
          <w:t>PROTÓTIPO</w:t>
        </w:r>
        <w:r w:rsidR="004A7A3C">
          <w:rPr>
            <w:noProof/>
            <w:webHidden/>
          </w:rPr>
          <w:tab/>
        </w:r>
        <w:r w:rsidR="004A7A3C">
          <w:rPr>
            <w:noProof/>
            <w:webHidden/>
          </w:rPr>
          <w:fldChar w:fldCharType="begin"/>
        </w:r>
        <w:r w:rsidR="004A7A3C">
          <w:rPr>
            <w:noProof/>
            <w:webHidden/>
          </w:rPr>
          <w:instrText xml:space="preserve"> PAGEREF _Toc35527284 \h </w:instrText>
        </w:r>
        <w:r w:rsidR="004A7A3C">
          <w:rPr>
            <w:noProof/>
            <w:webHidden/>
          </w:rPr>
        </w:r>
        <w:r w:rsidR="004A7A3C">
          <w:rPr>
            <w:noProof/>
            <w:webHidden/>
          </w:rPr>
          <w:fldChar w:fldCharType="separate"/>
        </w:r>
        <w:r w:rsidR="004A7A3C">
          <w:rPr>
            <w:noProof/>
            <w:webHidden/>
          </w:rPr>
          <w:t>4</w:t>
        </w:r>
        <w:r w:rsidR="004A7A3C">
          <w:rPr>
            <w:noProof/>
            <w:webHidden/>
          </w:rPr>
          <w:fldChar w:fldCharType="end"/>
        </w:r>
      </w:hyperlink>
    </w:p>
    <w:p w14:paraId="6EBB79D0" w14:textId="77777777" w:rsidR="004A7A3C" w:rsidRDefault="002E7B3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27285" w:history="1">
        <w:r w:rsidR="004A7A3C" w:rsidRPr="00097A7D">
          <w:rPr>
            <w:rStyle w:val="Hyperlink"/>
            <w:noProof/>
          </w:rPr>
          <w:t>CRITÉRIOS DE ACEITE</w:t>
        </w:r>
        <w:r w:rsidR="004A7A3C">
          <w:rPr>
            <w:noProof/>
            <w:webHidden/>
          </w:rPr>
          <w:tab/>
        </w:r>
        <w:r w:rsidR="004A7A3C">
          <w:rPr>
            <w:noProof/>
            <w:webHidden/>
          </w:rPr>
          <w:fldChar w:fldCharType="begin"/>
        </w:r>
        <w:r w:rsidR="004A7A3C">
          <w:rPr>
            <w:noProof/>
            <w:webHidden/>
          </w:rPr>
          <w:instrText xml:space="preserve"> PAGEREF _Toc35527285 \h </w:instrText>
        </w:r>
        <w:r w:rsidR="004A7A3C">
          <w:rPr>
            <w:noProof/>
            <w:webHidden/>
          </w:rPr>
        </w:r>
        <w:r w:rsidR="004A7A3C">
          <w:rPr>
            <w:noProof/>
            <w:webHidden/>
          </w:rPr>
          <w:fldChar w:fldCharType="separate"/>
        </w:r>
        <w:r w:rsidR="004A7A3C">
          <w:rPr>
            <w:noProof/>
            <w:webHidden/>
          </w:rPr>
          <w:t>10</w:t>
        </w:r>
        <w:r w:rsidR="004A7A3C">
          <w:rPr>
            <w:noProof/>
            <w:webHidden/>
          </w:rPr>
          <w:fldChar w:fldCharType="end"/>
        </w:r>
      </w:hyperlink>
    </w:p>
    <w:p w14:paraId="293D03B2" w14:textId="77777777" w:rsidR="004A7A3C" w:rsidRDefault="002E7B3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27286" w:history="1">
        <w:r w:rsidR="004A7A3C" w:rsidRPr="00097A7D">
          <w:rPr>
            <w:rStyle w:val="Hyperlink"/>
            <w:noProof/>
          </w:rPr>
          <w:t>INFORMAÇÕES COMPLEMENTARES</w:t>
        </w:r>
        <w:r w:rsidR="004A7A3C">
          <w:rPr>
            <w:noProof/>
            <w:webHidden/>
          </w:rPr>
          <w:tab/>
        </w:r>
        <w:r w:rsidR="004A7A3C">
          <w:rPr>
            <w:noProof/>
            <w:webHidden/>
          </w:rPr>
          <w:fldChar w:fldCharType="begin"/>
        </w:r>
        <w:r w:rsidR="004A7A3C">
          <w:rPr>
            <w:noProof/>
            <w:webHidden/>
          </w:rPr>
          <w:instrText xml:space="preserve"> PAGEREF _Toc35527286 \h </w:instrText>
        </w:r>
        <w:r w:rsidR="004A7A3C">
          <w:rPr>
            <w:noProof/>
            <w:webHidden/>
          </w:rPr>
        </w:r>
        <w:r w:rsidR="004A7A3C">
          <w:rPr>
            <w:noProof/>
            <w:webHidden/>
          </w:rPr>
          <w:fldChar w:fldCharType="separate"/>
        </w:r>
        <w:r w:rsidR="004A7A3C">
          <w:rPr>
            <w:noProof/>
            <w:webHidden/>
          </w:rPr>
          <w:t>12</w:t>
        </w:r>
        <w:r w:rsidR="004A7A3C">
          <w:rPr>
            <w:noProof/>
            <w:webHidden/>
          </w:rPr>
          <w:fldChar w:fldCharType="end"/>
        </w:r>
      </w:hyperlink>
    </w:p>
    <w:p w14:paraId="46621B27" w14:textId="77777777" w:rsidR="00A735A5" w:rsidRPr="00C00DB9" w:rsidRDefault="00825F00">
      <w:r w:rsidRPr="00C00DB9">
        <w:fldChar w:fldCharType="end"/>
      </w:r>
    </w:p>
    <w:p w14:paraId="3CB87937" w14:textId="77777777" w:rsidR="00A735A5" w:rsidRPr="00C00DB9" w:rsidRDefault="00A735A5">
      <w:pPr>
        <w:pStyle w:val="Dica"/>
      </w:pPr>
    </w:p>
    <w:p w14:paraId="0C0F08DA" w14:textId="789B4BA3" w:rsidR="00A735A5" w:rsidRPr="00C00DB9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C00DB9">
        <w:br w:type="page"/>
      </w:r>
      <w:bookmarkStart w:id="4" w:name="_Toc35527281"/>
      <w:r w:rsidR="00CE176F" w:rsidRPr="00C00DB9">
        <w:lastRenderedPageBreak/>
        <w:t>HST</w:t>
      </w:r>
      <w:r w:rsidR="00C03F98" w:rsidRPr="00C00DB9">
        <w:t>-</w:t>
      </w:r>
      <w:r w:rsidR="00AF2B52" w:rsidRPr="00C00DB9">
        <w:t>0</w:t>
      </w:r>
      <w:r w:rsidR="00B63B38">
        <w:t>79</w:t>
      </w:r>
      <w:r w:rsidR="0035649F" w:rsidRPr="00C00DB9">
        <w:t xml:space="preserve">– </w:t>
      </w:r>
      <w:r w:rsidR="00B63B38">
        <w:t xml:space="preserve">Visualizar </w:t>
      </w:r>
      <w:r w:rsidR="008258A3" w:rsidRPr="00C00DB9">
        <w:t>Julga</w:t>
      </w:r>
      <w:r w:rsidR="00B63B38">
        <w:t>mento Final 1ª Instância</w:t>
      </w:r>
      <w:r w:rsidR="00D6740F" w:rsidRPr="00C00DB9">
        <w:t xml:space="preserve"> – </w:t>
      </w:r>
      <w:r w:rsidR="00E16594">
        <w:t>Corporativo</w:t>
      </w:r>
      <w:bookmarkEnd w:id="4"/>
    </w:p>
    <w:p w14:paraId="37D34CD1" w14:textId="57204F9B" w:rsidR="002B1554" w:rsidRPr="00C00DB9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5" w:name="_Toc35527282"/>
      <w:r w:rsidRPr="00C00DB9">
        <w:t>COMO</w:t>
      </w:r>
      <w:r w:rsidR="00C64B05" w:rsidRPr="00C00DB9">
        <w:t xml:space="preserve"> </w:t>
      </w:r>
      <w:r w:rsidR="00A96CC0" w:rsidRPr="00C00DB9">
        <w:rPr>
          <w:b w:val="0"/>
        </w:rPr>
        <w:t>Corporativo</w:t>
      </w:r>
      <w:bookmarkEnd w:id="5"/>
    </w:p>
    <w:p w14:paraId="405BA23E" w14:textId="7C9E3064" w:rsidR="005D249C" w:rsidRPr="00C00DB9" w:rsidRDefault="00CE176F" w:rsidP="005D249C">
      <w:pPr>
        <w:pStyle w:val="EstiloPrototipo3"/>
      </w:pPr>
      <w:r w:rsidRPr="00C00DB9">
        <w:t>QUERO</w:t>
      </w:r>
      <w:r w:rsidR="005A4527" w:rsidRPr="00C00DB9">
        <w:t xml:space="preserve"> </w:t>
      </w:r>
      <w:r w:rsidR="001C0B4F" w:rsidRPr="00C00DB9">
        <w:rPr>
          <w:b w:val="0"/>
        </w:rPr>
        <w:t xml:space="preserve">acessar </w:t>
      </w:r>
      <w:r w:rsidR="00B63B38">
        <w:rPr>
          <w:b w:val="0"/>
        </w:rPr>
        <w:t>julgamentos finais de 1ª instância das chapas da eleições</w:t>
      </w:r>
      <w:r w:rsidR="00A96CC0" w:rsidRPr="00C00DB9">
        <w:rPr>
          <w:b w:val="0"/>
        </w:rPr>
        <w:t>.</w:t>
      </w:r>
    </w:p>
    <w:p w14:paraId="38E7497A" w14:textId="6830ED23" w:rsidR="00A735A5" w:rsidRPr="00C00DB9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5527283"/>
      <w:r w:rsidRPr="00C00DB9">
        <w:t>PAR</w:t>
      </w:r>
      <w:r w:rsidR="00CE176F" w:rsidRPr="00C00DB9">
        <w:t>A</w:t>
      </w:r>
      <w:r w:rsidR="005A4527" w:rsidRPr="00C00DB9">
        <w:t xml:space="preserve"> </w:t>
      </w:r>
      <w:r w:rsidR="00B63B38">
        <w:rPr>
          <w:b w:val="0"/>
        </w:rPr>
        <w:t>acompanhar/visualizar as informações dos julgamentos</w:t>
      </w:r>
      <w:r w:rsidR="00204372" w:rsidRPr="00C00DB9">
        <w:rPr>
          <w:b w:val="0"/>
        </w:rPr>
        <w:t>.</w:t>
      </w:r>
      <w:bookmarkEnd w:id="6"/>
    </w:p>
    <w:p w14:paraId="3F8EBB06" w14:textId="77777777" w:rsidR="00EF4113" w:rsidRPr="00C00DB9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C00DB9" w:rsidRDefault="007569F0" w:rsidP="007569F0">
      <w:pPr>
        <w:pStyle w:val="Ttulo2"/>
        <w:numPr>
          <w:ilvl w:val="0"/>
          <w:numId w:val="0"/>
        </w:numPr>
      </w:pPr>
      <w:bookmarkStart w:id="8" w:name="_Toc35527284"/>
      <w:r w:rsidRPr="00C00DB9">
        <w:t>PROTÓTIPO</w:t>
      </w:r>
      <w:bookmarkEnd w:id="7"/>
      <w:bookmarkEnd w:id="8"/>
    </w:p>
    <w:p w14:paraId="2BFF2291" w14:textId="41AE1880" w:rsidR="00A541DF" w:rsidRPr="00C00DB9" w:rsidRDefault="002B3862" w:rsidP="00656397">
      <w:pPr>
        <w:pStyle w:val="EstiloPrototipo3"/>
        <w:numPr>
          <w:ilvl w:val="0"/>
          <w:numId w:val="4"/>
        </w:numPr>
      </w:pPr>
      <w:bookmarkStart w:id="9" w:name="_Ref34145619"/>
      <w:bookmarkStart w:id="10" w:name="_Ref24976076"/>
      <w:r>
        <w:t>Visualizar Julgamento Deferido</w:t>
      </w:r>
      <w:bookmarkEnd w:id="9"/>
    </w:p>
    <w:p w14:paraId="4A0F41D9" w14:textId="1F19EB6C" w:rsidR="00A66A96" w:rsidRPr="00C00DB9" w:rsidRDefault="002911EE" w:rsidP="00A66A96">
      <w:pPr>
        <w:pStyle w:val="EstiloPrototipo3"/>
        <w:tabs>
          <w:tab w:val="clear" w:pos="851"/>
        </w:tabs>
        <w:ind w:left="426" w:hanging="284"/>
      </w:pPr>
      <w:r>
        <w:rPr>
          <w:noProof/>
        </w:rPr>
        <w:drawing>
          <wp:inline distT="0" distB="0" distL="0" distR="0" wp14:anchorId="40694B3B" wp14:editId="6FC2348B">
            <wp:extent cx="5760085" cy="45904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luida_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10F3" w14:textId="77777777" w:rsidR="00A66A96" w:rsidRPr="00C00DB9" w:rsidRDefault="00A66A96" w:rsidP="00A66A96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1B7BDF" w:rsidRPr="00C00DB9" w14:paraId="502D35C5" w14:textId="77777777" w:rsidTr="00045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0217FB5" w14:textId="77777777" w:rsidR="001B7BDF" w:rsidRPr="00C00DB9" w:rsidRDefault="001B7BDF" w:rsidP="00045D2C">
            <w:pPr>
              <w:pStyle w:val="EstiloPrototipo3"/>
              <w:jc w:val="center"/>
            </w:pPr>
            <w:r w:rsidRPr="00C00DB9">
              <w:rPr>
                <w:sz w:val="24"/>
                <w:szCs w:val="24"/>
              </w:rPr>
              <w:t>Campos</w:t>
            </w:r>
          </w:p>
        </w:tc>
      </w:tr>
      <w:tr w:rsidR="001B7BDF" w:rsidRPr="00C00DB9" w14:paraId="2132135A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1749982" w14:textId="77836B3F" w:rsidR="001B7BDF" w:rsidRPr="00C00DB9" w:rsidRDefault="00E610B8" w:rsidP="001B7BDF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Julgamento Deferido</w:t>
            </w:r>
          </w:p>
        </w:tc>
      </w:tr>
      <w:tr w:rsidR="001B7BDF" w:rsidRPr="00C00DB9" w14:paraId="4F2EAF75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91D38BE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11168AB9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28D48971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7CA96A4C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0A5FD2EF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192BCEE7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0AD309C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Regra</w:t>
            </w:r>
          </w:p>
        </w:tc>
      </w:tr>
      <w:tr w:rsidR="009F0A42" w:rsidRPr="00C00DB9" w14:paraId="64685448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67DCD9A" w14:textId="77777777" w:rsidR="009F0A42" w:rsidRPr="00C00DB9" w:rsidRDefault="009F0A42" w:rsidP="009F0A42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3456031" w14:textId="2BAC7EEA" w:rsidR="009F0A42" w:rsidRPr="009F0A42" w:rsidRDefault="009F0A42" w:rsidP="009F0A4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F0A42">
              <w:rPr>
                <w:sz w:val="18"/>
                <w:szCs w:val="18"/>
              </w:rPr>
              <w:t xml:space="preserve">Julgamento Final das </w:t>
            </w:r>
            <w:r w:rsidRPr="009F0A42">
              <w:rPr>
                <w:sz w:val="18"/>
                <w:szCs w:val="18"/>
              </w:rPr>
              <w:lastRenderedPageBreak/>
              <w:t>Chapas – 1ª Instância</w:t>
            </w:r>
          </w:p>
        </w:tc>
        <w:tc>
          <w:tcPr>
            <w:tcW w:w="1306" w:type="dxa"/>
          </w:tcPr>
          <w:p w14:paraId="57880A12" w14:textId="3C285921" w:rsidR="009F0A42" w:rsidRPr="004275FA" w:rsidRDefault="009F0A42" w:rsidP="009F0A42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Titulo</w:t>
            </w:r>
          </w:p>
        </w:tc>
        <w:tc>
          <w:tcPr>
            <w:tcW w:w="1246" w:type="dxa"/>
          </w:tcPr>
          <w:p w14:paraId="18F73F51" w14:textId="72F00BFF" w:rsidR="009F0A42" w:rsidRDefault="009F0A42" w:rsidP="009F0A42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label</w:t>
            </w:r>
            <w:proofErr w:type="spellEnd"/>
            <w:proofErr w:type="gramEnd"/>
          </w:p>
        </w:tc>
        <w:tc>
          <w:tcPr>
            <w:tcW w:w="1034" w:type="dxa"/>
          </w:tcPr>
          <w:p w14:paraId="6044B3AE" w14:textId="007693DD" w:rsidR="009F0A42" w:rsidRPr="000F3FD1" w:rsidRDefault="009F0A42" w:rsidP="009F0A42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6AE0F53" w14:textId="60133649" w:rsidR="009F0A42" w:rsidRPr="000F3FD1" w:rsidRDefault="009F0A42" w:rsidP="009F0A42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C1686C7" w14:textId="5EA0B4A0" w:rsidR="009F0A42" w:rsidRPr="000F3FD1" w:rsidRDefault="009F0A42" w:rsidP="009F0A42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0F3FD1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1E8EB952" w14:textId="673D7A0D" w:rsidR="009F0A42" w:rsidRPr="000F3FD1" w:rsidRDefault="009F0A42" w:rsidP="009F0A42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0F3FD1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580374" w:rsidRPr="00C00DB9" w14:paraId="317E6266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1B94EC8" w14:textId="77777777" w:rsidR="00580374" w:rsidRPr="00C00DB9" w:rsidRDefault="00580374" w:rsidP="00580374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D104293" w14:textId="1E9EC611" w:rsidR="00580374" w:rsidRPr="000C2FE1" w:rsidRDefault="00580374" w:rsidP="00580374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0C2FE1">
              <w:rPr>
                <w:sz w:val="18"/>
                <w:szCs w:val="18"/>
              </w:rPr>
              <w:t>UF:</w:t>
            </w:r>
          </w:p>
        </w:tc>
        <w:tc>
          <w:tcPr>
            <w:tcW w:w="1306" w:type="dxa"/>
          </w:tcPr>
          <w:p w14:paraId="13D6B4CE" w14:textId="4C212C3A" w:rsidR="00580374" w:rsidRPr="00C00DB9" w:rsidRDefault="00580374" w:rsidP="0058037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275FA">
              <w:rPr>
                <w:sz w:val="16"/>
                <w:szCs w:val="16"/>
              </w:rPr>
              <w:t>Exibe a UF da chapa selecionada pelo ator</w:t>
            </w:r>
          </w:p>
        </w:tc>
        <w:tc>
          <w:tcPr>
            <w:tcW w:w="1246" w:type="dxa"/>
          </w:tcPr>
          <w:p w14:paraId="2EE30D8A" w14:textId="2FAA93CC" w:rsidR="00580374" w:rsidRPr="00C00DB9" w:rsidRDefault="00580374" w:rsidP="0058037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78B44A4" w14:textId="3DF4D413" w:rsidR="00580374" w:rsidRPr="00C00DB9" w:rsidRDefault="00580374" w:rsidP="00580374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4D53BCB" w14:textId="7478A402" w:rsidR="00580374" w:rsidRPr="00C00DB9" w:rsidRDefault="00580374" w:rsidP="00580374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338C907" w14:textId="2BDED170" w:rsidR="00580374" w:rsidRPr="000F3FD1" w:rsidRDefault="00580374" w:rsidP="00580374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0F3FD1">
              <w:rPr>
                <w:color w:val="auto"/>
                <w:sz w:val="18"/>
                <w:szCs w:val="18"/>
              </w:rPr>
              <w:t>Obrigatório: Não</w:t>
            </w:r>
          </w:p>
          <w:p w14:paraId="5363AA05" w14:textId="4484E563" w:rsidR="00580374" w:rsidRPr="00C00DB9" w:rsidRDefault="00580374" w:rsidP="00580374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0F3FD1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580374" w:rsidRPr="00C00DB9" w14:paraId="21C33FB9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F2AA19F" w14:textId="77777777" w:rsidR="00580374" w:rsidRPr="00C00DB9" w:rsidRDefault="00580374" w:rsidP="00580374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1873E4F" w14:textId="3960EA9F" w:rsidR="00580374" w:rsidRPr="000C2FE1" w:rsidRDefault="00580374" w:rsidP="00580374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0C2FE1">
              <w:rPr>
                <w:sz w:val="18"/>
                <w:szCs w:val="18"/>
              </w:rPr>
              <w:t>Nº Chapa:</w:t>
            </w:r>
          </w:p>
        </w:tc>
        <w:tc>
          <w:tcPr>
            <w:tcW w:w="1306" w:type="dxa"/>
          </w:tcPr>
          <w:p w14:paraId="5C6E25C1" w14:textId="56159F91" w:rsidR="00580374" w:rsidRPr="00C00DB9" w:rsidRDefault="00580374" w:rsidP="0058037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275FA">
              <w:rPr>
                <w:sz w:val="16"/>
                <w:szCs w:val="16"/>
              </w:rPr>
              <w:t>Exibe o número da chapa, conforme sorteio</w:t>
            </w:r>
          </w:p>
        </w:tc>
        <w:tc>
          <w:tcPr>
            <w:tcW w:w="1246" w:type="dxa"/>
          </w:tcPr>
          <w:p w14:paraId="08AB3AC7" w14:textId="1697544C" w:rsidR="00580374" w:rsidRPr="00C00DB9" w:rsidRDefault="00580374" w:rsidP="0058037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2BFA99B8" w14:textId="46899A30" w:rsidR="00580374" w:rsidRPr="00C00DB9" w:rsidRDefault="00580374" w:rsidP="00580374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7E7EEE0" w14:textId="27ECEE38" w:rsidR="00580374" w:rsidRPr="00C00DB9" w:rsidRDefault="00580374" w:rsidP="00580374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77B9876" w14:textId="563E375D" w:rsidR="00580374" w:rsidRPr="004275FA" w:rsidRDefault="00580374" w:rsidP="00580374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27C3E8B5" w14:textId="6B94B098" w:rsidR="00580374" w:rsidRPr="00C00DB9" w:rsidRDefault="00580374" w:rsidP="00580374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1B7BDF" w:rsidRPr="00C00DB9" w14:paraId="5BEF06EE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F1EA32F" w14:textId="77777777" w:rsidR="001B7BDF" w:rsidRPr="00C00DB9" w:rsidRDefault="001B7BDF" w:rsidP="001B7BDF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5674B6B" w14:textId="63BF116B" w:rsidR="001B7BDF" w:rsidRPr="00C00DB9" w:rsidRDefault="009F0A42" w:rsidP="00D90746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Descrição </w:t>
            </w:r>
          </w:p>
        </w:tc>
        <w:tc>
          <w:tcPr>
            <w:tcW w:w="1306" w:type="dxa"/>
          </w:tcPr>
          <w:p w14:paraId="76C51FC2" w14:textId="605B02BE" w:rsidR="001B7BDF" w:rsidRPr="00C00DB9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03605828" w14:textId="1E851E79" w:rsidR="001B7BDF" w:rsidRPr="00C00DB9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C00DB9">
              <w:rPr>
                <w:sz w:val="18"/>
                <w:szCs w:val="18"/>
              </w:rPr>
              <w:t>label</w:t>
            </w:r>
            <w:proofErr w:type="spellEnd"/>
            <w:proofErr w:type="gramEnd"/>
          </w:p>
        </w:tc>
        <w:tc>
          <w:tcPr>
            <w:tcW w:w="1034" w:type="dxa"/>
          </w:tcPr>
          <w:p w14:paraId="2222A19E" w14:textId="64D51107" w:rsidR="001B7BDF" w:rsidRPr="00C00DB9" w:rsidRDefault="001B7BDF" w:rsidP="001B7BDF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59EEEE3" w14:textId="5CFB139B" w:rsidR="001B7BDF" w:rsidRPr="00C00DB9" w:rsidRDefault="001B7BDF" w:rsidP="001B7BDF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9E41D1F" w14:textId="176AD1F0" w:rsidR="001B7BDF" w:rsidRPr="00C00DB9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6F3E15CF" w14:textId="752BF74E" w:rsidR="001B7BDF" w:rsidRPr="00C00DB9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D90746" w:rsidRPr="00C00DB9">
              <w:rPr>
                <w:color w:val="000000" w:themeColor="text1"/>
                <w:sz w:val="18"/>
                <w:szCs w:val="18"/>
              </w:rPr>
              <w:t>sim</w:t>
            </w:r>
          </w:p>
          <w:p w14:paraId="5D3F2EB0" w14:textId="77777777" w:rsidR="001B7BDF" w:rsidRPr="00C00DB9" w:rsidRDefault="001B7BDF" w:rsidP="001B7BDF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B7BDF" w:rsidRPr="00C00DB9" w14:paraId="03E950D2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FEA230C" w14:textId="77777777" w:rsidR="001B7BDF" w:rsidRPr="00C00DB9" w:rsidRDefault="001B7BDF" w:rsidP="00045D2C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44F5807" w14:textId="1A953DA2" w:rsidR="001B7BDF" w:rsidRPr="00C00DB9" w:rsidRDefault="00D90746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C00DB9">
              <w:rPr>
                <w:sz w:val="18"/>
                <w:szCs w:val="18"/>
              </w:rPr>
              <w:t>CKeditor</w:t>
            </w:r>
            <w:proofErr w:type="spellEnd"/>
          </w:p>
        </w:tc>
        <w:tc>
          <w:tcPr>
            <w:tcW w:w="1306" w:type="dxa"/>
          </w:tcPr>
          <w:p w14:paraId="52F0E81F" w14:textId="2EBECA54" w:rsidR="001B7BDF" w:rsidRPr="00C00DB9" w:rsidRDefault="00D90746" w:rsidP="009F0A4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Componente para </w:t>
            </w:r>
            <w:r w:rsidR="009F0A42">
              <w:rPr>
                <w:sz w:val="18"/>
                <w:szCs w:val="18"/>
              </w:rPr>
              <w:t>visualização</w:t>
            </w:r>
            <w:r w:rsidRPr="00C00DB9">
              <w:rPr>
                <w:sz w:val="18"/>
                <w:szCs w:val="18"/>
              </w:rPr>
              <w:t xml:space="preserve"> do texto do parecer </w:t>
            </w:r>
            <w:r w:rsidR="009F0A42">
              <w:rPr>
                <w:sz w:val="18"/>
                <w:szCs w:val="18"/>
              </w:rPr>
              <w:t>do julgamento</w:t>
            </w:r>
          </w:p>
        </w:tc>
        <w:tc>
          <w:tcPr>
            <w:tcW w:w="1246" w:type="dxa"/>
          </w:tcPr>
          <w:p w14:paraId="7F05D675" w14:textId="77777777" w:rsidR="001B7BDF" w:rsidRPr="00C00DB9" w:rsidRDefault="001B7BDF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E01479C" w14:textId="77777777" w:rsidR="001B7BDF" w:rsidRPr="00C00DB9" w:rsidRDefault="001B7BDF" w:rsidP="00045D2C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224DDF3" w14:textId="77777777" w:rsidR="001B7BDF" w:rsidRPr="00C00DB9" w:rsidRDefault="001B7BDF" w:rsidP="00045D2C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9A76FD5" w14:textId="77777777" w:rsidR="009F0A42" w:rsidRPr="00C00DB9" w:rsidRDefault="009F0A42" w:rsidP="009F0A42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577A20E9" w14:textId="77777777" w:rsidR="009F0A42" w:rsidRPr="00C00DB9" w:rsidRDefault="009F0A42" w:rsidP="009F0A42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1EC8441A" w14:textId="369935B2" w:rsidR="001B7BDF" w:rsidRPr="00C00DB9" w:rsidRDefault="001B7BDF" w:rsidP="005E1468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D32F4A" w:rsidRPr="00C00DB9" w14:paraId="2300DB64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CE44AF" w14:textId="77777777" w:rsidR="00D32F4A" w:rsidRPr="00C00DB9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C2DB07D" w14:textId="469181C0" w:rsidR="00D32F4A" w:rsidRPr="00C00DB9" w:rsidRDefault="00D32F4A" w:rsidP="00D32F4A">
            <w:pPr>
              <w:spacing w:before="60" w:after="60"/>
              <w:jc w:val="center"/>
              <w:rPr>
                <w:noProof/>
              </w:rPr>
            </w:pPr>
            <w:r w:rsidRPr="00C00DB9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4FD866C1" w14:textId="54868643" w:rsidR="00D32F4A" w:rsidRPr="00C00DB9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C00DB9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22EE5354" w14:textId="33C2C009" w:rsidR="00D32F4A" w:rsidRPr="00C00DB9" w:rsidRDefault="009F0A42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label</w:t>
            </w:r>
            <w:proofErr w:type="spellEnd"/>
            <w:proofErr w:type="gramEnd"/>
          </w:p>
        </w:tc>
        <w:tc>
          <w:tcPr>
            <w:tcW w:w="1034" w:type="dxa"/>
          </w:tcPr>
          <w:p w14:paraId="2BFF70C5" w14:textId="77F96882" w:rsidR="00D32F4A" w:rsidRPr="00C00DB9" w:rsidRDefault="00D32F4A" w:rsidP="00D32F4A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195F256" w14:textId="30E8614D" w:rsidR="00D32F4A" w:rsidRPr="00C00DB9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34D5F05" w14:textId="77777777" w:rsidR="009F0A42" w:rsidRPr="00C00DB9" w:rsidRDefault="009F0A42" w:rsidP="009F0A42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4A42E429" w14:textId="77777777" w:rsidR="009F0A42" w:rsidRPr="00C00DB9" w:rsidRDefault="009F0A42" w:rsidP="009F0A42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2D334593" w14:textId="5DE984B6" w:rsidR="00D32F4A" w:rsidRPr="00C00DB9" w:rsidRDefault="00D32F4A" w:rsidP="00D32F4A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D32F4A" w:rsidRPr="00C00DB9" w14:paraId="7EE0DF6E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ED4DA3" w14:textId="77777777" w:rsidR="00D32F4A" w:rsidRPr="00C00DB9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4C85CE7" w14:textId="705293A6" w:rsidR="00D32F4A" w:rsidRPr="00C00DB9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65A0D8F7" w14:textId="18B19E2B" w:rsidR="00D32F4A" w:rsidRPr="00C00DB9" w:rsidRDefault="00D32F4A" w:rsidP="009F0A42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Componente para realizar </w:t>
            </w:r>
            <w:r w:rsidR="009F0A42">
              <w:rPr>
                <w:sz w:val="18"/>
                <w:szCs w:val="18"/>
              </w:rPr>
              <w:t>download</w:t>
            </w:r>
            <w:r w:rsidRPr="00C00DB9">
              <w:rPr>
                <w:sz w:val="18"/>
                <w:szCs w:val="18"/>
              </w:rPr>
              <w:t xml:space="preserve"> do arquivo</w:t>
            </w:r>
          </w:p>
        </w:tc>
        <w:tc>
          <w:tcPr>
            <w:tcW w:w="1246" w:type="dxa"/>
          </w:tcPr>
          <w:p w14:paraId="66B06DC5" w14:textId="5617B941" w:rsidR="00D32F4A" w:rsidRPr="00C00DB9" w:rsidRDefault="009F0A42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Componente</w:t>
            </w:r>
          </w:p>
        </w:tc>
        <w:tc>
          <w:tcPr>
            <w:tcW w:w="1034" w:type="dxa"/>
          </w:tcPr>
          <w:p w14:paraId="197009F1" w14:textId="5F5DF006" w:rsidR="00D32F4A" w:rsidRPr="00C00DB9" w:rsidRDefault="00D32F4A" w:rsidP="00D32F4A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3A2130" w14:textId="446F6223" w:rsidR="00D32F4A" w:rsidRPr="00C00DB9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337CC39" w14:textId="77777777" w:rsidR="009F0A42" w:rsidRPr="00C00DB9" w:rsidRDefault="009F0A42" w:rsidP="009F0A42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0EA24A3A" w14:textId="77777777" w:rsidR="009F0A42" w:rsidRPr="00C00DB9" w:rsidRDefault="009F0A42" w:rsidP="009F0A42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01B7AFD3" w14:textId="16685335" w:rsidR="00D32F4A" w:rsidRPr="00C00DB9" w:rsidRDefault="00D32F4A" w:rsidP="005E1468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77167323" w14:textId="1058D5C2" w:rsidR="002B3862" w:rsidRPr="00C00DB9" w:rsidRDefault="002B3862" w:rsidP="000758EE">
      <w:pPr>
        <w:pStyle w:val="EstiloPrototipo3"/>
        <w:numPr>
          <w:ilvl w:val="0"/>
          <w:numId w:val="4"/>
        </w:numPr>
      </w:pPr>
      <w:bookmarkStart w:id="11" w:name="_Ref34145623"/>
      <w:bookmarkStart w:id="12" w:name="_Ref25850851"/>
      <w:r>
        <w:lastRenderedPageBreak/>
        <w:t>Visualizar Julgamento Indeferido</w:t>
      </w:r>
      <w:bookmarkEnd w:id="11"/>
    </w:p>
    <w:p w14:paraId="50E02CF9" w14:textId="7BFA3307" w:rsidR="00032406" w:rsidRDefault="00FB37FB" w:rsidP="00032406">
      <w:pPr>
        <w:pStyle w:val="EstiloPrototipo3"/>
        <w:ind w:left="284"/>
      </w:pPr>
      <w:r>
        <w:rPr>
          <w:noProof/>
        </w:rPr>
        <w:drawing>
          <wp:inline distT="0" distB="0" distL="0" distR="0" wp14:anchorId="48849206" wp14:editId="52EF6D25">
            <wp:extent cx="5760085" cy="592391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cluid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0C2FE1" w:rsidRPr="00C00DB9" w14:paraId="525B44BA" w14:textId="77777777" w:rsidTr="0008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6DE70297" w14:textId="77777777" w:rsidR="000C2FE1" w:rsidRPr="00C00DB9" w:rsidRDefault="000C2FE1" w:rsidP="00083E4F">
            <w:pPr>
              <w:pStyle w:val="EstiloPrototipo3"/>
              <w:jc w:val="center"/>
            </w:pPr>
            <w:r w:rsidRPr="00C00DB9">
              <w:rPr>
                <w:sz w:val="24"/>
                <w:szCs w:val="24"/>
              </w:rPr>
              <w:t>Campos</w:t>
            </w:r>
          </w:p>
        </w:tc>
      </w:tr>
      <w:tr w:rsidR="000C2FE1" w:rsidRPr="00C00DB9" w14:paraId="4F05BB1B" w14:textId="77777777" w:rsidTr="0008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126886BD" w14:textId="77777777" w:rsidR="000C2FE1" w:rsidRPr="00C00DB9" w:rsidRDefault="000C2FE1" w:rsidP="00083E4F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Julgamento Deferido</w:t>
            </w:r>
          </w:p>
        </w:tc>
      </w:tr>
      <w:tr w:rsidR="000C2FE1" w:rsidRPr="00C00DB9" w14:paraId="278911A3" w14:textId="77777777" w:rsidTr="00083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9E7C85C" w14:textId="77777777" w:rsidR="000C2FE1" w:rsidRPr="00C00DB9" w:rsidRDefault="000C2FE1" w:rsidP="00083E4F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3BFE4B30" w14:textId="77777777" w:rsidR="000C2FE1" w:rsidRPr="00C00DB9" w:rsidRDefault="000C2FE1" w:rsidP="00083E4F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25973B25" w14:textId="77777777" w:rsidR="000C2FE1" w:rsidRPr="00C00DB9" w:rsidRDefault="000C2FE1" w:rsidP="00083E4F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35C4B197" w14:textId="77777777" w:rsidR="000C2FE1" w:rsidRPr="00C00DB9" w:rsidRDefault="000C2FE1" w:rsidP="00083E4F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55DDBBB4" w14:textId="77777777" w:rsidR="000C2FE1" w:rsidRPr="00C00DB9" w:rsidRDefault="000C2FE1" w:rsidP="00083E4F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3676DE07" w14:textId="77777777" w:rsidR="000C2FE1" w:rsidRPr="00C00DB9" w:rsidRDefault="000C2FE1" w:rsidP="00083E4F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09309321" w14:textId="77777777" w:rsidR="000C2FE1" w:rsidRPr="00C00DB9" w:rsidRDefault="000C2FE1" w:rsidP="00083E4F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Regra</w:t>
            </w:r>
          </w:p>
        </w:tc>
      </w:tr>
      <w:tr w:rsidR="000C2FE1" w:rsidRPr="00C00DB9" w14:paraId="670B2F95" w14:textId="77777777" w:rsidTr="0008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07659FA" w14:textId="77777777" w:rsidR="000C2FE1" w:rsidRPr="00C00DB9" w:rsidRDefault="000C2FE1" w:rsidP="000C2FE1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766BBC3" w14:textId="77777777" w:rsidR="000C2FE1" w:rsidRPr="009F0A42" w:rsidRDefault="000C2FE1" w:rsidP="00083E4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F0A42">
              <w:rPr>
                <w:sz w:val="18"/>
                <w:szCs w:val="18"/>
              </w:rPr>
              <w:t>Julgamento Final das Chapas – 1ª Instância</w:t>
            </w:r>
          </w:p>
        </w:tc>
        <w:tc>
          <w:tcPr>
            <w:tcW w:w="1306" w:type="dxa"/>
          </w:tcPr>
          <w:p w14:paraId="6B3E0FEA" w14:textId="77777777" w:rsidR="000C2FE1" w:rsidRPr="004275FA" w:rsidRDefault="000C2FE1" w:rsidP="00083E4F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Titulo</w:t>
            </w:r>
          </w:p>
        </w:tc>
        <w:tc>
          <w:tcPr>
            <w:tcW w:w="1246" w:type="dxa"/>
          </w:tcPr>
          <w:p w14:paraId="46F56950" w14:textId="77777777" w:rsidR="000C2FE1" w:rsidRDefault="000C2FE1" w:rsidP="00083E4F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label</w:t>
            </w:r>
            <w:proofErr w:type="spellEnd"/>
            <w:proofErr w:type="gramEnd"/>
          </w:p>
        </w:tc>
        <w:tc>
          <w:tcPr>
            <w:tcW w:w="1034" w:type="dxa"/>
          </w:tcPr>
          <w:p w14:paraId="4FD5EBB7" w14:textId="77777777" w:rsidR="000C2FE1" w:rsidRPr="000F3FD1" w:rsidRDefault="000C2FE1" w:rsidP="00083E4F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CC0BA86" w14:textId="77777777" w:rsidR="000C2FE1" w:rsidRPr="000F3FD1" w:rsidRDefault="000C2FE1" w:rsidP="00083E4F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8C087DC" w14:textId="77777777" w:rsidR="000C2FE1" w:rsidRPr="000F3FD1" w:rsidRDefault="000C2FE1" w:rsidP="00083E4F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0F3FD1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3D28F351" w14:textId="77777777" w:rsidR="000C2FE1" w:rsidRPr="000F3FD1" w:rsidRDefault="000C2FE1" w:rsidP="00083E4F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0F3FD1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0C2FE1" w:rsidRPr="00C00DB9" w14:paraId="4C1A96AA" w14:textId="77777777" w:rsidTr="00083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2D5A12" w14:textId="77777777" w:rsidR="000C2FE1" w:rsidRPr="00C00DB9" w:rsidRDefault="000C2FE1" w:rsidP="000C2FE1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DE53070" w14:textId="77777777" w:rsidR="000C2FE1" w:rsidRPr="009F0A42" w:rsidRDefault="000C2FE1" w:rsidP="00083E4F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9F0A42">
              <w:rPr>
                <w:sz w:val="18"/>
                <w:szCs w:val="18"/>
              </w:rPr>
              <w:t>UF:</w:t>
            </w:r>
          </w:p>
        </w:tc>
        <w:tc>
          <w:tcPr>
            <w:tcW w:w="1306" w:type="dxa"/>
          </w:tcPr>
          <w:p w14:paraId="0C8038F8" w14:textId="77777777" w:rsidR="000C2FE1" w:rsidRPr="00C00DB9" w:rsidRDefault="000C2FE1" w:rsidP="00083E4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275FA">
              <w:rPr>
                <w:sz w:val="16"/>
                <w:szCs w:val="16"/>
              </w:rPr>
              <w:t>Exibe a UF da chapa selecionada pelo ator</w:t>
            </w:r>
          </w:p>
        </w:tc>
        <w:tc>
          <w:tcPr>
            <w:tcW w:w="1246" w:type="dxa"/>
          </w:tcPr>
          <w:p w14:paraId="2E16345F" w14:textId="77777777" w:rsidR="000C2FE1" w:rsidRPr="00C00DB9" w:rsidRDefault="000C2FE1" w:rsidP="00083E4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4E3F5C8" w14:textId="77777777" w:rsidR="000C2FE1" w:rsidRPr="00C00DB9" w:rsidRDefault="000C2FE1" w:rsidP="00083E4F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858C841" w14:textId="77777777" w:rsidR="000C2FE1" w:rsidRPr="00C00DB9" w:rsidRDefault="000C2FE1" w:rsidP="00083E4F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1075435" w14:textId="77777777" w:rsidR="000C2FE1" w:rsidRPr="000F3FD1" w:rsidRDefault="000C2FE1" w:rsidP="00083E4F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0F3FD1">
              <w:rPr>
                <w:color w:val="auto"/>
                <w:sz w:val="18"/>
                <w:szCs w:val="18"/>
              </w:rPr>
              <w:t>Obrigatório: Não</w:t>
            </w:r>
          </w:p>
          <w:p w14:paraId="713652FD" w14:textId="77777777" w:rsidR="000C2FE1" w:rsidRPr="00C00DB9" w:rsidRDefault="000C2FE1" w:rsidP="00083E4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0F3FD1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0C2FE1" w:rsidRPr="00C00DB9" w14:paraId="66CBA680" w14:textId="77777777" w:rsidTr="0008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12E12F" w14:textId="77777777" w:rsidR="000C2FE1" w:rsidRPr="00C00DB9" w:rsidRDefault="000C2FE1" w:rsidP="000C2FE1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655915A" w14:textId="77777777" w:rsidR="000C2FE1" w:rsidRPr="000C2FE1" w:rsidRDefault="000C2FE1" w:rsidP="00083E4F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0C2FE1">
              <w:rPr>
                <w:sz w:val="18"/>
                <w:szCs w:val="18"/>
              </w:rPr>
              <w:t>Nº Chapa:</w:t>
            </w:r>
          </w:p>
        </w:tc>
        <w:tc>
          <w:tcPr>
            <w:tcW w:w="1306" w:type="dxa"/>
          </w:tcPr>
          <w:p w14:paraId="4BB61C43" w14:textId="77777777" w:rsidR="000C2FE1" w:rsidRPr="00C00DB9" w:rsidRDefault="000C2FE1" w:rsidP="00083E4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275FA">
              <w:rPr>
                <w:sz w:val="16"/>
                <w:szCs w:val="16"/>
              </w:rPr>
              <w:t>Exibe o número da chapa, conforme sorteio</w:t>
            </w:r>
          </w:p>
        </w:tc>
        <w:tc>
          <w:tcPr>
            <w:tcW w:w="1246" w:type="dxa"/>
          </w:tcPr>
          <w:p w14:paraId="246705D7" w14:textId="77777777" w:rsidR="000C2FE1" w:rsidRPr="00C00DB9" w:rsidRDefault="000C2FE1" w:rsidP="00083E4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1F57D83B" w14:textId="77777777" w:rsidR="000C2FE1" w:rsidRPr="00C00DB9" w:rsidRDefault="000C2FE1" w:rsidP="00083E4F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80F2215" w14:textId="77777777" w:rsidR="000C2FE1" w:rsidRPr="00C00DB9" w:rsidRDefault="000C2FE1" w:rsidP="00083E4F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79B4084" w14:textId="77777777" w:rsidR="000C2FE1" w:rsidRPr="004275FA" w:rsidRDefault="000C2FE1" w:rsidP="00083E4F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2A06ED55" w14:textId="77777777" w:rsidR="000C2FE1" w:rsidRPr="00C00DB9" w:rsidRDefault="000C2FE1" w:rsidP="00083E4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0C2FE1" w:rsidRPr="00C00DB9" w14:paraId="1CB7FE61" w14:textId="77777777" w:rsidTr="00083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D0AE89A" w14:textId="77777777" w:rsidR="000C2FE1" w:rsidRPr="00C00DB9" w:rsidRDefault="000C2FE1" w:rsidP="000C2FE1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68A3843" w14:textId="6AE4533A" w:rsidR="000C2FE1" w:rsidRPr="000C2FE1" w:rsidRDefault="000C2FE1" w:rsidP="008911D5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Resultado dos </w:t>
            </w:r>
            <w:r w:rsidR="008911D5"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>embros com Pendência</w:t>
            </w:r>
          </w:p>
        </w:tc>
        <w:tc>
          <w:tcPr>
            <w:tcW w:w="1306" w:type="dxa"/>
          </w:tcPr>
          <w:p w14:paraId="7F9D0D6C" w14:textId="55411AB2" w:rsidR="000C2FE1" w:rsidRPr="00C00DB9" w:rsidRDefault="000C2FE1" w:rsidP="000C2FE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Titulo </w:t>
            </w:r>
          </w:p>
        </w:tc>
        <w:tc>
          <w:tcPr>
            <w:tcW w:w="1246" w:type="dxa"/>
          </w:tcPr>
          <w:p w14:paraId="4718D315" w14:textId="3DA9FDC0" w:rsidR="000C2FE1" w:rsidRPr="00C00DB9" w:rsidRDefault="000C2FE1" w:rsidP="000C2FE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label</w:t>
            </w:r>
            <w:proofErr w:type="spellEnd"/>
            <w:proofErr w:type="gramEnd"/>
          </w:p>
        </w:tc>
        <w:tc>
          <w:tcPr>
            <w:tcW w:w="1034" w:type="dxa"/>
          </w:tcPr>
          <w:p w14:paraId="1E66A75F" w14:textId="7B3CFD33" w:rsidR="000C2FE1" w:rsidRPr="00C00DB9" w:rsidRDefault="000C2FE1" w:rsidP="000C2FE1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32F99B6" w14:textId="6DCA966B" w:rsidR="000C2FE1" w:rsidRPr="00C00DB9" w:rsidRDefault="000C2FE1" w:rsidP="000C2FE1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FF981AF" w14:textId="77777777" w:rsidR="000C2FE1" w:rsidRPr="004275FA" w:rsidRDefault="000C2FE1" w:rsidP="000C2FE1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3428CFC8" w14:textId="71F0BEF5" w:rsidR="000C2FE1" w:rsidRPr="00C00DB9" w:rsidRDefault="000C2FE1" w:rsidP="000C2FE1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3F5FFD" w:rsidRPr="00C00DB9" w14:paraId="705D8464" w14:textId="77777777" w:rsidTr="0008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9A69718" w14:textId="77777777" w:rsidR="003F5FFD" w:rsidRPr="00C00DB9" w:rsidRDefault="003F5FFD" w:rsidP="003F5FFD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6FF54F9" w14:textId="6A59B795" w:rsidR="003F5FFD" w:rsidRPr="000C2FE1" w:rsidRDefault="003F5FFD" w:rsidP="003F5FFD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Posição</w:t>
            </w:r>
          </w:p>
        </w:tc>
        <w:tc>
          <w:tcPr>
            <w:tcW w:w="1306" w:type="dxa"/>
          </w:tcPr>
          <w:p w14:paraId="6C6BCBD1" w14:textId="2369ACEB" w:rsidR="003F5FFD" w:rsidRPr="00C00DB9" w:rsidRDefault="003F5FFD" w:rsidP="003F5FF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posição (</w:t>
            </w:r>
            <w:proofErr w:type="spellStart"/>
            <w:r>
              <w:rPr>
                <w:sz w:val="18"/>
                <w:szCs w:val="18"/>
              </w:rPr>
              <w:t>card</w:t>
            </w:r>
            <w:proofErr w:type="spellEnd"/>
            <w:r>
              <w:rPr>
                <w:sz w:val="18"/>
                <w:szCs w:val="18"/>
              </w:rPr>
              <w:t>) do membro na chapa</w:t>
            </w:r>
          </w:p>
        </w:tc>
        <w:tc>
          <w:tcPr>
            <w:tcW w:w="1246" w:type="dxa"/>
          </w:tcPr>
          <w:p w14:paraId="7E76F853" w14:textId="5B73D0E2" w:rsidR="003F5FFD" w:rsidRPr="00C00DB9" w:rsidRDefault="003F5FFD" w:rsidP="003F5FF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35217B78" w14:textId="052162C5" w:rsidR="003F5FFD" w:rsidRPr="00C00DB9" w:rsidRDefault="003F5FFD" w:rsidP="003F5FFD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08A730C" w14:textId="6CD6CBEC" w:rsidR="003F5FFD" w:rsidRPr="00C00DB9" w:rsidRDefault="003F5FFD" w:rsidP="003F5FFD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75A0AF5" w14:textId="77777777" w:rsidR="003F5FFD" w:rsidRPr="004275FA" w:rsidRDefault="003F5FFD" w:rsidP="003F5FFD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3A6C8600" w14:textId="246313F9" w:rsidR="003F5FFD" w:rsidRPr="00C00DB9" w:rsidRDefault="003F5FFD" w:rsidP="003F5FFD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3F5FFD" w:rsidRPr="00C00DB9" w14:paraId="658B2FE2" w14:textId="77777777" w:rsidTr="00083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EACDABA" w14:textId="77777777" w:rsidR="003F5FFD" w:rsidRPr="00C00DB9" w:rsidRDefault="003F5FFD" w:rsidP="003F5FFD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84FE8B6" w14:textId="2A84EB65" w:rsidR="003F5FFD" w:rsidRPr="000C2FE1" w:rsidRDefault="003F5FFD" w:rsidP="003F5FFD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Participação</w:t>
            </w:r>
          </w:p>
        </w:tc>
        <w:tc>
          <w:tcPr>
            <w:tcW w:w="1306" w:type="dxa"/>
          </w:tcPr>
          <w:p w14:paraId="0C9F717A" w14:textId="450CE647" w:rsidR="003F5FFD" w:rsidRPr="00C00DB9" w:rsidRDefault="003F5FFD" w:rsidP="003F5FF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tipo de participação do membro na chapa</w:t>
            </w:r>
          </w:p>
        </w:tc>
        <w:tc>
          <w:tcPr>
            <w:tcW w:w="1246" w:type="dxa"/>
          </w:tcPr>
          <w:p w14:paraId="5BD10340" w14:textId="700BD91C" w:rsidR="003F5FFD" w:rsidRPr="00C00DB9" w:rsidRDefault="003F5FFD" w:rsidP="003F5FF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989B4CF" w14:textId="77777777" w:rsidR="003F5FFD" w:rsidRDefault="003F5FFD" w:rsidP="003F5FF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Titular</w:t>
            </w:r>
          </w:p>
          <w:p w14:paraId="0C495447" w14:textId="6B300667" w:rsidR="003F5FFD" w:rsidRDefault="003F5FFD" w:rsidP="003F5FF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Suplente</w:t>
            </w:r>
          </w:p>
          <w:p w14:paraId="7C769559" w14:textId="47A53FB4" w:rsidR="003F5FFD" w:rsidRPr="00C00DB9" w:rsidRDefault="003F5FFD" w:rsidP="003F5FF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6C4C7522" w14:textId="31AE0F26" w:rsidR="003F5FFD" w:rsidRPr="00C00DB9" w:rsidRDefault="003F5FFD" w:rsidP="003F5FFD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D87E34B" w14:textId="77777777" w:rsidR="003F5FFD" w:rsidRPr="004275FA" w:rsidRDefault="003F5FFD" w:rsidP="003F5FFD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4C3698A8" w14:textId="6127A0D1" w:rsidR="003F5FFD" w:rsidRPr="00C00DB9" w:rsidRDefault="003F5FFD" w:rsidP="003F5FFD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3F5FFD" w:rsidRPr="00C00DB9" w14:paraId="3532F28D" w14:textId="77777777" w:rsidTr="0008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7179EAD" w14:textId="7432EEE6" w:rsidR="003F5FFD" w:rsidRPr="00C00DB9" w:rsidRDefault="003F5FFD" w:rsidP="003F5FFD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02F4257" w14:textId="753F2821" w:rsidR="003F5FFD" w:rsidRPr="000C2FE1" w:rsidRDefault="003F5FFD" w:rsidP="003F5FFD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Nome Completo</w:t>
            </w:r>
          </w:p>
        </w:tc>
        <w:tc>
          <w:tcPr>
            <w:tcW w:w="1306" w:type="dxa"/>
          </w:tcPr>
          <w:p w14:paraId="7010E83B" w14:textId="0E82FBAE" w:rsidR="003F5FFD" w:rsidRPr="00C00DB9" w:rsidRDefault="003F5FFD" w:rsidP="003F5FF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nome completo do membro da chapa</w:t>
            </w:r>
          </w:p>
        </w:tc>
        <w:tc>
          <w:tcPr>
            <w:tcW w:w="1246" w:type="dxa"/>
          </w:tcPr>
          <w:p w14:paraId="53AA1D76" w14:textId="50DE8012" w:rsidR="003F5FFD" w:rsidRPr="00C00DB9" w:rsidRDefault="003F5FFD" w:rsidP="003F5FF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03925CA" w14:textId="0DE8CA35" w:rsidR="003F5FFD" w:rsidRPr="00C00DB9" w:rsidRDefault="003F5FFD" w:rsidP="003F5FFD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B6B7BC4" w14:textId="6A0BE901" w:rsidR="003F5FFD" w:rsidRPr="00C00DB9" w:rsidRDefault="003F5FFD" w:rsidP="003F5FFD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5F6C1D1" w14:textId="77777777" w:rsidR="003F5FFD" w:rsidRPr="004275FA" w:rsidRDefault="003F5FFD" w:rsidP="003F5FFD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1577EFB0" w14:textId="46766E27" w:rsidR="003F5FFD" w:rsidRPr="00C00DB9" w:rsidRDefault="003F5FFD" w:rsidP="003F5FFD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3F5FFD" w:rsidRPr="00C00DB9" w14:paraId="1B9FCF0E" w14:textId="77777777" w:rsidTr="00083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7B8DC8D" w14:textId="77777777" w:rsidR="003F5FFD" w:rsidRPr="00C00DB9" w:rsidRDefault="003F5FFD" w:rsidP="003F5FFD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9F1D2D4" w14:textId="21D45947" w:rsidR="003F5FFD" w:rsidRPr="000C2FE1" w:rsidRDefault="003F5FFD" w:rsidP="003F5FFD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4D320567" w14:textId="0FC5F077" w:rsidR="003F5FFD" w:rsidRPr="00C00DB9" w:rsidRDefault="003F5FFD" w:rsidP="003F5FF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registro CAU do membro da chapa</w:t>
            </w:r>
          </w:p>
        </w:tc>
        <w:tc>
          <w:tcPr>
            <w:tcW w:w="1246" w:type="dxa"/>
          </w:tcPr>
          <w:p w14:paraId="130619F6" w14:textId="6C9D1B21" w:rsidR="003F5FFD" w:rsidRPr="00C00DB9" w:rsidRDefault="003F5FFD" w:rsidP="003F5FF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C1EA82A" w14:textId="2FBC2BDC" w:rsidR="003F5FFD" w:rsidRPr="00C00DB9" w:rsidRDefault="003F5FFD" w:rsidP="003F5FFD">
            <w:pPr>
              <w:jc w:val="center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F263D21" w14:textId="60EB71CF" w:rsidR="003F5FFD" w:rsidRPr="00C00DB9" w:rsidRDefault="003F5FFD" w:rsidP="003F5FFD">
            <w:pPr>
              <w:spacing w:before="60" w:after="60"/>
              <w:rPr>
                <w:sz w:val="18"/>
                <w:szCs w:val="18"/>
              </w:rPr>
            </w:pPr>
            <w:r w:rsidRPr="000F3FD1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379F8B4" w14:textId="77777777" w:rsidR="003F5FFD" w:rsidRPr="004275FA" w:rsidRDefault="003F5FFD" w:rsidP="003F5FFD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29040E28" w14:textId="3946D773" w:rsidR="003F5FFD" w:rsidRPr="00C00DB9" w:rsidRDefault="003F5FFD" w:rsidP="003F5FFD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4275FA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0C2FE1" w:rsidRPr="00C00DB9" w14:paraId="5A6D4BD8" w14:textId="77777777" w:rsidTr="0008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DBF676D" w14:textId="77777777" w:rsidR="000C2FE1" w:rsidRPr="00C00DB9" w:rsidRDefault="000C2FE1" w:rsidP="000C2FE1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2EF7BCB" w14:textId="77777777" w:rsidR="000C2FE1" w:rsidRPr="000C2FE1" w:rsidRDefault="000C2FE1" w:rsidP="00083E4F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0C2FE1">
              <w:rPr>
                <w:noProof/>
                <w:sz w:val="18"/>
                <w:szCs w:val="18"/>
              </w:rPr>
              <w:t xml:space="preserve">Descrição </w:t>
            </w:r>
          </w:p>
        </w:tc>
        <w:tc>
          <w:tcPr>
            <w:tcW w:w="1306" w:type="dxa"/>
          </w:tcPr>
          <w:p w14:paraId="586CE141" w14:textId="77777777" w:rsidR="000C2FE1" w:rsidRPr="00C00DB9" w:rsidRDefault="000C2FE1" w:rsidP="00083E4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640A5187" w14:textId="77777777" w:rsidR="000C2FE1" w:rsidRPr="00C00DB9" w:rsidRDefault="000C2FE1" w:rsidP="00083E4F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C00DB9">
              <w:rPr>
                <w:sz w:val="18"/>
                <w:szCs w:val="18"/>
              </w:rPr>
              <w:t>label</w:t>
            </w:r>
            <w:proofErr w:type="spellEnd"/>
            <w:proofErr w:type="gramEnd"/>
          </w:p>
        </w:tc>
        <w:tc>
          <w:tcPr>
            <w:tcW w:w="1034" w:type="dxa"/>
          </w:tcPr>
          <w:p w14:paraId="7AE69CDA" w14:textId="77777777" w:rsidR="000C2FE1" w:rsidRPr="00C00DB9" w:rsidRDefault="000C2FE1" w:rsidP="00083E4F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C1C5E36" w14:textId="77777777" w:rsidR="000C2FE1" w:rsidRPr="00C00DB9" w:rsidRDefault="000C2FE1" w:rsidP="00083E4F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7574A1B" w14:textId="77777777" w:rsidR="000C2FE1" w:rsidRPr="00C00DB9" w:rsidRDefault="000C2FE1" w:rsidP="00083E4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1AC2DDD4" w14:textId="77777777" w:rsidR="000C2FE1" w:rsidRPr="00C00DB9" w:rsidRDefault="000C2FE1" w:rsidP="00083E4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40C4D6B2" w14:textId="77777777" w:rsidR="000C2FE1" w:rsidRPr="00C00DB9" w:rsidRDefault="000C2FE1" w:rsidP="00083E4F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0C2FE1" w:rsidRPr="00C00DB9" w14:paraId="10BAE95A" w14:textId="77777777" w:rsidTr="00083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E038DDD" w14:textId="77777777" w:rsidR="000C2FE1" w:rsidRPr="00C00DB9" w:rsidRDefault="000C2FE1" w:rsidP="000C2FE1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9661C71" w14:textId="77777777" w:rsidR="000C2FE1" w:rsidRPr="00C00DB9" w:rsidRDefault="000C2FE1" w:rsidP="00083E4F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C00DB9">
              <w:rPr>
                <w:sz w:val="18"/>
                <w:szCs w:val="18"/>
              </w:rPr>
              <w:t>CKeditor</w:t>
            </w:r>
            <w:proofErr w:type="spellEnd"/>
          </w:p>
        </w:tc>
        <w:tc>
          <w:tcPr>
            <w:tcW w:w="1306" w:type="dxa"/>
          </w:tcPr>
          <w:p w14:paraId="3D5E0DFE" w14:textId="77777777" w:rsidR="000C2FE1" w:rsidRPr="00C00DB9" w:rsidRDefault="000C2FE1" w:rsidP="00083E4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Componente para </w:t>
            </w:r>
            <w:r>
              <w:rPr>
                <w:sz w:val="18"/>
                <w:szCs w:val="18"/>
              </w:rPr>
              <w:t>visualização</w:t>
            </w:r>
            <w:r w:rsidRPr="00C00DB9">
              <w:rPr>
                <w:sz w:val="18"/>
                <w:szCs w:val="18"/>
              </w:rPr>
              <w:t xml:space="preserve"> do texto do parecer </w:t>
            </w:r>
            <w:r>
              <w:rPr>
                <w:sz w:val="18"/>
                <w:szCs w:val="18"/>
              </w:rPr>
              <w:t>do julgamento</w:t>
            </w:r>
          </w:p>
        </w:tc>
        <w:tc>
          <w:tcPr>
            <w:tcW w:w="1246" w:type="dxa"/>
          </w:tcPr>
          <w:p w14:paraId="5C4B952D" w14:textId="77777777" w:rsidR="000C2FE1" w:rsidRPr="00C00DB9" w:rsidRDefault="000C2FE1" w:rsidP="00083E4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AA6B943" w14:textId="77777777" w:rsidR="000C2FE1" w:rsidRPr="00C00DB9" w:rsidRDefault="000C2FE1" w:rsidP="00083E4F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91E17FB" w14:textId="77777777" w:rsidR="000C2FE1" w:rsidRPr="00C00DB9" w:rsidRDefault="000C2FE1" w:rsidP="00083E4F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28ACD74" w14:textId="77777777" w:rsidR="000C2FE1" w:rsidRPr="00C00DB9" w:rsidRDefault="000C2FE1" w:rsidP="00083E4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41F8A9BE" w14:textId="77777777" w:rsidR="000C2FE1" w:rsidRPr="00C00DB9" w:rsidRDefault="000C2FE1" w:rsidP="00083E4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7B94A640" w14:textId="77777777" w:rsidR="000C2FE1" w:rsidRPr="00C00DB9" w:rsidRDefault="000C2FE1" w:rsidP="00083E4F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0C2FE1" w:rsidRPr="00C00DB9" w14:paraId="7A677DCB" w14:textId="77777777" w:rsidTr="0008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D96DE29" w14:textId="77777777" w:rsidR="000C2FE1" w:rsidRPr="00C00DB9" w:rsidRDefault="000C2FE1" w:rsidP="000C2FE1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FD5BB23" w14:textId="77777777" w:rsidR="000C2FE1" w:rsidRPr="00C00DB9" w:rsidRDefault="000C2FE1" w:rsidP="00083E4F">
            <w:pPr>
              <w:spacing w:before="60" w:after="60"/>
              <w:jc w:val="center"/>
              <w:rPr>
                <w:noProof/>
              </w:rPr>
            </w:pPr>
            <w:r w:rsidRPr="00C00DB9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55790B73" w14:textId="77777777" w:rsidR="000C2FE1" w:rsidRPr="00C00DB9" w:rsidRDefault="000C2FE1" w:rsidP="00083E4F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C00DB9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1FB91D89" w14:textId="77777777" w:rsidR="000C2FE1" w:rsidRPr="00C00DB9" w:rsidRDefault="000C2FE1" w:rsidP="00083E4F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label</w:t>
            </w:r>
            <w:proofErr w:type="spellEnd"/>
            <w:proofErr w:type="gramEnd"/>
          </w:p>
        </w:tc>
        <w:tc>
          <w:tcPr>
            <w:tcW w:w="1034" w:type="dxa"/>
          </w:tcPr>
          <w:p w14:paraId="1BAED3AF" w14:textId="77777777" w:rsidR="000C2FE1" w:rsidRPr="00C00DB9" w:rsidRDefault="000C2FE1" w:rsidP="00083E4F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CFB9BEB" w14:textId="77777777" w:rsidR="000C2FE1" w:rsidRPr="00C00DB9" w:rsidRDefault="000C2FE1" w:rsidP="00083E4F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B995AD0" w14:textId="77777777" w:rsidR="000C2FE1" w:rsidRPr="00C00DB9" w:rsidRDefault="000C2FE1" w:rsidP="00083E4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453DD29A" w14:textId="77777777" w:rsidR="000C2FE1" w:rsidRPr="00C00DB9" w:rsidRDefault="000C2FE1" w:rsidP="00083E4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6FC52D4B" w14:textId="77777777" w:rsidR="000C2FE1" w:rsidRPr="00C00DB9" w:rsidRDefault="000C2FE1" w:rsidP="00083E4F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0C2FE1" w:rsidRPr="00C00DB9" w14:paraId="3EFEC906" w14:textId="77777777" w:rsidTr="00083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F51D625" w14:textId="77777777" w:rsidR="000C2FE1" w:rsidRPr="00C00DB9" w:rsidRDefault="000C2FE1" w:rsidP="000C2FE1">
            <w:pPr>
              <w:pStyle w:val="PargrafodaLista"/>
              <w:numPr>
                <w:ilvl w:val="0"/>
                <w:numId w:val="4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1913DF5" w14:textId="77777777" w:rsidR="000C2FE1" w:rsidRPr="00C00DB9" w:rsidRDefault="000C2FE1" w:rsidP="00083E4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2C02A4DD" w14:textId="77777777" w:rsidR="000C2FE1" w:rsidRPr="00C00DB9" w:rsidRDefault="000C2FE1" w:rsidP="00083E4F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Componente para realizar </w:t>
            </w:r>
            <w:r>
              <w:rPr>
                <w:sz w:val="18"/>
                <w:szCs w:val="18"/>
              </w:rPr>
              <w:t>download</w:t>
            </w:r>
            <w:r w:rsidRPr="00C00DB9">
              <w:rPr>
                <w:sz w:val="18"/>
                <w:szCs w:val="18"/>
              </w:rPr>
              <w:t xml:space="preserve"> do arquivo</w:t>
            </w:r>
          </w:p>
        </w:tc>
        <w:tc>
          <w:tcPr>
            <w:tcW w:w="1246" w:type="dxa"/>
          </w:tcPr>
          <w:p w14:paraId="7C7B8959" w14:textId="77777777" w:rsidR="000C2FE1" w:rsidRPr="00C00DB9" w:rsidRDefault="000C2FE1" w:rsidP="00083E4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Componente</w:t>
            </w:r>
          </w:p>
        </w:tc>
        <w:tc>
          <w:tcPr>
            <w:tcW w:w="1034" w:type="dxa"/>
          </w:tcPr>
          <w:p w14:paraId="2A511E15" w14:textId="77777777" w:rsidR="000C2FE1" w:rsidRPr="00C00DB9" w:rsidRDefault="000C2FE1" w:rsidP="00083E4F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4FBE420" w14:textId="77777777" w:rsidR="000C2FE1" w:rsidRPr="00C00DB9" w:rsidRDefault="000C2FE1" w:rsidP="00083E4F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E6B4098" w14:textId="77777777" w:rsidR="000C2FE1" w:rsidRPr="00C00DB9" w:rsidRDefault="000C2FE1" w:rsidP="00083E4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0399DE11" w14:textId="77777777" w:rsidR="000C2FE1" w:rsidRPr="00C00DB9" w:rsidRDefault="000C2FE1" w:rsidP="00083E4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40E8D34B" w14:textId="77777777" w:rsidR="000C2FE1" w:rsidRPr="00C00DB9" w:rsidRDefault="000C2FE1" w:rsidP="00083E4F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2D86DAF2" w14:textId="77777777" w:rsidR="002911EE" w:rsidRDefault="002911EE" w:rsidP="002911EE">
      <w:pPr>
        <w:pStyle w:val="EstiloPrototipo3"/>
        <w:ind w:left="426"/>
      </w:pPr>
    </w:p>
    <w:p w14:paraId="398CF783" w14:textId="77777777" w:rsidR="002911EE" w:rsidRDefault="002911EE" w:rsidP="002911EE">
      <w:pPr>
        <w:pStyle w:val="EstiloPrototipo3"/>
        <w:ind w:left="426"/>
      </w:pPr>
    </w:p>
    <w:p w14:paraId="53F68FA4" w14:textId="2804D422" w:rsidR="000514D4" w:rsidRPr="00C00DB9" w:rsidRDefault="0090345D" w:rsidP="002911EE">
      <w:pPr>
        <w:pStyle w:val="EstiloPrototipo3"/>
        <w:ind w:left="426"/>
      </w:pPr>
      <w:r w:rsidRPr="00C00DB9">
        <w:t xml:space="preserve"> </w:t>
      </w:r>
      <w:bookmarkStart w:id="13" w:name="_Toc35527285"/>
      <w:bookmarkEnd w:id="10"/>
      <w:bookmarkEnd w:id="12"/>
      <w:r w:rsidR="00CE176F" w:rsidRPr="00C00DB9">
        <w:t>CRITÉRIOS DE ACEITE</w:t>
      </w:r>
      <w:bookmarkEnd w:id="13"/>
    </w:p>
    <w:p w14:paraId="34F179F8" w14:textId="77777777" w:rsidR="0030370F" w:rsidRPr="00C00DB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C00DB9">
        <w:rPr>
          <w:b/>
          <w:color w:val="auto"/>
        </w:rPr>
        <w:t xml:space="preserve">Premissa: </w:t>
      </w:r>
    </w:p>
    <w:p w14:paraId="0982FA81" w14:textId="531C249A" w:rsidR="008B09AE" w:rsidRPr="00C00DB9" w:rsidRDefault="00F557A2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>Esta história deve ser executada quando o usu</w:t>
      </w:r>
      <w:r w:rsidR="008B09AE" w:rsidRPr="00C00DB9">
        <w:t xml:space="preserve">ário </w:t>
      </w:r>
      <w:r w:rsidR="00982C5C">
        <w:t xml:space="preserve">selecionar a Aba </w:t>
      </w:r>
      <w:r w:rsidR="00982C5C" w:rsidRPr="008E468A">
        <w:rPr>
          <w:color w:val="31849B" w:themeColor="accent5" w:themeShade="BF"/>
        </w:rPr>
        <w:t>Julgamento 1ª Instância</w:t>
      </w:r>
      <w:r w:rsidR="00DE4096" w:rsidRPr="00C00DB9">
        <w:t>;</w:t>
      </w:r>
    </w:p>
    <w:p w14:paraId="7DB33B5A" w14:textId="77777777" w:rsidR="00DE4096" w:rsidRPr="00C00DB9" w:rsidRDefault="00DE4096" w:rsidP="00DE409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A8DA76C" w14:textId="763E5B66" w:rsidR="007625C1" w:rsidRPr="00C00DB9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 xml:space="preserve">O usuário deve ter permissão de acesso de </w:t>
      </w:r>
      <w:r w:rsidR="006F4446" w:rsidRPr="008E468A">
        <w:rPr>
          <w:color w:val="31849B" w:themeColor="accent5" w:themeShade="BF"/>
        </w:rPr>
        <w:t>A</w:t>
      </w:r>
      <w:r w:rsidRPr="008E468A">
        <w:rPr>
          <w:color w:val="31849B" w:themeColor="accent5" w:themeShade="BF"/>
        </w:rPr>
        <w:t xml:space="preserve">ssessor </w:t>
      </w:r>
      <w:r w:rsidRPr="008E468A">
        <w:rPr>
          <w:b/>
          <w:color w:val="31849B" w:themeColor="accent5" w:themeShade="BF"/>
        </w:rPr>
        <w:t>CEN/BR</w:t>
      </w:r>
      <w:r w:rsidRPr="00C00DB9">
        <w:t xml:space="preserve"> e </w:t>
      </w:r>
      <w:r w:rsidR="006F4446" w:rsidRPr="008E468A">
        <w:rPr>
          <w:color w:val="31849B" w:themeColor="accent5" w:themeShade="BF"/>
        </w:rPr>
        <w:t>A</w:t>
      </w:r>
      <w:r w:rsidRPr="008E468A">
        <w:rPr>
          <w:color w:val="31849B" w:themeColor="accent5" w:themeShade="BF"/>
        </w:rPr>
        <w:t xml:space="preserve">ssessor </w:t>
      </w:r>
      <w:r w:rsidRPr="008E468A">
        <w:rPr>
          <w:b/>
          <w:color w:val="31849B" w:themeColor="accent5" w:themeShade="BF"/>
        </w:rPr>
        <w:t>CE/UF</w:t>
      </w:r>
      <w:r w:rsidRPr="00C00DB9">
        <w:t xml:space="preserve">, conforme cadastro no SICCAU Corporativo, vinculado ao usuário </w:t>
      </w:r>
      <w:proofErr w:type="spellStart"/>
      <w:r w:rsidRPr="00C00DB9">
        <w:t>logado</w:t>
      </w:r>
      <w:proofErr w:type="spellEnd"/>
      <w:r w:rsidRPr="00C00DB9">
        <w:rPr>
          <w:rStyle w:val="Refdenotaderodap"/>
          <w:color w:val="31849B" w:themeColor="accent5" w:themeShade="BF"/>
        </w:rPr>
        <w:footnoteReference w:id="1"/>
      </w:r>
      <w:r w:rsidRPr="00C00DB9">
        <w:t>.</w:t>
      </w:r>
      <w:r w:rsidRPr="00C00DB9">
        <w:rPr>
          <w:color w:val="31849B" w:themeColor="accent5" w:themeShade="BF"/>
        </w:rPr>
        <w:t xml:space="preserve">  </w:t>
      </w:r>
    </w:p>
    <w:p w14:paraId="406CD386" w14:textId="77777777" w:rsidR="00070AF3" w:rsidRPr="00C00DB9" w:rsidRDefault="00070AF3" w:rsidP="00070AF3">
      <w:pPr>
        <w:pStyle w:val="PargrafodaLista"/>
      </w:pPr>
    </w:p>
    <w:p w14:paraId="665F158B" w14:textId="77777777" w:rsidR="00B00B8B" w:rsidRPr="00C00DB9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225D4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12024542"/>
      <w:r w:rsidRPr="00C00DB9">
        <w:rPr>
          <w:b/>
        </w:rPr>
        <w:t>Regras Gerais:</w:t>
      </w:r>
      <w:bookmarkEnd w:id="14"/>
    </w:p>
    <w:p w14:paraId="79B50E98" w14:textId="5F29F5D6" w:rsidR="00982C5C" w:rsidRPr="002B3862" w:rsidRDefault="00982C5C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Após a inclusão do Julgamento Final na HST078, o sistema deve exibir a Nova Aba </w:t>
      </w:r>
      <w:r w:rsidRPr="00982C5C">
        <w:rPr>
          <w:color w:val="31849B" w:themeColor="accent5" w:themeShade="BF"/>
        </w:rPr>
        <w:t>Julgamento 1ª Instância</w:t>
      </w:r>
      <w:r w:rsidR="002B3862">
        <w:rPr>
          <w:color w:val="auto"/>
        </w:rPr>
        <w:t>;</w:t>
      </w:r>
    </w:p>
    <w:p w14:paraId="29AFFA81" w14:textId="77777777" w:rsidR="002B3862" w:rsidRDefault="002B3862" w:rsidP="002B386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7C8FDD0" w14:textId="5A3A9A3B" w:rsidR="002B3862" w:rsidRPr="002B3862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 xml:space="preserve">O </w:t>
      </w:r>
      <w:r>
        <w:t xml:space="preserve">sistema </w:t>
      </w:r>
      <w:r w:rsidRPr="00FC11F5">
        <w:rPr>
          <w:color w:val="000000" w:themeColor="text1"/>
        </w:rPr>
        <w:t xml:space="preserve">deve validar o ator </w:t>
      </w:r>
      <w:proofErr w:type="spellStart"/>
      <w:r w:rsidRPr="00FC11F5">
        <w:rPr>
          <w:color w:val="000000" w:themeColor="text1"/>
        </w:rPr>
        <w:t>logado</w:t>
      </w:r>
      <w:proofErr w:type="spellEnd"/>
      <w:r w:rsidRPr="00FC11F5">
        <w:rPr>
          <w:color w:val="000000" w:themeColor="text1"/>
        </w:rPr>
        <w:t xml:space="preserve">; </w:t>
      </w:r>
      <w:r w:rsidR="002B3862">
        <w:rPr>
          <w:color w:val="000000" w:themeColor="text1"/>
        </w:rPr>
        <w:t>conforme regras descritas na HST078;</w:t>
      </w:r>
    </w:p>
    <w:p w14:paraId="345A94EA" w14:textId="77777777" w:rsidR="00450F9B" w:rsidRDefault="00450F9B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bookmarkStart w:id="15" w:name="_Ref15911404"/>
    </w:p>
    <w:p w14:paraId="153BBCC0" w14:textId="77777777" w:rsidR="002B3862" w:rsidRPr="00C00DB9" w:rsidRDefault="002B3862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4FAA16C" w14:textId="6749C1E0" w:rsidR="000B1045" w:rsidRPr="0069736F" w:rsidRDefault="00C70470" w:rsidP="000B104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25829873"/>
      <w:r>
        <w:rPr>
          <w:b/>
        </w:rPr>
        <w:t xml:space="preserve">Visualizar </w:t>
      </w:r>
      <w:r w:rsidR="00890DB6" w:rsidRPr="00C00DB9">
        <w:rPr>
          <w:b/>
        </w:rPr>
        <w:t xml:space="preserve">Julgamento </w:t>
      </w:r>
      <w:r w:rsidR="002B3862">
        <w:rPr>
          <w:b/>
        </w:rPr>
        <w:t>Final</w:t>
      </w:r>
      <w:r w:rsidR="00890DB6" w:rsidRPr="00C00DB9">
        <w:rPr>
          <w:b/>
        </w:rPr>
        <w:t xml:space="preserve"> – </w:t>
      </w:r>
      <w:r w:rsidR="002B3862">
        <w:rPr>
          <w:b/>
        </w:rPr>
        <w:t>1</w:t>
      </w:r>
      <w:r w:rsidR="00890DB6" w:rsidRPr="00C00DB9">
        <w:rPr>
          <w:b/>
        </w:rPr>
        <w:t>ª Instância</w:t>
      </w:r>
      <w:r w:rsidR="000B1045" w:rsidRPr="00C00DB9">
        <w:rPr>
          <w:b/>
        </w:rPr>
        <w:t xml:space="preserve">: </w:t>
      </w:r>
      <w:r w:rsidR="000B1045" w:rsidRPr="00C00DB9">
        <w:rPr>
          <w:color w:val="31849B" w:themeColor="accent5" w:themeShade="BF"/>
        </w:rPr>
        <w:t>[</w:t>
      </w:r>
      <w:r w:rsidR="000758EE">
        <w:rPr>
          <w:color w:val="31849B" w:themeColor="accent5" w:themeShade="BF"/>
        </w:rPr>
        <w:fldChar w:fldCharType="begin"/>
      </w:r>
      <w:r w:rsidR="000758EE">
        <w:rPr>
          <w:color w:val="31849B" w:themeColor="accent5" w:themeShade="BF"/>
        </w:rPr>
        <w:instrText xml:space="preserve"> REF _Ref34145619 \r \h </w:instrText>
      </w:r>
      <w:r w:rsidR="000758EE">
        <w:rPr>
          <w:color w:val="31849B" w:themeColor="accent5" w:themeShade="BF"/>
        </w:rPr>
      </w:r>
      <w:r w:rsidR="000758EE">
        <w:rPr>
          <w:color w:val="31849B" w:themeColor="accent5" w:themeShade="BF"/>
        </w:rPr>
        <w:fldChar w:fldCharType="separate"/>
      </w:r>
      <w:r w:rsidR="000758EE">
        <w:rPr>
          <w:color w:val="31849B" w:themeColor="accent5" w:themeShade="BF"/>
        </w:rPr>
        <w:t>P01</w:t>
      </w:r>
      <w:r w:rsidR="000758EE">
        <w:rPr>
          <w:color w:val="31849B" w:themeColor="accent5" w:themeShade="BF"/>
        </w:rPr>
        <w:fldChar w:fldCharType="end"/>
      </w:r>
      <w:r w:rsidR="000758EE">
        <w:rPr>
          <w:color w:val="31849B" w:themeColor="accent5" w:themeShade="BF"/>
        </w:rPr>
        <w:t>] [</w:t>
      </w:r>
      <w:r w:rsidR="000758EE">
        <w:rPr>
          <w:color w:val="31849B" w:themeColor="accent5" w:themeShade="BF"/>
        </w:rPr>
        <w:fldChar w:fldCharType="begin"/>
      </w:r>
      <w:r w:rsidR="000758EE">
        <w:rPr>
          <w:color w:val="31849B" w:themeColor="accent5" w:themeShade="BF"/>
        </w:rPr>
        <w:instrText xml:space="preserve"> REF _Ref34145623 \r \h </w:instrText>
      </w:r>
      <w:r w:rsidR="000758EE">
        <w:rPr>
          <w:color w:val="31849B" w:themeColor="accent5" w:themeShade="BF"/>
        </w:rPr>
      </w:r>
      <w:r w:rsidR="000758EE">
        <w:rPr>
          <w:color w:val="31849B" w:themeColor="accent5" w:themeShade="BF"/>
        </w:rPr>
        <w:fldChar w:fldCharType="separate"/>
      </w:r>
      <w:r w:rsidR="000758EE">
        <w:rPr>
          <w:color w:val="31849B" w:themeColor="accent5" w:themeShade="BF"/>
        </w:rPr>
        <w:t>P02</w:t>
      </w:r>
      <w:r w:rsidR="000758EE">
        <w:rPr>
          <w:color w:val="31849B" w:themeColor="accent5" w:themeShade="BF"/>
        </w:rPr>
        <w:fldChar w:fldCharType="end"/>
      </w:r>
      <w:r w:rsidR="000B1045" w:rsidRPr="00C00DB9">
        <w:rPr>
          <w:color w:val="31849B" w:themeColor="accent5" w:themeShade="BF"/>
        </w:rPr>
        <w:t>]</w:t>
      </w:r>
      <w:bookmarkEnd w:id="16"/>
      <w:r w:rsidR="00890DB6" w:rsidRPr="00C00DB9">
        <w:rPr>
          <w:color w:val="31849B" w:themeColor="accent5" w:themeShade="BF"/>
        </w:rPr>
        <w:t xml:space="preserve"> </w:t>
      </w:r>
    </w:p>
    <w:p w14:paraId="151A4582" w14:textId="76C69995" w:rsidR="00BA0C6B" w:rsidRDefault="00BA0C6B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Na </w:t>
      </w:r>
      <w:r w:rsidR="007871D3">
        <w:t xml:space="preserve">Nova Aba </w:t>
      </w:r>
      <w:r w:rsidR="007871D3" w:rsidRPr="00982C5C">
        <w:rPr>
          <w:color w:val="31849B" w:themeColor="accent5" w:themeShade="BF"/>
        </w:rPr>
        <w:t>Julgamento 1ª Instância</w:t>
      </w:r>
      <w:r w:rsidR="007871D3" w:rsidRPr="007871D3">
        <w:rPr>
          <w:color w:val="auto"/>
        </w:rPr>
        <w:t>, o sistema deve exibir as informações descritas abaixo:</w:t>
      </w:r>
    </w:p>
    <w:p w14:paraId="4426AF78" w14:textId="77777777" w:rsidR="007017C0" w:rsidRPr="0069736F" w:rsidRDefault="007017C0" w:rsidP="007017C0">
      <w:pPr>
        <w:pStyle w:val="PargrafodaLista"/>
        <w:spacing w:before="60" w:after="60"/>
        <w:ind w:left="574"/>
        <w:jc w:val="both"/>
      </w:pPr>
    </w:p>
    <w:p w14:paraId="7F56BF90" w14:textId="0E2FE829" w:rsidR="0069736F" w:rsidRPr="007017C0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 w:rsidRPr="007871D3">
        <w:rPr>
          <w:color w:val="auto"/>
        </w:rPr>
        <w:t xml:space="preserve">O </w:t>
      </w:r>
      <w:r w:rsidR="007017C0" w:rsidRPr="007871D3">
        <w:rPr>
          <w:color w:val="auto"/>
        </w:rPr>
        <w:t xml:space="preserve">sistema </w:t>
      </w:r>
      <w:r w:rsidR="007017C0" w:rsidRPr="00C00DB9">
        <w:rPr>
          <w:color w:val="000000" w:themeColor="text1"/>
        </w:rPr>
        <w:t xml:space="preserve">deve validar se o pedido foi deferido ou indeferido; Caso tenha sido </w:t>
      </w:r>
      <w:r w:rsidR="007017C0" w:rsidRPr="00C00DB9">
        <w:rPr>
          <w:color w:val="31849B" w:themeColor="accent5" w:themeShade="BF"/>
        </w:rPr>
        <w:t>DEFERIDO</w:t>
      </w:r>
      <w:r w:rsidR="007017C0" w:rsidRPr="00C00DB9">
        <w:rPr>
          <w:color w:val="000000" w:themeColor="text1"/>
        </w:rPr>
        <w:t>, o sistema deve exibir no topo da interface a opção:</w:t>
      </w:r>
      <w:r w:rsidR="007017C0" w:rsidRPr="007017C0">
        <w:rPr>
          <w:noProof/>
          <w:color w:val="000000" w:themeColor="text1"/>
        </w:rPr>
        <w:t xml:space="preserve"> </w:t>
      </w:r>
      <w:r w:rsidR="007017C0" w:rsidRPr="00C00DB9">
        <w:rPr>
          <w:noProof/>
          <w:color w:val="000000" w:themeColor="text1"/>
        </w:rPr>
        <w:drawing>
          <wp:inline distT="0" distB="0" distL="0" distR="0" wp14:anchorId="7B5E3616" wp14:editId="684DDD4E">
            <wp:extent cx="374650" cy="354215"/>
            <wp:effectExtent l="0" t="0" r="6350" b="825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7" cy="3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CEC4" w14:textId="66B2EB26" w:rsidR="007017C0" w:rsidRDefault="007017C0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 w:rsidRPr="007017C0">
        <w:rPr>
          <w:color w:val="auto"/>
        </w:rPr>
        <w:t>Caso</w:t>
      </w:r>
      <w:r>
        <w:rPr>
          <w:color w:val="31849B" w:themeColor="accent5" w:themeShade="BF"/>
        </w:rPr>
        <w:t xml:space="preserve"> </w:t>
      </w:r>
      <w:r w:rsidRPr="00C00DB9">
        <w:rPr>
          <w:color w:val="000000" w:themeColor="text1"/>
        </w:rPr>
        <w:t xml:space="preserve">tenha sido </w:t>
      </w:r>
      <w:r w:rsidRPr="00C00DB9">
        <w:rPr>
          <w:color w:val="31849B" w:themeColor="accent5" w:themeShade="BF"/>
        </w:rPr>
        <w:t>INDEFERIDO</w:t>
      </w:r>
      <w:r w:rsidRPr="00C00DB9">
        <w:rPr>
          <w:color w:val="000000" w:themeColor="text1"/>
        </w:rPr>
        <w:t>, o sistema deve exibir no topo da interface a opção:</w:t>
      </w:r>
      <w:r w:rsidRPr="007017C0">
        <w:rPr>
          <w:noProof/>
        </w:rPr>
        <w:t xml:space="preserve"> </w:t>
      </w:r>
      <w:r w:rsidRPr="00C00DB9">
        <w:rPr>
          <w:noProof/>
        </w:rPr>
        <w:drawing>
          <wp:inline distT="0" distB="0" distL="0" distR="0" wp14:anchorId="603A3A4D" wp14:editId="34DB9369">
            <wp:extent cx="385837" cy="343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05" cy="3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709B" w14:textId="77777777" w:rsidR="007017C0" w:rsidRPr="00C00DB9" w:rsidRDefault="007017C0" w:rsidP="00890DB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2099A9DA" w14:textId="3177C932" w:rsidR="007017C0" w:rsidRPr="007871D3" w:rsidRDefault="007017C0" w:rsidP="007871D3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O </w:t>
      </w:r>
      <w:r w:rsidRPr="007871D3">
        <w:rPr>
          <w:color w:val="auto"/>
        </w:rPr>
        <w:t xml:space="preserve">sistema exibir o detalhamento das informações do </w:t>
      </w:r>
      <w:r w:rsidR="007871D3" w:rsidRPr="007871D3">
        <w:rPr>
          <w:color w:val="auto"/>
        </w:rPr>
        <w:t>Julgamento</w:t>
      </w:r>
      <w:r w:rsidRPr="007871D3">
        <w:rPr>
          <w:color w:val="auto"/>
        </w:rPr>
        <w:t xml:space="preserve">, conforme </w:t>
      </w:r>
      <w:r w:rsidR="00AD4B90">
        <w:rPr>
          <w:color w:val="auto"/>
        </w:rPr>
        <w:t xml:space="preserve">informações </w:t>
      </w:r>
      <w:r w:rsidRPr="007871D3">
        <w:rPr>
          <w:color w:val="auto"/>
        </w:rPr>
        <w:t>incluíd</w:t>
      </w:r>
      <w:r w:rsidR="00AD4B90">
        <w:rPr>
          <w:color w:val="auto"/>
        </w:rPr>
        <w:t>as</w:t>
      </w:r>
      <w:r w:rsidRPr="007871D3">
        <w:rPr>
          <w:color w:val="auto"/>
        </w:rPr>
        <w:t xml:space="preserve"> na estória HST0</w:t>
      </w:r>
      <w:r w:rsidR="007871D3" w:rsidRPr="007871D3">
        <w:rPr>
          <w:color w:val="auto"/>
        </w:rPr>
        <w:t>78</w:t>
      </w:r>
      <w:r w:rsidRPr="007871D3">
        <w:rPr>
          <w:color w:val="auto"/>
        </w:rPr>
        <w:t xml:space="preserve">; </w:t>
      </w:r>
    </w:p>
    <w:p w14:paraId="124D4AE9" w14:textId="77777777" w:rsidR="007871D3" w:rsidRDefault="007871D3" w:rsidP="007871D3">
      <w:pPr>
        <w:pStyle w:val="PargrafodaLista"/>
      </w:pPr>
    </w:p>
    <w:p w14:paraId="0D535D8D" w14:textId="35B4F1DF" w:rsidR="007871D3" w:rsidRPr="007871D3" w:rsidRDefault="007871D3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>
        <w:t>Para os Julgamento</w:t>
      </w:r>
      <w:r w:rsidR="006058FB">
        <w:t>s</w:t>
      </w:r>
      <w:r>
        <w:t xml:space="preserve"> </w:t>
      </w:r>
      <w:r w:rsidRPr="007871D3">
        <w:rPr>
          <w:color w:val="31849B" w:themeColor="accent5" w:themeShade="BF"/>
        </w:rPr>
        <w:t>DEFERIDOS</w:t>
      </w:r>
      <w:r w:rsidR="006058FB">
        <w:rPr>
          <w:color w:val="31849B" w:themeColor="accent5" w:themeShade="BF"/>
        </w:rPr>
        <w:t xml:space="preserve"> </w:t>
      </w:r>
      <w:r w:rsidR="006058FB" w:rsidRPr="00C00DB9">
        <w:rPr>
          <w:color w:val="31849B" w:themeColor="accent5" w:themeShade="BF"/>
        </w:rPr>
        <w:t>[</w:t>
      </w:r>
      <w:r w:rsidR="006058FB">
        <w:rPr>
          <w:color w:val="31849B" w:themeColor="accent5" w:themeShade="BF"/>
        </w:rPr>
        <w:fldChar w:fldCharType="begin"/>
      </w:r>
      <w:r w:rsidR="006058FB">
        <w:rPr>
          <w:color w:val="31849B" w:themeColor="accent5" w:themeShade="BF"/>
        </w:rPr>
        <w:instrText xml:space="preserve"> REF _Ref34145619 \r \h </w:instrText>
      </w:r>
      <w:r w:rsidR="006058FB">
        <w:rPr>
          <w:color w:val="31849B" w:themeColor="accent5" w:themeShade="BF"/>
        </w:rPr>
      </w:r>
      <w:r w:rsidR="006058FB">
        <w:rPr>
          <w:color w:val="31849B" w:themeColor="accent5" w:themeShade="BF"/>
        </w:rPr>
        <w:fldChar w:fldCharType="separate"/>
      </w:r>
      <w:r w:rsidR="006058FB">
        <w:rPr>
          <w:color w:val="31849B" w:themeColor="accent5" w:themeShade="BF"/>
        </w:rPr>
        <w:t>P01</w:t>
      </w:r>
      <w:r w:rsidR="006058FB">
        <w:rPr>
          <w:color w:val="31849B" w:themeColor="accent5" w:themeShade="BF"/>
        </w:rPr>
        <w:fldChar w:fldCharType="end"/>
      </w:r>
      <w:r w:rsidR="006058FB">
        <w:rPr>
          <w:color w:val="31849B" w:themeColor="accent5" w:themeShade="BF"/>
        </w:rPr>
        <w:t xml:space="preserve">] </w:t>
      </w:r>
      <w:r w:rsidR="006058FB" w:rsidRPr="00E74E46">
        <w:rPr>
          <w:color w:val="auto"/>
        </w:rPr>
        <w:t>ou</w:t>
      </w:r>
      <w:r w:rsidR="006058FB">
        <w:rPr>
          <w:color w:val="31849B" w:themeColor="accent5" w:themeShade="BF"/>
        </w:rPr>
        <w:t xml:space="preserve"> INDEFERIDOS [</w:t>
      </w:r>
      <w:r w:rsidR="006058FB">
        <w:rPr>
          <w:color w:val="31849B" w:themeColor="accent5" w:themeShade="BF"/>
        </w:rPr>
        <w:fldChar w:fldCharType="begin"/>
      </w:r>
      <w:r w:rsidR="006058FB">
        <w:rPr>
          <w:color w:val="31849B" w:themeColor="accent5" w:themeShade="BF"/>
        </w:rPr>
        <w:instrText xml:space="preserve"> REF _Ref34145623 \r \h </w:instrText>
      </w:r>
      <w:r w:rsidR="006058FB">
        <w:rPr>
          <w:color w:val="31849B" w:themeColor="accent5" w:themeShade="BF"/>
        </w:rPr>
      </w:r>
      <w:r w:rsidR="006058FB">
        <w:rPr>
          <w:color w:val="31849B" w:themeColor="accent5" w:themeShade="BF"/>
        </w:rPr>
        <w:fldChar w:fldCharType="separate"/>
      </w:r>
      <w:r w:rsidR="006058FB">
        <w:rPr>
          <w:color w:val="31849B" w:themeColor="accent5" w:themeShade="BF"/>
        </w:rPr>
        <w:t>P02</w:t>
      </w:r>
      <w:r w:rsidR="006058FB">
        <w:rPr>
          <w:color w:val="31849B" w:themeColor="accent5" w:themeShade="BF"/>
        </w:rPr>
        <w:fldChar w:fldCharType="end"/>
      </w:r>
      <w:r w:rsidR="006058FB" w:rsidRPr="00C00DB9">
        <w:rPr>
          <w:color w:val="31849B" w:themeColor="accent5" w:themeShade="BF"/>
        </w:rPr>
        <w:t>]</w:t>
      </w:r>
      <w:r>
        <w:t>, o sistema deve exibir a</w:t>
      </w:r>
      <w:r w:rsidR="006058FB">
        <w:t>s</w:t>
      </w:r>
      <w:r>
        <w:t xml:space="preserve"> interface</w:t>
      </w:r>
      <w:r>
        <w:rPr>
          <w:color w:val="auto"/>
        </w:rPr>
        <w:t xml:space="preserve"> com o campo </w:t>
      </w:r>
      <w:r w:rsidRPr="007871D3">
        <w:rPr>
          <w:color w:val="31849B" w:themeColor="accent5" w:themeShade="BF"/>
        </w:rPr>
        <w:t>Descrição</w:t>
      </w:r>
      <w:r>
        <w:rPr>
          <w:color w:val="31849B" w:themeColor="accent5" w:themeShade="BF"/>
        </w:rPr>
        <w:t xml:space="preserve"> </w:t>
      </w:r>
      <w:r w:rsidRPr="00C00DB9">
        <w:rPr>
          <w:b/>
          <w:color w:val="000000" w:themeColor="text1"/>
        </w:rPr>
        <w:t>desabilitado para edição</w:t>
      </w:r>
      <w:r w:rsidR="006058FB">
        <w:rPr>
          <w:b/>
          <w:color w:val="000000" w:themeColor="text1"/>
        </w:rPr>
        <w:t>;</w:t>
      </w:r>
    </w:p>
    <w:p w14:paraId="4DBA1B98" w14:textId="77777777" w:rsidR="007871D3" w:rsidRPr="0084009C" w:rsidRDefault="007871D3" w:rsidP="007871D3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77C16963" w14:textId="5F7F476B" w:rsidR="007871D3" w:rsidRPr="007017C0" w:rsidRDefault="007871D3" w:rsidP="007871D3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No campo </w:t>
      </w:r>
      <w:r w:rsidRPr="00E74E46">
        <w:rPr>
          <w:color w:val="31849B" w:themeColor="accent5" w:themeShade="BF"/>
        </w:rPr>
        <w:t>Documento</w:t>
      </w:r>
      <w:r w:rsidRPr="00C00DB9">
        <w:rPr>
          <w:color w:val="000000" w:themeColor="text1"/>
        </w:rPr>
        <w:t>, o sistema deve permitir que o ator realize o download</w:t>
      </w:r>
      <w:r>
        <w:rPr>
          <w:color w:val="000000" w:themeColor="text1"/>
        </w:rPr>
        <w:t>:</w:t>
      </w:r>
    </w:p>
    <w:p w14:paraId="51F4ECA1" w14:textId="77777777" w:rsidR="007871D3" w:rsidRPr="00C00DB9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drawing>
          <wp:inline distT="0" distB="0" distL="0" distR="0" wp14:anchorId="7CD62462" wp14:editId="3E3EC202">
            <wp:extent cx="4686300" cy="491389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CB75" w14:textId="77777777" w:rsidR="007871D3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79AFB992" w14:textId="0AA69DB8" w:rsidR="006058FB" w:rsidRPr="009131C5" w:rsidRDefault="006058FB" w:rsidP="006058FB">
      <w:pPr>
        <w:pStyle w:val="PargrafodaLista"/>
        <w:numPr>
          <w:ilvl w:val="1"/>
          <w:numId w:val="3"/>
        </w:numPr>
        <w:spacing w:before="60" w:after="60"/>
        <w:jc w:val="both"/>
      </w:pPr>
      <w:r>
        <w:t>Para os Julgamento</w:t>
      </w:r>
      <w:r w:rsidR="00E74E46">
        <w:t>s</w:t>
      </w:r>
      <w:r>
        <w:t xml:space="preserve"> </w:t>
      </w:r>
      <w:r w:rsidRPr="006058FB">
        <w:rPr>
          <w:color w:val="31849B" w:themeColor="accent5" w:themeShade="BF"/>
        </w:rPr>
        <w:t>IND</w:t>
      </w:r>
      <w:r w:rsidRPr="007871D3">
        <w:rPr>
          <w:color w:val="31849B" w:themeColor="accent5" w:themeShade="BF"/>
        </w:rPr>
        <w:t>EFERIDOS</w:t>
      </w:r>
      <w:r>
        <w:t xml:space="preserve">, o sistema deve exibir também as informações da grid do </w:t>
      </w:r>
      <w:r w:rsidRPr="006058FB">
        <w:rPr>
          <w:color w:val="31849B" w:themeColor="accent5" w:themeShade="BF"/>
        </w:rPr>
        <w:t>Resultado dos Membros com Pendência</w:t>
      </w:r>
      <w:r>
        <w:rPr>
          <w:color w:val="auto"/>
        </w:rPr>
        <w:t>;</w:t>
      </w:r>
      <w:r w:rsidR="00E74E46">
        <w:rPr>
          <w:color w:val="auto"/>
        </w:rPr>
        <w:t xml:space="preserve"> acima do Parecer do Julgamento Final </w:t>
      </w:r>
      <w:r w:rsidR="00E74E46">
        <w:rPr>
          <w:color w:val="31849B" w:themeColor="accent5" w:themeShade="BF"/>
        </w:rPr>
        <w:t>[</w:t>
      </w:r>
      <w:r w:rsidR="00E74E46">
        <w:rPr>
          <w:color w:val="31849B" w:themeColor="accent5" w:themeShade="BF"/>
        </w:rPr>
        <w:fldChar w:fldCharType="begin"/>
      </w:r>
      <w:r w:rsidR="00E74E46">
        <w:rPr>
          <w:color w:val="31849B" w:themeColor="accent5" w:themeShade="BF"/>
        </w:rPr>
        <w:instrText xml:space="preserve"> REF _Ref34145623 \r \h </w:instrText>
      </w:r>
      <w:r w:rsidR="00E74E46">
        <w:rPr>
          <w:color w:val="31849B" w:themeColor="accent5" w:themeShade="BF"/>
        </w:rPr>
      </w:r>
      <w:r w:rsidR="00E74E46">
        <w:rPr>
          <w:color w:val="31849B" w:themeColor="accent5" w:themeShade="BF"/>
        </w:rPr>
        <w:fldChar w:fldCharType="separate"/>
      </w:r>
      <w:r w:rsidR="00E74E46">
        <w:rPr>
          <w:color w:val="31849B" w:themeColor="accent5" w:themeShade="BF"/>
        </w:rPr>
        <w:t>P02</w:t>
      </w:r>
      <w:r w:rsidR="00E74E46">
        <w:rPr>
          <w:color w:val="31849B" w:themeColor="accent5" w:themeShade="BF"/>
        </w:rPr>
        <w:fldChar w:fldCharType="end"/>
      </w:r>
      <w:r w:rsidR="00E74E46" w:rsidRPr="00C00DB9">
        <w:rPr>
          <w:color w:val="31849B" w:themeColor="accent5" w:themeShade="BF"/>
        </w:rPr>
        <w:t>]</w:t>
      </w:r>
      <w:r w:rsidR="00E74E46">
        <w:rPr>
          <w:color w:val="31849B" w:themeColor="accent5" w:themeShade="BF"/>
        </w:rPr>
        <w:t>;</w:t>
      </w:r>
    </w:p>
    <w:p w14:paraId="5574C97B" w14:textId="77777777" w:rsidR="009131C5" w:rsidRPr="009131C5" w:rsidRDefault="009131C5" w:rsidP="009131C5">
      <w:pPr>
        <w:pStyle w:val="PargrafodaLista"/>
        <w:spacing w:before="60" w:after="60"/>
        <w:ind w:left="574"/>
        <w:jc w:val="both"/>
      </w:pPr>
    </w:p>
    <w:p w14:paraId="6C13F8E1" w14:textId="46977187" w:rsidR="009131C5" w:rsidRPr="00A11C42" w:rsidRDefault="009131C5" w:rsidP="006058FB">
      <w:pPr>
        <w:pStyle w:val="PargrafodaLista"/>
        <w:numPr>
          <w:ilvl w:val="1"/>
          <w:numId w:val="3"/>
        </w:numPr>
        <w:spacing w:before="60" w:after="60"/>
        <w:jc w:val="both"/>
      </w:pPr>
      <w:r w:rsidRPr="00FE7BAC">
        <w:rPr>
          <w:color w:val="auto"/>
        </w:rPr>
        <w:t xml:space="preserve">Nos casos que o assessor Indeferir sem sinalizar nenhum membro, </w:t>
      </w:r>
      <w:r>
        <w:rPr>
          <w:color w:val="auto"/>
        </w:rPr>
        <w:t xml:space="preserve">o sistema deve seguir </w:t>
      </w:r>
      <w:r w:rsidRPr="00FE7BAC">
        <w:rPr>
          <w:color w:val="auto"/>
        </w:rPr>
        <w:lastRenderedPageBreak/>
        <w:t>conforme regra</w:t>
      </w:r>
      <w:r>
        <w:rPr>
          <w:color w:val="auto"/>
        </w:rPr>
        <w:t>s [8.10],</w:t>
      </w:r>
      <w:r w:rsidRPr="00FE7BAC">
        <w:rPr>
          <w:color w:val="auto"/>
        </w:rPr>
        <w:t xml:space="preserve"> [8.15] a [8.16] da HST07</w:t>
      </w:r>
      <w:r>
        <w:rPr>
          <w:color w:val="auto"/>
        </w:rPr>
        <w:t>8;</w:t>
      </w:r>
    </w:p>
    <w:p w14:paraId="05663E27" w14:textId="77777777" w:rsidR="00603722" w:rsidRDefault="00603722" w:rsidP="00603722">
      <w:pPr>
        <w:pStyle w:val="PargrafodaLista"/>
        <w:spacing w:before="60" w:after="60"/>
        <w:ind w:left="574"/>
        <w:jc w:val="both"/>
        <w:rPr>
          <w:color w:val="auto"/>
        </w:rPr>
      </w:pPr>
      <w:bookmarkStart w:id="17" w:name="_GoBack"/>
      <w:bookmarkEnd w:id="15"/>
      <w:bookmarkEnd w:id="17"/>
    </w:p>
    <w:p w14:paraId="0B237950" w14:textId="77777777" w:rsidR="00603722" w:rsidRPr="00E74E46" w:rsidRDefault="00603722" w:rsidP="00603722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1C2C1DE2" w14:textId="6383158E" w:rsidR="00626053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C00DB9">
        <w:rPr>
          <w:b/>
        </w:rPr>
        <w:t>URL</w:t>
      </w:r>
    </w:p>
    <w:p w14:paraId="2BEA8166" w14:textId="0204A8CA" w:rsidR="004E7047" w:rsidRPr="007017C0" w:rsidRDefault="004E7047" w:rsidP="004E7047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Caso </w:t>
      </w:r>
      <w:r w:rsidRPr="00C00DB9">
        <w:t xml:space="preserve">o ator copie e cole a URL desta estória, o sistema deve validar primeiramente se o ator está </w:t>
      </w:r>
      <w:proofErr w:type="spellStart"/>
      <w:r w:rsidRPr="00C00DB9">
        <w:t>logado</w:t>
      </w:r>
      <w:proofErr w:type="spellEnd"/>
      <w:r w:rsidRPr="00C00DB9">
        <w:t xml:space="preserve"> no sistema eleitoral</w:t>
      </w:r>
      <w:r>
        <w:t>:</w:t>
      </w:r>
    </w:p>
    <w:p w14:paraId="6E0B3AF9" w14:textId="5FC84AFD" w:rsidR="00437BBB" w:rsidRPr="00C00DB9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C00DB9">
        <w:t xml:space="preserve">Caso não esteja </w:t>
      </w:r>
      <w:proofErr w:type="spellStart"/>
      <w:r w:rsidRPr="00C00DB9">
        <w:t>logado</w:t>
      </w:r>
      <w:proofErr w:type="spellEnd"/>
      <w:r w:rsidRPr="00C00DB9">
        <w:t xml:space="preserve">, o sistema deve exibir a mensagem </w:t>
      </w:r>
      <w:r w:rsidRPr="00C00DB9">
        <w:rPr>
          <w:color w:val="31849B" w:themeColor="accent5" w:themeShade="BF"/>
        </w:rPr>
        <w:t>[</w:t>
      </w:r>
      <w:r w:rsidR="00971323" w:rsidRPr="00C00DB9">
        <w:rPr>
          <w:color w:val="31849B" w:themeColor="accent5" w:themeShade="BF"/>
        </w:rPr>
        <w:fldChar w:fldCharType="begin"/>
      </w:r>
      <w:r w:rsidR="00971323" w:rsidRPr="00C00DB9">
        <w:rPr>
          <w:color w:val="31849B" w:themeColor="accent5" w:themeShade="BF"/>
        </w:rPr>
        <w:instrText xml:space="preserve"> REF _Ref24548430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="00971323" w:rsidRPr="00C00DB9">
        <w:rPr>
          <w:color w:val="31849B" w:themeColor="accent5" w:themeShade="BF"/>
        </w:rPr>
      </w:r>
      <w:r w:rsidR="00971323" w:rsidRPr="00C00DB9">
        <w:rPr>
          <w:color w:val="31849B" w:themeColor="accent5" w:themeShade="BF"/>
        </w:rPr>
        <w:fldChar w:fldCharType="separate"/>
      </w:r>
      <w:r w:rsidR="00BA4E07" w:rsidRPr="00C00DB9">
        <w:rPr>
          <w:color w:val="31849B" w:themeColor="accent5" w:themeShade="BF"/>
        </w:rPr>
        <w:t>ME02</w:t>
      </w:r>
      <w:r w:rsidR="00971323"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];</w:t>
      </w:r>
    </w:p>
    <w:p w14:paraId="3FE252A0" w14:textId="77777777" w:rsidR="00437BBB" w:rsidRPr="00C00DB9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68889AD1" w14:textId="44D8661F" w:rsidR="00437BBB" w:rsidRPr="00C00DB9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C00DB9">
        <w:t xml:space="preserve">Caso esteja </w:t>
      </w:r>
      <w:proofErr w:type="spellStart"/>
      <w:r w:rsidRPr="00C00DB9">
        <w:t>logado</w:t>
      </w:r>
      <w:proofErr w:type="spellEnd"/>
      <w:r w:rsidRPr="00C00DB9">
        <w:t xml:space="preserve">, o sistema </w:t>
      </w:r>
      <w:r w:rsidR="00846B53" w:rsidRPr="00C00DB9">
        <w:t xml:space="preserve">deve </w:t>
      </w:r>
      <w:r w:rsidR="00971323" w:rsidRPr="00C00DB9">
        <w:t xml:space="preserve">validar se o ator </w:t>
      </w:r>
      <w:proofErr w:type="spellStart"/>
      <w:r w:rsidR="00971323" w:rsidRPr="00C00DB9">
        <w:t>logado</w:t>
      </w:r>
      <w:proofErr w:type="spellEnd"/>
      <w:r w:rsidR="00971323" w:rsidRPr="00C00DB9">
        <w:t xml:space="preserve"> </w:t>
      </w:r>
      <w:r w:rsidR="00F73439" w:rsidRPr="00C00DB9">
        <w:t>tem permissão de Assessor CEN/BR ou Assessor CE/UF</w:t>
      </w:r>
      <w:r w:rsidR="00971323" w:rsidRPr="00C00DB9">
        <w:t xml:space="preserve">, caso </w:t>
      </w:r>
      <w:r w:rsidR="004C11DE" w:rsidRPr="00C00DB9">
        <w:t>tenha permissão</w:t>
      </w:r>
      <w:r w:rsidR="00971323" w:rsidRPr="00C00DB9">
        <w:t xml:space="preserve">, o sistema deve </w:t>
      </w:r>
      <w:r w:rsidRPr="00C00DB9">
        <w:t xml:space="preserve">direciona para a interface </w:t>
      </w:r>
      <w:r w:rsidR="00505655">
        <w:t>P01 da HST078</w:t>
      </w:r>
      <w:r w:rsidR="00F73439" w:rsidRPr="00C00DB9">
        <w:rPr>
          <w:color w:val="auto"/>
        </w:rPr>
        <w:t>;</w:t>
      </w:r>
      <w:r w:rsidR="00971323" w:rsidRPr="00C00DB9">
        <w:rPr>
          <w:color w:val="auto"/>
        </w:rPr>
        <w:t xml:space="preserve"> </w:t>
      </w:r>
      <w:r w:rsidR="004C11DE" w:rsidRPr="00C00DB9">
        <w:rPr>
          <w:color w:val="auto"/>
        </w:rPr>
        <w:t xml:space="preserve">Caso o ator não tenha permissão, o sistema deve exibir a mensagem </w:t>
      </w:r>
      <w:r w:rsidR="004C11DE" w:rsidRPr="00C00DB9">
        <w:rPr>
          <w:color w:val="31849B" w:themeColor="accent5" w:themeShade="BF"/>
        </w:rPr>
        <w:t>[</w:t>
      </w:r>
      <w:r w:rsidR="004C11DE" w:rsidRPr="00C00DB9">
        <w:rPr>
          <w:color w:val="31849B" w:themeColor="accent5" w:themeShade="BF"/>
        </w:rPr>
        <w:fldChar w:fldCharType="begin"/>
      </w:r>
      <w:r w:rsidR="004C11DE" w:rsidRPr="00C00DB9">
        <w:rPr>
          <w:color w:val="31849B" w:themeColor="accent5" w:themeShade="BF"/>
        </w:rPr>
        <w:instrText xml:space="preserve"> REF _Ref24551944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="004C11DE" w:rsidRPr="00C00DB9">
        <w:rPr>
          <w:color w:val="31849B" w:themeColor="accent5" w:themeShade="BF"/>
        </w:rPr>
      </w:r>
      <w:r w:rsidR="004C11DE" w:rsidRPr="00C00DB9">
        <w:rPr>
          <w:color w:val="31849B" w:themeColor="accent5" w:themeShade="BF"/>
        </w:rPr>
        <w:fldChar w:fldCharType="separate"/>
      </w:r>
      <w:r w:rsidR="004C11DE" w:rsidRPr="00C00DB9">
        <w:rPr>
          <w:color w:val="31849B" w:themeColor="accent5" w:themeShade="BF"/>
        </w:rPr>
        <w:t>ME0</w:t>
      </w:r>
      <w:r w:rsidR="00505655">
        <w:rPr>
          <w:color w:val="31849B" w:themeColor="accent5" w:themeShade="BF"/>
        </w:rPr>
        <w:t>3</w:t>
      </w:r>
      <w:r w:rsidR="004C11DE" w:rsidRPr="00C00DB9">
        <w:rPr>
          <w:color w:val="31849B" w:themeColor="accent5" w:themeShade="BF"/>
        </w:rPr>
        <w:fldChar w:fldCharType="end"/>
      </w:r>
      <w:r w:rsidR="004C11DE" w:rsidRPr="00C00DB9">
        <w:rPr>
          <w:color w:val="31849B" w:themeColor="accent5" w:themeShade="BF"/>
        </w:rPr>
        <w:t>]</w:t>
      </w:r>
    </w:p>
    <w:p w14:paraId="07A84A40" w14:textId="77777777" w:rsidR="00841B29" w:rsidRPr="00C00DB9" w:rsidRDefault="00841B29" w:rsidP="00841B29">
      <w:pPr>
        <w:pStyle w:val="PargrafodaLista"/>
      </w:pPr>
    </w:p>
    <w:p w14:paraId="6A70F25C" w14:textId="77777777" w:rsidR="00994DAF" w:rsidRPr="00C00DB9" w:rsidRDefault="00994DAF" w:rsidP="00841B29">
      <w:pPr>
        <w:pStyle w:val="PargrafodaLista"/>
      </w:pPr>
    </w:p>
    <w:p w14:paraId="79B90106" w14:textId="68B324F9" w:rsidR="00841B29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C00DB9">
        <w:rPr>
          <w:b/>
        </w:rPr>
        <w:t>Visão Geral</w:t>
      </w:r>
    </w:p>
    <w:p w14:paraId="52700219" w14:textId="70B98BC2" w:rsidR="009542A7" w:rsidRPr="009542A7" w:rsidRDefault="009542A7" w:rsidP="009542A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709"/>
        <w:contextualSpacing/>
        <w:jc w:val="both"/>
        <w:rPr>
          <w:b/>
        </w:rPr>
      </w:pPr>
      <w:r>
        <w:t xml:space="preserve">Ao </w:t>
      </w:r>
      <w:r w:rsidRPr="00C00DB9">
        <w:t xml:space="preserve">acionar a </w:t>
      </w:r>
      <w:proofErr w:type="gramStart"/>
      <w:r w:rsidRPr="00C00DB9">
        <w:t xml:space="preserve">opção </w:t>
      </w:r>
      <w:r w:rsidRPr="00C00DB9">
        <w:rPr>
          <w:noProof/>
        </w:rPr>
        <w:drawing>
          <wp:inline distT="0" distB="0" distL="0" distR="0" wp14:anchorId="1518601E" wp14:editId="632C1718">
            <wp:extent cx="285714" cy="266667"/>
            <wp:effectExtent l="0" t="0" r="635" b="63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 xml:space="preserve"> ,</w:t>
      </w:r>
      <w:proofErr w:type="gramEnd"/>
      <w:r w:rsidRPr="00C00DB9">
        <w:t xml:space="preserve"> ou selecionar a Aba </w:t>
      </w:r>
      <w:r w:rsidRPr="00C00DB9">
        <w:rPr>
          <w:b/>
        </w:rPr>
        <w:t>Visão Geral</w:t>
      </w:r>
      <w:r w:rsidRPr="00C00DB9">
        <w:t xml:space="preserve">, o sistema deve exibir a interface </w:t>
      </w:r>
      <w:r w:rsidRPr="00C00DB9">
        <w:rPr>
          <w:color w:val="000000" w:themeColor="text1"/>
        </w:rPr>
        <w:t xml:space="preserve">  Inicial do modulo Corporativo</w:t>
      </w:r>
    </w:p>
    <w:p w14:paraId="41A55994" w14:textId="77777777" w:rsidR="005F4A25" w:rsidRPr="00C00DB9" w:rsidRDefault="005F4A25" w:rsidP="005F4A2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6DEDA1A" w14:textId="77777777" w:rsidR="00626053" w:rsidRPr="00C00DB9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C00DB9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C00DB9">
        <w:rPr>
          <w:b/>
        </w:rPr>
        <w:t>Mensagem:</w:t>
      </w:r>
    </w:p>
    <w:p w14:paraId="77D17B16" w14:textId="2CF61081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 xml:space="preserve">As mensagens </w:t>
      </w:r>
      <w:r w:rsidR="006E5559" w:rsidRPr="00C00DB9">
        <w:t xml:space="preserve">de </w:t>
      </w:r>
      <w:r w:rsidR="006E5559" w:rsidRPr="00C00DB9">
        <w:rPr>
          <w:u w:val="single"/>
        </w:rPr>
        <w:t>Sucesso, Alerta e Erro</w:t>
      </w:r>
      <w:r w:rsidR="006E5559" w:rsidRPr="00C00DB9">
        <w:t xml:space="preserve">, </w:t>
      </w:r>
      <w:r w:rsidRPr="00C00DB9">
        <w:t>devem ser exibidas</w:t>
      </w:r>
      <w:r w:rsidR="006E5559" w:rsidRPr="00C00DB9">
        <w:t xml:space="preserve"> no canto superior </w:t>
      </w:r>
      <w:r w:rsidR="004C7131" w:rsidRPr="00C00DB9">
        <w:t xml:space="preserve">direito </w:t>
      </w:r>
      <w:r w:rsidR="006E5559" w:rsidRPr="00C00DB9">
        <w:t xml:space="preserve">da tela, </w:t>
      </w:r>
      <w:r w:rsidRPr="00C00DB9">
        <w:t>com o seguinte padrão:</w:t>
      </w:r>
    </w:p>
    <w:p w14:paraId="4769E07E" w14:textId="77777777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>O sistema deve ter um temporizador de 5 segundos para cada mensagem exibida.</w:t>
      </w:r>
    </w:p>
    <w:p w14:paraId="43D6261A" w14:textId="77777777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>Ao final dos 5 segundos, o sistema deve fechar a caixa de mensagem e não exibi-la na tela.</w:t>
      </w:r>
    </w:p>
    <w:p w14:paraId="60CEF1D2" w14:textId="7C9C2D44" w:rsidR="00004F8B" w:rsidRPr="00C00DB9" w:rsidRDefault="00004F8B" w:rsidP="006B4BE8">
      <w:pPr>
        <w:pStyle w:val="PargrafodaLista"/>
        <w:numPr>
          <w:ilvl w:val="0"/>
          <w:numId w:val="7"/>
        </w:numPr>
        <w:ind w:left="426"/>
      </w:pPr>
      <w:r w:rsidRPr="00C00DB9">
        <w:t xml:space="preserve">Caso surja uma nova mensagem, o sistema deve </w:t>
      </w:r>
      <w:r w:rsidR="0013080E" w:rsidRPr="00C00DB9">
        <w:t>exibi-la</w:t>
      </w:r>
      <w:r w:rsidRPr="00C00DB9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C00DB9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C00DB9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C00DB9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Ações</w:t>
            </w:r>
          </w:p>
        </w:tc>
      </w:tr>
      <w:tr w:rsidR="00FB3C8F" w:rsidRPr="00C00DB9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505655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12023348"/>
          </w:p>
        </w:tc>
        <w:bookmarkEnd w:id="18"/>
        <w:tc>
          <w:tcPr>
            <w:tcW w:w="6276" w:type="dxa"/>
          </w:tcPr>
          <w:p w14:paraId="19465BB6" w14:textId="7B788B2C" w:rsidR="00596253" w:rsidRPr="00505655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05655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505655">
              <w:rPr>
                <w:rFonts w:cs="Arial"/>
                <w:sz w:val="18"/>
                <w:szCs w:val="18"/>
              </w:rPr>
              <w:t>c</w:t>
            </w:r>
            <w:r w:rsidRPr="00505655">
              <w:rPr>
                <w:rFonts w:cs="Arial"/>
                <w:sz w:val="18"/>
                <w:szCs w:val="18"/>
              </w:rPr>
              <w:t>omunicação</w:t>
            </w:r>
            <w:r w:rsidR="007303C6" w:rsidRPr="00505655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505655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C00DB9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Erro</w:t>
            </w:r>
          </w:p>
        </w:tc>
      </w:tr>
      <w:tr w:rsidR="00CD4453" w:rsidRPr="00C00DB9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505655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4548430"/>
          </w:p>
        </w:tc>
        <w:bookmarkEnd w:id="19"/>
        <w:tc>
          <w:tcPr>
            <w:tcW w:w="6276" w:type="dxa"/>
          </w:tcPr>
          <w:p w14:paraId="6BD120C6" w14:textId="2D61E5F8" w:rsidR="00CD4453" w:rsidRPr="00505655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505655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505655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proofErr w:type="gramStart"/>
            <w:r w:rsidRPr="00505655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505655">
              <w:rPr>
                <w:rFonts w:cs="Arial"/>
                <w:color w:val="000000" w:themeColor="text1"/>
                <w:sz w:val="18"/>
                <w:szCs w:val="18"/>
              </w:rPr>
              <w:t xml:space="preserve">), você não está </w:t>
            </w:r>
            <w:proofErr w:type="spellStart"/>
            <w:r w:rsidRPr="00505655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505655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50E33F3E" w:rsidR="00CD4453" w:rsidRPr="00505655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05655">
              <w:rPr>
                <w:rFonts w:cs="Arial"/>
                <w:color w:val="000000" w:themeColor="text1"/>
                <w:sz w:val="18"/>
                <w:szCs w:val="18"/>
              </w:rPr>
              <w:t xml:space="preserve">Para ter acesso a funcionalidade requisitada, por gentileza realizar </w:t>
            </w:r>
            <w:proofErr w:type="spellStart"/>
            <w:r w:rsidRPr="00505655">
              <w:rPr>
                <w:rFonts w:cs="Arial"/>
                <w:color w:val="000000" w:themeColor="text1"/>
                <w:sz w:val="18"/>
                <w:szCs w:val="18"/>
              </w:rPr>
              <w:t>login</w:t>
            </w:r>
            <w:proofErr w:type="spellEnd"/>
            <w:r w:rsidRPr="00505655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eleitoral.</w:t>
            </w:r>
          </w:p>
        </w:tc>
        <w:tc>
          <w:tcPr>
            <w:tcW w:w="1555" w:type="dxa"/>
          </w:tcPr>
          <w:p w14:paraId="0CBA8E9D" w14:textId="07922840" w:rsidR="00CD4453" w:rsidRPr="00C00DB9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Alerta</w:t>
            </w:r>
          </w:p>
        </w:tc>
      </w:tr>
      <w:tr w:rsidR="00E44083" w:rsidRPr="00C00DB9" w14:paraId="6624436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505655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24551944"/>
          </w:p>
        </w:tc>
        <w:bookmarkEnd w:id="20"/>
        <w:tc>
          <w:tcPr>
            <w:tcW w:w="6276" w:type="dxa"/>
          </w:tcPr>
          <w:p w14:paraId="270FA991" w14:textId="30FEDCD6" w:rsidR="00E44083" w:rsidRPr="00505655" w:rsidRDefault="00E44083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05655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505655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505655">
              <w:rPr>
                <w:rFonts w:cs="Arial"/>
                <w:color w:val="000000" w:themeColor="text1"/>
                <w:sz w:val="18"/>
                <w:szCs w:val="18"/>
              </w:rPr>
              <w:t xml:space="preserve">), </w:t>
            </w:r>
            <w:r w:rsidR="00387445" w:rsidRPr="00505655">
              <w:rPr>
                <w:rFonts w:cs="Arial"/>
                <w:color w:val="000000" w:themeColor="text1"/>
                <w:sz w:val="18"/>
                <w:szCs w:val="18"/>
              </w:rPr>
              <w:t xml:space="preserve"> você não tem permissão de acesso para </w:t>
            </w:r>
            <w:r w:rsidRPr="00505655">
              <w:rPr>
                <w:rFonts w:cs="Arial"/>
                <w:color w:val="000000" w:themeColor="text1"/>
                <w:sz w:val="18"/>
                <w:szCs w:val="18"/>
              </w:rPr>
              <w:t>visualização da atividade selecionada</w:t>
            </w:r>
            <w:r w:rsidR="00387445" w:rsidRPr="00505655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EE8DAF2" w14:textId="16779CFE" w:rsidR="00E44083" w:rsidRPr="00C00DB9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C00DB9" w:rsidRDefault="00FC6098" w:rsidP="002B1554">
      <w:pPr>
        <w:pStyle w:val="Dica"/>
      </w:pPr>
    </w:p>
    <w:p w14:paraId="63F33EE0" w14:textId="77777777" w:rsidR="00BC778D" w:rsidRPr="00C00DB9" w:rsidRDefault="00BC778D" w:rsidP="00BC778D">
      <w:pPr>
        <w:pStyle w:val="Ttulo2"/>
        <w:numPr>
          <w:ilvl w:val="0"/>
          <w:numId w:val="0"/>
        </w:numPr>
        <w:spacing w:before="240"/>
      </w:pPr>
      <w:bookmarkStart w:id="21" w:name="_Toc35527286"/>
      <w:r w:rsidRPr="00C00DB9">
        <w:t>INFORMAÇÕES COMPLEMENTARES</w:t>
      </w:r>
      <w:bookmarkEnd w:id="21"/>
    </w:p>
    <w:p w14:paraId="62D7BC18" w14:textId="08866AFC" w:rsidR="00654E1A" w:rsidRPr="00C00DB9" w:rsidRDefault="00654E1A" w:rsidP="00654E1A">
      <w:pPr>
        <w:rPr>
          <w:b/>
        </w:rPr>
      </w:pPr>
      <w:r w:rsidRPr="00C00DB9">
        <w:rPr>
          <w:b/>
        </w:rPr>
        <w:t>Histórias relacionadas:</w:t>
      </w:r>
    </w:p>
    <w:p w14:paraId="50940737" w14:textId="6E433052" w:rsidR="00E03192" w:rsidRDefault="00C6282D">
      <w:pPr>
        <w:pStyle w:val="Dica"/>
        <w:rPr>
          <w:color w:val="auto"/>
          <w:sz w:val="20"/>
          <w:szCs w:val="20"/>
        </w:rPr>
      </w:pPr>
      <w:r w:rsidRPr="00C6282D">
        <w:rPr>
          <w:color w:val="auto"/>
          <w:sz w:val="20"/>
          <w:szCs w:val="20"/>
        </w:rPr>
        <w:t>Eleitoral_HST078_Incluir_JulgamentoFinal_1ª_Instancia_Corporativo</w:t>
      </w:r>
    </w:p>
    <w:sectPr w:rsidR="00E03192" w:rsidSect="00757A62">
      <w:headerReference w:type="even" r:id="rId17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827B3" w14:textId="77777777" w:rsidR="002E7B35" w:rsidRDefault="002E7B35">
      <w:r>
        <w:separator/>
      </w:r>
    </w:p>
    <w:p w14:paraId="61B7E0B5" w14:textId="77777777" w:rsidR="002E7B35" w:rsidRDefault="002E7B35"/>
  </w:endnote>
  <w:endnote w:type="continuationSeparator" w:id="0">
    <w:p w14:paraId="02A2BF48" w14:textId="77777777" w:rsidR="002E7B35" w:rsidRDefault="002E7B35">
      <w:r>
        <w:continuationSeparator/>
      </w:r>
    </w:p>
    <w:p w14:paraId="3890DADD" w14:textId="77777777" w:rsidR="002E7B35" w:rsidRDefault="002E7B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03326" w:rsidRDefault="00203326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03326" w:rsidRPr="003D59E6" w14:paraId="2B97DD6D" w14:textId="77777777">
      <w:tc>
        <w:tcPr>
          <w:tcW w:w="4605" w:type="dxa"/>
          <w:vAlign w:val="center"/>
        </w:tcPr>
        <w:p w14:paraId="0297AE86" w14:textId="77777777" w:rsidR="00203326" w:rsidRPr="003D59E6" w:rsidRDefault="00203326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03326" w:rsidRPr="0017543C" w:rsidRDefault="00203326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2911EE">
            <w:rPr>
              <w:rStyle w:val="Nmerodepgina"/>
              <w:rFonts w:ascii="Verdana" w:hAnsi="Verdana" w:cs="Arial"/>
              <w:b/>
              <w:noProof/>
            </w:rPr>
            <w:t>9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03326" w:rsidRPr="0057652B" w:rsidRDefault="0020332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C1750" w14:textId="77777777" w:rsidR="002E7B35" w:rsidRDefault="002E7B35">
      <w:r>
        <w:separator/>
      </w:r>
    </w:p>
    <w:p w14:paraId="04675546" w14:textId="77777777" w:rsidR="002E7B35" w:rsidRDefault="002E7B35"/>
  </w:footnote>
  <w:footnote w:type="continuationSeparator" w:id="0">
    <w:p w14:paraId="0ADE82A4" w14:textId="77777777" w:rsidR="002E7B35" w:rsidRDefault="002E7B35">
      <w:r>
        <w:continuationSeparator/>
      </w:r>
    </w:p>
    <w:p w14:paraId="15468CD2" w14:textId="77777777" w:rsidR="002E7B35" w:rsidRDefault="002E7B35"/>
  </w:footnote>
  <w:footnote w:id="1">
    <w:p w14:paraId="275CC7C8" w14:textId="77777777" w:rsidR="00203326" w:rsidRDefault="00203326" w:rsidP="007625C1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03326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03326" w:rsidRPr="0017543C" w:rsidRDefault="00203326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1845385" r:id="rId2"/>
            </w:object>
          </w:r>
        </w:p>
      </w:tc>
      <w:tc>
        <w:tcPr>
          <w:tcW w:w="4111" w:type="dxa"/>
          <w:vAlign w:val="center"/>
        </w:tcPr>
        <w:p w14:paraId="2CC77D67" w14:textId="1E384B7B" w:rsidR="00203326" w:rsidRPr="00C6532E" w:rsidRDefault="00203326" w:rsidP="00B63B38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079 – Visualizar Julgamento Final 1ª Instância – Corporativo</w:t>
          </w:r>
        </w:p>
      </w:tc>
      <w:tc>
        <w:tcPr>
          <w:tcW w:w="3260" w:type="dxa"/>
          <w:vAlign w:val="center"/>
        </w:tcPr>
        <w:p w14:paraId="7C22B301" w14:textId="6B6D790E" w:rsidR="00203326" w:rsidRPr="004A2AAB" w:rsidRDefault="0020332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03326" w:rsidRPr="004A2AAB" w:rsidRDefault="0020332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03326" w:rsidRDefault="00203326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03326" w:rsidRDefault="00203326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03326" w:rsidRDefault="0020332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4244D3D"/>
    <w:multiLevelType w:val="hybridMultilevel"/>
    <w:tmpl w:val="7EFC11E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91F7E"/>
    <w:multiLevelType w:val="hybridMultilevel"/>
    <w:tmpl w:val="78EE9E4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BD72D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4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7">
    <w:nsid w:val="33EF15F5"/>
    <w:multiLevelType w:val="hybridMultilevel"/>
    <w:tmpl w:val="0D12A73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8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7742A5"/>
    <w:multiLevelType w:val="hybridMultilevel"/>
    <w:tmpl w:val="D9DC559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2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8F4573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6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3FC18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5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8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>
    <w:nsid w:val="7B0C5D25"/>
    <w:multiLevelType w:val="hybridMultilevel"/>
    <w:tmpl w:val="FE7C8CF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1"/>
  </w:num>
  <w:num w:numId="3">
    <w:abstractNumId w:val="12"/>
  </w:num>
  <w:num w:numId="4">
    <w:abstractNumId w:val="7"/>
  </w:num>
  <w:num w:numId="5">
    <w:abstractNumId w:val="50"/>
  </w:num>
  <w:num w:numId="6">
    <w:abstractNumId w:val="20"/>
  </w:num>
  <w:num w:numId="7">
    <w:abstractNumId w:val="24"/>
  </w:num>
  <w:num w:numId="8">
    <w:abstractNumId w:val="16"/>
  </w:num>
  <w:num w:numId="9">
    <w:abstractNumId w:val="40"/>
  </w:num>
  <w:num w:numId="10">
    <w:abstractNumId w:val="3"/>
  </w:num>
  <w:num w:numId="11">
    <w:abstractNumId w:val="35"/>
  </w:num>
  <w:num w:numId="12">
    <w:abstractNumId w:val="27"/>
  </w:num>
  <w:num w:numId="13">
    <w:abstractNumId w:val="38"/>
  </w:num>
  <w:num w:numId="14">
    <w:abstractNumId w:val="37"/>
  </w:num>
  <w:num w:numId="15">
    <w:abstractNumId w:val="49"/>
  </w:num>
  <w:num w:numId="16">
    <w:abstractNumId w:val="10"/>
  </w:num>
  <w:num w:numId="17">
    <w:abstractNumId w:val="48"/>
  </w:num>
  <w:num w:numId="18">
    <w:abstractNumId w:val="39"/>
  </w:num>
  <w:num w:numId="19">
    <w:abstractNumId w:val="45"/>
  </w:num>
  <w:num w:numId="20">
    <w:abstractNumId w:val="6"/>
  </w:num>
  <w:num w:numId="21">
    <w:abstractNumId w:val="22"/>
  </w:num>
  <w:num w:numId="22">
    <w:abstractNumId w:val="13"/>
  </w:num>
  <w:num w:numId="23">
    <w:abstractNumId w:val="28"/>
  </w:num>
  <w:num w:numId="24">
    <w:abstractNumId w:val="43"/>
  </w:num>
  <w:num w:numId="25">
    <w:abstractNumId w:val="51"/>
  </w:num>
  <w:num w:numId="26">
    <w:abstractNumId w:val="32"/>
  </w:num>
  <w:num w:numId="27">
    <w:abstractNumId w:val="18"/>
  </w:num>
  <w:num w:numId="28">
    <w:abstractNumId w:val="11"/>
  </w:num>
  <w:num w:numId="29">
    <w:abstractNumId w:val="23"/>
  </w:num>
  <w:num w:numId="30">
    <w:abstractNumId w:val="36"/>
  </w:num>
  <w:num w:numId="31">
    <w:abstractNumId w:val="5"/>
  </w:num>
  <w:num w:numId="32">
    <w:abstractNumId w:val="46"/>
  </w:num>
  <w:num w:numId="33">
    <w:abstractNumId w:val="15"/>
  </w:num>
  <w:num w:numId="34">
    <w:abstractNumId w:val="26"/>
  </w:num>
  <w:num w:numId="35">
    <w:abstractNumId w:val="34"/>
  </w:num>
  <w:num w:numId="36">
    <w:abstractNumId w:val="2"/>
  </w:num>
  <w:num w:numId="37">
    <w:abstractNumId w:val="14"/>
  </w:num>
  <w:num w:numId="38">
    <w:abstractNumId w:val="8"/>
  </w:num>
  <w:num w:numId="39">
    <w:abstractNumId w:val="21"/>
  </w:num>
  <w:num w:numId="40">
    <w:abstractNumId w:val="17"/>
  </w:num>
  <w:num w:numId="41">
    <w:abstractNumId w:val="33"/>
  </w:num>
  <w:num w:numId="42">
    <w:abstractNumId w:val="41"/>
  </w:num>
  <w:num w:numId="43">
    <w:abstractNumId w:val="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571F"/>
    <w:rsid w:val="00017ED3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406"/>
    <w:rsid w:val="00032841"/>
    <w:rsid w:val="00033D08"/>
    <w:rsid w:val="0003494B"/>
    <w:rsid w:val="00036393"/>
    <w:rsid w:val="00040855"/>
    <w:rsid w:val="0004088D"/>
    <w:rsid w:val="00040BF4"/>
    <w:rsid w:val="00042373"/>
    <w:rsid w:val="00042743"/>
    <w:rsid w:val="00043858"/>
    <w:rsid w:val="00043C4A"/>
    <w:rsid w:val="00044234"/>
    <w:rsid w:val="00045621"/>
    <w:rsid w:val="00045663"/>
    <w:rsid w:val="00045D2C"/>
    <w:rsid w:val="00046D76"/>
    <w:rsid w:val="00047227"/>
    <w:rsid w:val="000514D4"/>
    <w:rsid w:val="00051559"/>
    <w:rsid w:val="00051F92"/>
    <w:rsid w:val="000527B9"/>
    <w:rsid w:val="00052B79"/>
    <w:rsid w:val="00053FCF"/>
    <w:rsid w:val="00055E7C"/>
    <w:rsid w:val="00056003"/>
    <w:rsid w:val="0006016B"/>
    <w:rsid w:val="000610FE"/>
    <w:rsid w:val="00061627"/>
    <w:rsid w:val="00061F5D"/>
    <w:rsid w:val="000628DE"/>
    <w:rsid w:val="0006486D"/>
    <w:rsid w:val="00064993"/>
    <w:rsid w:val="0006541B"/>
    <w:rsid w:val="000656C5"/>
    <w:rsid w:val="00065C98"/>
    <w:rsid w:val="00065E0A"/>
    <w:rsid w:val="00066182"/>
    <w:rsid w:val="0006652C"/>
    <w:rsid w:val="00070AF3"/>
    <w:rsid w:val="00072269"/>
    <w:rsid w:val="000758EE"/>
    <w:rsid w:val="00076318"/>
    <w:rsid w:val="0007671A"/>
    <w:rsid w:val="00076915"/>
    <w:rsid w:val="00076C07"/>
    <w:rsid w:val="000772BC"/>
    <w:rsid w:val="00077E83"/>
    <w:rsid w:val="00077ED5"/>
    <w:rsid w:val="000809E1"/>
    <w:rsid w:val="00080AD9"/>
    <w:rsid w:val="00080E3D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58E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2FE1"/>
    <w:rsid w:val="000C30A3"/>
    <w:rsid w:val="000C3B7B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CAD"/>
    <w:rsid w:val="000D7D55"/>
    <w:rsid w:val="000E0D1E"/>
    <w:rsid w:val="000E10A0"/>
    <w:rsid w:val="000E2797"/>
    <w:rsid w:val="000E3D21"/>
    <w:rsid w:val="000E4445"/>
    <w:rsid w:val="000E4DD0"/>
    <w:rsid w:val="000E5674"/>
    <w:rsid w:val="000E5F1F"/>
    <w:rsid w:val="000E7293"/>
    <w:rsid w:val="000F1575"/>
    <w:rsid w:val="000F32C7"/>
    <w:rsid w:val="000F5A87"/>
    <w:rsid w:val="000F6540"/>
    <w:rsid w:val="000F71F0"/>
    <w:rsid w:val="000F7E2D"/>
    <w:rsid w:val="00100368"/>
    <w:rsid w:val="00100695"/>
    <w:rsid w:val="00100873"/>
    <w:rsid w:val="00100E6E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A3A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6E2E"/>
    <w:rsid w:val="0015725F"/>
    <w:rsid w:val="00157E00"/>
    <w:rsid w:val="00157E66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2550"/>
    <w:rsid w:val="001A309F"/>
    <w:rsid w:val="001A3FD0"/>
    <w:rsid w:val="001A4962"/>
    <w:rsid w:val="001A6287"/>
    <w:rsid w:val="001A69FC"/>
    <w:rsid w:val="001A73BB"/>
    <w:rsid w:val="001A75F1"/>
    <w:rsid w:val="001A77F8"/>
    <w:rsid w:val="001B07B4"/>
    <w:rsid w:val="001B2511"/>
    <w:rsid w:val="001B2550"/>
    <w:rsid w:val="001B2F66"/>
    <w:rsid w:val="001B3A10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F75"/>
    <w:rsid w:val="001D466A"/>
    <w:rsid w:val="001D4A23"/>
    <w:rsid w:val="001D510C"/>
    <w:rsid w:val="001D5DF5"/>
    <w:rsid w:val="001D633B"/>
    <w:rsid w:val="001D6958"/>
    <w:rsid w:val="001D7362"/>
    <w:rsid w:val="001D7782"/>
    <w:rsid w:val="001E1D12"/>
    <w:rsid w:val="001E33E8"/>
    <w:rsid w:val="001E5A61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9C4"/>
    <w:rsid w:val="002028D7"/>
    <w:rsid w:val="00202FAE"/>
    <w:rsid w:val="00203326"/>
    <w:rsid w:val="00203800"/>
    <w:rsid w:val="00204372"/>
    <w:rsid w:val="002050A5"/>
    <w:rsid w:val="002050B7"/>
    <w:rsid w:val="00205203"/>
    <w:rsid w:val="00206991"/>
    <w:rsid w:val="002074E2"/>
    <w:rsid w:val="00210CB8"/>
    <w:rsid w:val="00212397"/>
    <w:rsid w:val="002126C5"/>
    <w:rsid w:val="00213558"/>
    <w:rsid w:val="00214D06"/>
    <w:rsid w:val="002160E0"/>
    <w:rsid w:val="0021764A"/>
    <w:rsid w:val="002178D8"/>
    <w:rsid w:val="00220632"/>
    <w:rsid w:val="00221EAB"/>
    <w:rsid w:val="00223EE1"/>
    <w:rsid w:val="002254D7"/>
    <w:rsid w:val="00225616"/>
    <w:rsid w:val="00225D49"/>
    <w:rsid w:val="002264A6"/>
    <w:rsid w:val="00227E8B"/>
    <w:rsid w:val="00230F1B"/>
    <w:rsid w:val="0023318E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3FB"/>
    <w:rsid w:val="00270FF8"/>
    <w:rsid w:val="002712B3"/>
    <w:rsid w:val="00272BAE"/>
    <w:rsid w:val="0027466C"/>
    <w:rsid w:val="00276160"/>
    <w:rsid w:val="002761FB"/>
    <w:rsid w:val="00277064"/>
    <w:rsid w:val="00280149"/>
    <w:rsid w:val="00280A70"/>
    <w:rsid w:val="00282745"/>
    <w:rsid w:val="00284474"/>
    <w:rsid w:val="0028463D"/>
    <w:rsid w:val="00285A64"/>
    <w:rsid w:val="00285A89"/>
    <w:rsid w:val="002863AB"/>
    <w:rsid w:val="00287290"/>
    <w:rsid w:val="00287B79"/>
    <w:rsid w:val="00287CAA"/>
    <w:rsid w:val="002909B3"/>
    <w:rsid w:val="00290B40"/>
    <w:rsid w:val="002911EE"/>
    <w:rsid w:val="00292E97"/>
    <w:rsid w:val="002945F4"/>
    <w:rsid w:val="002948E9"/>
    <w:rsid w:val="00294C89"/>
    <w:rsid w:val="002952D5"/>
    <w:rsid w:val="0029551B"/>
    <w:rsid w:val="002976A5"/>
    <w:rsid w:val="002A0266"/>
    <w:rsid w:val="002A0B69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3862"/>
    <w:rsid w:val="002B4569"/>
    <w:rsid w:val="002B4D31"/>
    <w:rsid w:val="002B4DE5"/>
    <w:rsid w:val="002B5839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C7BDF"/>
    <w:rsid w:val="002D0A51"/>
    <w:rsid w:val="002D1CAA"/>
    <w:rsid w:val="002D21B7"/>
    <w:rsid w:val="002D29BF"/>
    <w:rsid w:val="002D44DB"/>
    <w:rsid w:val="002D62BD"/>
    <w:rsid w:val="002D6C77"/>
    <w:rsid w:val="002E03FC"/>
    <w:rsid w:val="002E0BF0"/>
    <w:rsid w:val="002E0DC7"/>
    <w:rsid w:val="002E25BC"/>
    <w:rsid w:val="002E2C2B"/>
    <w:rsid w:val="002E4C9A"/>
    <w:rsid w:val="002E5585"/>
    <w:rsid w:val="002E7B35"/>
    <w:rsid w:val="002E7E4E"/>
    <w:rsid w:val="002E7FAF"/>
    <w:rsid w:val="002F0D4C"/>
    <w:rsid w:val="002F0D88"/>
    <w:rsid w:val="002F1312"/>
    <w:rsid w:val="002F3F8F"/>
    <w:rsid w:val="002F435D"/>
    <w:rsid w:val="002F54B7"/>
    <w:rsid w:val="002F5F60"/>
    <w:rsid w:val="002F6C9A"/>
    <w:rsid w:val="002F6FA8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0860"/>
    <w:rsid w:val="003115E3"/>
    <w:rsid w:val="00312012"/>
    <w:rsid w:val="0031576C"/>
    <w:rsid w:val="00315B11"/>
    <w:rsid w:val="00317BA1"/>
    <w:rsid w:val="0032022F"/>
    <w:rsid w:val="0032024B"/>
    <w:rsid w:val="0032162A"/>
    <w:rsid w:val="00321D84"/>
    <w:rsid w:val="003227CE"/>
    <w:rsid w:val="00322B9D"/>
    <w:rsid w:val="00322EBD"/>
    <w:rsid w:val="00322F0A"/>
    <w:rsid w:val="00323A1B"/>
    <w:rsid w:val="0032400A"/>
    <w:rsid w:val="00325458"/>
    <w:rsid w:val="003257C7"/>
    <w:rsid w:val="00326FC1"/>
    <w:rsid w:val="00326FFF"/>
    <w:rsid w:val="0032720B"/>
    <w:rsid w:val="00330CA7"/>
    <w:rsid w:val="00331AEC"/>
    <w:rsid w:val="00331C97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264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A67"/>
    <w:rsid w:val="00360940"/>
    <w:rsid w:val="00360A63"/>
    <w:rsid w:val="00360FD3"/>
    <w:rsid w:val="00361A2B"/>
    <w:rsid w:val="00361BF5"/>
    <w:rsid w:val="003628DE"/>
    <w:rsid w:val="00362959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23E"/>
    <w:rsid w:val="003766EB"/>
    <w:rsid w:val="003769A3"/>
    <w:rsid w:val="00376DFF"/>
    <w:rsid w:val="00382B08"/>
    <w:rsid w:val="00383088"/>
    <w:rsid w:val="003833F0"/>
    <w:rsid w:val="003834B2"/>
    <w:rsid w:val="00385BC7"/>
    <w:rsid w:val="00386BAA"/>
    <w:rsid w:val="00386DA6"/>
    <w:rsid w:val="00387445"/>
    <w:rsid w:val="003876C2"/>
    <w:rsid w:val="0039202E"/>
    <w:rsid w:val="00392629"/>
    <w:rsid w:val="003934FC"/>
    <w:rsid w:val="00393F71"/>
    <w:rsid w:val="00394CAF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6605"/>
    <w:rsid w:val="003D25B8"/>
    <w:rsid w:val="003D2DF1"/>
    <w:rsid w:val="003D2ED7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9C"/>
    <w:rsid w:val="003F01E8"/>
    <w:rsid w:val="003F2380"/>
    <w:rsid w:val="003F3D3D"/>
    <w:rsid w:val="003F4800"/>
    <w:rsid w:val="003F5FFD"/>
    <w:rsid w:val="003F629D"/>
    <w:rsid w:val="003F6FC2"/>
    <w:rsid w:val="003F78ED"/>
    <w:rsid w:val="0040181D"/>
    <w:rsid w:val="00401F97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2C42"/>
    <w:rsid w:val="00423475"/>
    <w:rsid w:val="0042412E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7B2D"/>
    <w:rsid w:val="00437BBB"/>
    <w:rsid w:val="00441F6B"/>
    <w:rsid w:val="00442423"/>
    <w:rsid w:val="0044248A"/>
    <w:rsid w:val="00443201"/>
    <w:rsid w:val="00445457"/>
    <w:rsid w:val="00447A85"/>
    <w:rsid w:val="00450F9B"/>
    <w:rsid w:val="004513D3"/>
    <w:rsid w:val="004542A3"/>
    <w:rsid w:val="00455881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B53"/>
    <w:rsid w:val="0048296C"/>
    <w:rsid w:val="0048300C"/>
    <w:rsid w:val="00483149"/>
    <w:rsid w:val="00483969"/>
    <w:rsid w:val="00484037"/>
    <w:rsid w:val="00484A63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A1439"/>
    <w:rsid w:val="004A1DAD"/>
    <w:rsid w:val="004A1DE6"/>
    <w:rsid w:val="004A37AB"/>
    <w:rsid w:val="004A464E"/>
    <w:rsid w:val="004A4D97"/>
    <w:rsid w:val="004A4FD8"/>
    <w:rsid w:val="004A5205"/>
    <w:rsid w:val="004A55B7"/>
    <w:rsid w:val="004A6B65"/>
    <w:rsid w:val="004A6CD5"/>
    <w:rsid w:val="004A7A3C"/>
    <w:rsid w:val="004B01FC"/>
    <w:rsid w:val="004B032D"/>
    <w:rsid w:val="004B13DA"/>
    <w:rsid w:val="004B1B06"/>
    <w:rsid w:val="004B1B09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3E38"/>
    <w:rsid w:val="004C48FE"/>
    <w:rsid w:val="004C7131"/>
    <w:rsid w:val="004C74DC"/>
    <w:rsid w:val="004C76D1"/>
    <w:rsid w:val="004C7869"/>
    <w:rsid w:val="004D1536"/>
    <w:rsid w:val="004D2C9F"/>
    <w:rsid w:val="004D3B95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E7047"/>
    <w:rsid w:val="004F2410"/>
    <w:rsid w:val="004F39B7"/>
    <w:rsid w:val="004F544E"/>
    <w:rsid w:val="004F5772"/>
    <w:rsid w:val="004F5F85"/>
    <w:rsid w:val="004F653A"/>
    <w:rsid w:val="004F76C6"/>
    <w:rsid w:val="00500D40"/>
    <w:rsid w:val="00500ED2"/>
    <w:rsid w:val="005012F9"/>
    <w:rsid w:val="005015CA"/>
    <w:rsid w:val="00501603"/>
    <w:rsid w:val="00501B1F"/>
    <w:rsid w:val="00504754"/>
    <w:rsid w:val="00505655"/>
    <w:rsid w:val="00505E9D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2D71"/>
    <w:rsid w:val="00563F98"/>
    <w:rsid w:val="0056461F"/>
    <w:rsid w:val="00564768"/>
    <w:rsid w:val="00566743"/>
    <w:rsid w:val="00567041"/>
    <w:rsid w:val="0056747B"/>
    <w:rsid w:val="0056791B"/>
    <w:rsid w:val="00570202"/>
    <w:rsid w:val="005709BF"/>
    <w:rsid w:val="005711B6"/>
    <w:rsid w:val="00571B5E"/>
    <w:rsid w:val="00572518"/>
    <w:rsid w:val="0057276D"/>
    <w:rsid w:val="0057279B"/>
    <w:rsid w:val="00574D76"/>
    <w:rsid w:val="00575EBC"/>
    <w:rsid w:val="00577FF0"/>
    <w:rsid w:val="00580374"/>
    <w:rsid w:val="00582136"/>
    <w:rsid w:val="00583548"/>
    <w:rsid w:val="0058354B"/>
    <w:rsid w:val="005835CE"/>
    <w:rsid w:val="00585D5A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973EA"/>
    <w:rsid w:val="005A0224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D7ABB"/>
    <w:rsid w:val="005E056B"/>
    <w:rsid w:val="005E057C"/>
    <w:rsid w:val="005E1468"/>
    <w:rsid w:val="005E1A06"/>
    <w:rsid w:val="005E4A27"/>
    <w:rsid w:val="005E4DAD"/>
    <w:rsid w:val="005E7697"/>
    <w:rsid w:val="005E77FA"/>
    <w:rsid w:val="005F3223"/>
    <w:rsid w:val="005F3A99"/>
    <w:rsid w:val="005F4464"/>
    <w:rsid w:val="005F4A25"/>
    <w:rsid w:val="005F4FA5"/>
    <w:rsid w:val="005F6778"/>
    <w:rsid w:val="005F6896"/>
    <w:rsid w:val="00600A3E"/>
    <w:rsid w:val="0060176A"/>
    <w:rsid w:val="00602220"/>
    <w:rsid w:val="0060299B"/>
    <w:rsid w:val="00603722"/>
    <w:rsid w:val="00604A8E"/>
    <w:rsid w:val="006058FB"/>
    <w:rsid w:val="006059B9"/>
    <w:rsid w:val="00605E8A"/>
    <w:rsid w:val="0060628F"/>
    <w:rsid w:val="006063B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28D4"/>
    <w:rsid w:val="00626053"/>
    <w:rsid w:val="006271D7"/>
    <w:rsid w:val="006308AA"/>
    <w:rsid w:val="0063147B"/>
    <w:rsid w:val="00631BCC"/>
    <w:rsid w:val="00632FF1"/>
    <w:rsid w:val="006375A0"/>
    <w:rsid w:val="00641114"/>
    <w:rsid w:val="00641992"/>
    <w:rsid w:val="00641E9F"/>
    <w:rsid w:val="0064265E"/>
    <w:rsid w:val="00643469"/>
    <w:rsid w:val="00644339"/>
    <w:rsid w:val="006454A2"/>
    <w:rsid w:val="00646444"/>
    <w:rsid w:val="00647C03"/>
    <w:rsid w:val="006507A2"/>
    <w:rsid w:val="00650F2A"/>
    <w:rsid w:val="0065165F"/>
    <w:rsid w:val="00651E69"/>
    <w:rsid w:val="00652817"/>
    <w:rsid w:val="0065342B"/>
    <w:rsid w:val="006534EE"/>
    <w:rsid w:val="00653873"/>
    <w:rsid w:val="00653F0F"/>
    <w:rsid w:val="0065445B"/>
    <w:rsid w:val="00654E1A"/>
    <w:rsid w:val="0065518C"/>
    <w:rsid w:val="00655218"/>
    <w:rsid w:val="00655914"/>
    <w:rsid w:val="00655E52"/>
    <w:rsid w:val="00656397"/>
    <w:rsid w:val="006571F2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38C6"/>
    <w:rsid w:val="0067428A"/>
    <w:rsid w:val="00675004"/>
    <w:rsid w:val="0067639E"/>
    <w:rsid w:val="006764D0"/>
    <w:rsid w:val="00677432"/>
    <w:rsid w:val="00677A54"/>
    <w:rsid w:val="0068084B"/>
    <w:rsid w:val="00680934"/>
    <w:rsid w:val="00680BF8"/>
    <w:rsid w:val="00683C6F"/>
    <w:rsid w:val="00684905"/>
    <w:rsid w:val="0068572C"/>
    <w:rsid w:val="00685D0E"/>
    <w:rsid w:val="00687599"/>
    <w:rsid w:val="00690084"/>
    <w:rsid w:val="00691541"/>
    <w:rsid w:val="006935BD"/>
    <w:rsid w:val="006946C6"/>
    <w:rsid w:val="006959CB"/>
    <w:rsid w:val="0069736F"/>
    <w:rsid w:val="006A1037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31D5"/>
    <w:rsid w:val="006C4B54"/>
    <w:rsid w:val="006C5264"/>
    <w:rsid w:val="006C6B04"/>
    <w:rsid w:val="006C6F0B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2521"/>
    <w:rsid w:val="006E3414"/>
    <w:rsid w:val="006E362A"/>
    <w:rsid w:val="006E5559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5EB"/>
    <w:rsid w:val="006F4C0B"/>
    <w:rsid w:val="006F5804"/>
    <w:rsid w:val="006F5D20"/>
    <w:rsid w:val="006F62CC"/>
    <w:rsid w:val="006F6A5E"/>
    <w:rsid w:val="006F77FE"/>
    <w:rsid w:val="007003C3"/>
    <w:rsid w:val="0070075E"/>
    <w:rsid w:val="007011EB"/>
    <w:rsid w:val="007017C0"/>
    <w:rsid w:val="00703731"/>
    <w:rsid w:val="00705FCC"/>
    <w:rsid w:val="00710361"/>
    <w:rsid w:val="0071116C"/>
    <w:rsid w:val="007112FF"/>
    <w:rsid w:val="00712C25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1D1A"/>
    <w:rsid w:val="00732B7D"/>
    <w:rsid w:val="00732E6B"/>
    <w:rsid w:val="00734B9A"/>
    <w:rsid w:val="007353E6"/>
    <w:rsid w:val="00735FFA"/>
    <w:rsid w:val="00736D1B"/>
    <w:rsid w:val="00737F56"/>
    <w:rsid w:val="0074070B"/>
    <w:rsid w:val="00740A6A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3B64"/>
    <w:rsid w:val="00755612"/>
    <w:rsid w:val="007565DE"/>
    <w:rsid w:val="007569F0"/>
    <w:rsid w:val="00756E52"/>
    <w:rsid w:val="00757A62"/>
    <w:rsid w:val="00757FC8"/>
    <w:rsid w:val="00760A31"/>
    <w:rsid w:val="007625C1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1D3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DCF"/>
    <w:rsid w:val="00794CC5"/>
    <w:rsid w:val="007957DE"/>
    <w:rsid w:val="0079627D"/>
    <w:rsid w:val="00796BB2"/>
    <w:rsid w:val="007A064F"/>
    <w:rsid w:val="007A1EDD"/>
    <w:rsid w:val="007A26E9"/>
    <w:rsid w:val="007A27C8"/>
    <w:rsid w:val="007A3A8D"/>
    <w:rsid w:val="007A6A54"/>
    <w:rsid w:val="007B204E"/>
    <w:rsid w:val="007B2CA7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AB7"/>
    <w:rsid w:val="007D00BB"/>
    <w:rsid w:val="007D05E5"/>
    <w:rsid w:val="007D0C25"/>
    <w:rsid w:val="007D1109"/>
    <w:rsid w:val="007D1648"/>
    <w:rsid w:val="007D1733"/>
    <w:rsid w:val="007D34FD"/>
    <w:rsid w:val="007D4010"/>
    <w:rsid w:val="007D749D"/>
    <w:rsid w:val="007D781B"/>
    <w:rsid w:val="007E0287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1120"/>
    <w:rsid w:val="008015AC"/>
    <w:rsid w:val="00801F64"/>
    <w:rsid w:val="00802C8D"/>
    <w:rsid w:val="00802D45"/>
    <w:rsid w:val="00803557"/>
    <w:rsid w:val="008035FB"/>
    <w:rsid w:val="008037D1"/>
    <w:rsid w:val="008044D1"/>
    <w:rsid w:val="00804C20"/>
    <w:rsid w:val="00804D6B"/>
    <w:rsid w:val="0080522D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113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30DA8"/>
    <w:rsid w:val="0083274F"/>
    <w:rsid w:val="00833861"/>
    <w:rsid w:val="00833D51"/>
    <w:rsid w:val="00836B62"/>
    <w:rsid w:val="008372B3"/>
    <w:rsid w:val="0083792D"/>
    <w:rsid w:val="00837C77"/>
    <w:rsid w:val="0084009C"/>
    <w:rsid w:val="00841B29"/>
    <w:rsid w:val="0084298E"/>
    <w:rsid w:val="00844474"/>
    <w:rsid w:val="00844595"/>
    <w:rsid w:val="00845A02"/>
    <w:rsid w:val="00845C44"/>
    <w:rsid w:val="00846014"/>
    <w:rsid w:val="00846909"/>
    <w:rsid w:val="00846B53"/>
    <w:rsid w:val="008471E0"/>
    <w:rsid w:val="00847353"/>
    <w:rsid w:val="0084794D"/>
    <w:rsid w:val="008506F9"/>
    <w:rsid w:val="00851E70"/>
    <w:rsid w:val="008532D3"/>
    <w:rsid w:val="008545DB"/>
    <w:rsid w:val="00854A46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F92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0DB6"/>
    <w:rsid w:val="008911D5"/>
    <w:rsid w:val="008912FB"/>
    <w:rsid w:val="00891704"/>
    <w:rsid w:val="00892E5E"/>
    <w:rsid w:val="00895C48"/>
    <w:rsid w:val="00895FC8"/>
    <w:rsid w:val="0089714A"/>
    <w:rsid w:val="008A08DC"/>
    <w:rsid w:val="008A1465"/>
    <w:rsid w:val="008A3350"/>
    <w:rsid w:val="008A4A85"/>
    <w:rsid w:val="008A4B40"/>
    <w:rsid w:val="008A4BE8"/>
    <w:rsid w:val="008A5457"/>
    <w:rsid w:val="008A5BE9"/>
    <w:rsid w:val="008A5EF7"/>
    <w:rsid w:val="008A6D46"/>
    <w:rsid w:val="008A77EA"/>
    <w:rsid w:val="008B09AE"/>
    <w:rsid w:val="008B0F8D"/>
    <w:rsid w:val="008B17BE"/>
    <w:rsid w:val="008B17F4"/>
    <w:rsid w:val="008B34ED"/>
    <w:rsid w:val="008B36D5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E139D"/>
    <w:rsid w:val="008E2C73"/>
    <w:rsid w:val="008E3881"/>
    <w:rsid w:val="008E38FE"/>
    <w:rsid w:val="008E3901"/>
    <w:rsid w:val="008E3F63"/>
    <w:rsid w:val="008E4034"/>
    <w:rsid w:val="008E468A"/>
    <w:rsid w:val="008E46DB"/>
    <w:rsid w:val="008E58E3"/>
    <w:rsid w:val="008E7E87"/>
    <w:rsid w:val="008F0028"/>
    <w:rsid w:val="008F027F"/>
    <w:rsid w:val="008F2C57"/>
    <w:rsid w:val="008F2F36"/>
    <w:rsid w:val="008F3577"/>
    <w:rsid w:val="008F3793"/>
    <w:rsid w:val="008F5246"/>
    <w:rsid w:val="008F6DA2"/>
    <w:rsid w:val="008F6FC1"/>
    <w:rsid w:val="00900702"/>
    <w:rsid w:val="00901138"/>
    <w:rsid w:val="009029FB"/>
    <w:rsid w:val="0090315A"/>
    <w:rsid w:val="0090345D"/>
    <w:rsid w:val="009038BE"/>
    <w:rsid w:val="00904DB9"/>
    <w:rsid w:val="00905944"/>
    <w:rsid w:val="009075ED"/>
    <w:rsid w:val="00911FAA"/>
    <w:rsid w:val="009129A1"/>
    <w:rsid w:val="009131C5"/>
    <w:rsid w:val="00914DFC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C3A"/>
    <w:rsid w:val="00945F27"/>
    <w:rsid w:val="00950239"/>
    <w:rsid w:val="00950A2C"/>
    <w:rsid w:val="00952149"/>
    <w:rsid w:val="00953602"/>
    <w:rsid w:val="009538E4"/>
    <w:rsid w:val="0095405C"/>
    <w:rsid w:val="009542A7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5E6E"/>
    <w:rsid w:val="00975F37"/>
    <w:rsid w:val="00977568"/>
    <w:rsid w:val="00977771"/>
    <w:rsid w:val="0098035C"/>
    <w:rsid w:val="00982254"/>
    <w:rsid w:val="00982C5C"/>
    <w:rsid w:val="00983ABF"/>
    <w:rsid w:val="00985CF0"/>
    <w:rsid w:val="00986AAA"/>
    <w:rsid w:val="00987243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65D1"/>
    <w:rsid w:val="009A028B"/>
    <w:rsid w:val="009A13CC"/>
    <w:rsid w:val="009A1501"/>
    <w:rsid w:val="009A1B57"/>
    <w:rsid w:val="009A1DC3"/>
    <w:rsid w:val="009A24F5"/>
    <w:rsid w:val="009A2507"/>
    <w:rsid w:val="009A4412"/>
    <w:rsid w:val="009A5965"/>
    <w:rsid w:val="009A6DF7"/>
    <w:rsid w:val="009A7A9F"/>
    <w:rsid w:val="009A7ABA"/>
    <w:rsid w:val="009B0020"/>
    <w:rsid w:val="009B1AB4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A42"/>
    <w:rsid w:val="009F0D48"/>
    <w:rsid w:val="009F1056"/>
    <w:rsid w:val="009F10A4"/>
    <w:rsid w:val="009F1577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0D1D"/>
    <w:rsid w:val="00A114E5"/>
    <w:rsid w:val="00A11C42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249"/>
    <w:rsid w:val="00A23E6C"/>
    <w:rsid w:val="00A24E87"/>
    <w:rsid w:val="00A24EFF"/>
    <w:rsid w:val="00A265D6"/>
    <w:rsid w:val="00A267C3"/>
    <w:rsid w:val="00A268A9"/>
    <w:rsid w:val="00A31336"/>
    <w:rsid w:val="00A31926"/>
    <w:rsid w:val="00A33E36"/>
    <w:rsid w:val="00A345A4"/>
    <w:rsid w:val="00A35A6B"/>
    <w:rsid w:val="00A36E1E"/>
    <w:rsid w:val="00A37E0C"/>
    <w:rsid w:val="00A40B29"/>
    <w:rsid w:val="00A41163"/>
    <w:rsid w:val="00A418C5"/>
    <w:rsid w:val="00A41999"/>
    <w:rsid w:val="00A4247F"/>
    <w:rsid w:val="00A42542"/>
    <w:rsid w:val="00A42683"/>
    <w:rsid w:val="00A44081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2F0C"/>
    <w:rsid w:val="00A534A3"/>
    <w:rsid w:val="00A53CC7"/>
    <w:rsid w:val="00A541DF"/>
    <w:rsid w:val="00A55E5A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1D75"/>
    <w:rsid w:val="00A735A5"/>
    <w:rsid w:val="00A7541F"/>
    <w:rsid w:val="00A75E5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CC0"/>
    <w:rsid w:val="00A97A60"/>
    <w:rsid w:val="00AA0759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17DF"/>
    <w:rsid w:val="00AB2E58"/>
    <w:rsid w:val="00AB3E2B"/>
    <w:rsid w:val="00AB426F"/>
    <w:rsid w:val="00AB552D"/>
    <w:rsid w:val="00AB561C"/>
    <w:rsid w:val="00AC0E46"/>
    <w:rsid w:val="00AC1451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4B90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0B8"/>
    <w:rsid w:val="00AF5A01"/>
    <w:rsid w:val="00AF5D51"/>
    <w:rsid w:val="00AF6497"/>
    <w:rsid w:val="00AF7622"/>
    <w:rsid w:val="00B0061E"/>
    <w:rsid w:val="00B00B8B"/>
    <w:rsid w:val="00B01029"/>
    <w:rsid w:val="00B01AC2"/>
    <w:rsid w:val="00B05578"/>
    <w:rsid w:val="00B05A31"/>
    <w:rsid w:val="00B06ABA"/>
    <w:rsid w:val="00B06D43"/>
    <w:rsid w:val="00B11DA2"/>
    <w:rsid w:val="00B11FD3"/>
    <w:rsid w:val="00B13656"/>
    <w:rsid w:val="00B14C7E"/>
    <w:rsid w:val="00B1581B"/>
    <w:rsid w:val="00B15E93"/>
    <w:rsid w:val="00B2056D"/>
    <w:rsid w:val="00B20794"/>
    <w:rsid w:val="00B20A22"/>
    <w:rsid w:val="00B219DA"/>
    <w:rsid w:val="00B219F6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19E"/>
    <w:rsid w:val="00B40589"/>
    <w:rsid w:val="00B409B5"/>
    <w:rsid w:val="00B410F5"/>
    <w:rsid w:val="00B4111E"/>
    <w:rsid w:val="00B41D5D"/>
    <w:rsid w:val="00B42391"/>
    <w:rsid w:val="00B437B6"/>
    <w:rsid w:val="00B45665"/>
    <w:rsid w:val="00B45FC6"/>
    <w:rsid w:val="00B46A37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1679"/>
    <w:rsid w:val="00B61AFB"/>
    <w:rsid w:val="00B63B38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41F5"/>
    <w:rsid w:val="00B94BC8"/>
    <w:rsid w:val="00B958FE"/>
    <w:rsid w:val="00B97417"/>
    <w:rsid w:val="00BA0C6B"/>
    <w:rsid w:val="00BA144E"/>
    <w:rsid w:val="00BA1F75"/>
    <w:rsid w:val="00BA1F8B"/>
    <w:rsid w:val="00BA3777"/>
    <w:rsid w:val="00BA39E5"/>
    <w:rsid w:val="00BA4E07"/>
    <w:rsid w:val="00BA5D15"/>
    <w:rsid w:val="00BA5E5D"/>
    <w:rsid w:val="00BA6AD6"/>
    <w:rsid w:val="00BA72EB"/>
    <w:rsid w:val="00BB1B4E"/>
    <w:rsid w:val="00BB220D"/>
    <w:rsid w:val="00BB3B8C"/>
    <w:rsid w:val="00BB45D0"/>
    <w:rsid w:val="00BB5007"/>
    <w:rsid w:val="00BB60F8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015"/>
    <w:rsid w:val="00BF0B33"/>
    <w:rsid w:val="00BF0F39"/>
    <w:rsid w:val="00BF10AC"/>
    <w:rsid w:val="00BF3C1C"/>
    <w:rsid w:val="00BF4B7D"/>
    <w:rsid w:val="00BF5239"/>
    <w:rsid w:val="00BF540A"/>
    <w:rsid w:val="00C005D0"/>
    <w:rsid w:val="00C007E6"/>
    <w:rsid w:val="00C00B08"/>
    <w:rsid w:val="00C00DB9"/>
    <w:rsid w:val="00C00DE1"/>
    <w:rsid w:val="00C01593"/>
    <w:rsid w:val="00C0298D"/>
    <w:rsid w:val="00C036E3"/>
    <w:rsid w:val="00C03F98"/>
    <w:rsid w:val="00C0593E"/>
    <w:rsid w:val="00C05C18"/>
    <w:rsid w:val="00C0600C"/>
    <w:rsid w:val="00C100FA"/>
    <w:rsid w:val="00C11514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AA0"/>
    <w:rsid w:val="00C40B0C"/>
    <w:rsid w:val="00C40B77"/>
    <w:rsid w:val="00C40C9C"/>
    <w:rsid w:val="00C40DA3"/>
    <w:rsid w:val="00C418A7"/>
    <w:rsid w:val="00C42292"/>
    <w:rsid w:val="00C42837"/>
    <w:rsid w:val="00C42947"/>
    <w:rsid w:val="00C43C26"/>
    <w:rsid w:val="00C44D90"/>
    <w:rsid w:val="00C44F06"/>
    <w:rsid w:val="00C45F31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6715"/>
    <w:rsid w:val="00C56B52"/>
    <w:rsid w:val="00C5729F"/>
    <w:rsid w:val="00C5786E"/>
    <w:rsid w:val="00C57FD9"/>
    <w:rsid w:val="00C61076"/>
    <w:rsid w:val="00C6282D"/>
    <w:rsid w:val="00C64B05"/>
    <w:rsid w:val="00C6532E"/>
    <w:rsid w:val="00C6572B"/>
    <w:rsid w:val="00C663E9"/>
    <w:rsid w:val="00C678F7"/>
    <w:rsid w:val="00C67CD8"/>
    <w:rsid w:val="00C70470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0A08"/>
    <w:rsid w:val="00C813F0"/>
    <w:rsid w:val="00C818F1"/>
    <w:rsid w:val="00C81AD4"/>
    <w:rsid w:val="00C82812"/>
    <w:rsid w:val="00C82F6D"/>
    <w:rsid w:val="00C83A7F"/>
    <w:rsid w:val="00C84127"/>
    <w:rsid w:val="00C85B6C"/>
    <w:rsid w:val="00C86BD1"/>
    <w:rsid w:val="00C8791A"/>
    <w:rsid w:val="00C87DBC"/>
    <w:rsid w:val="00C87F13"/>
    <w:rsid w:val="00C87FBF"/>
    <w:rsid w:val="00C90002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1B66"/>
    <w:rsid w:val="00CA1BE6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73"/>
    <w:rsid w:val="00CE52B7"/>
    <w:rsid w:val="00CE5FEF"/>
    <w:rsid w:val="00CE61E0"/>
    <w:rsid w:val="00CE7EF0"/>
    <w:rsid w:val="00CF0247"/>
    <w:rsid w:val="00CF0607"/>
    <w:rsid w:val="00CF0B48"/>
    <w:rsid w:val="00CF195F"/>
    <w:rsid w:val="00CF2771"/>
    <w:rsid w:val="00CF373C"/>
    <w:rsid w:val="00CF3FEC"/>
    <w:rsid w:val="00CF5113"/>
    <w:rsid w:val="00CF653A"/>
    <w:rsid w:val="00D00F47"/>
    <w:rsid w:val="00D016BD"/>
    <w:rsid w:val="00D02587"/>
    <w:rsid w:val="00D0270F"/>
    <w:rsid w:val="00D039BF"/>
    <w:rsid w:val="00D03FE8"/>
    <w:rsid w:val="00D049C7"/>
    <w:rsid w:val="00D04F1D"/>
    <w:rsid w:val="00D0578A"/>
    <w:rsid w:val="00D067DB"/>
    <w:rsid w:val="00D06BDF"/>
    <w:rsid w:val="00D07480"/>
    <w:rsid w:val="00D10622"/>
    <w:rsid w:val="00D10626"/>
    <w:rsid w:val="00D14C82"/>
    <w:rsid w:val="00D15404"/>
    <w:rsid w:val="00D158EE"/>
    <w:rsid w:val="00D16139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2F4A"/>
    <w:rsid w:val="00D33257"/>
    <w:rsid w:val="00D33BDA"/>
    <w:rsid w:val="00D36378"/>
    <w:rsid w:val="00D36EB3"/>
    <w:rsid w:val="00D40AB6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102E"/>
    <w:rsid w:val="00D51740"/>
    <w:rsid w:val="00D51856"/>
    <w:rsid w:val="00D52B20"/>
    <w:rsid w:val="00D52CE6"/>
    <w:rsid w:val="00D54202"/>
    <w:rsid w:val="00D554DA"/>
    <w:rsid w:val="00D557AA"/>
    <w:rsid w:val="00D55E7C"/>
    <w:rsid w:val="00D56B21"/>
    <w:rsid w:val="00D57DA7"/>
    <w:rsid w:val="00D61C43"/>
    <w:rsid w:val="00D620D1"/>
    <w:rsid w:val="00D63F3F"/>
    <w:rsid w:val="00D643D1"/>
    <w:rsid w:val="00D6474E"/>
    <w:rsid w:val="00D66782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4CC"/>
    <w:rsid w:val="00D95F22"/>
    <w:rsid w:val="00D965B4"/>
    <w:rsid w:val="00D97A0A"/>
    <w:rsid w:val="00D97E17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2E22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3376"/>
    <w:rsid w:val="00DC4A7B"/>
    <w:rsid w:val="00DC59F0"/>
    <w:rsid w:val="00DC6194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108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3E77"/>
    <w:rsid w:val="00E14C2C"/>
    <w:rsid w:val="00E16594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7FDF"/>
    <w:rsid w:val="00E60E17"/>
    <w:rsid w:val="00E610B8"/>
    <w:rsid w:val="00E61288"/>
    <w:rsid w:val="00E61D79"/>
    <w:rsid w:val="00E63A18"/>
    <w:rsid w:val="00E67BB7"/>
    <w:rsid w:val="00E70E10"/>
    <w:rsid w:val="00E7186D"/>
    <w:rsid w:val="00E71967"/>
    <w:rsid w:val="00E7344F"/>
    <w:rsid w:val="00E735A7"/>
    <w:rsid w:val="00E7391A"/>
    <w:rsid w:val="00E7430B"/>
    <w:rsid w:val="00E74E46"/>
    <w:rsid w:val="00E75886"/>
    <w:rsid w:val="00E75A3A"/>
    <w:rsid w:val="00E76CD8"/>
    <w:rsid w:val="00E7718D"/>
    <w:rsid w:val="00E778AB"/>
    <w:rsid w:val="00E807A3"/>
    <w:rsid w:val="00E83BC4"/>
    <w:rsid w:val="00E8571C"/>
    <w:rsid w:val="00E8733F"/>
    <w:rsid w:val="00E909F7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8B5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B7416"/>
    <w:rsid w:val="00EC14E1"/>
    <w:rsid w:val="00EC175D"/>
    <w:rsid w:val="00EC222D"/>
    <w:rsid w:val="00EC4E0E"/>
    <w:rsid w:val="00EC726B"/>
    <w:rsid w:val="00ED0567"/>
    <w:rsid w:val="00ED0569"/>
    <w:rsid w:val="00ED259F"/>
    <w:rsid w:val="00ED28E9"/>
    <w:rsid w:val="00ED3840"/>
    <w:rsid w:val="00ED5347"/>
    <w:rsid w:val="00ED6587"/>
    <w:rsid w:val="00ED7607"/>
    <w:rsid w:val="00ED77CE"/>
    <w:rsid w:val="00EE0144"/>
    <w:rsid w:val="00EE0C74"/>
    <w:rsid w:val="00EE245A"/>
    <w:rsid w:val="00EE2E51"/>
    <w:rsid w:val="00EE30B5"/>
    <w:rsid w:val="00EE3F50"/>
    <w:rsid w:val="00EE51F3"/>
    <w:rsid w:val="00EE5D41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6EC"/>
    <w:rsid w:val="00F00B1E"/>
    <w:rsid w:val="00F00E55"/>
    <w:rsid w:val="00F01A71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74AF"/>
    <w:rsid w:val="00F20E45"/>
    <w:rsid w:val="00F22E6E"/>
    <w:rsid w:val="00F25667"/>
    <w:rsid w:val="00F3197F"/>
    <w:rsid w:val="00F32646"/>
    <w:rsid w:val="00F3272D"/>
    <w:rsid w:val="00F32A73"/>
    <w:rsid w:val="00F331F9"/>
    <w:rsid w:val="00F33C3F"/>
    <w:rsid w:val="00F3632A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6DC8"/>
    <w:rsid w:val="00F5709B"/>
    <w:rsid w:val="00F60666"/>
    <w:rsid w:val="00F62645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37FB"/>
    <w:rsid w:val="00FB3C8F"/>
    <w:rsid w:val="00FB3EE1"/>
    <w:rsid w:val="00FB4E0E"/>
    <w:rsid w:val="00FB5498"/>
    <w:rsid w:val="00FB5814"/>
    <w:rsid w:val="00FB60C1"/>
    <w:rsid w:val="00FB6C89"/>
    <w:rsid w:val="00FC08C1"/>
    <w:rsid w:val="00FC11F5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5BD"/>
    <w:rsid w:val="00FD397C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F01B0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08F1D-943D-4934-B08C-F2C1F7B46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174</TotalTime>
  <Pages>9</Pages>
  <Words>1051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6716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36</cp:revision>
  <cp:lastPrinted>2006-08-08T20:14:00Z</cp:lastPrinted>
  <dcterms:created xsi:type="dcterms:W3CDTF">2020-03-04T16:29:00Z</dcterms:created>
  <dcterms:modified xsi:type="dcterms:W3CDTF">2020-05-24T20:10:00Z</dcterms:modified>
</cp:coreProperties>
</file>