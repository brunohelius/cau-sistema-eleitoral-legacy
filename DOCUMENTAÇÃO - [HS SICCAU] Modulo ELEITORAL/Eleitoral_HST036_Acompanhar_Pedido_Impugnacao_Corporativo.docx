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C1CC31D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274867">
        <w:rPr>
          <w:sz w:val="52"/>
          <w:szCs w:val="52"/>
        </w:rPr>
        <w:t>036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838E8">
        <w:rPr>
          <w:sz w:val="52"/>
          <w:szCs w:val="52"/>
        </w:rPr>
        <w:t>Acompanhar</w:t>
      </w:r>
      <w:r w:rsidR="00B41C91">
        <w:rPr>
          <w:sz w:val="52"/>
          <w:szCs w:val="52"/>
        </w:rPr>
        <w:t xml:space="preserve"> Pedido de Impugnação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580396BE" w:rsidR="00A735A5" w:rsidRPr="00BA5059" w:rsidRDefault="00274867" w:rsidP="008838E8">
            <w:pPr>
              <w:jc w:val="center"/>
            </w:pPr>
            <w:r>
              <w:t>23</w:t>
            </w:r>
            <w:r w:rsidR="00B41C91">
              <w:t>/12/2019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5903A04" w:rsidR="006E6BBD" w:rsidRDefault="006806D4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2B870F53" w:rsidR="006E6BBD" w:rsidRDefault="006806D4" w:rsidP="006E6BBD">
            <w:pPr>
              <w:jc w:val="center"/>
            </w:pPr>
            <w:r>
              <w:t>16/01/2020</w:t>
            </w:r>
          </w:p>
        </w:tc>
        <w:tc>
          <w:tcPr>
            <w:tcW w:w="2405" w:type="dxa"/>
            <w:vAlign w:val="center"/>
          </w:tcPr>
          <w:p w14:paraId="117788AA" w14:textId="58164A50" w:rsidR="006E6BBD" w:rsidRDefault="006806D4" w:rsidP="006E6BBD">
            <w:pPr>
              <w:ind w:left="708"/>
              <w:jc w:val="center"/>
            </w:pPr>
            <w:r>
              <w:t>André de Jesus</w:t>
            </w:r>
          </w:p>
        </w:tc>
        <w:tc>
          <w:tcPr>
            <w:tcW w:w="4203" w:type="dxa"/>
          </w:tcPr>
          <w:p w14:paraId="31C2977C" w14:textId="1D118627" w:rsidR="006E6BBD" w:rsidRPr="006806D4" w:rsidRDefault="006806D4" w:rsidP="006E6BBD">
            <w:pPr>
              <w:jc w:val="center"/>
            </w:pPr>
            <w:r>
              <w:t xml:space="preserve">Inserção do botão “Julgar Impugnação” na </w:t>
            </w:r>
            <w:r w:rsidRPr="006806D4">
              <w:rPr>
                <w:b/>
                <w:bCs/>
              </w:rPr>
              <w:fldChar w:fldCharType="begin"/>
            </w:r>
            <w:r w:rsidRPr="006806D4">
              <w:rPr>
                <w:b/>
                <w:bCs/>
              </w:rPr>
              <w:instrText xml:space="preserve"> REF _Ref28332080 \r \h </w:instrText>
            </w:r>
            <w:r>
              <w:rPr>
                <w:b/>
                <w:bCs/>
              </w:rPr>
              <w:instrText xml:space="preserve"> \* MERGEFORMAT </w:instrText>
            </w:r>
            <w:r w:rsidRPr="006806D4">
              <w:rPr>
                <w:b/>
                <w:bCs/>
              </w:rPr>
            </w:r>
            <w:r w:rsidRPr="006806D4">
              <w:rPr>
                <w:b/>
                <w:bCs/>
              </w:rPr>
              <w:fldChar w:fldCharType="separate"/>
            </w:r>
            <w:r w:rsidRPr="006806D4">
              <w:rPr>
                <w:b/>
                <w:bCs/>
              </w:rPr>
              <w:t>P05</w:t>
            </w:r>
            <w:r w:rsidRPr="006806D4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. </w:t>
            </w:r>
          </w:p>
        </w:tc>
      </w:tr>
      <w:tr w:rsidR="003F5344" w14:paraId="4417DB8D" w14:textId="77777777" w:rsidTr="00C03F98">
        <w:trPr>
          <w:cantSplit/>
          <w:jc w:val="center"/>
        </w:trPr>
        <w:tc>
          <w:tcPr>
            <w:tcW w:w="1589" w:type="dxa"/>
          </w:tcPr>
          <w:p w14:paraId="6DCABA12" w14:textId="624E8557" w:rsidR="003F5344" w:rsidRDefault="003F5344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15513024" w14:textId="795E41A1" w:rsidR="003F5344" w:rsidRDefault="003F5344" w:rsidP="006E6BBD">
            <w:pPr>
              <w:jc w:val="center"/>
            </w:pPr>
            <w:r>
              <w:t>19/03/2020</w:t>
            </w:r>
          </w:p>
        </w:tc>
        <w:tc>
          <w:tcPr>
            <w:tcW w:w="2405" w:type="dxa"/>
            <w:vAlign w:val="center"/>
          </w:tcPr>
          <w:p w14:paraId="66B08242" w14:textId="7FB7E27D" w:rsidR="003F5344" w:rsidRDefault="003F5344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1C820C20" w14:textId="15E38DDC" w:rsidR="003F5344" w:rsidRDefault="003F5344" w:rsidP="006E6BBD">
            <w:pPr>
              <w:jc w:val="center"/>
            </w:pPr>
            <w:r>
              <w:t>Alterar regra de exibição das</w:t>
            </w:r>
            <w:bookmarkStart w:id="4" w:name="_GoBack"/>
            <w:bookmarkEnd w:id="4"/>
            <w:r>
              <w:t xml:space="preserve"> eleições.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60B41F8" w14:textId="77777777" w:rsidR="00B25D0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7726934" w:history="1">
        <w:r w:rsidR="00B25D0B" w:rsidRPr="00C744CF">
          <w:rPr>
            <w:rStyle w:val="Hyperlink"/>
            <w:noProof/>
          </w:rPr>
          <w:t>HST-035 – Acompanhar Pedido de Impugnação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_Toc27726934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4</w:t>
        </w:r>
        <w:r w:rsidR="00B25D0B">
          <w:rPr>
            <w:noProof/>
            <w:webHidden/>
          </w:rPr>
          <w:fldChar w:fldCharType="end"/>
        </w:r>
      </w:hyperlink>
    </w:p>
    <w:p w14:paraId="68EE873B" w14:textId="77777777" w:rsidR="00B25D0B" w:rsidRDefault="0041713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35" w:history="1">
        <w:r w:rsidR="00B25D0B" w:rsidRPr="00C744CF">
          <w:rPr>
            <w:rStyle w:val="Hyperlink"/>
            <w:noProof/>
          </w:rPr>
          <w:t>COMO Profissional, Responsável de Chapa ou Membro da comissão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_Toc27726935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4</w:t>
        </w:r>
        <w:r w:rsidR="00B25D0B">
          <w:rPr>
            <w:noProof/>
            <w:webHidden/>
          </w:rPr>
          <w:fldChar w:fldCharType="end"/>
        </w:r>
      </w:hyperlink>
    </w:p>
    <w:p w14:paraId="21C6CEDB" w14:textId="77777777" w:rsidR="00B25D0B" w:rsidRDefault="0041713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36" w:history="1">
        <w:r w:rsidR="00B25D0B" w:rsidRPr="00C744CF">
          <w:rPr>
            <w:rStyle w:val="Hyperlink"/>
            <w:noProof/>
          </w:rPr>
          <w:t>QUERO acompanhar pedidos de impugnação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_Toc27726936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4</w:t>
        </w:r>
        <w:r w:rsidR="00B25D0B">
          <w:rPr>
            <w:noProof/>
            <w:webHidden/>
          </w:rPr>
          <w:fldChar w:fldCharType="end"/>
        </w:r>
      </w:hyperlink>
    </w:p>
    <w:p w14:paraId="62FA7B07" w14:textId="77777777" w:rsidR="00B25D0B" w:rsidRDefault="0041713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37" w:history="1">
        <w:r w:rsidR="00B25D0B" w:rsidRPr="00C744CF">
          <w:rPr>
            <w:rStyle w:val="Hyperlink"/>
            <w:noProof/>
          </w:rPr>
          <w:t>PARA me manter atualizado das informações do pedido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_Toc27726937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4</w:t>
        </w:r>
        <w:r w:rsidR="00B25D0B">
          <w:rPr>
            <w:noProof/>
            <w:webHidden/>
          </w:rPr>
          <w:fldChar w:fldCharType="end"/>
        </w:r>
      </w:hyperlink>
    </w:p>
    <w:p w14:paraId="3E4EA2B8" w14:textId="77777777" w:rsidR="00B25D0B" w:rsidRDefault="0041713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38" w:history="1">
        <w:r w:rsidR="00B25D0B" w:rsidRPr="00C744CF">
          <w:rPr>
            <w:rStyle w:val="Hyperlink"/>
            <w:noProof/>
          </w:rPr>
          <w:t>PROTÓTIPO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_Toc27726938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4</w:t>
        </w:r>
        <w:r w:rsidR="00B25D0B">
          <w:rPr>
            <w:noProof/>
            <w:webHidden/>
          </w:rPr>
          <w:fldChar w:fldCharType="end"/>
        </w:r>
      </w:hyperlink>
    </w:p>
    <w:p w14:paraId="69C54B40" w14:textId="77777777" w:rsidR="00B25D0B" w:rsidRDefault="0041713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39" w:history="1">
        <w:r w:rsidR="00B25D0B" w:rsidRPr="00C744CF">
          <w:rPr>
            <w:rStyle w:val="Hyperlink"/>
            <w:noProof/>
          </w:rPr>
          <w:t>CRITÉRIOS DE ACEITE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_Toc27726939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7</w:t>
        </w:r>
        <w:r w:rsidR="00B25D0B">
          <w:rPr>
            <w:noProof/>
            <w:webHidden/>
          </w:rPr>
          <w:fldChar w:fldCharType="end"/>
        </w:r>
      </w:hyperlink>
    </w:p>
    <w:p w14:paraId="50E4D15B" w14:textId="77777777" w:rsidR="00B25D0B" w:rsidRDefault="0041713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40" w:history="1">
        <w:r w:rsidR="00B25D0B" w:rsidRPr="00C744CF">
          <w:rPr>
            <w:rStyle w:val="Hyperlink"/>
            <w:noProof/>
          </w:rPr>
          <w:t>MENSAGENS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_Toc27726940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8</w:t>
        </w:r>
        <w:r w:rsidR="00B25D0B">
          <w:rPr>
            <w:noProof/>
            <w:webHidden/>
          </w:rPr>
          <w:fldChar w:fldCharType="end"/>
        </w:r>
      </w:hyperlink>
    </w:p>
    <w:p w14:paraId="75407A9B" w14:textId="77777777" w:rsidR="00B25D0B" w:rsidRDefault="0041713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41" w:history="1">
        <w:r w:rsidR="00B25D0B" w:rsidRPr="00C744CF">
          <w:rPr>
            <w:rStyle w:val="Hyperlink"/>
            <w:noProof/>
          </w:rPr>
          <w:t>INFORMAÇÕES COMPLEMENTARES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_Toc27726941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8</w:t>
        </w:r>
        <w:r w:rsidR="00B25D0B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5D760DD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27726934"/>
      <w:r w:rsidR="008838E8">
        <w:lastRenderedPageBreak/>
        <w:t>HST-03</w:t>
      </w:r>
      <w:r w:rsidR="00274867">
        <w:t>6</w:t>
      </w:r>
      <w:r w:rsidR="00D175C7">
        <w:t xml:space="preserve"> –</w:t>
      </w:r>
      <w:r w:rsidR="008838E8">
        <w:t xml:space="preserve"> Acompanhar</w:t>
      </w:r>
      <w:r w:rsidR="00DE50A5">
        <w:t xml:space="preserve"> Pedido de Impugnação</w:t>
      </w:r>
      <w:bookmarkEnd w:id="5"/>
    </w:p>
    <w:p w14:paraId="37D34CD1" w14:textId="5BAE2658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27726935"/>
      <w:r w:rsidRPr="000628DE">
        <w:t>COMO</w:t>
      </w:r>
      <w:r w:rsidR="00C64B05" w:rsidRPr="000628DE">
        <w:t xml:space="preserve"> </w:t>
      </w:r>
      <w:r w:rsidR="00274867">
        <w:rPr>
          <w:b w:val="0"/>
        </w:rPr>
        <w:t>Assessor</w:t>
      </w:r>
      <w:bookmarkEnd w:id="6"/>
      <w:r w:rsidR="00274867">
        <w:rPr>
          <w:b w:val="0"/>
        </w:rPr>
        <w:t xml:space="preserve"> estadual ou nacional</w:t>
      </w:r>
    </w:p>
    <w:p w14:paraId="4036BB8D" w14:textId="51F07C63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27726936"/>
      <w:r w:rsidRPr="000628DE">
        <w:t>QUERO</w:t>
      </w:r>
      <w:r w:rsidR="005A4527" w:rsidRPr="000628DE">
        <w:t xml:space="preserve"> </w:t>
      </w:r>
      <w:r w:rsidR="008838E8">
        <w:rPr>
          <w:b w:val="0"/>
        </w:rPr>
        <w:t xml:space="preserve">acompanhar </w:t>
      </w:r>
      <w:r w:rsidR="00DE50A5">
        <w:rPr>
          <w:b w:val="0"/>
        </w:rPr>
        <w:t>pedido</w:t>
      </w:r>
      <w:r w:rsidR="008838E8">
        <w:rPr>
          <w:b w:val="0"/>
        </w:rPr>
        <w:t>s</w:t>
      </w:r>
      <w:r w:rsidR="00DE50A5">
        <w:rPr>
          <w:b w:val="0"/>
        </w:rPr>
        <w:t xml:space="preserve"> de impugnação</w:t>
      </w:r>
      <w:bookmarkEnd w:id="7"/>
    </w:p>
    <w:p w14:paraId="38E7497A" w14:textId="3CF6E160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27726937"/>
      <w:r w:rsidRPr="000628DE">
        <w:t>PARA</w:t>
      </w:r>
      <w:r w:rsidR="005A4527" w:rsidRPr="000628DE">
        <w:t xml:space="preserve"> </w:t>
      </w:r>
      <w:r w:rsidR="008838E8">
        <w:rPr>
          <w:b w:val="0"/>
        </w:rPr>
        <w:t>me manter atualizado d</w:t>
      </w:r>
      <w:r w:rsidR="00BE3F2E">
        <w:rPr>
          <w:b w:val="0"/>
        </w:rPr>
        <w:t>as informações do pedido</w:t>
      </w:r>
      <w:bookmarkEnd w:id="8"/>
      <w:r w:rsidR="00274867">
        <w:rPr>
          <w:b w:val="0"/>
        </w:rPr>
        <w:t xml:space="preserve"> e interagir no julgamento quando necessário</w:t>
      </w:r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27726938"/>
      <w:r>
        <w:t>PROTÓTIPO</w:t>
      </w:r>
      <w:bookmarkEnd w:id="9"/>
      <w:bookmarkEnd w:id="10"/>
    </w:p>
    <w:p w14:paraId="22840805" w14:textId="77777777" w:rsidR="00BB7917" w:rsidRDefault="00BB7917" w:rsidP="00BB7917">
      <w:pPr>
        <w:pStyle w:val="EstiloPrototipo3"/>
      </w:pPr>
    </w:p>
    <w:p w14:paraId="001F3275" w14:textId="51DF0301" w:rsidR="004A13E6" w:rsidRDefault="003F6FE7" w:rsidP="003F08D5">
      <w:pPr>
        <w:pStyle w:val="EstiloPrototipo3"/>
        <w:numPr>
          <w:ilvl w:val="0"/>
          <w:numId w:val="3"/>
        </w:numPr>
      </w:pPr>
      <w:bookmarkStart w:id="11" w:name="_Ref28264910"/>
      <w:bookmarkStart w:id="12" w:name="_Ref26368229"/>
      <w:r>
        <w:t xml:space="preserve">Grid - </w:t>
      </w:r>
      <w:r w:rsidR="004A13E6">
        <w:t>Selecionar Eleição</w:t>
      </w:r>
      <w:bookmarkEnd w:id="11"/>
    </w:p>
    <w:p w14:paraId="11E618D0" w14:textId="6EE4BF76" w:rsidR="00AC673E" w:rsidRDefault="00A11A2E" w:rsidP="00AC673E">
      <w:pPr>
        <w:pStyle w:val="EstiloPrototipo3"/>
        <w:ind w:left="720"/>
      </w:pPr>
      <w:r>
        <w:rPr>
          <w:noProof/>
        </w:rPr>
        <w:drawing>
          <wp:inline distT="0" distB="0" distL="0" distR="0" wp14:anchorId="5891FB24" wp14:editId="690A31CB">
            <wp:extent cx="5760085" cy="2633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ion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E9C5" w14:textId="282D1AFF" w:rsidR="009B5756" w:rsidRDefault="003F6FE7" w:rsidP="003F08D5">
      <w:pPr>
        <w:pStyle w:val="EstiloPrototipo3"/>
        <w:numPr>
          <w:ilvl w:val="0"/>
          <w:numId w:val="3"/>
        </w:numPr>
      </w:pPr>
      <w:bookmarkStart w:id="13" w:name="_Ref28013704"/>
      <w:r>
        <w:t xml:space="preserve">Grid - </w:t>
      </w:r>
      <w:r w:rsidR="00B769D4">
        <w:t>Pedidos de Impugnação por estado</w:t>
      </w:r>
      <w:r w:rsidR="009B5756">
        <w:t>:</w:t>
      </w:r>
      <w:bookmarkEnd w:id="12"/>
      <w:bookmarkEnd w:id="13"/>
    </w:p>
    <w:p w14:paraId="05EE9FDB" w14:textId="787CC5AA" w:rsidR="00981360" w:rsidRDefault="00A11A2E" w:rsidP="00D1699F">
      <w:pPr>
        <w:pStyle w:val="EstiloPrototipo3"/>
      </w:pPr>
      <w:r>
        <w:rPr>
          <w:noProof/>
        </w:rPr>
        <w:lastRenderedPageBreak/>
        <w:drawing>
          <wp:inline distT="0" distB="0" distL="0" distR="0" wp14:anchorId="65B7FFA5" wp14:editId="3A1453CA">
            <wp:extent cx="4813547" cy="4603987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9CD" w14:textId="77777777" w:rsidR="00981360" w:rsidRDefault="00981360" w:rsidP="00981360">
      <w:pPr>
        <w:pStyle w:val="EstiloPrototipo3"/>
      </w:pPr>
    </w:p>
    <w:p w14:paraId="32D563FC" w14:textId="63EA2FF0" w:rsidR="009B5756" w:rsidRDefault="00B769D4" w:rsidP="003F08D5">
      <w:pPr>
        <w:pStyle w:val="EstiloPrototipo3"/>
        <w:numPr>
          <w:ilvl w:val="0"/>
          <w:numId w:val="3"/>
        </w:numPr>
      </w:pPr>
      <w:bookmarkStart w:id="14" w:name="_Ref26369985"/>
      <w:r>
        <w:t xml:space="preserve">Grid </w:t>
      </w:r>
      <w:r w:rsidR="003F6FE7">
        <w:t>-</w:t>
      </w:r>
      <w:r>
        <w:t xml:space="preserve"> </w:t>
      </w:r>
      <w:r w:rsidR="003F6FE7">
        <w:t>Pedidos de I</w:t>
      </w:r>
      <w:r>
        <w:t>mpugnação</w:t>
      </w:r>
      <w:r w:rsidR="009B5756">
        <w:t>:</w:t>
      </w:r>
      <w:bookmarkEnd w:id="14"/>
    </w:p>
    <w:p w14:paraId="38DF32D1" w14:textId="4444A2F2" w:rsidR="00A11A2E" w:rsidRDefault="00A11A2E" w:rsidP="00A11A2E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182BFE33" wp14:editId="6FEA2301">
            <wp:extent cx="5658141" cy="46103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di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D6C1" w14:textId="4BD1DB18" w:rsidR="00DE49A6" w:rsidRDefault="00DE49A6" w:rsidP="003F08D5">
      <w:pPr>
        <w:pStyle w:val="EstiloPrototipo3"/>
        <w:numPr>
          <w:ilvl w:val="0"/>
          <w:numId w:val="3"/>
        </w:numPr>
      </w:pPr>
      <w:bookmarkStart w:id="15" w:name="_Ref28330631"/>
      <w:r>
        <w:t>Visualizar Pedido de Impugnação:</w:t>
      </w:r>
      <w:bookmarkEnd w:id="15"/>
    </w:p>
    <w:p w14:paraId="62C65A23" w14:textId="46172860" w:rsidR="00A11A2E" w:rsidRDefault="00A11A2E" w:rsidP="00A11A2E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0174D068" wp14:editId="5079F66B">
            <wp:extent cx="5760085" cy="5073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529E" w14:textId="600CC8D3" w:rsidR="00A11A2E" w:rsidRDefault="00A11A2E" w:rsidP="00A11A2E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4655562D" wp14:editId="00936776">
            <wp:extent cx="4953255" cy="4565885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2A4E" w14:textId="162C72E2" w:rsidR="005B46F2" w:rsidRDefault="005B46F2" w:rsidP="00A11A2E">
      <w:pPr>
        <w:pStyle w:val="EstiloPrototipo3"/>
        <w:ind w:left="720"/>
      </w:pPr>
    </w:p>
    <w:p w14:paraId="42400C10" w14:textId="3E89B21A" w:rsidR="005B46F2" w:rsidRDefault="005B46F2" w:rsidP="00A11A2E">
      <w:pPr>
        <w:pStyle w:val="EstiloPrototipo3"/>
        <w:ind w:left="720"/>
      </w:pPr>
    </w:p>
    <w:p w14:paraId="438253B5" w14:textId="074B17B5" w:rsidR="005B46F2" w:rsidRDefault="005B46F2" w:rsidP="00A11A2E">
      <w:pPr>
        <w:pStyle w:val="EstiloPrototipo3"/>
        <w:ind w:left="720"/>
      </w:pPr>
    </w:p>
    <w:p w14:paraId="66D937E5" w14:textId="0C9EA4EA" w:rsidR="005B46F2" w:rsidRDefault="005B46F2" w:rsidP="00A11A2E">
      <w:pPr>
        <w:pStyle w:val="EstiloPrototipo3"/>
        <w:ind w:left="720"/>
      </w:pPr>
    </w:p>
    <w:p w14:paraId="3D295077" w14:textId="326B507A" w:rsidR="005B46F2" w:rsidRDefault="005B46F2" w:rsidP="00A11A2E">
      <w:pPr>
        <w:pStyle w:val="EstiloPrototipo3"/>
        <w:ind w:left="720"/>
      </w:pPr>
    </w:p>
    <w:p w14:paraId="59FB2B31" w14:textId="68571B8B" w:rsidR="005B46F2" w:rsidRDefault="005B46F2" w:rsidP="00A11A2E">
      <w:pPr>
        <w:pStyle w:val="EstiloPrototipo3"/>
        <w:ind w:left="720"/>
      </w:pPr>
    </w:p>
    <w:p w14:paraId="70C883DA" w14:textId="20D6FFCB" w:rsidR="005B46F2" w:rsidRDefault="005B46F2" w:rsidP="00A11A2E">
      <w:pPr>
        <w:pStyle w:val="EstiloPrototipo3"/>
        <w:ind w:left="720"/>
      </w:pPr>
    </w:p>
    <w:p w14:paraId="731FD6E6" w14:textId="34CFC66B" w:rsidR="005B46F2" w:rsidRDefault="005B46F2" w:rsidP="00A11A2E">
      <w:pPr>
        <w:pStyle w:val="EstiloPrototipo3"/>
        <w:ind w:left="720"/>
      </w:pPr>
    </w:p>
    <w:p w14:paraId="21FBD3DC" w14:textId="53ADA7AC" w:rsidR="005B46F2" w:rsidRDefault="005B46F2" w:rsidP="00A11A2E">
      <w:pPr>
        <w:pStyle w:val="EstiloPrototipo3"/>
        <w:ind w:left="720"/>
      </w:pPr>
    </w:p>
    <w:p w14:paraId="480642C8" w14:textId="2A92D51C" w:rsidR="005B46F2" w:rsidRDefault="005B46F2" w:rsidP="00A11A2E">
      <w:pPr>
        <w:pStyle w:val="EstiloPrototipo3"/>
        <w:ind w:left="720"/>
      </w:pPr>
    </w:p>
    <w:p w14:paraId="5E064A64" w14:textId="3B37F6FB" w:rsidR="005B46F2" w:rsidRDefault="005B46F2" w:rsidP="00A11A2E">
      <w:pPr>
        <w:pStyle w:val="EstiloPrototipo3"/>
        <w:ind w:left="720"/>
      </w:pPr>
    </w:p>
    <w:p w14:paraId="6D0AD6AB" w14:textId="1250F92E" w:rsidR="005B46F2" w:rsidRDefault="005B46F2" w:rsidP="00A11A2E">
      <w:pPr>
        <w:pStyle w:val="EstiloPrototipo3"/>
        <w:ind w:left="720"/>
      </w:pPr>
    </w:p>
    <w:p w14:paraId="477424DD" w14:textId="1681FD9D" w:rsidR="005B46F2" w:rsidRDefault="005B46F2" w:rsidP="00A11A2E">
      <w:pPr>
        <w:pStyle w:val="EstiloPrototipo3"/>
        <w:ind w:left="720"/>
      </w:pPr>
    </w:p>
    <w:p w14:paraId="13EB3B7E" w14:textId="77777777" w:rsidR="005B46F2" w:rsidRDefault="005B46F2" w:rsidP="00A11A2E">
      <w:pPr>
        <w:pStyle w:val="EstiloPrototipo3"/>
        <w:ind w:left="720"/>
      </w:pPr>
    </w:p>
    <w:p w14:paraId="044DCBD0" w14:textId="75E0860B" w:rsidR="00A11A2E" w:rsidRDefault="00A11A2E" w:rsidP="003F08D5">
      <w:pPr>
        <w:pStyle w:val="EstiloPrototipo3"/>
        <w:numPr>
          <w:ilvl w:val="0"/>
          <w:numId w:val="3"/>
        </w:numPr>
      </w:pPr>
      <w:bookmarkStart w:id="16" w:name="_Ref28332080"/>
      <w:r>
        <w:lastRenderedPageBreak/>
        <w:t>Visualizar Defesa:</w:t>
      </w:r>
      <w:bookmarkEnd w:id="16"/>
    </w:p>
    <w:p w14:paraId="418337BA" w14:textId="77777777" w:rsidR="005B46F2" w:rsidRDefault="005B46F2" w:rsidP="005B46F2">
      <w:pPr>
        <w:pStyle w:val="EstiloPrototipo3"/>
        <w:ind w:left="720"/>
      </w:pPr>
    </w:p>
    <w:p w14:paraId="5F96AF71" w14:textId="7BD935EA" w:rsidR="009B5756" w:rsidRDefault="005B46F2" w:rsidP="00142DD4">
      <w:pPr>
        <w:pStyle w:val="EstiloPrototipo3"/>
      </w:pPr>
      <w:r>
        <w:rPr>
          <w:noProof/>
        </w:rPr>
        <w:drawing>
          <wp:inline distT="0" distB="0" distL="0" distR="0" wp14:anchorId="3B636956" wp14:editId="0D0BBBB3">
            <wp:extent cx="5464454" cy="4350776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78" cy="436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5DFD" w14:textId="3C73C62F" w:rsidR="00BB7917" w:rsidRDefault="00BB7917" w:rsidP="00F06A3D">
      <w:pPr>
        <w:pStyle w:val="EstiloPrototipo3"/>
      </w:pPr>
    </w:p>
    <w:p w14:paraId="31202B79" w14:textId="144F8520" w:rsidR="00A66BD6" w:rsidRDefault="00A66BD6" w:rsidP="00A66BD6">
      <w:pPr>
        <w:pStyle w:val="EstiloPrototipo3"/>
        <w:ind w:left="360"/>
      </w:pPr>
    </w:p>
    <w:tbl>
      <w:tblPr>
        <w:tblStyle w:val="SqTabela"/>
        <w:tblW w:w="9069" w:type="dxa"/>
        <w:jc w:val="center"/>
        <w:tblLayout w:type="fixed"/>
        <w:tblLook w:val="01E0" w:firstRow="1" w:lastRow="1" w:firstColumn="1" w:lastColumn="1" w:noHBand="0" w:noVBand="0"/>
      </w:tblPr>
      <w:tblGrid>
        <w:gridCol w:w="2154"/>
        <w:gridCol w:w="1276"/>
        <w:gridCol w:w="708"/>
        <w:gridCol w:w="751"/>
        <w:gridCol w:w="926"/>
        <w:gridCol w:w="3254"/>
      </w:tblGrid>
      <w:tr w:rsidR="003F6FE7" w:rsidRPr="00E976B5" w14:paraId="7E863FDE" w14:textId="77777777" w:rsidTr="003F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149DA316" w14:textId="23B20402" w:rsidR="003F6FE7" w:rsidRPr="00E976B5" w:rsidRDefault="003F6FE7" w:rsidP="003F6FE7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Grid – Selecionar Eleição</w:t>
            </w:r>
          </w:p>
        </w:tc>
      </w:tr>
      <w:tr w:rsidR="003F6FE7" w:rsidRPr="005D2A67" w14:paraId="50C4EBEC" w14:textId="77777777" w:rsidTr="003F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54" w:type="dxa"/>
            <w:shd w:val="clear" w:color="auto" w:fill="B3B3B3"/>
          </w:tcPr>
          <w:p w14:paraId="7F4D2B08" w14:textId="77777777" w:rsidR="003F6FE7" w:rsidRPr="005D2A67" w:rsidRDefault="003F6FE7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E78D268" w14:textId="77777777" w:rsidR="003F6FE7" w:rsidRPr="005D2A67" w:rsidRDefault="003F6FE7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C2CCD68" w14:textId="77777777" w:rsidR="003F6FE7" w:rsidRPr="005D2A67" w:rsidRDefault="003F6FE7" w:rsidP="007F425F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DD0B84B" w14:textId="77777777" w:rsidR="003F6FE7" w:rsidRPr="005D2A67" w:rsidRDefault="003F6FE7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3B3AE0D9" w14:textId="77777777" w:rsidR="003F6FE7" w:rsidRPr="005D2A67" w:rsidRDefault="003F6FE7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3254" w:type="dxa"/>
            <w:shd w:val="clear" w:color="auto" w:fill="B3B3B3"/>
          </w:tcPr>
          <w:p w14:paraId="5CD0C93C" w14:textId="77777777" w:rsidR="003F6FE7" w:rsidRPr="005D2A67" w:rsidRDefault="003F6FE7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3F6FE7" w14:paraId="772A6016" w14:textId="77777777" w:rsidTr="003F6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2D9B9081" w14:textId="77777777" w:rsidR="003F6FE7" w:rsidRDefault="003F6FE7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276" w:type="dxa"/>
          </w:tcPr>
          <w:p w14:paraId="4403818D" w14:textId="77777777" w:rsidR="003F6FE7" w:rsidRDefault="003F6FE7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filtro sobre o resultado do grid</w:t>
            </w:r>
          </w:p>
        </w:tc>
        <w:tc>
          <w:tcPr>
            <w:tcW w:w="708" w:type="dxa"/>
          </w:tcPr>
          <w:p w14:paraId="558DCC26" w14:textId="77777777" w:rsidR="003F6FE7" w:rsidRDefault="003F6FE7" w:rsidP="007F425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3BDDA40C" w14:textId="77777777" w:rsidR="003F6FE7" w:rsidRDefault="003F6FE7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0EB3CD2" w14:textId="77777777" w:rsidR="003F6FE7" w:rsidRDefault="003F6FE7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1B8923AD" w14:textId="08B25ADC" w:rsidR="003F6FE7" w:rsidRDefault="003F6FE7" w:rsidP="00300B7B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informar letras ou números, o sistema filtra os registros do grid nas colunas: </w:t>
            </w:r>
            <w:r w:rsidR="00300B7B">
              <w:rPr>
                <w:sz w:val="18"/>
                <w:szCs w:val="18"/>
              </w:rPr>
              <w:t>Ano</w:t>
            </w:r>
            <w:r>
              <w:rPr>
                <w:sz w:val="18"/>
                <w:szCs w:val="18"/>
              </w:rPr>
              <w:t xml:space="preserve">, </w:t>
            </w:r>
            <w:r w:rsidR="00300B7B">
              <w:rPr>
                <w:sz w:val="18"/>
                <w:szCs w:val="18"/>
              </w:rPr>
              <w:t>Eleição</w:t>
            </w:r>
            <w:r>
              <w:rPr>
                <w:sz w:val="18"/>
                <w:szCs w:val="18"/>
              </w:rPr>
              <w:t>,</w:t>
            </w:r>
            <w:r w:rsidR="00300B7B">
              <w:rPr>
                <w:sz w:val="18"/>
                <w:szCs w:val="18"/>
              </w:rPr>
              <w:t xml:space="preserve"> Tipo de Processo</w:t>
            </w:r>
            <w:r>
              <w:rPr>
                <w:sz w:val="18"/>
                <w:szCs w:val="18"/>
              </w:rPr>
              <w:t>, Res</w:t>
            </w:r>
            <w:r w:rsidR="00300B7B">
              <w:rPr>
                <w:sz w:val="18"/>
                <w:szCs w:val="18"/>
              </w:rPr>
              <w:t>olução</w:t>
            </w:r>
            <w:r>
              <w:rPr>
                <w:sz w:val="18"/>
                <w:szCs w:val="18"/>
              </w:rPr>
              <w:t>, Status.</w:t>
            </w:r>
          </w:p>
        </w:tc>
      </w:tr>
      <w:tr w:rsidR="003F6FE7" w:rsidRPr="009261BC" w14:paraId="3C6C3F20" w14:textId="77777777" w:rsidTr="003F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2FB52DB2" w14:textId="7D2A5D8A" w:rsidR="003F6FE7" w:rsidRDefault="005E7DEB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Ano</w:t>
            </w:r>
          </w:p>
        </w:tc>
        <w:tc>
          <w:tcPr>
            <w:tcW w:w="1276" w:type="dxa"/>
          </w:tcPr>
          <w:p w14:paraId="54A6C953" w14:textId="5D346BF2" w:rsidR="003F6FE7" w:rsidRPr="00F23DF4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Ano da eleição</w:t>
            </w:r>
          </w:p>
        </w:tc>
        <w:tc>
          <w:tcPr>
            <w:tcW w:w="708" w:type="dxa"/>
          </w:tcPr>
          <w:p w14:paraId="1D864FD1" w14:textId="7FFCE12C" w:rsidR="003F6FE7" w:rsidRPr="00410002" w:rsidRDefault="005F7910" w:rsidP="007F425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4B0D686" w14:textId="6A6C58FF" w:rsidR="003F6FE7" w:rsidRPr="00F23DF4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4F22A51A" w14:textId="599F2A31" w:rsidR="003F6FE7" w:rsidRPr="00F23DF4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7F24A8CA" w14:textId="18BA3808" w:rsidR="003F6FE7" w:rsidRPr="009261BC" w:rsidRDefault="0081674A" w:rsidP="007F425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no grid.</w:t>
            </w:r>
          </w:p>
        </w:tc>
      </w:tr>
      <w:tr w:rsidR="003F6FE7" w:rsidRPr="002D561C" w14:paraId="6B1BF6DC" w14:textId="77777777" w:rsidTr="003F6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1FBE7E47" w14:textId="2444B18E" w:rsidR="003F6FE7" w:rsidRDefault="005E7DEB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Eleição</w:t>
            </w:r>
          </w:p>
        </w:tc>
        <w:tc>
          <w:tcPr>
            <w:tcW w:w="1276" w:type="dxa"/>
          </w:tcPr>
          <w:p w14:paraId="69FF207D" w14:textId="1D19C1AB" w:rsidR="003F6FE7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Ano e número da eleição</w:t>
            </w:r>
          </w:p>
        </w:tc>
        <w:tc>
          <w:tcPr>
            <w:tcW w:w="708" w:type="dxa"/>
          </w:tcPr>
          <w:p w14:paraId="7B8E4C2D" w14:textId="05EBFA2D" w:rsidR="003F6FE7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D0D425A" w14:textId="110548FC" w:rsidR="003F6FE7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20B72EAB" w14:textId="1F365D90" w:rsidR="003F6FE7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Aaaa</w:t>
            </w:r>
            <w:proofErr w:type="spellEnd"/>
            <w:r>
              <w:rPr>
                <w:rFonts w:cs="Arial"/>
                <w:sz w:val="18"/>
                <w:szCs w:val="18"/>
              </w:rPr>
              <w:t>/999</w:t>
            </w:r>
          </w:p>
        </w:tc>
        <w:tc>
          <w:tcPr>
            <w:tcW w:w="3254" w:type="dxa"/>
            <w:shd w:val="clear" w:color="auto" w:fill="FFFFFF" w:themeFill="background1"/>
          </w:tcPr>
          <w:p w14:paraId="2E8623E6" w14:textId="2BEB7202" w:rsidR="003F6FE7" w:rsidRPr="002D561C" w:rsidRDefault="0081674A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no grid.</w:t>
            </w:r>
          </w:p>
        </w:tc>
      </w:tr>
      <w:tr w:rsidR="003F6FE7" w:rsidRPr="002D561C" w14:paraId="7B467993" w14:textId="77777777" w:rsidTr="003F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2ADA3AA1" w14:textId="22CC35CC" w:rsidR="003F6FE7" w:rsidRDefault="005E7DEB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Tipo de Processo</w:t>
            </w:r>
          </w:p>
        </w:tc>
        <w:tc>
          <w:tcPr>
            <w:tcW w:w="1276" w:type="dxa"/>
          </w:tcPr>
          <w:p w14:paraId="1107EAC3" w14:textId="5D7FD555" w:rsidR="003F6FE7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processo da eleição</w:t>
            </w:r>
          </w:p>
        </w:tc>
        <w:tc>
          <w:tcPr>
            <w:tcW w:w="708" w:type="dxa"/>
          </w:tcPr>
          <w:p w14:paraId="77C5FE1F" w14:textId="7764FC56" w:rsidR="003F6FE7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B2EFD0" w14:textId="1A3A096D" w:rsidR="003F6FE7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8A6BE7A" w14:textId="3F88483B" w:rsidR="003F6FE7" w:rsidRDefault="005F7910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3FE625D7" w14:textId="3F0702AF" w:rsidR="003F6FE7" w:rsidRPr="002D561C" w:rsidRDefault="0081674A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no grid.</w:t>
            </w:r>
          </w:p>
        </w:tc>
      </w:tr>
      <w:tr w:rsidR="005E7DEB" w:rsidRPr="002D561C" w14:paraId="3C81F35B" w14:textId="77777777" w:rsidTr="003F6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1127F0E7" w14:textId="0FA3B7CF" w:rsidR="005E7DEB" w:rsidRDefault="005E7DEB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Resolução</w:t>
            </w:r>
          </w:p>
        </w:tc>
        <w:tc>
          <w:tcPr>
            <w:tcW w:w="1276" w:type="dxa"/>
          </w:tcPr>
          <w:p w14:paraId="44519A58" w14:textId="5F94DFEF" w:rsidR="005E7DEB" w:rsidRDefault="00817BCB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arquivo de resolução vinculado a eleição</w:t>
            </w:r>
          </w:p>
        </w:tc>
        <w:tc>
          <w:tcPr>
            <w:tcW w:w="708" w:type="dxa"/>
          </w:tcPr>
          <w:p w14:paraId="099B064D" w14:textId="77777777" w:rsidR="005E7DEB" w:rsidRDefault="005E7DEB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1" w:type="dxa"/>
          </w:tcPr>
          <w:p w14:paraId="1B4D73C5" w14:textId="77777777" w:rsidR="005E7DEB" w:rsidRDefault="005E7DEB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055EFE19" w14:textId="77777777" w:rsidR="005E7DEB" w:rsidRDefault="005E7DEB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254" w:type="dxa"/>
            <w:shd w:val="clear" w:color="auto" w:fill="FFFFFF" w:themeFill="background1"/>
          </w:tcPr>
          <w:p w14:paraId="2846BB08" w14:textId="6D8E137F" w:rsidR="005E7DEB" w:rsidRPr="002D561C" w:rsidRDefault="0081674A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no grid.</w:t>
            </w:r>
          </w:p>
        </w:tc>
      </w:tr>
      <w:tr w:rsidR="005E7DEB" w:rsidRPr="002D561C" w14:paraId="0CEE1DB1" w14:textId="77777777" w:rsidTr="003F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6061AE8B" w14:textId="25B668C1" w:rsidR="005E7DEB" w:rsidRDefault="005E7DEB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14:paraId="1E71E516" w14:textId="230CC27F" w:rsidR="005E7DEB" w:rsidRDefault="00A133E1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do registro referente a Eleição</w:t>
            </w:r>
          </w:p>
        </w:tc>
        <w:tc>
          <w:tcPr>
            <w:tcW w:w="708" w:type="dxa"/>
          </w:tcPr>
          <w:p w14:paraId="126E47A0" w14:textId="5B5AC64F" w:rsidR="005E7DEB" w:rsidRDefault="00A133E1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BBE754E" w14:textId="14F4EE16" w:rsidR="005E7DEB" w:rsidRDefault="00A133E1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4A7034F" w14:textId="135E703A" w:rsidR="005E7DEB" w:rsidRDefault="00A133E1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5636BC99" w14:textId="4BE57556" w:rsidR="005E7DEB" w:rsidRPr="002D561C" w:rsidRDefault="0081674A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no grid.</w:t>
            </w:r>
          </w:p>
        </w:tc>
      </w:tr>
      <w:tr w:rsidR="005E7DEB" w:rsidRPr="002D561C" w14:paraId="0ED9A3BC" w14:textId="77777777" w:rsidTr="003F6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25F5B631" w14:textId="046E36CC" w:rsidR="005E7DEB" w:rsidRDefault="00504D4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Ano da Eleição</w:t>
            </w:r>
          </w:p>
        </w:tc>
        <w:tc>
          <w:tcPr>
            <w:tcW w:w="1276" w:type="dxa"/>
          </w:tcPr>
          <w:p w14:paraId="5E5B33B1" w14:textId="07D06B0F" w:rsidR="005E7DEB" w:rsidRDefault="00504D4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Filtro</w:t>
            </w:r>
          </w:p>
        </w:tc>
        <w:tc>
          <w:tcPr>
            <w:tcW w:w="708" w:type="dxa"/>
          </w:tcPr>
          <w:p w14:paraId="6BDAE87C" w14:textId="7B89C128" w:rsidR="005E7DEB" w:rsidRDefault="00504D4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815DF6C" w14:textId="6EC424A6" w:rsidR="005E7DEB" w:rsidRDefault="00504D4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A290E2D" w14:textId="75BEDDBA" w:rsidR="005E7DEB" w:rsidRDefault="00504D4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641182F4" w14:textId="1377A205" w:rsidR="005E7DEB" w:rsidRPr="002D561C" w:rsidRDefault="00B4646D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anos desde 2020 ao ano atual.</w:t>
            </w:r>
          </w:p>
        </w:tc>
      </w:tr>
      <w:tr w:rsidR="00B4646D" w:rsidRPr="002D561C" w14:paraId="791153A0" w14:textId="77777777" w:rsidTr="003F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236CA257" w14:textId="6FC84A48" w:rsidR="00B4646D" w:rsidRDefault="00B4646D" w:rsidP="00B4646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Eleição</w:t>
            </w:r>
          </w:p>
        </w:tc>
        <w:tc>
          <w:tcPr>
            <w:tcW w:w="1276" w:type="dxa"/>
          </w:tcPr>
          <w:p w14:paraId="199CBB6A" w14:textId="53379BD3" w:rsidR="00B4646D" w:rsidRDefault="00B4646D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Filtro</w:t>
            </w:r>
          </w:p>
        </w:tc>
        <w:tc>
          <w:tcPr>
            <w:tcW w:w="708" w:type="dxa"/>
          </w:tcPr>
          <w:p w14:paraId="2CCE979B" w14:textId="1D687BDC" w:rsidR="00B4646D" w:rsidRDefault="00B4646D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0C9AD916" w14:textId="4C647A9E" w:rsidR="00B4646D" w:rsidRDefault="00B4646D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B86CC91" w14:textId="45C0D51E" w:rsidR="00B4646D" w:rsidRDefault="00B4646D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1B8C6E6F" w14:textId="77777777" w:rsidR="00B4646D" w:rsidRDefault="00B4646D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eleições cadastradas no sistema que possuam status “Concluído”;</w:t>
            </w:r>
          </w:p>
          <w:p w14:paraId="6D628EE8" w14:textId="1C51D678" w:rsidR="00B4646D" w:rsidRDefault="00B4646D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ano e número da eleição (</w:t>
            </w:r>
            <w:proofErr w:type="spellStart"/>
            <w:r>
              <w:rPr>
                <w:sz w:val="18"/>
                <w:szCs w:val="18"/>
              </w:rPr>
              <w:t>Ex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aaaa</w:t>
            </w:r>
            <w:proofErr w:type="spellEnd"/>
            <w:r>
              <w:rPr>
                <w:sz w:val="18"/>
                <w:szCs w:val="18"/>
              </w:rPr>
              <w:t>/999).</w:t>
            </w:r>
          </w:p>
        </w:tc>
      </w:tr>
      <w:tr w:rsidR="007508F6" w:rsidRPr="002D561C" w14:paraId="3945049F" w14:textId="77777777" w:rsidTr="003F6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2154" w:type="dxa"/>
          </w:tcPr>
          <w:p w14:paraId="6161B3B7" w14:textId="6ADB6DDB" w:rsidR="007508F6" w:rsidRDefault="007508F6" w:rsidP="00B4646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Processo</w:t>
            </w:r>
          </w:p>
        </w:tc>
        <w:tc>
          <w:tcPr>
            <w:tcW w:w="1276" w:type="dxa"/>
          </w:tcPr>
          <w:p w14:paraId="7C385EB3" w14:textId="7C0D40D5" w:rsidR="007508F6" w:rsidRDefault="007508F6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Filtro</w:t>
            </w:r>
          </w:p>
        </w:tc>
        <w:tc>
          <w:tcPr>
            <w:tcW w:w="708" w:type="dxa"/>
          </w:tcPr>
          <w:p w14:paraId="1995F676" w14:textId="11856155" w:rsidR="007508F6" w:rsidRDefault="007508F6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291CC30B" w14:textId="44F3A5C9" w:rsidR="007508F6" w:rsidRDefault="007508F6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733CFC" w14:textId="522BFACB" w:rsidR="007508F6" w:rsidRDefault="007508F6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254" w:type="dxa"/>
            <w:shd w:val="clear" w:color="auto" w:fill="FFFFFF" w:themeFill="background1"/>
          </w:tcPr>
          <w:p w14:paraId="12F76E09" w14:textId="51C207B8" w:rsidR="007508F6" w:rsidRDefault="007508F6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valores: Ordinária, Extraordinária.</w:t>
            </w:r>
          </w:p>
        </w:tc>
      </w:tr>
    </w:tbl>
    <w:p w14:paraId="22E389BE" w14:textId="75754ECB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32FCDEF2" w:rsidR="00BA4DD5" w:rsidRPr="00E976B5" w:rsidRDefault="005834A3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Grid – Pedidos de Impugnação por estado</w:t>
            </w:r>
            <w:r w:rsidR="00080B9D">
              <w:rPr>
                <w:sz w:val="24"/>
                <w:szCs w:val="24"/>
              </w:rPr>
              <w:t xml:space="preserve">/IES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44A84CDC" w:rsidR="00BA4DD5" w:rsidRDefault="005834A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</w:t>
            </w:r>
          </w:p>
        </w:tc>
        <w:tc>
          <w:tcPr>
            <w:tcW w:w="1276" w:type="dxa"/>
          </w:tcPr>
          <w:p w14:paraId="3CBEBEA4" w14:textId="6CB71EAF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 do pedido de impugnação</w:t>
            </w:r>
          </w:p>
        </w:tc>
        <w:tc>
          <w:tcPr>
            <w:tcW w:w="708" w:type="dxa"/>
          </w:tcPr>
          <w:p w14:paraId="7EEFA2A5" w14:textId="35747904" w:rsidR="00BA4DD5" w:rsidRPr="00410002" w:rsidRDefault="005B325E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4743C87D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0E6F44D2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A64A69" w14:textId="77777777" w:rsidR="009261BC" w:rsidRDefault="005B325E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valor “CE/UF”. O sistema deve exibir a UF do quantitativo de pedidos de impugnação ou o valor “IES” para os pedidos de impugnação de chapa de instituição de ensino superior;</w:t>
            </w:r>
          </w:p>
          <w:p w14:paraId="4D09AB5D" w14:textId="06FA21DD" w:rsidR="002A4B20" w:rsidRPr="009261BC" w:rsidRDefault="002A4B20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exibir o quantitativo total de pedidos de impugnação</w:t>
            </w:r>
            <w:r w:rsidR="0050739C">
              <w:rPr>
                <w:sz w:val="18"/>
                <w:szCs w:val="18"/>
              </w:rPr>
              <w:t xml:space="preserve"> ativos</w:t>
            </w:r>
            <w:r>
              <w:rPr>
                <w:sz w:val="18"/>
                <w:szCs w:val="18"/>
              </w:rPr>
              <w:t xml:space="preserve"> por estado, do processo eleitoral vigente</w:t>
            </w:r>
            <w:r w:rsidR="00397C99">
              <w:rPr>
                <w:sz w:val="18"/>
                <w:szCs w:val="18"/>
              </w:rPr>
              <w:t>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074BEA8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ACFAF5D" w:rsidR="00410002" w:rsidRDefault="005834A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Quantidade de Pedidos de Impugnação</w:t>
            </w:r>
          </w:p>
        </w:tc>
        <w:tc>
          <w:tcPr>
            <w:tcW w:w="1276" w:type="dxa"/>
          </w:tcPr>
          <w:p w14:paraId="1046F81C" w14:textId="1AFC205F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 de pedidos de impugnação para o estado</w:t>
            </w:r>
          </w:p>
        </w:tc>
        <w:tc>
          <w:tcPr>
            <w:tcW w:w="708" w:type="dxa"/>
          </w:tcPr>
          <w:p w14:paraId="0DA90BE3" w14:textId="26ABD2DA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562EE412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27E3D970" w14:textId="5FF06E50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0AAA2B1F" w:rsidR="00410002" w:rsidRPr="002D561C" w:rsidRDefault="00397C9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Totaliza a quantidade de pedidos de impugnação </w:t>
            </w:r>
            <w:r w:rsidR="0050739C">
              <w:rPr>
                <w:sz w:val="18"/>
                <w:szCs w:val="18"/>
              </w:rPr>
              <w:t xml:space="preserve">ativos </w:t>
            </w:r>
            <w:r>
              <w:rPr>
                <w:sz w:val="18"/>
                <w:szCs w:val="18"/>
              </w:rPr>
              <w:t xml:space="preserve">para </w:t>
            </w:r>
            <w:r w:rsidR="0050739C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estado no processo eleitoral vigente.</w:t>
            </w:r>
          </w:p>
        </w:tc>
      </w:tr>
      <w:tr w:rsidR="00016C1D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77777777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0478E" w14:textId="0F63766B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 de Pedidos de Impugnação</w:t>
            </w:r>
          </w:p>
        </w:tc>
        <w:tc>
          <w:tcPr>
            <w:tcW w:w="1276" w:type="dxa"/>
          </w:tcPr>
          <w:p w14:paraId="3AF5EEE6" w14:textId="06224A2B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total de pedidos de todos os estados e IES</w:t>
            </w:r>
          </w:p>
        </w:tc>
        <w:tc>
          <w:tcPr>
            <w:tcW w:w="708" w:type="dxa"/>
          </w:tcPr>
          <w:p w14:paraId="07DABF01" w14:textId="1E874D79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DE4DD8" w14:textId="00CC5173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045D586D" w14:textId="395D652C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12F2E053" w:rsidR="00016C1D" w:rsidRDefault="00016C1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dos valores exibidos na coluna “Quantidade de Pedidos de Impugnação”.</w:t>
            </w:r>
          </w:p>
        </w:tc>
      </w:tr>
      <w:tr w:rsidR="00080B9D" w:rsidRPr="00E976B5" w14:paraId="1E50885F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519EAC7" w14:textId="509BC257" w:rsidR="00080B9D" w:rsidRPr="00E976B5" w:rsidRDefault="00080B9D" w:rsidP="00080B9D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 xml:space="preserve">Grid – Pedidos de Impugnação do estado/IES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80B9D" w:rsidRPr="005D2A67" w14:paraId="42A28DB4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28C6135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79E6AD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5934C1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4EDA247B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1B669A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FF5BB8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86E82F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10ED5" w:rsidRPr="00017568" w14:paraId="3ECFACD5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011BD8" w14:textId="77777777" w:rsidR="00E10ED5" w:rsidRPr="009B42E9" w:rsidRDefault="00E10E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C9631CC" w14:textId="14FD25E6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276" w:type="dxa"/>
          </w:tcPr>
          <w:p w14:paraId="79010A31" w14:textId="54D23009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filtro sobre o resultado do grid</w:t>
            </w:r>
          </w:p>
        </w:tc>
        <w:tc>
          <w:tcPr>
            <w:tcW w:w="708" w:type="dxa"/>
          </w:tcPr>
          <w:p w14:paraId="37F0E4A6" w14:textId="1FEA4A5D" w:rsidR="00E10ED5" w:rsidRDefault="00E10ED5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808F0B" w14:textId="2A99B2D1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1FC718F" w14:textId="656DC847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C9D6F9C" w14:textId="625146B2" w:rsidR="00E10ED5" w:rsidRDefault="00E10ED5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informar letras ou números, o sistema filtra os registros do grid nas colunas: Protocolo, Data/Hora do Cadastro, Nº Chapa, Responsável, Status e Impugnante.</w:t>
            </w:r>
          </w:p>
        </w:tc>
      </w:tr>
      <w:tr w:rsidR="00080B9D" w:rsidRPr="00017568" w14:paraId="04D3DC49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2FBB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620A18E" w14:textId="35812625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Protocolo</w:t>
            </w:r>
          </w:p>
        </w:tc>
        <w:tc>
          <w:tcPr>
            <w:tcW w:w="1276" w:type="dxa"/>
          </w:tcPr>
          <w:p w14:paraId="0CE2B668" w14:textId="336E73E3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do pedido de impugnação</w:t>
            </w:r>
          </w:p>
        </w:tc>
        <w:tc>
          <w:tcPr>
            <w:tcW w:w="708" w:type="dxa"/>
          </w:tcPr>
          <w:p w14:paraId="707C63E2" w14:textId="28090626" w:rsidR="00080B9D" w:rsidRPr="00410002" w:rsidRDefault="00D6500F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F10C677" w14:textId="7C8122C3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719ABCB0" w14:textId="011F9811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0B397D1" w14:textId="4D46AA42" w:rsidR="00080B9D" w:rsidRPr="009261BC" w:rsidRDefault="00546631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495B65EE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EB68834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B941441" w14:textId="6C410DBE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276" w:type="dxa"/>
          </w:tcPr>
          <w:p w14:paraId="0AD9E8A5" w14:textId="096D799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 do pedido de impugnação</w:t>
            </w:r>
          </w:p>
        </w:tc>
        <w:tc>
          <w:tcPr>
            <w:tcW w:w="708" w:type="dxa"/>
          </w:tcPr>
          <w:p w14:paraId="64BEAC0D" w14:textId="5EF103E8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DB4BB6" w14:textId="542D75FF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54F4488D" w14:textId="632BAA20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Dd</w:t>
            </w:r>
            <w:proofErr w:type="spellEnd"/>
            <w:r>
              <w:rPr>
                <w:rFonts w:cs="Arial"/>
                <w:sz w:val="18"/>
                <w:szCs w:val="18"/>
              </w:rPr>
              <w:t>/mm/</w:t>
            </w:r>
            <w:proofErr w:type="spellStart"/>
            <w:r>
              <w:rPr>
                <w:rFonts w:cs="Arial"/>
                <w:sz w:val="18"/>
                <w:szCs w:val="18"/>
              </w:rPr>
              <w:t>aaaa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às </w:t>
            </w:r>
            <w:proofErr w:type="spellStart"/>
            <w:proofErr w:type="gramStart"/>
            <w:r>
              <w:rPr>
                <w:rFonts w:cs="Arial"/>
                <w:sz w:val="18"/>
                <w:szCs w:val="18"/>
              </w:rPr>
              <w:t>hh:mm</w:t>
            </w:r>
            <w:proofErr w:type="spellEnd"/>
            <w:proofErr w:type="gramEnd"/>
          </w:p>
        </w:tc>
        <w:tc>
          <w:tcPr>
            <w:tcW w:w="2855" w:type="dxa"/>
            <w:shd w:val="clear" w:color="auto" w:fill="FFFFFF" w:themeFill="background1"/>
          </w:tcPr>
          <w:p w14:paraId="3A903559" w14:textId="0D45A324" w:rsidR="00080B9D" w:rsidRPr="002D561C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1DE76B6D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624A0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BFD8D3" w14:textId="342D0A72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276" w:type="dxa"/>
          </w:tcPr>
          <w:p w14:paraId="1DEDD30C" w14:textId="1231CD4C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chapa</w:t>
            </w:r>
          </w:p>
        </w:tc>
        <w:tc>
          <w:tcPr>
            <w:tcW w:w="708" w:type="dxa"/>
          </w:tcPr>
          <w:p w14:paraId="47C63645" w14:textId="05CD37C1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A1CD6C7" w14:textId="19D61EAC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5F683E5F" w14:textId="46636E59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2DB78D" w14:textId="72147268" w:rsidR="00080B9D" w:rsidRPr="002D561C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10D00C24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10E7D9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D9B52F6" w14:textId="5DC054C7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</w:t>
            </w:r>
          </w:p>
        </w:tc>
        <w:tc>
          <w:tcPr>
            <w:tcW w:w="1276" w:type="dxa"/>
          </w:tcPr>
          <w:p w14:paraId="7ACA8D1E" w14:textId="7F29B520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pela chapa</w:t>
            </w:r>
          </w:p>
        </w:tc>
        <w:tc>
          <w:tcPr>
            <w:tcW w:w="708" w:type="dxa"/>
          </w:tcPr>
          <w:p w14:paraId="4794AB83" w14:textId="40200A0B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D84A4EC" w14:textId="5061DF7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4B7AD87" w14:textId="55C621AF" w:rsidR="00080B9D" w:rsidRDefault="00546631" w:rsidP="0054663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82BEAF" w14:textId="7FF84FC9" w:rsidR="00546631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do responsável pela chapa</w:t>
            </w:r>
          </w:p>
          <w:p w14:paraId="2588EBF0" w14:textId="7419D61E" w:rsidR="00080B9D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existam 2 ou 3 responsáveis pela chapa, então o sistema deve exibir, dentro da célula, os nomes ordenados alfabeticamente.</w:t>
            </w:r>
          </w:p>
        </w:tc>
      </w:tr>
      <w:tr w:rsidR="00080B9D" w:rsidRPr="00017568" w14:paraId="6388FA85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4298F1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2F218D7" w14:textId="20E0C12C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14:paraId="6CAFA7ED" w14:textId="18182626" w:rsidR="00080B9D" w:rsidRDefault="00546631" w:rsidP="005466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do pedido</w:t>
            </w:r>
          </w:p>
        </w:tc>
        <w:tc>
          <w:tcPr>
            <w:tcW w:w="708" w:type="dxa"/>
          </w:tcPr>
          <w:p w14:paraId="29CA154D" w14:textId="52DC578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89FFB85" w14:textId="43D6ADB1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C810145" w14:textId="1DD239B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1A99BF" w14:textId="5A4E60BE" w:rsidR="00080B9D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do pedido de impugnação.</w:t>
            </w:r>
          </w:p>
        </w:tc>
      </w:tr>
      <w:tr w:rsidR="00080B9D" w:rsidRPr="00017568" w14:paraId="1E702849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B0ABE02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628454B" w14:textId="032209D4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Impugnante</w:t>
            </w:r>
          </w:p>
        </w:tc>
        <w:tc>
          <w:tcPr>
            <w:tcW w:w="1276" w:type="dxa"/>
          </w:tcPr>
          <w:p w14:paraId="21F71DBF" w14:textId="0714AEA8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usuário que cadastrou o pedido</w:t>
            </w:r>
          </w:p>
        </w:tc>
        <w:tc>
          <w:tcPr>
            <w:tcW w:w="708" w:type="dxa"/>
          </w:tcPr>
          <w:p w14:paraId="203CF783" w14:textId="3B45D3D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DF02F3C" w14:textId="5891CB3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250F80C" w14:textId="6C2D490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748C9BC" w14:textId="70E1265B" w:rsidR="00080B9D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do usuário que cadastrou o pedido de impugnação.</w:t>
            </w:r>
          </w:p>
        </w:tc>
      </w:tr>
      <w:tr w:rsidR="001B798F" w:rsidRPr="00E976B5" w14:paraId="46E97A00" w14:textId="77777777" w:rsidTr="007F4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CE98D96" w14:textId="77777777" w:rsidR="001B798F" w:rsidRPr="00E976B5" w:rsidRDefault="001B798F" w:rsidP="007F425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Visualizar Pedido de Impugnação</w:t>
            </w:r>
          </w:p>
        </w:tc>
      </w:tr>
      <w:tr w:rsidR="001B798F" w:rsidRPr="005D2A67" w14:paraId="7619C730" w14:textId="77777777" w:rsidTr="007F4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5FA28EC" w14:textId="77777777" w:rsidR="001B798F" w:rsidRPr="005D2A67" w:rsidRDefault="001B798F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69008DD2" w14:textId="77777777" w:rsidR="001B798F" w:rsidRPr="005D2A67" w:rsidRDefault="001B798F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54D91F2" w14:textId="77777777" w:rsidR="001B798F" w:rsidRPr="005D2A67" w:rsidRDefault="001B798F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1BE4D6E5" w14:textId="77777777" w:rsidR="001B798F" w:rsidRPr="005D2A67" w:rsidRDefault="001B798F" w:rsidP="007F425F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3514CAD6" w14:textId="77777777" w:rsidR="001B798F" w:rsidRPr="005D2A67" w:rsidRDefault="001B798F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9B63DB1" w14:textId="77777777" w:rsidR="001B798F" w:rsidRPr="005D2A67" w:rsidRDefault="001B798F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5F69BA37" w14:textId="77777777" w:rsidR="001B798F" w:rsidRPr="005D2A67" w:rsidRDefault="001B798F" w:rsidP="007F425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1B798F" w:rsidRPr="009261BC" w14:paraId="17E3228E" w14:textId="77777777" w:rsidTr="007F4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5FB7C44" w14:textId="77777777" w:rsidR="001B798F" w:rsidRPr="009B42E9" w:rsidRDefault="001B798F" w:rsidP="007F425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BDB120C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Candidato</w:t>
            </w:r>
          </w:p>
        </w:tc>
        <w:tc>
          <w:tcPr>
            <w:tcW w:w="1276" w:type="dxa"/>
          </w:tcPr>
          <w:p w14:paraId="0E502BEE" w14:textId="77777777" w:rsidR="001B798F" w:rsidRPr="00F23DF4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candidato do pedido de impugnação</w:t>
            </w:r>
          </w:p>
        </w:tc>
        <w:tc>
          <w:tcPr>
            <w:tcW w:w="708" w:type="dxa"/>
          </w:tcPr>
          <w:p w14:paraId="34B20D92" w14:textId="77777777" w:rsidR="001B798F" w:rsidRPr="00410002" w:rsidRDefault="001B798F" w:rsidP="007F425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DBF7827" w14:textId="77777777" w:rsidR="001B798F" w:rsidRPr="00F23DF4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571290A" w14:textId="77777777" w:rsidR="001B798F" w:rsidRPr="00F23DF4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140394E" w14:textId="77777777" w:rsidR="001B798F" w:rsidRPr="009261BC" w:rsidRDefault="001B798F" w:rsidP="007F425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B798F" w:rsidRPr="002D561C" w14:paraId="681A96E9" w14:textId="77777777" w:rsidTr="007F4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FB1646B" w14:textId="77777777" w:rsidR="001B798F" w:rsidRPr="009B42E9" w:rsidRDefault="001B798F" w:rsidP="007F425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3666979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276" w:type="dxa"/>
          </w:tcPr>
          <w:p w14:paraId="1AE92E49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Número de registro do candidato e </w:t>
            </w:r>
            <w:r>
              <w:rPr>
                <w:rFonts w:cs="Arial"/>
                <w:sz w:val="18"/>
                <w:szCs w:val="18"/>
              </w:rPr>
              <w:lastRenderedPageBreak/>
              <w:t>do impugnante</w:t>
            </w:r>
          </w:p>
        </w:tc>
        <w:tc>
          <w:tcPr>
            <w:tcW w:w="708" w:type="dxa"/>
          </w:tcPr>
          <w:p w14:paraId="7EA16C80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</w:tcPr>
          <w:p w14:paraId="11CC5D5E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826A428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747789" w14:textId="77777777" w:rsidR="001B798F" w:rsidRPr="002D561C" w:rsidRDefault="001B798F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B798F" w:rsidRPr="002D561C" w14:paraId="7592A9E5" w14:textId="77777777" w:rsidTr="007F4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F1C682C" w14:textId="77777777" w:rsidR="001B798F" w:rsidRPr="009B42E9" w:rsidRDefault="001B798F" w:rsidP="007F425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FD53FAB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participação</w:t>
            </w:r>
          </w:p>
        </w:tc>
        <w:tc>
          <w:tcPr>
            <w:tcW w:w="1276" w:type="dxa"/>
          </w:tcPr>
          <w:p w14:paraId="12F85B3D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participação do candidato na chapa</w:t>
            </w:r>
          </w:p>
        </w:tc>
        <w:tc>
          <w:tcPr>
            <w:tcW w:w="708" w:type="dxa"/>
          </w:tcPr>
          <w:p w14:paraId="5CD0FE03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8ADA489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188E07BE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BCBD40D" w14:textId="77777777" w:rsidR="001B798F" w:rsidRPr="002D561C" w:rsidRDefault="001B798F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B798F" w14:paraId="0C569F7E" w14:textId="77777777" w:rsidTr="007F4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8CB8B8" w14:textId="77777777" w:rsidR="001B798F" w:rsidRPr="009B42E9" w:rsidRDefault="001B798F" w:rsidP="007F425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F972E81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Posição na chapa</w:t>
            </w:r>
          </w:p>
        </w:tc>
        <w:tc>
          <w:tcPr>
            <w:tcW w:w="1276" w:type="dxa"/>
          </w:tcPr>
          <w:p w14:paraId="55DFE587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Posição do candidato na chapa</w:t>
            </w:r>
          </w:p>
        </w:tc>
        <w:tc>
          <w:tcPr>
            <w:tcW w:w="708" w:type="dxa"/>
          </w:tcPr>
          <w:p w14:paraId="09753DA5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71CA8EFF" w14:textId="77777777" w:rsidR="001B798F" w:rsidRDefault="001B798F" w:rsidP="007F425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02DCC55A" w14:textId="77777777" w:rsidR="001B798F" w:rsidRDefault="001B798F" w:rsidP="007F425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A8BB2C8" w14:textId="77777777" w:rsidR="001B798F" w:rsidRDefault="001B798F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B798F" w14:paraId="1A3835C1" w14:textId="77777777" w:rsidTr="007F4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231606A" w14:textId="77777777" w:rsidR="001B798F" w:rsidRPr="009B42E9" w:rsidRDefault="001B798F" w:rsidP="007F425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B4CB2D3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276" w:type="dxa"/>
          </w:tcPr>
          <w:p w14:paraId="78752D47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chapa</w:t>
            </w:r>
          </w:p>
        </w:tc>
        <w:tc>
          <w:tcPr>
            <w:tcW w:w="708" w:type="dxa"/>
          </w:tcPr>
          <w:p w14:paraId="4256FAE6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DE41802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5279BF05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3A208CC" w14:textId="77777777" w:rsidR="001B798F" w:rsidRDefault="001B798F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B798F" w14:paraId="48C8D5D5" w14:textId="77777777" w:rsidTr="007F4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972F710" w14:textId="77777777" w:rsidR="001B798F" w:rsidRPr="009B42E9" w:rsidRDefault="001B798F" w:rsidP="007F425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A7D2BBB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1276" w:type="dxa"/>
          </w:tcPr>
          <w:p w14:paraId="3F0375C8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usuário que cadastrou o pedido de impugnação</w:t>
            </w:r>
          </w:p>
        </w:tc>
        <w:tc>
          <w:tcPr>
            <w:tcW w:w="708" w:type="dxa"/>
          </w:tcPr>
          <w:p w14:paraId="02CA5320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6E3A175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5B5CD24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A8B9B12" w14:textId="77777777" w:rsidR="001B798F" w:rsidRDefault="001B798F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B798F" w14:paraId="3396D621" w14:textId="77777777" w:rsidTr="007F4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BC0337B" w14:textId="77777777" w:rsidR="001B798F" w:rsidRPr="009B42E9" w:rsidRDefault="001B798F" w:rsidP="007F425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783CD1F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Pedido de Impugnação</w:t>
            </w:r>
          </w:p>
        </w:tc>
        <w:tc>
          <w:tcPr>
            <w:tcW w:w="1276" w:type="dxa"/>
          </w:tcPr>
          <w:p w14:paraId="16611D7E" w14:textId="2E5633AD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pedido de impugnação</w:t>
            </w:r>
          </w:p>
        </w:tc>
        <w:tc>
          <w:tcPr>
            <w:tcW w:w="708" w:type="dxa"/>
          </w:tcPr>
          <w:p w14:paraId="26B52EBC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FCEB279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7A18D13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BADBF75" w14:textId="77777777" w:rsidR="001B798F" w:rsidRDefault="001B798F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B798F" w14:paraId="2B40337C" w14:textId="77777777" w:rsidTr="007F4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A175AC" w14:textId="77777777" w:rsidR="001B798F" w:rsidRPr="009B42E9" w:rsidRDefault="001B798F" w:rsidP="007F425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92C1E7B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Defesa</w:t>
            </w:r>
          </w:p>
        </w:tc>
        <w:tc>
          <w:tcPr>
            <w:tcW w:w="1276" w:type="dxa"/>
          </w:tcPr>
          <w:p w14:paraId="4C9A03BD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 da defesa</w:t>
            </w:r>
          </w:p>
        </w:tc>
        <w:tc>
          <w:tcPr>
            <w:tcW w:w="708" w:type="dxa"/>
          </w:tcPr>
          <w:p w14:paraId="4B8E4632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C27D285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EC3F071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DEBD467" w14:textId="77777777" w:rsidR="001B798F" w:rsidRDefault="001B798F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</w:tc>
      </w:tr>
      <w:tr w:rsidR="001B798F" w14:paraId="7FC8407A" w14:textId="77777777" w:rsidTr="007F4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903DB23" w14:textId="77777777" w:rsidR="001B798F" w:rsidRPr="009B42E9" w:rsidRDefault="001B798F" w:rsidP="007F425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3FAA54F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41A48823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upload de arquivos</w:t>
            </w:r>
          </w:p>
        </w:tc>
        <w:tc>
          <w:tcPr>
            <w:tcW w:w="708" w:type="dxa"/>
          </w:tcPr>
          <w:p w14:paraId="600788A5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</w:tcPr>
          <w:p w14:paraId="1C120B4B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926" w:type="dxa"/>
          </w:tcPr>
          <w:p w14:paraId="7B47FE8E" w14:textId="77777777" w:rsidR="001B798F" w:rsidRDefault="001B798F" w:rsidP="007F425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3FD8446" w14:textId="77777777" w:rsidR="001B798F" w:rsidRDefault="001B798F" w:rsidP="007F425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de uploads.</w:t>
            </w:r>
          </w:p>
        </w:tc>
      </w:tr>
    </w:tbl>
    <w:p w14:paraId="3FD9ADB3" w14:textId="77777777" w:rsidR="001B798F" w:rsidRPr="00182ECD" w:rsidRDefault="001B798F" w:rsidP="005834A3">
      <w:pPr>
        <w:pStyle w:val="EstiloPrototipo3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2270"/>
        <w:gridCol w:w="2017"/>
        <w:gridCol w:w="820"/>
        <w:gridCol w:w="395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0759A4F4" w:rsidR="00353CEF" w:rsidRPr="005D2A67" w:rsidRDefault="00353CEF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7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2017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20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95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7A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2017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820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3958" w:type="dxa"/>
          </w:tcPr>
          <w:p w14:paraId="0F90A40A" w14:textId="6098C27C" w:rsidR="0075539B" w:rsidRPr="00961D2E" w:rsidRDefault="00587974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7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2017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820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958" w:type="dxa"/>
          </w:tcPr>
          <w:p w14:paraId="27157EA9" w14:textId="415A2B55" w:rsidR="00092606" w:rsidRPr="00961D2E" w:rsidRDefault="00F22377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83D16" w:rsidRPr="000126F0" w14:paraId="1EC4DBFD" w14:textId="77777777" w:rsidTr="007A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4E0932D2" w14:textId="56AE2944" w:rsidR="00183D16" w:rsidRDefault="00183D16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Pesquisar</w:t>
            </w:r>
          </w:p>
        </w:tc>
        <w:tc>
          <w:tcPr>
            <w:tcW w:w="2017" w:type="dxa"/>
          </w:tcPr>
          <w:p w14:paraId="51EF7A8E" w14:textId="1880D35A" w:rsidR="00183D16" w:rsidRDefault="00183D1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a pesquisa no grid conforme filtro</w:t>
            </w:r>
          </w:p>
        </w:tc>
        <w:tc>
          <w:tcPr>
            <w:tcW w:w="820" w:type="dxa"/>
          </w:tcPr>
          <w:p w14:paraId="6B3D7260" w14:textId="3E2611AD" w:rsidR="00183D16" w:rsidRDefault="00183D1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958" w:type="dxa"/>
          </w:tcPr>
          <w:p w14:paraId="7B04AF42" w14:textId="77777777" w:rsidR="00183D16" w:rsidRPr="00183D16" w:rsidRDefault="00183D16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resultado dos filtros em </w:t>
            </w:r>
            <w:r w:rsidRPr="00183D16">
              <w:rPr>
                <w:b/>
                <w:sz w:val="18"/>
                <w:szCs w:val="18"/>
              </w:rPr>
              <w:fldChar w:fldCharType="begin"/>
            </w:r>
            <w:r w:rsidRPr="00183D16">
              <w:rPr>
                <w:b/>
                <w:sz w:val="18"/>
                <w:szCs w:val="18"/>
              </w:rPr>
              <w:instrText xml:space="preserve"> REF _Ref28264910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183D16">
              <w:rPr>
                <w:b/>
                <w:sz w:val="18"/>
                <w:szCs w:val="18"/>
              </w:rPr>
            </w:r>
            <w:r w:rsidRPr="00183D16">
              <w:rPr>
                <w:b/>
                <w:sz w:val="18"/>
                <w:szCs w:val="18"/>
              </w:rPr>
              <w:fldChar w:fldCharType="separate"/>
            </w:r>
            <w:r w:rsidRPr="00183D16">
              <w:rPr>
                <w:b/>
                <w:sz w:val="18"/>
                <w:szCs w:val="18"/>
              </w:rPr>
              <w:t>P01</w:t>
            </w:r>
            <w:r w:rsidRPr="00183D16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;</w:t>
            </w:r>
          </w:p>
          <w:p w14:paraId="2F59B015" w14:textId="3B67C56B" w:rsidR="00183D16" w:rsidRDefault="00183D16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83D16">
              <w:rPr>
                <w:sz w:val="18"/>
                <w:szCs w:val="18"/>
              </w:rPr>
              <w:t xml:space="preserve">Caso não exista resultado para os filtros selecionados, exibe a mensagem </w:t>
            </w: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REF _Ref23434261 \r \h </w:instrText>
            </w:r>
            <w:r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ME02</w:t>
            </w:r>
            <w:r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183D16" w:rsidRPr="000126F0" w14:paraId="2EF59FA3" w14:textId="77777777" w:rsidTr="007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013841E5" w14:textId="780D4889" w:rsidR="00183D16" w:rsidRDefault="0045429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Limpar</w:t>
            </w:r>
          </w:p>
        </w:tc>
        <w:tc>
          <w:tcPr>
            <w:tcW w:w="2017" w:type="dxa"/>
          </w:tcPr>
          <w:p w14:paraId="66449E85" w14:textId="38F9F577" w:rsidR="00183D16" w:rsidRDefault="0045429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Limpa os filtros e resultados do grid</w:t>
            </w:r>
          </w:p>
        </w:tc>
        <w:tc>
          <w:tcPr>
            <w:tcW w:w="820" w:type="dxa"/>
          </w:tcPr>
          <w:p w14:paraId="71823439" w14:textId="684A9877" w:rsidR="00183D16" w:rsidRDefault="0045429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958" w:type="dxa"/>
          </w:tcPr>
          <w:p w14:paraId="2B1A6731" w14:textId="3B80CAB2" w:rsidR="00183D16" w:rsidRDefault="00454294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ação torna vazio os filtros e resultados do grid em</w:t>
            </w:r>
            <w:r w:rsidRPr="00454294">
              <w:rPr>
                <w:b/>
                <w:sz w:val="18"/>
                <w:szCs w:val="18"/>
              </w:rPr>
              <w:t xml:space="preserve"> </w:t>
            </w:r>
            <w:r w:rsidRPr="00454294">
              <w:rPr>
                <w:b/>
                <w:sz w:val="18"/>
                <w:szCs w:val="18"/>
              </w:rPr>
              <w:fldChar w:fldCharType="begin"/>
            </w:r>
            <w:r w:rsidRPr="00454294">
              <w:rPr>
                <w:b/>
                <w:sz w:val="18"/>
                <w:szCs w:val="18"/>
              </w:rPr>
              <w:instrText xml:space="preserve"> REF _Ref28264910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454294">
              <w:rPr>
                <w:b/>
                <w:sz w:val="18"/>
                <w:szCs w:val="18"/>
              </w:rPr>
            </w:r>
            <w:r w:rsidRPr="00454294">
              <w:rPr>
                <w:b/>
                <w:sz w:val="18"/>
                <w:szCs w:val="18"/>
              </w:rPr>
              <w:fldChar w:fldCharType="separate"/>
            </w:r>
            <w:r w:rsidRPr="00454294">
              <w:rPr>
                <w:b/>
                <w:sz w:val="18"/>
                <w:szCs w:val="18"/>
              </w:rPr>
              <w:t>P01</w:t>
            </w:r>
            <w:r w:rsidRPr="004542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CC5256" w:rsidRPr="000126F0" w14:paraId="769FF7AA" w14:textId="77777777" w:rsidTr="007A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25940E35" w14:textId="33521BE9" w:rsidR="00CC5256" w:rsidRDefault="00CC5256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017" w:type="dxa"/>
          </w:tcPr>
          <w:p w14:paraId="3BF1C5F8" w14:textId="20ACE406" w:rsidR="00CC5256" w:rsidRDefault="00CC5256" w:rsidP="00CC525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grid do total </w:t>
            </w:r>
            <w:proofErr w:type="gramStart"/>
            <w:r>
              <w:rPr>
                <w:sz w:val="18"/>
                <w:szCs w:val="18"/>
              </w:rPr>
              <w:t>de  pedidos</w:t>
            </w:r>
            <w:proofErr w:type="gramEnd"/>
            <w:r>
              <w:rPr>
                <w:sz w:val="18"/>
                <w:szCs w:val="18"/>
              </w:rPr>
              <w:t xml:space="preserve"> de impugnação por estado</w:t>
            </w:r>
          </w:p>
        </w:tc>
        <w:tc>
          <w:tcPr>
            <w:tcW w:w="820" w:type="dxa"/>
          </w:tcPr>
          <w:p w14:paraId="45449635" w14:textId="5FE4A967" w:rsidR="00CC5256" w:rsidRDefault="00CC525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3958" w:type="dxa"/>
          </w:tcPr>
          <w:p w14:paraId="7343444B" w14:textId="5280DC37" w:rsidR="00CC5256" w:rsidRDefault="00CC5256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Pr="00CC5256">
              <w:rPr>
                <w:b/>
                <w:sz w:val="18"/>
                <w:szCs w:val="18"/>
              </w:rPr>
              <w:fldChar w:fldCharType="begin"/>
            </w:r>
            <w:r w:rsidRPr="00CC5256">
              <w:rPr>
                <w:b/>
                <w:sz w:val="18"/>
                <w:szCs w:val="18"/>
              </w:rPr>
              <w:instrText xml:space="preserve"> REF _Ref28013704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CC5256">
              <w:rPr>
                <w:b/>
                <w:sz w:val="18"/>
                <w:szCs w:val="18"/>
              </w:rPr>
            </w:r>
            <w:r w:rsidRPr="00CC5256">
              <w:rPr>
                <w:b/>
                <w:sz w:val="18"/>
                <w:szCs w:val="18"/>
              </w:rPr>
              <w:fldChar w:fldCharType="separate"/>
            </w:r>
            <w:r w:rsidRPr="00CC5256">
              <w:rPr>
                <w:b/>
                <w:sz w:val="18"/>
                <w:szCs w:val="18"/>
              </w:rPr>
              <w:t>P02</w:t>
            </w:r>
            <w:r w:rsidRPr="00CC5256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434B58" w:rsidRPr="000126F0" w14:paraId="0F8AE308" w14:textId="77777777" w:rsidTr="007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39D5A670" w14:textId="2526FB78" w:rsidR="00434B58" w:rsidRDefault="005834A3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017" w:type="dxa"/>
          </w:tcPr>
          <w:p w14:paraId="545EFB2A" w14:textId="0F9A9BDD" w:rsidR="00434B58" w:rsidRDefault="0008065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grid dos pedidos de impugnação do estado selecionado</w:t>
            </w:r>
          </w:p>
        </w:tc>
        <w:tc>
          <w:tcPr>
            <w:tcW w:w="820" w:type="dxa"/>
          </w:tcPr>
          <w:p w14:paraId="5AD66A59" w14:textId="01EB29D5" w:rsidR="00434B58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3958" w:type="dxa"/>
          </w:tcPr>
          <w:p w14:paraId="3A486E13" w14:textId="32CBB299" w:rsidR="00434B58" w:rsidRDefault="00080656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</w:t>
            </w:r>
            <w:r w:rsidRPr="00080656">
              <w:rPr>
                <w:b/>
                <w:sz w:val="18"/>
                <w:szCs w:val="18"/>
              </w:rPr>
              <w:t xml:space="preserve"> </w:t>
            </w:r>
            <w:r w:rsidR="00183D16">
              <w:rPr>
                <w:b/>
                <w:sz w:val="18"/>
                <w:szCs w:val="18"/>
              </w:rPr>
              <w:fldChar w:fldCharType="begin"/>
            </w:r>
            <w:r w:rsidR="00183D16">
              <w:rPr>
                <w:b/>
                <w:sz w:val="18"/>
                <w:szCs w:val="18"/>
              </w:rPr>
              <w:instrText xml:space="preserve"> REF _Ref26369985 \r \h </w:instrText>
            </w:r>
            <w:r w:rsidR="00183D16">
              <w:rPr>
                <w:b/>
                <w:sz w:val="18"/>
                <w:szCs w:val="18"/>
              </w:rPr>
            </w:r>
            <w:r w:rsidR="00183D16">
              <w:rPr>
                <w:b/>
                <w:sz w:val="18"/>
                <w:szCs w:val="18"/>
              </w:rPr>
              <w:fldChar w:fldCharType="separate"/>
            </w:r>
            <w:r w:rsidR="00183D16">
              <w:rPr>
                <w:b/>
                <w:sz w:val="18"/>
                <w:szCs w:val="18"/>
              </w:rPr>
              <w:t>P03</w:t>
            </w:r>
            <w:r w:rsidR="00183D16">
              <w:rPr>
                <w:b/>
                <w:sz w:val="18"/>
                <w:szCs w:val="18"/>
              </w:rPr>
              <w:fldChar w:fldCharType="end"/>
            </w:r>
            <w:r w:rsidR="00E52E3B">
              <w:rPr>
                <w:sz w:val="18"/>
                <w:szCs w:val="18"/>
              </w:rPr>
              <w:t>;</w:t>
            </w:r>
          </w:p>
          <w:p w14:paraId="23513A4F" w14:textId="77777777" w:rsidR="00E52E3B" w:rsidRDefault="00E52E3B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os pedidos de impugnação </w:t>
            </w:r>
            <w:r w:rsidR="002A7B4E">
              <w:rPr>
                <w:sz w:val="18"/>
                <w:szCs w:val="18"/>
              </w:rPr>
              <w:t>para as chapas do estado ou IES;</w:t>
            </w:r>
          </w:p>
          <w:p w14:paraId="6EBACE57" w14:textId="422874D5" w:rsidR="002A7B4E" w:rsidRDefault="002A7B4E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 disponível para todos os usuários</w:t>
            </w:r>
          </w:p>
        </w:tc>
      </w:tr>
      <w:tr w:rsidR="00DE49A6" w:rsidRPr="000126F0" w14:paraId="2C7526A3" w14:textId="77777777" w:rsidTr="007A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7AE2B342" w14:textId="3BE81164" w:rsidR="00DE49A6" w:rsidRDefault="00DE49A6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Visualizar</w:t>
            </w:r>
          </w:p>
        </w:tc>
        <w:tc>
          <w:tcPr>
            <w:tcW w:w="2017" w:type="dxa"/>
          </w:tcPr>
          <w:p w14:paraId="6603DF1D" w14:textId="123809BE" w:rsidR="00DE49A6" w:rsidRDefault="00DE49A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de visualização do pedido de impugnação</w:t>
            </w:r>
          </w:p>
        </w:tc>
        <w:tc>
          <w:tcPr>
            <w:tcW w:w="820" w:type="dxa"/>
          </w:tcPr>
          <w:p w14:paraId="3D934A5B" w14:textId="7CBF04F3" w:rsidR="00DE49A6" w:rsidRDefault="00DE49A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3958" w:type="dxa"/>
          </w:tcPr>
          <w:p w14:paraId="56985156" w14:textId="328A8BF7" w:rsidR="00DE49A6" w:rsidRDefault="00DE49A6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Pr="00DE49A6">
              <w:rPr>
                <w:b/>
                <w:sz w:val="18"/>
                <w:szCs w:val="18"/>
              </w:rPr>
              <w:fldChar w:fldCharType="begin"/>
            </w:r>
            <w:r w:rsidRPr="00DE49A6">
              <w:rPr>
                <w:b/>
                <w:sz w:val="18"/>
                <w:szCs w:val="18"/>
              </w:rPr>
              <w:instrText xml:space="preserve"> REF _Ref28330631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DE49A6">
              <w:rPr>
                <w:b/>
                <w:sz w:val="18"/>
                <w:szCs w:val="18"/>
              </w:rPr>
            </w:r>
            <w:r w:rsidRPr="00DE49A6">
              <w:rPr>
                <w:b/>
                <w:sz w:val="18"/>
                <w:szCs w:val="18"/>
              </w:rPr>
              <w:fldChar w:fldCharType="separate"/>
            </w:r>
            <w:r w:rsidRPr="00DE49A6">
              <w:rPr>
                <w:b/>
                <w:sz w:val="18"/>
                <w:szCs w:val="18"/>
              </w:rPr>
              <w:t>P04</w:t>
            </w:r>
            <w:r w:rsidRPr="00DE49A6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110B24" w:rsidRPr="000126F0" w14:paraId="4394E5A1" w14:textId="77777777" w:rsidTr="007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3FCFCC97" w14:textId="7F5DDFC4" w:rsidR="00110B24" w:rsidRDefault="00110B24" w:rsidP="00110B2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Fundamentação</w:t>
            </w:r>
          </w:p>
        </w:tc>
        <w:tc>
          <w:tcPr>
            <w:tcW w:w="2017" w:type="dxa"/>
          </w:tcPr>
          <w:p w14:paraId="21E88E01" w14:textId="4F5E5E35" w:rsidR="00110B24" w:rsidRDefault="00110B24" w:rsidP="00110B2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declarações definidas para o pedido de impugnação</w:t>
            </w:r>
          </w:p>
        </w:tc>
        <w:tc>
          <w:tcPr>
            <w:tcW w:w="820" w:type="dxa"/>
          </w:tcPr>
          <w:p w14:paraId="719C8B56" w14:textId="725108C4" w:rsidR="00110B24" w:rsidRDefault="00110B24" w:rsidP="00110B2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958" w:type="dxa"/>
          </w:tcPr>
          <w:p w14:paraId="1D9A4D51" w14:textId="29CA4E86" w:rsidR="00110B24" w:rsidRDefault="00110B24" w:rsidP="00110B2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declarações cadastradas para o pedido.</w:t>
            </w:r>
          </w:p>
        </w:tc>
      </w:tr>
      <w:tr w:rsidR="00110B24" w:rsidRPr="000126F0" w14:paraId="4DD61A11" w14:textId="77777777" w:rsidTr="007A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658C5EFC" w14:textId="51334651" w:rsidR="00110B24" w:rsidRDefault="00110B24" w:rsidP="00110B2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Documentos Comprobatórios</w:t>
            </w:r>
          </w:p>
        </w:tc>
        <w:tc>
          <w:tcPr>
            <w:tcW w:w="2017" w:type="dxa"/>
          </w:tcPr>
          <w:p w14:paraId="5524D72A" w14:textId="371D70E3" w:rsidR="00110B24" w:rsidRDefault="00110B24" w:rsidP="00110B2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arquivos anexos</w:t>
            </w:r>
          </w:p>
        </w:tc>
        <w:tc>
          <w:tcPr>
            <w:tcW w:w="820" w:type="dxa"/>
          </w:tcPr>
          <w:p w14:paraId="015F5C80" w14:textId="7F8077AC" w:rsidR="00110B24" w:rsidRDefault="00110B24" w:rsidP="00110B2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958" w:type="dxa"/>
          </w:tcPr>
          <w:p w14:paraId="426C3FBD" w14:textId="7E7BFF10" w:rsidR="00110B24" w:rsidRDefault="00110B24" w:rsidP="00110B2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de arquivos anexos.</w:t>
            </w:r>
          </w:p>
        </w:tc>
      </w:tr>
      <w:tr w:rsidR="00110B24" w:rsidRPr="000126F0" w14:paraId="6B6606D2" w14:textId="77777777" w:rsidTr="007A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1935FA08" w14:textId="75F4F322" w:rsidR="00110B24" w:rsidRDefault="00110B24" w:rsidP="00110B2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2017" w:type="dxa"/>
          </w:tcPr>
          <w:p w14:paraId="46C5D66E" w14:textId="512055F6" w:rsidR="00110B24" w:rsidRDefault="00110B24" w:rsidP="00110B2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do arquivo</w:t>
            </w:r>
          </w:p>
        </w:tc>
        <w:tc>
          <w:tcPr>
            <w:tcW w:w="820" w:type="dxa"/>
          </w:tcPr>
          <w:p w14:paraId="2EC0056A" w14:textId="608EACE2" w:rsidR="00110B24" w:rsidRDefault="00110B24" w:rsidP="00110B2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958" w:type="dxa"/>
          </w:tcPr>
          <w:p w14:paraId="179C89FA" w14:textId="5C8B573B" w:rsidR="00110B24" w:rsidRDefault="00110B24" w:rsidP="00110B2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documento comprobatório.</w:t>
            </w:r>
          </w:p>
        </w:tc>
      </w:tr>
      <w:tr w:rsidR="00110B24" w:rsidRPr="000126F0" w14:paraId="4900B75D" w14:textId="77777777" w:rsidTr="007A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70" w:type="dxa"/>
          </w:tcPr>
          <w:p w14:paraId="7753200C" w14:textId="5EAF7F3F" w:rsidR="00110B24" w:rsidRDefault="00110B24" w:rsidP="00110B2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Defesa</w:t>
            </w:r>
          </w:p>
        </w:tc>
        <w:tc>
          <w:tcPr>
            <w:tcW w:w="2017" w:type="dxa"/>
          </w:tcPr>
          <w:p w14:paraId="4B01739B" w14:textId="0DB16B7B" w:rsidR="00110B24" w:rsidRDefault="00110B24" w:rsidP="00110B2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Formulário de visualização da defesa</w:t>
            </w:r>
          </w:p>
        </w:tc>
        <w:tc>
          <w:tcPr>
            <w:tcW w:w="820" w:type="dxa"/>
          </w:tcPr>
          <w:p w14:paraId="11BCD5E8" w14:textId="6A750E1F" w:rsidR="00110B24" w:rsidRDefault="00110B24" w:rsidP="00110B2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3958" w:type="dxa"/>
          </w:tcPr>
          <w:p w14:paraId="20E757A3" w14:textId="206863BE" w:rsidR="00110B24" w:rsidRDefault="00110B24" w:rsidP="00110B2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pedido de impugnação possua defesa cadastrada pelo responsável pela chapa, então habilita a aba “Defesa”</w:t>
            </w:r>
            <w:r w:rsidR="000F1EB3">
              <w:rPr>
                <w:sz w:val="18"/>
                <w:szCs w:val="18"/>
              </w:rPr>
              <w:t xml:space="preserve"> e apresenta o botão “Julgar Impugnação”.</w:t>
            </w:r>
          </w:p>
          <w:p w14:paraId="5FC733AF" w14:textId="10CA295E" w:rsidR="000F1EB3" w:rsidRDefault="000F1EB3" w:rsidP="00110B2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botão “Julgar Impugnação” será tratada na HST048 – Julgar pedido de impugnação.</w:t>
            </w:r>
          </w:p>
          <w:p w14:paraId="1466DB88" w14:textId="58EC2E3E" w:rsidR="00A11A2E" w:rsidRDefault="00A11A2E" w:rsidP="00110B2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Pr="00A11A2E">
              <w:rPr>
                <w:b/>
                <w:sz w:val="18"/>
                <w:szCs w:val="18"/>
              </w:rPr>
              <w:fldChar w:fldCharType="begin"/>
            </w:r>
            <w:r w:rsidRPr="00A11A2E">
              <w:rPr>
                <w:b/>
                <w:sz w:val="18"/>
                <w:szCs w:val="18"/>
              </w:rPr>
              <w:instrText xml:space="preserve"> REF _Ref28332080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11A2E">
              <w:rPr>
                <w:b/>
                <w:sz w:val="18"/>
                <w:szCs w:val="18"/>
              </w:rPr>
            </w:r>
            <w:r w:rsidRPr="00A11A2E">
              <w:rPr>
                <w:b/>
                <w:sz w:val="18"/>
                <w:szCs w:val="18"/>
              </w:rPr>
              <w:fldChar w:fldCharType="separate"/>
            </w:r>
            <w:r w:rsidRPr="00A11A2E">
              <w:rPr>
                <w:b/>
                <w:sz w:val="18"/>
                <w:szCs w:val="18"/>
              </w:rPr>
              <w:t>P05</w:t>
            </w:r>
            <w:r w:rsidRPr="00A11A2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7" w:name="_Toc27726939"/>
      <w:r>
        <w:t>CRITÉRIOS DE ACEITE</w:t>
      </w:r>
      <w:bookmarkEnd w:id="17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70FC5328" w14:textId="51561F1E" w:rsidR="00107D30" w:rsidRDefault="0064143D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8" w:name="_Ref13564883"/>
      <w:r>
        <w:t>O usu</w:t>
      </w:r>
      <w:r w:rsidR="0050739C">
        <w:t>ário</w:t>
      </w:r>
      <w:r>
        <w:t xml:space="preserve"> logado</w:t>
      </w:r>
      <w:r w:rsidR="0050739C">
        <w:t xml:space="preserve"> que </w:t>
      </w:r>
      <w:r w:rsidR="006C0513">
        <w:t>é</w:t>
      </w:r>
      <w:r w:rsidR="0087539E">
        <w:t xml:space="preserve"> Assessor nacional ou estadual</w:t>
      </w:r>
      <w:r w:rsidR="006C0513">
        <w:t xml:space="preserve"> pode</w:t>
      </w:r>
      <w:r>
        <w:t xml:space="preserve"> acompanhar os pedidos de impugnação;</w:t>
      </w:r>
    </w:p>
    <w:p w14:paraId="205E923A" w14:textId="4C489E8C" w:rsidR="00CF3C4D" w:rsidRDefault="00CF3C4D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 Cada uma d</w:t>
      </w:r>
      <w:r w:rsidR="0087539E">
        <w:t>as visões desse</w:t>
      </w:r>
      <w:r w:rsidR="006C0513">
        <w:t xml:space="preserve"> usuário</w:t>
      </w:r>
      <w:r w:rsidR="0087539E">
        <w:t xml:space="preserve"> segue</w:t>
      </w:r>
      <w:r>
        <w:t xml:space="preserve"> regras de listagem estabelecidas nesta hist</w:t>
      </w:r>
      <w:r w:rsidR="004E37DA">
        <w:t>ória.</w:t>
      </w:r>
    </w:p>
    <w:p w14:paraId="309BF8DA" w14:textId="190B3A8B" w:rsidR="00E52E3B" w:rsidRDefault="00E52E3B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Somente um </w:t>
      </w:r>
      <w:r w:rsidR="0087539E">
        <w:t>Assessor</w:t>
      </w:r>
      <w:r>
        <w:t xml:space="preserve"> nacional enxerga os pedidos de impugnação para chapa de IES.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8"/>
    </w:p>
    <w:p w14:paraId="18687D6A" w14:textId="282850B6" w:rsidR="00FF2A06" w:rsidRDefault="00B516E1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>Ao</w:t>
      </w:r>
      <w:r w:rsidR="00FF2A06" w:rsidRPr="00E25043">
        <w:rPr>
          <w:position w:val="3"/>
        </w:rPr>
        <w:t xml:space="preserve"> acionar “</w:t>
      </w:r>
      <w:r w:rsidR="005E6003" w:rsidRPr="00E25043">
        <w:rPr>
          <w:b/>
          <w:position w:val="3"/>
        </w:rPr>
        <w:t>Acompanhar Impugnação</w:t>
      </w:r>
      <w:r w:rsidR="00DD1404" w:rsidRPr="00E25043">
        <w:rPr>
          <w:position w:val="3"/>
        </w:rPr>
        <w:t>”</w:t>
      </w:r>
      <w:r w:rsidR="00506E2D">
        <w:rPr>
          <w:position w:val="3"/>
        </w:rPr>
        <w:t xml:space="preserve"> </w:t>
      </w:r>
      <w:r w:rsidR="00FF2A06" w:rsidRPr="00E25043">
        <w:rPr>
          <w:position w:val="3"/>
        </w:rPr>
        <w:t xml:space="preserve">o formulário </w:t>
      </w:r>
      <w:r w:rsidR="00FF2A06" w:rsidRPr="00E25043">
        <w:rPr>
          <w:b/>
        </w:rPr>
        <w:fldChar w:fldCharType="begin"/>
      </w:r>
      <w:r w:rsidR="00FF2A06" w:rsidRPr="00E25043">
        <w:rPr>
          <w:b/>
        </w:rPr>
        <w:instrText xml:space="preserve"> REF _Ref26355842 \r \h  \* MERGEFORMAT </w:instrText>
      </w:r>
      <w:r w:rsidR="00FF2A06" w:rsidRPr="00E25043">
        <w:rPr>
          <w:b/>
        </w:rPr>
      </w:r>
      <w:r w:rsidR="00FF2A06" w:rsidRPr="00E25043">
        <w:rPr>
          <w:b/>
        </w:rPr>
        <w:fldChar w:fldCharType="separate"/>
      </w:r>
      <w:r w:rsidR="00FF2A06" w:rsidRPr="00E25043">
        <w:rPr>
          <w:b/>
        </w:rPr>
        <w:t>P01</w:t>
      </w:r>
      <w:r w:rsidR="00FF2A06" w:rsidRPr="00E25043">
        <w:rPr>
          <w:b/>
        </w:rPr>
        <w:fldChar w:fldCharType="end"/>
      </w:r>
      <w:r w:rsidR="00EE7A15">
        <w:rPr>
          <w:position w:val="3"/>
        </w:rPr>
        <w:t xml:space="preserve"> é exibido:</w:t>
      </w:r>
    </w:p>
    <w:p w14:paraId="2205DB54" w14:textId="7814A26D" w:rsidR="00506E2D" w:rsidRDefault="00506E2D" w:rsidP="00506E2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0A1233">
        <w:rPr>
          <w:position w:val="3"/>
        </w:rPr>
        <w:t>Ao exibir o formulári</w:t>
      </w:r>
      <w:r w:rsidR="00A92A89">
        <w:rPr>
          <w:position w:val="3"/>
        </w:rPr>
        <w:t xml:space="preserve">o </w:t>
      </w:r>
      <w:r w:rsidR="00A92A89" w:rsidRPr="00A92A89">
        <w:rPr>
          <w:b/>
          <w:position w:val="3"/>
        </w:rPr>
        <w:fldChar w:fldCharType="begin"/>
      </w:r>
      <w:r w:rsidR="00A92A89" w:rsidRPr="00A92A89">
        <w:rPr>
          <w:b/>
          <w:position w:val="3"/>
        </w:rPr>
        <w:instrText xml:space="preserve"> REF _Ref28264910 \r \h </w:instrText>
      </w:r>
      <w:r w:rsidR="00A92A89">
        <w:rPr>
          <w:b/>
          <w:position w:val="3"/>
        </w:rPr>
        <w:instrText xml:space="preserve"> \* MERGEFORMAT </w:instrText>
      </w:r>
      <w:r w:rsidR="00A92A89" w:rsidRPr="00A92A89">
        <w:rPr>
          <w:b/>
          <w:position w:val="3"/>
        </w:rPr>
      </w:r>
      <w:r w:rsidR="00A92A89" w:rsidRPr="00A92A89">
        <w:rPr>
          <w:b/>
          <w:position w:val="3"/>
        </w:rPr>
        <w:fldChar w:fldCharType="separate"/>
      </w:r>
      <w:r w:rsidR="00A92A89" w:rsidRPr="00A92A89">
        <w:rPr>
          <w:b/>
          <w:position w:val="3"/>
        </w:rPr>
        <w:t>P01</w:t>
      </w:r>
      <w:r w:rsidR="00A92A89" w:rsidRPr="00A92A89">
        <w:rPr>
          <w:b/>
          <w:position w:val="3"/>
        </w:rPr>
        <w:fldChar w:fldCharType="end"/>
      </w:r>
      <w:r w:rsidR="000A1233">
        <w:rPr>
          <w:position w:val="3"/>
        </w:rPr>
        <w:t xml:space="preserve">, o </w:t>
      </w:r>
      <w:r>
        <w:rPr>
          <w:position w:val="3"/>
        </w:rPr>
        <w:t>sistema inicialmente</w:t>
      </w:r>
      <w:r w:rsidR="000A1233">
        <w:rPr>
          <w:position w:val="3"/>
        </w:rPr>
        <w:t>,</w:t>
      </w:r>
      <w:r>
        <w:rPr>
          <w:position w:val="3"/>
        </w:rPr>
        <w:t xml:space="preserve"> exibe </w:t>
      </w:r>
      <w:r w:rsidR="003F5344">
        <w:rPr>
          <w:position w:val="3"/>
        </w:rPr>
        <w:t>somente as eleições que possuem pedidos de impugnação cadastrados</w:t>
      </w:r>
      <w:r>
        <w:rPr>
          <w:position w:val="3"/>
        </w:rPr>
        <w:t>;</w:t>
      </w:r>
    </w:p>
    <w:p w14:paraId="7F204827" w14:textId="3C5B1962" w:rsidR="00506E2D" w:rsidRDefault="00506E2D" w:rsidP="00506E2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Somente eleições com status “Concluído” deverão ser exibidas;</w:t>
      </w:r>
    </w:p>
    <w:p w14:paraId="5B573A0E" w14:textId="73685EBB" w:rsidR="00506E2D" w:rsidRDefault="00506E2D" w:rsidP="00506E2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O sistema deverá ordenar os itens pela coluna “Eleição” de forma crescente;</w:t>
      </w:r>
    </w:p>
    <w:p w14:paraId="5B69582B" w14:textId="4AE265BB" w:rsidR="00506E2D" w:rsidRDefault="00506E2D" w:rsidP="00506E2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Por padrão o sistema realiza a paginação do grid a cada 10 registros;</w:t>
      </w:r>
    </w:p>
    <w:p w14:paraId="0EA0D39A" w14:textId="68F15B2F" w:rsidR="00506E2D" w:rsidRDefault="00506E2D" w:rsidP="00506E2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E25043">
        <w:rPr>
          <w:position w:val="3"/>
        </w:rPr>
        <w:t xml:space="preserve">Caso o sistema não encontre registros </w:t>
      </w:r>
      <w:r>
        <w:rPr>
          <w:position w:val="3"/>
        </w:rPr>
        <w:t>de</w:t>
      </w:r>
      <w:r w:rsidRPr="00E25043">
        <w:rPr>
          <w:position w:val="3"/>
        </w:rPr>
        <w:t xml:space="preserve"> eleição </w:t>
      </w:r>
      <w:r>
        <w:rPr>
          <w:position w:val="3"/>
        </w:rPr>
        <w:t>com status “Concluído”</w:t>
      </w:r>
      <w:r w:rsidRPr="00E25043">
        <w:rPr>
          <w:position w:val="3"/>
        </w:rPr>
        <w:t xml:space="preserve">, então exibe a mensagem </w:t>
      </w:r>
      <w:r w:rsidRPr="00E25043">
        <w:rPr>
          <w:b/>
          <w:position w:val="3"/>
        </w:rPr>
        <w:fldChar w:fldCharType="begin"/>
      </w:r>
      <w:r w:rsidRPr="00E25043">
        <w:rPr>
          <w:b/>
          <w:position w:val="3"/>
        </w:rPr>
        <w:instrText xml:space="preserve"> REF _Ref23434261 \r \h  \* MERGEFORMAT </w:instrText>
      </w:r>
      <w:r w:rsidRPr="00E25043">
        <w:rPr>
          <w:b/>
          <w:position w:val="3"/>
        </w:rPr>
      </w:r>
      <w:r w:rsidRPr="00E25043">
        <w:rPr>
          <w:b/>
          <w:position w:val="3"/>
        </w:rPr>
        <w:fldChar w:fldCharType="separate"/>
      </w:r>
      <w:r w:rsidRPr="00E25043">
        <w:rPr>
          <w:b/>
          <w:position w:val="3"/>
        </w:rPr>
        <w:t>ME02</w:t>
      </w:r>
      <w:r w:rsidRPr="00E25043">
        <w:rPr>
          <w:b/>
          <w:position w:val="3"/>
        </w:rPr>
        <w:fldChar w:fldCharType="end"/>
      </w:r>
      <w:r w:rsidRPr="00E25043">
        <w:rPr>
          <w:position w:val="3"/>
        </w:rPr>
        <w:t>.</w:t>
      </w:r>
    </w:p>
    <w:p w14:paraId="437B8F01" w14:textId="77777777" w:rsidR="00DB1A8A" w:rsidRDefault="00DB1A8A" w:rsidP="00DB1A8A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4874FC52" w14:textId="481FBA13" w:rsidR="00EC1A86" w:rsidRPr="00E25043" w:rsidRDefault="00EC1A86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selecionar uma eleição</w:t>
      </w:r>
      <w:r w:rsidR="00506E2D">
        <w:rPr>
          <w:position w:val="3"/>
        </w:rPr>
        <w:t xml:space="preserve"> e acionar “</w:t>
      </w:r>
      <w:r w:rsidR="00506E2D" w:rsidRPr="00506E2D">
        <w:rPr>
          <w:b/>
          <w:position w:val="3"/>
        </w:rPr>
        <w:t>Visualizar</w:t>
      </w:r>
      <w:r w:rsidR="00506E2D">
        <w:rPr>
          <w:position w:val="3"/>
        </w:rPr>
        <w:t>”</w:t>
      </w:r>
      <w:r>
        <w:rPr>
          <w:position w:val="3"/>
        </w:rPr>
        <w:t xml:space="preserve">, então o sistema exibe o formulário </w:t>
      </w:r>
      <w:r w:rsidRPr="00EC1A86">
        <w:rPr>
          <w:b/>
          <w:position w:val="3"/>
        </w:rPr>
        <w:fldChar w:fldCharType="begin"/>
      </w:r>
      <w:r w:rsidRPr="00EC1A86">
        <w:rPr>
          <w:b/>
          <w:position w:val="3"/>
        </w:rPr>
        <w:instrText xml:space="preserve"> REF _Ref28013704 \r \h </w:instrText>
      </w:r>
      <w:r>
        <w:rPr>
          <w:b/>
          <w:position w:val="3"/>
        </w:rPr>
        <w:instrText xml:space="preserve"> \* MERGEFORMAT </w:instrText>
      </w:r>
      <w:r w:rsidRPr="00EC1A86">
        <w:rPr>
          <w:b/>
          <w:position w:val="3"/>
        </w:rPr>
      </w:r>
      <w:r w:rsidRPr="00EC1A86">
        <w:rPr>
          <w:b/>
          <w:position w:val="3"/>
        </w:rPr>
        <w:fldChar w:fldCharType="separate"/>
      </w:r>
      <w:r w:rsidRPr="00EC1A86">
        <w:rPr>
          <w:b/>
          <w:position w:val="3"/>
        </w:rPr>
        <w:t>P02</w:t>
      </w:r>
      <w:r w:rsidRPr="00EC1A86">
        <w:rPr>
          <w:b/>
          <w:position w:val="3"/>
        </w:rPr>
        <w:fldChar w:fldCharType="end"/>
      </w:r>
      <w:r w:rsidR="00EE7A15" w:rsidRPr="00EE7A15">
        <w:rPr>
          <w:position w:val="3"/>
        </w:rPr>
        <w:t>:</w:t>
      </w:r>
    </w:p>
    <w:p w14:paraId="45D862AE" w14:textId="079FD7A8" w:rsidR="00B516E1" w:rsidRPr="00E25043" w:rsidRDefault="00B516E1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Caso o usuário seja </w:t>
      </w:r>
      <w:r w:rsidR="004A13E6">
        <w:rPr>
          <w:b/>
          <w:position w:val="3"/>
        </w:rPr>
        <w:t>Assessor</w:t>
      </w:r>
      <w:r w:rsidRPr="00E25043">
        <w:rPr>
          <w:b/>
          <w:position w:val="3"/>
        </w:rPr>
        <w:t xml:space="preserve"> de comissão</w:t>
      </w:r>
      <w:r w:rsidR="004A13E6">
        <w:rPr>
          <w:b/>
          <w:position w:val="3"/>
        </w:rPr>
        <w:t xml:space="preserve"> eleitoral</w:t>
      </w:r>
      <w:r w:rsidRPr="00E25043">
        <w:rPr>
          <w:b/>
          <w:position w:val="3"/>
        </w:rPr>
        <w:t xml:space="preserve"> nacional</w:t>
      </w:r>
      <w:r w:rsidRPr="00E25043">
        <w:rPr>
          <w:position w:val="3"/>
        </w:rPr>
        <w:t xml:space="preserve">, o sistema exibe o </w:t>
      </w:r>
      <w:r w:rsidR="00BC2A65" w:rsidRPr="00E25043">
        <w:rPr>
          <w:position w:val="3"/>
        </w:rPr>
        <w:t>total de pedidos de impugnação por estado e total de pedidos de “IES”</w:t>
      </w:r>
      <w:r w:rsidR="00EC1A86">
        <w:rPr>
          <w:position w:val="3"/>
        </w:rPr>
        <w:t xml:space="preserve"> da eleição selecionada</w:t>
      </w:r>
      <w:r w:rsidR="00BC2A65" w:rsidRPr="00E25043">
        <w:rPr>
          <w:position w:val="3"/>
        </w:rPr>
        <w:t>;</w:t>
      </w:r>
    </w:p>
    <w:p w14:paraId="400D5721" w14:textId="32DAC2E7" w:rsidR="00E52E3B" w:rsidRPr="00E25043" w:rsidRDefault="00E52E3B" w:rsidP="003F08D5">
      <w:pPr>
        <w:pStyle w:val="PargrafodaLista"/>
        <w:widowControl/>
        <w:numPr>
          <w:ilvl w:val="4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>Ao acionar “</w:t>
      </w:r>
      <w:r w:rsidRPr="00E25043">
        <w:rPr>
          <w:b/>
          <w:position w:val="3"/>
        </w:rPr>
        <w:t>Visualizar</w:t>
      </w:r>
      <w:r w:rsidRPr="00E25043">
        <w:rPr>
          <w:position w:val="3"/>
        </w:rPr>
        <w:t>” para o estado ou IES, o sistema exibe todos os pedidos de impugnação para as chapas do estado ou de IES;</w:t>
      </w:r>
    </w:p>
    <w:p w14:paraId="24A1F98C" w14:textId="1CAB4AE0" w:rsidR="00783BAD" w:rsidRDefault="00783BAD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O sistema ordena </w:t>
      </w:r>
      <w:r w:rsidR="00590396">
        <w:rPr>
          <w:position w:val="3"/>
        </w:rPr>
        <w:t>por ordem alfabética na coluna “Estado”</w:t>
      </w:r>
      <w:r w:rsidR="009A7AED">
        <w:rPr>
          <w:position w:val="3"/>
        </w:rPr>
        <w:t xml:space="preserve"> e “IES” ao final da lista</w:t>
      </w:r>
      <w:r>
        <w:rPr>
          <w:position w:val="3"/>
        </w:rPr>
        <w:t>;</w:t>
      </w:r>
      <w:r w:rsidR="00BC2A65" w:rsidRPr="00E25043">
        <w:rPr>
          <w:position w:val="3"/>
        </w:rPr>
        <w:t xml:space="preserve"> </w:t>
      </w:r>
    </w:p>
    <w:p w14:paraId="55C46DD9" w14:textId="74EF340B" w:rsidR="00BC2A65" w:rsidRPr="00E25043" w:rsidRDefault="00BC2A65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Caso o usuário seja </w:t>
      </w:r>
      <w:r w:rsidR="004A13E6">
        <w:rPr>
          <w:b/>
          <w:position w:val="3"/>
        </w:rPr>
        <w:t xml:space="preserve">Assessor de </w:t>
      </w:r>
      <w:r w:rsidRPr="00E25043">
        <w:rPr>
          <w:b/>
          <w:position w:val="3"/>
        </w:rPr>
        <w:t>comissão eleitoral estadual</w:t>
      </w:r>
      <w:r w:rsidRPr="00E25043">
        <w:rPr>
          <w:position w:val="3"/>
        </w:rPr>
        <w:t xml:space="preserve">, o sistema encaminha o usuário diretamente para o formulário </w:t>
      </w:r>
      <w:r w:rsidRPr="00E25043">
        <w:rPr>
          <w:b/>
          <w:position w:val="3"/>
        </w:rPr>
        <w:fldChar w:fldCharType="begin"/>
      </w:r>
      <w:r w:rsidRPr="00E25043">
        <w:rPr>
          <w:b/>
          <w:position w:val="3"/>
        </w:rPr>
        <w:instrText xml:space="preserve"> REF _Ref26369985 \r \h  \* MERGEFORMAT </w:instrText>
      </w:r>
      <w:r w:rsidRPr="00E25043">
        <w:rPr>
          <w:b/>
          <w:position w:val="3"/>
        </w:rPr>
      </w:r>
      <w:r w:rsidRPr="00E25043">
        <w:rPr>
          <w:b/>
          <w:position w:val="3"/>
        </w:rPr>
        <w:fldChar w:fldCharType="separate"/>
      </w:r>
      <w:r w:rsidRPr="00E25043">
        <w:rPr>
          <w:b/>
          <w:position w:val="3"/>
        </w:rPr>
        <w:t>P02</w:t>
      </w:r>
      <w:r w:rsidRPr="00E25043">
        <w:rPr>
          <w:b/>
          <w:position w:val="3"/>
        </w:rPr>
        <w:fldChar w:fldCharType="end"/>
      </w:r>
      <w:r w:rsidRPr="00E25043">
        <w:rPr>
          <w:position w:val="3"/>
        </w:rPr>
        <w:t xml:space="preserve"> e exibe</w:t>
      </w:r>
      <w:r w:rsidR="00AB43DE" w:rsidRPr="00E25043">
        <w:rPr>
          <w:position w:val="3"/>
        </w:rPr>
        <w:t xml:space="preserve"> apenas</w:t>
      </w:r>
      <w:r w:rsidRPr="00E25043">
        <w:rPr>
          <w:position w:val="3"/>
        </w:rPr>
        <w:t xml:space="preserve"> os pedidos de impugnação para as chapas do respectivo estado</w:t>
      </w:r>
      <w:r w:rsidR="00EC1A86">
        <w:rPr>
          <w:position w:val="3"/>
        </w:rPr>
        <w:t xml:space="preserve"> da eleição selecionada</w:t>
      </w:r>
      <w:r w:rsidRPr="00E25043">
        <w:rPr>
          <w:position w:val="3"/>
        </w:rPr>
        <w:t>.</w:t>
      </w:r>
    </w:p>
    <w:p w14:paraId="796E149F" w14:textId="2DD98E01" w:rsidR="00272819" w:rsidRPr="00E25043" w:rsidRDefault="00272819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Caso o usuário não </w:t>
      </w:r>
      <w:r w:rsidR="004A13E6">
        <w:rPr>
          <w:position w:val="3"/>
        </w:rPr>
        <w:t>seja assessor de</w:t>
      </w:r>
      <w:r w:rsidRPr="00E25043">
        <w:rPr>
          <w:position w:val="3"/>
        </w:rPr>
        <w:t xml:space="preserve"> comissão eleitoral nacional ou estadual </w:t>
      </w:r>
      <w:r w:rsidR="004A13E6">
        <w:rPr>
          <w:position w:val="3"/>
        </w:rPr>
        <w:t>na eleição selecionada previamente</w:t>
      </w:r>
      <w:r w:rsidRPr="00E25043">
        <w:rPr>
          <w:position w:val="3"/>
        </w:rPr>
        <w:t xml:space="preserve">, então o sistema exibe a mensagem </w:t>
      </w:r>
      <w:r w:rsidRPr="00E25043">
        <w:rPr>
          <w:b/>
          <w:position w:val="3"/>
        </w:rPr>
        <w:fldChar w:fldCharType="begin"/>
      </w:r>
      <w:r w:rsidRPr="00E25043">
        <w:rPr>
          <w:b/>
          <w:position w:val="3"/>
        </w:rPr>
        <w:instrText xml:space="preserve"> REF _Ref12023348 \r \h  \* MERGEFORMAT </w:instrText>
      </w:r>
      <w:r w:rsidRPr="00E25043">
        <w:rPr>
          <w:b/>
          <w:position w:val="3"/>
        </w:rPr>
      </w:r>
      <w:r w:rsidRPr="00E25043">
        <w:rPr>
          <w:b/>
          <w:position w:val="3"/>
        </w:rPr>
        <w:fldChar w:fldCharType="separate"/>
      </w:r>
      <w:r w:rsidRPr="00E25043">
        <w:rPr>
          <w:b/>
          <w:position w:val="3"/>
        </w:rPr>
        <w:t>ME01</w:t>
      </w:r>
      <w:r w:rsidRPr="00E25043">
        <w:rPr>
          <w:b/>
          <w:position w:val="3"/>
        </w:rPr>
        <w:fldChar w:fldCharType="end"/>
      </w:r>
      <w:r w:rsidR="00B90382" w:rsidRPr="00E25043">
        <w:rPr>
          <w:position w:val="3"/>
        </w:rPr>
        <w:t>;</w:t>
      </w:r>
    </w:p>
    <w:p w14:paraId="2154EA3E" w14:textId="294D74D1" w:rsidR="00B90382" w:rsidRDefault="00B90382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lastRenderedPageBreak/>
        <w:t xml:space="preserve"> Caso o sistema não encont</w:t>
      </w:r>
      <w:r w:rsidR="000E6B5B" w:rsidRPr="00E25043">
        <w:rPr>
          <w:position w:val="3"/>
        </w:rPr>
        <w:t>re reg</w:t>
      </w:r>
      <w:r w:rsidRPr="00E25043">
        <w:rPr>
          <w:position w:val="3"/>
        </w:rPr>
        <w:t>i</w:t>
      </w:r>
      <w:r w:rsidR="000E6B5B" w:rsidRPr="00E25043">
        <w:rPr>
          <w:position w:val="3"/>
        </w:rPr>
        <w:t>s</w:t>
      </w:r>
      <w:r w:rsidRPr="00E25043">
        <w:rPr>
          <w:position w:val="3"/>
        </w:rPr>
        <w:t xml:space="preserve">tros de pedidos cadastrados para a eleição </w:t>
      </w:r>
      <w:r w:rsidR="004A13E6">
        <w:rPr>
          <w:position w:val="3"/>
        </w:rPr>
        <w:t>selecionada previamente</w:t>
      </w:r>
      <w:r w:rsidRPr="00E25043">
        <w:rPr>
          <w:position w:val="3"/>
        </w:rPr>
        <w:t xml:space="preserve">, então exibe a mensagem </w:t>
      </w:r>
      <w:r w:rsidRPr="00E25043">
        <w:rPr>
          <w:b/>
          <w:position w:val="3"/>
        </w:rPr>
        <w:fldChar w:fldCharType="begin"/>
      </w:r>
      <w:r w:rsidRPr="00E25043">
        <w:rPr>
          <w:b/>
          <w:position w:val="3"/>
        </w:rPr>
        <w:instrText xml:space="preserve"> REF _Ref23434261 \r \h  \* MERGEFORMAT </w:instrText>
      </w:r>
      <w:r w:rsidRPr="00E25043">
        <w:rPr>
          <w:b/>
          <w:position w:val="3"/>
        </w:rPr>
      </w:r>
      <w:r w:rsidRPr="00E25043">
        <w:rPr>
          <w:b/>
          <w:position w:val="3"/>
        </w:rPr>
        <w:fldChar w:fldCharType="separate"/>
      </w:r>
      <w:r w:rsidRPr="00E25043">
        <w:rPr>
          <w:b/>
          <w:position w:val="3"/>
        </w:rPr>
        <w:t>ME02</w:t>
      </w:r>
      <w:r w:rsidRPr="00E25043">
        <w:rPr>
          <w:b/>
          <w:position w:val="3"/>
        </w:rPr>
        <w:fldChar w:fldCharType="end"/>
      </w:r>
      <w:r w:rsidRPr="00E25043">
        <w:rPr>
          <w:position w:val="3"/>
        </w:rPr>
        <w:t>.</w:t>
      </w:r>
    </w:p>
    <w:p w14:paraId="3A65EB8F" w14:textId="77777777" w:rsidR="00EF27C0" w:rsidRPr="00E25043" w:rsidRDefault="00EF27C0" w:rsidP="00EF27C0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49E04C5" w14:textId="06597770" w:rsidR="002838BF" w:rsidRDefault="00D11F09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Grid “</w:t>
      </w:r>
      <w:r w:rsidRPr="00B52F2D">
        <w:rPr>
          <w:b/>
          <w:position w:val="3"/>
        </w:rPr>
        <w:t>Pedidos de Impugnação</w:t>
      </w:r>
      <w:r>
        <w:rPr>
          <w:position w:val="3"/>
        </w:rPr>
        <w:t xml:space="preserve">” </w:t>
      </w:r>
      <w:r w:rsidRPr="003D09A1">
        <w:rPr>
          <w:b/>
          <w:position w:val="3"/>
        </w:rPr>
        <w:fldChar w:fldCharType="begin"/>
      </w:r>
      <w:r w:rsidRPr="003D09A1">
        <w:rPr>
          <w:b/>
          <w:position w:val="3"/>
        </w:rPr>
        <w:instrText xml:space="preserve"> REF _Ref26369985 \r \h </w:instrText>
      </w:r>
      <w:r w:rsidR="003D09A1">
        <w:rPr>
          <w:b/>
          <w:position w:val="3"/>
        </w:rPr>
        <w:instrText xml:space="preserve"> \* MERGEFORMAT </w:instrText>
      </w:r>
      <w:r w:rsidRPr="003D09A1">
        <w:rPr>
          <w:b/>
          <w:position w:val="3"/>
        </w:rPr>
      </w:r>
      <w:r w:rsidRPr="003D09A1">
        <w:rPr>
          <w:b/>
          <w:position w:val="3"/>
        </w:rPr>
        <w:fldChar w:fldCharType="separate"/>
      </w:r>
      <w:r w:rsidRPr="003D09A1">
        <w:rPr>
          <w:b/>
          <w:position w:val="3"/>
        </w:rPr>
        <w:t>P02</w:t>
      </w:r>
      <w:r w:rsidRPr="003D09A1">
        <w:rPr>
          <w:b/>
          <w:position w:val="3"/>
        </w:rPr>
        <w:fldChar w:fldCharType="end"/>
      </w:r>
      <w:r w:rsidR="00B52F2D">
        <w:rPr>
          <w:position w:val="3"/>
        </w:rPr>
        <w:t>:</w:t>
      </w:r>
    </w:p>
    <w:p w14:paraId="6348D86C" w14:textId="1672DCB8" w:rsidR="00762A08" w:rsidRDefault="00B52F2D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762A08">
        <w:rPr>
          <w:position w:val="3"/>
        </w:rPr>
        <w:t>Exibe o valor “CE/UF” ou o valor “IES”</w:t>
      </w:r>
      <w:r w:rsidR="00111139">
        <w:rPr>
          <w:position w:val="3"/>
        </w:rPr>
        <w:t xml:space="preserve"> acima do grid para indicar o estado dos respectivos pedidos;</w:t>
      </w:r>
    </w:p>
    <w:p w14:paraId="48BEAD47" w14:textId="77777777" w:rsidR="00F252D9" w:rsidRDefault="00762A08" w:rsidP="00F252D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B52F2D">
        <w:rPr>
          <w:position w:val="3"/>
        </w:rPr>
        <w:t>O sistema deve paginar o grid a cada 10, 25, ou 50 registros. Por padrão o sistema realiza a paginação do grid</w:t>
      </w:r>
      <w:r>
        <w:rPr>
          <w:position w:val="3"/>
        </w:rPr>
        <w:t xml:space="preserve"> a cada 10 registros.</w:t>
      </w:r>
    </w:p>
    <w:p w14:paraId="67034701" w14:textId="77777777" w:rsidR="00F252D9" w:rsidRDefault="00F252D9" w:rsidP="00F252D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</w:p>
    <w:p w14:paraId="2E91A90D" w14:textId="20CABDA8" w:rsidR="00F252D9" w:rsidRDefault="00F252D9" w:rsidP="00F252D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 xml:space="preserve">Visualizar </w:t>
      </w:r>
      <w:r w:rsidRPr="00F252D9">
        <w:rPr>
          <w:b/>
          <w:position w:val="3"/>
        </w:rPr>
        <w:t xml:space="preserve">Pedido de Impugnação </w:t>
      </w:r>
      <w:r w:rsidR="008C5538">
        <w:rPr>
          <w:b/>
          <w:position w:val="3"/>
        </w:rPr>
        <w:fldChar w:fldCharType="begin"/>
      </w:r>
      <w:r w:rsidR="008C5538">
        <w:rPr>
          <w:b/>
          <w:position w:val="3"/>
        </w:rPr>
        <w:instrText xml:space="preserve"> REF _Ref28330631 \r \h </w:instrText>
      </w:r>
      <w:r w:rsidR="008C5538">
        <w:rPr>
          <w:b/>
          <w:position w:val="3"/>
        </w:rPr>
      </w:r>
      <w:r w:rsidR="008C5538">
        <w:rPr>
          <w:b/>
          <w:position w:val="3"/>
        </w:rPr>
        <w:fldChar w:fldCharType="separate"/>
      </w:r>
      <w:r w:rsidR="008C5538">
        <w:rPr>
          <w:b/>
          <w:position w:val="3"/>
        </w:rPr>
        <w:t>P04</w:t>
      </w:r>
      <w:r w:rsidR="008C5538">
        <w:rPr>
          <w:b/>
          <w:position w:val="3"/>
        </w:rPr>
        <w:fldChar w:fldCharType="end"/>
      </w:r>
      <w:r w:rsidRPr="00F252D9">
        <w:rPr>
          <w:position w:val="3"/>
        </w:rPr>
        <w:t>;</w:t>
      </w:r>
    </w:p>
    <w:p w14:paraId="1855064C" w14:textId="52353B43" w:rsidR="00F252D9" w:rsidRPr="00F252D9" w:rsidRDefault="00F252D9" w:rsidP="00F252D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 xml:space="preserve"> </w:t>
      </w:r>
      <w:r w:rsidRPr="00F252D9">
        <w:rPr>
          <w:position w:val="3"/>
        </w:rPr>
        <w:t>Ao selecionar um pedido de impugnação e acessar o formulário de visualização, o sistema exibe os dados do pedido de impugnação.</w:t>
      </w:r>
    </w:p>
    <w:p w14:paraId="36F7643C" w14:textId="77777777" w:rsidR="00F252D9" w:rsidRDefault="00F252D9" w:rsidP="00F252D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3B75C7A" w14:textId="77777777" w:rsidR="006D6EF8" w:rsidRDefault="006D6EF8" w:rsidP="000101F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9" w:name="_Toc12290439"/>
      <w:bookmarkStart w:id="20" w:name="_Toc23266189"/>
      <w:bookmarkStart w:id="21" w:name="_Toc27726940"/>
      <w:r>
        <w:t>MENSAGENS</w:t>
      </w:r>
      <w:bookmarkEnd w:id="19"/>
      <w:bookmarkEnd w:id="20"/>
      <w:bookmarkEnd w:id="21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7EA2564B" w14:textId="47D9A239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83BE8E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12023348"/>
          </w:p>
        </w:tc>
        <w:bookmarkEnd w:id="22"/>
        <w:tc>
          <w:tcPr>
            <w:tcW w:w="5293" w:type="dxa"/>
          </w:tcPr>
          <w:p w14:paraId="51324193" w14:textId="2EF7CEAF" w:rsidR="002927EC" w:rsidRPr="006271D7" w:rsidRDefault="00272819" w:rsidP="004A13E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Para visualizar os pedidos de impugnação é necessário ser </w:t>
            </w:r>
            <w:r w:rsidR="00625F2F">
              <w:rPr>
                <w:rFonts w:cs="Arial"/>
                <w:sz w:val="18"/>
                <w:szCs w:val="18"/>
              </w:rPr>
              <w:t>assessor de</w:t>
            </w:r>
            <w:r>
              <w:rPr>
                <w:rFonts w:cs="Arial"/>
                <w:sz w:val="18"/>
                <w:szCs w:val="18"/>
              </w:rPr>
              <w:t xml:space="preserve"> comissão </w:t>
            </w:r>
            <w:r w:rsidR="00711792">
              <w:rPr>
                <w:rFonts w:cs="Arial"/>
                <w:sz w:val="18"/>
                <w:szCs w:val="18"/>
              </w:rPr>
              <w:t xml:space="preserve">na </w:t>
            </w:r>
            <w:r>
              <w:rPr>
                <w:rFonts w:cs="Arial"/>
                <w:sz w:val="18"/>
                <w:szCs w:val="18"/>
              </w:rPr>
              <w:t>eleição vigente.</w:t>
            </w:r>
          </w:p>
        </w:tc>
        <w:tc>
          <w:tcPr>
            <w:tcW w:w="1409" w:type="dxa"/>
          </w:tcPr>
          <w:p w14:paraId="100A8523" w14:textId="07CECC4A" w:rsidR="002927EC" w:rsidRPr="000126F0" w:rsidRDefault="00272819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03313D0D" w14:textId="358BD550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927EC" w:rsidRPr="000126F0" w14:paraId="06B2360A" w14:textId="12FFD51F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3434261"/>
          </w:p>
        </w:tc>
        <w:bookmarkEnd w:id="23"/>
        <w:tc>
          <w:tcPr>
            <w:tcW w:w="5293" w:type="dxa"/>
          </w:tcPr>
          <w:p w14:paraId="3AEEEF62" w14:textId="3CD364CF" w:rsidR="002927EC" w:rsidRDefault="00B90382" w:rsidP="00C1643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Nenhum registro encontrado!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4" w:name="_Toc27726941"/>
      <w:r>
        <w:t>INFORMAÇÕES COMPLEMENTARES</w:t>
      </w:r>
      <w:bookmarkEnd w:id="24"/>
    </w:p>
    <w:p w14:paraId="0146461F" w14:textId="75387B7A" w:rsidR="002927EC" w:rsidRPr="00EC175D" w:rsidRDefault="00AD0188" w:rsidP="00927FDD">
      <w:r>
        <w:t>Comportamento padrão das</w:t>
      </w:r>
      <w:r w:rsidR="005B729F">
        <w:t xml:space="preserve"> mensagens:</w:t>
      </w:r>
    </w:p>
    <w:p w14:paraId="7FFCBC18" w14:textId="4D9B2D6C" w:rsidR="002927EC" w:rsidRPr="00EC175D" w:rsidRDefault="002927EC" w:rsidP="003F08D5">
      <w:pPr>
        <w:pStyle w:val="PargrafodaLista"/>
        <w:numPr>
          <w:ilvl w:val="0"/>
          <w:numId w:val="10"/>
        </w:numPr>
      </w:pPr>
      <w:r w:rsidRPr="00EC175D">
        <w:t>O sistema deve ter um temporizador de 5 segundos para cada mensagem exibida</w:t>
      </w:r>
      <w:r w:rsidR="00D46763">
        <w:t xml:space="preserve"> dos tipos “Sucesso”, “Alerta” e “Erro”</w:t>
      </w:r>
      <w:r w:rsidRPr="00EC175D">
        <w:t>.</w:t>
      </w:r>
    </w:p>
    <w:p w14:paraId="1DC8E4B3" w14:textId="77777777" w:rsidR="002927EC" w:rsidRPr="00EC175D" w:rsidRDefault="002927EC" w:rsidP="003F08D5">
      <w:pPr>
        <w:pStyle w:val="PargrafodaLista"/>
        <w:numPr>
          <w:ilvl w:val="0"/>
          <w:numId w:val="10"/>
        </w:numPr>
      </w:pPr>
      <w:r w:rsidRPr="00EC175D">
        <w:t xml:space="preserve">Ao final dos 5 segundos, o sistema deve fechar a caixa de mensagem e não </w:t>
      </w:r>
      <w:proofErr w:type="gramStart"/>
      <w:r w:rsidRPr="00EC175D">
        <w:t>exibi-la</w:t>
      </w:r>
      <w:proofErr w:type="gramEnd"/>
      <w:r w:rsidRPr="00EC175D">
        <w:t xml:space="preserve"> na tela.</w:t>
      </w:r>
    </w:p>
    <w:p w14:paraId="3EFA6F55" w14:textId="4B703EDB" w:rsidR="002927EC" w:rsidRDefault="002927EC" w:rsidP="003F08D5">
      <w:pPr>
        <w:pStyle w:val="PargrafodaLista"/>
        <w:numPr>
          <w:ilvl w:val="0"/>
          <w:numId w:val="10"/>
        </w:numPr>
      </w:pPr>
      <w:r w:rsidRPr="00EC175D">
        <w:t>Caso surja uma nova mensagem, o sistema deve exibi-la logo abaixo daquela que fo</w:t>
      </w:r>
      <w:r w:rsidR="00AC4B96">
        <w:t>i anteriormente criada;</w:t>
      </w:r>
    </w:p>
    <w:p w14:paraId="77CE967D" w14:textId="38B993A9" w:rsidR="00AC4B96" w:rsidRDefault="00AC4B96" w:rsidP="003F08D5">
      <w:pPr>
        <w:pStyle w:val="PargrafodaLista"/>
        <w:numPr>
          <w:ilvl w:val="0"/>
          <w:numId w:val="10"/>
        </w:numPr>
      </w:pPr>
      <w:r>
        <w:t>Mensagens</w:t>
      </w:r>
      <w:r w:rsidR="00927FDD">
        <w:t xml:space="preserve"> que não possuam tipo</w:t>
      </w:r>
      <w:r>
        <w:t xml:space="preserve"> não utilizam temporizador.</w:t>
      </w:r>
    </w:p>
    <w:p w14:paraId="4D857A2B" w14:textId="20F8F319" w:rsidR="006C118F" w:rsidRPr="006C118F" w:rsidRDefault="006C118F" w:rsidP="00354AB5">
      <w:pPr>
        <w:pStyle w:val="Dica"/>
        <w:rPr>
          <w:color w:val="auto"/>
          <w:sz w:val="20"/>
          <w:szCs w:val="20"/>
        </w:rPr>
      </w:pPr>
    </w:p>
    <w:sectPr w:rsidR="006C118F" w:rsidRPr="006C118F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55116" w14:textId="77777777" w:rsidR="00417137" w:rsidRDefault="00417137">
      <w:r>
        <w:separator/>
      </w:r>
    </w:p>
    <w:p w14:paraId="17347B75" w14:textId="77777777" w:rsidR="00417137" w:rsidRDefault="00417137"/>
  </w:endnote>
  <w:endnote w:type="continuationSeparator" w:id="0">
    <w:p w14:paraId="30564560" w14:textId="77777777" w:rsidR="00417137" w:rsidRDefault="00417137">
      <w:r>
        <w:continuationSeparator/>
      </w:r>
    </w:p>
    <w:p w14:paraId="78B040C0" w14:textId="77777777" w:rsidR="00417137" w:rsidRDefault="004171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80B9D" w:rsidRDefault="00080B9D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80B9D" w:rsidRPr="003D59E6" w14:paraId="2B97DD6D" w14:textId="77777777">
      <w:tc>
        <w:tcPr>
          <w:tcW w:w="4605" w:type="dxa"/>
          <w:vAlign w:val="center"/>
        </w:tcPr>
        <w:p w14:paraId="0297AE86" w14:textId="77777777" w:rsidR="00080B9D" w:rsidRPr="003D59E6" w:rsidRDefault="00080B9D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80B9D" w:rsidRPr="0017543C" w:rsidRDefault="00080B9D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F5344">
            <w:rPr>
              <w:rStyle w:val="Nmerodepgina"/>
              <w:rFonts w:ascii="Verdana" w:hAnsi="Verdana" w:cs="Arial"/>
              <w:b/>
              <w:noProof/>
            </w:rPr>
            <w:t>14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80B9D" w:rsidRPr="0057652B" w:rsidRDefault="00080B9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14F8A" w14:textId="77777777" w:rsidR="00417137" w:rsidRDefault="00417137">
      <w:r>
        <w:separator/>
      </w:r>
    </w:p>
    <w:p w14:paraId="7EB51534" w14:textId="77777777" w:rsidR="00417137" w:rsidRDefault="00417137"/>
  </w:footnote>
  <w:footnote w:type="continuationSeparator" w:id="0">
    <w:p w14:paraId="60D036A2" w14:textId="77777777" w:rsidR="00417137" w:rsidRDefault="00417137">
      <w:r>
        <w:continuationSeparator/>
      </w:r>
    </w:p>
    <w:p w14:paraId="2ECCC403" w14:textId="77777777" w:rsidR="00417137" w:rsidRDefault="004171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80B9D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80B9D" w:rsidRPr="0017543C" w:rsidRDefault="00080B9D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pt;height:41.45pt" o:ole="">
                <v:imagedata r:id="rId1" o:title=""/>
              </v:shape>
              <o:OLEObject Type="Embed" ProgID="PBrush" ShapeID="_x0000_i1025" DrawAspect="Content" ObjectID="_1646207953" r:id="rId2"/>
            </w:object>
          </w:r>
        </w:p>
      </w:tc>
      <w:tc>
        <w:tcPr>
          <w:tcW w:w="4111" w:type="dxa"/>
          <w:vAlign w:val="center"/>
        </w:tcPr>
        <w:p w14:paraId="2CC77D67" w14:textId="78624D80" w:rsidR="00080B9D" w:rsidRPr="00C6532E" w:rsidRDefault="00274867" w:rsidP="008838E8">
          <w:pPr>
            <w:pStyle w:val="Cabealho"/>
            <w:jc w:val="center"/>
            <w:rPr>
              <w:rFonts w:ascii="Verdana" w:hAnsi="Verdana"/>
            </w:rPr>
          </w:pPr>
          <w:r>
            <w:t>HST- 036</w:t>
          </w:r>
          <w:r w:rsidR="00080B9D">
            <w:t xml:space="preserve"> – Acompanhar Pedido de Impugnação</w:t>
          </w:r>
        </w:p>
      </w:tc>
      <w:tc>
        <w:tcPr>
          <w:tcW w:w="3260" w:type="dxa"/>
          <w:vAlign w:val="center"/>
        </w:tcPr>
        <w:p w14:paraId="7C22B301" w14:textId="22E2F8E7" w:rsidR="00080B9D" w:rsidRPr="004A2AAB" w:rsidRDefault="00080B9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80B9D" w:rsidRPr="004A2AAB" w:rsidRDefault="00080B9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80B9D" w:rsidRDefault="00080B9D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80B9D" w:rsidRDefault="00080B9D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80B9D" w:rsidRDefault="00080B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DF603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24"/>
  </w:num>
  <w:num w:numId="5">
    <w:abstractNumId w:val="8"/>
  </w:num>
  <w:num w:numId="6">
    <w:abstractNumId w:val="14"/>
  </w:num>
  <w:num w:numId="7">
    <w:abstractNumId w:val="18"/>
  </w:num>
  <w:num w:numId="8">
    <w:abstractNumId w:val="2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19"/>
  </w:num>
  <w:num w:numId="15">
    <w:abstractNumId w:val="22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0656"/>
    <w:rsid w:val="00080B9D"/>
    <w:rsid w:val="000825ED"/>
    <w:rsid w:val="000848A6"/>
    <w:rsid w:val="00090081"/>
    <w:rsid w:val="00090EFE"/>
    <w:rsid w:val="00092606"/>
    <w:rsid w:val="0009796C"/>
    <w:rsid w:val="000A01B5"/>
    <w:rsid w:val="000A1233"/>
    <w:rsid w:val="000A12C2"/>
    <w:rsid w:val="000A2C6C"/>
    <w:rsid w:val="000A6FE9"/>
    <w:rsid w:val="000A7708"/>
    <w:rsid w:val="000B038B"/>
    <w:rsid w:val="000B0771"/>
    <w:rsid w:val="000B25AE"/>
    <w:rsid w:val="000B38E9"/>
    <w:rsid w:val="000B624B"/>
    <w:rsid w:val="000C03AE"/>
    <w:rsid w:val="000C0B01"/>
    <w:rsid w:val="000C20BD"/>
    <w:rsid w:val="000C4D66"/>
    <w:rsid w:val="000C733E"/>
    <w:rsid w:val="000C795C"/>
    <w:rsid w:val="000D6620"/>
    <w:rsid w:val="000E10A0"/>
    <w:rsid w:val="000E2630"/>
    <w:rsid w:val="000E3457"/>
    <w:rsid w:val="000E4445"/>
    <w:rsid w:val="000E57EF"/>
    <w:rsid w:val="000E5F1F"/>
    <w:rsid w:val="000E6B5B"/>
    <w:rsid w:val="000F1EB3"/>
    <w:rsid w:val="000F283A"/>
    <w:rsid w:val="000F2EC9"/>
    <w:rsid w:val="000F6540"/>
    <w:rsid w:val="000F6CA7"/>
    <w:rsid w:val="000F6F72"/>
    <w:rsid w:val="0010280B"/>
    <w:rsid w:val="00105443"/>
    <w:rsid w:val="00106C0F"/>
    <w:rsid w:val="0010717B"/>
    <w:rsid w:val="00107D30"/>
    <w:rsid w:val="00110B24"/>
    <w:rsid w:val="00110BB0"/>
    <w:rsid w:val="00111139"/>
    <w:rsid w:val="00111FB8"/>
    <w:rsid w:val="00112035"/>
    <w:rsid w:val="001161D2"/>
    <w:rsid w:val="00116691"/>
    <w:rsid w:val="00120056"/>
    <w:rsid w:val="00121264"/>
    <w:rsid w:val="00125048"/>
    <w:rsid w:val="001262DC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3D16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B798F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528E"/>
    <w:rsid w:val="00215C74"/>
    <w:rsid w:val="0022457D"/>
    <w:rsid w:val="0022486D"/>
    <w:rsid w:val="002254FF"/>
    <w:rsid w:val="002264A6"/>
    <w:rsid w:val="00230564"/>
    <w:rsid w:val="0023318E"/>
    <w:rsid w:val="002350C0"/>
    <w:rsid w:val="002359C8"/>
    <w:rsid w:val="0023608F"/>
    <w:rsid w:val="0024203F"/>
    <w:rsid w:val="002437BE"/>
    <w:rsid w:val="00247683"/>
    <w:rsid w:val="00250787"/>
    <w:rsid w:val="00251B1C"/>
    <w:rsid w:val="00261F7D"/>
    <w:rsid w:val="002628E3"/>
    <w:rsid w:val="00266BFA"/>
    <w:rsid w:val="00267DC7"/>
    <w:rsid w:val="002712B3"/>
    <w:rsid w:val="00272819"/>
    <w:rsid w:val="00274416"/>
    <w:rsid w:val="00274867"/>
    <w:rsid w:val="00275F60"/>
    <w:rsid w:val="00277737"/>
    <w:rsid w:val="002838BF"/>
    <w:rsid w:val="00285628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50E"/>
    <w:rsid w:val="002C7F07"/>
    <w:rsid w:val="002D1BDF"/>
    <w:rsid w:val="002D1CAA"/>
    <w:rsid w:val="002D3F16"/>
    <w:rsid w:val="002D561C"/>
    <w:rsid w:val="002D6687"/>
    <w:rsid w:val="002E2041"/>
    <w:rsid w:val="002F0D4C"/>
    <w:rsid w:val="002F256A"/>
    <w:rsid w:val="002F30A1"/>
    <w:rsid w:val="002F505A"/>
    <w:rsid w:val="003004EA"/>
    <w:rsid w:val="00300B7B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1A6F"/>
    <w:rsid w:val="00342AFD"/>
    <w:rsid w:val="00344F6E"/>
    <w:rsid w:val="00347052"/>
    <w:rsid w:val="0034715C"/>
    <w:rsid w:val="00347BB0"/>
    <w:rsid w:val="003510DD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16D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4B68"/>
    <w:rsid w:val="003B4B94"/>
    <w:rsid w:val="003B7779"/>
    <w:rsid w:val="003C0368"/>
    <w:rsid w:val="003C0C12"/>
    <w:rsid w:val="003C1EAF"/>
    <w:rsid w:val="003C4CF8"/>
    <w:rsid w:val="003D09A1"/>
    <w:rsid w:val="003D4F15"/>
    <w:rsid w:val="003D5767"/>
    <w:rsid w:val="003E00D9"/>
    <w:rsid w:val="003E05E2"/>
    <w:rsid w:val="003E16B7"/>
    <w:rsid w:val="003E217A"/>
    <w:rsid w:val="003E353E"/>
    <w:rsid w:val="003E5072"/>
    <w:rsid w:val="003E7BCF"/>
    <w:rsid w:val="003F01E8"/>
    <w:rsid w:val="003F08D5"/>
    <w:rsid w:val="003F2380"/>
    <w:rsid w:val="003F45FF"/>
    <w:rsid w:val="003F5344"/>
    <w:rsid w:val="003F629D"/>
    <w:rsid w:val="003F6FE7"/>
    <w:rsid w:val="003F78CD"/>
    <w:rsid w:val="004017B0"/>
    <w:rsid w:val="00402755"/>
    <w:rsid w:val="00402FB3"/>
    <w:rsid w:val="00406C11"/>
    <w:rsid w:val="00410002"/>
    <w:rsid w:val="00411E80"/>
    <w:rsid w:val="0041224B"/>
    <w:rsid w:val="004166D4"/>
    <w:rsid w:val="00417137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41F6B"/>
    <w:rsid w:val="004436FA"/>
    <w:rsid w:val="00445958"/>
    <w:rsid w:val="00452F7E"/>
    <w:rsid w:val="00453895"/>
    <w:rsid w:val="00454294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4544"/>
    <w:rsid w:val="00485B09"/>
    <w:rsid w:val="00487494"/>
    <w:rsid w:val="004905E2"/>
    <w:rsid w:val="00491640"/>
    <w:rsid w:val="00492E0E"/>
    <w:rsid w:val="00496A36"/>
    <w:rsid w:val="004A1149"/>
    <w:rsid w:val="004A13E6"/>
    <w:rsid w:val="004A1DAD"/>
    <w:rsid w:val="004A4D97"/>
    <w:rsid w:val="004A699B"/>
    <w:rsid w:val="004B2780"/>
    <w:rsid w:val="004B44D5"/>
    <w:rsid w:val="004B55D7"/>
    <w:rsid w:val="004B5E8C"/>
    <w:rsid w:val="004B7836"/>
    <w:rsid w:val="004C3E38"/>
    <w:rsid w:val="004C5ACC"/>
    <w:rsid w:val="004C76D1"/>
    <w:rsid w:val="004D000D"/>
    <w:rsid w:val="004D60DE"/>
    <w:rsid w:val="004D7401"/>
    <w:rsid w:val="004D7FA8"/>
    <w:rsid w:val="004E37DA"/>
    <w:rsid w:val="004E6355"/>
    <w:rsid w:val="004F2D3C"/>
    <w:rsid w:val="004F5F85"/>
    <w:rsid w:val="004F74DA"/>
    <w:rsid w:val="00504D4F"/>
    <w:rsid w:val="00506B74"/>
    <w:rsid w:val="00506E2D"/>
    <w:rsid w:val="00506FBC"/>
    <w:rsid w:val="00506FCD"/>
    <w:rsid w:val="0050739C"/>
    <w:rsid w:val="00515FBB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34A3"/>
    <w:rsid w:val="00583D0E"/>
    <w:rsid w:val="00587974"/>
    <w:rsid w:val="00590396"/>
    <w:rsid w:val="0059179B"/>
    <w:rsid w:val="00593FA1"/>
    <w:rsid w:val="00596253"/>
    <w:rsid w:val="005975B4"/>
    <w:rsid w:val="005A1A0E"/>
    <w:rsid w:val="005A2664"/>
    <w:rsid w:val="005A2C86"/>
    <w:rsid w:val="005A4527"/>
    <w:rsid w:val="005B325E"/>
    <w:rsid w:val="005B46F2"/>
    <w:rsid w:val="005B660B"/>
    <w:rsid w:val="005B729F"/>
    <w:rsid w:val="005B77D4"/>
    <w:rsid w:val="005B7BEE"/>
    <w:rsid w:val="005D1A41"/>
    <w:rsid w:val="005D4539"/>
    <w:rsid w:val="005D5D2D"/>
    <w:rsid w:val="005E577D"/>
    <w:rsid w:val="005E6003"/>
    <w:rsid w:val="005E77FA"/>
    <w:rsid w:val="005E7DEB"/>
    <w:rsid w:val="005F0752"/>
    <w:rsid w:val="005F0D30"/>
    <w:rsid w:val="005F1915"/>
    <w:rsid w:val="005F2448"/>
    <w:rsid w:val="005F5CA8"/>
    <w:rsid w:val="005F65D6"/>
    <w:rsid w:val="005F6727"/>
    <w:rsid w:val="005F6896"/>
    <w:rsid w:val="005F7910"/>
    <w:rsid w:val="006002CB"/>
    <w:rsid w:val="006036B0"/>
    <w:rsid w:val="00606275"/>
    <w:rsid w:val="00606AF1"/>
    <w:rsid w:val="00606AF9"/>
    <w:rsid w:val="00614B97"/>
    <w:rsid w:val="00625F2F"/>
    <w:rsid w:val="006271D7"/>
    <w:rsid w:val="0062746B"/>
    <w:rsid w:val="00630574"/>
    <w:rsid w:val="00631F95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06D4"/>
    <w:rsid w:val="0068683D"/>
    <w:rsid w:val="00694780"/>
    <w:rsid w:val="006959CB"/>
    <w:rsid w:val="0069655D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0513"/>
    <w:rsid w:val="006C118F"/>
    <w:rsid w:val="006C3CED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CFB"/>
    <w:rsid w:val="00715BED"/>
    <w:rsid w:val="00716230"/>
    <w:rsid w:val="007262FA"/>
    <w:rsid w:val="00727873"/>
    <w:rsid w:val="00735A2C"/>
    <w:rsid w:val="00737F56"/>
    <w:rsid w:val="0074070B"/>
    <w:rsid w:val="007423B8"/>
    <w:rsid w:val="0075008C"/>
    <w:rsid w:val="007508F6"/>
    <w:rsid w:val="007511C0"/>
    <w:rsid w:val="007521BC"/>
    <w:rsid w:val="0075221C"/>
    <w:rsid w:val="00752E6D"/>
    <w:rsid w:val="00753257"/>
    <w:rsid w:val="007534C3"/>
    <w:rsid w:val="0075539B"/>
    <w:rsid w:val="00755612"/>
    <w:rsid w:val="007565DE"/>
    <w:rsid w:val="007566B1"/>
    <w:rsid w:val="007569F0"/>
    <w:rsid w:val="00757A62"/>
    <w:rsid w:val="00760C10"/>
    <w:rsid w:val="00762A08"/>
    <w:rsid w:val="00762BA3"/>
    <w:rsid w:val="00771810"/>
    <w:rsid w:val="00773231"/>
    <w:rsid w:val="007749F3"/>
    <w:rsid w:val="007763FC"/>
    <w:rsid w:val="00780DC8"/>
    <w:rsid w:val="007811DE"/>
    <w:rsid w:val="00782404"/>
    <w:rsid w:val="00782AD4"/>
    <w:rsid w:val="00783BAD"/>
    <w:rsid w:val="00785945"/>
    <w:rsid w:val="0078617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A5634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F25"/>
    <w:rsid w:val="00806C76"/>
    <w:rsid w:val="0081674A"/>
    <w:rsid w:val="00817BCB"/>
    <w:rsid w:val="00820476"/>
    <w:rsid w:val="0082141D"/>
    <w:rsid w:val="008232DC"/>
    <w:rsid w:val="008239EF"/>
    <w:rsid w:val="00825F00"/>
    <w:rsid w:val="0082705B"/>
    <w:rsid w:val="00827383"/>
    <w:rsid w:val="008308DF"/>
    <w:rsid w:val="00840460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4558"/>
    <w:rsid w:val="0087539E"/>
    <w:rsid w:val="00876787"/>
    <w:rsid w:val="008767B4"/>
    <w:rsid w:val="00876A33"/>
    <w:rsid w:val="008800A5"/>
    <w:rsid w:val="0088297A"/>
    <w:rsid w:val="008838E8"/>
    <w:rsid w:val="0088554D"/>
    <w:rsid w:val="00890DCB"/>
    <w:rsid w:val="00897E50"/>
    <w:rsid w:val="008A5457"/>
    <w:rsid w:val="008A6E83"/>
    <w:rsid w:val="008A7043"/>
    <w:rsid w:val="008B1B4B"/>
    <w:rsid w:val="008C184D"/>
    <w:rsid w:val="008C18E2"/>
    <w:rsid w:val="008C5538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457D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919E0"/>
    <w:rsid w:val="00992005"/>
    <w:rsid w:val="0099498B"/>
    <w:rsid w:val="00995DB3"/>
    <w:rsid w:val="00997D16"/>
    <w:rsid w:val="009A3384"/>
    <w:rsid w:val="009A7AED"/>
    <w:rsid w:val="009B0E3A"/>
    <w:rsid w:val="009B111C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1A2E"/>
    <w:rsid w:val="00A12737"/>
    <w:rsid w:val="00A133E1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5A84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86FE6"/>
    <w:rsid w:val="00A90B28"/>
    <w:rsid w:val="00A9241D"/>
    <w:rsid w:val="00A92A89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7942"/>
    <w:rsid w:val="00AC3D6D"/>
    <w:rsid w:val="00AC4B96"/>
    <w:rsid w:val="00AC673E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6F29"/>
    <w:rsid w:val="00B32664"/>
    <w:rsid w:val="00B327E0"/>
    <w:rsid w:val="00B346CF"/>
    <w:rsid w:val="00B3543F"/>
    <w:rsid w:val="00B37829"/>
    <w:rsid w:val="00B378D2"/>
    <w:rsid w:val="00B4101A"/>
    <w:rsid w:val="00B410F5"/>
    <w:rsid w:val="00B41119"/>
    <w:rsid w:val="00B41C91"/>
    <w:rsid w:val="00B43814"/>
    <w:rsid w:val="00B4646D"/>
    <w:rsid w:val="00B479FC"/>
    <w:rsid w:val="00B516E1"/>
    <w:rsid w:val="00B51EB9"/>
    <w:rsid w:val="00B52F2D"/>
    <w:rsid w:val="00B5363F"/>
    <w:rsid w:val="00B53AB6"/>
    <w:rsid w:val="00B54A59"/>
    <w:rsid w:val="00B56097"/>
    <w:rsid w:val="00B563D1"/>
    <w:rsid w:val="00B617FF"/>
    <w:rsid w:val="00B62FA2"/>
    <w:rsid w:val="00B64E53"/>
    <w:rsid w:val="00B652B6"/>
    <w:rsid w:val="00B67C92"/>
    <w:rsid w:val="00B760F7"/>
    <w:rsid w:val="00B7668E"/>
    <w:rsid w:val="00B769D4"/>
    <w:rsid w:val="00B77D04"/>
    <w:rsid w:val="00B80987"/>
    <w:rsid w:val="00B820C4"/>
    <w:rsid w:val="00B90382"/>
    <w:rsid w:val="00B9228A"/>
    <w:rsid w:val="00B92A37"/>
    <w:rsid w:val="00B9451E"/>
    <w:rsid w:val="00B946BE"/>
    <w:rsid w:val="00B956CA"/>
    <w:rsid w:val="00BA0CA6"/>
    <w:rsid w:val="00BA0DE1"/>
    <w:rsid w:val="00BA39E5"/>
    <w:rsid w:val="00BA45EF"/>
    <w:rsid w:val="00BA4DD5"/>
    <w:rsid w:val="00BB1A1B"/>
    <w:rsid w:val="00BB7296"/>
    <w:rsid w:val="00BB7917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5E6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3E9D"/>
    <w:rsid w:val="00C03F98"/>
    <w:rsid w:val="00C06EEC"/>
    <w:rsid w:val="00C11A1A"/>
    <w:rsid w:val="00C12093"/>
    <w:rsid w:val="00C1298D"/>
    <w:rsid w:val="00C13478"/>
    <w:rsid w:val="00C1528E"/>
    <w:rsid w:val="00C16430"/>
    <w:rsid w:val="00C17004"/>
    <w:rsid w:val="00C17ADA"/>
    <w:rsid w:val="00C21931"/>
    <w:rsid w:val="00C256AE"/>
    <w:rsid w:val="00C27407"/>
    <w:rsid w:val="00C27591"/>
    <w:rsid w:val="00C304F3"/>
    <w:rsid w:val="00C31CDC"/>
    <w:rsid w:val="00C33D6A"/>
    <w:rsid w:val="00C33EA1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5256"/>
    <w:rsid w:val="00CC669B"/>
    <w:rsid w:val="00CC7748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36EE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2305"/>
    <w:rsid w:val="00D641B3"/>
    <w:rsid w:val="00D6500F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750F"/>
    <w:rsid w:val="00DB1A8A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E2AB3"/>
    <w:rsid w:val="00DE3385"/>
    <w:rsid w:val="00DE35A3"/>
    <w:rsid w:val="00DE3C9C"/>
    <w:rsid w:val="00DE40C2"/>
    <w:rsid w:val="00DE49A6"/>
    <w:rsid w:val="00DE50A5"/>
    <w:rsid w:val="00DE578C"/>
    <w:rsid w:val="00DE697F"/>
    <w:rsid w:val="00DE7BA6"/>
    <w:rsid w:val="00DF15B9"/>
    <w:rsid w:val="00DF3810"/>
    <w:rsid w:val="00DF43B9"/>
    <w:rsid w:val="00DF65A3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61521"/>
    <w:rsid w:val="00E65D86"/>
    <w:rsid w:val="00E66CE0"/>
    <w:rsid w:val="00E71168"/>
    <w:rsid w:val="00E759F5"/>
    <w:rsid w:val="00E76CD8"/>
    <w:rsid w:val="00E807A3"/>
    <w:rsid w:val="00E86610"/>
    <w:rsid w:val="00E90748"/>
    <w:rsid w:val="00E94B7E"/>
    <w:rsid w:val="00E9563E"/>
    <w:rsid w:val="00E976B5"/>
    <w:rsid w:val="00EA5CA1"/>
    <w:rsid w:val="00EA5EB0"/>
    <w:rsid w:val="00EB028A"/>
    <w:rsid w:val="00EB17A1"/>
    <w:rsid w:val="00EB18CB"/>
    <w:rsid w:val="00EB20B3"/>
    <w:rsid w:val="00EB3D08"/>
    <w:rsid w:val="00EC1A86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E7A15"/>
    <w:rsid w:val="00EF0B5F"/>
    <w:rsid w:val="00EF11E3"/>
    <w:rsid w:val="00EF27C0"/>
    <w:rsid w:val="00EF3819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95C"/>
    <w:rsid w:val="00F13B6F"/>
    <w:rsid w:val="00F15103"/>
    <w:rsid w:val="00F15158"/>
    <w:rsid w:val="00F1683E"/>
    <w:rsid w:val="00F179DE"/>
    <w:rsid w:val="00F2011A"/>
    <w:rsid w:val="00F22377"/>
    <w:rsid w:val="00F232B2"/>
    <w:rsid w:val="00F23DF4"/>
    <w:rsid w:val="00F252D9"/>
    <w:rsid w:val="00F30992"/>
    <w:rsid w:val="00F31CBA"/>
    <w:rsid w:val="00F32A73"/>
    <w:rsid w:val="00F331F9"/>
    <w:rsid w:val="00F35C39"/>
    <w:rsid w:val="00F36312"/>
    <w:rsid w:val="00F36E9A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12B0"/>
    <w:rsid w:val="00F955F0"/>
    <w:rsid w:val="00FA012E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C3C16"/>
    <w:rsid w:val="00FD30E0"/>
    <w:rsid w:val="00FD66CC"/>
    <w:rsid w:val="00FD74B5"/>
    <w:rsid w:val="00FD76D3"/>
    <w:rsid w:val="00FE046D"/>
    <w:rsid w:val="00FE2E2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16183-099F-4198-86E3-C1C02B4C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8446</TotalTime>
  <Pages>14</Pages>
  <Words>1665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10640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377</cp:revision>
  <cp:lastPrinted>2006-08-08T20:14:00Z</cp:lastPrinted>
  <dcterms:created xsi:type="dcterms:W3CDTF">2019-10-17T13:46:00Z</dcterms:created>
  <dcterms:modified xsi:type="dcterms:W3CDTF">2020-03-20T14:13:00Z</dcterms:modified>
</cp:coreProperties>
</file>