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17E65C3D" w:rsidR="00663F16" w:rsidRPr="00037558" w:rsidRDefault="00877A0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</w:t>
          </w:r>
          <w:r w:rsidR="00CA0210">
            <w:rPr>
              <w:sz w:val="52"/>
              <w:szCs w:val="52"/>
            </w:rPr>
            <w:t>20</w:t>
          </w:r>
          <w:r w:rsidR="005C0E60">
            <w:rPr>
              <w:sz w:val="52"/>
              <w:szCs w:val="52"/>
            </w:rPr>
            <w:t>9</w:t>
          </w:r>
          <w:r w:rsidR="00753874">
            <w:rPr>
              <w:sz w:val="52"/>
              <w:szCs w:val="52"/>
            </w:rPr>
            <w:t xml:space="preserve"> – </w:t>
          </w:r>
          <w:r w:rsidR="005C0E60">
            <w:rPr>
              <w:sz w:val="52"/>
              <w:szCs w:val="52"/>
            </w:rPr>
            <w:t xml:space="preserve">Detalhar </w:t>
          </w:r>
          <w:r w:rsidR="00CA0210">
            <w:rPr>
              <w:sz w:val="52"/>
              <w:szCs w:val="52"/>
            </w:rPr>
            <w:t>Julgamento 2ª Instância</w:t>
          </w:r>
          <w:r>
            <w:rPr>
              <w:sz w:val="52"/>
              <w:szCs w:val="52"/>
            </w:rPr>
            <w:t xml:space="preserve"> do Pedido de Impugnação de Resultado de Eleição - </w:t>
          </w:r>
          <w:r w:rsidR="003E3ABA">
            <w:rPr>
              <w:sz w:val="52"/>
              <w:szCs w:val="52"/>
            </w:rPr>
            <w:t>Corporativo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jeto"/>
      <w:bookmarkStart w:id="1" w:name="NomeProdu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456A5189" w:rsidR="00980E07" w:rsidRPr="00037558" w:rsidRDefault="00D07279" w:rsidP="0065342D">
            <w:pPr>
              <w:jc w:val="center"/>
            </w:pPr>
            <w:r>
              <w:t>17</w:t>
            </w:r>
            <w:r w:rsidR="00980E07" w:rsidRPr="00037558">
              <w:t>/0</w:t>
            </w:r>
            <w:r w:rsidR="0065342D"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12C1F2B1" w:rsidR="00980E07" w:rsidRPr="00037558" w:rsidRDefault="00D22378" w:rsidP="00980E07">
            <w:pPr>
              <w:ind w:left="174"/>
              <w:jc w:val="left"/>
            </w:pPr>
            <w:r w:rsidRPr="00037558">
              <w:t>Em atendimento a OS1</w:t>
            </w:r>
            <w:r>
              <w:t>75</w:t>
            </w:r>
            <w:r w:rsidR="00D07279">
              <w:t>6 Sprint 06</w:t>
            </w:r>
            <w:r w:rsidR="00980E07"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  <w:tr w:rsidR="00D07279" w:rsidRPr="00037558" w14:paraId="659D01A8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02510139" w14:textId="77777777" w:rsidR="00D07279" w:rsidRPr="00037558" w:rsidRDefault="00D07279" w:rsidP="00980E07">
            <w:pPr>
              <w:jc w:val="center"/>
            </w:pPr>
          </w:p>
        </w:tc>
        <w:tc>
          <w:tcPr>
            <w:tcW w:w="1425" w:type="dxa"/>
            <w:vAlign w:val="center"/>
          </w:tcPr>
          <w:p w14:paraId="78A89A5B" w14:textId="77777777" w:rsidR="00D07279" w:rsidRDefault="00D07279" w:rsidP="0065342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77368D2B" w14:textId="77777777" w:rsidR="00D07279" w:rsidRPr="00037558" w:rsidRDefault="00D07279" w:rsidP="00980E07">
            <w:pPr>
              <w:ind w:left="169"/>
              <w:jc w:val="left"/>
            </w:pPr>
          </w:p>
        </w:tc>
        <w:tc>
          <w:tcPr>
            <w:tcW w:w="4203" w:type="dxa"/>
          </w:tcPr>
          <w:p w14:paraId="02D2A1FC" w14:textId="77777777" w:rsidR="00D07279" w:rsidRPr="00037558" w:rsidRDefault="00D07279" w:rsidP="00980E07">
            <w:pPr>
              <w:ind w:left="174"/>
              <w:jc w:val="left"/>
            </w:pP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33F5145D" w14:textId="77777777" w:rsidR="007B07C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50983664" w:history="1">
        <w:r w:rsidR="007B07C2" w:rsidRPr="00A612C1">
          <w:rPr>
            <w:rStyle w:val="Hyperlink"/>
            <w:noProof/>
          </w:rPr>
          <w:t>HST209 – Detalhar Julgamento 2ª Instância do Pedido de Impugnação de Resultado de Eleição - Corporativo</w:t>
        </w:r>
        <w:r w:rsidR="007B07C2">
          <w:rPr>
            <w:noProof/>
            <w:webHidden/>
          </w:rPr>
          <w:tab/>
        </w:r>
        <w:r w:rsidR="007B07C2">
          <w:rPr>
            <w:noProof/>
            <w:webHidden/>
          </w:rPr>
          <w:fldChar w:fldCharType="begin"/>
        </w:r>
        <w:r w:rsidR="007B07C2">
          <w:rPr>
            <w:noProof/>
            <w:webHidden/>
          </w:rPr>
          <w:instrText xml:space="preserve"> PAGEREF _Toc50983664 \h </w:instrText>
        </w:r>
        <w:r w:rsidR="007B07C2">
          <w:rPr>
            <w:noProof/>
            <w:webHidden/>
          </w:rPr>
        </w:r>
        <w:r w:rsidR="007B07C2">
          <w:rPr>
            <w:noProof/>
            <w:webHidden/>
          </w:rPr>
          <w:fldChar w:fldCharType="separate"/>
        </w:r>
        <w:r w:rsidR="007B07C2">
          <w:rPr>
            <w:noProof/>
            <w:webHidden/>
          </w:rPr>
          <w:t>4</w:t>
        </w:r>
        <w:r w:rsidR="007B07C2">
          <w:rPr>
            <w:noProof/>
            <w:webHidden/>
          </w:rPr>
          <w:fldChar w:fldCharType="end"/>
        </w:r>
      </w:hyperlink>
    </w:p>
    <w:p w14:paraId="5C1B0BD3" w14:textId="77777777" w:rsidR="007B07C2" w:rsidRDefault="00D23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3665" w:history="1">
        <w:r w:rsidR="007B07C2" w:rsidRPr="00A612C1">
          <w:rPr>
            <w:rStyle w:val="Hyperlink"/>
            <w:noProof/>
          </w:rPr>
          <w:t>COMO</w:t>
        </w:r>
        <w:r w:rsidR="007B07C2">
          <w:rPr>
            <w:noProof/>
            <w:webHidden/>
          </w:rPr>
          <w:tab/>
        </w:r>
        <w:r w:rsidR="007B07C2">
          <w:rPr>
            <w:noProof/>
            <w:webHidden/>
          </w:rPr>
          <w:fldChar w:fldCharType="begin"/>
        </w:r>
        <w:r w:rsidR="007B07C2">
          <w:rPr>
            <w:noProof/>
            <w:webHidden/>
          </w:rPr>
          <w:instrText xml:space="preserve"> PAGEREF _Toc50983665 \h </w:instrText>
        </w:r>
        <w:r w:rsidR="007B07C2">
          <w:rPr>
            <w:noProof/>
            <w:webHidden/>
          </w:rPr>
        </w:r>
        <w:r w:rsidR="007B07C2">
          <w:rPr>
            <w:noProof/>
            <w:webHidden/>
          </w:rPr>
          <w:fldChar w:fldCharType="separate"/>
        </w:r>
        <w:r w:rsidR="007B07C2">
          <w:rPr>
            <w:noProof/>
            <w:webHidden/>
          </w:rPr>
          <w:t>4</w:t>
        </w:r>
        <w:r w:rsidR="007B07C2">
          <w:rPr>
            <w:noProof/>
            <w:webHidden/>
          </w:rPr>
          <w:fldChar w:fldCharType="end"/>
        </w:r>
      </w:hyperlink>
    </w:p>
    <w:p w14:paraId="14A187E7" w14:textId="77777777" w:rsidR="007B07C2" w:rsidRDefault="00D23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3666" w:history="1">
        <w:r w:rsidR="007B07C2" w:rsidRPr="00A612C1">
          <w:rPr>
            <w:rStyle w:val="Hyperlink"/>
            <w:noProof/>
          </w:rPr>
          <w:t>QUERO</w:t>
        </w:r>
        <w:r w:rsidR="007B07C2">
          <w:rPr>
            <w:noProof/>
            <w:webHidden/>
          </w:rPr>
          <w:tab/>
        </w:r>
        <w:r w:rsidR="007B07C2">
          <w:rPr>
            <w:noProof/>
            <w:webHidden/>
          </w:rPr>
          <w:fldChar w:fldCharType="begin"/>
        </w:r>
        <w:r w:rsidR="007B07C2">
          <w:rPr>
            <w:noProof/>
            <w:webHidden/>
          </w:rPr>
          <w:instrText xml:space="preserve"> PAGEREF _Toc50983666 \h </w:instrText>
        </w:r>
        <w:r w:rsidR="007B07C2">
          <w:rPr>
            <w:noProof/>
            <w:webHidden/>
          </w:rPr>
        </w:r>
        <w:r w:rsidR="007B07C2">
          <w:rPr>
            <w:noProof/>
            <w:webHidden/>
          </w:rPr>
          <w:fldChar w:fldCharType="separate"/>
        </w:r>
        <w:r w:rsidR="007B07C2">
          <w:rPr>
            <w:noProof/>
            <w:webHidden/>
          </w:rPr>
          <w:t>4</w:t>
        </w:r>
        <w:r w:rsidR="007B07C2">
          <w:rPr>
            <w:noProof/>
            <w:webHidden/>
          </w:rPr>
          <w:fldChar w:fldCharType="end"/>
        </w:r>
      </w:hyperlink>
    </w:p>
    <w:p w14:paraId="13E77220" w14:textId="77777777" w:rsidR="007B07C2" w:rsidRDefault="00D23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3667" w:history="1">
        <w:r w:rsidR="007B07C2" w:rsidRPr="00A612C1">
          <w:rPr>
            <w:rStyle w:val="Hyperlink"/>
            <w:noProof/>
          </w:rPr>
          <w:t>PARA</w:t>
        </w:r>
        <w:r w:rsidR="007B07C2">
          <w:rPr>
            <w:noProof/>
            <w:webHidden/>
          </w:rPr>
          <w:tab/>
        </w:r>
        <w:r w:rsidR="007B07C2">
          <w:rPr>
            <w:noProof/>
            <w:webHidden/>
          </w:rPr>
          <w:fldChar w:fldCharType="begin"/>
        </w:r>
        <w:r w:rsidR="007B07C2">
          <w:rPr>
            <w:noProof/>
            <w:webHidden/>
          </w:rPr>
          <w:instrText xml:space="preserve"> PAGEREF _Toc50983667 \h </w:instrText>
        </w:r>
        <w:r w:rsidR="007B07C2">
          <w:rPr>
            <w:noProof/>
            <w:webHidden/>
          </w:rPr>
        </w:r>
        <w:r w:rsidR="007B07C2">
          <w:rPr>
            <w:noProof/>
            <w:webHidden/>
          </w:rPr>
          <w:fldChar w:fldCharType="separate"/>
        </w:r>
        <w:r w:rsidR="007B07C2">
          <w:rPr>
            <w:noProof/>
            <w:webHidden/>
          </w:rPr>
          <w:t>4</w:t>
        </w:r>
        <w:r w:rsidR="007B07C2">
          <w:rPr>
            <w:noProof/>
            <w:webHidden/>
          </w:rPr>
          <w:fldChar w:fldCharType="end"/>
        </w:r>
      </w:hyperlink>
    </w:p>
    <w:p w14:paraId="3111FADC" w14:textId="77777777" w:rsidR="007B07C2" w:rsidRDefault="00D23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3668" w:history="1">
        <w:r w:rsidR="007B07C2" w:rsidRPr="00A612C1">
          <w:rPr>
            <w:rStyle w:val="Hyperlink"/>
            <w:noProof/>
          </w:rPr>
          <w:t>PROTÓTIPO</w:t>
        </w:r>
        <w:r w:rsidR="007B07C2">
          <w:rPr>
            <w:noProof/>
            <w:webHidden/>
          </w:rPr>
          <w:tab/>
        </w:r>
        <w:r w:rsidR="007B07C2">
          <w:rPr>
            <w:noProof/>
            <w:webHidden/>
          </w:rPr>
          <w:fldChar w:fldCharType="begin"/>
        </w:r>
        <w:r w:rsidR="007B07C2">
          <w:rPr>
            <w:noProof/>
            <w:webHidden/>
          </w:rPr>
          <w:instrText xml:space="preserve"> PAGEREF _Toc50983668 \h </w:instrText>
        </w:r>
        <w:r w:rsidR="007B07C2">
          <w:rPr>
            <w:noProof/>
            <w:webHidden/>
          </w:rPr>
        </w:r>
        <w:r w:rsidR="007B07C2">
          <w:rPr>
            <w:noProof/>
            <w:webHidden/>
          </w:rPr>
          <w:fldChar w:fldCharType="separate"/>
        </w:r>
        <w:r w:rsidR="007B07C2">
          <w:rPr>
            <w:noProof/>
            <w:webHidden/>
          </w:rPr>
          <w:t>4</w:t>
        </w:r>
        <w:r w:rsidR="007B07C2">
          <w:rPr>
            <w:noProof/>
            <w:webHidden/>
          </w:rPr>
          <w:fldChar w:fldCharType="end"/>
        </w:r>
      </w:hyperlink>
    </w:p>
    <w:p w14:paraId="19D19D78" w14:textId="77777777" w:rsidR="007B07C2" w:rsidRDefault="00D23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3669" w:history="1">
        <w:r w:rsidR="007B07C2" w:rsidRPr="00A612C1">
          <w:rPr>
            <w:rStyle w:val="Hyperlink"/>
            <w:noProof/>
          </w:rPr>
          <w:t>CRITÉRIOS DE ACEITE</w:t>
        </w:r>
        <w:r w:rsidR="007B07C2">
          <w:rPr>
            <w:noProof/>
            <w:webHidden/>
          </w:rPr>
          <w:tab/>
        </w:r>
        <w:r w:rsidR="007B07C2">
          <w:rPr>
            <w:noProof/>
            <w:webHidden/>
          </w:rPr>
          <w:fldChar w:fldCharType="begin"/>
        </w:r>
        <w:r w:rsidR="007B07C2">
          <w:rPr>
            <w:noProof/>
            <w:webHidden/>
          </w:rPr>
          <w:instrText xml:space="preserve"> PAGEREF _Toc50983669 \h </w:instrText>
        </w:r>
        <w:r w:rsidR="007B07C2">
          <w:rPr>
            <w:noProof/>
            <w:webHidden/>
          </w:rPr>
        </w:r>
        <w:r w:rsidR="007B07C2">
          <w:rPr>
            <w:noProof/>
            <w:webHidden/>
          </w:rPr>
          <w:fldChar w:fldCharType="separate"/>
        </w:r>
        <w:r w:rsidR="007B07C2">
          <w:rPr>
            <w:noProof/>
            <w:webHidden/>
          </w:rPr>
          <w:t>7</w:t>
        </w:r>
        <w:r w:rsidR="007B07C2">
          <w:rPr>
            <w:noProof/>
            <w:webHidden/>
          </w:rPr>
          <w:fldChar w:fldCharType="end"/>
        </w:r>
      </w:hyperlink>
    </w:p>
    <w:p w14:paraId="1992CC61" w14:textId="77777777" w:rsidR="007B07C2" w:rsidRDefault="00D23C4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983670" w:history="1">
        <w:r w:rsidR="007B07C2" w:rsidRPr="00A612C1">
          <w:rPr>
            <w:rStyle w:val="Hyperlink"/>
            <w:noProof/>
          </w:rPr>
          <w:t>INFORMAÇÕES COMPLEMENTARES</w:t>
        </w:r>
        <w:r w:rsidR="007B07C2">
          <w:rPr>
            <w:noProof/>
            <w:webHidden/>
          </w:rPr>
          <w:tab/>
        </w:r>
        <w:r w:rsidR="007B07C2">
          <w:rPr>
            <w:noProof/>
            <w:webHidden/>
          </w:rPr>
          <w:fldChar w:fldCharType="begin"/>
        </w:r>
        <w:r w:rsidR="007B07C2">
          <w:rPr>
            <w:noProof/>
            <w:webHidden/>
          </w:rPr>
          <w:instrText xml:space="preserve"> PAGEREF _Toc50983670 \h </w:instrText>
        </w:r>
        <w:r w:rsidR="007B07C2">
          <w:rPr>
            <w:noProof/>
            <w:webHidden/>
          </w:rPr>
        </w:r>
        <w:r w:rsidR="007B07C2">
          <w:rPr>
            <w:noProof/>
            <w:webHidden/>
          </w:rPr>
          <w:fldChar w:fldCharType="separate"/>
        </w:r>
        <w:r w:rsidR="007B07C2">
          <w:rPr>
            <w:noProof/>
            <w:webHidden/>
          </w:rPr>
          <w:t>7</w:t>
        </w:r>
        <w:r w:rsidR="007B07C2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2D7A4B57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50983664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C0E60">
            <w:t>HST209 – Detalhar Julgamento 2ª Instância do Pedido de Impugnação de Resultado de Eleição - Corporativo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50983665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50983666"/>
      <w:r w:rsidRPr="00037558">
        <w:t>QUERO</w:t>
      </w:r>
      <w:bookmarkEnd w:id="5"/>
    </w:p>
    <w:p w14:paraId="4036BB8D" w14:textId="1F91BAF4" w:rsidR="00CE176F" w:rsidRPr="00037558" w:rsidRDefault="00F20958" w:rsidP="00155004">
      <w:r>
        <w:t>Incluir</w:t>
      </w:r>
      <w:r w:rsidR="00E52D0F" w:rsidRPr="00037558">
        <w:t xml:space="preserve"> 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50983667"/>
      <w:r w:rsidRPr="00037558">
        <w:t>PARA</w:t>
      </w:r>
      <w:bookmarkEnd w:id="6"/>
    </w:p>
    <w:p w14:paraId="38E7497A" w14:textId="079D416E" w:rsidR="00A735A5" w:rsidRPr="00037558" w:rsidRDefault="00D07279" w:rsidP="004317BD">
      <w:pPr>
        <w:rPr>
          <w:b/>
        </w:rPr>
      </w:pPr>
      <w:r>
        <w:t>Visualizar os dados do</w:t>
      </w:r>
      <w:r w:rsidR="00AF3D24">
        <w:t xml:space="preserve"> julgamento em 2ª Instancia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50983668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05010053" w:rsidR="00FC277B" w:rsidRDefault="000A7B94" w:rsidP="002E2F62">
      <w:pPr>
        <w:pStyle w:val="EstiloPrototipo3"/>
        <w:numPr>
          <w:ilvl w:val="0"/>
          <w:numId w:val="3"/>
        </w:numPr>
      </w:pPr>
      <w:r w:rsidRPr="00037558">
        <w:lastRenderedPageBreak/>
        <w:t xml:space="preserve">Dados </w:t>
      </w:r>
      <w:r w:rsidR="00E811E7">
        <w:t xml:space="preserve">recuperados e apresentados </w:t>
      </w:r>
      <w:r w:rsidR="009B0282">
        <w:t>do julgamento em 2ª instancia</w:t>
      </w:r>
    </w:p>
    <w:p w14:paraId="4B13861B" w14:textId="77777777" w:rsidR="007542E7" w:rsidRPr="00037558" w:rsidRDefault="007542E7" w:rsidP="00C97551">
      <w:pPr>
        <w:pStyle w:val="EstiloPrototipo3"/>
        <w:ind w:left="360"/>
        <w:outlineLvl w:val="9"/>
      </w:pPr>
      <w:r w:rsidRPr="008810CB">
        <w:rPr>
          <w:b w:val="0"/>
        </w:rPr>
        <w:t>Observação: A fonte, a cor da fonte e a disposição dos campos são meramente ilustrativos. Deve ser mantido o padrão criado no início do projeto “Eleitoral”</w:t>
      </w:r>
      <w:r>
        <w:rPr>
          <w:b w:val="0"/>
        </w:rPr>
        <w:t>, exceto o que estiver especificado na história</w:t>
      </w:r>
    </w:p>
    <w:p w14:paraId="64A98D01" w14:textId="6DB9C37B" w:rsidR="00FC277B" w:rsidRDefault="00707263" w:rsidP="00FC277B">
      <w:pPr>
        <w:rPr>
          <w:u w:val="single"/>
        </w:rPr>
      </w:pPr>
      <w:r>
        <w:rPr>
          <w:noProof/>
        </w:rPr>
        <w:drawing>
          <wp:inline distT="0" distB="0" distL="0" distR="0" wp14:anchorId="0A8D260C" wp14:editId="103BC6AF">
            <wp:extent cx="5760085" cy="5228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0A35A8" w:rsidRPr="00037558" w14:paraId="44CEB72E" w14:textId="77777777" w:rsidTr="00F6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15995A5" w14:textId="77777777" w:rsidR="000A35A8" w:rsidRPr="00037558" w:rsidRDefault="000A35A8" w:rsidP="00F64874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0A35A8" w:rsidRPr="00037558" w14:paraId="04EAC13F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9562A30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099D6269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5D509FE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8ED49CA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2348F3F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05681498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0A35A8" w:rsidRPr="00037558" w14:paraId="6715C0EA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3D043FF0" w14:textId="77777777" w:rsidR="000A35A8" w:rsidRPr="00037558" w:rsidRDefault="000A35A8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1A57FC" w:rsidRPr="00037558" w14:paraId="23239B5F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F75397F" w14:textId="7B8826FF" w:rsidR="001A57FC" w:rsidRPr="00577A19" w:rsidRDefault="00895CEF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895CEF">
              <w:rPr>
                <w:rFonts w:cs="Arial"/>
                <w:sz w:val="18"/>
                <w:szCs w:val="18"/>
              </w:rPr>
              <w:t>Julgamento do Pedido de Impugnação Resultado - 2ª instância</w:t>
            </w:r>
          </w:p>
        </w:tc>
        <w:tc>
          <w:tcPr>
            <w:tcW w:w="1417" w:type="dxa"/>
          </w:tcPr>
          <w:p w14:paraId="6F2B8F1B" w14:textId="15E578AA" w:rsidR="001A57FC" w:rsidRPr="00577A19" w:rsidRDefault="001A57FC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751DF412" w14:textId="0B276E7F" w:rsidR="001A57FC" w:rsidRPr="00577A19" w:rsidRDefault="001A57FC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19293AB9" w14:textId="02C6A58E" w:rsidR="001A57FC" w:rsidRPr="00577A19" w:rsidRDefault="001A57FC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DBE7923" w14:textId="19C9DA88" w:rsidR="001A57FC" w:rsidRPr="00577A19" w:rsidRDefault="001A57FC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6C80E9" w14:textId="77777777" w:rsidR="001A57FC" w:rsidRDefault="001A57FC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6F3A1AD0" w14:textId="473DB736" w:rsidR="001A57FC" w:rsidRPr="00577A19" w:rsidRDefault="001A57FC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</w:t>
            </w:r>
            <w:r w:rsidR="00E20ADA">
              <w:rPr>
                <w:color w:val="auto"/>
                <w:sz w:val="18"/>
                <w:szCs w:val="18"/>
              </w:rPr>
              <w:t>i</w:t>
            </w:r>
            <w:r>
              <w:rPr>
                <w:color w:val="auto"/>
                <w:sz w:val="18"/>
                <w:szCs w:val="18"/>
              </w:rPr>
              <w:t>tável.</w:t>
            </w:r>
          </w:p>
        </w:tc>
      </w:tr>
      <w:tr w:rsidR="006F4B02" w:rsidRPr="00037558" w14:paraId="4A8F2188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CEFBA57" w14:textId="65FCF1AB" w:rsidR="006F4B02" w:rsidRPr="00895CEF" w:rsidRDefault="006F4B02" w:rsidP="006F4B0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&lt;Imagem&gt;</w:t>
            </w:r>
          </w:p>
        </w:tc>
        <w:tc>
          <w:tcPr>
            <w:tcW w:w="1417" w:type="dxa"/>
          </w:tcPr>
          <w:p w14:paraId="03CC796B" w14:textId="33D01A98" w:rsidR="006F4B02" w:rsidRDefault="006F4B02" w:rsidP="006F4B0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imagem de acordo com o tipo de julgamento.</w:t>
            </w:r>
          </w:p>
        </w:tc>
        <w:tc>
          <w:tcPr>
            <w:tcW w:w="1560" w:type="dxa"/>
          </w:tcPr>
          <w:p w14:paraId="565AC13B" w14:textId="5198FB28" w:rsidR="006F4B02" w:rsidRDefault="006F4B02" w:rsidP="006F4B0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72B3D996" w14:textId="74E80160" w:rsidR="006F4B02" w:rsidRDefault="006F4B02" w:rsidP="006F4B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8AF3192" w14:textId="0389A389" w:rsidR="006F4B02" w:rsidRDefault="006F4B02" w:rsidP="006F4B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5253625C" w14:textId="77777777" w:rsidR="006F4B02" w:rsidRDefault="006F4B02" w:rsidP="006F4B0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 imagem é apresentada no canto superior direito.</w:t>
            </w:r>
          </w:p>
          <w:p w14:paraId="63F147F9" w14:textId="77777777" w:rsidR="006F4B02" w:rsidRDefault="006F4B02" w:rsidP="006F4B0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“Procedente”, então a imagem é apresentada na cor “Verde”.</w:t>
            </w:r>
          </w:p>
          <w:p w14:paraId="740DA566" w14:textId="3A631285" w:rsidR="006F4B02" w:rsidRDefault="006F4B02" w:rsidP="006F4B0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“Improcedente”, então a imagem deve ser apresentada na cor “Vermelha”.</w:t>
            </w:r>
          </w:p>
        </w:tc>
      </w:tr>
      <w:tr w:rsidR="006F4B02" w:rsidRPr="00037558" w14:paraId="4E323066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316FE21" w14:textId="05CA43D9" w:rsidR="006F4B02" w:rsidRPr="00895CEF" w:rsidRDefault="006F4B02" w:rsidP="006F4B0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</w:t>
            </w:r>
            <w:proofErr w:type="gramStart"/>
            <w:r>
              <w:rPr>
                <w:rFonts w:cs="Arial"/>
                <w:sz w:val="18"/>
                <w:szCs w:val="18"/>
              </w:rPr>
              <w:t>julgamento</w:t>
            </w:r>
            <w:proofErr w:type="gramEnd"/>
            <w:r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417" w:type="dxa"/>
          </w:tcPr>
          <w:p w14:paraId="54202BFA" w14:textId="3B9992E8" w:rsidR="006F4B02" w:rsidRDefault="006F4B02" w:rsidP="006F4B0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560" w:type="dxa"/>
          </w:tcPr>
          <w:p w14:paraId="7143F68D" w14:textId="0DA5952B" w:rsidR="006F4B02" w:rsidRDefault="006F4B02" w:rsidP="006F4B0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57566C2B" w14:textId="24583FA8" w:rsidR="006F4B02" w:rsidRDefault="006F4B02" w:rsidP="006F4B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9808BA8" w14:textId="688EC9E0" w:rsidR="006F4B02" w:rsidRDefault="006F4B02" w:rsidP="006F4B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8E378E8" w14:textId="477BEA70" w:rsidR="006F4B02" w:rsidRDefault="006F4B02" w:rsidP="006F4B0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O tipo de julgamento é apresentado sob a imagem apresentada no canto superior </w:t>
            </w:r>
            <w:r w:rsidR="00ED495A">
              <w:rPr>
                <w:color w:val="auto"/>
                <w:sz w:val="18"/>
                <w:szCs w:val="18"/>
              </w:rPr>
              <w:t>direito</w:t>
            </w:r>
            <w:r>
              <w:rPr>
                <w:color w:val="auto"/>
                <w:sz w:val="18"/>
                <w:szCs w:val="18"/>
              </w:rPr>
              <w:t>.</w:t>
            </w:r>
          </w:p>
          <w:p w14:paraId="59A230A6" w14:textId="52E1DD6D" w:rsidR="006F4B02" w:rsidRDefault="006F4B02" w:rsidP="006F4B0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“Procedente”, então o texto é apresentada na cor “Verde”</w:t>
            </w:r>
            <w:r w:rsidR="00F91120">
              <w:rPr>
                <w:color w:val="auto"/>
                <w:sz w:val="18"/>
                <w:szCs w:val="18"/>
              </w:rPr>
              <w:t xml:space="preserve"> e a informação do campo deve ser ”Procedente”</w:t>
            </w:r>
            <w:r>
              <w:rPr>
                <w:color w:val="auto"/>
                <w:sz w:val="18"/>
                <w:szCs w:val="18"/>
              </w:rPr>
              <w:t>.</w:t>
            </w:r>
          </w:p>
          <w:p w14:paraId="437A844C" w14:textId="3741615A" w:rsidR="006F4B02" w:rsidRDefault="006F4B02" w:rsidP="006142C8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“Improcedente”, então o texto é apresentada na cor “Vermelha”</w:t>
            </w:r>
            <w:r w:rsidR="006142C8">
              <w:rPr>
                <w:color w:val="auto"/>
                <w:sz w:val="18"/>
                <w:szCs w:val="18"/>
              </w:rPr>
              <w:t xml:space="preserve"> e a informação do campo deve ser ”Improcedente”</w:t>
            </w:r>
            <w:r>
              <w:rPr>
                <w:color w:val="auto"/>
                <w:sz w:val="18"/>
                <w:szCs w:val="18"/>
              </w:rPr>
              <w:t>.</w:t>
            </w:r>
          </w:p>
        </w:tc>
      </w:tr>
      <w:tr w:rsidR="00516121" w:rsidRPr="00037558" w14:paraId="60704A0D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896ABF8" w14:textId="259A5798" w:rsidR="00F85601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Nº do Pedido de Impugnação de Resultado</w:t>
            </w:r>
          </w:p>
        </w:tc>
        <w:tc>
          <w:tcPr>
            <w:tcW w:w="1417" w:type="dxa"/>
          </w:tcPr>
          <w:p w14:paraId="57503690" w14:textId="13BB981F" w:rsidR="00F85601" w:rsidRPr="00037558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Apresenta o número do pedido de impugnação de resultado, vinculado ao julgamento.</w:t>
            </w:r>
          </w:p>
        </w:tc>
        <w:tc>
          <w:tcPr>
            <w:tcW w:w="1560" w:type="dxa"/>
          </w:tcPr>
          <w:p w14:paraId="3B4A1A9D" w14:textId="1EC7A917" w:rsidR="00F85601" w:rsidRPr="00037558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24EBCCE2" w14:textId="6CAEAA4C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51FB766" w14:textId="03C828BD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0CF8957" w14:textId="77777777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Campo obrigatório.</w:t>
            </w:r>
          </w:p>
          <w:p w14:paraId="24D4AEAA" w14:textId="77777777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Não editável.</w:t>
            </w:r>
          </w:p>
          <w:p w14:paraId="124E49C2" w14:textId="0E3D845B" w:rsidR="00F85601" w:rsidRPr="001954D4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 xml:space="preserve">Campo recuperado do cadastro de </w:t>
            </w:r>
            <w:r w:rsidRPr="00577A19">
              <w:rPr>
                <w:sz w:val="18"/>
                <w:szCs w:val="18"/>
              </w:rPr>
              <w:t>pedido de impugnação</w:t>
            </w:r>
            <w:r w:rsidRPr="00577A19">
              <w:rPr>
                <w:color w:val="auto"/>
                <w:sz w:val="18"/>
                <w:szCs w:val="18"/>
              </w:rPr>
              <w:t>.</w:t>
            </w:r>
          </w:p>
        </w:tc>
      </w:tr>
      <w:tr w:rsidR="00516121" w:rsidRPr="00037558" w14:paraId="25A5DD8E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1D57671" w14:textId="02880BCB" w:rsidR="00F85601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E04CD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417" w:type="dxa"/>
          </w:tcPr>
          <w:p w14:paraId="452D7DD4" w14:textId="05549F5E" w:rsidR="00F85601" w:rsidRPr="00037558" w:rsidRDefault="00196CD5" w:rsidP="00196CD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informar</w:t>
            </w:r>
            <w:r w:rsidR="00550F97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a descrição </w:t>
            </w:r>
            <w:r w:rsidR="00550F97">
              <w:rPr>
                <w:rFonts w:cs="Arial"/>
                <w:sz w:val="18"/>
                <w:szCs w:val="18"/>
              </w:rPr>
              <w:t>do julgamento</w:t>
            </w:r>
            <w:r w:rsidR="00F8560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D41115E" w14:textId="77777777" w:rsidR="00F85601" w:rsidRPr="00037558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44443DCE" w14:textId="77777777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03EF04" w14:textId="77777777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6F5247F" w14:textId="77777777" w:rsidR="00F85601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6C44C77C" w14:textId="7804E246" w:rsidR="00F85601" w:rsidRPr="0048240C" w:rsidRDefault="000F4066" w:rsidP="004824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</w:t>
            </w:r>
            <w:r w:rsidR="00F85601">
              <w:rPr>
                <w:sz w:val="18"/>
                <w:szCs w:val="18"/>
              </w:rPr>
              <w:t xml:space="preserve"> editável.</w:t>
            </w:r>
          </w:p>
        </w:tc>
      </w:tr>
      <w:tr w:rsidR="00516121" w:rsidRPr="00037558" w14:paraId="0E53E16F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69FE62F" w14:textId="25C0B0F2" w:rsidR="00F85601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577A19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577A19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1F4E8247" w14:textId="6C510B94" w:rsidR="00F85601" w:rsidRPr="00037558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0F7683BE" w14:textId="7C361A88" w:rsidR="00F85601" w:rsidRPr="00037558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50A8BC75" w14:textId="42A4D7A8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452A353" w14:textId="48F2126F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9BA1454" w14:textId="5AC61609" w:rsidR="00F85601" w:rsidRPr="00577A19" w:rsidRDefault="00815F5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</w:t>
            </w:r>
            <w:r w:rsidR="00F85601" w:rsidRPr="00577A19">
              <w:rPr>
                <w:color w:val="auto"/>
                <w:sz w:val="18"/>
                <w:szCs w:val="18"/>
              </w:rPr>
              <w:t>.</w:t>
            </w:r>
          </w:p>
          <w:p w14:paraId="32E4CB31" w14:textId="7B14B3DF" w:rsidR="00F85601" w:rsidRPr="00037558" w:rsidRDefault="00815F51" w:rsidP="00C32F1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Campo não editável</w:t>
            </w:r>
            <w:r>
              <w:rPr>
                <w:color w:val="auto"/>
                <w:sz w:val="18"/>
                <w:szCs w:val="18"/>
              </w:rPr>
              <w:t>.</w:t>
            </w:r>
          </w:p>
        </w:tc>
      </w:tr>
      <w:tr w:rsidR="00F85601" w:rsidRPr="00037558" w14:paraId="5AEB99D5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2FC0F81" w14:textId="77777777" w:rsidR="00F85601" w:rsidRPr="00037558" w:rsidRDefault="00F85601" w:rsidP="00F8560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Co</w:t>
            </w:r>
            <w:r w:rsidRPr="00037558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andos</w:t>
            </w:r>
          </w:p>
        </w:tc>
      </w:tr>
      <w:tr w:rsidR="00516121" w:rsidRPr="00037558" w14:paraId="637F9172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0BB2B5A" w14:textId="074A4388" w:rsidR="00F85601" w:rsidRPr="00577A19" w:rsidRDefault="00F85601" w:rsidP="00F85601">
            <w:pPr>
              <w:spacing w:before="60" w:after="60"/>
              <w:rPr>
                <w:noProof/>
              </w:rPr>
            </w:pPr>
            <w:r w:rsidRPr="00577A19">
              <w:rPr>
                <w:noProof/>
              </w:rPr>
              <w:drawing>
                <wp:inline distT="0" distB="0" distL="0" distR="0" wp14:anchorId="470D72C6" wp14:editId="69F902E0">
                  <wp:extent cx="266667" cy="209524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77B0C76" w14:textId="10F02943" w:rsidR="00F85601" w:rsidRPr="00577A19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Quando acionado, realiza o download do arquivo anexado.</w:t>
            </w:r>
          </w:p>
        </w:tc>
        <w:tc>
          <w:tcPr>
            <w:tcW w:w="1560" w:type="dxa"/>
          </w:tcPr>
          <w:p w14:paraId="2699F2F2" w14:textId="686BB9AB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7B09ECDA" w14:textId="07BEB628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proofErr w:type="spellStart"/>
            <w:r w:rsidRPr="00577A19">
              <w:rPr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46D05737" w14:textId="3A5ED8A0" w:rsidR="00F85601" w:rsidRPr="00577A19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63A93F86" w14:textId="77777777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41AEA1BC" w14:textId="77777777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50983669"/>
      <w:r w:rsidRPr="00037558">
        <w:t>CRITÉRIOS DE ACEITE</w:t>
      </w:r>
      <w:bookmarkEnd w:id="10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24EAFF30" w14:textId="77777777" w:rsidR="009D186A" w:rsidRDefault="009D186A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ter julgamento em 2ª instancia cadastrado</w:t>
      </w:r>
      <w:r w:rsidRPr="006D7175">
        <w:t xml:space="preserve"> </w:t>
      </w:r>
    </w:p>
    <w:p w14:paraId="40B32C29" w14:textId="664C8C8F" w:rsidR="00487AC4" w:rsidRDefault="00487AC4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>A funcionalidade é apresentada após</w:t>
      </w:r>
      <w:r>
        <w:t xml:space="preserve"> acionar a aba “</w:t>
      </w:r>
      <w:r w:rsidR="00C721AB">
        <w:t>Julgamento 2ª Instancia</w:t>
      </w:r>
      <w:r w:rsidR="00206DA6">
        <w:t>”</w:t>
      </w:r>
      <w:r>
        <w:t>.</w:t>
      </w:r>
    </w:p>
    <w:p w14:paraId="2744C209" w14:textId="34B1F74A" w:rsidR="00D9139B" w:rsidRPr="0098263A" w:rsidRDefault="00487AC4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FF0000"/>
        </w:rPr>
      </w:pPr>
      <w:r w:rsidRPr="00B61FAE">
        <w:t xml:space="preserve">Somente usuário com perfil de “Assessor CEN” ou “Assessor CE/&lt;UF&gt;” tem permissão para visualizar os </w:t>
      </w:r>
      <w:r>
        <w:t>dados do recurso</w:t>
      </w:r>
      <w:r w:rsidR="00695EFA">
        <w:t>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bookmarkStart w:id="12" w:name="_Ref31290676"/>
      <w:r w:rsidRPr="00037558">
        <w:rPr>
          <w:b/>
        </w:rPr>
        <w:t>Regras Gerais:</w:t>
      </w:r>
      <w:bookmarkStart w:id="13" w:name="_Ref26893226"/>
      <w:bookmarkEnd w:id="11"/>
      <w:bookmarkEnd w:id="12"/>
    </w:p>
    <w:p w14:paraId="5DD92DEE" w14:textId="6262FAB9" w:rsidR="00A37543" w:rsidRPr="00B06E69" w:rsidRDefault="00A37543" w:rsidP="00B260E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Regra negocial 0</w:t>
      </w:r>
      <w:r w:rsidR="00DA7F90">
        <w:t>1</w:t>
      </w:r>
      <w:r>
        <w:t xml:space="preserve"> – Ao finalizar </w:t>
      </w:r>
      <w:r w:rsidRPr="00577A19">
        <w:t>o período de vigência da atividade 6.</w:t>
      </w:r>
      <w:r>
        <w:t xml:space="preserve">6, se o julgamento em 2ª instancia não tiver sido cadastrado, </w:t>
      </w:r>
      <w:r w:rsidR="00BA4DE9">
        <w:t>a aba “Julgamento 2ª Instância” não deve ser apresentad</w:t>
      </w:r>
      <w:r w:rsidR="009B0ADA">
        <w:t>a</w:t>
      </w:r>
      <w:r>
        <w:t>.</w:t>
      </w:r>
    </w:p>
    <w:p w14:paraId="48C106C6" w14:textId="77777777" w:rsidR="00B06E69" w:rsidRPr="00B06E69" w:rsidRDefault="00B06E69" w:rsidP="00B06E6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bookmarkEnd w:id="13"/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50983670"/>
      <w:r w:rsidRPr="00037558">
        <w:t>INFORMAÇÕES COMPLEMENTARES</w:t>
      </w:r>
      <w:bookmarkEnd w:id="14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2B91A2BC" w:rsidR="008D2F61" w:rsidRPr="0050073F" w:rsidRDefault="001925EC" w:rsidP="008D2F61">
      <w:pPr>
        <w:rPr>
          <w:i/>
        </w:rPr>
      </w:pPr>
      <w:r w:rsidRPr="001925EC">
        <w:rPr>
          <w:i/>
        </w:rPr>
        <w:t>Eleitoral_HST208</w:t>
      </w:r>
      <w:proofErr w:type="gramStart"/>
      <w:r w:rsidRPr="001925EC">
        <w:rPr>
          <w:i/>
        </w:rPr>
        <w:t>_Cadastrar</w:t>
      </w:r>
      <w:proofErr w:type="gramEnd"/>
      <w:r w:rsidRPr="001925EC">
        <w:rPr>
          <w:i/>
        </w:rPr>
        <w:t>_Julgamento_2_Instancia_Pedido_Impugnacao_Resultado_CORP</w:t>
      </w:r>
      <w:r w:rsidR="001A0D92" w:rsidRPr="0050073F">
        <w:rPr>
          <w:i/>
        </w:rPr>
        <w:t>.</w:t>
      </w:r>
    </w:p>
    <w:sectPr w:rsidR="008D2F61" w:rsidRPr="0050073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E8F393" w14:textId="77777777" w:rsidR="00D23C43" w:rsidRDefault="00D23C43">
      <w:r>
        <w:separator/>
      </w:r>
    </w:p>
    <w:p w14:paraId="52D51A14" w14:textId="77777777" w:rsidR="00D23C43" w:rsidRDefault="00D23C43"/>
  </w:endnote>
  <w:endnote w:type="continuationSeparator" w:id="0">
    <w:p w14:paraId="102CBE39" w14:textId="77777777" w:rsidR="00D23C43" w:rsidRDefault="00D23C43">
      <w:r>
        <w:continuationSeparator/>
      </w:r>
    </w:p>
    <w:p w14:paraId="1F8A3E7E" w14:textId="77777777" w:rsidR="00D23C43" w:rsidRDefault="00D23C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707263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41F26" w14:textId="77777777" w:rsidR="00D23C43" w:rsidRDefault="00D23C43">
      <w:r>
        <w:separator/>
      </w:r>
    </w:p>
    <w:p w14:paraId="68DBB949" w14:textId="77777777" w:rsidR="00D23C43" w:rsidRDefault="00D23C43"/>
  </w:footnote>
  <w:footnote w:type="continuationSeparator" w:id="0">
    <w:p w14:paraId="13B0BA97" w14:textId="77777777" w:rsidR="00D23C43" w:rsidRDefault="00D23C43">
      <w:r>
        <w:continuationSeparator/>
      </w:r>
    </w:p>
    <w:p w14:paraId="7DF2E308" w14:textId="77777777" w:rsidR="00D23C43" w:rsidRDefault="00D23C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3pt" o:ole="">
                <v:imagedata r:id="rId1" o:title=""/>
              </v:shape>
              <o:OLEObject Type="Embed" ProgID="PBrush" ShapeID="_x0000_i1025" DrawAspect="Content" ObjectID="_166167565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3C95D85D" w:rsidR="000A5E47" w:rsidRPr="00C6532E" w:rsidRDefault="005C0E60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HST209 – Detalhar Julgamento 2ª Instância do Pedido de Impugnação de Resultado de Eleição - Corporativo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958EC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35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4FB8"/>
    <w:rsid w:val="000160AF"/>
    <w:rsid w:val="00016339"/>
    <w:rsid w:val="00016C1D"/>
    <w:rsid w:val="00017934"/>
    <w:rsid w:val="00020731"/>
    <w:rsid w:val="00020A51"/>
    <w:rsid w:val="0002114F"/>
    <w:rsid w:val="00021F00"/>
    <w:rsid w:val="00022BF7"/>
    <w:rsid w:val="00022F02"/>
    <w:rsid w:val="000259AA"/>
    <w:rsid w:val="000272CE"/>
    <w:rsid w:val="0003015F"/>
    <w:rsid w:val="00031408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35A8"/>
    <w:rsid w:val="000A54BB"/>
    <w:rsid w:val="000A5E47"/>
    <w:rsid w:val="000A5FD7"/>
    <w:rsid w:val="000A6FE9"/>
    <w:rsid w:val="000A7708"/>
    <w:rsid w:val="000A795A"/>
    <w:rsid w:val="000A7B94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066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06DE"/>
    <w:rsid w:val="00131672"/>
    <w:rsid w:val="00131780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25EC"/>
    <w:rsid w:val="0019459B"/>
    <w:rsid w:val="00194A9F"/>
    <w:rsid w:val="00196CD5"/>
    <w:rsid w:val="001971B3"/>
    <w:rsid w:val="001975BE"/>
    <w:rsid w:val="00197783"/>
    <w:rsid w:val="001978A0"/>
    <w:rsid w:val="001A0A94"/>
    <w:rsid w:val="001A0D92"/>
    <w:rsid w:val="001A1019"/>
    <w:rsid w:val="001A2218"/>
    <w:rsid w:val="001A2FF5"/>
    <w:rsid w:val="001A309A"/>
    <w:rsid w:val="001A312C"/>
    <w:rsid w:val="001A43AF"/>
    <w:rsid w:val="001A57FC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28"/>
    <w:rsid w:val="001B4F42"/>
    <w:rsid w:val="001B6CC7"/>
    <w:rsid w:val="001C0EF5"/>
    <w:rsid w:val="001C15FC"/>
    <w:rsid w:val="001C1682"/>
    <w:rsid w:val="001C1C20"/>
    <w:rsid w:val="001C2585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36D0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6DA6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2C3A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0820"/>
    <w:rsid w:val="0024203F"/>
    <w:rsid w:val="002429D5"/>
    <w:rsid w:val="002437BE"/>
    <w:rsid w:val="0024734E"/>
    <w:rsid w:val="00247683"/>
    <w:rsid w:val="002509A0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68B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1F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BCA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437"/>
    <w:rsid w:val="00384A0A"/>
    <w:rsid w:val="003862B8"/>
    <w:rsid w:val="00387052"/>
    <w:rsid w:val="003903A9"/>
    <w:rsid w:val="0039302B"/>
    <w:rsid w:val="003934FC"/>
    <w:rsid w:val="00395773"/>
    <w:rsid w:val="00396331"/>
    <w:rsid w:val="00396EA3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ABA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9C1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7BD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0692"/>
    <w:rsid w:val="0045111F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5E3"/>
    <w:rsid w:val="00481B2A"/>
    <w:rsid w:val="0048240C"/>
    <w:rsid w:val="00482C73"/>
    <w:rsid w:val="00484544"/>
    <w:rsid w:val="00485103"/>
    <w:rsid w:val="00485B09"/>
    <w:rsid w:val="00487494"/>
    <w:rsid w:val="00487AC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073F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6121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459E"/>
    <w:rsid w:val="005370D7"/>
    <w:rsid w:val="005374D4"/>
    <w:rsid w:val="005376D3"/>
    <w:rsid w:val="0054075C"/>
    <w:rsid w:val="0054294D"/>
    <w:rsid w:val="0054497B"/>
    <w:rsid w:val="00546631"/>
    <w:rsid w:val="00550F97"/>
    <w:rsid w:val="00554170"/>
    <w:rsid w:val="00554E1D"/>
    <w:rsid w:val="00554FD5"/>
    <w:rsid w:val="005550DD"/>
    <w:rsid w:val="005553F6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0E60"/>
    <w:rsid w:val="005C2EDE"/>
    <w:rsid w:val="005D1A41"/>
    <w:rsid w:val="005D1C6E"/>
    <w:rsid w:val="005D4539"/>
    <w:rsid w:val="005D5D2D"/>
    <w:rsid w:val="005D6A1E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2C8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548A"/>
    <w:rsid w:val="006A618B"/>
    <w:rsid w:val="006B0C3A"/>
    <w:rsid w:val="006B17EC"/>
    <w:rsid w:val="006B1FB8"/>
    <w:rsid w:val="006B3090"/>
    <w:rsid w:val="006B417B"/>
    <w:rsid w:val="006B45C9"/>
    <w:rsid w:val="006B5605"/>
    <w:rsid w:val="006B56C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4B02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263"/>
    <w:rsid w:val="007077EF"/>
    <w:rsid w:val="00711079"/>
    <w:rsid w:val="0071116C"/>
    <w:rsid w:val="00711357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51D2"/>
    <w:rsid w:val="007262FA"/>
    <w:rsid w:val="00727873"/>
    <w:rsid w:val="00731409"/>
    <w:rsid w:val="00732504"/>
    <w:rsid w:val="007325CC"/>
    <w:rsid w:val="007347D7"/>
    <w:rsid w:val="00734C91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3874"/>
    <w:rsid w:val="007542E7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7D2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2E"/>
    <w:rsid w:val="007867AF"/>
    <w:rsid w:val="007867B5"/>
    <w:rsid w:val="00787E58"/>
    <w:rsid w:val="007908A7"/>
    <w:rsid w:val="00790949"/>
    <w:rsid w:val="00790F8E"/>
    <w:rsid w:val="00790FE7"/>
    <w:rsid w:val="007912AE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07C2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5F51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3D7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561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2826"/>
    <w:rsid w:val="00894B69"/>
    <w:rsid w:val="00895B71"/>
    <w:rsid w:val="00895CEF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0A22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059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63A"/>
    <w:rsid w:val="00982ECD"/>
    <w:rsid w:val="0098501E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282"/>
    <w:rsid w:val="009B0ADA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86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A3F"/>
    <w:rsid w:val="00A0385B"/>
    <w:rsid w:val="00A05379"/>
    <w:rsid w:val="00A064D7"/>
    <w:rsid w:val="00A07025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5FC9"/>
    <w:rsid w:val="00A26FA9"/>
    <w:rsid w:val="00A27D3D"/>
    <w:rsid w:val="00A30720"/>
    <w:rsid w:val="00A31336"/>
    <w:rsid w:val="00A330D7"/>
    <w:rsid w:val="00A35A1D"/>
    <w:rsid w:val="00A35C33"/>
    <w:rsid w:val="00A37344"/>
    <w:rsid w:val="00A37543"/>
    <w:rsid w:val="00A40627"/>
    <w:rsid w:val="00A42430"/>
    <w:rsid w:val="00A4247F"/>
    <w:rsid w:val="00A42A69"/>
    <w:rsid w:val="00A42A90"/>
    <w:rsid w:val="00A455EC"/>
    <w:rsid w:val="00A4661F"/>
    <w:rsid w:val="00A500D4"/>
    <w:rsid w:val="00A50E79"/>
    <w:rsid w:val="00A5243B"/>
    <w:rsid w:val="00A532C7"/>
    <w:rsid w:val="00A544CF"/>
    <w:rsid w:val="00A54CA8"/>
    <w:rsid w:val="00A56597"/>
    <w:rsid w:val="00A56A1A"/>
    <w:rsid w:val="00A56B05"/>
    <w:rsid w:val="00A56F96"/>
    <w:rsid w:val="00A5788C"/>
    <w:rsid w:val="00A60CB1"/>
    <w:rsid w:val="00A63956"/>
    <w:rsid w:val="00A649E4"/>
    <w:rsid w:val="00A66BD6"/>
    <w:rsid w:val="00A66CAE"/>
    <w:rsid w:val="00A70350"/>
    <w:rsid w:val="00A723B2"/>
    <w:rsid w:val="00A729E9"/>
    <w:rsid w:val="00A72FAC"/>
    <w:rsid w:val="00A735A5"/>
    <w:rsid w:val="00A74C0A"/>
    <w:rsid w:val="00A75C4F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C59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3E6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04CD"/>
    <w:rsid w:val="00AE1443"/>
    <w:rsid w:val="00AE1752"/>
    <w:rsid w:val="00AE2AD4"/>
    <w:rsid w:val="00AE2C48"/>
    <w:rsid w:val="00AE4111"/>
    <w:rsid w:val="00AE42CC"/>
    <w:rsid w:val="00AE4C67"/>
    <w:rsid w:val="00AE554A"/>
    <w:rsid w:val="00AE7AA6"/>
    <w:rsid w:val="00AF066D"/>
    <w:rsid w:val="00AF3D24"/>
    <w:rsid w:val="00B01AC2"/>
    <w:rsid w:val="00B06E69"/>
    <w:rsid w:val="00B07C5E"/>
    <w:rsid w:val="00B119AB"/>
    <w:rsid w:val="00B12B2E"/>
    <w:rsid w:val="00B13199"/>
    <w:rsid w:val="00B1330C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0E1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150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5A28"/>
    <w:rsid w:val="00B56097"/>
    <w:rsid w:val="00B563D1"/>
    <w:rsid w:val="00B571F8"/>
    <w:rsid w:val="00B57D94"/>
    <w:rsid w:val="00B6052C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1BB5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3E82"/>
    <w:rsid w:val="00B84B26"/>
    <w:rsid w:val="00B86158"/>
    <w:rsid w:val="00B86A33"/>
    <w:rsid w:val="00B90382"/>
    <w:rsid w:val="00B9228A"/>
    <w:rsid w:val="00B92A37"/>
    <w:rsid w:val="00B93984"/>
    <w:rsid w:val="00B9451E"/>
    <w:rsid w:val="00B946BE"/>
    <w:rsid w:val="00B952B3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4DE9"/>
    <w:rsid w:val="00BA7E1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51CB"/>
    <w:rsid w:val="00BC6B9D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0E81"/>
    <w:rsid w:val="00BE1485"/>
    <w:rsid w:val="00BE16F7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307"/>
    <w:rsid w:val="00C05754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54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2F1D"/>
    <w:rsid w:val="00C33B04"/>
    <w:rsid w:val="00C33D6A"/>
    <w:rsid w:val="00C33EA1"/>
    <w:rsid w:val="00C34721"/>
    <w:rsid w:val="00C35378"/>
    <w:rsid w:val="00C354EB"/>
    <w:rsid w:val="00C35C55"/>
    <w:rsid w:val="00C366F9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372"/>
    <w:rsid w:val="00C64B05"/>
    <w:rsid w:val="00C6532E"/>
    <w:rsid w:val="00C6572B"/>
    <w:rsid w:val="00C66E79"/>
    <w:rsid w:val="00C67CD8"/>
    <w:rsid w:val="00C7173E"/>
    <w:rsid w:val="00C71F20"/>
    <w:rsid w:val="00C721AB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97551"/>
    <w:rsid w:val="00CA0210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1C"/>
    <w:rsid w:val="00CB45A5"/>
    <w:rsid w:val="00CB4CDF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CF6F9F"/>
    <w:rsid w:val="00D001A7"/>
    <w:rsid w:val="00D00ECA"/>
    <w:rsid w:val="00D010D3"/>
    <w:rsid w:val="00D04F1D"/>
    <w:rsid w:val="00D05D5B"/>
    <w:rsid w:val="00D07279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2378"/>
    <w:rsid w:val="00D23851"/>
    <w:rsid w:val="00D23C43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A7F90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25C9"/>
    <w:rsid w:val="00E031CA"/>
    <w:rsid w:val="00E033BC"/>
    <w:rsid w:val="00E03595"/>
    <w:rsid w:val="00E05409"/>
    <w:rsid w:val="00E0600D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0ADA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11E7"/>
    <w:rsid w:val="00E820FE"/>
    <w:rsid w:val="00E84D63"/>
    <w:rsid w:val="00E86610"/>
    <w:rsid w:val="00E87DFB"/>
    <w:rsid w:val="00E90338"/>
    <w:rsid w:val="00E90652"/>
    <w:rsid w:val="00E90748"/>
    <w:rsid w:val="00E93853"/>
    <w:rsid w:val="00E939B6"/>
    <w:rsid w:val="00E94B7E"/>
    <w:rsid w:val="00E9563E"/>
    <w:rsid w:val="00E96C15"/>
    <w:rsid w:val="00E9759D"/>
    <w:rsid w:val="00E976B5"/>
    <w:rsid w:val="00EA0257"/>
    <w:rsid w:val="00EA1AB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0F68"/>
    <w:rsid w:val="00EC39EA"/>
    <w:rsid w:val="00EC39FE"/>
    <w:rsid w:val="00EC58B0"/>
    <w:rsid w:val="00EC6623"/>
    <w:rsid w:val="00EC675E"/>
    <w:rsid w:val="00EC74EA"/>
    <w:rsid w:val="00ED0569"/>
    <w:rsid w:val="00ED1AD3"/>
    <w:rsid w:val="00ED1B33"/>
    <w:rsid w:val="00ED325F"/>
    <w:rsid w:val="00ED3B89"/>
    <w:rsid w:val="00ED495A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6855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EB8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0958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4081"/>
    <w:rsid w:val="00F3482D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5601"/>
    <w:rsid w:val="00F86A6F"/>
    <w:rsid w:val="00F86E4B"/>
    <w:rsid w:val="00F87857"/>
    <w:rsid w:val="00F90008"/>
    <w:rsid w:val="00F90A87"/>
    <w:rsid w:val="00F90EBF"/>
    <w:rsid w:val="00F91120"/>
    <w:rsid w:val="00F912B0"/>
    <w:rsid w:val="00F91E8D"/>
    <w:rsid w:val="00F9260A"/>
    <w:rsid w:val="00F948C0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043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5F"/>
    <w:rsid w:val="00FD74B5"/>
    <w:rsid w:val="00FD76D3"/>
    <w:rsid w:val="00FD7F62"/>
    <w:rsid w:val="00FD7FEA"/>
    <w:rsid w:val="00FE01F5"/>
    <w:rsid w:val="00FE0378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95867"/>
    <w:rsid w:val="000B7D97"/>
    <w:rsid w:val="001424FB"/>
    <w:rsid w:val="001F78CA"/>
    <w:rsid w:val="00230E79"/>
    <w:rsid w:val="00270697"/>
    <w:rsid w:val="002820C7"/>
    <w:rsid w:val="002927DD"/>
    <w:rsid w:val="002A7D34"/>
    <w:rsid w:val="003621E6"/>
    <w:rsid w:val="003872B3"/>
    <w:rsid w:val="0041260C"/>
    <w:rsid w:val="00453A35"/>
    <w:rsid w:val="00475A43"/>
    <w:rsid w:val="00485FFA"/>
    <w:rsid w:val="004B2843"/>
    <w:rsid w:val="004C1B47"/>
    <w:rsid w:val="00526560"/>
    <w:rsid w:val="0054550E"/>
    <w:rsid w:val="005616C8"/>
    <w:rsid w:val="00607B3F"/>
    <w:rsid w:val="007C7284"/>
    <w:rsid w:val="00846FCF"/>
    <w:rsid w:val="008B3AE3"/>
    <w:rsid w:val="008F4FE4"/>
    <w:rsid w:val="009227FE"/>
    <w:rsid w:val="00976FB3"/>
    <w:rsid w:val="009C3F2B"/>
    <w:rsid w:val="009F1EC3"/>
    <w:rsid w:val="00A014D3"/>
    <w:rsid w:val="00A46C6B"/>
    <w:rsid w:val="00A536EC"/>
    <w:rsid w:val="00AA4E29"/>
    <w:rsid w:val="00B07262"/>
    <w:rsid w:val="00BC4113"/>
    <w:rsid w:val="00BF1BAB"/>
    <w:rsid w:val="00BF3A27"/>
    <w:rsid w:val="00C27D2C"/>
    <w:rsid w:val="00C6435C"/>
    <w:rsid w:val="00D41EC1"/>
    <w:rsid w:val="00E63D0F"/>
    <w:rsid w:val="00F260E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F1F72-EC4B-4C9C-B2E8-1F05B53F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24577</TotalTime>
  <Pages>1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3908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HST209 – Detalhar Julgamento 2ª Instância do Pedido de Impugnação de Resultado de Eleição - Corporativo</dc:subject>
  <dc:creator>adriel.moro</dc:creator>
  <cp:keywords/>
  <dc:description/>
  <cp:lastModifiedBy>Administrador</cp:lastModifiedBy>
  <cp:revision>1342</cp:revision>
  <cp:lastPrinted>2006-08-08T20:14:00Z</cp:lastPrinted>
  <dcterms:created xsi:type="dcterms:W3CDTF">2019-10-17T13:46:00Z</dcterms:created>
  <dcterms:modified xsi:type="dcterms:W3CDTF">2020-09-15T14:48:00Z</dcterms:modified>
</cp:coreProperties>
</file>