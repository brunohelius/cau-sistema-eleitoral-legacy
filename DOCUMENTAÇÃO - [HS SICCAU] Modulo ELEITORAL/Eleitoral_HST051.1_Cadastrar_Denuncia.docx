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B3E733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BB7296">
        <w:rPr>
          <w:sz w:val="52"/>
          <w:szCs w:val="52"/>
        </w:rPr>
        <w:t>Cadastrar</w:t>
      </w:r>
      <w:r w:rsidR="00B41C91">
        <w:rPr>
          <w:sz w:val="52"/>
          <w:szCs w:val="52"/>
        </w:rPr>
        <w:t xml:space="preserve"> </w:t>
      </w:r>
      <w:r w:rsidR="005622BB">
        <w:rPr>
          <w:sz w:val="52"/>
          <w:szCs w:val="52"/>
        </w:rPr>
        <w:t>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2E948559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47077D">
        <w:t>CAUBR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2455022" w:rsidR="00A735A5" w:rsidRPr="00BA5059" w:rsidRDefault="0050622C" w:rsidP="008C18E2">
            <w:pPr>
              <w:jc w:val="center"/>
            </w:pPr>
            <w:r>
              <w:t>14/02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256BC79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5A8BDAD3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A0EF2F7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27C9214B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97932B2" w14:textId="77777777" w:rsidR="0050622C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585628" w:history="1">
        <w:r w:rsidR="0050622C" w:rsidRPr="00A14DE2">
          <w:rPr>
            <w:rStyle w:val="Hyperlink"/>
            <w:noProof/>
          </w:rPr>
          <w:t>HST-051.1 – Cadastrar Denúncia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_Toc32585628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399AD1FF" w14:textId="77777777" w:rsidR="0050622C" w:rsidRDefault="004052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29" w:history="1">
        <w:r w:rsidR="0050622C" w:rsidRPr="00A14DE2">
          <w:rPr>
            <w:rStyle w:val="Hyperlink"/>
            <w:noProof/>
          </w:rPr>
          <w:t>COMO Arquiteto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_Toc32585629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0376FCE1" w14:textId="77777777" w:rsidR="0050622C" w:rsidRDefault="004052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0" w:history="1">
        <w:r w:rsidR="0050622C" w:rsidRPr="00A14DE2">
          <w:rPr>
            <w:rStyle w:val="Hyperlink"/>
            <w:noProof/>
          </w:rPr>
          <w:t>QUERO cadastrar um novo tipo de denúncia além dos existentes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_Toc32585630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06D00408" w14:textId="77777777" w:rsidR="0050622C" w:rsidRDefault="004052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1" w:history="1">
        <w:r w:rsidR="0050622C" w:rsidRPr="00A14DE2">
          <w:rPr>
            <w:rStyle w:val="Hyperlink"/>
            <w:noProof/>
          </w:rPr>
          <w:t>PARA criar uma denúncia do tipo “Outros”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_Toc32585631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75375489" w14:textId="77777777" w:rsidR="0050622C" w:rsidRDefault="004052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2" w:history="1">
        <w:r w:rsidR="0050622C" w:rsidRPr="00A14DE2">
          <w:rPr>
            <w:rStyle w:val="Hyperlink"/>
            <w:noProof/>
          </w:rPr>
          <w:t>PROTÓTIPO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_Toc32585632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4</w:t>
        </w:r>
        <w:r w:rsidR="0050622C">
          <w:rPr>
            <w:noProof/>
            <w:webHidden/>
          </w:rPr>
          <w:fldChar w:fldCharType="end"/>
        </w:r>
      </w:hyperlink>
    </w:p>
    <w:p w14:paraId="66B2FD5C" w14:textId="77777777" w:rsidR="0050622C" w:rsidRDefault="004052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3" w:history="1">
        <w:r w:rsidR="0050622C" w:rsidRPr="00A14DE2">
          <w:rPr>
            <w:rStyle w:val="Hyperlink"/>
            <w:noProof/>
          </w:rPr>
          <w:t>CRITÉRIOS DE ACEITE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_Toc32585633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11</w:t>
        </w:r>
        <w:r w:rsidR="0050622C">
          <w:rPr>
            <w:noProof/>
            <w:webHidden/>
          </w:rPr>
          <w:fldChar w:fldCharType="end"/>
        </w:r>
      </w:hyperlink>
    </w:p>
    <w:p w14:paraId="7BAE9A58" w14:textId="77777777" w:rsidR="0050622C" w:rsidRDefault="004052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4" w:history="1">
        <w:r w:rsidR="0050622C" w:rsidRPr="00A14DE2">
          <w:rPr>
            <w:rStyle w:val="Hyperlink"/>
            <w:noProof/>
          </w:rPr>
          <w:t>MENSAGENS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_Toc32585634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13</w:t>
        </w:r>
        <w:r w:rsidR="0050622C">
          <w:rPr>
            <w:noProof/>
            <w:webHidden/>
          </w:rPr>
          <w:fldChar w:fldCharType="end"/>
        </w:r>
      </w:hyperlink>
    </w:p>
    <w:p w14:paraId="74641FB2" w14:textId="77777777" w:rsidR="0050622C" w:rsidRDefault="0040520D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5635" w:history="1">
        <w:r w:rsidR="0050622C" w:rsidRPr="00A14DE2">
          <w:rPr>
            <w:rStyle w:val="Hyperlink"/>
            <w:noProof/>
          </w:rPr>
          <w:t>INFORMAÇÕES COMPLEMENTARES</w:t>
        </w:r>
        <w:r w:rsidR="0050622C">
          <w:rPr>
            <w:noProof/>
            <w:webHidden/>
          </w:rPr>
          <w:tab/>
        </w:r>
        <w:r w:rsidR="0050622C">
          <w:rPr>
            <w:noProof/>
            <w:webHidden/>
          </w:rPr>
          <w:fldChar w:fldCharType="begin"/>
        </w:r>
        <w:r w:rsidR="0050622C">
          <w:rPr>
            <w:noProof/>
            <w:webHidden/>
          </w:rPr>
          <w:instrText xml:space="preserve"> PAGEREF _Toc32585635 \h </w:instrText>
        </w:r>
        <w:r w:rsidR="0050622C">
          <w:rPr>
            <w:noProof/>
            <w:webHidden/>
          </w:rPr>
        </w:r>
        <w:r w:rsidR="0050622C">
          <w:rPr>
            <w:noProof/>
            <w:webHidden/>
          </w:rPr>
          <w:fldChar w:fldCharType="separate"/>
        </w:r>
        <w:r w:rsidR="0050622C">
          <w:rPr>
            <w:noProof/>
            <w:webHidden/>
          </w:rPr>
          <w:t>14</w:t>
        </w:r>
        <w:r w:rsidR="0050622C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81FD7E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585628"/>
      <w:r w:rsidR="005622BB">
        <w:lastRenderedPageBreak/>
        <w:t>HST-051</w:t>
      </w:r>
      <w:r w:rsidR="0050622C">
        <w:t>.1</w:t>
      </w:r>
      <w:r w:rsidR="00D175C7">
        <w:t xml:space="preserve"> – </w:t>
      </w:r>
      <w:r w:rsidR="00BB7296">
        <w:t>Cadastrar</w:t>
      </w:r>
      <w:r w:rsidR="00DE50A5">
        <w:t xml:space="preserve"> </w:t>
      </w:r>
      <w:r w:rsidR="005622BB">
        <w:t>Denúncia</w:t>
      </w:r>
      <w:bookmarkEnd w:id="4"/>
    </w:p>
    <w:p w14:paraId="37D34CD1" w14:textId="4623B58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585629"/>
      <w:r w:rsidRPr="000628DE">
        <w:t>COMO</w:t>
      </w:r>
      <w:r w:rsidR="00C64B05" w:rsidRPr="000628DE">
        <w:t xml:space="preserve"> </w:t>
      </w:r>
      <w:r w:rsidR="005622BB">
        <w:rPr>
          <w:b w:val="0"/>
        </w:rPr>
        <w:t>Arquiteto</w:t>
      </w:r>
      <w:bookmarkEnd w:id="5"/>
    </w:p>
    <w:p w14:paraId="4036BB8D" w14:textId="13A452C1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585630"/>
      <w:r w:rsidRPr="000628DE">
        <w:t>QUERO</w:t>
      </w:r>
      <w:r w:rsidR="005A4527" w:rsidRPr="000628DE">
        <w:t xml:space="preserve"> </w:t>
      </w:r>
      <w:r w:rsidR="00DE50A5">
        <w:rPr>
          <w:b w:val="0"/>
        </w:rPr>
        <w:t xml:space="preserve">cadastrar </w:t>
      </w:r>
      <w:r w:rsidR="005622BB">
        <w:rPr>
          <w:b w:val="0"/>
        </w:rPr>
        <w:t>um</w:t>
      </w:r>
      <w:r w:rsidR="0050622C">
        <w:rPr>
          <w:b w:val="0"/>
        </w:rPr>
        <w:t xml:space="preserve"> novo tipo de denúncia além dos existentes</w:t>
      </w:r>
      <w:bookmarkEnd w:id="6"/>
    </w:p>
    <w:p w14:paraId="38E7497A" w14:textId="4D2C2F7B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585631"/>
      <w:r w:rsidRPr="000628DE">
        <w:t>PARA</w:t>
      </w:r>
      <w:r w:rsidR="005A4527" w:rsidRPr="000628DE">
        <w:t xml:space="preserve"> </w:t>
      </w:r>
      <w:r w:rsidR="0050622C">
        <w:rPr>
          <w:b w:val="0"/>
        </w:rPr>
        <w:t>criar uma denúncia do tipo “Outros”</w:t>
      </w:r>
      <w:bookmarkEnd w:id="7"/>
    </w:p>
    <w:p w14:paraId="0CE4C1CB" w14:textId="00D1A36D" w:rsidR="00CC098F" w:rsidRDefault="007569F0" w:rsidP="0050622C">
      <w:pPr>
        <w:pStyle w:val="Ttulo2"/>
        <w:numPr>
          <w:ilvl w:val="0"/>
          <w:numId w:val="0"/>
        </w:numPr>
      </w:pPr>
      <w:bookmarkStart w:id="8" w:name="_Toc7509864"/>
      <w:bookmarkStart w:id="9" w:name="_Toc32585632"/>
      <w:r>
        <w:t>PROTÓTIPO</w:t>
      </w:r>
      <w:bookmarkEnd w:id="8"/>
      <w:bookmarkEnd w:id="9"/>
    </w:p>
    <w:p w14:paraId="23D0A602" w14:textId="77777777" w:rsidR="00CC098F" w:rsidRDefault="00CC098F" w:rsidP="00CC098F">
      <w:pPr>
        <w:pStyle w:val="EstiloPrototipo3"/>
      </w:pPr>
    </w:p>
    <w:p w14:paraId="3A32C02A" w14:textId="31F8DC58" w:rsidR="00CC098F" w:rsidRDefault="00CC098F" w:rsidP="00CC098F">
      <w:pPr>
        <w:pStyle w:val="EstiloPrototipo3"/>
        <w:numPr>
          <w:ilvl w:val="0"/>
          <w:numId w:val="4"/>
        </w:numPr>
      </w:pPr>
      <w:bookmarkStart w:id="10" w:name="_Ref31881862"/>
      <w:r>
        <w:t>Cadastrar Denúncia – Tipo de Denúncia “</w:t>
      </w:r>
      <w:r w:rsidR="00EB6FC7">
        <w:t>Outros</w:t>
      </w:r>
      <w:r>
        <w:t>”</w:t>
      </w:r>
      <w:r w:rsidR="00EB6FC7">
        <w:t>:</w:t>
      </w:r>
      <w:bookmarkEnd w:id="10"/>
    </w:p>
    <w:p w14:paraId="6D10D7C6" w14:textId="70DE92CF" w:rsidR="00CC098F" w:rsidRDefault="00BA1124" w:rsidP="00CC098F">
      <w:pPr>
        <w:pStyle w:val="EstiloPrototipo3"/>
      </w:pPr>
      <w:bookmarkStart w:id="11" w:name="_GoBack"/>
      <w:r>
        <w:rPr>
          <w:noProof/>
        </w:rPr>
        <w:drawing>
          <wp:inline distT="0" distB="0" distL="0" distR="0" wp14:anchorId="25B2F3AE" wp14:editId="26947F7B">
            <wp:extent cx="3994355" cy="534062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r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59171B46" w14:textId="05772FBE" w:rsidR="0012455A" w:rsidRDefault="0012455A" w:rsidP="00397A07">
      <w:pPr>
        <w:pStyle w:val="EstiloPrototipo3"/>
        <w:ind w:left="360"/>
        <w:jc w:val="center"/>
      </w:pPr>
    </w:p>
    <w:p w14:paraId="7FA28198" w14:textId="22097B08" w:rsidR="005F1915" w:rsidRDefault="005F1915" w:rsidP="003E05E2">
      <w:pPr>
        <w:pStyle w:val="EstiloPrototipo3"/>
        <w:jc w:val="center"/>
      </w:pPr>
    </w:p>
    <w:p w14:paraId="0334364E" w14:textId="0FFB72E7" w:rsidR="00353CEF" w:rsidRDefault="00353CEF" w:rsidP="00471F93">
      <w:pPr>
        <w:pStyle w:val="EstiloPrototipo3"/>
        <w:jc w:val="center"/>
      </w:pPr>
    </w:p>
    <w:p w14:paraId="22840805" w14:textId="77777777" w:rsidR="00BB7917" w:rsidRDefault="00BB7917" w:rsidP="00BB7917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6AE29151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77777777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437BE" w:rsidRPr="00017568" w14:paraId="03F086E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80BF415" w14:textId="1CBCB7CC" w:rsidR="002437BE" w:rsidRPr="009B42E9" w:rsidRDefault="002437BE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D9F8067" w14:textId="20398A33" w:rsidR="002437BE" w:rsidRDefault="00206D6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Denúncia</w:t>
            </w:r>
          </w:p>
        </w:tc>
        <w:tc>
          <w:tcPr>
            <w:tcW w:w="1276" w:type="dxa"/>
          </w:tcPr>
          <w:p w14:paraId="7B0DC0C9" w14:textId="35D68F94" w:rsidR="002437BE" w:rsidRDefault="00B8650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denúncia</w:t>
            </w:r>
          </w:p>
        </w:tc>
        <w:tc>
          <w:tcPr>
            <w:tcW w:w="708" w:type="dxa"/>
          </w:tcPr>
          <w:p w14:paraId="59A9E943" w14:textId="041CAA16" w:rsidR="002437BE" w:rsidRDefault="00B8650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66668E1F" w14:textId="78399E77" w:rsidR="002437BE" w:rsidRDefault="00B86503" w:rsidP="00F871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Chapa</w:t>
            </w:r>
            <w:r w:rsidR="0031283D">
              <w:rPr>
                <w:rFonts w:cs="Arial"/>
                <w:sz w:val="18"/>
                <w:szCs w:val="18"/>
              </w:rPr>
              <w:t>, Membro de chapa, M</w:t>
            </w:r>
            <w:r>
              <w:rPr>
                <w:rFonts w:cs="Arial"/>
                <w:sz w:val="18"/>
                <w:szCs w:val="18"/>
              </w:rPr>
              <w:t xml:space="preserve">embro de comissão, </w:t>
            </w:r>
            <w:proofErr w:type="gramStart"/>
            <w:r>
              <w:rPr>
                <w:rFonts w:cs="Arial"/>
                <w:sz w:val="18"/>
                <w:szCs w:val="18"/>
              </w:rPr>
              <w:t>Outros</w:t>
            </w:r>
            <w:proofErr w:type="gramEnd"/>
          </w:p>
        </w:tc>
        <w:tc>
          <w:tcPr>
            <w:tcW w:w="926" w:type="dxa"/>
          </w:tcPr>
          <w:p w14:paraId="076732DA" w14:textId="2DCE480A" w:rsidR="002437BE" w:rsidRDefault="00B8650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CF48049" w14:textId="7CFF2532" w:rsidR="0050622C" w:rsidRDefault="0050622C" w:rsidP="007B708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o tipo “Outros”;</w:t>
            </w:r>
          </w:p>
          <w:p w14:paraId="2CFCB864" w14:textId="1F63044B" w:rsidR="00527A8B" w:rsidRPr="00CA7A72" w:rsidRDefault="008A5B21" w:rsidP="00CA7A72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527A8B">
              <w:rPr>
                <w:sz w:val="18"/>
                <w:szCs w:val="18"/>
              </w:rPr>
              <w:t>;</w:t>
            </w:r>
          </w:p>
          <w:p w14:paraId="1D1684C7" w14:textId="08CA1E2E" w:rsidR="002E7813" w:rsidRPr="00CE6CF0" w:rsidRDefault="002E7813" w:rsidP="007B708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Denúncia: Outros. Formulário </w:t>
            </w:r>
            <w:r w:rsidR="0050622C">
              <w:rPr>
                <w:sz w:val="18"/>
                <w:szCs w:val="18"/>
              </w:rPr>
              <w:fldChar w:fldCharType="begin"/>
            </w:r>
            <w:r w:rsidR="0050622C">
              <w:rPr>
                <w:sz w:val="18"/>
                <w:szCs w:val="18"/>
              </w:rPr>
              <w:instrText xml:space="preserve"> REF _Ref26355842 \r \h </w:instrText>
            </w:r>
            <w:r w:rsidR="0050622C">
              <w:rPr>
                <w:sz w:val="18"/>
                <w:szCs w:val="18"/>
              </w:rPr>
            </w:r>
            <w:r w:rsidR="0050622C">
              <w:rPr>
                <w:sz w:val="18"/>
                <w:szCs w:val="18"/>
              </w:rPr>
              <w:fldChar w:fldCharType="separate"/>
            </w:r>
            <w:r w:rsidR="0050622C">
              <w:rPr>
                <w:sz w:val="18"/>
                <w:szCs w:val="18"/>
              </w:rPr>
              <w:t>P01</w:t>
            </w:r>
            <w:r w:rsidR="0050622C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4F2D3C" w:rsidRPr="00017568" w14:paraId="288506A2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460C14B" w14:textId="656D8054" w:rsidR="004F2D3C" w:rsidRPr="009B42E9" w:rsidRDefault="004F2D3C" w:rsidP="007B708D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EE46071" w14:textId="5A7787A4" w:rsidR="004F2D3C" w:rsidRDefault="00206D6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276" w:type="dxa"/>
          </w:tcPr>
          <w:p w14:paraId="5A54B52D" w14:textId="79F1E556" w:rsidR="004F2D3C" w:rsidRDefault="00CA7A72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 do tipo de denúncia</w:t>
            </w:r>
          </w:p>
        </w:tc>
        <w:tc>
          <w:tcPr>
            <w:tcW w:w="708" w:type="dxa"/>
          </w:tcPr>
          <w:p w14:paraId="7EB76F49" w14:textId="6D9E567A" w:rsidR="004F2D3C" w:rsidRDefault="0031283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5E3551F5" w14:textId="6E687583" w:rsidR="004F2D3C" w:rsidRDefault="0031283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E960962" w14:textId="387111B6" w:rsidR="004F2D3C" w:rsidRDefault="0031283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E3D8430" w14:textId="2387A43D" w:rsidR="008E5B40" w:rsidRDefault="008E5B40" w:rsidP="00CA7A72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1CF2C53A" w14:textId="60F034FE" w:rsidR="008278EF" w:rsidRPr="00CA7A72" w:rsidRDefault="008278EF" w:rsidP="00CA7A72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</w:t>
            </w:r>
            <w:r w:rsidR="0050622C">
              <w:rPr>
                <w:sz w:val="18"/>
                <w:szCs w:val="18"/>
              </w:rPr>
              <w:t>Outros</w:t>
            </w:r>
            <w:r>
              <w:rPr>
                <w:sz w:val="18"/>
                <w:szCs w:val="18"/>
              </w:rPr>
              <w:t>”, e</w:t>
            </w:r>
            <w:r w:rsidR="00AB6BF9">
              <w:rPr>
                <w:sz w:val="18"/>
                <w:szCs w:val="18"/>
              </w:rPr>
              <w:t xml:space="preserve">xibe as abreviaturas dos 26 estados, </w:t>
            </w:r>
            <w:r w:rsidR="00AB6BF9" w:rsidRPr="00AB6BF9">
              <w:rPr>
                <w:b/>
                <w:sz w:val="18"/>
                <w:szCs w:val="18"/>
              </w:rPr>
              <w:t>DF</w:t>
            </w:r>
            <w:r w:rsidR="0050622C">
              <w:rPr>
                <w:b/>
                <w:sz w:val="18"/>
                <w:szCs w:val="18"/>
              </w:rPr>
              <w:t>, CEN</w:t>
            </w:r>
            <w:r w:rsidR="00780BF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 </w:t>
            </w:r>
            <w:r w:rsidR="00AB6BF9" w:rsidRPr="00AB6BF9">
              <w:rPr>
                <w:b/>
                <w:sz w:val="18"/>
                <w:szCs w:val="18"/>
              </w:rPr>
              <w:t>IES</w:t>
            </w:r>
            <w:r w:rsidR="00CA7A72">
              <w:rPr>
                <w:sz w:val="18"/>
                <w:szCs w:val="18"/>
              </w:rPr>
              <w:t>.</w:t>
            </w:r>
          </w:p>
        </w:tc>
      </w:tr>
      <w:tr w:rsidR="008E5B40" w:rsidRPr="00017568" w14:paraId="1AECDD36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8285F03" w14:textId="77777777" w:rsidR="008E5B40" w:rsidRPr="009B42E9" w:rsidRDefault="008E5B40" w:rsidP="008E5B40">
            <w:pPr>
              <w:pStyle w:val="PargrafodaLista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FD1B435" w14:textId="08954363" w:rsidR="008E5B40" w:rsidRDefault="008E5B40" w:rsidP="008E5B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276" w:type="dxa"/>
          </w:tcPr>
          <w:p w14:paraId="1AFB1EFC" w14:textId="6146F56B" w:rsidR="008E5B40" w:rsidRDefault="008E5B40" w:rsidP="008E5B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denúncia</w:t>
            </w:r>
          </w:p>
        </w:tc>
        <w:tc>
          <w:tcPr>
            <w:tcW w:w="708" w:type="dxa"/>
          </w:tcPr>
          <w:p w14:paraId="2EE07932" w14:textId="7A41FC82" w:rsidR="008E5B40" w:rsidRDefault="008E5B40" w:rsidP="008E5B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4965039" w14:textId="508103FB" w:rsidR="008E5B40" w:rsidRDefault="008E5B40" w:rsidP="008E5B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5908B79" w14:textId="00829EA9" w:rsidR="008E5B40" w:rsidRDefault="008E5B40" w:rsidP="008E5B4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E0D7125" w14:textId="77777777" w:rsidR="008E5B40" w:rsidRDefault="008E5B40" w:rsidP="008E5B40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4BA5150" w14:textId="77777777" w:rsidR="008E5B40" w:rsidRDefault="008E5B40" w:rsidP="008E5B40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2000;</w:t>
            </w:r>
          </w:p>
          <w:p w14:paraId="55438908" w14:textId="0ACE4A3D" w:rsidR="008E5B40" w:rsidRDefault="008E5B40" w:rsidP="008E5B40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deve aceitar caracteres especiais.</w:t>
            </w:r>
          </w:p>
        </w:tc>
      </w:tr>
    </w:tbl>
    <w:p w14:paraId="1773A7B1" w14:textId="3DC16316" w:rsidR="001A5E0F" w:rsidRDefault="001A5E0F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p w14:paraId="697FB24A" w14:textId="1493A739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2585633"/>
      <w:r>
        <w:t>CRITÉRIOS DE ACEITE</w:t>
      </w:r>
      <w:bookmarkEnd w:id="12"/>
    </w:p>
    <w:p w14:paraId="34F179F8" w14:textId="77777777" w:rsidR="0030370F" w:rsidRPr="0030370F" w:rsidRDefault="000514D4" w:rsidP="007B708D">
      <w:pPr>
        <w:pStyle w:val="PargrafodaLista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4CE84" w14:textId="5DA9F7A4" w:rsidR="00DC091F" w:rsidRPr="00E61521" w:rsidRDefault="00CA7A72" w:rsidP="00CA7A72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 xml:space="preserve">Esta história é um incremento na história </w:t>
      </w:r>
      <w:r w:rsidRPr="00CA7A72">
        <w:t>Eleitoral_HST051</w:t>
      </w:r>
      <w:proofErr w:type="gramStart"/>
      <w:r w:rsidRPr="00CA7A72">
        <w:t>_Cadastrar</w:t>
      </w:r>
      <w:proofErr w:type="gramEnd"/>
      <w:r w:rsidRPr="00CA7A72">
        <w:t>_Denuncia</w:t>
      </w:r>
      <w:r>
        <w:t>. Não exclui regras ou campos. Trata somente da inclusão de um novo tipo de denúncia e como a funcionalidade deve tratá-la.</w:t>
      </w:r>
    </w:p>
    <w:p w14:paraId="164DF3E2" w14:textId="77777777" w:rsidR="000514D4" w:rsidRPr="002712B3" w:rsidRDefault="000514D4" w:rsidP="007B708D">
      <w:pPr>
        <w:pStyle w:val="PargrafodaLista"/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290E1B40" w14:textId="4D25B80E" w:rsidR="00226BB4" w:rsidRDefault="00FF2A06" w:rsidP="00226BB4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F2A06">
        <w:rPr>
          <w:position w:val="3"/>
        </w:rPr>
        <w:t xml:space="preserve">Ao </w:t>
      </w:r>
      <w:r w:rsidR="008E5B40">
        <w:rPr>
          <w:position w:val="3"/>
        </w:rPr>
        <w:t xml:space="preserve">selecionar o tipo “Outros”, então o sistema exibe o formulário </w:t>
      </w:r>
      <w:r w:rsidR="008E5B40" w:rsidRPr="008E5B40">
        <w:rPr>
          <w:b/>
          <w:position w:val="3"/>
        </w:rPr>
        <w:fldChar w:fldCharType="begin"/>
      </w:r>
      <w:r w:rsidR="008E5B40" w:rsidRPr="008E5B40">
        <w:rPr>
          <w:b/>
          <w:position w:val="3"/>
        </w:rPr>
        <w:instrText xml:space="preserve"> REF _Ref31881862 \r \h </w:instrText>
      </w:r>
      <w:r w:rsidR="008E5B40">
        <w:rPr>
          <w:b/>
          <w:position w:val="3"/>
        </w:rPr>
        <w:instrText xml:space="preserve"> \* MERGEFORMAT </w:instrText>
      </w:r>
      <w:r w:rsidR="008E5B40" w:rsidRPr="008E5B40">
        <w:rPr>
          <w:b/>
          <w:position w:val="3"/>
        </w:rPr>
      </w:r>
      <w:r w:rsidR="008E5B40" w:rsidRPr="008E5B40">
        <w:rPr>
          <w:b/>
          <w:position w:val="3"/>
        </w:rPr>
        <w:fldChar w:fldCharType="separate"/>
      </w:r>
      <w:r w:rsidR="008E5B40" w:rsidRPr="008E5B40">
        <w:rPr>
          <w:b/>
          <w:position w:val="3"/>
        </w:rPr>
        <w:t>P01</w:t>
      </w:r>
      <w:r w:rsidR="008E5B40" w:rsidRPr="008E5B40">
        <w:rPr>
          <w:b/>
          <w:position w:val="3"/>
        </w:rPr>
        <w:fldChar w:fldCharType="end"/>
      </w:r>
      <w:r w:rsidR="008E5B40">
        <w:rPr>
          <w:position w:val="3"/>
        </w:rPr>
        <w:t>;</w:t>
      </w:r>
    </w:p>
    <w:p w14:paraId="3B12BD97" w14:textId="52C6FB65" w:rsidR="008E5B40" w:rsidRDefault="008E5B40" w:rsidP="008E5B40">
      <w:pPr>
        <w:pStyle w:val="PargrafodaLista"/>
        <w:widowControl/>
        <w:numPr>
          <w:ilvl w:val="2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 seleção de um denunciado não deve existir para o tipo “Outros”, consequentemente a seção “Informações do denunciado” deve estar oculta;</w:t>
      </w:r>
    </w:p>
    <w:p w14:paraId="4BA96B75" w14:textId="77777777" w:rsidR="00E474BE" w:rsidRPr="00E474BE" w:rsidRDefault="00E474BE" w:rsidP="007B708D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53AEFC6D" w14:textId="52FE8C59" w:rsidR="00142D2C" w:rsidRPr="00C41A40" w:rsidRDefault="00DA6E52" w:rsidP="00C41A40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Após acionar “</w:t>
      </w:r>
      <w:r w:rsidRPr="00E474BE">
        <w:rPr>
          <w:b/>
          <w:position w:val="3"/>
        </w:rPr>
        <w:t>Cadastrar Denúncia</w:t>
      </w:r>
      <w:r>
        <w:rPr>
          <w:position w:val="3"/>
        </w:rPr>
        <w:t>” o sistema deve:</w:t>
      </w:r>
    </w:p>
    <w:p w14:paraId="7CC7D97F" w14:textId="2E2F2282" w:rsidR="00152BE8" w:rsidRDefault="00142D2C" w:rsidP="00C41A40">
      <w:pPr>
        <w:pStyle w:val="PargrafodaLista"/>
        <w:numPr>
          <w:ilvl w:val="2"/>
          <w:numId w:val="6"/>
        </w:numPr>
        <w:spacing w:before="60" w:after="60"/>
      </w:pPr>
      <w:r>
        <w:t xml:space="preserve"> </w:t>
      </w:r>
      <w:r w:rsidRPr="00142D2C">
        <w:t>Caso exista c</w:t>
      </w:r>
      <w:r w:rsidR="00C41A40">
        <w:t>ampo obrigatório não preenchido</w:t>
      </w:r>
      <w:r w:rsidRPr="00142D2C">
        <w:t xml:space="preserve">, o sistema exibe a mensagem </w:t>
      </w:r>
      <w:r w:rsidR="004C157F" w:rsidRPr="00CC14F2">
        <w:rPr>
          <w:b/>
        </w:rPr>
        <w:fldChar w:fldCharType="begin"/>
      </w:r>
      <w:r w:rsidR="004C157F" w:rsidRPr="00CC14F2">
        <w:rPr>
          <w:b/>
        </w:rPr>
        <w:instrText xml:space="preserve"> REF _Ref23769065 \r \h </w:instrText>
      </w:r>
      <w:r w:rsidR="00CC14F2" w:rsidRPr="00CC14F2">
        <w:rPr>
          <w:b/>
        </w:rPr>
        <w:instrText xml:space="preserve"> \* MERGEFORMAT </w:instrText>
      </w:r>
      <w:r w:rsidR="004C157F" w:rsidRPr="00CC14F2">
        <w:rPr>
          <w:b/>
        </w:rPr>
      </w:r>
      <w:r w:rsidR="004C157F" w:rsidRPr="00CC14F2">
        <w:rPr>
          <w:b/>
        </w:rPr>
        <w:fldChar w:fldCharType="separate"/>
      </w:r>
      <w:r w:rsidR="004C157F" w:rsidRPr="00CC14F2">
        <w:rPr>
          <w:b/>
        </w:rPr>
        <w:t>ME01</w:t>
      </w:r>
      <w:r w:rsidR="004C157F" w:rsidRPr="00CC14F2">
        <w:rPr>
          <w:b/>
        </w:rPr>
        <w:fldChar w:fldCharType="end"/>
      </w:r>
      <w:r w:rsidRPr="00142D2C">
        <w:rPr>
          <w:b/>
        </w:rPr>
        <w:t xml:space="preserve"> </w:t>
      </w:r>
      <w:r w:rsidRPr="00142D2C">
        <w:t xml:space="preserve">junto ao </w:t>
      </w:r>
      <w:r w:rsidRPr="00142D2C">
        <w:lastRenderedPageBreak/>
        <w:t>campo e impede a conclusão da operação</w:t>
      </w:r>
      <w:r w:rsidR="00C41A40">
        <w:t>.</w:t>
      </w:r>
    </w:p>
    <w:p w14:paraId="297C0463" w14:textId="317B2D33" w:rsidR="00A10738" w:rsidRDefault="00A10738" w:rsidP="007B708D">
      <w:pPr>
        <w:pStyle w:val="PargrafodaLista"/>
        <w:widowControl/>
        <w:numPr>
          <w:ilvl w:val="1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4" w:name="_Ref26893226"/>
      <w:r w:rsidRPr="00A10738">
        <w:rPr>
          <w:b/>
          <w:position w:val="3"/>
        </w:rPr>
        <w:t>Regras de envio de e-mail</w:t>
      </w:r>
      <w:r w:rsidR="00330D47">
        <w:rPr>
          <w:position w:val="3"/>
        </w:rPr>
        <w:t xml:space="preserve">. O sistema </w:t>
      </w:r>
      <w:r w:rsidR="008D2A66">
        <w:rPr>
          <w:position w:val="3"/>
        </w:rPr>
        <w:t>verifica a parametrização de e-mails</w:t>
      </w:r>
      <w:r w:rsidR="00330D47">
        <w:rPr>
          <w:position w:val="3"/>
        </w:rPr>
        <w:t xml:space="preserve"> p</w:t>
      </w:r>
      <w:r w:rsidR="00487D07">
        <w:rPr>
          <w:position w:val="3"/>
        </w:rPr>
        <w:t>ara a atividade secundária “</w:t>
      </w:r>
      <w:r w:rsidR="008C042E">
        <w:t xml:space="preserve">4. </w:t>
      </w:r>
      <w:r w:rsidR="00344AB1">
        <w:t xml:space="preserve">1 </w:t>
      </w:r>
      <w:r w:rsidR="008C042E">
        <w:t>Cadastrar Denúncia</w:t>
      </w:r>
      <w:r w:rsidR="00330D47">
        <w:rPr>
          <w:position w:val="3"/>
        </w:rPr>
        <w:t>” no processo eleitoral de referência</w:t>
      </w:r>
      <w:r w:rsidR="008D2A66">
        <w:rPr>
          <w:position w:val="3"/>
        </w:rPr>
        <w:t xml:space="preserve"> na história</w:t>
      </w:r>
      <w:r w:rsidR="00330D47">
        <w:rPr>
          <w:position w:val="3"/>
        </w:rPr>
        <w:t>:</w:t>
      </w:r>
      <w:bookmarkEnd w:id="14"/>
    </w:p>
    <w:p w14:paraId="5537D44C" w14:textId="6F3E8041" w:rsidR="00330D47" w:rsidRDefault="00330D47" w:rsidP="007B708D">
      <w:pPr>
        <w:pStyle w:val="PargrafodaLista"/>
        <w:widowControl/>
        <w:numPr>
          <w:ilvl w:val="4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 o responsável pelo cadastro d</w:t>
      </w:r>
      <w:r w:rsidR="0060165C">
        <w:rPr>
          <w:position w:val="3"/>
        </w:rPr>
        <w:t>a denúncia</w:t>
      </w:r>
      <w:r>
        <w:rPr>
          <w:position w:val="3"/>
        </w:rPr>
        <w:t>;</w:t>
      </w:r>
    </w:p>
    <w:p w14:paraId="6FB1041D" w14:textId="24F49FA9" w:rsidR="00656382" w:rsidRPr="00876A33" w:rsidRDefault="00330D47" w:rsidP="007B708D">
      <w:pPr>
        <w:pStyle w:val="PargrafodaLista"/>
        <w:widowControl/>
        <w:numPr>
          <w:ilvl w:val="4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89401B">
        <w:rPr>
          <w:b/>
          <w:position w:val="3"/>
        </w:rPr>
        <w:t>2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</w:t>
      </w:r>
      <w:r w:rsidR="00780BF1">
        <w:rPr>
          <w:position w:val="3"/>
        </w:rPr>
        <w:t xml:space="preserve"> o</w:t>
      </w:r>
      <w:r>
        <w:rPr>
          <w:position w:val="3"/>
        </w:rPr>
        <w:t xml:space="preserve"> </w:t>
      </w:r>
      <w:r w:rsidR="00780BF1">
        <w:rPr>
          <w:position w:val="3"/>
        </w:rPr>
        <w:t>coordenador e o adjunto</w:t>
      </w:r>
      <w:r w:rsidR="00F15103">
        <w:rPr>
          <w:position w:val="3"/>
        </w:rPr>
        <w:t xml:space="preserve"> da Com</w:t>
      </w:r>
      <w:r w:rsidR="0060165C">
        <w:rPr>
          <w:position w:val="3"/>
        </w:rPr>
        <w:t>issão Eleitoral da U</w:t>
      </w:r>
      <w:r w:rsidR="00C41A40">
        <w:rPr>
          <w:position w:val="3"/>
        </w:rPr>
        <w:t>F da denúncia. Caso o campo UF possua o valor “IES” ou “CEN” e</w:t>
      </w:r>
      <w:r w:rsidR="00780BF1">
        <w:rPr>
          <w:position w:val="3"/>
        </w:rPr>
        <w:t xml:space="preserve">nvia o e-mail para o coordenador e o adjunto da </w:t>
      </w:r>
      <w:r w:rsidR="00656382" w:rsidRPr="00876A33">
        <w:rPr>
          <w:position w:val="3"/>
        </w:rPr>
        <w:t>Comissão Eleitoral Nacional</w:t>
      </w:r>
      <w:r w:rsidR="00C41A40">
        <w:rPr>
          <w:position w:val="3"/>
        </w:rPr>
        <w:t>;</w:t>
      </w:r>
    </w:p>
    <w:p w14:paraId="78379FE1" w14:textId="7BC244E0" w:rsidR="0046218B" w:rsidRPr="008B47A0" w:rsidRDefault="00656382" w:rsidP="008B47A0">
      <w:pPr>
        <w:pStyle w:val="PargrafodaLista"/>
        <w:widowControl/>
        <w:numPr>
          <w:ilvl w:val="4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89401B">
        <w:rPr>
          <w:b/>
          <w:position w:val="3"/>
        </w:rPr>
        <w:t>3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 o Assessor da Comissão Eleitora</w:t>
      </w:r>
      <w:r w:rsidR="00C41A40">
        <w:rPr>
          <w:position w:val="3"/>
        </w:rPr>
        <w:t xml:space="preserve">l da UF da denúncia. </w:t>
      </w:r>
      <w:r w:rsidRPr="00876A33">
        <w:rPr>
          <w:position w:val="3"/>
        </w:rPr>
        <w:t>Envia o e-mail para o Assessor da Comissão Eleitoral Nacional</w:t>
      </w:r>
      <w:r w:rsidR="00C41A40">
        <w:rPr>
          <w:position w:val="3"/>
        </w:rPr>
        <w:t xml:space="preserve"> independente da UF da denúncia.</w:t>
      </w:r>
      <w:r w:rsidR="00B479FC" w:rsidRPr="00EA5EB0">
        <w:rPr>
          <w:position w:val="3"/>
        </w:rPr>
        <w:t xml:space="preserve"> </w:t>
      </w:r>
    </w:p>
    <w:p w14:paraId="368E0AB1" w14:textId="77777777" w:rsidR="0046218B" w:rsidRPr="00FF2A06" w:rsidRDefault="0046218B" w:rsidP="0046218B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6A9E1C55" w14:textId="2275BBE4" w:rsidR="00CF23B1" w:rsidRDefault="00CF23B1" w:rsidP="007B708D">
      <w:pPr>
        <w:pStyle w:val="PargrafodaLista"/>
        <w:widowControl/>
        <w:numPr>
          <w:ilvl w:val="2"/>
          <w:numId w:val="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 Em cada um dos 3 registros de e-mail o sistema deve exibir os seguintes dados da denúncia abaixo do texto do corpo do e-mail:</w:t>
      </w:r>
    </w:p>
    <w:p w14:paraId="4EB1E722" w14:textId="4B1F2EDF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</w:t>
      </w:r>
      <w:r w:rsidR="006925D2">
        <w:rPr>
          <w:position w:val="3"/>
        </w:rPr>
        <w:t>:</w:t>
      </w:r>
      <w:r>
        <w:rPr>
          <w:position w:val="3"/>
        </w:rPr>
        <w:t xml:space="preserve"> (Número);</w:t>
      </w:r>
    </w:p>
    <w:p w14:paraId="19FCDFAA" w14:textId="0655EE0B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</w:t>
      </w:r>
      <w:r w:rsidR="006925D2">
        <w:rPr>
          <w:position w:val="3"/>
        </w:rPr>
        <w:t>:</w:t>
      </w:r>
      <w:r>
        <w:rPr>
          <w:position w:val="3"/>
        </w:rPr>
        <w:t xml:space="preserve"> (Ano);</w:t>
      </w:r>
    </w:p>
    <w:p w14:paraId="151D4E35" w14:textId="2999C4FC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</w:t>
      </w:r>
      <w:r w:rsidR="006925D2">
        <w:rPr>
          <w:position w:val="3"/>
        </w:rPr>
        <w:t>:</w:t>
      </w:r>
      <w:r>
        <w:rPr>
          <w:position w:val="3"/>
        </w:rPr>
        <w:t>;</w:t>
      </w:r>
      <w:proofErr w:type="gramEnd"/>
    </w:p>
    <w:p w14:paraId="4506BE62" w14:textId="56AFAAFF" w:rsidR="00563656" w:rsidRDefault="00563656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gramStart"/>
      <w:r>
        <w:rPr>
          <w:position w:val="3"/>
        </w:rPr>
        <w:t>UF:;</w:t>
      </w:r>
      <w:proofErr w:type="gramEnd"/>
    </w:p>
    <w:p w14:paraId="461F5DE1" w14:textId="3FCAE62D" w:rsidR="00CF23B1" w:rsidRDefault="00CF23B1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Narração dos </w:t>
      </w:r>
      <w:proofErr w:type="gramStart"/>
      <w:r>
        <w:rPr>
          <w:position w:val="3"/>
        </w:rPr>
        <w:t>fatos</w:t>
      </w:r>
      <w:r w:rsidR="006925D2">
        <w:rPr>
          <w:position w:val="3"/>
        </w:rPr>
        <w:t>:</w:t>
      </w:r>
      <w:r w:rsidR="0046218B">
        <w:rPr>
          <w:position w:val="3"/>
        </w:rPr>
        <w:t>;</w:t>
      </w:r>
      <w:proofErr w:type="gramEnd"/>
    </w:p>
    <w:p w14:paraId="2C11BEA1" w14:textId="0BB6A985" w:rsidR="0046218B" w:rsidRPr="00FF2A06" w:rsidRDefault="0046218B" w:rsidP="007B708D">
      <w:pPr>
        <w:pStyle w:val="PargrafodaLista"/>
        <w:widowControl/>
        <w:numPr>
          <w:ilvl w:val="5"/>
          <w:numId w:val="17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Testemunhas (Se houver).</w:t>
      </w:r>
    </w:p>
    <w:p w14:paraId="70225ACA" w14:textId="77777777" w:rsidR="00CF23B1" w:rsidRPr="00CF23B1" w:rsidRDefault="00CF23B1" w:rsidP="00CF23B1">
      <w:pPr>
        <w:spacing w:after="200" w:line="276" w:lineRule="auto"/>
        <w:contextualSpacing/>
        <w:rPr>
          <w:position w:val="3"/>
        </w:rPr>
      </w:pPr>
    </w:p>
    <w:p w14:paraId="48EB80BD" w14:textId="77777777" w:rsidR="008B1978" w:rsidRPr="008B1978" w:rsidRDefault="008B1978" w:rsidP="008B1978">
      <w:pPr>
        <w:spacing w:after="200" w:line="276" w:lineRule="auto"/>
        <w:ind w:left="1800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32585634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13EAA188" w14:textId="3A6EA748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397A6B" w14:textId="77777777" w:rsidR="002927EC" w:rsidRPr="00D00F47" w:rsidRDefault="002927EC" w:rsidP="007B708D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3769065"/>
          </w:p>
        </w:tc>
        <w:bookmarkEnd w:id="18"/>
        <w:tc>
          <w:tcPr>
            <w:tcW w:w="5293" w:type="dxa"/>
          </w:tcPr>
          <w:p w14:paraId="301A3D1A" w14:textId="4D03888C" w:rsidR="002927EC" w:rsidRDefault="00166132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79A6ED4D" w14:textId="298FFF6C" w:rsidR="002927EC" w:rsidRDefault="004C157F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21457FD" w14:textId="77777777" w:rsidR="002927EC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2585635"/>
      <w:r>
        <w:t>INFORMAÇÕES COMPLEMENTARES</w:t>
      </w:r>
      <w:bookmarkEnd w:id="19"/>
    </w:p>
    <w:p w14:paraId="4D857A2B" w14:textId="2C567833" w:rsidR="006C118F" w:rsidRPr="006C118F" w:rsidRDefault="004C157F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AEB91" w14:textId="77777777" w:rsidR="0040520D" w:rsidRDefault="0040520D">
      <w:r>
        <w:separator/>
      </w:r>
    </w:p>
    <w:p w14:paraId="210BD180" w14:textId="77777777" w:rsidR="0040520D" w:rsidRDefault="0040520D"/>
  </w:endnote>
  <w:endnote w:type="continuationSeparator" w:id="0">
    <w:p w14:paraId="4D9B6927" w14:textId="77777777" w:rsidR="0040520D" w:rsidRDefault="0040520D">
      <w:r>
        <w:continuationSeparator/>
      </w:r>
    </w:p>
    <w:p w14:paraId="5E1DE11F" w14:textId="77777777" w:rsidR="0040520D" w:rsidRDefault="004052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65AAA" w:rsidRDefault="00865AA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65AAA" w:rsidRPr="003D59E6" w14:paraId="2B97DD6D" w14:textId="77777777">
      <w:tc>
        <w:tcPr>
          <w:tcW w:w="4605" w:type="dxa"/>
          <w:vAlign w:val="center"/>
        </w:tcPr>
        <w:p w14:paraId="0297AE86" w14:textId="77777777" w:rsidR="00865AAA" w:rsidRPr="003D59E6" w:rsidRDefault="00865AA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65AAA" w:rsidRPr="0017543C" w:rsidRDefault="00865AA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A1124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65AAA" w:rsidRPr="0057652B" w:rsidRDefault="00865A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0894A" w14:textId="77777777" w:rsidR="0040520D" w:rsidRDefault="0040520D">
      <w:r>
        <w:separator/>
      </w:r>
    </w:p>
    <w:p w14:paraId="3A1F93DB" w14:textId="77777777" w:rsidR="0040520D" w:rsidRDefault="0040520D"/>
  </w:footnote>
  <w:footnote w:type="continuationSeparator" w:id="0">
    <w:p w14:paraId="5F97D98C" w14:textId="77777777" w:rsidR="0040520D" w:rsidRDefault="0040520D">
      <w:r>
        <w:continuationSeparator/>
      </w:r>
    </w:p>
    <w:p w14:paraId="5F81B490" w14:textId="77777777" w:rsidR="0040520D" w:rsidRDefault="004052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65AA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65AAA" w:rsidRPr="0017543C" w:rsidRDefault="00865AA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pt;height:41.6pt" o:ole="">
                <v:imagedata r:id="rId1" o:title=""/>
              </v:shape>
              <o:OLEObject Type="Embed" ProgID="PBrush" ShapeID="_x0000_i1025" DrawAspect="Content" ObjectID="_1643706211" r:id="rId2"/>
            </w:object>
          </w:r>
        </w:p>
      </w:tc>
      <w:tc>
        <w:tcPr>
          <w:tcW w:w="4111" w:type="dxa"/>
          <w:vAlign w:val="center"/>
        </w:tcPr>
        <w:p w14:paraId="2CC77D67" w14:textId="6DF10B32" w:rsidR="00865AAA" w:rsidRPr="00C6532E" w:rsidRDefault="00865AAA" w:rsidP="005622BB">
          <w:pPr>
            <w:pStyle w:val="Cabealho"/>
            <w:jc w:val="center"/>
            <w:rPr>
              <w:rFonts w:ascii="Verdana" w:hAnsi="Verdana"/>
            </w:rPr>
          </w:pPr>
          <w:r>
            <w:t>HST- 051</w:t>
          </w:r>
          <w:r w:rsidR="0050622C">
            <w:t>.1</w:t>
          </w:r>
          <w:r>
            <w:t xml:space="preserve"> – Cadastrar Denúncia</w:t>
          </w:r>
        </w:p>
      </w:tc>
      <w:tc>
        <w:tcPr>
          <w:tcW w:w="3260" w:type="dxa"/>
          <w:vAlign w:val="center"/>
        </w:tcPr>
        <w:p w14:paraId="7C22B301" w14:textId="22E2F8E7" w:rsidR="00865AAA" w:rsidRPr="004A2AAB" w:rsidRDefault="00865AA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65AAA" w:rsidRPr="004A2AAB" w:rsidRDefault="00865AA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65AAA" w:rsidRDefault="00865AAA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65AAA" w:rsidRDefault="00865AA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65AAA" w:rsidRDefault="00865AA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0E1B6198"/>
    <w:multiLevelType w:val="hybridMultilevel"/>
    <w:tmpl w:val="876237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47223181"/>
    <w:multiLevelType w:val="hybridMultilevel"/>
    <w:tmpl w:val="857683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5F5B"/>
    <w:multiLevelType w:val="multilevel"/>
    <w:tmpl w:val="E1AC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77B34D5D"/>
    <w:multiLevelType w:val="hybridMultilevel"/>
    <w:tmpl w:val="61F8B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8"/>
  </w:num>
  <w:num w:numId="3">
    <w:abstractNumId w:val="28"/>
  </w:num>
  <w:num w:numId="4">
    <w:abstractNumId w:val="12"/>
  </w:num>
  <w:num w:numId="5">
    <w:abstractNumId w:val="27"/>
  </w:num>
  <w:num w:numId="6">
    <w:abstractNumId w:val="8"/>
  </w:num>
  <w:num w:numId="7">
    <w:abstractNumId w:val="14"/>
  </w:num>
  <w:num w:numId="8">
    <w:abstractNumId w:val="19"/>
  </w:num>
  <w:num w:numId="9">
    <w:abstractNumId w:val="2"/>
  </w:num>
  <w:num w:numId="10">
    <w:abstractNumId w:val="5"/>
  </w:num>
  <w:num w:numId="11">
    <w:abstractNumId w:val="21"/>
  </w:num>
  <w:num w:numId="12">
    <w:abstractNumId w:val="7"/>
  </w:num>
  <w:num w:numId="13">
    <w:abstractNumId w:val="9"/>
  </w:num>
  <w:num w:numId="14">
    <w:abstractNumId w:val="6"/>
  </w:num>
  <w:num w:numId="15">
    <w:abstractNumId w:val="20"/>
  </w:num>
  <w:num w:numId="16">
    <w:abstractNumId w:val="11"/>
  </w:num>
  <w:num w:numId="17">
    <w:abstractNumId w:val="24"/>
  </w:num>
  <w:num w:numId="18">
    <w:abstractNumId w:val="26"/>
  </w:num>
  <w:num w:numId="19">
    <w:abstractNumId w:val="15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1D9"/>
    <w:rsid w:val="00021F00"/>
    <w:rsid w:val="00022F02"/>
    <w:rsid w:val="00026871"/>
    <w:rsid w:val="00031408"/>
    <w:rsid w:val="00036499"/>
    <w:rsid w:val="00045942"/>
    <w:rsid w:val="00050550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DD8"/>
    <w:rsid w:val="00090EFE"/>
    <w:rsid w:val="00092606"/>
    <w:rsid w:val="0009796C"/>
    <w:rsid w:val="000A01B5"/>
    <w:rsid w:val="000A1F64"/>
    <w:rsid w:val="000A2C6C"/>
    <w:rsid w:val="000A6FE9"/>
    <w:rsid w:val="000A7708"/>
    <w:rsid w:val="000B038B"/>
    <w:rsid w:val="000B0771"/>
    <w:rsid w:val="000B38E9"/>
    <w:rsid w:val="000B4978"/>
    <w:rsid w:val="000B624B"/>
    <w:rsid w:val="000C03AE"/>
    <w:rsid w:val="000C0B01"/>
    <w:rsid w:val="000C0B27"/>
    <w:rsid w:val="000C20BD"/>
    <w:rsid w:val="000C4D66"/>
    <w:rsid w:val="000C733E"/>
    <w:rsid w:val="000C795C"/>
    <w:rsid w:val="000D3A32"/>
    <w:rsid w:val="000D55A7"/>
    <w:rsid w:val="000D6620"/>
    <w:rsid w:val="000E10A0"/>
    <w:rsid w:val="000E2630"/>
    <w:rsid w:val="000E3457"/>
    <w:rsid w:val="000E4445"/>
    <w:rsid w:val="000E57EF"/>
    <w:rsid w:val="000E5F1F"/>
    <w:rsid w:val="000F2EC9"/>
    <w:rsid w:val="000F6540"/>
    <w:rsid w:val="000F6CA7"/>
    <w:rsid w:val="000F6F72"/>
    <w:rsid w:val="0010280B"/>
    <w:rsid w:val="001032F3"/>
    <w:rsid w:val="00105443"/>
    <w:rsid w:val="00106C0F"/>
    <w:rsid w:val="0010717B"/>
    <w:rsid w:val="00107D30"/>
    <w:rsid w:val="00110BB0"/>
    <w:rsid w:val="00111747"/>
    <w:rsid w:val="00111FB8"/>
    <w:rsid w:val="00112035"/>
    <w:rsid w:val="00116691"/>
    <w:rsid w:val="00120056"/>
    <w:rsid w:val="00121264"/>
    <w:rsid w:val="0012455A"/>
    <w:rsid w:val="00125048"/>
    <w:rsid w:val="001262DC"/>
    <w:rsid w:val="00134531"/>
    <w:rsid w:val="00134588"/>
    <w:rsid w:val="001346CA"/>
    <w:rsid w:val="001353F1"/>
    <w:rsid w:val="00135D31"/>
    <w:rsid w:val="00137CB7"/>
    <w:rsid w:val="001418E1"/>
    <w:rsid w:val="00141C5E"/>
    <w:rsid w:val="00142655"/>
    <w:rsid w:val="00142D2C"/>
    <w:rsid w:val="00142DD4"/>
    <w:rsid w:val="00143AA7"/>
    <w:rsid w:val="00143AE0"/>
    <w:rsid w:val="00145494"/>
    <w:rsid w:val="00145CB2"/>
    <w:rsid w:val="0014605A"/>
    <w:rsid w:val="00152BE8"/>
    <w:rsid w:val="00155E7D"/>
    <w:rsid w:val="00156503"/>
    <w:rsid w:val="00157E66"/>
    <w:rsid w:val="00160028"/>
    <w:rsid w:val="001624F9"/>
    <w:rsid w:val="00162BCE"/>
    <w:rsid w:val="00165338"/>
    <w:rsid w:val="00165659"/>
    <w:rsid w:val="00165A72"/>
    <w:rsid w:val="00165B69"/>
    <w:rsid w:val="00166132"/>
    <w:rsid w:val="001670E7"/>
    <w:rsid w:val="001701BE"/>
    <w:rsid w:val="001711A1"/>
    <w:rsid w:val="00172963"/>
    <w:rsid w:val="0017696D"/>
    <w:rsid w:val="0017700F"/>
    <w:rsid w:val="001777C1"/>
    <w:rsid w:val="001806F4"/>
    <w:rsid w:val="00182ECD"/>
    <w:rsid w:val="0019459B"/>
    <w:rsid w:val="00194A9F"/>
    <w:rsid w:val="00194AA8"/>
    <w:rsid w:val="001971B3"/>
    <w:rsid w:val="001975BE"/>
    <w:rsid w:val="001A2218"/>
    <w:rsid w:val="001A2FF5"/>
    <w:rsid w:val="001A309A"/>
    <w:rsid w:val="001A3E71"/>
    <w:rsid w:val="001A5E0F"/>
    <w:rsid w:val="001A6CA3"/>
    <w:rsid w:val="001A7234"/>
    <w:rsid w:val="001B012E"/>
    <w:rsid w:val="001B1A50"/>
    <w:rsid w:val="001B1AF2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3F6D"/>
    <w:rsid w:val="001D5DD4"/>
    <w:rsid w:val="001D6958"/>
    <w:rsid w:val="001D7362"/>
    <w:rsid w:val="001D78CC"/>
    <w:rsid w:val="001E5FCB"/>
    <w:rsid w:val="001E7DA1"/>
    <w:rsid w:val="001F1623"/>
    <w:rsid w:val="001F1F01"/>
    <w:rsid w:val="001F2292"/>
    <w:rsid w:val="001F6C31"/>
    <w:rsid w:val="00200968"/>
    <w:rsid w:val="002028D7"/>
    <w:rsid w:val="00206D67"/>
    <w:rsid w:val="00210280"/>
    <w:rsid w:val="002103B1"/>
    <w:rsid w:val="0021173B"/>
    <w:rsid w:val="00214D97"/>
    <w:rsid w:val="0021528E"/>
    <w:rsid w:val="00215C74"/>
    <w:rsid w:val="0022486D"/>
    <w:rsid w:val="002254FF"/>
    <w:rsid w:val="002264A6"/>
    <w:rsid w:val="00226BB4"/>
    <w:rsid w:val="00230564"/>
    <w:rsid w:val="0023318E"/>
    <w:rsid w:val="002350C0"/>
    <w:rsid w:val="002359C8"/>
    <w:rsid w:val="0023608F"/>
    <w:rsid w:val="0024203F"/>
    <w:rsid w:val="002437BE"/>
    <w:rsid w:val="00247683"/>
    <w:rsid w:val="00251B1C"/>
    <w:rsid w:val="0025568E"/>
    <w:rsid w:val="00263970"/>
    <w:rsid w:val="00266BFA"/>
    <w:rsid w:val="00267DC7"/>
    <w:rsid w:val="002712B3"/>
    <w:rsid w:val="00272CC9"/>
    <w:rsid w:val="00275F60"/>
    <w:rsid w:val="00277737"/>
    <w:rsid w:val="00285628"/>
    <w:rsid w:val="00287C8C"/>
    <w:rsid w:val="00290B40"/>
    <w:rsid w:val="002927EC"/>
    <w:rsid w:val="00292D48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84B"/>
    <w:rsid w:val="002C2864"/>
    <w:rsid w:val="002C750E"/>
    <w:rsid w:val="002C7F07"/>
    <w:rsid w:val="002D1BDF"/>
    <w:rsid w:val="002D1CAA"/>
    <w:rsid w:val="002D3F16"/>
    <w:rsid w:val="002D561C"/>
    <w:rsid w:val="002D79A0"/>
    <w:rsid w:val="002E2041"/>
    <w:rsid w:val="002E7813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5E0C"/>
    <w:rsid w:val="003060BF"/>
    <w:rsid w:val="00307363"/>
    <w:rsid w:val="00307A89"/>
    <w:rsid w:val="00310629"/>
    <w:rsid w:val="0031283D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311B"/>
    <w:rsid w:val="00344AB1"/>
    <w:rsid w:val="00344F6E"/>
    <w:rsid w:val="00347052"/>
    <w:rsid w:val="00347BB0"/>
    <w:rsid w:val="003503E2"/>
    <w:rsid w:val="003510DD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9B6"/>
    <w:rsid w:val="00372E4E"/>
    <w:rsid w:val="003733A1"/>
    <w:rsid w:val="003772F5"/>
    <w:rsid w:val="00381899"/>
    <w:rsid w:val="00382B08"/>
    <w:rsid w:val="00384A0A"/>
    <w:rsid w:val="003903A9"/>
    <w:rsid w:val="003934FC"/>
    <w:rsid w:val="00395773"/>
    <w:rsid w:val="00396331"/>
    <w:rsid w:val="003978B7"/>
    <w:rsid w:val="00397A07"/>
    <w:rsid w:val="00397E0F"/>
    <w:rsid w:val="003A0AB7"/>
    <w:rsid w:val="003A0FE0"/>
    <w:rsid w:val="003A1E62"/>
    <w:rsid w:val="003A244F"/>
    <w:rsid w:val="003A261E"/>
    <w:rsid w:val="003A5214"/>
    <w:rsid w:val="003A5A15"/>
    <w:rsid w:val="003A6E6C"/>
    <w:rsid w:val="003A6EF6"/>
    <w:rsid w:val="003B0E06"/>
    <w:rsid w:val="003B32DC"/>
    <w:rsid w:val="003B4B68"/>
    <w:rsid w:val="003B4B94"/>
    <w:rsid w:val="003B63CF"/>
    <w:rsid w:val="003B7779"/>
    <w:rsid w:val="003C0368"/>
    <w:rsid w:val="003C0C12"/>
    <w:rsid w:val="003C1EAF"/>
    <w:rsid w:val="003C4CF8"/>
    <w:rsid w:val="003D4F15"/>
    <w:rsid w:val="003D5767"/>
    <w:rsid w:val="003E05E2"/>
    <w:rsid w:val="003E16B7"/>
    <w:rsid w:val="003E353E"/>
    <w:rsid w:val="003E5072"/>
    <w:rsid w:val="003E7BCF"/>
    <w:rsid w:val="003F01E8"/>
    <w:rsid w:val="003F2380"/>
    <w:rsid w:val="003F4193"/>
    <w:rsid w:val="003F45FF"/>
    <w:rsid w:val="003F629D"/>
    <w:rsid w:val="003F78CD"/>
    <w:rsid w:val="004017B0"/>
    <w:rsid w:val="00402755"/>
    <w:rsid w:val="00402FB3"/>
    <w:rsid w:val="0040520D"/>
    <w:rsid w:val="00406C11"/>
    <w:rsid w:val="00410002"/>
    <w:rsid w:val="00411E80"/>
    <w:rsid w:val="004166D4"/>
    <w:rsid w:val="0042216F"/>
    <w:rsid w:val="00423475"/>
    <w:rsid w:val="00423B76"/>
    <w:rsid w:val="00424FDE"/>
    <w:rsid w:val="00427294"/>
    <w:rsid w:val="00430470"/>
    <w:rsid w:val="004307FE"/>
    <w:rsid w:val="0043209D"/>
    <w:rsid w:val="00432970"/>
    <w:rsid w:val="00433E23"/>
    <w:rsid w:val="00434B58"/>
    <w:rsid w:val="00441F6B"/>
    <w:rsid w:val="00445958"/>
    <w:rsid w:val="00452F7E"/>
    <w:rsid w:val="00453895"/>
    <w:rsid w:val="0046218B"/>
    <w:rsid w:val="004629EA"/>
    <w:rsid w:val="00462B29"/>
    <w:rsid w:val="00465842"/>
    <w:rsid w:val="004670C6"/>
    <w:rsid w:val="0047077D"/>
    <w:rsid w:val="00471F93"/>
    <w:rsid w:val="00472A62"/>
    <w:rsid w:val="00474BAB"/>
    <w:rsid w:val="004764B9"/>
    <w:rsid w:val="00481081"/>
    <w:rsid w:val="00482C73"/>
    <w:rsid w:val="00485B09"/>
    <w:rsid w:val="00487494"/>
    <w:rsid w:val="00487D07"/>
    <w:rsid w:val="00490199"/>
    <w:rsid w:val="004905E2"/>
    <w:rsid w:val="00491640"/>
    <w:rsid w:val="00492DEA"/>
    <w:rsid w:val="00492E0E"/>
    <w:rsid w:val="00494255"/>
    <w:rsid w:val="00496A36"/>
    <w:rsid w:val="004A1149"/>
    <w:rsid w:val="004A1DAD"/>
    <w:rsid w:val="004A4D97"/>
    <w:rsid w:val="004A699B"/>
    <w:rsid w:val="004A6AC6"/>
    <w:rsid w:val="004B2780"/>
    <w:rsid w:val="004B2EE1"/>
    <w:rsid w:val="004B44D5"/>
    <w:rsid w:val="004B5E8C"/>
    <w:rsid w:val="004B6F49"/>
    <w:rsid w:val="004B7836"/>
    <w:rsid w:val="004C157F"/>
    <w:rsid w:val="004C3E38"/>
    <w:rsid w:val="004C5406"/>
    <w:rsid w:val="004C76D1"/>
    <w:rsid w:val="004D000D"/>
    <w:rsid w:val="004D60DE"/>
    <w:rsid w:val="004D7401"/>
    <w:rsid w:val="004E164F"/>
    <w:rsid w:val="004E42D4"/>
    <w:rsid w:val="004E6355"/>
    <w:rsid w:val="004F2D3C"/>
    <w:rsid w:val="004F5F85"/>
    <w:rsid w:val="004F74DA"/>
    <w:rsid w:val="0050622C"/>
    <w:rsid w:val="00506B74"/>
    <w:rsid w:val="00506FBC"/>
    <w:rsid w:val="00506FCD"/>
    <w:rsid w:val="00515FBB"/>
    <w:rsid w:val="00523715"/>
    <w:rsid w:val="00524337"/>
    <w:rsid w:val="00526D00"/>
    <w:rsid w:val="00527A8B"/>
    <w:rsid w:val="00531990"/>
    <w:rsid w:val="005319C0"/>
    <w:rsid w:val="00532638"/>
    <w:rsid w:val="005376D3"/>
    <w:rsid w:val="0054075C"/>
    <w:rsid w:val="0054457D"/>
    <w:rsid w:val="0054497B"/>
    <w:rsid w:val="0055354B"/>
    <w:rsid w:val="00554170"/>
    <w:rsid w:val="00554E1D"/>
    <w:rsid w:val="00555818"/>
    <w:rsid w:val="00557A0F"/>
    <w:rsid w:val="00561B0B"/>
    <w:rsid w:val="005622BB"/>
    <w:rsid w:val="00563656"/>
    <w:rsid w:val="00564087"/>
    <w:rsid w:val="00564768"/>
    <w:rsid w:val="00564C0C"/>
    <w:rsid w:val="00566188"/>
    <w:rsid w:val="00566743"/>
    <w:rsid w:val="005711B6"/>
    <w:rsid w:val="005715DD"/>
    <w:rsid w:val="00572518"/>
    <w:rsid w:val="00574128"/>
    <w:rsid w:val="005770B3"/>
    <w:rsid w:val="00577620"/>
    <w:rsid w:val="00577BE5"/>
    <w:rsid w:val="00580668"/>
    <w:rsid w:val="0058232E"/>
    <w:rsid w:val="0058318B"/>
    <w:rsid w:val="00587974"/>
    <w:rsid w:val="00591DB7"/>
    <w:rsid w:val="00593FA1"/>
    <w:rsid w:val="00596253"/>
    <w:rsid w:val="005975B4"/>
    <w:rsid w:val="005A1A0E"/>
    <w:rsid w:val="005A1F96"/>
    <w:rsid w:val="005A2664"/>
    <w:rsid w:val="005A2C86"/>
    <w:rsid w:val="005A4527"/>
    <w:rsid w:val="005B2E4A"/>
    <w:rsid w:val="005B660B"/>
    <w:rsid w:val="005B729F"/>
    <w:rsid w:val="005B77D4"/>
    <w:rsid w:val="005B7BEE"/>
    <w:rsid w:val="005D1A41"/>
    <w:rsid w:val="005D4539"/>
    <w:rsid w:val="005D5D2D"/>
    <w:rsid w:val="005E3012"/>
    <w:rsid w:val="005E577D"/>
    <w:rsid w:val="005E77FA"/>
    <w:rsid w:val="005F0752"/>
    <w:rsid w:val="005F0D30"/>
    <w:rsid w:val="005F1915"/>
    <w:rsid w:val="005F2448"/>
    <w:rsid w:val="005F65D6"/>
    <w:rsid w:val="005F6896"/>
    <w:rsid w:val="006002CB"/>
    <w:rsid w:val="0060165C"/>
    <w:rsid w:val="006022F6"/>
    <w:rsid w:val="00602A47"/>
    <w:rsid w:val="006036B0"/>
    <w:rsid w:val="00606AF1"/>
    <w:rsid w:val="00606AF9"/>
    <w:rsid w:val="00606DEE"/>
    <w:rsid w:val="00614B97"/>
    <w:rsid w:val="00617D1E"/>
    <w:rsid w:val="006271D7"/>
    <w:rsid w:val="00630574"/>
    <w:rsid w:val="00631F95"/>
    <w:rsid w:val="0063366E"/>
    <w:rsid w:val="00633D3C"/>
    <w:rsid w:val="00633E2A"/>
    <w:rsid w:val="00634FD7"/>
    <w:rsid w:val="006352E6"/>
    <w:rsid w:val="00635CDA"/>
    <w:rsid w:val="00637B13"/>
    <w:rsid w:val="00640931"/>
    <w:rsid w:val="00643AF1"/>
    <w:rsid w:val="00644220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10ED"/>
    <w:rsid w:val="0068683D"/>
    <w:rsid w:val="00686D6F"/>
    <w:rsid w:val="00687DD9"/>
    <w:rsid w:val="006925D2"/>
    <w:rsid w:val="006959CB"/>
    <w:rsid w:val="00696AF7"/>
    <w:rsid w:val="00696BC0"/>
    <w:rsid w:val="006A1688"/>
    <w:rsid w:val="006A6B6E"/>
    <w:rsid w:val="006B0C3A"/>
    <w:rsid w:val="006B1FB8"/>
    <w:rsid w:val="006B3090"/>
    <w:rsid w:val="006B3978"/>
    <w:rsid w:val="006B45C9"/>
    <w:rsid w:val="006B5605"/>
    <w:rsid w:val="006B6098"/>
    <w:rsid w:val="006B6AFD"/>
    <w:rsid w:val="006B74E7"/>
    <w:rsid w:val="006C118F"/>
    <w:rsid w:val="006C3CED"/>
    <w:rsid w:val="006D3B7A"/>
    <w:rsid w:val="006D4A9F"/>
    <w:rsid w:val="006E06C6"/>
    <w:rsid w:val="006E2DA3"/>
    <w:rsid w:val="006E3F8D"/>
    <w:rsid w:val="006E63B4"/>
    <w:rsid w:val="006E6BBD"/>
    <w:rsid w:val="006E721D"/>
    <w:rsid w:val="006F273C"/>
    <w:rsid w:val="006F2F2B"/>
    <w:rsid w:val="006F7211"/>
    <w:rsid w:val="00700887"/>
    <w:rsid w:val="007011EB"/>
    <w:rsid w:val="00701721"/>
    <w:rsid w:val="00701C8D"/>
    <w:rsid w:val="007077EF"/>
    <w:rsid w:val="00711079"/>
    <w:rsid w:val="0071116C"/>
    <w:rsid w:val="00712CFB"/>
    <w:rsid w:val="00715BED"/>
    <w:rsid w:val="00716230"/>
    <w:rsid w:val="007214CF"/>
    <w:rsid w:val="007262FA"/>
    <w:rsid w:val="00727873"/>
    <w:rsid w:val="00735A2C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6253"/>
    <w:rsid w:val="007565DE"/>
    <w:rsid w:val="007566B1"/>
    <w:rsid w:val="007569F0"/>
    <w:rsid w:val="00757A62"/>
    <w:rsid w:val="00760C10"/>
    <w:rsid w:val="00760E4C"/>
    <w:rsid w:val="00771810"/>
    <w:rsid w:val="00773209"/>
    <w:rsid w:val="00773231"/>
    <w:rsid w:val="007749F3"/>
    <w:rsid w:val="007763FC"/>
    <w:rsid w:val="00780BF1"/>
    <w:rsid w:val="00780DC8"/>
    <w:rsid w:val="007811DE"/>
    <w:rsid w:val="00782404"/>
    <w:rsid w:val="00782AD4"/>
    <w:rsid w:val="00785945"/>
    <w:rsid w:val="00786174"/>
    <w:rsid w:val="0078635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B1B1F"/>
    <w:rsid w:val="007B3470"/>
    <w:rsid w:val="007B3B3D"/>
    <w:rsid w:val="007B5796"/>
    <w:rsid w:val="007B6867"/>
    <w:rsid w:val="007B708D"/>
    <w:rsid w:val="007C0290"/>
    <w:rsid w:val="007C3BFF"/>
    <w:rsid w:val="007C49AB"/>
    <w:rsid w:val="007C6621"/>
    <w:rsid w:val="007C6EB0"/>
    <w:rsid w:val="007C738E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0C68"/>
    <w:rsid w:val="008011B8"/>
    <w:rsid w:val="00802D45"/>
    <w:rsid w:val="00806C76"/>
    <w:rsid w:val="00806D3C"/>
    <w:rsid w:val="00820476"/>
    <w:rsid w:val="0082141D"/>
    <w:rsid w:val="008232DC"/>
    <w:rsid w:val="008239EF"/>
    <w:rsid w:val="00825F00"/>
    <w:rsid w:val="00826E34"/>
    <w:rsid w:val="00827383"/>
    <w:rsid w:val="008278EF"/>
    <w:rsid w:val="008308DF"/>
    <w:rsid w:val="00840460"/>
    <w:rsid w:val="0084158C"/>
    <w:rsid w:val="00845AD5"/>
    <w:rsid w:val="008469B0"/>
    <w:rsid w:val="00847353"/>
    <w:rsid w:val="00850FF7"/>
    <w:rsid w:val="00851855"/>
    <w:rsid w:val="00853FD6"/>
    <w:rsid w:val="008545DB"/>
    <w:rsid w:val="008561B4"/>
    <w:rsid w:val="00856F79"/>
    <w:rsid w:val="00862F2D"/>
    <w:rsid w:val="00863636"/>
    <w:rsid w:val="00865AAA"/>
    <w:rsid w:val="008732A9"/>
    <w:rsid w:val="00874558"/>
    <w:rsid w:val="00876787"/>
    <w:rsid w:val="008767B4"/>
    <w:rsid w:val="00876A33"/>
    <w:rsid w:val="008800A5"/>
    <w:rsid w:val="00881969"/>
    <w:rsid w:val="0088297A"/>
    <w:rsid w:val="0088554D"/>
    <w:rsid w:val="00890DCB"/>
    <w:rsid w:val="0089401B"/>
    <w:rsid w:val="00897E50"/>
    <w:rsid w:val="008A5457"/>
    <w:rsid w:val="008A5B21"/>
    <w:rsid w:val="008A6E83"/>
    <w:rsid w:val="008A7043"/>
    <w:rsid w:val="008B1978"/>
    <w:rsid w:val="008B1B4B"/>
    <w:rsid w:val="008B47A0"/>
    <w:rsid w:val="008B61CC"/>
    <w:rsid w:val="008C042E"/>
    <w:rsid w:val="008C184D"/>
    <w:rsid w:val="008C18E2"/>
    <w:rsid w:val="008C4438"/>
    <w:rsid w:val="008C5874"/>
    <w:rsid w:val="008C608F"/>
    <w:rsid w:val="008C6C3F"/>
    <w:rsid w:val="008D016E"/>
    <w:rsid w:val="008D1793"/>
    <w:rsid w:val="008D2309"/>
    <w:rsid w:val="008D29C9"/>
    <w:rsid w:val="008D2A66"/>
    <w:rsid w:val="008D48B0"/>
    <w:rsid w:val="008D6202"/>
    <w:rsid w:val="008E1A8D"/>
    <w:rsid w:val="008E1EF5"/>
    <w:rsid w:val="008E2FA1"/>
    <w:rsid w:val="008E5665"/>
    <w:rsid w:val="008E58E3"/>
    <w:rsid w:val="008E5B40"/>
    <w:rsid w:val="008F3397"/>
    <w:rsid w:val="008F3793"/>
    <w:rsid w:val="008F50AF"/>
    <w:rsid w:val="008F5570"/>
    <w:rsid w:val="009000EE"/>
    <w:rsid w:val="00905944"/>
    <w:rsid w:val="00905A4E"/>
    <w:rsid w:val="00905BC9"/>
    <w:rsid w:val="00906E50"/>
    <w:rsid w:val="009118CF"/>
    <w:rsid w:val="00912C94"/>
    <w:rsid w:val="00913662"/>
    <w:rsid w:val="0091569E"/>
    <w:rsid w:val="0092073F"/>
    <w:rsid w:val="00921551"/>
    <w:rsid w:val="00922D03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7392F"/>
    <w:rsid w:val="009809EA"/>
    <w:rsid w:val="00981360"/>
    <w:rsid w:val="00982ECD"/>
    <w:rsid w:val="009904E1"/>
    <w:rsid w:val="009919E0"/>
    <w:rsid w:val="00992005"/>
    <w:rsid w:val="0099498B"/>
    <w:rsid w:val="0099525A"/>
    <w:rsid w:val="00995DB3"/>
    <w:rsid w:val="00997D16"/>
    <w:rsid w:val="009A3384"/>
    <w:rsid w:val="009B0E3A"/>
    <w:rsid w:val="009B111C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32D2"/>
    <w:rsid w:val="009F3C23"/>
    <w:rsid w:val="009F3E3A"/>
    <w:rsid w:val="00A00A3F"/>
    <w:rsid w:val="00A014F1"/>
    <w:rsid w:val="00A030FF"/>
    <w:rsid w:val="00A03B3D"/>
    <w:rsid w:val="00A05379"/>
    <w:rsid w:val="00A064D7"/>
    <w:rsid w:val="00A10738"/>
    <w:rsid w:val="00A12737"/>
    <w:rsid w:val="00A133AA"/>
    <w:rsid w:val="00A13AD0"/>
    <w:rsid w:val="00A13B01"/>
    <w:rsid w:val="00A15B1C"/>
    <w:rsid w:val="00A17320"/>
    <w:rsid w:val="00A207A8"/>
    <w:rsid w:val="00A21CAA"/>
    <w:rsid w:val="00A26FA9"/>
    <w:rsid w:val="00A27725"/>
    <w:rsid w:val="00A27D3D"/>
    <w:rsid w:val="00A30720"/>
    <w:rsid w:val="00A31336"/>
    <w:rsid w:val="00A35C33"/>
    <w:rsid w:val="00A36754"/>
    <w:rsid w:val="00A42430"/>
    <w:rsid w:val="00A4247F"/>
    <w:rsid w:val="00A455EC"/>
    <w:rsid w:val="00A500D4"/>
    <w:rsid w:val="00A5243B"/>
    <w:rsid w:val="00A56F96"/>
    <w:rsid w:val="00A64DB1"/>
    <w:rsid w:val="00A70350"/>
    <w:rsid w:val="00A723B2"/>
    <w:rsid w:val="00A735A5"/>
    <w:rsid w:val="00A760BA"/>
    <w:rsid w:val="00A7720C"/>
    <w:rsid w:val="00A77C61"/>
    <w:rsid w:val="00A80DEE"/>
    <w:rsid w:val="00A8278A"/>
    <w:rsid w:val="00A82F6D"/>
    <w:rsid w:val="00A834A8"/>
    <w:rsid w:val="00A838F4"/>
    <w:rsid w:val="00A865C7"/>
    <w:rsid w:val="00A86EFF"/>
    <w:rsid w:val="00A86FE6"/>
    <w:rsid w:val="00A90B28"/>
    <w:rsid w:val="00A9241D"/>
    <w:rsid w:val="00A9454B"/>
    <w:rsid w:val="00A949F0"/>
    <w:rsid w:val="00A94DFA"/>
    <w:rsid w:val="00A976C1"/>
    <w:rsid w:val="00A97AEF"/>
    <w:rsid w:val="00A97D94"/>
    <w:rsid w:val="00AA0679"/>
    <w:rsid w:val="00AA1DBD"/>
    <w:rsid w:val="00AA3B1E"/>
    <w:rsid w:val="00AA5D0E"/>
    <w:rsid w:val="00AA6C1F"/>
    <w:rsid w:val="00AB1061"/>
    <w:rsid w:val="00AB6BF9"/>
    <w:rsid w:val="00AB7942"/>
    <w:rsid w:val="00AC3D6D"/>
    <w:rsid w:val="00AC4B96"/>
    <w:rsid w:val="00AC63A2"/>
    <w:rsid w:val="00AD0188"/>
    <w:rsid w:val="00AE0B33"/>
    <w:rsid w:val="00AE1752"/>
    <w:rsid w:val="00AE2C48"/>
    <w:rsid w:val="00AE4111"/>
    <w:rsid w:val="00AE554A"/>
    <w:rsid w:val="00AE7AA6"/>
    <w:rsid w:val="00AF15A7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7C3"/>
    <w:rsid w:val="00B26F29"/>
    <w:rsid w:val="00B27EDB"/>
    <w:rsid w:val="00B32664"/>
    <w:rsid w:val="00B327E0"/>
    <w:rsid w:val="00B346CF"/>
    <w:rsid w:val="00B3543F"/>
    <w:rsid w:val="00B37829"/>
    <w:rsid w:val="00B378D2"/>
    <w:rsid w:val="00B40E3B"/>
    <w:rsid w:val="00B4101A"/>
    <w:rsid w:val="00B410F5"/>
    <w:rsid w:val="00B41119"/>
    <w:rsid w:val="00B41C91"/>
    <w:rsid w:val="00B43814"/>
    <w:rsid w:val="00B479FC"/>
    <w:rsid w:val="00B51EB9"/>
    <w:rsid w:val="00B52C3F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6503"/>
    <w:rsid w:val="00B9228A"/>
    <w:rsid w:val="00B9451E"/>
    <w:rsid w:val="00B946BE"/>
    <w:rsid w:val="00B970BC"/>
    <w:rsid w:val="00BA0CA6"/>
    <w:rsid w:val="00BA0DE1"/>
    <w:rsid w:val="00BA1124"/>
    <w:rsid w:val="00BA1C8C"/>
    <w:rsid w:val="00BA39E5"/>
    <w:rsid w:val="00BA45EF"/>
    <w:rsid w:val="00BA4DD5"/>
    <w:rsid w:val="00BB0D6B"/>
    <w:rsid w:val="00BB1A1B"/>
    <w:rsid w:val="00BB2779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BA8"/>
    <w:rsid w:val="00BD5E65"/>
    <w:rsid w:val="00BD7DC3"/>
    <w:rsid w:val="00BE1485"/>
    <w:rsid w:val="00BF051A"/>
    <w:rsid w:val="00BF0F39"/>
    <w:rsid w:val="00BF15FE"/>
    <w:rsid w:val="00BF19FD"/>
    <w:rsid w:val="00BF215B"/>
    <w:rsid w:val="00BF2CF6"/>
    <w:rsid w:val="00BF3144"/>
    <w:rsid w:val="00BF5AFB"/>
    <w:rsid w:val="00C03E9D"/>
    <w:rsid w:val="00C03F98"/>
    <w:rsid w:val="00C06EEC"/>
    <w:rsid w:val="00C101BB"/>
    <w:rsid w:val="00C11A1A"/>
    <w:rsid w:val="00C12093"/>
    <w:rsid w:val="00C13478"/>
    <w:rsid w:val="00C1528E"/>
    <w:rsid w:val="00C16430"/>
    <w:rsid w:val="00C17004"/>
    <w:rsid w:val="00C21931"/>
    <w:rsid w:val="00C2467D"/>
    <w:rsid w:val="00C256AE"/>
    <w:rsid w:val="00C27407"/>
    <w:rsid w:val="00C27591"/>
    <w:rsid w:val="00C304F3"/>
    <w:rsid w:val="00C30C80"/>
    <w:rsid w:val="00C31CDC"/>
    <w:rsid w:val="00C32EEE"/>
    <w:rsid w:val="00C33D6A"/>
    <w:rsid w:val="00C33EA1"/>
    <w:rsid w:val="00C3568A"/>
    <w:rsid w:val="00C41A40"/>
    <w:rsid w:val="00C42292"/>
    <w:rsid w:val="00C42947"/>
    <w:rsid w:val="00C43395"/>
    <w:rsid w:val="00C44878"/>
    <w:rsid w:val="00C53226"/>
    <w:rsid w:val="00C56715"/>
    <w:rsid w:val="00C56B52"/>
    <w:rsid w:val="00C5729F"/>
    <w:rsid w:val="00C57A92"/>
    <w:rsid w:val="00C57CFB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8C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51F5"/>
    <w:rsid w:val="00CA7A72"/>
    <w:rsid w:val="00CB1803"/>
    <w:rsid w:val="00CB45A5"/>
    <w:rsid w:val="00CB5399"/>
    <w:rsid w:val="00CB596E"/>
    <w:rsid w:val="00CB71CE"/>
    <w:rsid w:val="00CC098F"/>
    <w:rsid w:val="00CC14F2"/>
    <w:rsid w:val="00CC377F"/>
    <w:rsid w:val="00CC41B0"/>
    <w:rsid w:val="00CC4B88"/>
    <w:rsid w:val="00CC669B"/>
    <w:rsid w:val="00CC7748"/>
    <w:rsid w:val="00CD45DB"/>
    <w:rsid w:val="00CD5D96"/>
    <w:rsid w:val="00CE1061"/>
    <w:rsid w:val="00CE176F"/>
    <w:rsid w:val="00CE2109"/>
    <w:rsid w:val="00CE37F8"/>
    <w:rsid w:val="00CE5FEF"/>
    <w:rsid w:val="00CE655D"/>
    <w:rsid w:val="00CE6CF0"/>
    <w:rsid w:val="00CF00CB"/>
    <w:rsid w:val="00CF0247"/>
    <w:rsid w:val="00CF0BD3"/>
    <w:rsid w:val="00CF1562"/>
    <w:rsid w:val="00CF23B1"/>
    <w:rsid w:val="00CF2771"/>
    <w:rsid w:val="00CF2CB0"/>
    <w:rsid w:val="00CF3096"/>
    <w:rsid w:val="00CF5475"/>
    <w:rsid w:val="00CF6C62"/>
    <w:rsid w:val="00D001A7"/>
    <w:rsid w:val="00D03E7C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21FA"/>
    <w:rsid w:val="00D22B88"/>
    <w:rsid w:val="00D23204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417E"/>
    <w:rsid w:val="00D445A7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2305"/>
    <w:rsid w:val="00D641B3"/>
    <w:rsid w:val="00D703DD"/>
    <w:rsid w:val="00D714EB"/>
    <w:rsid w:val="00D72924"/>
    <w:rsid w:val="00D752A6"/>
    <w:rsid w:val="00D76191"/>
    <w:rsid w:val="00D77C1B"/>
    <w:rsid w:val="00D800E6"/>
    <w:rsid w:val="00D83876"/>
    <w:rsid w:val="00D84978"/>
    <w:rsid w:val="00D84F9D"/>
    <w:rsid w:val="00D86514"/>
    <w:rsid w:val="00D867AC"/>
    <w:rsid w:val="00D87476"/>
    <w:rsid w:val="00D90031"/>
    <w:rsid w:val="00D908D1"/>
    <w:rsid w:val="00D91833"/>
    <w:rsid w:val="00D9255C"/>
    <w:rsid w:val="00D94DFA"/>
    <w:rsid w:val="00D95F22"/>
    <w:rsid w:val="00DA03C2"/>
    <w:rsid w:val="00DA320F"/>
    <w:rsid w:val="00DA3787"/>
    <w:rsid w:val="00DA4348"/>
    <w:rsid w:val="00DA4BBE"/>
    <w:rsid w:val="00DA61B6"/>
    <w:rsid w:val="00DA6E52"/>
    <w:rsid w:val="00DA750F"/>
    <w:rsid w:val="00DB36DE"/>
    <w:rsid w:val="00DB426E"/>
    <w:rsid w:val="00DB46E9"/>
    <w:rsid w:val="00DB4711"/>
    <w:rsid w:val="00DB79A8"/>
    <w:rsid w:val="00DC091F"/>
    <w:rsid w:val="00DC298C"/>
    <w:rsid w:val="00DC3A6B"/>
    <w:rsid w:val="00DC3E44"/>
    <w:rsid w:val="00DC5B3A"/>
    <w:rsid w:val="00DD1404"/>
    <w:rsid w:val="00DE2AB3"/>
    <w:rsid w:val="00DE3385"/>
    <w:rsid w:val="00DE35A3"/>
    <w:rsid w:val="00DE3C9C"/>
    <w:rsid w:val="00DE3FC0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10A81"/>
    <w:rsid w:val="00E10E99"/>
    <w:rsid w:val="00E110AA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529F"/>
    <w:rsid w:val="00E40015"/>
    <w:rsid w:val="00E411F6"/>
    <w:rsid w:val="00E41207"/>
    <w:rsid w:val="00E45012"/>
    <w:rsid w:val="00E466B7"/>
    <w:rsid w:val="00E474BE"/>
    <w:rsid w:val="00E47B6D"/>
    <w:rsid w:val="00E5396D"/>
    <w:rsid w:val="00E54D1A"/>
    <w:rsid w:val="00E61521"/>
    <w:rsid w:val="00E6158B"/>
    <w:rsid w:val="00E636C7"/>
    <w:rsid w:val="00E65D86"/>
    <w:rsid w:val="00E71168"/>
    <w:rsid w:val="00E76CD8"/>
    <w:rsid w:val="00E807A3"/>
    <w:rsid w:val="00E86610"/>
    <w:rsid w:val="00E90748"/>
    <w:rsid w:val="00E94B7E"/>
    <w:rsid w:val="00E9563E"/>
    <w:rsid w:val="00E976B5"/>
    <w:rsid w:val="00EA5CA1"/>
    <w:rsid w:val="00EA5EB0"/>
    <w:rsid w:val="00EB028A"/>
    <w:rsid w:val="00EB17A1"/>
    <w:rsid w:val="00EB18CB"/>
    <w:rsid w:val="00EB20B3"/>
    <w:rsid w:val="00EB3D08"/>
    <w:rsid w:val="00EB6FC7"/>
    <w:rsid w:val="00EC39EA"/>
    <w:rsid w:val="00EC39FE"/>
    <w:rsid w:val="00EC6319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1797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D8A"/>
    <w:rsid w:val="00F574D3"/>
    <w:rsid w:val="00F6246B"/>
    <w:rsid w:val="00F705A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1B6"/>
    <w:rsid w:val="00F87857"/>
    <w:rsid w:val="00F912B0"/>
    <w:rsid w:val="00F955F0"/>
    <w:rsid w:val="00FA012E"/>
    <w:rsid w:val="00FA23E4"/>
    <w:rsid w:val="00FA5BDD"/>
    <w:rsid w:val="00FA7570"/>
    <w:rsid w:val="00FA7A49"/>
    <w:rsid w:val="00FA7FDE"/>
    <w:rsid w:val="00FB0F15"/>
    <w:rsid w:val="00FB1129"/>
    <w:rsid w:val="00FB17B4"/>
    <w:rsid w:val="00FB3C8F"/>
    <w:rsid w:val="00FB3FDB"/>
    <w:rsid w:val="00FB5395"/>
    <w:rsid w:val="00FB5814"/>
    <w:rsid w:val="00FC3C16"/>
    <w:rsid w:val="00FC7697"/>
    <w:rsid w:val="00FD66CC"/>
    <w:rsid w:val="00FD74B5"/>
    <w:rsid w:val="00FD76D3"/>
    <w:rsid w:val="00FE046D"/>
    <w:rsid w:val="00FE2E2D"/>
    <w:rsid w:val="00FF2A06"/>
    <w:rsid w:val="00FF6EE0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09F61-DB91-428A-9F08-6D2DD547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16143</TotalTime>
  <Pages>6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3827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388</cp:revision>
  <cp:lastPrinted>2006-08-08T20:14:00Z</cp:lastPrinted>
  <dcterms:created xsi:type="dcterms:W3CDTF">2019-10-17T13:46:00Z</dcterms:created>
  <dcterms:modified xsi:type="dcterms:W3CDTF">2020-02-20T15:17:00Z</dcterms:modified>
</cp:coreProperties>
</file>