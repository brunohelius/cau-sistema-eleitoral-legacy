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0F09BF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02C9D">
        <w:rPr>
          <w:sz w:val="52"/>
          <w:szCs w:val="52"/>
        </w:rPr>
        <w:t>12</w:t>
      </w:r>
      <w:r w:rsidR="00F45A3F">
        <w:rPr>
          <w:sz w:val="52"/>
          <w:szCs w:val="52"/>
        </w:rPr>
        <w:t>9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</w:t>
      </w:r>
      <w:r w:rsidR="00802C9D">
        <w:rPr>
          <w:sz w:val="52"/>
          <w:szCs w:val="52"/>
        </w:rPr>
        <w:t>Julgamento Recurso Admissibilidade</w:t>
      </w:r>
      <w:r w:rsidR="00F45A3F">
        <w:rPr>
          <w:sz w:val="52"/>
          <w:szCs w:val="52"/>
        </w:rPr>
        <w:t xml:space="preserve"> Corporativo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65B4CF29" w:rsidR="00A735A5" w:rsidRPr="00BA5059" w:rsidRDefault="00802C9D" w:rsidP="003F1DD3">
            <w:pPr>
              <w:jc w:val="center"/>
            </w:pPr>
            <w:r>
              <w:t>06</w:t>
            </w:r>
            <w:r w:rsidR="00BE0CCB">
              <w:t>/0</w:t>
            </w:r>
            <w:r>
              <w:t>4</w:t>
            </w:r>
            <w:r w:rsidR="00BE0CCB">
              <w:t>/2020</w:t>
            </w:r>
          </w:p>
        </w:tc>
        <w:tc>
          <w:tcPr>
            <w:tcW w:w="2405" w:type="dxa"/>
            <w:vAlign w:val="center"/>
          </w:tcPr>
          <w:p w14:paraId="7DBE843B" w14:textId="6B6D62CD" w:rsidR="00A735A5" w:rsidRPr="00BA5059" w:rsidRDefault="00802C9D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B711D3" w14:paraId="113A2C98" w14:textId="77777777" w:rsidTr="00421DA6">
        <w:trPr>
          <w:cantSplit/>
          <w:jc w:val="center"/>
        </w:trPr>
        <w:tc>
          <w:tcPr>
            <w:tcW w:w="1589" w:type="dxa"/>
          </w:tcPr>
          <w:p w14:paraId="61818872" w14:textId="40EFAAFD" w:rsidR="00B711D3" w:rsidRDefault="00B711D3" w:rsidP="00B711D3">
            <w:pPr>
              <w:jc w:val="center"/>
            </w:pPr>
            <w:r>
              <w:t>1.1</w:t>
            </w:r>
          </w:p>
        </w:tc>
        <w:tc>
          <w:tcPr>
            <w:tcW w:w="1425" w:type="dxa"/>
          </w:tcPr>
          <w:p w14:paraId="415C6ABC" w14:textId="459C59C2" w:rsidR="00B711D3" w:rsidRDefault="00B711D3" w:rsidP="00B711D3">
            <w:pPr>
              <w:jc w:val="center"/>
            </w:pPr>
            <w:r>
              <w:t>24/06/2020</w:t>
            </w:r>
          </w:p>
        </w:tc>
        <w:tc>
          <w:tcPr>
            <w:tcW w:w="2405" w:type="dxa"/>
          </w:tcPr>
          <w:p w14:paraId="117788AA" w14:textId="1A2C48A9" w:rsidR="00B711D3" w:rsidRDefault="00B711D3" w:rsidP="00B711D3">
            <w:pPr>
              <w:ind w:left="708"/>
              <w:jc w:val="center"/>
            </w:pPr>
            <w:r>
              <w:t>Flávia Monteiro</w:t>
            </w:r>
          </w:p>
        </w:tc>
        <w:tc>
          <w:tcPr>
            <w:tcW w:w="4203" w:type="dxa"/>
          </w:tcPr>
          <w:p w14:paraId="2FEC456D" w14:textId="77777777" w:rsidR="00B711D3" w:rsidRDefault="00B711D3" w:rsidP="000C3055">
            <w:pPr>
              <w:jc w:val="left"/>
            </w:pPr>
            <w:r>
              <w:t>Em atendimento durante o desenvolvimento:</w:t>
            </w:r>
          </w:p>
          <w:p w14:paraId="31C2977C" w14:textId="16302BC2" w:rsidR="00B711D3" w:rsidRDefault="00B711D3" w:rsidP="000C3055">
            <w:pPr>
              <w:jc w:val="left"/>
            </w:pPr>
            <w:r>
              <w:t>- Inclusão da especificação do campo “</w:t>
            </w:r>
            <w:r w:rsidRPr="00972F14">
              <w:t>&lt;situação da denúncia&gt;</w:t>
            </w:r>
            <w:r>
              <w:t>”.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48357B9C" w14:textId="44150F3C" w:rsidR="009258A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7083641" w:history="1">
        <w:r w:rsidR="009258A6" w:rsidRPr="004D2C81">
          <w:rPr>
            <w:rStyle w:val="Hyperlink"/>
            <w:noProof/>
          </w:rPr>
          <w:t>HST-129 – Aba Julgamento Recurso Admissibilidade Corporativo</w:t>
        </w:r>
        <w:r w:rsidR="009258A6">
          <w:rPr>
            <w:noProof/>
            <w:webHidden/>
          </w:rPr>
          <w:tab/>
        </w:r>
        <w:r w:rsidR="009258A6">
          <w:rPr>
            <w:noProof/>
            <w:webHidden/>
          </w:rPr>
          <w:fldChar w:fldCharType="begin"/>
        </w:r>
        <w:r w:rsidR="009258A6">
          <w:rPr>
            <w:noProof/>
            <w:webHidden/>
          </w:rPr>
          <w:instrText xml:space="preserve"> PAGEREF _Toc37083641 \h </w:instrText>
        </w:r>
        <w:r w:rsidR="009258A6">
          <w:rPr>
            <w:noProof/>
            <w:webHidden/>
          </w:rPr>
        </w:r>
        <w:r w:rsidR="009258A6">
          <w:rPr>
            <w:noProof/>
            <w:webHidden/>
          </w:rPr>
          <w:fldChar w:fldCharType="separate"/>
        </w:r>
        <w:r w:rsidR="009258A6">
          <w:rPr>
            <w:noProof/>
            <w:webHidden/>
          </w:rPr>
          <w:t>4</w:t>
        </w:r>
        <w:r w:rsidR="009258A6">
          <w:rPr>
            <w:noProof/>
            <w:webHidden/>
          </w:rPr>
          <w:fldChar w:fldCharType="end"/>
        </w:r>
      </w:hyperlink>
    </w:p>
    <w:p w14:paraId="46D3E491" w14:textId="13529EA0" w:rsidR="009258A6" w:rsidRDefault="00092A6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42" w:history="1">
        <w:r w:rsidR="009258A6" w:rsidRPr="004D2C81">
          <w:rPr>
            <w:rStyle w:val="Hyperlink"/>
            <w:noProof/>
          </w:rPr>
          <w:t>COMO usuário assessor CE/CEN</w:t>
        </w:r>
        <w:r w:rsidR="009258A6">
          <w:rPr>
            <w:noProof/>
            <w:webHidden/>
          </w:rPr>
          <w:tab/>
        </w:r>
        <w:r w:rsidR="009258A6">
          <w:rPr>
            <w:noProof/>
            <w:webHidden/>
          </w:rPr>
          <w:fldChar w:fldCharType="begin"/>
        </w:r>
        <w:r w:rsidR="009258A6">
          <w:rPr>
            <w:noProof/>
            <w:webHidden/>
          </w:rPr>
          <w:instrText xml:space="preserve"> PAGEREF _Toc37083642 \h </w:instrText>
        </w:r>
        <w:r w:rsidR="009258A6">
          <w:rPr>
            <w:noProof/>
            <w:webHidden/>
          </w:rPr>
        </w:r>
        <w:r w:rsidR="009258A6">
          <w:rPr>
            <w:noProof/>
            <w:webHidden/>
          </w:rPr>
          <w:fldChar w:fldCharType="separate"/>
        </w:r>
        <w:r w:rsidR="009258A6">
          <w:rPr>
            <w:noProof/>
            <w:webHidden/>
          </w:rPr>
          <w:t>4</w:t>
        </w:r>
        <w:r w:rsidR="009258A6">
          <w:rPr>
            <w:noProof/>
            <w:webHidden/>
          </w:rPr>
          <w:fldChar w:fldCharType="end"/>
        </w:r>
      </w:hyperlink>
    </w:p>
    <w:p w14:paraId="49F460CC" w14:textId="524FE3F5" w:rsidR="009258A6" w:rsidRDefault="00092A6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43" w:history="1">
        <w:r w:rsidR="009258A6" w:rsidRPr="004D2C81">
          <w:rPr>
            <w:rStyle w:val="Hyperlink"/>
            <w:noProof/>
          </w:rPr>
          <w:t>QUERO visualizar as informações de admissibilidade da denúncia</w:t>
        </w:r>
        <w:r w:rsidR="009258A6">
          <w:rPr>
            <w:noProof/>
            <w:webHidden/>
          </w:rPr>
          <w:tab/>
        </w:r>
        <w:r w:rsidR="009258A6">
          <w:rPr>
            <w:noProof/>
            <w:webHidden/>
          </w:rPr>
          <w:fldChar w:fldCharType="begin"/>
        </w:r>
        <w:r w:rsidR="009258A6">
          <w:rPr>
            <w:noProof/>
            <w:webHidden/>
          </w:rPr>
          <w:instrText xml:space="preserve"> PAGEREF _Toc37083643 \h </w:instrText>
        </w:r>
        <w:r w:rsidR="009258A6">
          <w:rPr>
            <w:noProof/>
            <w:webHidden/>
          </w:rPr>
        </w:r>
        <w:r w:rsidR="009258A6">
          <w:rPr>
            <w:noProof/>
            <w:webHidden/>
          </w:rPr>
          <w:fldChar w:fldCharType="separate"/>
        </w:r>
        <w:r w:rsidR="009258A6">
          <w:rPr>
            <w:noProof/>
            <w:webHidden/>
          </w:rPr>
          <w:t>4</w:t>
        </w:r>
        <w:r w:rsidR="009258A6">
          <w:rPr>
            <w:noProof/>
            <w:webHidden/>
          </w:rPr>
          <w:fldChar w:fldCharType="end"/>
        </w:r>
      </w:hyperlink>
    </w:p>
    <w:p w14:paraId="3F324EF2" w14:textId="6BF65200" w:rsidR="009258A6" w:rsidRDefault="00092A6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44" w:history="1">
        <w:r w:rsidR="009258A6" w:rsidRPr="004D2C81">
          <w:rPr>
            <w:rStyle w:val="Hyperlink"/>
            <w:noProof/>
          </w:rPr>
          <w:t>PARA acompanhar o processo</w:t>
        </w:r>
        <w:r w:rsidR="009258A6">
          <w:rPr>
            <w:noProof/>
            <w:webHidden/>
          </w:rPr>
          <w:tab/>
        </w:r>
        <w:r w:rsidR="009258A6">
          <w:rPr>
            <w:noProof/>
            <w:webHidden/>
          </w:rPr>
          <w:fldChar w:fldCharType="begin"/>
        </w:r>
        <w:r w:rsidR="009258A6">
          <w:rPr>
            <w:noProof/>
            <w:webHidden/>
          </w:rPr>
          <w:instrText xml:space="preserve"> PAGEREF _Toc37083644 \h </w:instrText>
        </w:r>
        <w:r w:rsidR="009258A6">
          <w:rPr>
            <w:noProof/>
            <w:webHidden/>
          </w:rPr>
        </w:r>
        <w:r w:rsidR="009258A6">
          <w:rPr>
            <w:noProof/>
            <w:webHidden/>
          </w:rPr>
          <w:fldChar w:fldCharType="separate"/>
        </w:r>
        <w:r w:rsidR="009258A6">
          <w:rPr>
            <w:noProof/>
            <w:webHidden/>
          </w:rPr>
          <w:t>4</w:t>
        </w:r>
        <w:r w:rsidR="009258A6">
          <w:rPr>
            <w:noProof/>
            <w:webHidden/>
          </w:rPr>
          <w:fldChar w:fldCharType="end"/>
        </w:r>
      </w:hyperlink>
    </w:p>
    <w:p w14:paraId="080B75C8" w14:textId="73B36ED0" w:rsidR="009258A6" w:rsidRDefault="00092A6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45" w:history="1">
        <w:r w:rsidR="009258A6" w:rsidRPr="004D2C81">
          <w:rPr>
            <w:rStyle w:val="Hyperlink"/>
            <w:noProof/>
          </w:rPr>
          <w:t>PROTÓTIPO</w:t>
        </w:r>
        <w:r w:rsidR="009258A6">
          <w:rPr>
            <w:noProof/>
            <w:webHidden/>
          </w:rPr>
          <w:tab/>
        </w:r>
        <w:r w:rsidR="009258A6">
          <w:rPr>
            <w:noProof/>
            <w:webHidden/>
          </w:rPr>
          <w:fldChar w:fldCharType="begin"/>
        </w:r>
        <w:r w:rsidR="009258A6">
          <w:rPr>
            <w:noProof/>
            <w:webHidden/>
          </w:rPr>
          <w:instrText xml:space="preserve"> PAGEREF _Toc37083645 \h </w:instrText>
        </w:r>
        <w:r w:rsidR="009258A6">
          <w:rPr>
            <w:noProof/>
            <w:webHidden/>
          </w:rPr>
        </w:r>
        <w:r w:rsidR="009258A6">
          <w:rPr>
            <w:noProof/>
            <w:webHidden/>
          </w:rPr>
          <w:fldChar w:fldCharType="separate"/>
        </w:r>
        <w:r w:rsidR="009258A6">
          <w:rPr>
            <w:noProof/>
            <w:webHidden/>
          </w:rPr>
          <w:t>4</w:t>
        </w:r>
        <w:r w:rsidR="009258A6">
          <w:rPr>
            <w:noProof/>
            <w:webHidden/>
          </w:rPr>
          <w:fldChar w:fldCharType="end"/>
        </w:r>
      </w:hyperlink>
    </w:p>
    <w:p w14:paraId="3AB2214B" w14:textId="066945CD" w:rsidR="009258A6" w:rsidRDefault="00092A6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46" w:history="1">
        <w:r w:rsidR="009258A6" w:rsidRPr="004D2C81">
          <w:rPr>
            <w:rStyle w:val="Hyperlink"/>
            <w:noProof/>
          </w:rPr>
          <w:t>CRITÉRIOS DE ACEITE</w:t>
        </w:r>
        <w:r w:rsidR="009258A6">
          <w:rPr>
            <w:noProof/>
            <w:webHidden/>
          </w:rPr>
          <w:tab/>
        </w:r>
        <w:r w:rsidR="009258A6">
          <w:rPr>
            <w:noProof/>
            <w:webHidden/>
          </w:rPr>
          <w:fldChar w:fldCharType="begin"/>
        </w:r>
        <w:r w:rsidR="009258A6">
          <w:rPr>
            <w:noProof/>
            <w:webHidden/>
          </w:rPr>
          <w:instrText xml:space="preserve"> PAGEREF _Toc37083646 \h </w:instrText>
        </w:r>
        <w:r w:rsidR="009258A6">
          <w:rPr>
            <w:noProof/>
            <w:webHidden/>
          </w:rPr>
        </w:r>
        <w:r w:rsidR="009258A6">
          <w:rPr>
            <w:noProof/>
            <w:webHidden/>
          </w:rPr>
          <w:fldChar w:fldCharType="separate"/>
        </w:r>
        <w:r w:rsidR="009258A6">
          <w:rPr>
            <w:noProof/>
            <w:webHidden/>
          </w:rPr>
          <w:t>6</w:t>
        </w:r>
        <w:r w:rsidR="009258A6">
          <w:rPr>
            <w:noProof/>
            <w:webHidden/>
          </w:rPr>
          <w:fldChar w:fldCharType="end"/>
        </w:r>
      </w:hyperlink>
    </w:p>
    <w:p w14:paraId="5EB41775" w14:textId="11248404" w:rsidR="009258A6" w:rsidRDefault="00092A6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83647" w:history="1">
        <w:r w:rsidR="009258A6" w:rsidRPr="004D2C81">
          <w:rPr>
            <w:rStyle w:val="Hyperlink"/>
            <w:noProof/>
          </w:rPr>
          <w:t>INFORMAÇÕES COMPLEMENTARES</w:t>
        </w:r>
        <w:r w:rsidR="009258A6">
          <w:rPr>
            <w:noProof/>
            <w:webHidden/>
          </w:rPr>
          <w:tab/>
        </w:r>
        <w:r w:rsidR="009258A6">
          <w:rPr>
            <w:noProof/>
            <w:webHidden/>
          </w:rPr>
          <w:fldChar w:fldCharType="begin"/>
        </w:r>
        <w:r w:rsidR="009258A6">
          <w:rPr>
            <w:noProof/>
            <w:webHidden/>
          </w:rPr>
          <w:instrText xml:space="preserve"> PAGEREF _Toc37083647 \h </w:instrText>
        </w:r>
        <w:r w:rsidR="009258A6">
          <w:rPr>
            <w:noProof/>
            <w:webHidden/>
          </w:rPr>
        </w:r>
        <w:r w:rsidR="009258A6">
          <w:rPr>
            <w:noProof/>
            <w:webHidden/>
          </w:rPr>
          <w:fldChar w:fldCharType="separate"/>
        </w:r>
        <w:r w:rsidR="009258A6">
          <w:rPr>
            <w:noProof/>
            <w:webHidden/>
          </w:rPr>
          <w:t>7</w:t>
        </w:r>
        <w:r w:rsidR="009258A6">
          <w:rPr>
            <w:noProof/>
            <w:webHidden/>
          </w:rPr>
          <w:fldChar w:fldCharType="end"/>
        </w:r>
      </w:hyperlink>
    </w:p>
    <w:p w14:paraId="46621B27" w14:textId="3DF4BBD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E02FD9B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7083641"/>
      <w:r w:rsidR="008838E8">
        <w:lastRenderedPageBreak/>
        <w:t>HST-</w:t>
      </w:r>
      <w:r w:rsidR="004D5A06">
        <w:t>12</w:t>
      </w:r>
      <w:r w:rsidR="00F45A3F">
        <w:t>9</w:t>
      </w:r>
      <w:r w:rsidR="00D175C7">
        <w:t xml:space="preserve"> –</w:t>
      </w:r>
      <w:r w:rsidR="008838E8">
        <w:t xml:space="preserve"> </w:t>
      </w:r>
      <w:r w:rsidR="00BE0CCB">
        <w:t xml:space="preserve">Aba </w:t>
      </w:r>
      <w:r w:rsidR="004D5A06">
        <w:t>Julgamento Recurso Admissibilidade</w:t>
      </w:r>
      <w:r w:rsidR="00F45A3F">
        <w:t xml:space="preserve"> Corporativo</w:t>
      </w:r>
      <w:bookmarkEnd w:id="4"/>
    </w:p>
    <w:p w14:paraId="37D34CD1" w14:textId="786278C7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7083642"/>
      <w:r w:rsidRPr="000628DE">
        <w:t>COMO</w:t>
      </w:r>
      <w:r w:rsidR="00C64B05" w:rsidRPr="000628DE">
        <w:t xml:space="preserve"> </w:t>
      </w:r>
      <w:r w:rsidR="00F13106">
        <w:rPr>
          <w:b w:val="0"/>
        </w:rPr>
        <w:t xml:space="preserve">usuário </w:t>
      </w:r>
      <w:r w:rsidR="00F45A3F">
        <w:rPr>
          <w:b w:val="0"/>
        </w:rPr>
        <w:t>assessor</w:t>
      </w:r>
      <w:r w:rsidR="00F13106">
        <w:rPr>
          <w:b w:val="0"/>
        </w:rPr>
        <w:t xml:space="preserve"> CE/CEN</w:t>
      </w:r>
      <w:bookmarkEnd w:id="5"/>
    </w:p>
    <w:p w14:paraId="4036BB8D" w14:textId="6311C98F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7083643"/>
      <w:r w:rsidRPr="000628DE">
        <w:t>QUERO</w:t>
      </w:r>
      <w:r w:rsidR="005A4527" w:rsidRPr="000628DE">
        <w:t xml:space="preserve"> </w:t>
      </w:r>
      <w:r w:rsidR="00BE0CCB">
        <w:rPr>
          <w:b w:val="0"/>
        </w:rPr>
        <w:t>visualizar as informações de admissibilidade da denúncia</w:t>
      </w:r>
      <w:bookmarkEnd w:id="6"/>
    </w:p>
    <w:p w14:paraId="38E7497A" w14:textId="1137222F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7083644"/>
      <w:r w:rsidRPr="000628DE">
        <w:t>PARA</w:t>
      </w:r>
      <w:r w:rsidR="005A4527" w:rsidRPr="000628DE">
        <w:t xml:space="preserve"> </w:t>
      </w:r>
      <w:r w:rsidR="00BE0CCB">
        <w:rPr>
          <w:b w:val="0"/>
        </w:rPr>
        <w:t>acompanhar o processo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7083645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2D51C328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>Aba</w:t>
      </w:r>
      <w:r w:rsidR="00CC6E51">
        <w:t xml:space="preserve"> Julgamento Recurso de Admissibilidade</w:t>
      </w:r>
      <w:r>
        <w:t xml:space="preserve"> – Denúncia admitida</w:t>
      </w:r>
      <w:r w:rsidR="009B5756">
        <w:t>:</w:t>
      </w:r>
      <w:bookmarkEnd w:id="10"/>
    </w:p>
    <w:p w14:paraId="2E7739CD" w14:textId="0D81A2CA" w:rsidR="00981360" w:rsidRDefault="001E23B6" w:rsidP="00981360">
      <w:pPr>
        <w:pStyle w:val="EstiloPrototipo3"/>
      </w:pPr>
      <w:r>
        <w:rPr>
          <w:noProof/>
        </w:rPr>
        <w:drawing>
          <wp:inline distT="0" distB="0" distL="0" distR="0" wp14:anchorId="7F2A019B" wp14:editId="77F1DFFD">
            <wp:extent cx="5760085" cy="4960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5F1096" w:rsidRPr="00E976B5" w14:paraId="11B56CBF" w14:textId="77777777" w:rsidTr="00B82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3CB1F29E" w14:textId="77777777" w:rsidR="005F1096" w:rsidRPr="00E976B5" w:rsidRDefault="005F1096" w:rsidP="00B827E8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_Ref26368229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P01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F1096" w:rsidRPr="005D2A67" w14:paraId="7C8D9AA3" w14:textId="77777777" w:rsidTr="00B8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78198A97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06E6AD55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5A944DB3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675B23C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6C4351FB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DACEE23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1E389A8B" w14:textId="77777777" w:rsidR="005F1096" w:rsidRPr="005D2A67" w:rsidRDefault="005F1096" w:rsidP="00B827E8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0C3055" w:rsidRPr="00017568" w14:paraId="2C445EE1" w14:textId="77777777" w:rsidTr="00B82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CE35BFF" w14:textId="77777777" w:rsidR="000C3055" w:rsidRPr="009B42E9" w:rsidRDefault="000C3055" w:rsidP="000C305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1" w:name="_GoBack" w:colFirst="1" w:colLast="6"/>
          </w:p>
        </w:tc>
        <w:tc>
          <w:tcPr>
            <w:tcW w:w="2154" w:type="dxa"/>
            <w:gridSpan w:val="2"/>
          </w:tcPr>
          <w:p w14:paraId="594D09E5" w14:textId="62476389" w:rsidR="000C3055" w:rsidRDefault="000C3055" w:rsidP="000C305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</w:t>
            </w:r>
            <w:proofErr w:type="gramStart"/>
            <w:r>
              <w:rPr>
                <w:rFonts w:cs="Arial"/>
                <w:sz w:val="18"/>
                <w:szCs w:val="18"/>
              </w:rPr>
              <w:t>situação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da denúncia&gt;</w:t>
            </w:r>
          </w:p>
        </w:tc>
        <w:tc>
          <w:tcPr>
            <w:tcW w:w="1276" w:type="dxa"/>
          </w:tcPr>
          <w:p w14:paraId="7B81823C" w14:textId="67C26D83" w:rsidR="000C3055" w:rsidRDefault="000C3055" w:rsidP="000C305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situação da denúncia.</w:t>
            </w:r>
          </w:p>
        </w:tc>
        <w:tc>
          <w:tcPr>
            <w:tcW w:w="708" w:type="dxa"/>
            <w:gridSpan w:val="2"/>
          </w:tcPr>
          <w:p w14:paraId="326E3527" w14:textId="28F02643" w:rsidR="000C3055" w:rsidRDefault="000C3055" w:rsidP="000C305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Alfanumérico</w:t>
            </w:r>
          </w:p>
        </w:tc>
        <w:tc>
          <w:tcPr>
            <w:tcW w:w="751" w:type="dxa"/>
            <w:gridSpan w:val="2"/>
          </w:tcPr>
          <w:p w14:paraId="48F9EEA9" w14:textId="1FF8B2DB" w:rsidR="000C3055" w:rsidRDefault="000C3055" w:rsidP="000C305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745ACE6" w14:textId="22F23F39" w:rsidR="000C3055" w:rsidRDefault="000C3055" w:rsidP="000C305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D57852" w14:textId="77777777" w:rsidR="000C3055" w:rsidRPr="00A20427" w:rsidRDefault="000C3055" w:rsidP="000C3055">
            <w:pPr>
              <w:pStyle w:val="PargrafodaLista"/>
              <w:numPr>
                <w:ilvl w:val="0"/>
                <w:numId w:val="8"/>
              </w:numPr>
              <w:spacing w:before="60" w:after="60"/>
              <w:ind w:left="360"/>
              <w:rPr>
                <w:sz w:val="18"/>
                <w:szCs w:val="18"/>
              </w:rPr>
            </w:pPr>
            <w:r w:rsidRPr="00A20427">
              <w:rPr>
                <w:sz w:val="18"/>
                <w:szCs w:val="18"/>
              </w:rPr>
              <w:t>Caso a denúncia tenha sido julgada provida, então o sistema apresenta o valor “Admitida”.</w:t>
            </w:r>
          </w:p>
          <w:p w14:paraId="3275DA93" w14:textId="77777777" w:rsidR="000C3055" w:rsidRPr="00A20427" w:rsidRDefault="000C3055" w:rsidP="000C3055">
            <w:pPr>
              <w:pStyle w:val="PargrafodaLista"/>
              <w:numPr>
                <w:ilvl w:val="0"/>
                <w:numId w:val="8"/>
              </w:numPr>
              <w:spacing w:before="60" w:after="60"/>
              <w:ind w:left="360"/>
              <w:rPr>
                <w:sz w:val="18"/>
                <w:szCs w:val="18"/>
              </w:rPr>
            </w:pPr>
            <w:r w:rsidRPr="00A20427">
              <w:rPr>
                <w:sz w:val="18"/>
                <w:szCs w:val="18"/>
              </w:rPr>
              <w:t>Caso a denúncia tenha sido julgada improvida, então o sistema apresenta o valor “</w:t>
            </w:r>
            <w:r w:rsidRPr="00A20427">
              <w:rPr>
                <w:sz w:val="18"/>
                <w:szCs w:val="18"/>
              </w:rPr>
              <w:t>Ina</w:t>
            </w:r>
            <w:r w:rsidRPr="00A20427">
              <w:rPr>
                <w:sz w:val="18"/>
                <w:szCs w:val="18"/>
              </w:rPr>
              <w:t>dmitida”.</w:t>
            </w:r>
          </w:p>
          <w:p w14:paraId="0706D5CA" w14:textId="6E4F0BBF" w:rsidR="000C3055" w:rsidRDefault="000C3055" w:rsidP="000C305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A20427">
              <w:rPr>
                <w:sz w:val="18"/>
                <w:szCs w:val="18"/>
              </w:rPr>
              <w:t xml:space="preserve">O valor </w:t>
            </w:r>
            <w:r w:rsidRPr="00A20427">
              <w:rPr>
                <w:sz w:val="18"/>
                <w:szCs w:val="18"/>
              </w:rPr>
              <w:t xml:space="preserve">é apresentado (s) abaixo do </w:t>
            </w:r>
            <w:proofErr w:type="gramStart"/>
            <w:r w:rsidRPr="00A20427">
              <w:rPr>
                <w:sz w:val="18"/>
                <w:szCs w:val="18"/>
              </w:rPr>
              <w:t xml:space="preserve">ícone </w:t>
            </w:r>
            <w:r w:rsidRPr="00A20427">
              <w:rPr>
                <w:noProof/>
              </w:rPr>
              <w:drawing>
                <wp:inline distT="0" distB="0" distL="0" distR="0" wp14:anchorId="69829020" wp14:editId="50E011A3">
                  <wp:extent cx="219456" cy="227897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2" cy="2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20427">
              <w:rPr>
                <w:sz w:val="18"/>
                <w:szCs w:val="18"/>
              </w:rPr>
              <w:t>,</w:t>
            </w:r>
            <w:proofErr w:type="gramEnd"/>
            <w:r w:rsidRPr="00A20427">
              <w:rPr>
                <w:sz w:val="18"/>
                <w:szCs w:val="18"/>
              </w:rPr>
              <w:t xml:space="preserve"> localizado no lado </w:t>
            </w:r>
            <w:r w:rsidRPr="00A20427">
              <w:rPr>
                <w:sz w:val="18"/>
                <w:szCs w:val="18"/>
              </w:rPr>
              <w:t>direito</w:t>
            </w:r>
            <w:r>
              <w:rPr>
                <w:sz w:val="18"/>
                <w:szCs w:val="18"/>
              </w:rPr>
              <w:t xml:space="preserve"> </w:t>
            </w:r>
            <w:r w:rsidRPr="00A20427">
              <w:rPr>
                <w:sz w:val="18"/>
                <w:szCs w:val="18"/>
              </w:rPr>
              <w:t>da tela.</w:t>
            </w:r>
          </w:p>
        </w:tc>
      </w:tr>
      <w:bookmarkEnd w:id="11"/>
      <w:tr w:rsidR="000371BA" w:rsidRPr="00017568" w14:paraId="24E07230" w14:textId="77777777" w:rsidTr="00B8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F725EBE" w14:textId="77777777" w:rsidR="000371BA" w:rsidRPr="009B42E9" w:rsidRDefault="000371BA" w:rsidP="000371BA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1A97EDB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denúncia</w:t>
            </w:r>
          </w:p>
        </w:tc>
        <w:tc>
          <w:tcPr>
            <w:tcW w:w="1276" w:type="dxa"/>
          </w:tcPr>
          <w:p w14:paraId="1E747D9D" w14:textId="77777777" w:rsidR="000371BA" w:rsidRPr="00F23DF4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número da denúncia</w:t>
            </w:r>
          </w:p>
        </w:tc>
        <w:tc>
          <w:tcPr>
            <w:tcW w:w="708" w:type="dxa"/>
            <w:gridSpan w:val="2"/>
          </w:tcPr>
          <w:p w14:paraId="7603B2A5" w14:textId="77777777" w:rsidR="000371BA" w:rsidRPr="00410002" w:rsidRDefault="000371BA" w:rsidP="000371B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6E95024" w14:textId="77777777" w:rsidR="000371BA" w:rsidRPr="00F23DF4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FB433A5" w14:textId="77777777" w:rsidR="000371BA" w:rsidRPr="00F23DF4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F2E0E1D" w14:textId="77777777" w:rsidR="000371BA" w:rsidRPr="006146CE" w:rsidRDefault="000371BA" w:rsidP="000371B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</w:tc>
      </w:tr>
      <w:tr w:rsidR="000371BA" w:rsidRPr="00017568" w14:paraId="0B15D8EA" w14:textId="77777777" w:rsidTr="00B82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1895475" w14:textId="77777777" w:rsidR="000371BA" w:rsidRPr="009B42E9" w:rsidRDefault="000371BA" w:rsidP="000371BA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C79EF1D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0CD6E083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data de cadastro do julgamento do recurso.</w:t>
            </w:r>
          </w:p>
        </w:tc>
        <w:tc>
          <w:tcPr>
            <w:tcW w:w="708" w:type="dxa"/>
            <w:gridSpan w:val="2"/>
          </w:tcPr>
          <w:p w14:paraId="2A6FC52D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CEC230C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A0932B7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EB6887" w14:textId="77777777" w:rsidR="000371BA" w:rsidRPr="002D561C" w:rsidRDefault="000371BA" w:rsidP="000371B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0371BA" w:rsidRPr="00017568" w14:paraId="767FCB45" w14:textId="77777777" w:rsidTr="00B8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02F42A0" w14:textId="77777777" w:rsidR="000371BA" w:rsidRPr="009B42E9" w:rsidRDefault="000371BA" w:rsidP="000371BA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01BE81E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julgamento do recurso de admissibilidade</w:t>
            </w:r>
          </w:p>
        </w:tc>
        <w:tc>
          <w:tcPr>
            <w:tcW w:w="1276" w:type="dxa"/>
          </w:tcPr>
          <w:p w14:paraId="19A48145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julgamento do recurso de admissibilidade</w:t>
            </w:r>
          </w:p>
        </w:tc>
        <w:tc>
          <w:tcPr>
            <w:tcW w:w="708" w:type="dxa"/>
            <w:gridSpan w:val="2"/>
          </w:tcPr>
          <w:p w14:paraId="56FFFAA6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53F9031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628B7221" w14:textId="77777777" w:rsidR="000371BA" w:rsidRDefault="000371BA" w:rsidP="000371B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AA63D06" w14:textId="77777777" w:rsidR="000371BA" w:rsidRDefault="000371BA" w:rsidP="000371B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0371BA" w:rsidRPr="00FD775E" w14:paraId="3FD3FC48" w14:textId="77777777" w:rsidTr="00B82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1FA609D5" w14:textId="77777777" w:rsidR="000371BA" w:rsidRPr="005D2A67" w:rsidRDefault="000371BA" w:rsidP="000371BA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371BA" w:rsidRPr="000126F0" w14:paraId="3BEDEE40" w14:textId="77777777" w:rsidTr="00B82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2823012" w14:textId="77777777" w:rsidR="000371BA" w:rsidRPr="00587974" w:rsidRDefault="000371BA" w:rsidP="000371BA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77AFB2F" w14:textId="77777777" w:rsidR="000371BA" w:rsidRPr="00587974" w:rsidRDefault="000371BA" w:rsidP="000371BA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6402E8FA" w14:textId="77777777" w:rsidR="000371BA" w:rsidRPr="00587974" w:rsidRDefault="000371BA" w:rsidP="000371B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EB0B3C8" w14:textId="77777777" w:rsidR="000371BA" w:rsidRPr="00587974" w:rsidRDefault="000371BA" w:rsidP="000371BA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371BA" w:rsidRPr="000126F0" w14:paraId="6E3FF8A9" w14:textId="77777777" w:rsidTr="00B82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1D9EAFD" w14:textId="6BED4C91" w:rsidR="000371BA" w:rsidRDefault="000371BA" w:rsidP="000371B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Admitido ou Inadmitido</w:t>
            </w:r>
          </w:p>
        </w:tc>
        <w:tc>
          <w:tcPr>
            <w:tcW w:w="1928" w:type="dxa"/>
            <w:gridSpan w:val="3"/>
          </w:tcPr>
          <w:p w14:paraId="1018A84E" w14:textId="3AF2E642" w:rsidR="000371BA" w:rsidRDefault="000371BA" w:rsidP="000371B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ícone de admitido quando a denúncia for admitida ou o ícone de inadmitido quando a denúncia for inadmitida</w:t>
            </w:r>
          </w:p>
        </w:tc>
        <w:tc>
          <w:tcPr>
            <w:tcW w:w="802" w:type="dxa"/>
            <w:gridSpan w:val="2"/>
          </w:tcPr>
          <w:p w14:paraId="1CFD7B40" w14:textId="77777777" w:rsidR="000371BA" w:rsidRDefault="000371BA" w:rsidP="000371B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148" w:type="dxa"/>
            <w:gridSpan w:val="3"/>
          </w:tcPr>
          <w:p w14:paraId="436E0198" w14:textId="1B5B5FC0" w:rsidR="000371BA" w:rsidRDefault="000371BA" w:rsidP="000371BA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Ícone exibido no lado direito da tela conforme protótipo </w:t>
            </w:r>
            <w:r w:rsidRPr="0036610C">
              <w:rPr>
                <w:b/>
                <w:bCs/>
                <w:sz w:val="18"/>
                <w:szCs w:val="18"/>
              </w:rPr>
              <w:fldChar w:fldCharType="begin"/>
            </w:r>
            <w:r w:rsidRPr="0036610C">
              <w:rPr>
                <w:b/>
                <w:bCs/>
                <w:sz w:val="18"/>
                <w:szCs w:val="18"/>
              </w:rPr>
              <w:instrText xml:space="preserve"> REF _Ref26368229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36610C">
              <w:rPr>
                <w:b/>
                <w:bCs/>
                <w:sz w:val="18"/>
                <w:szCs w:val="18"/>
              </w:rPr>
            </w:r>
            <w:r w:rsidRPr="0036610C">
              <w:rPr>
                <w:b/>
                <w:bCs/>
                <w:sz w:val="18"/>
                <w:szCs w:val="18"/>
              </w:rPr>
              <w:fldChar w:fldCharType="separate"/>
            </w:r>
            <w:r w:rsidRPr="0036610C">
              <w:rPr>
                <w:b/>
                <w:bCs/>
                <w:sz w:val="18"/>
                <w:szCs w:val="18"/>
              </w:rPr>
              <w:t>P01</w:t>
            </w:r>
            <w:r w:rsidRPr="0036610C">
              <w:rPr>
                <w:b/>
                <w:bCs/>
                <w:sz w:val="18"/>
                <w:szCs w:val="18"/>
              </w:rPr>
              <w:fldChar w:fldCharType="end"/>
            </w:r>
            <w:r w:rsidRPr="0036610C">
              <w:rPr>
                <w:b/>
                <w:bCs/>
                <w:sz w:val="18"/>
                <w:szCs w:val="18"/>
              </w:rPr>
              <w:t xml:space="preserve"> </w:t>
            </w:r>
            <w:r w:rsidRPr="0036610C">
              <w:rPr>
                <w:b/>
                <w:bCs/>
                <w:sz w:val="18"/>
                <w:szCs w:val="18"/>
              </w:rPr>
              <w:fldChar w:fldCharType="begin"/>
            </w:r>
            <w:r w:rsidRPr="0036610C">
              <w:rPr>
                <w:b/>
                <w:bCs/>
                <w:sz w:val="18"/>
                <w:szCs w:val="18"/>
              </w:rPr>
              <w:instrText xml:space="preserve"> REF _Ref37080146 \r \h </w:instrText>
            </w:r>
            <w:r>
              <w:rPr>
                <w:b/>
                <w:bCs/>
                <w:sz w:val="18"/>
                <w:szCs w:val="18"/>
              </w:rPr>
              <w:instrText xml:space="preserve"> \* MERGEFORMAT </w:instrText>
            </w:r>
            <w:r w:rsidRPr="0036610C">
              <w:rPr>
                <w:b/>
                <w:bCs/>
                <w:sz w:val="18"/>
                <w:szCs w:val="18"/>
              </w:rPr>
            </w:r>
            <w:r w:rsidRPr="0036610C">
              <w:rPr>
                <w:b/>
                <w:bCs/>
                <w:sz w:val="18"/>
                <w:szCs w:val="18"/>
              </w:rPr>
              <w:fldChar w:fldCharType="separate"/>
            </w:r>
            <w:r w:rsidRPr="0036610C">
              <w:rPr>
                <w:b/>
                <w:bCs/>
                <w:sz w:val="18"/>
                <w:szCs w:val="18"/>
              </w:rPr>
              <w:t>P02</w:t>
            </w:r>
            <w:r w:rsidRPr="0036610C">
              <w:rPr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40529F31" w14:textId="77777777" w:rsidR="005F1096" w:rsidRDefault="005F1096" w:rsidP="00981360">
      <w:pPr>
        <w:pStyle w:val="EstiloPrototipo3"/>
      </w:pPr>
    </w:p>
    <w:p w14:paraId="47DD3A35" w14:textId="240A4778" w:rsidR="00BE0CCB" w:rsidRDefault="00CC6E51" w:rsidP="00BE0CCB">
      <w:pPr>
        <w:pStyle w:val="EstiloPrototipo3"/>
        <w:numPr>
          <w:ilvl w:val="0"/>
          <w:numId w:val="3"/>
        </w:numPr>
      </w:pPr>
      <w:bookmarkStart w:id="12" w:name="_Ref37080146"/>
      <w:r>
        <w:t xml:space="preserve">Aba Julgamento Recurso de Admissibilidade </w:t>
      </w:r>
      <w:r w:rsidR="00BE0CCB">
        <w:t xml:space="preserve">– Denúncia </w:t>
      </w:r>
      <w:r w:rsidR="00E1632A">
        <w:t>in</w:t>
      </w:r>
      <w:r w:rsidR="00BE0CCB">
        <w:t>admitida:</w:t>
      </w:r>
      <w:bookmarkEnd w:id="12"/>
    </w:p>
    <w:p w14:paraId="31202B79" w14:textId="0A92765E" w:rsidR="00A66BD6" w:rsidRDefault="001E23B6" w:rsidP="00342A09">
      <w:pPr>
        <w:pStyle w:val="EstiloPrototipo3"/>
      </w:pPr>
      <w:r>
        <w:rPr>
          <w:noProof/>
        </w:rPr>
        <w:drawing>
          <wp:inline distT="0" distB="0" distL="0" distR="0" wp14:anchorId="07B344EC" wp14:editId="71BDAB3F">
            <wp:extent cx="5760085" cy="4960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F83D" w14:textId="77777777" w:rsidR="00507A39" w:rsidRDefault="00507A39" w:rsidP="005834A3">
      <w:pPr>
        <w:pStyle w:val="EstiloPrototipo3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37083646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05E923A" w14:textId="53909E0E" w:rsidR="00CF3C4D" w:rsidRDefault="00F77037" w:rsidP="0062734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3564883"/>
      <w:r>
        <w:t xml:space="preserve">Após o </w:t>
      </w:r>
      <w:r w:rsidR="00E63B53">
        <w:t>assessor</w:t>
      </w:r>
      <w:r>
        <w:t xml:space="preserve"> CEN realizar </w:t>
      </w:r>
      <w:r w:rsidR="00E63B53">
        <w:t>o julgamento do recurso de admissibilidade</w:t>
      </w:r>
      <w:r>
        <w:t xml:space="preserve">, então o sistema exibe </w:t>
      </w:r>
      <w:r w:rsidR="00E63B53">
        <w:t xml:space="preserve">a aba “Julgamento Recurso de Admissibilidade”, conforme interfaces </w:t>
      </w:r>
      <w:r w:rsidR="00E63B53" w:rsidRPr="00E63B53">
        <w:rPr>
          <w:b/>
          <w:bCs/>
        </w:rPr>
        <w:fldChar w:fldCharType="begin"/>
      </w:r>
      <w:r w:rsidR="00E63B53" w:rsidRPr="00E63B53">
        <w:rPr>
          <w:b/>
          <w:bCs/>
        </w:rPr>
        <w:instrText xml:space="preserve"> REF _Ref26368229 \r \h </w:instrText>
      </w:r>
      <w:r w:rsidR="00E63B53">
        <w:rPr>
          <w:b/>
          <w:bCs/>
        </w:rPr>
        <w:instrText xml:space="preserve"> \* MERGEFORMAT </w:instrText>
      </w:r>
      <w:r w:rsidR="00E63B53" w:rsidRPr="00E63B53">
        <w:rPr>
          <w:b/>
          <w:bCs/>
        </w:rPr>
      </w:r>
      <w:r w:rsidR="00E63B53" w:rsidRPr="00E63B53">
        <w:rPr>
          <w:b/>
          <w:bCs/>
        </w:rPr>
        <w:fldChar w:fldCharType="separate"/>
      </w:r>
      <w:r w:rsidR="00E63B53" w:rsidRPr="00E63B53">
        <w:rPr>
          <w:b/>
          <w:bCs/>
        </w:rPr>
        <w:t>P01</w:t>
      </w:r>
      <w:r w:rsidR="00E63B53" w:rsidRPr="00E63B53">
        <w:rPr>
          <w:b/>
          <w:bCs/>
        </w:rPr>
        <w:fldChar w:fldCharType="end"/>
      </w:r>
      <w:r w:rsidR="00E63B53" w:rsidRPr="00E63B53">
        <w:rPr>
          <w:b/>
          <w:bCs/>
        </w:rPr>
        <w:t xml:space="preserve"> </w:t>
      </w:r>
      <w:r w:rsidR="00E63B53" w:rsidRPr="00E63B53">
        <w:rPr>
          <w:b/>
          <w:bCs/>
        </w:rPr>
        <w:fldChar w:fldCharType="begin"/>
      </w:r>
      <w:r w:rsidR="00E63B53" w:rsidRPr="00E63B53">
        <w:rPr>
          <w:b/>
          <w:bCs/>
        </w:rPr>
        <w:instrText xml:space="preserve"> REF _Ref37080146 \r \h </w:instrText>
      </w:r>
      <w:r w:rsidR="00E63B53">
        <w:rPr>
          <w:b/>
          <w:bCs/>
        </w:rPr>
        <w:instrText xml:space="preserve"> \* MERGEFORMAT </w:instrText>
      </w:r>
      <w:r w:rsidR="00E63B53" w:rsidRPr="00E63B53">
        <w:rPr>
          <w:b/>
          <w:bCs/>
        </w:rPr>
      </w:r>
      <w:r w:rsidR="00E63B53" w:rsidRPr="00E63B53">
        <w:rPr>
          <w:b/>
          <w:bCs/>
        </w:rPr>
        <w:fldChar w:fldCharType="separate"/>
      </w:r>
      <w:r w:rsidR="00E63B53" w:rsidRPr="00E63B53">
        <w:rPr>
          <w:b/>
          <w:bCs/>
        </w:rPr>
        <w:t>P02</w:t>
      </w:r>
      <w:r w:rsidR="00E63B53" w:rsidRPr="00E63B53">
        <w:rPr>
          <w:b/>
          <w:bCs/>
        </w:rPr>
        <w:fldChar w:fldCharType="end"/>
      </w:r>
      <w:r w:rsidR="00E63B53">
        <w:t xml:space="preserve">; </w:t>
      </w:r>
    </w:p>
    <w:p w14:paraId="73579AD9" w14:textId="77777777" w:rsidR="001E23B6" w:rsidRDefault="001E23B6" w:rsidP="0062734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sistema deve disponibilizar essa aba no ambiente corporativo para os assessores CE/CEN;</w:t>
      </w:r>
    </w:p>
    <w:p w14:paraId="309BF8DA" w14:textId="4DF1BACD" w:rsidR="00E52E3B" w:rsidRDefault="00302547" w:rsidP="0062734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é acionada a partir da história</w:t>
      </w:r>
      <w:r w:rsidR="00EA30DA">
        <w:t xml:space="preserve"> </w:t>
      </w:r>
      <w:r w:rsidR="00EA30DA" w:rsidRPr="00EA30DA">
        <w:rPr>
          <w:b/>
          <w:bCs/>
        </w:rPr>
        <w:t>HST126</w:t>
      </w:r>
      <w:proofErr w:type="gramStart"/>
      <w:r w:rsidR="00EA30DA" w:rsidRPr="00EA30DA">
        <w:rPr>
          <w:b/>
          <w:bCs/>
        </w:rPr>
        <w:t>_Julgar</w:t>
      </w:r>
      <w:proofErr w:type="gramEnd"/>
      <w:r w:rsidR="00EA30DA" w:rsidRPr="00EA30DA">
        <w:rPr>
          <w:b/>
          <w:bCs/>
        </w:rPr>
        <w:t>_Recurso_Admissibilidade_Corporativo</w:t>
      </w:r>
      <w:r w:rsidR="00EA30DA">
        <w:t>, quando o assessor</w:t>
      </w:r>
      <w:r w:rsidR="001E23B6">
        <w:t xml:space="preserve"> CEN</w:t>
      </w:r>
      <w:r w:rsidR="00EA30DA">
        <w:t xml:space="preserve"> realizar o julgamento do recurso de admissibilidade.</w:t>
      </w:r>
      <w:r w:rsidR="00F77037">
        <w:t xml:space="preserve"> </w:t>
      </w:r>
    </w:p>
    <w:p w14:paraId="42AA21CA" w14:textId="77777777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End w:id="14"/>
      <w:bookmarkEnd w:id="15"/>
    </w:p>
    <w:p w14:paraId="05B2A9BF" w14:textId="5F9D2001" w:rsidR="00875134" w:rsidRPr="00875134" w:rsidRDefault="0087513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t xml:space="preserve">Ao </w:t>
      </w:r>
      <w:r w:rsidR="000A3944">
        <w:t xml:space="preserve">acessar a aba </w:t>
      </w:r>
      <w:r w:rsidRPr="00875134">
        <w:t>“</w:t>
      </w:r>
      <w:r w:rsidR="00BE60E7" w:rsidRPr="00BE60E7">
        <w:rPr>
          <w:b/>
          <w:bCs/>
        </w:rPr>
        <w:t>Julgamento Recurso de Admissibilidade</w:t>
      </w:r>
      <w:r w:rsidRPr="00875134">
        <w:t xml:space="preserve">”, então o sistema exibe </w:t>
      </w:r>
      <w:r w:rsidR="00BE60E7">
        <w:t>a interface</w:t>
      </w:r>
      <w:r w:rsidRPr="00875134">
        <w:t xml:space="preserve"> </w:t>
      </w:r>
      <w:r w:rsidRPr="00875134">
        <w:rPr>
          <w:b/>
        </w:rPr>
        <w:fldChar w:fldCharType="begin"/>
      </w:r>
      <w:r w:rsidRPr="00875134">
        <w:rPr>
          <w:b/>
        </w:rPr>
        <w:instrText xml:space="preserve"> REF _Ref26368229 \r \h  \* MERGEFORMAT </w:instrText>
      </w:r>
      <w:r w:rsidRPr="00875134">
        <w:rPr>
          <w:b/>
        </w:rPr>
      </w:r>
      <w:r w:rsidRPr="00875134">
        <w:rPr>
          <w:b/>
        </w:rPr>
        <w:fldChar w:fldCharType="separate"/>
      </w:r>
      <w:r w:rsidRPr="00875134">
        <w:rPr>
          <w:b/>
        </w:rPr>
        <w:t>P01</w:t>
      </w:r>
      <w:r w:rsidRPr="00875134">
        <w:rPr>
          <w:b/>
        </w:rPr>
        <w:fldChar w:fldCharType="end"/>
      </w:r>
      <w:r w:rsidR="000A3944">
        <w:rPr>
          <w:b/>
        </w:rPr>
        <w:t xml:space="preserve"> </w:t>
      </w:r>
      <w:r w:rsidR="000A3944" w:rsidRPr="000A3944">
        <w:t>para as denúncias admitidas</w:t>
      </w:r>
      <w:r w:rsidRPr="00875134">
        <w:t>;</w:t>
      </w:r>
    </w:p>
    <w:p w14:paraId="61AE9F2A" w14:textId="489F3368" w:rsidR="00875134" w:rsidRDefault="000A3944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875134">
        <w:lastRenderedPageBreak/>
        <w:t xml:space="preserve">Ao </w:t>
      </w:r>
      <w:r>
        <w:t xml:space="preserve">acessar a aba </w:t>
      </w:r>
      <w:r w:rsidRPr="00875134">
        <w:t>“</w:t>
      </w:r>
      <w:r w:rsidR="00504FF6" w:rsidRPr="00BE60E7">
        <w:rPr>
          <w:b/>
          <w:bCs/>
        </w:rPr>
        <w:t>Julgamento Recurso de Admissibilidade</w:t>
      </w:r>
      <w:r w:rsidRPr="00875134">
        <w:t xml:space="preserve">”, então o sistema exibe </w:t>
      </w:r>
      <w:r w:rsidR="00504FF6">
        <w:t xml:space="preserve">a interface </w:t>
      </w:r>
      <w:r w:rsidR="00875134" w:rsidRPr="00875134">
        <w:rPr>
          <w:b/>
        </w:rPr>
        <w:fldChar w:fldCharType="begin"/>
      </w:r>
      <w:r w:rsidR="00875134" w:rsidRPr="00875134">
        <w:rPr>
          <w:b/>
        </w:rPr>
        <w:instrText xml:space="preserve"> REF _Ref26369985 \r \h  \* MERGEFORMAT </w:instrText>
      </w:r>
      <w:r w:rsidR="00875134" w:rsidRPr="00875134">
        <w:rPr>
          <w:b/>
        </w:rPr>
      </w:r>
      <w:r w:rsidR="00875134" w:rsidRPr="00875134">
        <w:rPr>
          <w:b/>
        </w:rPr>
        <w:fldChar w:fldCharType="separate"/>
      </w:r>
      <w:r w:rsidR="00875134" w:rsidRPr="00875134">
        <w:rPr>
          <w:b/>
        </w:rPr>
        <w:t>P02</w:t>
      </w:r>
      <w:r w:rsidR="00875134" w:rsidRPr="00875134">
        <w:rPr>
          <w:b/>
        </w:rPr>
        <w:fldChar w:fldCharType="end"/>
      </w:r>
      <w:r>
        <w:t xml:space="preserve"> </w:t>
      </w:r>
      <w:r w:rsidRPr="000A3944">
        <w:t xml:space="preserve">para as denúncias </w:t>
      </w:r>
      <w:r>
        <w:t>in</w:t>
      </w:r>
      <w:r w:rsidRPr="000A3944">
        <w:t>admitidas</w:t>
      </w:r>
      <w:r w:rsidRPr="00875134">
        <w:t>;</w:t>
      </w:r>
    </w:p>
    <w:p w14:paraId="1E840023" w14:textId="42FDA177" w:rsidR="00861B1A" w:rsidRDefault="00861B1A" w:rsidP="0087513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usuário não tenha permissão para acesso a página, o sistema apresenta a mensagem </w:t>
      </w:r>
      <w:r w:rsidRPr="00E126FF">
        <w:rPr>
          <w:b/>
          <w:bCs/>
        </w:rPr>
        <w:t>[ME01]</w:t>
      </w:r>
      <w:r>
        <w:t xml:space="preserve"> e redireciona para tela inicial do sistema.</w:t>
      </w:r>
    </w:p>
    <w:p w14:paraId="4EE36720" w14:textId="02F458C8" w:rsidR="00DD5B42" w:rsidRDefault="00DD5B42" w:rsidP="00DD5B4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305E21D6" w14:textId="77777777" w:rsidR="00861B1A" w:rsidRPr="00AD0154" w:rsidRDefault="00861B1A" w:rsidP="00861B1A">
      <w:pPr>
        <w:pStyle w:val="Ttulo2"/>
        <w:numPr>
          <w:ilvl w:val="0"/>
          <w:numId w:val="5"/>
        </w:numPr>
        <w:spacing w:before="240"/>
      </w:pPr>
      <w:bookmarkStart w:id="16" w:name="_Hlk36798356"/>
      <w:r>
        <w:t>MENSAGENS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861B1A" w:rsidRPr="00FD775E" w14:paraId="37D8A4A3" w14:textId="77777777" w:rsidTr="00453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2644C8D0" w14:textId="77777777" w:rsidR="00861B1A" w:rsidRDefault="00861B1A" w:rsidP="004536B4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861B1A" w:rsidRPr="00FD775E" w14:paraId="1C918D75" w14:textId="77777777" w:rsidTr="00453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0D30C939" w14:textId="77777777" w:rsidR="00861B1A" w:rsidRPr="005D2A67" w:rsidRDefault="00861B1A" w:rsidP="004536B4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23A4588A" w14:textId="77777777" w:rsidR="00861B1A" w:rsidRPr="005D2A67" w:rsidRDefault="00861B1A" w:rsidP="004536B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2E56EE3" w14:textId="77777777" w:rsidR="00861B1A" w:rsidRPr="005D2A67" w:rsidRDefault="00861B1A" w:rsidP="004536B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66DBE29D" w14:textId="77777777" w:rsidR="00861B1A" w:rsidRDefault="00861B1A" w:rsidP="004536B4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861B1A" w:rsidRPr="000126F0" w14:paraId="2D98072E" w14:textId="77777777" w:rsidTr="004536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16EC94FA" w14:textId="77777777" w:rsidR="00861B1A" w:rsidRPr="0016231A" w:rsidRDefault="00861B1A" w:rsidP="004536B4">
            <w:pPr>
              <w:spacing w:before="60" w:after="60"/>
              <w:ind w:left="360"/>
              <w:jc w:val="center"/>
              <w:rPr>
                <w:sz w:val="18"/>
                <w:szCs w:val="18"/>
              </w:rPr>
            </w:pPr>
            <w:bookmarkStart w:id="17" w:name="_Ref23434261"/>
            <w:r>
              <w:rPr>
                <w:sz w:val="18"/>
                <w:szCs w:val="18"/>
              </w:rPr>
              <w:t>ME01</w:t>
            </w:r>
          </w:p>
        </w:tc>
        <w:bookmarkEnd w:id="17"/>
        <w:tc>
          <w:tcPr>
            <w:tcW w:w="5293" w:type="dxa"/>
          </w:tcPr>
          <w:p w14:paraId="0D1BFBA3" w14:textId="77777777" w:rsidR="00861B1A" w:rsidRDefault="00861B1A" w:rsidP="004536B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Prezado(a), você não possui acesso a essa página.</w:t>
            </w:r>
          </w:p>
        </w:tc>
        <w:tc>
          <w:tcPr>
            <w:tcW w:w="1409" w:type="dxa"/>
          </w:tcPr>
          <w:p w14:paraId="05915444" w14:textId="77777777" w:rsidR="00861B1A" w:rsidRPr="000126F0" w:rsidRDefault="00861B1A" w:rsidP="004536B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35A6316" w14:textId="77777777" w:rsidR="00861B1A" w:rsidRPr="000126F0" w:rsidRDefault="00861B1A" w:rsidP="004536B4">
            <w:pPr>
              <w:spacing w:before="60" w:after="60"/>
              <w:rPr>
                <w:sz w:val="18"/>
                <w:szCs w:val="18"/>
              </w:rPr>
            </w:pPr>
          </w:p>
        </w:tc>
      </w:tr>
      <w:bookmarkEnd w:id="16"/>
    </w:tbl>
    <w:p w14:paraId="72FEB477" w14:textId="77777777" w:rsidR="00861B1A" w:rsidRPr="00DD5B42" w:rsidRDefault="00861B1A" w:rsidP="00DD5B4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8" w:name="_Toc37083647"/>
      <w:r>
        <w:t>INFORMAÇÕES COMPLEMENTARES</w:t>
      </w:r>
      <w:bookmarkEnd w:id="18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BEEC2" w14:textId="77777777" w:rsidR="00092A6F" w:rsidRDefault="00092A6F">
      <w:r>
        <w:separator/>
      </w:r>
    </w:p>
    <w:p w14:paraId="68038CDF" w14:textId="77777777" w:rsidR="00092A6F" w:rsidRDefault="00092A6F"/>
  </w:endnote>
  <w:endnote w:type="continuationSeparator" w:id="0">
    <w:p w14:paraId="1BBF5D3E" w14:textId="77777777" w:rsidR="00092A6F" w:rsidRDefault="00092A6F">
      <w:r>
        <w:continuationSeparator/>
      </w:r>
    </w:p>
    <w:p w14:paraId="1768CC66" w14:textId="77777777" w:rsidR="00092A6F" w:rsidRDefault="00092A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C3055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50442" w14:textId="77777777" w:rsidR="00092A6F" w:rsidRDefault="00092A6F">
      <w:r>
        <w:separator/>
      </w:r>
    </w:p>
    <w:p w14:paraId="49D1103F" w14:textId="77777777" w:rsidR="00092A6F" w:rsidRDefault="00092A6F"/>
  </w:footnote>
  <w:footnote w:type="continuationSeparator" w:id="0">
    <w:p w14:paraId="0191A7F5" w14:textId="77777777" w:rsidR="00092A6F" w:rsidRDefault="00092A6F">
      <w:r>
        <w:continuationSeparator/>
      </w:r>
    </w:p>
    <w:p w14:paraId="4BE521EB" w14:textId="77777777" w:rsidR="00092A6F" w:rsidRDefault="00092A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4538883" r:id="rId2"/>
            </w:object>
          </w:r>
        </w:p>
      </w:tc>
      <w:tc>
        <w:tcPr>
          <w:tcW w:w="4111" w:type="dxa"/>
          <w:vAlign w:val="center"/>
        </w:tcPr>
        <w:p w14:paraId="2CC77D67" w14:textId="7AEDF0BE" w:rsidR="00D940DF" w:rsidRPr="00C6532E" w:rsidRDefault="00D940DF" w:rsidP="00F13106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802C9D">
            <w:t>12</w:t>
          </w:r>
          <w:r w:rsidR="00ED3ACC">
            <w:t>9</w:t>
          </w:r>
          <w:r>
            <w:t xml:space="preserve"> – </w:t>
          </w:r>
          <w:r w:rsidR="00802C9D">
            <w:t>Aba Julgamento Recurso Admissibilidade</w:t>
          </w:r>
          <w:r w:rsidR="00ED3ACC">
            <w:t xml:space="preserve"> Corporativo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101F4"/>
    <w:rsid w:val="0001063B"/>
    <w:rsid w:val="00012C5B"/>
    <w:rsid w:val="00012D0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371BA"/>
    <w:rsid w:val="0004272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A30"/>
    <w:rsid w:val="000610FE"/>
    <w:rsid w:val="000628DE"/>
    <w:rsid w:val="000640A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2A6F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665F"/>
    <w:rsid w:val="000C03AE"/>
    <w:rsid w:val="000C0B01"/>
    <w:rsid w:val="000C20BD"/>
    <w:rsid w:val="000C3055"/>
    <w:rsid w:val="000C4D66"/>
    <w:rsid w:val="000C5E93"/>
    <w:rsid w:val="000C733E"/>
    <w:rsid w:val="000C795C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4874"/>
    <w:rsid w:val="001161D2"/>
    <w:rsid w:val="00116691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23B6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06CD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4F45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05D"/>
    <w:rsid w:val="00302547"/>
    <w:rsid w:val="00302F24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263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6610C"/>
    <w:rsid w:val="003708BF"/>
    <w:rsid w:val="003716C2"/>
    <w:rsid w:val="003716D2"/>
    <w:rsid w:val="003722A4"/>
    <w:rsid w:val="00372E4E"/>
    <w:rsid w:val="003733A1"/>
    <w:rsid w:val="003800E5"/>
    <w:rsid w:val="00382B08"/>
    <w:rsid w:val="0038458A"/>
    <w:rsid w:val="00384A0A"/>
    <w:rsid w:val="0038634F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4E04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3963"/>
    <w:rsid w:val="004D5A06"/>
    <w:rsid w:val="004D60DE"/>
    <w:rsid w:val="004D7401"/>
    <w:rsid w:val="004D7FA8"/>
    <w:rsid w:val="004E37DA"/>
    <w:rsid w:val="004E6355"/>
    <w:rsid w:val="004F0031"/>
    <w:rsid w:val="004F2D3C"/>
    <w:rsid w:val="004F5F85"/>
    <w:rsid w:val="004F6ABA"/>
    <w:rsid w:val="004F74DA"/>
    <w:rsid w:val="00504FF6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A44"/>
    <w:rsid w:val="00526D00"/>
    <w:rsid w:val="005376D3"/>
    <w:rsid w:val="0054075C"/>
    <w:rsid w:val="0054497B"/>
    <w:rsid w:val="00546631"/>
    <w:rsid w:val="00547790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096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6CE"/>
    <w:rsid w:val="00614B97"/>
    <w:rsid w:val="006271D7"/>
    <w:rsid w:val="0062734E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56E1"/>
    <w:rsid w:val="0068683D"/>
    <w:rsid w:val="0069198B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47E3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C9D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1B1A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3E3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8A6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4FB5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D0188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11D3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0C51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E60E7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34D7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B45A5"/>
    <w:rsid w:val="00CB5399"/>
    <w:rsid w:val="00CB5440"/>
    <w:rsid w:val="00CB58BF"/>
    <w:rsid w:val="00CB596E"/>
    <w:rsid w:val="00CB71CE"/>
    <w:rsid w:val="00CC669B"/>
    <w:rsid w:val="00CC6E51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5EF5"/>
    <w:rsid w:val="00CF6C62"/>
    <w:rsid w:val="00D001A7"/>
    <w:rsid w:val="00D04F1D"/>
    <w:rsid w:val="00D05D5B"/>
    <w:rsid w:val="00D11F09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4847"/>
    <w:rsid w:val="00D554DA"/>
    <w:rsid w:val="00D57BE9"/>
    <w:rsid w:val="00D57FE3"/>
    <w:rsid w:val="00D601AA"/>
    <w:rsid w:val="00D62305"/>
    <w:rsid w:val="00D63D24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191D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D5B42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3B53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30DA"/>
    <w:rsid w:val="00EA506B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ACC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562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C39"/>
    <w:rsid w:val="00F36312"/>
    <w:rsid w:val="00F3694D"/>
    <w:rsid w:val="00F45A3F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705AD"/>
    <w:rsid w:val="00F70B3D"/>
    <w:rsid w:val="00F71FDA"/>
    <w:rsid w:val="00F72E90"/>
    <w:rsid w:val="00F74B60"/>
    <w:rsid w:val="00F74E79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228CC-800A-46C1-9884-4BA1F9FB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15320</TotalTime>
  <Pages>7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4059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Administrador</cp:lastModifiedBy>
  <cp:revision>595</cp:revision>
  <cp:lastPrinted>2006-08-08T20:14:00Z</cp:lastPrinted>
  <dcterms:created xsi:type="dcterms:W3CDTF">2019-10-17T13:46:00Z</dcterms:created>
  <dcterms:modified xsi:type="dcterms:W3CDTF">2020-06-25T00:17:00Z</dcterms:modified>
</cp:coreProperties>
</file>