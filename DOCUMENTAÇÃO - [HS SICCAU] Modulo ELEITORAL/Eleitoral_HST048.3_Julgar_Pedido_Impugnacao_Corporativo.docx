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D1EDD" w14:textId="0F12753E" w:rsidR="00A735A5" w:rsidRPr="00073AF2" w:rsidRDefault="00825F00">
      <w:pPr>
        <w:pStyle w:val="TituloDocumento"/>
        <w:rPr>
          <w:sz w:val="52"/>
          <w:szCs w:val="52"/>
        </w:rPr>
      </w:pPr>
      <w:r w:rsidRPr="00073AF2">
        <w:rPr>
          <w:sz w:val="52"/>
          <w:szCs w:val="52"/>
        </w:rPr>
        <w:fldChar w:fldCharType="begin"/>
      </w:r>
      <w:r w:rsidR="00C03F98" w:rsidRPr="00073AF2">
        <w:rPr>
          <w:sz w:val="52"/>
          <w:szCs w:val="52"/>
        </w:rPr>
        <w:instrText xml:space="preserve"> ASK  NomeCasoUso "Inserir a identificaç</w:instrText>
      </w:r>
      <w:r w:rsidR="00C03F98" w:rsidRPr="00073AF2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073AF2">
        <w:rPr>
          <w:sz w:val="52"/>
          <w:szCs w:val="52"/>
        </w:rPr>
        <w:fldChar w:fldCharType="separate"/>
      </w:r>
      <w:bookmarkStart w:id="0" w:name="NomeCasoUso"/>
      <w:r w:rsidR="00C03F98" w:rsidRPr="00073AF2">
        <w:rPr>
          <w:sz w:val="52"/>
          <w:szCs w:val="52"/>
        </w:rPr>
        <w:t>### - Nome do Caso de Uso</w:t>
      </w:r>
      <w:bookmarkEnd w:id="0"/>
      <w:r w:rsidRPr="00073AF2">
        <w:rPr>
          <w:sz w:val="52"/>
          <w:szCs w:val="52"/>
        </w:rPr>
        <w:fldChar w:fldCharType="end"/>
      </w:r>
      <w:r w:rsidR="00C3388A" w:rsidRPr="00073AF2">
        <w:rPr>
          <w:sz w:val="52"/>
          <w:szCs w:val="52"/>
        </w:rPr>
        <w:t>HST0</w:t>
      </w:r>
      <w:r w:rsidR="008F1424" w:rsidRPr="00073AF2">
        <w:rPr>
          <w:sz w:val="52"/>
          <w:szCs w:val="52"/>
        </w:rPr>
        <w:t>48</w:t>
      </w:r>
      <w:r w:rsidR="00C3388A" w:rsidRPr="00073AF2">
        <w:rPr>
          <w:sz w:val="52"/>
          <w:szCs w:val="52"/>
        </w:rPr>
        <w:t>-</w:t>
      </w:r>
      <w:r w:rsidR="00AC1451" w:rsidRPr="00073AF2">
        <w:rPr>
          <w:sz w:val="52"/>
          <w:szCs w:val="52"/>
        </w:rPr>
        <w:t xml:space="preserve"> </w:t>
      </w:r>
      <w:r w:rsidR="00241B02" w:rsidRPr="00073AF2">
        <w:rPr>
          <w:sz w:val="52"/>
          <w:szCs w:val="52"/>
        </w:rPr>
        <w:t>Julgar</w:t>
      </w:r>
      <w:r w:rsidR="00AC1451" w:rsidRPr="00073AF2">
        <w:rPr>
          <w:sz w:val="52"/>
          <w:szCs w:val="52"/>
        </w:rPr>
        <w:t xml:space="preserve"> </w:t>
      </w:r>
      <w:r w:rsidR="0049667E" w:rsidRPr="00073AF2">
        <w:rPr>
          <w:sz w:val="52"/>
          <w:szCs w:val="52"/>
        </w:rPr>
        <w:t xml:space="preserve">Pedido de </w:t>
      </w:r>
      <w:r w:rsidR="008F1424" w:rsidRPr="00073AF2">
        <w:rPr>
          <w:sz w:val="52"/>
          <w:szCs w:val="52"/>
        </w:rPr>
        <w:t>Impugnação</w:t>
      </w:r>
      <w:r w:rsidR="00D6740F" w:rsidRPr="00073AF2">
        <w:rPr>
          <w:sz w:val="52"/>
          <w:szCs w:val="52"/>
        </w:rPr>
        <w:t xml:space="preserve"> – </w:t>
      </w:r>
      <w:r w:rsidR="00A96CC0" w:rsidRPr="00073AF2">
        <w:rPr>
          <w:sz w:val="52"/>
          <w:szCs w:val="52"/>
        </w:rPr>
        <w:t>C</w:t>
      </w:r>
      <w:r w:rsidR="00985B57" w:rsidRPr="00073AF2">
        <w:rPr>
          <w:sz w:val="52"/>
          <w:szCs w:val="52"/>
        </w:rPr>
        <w:t>orporativo</w:t>
      </w:r>
    </w:p>
    <w:p w14:paraId="5ECACC84" w14:textId="0710FF88" w:rsidR="00AF2B52" w:rsidRPr="00073AF2" w:rsidRDefault="00825F00" w:rsidP="00AF2B52">
      <w:pPr>
        <w:pStyle w:val="NomeProjeto"/>
      </w:pPr>
      <w:r w:rsidRPr="00073AF2">
        <w:fldChar w:fldCharType="begin"/>
      </w:r>
      <w:r w:rsidR="00A735A5" w:rsidRPr="00073AF2">
        <w:instrText xml:space="preserve"> ASK  NomePr</w:instrText>
      </w:r>
      <w:r w:rsidR="00C03F98" w:rsidRPr="00073AF2">
        <w:instrText>oduto</w:instrText>
      </w:r>
      <w:r w:rsidR="00A735A5" w:rsidRPr="00073AF2">
        <w:instrText xml:space="preserve"> "Informe o nome do </w:instrText>
      </w:r>
      <w:r w:rsidR="00C03F98" w:rsidRPr="00073AF2">
        <w:instrText>produto</w:instrText>
      </w:r>
      <w:r w:rsidR="00A735A5" w:rsidRPr="00073AF2">
        <w:instrText xml:space="preserve">"  \* MERGEFORMAT </w:instrText>
      </w:r>
      <w:r w:rsidRPr="00073AF2">
        <w:fldChar w:fldCharType="separate"/>
      </w:r>
      <w:bookmarkStart w:id="1" w:name="NomeProduto"/>
      <w:bookmarkStart w:id="2" w:name="NomeProjeto"/>
      <w:r w:rsidR="00C03F98" w:rsidRPr="00073AF2">
        <w:t>&lt;Nome do Produto&gt;</w:t>
      </w:r>
      <w:bookmarkEnd w:id="1"/>
      <w:bookmarkEnd w:id="2"/>
      <w:r w:rsidRPr="00073AF2">
        <w:fldChar w:fldCharType="end"/>
      </w:r>
      <w:r w:rsidR="008E139D" w:rsidRPr="00073AF2">
        <w:t xml:space="preserve">Sistema </w:t>
      </w:r>
      <w:r w:rsidR="00675004" w:rsidRPr="00073AF2">
        <w:t>Processo Eleitoral</w:t>
      </w:r>
    </w:p>
    <w:p w14:paraId="5A8E73EC" w14:textId="527E71C7" w:rsidR="00A735A5" w:rsidRPr="00073AF2" w:rsidRDefault="00B6559C">
      <w:pPr>
        <w:pStyle w:val="NomeCliente"/>
      </w:pPr>
      <w:r>
        <w:t>SIC</w:t>
      </w:r>
      <w:r w:rsidR="00825F00" w:rsidRPr="00073AF2">
        <w:fldChar w:fldCharType="begin"/>
      </w:r>
      <w:r w:rsidR="00A735A5" w:rsidRPr="00073AF2">
        <w:instrText xml:space="preserve"> ASK  NomeCliente "Informe o nome do cliente"  \* MERGEFORMAT </w:instrText>
      </w:r>
      <w:r w:rsidR="00825F00" w:rsidRPr="00073AF2">
        <w:fldChar w:fldCharType="separate"/>
      </w:r>
      <w:bookmarkStart w:id="3" w:name="NomeCliente"/>
      <w:r w:rsidR="00C03F98" w:rsidRPr="00073AF2">
        <w:t>&lt;Nome do cliente&gt;</w:t>
      </w:r>
      <w:bookmarkEnd w:id="3"/>
      <w:r w:rsidR="00825F00" w:rsidRPr="00073AF2">
        <w:fldChar w:fldCharType="end"/>
      </w:r>
      <w:r w:rsidR="00FA0C73" w:rsidRPr="00073AF2">
        <w:t>CAU</w:t>
      </w:r>
    </w:p>
    <w:p w14:paraId="26020D1D" w14:textId="77777777" w:rsidR="00A735A5" w:rsidRPr="00073AF2" w:rsidRDefault="00A735A5">
      <w:pPr>
        <w:pStyle w:val="NomeCliente"/>
        <w:sectPr w:rsidR="00A735A5" w:rsidRPr="00073AF2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073AF2" w:rsidRDefault="00E25943" w:rsidP="00E25943">
      <w:pPr>
        <w:pStyle w:val="Dica"/>
        <w:spacing w:after="0"/>
      </w:pPr>
    </w:p>
    <w:p w14:paraId="09D3AC62" w14:textId="77777777" w:rsidR="00A735A5" w:rsidRPr="00073AF2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073AF2">
        <w:br w:type="page"/>
      </w:r>
      <w:r w:rsidRPr="00073AF2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073AF2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073AF2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073AF2" w:rsidRDefault="00A735A5">
            <w:pPr>
              <w:jc w:val="center"/>
              <w:rPr>
                <w:b/>
                <w:bCs/>
              </w:rPr>
            </w:pPr>
            <w:r w:rsidRPr="00073AF2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073AF2" w:rsidRDefault="00A735A5">
            <w:pPr>
              <w:jc w:val="center"/>
              <w:rPr>
                <w:b/>
                <w:bCs/>
              </w:rPr>
            </w:pPr>
            <w:r w:rsidRPr="00073AF2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073AF2" w:rsidRDefault="00A735A5">
            <w:pPr>
              <w:jc w:val="center"/>
              <w:rPr>
                <w:b/>
                <w:bCs/>
              </w:rPr>
            </w:pPr>
            <w:r w:rsidRPr="00073AF2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073AF2" w:rsidRDefault="00A735A5">
            <w:pPr>
              <w:jc w:val="center"/>
              <w:rPr>
                <w:b/>
                <w:bCs/>
              </w:rPr>
            </w:pPr>
            <w:r w:rsidRPr="00073AF2">
              <w:rPr>
                <w:b/>
                <w:bCs/>
              </w:rPr>
              <w:t>Observações</w:t>
            </w:r>
          </w:p>
        </w:tc>
      </w:tr>
      <w:tr w:rsidR="00D45825" w:rsidRPr="00073AF2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073AF2" w:rsidRDefault="00076318">
            <w:pPr>
              <w:jc w:val="center"/>
            </w:pPr>
            <w:r w:rsidRPr="00073AF2">
              <w:t>1.0</w:t>
            </w:r>
          </w:p>
        </w:tc>
        <w:tc>
          <w:tcPr>
            <w:tcW w:w="1425" w:type="dxa"/>
            <w:vAlign w:val="bottom"/>
          </w:tcPr>
          <w:p w14:paraId="3828512A" w14:textId="0C9A218D" w:rsidR="00A735A5" w:rsidRPr="00073AF2" w:rsidRDefault="00241B02" w:rsidP="001409A5">
            <w:pPr>
              <w:jc w:val="left"/>
            </w:pPr>
            <w:r w:rsidRPr="00073AF2">
              <w:t>0</w:t>
            </w:r>
            <w:r w:rsidR="008F1424" w:rsidRPr="00073AF2">
              <w:t>2</w:t>
            </w:r>
            <w:r w:rsidR="005D249C" w:rsidRPr="00073AF2">
              <w:t>/</w:t>
            </w:r>
            <w:r w:rsidR="008F1424" w:rsidRPr="00073AF2">
              <w:t>01</w:t>
            </w:r>
            <w:r w:rsidR="00076318" w:rsidRPr="00073AF2">
              <w:t>/20</w:t>
            </w:r>
            <w:r w:rsidR="008F1424" w:rsidRPr="00073AF2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073AF2" w:rsidRDefault="00675004" w:rsidP="001409A5">
            <w:pPr>
              <w:ind w:left="169"/>
              <w:jc w:val="left"/>
            </w:pPr>
            <w:r w:rsidRPr="00073AF2"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073AF2" w:rsidRDefault="00076318" w:rsidP="001409A5">
            <w:pPr>
              <w:ind w:left="174"/>
              <w:jc w:val="left"/>
            </w:pPr>
            <w:r w:rsidRPr="00073AF2">
              <w:t>Criação da história.</w:t>
            </w:r>
          </w:p>
        </w:tc>
      </w:tr>
      <w:tr w:rsidR="002F0AFB" w:rsidRPr="00073AF2" w14:paraId="6A01355B" w14:textId="77777777" w:rsidTr="00C03F98">
        <w:trPr>
          <w:cantSplit/>
          <w:jc w:val="center"/>
        </w:trPr>
        <w:tc>
          <w:tcPr>
            <w:tcW w:w="1589" w:type="dxa"/>
          </w:tcPr>
          <w:p w14:paraId="12EB7A2F" w14:textId="374400D4" w:rsidR="002F0AFB" w:rsidRPr="00073AF2" w:rsidRDefault="002F0AFB" w:rsidP="002F0AFB">
            <w:pPr>
              <w:jc w:val="center"/>
            </w:pPr>
            <w:r w:rsidRPr="00073AF2">
              <w:t>1.1</w:t>
            </w:r>
          </w:p>
        </w:tc>
        <w:tc>
          <w:tcPr>
            <w:tcW w:w="1425" w:type="dxa"/>
            <w:vAlign w:val="bottom"/>
          </w:tcPr>
          <w:p w14:paraId="6EBB27ED" w14:textId="6C5FDE83" w:rsidR="002F0AFB" w:rsidRPr="00073AF2" w:rsidRDefault="002F0AFB" w:rsidP="001409A5">
            <w:pPr>
              <w:jc w:val="left"/>
            </w:pPr>
            <w:r w:rsidRPr="00073AF2">
              <w:t>16/01/2020</w:t>
            </w:r>
          </w:p>
        </w:tc>
        <w:tc>
          <w:tcPr>
            <w:tcW w:w="2405" w:type="dxa"/>
            <w:vAlign w:val="center"/>
          </w:tcPr>
          <w:p w14:paraId="1CF79A8C" w14:textId="7B5B523E" w:rsidR="002F0AFB" w:rsidRPr="00073AF2" w:rsidRDefault="002F0AFB" w:rsidP="001409A5">
            <w:pPr>
              <w:jc w:val="left"/>
            </w:pPr>
            <w:r w:rsidRPr="00073AF2">
              <w:t>Cláudia Ávila</w:t>
            </w:r>
          </w:p>
        </w:tc>
        <w:tc>
          <w:tcPr>
            <w:tcW w:w="4203" w:type="dxa"/>
          </w:tcPr>
          <w:p w14:paraId="61F0B29E" w14:textId="16F58EE9" w:rsidR="002F0AFB" w:rsidRPr="00073AF2" w:rsidRDefault="002F0AFB" w:rsidP="001409A5">
            <w:pPr>
              <w:jc w:val="left"/>
            </w:pPr>
            <w:r w:rsidRPr="00073AF2">
              <w:t>Alteração do botão Julgar Impugnação para a HST036, bem como regras e protótipos.</w:t>
            </w:r>
          </w:p>
        </w:tc>
      </w:tr>
      <w:tr w:rsidR="00073AF2" w:rsidRPr="00073AF2" w14:paraId="44B92E01" w14:textId="77777777" w:rsidTr="00C03F98">
        <w:trPr>
          <w:cantSplit/>
          <w:jc w:val="center"/>
        </w:trPr>
        <w:tc>
          <w:tcPr>
            <w:tcW w:w="1589" w:type="dxa"/>
          </w:tcPr>
          <w:p w14:paraId="2CF60087" w14:textId="0EBAC3A2" w:rsidR="00073AF2" w:rsidRPr="00073AF2" w:rsidRDefault="00073AF2" w:rsidP="00073AF2">
            <w:pPr>
              <w:jc w:val="center"/>
            </w:pPr>
            <w:r w:rsidRPr="00073AF2">
              <w:t>1.</w:t>
            </w:r>
            <w:r>
              <w:t>2</w:t>
            </w:r>
          </w:p>
        </w:tc>
        <w:tc>
          <w:tcPr>
            <w:tcW w:w="1425" w:type="dxa"/>
            <w:vAlign w:val="bottom"/>
          </w:tcPr>
          <w:p w14:paraId="747EFB1B" w14:textId="07FBAB08" w:rsidR="00073AF2" w:rsidRPr="00073AF2" w:rsidRDefault="00EF67D8" w:rsidP="001409A5">
            <w:pPr>
              <w:jc w:val="left"/>
            </w:pPr>
            <w:r>
              <w:t>08</w:t>
            </w:r>
            <w:r w:rsidR="00073AF2" w:rsidRPr="00073AF2">
              <w:t>/0</w:t>
            </w:r>
            <w:r>
              <w:t>4</w:t>
            </w:r>
            <w:r w:rsidR="00073AF2" w:rsidRPr="00073AF2">
              <w:t>/2020</w:t>
            </w:r>
          </w:p>
        </w:tc>
        <w:tc>
          <w:tcPr>
            <w:tcW w:w="2405" w:type="dxa"/>
            <w:vAlign w:val="center"/>
          </w:tcPr>
          <w:p w14:paraId="46742043" w14:textId="15B9ABC1" w:rsidR="00073AF2" w:rsidRPr="00073AF2" w:rsidRDefault="00073AF2" w:rsidP="001409A5">
            <w:pPr>
              <w:jc w:val="left"/>
            </w:pPr>
            <w:r w:rsidRPr="00073AF2">
              <w:t>Cláudia Ávila</w:t>
            </w:r>
          </w:p>
        </w:tc>
        <w:tc>
          <w:tcPr>
            <w:tcW w:w="4203" w:type="dxa"/>
          </w:tcPr>
          <w:p w14:paraId="70068214" w14:textId="3A433DAF" w:rsidR="00073AF2" w:rsidRPr="00073AF2" w:rsidRDefault="00EF67D8" w:rsidP="001409A5">
            <w:pPr>
              <w:jc w:val="left"/>
            </w:pPr>
            <w:r>
              <w:t>Exclusão da regra de alteração do campo Descrição.</w:t>
            </w:r>
          </w:p>
        </w:tc>
      </w:tr>
      <w:tr w:rsidR="001409A5" w:rsidRPr="00073AF2" w14:paraId="7CA0398A" w14:textId="77777777" w:rsidTr="001409A5">
        <w:trPr>
          <w:cantSplit/>
          <w:jc w:val="center"/>
        </w:trPr>
        <w:tc>
          <w:tcPr>
            <w:tcW w:w="15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DDCE9FD" w14:textId="342262B7" w:rsidR="001409A5" w:rsidRPr="00073AF2" w:rsidRDefault="001409A5" w:rsidP="00E4481B">
            <w:pPr>
              <w:jc w:val="center"/>
            </w:pPr>
            <w:r>
              <w:t>2.0</w:t>
            </w:r>
          </w:p>
        </w:tc>
        <w:tc>
          <w:tcPr>
            <w:tcW w:w="14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14:paraId="5F095DBC" w14:textId="77777777" w:rsidR="001409A5" w:rsidRPr="00073AF2" w:rsidRDefault="001409A5" w:rsidP="001409A5">
            <w:pPr>
              <w:jc w:val="left"/>
            </w:pPr>
            <w:r w:rsidRPr="00073AF2">
              <w:t>2</w:t>
            </w:r>
            <w:r>
              <w:t>3</w:t>
            </w:r>
            <w:r w:rsidRPr="00073AF2">
              <w:t>/</w:t>
            </w:r>
            <w:r>
              <w:t>07</w:t>
            </w:r>
            <w:r w:rsidRPr="00073AF2">
              <w:t>/2020</w:t>
            </w:r>
          </w:p>
        </w:tc>
        <w:tc>
          <w:tcPr>
            <w:tcW w:w="240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14:paraId="055DD270" w14:textId="77777777" w:rsidR="001409A5" w:rsidRPr="00073AF2" w:rsidRDefault="001409A5" w:rsidP="001409A5">
            <w:pPr>
              <w:jc w:val="left"/>
            </w:pPr>
            <w:r>
              <w:t>Diego Rocha</w:t>
            </w:r>
          </w:p>
        </w:tc>
        <w:tc>
          <w:tcPr>
            <w:tcW w:w="420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1CACAF3" w14:textId="77777777" w:rsidR="001409A5" w:rsidRDefault="001409A5" w:rsidP="001409A5">
            <w:pPr>
              <w:jc w:val="left"/>
            </w:pPr>
            <w:r>
              <w:t>Melhoria descrita na história:</w:t>
            </w:r>
          </w:p>
          <w:p w14:paraId="7B5EBDB1" w14:textId="02CE0E8A" w:rsidR="001409A5" w:rsidRPr="00073AF2" w:rsidRDefault="001409A5" w:rsidP="001409A5">
            <w:pPr>
              <w:jc w:val="left"/>
            </w:pPr>
            <w:r w:rsidRPr="001409A5">
              <w:t>Eleitoral_HST048.1_Julgar_Pedido_Impugnacao_Corporativo</w:t>
            </w:r>
          </w:p>
        </w:tc>
      </w:tr>
      <w:tr w:rsidR="001409A5" w:rsidRPr="00073AF2" w14:paraId="33F92AD1" w14:textId="77777777" w:rsidTr="001409A5">
        <w:trPr>
          <w:cantSplit/>
          <w:jc w:val="center"/>
        </w:trPr>
        <w:tc>
          <w:tcPr>
            <w:tcW w:w="15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9CC6848" w14:textId="2EE0C355" w:rsidR="001409A5" w:rsidRPr="001409A5" w:rsidRDefault="001409A5" w:rsidP="001409A5">
            <w:pPr>
              <w:jc w:val="center"/>
              <w:rPr>
                <w:highlight w:val="yellow"/>
              </w:rPr>
            </w:pPr>
            <w:r w:rsidRPr="001409A5">
              <w:rPr>
                <w:highlight w:val="yellow"/>
              </w:rPr>
              <w:t>3.0</w:t>
            </w:r>
          </w:p>
        </w:tc>
        <w:tc>
          <w:tcPr>
            <w:tcW w:w="14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14:paraId="21C96375" w14:textId="77777777" w:rsidR="001409A5" w:rsidRPr="001409A5" w:rsidRDefault="001409A5" w:rsidP="001409A5">
            <w:pPr>
              <w:jc w:val="left"/>
              <w:rPr>
                <w:highlight w:val="yellow"/>
              </w:rPr>
            </w:pPr>
            <w:r w:rsidRPr="001409A5">
              <w:rPr>
                <w:highlight w:val="yellow"/>
              </w:rPr>
              <w:t>06/12/2023</w:t>
            </w:r>
          </w:p>
        </w:tc>
        <w:tc>
          <w:tcPr>
            <w:tcW w:w="240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14:paraId="45F9360D" w14:textId="77777777" w:rsidR="001409A5" w:rsidRPr="001409A5" w:rsidRDefault="001409A5" w:rsidP="001409A5">
            <w:pPr>
              <w:jc w:val="left"/>
              <w:rPr>
                <w:highlight w:val="yellow"/>
              </w:rPr>
            </w:pPr>
            <w:r w:rsidRPr="001409A5">
              <w:rPr>
                <w:highlight w:val="yellow"/>
              </w:rPr>
              <w:t>Luana Silva</w:t>
            </w:r>
          </w:p>
        </w:tc>
        <w:tc>
          <w:tcPr>
            <w:tcW w:w="420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49B738F" w14:textId="77777777" w:rsidR="001409A5" w:rsidRPr="001409A5" w:rsidRDefault="001409A5" w:rsidP="001409A5">
            <w:pPr>
              <w:jc w:val="left"/>
              <w:rPr>
                <w:highlight w:val="yellow"/>
              </w:rPr>
            </w:pPr>
            <w:r w:rsidRPr="001409A5">
              <w:rPr>
                <w:highlight w:val="yellow"/>
              </w:rPr>
              <w:t>Em atendimento a OS 10907:</w:t>
            </w:r>
          </w:p>
          <w:p w14:paraId="5AACD877" w14:textId="77777777" w:rsidR="001409A5" w:rsidRPr="00073AF2" w:rsidRDefault="001409A5" w:rsidP="001409A5">
            <w:pPr>
              <w:jc w:val="left"/>
            </w:pPr>
            <w:r w:rsidRPr="001409A5">
              <w:rPr>
                <w:highlight w:val="yellow"/>
              </w:rPr>
              <w:t>- Excluir a regra de envio de e-mail a comissão eleitoral ao finalizar o cadastro de chapa.</w:t>
            </w:r>
          </w:p>
        </w:tc>
      </w:tr>
    </w:tbl>
    <w:p w14:paraId="7FCD6DB3" w14:textId="77777777" w:rsidR="00A735A5" w:rsidRPr="00073AF2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073AF2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073AF2">
        <w:rPr>
          <w:rFonts w:cs="Arial"/>
          <w:b/>
          <w:szCs w:val="22"/>
        </w:rPr>
        <w:tab/>
      </w:r>
    </w:p>
    <w:p w14:paraId="369485E7" w14:textId="77777777" w:rsidR="00A4247F" w:rsidRPr="00073AF2" w:rsidRDefault="00A4247F" w:rsidP="00A4247F">
      <w:pPr>
        <w:rPr>
          <w:rFonts w:cs="Arial"/>
          <w:szCs w:val="22"/>
        </w:rPr>
      </w:pPr>
    </w:p>
    <w:p w14:paraId="7AE1C47C" w14:textId="220F2DB5" w:rsidR="00A4247F" w:rsidRPr="00073AF2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073AF2">
        <w:rPr>
          <w:rFonts w:cs="Arial"/>
          <w:szCs w:val="22"/>
        </w:rPr>
        <w:tab/>
      </w:r>
    </w:p>
    <w:p w14:paraId="423BB385" w14:textId="77777777" w:rsidR="00A4247F" w:rsidRPr="00073AF2" w:rsidRDefault="00A4247F" w:rsidP="00A4247F">
      <w:pPr>
        <w:rPr>
          <w:rFonts w:cs="Arial"/>
          <w:szCs w:val="22"/>
        </w:rPr>
      </w:pPr>
    </w:p>
    <w:p w14:paraId="0762D381" w14:textId="77777777" w:rsidR="00A4247F" w:rsidRPr="00073AF2" w:rsidRDefault="00A4247F" w:rsidP="00A4247F">
      <w:pPr>
        <w:rPr>
          <w:rFonts w:cs="Arial"/>
          <w:szCs w:val="22"/>
        </w:rPr>
      </w:pPr>
    </w:p>
    <w:p w14:paraId="7558BBB3" w14:textId="77777777" w:rsidR="00A4247F" w:rsidRPr="00073AF2" w:rsidRDefault="00A4247F" w:rsidP="00A4247F">
      <w:pPr>
        <w:rPr>
          <w:rFonts w:cs="Arial"/>
          <w:szCs w:val="22"/>
        </w:rPr>
      </w:pPr>
    </w:p>
    <w:p w14:paraId="6825B8F0" w14:textId="77777777" w:rsidR="00A4247F" w:rsidRPr="00073AF2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073AF2" w:rsidRDefault="00A4247F" w:rsidP="00A4247F">
      <w:pPr>
        <w:tabs>
          <w:tab w:val="left" w:pos="420"/>
        </w:tabs>
        <w:rPr>
          <w:rFonts w:cs="Arial"/>
          <w:szCs w:val="22"/>
        </w:rPr>
      </w:pPr>
      <w:r w:rsidRPr="00073AF2">
        <w:rPr>
          <w:rFonts w:cs="Arial"/>
          <w:szCs w:val="22"/>
        </w:rPr>
        <w:tab/>
      </w:r>
    </w:p>
    <w:p w14:paraId="22CC31A1" w14:textId="77777777" w:rsidR="00A735A5" w:rsidRPr="00073AF2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073AF2">
        <w:rPr>
          <w:rFonts w:cs="Arial"/>
          <w:szCs w:val="22"/>
        </w:rPr>
        <w:br w:type="page"/>
      </w:r>
      <w:r w:rsidRPr="00073AF2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073AF2" w:rsidRDefault="00A735A5">
      <w:pPr>
        <w:jc w:val="center"/>
        <w:rPr>
          <w:rFonts w:cs="Arial"/>
          <w:b/>
          <w:szCs w:val="22"/>
        </w:rPr>
      </w:pPr>
    </w:p>
    <w:p w14:paraId="454C7209" w14:textId="77777777" w:rsidR="00430D88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073AF2">
        <w:fldChar w:fldCharType="begin"/>
      </w:r>
      <w:r w:rsidR="00A735A5" w:rsidRPr="00073AF2">
        <w:instrText xml:space="preserve"> TOC \o "1-2" \h \z \u </w:instrText>
      </w:r>
      <w:r w:rsidRPr="00073AF2">
        <w:fldChar w:fldCharType="separate"/>
      </w:r>
      <w:hyperlink w:anchor="_Toc37233187" w:history="1">
        <w:r w:rsidR="00430D88" w:rsidRPr="00504804">
          <w:rPr>
            <w:rStyle w:val="Hyperlink"/>
            <w:noProof/>
          </w:rPr>
          <w:t>HST-048– Julgar Pedido de Impugnação – Assessores CEN/BR e CE/UF</w:t>
        </w:r>
        <w:r w:rsidR="00430D88">
          <w:rPr>
            <w:noProof/>
            <w:webHidden/>
          </w:rPr>
          <w:tab/>
        </w:r>
        <w:r w:rsidR="00430D88">
          <w:rPr>
            <w:noProof/>
            <w:webHidden/>
          </w:rPr>
          <w:fldChar w:fldCharType="begin"/>
        </w:r>
        <w:r w:rsidR="00430D88">
          <w:rPr>
            <w:noProof/>
            <w:webHidden/>
          </w:rPr>
          <w:instrText xml:space="preserve"> PAGEREF _Toc37233187 \h </w:instrText>
        </w:r>
        <w:r w:rsidR="00430D88">
          <w:rPr>
            <w:noProof/>
            <w:webHidden/>
          </w:rPr>
        </w:r>
        <w:r w:rsidR="00430D88">
          <w:rPr>
            <w:noProof/>
            <w:webHidden/>
          </w:rPr>
          <w:fldChar w:fldCharType="separate"/>
        </w:r>
        <w:r w:rsidR="00430D88">
          <w:rPr>
            <w:noProof/>
            <w:webHidden/>
          </w:rPr>
          <w:t>4</w:t>
        </w:r>
        <w:r w:rsidR="00430D88">
          <w:rPr>
            <w:noProof/>
            <w:webHidden/>
          </w:rPr>
          <w:fldChar w:fldCharType="end"/>
        </w:r>
      </w:hyperlink>
    </w:p>
    <w:p w14:paraId="20BF8B21" w14:textId="77777777" w:rsidR="00430D88" w:rsidRDefault="0058473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33188" w:history="1">
        <w:r w:rsidR="00430D88" w:rsidRPr="00504804">
          <w:rPr>
            <w:rStyle w:val="Hyperlink"/>
            <w:noProof/>
          </w:rPr>
          <w:t>COMO Corporativo</w:t>
        </w:r>
        <w:r w:rsidR="00430D88">
          <w:rPr>
            <w:noProof/>
            <w:webHidden/>
          </w:rPr>
          <w:tab/>
        </w:r>
        <w:r w:rsidR="00430D88">
          <w:rPr>
            <w:noProof/>
            <w:webHidden/>
          </w:rPr>
          <w:fldChar w:fldCharType="begin"/>
        </w:r>
        <w:r w:rsidR="00430D88">
          <w:rPr>
            <w:noProof/>
            <w:webHidden/>
          </w:rPr>
          <w:instrText xml:space="preserve"> PAGEREF _Toc37233188 \h </w:instrText>
        </w:r>
        <w:r w:rsidR="00430D88">
          <w:rPr>
            <w:noProof/>
            <w:webHidden/>
          </w:rPr>
        </w:r>
        <w:r w:rsidR="00430D88">
          <w:rPr>
            <w:noProof/>
            <w:webHidden/>
          </w:rPr>
          <w:fldChar w:fldCharType="separate"/>
        </w:r>
        <w:r w:rsidR="00430D88">
          <w:rPr>
            <w:noProof/>
            <w:webHidden/>
          </w:rPr>
          <w:t>4</w:t>
        </w:r>
        <w:r w:rsidR="00430D88">
          <w:rPr>
            <w:noProof/>
            <w:webHidden/>
          </w:rPr>
          <w:fldChar w:fldCharType="end"/>
        </w:r>
      </w:hyperlink>
    </w:p>
    <w:p w14:paraId="6F492BE1" w14:textId="77777777" w:rsidR="00430D88" w:rsidRDefault="0058473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33189" w:history="1">
        <w:r w:rsidR="00430D88" w:rsidRPr="00504804">
          <w:rPr>
            <w:rStyle w:val="Hyperlink"/>
            <w:noProof/>
          </w:rPr>
          <w:t>PARA julgar os pedidos de impugnação das chapas da eleição.</w:t>
        </w:r>
        <w:r w:rsidR="00430D88">
          <w:rPr>
            <w:noProof/>
            <w:webHidden/>
          </w:rPr>
          <w:tab/>
        </w:r>
        <w:r w:rsidR="00430D88">
          <w:rPr>
            <w:noProof/>
            <w:webHidden/>
          </w:rPr>
          <w:fldChar w:fldCharType="begin"/>
        </w:r>
        <w:r w:rsidR="00430D88">
          <w:rPr>
            <w:noProof/>
            <w:webHidden/>
          </w:rPr>
          <w:instrText xml:space="preserve"> PAGEREF _Toc37233189 \h </w:instrText>
        </w:r>
        <w:r w:rsidR="00430D88">
          <w:rPr>
            <w:noProof/>
            <w:webHidden/>
          </w:rPr>
        </w:r>
        <w:r w:rsidR="00430D88">
          <w:rPr>
            <w:noProof/>
            <w:webHidden/>
          </w:rPr>
          <w:fldChar w:fldCharType="separate"/>
        </w:r>
        <w:r w:rsidR="00430D88">
          <w:rPr>
            <w:noProof/>
            <w:webHidden/>
          </w:rPr>
          <w:t>4</w:t>
        </w:r>
        <w:r w:rsidR="00430D88">
          <w:rPr>
            <w:noProof/>
            <w:webHidden/>
          </w:rPr>
          <w:fldChar w:fldCharType="end"/>
        </w:r>
      </w:hyperlink>
    </w:p>
    <w:p w14:paraId="65254E19" w14:textId="77777777" w:rsidR="00430D88" w:rsidRDefault="0058473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33190" w:history="1">
        <w:r w:rsidR="00430D88" w:rsidRPr="00504804">
          <w:rPr>
            <w:rStyle w:val="Hyperlink"/>
            <w:noProof/>
          </w:rPr>
          <w:t>PROTÓTIPO</w:t>
        </w:r>
        <w:r w:rsidR="00430D88">
          <w:rPr>
            <w:noProof/>
            <w:webHidden/>
          </w:rPr>
          <w:tab/>
        </w:r>
        <w:r w:rsidR="00430D88">
          <w:rPr>
            <w:noProof/>
            <w:webHidden/>
          </w:rPr>
          <w:fldChar w:fldCharType="begin"/>
        </w:r>
        <w:r w:rsidR="00430D88">
          <w:rPr>
            <w:noProof/>
            <w:webHidden/>
          </w:rPr>
          <w:instrText xml:space="preserve"> PAGEREF _Toc37233190 \h </w:instrText>
        </w:r>
        <w:r w:rsidR="00430D88">
          <w:rPr>
            <w:noProof/>
            <w:webHidden/>
          </w:rPr>
        </w:r>
        <w:r w:rsidR="00430D88">
          <w:rPr>
            <w:noProof/>
            <w:webHidden/>
          </w:rPr>
          <w:fldChar w:fldCharType="separate"/>
        </w:r>
        <w:r w:rsidR="00430D88">
          <w:rPr>
            <w:noProof/>
            <w:webHidden/>
          </w:rPr>
          <w:t>4</w:t>
        </w:r>
        <w:r w:rsidR="00430D88">
          <w:rPr>
            <w:noProof/>
            <w:webHidden/>
          </w:rPr>
          <w:fldChar w:fldCharType="end"/>
        </w:r>
      </w:hyperlink>
    </w:p>
    <w:p w14:paraId="6331FC8E" w14:textId="77777777" w:rsidR="00430D88" w:rsidRDefault="0058473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33191" w:history="1">
        <w:r w:rsidR="00430D88" w:rsidRPr="00504804">
          <w:rPr>
            <w:rStyle w:val="Hyperlink"/>
            <w:noProof/>
          </w:rPr>
          <w:t>CRITÉRIOS DE ACEITE</w:t>
        </w:r>
        <w:r w:rsidR="00430D88">
          <w:rPr>
            <w:noProof/>
            <w:webHidden/>
          </w:rPr>
          <w:tab/>
        </w:r>
        <w:r w:rsidR="00430D88">
          <w:rPr>
            <w:noProof/>
            <w:webHidden/>
          </w:rPr>
          <w:fldChar w:fldCharType="begin"/>
        </w:r>
        <w:r w:rsidR="00430D88">
          <w:rPr>
            <w:noProof/>
            <w:webHidden/>
          </w:rPr>
          <w:instrText xml:space="preserve"> PAGEREF _Toc37233191 \h </w:instrText>
        </w:r>
        <w:r w:rsidR="00430D88">
          <w:rPr>
            <w:noProof/>
            <w:webHidden/>
          </w:rPr>
        </w:r>
        <w:r w:rsidR="00430D88">
          <w:rPr>
            <w:noProof/>
            <w:webHidden/>
          </w:rPr>
          <w:fldChar w:fldCharType="separate"/>
        </w:r>
        <w:r w:rsidR="00430D88">
          <w:rPr>
            <w:noProof/>
            <w:webHidden/>
          </w:rPr>
          <w:t>9</w:t>
        </w:r>
        <w:r w:rsidR="00430D88">
          <w:rPr>
            <w:noProof/>
            <w:webHidden/>
          </w:rPr>
          <w:fldChar w:fldCharType="end"/>
        </w:r>
      </w:hyperlink>
    </w:p>
    <w:p w14:paraId="0FB2CDDF" w14:textId="77777777" w:rsidR="00430D88" w:rsidRDefault="0058473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33192" w:history="1">
        <w:r w:rsidR="00430D88" w:rsidRPr="00504804">
          <w:rPr>
            <w:rStyle w:val="Hyperlink"/>
            <w:noProof/>
          </w:rPr>
          <w:t>INFORMAÇÕES COMPLEMENTARES</w:t>
        </w:r>
        <w:r w:rsidR="00430D88">
          <w:rPr>
            <w:noProof/>
            <w:webHidden/>
          </w:rPr>
          <w:tab/>
        </w:r>
        <w:r w:rsidR="00430D88">
          <w:rPr>
            <w:noProof/>
            <w:webHidden/>
          </w:rPr>
          <w:fldChar w:fldCharType="begin"/>
        </w:r>
        <w:r w:rsidR="00430D88">
          <w:rPr>
            <w:noProof/>
            <w:webHidden/>
          </w:rPr>
          <w:instrText xml:space="preserve"> PAGEREF _Toc37233192 \h </w:instrText>
        </w:r>
        <w:r w:rsidR="00430D88">
          <w:rPr>
            <w:noProof/>
            <w:webHidden/>
          </w:rPr>
        </w:r>
        <w:r w:rsidR="00430D88">
          <w:rPr>
            <w:noProof/>
            <w:webHidden/>
          </w:rPr>
          <w:fldChar w:fldCharType="separate"/>
        </w:r>
        <w:r w:rsidR="00430D88">
          <w:rPr>
            <w:noProof/>
            <w:webHidden/>
          </w:rPr>
          <w:t>17</w:t>
        </w:r>
        <w:r w:rsidR="00430D88">
          <w:rPr>
            <w:noProof/>
            <w:webHidden/>
          </w:rPr>
          <w:fldChar w:fldCharType="end"/>
        </w:r>
      </w:hyperlink>
    </w:p>
    <w:p w14:paraId="46621B27" w14:textId="77777777" w:rsidR="00A735A5" w:rsidRPr="00073AF2" w:rsidRDefault="00825F00">
      <w:r w:rsidRPr="00073AF2">
        <w:fldChar w:fldCharType="end"/>
      </w:r>
    </w:p>
    <w:p w14:paraId="3CB87937" w14:textId="77777777" w:rsidR="00A735A5" w:rsidRPr="00073AF2" w:rsidRDefault="00A735A5">
      <w:pPr>
        <w:pStyle w:val="Dica"/>
      </w:pPr>
    </w:p>
    <w:p w14:paraId="0C0F08DA" w14:textId="73F147D1" w:rsidR="00A735A5" w:rsidRPr="00073AF2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073AF2">
        <w:br w:type="page"/>
      </w:r>
      <w:bookmarkStart w:id="4" w:name="_Toc37233187"/>
      <w:bookmarkStart w:id="5" w:name="_GoBack"/>
      <w:bookmarkEnd w:id="5"/>
      <w:r w:rsidR="00CE176F" w:rsidRPr="00073AF2">
        <w:lastRenderedPageBreak/>
        <w:t>HST</w:t>
      </w:r>
      <w:r w:rsidR="00C03F98" w:rsidRPr="00073AF2">
        <w:t>-</w:t>
      </w:r>
      <w:r w:rsidR="00AF2B52" w:rsidRPr="00073AF2">
        <w:t>0</w:t>
      </w:r>
      <w:r w:rsidR="00480A79" w:rsidRPr="00073AF2">
        <w:t>48</w:t>
      </w:r>
      <w:r w:rsidR="0035649F" w:rsidRPr="00073AF2">
        <w:t xml:space="preserve">– </w:t>
      </w:r>
      <w:r w:rsidR="008258A3" w:rsidRPr="00073AF2">
        <w:t>Julgar</w:t>
      </w:r>
      <w:r w:rsidR="00E264CB" w:rsidRPr="00073AF2">
        <w:t xml:space="preserve"> </w:t>
      </w:r>
      <w:r w:rsidR="00153838" w:rsidRPr="00073AF2">
        <w:t xml:space="preserve">Pedido de </w:t>
      </w:r>
      <w:r w:rsidR="00480A79" w:rsidRPr="00073AF2">
        <w:t>Impugnação</w:t>
      </w:r>
      <w:r w:rsidR="00D6740F" w:rsidRPr="00073AF2">
        <w:t xml:space="preserve"> – </w:t>
      </w:r>
      <w:r w:rsidR="004C41B4" w:rsidRPr="00073AF2">
        <w:t xml:space="preserve">Assessores </w:t>
      </w:r>
      <w:r w:rsidR="00CB2214" w:rsidRPr="00073AF2">
        <w:t>C</w:t>
      </w:r>
      <w:r w:rsidR="00A96CC0" w:rsidRPr="00073AF2">
        <w:t>EN/BR</w:t>
      </w:r>
      <w:r w:rsidR="00480A79" w:rsidRPr="00073AF2">
        <w:t xml:space="preserve"> e CE/UF</w:t>
      </w:r>
      <w:bookmarkEnd w:id="4"/>
    </w:p>
    <w:p w14:paraId="37D34CD1" w14:textId="57204F9B" w:rsidR="002B1554" w:rsidRPr="00073AF2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6" w:name="_Toc37233188"/>
      <w:r w:rsidRPr="00073AF2">
        <w:t>COMO</w:t>
      </w:r>
      <w:r w:rsidR="00C64B05" w:rsidRPr="00073AF2">
        <w:t xml:space="preserve"> </w:t>
      </w:r>
      <w:r w:rsidR="00A96CC0" w:rsidRPr="00073AF2">
        <w:rPr>
          <w:b w:val="0"/>
        </w:rPr>
        <w:t>Corporativo</w:t>
      </w:r>
      <w:bookmarkEnd w:id="6"/>
    </w:p>
    <w:p w14:paraId="405BA23E" w14:textId="79BAF7CE" w:rsidR="005D249C" w:rsidRPr="00073AF2" w:rsidRDefault="00CE176F" w:rsidP="005D249C">
      <w:pPr>
        <w:pStyle w:val="EstiloPrototipo3"/>
      </w:pPr>
      <w:r w:rsidRPr="00073AF2">
        <w:t>QUERO</w:t>
      </w:r>
      <w:r w:rsidR="005A4527" w:rsidRPr="00073AF2">
        <w:t xml:space="preserve"> </w:t>
      </w:r>
      <w:r w:rsidR="001C0B4F" w:rsidRPr="00073AF2">
        <w:rPr>
          <w:b w:val="0"/>
        </w:rPr>
        <w:t xml:space="preserve">acessar </w:t>
      </w:r>
      <w:r w:rsidR="00E264CB" w:rsidRPr="00073AF2">
        <w:rPr>
          <w:b w:val="0"/>
        </w:rPr>
        <w:t xml:space="preserve">os pedidos de </w:t>
      </w:r>
      <w:r w:rsidR="00480A79" w:rsidRPr="00073AF2">
        <w:rPr>
          <w:b w:val="0"/>
        </w:rPr>
        <w:t>impugnação</w:t>
      </w:r>
      <w:r w:rsidR="00E264CB" w:rsidRPr="00073AF2">
        <w:rPr>
          <w:b w:val="0"/>
        </w:rPr>
        <w:t xml:space="preserve"> </w:t>
      </w:r>
      <w:r w:rsidR="00D6740F" w:rsidRPr="00073AF2">
        <w:rPr>
          <w:b w:val="0"/>
        </w:rPr>
        <w:t>da</w:t>
      </w:r>
      <w:r w:rsidR="00CB2214" w:rsidRPr="00073AF2">
        <w:rPr>
          <w:b w:val="0"/>
        </w:rPr>
        <w:t>s</w:t>
      </w:r>
      <w:r w:rsidR="00D6740F" w:rsidRPr="00073AF2">
        <w:rPr>
          <w:b w:val="0"/>
        </w:rPr>
        <w:t xml:space="preserve"> </w:t>
      </w:r>
      <w:r w:rsidR="00CB2214" w:rsidRPr="00073AF2">
        <w:rPr>
          <w:b w:val="0"/>
        </w:rPr>
        <w:t xml:space="preserve">chapas da </w:t>
      </w:r>
      <w:r w:rsidR="009B42B6" w:rsidRPr="00073AF2">
        <w:rPr>
          <w:b w:val="0"/>
        </w:rPr>
        <w:t>eleição;</w:t>
      </w:r>
    </w:p>
    <w:p w14:paraId="38E7497A" w14:textId="4246B10A" w:rsidR="00A735A5" w:rsidRPr="00073AF2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7233189"/>
      <w:r w:rsidRPr="00073AF2">
        <w:t>PAR</w:t>
      </w:r>
      <w:r w:rsidR="00CE176F" w:rsidRPr="00073AF2">
        <w:t>A</w:t>
      </w:r>
      <w:r w:rsidR="005A4527" w:rsidRPr="00073AF2">
        <w:t xml:space="preserve"> </w:t>
      </w:r>
      <w:r w:rsidR="00BB45D0" w:rsidRPr="00073AF2">
        <w:rPr>
          <w:b w:val="0"/>
        </w:rPr>
        <w:t>julgar o</w:t>
      </w:r>
      <w:r w:rsidR="00CB2214" w:rsidRPr="00073AF2">
        <w:rPr>
          <w:b w:val="0"/>
        </w:rPr>
        <w:t xml:space="preserve">s pedidos de </w:t>
      </w:r>
      <w:r w:rsidR="00480A79" w:rsidRPr="00073AF2">
        <w:rPr>
          <w:b w:val="0"/>
        </w:rPr>
        <w:t>impugnação</w:t>
      </w:r>
      <w:r w:rsidR="00CB2214" w:rsidRPr="00073AF2">
        <w:rPr>
          <w:b w:val="0"/>
        </w:rPr>
        <w:t xml:space="preserve"> das chapas </w:t>
      </w:r>
      <w:r w:rsidR="00A96CC0" w:rsidRPr="00073AF2">
        <w:rPr>
          <w:b w:val="0"/>
        </w:rPr>
        <w:t>da eleição</w:t>
      </w:r>
      <w:r w:rsidR="00204372" w:rsidRPr="00073AF2">
        <w:rPr>
          <w:b w:val="0"/>
        </w:rPr>
        <w:t>.</w:t>
      </w:r>
      <w:bookmarkEnd w:id="7"/>
    </w:p>
    <w:p w14:paraId="3F8EBB06" w14:textId="77777777" w:rsidR="00EF4113" w:rsidRPr="00073AF2" w:rsidRDefault="00EF4113" w:rsidP="007569F0">
      <w:pPr>
        <w:pStyle w:val="Ttulo2"/>
        <w:numPr>
          <w:ilvl w:val="0"/>
          <w:numId w:val="0"/>
        </w:numPr>
      </w:pPr>
      <w:bookmarkStart w:id="8" w:name="_Toc7509864"/>
    </w:p>
    <w:p w14:paraId="6D3DAFD9" w14:textId="77777777" w:rsidR="007569F0" w:rsidRPr="00073AF2" w:rsidRDefault="007569F0" w:rsidP="007569F0">
      <w:pPr>
        <w:pStyle w:val="Ttulo2"/>
        <w:numPr>
          <w:ilvl w:val="0"/>
          <w:numId w:val="0"/>
        </w:numPr>
      </w:pPr>
      <w:bookmarkStart w:id="9" w:name="_Toc37233190"/>
      <w:r w:rsidRPr="00073AF2">
        <w:t>PROTÓTIPO</w:t>
      </w:r>
      <w:bookmarkEnd w:id="8"/>
      <w:bookmarkEnd w:id="9"/>
    </w:p>
    <w:p w14:paraId="7F735AF0" w14:textId="63EF6640" w:rsidR="00CC5749" w:rsidRPr="00073AF2" w:rsidRDefault="00F5599E" w:rsidP="00656397">
      <w:pPr>
        <w:pStyle w:val="EstiloPrototipo3"/>
        <w:numPr>
          <w:ilvl w:val="0"/>
          <w:numId w:val="4"/>
        </w:numPr>
      </w:pPr>
      <w:bookmarkStart w:id="10" w:name="_Ref30063570"/>
      <w:bookmarkStart w:id="11" w:name="_Ref25845780"/>
      <w:bookmarkStart w:id="12" w:name="_Ref26357320"/>
      <w:bookmarkStart w:id="13" w:name="_Ref28940872"/>
      <w:bookmarkStart w:id="14" w:name="_Ref24976076"/>
      <w:r w:rsidRPr="00073AF2">
        <w:t xml:space="preserve">Inclusão </w:t>
      </w:r>
      <w:r w:rsidR="007A2422" w:rsidRPr="00073AF2">
        <w:t>Julgar Pedido de impugnação</w:t>
      </w:r>
      <w:bookmarkEnd w:id="10"/>
    </w:p>
    <w:p w14:paraId="2521DD42" w14:textId="77777777" w:rsidR="00780C3B" w:rsidRPr="00073AF2" w:rsidRDefault="00780C3B" w:rsidP="00CC5749">
      <w:pPr>
        <w:pStyle w:val="EstiloPrototipo3"/>
        <w:ind w:left="720"/>
      </w:pPr>
    </w:p>
    <w:bookmarkEnd w:id="11"/>
    <w:bookmarkEnd w:id="12"/>
    <w:bookmarkEnd w:id="13"/>
    <w:p w14:paraId="4A0F41D9" w14:textId="3511D207" w:rsidR="00A66A96" w:rsidRPr="00073AF2" w:rsidRDefault="00F5599E" w:rsidP="00A66A96">
      <w:pPr>
        <w:pStyle w:val="EstiloPrototipo3"/>
        <w:tabs>
          <w:tab w:val="clear" w:pos="851"/>
        </w:tabs>
        <w:ind w:left="426" w:hanging="284"/>
      </w:pPr>
      <w:r w:rsidRPr="00073AF2">
        <w:rPr>
          <w:noProof/>
        </w:rPr>
        <w:drawing>
          <wp:inline distT="0" distB="0" distL="0" distR="0" wp14:anchorId="07B31DA7" wp14:editId="7646CA66">
            <wp:extent cx="5760085" cy="46228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cluid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1B7BDF" w:rsidRPr="00073AF2" w14:paraId="502D35C5" w14:textId="77777777" w:rsidTr="00045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0217FB5" w14:textId="77777777" w:rsidR="001B7BDF" w:rsidRPr="00073AF2" w:rsidRDefault="001B7BDF" w:rsidP="00045D2C">
            <w:pPr>
              <w:pStyle w:val="EstiloPrototipo3"/>
              <w:jc w:val="center"/>
            </w:pPr>
            <w:r w:rsidRPr="00073AF2">
              <w:rPr>
                <w:sz w:val="24"/>
                <w:szCs w:val="24"/>
              </w:rPr>
              <w:t>Campos</w:t>
            </w:r>
          </w:p>
        </w:tc>
      </w:tr>
      <w:tr w:rsidR="001B7BDF" w:rsidRPr="00073AF2" w14:paraId="2132135A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1749982" w14:textId="26CC8E3C" w:rsidR="001B7BDF" w:rsidRPr="00073AF2" w:rsidRDefault="001B7BDF" w:rsidP="001B7BDF">
            <w:pPr>
              <w:pStyle w:val="EstiloPrototipo3"/>
              <w:jc w:val="center"/>
              <w:rPr>
                <w:sz w:val="24"/>
                <w:szCs w:val="24"/>
              </w:rPr>
            </w:pPr>
            <w:r w:rsidRPr="00073AF2">
              <w:rPr>
                <w:sz w:val="24"/>
                <w:szCs w:val="24"/>
              </w:rPr>
              <w:t xml:space="preserve">Analisar Pedido de </w:t>
            </w:r>
            <w:r w:rsidR="00487E5F" w:rsidRPr="00073AF2">
              <w:rPr>
                <w:sz w:val="24"/>
                <w:szCs w:val="24"/>
              </w:rPr>
              <w:t>Impugnação</w:t>
            </w:r>
          </w:p>
        </w:tc>
      </w:tr>
      <w:tr w:rsidR="001B7BDF" w:rsidRPr="00073AF2" w14:paraId="4F2EAF75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91D38BE" w14:textId="77777777" w:rsidR="001B7BDF" w:rsidRPr="00073AF2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11168AB9" w14:textId="77777777" w:rsidR="001B7BDF" w:rsidRPr="00073AF2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28D48971" w14:textId="77777777" w:rsidR="001B7BDF" w:rsidRPr="00073AF2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7CA96A4C" w14:textId="77777777" w:rsidR="001B7BDF" w:rsidRPr="00073AF2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0A5FD2EF" w14:textId="77777777" w:rsidR="001B7BDF" w:rsidRPr="00073AF2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192BCEE7" w14:textId="77777777" w:rsidR="001B7BDF" w:rsidRPr="00073AF2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0AD309C" w14:textId="77777777" w:rsidR="001B7BDF" w:rsidRPr="00073AF2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Regra</w:t>
            </w:r>
          </w:p>
        </w:tc>
      </w:tr>
      <w:tr w:rsidR="001B7BDF" w:rsidRPr="00073AF2" w14:paraId="5BEF06EE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F1EA32F" w14:textId="77777777" w:rsidR="001B7BDF" w:rsidRPr="00073AF2" w:rsidRDefault="001B7BDF" w:rsidP="001B7BDF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5674B6B" w14:textId="4C1FE2D8" w:rsidR="001B7BDF" w:rsidRPr="00073AF2" w:rsidRDefault="001B7BDF" w:rsidP="00D90746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073AF2">
              <w:rPr>
                <w:noProof/>
                <w:sz w:val="18"/>
                <w:szCs w:val="18"/>
              </w:rPr>
              <w:t>Anal</w:t>
            </w:r>
            <w:r w:rsidR="00D90746" w:rsidRPr="00073AF2">
              <w:rPr>
                <w:noProof/>
                <w:sz w:val="18"/>
                <w:szCs w:val="18"/>
              </w:rPr>
              <w:t>i</w:t>
            </w:r>
            <w:r w:rsidRPr="00073AF2">
              <w:rPr>
                <w:noProof/>
                <w:sz w:val="18"/>
                <w:szCs w:val="18"/>
              </w:rPr>
              <w:t>sar Pedi</w:t>
            </w:r>
            <w:r w:rsidR="000A53FE" w:rsidRPr="00073AF2">
              <w:rPr>
                <w:noProof/>
                <w:sz w:val="18"/>
                <w:szCs w:val="18"/>
              </w:rPr>
              <w:t>d</w:t>
            </w:r>
            <w:r w:rsidRPr="00073AF2">
              <w:rPr>
                <w:noProof/>
                <w:sz w:val="18"/>
                <w:szCs w:val="18"/>
              </w:rPr>
              <w:t xml:space="preserve">o de </w:t>
            </w:r>
            <w:r w:rsidR="00487E5F" w:rsidRPr="00073AF2">
              <w:rPr>
                <w:noProof/>
                <w:sz w:val="18"/>
                <w:szCs w:val="18"/>
              </w:rPr>
              <w:t>Impugnação</w:t>
            </w:r>
          </w:p>
        </w:tc>
        <w:tc>
          <w:tcPr>
            <w:tcW w:w="1306" w:type="dxa"/>
          </w:tcPr>
          <w:p w14:paraId="76C51FC2" w14:textId="605B02BE" w:rsidR="001B7BDF" w:rsidRPr="00073AF2" w:rsidRDefault="001B7BDF" w:rsidP="001B7BD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03605828" w14:textId="1E851E79" w:rsidR="001B7BDF" w:rsidRPr="00073AF2" w:rsidRDefault="001B7BDF" w:rsidP="001B7BDF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073AF2">
              <w:rPr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034" w:type="dxa"/>
          </w:tcPr>
          <w:p w14:paraId="2222A19E" w14:textId="64D51107" w:rsidR="001B7BDF" w:rsidRPr="00073AF2" w:rsidRDefault="001B7BDF" w:rsidP="001B7BDF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59EEEE3" w14:textId="5CFB139B" w:rsidR="001B7BDF" w:rsidRPr="00073AF2" w:rsidRDefault="001B7BDF" w:rsidP="001B7BDF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9E41D1F" w14:textId="176AD1F0" w:rsidR="001B7BDF" w:rsidRPr="00073AF2" w:rsidRDefault="001B7BDF" w:rsidP="001B7BDF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073AF2">
              <w:rPr>
                <w:color w:val="000000" w:themeColor="text1"/>
                <w:sz w:val="18"/>
                <w:szCs w:val="18"/>
              </w:rPr>
              <w:t xml:space="preserve">Obrigatório: Não </w:t>
            </w:r>
          </w:p>
          <w:p w14:paraId="6F3E15CF" w14:textId="752BF74E" w:rsidR="001B7BDF" w:rsidRPr="00073AF2" w:rsidRDefault="001B7BDF" w:rsidP="001B7BDF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073AF2">
              <w:rPr>
                <w:color w:val="000000" w:themeColor="text1"/>
                <w:sz w:val="18"/>
                <w:szCs w:val="18"/>
              </w:rPr>
              <w:t xml:space="preserve">Somente Leitura: </w:t>
            </w:r>
            <w:r w:rsidR="00D90746" w:rsidRPr="00073AF2">
              <w:rPr>
                <w:color w:val="000000" w:themeColor="text1"/>
                <w:sz w:val="18"/>
                <w:szCs w:val="18"/>
              </w:rPr>
              <w:t>sim</w:t>
            </w:r>
          </w:p>
          <w:p w14:paraId="5D3F2EB0" w14:textId="77777777" w:rsidR="001B7BDF" w:rsidRPr="00073AF2" w:rsidRDefault="001B7BDF" w:rsidP="001B7BDF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1B7BDF" w:rsidRPr="00073AF2" w14:paraId="03E950D2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FEA230C" w14:textId="08F6EAAC" w:rsidR="001B7BDF" w:rsidRPr="00073AF2" w:rsidRDefault="001B7BDF" w:rsidP="00045D2C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816952A" w14:textId="77777777" w:rsidR="00483A6D" w:rsidRPr="00073AF2" w:rsidRDefault="00483A6D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Descrição</w:t>
            </w:r>
          </w:p>
          <w:p w14:paraId="644F5807" w14:textId="1848489E" w:rsidR="001B7BDF" w:rsidRPr="00073AF2" w:rsidRDefault="00D90746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073AF2">
              <w:rPr>
                <w:sz w:val="18"/>
                <w:szCs w:val="18"/>
              </w:rPr>
              <w:t>CKeditor</w:t>
            </w:r>
            <w:proofErr w:type="spellEnd"/>
          </w:p>
        </w:tc>
        <w:tc>
          <w:tcPr>
            <w:tcW w:w="1306" w:type="dxa"/>
          </w:tcPr>
          <w:p w14:paraId="52F0E81F" w14:textId="55C19526" w:rsidR="001B7BDF" w:rsidRPr="00073AF2" w:rsidRDefault="00D90746" w:rsidP="00A85D8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Componente para inclusão do texto do </w:t>
            </w:r>
            <w:r w:rsidR="00A85D84" w:rsidRPr="00073AF2">
              <w:rPr>
                <w:sz w:val="18"/>
                <w:szCs w:val="18"/>
              </w:rPr>
              <w:t>julgamento do</w:t>
            </w:r>
            <w:r w:rsidRPr="00073AF2">
              <w:rPr>
                <w:sz w:val="18"/>
                <w:szCs w:val="18"/>
              </w:rPr>
              <w:t xml:space="preserve"> pedido de </w:t>
            </w:r>
            <w:r w:rsidR="00487E5F" w:rsidRPr="00073AF2">
              <w:rPr>
                <w:sz w:val="18"/>
                <w:szCs w:val="18"/>
              </w:rPr>
              <w:t>Impugnação</w:t>
            </w:r>
          </w:p>
        </w:tc>
        <w:tc>
          <w:tcPr>
            <w:tcW w:w="1246" w:type="dxa"/>
          </w:tcPr>
          <w:p w14:paraId="7F05D675" w14:textId="77777777" w:rsidR="001B7BDF" w:rsidRPr="00073AF2" w:rsidRDefault="001B7BDF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1E01479C" w14:textId="77777777" w:rsidR="001B7BDF" w:rsidRPr="00073AF2" w:rsidRDefault="001B7BDF" w:rsidP="00045D2C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224DDF3" w14:textId="77777777" w:rsidR="001B7BDF" w:rsidRPr="00073AF2" w:rsidRDefault="001B7BDF" w:rsidP="00045D2C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B63888C" w14:textId="6B4A133D" w:rsidR="001B7BDF" w:rsidRPr="00073AF2" w:rsidRDefault="001B7BDF" w:rsidP="00045D2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073AF2">
              <w:rPr>
                <w:color w:val="000000" w:themeColor="text1"/>
                <w:sz w:val="18"/>
                <w:szCs w:val="18"/>
              </w:rPr>
              <w:t>Obrigatório:</w:t>
            </w:r>
            <w:r w:rsidR="00D90746" w:rsidRPr="00073AF2">
              <w:rPr>
                <w:color w:val="000000" w:themeColor="text1"/>
                <w:sz w:val="18"/>
                <w:szCs w:val="18"/>
              </w:rPr>
              <w:t>SIM</w:t>
            </w:r>
            <w:proofErr w:type="spellEnd"/>
          </w:p>
          <w:p w14:paraId="447A3176" w14:textId="77777777" w:rsidR="001B7BDF" w:rsidRPr="00073AF2" w:rsidRDefault="001B7BDF" w:rsidP="00045D2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073AF2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1EC8441A" w14:textId="3D685A29" w:rsidR="001B7BDF" w:rsidRPr="00073AF2" w:rsidRDefault="001B7BDF" w:rsidP="00483A6D">
            <w:pPr>
              <w:spacing w:before="60" w:after="60"/>
              <w:contextualSpacing/>
              <w:rPr>
                <w:color w:val="31849B" w:themeColor="accent5" w:themeShade="BF"/>
                <w:sz w:val="18"/>
                <w:szCs w:val="18"/>
              </w:rPr>
            </w:pPr>
            <w:r w:rsidRPr="00073AF2">
              <w:rPr>
                <w:color w:val="31849B" w:themeColor="accent5" w:themeShade="BF"/>
                <w:sz w:val="18"/>
                <w:szCs w:val="18"/>
              </w:rPr>
              <w:t>[</w:t>
            </w:r>
            <w:r w:rsidR="00483A6D"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483A6D"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_Ref29454517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483A6D" w:rsidRPr="00073AF2">
              <w:rPr>
                <w:color w:val="31849B" w:themeColor="accent5" w:themeShade="BF"/>
                <w:sz w:val="18"/>
                <w:szCs w:val="18"/>
              </w:rPr>
            </w:r>
            <w:r w:rsidR="00483A6D"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483A6D" w:rsidRPr="00073AF2">
              <w:rPr>
                <w:color w:val="31849B" w:themeColor="accent5" w:themeShade="BF"/>
                <w:sz w:val="18"/>
                <w:szCs w:val="18"/>
              </w:rPr>
              <w:t>3</w:t>
            </w:r>
            <w:r w:rsidR="00483A6D"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D32F4A" w:rsidRPr="00073AF2" w14:paraId="2300DB64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8CE44AF" w14:textId="056535D7" w:rsidR="00D32F4A" w:rsidRPr="00073AF2" w:rsidRDefault="00D32F4A" w:rsidP="00D32F4A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C2DB07D" w14:textId="469181C0" w:rsidR="00D32F4A" w:rsidRPr="00073AF2" w:rsidRDefault="00D32F4A" w:rsidP="00D32F4A">
            <w:pPr>
              <w:spacing w:before="60" w:after="60"/>
              <w:jc w:val="center"/>
              <w:rPr>
                <w:noProof/>
              </w:rPr>
            </w:pPr>
            <w:r w:rsidRPr="00073AF2">
              <w:rPr>
                <w:sz w:val="18"/>
                <w:szCs w:val="18"/>
              </w:rPr>
              <w:t>Documento</w:t>
            </w:r>
          </w:p>
        </w:tc>
        <w:tc>
          <w:tcPr>
            <w:tcW w:w="1306" w:type="dxa"/>
          </w:tcPr>
          <w:p w14:paraId="4FD866C1" w14:textId="54868643" w:rsidR="00D32F4A" w:rsidRPr="00073AF2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073AF2">
              <w:rPr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246" w:type="dxa"/>
          </w:tcPr>
          <w:p w14:paraId="22EE5354" w14:textId="0003694F" w:rsidR="00D32F4A" w:rsidRPr="00073AF2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</w:tcPr>
          <w:p w14:paraId="2BFF70C5" w14:textId="77F96882" w:rsidR="00D32F4A" w:rsidRPr="00073AF2" w:rsidRDefault="00D32F4A" w:rsidP="00D32F4A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195F256" w14:textId="30E8614D" w:rsidR="00D32F4A" w:rsidRPr="00073AF2" w:rsidRDefault="00D32F4A" w:rsidP="00D32F4A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2952DBB" w14:textId="77777777" w:rsidR="00D32F4A" w:rsidRPr="00073AF2" w:rsidRDefault="00D32F4A" w:rsidP="00D32F4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073AF2">
              <w:rPr>
                <w:color w:val="000000" w:themeColor="text1"/>
                <w:sz w:val="18"/>
                <w:szCs w:val="18"/>
              </w:rPr>
              <w:t xml:space="preserve">Obrigatório: Não </w:t>
            </w:r>
          </w:p>
          <w:p w14:paraId="2D334593" w14:textId="503F1AB6" w:rsidR="00D32F4A" w:rsidRPr="00073AF2" w:rsidRDefault="00D32F4A" w:rsidP="00A85D84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31849B" w:themeColor="accent5" w:themeShade="BF"/>
                <w:sz w:val="18"/>
                <w:szCs w:val="18"/>
              </w:rPr>
            </w:pPr>
            <w:r w:rsidRPr="00073AF2">
              <w:rPr>
                <w:color w:val="000000" w:themeColor="text1"/>
                <w:sz w:val="18"/>
                <w:szCs w:val="18"/>
              </w:rPr>
              <w:t>Somente Leitura: sim</w:t>
            </w:r>
          </w:p>
        </w:tc>
      </w:tr>
      <w:tr w:rsidR="00D32F4A" w:rsidRPr="00073AF2" w14:paraId="7EE0DF6E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2ED4DA3" w14:textId="77777777" w:rsidR="00D32F4A" w:rsidRPr="00073AF2" w:rsidRDefault="00D32F4A" w:rsidP="00D32F4A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4C85CE7" w14:textId="705293A6" w:rsidR="00D32F4A" w:rsidRPr="00073AF2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Arquivo</w:t>
            </w:r>
          </w:p>
        </w:tc>
        <w:tc>
          <w:tcPr>
            <w:tcW w:w="1306" w:type="dxa"/>
          </w:tcPr>
          <w:p w14:paraId="65A0D8F7" w14:textId="6AFCEF40" w:rsidR="00D32F4A" w:rsidRPr="00073AF2" w:rsidRDefault="00D32F4A" w:rsidP="00D32F4A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Componente para realizar Upload dos arquivos</w:t>
            </w:r>
          </w:p>
        </w:tc>
        <w:tc>
          <w:tcPr>
            <w:tcW w:w="1246" w:type="dxa"/>
          </w:tcPr>
          <w:p w14:paraId="66B06DC5" w14:textId="6C5DD74E" w:rsidR="00D32F4A" w:rsidRPr="00073AF2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</w:tcPr>
          <w:p w14:paraId="197009F1" w14:textId="5F5DF006" w:rsidR="00D32F4A" w:rsidRPr="00073AF2" w:rsidRDefault="00D32F4A" w:rsidP="00D32F4A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A3A2130" w14:textId="446F6223" w:rsidR="00D32F4A" w:rsidRPr="00073AF2" w:rsidRDefault="00D32F4A" w:rsidP="00D32F4A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31828F3" w14:textId="0FE5814A" w:rsidR="00D32F4A" w:rsidRPr="00073AF2" w:rsidRDefault="00D32F4A" w:rsidP="00D32F4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073AF2">
              <w:rPr>
                <w:color w:val="000000" w:themeColor="text1"/>
                <w:sz w:val="18"/>
                <w:szCs w:val="18"/>
              </w:rPr>
              <w:t xml:space="preserve">Obrigatório: </w:t>
            </w:r>
            <w:r w:rsidR="00A85D84" w:rsidRPr="00073AF2">
              <w:rPr>
                <w:color w:val="000000" w:themeColor="text1"/>
                <w:sz w:val="18"/>
                <w:szCs w:val="18"/>
              </w:rPr>
              <w:t>sim</w:t>
            </w:r>
          </w:p>
          <w:p w14:paraId="70E7A527" w14:textId="7AF2B405" w:rsidR="00D32F4A" w:rsidRPr="00073AF2" w:rsidRDefault="00D32F4A" w:rsidP="00D32F4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073AF2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01B7AFD3" w14:textId="6757BE5E" w:rsidR="00D32F4A" w:rsidRPr="00073AF2" w:rsidRDefault="00483A6D" w:rsidP="00D32F4A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  <w:r w:rsidRPr="00073AF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_Ref29454517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073AF2">
              <w:rPr>
                <w:color w:val="31849B" w:themeColor="accent5" w:themeShade="BF"/>
                <w:sz w:val="18"/>
                <w:szCs w:val="18"/>
              </w:rPr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3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1B7BDF" w:rsidRPr="00073AF2" w14:paraId="14537935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809356C" w14:textId="77777777" w:rsidR="001B7BDF" w:rsidRPr="00073AF2" w:rsidRDefault="001B7BDF" w:rsidP="00045D2C">
            <w:pPr>
              <w:spacing w:before="60" w:after="60"/>
              <w:jc w:val="center"/>
              <w:rPr>
                <w:b/>
                <w:color w:val="31849B" w:themeColor="accent5" w:themeShade="BF"/>
                <w:sz w:val="18"/>
                <w:szCs w:val="18"/>
              </w:rPr>
            </w:pPr>
            <w:r w:rsidRPr="00073AF2">
              <w:rPr>
                <w:b/>
                <w:sz w:val="18"/>
                <w:szCs w:val="18"/>
              </w:rPr>
              <w:t>Ação</w:t>
            </w:r>
          </w:p>
        </w:tc>
      </w:tr>
      <w:tr w:rsidR="001B7BDF" w:rsidRPr="00073AF2" w14:paraId="238E667F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15D9B3A" w14:textId="77777777" w:rsidR="001B7BDF" w:rsidRPr="00073AF2" w:rsidRDefault="001B7BDF" w:rsidP="00045D2C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F18EA04" w14:textId="77B5E579" w:rsidR="001B7BDF" w:rsidRPr="00073AF2" w:rsidRDefault="00483A6D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Improcedente</w:t>
            </w:r>
          </w:p>
        </w:tc>
        <w:tc>
          <w:tcPr>
            <w:tcW w:w="1306" w:type="dxa"/>
          </w:tcPr>
          <w:p w14:paraId="59D69583" w14:textId="3F869237" w:rsidR="001B7BDF" w:rsidRPr="00073AF2" w:rsidRDefault="00D32F4A" w:rsidP="00483A6D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Botão para </w:t>
            </w:r>
            <w:r w:rsidR="00A85D84" w:rsidRPr="00073AF2">
              <w:rPr>
                <w:sz w:val="18"/>
                <w:szCs w:val="18"/>
              </w:rPr>
              <w:t>julga</w:t>
            </w:r>
            <w:r w:rsidR="00483A6D" w:rsidRPr="00073AF2">
              <w:rPr>
                <w:sz w:val="18"/>
                <w:szCs w:val="18"/>
              </w:rPr>
              <w:t>r o</w:t>
            </w:r>
            <w:r w:rsidR="00A85D84" w:rsidRPr="00073AF2">
              <w:rPr>
                <w:sz w:val="18"/>
                <w:szCs w:val="18"/>
              </w:rPr>
              <w:t xml:space="preserve"> </w:t>
            </w:r>
            <w:r w:rsidRPr="00073AF2">
              <w:rPr>
                <w:sz w:val="18"/>
                <w:szCs w:val="18"/>
              </w:rPr>
              <w:t xml:space="preserve">pedido de </w:t>
            </w:r>
            <w:r w:rsidR="00487E5F" w:rsidRPr="00073AF2">
              <w:rPr>
                <w:sz w:val="18"/>
                <w:szCs w:val="18"/>
              </w:rPr>
              <w:t>Impugnação</w:t>
            </w:r>
            <w:r w:rsidR="00483A6D" w:rsidRPr="00073AF2">
              <w:rPr>
                <w:sz w:val="18"/>
                <w:szCs w:val="18"/>
              </w:rPr>
              <w:t xml:space="preserve"> Improcedente</w:t>
            </w:r>
          </w:p>
        </w:tc>
        <w:tc>
          <w:tcPr>
            <w:tcW w:w="1246" w:type="dxa"/>
          </w:tcPr>
          <w:p w14:paraId="18329850" w14:textId="6DE2BF89" w:rsidR="001B7BDF" w:rsidRPr="00073AF2" w:rsidRDefault="00D32F4A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6809E0BE" w14:textId="77777777" w:rsidR="001B7BDF" w:rsidRPr="00073AF2" w:rsidRDefault="001B7BDF" w:rsidP="00045D2C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DFFD541" w14:textId="77777777" w:rsidR="001B7BDF" w:rsidRPr="00073AF2" w:rsidRDefault="001B7BDF" w:rsidP="00045D2C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AA4FE99" w14:textId="45DE08B0" w:rsidR="001B7BDF" w:rsidRPr="00073AF2" w:rsidRDefault="001B7BDF" w:rsidP="00045D2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073AF2">
              <w:rPr>
                <w:color w:val="000000" w:themeColor="text1"/>
                <w:sz w:val="18"/>
                <w:szCs w:val="18"/>
              </w:rPr>
              <w:t xml:space="preserve">Obrigatório: </w:t>
            </w:r>
            <w:r w:rsidR="00A85D84" w:rsidRPr="00073AF2">
              <w:rPr>
                <w:color w:val="000000" w:themeColor="text1"/>
                <w:sz w:val="18"/>
                <w:szCs w:val="18"/>
              </w:rPr>
              <w:t>não</w:t>
            </w:r>
          </w:p>
          <w:p w14:paraId="66C80135" w14:textId="009F8EFF" w:rsidR="001B7BDF" w:rsidRPr="00073AF2" w:rsidRDefault="001B7BDF" w:rsidP="00045D2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073AF2">
              <w:rPr>
                <w:color w:val="000000" w:themeColor="text1"/>
                <w:sz w:val="18"/>
                <w:szCs w:val="18"/>
              </w:rPr>
              <w:t xml:space="preserve">Somente Leitura: </w:t>
            </w:r>
            <w:r w:rsidR="00D32F4A" w:rsidRPr="00073AF2">
              <w:rPr>
                <w:color w:val="000000" w:themeColor="text1"/>
                <w:sz w:val="18"/>
                <w:szCs w:val="18"/>
              </w:rPr>
              <w:t>Não</w:t>
            </w:r>
          </w:p>
          <w:p w14:paraId="21E32EFD" w14:textId="2C2F166F" w:rsidR="001B7BDF" w:rsidRPr="00073AF2" w:rsidRDefault="00483A6D" w:rsidP="00045D2C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  <w:r w:rsidRPr="00073AF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_Ref29454517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073AF2">
              <w:rPr>
                <w:color w:val="31849B" w:themeColor="accent5" w:themeShade="BF"/>
                <w:sz w:val="18"/>
                <w:szCs w:val="18"/>
              </w:rPr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3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483A6D" w:rsidRPr="00073AF2" w14:paraId="771BEBFF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C1FA56C" w14:textId="77777777" w:rsidR="00483A6D" w:rsidRPr="00073AF2" w:rsidRDefault="00483A6D" w:rsidP="00483A6D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51A1CEB" w14:textId="54B3A6D7" w:rsidR="00483A6D" w:rsidRPr="00073AF2" w:rsidRDefault="00483A6D" w:rsidP="00483A6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Procedente</w:t>
            </w:r>
          </w:p>
        </w:tc>
        <w:tc>
          <w:tcPr>
            <w:tcW w:w="1306" w:type="dxa"/>
          </w:tcPr>
          <w:p w14:paraId="25D42071" w14:textId="2CBBEC05" w:rsidR="00483A6D" w:rsidRPr="00073AF2" w:rsidRDefault="00483A6D" w:rsidP="00483A6D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Botão para julgar o pedido de Impugnação Improcedente</w:t>
            </w:r>
          </w:p>
        </w:tc>
        <w:tc>
          <w:tcPr>
            <w:tcW w:w="1246" w:type="dxa"/>
          </w:tcPr>
          <w:p w14:paraId="55ED43F3" w14:textId="6624D4A0" w:rsidR="00483A6D" w:rsidRPr="00073AF2" w:rsidRDefault="00483A6D" w:rsidP="00483A6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0A54A443" w14:textId="2DFDF842" w:rsidR="00483A6D" w:rsidRPr="00073AF2" w:rsidRDefault="00483A6D" w:rsidP="00483A6D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C2E4FCA" w14:textId="0329D8AB" w:rsidR="00483A6D" w:rsidRPr="00073AF2" w:rsidRDefault="00483A6D" w:rsidP="00483A6D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769BFAE" w14:textId="7200133D" w:rsidR="00483A6D" w:rsidRPr="00073AF2" w:rsidRDefault="00483A6D" w:rsidP="00483A6D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073AF2">
              <w:rPr>
                <w:color w:val="000000" w:themeColor="text1"/>
                <w:sz w:val="18"/>
                <w:szCs w:val="18"/>
              </w:rPr>
              <w:t>Obrigatório: sim para Julgamento procedente</w:t>
            </w:r>
          </w:p>
          <w:p w14:paraId="2EEB72D2" w14:textId="77777777" w:rsidR="00483A6D" w:rsidRPr="00073AF2" w:rsidRDefault="00483A6D" w:rsidP="00483A6D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073AF2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47B7F417" w14:textId="257C6496" w:rsidR="00483A6D" w:rsidRPr="00073AF2" w:rsidRDefault="00483A6D" w:rsidP="00483A6D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  <w:r w:rsidRPr="00073AF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_Ref29454517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073AF2">
              <w:rPr>
                <w:color w:val="31849B" w:themeColor="accent5" w:themeShade="BF"/>
                <w:sz w:val="18"/>
                <w:szCs w:val="18"/>
              </w:rPr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3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</w:tbl>
    <w:p w14:paraId="2462BEBB" w14:textId="67356BFB" w:rsidR="00E01BB3" w:rsidRPr="00073AF2" w:rsidRDefault="00F5599E" w:rsidP="000F4385">
      <w:pPr>
        <w:pStyle w:val="EstiloPrototipo3"/>
        <w:numPr>
          <w:ilvl w:val="0"/>
          <w:numId w:val="4"/>
        </w:numPr>
      </w:pPr>
      <w:bookmarkStart w:id="15" w:name="_Ref26538773"/>
      <w:bookmarkStart w:id="16" w:name="_Ref26535562"/>
      <w:bookmarkStart w:id="17" w:name="_Ref25850851"/>
      <w:r w:rsidRPr="00073AF2">
        <w:lastRenderedPageBreak/>
        <w:t xml:space="preserve">Visualização do </w:t>
      </w:r>
      <w:r w:rsidR="00890DB6" w:rsidRPr="00073AF2">
        <w:t>Julgamento do Pe</w:t>
      </w:r>
      <w:r w:rsidR="00E01BB3" w:rsidRPr="00073AF2">
        <w:t xml:space="preserve">dido de </w:t>
      </w:r>
      <w:r w:rsidR="00487E5F" w:rsidRPr="00073AF2">
        <w:t>Impugnação</w:t>
      </w:r>
      <w:bookmarkEnd w:id="15"/>
      <w:r w:rsidR="00E01BB3" w:rsidRPr="00073AF2">
        <w:t xml:space="preserve"> </w:t>
      </w:r>
      <w:bookmarkEnd w:id="16"/>
    </w:p>
    <w:p w14:paraId="0F47F38E" w14:textId="637BBCE4" w:rsidR="00E01BB3" w:rsidRPr="00073AF2" w:rsidRDefault="0088241E" w:rsidP="00E00ECB">
      <w:pPr>
        <w:pStyle w:val="EstiloPrototipo3"/>
        <w:ind w:left="284"/>
      </w:pPr>
      <w:r w:rsidRPr="00073AF2">
        <w:rPr>
          <w:noProof/>
        </w:rPr>
        <w:drawing>
          <wp:inline distT="0" distB="0" distL="0" distR="0" wp14:anchorId="1D0A541E" wp14:editId="1CAFD670">
            <wp:extent cx="4878374" cy="72199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cluida_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027" cy="722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F5CE" w14:textId="77777777" w:rsidR="00E00ECB" w:rsidRPr="00073AF2" w:rsidRDefault="00E00ECB" w:rsidP="00E01BB3">
      <w:pPr>
        <w:pStyle w:val="EstiloPrototipo3"/>
        <w:ind w:left="720"/>
      </w:pPr>
    </w:p>
    <w:p w14:paraId="183CBB53" w14:textId="77777777" w:rsidR="00E00ECB" w:rsidRPr="00073AF2" w:rsidRDefault="00E00ECB" w:rsidP="00E01BB3">
      <w:pPr>
        <w:pStyle w:val="EstiloPrototipo3"/>
        <w:ind w:left="720"/>
      </w:pPr>
    </w:p>
    <w:p w14:paraId="6EA042E5" w14:textId="77777777" w:rsidR="00792ECA" w:rsidRPr="00073AF2" w:rsidRDefault="00792ECA" w:rsidP="00E01BB3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792ECA" w:rsidRPr="00073AF2" w14:paraId="22D5C4FC" w14:textId="77777777" w:rsidTr="00100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6C30AFD1" w14:textId="77777777" w:rsidR="00792ECA" w:rsidRPr="00073AF2" w:rsidRDefault="00792ECA" w:rsidP="00100873">
            <w:pPr>
              <w:pStyle w:val="EstiloPrototipo3"/>
              <w:jc w:val="center"/>
            </w:pPr>
            <w:bookmarkStart w:id="18" w:name="_Ref20153475"/>
            <w:bookmarkStart w:id="19" w:name="_Ref17572350"/>
            <w:r w:rsidRPr="00073AF2"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792ECA" w:rsidRPr="00073AF2" w14:paraId="66941D6E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DF2CC4A" w14:textId="77777777" w:rsidR="00792ECA" w:rsidRPr="00073AF2" w:rsidRDefault="00792ECA" w:rsidP="00100873">
            <w:pPr>
              <w:pStyle w:val="EstiloPrototipo3"/>
              <w:jc w:val="center"/>
              <w:rPr>
                <w:sz w:val="24"/>
                <w:szCs w:val="24"/>
              </w:rPr>
            </w:pPr>
            <w:r w:rsidRPr="00073AF2">
              <w:rPr>
                <w:sz w:val="24"/>
                <w:szCs w:val="24"/>
              </w:rPr>
              <w:t>Visualizar Histórico</w:t>
            </w:r>
          </w:p>
        </w:tc>
      </w:tr>
      <w:tr w:rsidR="00792ECA" w:rsidRPr="00073AF2" w14:paraId="7E3F6388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B39EA30" w14:textId="77777777" w:rsidR="00792ECA" w:rsidRPr="00073AF2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57DA1C7C" w14:textId="77777777" w:rsidR="00792ECA" w:rsidRPr="00073AF2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6583B436" w14:textId="77777777" w:rsidR="00792ECA" w:rsidRPr="00073AF2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08A55C6E" w14:textId="77777777" w:rsidR="00792ECA" w:rsidRPr="00073AF2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4AD78F26" w14:textId="77777777" w:rsidR="00792ECA" w:rsidRPr="00073AF2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4A9B7E92" w14:textId="77777777" w:rsidR="00792ECA" w:rsidRPr="00073AF2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A5371BE" w14:textId="77777777" w:rsidR="00792ECA" w:rsidRPr="00073AF2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Regra</w:t>
            </w:r>
          </w:p>
        </w:tc>
      </w:tr>
      <w:tr w:rsidR="00792ECA" w:rsidRPr="00073AF2" w14:paraId="5F27F84E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D9C0CAC" w14:textId="77777777" w:rsidR="00792ECA" w:rsidRPr="00073AF2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69F09E3" w14:textId="6A4E7962" w:rsidR="00792ECA" w:rsidRPr="00073AF2" w:rsidRDefault="005B3AA4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Julgamento do Pedido de </w:t>
            </w:r>
            <w:r w:rsidR="00487E5F" w:rsidRPr="00073AF2">
              <w:rPr>
                <w:sz w:val="18"/>
                <w:szCs w:val="18"/>
              </w:rPr>
              <w:t>Impugnação</w:t>
            </w:r>
            <w:r w:rsidRPr="00073AF2">
              <w:rPr>
                <w:sz w:val="18"/>
                <w:szCs w:val="18"/>
              </w:rPr>
              <w:t xml:space="preserve"> – 1ª Instância</w:t>
            </w:r>
          </w:p>
        </w:tc>
        <w:tc>
          <w:tcPr>
            <w:tcW w:w="1306" w:type="dxa"/>
          </w:tcPr>
          <w:p w14:paraId="3E4B166B" w14:textId="77777777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Exibe título. </w:t>
            </w:r>
          </w:p>
        </w:tc>
        <w:tc>
          <w:tcPr>
            <w:tcW w:w="1246" w:type="dxa"/>
          </w:tcPr>
          <w:p w14:paraId="61A7CF40" w14:textId="77777777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7DC6B5EB" w14:textId="77777777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B3DF93F" w14:textId="77777777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38FCFEA" w14:textId="77777777" w:rsidR="00792ECA" w:rsidRPr="00073AF2" w:rsidRDefault="00792ECA" w:rsidP="00100873">
            <w:pPr>
              <w:pStyle w:val="PargrafodaLista"/>
              <w:numPr>
                <w:ilvl w:val="1"/>
                <w:numId w:val="9"/>
              </w:numPr>
              <w:spacing w:before="60" w:after="60"/>
              <w:ind w:hanging="232"/>
            </w:pPr>
            <w:r w:rsidRPr="00073AF2">
              <w:rPr>
                <w:sz w:val="18"/>
                <w:szCs w:val="18"/>
              </w:rPr>
              <w:t>Somente Leitura</w:t>
            </w:r>
            <w:r w:rsidRPr="00073AF2">
              <w:t>: Sim</w:t>
            </w:r>
          </w:p>
        </w:tc>
      </w:tr>
      <w:tr w:rsidR="00792ECA" w:rsidRPr="00073AF2" w14:paraId="48A5E5A8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B6DC04C" w14:textId="77777777" w:rsidR="00792ECA" w:rsidRPr="00073AF2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C76F607" w14:textId="63AE3F51" w:rsidR="00792ECA" w:rsidRPr="00073AF2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Informação do Impugnado</w:t>
            </w:r>
          </w:p>
        </w:tc>
        <w:tc>
          <w:tcPr>
            <w:tcW w:w="1306" w:type="dxa"/>
          </w:tcPr>
          <w:p w14:paraId="5AC96340" w14:textId="6F321764" w:rsidR="00792ECA" w:rsidRPr="00073AF2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073AF2">
              <w:rPr>
                <w:sz w:val="18"/>
                <w:szCs w:val="18"/>
              </w:rPr>
              <w:t>Label</w:t>
            </w:r>
            <w:proofErr w:type="spellEnd"/>
            <w:r w:rsidR="00792ECA" w:rsidRPr="00073AF2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46" w:type="dxa"/>
          </w:tcPr>
          <w:p w14:paraId="7AF17FFD" w14:textId="392423C4" w:rsidR="00792ECA" w:rsidRPr="00073AF2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Texto</w:t>
            </w:r>
            <w:r w:rsidR="00792ECA" w:rsidRPr="00073AF2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</w:tcPr>
          <w:p w14:paraId="1DC802C6" w14:textId="77777777" w:rsidR="00792ECA" w:rsidRPr="00073AF2" w:rsidRDefault="00792ECA" w:rsidP="00100873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D1F3522" w14:textId="77777777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1460C9A" w14:textId="77777777" w:rsidR="00792ECA" w:rsidRPr="00073AF2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Somente Leitura: Sim</w:t>
            </w:r>
          </w:p>
          <w:p w14:paraId="075E5314" w14:textId="12E05958" w:rsidR="00792ECA" w:rsidRPr="00073AF2" w:rsidRDefault="00792ECA" w:rsidP="00F009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Regra 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t>[</w:t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t>4</w:t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t>] [</w:t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t>5</w:t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792ECA" w:rsidRPr="00073AF2" w14:paraId="0524DBD9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F682B23" w14:textId="77777777" w:rsidR="00792ECA" w:rsidRPr="00073AF2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A4B8DAA" w14:textId="58E8FCA1" w:rsidR="00792ECA" w:rsidRPr="00073AF2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Nome do Candidato</w:t>
            </w:r>
          </w:p>
        </w:tc>
        <w:tc>
          <w:tcPr>
            <w:tcW w:w="1306" w:type="dxa"/>
          </w:tcPr>
          <w:p w14:paraId="3F86BC8D" w14:textId="71BCA945" w:rsidR="00792ECA" w:rsidRPr="00073AF2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Retorna o nome do candidato Impugnado</w:t>
            </w:r>
          </w:p>
        </w:tc>
        <w:tc>
          <w:tcPr>
            <w:tcW w:w="1246" w:type="dxa"/>
          </w:tcPr>
          <w:p w14:paraId="2EFC4890" w14:textId="567C5594" w:rsidR="00792ECA" w:rsidRPr="00073AF2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1F787FE6" w14:textId="77777777" w:rsidR="00792ECA" w:rsidRPr="00073AF2" w:rsidRDefault="00792ECA" w:rsidP="00100873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CCF6E3F" w14:textId="77777777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CC562F7" w14:textId="77777777" w:rsidR="00792ECA" w:rsidRPr="00073AF2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Somente Leitura: Sim</w:t>
            </w:r>
          </w:p>
          <w:p w14:paraId="25F6B906" w14:textId="2568A6B8" w:rsidR="00792ECA" w:rsidRPr="00073AF2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Regra </w:t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t>[</w:t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t>4</w:t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t>] [</w:t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t>5</w:t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F00932" w:rsidRPr="00073AF2" w14:paraId="18217DDD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212BDF0" w14:textId="77777777" w:rsidR="00F00932" w:rsidRPr="00073AF2" w:rsidRDefault="00F00932" w:rsidP="00F00932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40DA389" w14:textId="3041B720" w:rsidR="00F00932" w:rsidRPr="00073AF2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2A47A8A5" w14:textId="7CF2E3F1" w:rsidR="00F00932" w:rsidRPr="00073AF2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Retorna o registro CAU do Impugnado</w:t>
            </w:r>
          </w:p>
        </w:tc>
        <w:tc>
          <w:tcPr>
            <w:tcW w:w="1246" w:type="dxa"/>
          </w:tcPr>
          <w:p w14:paraId="1A1D8EAC" w14:textId="77777777" w:rsidR="00F00932" w:rsidRPr="00073AF2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7F22B32B" w14:textId="1E1ED827" w:rsidR="00F00932" w:rsidRPr="00073AF2" w:rsidRDefault="00F00932" w:rsidP="00F00932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1407B38" w14:textId="451F8385" w:rsidR="00F00932" w:rsidRPr="00073AF2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0D45AA7C" w14:textId="77777777" w:rsidR="00F00932" w:rsidRPr="00073AF2" w:rsidRDefault="00F00932" w:rsidP="00F009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Somente Leitura: Sim</w:t>
            </w:r>
          </w:p>
          <w:p w14:paraId="3C90BFF9" w14:textId="70B6E9DC" w:rsidR="00F00932" w:rsidRPr="00073AF2" w:rsidRDefault="00F00932" w:rsidP="00F00932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Regra 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073AF2">
              <w:rPr>
                <w:color w:val="31849B" w:themeColor="accent5" w:themeShade="BF"/>
                <w:sz w:val="18"/>
                <w:szCs w:val="18"/>
              </w:rPr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4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] [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073AF2">
              <w:rPr>
                <w:color w:val="31849B" w:themeColor="accent5" w:themeShade="BF"/>
                <w:sz w:val="18"/>
                <w:szCs w:val="18"/>
              </w:rPr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5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792ECA" w:rsidRPr="00073AF2" w14:paraId="342A0B59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7E648EC" w14:textId="77777777" w:rsidR="00792ECA" w:rsidRPr="00073AF2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8886412" w14:textId="56BFB8D8" w:rsidR="00792ECA" w:rsidRPr="00073AF2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Tipo de Participação</w:t>
            </w:r>
          </w:p>
        </w:tc>
        <w:tc>
          <w:tcPr>
            <w:tcW w:w="1306" w:type="dxa"/>
          </w:tcPr>
          <w:p w14:paraId="6373D450" w14:textId="733FFBF9" w:rsidR="00792ECA" w:rsidRPr="00073AF2" w:rsidRDefault="00792ECA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Retorna </w:t>
            </w:r>
            <w:r w:rsidR="00F00932" w:rsidRPr="00073AF2">
              <w:rPr>
                <w:sz w:val="18"/>
                <w:szCs w:val="18"/>
              </w:rPr>
              <w:t>o tipo de participação do membro impugnado (titular ou Suplente)</w:t>
            </w:r>
            <w:r w:rsidRPr="00073AF2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46" w:type="dxa"/>
          </w:tcPr>
          <w:p w14:paraId="6DA4EFBB" w14:textId="77777777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6B8DBDA3" w14:textId="77777777" w:rsidR="00792ECA" w:rsidRPr="00073AF2" w:rsidRDefault="00792ECA" w:rsidP="00100873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7B0F4DA" w14:textId="77777777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8997CEA" w14:textId="77777777" w:rsidR="00F00932" w:rsidRPr="00073AF2" w:rsidRDefault="00F00932" w:rsidP="00F009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Somente Leitura: Sim</w:t>
            </w:r>
          </w:p>
          <w:p w14:paraId="6D1152BD" w14:textId="2E7E8311" w:rsidR="00792ECA" w:rsidRPr="00073AF2" w:rsidRDefault="00F00932" w:rsidP="00F009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Regra 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073AF2">
              <w:rPr>
                <w:color w:val="31849B" w:themeColor="accent5" w:themeShade="BF"/>
                <w:sz w:val="18"/>
                <w:szCs w:val="18"/>
              </w:rPr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4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] [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073AF2">
              <w:rPr>
                <w:color w:val="31849B" w:themeColor="accent5" w:themeShade="BF"/>
                <w:sz w:val="18"/>
                <w:szCs w:val="18"/>
              </w:rPr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5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4CA013F2" w14:textId="77777777" w:rsidR="00792ECA" w:rsidRPr="00073AF2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073AF2" w14:paraId="516F8C35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C022667" w14:textId="77777777" w:rsidR="00792ECA" w:rsidRPr="00073AF2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9882BCA" w14:textId="029B92CD" w:rsidR="00792ECA" w:rsidRPr="00073AF2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Posição da Chapa</w:t>
            </w:r>
          </w:p>
        </w:tc>
        <w:tc>
          <w:tcPr>
            <w:tcW w:w="1306" w:type="dxa"/>
          </w:tcPr>
          <w:p w14:paraId="4804AD37" w14:textId="096D1060" w:rsidR="00792ECA" w:rsidRPr="00073AF2" w:rsidRDefault="00792ECA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Retorna </w:t>
            </w:r>
            <w:r w:rsidR="00F00932" w:rsidRPr="00073AF2">
              <w:rPr>
                <w:sz w:val="18"/>
                <w:szCs w:val="18"/>
              </w:rPr>
              <w:t xml:space="preserve">o número da posição do </w:t>
            </w:r>
            <w:proofErr w:type="spellStart"/>
            <w:r w:rsidR="00F00932" w:rsidRPr="00073AF2">
              <w:rPr>
                <w:sz w:val="18"/>
                <w:szCs w:val="18"/>
              </w:rPr>
              <w:t>card</w:t>
            </w:r>
            <w:proofErr w:type="spellEnd"/>
            <w:r w:rsidR="00F00932" w:rsidRPr="00073AF2">
              <w:rPr>
                <w:sz w:val="18"/>
                <w:szCs w:val="18"/>
              </w:rPr>
              <w:t xml:space="preserve"> a qual o membro impugnado pertence</w:t>
            </w:r>
          </w:p>
        </w:tc>
        <w:tc>
          <w:tcPr>
            <w:tcW w:w="1246" w:type="dxa"/>
          </w:tcPr>
          <w:p w14:paraId="7675DFBC" w14:textId="526AD61A" w:rsidR="00792ECA" w:rsidRPr="00073AF2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073AF2">
              <w:rPr>
                <w:sz w:val="18"/>
                <w:szCs w:val="18"/>
              </w:rPr>
              <w:t>numerica</w:t>
            </w:r>
            <w:proofErr w:type="spellEnd"/>
          </w:p>
        </w:tc>
        <w:tc>
          <w:tcPr>
            <w:tcW w:w="1034" w:type="dxa"/>
          </w:tcPr>
          <w:p w14:paraId="23151773" w14:textId="77777777" w:rsidR="00792ECA" w:rsidRPr="00073AF2" w:rsidRDefault="00792ECA" w:rsidP="00100873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B315CD5" w14:textId="77777777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62E4BF1" w14:textId="77777777" w:rsidR="00F00932" w:rsidRPr="00073AF2" w:rsidRDefault="00F00932" w:rsidP="00F009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Somente Leitura: Sim</w:t>
            </w:r>
          </w:p>
          <w:p w14:paraId="6924484C" w14:textId="59D3224B" w:rsidR="00F00932" w:rsidRPr="00073AF2" w:rsidRDefault="00F00932" w:rsidP="00F009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Regra 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073AF2">
              <w:rPr>
                <w:color w:val="31849B" w:themeColor="accent5" w:themeShade="BF"/>
                <w:sz w:val="18"/>
                <w:szCs w:val="18"/>
              </w:rPr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4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] [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073AF2">
              <w:rPr>
                <w:color w:val="31849B" w:themeColor="accent5" w:themeShade="BF"/>
                <w:sz w:val="18"/>
                <w:szCs w:val="18"/>
              </w:rPr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5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31ACE8E6" w14:textId="77777777" w:rsidR="00792ECA" w:rsidRPr="00073AF2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073AF2" w14:paraId="78912976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F62A020" w14:textId="77777777" w:rsidR="00792ECA" w:rsidRPr="00073AF2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5A5C16B" w14:textId="47AD82BD" w:rsidR="00792ECA" w:rsidRPr="00073AF2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Informações do Impugnante</w:t>
            </w:r>
          </w:p>
        </w:tc>
        <w:tc>
          <w:tcPr>
            <w:tcW w:w="1306" w:type="dxa"/>
          </w:tcPr>
          <w:p w14:paraId="02F9FEE4" w14:textId="1551F4BA" w:rsidR="00792ECA" w:rsidRPr="00073AF2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073AF2">
              <w:rPr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246" w:type="dxa"/>
          </w:tcPr>
          <w:p w14:paraId="4BB41C36" w14:textId="49261884" w:rsidR="00792ECA" w:rsidRPr="00073AF2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57AB23FA" w14:textId="77777777" w:rsidR="00792ECA" w:rsidRPr="00073AF2" w:rsidRDefault="00792ECA" w:rsidP="00100873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B900EED" w14:textId="77777777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0998386" w14:textId="77777777" w:rsidR="00792ECA" w:rsidRPr="00073AF2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Somente Leitura: Sim</w:t>
            </w:r>
          </w:p>
          <w:p w14:paraId="222ECD92" w14:textId="77777777" w:rsidR="00792ECA" w:rsidRPr="00073AF2" w:rsidRDefault="00792ECA" w:rsidP="00F00932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F00932" w:rsidRPr="00073AF2" w14:paraId="166FEB72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3F08262" w14:textId="77777777" w:rsidR="00F00932" w:rsidRPr="00073AF2" w:rsidRDefault="00F00932" w:rsidP="00F00932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CC6E6CE" w14:textId="2F203257" w:rsidR="00F00932" w:rsidRPr="00073AF2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Nome do Candidato</w:t>
            </w:r>
          </w:p>
        </w:tc>
        <w:tc>
          <w:tcPr>
            <w:tcW w:w="1306" w:type="dxa"/>
          </w:tcPr>
          <w:p w14:paraId="25915AC2" w14:textId="2634577F" w:rsidR="00F00932" w:rsidRPr="00073AF2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Retorna o nome do candidato Impugnante</w:t>
            </w:r>
          </w:p>
        </w:tc>
        <w:tc>
          <w:tcPr>
            <w:tcW w:w="1246" w:type="dxa"/>
          </w:tcPr>
          <w:p w14:paraId="545389EF" w14:textId="14B34387" w:rsidR="00F00932" w:rsidRPr="00073AF2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23DF7E47" w14:textId="72483277" w:rsidR="00F00932" w:rsidRPr="00073AF2" w:rsidRDefault="00F00932" w:rsidP="00F00932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FFC2536" w14:textId="5C716F20" w:rsidR="00F00932" w:rsidRPr="00073AF2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4E614F2" w14:textId="77777777" w:rsidR="00F00932" w:rsidRPr="00073AF2" w:rsidRDefault="00F00932" w:rsidP="00F009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Somente Leitura: Sim</w:t>
            </w:r>
          </w:p>
          <w:p w14:paraId="1D065176" w14:textId="4D0B744A" w:rsidR="00F00932" w:rsidRPr="00073AF2" w:rsidRDefault="00F00932" w:rsidP="00F00932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Regra 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073AF2">
              <w:rPr>
                <w:color w:val="31849B" w:themeColor="accent5" w:themeShade="BF"/>
                <w:sz w:val="18"/>
                <w:szCs w:val="18"/>
              </w:rPr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4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] [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073AF2">
              <w:rPr>
                <w:color w:val="31849B" w:themeColor="accent5" w:themeShade="BF"/>
                <w:sz w:val="18"/>
                <w:szCs w:val="18"/>
              </w:rPr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5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F00932" w:rsidRPr="00073AF2" w14:paraId="5F5C6107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EA82424" w14:textId="77777777" w:rsidR="00F00932" w:rsidRPr="00073AF2" w:rsidRDefault="00F00932" w:rsidP="00F00932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AAA845A" w14:textId="3897D057" w:rsidR="00F00932" w:rsidRPr="00073AF2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7AA478FD" w14:textId="2957006E" w:rsidR="00F00932" w:rsidRPr="00073AF2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Retorna o registro CAU do Impugnante</w:t>
            </w:r>
          </w:p>
        </w:tc>
        <w:tc>
          <w:tcPr>
            <w:tcW w:w="1246" w:type="dxa"/>
          </w:tcPr>
          <w:p w14:paraId="479C8B99" w14:textId="55F49B73" w:rsidR="00F00932" w:rsidRPr="00073AF2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5BA43FC0" w14:textId="23FC6538" w:rsidR="00F00932" w:rsidRPr="00073AF2" w:rsidRDefault="00F00932" w:rsidP="00F00932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72E9A6B" w14:textId="24C3D20A" w:rsidR="00F00932" w:rsidRPr="00073AF2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953244F" w14:textId="77777777" w:rsidR="00F00932" w:rsidRPr="00073AF2" w:rsidRDefault="00F00932" w:rsidP="00F009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Somente Leitura: Sim</w:t>
            </w:r>
          </w:p>
          <w:p w14:paraId="6CE319A9" w14:textId="016FD41D" w:rsidR="00F00932" w:rsidRPr="00073AF2" w:rsidRDefault="00F00932" w:rsidP="00F00932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Regra 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073AF2">
              <w:rPr>
                <w:color w:val="31849B" w:themeColor="accent5" w:themeShade="BF"/>
                <w:sz w:val="18"/>
                <w:szCs w:val="18"/>
              </w:rPr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4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] [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073AF2">
              <w:rPr>
                <w:color w:val="31849B" w:themeColor="accent5" w:themeShade="BF"/>
                <w:sz w:val="18"/>
                <w:szCs w:val="18"/>
              </w:rPr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5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792ECA" w:rsidRPr="00073AF2" w14:paraId="52E7019A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6033476" w14:textId="77777777" w:rsidR="00792ECA" w:rsidRPr="00073AF2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4009AC9" w14:textId="16029CB8" w:rsidR="00792ECA" w:rsidRPr="00073AF2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Descrição</w:t>
            </w:r>
          </w:p>
          <w:p w14:paraId="563EFE0A" w14:textId="7D42EDBF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6" w:type="dxa"/>
          </w:tcPr>
          <w:p w14:paraId="49A4AA90" w14:textId="50AE3A06" w:rsidR="00792ECA" w:rsidRPr="00073AF2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073AF2">
              <w:rPr>
                <w:sz w:val="18"/>
                <w:szCs w:val="18"/>
              </w:rPr>
              <w:t>Label</w:t>
            </w:r>
            <w:proofErr w:type="spellEnd"/>
            <w:r w:rsidR="00792ECA" w:rsidRPr="00073AF2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46" w:type="dxa"/>
          </w:tcPr>
          <w:p w14:paraId="4ACE4FB2" w14:textId="79DF6ABA" w:rsidR="00792ECA" w:rsidRPr="00073AF2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67D43EF9" w14:textId="77777777" w:rsidR="00792ECA" w:rsidRPr="00073AF2" w:rsidRDefault="00792ECA" w:rsidP="001008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5480B218" w14:textId="77777777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683D222D" w14:textId="77777777" w:rsidR="00792ECA" w:rsidRPr="00073AF2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Somente Leitura: Sim</w:t>
            </w:r>
          </w:p>
          <w:p w14:paraId="343791F4" w14:textId="77777777" w:rsidR="00792ECA" w:rsidRPr="00073AF2" w:rsidRDefault="00792ECA" w:rsidP="00F00932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073AF2" w14:paraId="6BC76227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335411F" w14:textId="77777777" w:rsidR="00792ECA" w:rsidRPr="00073AF2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D100360" w14:textId="698CC9CB" w:rsidR="00792ECA" w:rsidRPr="00073AF2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073AF2">
              <w:rPr>
                <w:sz w:val="18"/>
                <w:szCs w:val="18"/>
              </w:rPr>
              <w:t>CkEditor</w:t>
            </w:r>
            <w:proofErr w:type="spellEnd"/>
          </w:p>
          <w:p w14:paraId="5A5E4DCC" w14:textId="7050619A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6" w:type="dxa"/>
          </w:tcPr>
          <w:p w14:paraId="6EDB665F" w14:textId="56BD4A54" w:rsidR="00792ECA" w:rsidRPr="00073AF2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Componente que exibe a descrição do julgamento </w:t>
            </w:r>
          </w:p>
        </w:tc>
        <w:tc>
          <w:tcPr>
            <w:tcW w:w="1246" w:type="dxa"/>
          </w:tcPr>
          <w:p w14:paraId="71F32D7D" w14:textId="6D76FEE3" w:rsidR="00792ECA" w:rsidRPr="00073AF2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192512AB" w14:textId="77777777" w:rsidR="00792ECA" w:rsidRPr="00073AF2" w:rsidRDefault="00792ECA" w:rsidP="001008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3E49E025" w14:textId="77777777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5DF01785" w14:textId="77777777" w:rsidR="00F00932" w:rsidRPr="00073AF2" w:rsidRDefault="00F00932" w:rsidP="00F009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Somente Leitura: Sim</w:t>
            </w:r>
          </w:p>
          <w:p w14:paraId="3DEE8F49" w14:textId="52EB0530" w:rsidR="00792ECA" w:rsidRPr="00073AF2" w:rsidRDefault="00F00932" w:rsidP="00F009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Regra 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073AF2">
              <w:rPr>
                <w:color w:val="31849B" w:themeColor="accent5" w:themeShade="BF"/>
                <w:sz w:val="18"/>
                <w:szCs w:val="18"/>
              </w:rPr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4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] [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073AF2">
              <w:rPr>
                <w:color w:val="31849B" w:themeColor="accent5" w:themeShade="BF"/>
                <w:sz w:val="18"/>
                <w:szCs w:val="18"/>
              </w:rPr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5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03FBBE7D" w14:textId="77777777" w:rsidR="00792ECA" w:rsidRPr="00073AF2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073AF2" w14:paraId="7680D48C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810D2A1" w14:textId="77777777" w:rsidR="00792ECA" w:rsidRPr="00073AF2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86D3040" w14:textId="77777777" w:rsidR="00792ECA" w:rsidRPr="00073AF2" w:rsidRDefault="00792ECA" w:rsidP="00100873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073AF2">
              <w:rPr>
                <w:noProof/>
                <w:sz w:val="18"/>
                <w:szCs w:val="18"/>
              </w:rPr>
              <w:t xml:space="preserve">Documento </w:t>
            </w:r>
          </w:p>
        </w:tc>
        <w:tc>
          <w:tcPr>
            <w:tcW w:w="1306" w:type="dxa"/>
          </w:tcPr>
          <w:p w14:paraId="7FE0BED8" w14:textId="77777777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Exibe título </w:t>
            </w:r>
          </w:p>
        </w:tc>
        <w:tc>
          <w:tcPr>
            <w:tcW w:w="1246" w:type="dxa"/>
          </w:tcPr>
          <w:p w14:paraId="6C065C20" w14:textId="77777777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B093AF9" w14:textId="77777777" w:rsidR="00792ECA" w:rsidRPr="00073AF2" w:rsidRDefault="00792ECA" w:rsidP="00100873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C284C55" w14:textId="77777777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105259A" w14:textId="77777777" w:rsidR="00792ECA" w:rsidRPr="00073AF2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Somente Leitura: Sim</w:t>
            </w:r>
          </w:p>
          <w:p w14:paraId="6ADB1D5D" w14:textId="1D32D995" w:rsidR="008D3B45" w:rsidRPr="00073AF2" w:rsidRDefault="008D3B45" w:rsidP="008D3B4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Regra </w:t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t>[</w:t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t>5</w:t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6D808525" w14:textId="29652BF8" w:rsidR="00792ECA" w:rsidRPr="00073AF2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073AF2" w14:paraId="27223BEC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76705A8" w14:textId="77777777" w:rsidR="00792ECA" w:rsidRPr="00073AF2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650CF2D" w14:textId="77777777" w:rsidR="00792ECA" w:rsidRPr="00073AF2" w:rsidRDefault="00792ECA" w:rsidP="00100873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073AF2">
              <w:rPr>
                <w:noProof/>
                <w:sz w:val="18"/>
                <w:szCs w:val="18"/>
              </w:rPr>
              <w:t xml:space="preserve">Arquivo </w:t>
            </w:r>
          </w:p>
        </w:tc>
        <w:tc>
          <w:tcPr>
            <w:tcW w:w="1306" w:type="dxa"/>
          </w:tcPr>
          <w:p w14:paraId="7528E6AF" w14:textId="77777777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Exibe arquivo para realizar download </w:t>
            </w:r>
          </w:p>
        </w:tc>
        <w:tc>
          <w:tcPr>
            <w:tcW w:w="1246" w:type="dxa"/>
          </w:tcPr>
          <w:p w14:paraId="3D26B2A6" w14:textId="77777777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Link</w:t>
            </w:r>
          </w:p>
        </w:tc>
        <w:tc>
          <w:tcPr>
            <w:tcW w:w="1034" w:type="dxa"/>
          </w:tcPr>
          <w:p w14:paraId="10A05383" w14:textId="77777777" w:rsidR="00792ECA" w:rsidRPr="00073AF2" w:rsidRDefault="00792ECA" w:rsidP="00100873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1B08DD2" w14:textId="77777777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7E37345" w14:textId="482444A6" w:rsidR="00F00932" w:rsidRPr="00073AF2" w:rsidRDefault="00F00932" w:rsidP="00F009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Somente Leitura: Não</w:t>
            </w:r>
          </w:p>
          <w:p w14:paraId="0B390FDD" w14:textId="42D1E61F" w:rsidR="00792ECA" w:rsidRPr="00073AF2" w:rsidRDefault="00F00932" w:rsidP="00F00932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Regra 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073AF2">
              <w:rPr>
                <w:color w:val="31849B" w:themeColor="accent5" w:themeShade="BF"/>
                <w:sz w:val="18"/>
                <w:szCs w:val="18"/>
              </w:rPr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5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</w:tbl>
    <w:p w14:paraId="2212A0BD" w14:textId="3D2A7758" w:rsidR="00656397" w:rsidRPr="00073AF2" w:rsidRDefault="00656397" w:rsidP="000F4385">
      <w:pPr>
        <w:pStyle w:val="EstiloPrototipo3"/>
        <w:numPr>
          <w:ilvl w:val="0"/>
          <w:numId w:val="4"/>
        </w:numPr>
      </w:pPr>
      <w:bookmarkStart w:id="20" w:name="_Ref27754228"/>
      <w:bookmarkEnd w:id="18"/>
      <w:bookmarkEnd w:id="19"/>
      <w:r w:rsidRPr="00073AF2">
        <w:t>Tela Inicial</w:t>
      </w:r>
      <w:bookmarkEnd w:id="14"/>
      <w:bookmarkEnd w:id="17"/>
      <w:bookmarkEnd w:id="20"/>
    </w:p>
    <w:p w14:paraId="03718D4A" w14:textId="349649BB" w:rsidR="00656397" w:rsidRPr="00073AF2" w:rsidRDefault="00A66A96" w:rsidP="00A66A96">
      <w:pPr>
        <w:pStyle w:val="EstiloPrototipo3"/>
        <w:ind w:left="284"/>
      </w:pPr>
      <w:r w:rsidRPr="00073AF2">
        <w:rPr>
          <w:noProof/>
        </w:rPr>
        <w:drawing>
          <wp:inline distT="0" distB="0" distL="0" distR="0" wp14:anchorId="04976347" wp14:editId="49189F69">
            <wp:extent cx="5760085" cy="58369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cluid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E4C8" w14:textId="77777777" w:rsidR="00656397" w:rsidRPr="00073AF2" w:rsidRDefault="00656397" w:rsidP="008724F1"/>
    <w:p w14:paraId="53F68FA4" w14:textId="77777777" w:rsidR="000514D4" w:rsidRPr="00073AF2" w:rsidRDefault="00CE176F" w:rsidP="0030370F">
      <w:pPr>
        <w:pStyle w:val="Ttulo2"/>
        <w:numPr>
          <w:ilvl w:val="0"/>
          <w:numId w:val="0"/>
        </w:numPr>
        <w:spacing w:before="240"/>
      </w:pPr>
      <w:bookmarkStart w:id="21" w:name="_Toc37233191"/>
      <w:r w:rsidRPr="00073AF2">
        <w:t>CRITÉRIOS DE ACEITE</w:t>
      </w:r>
      <w:bookmarkEnd w:id="21"/>
    </w:p>
    <w:p w14:paraId="34F179F8" w14:textId="77777777" w:rsidR="0030370F" w:rsidRPr="00073AF2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073AF2">
        <w:rPr>
          <w:b/>
          <w:color w:val="auto"/>
        </w:rPr>
        <w:t xml:space="preserve">Premissa: </w:t>
      </w:r>
    </w:p>
    <w:p w14:paraId="75549B9B" w14:textId="5990A845" w:rsidR="0025641A" w:rsidRPr="00073AF2" w:rsidRDefault="0025641A" w:rsidP="009A13C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073AF2">
        <w:lastRenderedPageBreak/>
        <w:t>Essa história deve ser executada quando o ator acionar uma a opção</w:t>
      </w:r>
      <w:r w:rsidRPr="00073AF2">
        <w:rPr>
          <w:noProof/>
        </w:rPr>
        <w:drawing>
          <wp:inline distT="0" distB="0" distL="0" distR="0" wp14:anchorId="7FD68ADD" wp14:editId="649A2B95">
            <wp:extent cx="730155" cy="143258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6938" cy="1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AF2">
        <w:t xml:space="preserve"> </w:t>
      </w:r>
      <w:r w:rsidRPr="00073AF2">
        <w:rPr>
          <w:color w:val="000000" w:themeColor="text1"/>
        </w:rPr>
        <w:t>na HST036;</w:t>
      </w:r>
    </w:p>
    <w:p w14:paraId="5F886063" w14:textId="77777777" w:rsidR="0025641A" w:rsidRPr="00073AF2" w:rsidRDefault="0025641A" w:rsidP="0025641A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7B9A3144" w14:textId="77777777" w:rsidR="007B7489" w:rsidRPr="00073AF2" w:rsidRDefault="00D667F4" w:rsidP="009A13C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bookmarkStart w:id="22" w:name="_Ref36371516"/>
      <w:r w:rsidRPr="00073AF2">
        <w:t xml:space="preserve">O sistema deve validar </w:t>
      </w:r>
      <w:r w:rsidR="00EC6983" w:rsidRPr="00073AF2">
        <w:t xml:space="preserve">o cadastro de uma </w:t>
      </w:r>
      <w:r w:rsidRPr="00073AF2">
        <w:t xml:space="preserve">Defesa, referente ao Pedido de Impugnação, ao se cadastrar uma Defesa com sucesso na HST034, automaticamente o sistema deve exibir </w:t>
      </w:r>
      <w:r w:rsidR="0025641A" w:rsidRPr="00073AF2">
        <w:t xml:space="preserve">a opção </w:t>
      </w:r>
      <w:r w:rsidR="0025641A" w:rsidRPr="00073AF2">
        <w:rPr>
          <w:noProof/>
        </w:rPr>
        <w:drawing>
          <wp:inline distT="0" distB="0" distL="0" distR="0" wp14:anchorId="0CEDD404" wp14:editId="1AEB6324">
            <wp:extent cx="730155" cy="143258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6938" cy="1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983" w:rsidRPr="00073AF2">
        <w:t>na HST036</w:t>
      </w:r>
      <w:r w:rsidR="00F16F6F" w:rsidRPr="00073AF2">
        <w:t>;</w:t>
      </w:r>
      <w:bookmarkEnd w:id="22"/>
      <w:r w:rsidR="00F16F6F" w:rsidRPr="00073AF2">
        <w:t xml:space="preserve"> </w:t>
      </w:r>
    </w:p>
    <w:p w14:paraId="521F76CE" w14:textId="77777777" w:rsidR="007B7489" w:rsidRPr="00073AF2" w:rsidRDefault="007B7489" w:rsidP="007B7489">
      <w:pPr>
        <w:pStyle w:val="PargrafodaLista"/>
      </w:pPr>
    </w:p>
    <w:p w14:paraId="71B71860" w14:textId="3789B161" w:rsidR="00D667F4" w:rsidRPr="00073AF2" w:rsidRDefault="007B7489" w:rsidP="009A13C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073AF2">
        <w:t>Porém nos c</w:t>
      </w:r>
      <w:r w:rsidR="00F16F6F" w:rsidRPr="00073AF2">
        <w:t>aso</w:t>
      </w:r>
      <w:r w:rsidRPr="00073AF2">
        <w:t>s</w:t>
      </w:r>
      <w:r w:rsidR="00F16F6F" w:rsidRPr="00073AF2">
        <w:t xml:space="preserve"> </w:t>
      </w:r>
      <w:r w:rsidR="000E2F3C" w:rsidRPr="00073AF2">
        <w:t>que não houver um cadastro/inclusão</w:t>
      </w:r>
      <w:r w:rsidR="00F16F6F" w:rsidRPr="00073AF2">
        <w:t xml:space="preserve"> de uma Defesa para um pedido de impugnação, na Data </w:t>
      </w:r>
      <w:r w:rsidR="00003DD5" w:rsidRPr="00073AF2">
        <w:t>Início</w:t>
      </w:r>
      <w:r w:rsidR="00F16F6F" w:rsidRPr="00073AF2">
        <w:t xml:space="preserve"> da </w:t>
      </w:r>
      <w:r w:rsidR="00F16F6F" w:rsidRPr="00073AF2">
        <w:rPr>
          <w:b/>
          <w:color w:val="31849B" w:themeColor="accent5" w:themeShade="BF"/>
        </w:rPr>
        <w:t>3.</w:t>
      </w:r>
      <w:r w:rsidR="00003DD5" w:rsidRPr="00073AF2">
        <w:rPr>
          <w:b/>
          <w:color w:val="31849B" w:themeColor="accent5" w:themeShade="BF"/>
        </w:rPr>
        <w:t>3</w:t>
      </w:r>
      <w:r w:rsidR="00F16F6F" w:rsidRPr="00073AF2">
        <w:rPr>
          <w:b/>
          <w:color w:val="31849B" w:themeColor="accent5" w:themeShade="BF"/>
        </w:rPr>
        <w:t>Atividade Secundária</w:t>
      </w:r>
      <w:r w:rsidR="00F16F6F" w:rsidRPr="00073AF2">
        <w:rPr>
          <w:color w:val="31849B" w:themeColor="accent5" w:themeShade="BF"/>
        </w:rPr>
        <w:t xml:space="preserve"> </w:t>
      </w:r>
      <w:r w:rsidR="00F16F6F" w:rsidRPr="00073AF2">
        <w:t>(</w:t>
      </w:r>
      <w:r w:rsidR="00003DD5" w:rsidRPr="00073AF2">
        <w:t>Julgar Impugnação</w:t>
      </w:r>
      <w:r w:rsidR="00F16F6F" w:rsidRPr="00073AF2">
        <w:t>), o sistema deve exibir a opção</w:t>
      </w:r>
      <w:r w:rsidR="00F16F6F" w:rsidRPr="00073AF2">
        <w:rPr>
          <w:noProof/>
        </w:rPr>
        <w:drawing>
          <wp:inline distT="0" distB="0" distL="0" distR="0" wp14:anchorId="48612CFC" wp14:editId="53079C28">
            <wp:extent cx="730155" cy="143258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6938" cy="1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41A" w:rsidRPr="00073AF2">
        <w:rPr>
          <w:color w:val="000000" w:themeColor="text1"/>
        </w:rPr>
        <w:t>;</w:t>
      </w:r>
    </w:p>
    <w:p w14:paraId="7DB33B5A" w14:textId="77777777" w:rsidR="00DE4096" w:rsidRPr="00073AF2" w:rsidRDefault="00DE4096" w:rsidP="00DE4096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7A8DA76C" w14:textId="763E5B66" w:rsidR="007625C1" w:rsidRPr="00073AF2" w:rsidRDefault="007625C1" w:rsidP="007625C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073AF2">
        <w:t xml:space="preserve">O usuário deve ter permissão de acesso de </w:t>
      </w:r>
      <w:r w:rsidR="006F4446" w:rsidRPr="00073AF2">
        <w:t>A</w:t>
      </w:r>
      <w:r w:rsidRPr="00073AF2">
        <w:t xml:space="preserve">ssessor </w:t>
      </w:r>
      <w:r w:rsidRPr="00073AF2">
        <w:rPr>
          <w:b/>
        </w:rPr>
        <w:t>CEN/BR</w:t>
      </w:r>
      <w:r w:rsidRPr="00073AF2">
        <w:t xml:space="preserve"> e </w:t>
      </w:r>
      <w:r w:rsidR="006F4446" w:rsidRPr="00073AF2">
        <w:t>A</w:t>
      </w:r>
      <w:r w:rsidRPr="00073AF2">
        <w:t xml:space="preserve">ssessor </w:t>
      </w:r>
      <w:r w:rsidRPr="00073AF2">
        <w:rPr>
          <w:b/>
        </w:rPr>
        <w:t>CE/UF</w:t>
      </w:r>
      <w:r w:rsidRPr="00073AF2">
        <w:t xml:space="preserve">, conforme cadastro no SICCAU Corporativo, vinculado ao usuário </w:t>
      </w:r>
      <w:proofErr w:type="spellStart"/>
      <w:r w:rsidRPr="00073AF2">
        <w:t>logado</w:t>
      </w:r>
      <w:proofErr w:type="spellEnd"/>
      <w:r w:rsidRPr="00073AF2">
        <w:rPr>
          <w:rStyle w:val="Refdenotaderodap"/>
          <w:color w:val="31849B" w:themeColor="accent5" w:themeShade="BF"/>
        </w:rPr>
        <w:footnoteReference w:id="1"/>
      </w:r>
      <w:r w:rsidRPr="00073AF2">
        <w:t>.</w:t>
      </w:r>
      <w:r w:rsidRPr="00073AF2">
        <w:rPr>
          <w:color w:val="31849B" w:themeColor="accent5" w:themeShade="BF"/>
        </w:rPr>
        <w:t xml:space="preserve">  </w:t>
      </w:r>
    </w:p>
    <w:p w14:paraId="22D78C12" w14:textId="77777777" w:rsidR="00AC26A0" w:rsidRPr="00073AF2" w:rsidRDefault="00AC26A0" w:rsidP="00AC26A0">
      <w:pPr>
        <w:pStyle w:val="PargrafodaLista"/>
      </w:pPr>
    </w:p>
    <w:p w14:paraId="406CD386" w14:textId="77777777" w:rsidR="00070AF3" w:rsidRPr="00073AF2" w:rsidRDefault="00070AF3" w:rsidP="00070AF3">
      <w:pPr>
        <w:pStyle w:val="PargrafodaLista"/>
      </w:pPr>
    </w:p>
    <w:p w14:paraId="665F158B" w14:textId="77777777" w:rsidR="00B00B8B" w:rsidRPr="00073AF2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073AF2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3" w:name="_Ref12024542"/>
      <w:r w:rsidRPr="00073AF2">
        <w:rPr>
          <w:b/>
        </w:rPr>
        <w:t>Regras Gerais:</w:t>
      </w:r>
      <w:bookmarkEnd w:id="23"/>
    </w:p>
    <w:p w14:paraId="61CA6D67" w14:textId="40E98264" w:rsidR="00AA11EE" w:rsidRPr="00073AF2" w:rsidRDefault="00F16F6F" w:rsidP="00AA11E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4" w:name="_Ref29396768"/>
      <w:r w:rsidRPr="00073AF2">
        <w:rPr>
          <w:position w:val="3"/>
        </w:rPr>
        <w:t>Na HST 036, o</w:t>
      </w:r>
      <w:r w:rsidR="00AA11EE" w:rsidRPr="00073AF2">
        <w:rPr>
          <w:position w:val="3"/>
        </w:rPr>
        <w:t xml:space="preserve"> sistema </w:t>
      </w:r>
      <w:r w:rsidR="00AA11EE" w:rsidRPr="00073AF2">
        <w:rPr>
          <w:color w:val="000000" w:themeColor="text1"/>
        </w:rPr>
        <w:t xml:space="preserve">deve validar o ator </w:t>
      </w:r>
      <w:proofErr w:type="spellStart"/>
      <w:r w:rsidR="00AA11EE" w:rsidRPr="00073AF2">
        <w:rPr>
          <w:color w:val="000000" w:themeColor="text1"/>
        </w:rPr>
        <w:t>logado</w:t>
      </w:r>
      <w:proofErr w:type="spellEnd"/>
      <w:r w:rsidR="00AA11EE" w:rsidRPr="00073AF2">
        <w:rPr>
          <w:color w:val="000000" w:themeColor="text1"/>
        </w:rPr>
        <w:t xml:space="preserve">; Caso seja um </w:t>
      </w:r>
      <w:r w:rsidR="00AA11EE" w:rsidRPr="00073AF2">
        <w:rPr>
          <w:color w:val="31849B" w:themeColor="accent5" w:themeShade="BF"/>
        </w:rPr>
        <w:t>Assessor CEN/BR</w:t>
      </w:r>
      <w:r w:rsidR="00AA11EE" w:rsidRPr="00073AF2">
        <w:rPr>
          <w:color w:val="000000" w:themeColor="text1"/>
        </w:rPr>
        <w:t>, o sistema deve exibir a</w:t>
      </w:r>
      <w:r w:rsidR="00AC26A0" w:rsidRPr="00073AF2">
        <w:rPr>
          <w:color w:val="000000" w:themeColor="text1"/>
        </w:rPr>
        <w:t xml:space="preserve"> </w:t>
      </w:r>
      <w:r w:rsidR="00AA11EE" w:rsidRPr="00073AF2">
        <w:t>opç</w:t>
      </w:r>
      <w:r w:rsidR="00B41A35" w:rsidRPr="00073AF2">
        <w:t>ão</w:t>
      </w:r>
      <w:r w:rsidR="00AA11EE" w:rsidRPr="00073AF2">
        <w:t xml:space="preserve"> </w:t>
      </w:r>
      <w:r w:rsidR="00AC26A0" w:rsidRPr="00073AF2">
        <w:rPr>
          <w:noProof/>
        </w:rPr>
        <w:drawing>
          <wp:inline distT="0" distB="0" distL="0" distR="0" wp14:anchorId="068B5E4C" wp14:editId="2BAD3D16">
            <wp:extent cx="730155" cy="14325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6938" cy="1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1EE" w:rsidRPr="00073AF2">
        <w:t xml:space="preserve">  </w:t>
      </w:r>
      <w:r w:rsidR="00AC26A0" w:rsidRPr="00073AF2">
        <w:t xml:space="preserve"> para os </w:t>
      </w:r>
      <w:r w:rsidR="00AA11EE" w:rsidRPr="00073AF2">
        <w:rPr>
          <w:color w:val="000000" w:themeColor="text1"/>
        </w:rPr>
        <w:t xml:space="preserve">Pedidos de Impugnação </w:t>
      </w:r>
      <w:r w:rsidR="00AA11EE" w:rsidRPr="00073AF2">
        <w:rPr>
          <w:color w:val="31849B" w:themeColor="accent5" w:themeShade="BF"/>
        </w:rPr>
        <w:t xml:space="preserve">IES </w:t>
      </w:r>
      <w:r w:rsidR="00AA11EE" w:rsidRPr="00073AF2">
        <w:rPr>
          <w:color w:val="auto"/>
        </w:rPr>
        <w:t>e</w:t>
      </w:r>
      <w:r w:rsidR="00AA11EE" w:rsidRPr="00073AF2">
        <w:rPr>
          <w:color w:val="31849B" w:themeColor="accent5" w:themeShade="BF"/>
        </w:rPr>
        <w:t xml:space="preserve"> </w:t>
      </w:r>
      <w:r w:rsidR="00AA11EE" w:rsidRPr="00073AF2">
        <w:rPr>
          <w:color w:val="000000" w:themeColor="text1"/>
        </w:rPr>
        <w:t xml:space="preserve">Pedidos de Impugnação </w:t>
      </w:r>
      <w:r w:rsidR="00AA11EE" w:rsidRPr="00073AF2">
        <w:rPr>
          <w:color w:val="31849B" w:themeColor="accent5" w:themeShade="BF"/>
        </w:rPr>
        <w:t>UF</w:t>
      </w:r>
      <w:r w:rsidR="00AA11EE" w:rsidRPr="00073AF2">
        <w:rPr>
          <w:color w:val="000000" w:themeColor="text1"/>
        </w:rPr>
        <w:t>;</w:t>
      </w:r>
      <w:r w:rsidR="00FB29C1" w:rsidRPr="00073AF2">
        <w:rPr>
          <w:color w:val="31849B" w:themeColor="accent5" w:themeShade="BF"/>
        </w:rPr>
        <w:t xml:space="preserve"> [</w:t>
      </w:r>
      <w:r w:rsidR="00FB29C1" w:rsidRPr="00073AF2">
        <w:rPr>
          <w:color w:val="31849B" w:themeColor="accent5" w:themeShade="BF"/>
        </w:rPr>
        <w:fldChar w:fldCharType="begin"/>
      </w:r>
      <w:r w:rsidR="00FB29C1" w:rsidRPr="00073AF2">
        <w:rPr>
          <w:color w:val="31849B" w:themeColor="accent5" w:themeShade="BF"/>
        </w:rPr>
        <w:instrText xml:space="preserve"> REF _Ref26357320 \r \h  \* MERGEFORMAT </w:instrText>
      </w:r>
      <w:r w:rsidR="00FB29C1" w:rsidRPr="00073AF2">
        <w:rPr>
          <w:color w:val="31849B" w:themeColor="accent5" w:themeShade="BF"/>
        </w:rPr>
      </w:r>
      <w:r w:rsidR="00FB29C1" w:rsidRPr="00073AF2">
        <w:rPr>
          <w:color w:val="31849B" w:themeColor="accent5" w:themeShade="BF"/>
        </w:rPr>
        <w:fldChar w:fldCharType="separate"/>
      </w:r>
      <w:r w:rsidR="00FB29C1" w:rsidRPr="00073AF2">
        <w:rPr>
          <w:color w:val="31849B" w:themeColor="accent5" w:themeShade="BF"/>
        </w:rPr>
        <w:t>P01</w:t>
      </w:r>
      <w:r w:rsidR="00FB29C1" w:rsidRPr="00073AF2">
        <w:rPr>
          <w:color w:val="31849B" w:themeColor="accent5" w:themeShade="BF"/>
        </w:rPr>
        <w:fldChar w:fldCharType="end"/>
      </w:r>
      <w:r w:rsidR="00FB29C1" w:rsidRPr="00073AF2">
        <w:rPr>
          <w:color w:val="31849B" w:themeColor="accent5" w:themeShade="BF"/>
        </w:rPr>
        <w:t>]</w:t>
      </w:r>
      <w:bookmarkEnd w:id="24"/>
    </w:p>
    <w:p w14:paraId="5350F754" w14:textId="77777777" w:rsidR="00AA11EE" w:rsidRPr="00073AF2" w:rsidRDefault="00AA11EE" w:rsidP="00AA11E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297DE289" w14:textId="1D944B1E" w:rsidR="00F8177F" w:rsidRPr="00073AF2" w:rsidRDefault="00AA11EE" w:rsidP="00AA11E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5" w:name="_Ref29396770"/>
      <w:r w:rsidRPr="00073AF2">
        <w:rPr>
          <w:position w:val="3"/>
        </w:rPr>
        <w:t>Caso seja um Assessor</w:t>
      </w:r>
      <w:r w:rsidRPr="00073AF2">
        <w:rPr>
          <w:color w:val="31849B" w:themeColor="accent5" w:themeShade="BF"/>
        </w:rPr>
        <w:t xml:space="preserve"> CE/UF</w:t>
      </w:r>
      <w:r w:rsidRPr="00073AF2">
        <w:rPr>
          <w:color w:val="000000" w:themeColor="text1"/>
        </w:rPr>
        <w:t>, o sistema deve exibir a opç</w:t>
      </w:r>
      <w:r w:rsidR="00AC26A0" w:rsidRPr="00073AF2">
        <w:rPr>
          <w:color w:val="000000" w:themeColor="text1"/>
        </w:rPr>
        <w:t>ão</w:t>
      </w:r>
      <w:r w:rsidR="00AC26A0" w:rsidRPr="00073AF2">
        <w:rPr>
          <w:noProof/>
        </w:rPr>
        <w:drawing>
          <wp:inline distT="0" distB="0" distL="0" distR="0" wp14:anchorId="524D3005" wp14:editId="76380349">
            <wp:extent cx="730155" cy="143258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6938" cy="1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AF2">
        <w:rPr>
          <w:color w:val="000000" w:themeColor="text1"/>
        </w:rPr>
        <w:t xml:space="preserve"> APENAS nas interfaces de Pedidos de Impugnação </w:t>
      </w:r>
      <w:r w:rsidRPr="00073AF2">
        <w:rPr>
          <w:color w:val="31849B" w:themeColor="accent5" w:themeShade="BF"/>
        </w:rPr>
        <w:t>UF</w:t>
      </w:r>
      <w:r w:rsidR="009F1E57" w:rsidRPr="00073AF2">
        <w:rPr>
          <w:color w:val="000000" w:themeColor="text1"/>
        </w:rPr>
        <w:t>, a qual ele está vinculado;</w:t>
      </w:r>
    </w:p>
    <w:bookmarkEnd w:id="25"/>
    <w:p w14:paraId="0F7F5690" w14:textId="77777777" w:rsidR="00AA11EE" w:rsidRPr="00073AF2" w:rsidRDefault="00AA11EE" w:rsidP="00AA11EE">
      <w:pPr>
        <w:pStyle w:val="PargrafodaLista"/>
        <w:rPr>
          <w:position w:val="3"/>
        </w:rPr>
      </w:pPr>
    </w:p>
    <w:p w14:paraId="66FC18B5" w14:textId="23305025" w:rsidR="00AA11EE" w:rsidRPr="00073AF2" w:rsidRDefault="00AA11EE" w:rsidP="00AA11E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073AF2">
        <w:rPr>
          <w:position w:val="3"/>
        </w:rPr>
        <w:t>Apenas os Assessores</w:t>
      </w:r>
      <w:r w:rsidRPr="00073AF2">
        <w:rPr>
          <w:color w:val="31849B" w:themeColor="accent5" w:themeShade="BF"/>
        </w:rPr>
        <w:t xml:space="preserve"> CEN/BR </w:t>
      </w:r>
      <w:r w:rsidRPr="00073AF2">
        <w:rPr>
          <w:color w:val="000000" w:themeColor="text1"/>
        </w:rPr>
        <w:t xml:space="preserve">e </w:t>
      </w:r>
      <w:r w:rsidRPr="00073AF2">
        <w:rPr>
          <w:color w:val="31849B" w:themeColor="accent5" w:themeShade="BF"/>
        </w:rPr>
        <w:t xml:space="preserve">CE/UF </w:t>
      </w:r>
      <w:r w:rsidRPr="00073AF2">
        <w:rPr>
          <w:color w:val="000000" w:themeColor="text1"/>
        </w:rPr>
        <w:t>poderão realizar o julgamento de 1ª Instância dos Pedidos de Impugnação;</w:t>
      </w:r>
    </w:p>
    <w:p w14:paraId="47C5D32D" w14:textId="77777777" w:rsidR="00134C8E" w:rsidRPr="00073AF2" w:rsidRDefault="00134C8E" w:rsidP="00134C8E">
      <w:pPr>
        <w:pStyle w:val="PargrafodaLista"/>
        <w:rPr>
          <w:color w:val="000000" w:themeColor="text1"/>
        </w:rPr>
      </w:pPr>
    </w:p>
    <w:p w14:paraId="63813B44" w14:textId="3063C35C" w:rsidR="004D274E" w:rsidRPr="00073AF2" w:rsidRDefault="004D274E" w:rsidP="004D274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073AF2">
        <w:rPr>
          <w:position w:val="3"/>
        </w:rPr>
        <w:t xml:space="preserve">O sistema </w:t>
      </w:r>
      <w:r w:rsidRPr="00073AF2">
        <w:rPr>
          <w:color w:val="000000" w:themeColor="text1"/>
        </w:rPr>
        <w:t xml:space="preserve">deve </w:t>
      </w:r>
      <w:r w:rsidRPr="00073AF2">
        <w:rPr>
          <w:color w:val="000000" w:themeColor="text1" w:themeShade="BF"/>
        </w:rPr>
        <w:t xml:space="preserve">permitir que o Assessor CEN/BR e CE/UF, possa julgar os Pedidos de Impugnação 1ª Instância, </w:t>
      </w:r>
      <w:r w:rsidRPr="00073AF2">
        <w:rPr>
          <w:color w:val="000000" w:themeColor="text1" w:themeShade="BF"/>
          <w:u w:val="single"/>
        </w:rPr>
        <w:t>antes</w:t>
      </w:r>
      <w:r w:rsidRPr="00073AF2">
        <w:rPr>
          <w:color w:val="000000" w:themeColor="text1" w:themeShade="BF"/>
        </w:rPr>
        <w:t xml:space="preserve"> da Data de Início e </w:t>
      </w:r>
      <w:r w:rsidRPr="00073AF2">
        <w:rPr>
          <w:color w:val="000000" w:themeColor="text1" w:themeShade="BF"/>
          <w:u w:val="single"/>
        </w:rPr>
        <w:t>depois</w:t>
      </w:r>
      <w:r w:rsidRPr="00073AF2">
        <w:rPr>
          <w:color w:val="000000" w:themeColor="text1" w:themeShade="BF"/>
        </w:rPr>
        <w:t xml:space="preserve"> da Data Fim da </w:t>
      </w:r>
      <w:r w:rsidRPr="00073AF2">
        <w:rPr>
          <w:color w:val="31849B" w:themeColor="accent5" w:themeShade="BF"/>
        </w:rPr>
        <w:t>3.3 Atividade Secundária</w:t>
      </w:r>
      <w:r w:rsidR="00EC6983" w:rsidRPr="00073AF2">
        <w:rPr>
          <w:color w:val="31849B" w:themeColor="accent5" w:themeShade="BF"/>
        </w:rPr>
        <w:t xml:space="preserve"> </w:t>
      </w:r>
      <w:r w:rsidR="00EC6983" w:rsidRPr="00073AF2">
        <w:rPr>
          <w:color w:val="000000" w:themeColor="text1"/>
        </w:rPr>
        <w:t>(Julgar Impugnação)</w:t>
      </w:r>
      <w:r w:rsidRPr="00073AF2">
        <w:rPr>
          <w:color w:val="000000" w:themeColor="text1"/>
        </w:rPr>
        <w:t>;</w:t>
      </w:r>
      <w:r w:rsidR="000E2F3C" w:rsidRPr="00073AF2">
        <w:rPr>
          <w:color w:val="000000" w:themeColor="text1"/>
        </w:rPr>
        <w:t xml:space="preserve"> (Para os casos descritos na regra </w:t>
      </w:r>
      <w:r w:rsidR="000E2F3C" w:rsidRPr="00073AF2">
        <w:rPr>
          <w:color w:val="31849B" w:themeColor="accent5" w:themeShade="BF"/>
        </w:rPr>
        <w:t>[</w:t>
      </w:r>
      <w:r w:rsidR="000E2F3C" w:rsidRPr="00073AF2">
        <w:rPr>
          <w:color w:val="31849B" w:themeColor="accent5" w:themeShade="BF"/>
        </w:rPr>
        <w:fldChar w:fldCharType="begin"/>
      </w:r>
      <w:r w:rsidR="000E2F3C" w:rsidRPr="00073AF2">
        <w:rPr>
          <w:color w:val="31849B" w:themeColor="accent5" w:themeShade="BF"/>
        </w:rPr>
        <w:instrText xml:space="preserve"> REF _Ref36371516 \r \h </w:instrText>
      </w:r>
      <w:r w:rsidR="00250193" w:rsidRPr="00073AF2">
        <w:rPr>
          <w:color w:val="31849B" w:themeColor="accent5" w:themeShade="BF"/>
        </w:rPr>
        <w:instrText xml:space="preserve"> \* MERGEFORMAT </w:instrText>
      </w:r>
      <w:r w:rsidR="000E2F3C" w:rsidRPr="00073AF2">
        <w:rPr>
          <w:color w:val="31849B" w:themeColor="accent5" w:themeShade="BF"/>
        </w:rPr>
      </w:r>
      <w:r w:rsidR="000E2F3C" w:rsidRPr="00073AF2">
        <w:rPr>
          <w:color w:val="31849B" w:themeColor="accent5" w:themeShade="BF"/>
        </w:rPr>
        <w:fldChar w:fldCharType="separate"/>
      </w:r>
      <w:r w:rsidR="000E2F3C" w:rsidRPr="00073AF2">
        <w:rPr>
          <w:color w:val="31849B" w:themeColor="accent5" w:themeShade="BF"/>
        </w:rPr>
        <w:t>1.2</w:t>
      </w:r>
      <w:r w:rsidR="000E2F3C" w:rsidRPr="00073AF2">
        <w:rPr>
          <w:color w:val="31849B" w:themeColor="accent5" w:themeShade="BF"/>
        </w:rPr>
        <w:fldChar w:fldCharType="end"/>
      </w:r>
      <w:r w:rsidR="000E2F3C" w:rsidRPr="00073AF2">
        <w:rPr>
          <w:color w:val="31849B" w:themeColor="accent5" w:themeShade="BF"/>
        </w:rPr>
        <w:t>]</w:t>
      </w:r>
      <w:r w:rsidR="00492FB9" w:rsidRPr="00073AF2">
        <w:rPr>
          <w:color w:val="auto"/>
        </w:rPr>
        <w:t>)</w:t>
      </w:r>
    </w:p>
    <w:p w14:paraId="1A0222AD" w14:textId="77777777" w:rsidR="0048406A" w:rsidRPr="00073AF2" w:rsidRDefault="0048406A" w:rsidP="0048406A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0913A36A" w14:textId="5D126E87" w:rsidR="004D274E" w:rsidRPr="00073AF2" w:rsidRDefault="004D274E" w:rsidP="004D274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073AF2">
        <w:rPr>
          <w:position w:val="3"/>
        </w:rPr>
        <w:t xml:space="preserve">Caso o ator </w:t>
      </w:r>
      <w:r w:rsidRPr="00073AF2">
        <w:rPr>
          <w:color w:val="000000" w:themeColor="text1" w:themeShade="BF"/>
        </w:rPr>
        <w:t xml:space="preserve">acione a </w:t>
      </w:r>
      <w:r w:rsidR="00325158" w:rsidRPr="00073AF2">
        <w:t>opç</w:t>
      </w:r>
      <w:r w:rsidR="00F8177F" w:rsidRPr="00073AF2">
        <w:t>ão</w:t>
      </w:r>
      <w:r w:rsidR="00F8177F" w:rsidRPr="00073AF2">
        <w:rPr>
          <w:noProof/>
        </w:rPr>
        <w:drawing>
          <wp:inline distT="0" distB="0" distL="0" distR="0" wp14:anchorId="3C375968" wp14:editId="326DC7C5">
            <wp:extent cx="730155" cy="143258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6938" cy="1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AF2">
        <w:rPr>
          <w:color w:val="000000" w:themeColor="text1" w:themeShade="BF"/>
        </w:rPr>
        <w:t xml:space="preserve">, </w:t>
      </w:r>
      <w:r w:rsidRPr="00073AF2">
        <w:rPr>
          <w:color w:val="000000" w:themeColor="text1" w:themeShade="BF"/>
          <w:u w:val="single"/>
        </w:rPr>
        <w:t>antes</w:t>
      </w:r>
      <w:r w:rsidRPr="00073AF2">
        <w:rPr>
          <w:color w:val="000000" w:themeColor="text1" w:themeShade="BF"/>
        </w:rPr>
        <w:t xml:space="preserve"> da </w:t>
      </w:r>
      <w:r w:rsidRPr="00073AF2">
        <w:rPr>
          <w:color w:val="31849B" w:themeColor="accent5" w:themeShade="BF"/>
        </w:rPr>
        <w:t>Data de início</w:t>
      </w:r>
      <w:r w:rsidRPr="00073AF2">
        <w:rPr>
          <w:color w:val="000000" w:themeColor="text1" w:themeShade="BF"/>
        </w:rPr>
        <w:t xml:space="preserve">, o sistema deve exibir </w:t>
      </w:r>
      <w:proofErr w:type="spellStart"/>
      <w:r w:rsidRPr="00073AF2">
        <w:rPr>
          <w:color w:val="000000" w:themeColor="text1" w:themeShade="BF"/>
        </w:rPr>
        <w:t>mensagem</w:t>
      </w:r>
      <w:proofErr w:type="spellEnd"/>
      <w:r w:rsidRPr="00073AF2">
        <w:rPr>
          <w:color w:val="000000" w:themeColor="text1" w:themeShade="BF"/>
        </w:rPr>
        <w:t xml:space="preserve"> </w:t>
      </w:r>
      <w:r w:rsidRPr="00073AF2">
        <w:rPr>
          <w:color w:val="31849B" w:themeColor="accent5" w:themeShade="BF"/>
        </w:rPr>
        <w:t>[</w:t>
      </w:r>
      <w:r w:rsidRPr="00073AF2">
        <w:rPr>
          <w:color w:val="31849B" w:themeColor="accent5" w:themeShade="BF"/>
        </w:rPr>
        <w:fldChar w:fldCharType="begin"/>
      </w:r>
      <w:r w:rsidRPr="00073AF2">
        <w:rPr>
          <w:color w:val="31849B" w:themeColor="accent5" w:themeShade="BF"/>
        </w:rPr>
        <w:instrText xml:space="preserve"> REF _Ref26790654 \r \h  \* MERGEFORMAT </w:instrText>
      </w:r>
      <w:r w:rsidRPr="00073AF2">
        <w:rPr>
          <w:color w:val="31849B" w:themeColor="accent5" w:themeShade="BF"/>
        </w:rPr>
      </w:r>
      <w:r w:rsidRPr="00073AF2">
        <w:rPr>
          <w:color w:val="31849B" w:themeColor="accent5" w:themeShade="BF"/>
        </w:rPr>
        <w:fldChar w:fldCharType="separate"/>
      </w:r>
      <w:r w:rsidRPr="00073AF2">
        <w:rPr>
          <w:color w:val="31849B" w:themeColor="accent5" w:themeShade="BF"/>
        </w:rPr>
        <w:t>ME012</w:t>
      </w:r>
      <w:r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</w:t>
      </w:r>
      <w:r w:rsidRPr="00073AF2">
        <w:rPr>
          <w:color w:val="auto"/>
        </w:rPr>
        <w:t>;</w:t>
      </w:r>
    </w:p>
    <w:p w14:paraId="52FDD8D4" w14:textId="0976078F" w:rsidR="004D274E" w:rsidRPr="00073AF2" w:rsidRDefault="004D274E" w:rsidP="004A2BF8">
      <w:pPr>
        <w:pStyle w:val="PargrafodaLista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  <w:r w:rsidRPr="00073AF2">
        <w:rPr>
          <w:color w:val="000000" w:themeColor="text1" w:themeShade="BF"/>
        </w:rPr>
        <w:t xml:space="preserve">Caso o ator selecione a opção SIM da mensagem, o sistema deve exibir a interface </w:t>
      </w:r>
      <w:r w:rsidRPr="00073AF2">
        <w:rPr>
          <w:color w:val="31849B" w:themeColor="accent5" w:themeShade="BF"/>
        </w:rPr>
        <w:t>[</w:t>
      </w:r>
      <w:r w:rsidR="0038544E" w:rsidRPr="00073AF2">
        <w:rPr>
          <w:color w:val="31849B" w:themeColor="accent5" w:themeShade="BF"/>
        </w:rPr>
        <w:fldChar w:fldCharType="begin"/>
      </w:r>
      <w:r w:rsidR="0038544E" w:rsidRPr="00073AF2">
        <w:rPr>
          <w:color w:val="31849B" w:themeColor="accent5" w:themeShade="BF"/>
        </w:rPr>
        <w:instrText xml:space="preserve"> REF _Ref29452382 \r \h </w:instrText>
      </w:r>
      <w:r w:rsidR="007B7489" w:rsidRPr="00073AF2">
        <w:rPr>
          <w:color w:val="31849B" w:themeColor="accent5" w:themeShade="BF"/>
        </w:rPr>
        <w:instrText xml:space="preserve"> \* MERGEFORMAT </w:instrText>
      </w:r>
      <w:r w:rsidR="0038544E" w:rsidRPr="00073AF2">
        <w:rPr>
          <w:color w:val="31849B" w:themeColor="accent5" w:themeShade="BF"/>
        </w:rPr>
      </w:r>
      <w:r w:rsidR="0038544E" w:rsidRPr="00073AF2">
        <w:rPr>
          <w:color w:val="31849B" w:themeColor="accent5" w:themeShade="BF"/>
        </w:rPr>
        <w:fldChar w:fldCharType="separate"/>
      </w:r>
      <w:r w:rsidR="0038544E" w:rsidRPr="00073AF2">
        <w:rPr>
          <w:color w:val="31849B" w:themeColor="accent5" w:themeShade="BF"/>
        </w:rPr>
        <w:t>P02</w:t>
      </w:r>
      <w:r w:rsidR="0038544E"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</w:t>
      </w:r>
      <w:r w:rsidR="00CC34DA" w:rsidRPr="00073AF2">
        <w:rPr>
          <w:color w:val="31849B" w:themeColor="accent5" w:themeShade="BF"/>
        </w:rPr>
        <w:t xml:space="preserve"> </w:t>
      </w:r>
    </w:p>
    <w:p w14:paraId="6F740C10" w14:textId="77777777" w:rsidR="004D274E" w:rsidRPr="00073AF2" w:rsidRDefault="004D274E" w:rsidP="004D274E">
      <w:pPr>
        <w:pStyle w:val="PargrafodaLista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  <w:r w:rsidRPr="00073AF2">
        <w:rPr>
          <w:color w:val="000000" w:themeColor="text1" w:themeShade="BF"/>
        </w:rPr>
        <w:t>Caso o ator selecione a opção NÃO da mensagem, o sistema permanece na mesma tela;</w:t>
      </w:r>
    </w:p>
    <w:p w14:paraId="2A2502C5" w14:textId="77777777" w:rsidR="004D274E" w:rsidRPr="00073AF2" w:rsidRDefault="004D274E" w:rsidP="004D274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4A243014" w14:textId="27270677" w:rsidR="004D274E" w:rsidRPr="00073AF2" w:rsidRDefault="004D274E" w:rsidP="004D274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073AF2">
        <w:rPr>
          <w:color w:val="auto"/>
        </w:rPr>
        <w:t xml:space="preserve">Caso o ator acione a </w:t>
      </w:r>
      <w:r w:rsidR="00325158" w:rsidRPr="00073AF2">
        <w:t>opç</w:t>
      </w:r>
      <w:r w:rsidR="0038544E" w:rsidRPr="00073AF2">
        <w:t>ão</w:t>
      </w:r>
      <w:r w:rsidR="0038544E" w:rsidRPr="00073AF2">
        <w:rPr>
          <w:noProof/>
        </w:rPr>
        <w:drawing>
          <wp:inline distT="0" distB="0" distL="0" distR="0" wp14:anchorId="1EC4B384" wp14:editId="7B278D71">
            <wp:extent cx="730155" cy="143258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6938" cy="1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AF2">
        <w:rPr>
          <w:color w:val="000000" w:themeColor="text1" w:themeShade="BF"/>
        </w:rPr>
        <w:t xml:space="preserve">, </w:t>
      </w:r>
      <w:r w:rsidRPr="00073AF2">
        <w:rPr>
          <w:color w:val="000000" w:themeColor="text1" w:themeShade="BF"/>
          <w:u w:val="single"/>
        </w:rPr>
        <w:t>depois</w:t>
      </w:r>
      <w:r w:rsidRPr="00073AF2">
        <w:rPr>
          <w:color w:val="000000" w:themeColor="text1" w:themeShade="BF"/>
        </w:rPr>
        <w:t xml:space="preserve"> da </w:t>
      </w:r>
      <w:r w:rsidRPr="00073AF2">
        <w:rPr>
          <w:color w:val="31849B" w:themeColor="accent5" w:themeShade="BF"/>
        </w:rPr>
        <w:t>Data Fim</w:t>
      </w:r>
      <w:r w:rsidRPr="00073AF2">
        <w:rPr>
          <w:color w:val="000000" w:themeColor="text1" w:themeShade="BF"/>
        </w:rPr>
        <w:t xml:space="preserve">, o sistema deve exibir </w:t>
      </w:r>
      <w:proofErr w:type="spellStart"/>
      <w:r w:rsidRPr="00073AF2">
        <w:rPr>
          <w:color w:val="000000" w:themeColor="text1" w:themeShade="BF"/>
        </w:rPr>
        <w:t>mensagem</w:t>
      </w:r>
      <w:proofErr w:type="spellEnd"/>
      <w:r w:rsidRPr="00073AF2">
        <w:rPr>
          <w:color w:val="000000" w:themeColor="text1" w:themeShade="BF"/>
        </w:rPr>
        <w:t xml:space="preserve"> </w:t>
      </w:r>
      <w:r w:rsidRPr="00073AF2">
        <w:rPr>
          <w:color w:val="31849B" w:themeColor="accent5" w:themeShade="BF"/>
        </w:rPr>
        <w:t>[</w:t>
      </w:r>
      <w:r w:rsidRPr="00073AF2">
        <w:rPr>
          <w:color w:val="31849B" w:themeColor="accent5" w:themeShade="BF"/>
        </w:rPr>
        <w:fldChar w:fldCharType="begin"/>
      </w:r>
      <w:r w:rsidRPr="00073AF2">
        <w:rPr>
          <w:color w:val="31849B" w:themeColor="accent5" w:themeShade="BF"/>
        </w:rPr>
        <w:instrText xml:space="preserve"> REF _Ref26790659 \r \h  \* MERGEFORMAT </w:instrText>
      </w:r>
      <w:r w:rsidRPr="00073AF2">
        <w:rPr>
          <w:color w:val="31849B" w:themeColor="accent5" w:themeShade="BF"/>
        </w:rPr>
      </w:r>
      <w:r w:rsidRPr="00073AF2">
        <w:rPr>
          <w:color w:val="31849B" w:themeColor="accent5" w:themeShade="BF"/>
        </w:rPr>
        <w:fldChar w:fldCharType="separate"/>
      </w:r>
      <w:r w:rsidRPr="00073AF2">
        <w:rPr>
          <w:color w:val="31849B" w:themeColor="accent5" w:themeShade="BF"/>
        </w:rPr>
        <w:t>ME013</w:t>
      </w:r>
      <w:r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</w:t>
      </w:r>
      <w:r w:rsidRPr="00073AF2">
        <w:rPr>
          <w:color w:val="auto"/>
        </w:rPr>
        <w:t>;</w:t>
      </w:r>
    </w:p>
    <w:p w14:paraId="60D1F777" w14:textId="100CB9B1" w:rsidR="00C40C9C" w:rsidRPr="00073AF2" w:rsidRDefault="00C40C9C" w:rsidP="00C40C9C">
      <w:pPr>
        <w:pStyle w:val="PargrafodaLista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  <w:bookmarkStart w:id="26" w:name="_Ref15911404"/>
      <w:r w:rsidRPr="00073AF2">
        <w:rPr>
          <w:color w:val="000000" w:themeColor="text1" w:themeShade="BF"/>
        </w:rPr>
        <w:t>Caso o ator selecion</w:t>
      </w:r>
      <w:r w:rsidR="00BA72EB" w:rsidRPr="00073AF2">
        <w:rPr>
          <w:color w:val="000000" w:themeColor="text1" w:themeShade="BF"/>
        </w:rPr>
        <w:t>e</w:t>
      </w:r>
      <w:r w:rsidRPr="00073AF2">
        <w:rPr>
          <w:color w:val="000000" w:themeColor="text1" w:themeShade="BF"/>
        </w:rPr>
        <w:t xml:space="preserve"> a opção SIM da mensagem, o sistema deve exibir a interface </w:t>
      </w:r>
      <w:r w:rsidR="0038544E" w:rsidRPr="00073AF2">
        <w:rPr>
          <w:color w:val="31849B" w:themeColor="accent5" w:themeShade="BF"/>
        </w:rPr>
        <w:t>[</w:t>
      </w:r>
      <w:r w:rsidR="0038544E" w:rsidRPr="00073AF2">
        <w:rPr>
          <w:color w:val="31849B" w:themeColor="accent5" w:themeShade="BF"/>
        </w:rPr>
        <w:fldChar w:fldCharType="begin"/>
      </w:r>
      <w:r w:rsidR="0038544E" w:rsidRPr="00073AF2">
        <w:rPr>
          <w:color w:val="31849B" w:themeColor="accent5" w:themeShade="BF"/>
        </w:rPr>
        <w:instrText xml:space="preserve"> REF _Ref29452382 \r \h </w:instrText>
      </w:r>
      <w:r w:rsidR="007B7489" w:rsidRPr="00073AF2">
        <w:rPr>
          <w:color w:val="31849B" w:themeColor="accent5" w:themeShade="BF"/>
        </w:rPr>
        <w:instrText xml:space="preserve"> \* MERGEFORMAT </w:instrText>
      </w:r>
      <w:r w:rsidR="0038544E" w:rsidRPr="00073AF2">
        <w:rPr>
          <w:color w:val="31849B" w:themeColor="accent5" w:themeShade="BF"/>
        </w:rPr>
      </w:r>
      <w:r w:rsidR="0038544E" w:rsidRPr="00073AF2">
        <w:rPr>
          <w:color w:val="31849B" w:themeColor="accent5" w:themeShade="BF"/>
        </w:rPr>
        <w:fldChar w:fldCharType="separate"/>
      </w:r>
      <w:r w:rsidR="0038544E" w:rsidRPr="00073AF2">
        <w:rPr>
          <w:color w:val="31849B" w:themeColor="accent5" w:themeShade="BF"/>
        </w:rPr>
        <w:t>P02</w:t>
      </w:r>
      <w:r w:rsidR="0038544E" w:rsidRPr="00073AF2">
        <w:rPr>
          <w:color w:val="31849B" w:themeColor="accent5" w:themeShade="BF"/>
        </w:rPr>
        <w:fldChar w:fldCharType="end"/>
      </w:r>
      <w:r w:rsidR="0038544E" w:rsidRPr="00073AF2">
        <w:rPr>
          <w:color w:val="31849B" w:themeColor="accent5" w:themeShade="BF"/>
        </w:rPr>
        <w:t>]</w:t>
      </w:r>
    </w:p>
    <w:p w14:paraId="720F6EA3" w14:textId="77777777" w:rsidR="00C40C9C" w:rsidRPr="00073AF2" w:rsidRDefault="00C40C9C" w:rsidP="00C40C9C">
      <w:pPr>
        <w:pStyle w:val="PargrafodaLista"/>
        <w:ind w:left="1134"/>
        <w:rPr>
          <w:color w:val="000000" w:themeColor="text1" w:themeShade="BF"/>
        </w:rPr>
      </w:pPr>
    </w:p>
    <w:p w14:paraId="55145E52" w14:textId="598BCE98" w:rsidR="00C40C9C" w:rsidRPr="00073AF2" w:rsidRDefault="00C40C9C" w:rsidP="00C40C9C">
      <w:pPr>
        <w:pStyle w:val="PargrafodaLista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  <w:r w:rsidRPr="00073AF2">
        <w:rPr>
          <w:color w:val="000000" w:themeColor="text1" w:themeShade="BF"/>
        </w:rPr>
        <w:t>Caso o ator selecion</w:t>
      </w:r>
      <w:r w:rsidR="00BA72EB" w:rsidRPr="00073AF2">
        <w:rPr>
          <w:color w:val="000000" w:themeColor="text1" w:themeShade="BF"/>
        </w:rPr>
        <w:t>e</w:t>
      </w:r>
      <w:r w:rsidRPr="00073AF2">
        <w:rPr>
          <w:color w:val="000000" w:themeColor="text1" w:themeShade="BF"/>
        </w:rPr>
        <w:t xml:space="preserve"> a opção NÃO da mensagem, o sistema permanece na mesma tela;</w:t>
      </w:r>
    </w:p>
    <w:p w14:paraId="2F1B5334" w14:textId="77777777" w:rsidR="00325158" w:rsidRPr="00073AF2" w:rsidRDefault="00325158" w:rsidP="00325158">
      <w:pPr>
        <w:pStyle w:val="PargrafodaLista"/>
        <w:rPr>
          <w:color w:val="000000" w:themeColor="text1" w:themeShade="BF"/>
        </w:rPr>
      </w:pPr>
    </w:p>
    <w:p w14:paraId="23EE08C3" w14:textId="77777777" w:rsidR="00250193" w:rsidRPr="00073AF2" w:rsidRDefault="00250193" w:rsidP="00250193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0D4F63A2" w14:textId="4985E30A" w:rsidR="001E5D5D" w:rsidRPr="00073AF2" w:rsidRDefault="00250193" w:rsidP="0088241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073AF2">
        <w:rPr>
          <w:color w:val="auto"/>
        </w:rPr>
        <w:lastRenderedPageBreak/>
        <w:t xml:space="preserve">O </w:t>
      </w:r>
      <w:r w:rsidRPr="00073AF2">
        <w:rPr>
          <w:color w:val="000000" w:themeColor="text1" w:themeShade="BF"/>
        </w:rPr>
        <w:t xml:space="preserve">sistema não deve permitir incluir Julgamento do Pedido de Substituição, antes da Data de Início e depois da Data Fim do prazo de vigência da </w:t>
      </w:r>
      <w:r w:rsidRPr="00073AF2">
        <w:rPr>
          <w:b/>
          <w:color w:val="31849B" w:themeColor="accent5" w:themeShade="BF"/>
        </w:rPr>
        <w:t>ELEIÇÃO</w:t>
      </w:r>
      <w:r w:rsidRPr="00073AF2">
        <w:rPr>
          <w:color w:val="000000" w:themeColor="text1" w:themeShade="BF"/>
        </w:rPr>
        <w:t xml:space="preserve">; caso o ator acione a opção de “Julgar SUBSTITUIÇÃO”, o sistema deve exibir </w:t>
      </w:r>
      <w:proofErr w:type="spellStart"/>
      <w:r w:rsidRPr="00073AF2">
        <w:rPr>
          <w:color w:val="000000" w:themeColor="text1" w:themeShade="BF"/>
        </w:rPr>
        <w:t>mensagem</w:t>
      </w:r>
      <w:proofErr w:type="spellEnd"/>
      <w:r w:rsidRPr="00073AF2">
        <w:rPr>
          <w:color w:val="000000" w:themeColor="text1" w:themeShade="BF"/>
        </w:rPr>
        <w:t xml:space="preserve"> impeditiva</w:t>
      </w:r>
      <w:r w:rsidRPr="00073AF2">
        <w:rPr>
          <w:color w:val="31849B" w:themeColor="accent5" w:themeShade="BF"/>
        </w:rPr>
        <w:t xml:space="preserve"> [</w:t>
      </w:r>
      <w:r w:rsidRPr="00073AF2">
        <w:rPr>
          <w:color w:val="31849B" w:themeColor="accent5" w:themeShade="BF"/>
        </w:rPr>
        <w:fldChar w:fldCharType="begin"/>
      </w:r>
      <w:r w:rsidRPr="00073AF2">
        <w:rPr>
          <w:color w:val="31849B" w:themeColor="accent5" w:themeShade="BF"/>
        </w:rPr>
        <w:instrText xml:space="preserve"> REF _Ref36371747 \r \h  \* MERGEFORMAT </w:instrText>
      </w:r>
      <w:r w:rsidRPr="00073AF2">
        <w:rPr>
          <w:color w:val="31849B" w:themeColor="accent5" w:themeShade="BF"/>
        </w:rPr>
      </w:r>
      <w:r w:rsidRPr="00073AF2">
        <w:rPr>
          <w:color w:val="31849B" w:themeColor="accent5" w:themeShade="BF"/>
        </w:rPr>
        <w:fldChar w:fldCharType="separate"/>
      </w:r>
      <w:r w:rsidRPr="00073AF2">
        <w:rPr>
          <w:color w:val="31849B" w:themeColor="accent5" w:themeShade="BF"/>
        </w:rPr>
        <w:t>ME014</w:t>
      </w:r>
      <w:r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</w:t>
      </w:r>
    </w:p>
    <w:p w14:paraId="7E41F14A" w14:textId="77777777" w:rsidR="00250193" w:rsidRPr="00073AF2" w:rsidRDefault="00250193" w:rsidP="001E5D5D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42D296BF" w14:textId="77777777" w:rsidR="00250193" w:rsidRPr="00073AF2" w:rsidRDefault="00250193" w:rsidP="001E5D5D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39ADE75D" w14:textId="77777777" w:rsidR="001E5D5D" w:rsidRPr="00073AF2" w:rsidRDefault="001E5D5D" w:rsidP="001E5D5D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7" w:name="_Ref29454517"/>
      <w:r w:rsidRPr="00073AF2">
        <w:rPr>
          <w:b/>
        </w:rPr>
        <w:t xml:space="preserve">Analisar Pedido de Impugnação: </w:t>
      </w:r>
      <w:r w:rsidRPr="00073AF2">
        <w:rPr>
          <w:color w:val="31849B" w:themeColor="accent5" w:themeShade="BF"/>
        </w:rPr>
        <w:t>[</w:t>
      </w:r>
      <w:r w:rsidRPr="00073AF2">
        <w:rPr>
          <w:color w:val="31849B" w:themeColor="accent5" w:themeShade="BF"/>
        </w:rPr>
        <w:fldChar w:fldCharType="begin"/>
      </w:r>
      <w:r w:rsidRPr="00073AF2">
        <w:rPr>
          <w:color w:val="31849B" w:themeColor="accent5" w:themeShade="BF"/>
        </w:rPr>
        <w:instrText xml:space="preserve"> REF _Ref26357320 \r \h  \* MERGEFORMAT </w:instrText>
      </w:r>
      <w:r w:rsidRPr="00073AF2">
        <w:rPr>
          <w:color w:val="31849B" w:themeColor="accent5" w:themeShade="BF"/>
        </w:rPr>
      </w:r>
      <w:r w:rsidRPr="00073AF2">
        <w:rPr>
          <w:color w:val="31849B" w:themeColor="accent5" w:themeShade="BF"/>
        </w:rPr>
        <w:fldChar w:fldCharType="separate"/>
      </w:r>
      <w:r w:rsidRPr="00073AF2">
        <w:rPr>
          <w:color w:val="31849B" w:themeColor="accent5" w:themeShade="BF"/>
        </w:rPr>
        <w:t>P01</w:t>
      </w:r>
      <w:r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</w:t>
      </w:r>
      <w:bookmarkEnd w:id="27"/>
    </w:p>
    <w:p w14:paraId="6A5CAB7C" w14:textId="1F2FB968" w:rsidR="004D274E" w:rsidRPr="00073AF2" w:rsidRDefault="004D274E" w:rsidP="004D274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8" w:name="_Ref29222123"/>
      <w:r w:rsidRPr="00073AF2">
        <w:rPr>
          <w:color w:val="auto"/>
        </w:rPr>
        <w:t>Ao acionar a opção</w:t>
      </w:r>
      <w:r w:rsidR="00051578" w:rsidRPr="00073AF2">
        <w:rPr>
          <w:noProof/>
        </w:rPr>
        <w:drawing>
          <wp:inline distT="0" distB="0" distL="0" distR="0" wp14:anchorId="2061C251" wp14:editId="61685E2A">
            <wp:extent cx="730155" cy="143258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6938" cy="1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8" w:rsidRPr="00073AF2">
        <w:rPr>
          <w:color w:val="auto"/>
        </w:rPr>
        <w:t xml:space="preserve">, </w:t>
      </w:r>
      <w:r w:rsidRPr="00073AF2">
        <w:rPr>
          <w:color w:val="auto"/>
        </w:rPr>
        <w:t xml:space="preserve">o sistema deve exibir uma pop-up </w:t>
      </w:r>
      <w:r w:rsidR="001E28E5" w:rsidRPr="00073AF2">
        <w:rPr>
          <w:color w:val="31849B" w:themeColor="accent5" w:themeShade="BF"/>
        </w:rPr>
        <w:t>[</w:t>
      </w:r>
      <w:r w:rsidR="001E28E5" w:rsidRPr="00073AF2">
        <w:rPr>
          <w:color w:val="31849B" w:themeColor="accent5" w:themeShade="BF"/>
        </w:rPr>
        <w:fldChar w:fldCharType="begin"/>
      </w:r>
      <w:r w:rsidR="001E28E5" w:rsidRPr="00073AF2">
        <w:rPr>
          <w:color w:val="31849B" w:themeColor="accent5" w:themeShade="BF"/>
        </w:rPr>
        <w:instrText xml:space="preserve"> REF _Ref26357320 \r \h  \* MERGEFORMAT </w:instrText>
      </w:r>
      <w:r w:rsidR="001E28E5" w:rsidRPr="00073AF2">
        <w:rPr>
          <w:color w:val="31849B" w:themeColor="accent5" w:themeShade="BF"/>
        </w:rPr>
      </w:r>
      <w:r w:rsidR="001E28E5" w:rsidRPr="00073AF2">
        <w:rPr>
          <w:color w:val="31849B" w:themeColor="accent5" w:themeShade="BF"/>
        </w:rPr>
        <w:fldChar w:fldCharType="separate"/>
      </w:r>
      <w:r w:rsidR="001E28E5" w:rsidRPr="00073AF2">
        <w:rPr>
          <w:color w:val="31849B" w:themeColor="accent5" w:themeShade="BF"/>
        </w:rPr>
        <w:t>P01</w:t>
      </w:r>
      <w:r w:rsidR="001E28E5" w:rsidRPr="00073AF2">
        <w:rPr>
          <w:color w:val="31849B" w:themeColor="accent5" w:themeShade="BF"/>
        </w:rPr>
        <w:fldChar w:fldCharType="end"/>
      </w:r>
      <w:r w:rsidR="001E28E5" w:rsidRPr="00073AF2">
        <w:rPr>
          <w:color w:val="31849B" w:themeColor="accent5" w:themeShade="BF"/>
        </w:rPr>
        <w:t>]</w:t>
      </w:r>
      <w:r w:rsidRPr="00073AF2">
        <w:rPr>
          <w:color w:val="auto"/>
        </w:rPr>
        <w:t xml:space="preserve">, para que o ator </w:t>
      </w:r>
      <w:r w:rsidR="001E28E5" w:rsidRPr="00073AF2">
        <w:rPr>
          <w:color w:val="auto"/>
        </w:rPr>
        <w:t xml:space="preserve">possa </w:t>
      </w:r>
      <w:r w:rsidRPr="00073AF2">
        <w:rPr>
          <w:color w:val="000000" w:themeColor="text1" w:themeShade="BF"/>
        </w:rPr>
        <w:t>realizar a análise/julgamento do Pedido de Impugnação</w:t>
      </w:r>
      <w:r w:rsidR="001E28E5" w:rsidRPr="00073AF2">
        <w:rPr>
          <w:color w:val="000000" w:themeColor="text1" w:themeShade="BF"/>
        </w:rPr>
        <w:t>;</w:t>
      </w:r>
      <w:r w:rsidRPr="00073AF2">
        <w:rPr>
          <w:color w:val="000000" w:themeColor="text1" w:themeShade="BF"/>
        </w:rPr>
        <w:t xml:space="preserve"> </w:t>
      </w:r>
      <w:bookmarkEnd w:id="28"/>
    </w:p>
    <w:p w14:paraId="2301140A" w14:textId="77777777" w:rsidR="0048406A" w:rsidRPr="00073AF2" w:rsidRDefault="0048406A" w:rsidP="0048406A">
      <w:pPr>
        <w:pStyle w:val="PargrafodaLista"/>
        <w:rPr>
          <w:position w:val="3"/>
        </w:rPr>
      </w:pPr>
    </w:p>
    <w:p w14:paraId="7073BC06" w14:textId="6820860D" w:rsidR="0048406A" w:rsidRPr="00073AF2" w:rsidRDefault="0048406A" w:rsidP="0032515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073AF2">
        <w:rPr>
          <w:position w:val="3"/>
        </w:rPr>
        <w:t>Ao acionar a opção</w:t>
      </w:r>
      <w:r w:rsidR="00051578" w:rsidRPr="00073AF2">
        <w:rPr>
          <w:noProof/>
        </w:rPr>
        <w:drawing>
          <wp:inline distT="0" distB="0" distL="0" distR="0" wp14:anchorId="7A38875E" wp14:editId="1FF8788A">
            <wp:extent cx="122830" cy="12283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546" cy="12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AF2">
        <w:rPr>
          <w:position w:val="3"/>
        </w:rPr>
        <w:t xml:space="preserve"> na </w:t>
      </w:r>
      <w:r w:rsidR="00FB648A" w:rsidRPr="00073AF2">
        <w:rPr>
          <w:color w:val="31849B" w:themeColor="accent5" w:themeShade="BF"/>
        </w:rPr>
        <w:t>[</w:t>
      </w:r>
      <w:r w:rsidR="00FB648A" w:rsidRPr="00073AF2">
        <w:rPr>
          <w:color w:val="31849B" w:themeColor="accent5" w:themeShade="BF"/>
        </w:rPr>
        <w:fldChar w:fldCharType="begin"/>
      </w:r>
      <w:r w:rsidR="00FB648A" w:rsidRPr="00073AF2">
        <w:rPr>
          <w:color w:val="31849B" w:themeColor="accent5" w:themeShade="BF"/>
        </w:rPr>
        <w:instrText xml:space="preserve"> REF _Ref26357320 \r \h  \* MERGEFORMAT </w:instrText>
      </w:r>
      <w:r w:rsidR="00FB648A" w:rsidRPr="00073AF2">
        <w:rPr>
          <w:color w:val="31849B" w:themeColor="accent5" w:themeShade="BF"/>
        </w:rPr>
      </w:r>
      <w:r w:rsidR="00FB648A" w:rsidRPr="00073AF2">
        <w:rPr>
          <w:color w:val="31849B" w:themeColor="accent5" w:themeShade="BF"/>
        </w:rPr>
        <w:fldChar w:fldCharType="separate"/>
      </w:r>
      <w:r w:rsidR="00FB648A" w:rsidRPr="00073AF2">
        <w:rPr>
          <w:color w:val="31849B" w:themeColor="accent5" w:themeShade="BF"/>
        </w:rPr>
        <w:t>P01</w:t>
      </w:r>
      <w:r w:rsidR="00FB648A" w:rsidRPr="00073AF2">
        <w:rPr>
          <w:color w:val="31849B" w:themeColor="accent5" w:themeShade="BF"/>
        </w:rPr>
        <w:fldChar w:fldCharType="end"/>
      </w:r>
      <w:r w:rsidR="00FB648A" w:rsidRPr="00073AF2">
        <w:rPr>
          <w:color w:val="31849B" w:themeColor="accent5" w:themeShade="BF"/>
        </w:rPr>
        <w:t xml:space="preserve">] </w:t>
      </w:r>
      <w:r w:rsidRPr="00073AF2">
        <w:rPr>
          <w:position w:val="3"/>
        </w:rPr>
        <w:t>o sistema deve cancelar o cadastro d</w:t>
      </w:r>
      <w:r w:rsidR="00FB648A" w:rsidRPr="00073AF2">
        <w:rPr>
          <w:position w:val="3"/>
        </w:rPr>
        <w:t>o Julgamento</w:t>
      </w:r>
      <w:r w:rsidRPr="00073AF2">
        <w:rPr>
          <w:position w:val="3"/>
        </w:rPr>
        <w:t xml:space="preserve"> do </w:t>
      </w:r>
      <w:r w:rsidR="00CC34DA" w:rsidRPr="00073AF2">
        <w:rPr>
          <w:position w:val="3"/>
        </w:rPr>
        <w:t>P</w:t>
      </w:r>
      <w:r w:rsidRPr="00073AF2">
        <w:rPr>
          <w:position w:val="3"/>
        </w:rPr>
        <w:t>edido de Impugnação; E deve fechar a pop-up;</w:t>
      </w:r>
    </w:p>
    <w:p w14:paraId="20F10AAE" w14:textId="77777777" w:rsidR="00325158" w:rsidRPr="00073AF2" w:rsidRDefault="00325158" w:rsidP="00325158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54C70485" w14:textId="50D216E7" w:rsidR="00325158" w:rsidRPr="00073AF2" w:rsidRDefault="00325158" w:rsidP="0032515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073AF2">
        <w:rPr>
          <w:color w:val="auto"/>
        </w:rPr>
        <w:t xml:space="preserve">Na interface </w:t>
      </w:r>
      <w:r w:rsidR="00FB648A" w:rsidRPr="00073AF2">
        <w:rPr>
          <w:color w:val="31849B" w:themeColor="accent5" w:themeShade="BF"/>
        </w:rPr>
        <w:t>[</w:t>
      </w:r>
      <w:r w:rsidR="00FB648A" w:rsidRPr="00073AF2">
        <w:rPr>
          <w:color w:val="31849B" w:themeColor="accent5" w:themeShade="BF"/>
        </w:rPr>
        <w:fldChar w:fldCharType="begin"/>
      </w:r>
      <w:r w:rsidR="00FB648A" w:rsidRPr="00073AF2">
        <w:rPr>
          <w:color w:val="31849B" w:themeColor="accent5" w:themeShade="BF"/>
        </w:rPr>
        <w:instrText xml:space="preserve"> REF _Ref26357320 \r \h  \* MERGEFORMAT </w:instrText>
      </w:r>
      <w:r w:rsidR="00FB648A" w:rsidRPr="00073AF2">
        <w:rPr>
          <w:color w:val="31849B" w:themeColor="accent5" w:themeShade="BF"/>
        </w:rPr>
      </w:r>
      <w:r w:rsidR="00FB648A" w:rsidRPr="00073AF2">
        <w:rPr>
          <w:color w:val="31849B" w:themeColor="accent5" w:themeShade="BF"/>
        </w:rPr>
        <w:fldChar w:fldCharType="separate"/>
      </w:r>
      <w:r w:rsidR="00FB648A" w:rsidRPr="00073AF2">
        <w:rPr>
          <w:color w:val="31849B" w:themeColor="accent5" w:themeShade="BF"/>
        </w:rPr>
        <w:t>P01</w:t>
      </w:r>
      <w:r w:rsidR="00FB648A" w:rsidRPr="00073AF2">
        <w:rPr>
          <w:color w:val="31849B" w:themeColor="accent5" w:themeShade="BF"/>
        </w:rPr>
        <w:fldChar w:fldCharType="end"/>
      </w:r>
      <w:r w:rsidR="00FB648A" w:rsidRPr="00073AF2">
        <w:rPr>
          <w:color w:val="31849B" w:themeColor="accent5" w:themeShade="BF"/>
        </w:rPr>
        <w:t>]</w:t>
      </w:r>
      <w:r w:rsidR="005525C9" w:rsidRPr="00073AF2">
        <w:rPr>
          <w:color w:val="31849B" w:themeColor="accent5" w:themeShade="BF"/>
        </w:rPr>
        <w:t>,</w:t>
      </w:r>
      <w:r w:rsidRPr="00073AF2">
        <w:rPr>
          <w:color w:val="000000" w:themeColor="text1"/>
        </w:rPr>
        <w:t xml:space="preserve"> o sistema deve disponibilizar os campos: </w:t>
      </w:r>
      <w:r w:rsidRPr="00073AF2">
        <w:rPr>
          <w:color w:val="31849B" w:themeColor="accent5" w:themeShade="BF"/>
        </w:rPr>
        <w:t>Descrição</w:t>
      </w:r>
      <w:r w:rsidRPr="00073AF2">
        <w:rPr>
          <w:color w:val="000000" w:themeColor="text1"/>
        </w:rPr>
        <w:t xml:space="preserve"> e </w:t>
      </w:r>
      <w:r w:rsidRPr="00073AF2">
        <w:rPr>
          <w:color w:val="31849B" w:themeColor="accent5" w:themeShade="BF"/>
        </w:rPr>
        <w:t>Documento</w:t>
      </w:r>
      <w:r w:rsidRPr="00073AF2">
        <w:rPr>
          <w:color w:val="000000" w:themeColor="text1"/>
        </w:rPr>
        <w:t>;</w:t>
      </w:r>
    </w:p>
    <w:p w14:paraId="1969EB3B" w14:textId="3A86F5FE" w:rsidR="006A569B" w:rsidRPr="00073AF2" w:rsidRDefault="006A569B" w:rsidP="006875DD">
      <w:pPr>
        <w:pStyle w:val="PargrafodaLista"/>
        <w:ind w:left="2127"/>
        <w:jc w:val="both"/>
        <w:rPr>
          <w:color w:val="000000" w:themeColor="text1"/>
        </w:rPr>
      </w:pPr>
    </w:p>
    <w:p w14:paraId="2F0A59A2" w14:textId="2005C453" w:rsidR="00995BBD" w:rsidRPr="00073AF2" w:rsidRDefault="00995BBD" w:rsidP="00995BB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073AF2">
        <w:rPr>
          <w:position w:val="3"/>
        </w:rPr>
        <w:t xml:space="preserve">Campo </w:t>
      </w:r>
      <w:r w:rsidRPr="00073AF2">
        <w:rPr>
          <w:color w:val="31849B" w:themeColor="accent5" w:themeShade="BF"/>
        </w:rPr>
        <w:t>Descrição</w:t>
      </w:r>
      <w:r w:rsidR="005525C9" w:rsidRPr="00073AF2">
        <w:rPr>
          <w:color w:val="auto"/>
        </w:rPr>
        <w:t>,</w:t>
      </w:r>
      <w:r w:rsidRPr="00073AF2">
        <w:rPr>
          <w:color w:val="000000" w:themeColor="text1"/>
        </w:rPr>
        <w:t xml:space="preserve"> para que o ator possa incluir o texto do parecer</w:t>
      </w:r>
      <w:r w:rsidR="00906BCD" w:rsidRPr="00073AF2">
        <w:rPr>
          <w:color w:val="000000" w:themeColor="text1"/>
        </w:rPr>
        <w:t xml:space="preserve"> do Julgamento</w:t>
      </w:r>
      <w:r w:rsidRPr="00073AF2">
        <w:rPr>
          <w:color w:val="000000" w:themeColor="text1"/>
        </w:rPr>
        <w:t xml:space="preserve"> referente ao Pedido de Impugnação; Este campo é de preenchimento obrigatório;</w:t>
      </w:r>
    </w:p>
    <w:p w14:paraId="3EF1C95E" w14:textId="77777777" w:rsidR="00995BBD" w:rsidRPr="00073AF2" w:rsidRDefault="00995BBD" w:rsidP="00995BBD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5830FA28" w14:textId="3A7B5D6E" w:rsidR="00995BBD" w:rsidRPr="00073AF2" w:rsidRDefault="00995BBD" w:rsidP="00995BB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073AF2">
        <w:rPr>
          <w:color w:val="000000" w:themeColor="text1"/>
        </w:rPr>
        <w:t xml:space="preserve">O sistema deve disponibilizar um </w:t>
      </w:r>
      <w:r w:rsidRPr="00073AF2">
        <w:rPr>
          <w:color w:val="auto"/>
        </w:rPr>
        <w:t>componente o qual possa customizar o texto</w:t>
      </w:r>
      <w:r w:rsidR="0023320A" w:rsidRPr="00073AF2">
        <w:rPr>
          <w:color w:val="auto"/>
        </w:rPr>
        <w:t>;</w:t>
      </w:r>
    </w:p>
    <w:p w14:paraId="39405A13" w14:textId="77777777" w:rsidR="00995BBD" w:rsidRPr="00073AF2" w:rsidRDefault="00995BBD" w:rsidP="00995BBD">
      <w:pPr>
        <w:pStyle w:val="PargrafodaLista"/>
        <w:rPr>
          <w:position w:val="3"/>
        </w:rPr>
      </w:pPr>
    </w:p>
    <w:p w14:paraId="3069882C" w14:textId="73BD9CB1" w:rsidR="00995BBD" w:rsidRPr="00073AF2" w:rsidRDefault="00995BBD" w:rsidP="00995BB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073AF2">
        <w:rPr>
          <w:position w:val="3"/>
        </w:rPr>
        <w:t xml:space="preserve">Neste componente, o sistema deve </w:t>
      </w:r>
      <w:r w:rsidRPr="00073AF2">
        <w:rPr>
          <w:color w:val="000000" w:themeColor="text1"/>
        </w:rPr>
        <w:t>permitir a inclusão de até 1000 caracteres. Ao ir incluindo os caracteres dentro do componente, o sistema deve ir exibindo a quantidade restante de caracteres disponíveis abaixo do componente;</w:t>
      </w:r>
    </w:p>
    <w:p w14:paraId="077F66B2" w14:textId="5819289C" w:rsidR="000E2221" w:rsidRPr="00073AF2" w:rsidRDefault="000E2221" w:rsidP="000E2221">
      <w:pPr>
        <w:pStyle w:val="PargrafodaLista"/>
        <w:ind w:left="2127"/>
        <w:rPr>
          <w:color w:val="auto"/>
        </w:rPr>
      </w:pPr>
      <w:r w:rsidRPr="00073AF2">
        <w:rPr>
          <w:noProof/>
          <w:color w:val="auto"/>
        </w:rPr>
        <w:drawing>
          <wp:inline distT="0" distB="0" distL="0" distR="0" wp14:anchorId="659687B3" wp14:editId="396D7A89">
            <wp:extent cx="2751827" cy="1538849"/>
            <wp:effectExtent l="0" t="0" r="0" b="4445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011" cy="156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888B3" w14:textId="77777777" w:rsidR="00325158" w:rsidRPr="00073AF2" w:rsidRDefault="00325158" w:rsidP="000E2221">
      <w:pPr>
        <w:pStyle w:val="PargrafodaLista"/>
        <w:ind w:left="2127"/>
        <w:rPr>
          <w:color w:val="auto"/>
        </w:rPr>
      </w:pPr>
    </w:p>
    <w:p w14:paraId="7FBC68EF" w14:textId="4C232870" w:rsidR="0055666C" w:rsidRPr="00073AF2" w:rsidRDefault="004D274E" w:rsidP="006E56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073AF2">
        <w:rPr>
          <w:color w:val="000000" w:themeColor="text1"/>
        </w:rPr>
        <w:t xml:space="preserve"> </w:t>
      </w:r>
      <w:r w:rsidR="005525C9" w:rsidRPr="00073AF2">
        <w:rPr>
          <w:color w:val="000000" w:themeColor="text1"/>
        </w:rPr>
        <w:t>C</w:t>
      </w:r>
      <w:r w:rsidR="002A507D" w:rsidRPr="00073AF2">
        <w:rPr>
          <w:color w:val="auto"/>
        </w:rPr>
        <w:t xml:space="preserve">ampo </w:t>
      </w:r>
      <w:r w:rsidR="002A507D" w:rsidRPr="00073AF2">
        <w:rPr>
          <w:color w:val="31849B" w:themeColor="accent5" w:themeShade="BF"/>
        </w:rPr>
        <w:t>Documento</w:t>
      </w:r>
      <w:r w:rsidR="002A507D" w:rsidRPr="00073AF2">
        <w:rPr>
          <w:color w:val="auto"/>
        </w:rPr>
        <w:t>, com um componente para realizar o Upload de arquivo, para que o ator possa incluir um arquivo que achar necessário, A inclusão deste arquivo é obrigatória;</w:t>
      </w:r>
    </w:p>
    <w:p w14:paraId="6770FD9E" w14:textId="77777777" w:rsidR="00322F0A" w:rsidRPr="00073AF2" w:rsidRDefault="00322F0A" w:rsidP="00322F0A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4B062451" w14:textId="77777777" w:rsidR="0052784F" w:rsidRPr="00073AF2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  <w:rPr>
          <w:b/>
          <w:u w:val="single"/>
        </w:rPr>
      </w:pPr>
      <w:r w:rsidRPr="00073AF2">
        <w:t xml:space="preserve">O sistema deve realizar a seguinte validação nos anexos: Somente aceitar arquivos no formato de PDF; </w:t>
      </w:r>
    </w:p>
    <w:p w14:paraId="45AC020E" w14:textId="77777777" w:rsidR="0052784F" w:rsidRPr="00073AF2" w:rsidRDefault="0052784F" w:rsidP="0052784F">
      <w:pPr>
        <w:pStyle w:val="PargrafodaLista"/>
        <w:rPr>
          <w:b/>
          <w:u w:val="single"/>
        </w:rPr>
      </w:pPr>
    </w:p>
    <w:p w14:paraId="72D7A9A0" w14:textId="46BFB6D5" w:rsidR="0052784F" w:rsidRPr="00073AF2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073AF2">
        <w:t xml:space="preserve">Caso o sistema identificar que o formato do arquivo anexado não é PDF, o sistema deve apresentar mensagem; </w:t>
      </w:r>
      <w:r w:rsidRPr="00073AF2">
        <w:rPr>
          <w:color w:val="31849B" w:themeColor="accent5" w:themeShade="BF"/>
        </w:rPr>
        <w:t>[</w:t>
      </w:r>
      <w:r w:rsidRPr="00073AF2">
        <w:rPr>
          <w:color w:val="31849B" w:themeColor="accent5" w:themeShade="BF"/>
        </w:rPr>
        <w:fldChar w:fldCharType="begin"/>
      </w:r>
      <w:r w:rsidRPr="00073AF2">
        <w:rPr>
          <w:color w:val="31849B" w:themeColor="accent5" w:themeShade="BF"/>
        </w:rPr>
        <w:instrText xml:space="preserve"> REF _Ref24548577 \r \h </w:instrText>
      </w:r>
      <w:r w:rsidR="007347D5" w:rsidRPr="00073AF2">
        <w:rPr>
          <w:color w:val="31849B" w:themeColor="accent5" w:themeShade="BF"/>
        </w:rPr>
        <w:instrText xml:space="preserve"> \* MERGEFORMAT </w:instrText>
      </w:r>
      <w:r w:rsidRPr="00073AF2">
        <w:rPr>
          <w:color w:val="31849B" w:themeColor="accent5" w:themeShade="BF"/>
        </w:rPr>
      </w:r>
      <w:r w:rsidRPr="00073AF2">
        <w:rPr>
          <w:color w:val="31849B" w:themeColor="accent5" w:themeShade="BF"/>
        </w:rPr>
        <w:fldChar w:fldCharType="separate"/>
      </w:r>
      <w:r w:rsidR="00BA4E07" w:rsidRPr="00073AF2">
        <w:rPr>
          <w:color w:val="31849B" w:themeColor="accent5" w:themeShade="BF"/>
        </w:rPr>
        <w:t>ME03</w:t>
      </w:r>
      <w:r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</w:t>
      </w:r>
    </w:p>
    <w:p w14:paraId="56935775" w14:textId="77777777" w:rsidR="0052784F" w:rsidRPr="00073AF2" w:rsidRDefault="0052784F" w:rsidP="0052784F">
      <w:pPr>
        <w:pStyle w:val="PargrafodaLista"/>
      </w:pPr>
    </w:p>
    <w:p w14:paraId="6D8F18EA" w14:textId="77777777" w:rsidR="0052784F" w:rsidRPr="00073AF2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073AF2">
        <w:t>O sistema deve permitir o tamanho de cada arquivo no máximo de 10 MB.</w:t>
      </w:r>
    </w:p>
    <w:p w14:paraId="2E03A6E2" w14:textId="43D5F14E" w:rsidR="0052784F" w:rsidRPr="00073AF2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073AF2">
        <w:t xml:space="preserve">Caso o ator anexe um arquivo que exceda o tamanho máximo, o sistema deve exibir </w:t>
      </w:r>
      <w:proofErr w:type="spellStart"/>
      <w:r w:rsidRPr="00073AF2">
        <w:t>mensagem</w:t>
      </w:r>
      <w:proofErr w:type="spellEnd"/>
      <w:r w:rsidRPr="00073AF2">
        <w:t xml:space="preserve"> </w:t>
      </w:r>
      <w:r w:rsidRPr="00073AF2">
        <w:rPr>
          <w:color w:val="31849B" w:themeColor="accent5" w:themeShade="BF"/>
        </w:rPr>
        <w:t>[</w:t>
      </w:r>
      <w:r w:rsidRPr="00073AF2">
        <w:rPr>
          <w:color w:val="31849B" w:themeColor="accent5" w:themeShade="BF"/>
        </w:rPr>
        <w:fldChar w:fldCharType="begin"/>
      </w:r>
      <w:r w:rsidRPr="00073AF2">
        <w:rPr>
          <w:color w:val="31849B" w:themeColor="accent5" w:themeShade="BF"/>
        </w:rPr>
        <w:instrText xml:space="preserve"> REF _Ref26359128 \r \h </w:instrText>
      </w:r>
      <w:r w:rsidR="007347D5" w:rsidRPr="00073AF2">
        <w:rPr>
          <w:color w:val="31849B" w:themeColor="accent5" w:themeShade="BF"/>
        </w:rPr>
        <w:instrText xml:space="preserve"> \* MERGEFORMAT </w:instrText>
      </w:r>
      <w:r w:rsidRPr="00073AF2">
        <w:rPr>
          <w:color w:val="31849B" w:themeColor="accent5" w:themeShade="BF"/>
        </w:rPr>
      </w:r>
      <w:r w:rsidRPr="00073AF2">
        <w:rPr>
          <w:color w:val="31849B" w:themeColor="accent5" w:themeShade="BF"/>
        </w:rPr>
        <w:fldChar w:fldCharType="separate"/>
      </w:r>
      <w:r w:rsidR="00BA4E07" w:rsidRPr="00073AF2">
        <w:rPr>
          <w:color w:val="31849B" w:themeColor="accent5" w:themeShade="BF"/>
        </w:rPr>
        <w:t>ME05</w:t>
      </w:r>
      <w:r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</w:t>
      </w:r>
    </w:p>
    <w:p w14:paraId="5D25F8AD" w14:textId="77777777" w:rsidR="0052784F" w:rsidRPr="00073AF2" w:rsidRDefault="0052784F" w:rsidP="0052784F">
      <w:pPr>
        <w:pStyle w:val="PargrafodaLista"/>
      </w:pPr>
    </w:p>
    <w:p w14:paraId="14C1F71E" w14:textId="77777777" w:rsidR="0052784F" w:rsidRPr="00073AF2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  <w:rPr>
          <w:color w:val="000000" w:themeColor="text1"/>
        </w:rPr>
      </w:pPr>
      <w:r w:rsidRPr="00073AF2">
        <w:rPr>
          <w:color w:val="000000" w:themeColor="text1"/>
        </w:rPr>
        <w:t>O sistema deve permitir anexar apenas um (1) arquivo.</w:t>
      </w:r>
    </w:p>
    <w:p w14:paraId="7031ED72" w14:textId="77777777" w:rsidR="0052784F" w:rsidRPr="00073AF2" w:rsidRDefault="0052784F" w:rsidP="0052784F">
      <w:pPr>
        <w:pStyle w:val="PargrafodaLista"/>
        <w:spacing w:after="200" w:line="276" w:lineRule="auto"/>
        <w:ind w:left="1294"/>
        <w:contextualSpacing/>
        <w:rPr>
          <w:color w:val="000000" w:themeColor="text1"/>
        </w:rPr>
      </w:pPr>
    </w:p>
    <w:p w14:paraId="466F2D6B" w14:textId="019714B5" w:rsidR="0052784F" w:rsidRPr="00073AF2" w:rsidRDefault="0052784F" w:rsidP="0052784F">
      <w:pPr>
        <w:pStyle w:val="PargrafodaLista"/>
        <w:widowControl/>
        <w:numPr>
          <w:ilvl w:val="1"/>
          <w:numId w:val="31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073AF2">
        <w:rPr>
          <w:color w:val="000000" w:themeColor="text1"/>
        </w:rPr>
        <w:t xml:space="preserve">Caso o ator tente anexar o segundo arquivo, o sistema deve exibir </w:t>
      </w:r>
      <w:proofErr w:type="spellStart"/>
      <w:r w:rsidRPr="00073AF2">
        <w:rPr>
          <w:color w:val="000000" w:themeColor="text1"/>
        </w:rPr>
        <w:t>mensagem</w:t>
      </w:r>
      <w:proofErr w:type="spellEnd"/>
      <w:r w:rsidRPr="00073AF2">
        <w:rPr>
          <w:color w:val="000000" w:themeColor="text1"/>
        </w:rPr>
        <w:t xml:space="preserve"> </w:t>
      </w:r>
      <w:r w:rsidRPr="00073AF2">
        <w:rPr>
          <w:color w:val="31849B" w:themeColor="accent5" w:themeShade="BF"/>
        </w:rPr>
        <w:t>[</w:t>
      </w:r>
      <w:r w:rsidR="0056461F" w:rsidRPr="00073AF2">
        <w:rPr>
          <w:color w:val="31849B" w:themeColor="accent5" w:themeShade="BF"/>
        </w:rPr>
        <w:fldChar w:fldCharType="begin"/>
      </w:r>
      <w:r w:rsidR="0056461F" w:rsidRPr="00073AF2">
        <w:rPr>
          <w:color w:val="31849B" w:themeColor="accent5" w:themeShade="BF"/>
        </w:rPr>
        <w:instrText xml:space="preserve"> REF _Ref26359192 \r \h </w:instrText>
      </w:r>
      <w:r w:rsidR="007347D5" w:rsidRPr="00073AF2">
        <w:rPr>
          <w:color w:val="31849B" w:themeColor="accent5" w:themeShade="BF"/>
        </w:rPr>
        <w:instrText xml:space="preserve"> \* MERGEFORMAT </w:instrText>
      </w:r>
      <w:r w:rsidR="0056461F" w:rsidRPr="00073AF2">
        <w:rPr>
          <w:color w:val="31849B" w:themeColor="accent5" w:themeShade="BF"/>
        </w:rPr>
      </w:r>
      <w:r w:rsidR="0056461F" w:rsidRPr="00073AF2">
        <w:rPr>
          <w:color w:val="31849B" w:themeColor="accent5" w:themeShade="BF"/>
        </w:rPr>
        <w:fldChar w:fldCharType="separate"/>
      </w:r>
      <w:r w:rsidR="00BA4E07" w:rsidRPr="00073AF2">
        <w:rPr>
          <w:color w:val="31849B" w:themeColor="accent5" w:themeShade="BF"/>
        </w:rPr>
        <w:t>ME06</w:t>
      </w:r>
      <w:r w:rsidR="0056461F"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</w:t>
      </w:r>
    </w:p>
    <w:p w14:paraId="12B347D0" w14:textId="77777777" w:rsidR="006A4476" w:rsidRPr="00073AF2" w:rsidRDefault="006A4476" w:rsidP="006A4476">
      <w:pPr>
        <w:pStyle w:val="PargrafodaLista"/>
        <w:rPr>
          <w:color w:val="000000" w:themeColor="text1"/>
        </w:rPr>
      </w:pPr>
    </w:p>
    <w:p w14:paraId="38B32102" w14:textId="20D80FBC" w:rsidR="0052784F" w:rsidRPr="00073AF2" w:rsidRDefault="006A4476" w:rsidP="006E56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073AF2">
        <w:rPr>
          <w:color w:val="000000" w:themeColor="text1"/>
        </w:rPr>
        <w:t xml:space="preserve"> Ao realizar </w:t>
      </w:r>
      <w:r w:rsidRPr="00073AF2">
        <w:rPr>
          <w:color w:val="auto"/>
        </w:rPr>
        <w:t>o Upload desejado, o sistema deve exibir duas opção: Uma para que o ator possa realizar o Download; E uma para Excluir o arquivo anexado;</w:t>
      </w:r>
    </w:p>
    <w:p w14:paraId="1BA98270" w14:textId="3232DD59" w:rsidR="00322F0A" w:rsidRPr="00073AF2" w:rsidRDefault="00AB561C" w:rsidP="0074299E">
      <w:pPr>
        <w:pStyle w:val="PargrafodaLista"/>
        <w:spacing w:before="60" w:after="60"/>
        <w:ind w:left="1701"/>
        <w:jc w:val="both"/>
        <w:rPr>
          <w:color w:val="auto"/>
        </w:rPr>
      </w:pPr>
      <w:r w:rsidRPr="00073AF2">
        <w:rPr>
          <w:noProof/>
          <w:color w:val="auto"/>
        </w:rPr>
        <w:drawing>
          <wp:inline distT="0" distB="0" distL="0" distR="0" wp14:anchorId="6462617E" wp14:editId="2D430786">
            <wp:extent cx="4292600" cy="63418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426" cy="65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E9E1" w14:textId="77777777" w:rsidR="00247B28" w:rsidRPr="00073AF2" w:rsidRDefault="00247B28" w:rsidP="00247B28">
      <w:pPr>
        <w:pStyle w:val="PargrafodaLista"/>
        <w:rPr>
          <w:color w:val="000000" w:themeColor="text1"/>
        </w:rPr>
      </w:pPr>
    </w:p>
    <w:p w14:paraId="1BDA35F2" w14:textId="5EB2B327" w:rsidR="00247B28" w:rsidRPr="00073AF2" w:rsidRDefault="00247B28" w:rsidP="006E56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073AF2">
        <w:rPr>
          <w:color w:val="000000" w:themeColor="text1"/>
        </w:rPr>
        <w:t xml:space="preserve"> O sistema </w:t>
      </w:r>
      <w:r w:rsidRPr="00073AF2">
        <w:rPr>
          <w:color w:val="auto"/>
        </w:rPr>
        <w:t xml:space="preserve">identifica que o ator acionou a opção que permite “Excluir” um arquivo, o sistema deve exibir </w:t>
      </w:r>
      <w:proofErr w:type="spellStart"/>
      <w:r w:rsidRPr="00073AF2">
        <w:rPr>
          <w:color w:val="auto"/>
        </w:rPr>
        <w:t>mensagem</w:t>
      </w:r>
      <w:proofErr w:type="spellEnd"/>
      <w:r w:rsidRPr="00073AF2">
        <w:rPr>
          <w:color w:val="auto"/>
        </w:rPr>
        <w:t xml:space="preserve">; </w:t>
      </w:r>
      <w:r w:rsidRPr="00073AF2">
        <w:rPr>
          <w:color w:val="31849B" w:themeColor="accent5" w:themeShade="BF"/>
        </w:rPr>
        <w:t>[</w:t>
      </w:r>
      <w:r w:rsidRPr="00073AF2">
        <w:rPr>
          <w:color w:val="31849B" w:themeColor="accent5" w:themeShade="BF"/>
        </w:rPr>
        <w:fldChar w:fldCharType="begin"/>
      </w:r>
      <w:r w:rsidRPr="00073AF2">
        <w:rPr>
          <w:color w:val="31849B" w:themeColor="accent5" w:themeShade="BF"/>
        </w:rPr>
        <w:instrText xml:space="preserve"> REF _Ref26359354 \r \h  \* MERGEFORMAT </w:instrText>
      </w:r>
      <w:r w:rsidRPr="00073AF2">
        <w:rPr>
          <w:color w:val="31849B" w:themeColor="accent5" w:themeShade="BF"/>
        </w:rPr>
      </w:r>
      <w:r w:rsidRPr="00073AF2">
        <w:rPr>
          <w:color w:val="31849B" w:themeColor="accent5" w:themeShade="BF"/>
        </w:rPr>
        <w:fldChar w:fldCharType="separate"/>
      </w:r>
      <w:r w:rsidRPr="00073AF2">
        <w:rPr>
          <w:color w:val="31849B" w:themeColor="accent5" w:themeShade="BF"/>
        </w:rPr>
        <w:t>ME07</w:t>
      </w:r>
      <w:r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</w:t>
      </w:r>
    </w:p>
    <w:p w14:paraId="20FAF0BD" w14:textId="161151D1" w:rsidR="00322F0A" w:rsidRPr="00073AF2" w:rsidRDefault="00322F0A" w:rsidP="00322F0A">
      <w:pPr>
        <w:pStyle w:val="PargrafodaLista"/>
        <w:numPr>
          <w:ilvl w:val="1"/>
          <w:numId w:val="31"/>
        </w:numPr>
        <w:spacing w:before="60" w:after="60"/>
        <w:ind w:left="1276"/>
        <w:jc w:val="both"/>
      </w:pPr>
      <w:r w:rsidRPr="00073AF2">
        <w:t>Caso o ator acione a opção “Sim” da mensagem de exclusão, o sistema deve excluir fisicamente o arquivo;</w:t>
      </w:r>
      <w:r w:rsidR="00307F6B" w:rsidRPr="00073AF2">
        <w:t xml:space="preserve"> E deve exibir a mensagem de sucesso </w:t>
      </w:r>
      <w:r w:rsidR="00307F6B" w:rsidRPr="00073AF2">
        <w:rPr>
          <w:color w:val="31849B" w:themeColor="accent5" w:themeShade="BF"/>
        </w:rPr>
        <w:t>[</w:t>
      </w:r>
      <w:r w:rsidR="00307F6B" w:rsidRPr="00073AF2">
        <w:rPr>
          <w:color w:val="31849B" w:themeColor="accent5" w:themeShade="BF"/>
        </w:rPr>
        <w:fldChar w:fldCharType="begin"/>
      </w:r>
      <w:r w:rsidR="00307F6B" w:rsidRPr="00073AF2">
        <w:rPr>
          <w:color w:val="31849B" w:themeColor="accent5" w:themeShade="BF"/>
        </w:rPr>
        <w:instrText xml:space="preserve"> REF _Ref26524221 \r \h </w:instrText>
      </w:r>
      <w:r w:rsidR="007347D5" w:rsidRPr="00073AF2">
        <w:rPr>
          <w:color w:val="31849B" w:themeColor="accent5" w:themeShade="BF"/>
        </w:rPr>
        <w:instrText xml:space="preserve"> \* MERGEFORMAT </w:instrText>
      </w:r>
      <w:r w:rsidR="00307F6B" w:rsidRPr="00073AF2">
        <w:rPr>
          <w:color w:val="31849B" w:themeColor="accent5" w:themeShade="BF"/>
        </w:rPr>
      </w:r>
      <w:r w:rsidR="00307F6B" w:rsidRPr="00073AF2">
        <w:rPr>
          <w:color w:val="31849B" w:themeColor="accent5" w:themeShade="BF"/>
        </w:rPr>
        <w:fldChar w:fldCharType="separate"/>
      </w:r>
      <w:r w:rsidR="00BA4E07" w:rsidRPr="00073AF2">
        <w:rPr>
          <w:color w:val="31849B" w:themeColor="accent5" w:themeShade="BF"/>
        </w:rPr>
        <w:t>ME09</w:t>
      </w:r>
      <w:r w:rsidR="00307F6B" w:rsidRPr="00073AF2">
        <w:rPr>
          <w:color w:val="31849B" w:themeColor="accent5" w:themeShade="BF"/>
        </w:rPr>
        <w:fldChar w:fldCharType="end"/>
      </w:r>
      <w:r w:rsidR="00307F6B" w:rsidRPr="00073AF2">
        <w:rPr>
          <w:color w:val="31849B" w:themeColor="accent5" w:themeShade="BF"/>
        </w:rPr>
        <w:t>]</w:t>
      </w:r>
    </w:p>
    <w:p w14:paraId="71A72F7A" w14:textId="77777777" w:rsidR="00247B28" w:rsidRPr="00073AF2" w:rsidRDefault="00247B28" w:rsidP="00247B28">
      <w:pPr>
        <w:pStyle w:val="PargrafodaLista"/>
        <w:spacing w:before="60" w:after="60"/>
        <w:ind w:left="1276"/>
        <w:jc w:val="both"/>
      </w:pPr>
    </w:p>
    <w:p w14:paraId="49ABDC06" w14:textId="77777777" w:rsidR="00322F0A" w:rsidRPr="00073AF2" w:rsidRDefault="00322F0A" w:rsidP="00322F0A">
      <w:pPr>
        <w:pStyle w:val="PargrafodaLista"/>
        <w:numPr>
          <w:ilvl w:val="1"/>
          <w:numId w:val="31"/>
        </w:numPr>
        <w:spacing w:before="60" w:after="60"/>
        <w:ind w:left="1276"/>
        <w:jc w:val="both"/>
      </w:pPr>
      <w:r w:rsidRPr="00073AF2">
        <w:t>Caso o ator acione a opção “Não” da mensagem de exclusão, o sistema cancela a exclusão do arquivo.</w:t>
      </w:r>
    </w:p>
    <w:p w14:paraId="467673CB" w14:textId="77777777" w:rsidR="00243ED3" w:rsidRPr="00073AF2" w:rsidRDefault="00243ED3" w:rsidP="00243ED3">
      <w:pPr>
        <w:pStyle w:val="PargrafodaLista"/>
        <w:rPr>
          <w:color w:val="000000" w:themeColor="text1"/>
        </w:rPr>
      </w:pPr>
    </w:p>
    <w:p w14:paraId="06E0FB26" w14:textId="6B3B96E0" w:rsidR="00243ED3" w:rsidRPr="00073AF2" w:rsidRDefault="00243ED3" w:rsidP="006E56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073AF2">
        <w:rPr>
          <w:color w:val="000000" w:themeColor="text1"/>
        </w:rPr>
        <w:t xml:space="preserve"> O sistema </w:t>
      </w:r>
      <w:r w:rsidRPr="00073AF2">
        <w:rPr>
          <w:color w:val="auto"/>
        </w:rPr>
        <w:t xml:space="preserve">identifica que o ator acionou a opção que permite </w:t>
      </w:r>
      <w:r w:rsidRPr="00073AF2">
        <w:t>“Baixar” arquivo, o sistema realiza o download do arquivo desejado. Ao acionar o link, o sistema baixa o arquivo sem exibir escolha do local para seleção. Será baixado na pasta default.</w:t>
      </w:r>
    </w:p>
    <w:p w14:paraId="4B0CAE73" w14:textId="77777777" w:rsidR="00243ED3" w:rsidRPr="00073AF2" w:rsidRDefault="00243ED3" w:rsidP="00243ED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56834AFB" w14:textId="71D43E91" w:rsidR="00243ED3" w:rsidRPr="00073AF2" w:rsidRDefault="00243ED3" w:rsidP="006E56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073AF2">
        <w:rPr>
          <w:color w:val="auto"/>
        </w:rPr>
        <w:t xml:space="preserve">Ao acionar a opção </w:t>
      </w:r>
      <w:r w:rsidR="003D3AF0" w:rsidRPr="00073AF2">
        <w:rPr>
          <w:noProof/>
        </w:rPr>
        <w:drawing>
          <wp:inline distT="0" distB="0" distL="0" distR="0" wp14:anchorId="77B3AE0F" wp14:editId="36DEEA1B">
            <wp:extent cx="542641" cy="14136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286" cy="14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AF0" w:rsidRPr="00073AF2">
        <w:rPr>
          <w:color w:val="auto"/>
        </w:rPr>
        <w:t xml:space="preserve"> ou </w:t>
      </w:r>
      <w:r w:rsidR="003D3AF0" w:rsidRPr="00073AF2">
        <w:rPr>
          <w:noProof/>
        </w:rPr>
        <w:drawing>
          <wp:inline distT="0" distB="0" distL="0" distR="0" wp14:anchorId="6529171B" wp14:editId="24CE9E1A">
            <wp:extent cx="580030" cy="151100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219" cy="15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F8A" w:rsidRPr="00073AF2">
        <w:rPr>
          <w:color w:val="auto"/>
        </w:rPr>
        <w:t xml:space="preserve"> na</w:t>
      </w:r>
      <w:r w:rsidR="00906BCD" w:rsidRPr="00073AF2">
        <w:rPr>
          <w:color w:val="auto"/>
        </w:rPr>
        <w:t xml:space="preserve"> </w:t>
      </w:r>
      <w:r w:rsidR="00906BCD" w:rsidRPr="00073AF2">
        <w:rPr>
          <w:b/>
        </w:rPr>
        <w:t xml:space="preserve"> </w:t>
      </w:r>
      <w:r w:rsidR="00906BCD" w:rsidRPr="00073AF2">
        <w:rPr>
          <w:color w:val="31849B" w:themeColor="accent5" w:themeShade="BF"/>
        </w:rPr>
        <w:t>[</w:t>
      </w:r>
      <w:r w:rsidR="00906BCD" w:rsidRPr="00073AF2">
        <w:rPr>
          <w:color w:val="31849B" w:themeColor="accent5" w:themeShade="BF"/>
        </w:rPr>
        <w:fldChar w:fldCharType="begin"/>
      </w:r>
      <w:r w:rsidR="00906BCD" w:rsidRPr="00073AF2">
        <w:rPr>
          <w:color w:val="31849B" w:themeColor="accent5" w:themeShade="BF"/>
        </w:rPr>
        <w:instrText xml:space="preserve"> REF _Ref26357320 \r \h  \* MERGEFORMAT </w:instrText>
      </w:r>
      <w:r w:rsidR="00906BCD" w:rsidRPr="00073AF2">
        <w:rPr>
          <w:color w:val="31849B" w:themeColor="accent5" w:themeShade="BF"/>
        </w:rPr>
      </w:r>
      <w:r w:rsidR="00906BCD" w:rsidRPr="00073AF2">
        <w:rPr>
          <w:color w:val="31849B" w:themeColor="accent5" w:themeShade="BF"/>
        </w:rPr>
        <w:fldChar w:fldCharType="separate"/>
      </w:r>
      <w:r w:rsidR="00906BCD" w:rsidRPr="00073AF2">
        <w:rPr>
          <w:color w:val="31849B" w:themeColor="accent5" w:themeShade="BF"/>
        </w:rPr>
        <w:t>P01</w:t>
      </w:r>
      <w:r w:rsidR="00906BCD" w:rsidRPr="00073AF2">
        <w:rPr>
          <w:color w:val="31849B" w:themeColor="accent5" w:themeShade="BF"/>
        </w:rPr>
        <w:fldChar w:fldCharType="end"/>
      </w:r>
      <w:r w:rsidR="00906BCD" w:rsidRPr="00073AF2">
        <w:rPr>
          <w:color w:val="31849B" w:themeColor="accent5" w:themeShade="BF"/>
        </w:rPr>
        <w:t>]</w:t>
      </w:r>
      <w:r w:rsidR="00244F8A" w:rsidRPr="00073AF2">
        <w:rPr>
          <w:color w:val="auto"/>
        </w:rPr>
        <w:t xml:space="preserve"> </w:t>
      </w:r>
      <w:r w:rsidRPr="00073AF2">
        <w:t xml:space="preserve">, o sistema deve validar se os campos obrigatórios </w:t>
      </w:r>
      <w:r w:rsidRPr="00073AF2">
        <w:rPr>
          <w:color w:val="31849B" w:themeColor="accent5" w:themeShade="BF"/>
        </w:rPr>
        <w:t>Descrição</w:t>
      </w:r>
      <w:r w:rsidRPr="00073AF2">
        <w:t xml:space="preserve"> e </w:t>
      </w:r>
      <w:r w:rsidRPr="00073AF2">
        <w:rPr>
          <w:color w:val="31849B" w:themeColor="accent5" w:themeShade="BF"/>
        </w:rPr>
        <w:t>Documento</w:t>
      </w:r>
      <w:r w:rsidRPr="00073AF2">
        <w:t>, fo</w:t>
      </w:r>
      <w:r w:rsidR="00606EF2" w:rsidRPr="00073AF2">
        <w:t>ram</w:t>
      </w:r>
      <w:r w:rsidRPr="00073AF2">
        <w:t xml:space="preserve"> preenchido</w:t>
      </w:r>
      <w:r w:rsidR="00606EF2" w:rsidRPr="00073AF2">
        <w:t>s</w:t>
      </w:r>
      <w:r w:rsidRPr="00073AF2">
        <w:t>/Incluído</w:t>
      </w:r>
      <w:r w:rsidR="00606EF2" w:rsidRPr="00073AF2">
        <w:t>s</w:t>
      </w:r>
      <w:r w:rsidRPr="00073AF2">
        <w:t xml:space="preserve">; caso não tenha sido preenchido/Incluído, o sistema deve exibir </w:t>
      </w:r>
      <w:proofErr w:type="spellStart"/>
      <w:r w:rsidRPr="00073AF2">
        <w:t>mensagem</w:t>
      </w:r>
      <w:proofErr w:type="spellEnd"/>
      <w:r w:rsidRPr="00073AF2">
        <w:t xml:space="preserve"> impeditiva </w:t>
      </w:r>
      <w:r w:rsidRPr="00073AF2">
        <w:rPr>
          <w:color w:val="31849B" w:themeColor="accent5" w:themeShade="BF"/>
        </w:rPr>
        <w:t>[</w:t>
      </w:r>
      <w:r w:rsidRPr="00073AF2">
        <w:rPr>
          <w:color w:val="31849B" w:themeColor="accent5" w:themeShade="BF"/>
        </w:rPr>
        <w:fldChar w:fldCharType="begin"/>
      </w:r>
      <w:r w:rsidRPr="00073AF2">
        <w:rPr>
          <w:color w:val="31849B" w:themeColor="accent5" w:themeShade="BF"/>
        </w:rPr>
        <w:instrText xml:space="preserve"> REF _Ref26546953 \r \h  \* MERGEFORMAT </w:instrText>
      </w:r>
      <w:r w:rsidRPr="00073AF2">
        <w:rPr>
          <w:color w:val="31849B" w:themeColor="accent5" w:themeShade="BF"/>
        </w:rPr>
      </w:r>
      <w:r w:rsidRPr="00073AF2">
        <w:rPr>
          <w:color w:val="31849B" w:themeColor="accent5" w:themeShade="BF"/>
        </w:rPr>
        <w:fldChar w:fldCharType="separate"/>
      </w:r>
      <w:r w:rsidRPr="00073AF2">
        <w:rPr>
          <w:color w:val="31849B" w:themeColor="accent5" w:themeShade="BF"/>
        </w:rPr>
        <w:t>ME011</w:t>
      </w:r>
      <w:r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</w:t>
      </w:r>
    </w:p>
    <w:p w14:paraId="027EBA60" w14:textId="77777777" w:rsidR="00243ED3" w:rsidRPr="00073AF2" w:rsidRDefault="00243ED3" w:rsidP="00243ED3">
      <w:pPr>
        <w:pStyle w:val="PargrafodaLista"/>
        <w:rPr>
          <w:color w:val="auto"/>
        </w:rPr>
      </w:pPr>
    </w:p>
    <w:p w14:paraId="68C6807F" w14:textId="1B29E833" w:rsidR="00243ED3" w:rsidRPr="00073AF2" w:rsidRDefault="00243ED3" w:rsidP="006E56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073AF2">
        <w:rPr>
          <w:color w:val="auto"/>
        </w:rPr>
        <w:t xml:space="preserve">Ao acionar </w:t>
      </w:r>
      <w:r w:rsidR="00404DBD" w:rsidRPr="00073AF2">
        <w:rPr>
          <w:color w:val="auto"/>
        </w:rPr>
        <w:t xml:space="preserve">a </w:t>
      </w:r>
      <w:r w:rsidRPr="00073AF2">
        <w:rPr>
          <w:color w:val="auto"/>
        </w:rPr>
        <w:t xml:space="preserve">opção </w:t>
      </w:r>
      <w:r w:rsidR="003D3AF0" w:rsidRPr="00073AF2">
        <w:rPr>
          <w:noProof/>
        </w:rPr>
        <w:drawing>
          <wp:inline distT="0" distB="0" distL="0" distR="0" wp14:anchorId="50E85102" wp14:editId="7B78A65F">
            <wp:extent cx="580030" cy="151100"/>
            <wp:effectExtent l="0" t="0" r="0" b="190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219" cy="15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AF2">
        <w:rPr>
          <w:color w:val="auto"/>
        </w:rPr>
        <w:t xml:space="preserve">, </w:t>
      </w:r>
      <w:r w:rsidRPr="00073AF2">
        <w:t xml:space="preserve">o sistema deve exibir uma pop-up para que o ator possa confirmar a sua escolha de </w:t>
      </w:r>
      <w:r w:rsidRPr="00073AF2">
        <w:rPr>
          <w:color w:val="31849B" w:themeColor="accent5" w:themeShade="BF"/>
        </w:rPr>
        <w:t>Procedência</w:t>
      </w:r>
      <w:r w:rsidRPr="00073AF2">
        <w:t xml:space="preserve"> do Pedido de Impugnação</w:t>
      </w:r>
      <w:r w:rsidR="000570FE" w:rsidRPr="00073AF2">
        <w:t>:</w:t>
      </w:r>
    </w:p>
    <w:p w14:paraId="47F7769F" w14:textId="6C5468DD" w:rsidR="00FD397C" w:rsidRPr="00073AF2" w:rsidRDefault="000570FE" w:rsidP="00DC1633">
      <w:pPr>
        <w:pStyle w:val="PargrafodaLista"/>
        <w:spacing w:before="60" w:after="60"/>
        <w:ind w:left="1843"/>
        <w:rPr>
          <w:noProof/>
        </w:rPr>
      </w:pPr>
      <w:r w:rsidRPr="00073AF2">
        <w:rPr>
          <w:noProof/>
        </w:rPr>
        <w:drawing>
          <wp:inline distT="0" distB="0" distL="0" distR="0" wp14:anchorId="7D47DB18" wp14:editId="16564E51">
            <wp:extent cx="2572603" cy="1023822"/>
            <wp:effectExtent l="0" t="0" r="0" b="5080"/>
            <wp:docPr id="107" name="Imagem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6168" cy="105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4B9" w:rsidRPr="00073AF2">
        <w:rPr>
          <w:noProof/>
        </w:rPr>
        <w:t xml:space="preserve"> </w:t>
      </w:r>
    </w:p>
    <w:p w14:paraId="70B5EE44" w14:textId="77777777" w:rsidR="00325158" w:rsidRPr="00073AF2" w:rsidRDefault="00325158" w:rsidP="00DC1633">
      <w:pPr>
        <w:pStyle w:val="PargrafodaLista"/>
        <w:spacing w:before="60" w:after="60"/>
        <w:ind w:left="1843"/>
        <w:rPr>
          <w:noProof/>
        </w:rPr>
      </w:pPr>
    </w:p>
    <w:p w14:paraId="10F38EFC" w14:textId="5E4016B3" w:rsidR="00325158" w:rsidRPr="00073AF2" w:rsidRDefault="00325158" w:rsidP="0032515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073AF2">
        <w:rPr>
          <w:color w:val="auto"/>
        </w:rPr>
        <w:t xml:space="preserve">Ao acionar opção </w:t>
      </w:r>
      <w:r w:rsidR="003D3AF0" w:rsidRPr="00073AF2">
        <w:rPr>
          <w:noProof/>
        </w:rPr>
        <w:drawing>
          <wp:inline distT="0" distB="0" distL="0" distR="0" wp14:anchorId="45C54258" wp14:editId="3B8F11AC">
            <wp:extent cx="542641" cy="14136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286" cy="14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AF2">
        <w:rPr>
          <w:color w:val="auto"/>
        </w:rPr>
        <w:t xml:space="preserve">, </w:t>
      </w:r>
      <w:r w:rsidRPr="00073AF2">
        <w:t>o sistema deve exibir uma pop-up para que o ator possa confirmar a sua escolha de</w:t>
      </w:r>
      <w:r w:rsidRPr="00073AF2">
        <w:rPr>
          <w:color w:val="31849B" w:themeColor="accent5" w:themeShade="BF"/>
        </w:rPr>
        <w:t xml:space="preserve"> Improcedência </w:t>
      </w:r>
      <w:r w:rsidRPr="00073AF2">
        <w:t>do Pedido de Impugnação</w:t>
      </w:r>
      <w:r w:rsidR="000570FE" w:rsidRPr="00073AF2">
        <w:t>:</w:t>
      </w:r>
    </w:p>
    <w:p w14:paraId="0E82923B" w14:textId="6333FBFE" w:rsidR="00325158" w:rsidRPr="00073AF2" w:rsidRDefault="000570FE" w:rsidP="000570FE">
      <w:pPr>
        <w:pStyle w:val="PargrafodaLista"/>
        <w:widowControl/>
        <w:autoSpaceDE/>
        <w:autoSpaceDN/>
        <w:adjustRightInd/>
        <w:spacing w:after="200" w:line="276" w:lineRule="auto"/>
        <w:ind w:left="1843"/>
        <w:contextualSpacing/>
        <w:jc w:val="both"/>
      </w:pPr>
      <w:r w:rsidRPr="00073AF2">
        <w:rPr>
          <w:noProof/>
        </w:rPr>
        <w:drawing>
          <wp:inline distT="0" distB="0" distL="0" distR="0" wp14:anchorId="5C573CC7" wp14:editId="0CB2D042">
            <wp:extent cx="2586251" cy="1029255"/>
            <wp:effectExtent l="0" t="0" r="5080" b="0"/>
            <wp:docPr id="106" name="Imagem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0115" cy="109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82D4" w14:textId="77777777" w:rsidR="001A103F" w:rsidRPr="00073AF2" w:rsidRDefault="001A103F" w:rsidP="000570FE">
      <w:pPr>
        <w:pStyle w:val="PargrafodaLista"/>
        <w:widowControl/>
        <w:autoSpaceDE/>
        <w:autoSpaceDN/>
        <w:adjustRightInd/>
        <w:spacing w:after="200" w:line="276" w:lineRule="auto"/>
        <w:ind w:left="1843"/>
        <w:contextualSpacing/>
        <w:jc w:val="both"/>
      </w:pPr>
    </w:p>
    <w:p w14:paraId="020BBC68" w14:textId="77777777" w:rsidR="001A103F" w:rsidRPr="00073AF2" w:rsidRDefault="001A103F" w:rsidP="001A103F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073AF2">
        <w:t xml:space="preserve">Na pop-up de confirmação dos Pedidos Procedentes e Improcedentes, </w:t>
      </w:r>
      <w:r w:rsidRPr="00073AF2">
        <w:rPr>
          <w:color w:val="auto"/>
        </w:rPr>
        <w:t xml:space="preserve">O sistema deve </w:t>
      </w:r>
      <w:r w:rsidRPr="00073AF2">
        <w:t>exibir o número do protocolo, gerados na HST032, referente ao pedido de Impugnação em questão;</w:t>
      </w:r>
    </w:p>
    <w:p w14:paraId="6ED4A57C" w14:textId="77777777" w:rsidR="009B4EAB" w:rsidRPr="00073AF2" w:rsidRDefault="009B4EAB" w:rsidP="009B4EA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327D9449" w14:textId="152DD348" w:rsidR="009B4EAB" w:rsidRPr="00073AF2" w:rsidRDefault="009B4EAB" w:rsidP="009B4EA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073AF2">
        <w:rPr>
          <w:color w:val="auto"/>
        </w:rPr>
        <w:t xml:space="preserve">Ao acionar a opção </w:t>
      </w:r>
      <w:r w:rsidRPr="00073AF2">
        <w:rPr>
          <w:noProof/>
        </w:rPr>
        <w:drawing>
          <wp:inline distT="0" distB="0" distL="0" distR="0" wp14:anchorId="0D980A92" wp14:editId="1CDA4B6C">
            <wp:extent cx="584200" cy="152187"/>
            <wp:effectExtent l="0" t="0" r="6350" b="635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523" cy="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AF2">
        <w:rPr>
          <w:color w:val="auto"/>
        </w:rPr>
        <w:t xml:space="preserve">  da pop-up de confirmação</w:t>
      </w:r>
      <w:r w:rsidR="00F22001" w:rsidRPr="00073AF2">
        <w:rPr>
          <w:color w:val="auto"/>
        </w:rPr>
        <w:t xml:space="preserve"> </w:t>
      </w:r>
      <w:r w:rsidR="00F22001" w:rsidRPr="00073AF2">
        <w:rPr>
          <w:color w:val="31849B" w:themeColor="accent5" w:themeShade="BF"/>
        </w:rPr>
        <w:t>Procedente</w:t>
      </w:r>
      <w:r w:rsidRPr="00073AF2">
        <w:rPr>
          <w:color w:val="auto"/>
        </w:rPr>
        <w:t xml:space="preserve">, </w:t>
      </w:r>
      <w:r w:rsidRPr="00073AF2">
        <w:t xml:space="preserve">o sistema deve exibir mensagem de sucesso </w:t>
      </w:r>
      <w:r w:rsidRPr="00073AF2">
        <w:rPr>
          <w:color w:val="31849B" w:themeColor="accent5" w:themeShade="BF"/>
        </w:rPr>
        <w:t>[</w:t>
      </w:r>
      <w:r w:rsidRPr="00073AF2">
        <w:rPr>
          <w:color w:val="31849B" w:themeColor="accent5" w:themeShade="BF"/>
        </w:rPr>
        <w:fldChar w:fldCharType="begin"/>
      </w:r>
      <w:r w:rsidRPr="00073AF2">
        <w:rPr>
          <w:color w:val="31849B" w:themeColor="accent5" w:themeShade="BF"/>
        </w:rPr>
        <w:instrText xml:space="preserve"> REF _Ref26364951 \r \h  \* MERGEFORMAT </w:instrText>
      </w:r>
      <w:r w:rsidRPr="00073AF2">
        <w:rPr>
          <w:color w:val="31849B" w:themeColor="accent5" w:themeShade="BF"/>
        </w:rPr>
      </w:r>
      <w:r w:rsidRPr="00073AF2">
        <w:rPr>
          <w:color w:val="31849B" w:themeColor="accent5" w:themeShade="BF"/>
        </w:rPr>
        <w:fldChar w:fldCharType="separate"/>
      </w:r>
      <w:r w:rsidRPr="00073AF2">
        <w:rPr>
          <w:color w:val="31849B" w:themeColor="accent5" w:themeShade="BF"/>
        </w:rPr>
        <w:t>ME08</w:t>
      </w:r>
      <w:r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];</w:t>
      </w:r>
    </w:p>
    <w:p w14:paraId="183BC515" w14:textId="77777777" w:rsidR="009B4EAB" w:rsidRPr="00073AF2" w:rsidRDefault="009B4EAB" w:rsidP="000570FE">
      <w:pPr>
        <w:pStyle w:val="PargrafodaLista"/>
        <w:widowControl/>
        <w:autoSpaceDE/>
        <w:autoSpaceDN/>
        <w:adjustRightInd/>
        <w:spacing w:after="200" w:line="276" w:lineRule="auto"/>
        <w:ind w:left="1843"/>
        <w:contextualSpacing/>
        <w:jc w:val="both"/>
      </w:pPr>
    </w:p>
    <w:p w14:paraId="37F67513" w14:textId="533C6C61" w:rsidR="00F22001" w:rsidRPr="00073AF2" w:rsidRDefault="00F22001" w:rsidP="00F2200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073AF2">
        <w:rPr>
          <w:color w:val="auto"/>
        </w:rPr>
        <w:lastRenderedPageBreak/>
        <w:t xml:space="preserve">Ao acionar a opção </w:t>
      </w:r>
      <w:r w:rsidRPr="00073AF2">
        <w:rPr>
          <w:noProof/>
        </w:rPr>
        <w:drawing>
          <wp:inline distT="0" distB="0" distL="0" distR="0" wp14:anchorId="04F624D6" wp14:editId="71EFCB6E">
            <wp:extent cx="584200" cy="152187"/>
            <wp:effectExtent l="0" t="0" r="6350" b="635"/>
            <wp:docPr id="110" name="Imagem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523" cy="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AF2">
        <w:rPr>
          <w:color w:val="auto"/>
        </w:rPr>
        <w:t xml:space="preserve">  da pop-up de confirmação </w:t>
      </w:r>
      <w:r w:rsidRPr="00073AF2">
        <w:rPr>
          <w:color w:val="31849B" w:themeColor="accent5" w:themeShade="BF"/>
        </w:rPr>
        <w:t>Improcedente</w:t>
      </w:r>
      <w:r w:rsidRPr="00073AF2">
        <w:rPr>
          <w:color w:val="auto"/>
        </w:rPr>
        <w:t xml:space="preserve">, </w:t>
      </w:r>
      <w:r w:rsidRPr="00073AF2">
        <w:t xml:space="preserve">o sistema deve exibir mensagem de sucesso </w:t>
      </w:r>
      <w:r w:rsidRPr="00073AF2">
        <w:rPr>
          <w:color w:val="31849B" w:themeColor="accent5" w:themeShade="BF"/>
        </w:rPr>
        <w:t>[</w:t>
      </w:r>
      <w:r w:rsidRPr="00073AF2">
        <w:rPr>
          <w:color w:val="31849B" w:themeColor="accent5" w:themeShade="BF"/>
        </w:rPr>
        <w:fldChar w:fldCharType="begin"/>
      </w:r>
      <w:r w:rsidRPr="00073AF2">
        <w:rPr>
          <w:color w:val="31849B" w:themeColor="accent5" w:themeShade="BF"/>
        </w:rPr>
        <w:instrText xml:space="preserve"> REF _Ref26532168 \r \h </w:instrText>
      </w:r>
      <w:r w:rsidR="007B7489" w:rsidRPr="00073AF2">
        <w:rPr>
          <w:color w:val="31849B" w:themeColor="accent5" w:themeShade="BF"/>
        </w:rPr>
        <w:instrText xml:space="preserve"> \* MERGEFORMAT </w:instrText>
      </w:r>
      <w:r w:rsidRPr="00073AF2">
        <w:rPr>
          <w:color w:val="31849B" w:themeColor="accent5" w:themeShade="BF"/>
        </w:rPr>
      </w:r>
      <w:r w:rsidRPr="00073AF2">
        <w:rPr>
          <w:color w:val="31849B" w:themeColor="accent5" w:themeShade="BF"/>
        </w:rPr>
        <w:fldChar w:fldCharType="separate"/>
      </w:r>
      <w:r w:rsidRPr="00073AF2">
        <w:rPr>
          <w:color w:val="31849B" w:themeColor="accent5" w:themeShade="BF"/>
        </w:rPr>
        <w:t>ME010</w:t>
      </w:r>
      <w:r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];</w:t>
      </w:r>
    </w:p>
    <w:p w14:paraId="1A7CB0E9" w14:textId="77777777" w:rsidR="001A103F" w:rsidRPr="00073AF2" w:rsidRDefault="001A103F" w:rsidP="001A103F">
      <w:pPr>
        <w:pStyle w:val="PargrafodaLista"/>
        <w:rPr>
          <w:color w:val="auto"/>
        </w:rPr>
      </w:pPr>
    </w:p>
    <w:p w14:paraId="2AFB25BF" w14:textId="50169E1A" w:rsidR="001A103F" w:rsidRPr="00073AF2" w:rsidRDefault="001A103F" w:rsidP="001A103F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073AF2">
        <w:rPr>
          <w:color w:val="auto"/>
        </w:rPr>
        <w:t xml:space="preserve">Ao acionar a opção </w:t>
      </w:r>
      <w:r w:rsidRPr="00073AF2">
        <w:rPr>
          <w:noProof/>
        </w:rPr>
        <w:drawing>
          <wp:inline distT="0" distB="0" distL="0" distR="0" wp14:anchorId="7FE3E175" wp14:editId="644D33DF">
            <wp:extent cx="600075" cy="15632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6474" cy="16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AF2">
        <w:rPr>
          <w:color w:val="auto"/>
        </w:rPr>
        <w:t xml:space="preserve">  da pop-up de confirmação </w:t>
      </w:r>
      <w:r w:rsidRPr="00073AF2">
        <w:rPr>
          <w:color w:val="31849B" w:themeColor="accent5" w:themeShade="BF"/>
        </w:rPr>
        <w:t>Procedente</w:t>
      </w:r>
      <w:r w:rsidRPr="00073AF2">
        <w:rPr>
          <w:color w:val="auto"/>
        </w:rPr>
        <w:t xml:space="preserve"> ou </w:t>
      </w:r>
      <w:r w:rsidRPr="00073AF2">
        <w:rPr>
          <w:color w:val="31849B" w:themeColor="accent5" w:themeShade="BF"/>
        </w:rPr>
        <w:t>Improcedente</w:t>
      </w:r>
      <w:r w:rsidRPr="00073AF2">
        <w:rPr>
          <w:color w:val="auto"/>
        </w:rPr>
        <w:t xml:space="preserve">, </w:t>
      </w:r>
      <w:r w:rsidRPr="00073AF2">
        <w:t xml:space="preserve">o sistema deve desconsiderar o julgamento realizado, bem como, as informações incluídas na </w:t>
      </w:r>
      <w:r w:rsidRPr="00073AF2">
        <w:rPr>
          <w:color w:val="31849B" w:themeColor="accent5" w:themeShade="BF"/>
        </w:rPr>
        <w:t>[</w:t>
      </w:r>
      <w:r w:rsidRPr="00073AF2">
        <w:rPr>
          <w:color w:val="31849B" w:themeColor="accent5" w:themeShade="BF"/>
        </w:rPr>
        <w:fldChar w:fldCharType="begin"/>
      </w:r>
      <w:r w:rsidRPr="00073AF2">
        <w:rPr>
          <w:color w:val="31849B" w:themeColor="accent5" w:themeShade="BF"/>
        </w:rPr>
        <w:instrText xml:space="preserve"> REF _Ref30063570 \r \h </w:instrText>
      </w:r>
      <w:r w:rsidR="007B7489" w:rsidRPr="00073AF2">
        <w:rPr>
          <w:color w:val="31849B" w:themeColor="accent5" w:themeShade="BF"/>
        </w:rPr>
        <w:instrText xml:space="preserve"> \* MERGEFORMAT </w:instrText>
      </w:r>
      <w:r w:rsidRPr="00073AF2">
        <w:rPr>
          <w:color w:val="31849B" w:themeColor="accent5" w:themeShade="BF"/>
        </w:rPr>
      </w:r>
      <w:r w:rsidRPr="00073AF2">
        <w:rPr>
          <w:color w:val="31849B" w:themeColor="accent5" w:themeShade="BF"/>
        </w:rPr>
        <w:fldChar w:fldCharType="separate"/>
      </w:r>
      <w:r w:rsidRPr="00073AF2">
        <w:rPr>
          <w:color w:val="31849B" w:themeColor="accent5" w:themeShade="BF"/>
        </w:rPr>
        <w:t>P01</w:t>
      </w:r>
      <w:r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</w:t>
      </w:r>
      <w:r w:rsidRPr="00073AF2">
        <w:rPr>
          <w:color w:val="auto"/>
        </w:rPr>
        <w:t>, E deve fechar a pop-up;</w:t>
      </w:r>
    </w:p>
    <w:p w14:paraId="6005B713" w14:textId="77777777" w:rsidR="00073AF2" w:rsidRPr="00073AF2" w:rsidRDefault="00073AF2" w:rsidP="00073AF2">
      <w:pPr>
        <w:pStyle w:val="PargrafodaLista"/>
        <w:rPr>
          <w:color w:val="auto"/>
        </w:rPr>
      </w:pPr>
    </w:p>
    <w:p w14:paraId="0083EC1D" w14:textId="3A0EAF93" w:rsidR="00073AF2" w:rsidRPr="001409A5" w:rsidRDefault="00073AF2" w:rsidP="001A103F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409A5">
        <w:rPr>
          <w:color w:val="auto"/>
        </w:rPr>
        <w:t>Ao cadastrar com sucesso um Julgamento da impugnação, o sistema deve ocultar o botão Julgar Impugnação da HST036;</w:t>
      </w:r>
    </w:p>
    <w:p w14:paraId="3F873F91" w14:textId="77777777" w:rsidR="00382CB9" w:rsidRPr="00073AF2" w:rsidRDefault="00382CB9" w:rsidP="00382CB9">
      <w:pPr>
        <w:pStyle w:val="PargrafodaLista"/>
        <w:rPr>
          <w:color w:val="auto"/>
        </w:rPr>
      </w:pPr>
    </w:p>
    <w:p w14:paraId="4559279D" w14:textId="7CB2E745" w:rsidR="00382CB9" w:rsidRPr="00073AF2" w:rsidRDefault="00382CB9" w:rsidP="006E56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073AF2">
        <w:rPr>
          <w:color w:val="auto"/>
        </w:rPr>
        <w:t xml:space="preserve">O sistema deve  </w:t>
      </w:r>
      <w:r w:rsidRPr="00073AF2">
        <w:rPr>
          <w:color w:val="000000" w:themeColor="text1" w:themeShade="BF"/>
        </w:rPr>
        <w:t xml:space="preserve">validar a </w:t>
      </w:r>
      <w:r w:rsidRPr="00073AF2">
        <w:rPr>
          <w:b/>
          <w:color w:val="000000" w:themeColor="text1" w:themeShade="BF"/>
        </w:rPr>
        <w:t xml:space="preserve">Data Início </w:t>
      </w:r>
      <w:r w:rsidRPr="00073AF2">
        <w:rPr>
          <w:color w:val="000000" w:themeColor="text1" w:themeShade="BF"/>
        </w:rPr>
        <w:t xml:space="preserve">da </w:t>
      </w:r>
      <w:r w:rsidRPr="00073AF2">
        <w:rPr>
          <w:color w:val="31849B" w:themeColor="accent5" w:themeShade="BF"/>
        </w:rPr>
        <w:t>3.3 Atividade Secundária</w:t>
      </w:r>
      <w:r w:rsidR="00DD1B08" w:rsidRPr="00073AF2">
        <w:rPr>
          <w:color w:val="31849B" w:themeColor="accent5" w:themeShade="BF"/>
        </w:rPr>
        <w:t xml:space="preserve">  (Julgar Impugnação)</w:t>
      </w:r>
      <w:r w:rsidRPr="00073AF2">
        <w:rPr>
          <w:color w:val="auto"/>
        </w:rPr>
        <w:t xml:space="preserve">, faltando um (1) dia para iniciar a Data de Início, o sistema deve enviar e-mail informativo para os </w:t>
      </w:r>
      <w:r w:rsidRPr="00073AF2">
        <w:rPr>
          <w:color w:val="31849B" w:themeColor="accent5" w:themeShade="BF"/>
        </w:rPr>
        <w:t xml:space="preserve">Assessores CEN/BR e CE/UF </w:t>
      </w:r>
      <w:r w:rsidRPr="00073AF2">
        <w:rPr>
          <w:color w:val="auto"/>
        </w:rPr>
        <w:t>informando que o período para julgamento de 1ª Inst</w:t>
      </w:r>
      <w:r w:rsidR="001E5D5D" w:rsidRPr="00073AF2">
        <w:rPr>
          <w:color w:val="auto"/>
        </w:rPr>
        <w:t>â</w:t>
      </w:r>
      <w:r w:rsidRPr="00073AF2">
        <w:rPr>
          <w:color w:val="auto"/>
        </w:rPr>
        <w:t>ncia será aberto;</w:t>
      </w:r>
      <w:r w:rsidRPr="00073AF2">
        <w:rPr>
          <w:color w:val="000000" w:themeColor="text1" w:themeShade="BF"/>
        </w:rPr>
        <w:t xml:space="preserve"> O teor deste e-mail será definido na estória HST0</w:t>
      </w:r>
      <w:r w:rsidR="002D233C" w:rsidRPr="00073AF2">
        <w:rPr>
          <w:color w:val="000000" w:themeColor="text1" w:themeShade="BF"/>
        </w:rPr>
        <w:t>49</w:t>
      </w:r>
      <w:r w:rsidRPr="00073AF2">
        <w:rPr>
          <w:color w:val="000000" w:themeColor="text1" w:themeShade="BF"/>
        </w:rPr>
        <w:t xml:space="preserve"> – </w:t>
      </w:r>
      <w:r w:rsidRPr="00073AF2">
        <w:rPr>
          <w:b/>
          <w:color w:val="31849B" w:themeColor="accent5" w:themeShade="BF"/>
        </w:rPr>
        <w:t>registro 1</w:t>
      </w:r>
      <w:r w:rsidRPr="00073AF2">
        <w:rPr>
          <w:color w:val="000000" w:themeColor="text1" w:themeShade="BF"/>
        </w:rPr>
        <w:t xml:space="preserve">; O sistema deve validar as </w:t>
      </w:r>
      <w:proofErr w:type="spellStart"/>
      <w:r w:rsidRPr="00073AF2">
        <w:rPr>
          <w:color w:val="000000" w:themeColor="text1" w:themeShade="BF"/>
        </w:rPr>
        <w:t>UFs</w:t>
      </w:r>
      <w:proofErr w:type="spellEnd"/>
      <w:r w:rsidRPr="00073AF2">
        <w:rPr>
          <w:color w:val="000000" w:themeColor="text1" w:themeShade="BF"/>
        </w:rPr>
        <w:t xml:space="preserve"> que estão contidas na eleição, e somente deve enviar e-mail para os assessores CE/UF, a qual a UF estiver participando da eleição em questão;</w:t>
      </w:r>
    </w:p>
    <w:p w14:paraId="038498D4" w14:textId="77777777" w:rsidR="00382CB9" w:rsidRPr="00073AF2" w:rsidRDefault="00382CB9" w:rsidP="00382CB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4661ED9E" w14:textId="55294803" w:rsidR="00382CB9" w:rsidRPr="00073AF2" w:rsidRDefault="00382CB9" w:rsidP="006E56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073AF2">
        <w:rPr>
          <w:color w:val="auto"/>
        </w:rPr>
        <w:t xml:space="preserve">Ao concluir um julgamento </w:t>
      </w:r>
      <w:r w:rsidRPr="00073AF2">
        <w:rPr>
          <w:color w:val="000000" w:themeColor="text1" w:themeShade="BF"/>
        </w:rPr>
        <w:t>de um Pedido de Impugnação com sucesso, o sistema deve enviar e-mail de aviso referente ao julgamento dessa Impugnação; O teor deste e-mail será definido na estória HST0</w:t>
      </w:r>
      <w:r w:rsidR="00856A1A" w:rsidRPr="00073AF2">
        <w:rPr>
          <w:color w:val="000000" w:themeColor="text1" w:themeShade="BF"/>
        </w:rPr>
        <w:t>49</w:t>
      </w:r>
      <w:r w:rsidRPr="00073AF2">
        <w:rPr>
          <w:color w:val="000000" w:themeColor="text1" w:themeShade="BF"/>
        </w:rPr>
        <w:t xml:space="preserve"> – </w:t>
      </w:r>
      <w:r w:rsidRPr="00073AF2">
        <w:rPr>
          <w:b/>
          <w:color w:val="31849B" w:themeColor="accent5" w:themeShade="BF"/>
        </w:rPr>
        <w:t>registro 2</w:t>
      </w:r>
      <w:r w:rsidR="00916B9D" w:rsidRPr="00073AF2">
        <w:rPr>
          <w:b/>
          <w:color w:val="31849B" w:themeColor="accent5" w:themeShade="BF"/>
        </w:rPr>
        <w:t xml:space="preserve"> </w:t>
      </w:r>
      <w:r w:rsidR="00916B9D" w:rsidRPr="00073AF2">
        <w:rPr>
          <w:color w:val="auto"/>
        </w:rPr>
        <w:t xml:space="preserve">para os pedidos Julgados </w:t>
      </w:r>
      <w:r w:rsidR="00916B9D" w:rsidRPr="00073AF2">
        <w:rPr>
          <w:color w:val="31849B" w:themeColor="accent5" w:themeShade="BF"/>
          <w:u w:val="single"/>
        </w:rPr>
        <w:t>Procedentes</w:t>
      </w:r>
      <w:r w:rsidR="00916B9D" w:rsidRPr="00073AF2">
        <w:rPr>
          <w:color w:val="auto"/>
        </w:rPr>
        <w:t xml:space="preserve">; E </w:t>
      </w:r>
      <w:r w:rsidR="00916B9D" w:rsidRPr="00073AF2">
        <w:rPr>
          <w:b/>
          <w:color w:val="31849B" w:themeColor="accent5" w:themeShade="BF"/>
        </w:rPr>
        <w:t>registro 3</w:t>
      </w:r>
      <w:r w:rsidR="00916B9D" w:rsidRPr="00073AF2">
        <w:rPr>
          <w:color w:val="auto"/>
        </w:rPr>
        <w:t xml:space="preserve"> para os pedidos julgados </w:t>
      </w:r>
      <w:r w:rsidR="00916B9D" w:rsidRPr="00073AF2">
        <w:rPr>
          <w:color w:val="31849B" w:themeColor="accent5" w:themeShade="BF"/>
          <w:u w:val="single"/>
        </w:rPr>
        <w:t>Improcedentes</w:t>
      </w:r>
      <w:r w:rsidR="005C3873" w:rsidRPr="00073AF2">
        <w:rPr>
          <w:color w:val="31849B" w:themeColor="accent5" w:themeShade="BF"/>
          <w:u w:val="single"/>
        </w:rPr>
        <w:t>.</w:t>
      </w:r>
    </w:p>
    <w:p w14:paraId="5322CBBD" w14:textId="77777777" w:rsidR="009324BF" w:rsidRPr="00073AF2" w:rsidRDefault="005B3A8F" w:rsidP="009324B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073AF2">
        <w:rPr>
          <w:color w:val="000000" w:themeColor="text1" w:themeShade="BF"/>
        </w:rPr>
        <w:t>O sistema deve disparar este e-mail para os atores</w:t>
      </w:r>
      <w:r w:rsidR="009324BF" w:rsidRPr="00073AF2">
        <w:rPr>
          <w:color w:val="000000" w:themeColor="text1" w:themeShade="BF"/>
        </w:rPr>
        <w:t>:</w:t>
      </w:r>
    </w:p>
    <w:p w14:paraId="1C083DE0" w14:textId="7E7CFAA9" w:rsidR="009324BF" w:rsidRPr="00073AF2" w:rsidRDefault="009324BF" w:rsidP="001204D5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073AF2">
        <w:rPr>
          <w:b/>
          <w:color w:val="000000" w:themeColor="text1" w:themeShade="BF"/>
        </w:rPr>
        <w:t>Responsáve</w:t>
      </w:r>
      <w:r w:rsidR="00DA40C7" w:rsidRPr="00073AF2">
        <w:rPr>
          <w:b/>
          <w:color w:val="000000" w:themeColor="text1" w:themeShade="BF"/>
        </w:rPr>
        <w:t>is</w:t>
      </w:r>
      <w:r w:rsidRPr="00073AF2">
        <w:rPr>
          <w:b/>
          <w:color w:val="000000" w:themeColor="text1" w:themeShade="BF"/>
        </w:rPr>
        <w:t xml:space="preserve"> pela Chapa</w:t>
      </w:r>
      <w:r w:rsidRPr="00073AF2">
        <w:rPr>
          <w:color w:val="000000" w:themeColor="text1" w:themeShade="BF"/>
        </w:rPr>
        <w:t xml:space="preserve"> - o sistema deve validar quais são os responsáveis pela chapa em questão</w:t>
      </w:r>
      <w:r w:rsidR="00142527" w:rsidRPr="00073AF2">
        <w:rPr>
          <w:color w:val="000000" w:themeColor="text1" w:themeShade="BF"/>
        </w:rPr>
        <w:t>, e deve enviar para todos os responsáveis que a chapa possuir</w:t>
      </w:r>
      <w:r w:rsidRPr="00073AF2">
        <w:rPr>
          <w:color w:val="000000" w:themeColor="text1" w:themeShade="BF"/>
        </w:rPr>
        <w:t>;</w:t>
      </w:r>
      <w:r w:rsidR="005145AE" w:rsidRPr="00073AF2">
        <w:rPr>
          <w:color w:val="000000" w:themeColor="text1" w:themeShade="BF"/>
        </w:rPr>
        <w:t xml:space="preserve"> Esse e-mail deverá ser enviado </w:t>
      </w:r>
      <w:r w:rsidR="005145AE" w:rsidRPr="00073AF2">
        <w:rPr>
          <w:b/>
          <w:color w:val="000000" w:themeColor="text1" w:themeShade="BF"/>
        </w:rPr>
        <w:t>Apenas</w:t>
      </w:r>
      <w:r w:rsidR="005145AE" w:rsidRPr="00073AF2">
        <w:rPr>
          <w:color w:val="000000" w:themeColor="text1" w:themeShade="BF"/>
        </w:rPr>
        <w:t xml:space="preserve"> na </w:t>
      </w:r>
      <w:r w:rsidR="005145AE" w:rsidRPr="00073AF2">
        <w:rPr>
          <w:b/>
          <w:color w:val="000000" w:themeColor="text1" w:themeShade="BF"/>
        </w:rPr>
        <w:t>Data de Início</w:t>
      </w:r>
      <w:r w:rsidR="005145AE" w:rsidRPr="00073AF2">
        <w:rPr>
          <w:color w:val="000000" w:themeColor="text1" w:themeShade="BF"/>
        </w:rPr>
        <w:t xml:space="preserve"> da </w:t>
      </w:r>
      <w:r w:rsidR="008270E6" w:rsidRPr="00073AF2">
        <w:rPr>
          <w:b/>
          <w:color w:val="31849B" w:themeColor="accent5" w:themeShade="BF"/>
        </w:rPr>
        <w:t>3.4</w:t>
      </w:r>
      <w:r w:rsidR="005145AE" w:rsidRPr="00073AF2">
        <w:rPr>
          <w:b/>
          <w:color w:val="31849B" w:themeColor="accent5" w:themeShade="BF"/>
        </w:rPr>
        <w:t xml:space="preserve"> Atividade Secundária</w:t>
      </w:r>
      <w:r w:rsidR="00856A1A" w:rsidRPr="00073AF2">
        <w:rPr>
          <w:b/>
          <w:color w:val="31849B" w:themeColor="accent5" w:themeShade="BF"/>
        </w:rPr>
        <w:t xml:space="preserve"> </w:t>
      </w:r>
      <w:r w:rsidR="00856A1A" w:rsidRPr="00073AF2">
        <w:rPr>
          <w:color w:val="auto"/>
        </w:rPr>
        <w:t>(Recurso)</w:t>
      </w:r>
      <w:r w:rsidR="005145AE" w:rsidRPr="00073AF2">
        <w:rPr>
          <w:color w:val="auto"/>
        </w:rPr>
        <w:t xml:space="preserve">, </w:t>
      </w:r>
      <w:r w:rsidR="005145AE" w:rsidRPr="00073AF2">
        <w:rPr>
          <w:color w:val="000000" w:themeColor="text1" w:themeShade="BF"/>
        </w:rPr>
        <w:t>ou posterior quando o julgamento for após essa data.</w:t>
      </w:r>
    </w:p>
    <w:p w14:paraId="18F471C9" w14:textId="77777777" w:rsidR="00DA40C7" w:rsidRPr="00073AF2" w:rsidRDefault="00DA40C7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50989D04" w14:textId="6262EFF8" w:rsidR="00DA40C7" w:rsidRPr="001409A5" w:rsidRDefault="009324BF" w:rsidP="001204D5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strike/>
          <w:color w:val="000000" w:themeColor="text1" w:themeShade="BF"/>
          <w:highlight w:val="yellow"/>
        </w:rPr>
      </w:pPr>
      <w:r w:rsidRPr="001409A5">
        <w:rPr>
          <w:b/>
          <w:strike/>
          <w:color w:val="000000" w:themeColor="text1" w:themeShade="BF"/>
          <w:highlight w:val="yellow"/>
        </w:rPr>
        <w:t xml:space="preserve">Comissão </w:t>
      </w:r>
      <w:r w:rsidR="00FF69E4" w:rsidRPr="001409A5">
        <w:rPr>
          <w:b/>
          <w:strike/>
          <w:color w:val="000000" w:themeColor="text1" w:themeShade="BF"/>
          <w:highlight w:val="yellow"/>
        </w:rPr>
        <w:t>CE</w:t>
      </w:r>
      <w:r w:rsidR="001F5CFC" w:rsidRPr="001409A5">
        <w:rPr>
          <w:b/>
          <w:strike/>
          <w:color w:val="000000" w:themeColor="text1" w:themeShade="BF"/>
          <w:highlight w:val="yellow"/>
        </w:rPr>
        <w:t>N</w:t>
      </w:r>
      <w:r w:rsidR="00FF69E4" w:rsidRPr="001409A5">
        <w:rPr>
          <w:b/>
          <w:strike/>
          <w:color w:val="000000" w:themeColor="text1" w:themeShade="BF"/>
          <w:highlight w:val="yellow"/>
        </w:rPr>
        <w:t xml:space="preserve"> e Comissão CE</w:t>
      </w:r>
      <w:r w:rsidR="00FF69E4" w:rsidRPr="001409A5">
        <w:rPr>
          <w:strike/>
          <w:color w:val="000000" w:themeColor="text1" w:themeShade="BF"/>
          <w:highlight w:val="yellow"/>
        </w:rPr>
        <w:t xml:space="preserve"> – </w:t>
      </w:r>
      <w:r w:rsidR="00DA40C7" w:rsidRPr="001409A5">
        <w:rPr>
          <w:strike/>
          <w:color w:val="000000" w:themeColor="text1" w:themeShade="BF"/>
          <w:highlight w:val="yellow"/>
        </w:rPr>
        <w:t xml:space="preserve">o sistema deve enviar e-mail </w:t>
      </w:r>
      <w:r w:rsidR="00B0061E" w:rsidRPr="001409A5">
        <w:rPr>
          <w:strike/>
          <w:color w:val="000000" w:themeColor="text1" w:themeShade="BF"/>
          <w:highlight w:val="yellow"/>
        </w:rPr>
        <w:t>APENAS</w:t>
      </w:r>
      <w:r w:rsidR="00DA40C7" w:rsidRPr="001409A5">
        <w:rPr>
          <w:strike/>
          <w:color w:val="000000" w:themeColor="text1" w:themeShade="BF"/>
          <w:highlight w:val="yellow"/>
        </w:rPr>
        <w:t xml:space="preserve"> para os </w:t>
      </w:r>
      <w:r w:rsidR="001F5CFC" w:rsidRPr="001409A5">
        <w:rPr>
          <w:strike/>
          <w:color w:val="31849B" w:themeColor="accent5" w:themeShade="BF"/>
          <w:highlight w:val="yellow"/>
        </w:rPr>
        <w:t>Coordenador</w:t>
      </w:r>
      <w:r w:rsidR="001F5CFC" w:rsidRPr="001409A5">
        <w:rPr>
          <w:strike/>
          <w:color w:val="000000" w:themeColor="text1" w:themeShade="BF"/>
          <w:highlight w:val="yellow"/>
        </w:rPr>
        <w:t xml:space="preserve"> e </w:t>
      </w:r>
      <w:r w:rsidR="001F5CFC" w:rsidRPr="001409A5">
        <w:rPr>
          <w:strike/>
          <w:color w:val="31849B" w:themeColor="accent5" w:themeShade="BF"/>
          <w:highlight w:val="yellow"/>
        </w:rPr>
        <w:t xml:space="preserve">Coordenador Adjunto CEN </w:t>
      </w:r>
      <w:r w:rsidR="001F5CFC" w:rsidRPr="001409A5">
        <w:rPr>
          <w:strike/>
          <w:color w:val="000000" w:themeColor="text1" w:themeShade="BF"/>
          <w:highlight w:val="yellow"/>
        </w:rPr>
        <w:t>e</w:t>
      </w:r>
      <w:r w:rsidR="001F5CFC" w:rsidRPr="001409A5">
        <w:rPr>
          <w:strike/>
          <w:color w:val="000000" w:themeColor="text1"/>
          <w:highlight w:val="yellow"/>
        </w:rPr>
        <w:t xml:space="preserve"> para</w:t>
      </w:r>
      <w:r w:rsidR="001F5CFC" w:rsidRPr="001409A5">
        <w:rPr>
          <w:strike/>
          <w:color w:val="000000" w:themeColor="text1" w:themeShade="BF"/>
          <w:highlight w:val="yellow"/>
        </w:rPr>
        <w:t xml:space="preserve"> os </w:t>
      </w:r>
      <w:r w:rsidR="00DA40C7" w:rsidRPr="001409A5">
        <w:rPr>
          <w:strike/>
          <w:color w:val="31849B" w:themeColor="accent5" w:themeShade="BF"/>
          <w:highlight w:val="yellow"/>
        </w:rPr>
        <w:t>Coordenador</w:t>
      </w:r>
      <w:r w:rsidR="00DA40C7" w:rsidRPr="001409A5">
        <w:rPr>
          <w:strike/>
          <w:color w:val="000000" w:themeColor="text1" w:themeShade="BF"/>
          <w:highlight w:val="yellow"/>
        </w:rPr>
        <w:t xml:space="preserve"> e </w:t>
      </w:r>
      <w:r w:rsidR="00DA40C7" w:rsidRPr="001409A5">
        <w:rPr>
          <w:strike/>
          <w:color w:val="31849B" w:themeColor="accent5" w:themeShade="BF"/>
          <w:highlight w:val="yellow"/>
        </w:rPr>
        <w:t>Coordenador Adjunto CE</w:t>
      </w:r>
      <w:r w:rsidR="001E3F9A" w:rsidRPr="001409A5">
        <w:rPr>
          <w:strike/>
          <w:color w:val="31849B" w:themeColor="accent5" w:themeShade="BF"/>
          <w:highlight w:val="yellow"/>
        </w:rPr>
        <w:t xml:space="preserve"> </w:t>
      </w:r>
      <w:r w:rsidR="001E3F9A" w:rsidRPr="001409A5">
        <w:rPr>
          <w:strike/>
          <w:color w:val="000000" w:themeColor="text1" w:themeShade="BF"/>
          <w:highlight w:val="yellow"/>
        </w:rPr>
        <w:t xml:space="preserve">da </w:t>
      </w:r>
      <w:r w:rsidR="001E3F9A" w:rsidRPr="001409A5">
        <w:rPr>
          <w:strike/>
          <w:color w:val="31849B" w:themeColor="accent5" w:themeShade="BF"/>
          <w:highlight w:val="yellow"/>
        </w:rPr>
        <w:t>UF</w:t>
      </w:r>
      <w:r w:rsidR="001E3F9A" w:rsidRPr="001409A5">
        <w:rPr>
          <w:strike/>
          <w:color w:val="000000" w:themeColor="text1" w:themeShade="BF"/>
          <w:highlight w:val="yellow"/>
        </w:rPr>
        <w:t xml:space="preserve"> a qual a chapa </w:t>
      </w:r>
      <w:r w:rsidR="001E3F9A" w:rsidRPr="001409A5">
        <w:rPr>
          <w:b/>
          <w:strike/>
          <w:color w:val="000000" w:themeColor="text1" w:themeShade="BF"/>
          <w:highlight w:val="yellow"/>
        </w:rPr>
        <w:t>é vinculada</w:t>
      </w:r>
      <w:r w:rsidR="0018484B" w:rsidRPr="001409A5">
        <w:rPr>
          <w:strike/>
          <w:color w:val="000000" w:themeColor="text1" w:themeShade="BF"/>
          <w:highlight w:val="yellow"/>
        </w:rPr>
        <w:t>. O sistema deve validar nas HST07 e H</w:t>
      </w:r>
      <w:r w:rsidR="005145AE" w:rsidRPr="001409A5">
        <w:rPr>
          <w:strike/>
          <w:color w:val="000000" w:themeColor="text1" w:themeShade="BF"/>
          <w:highlight w:val="yellow"/>
        </w:rPr>
        <w:t xml:space="preserve">ST08 quais são os coordenadores. Este e-mail deverá ser enviado assim que o ator </w:t>
      </w:r>
      <w:r w:rsidR="008270E6" w:rsidRPr="001409A5">
        <w:rPr>
          <w:strike/>
          <w:color w:val="000000" w:themeColor="text1" w:themeShade="BF"/>
          <w:highlight w:val="yellow"/>
        </w:rPr>
        <w:t xml:space="preserve">Julgar Procedente </w:t>
      </w:r>
      <w:r w:rsidR="00CE4825" w:rsidRPr="001409A5">
        <w:rPr>
          <w:strike/>
          <w:color w:val="000000" w:themeColor="text1" w:themeShade="BF"/>
          <w:highlight w:val="yellow"/>
        </w:rPr>
        <w:t>ou Improcedente</w:t>
      </w:r>
      <w:r w:rsidR="005145AE" w:rsidRPr="001409A5">
        <w:rPr>
          <w:strike/>
          <w:color w:val="000000" w:themeColor="text1" w:themeShade="BF"/>
          <w:highlight w:val="yellow"/>
        </w:rPr>
        <w:t xml:space="preserve"> na HST0</w:t>
      </w:r>
      <w:r w:rsidR="008270E6" w:rsidRPr="001409A5">
        <w:rPr>
          <w:strike/>
          <w:color w:val="000000" w:themeColor="text1" w:themeShade="BF"/>
          <w:highlight w:val="yellow"/>
        </w:rPr>
        <w:t>48</w:t>
      </w:r>
    </w:p>
    <w:p w14:paraId="38E1FC4B" w14:textId="77777777" w:rsidR="00DA40C7" w:rsidRPr="00073AF2" w:rsidRDefault="00DA40C7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5F3951D3" w14:textId="48427727" w:rsidR="00DA40C7" w:rsidRPr="00073AF2" w:rsidRDefault="00DA40C7" w:rsidP="00DA40C7">
      <w:pPr>
        <w:pStyle w:val="PargrafodaLista"/>
        <w:ind w:left="1571"/>
        <w:rPr>
          <w:color w:val="000000" w:themeColor="text1" w:themeShade="BF"/>
        </w:rPr>
      </w:pPr>
      <w:r w:rsidRPr="00073AF2">
        <w:rPr>
          <w:color w:val="000000" w:themeColor="text1" w:themeShade="BF"/>
        </w:rPr>
        <w:t xml:space="preserve">HST07 e HST08   </w:t>
      </w:r>
    </w:p>
    <w:p w14:paraId="7A59B9C9" w14:textId="3FE3D971" w:rsidR="00DA40C7" w:rsidRPr="00073AF2" w:rsidRDefault="00DA40C7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  <w:r w:rsidRPr="00073AF2">
        <w:rPr>
          <w:noProof/>
        </w:rPr>
        <w:drawing>
          <wp:inline distT="0" distB="0" distL="0" distR="0" wp14:anchorId="2319A8C2" wp14:editId="3EA73C29">
            <wp:extent cx="3098800" cy="1108855"/>
            <wp:effectExtent l="0" t="0" r="635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5078" cy="111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5FE8" w14:textId="77777777" w:rsidR="001F5CFC" w:rsidRPr="00073AF2" w:rsidRDefault="001F5CFC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1D460698" w14:textId="538FD0CD" w:rsidR="0018484B" w:rsidRPr="00073AF2" w:rsidRDefault="001F5CFC" w:rsidP="0018484B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073AF2">
        <w:rPr>
          <w:b/>
          <w:color w:val="000000" w:themeColor="text1" w:themeShade="BF"/>
        </w:rPr>
        <w:t>Assessor CEN e Assessor CE</w:t>
      </w:r>
      <w:r w:rsidRPr="00073AF2">
        <w:rPr>
          <w:color w:val="000000" w:themeColor="text1" w:themeShade="BF"/>
        </w:rPr>
        <w:t xml:space="preserve"> – o sistema deve enviar e-mail para o</w:t>
      </w:r>
      <w:r w:rsidR="006F62CC" w:rsidRPr="00073AF2">
        <w:rPr>
          <w:color w:val="000000" w:themeColor="text1" w:themeShade="BF"/>
        </w:rPr>
        <w:t xml:space="preserve"> </w:t>
      </w:r>
      <w:r w:rsidR="006F62CC" w:rsidRPr="00073AF2">
        <w:rPr>
          <w:color w:val="31849B" w:themeColor="accent5" w:themeShade="BF"/>
        </w:rPr>
        <w:t xml:space="preserve">Assessor CEN </w:t>
      </w:r>
      <w:r w:rsidR="006F62CC" w:rsidRPr="00073AF2">
        <w:rPr>
          <w:color w:val="000000" w:themeColor="text1" w:themeShade="BF"/>
        </w:rPr>
        <w:t xml:space="preserve">e para o </w:t>
      </w:r>
      <w:r w:rsidR="006F62CC" w:rsidRPr="00073AF2">
        <w:rPr>
          <w:color w:val="31849B" w:themeColor="accent5" w:themeShade="BF"/>
        </w:rPr>
        <w:t xml:space="preserve">Assessor CE </w:t>
      </w:r>
      <w:r w:rsidRPr="00073AF2">
        <w:rPr>
          <w:color w:val="000000" w:themeColor="text1" w:themeShade="BF"/>
        </w:rPr>
        <w:t xml:space="preserve">da </w:t>
      </w:r>
      <w:r w:rsidRPr="00073AF2">
        <w:rPr>
          <w:color w:val="31849B" w:themeColor="accent5" w:themeShade="BF"/>
        </w:rPr>
        <w:t>UF</w:t>
      </w:r>
      <w:r w:rsidRPr="00073AF2">
        <w:rPr>
          <w:color w:val="000000" w:themeColor="text1" w:themeShade="BF"/>
        </w:rPr>
        <w:t xml:space="preserve"> a qual a chapa é </w:t>
      </w:r>
      <w:r w:rsidR="000A12F1" w:rsidRPr="00073AF2">
        <w:rPr>
          <w:color w:val="000000" w:themeColor="text1" w:themeShade="BF"/>
        </w:rPr>
        <w:t>vinculada; Este</w:t>
      </w:r>
      <w:r w:rsidR="005145AE" w:rsidRPr="00073AF2">
        <w:rPr>
          <w:color w:val="000000" w:themeColor="text1" w:themeShade="BF"/>
        </w:rPr>
        <w:t xml:space="preserve"> e-mail deverá ser enviado assim que o ator </w:t>
      </w:r>
      <w:r w:rsidR="000A12F1" w:rsidRPr="00073AF2">
        <w:rPr>
          <w:color w:val="000000" w:themeColor="text1" w:themeShade="BF"/>
        </w:rPr>
        <w:t>julgar Procedente</w:t>
      </w:r>
      <w:r w:rsidR="00A64A32" w:rsidRPr="00073AF2">
        <w:rPr>
          <w:color w:val="000000" w:themeColor="text1" w:themeShade="BF"/>
        </w:rPr>
        <w:t xml:space="preserve"> ou </w:t>
      </w:r>
      <w:r w:rsidR="00C968BE" w:rsidRPr="00073AF2">
        <w:rPr>
          <w:color w:val="000000" w:themeColor="text1" w:themeShade="BF"/>
        </w:rPr>
        <w:t>Improcedente, o</w:t>
      </w:r>
      <w:r w:rsidR="005145AE" w:rsidRPr="00073AF2">
        <w:rPr>
          <w:color w:val="000000" w:themeColor="text1" w:themeShade="BF"/>
        </w:rPr>
        <w:t xml:space="preserve"> </w:t>
      </w:r>
      <w:r w:rsidR="00A64A32" w:rsidRPr="00073AF2">
        <w:rPr>
          <w:color w:val="000000" w:themeColor="text1" w:themeShade="BF"/>
        </w:rPr>
        <w:t xml:space="preserve">recurso do </w:t>
      </w:r>
      <w:r w:rsidR="005145AE" w:rsidRPr="00073AF2">
        <w:rPr>
          <w:color w:val="000000" w:themeColor="text1" w:themeShade="BF"/>
        </w:rPr>
        <w:t xml:space="preserve">pedido de </w:t>
      </w:r>
      <w:r w:rsidR="00487E5F" w:rsidRPr="00073AF2">
        <w:rPr>
          <w:color w:val="000000" w:themeColor="text1" w:themeShade="BF"/>
        </w:rPr>
        <w:t>Impugnação</w:t>
      </w:r>
      <w:r w:rsidR="005145AE" w:rsidRPr="00073AF2">
        <w:rPr>
          <w:color w:val="000000" w:themeColor="text1" w:themeShade="BF"/>
        </w:rPr>
        <w:t xml:space="preserve"> na HST0</w:t>
      </w:r>
      <w:r w:rsidR="000A12F1" w:rsidRPr="00073AF2">
        <w:rPr>
          <w:color w:val="000000" w:themeColor="text1" w:themeShade="BF"/>
        </w:rPr>
        <w:t>48;</w:t>
      </w:r>
    </w:p>
    <w:p w14:paraId="304FDEA9" w14:textId="57276477" w:rsidR="001F5CFC" w:rsidRPr="00073AF2" w:rsidRDefault="001F5CFC" w:rsidP="0018484B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457B5CEB" w14:textId="77777777" w:rsidR="001204D5" w:rsidRPr="00073AF2" w:rsidRDefault="001204D5" w:rsidP="001204D5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1AE18BD5" w14:textId="4B7F0E21" w:rsidR="001204D5" w:rsidRPr="00073AF2" w:rsidRDefault="000A12F1" w:rsidP="006E56F8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073AF2">
        <w:rPr>
          <w:b/>
          <w:color w:val="000000" w:themeColor="text1" w:themeShade="BF"/>
        </w:rPr>
        <w:lastRenderedPageBreak/>
        <w:t>Responsável pelo Cadastro da impugnação</w:t>
      </w:r>
      <w:r w:rsidR="001204D5" w:rsidRPr="00073AF2">
        <w:rPr>
          <w:b/>
          <w:color w:val="000000" w:themeColor="text1" w:themeShade="BF"/>
        </w:rPr>
        <w:t xml:space="preserve"> </w:t>
      </w:r>
      <w:r w:rsidR="001204D5" w:rsidRPr="00073AF2">
        <w:rPr>
          <w:color w:val="000000" w:themeColor="text1" w:themeShade="BF"/>
        </w:rPr>
        <w:t>– o s</w:t>
      </w:r>
      <w:r w:rsidRPr="00073AF2">
        <w:rPr>
          <w:color w:val="000000" w:themeColor="text1" w:themeShade="BF"/>
        </w:rPr>
        <w:t xml:space="preserve">istema deve enviar e-mail para o responsável </w:t>
      </w:r>
      <w:r w:rsidR="00A20729" w:rsidRPr="00073AF2">
        <w:rPr>
          <w:color w:val="000000" w:themeColor="text1" w:themeShade="BF"/>
        </w:rPr>
        <w:t xml:space="preserve">que </w:t>
      </w:r>
      <w:r w:rsidRPr="00073AF2">
        <w:rPr>
          <w:color w:val="000000" w:themeColor="text1" w:themeShade="BF"/>
        </w:rPr>
        <w:t>cadastr</w:t>
      </w:r>
      <w:r w:rsidR="00A20729" w:rsidRPr="00073AF2">
        <w:rPr>
          <w:color w:val="000000" w:themeColor="text1" w:themeShade="BF"/>
        </w:rPr>
        <w:t>ou</w:t>
      </w:r>
      <w:r w:rsidRPr="00073AF2">
        <w:rPr>
          <w:color w:val="000000" w:themeColor="text1" w:themeShade="BF"/>
        </w:rPr>
        <w:t xml:space="preserve"> o pedido de impugnação na HST032</w:t>
      </w:r>
      <w:r w:rsidR="001204D5" w:rsidRPr="00073AF2">
        <w:rPr>
          <w:color w:val="000000" w:themeColor="text1" w:themeShade="BF"/>
        </w:rPr>
        <w:t>;</w:t>
      </w:r>
      <w:r w:rsidR="005145AE" w:rsidRPr="00073AF2">
        <w:rPr>
          <w:color w:val="000000" w:themeColor="text1" w:themeShade="BF"/>
        </w:rPr>
        <w:t xml:space="preserve"> Esse e-mail deverá ser enviado </w:t>
      </w:r>
      <w:r w:rsidR="005145AE" w:rsidRPr="00073AF2">
        <w:rPr>
          <w:b/>
          <w:color w:val="000000" w:themeColor="text1" w:themeShade="BF"/>
        </w:rPr>
        <w:t>Apenas</w:t>
      </w:r>
      <w:r w:rsidR="005145AE" w:rsidRPr="00073AF2">
        <w:rPr>
          <w:color w:val="000000" w:themeColor="text1" w:themeShade="BF"/>
        </w:rPr>
        <w:t xml:space="preserve"> na </w:t>
      </w:r>
      <w:r w:rsidR="005145AE" w:rsidRPr="00073AF2">
        <w:rPr>
          <w:b/>
          <w:color w:val="000000" w:themeColor="text1" w:themeShade="BF"/>
        </w:rPr>
        <w:t>Data de Início</w:t>
      </w:r>
      <w:r w:rsidR="005145AE" w:rsidRPr="00073AF2">
        <w:rPr>
          <w:color w:val="000000" w:themeColor="text1" w:themeShade="BF"/>
        </w:rPr>
        <w:t xml:space="preserve"> da </w:t>
      </w:r>
      <w:r w:rsidRPr="00073AF2">
        <w:rPr>
          <w:b/>
          <w:color w:val="31849B" w:themeColor="accent5" w:themeShade="BF"/>
        </w:rPr>
        <w:t>3.4</w:t>
      </w:r>
      <w:r w:rsidR="005145AE" w:rsidRPr="00073AF2">
        <w:rPr>
          <w:b/>
          <w:color w:val="31849B" w:themeColor="accent5" w:themeShade="BF"/>
        </w:rPr>
        <w:t xml:space="preserve"> Atividade Secundária</w:t>
      </w:r>
      <w:r w:rsidR="00856A1A" w:rsidRPr="00073AF2">
        <w:rPr>
          <w:b/>
          <w:color w:val="31849B" w:themeColor="accent5" w:themeShade="BF"/>
        </w:rPr>
        <w:t xml:space="preserve"> </w:t>
      </w:r>
      <w:r w:rsidR="00856A1A" w:rsidRPr="00073AF2">
        <w:rPr>
          <w:color w:val="auto"/>
        </w:rPr>
        <w:t>(Recurso)</w:t>
      </w:r>
      <w:r w:rsidR="005145AE" w:rsidRPr="00073AF2">
        <w:rPr>
          <w:color w:val="31849B" w:themeColor="accent5" w:themeShade="BF"/>
        </w:rPr>
        <w:t xml:space="preserve">, </w:t>
      </w:r>
      <w:r w:rsidR="005145AE" w:rsidRPr="00073AF2">
        <w:rPr>
          <w:color w:val="000000" w:themeColor="text1" w:themeShade="BF"/>
        </w:rPr>
        <w:t>ou posterior quando o julgamento for após essa data.</w:t>
      </w:r>
    </w:p>
    <w:p w14:paraId="3CD4754C" w14:textId="77777777" w:rsidR="00D33BDA" w:rsidRPr="00073AF2" w:rsidRDefault="00D33BDA" w:rsidP="00D33BDA">
      <w:pPr>
        <w:pStyle w:val="PargrafodaLista"/>
        <w:rPr>
          <w:color w:val="000000" w:themeColor="text1" w:themeShade="BF"/>
        </w:rPr>
      </w:pPr>
    </w:p>
    <w:p w14:paraId="30255526" w14:textId="331A0086" w:rsidR="00AF119F" w:rsidRPr="00073AF2" w:rsidRDefault="00D33BDA" w:rsidP="00DC1633">
      <w:pPr>
        <w:pStyle w:val="PargrafodaLista"/>
        <w:numPr>
          <w:ilvl w:val="1"/>
          <w:numId w:val="31"/>
        </w:numPr>
        <w:spacing w:before="60" w:after="60"/>
        <w:ind w:left="567"/>
        <w:jc w:val="both"/>
      </w:pPr>
      <w:r w:rsidRPr="00073AF2">
        <w:t>Ao enviar o e-mail, o</w:t>
      </w:r>
      <w:r w:rsidR="00AF119F" w:rsidRPr="00073AF2">
        <w:t xml:space="preserve"> sistema deve ter o seguinte comportamento: o cabeçalho, rodapé e teor do e-mail </w:t>
      </w:r>
      <w:r w:rsidRPr="00073AF2">
        <w:t>devem ser c</w:t>
      </w:r>
      <w:r w:rsidR="00AF119F" w:rsidRPr="00073AF2">
        <w:t xml:space="preserve">onforme </w:t>
      </w:r>
      <w:r w:rsidRPr="00073AF2">
        <w:t xml:space="preserve">a </w:t>
      </w:r>
      <w:r w:rsidR="00AF119F" w:rsidRPr="00073AF2">
        <w:t xml:space="preserve">definição </w:t>
      </w:r>
      <w:r w:rsidRPr="00073AF2">
        <w:t>realizada na</w:t>
      </w:r>
      <w:r w:rsidR="00AF119F" w:rsidRPr="00073AF2">
        <w:t xml:space="preserve"> HST04</w:t>
      </w:r>
      <w:r w:rsidR="00654E92" w:rsidRPr="00073AF2">
        <w:t>9</w:t>
      </w:r>
      <w:r w:rsidR="00AF119F" w:rsidRPr="00073AF2">
        <w:t xml:space="preserve">, porém </w:t>
      </w:r>
      <w:r w:rsidR="00307F6B" w:rsidRPr="00073AF2">
        <w:t xml:space="preserve">o sistema </w:t>
      </w:r>
      <w:r w:rsidR="00AF119F" w:rsidRPr="00073AF2">
        <w:t>deve acrescentar as informações abaixo do teor do e-mail</w:t>
      </w:r>
      <w:r w:rsidR="00443529" w:rsidRPr="00073AF2">
        <w:t>:</w:t>
      </w:r>
    </w:p>
    <w:p w14:paraId="16FC5C2F" w14:textId="7F7A2D37" w:rsidR="00AF119F" w:rsidRPr="00073AF2" w:rsidRDefault="00AF119F" w:rsidP="00D33BDA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073AF2">
        <w:rPr>
          <w:b/>
        </w:rPr>
        <w:t>Protocolo</w:t>
      </w:r>
      <w:r w:rsidRPr="00073AF2">
        <w:t xml:space="preserve">: &lt;nº do protocolo referente ao pedido de </w:t>
      </w:r>
      <w:r w:rsidR="00487E5F" w:rsidRPr="00073AF2">
        <w:t>Impugnação</w:t>
      </w:r>
      <w:r w:rsidRPr="00073AF2">
        <w:t xml:space="preserve"> em questão&gt;</w:t>
      </w:r>
    </w:p>
    <w:p w14:paraId="79A37EDD" w14:textId="0B4D5A85" w:rsidR="00AF119F" w:rsidRPr="00073AF2" w:rsidRDefault="00AF119F" w:rsidP="00D33BDA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073AF2">
        <w:rPr>
          <w:b/>
        </w:rPr>
        <w:t>Decisão</w:t>
      </w:r>
      <w:r w:rsidRPr="00073AF2">
        <w:t>:</w:t>
      </w:r>
      <w:r w:rsidR="004E6D92" w:rsidRPr="00073AF2">
        <w:t xml:space="preserve"> </w:t>
      </w:r>
      <w:r w:rsidR="001E5D5D" w:rsidRPr="00073AF2">
        <w:t>&lt;Procedente ou Improcedente&gt;</w:t>
      </w:r>
    </w:p>
    <w:p w14:paraId="498DAF32" w14:textId="0EBC359F" w:rsidR="00AF119F" w:rsidRPr="00073AF2" w:rsidRDefault="00D66B18" w:rsidP="00D33BDA">
      <w:pPr>
        <w:pStyle w:val="PargrafodaLista"/>
        <w:numPr>
          <w:ilvl w:val="1"/>
          <w:numId w:val="31"/>
        </w:numPr>
        <w:ind w:left="1560"/>
      </w:pPr>
      <w:r w:rsidRPr="00073AF2">
        <w:rPr>
          <w:b/>
        </w:rPr>
        <w:t>Descrição</w:t>
      </w:r>
      <w:r w:rsidR="00AF119F" w:rsidRPr="00073AF2">
        <w:t xml:space="preserve">: &lt; exibe </w:t>
      </w:r>
      <w:r w:rsidRPr="00073AF2">
        <w:t>a descrição</w:t>
      </w:r>
      <w:r w:rsidR="00AF119F" w:rsidRPr="00073AF2">
        <w:t xml:space="preserve"> que o ator incluiu na </w:t>
      </w:r>
      <w:r w:rsidR="001A3FD0" w:rsidRPr="00073AF2">
        <w:rPr>
          <w:color w:val="31849B" w:themeColor="accent5" w:themeShade="BF"/>
        </w:rPr>
        <w:t>[</w:t>
      </w:r>
      <w:r w:rsidRPr="00073AF2">
        <w:rPr>
          <w:color w:val="31849B" w:themeColor="accent5" w:themeShade="BF"/>
        </w:rPr>
        <w:fldChar w:fldCharType="begin"/>
      </w:r>
      <w:r w:rsidRPr="00073AF2">
        <w:rPr>
          <w:color w:val="31849B" w:themeColor="accent5" w:themeShade="BF"/>
        </w:rPr>
        <w:instrText xml:space="preserve"> REF _Ref29452382 \r \h </w:instrText>
      </w:r>
      <w:r w:rsidR="007B7489" w:rsidRPr="00073AF2">
        <w:rPr>
          <w:color w:val="31849B" w:themeColor="accent5" w:themeShade="BF"/>
        </w:rPr>
        <w:instrText xml:space="preserve"> \* MERGEFORMAT </w:instrText>
      </w:r>
      <w:r w:rsidRPr="00073AF2">
        <w:rPr>
          <w:color w:val="31849B" w:themeColor="accent5" w:themeShade="BF"/>
        </w:rPr>
      </w:r>
      <w:r w:rsidRPr="00073AF2">
        <w:rPr>
          <w:color w:val="31849B" w:themeColor="accent5" w:themeShade="BF"/>
        </w:rPr>
        <w:fldChar w:fldCharType="separate"/>
      </w:r>
      <w:r w:rsidRPr="00073AF2">
        <w:rPr>
          <w:color w:val="31849B" w:themeColor="accent5" w:themeShade="BF"/>
        </w:rPr>
        <w:t>P02</w:t>
      </w:r>
      <w:r w:rsidRPr="00073AF2">
        <w:rPr>
          <w:color w:val="31849B" w:themeColor="accent5" w:themeShade="BF"/>
        </w:rPr>
        <w:fldChar w:fldCharType="end"/>
      </w:r>
      <w:r w:rsidR="001A3FD0" w:rsidRPr="00073AF2">
        <w:rPr>
          <w:color w:val="31849B" w:themeColor="accent5" w:themeShade="BF"/>
        </w:rPr>
        <w:t>]</w:t>
      </w:r>
      <w:r w:rsidR="005A3B58" w:rsidRPr="00073AF2">
        <w:rPr>
          <w:color w:val="auto"/>
        </w:rPr>
        <w:t>&gt;</w:t>
      </w:r>
    </w:p>
    <w:p w14:paraId="5215A5B0" w14:textId="77777777" w:rsidR="00BF3C1C" w:rsidRPr="00073AF2" w:rsidRDefault="00BF3C1C" w:rsidP="00BF3C1C">
      <w:pPr>
        <w:pStyle w:val="PargrafodaLista"/>
        <w:ind w:left="1560"/>
      </w:pPr>
    </w:p>
    <w:p w14:paraId="6B5F19B4" w14:textId="77777777" w:rsidR="00382CB9" w:rsidRPr="00073AF2" w:rsidRDefault="00382CB9" w:rsidP="00382CB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40CFA70B" w14:textId="6118A48B" w:rsidR="007B6C48" w:rsidRPr="00073AF2" w:rsidRDefault="00916B9D" w:rsidP="00916B9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073AF2">
        <w:rPr>
          <w:color w:val="auto"/>
        </w:rPr>
        <w:t>O sistema deve</w:t>
      </w:r>
      <w:r w:rsidRPr="00073AF2">
        <w:rPr>
          <w:color w:val="000000" w:themeColor="text1" w:themeShade="BF"/>
        </w:rPr>
        <w:t xml:space="preserve"> validar a </w:t>
      </w:r>
      <w:r w:rsidRPr="00073AF2">
        <w:rPr>
          <w:b/>
          <w:color w:val="000000" w:themeColor="text1" w:themeShade="BF"/>
        </w:rPr>
        <w:t>Data Fim</w:t>
      </w:r>
      <w:r w:rsidRPr="00073AF2">
        <w:rPr>
          <w:color w:val="000000" w:themeColor="text1" w:themeShade="BF"/>
        </w:rPr>
        <w:t xml:space="preserve"> da </w:t>
      </w:r>
      <w:r w:rsidRPr="00073AF2">
        <w:rPr>
          <w:color w:val="31849B" w:themeColor="accent5" w:themeShade="BF"/>
        </w:rPr>
        <w:t>3.3 Atividade Secundária</w:t>
      </w:r>
      <w:r w:rsidRPr="00073AF2">
        <w:rPr>
          <w:color w:val="auto"/>
        </w:rPr>
        <w:t>, faltando um (1) dia para finalizar</w:t>
      </w:r>
      <w:r w:rsidR="008D7ED7" w:rsidRPr="00073AF2">
        <w:rPr>
          <w:color w:val="auto"/>
        </w:rPr>
        <w:t xml:space="preserve"> a atividade</w:t>
      </w:r>
      <w:r w:rsidRPr="00073AF2">
        <w:rPr>
          <w:color w:val="auto"/>
        </w:rPr>
        <w:t xml:space="preserve">, o sistema deve enviar e-mail informativo para </w:t>
      </w:r>
      <w:r w:rsidRPr="00073AF2">
        <w:rPr>
          <w:color w:val="31849B" w:themeColor="accent5" w:themeShade="BF"/>
        </w:rPr>
        <w:t>Assessor CEN e CE/UF</w:t>
      </w:r>
      <w:r w:rsidRPr="00073AF2">
        <w:rPr>
          <w:color w:val="auto"/>
        </w:rPr>
        <w:t xml:space="preserve">, informando que existem pedidos de Impugnação pendentes de julgamento. O sistema deve validar qual a UF que possui pedidos NÃO JULGADOS, e deve enviar APENAS paras os CE/UF que possuir pendencia; Para os assessores CEN/BR o sistema deve enviar tanto para pendências </w:t>
      </w:r>
      <w:r w:rsidRPr="00073AF2">
        <w:rPr>
          <w:color w:val="31849B" w:themeColor="accent5" w:themeShade="BF"/>
        </w:rPr>
        <w:t>IES</w:t>
      </w:r>
      <w:r w:rsidRPr="00073AF2">
        <w:rPr>
          <w:color w:val="auto"/>
        </w:rPr>
        <w:t xml:space="preserve"> como para  todas </w:t>
      </w:r>
      <w:r w:rsidRPr="00073AF2">
        <w:rPr>
          <w:color w:val="31849B" w:themeColor="accent5" w:themeShade="BF"/>
        </w:rPr>
        <w:t>UF</w:t>
      </w:r>
      <w:r w:rsidRPr="00073AF2">
        <w:rPr>
          <w:color w:val="auto"/>
        </w:rPr>
        <w:t xml:space="preserve"> que compõem a eleição em questão;</w:t>
      </w:r>
      <w:r w:rsidRPr="00073AF2">
        <w:rPr>
          <w:color w:val="000000" w:themeColor="text1" w:themeShade="BF"/>
        </w:rPr>
        <w:t xml:space="preserve"> O teor deste e-mail será definido na estória HST0</w:t>
      </w:r>
      <w:r w:rsidR="00DD1B08" w:rsidRPr="00073AF2">
        <w:rPr>
          <w:color w:val="000000" w:themeColor="text1" w:themeShade="BF"/>
        </w:rPr>
        <w:t>49</w:t>
      </w:r>
      <w:r w:rsidRPr="00073AF2">
        <w:rPr>
          <w:color w:val="000000" w:themeColor="text1" w:themeShade="BF"/>
        </w:rPr>
        <w:t xml:space="preserve"> – </w:t>
      </w:r>
      <w:r w:rsidRPr="00073AF2">
        <w:rPr>
          <w:b/>
          <w:color w:val="31849B" w:themeColor="accent5" w:themeShade="BF"/>
        </w:rPr>
        <w:t>registro 4</w:t>
      </w:r>
    </w:p>
    <w:p w14:paraId="7B48E691" w14:textId="77777777" w:rsidR="002559F3" w:rsidRPr="00073AF2" w:rsidRDefault="002559F3" w:rsidP="002559F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4AFE31BD" w14:textId="77777777" w:rsidR="008929C9" w:rsidRPr="00073AF2" w:rsidRDefault="008929C9" w:rsidP="008929C9">
      <w:pPr>
        <w:pStyle w:val="PargrafodaLista"/>
        <w:rPr>
          <w:color w:val="auto"/>
        </w:rPr>
      </w:pPr>
    </w:p>
    <w:p w14:paraId="5836D7B5" w14:textId="0FC1073D" w:rsidR="008929C9" w:rsidRPr="00073AF2" w:rsidRDefault="008929C9" w:rsidP="002559F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073AF2">
        <w:rPr>
          <w:color w:val="auto"/>
        </w:rPr>
        <w:t>O sistema deve armazenas para log de auditoria: CPF do ator que realizou o julgamento de Impugnação – 1ª Instância, Nome do ator, Data e Hora, e ação de inclusão (inclusão Julgamento Impugnação – 1ª instância);</w:t>
      </w:r>
    </w:p>
    <w:p w14:paraId="76712334" w14:textId="52B29CAE" w:rsidR="00906BCD" w:rsidRPr="00073AF2" w:rsidRDefault="00906BCD" w:rsidP="002559F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390C3F1B" w14:textId="77777777" w:rsidR="000B1045" w:rsidRPr="00073AF2" w:rsidRDefault="000B1045" w:rsidP="000B104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44FAA16C" w14:textId="6561D6FF" w:rsidR="000B1045" w:rsidRPr="00073AF2" w:rsidRDefault="00C5487A" w:rsidP="000B1045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9" w:name="_Ref25829873"/>
      <w:r w:rsidRPr="00073AF2">
        <w:rPr>
          <w:b/>
        </w:rPr>
        <w:t xml:space="preserve">Visualizar </w:t>
      </w:r>
      <w:r w:rsidR="00890DB6" w:rsidRPr="00073AF2">
        <w:rPr>
          <w:b/>
        </w:rPr>
        <w:t xml:space="preserve">Julgamento do Pedido de </w:t>
      </w:r>
      <w:r w:rsidR="00487E5F" w:rsidRPr="00073AF2">
        <w:rPr>
          <w:b/>
        </w:rPr>
        <w:t>Impugnação</w:t>
      </w:r>
      <w:r w:rsidR="00890DB6" w:rsidRPr="00073AF2">
        <w:rPr>
          <w:b/>
        </w:rPr>
        <w:t xml:space="preserve"> – 1ª Instância</w:t>
      </w:r>
      <w:r w:rsidR="000B1045" w:rsidRPr="00073AF2">
        <w:rPr>
          <w:b/>
        </w:rPr>
        <w:t xml:space="preserve">: </w:t>
      </w:r>
      <w:r w:rsidR="000B1045" w:rsidRPr="00073AF2">
        <w:rPr>
          <w:color w:val="31849B" w:themeColor="accent5" w:themeShade="BF"/>
        </w:rPr>
        <w:t>[</w:t>
      </w:r>
      <w:r w:rsidR="002559F3" w:rsidRPr="00073AF2">
        <w:rPr>
          <w:color w:val="31849B" w:themeColor="accent5" w:themeShade="BF"/>
        </w:rPr>
        <w:fldChar w:fldCharType="begin"/>
      </w:r>
      <w:r w:rsidR="002559F3" w:rsidRPr="00073AF2">
        <w:rPr>
          <w:color w:val="31849B" w:themeColor="accent5" w:themeShade="BF"/>
        </w:rPr>
        <w:instrText xml:space="preserve"> REF _Ref26538773 \r \h </w:instrText>
      </w:r>
      <w:r w:rsidR="007B7489" w:rsidRPr="00073AF2">
        <w:rPr>
          <w:color w:val="31849B" w:themeColor="accent5" w:themeShade="BF"/>
        </w:rPr>
        <w:instrText xml:space="preserve"> \* MERGEFORMAT </w:instrText>
      </w:r>
      <w:r w:rsidR="002559F3" w:rsidRPr="00073AF2">
        <w:rPr>
          <w:color w:val="31849B" w:themeColor="accent5" w:themeShade="BF"/>
        </w:rPr>
      </w:r>
      <w:r w:rsidR="002559F3" w:rsidRPr="00073AF2">
        <w:rPr>
          <w:color w:val="31849B" w:themeColor="accent5" w:themeShade="BF"/>
        </w:rPr>
        <w:fldChar w:fldCharType="separate"/>
      </w:r>
      <w:r w:rsidR="002559F3" w:rsidRPr="00073AF2">
        <w:rPr>
          <w:color w:val="31849B" w:themeColor="accent5" w:themeShade="BF"/>
        </w:rPr>
        <w:t>P02</w:t>
      </w:r>
      <w:r w:rsidR="002559F3" w:rsidRPr="00073AF2">
        <w:rPr>
          <w:color w:val="31849B" w:themeColor="accent5" w:themeShade="BF"/>
        </w:rPr>
        <w:fldChar w:fldCharType="end"/>
      </w:r>
      <w:r w:rsidR="000B1045" w:rsidRPr="00073AF2">
        <w:rPr>
          <w:color w:val="31849B" w:themeColor="accent5" w:themeShade="BF"/>
        </w:rPr>
        <w:t>]</w:t>
      </w:r>
      <w:bookmarkEnd w:id="29"/>
      <w:r w:rsidR="00890DB6" w:rsidRPr="00073AF2">
        <w:rPr>
          <w:color w:val="31849B" w:themeColor="accent5" w:themeShade="BF"/>
        </w:rPr>
        <w:t xml:space="preserve"> </w:t>
      </w:r>
    </w:p>
    <w:p w14:paraId="37E883E6" w14:textId="13224A3B" w:rsidR="008D1033" w:rsidRPr="00073AF2" w:rsidRDefault="008D1033" w:rsidP="008D103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073AF2">
        <w:rPr>
          <w:color w:val="auto"/>
        </w:rPr>
        <w:t xml:space="preserve">Ao </w:t>
      </w:r>
      <w:r w:rsidR="002559F3" w:rsidRPr="00073AF2">
        <w:rPr>
          <w:color w:val="auto"/>
        </w:rPr>
        <w:t xml:space="preserve">julgar </w:t>
      </w:r>
      <w:r w:rsidR="002559F3" w:rsidRPr="00073AF2">
        <w:rPr>
          <w:color w:val="000000" w:themeColor="text1"/>
        </w:rPr>
        <w:t>um</w:t>
      </w:r>
      <w:r w:rsidRPr="00073AF2">
        <w:rPr>
          <w:color w:val="000000" w:themeColor="text1"/>
        </w:rPr>
        <w:t xml:space="preserve"> pedido de Impugnação</w:t>
      </w:r>
      <w:r w:rsidR="001040A6" w:rsidRPr="00073AF2">
        <w:rPr>
          <w:color w:val="000000" w:themeColor="text1"/>
        </w:rPr>
        <w:t xml:space="preserve"> com sucesso</w:t>
      </w:r>
      <w:r w:rsidRPr="00073AF2">
        <w:rPr>
          <w:color w:val="000000" w:themeColor="text1"/>
        </w:rPr>
        <w:t>, acionando as opções</w:t>
      </w:r>
      <w:r w:rsidRPr="00073AF2">
        <w:rPr>
          <w:noProof/>
        </w:rPr>
        <w:t xml:space="preserve"> </w:t>
      </w:r>
      <w:r w:rsidR="002559F3" w:rsidRPr="00073AF2">
        <w:rPr>
          <w:noProof/>
        </w:rPr>
        <w:drawing>
          <wp:inline distT="0" distB="0" distL="0" distR="0" wp14:anchorId="1EBB63D3" wp14:editId="15F16AD9">
            <wp:extent cx="584200" cy="152187"/>
            <wp:effectExtent l="0" t="0" r="6350" b="63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523" cy="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AF2">
        <w:rPr>
          <w:color w:val="000000" w:themeColor="text1"/>
        </w:rPr>
        <w:t xml:space="preserve"> , o sistema deve fechar a pop-up</w:t>
      </w:r>
      <w:r w:rsidR="001040A6" w:rsidRPr="00073AF2">
        <w:rPr>
          <w:color w:val="000000" w:themeColor="text1"/>
        </w:rPr>
        <w:t xml:space="preserve"> </w:t>
      </w:r>
      <w:r w:rsidRPr="00073AF2">
        <w:rPr>
          <w:color w:val="31849B" w:themeColor="accent5" w:themeShade="BF"/>
        </w:rPr>
        <w:t>[</w:t>
      </w:r>
      <w:r w:rsidR="002559F3" w:rsidRPr="00073AF2">
        <w:rPr>
          <w:color w:val="31849B" w:themeColor="accent5" w:themeShade="BF"/>
        </w:rPr>
        <w:fldChar w:fldCharType="begin"/>
      </w:r>
      <w:r w:rsidR="002559F3" w:rsidRPr="00073AF2">
        <w:rPr>
          <w:color w:val="31849B" w:themeColor="accent5" w:themeShade="BF"/>
        </w:rPr>
        <w:instrText xml:space="preserve"> REF _Ref30063570 \r \h </w:instrText>
      </w:r>
      <w:r w:rsidR="007B7489" w:rsidRPr="00073AF2">
        <w:rPr>
          <w:color w:val="31849B" w:themeColor="accent5" w:themeShade="BF"/>
        </w:rPr>
        <w:instrText xml:space="preserve"> \* MERGEFORMAT </w:instrText>
      </w:r>
      <w:r w:rsidR="002559F3" w:rsidRPr="00073AF2">
        <w:rPr>
          <w:color w:val="31849B" w:themeColor="accent5" w:themeShade="BF"/>
        </w:rPr>
      </w:r>
      <w:r w:rsidR="002559F3" w:rsidRPr="00073AF2">
        <w:rPr>
          <w:color w:val="31849B" w:themeColor="accent5" w:themeShade="BF"/>
        </w:rPr>
        <w:fldChar w:fldCharType="separate"/>
      </w:r>
      <w:r w:rsidR="002559F3" w:rsidRPr="00073AF2">
        <w:rPr>
          <w:color w:val="31849B" w:themeColor="accent5" w:themeShade="BF"/>
        </w:rPr>
        <w:t>P01</w:t>
      </w:r>
      <w:r w:rsidR="002559F3"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</w:t>
      </w:r>
      <w:r w:rsidRPr="00073AF2">
        <w:rPr>
          <w:color w:val="000000" w:themeColor="text1"/>
        </w:rPr>
        <w:t>, e deve exibir a interface</w:t>
      </w:r>
      <w:r w:rsidR="00BB66AC" w:rsidRPr="00073AF2">
        <w:rPr>
          <w:color w:val="000000" w:themeColor="text1"/>
        </w:rPr>
        <w:t xml:space="preserve"> </w:t>
      </w:r>
      <w:r w:rsidR="00BB66AC" w:rsidRPr="00073AF2">
        <w:rPr>
          <w:color w:val="31849B" w:themeColor="accent5" w:themeShade="BF"/>
        </w:rPr>
        <w:t>[</w:t>
      </w:r>
      <w:r w:rsidR="00BB66AC" w:rsidRPr="00073AF2">
        <w:rPr>
          <w:color w:val="31849B" w:themeColor="accent5" w:themeShade="BF"/>
        </w:rPr>
        <w:fldChar w:fldCharType="begin"/>
      </w:r>
      <w:r w:rsidR="00BB66AC" w:rsidRPr="00073AF2">
        <w:rPr>
          <w:color w:val="31849B" w:themeColor="accent5" w:themeShade="BF"/>
        </w:rPr>
        <w:instrText xml:space="preserve"> REF _Ref26538773 \r \h </w:instrText>
      </w:r>
      <w:r w:rsidR="007B7489" w:rsidRPr="00073AF2">
        <w:rPr>
          <w:color w:val="31849B" w:themeColor="accent5" w:themeShade="BF"/>
        </w:rPr>
        <w:instrText xml:space="preserve"> \* MERGEFORMAT </w:instrText>
      </w:r>
      <w:r w:rsidR="00BB66AC" w:rsidRPr="00073AF2">
        <w:rPr>
          <w:color w:val="31849B" w:themeColor="accent5" w:themeShade="BF"/>
        </w:rPr>
      </w:r>
      <w:r w:rsidR="00BB66AC" w:rsidRPr="00073AF2">
        <w:rPr>
          <w:color w:val="31849B" w:themeColor="accent5" w:themeShade="BF"/>
        </w:rPr>
        <w:fldChar w:fldCharType="separate"/>
      </w:r>
      <w:r w:rsidR="00BB66AC" w:rsidRPr="00073AF2">
        <w:rPr>
          <w:color w:val="31849B" w:themeColor="accent5" w:themeShade="BF"/>
        </w:rPr>
        <w:t>P02</w:t>
      </w:r>
      <w:r w:rsidR="00BB66AC" w:rsidRPr="00073AF2">
        <w:rPr>
          <w:color w:val="31849B" w:themeColor="accent5" w:themeShade="BF"/>
        </w:rPr>
        <w:fldChar w:fldCharType="end"/>
      </w:r>
      <w:r w:rsidR="00BB66AC" w:rsidRPr="00073AF2">
        <w:rPr>
          <w:color w:val="31849B" w:themeColor="accent5" w:themeShade="BF"/>
        </w:rPr>
        <w:t>]</w:t>
      </w:r>
      <w:r w:rsidRPr="00073AF2">
        <w:rPr>
          <w:color w:val="auto"/>
        </w:rPr>
        <w:t xml:space="preserve">, com a nova Aba </w:t>
      </w:r>
      <w:r w:rsidRPr="00073AF2">
        <w:rPr>
          <w:color w:val="31849B" w:themeColor="accent5" w:themeShade="BF"/>
        </w:rPr>
        <w:t>Julgamento 1ª Instancia</w:t>
      </w:r>
      <w:r w:rsidR="001040A6" w:rsidRPr="00073AF2">
        <w:rPr>
          <w:color w:val="31849B" w:themeColor="accent5" w:themeShade="BF"/>
        </w:rPr>
        <w:t>,</w:t>
      </w:r>
      <w:r w:rsidR="001040A6" w:rsidRPr="00073AF2">
        <w:rPr>
          <w:color w:val="auto"/>
        </w:rPr>
        <w:t xml:space="preserve"> preenchida com as informações da análise do julgamento;</w:t>
      </w:r>
    </w:p>
    <w:p w14:paraId="6AB0287B" w14:textId="77777777" w:rsidR="008D1033" w:rsidRPr="00073AF2" w:rsidRDefault="008D1033" w:rsidP="008D103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2B6E9C48" w14:textId="51ADE312" w:rsidR="008D1033" w:rsidRPr="00073AF2" w:rsidRDefault="008D1033" w:rsidP="008D103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073AF2">
        <w:rPr>
          <w:color w:val="auto"/>
        </w:rPr>
        <w:t xml:space="preserve">O sistema deve validar se o pedido foi </w:t>
      </w:r>
      <w:r w:rsidRPr="00073AF2">
        <w:rPr>
          <w:color w:val="000000" w:themeColor="text1"/>
        </w:rPr>
        <w:t xml:space="preserve">julgado </w:t>
      </w:r>
      <w:r w:rsidRPr="00073AF2">
        <w:rPr>
          <w:color w:val="31849B" w:themeColor="accent5" w:themeShade="BF"/>
        </w:rPr>
        <w:t>Procedente</w:t>
      </w:r>
      <w:r w:rsidRPr="00073AF2">
        <w:rPr>
          <w:color w:val="000000" w:themeColor="text1"/>
        </w:rPr>
        <w:t xml:space="preserve"> ou </w:t>
      </w:r>
      <w:r w:rsidRPr="00073AF2">
        <w:rPr>
          <w:color w:val="31849B" w:themeColor="accent5" w:themeShade="BF"/>
        </w:rPr>
        <w:t>Improcedente</w:t>
      </w:r>
      <w:r w:rsidRPr="00073AF2">
        <w:rPr>
          <w:color w:val="000000" w:themeColor="text1"/>
        </w:rPr>
        <w:t xml:space="preserve">; Caso tenha sido </w:t>
      </w:r>
      <w:r w:rsidRPr="00073AF2">
        <w:rPr>
          <w:color w:val="31849B" w:themeColor="accent5" w:themeShade="BF"/>
        </w:rPr>
        <w:t>Procedente</w:t>
      </w:r>
      <w:r w:rsidRPr="00073AF2">
        <w:rPr>
          <w:color w:val="000000" w:themeColor="text1"/>
        </w:rPr>
        <w:t xml:space="preserve">, o sistema deve exibir no topo da interface a opção: </w:t>
      </w:r>
      <w:r w:rsidRPr="00073AF2">
        <w:rPr>
          <w:noProof/>
          <w:color w:val="000000" w:themeColor="text1"/>
        </w:rPr>
        <w:drawing>
          <wp:inline distT="0" distB="0" distL="0" distR="0" wp14:anchorId="16ECF91E" wp14:editId="1C1DA3A1">
            <wp:extent cx="457200" cy="410034"/>
            <wp:effectExtent l="0" t="0" r="0" b="9525"/>
            <wp:docPr id="117" name="Imagem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5" cy="41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3AF2">
        <w:rPr>
          <w:color w:val="000000" w:themeColor="text1"/>
        </w:rPr>
        <w:t xml:space="preserve">  </w:t>
      </w:r>
    </w:p>
    <w:p w14:paraId="02CBCA8C" w14:textId="77777777" w:rsidR="00374054" w:rsidRPr="00073AF2" w:rsidRDefault="00374054" w:rsidP="0037405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6014FEBD" w14:textId="2FDAAEF2" w:rsidR="00374054" w:rsidRPr="00073AF2" w:rsidRDefault="000E5275" w:rsidP="00FD22C6">
      <w:pPr>
        <w:pStyle w:val="PargrafodaLista"/>
        <w:widowControl/>
        <w:autoSpaceDE/>
        <w:autoSpaceDN/>
        <w:adjustRightInd/>
        <w:spacing w:after="200" w:line="276" w:lineRule="auto"/>
        <w:ind w:left="1985"/>
        <w:contextualSpacing/>
        <w:jc w:val="both"/>
        <w:rPr>
          <w:color w:val="000000" w:themeColor="text1"/>
        </w:rPr>
      </w:pPr>
      <w:r w:rsidRPr="00073AF2">
        <w:rPr>
          <w:noProof/>
          <w:color w:val="000000" w:themeColor="text1"/>
        </w:rPr>
        <w:drawing>
          <wp:inline distT="0" distB="0" distL="0" distR="0" wp14:anchorId="1FDBE1D2" wp14:editId="120B418D">
            <wp:extent cx="3009900" cy="884600"/>
            <wp:effectExtent l="0" t="0" r="0" b="0"/>
            <wp:docPr id="112" name="Imagem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767" cy="89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CC249" w14:textId="77777777" w:rsidR="00921CF0" w:rsidRPr="00073AF2" w:rsidRDefault="00921CF0" w:rsidP="00374054">
      <w:pPr>
        <w:pStyle w:val="PargrafodaLista"/>
        <w:widowControl/>
        <w:autoSpaceDE/>
        <w:autoSpaceDN/>
        <w:adjustRightInd/>
        <w:spacing w:after="200" w:line="276" w:lineRule="auto"/>
        <w:ind w:left="2410"/>
        <w:contextualSpacing/>
        <w:jc w:val="both"/>
        <w:rPr>
          <w:color w:val="000000" w:themeColor="text1"/>
        </w:rPr>
      </w:pPr>
    </w:p>
    <w:p w14:paraId="77F5E852" w14:textId="7C71CE14" w:rsidR="008D1033" w:rsidRPr="00073AF2" w:rsidRDefault="008D1033" w:rsidP="008D103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073AF2">
        <w:rPr>
          <w:color w:val="auto"/>
        </w:rPr>
        <w:t xml:space="preserve">Caso tenha sido </w:t>
      </w:r>
      <w:r w:rsidR="00276416" w:rsidRPr="00073AF2">
        <w:rPr>
          <w:color w:val="auto"/>
        </w:rPr>
        <w:t xml:space="preserve">julgado </w:t>
      </w:r>
      <w:r w:rsidR="00276416" w:rsidRPr="00073AF2">
        <w:rPr>
          <w:color w:val="31849B" w:themeColor="accent5" w:themeShade="BF"/>
        </w:rPr>
        <w:t>Improcedente</w:t>
      </w:r>
      <w:r w:rsidR="00276416" w:rsidRPr="00073AF2">
        <w:rPr>
          <w:color w:val="auto"/>
        </w:rPr>
        <w:t xml:space="preserve">, o sistema deve exibir no topo da interface a opção </w:t>
      </w:r>
      <w:r w:rsidR="00276416" w:rsidRPr="00073AF2">
        <w:rPr>
          <w:noProof/>
          <w:color w:val="000000" w:themeColor="text1"/>
        </w:rPr>
        <w:drawing>
          <wp:inline distT="0" distB="0" distL="0" distR="0" wp14:anchorId="34FBC6B5" wp14:editId="3A02E7E5">
            <wp:extent cx="569343" cy="412861"/>
            <wp:effectExtent l="0" t="0" r="2540" b="6350"/>
            <wp:docPr id="121" name="Imagem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57" cy="42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C62C4" w14:textId="77777777" w:rsidR="008D1033" w:rsidRPr="00073AF2" w:rsidRDefault="008D1033" w:rsidP="00374054">
      <w:pPr>
        <w:pStyle w:val="PargrafodaLista"/>
        <w:widowControl/>
        <w:autoSpaceDE/>
        <w:autoSpaceDN/>
        <w:adjustRightInd/>
        <w:spacing w:after="200" w:line="276" w:lineRule="auto"/>
        <w:ind w:left="2410"/>
        <w:contextualSpacing/>
        <w:jc w:val="both"/>
        <w:rPr>
          <w:color w:val="000000" w:themeColor="text1"/>
        </w:rPr>
      </w:pPr>
    </w:p>
    <w:p w14:paraId="77E67004" w14:textId="258684E3" w:rsidR="00226A43" w:rsidRPr="00073AF2" w:rsidRDefault="00E91520" w:rsidP="00226A4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567"/>
        <w:contextualSpacing/>
        <w:jc w:val="both"/>
        <w:rPr>
          <w:color w:val="auto"/>
        </w:rPr>
      </w:pPr>
      <w:r w:rsidRPr="00073AF2">
        <w:lastRenderedPageBreak/>
        <w:t xml:space="preserve">Campo </w:t>
      </w:r>
      <w:r w:rsidRPr="00073AF2">
        <w:rPr>
          <w:color w:val="31849B" w:themeColor="accent5" w:themeShade="BF"/>
        </w:rPr>
        <w:t>Descrição</w:t>
      </w:r>
      <w:r w:rsidRPr="00073AF2">
        <w:t>, o</w:t>
      </w:r>
      <w:r w:rsidR="00226A43" w:rsidRPr="00073AF2">
        <w:rPr>
          <w:color w:val="auto"/>
        </w:rPr>
        <w:t xml:space="preserve"> sistema deve exibir </w:t>
      </w:r>
      <w:r w:rsidR="00226A43" w:rsidRPr="00073AF2">
        <w:rPr>
          <w:color w:val="000000" w:themeColor="text1"/>
        </w:rPr>
        <w:t xml:space="preserve">a Descrição do Julgamento do Pedido de Impugnação conforme inclusão realizada pelo ator na interface </w:t>
      </w:r>
      <w:r w:rsidR="00226A43" w:rsidRPr="00073AF2">
        <w:rPr>
          <w:color w:val="31849B" w:themeColor="accent5" w:themeShade="BF"/>
        </w:rPr>
        <w:t>[</w:t>
      </w:r>
      <w:r w:rsidR="00FD22C6" w:rsidRPr="00073AF2">
        <w:rPr>
          <w:color w:val="31849B" w:themeColor="accent5" w:themeShade="BF"/>
        </w:rPr>
        <w:fldChar w:fldCharType="begin"/>
      </w:r>
      <w:r w:rsidR="00FD22C6" w:rsidRPr="00073AF2">
        <w:rPr>
          <w:color w:val="31849B" w:themeColor="accent5" w:themeShade="BF"/>
        </w:rPr>
        <w:instrText xml:space="preserve"> REF _Ref30063570 \r \h </w:instrText>
      </w:r>
      <w:r w:rsidR="007B7489" w:rsidRPr="00073AF2">
        <w:rPr>
          <w:color w:val="31849B" w:themeColor="accent5" w:themeShade="BF"/>
        </w:rPr>
        <w:instrText xml:space="preserve"> \* MERGEFORMAT </w:instrText>
      </w:r>
      <w:r w:rsidR="00FD22C6" w:rsidRPr="00073AF2">
        <w:rPr>
          <w:color w:val="31849B" w:themeColor="accent5" w:themeShade="BF"/>
        </w:rPr>
      </w:r>
      <w:r w:rsidR="00FD22C6" w:rsidRPr="00073AF2">
        <w:rPr>
          <w:color w:val="31849B" w:themeColor="accent5" w:themeShade="BF"/>
        </w:rPr>
        <w:fldChar w:fldCharType="separate"/>
      </w:r>
      <w:r w:rsidR="00FD22C6" w:rsidRPr="00073AF2">
        <w:rPr>
          <w:color w:val="31849B" w:themeColor="accent5" w:themeShade="BF"/>
        </w:rPr>
        <w:t>P01</w:t>
      </w:r>
      <w:r w:rsidR="00FD22C6" w:rsidRPr="00073AF2">
        <w:rPr>
          <w:color w:val="31849B" w:themeColor="accent5" w:themeShade="BF"/>
        </w:rPr>
        <w:fldChar w:fldCharType="end"/>
      </w:r>
      <w:r w:rsidR="00226A43" w:rsidRPr="00073AF2">
        <w:rPr>
          <w:color w:val="31849B" w:themeColor="accent5" w:themeShade="BF"/>
        </w:rPr>
        <w:t>]</w:t>
      </w:r>
      <w:r w:rsidR="00226A43" w:rsidRPr="00073AF2">
        <w:rPr>
          <w:color w:val="000000" w:themeColor="text1"/>
        </w:rPr>
        <w:t xml:space="preserve">, o sistema deve exibir o campo </w:t>
      </w:r>
      <w:r w:rsidR="00226A43" w:rsidRPr="00073AF2">
        <w:rPr>
          <w:b/>
          <w:color w:val="000000" w:themeColor="text1"/>
        </w:rPr>
        <w:t xml:space="preserve">desabilitado para edição </w:t>
      </w:r>
      <w:r w:rsidR="00226A43" w:rsidRPr="00073AF2">
        <w:rPr>
          <w:color w:val="000000" w:themeColor="text1"/>
        </w:rPr>
        <w:t xml:space="preserve">para os assessores </w:t>
      </w:r>
      <w:r w:rsidR="00226A43" w:rsidRPr="00073AF2">
        <w:rPr>
          <w:color w:val="31849B" w:themeColor="accent5" w:themeShade="BF"/>
        </w:rPr>
        <w:t>CE/UF;</w:t>
      </w:r>
    </w:p>
    <w:p w14:paraId="532863CA" w14:textId="2CAAC86E" w:rsidR="002B6C7D" w:rsidRPr="00073AF2" w:rsidRDefault="00FD22C6" w:rsidP="00FD22C6">
      <w:pPr>
        <w:pStyle w:val="PargrafodaLista"/>
        <w:widowControl/>
        <w:autoSpaceDE/>
        <w:autoSpaceDN/>
        <w:adjustRightInd/>
        <w:spacing w:after="200" w:line="276" w:lineRule="auto"/>
        <w:ind w:left="1985"/>
        <w:contextualSpacing/>
        <w:jc w:val="both"/>
        <w:rPr>
          <w:color w:val="000000" w:themeColor="text1"/>
        </w:rPr>
      </w:pPr>
      <w:r w:rsidRPr="00073AF2">
        <w:rPr>
          <w:noProof/>
          <w:color w:val="000000" w:themeColor="text1"/>
        </w:rPr>
        <w:drawing>
          <wp:inline distT="0" distB="0" distL="0" distR="0" wp14:anchorId="43891E0C" wp14:editId="04391DB3">
            <wp:extent cx="3218688" cy="1210648"/>
            <wp:effectExtent l="0" t="0" r="1270" b="889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345" cy="122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842D2" w14:textId="77777777" w:rsidR="00226A43" w:rsidRPr="00073AF2" w:rsidRDefault="00226A43" w:rsidP="002B6C7D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7BD31ED6" w14:textId="77777777" w:rsidR="00CC76F8" w:rsidRPr="00073AF2" w:rsidRDefault="00CC76F8" w:rsidP="00226A43">
      <w:pPr>
        <w:pStyle w:val="PargrafodaLista"/>
        <w:widowControl/>
        <w:autoSpaceDE/>
        <w:autoSpaceDN/>
        <w:adjustRightInd/>
        <w:spacing w:before="60" w:after="200" w:line="276" w:lineRule="auto"/>
        <w:ind w:left="567"/>
        <w:contextualSpacing/>
        <w:jc w:val="both"/>
        <w:rPr>
          <w:color w:val="000000" w:themeColor="text1"/>
        </w:rPr>
      </w:pPr>
    </w:p>
    <w:p w14:paraId="71831E54" w14:textId="666A72BA" w:rsidR="00226A43" w:rsidRPr="00073AF2" w:rsidRDefault="001040A6" w:rsidP="00584FF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567"/>
        <w:contextualSpacing/>
        <w:jc w:val="both"/>
        <w:rPr>
          <w:color w:val="000000" w:themeColor="text1"/>
        </w:rPr>
      </w:pPr>
      <w:r w:rsidRPr="00073AF2">
        <w:rPr>
          <w:color w:val="auto"/>
        </w:rPr>
        <w:t xml:space="preserve">Nessa interface, </w:t>
      </w:r>
      <w:r w:rsidR="00226A43" w:rsidRPr="00073AF2">
        <w:rPr>
          <w:color w:val="000000" w:themeColor="text1"/>
        </w:rPr>
        <w:t>o sistema deve permitir que o ator realize o download</w:t>
      </w:r>
      <w:r w:rsidR="00B01EAD" w:rsidRPr="00073AF2">
        <w:rPr>
          <w:color w:val="000000" w:themeColor="text1"/>
        </w:rPr>
        <w:t xml:space="preserve">, campo </w:t>
      </w:r>
      <w:r w:rsidR="00B01EAD" w:rsidRPr="00073AF2">
        <w:rPr>
          <w:color w:val="31849B" w:themeColor="accent5" w:themeShade="BF"/>
        </w:rPr>
        <w:t>Documento</w:t>
      </w:r>
      <w:r w:rsidR="00226A43" w:rsidRPr="00073AF2">
        <w:rPr>
          <w:color w:val="000000" w:themeColor="text1"/>
        </w:rPr>
        <w:t>:</w:t>
      </w:r>
    </w:p>
    <w:p w14:paraId="0B1FEEB3" w14:textId="77777777" w:rsidR="00854A46" w:rsidRPr="00073AF2" w:rsidRDefault="00854A46" w:rsidP="00854A46">
      <w:pPr>
        <w:pStyle w:val="PargrafodaLista"/>
        <w:rPr>
          <w:color w:val="000000" w:themeColor="text1"/>
        </w:rPr>
      </w:pPr>
    </w:p>
    <w:p w14:paraId="10904E7E" w14:textId="55884F93" w:rsidR="00854A46" w:rsidRPr="00073AF2" w:rsidRDefault="00854A46" w:rsidP="00854A46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073AF2">
        <w:rPr>
          <w:noProof/>
          <w:color w:val="000000" w:themeColor="text1"/>
        </w:rPr>
        <w:drawing>
          <wp:inline distT="0" distB="0" distL="0" distR="0" wp14:anchorId="2B1EAA9F" wp14:editId="381AA249">
            <wp:extent cx="4686300" cy="491389"/>
            <wp:effectExtent l="0" t="0" r="0" b="444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71" cy="4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7C14D" w14:textId="77777777" w:rsidR="00073AF2" w:rsidRPr="00073AF2" w:rsidRDefault="00073AF2" w:rsidP="00073AF2">
      <w:pPr>
        <w:pStyle w:val="PargrafodaLista"/>
        <w:widowControl/>
        <w:autoSpaceDE/>
        <w:autoSpaceDN/>
        <w:adjustRightInd/>
        <w:spacing w:before="60" w:after="200" w:line="276" w:lineRule="auto"/>
        <w:ind w:left="567"/>
        <w:contextualSpacing/>
        <w:jc w:val="both"/>
        <w:rPr>
          <w:color w:val="000000" w:themeColor="text1"/>
        </w:rPr>
      </w:pPr>
    </w:p>
    <w:p w14:paraId="0FCF7EDE" w14:textId="77777777" w:rsidR="00073AF2" w:rsidRPr="00073AF2" w:rsidRDefault="00073AF2" w:rsidP="00073AF2">
      <w:pPr>
        <w:pStyle w:val="PargrafodaLista"/>
        <w:widowControl/>
        <w:autoSpaceDE/>
        <w:autoSpaceDN/>
        <w:adjustRightInd/>
        <w:spacing w:before="60" w:after="200" w:line="276" w:lineRule="auto"/>
        <w:ind w:left="567"/>
        <w:contextualSpacing/>
        <w:jc w:val="both"/>
        <w:rPr>
          <w:color w:val="000000" w:themeColor="text1"/>
        </w:rPr>
      </w:pPr>
    </w:p>
    <w:p w14:paraId="76F9746F" w14:textId="77777777" w:rsidR="007B3EF5" w:rsidRPr="00073AF2" w:rsidRDefault="007B3EF5" w:rsidP="008C2F8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0CC771CD" w14:textId="77777777" w:rsidR="00073AF2" w:rsidRPr="00073AF2" w:rsidRDefault="00073AF2" w:rsidP="00073AF2">
      <w:pPr>
        <w:pStyle w:val="PargrafodaLista"/>
        <w:widowControl/>
        <w:autoSpaceDE/>
        <w:autoSpaceDN/>
        <w:adjustRightInd/>
        <w:spacing w:before="60" w:after="200" w:line="276" w:lineRule="auto"/>
        <w:ind w:left="567"/>
        <w:contextualSpacing/>
        <w:jc w:val="both"/>
        <w:rPr>
          <w:color w:val="000000" w:themeColor="text1"/>
        </w:rPr>
      </w:pPr>
    </w:p>
    <w:p w14:paraId="39313E74" w14:textId="1865BCE1" w:rsidR="008F027F" w:rsidRPr="00073AF2" w:rsidRDefault="008F027F" w:rsidP="008F027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bookmarkStart w:id="30" w:name="_Ref26548553"/>
      <w:r w:rsidRPr="00073AF2">
        <w:rPr>
          <w:b/>
        </w:rPr>
        <w:t xml:space="preserve">Gerar PDF </w:t>
      </w:r>
      <w:bookmarkEnd w:id="30"/>
    </w:p>
    <w:p w14:paraId="022999F5" w14:textId="34A4CEEF" w:rsidR="009A2368" w:rsidRPr="00073AF2" w:rsidRDefault="009A2368" w:rsidP="007A2422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567"/>
        <w:contextualSpacing/>
        <w:jc w:val="both"/>
        <w:rPr>
          <w:b/>
        </w:rPr>
      </w:pPr>
      <w:r w:rsidRPr="00073AF2">
        <w:rPr>
          <w:color w:val="auto"/>
        </w:rPr>
        <w:t>Ao acionar a opção</w:t>
      </w:r>
      <w:r w:rsidR="00145208" w:rsidRPr="00073AF2">
        <w:rPr>
          <w:noProof/>
        </w:rPr>
        <w:drawing>
          <wp:inline distT="0" distB="0" distL="0" distR="0" wp14:anchorId="2BF47FA3" wp14:editId="5DD14D34">
            <wp:extent cx="438150" cy="127205"/>
            <wp:effectExtent l="0" t="0" r="0" b="635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027" cy="12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208" w:rsidRPr="00073AF2">
        <w:t xml:space="preserve"> na interface</w:t>
      </w:r>
      <w:r w:rsidR="00E86046" w:rsidRPr="00073AF2">
        <w:t xml:space="preserve"> </w:t>
      </w:r>
      <w:r w:rsidR="00E86046" w:rsidRPr="00073AF2">
        <w:rPr>
          <w:color w:val="31849B" w:themeColor="accent5" w:themeShade="BF"/>
        </w:rPr>
        <w:t>[</w:t>
      </w:r>
      <w:r w:rsidR="00E86046" w:rsidRPr="00073AF2">
        <w:rPr>
          <w:color w:val="31849B" w:themeColor="accent5" w:themeShade="BF"/>
        </w:rPr>
        <w:fldChar w:fldCharType="begin"/>
      </w:r>
      <w:r w:rsidR="00E86046" w:rsidRPr="00073AF2">
        <w:rPr>
          <w:color w:val="31849B" w:themeColor="accent5" w:themeShade="BF"/>
        </w:rPr>
        <w:instrText xml:space="preserve"> REF _Ref26538773 \r \h </w:instrText>
      </w:r>
      <w:r w:rsidR="007B7489" w:rsidRPr="00073AF2">
        <w:rPr>
          <w:color w:val="31849B" w:themeColor="accent5" w:themeShade="BF"/>
        </w:rPr>
        <w:instrText xml:space="preserve"> \* MERGEFORMAT </w:instrText>
      </w:r>
      <w:r w:rsidR="00E86046" w:rsidRPr="00073AF2">
        <w:rPr>
          <w:color w:val="31849B" w:themeColor="accent5" w:themeShade="BF"/>
        </w:rPr>
      </w:r>
      <w:r w:rsidR="00E86046" w:rsidRPr="00073AF2">
        <w:rPr>
          <w:color w:val="31849B" w:themeColor="accent5" w:themeShade="BF"/>
        </w:rPr>
        <w:fldChar w:fldCharType="separate"/>
      </w:r>
      <w:r w:rsidR="00E86046" w:rsidRPr="00073AF2">
        <w:rPr>
          <w:color w:val="31849B" w:themeColor="accent5" w:themeShade="BF"/>
        </w:rPr>
        <w:t>P02</w:t>
      </w:r>
      <w:r w:rsidR="00E86046" w:rsidRPr="00073AF2">
        <w:rPr>
          <w:color w:val="31849B" w:themeColor="accent5" w:themeShade="BF"/>
        </w:rPr>
        <w:fldChar w:fldCharType="end"/>
      </w:r>
      <w:r w:rsidR="00E86046" w:rsidRPr="00073AF2">
        <w:rPr>
          <w:color w:val="31849B" w:themeColor="accent5" w:themeShade="BF"/>
        </w:rPr>
        <w:t>]</w:t>
      </w:r>
      <w:r w:rsidR="00145208" w:rsidRPr="00073AF2">
        <w:t>, o sistema deve gerar um arquivo em PDF, com</w:t>
      </w:r>
      <w:r w:rsidR="007F6583" w:rsidRPr="00073AF2">
        <w:t xml:space="preserve"> o</w:t>
      </w:r>
      <w:r w:rsidR="00145208" w:rsidRPr="00073AF2">
        <w:t xml:space="preserve"> seguinte Template</w:t>
      </w:r>
    </w:p>
    <w:p w14:paraId="30688A43" w14:textId="77777777" w:rsidR="00921CF0" w:rsidRPr="00073AF2" w:rsidRDefault="00921CF0" w:rsidP="00921CF0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0BF51069" w14:textId="7E894423" w:rsidR="008F027F" w:rsidRPr="00073AF2" w:rsidRDefault="00B01EAD" w:rsidP="007F6583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</w:pPr>
      <w:r w:rsidRPr="00073AF2">
        <w:rPr>
          <w:noProof/>
        </w:rPr>
        <w:drawing>
          <wp:inline distT="0" distB="0" distL="0" distR="0" wp14:anchorId="7307E8B9" wp14:editId="343F8F3F">
            <wp:extent cx="3530010" cy="3956523"/>
            <wp:effectExtent l="0" t="0" r="0" b="635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oncluida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147" cy="398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4C82" w14:textId="77777777" w:rsidR="008F027F" w:rsidRPr="00073AF2" w:rsidRDefault="008F027F" w:rsidP="008F027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08280C86" w14:textId="1184A60F" w:rsidR="008D7464" w:rsidRPr="00073AF2" w:rsidRDefault="008D7464" w:rsidP="008F027F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  <w:r w:rsidRPr="00073AF2">
        <w:rPr>
          <w:b/>
        </w:rPr>
        <w:t xml:space="preserve">Julgamento de Pedido de </w:t>
      </w:r>
      <w:r w:rsidR="00487E5F" w:rsidRPr="00073AF2">
        <w:rPr>
          <w:b/>
        </w:rPr>
        <w:t>Impugnação</w:t>
      </w:r>
      <w:r w:rsidRPr="00073AF2">
        <w:rPr>
          <w:b/>
        </w:rPr>
        <w:t xml:space="preserve"> de Candidatura (1ª Instância) </w:t>
      </w:r>
    </w:p>
    <w:p w14:paraId="2757238C" w14:textId="77777777" w:rsidR="008D7464" w:rsidRPr="00073AF2" w:rsidRDefault="008D7464" w:rsidP="008D746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</w:p>
    <w:p w14:paraId="6F1AF230" w14:textId="77777777" w:rsidR="008F027F" w:rsidRPr="00073AF2" w:rsidRDefault="008F027F" w:rsidP="008F027F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  <w:r w:rsidRPr="00073AF2">
        <w:rPr>
          <w:b/>
        </w:rPr>
        <w:t xml:space="preserve">Chapa </w:t>
      </w:r>
      <w:r w:rsidRPr="00073AF2">
        <w:t xml:space="preserve">&lt;nº chapa conforme sorteio&gt; </w:t>
      </w:r>
      <w:r w:rsidRPr="00073AF2">
        <w:rPr>
          <w:b/>
        </w:rPr>
        <w:t>- UF (ou IES)</w:t>
      </w:r>
    </w:p>
    <w:p w14:paraId="77CA08E8" w14:textId="77777777" w:rsidR="008F027F" w:rsidRPr="00073AF2" w:rsidRDefault="008F027F" w:rsidP="008F027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1CC494A9" w14:textId="3C22F673" w:rsidR="008F027F" w:rsidRPr="00073AF2" w:rsidRDefault="008F027F" w:rsidP="008F027F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073AF2">
        <w:rPr>
          <w:b/>
        </w:rPr>
        <w:t>Situação da chapa</w:t>
      </w:r>
      <w:r w:rsidRPr="00073AF2">
        <w:t xml:space="preserve">: </w:t>
      </w:r>
      <w:r w:rsidR="007B3EF5" w:rsidRPr="00073AF2">
        <w:t>&lt;</w:t>
      </w:r>
      <w:r w:rsidRPr="00073AF2">
        <w:t>Com Pendência ou Concluída</w:t>
      </w:r>
      <w:r w:rsidR="007B3EF5" w:rsidRPr="00073AF2">
        <w:t>&gt;</w:t>
      </w:r>
    </w:p>
    <w:p w14:paraId="3C87CBEB" w14:textId="77777777" w:rsidR="008F027F" w:rsidRPr="00073AF2" w:rsidRDefault="008F027F" w:rsidP="008F027F">
      <w:pPr>
        <w:pStyle w:val="PargrafodaLista"/>
      </w:pPr>
    </w:p>
    <w:p w14:paraId="40A6DCE0" w14:textId="0D949C87" w:rsidR="008F027F" w:rsidRPr="00073AF2" w:rsidRDefault="008F027F" w:rsidP="008F027F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073AF2">
        <w:rPr>
          <w:b/>
        </w:rPr>
        <w:t>Cadastrado por</w:t>
      </w:r>
      <w:r w:rsidRPr="00073AF2">
        <w:t xml:space="preserve">: &lt;nome do ator que cadastrou o pedido de </w:t>
      </w:r>
      <w:r w:rsidR="00487E5F" w:rsidRPr="00073AF2">
        <w:t>Impugnação</w:t>
      </w:r>
      <w:r w:rsidRPr="00073AF2">
        <w:t xml:space="preserve"> na HST0</w:t>
      </w:r>
      <w:r w:rsidR="00CC76F8" w:rsidRPr="00073AF2">
        <w:t>32</w:t>
      </w:r>
      <w:r w:rsidRPr="00073AF2">
        <w:t>&gt;</w:t>
      </w:r>
    </w:p>
    <w:p w14:paraId="7B837BD0" w14:textId="77777777" w:rsidR="00921CF0" w:rsidRPr="00073AF2" w:rsidRDefault="00921CF0" w:rsidP="00921CF0">
      <w:pPr>
        <w:pStyle w:val="PargrafodaLista"/>
      </w:pPr>
    </w:p>
    <w:p w14:paraId="1AE26D30" w14:textId="31A371D4" w:rsidR="00921CF0" w:rsidRPr="00073AF2" w:rsidRDefault="00921CF0" w:rsidP="008F027F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  <w:r w:rsidRPr="00073AF2">
        <w:rPr>
          <w:b/>
        </w:rPr>
        <w:t xml:space="preserve">Parecer </w:t>
      </w:r>
      <w:r w:rsidR="007B3EF5" w:rsidRPr="00073AF2">
        <w:rPr>
          <w:b/>
        </w:rPr>
        <w:t xml:space="preserve">da Comissão </w:t>
      </w:r>
      <w:r w:rsidRPr="00073AF2">
        <w:rPr>
          <w:b/>
        </w:rPr>
        <w:t>anexado por:</w:t>
      </w:r>
      <w:r w:rsidR="00C84127" w:rsidRPr="00073AF2">
        <w:t xml:space="preserve">&lt; nome completo do ator que incluiu o parecer do julgamento no sistema na interface </w:t>
      </w:r>
      <w:r w:rsidR="007B3EF5" w:rsidRPr="00073AF2">
        <w:rPr>
          <w:color w:val="31849B" w:themeColor="accent5" w:themeShade="BF"/>
        </w:rPr>
        <w:t>[</w:t>
      </w:r>
      <w:r w:rsidR="009024FB" w:rsidRPr="00073AF2">
        <w:rPr>
          <w:color w:val="31849B" w:themeColor="accent5" w:themeShade="BF"/>
        </w:rPr>
        <w:fldChar w:fldCharType="begin"/>
      </w:r>
      <w:r w:rsidR="009024FB" w:rsidRPr="00073AF2">
        <w:rPr>
          <w:color w:val="31849B" w:themeColor="accent5" w:themeShade="BF"/>
        </w:rPr>
        <w:instrText xml:space="preserve"> REF _Ref30063570 \r \h </w:instrText>
      </w:r>
      <w:r w:rsidR="007B7489" w:rsidRPr="00073AF2">
        <w:rPr>
          <w:color w:val="31849B" w:themeColor="accent5" w:themeShade="BF"/>
        </w:rPr>
        <w:instrText xml:space="preserve"> \* MERGEFORMAT </w:instrText>
      </w:r>
      <w:r w:rsidR="009024FB" w:rsidRPr="00073AF2">
        <w:rPr>
          <w:color w:val="31849B" w:themeColor="accent5" w:themeShade="BF"/>
        </w:rPr>
      </w:r>
      <w:r w:rsidR="009024FB" w:rsidRPr="00073AF2">
        <w:rPr>
          <w:color w:val="31849B" w:themeColor="accent5" w:themeShade="BF"/>
        </w:rPr>
        <w:fldChar w:fldCharType="separate"/>
      </w:r>
      <w:r w:rsidR="009024FB" w:rsidRPr="00073AF2">
        <w:rPr>
          <w:color w:val="31849B" w:themeColor="accent5" w:themeShade="BF"/>
        </w:rPr>
        <w:t>P01</w:t>
      </w:r>
      <w:r w:rsidR="009024FB" w:rsidRPr="00073AF2">
        <w:rPr>
          <w:color w:val="31849B" w:themeColor="accent5" w:themeShade="BF"/>
        </w:rPr>
        <w:fldChar w:fldCharType="end"/>
      </w:r>
      <w:r w:rsidR="007B3EF5" w:rsidRPr="00073AF2">
        <w:rPr>
          <w:color w:val="31849B" w:themeColor="accent5" w:themeShade="BF"/>
        </w:rPr>
        <w:t>]</w:t>
      </w:r>
      <w:r w:rsidR="00C84127" w:rsidRPr="00073AF2">
        <w:t>&gt;</w:t>
      </w:r>
    </w:p>
    <w:p w14:paraId="3B85A46A" w14:textId="77777777" w:rsidR="007B3EF5" w:rsidRPr="00073AF2" w:rsidRDefault="007B3EF5" w:rsidP="007B3EF5">
      <w:pPr>
        <w:pStyle w:val="PargrafodaLista"/>
        <w:rPr>
          <w:b/>
        </w:rPr>
      </w:pPr>
    </w:p>
    <w:p w14:paraId="5BE000A5" w14:textId="039D06E4" w:rsidR="007B3EF5" w:rsidRPr="00073AF2" w:rsidRDefault="007B3EF5" w:rsidP="008F027F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  <w:r w:rsidRPr="00073AF2">
        <w:rPr>
          <w:b/>
        </w:rPr>
        <w:t xml:space="preserve">Pedido Julgado: &lt;Procedente ou Improcedente&gt; </w:t>
      </w:r>
    </w:p>
    <w:p w14:paraId="0C083E66" w14:textId="77777777" w:rsidR="00ED114F" w:rsidRPr="00073AF2" w:rsidRDefault="00ED114F" w:rsidP="00ED114F">
      <w:pPr>
        <w:pStyle w:val="PargrafodaLista"/>
        <w:rPr>
          <w:b/>
        </w:rPr>
      </w:pPr>
    </w:p>
    <w:p w14:paraId="2448B06E" w14:textId="3D2B35B4" w:rsidR="00ED114F" w:rsidRPr="00073AF2" w:rsidRDefault="00ED114F" w:rsidP="008F027F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  <w:r w:rsidRPr="00073AF2">
        <w:rPr>
          <w:b/>
        </w:rPr>
        <w:t>Protocolo: &lt;número do protocolo gerado na HST032&gt;</w:t>
      </w:r>
    </w:p>
    <w:p w14:paraId="3DFC6EEC" w14:textId="77777777" w:rsidR="008F027F" w:rsidRPr="00073AF2" w:rsidRDefault="008F027F" w:rsidP="008F027F">
      <w:pPr>
        <w:pStyle w:val="PargrafodaLista"/>
      </w:pPr>
    </w:p>
    <w:p w14:paraId="18383239" w14:textId="39408E6B" w:rsidR="008F027F" w:rsidRPr="00073AF2" w:rsidRDefault="007B3EF5" w:rsidP="008F027F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073AF2">
        <w:rPr>
          <w:b/>
        </w:rPr>
        <w:t>Informações do Impugnado</w:t>
      </w:r>
      <w:r w:rsidR="008F027F" w:rsidRPr="00073AF2">
        <w:t xml:space="preserve">: &lt; nome do membro </w:t>
      </w:r>
      <w:r w:rsidRPr="00073AF2">
        <w:t>impugnado</w:t>
      </w:r>
      <w:r w:rsidR="008F027F" w:rsidRPr="00073AF2">
        <w:t>&gt;(</w:t>
      </w:r>
      <w:r w:rsidRPr="00073AF2">
        <w:t>&lt;cargo&gt;</w:t>
      </w:r>
      <w:r w:rsidR="008F027F" w:rsidRPr="00073AF2">
        <w:t>)</w:t>
      </w:r>
      <w:r w:rsidRPr="00073AF2">
        <w:t>. Registro</w:t>
      </w:r>
      <w:r w:rsidR="008F027F" w:rsidRPr="00073AF2">
        <w:t xml:space="preserve"> </w:t>
      </w:r>
      <w:r w:rsidR="00A15815" w:rsidRPr="00073AF2">
        <w:t>(</w:t>
      </w:r>
      <w:r w:rsidR="008F027F" w:rsidRPr="00073AF2">
        <w:t>&lt;</w:t>
      </w:r>
      <w:r w:rsidRPr="00073AF2">
        <w:t>número do registro do CAU</w:t>
      </w:r>
      <w:r w:rsidR="008F027F" w:rsidRPr="00073AF2">
        <w:t>&gt;</w:t>
      </w:r>
      <w:r w:rsidR="00A15815" w:rsidRPr="00073AF2">
        <w:t>)</w:t>
      </w:r>
    </w:p>
    <w:p w14:paraId="149C2BF5" w14:textId="3DDFB1EC" w:rsidR="007B3EF5" w:rsidRPr="00073AF2" w:rsidRDefault="007B3EF5" w:rsidP="007B3EF5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073AF2">
        <w:rPr>
          <w:b/>
        </w:rPr>
        <w:t>Informações do Impugnante</w:t>
      </w:r>
      <w:r w:rsidRPr="00073AF2">
        <w:t xml:space="preserve">: &lt; nome do membro impugnante. Registro </w:t>
      </w:r>
      <w:r w:rsidR="00A15815" w:rsidRPr="00073AF2">
        <w:t>(</w:t>
      </w:r>
      <w:r w:rsidRPr="00073AF2">
        <w:t>&lt;número do registro do CAU&gt;</w:t>
      </w:r>
      <w:r w:rsidR="00A15815" w:rsidRPr="00073AF2">
        <w:t>);</w:t>
      </w:r>
    </w:p>
    <w:p w14:paraId="7385640A" w14:textId="77777777" w:rsidR="008F027F" w:rsidRPr="00073AF2" w:rsidRDefault="008F027F" w:rsidP="008F027F">
      <w:pPr>
        <w:pStyle w:val="PargrafodaLista"/>
      </w:pPr>
    </w:p>
    <w:p w14:paraId="5F5BD196" w14:textId="6652A509" w:rsidR="008F027F" w:rsidRPr="00073AF2" w:rsidRDefault="007B3EF5" w:rsidP="008F027F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073AF2">
        <w:rPr>
          <w:b/>
        </w:rPr>
        <w:t>Descrição</w:t>
      </w:r>
      <w:r w:rsidR="008F027F" w:rsidRPr="00073AF2">
        <w:t xml:space="preserve">: </w:t>
      </w:r>
      <w:r w:rsidR="008D7464" w:rsidRPr="00073AF2">
        <w:t>&lt;</w:t>
      </w:r>
      <w:r w:rsidR="00C84127" w:rsidRPr="00073AF2">
        <w:t xml:space="preserve">texto do </w:t>
      </w:r>
      <w:r w:rsidR="008D7464" w:rsidRPr="00073AF2">
        <w:t xml:space="preserve">parecer que </w:t>
      </w:r>
      <w:r w:rsidR="008F027F" w:rsidRPr="00073AF2">
        <w:t xml:space="preserve">o ator que </w:t>
      </w:r>
      <w:r w:rsidR="008D7464" w:rsidRPr="00073AF2">
        <w:t>incluiu na</w:t>
      </w:r>
      <w:r w:rsidRPr="00073AF2">
        <w:t xml:space="preserve"> </w:t>
      </w:r>
      <w:r w:rsidR="009024FB" w:rsidRPr="00073AF2">
        <w:rPr>
          <w:color w:val="31849B" w:themeColor="accent5" w:themeShade="BF"/>
        </w:rPr>
        <w:t>[</w:t>
      </w:r>
      <w:r w:rsidR="009024FB" w:rsidRPr="00073AF2">
        <w:rPr>
          <w:color w:val="31849B" w:themeColor="accent5" w:themeShade="BF"/>
        </w:rPr>
        <w:fldChar w:fldCharType="begin"/>
      </w:r>
      <w:r w:rsidR="009024FB" w:rsidRPr="00073AF2">
        <w:rPr>
          <w:color w:val="31849B" w:themeColor="accent5" w:themeShade="BF"/>
        </w:rPr>
        <w:instrText xml:space="preserve"> REF _Ref30063570 \r \h </w:instrText>
      </w:r>
      <w:r w:rsidR="007B7489" w:rsidRPr="00073AF2">
        <w:rPr>
          <w:color w:val="31849B" w:themeColor="accent5" w:themeShade="BF"/>
        </w:rPr>
        <w:instrText xml:space="preserve"> \* MERGEFORMAT </w:instrText>
      </w:r>
      <w:r w:rsidR="009024FB" w:rsidRPr="00073AF2">
        <w:rPr>
          <w:color w:val="31849B" w:themeColor="accent5" w:themeShade="BF"/>
        </w:rPr>
      </w:r>
      <w:r w:rsidR="009024FB" w:rsidRPr="00073AF2">
        <w:rPr>
          <w:color w:val="31849B" w:themeColor="accent5" w:themeShade="BF"/>
        </w:rPr>
        <w:fldChar w:fldCharType="separate"/>
      </w:r>
      <w:r w:rsidR="009024FB" w:rsidRPr="00073AF2">
        <w:rPr>
          <w:color w:val="31849B" w:themeColor="accent5" w:themeShade="BF"/>
        </w:rPr>
        <w:t>P01</w:t>
      </w:r>
      <w:r w:rsidR="009024FB"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</w:t>
      </w:r>
      <w:r w:rsidR="008D7464" w:rsidRPr="00073AF2">
        <w:t>&gt;</w:t>
      </w:r>
    </w:p>
    <w:p w14:paraId="60844E5E" w14:textId="77777777" w:rsidR="008F027F" w:rsidRPr="00073AF2" w:rsidRDefault="008F027F" w:rsidP="008F027F">
      <w:pPr>
        <w:pStyle w:val="PargrafodaLista"/>
      </w:pPr>
    </w:p>
    <w:p w14:paraId="1D2E9297" w14:textId="0B922E01" w:rsidR="008F027F" w:rsidRPr="00073AF2" w:rsidRDefault="008F027F" w:rsidP="007A2422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073AF2">
        <w:rPr>
          <w:b/>
        </w:rPr>
        <w:t>Documento Anexado</w:t>
      </w:r>
      <w:r w:rsidRPr="00073AF2">
        <w:t xml:space="preserve">: exibe o nome do arquivo que o ator incluiu na </w:t>
      </w:r>
      <w:r w:rsidR="008D7464" w:rsidRPr="00073AF2">
        <w:t>interface</w:t>
      </w:r>
      <w:r w:rsidR="00A15815" w:rsidRPr="00073AF2">
        <w:t xml:space="preserve"> </w:t>
      </w:r>
      <w:r w:rsidR="009024FB" w:rsidRPr="00073AF2">
        <w:rPr>
          <w:color w:val="31849B" w:themeColor="accent5" w:themeShade="BF"/>
        </w:rPr>
        <w:t>[</w:t>
      </w:r>
      <w:r w:rsidR="009024FB" w:rsidRPr="00073AF2">
        <w:rPr>
          <w:color w:val="31849B" w:themeColor="accent5" w:themeShade="BF"/>
        </w:rPr>
        <w:fldChar w:fldCharType="begin"/>
      </w:r>
      <w:r w:rsidR="009024FB" w:rsidRPr="00073AF2">
        <w:rPr>
          <w:color w:val="31849B" w:themeColor="accent5" w:themeShade="BF"/>
        </w:rPr>
        <w:instrText xml:space="preserve"> REF _Ref30063570 \r \h </w:instrText>
      </w:r>
      <w:r w:rsidR="007B7489" w:rsidRPr="00073AF2">
        <w:rPr>
          <w:color w:val="31849B" w:themeColor="accent5" w:themeShade="BF"/>
        </w:rPr>
        <w:instrText xml:space="preserve"> \* MERGEFORMAT </w:instrText>
      </w:r>
      <w:r w:rsidR="009024FB" w:rsidRPr="00073AF2">
        <w:rPr>
          <w:color w:val="31849B" w:themeColor="accent5" w:themeShade="BF"/>
        </w:rPr>
      </w:r>
      <w:r w:rsidR="009024FB" w:rsidRPr="00073AF2">
        <w:rPr>
          <w:color w:val="31849B" w:themeColor="accent5" w:themeShade="BF"/>
        </w:rPr>
        <w:fldChar w:fldCharType="separate"/>
      </w:r>
      <w:r w:rsidR="009024FB" w:rsidRPr="00073AF2">
        <w:rPr>
          <w:color w:val="31849B" w:themeColor="accent5" w:themeShade="BF"/>
        </w:rPr>
        <w:t>P01</w:t>
      </w:r>
      <w:r w:rsidR="009024FB" w:rsidRPr="00073AF2">
        <w:rPr>
          <w:color w:val="31849B" w:themeColor="accent5" w:themeShade="BF"/>
        </w:rPr>
        <w:fldChar w:fldCharType="end"/>
      </w:r>
      <w:r w:rsidR="007B3EF5" w:rsidRPr="00073AF2">
        <w:rPr>
          <w:color w:val="31849B" w:themeColor="accent5" w:themeShade="BF"/>
        </w:rPr>
        <w:t>]</w:t>
      </w:r>
      <w:r w:rsidRPr="00073AF2">
        <w:t xml:space="preserve">. </w:t>
      </w:r>
    </w:p>
    <w:p w14:paraId="71093A4C" w14:textId="66DD8D24" w:rsidR="008F027F" w:rsidRPr="00073AF2" w:rsidRDefault="008F027F" w:rsidP="00A15815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</w:pPr>
      <w:r w:rsidRPr="00073AF2">
        <w:t xml:space="preserve">  </w:t>
      </w:r>
    </w:p>
    <w:p w14:paraId="0A0E566C" w14:textId="77777777" w:rsidR="008F027F" w:rsidRPr="00073AF2" w:rsidRDefault="008F027F" w:rsidP="008F027F">
      <w:pPr>
        <w:pStyle w:val="PargrafodaLista"/>
        <w:widowControl/>
        <w:numPr>
          <w:ilvl w:val="0"/>
          <w:numId w:val="22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073AF2">
        <w:rPr>
          <w:b/>
        </w:rPr>
        <w:t xml:space="preserve">Impresso em: </w:t>
      </w:r>
      <w:r w:rsidRPr="00073AF2">
        <w:t>no rodapé do documento o sistema de exibir as informações da data, hora e nome completo do ator que gerou o PDF;</w:t>
      </w:r>
    </w:p>
    <w:p w14:paraId="6316146C" w14:textId="77777777" w:rsidR="008F027F" w:rsidRPr="00073AF2" w:rsidRDefault="008F027F" w:rsidP="008F027F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611A4CFF" w14:textId="08E1F694" w:rsidR="008F027F" w:rsidRPr="00073AF2" w:rsidRDefault="00ED114F" w:rsidP="008F027F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</w:pPr>
      <w:r w:rsidRPr="00073AF2">
        <w:rPr>
          <w:noProof/>
        </w:rPr>
        <w:drawing>
          <wp:inline distT="0" distB="0" distL="0" distR="0" wp14:anchorId="072F4DB4" wp14:editId="3D108515">
            <wp:extent cx="3174670" cy="222574"/>
            <wp:effectExtent l="0" t="0" r="0" b="635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044" cy="23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090C" w14:textId="77777777" w:rsidR="00854A46" w:rsidRPr="00073AF2" w:rsidRDefault="00854A46" w:rsidP="008C2F8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bookmarkEnd w:id="26"/>
    <w:p w14:paraId="1C2C1DE2" w14:textId="6383158E" w:rsidR="00626053" w:rsidRPr="00073AF2" w:rsidRDefault="00626053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073AF2">
        <w:rPr>
          <w:b/>
        </w:rPr>
        <w:t>URL</w:t>
      </w:r>
    </w:p>
    <w:p w14:paraId="1DE2EA7B" w14:textId="4F1F05AD" w:rsidR="00145208" w:rsidRPr="00073AF2" w:rsidRDefault="00145208" w:rsidP="007A2422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567"/>
        <w:contextualSpacing/>
        <w:jc w:val="both"/>
        <w:rPr>
          <w:b/>
        </w:rPr>
      </w:pPr>
      <w:r w:rsidRPr="00073AF2">
        <w:rPr>
          <w:color w:val="auto"/>
        </w:rPr>
        <w:t>Caso o ator copie e cole a URL</w:t>
      </w:r>
      <w:r w:rsidRPr="00073AF2">
        <w:rPr>
          <w:color w:val="000000" w:themeColor="text1"/>
        </w:rPr>
        <w:t xml:space="preserve"> </w:t>
      </w:r>
      <w:r w:rsidRPr="00073AF2">
        <w:t xml:space="preserve">desta estória, o sistema deve validar primeiramente se o ator está </w:t>
      </w:r>
      <w:proofErr w:type="spellStart"/>
      <w:r w:rsidRPr="00073AF2">
        <w:t>logado</w:t>
      </w:r>
      <w:proofErr w:type="spellEnd"/>
      <w:r w:rsidRPr="00073AF2">
        <w:t xml:space="preserve"> no sistema eleitoral</w:t>
      </w:r>
    </w:p>
    <w:p w14:paraId="6E0B3AF9" w14:textId="095AD8C6" w:rsidR="00437BBB" w:rsidRPr="00073AF2" w:rsidRDefault="00437BBB" w:rsidP="004A55B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073AF2">
        <w:t xml:space="preserve">Caso não esteja </w:t>
      </w:r>
      <w:proofErr w:type="spellStart"/>
      <w:r w:rsidRPr="00073AF2">
        <w:t>logado</w:t>
      </w:r>
      <w:proofErr w:type="spellEnd"/>
      <w:r w:rsidRPr="00073AF2">
        <w:t xml:space="preserve">, o sistema deve exibir a mensagem </w:t>
      </w:r>
      <w:r w:rsidRPr="00073AF2">
        <w:rPr>
          <w:color w:val="31849B" w:themeColor="accent5" w:themeShade="BF"/>
        </w:rPr>
        <w:t>[</w:t>
      </w:r>
      <w:r w:rsidR="00971323" w:rsidRPr="00073AF2">
        <w:rPr>
          <w:color w:val="31849B" w:themeColor="accent5" w:themeShade="BF"/>
        </w:rPr>
        <w:fldChar w:fldCharType="begin"/>
      </w:r>
      <w:r w:rsidR="00971323" w:rsidRPr="00073AF2">
        <w:rPr>
          <w:color w:val="31849B" w:themeColor="accent5" w:themeShade="BF"/>
        </w:rPr>
        <w:instrText xml:space="preserve"> REF _Ref24548430 \r \h </w:instrText>
      </w:r>
      <w:r w:rsidR="007347D5" w:rsidRPr="00073AF2">
        <w:rPr>
          <w:color w:val="31849B" w:themeColor="accent5" w:themeShade="BF"/>
        </w:rPr>
        <w:instrText xml:space="preserve"> \* MERGEFORMAT </w:instrText>
      </w:r>
      <w:r w:rsidR="00971323" w:rsidRPr="00073AF2">
        <w:rPr>
          <w:color w:val="31849B" w:themeColor="accent5" w:themeShade="BF"/>
        </w:rPr>
      </w:r>
      <w:r w:rsidR="00971323" w:rsidRPr="00073AF2">
        <w:rPr>
          <w:color w:val="31849B" w:themeColor="accent5" w:themeShade="BF"/>
        </w:rPr>
        <w:fldChar w:fldCharType="separate"/>
      </w:r>
      <w:r w:rsidR="00BA4E07" w:rsidRPr="00073AF2">
        <w:rPr>
          <w:color w:val="31849B" w:themeColor="accent5" w:themeShade="BF"/>
        </w:rPr>
        <w:t>ME02</w:t>
      </w:r>
      <w:r w:rsidR="00971323"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];</w:t>
      </w:r>
    </w:p>
    <w:p w14:paraId="3FE252A0" w14:textId="77777777" w:rsidR="00437BBB" w:rsidRPr="00073AF2" w:rsidRDefault="00437BBB" w:rsidP="004B48CD">
      <w:pPr>
        <w:pStyle w:val="PargrafodaLista"/>
        <w:widowControl/>
        <w:autoSpaceDE/>
        <w:autoSpaceDN/>
        <w:adjustRightInd/>
        <w:spacing w:after="200" w:line="276" w:lineRule="auto"/>
        <w:ind w:left="1134" w:hanging="360"/>
        <w:contextualSpacing/>
        <w:jc w:val="both"/>
      </w:pPr>
    </w:p>
    <w:p w14:paraId="68889AD1" w14:textId="01FB86C7" w:rsidR="00437BBB" w:rsidRPr="00073AF2" w:rsidRDefault="00437BBB" w:rsidP="004A55B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073AF2">
        <w:t xml:space="preserve">Caso esteja </w:t>
      </w:r>
      <w:proofErr w:type="spellStart"/>
      <w:r w:rsidRPr="00073AF2">
        <w:t>logado</w:t>
      </w:r>
      <w:proofErr w:type="spellEnd"/>
      <w:r w:rsidRPr="00073AF2">
        <w:t xml:space="preserve">, o sistema </w:t>
      </w:r>
      <w:r w:rsidR="00846B53" w:rsidRPr="00073AF2">
        <w:t xml:space="preserve">deve </w:t>
      </w:r>
      <w:r w:rsidR="00971323" w:rsidRPr="00073AF2">
        <w:t xml:space="preserve">validar se o ator </w:t>
      </w:r>
      <w:proofErr w:type="spellStart"/>
      <w:r w:rsidR="00971323" w:rsidRPr="00073AF2">
        <w:t>logado</w:t>
      </w:r>
      <w:proofErr w:type="spellEnd"/>
      <w:r w:rsidR="00971323" w:rsidRPr="00073AF2">
        <w:t xml:space="preserve"> </w:t>
      </w:r>
      <w:r w:rsidR="00F73439" w:rsidRPr="00073AF2">
        <w:t>tem permissão de Assessor CEN/BR ou Assessor CE/UF</w:t>
      </w:r>
      <w:r w:rsidR="00971323" w:rsidRPr="00073AF2">
        <w:t xml:space="preserve">, caso </w:t>
      </w:r>
      <w:r w:rsidR="004C11DE" w:rsidRPr="00073AF2">
        <w:t>tenha permissão</w:t>
      </w:r>
      <w:r w:rsidR="00971323" w:rsidRPr="00073AF2">
        <w:t xml:space="preserve">, o sistema deve </w:t>
      </w:r>
      <w:r w:rsidRPr="00073AF2">
        <w:t xml:space="preserve">direciona para a interface </w:t>
      </w:r>
      <w:r w:rsidRPr="00073AF2">
        <w:rPr>
          <w:color w:val="31849B" w:themeColor="accent5" w:themeShade="BF"/>
        </w:rPr>
        <w:t>[</w:t>
      </w:r>
      <w:r w:rsidR="002F2F57" w:rsidRPr="00073AF2">
        <w:rPr>
          <w:color w:val="31849B" w:themeColor="accent5" w:themeShade="BF"/>
        </w:rPr>
        <w:fldChar w:fldCharType="begin"/>
      </w:r>
      <w:r w:rsidR="002F2F57" w:rsidRPr="00073AF2">
        <w:rPr>
          <w:color w:val="31849B" w:themeColor="accent5" w:themeShade="BF"/>
        </w:rPr>
        <w:instrText xml:space="preserve"> REF _Ref26538773 \r \h </w:instrText>
      </w:r>
      <w:r w:rsidR="007B7489" w:rsidRPr="00073AF2">
        <w:rPr>
          <w:color w:val="31849B" w:themeColor="accent5" w:themeShade="BF"/>
        </w:rPr>
        <w:instrText xml:space="preserve"> \* MERGEFORMAT </w:instrText>
      </w:r>
      <w:r w:rsidR="002F2F57" w:rsidRPr="00073AF2">
        <w:rPr>
          <w:color w:val="31849B" w:themeColor="accent5" w:themeShade="BF"/>
        </w:rPr>
      </w:r>
      <w:r w:rsidR="002F2F57" w:rsidRPr="00073AF2">
        <w:rPr>
          <w:color w:val="31849B" w:themeColor="accent5" w:themeShade="BF"/>
        </w:rPr>
        <w:fldChar w:fldCharType="separate"/>
      </w:r>
      <w:r w:rsidR="002F2F57" w:rsidRPr="00073AF2">
        <w:rPr>
          <w:color w:val="31849B" w:themeColor="accent5" w:themeShade="BF"/>
        </w:rPr>
        <w:t>P02</w:t>
      </w:r>
      <w:r w:rsidR="002F2F57"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</w:t>
      </w:r>
      <w:r w:rsidR="00F73439" w:rsidRPr="00073AF2">
        <w:rPr>
          <w:color w:val="auto"/>
        </w:rPr>
        <w:t>;</w:t>
      </w:r>
      <w:r w:rsidR="00971323" w:rsidRPr="00073AF2">
        <w:rPr>
          <w:color w:val="auto"/>
        </w:rPr>
        <w:t xml:space="preserve"> </w:t>
      </w:r>
      <w:r w:rsidR="004C11DE" w:rsidRPr="00073AF2">
        <w:rPr>
          <w:color w:val="auto"/>
        </w:rPr>
        <w:t xml:space="preserve">Caso o ator não tenha permissão, o sistema deve exibir a mensagem </w:t>
      </w:r>
      <w:r w:rsidR="004C11DE" w:rsidRPr="00073AF2">
        <w:rPr>
          <w:color w:val="31849B" w:themeColor="accent5" w:themeShade="BF"/>
        </w:rPr>
        <w:t>[</w:t>
      </w:r>
      <w:r w:rsidR="004C11DE" w:rsidRPr="00073AF2">
        <w:rPr>
          <w:color w:val="31849B" w:themeColor="accent5" w:themeShade="BF"/>
        </w:rPr>
        <w:fldChar w:fldCharType="begin"/>
      </w:r>
      <w:r w:rsidR="004C11DE" w:rsidRPr="00073AF2">
        <w:rPr>
          <w:color w:val="31849B" w:themeColor="accent5" w:themeShade="BF"/>
        </w:rPr>
        <w:instrText xml:space="preserve"> REF _Ref24551944 \r \h </w:instrText>
      </w:r>
      <w:r w:rsidR="007347D5" w:rsidRPr="00073AF2">
        <w:rPr>
          <w:color w:val="31849B" w:themeColor="accent5" w:themeShade="BF"/>
        </w:rPr>
        <w:instrText xml:space="preserve"> \* MERGEFORMAT </w:instrText>
      </w:r>
      <w:r w:rsidR="004C11DE" w:rsidRPr="00073AF2">
        <w:rPr>
          <w:color w:val="31849B" w:themeColor="accent5" w:themeShade="BF"/>
        </w:rPr>
      </w:r>
      <w:r w:rsidR="004C11DE" w:rsidRPr="00073AF2">
        <w:rPr>
          <w:color w:val="31849B" w:themeColor="accent5" w:themeShade="BF"/>
        </w:rPr>
        <w:fldChar w:fldCharType="separate"/>
      </w:r>
      <w:r w:rsidR="004C11DE" w:rsidRPr="00073AF2">
        <w:rPr>
          <w:color w:val="31849B" w:themeColor="accent5" w:themeShade="BF"/>
        </w:rPr>
        <w:t>ME04</w:t>
      </w:r>
      <w:r w:rsidR="004C11DE" w:rsidRPr="00073AF2">
        <w:rPr>
          <w:color w:val="31849B" w:themeColor="accent5" w:themeShade="BF"/>
        </w:rPr>
        <w:fldChar w:fldCharType="end"/>
      </w:r>
      <w:r w:rsidR="004C11DE" w:rsidRPr="00073AF2">
        <w:rPr>
          <w:color w:val="31849B" w:themeColor="accent5" w:themeShade="BF"/>
        </w:rPr>
        <w:t>]</w:t>
      </w:r>
    </w:p>
    <w:p w14:paraId="07A84A40" w14:textId="77777777" w:rsidR="00841B29" w:rsidRPr="00073AF2" w:rsidRDefault="00841B29" w:rsidP="00841B29">
      <w:pPr>
        <w:pStyle w:val="PargrafodaLista"/>
      </w:pPr>
    </w:p>
    <w:p w14:paraId="759670EE" w14:textId="77777777" w:rsidR="00841B29" w:rsidRPr="00073AF2" w:rsidRDefault="00841B29" w:rsidP="00841B29">
      <w:pPr>
        <w:pStyle w:val="PargrafodaLista"/>
      </w:pPr>
    </w:p>
    <w:p w14:paraId="0A03F8A1" w14:textId="1E79C709" w:rsidR="00CF653A" w:rsidRPr="00073AF2" w:rsidRDefault="00CF653A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073AF2">
        <w:rPr>
          <w:b/>
        </w:rPr>
        <w:t xml:space="preserve">Status da </w:t>
      </w:r>
      <w:r w:rsidR="00487E5F" w:rsidRPr="00073AF2">
        <w:rPr>
          <w:b/>
        </w:rPr>
        <w:t>Impugnação</w:t>
      </w:r>
    </w:p>
    <w:p w14:paraId="6455D675" w14:textId="3558A342" w:rsidR="00145208" w:rsidRPr="00073AF2" w:rsidRDefault="00145208" w:rsidP="0014520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567"/>
        <w:contextualSpacing/>
        <w:jc w:val="both"/>
        <w:rPr>
          <w:color w:val="000000" w:themeColor="text1"/>
        </w:rPr>
      </w:pPr>
      <w:r w:rsidRPr="00073AF2">
        <w:rPr>
          <w:color w:val="000000" w:themeColor="text1"/>
        </w:rPr>
        <w:t xml:space="preserve">Ao julgar um pedido de </w:t>
      </w:r>
      <w:r w:rsidRPr="00073AF2">
        <w:t>Impugnação, o sistema deve atualizar o status da Impugnação na HST035 e HST036:</w:t>
      </w:r>
    </w:p>
    <w:p w14:paraId="66D2CDBF" w14:textId="57041F5A" w:rsidR="00CF653A" w:rsidRPr="00073AF2" w:rsidRDefault="0064451E" w:rsidP="00CF653A">
      <w:pPr>
        <w:pStyle w:val="PargrafodaLista"/>
        <w:numPr>
          <w:ilvl w:val="0"/>
          <w:numId w:val="11"/>
        </w:numPr>
        <w:spacing w:before="60" w:after="60"/>
        <w:ind w:left="1560"/>
        <w:jc w:val="both"/>
      </w:pPr>
      <w:r w:rsidRPr="00073AF2">
        <w:rPr>
          <w:noProof/>
        </w:rPr>
        <w:drawing>
          <wp:inline distT="0" distB="0" distL="0" distR="0" wp14:anchorId="45C0F5F2" wp14:editId="35F861DF">
            <wp:extent cx="566382" cy="80912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4792" cy="8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53A" w:rsidRPr="00073AF2">
        <w:t xml:space="preserve">: para registro o qual não existe uma análise pela parte competente </w:t>
      </w:r>
      <w:proofErr w:type="spellStart"/>
      <w:r w:rsidR="00CF653A" w:rsidRPr="00073AF2">
        <w:t>em</w:t>
      </w:r>
      <w:proofErr w:type="spellEnd"/>
      <w:r w:rsidR="00CF653A" w:rsidRPr="00073AF2">
        <w:t xml:space="preserve"> julgar </w:t>
      </w:r>
      <w:r w:rsidR="00382051" w:rsidRPr="00073AF2">
        <w:t>os pedido de</w:t>
      </w:r>
      <w:r w:rsidR="00CF653A" w:rsidRPr="00073AF2">
        <w:t xml:space="preserve"> </w:t>
      </w:r>
      <w:r w:rsidR="00487E5F" w:rsidRPr="00073AF2">
        <w:t>Impugnação</w:t>
      </w:r>
      <w:r w:rsidR="00CF653A" w:rsidRPr="00073AF2">
        <w:t>;</w:t>
      </w:r>
      <w:r w:rsidR="00A073BE" w:rsidRPr="00073AF2">
        <w:t xml:space="preserve">  </w:t>
      </w:r>
    </w:p>
    <w:p w14:paraId="402C0B2D" w14:textId="77777777" w:rsidR="00CF653A" w:rsidRPr="00073AF2" w:rsidRDefault="00CF653A" w:rsidP="00CF653A">
      <w:pPr>
        <w:pStyle w:val="PargrafodaLista"/>
        <w:ind w:left="1560"/>
      </w:pPr>
    </w:p>
    <w:p w14:paraId="74B5A1AC" w14:textId="04C45260" w:rsidR="00CF653A" w:rsidRPr="00073AF2" w:rsidRDefault="00382051" w:rsidP="00CF653A">
      <w:pPr>
        <w:pStyle w:val="PargrafodaLista"/>
        <w:numPr>
          <w:ilvl w:val="0"/>
          <w:numId w:val="11"/>
        </w:numPr>
        <w:spacing w:before="60" w:after="60"/>
        <w:ind w:left="1560"/>
        <w:jc w:val="both"/>
      </w:pPr>
      <w:r w:rsidRPr="00073AF2">
        <w:rPr>
          <w:noProof/>
        </w:rPr>
        <w:drawing>
          <wp:inline distT="0" distB="0" distL="0" distR="0" wp14:anchorId="484CF578" wp14:editId="08E57AC0">
            <wp:extent cx="477672" cy="8083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641" cy="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53A" w:rsidRPr="00073AF2">
        <w:t xml:space="preserve">: para </w:t>
      </w:r>
      <w:r w:rsidRPr="00073AF2">
        <w:t xml:space="preserve">pedido </w:t>
      </w:r>
      <w:r w:rsidR="00E857E5" w:rsidRPr="00073AF2">
        <w:t xml:space="preserve">de impugnação </w:t>
      </w:r>
      <w:r w:rsidR="00CF653A" w:rsidRPr="00073AF2">
        <w:t xml:space="preserve">que foram julgados como </w:t>
      </w:r>
      <w:r w:rsidRPr="00073AF2">
        <w:t>Procedente</w:t>
      </w:r>
      <w:r w:rsidR="00CF653A" w:rsidRPr="00073AF2">
        <w:t xml:space="preserve">;  </w:t>
      </w:r>
    </w:p>
    <w:p w14:paraId="77084C00" w14:textId="77777777" w:rsidR="00CF653A" w:rsidRPr="00073AF2" w:rsidRDefault="00CF653A" w:rsidP="00CF653A">
      <w:pPr>
        <w:pStyle w:val="PargrafodaLista"/>
        <w:ind w:left="1560"/>
      </w:pPr>
    </w:p>
    <w:p w14:paraId="14589A68" w14:textId="420C3F71" w:rsidR="00CF653A" w:rsidRPr="00073AF2" w:rsidRDefault="00382051" w:rsidP="00CF653A">
      <w:pPr>
        <w:pStyle w:val="PargrafodaLista"/>
        <w:numPr>
          <w:ilvl w:val="0"/>
          <w:numId w:val="11"/>
        </w:numPr>
        <w:spacing w:before="60" w:after="60"/>
        <w:ind w:left="1560"/>
        <w:jc w:val="both"/>
      </w:pPr>
      <w:r w:rsidRPr="00073AF2">
        <w:rPr>
          <w:noProof/>
        </w:rPr>
        <w:drawing>
          <wp:inline distT="0" distB="0" distL="0" distR="0" wp14:anchorId="3E4E78F5" wp14:editId="1F2E8F9E">
            <wp:extent cx="552734" cy="105670"/>
            <wp:effectExtent l="0" t="0" r="0" b="8890"/>
            <wp:docPr id="126" name="Imagem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5024" cy="11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53A" w:rsidRPr="00073AF2">
        <w:t xml:space="preserve">: para </w:t>
      </w:r>
      <w:r w:rsidRPr="00073AF2">
        <w:t xml:space="preserve">pedidos de impugnação </w:t>
      </w:r>
      <w:r w:rsidR="00CF653A" w:rsidRPr="00073AF2">
        <w:t>que foram julgados como I</w:t>
      </w:r>
      <w:r w:rsidRPr="00073AF2">
        <w:t>mprocedente</w:t>
      </w:r>
      <w:r w:rsidR="00CF653A" w:rsidRPr="00073AF2">
        <w:t>;</w:t>
      </w:r>
    </w:p>
    <w:p w14:paraId="2F638FE1" w14:textId="77777777" w:rsidR="00CF653A" w:rsidRPr="00073AF2" w:rsidRDefault="00CF653A" w:rsidP="00CF653A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19937871" w14:textId="77777777" w:rsidR="00CF653A" w:rsidRPr="00073AF2" w:rsidRDefault="00CF653A" w:rsidP="00CF653A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79B90106" w14:textId="68B324F9" w:rsidR="00841B29" w:rsidRPr="00073AF2" w:rsidRDefault="00841B29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073AF2">
        <w:rPr>
          <w:b/>
        </w:rPr>
        <w:t>Visão Geral</w:t>
      </w:r>
    </w:p>
    <w:p w14:paraId="3D2D93C8" w14:textId="484FC142" w:rsidR="00436E9B" w:rsidRPr="00073AF2" w:rsidRDefault="00436E9B" w:rsidP="00436E9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567"/>
        <w:contextualSpacing/>
        <w:jc w:val="both"/>
        <w:rPr>
          <w:color w:val="000000" w:themeColor="text1"/>
        </w:rPr>
      </w:pPr>
      <w:r w:rsidRPr="00073AF2">
        <w:rPr>
          <w:color w:val="000000" w:themeColor="text1"/>
        </w:rPr>
        <w:t>Ao acionar a opção</w:t>
      </w:r>
      <w:r w:rsidRPr="00073AF2">
        <w:rPr>
          <w:noProof/>
        </w:rPr>
        <w:t xml:space="preserve"> </w:t>
      </w:r>
      <w:r w:rsidRPr="00073AF2">
        <w:rPr>
          <w:noProof/>
        </w:rPr>
        <w:drawing>
          <wp:inline distT="0" distB="0" distL="0" distR="0" wp14:anchorId="40802867" wp14:editId="0F9ABBC1">
            <wp:extent cx="285714" cy="266667"/>
            <wp:effectExtent l="0" t="0" r="635" b="63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AF2">
        <w:rPr>
          <w:noProof/>
        </w:rPr>
        <w:t xml:space="preserve">  </w:t>
      </w:r>
      <w:r w:rsidRPr="00073AF2">
        <w:t xml:space="preserve">ou selecionar a Aba </w:t>
      </w:r>
      <w:r w:rsidRPr="00073AF2">
        <w:rPr>
          <w:b/>
        </w:rPr>
        <w:t>Visão Geral</w:t>
      </w:r>
      <w:r w:rsidRPr="00073AF2">
        <w:t xml:space="preserve">, o sistema deve exibir a interface </w:t>
      </w:r>
      <w:r w:rsidRPr="00073AF2">
        <w:rPr>
          <w:color w:val="31849B" w:themeColor="accent5" w:themeShade="BF"/>
        </w:rPr>
        <w:t>[</w:t>
      </w:r>
      <w:r w:rsidRPr="00073AF2">
        <w:rPr>
          <w:color w:val="31849B" w:themeColor="accent5" w:themeShade="BF"/>
        </w:rPr>
        <w:fldChar w:fldCharType="begin"/>
      </w:r>
      <w:r w:rsidRPr="00073AF2">
        <w:rPr>
          <w:color w:val="31849B" w:themeColor="accent5" w:themeShade="BF"/>
        </w:rPr>
        <w:instrText xml:space="preserve"> REF _Ref27754228 \r \h  \* MERGEFORMAT </w:instrText>
      </w:r>
      <w:r w:rsidRPr="00073AF2">
        <w:rPr>
          <w:color w:val="31849B" w:themeColor="accent5" w:themeShade="BF"/>
        </w:rPr>
      </w:r>
      <w:r w:rsidRPr="00073AF2">
        <w:rPr>
          <w:color w:val="31849B" w:themeColor="accent5" w:themeShade="BF"/>
        </w:rPr>
        <w:fldChar w:fldCharType="separate"/>
      </w:r>
      <w:r w:rsidRPr="00073AF2">
        <w:rPr>
          <w:color w:val="31849B" w:themeColor="accent5" w:themeShade="BF"/>
        </w:rPr>
        <w:t>P0</w:t>
      </w:r>
      <w:r w:rsidR="00897E79" w:rsidRPr="00073AF2">
        <w:rPr>
          <w:color w:val="31849B" w:themeColor="accent5" w:themeShade="BF"/>
        </w:rPr>
        <w:t>3</w:t>
      </w:r>
      <w:r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 xml:space="preserve">] </w:t>
      </w:r>
      <w:r w:rsidRPr="00073AF2">
        <w:rPr>
          <w:color w:val="000000" w:themeColor="text1"/>
        </w:rPr>
        <w:t>Tela Inicial do modulo Corporativo;</w:t>
      </w:r>
    </w:p>
    <w:p w14:paraId="0AB61DF7" w14:textId="77777777" w:rsidR="00841B29" w:rsidRPr="00073AF2" w:rsidRDefault="00841B29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36DEDA1A" w14:textId="77777777" w:rsidR="00626053" w:rsidRPr="00073AF2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073AF2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073AF2">
        <w:rPr>
          <w:b/>
        </w:rPr>
        <w:t>Mensagem:</w:t>
      </w:r>
    </w:p>
    <w:p w14:paraId="77D17B16" w14:textId="2CF61081" w:rsidR="00EE30B5" w:rsidRPr="00073AF2" w:rsidRDefault="00EE30B5" w:rsidP="006B4BE8">
      <w:pPr>
        <w:pStyle w:val="PargrafodaLista"/>
        <w:numPr>
          <w:ilvl w:val="0"/>
          <w:numId w:val="7"/>
        </w:numPr>
        <w:ind w:left="426"/>
      </w:pPr>
      <w:r w:rsidRPr="00073AF2">
        <w:t xml:space="preserve">As mensagens </w:t>
      </w:r>
      <w:r w:rsidR="006E5559" w:rsidRPr="00073AF2">
        <w:t xml:space="preserve">de </w:t>
      </w:r>
      <w:r w:rsidR="006E5559" w:rsidRPr="00073AF2">
        <w:rPr>
          <w:u w:val="single"/>
        </w:rPr>
        <w:t>Sucesso, Alerta e Erro</w:t>
      </w:r>
      <w:r w:rsidR="006E5559" w:rsidRPr="00073AF2">
        <w:t xml:space="preserve">, </w:t>
      </w:r>
      <w:r w:rsidRPr="00073AF2">
        <w:t>devem ser exibidas</w:t>
      </w:r>
      <w:r w:rsidR="006E5559" w:rsidRPr="00073AF2">
        <w:t xml:space="preserve"> no canto superior </w:t>
      </w:r>
      <w:r w:rsidR="004C7131" w:rsidRPr="00073AF2">
        <w:t xml:space="preserve">direito </w:t>
      </w:r>
      <w:r w:rsidR="006E5559" w:rsidRPr="00073AF2">
        <w:t xml:space="preserve">da tela, </w:t>
      </w:r>
      <w:r w:rsidRPr="00073AF2">
        <w:t>com o seguinte padrão:</w:t>
      </w:r>
    </w:p>
    <w:p w14:paraId="4769E07E" w14:textId="77777777" w:rsidR="00EE30B5" w:rsidRPr="00073AF2" w:rsidRDefault="00EE30B5" w:rsidP="006B4BE8">
      <w:pPr>
        <w:pStyle w:val="PargrafodaLista"/>
        <w:numPr>
          <w:ilvl w:val="0"/>
          <w:numId w:val="7"/>
        </w:numPr>
        <w:ind w:left="426"/>
      </w:pPr>
      <w:r w:rsidRPr="00073AF2">
        <w:t>O sistema deve ter um temporizador de 5 segundos para cada mensagem exibida.</w:t>
      </w:r>
    </w:p>
    <w:p w14:paraId="43D6261A" w14:textId="77777777" w:rsidR="00EE30B5" w:rsidRPr="00073AF2" w:rsidRDefault="00EE30B5" w:rsidP="006B4BE8">
      <w:pPr>
        <w:pStyle w:val="PargrafodaLista"/>
        <w:numPr>
          <w:ilvl w:val="0"/>
          <w:numId w:val="7"/>
        </w:numPr>
        <w:ind w:left="426"/>
      </w:pPr>
      <w:r w:rsidRPr="00073AF2">
        <w:t>Ao final dos 5 segundos, o sistema deve fechar a caixa de mensagem e não exibi-la na tela.</w:t>
      </w:r>
    </w:p>
    <w:p w14:paraId="60CEF1D2" w14:textId="7C9C2D44" w:rsidR="00004F8B" w:rsidRPr="00073AF2" w:rsidRDefault="00004F8B" w:rsidP="006B4BE8">
      <w:pPr>
        <w:pStyle w:val="PargrafodaLista"/>
        <w:numPr>
          <w:ilvl w:val="0"/>
          <w:numId w:val="7"/>
        </w:numPr>
        <w:ind w:left="426"/>
      </w:pPr>
      <w:r w:rsidRPr="00073AF2">
        <w:t xml:space="preserve">Caso surja uma nova mensagem, o sistema deve </w:t>
      </w:r>
      <w:r w:rsidR="0013080E" w:rsidRPr="00073AF2">
        <w:t>exibi-la</w:t>
      </w:r>
      <w:r w:rsidRPr="00073AF2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073AF2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073AF2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073AF2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073AF2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073AF2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073AF2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Ações</w:t>
            </w:r>
          </w:p>
        </w:tc>
      </w:tr>
      <w:tr w:rsidR="00FB3C8F" w:rsidRPr="00073AF2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073AF2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1" w:name="_Ref12023348"/>
          </w:p>
        </w:tc>
        <w:bookmarkEnd w:id="31"/>
        <w:tc>
          <w:tcPr>
            <w:tcW w:w="6276" w:type="dxa"/>
          </w:tcPr>
          <w:p w14:paraId="19465BB6" w14:textId="7B788B2C" w:rsidR="00596253" w:rsidRPr="00073AF2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073AF2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073AF2">
              <w:rPr>
                <w:rFonts w:cs="Arial"/>
                <w:sz w:val="18"/>
                <w:szCs w:val="18"/>
              </w:rPr>
              <w:t>c</w:t>
            </w:r>
            <w:r w:rsidRPr="00073AF2">
              <w:rPr>
                <w:rFonts w:cs="Arial"/>
                <w:sz w:val="18"/>
                <w:szCs w:val="18"/>
              </w:rPr>
              <w:t>omunicação</w:t>
            </w:r>
            <w:r w:rsidR="007303C6" w:rsidRPr="00073AF2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073AF2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073AF2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Erro</w:t>
            </w:r>
          </w:p>
        </w:tc>
      </w:tr>
      <w:tr w:rsidR="00CD4453" w:rsidRPr="00073AF2" w14:paraId="6BFDD4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B2120FD" w14:textId="77777777" w:rsidR="00CD4453" w:rsidRPr="00073AF2" w:rsidRDefault="00CD445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2" w:name="_Ref24548430"/>
          </w:p>
        </w:tc>
        <w:bookmarkEnd w:id="32"/>
        <w:tc>
          <w:tcPr>
            <w:tcW w:w="6276" w:type="dxa"/>
          </w:tcPr>
          <w:p w14:paraId="6BD120C6" w14:textId="2D61E5F8" w:rsidR="00CD4453" w:rsidRPr="00073AF2" w:rsidRDefault="00CD4453" w:rsidP="00CD4453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073AF2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r w:rsidR="005A51D3" w:rsidRPr="00073AF2">
              <w:rPr>
                <w:rFonts w:cs="Arial"/>
                <w:color w:val="000000" w:themeColor="text1"/>
                <w:sz w:val="18"/>
                <w:szCs w:val="18"/>
              </w:rPr>
              <w:t>sr. (</w:t>
            </w:r>
            <w:r w:rsidRPr="00073AF2">
              <w:rPr>
                <w:rFonts w:cs="Arial"/>
                <w:color w:val="000000" w:themeColor="text1"/>
                <w:sz w:val="18"/>
                <w:szCs w:val="18"/>
              </w:rPr>
              <w:t xml:space="preserve">a), você não está </w:t>
            </w:r>
            <w:proofErr w:type="spellStart"/>
            <w:r w:rsidRPr="00073AF2">
              <w:rPr>
                <w:rFonts w:cs="Arial"/>
                <w:color w:val="000000" w:themeColor="text1"/>
                <w:sz w:val="18"/>
                <w:szCs w:val="18"/>
              </w:rPr>
              <w:t>logado</w:t>
            </w:r>
            <w:proofErr w:type="spellEnd"/>
            <w:r w:rsidRPr="00073AF2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eleitoral!</w:t>
            </w:r>
          </w:p>
          <w:p w14:paraId="40FB88C4" w14:textId="50E33F3E" w:rsidR="00CD4453" w:rsidRPr="00073AF2" w:rsidRDefault="00CD4453" w:rsidP="00CD4453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073AF2">
              <w:rPr>
                <w:rFonts w:cs="Arial"/>
                <w:color w:val="000000" w:themeColor="text1"/>
                <w:sz w:val="18"/>
                <w:szCs w:val="18"/>
              </w:rPr>
              <w:t>Para ter acesso a funcionalidade requisitada, por gentileza realizar login no sistema eleitoral.</w:t>
            </w:r>
          </w:p>
        </w:tc>
        <w:tc>
          <w:tcPr>
            <w:tcW w:w="1555" w:type="dxa"/>
          </w:tcPr>
          <w:p w14:paraId="0CBA8E9D" w14:textId="07922840" w:rsidR="00CD4453" w:rsidRPr="00073AF2" w:rsidRDefault="00CD4453" w:rsidP="00FB5814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Alerta</w:t>
            </w:r>
          </w:p>
        </w:tc>
      </w:tr>
      <w:tr w:rsidR="0039202E" w:rsidRPr="00073AF2" w14:paraId="35CF3F50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13BD1CA" w14:textId="77777777" w:rsidR="0039202E" w:rsidRPr="00073AF2" w:rsidRDefault="0039202E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3" w:name="_Ref24548577"/>
          </w:p>
        </w:tc>
        <w:bookmarkEnd w:id="33"/>
        <w:tc>
          <w:tcPr>
            <w:tcW w:w="6276" w:type="dxa"/>
          </w:tcPr>
          <w:p w14:paraId="2EEC0388" w14:textId="16000605" w:rsidR="0039202E" w:rsidRPr="00073AF2" w:rsidRDefault="0052784F" w:rsidP="00EF127C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073AF2">
              <w:rPr>
                <w:rFonts w:cs="Arial"/>
                <w:sz w:val="18"/>
                <w:szCs w:val="18"/>
              </w:rPr>
              <w:t>Formato do arquivo inválido. Somente serão aceitos arquivos no formato de PDF!</w:t>
            </w:r>
          </w:p>
        </w:tc>
        <w:tc>
          <w:tcPr>
            <w:tcW w:w="1555" w:type="dxa"/>
          </w:tcPr>
          <w:p w14:paraId="2F504762" w14:textId="72FE4504" w:rsidR="0039202E" w:rsidRPr="00073AF2" w:rsidRDefault="0039202E" w:rsidP="00FB5814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Alerta</w:t>
            </w:r>
          </w:p>
        </w:tc>
      </w:tr>
      <w:tr w:rsidR="00E44083" w:rsidRPr="00073AF2" w14:paraId="66244363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2E1605" w14:textId="77777777" w:rsidR="00E44083" w:rsidRPr="00073AF2" w:rsidRDefault="00E4408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4" w:name="_Ref24551944"/>
          </w:p>
        </w:tc>
        <w:bookmarkEnd w:id="34"/>
        <w:tc>
          <w:tcPr>
            <w:tcW w:w="6276" w:type="dxa"/>
          </w:tcPr>
          <w:p w14:paraId="270FA991" w14:textId="30FEDCD6" w:rsidR="00E44083" w:rsidRPr="00073AF2" w:rsidRDefault="00E44083" w:rsidP="00387445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073AF2">
              <w:rPr>
                <w:rFonts w:cs="Arial"/>
                <w:color w:val="000000" w:themeColor="text1"/>
                <w:sz w:val="18"/>
                <w:szCs w:val="18"/>
              </w:rPr>
              <w:t>Caro(a) sr. (a</w:t>
            </w:r>
            <w:proofErr w:type="gramStart"/>
            <w:r w:rsidRPr="00073AF2">
              <w:rPr>
                <w:rFonts w:cs="Arial"/>
                <w:color w:val="000000" w:themeColor="text1"/>
                <w:sz w:val="18"/>
                <w:szCs w:val="18"/>
              </w:rPr>
              <w:t xml:space="preserve">), </w:t>
            </w:r>
            <w:r w:rsidR="00387445" w:rsidRPr="00073AF2">
              <w:rPr>
                <w:rFonts w:cs="Arial"/>
                <w:color w:val="000000" w:themeColor="text1"/>
                <w:sz w:val="18"/>
                <w:szCs w:val="18"/>
              </w:rPr>
              <w:t xml:space="preserve"> você</w:t>
            </w:r>
            <w:proofErr w:type="gramEnd"/>
            <w:r w:rsidR="00387445" w:rsidRPr="00073AF2">
              <w:rPr>
                <w:rFonts w:cs="Arial"/>
                <w:color w:val="000000" w:themeColor="text1"/>
                <w:sz w:val="18"/>
                <w:szCs w:val="18"/>
              </w:rPr>
              <w:t xml:space="preserve"> não tem permissão de acesso para </w:t>
            </w:r>
            <w:r w:rsidRPr="00073AF2">
              <w:rPr>
                <w:rFonts w:cs="Arial"/>
                <w:color w:val="000000" w:themeColor="text1"/>
                <w:sz w:val="18"/>
                <w:szCs w:val="18"/>
              </w:rPr>
              <w:t>visualização da atividade selecionada</w:t>
            </w:r>
            <w:r w:rsidR="00387445" w:rsidRPr="00073AF2">
              <w:rPr>
                <w:rFonts w:cs="Arial"/>
                <w:color w:val="000000" w:themeColor="text1"/>
                <w:sz w:val="18"/>
                <w:szCs w:val="18"/>
              </w:rPr>
              <w:t>!</w:t>
            </w:r>
          </w:p>
        </w:tc>
        <w:tc>
          <w:tcPr>
            <w:tcW w:w="1555" w:type="dxa"/>
          </w:tcPr>
          <w:p w14:paraId="1EE8DAF2" w14:textId="16779CFE" w:rsidR="00E44083" w:rsidRPr="00073AF2" w:rsidRDefault="00E44083" w:rsidP="00FB5814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Alerta</w:t>
            </w:r>
          </w:p>
        </w:tc>
      </w:tr>
      <w:tr w:rsidR="0052784F" w:rsidRPr="00073AF2" w14:paraId="0AC9BA7F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62811DD" w14:textId="77777777" w:rsidR="0052784F" w:rsidRPr="00073AF2" w:rsidRDefault="0052784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5" w:name="_Ref26359128"/>
          </w:p>
        </w:tc>
        <w:bookmarkEnd w:id="35"/>
        <w:tc>
          <w:tcPr>
            <w:tcW w:w="6276" w:type="dxa"/>
          </w:tcPr>
          <w:p w14:paraId="5A423A07" w14:textId="430EBEAD" w:rsidR="0052784F" w:rsidRPr="00073AF2" w:rsidRDefault="0052784F" w:rsidP="00387445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073AF2">
              <w:rPr>
                <w:rFonts w:cs="Arial"/>
                <w:sz w:val="18"/>
                <w:szCs w:val="18"/>
              </w:rPr>
              <w:t>O tamanho máximo permitido para cada arquivo é de 10 MB.</w:t>
            </w:r>
          </w:p>
        </w:tc>
        <w:tc>
          <w:tcPr>
            <w:tcW w:w="1555" w:type="dxa"/>
          </w:tcPr>
          <w:p w14:paraId="39B90A37" w14:textId="5CEE2F8C" w:rsidR="0052784F" w:rsidRPr="00073AF2" w:rsidRDefault="0052784F" w:rsidP="00FB5814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Alerta</w:t>
            </w:r>
          </w:p>
        </w:tc>
      </w:tr>
      <w:tr w:rsidR="0052784F" w:rsidRPr="00073AF2" w14:paraId="74CD176F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4ADBACE" w14:textId="77777777" w:rsidR="0052784F" w:rsidRPr="00073AF2" w:rsidRDefault="0052784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6" w:name="_Ref26359192"/>
          </w:p>
        </w:tc>
        <w:bookmarkEnd w:id="36"/>
        <w:tc>
          <w:tcPr>
            <w:tcW w:w="6276" w:type="dxa"/>
          </w:tcPr>
          <w:p w14:paraId="27E44402" w14:textId="23B95B07" w:rsidR="0052784F" w:rsidRPr="00073AF2" w:rsidRDefault="0052784F" w:rsidP="00387445">
            <w:pPr>
              <w:spacing w:after="0"/>
              <w:rPr>
                <w:rFonts w:cs="Arial"/>
                <w:sz w:val="18"/>
                <w:szCs w:val="18"/>
              </w:rPr>
            </w:pPr>
            <w:r w:rsidRPr="00073AF2">
              <w:rPr>
                <w:rFonts w:cs="Arial"/>
                <w:sz w:val="18"/>
                <w:szCs w:val="18"/>
              </w:rPr>
              <w:t>Permissão de Upload: um (1) arquivo!</w:t>
            </w:r>
          </w:p>
        </w:tc>
        <w:tc>
          <w:tcPr>
            <w:tcW w:w="1555" w:type="dxa"/>
          </w:tcPr>
          <w:p w14:paraId="7B11CC07" w14:textId="7D81B868" w:rsidR="0052784F" w:rsidRPr="00073AF2" w:rsidRDefault="0052784F" w:rsidP="00FB5814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Alerta</w:t>
            </w:r>
          </w:p>
        </w:tc>
      </w:tr>
      <w:tr w:rsidR="00322F0A" w:rsidRPr="00073AF2" w14:paraId="2F6149C3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6B9FF45F" w14:textId="77777777" w:rsidR="00322F0A" w:rsidRPr="00073AF2" w:rsidRDefault="00322F0A" w:rsidP="00322F0A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7" w:name="_Ref26359354"/>
          </w:p>
        </w:tc>
        <w:bookmarkEnd w:id="37"/>
        <w:tc>
          <w:tcPr>
            <w:tcW w:w="6276" w:type="dxa"/>
          </w:tcPr>
          <w:p w14:paraId="40319BF1" w14:textId="77777777" w:rsidR="00322F0A" w:rsidRPr="00073AF2" w:rsidRDefault="00322F0A" w:rsidP="00322F0A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073AF2">
              <w:rPr>
                <w:rFonts w:cs="Arial"/>
                <w:sz w:val="18"/>
                <w:szCs w:val="18"/>
              </w:rPr>
              <w:t>Deseja realmente excluir o arquivo?</w:t>
            </w:r>
          </w:p>
          <w:p w14:paraId="726EC536" w14:textId="4A383E4C" w:rsidR="00322F0A" w:rsidRPr="00073AF2" w:rsidRDefault="00322F0A" w:rsidP="00322F0A">
            <w:pPr>
              <w:spacing w:after="0"/>
              <w:rPr>
                <w:rFonts w:cs="Arial"/>
                <w:sz w:val="18"/>
                <w:szCs w:val="18"/>
              </w:rPr>
            </w:pPr>
            <w:r w:rsidRPr="00073AF2">
              <w:rPr>
                <w:rFonts w:cs="Arial"/>
                <w:sz w:val="18"/>
                <w:szCs w:val="18"/>
              </w:rPr>
              <w:t>[</w:t>
            </w:r>
            <w:proofErr w:type="gramStart"/>
            <w:r w:rsidRPr="00073AF2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073AF2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1E90AD9E" w14:textId="587CEBB4" w:rsidR="00322F0A" w:rsidRPr="00073AF2" w:rsidRDefault="00C40C9C" w:rsidP="00322F0A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Confirmação</w:t>
            </w:r>
          </w:p>
        </w:tc>
      </w:tr>
      <w:tr w:rsidR="00322F0A" w:rsidRPr="00073AF2" w14:paraId="36C140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63008CE" w14:textId="77777777" w:rsidR="00322F0A" w:rsidRPr="00073AF2" w:rsidRDefault="00322F0A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8" w:name="_Ref26364951"/>
          </w:p>
        </w:tc>
        <w:bookmarkEnd w:id="38"/>
        <w:tc>
          <w:tcPr>
            <w:tcW w:w="6276" w:type="dxa"/>
          </w:tcPr>
          <w:p w14:paraId="4BCE718B" w14:textId="7B935D46" w:rsidR="00322F0A" w:rsidRPr="00073AF2" w:rsidRDefault="00F22001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073AF2">
              <w:rPr>
                <w:rFonts w:cs="Arial"/>
                <w:sz w:val="18"/>
                <w:szCs w:val="18"/>
              </w:rPr>
              <w:t>Pedido de Impugnação foi julgado Procedente com sucesso!</w:t>
            </w:r>
          </w:p>
        </w:tc>
        <w:tc>
          <w:tcPr>
            <w:tcW w:w="1555" w:type="dxa"/>
          </w:tcPr>
          <w:p w14:paraId="49E6CFDD" w14:textId="2483F0DB" w:rsidR="00322F0A" w:rsidRPr="00073AF2" w:rsidRDefault="00477054" w:rsidP="00FB5814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Sucesso</w:t>
            </w:r>
          </w:p>
        </w:tc>
      </w:tr>
      <w:tr w:rsidR="00307F6B" w:rsidRPr="00073AF2" w14:paraId="3489941A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3ED620A" w14:textId="77777777" w:rsidR="00307F6B" w:rsidRPr="00073AF2" w:rsidRDefault="00307F6B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9" w:name="_Ref26524221"/>
          </w:p>
        </w:tc>
        <w:bookmarkEnd w:id="39"/>
        <w:tc>
          <w:tcPr>
            <w:tcW w:w="6276" w:type="dxa"/>
          </w:tcPr>
          <w:p w14:paraId="34D6DC05" w14:textId="68212EB7" w:rsidR="00307F6B" w:rsidRPr="00073AF2" w:rsidRDefault="00307F6B" w:rsidP="00387445">
            <w:pPr>
              <w:spacing w:after="0"/>
              <w:rPr>
                <w:rFonts w:cs="Arial"/>
                <w:sz w:val="18"/>
                <w:szCs w:val="18"/>
              </w:rPr>
            </w:pPr>
            <w:r w:rsidRPr="00073AF2">
              <w:rPr>
                <w:rFonts w:cs="Arial"/>
                <w:sz w:val="18"/>
                <w:szCs w:val="18"/>
              </w:rPr>
              <w:t>Exclusão realizada com sucesso!</w:t>
            </w:r>
          </w:p>
        </w:tc>
        <w:tc>
          <w:tcPr>
            <w:tcW w:w="1555" w:type="dxa"/>
          </w:tcPr>
          <w:p w14:paraId="31C3831C" w14:textId="57DE9DC0" w:rsidR="00307F6B" w:rsidRPr="00073AF2" w:rsidRDefault="00477054" w:rsidP="00FB5814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Sucesso</w:t>
            </w:r>
          </w:p>
        </w:tc>
      </w:tr>
      <w:tr w:rsidR="00FA738F" w:rsidRPr="00073AF2" w14:paraId="3EF2D6F7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F8A7F79" w14:textId="77777777" w:rsidR="00FA738F" w:rsidRPr="00073AF2" w:rsidRDefault="00FA738F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0" w:name="_Ref26532168"/>
          </w:p>
        </w:tc>
        <w:bookmarkEnd w:id="40"/>
        <w:tc>
          <w:tcPr>
            <w:tcW w:w="6276" w:type="dxa"/>
          </w:tcPr>
          <w:p w14:paraId="5F493785" w14:textId="45ED7BFE" w:rsidR="00FA738F" w:rsidRPr="00073AF2" w:rsidRDefault="00FA738F" w:rsidP="00F22001">
            <w:pPr>
              <w:spacing w:after="0"/>
              <w:rPr>
                <w:rFonts w:cs="Arial"/>
                <w:sz w:val="18"/>
                <w:szCs w:val="18"/>
              </w:rPr>
            </w:pPr>
            <w:r w:rsidRPr="00073AF2">
              <w:rPr>
                <w:rFonts w:cs="Arial"/>
                <w:sz w:val="18"/>
                <w:szCs w:val="18"/>
              </w:rPr>
              <w:t xml:space="preserve">Pedido de </w:t>
            </w:r>
            <w:r w:rsidR="00487E5F" w:rsidRPr="00073AF2">
              <w:rPr>
                <w:rFonts w:cs="Arial"/>
                <w:sz w:val="18"/>
                <w:szCs w:val="18"/>
              </w:rPr>
              <w:t>Impugnação</w:t>
            </w:r>
            <w:r w:rsidR="00F22001" w:rsidRPr="00073AF2">
              <w:rPr>
                <w:rFonts w:cs="Arial"/>
                <w:sz w:val="18"/>
                <w:szCs w:val="18"/>
              </w:rPr>
              <w:t xml:space="preserve"> foi julgado Improcedente</w:t>
            </w:r>
            <w:r w:rsidRPr="00073AF2">
              <w:rPr>
                <w:rFonts w:cs="Arial"/>
                <w:sz w:val="18"/>
                <w:szCs w:val="18"/>
              </w:rPr>
              <w:t xml:space="preserve"> com sucesso!</w:t>
            </w:r>
          </w:p>
        </w:tc>
        <w:tc>
          <w:tcPr>
            <w:tcW w:w="1555" w:type="dxa"/>
          </w:tcPr>
          <w:p w14:paraId="16E3DF1B" w14:textId="253A703D" w:rsidR="00FA738F" w:rsidRPr="00073AF2" w:rsidRDefault="00477054" w:rsidP="00FA738F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Sucesso</w:t>
            </w:r>
          </w:p>
        </w:tc>
      </w:tr>
      <w:tr w:rsidR="00DE6486" w:rsidRPr="00073AF2" w14:paraId="2167C487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068183EA" w14:textId="77777777" w:rsidR="00DE6486" w:rsidRPr="00073AF2" w:rsidRDefault="00DE6486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1" w:name="_Ref26546953"/>
          </w:p>
        </w:tc>
        <w:bookmarkEnd w:id="41"/>
        <w:tc>
          <w:tcPr>
            <w:tcW w:w="6276" w:type="dxa"/>
          </w:tcPr>
          <w:p w14:paraId="31AE551E" w14:textId="39380C04" w:rsidR="00DE6486" w:rsidRPr="00073AF2" w:rsidRDefault="00DE6486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073AF2">
              <w:rPr>
                <w:rFonts w:cs="Arial"/>
                <w:sz w:val="18"/>
                <w:szCs w:val="18"/>
              </w:rPr>
              <w:t>Campo de preenchimento obrigatório!</w:t>
            </w:r>
          </w:p>
        </w:tc>
        <w:tc>
          <w:tcPr>
            <w:tcW w:w="1555" w:type="dxa"/>
          </w:tcPr>
          <w:p w14:paraId="080420B7" w14:textId="320B19DC" w:rsidR="00DE6486" w:rsidRPr="00073AF2" w:rsidRDefault="00477054" w:rsidP="00FA738F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Sucesso</w:t>
            </w:r>
          </w:p>
        </w:tc>
      </w:tr>
      <w:tr w:rsidR="00C40C9C" w:rsidRPr="00073AF2" w14:paraId="28EFE594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69FE0CEB" w14:textId="77777777" w:rsidR="00C40C9C" w:rsidRPr="00073AF2" w:rsidRDefault="00C40C9C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2" w:name="_Ref26790654"/>
          </w:p>
        </w:tc>
        <w:bookmarkEnd w:id="42"/>
        <w:tc>
          <w:tcPr>
            <w:tcW w:w="6276" w:type="dxa"/>
          </w:tcPr>
          <w:p w14:paraId="0537A779" w14:textId="281E84D7" w:rsidR="00C40C9C" w:rsidRPr="00073AF2" w:rsidRDefault="00C40C9C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073AF2">
              <w:rPr>
                <w:rFonts w:cs="Arial"/>
                <w:sz w:val="18"/>
                <w:szCs w:val="18"/>
              </w:rPr>
              <w:t>Data de Início para o Julgamento ainda não foi Iniciada!</w:t>
            </w:r>
          </w:p>
          <w:p w14:paraId="3C0A4047" w14:textId="77777777" w:rsidR="00C40C9C" w:rsidRPr="00073AF2" w:rsidRDefault="00C40C9C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073AF2">
              <w:rPr>
                <w:rFonts w:cs="Arial"/>
                <w:sz w:val="18"/>
                <w:szCs w:val="18"/>
              </w:rPr>
              <w:t>Deseja iniciar o julgamento?</w:t>
            </w:r>
          </w:p>
          <w:p w14:paraId="52427A06" w14:textId="60DEABAF" w:rsidR="00C40C9C" w:rsidRPr="00073AF2" w:rsidRDefault="00C40C9C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073AF2">
              <w:rPr>
                <w:rFonts w:cs="Arial"/>
                <w:sz w:val="18"/>
                <w:szCs w:val="18"/>
              </w:rPr>
              <w:t>[</w:t>
            </w:r>
            <w:proofErr w:type="gramStart"/>
            <w:r w:rsidRPr="00073AF2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073AF2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5B500C2C" w14:textId="24885A21" w:rsidR="00C40C9C" w:rsidRPr="00073AF2" w:rsidRDefault="00C40C9C" w:rsidP="00FA738F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Confirmação</w:t>
            </w:r>
          </w:p>
        </w:tc>
      </w:tr>
      <w:tr w:rsidR="00C40C9C" w:rsidRPr="00073AF2" w14:paraId="5D094D7D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28F5ECEF" w14:textId="77777777" w:rsidR="00C40C9C" w:rsidRPr="00073AF2" w:rsidRDefault="00C40C9C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3" w:name="_Ref26790659"/>
          </w:p>
        </w:tc>
        <w:bookmarkEnd w:id="43"/>
        <w:tc>
          <w:tcPr>
            <w:tcW w:w="6276" w:type="dxa"/>
          </w:tcPr>
          <w:p w14:paraId="48BBCCF1" w14:textId="64E25C81" w:rsidR="00C40C9C" w:rsidRPr="00073AF2" w:rsidRDefault="00C40C9C" w:rsidP="00C40C9C">
            <w:pPr>
              <w:spacing w:after="0"/>
              <w:rPr>
                <w:rFonts w:cs="Arial"/>
                <w:sz w:val="18"/>
                <w:szCs w:val="18"/>
              </w:rPr>
            </w:pPr>
            <w:r w:rsidRPr="00073AF2">
              <w:rPr>
                <w:rFonts w:cs="Arial"/>
                <w:sz w:val="18"/>
                <w:szCs w:val="18"/>
              </w:rPr>
              <w:t>Data Fim para o Julgamento foi finalizada!</w:t>
            </w:r>
          </w:p>
          <w:p w14:paraId="67B217E2" w14:textId="394D6864" w:rsidR="00C40C9C" w:rsidRPr="00073AF2" w:rsidRDefault="00C40C9C" w:rsidP="00C40C9C">
            <w:pPr>
              <w:spacing w:after="0"/>
              <w:rPr>
                <w:rFonts w:cs="Arial"/>
                <w:sz w:val="18"/>
                <w:szCs w:val="18"/>
              </w:rPr>
            </w:pPr>
            <w:r w:rsidRPr="00073AF2">
              <w:rPr>
                <w:rFonts w:cs="Arial"/>
                <w:sz w:val="18"/>
                <w:szCs w:val="18"/>
              </w:rPr>
              <w:t>Deseja realizar o julgamento?</w:t>
            </w:r>
          </w:p>
          <w:p w14:paraId="7D8F4EAF" w14:textId="364B2D3E" w:rsidR="00C40C9C" w:rsidRPr="00073AF2" w:rsidRDefault="00C40C9C" w:rsidP="00C40C9C">
            <w:pPr>
              <w:spacing w:after="0"/>
              <w:rPr>
                <w:rFonts w:cs="Arial"/>
                <w:sz w:val="18"/>
                <w:szCs w:val="18"/>
              </w:rPr>
            </w:pPr>
            <w:r w:rsidRPr="00073AF2">
              <w:rPr>
                <w:rFonts w:cs="Arial"/>
                <w:sz w:val="18"/>
                <w:szCs w:val="18"/>
              </w:rPr>
              <w:t>[</w:t>
            </w:r>
            <w:proofErr w:type="gramStart"/>
            <w:r w:rsidRPr="00073AF2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073AF2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7DCA82CF" w14:textId="096258C9" w:rsidR="00C40C9C" w:rsidRPr="00073AF2" w:rsidRDefault="00C40C9C" w:rsidP="00FA738F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Confirmação</w:t>
            </w:r>
          </w:p>
        </w:tc>
      </w:tr>
      <w:tr w:rsidR="00250193" w:rsidRPr="00073AF2" w14:paraId="0CCC9531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C71AE6B" w14:textId="77777777" w:rsidR="00250193" w:rsidRPr="00073AF2" w:rsidRDefault="00250193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4" w:name="_Ref36371747"/>
          </w:p>
        </w:tc>
        <w:bookmarkEnd w:id="44"/>
        <w:tc>
          <w:tcPr>
            <w:tcW w:w="6276" w:type="dxa"/>
          </w:tcPr>
          <w:p w14:paraId="103D2F0B" w14:textId="0CCF5F9F" w:rsidR="00250193" w:rsidRPr="00073AF2" w:rsidRDefault="00250193" w:rsidP="00C40C9C">
            <w:pPr>
              <w:spacing w:after="0"/>
              <w:rPr>
                <w:rFonts w:cs="Arial"/>
                <w:sz w:val="18"/>
                <w:szCs w:val="18"/>
              </w:rPr>
            </w:pPr>
            <w:r w:rsidRPr="00073AF2">
              <w:rPr>
                <w:rFonts w:cs="Arial"/>
                <w:sz w:val="18"/>
                <w:szCs w:val="18"/>
              </w:rPr>
              <w:t>O período de vigência da ELEIÇÃO está fechado!</w:t>
            </w:r>
          </w:p>
        </w:tc>
        <w:tc>
          <w:tcPr>
            <w:tcW w:w="1555" w:type="dxa"/>
          </w:tcPr>
          <w:p w14:paraId="16426941" w14:textId="6AD2A96B" w:rsidR="00250193" w:rsidRPr="00073AF2" w:rsidRDefault="00250193" w:rsidP="00FA738F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Alerta</w:t>
            </w:r>
          </w:p>
        </w:tc>
      </w:tr>
    </w:tbl>
    <w:p w14:paraId="748BE4D9" w14:textId="77777777" w:rsidR="00FC6098" w:rsidRPr="00073AF2" w:rsidRDefault="00FC6098" w:rsidP="002B1554">
      <w:pPr>
        <w:pStyle w:val="Dica"/>
      </w:pPr>
    </w:p>
    <w:p w14:paraId="63F33EE0" w14:textId="77777777" w:rsidR="00BC778D" w:rsidRPr="00073AF2" w:rsidRDefault="00BC778D" w:rsidP="00BC778D">
      <w:pPr>
        <w:pStyle w:val="Ttulo2"/>
        <w:numPr>
          <w:ilvl w:val="0"/>
          <w:numId w:val="0"/>
        </w:numPr>
        <w:spacing w:before="240"/>
      </w:pPr>
      <w:bookmarkStart w:id="45" w:name="_Toc37233192"/>
      <w:r w:rsidRPr="00073AF2">
        <w:lastRenderedPageBreak/>
        <w:t>INFORMAÇÕES COMPLEMENTARES</w:t>
      </w:r>
      <w:bookmarkEnd w:id="45"/>
    </w:p>
    <w:p w14:paraId="62D7BC18" w14:textId="08866AFC" w:rsidR="00654E1A" w:rsidRPr="00073AF2" w:rsidRDefault="00654E1A" w:rsidP="00654E1A">
      <w:pPr>
        <w:rPr>
          <w:b/>
        </w:rPr>
      </w:pPr>
      <w:r w:rsidRPr="00073AF2">
        <w:rPr>
          <w:b/>
        </w:rPr>
        <w:t>Histórias relacionadas:</w:t>
      </w:r>
    </w:p>
    <w:p w14:paraId="7CF6F18D" w14:textId="00DE28AD" w:rsidR="004C7869" w:rsidRPr="00073AF2" w:rsidRDefault="004C11DE">
      <w:pPr>
        <w:pStyle w:val="Dica"/>
        <w:rPr>
          <w:color w:val="auto"/>
          <w:sz w:val="20"/>
          <w:szCs w:val="20"/>
        </w:rPr>
      </w:pPr>
      <w:r w:rsidRPr="00073AF2">
        <w:rPr>
          <w:color w:val="auto"/>
          <w:sz w:val="20"/>
          <w:szCs w:val="20"/>
        </w:rPr>
        <w:t>Eleitoral_HST07_Manter_Membros_Comissao_Incluir_Consultar</w:t>
      </w:r>
    </w:p>
    <w:p w14:paraId="65CB22ED" w14:textId="3F501AD6" w:rsidR="004C11DE" w:rsidRPr="00073AF2" w:rsidRDefault="004C11DE">
      <w:pPr>
        <w:pStyle w:val="Dica"/>
        <w:rPr>
          <w:color w:val="auto"/>
          <w:sz w:val="20"/>
          <w:szCs w:val="20"/>
        </w:rPr>
      </w:pPr>
      <w:r w:rsidRPr="00073AF2">
        <w:rPr>
          <w:color w:val="auto"/>
          <w:sz w:val="20"/>
          <w:szCs w:val="20"/>
        </w:rPr>
        <w:t>Eleitoral_HST08_Manter_Membros_Comissao_Visualizar_Alterar</w:t>
      </w:r>
    </w:p>
    <w:p w14:paraId="5FA4B372" w14:textId="4C816D5D" w:rsidR="00E03192" w:rsidRPr="00073AF2" w:rsidRDefault="00E03192">
      <w:pPr>
        <w:pStyle w:val="Dica"/>
        <w:rPr>
          <w:color w:val="auto"/>
          <w:sz w:val="20"/>
          <w:szCs w:val="20"/>
        </w:rPr>
      </w:pPr>
      <w:r w:rsidRPr="00073AF2">
        <w:rPr>
          <w:color w:val="auto"/>
          <w:sz w:val="20"/>
          <w:szCs w:val="20"/>
        </w:rPr>
        <w:t>Eleitoral_HST022_Monitorar_Pendencias_Membros_Chapa</w:t>
      </w:r>
    </w:p>
    <w:p w14:paraId="1C4D70DD" w14:textId="1540AF41" w:rsidR="00E03192" w:rsidRPr="00073AF2" w:rsidRDefault="00E03192">
      <w:pPr>
        <w:pStyle w:val="Dica"/>
        <w:rPr>
          <w:color w:val="auto"/>
          <w:sz w:val="20"/>
          <w:szCs w:val="20"/>
        </w:rPr>
      </w:pPr>
      <w:r w:rsidRPr="00073AF2">
        <w:rPr>
          <w:color w:val="auto"/>
          <w:sz w:val="20"/>
          <w:szCs w:val="20"/>
        </w:rPr>
        <w:t>Eleitoral_HST023_Acompanhar_Chapa_Corporativo</w:t>
      </w:r>
    </w:p>
    <w:p w14:paraId="6D900B6E" w14:textId="335AFBEC" w:rsidR="00E03192" w:rsidRPr="00073AF2" w:rsidRDefault="00E03192">
      <w:pPr>
        <w:pStyle w:val="Dica"/>
        <w:rPr>
          <w:color w:val="auto"/>
          <w:sz w:val="20"/>
          <w:szCs w:val="20"/>
        </w:rPr>
      </w:pPr>
      <w:r w:rsidRPr="00073AF2">
        <w:rPr>
          <w:color w:val="auto"/>
          <w:sz w:val="20"/>
          <w:szCs w:val="20"/>
        </w:rPr>
        <w:t>Eleitoral_HST025_Detalhar_Chapa_CEN</w:t>
      </w:r>
    </w:p>
    <w:p w14:paraId="447F58A3" w14:textId="3E83CEC2" w:rsidR="00E03192" w:rsidRPr="00073AF2" w:rsidRDefault="00E03192">
      <w:pPr>
        <w:pStyle w:val="Dica"/>
        <w:rPr>
          <w:color w:val="auto"/>
          <w:sz w:val="20"/>
          <w:szCs w:val="20"/>
        </w:rPr>
      </w:pPr>
      <w:r w:rsidRPr="00073AF2">
        <w:rPr>
          <w:color w:val="auto"/>
          <w:sz w:val="20"/>
          <w:szCs w:val="20"/>
        </w:rPr>
        <w:t>Eleitoral_HST027_Interposicao_Pedido_Substituicao</w:t>
      </w:r>
    </w:p>
    <w:p w14:paraId="619FB739" w14:textId="1ABFF12D" w:rsidR="00E03192" w:rsidRPr="00073AF2" w:rsidRDefault="00E03192">
      <w:pPr>
        <w:pStyle w:val="Dica"/>
        <w:rPr>
          <w:color w:val="auto"/>
          <w:sz w:val="20"/>
          <w:szCs w:val="20"/>
        </w:rPr>
      </w:pPr>
      <w:r w:rsidRPr="00073AF2">
        <w:rPr>
          <w:color w:val="auto"/>
          <w:sz w:val="20"/>
          <w:szCs w:val="20"/>
        </w:rPr>
        <w:t>Eleitoral_HST031_Acompanhar_Substituicao_CEN_BR</w:t>
      </w:r>
    </w:p>
    <w:p w14:paraId="50940737" w14:textId="4C35AA2E" w:rsidR="00E03192" w:rsidRDefault="00E03192">
      <w:pPr>
        <w:pStyle w:val="Dica"/>
        <w:rPr>
          <w:color w:val="auto"/>
          <w:sz w:val="20"/>
          <w:szCs w:val="20"/>
        </w:rPr>
      </w:pPr>
      <w:r w:rsidRPr="00073AF2">
        <w:rPr>
          <w:color w:val="auto"/>
          <w:sz w:val="20"/>
          <w:szCs w:val="20"/>
        </w:rPr>
        <w:t>Eleitoral_HST040_</w:t>
      </w:r>
      <w:r w:rsidRPr="00073AF2">
        <w:t xml:space="preserve"> </w:t>
      </w:r>
      <w:r w:rsidRPr="00073AF2">
        <w:rPr>
          <w:color w:val="auto"/>
          <w:sz w:val="20"/>
          <w:szCs w:val="20"/>
        </w:rPr>
        <w:t>Definir E-</w:t>
      </w:r>
      <w:proofErr w:type="spellStart"/>
      <w:r w:rsidRPr="00073AF2">
        <w:rPr>
          <w:color w:val="auto"/>
          <w:sz w:val="20"/>
          <w:szCs w:val="20"/>
        </w:rPr>
        <w:t>Mail_Declaração_Julgar_Pedido_</w:t>
      </w:r>
      <w:r w:rsidR="00487E5F" w:rsidRPr="00073AF2">
        <w:rPr>
          <w:color w:val="auto"/>
          <w:sz w:val="20"/>
          <w:szCs w:val="20"/>
        </w:rPr>
        <w:t>Impugnação</w:t>
      </w:r>
      <w:proofErr w:type="spellEnd"/>
    </w:p>
    <w:sectPr w:rsidR="00E03192" w:rsidSect="00757A62">
      <w:headerReference w:type="even" r:id="rId37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9892B" w14:textId="77777777" w:rsidR="0058473C" w:rsidRDefault="0058473C">
      <w:r>
        <w:separator/>
      </w:r>
    </w:p>
    <w:p w14:paraId="59C00CDD" w14:textId="77777777" w:rsidR="0058473C" w:rsidRDefault="0058473C"/>
  </w:endnote>
  <w:endnote w:type="continuationSeparator" w:id="0">
    <w:p w14:paraId="029EBCC6" w14:textId="77777777" w:rsidR="0058473C" w:rsidRDefault="0058473C">
      <w:r>
        <w:continuationSeparator/>
      </w:r>
    </w:p>
    <w:p w14:paraId="1EBCB42D" w14:textId="77777777" w:rsidR="0058473C" w:rsidRDefault="005847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E282B" w14:textId="77777777" w:rsidR="00073AF2" w:rsidRDefault="00073AF2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73AF2" w:rsidRPr="003D59E6" w14:paraId="2B97DD6D" w14:textId="77777777">
      <w:tc>
        <w:tcPr>
          <w:tcW w:w="4605" w:type="dxa"/>
          <w:vAlign w:val="center"/>
        </w:tcPr>
        <w:p w14:paraId="0297AE86" w14:textId="77777777" w:rsidR="00073AF2" w:rsidRPr="003D59E6" w:rsidRDefault="00073AF2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73AF2" w:rsidRPr="0017543C" w:rsidRDefault="00073AF2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A80D5A">
            <w:rPr>
              <w:rStyle w:val="Nmerodepgina"/>
              <w:rFonts w:ascii="Verdana" w:hAnsi="Verdana" w:cs="Arial"/>
              <w:b/>
              <w:noProof/>
            </w:rPr>
            <w:t>17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73AF2" w:rsidRPr="0057652B" w:rsidRDefault="00073AF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4BA18" w14:textId="77777777" w:rsidR="0058473C" w:rsidRDefault="0058473C">
      <w:r>
        <w:separator/>
      </w:r>
    </w:p>
    <w:p w14:paraId="5673F652" w14:textId="77777777" w:rsidR="0058473C" w:rsidRDefault="0058473C"/>
  </w:footnote>
  <w:footnote w:type="continuationSeparator" w:id="0">
    <w:p w14:paraId="37B81CED" w14:textId="77777777" w:rsidR="0058473C" w:rsidRDefault="0058473C">
      <w:r>
        <w:continuationSeparator/>
      </w:r>
    </w:p>
    <w:p w14:paraId="2D3A83DE" w14:textId="77777777" w:rsidR="0058473C" w:rsidRDefault="0058473C"/>
  </w:footnote>
  <w:footnote w:id="1">
    <w:p w14:paraId="275CC7C8" w14:textId="77777777" w:rsidR="00073AF2" w:rsidRDefault="00073AF2" w:rsidP="007625C1">
      <w:pPr>
        <w:pStyle w:val="Textodenotaderodap"/>
      </w:pPr>
      <w:r>
        <w:rPr>
          <w:rStyle w:val="Refdenotaderodap"/>
        </w:rPr>
        <w:footnoteRef/>
      </w:r>
      <w:r>
        <w:t xml:space="preserve"> Futuramente quando for reformulado a funcionalidade do menu no Portal, o sistema deve ocultar o menu para usuários sem permissão de acesso.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73AF2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170E86AC" w:rsidR="00073AF2" w:rsidRPr="0017543C" w:rsidRDefault="00D664D7">
          <w:pPr>
            <w:pStyle w:val="Cabealho"/>
            <w:spacing w:after="0"/>
            <w:jc w:val="center"/>
            <w:rPr>
              <w:color w:val="808080"/>
            </w:rPr>
          </w:pPr>
          <w:r>
            <w:rPr>
              <w:noProof/>
              <w:color w:val="000000"/>
            </w:rPr>
            <w:drawing>
              <wp:inline distT="0" distB="0" distL="0" distR="0" wp14:anchorId="23513EAA" wp14:editId="7EDDD2DA">
                <wp:extent cx="1000125" cy="314325"/>
                <wp:effectExtent l="0" t="0" r="0" b="0"/>
                <wp:docPr id="123" name="image1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vAlign w:val="center"/>
        </w:tcPr>
        <w:p w14:paraId="2CC77D67" w14:textId="14C23109" w:rsidR="00073AF2" w:rsidRPr="00C6532E" w:rsidRDefault="00073AF2" w:rsidP="00985B57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048 – Julgar Pedido de Impugnação – Corporativo</w:t>
          </w:r>
        </w:p>
      </w:tc>
      <w:tc>
        <w:tcPr>
          <w:tcW w:w="3260" w:type="dxa"/>
          <w:vAlign w:val="center"/>
        </w:tcPr>
        <w:p w14:paraId="7C22B301" w14:textId="6B6D790E" w:rsidR="00073AF2" w:rsidRPr="004A2AAB" w:rsidRDefault="00073AF2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73AF2" w:rsidRPr="004A2AAB" w:rsidRDefault="00073AF2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73AF2" w:rsidRDefault="00073AF2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DA069" w14:textId="77777777" w:rsidR="00073AF2" w:rsidRDefault="00073AF2">
    <w:pPr>
      <w:pStyle w:val="Cabealho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5A949" w14:textId="77777777" w:rsidR="00073AF2" w:rsidRDefault="00073AF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08066E4"/>
    <w:multiLevelType w:val="hybridMultilevel"/>
    <w:tmpl w:val="00C28E60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" w15:restartNumberingAfterBreak="0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0E087F8C"/>
    <w:multiLevelType w:val="hybridMultilevel"/>
    <w:tmpl w:val="46DA6CF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6" w15:restartNumberingAfterBreak="0">
    <w:nsid w:val="11A937E4"/>
    <w:multiLevelType w:val="hybridMultilevel"/>
    <w:tmpl w:val="C3A8A80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7" w15:restartNumberingAfterBreak="0">
    <w:nsid w:val="12625DE7"/>
    <w:multiLevelType w:val="hybridMultilevel"/>
    <w:tmpl w:val="78B4370C"/>
    <w:lvl w:ilvl="0" w:tplc="5EBA6D32">
      <w:start w:val="1"/>
      <w:numFmt w:val="decimal"/>
      <w:lvlText w:val="%1.1"/>
      <w:lvlJc w:val="left"/>
      <w:pPr>
        <w:ind w:left="1294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8" w15:restartNumberingAfterBreak="0">
    <w:nsid w:val="14244D3D"/>
    <w:multiLevelType w:val="hybridMultilevel"/>
    <w:tmpl w:val="19FE74C6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C6DE1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1D5E50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E265BC0"/>
    <w:multiLevelType w:val="hybridMultilevel"/>
    <w:tmpl w:val="3CC840D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4" w15:restartNumberingAfterBreak="0">
    <w:nsid w:val="2277656B"/>
    <w:multiLevelType w:val="hybridMultilevel"/>
    <w:tmpl w:val="2B92090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3401139"/>
    <w:multiLevelType w:val="hybridMultilevel"/>
    <w:tmpl w:val="A8DEE6A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3EC4E14"/>
    <w:multiLevelType w:val="hybridMultilevel"/>
    <w:tmpl w:val="14C6495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8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44451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3B0328C5"/>
    <w:multiLevelType w:val="hybridMultilevel"/>
    <w:tmpl w:val="DD1AE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126852"/>
    <w:multiLevelType w:val="hybridMultilevel"/>
    <w:tmpl w:val="0F4E61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09C62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6" w15:restartNumberingAfterBreak="0">
    <w:nsid w:val="4AB00D5A"/>
    <w:multiLevelType w:val="hybridMultilevel"/>
    <w:tmpl w:val="D6F2AA1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73BC1"/>
    <w:multiLevelType w:val="multilevel"/>
    <w:tmpl w:val="40EC15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0052A5"/>
    <w:multiLevelType w:val="hybridMultilevel"/>
    <w:tmpl w:val="99DC17FC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2" w15:restartNumberingAfterBreak="0">
    <w:nsid w:val="52D62F1A"/>
    <w:multiLevelType w:val="hybridMultilevel"/>
    <w:tmpl w:val="7AB28BA2"/>
    <w:lvl w:ilvl="0" w:tplc="736C74C8">
      <w:start w:val="2"/>
      <w:numFmt w:val="decimal"/>
      <w:lvlText w:val="%1.1"/>
      <w:lvlJc w:val="left"/>
      <w:pPr>
        <w:ind w:left="12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7BE4B01"/>
    <w:multiLevelType w:val="hybridMultilevel"/>
    <w:tmpl w:val="A02066DA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581C047C"/>
    <w:multiLevelType w:val="hybridMultilevel"/>
    <w:tmpl w:val="7778B7AE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7" w15:restartNumberingAfterBreak="0">
    <w:nsid w:val="58C00371"/>
    <w:multiLevelType w:val="hybridMultilevel"/>
    <w:tmpl w:val="AF76F230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3" w15:restartNumberingAfterBreak="0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5" w15:restartNumberingAfterBreak="0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 w15:restartNumberingAfterBreak="0">
    <w:nsid w:val="72667C86"/>
    <w:multiLevelType w:val="hybridMultilevel"/>
    <w:tmpl w:val="1D3C06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8" w15:restartNumberingAfterBreak="0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9" w15:restartNumberingAfterBreak="0">
    <w:nsid w:val="7B0C5D25"/>
    <w:multiLevelType w:val="hybridMultilevel"/>
    <w:tmpl w:val="38D237C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0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33"/>
  </w:num>
  <w:num w:numId="3">
    <w:abstractNumId w:val="12"/>
  </w:num>
  <w:num w:numId="4">
    <w:abstractNumId w:val="8"/>
  </w:num>
  <w:num w:numId="5">
    <w:abstractNumId w:val="50"/>
  </w:num>
  <w:num w:numId="6">
    <w:abstractNumId w:val="21"/>
  </w:num>
  <w:num w:numId="7">
    <w:abstractNumId w:val="24"/>
  </w:num>
  <w:num w:numId="8">
    <w:abstractNumId w:val="17"/>
  </w:num>
  <w:num w:numId="9">
    <w:abstractNumId w:val="41"/>
  </w:num>
  <w:num w:numId="10">
    <w:abstractNumId w:val="3"/>
  </w:num>
  <w:num w:numId="11">
    <w:abstractNumId w:val="36"/>
  </w:num>
  <w:num w:numId="12">
    <w:abstractNumId w:val="27"/>
  </w:num>
  <w:num w:numId="13">
    <w:abstractNumId w:val="39"/>
  </w:num>
  <w:num w:numId="14">
    <w:abstractNumId w:val="38"/>
  </w:num>
  <w:num w:numId="15">
    <w:abstractNumId w:val="49"/>
  </w:num>
  <w:num w:numId="16">
    <w:abstractNumId w:val="10"/>
  </w:num>
  <w:num w:numId="17">
    <w:abstractNumId w:val="48"/>
  </w:num>
  <w:num w:numId="18">
    <w:abstractNumId w:val="40"/>
  </w:num>
  <w:num w:numId="19">
    <w:abstractNumId w:val="45"/>
  </w:num>
  <w:num w:numId="20">
    <w:abstractNumId w:val="6"/>
  </w:num>
  <w:num w:numId="21">
    <w:abstractNumId w:val="22"/>
  </w:num>
  <w:num w:numId="22">
    <w:abstractNumId w:val="13"/>
  </w:num>
  <w:num w:numId="23">
    <w:abstractNumId w:val="29"/>
  </w:num>
  <w:num w:numId="24">
    <w:abstractNumId w:val="43"/>
  </w:num>
  <w:num w:numId="25">
    <w:abstractNumId w:val="51"/>
  </w:num>
  <w:num w:numId="26">
    <w:abstractNumId w:val="34"/>
  </w:num>
  <w:num w:numId="27">
    <w:abstractNumId w:val="19"/>
  </w:num>
  <w:num w:numId="28">
    <w:abstractNumId w:val="11"/>
  </w:num>
  <w:num w:numId="29">
    <w:abstractNumId w:val="23"/>
  </w:num>
  <w:num w:numId="30">
    <w:abstractNumId w:val="37"/>
  </w:num>
  <w:num w:numId="31">
    <w:abstractNumId w:val="5"/>
  </w:num>
  <w:num w:numId="32">
    <w:abstractNumId w:val="46"/>
  </w:num>
  <w:num w:numId="33">
    <w:abstractNumId w:val="15"/>
  </w:num>
  <w:num w:numId="34">
    <w:abstractNumId w:val="26"/>
  </w:num>
  <w:num w:numId="35">
    <w:abstractNumId w:val="35"/>
  </w:num>
  <w:num w:numId="36">
    <w:abstractNumId w:val="2"/>
  </w:num>
  <w:num w:numId="37">
    <w:abstractNumId w:val="14"/>
  </w:num>
  <w:num w:numId="38">
    <w:abstractNumId w:val="9"/>
  </w:num>
  <w:num w:numId="39">
    <w:abstractNumId w:val="7"/>
  </w:num>
  <w:num w:numId="40">
    <w:abstractNumId w:val="32"/>
  </w:num>
  <w:num w:numId="41">
    <w:abstractNumId w:val="18"/>
  </w:num>
  <w:num w:numId="42">
    <w:abstractNumId w:val="28"/>
  </w:num>
  <w:num w:numId="43">
    <w:abstractNumId w:val="1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0D5"/>
    <w:rsid w:val="00003DD5"/>
    <w:rsid w:val="00004B51"/>
    <w:rsid w:val="00004F8B"/>
    <w:rsid w:val="000051F6"/>
    <w:rsid w:val="0000651D"/>
    <w:rsid w:val="00006AFC"/>
    <w:rsid w:val="0001021E"/>
    <w:rsid w:val="0001114E"/>
    <w:rsid w:val="0001571F"/>
    <w:rsid w:val="00017ED3"/>
    <w:rsid w:val="00022829"/>
    <w:rsid w:val="00022931"/>
    <w:rsid w:val="00022A78"/>
    <w:rsid w:val="00022F50"/>
    <w:rsid w:val="00025925"/>
    <w:rsid w:val="000263F7"/>
    <w:rsid w:val="00026EE7"/>
    <w:rsid w:val="00027629"/>
    <w:rsid w:val="00030DC2"/>
    <w:rsid w:val="00031CBE"/>
    <w:rsid w:val="00032406"/>
    <w:rsid w:val="00032841"/>
    <w:rsid w:val="00033D08"/>
    <w:rsid w:val="000342BB"/>
    <w:rsid w:val="0003494B"/>
    <w:rsid w:val="00036393"/>
    <w:rsid w:val="00040855"/>
    <w:rsid w:val="0004088D"/>
    <w:rsid w:val="00040BF4"/>
    <w:rsid w:val="00042373"/>
    <w:rsid w:val="00042743"/>
    <w:rsid w:val="00043858"/>
    <w:rsid w:val="00044234"/>
    <w:rsid w:val="00045621"/>
    <w:rsid w:val="00045663"/>
    <w:rsid w:val="00045D2C"/>
    <w:rsid w:val="00046D76"/>
    <w:rsid w:val="00047227"/>
    <w:rsid w:val="000514D4"/>
    <w:rsid w:val="00051559"/>
    <w:rsid w:val="00051578"/>
    <w:rsid w:val="00051F92"/>
    <w:rsid w:val="00052B79"/>
    <w:rsid w:val="00053FCF"/>
    <w:rsid w:val="00054355"/>
    <w:rsid w:val="00055E7C"/>
    <w:rsid w:val="00056003"/>
    <w:rsid w:val="0005614D"/>
    <w:rsid w:val="000570FE"/>
    <w:rsid w:val="0006016B"/>
    <w:rsid w:val="000610FE"/>
    <w:rsid w:val="00061627"/>
    <w:rsid w:val="00061F5D"/>
    <w:rsid w:val="000628DE"/>
    <w:rsid w:val="0006486D"/>
    <w:rsid w:val="00064993"/>
    <w:rsid w:val="000656C5"/>
    <w:rsid w:val="00065C98"/>
    <w:rsid w:val="00065D70"/>
    <w:rsid w:val="00065E0A"/>
    <w:rsid w:val="00066182"/>
    <w:rsid w:val="0006652C"/>
    <w:rsid w:val="00070AF3"/>
    <w:rsid w:val="00071667"/>
    <w:rsid w:val="00072269"/>
    <w:rsid w:val="00073AF2"/>
    <w:rsid w:val="00076318"/>
    <w:rsid w:val="0007671A"/>
    <w:rsid w:val="00076915"/>
    <w:rsid w:val="00076C07"/>
    <w:rsid w:val="000772BC"/>
    <w:rsid w:val="000809E1"/>
    <w:rsid w:val="00080AD9"/>
    <w:rsid w:val="000825ED"/>
    <w:rsid w:val="00082DAB"/>
    <w:rsid w:val="00083829"/>
    <w:rsid w:val="00084624"/>
    <w:rsid w:val="00086AFE"/>
    <w:rsid w:val="00086C2C"/>
    <w:rsid w:val="000874B8"/>
    <w:rsid w:val="000902C4"/>
    <w:rsid w:val="00090304"/>
    <w:rsid w:val="00092606"/>
    <w:rsid w:val="000926DE"/>
    <w:rsid w:val="0009448D"/>
    <w:rsid w:val="0009796C"/>
    <w:rsid w:val="00097BF2"/>
    <w:rsid w:val="000A01B5"/>
    <w:rsid w:val="000A054B"/>
    <w:rsid w:val="000A0B1F"/>
    <w:rsid w:val="000A1227"/>
    <w:rsid w:val="000A12F1"/>
    <w:rsid w:val="000A1D28"/>
    <w:rsid w:val="000A2B6B"/>
    <w:rsid w:val="000A2E6A"/>
    <w:rsid w:val="000A33C1"/>
    <w:rsid w:val="000A3B11"/>
    <w:rsid w:val="000A43F8"/>
    <w:rsid w:val="000A53FE"/>
    <w:rsid w:val="000A56DC"/>
    <w:rsid w:val="000A5B48"/>
    <w:rsid w:val="000A76BF"/>
    <w:rsid w:val="000B019A"/>
    <w:rsid w:val="000B038B"/>
    <w:rsid w:val="000B1045"/>
    <w:rsid w:val="000B2C14"/>
    <w:rsid w:val="000B31CB"/>
    <w:rsid w:val="000B5692"/>
    <w:rsid w:val="000B624B"/>
    <w:rsid w:val="000B7C76"/>
    <w:rsid w:val="000C00AA"/>
    <w:rsid w:val="000C03AE"/>
    <w:rsid w:val="000C0B01"/>
    <w:rsid w:val="000C30A3"/>
    <w:rsid w:val="000C3B7B"/>
    <w:rsid w:val="000C5161"/>
    <w:rsid w:val="000C599D"/>
    <w:rsid w:val="000C6128"/>
    <w:rsid w:val="000D0FF9"/>
    <w:rsid w:val="000D1E64"/>
    <w:rsid w:val="000D1ECD"/>
    <w:rsid w:val="000D2F33"/>
    <w:rsid w:val="000D367A"/>
    <w:rsid w:val="000D3E78"/>
    <w:rsid w:val="000D3FD0"/>
    <w:rsid w:val="000D4078"/>
    <w:rsid w:val="000D463E"/>
    <w:rsid w:val="000D480E"/>
    <w:rsid w:val="000D6620"/>
    <w:rsid w:val="000D76A9"/>
    <w:rsid w:val="000D7CAD"/>
    <w:rsid w:val="000D7D55"/>
    <w:rsid w:val="000E0D1E"/>
    <w:rsid w:val="000E10A0"/>
    <w:rsid w:val="000E2221"/>
    <w:rsid w:val="000E2797"/>
    <w:rsid w:val="000E2F3C"/>
    <w:rsid w:val="000E4445"/>
    <w:rsid w:val="000E4DD0"/>
    <w:rsid w:val="000E5275"/>
    <w:rsid w:val="000E5674"/>
    <w:rsid w:val="000E5F1F"/>
    <w:rsid w:val="000E7293"/>
    <w:rsid w:val="000F1575"/>
    <w:rsid w:val="000F32C7"/>
    <w:rsid w:val="000F4385"/>
    <w:rsid w:val="000F5A87"/>
    <w:rsid w:val="000F6540"/>
    <w:rsid w:val="000F71F0"/>
    <w:rsid w:val="000F7E2D"/>
    <w:rsid w:val="00100368"/>
    <w:rsid w:val="00100695"/>
    <w:rsid w:val="00100873"/>
    <w:rsid w:val="00100E6E"/>
    <w:rsid w:val="0010255B"/>
    <w:rsid w:val="0010280B"/>
    <w:rsid w:val="00102F91"/>
    <w:rsid w:val="00103E9E"/>
    <w:rsid w:val="001040A6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54EB"/>
    <w:rsid w:val="00115D45"/>
    <w:rsid w:val="00120056"/>
    <w:rsid w:val="001204D5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4C8E"/>
    <w:rsid w:val="00135C91"/>
    <w:rsid w:val="00135D31"/>
    <w:rsid w:val="00136C1B"/>
    <w:rsid w:val="00137478"/>
    <w:rsid w:val="001409A5"/>
    <w:rsid w:val="001418E1"/>
    <w:rsid w:val="00142527"/>
    <w:rsid w:val="00142655"/>
    <w:rsid w:val="00142FEF"/>
    <w:rsid w:val="00143AE0"/>
    <w:rsid w:val="00143D94"/>
    <w:rsid w:val="001451E8"/>
    <w:rsid w:val="00145208"/>
    <w:rsid w:val="0014544C"/>
    <w:rsid w:val="00145CE1"/>
    <w:rsid w:val="0014605A"/>
    <w:rsid w:val="00146CA7"/>
    <w:rsid w:val="00153838"/>
    <w:rsid w:val="00154794"/>
    <w:rsid w:val="00155D6C"/>
    <w:rsid w:val="00156E2E"/>
    <w:rsid w:val="0015725F"/>
    <w:rsid w:val="00157E00"/>
    <w:rsid w:val="00157E66"/>
    <w:rsid w:val="001653E6"/>
    <w:rsid w:val="00165A72"/>
    <w:rsid w:val="00165B69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5A8"/>
    <w:rsid w:val="0017696D"/>
    <w:rsid w:val="00181B78"/>
    <w:rsid w:val="00182ECD"/>
    <w:rsid w:val="001839A7"/>
    <w:rsid w:val="0018434C"/>
    <w:rsid w:val="0018484B"/>
    <w:rsid w:val="00184A69"/>
    <w:rsid w:val="00185C82"/>
    <w:rsid w:val="00187019"/>
    <w:rsid w:val="0019233D"/>
    <w:rsid w:val="001927C0"/>
    <w:rsid w:val="001935F8"/>
    <w:rsid w:val="00193996"/>
    <w:rsid w:val="0019459B"/>
    <w:rsid w:val="00197785"/>
    <w:rsid w:val="001A103F"/>
    <w:rsid w:val="001A16A7"/>
    <w:rsid w:val="001A20E9"/>
    <w:rsid w:val="001A2545"/>
    <w:rsid w:val="001A2550"/>
    <w:rsid w:val="001A2F9D"/>
    <w:rsid w:val="001A309F"/>
    <w:rsid w:val="001A3FD0"/>
    <w:rsid w:val="001A6287"/>
    <w:rsid w:val="001A69FC"/>
    <w:rsid w:val="001A73BB"/>
    <w:rsid w:val="001A75F1"/>
    <w:rsid w:val="001A77F8"/>
    <w:rsid w:val="001B07B4"/>
    <w:rsid w:val="001B2511"/>
    <w:rsid w:val="001B2550"/>
    <w:rsid w:val="001B3A10"/>
    <w:rsid w:val="001B3C4B"/>
    <w:rsid w:val="001B5C4E"/>
    <w:rsid w:val="001B667C"/>
    <w:rsid w:val="001B7BDF"/>
    <w:rsid w:val="001C0B4F"/>
    <w:rsid w:val="001C15FC"/>
    <w:rsid w:val="001C2348"/>
    <w:rsid w:val="001C2642"/>
    <w:rsid w:val="001C2717"/>
    <w:rsid w:val="001C30F2"/>
    <w:rsid w:val="001C604A"/>
    <w:rsid w:val="001D0F14"/>
    <w:rsid w:val="001D1A0C"/>
    <w:rsid w:val="001D1AD9"/>
    <w:rsid w:val="001D1B53"/>
    <w:rsid w:val="001D202C"/>
    <w:rsid w:val="001D2405"/>
    <w:rsid w:val="001D2C20"/>
    <w:rsid w:val="001D30CD"/>
    <w:rsid w:val="001D3F75"/>
    <w:rsid w:val="001D466A"/>
    <w:rsid w:val="001D4A23"/>
    <w:rsid w:val="001D510C"/>
    <w:rsid w:val="001D5DF5"/>
    <w:rsid w:val="001D6958"/>
    <w:rsid w:val="001D7362"/>
    <w:rsid w:val="001D7782"/>
    <w:rsid w:val="001E1D12"/>
    <w:rsid w:val="001E28E5"/>
    <w:rsid w:val="001E33E8"/>
    <w:rsid w:val="001E3F9A"/>
    <w:rsid w:val="001E5A61"/>
    <w:rsid w:val="001E5D5D"/>
    <w:rsid w:val="001E5FCB"/>
    <w:rsid w:val="001E672E"/>
    <w:rsid w:val="001F079D"/>
    <w:rsid w:val="001F083F"/>
    <w:rsid w:val="001F0ABA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5CFC"/>
    <w:rsid w:val="001F6169"/>
    <w:rsid w:val="001F6C31"/>
    <w:rsid w:val="002000EF"/>
    <w:rsid w:val="0020020E"/>
    <w:rsid w:val="0020153E"/>
    <w:rsid w:val="002019C4"/>
    <w:rsid w:val="002028D7"/>
    <w:rsid w:val="00203800"/>
    <w:rsid w:val="00204372"/>
    <w:rsid w:val="002050A5"/>
    <w:rsid w:val="002050B7"/>
    <w:rsid w:val="00205203"/>
    <w:rsid w:val="00206991"/>
    <w:rsid w:val="00210CB8"/>
    <w:rsid w:val="00212397"/>
    <w:rsid w:val="002126C5"/>
    <w:rsid w:val="0021297C"/>
    <w:rsid w:val="00213558"/>
    <w:rsid w:val="0021446B"/>
    <w:rsid w:val="00214D06"/>
    <w:rsid w:val="00215403"/>
    <w:rsid w:val="002160E0"/>
    <w:rsid w:val="0021764A"/>
    <w:rsid w:val="002178D8"/>
    <w:rsid w:val="00220632"/>
    <w:rsid w:val="00221EAB"/>
    <w:rsid w:val="00224D0A"/>
    <w:rsid w:val="002254D7"/>
    <w:rsid w:val="00225616"/>
    <w:rsid w:val="002264A6"/>
    <w:rsid w:val="00226A43"/>
    <w:rsid w:val="00230F1B"/>
    <w:rsid w:val="0023318E"/>
    <w:rsid w:val="0023320A"/>
    <w:rsid w:val="00234A5B"/>
    <w:rsid w:val="0023598C"/>
    <w:rsid w:val="002359C8"/>
    <w:rsid w:val="00236123"/>
    <w:rsid w:val="00237FE8"/>
    <w:rsid w:val="002412E8"/>
    <w:rsid w:val="002417DF"/>
    <w:rsid w:val="00241B02"/>
    <w:rsid w:val="00241D4D"/>
    <w:rsid w:val="00241EDA"/>
    <w:rsid w:val="0024203F"/>
    <w:rsid w:val="00242E02"/>
    <w:rsid w:val="00243ED3"/>
    <w:rsid w:val="002440C9"/>
    <w:rsid w:val="002446C3"/>
    <w:rsid w:val="00244F8A"/>
    <w:rsid w:val="00246E9D"/>
    <w:rsid w:val="002479B1"/>
    <w:rsid w:val="00247B28"/>
    <w:rsid w:val="00250193"/>
    <w:rsid w:val="002508D0"/>
    <w:rsid w:val="00250D66"/>
    <w:rsid w:val="00251151"/>
    <w:rsid w:val="002518C9"/>
    <w:rsid w:val="00251AF0"/>
    <w:rsid w:val="00251C64"/>
    <w:rsid w:val="00252185"/>
    <w:rsid w:val="00253118"/>
    <w:rsid w:val="00253A8F"/>
    <w:rsid w:val="0025482F"/>
    <w:rsid w:val="00255006"/>
    <w:rsid w:val="002554E4"/>
    <w:rsid w:val="002559F3"/>
    <w:rsid w:val="0025641A"/>
    <w:rsid w:val="00257445"/>
    <w:rsid w:val="00257C46"/>
    <w:rsid w:val="00257F1E"/>
    <w:rsid w:val="0026083A"/>
    <w:rsid w:val="002614BA"/>
    <w:rsid w:val="0026183F"/>
    <w:rsid w:val="00262048"/>
    <w:rsid w:val="00262D55"/>
    <w:rsid w:val="00266BFA"/>
    <w:rsid w:val="00266DC8"/>
    <w:rsid w:val="00267DC7"/>
    <w:rsid w:val="00270351"/>
    <w:rsid w:val="00270FF8"/>
    <w:rsid w:val="002712B3"/>
    <w:rsid w:val="0027466C"/>
    <w:rsid w:val="002761FB"/>
    <w:rsid w:val="00276416"/>
    <w:rsid w:val="00277064"/>
    <w:rsid w:val="00280149"/>
    <w:rsid w:val="00280A70"/>
    <w:rsid w:val="00282745"/>
    <w:rsid w:val="00284474"/>
    <w:rsid w:val="00285A64"/>
    <w:rsid w:val="00285A89"/>
    <w:rsid w:val="002863AB"/>
    <w:rsid w:val="00287290"/>
    <w:rsid w:val="00287B79"/>
    <w:rsid w:val="00287CAA"/>
    <w:rsid w:val="002909B3"/>
    <w:rsid w:val="00290B40"/>
    <w:rsid w:val="00292E97"/>
    <w:rsid w:val="002945F4"/>
    <w:rsid w:val="002948E9"/>
    <w:rsid w:val="00294C89"/>
    <w:rsid w:val="002952D5"/>
    <w:rsid w:val="0029551B"/>
    <w:rsid w:val="002976A5"/>
    <w:rsid w:val="002A0266"/>
    <w:rsid w:val="002A0B69"/>
    <w:rsid w:val="002A31DE"/>
    <w:rsid w:val="002A3818"/>
    <w:rsid w:val="002A4694"/>
    <w:rsid w:val="002A4A24"/>
    <w:rsid w:val="002A507D"/>
    <w:rsid w:val="002A5734"/>
    <w:rsid w:val="002A5998"/>
    <w:rsid w:val="002A7E96"/>
    <w:rsid w:val="002A7F44"/>
    <w:rsid w:val="002B0CA1"/>
    <w:rsid w:val="002B110B"/>
    <w:rsid w:val="002B1350"/>
    <w:rsid w:val="002B1554"/>
    <w:rsid w:val="002B1BA9"/>
    <w:rsid w:val="002B1BFB"/>
    <w:rsid w:val="002B36FA"/>
    <w:rsid w:val="002B378D"/>
    <w:rsid w:val="002B4569"/>
    <w:rsid w:val="002B4DE5"/>
    <w:rsid w:val="002B624D"/>
    <w:rsid w:val="002B626B"/>
    <w:rsid w:val="002B6C7D"/>
    <w:rsid w:val="002B6C8B"/>
    <w:rsid w:val="002B70C3"/>
    <w:rsid w:val="002B7762"/>
    <w:rsid w:val="002C0B2C"/>
    <w:rsid w:val="002C0F2B"/>
    <w:rsid w:val="002C308A"/>
    <w:rsid w:val="002C32C2"/>
    <w:rsid w:val="002D0A51"/>
    <w:rsid w:val="002D1CAA"/>
    <w:rsid w:val="002D21B7"/>
    <w:rsid w:val="002D233C"/>
    <w:rsid w:val="002D29BF"/>
    <w:rsid w:val="002D44DB"/>
    <w:rsid w:val="002D62BD"/>
    <w:rsid w:val="002D68B7"/>
    <w:rsid w:val="002D6C77"/>
    <w:rsid w:val="002E0BF0"/>
    <w:rsid w:val="002E0DC7"/>
    <w:rsid w:val="002E25BC"/>
    <w:rsid w:val="002E2C2B"/>
    <w:rsid w:val="002E4C9A"/>
    <w:rsid w:val="002E5585"/>
    <w:rsid w:val="002E60E2"/>
    <w:rsid w:val="002E7E4E"/>
    <w:rsid w:val="002F0AFB"/>
    <w:rsid w:val="002F0D4C"/>
    <w:rsid w:val="002F0D88"/>
    <w:rsid w:val="002F1312"/>
    <w:rsid w:val="002F2F57"/>
    <w:rsid w:val="002F3F8F"/>
    <w:rsid w:val="002F435D"/>
    <w:rsid w:val="002F53B2"/>
    <w:rsid w:val="002F54B7"/>
    <w:rsid w:val="002F5F60"/>
    <w:rsid w:val="002F6C9A"/>
    <w:rsid w:val="002F7992"/>
    <w:rsid w:val="003004EA"/>
    <w:rsid w:val="00300FCD"/>
    <w:rsid w:val="00301505"/>
    <w:rsid w:val="00301CE0"/>
    <w:rsid w:val="00302187"/>
    <w:rsid w:val="0030370F"/>
    <w:rsid w:val="0030499E"/>
    <w:rsid w:val="00304EBC"/>
    <w:rsid w:val="003053E1"/>
    <w:rsid w:val="00306064"/>
    <w:rsid w:val="003072DD"/>
    <w:rsid w:val="00307B68"/>
    <w:rsid w:val="00307F6B"/>
    <w:rsid w:val="00312012"/>
    <w:rsid w:val="00314EFE"/>
    <w:rsid w:val="0031576C"/>
    <w:rsid w:val="00315B11"/>
    <w:rsid w:val="00317BA1"/>
    <w:rsid w:val="0032022F"/>
    <w:rsid w:val="0032024B"/>
    <w:rsid w:val="0032162A"/>
    <w:rsid w:val="00321D84"/>
    <w:rsid w:val="00322EBD"/>
    <w:rsid w:val="00322F0A"/>
    <w:rsid w:val="00323A1B"/>
    <w:rsid w:val="0032400A"/>
    <w:rsid w:val="00325158"/>
    <w:rsid w:val="00325458"/>
    <w:rsid w:val="003257C7"/>
    <w:rsid w:val="00326FC1"/>
    <w:rsid w:val="00326FFF"/>
    <w:rsid w:val="0032720B"/>
    <w:rsid w:val="00330CA7"/>
    <w:rsid w:val="00331AEC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0681"/>
    <w:rsid w:val="003419D8"/>
    <w:rsid w:val="00341AD3"/>
    <w:rsid w:val="00342AFD"/>
    <w:rsid w:val="00343018"/>
    <w:rsid w:val="00343549"/>
    <w:rsid w:val="00344D60"/>
    <w:rsid w:val="00344F6E"/>
    <w:rsid w:val="00347052"/>
    <w:rsid w:val="00350329"/>
    <w:rsid w:val="00350655"/>
    <w:rsid w:val="0035123B"/>
    <w:rsid w:val="0035129F"/>
    <w:rsid w:val="003518FB"/>
    <w:rsid w:val="00352F61"/>
    <w:rsid w:val="00353104"/>
    <w:rsid w:val="00353CEF"/>
    <w:rsid w:val="003562D2"/>
    <w:rsid w:val="0035649F"/>
    <w:rsid w:val="00356798"/>
    <w:rsid w:val="00356968"/>
    <w:rsid w:val="00356A67"/>
    <w:rsid w:val="00360940"/>
    <w:rsid w:val="00360A63"/>
    <w:rsid w:val="00361BF5"/>
    <w:rsid w:val="003628DE"/>
    <w:rsid w:val="00362959"/>
    <w:rsid w:val="00364183"/>
    <w:rsid w:val="00366D21"/>
    <w:rsid w:val="0036721C"/>
    <w:rsid w:val="00370754"/>
    <w:rsid w:val="00370E23"/>
    <w:rsid w:val="003716C2"/>
    <w:rsid w:val="00371728"/>
    <w:rsid w:val="003722A4"/>
    <w:rsid w:val="00372BD4"/>
    <w:rsid w:val="00372C4A"/>
    <w:rsid w:val="003733A1"/>
    <w:rsid w:val="003734B2"/>
    <w:rsid w:val="00374054"/>
    <w:rsid w:val="00375A22"/>
    <w:rsid w:val="00375AE3"/>
    <w:rsid w:val="003766EB"/>
    <w:rsid w:val="003769A3"/>
    <w:rsid w:val="00376DFF"/>
    <w:rsid w:val="00382051"/>
    <w:rsid w:val="00382B08"/>
    <w:rsid w:val="00382CB9"/>
    <w:rsid w:val="00383088"/>
    <w:rsid w:val="003833F0"/>
    <w:rsid w:val="003834B2"/>
    <w:rsid w:val="0038544E"/>
    <w:rsid w:val="00385BC7"/>
    <w:rsid w:val="00386BAA"/>
    <w:rsid w:val="00386DA6"/>
    <w:rsid w:val="00387445"/>
    <w:rsid w:val="003876C2"/>
    <w:rsid w:val="003905DF"/>
    <w:rsid w:val="0039202E"/>
    <w:rsid w:val="00392629"/>
    <w:rsid w:val="003934FC"/>
    <w:rsid w:val="00393F71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22F"/>
    <w:rsid w:val="003B156C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3F01"/>
    <w:rsid w:val="003C6605"/>
    <w:rsid w:val="003D0A91"/>
    <w:rsid w:val="003D25B8"/>
    <w:rsid w:val="003D2DF1"/>
    <w:rsid w:val="003D2ED7"/>
    <w:rsid w:val="003D3AF0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2BD1"/>
    <w:rsid w:val="003E32A4"/>
    <w:rsid w:val="003E353E"/>
    <w:rsid w:val="003E4921"/>
    <w:rsid w:val="003E504A"/>
    <w:rsid w:val="003E5072"/>
    <w:rsid w:val="003E66C6"/>
    <w:rsid w:val="003E75D7"/>
    <w:rsid w:val="003E76FB"/>
    <w:rsid w:val="003F01E8"/>
    <w:rsid w:val="003F2380"/>
    <w:rsid w:val="003F3D3D"/>
    <w:rsid w:val="003F4800"/>
    <w:rsid w:val="003F5C47"/>
    <w:rsid w:val="003F629D"/>
    <w:rsid w:val="003F6FC2"/>
    <w:rsid w:val="003F78ED"/>
    <w:rsid w:val="0040181D"/>
    <w:rsid w:val="00402615"/>
    <w:rsid w:val="00402755"/>
    <w:rsid w:val="00402FB3"/>
    <w:rsid w:val="00403D68"/>
    <w:rsid w:val="004047DB"/>
    <w:rsid w:val="00404DBD"/>
    <w:rsid w:val="0041075C"/>
    <w:rsid w:val="004114D6"/>
    <w:rsid w:val="004126FB"/>
    <w:rsid w:val="00413205"/>
    <w:rsid w:val="00413D12"/>
    <w:rsid w:val="004161B2"/>
    <w:rsid w:val="004166D4"/>
    <w:rsid w:val="004168FB"/>
    <w:rsid w:val="004170F9"/>
    <w:rsid w:val="0042152C"/>
    <w:rsid w:val="00422382"/>
    <w:rsid w:val="00423475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0D88"/>
    <w:rsid w:val="00431294"/>
    <w:rsid w:val="0043136A"/>
    <w:rsid w:val="00433370"/>
    <w:rsid w:val="00433728"/>
    <w:rsid w:val="00433CE7"/>
    <w:rsid w:val="0043456A"/>
    <w:rsid w:val="004356A1"/>
    <w:rsid w:val="00436E9B"/>
    <w:rsid w:val="00437B2D"/>
    <w:rsid w:val="00437BBB"/>
    <w:rsid w:val="00441F6B"/>
    <w:rsid w:val="0044248A"/>
    <w:rsid w:val="00443201"/>
    <w:rsid w:val="00443529"/>
    <w:rsid w:val="00445457"/>
    <w:rsid w:val="00447A85"/>
    <w:rsid w:val="004501FD"/>
    <w:rsid w:val="00450F9B"/>
    <w:rsid w:val="004513D3"/>
    <w:rsid w:val="004542A3"/>
    <w:rsid w:val="00455881"/>
    <w:rsid w:val="00456952"/>
    <w:rsid w:val="00461B39"/>
    <w:rsid w:val="0046238A"/>
    <w:rsid w:val="00464818"/>
    <w:rsid w:val="0046482F"/>
    <w:rsid w:val="00466AC7"/>
    <w:rsid w:val="00466D45"/>
    <w:rsid w:val="00466DB8"/>
    <w:rsid w:val="00466EB0"/>
    <w:rsid w:val="004672D2"/>
    <w:rsid w:val="00467605"/>
    <w:rsid w:val="00473232"/>
    <w:rsid w:val="00474268"/>
    <w:rsid w:val="004768F8"/>
    <w:rsid w:val="00476E64"/>
    <w:rsid w:val="00477054"/>
    <w:rsid w:val="00477865"/>
    <w:rsid w:val="00480A79"/>
    <w:rsid w:val="00480B53"/>
    <w:rsid w:val="0048296C"/>
    <w:rsid w:val="00483149"/>
    <w:rsid w:val="00483969"/>
    <w:rsid w:val="00483A6D"/>
    <w:rsid w:val="00484037"/>
    <w:rsid w:val="0048406A"/>
    <w:rsid w:val="00484A63"/>
    <w:rsid w:val="0048552E"/>
    <w:rsid w:val="0048608F"/>
    <w:rsid w:val="00487920"/>
    <w:rsid w:val="00487E5F"/>
    <w:rsid w:val="004919A9"/>
    <w:rsid w:val="00491AD6"/>
    <w:rsid w:val="00491E8C"/>
    <w:rsid w:val="004923A4"/>
    <w:rsid w:val="00492FB9"/>
    <w:rsid w:val="0049481B"/>
    <w:rsid w:val="00495BDE"/>
    <w:rsid w:val="004963E6"/>
    <w:rsid w:val="0049667E"/>
    <w:rsid w:val="00496F9F"/>
    <w:rsid w:val="004A1DAD"/>
    <w:rsid w:val="004A1DE6"/>
    <w:rsid w:val="004A2BF8"/>
    <w:rsid w:val="004A37AB"/>
    <w:rsid w:val="004A464E"/>
    <w:rsid w:val="004A4D97"/>
    <w:rsid w:val="004A4FD8"/>
    <w:rsid w:val="004A5205"/>
    <w:rsid w:val="004A55B7"/>
    <w:rsid w:val="004A6B65"/>
    <w:rsid w:val="004A6CD5"/>
    <w:rsid w:val="004B01FC"/>
    <w:rsid w:val="004B032D"/>
    <w:rsid w:val="004B034C"/>
    <w:rsid w:val="004B13DA"/>
    <w:rsid w:val="004B1B06"/>
    <w:rsid w:val="004B1B09"/>
    <w:rsid w:val="004B2696"/>
    <w:rsid w:val="004B3E0C"/>
    <w:rsid w:val="004B48CD"/>
    <w:rsid w:val="004B4B85"/>
    <w:rsid w:val="004B51A3"/>
    <w:rsid w:val="004B58A9"/>
    <w:rsid w:val="004B5945"/>
    <w:rsid w:val="004B6D67"/>
    <w:rsid w:val="004C00BD"/>
    <w:rsid w:val="004C0512"/>
    <w:rsid w:val="004C11DE"/>
    <w:rsid w:val="004C287B"/>
    <w:rsid w:val="004C3E38"/>
    <w:rsid w:val="004C41B4"/>
    <w:rsid w:val="004C48FE"/>
    <w:rsid w:val="004C7131"/>
    <w:rsid w:val="004C74DC"/>
    <w:rsid w:val="004C76D1"/>
    <w:rsid w:val="004C7869"/>
    <w:rsid w:val="004D1536"/>
    <w:rsid w:val="004D274E"/>
    <w:rsid w:val="004D2C9F"/>
    <w:rsid w:val="004D5E46"/>
    <w:rsid w:val="004D7401"/>
    <w:rsid w:val="004E004A"/>
    <w:rsid w:val="004E22F7"/>
    <w:rsid w:val="004E44BC"/>
    <w:rsid w:val="004E4FF9"/>
    <w:rsid w:val="004E5173"/>
    <w:rsid w:val="004E55E7"/>
    <w:rsid w:val="004E6355"/>
    <w:rsid w:val="004E6D92"/>
    <w:rsid w:val="004F2410"/>
    <w:rsid w:val="004F39B7"/>
    <w:rsid w:val="004F544E"/>
    <w:rsid w:val="004F5772"/>
    <w:rsid w:val="004F5F85"/>
    <w:rsid w:val="004F76C6"/>
    <w:rsid w:val="00500D40"/>
    <w:rsid w:val="00500ED2"/>
    <w:rsid w:val="005012F9"/>
    <w:rsid w:val="005015CA"/>
    <w:rsid w:val="00501603"/>
    <w:rsid w:val="00501B1F"/>
    <w:rsid w:val="00504754"/>
    <w:rsid w:val="00506B5C"/>
    <w:rsid w:val="00506FCD"/>
    <w:rsid w:val="00507117"/>
    <w:rsid w:val="00507BFE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7B6"/>
    <w:rsid w:val="005229D8"/>
    <w:rsid w:val="00525A01"/>
    <w:rsid w:val="005271AF"/>
    <w:rsid w:val="0052784F"/>
    <w:rsid w:val="00527BDD"/>
    <w:rsid w:val="00527F6D"/>
    <w:rsid w:val="0053231D"/>
    <w:rsid w:val="00532649"/>
    <w:rsid w:val="0053374A"/>
    <w:rsid w:val="00533F55"/>
    <w:rsid w:val="00533F65"/>
    <w:rsid w:val="00540F6D"/>
    <w:rsid w:val="005412C1"/>
    <w:rsid w:val="005412D5"/>
    <w:rsid w:val="0054422A"/>
    <w:rsid w:val="00545ACA"/>
    <w:rsid w:val="0054724C"/>
    <w:rsid w:val="00550478"/>
    <w:rsid w:val="005525C9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3F98"/>
    <w:rsid w:val="0056461F"/>
    <w:rsid w:val="00564768"/>
    <w:rsid w:val="00566743"/>
    <w:rsid w:val="00567041"/>
    <w:rsid w:val="0056747B"/>
    <w:rsid w:val="0056791B"/>
    <w:rsid w:val="005709BF"/>
    <w:rsid w:val="005711B6"/>
    <w:rsid w:val="00571B5E"/>
    <w:rsid w:val="00572518"/>
    <w:rsid w:val="0057276D"/>
    <w:rsid w:val="0057279B"/>
    <w:rsid w:val="00574D76"/>
    <w:rsid w:val="00575EBC"/>
    <w:rsid w:val="0057651A"/>
    <w:rsid w:val="00577FF0"/>
    <w:rsid w:val="00582136"/>
    <w:rsid w:val="00583548"/>
    <w:rsid w:val="005835CE"/>
    <w:rsid w:val="0058473C"/>
    <w:rsid w:val="00584FFD"/>
    <w:rsid w:val="00585D5A"/>
    <w:rsid w:val="00586708"/>
    <w:rsid w:val="00586C0A"/>
    <w:rsid w:val="00586C69"/>
    <w:rsid w:val="00586DB7"/>
    <w:rsid w:val="005870CB"/>
    <w:rsid w:val="00587571"/>
    <w:rsid w:val="00590FAC"/>
    <w:rsid w:val="00591EE6"/>
    <w:rsid w:val="005932D4"/>
    <w:rsid w:val="00596253"/>
    <w:rsid w:val="005973EA"/>
    <w:rsid w:val="005A0224"/>
    <w:rsid w:val="005A11D8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505"/>
    <w:rsid w:val="005B04B8"/>
    <w:rsid w:val="005B3A8F"/>
    <w:rsid w:val="005B3AA4"/>
    <w:rsid w:val="005B419F"/>
    <w:rsid w:val="005B61CC"/>
    <w:rsid w:val="005B660B"/>
    <w:rsid w:val="005B77D4"/>
    <w:rsid w:val="005B7E6C"/>
    <w:rsid w:val="005C0854"/>
    <w:rsid w:val="005C1452"/>
    <w:rsid w:val="005C14FF"/>
    <w:rsid w:val="005C2E3C"/>
    <w:rsid w:val="005C3873"/>
    <w:rsid w:val="005C456F"/>
    <w:rsid w:val="005C4E28"/>
    <w:rsid w:val="005C68A7"/>
    <w:rsid w:val="005C7DE1"/>
    <w:rsid w:val="005D1DA6"/>
    <w:rsid w:val="005D249C"/>
    <w:rsid w:val="005D4539"/>
    <w:rsid w:val="005D5311"/>
    <w:rsid w:val="005D5E58"/>
    <w:rsid w:val="005D5EC3"/>
    <w:rsid w:val="005D701D"/>
    <w:rsid w:val="005E056B"/>
    <w:rsid w:val="005E057C"/>
    <w:rsid w:val="005E1A06"/>
    <w:rsid w:val="005E4A27"/>
    <w:rsid w:val="005E4DAD"/>
    <w:rsid w:val="005E7697"/>
    <w:rsid w:val="005E77FA"/>
    <w:rsid w:val="005E7B49"/>
    <w:rsid w:val="005F3223"/>
    <w:rsid w:val="005F3A99"/>
    <w:rsid w:val="005F6778"/>
    <w:rsid w:val="005F6896"/>
    <w:rsid w:val="005F78C3"/>
    <w:rsid w:val="00600A3E"/>
    <w:rsid w:val="0060176A"/>
    <w:rsid w:val="0060299B"/>
    <w:rsid w:val="00604A8E"/>
    <w:rsid w:val="006059B9"/>
    <w:rsid w:val="00605E8A"/>
    <w:rsid w:val="0060628F"/>
    <w:rsid w:val="006063B2"/>
    <w:rsid w:val="00606EF2"/>
    <w:rsid w:val="00607C51"/>
    <w:rsid w:val="00607D75"/>
    <w:rsid w:val="00607DD9"/>
    <w:rsid w:val="00611A38"/>
    <w:rsid w:val="00611CE1"/>
    <w:rsid w:val="00612B06"/>
    <w:rsid w:val="006148E4"/>
    <w:rsid w:val="00614C81"/>
    <w:rsid w:val="00617807"/>
    <w:rsid w:val="00617E79"/>
    <w:rsid w:val="00626053"/>
    <w:rsid w:val="006271D7"/>
    <w:rsid w:val="006308AA"/>
    <w:rsid w:val="0063147B"/>
    <w:rsid w:val="00631BCC"/>
    <w:rsid w:val="00632FF1"/>
    <w:rsid w:val="006375A0"/>
    <w:rsid w:val="00641114"/>
    <w:rsid w:val="00641992"/>
    <w:rsid w:val="00641E9F"/>
    <w:rsid w:val="0064265E"/>
    <w:rsid w:val="00644339"/>
    <w:rsid w:val="0064451E"/>
    <w:rsid w:val="006454A2"/>
    <w:rsid w:val="00646444"/>
    <w:rsid w:val="00647C03"/>
    <w:rsid w:val="006507A2"/>
    <w:rsid w:val="00650F2A"/>
    <w:rsid w:val="0065165F"/>
    <w:rsid w:val="00651E69"/>
    <w:rsid w:val="00652817"/>
    <w:rsid w:val="0065342B"/>
    <w:rsid w:val="00653873"/>
    <w:rsid w:val="00653F0F"/>
    <w:rsid w:val="0065445B"/>
    <w:rsid w:val="00654E1A"/>
    <w:rsid w:val="00654E92"/>
    <w:rsid w:val="0065518C"/>
    <w:rsid w:val="00655218"/>
    <w:rsid w:val="00655914"/>
    <w:rsid w:val="00655E52"/>
    <w:rsid w:val="00656397"/>
    <w:rsid w:val="006571F2"/>
    <w:rsid w:val="00660E9C"/>
    <w:rsid w:val="00661030"/>
    <w:rsid w:val="0066168D"/>
    <w:rsid w:val="00665CF1"/>
    <w:rsid w:val="006661A7"/>
    <w:rsid w:val="00666304"/>
    <w:rsid w:val="00666B40"/>
    <w:rsid w:val="00666B54"/>
    <w:rsid w:val="00670819"/>
    <w:rsid w:val="006713A9"/>
    <w:rsid w:val="00671715"/>
    <w:rsid w:val="00672128"/>
    <w:rsid w:val="00672623"/>
    <w:rsid w:val="0067428A"/>
    <w:rsid w:val="00675004"/>
    <w:rsid w:val="0067639E"/>
    <w:rsid w:val="006764D0"/>
    <w:rsid w:val="00677432"/>
    <w:rsid w:val="00677A54"/>
    <w:rsid w:val="0068084B"/>
    <w:rsid w:val="00680934"/>
    <w:rsid w:val="00680BF8"/>
    <w:rsid w:val="00683C6F"/>
    <w:rsid w:val="00684905"/>
    <w:rsid w:val="0068572C"/>
    <w:rsid w:val="00685D0E"/>
    <w:rsid w:val="00687599"/>
    <w:rsid w:val="006875DD"/>
    <w:rsid w:val="00690084"/>
    <w:rsid w:val="00691541"/>
    <w:rsid w:val="006935BD"/>
    <w:rsid w:val="006946C6"/>
    <w:rsid w:val="0069493C"/>
    <w:rsid w:val="006959CB"/>
    <w:rsid w:val="00695B06"/>
    <w:rsid w:val="006A4476"/>
    <w:rsid w:val="006A569B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707D"/>
    <w:rsid w:val="006B7A75"/>
    <w:rsid w:val="006B7DA0"/>
    <w:rsid w:val="006C31D5"/>
    <w:rsid w:val="006C4B54"/>
    <w:rsid w:val="006C6B04"/>
    <w:rsid w:val="006C6F0B"/>
    <w:rsid w:val="006D1264"/>
    <w:rsid w:val="006D13B8"/>
    <w:rsid w:val="006D1C81"/>
    <w:rsid w:val="006D220C"/>
    <w:rsid w:val="006D48C0"/>
    <w:rsid w:val="006D4FCE"/>
    <w:rsid w:val="006D6B7A"/>
    <w:rsid w:val="006D7627"/>
    <w:rsid w:val="006D7B16"/>
    <w:rsid w:val="006E02BE"/>
    <w:rsid w:val="006E0DCB"/>
    <w:rsid w:val="006E2521"/>
    <w:rsid w:val="006E3414"/>
    <w:rsid w:val="006E5559"/>
    <w:rsid w:val="006E56F8"/>
    <w:rsid w:val="006E721D"/>
    <w:rsid w:val="006F1E88"/>
    <w:rsid w:val="006F2551"/>
    <w:rsid w:val="006F2B59"/>
    <w:rsid w:val="006F2D64"/>
    <w:rsid w:val="006F352F"/>
    <w:rsid w:val="006F42BC"/>
    <w:rsid w:val="006F4446"/>
    <w:rsid w:val="006F45CB"/>
    <w:rsid w:val="006F4C0B"/>
    <w:rsid w:val="006F5804"/>
    <w:rsid w:val="006F5D20"/>
    <w:rsid w:val="006F62CC"/>
    <w:rsid w:val="006F6A5E"/>
    <w:rsid w:val="007003C3"/>
    <w:rsid w:val="0070075E"/>
    <w:rsid w:val="007011EB"/>
    <w:rsid w:val="00703731"/>
    <w:rsid w:val="00705FCC"/>
    <w:rsid w:val="00710361"/>
    <w:rsid w:val="0071116C"/>
    <w:rsid w:val="007112FF"/>
    <w:rsid w:val="00712C25"/>
    <w:rsid w:val="007136DD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0A0"/>
    <w:rsid w:val="007262FA"/>
    <w:rsid w:val="007275C1"/>
    <w:rsid w:val="00727873"/>
    <w:rsid w:val="007303C6"/>
    <w:rsid w:val="0073076A"/>
    <w:rsid w:val="00731D1A"/>
    <w:rsid w:val="00732B7D"/>
    <w:rsid w:val="00732E6B"/>
    <w:rsid w:val="007347D5"/>
    <w:rsid w:val="00734B9A"/>
    <w:rsid w:val="007353E6"/>
    <w:rsid w:val="00735FFA"/>
    <w:rsid w:val="00736D1B"/>
    <w:rsid w:val="00737F56"/>
    <w:rsid w:val="0074070B"/>
    <w:rsid w:val="00740A6A"/>
    <w:rsid w:val="007421D8"/>
    <w:rsid w:val="0074299E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5612"/>
    <w:rsid w:val="00755D38"/>
    <w:rsid w:val="007565DE"/>
    <w:rsid w:val="007569F0"/>
    <w:rsid w:val="00756E52"/>
    <w:rsid w:val="00757A62"/>
    <w:rsid w:val="00757FC8"/>
    <w:rsid w:val="00760A31"/>
    <w:rsid w:val="007625C1"/>
    <w:rsid w:val="00762F45"/>
    <w:rsid w:val="0076390A"/>
    <w:rsid w:val="00763AAB"/>
    <w:rsid w:val="0076485A"/>
    <w:rsid w:val="00764E8A"/>
    <w:rsid w:val="00765709"/>
    <w:rsid w:val="00765C2D"/>
    <w:rsid w:val="00766202"/>
    <w:rsid w:val="007664DD"/>
    <w:rsid w:val="00766665"/>
    <w:rsid w:val="00767FC6"/>
    <w:rsid w:val="00771810"/>
    <w:rsid w:val="00771A3C"/>
    <w:rsid w:val="00771B74"/>
    <w:rsid w:val="00773231"/>
    <w:rsid w:val="007749F3"/>
    <w:rsid w:val="007750AF"/>
    <w:rsid w:val="007767B7"/>
    <w:rsid w:val="00776995"/>
    <w:rsid w:val="007776D0"/>
    <w:rsid w:val="00780C3B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A27"/>
    <w:rsid w:val="00793DCF"/>
    <w:rsid w:val="00794CC5"/>
    <w:rsid w:val="007957DE"/>
    <w:rsid w:val="0079627D"/>
    <w:rsid w:val="00796BB2"/>
    <w:rsid w:val="007A1EDD"/>
    <w:rsid w:val="007A2422"/>
    <w:rsid w:val="007A26E9"/>
    <w:rsid w:val="007A27C8"/>
    <w:rsid w:val="007A3A8D"/>
    <w:rsid w:val="007A6A54"/>
    <w:rsid w:val="007B204E"/>
    <w:rsid w:val="007B2CA7"/>
    <w:rsid w:val="007B3EF5"/>
    <w:rsid w:val="007B4F93"/>
    <w:rsid w:val="007B6C48"/>
    <w:rsid w:val="007B7489"/>
    <w:rsid w:val="007C10B4"/>
    <w:rsid w:val="007C11D5"/>
    <w:rsid w:val="007C15D1"/>
    <w:rsid w:val="007C2F8C"/>
    <w:rsid w:val="007C3BFF"/>
    <w:rsid w:val="007C49AB"/>
    <w:rsid w:val="007C54BF"/>
    <w:rsid w:val="007C7AB7"/>
    <w:rsid w:val="007C7D82"/>
    <w:rsid w:val="007D05E5"/>
    <w:rsid w:val="007D0C25"/>
    <w:rsid w:val="007D1109"/>
    <w:rsid w:val="007D1733"/>
    <w:rsid w:val="007D34FD"/>
    <w:rsid w:val="007D4010"/>
    <w:rsid w:val="007D749D"/>
    <w:rsid w:val="007D781B"/>
    <w:rsid w:val="007E25CB"/>
    <w:rsid w:val="007E3A74"/>
    <w:rsid w:val="007E5005"/>
    <w:rsid w:val="007E5A67"/>
    <w:rsid w:val="007E7743"/>
    <w:rsid w:val="007F1C5D"/>
    <w:rsid w:val="007F25E5"/>
    <w:rsid w:val="007F2AE9"/>
    <w:rsid w:val="007F3DB8"/>
    <w:rsid w:val="007F3E44"/>
    <w:rsid w:val="007F5723"/>
    <w:rsid w:val="007F645D"/>
    <w:rsid w:val="007F6583"/>
    <w:rsid w:val="007F73E6"/>
    <w:rsid w:val="007F7CB9"/>
    <w:rsid w:val="007F7F0E"/>
    <w:rsid w:val="00801120"/>
    <w:rsid w:val="008011AA"/>
    <w:rsid w:val="008015AC"/>
    <w:rsid w:val="00801F64"/>
    <w:rsid w:val="00802C8D"/>
    <w:rsid w:val="00802D45"/>
    <w:rsid w:val="008035FB"/>
    <w:rsid w:val="008037D1"/>
    <w:rsid w:val="008044D1"/>
    <w:rsid w:val="00804C20"/>
    <w:rsid w:val="00804D6B"/>
    <w:rsid w:val="0080522D"/>
    <w:rsid w:val="00810D6A"/>
    <w:rsid w:val="00811F5E"/>
    <w:rsid w:val="008125C3"/>
    <w:rsid w:val="00814126"/>
    <w:rsid w:val="00814297"/>
    <w:rsid w:val="00814565"/>
    <w:rsid w:val="00815168"/>
    <w:rsid w:val="008178AB"/>
    <w:rsid w:val="00820786"/>
    <w:rsid w:val="0082141D"/>
    <w:rsid w:val="00821BC9"/>
    <w:rsid w:val="00822113"/>
    <w:rsid w:val="00822C97"/>
    <w:rsid w:val="008239EF"/>
    <w:rsid w:val="008246F8"/>
    <w:rsid w:val="00825237"/>
    <w:rsid w:val="008258A3"/>
    <w:rsid w:val="00825E22"/>
    <w:rsid w:val="00825EAC"/>
    <w:rsid w:val="00825F00"/>
    <w:rsid w:val="00825F2A"/>
    <w:rsid w:val="0082606B"/>
    <w:rsid w:val="00826D9C"/>
    <w:rsid w:val="008270E6"/>
    <w:rsid w:val="00830DA8"/>
    <w:rsid w:val="0083274F"/>
    <w:rsid w:val="00833861"/>
    <w:rsid w:val="00833D51"/>
    <w:rsid w:val="00836B62"/>
    <w:rsid w:val="008372B3"/>
    <w:rsid w:val="0083792D"/>
    <w:rsid w:val="00837C77"/>
    <w:rsid w:val="00841B29"/>
    <w:rsid w:val="0084298E"/>
    <w:rsid w:val="00844474"/>
    <w:rsid w:val="00844595"/>
    <w:rsid w:val="00845A02"/>
    <w:rsid w:val="00845C44"/>
    <w:rsid w:val="00846014"/>
    <w:rsid w:val="00846B53"/>
    <w:rsid w:val="00847353"/>
    <w:rsid w:val="0084794D"/>
    <w:rsid w:val="008506F9"/>
    <w:rsid w:val="00851E70"/>
    <w:rsid w:val="008532D3"/>
    <w:rsid w:val="008545DB"/>
    <w:rsid w:val="00854A46"/>
    <w:rsid w:val="00854E00"/>
    <w:rsid w:val="00855229"/>
    <w:rsid w:val="00856A1A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3587"/>
    <w:rsid w:val="00863636"/>
    <w:rsid w:val="00864B36"/>
    <w:rsid w:val="0087235D"/>
    <w:rsid w:val="008724F1"/>
    <w:rsid w:val="008730CD"/>
    <w:rsid w:val="008737BC"/>
    <w:rsid w:val="00874558"/>
    <w:rsid w:val="00874A9D"/>
    <w:rsid w:val="00874CF7"/>
    <w:rsid w:val="00875873"/>
    <w:rsid w:val="00875C93"/>
    <w:rsid w:val="00875DCC"/>
    <w:rsid w:val="008767B4"/>
    <w:rsid w:val="00877364"/>
    <w:rsid w:val="008800A5"/>
    <w:rsid w:val="008805AA"/>
    <w:rsid w:val="0088241E"/>
    <w:rsid w:val="0088554D"/>
    <w:rsid w:val="00885882"/>
    <w:rsid w:val="00890DB6"/>
    <w:rsid w:val="008912FB"/>
    <w:rsid w:val="00891704"/>
    <w:rsid w:val="008929C9"/>
    <w:rsid w:val="00892E5E"/>
    <w:rsid w:val="00895C48"/>
    <w:rsid w:val="00895FC8"/>
    <w:rsid w:val="0089714A"/>
    <w:rsid w:val="00897E79"/>
    <w:rsid w:val="008A08DC"/>
    <w:rsid w:val="008A1465"/>
    <w:rsid w:val="008A17AA"/>
    <w:rsid w:val="008A3350"/>
    <w:rsid w:val="008A4A85"/>
    <w:rsid w:val="008A4B40"/>
    <w:rsid w:val="008A4BE8"/>
    <w:rsid w:val="008A5457"/>
    <w:rsid w:val="008A5BE9"/>
    <w:rsid w:val="008A5EF7"/>
    <w:rsid w:val="008A6D46"/>
    <w:rsid w:val="008A77EA"/>
    <w:rsid w:val="008A7F7B"/>
    <w:rsid w:val="008B09AE"/>
    <w:rsid w:val="008B17BE"/>
    <w:rsid w:val="008B17F4"/>
    <w:rsid w:val="008B34ED"/>
    <w:rsid w:val="008B36D5"/>
    <w:rsid w:val="008B68A2"/>
    <w:rsid w:val="008C1008"/>
    <w:rsid w:val="008C1C47"/>
    <w:rsid w:val="008C1D13"/>
    <w:rsid w:val="008C2137"/>
    <w:rsid w:val="008C2832"/>
    <w:rsid w:val="008C2F83"/>
    <w:rsid w:val="008C3CCF"/>
    <w:rsid w:val="008C4A20"/>
    <w:rsid w:val="008C66DD"/>
    <w:rsid w:val="008C7E84"/>
    <w:rsid w:val="008D00DB"/>
    <w:rsid w:val="008D1033"/>
    <w:rsid w:val="008D1039"/>
    <w:rsid w:val="008D17BE"/>
    <w:rsid w:val="008D1E67"/>
    <w:rsid w:val="008D2309"/>
    <w:rsid w:val="008D2C1A"/>
    <w:rsid w:val="008D2E4C"/>
    <w:rsid w:val="008D3B45"/>
    <w:rsid w:val="008D3E34"/>
    <w:rsid w:val="008D3F6A"/>
    <w:rsid w:val="008D4ACA"/>
    <w:rsid w:val="008D561B"/>
    <w:rsid w:val="008D5A8E"/>
    <w:rsid w:val="008D6202"/>
    <w:rsid w:val="008D7460"/>
    <w:rsid w:val="008D7464"/>
    <w:rsid w:val="008D74E8"/>
    <w:rsid w:val="008D7ED7"/>
    <w:rsid w:val="008E093E"/>
    <w:rsid w:val="008E139D"/>
    <w:rsid w:val="008E2C73"/>
    <w:rsid w:val="008E3881"/>
    <w:rsid w:val="008E3901"/>
    <w:rsid w:val="008E3F63"/>
    <w:rsid w:val="008E4034"/>
    <w:rsid w:val="008E46DB"/>
    <w:rsid w:val="008E58E3"/>
    <w:rsid w:val="008E7E87"/>
    <w:rsid w:val="008F0028"/>
    <w:rsid w:val="008F027F"/>
    <w:rsid w:val="008F1424"/>
    <w:rsid w:val="008F2F36"/>
    <w:rsid w:val="008F3577"/>
    <w:rsid w:val="008F3793"/>
    <w:rsid w:val="008F5246"/>
    <w:rsid w:val="00900702"/>
    <w:rsid w:val="00901138"/>
    <w:rsid w:val="009024FB"/>
    <w:rsid w:val="009029FB"/>
    <w:rsid w:val="0090315A"/>
    <w:rsid w:val="0090345D"/>
    <w:rsid w:val="009038BE"/>
    <w:rsid w:val="00904DB9"/>
    <w:rsid w:val="00905944"/>
    <w:rsid w:val="00906BCD"/>
    <w:rsid w:val="009075ED"/>
    <w:rsid w:val="00911FAA"/>
    <w:rsid w:val="009129A1"/>
    <w:rsid w:val="00914DFC"/>
    <w:rsid w:val="00916B9D"/>
    <w:rsid w:val="0091757F"/>
    <w:rsid w:val="0091774C"/>
    <w:rsid w:val="00921CF0"/>
    <w:rsid w:val="00922C25"/>
    <w:rsid w:val="00924DAF"/>
    <w:rsid w:val="009250A2"/>
    <w:rsid w:val="00925335"/>
    <w:rsid w:val="00925560"/>
    <w:rsid w:val="00926C1B"/>
    <w:rsid w:val="0092709C"/>
    <w:rsid w:val="009306AE"/>
    <w:rsid w:val="009324BF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46EA"/>
    <w:rsid w:val="00945C3A"/>
    <w:rsid w:val="00945F27"/>
    <w:rsid w:val="00950A2C"/>
    <w:rsid w:val="00953602"/>
    <w:rsid w:val="009538E4"/>
    <w:rsid w:val="0095405C"/>
    <w:rsid w:val="00955C95"/>
    <w:rsid w:val="00957A91"/>
    <w:rsid w:val="009612DF"/>
    <w:rsid w:val="00961667"/>
    <w:rsid w:val="00963507"/>
    <w:rsid w:val="0096413D"/>
    <w:rsid w:val="009642C3"/>
    <w:rsid w:val="00964E33"/>
    <w:rsid w:val="009654C6"/>
    <w:rsid w:val="00965F6F"/>
    <w:rsid w:val="0096643D"/>
    <w:rsid w:val="0097010A"/>
    <w:rsid w:val="00971323"/>
    <w:rsid w:val="00973B98"/>
    <w:rsid w:val="00974450"/>
    <w:rsid w:val="00975E6E"/>
    <w:rsid w:val="00975F37"/>
    <w:rsid w:val="00977568"/>
    <w:rsid w:val="00977771"/>
    <w:rsid w:val="0098035C"/>
    <w:rsid w:val="00982254"/>
    <w:rsid w:val="00983ABF"/>
    <w:rsid w:val="00985B57"/>
    <w:rsid w:val="00985CF0"/>
    <w:rsid w:val="00986AAA"/>
    <w:rsid w:val="009871EC"/>
    <w:rsid w:val="00987243"/>
    <w:rsid w:val="009874F6"/>
    <w:rsid w:val="009876D7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7D0"/>
    <w:rsid w:val="00995BBD"/>
    <w:rsid w:val="009965D1"/>
    <w:rsid w:val="009A028B"/>
    <w:rsid w:val="009A13CC"/>
    <w:rsid w:val="009A1501"/>
    <w:rsid w:val="009A1B57"/>
    <w:rsid w:val="009A1DC3"/>
    <w:rsid w:val="009A2368"/>
    <w:rsid w:val="009A24F5"/>
    <w:rsid w:val="009A2507"/>
    <w:rsid w:val="009A4412"/>
    <w:rsid w:val="009A5965"/>
    <w:rsid w:val="009A6DF7"/>
    <w:rsid w:val="009A7A9F"/>
    <w:rsid w:val="009A7ABA"/>
    <w:rsid w:val="009B0020"/>
    <w:rsid w:val="009B1AB4"/>
    <w:rsid w:val="009B1F80"/>
    <w:rsid w:val="009B3198"/>
    <w:rsid w:val="009B42B6"/>
    <w:rsid w:val="009B42E9"/>
    <w:rsid w:val="009B4EAB"/>
    <w:rsid w:val="009B5314"/>
    <w:rsid w:val="009B6228"/>
    <w:rsid w:val="009B6EB5"/>
    <w:rsid w:val="009C0740"/>
    <w:rsid w:val="009C1F30"/>
    <w:rsid w:val="009C1FA4"/>
    <w:rsid w:val="009C3F0F"/>
    <w:rsid w:val="009C52E9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73AC"/>
    <w:rsid w:val="009F071B"/>
    <w:rsid w:val="009F0D48"/>
    <w:rsid w:val="009F1056"/>
    <w:rsid w:val="009F10A4"/>
    <w:rsid w:val="009F1E57"/>
    <w:rsid w:val="009F3E3A"/>
    <w:rsid w:val="009F4885"/>
    <w:rsid w:val="009F4BAD"/>
    <w:rsid w:val="009F75F5"/>
    <w:rsid w:val="00A00778"/>
    <w:rsid w:val="00A0169B"/>
    <w:rsid w:val="00A01BFA"/>
    <w:rsid w:val="00A026F3"/>
    <w:rsid w:val="00A02BA9"/>
    <w:rsid w:val="00A03772"/>
    <w:rsid w:val="00A042D1"/>
    <w:rsid w:val="00A04A98"/>
    <w:rsid w:val="00A04C0C"/>
    <w:rsid w:val="00A05379"/>
    <w:rsid w:val="00A06C65"/>
    <w:rsid w:val="00A073BE"/>
    <w:rsid w:val="00A1068B"/>
    <w:rsid w:val="00A10D1D"/>
    <w:rsid w:val="00A11DDE"/>
    <w:rsid w:val="00A12AA3"/>
    <w:rsid w:val="00A12B08"/>
    <w:rsid w:val="00A13764"/>
    <w:rsid w:val="00A13AD0"/>
    <w:rsid w:val="00A13B01"/>
    <w:rsid w:val="00A13DB0"/>
    <w:rsid w:val="00A1444A"/>
    <w:rsid w:val="00A15815"/>
    <w:rsid w:val="00A159CD"/>
    <w:rsid w:val="00A17159"/>
    <w:rsid w:val="00A20729"/>
    <w:rsid w:val="00A23E6C"/>
    <w:rsid w:val="00A24E87"/>
    <w:rsid w:val="00A24EFF"/>
    <w:rsid w:val="00A2544F"/>
    <w:rsid w:val="00A267C3"/>
    <w:rsid w:val="00A268A9"/>
    <w:rsid w:val="00A31336"/>
    <w:rsid w:val="00A31926"/>
    <w:rsid w:val="00A33E36"/>
    <w:rsid w:val="00A345A4"/>
    <w:rsid w:val="00A35A6B"/>
    <w:rsid w:val="00A36957"/>
    <w:rsid w:val="00A36E1E"/>
    <w:rsid w:val="00A40B29"/>
    <w:rsid w:val="00A41163"/>
    <w:rsid w:val="00A418C5"/>
    <w:rsid w:val="00A41999"/>
    <w:rsid w:val="00A4247F"/>
    <w:rsid w:val="00A42542"/>
    <w:rsid w:val="00A42683"/>
    <w:rsid w:val="00A43CE4"/>
    <w:rsid w:val="00A44225"/>
    <w:rsid w:val="00A44DF5"/>
    <w:rsid w:val="00A455EC"/>
    <w:rsid w:val="00A46E54"/>
    <w:rsid w:val="00A500D4"/>
    <w:rsid w:val="00A51E6D"/>
    <w:rsid w:val="00A52615"/>
    <w:rsid w:val="00A52ABA"/>
    <w:rsid w:val="00A52DF8"/>
    <w:rsid w:val="00A534A3"/>
    <w:rsid w:val="00A541DF"/>
    <w:rsid w:val="00A5790C"/>
    <w:rsid w:val="00A60C1F"/>
    <w:rsid w:val="00A61F41"/>
    <w:rsid w:val="00A62338"/>
    <w:rsid w:val="00A6347A"/>
    <w:rsid w:val="00A63E91"/>
    <w:rsid w:val="00A64695"/>
    <w:rsid w:val="00A64A32"/>
    <w:rsid w:val="00A6595F"/>
    <w:rsid w:val="00A66A96"/>
    <w:rsid w:val="00A67B79"/>
    <w:rsid w:val="00A70153"/>
    <w:rsid w:val="00A71D3B"/>
    <w:rsid w:val="00A735A5"/>
    <w:rsid w:val="00A7541F"/>
    <w:rsid w:val="00A75E5F"/>
    <w:rsid w:val="00A761F8"/>
    <w:rsid w:val="00A763A5"/>
    <w:rsid w:val="00A765D3"/>
    <w:rsid w:val="00A7720C"/>
    <w:rsid w:val="00A77C61"/>
    <w:rsid w:val="00A77E91"/>
    <w:rsid w:val="00A80390"/>
    <w:rsid w:val="00A80D5A"/>
    <w:rsid w:val="00A81BAA"/>
    <w:rsid w:val="00A8269A"/>
    <w:rsid w:val="00A84BE6"/>
    <w:rsid w:val="00A85D84"/>
    <w:rsid w:val="00A865C7"/>
    <w:rsid w:val="00A907D0"/>
    <w:rsid w:val="00A908EF"/>
    <w:rsid w:val="00A909E9"/>
    <w:rsid w:val="00A92378"/>
    <w:rsid w:val="00A9241D"/>
    <w:rsid w:val="00A93271"/>
    <w:rsid w:val="00A954A4"/>
    <w:rsid w:val="00A95A7B"/>
    <w:rsid w:val="00A95C3C"/>
    <w:rsid w:val="00A96CC0"/>
    <w:rsid w:val="00A97A60"/>
    <w:rsid w:val="00AA0759"/>
    <w:rsid w:val="00AA11EE"/>
    <w:rsid w:val="00AA2B3D"/>
    <w:rsid w:val="00AA2D5D"/>
    <w:rsid w:val="00AA33C4"/>
    <w:rsid w:val="00AA3B1E"/>
    <w:rsid w:val="00AA55F2"/>
    <w:rsid w:val="00AA5D0E"/>
    <w:rsid w:val="00AA6EBE"/>
    <w:rsid w:val="00AB0B71"/>
    <w:rsid w:val="00AB1061"/>
    <w:rsid w:val="00AB1445"/>
    <w:rsid w:val="00AB2E58"/>
    <w:rsid w:val="00AB3E2B"/>
    <w:rsid w:val="00AB426F"/>
    <w:rsid w:val="00AB552D"/>
    <w:rsid w:val="00AB561C"/>
    <w:rsid w:val="00AC0E46"/>
    <w:rsid w:val="00AC1451"/>
    <w:rsid w:val="00AC26A0"/>
    <w:rsid w:val="00AC4988"/>
    <w:rsid w:val="00AC794B"/>
    <w:rsid w:val="00AC7F43"/>
    <w:rsid w:val="00AD062C"/>
    <w:rsid w:val="00AD081F"/>
    <w:rsid w:val="00AD08CE"/>
    <w:rsid w:val="00AD09DA"/>
    <w:rsid w:val="00AD25A6"/>
    <w:rsid w:val="00AD2D1C"/>
    <w:rsid w:val="00AD2F6E"/>
    <w:rsid w:val="00AD499E"/>
    <w:rsid w:val="00AD530F"/>
    <w:rsid w:val="00AD5365"/>
    <w:rsid w:val="00AD6364"/>
    <w:rsid w:val="00AD739E"/>
    <w:rsid w:val="00AD77D6"/>
    <w:rsid w:val="00AD77ED"/>
    <w:rsid w:val="00AD7E95"/>
    <w:rsid w:val="00AE0361"/>
    <w:rsid w:val="00AE0FC6"/>
    <w:rsid w:val="00AE0FFE"/>
    <w:rsid w:val="00AE1D8C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B52"/>
    <w:rsid w:val="00AF388B"/>
    <w:rsid w:val="00AF3BE9"/>
    <w:rsid w:val="00AF5A01"/>
    <w:rsid w:val="00AF6497"/>
    <w:rsid w:val="00AF7622"/>
    <w:rsid w:val="00B0061E"/>
    <w:rsid w:val="00B00B8B"/>
    <w:rsid w:val="00B01029"/>
    <w:rsid w:val="00B01AC2"/>
    <w:rsid w:val="00B01EAD"/>
    <w:rsid w:val="00B05578"/>
    <w:rsid w:val="00B05A31"/>
    <w:rsid w:val="00B06ABA"/>
    <w:rsid w:val="00B06D43"/>
    <w:rsid w:val="00B11DA2"/>
    <w:rsid w:val="00B11FD3"/>
    <w:rsid w:val="00B13656"/>
    <w:rsid w:val="00B14C7E"/>
    <w:rsid w:val="00B1581B"/>
    <w:rsid w:val="00B201D6"/>
    <w:rsid w:val="00B2056D"/>
    <w:rsid w:val="00B20794"/>
    <w:rsid w:val="00B20A22"/>
    <w:rsid w:val="00B219DA"/>
    <w:rsid w:val="00B219F6"/>
    <w:rsid w:val="00B2369F"/>
    <w:rsid w:val="00B23EF2"/>
    <w:rsid w:val="00B24B0B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6D0A"/>
    <w:rsid w:val="00B378D2"/>
    <w:rsid w:val="00B37EDE"/>
    <w:rsid w:val="00B40589"/>
    <w:rsid w:val="00B409B5"/>
    <w:rsid w:val="00B410F5"/>
    <w:rsid w:val="00B4111E"/>
    <w:rsid w:val="00B41A35"/>
    <w:rsid w:val="00B42391"/>
    <w:rsid w:val="00B437B6"/>
    <w:rsid w:val="00B45665"/>
    <w:rsid w:val="00B45E52"/>
    <w:rsid w:val="00B45FC6"/>
    <w:rsid w:val="00B46A37"/>
    <w:rsid w:val="00B50A34"/>
    <w:rsid w:val="00B510B8"/>
    <w:rsid w:val="00B5151B"/>
    <w:rsid w:val="00B516E6"/>
    <w:rsid w:val="00B52252"/>
    <w:rsid w:val="00B537A5"/>
    <w:rsid w:val="00B56950"/>
    <w:rsid w:val="00B56DB9"/>
    <w:rsid w:val="00B5738D"/>
    <w:rsid w:val="00B57A2F"/>
    <w:rsid w:val="00B57F21"/>
    <w:rsid w:val="00B6163E"/>
    <w:rsid w:val="00B61AFB"/>
    <w:rsid w:val="00B63F96"/>
    <w:rsid w:val="00B64E53"/>
    <w:rsid w:val="00B64FF2"/>
    <w:rsid w:val="00B652B6"/>
    <w:rsid w:val="00B654F0"/>
    <w:rsid w:val="00B6559C"/>
    <w:rsid w:val="00B70EE6"/>
    <w:rsid w:val="00B7163D"/>
    <w:rsid w:val="00B7328E"/>
    <w:rsid w:val="00B73C92"/>
    <w:rsid w:val="00B74D09"/>
    <w:rsid w:val="00B76B19"/>
    <w:rsid w:val="00B80059"/>
    <w:rsid w:val="00B80987"/>
    <w:rsid w:val="00B814F2"/>
    <w:rsid w:val="00B8285C"/>
    <w:rsid w:val="00B84138"/>
    <w:rsid w:val="00B84718"/>
    <w:rsid w:val="00B8571A"/>
    <w:rsid w:val="00B85D4E"/>
    <w:rsid w:val="00B85F60"/>
    <w:rsid w:val="00B875F6"/>
    <w:rsid w:val="00B90034"/>
    <w:rsid w:val="00B900C0"/>
    <w:rsid w:val="00B9122A"/>
    <w:rsid w:val="00B9129C"/>
    <w:rsid w:val="00B91369"/>
    <w:rsid w:val="00B9228A"/>
    <w:rsid w:val="00B92F7C"/>
    <w:rsid w:val="00B941F5"/>
    <w:rsid w:val="00B94BC8"/>
    <w:rsid w:val="00B958FE"/>
    <w:rsid w:val="00BA1F75"/>
    <w:rsid w:val="00BA1F8B"/>
    <w:rsid w:val="00BA2F0B"/>
    <w:rsid w:val="00BA3777"/>
    <w:rsid w:val="00BA39E5"/>
    <w:rsid w:val="00BA4310"/>
    <w:rsid w:val="00BA4E07"/>
    <w:rsid w:val="00BA5E5D"/>
    <w:rsid w:val="00BA6AD6"/>
    <w:rsid w:val="00BA72EB"/>
    <w:rsid w:val="00BB1B4E"/>
    <w:rsid w:val="00BB220D"/>
    <w:rsid w:val="00BB3B8C"/>
    <w:rsid w:val="00BB45D0"/>
    <w:rsid w:val="00BB5007"/>
    <w:rsid w:val="00BB60F8"/>
    <w:rsid w:val="00BB66AC"/>
    <w:rsid w:val="00BB7329"/>
    <w:rsid w:val="00BB7D77"/>
    <w:rsid w:val="00BB7F49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1161"/>
    <w:rsid w:val="00BD1574"/>
    <w:rsid w:val="00BD1A6F"/>
    <w:rsid w:val="00BD2630"/>
    <w:rsid w:val="00BD3704"/>
    <w:rsid w:val="00BD389E"/>
    <w:rsid w:val="00BD5535"/>
    <w:rsid w:val="00BD5E65"/>
    <w:rsid w:val="00BD635D"/>
    <w:rsid w:val="00BE06C6"/>
    <w:rsid w:val="00BE33F0"/>
    <w:rsid w:val="00BE3F47"/>
    <w:rsid w:val="00BE5E4C"/>
    <w:rsid w:val="00BF0B33"/>
    <w:rsid w:val="00BF0F39"/>
    <w:rsid w:val="00BF3C1C"/>
    <w:rsid w:val="00BF4B7D"/>
    <w:rsid w:val="00BF5239"/>
    <w:rsid w:val="00BF540A"/>
    <w:rsid w:val="00C005D0"/>
    <w:rsid w:val="00C007E6"/>
    <w:rsid w:val="00C00B08"/>
    <w:rsid w:val="00C00DE1"/>
    <w:rsid w:val="00C01593"/>
    <w:rsid w:val="00C0298D"/>
    <w:rsid w:val="00C036E3"/>
    <w:rsid w:val="00C03F98"/>
    <w:rsid w:val="00C0593E"/>
    <w:rsid w:val="00C05C18"/>
    <w:rsid w:val="00C0600C"/>
    <w:rsid w:val="00C100FA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409F6"/>
    <w:rsid w:val="00C40B0C"/>
    <w:rsid w:val="00C40B77"/>
    <w:rsid w:val="00C40C9C"/>
    <w:rsid w:val="00C40DA3"/>
    <w:rsid w:val="00C418A7"/>
    <w:rsid w:val="00C42292"/>
    <w:rsid w:val="00C42837"/>
    <w:rsid w:val="00C42947"/>
    <w:rsid w:val="00C43C26"/>
    <w:rsid w:val="00C44D90"/>
    <w:rsid w:val="00C45F31"/>
    <w:rsid w:val="00C477BF"/>
    <w:rsid w:val="00C47E32"/>
    <w:rsid w:val="00C47ECD"/>
    <w:rsid w:val="00C503FA"/>
    <w:rsid w:val="00C50E03"/>
    <w:rsid w:val="00C522E6"/>
    <w:rsid w:val="00C52CCC"/>
    <w:rsid w:val="00C53226"/>
    <w:rsid w:val="00C53283"/>
    <w:rsid w:val="00C535AB"/>
    <w:rsid w:val="00C542D6"/>
    <w:rsid w:val="00C5487A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8F7"/>
    <w:rsid w:val="00C67CD8"/>
    <w:rsid w:val="00C70053"/>
    <w:rsid w:val="00C713F8"/>
    <w:rsid w:val="00C7173E"/>
    <w:rsid w:val="00C72D7C"/>
    <w:rsid w:val="00C73CE4"/>
    <w:rsid w:val="00C7479E"/>
    <w:rsid w:val="00C7546C"/>
    <w:rsid w:val="00C7621A"/>
    <w:rsid w:val="00C77BA9"/>
    <w:rsid w:val="00C77D83"/>
    <w:rsid w:val="00C8013A"/>
    <w:rsid w:val="00C80A08"/>
    <w:rsid w:val="00C813F0"/>
    <w:rsid w:val="00C818F1"/>
    <w:rsid w:val="00C81AD4"/>
    <w:rsid w:val="00C82812"/>
    <w:rsid w:val="00C82F6D"/>
    <w:rsid w:val="00C82FC9"/>
    <w:rsid w:val="00C83A7F"/>
    <w:rsid w:val="00C84127"/>
    <w:rsid w:val="00C848E4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8BE"/>
    <w:rsid w:val="00C96F69"/>
    <w:rsid w:val="00CA1BE6"/>
    <w:rsid w:val="00CA2637"/>
    <w:rsid w:val="00CA2BEF"/>
    <w:rsid w:val="00CA3846"/>
    <w:rsid w:val="00CA4805"/>
    <w:rsid w:val="00CA4A99"/>
    <w:rsid w:val="00CA65A7"/>
    <w:rsid w:val="00CA68EB"/>
    <w:rsid w:val="00CB2214"/>
    <w:rsid w:val="00CB2563"/>
    <w:rsid w:val="00CB2C92"/>
    <w:rsid w:val="00CB45A5"/>
    <w:rsid w:val="00CB5BEA"/>
    <w:rsid w:val="00CB5C8B"/>
    <w:rsid w:val="00CB6239"/>
    <w:rsid w:val="00CB71FD"/>
    <w:rsid w:val="00CB7BD2"/>
    <w:rsid w:val="00CC08CC"/>
    <w:rsid w:val="00CC34DA"/>
    <w:rsid w:val="00CC54AE"/>
    <w:rsid w:val="00CC5749"/>
    <w:rsid w:val="00CC76F8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105F"/>
    <w:rsid w:val="00CE133E"/>
    <w:rsid w:val="00CE176F"/>
    <w:rsid w:val="00CE260A"/>
    <w:rsid w:val="00CE33FB"/>
    <w:rsid w:val="00CE3C16"/>
    <w:rsid w:val="00CE4825"/>
    <w:rsid w:val="00CE4873"/>
    <w:rsid w:val="00CE52B7"/>
    <w:rsid w:val="00CE5FEF"/>
    <w:rsid w:val="00CE61E0"/>
    <w:rsid w:val="00CE7EF0"/>
    <w:rsid w:val="00CF0247"/>
    <w:rsid w:val="00CF0607"/>
    <w:rsid w:val="00CF195F"/>
    <w:rsid w:val="00CF2771"/>
    <w:rsid w:val="00CF373C"/>
    <w:rsid w:val="00CF3FEC"/>
    <w:rsid w:val="00CF653A"/>
    <w:rsid w:val="00CF7EBF"/>
    <w:rsid w:val="00D00F47"/>
    <w:rsid w:val="00D016BD"/>
    <w:rsid w:val="00D02587"/>
    <w:rsid w:val="00D0270F"/>
    <w:rsid w:val="00D039BF"/>
    <w:rsid w:val="00D03FE8"/>
    <w:rsid w:val="00D049C7"/>
    <w:rsid w:val="00D04F1D"/>
    <w:rsid w:val="00D0578A"/>
    <w:rsid w:val="00D067DB"/>
    <w:rsid w:val="00D07480"/>
    <w:rsid w:val="00D10622"/>
    <w:rsid w:val="00D10626"/>
    <w:rsid w:val="00D15404"/>
    <w:rsid w:val="00D158EE"/>
    <w:rsid w:val="00D16139"/>
    <w:rsid w:val="00D21CBE"/>
    <w:rsid w:val="00D21D9B"/>
    <w:rsid w:val="00D21F1F"/>
    <w:rsid w:val="00D22C3C"/>
    <w:rsid w:val="00D23101"/>
    <w:rsid w:val="00D235A1"/>
    <w:rsid w:val="00D245A1"/>
    <w:rsid w:val="00D25559"/>
    <w:rsid w:val="00D25590"/>
    <w:rsid w:val="00D25B2B"/>
    <w:rsid w:val="00D2624A"/>
    <w:rsid w:val="00D27487"/>
    <w:rsid w:val="00D3212D"/>
    <w:rsid w:val="00D3241C"/>
    <w:rsid w:val="00D32EB1"/>
    <w:rsid w:val="00D32F4A"/>
    <w:rsid w:val="00D33257"/>
    <w:rsid w:val="00D33BDA"/>
    <w:rsid w:val="00D36378"/>
    <w:rsid w:val="00D36EB3"/>
    <w:rsid w:val="00D41AAE"/>
    <w:rsid w:val="00D420D5"/>
    <w:rsid w:val="00D43605"/>
    <w:rsid w:val="00D43F0E"/>
    <w:rsid w:val="00D44C0B"/>
    <w:rsid w:val="00D45825"/>
    <w:rsid w:val="00D46BEF"/>
    <w:rsid w:val="00D46FD1"/>
    <w:rsid w:val="00D471A9"/>
    <w:rsid w:val="00D47B07"/>
    <w:rsid w:val="00D47EE2"/>
    <w:rsid w:val="00D50450"/>
    <w:rsid w:val="00D50971"/>
    <w:rsid w:val="00D5102E"/>
    <w:rsid w:val="00D51740"/>
    <w:rsid w:val="00D51856"/>
    <w:rsid w:val="00D52B20"/>
    <w:rsid w:val="00D54202"/>
    <w:rsid w:val="00D554DA"/>
    <w:rsid w:val="00D557AA"/>
    <w:rsid w:val="00D55E7C"/>
    <w:rsid w:val="00D56B21"/>
    <w:rsid w:val="00D57DA7"/>
    <w:rsid w:val="00D61C43"/>
    <w:rsid w:val="00D63F3F"/>
    <w:rsid w:val="00D643D1"/>
    <w:rsid w:val="00D6474E"/>
    <w:rsid w:val="00D664D7"/>
    <w:rsid w:val="00D66782"/>
    <w:rsid w:val="00D667F4"/>
    <w:rsid w:val="00D66B18"/>
    <w:rsid w:val="00D6740F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394"/>
    <w:rsid w:val="00D854C9"/>
    <w:rsid w:val="00D8551A"/>
    <w:rsid w:val="00D855F0"/>
    <w:rsid w:val="00D86514"/>
    <w:rsid w:val="00D86957"/>
    <w:rsid w:val="00D90031"/>
    <w:rsid w:val="00D903E7"/>
    <w:rsid w:val="00D90746"/>
    <w:rsid w:val="00D908D1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4A7B"/>
    <w:rsid w:val="00DC59F0"/>
    <w:rsid w:val="00DC6350"/>
    <w:rsid w:val="00DC6E06"/>
    <w:rsid w:val="00DD1B08"/>
    <w:rsid w:val="00DD1BCD"/>
    <w:rsid w:val="00DD2A57"/>
    <w:rsid w:val="00DD3283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5335"/>
    <w:rsid w:val="00DE6486"/>
    <w:rsid w:val="00DE6761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DF6D8D"/>
    <w:rsid w:val="00E00ECB"/>
    <w:rsid w:val="00E012BC"/>
    <w:rsid w:val="00E0189C"/>
    <w:rsid w:val="00E01BB3"/>
    <w:rsid w:val="00E03192"/>
    <w:rsid w:val="00E0351A"/>
    <w:rsid w:val="00E0387B"/>
    <w:rsid w:val="00E04BFA"/>
    <w:rsid w:val="00E0515C"/>
    <w:rsid w:val="00E054B7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3B38"/>
    <w:rsid w:val="00E24622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66B7"/>
    <w:rsid w:val="00E47B89"/>
    <w:rsid w:val="00E504EF"/>
    <w:rsid w:val="00E52755"/>
    <w:rsid w:val="00E5283B"/>
    <w:rsid w:val="00E54D1A"/>
    <w:rsid w:val="00E57FDF"/>
    <w:rsid w:val="00E60E17"/>
    <w:rsid w:val="00E61288"/>
    <w:rsid w:val="00E61D79"/>
    <w:rsid w:val="00E63A18"/>
    <w:rsid w:val="00E67BB7"/>
    <w:rsid w:val="00E70E10"/>
    <w:rsid w:val="00E7186D"/>
    <w:rsid w:val="00E71967"/>
    <w:rsid w:val="00E7344F"/>
    <w:rsid w:val="00E735A7"/>
    <w:rsid w:val="00E7391A"/>
    <w:rsid w:val="00E7430B"/>
    <w:rsid w:val="00E75886"/>
    <w:rsid w:val="00E75A3A"/>
    <w:rsid w:val="00E76CD8"/>
    <w:rsid w:val="00E7718D"/>
    <w:rsid w:val="00E778AB"/>
    <w:rsid w:val="00E807A3"/>
    <w:rsid w:val="00E81350"/>
    <w:rsid w:val="00E83BC4"/>
    <w:rsid w:val="00E8571C"/>
    <w:rsid w:val="00E857E5"/>
    <w:rsid w:val="00E86046"/>
    <w:rsid w:val="00E8733F"/>
    <w:rsid w:val="00E91520"/>
    <w:rsid w:val="00E927EC"/>
    <w:rsid w:val="00E9563E"/>
    <w:rsid w:val="00E95732"/>
    <w:rsid w:val="00E968D3"/>
    <w:rsid w:val="00E976B5"/>
    <w:rsid w:val="00EA00E0"/>
    <w:rsid w:val="00EA0D85"/>
    <w:rsid w:val="00EA1555"/>
    <w:rsid w:val="00EA1EAF"/>
    <w:rsid w:val="00EA2D61"/>
    <w:rsid w:val="00EA2F00"/>
    <w:rsid w:val="00EA37B8"/>
    <w:rsid w:val="00EA3E1D"/>
    <w:rsid w:val="00EA3F9B"/>
    <w:rsid w:val="00EA4B7E"/>
    <w:rsid w:val="00EA5055"/>
    <w:rsid w:val="00EA6061"/>
    <w:rsid w:val="00EA6112"/>
    <w:rsid w:val="00EA6DEF"/>
    <w:rsid w:val="00EA705F"/>
    <w:rsid w:val="00EA75B8"/>
    <w:rsid w:val="00EB0CF8"/>
    <w:rsid w:val="00EB17A1"/>
    <w:rsid w:val="00EB2106"/>
    <w:rsid w:val="00EB2900"/>
    <w:rsid w:val="00EB530B"/>
    <w:rsid w:val="00EB5662"/>
    <w:rsid w:val="00EB5A96"/>
    <w:rsid w:val="00EB6FEF"/>
    <w:rsid w:val="00EB7288"/>
    <w:rsid w:val="00EC14E1"/>
    <w:rsid w:val="00EC175D"/>
    <w:rsid w:val="00EC222D"/>
    <w:rsid w:val="00EC4E0E"/>
    <w:rsid w:val="00EC6983"/>
    <w:rsid w:val="00EC726B"/>
    <w:rsid w:val="00ED0567"/>
    <w:rsid w:val="00ED0569"/>
    <w:rsid w:val="00ED114F"/>
    <w:rsid w:val="00ED259F"/>
    <w:rsid w:val="00ED28E9"/>
    <w:rsid w:val="00ED3840"/>
    <w:rsid w:val="00ED5347"/>
    <w:rsid w:val="00ED6587"/>
    <w:rsid w:val="00ED7607"/>
    <w:rsid w:val="00ED77CE"/>
    <w:rsid w:val="00EE0144"/>
    <w:rsid w:val="00EE245A"/>
    <w:rsid w:val="00EE2E51"/>
    <w:rsid w:val="00EE30B5"/>
    <w:rsid w:val="00EE3F50"/>
    <w:rsid w:val="00EE51F3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7D8"/>
    <w:rsid w:val="00EF6935"/>
    <w:rsid w:val="00EF6B22"/>
    <w:rsid w:val="00EF6F96"/>
    <w:rsid w:val="00EF77A4"/>
    <w:rsid w:val="00F00107"/>
    <w:rsid w:val="00F001B3"/>
    <w:rsid w:val="00F006EC"/>
    <w:rsid w:val="00F00932"/>
    <w:rsid w:val="00F00B1E"/>
    <w:rsid w:val="00F00D1E"/>
    <w:rsid w:val="00F00E55"/>
    <w:rsid w:val="00F01A71"/>
    <w:rsid w:val="00F01D90"/>
    <w:rsid w:val="00F02C8E"/>
    <w:rsid w:val="00F041E8"/>
    <w:rsid w:val="00F052A6"/>
    <w:rsid w:val="00F06185"/>
    <w:rsid w:val="00F07F21"/>
    <w:rsid w:val="00F1354F"/>
    <w:rsid w:val="00F13B56"/>
    <w:rsid w:val="00F13C9A"/>
    <w:rsid w:val="00F1434A"/>
    <w:rsid w:val="00F1683E"/>
    <w:rsid w:val="00F16E05"/>
    <w:rsid w:val="00F16F6F"/>
    <w:rsid w:val="00F174AF"/>
    <w:rsid w:val="00F22001"/>
    <w:rsid w:val="00F22E6E"/>
    <w:rsid w:val="00F25667"/>
    <w:rsid w:val="00F26110"/>
    <w:rsid w:val="00F32646"/>
    <w:rsid w:val="00F32A73"/>
    <w:rsid w:val="00F331F9"/>
    <w:rsid w:val="00F33C3F"/>
    <w:rsid w:val="00F3632A"/>
    <w:rsid w:val="00F40D99"/>
    <w:rsid w:val="00F421C5"/>
    <w:rsid w:val="00F434F3"/>
    <w:rsid w:val="00F43543"/>
    <w:rsid w:val="00F46C45"/>
    <w:rsid w:val="00F46D1D"/>
    <w:rsid w:val="00F50392"/>
    <w:rsid w:val="00F50694"/>
    <w:rsid w:val="00F532DE"/>
    <w:rsid w:val="00F53D8E"/>
    <w:rsid w:val="00F5457B"/>
    <w:rsid w:val="00F548E8"/>
    <w:rsid w:val="00F557A2"/>
    <w:rsid w:val="00F5599E"/>
    <w:rsid w:val="00F56DC8"/>
    <w:rsid w:val="00F5709B"/>
    <w:rsid w:val="00F60666"/>
    <w:rsid w:val="00F62645"/>
    <w:rsid w:val="00F6300F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39C"/>
    <w:rsid w:val="00F81400"/>
    <w:rsid w:val="00F8177F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2FD1"/>
    <w:rsid w:val="00F9320B"/>
    <w:rsid w:val="00F947B9"/>
    <w:rsid w:val="00F9556A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B0080"/>
    <w:rsid w:val="00FB177D"/>
    <w:rsid w:val="00FB29C1"/>
    <w:rsid w:val="00FB3C8F"/>
    <w:rsid w:val="00FB3EE1"/>
    <w:rsid w:val="00FB4E0E"/>
    <w:rsid w:val="00FB5814"/>
    <w:rsid w:val="00FB60C1"/>
    <w:rsid w:val="00FB648A"/>
    <w:rsid w:val="00FB6C89"/>
    <w:rsid w:val="00FC08C1"/>
    <w:rsid w:val="00FC15E6"/>
    <w:rsid w:val="00FC39EE"/>
    <w:rsid w:val="00FC3E07"/>
    <w:rsid w:val="00FC55E9"/>
    <w:rsid w:val="00FC5988"/>
    <w:rsid w:val="00FC6098"/>
    <w:rsid w:val="00FC7F10"/>
    <w:rsid w:val="00FD047B"/>
    <w:rsid w:val="00FD08D4"/>
    <w:rsid w:val="00FD22C6"/>
    <w:rsid w:val="00FD25BD"/>
    <w:rsid w:val="00FD34B9"/>
    <w:rsid w:val="00FD397C"/>
    <w:rsid w:val="00FD4D6F"/>
    <w:rsid w:val="00FD76D3"/>
    <w:rsid w:val="00FD7EF5"/>
    <w:rsid w:val="00FE046D"/>
    <w:rsid w:val="00FE1E9E"/>
    <w:rsid w:val="00FE219E"/>
    <w:rsid w:val="00FE26C4"/>
    <w:rsid w:val="00FE2968"/>
    <w:rsid w:val="00FE2B2B"/>
    <w:rsid w:val="00FE31D4"/>
    <w:rsid w:val="00FE407D"/>
    <w:rsid w:val="00FE48C8"/>
    <w:rsid w:val="00FE528D"/>
    <w:rsid w:val="00FE562C"/>
    <w:rsid w:val="00FE5F83"/>
    <w:rsid w:val="00FE5FAE"/>
    <w:rsid w:val="00FF0D53"/>
    <w:rsid w:val="00FF20F5"/>
    <w:rsid w:val="00FF2E3F"/>
    <w:rsid w:val="00FF35CC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E7165-383D-4C42-86DA-DD4781CAF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245</TotalTime>
  <Pages>17</Pages>
  <Words>3186</Words>
  <Characters>17207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20353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luana.silva</cp:lastModifiedBy>
  <cp:revision>55</cp:revision>
  <cp:lastPrinted>2006-08-08T20:14:00Z</cp:lastPrinted>
  <dcterms:created xsi:type="dcterms:W3CDTF">2020-01-15T20:43:00Z</dcterms:created>
  <dcterms:modified xsi:type="dcterms:W3CDTF">2023-12-07T17:51:00Z</dcterms:modified>
</cp:coreProperties>
</file>