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82FD1B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HST01</w:t>
      </w:r>
      <w:r w:rsidR="00E64B66">
        <w:rPr>
          <w:sz w:val="52"/>
          <w:szCs w:val="52"/>
        </w:rPr>
        <w:t>3</w:t>
      </w:r>
      <w:r w:rsidR="00C3388A">
        <w:rPr>
          <w:sz w:val="52"/>
          <w:szCs w:val="52"/>
        </w:rPr>
        <w:t>-</w:t>
      </w:r>
      <w:r w:rsidR="005A6505">
        <w:rPr>
          <w:sz w:val="52"/>
          <w:szCs w:val="52"/>
        </w:rPr>
        <w:t>P</w:t>
      </w:r>
      <w:r w:rsidR="00E64B66">
        <w:rPr>
          <w:sz w:val="52"/>
          <w:szCs w:val="52"/>
        </w:rPr>
        <w:t>ublicar Documentos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669"/>
        <w:gridCol w:w="2161"/>
        <w:gridCol w:w="4203"/>
      </w:tblGrid>
      <w:tr w:rsidR="00A735A5" w14:paraId="4C656B1F" w14:textId="77777777" w:rsidTr="005478A0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669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161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5478A0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669" w:type="dxa"/>
            <w:vAlign w:val="bottom"/>
          </w:tcPr>
          <w:p w14:paraId="3828512A" w14:textId="0E557B8E" w:rsidR="00A735A5" w:rsidRPr="00BA5059" w:rsidRDefault="009B6228" w:rsidP="009F7AA2">
            <w:pPr>
              <w:jc w:val="center"/>
            </w:pPr>
            <w:r>
              <w:t>2</w:t>
            </w:r>
            <w:r w:rsidR="009F7AA2">
              <w:t>8</w:t>
            </w:r>
            <w:r w:rsidR="00B01AC2">
              <w:t>/0</w:t>
            </w:r>
            <w:r w:rsidR="005478A0">
              <w:t>8</w:t>
            </w:r>
            <w:r w:rsidR="00076318">
              <w:t>/2019</w:t>
            </w:r>
          </w:p>
        </w:tc>
        <w:tc>
          <w:tcPr>
            <w:tcW w:w="2161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F75EFF" w14:paraId="62D8AF9A" w14:textId="77777777" w:rsidTr="005478A0">
        <w:trPr>
          <w:cantSplit/>
          <w:jc w:val="center"/>
        </w:trPr>
        <w:tc>
          <w:tcPr>
            <w:tcW w:w="1589" w:type="dxa"/>
          </w:tcPr>
          <w:p w14:paraId="152ACABB" w14:textId="2DD581C3" w:rsidR="00F75EFF" w:rsidRDefault="00F75EFF">
            <w:pPr>
              <w:jc w:val="center"/>
            </w:pPr>
            <w:r>
              <w:t>1.1</w:t>
            </w:r>
          </w:p>
        </w:tc>
        <w:tc>
          <w:tcPr>
            <w:tcW w:w="1669" w:type="dxa"/>
            <w:vAlign w:val="bottom"/>
          </w:tcPr>
          <w:p w14:paraId="25B0284D" w14:textId="71BF3BA1" w:rsidR="00F75EFF" w:rsidRDefault="00F75EFF" w:rsidP="00F75EFF">
            <w:pPr>
              <w:jc w:val="center"/>
            </w:pPr>
            <w:r>
              <w:t>21/10/2019</w:t>
            </w:r>
          </w:p>
        </w:tc>
        <w:tc>
          <w:tcPr>
            <w:tcW w:w="2161" w:type="dxa"/>
            <w:vAlign w:val="center"/>
          </w:tcPr>
          <w:p w14:paraId="7206C692" w14:textId="1E440156" w:rsidR="00F75EFF" w:rsidRDefault="00F75EFF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33A2C931" w14:textId="77777777" w:rsidR="00F75EFF" w:rsidRPr="00F75EFF" w:rsidRDefault="00F75EFF">
            <w:pPr>
              <w:ind w:left="174"/>
              <w:jc w:val="left"/>
              <w:rPr>
                <w:color w:val="31849B" w:themeColor="accent5" w:themeShade="BF"/>
              </w:rPr>
            </w:pPr>
            <w:r>
              <w:t xml:space="preserve">Inclusão da interface de Pesquisa </w:t>
            </w:r>
            <w:r w:rsidRPr="00F75EFF">
              <w:rPr>
                <w:color w:val="31849B" w:themeColor="accent5" w:themeShade="BF"/>
              </w:rPr>
              <w:fldChar w:fldCharType="begin"/>
            </w:r>
            <w:r w:rsidRPr="00F75EFF">
              <w:rPr>
                <w:color w:val="31849B" w:themeColor="accent5" w:themeShade="BF"/>
              </w:rPr>
              <w:instrText xml:space="preserve"> REF _Ref22578280 \r \h </w:instrText>
            </w:r>
            <w:r w:rsidRPr="00F75EFF">
              <w:rPr>
                <w:color w:val="31849B" w:themeColor="accent5" w:themeShade="BF"/>
              </w:rPr>
            </w:r>
            <w:r w:rsidRPr="00F75EFF">
              <w:rPr>
                <w:color w:val="31849B" w:themeColor="accent5" w:themeShade="BF"/>
              </w:rPr>
              <w:fldChar w:fldCharType="separate"/>
            </w:r>
            <w:r w:rsidRPr="00F75EFF">
              <w:rPr>
                <w:color w:val="31849B" w:themeColor="accent5" w:themeShade="BF"/>
              </w:rPr>
              <w:t>P01</w:t>
            </w:r>
            <w:r w:rsidRPr="00F75EFF">
              <w:rPr>
                <w:color w:val="31849B" w:themeColor="accent5" w:themeShade="BF"/>
              </w:rPr>
              <w:fldChar w:fldCharType="end"/>
            </w:r>
          </w:p>
          <w:p w14:paraId="08FCBC83" w14:textId="5091E0AB" w:rsidR="00F75EFF" w:rsidRDefault="00F75EFF">
            <w:pPr>
              <w:ind w:left="174"/>
              <w:jc w:val="left"/>
            </w:pPr>
            <w:r>
              <w:t xml:space="preserve">Alteração da interface </w:t>
            </w:r>
            <w:r w:rsidRPr="00F75EFF">
              <w:rPr>
                <w:color w:val="31849B" w:themeColor="accent5" w:themeShade="BF"/>
              </w:rPr>
              <w:fldChar w:fldCharType="begin"/>
            </w:r>
            <w:r w:rsidRPr="00F75EFF">
              <w:rPr>
                <w:color w:val="31849B" w:themeColor="accent5" w:themeShade="BF"/>
              </w:rPr>
              <w:instrText xml:space="preserve"> REF _Ref22578473 \r \h </w:instrText>
            </w:r>
            <w:r w:rsidRPr="00F75EFF">
              <w:rPr>
                <w:color w:val="31849B" w:themeColor="accent5" w:themeShade="BF"/>
              </w:rPr>
            </w:r>
            <w:r w:rsidRPr="00F75EFF">
              <w:rPr>
                <w:color w:val="31849B" w:themeColor="accent5" w:themeShade="BF"/>
              </w:rPr>
              <w:fldChar w:fldCharType="separate"/>
            </w:r>
            <w:r w:rsidRPr="00F75EFF">
              <w:rPr>
                <w:color w:val="31849B" w:themeColor="accent5" w:themeShade="BF"/>
              </w:rPr>
              <w:t>P02</w:t>
            </w:r>
            <w:r w:rsidRPr="00F75EFF">
              <w:rPr>
                <w:color w:val="31849B" w:themeColor="accent5" w:themeShade="BF"/>
              </w:rPr>
              <w:fldChar w:fldCharType="end"/>
            </w:r>
            <w:r>
              <w:t xml:space="preserve"> (exclusão dos campos de pesquisa na P02)</w:t>
            </w:r>
          </w:p>
        </w:tc>
      </w:tr>
      <w:tr w:rsidR="000632EF" w14:paraId="4D72AD6A" w14:textId="77777777" w:rsidTr="005478A0">
        <w:trPr>
          <w:cantSplit/>
          <w:jc w:val="center"/>
        </w:trPr>
        <w:tc>
          <w:tcPr>
            <w:tcW w:w="1589" w:type="dxa"/>
          </w:tcPr>
          <w:p w14:paraId="306F9052" w14:textId="70D7A3D8" w:rsidR="000632EF" w:rsidRDefault="000632EF" w:rsidP="000632EF">
            <w:pPr>
              <w:jc w:val="center"/>
            </w:pPr>
            <w:r>
              <w:t>1.2</w:t>
            </w:r>
          </w:p>
        </w:tc>
        <w:tc>
          <w:tcPr>
            <w:tcW w:w="1669" w:type="dxa"/>
            <w:vAlign w:val="bottom"/>
          </w:tcPr>
          <w:p w14:paraId="43006AA3" w14:textId="5FDE0113" w:rsidR="000632EF" w:rsidRDefault="000632EF" w:rsidP="000632EF">
            <w:pPr>
              <w:jc w:val="center"/>
            </w:pPr>
            <w:r>
              <w:t>30/10/2019</w:t>
            </w:r>
          </w:p>
        </w:tc>
        <w:tc>
          <w:tcPr>
            <w:tcW w:w="2161" w:type="dxa"/>
            <w:vAlign w:val="center"/>
          </w:tcPr>
          <w:p w14:paraId="0207C8AF" w14:textId="7827E4BA" w:rsidR="000632EF" w:rsidRDefault="000632EF" w:rsidP="000632EF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6D5FF8B6" w14:textId="2BCF9F38" w:rsidR="000632EF" w:rsidRDefault="000632EF" w:rsidP="000632EF">
            <w:pPr>
              <w:ind w:left="174"/>
              <w:jc w:val="left"/>
            </w:pPr>
            <w:r>
              <w:t xml:space="preserve">Alteração da regra </w:t>
            </w:r>
            <w:r w:rsidRPr="000632EF">
              <w:rPr>
                <w:color w:val="31849B" w:themeColor="accent5" w:themeShade="BF"/>
              </w:rPr>
              <w:t>[</w:t>
            </w:r>
            <w:r w:rsidRPr="000632EF">
              <w:rPr>
                <w:color w:val="31849B" w:themeColor="accent5" w:themeShade="BF"/>
              </w:rPr>
              <w:fldChar w:fldCharType="begin"/>
            </w:r>
            <w:r w:rsidRPr="000632EF">
              <w:rPr>
                <w:color w:val="31849B" w:themeColor="accent5" w:themeShade="BF"/>
              </w:rPr>
              <w:instrText xml:space="preserve"> REF _Ref18332644 \r \h </w:instrText>
            </w:r>
            <w:r w:rsidRPr="000632EF">
              <w:rPr>
                <w:color w:val="31849B" w:themeColor="accent5" w:themeShade="BF"/>
              </w:rPr>
            </w:r>
            <w:r w:rsidRPr="000632EF">
              <w:rPr>
                <w:color w:val="31849B" w:themeColor="accent5" w:themeShade="BF"/>
              </w:rPr>
              <w:fldChar w:fldCharType="separate"/>
            </w:r>
            <w:r w:rsidRPr="000632EF">
              <w:rPr>
                <w:color w:val="31849B" w:themeColor="accent5" w:themeShade="BF"/>
              </w:rPr>
              <w:t>2.2</w:t>
            </w:r>
            <w:r w:rsidRPr="000632EF">
              <w:rPr>
                <w:color w:val="31849B" w:themeColor="accent5" w:themeShade="BF"/>
              </w:rPr>
              <w:fldChar w:fldCharType="end"/>
            </w:r>
            <w:r w:rsidRPr="000632EF">
              <w:rPr>
                <w:color w:val="31849B" w:themeColor="accent5" w:themeShade="BF"/>
              </w:rPr>
              <w:t>]</w:t>
            </w:r>
            <w:r>
              <w:t>, na exibição dos campos: ano e eleição</w:t>
            </w:r>
          </w:p>
          <w:p w14:paraId="7FAA9067" w14:textId="5D04A245" w:rsidR="00094E13" w:rsidRDefault="00094E13" w:rsidP="000632EF">
            <w:pPr>
              <w:ind w:left="174"/>
              <w:jc w:val="left"/>
            </w:pPr>
            <w:r>
              <w:t xml:space="preserve">Alteração da mensagem </w:t>
            </w:r>
            <w:r w:rsidRPr="00094E13">
              <w:rPr>
                <w:color w:val="31849B" w:themeColor="accent5" w:themeShade="BF"/>
              </w:rPr>
              <w:t>[</w:t>
            </w:r>
            <w:r w:rsidRPr="00094E13">
              <w:rPr>
                <w:color w:val="31849B" w:themeColor="accent5" w:themeShade="BF"/>
              </w:rPr>
              <w:fldChar w:fldCharType="begin"/>
            </w:r>
            <w:r w:rsidRPr="00094E13">
              <w:rPr>
                <w:color w:val="31849B" w:themeColor="accent5" w:themeShade="BF"/>
              </w:rPr>
              <w:instrText xml:space="preserve"> REF _Ref17877658 \r \h </w:instrText>
            </w:r>
            <w:r w:rsidRPr="00094E13">
              <w:rPr>
                <w:color w:val="31849B" w:themeColor="accent5" w:themeShade="BF"/>
              </w:rPr>
            </w:r>
            <w:r w:rsidRPr="00094E13">
              <w:rPr>
                <w:color w:val="31849B" w:themeColor="accent5" w:themeShade="BF"/>
              </w:rPr>
              <w:fldChar w:fldCharType="separate"/>
            </w:r>
            <w:r w:rsidRPr="00094E13">
              <w:rPr>
                <w:color w:val="31849B" w:themeColor="accent5" w:themeShade="BF"/>
              </w:rPr>
              <w:t>ME07</w:t>
            </w:r>
            <w:r w:rsidRPr="00094E13">
              <w:rPr>
                <w:color w:val="31849B" w:themeColor="accent5" w:themeShade="BF"/>
              </w:rPr>
              <w:fldChar w:fldCharType="end"/>
            </w:r>
            <w:r w:rsidRPr="00094E13">
              <w:rPr>
                <w:color w:val="31849B" w:themeColor="accent5" w:themeShade="BF"/>
              </w:rPr>
              <w:t>]</w:t>
            </w:r>
          </w:p>
        </w:tc>
      </w:tr>
      <w:tr w:rsidR="00B250F6" w14:paraId="1D459EE7" w14:textId="77777777" w:rsidTr="005478A0">
        <w:trPr>
          <w:cantSplit/>
          <w:jc w:val="center"/>
        </w:trPr>
        <w:tc>
          <w:tcPr>
            <w:tcW w:w="1589" w:type="dxa"/>
          </w:tcPr>
          <w:p w14:paraId="1B625A25" w14:textId="4E8DF752" w:rsidR="00B250F6" w:rsidRDefault="00B250F6" w:rsidP="00B250F6">
            <w:pPr>
              <w:jc w:val="center"/>
            </w:pPr>
            <w:r>
              <w:t>1.3</w:t>
            </w:r>
          </w:p>
        </w:tc>
        <w:tc>
          <w:tcPr>
            <w:tcW w:w="1669" w:type="dxa"/>
            <w:vAlign w:val="bottom"/>
          </w:tcPr>
          <w:p w14:paraId="2728F950" w14:textId="490CAAA4" w:rsidR="00B250F6" w:rsidRDefault="00B250F6" w:rsidP="00B250F6">
            <w:pPr>
              <w:jc w:val="center"/>
            </w:pPr>
            <w:r>
              <w:t>09/01/2020</w:t>
            </w:r>
          </w:p>
        </w:tc>
        <w:tc>
          <w:tcPr>
            <w:tcW w:w="2161" w:type="dxa"/>
            <w:vAlign w:val="center"/>
          </w:tcPr>
          <w:p w14:paraId="69F12A8E" w14:textId="2A65D747" w:rsidR="00B250F6" w:rsidRDefault="00B250F6" w:rsidP="00B250F6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63FA8823" w14:textId="528EFA5D" w:rsidR="00B250F6" w:rsidRDefault="00B250F6" w:rsidP="00B250F6">
            <w:pPr>
              <w:ind w:left="174"/>
              <w:jc w:val="left"/>
            </w:pPr>
            <w:r>
              <w:t xml:space="preserve">Alteração da mensagem </w:t>
            </w:r>
            <w:r w:rsidRPr="00094E13">
              <w:rPr>
                <w:color w:val="31849B" w:themeColor="accent5" w:themeShade="BF"/>
              </w:rPr>
              <w:t>[</w:t>
            </w:r>
            <w:r w:rsidRPr="00094E13">
              <w:rPr>
                <w:color w:val="31849B" w:themeColor="accent5" w:themeShade="BF"/>
              </w:rPr>
              <w:fldChar w:fldCharType="begin"/>
            </w:r>
            <w:r w:rsidRPr="00094E13">
              <w:rPr>
                <w:color w:val="31849B" w:themeColor="accent5" w:themeShade="BF"/>
              </w:rPr>
              <w:instrText xml:space="preserve"> REF _Ref17877658 \r \h </w:instrText>
            </w:r>
            <w:r w:rsidRPr="00094E13">
              <w:rPr>
                <w:color w:val="31849B" w:themeColor="accent5" w:themeShade="BF"/>
              </w:rPr>
            </w:r>
            <w:r w:rsidRPr="00094E13">
              <w:rPr>
                <w:color w:val="31849B" w:themeColor="accent5" w:themeShade="BF"/>
              </w:rPr>
              <w:fldChar w:fldCharType="separate"/>
            </w:r>
            <w:r w:rsidRPr="00094E13">
              <w:rPr>
                <w:color w:val="31849B" w:themeColor="accent5" w:themeShade="BF"/>
              </w:rPr>
              <w:t>ME07</w:t>
            </w:r>
            <w:r w:rsidRPr="00094E13">
              <w:rPr>
                <w:color w:val="31849B" w:themeColor="accent5" w:themeShade="BF"/>
              </w:rPr>
              <w:fldChar w:fldCharType="end"/>
            </w:r>
            <w:r w:rsidRPr="00094E13">
              <w:rPr>
                <w:color w:val="31849B" w:themeColor="accent5" w:themeShade="BF"/>
              </w:rPr>
              <w:t>]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F266257" w14:textId="77777777" w:rsidR="00094E1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3343766" w:history="1">
        <w:r w:rsidR="00094E13" w:rsidRPr="001F070B">
          <w:rPr>
            <w:rStyle w:val="Hyperlink"/>
            <w:noProof/>
          </w:rPr>
          <w:t>HST-013 – Publicar Documentos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_Toc23343766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4</w:t>
        </w:r>
        <w:r w:rsidR="00094E13">
          <w:rPr>
            <w:noProof/>
            <w:webHidden/>
          </w:rPr>
          <w:fldChar w:fldCharType="end"/>
        </w:r>
      </w:hyperlink>
    </w:p>
    <w:p w14:paraId="5E978982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67" w:history="1">
        <w:r w:rsidR="00094E13" w:rsidRPr="001F070B">
          <w:rPr>
            <w:rStyle w:val="Hyperlink"/>
            <w:noProof/>
          </w:rPr>
          <w:t>COMO Corporativo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_Toc23343767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4</w:t>
        </w:r>
        <w:r w:rsidR="00094E13">
          <w:rPr>
            <w:noProof/>
            <w:webHidden/>
          </w:rPr>
          <w:fldChar w:fldCharType="end"/>
        </w:r>
      </w:hyperlink>
    </w:p>
    <w:p w14:paraId="76831B43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68" w:history="1">
        <w:r w:rsidR="00094E13" w:rsidRPr="001F070B">
          <w:rPr>
            <w:rStyle w:val="Hyperlink"/>
            <w:noProof/>
          </w:rPr>
          <w:t>QUERO acessar a tela de Publicar Documentos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_Toc23343768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4</w:t>
        </w:r>
        <w:r w:rsidR="00094E13">
          <w:rPr>
            <w:noProof/>
            <w:webHidden/>
          </w:rPr>
          <w:fldChar w:fldCharType="end"/>
        </w:r>
      </w:hyperlink>
    </w:p>
    <w:p w14:paraId="1EB9CDC8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69" w:history="1">
        <w:r w:rsidR="00094E13" w:rsidRPr="001F070B">
          <w:rPr>
            <w:rStyle w:val="Hyperlink"/>
            <w:noProof/>
          </w:rPr>
          <w:t>PARA consultar, realizar o Upload e Publicar Documentos do Sistema Eleitoral.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_Toc23343769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4</w:t>
        </w:r>
        <w:r w:rsidR="00094E13">
          <w:rPr>
            <w:noProof/>
            <w:webHidden/>
          </w:rPr>
          <w:fldChar w:fldCharType="end"/>
        </w:r>
      </w:hyperlink>
    </w:p>
    <w:p w14:paraId="59182F9F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70" w:history="1">
        <w:r w:rsidR="00094E13" w:rsidRPr="001F070B">
          <w:rPr>
            <w:rStyle w:val="Hyperlink"/>
            <w:noProof/>
          </w:rPr>
          <w:t>PROTÓTIPO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_Toc23343770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4</w:t>
        </w:r>
        <w:r w:rsidR="00094E13">
          <w:rPr>
            <w:noProof/>
            <w:webHidden/>
          </w:rPr>
          <w:fldChar w:fldCharType="end"/>
        </w:r>
      </w:hyperlink>
    </w:p>
    <w:p w14:paraId="0FE7C8EC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71" w:history="1">
        <w:r w:rsidR="00094E13" w:rsidRPr="001F070B">
          <w:rPr>
            <w:rStyle w:val="Hyperlink"/>
            <w:noProof/>
          </w:rPr>
          <w:t>CRITÉRIOS DE ACEITE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_Toc23343771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11</w:t>
        </w:r>
        <w:r w:rsidR="00094E13">
          <w:rPr>
            <w:noProof/>
            <w:webHidden/>
          </w:rPr>
          <w:fldChar w:fldCharType="end"/>
        </w:r>
      </w:hyperlink>
    </w:p>
    <w:p w14:paraId="4A13B743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72" w:history="1">
        <w:r w:rsidR="00094E13" w:rsidRPr="001F070B">
          <w:rPr>
            <w:rStyle w:val="Hyperlink"/>
            <w:noProof/>
          </w:rPr>
          <w:t>MENSAGENS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_Toc23343772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18</w:t>
        </w:r>
        <w:r w:rsidR="00094E13">
          <w:rPr>
            <w:noProof/>
            <w:webHidden/>
          </w:rPr>
          <w:fldChar w:fldCharType="end"/>
        </w:r>
      </w:hyperlink>
    </w:p>
    <w:p w14:paraId="716A61A6" w14:textId="77777777" w:rsidR="00094E13" w:rsidRDefault="00FF33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343773" w:history="1">
        <w:r w:rsidR="00094E13" w:rsidRPr="001F070B">
          <w:rPr>
            <w:rStyle w:val="Hyperlink"/>
            <w:noProof/>
          </w:rPr>
          <w:t>INFORMAÇÕES COMPLEMENTARES</w:t>
        </w:r>
        <w:r w:rsidR="00094E13">
          <w:rPr>
            <w:noProof/>
            <w:webHidden/>
          </w:rPr>
          <w:tab/>
        </w:r>
        <w:r w:rsidR="00094E13">
          <w:rPr>
            <w:noProof/>
            <w:webHidden/>
          </w:rPr>
          <w:fldChar w:fldCharType="begin"/>
        </w:r>
        <w:r w:rsidR="00094E13">
          <w:rPr>
            <w:noProof/>
            <w:webHidden/>
          </w:rPr>
          <w:instrText xml:space="preserve"> PAGEREF _Toc23343773 \h </w:instrText>
        </w:r>
        <w:r w:rsidR="00094E13">
          <w:rPr>
            <w:noProof/>
            <w:webHidden/>
          </w:rPr>
        </w:r>
        <w:r w:rsidR="00094E13">
          <w:rPr>
            <w:noProof/>
            <w:webHidden/>
          </w:rPr>
          <w:fldChar w:fldCharType="separate"/>
        </w:r>
        <w:r w:rsidR="00094E13">
          <w:rPr>
            <w:noProof/>
            <w:webHidden/>
          </w:rPr>
          <w:t>19</w:t>
        </w:r>
        <w:r w:rsidR="00094E1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7D1BB9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3343766"/>
      <w:r w:rsidR="00CE176F">
        <w:lastRenderedPageBreak/>
        <w:t>HST</w:t>
      </w:r>
      <w:r w:rsidR="00C03F98">
        <w:t>-</w:t>
      </w:r>
      <w:r w:rsidR="00AF2B52">
        <w:t>0</w:t>
      </w:r>
      <w:r w:rsidR="00675004">
        <w:t>1</w:t>
      </w:r>
      <w:r w:rsidR="007418C4">
        <w:t>3</w:t>
      </w:r>
      <w:r w:rsidR="0035649F">
        <w:t xml:space="preserve"> – </w:t>
      </w:r>
      <w:r w:rsidR="002863AB">
        <w:t>P</w:t>
      </w:r>
      <w:r w:rsidR="007418C4">
        <w:t>ublicar Documentos</w:t>
      </w:r>
      <w:bookmarkEnd w:id="4"/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3343767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5"/>
    </w:p>
    <w:p w14:paraId="3D5FB393" w14:textId="189EDFA8" w:rsidR="002863AB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3343768"/>
      <w:r w:rsidRPr="000628DE">
        <w:t>QUERO</w:t>
      </w:r>
      <w:r w:rsidR="005A4527" w:rsidRPr="000628DE">
        <w:t xml:space="preserve"> </w:t>
      </w:r>
      <w:r w:rsidR="003F78ED">
        <w:rPr>
          <w:b w:val="0"/>
        </w:rPr>
        <w:t xml:space="preserve">acessar a </w:t>
      </w:r>
      <w:r w:rsidR="00EB5A96">
        <w:rPr>
          <w:b w:val="0"/>
        </w:rPr>
        <w:t>tela</w:t>
      </w:r>
      <w:r w:rsidR="003F78ED">
        <w:rPr>
          <w:b w:val="0"/>
        </w:rPr>
        <w:t xml:space="preserve"> d</w:t>
      </w:r>
      <w:r w:rsidR="002863AB">
        <w:rPr>
          <w:b w:val="0"/>
        </w:rPr>
        <w:t>e P</w:t>
      </w:r>
      <w:r w:rsidR="00A23359">
        <w:rPr>
          <w:b w:val="0"/>
        </w:rPr>
        <w:t>ublicar Documentos</w:t>
      </w:r>
      <w:bookmarkEnd w:id="6"/>
    </w:p>
    <w:p w14:paraId="38E7497A" w14:textId="3922C631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23343769"/>
      <w:r>
        <w:t>PAR</w:t>
      </w:r>
      <w:r w:rsidR="00CE176F" w:rsidRPr="000628DE">
        <w:t>A</w:t>
      </w:r>
      <w:r w:rsidR="005A4527" w:rsidRPr="000628DE">
        <w:t xml:space="preserve"> </w:t>
      </w:r>
      <w:r w:rsidR="0030499E">
        <w:rPr>
          <w:b w:val="0"/>
        </w:rPr>
        <w:t>consultar</w:t>
      </w:r>
      <w:r>
        <w:rPr>
          <w:b w:val="0"/>
        </w:rPr>
        <w:t xml:space="preserve">, </w:t>
      </w:r>
      <w:r w:rsidR="00B43316">
        <w:rPr>
          <w:b w:val="0"/>
        </w:rPr>
        <w:t>realizar o Upload e Publicar Documentos do Sistema Eleitoral</w:t>
      </w:r>
      <w:r w:rsidR="001D510C">
        <w:rPr>
          <w:b w:val="0"/>
        </w:rPr>
        <w:t>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23343770"/>
      <w:r>
        <w:t>PROTÓTIPO</w:t>
      </w:r>
      <w:bookmarkEnd w:id="8"/>
      <w:bookmarkEnd w:id="9"/>
    </w:p>
    <w:p w14:paraId="0A72927B" w14:textId="2F25219C" w:rsidR="00AD7F44" w:rsidRDefault="00AD7F44" w:rsidP="007112FF">
      <w:pPr>
        <w:pStyle w:val="EstiloPrototipo3"/>
        <w:numPr>
          <w:ilvl w:val="0"/>
          <w:numId w:val="5"/>
        </w:numPr>
      </w:pPr>
      <w:bookmarkStart w:id="10" w:name="_Ref22578280"/>
      <w:bookmarkStart w:id="11" w:name="_Ref12279787"/>
      <w:bookmarkStart w:id="12" w:name="_Ref13579930"/>
      <w:r>
        <w:t>Consultar Documentos Publicados</w:t>
      </w:r>
      <w:bookmarkEnd w:id="10"/>
    </w:p>
    <w:p w14:paraId="00F0F4BB" w14:textId="1F2483C2" w:rsidR="00AD7F44" w:rsidRDefault="00480142" w:rsidP="00AD7F44">
      <w:pPr>
        <w:pStyle w:val="EstiloPrototipo3"/>
      </w:pPr>
      <w:r>
        <w:rPr>
          <w:noProof/>
        </w:rPr>
        <w:drawing>
          <wp:inline distT="0" distB="0" distL="0" distR="0" wp14:anchorId="56DF7980" wp14:editId="40F5E57D">
            <wp:extent cx="5760085" cy="28536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ca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22C2" w14:textId="77777777" w:rsidR="00AD7F44" w:rsidRDefault="00AD7F44" w:rsidP="00AD7F44">
      <w:pPr>
        <w:pStyle w:val="EstiloPrototipo3"/>
      </w:pPr>
    </w:p>
    <w:p w14:paraId="61E54C6F" w14:textId="77777777" w:rsidR="00AD7F44" w:rsidRDefault="00AD7F44" w:rsidP="00AD7F44">
      <w:pPr>
        <w:pStyle w:val="EstiloPrototipo3"/>
      </w:pPr>
    </w:p>
    <w:p w14:paraId="34B22833" w14:textId="77777777" w:rsidR="00AD7F44" w:rsidRDefault="00AD7F44" w:rsidP="00AD7F44">
      <w:pPr>
        <w:pStyle w:val="EstiloPrototipo3"/>
      </w:pPr>
    </w:p>
    <w:p w14:paraId="31BCF941" w14:textId="77777777" w:rsidR="00AD7F44" w:rsidRDefault="00AD7F44" w:rsidP="00AD7F44">
      <w:pPr>
        <w:pStyle w:val="EstiloPrototipo3"/>
      </w:pPr>
    </w:p>
    <w:p w14:paraId="39B30C74" w14:textId="77777777" w:rsidR="00AD7F44" w:rsidRDefault="00AD7F44" w:rsidP="00AD7F44">
      <w:pPr>
        <w:pStyle w:val="EstiloPrototipo3"/>
      </w:pPr>
    </w:p>
    <w:p w14:paraId="24F18FD0" w14:textId="77777777" w:rsidR="00AD7F44" w:rsidRDefault="00AD7F44" w:rsidP="00AD7F44">
      <w:pPr>
        <w:pStyle w:val="EstiloPrototipo3"/>
      </w:pPr>
    </w:p>
    <w:p w14:paraId="6226F7F3" w14:textId="77777777" w:rsidR="00AD7F44" w:rsidRDefault="00AD7F44" w:rsidP="00AD7F44">
      <w:pPr>
        <w:pStyle w:val="EstiloPrototipo3"/>
      </w:pPr>
    </w:p>
    <w:p w14:paraId="0C0319DF" w14:textId="77777777" w:rsidR="00AD7F44" w:rsidRDefault="00AD7F44" w:rsidP="00AD7F44">
      <w:pPr>
        <w:pStyle w:val="EstiloPrototipo3"/>
      </w:pPr>
    </w:p>
    <w:p w14:paraId="6E042566" w14:textId="77777777" w:rsidR="00AD7F44" w:rsidRDefault="00AD7F44" w:rsidP="00AD7F44">
      <w:pPr>
        <w:pStyle w:val="EstiloPrototipo3"/>
      </w:pPr>
    </w:p>
    <w:p w14:paraId="301BAC66" w14:textId="77777777" w:rsidR="00AD7F44" w:rsidRDefault="00AD7F44" w:rsidP="00AD7F44">
      <w:pPr>
        <w:pStyle w:val="EstiloPrototipo3"/>
      </w:pPr>
    </w:p>
    <w:p w14:paraId="30B17FBA" w14:textId="77777777" w:rsidR="00AD7F44" w:rsidRDefault="00AD7F44" w:rsidP="00AD7F44">
      <w:pPr>
        <w:pStyle w:val="EstiloPrototipo3"/>
      </w:pPr>
    </w:p>
    <w:p w14:paraId="247DBEAA" w14:textId="77777777" w:rsidR="00AD7F44" w:rsidRDefault="00AD7F44" w:rsidP="00AD7F44">
      <w:pPr>
        <w:pStyle w:val="EstiloPrototipo3"/>
      </w:pPr>
    </w:p>
    <w:p w14:paraId="07084D2A" w14:textId="77777777" w:rsidR="00AD7F44" w:rsidRDefault="00AD7F44" w:rsidP="00AD7F44">
      <w:pPr>
        <w:pStyle w:val="EstiloPrototipo3"/>
      </w:pPr>
    </w:p>
    <w:p w14:paraId="6484E9B8" w14:textId="77777777" w:rsidR="00AD7F44" w:rsidRDefault="00AD7F44" w:rsidP="00AD7F44">
      <w:pPr>
        <w:pStyle w:val="EstiloPrototipo3"/>
      </w:pPr>
    </w:p>
    <w:p w14:paraId="4AD30F2F" w14:textId="33DFE5BC" w:rsidR="00D471A9" w:rsidRPr="00552B0C" w:rsidRDefault="00EE3817" w:rsidP="007112FF">
      <w:pPr>
        <w:pStyle w:val="EstiloPrototipo3"/>
        <w:numPr>
          <w:ilvl w:val="0"/>
          <w:numId w:val="5"/>
        </w:numPr>
      </w:pPr>
      <w:bookmarkStart w:id="13" w:name="_Ref22578473"/>
      <w:r>
        <w:lastRenderedPageBreak/>
        <w:t>Publicar Documentos</w:t>
      </w:r>
      <w:bookmarkEnd w:id="11"/>
      <w:r w:rsidR="001D510C" w:rsidRPr="00552B0C">
        <w:t>:</w:t>
      </w:r>
      <w:bookmarkEnd w:id="12"/>
      <w:bookmarkEnd w:id="13"/>
    </w:p>
    <w:p w14:paraId="25B19174" w14:textId="078FC09E" w:rsidR="00B57A2F" w:rsidRDefault="00C13279" w:rsidP="00B57A2F">
      <w:pPr>
        <w:pStyle w:val="EstiloPrototipo3"/>
      </w:pPr>
      <w:r>
        <w:rPr>
          <w:noProof/>
        </w:rPr>
        <w:drawing>
          <wp:inline distT="0" distB="0" distL="0" distR="0" wp14:anchorId="30DD2FC9" wp14:editId="35203854">
            <wp:extent cx="5760085" cy="59105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blicar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B31E" w14:textId="77777777" w:rsidR="00DE0C01" w:rsidRDefault="00DE0C01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20320B" w:rsidRPr="005D2A67" w14:paraId="5205EBAD" w14:textId="77777777" w:rsidTr="000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24A9369" w14:textId="77777777" w:rsidR="0020320B" w:rsidRPr="00E976B5" w:rsidRDefault="0020320B" w:rsidP="000005D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20320B" w:rsidRPr="005D2A67" w14:paraId="52C8ADFD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482F1F18" w14:textId="77777777" w:rsidR="0020320B" w:rsidRDefault="0020320B" w:rsidP="000005DE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Publicar Documentos</w:t>
            </w:r>
          </w:p>
        </w:tc>
      </w:tr>
      <w:tr w:rsidR="0020320B" w:rsidRPr="00FD775E" w14:paraId="2A85F1C7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7C7ADAE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425EE632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4DB1DAEA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B28192D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0C5AA8D8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D0C239D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5BEF9E8" w14:textId="77777777" w:rsidR="0020320B" w:rsidRPr="005D2A67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20320B" w:rsidRPr="00EC175D" w14:paraId="48758320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99377B" w14:textId="77777777" w:rsidR="0020320B" w:rsidRPr="009B42E9" w:rsidRDefault="0020320B" w:rsidP="000005D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3F261DE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843045" wp14:editId="6C3CB13D">
                  <wp:extent cx="266667" cy="190476"/>
                  <wp:effectExtent l="0" t="0" r="635" b="635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64A168F9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1F4504CE" w14:textId="77777777" w:rsidR="0020320B" w:rsidRPr="00EC175D" w:rsidRDefault="0020320B" w:rsidP="000005DE">
            <w:pPr>
              <w:tabs>
                <w:tab w:val="left" w:pos="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35D61F57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27D1189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316B92B" w14:textId="77777777" w:rsidR="0020320B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59CA7EF6" w14:textId="77777777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854D09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854D0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20320B" w:rsidRPr="00EC175D" w14:paraId="1F4BFC28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F3441B5" w14:textId="77777777" w:rsidR="0020320B" w:rsidRPr="00EC175D" w:rsidRDefault="0020320B" w:rsidP="000005D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2C9A9D9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Documentos </w:t>
            </w:r>
          </w:p>
        </w:tc>
        <w:tc>
          <w:tcPr>
            <w:tcW w:w="1306" w:type="dxa"/>
            <w:gridSpan w:val="2"/>
          </w:tcPr>
          <w:p w14:paraId="3D85D5A8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informativo </w:t>
            </w:r>
          </w:p>
        </w:tc>
        <w:tc>
          <w:tcPr>
            <w:tcW w:w="1246" w:type="dxa"/>
          </w:tcPr>
          <w:p w14:paraId="52625031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20AB508E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73E0883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1D97AE1" w14:textId="77777777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0320B" w:rsidRPr="00EC175D" w14:paraId="69122C36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41154C05" w14:textId="77777777" w:rsidR="0020320B" w:rsidRPr="00B3736A" w:rsidRDefault="0020320B" w:rsidP="000005DE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B3736A">
              <w:rPr>
                <w:b/>
                <w:sz w:val="24"/>
                <w:szCs w:val="24"/>
              </w:rPr>
              <w:t>Upload</w:t>
            </w:r>
          </w:p>
        </w:tc>
      </w:tr>
      <w:tr w:rsidR="0020320B" w:rsidRPr="00EC175D" w14:paraId="4DD4BC04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370FFF" w14:textId="77777777" w:rsidR="0020320B" w:rsidRPr="00EC175D" w:rsidRDefault="0020320B" w:rsidP="000005D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06D978E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</w:t>
            </w:r>
          </w:p>
        </w:tc>
        <w:tc>
          <w:tcPr>
            <w:tcW w:w="1306" w:type="dxa"/>
            <w:gridSpan w:val="2"/>
          </w:tcPr>
          <w:p w14:paraId="175C0E69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que o ator possa informar o ano desejado </w:t>
            </w:r>
          </w:p>
        </w:tc>
        <w:tc>
          <w:tcPr>
            <w:tcW w:w="1246" w:type="dxa"/>
          </w:tcPr>
          <w:p w14:paraId="41A1943B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Numérico</w:t>
            </w:r>
          </w:p>
          <w:p w14:paraId="6EC07D36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69908264" w14:textId="77777777" w:rsidR="0020320B" w:rsidRDefault="0020320B" w:rsidP="00000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 w14:paraId="67E7273E" w14:textId="77777777" w:rsidR="0020320B" w:rsidRPr="00EC175D" w:rsidRDefault="0020320B" w:rsidP="00000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[Todos os anos que possuem calendário concluído]</w:t>
            </w:r>
          </w:p>
        </w:tc>
        <w:tc>
          <w:tcPr>
            <w:tcW w:w="926" w:type="dxa"/>
            <w:gridSpan w:val="2"/>
          </w:tcPr>
          <w:p w14:paraId="29D96B76" w14:textId="77777777" w:rsidR="0020320B" w:rsidRPr="00B3736A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736A">
              <w:rPr>
                <w:sz w:val="18"/>
                <w:szCs w:val="18"/>
              </w:rPr>
              <w:t>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14FC63F6" w14:textId="77777777" w:rsidR="0020320B" w:rsidRDefault="0020320B" w:rsidP="000005DE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3193A2E5" w14:textId="77777777" w:rsidR="0020320B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07DCEC75" w14:textId="77777777" w:rsidR="0020320B" w:rsidRPr="00193058" w:rsidRDefault="0020320B" w:rsidP="000005DE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_Ref18332644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2.2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167FFFF" w14:textId="77777777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0320B" w:rsidRPr="00EC175D" w14:paraId="012C8DCE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53DD23F" w14:textId="77777777" w:rsidR="0020320B" w:rsidRPr="00EC175D" w:rsidRDefault="0020320B" w:rsidP="000005D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B7B132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  <w:gridSpan w:val="2"/>
          </w:tcPr>
          <w:p w14:paraId="2515C42D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que o ator possa informar a Eleição desejada</w:t>
            </w:r>
          </w:p>
        </w:tc>
        <w:tc>
          <w:tcPr>
            <w:tcW w:w="1246" w:type="dxa"/>
          </w:tcPr>
          <w:p w14:paraId="4F13B33C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1CFEA2D" w14:textId="77777777" w:rsidR="0020320B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 w14:paraId="605790F8" w14:textId="77777777" w:rsidR="0020320B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1A616505" w14:textId="033AF6BB" w:rsidR="0020320B" w:rsidRPr="00EC175D" w:rsidRDefault="0020320B" w:rsidP="0059523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[Todas as eleições, conforme </w:t>
            </w:r>
            <w:r w:rsidR="0059523F">
              <w:rPr>
                <w:sz w:val="18"/>
                <w:szCs w:val="18"/>
              </w:rPr>
              <w:t>regra]</w:t>
            </w:r>
          </w:p>
        </w:tc>
        <w:tc>
          <w:tcPr>
            <w:tcW w:w="926" w:type="dxa"/>
            <w:gridSpan w:val="2"/>
          </w:tcPr>
          <w:p w14:paraId="256D2C03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9999/999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683E3598" w14:textId="77777777" w:rsidR="0020320B" w:rsidRDefault="0020320B" w:rsidP="000005DE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359B0580" w14:textId="77777777" w:rsidR="0020320B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72ECDF4" w14:textId="77777777" w:rsidR="0020320B" w:rsidRPr="00193058" w:rsidRDefault="0020320B" w:rsidP="000005DE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_Ref18332644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2.2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99FC3EF" w14:textId="77777777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0320B" w:rsidRPr="00EC175D" w14:paraId="47A2C50F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548D38E" w14:textId="77777777" w:rsidR="0020320B" w:rsidRPr="00EC175D" w:rsidRDefault="0020320B" w:rsidP="000005D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5E8BF82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  <w:gridSpan w:val="2"/>
          </w:tcPr>
          <w:p w14:paraId="7D07CA28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 para realizar o upload o arquivo desejado</w:t>
            </w:r>
          </w:p>
        </w:tc>
        <w:tc>
          <w:tcPr>
            <w:tcW w:w="1246" w:type="dxa"/>
          </w:tcPr>
          <w:p w14:paraId="2EE366BB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64E8D3B2" w14:textId="77777777" w:rsidR="0020320B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Eleitoral Corporativo</w:t>
            </w:r>
          </w:p>
          <w:p w14:paraId="530E439B" w14:textId="77777777" w:rsidR="0020320B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65447962" w14:textId="77777777" w:rsidR="0020320B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Eleitoral Profissional</w:t>
            </w:r>
          </w:p>
          <w:p w14:paraId="0EF189E8" w14:textId="77777777" w:rsidR="0020320B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634452EF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Eleitoral Público</w:t>
            </w:r>
          </w:p>
        </w:tc>
        <w:tc>
          <w:tcPr>
            <w:tcW w:w="926" w:type="dxa"/>
            <w:gridSpan w:val="2"/>
          </w:tcPr>
          <w:p w14:paraId="4F2E89DE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6BEAD5" w14:textId="77777777" w:rsidR="0020320B" w:rsidRDefault="0020320B" w:rsidP="000005DE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121CB769" w14:textId="77777777" w:rsidR="0020320B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72B4FC4D" w14:textId="77777777" w:rsidR="0020320B" w:rsidRPr="00193058" w:rsidRDefault="0020320B" w:rsidP="000005DE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_Ref18332644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2.2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44008EA" w14:textId="77777777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0320B" w:rsidRPr="00EC175D" w14:paraId="2B828B8E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A6EB84D" w14:textId="77777777" w:rsidR="0020320B" w:rsidRPr="00EC175D" w:rsidRDefault="0020320B" w:rsidP="000005D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4A13260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de Publicação</w:t>
            </w:r>
          </w:p>
        </w:tc>
        <w:tc>
          <w:tcPr>
            <w:tcW w:w="1306" w:type="dxa"/>
            <w:gridSpan w:val="2"/>
          </w:tcPr>
          <w:p w14:paraId="07163C88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três locais de publicação</w:t>
            </w:r>
          </w:p>
        </w:tc>
        <w:tc>
          <w:tcPr>
            <w:tcW w:w="1246" w:type="dxa"/>
          </w:tcPr>
          <w:p w14:paraId="7B1CF4F6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20EE6D1E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5DCD32A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39DE619" w14:textId="77777777" w:rsidR="0020320B" w:rsidRDefault="0020320B" w:rsidP="000005DE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4B912007" w14:textId="77777777" w:rsidR="0020320B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986894F" w14:textId="77777777" w:rsidR="0020320B" w:rsidRPr="00193058" w:rsidRDefault="0020320B" w:rsidP="000005DE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_Ref18332644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2.2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94E4A3A" w14:textId="77777777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0320B" w:rsidRPr="00EC175D" w14:paraId="1AFAA2AA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46CBFECC" w14:textId="77777777" w:rsidR="0020320B" w:rsidRPr="00EC175D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20320B" w:rsidRPr="00EC175D" w14:paraId="0199B979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1C3F2356" w14:textId="77777777" w:rsidR="0020320B" w:rsidRPr="00EC175D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3D3B49F9" w14:textId="77777777" w:rsidR="0020320B" w:rsidRPr="00EC175D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2691A3FC" w14:textId="77777777" w:rsidR="0020320B" w:rsidRPr="00EC175D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C4CBBCF" w14:textId="77777777" w:rsidR="0020320B" w:rsidRPr="00EC175D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6CDD60E" w14:textId="77777777" w:rsidR="0020320B" w:rsidRPr="00EC175D" w:rsidRDefault="0020320B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20320B" w:rsidRPr="00EC175D" w14:paraId="7CE8C0A2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016CF708" w14:textId="77777777" w:rsidR="0020320B" w:rsidRPr="00EC175D" w:rsidRDefault="0020320B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C4D977E" w14:textId="0E21345C" w:rsidR="0020320B" w:rsidRPr="00EC175D" w:rsidRDefault="000005DE" w:rsidP="000005D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Publicar</w:t>
            </w:r>
          </w:p>
        </w:tc>
        <w:tc>
          <w:tcPr>
            <w:tcW w:w="2417" w:type="dxa"/>
            <w:gridSpan w:val="3"/>
          </w:tcPr>
          <w:p w14:paraId="57B99AD8" w14:textId="0F244BB7" w:rsidR="0020320B" w:rsidRPr="00EC175D" w:rsidRDefault="000005DE" w:rsidP="000005D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publicar o arquivo anexado</w:t>
            </w:r>
          </w:p>
        </w:tc>
        <w:tc>
          <w:tcPr>
            <w:tcW w:w="894" w:type="dxa"/>
            <w:gridSpan w:val="2"/>
          </w:tcPr>
          <w:p w14:paraId="06762870" w14:textId="77777777" w:rsidR="0020320B" w:rsidRPr="00EC175D" w:rsidRDefault="0020320B" w:rsidP="000005DE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DFA0D9A" w14:textId="00CFCED2" w:rsidR="0020320B" w:rsidRPr="00EC175D" w:rsidRDefault="0020320B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B57C8A">
              <w:rPr>
                <w:color w:val="31849B" w:themeColor="accent5" w:themeShade="BF"/>
                <w:sz w:val="18"/>
                <w:szCs w:val="18"/>
              </w:rPr>
              <w:t>[</w:t>
            </w:r>
            <w:r w:rsidR="000005DE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0005DE"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 w:rsidR="000005DE">
              <w:rPr>
                <w:color w:val="31849B" w:themeColor="accent5" w:themeShade="BF"/>
                <w:sz w:val="18"/>
                <w:szCs w:val="18"/>
              </w:rPr>
            </w:r>
            <w:r w:rsidR="000005DE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0005DE">
              <w:rPr>
                <w:color w:val="31849B" w:themeColor="accent5" w:themeShade="BF"/>
                <w:sz w:val="18"/>
                <w:szCs w:val="18"/>
              </w:rPr>
              <w:t>2.3</w:t>
            </w:r>
            <w:r w:rsidR="000005DE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B57C8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0005DE" w:rsidRPr="005D2A67" w14:paraId="4AADF8AB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F3E0E0E" w14:textId="77777777" w:rsidR="000005DE" w:rsidRPr="00E976B5" w:rsidRDefault="000005DE" w:rsidP="000005D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0005DE" w:rsidRPr="005D2A67" w14:paraId="46EB91E5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0F29854D" w14:textId="31169873" w:rsidR="000005DE" w:rsidRDefault="000005DE" w:rsidP="000005DE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Filtros</w:t>
            </w:r>
          </w:p>
        </w:tc>
      </w:tr>
      <w:tr w:rsidR="000005DE" w:rsidRPr="00FD775E" w14:paraId="1C0CAD73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648DD80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44665323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2490452D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4DBA928F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09954F2B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400AE895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D896C4C" w14:textId="77777777" w:rsidR="000005DE" w:rsidRPr="005D2A67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0005DE" w:rsidRPr="00EC175D" w14:paraId="24CA7A10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A4BD1F5" w14:textId="77777777" w:rsidR="000005DE" w:rsidRPr="00EC175D" w:rsidRDefault="000005DE" w:rsidP="00956FC2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9C2A3FB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</w:t>
            </w:r>
          </w:p>
        </w:tc>
        <w:tc>
          <w:tcPr>
            <w:tcW w:w="1306" w:type="dxa"/>
            <w:gridSpan w:val="2"/>
          </w:tcPr>
          <w:p w14:paraId="4B19B750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que o ator possa informar o ano desejado </w:t>
            </w:r>
          </w:p>
        </w:tc>
        <w:tc>
          <w:tcPr>
            <w:tcW w:w="1246" w:type="dxa"/>
          </w:tcPr>
          <w:p w14:paraId="349A5DD1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Numérico</w:t>
            </w:r>
          </w:p>
          <w:p w14:paraId="210DE807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D8B2ADD" w14:textId="77777777" w:rsidR="000005DE" w:rsidRDefault="000005DE" w:rsidP="00000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 w14:paraId="4EF81D5A" w14:textId="7B5E0824" w:rsidR="000005DE" w:rsidRPr="00EC175D" w:rsidRDefault="000005DE" w:rsidP="00992C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[Todos os anos </w:t>
            </w:r>
            <w:r w:rsidR="00992CAA">
              <w:rPr>
                <w:sz w:val="18"/>
                <w:szCs w:val="18"/>
              </w:rPr>
              <w:t>conforme regra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926" w:type="dxa"/>
            <w:gridSpan w:val="2"/>
          </w:tcPr>
          <w:p w14:paraId="1F8AE0F6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9523F">
              <w:rPr>
                <w:sz w:val="18"/>
                <w:szCs w:val="18"/>
              </w:rPr>
              <w:t>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4457105D" w14:textId="77777777" w:rsidR="000005DE" w:rsidRDefault="000005DE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5B1B9521" w14:textId="16FAC763" w:rsidR="000005DE" w:rsidRPr="00193058" w:rsidRDefault="000005DE" w:rsidP="000005DE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 w:rsidR="00E2097C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E2097C">
              <w:rPr>
                <w:color w:val="31849B" w:themeColor="accent5" w:themeShade="BF"/>
                <w:sz w:val="18"/>
                <w:szCs w:val="18"/>
              </w:rPr>
              <w:instrText xml:space="preserve"> REF _Ref18333927 \r \h </w:instrText>
            </w:r>
            <w:r w:rsidR="00E2097C">
              <w:rPr>
                <w:color w:val="31849B" w:themeColor="accent5" w:themeShade="BF"/>
                <w:sz w:val="18"/>
                <w:szCs w:val="18"/>
              </w:rPr>
            </w:r>
            <w:r w:rsidR="00E2097C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E2097C">
              <w:rPr>
                <w:color w:val="31849B" w:themeColor="accent5" w:themeShade="BF"/>
                <w:sz w:val="18"/>
                <w:szCs w:val="18"/>
              </w:rPr>
              <w:t>2.4</w:t>
            </w:r>
            <w:r w:rsidR="00E2097C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34E88E" w14:textId="77777777" w:rsidR="000005DE" w:rsidRPr="00EC175D" w:rsidRDefault="000005DE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005DE" w:rsidRPr="00EC175D" w14:paraId="65236F76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B96F90" w14:textId="77777777" w:rsidR="000005DE" w:rsidRPr="00EC175D" w:rsidRDefault="000005DE" w:rsidP="00956FC2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2F9A030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  <w:gridSpan w:val="2"/>
          </w:tcPr>
          <w:p w14:paraId="0D82FFBF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que o ator possa informar a Eleição desejada</w:t>
            </w:r>
          </w:p>
        </w:tc>
        <w:tc>
          <w:tcPr>
            <w:tcW w:w="1246" w:type="dxa"/>
          </w:tcPr>
          <w:p w14:paraId="1C35E688" w14:textId="77777777" w:rsidR="00DD30FC" w:rsidRPr="00EC175D" w:rsidRDefault="00DD30FC" w:rsidP="00DD30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Numérico</w:t>
            </w:r>
          </w:p>
          <w:p w14:paraId="7599FF9A" w14:textId="5AB2E632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FEFA025" w14:textId="77777777" w:rsidR="000005DE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 w14:paraId="16DF862F" w14:textId="77777777" w:rsidR="000005DE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182B6B47" w14:textId="06C35495" w:rsidR="000005DE" w:rsidRPr="00EC175D" w:rsidRDefault="000005DE" w:rsidP="00DD30F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[Todas as eleições, conforme </w:t>
            </w:r>
            <w:r w:rsidR="00DD30FC">
              <w:rPr>
                <w:sz w:val="18"/>
                <w:szCs w:val="18"/>
              </w:rPr>
              <w:t>regra]</w:t>
            </w:r>
          </w:p>
        </w:tc>
        <w:tc>
          <w:tcPr>
            <w:tcW w:w="926" w:type="dxa"/>
            <w:gridSpan w:val="2"/>
          </w:tcPr>
          <w:p w14:paraId="54BF5118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9999/999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1EA0F8E5" w14:textId="77777777" w:rsidR="00DD30FC" w:rsidRPr="00193058" w:rsidRDefault="00DD30FC" w:rsidP="00DD30FC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_Ref18333927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7528E21" w14:textId="77777777" w:rsidR="000005DE" w:rsidRPr="00EC175D" w:rsidRDefault="000005DE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005DE" w:rsidRPr="00EC175D" w14:paraId="6ABC4E9B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77FC27" w14:textId="77777777" w:rsidR="000005DE" w:rsidRPr="00EC175D" w:rsidRDefault="000005DE" w:rsidP="00956FC2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511286D" w14:textId="1E30155E" w:rsidR="000005DE" w:rsidRPr="00EC175D" w:rsidRDefault="0059523F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  <w:gridSpan w:val="2"/>
          </w:tcPr>
          <w:p w14:paraId="5E48C9A5" w14:textId="4C02714E" w:rsidR="000005DE" w:rsidRPr="00EC175D" w:rsidRDefault="0059523F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que o ator possa informar o tipo de processo desejado</w:t>
            </w:r>
          </w:p>
        </w:tc>
        <w:tc>
          <w:tcPr>
            <w:tcW w:w="1246" w:type="dxa"/>
          </w:tcPr>
          <w:p w14:paraId="296C95EF" w14:textId="625E44AE" w:rsidR="000005DE" w:rsidRPr="00EC175D" w:rsidRDefault="0059523F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D0C35DB" w14:textId="77777777" w:rsidR="0059523F" w:rsidRDefault="0059523F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Seleciona </w:t>
            </w:r>
          </w:p>
          <w:p w14:paraId="6F1D0E84" w14:textId="77777777" w:rsidR="000005DE" w:rsidRDefault="0059523F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Ordinário </w:t>
            </w:r>
          </w:p>
          <w:p w14:paraId="57DA57B7" w14:textId="53363179" w:rsidR="0059523F" w:rsidRPr="00EC175D" w:rsidRDefault="0059523F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Extraordinário</w:t>
            </w:r>
          </w:p>
        </w:tc>
        <w:tc>
          <w:tcPr>
            <w:tcW w:w="926" w:type="dxa"/>
            <w:gridSpan w:val="2"/>
          </w:tcPr>
          <w:p w14:paraId="6E63EDE8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D7E09" w14:textId="77777777" w:rsidR="000005DE" w:rsidRDefault="000005DE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7778F3FB" w14:textId="77777777" w:rsidR="0059523F" w:rsidRPr="00193058" w:rsidRDefault="0059523F" w:rsidP="0059523F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_Ref18333927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8E16A6B" w14:textId="77777777" w:rsidR="000005DE" w:rsidRPr="00EC175D" w:rsidRDefault="000005DE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8D1134" w:rsidRPr="00EC175D" w14:paraId="2ABF1578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9D6D220" w14:textId="77777777" w:rsidR="008D1134" w:rsidRPr="00EC175D" w:rsidRDefault="008D1134" w:rsidP="00956FC2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4803FE" w14:textId="51D14789" w:rsidR="008D1134" w:rsidRDefault="008D1134" w:rsidP="00DC3AB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Início</w:t>
            </w:r>
          </w:p>
        </w:tc>
        <w:tc>
          <w:tcPr>
            <w:tcW w:w="1306" w:type="dxa"/>
            <w:gridSpan w:val="2"/>
          </w:tcPr>
          <w:p w14:paraId="72CE1677" w14:textId="75A9C91D" w:rsidR="008D1134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informa a data de inicio </w:t>
            </w:r>
          </w:p>
        </w:tc>
        <w:tc>
          <w:tcPr>
            <w:tcW w:w="1246" w:type="dxa"/>
          </w:tcPr>
          <w:p w14:paraId="6740C259" w14:textId="2D3ACFB6" w:rsidR="008D1134" w:rsidRDefault="00DC3AB3" w:rsidP="00DC3AB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3A6CB88F" w14:textId="6C8C2E67" w:rsidR="008D1134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7F112D3" w14:textId="65F186AF" w:rsidR="008D1134" w:rsidRPr="00EC175D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99/99/9999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766C106D" w14:textId="77777777" w:rsidR="008D1134" w:rsidRDefault="008D1134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8D1134" w:rsidRPr="00EC175D" w14:paraId="0EDFEFD1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4C5640F" w14:textId="77777777" w:rsidR="008D1134" w:rsidRPr="00EC175D" w:rsidRDefault="008D1134" w:rsidP="00956FC2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39C4AD2" w14:textId="3FFFD1F5" w:rsidR="008D1134" w:rsidRDefault="008D1134" w:rsidP="00DC3AB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Fim </w:t>
            </w:r>
          </w:p>
        </w:tc>
        <w:tc>
          <w:tcPr>
            <w:tcW w:w="1306" w:type="dxa"/>
            <w:gridSpan w:val="2"/>
          </w:tcPr>
          <w:p w14:paraId="4DEF3D0B" w14:textId="43EC93DE" w:rsidR="008D1134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 a data fim</w:t>
            </w:r>
          </w:p>
        </w:tc>
        <w:tc>
          <w:tcPr>
            <w:tcW w:w="1246" w:type="dxa"/>
          </w:tcPr>
          <w:p w14:paraId="6E05B86B" w14:textId="1513904B" w:rsidR="008D1134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6C80D083" w14:textId="58DD1057" w:rsidR="008D1134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CC244F" w14:textId="1AFA825D" w:rsidR="008D1134" w:rsidRPr="00EC175D" w:rsidRDefault="00DC3AB3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99/99/9999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4699A1C5" w14:textId="77777777" w:rsidR="008D1134" w:rsidRDefault="008D1134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005DE" w:rsidRPr="00EC175D" w14:paraId="5B71EB53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20FE6B95" w14:textId="77777777" w:rsidR="000005DE" w:rsidRPr="00EC175D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0005DE" w:rsidRPr="00EC175D" w14:paraId="30393101" w14:textId="77777777" w:rsidTr="00000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3C5DB1D5" w14:textId="77777777" w:rsidR="000005DE" w:rsidRPr="00EC175D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717C1AAF" w14:textId="77777777" w:rsidR="000005DE" w:rsidRPr="00EC175D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41189167" w14:textId="77777777" w:rsidR="000005DE" w:rsidRPr="00EC175D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668EF08F" w14:textId="77777777" w:rsidR="000005DE" w:rsidRPr="00EC175D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14AF9D7B" w14:textId="77777777" w:rsidR="000005DE" w:rsidRPr="00EC175D" w:rsidRDefault="000005DE" w:rsidP="000005DE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0005DE" w:rsidRPr="00EC175D" w14:paraId="6ED6A740" w14:textId="77777777" w:rsidTr="000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1D19CB7B" w14:textId="77777777" w:rsidR="000005DE" w:rsidRPr="00EC175D" w:rsidRDefault="000005DE" w:rsidP="000005D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19FF88B" w14:textId="2A478A6C" w:rsidR="000005DE" w:rsidRPr="00EC175D" w:rsidRDefault="0059523F" w:rsidP="0059523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Pesquisar</w:t>
            </w:r>
          </w:p>
        </w:tc>
        <w:tc>
          <w:tcPr>
            <w:tcW w:w="2417" w:type="dxa"/>
            <w:gridSpan w:val="3"/>
          </w:tcPr>
          <w:p w14:paraId="710E8B37" w14:textId="1CC57A71" w:rsidR="000005DE" w:rsidRPr="00EC175D" w:rsidRDefault="0059523F" w:rsidP="000005D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a pesquisa, conforme filtros selecionados</w:t>
            </w:r>
          </w:p>
        </w:tc>
        <w:tc>
          <w:tcPr>
            <w:tcW w:w="894" w:type="dxa"/>
            <w:gridSpan w:val="2"/>
          </w:tcPr>
          <w:p w14:paraId="55FFA8F4" w14:textId="77777777" w:rsidR="000005DE" w:rsidRPr="00EC175D" w:rsidRDefault="000005DE" w:rsidP="000005DE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1BE12E9" w14:textId="77777777" w:rsidR="0059523F" w:rsidRPr="00193058" w:rsidRDefault="0059523F" w:rsidP="0059523F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193058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_Ref18333927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93058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017447" w14:textId="456B558E" w:rsidR="000005DE" w:rsidRPr="00EC175D" w:rsidRDefault="000005DE" w:rsidP="000005D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1869063E" w14:textId="77777777" w:rsidR="0020320B" w:rsidRDefault="0020320B" w:rsidP="00FF65AE">
      <w:pPr>
        <w:pStyle w:val="EstiloPrototipo3"/>
        <w:jc w:val="center"/>
        <w:rPr>
          <w:noProof/>
        </w:rPr>
      </w:pPr>
    </w:p>
    <w:p w14:paraId="7D158662" w14:textId="77777777" w:rsidR="009539C2" w:rsidRDefault="009539C2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1F430F" w:rsidRPr="005D2A67" w14:paraId="72CCE856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47FDE87D" w14:textId="77777777" w:rsidR="001F430F" w:rsidRPr="00E976B5" w:rsidRDefault="001F430F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1F430F" w:rsidRPr="005D2A67" w14:paraId="4B7BBC1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9FA1EC8" w14:textId="2ED60E5C" w:rsidR="001F430F" w:rsidRDefault="00621CEA" w:rsidP="00621CEA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Documentos Publicados</w:t>
            </w:r>
          </w:p>
        </w:tc>
      </w:tr>
      <w:tr w:rsidR="001F430F" w:rsidRPr="00FD775E" w14:paraId="7DCCE2F5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AB717D1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D196917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2E19216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2AE4436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627BACDF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3DA3DE5F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5296C9E9" w14:textId="77777777" w:rsidR="001F430F" w:rsidRPr="005D2A67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9539C2" w:rsidRPr="00EC175D" w14:paraId="23C95842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82BBFC0" w14:textId="77777777" w:rsidR="009539C2" w:rsidRPr="009B42E9" w:rsidRDefault="009539C2" w:rsidP="00956FC2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167EE36" w14:textId="0D70679B" w:rsidR="009539C2" w:rsidRPr="00EC175D" w:rsidRDefault="009539C2" w:rsidP="009539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  <w:gridSpan w:val="2"/>
          </w:tcPr>
          <w:p w14:paraId="0B2A4FB5" w14:textId="3160E9C9" w:rsidR="009539C2" w:rsidRPr="00EC175D" w:rsidRDefault="009539C2" w:rsidP="009539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Campo de busca </w:t>
            </w:r>
          </w:p>
        </w:tc>
        <w:tc>
          <w:tcPr>
            <w:tcW w:w="1246" w:type="dxa"/>
          </w:tcPr>
          <w:p w14:paraId="549B14E6" w14:textId="7EC4DFFC" w:rsidR="009539C2" w:rsidRPr="00EC175D" w:rsidRDefault="009539C2" w:rsidP="009539C2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8C21666" w14:textId="460219AC" w:rsidR="009539C2" w:rsidRPr="00EC175D" w:rsidRDefault="009539C2" w:rsidP="009539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8E21B0D" w14:textId="5E91A79C" w:rsidR="009539C2" w:rsidRPr="00EC175D" w:rsidRDefault="009539C2" w:rsidP="009539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95606B8" w14:textId="77777777" w:rsidR="009539C2" w:rsidRPr="00EC175D" w:rsidRDefault="009539C2" w:rsidP="009539C2">
            <w:pPr>
              <w:pStyle w:val="PargrafodaLista"/>
              <w:numPr>
                <w:ilvl w:val="0"/>
                <w:numId w:val="16"/>
              </w:numPr>
              <w:spacing w:before="60" w:after="60"/>
              <w:ind w:left="483"/>
              <w:rPr>
                <w:color w:val="auto"/>
                <w:sz w:val="18"/>
                <w:szCs w:val="18"/>
              </w:rPr>
            </w:pPr>
            <w:r w:rsidRPr="00EC175D">
              <w:rPr>
                <w:color w:val="auto"/>
                <w:sz w:val="18"/>
                <w:szCs w:val="18"/>
              </w:rPr>
              <w:t>50 Caracteres</w:t>
            </w:r>
          </w:p>
          <w:p w14:paraId="7A021B4E" w14:textId="3E3704C1" w:rsidR="009539C2" w:rsidRPr="00EC175D" w:rsidRDefault="00F14236" w:rsidP="009539C2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  <w:r w:rsidR="009539C2"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="009539C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539C2"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 w:rsidR="009539C2">
              <w:rPr>
                <w:color w:val="31849B" w:themeColor="accent5" w:themeShade="BF"/>
                <w:sz w:val="18"/>
                <w:szCs w:val="18"/>
              </w:rPr>
            </w:r>
            <w:r w:rsidR="009539C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539C2">
              <w:rPr>
                <w:color w:val="31849B" w:themeColor="accent5" w:themeShade="BF"/>
                <w:sz w:val="18"/>
                <w:szCs w:val="18"/>
              </w:rPr>
              <w:t>2.</w:t>
            </w:r>
            <w:r w:rsidR="009539C2">
              <w:rPr>
                <w:color w:val="31849B" w:themeColor="accent5" w:themeShade="BF"/>
                <w:sz w:val="18"/>
                <w:szCs w:val="18"/>
              </w:rPr>
              <w:t>3</w:t>
            </w:r>
            <w:r w:rsidR="009539C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539C2"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102E34" w14:textId="14D7E417" w:rsidR="009539C2" w:rsidRPr="00EC175D" w:rsidRDefault="009539C2" w:rsidP="009539C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F430F" w:rsidRPr="00EC175D" w14:paraId="3113B7EA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5E52FF29" w14:textId="624C61D9" w:rsidR="001F430F" w:rsidRPr="00EC175D" w:rsidRDefault="00956FC2" w:rsidP="00956FC2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Grid</w:t>
            </w:r>
          </w:p>
        </w:tc>
      </w:tr>
      <w:tr w:rsidR="00956FC2" w:rsidRPr="00EC175D" w14:paraId="658CFA99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C8354B0" w14:textId="77777777" w:rsidR="00956FC2" w:rsidRPr="00EC175D" w:rsidRDefault="00956FC2" w:rsidP="00956FC2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554C51F" w14:textId="337A4B21" w:rsidR="00956FC2" w:rsidRPr="00EC175D" w:rsidRDefault="00956FC2" w:rsidP="00956F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</w:t>
            </w:r>
          </w:p>
        </w:tc>
        <w:tc>
          <w:tcPr>
            <w:tcW w:w="1306" w:type="dxa"/>
            <w:gridSpan w:val="2"/>
          </w:tcPr>
          <w:p w14:paraId="101B004B" w14:textId="64744E65" w:rsidR="00956FC2" w:rsidRPr="00EC175D" w:rsidRDefault="00956FC2" w:rsidP="00956F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do registro criado pelo sistema, ao publicar arquivo</w:t>
            </w:r>
          </w:p>
        </w:tc>
        <w:tc>
          <w:tcPr>
            <w:tcW w:w="1246" w:type="dxa"/>
          </w:tcPr>
          <w:p w14:paraId="76E70267" w14:textId="77777777" w:rsidR="00956FC2" w:rsidRPr="00EC175D" w:rsidRDefault="00956FC2" w:rsidP="00956F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Numérico</w:t>
            </w:r>
          </w:p>
          <w:p w14:paraId="17541C5C" w14:textId="77777777" w:rsidR="00956FC2" w:rsidRPr="00EC175D" w:rsidRDefault="00956FC2" w:rsidP="00956FC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10D0C17A" w14:textId="16FA2B87" w:rsidR="00956FC2" w:rsidRPr="00EC175D" w:rsidRDefault="00956FC2" w:rsidP="00956FC2">
            <w:pPr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9B26CF" w14:textId="2C8D025C" w:rsidR="00956FC2" w:rsidRPr="00EC175D" w:rsidRDefault="00956FC2" w:rsidP="00956F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888B58E" w14:textId="34002686" w:rsidR="00956FC2" w:rsidRDefault="00956FC2" w:rsidP="00956FC2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Somente </w:t>
            </w:r>
            <w:r w:rsidR="008D6004">
              <w:rPr>
                <w:sz w:val="18"/>
                <w:szCs w:val="18"/>
              </w:rPr>
              <w:t>Leitura</w:t>
            </w:r>
          </w:p>
          <w:p w14:paraId="0FA9FE87" w14:textId="77777777" w:rsidR="00956FC2" w:rsidRDefault="00956FC2" w:rsidP="00956FC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7AB20E7E" w14:textId="77777777" w:rsidR="0069019E" w:rsidRPr="00EC175D" w:rsidRDefault="0069019E" w:rsidP="0069019E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22CA398" w14:textId="77777777" w:rsidR="00956FC2" w:rsidRPr="00EC175D" w:rsidRDefault="00956FC2" w:rsidP="00956FC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9019E" w:rsidRPr="00EC175D" w14:paraId="0038A479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76AD80" w14:textId="6B620C28" w:rsidR="0069019E" w:rsidRPr="00EC175D" w:rsidRDefault="0069019E" w:rsidP="0069019E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FEAF340" w14:textId="6D03D707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</w:t>
            </w:r>
          </w:p>
        </w:tc>
        <w:tc>
          <w:tcPr>
            <w:tcW w:w="1306" w:type="dxa"/>
            <w:gridSpan w:val="2"/>
          </w:tcPr>
          <w:p w14:paraId="13829985" w14:textId="5C68B518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Informar o tipo de arquivo publicado pelo ator</w:t>
            </w:r>
          </w:p>
        </w:tc>
        <w:tc>
          <w:tcPr>
            <w:tcW w:w="1246" w:type="dxa"/>
          </w:tcPr>
          <w:p w14:paraId="144850CC" w14:textId="179C920D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5504E8B" w14:textId="5B4AB65A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4E1F952" w14:textId="7EB3C3F6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1371F95" w14:textId="77777777" w:rsidR="0069019E" w:rsidRDefault="0069019E" w:rsidP="0069019E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 w14:paraId="1AC37039" w14:textId="77777777" w:rsidR="0069019E" w:rsidRDefault="0069019E" w:rsidP="0069019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56B4ED0F" w14:textId="77777777" w:rsidR="0069019E" w:rsidRPr="00EC175D" w:rsidRDefault="0069019E" w:rsidP="0069019E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269BED" w14:textId="7A60A9B2" w:rsidR="0069019E" w:rsidRPr="00EC175D" w:rsidRDefault="0069019E" w:rsidP="0069019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9019E" w:rsidRPr="00EC175D" w14:paraId="1195BBA4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80A737A" w14:textId="03DD85B9" w:rsidR="0069019E" w:rsidRPr="00EC175D" w:rsidRDefault="0069019E" w:rsidP="0069019E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3FCC7AA" w14:textId="27AD0E6B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Arquivo</w:t>
            </w:r>
          </w:p>
        </w:tc>
        <w:tc>
          <w:tcPr>
            <w:tcW w:w="1306" w:type="dxa"/>
            <w:gridSpan w:val="2"/>
          </w:tcPr>
          <w:p w14:paraId="7384C3BD" w14:textId="121EC528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 do arquivo publicado pelo ator</w:t>
            </w:r>
          </w:p>
        </w:tc>
        <w:tc>
          <w:tcPr>
            <w:tcW w:w="1246" w:type="dxa"/>
          </w:tcPr>
          <w:p w14:paraId="47562D29" w14:textId="17D8CD47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  <w:gridSpan w:val="2"/>
          </w:tcPr>
          <w:p w14:paraId="500F4F57" w14:textId="732EA41A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663A773" w14:textId="2AFFBDD0" w:rsidR="0069019E" w:rsidRPr="00EC175D" w:rsidRDefault="0069019E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A46A0F5" w14:textId="78949CF4" w:rsidR="0069019E" w:rsidRPr="0069019E" w:rsidRDefault="0069019E" w:rsidP="00E87410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69019E">
              <w:rPr>
                <w:sz w:val="18"/>
                <w:szCs w:val="18"/>
              </w:rPr>
              <w:t>Disponibiliza acesso ao documento via link</w:t>
            </w:r>
            <w:r>
              <w:rPr>
                <w:sz w:val="18"/>
                <w:szCs w:val="18"/>
              </w:rPr>
              <w:t xml:space="preserve"> (download do arquivo)</w:t>
            </w:r>
          </w:p>
          <w:p w14:paraId="14D8A503" w14:textId="77777777" w:rsidR="0069019E" w:rsidRPr="00EC175D" w:rsidRDefault="0069019E" w:rsidP="0069019E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81BE7BA" w14:textId="6FA5B98F" w:rsidR="0069019E" w:rsidRPr="00EC175D" w:rsidRDefault="0069019E" w:rsidP="0069019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F430F" w:rsidRPr="00EC175D" w14:paraId="6658C9E1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84C39BA" w14:textId="5FB801DC" w:rsidR="001F430F" w:rsidRPr="00EC175D" w:rsidRDefault="001F430F" w:rsidP="00956FC2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4F626B" w14:textId="278C7C79" w:rsidR="001F430F" w:rsidRPr="00EC175D" w:rsidRDefault="0069019E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  <w:gridSpan w:val="2"/>
          </w:tcPr>
          <w:p w14:paraId="037F9883" w14:textId="742B22EE" w:rsidR="001F430F" w:rsidRPr="00EC175D" w:rsidRDefault="0069019E" w:rsidP="008654A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a eleição que o ator selecionou ao publicar o arquivo</w:t>
            </w:r>
          </w:p>
        </w:tc>
        <w:tc>
          <w:tcPr>
            <w:tcW w:w="1246" w:type="dxa"/>
          </w:tcPr>
          <w:p w14:paraId="510A93CF" w14:textId="1EA90D0C" w:rsidR="001F430F" w:rsidRPr="00EC175D" w:rsidRDefault="00431B60" w:rsidP="0069019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1DD54B36" w14:textId="77777777" w:rsidR="001F430F" w:rsidRPr="00EC175D" w:rsidRDefault="001F430F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AB31662" w14:textId="77777777" w:rsidR="001F430F" w:rsidRPr="00EC175D" w:rsidRDefault="001F430F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88AC82" w14:textId="77777777" w:rsidR="0069019E" w:rsidRDefault="0069019E" w:rsidP="0069019E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 w14:paraId="0F4ED45E" w14:textId="77777777" w:rsidR="0069019E" w:rsidRDefault="0069019E" w:rsidP="0069019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5E35C528" w14:textId="77777777" w:rsidR="0069019E" w:rsidRPr="00EC175D" w:rsidRDefault="0069019E" w:rsidP="0069019E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3992CCF" w14:textId="00A7F601" w:rsidR="001F430F" w:rsidRPr="00EC175D" w:rsidRDefault="001F430F" w:rsidP="0019305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F430F" w:rsidRPr="00EC175D" w14:paraId="62342A8C" w14:textId="77777777" w:rsidTr="001F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578B1E6E" w14:textId="77777777" w:rsidR="001F430F" w:rsidRPr="00EC175D" w:rsidRDefault="001F430F" w:rsidP="00956FC2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F1B3B94" w14:textId="552C4A88" w:rsidR="001F430F" w:rsidRPr="00EC175D" w:rsidRDefault="00624D5D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  <w:gridSpan w:val="2"/>
          </w:tcPr>
          <w:p w14:paraId="22C95989" w14:textId="35186492" w:rsidR="001F430F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 o tipo de processo da eleição selecionada </w:t>
            </w:r>
            <w:r w:rsidR="001F430F"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217C9C29" w14:textId="6C378159" w:rsidR="001F430F" w:rsidRPr="00EC175D" w:rsidRDefault="00624D5D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447F9DFF" w14:textId="77777777" w:rsidR="001F430F" w:rsidRPr="00EC175D" w:rsidRDefault="001F430F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EDD15F4" w14:textId="77777777" w:rsidR="001F430F" w:rsidRPr="00EC175D" w:rsidRDefault="001F430F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6DEDF7E" w14:textId="77777777" w:rsidR="00624D5D" w:rsidRDefault="00624D5D" w:rsidP="00624D5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 w14:paraId="1F30AA4F" w14:textId="77777777" w:rsidR="00624D5D" w:rsidRDefault="00624D5D" w:rsidP="00624D5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290261C2" w14:textId="77777777" w:rsidR="00624D5D" w:rsidRPr="00EC175D" w:rsidRDefault="00624D5D" w:rsidP="00624D5D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B1510D9" w14:textId="77777777" w:rsidR="001F430F" w:rsidRPr="00EC175D" w:rsidRDefault="001F430F" w:rsidP="0043456A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624D5D" w:rsidRPr="00EC175D" w14:paraId="7B662E60" w14:textId="77777777" w:rsidTr="001F43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03090CC2" w14:textId="77777777" w:rsidR="00624D5D" w:rsidRPr="00EC175D" w:rsidRDefault="00624D5D" w:rsidP="00624D5D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D3B227B" w14:textId="26BD2A6E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Resolução</w:t>
            </w:r>
          </w:p>
        </w:tc>
        <w:tc>
          <w:tcPr>
            <w:tcW w:w="1306" w:type="dxa"/>
            <w:gridSpan w:val="2"/>
          </w:tcPr>
          <w:p w14:paraId="30A67E69" w14:textId="7136CD72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 do arquivo da resolução, incluído pelo ator na HST02</w:t>
            </w:r>
          </w:p>
        </w:tc>
        <w:tc>
          <w:tcPr>
            <w:tcW w:w="1246" w:type="dxa"/>
          </w:tcPr>
          <w:p w14:paraId="7E4C55AD" w14:textId="5E747643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  <w:gridSpan w:val="2"/>
          </w:tcPr>
          <w:p w14:paraId="517FD31B" w14:textId="7A5C6CD6" w:rsidR="00624D5D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FD2A1C7" w14:textId="46C8554A" w:rsidR="00624D5D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E7CC1FE" w14:textId="77777777" w:rsidR="00624D5D" w:rsidRPr="0069019E" w:rsidRDefault="00624D5D" w:rsidP="00624D5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69019E">
              <w:rPr>
                <w:sz w:val="18"/>
                <w:szCs w:val="18"/>
              </w:rPr>
              <w:t>Disponibiliza acesso ao documento via link</w:t>
            </w:r>
            <w:r>
              <w:rPr>
                <w:sz w:val="18"/>
                <w:szCs w:val="18"/>
              </w:rPr>
              <w:t xml:space="preserve"> (download do arquivo)</w:t>
            </w:r>
          </w:p>
          <w:p w14:paraId="632AD309" w14:textId="77777777" w:rsidR="00624D5D" w:rsidRPr="00EC175D" w:rsidRDefault="00624D5D" w:rsidP="00624D5D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E952982" w14:textId="77777777" w:rsidR="00624D5D" w:rsidRDefault="00624D5D" w:rsidP="00624D5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24D5D" w:rsidRPr="00EC175D" w14:paraId="3A9F9008" w14:textId="77777777" w:rsidTr="001F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7A0F3376" w14:textId="77777777" w:rsidR="00624D5D" w:rsidRPr="00EC175D" w:rsidRDefault="00624D5D" w:rsidP="00624D5D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436268F" w14:textId="403D150E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Publicado Por </w:t>
            </w:r>
          </w:p>
        </w:tc>
        <w:tc>
          <w:tcPr>
            <w:tcW w:w="1306" w:type="dxa"/>
            <w:gridSpan w:val="2"/>
          </w:tcPr>
          <w:p w14:paraId="1C721CFC" w14:textId="5EF5D3B5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o nome do usuário que publicou o arquivo</w:t>
            </w:r>
          </w:p>
        </w:tc>
        <w:tc>
          <w:tcPr>
            <w:tcW w:w="1246" w:type="dxa"/>
          </w:tcPr>
          <w:p w14:paraId="60CEABA3" w14:textId="14FC7CD0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39B7FFA" w14:textId="438CF9FF" w:rsidR="00624D5D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F898C03" w14:textId="125F7272" w:rsidR="00624D5D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B18D72" w14:textId="77777777" w:rsidR="00624D5D" w:rsidRDefault="00624D5D" w:rsidP="00624D5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 w14:paraId="518C269B" w14:textId="77777777" w:rsidR="00624D5D" w:rsidRDefault="00624D5D" w:rsidP="00624D5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08B1DA22" w14:textId="77777777" w:rsidR="00624D5D" w:rsidRPr="00EC175D" w:rsidRDefault="00624D5D" w:rsidP="00624D5D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ACD2209" w14:textId="77777777" w:rsidR="00624D5D" w:rsidRPr="0069019E" w:rsidRDefault="00624D5D" w:rsidP="00624D5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24D5D" w:rsidRPr="00EC175D" w14:paraId="55F566BB" w14:textId="77777777" w:rsidTr="001F43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75626BD8" w14:textId="77777777" w:rsidR="00624D5D" w:rsidRPr="00EC175D" w:rsidRDefault="00624D5D" w:rsidP="00624D5D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BD02A90" w14:textId="11D132CA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 Publicação</w:t>
            </w:r>
          </w:p>
        </w:tc>
        <w:tc>
          <w:tcPr>
            <w:tcW w:w="1306" w:type="dxa"/>
            <w:gridSpan w:val="2"/>
          </w:tcPr>
          <w:p w14:paraId="5BFDC222" w14:textId="538DFFC3" w:rsidR="00624D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a data e hora da publicação do arquivo</w:t>
            </w:r>
          </w:p>
        </w:tc>
        <w:tc>
          <w:tcPr>
            <w:tcW w:w="1246" w:type="dxa"/>
          </w:tcPr>
          <w:p w14:paraId="310D7ACE" w14:textId="2A11B8F4" w:rsidR="00624D5D" w:rsidRDefault="009E72A0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D2CEC40" w14:textId="6C588201" w:rsidR="00624D5D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F705506" w14:textId="1A8050FC" w:rsidR="00624D5D" w:rsidRPr="00EC175D" w:rsidRDefault="00624D5D" w:rsidP="00624D5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AF8752" w14:textId="77777777" w:rsidR="00624D5D" w:rsidRDefault="00624D5D" w:rsidP="00624D5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 w14:paraId="33E74256" w14:textId="77777777" w:rsidR="00624D5D" w:rsidRDefault="00624D5D" w:rsidP="00624D5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49E8A626" w14:textId="77777777" w:rsidR="00624D5D" w:rsidRPr="00EC175D" w:rsidRDefault="00624D5D" w:rsidP="00624D5D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37AB819" w14:textId="77777777" w:rsidR="00624D5D" w:rsidRDefault="00624D5D" w:rsidP="009E72A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E72A0" w:rsidRPr="00EC175D" w14:paraId="70A37872" w14:textId="77777777" w:rsidTr="001F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  <w:jc w:val="center"/>
        </w:trPr>
        <w:tc>
          <w:tcPr>
            <w:tcW w:w="395" w:type="dxa"/>
          </w:tcPr>
          <w:p w14:paraId="795FD457" w14:textId="77777777" w:rsidR="009E72A0" w:rsidRPr="00EC175D" w:rsidRDefault="009E72A0" w:rsidP="009E72A0">
            <w:pPr>
              <w:pStyle w:val="PargrafodaLista"/>
              <w:numPr>
                <w:ilvl w:val="0"/>
                <w:numId w:val="4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C61F741" w14:textId="2F2296AD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de Publicação</w:t>
            </w:r>
          </w:p>
        </w:tc>
        <w:tc>
          <w:tcPr>
            <w:tcW w:w="1306" w:type="dxa"/>
            <w:gridSpan w:val="2"/>
          </w:tcPr>
          <w:p w14:paraId="055756F4" w14:textId="53251973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 o(s) local(ais) de publicação </w:t>
            </w:r>
          </w:p>
        </w:tc>
        <w:tc>
          <w:tcPr>
            <w:tcW w:w="1246" w:type="dxa"/>
          </w:tcPr>
          <w:p w14:paraId="02AF7622" w14:textId="514E25BF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43ABC609" w14:textId="77777777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Corporativo</w:t>
            </w:r>
          </w:p>
          <w:p w14:paraId="3833FCB5" w14:textId="77777777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D72745C" w14:textId="77777777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Profissional </w:t>
            </w:r>
          </w:p>
          <w:p w14:paraId="3285865E" w14:textId="77777777" w:rsidR="009E72A0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0539F44" w14:textId="7290D66C" w:rsidR="009E72A0" w:rsidRPr="00EC175D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</w:t>
            </w:r>
          </w:p>
        </w:tc>
        <w:tc>
          <w:tcPr>
            <w:tcW w:w="926" w:type="dxa"/>
            <w:gridSpan w:val="2"/>
          </w:tcPr>
          <w:p w14:paraId="4311ADED" w14:textId="11E56C0C" w:rsidR="009E72A0" w:rsidRPr="00EC175D" w:rsidRDefault="009E72A0" w:rsidP="009E72A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96ED17E" w14:textId="77777777" w:rsidR="009E72A0" w:rsidRDefault="009E72A0" w:rsidP="009E72A0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 w14:paraId="1B678D0B" w14:textId="77777777" w:rsidR="009E72A0" w:rsidRDefault="009E72A0" w:rsidP="009E72A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6E9A904C" w14:textId="77777777" w:rsidR="009E72A0" w:rsidRPr="00EC175D" w:rsidRDefault="009E72A0" w:rsidP="009E72A0">
            <w:pPr>
              <w:pStyle w:val="PargrafodaLista"/>
              <w:spacing w:before="60" w:after="60"/>
              <w:ind w:left="483"/>
              <w:rPr>
                <w:color w:val="31849B" w:themeColor="accent5" w:themeShade="BF"/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_Ref18324353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184A2CC0" w14:textId="77777777" w:rsidR="009E72A0" w:rsidRDefault="009E72A0" w:rsidP="009E72A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F430F" w:rsidRPr="00EC175D" w14:paraId="0430C86A" w14:textId="77777777" w:rsidTr="001F43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D175BFC" w14:textId="6AE6C7A2" w:rsidR="001F430F" w:rsidRPr="00EC175D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1F430F" w:rsidRPr="00EC175D" w14:paraId="2CD00A54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5E853358" w14:textId="77777777" w:rsidR="001F430F" w:rsidRPr="00EC175D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370F9095" w14:textId="77777777" w:rsidR="001F430F" w:rsidRPr="00EC175D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6B2A8742" w14:textId="77777777" w:rsidR="001F430F" w:rsidRPr="00EC175D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993D4BA" w14:textId="77777777" w:rsidR="001F430F" w:rsidRPr="00EC175D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1754D730" w14:textId="77777777" w:rsidR="001F430F" w:rsidRPr="00EC175D" w:rsidRDefault="001F430F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1F430F" w:rsidRPr="00EC175D" w14:paraId="3B2DE575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442913B4" w14:textId="77777777" w:rsidR="001F430F" w:rsidRPr="00EC175D" w:rsidRDefault="001F430F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76E5BC66" w14:textId="4222DA78" w:rsidR="001F430F" w:rsidRPr="00EC175D" w:rsidRDefault="00AD597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</w:t>
            </w:r>
          </w:p>
        </w:tc>
        <w:tc>
          <w:tcPr>
            <w:tcW w:w="2417" w:type="dxa"/>
            <w:gridSpan w:val="3"/>
          </w:tcPr>
          <w:p w14:paraId="6679975A" w14:textId="3CC8E6B4" w:rsidR="001F430F" w:rsidRPr="00EC175D" w:rsidRDefault="001F430F" w:rsidP="0043692B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Acessa o formulário do cadastro do c</w:t>
            </w:r>
            <w:r w:rsidR="0043692B">
              <w:rPr>
                <w:sz w:val="18"/>
                <w:szCs w:val="18"/>
              </w:rPr>
              <w:t>orpo do E-Mail</w:t>
            </w:r>
            <w:r w:rsidR="00C6287B">
              <w:rPr>
                <w:sz w:val="18"/>
                <w:szCs w:val="18"/>
              </w:rPr>
              <w:t xml:space="preserve"> </w:t>
            </w:r>
            <w:r w:rsidR="00C6287B" w:rsidRPr="00AB7F97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C6287B" w:rsidRPr="00AB7F97">
              <w:rPr>
                <w:color w:val="31849B" w:themeColor="accent5" w:themeShade="BF"/>
                <w:sz w:val="18"/>
                <w:szCs w:val="18"/>
              </w:rPr>
              <w:instrText xml:space="preserve"> REF _Ref17461370 \r \h </w:instrText>
            </w:r>
            <w:r w:rsidR="00C6287B" w:rsidRPr="00AB7F97">
              <w:rPr>
                <w:color w:val="31849B" w:themeColor="accent5" w:themeShade="BF"/>
                <w:sz w:val="18"/>
                <w:szCs w:val="18"/>
              </w:rPr>
            </w:r>
            <w:r w:rsidR="00C6287B" w:rsidRPr="00AB7F97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C6287B" w:rsidRPr="00AB7F97">
              <w:rPr>
                <w:color w:val="31849B" w:themeColor="accent5" w:themeShade="BF"/>
                <w:sz w:val="18"/>
                <w:szCs w:val="18"/>
              </w:rPr>
              <w:t>P02</w:t>
            </w:r>
            <w:r w:rsidR="00C6287B" w:rsidRPr="00AB7F97">
              <w:rPr>
                <w:color w:val="31849B" w:themeColor="accent5" w:themeShade="BF"/>
                <w:sz w:val="18"/>
                <w:szCs w:val="18"/>
              </w:rPr>
              <w:fldChar w:fldCharType="end"/>
            </w:r>
          </w:p>
        </w:tc>
        <w:tc>
          <w:tcPr>
            <w:tcW w:w="894" w:type="dxa"/>
            <w:gridSpan w:val="2"/>
          </w:tcPr>
          <w:p w14:paraId="61B0531A" w14:textId="77777777" w:rsidR="001F430F" w:rsidRPr="00EC175D" w:rsidRDefault="001F430F" w:rsidP="0043456A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470EC81" w14:textId="24170C8D" w:rsidR="001F430F" w:rsidRPr="00EC175D" w:rsidRDefault="00B57C8A" w:rsidP="0043456A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B57C8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B57C8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B57C8A">
              <w:rPr>
                <w:color w:val="31849B" w:themeColor="accent5" w:themeShade="BF"/>
                <w:sz w:val="18"/>
                <w:szCs w:val="18"/>
              </w:rPr>
              <w:instrText xml:space="preserve"> REF _Ref17461581 \r \h </w:instrText>
            </w:r>
            <w:r w:rsidRPr="00B57C8A">
              <w:rPr>
                <w:color w:val="31849B" w:themeColor="accent5" w:themeShade="BF"/>
                <w:sz w:val="18"/>
                <w:szCs w:val="18"/>
              </w:rPr>
            </w:r>
            <w:r w:rsidRPr="00B57C8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B57C8A">
              <w:rPr>
                <w:color w:val="31849B" w:themeColor="accent5" w:themeShade="BF"/>
                <w:sz w:val="18"/>
                <w:szCs w:val="18"/>
              </w:rPr>
              <w:t>2.2</w:t>
            </w:r>
            <w:r w:rsidRPr="00B57C8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B57C8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F430F" w:rsidRPr="00EC175D" w14:paraId="7D24F936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AC8961D" w14:textId="77777777" w:rsidR="001F430F" w:rsidRPr="00EC175D" w:rsidRDefault="001F430F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2C33C3DB" w14:textId="77777777" w:rsidR="001F430F" w:rsidRPr="00EC175D" w:rsidRDefault="001F430F" w:rsidP="0043456A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Limpar</w:t>
            </w:r>
          </w:p>
        </w:tc>
        <w:tc>
          <w:tcPr>
            <w:tcW w:w="2417" w:type="dxa"/>
            <w:gridSpan w:val="3"/>
          </w:tcPr>
          <w:p w14:paraId="58ED82FF" w14:textId="77777777" w:rsidR="001F430F" w:rsidRPr="00EC175D" w:rsidRDefault="001F430F" w:rsidP="0043456A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 xml:space="preserve">Limpa os filtros e resultado da pesquisa </w:t>
            </w:r>
          </w:p>
        </w:tc>
        <w:tc>
          <w:tcPr>
            <w:tcW w:w="894" w:type="dxa"/>
            <w:gridSpan w:val="2"/>
          </w:tcPr>
          <w:p w14:paraId="2AC753B2" w14:textId="77777777" w:rsidR="001F430F" w:rsidRPr="00EC175D" w:rsidRDefault="001F430F" w:rsidP="0043456A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3BE28C16" w14:textId="77777777" w:rsidR="001F430F" w:rsidRPr="00EC175D" w:rsidRDefault="001F430F" w:rsidP="0043456A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C175D">
              <w:rPr>
                <w:color w:val="31849B" w:themeColor="accent5" w:themeShade="BF"/>
                <w:sz w:val="18"/>
                <w:szCs w:val="18"/>
              </w:rPr>
              <w:t>[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EC175D">
              <w:rPr>
                <w:color w:val="31849B" w:themeColor="accent5" w:themeShade="BF"/>
                <w:sz w:val="18"/>
                <w:szCs w:val="18"/>
              </w:rPr>
              <w:instrText xml:space="preserve"> REF _Ref14108183 \r \h </w:instrText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EC175D">
              <w:rPr>
                <w:color w:val="31849B" w:themeColor="accent5" w:themeShade="BF"/>
                <w:sz w:val="18"/>
                <w:szCs w:val="18"/>
              </w:rPr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2.1.5</w:t>
            </w:r>
            <w:r w:rsidRPr="00EC175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EC175D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4" w:name="_Ref13579649"/>
      <w:bookmarkStart w:id="15" w:name="_Ref17572281"/>
      <w:r>
        <w:lastRenderedPageBreak/>
        <w:t>Tela Inicial:</w:t>
      </w:r>
      <w:bookmarkEnd w:id="14"/>
      <w:bookmarkEnd w:id="15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6" w:name="_Ref13749926"/>
      <w:bookmarkStart w:id="17" w:name="_Ref13657061"/>
      <w:r>
        <w:t>Tela Inicial</w:t>
      </w:r>
      <w:bookmarkEnd w:id="16"/>
    </w:p>
    <w:bookmarkEnd w:id="17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66B1613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997CC92" w14:textId="4D808A90" w:rsidR="00B00B8B" w:rsidRDefault="00BD389E" w:rsidP="007112FF">
      <w:pPr>
        <w:pStyle w:val="EstiloPrototipo3"/>
        <w:numPr>
          <w:ilvl w:val="2"/>
          <w:numId w:val="9"/>
        </w:numPr>
        <w:jc w:val="left"/>
        <w:rPr>
          <w:noProof/>
        </w:rPr>
      </w:pPr>
      <w:bookmarkStart w:id="18" w:name="_Ref13657063"/>
      <w:r>
        <w:rPr>
          <w:noProof/>
        </w:rPr>
        <w:lastRenderedPageBreak/>
        <w:t xml:space="preserve"> </w:t>
      </w:r>
      <w:bookmarkStart w:id="19" w:name="_Ref13749928"/>
      <w:r>
        <w:rPr>
          <w:noProof/>
        </w:rPr>
        <w:t>Tela Inicial - Menu</w:t>
      </w:r>
      <w:bookmarkEnd w:id="19"/>
    </w:p>
    <w:bookmarkEnd w:id="18"/>
    <w:p w14:paraId="5991902B" w14:textId="1FE424EE" w:rsidR="00E37982" w:rsidRDefault="00F5346D" w:rsidP="00FF65AE">
      <w:pPr>
        <w:pStyle w:val="EstiloPrototipo3"/>
        <w:jc w:val="center"/>
        <w:rPr>
          <w:noProof/>
        </w:rPr>
      </w:pPr>
      <w:r>
        <w:rPr>
          <w:noProof/>
        </w:rPr>
        <w:drawing>
          <wp:inline distT="0" distB="0" distL="0" distR="0" wp14:anchorId="0E698FD6" wp14:editId="5BF1A6DE">
            <wp:extent cx="5760085" cy="48304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blicar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C4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07CE76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C6300F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82EA0E3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FDF24D1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0E94458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93C69E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4DB82B58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2D63BA0B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5E50120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2E4E4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20" w:name="_Toc23343771"/>
      <w:r w:rsidRPr="00EC175D">
        <w:lastRenderedPageBreak/>
        <w:t>CRITÉRIOS DE ACEITE</w:t>
      </w:r>
      <w:bookmarkEnd w:id="20"/>
    </w:p>
    <w:p w14:paraId="34F179F8" w14:textId="77777777" w:rsidR="0030370F" w:rsidRPr="00EC175D" w:rsidRDefault="000514D4" w:rsidP="00135B6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ind w:left="426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BA75331" w14:textId="758F8D39" w:rsidR="00790F8E" w:rsidRPr="00EC175D" w:rsidRDefault="00833861" w:rsidP="003D1FC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567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C175D">
        <w:t>P</w:t>
      </w:r>
      <w:r w:rsidR="005C3923">
        <w:t>ublicar</w:t>
      </w:r>
      <w:r w:rsidR="0056045C" w:rsidRPr="00EC175D">
        <w:t xml:space="preserve">&gt;&gt; </w:t>
      </w:r>
      <w:r w:rsidR="005C3923">
        <w:t>Documentos</w:t>
      </w:r>
      <w:r w:rsidRPr="00EC175D">
        <w:t>.</w:t>
      </w:r>
      <w:r w:rsidR="00B00B8B" w:rsidRPr="00EC175D">
        <w:t xml:space="preserve"> </w:t>
      </w:r>
      <w:r w:rsidR="00B00B8B" w:rsidRPr="00EC175D">
        <w:rPr>
          <w:color w:val="31849B" w:themeColor="accent5" w:themeShade="BF"/>
        </w:rPr>
        <w:t>[</w:t>
      </w:r>
      <w:r w:rsidR="008C4E8B">
        <w:rPr>
          <w:color w:val="31849B" w:themeColor="accent5" w:themeShade="BF"/>
        </w:rPr>
        <w:fldChar w:fldCharType="begin"/>
      </w:r>
      <w:r w:rsidR="008C4E8B">
        <w:rPr>
          <w:color w:val="31849B" w:themeColor="accent5" w:themeShade="BF"/>
        </w:rPr>
        <w:instrText xml:space="preserve"> REF _Ref17572281 \r \h </w:instrText>
      </w:r>
      <w:r w:rsidR="008C4E8B">
        <w:rPr>
          <w:color w:val="31849B" w:themeColor="accent5" w:themeShade="BF"/>
        </w:rPr>
      </w:r>
      <w:r w:rsidR="008C4E8B">
        <w:rPr>
          <w:color w:val="31849B" w:themeColor="accent5" w:themeShade="BF"/>
        </w:rPr>
        <w:fldChar w:fldCharType="separate"/>
      </w:r>
      <w:r w:rsidR="008C4E8B">
        <w:rPr>
          <w:color w:val="31849B" w:themeColor="accent5" w:themeShade="BF"/>
        </w:rPr>
        <w:t>P0</w:t>
      </w:r>
      <w:r w:rsidR="005C3923">
        <w:rPr>
          <w:color w:val="31849B" w:themeColor="accent5" w:themeShade="BF"/>
        </w:rPr>
        <w:t>2</w:t>
      </w:r>
      <w:r w:rsidR="008C4E8B">
        <w:rPr>
          <w:color w:val="31849B" w:themeColor="accent5" w:themeShade="BF"/>
        </w:rPr>
        <w:fldChar w:fldCharType="end"/>
      </w:r>
      <w:r w:rsidR="00B00B8B" w:rsidRPr="00EC175D">
        <w:rPr>
          <w:color w:val="31849B" w:themeColor="accent5" w:themeShade="BF"/>
        </w:rPr>
        <w:t>]</w:t>
      </w:r>
      <w:r w:rsidR="00BA1F8B" w:rsidRPr="00EC175D">
        <w:rPr>
          <w:color w:val="31849B" w:themeColor="accent5" w:themeShade="BF"/>
        </w:rPr>
        <w:t xml:space="preserve"> </w:t>
      </w:r>
      <w:r w:rsidR="008C4E8B">
        <w:rPr>
          <w:color w:val="31849B" w:themeColor="accent5" w:themeShade="BF"/>
        </w:rPr>
        <w:t>[</w:t>
      </w:r>
      <w:r w:rsidR="008C4E8B">
        <w:rPr>
          <w:color w:val="31849B" w:themeColor="accent5" w:themeShade="BF"/>
        </w:rPr>
        <w:fldChar w:fldCharType="begin"/>
      </w:r>
      <w:r w:rsidR="008C4E8B">
        <w:rPr>
          <w:color w:val="31849B" w:themeColor="accent5" w:themeShade="BF"/>
        </w:rPr>
        <w:instrText xml:space="preserve"> REF _Ref13749928 \r \h </w:instrText>
      </w:r>
      <w:r w:rsidR="008C4E8B">
        <w:rPr>
          <w:color w:val="31849B" w:themeColor="accent5" w:themeShade="BF"/>
        </w:rPr>
      </w:r>
      <w:r w:rsidR="008C4E8B">
        <w:rPr>
          <w:color w:val="31849B" w:themeColor="accent5" w:themeShade="BF"/>
        </w:rPr>
        <w:fldChar w:fldCharType="separate"/>
      </w:r>
      <w:r w:rsidR="008C4E8B">
        <w:rPr>
          <w:color w:val="31849B" w:themeColor="accent5" w:themeShade="BF"/>
        </w:rPr>
        <w:t>2.2</w:t>
      </w:r>
      <w:r w:rsidR="008C4E8B">
        <w:rPr>
          <w:color w:val="31849B" w:themeColor="accent5" w:themeShade="BF"/>
        </w:rPr>
        <w:fldChar w:fldCharType="end"/>
      </w:r>
      <w:r w:rsidR="008C4E8B">
        <w:rPr>
          <w:color w:val="31849B" w:themeColor="accent5" w:themeShade="BF"/>
        </w:rPr>
        <w:t>]</w:t>
      </w:r>
    </w:p>
    <w:p w14:paraId="04D7C257" w14:textId="0FEAD144" w:rsidR="00B00B8B" w:rsidRPr="00EC175D" w:rsidRDefault="00B00B8B" w:rsidP="003D1FC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567"/>
        <w:contextualSpacing/>
      </w:pPr>
      <w:r w:rsidRPr="00EC175D">
        <w:t xml:space="preserve">O usuário deve ter permissão de </w:t>
      </w:r>
      <w:r w:rsidR="005015CA" w:rsidRPr="00EC175D">
        <w:t>acesso ao menu “P</w:t>
      </w:r>
      <w:r w:rsidR="005C3923">
        <w:t>ublicar&gt;&gt; Documentos</w:t>
      </w:r>
      <w:r w:rsidR="005015CA" w:rsidRPr="00EC175D">
        <w:t xml:space="preserve">”, conforme cadastro no SICCAU Corporativo, vinculado ao usuário </w:t>
      </w:r>
      <w:proofErr w:type="spellStart"/>
      <w:r w:rsidR="005015CA" w:rsidRPr="00EC175D">
        <w:t>logado</w:t>
      </w:r>
      <w:proofErr w:type="spellEnd"/>
      <w:r w:rsidR="005015CA" w:rsidRPr="00EC175D">
        <w:t xml:space="preserve">. </w:t>
      </w:r>
    </w:p>
    <w:p w14:paraId="1D8C0B39" w14:textId="3BDE7211" w:rsidR="004A6CD5" w:rsidRPr="00EC175D" w:rsidRDefault="004A6CD5" w:rsidP="003D1FC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567"/>
        <w:contextualSpacing/>
        <w:jc w:val="both"/>
      </w:pPr>
      <w:r w:rsidRPr="00EC175D">
        <w:t>Para os usuários sem permissão de acesso, o sistema não deve exibir o menu</w:t>
      </w:r>
      <w:r w:rsidR="005C3923">
        <w:t xml:space="preserve"> </w:t>
      </w:r>
      <w:r w:rsidR="005C3923" w:rsidRPr="00EC175D">
        <w:t>“P</w:t>
      </w:r>
      <w:r w:rsidR="005C3923">
        <w:t>ublicar&gt;&gt; Documentos</w:t>
      </w:r>
      <w:r w:rsidR="005C3923" w:rsidRPr="00EC175D">
        <w:t>”</w:t>
      </w:r>
      <w:r w:rsidRPr="00EC175D">
        <w:t>.</w:t>
      </w:r>
    </w:p>
    <w:p w14:paraId="665F158B" w14:textId="77777777" w:rsidR="00B00B8B" w:rsidRPr="00EC175D" w:rsidRDefault="00B00B8B" w:rsidP="00135B61">
      <w:pPr>
        <w:pStyle w:val="PargrafodaLista"/>
        <w:widowControl/>
        <w:autoSpaceDE/>
        <w:adjustRightInd/>
        <w:spacing w:after="200" w:line="276" w:lineRule="auto"/>
        <w:ind w:left="426"/>
        <w:contextualSpacing/>
      </w:pPr>
    </w:p>
    <w:p w14:paraId="164DF3E2" w14:textId="77777777" w:rsidR="000514D4" w:rsidRPr="00305DCE" w:rsidRDefault="000514D4" w:rsidP="00135B6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bookmarkStart w:id="21" w:name="_Ref12024542"/>
      <w:r w:rsidRPr="00305DCE">
        <w:rPr>
          <w:b/>
        </w:rPr>
        <w:t>Regras Gerais:</w:t>
      </w:r>
      <w:bookmarkEnd w:id="21"/>
    </w:p>
    <w:p w14:paraId="7842CA2D" w14:textId="77777777" w:rsidR="000F29EF" w:rsidRPr="00305DCE" w:rsidRDefault="000F29EF" w:rsidP="00135B6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305DCE">
        <w:t>Publicar Documento</w:t>
      </w:r>
    </w:p>
    <w:p w14:paraId="2E62C947" w14:textId="1188FFDB" w:rsidR="000F29EF" w:rsidRPr="00305DCE" w:rsidRDefault="000F29EF" w:rsidP="000F29EF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r w:rsidRPr="00305DCE">
        <w:t>O sistema deve disponibilizar dois (2) acionadores para a publicação dos documentos:</w:t>
      </w:r>
    </w:p>
    <w:p w14:paraId="4FCC2A5B" w14:textId="44B0F0EF" w:rsidR="000F29EF" w:rsidRPr="000F29EF" w:rsidRDefault="000F29EF" w:rsidP="000F29EF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305DCE">
        <w:t>Um através do menu</w:t>
      </w:r>
      <w:r>
        <w:t xml:space="preserve"> &gt;&gt; Publicar&gt;&gt; </w:t>
      </w:r>
      <w:r w:rsidRPr="000F29EF">
        <w:rPr>
          <w:b/>
        </w:rPr>
        <w:t>Documento</w:t>
      </w:r>
      <w:r>
        <w:rPr>
          <w:b/>
        </w:rPr>
        <w:t>;</w:t>
      </w:r>
    </w:p>
    <w:p w14:paraId="0EED67BA" w14:textId="2F861ECE" w:rsidR="000F29EF" w:rsidRPr="000F29EF" w:rsidRDefault="000F29EF" w:rsidP="000F29EF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0F29EF">
        <w:t>E outro através do Painel Visual, no registro da</w:t>
      </w:r>
      <w:r>
        <w:rPr>
          <w:b/>
        </w:rPr>
        <w:t xml:space="preserve"> 1.3 Atividade Secundária</w:t>
      </w:r>
      <w:r w:rsidRPr="000F29EF">
        <w:t xml:space="preserve">, ao acionar a opção </w:t>
      </w:r>
      <w:r w:rsidRPr="000E2239">
        <w:rPr>
          <w:b/>
        </w:rPr>
        <w:t>Publicar</w:t>
      </w:r>
      <w:r w:rsidRPr="000F29EF">
        <w:t xml:space="preserve">, contida no </w:t>
      </w:r>
      <w:proofErr w:type="gramStart"/>
      <w:r w:rsidRPr="000F29EF">
        <w:t>componente</w:t>
      </w:r>
      <w:r>
        <w:t xml:space="preserve"> </w:t>
      </w:r>
      <w:r>
        <w:rPr>
          <w:noProof/>
        </w:rPr>
        <w:drawing>
          <wp:inline distT="0" distB="0" distL="0" distR="0" wp14:anchorId="4758A0EC" wp14:editId="2E2260A4">
            <wp:extent cx="45719" cy="1828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799" cy="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EF">
        <w:t>:</w:t>
      </w:r>
      <w:proofErr w:type="gramEnd"/>
    </w:p>
    <w:p w14:paraId="523C5C26" w14:textId="77CF5E09" w:rsidR="000F29EF" w:rsidRDefault="000F29EF" w:rsidP="000F29EF">
      <w:pPr>
        <w:spacing w:after="200" w:line="276" w:lineRule="auto"/>
        <w:ind w:left="851"/>
        <w:contextualSpacing/>
      </w:pPr>
      <w:r>
        <w:rPr>
          <w:noProof/>
        </w:rPr>
        <w:drawing>
          <wp:inline distT="0" distB="0" distL="0" distR="0" wp14:anchorId="695788C3" wp14:editId="5870CF8B">
            <wp:extent cx="4192122" cy="2933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car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53" cy="29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6038" w14:textId="35530653" w:rsidR="00DA04CD" w:rsidRDefault="00DA04CD" w:rsidP="000F29EF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r w:rsidRPr="00DA04CD">
        <w:t xml:space="preserve">Ao acionar o </w:t>
      </w:r>
      <w:proofErr w:type="spellStart"/>
      <w:r w:rsidRPr="00DA04CD">
        <w:t>SubMenu</w:t>
      </w:r>
      <w:proofErr w:type="spellEnd"/>
      <w:r w:rsidRPr="00DA04CD">
        <w:t xml:space="preserve"> “</w:t>
      </w:r>
      <w:r w:rsidRPr="00C53D10">
        <w:rPr>
          <w:b/>
        </w:rPr>
        <w:t>Documentos</w:t>
      </w:r>
      <w:r w:rsidRPr="00DA04CD">
        <w:t>”</w:t>
      </w:r>
      <w:r>
        <w:t xml:space="preserve">, o sistema deve alterar a </w:t>
      </w:r>
      <w:proofErr w:type="spellStart"/>
      <w:r>
        <w:t>Label</w:t>
      </w:r>
      <w:proofErr w:type="spellEnd"/>
      <w:r>
        <w:t xml:space="preserve"> para “</w:t>
      </w:r>
      <w:r w:rsidRPr="00DA04CD">
        <w:rPr>
          <w:b/>
        </w:rPr>
        <w:t>Publicar Documentos</w:t>
      </w:r>
      <w:r>
        <w:t>”</w:t>
      </w:r>
    </w:p>
    <w:p w14:paraId="08650626" w14:textId="77777777" w:rsidR="00DA04CD" w:rsidRDefault="00DA04CD" w:rsidP="00DA04C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6A993BB" w14:textId="653349F0" w:rsidR="00DA04CD" w:rsidRDefault="00DA04CD" w:rsidP="00DA04C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noProof/>
        </w:rPr>
        <w:drawing>
          <wp:inline distT="0" distB="0" distL="0" distR="0" wp14:anchorId="06A9ED9F" wp14:editId="5D09908B">
            <wp:extent cx="4666505" cy="517585"/>
            <wp:effectExtent l="0" t="0" r="127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99" cy="52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98C9" w14:textId="77777777" w:rsidR="000F29EF" w:rsidRDefault="000F29EF" w:rsidP="00DA04C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513D63C1" w14:textId="4488A1C3" w:rsidR="000F29EF" w:rsidRPr="00E2572B" w:rsidRDefault="000F29EF" w:rsidP="000F29EF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pelo Menu &gt;&gt; Publicar &gt;&gt; </w:t>
      </w:r>
      <w:r w:rsidRPr="000F29EF">
        <w:rPr>
          <w:b/>
        </w:rPr>
        <w:t>Documento</w:t>
      </w:r>
      <w:r>
        <w:t xml:space="preserve">, o sistema deve exibir a interface de </w:t>
      </w:r>
      <w:r w:rsidR="00E2572B" w:rsidRPr="00E2572B">
        <w:rPr>
          <w:b/>
        </w:rPr>
        <w:t>PESQUISA</w:t>
      </w:r>
      <w:r>
        <w:t xml:space="preserve"> </w:t>
      </w:r>
      <w:r w:rsidRPr="000F29EF">
        <w:rPr>
          <w:color w:val="31849B" w:themeColor="accent5" w:themeShade="BF"/>
        </w:rPr>
        <w:t>[</w:t>
      </w:r>
      <w:r w:rsidRPr="000F29EF">
        <w:rPr>
          <w:color w:val="31849B" w:themeColor="accent5" w:themeShade="BF"/>
        </w:rPr>
        <w:fldChar w:fldCharType="begin"/>
      </w:r>
      <w:r w:rsidRPr="000F29EF">
        <w:rPr>
          <w:color w:val="31849B" w:themeColor="accent5" w:themeShade="BF"/>
        </w:rPr>
        <w:instrText xml:space="preserve"> REF _Ref22578280 \r \h </w:instrText>
      </w:r>
      <w:r w:rsidRPr="000F29EF">
        <w:rPr>
          <w:color w:val="31849B" w:themeColor="accent5" w:themeShade="BF"/>
        </w:rPr>
      </w:r>
      <w:r w:rsidRPr="000F29EF">
        <w:rPr>
          <w:color w:val="31849B" w:themeColor="accent5" w:themeShade="BF"/>
        </w:rPr>
        <w:fldChar w:fldCharType="separate"/>
      </w:r>
      <w:r w:rsidRPr="000F29EF">
        <w:rPr>
          <w:color w:val="31849B" w:themeColor="accent5" w:themeShade="BF"/>
        </w:rPr>
        <w:t>P01</w:t>
      </w:r>
      <w:r w:rsidRPr="000F29EF">
        <w:rPr>
          <w:color w:val="31849B" w:themeColor="accent5" w:themeShade="BF"/>
        </w:rPr>
        <w:fldChar w:fldCharType="end"/>
      </w:r>
      <w:r w:rsidRPr="000F29EF">
        <w:rPr>
          <w:color w:val="31849B" w:themeColor="accent5" w:themeShade="BF"/>
        </w:rPr>
        <w:t>]</w:t>
      </w:r>
      <w:r>
        <w:rPr>
          <w:color w:val="auto"/>
        </w:rPr>
        <w:t>, a qual o ator deve selecionar a eleição desejada para publicar o documento;</w:t>
      </w:r>
    </w:p>
    <w:p w14:paraId="5B7C0A64" w14:textId="3A975AD6" w:rsidR="00E2572B" w:rsidRDefault="000E2239" w:rsidP="00E2572B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>
        <w:rPr>
          <w:color w:val="auto"/>
        </w:rPr>
        <w:t xml:space="preserve">Na interface </w:t>
      </w:r>
      <w:r w:rsidRPr="000F29EF">
        <w:rPr>
          <w:color w:val="31849B" w:themeColor="accent5" w:themeShade="BF"/>
        </w:rPr>
        <w:t>[</w:t>
      </w:r>
      <w:r w:rsidRPr="000F29EF">
        <w:rPr>
          <w:color w:val="31849B" w:themeColor="accent5" w:themeShade="BF"/>
        </w:rPr>
        <w:fldChar w:fldCharType="begin"/>
      </w:r>
      <w:r w:rsidRPr="000F29EF">
        <w:rPr>
          <w:color w:val="31849B" w:themeColor="accent5" w:themeShade="BF"/>
        </w:rPr>
        <w:instrText xml:space="preserve"> REF _Ref22578280 \r \h </w:instrText>
      </w:r>
      <w:r w:rsidRPr="000F29EF">
        <w:rPr>
          <w:color w:val="31849B" w:themeColor="accent5" w:themeShade="BF"/>
        </w:rPr>
      </w:r>
      <w:r w:rsidRPr="000F29EF">
        <w:rPr>
          <w:color w:val="31849B" w:themeColor="accent5" w:themeShade="BF"/>
        </w:rPr>
        <w:fldChar w:fldCharType="separate"/>
      </w:r>
      <w:r w:rsidRPr="000F29EF">
        <w:rPr>
          <w:color w:val="31849B" w:themeColor="accent5" w:themeShade="BF"/>
        </w:rPr>
        <w:t>P01</w:t>
      </w:r>
      <w:r w:rsidRPr="000F29EF">
        <w:rPr>
          <w:color w:val="31849B" w:themeColor="accent5" w:themeShade="BF"/>
        </w:rPr>
        <w:fldChar w:fldCharType="end"/>
      </w:r>
      <w:r w:rsidRPr="000F29EF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,</w:t>
      </w:r>
      <w:r w:rsidRPr="000E2239">
        <w:rPr>
          <w:color w:val="auto"/>
        </w:rPr>
        <w:t xml:space="preserve"> o</w:t>
      </w:r>
      <w:r w:rsidR="00E2572B" w:rsidRPr="000E2239">
        <w:rPr>
          <w:color w:val="auto"/>
        </w:rPr>
        <w:t xml:space="preserve"> </w:t>
      </w:r>
      <w:r w:rsidR="00E2572B">
        <w:rPr>
          <w:color w:val="auto"/>
        </w:rPr>
        <w:t xml:space="preserve">sistema deve exibir na coluna </w:t>
      </w:r>
      <w:r w:rsidR="00E2572B" w:rsidRPr="000E2239">
        <w:rPr>
          <w:b/>
          <w:color w:val="auto"/>
        </w:rPr>
        <w:t>Ação</w:t>
      </w:r>
      <w:r w:rsidR="00E2572B">
        <w:rPr>
          <w:color w:val="auto"/>
        </w:rPr>
        <w:t xml:space="preserve"> o </w:t>
      </w:r>
      <w:proofErr w:type="gramStart"/>
      <w:r w:rsidR="00E2572B">
        <w:rPr>
          <w:color w:val="auto"/>
        </w:rPr>
        <w:t xml:space="preserve">componente </w:t>
      </w:r>
      <w:r w:rsidR="00E2572B">
        <w:rPr>
          <w:noProof/>
        </w:rPr>
        <w:drawing>
          <wp:inline distT="0" distB="0" distL="0" distR="0" wp14:anchorId="6C33B7B1" wp14:editId="171AEDCD">
            <wp:extent cx="45719" cy="18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799" cy="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2B">
        <w:rPr>
          <w:color w:val="auto"/>
        </w:rPr>
        <w:t>,</w:t>
      </w:r>
      <w:proofErr w:type="gramEnd"/>
      <w:r w:rsidR="00E2572B">
        <w:rPr>
          <w:color w:val="auto"/>
        </w:rPr>
        <w:t xml:space="preserve"> com a opção “</w:t>
      </w:r>
      <w:r w:rsidR="00E2572B" w:rsidRPr="000E2239">
        <w:rPr>
          <w:b/>
          <w:color w:val="auto"/>
        </w:rPr>
        <w:t>Publicar</w:t>
      </w:r>
      <w:r w:rsidR="00E2572B">
        <w:rPr>
          <w:color w:val="auto"/>
        </w:rPr>
        <w:t xml:space="preserve">”. Ao aciona-la o sistema deve exibir a interface </w:t>
      </w:r>
      <w:r w:rsidR="00E2572B" w:rsidRPr="00E2572B">
        <w:rPr>
          <w:color w:val="31849B" w:themeColor="accent5" w:themeShade="BF"/>
        </w:rPr>
        <w:t>[</w:t>
      </w:r>
      <w:r w:rsidR="00E2572B" w:rsidRPr="00E2572B">
        <w:rPr>
          <w:color w:val="31849B" w:themeColor="accent5" w:themeShade="BF"/>
        </w:rPr>
        <w:fldChar w:fldCharType="begin"/>
      </w:r>
      <w:r w:rsidR="00E2572B" w:rsidRPr="00E2572B">
        <w:rPr>
          <w:color w:val="31849B" w:themeColor="accent5" w:themeShade="BF"/>
        </w:rPr>
        <w:instrText xml:space="preserve"> REF _Ref22578473 \r \h </w:instrText>
      </w:r>
      <w:r w:rsidR="00E2572B" w:rsidRPr="00E2572B">
        <w:rPr>
          <w:color w:val="31849B" w:themeColor="accent5" w:themeShade="BF"/>
        </w:rPr>
      </w:r>
      <w:r w:rsidR="00E2572B" w:rsidRPr="00E2572B">
        <w:rPr>
          <w:color w:val="31849B" w:themeColor="accent5" w:themeShade="BF"/>
        </w:rPr>
        <w:fldChar w:fldCharType="separate"/>
      </w:r>
      <w:r w:rsidR="00E2572B" w:rsidRPr="00E2572B">
        <w:rPr>
          <w:color w:val="31849B" w:themeColor="accent5" w:themeShade="BF"/>
        </w:rPr>
        <w:t>P02</w:t>
      </w:r>
      <w:r w:rsidR="00E2572B" w:rsidRPr="00E2572B">
        <w:rPr>
          <w:color w:val="31849B" w:themeColor="accent5" w:themeShade="BF"/>
        </w:rPr>
        <w:fldChar w:fldCharType="end"/>
      </w:r>
      <w:r w:rsidR="00E2572B" w:rsidRPr="00E2572B">
        <w:rPr>
          <w:color w:val="31849B" w:themeColor="accent5" w:themeShade="BF"/>
        </w:rPr>
        <w:t>]</w:t>
      </w:r>
      <w:r w:rsidR="00E2572B">
        <w:rPr>
          <w:color w:val="31849B" w:themeColor="accent5" w:themeShade="BF"/>
        </w:rPr>
        <w:t>;</w:t>
      </w:r>
    </w:p>
    <w:p w14:paraId="5295420D" w14:textId="77777777" w:rsidR="00DA04CD" w:rsidRDefault="00DA04CD" w:rsidP="00DA04C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A4F7698" w14:textId="0FB2CA8C" w:rsidR="00E2572B" w:rsidRDefault="00E2572B" w:rsidP="00E2572B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Ao </w:t>
      </w:r>
      <w:r w:rsidR="000E2239">
        <w:t xml:space="preserve">ser </w:t>
      </w:r>
      <w:r>
        <w:t>aciona</w:t>
      </w:r>
      <w:r w:rsidR="000E2239">
        <w:t>da</w:t>
      </w:r>
      <w:r>
        <w:t xml:space="preserve"> pelo Painel Visual (HST05),</w:t>
      </w:r>
      <w:r w:rsidR="004A521E">
        <w:t xml:space="preserve"> deve seguir o comportamento de pesquisa descrito nas regras da estória HST05; O sistema deve atualizar o Painel Visual, com as informações pertinente a </w:t>
      </w:r>
      <w:r w:rsidR="004A521E" w:rsidRPr="000E2239">
        <w:rPr>
          <w:b/>
        </w:rPr>
        <w:t>1.3 Atividade Secundária</w:t>
      </w:r>
      <w:r w:rsidR="000E2239" w:rsidRPr="000E2239">
        <w:t>, na HST05</w:t>
      </w:r>
      <w:r w:rsidR="004A521E">
        <w:t xml:space="preserve">. O detalhamento da </w:t>
      </w:r>
      <w:r w:rsidR="004A521E" w:rsidRPr="004A521E">
        <w:rPr>
          <w:b/>
        </w:rPr>
        <w:t>atualização</w:t>
      </w:r>
      <w:r w:rsidR="004A521E">
        <w:t xml:space="preserve"> do Painel Visual, estão descritos na regra 2 da estória HST015;</w:t>
      </w:r>
    </w:p>
    <w:p w14:paraId="3F4574A1" w14:textId="46815A7E" w:rsidR="00E54CA4" w:rsidRPr="004A5205" w:rsidRDefault="00E54CA4" w:rsidP="00E54CA4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No </w:t>
      </w:r>
      <w:r w:rsidRPr="00E54CA4">
        <w:rPr>
          <w:color w:val="000000" w:themeColor="text1" w:themeShade="BF"/>
        </w:rPr>
        <w:t>Painel Visual, no registro da 1.3 Atividade Secundária, ao acionar a ação “</w:t>
      </w:r>
      <w:r w:rsidRPr="00E54CA4">
        <w:rPr>
          <w:b/>
          <w:color w:val="000000" w:themeColor="text1" w:themeShade="BF"/>
        </w:rPr>
        <w:t>Publicar”</w:t>
      </w:r>
      <w:r w:rsidRPr="00E54CA4">
        <w:rPr>
          <w:color w:val="auto"/>
        </w:rPr>
        <w:t xml:space="preserve">, o sistema deve direcionar/chamar a estória HST013_Publicar Documento, com a seguinte particularidade, o sistema deve exibir diretamente a interface </w:t>
      </w:r>
      <w:r w:rsidRPr="00E54CA4">
        <w:rPr>
          <w:color w:val="31849B" w:themeColor="accent5" w:themeShade="BF"/>
        </w:rPr>
        <w:t>[</w:t>
      </w:r>
      <w:r w:rsidRPr="00E54CA4">
        <w:rPr>
          <w:color w:val="31849B" w:themeColor="accent5" w:themeShade="BF"/>
        </w:rPr>
        <w:fldChar w:fldCharType="begin"/>
      </w:r>
      <w:r w:rsidRPr="00E54CA4">
        <w:rPr>
          <w:color w:val="31849B" w:themeColor="accent5" w:themeShade="BF"/>
        </w:rPr>
        <w:instrText xml:space="preserve"> REF _Ref22578473 \r \h </w:instrText>
      </w:r>
      <w:r>
        <w:rPr>
          <w:color w:val="31849B" w:themeColor="accent5" w:themeShade="BF"/>
        </w:rPr>
        <w:instrText xml:space="preserve"> \* MERGEFORMAT </w:instrText>
      </w:r>
      <w:r w:rsidRPr="00E54CA4">
        <w:rPr>
          <w:color w:val="31849B" w:themeColor="accent5" w:themeShade="BF"/>
        </w:rPr>
      </w:r>
      <w:r w:rsidRPr="00E54CA4">
        <w:rPr>
          <w:color w:val="31849B" w:themeColor="accent5" w:themeShade="BF"/>
        </w:rPr>
        <w:fldChar w:fldCharType="separate"/>
      </w:r>
      <w:r w:rsidRPr="00E54CA4">
        <w:rPr>
          <w:color w:val="31849B" w:themeColor="accent5" w:themeShade="BF"/>
        </w:rPr>
        <w:t>P02</w:t>
      </w:r>
      <w:r w:rsidRPr="00E54CA4">
        <w:rPr>
          <w:color w:val="31849B" w:themeColor="accent5" w:themeShade="BF"/>
        </w:rPr>
        <w:fldChar w:fldCharType="end"/>
      </w:r>
      <w:r w:rsidRPr="00E54CA4">
        <w:rPr>
          <w:color w:val="31849B" w:themeColor="accent5" w:themeShade="BF"/>
        </w:rPr>
        <w:t>]</w:t>
      </w:r>
      <w:r w:rsidRPr="00E54CA4">
        <w:rPr>
          <w:color w:val="auto"/>
        </w:rPr>
        <w:t>, ou seja, não haverá a necessidade de realizar outra pesquisa, visto que, já será realizada pesquisa na HST05;</w:t>
      </w:r>
    </w:p>
    <w:p w14:paraId="607D97F7" w14:textId="77777777" w:rsidR="00E54CA4" w:rsidRDefault="00E54CA4" w:rsidP="00E54CA4">
      <w:pPr>
        <w:pStyle w:val="PargrafodaLista"/>
        <w:widowControl/>
        <w:autoSpaceDE/>
        <w:autoSpaceDN/>
        <w:adjustRightInd/>
        <w:spacing w:after="200" w:line="276" w:lineRule="auto"/>
        <w:ind w:left="720"/>
        <w:contextualSpacing/>
        <w:jc w:val="both"/>
      </w:pPr>
    </w:p>
    <w:p w14:paraId="660B5E37" w14:textId="77777777" w:rsidR="00E2572B" w:rsidRPr="00DA04CD" w:rsidRDefault="00E2572B" w:rsidP="00DA04C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D9DC051" w14:textId="7B6C44FE" w:rsidR="008D5C7E" w:rsidRDefault="008D5C7E" w:rsidP="00135B6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  <w:u w:val="single"/>
        </w:rPr>
      </w:pPr>
      <w:bookmarkStart w:id="22" w:name="_Ref18332644"/>
      <w:r w:rsidRPr="008D5C7E">
        <w:rPr>
          <w:b/>
          <w:u w:val="single"/>
        </w:rPr>
        <w:t>U</w:t>
      </w:r>
      <w:r w:rsidR="00590E9D">
        <w:rPr>
          <w:b/>
          <w:u w:val="single"/>
        </w:rPr>
        <w:t>PLOAD</w:t>
      </w:r>
      <w:r>
        <w:rPr>
          <w:b/>
          <w:u w:val="single"/>
        </w:rPr>
        <w:t>:</w:t>
      </w:r>
      <w:bookmarkEnd w:id="22"/>
    </w:p>
    <w:p w14:paraId="54D438DD" w14:textId="64156418" w:rsidR="00D536F4" w:rsidRDefault="00D536F4" w:rsidP="008D5C7E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Para realizar o upload o ator deve obrigatoriamente informar o </w:t>
      </w:r>
      <w:r w:rsidRPr="00D536F4">
        <w:rPr>
          <w:b/>
        </w:rPr>
        <w:t xml:space="preserve">Ano da Eleição, Eleição, Arquivo </w:t>
      </w:r>
      <w:r w:rsidRPr="00D536F4">
        <w:t>e o</w:t>
      </w:r>
      <w:r w:rsidRPr="00D536F4">
        <w:rPr>
          <w:b/>
        </w:rPr>
        <w:t xml:space="preserve"> Local de Publicação</w:t>
      </w:r>
      <w:r>
        <w:t>.</w:t>
      </w:r>
    </w:p>
    <w:p w14:paraId="4762F3A3" w14:textId="77777777" w:rsidR="00D536F4" w:rsidRDefault="00D536F4" w:rsidP="00D536F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24215CD" w14:textId="73970244" w:rsidR="00D536F4" w:rsidRDefault="000632EF" w:rsidP="000632EF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</w:pPr>
      <w:r>
        <w:rPr>
          <w:noProof/>
        </w:rPr>
        <w:drawing>
          <wp:inline distT="0" distB="0" distL="0" distR="0" wp14:anchorId="0991644F" wp14:editId="30024017">
            <wp:extent cx="4089197" cy="975798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41" cy="98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E680" w14:textId="77777777" w:rsidR="00D536F4" w:rsidRDefault="00D536F4" w:rsidP="00D536F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0F692FD" w14:textId="3252F303" w:rsidR="009E4A9B" w:rsidRPr="009E4A9B" w:rsidRDefault="00D536F4" w:rsidP="009E4A9B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highlight w:val="yellow"/>
        </w:rPr>
      </w:pPr>
      <w:r w:rsidRPr="009E4A9B">
        <w:rPr>
          <w:b/>
          <w:highlight w:val="yellow"/>
        </w:rPr>
        <w:t>Ano da Eleição</w:t>
      </w:r>
      <w:r w:rsidRPr="009E4A9B">
        <w:rPr>
          <w:highlight w:val="yellow"/>
        </w:rPr>
        <w:t xml:space="preserve">: </w:t>
      </w:r>
      <w:r w:rsidR="009E4A9B" w:rsidRPr="009E4A9B">
        <w:rPr>
          <w:highlight w:val="yellow"/>
        </w:rPr>
        <w:t xml:space="preserve">O sistema deve exibir o ano conforme seleção realizada pelo ator na interface </w:t>
      </w:r>
      <w:r w:rsidR="009E4A9B" w:rsidRPr="009E4A9B">
        <w:rPr>
          <w:color w:val="31849B" w:themeColor="accent5" w:themeShade="BF"/>
          <w:highlight w:val="yellow"/>
        </w:rPr>
        <w:t>[</w:t>
      </w:r>
      <w:r w:rsidR="009E4A9B" w:rsidRPr="009E4A9B">
        <w:rPr>
          <w:color w:val="31849B" w:themeColor="accent5" w:themeShade="BF"/>
          <w:highlight w:val="yellow"/>
        </w:rPr>
        <w:fldChar w:fldCharType="begin"/>
      </w:r>
      <w:r w:rsidR="009E4A9B" w:rsidRPr="009E4A9B">
        <w:rPr>
          <w:color w:val="31849B" w:themeColor="accent5" w:themeShade="BF"/>
          <w:highlight w:val="yellow"/>
        </w:rPr>
        <w:instrText xml:space="preserve"> REF _Ref22578280 \r \h  \* MERGEFORMAT </w:instrText>
      </w:r>
      <w:r w:rsidR="009E4A9B" w:rsidRPr="009E4A9B">
        <w:rPr>
          <w:color w:val="31849B" w:themeColor="accent5" w:themeShade="BF"/>
          <w:highlight w:val="yellow"/>
        </w:rPr>
      </w:r>
      <w:r w:rsidR="009E4A9B" w:rsidRPr="009E4A9B">
        <w:rPr>
          <w:color w:val="31849B" w:themeColor="accent5" w:themeShade="BF"/>
          <w:highlight w:val="yellow"/>
        </w:rPr>
        <w:fldChar w:fldCharType="separate"/>
      </w:r>
      <w:r w:rsidR="009E4A9B" w:rsidRPr="009E4A9B">
        <w:rPr>
          <w:color w:val="31849B" w:themeColor="accent5" w:themeShade="BF"/>
          <w:highlight w:val="yellow"/>
        </w:rPr>
        <w:t>P01</w:t>
      </w:r>
      <w:r w:rsidR="009E4A9B" w:rsidRPr="009E4A9B">
        <w:rPr>
          <w:color w:val="31849B" w:themeColor="accent5" w:themeShade="BF"/>
          <w:highlight w:val="yellow"/>
        </w:rPr>
        <w:fldChar w:fldCharType="end"/>
      </w:r>
      <w:r w:rsidR="009E4A9B" w:rsidRPr="009E4A9B">
        <w:rPr>
          <w:color w:val="31849B" w:themeColor="accent5" w:themeShade="BF"/>
          <w:highlight w:val="yellow"/>
        </w:rPr>
        <w:t>].</w:t>
      </w:r>
      <w:r w:rsidR="009E4A9B" w:rsidRPr="009E4A9B">
        <w:rPr>
          <w:color w:val="auto"/>
          <w:highlight w:val="yellow"/>
        </w:rPr>
        <w:t xml:space="preserve"> O campo deve ser exibido desabilitado para edição;</w:t>
      </w:r>
    </w:p>
    <w:p w14:paraId="3D86A87C" w14:textId="4B00FDAF" w:rsidR="00B3736A" w:rsidRPr="009E4A9B" w:rsidRDefault="00B3736A" w:rsidP="009E4A9B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highlight w:val="yellow"/>
        </w:rPr>
      </w:pPr>
    </w:p>
    <w:p w14:paraId="0C846704" w14:textId="77777777" w:rsidR="00B7740A" w:rsidRPr="009E4A9B" w:rsidRDefault="00B7740A" w:rsidP="00B7740A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highlight w:val="yellow"/>
        </w:rPr>
      </w:pPr>
    </w:p>
    <w:p w14:paraId="41C5D471" w14:textId="4A00C12E" w:rsidR="00D8263D" w:rsidRPr="009E4A9B" w:rsidRDefault="00D536F4" w:rsidP="009E4A9B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highlight w:val="yellow"/>
        </w:rPr>
      </w:pPr>
      <w:r w:rsidRPr="009E4A9B">
        <w:rPr>
          <w:b/>
          <w:highlight w:val="yellow"/>
        </w:rPr>
        <w:t>Eleição</w:t>
      </w:r>
      <w:r w:rsidRPr="009E4A9B">
        <w:rPr>
          <w:highlight w:val="yellow"/>
        </w:rPr>
        <w:t>:</w:t>
      </w:r>
      <w:r w:rsidR="00201AD0" w:rsidRPr="009E4A9B">
        <w:rPr>
          <w:highlight w:val="yellow"/>
        </w:rPr>
        <w:t xml:space="preserve"> </w:t>
      </w:r>
      <w:r w:rsidRPr="009E4A9B">
        <w:rPr>
          <w:highlight w:val="yellow"/>
        </w:rPr>
        <w:t>O sistema deve exibir a eleiç</w:t>
      </w:r>
      <w:r w:rsidR="009E4A9B" w:rsidRPr="009E4A9B">
        <w:rPr>
          <w:highlight w:val="yellow"/>
        </w:rPr>
        <w:t>ão</w:t>
      </w:r>
      <w:r w:rsidRPr="009E4A9B">
        <w:rPr>
          <w:highlight w:val="yellow"/>
        </w:rPr>
        <w:t xml:space="preserve"> conforme seleção</w:t>
      </w:r>
      <w:r w:rsidR="00201AD0" w:rsidRPr="009E4A9B">
        <w:rPr>
          <w:highlight w:val="yellow"/>
        </w:rPr>
        <w:t xml:space="preserve"> </w:t>
      </w:r>
      <w:r w:rsidR="009E4A9B" w:rsidRPr="009E4A9B">
        <w:rPr>
          <w:highlight w:val="yellow"/>
        </w:rPr>
        <w:t xml:space="preserve">realizada pelo ator na interface </w:t>
      </w:r>
      <w:r w:rsidR="009E4A9B" w:rsidRPr="009E4A9B">
        <w:rPr>
          <w:color w:val="31849B" w:themeColor="accent5" w:themeShade="BF"/>
          <w:highlight w:val="yellow"/>
        </w:rPr>
        <w:t>[</w:t>
      </w:r>
      <w:r w:rsidR="009E4A9B" w:rsidRPr="009E4A9B">
        <w:rPr>
          <w:color w:val="31849B" w:themeColor="accent5" w:themeShade="BF"/>
          <w:highlight w:val="yellow"/>
        </w:rPr>
        <w:fldChar w:fldCharType="begin"/>
      </w:r>
      <w:r w:rsidR="009E4A9B" w:rsidRPr="009E4A9B">
        <w:rPr>
          <w:color w:val="31849B" w:themeColor="accent5" w:themeShade="BF"/>
          <w:highlight w:val="yellow"/>
        </w:rPr>
        <w:instrText xml:space="preserve"> REF _Ref22578280 \r \h  \* MERGEFORMAT </w:instrText>
      </w:r>
      <w:r w:rsidR="009E4A9B" w:rsidRPr="009E4A9B">
        <w:rPr>
          <w:color w:val="31849B" w:themeColor="accent5" w:themeShade="BF"/>
          <w:highlight w:val="yellow"/>
        </w:rPr>
      </w:r>
      <w:r w:rsidR="009E4A9B" w:rsidRPr="009E4A9B">
        <w:rPr>
          <w:color w:val="31849B" w:themeColor="accent5" w:themeShade="BF"/>
          <w:highlight w:val="yellow"/>
        </w:rPr>
        <w:fldChar w:fldCharType="separate"/>
      </w:r>
      <w:r w:rsidR="009E4A9B" w:rsidRPr="009E4A9B">
        <w:rPr>
          <w:color w:val="31849B" w:themeColor="accent5" w:themeShade="BF"/>
          <w:highlight w:val="yellow"/>
        </w:rPr>
        <w:t>P01</w:t>
      </w:r>
      <w:r w:rsidR="009E4A9B" w:rsidRPr="009E4A9B">
        <w:rPr>
          <w:color w:val="31849B" w:themeColor="accent5" w:themeShade="BF"/>
          <w:highlight w:val="yellow"/>
        </w:rPr>
        <w:fldChar w:fldCharType="end"/>
      </w:r>
      <w:r w:rsidR="009E4A9B" w:rsidRPr="009E4A9B">
        <w:rPr>
          <w:color w:val="31849B" w:themeColor="accent5" w:themeShade="BF"/>
          <w:highlight w:val="yellow"/>
        </w:rPr>
        <w:t xml:space="preserve">]. </w:t>
      </w:r>
      <w:r w:rsidR="009E4A9B" w:rsidRPr="009E4A9B">
        <w:rPr>
          <w:color w:val="auto"/>
          <w:highlight w:val="yellow"/>
        </w:rPr>
        <w:t>O campo deve ser exibido desabilitado para edição;</w:t>
      </w:r>
    </w:p>
    <w:p w14:paraId="04ECC194" w14:textId="77777777" w:rsidR="00DD5389" w:rsidRPr="00201AD0" w:rsidRDefault="00DD5389" w:rsidP="00201AD0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3FCDF510" w14:textId="176A59DE" w:rsidR="00D536F4" w:rsidRDefault="00D536F4" w:rsidP="00D536F4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937DB3">
        <w:rPr>
          <w:b/>
        </w:rPr>
        <w:t>Arquivo:</w:t>
      </w:r>
    </w:p>
    <w:p w14:paraId="4CBC025A" w14:textId="33587580" w:rsidR="00563137" w:rsidRDefault="00563137" w:rsidP="0015252F">
      <w:pPr>
        <w:pStyle w:val="PargrafodaLista"/>
        <w:widowControl/>
        <w:numPr>
          <w:ilvl w:val="1"/>
          <w:numId w:val="40"/>
        </w:numPr>
        <w:autoSpaceDE/>
        <w:autoSpaceDN/>
        <w:adjustRightInd/>
        <w:spacing w:after="200" w:line="276" w:lineRule="auto"/>
        <w:contextualSpacing/>
        <w:jc w:val="both"/>
      </w:pPr>
      <w:r>
        <w:t>Neste campo o sistema deve disponibilizar um componente para anexar arquivo</w:t>
      </w:r>
      <w:r w:rsidR="00094698">
        <w:t>;</w:t>
      </w:r>
    </w:p>
    <w:p w14:paraId="63A08BCF" w14:textId="77777777" w:rsidR="00094698" w:rsidRDefault="00094698" w:rsidP="00094698">
      <w:pPr>
        <w:pStyle w:val="PargrafodaLista"/>
        <w:widowControl/>
        <w:autoSpaceDE/>
        <w:autoSpaceDN/>
        <w:adjustRightInd/>
        <w:spacing w:after="200" w:line="276" w:lineRule="auto"/>
        <w:ind w:left="2007"/>
        <w:contextualSpacing/>
        <w:jc w:val="both"/>
      </w:pPr>
    </w:p>
    <w:p w14:paraId="63B31627" w14:textId="59495EBE" w:rsidR="00563137" w:rsidRPr="00094698" w:rsidRDefault="00563137" w:rsidP="0015252F">
      <w:pPr>
        <w:pStyle w:val="PargrafodaLista"/>
        <w:widowControl/>
        <w:numPr>
          <w:ilvl w:val="1"/>
          <w:numId w:val="40"/>
        </w:numPr>
        <w:autoSpaceDE/>
        <w:autoSpaceDN/>
        <w:adjustRightInd/>
        <w:spacing w:after="200" w:line="276" w:lineRule="auto"/>
        <w:contextualSpacing/>
        <w:jc w:val="both"/>
        <w:rPr>
          <w:b/>
          <w:u w:val="single"/>
        </w:rPr>
      </w:pPr>
      <w:r>
        <w:t xml:space="preserve">O sistema deve realizar a seguinte validação nos anexos: Somente aceitar arquivos no formato de .PDF, .DOC e .DOCX; </w:t>
      </w:r>
    </w:p>
    <w:p w14:paraId="76424392" w14:textId="77777777" w:rsidR="00094698" w:rsidRPr="00094698" w:rsidRDefault="00094698" w:rsidP="00094698">
      <w:pPr>
        <w:pStyle w:val="PargrafodaLista"/>
        <w:rPr>
          <w:b/>
          <w:u w:val="single"/>
        </w:rPr>
      </w:pPr>
    </w:p>
    <w:p w14:paraId="6865BFBD" w14:textId="4EFF8ADF" w:rsidR="00563137" w:rsidRPr="00094698" w:rsidRDefault="00563137" w:rsidP="0015252F">
      <w:pPr>
        <w:pStyle w:val="PargrafodaLista"/>
        <w:widowControl/>
        <w:numPr>
          <w:ilvl w:val="1"/>
          <w:numId w:val="40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F018DB">
        <w:rPr>
          <w:color w:val="auto"/>
        </w:rPr>
        <w:t xml:space="preserve">Caso o sistema identificar que o formato do arquivo anexado não é </w:t>
      </w:r>
      <w:r>
        <w:rPr>
          <w:color w:val="auto"/>
        </w:rPr>
        <w:t>os acima citados,</w:t>
      </w:r>
      <w:r w:rsidRPr="00F018DB">
        <w:rPr>
          <w:color w:val="auto"/>
        </w:rPr>
        <w:t xml:space="preserve"> o sistema deve apresentar mensagem; </w:t>
      </w:r>
      <w:r w:rsidRPr="00F018D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_Ref17473269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ME05</w:t>
      </w:r>
      <w:r>
        <w:rPr>
          <w:color w:val="31849B" w:themeColor="accent5" w:themeShade="BF"/>
        </w:rPr>
        <w:fldChar w:fldCharType="end"/>
      </w:r>
      <w:r w:rsidRPr="00F018DB">
        <w:rPr>
          <w:color w:val="31849B" w:themeColor="accent5" w:themeShade="BF"/>
        </w:rPr>
        <w:t>]</w:t>
      </w:r>
    </w:p>
    <w:p w14:paraId="53C5AAC0" w14:textId="77777777" w:rsidR="00094698" w:rsidRPr="00094698" w:rsidRDefault="00094698" w:rsidP="00094698">
      <w:pPr>
        <w:pStyle w:val="PargrafodaLista"/>
        <w:rPr>
          <w:color w:val="auto"/>
        </w:rPr>
      </w:pPr>
    </w:p>
    <w:p w14:paraId="2279B33E" w14:textId="19F9597A" w:rsidR="00563137" w:rsidRDefault="00563137" w:rsidP="0015252F">
      <w:pPr>
        <w:pStyle w:val="PargrafodaLista"/>
        <w:widowControl/>
        <w:numPr>
          <w:ilvl w:val="1"/>
          <w:numId w:val="40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CB2C1D">
        <w:rPr>
          <w:color w:val="auto"/>
        </w:rPr>
        <w:t>O sistema deve permitir o tamanho de cada arquivo no máximo de 10 MB</w:t>
      </w:r>
      <w:r w:rsidR="00094698">
        <w:rPr>
          <w:color w:val="auto"/>
        </w:rPr>
        <w:t>;</w:t>
      </w:r>
    </w:p>
    <w:p w14:paraId="70E29703" w14:textId="77777777" w:rsidR="00094698" w:rsidRPr="00094698" w:rsidRDefault="00094698" w:rsidP="00094698">
      <w:pPr>
        <w:pStyle w:val="PargrafodaLista"/>
        <w:rPr>
          <w:color w:val="auto"/>
        </w:rPr>
      </w:pPr>
    </w:p>
    <w:p w14:paraId="31DE157C" w14:textId="0C47AB5B" w:rsidR="00563137" w:rsidRPr="00094698" w:rsidRDefault="00563137" w:rsidP="0015252F">
      <w:pPr>
        <w:pStyle w:val="PargrafodaLista"/>
        <w:widowControl/>
        <w:numPr>
          <w:ilvl w:val="1"/>
          <w:numId w:val="40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CB2C1D">
        <w:rPr>
          <w:color w:val="auto"/>
        </w:rPr>
        <w:t>Caso o ator anexe um arquivo que exceda o tamanho máximo, o sistema deve exibir mensagem</w:t>
      </w:r>
      <w:r w:rsidR="00094698">
        <w:rPr>
          <w:color w:val="auto"/>
        </w:rPr>
        <w:t>;</w:t>
      </w:r>
      <w:r w:rsidRPr="00CB2C1D">
        <w:rPr>
          <w:color w:val="auto"/>
        </w:rPr>
        <w:t xml:space="preserve"> </w:t>
      </w:r>
      <w:r w:rsidRPr="00CB2C1D">
        <w:rPr>
          <w:color w:val="31849B" w:themeColor="accent5" w:themeShade="BF"/>
        </w:rPr>
        <w:t>[</w:t>
      </w:r>
      <w:r w:rsidR="00CB2C1D" w:rsidRPr="00CB2C1D">
        <w:rPr>
          <w:color w:val="31849B" w:themeColor="accent5" w:themeShade="BF"/>
        </w:rPr>
        <w:fldChar w:fldCharType="begin"/>
      </w:r>
      <w:r w:rsidR="00CB2C1D" w:rsidRPr="00CB2C1D">
        <w:rPr>
          <w:color w:val="31849B" w:themeColor="accent5" w:themeShade="BF"/>
        </w:rPr>
        <w:instrText xml:space="preserve"> REF _Ref17814774 \r \h </w:instrText>
      </w:r>
      <w:r w:rsidR="00CB2C1D">
        <w:rPr>
          <w:color w:val="31849B" w:themeColor="accent5" w:themeShade="BF"/>
        </w:rPr>
        <w:instrText xml:space="preserve"> \* MERGEFORMAT </w:instrText>
      </w:r>
      <w:r w:rsidR="00CB2C1D" w:rsidRPr="00CB2C1D">
        <w:rPr>
          <w:color w:val="31849B" w:themeColor="accent5" w:themeShade="BF"/>
        </w:rPr>
      </w:r>
      <w:r w:rsidR="00CB2C1D" w:rsidRPr="00CB2C1D">
        <w:rPr>
          <w:color w:val="31849B" w:themeColor="accent5" w:themeShade="BF"/>
        </w:rPr>
        <w:fldChar w:fldCharType="separate"/>
      </w:r>
      <w:r w:rsidR="00CB2C1D" w:rsidRPr="00CB2C1D">
        <w:rPr>
          <w:color w:val="31849B" w:themeColor="accent5" w:themeShade="BF"/>
        </w:rPr>
        <w:t>ME06</w:t>
      </w:r>
      <w:r w:rsidR="00CB2C1D" w:rsidRPr="00CB2C1D">
        <w:rPr>
          <w:color w:val="31849B" w:themeColor="accent5" w:themeShade="BF"/>
        </w:rPr>
        <w:fldChar w:fldCharType="end"/>
      </w:r>
      <w:r w:rsidRPr="00CB2C1D">
        <w:rPr>
          <w:color w:val="31849B" w:themeColor="accent5" w:themeShade="BF"/>
        </w:rPr>
        <w:t>]</w:t>
      </w:r>
    </w:p>
    <w:p w14:paraId="7DB3292E" w14:textId="77777777" w:rsidR="00094698" w:rsidRPr="00094698" w:rsidRDefault="00094698" w:rsidP="00094698">
      <w:pPr>
        <w:pStyle w:val="PargrafodaLista"/>
        <w:rPr>
          <w:color w:val="auto"/>
        </w:rPr>
      </w:pPr>
    </w:p>
    <w:p w14:paraId="38004136" w14:textId="77777777" w:rsidR="00563137" w:rsidRPr="00E20730" w:rsidRDefault="00563137" w:rsidP="0015252F">
      <w:pPr>
        <w:pStyle w:val="PargrafodaLista"/>
        <w:widowControl/>
        <w:numPr>
          <w:ilvl w:val="1"/>
          <w:numId w:val="40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  <w:u w:val="single"/>
        </w:rPr>
      </w:pPr>
      <w:r w:rsidRPr="00F018DB">
        <w:rPr>
          <w:color w:val="auto"/>
        </w:rPr>
        <w:t xml:space="preserve">Quando o ator acionar a opção “Procurar” e selecionar o arquivo desejado, o sistema deverá exibir o nome do </w:t>
      </w:r>
      <w:r>
        <w:rPr>
          <w:color w:val="auto"/>
        </w:rPr>
        <w:t>arquivo anexado,</w:t>
      </w:r>
      <w:r w:rsidRPr="00F018DB">
        <w:rPr>
          <w:color w:val="auto"/>
        </w:rPr>
        <w:t xml:space="preserve"> no campo correspondente.</w:t>
      </w:r>
    </w:p>
    <w:p w14:paraId="7CB48184" w14:textId="03406CE8" w:rsidR="00E20730" w:rsidRPr="00E20730" w:rsidRDefault="00E20730" w:rsidP="00E20730">
      <w:pPr>
        <w:pStyle w:val="PargrafodaLista"/>
        <w:rPr>
          <w:b/>
          <w:color w:val="auto"/>
          <w:u w:val="single"/>
        </w:rPr>
      </w:pPr>
    </w:p>
    <w:p w14:paraId="376D71D3" w14:textId="22819743" w:rsidR="00E20730" w:rsidRDefault="00E20730" w:rsidP="00E20730">
      <w:pPr>
        <w:pStyle w:val="PargrafodaLista"/>
        <w:widowControl/>
        <w:autoSpaceDE/>
        <w:autoSpaceDN/>
        <w:adjustRightInd/>
        <w:spacing w:after="200" w:line="276" w:lineRule="auto"/>
        <w:ind w:left="2007"/>
        <w:contextualSpacing/>
        <w:jc w:val="both"/>
        <w:rPr>
          <w:b/>
          <w:noProof/>
          <w:color w:val="auto"/>
          <w:u w:val="single"/>
        </w:rPr>
      </w:pPr>
    </w:p>
    <w:p w14:paraId="6094AD58" w14:textId="4F4ACB6D" w:rsidR="00E20730" w:rsidRDefault="00E20730" w:rsidP="00E20730">
      <w:pPr>
        <w:pStyle w:val="PargrafodaLista"/>
        <w:widowControl/>
        <w:autoSpaceDE/>
        <w:autoSpaceDN/>
        <w:adjustRightInd/>
        <w:spacing w:after="200" w:line="276" w:lineRule="auto"/>
        <w:ind w:left="2007"/>
        <w:contextualSpacing/>
        <w:jc w:val="both"/>
        <w:rPr>
          <w:b/>
          <w:noProof/>
          <w:color w:val="auto"/>
          <w:u w:val="single"/>
        </w:rPr>
      </w:pPr>
      <w:r>
        <w:rPr>
          <w:b/>
          <w:noProof/>
          <w:color w:val="auto"/>
          <w:u w:val="single"/>
        </w:rPr>
        <w:lastRenderedPageBreak/>
        <w:drawing>
          <wp:inline distT="0" distB="0" distL="0" distR="0" wp14:anchorId="611B4FFB" wp14:editId="51F04065">
            <wp:extent cx="4530990" cy="924304"/>
            <wp:effectExtent l="0" t="0" r="317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24" cy="93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573E" w14:textId="77777777" w:rsidR="00E20730" w:rsidRDefault="00E20730" w:rsidP="00E20730">
      <w:pPr>
        <w:pStyle w:val="PargrafodaLista"/>
        <w:widowControl/>
        <w:autoSpaceDE/>
        <w:autoSpaceDN/>
        <w:adjustRightInd/>
        <w:spacing w:after="200" w:line="276" w:lineRule="auto"/>
        <w:ind w:left="2007"/>
        <w:contextualSpacing/>
        <w:jc w:val="both"/>
        <w:rPr>
          <w:b/>
          <w:noProof/>
          <w:color w:val="auto"/>
          <w:u w:val="single"/>
        </w:rPr>
      </w:pPr>
    </w:p>
    <w:p w14:paraId="75E7AB94" w14:textId="77777777" w:rsidR="00E20730" w:rsidRDefault="00E20730" w:rsidP="00E20730">
      <w:pPr>
        <w:pStyle w:val="PargrafodaLista"/>
        <w:widowControl/>
        <w:autoSpaceDE/>
        <w:autoSpaceDN/>
        <w:adjustRightInd/>
        <w:spacing w:after="200" w:line="276" w:lineRule="auto"/>
        <w:ind w:left="2007"/>
        <w:contextualSpacing/>
        <w:jc w:val="both"/>
        <w:rPr>
          <w:b/>
          <w:noProof/>
          <w:color w:val="auto"/>
          <w:u w:val="single"/>
        </w:rPr>
      </w:pPr>
    </w:p>
    <w:p w14:paraId="08E34108" w14:textId="4BDBD990" w:rsidR="00E20730" w:rsidRDefault="00E20730" w:rsidP="0015252F">
      <w:pPr>
        <w:pStyle w:val="PargrafodaLista"/>
        <w:numPr>
          <w:ilvl w:val="1"/>
          <w:numId w:val="40"/>
        </w:numPr>
        <w:spacing w:before="60" w:after="60"/>
        <w:jc w:val="both"/>
        <w:rPr>
          <w:color w:val="auto"/>
        </w:rPr>
      </w:pPr>
      <w:r>
        <w:rPr>
          <w:color w:val="auto"/>
        </w:rPr>
        <w:t>Caso o ator acione novamente a opção Procurar, o sistema deve alterar o antigo arquivo pelo o que está sendo anexado.</w:t>
      </w:r>
    </w:p>
    <w:p w14:paraId="03DAC291" w14:textId="77777777" w:rsidR="00094698" w:rsidRPr="004F5324" w:rsidRDefault="00094698" w:rsidP="00094698">
      <w:pPr>
        <w:pStyle w:val="PargrafodaLista"/>
        <w:spacing w:before="60" w:after="60"/>
        <w:ind w:left="2007"/>
        <w:jc w:val="both"/>
        <w:rPr>
          <w:color w:val="auto"/>
        </w:rPr>
      </w:pPr>
    </w:p>
    <w:p w14:paraId="1FC156B9" w14:textId="0867E699" w:rsidR="004F5324" w:rsidRDefault="004F5324" w:rsidP="0015252F">
      <w:pPr>
        <w:pStyle w:val="PargrafodaLista"/>
        <w:numPr>
          <w:ilvl w:val="1"/>
          <w:numId w:val="40"/>
        </w:numPr>
        <w:spacing w:before="60" w:after="60"/>
        <w:jc w:val="both"/>
        <w:rPr>
          <w:color w:val="000000" w:themeColor="text1"/>
        </w:rPr>
      </w:pPr>
      <w:r w:rsidRPr="004F5324">
        <w:rPr>
          <w:color w:val="000000" w:themeColor="text1"/>
        </w:rPr>
        <w:t xml:space="preserve">O sistema deve disponibilizar um </w:t>
      </w:r>
      <w:proofErr w:type="spellStart"/>
      <w:r w:rsidRPr="004F5324">
        <w:rPr>
          <w:b/>
          <w:color w:val="000000" w:themeColor="text1"/>
        </w:rPr>
        <w:t>Hint</w:t>
      </w:r>
      <w:proofErr w:type="spellEnd"/>
      <w:r w:rsidRPr="004F5324">
        <w:rPr>
          <w:color w:val="000000" w:themeColor="text1"/>
        </w:rPr>
        <w:t xml:space="preserve">, ao lado do campo </w:t>
      </w:r>
      <w:r w:rsidRPr="00372F3C">
        <w:rPr>
          <w:color w:val="000000" w:themeColor="text1"/>
          <w:u w:val="single"/>
        </w:rPr>
        <w:t>Arquivo</w:t>
      </w:r>
      <w:r>
        <w:rPr>
          <w:color w:val="000000" w:themeColor="text1"/>
        </w:rPr>
        <w:t xml:space="preserve">, com a seguinte informação: </w:t>
      </w:r>
    </w:p>
    <w:p w14:paraId="030054D3" w14:textId="4EB79F67" w:rsidR="00094698" w:rsidRDefault="00094698" w:rsidP="00094698">
      <w:pPr>
        <w:pStyle w:val="PargrafodaLista"/>
        <w:numPr>
          <w:ilvl w:val="1"/>
          <w:numId w:val="43"/>
        </w:numPr>
        <w:spacing w:before="60" w:after="60"/>
        <w:ind w:left="2552"/>
        <w:jc w:val="both"/>
        <w:rPr>
          <w:color w:val="000000" w:themeColor="text1"/>
        </w:rPr>
      </w:pPr>
      <w:r>
        <w:rPr>
          <w:color w:val="000000" w:themeColor="text1"/>
        </w:rPr>
        <w:t>Tamanho máximo: 10 MB</w:t>
      </w:r>
    </w:p>
    <w:p w14:paraId="4784DA4D" w14:textId="2D65C2B1" w:rsidR="00094698" w:rsidRDefault="00094698" w:rsidP="00094698">
      <w:pPr>
        <w:pStyle w:val="PargrafodaLista"/>
        <w:numPr>
          <w:ilvl w:val="1"/>
          <w:numId w:val="43"/>
        </w:numPr>
        <w:spacing w:before="60" w:after="60"/>
        <w:ind w:left="2552"/>
        <w:jc w:val="both"/>
        <w:rPr>
          <w:color w:val="000000" w:themeColor="text1"/>
        </w:rPr>
      </w:pPr>
      <w:r>
        <w:rPr>
          <w:color w:val="000000" w:themeColor="text1"/>
        </w:rPr>
        <w:t>Extensões permitidas: .PDF, .DOC, .DOCX</w:t>
      </w:r>
    </w:p>
    <w:p w14:paraId="4429E932" w14:textId="77777777" w:rsidR="00563137" w:rsidRDefault="00563137" w:rsidP="00563137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</w:p>
    <w:p w14:paraId="231929EE" w14:textId="57F82C4A" w:rsidR="00D536F4" w:rsidRDefault="00D536F4" w:rsidP="00D536F4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5F5FBC">
        <w:rPr>
          <w:b/>
        </w:rPr>
        <w:t>Local de Publicação</w:t>
      </w:r>
      <w:r>
        <w:t>:</w:t>
      </w:r>
      <w:r w:rsidR="00D37A3E">
        <w:t xml:space="preserve"> o sistema deve disponibilizar três</w:t>
      </w:r>
      <w:r w:rsidR="005F5FBC">
        <w:t>(3)</w:t>
      </w:r>
      <w:r w:rsidR="00D37A3E">
        <w:t xml:space="preserve"> locais para publicação</w:t>
      </w:r>
      <w:r w:rsidR="00C500ED">
        <w:t>:</w:t>
      </w:r>
    </w:p>
    <w:p w14:paraId="312883BC" w14:textId="5648A8B2" w:rsidR="00C500ED" w:rsidRDefault="00C500ED" w:rsidP="00C500ED">
      <w:pPr>
        <w:pStyle w:val="PargrafodaLista"/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>
        <w:t>Eleitoral Corporativo;</w:t>
      </w:r>
    </w:p>
    <w:p w14:paraId="08463AD0" w14:textId="5642A88A" w:rsidR="00C500ED" w:rsidRDefault="00C500ED" w:rsidP="00C500ED">
      <w:pPr>
        <w:pStyle w:val="PargrafodaLista"/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>
        <w:t>Eleitoral Profissional;</w:t>
      </w:r>
    </w:p>
    <w:p w14:paraId="094AEC79" w14:textId="15A3EC4D" w:rsidR="00C500ED" w:rsidRPr="00590E9D" w:rsidRDefault="00C500ED" w:rsidP="00590E9D">
      <w:pPr>
        <w:pStyle w:val="PargrafodaLista"/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590E9D">
        <w:t>Eleitoral Público;</w:t>
      </w:r>
    </w:p>
    <w:p w14:paraId="758CE371" w14:textId="4AD1356A" w:rsidR="00590E9D" w:rsidRPr="00590E9D" w:rsidRDefault="00590E9D" w:rsidP="00590E9D">
      <w:pPr>
        <w:spacing w:after="200" w:line="276" w:lineRule="auto"/>
        <w:ind w:left="993"/>
        <w:contextualSpacing/>
        <w:rPr>
          <w:sz w:val="20"/>
        </w:rPr>
      </w:pPr>
      <w:r w:rsidRPr="00590E9D">
        <w:rPr>
          <w:sz w:val="20"/>
        </w:rPr>
        <w:t>O sistema deve permitir selecionar os três (3) locais simultaneamente, para um mesmo arquivo;</w:t>
      </w:r>
    </w:p>
    <w:p w14:paraId="2442FB32" w14:textId="732A9C7B" w:rsidR="00590E9D" w:rsidRPr="00590E9D" w:rsidRDefault="00590E9D" w:rsidP="00590E9D">
      <w:pPr>
        <w:spacing w:after="200" w:line="276" w:lineRule="auto"/>
        <w:ind w:left="993"/>
        <w:contextualSpacing/>
        <w:rPr>
          <w:sz w:val="20"/>
        </w:rPr>
      </w:pPr>
      <w:r w:rsidRPr="00590E9D">
        <w:rPr>
          <w:sz w:val="20"/>
        </w:rPr>
        <w:t>O ator deve informar pelo menos um (1) local de Publicação;</w:t>
      </w:r>
    </w:p>
    <w:p w14:paraId="624B05CE" w14:textId="05FF26E0" w:rsidR="00590E9D" w:rsidRPr="00590E9D" w:rsidRDefault="00590E9D" w:rsidP="00590E9D">
      <w:pPr>
        <w:spacing w:after="200" w:line="276" w:lineRule="auto"/>
        <w:ind w:left="993"/>
        <w:contextualSpacing/>
        <w:rPr>
          <w:sz w:val="20"/>
        </w:rPr>
      </w:pPr>
      <w:r w:rsidRPr="00590E9D">
        <w:rPr>
          <w:sz w:val="20"/>
        </w:rPr>
        <w:t xml:space="preserve">Como default, o sistema deve exibir o campo </w:t>
      </w:r>
      <w:r w:rsidRPr="00590E9D">
        <w:rPr>
          <w:b/>
          <w:sz w:val="20"/>
        </w:rPr>
        <w:t xml:space="preserve">Eleitoral </w:t>
      </w:r>
      <w:r w:rsidR="00B3736A">
        <w:rPr>
          <w:b/>
          <w:sz w:val="20"/>
        </w:rPr>
        <w:t>Público</w:t>
      </w:r>
      <w:r w:rsidRPr="00590E9D">
        <w:rPr>
          <w:sz w:val="20"/>
        </w:rPr>
        <w:t>, selecionado;</w:t>
      </w:r>
    </w:p>
    <w:p w14:paraId="62203BCB" w14:textId="77777777" w:rsidR="00836C6E" w:rsidRDefault="00836C6E" w:rsidP="00836C6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  <w:u w:val="single"/>
        </w:rPr>
      </w:pPr>
    </w:p>
    <w:p w14:paraId="41E850D0" w14:textId="6D77F4E2" w:rsidR="00836C6E" w:rsidRDefault="00836C6E" w:rsidP="00836C6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  <w:u w:val="single"/>
        </w:rPr>
      </w:pPr>
      <w:bookmarkStart w:id="23" w:name="_Ref18324353"/>
      <w:bookmarkStart w:id="24" w:name="_GoBack"/>
      <w:bookmarkEnd w:id="24"/>
      <w:r>
        <w:rPr>
          <w:b/>
          <w:u w:val="single"/>
        </w:rPr>
        <w:t>P</w:t>
      </w:r>
      <w:r w:rsidR="00590E9D">
        <w:rPr>
          <w:b/>
          <w:u w:val="single"/>
        </w:rPr>
        <w:t>UBLICAR</w:t>
      </w:r>
      <w:r>
        <w:rPr>
          <w:b/>
          <w:u w:val="single"/>
        </w:rPr>
        <w:t>:</w:t>
      </w:r>
      <w:bookmarkEnd w:id="23"/>
    </w:p>
    <w:p w14:paraId="1611F33F" w14:textId="77777777" w:rsidR="00836C6E" w:rsidRDefault="00836C6E" w:rsidP="00836C6E">
      <w:pPr>
        <w:pStyle w:val="PargrafodaLista"/>
        <w:numPr>
          <w:ilvl w:val="0"/>
          <w:numId w:val="37"/>
        </w:numPr>
        <w:spacing w:after="200" w:line="276" w:lineRule="auto"/>
        <w:ind w:left="567"/>
        <w:contextualSpacing/>
      </w:pPr>
      <w:r>
        <w:t xml:space="preserve">Ao acionar a opção </w:t>
      </w:r>
      <w:r w:rsidRPr="00836C6E">
        <w:rPr>
          <w:b/>
        </w:rPr>
        <w:t>Publicar</w:t>
      </w:r>
      <w:r>
        <w:t>, o sistema deve publicar o arquivo, em que o ator realizou o upload, no(s) local(ais) selecionado(s) anteriormente.</w:t>
      </w:r>
      <w:r>
        <w:rPr>
          <w:rStyle w:val="Refdenotaderodap"/>
        </w:rPr>
        <w:footnoteReference w:id="1"/>
      </w:r>
    </w:p>
    <w:p w14:paraId="370637B9" w14:textId="77777777" w:rsidR="00836C6E" w:rsidRDefault="00836C6E" w:rsidP="00836C6E">
      <w:pPr>
        <w:pStyle w:val="PargrafodaLista"/>
        <w:spacing w:after="200" w:line="276" w:lineRule="auto"/>
        <w:ind w:left="567"/>
        <w:contextualSpacing/>
      </w:pPr>
    </w:p>
    <w:p w14:paraId="01A58725" w14:textId="767E80AB" w:rsidR="00836C6E" w:rsidRPr="00836C6E" w:rsidRDefault="00836C6E" w:rsidP="00836C6E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identifica que os campos obrigatórios não foram preenchidos, o sistema destaca em vermelho a borda do campo obrigatório e apresenta mensagem; </w:t>
      </w:r>
      <w:r w:rsidRPr="00372F3C">
        <w:rPr>
          <w:color w:val="31849B" w:themeColor="accent5" w:themeShade="BF"/>
        </w:rPr>
        <w:t>[</w:t>
      </w:r>
      <w:r w:rsidRPr="00372F3C">
        <w:rPr>
          <w:color w:val="31849B" w:themeColor="accent5" w:themeShade="BF"/>
        </w:rPr>
        <w:fldChar w:fldCharType="begin"/>
      </w:r>
      <w:r w:rsidRPr="00372F3C">
        <w:rPr>
          <w:color w:val="31849B" w:themeColor="accent5" w:themeShade="BF"/>
        </w:rPr>
        <w:instrText xml:space="preserve"> REF _Ref17462071 \r \h  \* MERGEFORMAT </w:instrText>
      </w:r>
      <w:r w:rsidRPr="00372F3C">
        <w:rPr>
          <w:color w:val="31849B" w:themeColor="accent5" w:themeShade="BF"/>
        </w:rPr>
      </w:r>
      <w:r w:rsidRPr="00372F3C">
        <w:rPr>
          <w:color w:val="31849B" w:themeColor="accent5" w:themeShade="BF"/>
        </w:rPr>
        <w:fldChar w:fldCharType="separate"/>
      </w:r>
      <w:r w:rsidRPr="00372F3C">
        <w:rPr>
          <w:color w:val="31849B" w:themeColor="accent5" w:themeShade="BF"/>
        </w:rPr>
        <w:t>ME03</w:t>
      </w:r>
      <w:r w:rsidRPr="00372F3C">
        <w:rPr>
          <w:color w:val="31849B" w:themeColor="accent5" w:themeShade="BF"/>
        </w:rPr>
        <w:fldChar w:fldCharType="end"/>
      </w:r>
      <w:r w:rsidRPr="00372F3C">
        <w:rPr>
          <w:color w:val="31849B" w:themeColor="accent5" w:themeShade="BF"/>
        </w:rPr>
        <w:t>]</w:t>
      </w:r>
    </w:p>
    <w:p w14:paraId="4E48E000" w14:textId="77777777" w:rsidR="00836C6E" w:rsidRDefault="00836C6E" w:rsidP="00836C6E">
      <w:pPr>
        <w:pStyle w:val="PargrafodaLista"/>
      </w:pPr>
    </w:p>
    <w:p w14:paraId="6BA75A22" w14:textId="77777777" w:rsidR="008743DC" w:rsidRPr="008743DC" w:rsidRDefault="00C15CC6" w:rsidP="00836C6E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Ao publicar, o sistema deve exibir mensagem; </w:t>
      </w:r>
      <w:r w:rsidRPr="00C15CC6">
        <w:rPr>
          <w:color w:val="31849B" w:themeColor="accent5" w:themeShade="BF"/>
        </w:rPr>
        <w:t>[</w:t>
      </w:r>
      <w:r w:rsidR="008743DC">
        <w:rPr>
          <w:color w:val="31849B" w:themeColor="accent5" w:themeShade="BF"/>
        </w:rPr>
        <w:fldChar w:fldCharType="begin"/>
      </w:r>
      <w:r w:rsidR="008743DC">
        <w:rPr>
          <w:color w:val="31849B" w:themeColor="accent5" w:themeShade="BF"/>
        </w:rPr>
        <w:instrText xml:space="preserve"> REF _Ref18483394 \r \h </w:instrText>
      </w:r>
      <w:r w:rsidR="008743DC">
        <w:rPr>
          <w:color w:val="31849B" w:themeColor="accent5" w:themeShade="BF"/>
        </w:rPr>
      </w:r>
      <w:r w:rsidR="008743DC">
        <w:rPr>
          <w:color w:val="31849B" w:themeColor="accent5" w:themeShade="BF"/>
        </w:rPr>
        <w:fldChar w:fldCharType="separate"/>
      </w:r>
      <w:r w:rsidR="008743DC">
        <w:rPr>
          <w:color w:val="31849B" w:themeColor="accent5" w:themeShade="BF"/>
        </w:rPr>
        <w:t>ME09</w:t>
      </w:r>
      <w:r w:rsidR="008743DC">
        <w:rPr>
          <w:color w:val="31849B" w:themeColor="accent5" w:themeShade="BF"/>
        </w:rPr>
        <w:fldChar w:fldCharType="end"/>
      </w:r>
      <w:r w:rsidR="00DE5238" w:rsidRPr="00C15CC6">
        <w:rPr>
          <w:color w:val="31849B" w:themeColor="accent5" w:themeShade="BF"/>
        </w:rPr>
        <w:t>]</w:t>
      </w:r>
      <w:r w:rsidR="00DE5238">
        <w:rPr>
          <w:color w:val="31849B" w:themeColor="accent5" w:themeShade="BF"/>
        </w:rPr>
        <w:t>.</w:t>
      </w:r>
      <w:r w:rsidR="00DE5238" w:rsidRPr="00DE5238">
        <w:rPr>
          <w:color w:val="000000" w:themeColor="text1"/>
        </w:rPr>
        <w:t xml:space="preserve"> </w:t>
      </w:r>
    </w:p>
    <w:p w14:paraId="5358D6F9" w14:textId="77777777" w:rsidR="008743DC" w:rsidRDefault="008743DC" w:rsidP="008743DC">
      <w:pPr>
        <w:pStyle w:val="PargrafodaLista"/>
      </w:pPr>
    </w:p>
    <w:p w14:paraId="006E7ECA" w14:textId="0D32B19C" w:rsidR="008743DC" w:rsidRPr="009A028B" w:rsidRDefault="008743DC" w:rsidP="008743DC">
      <w:pPr>
        <w:pStyle w:val="PargrafodaLista"/>
        <w:widowControl/>
        <w:numPr>
          <w:ilvl w:val="0"/>
          <w:numId w:val="37"/>
        </w:numPr>
        <w:autoSpaceDE/>
        <w:adjustRightInd/>
        <w:spacing w:after="200" w:line="276" w:lineRule="auto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“</w:t>
      </w:r>
      <w:r w:rsidRPr="000F3059">
        <w:rPr>
          <w:u w:val="single"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>
        <w:rPr>
          <w:u w:val="single"/>
          <w14:textFill>
            <w14:solidFill>
              <w14:srgbClr w14:val="000000">
                <w14:lumMod w14:val="75000"/>
              </w14:srgbClr>
            </w14:solidFill>
          </w14:textFill>
        </w:rPr>
        <w:t>”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da mensagem</w:t>
      </w: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d</w:t>
      </w: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eve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publicar</w:t>
      </w: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0F3059">
        <w:rPr>
          <w:color w:val="auto"/>
        </w:rPr>
        <w:t>o</w:t>
      </w:r>
      <w:r>
        <w:rPr>
          <w:color w:val="auto"/>
        </w:rPr>
        <w:t xml:space="preserve"> arquivo; e deve exibir a mensagem </w:t>
      </w:r>
      <w:r w:rsidRPr="008743DC">
        <w:rPr>
          <w:color w:val="31849B" w:themeColor="accent5" w:themeShade="BF"/>
        </w:rPr>
        <w:t>[</w:t>
      </w:r>
      <w:r w:rsidRPr="008743DC">
        <w:rPr>
          <w:color w:val="31849B" w:themeColor="accent5" w:themeShade="BF"/>
        </w:rPr>
        <w:fldChar w:fldCharType="begin"/>
      </w:r>
      <w:r w:rsidRPr="008743DC">
        <w:rPr>
          <w:color w:val="31849B" w:themeColor="accent5" w:themeShade="BF"/>
        </w:rPr>
        <w:instrText xml:space="preserve"> REF _Ref17467703 \r \h </w:instrText>
      </w:r>
      <w:r w:rsidRPr="008743DC">
        <w:rPr>
          <w:color w:val="31849B" w:themeColor="accent5" w:themeShade="BF"/>
        </w:rPr>
      </w:r>
      <w:r w:rsidRPr="008743DC">
        <w:rPr>
          <w:color w:val="31849B" w:themeColor="accent5" w:themeShade="BF"/>
        </w:rPr>
        <w:fldChar w:fldCharType="separate"/>
      </w:r>
      <w:r w:rsidRPr="008743DC">
        <w:rPr>
          <w:color w:val="31849B" w:themeColor="accent5" w:themeShade="BF"/>
        </w:rPr>
        <w:t>ME04</w:t>
      </w:r>
      <w:r w:rsidRPr="008743DC">
        <w:rPr>
          <w:color w:val="31849B" w:themeColor="accent5" w:themeShade="BF"/>
        </w:rPr>
        <w:fldChar w:fldCharType="end"/>
      </w:r>
      <w:r w:rsidRPr="008743DC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.</w:t>
      </w:r>
    </w:p>
    <w:p w14:paraId="2A02C0F5" w14:textId="77777777" w:rsidR="008743DC" w:rsidRPr="009A028B" w:rsidRDefault="008743DC" w:rsidP="008743DC">
      <w:pPr>
        <w:pStyle w:val="PargrafodaLista"/>
        <w:ind w:left="1418"/>
        <w:rPr>
          <w:color w:val="auto"/>
        </w:rPr>
      </w:pPr>
    </w:p>
    <w:p w14:paraId="46B14BF9" w14:textId="77777777" w:rsidR="008743DC" w:rsidRDefault="008743DC" w:rsidP="008743DC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contextualSpacing/>
        <w:jc w:val="both"/>
      </w:pPr>
      <w:r w:rsidRPr="000F3059">
        <w:t>Caso o ator seleciona a opção de “NÃO” da mensagem, o sistema cancela a solicitação e permanece na mesma tela.</w:t>
      </w:r>
    </w:p>
    <w:p w14:paraId="58F53E03" w14:textId="77777777" w:rsidR="008743DC" w:rsidRPr="008743DC" w:rsidRDefault="008743DC" w:rsidP="008743D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5964839C" w14:textId="77777777" w:rsidR="008743DC" w:rsidRPr="008743DC" w:rsidRDefault="008743DC" w:rsidP="008743DC">
      <w:pPr>
        <w:pStyle w:val="PargrafodaLista"/>
        <w:rPr>
          <w:color w:val="000000" w:themeColor="text1"/>
        </w:rPr>
      </w:pPr>
    </w:p>
    <w:p w14:paraId="3370B5FC" w14:textId="074B83B3" w:rsidR="00A9166B" w:rsidRPr="00A9166B" w:rsidRDefault="00DE5238" w:rsidP="00836C6E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DE5238">
        <w:rPr>
          <w:color w:val="000000" w:themeColor="text1"/>
        </w:rPr>
        <w:lastRenderedPageBreak/>
        <w:t>O</w:t>
      </w:r>
      <w:r w:rsidR="00D51B5E" w:rsidRPr="00DE5238">
        <w:rPr>
          <w:color w:val="000000" w:themeColor="text1"/>
        </w:rPr>
        <w:t xml:space="preserve"> sistema deve exibir a </w:t>
      </w:r>
      <w:r w:rsidRPr="00DE5238">
        <w:rPr>
          <w:color w:val="000000" w:themeColor="text1"/>
        </w:rPr>
        <w:t>mensagem</w:t>
      </w:r>
      <w:r w:rsidR="008743DC">
        <w:rPr>
          <w:color w:val="000000" w:themeColor="text1"/>
        </w:rPr>
        <w:t xml:space="preserve"> de sucesso</w:t>
      </w:r>
      <w:r w:rsidR="008743DC" w:rsidRPr="008743DC">
        <w:rPr>
          <w:color w:val="31849B" w:themeColor="accent5" w:themeShade="BF"/>
        </w:rPr>
        <w:t>[</w:t>
      </w:r>
      <w:r w:rsidR="008743DC" w:rsidRPr="008743DC">
        <w:rPr>
          <w:color w:val="31849B" w:themeColor="accent5" w:themeShade="BF"/>
        </w:rPr>
        <w:fldChar w:fldCharType="begin"/>
      </w:r>
      <w:r w:rsidR="008743DC" w:rsidRPr="008743DC">
        <w:rPr>
          <w:color w:val="31849B" w:themeColor="accent5" w:themeShade="BF"/>
        </w:rPr>
        <w:instrText xml:space="preserve"> REF _Ref17467703 \r \h </w:instrText>
      </w:r>
      <w:r w:rsidR="008743DC" w:rsidRPr="008743DC">
        <w:rPr>
          <w:color w:val="31849B" w:themeColor="accent5" w:themeShade="BF"/>
        </w:rPr>
      </w:r>
      <w:r w:rsidR="008743DC" w:rsidRPr="008743DC">
        <w:rPr>
          <w:color w:val="31849B" w:themeColor="accent5" w:themeShade="BF"/>
        </w:rPr>
        <w:fldChar w:fldCharType="separate"/>
      </w:r>
      <w:r w:rsidR="008743DC" w:rsidRPr="008743DC">
        <w:rPr>
          <w:color w:val="31849B" w:themeColor="accent5" w:themeShade="BF"/>
        </w:rPr>
        <w:t>ME04</w:t>
      </w:r>
      <w:r w:rsidR="008743DC" w:rsidRPr="008743DC">
        <w:rPr>
          <w:color w:val="31849B" w:themeColor="accent5" w:themeShade="BF"/>
        </w:rPr>
        <w:fldChar w:fldCharType="end"/>
      </w:r>
      <w:r w:rsidR="008743DC" w:rsidRPr="008743DC">
        <w:rPr>
          <w:color w:val="31849B" w:themeColor="accent5" w:themeShade="BF"/>
        </w:rPr>
        <w:t>]</w:t>
      </w:r>
      <w:r w:rsidRPr="00DE5238">
        <w:rPr>
          <w:color w:val="000000" w:themeColor="text1"/>
        </w:rPr>
        <w:t>,</w:t>
      </w:r>
      <w:r w:rsidR="00D51B5E" w:rsidRPr="00DE5238">
        <w:rPr>
          <w:color w:val="000000" w:themeColor="text1"/>
        </w:rPr>
        <w:t xml:space="preserve"> quando o arquivo for publicado</w:t>
      </w:r>
      <w:r w:rsidR="0059624A">
        <w:rPr>
          <w:color w:val="000000" w:themeColor="text1"/>
        </w:rPr>
        <w:t xml:space="preserve"> com sucesso</w:t>
      </w:r>
      <w:r w:rsidR="00D51B5E" w:rsidRPr="00DE5238">
        <w:rPr>
          <w:color w:val="000000" w:themeColor="text1"/>
        </w:rPr>
        <w:t xml:space="preserve"> em </w:t>
      </w:r>
      <w:r w:rsidR="00D51B5E" w:rsidRPr="008743DC">
        <w:rPr>
          <w:color w:val="000000" w:themeColor="text1"/>
          <w:u w:val="single"/>
        </w:rPr>
        <w:t>todos os locais selecionado</w:t>
      </w:r>
      <w:r w:rsidR="00D51B5E" w:rsidRPr="00DE5238">
        <w:rPr>
          <w:color w:val="000000" w:themeColor="text1"/>
        </w:rPr>
        <w:t xml:space="preserve">. </w:t>
      </w:r>
    </w:p>
    <w:p w14:paraId="203FD7EE" w14:textId="77777777" w:rsidR="00A9166B" w:rsidRPr="00A9166B" w:rsidRDefault="00A9166B" w:rsidP="00A9166B">
      <w:pPr>
        <w:pStyle w:val="PargrafodaLista"/>
        <w:rPr>
          <w:color w:val="000000" w:themeColor="text1"/>
        </w:rPr>
      </w:pPr>
    </w:p>
    <w:p w14:paraId="4FF7821B" w14:textId="0FC18803" w:rsidR="00C15CC6" w:rsidRPr="00305DCE" w:rsidRDefault="00D51B5E" w:rsidP="00836C6E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highlight w:val="yellow"/>
        </w:rPr>
      </w:pPr>
      <w:r w:rsidRPr="00305DCE">
        <w:rPr>
          <w:color w:val="000000" w:themeColor="text1"/>
          <w:highlight w:val="yellow"/>
        </w:rPr>
        <w:t xml:space="preserve">Caso </w:t>
      </w:r>
      <w:r w:rsidR="000632EF">
        <w:rPr>
          <w:color w:val="000000" w:themeColor="text1"/>
          <w:highlight w:val="yellow"/>
        </w:rPr>
        <w:t>ocorra</w:t>
      </w:r>
      <w:r w:rsidRPr="00305DCE">
        <w:rPr>
          <w:color w:val="000000" w:themeColor="text1"/>
          <w:highlight w:val="yellow"/>
        </w:rPr>
        <w:t xml:space="preserve"> algum problema </w:t>
      </w:r>
      <w:r w:rsidR="004C1282">
        <w:rPr>
          <w:color w:val="000000" w:themeColor="text1"/>
          <w:highlight w:val="yellow"/>
        </w:rPr>
        <w:t xml:space="preserve">ao realizar uma </w:t>
      </w:r>
      <w:r w:rsidR="000632EF">
        <w:rPr>
          <w:color w:val="000000" w:themeColor="text1"/>
          <w:highlight w:val="yellow"/>
        </w:rPr>
        <w:t>publicação</w:t>
      </w:r>
      <w:r w:rsidR="0059624A" w:rsidRPr="00305DCE">
        <w:rPr>
          <w:color w:val="000000" w:themeColor="text1"/>
          <w:highlight w:val="yellow"/>
        </w:rPr>
        <w:t xml:space="preserve">, </w:t>
      </w:r>
      <w:r w:rsidR="00DE5238" w:rsidRPr="00305DCE">
        <w:rPr>
          <w:color w:val="000000" w:themeColor="text1"/>
          <w:highlight w:val="yellow"/>
        </w:rPr>
        <w:t xml:space="preserve">o sistema deve </w:t>
      </w:r>
      <w:r w:rsidR="0059624A" w:rsidRPr="00305DCE">
        <w:rPr>
          <w:color w:val="000000" w:themeColor="text1"/>
          <w:highlight w:val="yellow"/>
        </w:rPr>
        <w:t>exibir a mensagem</w:t>
      </w:r>
      <w:r w:rsidR="00DE5238" w:rsidRPr="00305DCE">
        <w:rPr>
          <w:color w:val="000000" w:themeColor="text1"/>
          <w:highlight w:val="yellow"/>
        </w:rPr>
        <w:t>;</w:t>
      </w:r>
      <w:r w:rsidR="0059624A" w:rsidRPr="00305DCE">
        <w:rPr>
          <w:color w:val="31849B" w:themeColor="accent5" w:themeShade="BF"/>
          <w:highlight w:val="yellow"/>
        </w:rPr>
        <w:t xml:space="preserve"> [</w:t>
      </w:r>
      <w:r w:rsidR="0059624A" w:rsidRPr="00305DCE">
        <w:rPr>
          <w:color w:val="31849B" w:themeColor="accent5" w:themeShade="BF"/>
          <w:highlight w:val="yellow"/>
        </w:rPr>
        <w:fldChar w:fldCharType="begin"/>
      </w:r>
      <w:r w:rsidR="0059624A" w:rsidRPr="00305DCE">
        <w:rPr>
          <w:color w:val="31849B" w:themeColor="accent5" w:themeShade="BF"/>
          <w:highlight w:val="yellow"/>
        </w:rPr>
        <w:instrText xml:space="preserve"> REF _Ref17877658 \r \h </w:instrText>
      </w:r>
      <w:r w:rsidR="00305DCE">
        <w:rPr>
          <w:color w:val="31849B" w:themeColor="accent5" w:themeShade="BF"/>
          <w:highlight w:val="yellow"/>
        </w:rPr>
        <w:instrText xml:space="preserve"> \* MERGEFORMAT </w:instrText>
      </w:r>
      <w:r w:rsidR="0059624A" w:rsidRPr="00305DCE">
        <w:rPr>
          <w:color w:val="31849B" w:themeColor="accent5" w:themeShade="BF"/>
          <w:highlight w:val="yellow"/>
        </w:rPr>
      </w:r>
      <w:r w:rsidR="0059624A" w:rsidRPr="00305DCE">
        <w:rPr>
          <w:color w:val="31849B" w:themeColor="accent5" w:themeShade="BF"/>
          <w:highlight w:val="yellow"/>
        </w:rPr>
        <w:fldChar w:fldCharType="separate"/>
      </w:r>
      <w:r w:rsidR="0059624A" w:rsidRPr="00305DCE">
        <w:rPr>
          <w:color w:val="31849B" w:themeColor="accent5" w:themeShade="BF"/>
          <w:highlight w:val="yellow"/>
        </w:rPr>
        <w:t>ME07</w:t>
      </w:r>
      <w:r w:rsidR="0059624A" w:rsidRPr="00305DCE">
        <w:rPr>
          <w:color w:val="31849B" w:themeColor="accent5" w:themeShade="BF"/>
          <w:highlight w:val="yellow"/>
        </w:rPr>
        <w:fldChar w:fldCharType="end"/>
      </w:r>
      <w:r w:rsidR="0059624A" w:rsidRPr="00305DCE">
        <w:rPr>
          <w:color w:val="31849B" w:themeColor="accent5" w:themeShade="BF"/>
          <w:highlight w:val="yellow"/>
        </w:rPr>
        <w:t>]</w:t>
      </w:r>
    </w:p>
    <w:p w14:paraId="4FE3743B" w14:textId="77777777" w:rsidR="00C15CC6" w:rsidRDefault="00C15CC6" w:rsidP="00C15CC6">
      <w:pPr>
        <w:pStyle w:val="PargrafodaLista"/>
      </w:pPr>
    </w:p>
    <w:p w14:paraId="654721F8" w14:textId="77777777" w:rsidR="00C15CC6" w:rsidRDefault="00C15CC6" w:rsidP="00C15CC6">
      <w:pPr>
        <w:pStyle w:val="PargrafodaLista"/>
      </w:pPr>
    </w:p>
    <w:p w14:paraId="6E1B2976" w14:textId="5BC80C57" w:rsidR="00836C6E" w:rsidRDefault="00A9166B" w:rsidP="00836C6E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Ao publicar, o sistema deve limpar os campos do Upload (anteriormente preenchidos pelo ator) e </w:t>
      </w:r>
      <w:r w:rsidR="00836C6E">
        <w:t xml:space="preserve">deve exibir as informações do arquivo publicado no </w:t>
      </w:r>
      <w:r w:rsidR="002006D5">
        <w:t>campo Documentos Publicados</w:t>
      </w:r>
      <w:r w:rsidR="00836C6E">
        <w:t>, com os seguintes campos:</w:t>
      </w:r>
      <w:r w:rsidR="00B82099">
        <w:t xml:space="preserve"> </w:t>
      </w:r>
      <w:r w:rsidR="00B82099" w:rsidRPr="00B82099">
        <w:rPr>
          <w:color w:val="31849B" w:themeColor="accent5" w:themeShade="BF"/>
        </w:rPr>
        <w:t>[</w:t>
      </w:r>
      <w:r w:rsidR="00B82099" w:rsidRPr="00B82099">
        <w:rPr>
          <w:color w:val="31849B" w:themeColor="accent5" w:themeShade="BF"/>
        </w:rPr>
        <w:fldChar w:fldCharType="begin"/>
      </w:r>
      <w:r w:rsidR="00B82099" w:rsidRPr="00B82099">
        <w:rPr>
          <w:color w:val="31849B" w:themeColor="accent5" w:themeShade="BF"/>
        </w:rPr>
        <w:instrText xml:space="preserve"> REF _Ref13579930 \r \h </w:instrText>
      </w:r>
      <w:r w:rsidR="00B82099" w:rsidRPr="00B82099">
        <w:rPr>
          <w:color w:val="31849B" w:themeColor="accent5" w:themeShade="BF"/>
        </w:rPr>
      </w:r>
      <w:r w:rsidR="00B82099" w:rsidRPr="00B82099">
        <w:rPr>
          <w:color w:val="31849B" w:themeColor="accent5" w:themeShade="BF"/>
        </w:rPr>
        <w:fldChar w:fldCharType="separate"/>
      </w:r>
      <w:r w:rsidR="00B82099" w:rsidRPr="00B82099">
        <w:rPr>
          <w:color w:val="31849B" w:themeColor="accent5" w:themeShade="BF"/>
        </w:rPr>
        <w:t>P01</w:t>
      </w:r>
      <w:r w:rsidR="00B82099" w:rsidRPr="00B82099">
        <w:rPr>
          <w:color w:val="31849B" w:themeColor="accent5" w:themeShade="BF"/>
        </w:rPr>
        <w:fldChar w:fldCharType="end"/>
      </w:r>
      <w:r w:rsidR="00B82099" w:rsidRPr="00B82099">
        <w:rPr>
          <w:color w:val="31849B" w:themeColor="accent5" w:themeShade="BF"/>
        </w:rPr>
        <w:t>]</w:t>
      </w:r>
    </w:p>
    <w:p w14:paraId="64994E0A" w14:textId="77777777" w:rsidR="00F351A7" w:rsidRDefault="00F351A7" w:rsidP="00F351A7">
      <w:pPr>
        <w:pStyle w:val="PargrafodaLista"/>
      </w:pPr>
    </w:p>
    <w:p w14:paraId="63CA57DB" w14:textId="7BC53D42" w:rsidR="00F351A7" w:rsidRDefault="002006D5" w:rsidP="00F351A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noProof/>
        </w:rPr>
        <w:drawing>
          <wp:inline distT="0" distB="0" distL="0" distR="0" wp14:anchorId="7677F269" wp14:editId="08A07FEA">
            <wp:extent cx="4886554" cy="7826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76" cy="79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FA80" w14:textId="77777777" w:rsidR="00546949" w:rsidRDefault="00546949" w:rsidP="00F351A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41AA8D0" w14:textId="16725C11" w:rsidR="00F351A7" w:rsidRPr="00305DCE" w:rsidRDefault="00A21E81" w:rsidP="00A21E81">
      <w:pPr>
        <w:pStyle w:val="PargrafodaLista"/>
        <w:numPr>
          <w:ilvl w:val="0"/>
          <w:numId w:val="44"/>
        </w:numPr>
        <w:jc w:val="both"/>
      </w:pPr>
      <w:r w:rsidRPr="00A21E81">
        <w:rPr>
          <w:b/>
        </w:rPr>
        <w:t>Nº</w:t>
      </w:r>
      <w:r>
        <w:t xml:space="preserve">: </w:t>
      </w:r>
      <w:r w:rsidRPr="00305DCE">
        <w:t>o sistema deve exibir um número incremental, conforme os arquivos forem anexados</w:t>
      </w:r>
      <w:r w:rsidR="002006D5" w:rsidRPr="00305DCE">
        <w:t xml:space="preserve"> para cada eleição</w:t>
      </w:r>
      <w:r w:rsidRPr="00305DCE">
        <w:t>;</w:t>
      </w:r>
      <w:r w:rsidR="00E87410" w:rsidRPr="00305DCE">
        <w:t xml:space="preserve"> </w:t>
      </w:r>
      <w:r w:rsidR="00E720F8" w:rsidRPr="00305DCE">
        <w:t>Estes números devem ser zerados p</w:t>
      </w:r>
      <w:r w:rsidR="00E87410" w:rsidRPr="00305DCE">
        <w:t>ara cada eleição</w:t>
      </w:r>
      <w:r w:rsidR="00E720F8" w:rsidRPr="00305DCE">
        <w:t xml:space="preserve">; </w:t>
      </w:r>
    </w:p>
    <w:p w14:paraId="6386F734" w14:textId="68FFE51A" w:rsidR="00E720F8" w:rsidRPr="00305DCE" w:rsidRDefault="00E720F8" w:rsidP="00E720F8">
      <w:pPr>
        <w:pStyle w:val="PargrafodaLista"/>
        <w:ind w:left="1428"/>
        <w:jc w:val="both"/>
      </w:pPr>
      <w:proofErr w:type="spellStart"/>
      <w:r w:rsidRPr="00305DCE">
        <w:t>Ex</w:t>
      </w:r>
      <w:proofErr w:type="spellEnd"/>
      <w:r w:rsidRPr="00305DCE">
        <w:t>: Na eleição 2019/001 foi incluído o arquivo 1, 2 e 3;</w:t>
      </w:r>
    </w:p>
    <w:p w14:paraId="715523F3" w14:textId="33FB7BD7" w:rsidR="00E720F8" w:rsidRPr="00305DCE" w:rsidRDefault="00E720F8" w:rsidP="00E720F8">
      <w:pPr>
        <w:pStyle w:val="PargrafodaLista"/>
        <w:ind w:left="1428"/>
        <w:jc w:val="both"/>
      </w:pPr>
      <w:r w:rsidRPr="00305DCE">
        <w:t xml:space="preserve">      Para eleição 2019/002, ao realizar o upload o sistema deve iniciar a numeração do 1, e não do 4.</w:t>
      </w:r>
    </w:p>
    <w:p w14:paraId="108B8AC3" w14:textId="77777777" w:rsidR="00A21E81" w:rsidRPr="00305DCE" w:rsidRDefault="00A21E81" w:rsidP="00A21E81">
      <w:pPr>
        <w:pStyle w:val="PargrafodaLista"/>
        <w:ind w:left="1428"/>
      </w:pPr>
    </w:p>
    <w:p w14:paraId="14901E84" w14:textId="3546A9BA" w:rsidR="00A21E81" w:rsidRDefault="002006D5" w:rsidP="00305DCE">
      <w:pPr>
        <w:pStyle w:val="PargrafodaLista"/>
        <w:numPr>
          <w:ilvl w:val="0"/>
          <w:numId w:val="44"/>
        </w:numPr>
        <w:jc w:val="both"/>
      </w:pPr>
      <w:r w:rsidRPr="00305DCE">
        <w:rPr>
          <w:b/>
        </w:rPr>
        <w:t>Arquivo</w:t>
      </w:r>
      <w:r w:rsidR="00A21E81" w:rsidRPr="00305DCE">
        <w:t>: o sistema deve</w:t>
      </w:r>
      <w:r w:rsidR="00A21E81">
        <w:t xml:space="preserve"> exibir o símbolo da extensão do arquivo anexado: para </w:t>
      </w:r>
      <w:r w:rsidR="00A21E81" w:rsidRPr="002006D5">
        <w:rPr>
          <w:b/>
        </w:rPr>
        <w:t>.</w:t>
      </w:r>
      <w:r w:rsidR="00D065BB" w:rsidRPr="002006D5">
        <w:rPr>
          <w:b/>
        </w:rPr>
        <w:t>PDF</w:t>
      </w:r>
      <w:r w:rsidR="00D065BB">
        <w:t xml:space="preserve"> </w:t>
      </w:r>
      <w:proofErr w:type="gramStart"/>
      <w:r w:rsidR="00D065BB">
        <w:t>exibir</w:t>
      </w:r>
      <w:r w:rsidR="00DB204D">
        <w:t xml:space="preserve"> </w:t>
      </w:r>
      <w:r w:rsidR="00B131BE">
        <w:rPr>
          <w:noProof/>
        </w:rPr>
        <w:drawing>
          <wp:inline distT="0" distB="0" distL="0" distR="0" wp14:anchorId="257B76D3" wp14:editId="0C8A42F0">
            <wp:extent cx="219048" cy="285714"/>
            <wp:effectExtent l="0" t="0" r="0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81">
        <w:t>,</w:t>
      </w:r>
      <w:proofErr w:type="gramEnd"/>
      <w:r w:rsidR="00A21E81">
        <w:t xml:space="preserve">  para .</w:t>
      </w:r>
      <w:r w:rsidR="00A21E81" w:rsidRPr="002006D5">
        <w:rPr>
          <w:b/>
        </w:rPr>
        <w:t>DOC</w:t>
      </w:r>
      <w:r w:rsidR="00A21E81">
        <w:t xml:space="preserve"> ou </w:t>
      </w:r>
      <w:r w:rsidR="00D065BB">
        <w:t>.</w:t>
      </w:r>
      <w:r w:rsidR="00A21E81" w:rsidRPr="002006D5">
        <w:rPr>
          <w:b/>
        </w:rPr>
        <w:t>DOCX</w:t>
      </w:r>
      <w:r w:rsidR="00A21E81">
        <w:t xml:space="preserve"> exibir </w:t>
      </w:r>
      <w:r w:rsidR="00B131BE">
        <w:rPr>
          <w:noProof/>
        </w:rPr>
        <w:drawing>
          <wp:inline distT="0" distB="0" distL="0" distR="0" wp14:anchorId="57BD25BA" wp14:editId="0E5D2611">
            <wp:extent cx="219048" cy="285714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E81">
        <w:t>;o sistema deve exibir o nome do arquivo publicado pelo ator</w:t>
      </w:r>
      <w:r>
        <w:t xml:space="preserve">, ao posicionar o cursor </w:t>
      </w:r>
      <w:r w:rsidR="00054381">
        <w:t xml:space="preserve">no </w:t>
      </w:r>
      <w:proofErr w:type="spellStart"/>
      <w:r w:rsidR="00054381">
        <w:t>simbolo</w:t>
      </w:r>
      <w:proofErr w:type="spellEnd"/>
      <w:r>
        <w:t xml:space="preserve"> </w:t>
      </w:r>
      <w:r w:rsidR="00A21E81">
        <w:t>. Este arquivo deve estar disponível para download, ao ser acionado;</w:t>
      </w:r>
      <w:r w:rsidR="0069019E">
        <w:t xml:space="preserve"> (link para download)</w:t>
      </w:r>
    </w:p>
    <w:p w14:paraId="367F1EDD" w14:textId="77777777" w:rsidR="00A21E81" w:rsidRDefault="00A21E81" w:rsidP="00A21E81">
      <w:pPr>
        <w:pStyle w:val="PargrafodaLista"/>
        <w:jc w:val="both"/>
      </w:pPr>
    </w:p>
    <w:p w14:paraId="69CE04A3" w14:textId="77777777" w:rsidR="00A21E81" w:rsidRDefault="00A21E81" w:rsidP="00A21E81">
      <w:pPr>
        <w:pStyle w:val="PargrafodaLista"/>
        <w:numPr>
          <w:ilvl w:val="0"/>
          <w:numId w:val="44"/>
        </w:numPr>
        <w:jc w:val="both"/>
      </w:pPr>
      <w:r w:rsidRPr="00A21E81">
        <w:rPr>
          <w:b/>
        </w:rPr>
        <w:t>Eleição</w:t>
      </w:r>
      <w:r>
        <w:t>: o sistema deve exibir a Eleição que o ator selecionou anteriormente, para realizar o upload na HST013;</w:t>
      </w:r>
    </w:p>
    <w:p w14:paraId="286B732A" w14:textId="77777777" w:rsidR="00A21E81" w:rsidRDefault="00A21E81" w:rsidP="00A21E81">
      <w:pPr>
        <w:pStyle w:val="PargrafodaLista"/>
        <w:jc w:val="both"/>
      </w:pPr>
    </w:p>
    <w:p w14:paraId="09AB0334" w14:textId="77777777" w:rsidR="00B1742A" w:rsidRDefault="00A21E81" w:rsidP="00A21E81">
      <w:pPr>
        <w:pStyle w:val="PargrafodaLista"/>
        <w:numPr>
          <w:ilvl w:val="0"/>
          <w:numId w:val="44"/>
        </w:numPr>
        <w:jc w:val="both"/>
      </w:pPr>
      <w:r w:rsidRPr="00A21E81">
        <w:rPr>
          <w:b/>
        </w:rPr>
        <w:t>Tipo de Processo</w:t>
      </w:r>
      <w:r>
        <w:t>: o sistema deve validar o tipo de processo que a eleição selecionada pelo ator possui, e deve exibi</w:t>
      </w:r>
      <w:r w:rsidR="00B1742A">
        <w:t>r</w:t>
      </w:r>
      <w:r>
        <w:t xml:space="preserve"> na coluna </w:t>
      </w:r>
      <w:r w:rsidR="00B1742A">
        <w:t>Tipo de Processo (</w:t>
      </w:r>
      <w:r w:rsidR="00B1742A" w:rsidRPr="00B1742A">
        <w:rPr>
          <w:b/>
        </w:rPr>
        <w:t>Ordinário e Extraordinário</w:t>
      </w:r>
      <w:r w:rsidR="00B1742A">
        <w:t>);</w:t>
      </w:r>
    </w:p>
    <w:p w14:paraId="1494481B" w14:textId="77777777" w:rsidR="00B1742A" w:rsidRDefault="00B1742A" w:rsidP="00B1742A">
      <w:pPr>
        <w:pStyle w:val="PargrafodaLista"/>
      </w:pPr>
    </w:p>
    <w:p w14:paraId="42B5BD4E" w14:textId="279EF378" w:rsidR="00B1742A" w:rsidRDefault="00B1742A" w:rsidP="00A21E81">
      <w:pPr>
        <w:pStyle w:val="PargrafodaLista"/>
        <w:numPr>
          <w:ilvl w:val="0"/>
          <w:numId w:val="44"/>
        </w:numPr>
        <w:jc w:val="both"/>
      </w:pPr>
      <w:r w:rsidRPr="00B1742A">
        <w:rPr>
          <w:b/>
        </w:rPr>
        <w:t>Resolução</w:t>
      </w:r>
      <w:r>
        <w:t xml:space="preserve">: o sistema </w:t>
      </w:r>
      <w:r w:rsidR="00D065BB">
        <w:t xml:space="preserve">deve </w:t>
      </w:r>
      <w:r w:rsidR="00624D5D">
        <w:t xml:space="preserve">validar e </w:t>
      </w:r>
      <w:r w:rsidR="00D065BB">
        <w:t>buscar</w:t>
      </w:r>
      <w:r>
        <w:t xml:space="preserve"> a resolução incluída pelo ator na HST02, referente a eleição selecionada</w:t>
      </w:r>
      <w:r w:rsidR="00624D5D">
        <w:t xml:space="preserve"> na HST013</w:t>
      </w:r>
      <w:r>
        <w:t>, e deve exibir um link para realizar o download dessa resolução;</w:t>
      </w:r>
      <w:r w:rsidR="002006D5">
        <w:t xml:space="preserve"> O sistema deve exibir o símbolo da extensão do arquivo anexado:</w:t>
      </w:r>
      <w:proofErr w:type="gramStart"/>
      <w:r w:rsidR="002006D5">
        <w:t xml:space="preserve"> </w:t>
      </w:r>
      <w:r w:rsidR="00B131BE">
        <w:rPr>
          <w:noProof/>
        </w:rPr>
        <w:drawing>
          <wp:inline distT="0" distB="0" distL="0" distR="0" wp14:anchorId="13519360" wp14:editId="3B8F764F">
            <wp:extent cx="219048" cy="285714"/>
            <wp:effectExtent l="0" t="0" r="0" b="6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381">
        <w:t xml:space="preserve"> ,</w:t>
      </w:r>
      <w:proofErr w:type="gramEnd"/>
      <w:r w:rsidR="00054381">
        <w:t xml:space="preserve"> ao posicionar o curso no símbolo o sistema deve exibir o nome do arquivo incluído pelo ator na HST02.</w:t>
      </w:r>
    </w:p>
    <w:p w14:paraId="28916D10" w14:textId="77777777" w:rsidR="00B1742A" w:rsidRDefault="00B1742A" w:rsidP="00B1742A">
      <w:pPr>
        <w:pStyle w:val="PargrafodaLista"/>
      </w:pPr>
    </w:p>
    <w:p w14:paraId="2D930B28" w14:textId="2B428BB5" w:rsidR="00A21E81" w:rsidRDefault="00B1742A" w:rsidP="00A21E81">
      <w:pPr>
        <w:pStyle w:val="PargrafodaLista"/>
        <w:numPr>
          <w:ilvl w:val="0"/>
          <w:numId w:val="44"/>
        </w:numPr>
        <w:jc w:val="both"/>
      </w:pPr>
      <w:r w:rsidRPr="00D065BB">
        <w:rPr>
          <w:b/>
        </w:rPr>
        <w:t xml:space="preserve">Publicado </w:t>
      </w:r>
      <w:r w:rsidR="00D065BB">
        <w:rPr>
          <w:b/>
        </w:rPr>
        <w:t>P</w:t>
      </w:r>
      <w:r w:rsidRPr="00D065BB">
        <w:rPr>
          <w:b/>
        </w:rPr>
        <w:t>or</w:t>
      </w:r>
      <w:r>
        <w:t xml:space="preserve">: o sistema deve exibir o nome do </w:t>
      </w:r>
      <w:r w:rsidR="00D065BB">
        <w:t xml:space="preserve">usuário responsável pela publicação do arquivo, conforme usuário </w:t>
      </w:r>
      <w:proofErr w:type="spellStart"/>
      <w:r w:rsidR="00D065BB">
        <w:t>logado</w:t>
      </w:r>
      <w:proofErr w:type="spellEnd"/>
      <w:r w:rsidR="00D065BB">
        <w:t>;</w:t>
      </w:r>
    </w:p>
    <w:p w14:paraId="4EDCCD85" w14:textId="77777777" w:rsidR="00D065BB" w:rsidRDefault="00D065BB" w:rsidP="00D065BB">
      <w:pPr>
        <w:pStyle w:val="PargrafodaLista"/>
      </w:pPr>
    </w:p>
    <w:p w14:paraId="088AC60E" w14:textId="2048BB82" w:rsidR="00D065BB" w:rsidRDefault="00D065BB" w:rsidP="00A21E81">
      <w:pPr>
        <w:pStyle w:val="PargrafodaLista"/>
        <w:numPr>
          <w:ilvl w:val="0"/>
          <w:numId w:val="44"/>
        </w:numPr>
        <w:jc w:val="both"/>
      </w:pPr>
      <w:r w:rsidRPr="00D065BB">
        <w:rPr>
          <w:b/>
        </w:rPr>
        <w:t>Data /Hora Publicação</w:t>
      </w:r>
      <w:r>
        <w:t>: o sistema deve concatenar a data e hora em que o ator realizou a publicação;</w:t>
      </w:r>
    </w:p>
    <w:p w14:paraId="436458E5" w14:textId="77777777" w:rsidR="00247663" w:rsidRDefault="00247663" w:rsidP="00247663">
      <w:pPr>
        <w:pStyle w:val="PargrafodaLista"/>
      </w:pPr>
    </w:p>
    <w:p w14:paraId="730935DD" w14:textId="44D876F1" w:rsidR="00247663" w:rsidRDefault="00247663" w:rsidP="00A21E81">
      <w:pPr>
        <w:pStyle w:val="PargrafodaLista"/>
        <w:numPr>
          <w:ilvl w:val="0"/>
          <w:numId w:val="44"/>
        </w:numPr>
        <w:jc w:val="both"/>
      </w:pPr>
      <w:r w:rsidRPr="00247663">
        <w:rPr>
          <w:b/>
        </w:rPr>
        <w:t>Local de Publicação</w:t>
      </w:r>
      <w:r>
        <w:t xml:space="preserve">: </w:t>
      </w:r>
      <w:r w:rsidR="00C15CC6">
        <w:t>o sistema deve exibir o(s) local(ais) de p</w:t>
      </w:r>
      <w:r w:rsidR="00FE0AEA">
        <w:t>ublicação que o ator selecionou: Corporativo; Profissional e Público;</w:t>
      </w:r>
    </w:p>
    <w:p w14:paraId="0FC04434" w14:textId="77777777" w:rsidR="00A21E81" w:rsidRDefault="00A21E81" w:rsidP="00F351A7">
      <w:pPr>
        <w:pStyle w:val="PargrafodaLista"/>
      </w:pPr>
    </w:p>
    <w:p w14:paraId="49010259" w14:textId="674D972F" w:rsidR="004F11A6" w:rsidRDefault="004F11A6" w:rsidP="00C86691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lastRenderedPageBreak/>
        <w:t xml:space="preserve">O sistema deve </w:t>
      </w:r>
      <w:r w:rsidR="00802C09">
        <w:t>exibir</w:t>
      </w:r>
      <w:r>
        <w:t>, todos os registros dos arquivos publicado, em ordem</w:t>
      </w:r>
      <w:r w:rsidR="00802C09">
        <w:t xml:space="preserve"> crescente da coluna </w:t>
      </w:r>
      <w:r w:rsidR="00802C09" w:rsidRPr="00802C09">
        <w:rPr>
          <w:b/>
        </w:rPr>
        <w:t>Nº</w:t>
      </w:r>
      <w:r w:rsidR="00802C09" w:rsidRPr="00802C09">
        <w:t>;</w:t>
      </w:r>
    </w:p>
    <w:p w14:paraId="794B26CE" w14:textId="77777777" w:rsidR="00C86691" w:rsidRPr="00097BF2" w:rsidRDefault="00C86691" w:rsidP="00C8669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531CB3B5" w14:textId="77777777" w:rsidR="00C86691" w:rsidRDefault="00C86691" w:rsidP="00C86691">
      <w:pPr>
        <w:pStyle w:val="PargrafodaLista"/>
        <w:numPr>
          <w:ilvl w:val="0"/>
          <w:numId w:val="37"/>
        </w:numPr>
        <w:spacing w:before="60" w:after="60"/>
        <w:ind w:left="567"/>
        <w:jc w:val="both"/>
      </w:pPr>
      <w:r w:rsidRPr="00097BF2">
        <w:t>Caso o número de registros seja acima de 10, </w:t>
      </w:r>
      <w:r w:rsidRPr="00097BF2">
        <w:br/>
        <w:t xml:space="preserve">o </w:t>
      </w:r>
      <w:r w:rsidRPr="00BE33F0">
        <w:t>sistema deve aplicar o componente de paginação. Apresentar de 10 em 10 registros</w:t>
      </w:r>
      <w:r>
        <w:t>;</w:t>
      </w:r>
    </w:p>
    <w:p w14:paraId="0F26FECC" w14:textId="77777777" w:rsidR="00C86691" w:rsidRDefault="00C86691" w:rsidP="00C86691">
      <w:pPr>
        <w:pStyle w:val="PargrafodaLista"/>
        <w:ind w:left="567"/>
      </w:pPr>
    </w:p>
    <w:p w14:paraId="66099BFE" w14:textId="77777777" w:rsidR="00C86691" w:rsidRDefault="00C86691" w:rsidP="00C86691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before="60" w:after="60" w:line="259" w:lineRule="auto"/>
        <w:ind w:left="567"/>
        <w:contextualSpacing/>
        <w:jc w:val="both"/>
      </w:pPr>
      <w:r w:rsidRPr="00A56F3D">
        <w:t>Deve ser informado o total de registros encontrados no rodapé do grid de resultados</w:t>
      </w:r>
      <w:r>
        <w:t>;</w:t>
      </w:r>
    </w:p>
    <w:p w14:paraId="19B24ED8" w14:textId="77777777" w:rsidR="00C86691" w:rsidRDefault="00C86691" w:rsidP="00C86691">
      <w:pPr>
        <w:pStyle w:val="PargrafodaLista"/>
        <w:ind w:left="567"/>
      </w:pPr>
    </w:p>
    <w:p w14:paraId="688779B3" w14:textId="6ABA9B40" w:rsidR="00C86691" w:rsidRDefault="00C86691" w:rsidP="00C86691">
      <w:pPr>
        <w:pStyle w:val="PargrafodaLista"/>
        <w:numPr>
          <w:ilvl w:val="0"/>
          <w:numId w:val="37"/>
        </w:numPr>
        <w:spacing w:before="60" w:after="60"/>
        <w:ind w:left="567"/>
        <w:jc w:val="both"/>
      </w:pPr>
      <w:r w:rsidRPr="00BE33F0">
        <w:t xml:space="preserve">Deve disponibilizar o campo “Buscar”, aonde o ator poderá realizar suas buscas dentro dos dados contidos </w:t>
      </w:r>
      <w:r w:rsidR="00802C09">
        <w:t>do Painel Visual</w:t>
      </w:r>
      <w:r w:rsidR="00A95CC6">
        <w:t xml:space="preserve"> da HST013</w:t>
      </w:r>
      <w:r w:rsidRPr="00BE33F0">
        <w:t>;</w:t>
      </w:r>
    </w:p>
    <w:p w14:paraId="0D55909F" w14:textId="77777777" w:rsidR="00802C09" w:rsidRDefault="00802C09" w:rsidP="00802C09">
      <w:pPr>
        <w:pStyle w:val="PargrafodaLista"/>
      </w:pPr>
    </w:p>
    <w:p w14:paraId="4F305C66" w14:textId="65A23EB9" w:rsidR="00802C09" w:rsidRDefault="00841F0E" w:rsidP="00802C09">
      <w:pPr>
        <w:pStyle w:val="PargrafodaLista"/>
        <w:spacing w:before="60" w:after="60"/>
        <w:ind w:left="567"/>
        <w:jc w:val="both"/>
      </w:pPr>
      <w:r>
        <w:rPr>
          <w:noProof/>
        </w:rPr>
        <w:drawing>
          <wp:inline distT="0" distB="0" distL="0" distR="0" wp14:anchorId="4EC95496" wp14:editId="678C0E45">
            <wp:extent cx="3401415" cy="2476587"/>
            <wp:effectExtent l="0" t="0" r="889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27" cy="248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C1F0" w14:textId="77777777" w:rsidR="00C86691" w:rsidRDefault="00C86691" w:rsidP="00C86691">
      <w:pPr>
        <w:pStyle w:val="PargrafodaLista"/>
        <w:ind w:left="567"/>
      </w:pPr>
    </w:p>
    <w:p w14:paraId="3EA0DBF8" w14:textId="77777777" w:rsidR="00C86691" w:rsidRPr="00094E13" w:rsidRDefault="00C86691" w:rsidP="00C86691">
      <w:pPr>
        <w:pStyle w:val="PargrafodaLista"/>
        <w:numPr>
          <w:ilvl w:val="0"/>
          <w:numId w:val="37"/>
        </w:numPr>
        <w:spacing w:before="60" w:after="60"/>
        <w:ind w:left="567"/>
        <w:jc w:val="both"/>
      </w:pPr>
      <w:r w:rsidRPr="00094E13">
        <w:t xml:space="preserve">Caso o sistema identifique que o ator informou um valor no campo “Buscar”, que não possui resultado, o sistema deve exibir mensagem; </w:t>
      </w:r>
      <w:r w:rsidRPr="00094E13">
        <w:rPr>
          <w:color w:val="31849B" w:themeColor="accent5" w:themeShade="BF"/>
        </w:rPr>
        <w:t>[</w:t>
      </w:r>
      <w:r w:rsidRPr="00094E13">
        <w:rPr>
          <w:color w:val="31849B" w:themeColor="accent5" w:themeShade="BF"/>
        </w:rPr>
        <w:fldChar w:fldCharType="begin"/>
      </w:r>
      <w:r w:rsidRPr="00094E13">
        <w:rPr>
          <w:color w:val="31849B" w:themeColor="accent5" w:themeShade="BF"/>
        </w:rPr>
        <w:instrText xml:space="preserve"> REF _Ref13647479 \r \h  \* MERGEFORMAT </w:instrText>
      </w:r>
      <w:r w:rsidRPr="00094E13">
        <w:rPr>
          <w:color w:val="31849B" w:themeColor="accent5" w:themeShade="BF"/>
        </w:rPr>
      </w:r>
      <w:r w:rsidRPr="00094E13">
        <w:rPr>
          <w:color w:val="31849B" w:themeColor="accent5" w:themeShade="BF"/>
        </w:rPr>
        <w:fldChar w:fldCharType="separate"/>
      </w:r>
      <w:r w:rsidRPr="00094E13">
        <w:rPr>
          <w:color w:val="31849B" w:themeColor="accent5" w:themeShade="BF"/>
        </w:rPr>
        <w:t>ME02</w:t>
      </w:r>
      <w:r w:rsidRPr="00094E13">
        <w:rPr>
          <w:color w:val="31849B" w:themeColor="accent5" w:themeShade="BF"/>
        </w:rPr>
        <w:fldChar w:fldCharType="end"/>
      </w:r>
      <w:r w:rsidRPr="00094E13">
        <w:rPr>
          <w:color w:val="31849B" w:themeColor="accent5" w:themeShade="BF"/>
        </w:rPr>
        <w:t>]</w:t>
      </w:r>
    </w:p>
    <w:p w14:paraId="431FEAA8" w14:textId="77777777" w:rsidR="00C86691" w:rsidRPr="00094E13" w:rsidRDefault="00C86691" w:rsidP="00C8669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  <w:u w:val="single"/>
        </w:rPr>
      </w:pPr>
    </w:p>
    <w:p w14:paraId="4F671A55" w14:textId="77777777" w:rsidR="008D5C7E" w:rsidRPr="00094E13" w:rsidRDefault="008D5C7E" w:rsidP="00D37A3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FCC4CE6" w14:textId="77777777" w:rsidR="00480142" w:rsidRPr="00094E13" w:rsidRDefault="00480142" w:rsidP="00D37A3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AABDFEE" w14:textId="5F95CA2F" w:rsidR="00A67B79" w:rsidRPr="00094E13" w:rsidRDefault="0007671A" w:rsidP="00135B6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bookmarkStart w:id="25" w:name="_Ref18333927"/>
      <w:r w:rsidRPr="00094E13">
        <w:rPr>
          <w:b/>
          <w:u w:val="single"/>
        </w:rPr>
        <w:t>C</w:t>
      </w:r>
      <w:r w:rsidR="00C60E8A" w:rsidRPr="00094E13">
        <w:rPr>
          <w:b/>
          <w:u w:val="single"/>
        </w:rPr>
        <w:t>onsultar</w:t>
      </w:r>
      <w:r w:rsidR="00280149" w:rsidRPr="00094E13">
        <w:rPr>
          <w:b/>
          <w:u w:val="single"/>
        </w:rPr>
        <w:t>:</w:t>
      </w:r>
      <w:bookmarkEnd w:id="25"/>
      <w:r w:rsidR="00280149" w:rsidRPr="00094E13">
        <w:t xml:space="preserve"> </w:t>
      </w:r>
      <w:r w:rsidR="00D6384F" w:rsidRPr="00094E13">
        <w:rPr>
          <w:color w:val="31849B" w:themeColor="accent5" w:themeShade="BF"/>
        </w:rPr>
        <w:t>[</w:t>
      </w:r>
      <w:r w:rsidR="00D6384F" w:rsidRPr="00094E13">
        <w:rPr>
          <w:color w:val="31849B" w:themeColor="accent5" w:themeShade="BF"/>
        </w:rPr>
        <w:fldChar w:fldCharType="begin"/>
      </w:r>
      <w:r w:rsidR="00D6384F" w:rsidRPr="00094E13">
        <w:rPr>
          <w:color w:val="31849B" w:themeColor="accent5" w:themeShade="BF"/>
        </w:rPr>
        <w:instrText xml:space="preserve"> REF _Ref22578280 \r \h </w:instrText>
      </w:r>
      <w:r w:rsidR="00094E13">
        <w:rPr>
          <w:color w:val="31849B" w:themeColor="accent5" w:themeShade="BF"/>
        </w:rPr>
        <w:instrText xml:space="preserve"> \* MERGEFORMAT </w:instrText>
      </w:r>
      <w:r w:rsidR="00D6384F" w:rsidRPr="00094E13">
        <w:rPr>
          <w:color w:val="31849B" w:themeColor="accent5" w:themeShade="BF"/>
        </w:rPr>
      </w:r>
      <w:r w:rsidR="00D6384F" w:rsidRPr="00094E13">
        <w:rPr>
          <w:color w:val="31849B" w:themeColor="accent5" w:themeShade="BF"/>
        </w:rPr>
        <w:fldChar w:fldCharType="separate"/>
      </w:r>
      <w:r w:rsidR="00D6384F" w:rsidRPr="00094E13">
        <w:rPr>
          <w:color w:val="31849B" w:themeColor="accent5" w:themeShade="BF"/>
        </w:rPr>
        <w:t>P01</w:t>
      </w:r>
      <w:r w:rsidR="00D6384F" w:rsidRPr="00094E13">
        <w:rPr>
          <w:color w:val="31849B" w:themeColor="accent5" w:themeShade="BF"/>
        </w:rPr>
        <w:fldChar w:fldCharType="end"/>
      </w:r>
      <w:r w:rsidR="00D6384F" w:rsidRPr="00094E13">
        <w:rPr>
          <w:color w:val="31849B" w:themeColor="accent5" w:themeShade="BF"/>
        </w:rPr>
        <w:t>]</w:t>
      </w:r>
    </w:p>
    <w:p w14:paraId="00B74601" w14:textId="5097644F" w:rsidR="00480142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94E13">
        <w:t xml:space="preserve">Após acionar o submenu “Documento”, o sistema realiza a pesquisa e recupera as informações das Eleições cadastradas no sistema e suas atividades, com o resultado da pesquisa </w:t>
      </w:r>
      <w:proofErr w:type="spellStart"/>
      <w:r w:rsidRPr="00094E13">
        <w:t>pré</w:t>
      </w:r>
      <w:proofErr w:type="spellEnd"/>
      <w:r w:rsidRPr="00094E13">
        <w:t xml:space="preserve"> definido,</w:t>
      </w:r>
      <w:r>
        <w:t xml:space="preserve"> </w:t>
      </w:r>
      <w:r w:rsidRPr="00D931D2">
        <w:rPr>
          <w:color w:val="auto"/>
        </w:rPr>
        <w:t>com o valor default igual a “Todas” as eleições incluídas e com status igual a “</w:t>
      </w:r>
      <w:r w:rsidRPr="00E47434">
        <w:rPr>
          <w:b/>
          <w:color w:val="auto"/>
          <w:u w:val="single"/>
        </w:rPr>
        <w:t>Calendário Concluído</w:t>
      </w:r>
      <w:r w:rsidRPr="00D931D2">
        <w:rPr>
          <w:color w:val="auto"/>
        </w:rPr>
        <w:t>” (HST02 e HST03)</w:t>
      </w:r>
      <w:r>
        <w:rPr>
          <w:color w:val="auto"/>
        </w:rPr>
        <w:t>;</w:t>
      </w:r>
      <w:r w:rsidRPr="00D931D2">
        <w:rPr>
          <w:color w:val="auto"/>
        </w:rPr>
        <w:t xml:space="preserve"> </w:t>
      </w:r>
    </w:p>
    <w:p w14:paraId="120533B0" w14:textId="77777777" w:rsidR="00480142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C9C9791" w14:textId="77777777" w:rsidR="00480142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D931D2">
        <w:rPr>
          <w:color w:val="auto"/>
        </w:rPr>
        <w:t xml:space="preserve">Eleições </w:t>
      </w:r>
      <w:r>
        <w:rPr>
          <w:color w:val="auto"/>
        </w:rPr>
        <w:t xml:space="preserve">que tiverem os seus calendários </w:t>
      </w:r>
      <w:r w:rsidRPr="00D931D2">
        <w:rPr>
          <w:color w:val="auto"/>
        </w:rPr>
        <w:t xml:space="preserve">com status </w:t>
      </w:r>
      <w:r w:rsidRPr="002F7795">
        <w:rPr>
          <w:color w:val="auto"/>
          <w:u w:val="single"/>
        </w:rPr>
        <w:t>diferente</w:t>
      </w:r>
      <w:r w:rsidRPr="00D931D2">
        <w:rPr>
          <w:color w:val="auto"/>
        </w:rPr>
        <w:t xml:space="preserve"> de “</w:t>
      </w:r>
      <w:r w:rsidRPr="002F7795">
        <w:rPr>
          <w:color w:val="auto"/>
          <w:u w:val="single"/>
        </w:rPr>
        <w:t>Calendário Concluído</w:t>
      </w:r>
      <w:r w:rsidRPr="00D931D2">
        <w:rPr>
          <w:color w:val="auto"/>
        </w:rPr>
        <w:t>”,</w:t>
      </w:r>
      <w:r w:rsidRPr="002F7795">
        <w:rPr>
          <w:b/>
          <w:color w:val="auto"/>
        </w:rPr>
        <w:t xml:space="preserve"> NÃO</w:t>
      </w:r>
      <w:r w:rsidRPr="00D931D2">
        <w:rPr>
          <w:color w:val="auto"/>
        </w:rPr>
        <w:t xml:space="preserve"> devem ser exibidas no resultado da pesquisa</w:t>
      </w:r>
      <w:r>
        <w:rPr>
          <w:color w:val="auto"/>
        </w:rPr>
        <w:t>;</w:t>
      </w:r>
    </w:p>
    <w:p w14:paraId="4E6F7698" w14:textId="77777777" w:rsidR="00480142" w:rsidRPr="002F7795" w:rsidRDefault="00480142" w:rsidP="00480142">
      <w:pPr>
        <w:pStyle w:val="PargrafodaLista"/>
        <w:rPr>
          <w:color w:val="auto"/>
        </w:rPr>
      </w:pPr>
    </w:p>
    <w:p w14:paraId="25259071" w14:textId="16519556" w:rsidR="00480142" w:rsidRPr="00A20280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C</w:t>
      </w:r>
      <w:r w:rsidRPr="00A20280">
        <w:rPr>
          <w:color w:val="auto"/>
        </w:rPr>
        <w:t xml:space="preserve">aso </w:t>
      </w:r>
      <w:r w:rsidRPr="00A20280">
        <w:rPr>
          <w:b/>
          <w:color w:val="auto"/>
        </w:rPr>
        <w:t>NÃO</w:t>
      </w:r>
      <w:r w:rsidRPr="00A20280">
        <w:rPr>
          <w:color w:val="auto"/>
        </w:rPr>
        <w:t xml:space="preserve"> exista Calendário com status igual a “Calendário Concluído”, o sistema deve exibir um </w:t>
      </w:r>
      <w:proofErr w:type="spellStart"/>
      <w:r w:rsidRPr="00A20280">
        <w:rPr>
          <w:color w:val="auto"/>
        </w:rPr>
        <w:t>Hint</w:t>
      </w:r>
      <w:proofErr w:type="spellEnd"/>
      <w:r w:rsidRPr="00A20280">
        <w:rPr>
          <w:color w:val="auto"/>
        </w:rPr>
        <w:t xml:space="preserve"> com a seguinte mensagem: “</w:t>
      </w:r>
      <w:r w:rsidRPr="00A20280">
        <w:rPr>
          <w:b/>
          <w:color w:val="auto"/>
        </w:rPr>
        <w:t>O Sistema Eleitoral não possui Calendário com status igual a Concluído. Por gentileza, concluir Calendário da eleição desejada</w:t>
      </w:r>
      <w:r w:rsidRPr="00A20280">
        <w:rPr>
          <w:color w:val="auto"/>
        </w:rPr>
        <w:t>! “</w:t>
      </w:r>
    </w:p>
    <w:p w14:paraId="2D23161E" w14:textId="77777777" w:rsidR="00480142" w:rsidRPr="00D931D2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6145949" w14:textId="77777777" w:rsidR="00480142" w:rsidRPr="001052E9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Só será permitido incluir informações da Eleição, para uma eleição que já tenha o calendário criado e </w:t>
      </w:r>
      <w:r w:rsidRPr="001052E9">
        <w:t>concluído;</w:t>
      </w:r>
    </w:p>
    <w:p w14:paraId="45B21DEF" w14:textId="77777777" w:rsidR="00480142" w:rsidRPr="001052E9" w:rsidRDefault="00480142" w:rsidP="00480142">
      <w:pPr>
        <w:pStyle w:val="PargrafodaLista"/>
      </w:pPr>
    </w:p>
    <w:p w14:paraId="5D33408D" w14:textId="77777777" w:rsidR="00480142" w:rsidRPr="001052E9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052E9">
        <w:lastRenderedPageBreak/>
        <w:t xml:space="preserve">O sistema deve exibir o </w:t>
      </w:r>
      <w:r w:rsidRPr="001052E9">
        <w:rPr>
          <w:b/>
        </w:rPr>
        <w:t>Status da</w:t>
      </w:r>
      <w:r w:rsidRPr="001052E9">
        <w:t xml:space="preserve"> </w:t>
      </w:r>
      <w:r w:rsidRPr="001052E9">
        <w:rPr>
          <w:b/>
        </w:rPr>
        <w:t>Eleição</w:t>
      </w:r>
      <w:r w:rsidRPr="001052E9">
        <w:t xml:space="preserve">: </w:t>
      </w:r>
      <w:r w:rsidRPr="001052E9">
        <w:rPr>
          <w:u w:val="single"/>
        </w:rPr>
        <w:t>Em Andamento, Finalizada e Inativada:</w:t>
      </w:r>
      <w:r w:rsidRPr="001052E9">
        <w:t xml:space="preserve"> </w:t>
      </w:r>
    </w:p>
    <w:p w14:paraId="12403C30" w14:textId="77777777" w:rsidR="00480142" w:rsidRPr="001052E9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1052E9">
        <w:rPr>
          <w:b/>
        </w:rPr>
        <w:t>Em Andamento</w:t>
      </w:r>
      <w:r w:rsidRPr="001052E9">
        <w:t>: O sistema deve considerar o status de uma eleição igual a “Em Preenchimento”, quando o ator acionar a opção “Salvar” das Informações Iniciais da Aba Período; (HST02) ou quando estiver com o calendário concluído (HST03);</w:t>
      </w:r>
    </w:p>
    <w:p w14:paraId="4551C48B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</w:p>
    <w:p w14:paraId="6CEDF0CB" w14:textId="77777777" w:rsidR="00480142" w:rsidRPr="001052E9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1052E9">
        <w:rPr>
          <w:b/>
        </w:rPr>
        <w:t>Finalizada</w:t>
      </w:r>
      <w:r w:rsidRPr="001052E9">
        <w:t>: Será detalhada em estórias futuramente elaboradas;</w:t>
      </w:r>
    </w:p>
    <w:p w14:paraId="7F3B95F3" w14:textId="77777777" w:rsidR="00480142" w:rsidRPr="001052E9" w:rsidRDefault="00480142" w:rsidP="00480142">
      <w:pPr>
        <w:pStyle w:val="PargrafodaLista"/>
      </w:pPr>
    </w:p>
    <w:p w14:paraId="2BF4955F" w14:textId="77777777" w:rsidR="00480142" w:rsidRPr="002F7795" w:rsidRDefault="00480142" w:rsidP="0048014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1052E9">
        <w:rPr>
          <w:b/>
        </w:rPr>
        <w:t>Inativada</w:t>
      </w:r>
      <w:r w:rsidRPr="001052E9">
        <w:t>: O sistema deve considerar o status de uma eleição igual a “Inativada”, quando o ator desabilitar</w:t>
      </w:r>
      <w:r w:rsidRPr="002F7795">
        <w:t xml:space="preserve"> a opção Ativar Eleição, na Aba Período</w:t>
      </w:r>
      <w:r>
        <w:t>.</w:t>
      </w:r>
      <w:r w:rsidRPr="002F7795">
        <w:t xml:space="preserve"> (HST02)</w:t>
      </w:r>
    </w:p>
    <w:p w14:paraId="0BB47D81" w14:textId="77777777" w:rsidR="00480142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p w14:paraId="42CB84F4" w14:textId="77777777" w:rsidR="00480142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4B861EE" w14:textId="77777777" w:rsidR="00480142" w:rsidRPr="00FA5096" w:rsidRDefault="00480142" w:rsidP="00480142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r>
        <w:t xml:space="preserve"> </w:t>
      </w:r>
      <w:bookmarkStart w:id="26" w:name="_Ref18941213"/>
      <w:r w:rsidRPr="00FA5096">
        <w:t>O sistema deve:</w:t>
      </w:r>
      <w:bookmarkEnd w:id="26"/>
    </w:p>
    <w:p w14:paraId="0091A069" w14:textId="77777777" w:rsidR="00480142" w:rsidRPr="00FA5096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FA5096">
        <w:t xml:space="preserve">Exibir nos filtros, </w:t>
      </w:r>
      <w:proofErr w:type="spellStart"/>
      <w:r w:rsidRPr="00FA5096">
        <w:t>combobox</w:t>
      </w:r>
      <w:proofErr w:type="spellEnd"/>
      <w:r w:rsidRPr="00FA5096">
        <w:t xml:space="preserve"> com múltipla seleção:</w:t>
      </w:r>
    </w:p>
    <w:p w14:paraId="6DC3916B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 w:hanging="426"/>
        <w:contextualSpacing/>
        <w:jc w:val="both"/>
      </w:pPr>
      <w:proofErr w:type="spellStart"/>
      <w:r w:rsidRPr="00FA5096">
        <w:t>Ex</w:t>
      </w:r>
      <w:proofErr w:type="spellEnd"/>
      <w:r w:rsidRPr="00FA5096">
        <w:t>:</w:t>
      </w:r>
    </w:p>
    <w:p w14:paraId="02AE9556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FA5096">
        <w:t xml:space="preserve"> </w:t>
      </w:r>
      <w:r w:rsidRPr="00FA5096">
        <w:rPr>
          <w:noProof/>
        </w:rPr>
        <w:drawing>
          <wp:inline distT="0" distB="0" distL="0" distR="0" wp14:anchorId="3739EDD6" wp14:editId="44660E06">
            <wp:extent cx="2003728" cy="38166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39" cy="4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ACA0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 w:hanging="426"/>
        <w:contextualSpacing/>
        <w:jc w:val="both"/>
      </w:pPr>
    </w:p>
    <w:p w14:paraId="682272A8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1134" w:hanging="504"/>
        <w:contextualSpacing/>
        <w:jc w:val="both"/>
      </w:pPr>
      <w:r w:rsidRPr="00FA5096">
        <w:rPr>
          <w:noProof/>
        </w:rPr>
        <w:drawing>
          <wp:inline distT="0" distB="0" distL="0" distR="0" wp14:anchorId="1A34C982" wp14:editId="76234515">
            <wp:extent cx="2090890" cy="372265"/>
            <wp:effectExtent l="0" t="0" r="508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390" cy="38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839B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 w:hanging="504"/>
        <w:contextualSpacing/>
        <w:jc w:val="both"/>
      </w:pPr>
    </w:p>
    <w:p w14:paraId="5EE68C5A" w14:textId="77777777" w:rsidR="00480142" w:rsidRPr="00886C90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886C90">
        <w:t xml:space="preserve">No filtro “Ano da Eleição”, deve exibir os valores dos anos que já foram criados/cadastrados pelo </w:t>
      </w:r>
      <w:proofErr w:type="gramStart"/>
      <w:r w:rsidRPr="00886C90">
        <w:t>ator</w:t>
      </w:r>
      <w:r w:rsidRPr="00886C90">
        <w:rPr>
          <w:color w:val="000000" w:themeColor="text1"/>
        </w:rPr>
        <w:t>.(</w:t>
      </w:r>
      <w:proofErr w:type="gramEnd"/>
      <w:r w:rsidRPr="00886C90">
        <w:rPr>
          <w:color w:val="000000" w:themeColor="text1"/>
        </w:rPr>
        <w:t xml:space="preserve"> HST02-Manter Calendário Eleitoral – Aba Período), com status igual a </w:t>
      </w:r>
      <w:r w:rsidRPr="00886C90">
        <w:rPr>
          <w:b/>
          <w:color w:val="000000" w:themeColor="text1"/>
        </w:rPr>
        <w:t>Calendário Concluído</w:t>
      </w:r>
      <w:r w:rsidRPr="00886C90">
        <w:rPr>
          <w:color w:val="000000" w:themeColor="text1"/>
        </w:rPr>
        <w:t xml:space="preserve">; O sistema deve exibir </w:t>
      </w:r>
      <w:r>
        <w:rPr>
          <w:color w:val="000000" w:themeColor="text1"/>
        </w:rPr>
        <w:t>n</w:t>
      </w:r>
      <w:r w:rsidRPr="00886C90">
        <w:rPr>
          <w:color w:val="000000" w:themeColor="text1"/>
        </w:rPr>
        <w:t xml:space="preserve">o </w:t>
      </w:r>
      <w:r>
        <w:rPr>
          <w:color w:val="000000" w:themeColor="text1"/>
        </w:rPr>
        <w:t>filtro</w:t>
      </w:r>
      <w:r w:rsidRPr="00886C90">
        <w:rPr>
          <w:color w:val="000000" w:themeColor="text1"/>
        </w:rPr>
        <w:t xml:space="preserve"> Ano da Eleição, um </w:t>
      </w:r>
      <w:proofErr w:type="spellStart"/>
      <w:r w:rsidRPr="00886C90">
        <w:rPr>
          <w:color w:val="000000" w:themeColor="text1"/>
        </w:rPr>
        <w:t>Hint</w:t>
      </w:r>
      <w:proofErr w:type="spellEnd"/>
      <w:r w:rsidRPr="00886C90">
        <w:rPr>
          <w:color w:val="000000" w:themeColor="text1"/>
        </w:rPr>
        <w:t xml:space="preserve"> com a seguinte informação: “Apenas serão exibidos os anos com calendário concluídos no Sistema Eleitoral!”</w:t>
      </w:r>
    </w:p>
    <w:p w14:paraId="4DA337A1" w14:textId="77777777" w:rsidR="00480142" w:rsidRPr="00097BF2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0999FAA7" w14:textId="77777777" w:rsidR="00480142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097BF2">
        <w:t>No filtro “Eleição”, deve exibir os números das eleições referente ao(s) ano(s) selecionados no campo “Ano da Eleição”</w:t>
      </w:r>
      <w:r>
        <w:t>;</w:t>
      </w:r>
    </w:p>
    <w:p w14:paraId="73318001" w14:textId="77777777" w:rsidR="00480142" w:rsidRDefault="00480142" w:rsidP="00480142">
      <w:pPr>
        <w:pStyle w:val="PargrafodaLista"/>
      </w:pPr>
    </w:p>
    <w:p w14:paraId="4D088E10" w14:textId="77777777" w:rsidR="00480142" w:rsidRPr="001052E9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052E9">
        <w:t>Tipo de Processo são dois: Ordinário ou Extraordinário;</w:t>
      </w:r>
    </w:p>
    <w:p w14:paraId="5C3EE4A3" w14:textId="77777777" w:rsidR="00480142" w:rsidRPr="001052E9" w:rsidRDefault="00480142" w:rsidP="00480142">
      <w:pPr>
        <w:pStyle w:val="PargrafodaLista"/>
      </w:pPr>
    </w:p>
    <w:p w14:paraId="73D61F79" w14:textId="77777777" w:rsidR="00480142" w:rsidRPr="001052E9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052E9">
        <w:t>Exibir o resultado da pesquisa com as colunas:</w:t>
      </w:r>
    </w:p>
    <w:p w14:paraId="78825220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1052E9">
        <w:rPr>
          <w:b/>
        </w:rPr>
        <w:t>Ano</w:t>
      </w:r>
    </w:p>
    <w:p w14:paraId="3A95887E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1052E9">
        <w:rPr>
          <w:b/>
        </w:rPr>
        <w:t>Eleição</w:t>
      </w:r>
    </w:p>
    <w:p w14:paraId="15A20EC9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1052E9">
        <w:rPr>
          <w:b/>
        </w:rPr>
        <w:t>Tipo de Processo</w:t>
      </w:r>
    </w:p>
    <w:p w14:paraId="051DF3AA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1052E9">
        <w:rPr>
          <w:b/>
        </w:rPr>
        <w:t>Resolução</w:t>
      </w:r>
    </w:p>
    <w:p w14:paraId="69196E89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1052E9">
        <w:rPr>
          <w:b/>
        </w:rPr>
        <w:t>Status da Eleição</w:t>
      </w:r>
    </w:p>
    <w:p w14:paraId="0FB27D4D" w14:textId="77777777" w:rsidR="00480142" w:rsidRPr="001052E9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b/>
        </w:rPr>
      </w:pPr>
      <w:r w:rsidRPr="001052E9">
        <w:rPr>
          <w:b/>
        </w:rPr>
        <w:t>Ação</w:t>
      </w:r>
    </w:p>
    <w:p w14:paraId="4D7DAC4B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 w:rsidRPr="001052E9">
        <w:rPr>
          <w:b/>
        </w:rPr>
        <w:t>Buscar</w:t>
      </w:r>
    </w:p>
    <w:p w14:paraId="6947915C" w14:textId="77777777" w:rsidR="00480142" w:rsidRPr="00FA5096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79A067A3" w14:textId="77777777" w:rsidR="00480142" w:rsidRPr="00886C90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886C90">
        <w:t xml:space="preserve">Exibir o resultado da pesquisa em ordem cronológica crescente (ano); e logo em seguida em ordem crescente do número da “Eleição”; </w:t>
      </w:r>
      <w:r w:rsidRPr="00886C90">
        <w:rPr>
          <w:color w:val="31849B" w:themeColor="accent5" w:themeShade="BF"/>
        </w:rPr>
        <w:t>[</w:t>
      </w:r>
      <w:r w:rsidRPr="00886C90">
        <w:rPr>
          <w:color w:val="31849B" w:themeColor="accent5" w:themeShade="BF"/>
        </w:rPr>
        <w:fldChar w:fldCharType="begin"/>
      </w:r>
      <w:r w:rsidRPr="00886C90">
        <w:rPr>
          <w:color w:val="31849B" w:themeColor="accent5" w:themeShade="BF"/>
        </w:rPr>
        <w:instrText xml:space="preserve"> REF _Ref13579930 \r \h  \* MERGEFORMAT </w:instrText>
      </w:r>
      <w:r w:rsidRPr="00886C90">
        <w:rPr>
          <w:color w:val="31849B" w:themeColor="accent5" w:themeShade="BF"/>
        </w:rPr>
      </w:r>
      <w:r w:rsidRPr="00886C90">
        <w:rPr>
          <w:color w:val="31849B" w:themeColor="accent5" w:themeShade="BF"/>
        </w:rPr>
        <w:fldChar w:fldCharType="separate"/>
      </w:r>
      <w:r w:rsidRPr="00886C90">
        <w:rPr>
          <w:color w:val="31849B" w:themeColor="accent5" w:themeShade="BF"/>
        </w:rPr>
        <w:t>P01</w:t>
      </w:r>
      <w:r w:rsidRPr="00886C90">
        <w:rPr>
          <w:color w:val="31849B" w:themeColor="accent5" w:themeShade="BF"/>
        </w:rPr>
        <w:fldChar w:fldCharType="end"/>
      </w:r>
      <w:r w:rsidRPr="00886C90">
        <w:rPr>
          <w:color w:val="31849B" w:themeColor="accent5" w:themeShade="BF"/>
        </w:rPr>
        <w:t xml:space="preserve">] </w:t>
      </w:r>
      <w:r w:rsidRPr="00886C90">
        <w:rPr>
          <w:color w:val="000000" w:themeColor="text1"/>
        </w:rPr>
        <w:t xml:space="preserve">com a opção de ordenamento nos menus criados, realizados em ordem crescente ou decrescente; Com exceção de ordenamento na coluna </w:t>
      </w:r>
      <w:r w:rsidRPr="00886C90">
        <w:rPr>
          <w:b/>
          <w:color w:val="000000" w:themeColor="text1"/>
        </w:rPr>
        <w:t>Ação</w:t>
      </w:r>
      <w:r w:rsidRPr="00886C90">
        <w:rPr>
          <w:color w:val="000000" w:themeColor="text1"/>
        </w:rPr>
        <w:t>.</w:t>
      </w:r>
    </w:p>
    <w:p w14:paraId="19B4C3AA" w14:textId="77777777" w:rsidR="00480142" w:rsidRPr="00886C90" w:rsidRDefault="00480142" w:rsidP="0048014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46C31684" w14:textId="77777777" w:rsidR="00480142" w:rsidRPr="00EC175D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</w:pPr>
      <w:r>
        <w:t>No resultado da pesquisa, c</w:t>
      </w:r>
      <w:r w:rsidRPr="00EC175D">
        <w:t>aso o número de registros seja acima de 10, </w:t>
      </w:r>
      <w:r w:rsidRPr="00EC175D">
        <w:br/>
        <w:t>o sistema deve aplicar o componente de paginação. Apresentar de 10 em 10 registros.</w:t>
      </w:r>
    </w:p>
    <w:p w14:paraId="4543A3EA" w14:textId="77777777" w:rsidR="00480142" w:rsidRDefault="00480142" w:rsidP="00480142">
      <w:pPr>
        <w:pStyle w:val="PargrafodaLista"/>
      </w:pPr>
    </w:p>
    <w:p w14:paraId="4EF4194E" w14:textId="77777777" w:rsidR="00480142" w:rsidRPr="00886C90" w:rsidRDefault="00480142" w:rsidP="0048014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before="60" w:after="60" w:line="259" w:lineRule="auto"/>
        <w:ind w:left="993"/>
        <w:contextualSpacing/>
        <w:jc w:val="both"/>
      </w:pPr>
      <w:r w:rsidRPr="00886C90">
        <w:t>Deve ser informado o total de registros encontrados no rodapé do grid de resultados;</w:t>
      </w:r>
    </w:p>
    <w:p w14:paraId="057BA240" w14:textId="77777777" w:rsidR="00480142" w:rsidRDefault="00480142" w:rsidP="00480142">
      <w:pPr>
        <w:pStyle w:val="PargrafodaLista"/>
      </w:pPr>
    </w:p>
    <w:p w14:paraId="730C2DB7" w14:textId="77777777" w:rsidR="00480142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</w:pPr>
      <w:r w:rsidRPr="00BE33F0">
        <w:t>Deve disponibilizar o campo “Buscar”, aonde o ator poderá realizar suas buscas dentro dos dados contidos no resultado da pesquisa;</w:t>
      </w:r>
    </w:p>
    <w:p w14:paraId="3542B5B9" w14:textId="77777777" w:rsidR="00480142" w:rsidRDefault="00480142" w:rsidP="00480142">
      <w:pPr>
        <w:pStyle w:val="PargrafodaLista"/>
      </w:pPr>
    </w:p>
    <w:p w14:paraId="5B4257F1" w14:textId="77777777" w:rsidR="00480142" w:rsidRPr="00143AF3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</w:pPr>
      <w:r w:rsidRPr="00BE33F0">
        <w:t xml:space="preserve">Caso o sistema identifique que o ator informou um valor no campo “Buscar”, que não possui resultado, o sistema deve exibir mensagem; </w:t>
      </w:r>
      <w:r w:rsidRPr="00BE33F0">
        <w:rPr>
          <w:color w:val="31849B" w:themeColor="accent5" w:themeShade="BF"/>
        </w:rPr>
        <w:t>[</w:t>
      </w:r>
      <w:r w:rsidRPr="00BE33F0">
        <w:rPr>
          <w:color w:val="31849B" w:themeColor="accent5" w:themeShade="BF"/>
        </w:rPr>
        <w:fldChar w:fldCharType="begin"/>
      </w:r>
      <w:r w:rsidRPr="00BE33F0">
        <w:rPr>
          <w:color w:val="31849B" w:themeColor="accent5" w:themeShade="BF"/>
        </w:rPr>
        <w:instrText xml:space="preserve"> REF _Ref13647479 \r \h </w:instrText>
      </w:r>
      <w:r>
        <w:rPr>
          <w:color w:val="31849B" w:themeColor="accent5" w:themeShade="BF"/>
        </w:rPr>
        <w:instrText xml:space="preserve"> \* MERGEFORMAT </w:instrText>
      </w:r>
      <w:r w:rsidRPr="00BE33F0">
        <w:rPr>
          <w:color w:val="31849B" w:themeColor="accent5" w:themeShade="BF"/>
        </w:rPr>
      </w:r>
      <w:r w:rsidRPr="00BE33F0">
        <w:rPr>
          <w:color w:val="31849B" w:themeColor="accent5" w:themeShade="BF"/>
        </w:rPr>
        <w:fldChar w:fldCharType="separate"/>
      </w:r>
      <w:r w:rsidRPr="00BE33F0">
        <w:rPr>
          <w:color w:val="31849B" w:themeColor="accent5" w:themeShade="BF"/>
        </w:rPr>
        <w:t>ME02</w:t>
      </w:r>
      <w:r w:rsidRPr="00BE33F0">
        <w:rPr>
          <w:color w:val="31849B" w:themeColor="accent5" w:themeShade="BF"/>
        </w:rPr>
        <w:fldChar w:fldCharType="end"/>
      </w:r>
      <w:r w:rsidRPr="00BE33F0">
        <w:rPr>
          <w:color w:val="31849B" w:themeColor="accent5" w:themeShade="BF"/>
        </w:rPr>
        <w:t>]</w:t>
      </w:r>
    </w:p>
    <w:p w14:paraId="1B349B4F" w14:textId="77777777" w:rsidR="00480142" w:rsidRPr="003C19E7" w:rsidRDefault="00480142" w:rsidP="00480142">
      <w:pPr>
        <w:pStyle w:val="PargrafodaLista"/>
        <w:spacing w:before="60" w:after="60"/>
        <w:ind w:left="993"/>
        <w:jc w:val="both"/>
      </w:pPr>
      <w:proofErr w:type="spellStart"/>
      <w:r>
        <w:t>Ex</w:t>
      </w:r>
      <w:proofErr w:type="spellEnd"/>
      <w:r>
        <w:t>: (Fig1)</w:t>
      </w:r>
    </w:p>
    <w:p w14:paraId="4C36E89C" w14:textId="1CA36260" w:rsidR="00480142" w:rsidRDefault="003B18D4" w:rsidP="00480142">
      <w:pPr>
        <w:pStyle w:val="PargrafodaLista"/>
      </w:pPr>
      <w:r>
        <w:rPr>
          <w:noProof/>
        </w:rPr>
        <w:drawing>
          <wp:inline distT="0" distB="0" distL="0" distR="0" wp14:anchorId="597FF96D" wp14:editId="5EBD3B93">
            <wp:extent cx="4974590" cy="21215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8A60" w14:textId="77777777" w:rsidR="00480142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BE33F0">
        <w:rPr>
          <w:color w:val="auto"/>
        </w:rPr>
        <w:t>Para os campos de seleção, deve exibir a opção “Selecione” como padrão</w:t>
      </w:r>
      <w:r>
        <w:rPr>
          <w:color w:val="auto"/>
        </w:rPr>
        <w:t>;</w:t>
      </w:r>
    </w:p>
    <w:p w14:paraId="51777FAF" w14:textId="77777777" w:rsidR="00480142" w:rsidRPr="003C19E7" w:rsidRDefault="00480142" w:rsidP="00480142">
      <w:pPr>
        <w:pStyle w:val="PargrafodaLista"/>
        <w:rPr>
          <w:color w:val="auto"/>
        </w:rPr>
      </w:pPr>
    </w:p>
    <w:p w14:paraId="706A2B52" w14:textId="77777777" w:rsidR="00480142" w:rsidRPr="00886C90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BE33F0">
        <w:rPr>
          <w:color w:val="auto"/>
        </w:rPr>
        <w:t xml:space="preserve">Os </w:t>
      </w:r>
      <w:r w:rsidRPr="00886C90">
        <w:rPr>
          <w:color w:val="auto"/>
        </w:rPr>
        <w:t>campos de seleção não são de preenchimento obrigatórios;</w:t>
      </w:r>
    </w:p>
    <w:p w14:paraId="340CE552" w14:textId="77777777" w:rsidR="00480142" w:rsidRPr="00886C90" w:rsidRDefault="00480142" w:rsidP="00480142">
      <w:pPr>
        <w:pStyle w:val="PargrafodaLista"/>
        <w:rPr>
          <w:color w:val="auto"/>
        </w:rPr>
      </w:pPr>
    </w:p>
    <w:p w14:paraId="6DC6506E" w14:textId="77777777" w:rsidR="00480142" w:rsidRPr="00886C90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886C90">
        <w:rPr>
          <w:color w:val="auto"/>
        </w:rPr>
        <w:t xml:space="preserve">Caso o sistema não encontre nenhum resultado da pesquisa, com os filtros informados pelo ator, o sistema deve exibir a mensagem; </w:t>
      </w:r>
      <w:r w:rsidRPr="00886C90">
        <w:rPr>
          <w:color w:val="31849B" w:themeColor="accent5" w:themeShade="BF"/>
        </w:rPr>
        <w:t>[</w:t>
      </w:r>
      <w:r w:rsidRPr="00886C90">
        <w:rPr>
          <w:color w:val="31849B" w:themeColor="accent5" w:themeShade="BF"/>
        </w:rPr>
        <w:fldChar w:fldCharType="begin"/>
      </w:r>
      <w:r w:rsidRPr="00886C90">
        <w:rPr>
          <w:color w:val="31849B" w:themeColor="accent5" w:themeShade="BF"/>
        </w:rPr>
        <w:instrText xml:space="preserve"> REF _Ref13647479 \r \h </w:instrText>
      </w:r>
      <w:r>
        <w:rPr>
          <w:color w:val="31849B" w:themeColor="accent5" w:themeShade="BF"/>
        </w:rPr>
        <w:instrText xml:space="preserve"> \* MERGEFORMAT </w:instrText>
      </w:r>
      <w:r w:rsidRPr="00886C90">
        <w:rPr>
          <w:color w:val="31849B" w:themeColor="accent5" w:themeShade="BF"/>
        </w:rPr>
      </w:r>
      <w:r w:rsidRPr="00886C90">
        <w:rPr>
          <w:color w:val="31849B" w:themeColor="accent5" w:themeShade="BF"/>
        </w:rPr>
        <w:fldChar w:fldCharType="separate"/>
      </w:r>
      <w:r w:rsidRPr="00886C90">
        <w:rPr>
          <w:color w:val="31849B" w:themeColor="accent5" w:themeShade="BF"/>
        </w:rPr>
        <w:t>ME02</w:t>
      </w:r>
      <w:r w:rsidRPr="00886C90">
        <w:rPr>
          <w:color w:val="31849B" w:themeColor="accent5" w:themeShade="BF"/>
        </w:rPr>
        <w:fldChar w:fldCharType="end"/>
      </w:r>
      <w:r w:rsidRPr="00886C90">
        <w:rPr>
          <w:color w:val="31849B" w:themeColor="accent5" w:themeShade="BF"/>
        </w:rPr>
        <w:t xml:space="preserve">], </w:t>
      </w:r>
      <w:r w:rsidRPr="00886C90">
        <w:rPr>
          <w:color w:val="000000" w:themeColor="text1"/>
        </w:rPr>
        <w:t>abaixo da grid do resultado da pesquisa. Exemplo (Fig1)</w:t>
      </w:r>
    </w:p>
    <w:p w14:paraId="6C087D66" w14:textId="77777777" w:rsidR="00480142" w:rsidRPr="003C19E7" w:rsidRDefault="00480142" w:rsidP="00480142">
      <w:pPr>
        <w:pStyle w:val="PargrafodaLista"/>
        <w:rPr>
          <w:color w:val="auto"/>
        </w:rPr>
      </w:pPr>
    </w:p>
    <w:p w14:paraId="1CBFB28F" w14:textId="77777777" w:rsidR="00480142" w:rsidRPr="00AA7177" w:rsidRDefault="00480142" w:rsidP="00480142">
      <w:pPr>
        <w:pStyle w:val="PargrafodaLista"/>
        <w:numPr>
          <w:ilvl w:val="0"/>
          <w:numId w:val="10"/>
        </w:numPr>
        <w:spacing w:before="60" w:after="60"/>
        <w:ind w:left="993"/>
        <w:jc w:val="both"/>
        <w:rPr>
          <w:color w:val="auto"/>
        </w:rPr>
      </w:pPr>
      <w:r w:rsidRPr="00AA7177">
        <w:rPr>
          <w:color w:val="auto"/>
        </w:rPr>
        <w:t>Ao acionar o link da resolução, o sistema deve abaixar o arquivo anexado pelo ator na HST02</w:t>
      </w:r>
      <w:r>
        <w:rPr>
          <w:color w:val="auto"/>
        </w:rPr>
        <w:t xml:space="preserve">; </w:t>
      </w:r>
      <w:r w:rsidRPr="00B33A03">
        <w:rPr>
          <w:color w:val="31849B" w:themeColor="accent5" w:themeShade="BF"/>
        </w:rPr>
        <w:t>[</w:t>
      </w:r>
      <w:r w:rsidRPr="00B33A03">
        <w:rPr>
          <w:color w:val="31849B" w:themeColor="accent5" w:themeShade="BF"/>
        </w:rPr>
        <w:fldChar w:fldCharType="begin"/>
      </w:r>
      <w:r w:rsidRPr="00B33A03">
        <w:rPr>
          <w:color w:val="31849B" w:themeColor="accent5" w:themeShade="BF"/>
        </w:rPr>
        <w:instrText xml:space="preserve"> REF _Ref13750038 \r \h </w:instrText>
      </w:r>
      <w:r w:rsidRPr="00B33A03">
        <w:rPr>
          <w:color w:val="31849B" w:themeColor="accent5" w:themeShade="BF"/>
        </w:rPr>
      </w:r>
      <w:r w:rsidRPr="00B33A03">
        <w:rPr>
          <w:color w:val="31849B" w:themeColor="accent5" w:themeShade="BF"/>
        </w:rPr>
        <w:fldChar w:fldCharType="separate"/>
      </w:r>
      <w:r w:rsidRPr="00B33A03">
        <w:rPr>
          <w:color w:val="31849B" w:themeColor="accent5" w:themeShade="BF"/>
        </w:rPr>
        <w:t>1.1</w:t>
      </w:r>
      <w:r w:rsidRPr="00B33A03">
        <w:rPr>
          <w:color w:val="31849B" w:themeColor="accent5" w:themeShade="BF"/>
        </w:rPr>
        <w:fldChar w:fldCharType="end"/>
      </w:r>
      <w:r w:rsidRPr="00B33A03">
        <w:rPr>
          <w:color w:val="31849B" w:themeColor="accent5" w:themeShade="BF"/>
        </w:rPr>
        <w:t>]</w:t>
      </w:r>
    </w:p>
    <w:p w14:paraId="469233DF" w14:textId="77777777" w:rsidR="009A7ECB" w:rsidRPr="00EC175D" w:rsidRDefault="009A7ECB" w:rsidP="00484037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51008055" w14:textId="77777777" w:rsidR="00E04ABF" w:rsidRDefault="00E04ABF" w:rsidP="00E04ABF">
      <w:pPr>
        <w:pStyle w:val="PargrafodaLista"/>
      </w:pPr>
    </w:p>
    <w:p w14:paraId="2BA0C05D" w14:textId="77777777" w:rsidR="00E04ABF" w:rsidRDefault="00E04ABF" w:rsidP="00E04ABF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DDC1511" w14:textId="77777777" w:rsidR="00E04ABF" w:rsidRPr="00EC175D" w:rsidRDefault="00E04ABF" w:rsidP="00E04AB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574" w:hanging="432"/>
        <w:contextualSpacing/>
        <w:rPr>
          <w:b/>
          <w:u w:val="single"/>
        </w:rPr>
      </w:pPr>
      <w:bookmarkStart w:id="27" w:name="_Ref17792658"/>
      <w:r>
        <w:rPr>
          <w:b/>
          <w:u w:val="single"/>
        </w:rPr>
        <w:t>Opção VOLTAR</w:t>
      </w:r>
      <w:r w:rsidRPr="00EC175D">
        <w:rPr>
          <w:b/>
        </w:rPr>
        <w:t>:</w:t>
      </w:r>
      <w:bookmarkEnd w:id="27"/>
      <w:r w:rsidRPr="00EC175D">
        <w:rPr>
          <w:b/>
        </w:rPr>
        <w:t xml:space="preserve"> </w:t>
      </w:r>
    </w:p>
    <w:p w14:paraId="6F54B64C" w14:textId="310AEEFA" w:rsidR="00C72430" w:rsidRDefault="00053778" w:rsidP="00AF01D7">
      <w:pPr>
        <w:pStyle w:val="PargrafodaLista"/>
        <w:widowControl/>
        <w:numPr>
          <w:ilvl w:val="0"/>
          <w:numId w:val="34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Ao</w:t>
      </w:r>
      <w:r w:rsidR="00C72430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acion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ar</w:t>
      </w:r>
      <w:r w:rsidR="00C72430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a opção </w:t>
      </w:r>
      <w:r w:rsidR="00C72430" w:rsidRPr="003719D1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="00C72430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4D84325D" w14:textId="77777777" w:rsidR="00C72430" w:rsidRPr="00C72430" w:rsidRDefault="00C72430" w:rsidP="00C724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F21031E" w14:textId="7E7CBE93" w:rsidR="00E04ABF" w:rsidRPr="009A028B" w:rsidRDefault="003719D1" w:rsidP="00AF01D7">
      <w:pPr>
        <w:pStyle w:val="PargrafodaLista"/>
        <w:widowControl/>
        <w:numPr>
          <w:ilvl w:val="0"/>
          <w:numId w:val="34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color w:val="auto"/>
        </w:rPr>
        <w:t xml:space="preserve">Ao </w:t>
      </w:r>
      <w:r w:rsidR="00E04ABF" w:rsidRPr="000F3059">
        <w:rPr>
          <w:color w:val="auto"/>
        </w:rPr>
        <w:t>acion</w:t>
      </w:r>
      <w:r>
        <w:rPr>
          <w:color w:val="auto"/>
        </w:rPr>
        <w:t>ar</w:t>
      </w:r>
      <w:r w:rsidR="00E04ABF" w:rsidRPr="000F3059">
        <w:rPr>
          <w:color w:val="auto"/>
        </w:rPr>
        <w:t xml:space="preserve"> a opção “</w:t>
      </w:r>
      <w:r w:rsidR="00E04ABF" w:rsidRPr="00D10D5D">
        <w:rPr>
          <w:b/>
          <w:color w:val="auto"/>
        </w:rPr>
        <w:t>Voltar</w:t>
      </w:r>
      <w:r w:rsidR="00E04ABF" w:rsidRPr="000F3059">
        <w:rPr>
          <w:color w:val="auto"/>
        </w:rPr>
        <w:t>”, o sistema deve validar se existe campos preenchidos</w:t>
      </w:r>
      <w:r w:rsidR="00EF5351">
        <w:rPr>
          <w:color w:val="auto"/>
        </w:rPr>
        <w:t xml:space="preserve"> no campo Upload</w:t>
      </w:r>
      <w:r w:rsidR="00E04ABF" w:rsidRPr="000F3059">
        <w:rPr>
          <w:color w:val="auto"/>
        </w:rPr>
        <w:t xml:space="preserve">, sem ter sido </w:t>
      </w:r>
      <w:r w:rsidR="00C908A3">
        <w:rPr>
          <w:color w:val="auto"/>
        </w:rPr>
        <w:t>publicado</w:t>
      </w:r>
      <w:r w:rsidR="00E04ABF" w:rsidRPr="000F3059">
        <w:rPr>
          <w:color w:val="auto"/>
        </w:rPr>
        <w:t>, caso exista o sistema deve exibir mensagem</w:t>
      </w:r>
      <w:r w:rsidR="00E04ABF">
        <w:rPr>
          <w:color w:val="auto"/>
        </w:rPr>
        <w:t>;</w:t>
      </w:r>
      <w:r w:rsidR="00E04ABF" w:rsidRPr="000F3059">
        <w:rPr>
          <w:color w:val="auto"/>
        </w:rPr>
        <w:t xml:space="preserve"> </w:t>
      </w:r>
      <w:r w:rsidR="00E04ABF" w:rsidRPr="000F3059">
        <w:rPr>
          <w:color w:val="31849B" w:themeColor="accent5" w:themeShade="BF"/>
        </w:rPr>
        <w:t>[</w:t>
      </w:r>
      <w:r w:rsidR="00C908A3">
        <w:rPr>
          <w:color w:val="31849B" w:themeColor="accent5" w:themeShade="BF"/>
        </w:rPr>
        <w:fldChar w:fldCharType="begin"/>
      </w:r>
      <w:r w:rsidR="00C908A3">
        <w:rPr>
          <w:color w:val="31849B" w:themeColor="accent5" w:themeShade="BF"/>
        </w:rPr>
        <w:instrText xml:space="preserve"> REF _Ref18329824 \r \h </w:instrText>
      </w:r>
      <w:r w:rsidR="00C908A3">
        <w:rPr>
          <w:color w:val="31849B" w:themeColor="accent5" w:themeShade="BF"/>
        </w:rPr>
      </w:r>
      <w:r w:rsidR="00C908A3">
        <w:rPr>
          <w:color w:val="31849B" w:themeColor="accent5" w:themeShade="BF"/>
        </w:rPr>
        <w:fldChar w:fldCharType="separate"/>
      </w:r>
      <w:r w:rsidR="00C908A3">
        <w:rPr>
          <w:color w:val="31849B" w:themeColor="accent5" w:themeShade="BF"/>
        </w:rPr>
        <w:t>ME0</w:t>
      </w:r>
      <w:r w:rsidR="00A8475C">
        <w:rPr>
          <w:color w:val="31849B" w:themeColor="accent5" w:themeShade="BF"/>
        </w:rPr>
        <w:t>8</w:t>
      </w:r>
      <w:r w:rsidR="00C908A3">
        <w:rPr>
          <w:color w:val="31849B" w:themeColor="accent5" w:themeShade="BF"/>
        </w:rPr>
        <w:fldChar w:fldCharType="end"/>
      </w:r>
      <w:r w:rsidR="00E04ABF">
        <w:rPr>
          <w:color w:val="31849B" w:themeColor="accent5" w:themeShade="BF"/>
        </w:rPr>
        <w:t>]</w:t>
      </w:r>
    </w:p>
    <w:p w14:paraId="70817CD9" w14:textId="77777777" w:rsidR="00E04ABF" w:rsidRPr="000F3059" w:rsidRDefault="00E04ABF" w:rsidP="00E04ABF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29F80B3" w14:textId="2B030461" w:rsidR="00E04ABF" w:rsidRPr="009A028B" w:rsidRDefault="00E04ABF" w:rsidP="00053778">
      <w:pPr>
        <w:pStyle w:val="PargrafodaLista"/>
        <w:widowControl/>
        <w:numPr>
          <w:ilvl w:val="0"/>
          <w:numId w:val="34"/>
        </w:numPr>
        <w:autoSpaceDE/>
        <w:adjustRightInd/>
        <w:spacing w:after="200" w:line="276" w:lineRule="auto"/>
        <w:ind w:left="1418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“</w:t>
      </w:r>
      <w:r w:rsidRPr="000F3059">
        <w:rPr>
          <w:u w:val="single"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>
        <w:rPr>
          <w:u w:val="single"/>
          <w14:textFill>
            <w14:solidFill>
              <w14:srgbClr w14:val="000000">
                <w14:lumMod w14:val="75000"/>
              </w14:srgbClr>
            </w14:solidFill>
          </w14:textFill>
        </w:rPr>
        <w:t>”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da mensagem</w:t>
      </w: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0F3059">
        <w:rPr>
          <w:color w:val="auto"/>
          <w:u w:val="single"/>
        </w:rPr>
        <w:t>NÃO</w:t>
      </w: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</w:t>
      </w:r>
      <w:r w:rsidR="00C908A3">
        <w:rPr>
          <w14:textFill>
            <w14:solidFill>
              <w14:srgbClr w14:val="000000">
                <w14:lumMod w14:val="75000"/>
              </w14:srgbClr>
            </w14:solidFill>
          </w14:textFill>
        </w:rPr>
        <w:t>publicar</w:t>
      </w:r>
      <w:r w:rsidRPr="000F3059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0F3059">
        <w:rPr>
          <w:color w:val="auto"/>
        </w:rPr>
        <w:t>o</w:t>
      </w:r>
      <w:r w:rsidR="00C908A3">
        <w:rPr>
          <w:color w:val="auto"/>
        </w:rPr>
        <w:t xml:space="preserve"> arquivo</w:t>
      </w:r>
      <w:r>
        <w:rPr>
          <w:color w:val="auto"/>
        </w:rPr>
        <w:t>;</w:t>
      </w:r>
    </w:p>
    <w:p w14:paraId="2C193436" w14:textId="77777777" w:rsidR="00E04ABF" w:rsidRPr="009A028B" w:rsidRDefault="00E04ABF" w:rsidP="00053778">
      <w:pPr>
        <w:pStyle w:val="PargrafodaLista"/>
        <w:ind w:left="1418"/>
        <w:rPr>
          <w:color w:val="auto"/>
        </w:rPr>
      </w:pPr>
    </w:p>
    <w:p w14:paraId="5DF4C5A5" w14:textId="77777777" w:rsidR="00E04ABF" w:rsidRDefault="00E04ABF" w:rsidP="00053778">
      <w:pPr>
        <w:pStyle w:val="PargrafodaLista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ind w:left="1418"/>
        <w:contextualSpacing/>
        <w:jc w:val="both"/>
      </w:pPr>
      <w:r w:rsidRPr="000F3059">
        <w:lastRenderedPageBreak/>
        <w:t>Caso o ator seleciona a opção de “NÃO” da mensagem, o sistema cancela a solicitação e permanece na mesma tela.</w:t>
      </w:r>
    </w:p>
    <w:p w14:paraId="171F107C" w14:textId="77777777" w:rsidR="000320C8" w:rsidRDefault="000320C8" w:rsidP="000320C8">
      <w:pPr>
        <w:pStyle w:val="PargrafodaLista"/>
      </w:pPr>
    </w:p>
    <w:p w14:paraId="3DC7B264" w14:textId="77777777" w:rsidR="00814126" w:rsidRDefault="00814126" w:rsidP="00814126">
      <w:pPr>
        <w:pStyle w:val="PargrafodaLista"/>
      </w:pPr>
    </w:p>
    <w:p w14:paraId="32DC7B6A" w14:textId="77777777" w:rsidR="00814126" w:rsidRDefault="00814126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B47B2F2" w14:textId="77777777" w:rsidR="00DB4711" w:rsidRPr="00EC175D" w:rsidRDefault="00DB4711" w:rsidP="00DB4711">
      <w:pPr>
        <w:pStyle w:val="Ttulo2"/>
        <w:numPr>
          <w:ilvl w:val="0"/>
          <w:numId w:val="0"/>
        </w:numPr>
        <w:spacing w:before="240"/>
      </w:pPr>
      <w:bookmarkStart w:id="28" w:name="_Toc23343772"/>
      <w:r w:rsidRPr="00EC175D">
        <w:t>MENSAGENS</w:t>
      </w:r>
      <w:bookmarkEnd w:id="28"/>
    </w:p>
    <w:p w14:paraId="77D17B16" w14:textId="4B529C11" w:rsidR="00EE30B5" w:rsidRPr="00EC175D" w:rsidRDefault="00EE30B5" w:rsidP="00AF01D7">
      <w:pPr>
        <w:pStyle w:val="PargrafodaLista"/>
        <w:numPr>
          <w:ilvl w:val="0"/>
          <w:numId w:val="15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EC175D">
        <w:t>devem ser exibidas</w:t>
      </w:r>
      <w:r w:rsidR="006E5559" w:rsidRPr="00EC175D">
        <w:t xml:space="preserve"> no canto superior da tela, logo abaixo da logo CAU/BR, </w:t>
      </w:r>
      <w:r w:rsidRPr="00EC175D">
        <w:t>com o seguinte padrão:</w:t>
      </w:r>
    </w:p>
    <w:p w14:paraId="3A6C02EA" w14:textId="77777777" w:rsidR="00EE30B5" w:rsidRPr="00EC175D" w:rsidRDefault="00EE30B5" w:rsidP="00EE30B5">
      <w:pPr>
        <w:rPr>
          <w:u w:val="single"/>
        </w:rPr>
      </w:pPr>
      <w:r w:rsidRPr="00EC175D">
        <w:rPr>
          <w:sz w:val="20"/>
          <w:u w:val="single"/>
        </w:rPr>
        <w:t>Mensagem de Sucesso:</w:t>
      </w:r>
      <w:r w:rsidRPr="00EC175D">
        <w:rPr>
          <w:u w:val="single"/>
        </w:rPr>
        <w:t xml:space="preserve"> </w:t>
      </w:r>
    </w:p>
    <w:p w14:paraId="5CB891AA" w14:textId="6215FACA" w:rsidR="00EE30B5" w:rsidRPr="00EC175D" w:rsidRDefault="00EE30B5" w:rsidP="00EE30B5">
      <w:r w:rsidRPr="00EC175D">
        <w:t xml:space="preserve">  </w:t>
      </w:r>
      <w:r w:rsidR="00A8475C">
        <w:rPr>
          <w:noProof/>
        </w:rPr>
        <w:drawing>
          <wp:inline distT="0" distB="0" distL="0" distR="0" wp14:anchorId="0042FD37" wp14:editId="24F8D4B0">
            <wp:extent cx="2704762" cy="457143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ED94" w14:textId="77777777" w:rsidR="006E5559" w:rsidRPr="00EC175D" w:rsidRDefault="006E5559" w:rsidP="00EE30B5">
      <w:pPr>
        <w:rPr>
          <w:sz w:val="20"/>
        </w:rPr>
      </w:pPr>
    </w:p>
    <w:p w14:paraId="68FF4C3E" w14:textId="77777777" w:rsidR="00EE30B5" w:rsidRPr="00EC175D" w:rsidRDefault="00EE30B5" w:rsidP="00EE30B5">
      <w:pPr>
        <w:rPr>
          <w:sz w:val="20"/>
          <w:u w:val="single"/>
        </w:rPr>
      </w:pPr>
      <w:r w:rsidRPr="00EC175D">
        <w:rPr>
          <w:sz w:val="20"/>
          <w:u w:val="single"/>
        </w:rPr>
        <w:t xml:space="preserve">Mensagem de Alerta:    </w:t>
      </w:r>
    </w:p>
    <w:p w14:paraId="251CC7EF" w14:textId="64C43C35" w:rsidR="00EE30B5" w:rsidRPr="00EC175D" w:rsidRDefault="00EE30B5" w:rsidP="00EE30B5">
      <w:pPr>
        <w:rPr>
          <w:sz w:val="20"/>
        </w:rPr>
      </w:pPr>
      <w:r w:rsidRPr="00EC175D">
        <w:rPr>
          <w:sz w:val="20"/>
        </w:rPr>
        <w:t xml:space="preserve">  </w:t>
      </w:r>
      <w:r w:rsidR="001F6169" w:rsidRPr="00EC175D">
        <w:rPr>
          <w:noProof/>
        </w:rPr>
        <w:drawing>
          <wp:inline distT="0" distB="0" distL="0" distR="0" wp14:anchorId="5746B776" wp14:editId="4EF90D85">
            <wp:extent cx="2704762" cy="40000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977C" w14:textId="77777777" w:rsidR="001F6169" w:rsidRPr="00EC175D" w:rsidRDefault="001F6169" w:rsidP="00EE30B5">
      <w:pPr>
        <w:rPr>
          <w:sz w:val="20"/>
        </w:rPr>
      </w:pPr>
    </w:p>
    <w:p w14:paraId="5C2ED465" w14:textId="6A9C1217" w:rsidR="00EE30B5" w:rsidRPr="00EC175D" w:rsidRDefault="001F6169" w:rsidP="00EE30B5">
      <w:pPr>
        <w:rPr>
          <w:sz w:val="20"/>
          <w:u w:val="single"/>
        </w:rPr>
      </w:pPr>
      <w:r w:rsidRPr="00EC175D">
        <w:rPr>
          <w:sz w:val="20"/>
        </w:rPr>
        <w:t xml:space="preserve">  </w:t>
      </w:r>
      <w:r w:rsidR="00EE30B5" w:rsidRPr="00EC175D">
        <w:rPr>
          <w:sz w:val="20"/>
          <w:u w:val="single"/>
        </w:rPr>
        <w:t xml:space="preserve">Mensagem de Erro: </w:t>
      </w:r>
    </w:p>
    <w:p w14:paraId="0B9705DB" w14:textId="77777777" w:rsidR="00EE30B5" w:rsidRDefault="00EE30B5" w:rsidP="00EE30B5">
      <w:pPr>
        <w:rPr>
          <w:sz w:val="20"/>
        </w:rPr>
      </w:pPr>
      <w:r w:rsidRPr="00EC175D">
        <w:rPr>
          <w:sz w:val="20"/>
        </w:rPr>
        <w:t xml:space="preserve">  </w:t>
      </w:r>
      <w:r w:rsidRPr="00EC175D">
        <w:rPr>
          <w:noProof/>
        </w:rPr>
        <w:drawing>
          <wp:inline distT="0" distB="0" distL="0" distR="0" wp14:anchorId="207D6842" wp14:editId="06156035">
            <wp:extent cx="2704762" cy="400000"/>
            <wp:effectExtent l="0" t="0" r="635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B98" w14:textId="77777777" w:rsidR="00276BC9" w:rsidRPr="00AC4C3E" w:rsidRDefault="00276BC9" w:rsidP="00276BC9">
      <w:pPr>
        <w:rPr>
          <w:sz w:val="20"/>
        </w:rPr>
      </w:pPr>
    </w:p>
    <w:p w14:paraId="3E22921F" w14:textId="77777777" w:rsidR="00276BC9" w:rsidRPr="00AC4C3E" w:rsidRDefault="00276BC9" w:rsidP="00AF01D7">
      <w:pPr>
        <w:pStyle w:val="PargrafodaLista"/>
        <w:numPr>
          <w:ilvl w:val="0"/>
          <w:numId w:val="15"/>
        </w:numPr>
        <w:ind w:left="426"/>
      </w:pPr>
      <w:r w:rsidRPr="00AC4C3E">
        <w:t xml:space="preserve">As mensagens de </w:t>
      </w:r>
      <w:r w:rsidRPr="00AC4C3E">
        <w:rPr>
          <w:u w:val="single"/>
        </w:rPr>
        <w:t>Confirmação</w:t>
      </w:r>
      <w:r w:rsidRPr="00AC4C3E">
        <w:t>, devem ser exibidas acima do registro em questão, com o seguinte padrão:</w:t>
      </w:r>
    </w:p>
    <w:p w14:paraId="4F4C892D" w14:textId="77777777" w:rsidR="00276BC9" w:rsidRPr="00AC4C3E" w:rsidRDefault="00276BC9" w:rsidP="00276BC9">
      <w:pPr>
        <w:pStyle w:val="PargrafodaLista"/>
        <w:ind w:left="426"/>
      </w:pPr>
    </w:p>
    <w:p w14:paraId="46375BFD" w14:textId="77777777" w:rsidR="00276BC9" w:rsidRPr="00AC4C3E" w:rsidRDefault="00276BC9" w:rsidP="00276BC9">
      <w:pPr>
        <w:pStyle w:val="PargrafodaLista"/>
        <w:ind w:left="142"/>
        <w:rPr>
          <w:u w:val="single"/>
        </w:rPr>
      </w:pPr>
      <w:r w:rsidRPr="00AC4C3E">
        <w:rPr>
          <w:u w:val="single"/>
        </w:rPr>
        <w:t>Mensagem de confirmação:</w:t>
      </w:r>
    </w:p>
    <w:p w14:paraId="54D0CE2D" w14:textId="314CB98C" w:rsidR="00276BC9" w:rsidRDefault="00A8475C" w:rsidP="00276BC9">
      <w:pPr>
        <w:rPr>
          <w:sz w:val="20"/>
        </w:rPr>
      </w:pPr>
      <w:r>
        <w:rPr>
          <w:noProof/>
        </w:rPr>
        <w:drawing>
          <wp:inline distT="0" distB="0" distL="0" distR="0" wp14:anchorId="6776F697" wp14:editId="59DEEAAD">
            <wp:extent cx="2704762" cy="914286"/>
            <wp:effectExtent l="0" t="0" r="635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07E" w14:textId="77777777" w:rsidR="00EE30B5" w:rsidRPr="00EC175D" w:rsidRDefault="00EE30B5" w:rsidP="00AF01D7">
      <w:pPr>
        <w:pStyle w:val="PargrafodaLista"/>
        <w:numPr>
          <w:ilvl w:val="0"/>
          <w:numId w:val="15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AF01D7">
      <w:pPr>
        <w:pStyle w:val="PargrafodaLista"/>
        <w:numPr>
          <w:ilvl w:val="0"/>
          <w:numId w:val="15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AF01D7">
      <w:pPr>
        <w:pStyle w:val="PargrafodaLista"/>
        <w:numPr>
          <w:ilvl w:val="0"/>
          <w:numId w:val="15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48AFA68F" w14:textId="77777777" w:rsidR="007640F5" w:rsidRDefault="007640F5" w:rsidP="00AF01D7">
      <w:pPr>
        <w:pStyle w:val="PargrafodaLista"/>
        <w:numPr>
          <w:ilvl w:val="0"/>
          <w:numId w:val="15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64EF3ACD" w14:textId="77777777" w:rsidR="007640F5" w:rsidRPr="00EC175D" w:rsidRDefault="007640F5" w:rsidP="007640F5">
      <w:pPr>
        <w:pStyle w:val="PargrafodaLista"/>
        <w:ind w:left="426"/>
      </w:pP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2023348"/>
          </w:p>
        </w:tc>
        <w:bookmarkEnd w:id="29"/>
        <w:tc>
          <w:tcPr>
            <w:tcW w:w="6276" w:type="dxa"/>
          </w:tcPr>
          <w:p w14:paraId="19465BB6" w14:textId="7B788B2C" w:rsidR="00596253" w:rsidRPr="00A8475C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475C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A8475C">
              <w:rPr>
                <w:rFonts w:cs="Arial"/>
                <w:sz w:val="18"/>
                <w:szCs w:val="18"/>
              </w:rPr>
              <w:t>c</w:t>
            </w:r>
            <w:r w:rsidRPr="00A8475C">
              <w:rPr>
                <w:rFonts w:cs="Arial"/>
                <w:sz w:val="18"/>
                <w:szCs w:val="18"/>
              </w:rPr>
              <w:t>omunicação</w:t>
            </w:r>
            <w:r w:rsidR="007303C6" w:rsidRPr="00A8475C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A8475C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B219F6" w:rsidRPr="00EC175D" w14:paraId="21C1062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93FC529" w14:textId="77777777" w:rsidR="00B219F6" w:rsidRPr="00EC175D" w:rsidRDefault="00B219F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3647479"/>
          </w:p>
        </w:tc>
        <w:bookmarkEnd w:id="30"/>
        <w:tc>
          <w:tcPr>
            <w:tcW w:w="6276" w:type="dxa"/>
          </w:tcPr>
          <w:p w14:paraId="7E7B920E" w14:textId="35664665" w:rsidR="00B219F6" w:rsidRPr="00A8475C" w:rsidRDefault="00B219F6" w:rsidP="0001114E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475C">
              <w:rPr>
                <w:rFonts w:cs="Arial"/>
                <w:sz w:val="18"/>
                <w:szCs w:val="18"/>
              </w:rPr>
              <w:t>Nenhum registro encontrado</w:t>
            </w:r>
            <w:r w:rsidR="00EE30B5" w:rsidRPr="00A8475C">
              <w:rPr>
                <w:rFonts w:cs="Arial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659F0CF5" w14:textId="485B8A5A" w:rsidR="00B219F6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Alerta</w:t>
            </w:r>
          </w:p>
        </w:tc>
      </w:tr>
      <w:tr w:rsidR="00474268" w:rsidRPr="00EC175D" w14:paraId="21E2C00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17462071"/>
          </w:p>
        </w:tc>
        <w:bookmarkEnd w:id="31"/>
        <w:tc>
          <w:tcPr>
            <w:tcW w:w="6276" w:type="dxa"/>
          </w:tcPr>
          <w:p w14:paraId="3FEFB225" w14:textId="4F66599D" w:rsidR="00474268" w:rsidRPr="00A8475C" w:rsidRDefault="00987EC1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475C">
              <w:rPr>
                <w:rFonts w:cs="Arial"/>
                <w:sz w:val="18"/>
                <w:szCs w:val="18"/>
              </w:rPr>
              <w:t>O(s) campo(s) destacado(s) é (são) de preenchimento obrigatório!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2D21B7" w:rsidRPr="00EC175D" w14:paraId="4AF7933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AFE5FF" w14:textId="77777777" w:rsidR="002D21B7" w:rsidRPr="00EC175D" w:rsidRDefault="002D21B7" w:rsidP="006E2521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17467703"/>
          </w:p>
        </w:tc>
        <w:bookmarkEnd w:id="32"/>
        <w:tc>
          <w:tcPr>
            <w:tcW w:w="6276" w:type="dxa"/>
          </w:tcPr>
          <w:p w14:paraId="1C1754F6" w14:textId="05E69C79" w:rsidR="002D21B7" w:rsidRPr="00A8475C" w:rsidRDefault="00C15CC6" w:rsidP="00C15CC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475C">
              <w:rPr>
                <w:rFonts w:cs="Arial"/>
                <w:sz w:val="18"/>
                <w:szCs w:val="18"/>
              </w:rPr>
              <w:t>Arquivo publicado com</w:t>
            </w:r>
            <w:r w:rsidR="002D21B7" w:rsidRPr="00A8475C">
              <w:rPr>
                <w:rFonts w:cs="Arial"/>
                <w:sz w:val="18"/>
                <w:szCs w:val="18"/>
              </w:rPr>
              <w:t xml:space="preserve"> sucesso!</w:t>
            </w:r>
          </w:p>
        </w:tc>
        <w:tc>
          <w:tcPr>
            <w:tcW w:w="1555" w:type="dxa"/>
          </w:tcPr>
          <w:p w14:paraId="4623155E" w14:textId="75C11E9F" w:rsidR="002D21B7" w:rsidRDefault="002D21B7" w:rsidP="006E252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8F0028" w:rsidRPr="00EC175D" w14:paraId="7A8E6876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879E27D" w14:textId="77777777" w:rsidR="008F0028" w:rsidRPr="00EC175D" w:rsidRDefault="008F0028" w:rsidP="006E2521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17473269"/>
          </w:p>
        </w:tc>
        <w:bookmarkEnd w:id="33"/>
        <w:tc>
          <w:tcPr>
            <w:tcW w:w="6276" w:type="dxa"/>
          </w:tcPr>
          <w:p w14:paraId="06F2AAE8" w14:textId="1D9DE91C" w:rsidR="0035731D" w:rsidRPr="00A8475C" w:rsidRDefault="005150CB" w:rsidP="0035731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475C">
              <w:rPr>
                <w:rFonts w:cs="Arial"/>
                <w:sz w:val="18"/>
                <w:szCs w:val="18"/>
              </w:rPr>
              <w:t>Formato do arquivo inválido. Somente serão aceitos arquivos no formato de .PDF, .DOC e .DOCX!</w:t>
            </w:r>
          </w:p>
        </w:tc>
        <w:tc>
          <w:tcPr>
            <w:tcW w:w="1555" w:type="dxa"/>
          </w:tcPr>
          <w:p w14:paraId="2693436D" w14:textId="5668C887" w:rsidR="008F0028" w:rsidRDefault="00D536F4" w:rsidP="006E252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D5B95" w:rsidRPr="00EC175D" w14:paraId="50A6786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E08D64D" w14:textId="77777777" w:rsidR="008D5B95" w:rsidRPr="00EC175D" w:rsidRDefault="008D5B95" w:rsidP="006E2521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17814774"/>
          </w:p>
        </w:tc>
        <w:bookmarkEnd w:id="34"/>
        <w:tc>
          <w:tcPr>
            <w:tcW w:w="6276" w:type="dxa"/>
          </w:tcPr>
          <w:p w14:paraId="541209AF" w14:textId="56DAB27A" w:rsidR="008D5B95" w:rsidRPr="00A8475C" w:rsidRDefault="00CB2C1D" w:rsidP="00CB2C1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475C">
              <w:rPr>
                <w:rFonts w:cs="Arial"/>
                <w:sz w:val="18"/>
                <w:szCs w:val="18"/>
              </w:rPr>
              <w:t>Para o arquivo de publicação, o tamanho máximo permitido é de 10 MB.</w:t>
            </w:r>
          </w:p>
        </w:tc>
        <w:tc>
          <w:tcPr>
            <w:tcW w:w="1555" w:type="dxa"/>
          </w:tcPr>
          <w:p w14:paraId="530A63E0" w14:textId="67F2C677" w:rsidR="008D5B95" w:rsidRDefault="00CB2C1D" w:rsidP="00CB2C1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4C41F4" w:rsidRPr="00EC175D" w14:paraId="31F0C0D5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7F22733" w14:textId="77777777" w:rsidR="004C41F4" w:rsidRPr="00EC175D" w:rsidRDefault="004C41F4" w:rsidP="006E2521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17877658"/>
          </w:p>
        </w:tc>
        <w:bookmarkEnd w:id="35"/>
        <w:tc>
          <w:tcPr>
            <w:tcW w:w="6276" w:type="dxa"/>
          </w:tcPr>
          <w:p w14:paraId="7FD6A4B8" w14:textId="54FA2056" w:rsidR="004C41F4" w:rsidRPr="00A8475C" w:rsidRDefault="00B250F6" w:rsidP="00B250F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Erro ao publicar o arquivo!</w:t>
            </w:r>
            <w:r w:rsidR="004C1282" w:rsidRPr="004C1282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14:paraId="687A2BD7" w14:textId="30A66FAE" w:rsidR="004C41F4" w:rsidRDefault="00C15CC6" w:rsidP="006E252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15CC6" w:rsidRPr="00EC175D" w14:paraId="0BBC5B75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0C9AB2" w14:textId="77777777" w:rsidR="00C15CC6" w:rsidRPr="00EC175D" w:rsidRDefault="00C15CC6" w:rsidP="006E2521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18329824"/>
          </w:p>
        </w:tc>
        <w:bookmarkEnd w:id="36"/>
        <w:tc>
          <w:tcPr>
            <w:tcW w:w="6276" w:type="dxa"/>
          </w:tcPr>
          <w:p w14:paraId="5D433A81" w14:textId="0A64C165" w:rsidR="00C15CC6" w:rsidRPr="00FB4FC1" w:rsidRDefault="00C15CC6" w:rsidP="00C15CC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B4FC1">
              <w:rPr>
                <w:rFonts w:cs="Arial"/>
                <w:sz w:val="18"/>
                <w:szCs w:val="18"/>
              </w:rPr>
              <w:t xml:space="preserve">Deseja realmente voltar? Dados não </w:t>
            </w:r>
            <w:r w:rsidR="00C908A3">
              <w:rPr>
                <w:rFonts w:cs="Arial"/>
                <w:sz w:val="18"/>
                <w:szCs w:val="18"/>
              </w:rPr>
              <w:t>publicados</w:t>
            </w:r>
            <w:r w:rsidRPr="00FB4FC1">
              <w:rPr>
                <w:rFonts w:cs="Arial"/>
                <w:sz w:val="18"/>
                <w:szCs w:val="18"/>
              </w:rPr>
              <w:t xml:space="preserve"> serão perdidos!</w:t>
            </w:r>
          </w:p>
          <w:p w14:paraId="02978E3D" w14:textId="772849D7" w:rsidR="00C15CC6" w:rsidRPr="00CB2C1D" w:rsidRDefault="00C15CC6" w:rsidP="00C15CC6"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green"/>
              </w:rPr>
            </w:pPr>
            <w:r w:rsidRPr="00FB4FC1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FB4FC1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FB4FC1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B385909" w14:textId="733D57DA" w:rsidR="00C15CC6" w:rsidRDefault="00C15CC6" w:rsidP="006E252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9E45F4" w:rsidRPr="00EC175D" w14:paraId="7F776902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0E5A033" w14:textId="77777777" w:rsidR="009E45F4" w:rsidRPr="00EC175D" w:rsidRDefault="009E45F4" w:rsidP="006E2521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18483394"/>
          </w:p>
        </w:tc>
        <w:bookmarkEnd w:id="37"/>
        <w:tc>
          <w:tcPr>
            <w:tcW w:w="6276" w:type="dxa"/>
          </w:tcPr>
          <w:p w14:paraId="230463C5" w14:textId="77777777" w:rsidR="009E45F4" w:rsidRDefault="009E45F4" w:rsidP="00C15CC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Deseja realmente publicar arquivo?</w:t>
            </w:r>
          </w:p>
          <w:p w14:paraId="243F86D7" w14:textId="603753B1" w:rsidR="009E45F4" w:rsidRPr="00FB4FC1" w:rsidRDefault="009E45F4" w:rsidP="00C15CC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proofErr w:type="gramStart"/>
            <w:r w:rsidRPr="00FB4FC1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FB4FC1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424B66E" w14:textId="52A41361" w:rsidR="009E45F4" w:rsidRDefault="009E45F4" w:rsidP="006E252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A7441B9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8" w:name="_Toc23343773"/>
      <w:r w:rsidRPr="00EC175D">
        <w:t>INFORMAÇÕES COMPLEMENTARES</w:t>
      </w:r>
      <w:bookmarkEnd w:id="38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7F3963E5" w14:textId="6AF4BFBE" w:rsidR="00B92F7C" w:rsidRDefault="00F72DB4">
      <w:pPr>
        <w:pStyle w:val="Dica"/>
        <w:rPr>
          <w:color w:val="auto"/>
          <w:sz w:val="20"/>
          <w:szCs w:val="20"/>
        </w:rPr>
      </w:pPr>
      <w:r w:rsidRPr="00F72DB4">
        <w:rPr>
          <w:color w:val="auto"/>
          <w:sz w:val="20"/>
          <w:szCs w:val="20"/>
        </w:rPr>
        <w:t>Eleitoral_HST02_Manter_Calendario_Eleitoral_AbaPeriodo_Incluir_Alterar</w:t>
      </w:r>
    </w:p>
    <w:p w14:paraId="4A6CD5C8" w14:textId="5390CC1D" w:rsidR="00F72DB4" w:rsidRDefault="00F72DB4">
      <w:pPr>
        <w:pStyle w:val="Dica"/>
        <w:rPr>
          <w:color w:val="auto"/>
          <w:sz w:val="20"/>
          <w:szCs w:val="20"/>
        </w:rPr>
      </w:pPr>
      <w:r w:rsidRPr="00F72DB4">
        <w:rPr>
          <w:color w:val="auto"/>
          <w:sz w:val="20"/>
          <w:szCs w:val="20"/>
        </w:rPr>
        <w:t>Eleitoral_HST03_Manter_Calendario_Eleitoral_AbaP</w:t>
      </w:r>
      <w:r>
        <w:rPr>
          <w:color w:val="auto"/>
          <w:sz w:val="20"/>
          <w:szCs w:val="20"/>
        </w:rPr>
        <w:t>razo_Incluir_Alterar_Visualizar</w:t>
      </w:r>
    </w:p>
    <w:p w14:paraId="222309B6" w14:textId="77606A22" w:rsidR="00694898" w:rsidRDefault="00694898">
      <w:pPr>
        <w:pStyle w:val="Dica"/>
        <w:rPr>
          <w:color w:val="auto"/>
          <w:sz w:val="20"/>
          <w:szCs w:val="20"/>
        </w:rPr>
      </w:pPr>
      <w:r w:rsidRPr="00694898">
        <w:rPr>
          <w:color w:val="auto"/>
          <w:sz w:val="20"/>
          <w:szCs w:val="20"/>
        </w:rPr>
        <w:t>Eleitoral_HST05_Consultar_Eleicao</w:t>
      </w:r>
    </w:p>
    <w:p w14:paraId="48D4977B" w14:textId="3B712BD8" w:rsidR="00694898" w:rsidRPr="00EC175D" w:rsidRDefault="00694898">
      <w:pPr>
        <w:pStyle w:val="Dica"/>
        <w:rPr>
          <w:color w:val="auto"/>
          <w:sz w:val="20"/>
          <w:szCs w:val="20"/>
        </w:rPr>
      </w:pPr>
      <w:r w:rsidRPr="00694898">
        <w:rPr>
          <w:color w:val="auto"/>
          <w:sz w:val="20"/>
          <w:szCs w:val="20"/>
        </w:rPr>
        <w:t xml:space="preserve">Eleitoral_HST015_Definir_Declaração_E-Mail_ </w:t>
      </w:r>
      <w:proofErr w:type="spellStart"/>
      <w:r w:rsidRPr="00694898">
        <w:rPr>
          <w:color w:val="auto"/>
          <w:sz w:val="20"/>
          <w:szCs w:val="20"/>
        </w:rPr>
        <w:t>paraFins_ParticipacaoComissao</w:t>
      </w:r>
      <w:proofErr w:type="spellEnd"/>
    </w:p>
    <w:p w14:paraId="23534360" w14:textId="5E7C178C" w:rsidR="009D6B86" w:rsidRPr="00E10CC6" w:rsidRDefault="009D6B86" w:rsidP="003A39DE">
      <w:pPr>
        <w:pStyle w:val="Dica"/>
        <w:ind w:left="709"/>
        <w:rPr>
          <w:i w:val="0"/>
          <w:color w:val="auto"/>
          <w:sz w:val="20"/>
          <w:szCs w:val="20"/>
        </w:rPr>
      </w:pPr>
    </w:p>
    <w:sectPr w:rsidR="009D6B86" w:rsidRPr="00E10CC6" w:rsidSect="00757A62">
      <w:headerReference w:type="even" r:id="rId3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24EF0" w14:textId="77777777" w:rsidR="00FF3312" w:rsidRDefault="00FF3312">
      <w:r>
        <w:separator/>
      </w:r>
    </w:p>
    <w:p w14:paraId="65FB2CDE" w14:textId="77777777" w:rsidR="00FF3312" w:rsidRDefault="00FF3312"/>
  </w:endnote>
  <w:endnote w:type="continuationSeparator" w:id="0">
    <w:p w14:paraId="2E839FD8" w14:textId="77777777" w:rsidR="00FF3312" w:rsidRDefault="00FF3312">
      <w:r>
        <w:continuationSeparator/>
      </w:r>
    </w:p>
    <w:p w14:paraId="0A97E6A2" w14:textId="77777777" w:rsidR="00FF3312" w:rsidRDefault="00FF3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05DCE" w:rsidRDefault="00305DC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05DCE" w:rsidRPr="003D59E6" w14:paraId="2B97DD6D" w14:textId="77777777">
      <w:tc>
        <w:tcPr>
          <w:tcW w:w="4605" w:type="dxa"/>
          <w:vAlign w:val="center"/>
        </w:tcPr>
        <w:p w14:paraId="0297AE86" w14:textId="77777777" w:rsidR="00305DCE" w:rsidRPr="003D59E6" w:rsidRDefault="00305DC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05DCE" w:rsidRPr="0017543C" w:rsidRDefault="00305DC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14236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05DCE" w:rsidRPr="0057652B" w:rsidRDefault="00305D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15F7A" w14:textId="77777777" w:rsidR="00FF3312" w:rsidRDefault="00FF3312">
      <w:r>
        <w:separator/>
      </w:r>
    </w:p>
    <w:p w14:paraId="51F8A9E1" w14:textId="77777777" w:rsidR="00FF3312" w:rsidRDefault="00FF3312"/>
  </w:footnote>
  <w:footnote w:type="continuationSeparator" w:id="0">
    <w:p w14:paraId="6DE88E2D" w14:textId="77777777" w:rsidR="00FF3312" w:rsidRDefault="00FF3312">
      <w:r>
        <w:continuationSeparator/>
      </w:r>
    </w:p>
    <w:p w14:paraId="0DA33A2E" w14:textId="77777777" w:rsidR="00FF3312" w:rsidRDefault="00FF3312"/>
  </w:footnote>
  <w:footnote w:id="1">
    <w:p w14:paraId="49AD7B8C" w14:textId="77777777" w:rsidR="00305DCE" w:rsidRPr="00A00687" w:rsidRDefault="00305DCE" w:rsidP="00836C6E">
      <w:pPr>
        <w:pStyle w:val="Textodenotaderodap"/>
        <w:rPr>
          <w:sz w:val="18"/>
          <w:szCs w:val="18"/>
        </w:rPr>
      </w:pPr>
      <w:r w:rsidRPr="00A00687">
        <w:rPr>
          <w:rStyle w:val="Refdenotaderodap"/>
          <w:sz w:val="18"/>
          <w:szCs w:val="18"/>
        </w:rPr>
        <w:footnoteRef/>
      </w:r>
      <w:r w:rsidRPr="00A00687">
        <w:rPr>
          <w:sz w:val="18"/>
          <w:szCs w:val="18"/>
        </w:rPr>
        <w:t xml:space="preserve"> As estórias referentes aos locais de publicação, serão levantadas e elaboradas futuramente. O sistema deve estar preparado para receber e buscar os arquivos publicados na HST013.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05DC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05DCE" w:rsidRPr="0017543C" w:rsidRDefault="00305DC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45pt" o:ole="">
                <v:imagedata r:id="rId1" o:title=""/>
              </v:shape>
              <o:OLEObject Type="Embed" ProgID="PBrush" ShapeID="_x0000_i1025" DrawAspect="Content" ObjectID="_1640433440" r:id="rId2"/>
            </w:object>
          </w:r>
        </w:p>
      </w:tc>
      <w:tc>
        <w:tcPr>
          <w:tcW w:w="4111" w:type="dxa"/>
          <w:vAlign w:val="center"/>
        </w:tcPr>
        <w:p w14:paraId="2CC77D67" w14:textId="646CE9B7" w:rsidR="00305DCE" w:rsidRPr="00C6532E" w:rsidRDefault="00305DCE" w:rsidP="009F7AA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013 – Publicar Documentos</w:t>
          </w:r>
        </w:p>
      </w:tc>
      <w:tc>
        <w:tcPr>
          <w:tcW w:w="3260" w:type="dxa"/>
          <w:vAlign w:val="center"/>
        </w:tcPr>
        <w:p w14:paraId="7C22B301" w14:textId="6B6D790E" w:rsidR="00305DCE" w:rsidRPr="004A2AAB" w:rsidRDefault="00305DC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05DCE" w:rsidRPr="004A2AAB" w:rsidRDefault="00305DC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05DCE" w:rsidRDefault="00305DCE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05DCE" w:rsidRDefault="00305DC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05DCE" w:rsidRDefault="00305D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24B19D6"/>
    <w:multiLevelType w:val="multilevel"/>
    <w:tmpl w:val="F2543210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1800"/>
      </w:pPr>
      <w:rPr>
        <w:rFonts w:hint="default"/>
      </w:rPr>
    </w:lvl>
  </w:abstractNum>
  <w:abstractNum w:abstractNumId="3">
    <w:nsid w:val="031B480D"/>
    <w:multiLevelType w:val="multilevel"/>
    <w:tmpl w:val="B0D805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71853E1"/>
    <w:multiLevelType w:val="hybridMultilevel"/>
    <w:tmpl w:val="475879E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74E72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8">
    <w:nsid w:val="0E1027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CD82E31"/>
    <w:multiLevelType w:val="hybridMultilevel"/>
    <w:tmpl w:val="891206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1D4D3DB4"/>
    <w:multiLevelType w:val="hybridMultilevel"/>
    <w:tmpl w:val="A6E2D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C251DD"/>
    <w:multiLevelType w:val="multilevel"/>
    <w:tmpl w:val="F2543210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21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93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1800"/>
      </w:pPr>
      <w:rPr>
        <w:rFonts w:hint="default"/>
      </w:rPr>
    </w:lvl>
  </w:abstractNum>
  <w:abstractNum w:abstractNumId="15">
    <w:nsid w:val="23E070C3"/>
    <w:multiLevelType w:val="hybridMultilevel"/>
    <w:tmpl w:val="7D84A3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4F3487B"/>
    <w:multiLevelType w:val="hybridMultilevel"/>
    <w:tmpl w:val="3ED25C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7522B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9E3C7D"/>
    <w:multiLevelType w:val="hybridMultilevel"/>
    <w:tmpl w:val="9934DD5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2C4C2C55"/>
    <w:multiLevelType w:val="multilevel"/>
    <w:tmpl w:val="F2543210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1800"/>
      </w:pPr>
      <w:rPr>
        <w:rFonts w:hint="default"/>
      </w:rPr>
    </w:lvl>
  </w:abstractNum>
  <w:abstractNum w:abstractNumId="21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24B2DDA"/>
    <w:multiLevelType w:val="hybridMultilevel"/>
    <w:tmpl w:val="8DBAC068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3">
    <w:nsid w:val="327F7FF6"/>
    <w:multiLevelType w:val="hybridMultilevel"/>
    <w:tmpl w:val="CC044CF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3B0328C5"/>
    <w:multiLevelType w:val="hybridMultilevel"/>
    <w:tmpl w:val="9A4AB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D226B"/>
    <w:multiLevelType w:val="hybridMultilevel"/>
    <w:tmpl w:val="58F05FD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491A1C95"/>
    <w:multiLevelType w:val="hybridMultilevel"/>
    <w:tmpl w:val="A9EAF4EC"/>
    <w:lvl w:ilvl="0" w:tplc="5C6021A8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4CF51E6B"/>
    <w:multiLevelType w:val="multilevel"/>
    <w:tmpl w:val="3C3C4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4DFD244D"/>
    <w:multiLevelType w:val="hybridMultilevel"/>
    <w:tmpl w:val="9DD69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5">
    <w:nsid w:val="524E44B1"/>
    <w:multiLevelType w:val="hybridMultilevel"/>
    <w:tmpl w:val="1D383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58055F5"/>
    <w:multiLevelType w:val="hybridMultilevel"/>
    <w:tmpl w:val="9F00383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8">
    <w:nsid w:val="567505C8"/>
    <w:multiLevelType w:val="multilevel"/>
    <w:tmpl w:val="75220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81C047C"/>
    <w:multiLevelType w:val="hybridMultilevel"/>
    <w:tmpl w:val="5D12F66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0">
    <w:nsid w:val="5CE92D89"/>
    <w:multiLevelType w:val="multilevel"/>
    <w:tmpl w:val="1940FC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D345D80"/>
    <w:multiLevelType w:val="hybridMultilevel"/>
    <w:tmpl w:val="60AE46CE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9071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>
    <w:nsid w:val="657C158A"/>
    <w:multiLevelType w:val="hybridMultilevel"/>
    <w:tmpl w:val="E6A874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670C12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9C20EEE"/>
    <w:multiLevelType w:val="hybridMultilevel"/>
    <w:tmpl w:val="2EF8501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7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9">
    <w:nsid w:val="71EB030F"/>
    <w:multiLevelType w:val="multilevel"/>
    <w:tmpl w:val="F2543210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1800"/>
      </w:pPr>
      <w:rPr>
        <w:rFonts w:hint="default"/>
      </w:rPr>
    </w:lvl>
  </w:abstractNum>
  <w:abstractNum w:abstractNumId="50">
    <w:nsid w:val="76707128"/>
    <w:multiLevelType w:val="hybridMultilevel"/>
    <w:tmpl w:val="C4104938"/>
    <w:lvl w:ilvl="0" w:tplc="0416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1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2">
    <w:nsid w:val="7AC81608"/>
    <w:multiLevelType w:val="multilevel"/>
    <w:tmpl w:val="EDF4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C367237"/>
    <w:multiLevelType w:val="multilevel"/>
    <w:tmpl w:val="374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5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36"/>
  </w:num>
  <w:num w:numId="3">
    <w:abstractNumId w:val="14"/>
  </w:num>
  <w:num w:numId="4">
    <w:abstractNumId w:val="56"/>
  </w:num>
  <w:num w:numId="5">
    <w:abstractNumId w:val="10"/>
  </w:num>
  <w:num w:numId="6">
    <w:abstractNumId w:val="55"/>
  </w:num>
  <w:num w:numId="7">
    <w:abstractNumId w:val="25"/>
  </w:num>
  <w:num w:numId="8">
    <w:abstractNumId w:val="11"/>
  </w:num>
  <w:num w:numId="9">
    <w:abstractNumId w:val="9"/>
  </w:num>
  <w:num w:numId="10">
    <w:abstractNumId w:val="39"/>
  </w:num>
  <w:num w:numId="11">
    <w:abstractNumId w:val="31"/>
  </w:num>
  <w:num w:numId="12">
    <w:abstractNumId w:val="38"/>
  </w:num>
  <w:num w:numId="13">
    <w:abstractNumId w:val="13"/>
  </w:num>
  <w:num w:numId="14">
    <w:abstractNumId w:val="35"/>
  </w:num>
  <w:num w:numId="15">
    <w:abstractNumId w:val="28"/>
  </w:num>
  <w:num w:numId="16">
    <w:abstractNumId w:val="21"/>
  </w:num>
  <w:num w:numId="17">
    <w:abstractNumId w:val="47"/>
  </w:num>
  <w:num w:numId="18">
    <w:abstractNumId w:val="19"/>
  </w:num>
  <w:num w:numId="19">
    <w:abstractNumId w:val="23"/>
  </w:num>
  <w:num w:numId="20">
    <w:abstractNumId w:val="26"/>
  </w:num>
  <w:num w:numId="21">
    <w:abstractNumId w:val="32"/>
  </w:num>
  <w:num w:numId="22">
    <w:abstractNumId w:val="54"/>
  </w:num>
  <w:num w:numId="23">
    <w:abstractNumId w:val="52"/>
  </w:num>
  <w:num w:numId="24">
    <w:abstractNumId w:val="4"/>
  </w:num>
  <w:num w:numId="25">
    <w:abstractNumId w:val="12"/>
  </w:num>
  <w:num w:numId="26">
    <w:abstractNumId w:val="3"/>
  </w:num>
  <w:num w:numId="27">
    <w:abstractNumId w:val="20"/>
  </w:num>
  <w:num w:numId="28">
    <w:abstractNumId w:val="30"/>
  </w:num>
  <w:num w:numId="29">
    <w:abstractNumId w:val="2"/>
  </w:num>
  <w:num w:numId="30">
    <w:abstractNumId w:val="46"/>
  </w:num>
  <w:num w:numId="31">
    <w:abstractNumId w:val="49"/>
  </w:num>
  <w:num w:numId="32">
    <w:abstractNumId w:val="40"/>
  </w:num>
  <w:num w:numId="33">
    <w:abstractNumId w:val="45"/>
  </w:num>
  <w:num w:numId="34">
    <w:abstractNumId w:val="27"/>
  </w:num>
  <w:num w:numId="35">
    <w:abstractNumId w:val="8"/>
  </w:num>
  <w:num w:numId="36">
    <w:abstractNumId w:val="6"/>
  </w:num>
  <w:num w:numId="37">
    <w:abstractNumId w:val="16"/>
  </w:num>
  <w:num w:numId="38">
    <w:abstractNumId w:val="53"/>
  </w:num>
  <w:num w:numId="39">
    <w:abstractNumId w:val="5"/>
  </w:num>
  <w:num w:numId="40">
    <w:abstractNumId w:val="15"/>
  </w:num>
  <w:num w:numId="41">
    <w:abstractNumId w:val="50"/>
  </w:num>
  <w:num w:numId="42">
    <w:abstractNumId w:val="41"/>
  </w:num>
  <w:num w:numId="43">
    <w:abstractNumId w:val="44"/>
  </w:num>
  <w:num w:numId="44">
    <w:abstractNumId w:val="18"/>
  </w:num>
  <w:num w:numId="45">
    <w:abstractNumId w:val="17"/>
  </w:num>
  <w:num w:numId="46">
    <w:abstractNumId w:val="42"/>
  </w:num>
  <w:num w:numId="47">
    <w:abstractNumId w:val="22"/>
  </w:num>
  <w:num w:numId="48">
    <w:abstractNumId w:val="3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5DE"/>
    <w:rsid w:val="00004B51"/>
    <w:rsid w:val="00004D45"/>
    <w:rsid w:val="00004F8B"/>
    <w:rsid w:val="0000651D"/>
    <w:rsid w:val="00006AFC"/>
    <w:rsid w:val="0001114E"/>
    <w:rsid w:val="00022F50"/>
    <w:rsid w:val="00024A9C"/>
    <w:rsid w:val="00025925"/>
    <w:rsid w:val="000263F7"/>
    <w:rsid w:val="000320C8"/>
    <w:rsid w:val="00032841"/>
    <w:rsid w:val="00033FA1"/>
    <w:rsid w:val="0003551E"/>
    <w:rsid w:val="00037974"/>
    <w:rsid w:val="00040855"/>
    <w:rsid w:val="00042373"/>
    <w:rsid w:val="000453D1"/>
    <w:rsid w:val="000514D4"/>
    <w:rsid w:val="00051F92"/>
    <w:rsid w:val="00052B79"/>
    <w:rsid w:val="00053778"/>
    <w:rsid w:val="00053AE4"/>
    <w:rsid w:val="00054381"/>
    <w:rsid w:val="0006016B"/>
    <w:rsid w:val="000610FE"/>
    <w:rsid w:val="0006186B"/>
    <w:rsid w:val="00061F5D"/>
    <w:rsid w:val="000628DE"/>
    <w:rsid w:val="000632EF"/>
    <w:rsid w:val="00063EFD"/>
    <w:rsid w:val="0006486D"/>
    <w:rsid w:val="000656C5"/>
    <w:rsid w:val="00065C98"/>
    <w:rsid w:val="00066182"/>
    <w:rsid w:val="000723E3"/>
    <w:rsid w:val="00076318"/>
    <w:rsid w:val="00076468"/>
    <w:rsid w:val="0007671A"/>
    <w:rsid w:val="000772BC"/>
    <w:rsid w:val="00080AD9"/>
    <w:rsid w:val="000825ED"/>
    <w:rsid w:val="00084D06"/>
    <w:rsid w:val="00090304"/>
    <w:rsid w:val="000926DE"/>
    <w:rsid w:val="00094698"/>
    <w:rsid w:val="00094E13"/>
    <w:rsid w:val="000978A6"/>
    <w:rsid w:val="0009796C"/>
    <w:rsid w:val="00097BF2"/>
    <w:rsid w:val="000A01B5"/>
    <w:rsid w:val="000A054B"/>
    <w:rsid w:val="000A0B1F"/>
    <w:rsid w:val="000A1227"/>
    <w:rsid w:val="000A3B11"/>
    <w:rsid w:val="000A3CC9"/>
    <w:rsid w:val="000A43F8"/>
    <w:rsid w:val="000B038B"/>
    <w:rsid w:val="000B2137"/>
    <w:rsid w:val="000B2C14"/>
    <w:rsid w:val="000B5692"/>
    <w:rsid w:val="000B624B"/>
    <w:rsid w:val="000C03AE"/>
    <w:rsid w:val="000C0B01"/>
    <w:rsid w:val="000C3B7B"/>
    <w:rsid w:val="000C58CC"/>
    <w:rsid w:val="000D2F33"/>
    <w:rsid w:val="000D367A"/>
    <w:rsid w:val="000D3A3E"/>
    <w:rsid w:val="000D6620"/>
    <w:rsid w:val="000E0D1E"/>
    <w:rsid w:val="000E10A0"/>
    <w:rsid w:val="000E2239"/>
    <w:rsid w:val="000E4445"/>
    <w:rsid w:val="000E5674"/>
    <w:rsid w:val="000E5F1F"/>
    <w:rsid w:val="000F29EF"/>
    <w:rsid w:val="000F6540"/>
    <w:rsid w:val="000F7E2D"/>
    <w:rsid w:val="00100695"/>
    <w:rsid w:val="0010280B"/>
    <w:rsid w:val="00102F91"/>
    <w:rsid w:val="0010318E"/>
    <w:rsid w:val="00103E9E"/>
    <w:rsid w:val="00106ADC"/>
    <w:rsid w:val="0010717B"/>
    <w:rsid w:val="001079A7"/>
    <w:rsid w:val="00107BA0"/>
    <w:rsid w:val="00110BB0"/>
    <w:rsid w:val="00111CDD"/>
    <w:rsid w:val="00112035"/>
    <w:rsid w:val="00120056"/>
    <w:rsid w:val="00121D77"/>
    <w:rsid w:val="00122F06"/>
    <w:rsid w:val="00125048"/>
    <w:rsid w:val="001254C2"/>
    <w:rsid w:val="0013080E"/>
    <w:rsid w:val="00130B9A"/>
    <w:rsid w:val="001316B2"/>
    <w:rsid w:val="00132D20"/>
    <w:rsid w:val="00134450"/>
    <w:rsid w:val="001346CA"/>
    <w:rsid w:val="00135B61"/>
    <w:rsid w:val="00135D31"/>
    <w:rsid w:val="001418E1"/>
    <w:rsid w:val="00142655"/>
    <w:rsid w:val="00143AE0"/>
    <w:rsid w:val="00143D94"/>
    <w:rsid w:val="0014544C"/>
    <w:rsid w:val="0014605A"/>
    <w:rsid w:val="00146CA7"/>
    <w:rsid w:val="0015252F"/>
    <w:rsid w:val="00157E00"/>
    <w:rsid w:val="00157E66"/>
    <w:rsid w:val="001653E6"/>
    <w:rsid w:val="00165A72"/>
    <w:rsid w:val="00165B69"/>
    <w:rsid w:val="00166311"/>
    <w:rsid w:val="001701BE"/>
    <w:rsid w:val="0017101E"/>
    <w:rsid w:val="001738CF"/>
    <w:rsid w:val="001742A0"/>
    <w:rsid w:val="00174B5F"/>
    <w:rsid w:val="0017696D"/>
    <w:rsid w:val="00182ECD"/>
    <w:rsid w:val="00191EF8"/>
    <w:rsid w:val="001927C0"/>
    <w:rsid w:val="00192E04"/>
    <w:rsid w:val="00193058"/>
    <w:rsid w:val="00193996"/>
    <w:rsid w:val="0019459B"/>
    <w:rsid w:val="00194E5A"/>
    <w:rsid w:val="00195092"/>
    <w:rsid w:val="00197030"/>
    <w:rsid w:val="001975A0"/>
    <w:rsid w:val="001A16A7"/>
    <w:rsid w:val="001A2545"/>
    <w:rsid w:val="001A309F"/>
    <w:rsid w:val="001A69FC"/>
    <w:rsid w:val="001A73BB"/>
    <w:rsid w:val="001A75F1"/>
    <w:rsid w:val="001B3A10"/>
    <w:rsid w:val="001B5C4E"/>
    <w:rsid w:val="001C15FC"/>
    <w:rsid w:val="001C2642"/>
    <w:rsid w:val="001C2717"/>
    <w:rsid w:val="001C604A"/>
    <w:rsid w:val="001D0F14"/>
    <w:rsid w:val="001D202C"/>
    <w:rsid w:val="001D466A"/>
    <w:rsid w:val="001D510C"/>
    <w:rsid w:val="001D6958"/>
    <w:rsid w:val="001D6E9E"/>
    <w:rsid w:val="001D7362"/>
    <w:rsid w:val="001E5A61"/>
    <w:rsid w:val="001E5FCB"/>
    <w:rsid w:val="001F079D"/>
    <w:rsid w:val="001F083F"/>
    <w:rsid w:val="001F1269"/>
    <w:rsid w:val="001F1623"/>
    <w:rsid w:val="001F1A4C"/>
    <w:rsid w:val="001F3225"/>
    <w:rsid w:val="001F430F"/>
    <w:rsid w:val="001F52B7"/>
    <w:rsid w:val="001F6169"/>
    <w:rsid w:val="001F6C31"/>
    <w:rsid w:val="002006D5"/>
    <w:rsid w:val="002019C4"/>
    <w:rsid w:val="00201AD0"/>
    <w:rsid w:val="002028D7"/>
    <w:rsid w:val="0020320B"/>
    <w:rsid w:val="00205203"/>
    <w:rsid w:val="00206F31"/>
    <w:rsid w:val="00206F5C"/>
    <w:rsid w:val="002104F1"/>
    <w:rsid w:val="00210A3A"/>
    <w:rsid w:val="00212888"/>
    <w:rsid w:val="00213558"/>
    <w:rsid w:val="00220632"/>
    <w:rsid w:val="002264A6"/>
    <w:rsid w:val="00226A87"/>
    <w:rsid w:val="002273B7"/>
    <w:rsid w:val="0022770C"/>
    <w:rsid w:val="0023318E"/>
    <w:rsid w:val="0023598C"/>
    <w:rsid w:val="002359C8"/>
    <w:rsid w:val="00236123"/>
    <w:rsid w:val="00237FE8"/>
    <w:rsid w:val="002417DF"/>
    <w:rsid w:val="0024203F"/>
    <w:rsid w:val="002446C3"/>
    <w:rsid w:val="00247663"/>
    <w:rsid w:val="002518C9"/>
    <w:rsid w:val="00251AF0"/>
    <w:rsid w:val="0025482F"/>
    <w:rsid w:val="002554E4"/>
    <w:rsid w:val="00257BE5"/>
    <w:rsid w:val="00257C46"/>
    <w:rsid w:val="00257F1E"/>
    <w:rsid w:val="0026183F"/>
    <w:rsid w:val="00263B93"/>
    <w:rsid w:val="00265363"/>
    <w:rsid w:val="002668E0"/>
    <w:rsid w:val="00266BFA"/>
    <w:rsid w:val="00267DC7"/>
    <w:rsid w:val="002712B3"/>
    <w:rsid w:val="00273D7A"/>
    <w:rsid w:val="00276BC9"/>
    <w:rsid w:val="00280149"/>
    <w:rsid w:val="00282745"/>
    <w:rsid w:val="002863AB"/>
    <w:rsid w:val="00287290"/>
    <w:rsid w:val="00290B40"/>
    <w:rsid w:val="002948E9"/>
    <w:rsid w:val="00294C89"/>
    <w:rsid w:val="002A0B69"/>
    <w:rsid w:val="002A31DE"/>
    <w:rsid w:val="002A4A24"/>
    <w:rsid w:val="002A5998"/>
    <w:rsid w:val="002A62A2"/>
    <w:rsid w:val="002A7E96"/>
    <w:rsid w:val="002A7F44"/>
    <w:rsid w:val="002B0CA1"/>
    <w:rsid w:val="002B110B"/>
    <w:rsid w:val="002B1554"/>
    <w:rsid w:val="002B1BFB"/>
    <w:rsid w:val="002B4DE5"/>
    <w:rsid w:val="002B70C3"/>
    <w:rsid w:val="002B7762"/>
    <w:rsid w:val="002C18A2"/>
    <w:rsid w:val="002C7BC8"/>
    <w:rsid w:val="002D1CAA"/>
    <w:rsid w:val="002D21B7"/>
    <w:rsid w:val="002E25BC"/>
    <w:rsid w:val="002E2C2B"/>
    <w:rsid w:val="002E73B6"/>
    <w:rsid w:val="002E7E4E"/>
    <w:rsid w:val="002F0D4C"/>
    <w:rsid w:val="002F14EB"/>
    <w:rsid w:val="002F3F8F"/>
    <w:rsid w:val="002F6C9A"/>
    <w:rsid w:val="002F7992"/>
    <w:rsid w:val="003004EA"/>
    <w:rsid w:val="00300DE7"/>
    <w:rsid w:val="00301505"/>
    <w:rsid w:val="0030370F"/>
    <w:rsid w:val="00304950"/>
    <w:rsid w:val="0030499E"/>
    <w:rsid w:val="00304EBC"/>
    <w:rsid w:val="003053E1"/>
    <w:rsid w:val="00305DCE"/>
    <w:rsid w:val="00312012"/>
    <w:rsid w:val="00313D1A"/>
    <w:rsid w:val="00314EEF"/>
    <w:rsid w:val="0031576C"/>
    <w:rsid w:val="0032022F"/>
    <w:rsid w:val="003204A0"/>
    <w:rsid w:val="00322EBD"/>
    <w:rsid w:val="00326FC1"/>
    <w:rsid w:val="00332B3F"/>
    <w:rsid w:val="00332D08"/>
    <w:rsid w:val="00333F4A"/>
    <w:rsid w:val="00334710"/>
    <w:rsid w:val="0033587E"/>
    <w:rsid w:val="003364C3"/>
    <w:rsid w:val="0033793F"/>
    <w:rsid w:val="003419D8"/>
    <w:rsid w:val="00341AD3"/>
    <w:rsid w:val="00342AFD"/>
    <w:rsid w:val="00344F6E"/>
    <w:rsid w:val="00346938"/>
    <w:rsid w:val="00347052"/>
    <w:rsid w:val="0035123B"/>
    <w:rsid w:val="00353CEF"/>
    <w:rsid w:val="003562D2"/>
    <w:rsid w:val="0035649F"/>
    <w:rsid w:val="0035731D"/>
    <w:rsid w:val="00360940"/>
    <w:rsid w:val="00360D06"/>
    <w:rsid w:val="00362959"/>
    <w:rsid w:val="0036396A"/>
    <w:rsid w:val="003716C2"/>
    <w:rsid w:val="003719D1"/>
    <w:rsid w:val="003722A4"/>
    <w:rsid w:val="00372F3C"/>
    <w:rsid w:val="003733A1"/>
    <w:rsid w:val="00375A22"/>
    <w:rsid w:val="00375C6E"/>
    <w:rsid w:val="00375FE5"/>
    <w:rsid w:val="00382B08"/>
    <w:rsid w:val="00383088"/>
    <w:rsid w:val="003833F0"/>
    <w:rsid w:val="00392EBA"/>
    <w:rsid w:val="003934FC"/>
    <w:rsid w:val="003950CD"/>
    <w:rsid w:val="00396F8D"/>
    <w:rsid w:val="003978CC"/>
    <w:rsid w:val="00397E0F"/>
    <w:rsid w:val="00397E54"/>
    <w:rsid w:val="003A2211"/>
    <w:rsid w:val="003A2340"/>
    <w:rsid w:val="003A242C"/>
    <w:rsid w:val="003A25BB"/>
    <w:rsid w:val="003A35A9"/>
    <w:rsid w:val="003A39DE"/>
    <w:rsid w:val="003A4FFD"/>
    <w:rsid w:val="003B0E06"/>
    <w:rsid w:val="003B18D4"/>
    <w:rsid w:val="003B269F"/>
    <w:rsid w:val="003B3DCC"/>
    <w:rsid w:val="003B5BFD"/>
    <w:rsid w:val="003B7941"/>
    <w:rsid w:val="003C0C12"/>
    <w:rsid w:val="003C6605"/>
    <w:rsid w:val="003D0122"/>
    <w:rsid w:val="003D0A94"/>
    <w:rsid w:val="003D1FCB"/>
    <w:rsid w:val="003D5767"/>
    <w:rsid w:val="003D5FFF"/>
    <w:rsid w:val="003D6F6E"/>
    <w:rsid w:val="003D7575"/>
    <w:rsid w:val="003E16B7"/>
    <w:rsid w:val="003E353E"/>
    <w:rsid w:val="003E4921"/>
    <w:rsid w:val="003E5072"/>
    <w:rsid w:val="003E75D7"/>
    <w:rsid w:val="003F01E8"/>
    <w:rsid w:val="003F2380"/>
    <w:rsid w:val="003F3D3D"/>
    <w:rsid w:val="003F3EDE"/>
    <w:rsid w:val="003F4800"/>
    <w:rsid w:val="003F629D"/>
    <w:rsid w:val="003F78ED"/>
    <w:rsid w:val="00402755"/>
    <w:rsid w:val="00402FB3"/>
    <w:rsid w:val="00410A70"/>
    <w:rsid w:val="00413205"/>
    <w:rsid w:val="004166D4"/>
    <w:rsid w:val="004170F9"/>
    <w:rsid w:val="00420AEF"/>
    <w:rsid w:val="00423475"/>
    <w:rsid w:val="00423BF1"/>
    <w:rsid w:val="00425BC6"/>
    <w:rsid w:val="0042629D"/>
    <w:rsid w:val="00427294"/>
    <w:rsid w:val="00427B3F"/>
    <w:rsid w:val="00430346"/>
    <w:rsid w:val="00430463"/>
    <w:rsid w:val="004308BB"/>
    <w:rsid w:val="00430A25"/>
    <w:rsid w:val="0043136A"/>
    <w:rsid w:val="00431B60"/>
    <w:rsid w:val="00433728"/>
    <w:rsid w:val="0043456A"/>
    <w:rsid w:val="0043692B"/>
    <w:rsid w:val="00440A97"/>
    <w:rsid w:val="00441F6B"/>
    <w:rsid w:val="004462D1"/>
    <w:rsid w:val="004513D3"/>
    <w:rsid w:val="00454EAC"/>
    <w:rsid w:val="004556D4"/>
    <w:rsid w:val="00455881"/>
    <w:rsid w:val="00457098"/>
    <w:rsid w:val="0046238A"/>
    <w:rsid w:val="0046482F"/>
    <w:rsid w:val="004672D2"/>
    <w:rsid w:val="00467605"/>
    <w:rsid w:val="00467DF2"/>
    <w:rsid w:val="00471F62"/>
    <w:rsid w:val="004724E9"/>
    <w:rsid w:val="00473232"/>
    <w:rsid w:val="00474268"/>
    <w:rsid w:val="00476E64"/>
    <w:rsid w:val="00477865"/>
    <w:rsid w:val="00480142"/>
    <w:rsid w:val="00480B53"/>
    <w:rsid w:val="00482714"/>
    <w:rsid w:val="0048296C"/>
    <w:rsid w:val="00484037"/>
    <w:rsid w:val="0048424A"/>
    <w:rsid w:val="004900AE"/>
    <w:rsid w:val="004919A9"/>
    <w:rsid w:val="00491E8C"/>
    <w:rsid w:val="00494366"/>
    <w:rsid w:val="004A1DAD"/>
    <w:rsid w:val="004A4D97"/>
    <w:rsid w:val="004A521E"/>
    <w:rsid w:val="004A6B65"/>
    <w:rsid w:val="004A6CD5"/>
    <w:rsid w:val="004B14F2"/>
    <w:rsid w:val="004B5945"/>
    <w:rsid w:val="004B6D67"/>
    <w:rsid w:val="004C00BD"/>
    <w:rsid w:val="004C0A7B"/>
    <w:rsid w:val="004C1282"/>
    <w:rsid w:val="004C1503"/>
    <w:rsid w:val="004C3E38"/>
    <w:rsid w:val="004C41F4"/>
    <w:rsid w:val="004C76D1"/>
    <w:rsid w:val="004C7B87"/>
    <w:rsid w:val="004D0D5A"/>
    <w:rsid w:val="004D7401"/>
    <w:rsid w:val="004E004A"/>
    <w:rsid w:val="004E1D93"/>
    <w:rsid w:val="004E22F7"/>
    <w:rsid w:val="004E6355"/>
    <w:rsid w:val="004E66C7"/>
    <w:rsid w:val="004F11A6"/>
    <w:rsid w:val="004F39B7"/>
    <w:rsid w:val="004F5324"/>
    <w:rsid w:val="004F5F85"/>
    <w:rsid w:val="00500ED2"/>
    <w:rsid w:val="005012F9"/>
    <w:rsid w:val="005015CA"/>
    <w:rsid w:val="00501603"/>
    <w:rsid w:val="00505CD9"/>
    <w:rsid w:val="00506FCD"/>
    <w:rsid w:val="0051057B"/>
    <w:rsid w:val="00514C38"/>
    <w:rsid w:val="005150CB"/>
    <w:rsid w:val="00515FBB"/>
    <w:rsid w:val="00520803"/>
    <w:rsid w:val="0052229A"/>
    <w:rsid w:val="005231F5"/>
    <w:rsid w:val="00523C28"/>
    <w:rsid w:val="00527F6D"/>
    <w:rsid w:val="00540F6D"/>
    <w:rsid w:val="005412D5"/>
    <w:rsid w:val="00541684"/>
    <w:rsid w:val="00542689"/>
    <w:rsid w:val="0054422A"/>
    <w:rsid w:val="00545ACA"/>
    <w:rsid w:val="00546949"/>
    <w:rsid w:val="0054724C"/>
    <w:rsid w:val="005478A0"/>
    <w:rsid w:val="00552B0C"/>
    <w:rsid w:val="00552E0B"/>
    <w:rsid w:val="00554E1D"/>
    <w:rsid w:val="0056045C"/>
    <w:rsid w:val="00563137"/>
    <w:rsid w:val="00564768"/>
    <w:rsid w:val="00564C92"/>
    <w:rsid w:val="00566163"/>
    <w:rsid w:val="00566743"/>
    <w:rsid w:val="00567041"/>
    <w:rsid w:val="0056747B"/>
    <w:rsid w:val="005711B6"/>
    <w:rsid w:val="00572518"/>
    <w:rsid w:val="0057279B"/>
    <w:rsid w:val="005835CE"/>
    <w:rsid w:val="00586C0A"/>
    <w:rsid w:val="00590E9D"/>
    <w:rsid w:val="005927B8"/>
    <w:rsid w:val="005932D4"/>
    <w:rsid w:val="0059523F"/>
    <w:rsid w:val="0059624A"/>
    <w:rsid w:val="00596253"/>
    <w:rsid w:val="005975CD"/>
    <w:rsid w:val="005A0224"/>
    <w:rsid w:val="005A1A0E"/>
    <w:rsid w:val="005A4527"/>
    <w:rsid w:val="005A6505"/>
    <w:rsid w:val="005B419F"/>
    <w:rsid w:val="005B660B"/>
    <w:rsid w:val="005B724A"/>
    <w:rsid w:val="005B77D4"/>
    <w:rsid w:val="005C3923"/>
    <w:rsid w:val="005C49A0"/>
    <w:rsid w:val="005D1DA6"/>
    <w:rsid w:val="005D4539"/>
    <w:rsid w:val="005D5C02"/>
    <w:rsid w:val="005D5EC3"/>
    <w:rsid w:val="005E1025"/>
    <w:rsid w:val="005E1A06"/>
    <w:rsid w:val="005E77FA"/>
    <w:rsid w:val="005F2AF9"/>
    <w:rsid w:val="005F3223"/>
    <w:rsid w:val="005F411F"/>
    <w:rsid w:val="005F441F"/>
    <w:rsid w:val="005F5FBC"/>
    <w:rsid w:val="005F6896"/>
    <w:rsid w:val="005F7FC2"/>
    <w:rsid w:val="0060176A"/>
    <w:rsid w:val="0060299B"/>
    <w:rsid w:val="006052CE"/>
    <w:rsid w:val="006059B9"/>
    <w:rsid w:val="00605E8A"/>
    <w:rsid w:val="00607DD9"/>
    <w:rsid w:val="00612C36"/>
    <w:rsid w:val="006148E4"/>
    <w:rsid w:val="00614C81"/>
    <w:rsid w:val="0061642C"/>
    <w:rsid w:val="00621CEA"/>
    <w:rsid w:val="00624D5D"/>
    <w:rsid w:val="006271D7"/>
    <w:rsid w:val="00630078"/>
    <w:rsid w:val="00630ADF"/>
    <w:rsid w:val="00635B43"/>
    <w:rsid w:val="0064079E"/>
    <w:rsid w:val="00641E9F"/>
    <w:rsid w:val="00646C20"/>
    <w:rsid w:val="00646F6A"/>
    <w:rsid w:val="00647C03"/>
    <w:rsid w:val="0065049F"/>
    <w:rsid w:val="006507A2"/>
    <w:rsid w:val="00650F2A"/>
    <w:rsid w:val="00652CFC"/>
    <w:rsid w:val="0065342B"/>
    <w:rsid w:val="00654E1A"/>
    <w:rsid w:val="00655218"/>
    <w:rsid w:val="00655853"/>
    <w:rsid w:val="00655879"/>
    <w:rsid w:val="00655914"/>
    <w:rsid w:val="00655E52"/>
    <w:rsid w:val="006571CD"/>
    <w:rsid w:val="006571F2"/>
    <w:rsid w:val="00657CFA"/>
    <w:rsid w:val="00662C1C"/>
    <w:rsid w:val="00663547"/>
    <w:rsid w:val="006639BA"/>
    <w:rsid w:val="006661A7"/>
    <w:rsid w:val="00666304"/>
    <w:rsid w:val="00666B54"/>
    <w:rsid w:val="00667D50"/>
    <w:rsid w:val="00671715"/>
    <w:rsid w:val="00671F62"/>
    <w:rsid w:val="0067428A"/>
    <w:rsid w:val="00675004"/>
    <w:rsid w:val="00676F64"/>
    <w:rsid w:val="00677170"/>
    <w:rsid w:val="00677A54"/>
    <w:rsid w:val="00677C6E"/>
    <w:rsid w:val="0068084B"/>
    <w:rsid w:val="00690084"/>
    <w:rsid w:val="0069019E"/>
    <w:rsid w:val="00691541"/>
    <w:rsid w:val="006935BD"/>
    <w:rsid w:val="00694898"/>
    <w:rsid w:val="006959CB"/>
    <w:rsid w:val="006A4F23"/>
    <w:rsid w:val="006A53D7"/>
    <w:rsid w:val="006A7E69"/>
    <w:rsid w:val="006B1FB8"/>
    <w:rsid w:val="006B3090"/>
    <w:rsid w:val="006B6098"/>
    <w:rsid w:val="006B7A75"/>
    <w:rsid w:val="006C636F"/>
    <w:rsid w:val="006C6B04"/>
    <w:rsid w:val="006C780D"/>
    <w:rsid w:val="006D00BD"/>
    <w:rsid w:val="006D13B8"/>
    <w:rsid w:val="006D220C"/>
    <w:rsid w:val="006D645B"/>
    <w:rsid w:val="006D6489"/>
    <w:rsid w:val="006D725A"/>
    <w:rsid w:val="006D7627"/>
    <w:rsid w:val="006E090B"/>
    <w:rsid w:val="006E2521"/>
    <w:rsid w:val="006E3414"/>
    <w:rsid w:val="006E5559"/>
    <w:rsid w:val="006E721D"/>
    <w:rsid w:val="006E72A3"/>
    <w:rsid w:val="006F2B59"/>
    <w:rsid w:val="006F2D64"/>
    <w:rsid w:val="006F352F"/>
    <w:rsid w:val="006F4EA4"/>
    <w:rsid w:val="006F5804"/>
    <w:rsid w:val="006F6A5E"/>
    <w:rsid w:val="007011EB"/>
    <w:rsid w:val="0071116C"/>
    <w:rsid w:val="007112FF"/>
    <w:rsid w:val="00714E49"/>
    <w:rsid w:val="00716230"/>
    <w:rsid w:val="00722B2E"/>
    <w:rsid w:val="00725237"/>
    <w:rsid w:val="007262FA"/>
    <w:rsid w:val="00726B33"/>
    <w:rsid w:val="00727873"/>
    <w:rsid w:val="007303C6"/>
    <w:rsid w:val="00730A82"/>
    <w:rsid w:val="00737F56"/>
    <w:rsid w:val="0074070B"/>
    <w:rsid w:val="007418C4"/>
    <w:rsid w:val="00742F77"/>
    <w:rsid w:val="00743505"/>
    <w:rsid w:val="00746A31"/>
    <w:rsid w:val="0075008C"/>
    <w:rsid w:val="007511C0"/>
    <w:rsid w:val="00751B19"/>
    <w:rsid w:val="00755612"/>
    <w:rsid w:val="007565DE"/>
    <w:rsid w:val="007569F0"/>
    <w:rsid w:val="00757A62"/>
    <w:rsid w:val="00763AAB"/>
    <w:rsid w:val="00763C84"/>
    <w:rsid w:val="007640F5"/>
    <w:rsid w:val="00764E8A"/>
    <w:rsid w:val="00765709"/>
    <w:rsid w:val="00765955"/>
    <w:rsid w:val="00766665"/>
    <w:rsid w:val="00766DCA"/>
    <w:rsid w:val="00771810"/>
    <w:rsid w:val="00771B74"/>
    <w:rsid w:val="00773231"/>
    <w:rsid w:val="007749F3"/>
    <w:rsid w:val="00775B5E"/>
    <w:rsid w:val="007811DE"/>
    <w:rsid w:val="00782404"/>
    <w:rsid w:val="00783888"/>
    <w:rsid w:val="00785945"/>
    <w:rsid w:val="00786174"/>
    <w:rsid w:val="007867B5"/>
    <w:rsid w:val="00790F8E"/>
    <w:rsid w:val="0079149E"/>
    <w:rsid w:val="0079181A"/>
    <w:rsid w:val="007946B4"/>
    <w:rsid w:val="0079627D"/>
    <w:rsid w:val="00796BB2"/>
    <w:rsid w:val="00797467"/>
    <w:rsid w:val="007A1EDD"/>
    <w:rsid w:val="007A27C8"/>
    <w:rsid w:val="007A7E47"/>
    <w:rsid w:val="007B280D"/>
    <w:rsid w:val="007B2CA7"/>
    <w:rsid w:val="007B4F93"/>
    <w:rsid w:val="007C3743"/>
    <w:rsid w:val="007C3BFF"/>
    <w:rsid w:val="007C49AB"/>
    <w:rsid w:val="007C54BF"/>
    <w:rsid w:val="007C6B25"/>
    <w:rsid w:val="007D05E5"/>
    <w:rsid w:val="007D0C25"/>
    <w:rsid w:val="007D1733"/>
    <w:rsid w:val="007D749D"/>
    <w:rsid w:val="007D781B"/>
    <w:rsid w:val="007E23EF"/>
    <w:rsid w:val="007E2D88"/>
    <w:rsid w:val="007E3A74"/>
    <w:rsid w:val="007F1C5D"/>
    <w:rsid w:val="007F3228"/>
    <w:rsid w:val="007F645D"/>
    <w:rsid w:val="007F766E"/>
    <w:rsid w:val="007F7CB9"/>
    <w:rsid w:val="00802C09"/>
    <w:rsid w:val="00802D45"/>
    <w:rsid w:val="00806890"/>
    <w:rsid w:val="0080691D"/>
    <w:rsid w:val="00810D6A"/>
    <w:rsid w:val="00811817"/>
    <w:rsid w:val="00811F5E"/>
    <w:rsid w:val="00814126"/>
    <w:rsid w:val="00814297"/>
    <w:rsid w:val="00820927"/>
    <w:rsid w:val="00820D44"/>
    <w:rsid w:val="0082141D"/>
    <w:rsid w:val="00821BC9"/>
    <w:rsid w:val="008239EF"/>
    <w:rsid w:val="00825E22"/>
    <w:rsid w:val="00825EAC"/>
    <w:rsid w:val="00825F00"/>
    <w:rsid w:val="0082606B"/>
    <w:rsid w:val="00826D9C"/>
    <w:rsid w:val="00830DA8"/>
    <w:rsid w:val="00833861"/>
    <w:rsid w:val="00834817"/>
    <w:rsid w:val="00836B62"/>
    <w:rsid w:val="00836C6E"/>
    <w:rsid w:val="00837C77"/>
    <w:rsid w:val="008416A9"/>
    <w:rsid w:val="00841F0E"/>
    <w:rsid w:val="00844595"/>
    <w:rsid w:val="00847353"/>
    <w:rsid w:val="0084794D"/>
    <w:rsid w:val="00853D46"/>
    <w:rsid w:val="008545DB"/>
    <w:rsid w:val="00854D09"/>
    <w:rsid w:val="00857156"/>
    <w:rsid w:val="00860582"/>
    <w:rsid w:val="0086171E"/>
    <w:rsid w:val="00861B0D"/>
    <w:rsid w:val="00861BE6"/>
    <w:rsid w:val="008624C9"/>
    <w:rsid w:val="00862736"/>
    <w:rsid w:val="00863587"/>
    <w:rsid w:val="00863636"/>
    <w:rsid w:val="008654AC"/>
    <w:rsid w:val="008674C4"/>
    <w:rsid w:val="00871403"/>
    <w:rsid w:val="0087308C"/>
    <w:rsid w:val="008730CD"/>
    <w:rsid w:val="008743DC"/>
    <w:rsid w:val="00874558"/>
    <w:rsid w:val="008767B4"/>
    <w:rsid w:val="00877364"/>
    <w:rsid w:val="008800A5"/>
    <w:rsid w:val="00880EF3"/>
    <w:rsid w:val="00881FB7"/>
    <w:rsid w:val="0088554D"/>
    <w:rsid w:val="00886491"/>
    <w:rsid w:val="008927BC"/>
    <w:rsid w:val="008A08DC"/>
    <w:rsid w:val="008A323C"/>
    <w:rsid w:val="008A4A85"/>
    <w:rsid w:val="008A4BE8"/>
    <w:rsid w:val="008A5457"/>
    <w:rsid w:val="008A5EF7"/>
    <w:rsid w:val="008A6D46"/>
    <w:rsid w:val="008A77EA"/>
    <w:rsid w:val="008B11B2"/>
    <w:rsid w:val="008C180F"/>
    <w:rsid w:val="008C2137"/>
    <w:rsid w:val="008C3CCF"/>
    <w:rsid w:val="008C4E8B"/>
    <w:rsid w:val="008C586F"/>
    <w:rsid w:val="008C598F"/>
    <w:rsid w:val="008C66DD"/>
    <w:rsid w:val="008C69B7"/>
    <w:rsid w:val="008C75B3"/>
    <w:rsid w:val="008C7E84"/>
    <w:rsid w:val="008D1039"/>
    <w:rsid w:val="008D1134"/>
    <w:rsid w:val="008D2309"/>
    <w:rsid w:val="008D3E34"/>
    <w:rsid w:val="008D4ACA"/>
    <w:rsid w:val="008D5A8E"/>
    <w:rsid w:val="008D5B95"/>
    <w:rsid w:val="008D5C7E"/>
    <w:rsid w:val="008D6004"/>
    <w:rsid w:val="008D6202"/>
    <w:rsid w:val="008D7F4E"/>
    <w:rsid w:val="008E139D"/>
    <w:rsid w:val="008E3881"/>
    <w:rsid w:val="008E3F63"/>
    <w:rsid w:val="008E46DB"/>
    <w:rsid w:val="008E58E3"/>
    <w:rsid w:val="008E7E87"/>
    <w:rsid w:val="008F0028"/>
    <w:rsid w:val="008F2F36"/>
    <w:rsid w:val="008F3793"/>
    <w:rsid w:val="00901138"/>
    <w:rsid w:val="009029FB"/>
    <w:rsid w:val="0090315A"/>
    <w:rsid w:val="00905944"/>
    <w:rsid w:val="00905CF3"/>
    <w:rsid w:val="0091757F"/>
    <w:rsid w:val="00921661"/>
    <w:rsid w:val="00923A02"/>
    <w:rsid w:val="009250A2"/>
    <w:rsid w:val="00925335"/>
    <w:rsid w:val="00926C1B"/>
    <w:rsid w:val="00927053"/>
    <w:rsid w:val="00927FC9"/>
    <w:rsid w:val="00931206"/>
    <w:rsid w:val="0093416A"/>
    <w:rsid w:val="00934E1B"/>
    <w:rsid w:val="009356E8"/>
    <w:rsid w:val="00937DB3"/>
    <w:rsid w:val="00940F9F"/>
    <w:rsid w:val="00942957"/>
    <w:rsid w:val="00945F27"/>
    <w:rsid w:val="00947A41"/>
    <w:rsid w:val="009538E4"/>
    <w:rsid w:val="009539C2"/>
    <w:rsid w:val="00956FC2"/>
    <w:rsid w:val="00957A91"/>
    <w:rsid w:val="009612DF"/>
    <w:rsid w:val="00961667"/>
    <w:rsid w:val="0096413D"/>
    <w:rsid w:val="009642C3"/>
    <w:rsid w:val="00964E33"/>
    <w:rsid w:val="00965F6F"/>
    <w:rsid w:val="0096643D"/>
    <w:rsid w:val="00967443"/>
    <w:rsid w:val="00971E38"/>
    <w:rsid w:val="00973B98"/>
    <w:rsid w:val="009749D9"/>
    <w:rsid w:val="00977771"/>
    <w:rsid w:val="009820D9"/>
    <w:rsid w:val="00985CF0"/>
    <w:rsid w:val="00987B24"/>
    <w:rsid w:val="00987EC1"/>
    <w:rsid w:val="009916F3"/>
    <w:rsid w:val="009919E0"/>
    <w:rsid w:val="00992983"/>
    <w:rsid w:val="00992CAA"/>
    <w:rsid w:val="0099498B"/>
    <w:rsid w:val="00994D44"/>
    <w:rsid w:val="009965D1"/>
    <w:rsid w:val="009A4412"/>
    <w:rsid w:val="009A5965"/>
    <w:rsid w:val="009A5D18"/>
    <w:rsid w:val="009A6DF7"/>
    <w:rsid w:val="009A7318"/>
    <w:rsid w:val="009A7A9F"/>
    <w:rsid w:val="009A7ECB"/>
    <w:rsid w:val="009B22F3"/>
    <w:rsid w:val="009B2C29"/>
    <w:rsid w:val="009B42E9"/>
    <w:rsid w:val="009B5314"/>
    <w:rsid w:val="009B6228"/>
    <w:rsid w:val="009C1FA4"/>
    <w:rsid w:val="009C52E9"/>
    <w:rsid w:val="009C71F6"/>
    <w:rsid w:val="009D2824"/>
    <w:rsid w:val="009D28D4"/>
    <w:rsid w:val="009D68F9"/>
    <w:rsid w:val="009D6B86"/>
    <w:rsid w:val="009D6BBF"/>
    <w:rsid w:val="009E1134"/>
    <w:rsid w:val="009E1D13"/>
    <w:rsid w:val="009E45F4"/>
    <w:rsid w:val="009E4A9B"/>
    <w:rsid w:val="009E72A0"/>
    <w:rsid w:val="009F0D48"/>
    <w:rsid w:val="009F1056"/>
    <w:rsid w:val="009F3E3A"/>
    <w:rsid w:val="009F4BAD"/>
    <w:rsid w:val="009F4F5A"/>
    <w:rsid w:val="009F7AA2"/>
    <w:rsid w:val="00A00687"/>
    <w:rsid w:val="00A02BA9"/>
    <w:rsid w:val="00A03772"/>
    <w:rsid w:val="00A05379"/>
    <w:rsid w:val="00A0662C"/>
    <w:rsid w:val="00A06C65"/>
    <w:rsid w:val="00A06EEF"/>
    <w:rsid w:val="00A13AD0"/>
    <w:rsid w:val="00A13B01"/>
    <w:rsid w:val="00A159CD"/>
    <w:rsid w:val="00A17159"/>
    <w:rsid w:val="00A21556"/>
    <w:rsid w:val="00A21E81"/>
    <w:rsid w:val="00A22C16"/>
    <w:rsid w:val="00A23359"/>
    <w:rsid w:val="00A24EFF"/>
    <w:rsid w:val="00A267C3"/>
    <w:rsid w:val="00A268A9"/>
    <w:rsid w:val="00A27E89"/>
    <w:rsid w:val="00A27FB5"/>
    <w:rsid w:val="00A31336"/>
    <w:rsid w:val="00A34A9F"/>
    <w:rsid w:val="00A35A6B"/>
    <w:rsid w:val="00A36E1E"/>
    <w:rsid w:val="00A40368"/>
    <w:rsid w:val="00A418C5"/>
    <w:rsid w:val="00A41999"/>
    <w:rsid w:val="00A4247F"/>
    <w:rsid w:val="00A42EE3"/>
    <w:rsid w:val="00A455EC"/>
    <w:rsid w:val="00A46A8E"/>
    <w:rsid w:val="00A46C5D"/>
    <w:rsid w:val="00A500D4"/>
    <w:rsid w:val="00A55619"/>
    <w:rsid w:val="00A56A56"/>
    <w:rsid w:val="00A570B1"/>
    <w:rsid w:val="00A60C1F"/>
    <w:rsid w:val="00A63E91"/>
    <w:rsid w:val="00A646B0"/>
    <w:rsid w:val="00A64E6D"/>
    <w:rsid w:val="00A67B79"/>
    <w:rsid w:val="00A71A84"/>
    <w:rsid w:val="00A735A5"/>
    <w:rsid w:val="00A7720C"/>
    <w:rsid w:val="00A77C61"/>
    <w:rsid w:val="00A80390"/>
    <w:rsid w:val="00A8269A"/>
    <w:rsid w:val="00A8475C"/>
    <w:rsid w:val="00A865C7"/>
    <w:rsid w:val="00A907D0"/>
    <w:rsid w:val="00A9166B"/>
    <w:rsid w:val="00A917E7"/>
    <w:rsid w:val="00A9241D"/>
    <w:rsid w:val="00A93290"/>
    <w:rsid w:val="00A93608"/>
    <w:rsid w:val="00A95A7B"/>
    <w:rsid w:val="00A95CC6"/>
    <w:rsid w:val="00A97033"/>
    <w:rsid w:val="00A97A60"/>
    <w:rsid w:val="00AA2B3D"/>
    <w:rsid w:val="00AA3B1E"/>
    <w:rsid w:val="00AA55F2"/>
    <w:rsid w:val="00AA5D0E"/>
    <w:rsid w:val="00AB03EC"/>
    <w:rsid w:val="00AB0F5D"/>
    <w:rsid w:val="00AB0FF9"/>
    <w:rsid w:val="00AB1061"/>
    <w:rsid w:val="00AB1445"/>
    <w:rsid w:val="00AB426F"/>
    <w:rsid w:val="00AB4A23"/>
    <w:rsid w:val="00AB7F97"/>
    <w:rsid w:val="00AC6B88"/>
    <w:rsid w:val="00AD25A6"/>
    <w:rsid w:val="00AD5670"/>
    <w:rsid w:val="00AD5979"/>
    <w:rsid w:val="00AD624F"/>
    <w:rsid w:val="00AD6364"/>
    <w:rsid w:val="00AD77D6"/>
    <w:rsid w:val="00AD7E95"/>
    <w:rsid w:val="00AD7F44"/>
    <w:rsid w:val="00AE0FC6"/>
    <w:rsid w:val="00AE1573"/>
    <w:rsid w:val="00AE2C48"/>
    <w:rsid w:val="00AE69DC"/>
    <w:rsid w:val="00AE7474"/>
    <w:rsid w:val="00AE7AA6"/>
    <w:rsid w:val="00AF01D7"/>
    <w:rsid w:val="00AF14F2"/>
    <w:rsid w:val="00AF2B52"/>
    <w:rsid w:val="00AF4134"/>
    <w:rsid w:val="00AF6497"/>
    <w:rsid w:val="00AF6D9D"/>
    <w:rsid w:val="00B0010A"/>
    <w:rsid w:val="00B00B8B"/>
    <w:rsid w:val="00B01AC2"/>
    <w:rsid w:val="00B11DA2"/>
    <w:rsid w:val="00B131BE"/>
    <w:rsid w:val="00B13656"/>
    <w:rsid w:val="00B14C7E"/>
    <w:rsid w:val="00B1742A"/>
    <w:rsid w:val="00B17CB0"/>
    <w:rsid w:val="00B20794"/>
    <w:rsid w:val="00B20A22"/>
    <w:rsid w:val="00B219F6"/>
    <w:rsid w:val="00B250F6"/>
    <w:rsid w:val="00B327E0"/>
    <w:rsid w:val="00B3736A"/>
    <w:rsid w:val="00B378D2"/>
    <w:rsid w:val="00B410F5"/>
    <w:rsid w:val="00B42391"/>
    <w:rsid w:val="00B42A37"/>
    <w:rsid w:val="00B43316"/>
    <w:rsid w:val="00B437B6"/>
    <w:rsid w:val="00B45665"/>
    <w:rsid w:val="00B45FC6"/>
    <w:rsid w:val="00B50A33"/>
    <w:rsid w:val="00B50A34"/>
    <w:rsid w:val="00B53CBA"/>
    <w:rsid w:val="00B5659C"/>
    <w:rsid w:val="00B56950"/>
    <w:rsid w:val="00B57A2F"/>
    <w:rsid w:val="00B57C8A"/>
    <w:rsid w:val="00B639A0"/>
    <w:rsid w:val="00B64E53"/>
    <w:rsid w:val="00B64FF2"/>
    <w:rsid w:val="00B652B6"/>
    <w:rsid w:val="00B70EE6"/>
    <w:rsid w:val="00B7255B"/>
    <w:rsid w:val="00B7328E"/>
    <w:rsid w:val="00B75612"/>
    <w:rsid w:val="00B7740A"/>
    <w:rsid w:val="00B80987"/>
    <w:rsid w:val="00B814F2"/>
    <w:rsid w:val="00B82099"/>
    <w:rsid w:val="00B84805"/>
    <w:rsid w:val="00B8571A"/>
    <w:rsid w:val="00B85F60"/>
    <w:rsid w:val="00B875F6"/>
    <w:rsid w:val="00B90034"/>
    <w:rsid w:val="00B900C0"/>
    <w:rsid w:val="00B9122A"/>
    <w:rsid w:val="00B9228A"/>
    <w:rsid w:val="00B92F7C"/>
    <w:rsid w:val="00B941F5"/>
    <w:rsid w:val="00B94BC8"/>
    <w:rsid w:val="00BA16C3"/>
    <w:rsid w:val="00BA1F8B"/>
    <w:rsid w:val="00BA3777"/>
    <w:rsid w:val="00BA39E5"/>
    <w:rsid w:val="00BB4E6F"/>
    <w:rsid w:val="00BB7D77"/>
    <w:rsid w:val="00BB7F49"/>
    <w:rsid w:val="00BC1700"/>
    <w:rsid w:val="00BC1C95"/>
    <w:rsid w:val="00BC1D49"/>
    <w:rsid w:val="00BC221B"/>
    <w:rsid w:val="00BC3674"/>
    <w:rsid w:val="00BC5056"/>
    <w:rsid w:val="00BC778D"/>
    <w:rsid w:val="00BC77BD"/>
    <w:rsid w:val="00BC7DB3"/>
    <w:rsid w:val="00BD1161"/>
    <w:rsid w:val="00BD389E"/>
    <w:rsid w:val="00BD577A"/>
    <w:rsid w:val="00BD5E65"/>
    <w:rsid w:val="00BD73C6"/>
    <w:rsid w:val="00BD7CE4"/>
    <w:rsid w:val="00BE06C6"/>
    <w:rsid w:val="00BE33F0"/>
    <w:rsid w:val="00BE51EE"/>
    <w:rsid w:val="00BF0F39"/>
    <w:rsid w:val="00BF2902"/>
    <w:rsid w:val="00BF6F70"/>
    <w:rsid w:val="00C00DE1"/>
    <w:rsid w:val="00C03F98"/>
    <w:rsid w:val="00C0600C"/>
    <w:rsid w:val="00C100FA"/>
    <w:rsid w:val="00C1070D"/>
    <w:rsid w:val="00C11A1A"/>
    <w:rsid w:val="00C13279"/>
    <w:rsid w:val="00C1528E"/>
    <w:rsid w:val="00C15CC6"/>
    <w:rsid w:val="00C17004"/>
    <w:rsid w:val="00C2096D"/>
    <w:rsid w:val="00C21931"/>
    <w:rsid w:val="00C26758"/>
    <w:rsid w:val="00C304F3"/>
    <w:rsid w:val="00C3388A"/>
    <w:rsid w:val="00C33D6A"/>
    <w:rsid w:val="00C33EA1"/>
    <w:rsid w:val="00C34037"/>
    <w:rsid w:val="00C3474D"/>
    <w:rsid w:val="00C36191"/>
    <w:rsid w:val="00C40B0C"/>
    <w:rsid w:val="00C42292"/>
    <w:rsid w:val="00C42837"/>
    <w:rsid w:val="00C42947"/>
    <w:rsid w:val="00C438C1"/>
    <w:rsid w:val="00C43C26"/>
    <w:rsid w:val="00C44D90"/>
    <w:rsid w:val="00C45F31"/>
    <w:rsid w:val="00C500ED"/>
    <w:rsid w:val="00C51228"/>
    <w:rsid w:val="00C52CCC"/>
    <w:rsid w:val="00C53226"/>
    <w:rsid w:val="00C53D10"/>
    <w:rsid w:val="00C56715"/>
    <w:rsid w:val="00C56B52"/>
    <w:rsid w:val="00C5729F"/>
    <w:rsid w:val="00C57FD9"/>
    <w:rsid w:val="00C60E8A"/>
    <w:rsid w:val="00C61A35"/>
    <w:rsid w:val="00C6287B"/>
    <w:rsid w:val="00C64ABB"/>
    <w:rsid w:val="00C64B05"/>
    <w:rsid w:val="00C6532E"/>
    <w:rsid w:val="00C6572B"/>
    <w:rsid w:val="00C67CD8"/>
    <w:rsid w:val="00C7173E"/>
    <w:rsid w:val="00C720B8"/>
    <w:rsid w:val="00C72430"/>
    <w:rsid w:val="00C73BCB"/>
    <w:rsid w:val="00C74373"/>
    <w:rsid w:val="00C77DDB"/>
    <w:rsid w:val="00C8013A"/>
    <w:rsid w:val="00C803FB"/>
    <w:rsid w:val="00C83A7F"/>
    <w:rsid w:val="00C86691"/>
    <w:rsid w:val="00C8791A"/>
    <w:rsid w:val="00C87FBF"/>
    <w:rsid w:val="00C901B0"/>
    <w:rsid w:val="00C9045A"/>
    <w:rsid w:val="00C908A3"/>
    <w:rsid w:val="00C90C74"/>
    <w:rsid w:val="00C92AC3"/>
    <w:rsid w:val="00C92DFE"/>
    <w:rsid w:val="00C9746C"/>
    <w:rsid w:val="00CA1BE6"/>
    <w:rsid w:val="00CA1D83"/>
    <w:rsid w:val="00CA2BEF"/>
    <w:rsid w:val="00CA31A2"/>
    <w:rsid w:val="00CA4805"/>
    <w:rsid w:val="00CB2563"/>
    <w:rsid w:val="00CB2C1D"/>
    <w:rsid w:val="00CB45A5"/>
    <w:rsid w:val="00CB5BEA"/>
    <w:rsid w:val="00CB71FD"/>
    <w:rsid w:val="00CC08CC"/>
    <w:rsid w:val="00CC7748"/>
    <w:rsid w:val="00CD124B"/>
    <w:rsid w:val="00CD14D6"/>
    <w:rsid w:val="00CD3679"/>
    <w:rsid w:val="00CE176F"/>
    <w:rsid w:val="00CE260A"/>
    <w:rsid w:val="00CE33FB"/>
    <w:rsid w:val="00CE52B7"/>
    <w:rsid w:val="00CE5FEF"/>
    <w:rsid w:val="00CE7EF0"/>
    <w:rsid w:val="00CF0247"/>
    <w:rsid w:val="00CF195F"/>
    <w:rsid w:val="00CF1F32"/>
    <w:rsid w:val="00CF2771"/>
    <w:rsid w:val="00CF29AE"/>
    <w:rsid w:val="00CF373C"/>
    <w:rsid w:val="00D00F47"/>
    <w:rsid w:val="00D047AD"/>
    <w:rsid w:val="00D04F1D"/>
    <w:rsid w:val="00D065BB"/>
    <w:rsid w:val="00D10564"/>
    <w:rsid w:val="00D10622"/>
    <w:rsid w:val="00D10D5D"/>
    <w:rsid w:val="00D11E66"/>
    <w:rsid w:val="00D15404"/>
    <w:rsid w:val="00D158EE"/>
    <w:rsid w:val="00D17B2F"/>
    <w:rsid w:val="00D213D7"/>
    <w:rsid w:val="00D21CBE"/>
    <w:rsid w:val="00D21F1F"/>
    <w:rsid w:val="00D22A2A"/>
    <w:rsid w:val="00D245A1"/>
    <w:rsid w:val="00D2503A"/>
    <w:rsid w:val="00D25B2B"/>
    <w:rsid w:val="00D3029C"/>
    <w:rsid w:val="00D3212D"/>
    <w:rsid w:val="00D32A70"/>
    <w:rsid w:val="00D33257"/>
    <w:rsid w:val="00D36378"/>
    <w:rsid w:val="00D36EB3"/>
    <w:rsid w:val="00D37A3E"/>
    <w:rsid w:val="00D41AAE"/>
    <w:rsid w:val="00D420D5"/>
    <w:rsid w:val="00D43605"/>
    <w:rsid w:val="00D43AAD"/>
    <w:rsid w:val="00D45825"/>
    <w:rsid w:val="00D471A9"/>
    <w:rsid w:val="00D50450"/>
    <w:rsid w:val="00D51740"/>
    <w:rsid w:val="00D51856"/>
    <w:rsid w:val="00D51B27"/>
    <w:rsid w:val="00D51B5E"/>
    <w:rsid w:val="00D51EBE"/>
    <w:rsid w:val="00D52B20"/>
    <w:rsid w:val="00D536F4"/>
    <w:rsid w:val="00D554DA"/>
    <w:rsid w:val="00D57DA7"/>
    <w:rsid w:val="00D6384F"/>
    <w:rsid w:val="00D666F3"/>
    <w:rsid w:val="00D66873"/>
    <w:rsid w:val="00D72924"/>
    <w:rsid w:val="00D72D12"/>
    <w:rsid w:val="00D74A34"/>
    <w:rsid w:val="00D754C6"/>
    <w:rsid w:val="00D76191"/>
    <w:rsid w:val="00D80A4F"/>
    <w:rsid w:val="00D8263D"/>
    <w:rsid w:val="00D83D15"/>
    <w:rsid w:val="00D854C9"/>
    <w:rsid w:val="00D85631"/>
    <w:rsid w:val="00D86514"/>
    <w:rsid w:val="00D90031"/>
    <w:rsid w:val="00D908D1"/>
    <w:rsid w:val="00D919F8"/>
    <w:rsid w:val="00D9255C"/>
    <w:rsid w:val="00D92E34"/>
    <w:rsid w:val="00D9364D"/>
    <w:rsid w:val="00D95F22"/>
    <w:rsid w:val="00D97A0A"/>
    <w:rsid w:val="00DA04CD"/>
    <w:rsid w:val="00DA4348"/>
    <w:rsid w:val="00DB1F34"/>
    <w:rsid w:val="00DB204D"/>
    <w:rsid w:val="00DB36DE"/>
    <w:rsid w:val="00DB3BDF"/>
    <w:rsid w:val="00DB4711"/>
    <w:rsid w:val="00DB6BB1"/>
    <w:rsid w:val="00DB79A8"/>
    <w:rsid w:val="00DC1F4F"/>
    <w:rsid w:val="00DC3AB3"/>
    <w:rsid w:val="00DD2A68"/>
    <w:rsid w:val="00DD30FC"/>
    <w:rsid w:val="00DD3752"/>
    <w:rsid w:val="00DD5389"/>
    <w:rsid w:val="00DD620E"/>
    <w:rsid w:val="00DD75B0"/>
    <w:rsid w:val="00DD75C3"/>
    <w:rsid w:val="00DE0C01"/>
    <w:rsid w:val="00DE2AB3"/>
    <w:rsid w:val="00DE4035"/>
    <w:rsid w:val="00DE40C2"/>
    <w:rsid w:val="00DE48A1"/>
    <w:rsid w:val="00DE5238"/>
    <w:rsid w:val="00DE6797"/>
    <w:rsid w:val="00DE7BA6"/>
    <w:rsid w:val="00DF2836"/>
    <w:rsid w:val="00DF3810"/>
    <w:rsid w:val="00DF3B9A"/>
    <w:rsid w:val="00DF43B9"/>
    <w:rsid w:val="00DF4A31"/>
    <w:rsid w:val="00DF5B9C"/>
    <w:rsid w:val="00E012BC"/>
    <w:rsid w:val="00E0189C"/>
    <w:rsid w:val="00E04ABF"/>
    <w:rsid w:val="00E05102"/>
    <w:rsid w:val="00E0515C"/>
    <w:rsid w:val="00E054B7"/>
    <w:rsid w:val="00E07217"/>
    <w:rsid w:val="00E10117"/>
    <w:rsid w:val="00E10729"/>
    <w:rsid w:val="00E107B4"/>
    <w:rsid w:val="00E10CC6"/>
    <w:rsid w:val="00E10D24"/>
    <w:rsid w:val="00E10E62"/>
    <w:rsid w:val="00E11EBD"/>
    <w:rsid w:val="00E12C65"/>
    <w:rsid w:val="00E143F3"/>
    <w:rsid w:val="00E14C2C"/>
    <w:rsid w:val="00E1632A"/>
    <w:rsid w:val="00E166DA"/>
    <w:rsid w:val="00E178B6"/>
    <w:rsid w:val="00E17CF9"/>
    <w:rsid w:val="00E17D3F"/>
    <w:rsid w:val="00E20144"/>
    <w:rsid w:val="00E20730"/>
    <w:rsid w:val="00E2097C"/>
    <w:rsid w:val="00E214F0"/>
    <w:rsid w:val="00E216CC"/>
    <w:rsid w:val="00E21E52"/>
    <w:rsid w:val="00E2572B"/>
    <w:rsid w:val="00E25943"/>
    <w:rsid w:val="00E25CD3"/>
    <w:rsid w:val="00E27160"/>
    <w:rsid w:val="00E27FC1"/>
    <w:rsid w:val="00E3057F"/>
    <w:rsid w:val="00E3089D"/>
    <w:rsid w:val="00E309E0"/>
    <w:rsid w:val="00E30E01"/>
    <w:rsid w:val="00E37982"/>
    <w:rsid w:val="00E4117B"/>
    <w:rsid w:val="00E411F6"/>
    <w:rsid w:val="00E423B2"/>
    <w:rsid w:val="00E42AD5"/>
    <w:rsid w:val="00E466B7"/>
    <w:rsid w:val="00E47E4B"/>
    <w:rsid w:val="00E50D1D"/>
    <w:rsid w:val="00E5283B"/>
    <w:rsid w:val="00E535AE"/>
    <w:rsid w:val="00E54CA4"/>
    <w:rsid w:val="00E54D1A"/>
    <w:rsid w:val="00E57E41"/>
    <w:rsid w:val="00E64B66"/>
    <w:rsid w:val="00E67BB7"/>
    <w:rsid w:val="00E720F8"/>
    <w:rsid w:val="00E7430B"/>
    <w:rsid w:val="00E748A9"/>
    <w:rsid w:val="00E75886"/>
    <w:rsid w:val="00E75A3A"/>
    <w:rsid w:val="00E76CD8"/>
    <w:rsid w:val="00E807A3"/>
    <w:rsid w:val="00E80F02"/>
    <w:rsid w:val="00E82BDF"/>
    <w:rsid w:val="00E87028"/>
    <w:rsid w:val="00E87171"/>
    <w:rsid w:val="00E8733F"/>
    <w:rsid w:val="00E87410"/>
    <w:rsid w:val="00E90723"/>
    <w:rsid w:val="00E94918"/>
    <w:rsid w:val="00E9563E"/>
    <w:rsid w:val="00E968D3"/>
    <w:rsid w:val="00E976B5"/>
    <w:rsid w:val="00EA00B5"/>
    <w:rsid w:val="00EA2D61"/>
    <w:rsid w:val="00EA37B8"/>
    <w:rsid w:val="00EA3E1D"/>
    <w:rsid w:val="00EA4B7E"/>
    <w:rsid w:val="00EA5055"/>
    <w:rsid w:val="00EA61BE"/>
    <w:rsid w:val="00EA705F"/>
    <w:rsid w:val="00EA7A53"/>
    <w:rsid w:val="00EB0454"/>
    <w:rsid w:val="00EB17A1"/>
    <w:rsid w:val="00EB2106"/>
    <w:rsid w:val="00EB530B"/>
    <w:rsid w:val="00EB5A96"/>
    <w:rsid w:val="00EC0FF5"/>
    <w:rsid w:val="00EC175D"/>
    <w:rsid w:val="00EC1A38"/>
    <w:rsid w:val="00EC235C"/>
    <w:rsid w:val="00EC55BA"/>
    <w:rsid w:val="00ED0567"/>
    <w:rsid w:val="00ED0569"/>
    <w:rsid w:val="00ED259F"/>
    <w:rsid w:val="00ED41BA"/>
    <w:rsid w:val="00ED4D11"/>
    <w:rsid w:val="00ED5347"/>
    <w:rsid w:val="00ED6587"/>
    <w:rsid w:val="00ED77CE"/>
    <w:rsid w:val="00EE245A"/>
    <w:rsid w:val="00EE30B5"/>
    <w:rsid w:val="00EE3817"/>
    <w:rsid w:val="00EE68C7"/>
    <w:rsid w:val="00EF0987"/>
    <w:rsid w:val="00EF11E3"/>
    <w:rsid w:val="00EF23C8"/>
    <w:rsid w:val="00EF279C"/>
    <w:rsid w:val="00EF4113"/>
    <w:rsid w:val="00EF5351"/>
    <w:rsid w:val="00EF63F2"/>
    <w:rsid w:val="00EF6935"/>
    <w:rsid w:val="00EF6B22"/>
    <w:rsid w:val="00F001B3"/>
    <w:rsid w:val="00F00E55"/>
    <w:rsid w:val="00F052A6"/>
    <w:rsid w:val="00F06145"/>
    <w:rsid w:val="00F06185"/>
    <w:rsid w:val="00F110E5"/>
    <w:rsid w:val="00F1154D"/>
    <w:rsid w:val="00F123D6"/>
    <w:rsid w:val="00F1354F"/>
    <w:rsid w:val="00F13C9A"/>
    <w:rsid w:val="00F14236"/>
    <w:rsid w:val="00F1683E"/>
    <w:rsid w:val="00F22A83"/>
    <w:rsid w:val="00F22E6E"/>
    <w:rsid w:val="00F23CD8"/>
    <w:rsid w:val="00F24ED3"/>
    <w:rsid w:val="00F26D31"/>
    <w:rsid w:val="00F27E81"/>
    <w:rsid w:val="00F314AE"/>
    <w:rsid w:val="00F32A73"/>
    <w:rsid w:val="00F331F9"/>
    <w:rsid w:val="00F33C3F"/>
    <w:rsid w:val="00F351A7"/>
    <w:rsid w:val="00F46D1D"/>
    <w:rsid w:val="00F50392"/>
    <w:rsid w:val="00F5346D"/>
    <w:rsid w:val="00F5457B"/>
    <w:rsid w:val="00F548E8"/>
    <w:rsid w:val="00F60666"/>
    <w:rsid w:val="00F6169A"/>
    <w:rsid w:val="00F64C32"/>
    <w:rsid w:val="00F66BB2"/>
    <w:rsid w:val="00F66E71"/>
    <w:rsid w:val="00F67402"/>
    <w:rsid w:val="00F723F1"/>
    <w:rsid w:val="00F72DB4"/>
    <w:rsid w:val="00F72E90"/>
    <w:rsid w:val="00F72F60"/>
    <w:rsid w:val="00F75852"/>
    <w:rsid w:val="00F75959"/>
    <w:rsid w:val="00F75EFF"/>
    <w:rsid w:val="00F813F8"/>
    <w:rsid w:val="00F81400"/>
    <w:rsid w:val="00F823B3"/>
    <w:rsid w:val="00F8342F"/>
    <w:rsid w:val="00F83A5C"/>
    <w:rsid w:val="00F86480"/>
    <w:rsid w:val="00F86A6F"/>
    <w:rsid w:val="00F86B1B"/>
    <w:rsid w:val="00F912B0"/>
    <w:rsid w:val="00F91657"/>
    <w:rsid w:val="00F92105"/>
    <w:rsid w:val="00F939C2"/>
    <w:rsid w:val="00F955F0"/>
    <w:rsid w:val="00F962BE"/>
    <w:rsid w:val="00FA012E"/>
    <w:rsid w:val="00FA0C73"/>
    <w:rsid w:val="00FA2AED"/>
    <w:rsid w:val="00FA4110"/>
    <w:rsid w:val="00FA5096"/>
    <w:rsid w:val="00FA5BDD"/>
    <w:rsid w:val="00FA62A8"/>
    <w:rsid w:val="00FB177D"/>
    <w:rsid w:val="00FB3C8F"/>
    <w:rsid w:val="00FB4E0E"/>
    <w:rsid w:val="00FB562A"/>
    <w:rsid w:val="00FB5814"/>
    <w:rsid w:val="00FB6C89"/>
    <w:rsid w:val="00FC08C1"/>
    <w:rsid w:val="00FC5988"/>
    <w:rsid w:val="00FC6098"/>
    <w:rsid w:val="00FD25BD"/>
    <w:rsid w:val="00FD4D6F"/>
    <w:rsid w:val="00FD5391"/>
    <w:rsid w:val="00FD6C43"/>
    <w:rsid w:val="00FD76D3"/>
    <w:rsid w:val="00FE046D"/>
    <w:rsid w:val="00FE082C"/>
    <w:rsid w:val="00FE0AEA"/>
    <w:rsid w:val="00FE1E8D"/>
    <w:rsid w:val="00FE26C4"/>
    <w:rsid w:val="00FE31D4"/>
    <w:rsid w:val="00FE407D"/>
    <w:rsid w:val="00FE5FAE"/>
    <w:rsid w:val="00FF2789"/>
    <w:rsid w:val="00FF3312"/>
    <w:rsid w:val="00FF3DCD"/>
    <w:rsid w:val="00FF53E2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5F5FBC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F5FBC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5F5F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615D-EAB1-4AE9-8F47-C76638F7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1095</TotalTime>
  <Pages>19</Pages>
  <Words>2950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18843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140</cp:revision>
  <cp:lastPrinted>2006-08-08T20:14:00Z</cp:lastPrinted>
  <dcterms:created xsi:type="dcterms:W3CDTF">2019-08-28T16:11:00Z</dcterms:created>
  <dcterms:modified xsi:type="dcterms:W3CDTF">2020-01-13T18:10:00Z</dcterms:modified>
</cp:coreProperties>
</file>