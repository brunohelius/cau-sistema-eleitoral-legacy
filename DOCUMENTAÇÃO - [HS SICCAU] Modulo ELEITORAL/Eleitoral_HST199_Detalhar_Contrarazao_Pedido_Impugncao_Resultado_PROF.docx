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2B3C07BA" w:rsidR="00663F16" w:rsidRPr="006D7175" w:rsidRDefault="00D53C7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</w:t>
          </w:r>
          <w:r w:rsidR="0002554C">
            <w:rPr>
              <w:sz w:val="52"/>
              <w:szCs w:val="52"/>
            </w:rPr>
            <w:t>199</w:t>
          </w:r>
          <w:r>
            <w:rPr>
              <w:sz w:val="52"/>
              <w:szCs w:val="52"/>
            </w:rPr>
            <w:t xml:space="preserve"> – </w:t>
          </w:r>
          <w:r w:rsidR="009303F3">
            <w:rPr>
              <w:sz w:val="52"/>
              <w:szCs w:val="52"/>
            </w:rPr>
            <w:t>Visualizar dados</w:t>
          </w:r>
          <w:r w:rsidR="00E11593">
            <w:rPr>
              <w:sz w:val="52"/>
              <w:szCs w:val="52"/>
            </w:rPr>
            <w:t xml:space="preserve"> </w:t>
          </w:r>
          <w:r w:rsidR="00DD7F27">
            <w:rPr>
              <w:sz w:val="52"/>
              <w:szCs w:val="52"/>
            </w:rPr>
            <w:t>Contrarrazão</w:t>
          </w:r>
          <w:r w:rsidR="00E11593">
            <w:rPr>
              <w:sz w:val="52"/>
              <w:szCs w:val="52"/>
            </w:rPr>
            <w:t xml:space="preserve"> </w:t>
          </w:r>
          <w:r>
            <w:rPr>
              <w:sz w:val="52"/>
              <w:szCs w:val="52"/>
            </w:rPr>
            <w:t>do Pedido de Impugnação de Resultado de Eleição - Profissional</w:t>
          </w:r>
        </w:p>
      </w:sdtContent>
    </w:sdt>
    <w:p w14:paraId="0325C1F5" w14:textId="6380CED6" w:rsidR="00A735A5" w:rsidRPr="006D7175" w:rsidRDefault="00825F00">
      <w:pPr>
        <w:pStyle w:val="NomeProjeto"/>
      </w:pPr>
      <w:r w:rsidRPr="006D7175">
        <w:fldChar w:fldCharType="begin"/>
      </w:r>
      <w:r w:rsidR="00A735A5" w:rsidRPr="006D7175">
        <w:instrText xml:space="preserve"> ASK  NomePr</w:instrText>
      </w:r>
      <w:r w:rsidR="00C03F98" w:rsidRPr="006D7175">
        <w:instrText>oduto</w:instrText>
      </w:r>
      <w:r w:rsidR="00A735A5" w:rsidRPr="006D7175">
        <w:instrText xml:space="preserve"> "Informe o nome do </w:instrText>
      </w:r>
      <w:r w:rsidR="00C03F98" w:rsidRPr="006D7175">
        <w:instrText>produto</w:instrText>
      </w:r>
      <w:r w:rsidR="00A735A5" w:rsidRPr="006D7175">
        <w:instrText xml:space="preserve">"  \* MERGEFORMAT </w:instrText>
      </w:r>
      <w:r w:rsidRPr="006D7175">
        <w:fldChar w:fldCharType="separate"/>
      </w:r>
      <w:bookmarkStart w:id="0" w:name="NomeProjeto"/>
      <w:bookmarkStart w:id="1" w:name="NomeProduto"/>
      <w:r w:rsidR="00C03F98" w:rsidRPr="006D7175">
        <w:t>&lt;Nome do Produto&gt;</w:t>
      </w:r>
      <w:bookmarkEnd w:id="0"/>
      <w:bookmarkEnd w:id="1"/>
      <w:r w:rsidRPr="006D7175">
        <w:fldChar w:fldCharType="end"/>
      </w:r>
      <w:r w:rsidR="00B41C91" w:rsidRPr="006D7175">
        <w:t>Sistema Processo Eleitoral</w:t>
      </w:r>
    </w:p>
    <w:p w14:paraId="5A8E73EC" w14:textId="4664218B" w:rsidR="00A735A5" w:rsidRPr="006D7175" w:rsidRDefault="00825F00">
      <w:pPr>
        <w:pStyle w:val="NomeCliente"/>
      </w:pPr>
      <w:r w:rsidRPr="006D7175">
        <w:fldChar w:fldCharType="begin"/>
      </w:r>
      <w:r w:rsidR="00A735A5" w:rsidRPr="006D7175">
        <w:instrText xml:space="preserve"> ASK  NomeCliente "Informe o nome do cliente"  \* MERGEFORMAT </w:instrText>
      </w:r>
      <w:r w:rsidRPr="006D7175">
        <w:fldChar w:fldCharType="separate"/>
      </w:r>
      <w:bookmarkStart w:id="2" w:name="NomeCliente"/>
      <w:r w:rsidR="00C03F98" w:rsidRPr="006D7175">
        <w:t>&lt;Nome do cliente&gt;</w:t>
      </w:r>
      <w:bookmarkEnd w:id="2"/>
      <w:r w:rsidRPr="006D7175">
        <w:fldChar w:fldCharType="end"/>
      </w:r>
      <w:r w:rsidRPr="006D7175">
        <w:fldChar w:fldCharType="begin"/>
      </w:r>
      <w:r w:rsidR="00C42947" w:rsidRPr="006D7175">
        <w:instrText xml:space="preserve"> REF NomeCliente </w:instrText>
      </w:r>
      <w:r w:rsidR="006D302B" w:rsidRPr="006D7175">
        <w:instrText xml:space="preserve"> \* MERGEFORMAT </w:instrText>
      </w:r>
      <w:r w:rsidRPr="006D7175">
        <w:fldChar w:fldCharType="separate"/>
      </w:r>
      <w:r w:rsidR="00076318" w:rsidRPr="006D7175">
        <w:t>CAU</w:t>
      </w:r>
      <w:r w:rsidRPr="006D7175">
        <w:fldChar w:fldCharType="end"/>
      </w:r>
    </w:p>
    <w:p w14:paraId="26020D1D" w14:textId="77777777" w:rsidR="00A735A5" w:rsidRPr="006D7175" w:rsidRDefault="00A735A5">
      <w:pPr>
        <w:pStyle w:val="NomeCliente"/>
        <w:sectPr w:rsidR="00A735A5" w:rsidRPr="006D7175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D7175" w:rsidRDefault="00E25943" w:rsidP="00E25943">
      <w:pPr>
        <w:pStyle w:val="Dica"/>
        <w:spacing w:after="0"/>
      </w:pPr>
    </w:p>
    <w:p w14:paraId="09D3AC62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6D7175">
        <w:br w:type="page"/>
      </w:r>
      <w:r w:rsidRPr="006D7175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D7175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D717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D7175" w:rsidRDefault="00A735A5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Observações</w:t>
            </w:r>
          </w:p>
        </w:tc>
      </w:tr>
      <w:tr w:rsidR="00980E07" w:rsidRPr="006D7175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6D7175" w:rsidRDefault="00980E07" w:rsidP="00980E07">
            <w:pPr>
              <w:jc w:val="center"/>
            </w:pPr>
            <w:r w:rsidRPr="006D7175">
              <w:t>1.0</w:t>
            </w:r>
          </w:p>
        </w:tc>
        <w:tc>
          <w:tcPr>
            <w:tcW w:w="1425" w:type="dxa"/>
            <w:vAlign w:val="center"/>
          </w:tcPr>
          <w:p w14:paraId="3828512A" w14:textId="75120B59" w:rsidR="00980E07" w:rsidRPr="006D7175" w:rsidRDefault="00426748" w:rsidP="009D108D">
            <w:pPr>
              <w:jc w:val="center"/>
            </w:pPr>
            <w:r>
              <w:t>1</w:t>
            </w:r>
            <w:r w:rsidR="009D108D">
              <w:t>4</w:t>
            </w:r>
            <w:r w:rsidR="00980E07" w:rsidRPr="006D7175">
              <w:t>/0</w:t>
            </w:r>
            <w:r>
              <w:t>8</w:t>
            </w:r>
            <w:r w:rsidR="00980E07" w:rsidRPr="006D7175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6D7175" w:rsidRDefault="00980E07" w:rsidP="00980E07">
            <w:pPr>
              <w:ind w:left="169"/>
              <w:jc w:val="left"/>
            </w:pPr>
            <w:r w:rsidRPr="006D7175">
              <w:t xml:space="preserve">Flávia Monteiro </w:t>
            </w:r>
          </w:p>
        </w:tc>
        <w:tc>
          <w:tcPr>
            <w:tcW w:w="4203" w:type="dxa"/>
          </w:tcPr>
          <w:p w14:paraId="19989C7B" w14:textId="5F1FC541" w:rsidR="00980E07" w:rsidRPr="006D7175" w:rsidRDefault="00980E07" w:rsidP="00980E07">
            <w:pPr>
              <w:ind w:left="174"/>
              <w:jc w:val="left"/>
            </w:pPr>
            <w:r w:rsidRPr="006D7175">
              <w:t>Em atendimento a OS1</w:t>
            </w:r>
            <w:r w:rsidR="00155751" w:rsidRPr="006D7175">
              <w:t>7</w:t>
            </w:r>
            <w:r w:rsidR="00072E96" w:rsidRPr="006D7175">
              <w:t>5</w:t>
            </w:r>
            <w:r w:rsidR="00426748">
              <w:t>5</w:t>
            </w:r>
            <w:r w:rsidR="00155751" w:rsidRPr="006D7175">
              <w:t xml:space="preserve"> Sprint 0</w:t>
            </w:r>
            <w:r w:rsidR="00426748">
              <w:t>5</w:t>
            </w:r>
            <w:r w:rsidRPr="006D7175">
              <w:t>:</w:t>
            </w:r>
          </w:p>
          <w:p w14:paraId="10E3D2AF" w14:textId="73280DDB" w:rsidR="00980E07" w:rsidRPr="006D7175" w:rsidRDefault="00980E07" w:rsidP="00FA7FF5">
            <w:pPr>
              <w:ind w:left="174"/>
              <w:jc w:val="left"/>
            </w:pPr>
            <w:r w:rsidRPr="006D7175">
              <w:t>- Inclusão da funcionalidade.</w:t>
            </w:r>
          </w:p>
        </w:tc>
      </w:tr>
      <w:tr w:rsidR="00426748" w:rsidRPr="006D7175" w14:paraId="6EA601AB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13F9F22B" w14:textId="77777777" w:rsidR="00426748" w:rsidRPr="006D7175" w:rsidRDefault="00426748" w:rsidP="00980E07">
            <w:pPr>
              <w:jc w:val="center"/>
            </w:pPr>
          </w:p>
        </w:tc>
        <w:tc>
          <w:tcPr>
            <w:tcW w:w="1425" w:type="dxa"/>
            <w:vAlign w:val="center"/>
          </w:tcPr>
          <w:p w14:paraId="76CC27BF" w14:textId="77777777" w:rsidR="00426748" w:rsidRDefault="00426748" w:rsidP="00426748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1DB935" w14:textId="77777777" w:rsidR="00426748" w:rsidRPr="006D7175" w:rsidRDefault="00426748" w:rsidP="00980E07">
            <w:pPr>
              <w:ind w:left="169"/>
              <w:jc w:val="left"/>
            </w:pPr>
          </w:p>
        </w:tc>
        <w:tc>
          <w:tcPr>
            <w:tcW w:w="4203" w:type="dxa"/>
          </w:tcPr>
          <w:p w14:paraId="3C56F29B" w14:textId="77777777" w:rsidR="00426748" w:rsidRPr="006D7175" w:rsidRDefault="00426748" w:rsidP="00980E07">
            <w:pPr>
              <w:ind w:left="174"/>
              <w:jc w:val="left"/>
            </w:pPr>
          </w:p>
        </w:tc>
      </w:tr>
    </w:tbl>
    <w:p w14:paraId="7FCD6DB3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6D7175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6D7175" w:rsidRDefault="00A4247F" w:rsidP="00A4247F">
      <w:pPr>
        <w:rPr>
          <w:rFonts w:cs="Arial"/>
          <w:szCs w:val="22"/>
        </w:rPr>
      </w:pPr>
    </w:p>
    <w:p w14:paraId="7AE1C47C" w14:textId="77777777" w:rsidR="00A4247F" w:rsidRPr="006D7175" w:rsidRDefault="00A4247F" w:rsidP="00A4247F">
      <w:pPr>
        <w:rPr>
          <w:rFonts w:cs="Arial"/>
          <w:szCs w:val="22"/>
        </w:rPr>
      </w:pPr>
    </w:p>
    <w:p w14:paraId="423BB385" w14:textId="77777777" w:rsidR="00A4247F" w:rsidRPr="006D7175" w:rsidRDefault="00A4247F" w:rsidP="00A4247F">
      <w:pPr>
        <w:rPr>
          <w:rFonts w:cs="Arial"/>
          <w:szCs w:val="22"/>
        </w:rPr>
      </w:pPr>
    </w:p>
    <w:p w14:paraId="0762D381" w14:textId="77777777" w:rsidR="00A4247F" w:rsidRPr="006D7175" w:rsidRDefault="00A4247F" w:rsidP="00A4247F">
      <w:pPr>
        <w:rPr>
          <w:rFonts w:cs="Arial"/>
          <w:szCs w:val="22"/>
        </w:rPr>
      </w:pPr>
    </w:p>
    <w:p w14:paraId="7558BBB3" w14:textId="77777777" w:rsidR="00A4247F" w:rsidRPr="006D7175" w:rsidRDefault="00A4247F" w:rsidP="00A4247F">
      <w:pPr>
        <w:rPr>
          <w:rFonts w:cs="Arial"/>
          <w:szCs w:val="22"/>
        </w:rPr>
      </w:pPr>
    </w:p>
    <w:p w14:paraId="6825B8F0" w14:textId="77777777" w:rsidR="00A4247F" w:rsidRPr="006D7175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6D7175" w:rsidRDefault="00A4247F" w:rsidP="00A4247F">
      <w:pPr>
        <w:tabs>
          <w:tab w:val="left" w:pos="420"/>
        </w:tabs>
        <w:rPr>
          <w:rFonts w:cs="Arial"/>
          <w:szCs w:val="22"/>
        </w:rPr>
      </w:pPr>
      <w:r w:rsidRPr="006D7175">
        <w:rPr>
          <w:rFonts w:cs="Arial"/>
          <w:szCs w:val="22"/>
        </w:rPr>
        <w:tab/>
      </w:r>
    </w:p>
    <w:p w14:paraId="22CC31A1" w14:textId="77777777" w:rsidR="00A735A5" w:rsidRPr="006D7175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6D7175">
        <w:rPr>
          <w:rFonts w:cs="Arial"/>
          <w:szCs w:val="22"/>
        </w:rPr>
        <w:br w:type="page"/>
      </w:r>
      <w:r w:rsidRPr="006D7175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D7175" w:rsidRDefault="00A735A5">
      <w:pPr>
        <w:jc w:val="center"/>
        <w:rPr>
          <w:rFonts w:cs="Arial"/>
          <w:b/>
          <w:szCs w:val="22"/>
        </w:rPr>
      </w:pPr>
    </w:p>
    <w:p w14:paraId="3E0787B2" w14:textId="77777777" w:rsidR="00FF354A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6D7175">
        <w:fldChar w:fldCharType="begin"/>
      </w:r>
      <w:r w:rsidR="00A735A5" w:rsidRPr="006D7175">
        <w:instrText xml:space="preserve"> TOC \o "1-2" \h \z \u </w:instrText>
      </w:r>
      <w:r w:rsidRPr="006D7175">
        <w:fldChar w:fldCharType="separate"/>
      </w:r>
      <w:hyperlink w:anchor="_Toc48313531" w:history="1">
        <w:r w:rsidR="00FF354A" w:rsidRPr="004E7BE3">
          <w:rPr>
            <w:rStyle w:val="Hyperlink"/>
            <w:noProof/>
          </w:rPr>
          <w:t>HST199 – Visualizar dados Contrarrazão do Pedido de Impugnação de Resultado de Eleição - Profissional</w:t>
        </w:r>
        <w:r w:rsidR="00FF354A">
          <w:rPr>
            <w:noProof/>
            <w:webHidden/>
          </w:rPr>
          <w:tab/>
        </w:r>
        <w:r w:rsidR="00FF354A">
          <w:rPr>
            <w:noProof/>
            <w:webHidden/>
          </w:rPr>
          <w:fldChar w:fldCharType="begin"/>
        </w:r>
        <w:r w:rsidR="00FF354A">
          <w:rPr>
            <w:noProof/>
            <w:webHidden/>
          </w:rPr>
          <w:instrText xml:space="preserve"> PAGEREF _Toc48313531 \h </w:instrText>
        </w:r>
        <w:r w:rsidR="00FF354A">
          <w:rPr>
            <w:noProof/>
            <w:webHidden/>
          </w:rPr>
        </w:r>
        <w:r w:rsidR="00FF354A">
          <w:rPr>
            <w:noProof/>
            <w:webHidden/>
          </w:rPr>
          <w:fldChar w:fldCharType="separate"/>
        </w:r>
        <w:r w:rsidR="00FF354A">
          <w:rPr>
            <w:noProof/>
            <w:webHidden/>
          </w:rPr>
          <w:t>4</w:t>
        </w:r>
        <w:r w:rsidR="00FF354A">
          <w:rPr>
            <w:noProof/>
            <w:webHidden/>
          </w:rPr>
          <w:fldChar w:fldCharType="end"/>
        </w:r>
      </w:hyperlink>
    </w:p>
    <w:p w14:paraId="41ED86DD" w14:textId="77777777" w:rsidR="00FF354A" w:rsidRDefault="006B153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13532" w:history="1">
        <w:r w:rsidR="00FF354A" w:rsidRPr="004E7BE3">
          <w:rPr>
            <w:rStyle w:val="Hyperlink"/>
            <w:noProof/>
          </w:rPr>
          <w:t>COMO</w:t>
        </w:r>
        <w:r w:rsidR="00FF354A">
          <w:rPr>
            <w:noProof/>
            <w:webHidden/>
          </w:rPr>
          <w:tab/>
        </w:r>
        <w:r w:rsidR="00FF354A">
          <w:rPr>
            <w:noProof/>
            <w:webHidden/>
          </w:rPr>
          <w:fldChar w:fldCharType="begin"/>
        </w:r>
        <w:r w:rsidR="00FF354A">
          <w:rPr>
            <w:noProof/>
            <w:webHidden/>
          </w:rPr>
          <w:instrText xml:space="preserve"> PAGEREF _Toc48313532 \h </w:instrText>
        </w:r>
        <w:r w:rsidR="00FF354A">
          <w:rPr>
            <w:noProof/>
            <w:webHidden/>
          </w:rPr>
        </w:r>
        <w:r w:rsidR="00FF354A">
          <w:rPr>
            <w:noProof/>
            <w:webHidden/>
          </w:rPr>
          <w:fldChar w:fldCharType="separate"/>
        </w:r>
        <w:r w:rsidR="00FF354A">
          <w:rPr>
            <w:noProof/>
            <w:webHidden/>
          </w:rPr>
          <w:t>4</w:t>
        </w:r>
        <w:r w:rsidR="00FF354A">
          <w:rPr>
            <w:noProof/>
            <w:webHidden/>
          </w:rPr>
          <w:fldChar w:fldCharType="end"/>
        </w:r>
      </w:hyperlink>
    </w:p>
    <w:p w14:paraId="505BA5E6" w14:textId="77777777" w:rsidR="00FF354A" w:rsidRDefault="006B153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13533" w:history="1">
        <w:r w:rsidR="00FF354A" w:rsidRPr="004E7BE3">
          <w:rPr>
            <w:rStyle w:val="Hyperlink"/>
            <w:noProof/>
          </w:rPr>
          <w:t>QUERO</w:t>
        </w:r>
        <w:r w:rsidR="00FF354A">
          <w:rPr>
            <w:noProof/>
            <w:webHidden/>
          </w:rPr>
          <w:tab/>
        </w:r>
        <w:r w:rsidR="00FF354A">
          <w:rPr>
            <w:noProof/>
            <w:webHidden/>
          </w:rPr>
          <w:fldChar w:fldCharType="begin"/>
        </w:r>
        <w:r w:rsidR="00FF354A">
          <w:rPr>
            <w:noProof/>
            <w:webHidden/>
          </w:rPr>
          <w:instrText xml:space="preserve"> PAGEREF _Toc48313533 \h </w:instrText>
        </w:r>
        <w:r w:rsidR="00FF354A">
          <w:rPr>
            <w:noProof/>
            <w:webHidden/>
          </w:rPr>
        </w:r>
        <w:r w:rsidR="00FF354A">
          <w:rPr>
            <w:noProof/>
            <w:webHidden/>
          </w:rPr>
          <w:fldChar w:fldCharType="separate"/>
        </w:r>
        <w:r w:rsidR="00FF354A">
          <w:rPr>
            <w:noProof/>
            <w:webHidden/>
          </w:rPr>
          <w:t>4</w:t>
        </w:r>
        <w:r w:rsidR="00FF354A">
          <w:rPr>
            <w:noProof/>
            <w:webHidden/>
          </w:rPr>
          <w:fldChar w:fldCharType="end"/>
        </w:r>
      </w:hyperlink>
    </w:p>
    <w:p w14:paraId="66F84BAF" w14:textId="77777777" w:rsidR="00FF354A" w:rsidRDefault="006B153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13534" w:history="1">
        <w:r w:rsidR="00FF354A" w:rsidRPr="004E7BE3">
          <w:rPr>
            <w:rStyle w:val="Hyperlink"/>
            <w:noProof/>
          </w:rPr>
          <w:t>PARA</w:t>
        </w:r>
        <w:r w:rsidR="00FF354A">
          <w:rPr>
            <w:noProof/>
            <w:webHidden/>
          </w:rPr>
          <w:tab/>
        </w:r>
        <w:r w:rsidR="00FF354A">
          <w:rPr>
            <w:noProof/>
            <w:webHidden/>
          </w:rPr>
          <w:fldChar w:fldCharType="begin"/>
        </w:r>
        <w:r w:rsidR="00FF354A">
          <w:rPr>
            <w:noProof/>
            <w:webHidden/>
          </w:rPr>
          <w:instrText xml:space="preserve"> PAGEREF _Toc48313534 \h </w:instrText>
        </w:r>
        <w:r w:rsidR="00FF354A">
          <w:rPr>
            <w:noProof/>
            <w:webHidden/>
          </w:rPr>
        </w:r>
        <w:r w:rsidR="00FF354A">
          <w:rPr>
            <w:noProof/>
            <w:webHidden/>
          </w:rPr>
          <w:fldChar w:fldCharType="separate"/>
        </w:r>
        <w:r w:rsidR="00FF354A">
          <w:rPr>
            <w:noProof/>
            <w:webHidden/>
          </w:rPr>
          <w:t>4</w:t>
        </w:r>
        <w:r w:rsidR="00FF354A">
          <w:rPr>
            <w:noProof/>
            <w:webHidden/>
          </w:rPr>
          <w:fldChar w:fldCharType="end"/>
        </w:r>
      </w:hyperlink>
    </w:p>
    <w:p w14:paraId="5E7C5E53" w14:textId="77777777" w:rsidR="00FF354A" w:rsidRDefault="006B153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13535" w:history="1">
        <w:r w:rsidR="00FF354A" w:rsidRPr="004E7BE3">
          <w:rPr>
            <w:rStyle w:val="Hyperlink"/>
            <w:noProof/>
          </w:rPr>
          <w:t>PROTÓTIPO</w:t>
        </w:r>
        <w:r w:rsidR="00FF354A">
          <w:rPr>
            <w:noProof/>
            <w:webHidden/>
          </w:rPr>
          <w:tab/>
        </w:r>
        <w:r w:rsidR="00FF354A">
          <w:rPr>
            <w:noProof/>
            <w:webHidden/>
          </w:rPr>
          <w:fldChar w:fldCharType="begin"/>
        </w:r>
        <w:r w:rsidR="00FF354A">
          <w:rPr>
            <w:noProof/>
            <w:webHidden/>
          </w:rPr>
          <w:instrText xml:space="preserve"> PAGEREF _Toc48313535 \h </w:instrText>
        </w:r>
        <w:r w:rsidR="00FF354A">
          <w:rPr>
            <w:noProof/>
            <w:webHidden/>
          </w:rPr>
        </w:r>
        <w:r w:rsidR="00FF354A">
          <w:rPr>
            <w:noProof/>
            <w:webHidden/>
          </w:rPr>
          <w:fldChar w:fldCharType="separate"/>
        </w:r>
        <w:r w:rsidR="00FF354A">
          <w:rPr>
            <w:noProof/>
            <w:webHidden/>
          </w:rPr>
          <w:t>4</w:t>
        </w:r>
        <w:r w:rsidR="00FF354A">
          <w:rPr>
            <w:noProof/>
            <w:webHidden/>
          </w:rPr>
          <w:fldChar w:fldCharType="end"/>
        </w:r>
      </w:hyperlink>
    </w:p>
    <w:p w14:paraId="643B899D" w14:textId="77777777" w:rsidR="00FF354A" w:rsidRDefault="006B153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13536" w:history="1">
        <w:r w:rsidR="00FF354A" w:rsidRPr="004E7BE3">
          <w:rPr>
            <w:rStyle w:val="Hyperlink"/>
            <w:noProof/>
          </w:rPr>
          <w:t>CRITÉRIOS DE ACEITE</w:t>
        </w:r>
        <w:r w:rsidR="00FF354A">
          <w:rPr>
            <w:noProof/>
            <w:webHidden/>
          </w:rPr>
          <w:tab/>
        </w:r>
        <w:r w:rsidR="00FF354A">
          <w:rPr>
            <w:noProof/>
            <w:webHidden/>
          </w:rPr>
          <w:fldChar w:fldCharType="begin"/>
        </w:r>
        <w:r w:rsidR="00FF354A">
          <w:rPr>
            <w:noProof/>
            <w:webHidden/>
          </w:rPr>
          <w:instrText xml:space="preserve"> PAGEREF _Toc48313536 \h </w:instrText>
        </w:r>
        <w:r w:rsidR="00FF354A">
          <w:rPr>
            <w:noProof/>
            <w:webHidden/>
          </w:rPr>
        </w:r>
        <w:r w:rsidR="00FF354A">
          <w:rPr>
            <w:noProof/>
            <w:webHidden/>
          </w:rPr>
          <w:fldChar w:fldCharType="separate"/>
        </w:r>
        <w:r w:rsidR="00FF354A">
          <w:rPr>
            <w:noProof/>
            <w:webHidden/>
          </w:rPr>
          <w:t>6</w:t>
        </w:r>
        <w:r w:rsidR="00FF354A">
          <w:rPr>
            <w:noProof/>
            <w:webHidden/>
          </w:rPr>
          <w:fldChar w:fldCharType="end"/>
        </w:r>
      </w:hyperlink>
    </w:p>
    <w:p w14:paraId="5B1B48B7" w14:textId="77777777" w:rsidR="00FF354A" w:rsidRDefault="006B153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13537" w:history="1">
        <w:r w:rsidR="00FF354A" w:rsidRPr="004E7BE3">
          <w:rPr>
            <w:rStyle w:val="Hyperlink"/>
            <w:noProof/>
          </w:rPr>
          <w:t>INFORMAÇÕES COMPLEMENTARES</w:t>
        </w:r>
        <w:r w:rsidR="00FF354A">
          <w:rPr>
            <w:noProof/>
            <w:webHidden/>
          </w:rPr>
          <w:tab/>
        </w:r>
        <w:r w:rsidR="00FF354A">
          <w:rPr>
            <w:noProof/>
            <w:webHidden/>
          </w:rPr>
          <w:fldChar w:fldCharType="begin"/>
        </w:r>
        <w:r w:rsidR="00FF354A">
          <w:rPr>
            <w:noProof/>
            <w:webHidden/>
          </w:rPr>
          <w:instrText xml:space="preserve"> PAGEREF _Toc48313537 \h </w:instrText>
        </w:r>
        <w:r w:rsidR="00FF354A">
          <w:rPr>
            <w:noProof/>
            <w:webHidden/>
          </w:rPr>
        </w:r>
        <w:r w:rsidR="00FF354A">
          <w:rPr>
            <w:noProof/>
            <w:webHidden/>
          </w:rPr>
          <w:fldChar w:fldCharType="separate"/>
        </w:r>
        <w:r w:rsidR="00FF354A">
          <w:rPr>
            <w:noProof/>
            <w:webHidden/>
          </w:rPr>
          <w:t>6</w:t>
        </w:r>
        <w:r w:rsidR="00FF354A">
          <w:rPr>
            <w:noProof/>
            <w:webHidden/>
          </w:rPr>
          <w:fldChar w:fldCharType="end"/>
        </w:r>
      </w:hyperlink>
    </w:p>
    <w:p w14:paraId="46621B27" w14:textId="54A4B598" w:rsidR="00A735A5" w:rsidRPr="006D7175" w:rsidRDefault="00825F00">
      <w:r w:rsidRPr="006D7175">
        <w:fldChar w:fldCharType="end"/>
      </w:r>
    </w:p>
    <w:p w14:paraId="3CB87937" w14:textId="77777777" w:rsidR="00A735A5" w:rsidRPr="006D7175" w:rsidRDefault="00A735A5">
      <w:pPr>
        <w:pStyle w:val="Dica"/>
      </w:pPr>
    </w:p>
    <w:p w14:paraId="0C0F08DA" w14:textId="7EBBD80F" w:rsidR="00A735A5" w:rsidRPr="006D717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D7175">
        <w:br w:type="page"/>
      </w:r>
      <w:bookmarkStart w:id="3" w:name="_Toc48313531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2554C">
            <w:t>HST199 – Visualizar dados Contrarrazão do Pedido de Impugnação de Resultado de Eleição - Profissional</w:t>
          </w:r>
        </w:sdtContent>
      </w:sdt>
      <w:bookmarkEnd w:id="3"/>
    </w:p>
    <w:p w14:paraId="28DCA229" w14:textId="77777777" w:rsidR="00DE0CE3" w:rsidRDefault="00CE176F" w:rsidP="00C64B05">
      <w:pPr>
        <w:pStyle w:val="Ttulo2"/>
        <w:numPr>
          <w:ilvl w:val="0"/>
          <w:numId w:val="0"/>
        </w:numPr>
      </w:pPr>
      <w:bookmarkStart w:id="4" w:name="_Toc48313532"/>
      <w:r w:rsidRPr="006D7175">
        <w:t>COMO</w:t>
      </w:r>
      <w:bookmarkEnd w:id="4"/>
      <w:r w:rsidR="00C64B05" w:rsidRPr="006D7175">
        <w:t xml:space="preserve"> </w:t>
      </w:r>
    </w:p>
    <w:p w14:paraId="37D34CD1" w14:textId="3345BB37" w:rsidR="002B1554" w:rsidRPr="006D7175" w:rsidRDefault="000F4F06" w:rsidP="00DE0CE3">
      <w:r w:rsidRPr="006D7175">
        <w:t>PO</w:t>
      </w:r>
      <w:r w:rsidR="007F2F52" w:rsidRPr="006D7175">
        <w:t xml:space="preserve">, </w:t>
      </w:r>
    </w:p>
    <w:p w14:paraId="152BE8ED" w14:textId="77777777" w:rsidR="00DE0CE3" w:rsidRDefault="00CE176F" w:rsidP="005A4527">
      <w:pPr>
        <w:pStyle w:val="Ttulo2"/>
        <w:numPr>
          <w:ilvl w:val="0"/>
          <w:numId w:val="0"/>
        </w:numPr>
      </w:pPr>
      <w:bookmarkStart w:id="5" w:name="_Toc48313533"/>
      <w:r w:rsidRPr="006D7175">
        <w:t>QUERO</w:t>
      </w:r>
      <w:bookmarkEnd w:id="5"/>
      <w:r w:rsidR="005A4527" w:rsidRPr="006D7175">
        <w:t xml:space="preserve"> </w:t>
      </w:r>
    </w:p>
    <w:p w14:paraId="4036BB8D" w14:textId="35DE75B9" w:rsidR="00CE176F" w:rsidRPr="006D7175" w:rsidRDefault="00007158" w:rsidP="00DE0CE3">
      <w:r>
        <w:t>I</w:t>
      </w:r>
      <w:r w:rsidR="00E52D0F" w:rsidRPr="006D7175">
        <w:t>ncluir nova funcionalidade</w:t>
      </w:r>
    </w:p>
    <w:p w14:paraId="475DE762" w14:textId="77777777" w:rsidR="00DE0CE3" w:rsidRDefault="00CE176F" w:rsidP="00D908D1">
      <w:pPr>
        <w:pStyle w:val="Ttulo2"/>
        <w:numPr>
          <w:ilvl w:val="0"/>
          <w:numId w:val="0"/>
        </w:numPr>
      </w:pPr>
      <w:bookmarkStart w:id="6" w:name="_Toc48313534"/>
      <w:r w:rsidRPr="006D7175">
        <w:t>PARA</w:t>
      </w:r>
      <w:bookmarkEnd w:id="6"/>
      <w:r w:rsidR="005A4527" w:rsidRPr="006D7175">
        <w:t xml:space="preserve"> </w:t>
      </w:r>
    </w:p>
    <w:p w14:paraId="38E7497A" w14:textId="1BEF1E8A" w:rsidR="00A735A5" w:rsidRPr="006D7175" w:rsidRDefault="009921E9" w:rsidP="00DE0CE3">
      <w:pPr>
        <w:rPr>
          <w:b/>
        </w:rPr>
      </w:pPr>
      <w:r>
        <w:t>Visualizar os dados da</w:t>
      </w:r>
      <w:r w:rsidR="004C1AC5">
        <w:t xml:space="preserve"> </w:t>
      </w:r>
      <w:r w:rsidR="005A4D5D">
        <w:t>contrarrazão</w:t>
      </w:r>
      <w:r w:rsidR="004C1AC5">
        <w:t xml:space="preserve"> </w:t>
      </w:r>
      <w:r>
        <w:t>cadastrada</w:t>
      </w:r>
      <w:r w:rsidR="00AA4118" w:rsidRPr="006D7175">
        <w:t>.</w:t>
      </w:r>
    </w:p>
    <w:p w14:paraId="0334364E" w14:textId="4F02E639" w:rsidR="00353CEF" w:rsidRPr="006D7175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8313535"/>
      <w:r w:rsidRPr="006D7175">
        <w:t>PROTÓTIPO</w:t>
      </w:r>
      <w:bookmarkEnd w:id="7"/>
      <w:bookmarkEnd w:id="8"/>
    </w:p>
    <w:p w14:paraId="22840805" w14:textId="77777777" w:rsidR="00BB7917" w:rsidRPr="006D7175" w:rsidRDefault="00BB7917" w:rsidP="00DD198B"/>
    <w:p w14:paraId="63012997" w14:textId="7F759057" w:rsidR="007F521C" w:rsidRDefault="007F521C" w:rsidP="002E2F62">
      <w:pPr>
        <w:pStyle w:val="EstiloPrototipo3"/>
        <w:numPr>
          <w:ilvl w:val="0"/>
          <w:numId w:val="3"/>
        </w:numPr>
      </w:pPr>
      <w:r w:rsidRPr="00037558">
        <w:lastRenderedPageBreak/>
        <w:t xml:space="preserve">Dados </w:t>
      </w:r>
      <w:r>
        <w:t>recuperados e apresentados do recurso do impugnante após o cadastro da contrarrazão</w:t>
      </w:r>
      <w:r>
        <w:t xml:space="preserve"> </w:t>
      </w:r>
    </w:p>
    <w:p w14:paraId="3EA57739" w14:textId="78E6C619" w:rsidR="007F521C" w:rsidRDefault="007F521C" w:rsidP="007F521C">
      <w:r>
        <w:rPr>
          <w:noProof/>
        </w:rPr>
        <w:drawing>
          <wp:inline distT="0" distB="0" distL="0" distR="0" wp14:anchorId="484AACAF" wp14:editId="73CF9C4C">
            <wp:extent cx="5487735" cy="71012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602" cy="710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7F521C" w:rsidRPr="00037558" w14:paraId="6D1C5DDD" w14:textId="77777777" w:rsidTr="0036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73C1CE83" w14:textId="77777777" w:rsidR="007F521C" w:rsidRPr="00037558" w:rsidRDefault="007F521C" w:rsidP="003628BE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7F521C" w:rsidRPr="00037558" w14:paraId="55A9C918" w14:textId="77777777" w:rsidTr="0036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7449E53D" w14:textId="77777777" w:rsidR="007F521C" w:rsidRPr="00037558" w:rsidRDefault="007F521C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51EC3C09" w14:textId="77777777" w:rsidR="007F521C" w:rsidRPr="00037558" w:rsidRDefault="007F521C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6EC80E3E" w14:textId="77777777" w:rsidR="007F521C" w:rsidRPr="00037558" w:rsidRDefault="007F521C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0BD74CB9" w14:textId="77777777" w:rsidR="007F521C" w:rsidRPr="00037558" w:rsidRDefault="007F521C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5DA713C5" w14:textId="77777777" w:rsidR="007F521C" w:rsidRPr="00037558" w:rsidRDefault="007F521C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6DAE601A" w14:textId="77777777" w:rsidR="007F521C" w:rsidRPr="00037558" w:rsidRDefault="007F521C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7F521C" w:rsidRPr="00037558" w14:paraId="7490310C" w14:textId="77777777" w:rsidTr="00362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6D947D1A" w14:textId="77777777" w:rsidR="007F521C" w:rsidRPr="00037558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7F521C" w:rsidRPr="00037558" w14:paraId="11D478DF" w14:textId="77777777" w:rsidTr="0036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AB69B0F" w14:textId="77777777" w:rsidR="007F521C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26868B" wp14:editId="1D046361">
                  <wp:extent cx="390476" cy="314286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A677879" w14:textId="77777777" w:rsidR="007F521C" w:rsidRPr="00037558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Apresenta a imagem do Estado de impugnação de resultado.</w:t>
            </w:r>
          </w:p>
        </w:tc>
        <w:tc>
          <w:tcPr>
            <w:tcW w:w="1560" w:type="dxa"/>
          </w:tcPr>
          <w:p w14:paraId="5E85949E" w14:textId="77777777" w:rsidR="007F521C" w:rsidRPr="00037558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45A3695C" w14:textId="77777777" w:rsidR="007F521C" w:rsidRPr="00037558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90DC0D8" w14:textId="77777777" w:rsidR="007F521C" w:rsidRPr="00037558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FABF0D1" w14:textId="77777777" w:rsidR="007F521C" w:rsidRPr="006504EA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</w:t>
            </w:r>
          </w:p>
          <w:p w14:paraId="52424D4E" w14:textId="77777777" w:rsidR="007F521C" w:rsidRPr="006504EA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549C78D5" w14:textId="77777777" w:rsidR="007F521C" w:rsidRPr="001954D4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7F521C" w:rsidRPr="00037558" w14:paraId="0D65B452" w14:textId="77777777" w:rsidTr="00362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F2DAF4C" w14:textId="77777777" w:rsidR="007F521C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&lt;UF&gt;</w:t>
            </w:r>
          </w:p>
        </w:tc>
        <w:tc>
          <w:tcPr>
            <w:tcW w:w="1417" w:type="dxa"/>
          </w:tcPr>
          <w:p w14:paraId="36AAB780" w14:textId="77777777" w:rsidR="007F521C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presenta a</w:t>
            </w:r>
            <w:r w:rsidRPr="006504EA">
              <w:rPr>
                <w:rFonts w:cs="Arial"/>
                <w:sz w:val="18"/>
                <w:szCs w:val="18"/>
              </w:rPr>
              <w:t xml:space="preserve"> UF </w:t>
            </w:r>
            <w:r>
              <w:rPr>
                <w:rFonts w:cs="Arial"/>
                <w:sz w:val="18"/>
                <w:szCs w:val="18"/>
              </w:rPr>
              <w:t xml:space="preserve">que </w:t>
            </w:r>
            <w:r w:rsidRPr="006504EA">
              <w:rPr>
                <w:rFonts w:cs="Arial"/>
                <w:sz w:val="18"/>
                <w:szCs w:val="18"/>
              </w:rPr>
              <w:t>recebeu o pedido de impugnação de resultado.</w:t>
            </w:r>
          </w:p>
        </w:tc>
        <w:tc>
          <w:tcPr>
            <w:tcW w:w="1560" w:type="dxa"/>
          </w:tcPr>
          <w:p w14:paraId="4E4E6884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310C6094" w14:textId="77777777" w:rsidR="007F521C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2E1D253" w14:textId="77777777" w:rsidR="007F521C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C4E9BB5" w14:textId="77777777" w:rsidR="007F521C" w:rsidRPr="006504EA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1EB85BA1" w14:textId="77777777" w:rsidR="007F521C" w:rsidRPr="006504EA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219FE01E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7F521C" w:rsidRPr="00037558" w14:paraId="2C19F3FF" w14:textId="77777777" w:rsidTr="0036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1C363F7" w14:textId="77777777" w:rsidR="007F521C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Recurso ou Reconsideração impugnante</w:t>
            </w:r>
          </w:p>
        </w:tc>
        <w:tc>
          <w:tcPr>
            <w:tcW w:w="1417" w:type="dxa"/>
          </w:tcPr>
          <w:p w14:paraId="0FDEBAB9" w14:textId="77777777" w:rsidR="007F521C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da funcionalidade.</w:t>
            </w:r>
          </w:p>
        </w:tc>
        <w:tc>
          <w:tcPr>
            <w:tcW w:w="1560" w:type="dxa"/>
          </w:tcPr>
          <w:p w14:paraId="6EAE0353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24C2893B" w14:textId="77777777" w:rsidR="007F521C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6175C7F" w14:textId="77777777" w:rsidR="007F521C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9445997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2E2DCD73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  <w:p w14:paraId="2E2F7538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seja IES apresenta o Título “Reconsideração impugnante”.</w:t>
            </w:r>
          </w:p>
          <w:p w14:paraId="6DB0A0E9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seja UF apresenta o título “Recurso impugnante”</w:t>
            </w:r>
          </w:p>
        </w:tc>
      </w:tr>
      <w:tr w:rsidR="007F521C" w:rsidRPr="00037558" w14:paraId="065E278B" w14:textId="77777777" w:rsidTr="00362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AB24018" w14:textId="77777777" w:rsidR="007F521C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</w:t>
            </w:r>
          </w:p>
        </w:tc>
        <w:tc>
          <w:tcPr>
            <w:tcW w:w="1417" w:type="dxa"/>
          </w:tcPr>
          <w:p w14:paraId="2351DD58" w14:textId="77777777" w:rsidR="007F521C" w:rsidRPr="00037558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sequencial do registro.</w:t>
            </w:r>
          </w:p>
        </w:tc>
        <w:tc>
          <w:tcPr>
            <w:tcW w:w="1560" w:type="dxa"/>
          </w:tcPr>
          <w:p w14:paraId="16A53FEE" w14:textId="77777777" w:rsidR="007F521C" w:rsidRPr="00037558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5C924176" w14:textId="77777777" w:rsidR="007F521C" w:rsidRPr="00037558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1E627F4" w14:textId="77777777" w:rsidR="007F521C" w:rsidRPr="00037558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5979E8C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44AA31B5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  <w:p w14:paraId="5041C638" w14:textId="77777777" w:rsidR="007F521C" w:rsidRPr="00037558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tiver registros cadastrados.</w:t>
            </w:r>
          </w:p>
        </w:tc>
      </w:tr>
      <w:tr w:rsidR="007F521C" w:rsidRPr="00037558" w14:paraId="33AC78BC" w14:textId="77777777" w:rsidTr="0036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51FA0C3" w14:textId="77777777" w:rsidR="007F521C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pelo cadastro</w:t>
            </w:r>
          </w:p>
        </w:tc>
        <w:tc>
          <w:tcPr>
            <w:tcW w:w="1417" w:type="dxa"/>
          </w:tcPr>
          <w:p w14:paraId="09674B8F" w14:textId="77777777" w:rsidR="007F521C" w:rsidRPr="00037558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responsável pelo cadastro da contrarrazão.</w:t>
            </w:r>
          </w:p>
        </w:tc>
        <w:tc>
          <w:tcPr>
            <w:tcW w:w="1560" w:type="dxa"/>
          </w:tcPr>
          <w:p w14:paraId="5ACA63F2" w14:textId="77777777" w:rsidR="007F521C" w:rsidRPr="00037558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21692132" w14:textId="77777777" w:rsidR="007F521C" w:rsidRPr="00037558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92B2C51" w14:textId="77777777" w:rsidR="007F521C" w:rsidRPr="00037558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84FFF42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60006D07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  <w:p w14:paraId="0B638E85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tiver registros cadastrados. </w:t>
            </w:r>
          </w:p>
          <w:p w14:paraId="055F4A27" w14:textId="77777777" w:rsidR="007F521C" w:rsidRPr="00037558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contrarrazão.</w:t>
            </w:r>
          </w:p>
        </w:tc>
      </w:tr>
      <w:tr w:rsidR="007F521C" w:rsidRPr="00037558" w14:paraId="72222B44" w14:textId="77777777" w:rsidTr="00362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AA09178" w14:textId="77777777" w:rsidR="007F521C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Nº Chapa</w:t>
            </w:r>
          </w:p>
        </w:tc>
        <w:tc>
          <w:tcPr>
            <w:tcW w:w="1417" w:type="dxa"/>
          </w:tcPr>
          <w:p w14:paraId="7CF9AC3D" w14:textId="77777777" w:rsidR="007F521C" w:rsidRPr="00037558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da chapa que recebeu o pedido de impugnação.</w:t>
            </w:r>
          </w:p>
        </w:tc>
        <w:tc>
          <w:tcPr>
            <w:tcW w:w="1560" w:type="dxa"/>
          </w:tcPr>
          <w:p w14:paraId="1151A5E9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  <w:p w14:paraId="045697F7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09109AAD" w14:textId="77777777" w:rsidR="007F521C" w:rsidRPr="00037558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Chapa &lt;número da chapa&gt;</w:t>
            </w:r>
          </w:p>
        </w:tc>
        <w:tc>
          <w:tcPr>
            <w:tcW w:w="992" w:type="dxa"/>
          </w:tcPr>
          <w:p w14:paraId="5D0A9E4F" w14:textId="77777777" w:rsidR="007F521C" w:rsidRPr="00037558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B683721" w14:textId="77777777" w:rsidR="007F521C" w:rsidRPr="00037558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817E58C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77CE0FBC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  <w:p w14:paraId="373EA45F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tiver registros cadastrados. </w:t>
            </w:r>
          </w:p>
          <w:p w14:paraId="79349AC3" w14:textId="77777777" w:rsidR="007F521C" w:rsidRPr="00037558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pedido chapa.</w:t>
            </w:r>
          </w:p>
        </w:tc>
      </w:tr>
      <w:tr w:rsidR="007F521C" w:rsidRPr="00037558" w14:paraId="27F0F105" w14:textId="77777777" w:rsidTr="0036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3E2B66F" w14:textId="77777777" w:rsidR="007F521C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417" w:type="dxa"/>
          </w:tcPr>
          <w:p w14:paraId="4B7D7500" w14:textId="77777777" w:rsidR="007F521C" w:rsidRPr="00037558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data e a hora em que a contrarrazão foi cadastrada.</w:t>
            </w:r>
          </w:p>
        </w:tc>
        <w:tc>
          <w:tcPr>
            <w:tcW w:w="1560" w:type="dxa"/>
          </w:tcPr>
          <w:p w14:paraId="26FE4F14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  <w:p w14:paraId="052C7016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14D4A9DA" w14:textId="77777777" w:rsidR="007F521C" w:rsidRPr="00037558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aaaa</w:t>
            </w:r>
            <w:proofErr w:type="spellEnd"/>
            <w:r>
              <w:rPr>
                <w:sz w:val="18"/>
                <w:szCs w:val="18"/>
              </w:rPr>
              <w:t xml:space="preserve"> às </w:t>
            </w:r>
            <w:proofErr w:type="spellStart"/>
            <w:r>
              <w:rPr>
                <w:sz w:val="18"/>
                <w:szCs w:val="18"/>
              </w:rPr>
              <w:t>hh:mm</w:t>
            </w:r>
            <w:proofErr w:type="spellEnd"/>
          </w:p>
        </w:tc>
        <w:tc>
          <w:tcPr>
            <w:tcW w:w="992" w:type="dxa"/>
          </w:tcPr>
          <w:p w14:paraId="3D84C9F7" w14:textId="77777777" w:rsidR="007F521C" w:rsidRPr="00037558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A44E44B" w14:textId="77777777" w:rsidR="007F521C" w:rsidRPr="00037558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FF6E9BD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2E71BEFE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  <w:p w14:paraId="5CB8ED1D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tiver registros cadastrados. </w:t>
            </w:r>
          </w:p>
          <w:p w14:paraId="3D6D5F61" w14:textId="77777777" w:rsidR="007F521C" w:rsidRPr="00037558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contrarrazão.</w:t>
            </w:r>
          </w:p>
        </w:tc>
      </w:tr>
      <w:tr w:rsidR="007F521C" w:rsidRPr="00037558" w14:paraId="7CEA5A9C" w14:textId="77777777" w:rsidTr="00362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15B0C0E" w14:textId="77777777" w:rsidR="007F521C" w:rsidRPr="00037558" w:rsidRDefault="007F521C" w:rsidP="003628BE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</w:t>
            </w:r>
            <w:r w:rsidRPr="00037558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andos</w:t>
            </w:r>
          </w:p>
        </w:tc>
      </w:tr>
      <w:tr w:rsidR="007F521C" w:rsidRPr="00037558" w14:paraId="238596D6" w14:textId="77777777" w:rsidTr="0036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5A31798" w14:textId="77777777" w:rsidR="007F521C" w:rsidRPr="009160B2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5614EA">
              <w:rPr>
                <w:rFonts w:cs="Arial"/>
                <w:sz w:val="18"/>
                <w:szCs w:val="18"/>
              </w:rPr>
              <w:t>Cadastrar Contrarrazão</w:t>
            </w:r>
          </w:p>
        </w:tc>
        <w:tc>
          <w:tcPr>
            <w:tcW w:w="1417" w:type="dxa"/>
          </w:tcPr>
          <w:p w14:paraId="1CCD050D" w14:textId="77777777" w:rsidR="007F521C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apresenta a funcionalidade “Cadastrar Contrarrazão”.</w:t>
            </w:r>
          </w:p>
        </w:tc>
        <w:tc>
          <w:tcPr>
            <w:tcW w:w="1560" w:type="dxa"/>
          </w:tcPr>
          <w:p w14:paraId="00478D9B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992" w:type="dxa"/>
          </w:tcPr>
          <w:p w14:paraId="54102A88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B3C783B" w14:textId="77777777" w:rsidR="007F521C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9DD229C" w14:textId="77777777" w:rsidR="007F521C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F521C" w:rsidRPr="00037558" w14:paraId="501FB9C4" w14:textId="77777777" w:rsidTr="00362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6F85340" w14:textId="77777777" w:rsidR="007F521C" w:rsidRDefault="007F521C" w:rsidP="003628BE">
            <w:pPr>
              <w:spacing w:before="60" w:after="60"/>
              <w:ind w:firstLine="708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6554D5" wp14:editId="66744BFD">
                  <wp:extent cx="267988" cy="290321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70" cy="29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9EB158" w14:textId="77777777" w:rsidR="007F521C" w:rsidRPr="00037558" w:rsidRDefault="007F521C" w:rsidP="00362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apresenta a funcionalidade “Visualizar Contrarrazão”.</w:t>
            </w:r>
          </w:p>
        </w:tc>
        <w:tc>
          <w:tcPr>
            <w:tcW w:w="1560" w:type="dxa"/>
          </w:tcPr>
          <w:p w14:paraId="56063072" w14:textId="77777777" w:rsidR="007F521C" w:rsidRPr="00037558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467D5716" w14:textId="77777777" w:rsidR="007F521C" w:rsidRPr="00037558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Hiperlink</w:t>
            </w:r>
          </w:p>
        </w:tc>
        <w:tc>
          <w:tcPr>
            <w:tcW w:w="1134" w:type="dxa"/>
          </w:tcPr>
          <w:p w14:paraId="5182C062" w14:textId="77777777" w:rsidR="007F521C" w:rsidRPr="00037558" w:rsidRDefault="007F521C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201B3DD4" w14:textId="77777777" w:rsidR="007F521C" w:rsidRPr="00037558" w:rsidRDefault="007F521C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tiver registros cadastrados</w:t>
            </w:r>
          </w:p>
        </w:tc>
      </w:tr>
    </w:tbl>
    <w:p w14:paraId="5021856A" w14:textId="1694163C" w:rsidR="007F521C" w:rsidRPr="007F521C" w:rsidRDefault="007F521C" w:rsidP="007F521C">
      <w:proofErr w:type="gramStart"/>
      <w:r>
        <w:t>b</w:t>
      </w:r>
      <w:proofErr w:type="gramEnd"/>
    </w:p>
    <w:p w14:paraId="4E135443" w14:textId="06CE6E53" w:rsidR="00FC277B" w:rsidRPr="006D7175" w:rsidRDefault="00FC277B" w:rsidP="002E2F62">
      <w:pPr>
        <w:pStyle w:val="EstiloPrototipo3"/>
        <w:numPr>
          <w:ilvl w:val="0"/>
          <w:numId w:val="3"/>
        </w:numPr>
      </w:pPr>
      <w:r w:rsidRPr="006D7175">
        <w:lastRenderedPageBreak/>
        <w:t xml:space="preserve">Dados </w:t>
      </w:r>
      <w:r w:rsidR="00C05307" w:rsidRPr="006D7175">
        <w:t xml:space="preserve">apresentados </w:t>
      </w:r>
      <w:r w:rsidR="005A4D5D">
        <w:t>para o cadastro da contrarrazão</w:t>
      </w:r>
    </w:p>
    <w:p w14:paraId="64A98D01" w14:textId="5843303B" w:rsidR="00FC277B" w:rsidRPr="006D7175" w:rsidRDefault="002075D4" w:rsidP="00FC277B">
      <w:r>
        <w:rPr>
          <w:noProof/>
        </w:rPr>
        <w:drawing>
          <wp:inline distT="0" distB="0" distL="0" distR="0" wp14:anchorId="249E3B80" wp14:editId="107715FF">
            <wp:extent cx="5760085" cy="42392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1275"/>
        <w:gridCol w:w="851"/>
        <w:gridCol w:w="283"/>
        <w:gridCol w:w="1697"/>
      </w:tblGrid>
      <w:tr w:rsidR="00D70421" w:rsidRPr="006D7175" w14:paraId="33D3009B" w14:textId="77777777" w:rsidTr="009A3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03D23F4C" w14:textId="77777777" w:rsidR="00D70421" w:rsidRPr="006D7175" w:rsidRDefault="00D70421" w:rsidP="009A309F">
            <w:pPr>
              <w:pStyle w:val="EstiloPrototipo3"/>
              <w:jc w:val="center"/>
              <w:rPr>
                <w:color w:val="auto"/>
              </w:rPr>
            </w:pPr>
            <w:r w:rsidRPr="006D7175">
              <w:rPr>
                <w:color w:val="auto"/>
                <w:sz w:val="24"/>
                <w:szCs w:val="24"/>
              </w:rPr>
              <w:t>Campos</w:t>
            </w:r>
          </w:p>
        </w:tc>
      </w:tr>
      <w:tr w:rsidR="00D70421" w:rsidRPr="006D7175" w14:paraId="254EF340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0CB046A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77522A3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73BE8FAB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Tipo</w:t>
            </w:r>
          </w:p>
        </w:tc>
        <w:tc>
          <w:tcPr>
            <w:tcW w:w="1275" w:type="dxa"/>
            <w:shd w:val="clear" w:color="auto" w:fill="B3B3B3"/>
          </w:tcPr>
          <w:p w14:paraId="709A85C2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730A6061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Formato</w:t>
            </w:r>
          </w:p>
        </w:tc>
        <w:tc>
          <w:tcPr>
            <w:tcW w:w="1697" w:type="dxa"/>
            <w:shd w:val="clear" w:color="auto" w:fill="B3B3B3"/>
          </w:tcPr>
          <w:p w14:paraId="702061A5" w14:textId="77777777" w:rsidR="00D70421" w:rsidRPr="006D7175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Restrições</w:t>
            </w:r>
          </w:p>
        </w:tc>
      </w:tr>
      <w:tr w:rsidR="000800B6" w:rsidRPr="006D7175" w14:paraId="46066F68" w14:textId="77777777" w:rsidTr="001673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7"/>
          </w:tcPr>
          <w:p w14:paraId="0CE19B10" w14:textId="6C799D1D" w:rsidR="000800B6" w:rsidRDefault="000800B6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27746C" w:rsidRPr="006D7175" w14:paraId="57F107C8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443A2D1" w14:textId="1209DE25" w:rsidR="0027746C" w:rsidRDefault="00060A52" w:rsidP="002075D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60A52">
              <w:rPr>
                <w:rFonts w:cs="Arial"/>
                <w:sz w:val="18"/>
                <w:szCs w:val="18"/>
              </w:rPr>
              <w:t>Contrarrazão</w:t>
            </w:r>
          </w:p>
        </w:tc>
        <w:tc>
          <w:tcPr>
            <w:tcW w:w="1417" w:type="dxa"/>
          </w:tcPr>
          <w:p w14:paraId="01C9E1E1" w14:textId="78A9EED1" w:rsidR="0027746C" w:rsidRDefault="0027746C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da funcionalidade.</w:t>
            </w:r>
          </w:p>
        </w:tc>
        <w:tc>
          <w:tcPr>
            <w:tcW w:w="1560" w:type="dxa"/>
          </w:tcPr>
          <w:p w14:paraId="38EB1FD3" w14:textId="2BDC8E6E" w:rsidR="0027746C" w:rsidRDefault="0027746C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2F30A624" w14:textId="4750EF53" w:rsidR="0027746C" w:rsidRDefault="0027746C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8627E4E" w14:textId="06FA0E92" w:rsidR="0027746C" w:rsidRDefault="0027746C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45427059" w14:textId="77777777" w:rsidR="0027746C" w:rsidRDefault="0027746C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75945E42" w14:textId="370D8DA6" w:rsidR="0027746C" w:rsidRDefault="0027746C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</w:tc>
      </w:tr>
      <w:tr w:rsidR="00664F52" w:rsidRPr="006D7175" w14:paraId="142A7B12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3A56E8B" w14:textId="13AB4CED" w:rsidR="00664F52" w:rsidRPr="006D7175" w:rsidRDefault="00156DCC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do Pedido de Impugnação de Resultado</w:t>
            </w:r>
          </w:p>
        </w:tc>
        <w:tc>
          <w:tcPr>
            <w:tcW w:w="1417" w:type="dxa"/>
          </w:tcPr>
          <w:p w14:paraId="7C8E8A68" w14:textId="747664E7" w:rsidR="00664F52" w:rsidRPr="006D7175" w:rsidRDefault="00664F52" w:rsidP="00156DCC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Apresenta o número </w:t>
            </w:r>
            <w:r w:rsidR="00156DCC">
              <w:rPr>
                <w:rFonts w:cs="Arial"/>
                <w:sz w:val="18"/>
                <w:szCs w:val="18"/>
              </w:rPr>
              <w:t>do pedido de impugnação de resultado, vinculado ao julgamento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0360B5AA" w14:textId="05BCA984" w:rsidR="00664F52" w:rsidRPr="006D7175" w:rsidRDefault="00156DCC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</w:t>
            </w:r>
            <w:r w:rsidR="00664F52" w:rsidRPr="006D7175">
              <w:rPr>
                <w:color w:val="auto"/>
                <w:sz w:val="18"/>
                <w:szCs w:val="18"/>
              </w:rPr>
              <w:t>umérico</w:t>
            </w:r>
          </w:p>
        </w:tc>
        <w:tc>
          <w:tcPr>
            <w:tcW w:w="1275" w:type="dxa"/>
          </w:tcPr>
          <w:p w14:paraId="3025F43B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B173B20" w14:textId="77777777" w:rsidR="00664F52" w:rsidRPr="006D7175" w:rsidRDefault="00664F52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0543FD3D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1C56D2FF" w14:textId="77777777" w:rsidR="00664F52" w:rsidRPr="006D7175" w:rsidRDefault="00664F52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49E93F34" w14:textId="21F984AB" w:rsidR="00664F52" w:rsidRPr="006D7175" w:rsidRDefault="00664F52" w:rsidP="003A0A3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 xml:space="preserve">Campo recuperado do cadastro de </w:t>
            </w:r>
            <w:r w:rsidR="00156DCC">
              <w:rPr>
                <w:sz w:val="18"/>
                <w:szCs w:val="18"/>
              </w:rPr>
              <w:t>pedido de impugnação</w:t>
            </w:r>
            <w:r w:rsidRPr="006D7175">
              <w:rPr>
                <w:color w:val="auto"/>
                <w:sz w:val="18"/>
                <w:szCs w:val="18"/>
              </w:rPr>
              <w:t>.</w:t>
            </w:r>
          </w:p>
        </w:tc>
      </w:tr>
      <w:tr w:rsidR="004D5A6F" w:rsidRPr="006D7175" w14:paraId="799F5B5A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D65239C" w14:textId="25260AEB" w:rsidR="004D5A6F" w:rsidRDefault="004D5A6F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pelo cadastro</w:t>
            </w:r>
          </w:p>
        </w:tc>
        <w:tc>
          <w:tcPr>
            <w:tcW w:w="1417" w:type="dxa"/>
          </w:tcPr>
          <w:p w14:paraId="5C1410FB" w14:textId="22D8412D" w:rsidR="004D5A6F" w:rsidRPr="006D7175" w:rsidRDefault="004D5A6F" w:rsidP="00156DCC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arquiteto e urbanista que cadastrou a contrarrazão.</w:t>
            </w:r>
          </w:p>
        </w:tc>
        <w:tc>
          <w:tcPr>
            <w:tcW w:w="1560" w:type="dxa"/>
          </w:tcPr>
          <w:p w14:paraId="08DC4A06" w14:textId="7AA28566" w:rsidR="004D5A6F" w:rsidRDefault="004D5A6F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275" w:type="dxa"/>
          </w:tcPr>
          <w:p w14:paraId="06107DAF" w14:textId="47E4934A" w:rsidR="004D5A6F" w:rsidRPr="006D7175" w:rsidRDefault="004D5A6F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41B24A36" w14:textId="26F353D4" w:rsidR="004D5A6F" w:rsidRPr="006D7175" w:rsidRDefault="004D5A6F" w:rsidP="00664F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328B5A49" w14:textId="77777777" w:rsidR="004D5A6F" w:rsidRDefault="004D5A6F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524E2797" w14:textId="77777777" w:rsidR="004D5A6F" w:rsidRDefault="004D5A6F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  <w:p w14:paraId="6FD5D6D3" w14:textId="073E26E7" w:rsidR="004D5A6F" w:rsidRPr="006D7175" w:rsidRDefault="004D5A6F" w:rsidP="00664F5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</w:tc>
      </w:tr>
      <w:tr w:rsidR="004D5A6F" w:rsidRPr="006D7175" w14:paraId="653C3DD1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298FB9" w14:textId="1B51B116" w:rsidR="004D5A6F" w:rsidRPr="006D7175" w:rsidRDefault="004D5A6F" w:rsidP="004D5A6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Descrição da </w:t>
            </w:r>
            <w:r w:rsidRPr="00060A52">
              <w:rPr>
                <w:rFonts w:cs="Arial"/>
                <w:sz w:val="18"/>
                <w:szCs w:val="18"/>
              </w:rPr>
              <w:t>Contrarrazão</w:t>
            </w:r>
          </w:p>
        </w:tc>
        <w:tc>
          <w:tcPr>
            <w:tcW w:w="1417" w:type="dxa"/>
          </w:tcPr>
          <w:p w14:paraId="237B854D" w14:textId="111C84BE" w:rsidR="004D5A6F" w:rsidRPr="006D7175" w:rsidRDefault="004D5A6F" w:rsidP="004D5A6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Apresenta </w:t>
            </w:r>
            <w:r>
              <w:rPr>
                <w:rFonts w:cs="Arial"/>
                <w:sz w:val="18"/>
                <w:szCs w:val="18"/>
              </w:rPr>
              <w:t xml:space="preserve">a descrição da </w:t>
            </w:r>
            <w:r w:rsidRPr="00060A52">
              <w:rPr>
                <w:rFonts w:cs="Arial"/>
                <w:sz w:val="18"/>
                <w:szCs w:val="18"/>
              </w:rPr>
              <w:t>Contrarrazão</w:t>
            </w:r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54B58D53" w14:textId="40C49FE6" w:rsidR="004D5A6F" w:rsidRPr="006D7175" w:rsidRDefault="004D5A6F" w:rsidP="004D5A6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  <w:r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14:paraId="53FB8563" w14:textId="77777777" w:rsidR="004D5A6F" w:rsidRPr="006D7175" w:rsidRDefault="004D5A6F" w:rsidP="004D5A6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33917CE" w14:textId="77777777" w:rsidR="004D5A6F" w:rsidRPr="006D7175" w:rsidRDefault="004D5A6F" w:rsidP="004D5A6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413BD1F8" w14:textId="77777777" w:rsidR="004D5A6F" w:rsidRDefault="004D5A6F" w:rsidP="004D5A6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2EF2EDF0" w14:textId="77777777" w:rsidR="004D5A6F" w:rsidRDefault="004D5A6F" w:rsidP="004D5A6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  <w:p w14:paraId="41514120" w14:textId="389ED7AB" w:rsidR="004D5A6F" w:rsidRPr="009A4566" w:rsidRDefault="004D5A6F" w:rsidP="004D5A6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</w:tc>
      </w:tr>
      <w:tr w:rsidR="00871C1B" w:rsidRPr="006D7175" w14:paraId="27B273A6" w14:textId="77777777" w:rsidTr="00173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7B4C838" w14:textId="55AD39F8" w:rsidR="00871C1B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2000</w:t>
            </w:r>
          </w:p>
        </w:tc>
        <w:tc>
          <w:tcPr>
            <w:tcW w:w="1417" w:type="dxa"/>
          </w:tcPr>
          <w:p w14:paraId="5D71E37C" w14:textId="282622C0" w:rsidR="00871C1B" w:rsidRPr="006D7175" w:rsidRDefault="00871C1B" w:rsidP="009A38B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a quantidade de caracteres </w:t>
            </w:r>
            <w:r w:rsidR="009A38BE">
              <w:rPr>
                <w:rFonts w:cs="Arial"/>
                <w:sz w:val="18"/>
                <w:szCs w:val="18"/>
              </w:rPr>
              <w:t>que restaram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7530EF66" w14:textId="1A377FBA" w:rsidR="00871C1B" w:rsidRPr="006D7175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275" w:type="dxa"/>
          </w:tcPr>
          <w:p w14:paraId="715D16B6" w14:textId="5E2BD2F8" w:rsidR="00871C1B" w:rsidRPr="006D7175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B3D2B4C" w14:textId="52494A1C" w:rsidR="00871C1B" w:rsidRPr="006D7175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786041AF" w14:textId="77777777" w:rsidR="009A38BE" w:rsidRDefault="009A38BE" w:rsidP="009A3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1FC4C612" w14:textId="77777777" w:rsidR="009A38BE" w:rsidRDefault="009A38BE" w:rsidP="009A3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editável.</w:t>
            </w:r>
          </w:p>
          <w:p w14:paraId="15B67140" w14:textId="2C14DC81" w:rsidR="009A38BE" w:rsidRDefault="009A38BE" w:rsidP="009A3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Dado recuperado do cadastro de contrarrazão.</w:t>
            </w:r>
          </w:p>
          <w:p w14:paraId="14B2BABC" w14:textId="1EFB04E9" w:rsidR="00871C1B" w:rsidRPr="00871C1B" w:rsidRDefault="00871C1B" w:rsidP="00871C1B">
            <w:pPr>
              <w:pStyle w:val="PargrafodaLista"/>
              <w:numPr>
                <w:ilvl w:val="0"/>
                <w:numId w:val="9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À medida em que a descrição for informada, a quantidade de cara</w:t>
            </w:r>
            <w:r>
              <w:rPr>
                <w:sz w:val="18"/>
                <w:szCs w:val="18"/>
              </w:rPr>
              <w:t>c</w:t>
            </w:r>
            <w:r w:rsidRPr="006D302B">
              <w:rPr>
                <w:sz w:val="18"/>
                <w:szCs w:val="18"/>
              </w:rPr>
              <w:t>teres deve ser s</w:t>
            </w:r>
            <w:r>
              <w:rPr>
                <w:sz w:val="18"/>
                <w:szCs w:val="18"/>
              </w:rPr>
              <w:t>ubtraída, do valor total de cara</w:t>
            </w:r>
            <w:r w:rsidRPr="006D302B">
              <w:rPr>
                <w:sz w:val="18"/>
                <w:szCs w:val="18"/>
              </w:rPr>
              <w:t>cteres, automaticamente.</w:t>
            </w:r>
          </w:p>
        </w:tc>
      </w:tr>
      <w:tr w:rsidR="00871C1B" w:rsidRPr="006D7175" w14:paraId="46BCBD50" w14:textId="77777777" w:rsidTr="00173A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3D0284A" w14:textId="5277DEE9" w:rsidR="00871C1B" w:rsidRPr="006D7175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6D7175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6D7175">
              <w:rPr>
                <w:rFonts w:cs="Arial"/>
                <w:sz w:val="18"/>
                <w:szCs w:val="18"/>
              </w:rPr>
              <w:t xml:space="preserve"> do arquivo.pdf&gt;</w:t>
            </w:r>
          </w:p>
        </w:tc>
        <w:tc>
          <w:tcPr>
            <w:tcW w:w="1417" w:type="dxa"/>
          </w:tcPr>
          <w:p w14:paraId="23A66FE2" w14:textId="727575A6" w:rsidR="00871C1B" w:rsidRPr="006D7175" w:rsidRDefault="00871C1B" w:rsidP="00871C1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560" w:type="dxa"/>
          </w:tcPr>
          <w:p w14:paraId="431EF224" w14:textId="1390E10D" w:rsidR="00871C1B" w:rsidRPr="006D7175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275" w:type="dxa"/>
          </w:tcPr>
          <w:p w14:paraId="153C1C08" w14:textId="38166F1D" w:rsidR="00871C1B" w:rsidRPr="006D7175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3E0C274A" w14:textId="4FB178A3" w:rsidR="00871C1B" w:rsidRPr="006D7175" w:rsidRDefault="00871C1B" w:rsidP="00871C1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460BB47E" w14:textId="4290654C" w:rsidR="00EE04BB" w:rsidRDefault="00EE04B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6A6850B4" w14:textId="77777777" w:rsidR="00871C1B" w:rsidRDefault="00871C1B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5ABAD6FE" w14:textId="040F0657" w:rsidR="00BC731C" w:rsidRPr="006D7175" w:rsidRDefault="00BC731C" w:rsidP="00871C1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Caso nenhum arquivo tenha sido anexado, o texto “N/A” deve ser </w:t>
            </w:r>
            <w:proofErr w:type="spellStart"/>
            <w:r>
              <w:rPr>
                <w:color w:val="auto"/>
                <w:sz w:val="18"/>
                <w:szCs w:val="18"/>
              </w:rPr>
              <w:t>apresnetado</w:t>
            </w:r>
            <w:proofErr w:type="spellEnd"/>
            <w:r>
              <w:rPr>
                <w:color w:val="auto"/>
                <w:sz w:val="18"/>
                <w:szCs w:val="18"/>
              </w:rPr>
              <w:t>.</w:t>
            </w:r>
          </w:p>
          <w:p w14:paraId="085F60D7" w14:textId="124D99A3" w:rsidR="00871C1B" w:rsidRPr="006D7175" w:rsidRDefault="00871C1B" w:rsidP="00EE04BB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</w:p>
          <w:p w14:paraId="734C0730" w14:textId="73153CD9" w:rsidR="00871C1B" w:rsidRPr="001B2A2F" w:rsidRDefault="00871C1B" w:rsidP="00871C1B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871C1B" w:rsidRPr="006D7175" w14:paraId="7A3C356F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3FBABEF3" w14:textId="77777777" w:rsidR="00871C1B" w:rsidRPr="006D7175" w:rsidRDefault="00871C1B" w:rsidP="00871C1B">
            <w:pPr>
              <w:pStyle w:val="EstiloPrototipo3"/>
              <w:jc w:val="center"/>
            </w:pPr>
            <w:r w:rsidRPr="006D7175">
              <w:rPr>
                <w:sz w:val="24"/>
                <w:szCs w:val="24"/>
              </w:rPr>
              <w:t>Campos</w:t>
            </w:r>
          </w:p>
        </w:tc>
      </w:tr>
      <w:tr w:rsidR="00F85841" w:rsidRPr="006D302B" w14:paraId="21FD0389" w14:textId="77777777" w:rsidTr="00F85841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0F156E6D" w14:textId="0614224E" w:rsidR="00F85841" w:rsidRPr="006D302B" w:rsidRDefault="00431C7E" w:rsidP="00814E8E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74C587" wp14:editId="13CAB8EB">
                  <wp:extent cx="266667" cy="228571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43A1181" w14:textId="425959EE" w:rsidR="00F85841" w:rsidRPr="006D302B" w:rsidRDefault="00F85841" w:rsidP="00431C7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Quando acionado, </w:t>
            </w:r>
            <w:r w:rsidR="00431C7E">
              <w:rPr>
                <w:rFonts w:cs="Arial"/>
                <w:sz w:val="18"/>
                <w:szCs w:val="18"/>
              </w:rPr>
              <w:t>realiza</w:t>
            </w:r>
            <w:r w:rsidRPr="006D302B">
              <w:rPr>
                <w:rFonts w:cs="Arial"/>
                <w:sz w:val="18"/>
                <w:szCs w:val="18"/>
              </w:rPr>
              <w:t xml:space="preserve"> o</w:t>
            </w:r>
            <w:r w:rsidR="00431C7E">
              <w:rPr>
                <w:rFonts w:cs="Arial"/>
                <w:sz w:val="18"/>
                <w:szCs w:val="18"/>
              </w:rPr>
              <w:t xml:space="preserve"> download do</w:t>
            </w:r>
            <w:r w:rsidRPr="006D302B">
              <w:rPr>
                <w:rFonts w:cs="Arial"/>
                <w:sz w:val="18"/>
                <w:szCs w:val="18"/>
              </w:rPr>
              <w:t xml:space="preserve"> arquivo anexado.</w:t>
            </w:r>
          </w:p>
        </w:tc>
        <w:tc>
          <w:tcPr>
            <w:tcW w:w="1560" w:type="dxa"/>
          </w:tcPr>
          <w:p w14:paraId="02BE6DC4" w14:textId="77777777" w:rsidR="00F85841" w:rsidRPr="006D302B" w:rsidRDefault="00F85841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Imagem</w:t>
            </w:r>
          </w:p>
        </w:tc>
        <w:tc>
          <w:tcPr>
            <w:tcW w:w="1275" w:type="dxa"/>
          </w:tcPr>
          <w:p w14:paraId="5E859AE5" w14:textId="77777777" w:rsidR="00F85841" w:rsidRPr="006D302B" w:rsidRDefault="00F85841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469420DB" w14:textId="77777777" w:rsidR="00F85841" w:rsidRPr="006D302B" w:rsidRDefault="00F85841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</w:tcPr>
          <w:p w14:paraId="65FFD0E0" w14:textId="1234A814" w:rsidR="00F85841" w:rsidRPr="006D302B" w:rsidRDefault="00431C7E" w:rsidP="00814E8E">
            <w:pPr>
              <w:pStyle w:val="PargrafodaLista"/>
              <w:spacing w:before="60" w:after="60"/>
              <w:ind w:left="17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  <w:tr w:rsidR="00F85841" w:rsidRPr="00F11A5E" w14:paraId="2006EAA2" w14:textId="77777777" w:rsidTr="00F85841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982" w:type="dxa"/>
          </w:tcPr>
          <w:p w14:paraId="027D504D" w14:textId="751BF76B" w:rsidR="00F85841" w:rsidRPr="0029440D" w:rsidRDefault="003D3E53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Fechar</w:t>
            </w:r>
          </w:p>
        </w:tc>
        <w:tc>
          <w:tcPr>
            <w:tcW w:w="1417" w:type="dxa"/>
          </w:tcPr>
          <w:p w14:paraId="1C7E4FEC" w14:textId="1C2B0686" w:rsidR="00F85841" w:rsidRPr="006D302B" w:rsidRDefault="00F85841" w:rsidP="003D3E5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</w:t>
            </w:r>
            <w:r w:rsidR="003D3E53">
              <w:rPr>
                <w:rFonts w:cs="Arial"/>
                <w:sz w:val="18"/>
                <w:szCs w:val="18"/>
              </w:rPr>
              <w:t>fecha a funcionalidade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34CCE22F" w14:textId="77777777" w:rsidR="00F85841" w:rsidRPr="006D302B" w:rsidRDefault="00F85841" w:rsidP="00814E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Botão</w:t>
            </w:r>
          </w:p>
        </w:tc>
        <w:tc>
          <w:tcPr>
            <w:tcW w:w="1275" w:type="dxa"/>
          </w:tcPr>
          <w:p w14:paraId="330E0090" w14:textId="5E767D2F" w:rsidR="00F85841" w:rsidRPr="00F11A5E" w:rsidRDefault="003D3E53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851" w:type="dxa"/>
          </w:tcPr>
          <w:p w14:paraId="3B3865D6" w14:textId="02AD6C6A" w:rsidR="00F85841" w:rsidRPr="00F11A5E" w:rsidRDefault="003D3E53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gridSpan w:val="2"/>
          </w:tcPr>
          <w:p w14:paraId="7DA78E31" w14:textId="5224C70B" w:rsidR="00F85841" w:rsidRPr="00F11A5E" w:rsidRDefault="003D3E53" w:rsidP="00814E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</w:tr>
    </w:tbl>
    <w:p w14:paraId="5C3EF643" w14:textId="77777777" w:rsidR="00FC277B" w:rsidRPr="006D7175" w:rsidRDefault="00FC277B" w:rsidP="00FC277B"/>
    <w:p w14:paraId="22E389BE" w14:textId="3146A26F" w:rsidR="00D1699F" w:rsidRPr="006D7175" w:rsidRDefault="00D1699F" w:rsidP="00DD198B"/>
    <w:p w14:paraId="53F68FA4" w14:textId="77777777" w:rsidR="000514D4" w:rsidRPr="006D7175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8313536"/>
      <w:r w:rsidRPr="006D7175">
        <w:t>CRITÉRIOS DE ACEITE</w:t>
      </w:r>
      <w:bookmarkEnd w:id="9"/>
    </w:p>
    <w:p w14:paraId="34F179F8" w14:textId="77777777" w:rsidR="0030370F" w:rsidRPr="006D7175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D7175">
        <w:rPr>
          <w:b/>
          <w:color w:val="auto"/>
        </w:rPr>
        <w:t xml:space="preserve">Premissa: </w:t>
      </w:r>
    </w:p>
    <w:p w14:paraId="56B285EA" w14:textId="7F9C4491" w:rsidR="00124864" w:rsidRPr="00950B5B" w:rsidRDefault="004714CF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 w:rsidRPr="00950B5B">
        <w:t xml:space="preserve">A funcionalidade é apresentada após o </w:t>
      </w:r>
      <w:r w:rsidR="008637C7" w:rsidRPr="00950B5B">
        <w:t>arquiteto e urbanista</w:t>
      </w:r>
      <w:r w:rsidR="000426B6" w:rsidRPr="00950B5B">
        <w:t xml:space="preserve"> </w:t>
      </w:r>
      <w:r w:rsidRPr="00950B5B">
        <w:t>acionar</w:t>
      </w:r>
      <w:r w:rsidR="00316ACA" w:rsidRPr="00950B5B">
        <w:t xml:space="preserve"> a </w:t>
      </w:r>
      <w:r w:rsidR="006A5120" w:rsidRPr="00950B5B">
        <w:t>ação</w:t>
      </w:r>
      <w:r w:rsidR="00316ACA" w:rsidRPr="00950B5B">
        <w:t xml:space="preserve"> “</w:t>
      </w:r>
      <w:r w:rsidR="00B57188" w:rsidRPr="00950B5B">
        <w:t>Visualizar</w:t>
      </w:r>
      <w:r w:rsidR="008F3A55" w:rsidRPr="00950B5B">
        <w:t>”</w:t>
      </w:r>
      <w:r w:rsidR="00B57188" w:rsidRPr="00950B5B">
        <w:t xml:space="preserve"> na funcionalidade “Recurso/Consideração Impugnante” ou “Recurso/Consideração Impugnado”</w:t>
      </w:r>
      <w:r w:rsidR="00124864" w:rsidRPr="00950B5B">
        <w:t>.</w:t>
      </w:r>
    </w:p>
    <w:p w14:paraId="1B072D57" w14:textId="4ADE4B30" w:rsidR="00A31534" w:rsidRPr="00FA50A9" w:rsidRDefault="00A31534" w:rsidP="00A315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FA50A9">
        <w:t xml:space="preserve">Somente arquitetos e urbanista com os seguintes perfis podem </w:t>
      </w:r>
      <w:r w:rsidR="00FA50A9">
        <w:t>visualizar a funcionalidade</w:t>
      </w:r>
      <w:r w:rsidRPr="00FA50A9">
        <w:t>:</w:t>
      </w:r>
    </w:p>
    <w:p w14:paraId="0D63B710" w14:textId="27D50D3E" w:rsidR="00B7793D" w:rsidRDefault="00B7793D" w:rsidP="00B7793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lastRenderedPageBreak/>
        <w:t>Arquiteto (s) e Urbanista (s) que seja (</w:t>
      </w:r>
      <w:proofErr w:type="spellStart"/>
      <w:r>
        <w:t>am</w:t>
      </w:r>
      <w:proofErr w:type="spellEnd"/>
      <w:r>
        <w:t xml:space="preserve">) responsável (eis) </w:t>
      </w:r>
      <w:r w:rsidR="000E42F5">
        <w:t>de Chapa</w:t>
      </w:r>
      <w:r>
        <w:t xml:space="preserve"> UF em que o pedido de impugnação de resultado foi cadastrado. </w:t>
      </w:r>
    </w:p>
    <w:p w14:paraId="1BBB146E" w14:textId="3369DE7D" w:rsidR="000E42F5" w:rsidRDefault="000E42F5" w:rsidP="00B7793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 e Urbanista (s) que seja (</w:t>
      </w:r>
      <w:proofErr w:type="spellStart"/>
      <w:r>
        <w:t>am</w:t>
      </w:r>
      <w:proofErr w:type="spellEnd"/>
      <w:r>
        <w:t>) responsável (eis) Chapa IES da UF em que o pedido de impugnação de resultado foi cadastrado</w:t>
      </w:r>
    </w:p>
    <w:p w14:paraId="45728FCB" w14:textId="77777777" w:rsidR="00B7793D" w:rsidRDefault="00B7793D" w:rsidP="00B7793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 e Urbanista (s) que seja (s) Membro (s) de Comissão CE, caso tenha pedido de impugnação cadastrado para a UF dele.</w:t>
      </w:r>
    </w:p>
    <w:p w14:paraId="57033450" w14:textId="77777777" w:rsidR="00B7793D" w:rsidRDefault="00B7793D" w:rsidP="00B7793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 xml:space="preserve">Arquiteto (s) e Urbanista (s) que seja (s) Membro (s) de Comissão CEN, caso tenha pedido de impugnação cadastrado, </w:t>
      </w:r>
      <w:proofErr w:type="spellStart"/>
      <w:r>
        <w:t>UFs</w:t>
      </w:r>
      <w:proofErr w:type="spellEnd"/>
      <w:r>
        <w:t xml:space="preserve"> distintas.</w:t>
      </w:r>
    </w:p>
    <w:p w14:paraId="43E31A9D" w14:textId="30FACB89" w:rsidR="00A31534" w:rsidRPr="00FA50A9" w:rsidRDefault="00B7793D" w:rsidP="00B7793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Impugnante, autor do cadastro do pedido de impugnação de resultado.</w:t>
      </w:r>
    </w:p>
    <w:p w14:paraId="55ECDACB" w14:textId="514A0EE5" w:rsidR="00F00A21" w:rsidRPr="00FA50A9" w:rsidRDefault="00B7793D" w:rsidP="00F00A2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É necessário ter contrarrazão cadastrada</w:t>
      </w:r>
      <w:r w:rsidR="00F00A21" w:rsidRPr="00FA50A9">
        <w:t>.</w:t>
      </w:r>
    </w:p>
    <w:p w14:paraId="41A16243" w14:textId="77777777" w:rsidR="00D93145" w:rsidRPr="00741111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31290676"/>
      <w:r w:rsidRPr="006D7175">
        <w:rPr>
          <w:b/>
        </w:rPr>
        <w:t>Regras Gerais:</w:t>
      </w:r>
      <w:bookmarkStart w:id="12" w:name="_Ref26893226"/>
      <w:bookmarkEnd w:id="10"/>
      <w:bookmarkEnd w:id="11"/>
    </w:p>
    <w:p w14:paraId="5145A757" w14:textId="77777777" w:rsidR="007F521C" w:rsidRDefault="007F521C" w:rsidP="007F52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3" w:name="_Ref48216257"/>
      <w:r>
        <w:rPr>
          <w:position w:val="3"/>
        </w:rPr>
        <w:t>Regra de apresentação para a ação “Cadastrar Contrarrazão”:</w:t>
      </w:r>
    </w:p>
    <w:p w14:paraId="78319748" w14:textId="77777777" w:rsidR="007F521C" w:rsidRPr="00E555EC" w:rsidRDefault="007F521C" w:rsidP="007F521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 w:rsidRPr="00E555EC">
        <w:rPr>
          <w:position w:val="3"/>
        </w:rPr>
        <w:t xml:space="preserve">A ação é disponibilizada somente se o arquiteto for responsável por chapa da UF que recebeu o pedido de impugnação do resultado, </w:t>
      </w:r>
      <w:r w:rsidRPr="0087113C">
        <w:rPr>
          <w:position w:val="3"/>
        </w:rPr>
        <w:t>impugnando</w:t>
      </w:r>
      <w:r w:rsidRPr="00E555EC">
        <w:rPr>
          <w:position w:val="3"/>
        </w:rPr>
        <w:t>.</w:t>
      </w:r>
    </w:p>
    <w:p w14:paraId="2185ADD4" w14:textId="77777777" w:rsidR="007F521C" w:rsidRPr="00E555EC" w:rsidRDefault="007F521C" w:rsidP="007F521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 w:rsidRPr="00E555EC">
        <w:rPr>
          <w:position w:val="3"/>
        </w:rPr>
        <w:t>A ação é disponibilizada somente se houver recurso cadastrado, do impugnante.</w:t>
      </w:r>
    </w:p>
    <w:p w14:paraId="206A5D7B" w14:textId="77777777" w:rsidR="007F521C" w:rsidRDefault="007F521C" w:rsidP="007F521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>
        <w:rPr>
          <w:position w:val="3"/>
        </w:rPr>
        <w:t>A ação é disponibilizada após o início do período de vigência informado na atividade 6.5.</w:t>
      </w:r>
    </w:p>
    <w:p w14:paraId="2B910BC1" w14:textId="77777777" w:rsidR="007F521C" w:rsidRDefault="007F521C" w:rsidP="007F521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>
        <w:rPr>
          <w:position w:val="3"/>
        </w:rPr>
        <w:t>Ao finalizar o período de vigência informado na atividade 6.5 a ação é ocultada e desabilitada.</w:t>
      </w:r>
    </w:p>
    <w:p w14:paraId="767CBD4E" w14:textId="77777777" w:rsidR="007F521C" w:rsidRPr="004859E4" w:rsidRDefault="007F521C" w:rsidP="007F521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color w:val="auto"/>
          <w:position w:val="3"/>
        </w:rPr>
      </w:pPr>
      <w:r w:rsidRPr="004859E4">
        <w:rPr>
          <w:color w:val="auto"/>
          <w:position w:val="3"/>
        </w:rPr>
        <w:t>Ocultar o botão para o responsável de chapa cujo algum responsável da mesma chapa tenha cadastrado contrarrazão anteriormente.</w:t>
      </w:r>
    </w:p>
    <w:p w14:paraId="2A776381" w14:textId="77777777" w:rsidR="007F521C" w:rsidRPr="00217636" w:rsidRDefault="007F521C" w:rsidP="007F52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4" w:name="_Ref48310264"/>
      <w:r w:rsidRPr="00217636">
        <w:rPr>
          <w:position w:val="3"/>
        </w:rPr>
        <w:t>Regra de apresentação para a (s) contrarrazão</w:t>
      </w:r>
      <w:r>
        <w:rPr>
          <w:position w:val="3"/>
        </w:rPr>
        <w:t xml:space="preserve"> (</w:t>
      </w:r>
      <w:proofErr w:type="spellStart"/>
      <w:r>
        <w:rPr>
          <w:position w:val="3"/>
        </w:rPr>
        <w:t>ões</w:t>
      </w:r>
      <w:proofErr w:type="spellEnd"/>
      <w:r>
        <w:rPr>
          <w:position w:val="3"/>
        </w:rPr>
        <w:t>) cadastrada</w:t>
      </w:r>
      <w:r w:rsidRPr="00217636">
        <w:rPr>
          <w:position w:val="3"/>
        </w:rPr>
        <w:t xml:space="preserve"> (s):</w:t>
      </w:r>
      <w:bookmarkEnd w:id="13"/>
      <w:bookmarkEnd w:id="14"/>
    </w:p>
    <w:p w14:paraId="4131239B" w14:textId="77777777" w:rsidR="007F521C" w:rsidRPr="00217636" w:rsidRDefault="007F521C" w:rsidP="007F521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 w:rsidRPr="00217636">
        <w:rPr>
          <w:position w:val="3"/>
        </w:rPr>
        <w:t>A grid com a (s) a (s) contrarrazão (</w:t>
      </w:r>
      <w:proofErr w:type="spellStart"/>
      <w:r w:rsidRPr="00217636">
        <w:rPr>
          <w:position w:val="3"/>
        </w:rPr>
        <w:t>ões</w:t>
      </w:r>
      <w:proofErr w:type="spellEnd"/>
      <w:r w:rsidRPr="00217636">
        <w:rPr>
          <w:position w:val="3"/>
        </w:rPr>
        <w:t>) é apresentada somente se houver cadastro de contrarrazão.</w:t>
      </w:r>
    </w:p>
    <w:p w14:paraId="152FBFB0" w14:textId="77777777" w:rsidR="007F521C" w:rsidRPr="00217636" w:rsidRDefault="007F521C" w:rsidP="007F521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position w:val="3"/>
        </w:rPr>
      </w:pPr>
      <w:r w:rsidRPr="00217636">
        <w:rPr>
          <w:position w:val="3"/>
        </w:rPr>
        <w:t>Os registros são apresentados por ordem crescente por número, Nº.</w:t>
      </w:r>
    </w:p>
    <w:p w14:paraId="3974CF68" w14:textId="63D97643" w:rsidR="007F521C" w:rsidRDefault="007F521C" w:rsidP="007F521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 w:rsidRPr="00217636">
        <w:rPr>
          <w:position w:val="3"/>
        </w:rPr>
        <w:t>Caso não tenha registros cadastrados, é ap</w:t>
      </w:r>
      <w:r>
        <w:rPr>
          <w:position w:val="3"/>
        </w:rPr>
        <w:t>resentada a mensagem “Não houve</w:t>
      </w:r>
      <w:r w:rsidRPr="00217636">
        <w:rPr>
          <w:position w:val="3"/>
        </w:rPr>
        <w:t xml:space="preserve"> cadastro de contrarrazão! ”</w:t>
      </w:r>
    </w:p>
    <w:p w14:paraId="7E5F0F14" w14:textId="77777777" w:rsidR="00330B03" w:rsidRPr="006D7175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  <w:bookmarkStart w:id="15" w:name="_GoBack"/>
      <w:bookmarkEnd w:id="12"/>
      <w:bookmarkEnd w:id="15"/>
    </w:p>
    <w:p w14:paraId="67503968" w14:textId="77777777" w:rsidR="00330B03" w:rsidRPr="006D7175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6D7175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6D7175" w:rsidRDefault="00BC778D" w:rsidP="00BC778D">
      <w:pPr>
        <w:pStyle w:val="Ttulo2"/>
        <w:numPr>
          <w:ilvl w:val="0"/>
          <w:numId w:val="0"/>
        </w:numPr>
        <w:spacing w:before="240"/>
      </w:pPr>
      <w:bookmarkStart w:id="16" w:name="_Toc48313537"/>
      <w:r w:rsidRPr="006D7175">
        <w:t>INFORMAÇÕES COMPLEMENTARES</w:t>
      </w:r>
      <w:bookmarkEnd w:id="16"/>
    </w:p>
    <w:p w14:paraId="42D7CEBC" w14:textId="77777777" w:rsidR="008D2F61" w:rsidRDefault="008D2F61" w:rsidP="008D2F61">
      <w:r w:rsidRPr="006D7175">
        <w:t>História relacionada:</w:t>
      </w:r>
    </w:p>
    <w:p w14:paraId="2F94CB76" w14:textId="49240535" w:rsidR="00056475" w:rsidRPr="0079028E" w:rsidRDefault="0079028E" w:rsidP="008D2F61">
      <w:pPr>
        <w:rPr>
          <w:i/>
        </w:rPr>
      </w:pPr>
      <w:r w:rsidRPr="0079028E">
        <w:rPr>
          <w:i/>
        </w:rPr>
        <w:t>Eleitoral_HST191.1</w:t>
      </w:r>
      <w:proofErr w:type="gramStart"/>
      <w:r w:rsidRPr="0079028E">
        <w:rPr>
          <w:i/>
        </w:rPr>
        <w:t>_Detalhar</w:t>
      </w:r>
      <w:proofErr w:type="gramEnd"/>
      <w:r w:rsidRPr="0079028E">
        <w:rPr>
          <w:i/>
        </w:rPr>
        <w:t>_Recurso_Impugnante_Julgamento_1_Instancia_Alegacao_Pedido_Impugnacao_PROF</w:t>
      </w:r>
      <w:r w:rsidR="003F70DB" w:rsidRPr="0079028E">
        <w:rPr>
          <w:i/>
        </w:rPr>
        <w:t>.</w:t>
      </w:r>
    </w:p>
    <w:p w14:paraId="05E89C06" w14:textId="52688EEC" w:rsidR="0079028E" w:rsidRPr="0079028E" w:rsidRDefault="0079028E" w:rsidP="008D2F61">
      <w:pPr>
        <w:rPr>
          <w:i/>
        </w:rPr>
      </w:pPr>
      <w:r w:rsidRPr="0079028E">
        <w:rPr>
          <w:i/>
        </w:rPr>
        <w:t>Eleitoral_HST193.1</w:t>
      </w:r>
      <w:proofErr w:type="gramStart"/>
      <w:r w:rsidRPr="0079028E">
        <w:rPr>
          <w:i/>
        </w:rPr>
        <w:t>_Detalhar</w:t>
      </w:r>
      <w:proofErr w:type="gramEnd"/>
      <w:r w:rsidRPr="0079028E">
        <w:rPr>
          <w:i/>
        </w:rPr>
        <w:t>_Recurso_Impugnado_Julgamento_1_Instancia_Alegacao_Pedido_Impugnacao_PROF.</w:t>
      </w:r>
    </w:p>
    <w:p w14:paraId="1D8F6EFF" w14:textId="3E119FAE" w:rsidR="004714CF" w:rsidRPr="006D7175" w:rsidRDefault="004714CF" w:rsidP="008D2F61">
      <w:pPr>
        <w:rPr>
          <w:i/>
        </w:rPr>
      </w:pP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3F2B6" w14:textId="77777777" w:rsidR="006B1535" w:rsidRDefault="006B1535">
      <w:r>
        <w:separator/>
      </w:r>
    </w:p>
    <w:p w14:paraId="08731A85" w14:textId="77777777" w:rsidR="006B1535" w:rsidRDefault="006B1535"/>
  </w:endnote>
  <w:endnote w:type="continuationSeparator" w:id="0">
    <w:p w14:paraId="5015A913" w14:textId="77777777" w:rsidR="006B1535" w:rsidRDefault="006B1535">
      <w:r>
        <w:continuationSeparator/>
      </w:r>
    </w:p>
    <w:p w14:paraId="6A041232" w14:textId="77777777" w:rsidR="006B1535" w:rsidRDefault="006B15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C84E12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72AE7" w14:textId="77777777" w:rsidR="006B1535" w:rsidRDefault="006B1535">
      <w:r>
        <w:separator/>
      </w:r>
    </w:p>
    <w:p w14:paraId="6435BC87" w14:textId="77777777" w:rsidR="006B1535" w:rsidRDefault="006B1535"/>
  </w:footnote>
  <w:footnote w:type="continuationSeparator" w:id="0">
    <w:p w14:paraId="0012EE27" w14:textId="77777777" w:rsidR="006B1535" w:rsidRDefault="006B1535">
      <w:r>
        <w:continuationSeparator/>
      </w:r>
    </w:p>
    <w:p w14:paraId="7147040A" w14:textId="77777777" w:rsidR="006B1535" w:rsidRDefault="006B153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.3pt" o:ole="">
                <v:imagedata r:id="rId1" o:title=""/>
              </v:shape>
              <o:OLEObject Type="Embed" ProgID="PBrush" ShapeID="_x0000_i1025" DrawAspect="Content" ObjectID="_1665577987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07EAB6DB" w:rsidR="000A5E47" w:rsidRPr="00C6532E" w:rsidRDefault="0002554C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HST199 – Visualizar dados Contrarrazão do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3AA9997" w:rsidR="000A5E47" w:rsidRPr="004A2AAB" w:rsidRDefault="00EB0A0C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‘</w:t>
          </w:r>
          <w:r w:rsidR="000A5E47">
            <w:rPr>
              <w:color w:val="808080"/>
            </w:rPr>
            <w:t xml:space="preserve">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A342C"/>
    <w:multiLevelType w:val="hybridMultilevel"/>
    <w:tmpl w:val="7D96878A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35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07158"/>
    <w:rsid w:val="000101F4"/>
    <w:rsid w:val="0001063B"/>
    <w:rsid w:val="00012C5B"/>
    <w:rsid w:val="00012E65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54C"/>
    <w:rsid w:val="000259AA"/>
    <w:rsid w:val="000272CE"/>
    <w:rsid w:val="0003015F"/>
    <w:rsid w:val="00031408"/>
    <w:rsid w:val="00036499"/>
    <w:rsid w:val="00037558"/>
    <w:rsid w:val="000426B6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475"/>
    <w:rsid w:val="00056BBA"/>
    <w:rsid w:val="00057893"/>
    <w:rsid w:val="0006016B"/>
    <w:rsid w:val="0006021B"/>
    <w:rsid w:val="00060A30"/>
    <w:rsid w:val="00060A52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96"/>
    <w:rsid w:val="00072ED1"/>
    <w:rsid w:val="00075246"/>
    <w:rsid w:val="00075F43"/>
    <w:rsid w:val="00076087"/>
    <w:rsid w:val="00076318"/>
    <w:rsid w:val="0007759B"/>
    <w:rsid w:val="000800B6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3E58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654"/>
    <w:rsid w:val="000B1B5A"/>
    <w:rsid w:val="000B25AE"/>
    <w:rsid w:val="000B38E9"/>
    <w:rsid w:val="000B38F1"/>
    <w:rsid w:val="000B3FE2"/>
    <w:rsid w:val="000B4183"/>
    <w:rsid w:val="000B502B"/>
    <w:rsid w:val="000B624B"/>
    <w:rsid w:val="000B6307"/>
    <w:rsid w:val="000C03AE"/>
    <w:rsid w:val="000C0B01"/>
    <w:rsid w:val="000C20BD"/>
    <w:rsid w:val="000C2371"/>
    <w:rsid w:val="000C3AB9"/>
    <w:rsid w:val="000C4D66"/>
    <w:rsid w:val="000C5036"/>
    <w:rsid w:val="000C5E93"/>
    <w:rsid w:val="000C6403"/>
    <w:rsid w:val="000C733E"/>
    <w:rsid w:val="000C795C"/>
    <w:rsid w:val="000C7DFE"/>
    <w:rsid w:val="000D0472"/>
    <w:rsid w:val="000D28C2"/>
    <w:rsid w:val="000D4150"/>
    <w:rsid w:val="000D5755"/>
    <w:rsid w:val="000D6620"/>
    <w:rsid w:val="000D7653"/>
    <w:rsid w:val="000E10A0"/>
    <w:rsid w:val="000E2630"/>
    <w:rsid w:val="000E2E65"/>
    <w:rsid w:val="000E3457"/>
    <w:rsid w:val="000E42F5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2CAE"/>
    <w:rsid w:val="00115C20"/>
    <w:rsid w:val="00115C51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5AF"/>
    <w:rsid w:val="00131672"/>
    <w:rsid w:val="001328A0"/>
    <w:rsid w:val="00134531"/>
    <w:rsid w:val="00134588"/>
    <w:rsid w:val="001346CA"/>
    <w:rsid w:val="001350F4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1F7"/>
    <w:rsid w:val="00155751"/>
    <w:rsid w:val="00155E7D"/>
    <w:rsid w:val="00156AFD"/>
    <w:rsid w:val="00156DCC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3A60"/>
    <w:rsid w:val="001741C3"/>
    <w:rsid w:val="0017696D"/>
    <w:rsid w:val="0017700F"/>
    <w:rsid w:val="00177A2D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05D3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2A2F"/>
    <w:rsid w:val="001B4F42"/>
    <w:rsid w:val="001B5C18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C6381"/>
    <w:rsid w:val="001D009C"/>
    <w:rsid w:val="001D1AD7"/>
    <w:rsid w:val="001D1D66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2781"/>
    <w:rsid w:val="001E45E8"/>
    <w:rsid w:val="001E539E"/>
    <w:rsid w:val="001E5FCB"/>
    <w:rsid w:val="001E7C67"/>
    <w:rsid w:val="001E7DA1"/>
    <w:rsid w:val="001F15E9"/>
    <w:rsid w:val="001F1623"/>
    <w:rsid w:val="001F1F01"/>
    <w:rsid w:val="001F2292"/>
    <w:rsid w:val="001F32FC"/>
    <w:rsid w:val="001F6C31"/>
    <w:rsid w:val="001F6CC5"/>
    <w:rsid w:val="002028D7"/>
    <w:rsid w:val="00206627"/>
    <w:rsid w:val="002075D4"/>
    <w:rsid w:val="002103B1"/>
    <w:rsid w:val="0021173B"/>
    <w:rsid w:val="002117A4"/>
    <w:rsid w:val="00212348"/>
    <w:rsid w:val="00212BB8"/>
    <w:rsid w:val="002149F2"/>
    <w:rsid w:val="0021528E"/>
    <w:rsid w:val="00215C74"/>
    <w:rsid w:val="002169E1"/>
    <w:rsid w:val="00216E1F"/>
    <w:rsid w:val="0022088D"/>
    <w:rsid w:val="0022245F"/>
    <w:rsid w:val="0022457D"/>
    <w:rsid w:val="0022474C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2FD6"/>
    <w:rsid w:val="002437BE"/>
    <w:rsid w:val="0024734E"/>
    <w:rsid w:val="00247683"/>
    <w:rsid w:val="00251B1C"/>
    <w:rsid w:val="002524FF"/>
    <w:rsid w:val="00252D19"/>
    <w:rsid w:val="00253A19"/>
    <w:rsid w:val="00253DA5"/>
    <w:rsid w:val="00260283"/>
    <w:rsid w:val="00261F7D"/>
    <w:rsid w:val="002628E3"/>
    <w:rsid w:val="00263495"/>
    <w:rsid w:val="002652A8"/>
    <w:rsid w:val="00266BFA"/>
    <w:rsid w:val="00267DC7"/>
    <w:rsid w:val="002712B3"/>
    <w:rsid w:val="0027155E"/>
    <w:rsid w:val="00272819"/>
    <w:rsid w:val="002738FE"/>
    <w:rsid w:val="00274416"/>
    <w:rsid w:val="00274559"/>
    <w:rsid w:val="002755C9"/>
    <w:rsid w:val="00275F60"/>
    <w:rsid w:val="0027710A"/>
    <w:rsid w:val="0027746C"/>
    <w:rsid w:val="00277737"/>
    <w:rsid w:val="002838BF"/>
    <w:rsid w:val="00285628"/>
    <w:rsid w:val="002856BC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78B"/>
    <w:rsid w:val="0029384B"/>
    <w:rsid w:val="00293D52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C4E"/>
    <w:rsid w:val="002A6D90"/>
    <w:rsid w:val="002A6F65"/>
    <w:rsid w:val="002A7B4E"/>
    <w:rsid w:val="002B08D8"/>
    <w:rsid w:val="002B0F37"/>
    <w:rsid w:val="002B0FC5"/>
    <w:rsid w:val="002B1554"/>
    <w:rsid w:val="002B20CF"/>
    <w:rsid w:val="002B347E"/>
    <w:rsid w:val="002B3949"/>
    <w:rsid w:val="002C0645"/>
    <w:rsid w:val="002C16D0"/>
    <w:rsid w:val="002C1A0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391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63A1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6ACA"/>
    <w:rsid w:val="00317478"/>
    <w:rsid w:val="00317A96"/>
    <w:rsid w:val="003205CD"/>
    <w:rsid w:val="003215FB"/>
    <w:rsid w:val="00322989"/>
    <w:rsid w:val="00322EBD"/>
    <w:rsid w:val="00323C9E"/>
    <w:rsid w:val="003246F6"/>
    <w:rsid w:val="00324A7D"/>
    <w:rsid w:val="00324D31"/>
    <w:rsid w:val="003253EF"/>
    <w:rsid w:val="00325BA3"/>
    <w:rsid w:val="003277C8"/>
    <w:rsid w:val="003307B8"/>
    <w:rsid w:val="00330B03"/>
    <w:rsid w:val="00330D47"/>
    <w:rsid w:val="003322D5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893"/>
    <w:rsid w:val="00354AB5"/>
    <w:rsid w:val="00355464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03D"/>
    <w:rsid w:val="0036714E"/>
    <w:rsid w:val="00370365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2DEF"/>
    <w:rsid w:val="003934FC"/>
    <w:rsid w:val="00395773"/>
    <w:rsid w:val="00396331"/>
    <w:rsid w:val="00396EA3"/>
    <w:rsid w:val="003978B7"/>
    <w:rsid w:val="00397C99"/>
    <w:rsid w:val="00397E0F"/>
    <w:rsid w:val="003A0A3C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3E53"/>
    <w:rsid w:val="003D4F15"/>
    <w:rsid w:val="003D5767"/>
    <w:rsid w:val="003E00D9"/>
    <w:rsid w:val="003E05E2"/>
    <w:rsid w:val="003E120D"/>
    <w:rsid w:val="003E16B7"/>
    <w:rsid w:val="003E2BC0"/>
    <w:rsid w:val="003E353E"/>
    <w:rsid w:val="003E3EBB"/>
    <w:rsid w:val="003E5072"/>
    <w:rsid w:val="003E7BCF"/>
    <w:rsid w:val="003F01E8"/>
    <w:rsid w:val="003F08D5"/>
    <w:rsid w:val="003F1DD3"/>
    <w:rsid w:val="003F2281"/>
    <w:rsid w:val="003F2380"/>
    <w:rsid w:val="003F3A4E"/>
    <w:rsid w:val="003F45FF"/>
    <w:rsid w:val="003F626D"/>
    <w:rsid w:val="003F629D"/>
    <w:rsid w:val="003F6C7C"/>
    <w:rsid w:val="003F70DB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8EA"/>
    <w:rsid w:val="00406C11"/>
    <w:rsid w:val="00407DF7"/>
    <w:rsid w:val="00410002"/>
    <w:rsid w:val="004104C7"/>
    <w:rsid w:val="004114C4"/>
    <w:rsid w:val="00411E80"/>
    <w:rsid w:val="004121C6"/>
    <w:rsid w:val="0041224B"/>
    <w:rsid w:val="00414F67"/>
    <w:rsid w:val="00415530"/>
    <w:rsid w:val="0041617E"/>
    <w:rsid w:val="004166D4"/>
    <w:rsid w:val="00416700"/>
    <w:rsid w:val="004168FE"/>
    <w:rsid w:val="00420E09"/>
    <w:rsid w:val="00422A69"/>
    <w:rsid w:val="00423475"/>
    <w:rsid w:val="00423F56"/>
    <w:rsid w:val="00424FDE"/>
    <w:rsid w:val="004262C6"/>
    <w:rsid w:val="004265CC"/>
    <w:rsid w:val="00426748"/>
    <w:rsid w:val="00427294"/>
    <w:rsid w:val="00430470"/>
    <w:rsid w:val="004307FE"/>
    <w:rsid w:val="00431529"/>
    <w:rsid w:val="00431C7E"/>
    <w:rsid w:val="00431F9F"/>
    <w:rsid w:val="0043209D"/>
    <w:rsid w:val="00432970"/>
    <w:rsid w:val="00433E23"/>
    <w:rsid w:val="00434AFC"/>
    <w:rsid w:val="00434B58"/>
    <w:rsid w:val="00435BF7"/>
    <w:rsid w:val="00436CA3"/>
    <w:rsid w:val="00441F6B"/>
    <w:rsid w:val="004436FA"/>
    <w:rsid w:val="00444709"/>
    <w:rsid w:val="00445958"/>
    <w:rsid w:val="00452F7E"/>
    <w:rsid w:val="0045348C"/>
    <w:rsid w:val="00453895"/>
    <w:rsid w:val="004603EA"/>
    <w:rsid w:val="004615E9"/>
    <w:rsid w:val="004629EA"/>
    <w:rsid w:val="00462B29"/>
    <w:rsid w:val="004630BE"/>
    <w:rsid w:val="00465842"/>
    <w:rsid w:val="00466759"/>
    <w:rsid w:val="004670C6"/>
    <w:rsid w:val="00470965"/>
    <w:rsid w:val="004714CF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0AB"/>
    <w:rsid w:val="00487494"/>
    <w:rsid w:val="004905E2"/>
    <w:rsid w:val="00491640"/>
    <w:rsid w:val="00492E0E"/>
    <w:rsid w:val="00493F8B"/>
    <w:rsid w:val="00496A36"/>
    <w:rsid w:val="00496AE5"/>
    <w:rsid w:val="00497405"/>
    <w:rsid w:val="004A0F59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AC5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2BC7"/>
    <w:rsid w:val="004D5A6F"/>
    <w:rsid w:val="004D5E1F"/>
    <w:rsid w:val="004D5E50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70C"/>
    <w:rsid w:val="00502428"/>
    <w:rsid w:val="00502BDC"/>
    <w:rsid w:val="005030B5"/>
    <w:rsid w:val="00505D4B"/>
    <w:rsid w:val="00506B74"/>
    <w:rsid w:val="00506FBC"/>
    <w:rsid w:val="00506FCD"/>
    <w:rsid w:val="00507163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065"/>
    <w:rsid w:val="00531A93"/>
    <w:rsid w:val="005333DD"/>
    <w:rsid w:val="005370D7"/>
    <w:rsid w:val="005374D4"/>
    <w:rsid w:val="005376D3"/>
    <w:rsid w:val="0054075C"/>
    <w:rsid w:val="005427CD"/>
    <w:rsid w:val="0054294D"/>
    <w:rsid w:val="0054497B"/>
    <w:rsid w:val="00546631"/>
    <w:rsid w:val="00554170"/>
    <w:rsid w:val="00554E1D"/>
    <w:rsid w:val="00554F03"/>
    <w:rsid w:val="00554FD5"/>
    <w:rsid w:val="005550DD"/>
    <w:rsid w:val="00555818"/>
    <w:rsid w:val="00556D37"/>
    <w:rsid w:val="00557A0F"/>
    <w:rsid w:val="00561B0B"/>
    <w:rsid w:val="00563A79"/>
    <w:rsid w:val="00563EF3"/>
    <w:rsid w:val="00564087"/>
    <w:rsid w:val="00564768"/>
    <w:rsid w:val="00564C0C"/>
    <w:rsid w:val="00565D1D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DB3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A4D5D"/>
    <w:rsid w:val="005B24DB"/>
    <w:rsid w:val="005B325E"/>
    <w:rsid w:val="005B3E1A"/>
    <w:rsid w:val="005B4C01"/>
    <w:rsid w:val="005B4E3B"/>
    <w:rsid w:val="005B660B"/>
    <w:rsid w:val="005B729F"/>
    <w:rsid w:val="005B77D4"/>
    <w:rsid w:val="005B7BEE"/>
    <w:rsid w:val="005B7FA4"/>
    <w:rsid w:val="005C2918"/>
    <w:rsid w:val="005C2EDE"/>
    <w:rsid w:val="005C3D5A"/>
    <w:rsid w:val="005D1A41"/>
    <w:rsid w:val="005D1C6E"/>
    <w:rsid w:val="005D4539"/>
    <w:rsid w:val="005D5D2D"/>
    <w:rsid w:val="005E419E"/>
    <w:rsid w:val="005E577D"/>
    <w:rsid w:val="005E6003"/>
    <w:rsid w:val="005E7332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06C6D"/>
    <w:rsid w:val="0061040E"/>
    <w:rsid w:val="006125E5"/>
    <w:rsid w:val="00614285"/>
    <w:rsid w:val="00614B97"/>
    <w:rsid w:val="00617630"/>
    <w:rsid w:val="00617CB5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55F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47DEF"/>
    <w:rsid w:val="006507A2"/>
    <w:rsid w:val="00651E99"/>
    <w:rsid w:val="00652451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4F52"/>
    <w:rsid w:val="006661A7"/>
    <w:rsid w:val="006711F7"/>
    <w:rsid w:val="00671345"/>
    <w:rsid w:val="006717F9"/>
    <w:rsid w:val="00673F07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5120"/>
    <w:rsid w:val="006A618B"/>
    <w:rsid w:val="006B0C3A"/>
    <w:rsid w:val="006B1535"/>
    <w:rsid w:val="006B17EC"/>
    <w:rsid w:val="006B1FB8"/>
    <w:rsid w:val="006B3090"/>
    <w:rsid w:val="006B417B"/>
    <w:rsid w:val="006B45C9"/>
    <w:rsid w:val="006B5605"/>
    <w:rsid w:val="006B600E"/>
    <w:rsid w:val="006B6098"/>
    <w:rsid w:val="006B6409"/>
    <w:rsid w:val="006B67F7"/>
    <w:rsid w:val="006B6AFD"/>
    <w:rsid w:val="006B74E7"/>
    <w:rsid w:val="006C118F"/>
    <w:rsid w:val="006C2336"/>
    <w:rsid w:val="006C398B"/>
    <w:rsid w:val="006C3CED"/>
    <w:rsid w:val="006D0D7A"/>
    <w:rsid w:val="006D22E6"/>
    <w:rsid w:val="006D302B"/>
    <w:rsid w:val="006D3B7A"/>
    <w:rsid w:val="006D4A9F"/>
    <w:rsid w:val="006D6086"/>
    <w:rsid w:val="006D6EF8"/>
    <w:rsid w:val="006D7175"/>
    <w:rsid w:val="006E013F"/>
    <w:rsid w:val="006E06C6"/>
    <w:rsid w:val="006E0B40"/>
    <w:rsid w:val="006E2982"/>
    <w:rsid w:val="006E2DA3"/>
    <w:rsid w:val="006E3F8D"/>
    <w:rsid w:val="006E5AB6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86E"/>
    <w:rsid w:val="00711EAA"/>
    <w:rsid w:val="00712B6B"/>
    <w:rsid w:val="00712CFB"/>
    <w:rsid w:val="00714064"/>
    <w:rsid w:val="0071586E"/>
    <w:rsid w:val="00715BED"/>
    <w:rsid w:val="00716230"/>
    <w:rsid w:val="00716557"/>
    <w:rsid w:val="00721A05"/>
    <w:rsid w:val="0072310F"/>
    <w:rsid w:val="00723604"/>
    <w:rsid w:val="007262FA"/>
    <w:rsid w:val="00726E9B"/>
    <w:rsid w:val="00727873"/>
    <w:rsid w:val="00731409"/>
    <w:rsid w:val="007325CC"/>
    <w:rsid w:val="00732E50"/>
    <w:rsid w:val="007347D7"/>
    <w:rsid w:val="00735A2C"/>
    <w:rsid w:val="00737F56"/>
    <w:rsid w:val="0074070B"/>
    <w:rsid w:val="00741111"/>
    <w:rsid w:val="00742067"/>
    <w:rsid w:val="007423B8"/>
    <w:rsid w:val="00743831"/>
    <w:rsid w:val="00747B7C"/>
    <w:rsid w:val="0075008C"/>
    <w:rsid w:val="00750FE6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41B"/>
    <w:rsid w:val="00755612"/>
    <w:rsid w:val="007565DE"/>
    <w:rsid w:val="007566B1"/>
    <w:rsid w:val="007569F0"/>
    <w:rsid w:val="0075737E"/>
    <w:rsid w:val="00757A62"/>
    <w:rsid w:val="00760C10"/>
    <w:rsid w:val="007625E9"/>
    <w:rsid w:val="00762A08"/>
    <w:rsid w:val="00765C61"/>
    <w:rsid w:val="00767D58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28E"/>
    <w:rsid w:val="007908A7"/>
    <w:rsid w:val="00790949"/>
    <w:rsid w:val="00790F8E"/>
    <w:rsid w:val="00790FE7"/>
    <w:rsid w:val="00791AAA"/>
    <w:rsid w:val="00792B3F"/>
    <w:rsid w:val="00794321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A7447"/>
    <w:rsid w:val="007B05B0"/>
    <w:rsid w:val="007B3470"/>
    <w:rsid w:val="007B3B3D"/>
    <w:rsid w:val="007B5796"/>
    <w:rsid w:val="007B5B07"/>
    <w:rsid w:val="007B5F2E"/>
    <w:rsid w:val="007B6867"/>
    <w:rsid w:val="007C0290"/>
    <w:rsid w:val="007C14BD"/>
    <w:rsid w:val="007C2A23"/>
    <w:rsid w:val="007C37F4"/>
    <w:rsid w:val="007C3BFF"/>
    <w:rsid w:val="007C49AB"/>
    <w:rsid w:val="007C546F"/>
    <w:rsid w:val="007C57AD"/>
    <w:rsid w:val="007C6621"/>
    <w:rsid w:val="007C6EB0"/>
    <w:rsid w:val="007D0C25"/>
    <w:rsid w:val="007D14BF"/>
    <w:rsid w:val="007D1D45"/>
    <w:rsid w:val="007D26DD"/>
    <w:rsid w:val="007D26EF"/>
    <w:rsid w:val="007D380A"/>
    <w:rsid w:val="007D381E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58E8"/>
    <w:rsid w:val="007E63B7"/>
    <w:rsid w:val="007E70DE"/>
    <w:rsid w:val="007F0509"/>
    <w:rsid w:val="007F225B"/>
    <w:rsid w:val="007F2F52"/>
    <w:rsid w:val="007F3ABA"/>
    <w:rsid w:val="007F43B7"/>
    <w:rsid w:val="007F521C"/>
    <w:rsid w:val="007F5F3A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A26"/>
    <w:rsid w:val="00805B65"/>
    <w:rsid w:val="00806C76"/>
    <w:rsid w:val="008079C1"/>
    <w:rsid w:val="00810639"/>
    <w:rsid w:val="008107AA"/>
    <w:rsid w:val="0081423D"/>
    <w:rsid w:val="0081568A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4CD8"/>
    <w:rsid w:val="008361E2"/>
    <w:rsid w:val="008402A6"/>
    <w:rsid w:val="00840460"/>
    <w:rsid w:val="00840D17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3705"/>
    <w:rsid w:val="008545DB"/>
    <w:rsid w:val="00855279"/>
    <w:rsid w:val="008561B4"/>
    <w:rsid w:val="00856F79"/>
    <w:rsid w:val="00860803"/>
    <w:rsid w:val="00861598"/>
    <w:rsid w:val="008617DC"/>
    <w:rsid w:val="00862BD5"/>
    <w:rsid w:val="00862F2D"/>
    <w:rsid w:val="00863636"/>
    <w:rsid w:val="0086367F"/>
    <w:rsid w:val="008637C7"/>
    <w:rsid w:val="008648A0"/>
    <w:rsid w:val="008648D4"/>
    <w:rsid w:val="00864D78"/>
    <w:rsid w:val="00865D5E"/>
    <w:rsid w:val="00871C1B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6A8"/>
    <w:rsid w:val="00890DCB"/>
    <w:rsid w:val="00894B69"/>
    <w:rsid w:val="00895B71"/>
    <w:rsid w:val="008972DA"/>
    <w:rsid w:val="00897E50"/>
    <w:rsid w:val="008A0FE1"/>
    <w:rsid w:val="008A20E2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6A2"/>
    <w:rsid w:val="008C2B5C"/>
    <w:rsid w:val="008C583A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D745C"/>
    <w:rsid w:val="008E0845"/>
    <w:rsid w:val="008E1C0A"/>
    <w:rsid w:val="008E1EF5"/>
    <w:rsid w:val="008E2181"/>
    <w:rsid w:val="008E40A1"/>
    <w:rsid w:val="008E498C"/>
    <w:rsid w:val="008E58E3"/>
    <w:rsid w:val="008E5ABC"/>
    <w:rsid w:val="008E724A"/>
    <w:rsid w:val="008E7D44"/>
    <w:rsid w:val="008F1C00"/>
    <w:rsid w:val="008F1D6F"/>
    <w:rsid w:val="008F3397"/>
    <w:rsid w:val="008F3793"/>
    <w:rsid w:val="008F3A55"/>
    <w:rsid w:val="008F3E62"/>
    <w:rsid w:val="008F50AF"/>
    <w:rsid w:val="008F7948"/>
    <w:rsid w:val="009000EE"/>
    <w:rsid w:val="009001C4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400"/>
    <w:rsid w:val="00913662"/>
    <w:rsid w:val="009152A1"/>
    <w:rsid w:val="00917845"/>
    <w:rsid w:val="00917B1D"/>
    <w:rsid w:val="0092073F"/>
    <w:rsid w:val="00920979"/>
    <w:rsid w:val="00921551"/>
    <w:rsid w:val="009217E3"/>
    <w:rsid w:val="009218EE"/>
    <w:rsid w:val="00922112"/>
    <w:rsid w:val="00922D03"/>
    <w:rsid w:val="0092457D"/>
    <w:rsid w:val="0092549E"/>
    <w:rsid w:val="00925D3A"/>
    <w:rsid w:val="00925EBB"/>
    <w:rsid w:val="009261BC"/>
    <w:rsid w:val="009264B5"/>
    <w:rsid w:val="00927CE6"/>
    <w:rsid w:val="00927FDD"/>
    <w:rsid w:val="009303F3"/>
    <w:rsid w:val="00931C0D"/>
    <w:rsid w:val="0093416A"/>
    <w:rsid w:val="00935198"/>
    <w:rsid w:val="00935578"/>
    <w:rsid w:val="00940F9F"/>
    <w:rsid w:val="00941C57"/>
    <w:rsid w:val="009435B2"/>
    <w:rsid w:val="0094518E"/>
    <w:rsid w:val="00945D94"/>
    <w:rsid w:val="00946DF5"/>
    <w:rsid w:val="00950B5B"/>
    <w:rsid w:val="00950F1F"/>
    <w:rsid w:val="00951795"/>
    <w:rsid w:val="00951FBE"/>
    <w:rsid w:val="009526E3"/>
    <w:rsid w:val="0095352C"/>
    <w:rsid w:val="009538E4"/>
    <w:rsid w:val="00954677"/>
    <w:rsid w:val="009548ED"/>
    <w:rsid w:val="0095544B"/>
    <w:rsid w:val="0095723C"/>
    <w:rsid w:val="009576E9"/>
    <w:rsid w:val="00957A91"/>
    <w:rsid w:val="00961D2E"/>
    <w:rsid w:val="00963437"/>
    <w:rsid w:val="00964D71"/>
    <w:rsid w:val="00964E33"/>
    <w:rsid w:val="00964EA1"/>
    <w:rsid w:val="00965F6F"/>
    <w:rsid w:val="00967FA6"/>
    <w:rsid w:val="009702A1"/>
    <w:rsid w:val="009703D4"/>
    <w:rsid w:val="00970F2B"/>
    <w:rsid w:val="009710F6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21E9"/>
    <w:rsid w:val="00992928"/>
    <w:rsid w:val="00993981"/>
    <w:rsid w:val="00993BCC"/>
    <w:rsid w:val="0099498B"/>
    <w:rsid w:val="00995DB3"/>
    <w:rsid w:val="00996425"/>
    <w:rsid w:val="00997D16"/>
    <w:rsid w:val="009A0B51"/>
    <w:rsid w:val="009A1C21"/>
    <w:rsid w:val="009A23E0"/>
    <w:rsid w:val="009A3384"/>
    <w:rsid w:val="009A38BE"/>
    <w:rsid w:val="009A4566"/>
    <w:rsid w:val="009A46C8"/>
    <w:rsid w:val="009A5A0C"/>
    <w:rsid w:val="009A5F85"/>
    <w:rsid w:val="009A75A0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235E"/>
    <w:rsid w:val="009C316B"/>
    <w:rsid w:val="009C4C76"/>
    <w:rsid w:val="009C6838"/>
    <w:rsid w:val="009C7DD1"/>
    <w:rsid w:val="009D0595"/>
    <w:rsid w:val="009D108D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35F3"/>
    <w:rsid w:val="009E3A91"/>
    <w:rsid w:val="009E551E"/>
    <w:rsid w:val="009E58CB"/>
    <w:rsid w:val="009E6593"/>
    <w:rsid w:val="009E6CA8"/>
    <w:rsid w:val="009E728E"/>
    <w:rsid w:val="009F1056"/>
    <w:rsid w:val="009F1252"/>
    <w:rsid w:val="009F133E"/>
    <w:rsid w:val="009F1BAF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65E"/>
    <w:rsid w:val="00A12737"/>
    <w:rsid w:val="00A13AD0"/>
    <w:rsid w:val="00A13B01"/>
    <w:rsid w:val="00A13DE3"/>
    <w:rsid w:val="00A150EC"/>
    <w:rsid w:val="00A15B1C"/>
    <w:rsid w:val="00A17320"/>
    <w:rsid w:val="00A17930"/>
    <w:rsid w:val="00A207A8"/>
    <w:rsid w:val="00A20D08"/>
    <w:rsid w:val="00A21CAA"/>
    <w:rsid w:val="00A24FFA"/>
    <w:rsid w:val="00A26FA9"/>
    <w:rsid w:val="00A27D3D"/>
    <w:rsid w:val="00A30720"/>
    <w:rsid w:val="00A31336"/>
    <w:rsid w:val="00A31534"/>
    <w:rsid w:val="00A330D7"/>
    <w:rsid w:val="00A33C79"/>
    <w:rsid w:val="00A35A1D"/>
    <w:rsid w:val="00A35C33"/>
    <w:rsid w:val="00A37344"/>
    <w:rsid w:val="00A40627"/>
    <w:rsid w:val="00A42430"/>
    <w:rsid w:val="00A4247F"/>
    <w:rsid w:val="00A42A90"/>
    <w:rsid w:val="00A440E5"/>
    <w:rsid w:val="00A455EC"/>
    <w:rsid w:val="00A4661F"/>
    <w:rsid w:val="00A4759E"/>
    <w:rsid w:val="00A500D4"/>
    <w:rsid w:val="00A50E79"/>
    <w:rsid w:val="00A516C1"/>
    <w:rsid w:val="00A5243B"/>
    <w:rsid w:val="00A52D18"/>
    <w:rsid w:val="00A532C7"/>
    <w:rsid w:val="00A56597"/>
    <w:rsid w:val="00A56A1A"/>
    <w:rsid w:val="00A56B05"/>
    <w:rsid w:val="00A56F96"/>
    <w:rsid w:val="00A5788C"/>
    <w:rsid w:val="00A60CB1"/>
    <w:rsid w:val="00A61F6B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C6FE9"/>
    <w:rsid w:val="00AD0188"/>
    <w:rsid w:val="00AD1E94"/>
    <w:rsid w:val="00AD2B3A"/>
    <w:rsid w:val="00AD38A0"/>
    <w:rsid w:val="00AD5FA3"/>
    <w:rsid w:val="00AE0BA2"/>
    <w:rsid w:val="00AE1443"/>
    <w:rsid w:val="00AE1752"/>
    <w:rsid w:val="00AE2C48"/>
    <w:rsid w:val="00AE32D3"/>
    <w:rsid w:val="00AE4111"/>
    <w:rsid w:val="00AE554A"/>
    <w:rsid w:val="00AE7AA6"/>
    <w:rsid w:val="00AF066D"/>
    <w:rsid w:val="00B01AC2"/>
    <w:rsid w:val="00B0501F"/>
    <w:rsid w:val="00B07C5E"/>
    <w:rsid w:val="00B119AB"/>
    <w:rsid w:val="00B12099"/>
    <w:rsid w:val="00B12B2E"/>
    <w:rsid w:val="00B13199"/>
    <w:rsid w:val="00B135E9"/>
    <w:rsid w:val="00B13656"/>
    <w:rsid w:val="00B13D7F"/>
    <w:rsid w:val="00B1404F"/>
    <w:rsid w:val="00B14144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27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539C"/>
    <w:rsid w:val="00B56097"/>
    <w:rsid w:val="00B563D1"/>
    <w:rsid w:val="00B57188"/>
    <w:rsid w:val="00B571F8"/>
    <w:rsid w:val="00B57D94"/>
    <w:rsid w:val="00B57F60"/>
    <w:rsid w:val="00B6090B"/>
    <w:rsid w:val="00B617FF"/>
    <w:rsid w:val="00B62023"/>
    <w:rsid w:val="00B62FA2"/>
    <w:rsid w:val="00B6317B"/>
    <w:rsid w:val="00B63AFD"/>
    <w:rsid w:val="00B64E53"/>
    <w:rsid w:val="00B652B6"/>
    <w:rsid w:val="00B65B8D"/>
    <w:rsid w:val="00B67C92"/>
    <w:rsid w:val="00B707FF"/>
    <w:rsid w:val="00B73434"/>
    <w:rsid w:val="00B73D81"/>
    <w:rsid w:val="00B74B69"/>
    <w:rsid w:val="00B760F7"/>
    <w:rsid w:val="00B7668E"/>
    <w:rsid w:val="00B769D4"/>
    <w:rsid w:val="00B776AE"/>
    <w:rsid w:val="00B7793D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A7D5B"/>
    <w:rsid w:val="00BB1A1B"/>
    <w:rsid w:val="00BB6623"/>
    <w:rsid w:val="00BB6A57"/>
    <w:rsid w:val="00BB7296"/>
    <w:rsid w:val="00BB783E"/>
    <w:rsid w:val="00BB7917"/>
    <w:rsid w:val="00BB7DD9"/>
    <w:rsid w:val="00BB7E79"/>
    <w:rsid w:val="00BC0073"/>
    <w:rsid w:val="00BC07CB"/>
    <w:rsid w:val="00BC0B70"/>
    <w:rsid w:val="00BC1BD2"/>
    <w:rsid w:val="00BC1DF4"/>
    <w:rsid w:val="00BC221B"/>
    <w:rsid w:val="00BC23FB"/>
    <w:rsid w:val="00BC2A65"/>
    <w:rsid w:val="00BC2D9E"/>
    <w:rsid w:val="00BC3704"/>
    <w:rsid w:val="00BC3EFD"/>
    <w:rsid w:val="00BC3EFF"/>
    <w:rsid w:val="00BC4FC9"/>
    <w:rsid w:val="00BC5056"/>
    <w:rsid w:val="00BC6B9D"/>
    <w:rsid w:val="00BC731C"/>
    <w:rsid w:val="00BC778D"/>
    <w:rsid w:val="00BC77BD"/>
    <w:rsid w:val="00BD1161"/>
    <w:rsid w:val="00BD1B43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595F"/>
    <w:rsid w:val="00BE6728"/>
    <w:rsid w:val="00BF051A"/>
    <w:rsid w:val="00BF0F39"/>
    <w:rsid w:val="00BF15FE"/>
    <w:rsid w:val="00BF19FD"/>
    <w:rsid w:val="00BF215B"/>
    <w:rsid w:val="00BF2CF6"/>
    <w:rsid w:val="00BF3144"/>
    <w:rsid w:val="00BF41AE"/>
    <w:rsid w:val="00BF5AFB"/>
    <w:rsid w:val="00C0008E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07D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2A8"/>
    <w:rsid w:val="00C8198C"/>
    <w:rsid w:val="00C83AFE"/>
    <w:rsid w:val="00C84C16"/>
    <w:rsid w:val="00C84E12"/>
    <w:rsid w:val="00C875E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29B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5B54"/>
    <w:rsid w:val="00CC669B"/>
    <w:rsid w:val="00CC7748"/>
    <w:rsid w:val="00CD2A1B"/>
    <w:rsid w:val="00CD441C"/>
    <w:rsid w:val="00CD45DB"/>
    <w:rsid w:val="00CD4D61"/>
    <w:rsid w:val="00CD5D96"/>
    <w:rsid w:val="00CD6941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CF6D90"/>
    <w:rsid w:val="00D001A7"/>
    <w:rsid w:val="00D00ECA"/>
    <w:rsid w:val="00D04F1D"/>
    <w:rsid w:val="00D05D5B"/>
    <w:rsid w:val="00D10643"/>
    <w:rsid w:val="00D10BB4"/>
    <w:rsid w:val="00D11F09"/>
    <w:rsid w:val="00D13416"/>
    <w:rsid w:val="00D1400C"/>
    <w:rsid w:val="00D14256"/>
    <w:rsid w:val="00D142FC"/>
    <w:rsid w:val="00D14310"/>
    <w:rsid w:val="00D14355"/>
    <w:rsid w:val="00D1509B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51A6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236"/>
    <w:rsid w:val="00D52847"/>
    <w:rsid w:val="00D52B20"/>
    <w:rsid w:val="00D53C72"/>
    <w:rsid w:val="00D554DA"/>
    <w:rsid w:val="00D57BE9"/>
    <w:rsid w:val="00D57FE3"/>
    <w:rsid w:val="00D601AA"/>
    <w:rsid w:val="00D608C0"/>
    <w:rsid w:val="00D62305"/>
    <w:rsid w:val="00D63443"/>
    <w:rsid w:val="00D641B3"/>
    <w:rsid w:val="00D64FFD"/>
    <w:rsid w:val="00D6500F"/>
    <w:rsid w:val="00D65DB0"/>
    <w:rsid w:val="00D66C1B"/>
    <w:rsid w:val="00D703DD"/>
    <w:rsid w:val="00D70421"/>
    <w:rsid w:val="00D7136E"/>
    <w:rsid w:val="00D714EB"/>
    <w:rsid w:val="00D71965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0B8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509E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5AD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D627F"/>
    <w:rsid w:val="00DD7F27"/>
    <w:rsid w:val="00DE0742"/>
    <w:rsid w:val="00DE0827"/>
    <w:rsid w:val="00DE0CE3"/>
    <w:rsid w:val="00DE2AB3"/>
    <w:rsid w:val="00DE3385"/>
    <w:rsid w:val="00DE35A3"/>
    <w:rsid w:val="00DE3C9C"/>
    <w:rsid w:val="00DE40C2"/>
    <w:rsid w:val="00DE4C87"/>
    <w:rsid w:val="00DE50A5"/>
    <w:rsid w:val="00DE578C"/>
    <w:rsid w:val="00DE697F"/>
    <w:rsid w:val="00DE7BA6"/>
    <w:rsid w:val="00DE7F5E"/>
    <w:rsid w:val="00DF15B9"/>
    <w:rsid w:val="00DF3810"/>
    <w:rsid w:val="00DF43B9"/>
    <w:rsid w:val="00DF454C"/>
    <w:rsid w:val="00DF4CC0"/>
    <w:rsid w:val="00DF5B3D"/>
    <w:rsid w:val="00DF65A3"/>
    <w:rsid w:val="00E00D97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593"/>
    <w:rsid w:val="00E11B79"/>
    <w:rsid w:val="00E11C01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73B"/>
    <w:rsid w:val="00E54A9A"/>
    <w:rsid w:val="00E54D1A"/>
    <w:rsid w:val="00E54EE9"/>
    <w:rsid w:val="00E55BEB"/>
    <w:rsid w:val="00E568B2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77EB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9773A"/>
    <w:rsid w:val="00EA1D2D"/>
    <w:rsid w:val="00EA3CFB"/>
    <w:rsid w:val="00EA5CA1"/>
    <w:rsid w:val="00EA5EB0"/>
    <w:rsid w:val="00EB028A"/>
    <w:rsid w:val="00EB0A0C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40FF"/>
    <w:rsid w:val="00EC58B0"/>
    <w:rsid w:val="00EC6623"/>
    <w:rsid w:val="00EC675E"/>
    <w:rsid w:val="00EC74EA"/>
    <w:rsid w:val="00ED0569"/>
    <w:rsid w:val="00ED06D9"/>
    <w:rsid w:val="00ED1B33"/>
    <w:rsid w:val="00ED325F"/>
    <w:rsid w:val="00ED3B89"/>
    <w:rsid w:val="00ED49CF"/>
    <w:rsid w:val="00ED674B"/>
    <w:rsid w:val="00ED77CE"/>
    <w:rsid w:val="00EE04BB"/>
    <w:rsid w:val="00EE0C0C"/>
    <w:rsid w:val="00EE0C88"/>
    <w:rsid w:val="00EE29B2"/>
    <w:rsid w:val="00EE35BC"/>
    <w:rsid w:val="00EE3DE7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A21"/>
    <w:rsid w:val="00F00E53"/>
    <w:rsid w:val="00F00E55"/>
    <w:rsid w:val="00F01190"/>
    <w:rsid w:val="00F01AEC"/>
    <w:rsid w:val="00F02EF2"/>
    <w:rsid w:val="00F06185"/>
    <w:rsid w:val="00F06A3D"/>
    <w:rsid w:val="00F06C34"/>
    <w:rsid w:val="00F06FC9"/>
    <w:rsid w:val="00F07813"/>
    <w:rsid w:val="00F10456"/>
    <w:rsid w:val="00F1354F"/>
    <w:rsid w:val="00F13B6F"/>
    <w:rsid w:val="00F1437A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0512"/>
    <w:rsid w:val="00F4206E"/>
    <w:rsid w:val="00F42B18"/>
    <w:rsid w:val="00F455DF"/>
    <w:rsid w:val="00F4665B"/>
    <w:rsid w:val="00F46D1D"/>
    <w:rsid w:val="00F4708B"/>
    <w:rsid w:val="00F471BD"/>
    <w:rsid w:val="00F471EA"/>
    <w:rsid w:val="00F50392"/>
    <w:rsid w:val="00F505B0"/>
    <w:rsid w:val="00F508AB"/>
    <w:rsid w:val="00F50B9C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66AD4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3CE1"/>
    <w:rsid w:val="00F85841"/>
    <w:rsid w:val="00F86A6F"/>
    <w:rsid w:val="00F86E4B"/>
    <w:rsid w:val="00F87857"/>
    <w:rsid w:val="00F90008"/>
    <w:rsid w:val="00F90A87"/>
    <w:rsid w:val="00F912B0"/>
    <w:rsid w:val="00F91E8D"/>
    <w:rsid w:val="00F947B6"/>
    <w:rsid w:val="00F955F0"/>
    <w:rsid w:val="00F95E0C"/>
    <w:rsid w:val="00FA012E"/>
    <w:rsid w:val="00FA0EAA"/>
    <w:rsid w:val="00FA50A9"/>
    <w:rsid w:val="00FA5BDD"/>
    <w:rsid w:val="00FA7038"/>
    <w:rsid w:val="00FA78B6"/>
    <w:rsid w:val="00FA7A49"/>
    <w:rsid w:val="00FA7FC7"/>
    <w:rsid w:val="00FA7FDE"/>
    <w:rsid w:val="00FA7FF5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C6497"/>
    <w:rsid w:val="00FC6669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354A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15B72"/>
    <w:rsid w:val="000B7D97"/>
    <w:rsid w:val="001424FB"/>
    <w:rsid w:val="00207A98"/>
    <w:rsid w:val="00230E79"/>
    <w:rsid w:val="00245ED7"/>
    <w:rsid w:val="00270697"/>
    <w:rsid w:val="002A7D34"/>
    <w:rsid w:val="002D6353"/>
    <w:rsid w:val="003621E6"/>
    <w:rsid w:val="003872B3"/>
    <w:rsid w:val="003A24F9"/>
    <w:rsid w:val="003C653E"/>
    <w:rsid w:val="00413F9D"/>
    <w:rsid w:val="00475A43"/>
    <w:rsid w:val="004B2843"/>
    <w:rsid w:val="004B3B11"/>
    <w:rsid w:val="004B5F4F"/>
    <w:rsid w:val="004C1B47"/>
    <w:rsid w:val="00532118"/>
    <w:rsid w:val="0054550E"/>
    <w:rsid w:val="00602D37"/>
    <w:rsid w:val="00607B3F"/>
    <w:rsid w:val="006A530B"/>
    <w:rsid w:val="00812F36"/>
    <w:rsid w:val="00846FCF"/>
    <w:rsid w:val="0097062F"/>
    <w:rsid w:val="00976FB3"/>
    <w:rsid w:val="009B1EBD"/>
    <w:rsid w:val="009F1EC3"/>
    <w:rsid w:val="00A014D3"/>
    <w:rsid w:val="00A24773"/>
    <w:rsid w:val="00A964DF"/>
    <w:rsid w:val="00AA4E29"/>
    <w:rsid w:val="00B83D45"/>
    <w:rsid w:val="00B977EA"/>
    <w:rsid w:val="00BD47BE"/>
    <w:rsid w:val="00C05660"/>
    <w:rsid w:val="00D430C5"/>
    <w:rsid w:val="00DE6CDC"/>
    <w:rsid w:val="00E067B0"/>
    <w:rsid w:val="00E244FB"/>
    <w:rsid w:val="00EC0350"/>
    <w:rsid w:val="00F221AD"/>
    <w:rsid w:val="00F67204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09FDB-E00F-47AD-B78C-7731C4170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23866</TotalTime>
  <Pages>10</Pages>
  <Words>1113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7115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HST199 – Visualizar dados Contrarrazão do Pedido de Impugnação de Resultado de Eleição - Profissional</dc:subject>
  <dc:creator>adriel.moro</dc:creator>
  <cp:keywords/>
  <dc:description/>
  <cp:lastModifiedBy>Administrador</cp:lastModifiedBy>
  <cp:revision>1368</cp:revision>
  <cp:lastPrinted>2006-08-08T20:14:00Z</cp:lastPrinted>
  <dcterms:created xsi:type="dcterms:W3CDTF">2019-10-17T13:46:00Z</dcterms:created>
  <dcterms:modified xsi:type="dcterms:W3CDTF">2020-10-30T18:46:00Z</dcterms:modified>
</cp:coreProperties>
</file>