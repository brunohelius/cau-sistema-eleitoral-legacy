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64047F6" w:rsidR="00663F16" w:rsidRPr="00816521" w:rsidRDefault="002918CC">
          <w:pPr>
            <w:pStyle w:val="TituloDocumento"/>
            <w:rPr>
              <w:sz w:val="52"/>
              <w:szCs w:val="52"/>
            </w:rPr>
          </w:pPr>
          <w:r w:rsidRPr="00816521">
            <w:rPr>
              <w:sz w:val="52"/>
              <w:szCs w:val="52"/>
            </w:rPr>
            <w:t>HST174 – Visualizar Pedido de Impugnação de Resultado de Eleição</w:t>
          </w:r>
        </w:p>
      </w:sdtContent>
    </w:sdt>
    <w:p w14:paraId="0325C1F5" w14:textId="6380CED6" w:rsidR="00A735A5" w:rsidRPr="00816521" w:rsidRDefault="00825F00">
      <w:pPr>
        <w:pStyle w:val="NomeProjeto"/>
      </w:pPr>
      <w:r w:rsidRPr="00816521">
        <w:fldChar w:fldCharType="begin"/>
      </w:r>
      <w:r w:rsidR="00A735A5" w:rsidRPr="00816521">
        <w:instrText xml:space="preserve"> ASK  NomePr</w:instrText>
      </w:r>
      <w:r w:rsidR="00C03F98" w:rsidRPr="00816521">
        <w:instrText>oduto</w:instrText>
      </w:r>
      <w:r w:rsidR="00A735A5" w:rsidRPr="00816521">
        <w:instrText xml:space="preserve"> "Informe o nome do </w:instrText>
      </w:r>
      <w:r w:rsidR="00C03F98" w:rsidRPr="00816521">
        <w:instrText>produto</w:instrText>
      </w:r>
      <w:r w:rsidR="00A735A5" w:rsidRPr="00816521">
        <w:instrText xml:space="preserve">"  \* MERGEFORMAT </w:instrText>
      </w:r>
      <w:r w:rsidRPr="00816521">
        <w:fldChar w:fldCharType="separate"/>
      </w:r>
      <w:bookmarkStart w:id="0" w:name="NomeProduto"/>
      <w:bookmarkStart w:id="1" w:name="NomeProjeto"/>
      <w:r w:rsidR="00C03F98" w:rsidRPr="00816521">
        <w:t>&lt;Nome do Produto&gt;</w:t>
      </w:r>
      <w:bookmarkEnd w:id="0"/>
      <w:bookmarkEnd w:id="1"/>
      <w:r w:rsidRPr="00816521">
        <w:fldChar w:fldCharType="end"/>
      </w:r>
      <w:r w:rsidR="00B41C91" w:rsidRPr="00816521">
        <w:t>Sistema Processo Eleitoral</w:t>
      </w:r>
    </w:p>
    <w:p w14:paraId="5A8E73EC" w14:textId="4664218B" w:rsidR="00A735A5" w:rsidRPr="00816521" w:rsidRDefault="00825F00">
      <w:pPr>
        <w:pStyle w:val="NomeCliente"/>
      </w:pPr>
      <w:r w:rsidRPr="00816521">
        <w:fldChar w:fldCharType="begin"/>
      </w:r>
      <w:r w:rsidR="00A735A5" w:rsidRPr="00816521">
        <w:instrText xml:space="preserve"> ASK  NomeCliente "Informe o nome do cliente"  \* MERGEFORMAT </w:instrText>
      </w:r>
      <w:r w:rsidRPr="00816521">
        <w:fldChar w:fldCharType="separate"/>
      </w:r>
      <w:bookmarkStart w:id="2" w:name="NomeCliente"/>
      <w:r w:rsidR="00C03F98" w:rsidRPr="00816521">
        <w:t>&lt;Nome do cliente&gt;</w:t>
      </w:r>
      <w:bookmarkEnd w:id="2"/>
      <w:r w:rsidRPr="00816521">
        <w:fldChar w:fldCharType="end"/>
      </w:r>
      <w:r w:rsidRPr="00816521">
        <w:fldChar w:fldCharType="begin"/>
      </w:r>
      <w:r w:rsidR="00C42947" w:rsidRPr="00816521">
        <w:instrText xml:space="preserve"> REF NomeCliente </w:instrText>
      </w:r>
      <w:r w:rsidR="006D302B" w:rsidRPr="00816521">
        <w:instrText xml:space="preserve"> \* MERGEFORMAT </w:instrText>
      </w:r>
      <w:r w:rsidRPr="00816521">
        <w:fldChar w:fldCharType="separate"/>
      </w:r>
      <w:r w:rsidR="00076318" w:rsidRPr="00816521">
        <w:t>CAU</w:t>
      </w:r>
      <w:r w:rsidRPr="00816521">
        <w:fldChar w:fldCharType="end"/>
      </w:r>
    </w:p>
    <w:p w14:paraId="26020D1D" w14:textId="77777777" w:rsidR="00A735A5" w:rsidRPr="00816521" w:rsidRDefault="00A735A5">
      <w:pPr>
        <w:pStyle w:val="NomeCliente"/>
        <w:sectPr w:rsidR="00A735A5" w:rsidRPr="00816521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816521" w:rsidRDefault="00E25943" w:rsidP="00E25943">
      <w:pPr>
        <w:pStyle w:val="Dica"/>
        <w:spacing w:after="0"/>
      </w:pPr>
    </w:p>
    <w:p w14:paraId="09D3AC62" w14:textId="77777777" w:rsidR="00A735A5" w:rsidRPr="00816521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816521">
        <w:br w:type="page"/>
      </w:r>
      <w:r w:rsidRPr="00816521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816521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816521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816521" w:rsidRDefault="00A735A5">
            <w:pPr>
              <w:jc w:val="center"/>
              <w:rPr>
                <w:b/>
                <w:bCs/>
              </w:rPr>
            </w:pPr>
            <w:r w:rsidRPr="00816521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816521" w:rsidRDefault="00A735A5">
            <w:pPr>
              <w:jc w:val="center"/>
              <w:rPr>
                <w:b/>
                <w:bCs/>
              </w:rPr>
            </w:pPr>
            <w:r w:rsidRPr="00816521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816521" w:rsidRDefault="00A735A5">
            <w:pPr>
              <w:jc w:val="center"/>
              <w:rPr>
                <w:b/>
                <w:bCs/>
              </w:rPr>
            </w:pPr>
            <w:r w:rsidRPr="00816521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816521" w:rsidRDefault="00A735A5">
            <w:pPr>
              <w:jc w:val="center"/>
              <w:rPr>
                <w:b/>
                <w:bCs/>
              </w:rPr>
            </w:pPr>
            <w:r w:rsidRPr="00816521">
              <w:rPr>
                <w:b/>
                <w:bCs/>
              </w:rPr>
              <w:t>Observações</w:t>
            </w:r>
          </w:p>
        </w:tc>
      </w:tr>
      <w:tr w:rsidR="00980E07" w:rsidRPr="00816521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816521" w:rsidRDefault="00980E07" w:rsidP="00980E07">
            <w:pPr>
              <w:jc w:val="center"/>
            </w:pPr>
            <w:r w:rsidRPr="00816521">
              <w:t>1.0</w:t>
            </w:r>
          </w:p>
        </w:tc>
        <w:tc>
          <w:tcPr>
            <w:tcW w:w="1425" w:type="dxa"/>
            <w:vAlign w:val="center"/>
          </w:tcPr>
          <w:p w14:paraId="3828512A" w14:textId="2A2C09DD" w:rsidR="00980E07" w:rsidRPr="00816521" w:rsidRDefault="00980E07" w:rsidP="00B802F9">
            <w:pPr>
              <w:jc w:val="center"/>
            </w:pPr>
            <w:r w:rsidRPr="00816521">
              <w:t>0</w:t>
            </w:r>
            <w:r w:rsidR="00B802F9" w:rsidRPr="00816521">
              <w:t>6</w:t>
            </w:r>
            <w:r w:rsidRPr="00816521">
              <w:t>/0</w:t>
            </w:r>
            <w:r w:rsidR="00155751" w:rsidRPr="00816521">
              <w:t>7</w:t>
            </w:r>
            <w:r w:rsidRPr="00816521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816521" w:rsidRDefault="00980E07" w:rsidP="00980E07">
            <w:pPr>
              <w:ind w:left="169"/>
              <w:jc w:val="left"/>
            </w:pPr>
            <w:r w:rsidRPr="00816521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816521" w:rsidRDefault="00980E07" w:rsidP="00980E07">
            <w:pPr>
              <w:ind w:left="174"/>
              <w:jc w:val="left"/>
            </w:pPr>
            <w:r w:rsidRPr="00816521">
              <w:t>Em atendimento a OS1</w:t>
            </w:r>
            <w:r w:rsidR="00155751" w:rsidRPr="00816521">
              <w:t>747 Sprint 01</w:t>
            </w:r>
            <w:r w:rsidRPr="00816521">
              <w:t>:</w:t>
            </w:r>
          </w:p>
          <w:p w14:paraId="10E3D2AF" w14:textId="19E4031B" w:rsidR="00980E07" w:rsidRPr="00816521" w:rsidRDefault="00980E07" w:rsidP="00980E07">
            <w:pPr>
              <w:ind w:left="174"/>
              <w:jc w:val="left"/>
            </w:pPr>
            <w:r w:rsidRPr="00816521">
              <w:t>- Inclusão da funcionalidade.</w:t>
            </w:r>
          </w:p>
        </w:tc>
      </w:tr>
    </w:tbl>
    <w:p w14:paraId="7FCD6DB3" w14:textId="77777777" w:rsidR="00A735A5" w:rsidRPr="00816521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816521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816521" w:rsidRDefault="00A4247F" w:rsidP="00A4247F">
      <w:pPr>
        <w:rPr>
          <w:rFonts w:cs="Arial"/>
          <w:szCs w:val="22"/>
        </w:rPr>
      </w:pPr>
    </w:p>
    <w:p w14:paraId="7AE1C47C" w14:textId="77777777" w:rsidR="00A4247F" w:rsidRPr="00816521" w:rsidRDefault="00A4247F" w:rsidP="00A4247F">
      <w:pPr>
        <w:rPr>
          <w:rFonts w:cs="Arial"/>
          <w:szCs w:val="22"/>
        </w:rPr>
      </w:pPr>
    </w:p>
    <w:p w14:paraId="423BB385" w14:textId="77777777" w:rsidR="00A4247F" w:rsidRPr="00816521" w:rsidRDefault="00A4247F" w:rsidP="00A4247F">
      <w:pPr>
        <w:rPr>
          <w:rFonts w:cs="Arial"/>
          <w:szCs w:val="22"/>
        </w:rPr>
      </w:pPr>
    </w:p>
    <w:p w14:paraId="0762D381" w14:textId="77777777" w:rsidR="00A4247F" w:rsidRPr="00816521" w:rsidRDefault="00A4247F" w:rsidP="00A4247F">
      <w:pPr>
        <w:rPr>
          <w:rFonts w:cs="Arial"/>
          <w:szCs w:val="22"/>
        </w:rPr>
      </w:pPr>
    </w:p>
    <w:p w14:paraId="7558BBB3" w14:textId="77777777" w:rsidR="00A4247F" w:rsidRPr="00816521" w:rsidRDefault="00A4247F" w:rsidP="00A4247F">
      <w:pPr>
        <w:rPr>
          <w:rFonts w:cs="Arial"/>
          <w:szCs w:val="22"/>
        </w:rPr>
      </w:pPr>
    </w:p>
    <w:p w14:paraId="6825B8F0" w14:textId="77777777" w:rsidR="00A4247F" w:rsidRPr="00816521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816521" w:rsidRDefault="00A4247F" w:rsidP="00A4247F">
      <w:pPr>
        <w:tabs>
          <w:tab w:val="left" w:pos="420"/>
        </w:tabs>
        <w:rPr>
          <w:rFonts w:cs="Arial"/>
          <w:szCs w:val="22"/>
        </w:rPr>
      </w:pPr>
      <w:r w:rsidRPr="00816521">
        <w:rPr>
          <w:rFonts w:cs="Arial"/>
          <w:szCs w:val="22"/>
        </w:rPr>
        <w:tab/>
      </w:r>
    </w:p>
    <w:p w14:paraId="22CC31A1" w14:textId="77777777" w:rsidR="00A735A5" w:rsidRPr="00816521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816521">
        <w:rPr>
          <w:rFonts w:cs="Arial"/>
          <w:szCs w:val="22"/>
        </w:rPr>
        <w:br w:type="page"/>
      </w:r>
      <w:r w:rsidRPr="00816521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816521" w:rsidRDefault="00A735A5">
      <w:pPr>
        <w:jc w:val="center"/>
        <w:rPr>
          <w:rFonts w:cs="Arial"/>
          <w:b/>
          <w:szCs w:val="22"/>
        </w:rPr>
      </w:pPr>
    </w:p>
    <w:p w14:paraId="6C272BC9" w14:textId="77777777" w:rsidR="0097585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16521">
        <w:fldChar w:fldCharType="begin"/>
      </w:r>
      <w:r w:rsidR="00A735A5" w:rsidRPr="00816521">
        <w:instrText xml:space="preserve"> TOC \o "1-2" \h \z \u </w:instrText>
      </w:r>
      <w:r w:rsidRPr="00816521">
        <w:fldChar w:fldCharType="separate"/>
      </w:r>
      <w:hyperlink w:anchor="_Toc46735423" w:history="1">
        <w:r w:rsidR="0097585B" w:rsidRPr="00571389">
          <w:rPr>
            <w:rStyle w:val="Hyperlink"/>
            <w:noProof/>
          </w:rPr>
          <w:t>HST174 – Visualizar Pedido de Impugnação de Resultado de Eleição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_Toc46735423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35C7B0F6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4" w:history="1">
        <w:r w:rsidR="0097585B" w:rsidRPr="00571389">
          <w:rPr>
            <w:rStyle w:val="Hyperlink"/>
            <w:noProof/>
          </w:rPr>
          <w:t>COMO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_Toc46735424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48DC996B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5" w:history="1">
        <w:r w:rsidR="0097585B" w:rsidRPr="00571389">
          <w:rPr>
            <w:rStyle w:val="Hyperlink"/>
            <w:noProof/>
          </w:rPr>
          <w:t>PO,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_Toc46735425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51F685B9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6" w:history="1">
        <w:r w:rsidR="0097585B" w:rsidRPr="00571389">
          <w:rPr>
            <w:rStyle w:val="Hyperlink"/>
            <w:noProof/>
          </w:rPr>
          <w:t>QUERO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_Toc46735426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7974DA9A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7" w:history="1">
        <w:r w:rsidR="0097585B" w:rsidRPr="00571389">
          <w:rPr>
            <w:rStyle w:val="Hyperlink"/>
            <w:noProof/>
          </w:rPr>
          <w:t>PARA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_Toc46735427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12F34254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8" w:history="1">
        <w:r w:rsidR="0097585B" w:rsidRPr="00571389">
          <w:rPr>
            <w:rStyle w:val="Hyperlink"/>
            <w:noProof/>
          </w:rPr>
          <w:t>PROTÓTIPO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_Toc46735428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4</w:t>
        </w:r>
        <w:r w:rsidR="0097585B">
          <w:rPr>
            <w:noProof/>
            <w:webHidden/>
          </w:rPr>
          <w:fldChar w:fldCharType="end"/>
        </w:r>
      </w:hyperlink>
    </w:p>
    <w:p w14:paraId="19445813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29" w:history="1">
        <w:r w:rsidR="0097585B" w:rsidRPr="00571389">
          <w:rPr>
            <w:rStyle w:val="Hyperlink"/>
            <w:noProof/>
          </w:rPr>
          <w:t>CRITÉRIOS DE ACEITE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_Toc46735429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6</w:t>
        </w:r>
        <w:r w:rsidR="0097585B">
          <w:rPr>
            <w:noProof/>
            <w:webHidden/>
          </w:rPr>
          <w:fldChar w:fldCharType="end"/>
        </w:r>
      </w:hyperlink>
    </w:p>
    <w:p w14:paraId="6DF39649" w14:textId="77777777" w:rsidR="0097585B" w:rsidRDefault="000D2F9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35430" w:history="1">
        <w:r w:rsidR="0097585B" w:rsidRPr="00571389">
          <w:rPr>
            <w:rStyle w:val="Hyperlink"/>
            <w:noProof/>
          </w:rPr>
          <w:t>INFORMAÇÕES COMPLEMENTARES</w:t>
        </w:r>
        <w:r w:rsidR="0097585B">
          <w:rPr>
            <w:noProof/>
            <w:webHidden/>
          </w:rPr>
          <w:tab/>
        </w:r>
        <w:r w:rsidR="0097585B">
          <w:rPr>
            <w:noProof/>
            <w:webHidden/>
          </w:rPr>
          <w:fldChar w:fldCharType="begin"/>
        </w:r>
        <w:r w:rsidR="0097585B">
          <w:rPr>
            <w:noProof/>
            <w:webHidden/>
          </w:rPr>
          <w:instrText xml:space="preserve"> PAGEREF _Toc46735430 \h </w:instrText>
        </w:r>
        <w:r w:rsidR="0097585B">
          <w:rPr>
            <w:noProof/>
            <w:webHidden/>
          </w:rPr>
        </w:r>
        <w:r w:rsidR="0097585B">
          <w:rPr>
            <w:noProof/>
            <w:webHidden/>
          </w:rPr>
          <w:fldChar w:fldCharType="separate"/>
        </w:r>
        <w:r w:rsidR="0097585B">
          <w:rPr>
            <w:noProof/>
            <w:webHidden/>
          </w:rPr>
          <w:t>6</w:t>
        </w:r>
        <w:r w:rsidR="0097585B">
          <w:rPr>
            <w:noProof/>
            <w:webHidden/>
          </w:rPr>
          <w:fldChar w:fldCharType="end"/>
        </w:r>
      </w:hyperlink>
    </w:p>
    <w:p w14:paraId="46621B27" w14:textId="54A4B598" w:rsidR="00A735A5" w:rsidRPr="00816521" w:rsidRDefault="00825F00">
      <w:r w:rsidRPr="00816521">
        <w:fldChar w:fldCharType="end"/>
      </w:r>
    </w:p>
    <w:p w14:paraId="3CB87937" w14:textId="77777777" w:rsidR="00A735A5" w:rsidRPr="00816521" w:rsidRDefault="00A735A5">
      <w:pPr>
        <w:pStyle w:val="Dica"/>
      </w:pPr>
    </w:p>
    <w:p w14:paraId="0C0F08DA" w14:textId="520707BA" w:rsidR="00A735A5" w:rsidRPr="00816521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816521">
        <w:br w:type="page"/>
      </w:r>
      <w:bookmarkStart w:id="3" w:name="_Toc46735423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C3C34" w:rsidRPr="00816521">
            <w:t>HST174 – Visualizar Pedido de Impugnação de Resultado de Eleição</w:t>
          </w:r>
        </w:sdtContent>
      </w:sdt>
      <w:bookmarkEnd w:id="3"/>
    </w:p>
    <w:p w14:paraId="1B72A3AE" w14:textId="77777777" w:rsidR="00715776" w:rsidRDefault="00CE176F" w:rsidP="00C64B05">
      <w:pPr>
        <w:pStyle w:val="Ttulo2"/>
        <w:numPr>
          <w:ilvl w:val="0"/>
          <w:numId w:val="0"/>
        </w:numPr>
      </w:pPr>
      <w:bookmarkStart w:id="4" w:name="_Toc46735424"/>
      <w:r w:rsidRPr="00816521">
        <w:t>COMO</w:t>
      </w:r>
      <w:bookmarkEnd w:id="4"/>
    </w:p>
    <w:p w14:paraId="37D34CD1" w14:textId="17FE173D" w:rsidR="002B1554" w:rsidRPr="00816521" w:rsidRDefault="00C64B05" w:rsidP="00C64B05">
      <w:pPr>
        <w:pStyle w:val="Ttulo2"/>
        <w:numPr>
          <w:ilvl w:val="0"/>
          <w:numId w:val="0"/>
        </w:numPr>
      </w:pPr>
      <w:r w:rsidRPr="00816521">
        <w:t xml:space="preserve"> </w:t>
      </w:r>
      <w:bookmarkStart w:id="5" w:name="_Toc46735425"/>
      <w:r w:rsidR="000F4F06" w:rsidRPr="00816521">
        <w:rPr>
          <w:b w:val="0"/>
        </w:rPr>
        <w:t>PO</w:t>
      </w:r>
      <w:r w:rsidR="007F2F52" w:rsidRPr="00816521">
        <w:rPr>
          <w:b w:val="0"/>
        </w:rPr>
        <w:t>,</w:t>
      </w:r>
      <w:bookmarkEnd w:id="5"/>
      <w:r w:rsidR="007F2F52" w:rsidRPr="00816521">
        <w:rPr>
          <w:b w:val="0"/>
        </w:rPr>
        <w:t xml:space="preserve"> </w:t>
      </w:r>
    </w:p>
    <w:p w14:paraId="09CE4E83" w14:textId="77777777" w:rsidR="00715776" w:rsidRDefault="00CE176F" w:rsidP="005A4527">
      <w:pPr>
        <w:pStyle w:val="Ttulo2"/>
        <w:numPr>
          <w:ilvl w:val="0"/>
          <w:numId w:val="0"/>
        </w:numPr>
      </w:pPr>
      <w:bookmarkStart w:id="6" w:name="_Toc46735426"/>
      <w:r w:rsidRPr="00816521">
        <w:t>QUERO</w:t>
      </w:r>
      <w:bookmarkEnd w:id="6"/>
    </w:p>
    <w:p w14:paraId="4036BB8D" w14:textId="36F0A39F" w:rsidR="00CE176F" w:rsidRPr="00816521" w:rsidRDefault="00715776" w:rsidP="00715776">
      <w:r>
        <w:rPr>
          <w:b/>
        </w:rPr>
        <w:t>I</w:t>
      </w:r>
      <w:r w:rsidR="00E52D0F" w:rsidRPr="00816521">
        <w:t>ncluir nova funcionalidade</w:t>
      </w:r>
    </w:p>
    <w:p w14:paraId="790B852E" w14:textId="77777777" w:rsidR="00715776" w:rsidRDefault="00CE176F" w:rsidP="00D908D1">
      <w:pPr>
        <w:pStyle w:val="Ttulo2"/>
        <w:numPr>
          <w:ilvl w:val="0"/>
          <w:numId w:val="0"/>
        </w:numPr>
      </w:pPr>
      <w:bookmarkStart w:id="7" w:name="_Toc46735427"/>
      <w:r w:rsidRPr="00816521">
        <w:t>PARA</w:t>
      </w:r>
      <w:bookmarkEnd w:id="7"/>
    </w:p>
    <w:p w14:paraId="38E7497A" w14:textId="3A2F63E0" w:rsidR="00A735A5" w:rsidRPr="00816521" w:rsidRDefault="00F132FA" w:rsidP="00715776">
      <w:pPr>
        <w:rPr>
          <w:b/>
        </w:rPr>
      </w:pPr>
      <w:r>
        <w:t>Visualizas</w:t>
      </w:r>
      <w:r w:rsidR="000F4F06" w:rsidRPr="00816521">
        <w:t xml:space="preserve"> </w:t>
      </w:r>
      <w:r w:rsidR="00257A41" w:rsidRPr="00816521">
        <w:t xml:space="preserve">os </w:t>
      </w:r>
      <w:r w:rsidR="000F4F06" w:rsidRPr="00816521">
        <w:t>Pedido</w:t>
      </w:r>
      <w:r w:rsidR="00257A41" w:rsidRPr="00816521">
        <w:t>s</w:t>
      </w:r>
      <w:r w:rsidR="000F4F06" w:rsidRPr="00816521">
        <w:t xml:space="preserve"> de Impugnação de Resultado da Eleição</w:t>
      </w:r>
      <w:r w:rsidR="00257A41" w:rsidRPr="00816521">
        <w:t xml:space="preserve"> cadastrados</w:t>
      </w:r>
      <w:r w:rsidR="00AA4118" w:rsidRPr="00816521">
        <w:t>.</w:t>
      </w:r>
    </w:p>
    <w:p w14:paraId="0334364E" w14:textId="5F03F110" w:rsidR="00353CEF" w:rsidRPr="00816521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6735428"/>
      <w:r w:rsidRPr="00816521">
        <w:t>PROTÓTIPO</w:t>
      </w:r>
      <w:bookmarkEnd w:id="8"/>
      <w:bookmarkEnd w:id="9"/>
    </w:p>
    <w:p w14:paraId="22840805" w14:textId="77777777" w:rsidR="00BB7917" w:rsidRPr="00816521" w:rsidRDefault="00BB7917" w:rsidP="00DD198B"/>
    <w:p w14:paraId="4E135443" w14:textId="6FFC9757" w:rsidR="00FC277B" w:rsidRPr="00816521" w:rsidRDefault="00FC277B" w:rsidP="002E2F62">
      <w:pPr>
        <w:pStyle w:val="EstiloPrototipo3"/>
        <w:numPr>
          <w:ilvl w:val="0"/>
          <w:numId w:val="3"/>
        </w:numPr>
      </w:pPr>
      <w:bookmarkStart w:id="10" w:name="_Ref44942029"/>
      <w:r w:rsidRPr="00816521">
        <w:t xml:space="preserve">Dados </w:t>
      </w:r>
      <w:r w:rsidR="003D2266" w:rsidRPr="00816521">
        <w:t xml:space="preserve">recuperados e </w:t>
      </w:r>
      <w:r w:rsidR="00C05307" w:rsidRPr="00816521">
        <w:t xml:space="preserve">apresentados </w:t>
      </w:r>
      <w:bookmarkEnd w:id="10"/>
      <w:r w:rsidR="003D2266" w:rsidRPr="00816521">
        <w:t>para a visualização dos pedidos de impugnação de resultado cadastrados</w:t>
      </w:r>
    </w:p>
    <w:p w14:paraId="64A98D01" w14:textId="7D044CE7" w:rsidR="00FC277B" w:rsidRDefault="00E05191" w:rsidP="00FC277B">
      <w:r>
        <w:rPr>
          <w:noProof/>
        </w:rPr>
        <w:drawing>
          <wp:inline distT="0" distB="0" distL="0" distR="0" wp14:anchorId="0DCF56CE" wp14:editId="321C26AB">
            <wp:extent cx="5756910" cy="3796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C939" w14:textId="26E92C30" w:rsidR="000F5F06" w:rsidRPr="00816521" w:rsidRDefault="000F5F06" w:rsidP="00FC277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283"/>
        <w:gridCol w:w="851"/>
        <w:gridCol w:w="1980"/>
      </w:tblGrid>
      <w:tr w:rsidR="00FC277B" w:rsidRPr="00816521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1514F28" w14:textId="3D30D777" w:rsidR="00FC277B" w:rsidRPr="00816521" w:rsidRDefault="008501AE" w:rsidP="000A5E47">
            <w:pPr>
              <w:pStyle w:val="EstiloPrototipo3"/>
              <w:jc w:val="center"/>
            </w:pPr>
            <w:r w:rsidRPr="00816521">
              <w:rPr>
                <w:sz w:val="24"/>
                <w:szCs w:val="24"/>
              </w:rPr>
              <w:t>Campos</w:t>
            </w:r>
          </w:p>
        </w:tc>
      </w:tr>
      <w:tr w:rsidR="00FC277B" w:rsidRPr="00816521" w14:paraId="4BD4EA1F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19A4A029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816521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816521">
              <w:rPr>
                <w:b/>
                <w:sz w:val="20"/>
              </w:rPr>
              <w:t>Restrições</w:t>
            </w:r>
          </w:p>
        </w:tc>
      </w:tr>
      <w:tr w:rsidR="00221823" w:rsidRPr="00816521" w14:paraId="6319382B" w14:textId="77777777" w:rsidTr="00AD1C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707C1407" w14:textId="59460A52" w:rsidR="00221823" w:rsidRPr="00816521" w:rsidRDefault="00221823" w:rsidP="00B56B9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Manter </w:t>
            </w:r>
            <w:r w:rsidR="00974C2E">
              <w:rPr>
                <w:sz w:val="18"/>
                <w:szCs w:val="18"/>
              </w:rPr>
              <w:t>cores,</w:t>
            </w:r>
            <w:r>
              <w:rPr>
                <w:sz w:val="18"/>
                <w:szCs w:val="18"/>
              </w:rPr>
              <w:t xml:space="preserve"> fontes </w:t>
            </w:r>
            <w:r w:rsidR="00711790">
              <w:rPr>
                <w:sz w:val="18"/>
                <w:szCs w:val="18"/>
              </w:rPr>
              <w:t>e outros padrões</w:t>
            </w:r>
            <w:r w:rsidR="00B56B97">
              <w:rPr>
                <w:sz w:val="18"/>
                <w:szCs w:val="18"/>
              </w:rPr>
              <w:t xml:space="preserve"> atuais</w:t>
            </w:r>
            <w:r w:rsidR="00711790">
              <w:rPr>
                <w:sz w:val="18"/>
                <w:szCs w:val="18"/>
              </w:rPr>
              <w:t xml:space="preserve"> do sistema</w:t>
            </w:r>
            <w:r w:rsidR="00B56B97">
              <w:rPr>
                <w:sz w:val="18"/>
                <w:szCs w:val="18"/>
              </w:rPr>
              <w:t xml:space="preserve"> inalterados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6610C" w:rsidRPr="00816521" w14:paraId="0DA0439F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6E38526" w14:textId="7D97DFA8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6C358E" wp14:editId="404F5670">
                  <wp:extent cx="390476" cy="31428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177F5BE" w14:textId="3EB3D5F6" w:rsidR="00A6610C" w:rsidRPr="00816521" w:rsidRDefault="00A6610C" w:rsidP="00A6610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 xml:space="preserve">Apresenta a imagem do </w:t>
            </w:r>
            <w:r w:rsidRPr="006504EA">
              <w:rPr>
                <w:rFonts w:cs="Arial"/>
                <w:sz w:val="18"/>
                <w:szCs w:val="18"/>
              </w:rPr>
              <w:lastRenderedPageBreak/>
              <w:t>Estado de impugnação de resultado.</w:t>
            </w:r>
          </w:p>
        </w:tc>
        <w:tc>
          <w:tcPr>
            <w:tcW w:w="1560" w:type="dxa"/>
          </w:tcPr>
          <w:p w14:paraId="221B6C4B" w14:textId="14241EF4" w:rsidR="00A6610C" w:rsidRPr="00816521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992" w:type="dxa"/>
          </w:tcPr>
          <w:p w14:paraId="11162CE0" w14:textId="48C42F49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1AC4469F" w14:textId="2956E9A6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64E4EE3" w14:textId="77777777" w:rsidR="00A6610C" w:rsidRPr="006504EA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05351C2E" w14:textId="77777777" w:rsidR="00A6610C" w:rsidRPr="006504EA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Campo não </w:t>
            </w:r>
            <w:r w:rsidRPr="006504EA">
              <w:rPr>
                <w:sz w:val="18"/>
                <w:szCs w:val="18"/>
              </w:rPr>
              <w:lastRenderedPageBreak/>
              <w:t>editável.</w:t>
            </w:r>
          </w:p>
          <w:p w14:paraId="76D612E8" w14:textId="6186CFA6" w:rsidR="00A6610C" w:rsidRPr="00816521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A6610C" w:rsidRPr="00816521" w14:paraId="2AF716BE" w14:textId="77777777" w:rsidTr="00DE0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C977009" w14:textId="0BD90353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58B1F192" w14:textId="1F614FD6" w:rsidR="00A6610C" w:rsidRPr="00816521" w:rsidRDefault="00A6610C" w:rsidP="00A6610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3D8D41E2" w14:textId="73407F8F" w:rsidR="00A6610C" w:rsidRPr="00816521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F255EC1" w14:textId="0C6A8158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07B10249" w14:textId="6CF0D220" w:rsidR="00A6610C" w:rsidRPr="00816521" w:rsidRDefault="00A6610C" w:rsidP="00A6610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DBA0890" w14:textId="77777777" w:rsidR="00A6610C" w:rsidRPr="006504EA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14E76EBB" w14:textId="77777777" w:rsidR="00A6610C" w:rsidRPr="006504EA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CB15ADA" w14:textId="0D8FBD80" w:rsidR="00A6610C" w:rsidRPr="00816521" w:rsidRDefault="00A6610C" w:rsidP="00A661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FC277B" w:rsidRPr="00816521" w14:paraId="3C877449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5DA4CF6D" w:rsidR="00FC277B" w:rsidRPr="00816521" w:rsidRDefault="00123D08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Mostrar &lt;XX&gt; registros</w:t>
            </w:r>
          </w:p>
        </w:tc>
        <w:tc>
          <w:tcPr>
            <w:tcW w:w="1417" w:type="dxa"/>
          </w:tcPr>
          <w:p w14:paraId="36085FA7" w14:textId="24555669" w:rsidR="00FC277B" w:rsidRPr="00816521" w:rsidRDefault="00123D08" w:rsidP="0036338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Permite selecionar a quantidade de registros</w:t>
            </w:r>
            <w:r w:rsidR="00363384" w:rsidRPr="00816521">
              <w:rPr>
                <w:rFonts w:cs="Arial"/>
                <w:sz w:val="18"/>
                <w:szCs w:val="18"/>
              </w:rPr>
              <w:t xml:space="preserve"> a serem apre</w:t>
            </w:r>
            <w:r w:rsidRPr="00816521">
              <w:rPr>
                <w:rFonts w:cs="Arial"/>
                <w:sz w:val="18"/>
                <w:szCs w:val="18"/>
              </w:rPr>
              <w:t>sen</w:t>
            </w:r>
            <w:r w:rsidR="00363384" w:rsidRPr="00816521">
              <w:rPr>
                <w:rFonts w:cs="Arial"/>
                <w:sz w:val="18"/>
                <w:szCs w:val="18"/>
              </w:rPr>
              <w:t>t</w:t>
            </w:r>
            <w:r w:rsidRPr="00816521">
              <w:rPr>
                <w:rFonts w:cs="Arial"/>
                <w:sz w:val="18"/>
                <w:szCs w:val="18"/>
              </w:rPr>
              <w:t>ados.</w:t>
            </w:r>
          </w:p>
        </w:tc>
        <w:tc>
          <w:tcPr>
            <w:tcW w:w="1560" w:type="dxa"/>
          </w:tcPr>
          <w:p w14:paraId="7A4A5B1D" w14:textId="0FD8947E" w:rsidR="00FC277B" w:rsidRPr="00816521" w:rsidRDefault="00380F43" w:rsidP="0082499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de seleção</w:t>
            </w:r>
          </w:p>
        </w:tc>
        <w:tc>
          <w:tcPr>
            <w:tcW w:w="992" w:type="dxa"/>
          </w:tcPr>
          <w:p w14:paraId="11965263" w14:textId="6CE7D462" w:rsidR="00FC277B" w:rsidRPr="00816521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4EE35457" w14:textId="14CB960F" w:rsidR="00FC277B" w:rsidRPr="00816521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21D75AF1" w:rsidR="00FC277B" w:rsidRPr="00816521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Campo </w:t>
            </w:r>
            <w:r w:rsidR="00CE0E4C" w:rsidRPr="00816521">
              <w:rPr>
                <w:sz w:val="18"/>
                <w:szCs w:val="18"/>
              </w:rPr>
              <w:t xml:space="preserve">não </w:t>
            </w:r>
            <w:r w:rsidRPr="00816521">
              <w:rPr>
                <w:sz w:val="18"/>
                <w:szCs w:val="18"/>
              </w:rPr>
              <w:t>obrigatório.</w:t>
            </w:r>
          </w:p>
          <w:p w14:paraId="3475EAE5" w14:textId="77777777" w:rsidR="00CE0E4C" w:rsidRPr="00816521" w:rsidRDefault="00CE0E4C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Domínio fixo.</w:t>
            </w:r>
          </w:p>
          <w:p w14:paraId="0A2DB7CA" w14:textId="77777777" w:rsidR="00CE0E4C" w:rsidRPr="00816521" w:rsidRDefault="00CE0E4C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Valores possíveis:</w:t>
            </w:r>
          </w:p>
          <w:p w14:paraId="4E73B1C4" w14:textId="77777777" w:rsidR="00CE0E4C" w:rsidRPr="00816521" w:rsidRDefault="00CE0E4C" w:rsidP="00CE0E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- 10;</w:t>
            </w:r>
          </w:p>
          <w:p w14:paraId="24F7933F" w14:textId="77777777" w:rsidR="00CE0E4C" w:rsidRPr="00816521" w:rsidRDefault="00CE0E4C" w:rsidP="00CE0E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- 25;</w:t>
            </w:r>
          </w:p>
          <w:p w14:paraId="39022274" w14:textId="77777777" w:rsidR="00CE0E4C" w:rsidRPr="00816521" w:rsidRDefault="00CE0E4C" w:rsidP="00CE0E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- 50.</w:t>
            </w:r>
          </w:p>
          <w:p w14:paraId="0227662D" w14:textId="5F086EFE" w:rsidR="00380F43" w:rsidRPr="00816521" w:rsidRDefault="00CE0E4C" w:rsidP="00CE0E4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Por default, o sistema apresenta o valor 10 </w:t>
            </w:r>
            <w:r w:rsidR="005474A0" w:rsidRPr="00816521">
              <w:rPr>
                <w:sz w:val="18"/>
                <w:szCs w:val="18"/>
              </w:rPr>
              <w:t>pré-</w:t>
            </w:r>
            <w:r w:rsidRPr="00816521">
              <w:rPr>
                <w:sz w:val="18"/>
                <w:szCs w:val="18"/>
              </w:rPr>
              <w:t>selecionado.</w:t>
            </w:r>
          </w:p>
        </w:tc>
      </w:tr>
      <w:tr w:rsidR="001037EA" w:rsidRPr="00816521" w14:paraId="7D2B2E68" w14:textId="77777777" w:rsidTr="00DE0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9BD33D0" w14:textId="29BB74E3" w:rsidR="001037EA" w:rsidRPr="00816521" w:rsidRDefault="001037EA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417" w:type="dxa"/>
          </w:tcPr>
          <w:p w14:paraId="5A796E81" w14:textId="3758B1EB" w:rsidR="001037EA" w:rsidRPr="00816521" w:rsidRDefault="001037EA" w:rsidP="001037E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Permite informar parâmetros par a busca.</w:t>
            </w:r>
          </w:p>
        </w:tc>
        <w:tc>
          <w:tcPr>
            <w:tcW w:w="1560" w:type="dxa"/>
          </w:tcPr>
          <w:p w14:paraId="2F6643A3" w14:textId="77777777" w:rsidR="001037EA" w:rsidRPr="00816521" w:rsidRDefault="0082499C" w:rsidP="0082499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Alfanumérico</w:t>
            </w:r>
          </w:p>
          <w:p w14:paraId="7F9130B0" w14:textId="59C2EC2F" w:rsidR="0082499C" w:rsidRPr="00816521" w:rsidRDefault="0082499C" w:rsidP="0082499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50 caracteres</w:t>
            </w:r>
          </w:p>
        </w:tc>
        <w:tc>
          <w:tcPr>
            <w:tcW w:w="992" w:type="dxa"/>
          </w:tcPr>
          <w:p w14:paraId="0005CA60" w14:textId="714F1747" w:rsidR="001037EA" w:rsidRPr="00816521" w:rsidRDefault="00203416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793170DB" w14:textId="023CFB1A" w:rsidR="001037EA" w:rsidRPr="00816521" w:rsidRDefault="00203416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13D983C" w14:textId="77777777" w:rsidR="001037EA" w:rsidRPr="00816521" w:rsidRDefault="00203416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não obrigatório.</w:t>
            </w:r>
          </w:p>
          <w:p w14:paraId="664DB2C0" w14:textId="77777777" w:rsidR="00931E03" w:rsidRPr="00816521" w:rsidRDefault="00931E0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Permite consultar por: </w:t>
            </w:r>
          </w:p>
          <w:p w14:paraId="3A4FF05D" w14:textId="77777777" w:rsidR="00931E03" w:rsidRPr="00816521" w:rsidRDefault="00931E03" w:rsidP="00931E03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Nº;</w:t>
            </w:r>
          </w:p>
          <w:p w14:paraId="245896AD" w14:textId="2CBF09A7" w:rsidR="00931E03" w:rsidRPr="00816521" w:rsidRDefault="00931E03" w:rsidP="00931E03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Data/Hora de cadastro;</w:t>
            </w:r>
          </w:p>
          <w:p w14:paraId="3A834293" w14:textId="77777777" w:rsidR="00931E03" w:rsidRPr="00816521" w:rsidRDefault="00931E03" w:rsidP="00931E03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 Impugnante;</w:t>
            </w:r>
          </w:p>
          <w:p w14:paraId="78C3734C" w14:textId="37143571" w:rsidR="00931E03" w:rsidRPr="00816521" w:rsidRDefault="00931E03" w:rsidP="00632CFD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- </w:t>
            </w:r>
            <w:r w:rsidR="00632CFD" w:rsidRPr="00816521">
              <w:rPr>
                <w:sz w:val="18"/>
                <w:szCs w:val="18"/>
              </w:rPr>
              <w:t>S</w:t>
            </w:r>
            <w:r w:rsidRPr="00816521">
              <w:rPr>
                <w:sz w:val="18"/>
                <w:szCs w:val="18"/>
              </w:rPr>
              <w:t>tatus.</w:t>
            </w:r>
          </w:p>
        </w:tc>
      </w:tr>
      <w:tr w:rsidR="001037EA" w:rsidRPr="00816521" w14:paraId="7BFB3875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9885AB" w14:textId="3D117506" w:rsidR="001037EA" w:rsidRPr="00816521" w:rsidRDefault="00DE0754" w:rsidP="00DE075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417" w:type="dxa"/>
          </w:tcPr>
          <w:p w14:paraId="394CA4BF" w14:textId="4B14CB89" w:rsidR="001037EA" w:rsidRPr="00816521" w:rsidRDefault="00DE0754" w:rsidP="0036338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Apresenta o número do pedido de impugnação de resultado.</w:t>
            </w:r>
          </w:p>
        </w:tc>
        <w:tc>
          <w:tcPr>
            <w:tcW w:w="1560" w:type="dxa"/>
          </w:tcPr>
          <w:p w14:paraId="4C5912FF" w14:textId="338471BD" w:rsidR="001037EA" w:rsidRPr="00816521" w:rsidRDefault="00DE0754" w:rsidP="00DE075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03A91CA" w14:textId="313E3FBE" w:rsidR="001037EA" w:rsidRPr="00816521" w:rsidRDefault="00DE0754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31F79AFF" w14:textId="3C202381" w:rsidR="001037EA" w:rsidRPr="00816521" w:rsidRDefault="00DE0754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E141687" w14:textId="77777777" w:rsidR="001037EA" w:rsidRPr="00816521" w:rsidRDefault="00DE0754" w:rsidP="00DE075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obrigatório.</w:t>
            </w:r>
          </w:p>
          <w:p w14:paraId="1C46B90D" w14:textId="77777777" w:rsidR="00DE0754" w:rsidRPr="00816521" w:rsidRDefault="00DE0754" w:rsidP="00DE075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Dado recuperado do cadastro de pedido de impugnação de resultado.</w:t>
            </w:r>
          </w:p>
          <w:p w14:paraId="0301ED5A" w14:textId="6035EB62" w:rsidR="00D53EC0" w:rsidRPr="00816521" w:rsidRDefault="00D53EC0" w:rsidP="00DE075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Os registros são apresentados em ordem decrescente por data e hora de cadastro.</w:t>
            </w:r>
          </w:p>
        </w:tc>
      </w:tr>
      <w:tr w:rsidR="00EC7D7B" w:rsidRPr="00816521" w14:paraId="6BDEBF4A" w14:textId="77777777" w:rsidTr="00DE0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5F6E02" w14:textId="53910F37" w:rsidR="00EC7D7B" w:rsidRPr="00816521" w:rsidRDefault="00EC7D7B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417" w:type="dxa"/>
          </w:tcPr>
          <w:p w14:paraId="520C40FB" w14:textId="7B0B048A" w:rsidR="00EC7D7B" w:rsidRPr="00816521" w:rsidRDefault="00EC7D7B" w:rsidP="00EC7D7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Apresenta a data e a hora em o pedido de impugnação de resultado foi cadastrado.</w:t>
            </w:r>
          </w:p>
        </w:tc>
        <w:tc>
          <w:tcPr>
            <w:tcW w:w="1560" w:type="dxa"/>
          </w:tcPr>
          <w:p w14:paraId="113E8F77" w14:textId="77777777" w:rsidR="00EC7D7B" w:rsidRPr="00816521" w:rsidRDefault="00BC6F7C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Data/Hora</w:t>
            </w:r>
          </w:p>
          <w:p w14:paraId="760A4713" w14:textId="77777777" w:rsidR="00BC6F7C" w:rsidRPr="00816521" w:rsidRDefault="00BC6F7C" w:rsidP="00BC6F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Máscara </w:t>
            </w:r>
          </w:p>
          <w:p w14:paraId="3B25B992" w14:textId="018B421E" w:rsidR="00BC6F7C" w:rsidRPr="00816521" w:rsidRDefault="00BC6F7C" w:rsidP="00BC6F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dd/mm/aaaa às hh:mm</w:t>
            </w:r>
          </w:p>
        </w:tc>
        <w:tc>
          <w:tcPr>
            <w:tcW w:w="992" w:type="dxa"/>
          </w:tcPr>
          <w:p w14:paraId="314CEE75" w14:textId="5674222F" w:rsidR="00EC7D7B" w:rsidRPr="00816521" w:rsidRDefault="00BC6F7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6F64BEDD" w14:textId="40504223" w:rsidR="00EC7D7B" w:rsidRPr="00816521" w:rsidRDefault="00BC6F7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78CB76D" w14:textId="77777777" w:rsidR="00EC7D7B" w:rsidRPr="00816521" w:rsidRDefault="00EC7D7B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obrigatório.</w:t>
            </w:r>
          </w:p>
          <w:p w14:paraId="06FB259D" w14:textId="5C65AB7C" w:rsidR="00EC7D7B" w:rsidRPr="00816521" w:rsidRDefault="00EC7D7B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2918CC" w:rsidRPr="00816521" w14:paraId="36C2D934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903BAA" w14:textId="4E7CA2FA" w:rsidR="002918CC" w:rsidRPr="00816521" w:rsidRDefault="002918C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lastRenderedPageBreak/>
              <w:t>Impugnante</w:t>
            </w:r>
          </w:p>
        </w:tc>
        <w:tc>
          <w:tcPr>
            <w:tcW w:w="1417" w:type="dxa"/>
          </w:tcPr>
          <w:p w14:paraId="294DB2F0" w14:textId="0A5CCC45" w:rsidR="002918CC" w:rsidRPr="00816521" w:rsidRDefault="002918CC" w:rsidP="00EC7D7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Apresenta o nome do usuário que cadastrou o pedido de impugnação de resultado.</w:t>
            </w:r>
          </w:p>
        </w:tc>
        <w:tc>
          <w:tcPr>
            <w:tcW w:w="1560" w:type="dxa"/>
          </w:tcPr>
          <w:p w14:paraId="24D67449" w14:textId="5119E40B" w:rsidR="002918CC" w:rsidRPr="00816521" w:rsidRDefault="000445DA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237D8DA" w14:textId="694E4F7D" w:rsidR="002918CC" w:rsidRPr="00816521" w:rsidRDefault="000445DA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43871636" w14:textId="7C4C51E9" w:rsidR="002918CC" w:rsidRPr="00816521" w:rsidRDefault="000445DA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253EEE1" w14:textId="77777777" w:rsidR="000445DA" w:rsidRPr="00816521" w:rsidRDefault="000445DA" w:rsidP="000445D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obrigatório.</w:t>
            </w:r>
          </w:p>
          <w:p w14:paraId="306BE87D" w14:textId="38FFFB97" w:rsidR="002918CC" w:rsidRPr="00816521" w:rsidRDefault="000445DA" w:rsidP="000445D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EC7D7B" w:rsidRPr="00816521" w14:paraId="1B99F492" w14:textId="77777777" w:rsidTr="00DE0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0C5D3E" w14:textId="1D6A4A1D" w:rsidR="00EC7D7B" w:rsidRPr="00816521" w:rsidRDefault="00BC6F7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14:paraId="3D620B56" w14:textId="3EEAB821" w:rsidR="00EC7D7B" w:rsidRPr="00816521" w:rsidRDefault="00BC6F7C" w:rsidP="00EC7D7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Apresenta o status atual do pedido de impugnação de resultado.</w:t>
            </w:r>
          </w:p>
        </w:tc>
        <w:tc>
          <w:tcPr>
            <w:tcW w:w="1560" w:type="dxa"/>
          </w:tcPr>
          <w:p w14:paraId="7559A6B9" w14:textId="3AD356BC" w:rsidR="00EC7D7B" w:rsidRPr="00816521" w:rsidRDefault="006417FD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0B5E082A" w14:textId="58B3469B" w:rsidR="00EC7D7B" w:rsidRPr="00816521" w:rsidRDefault="006417FD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316BD799" w14:textId="70A8A01E" w:rsidR="00EC7D7B" w:rsidRPr="00816521" w:rsidRDefault="006417FD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3709A8D" w14:textId="77777777" w:rsidR="00EC7D7B" w:rsidRPr="00816521" w:rsidRDefault="00EC7D7B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Campo obrigatório.</w:t>
            </w:r>
          </w:p>
          <w:p w14:paraId="1206D3CA" w14:textId="77777777" w:rsidR="00EC7D7B" w:rsidRPr="00816521" w:rsidRDefault="00EC7D7B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Dado recuperado do cadastro de pedido de impugnação de resultado.</w:t>
            </w:r>
          </w:p>
          <w:p w14:paraId="113AE619" w14:textId="58CD26AD" w:rsidR="004A39B8" w:rsidRPr="00816521" w:rsidRDefault="004A39B8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 xml:space="preserve">Caso o status seja “Aguardando alegações do resultado”, o valor deve ser apresentado na cor laranja, com mostra a imagem </w:t>
            </w:r>
            <w:r w:rsidRPr="00816521">
              <w:rPr>
                <w:sz w:val="18"/>
                <w:szCs w:val="18"/>
              </w:rPr>
              <w:fldChar w:fldCharType="begin"/>
            </w:r>
            <w:r w:rsidRPr="00816521">
              <w:rPr>
                <w:sz w:val="18"/>
                <w:szCs w:val="18"/>
              </w:rPr>
              <w:instrText xml:space="preserve"> REF _Ref44942029 \n \h </w:instrText>
            </w:r>
            <w:r w:rsidR="00816521">
              <w:rPr>
                <w:sz w:val="18"/>
                <w:szCs w:val="18"/>
              </w:rPr>
              <w:instrText xml:space="preserve"> \* MERGEFORMAT </w:instrText>
            </w:r>
            <w:r w:rsidRPr="00816521">
              <w:rPr>
                <w:sz w:val="18"/>
                <w:szCs w:val="18"/>
              </w:rPr>
            </w:r>
            <w:r w:rsidRPr="00816521">
              <w:rPr>
                <w:sz w:val="18"/>
                <w:szCs w:val="18"/>
              </w:rPr>
              <w:fldChar w:fldCharType="separate"/>
            </w:r>
            <w:r w:rsidRPr="00816521">
              <w:rPr>
                <w:sz w:val="18"/>
                <w:szCs w:val="18"/>
              </w:rPr>
              <w:t>P01</w:t>
            </w:r>
            <w:r w:rsidRPr="00816521">
              <w:rPr>
                <w:sz w:val="18"/>
                <w:szCs w:val="18"/>
              </w:rPr>
              <w:fldChar w:fldCharType="end"/>
            </w:r>
            <w:r w:rsidRPr="00816521">
              <w:rPr>
                <w:sz w:val="18"/>
                <w:szCs w:val="18"/>
              </w:rPr>
              <w:t>.</w:t>
            </w:r>
          </w:p>
        </w:tc>
      </w:tr>
      <w:tr w:rsidR="00ED29DC" w:rsidRPr="00816521" w14:paraId="0FB1A9F2" w14:textId="77777777" w:rsidTr="00DE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941AEF" w14:textId="0B68300C" w:rsidR="00ED29DC" w:rsidRPr="00816521" w:rsidRDefault="00ED29D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Nenhum registro encontrado</w:t>
            </w:r>
          </w:p>
        </w:tc>
        <w:tc>
          <w:tcPr>
            <w:tcW w:w="1417" w:type="dxa"/>
          </w:tcPr>
          <w:p w14:paraId="63D9E36B" w14:textId="44C84A97" w:rsidR="00ED29DC" w:rsidRPr="00816521" w:rsidRDefault="00ED29DC" w:rsidP="00EC7D7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mensagem informativa.</w:t>
            </w:r>
          </w:p>
        </w:tc>
        <w:tc>
          <w:tcPr>
            <w:tcW w:w="1560" w:type="dxa"/>
          </w:tcPr>
          <w:p w14:paraId="38F65A3C" w14:textId="4F953B26" w:rsidR="00ED29DC" w:rsidRPr="00816521" w:rsidRDefault="00ED29DC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DF08BE2" w14:textId="2B0AF8D9" w:rsidR="00ED29DC" w:rsidRPr="00816521" w:rsidRDefault="00ED29D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  <w:gridSpan w:val="2"/>
          </w:tcPr>
          <w:p w14:paraId="70334001" w14:textId="5EF960B7" w:rsidR="00ED29DC" w:rsidRPr="00816521" w:rsidRDefault="00ED29DC" w:rsidP="00EC7D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92B5D92" w14:textId="4D1C5A83" w:rsidR="00ED29DC" w:rsidRPr="00816521" w:rsidRDefault="00ED29DC" w:rsidP="00EC7D7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registros cadastrados de acordo com os parâmetros informados no campo “Buscar”.</w:t>
            </w:r>
          </w:p>
        </w:tc>
      </w:tr>
      <w:tr w:rsidR="001B38ED" w:rsidRPr="00816521" w14:paraId="0B0CAF66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FF37CF0" w14:textId="77777777" w:rsidR="001B38ED" w:rsidRPr="00816521" w:rsidRDefault="001B38ED" w:rsidP="007E767C">
            <w:pPr>
              <w:pStyle w:val="EstiloPrototipo3"/>
              <w:jc w:val="center"/>
            </w:pPr>
            <w:r w:rsidRPr="00816521">
              <w:rPr>
                <w:sz w:val="24"/>
                <w:szCs w:val="24"/>
              </w:rPr>
              <w:t>Comandos</w:t>
            </w:r>
          </w:p>
        </w:tc>
      </w:tr>
      <w:tr w:rsidR="001B38ED" w:rsidRPr="00816521" w14:paraId="450508D5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0B195FA" w14:textId="53C1FD96" w:rsidR="001B38ED" w:rsidRPr="00816521" w:rsidRDefault="001B38ED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noProof/>
              </w:rPr>
              <w:drawing>
                <wp:inline distT="0" distB="0" distL="0" distR="0" wp14:anchorId="542A3876" wp14:editId="72C4DFF4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7D35AF5" w14:textId="77777777" w:rsidR="001B38ED" w:rsidRPr="00816521" w:rsidRDefault="001B38ED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Quando acionado, redireciona para a tela anterior.</w:t>
            </w:r>
          </w:p>
        </w:tc>
        <w:tc>
          <w:tcPr>
            <w:tcW w:w="1560" w:type="dxa"/>
          </w:tcPr>
          <w:p w14:paraId="42553941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  <w:gridSpan w:val="2"/>
          </w:tcPr>
          <w:p w14:paraId="5A824628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Hiperlink</w:t>
            </w:r>
          </w:p>
        </w:tc>
        <w:tc>
          <w:tcPr>
            <w:tcW w:w="851" w:type="dxa"/>
          </w:tcPr>
          <w:p w14:paraId="52CA5AAD" w14:textId="77777777" w:rsidR="001B38ED" w:rsidRPr="00816521" w:rsidRDefault="001B38ED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8057923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1B38ED" w:rsidRPr="00816521" w14:paraId="4B27BAD1" w14:textId="77777777" w:rsidTr="007E76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D30BA67" w14:textId="1616876C" w:rsidR="001B38ED" w:rsidRPr="00816521" w:rsidRDefault="00B351B2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Detalhar</w:t>
            </w:r>
          </w:p>
        </w:tc>
        <w:tc>
          <w:tcPr>
            <w:tcW w:w="1417" w:type="dxa"/>
          </w:tcPr>
          <w:p w14:paraId="016BF842" w14:textId="77777777" w:rsidR="001B38ED" w:rsidRPr="00816521" w:rsidRDefault="001B38ED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Quando acionado, estende para a funcionalidade “Visualizar dados do pedido de impugnação” cadastrados.</w:t>
            </w:r>
          </w:p>
        </w:tc>
        <w:tc>
          <w:tcPr>
            <w:tcW w:w="1560" w:type="dxa"/>
          </w:tcPr>
          <w:p w14:paraId="261FB2C0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Texto</w:t>
            </w:r>
          </w:p>
        </w:tc>
        <w:tc>
          <w:tcPr>
            <w:tcW w:w="1275" w:type="dxa"/>
            <w:gridSpan w:val="2"/>
          </w:tcPr>
          <w:p w14:paraId="29194120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Hiperlink</w:t>
            </w:r>
          </w:p>
        </w:tc>
        <w:tc>
          <w:tcPr>
            <w:tcW w:w="851" w:type="dxa"/>
          </w:tcPr>
          <w:p w14:paraId="48E431A4" w14:textId="77777777" w:rsidR="001B38ED" w:rsidRPr="00816521" w:rsidRDefault="001B38ED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1652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5514DEF" w14:textId="77777777" w:rsidR="001B38ED" w:rsidRPr="00816521" w:rsidRDefault="001B38ED" w:rsidP="007E767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816521">
              <w:rPr>
                <w:sz w:val="18"/>
                <w:szCs w:val="18"/>
              </w:rPr>
              <w:t>-</w:t>
            </w:r>
          </w:p>
        </w:tc>
      </w:tr>
    </w:tbl>
    <w:p w14:paraId="5C3EF643" w14:textId="21F09888" w:rsidR="00FC277B" w:rsidRPr="00816521" w:rsidRDefault="00FC277B" w:rsidP="00FC277B"/>
    <w:p w14:paraId="53F68FA4" w14:textId="77777777" w:rsidR="000514D4" w:rsidRPr="00816521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6735429"/>
      <w:r w:rsidRPr="00816521">
        <w:t>CRITÉRIOS DE ACEITE</w:t>
      </w:r>
      <w:bookmarkEnd w:id="11"/>
    </w:p>
    <w:p w14:paraId="34F179F8" w14:textId="77777777" w:rsidR="0030370F" w:rsidRPr="00816521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816521">
        <w:rPr>
          <w:b/>
          <w:color w:val="auto"/>
        </w:rPr>
        <w:t xml:space="preserve">Premissa: </w:t>
      </w:r>
    </w:p>
    <w:p w14:paraId="67EF6A72" w14:textId="026B6D10" w:rsidR="006D35A1" w:rsidRDefault="006D35A1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8F213E">
        <w:t>A funcionalidade é apresentada após o arquiteto e urbani</w:t>
      </w:r>
      <w:r>
        <w:t xml:space="preserve">sta solicitar a visualização </w:t>
      </w:r>
      <w:r w:rsidRPr="008F213E">
        <w:t>do</w:t>
      </w:r>
      <w:r>
        <w:t>s</w:t>
      </w:r>
      <w:r w:rsidRPr="008F213E">
        <w:t xml:space="preserve"> pedido</w:t>
      </w:r>
      <w:r>
        <w:t>s</w:t>
      </w:r>
      <w:r w:rsidRPr="008F213E">
        <w:t xml:space="preserve"> </w:t>
      </w:r>
      <w:r w:rsidR="004216AF" w:rsidRPr="008F213E">
        <w:t>de impugnação</w:t>
      </w:r>
      <w:r w:rsidR="004216AF">
        <w:t xml:space="preserve"> de resultado</w:t>
      </w:r>
      <w:r w:rsidR="004216AF" w:rsidRPr="008F213E">
        <w:t xml:space="preserve"> </w:t>
      </w:r>
      <w:r w:rsidRPr="008F213E">
        <w:t>na funcionalidade “</w:t>
      </w:r>
      <w:r>
        <w:t xml:space="preserve">Consultar </w:t>
      </w:r>
      <w:r w:rsidRPr="008F213E">
        <w:t>pedidos de impugnação</w:t>
      </w:r>
      <w:r w:rsidR="004216AF">
        <w:t xml:space="preserve"> de resultado</w:t>
      </w:r>
      <w:r w:rsidRPr="008F213E">
        <w:t>”</w:t>
      </w:r>
    </w:p>
    <w:p w14:paraId="56B285EA" w14:textId="2BAC16EB" w:rsidR="00124864" w:rsidRDefault="00666242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16521">
        <w:t>É necessário que tenha pedido (s) de impugnação de resultado cadastrado (s)</w:t>
      </w:r>
      <w:r w:rsidR="00124864" w:rsidRPr="00816521">
        <w:t>.</w:t>
      </w:r>
    </w:p>
    <w:p w14:paraId="53BD8968" w14:textId="5B9A269B" w:rsidR="00D92779" w:rsidRDefault="00D92779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>Somente arquiteto e urbanista com os seguintes perfis podem visualizar os dados do pedido de impugnação de resultado:</w:t>
      </w:r>
    </w:p>
    <w:p w14:paraId="71F96523" w14:textId="4E55DD86" w:rsidR="00D92779" w:rsidRDefault="00D92779" w:rsidP="00D92779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Responsável ou Membro de Chapa ou IES, caso tenha pedido de impugnação cadastrado para a UF deles.</w:t>
      </w:r>
    </w:p>
    <w:p w14:paraId="557659E0" w14:textId="460BE8D0" w:rsidR="00D92779" w:rsidRDefault="00D92779" w:rsidP="00D92779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Membro de Co</w:t>
      </w:r>
      <w:r w:rsidR="00102D53">
        <w:t>missão CE</w:t>
      </w:r>
      <w:r>
        <w:t>, caso tenha pedido de impugnação cadastrado</w:t>
      </w:r>
      <w:r w:rsidR="00102D53">
        <w:t xml:space="preserve"> para a UF dele</w:t>
      </w:r>
      <w:r>
        <w:t>.</w:t>
      </w:r>
    </w:p>
    <w:p w14:paraId="79FB77A5" w14:textId="51EF47EE" w:rsidR="00102D53" w:rsidRDefault="00102D53" w:rsidP="00D92779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Membro de Comissão CEN, caso tenha pedido de impugnação cadastrado, UFs distintas.</w:t>
      </w:r>
    </w:p>
    <w:p w14:paraId="63A76387" w14:textId="5F384977" w:rsidR="00102D53" w:rsidRDefault="00102D53" w:rsidP="00D92779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Impugnante. Caso tenha cadastrado pedido de impugnação.</w:t>
      </w:r>
    </w:p>
    <w:p w14:paraId="41A16243" w14:textId="77777777" w:rsidR="00D93145" w:rsidRPr="00816521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 w:rsidRPr="00816521">
        <w:rPr>
          <w:b/>
        </w:rPr>
        <w:t>Regras Gerais:</w:t>
      </w:r>
      <w:bookmarkStart w:id="14" w:name="_Ref26893226"/>
      <w:bookmarkEnd w:id="12"/>
      <w:bookmarkEnd w:id="13"/>
    </w:p>
    <w:p w14:paraId="6E8E53AC" w14:textId="7789010A" w:rsidR="0014575C" w:rsidRDefault="00AD1750" w:rsidP="004318F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</w:t>
      </w:r>
      <w:r w:rsidRPr="00816521">
        <w:rPr>
          <w:position w:val="3"/>
        </w:rPr>
        <w:t xml:space="preserve">arquiteto e urbanista </w:t>
      </w:r>
      <w:r>
        <w:rPr>
          <w:position w:val="3"/>
        </w:rPr>
        <w:t>informar parâmetros no campo “Buscar”, então o sistema verifica se existe registro cadastrado de acordo com os parâmetros informados, caso não exista, então o sistema apesenta a mensagem “Nenhum registro encontrado”</w:t>
      </w:r>
      <w:bookmarkStart w:id="15" w:name="_GoBack"/>
      <w:bookmarkEnd w:id="15"/>
      <w:r w:rsidR="00004B6A">
        <w:rPr>
          <w:position w:val="3"/>
        </w:rPr>
        <w:t xml:space="preserve">. </w:t>
      </w:r>
    </w:p>
    <w:p w14:paraId="27DC34C1" w14:textId="7A60BD61" w:rsidR="00253DA5" w:rsidRPr="00816521" w:rsidRDefault="001A6F88" w:rsidP="004318F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16521">
        <w:rPr>
          <w:position w:val="3"/>
        </w:rPr>
        <w:t xml:space="preserve">Quando o </w:t>
      </w:r>
      <w:r w:rsidR="00521D0C" w:rsidRPr="00816521">
        <w:rPr>
          <w:position w:val="3"/>
        </w:rPr>
        <w:t>arquiteto e urbanista acionar</w:t>
      </w:r>
      <w:r w:rsidRPr="00816521">
        <w:rPr>
          <w:position w:val="3"/>
        </w:rPr>
        <w:t xml:space="preserve"> a ação “</w:t>
      </w:r>
      <w:r w:rsidR="00F5242B">
        <w:rPr>
          <w:position w:val="3"/>
        </w:rPr>
        <w:t>Detalhar</w:t>
      </w:r>
      <w:r w:rsidRPr="00816521">
        <w:rPr>
          <w:position w:val="3"/>
        </w:rPr>
        <w:t xml:space="preserve">”, então o sistema estende à história de usuário </w:t>
      </w:r>
      <w:r w:rsidR="004318F9" w:rsidRPr="00816521">
        <w:rPr>
          <w:position w:val="3"/>
        </w:rPr>
        <w:t>Eleitoral_HST175_Detalhar_Pedido_Impugnacao_Resultado_PROF.</w:t>
      </w:r>
    </w:p>
    <w:bookmarkEnd w:id="14"/>
    <w:p w14:paraId="17BDC88C" w14:textId="77777777" w:rsidR="001E539E" w:rsidRPr="00816521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816521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816521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816521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816521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6735430"/>
      <w:r w:rsidRPr="00816521">
        <w:t>INFORMAÇÕES COMPLEMENTARES</w:t>
      </w:r>
      <w:bookmarkEnd w:id="16"/>
    </w:p>
    <w:p w14:paraId="42D7CEBC" w14:textId="77777777" w:rsidR="008D2F61" w:rsidRPr="00816521" w:rsidRDefault="008D2F61" w:rsidP="008D2F61">
      <w:r w:rsidRPr="00816521">
        <w:t>História relacionada:</w:t>
      </w:r>
    </w:p>
    <w:p w14:paraId="0578589D" w14:textId="754B95AB" w:rsidR="0062115B" w:rsidRPr="00816521" w:rsidRDefault="0062115B" w:rsidP="008D2F61">
      <w:pPr>
        <w:rPr>
          <w:i/>
        </w:rPr>
      </w:pPr>
      <w:r w:rsidRPr="00816521">
        <w:rPr>
          <w:i/>
        </w:rPr>
        <w:t>Eleitoral_HST173_Consultar_Pedido_Impugnacao_Resultado_PROF.</w:t>
      </w:r>
    </w:p>
    <w:p w14:paraId="73C0B763" w14:textId="4498DBD2" w:rsidR="001A6F88" w:rsidRPr="001A6F88" w:rsidRDefault="001A6F88" w:rsidP="008D2F61">
      <w:pPr>
        <w:rPr>
          <w:i/>
        </w:rPr>
      </w:pPr>
      <w:r w:rsidRPr="00816521">
        <w:rPr>
          <w:i/>
        </w:rPr>
        <w:t>Eleitoral_HST175_Detalhar_Pedido_Impugnacao_Resultado_PROF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1AC24" w14:textId="77777777" w:rsidR="000D2F9A" w:rsidRDefault="000D2F9A">
      <w:r>
        <w:separator/>
      </w:r>
    </w:p>
    <w:p w14:paraId="4185D73E" w14:textId="77777777" w:rsidR="000D2F9A" w:rsidRDefault="000D2F9A"/>
  </w:endnote>
  <w:endnote w:type="continuationSeparator" w:id="0">
    <w:p w14:paraId="632408ED" w14:textId="77777777" w:rsidR="000D2F9A" w:rsidRDefault="000D2F9A">
      <w:r>
        <w:continuationSeparator/>
      </w:r>
    </w:p>
    <w:p w14:paraId="787750B9" w14:textId="77777777" w:rsidR="000D2F9A" w:rsidRDefault="000D2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D1750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52897" w14:textId="77777777" w:rsidR="000D2F9A" w:rsidRDefault="000D2F9A">
      <w:r>
        <w:separator/>
      </w:r>
    </w:p>
    <w:p w14:paraId="64F2F8CD" w14:textId="77777777" w:rsidR="000D2F9A" w:rsidRDefault="000D2F9A"/>
  </w:footnote>
  <w:footnote w:type="continuationSeparator" w:id="0">
    <w:p w14:paraId="221E7B11" w14:textId="77777777" w:rsidR="000D2F9A" w:rsidRDefault="000D2F9A">
      <w:r>
        <w:continuationSeparator/>
      </w:r>
    </w:p>
    <w:p w14:paraId="0663FE51" w14:textId="77777777" w:rsidR="000D2F9A" w:rsidRDefault="000D2F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 o:ole="">
                <v:imagedata r:id="rId1" o:title=""/>
              </v:shape>
              <o:OLEObject Type="Embed" ProgID="PBrush" ShapeID="_x0000_i1025" DrawAspect="Content" ObjectID="_165864962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3DAA14E" w:rsidR="000A5E47" w:rsidRPr="00C6532E" w:rsidRDefault="009C3C34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HST174 – Visualizar Pedido de Impugnação de Resultado de Eleição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B8D"/>
    <w:rsid w:val="00002EEB"/>
    <w:rsid w:val="00004B6A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62"/>
    <w:rsid w:val="000272CE"/>
    <w:rsid w:val="0003015F"/>
    <w:rsid w:val="00031408"/>
    <w:rsid w:val="00036499"/>
    <w:rsid w:val="00037558"/>
    <w:rsid w:val="0004293F"/>
    <w:rsid w:val="000445DA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2F9A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5F06"/>
    <w:rsid w:val="000F6540"/>
    <w:rsid w:val="000F6CA7"/>
    <w:rsid w:val="000F6E12"/>
    <w:rsid w:val="000F6F72"/>
    <w:rsid w:val="0010280B"/>
    <w:rsid w:val="00102D53"/>
    <w:rsid w:val="00103385"/>
    <w:rsid w:val="001037EA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3D08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75C"/>
    <w:rsid w:val="00145CB2"/>
    <w:rsid w:val="0014605A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5E7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698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6F88"/>
    <w:rsid w:val="001A7234"/>
    <w:rsid w:val="001B012E"/>
    <w:rsid w:val="001B024C"/>
    <w:rsid w:val="001B1A50"/>
    <w:rsid w:val="001B1FAA"/>
    <w:rsid w:val="001B38ED"/>
    <w:rsid w:val="001B4F42"/>
    <w:rsid w:val="001B6CC7"/>
    <w:rsid w:val="001C087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3416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1823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7A41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0DC9"/>
    <w:rsid w:val="00291867"/>
    <w:rsid w:val="002918CC"/>
    <w:rsid w:val="002924DE"/>
    <w:rsid w:val="002927EC"/>
    <w:rsid w:val="00292AA4"/>
    <w:rsid w:val="0029384B"/>
    <w:rsid w:val="00294C89"/>
    <w:rsid w:val="002964B4"/>
    <w:rsid w:val="002972DD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079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3384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266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52FB"/>
    <w:rsid w:val="0041617E"/>
    <w:rsid w:val="004166D4"/>
    <w:rsid w:val="004168FE"/>
    <w:rsid w:val="00420E09"/>
    <w:rsid w:val="004216AF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8F9"/>
    <w:rsid w:val="00431F9F"/>
    <w:rsid w:val="0043209D"/>
    <w:rsid w:val="00432970"/>
    <w:rsid w:val="00433E23"/>
    <w:rsid w:val="004345DB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04A"/>
    <w:rsid w:val="0047572B"/>
    <w:rsid w:val="004764B9"/>
    <w:rsid w:val="00476E07"/>
    <w:rsid w:val="00477DA8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39B8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1D0C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1335"/>
    <w:rsid w:val="0054294D"/>
    <w:rsid w:val="0054497B"/>
    <w:rsid w:val="00546631"/>
    <w:rsid w:val="005474A0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C7C90"/>
    <w:rsid w:val="005D1695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15B"/>
    <w:rsid w:val="00621F34"/>
    <w:rsid w:val="00622A24"/>
    <w:rsid w:val="006271D7"/>
    <w:rsid w:val="00627618"/>
    <w:rsid w:val="00627838"/>
    <w:rsid w:val="0063013A"/>
    <w:rsid w:val="00630574"/>
    <w:rsid w:val="0063142D"/>
    <w:rsid w:val="00631F95"/>
    <w:rsid w:val="00632B02"/>
    <w:rsid w:val="00632CFD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17F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66242"/>
    <w:rsid w:val="00666EE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5A1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414A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0"/>
    <w:rsid w:val="00711792"/>
    <w:rsid w:val="00711EAA"/>
    <w:rsid w:val="00712B6B"/>
    <w:rsid w:val="00712CFB"/>
    <w:rsid w:val="00715776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27C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3B7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3B71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521"/>
    <w:rsid w:val="00816777"/>
    <w:rsid w:val="00816EF7"/>
    <w:rsid w:val="00820476"/>
    <w:rsid w:val="00820EAF"/>
    <w:rsid w:val="0082141D"/>
    <w:rsid w:val="008232DC"/>
    <w:rsid w:val="008239EF"/>
    <w:rsid w:val="0082499C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23D0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6FAB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1E03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74C2E"/>
    <w:rsid w:val="0097585B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3C34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D7908"/>
    <w:rsid w:val="009E1624"/>
    <w:rsid w:val="009E4AE6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A81"/>
    <w:rsid w:val="00A15B1C"/>
    <w:rsid w:val="00A16045"/>
    <w:rsid w:val="00A17320"/>
    <w:rsid w:val="00A17930"/>
    <w:rsid w:val="00A207A8"/>
    <w:rsid w:val="00A21CAA"/>
    <w:rsid w:val="00A24FFA"/>
    <w:rsid w:val="00A26FA9"/>
    <w:rsid w:val="00A27D3D"/>
    <w:rsid w:val="00A30720"/>
    <w:rsid w:val="00A30C1A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10C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02DC"/>
    <w:rsid w:val="00AC2F50"/>
    <w:rsid w:val="00AC3D6D"/>
    <w:rsid w:val="00AC4180"/>
    <w:rsid w:val="00AC4704"/>
    <w:rsid w:val="00AC4B96"/>
    <w:rsid w:val="00AC60EF"/>
    <w:rsid w:val="00AD0188"/>
    <w:rsid w:val="00AD1750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1B2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6B97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28AD"/>
    <w:rsid w:val="00B73434"/>
    <w:rsid w:val="00B73D81"/>
    <w:rsid w:val="00B74591"/>
    <w:rsid w:val="00B760F7"/>
    <w:rsid w:val="00B7668E"/>
    <w:rsid w:val="00B769D4"/>
    <w:rsid w:val="00B776AE"/>
    <w:rsid w:val="00B77B43"/>
    <w:rsid w:val="00B77D04"/>
    <w:rsid w:val="00B77DB3"/>
    <w:rsid w:val="00B802F9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BB1"/>
    <w:rsid w:val="00BA0283"/>
    <w:rsid w:val="00BA0CA6"/>
    <w:rsid w:val="00BA0DE1"/>
    <w:rsid w:val="00BA101C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6F7C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47A82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559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0E4C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488D"/>
    <w:rsid w:val="00CF5475"/>
    <w:rsid w:val="00CF6323"/>
    <w:rsid w:val="00CF6C38"/>
    <w:rsid w:val="00CF6C62"/>
    <w:rsid w:val="00D001A7"/>
    <w:rsid w:val="00D00ECA"/>
    <w:rsid w:val="00D04F1D"/>
    <w:rsid w:val="00D05D5B"/>
    <w:rsid w:val="00D07EFD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24823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269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3EC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2779"/>
    <w:rsid w:val="00D92BC6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794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754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124"/>
    <w:rsid w:val="00DF43B9"/>
    <w:rsid w:val="00DF454C"/>
    <w:rsid w:val="00DF4CC0"/>
    <w:rsid w:val="00DF5B3D"/>
    <w:rsid w:val="00DF65A3"/>
    <w:rsid w:val="00E00E10"/>
    <w:rsid w:val="00E01066"/>
    <w:rsid w:val="00E021B0"/>
    <w:rsid w:val="00E029DE"/>
    <w:rsid w:val="00E031CA"/>
    <w:rsid w:val="00E033BC"/>
    <w:rsid w:val="00E05191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6EF7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4CB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11F2"/>
    <w:rsid w:val="00E820FE"/>
    <w:rsid w:val="00E84D63"/>
    <w:rsid w:val="00E86610"/>
    <w:rsid w:val="00E87DFB"/>
    <w:rsid w:val="00E90652"/>
    <w:rsid w:val="00E90748"/>
    <w:rsid w:val="00E909CB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C7D7B"/>
    <w:rsid w:val="00ED0569"/>
    <w:rsid w:val="00ED1B33"/>
    <w:rsid w:val="00ED29DC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2FA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47C89"/>
    <w:rsid w:val="00F50392"/>
    <w:rsid w:val="00F505B0"/>
    <w:rsid w:val="00F508AB"/>
    <w:rsid w:val="00F51A16"/>
    <w:rsid w:val="00F51AE6"/>
    <w:rsid w:val="00F5242B"/>
    <w:rsid w:val="00F52B0A"/>
    <w:rsid w:val="00F52DDF"/>
    <w:rsid w:val="00F555E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383F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50BD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858C0"/>
    <w:rsid w:val="000B7D97"/>
    <w:rsid w:val="001424FB"/>
    <w:rsid w:val="00230E79"/>
    <w:rsid w:val="00270697"/>
    <w:rsid w:val="002A7D34"/>
    <w:rsid w:val="003621E6"/>
    <w:rsid w:val="003872B3"/>
    <w:rsid w:val="003C0091"/>
    <w:rsid w:val="00475A43"/>
    <w:rsid w:val="004B2843"/>
    <w:rsid w:val="004C1B47"/>
    <w:rsid w:val="00514983"/>
    <w:rsid w:val="0054550E"/>
    <w:rsid w:val="00605FC7"/>
    <w:rsid w:val="00607B3F"/>
    <w:rsid w:val="00737348"/>
    <w:rsid w:val="00782FCA"/>
    <w:rsid w:val="00824CC0"/>
    <w:rsid w:val="00846FCF"/>
    <w:rsid w:val="008C4388"/>
    <w:rsid w:val="00976FB3"/>
    <w:rsid w:val="009F1EC3"/>
    <w:rsid w:val="00A014D3"/>
    <w:rsid w:val="00A339F6"/>
    <w:rsid w:val="00AA4E29"/>
    <w:rsid w:val="00AD42BD"/>
    <w:rsid w:val="00CB128D"/>
    <w:rsid w:val="00D814BD"/>
    <w:rsid w:val="00DD7FF6"/>
    <w:rsid w:val="00DF575A"/>
    <w:rsid w:val="00FF09B5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52F8-C312-4D52-8E27-0B2905C6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19565</TotalTime>
  <Pages>7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5149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HST174 – Visualizar Pedido de Impugnação de Resultado de Eleição</dc:subject>
  <dc:creator>adriel.moro</dc:creator>
  <cp:keywords/>
  <dc:description/>
  <cp:lastModifiedBy>Administrador</cp:lastModifiedBy>
  <cp:revision>1200</cp:revision>
  <cp:lastPrinted>2006-08-08T20:14:00Z</cp:lastPrinted>
  <dcterms:created xsi:type="dcterms:W3CDTF">2019-10-17T13:46:00Z</dcterms:created>
  <dcterms:modified xsi:type="dcterms:W3CDTF">2020-08-11T14:12:00Z</dcterms:modified>
</cp:coreProperties>
</file>