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373C1A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40AA5">
        <w:rPr>
          <w:sz w:val="52"/>
          <w:szCs w:val="52"/>
        </w:rPr>
        <w:t>121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840AA5">
        <w:rPr>
          <w:sz w:val="52"/>
          <w:szCs w:val="52"/>
        </w:rPr>
        <w:t>Alegações Finais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75DF119" w:rsidR="00A735A5" w:rsidRPr="00BA5059" w:rsidRDefault="00840AA5" w:rsidP="003F1DD3">
            <w:pPr>
              <w:jc w:val="center"/>
            </w:pPr>
            <w:r>
              <w:t>30/03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1AB9A89" w14:textId="77777777" w:rsidR="00013DB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471113" w:history="1">
        <w:r w:rsidR="00013DB9" w:rsidRPr="005822F2">
          <w:rPr>
            <w:rStyle w:val="Hyperlink"/>
            <w:noProof/>
          </w:rPr>
          <w:t>HST-121 – Visualizar Alegações Finais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_Toc36471113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4</w:t>
        </w:r>
        <w:r w:rsidR="00013DB9">
          <w:rPr>
            <w:noProof/>
            <w:webHidden/>
          </w:rPr>
          <w:fldChar w:fldCharType="end"/>
        </w:r>
      </w:hyperlink>
    </w:p>
    <w:p w14:paraId="7F542C0B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14" w:history="1">
        <w:r w:rsidR="00013DB9" w:rsidRPr="005822F2">
          <w:rPr>
            <w:rStyle w:val="Hyperlink"/>
            <w:noProof/>
          </w:rPr>
          <w:t>COMO Relator, Denunciante, Denunciado ou usuário da comissão CE/CEN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_Toc36471114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4</w:t>
        </w:r>
        <w:r w:rsidR="00013DB9">
          <w:rPr>
            <w:noProof/>
            <w:webHidden/>
          </w:rPr>
          <w:fldChar w:fldCharType="end"/>
        </w:r>
      </w:hyperlink>
    </w:p>
    <w:p w14:paraId="5B2A9DA0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15" w:history="1">
        <w:r w:rsidR="00013DB9" w:rsidRPr="005822F2">
          <w:rPr>
            <w:rStyle w:val="Hyperlink"/>
            <w:noProof/>
          </w:rPr>
          <w:t>QUERO visualizar as alegações finais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_Toc36471115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4</w:t>
        </w:r>
        <w:r w:rsidR="00013DB9">
          <w:rPr>
            <w:noProof/>
            <w:webHidden/>
          </w:rPr>
          <w:fldChar w:fldCharType="end"/>
        </w:r>
      </w:hyperlink>
    </w:p>
    <w:p w14:paraId="0CEDF83E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16" w:history="1">
        <w:r w:rsidR="00013DB9" w:rsidRPr="005822F2">
          <w:rPr>
            <w:rStyle w:val="Hyperlink"/>
            <w:noProof/>
          </w:rPr>
          <w:t>PARA acompanhar a denúncia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_Toc36471116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4</w:t>
        </w:r>
        <w:r w:rsidR="00013DB9">
          <w:rPr>
            <w:noProof/>
            <w:webHidden/>
          </w:rPr>
          <w:fldChar w:fldCharType="end"/>
        </w:r>
      </w:hyperlink>
    </w:p>
    <w:p w14:paraId="20591254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17" w:history="1">
        <w:r w:rsidR="00013DB9" w:rsidRPr="005822F2">
          <w:rPr>
            <w:rStyle w:val="Hyperlink"/>
            <w:noProof/>
          </w:rPr>
          <w:t>PROTÓTIPO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_Toc36471117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4</w:t>
        </w:r>
        <w:r w:rsidR="00013DB9">
          <w:rPr>
            <w:noProof/>
            <w:webHidden/>
          </w:rPr>
          <w:fldChar w:fldCharType="end"/>
        </w:r>
      </w:hyperlink>
    </w:p>
    <w:p w14:paraId="1420F603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18" w:history="1">
        <w:r w:rsidR="00013DB9" w:rsidRPr="005822F2">
          <w:rPr>
            <w:rStyle w:val="Hyperlink"/>
            <w:noProof/>
          </w:rPr>
          <w:t>CRITÉRIOS DE ACEITE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_Toc36471118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5</w:t>
        </w:r>
        <w:r w:rsidR="00013DB9">
          <w:rPr>
            <w:noProof/>
            <w:webHidden/>
          </w:rPr>
          <w:fldChar w:fldCharType="end"/>
        </w:r>
      </w:hyperlink>
    </w:p>
    <w:p w14:paraId="4F8A8E3B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19" w:history="1">
        <w:r w:rsidR="00013DB9" w:rsidRPr="005822F2">
          <w:rPr>
            <w:rStyle w:val="Hyperlink"/>
            <w:noProof/>
          </w:rPr>
          <w:t>MENSAGENS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_Toc36471119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5</w:t>
        </w:r>
        <w:r w:rsidR="00013DB9">
          <w:rPr>
            <w:noProof/>
            <w:webHidden/>
          </w:rPr>
          <w:fldChar w:fldCharType="end"/>
        </w:r>
      </w:hyperlink>
    </w:p>
    <w:p w14:paraId="117F4FAB" w14:textId="77777777" w:rsidR="00013DB9" w:rsidRDefault="00FB54D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120" w:history="1">
        <w:r w:rsidR="00013DB9" w:rsidRPr="005822F2">
          <w:rPr>
            <w:rStyle w:val="Hyperlink"/>
            <w:noProof/>
          </w:rPr>
          <w:t>INFORMAÇÕES COMPLEMENTARES</w:t>
        </w:r>
        <w:r w:rsidR="00013DB9">
          <w:rPr>
            <w:noProof/>
            <w:webHidden/>
          </w:rPr>
          <w:tab/>
        </w:r>
        <w:r w:rsidR="00013DB9">
          <w:rPr>
            <w:noProof/>
            <w:webHidden/>
          </w:rPr>
          <w:fldChar w:fldCharType="begin"/>
        </w:r>
        <w:r w:rsidR="00013DB9">
          <w:rPr>
            <w:noProof/>
            <w:webHidden/>
          </w:rPr>
          <w:instrText xml:space="preserve"> PAGEREF _Toc36471120 \h </w:instrText>
        </w:r>
        <w:r w:rsidR="00013DB9">
          <w:rPr>
            <w:noProof/>
            <w:webHidden/>
          </w:rPr>
        </w:r>
        <w:r w:rsidR="00013DB9">
          <w:rPr>
            <w:noProof/>
            <w:webHidden/>
          </w:rPr>
          <w:fldChar w:fldCharType="separate"/>
        </w:r>
        <w:r w:rsidR="00013DB9">
          <w:rPr>
            <w:noProof/>
            <w:webHidden/>
          </w:rPr>
          <w:t>5</w:t>
        </w:r>
        <w:r w:rsidR="00013DB9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161770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471113"/>
      <w:r w:rsidR="008838E8">
        <w:lastRenderedPageBreak/>
        <w:t>HST-</w:t>
      </w:r>
      <w:r w:rsidR="00840AA5">
        <w:t>121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840AA5">
        <w:t>Alegações Finais</w:t>
      </w:r>
      <w:bookmarkEnd w:id="4"/>
    </w:p>
    <w:p w14:paraId="37D34CD1" w14:textId="470457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471114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r w:rsidR="00F359D6">
        <w:rPr>
          <w:b w:val="0"/>
        </w:rPr>
        <w:t xml:space="preserve">, Denunciante, </w:t>
      </w:r>
      <w:proofErr w:type="gramStart"/>
      <w:r w:rsidR="00F359D6">
        <w:rPr>
          <w:b w:val="0"/>
        </w:rPr>
        <w:t>Denunciado</w:t>
      </w:r>
      <w:proofErr w:type="gramEnd"/>
      <w:r w:rsidR="00F359D6">
        <w:rPr>
          <w:b w:val="0"/>
        </w:rPr>
        <w:t xml:space="preserve"> ou usuário da comissão CE/CEN</w:t>
      </w:r>
      <w:bookmarkEnd w:id="5"/>
    </w:p>
    <w:p w14:paraId="4036BB8D" w14:textId="132E9D33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471115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 xml:space="preserve">visualizar </w:t>
      </w:r>
      <w:r w:rsidR="00840AA5">
        <w:rPr>
          <w:b w:val="0"/>
        </w:rPr>
        <w:t>as alegações finais</w:t>
      </w:r>
      <w:bookmarkEnd w:id="6"/>
    </w:p>
    <w:p w14:paraId="38E7497A" w14:textId="5FF54A01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471116"/>
      <w:r w:rsidRPr="000628DE">
        <w:t>PARA</w:t>
      </w:r>
      <w:r w:rsidR="005A4527" w:rsidRPr="000628DE">
        <w:t xml:space="preserve"> </w:t>
      </w:r>
      <w:r w:rsidR="00F359D6">
        <w:rPr>
          <w:b w:val="0"/>
        </w:rPr>
        <w:t>acompanhar 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471117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7E516EC9" w:rsidR="005C5541" w:rsidRDefault="005C5541" w:rsidP="005C5541">
      <w:pPr>
        <w:pStyle w:val="EstiloPrototipo3"/>
        <w:numPr>
          <w:ilvl w:val="0"/>
          <w:numId w:val="3"/>
        </w:numPr>
      </w:pPr>
      <w:bookmarkStart w:id="10" w:name="_Ref32582780"/>
      <w:r>
        <w:t>Encaminhamento</w:t>
      </w:r>
      <w:r w:rsidR="00F359D6">
        <w:t xml:space="preserve"> pendente</w:t>
      </w:r>
      <w:r>
        <w:t>:</w:t>
      </w:r>
      <w:bookmarkEnd w:id="10"/>
    </w:p>
    <w:p w14:paraId="3C6A0279" w14:textId="60931DDC" w:rsidR="005C5541" w:rsidRDefault="00AE53B9" w:rsidP="005C5541">
      <w:pPr>
        <w:pStyle w:val="EstiloPrototipo3"/>
        <w:ind w:left="720"/>
      </w:pPr>
      <w:r>
        <w:rPr>
          <w:noProof/>
        </w:rPr>
        <w:drawing>
          <wp:inline distT="0" distB="0" distL="0" distR="0" wp14:anchorId="06ED5D9D" wp14:editId="455FD4EB">
            <wp:extent cx="5760085" cy="30645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 p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649" w14:textId="15141D3E" w:rsidR="002E2F62" w:rsidRDefault="005C5541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>Encaminhamento</w:t>
      </w:r>
      <w:bookmarkEnd w:id="11"/>
      <w:r w:rsidR="00F359D6">
        <w:t xml:space="preserve"> concluído</w:t>
      </w:r>
      <w:bookmarkEnd w:id="12"/>
      <w:r w:rsidR="00F359D6">
        <w:t>:</w:t>
      </w:r>
      <w:bookmarkEnd w:id="13"/>
    </w:p>
    <w:p w14:paraId="2DDEC2B1" w14:textId="79B9BEBB" w:rsidR="00F359D6" w:rsidRDefault="008E5E5F" w:rsidP="00F359D6">
      <w:pPr>
        <w:pStyle w:val="PargrafodaLista"/>
      </w:pPr>
      <w:r>
        <w:rPr>
          <w:noProof/>
        </w:rPr>
        <w:lastRenderedPageBreak/>
        <w:drawing>
          <wp:inline distT="0" distB="0" distL="0" distR="0" wp14:anchorId="65D6F5BB" wp14:editId="1F9323A9">
            <wp:extent cx="5760085" cy="5473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gpro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602" w14:textId="57938731" w:rsidR="00F77376" w:rsidRDefault="00F77376" w:rsidP="00A66BD6">
      <w:pPr>
        <w:pStyle w:val="EstiloPrototipo3"/>
        <w:ind w:left="360"/>
      </w:pPr>
    </w:p>
    <w:p w14:paraId="1185CBC8" w14:textId="4C08D467" w:rsidR="00B81825" w:rsidRDefault="00B81825" w:rsidP="00B81825">
      <w:pPr>
        <w:pStyle w:val="EstiloPrototipo3"/>
        <w:numPr>
          <w:ilvl w:val="0"/>
          <w:numId w:val="3"/>
        </w:numPr>
      </w:pPr>
      <w:bookmarkStart w:id="14" w:name="_Ref36558364"/>
      <w:r>
        <w:t>Encaminhamento transcorrido:</w:t>
      </w:r>
      <w:bookmarkEnd w:id="14"/>
    </w:p>
    <w:p w14:paraId="7DD28D5B" w14:textId="2B416FF2" w:rsidR="00B81825" w:rsidRDefault="00AE53B9" w:rsidP="00A66BD6">
      <w:pPr>
        <w:pStyle w:val="EstiloPrototipo3"/>
        <w:ind w:left="360"/>
      </w:pPr>
      <w:r>
        <w:rPr>
          <w:noProof/>
        </w:rPr>
        <w:drawing>
          <wp:inline distT="0" distB="0" distL="0" distR="0" wp14:anchorId="08705D20" wp14:editId="09819898">
            <wp:extent cx="5760085" cy="37071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 tr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0578B947" w:rsidR="00BA4DD5" w:rsidRPr="00E976B5" w:rsidRDefault="006345EE" w:rsidP="006345E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AE53B9" w:rsidRPr="00017568" w14:paraId="29DD9216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A467B3" w14:textId="77777777" w:rsidR="00AE53B9" w:rsidRPr="009B42E9" w:rsidRDefault="00AE53B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A2B2221" w14:textId="56FF3934" w:rsidR="00AE53B9" w:rsidRDefault="00AE53B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43C93F9A" w14:textId="47EBA4E7" w:rsidR="00AE53B9" w:rsidRDefault="00AE53B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relator que cadastrou o encaminhamento</w:t>
            </w:r>
          </w:p>
        </w:tc>
        <w:tc>
          <w:tcPr>
            <w:tcW w:w="708" w:type="dxa"/>
            <w:gridSpan w:val="2"/>
          </w:tcPr>
          <w:p w14:paraId="1A99DB34" w14:textId="53384280" w:rsidR="00AE53B9" w:rsidRDefault="00AE53B9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B7B0EB8" w14:textId="305C13A6" w:rsidR="00AE53B9" w:rsidRDefault="00AE53B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AF05E7E" w14:textId="576A9767" w:rsidR="00AE53B9" w:rsidRDefault="00AE53B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265E3B6" w14:textId="39E58EF7" w:rsidR="00AE53B9" w:rsidRDefault="00AE53B9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35195C2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</w:p>
        </w:tc>
        <w:tc>
          <w:tcPr>
            <w:tcW w:w="1276" w:type="dxa"/>
          </w:tcPr>
          <w:p w14:paraId="528AD71E" w14:textId="1851D770" w:rsidR="00314EDF" w:rsidRDefault="009A2AB0" w:rsidP="00840A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840AA5">
              <w:rPr>
                <w:rFonts w:cs="Arial"/>
                <w:sz w:val="18"/>
                <w:szCs w:val="18"/>
              </w:rPr>
              <w:lastRenderedPageBreak/>
              <w:t>das alegações finais pelo destinatário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0CE5CF8" w14:textId="58BC3C92" w:rsidR="002148FC" w:rsidRDefault="0044242A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exibido somente para </w:t>
            </w:r>
            <w:r>
              <w:rPr>
                <w:sz w:val="18"/>
                <w:szCs w:val="18"/>
              </w:rPr>
              <w:lastRenderedPageBreak/>
              <w:t xml:space="preserve">encaminhamento com </w:t>
            </w:r>
            <w:proofErr w:type="gramStart"/>
            <w:r>
              <w:rPr>
                <w:sz w:val="18"/>
                <w:szCs w:val="18"/>
              </w:rPr>
              <w:t xml:space="preserve">status </w:t>
            </w:r>
            <w:bookmarkStart w:id="15" w:name="_GoBack"/>
            <w:bookmarkEnd w:id="15"/>
            <w:r w:rsidR="0047562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2287B" w:rsidRPr="00017568" w14:paraId="20BF251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73A9F815" w:rsidR="0092287B" w:rsidRDefault="00840AA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Alegações Finais</w:t>
            </w:r>
          </w:p>
        </w:tc>
        <w:tc>
          <w:tcPr>
            <w:tcW w:w="1276" w:type="dxa"/>
          </w:tcPr>
          <w:p w14:paraId="25088863" w14:textId="0FF7A4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destinatário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E66866" w14:textId="77777777" w:rsidR="0092287B" w:rsidRDefault="00460765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542B0FDF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507A39" w:rsidRPr="00FD775E" w14:paraId="370398B3" w14:textId="77777777" w:rsidTr="00507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6471118"/>
      <w:r>
        <w:t>CRITÉRIOS DE ACEITE</w:t>
      </w:r>
      <w:bookmarkEnd w:id="16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16DC9EEE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7" w:name="_Ref13564883"/>
      <w:r>
        <w:t>O formulário d</w:t>
      </w:r>
      <w:r w:rsidR="008F031F">
        <w:t>e</w:t>
      </w:r>
      <w:r>
        <w:t xml:space="preserve"> visualização de </w:t>
      </w:r>
      <w:r w:rsidR="00840AA5">
        <w:t>alegações finais</w:t>
      </w:r>
      <w:r>
        <w:t xml:space="preserve"> sofre alterações na exibição das informações de acordo</w:t>
      </w:r>
      <w:r w:rsidR="005D4DDC">
        <w:t xml:space="preserve"> com o status do encaminhamento;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1290676"/>
      <w:r>
        <w:rPr>
          <w:b/>
        </w:rPr>
        <w:t>Regras Gerais:</w:t>
      </w:r>
      <w:bookmarkEnd w:id="17"/>
      <w:bookmarkEnd w:id="18"/>
    </w:p>
    <w:p w14:paraId="61450F3B" w14:textId="077B5F9A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9" w:name="_Toc12290439"/>
      <w:bookmarkStart w:id="20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</w:t>
      </w:r>
      <w:r w:rsidR="00840AA5">
        <w:rPr>
          <w:b/>
        </w:rPr>
        <w:t>Alegações Finais</w:t>
      </w:r>
      <w:r>
        <w:rPr>
          <w:b/>
        </w:rPr>
        <w:t xml:space="preserve">” </w:t>
      </w:r>
      <w:r w:rsidRPr="00281049">
        <w:t>o sistema encaminha</w:t>
      </w:r>
      <w:r>
        <w:t xml:space="preserve"> aos seguintes formulários</w:t>
      </w:r>
      <w:r>
        <w:rPr>
          <w:b/>
        </w:rPr>
        <w:t>:</w:t>
      </w:r>
    </w:p>
    <w:p w14:paraId="61568653" w14:textId="6222FA7A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_Ref32582780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P01</w:t>
      </w:r>
      <w:r w:rsidRPr="00281049">
        <w:rPr>
          <w:b/>
        </w:rPr>
        <w:fldChar w:fldCharType="end"/>
      </w:r>
      <w:r>
        <w:t xml:space="preserve"> caso o status seja “Pendente”;</w:t>
      </w:r>
    </w:p>
    <w:p w14:paraId="27878AC8" w14:textId="17C01E1E" w:rsidR="00E21C8F" w:rsidRPr="00B81825" w:rsidRDefault="00281049" w:rsidP="00840AA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_Ref32582804 \r \h 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P02</w:t>
      </w:r>
      <w:r w:rsidRPr="00281049">
        <w:rPr>
          <w:b/>
        </w:rPr>
        <w:fldChar w:fldCharType="end"/>
      </w:r>
      <w:r>
        <w:t xml:space="preserve"> caso o status seja “Concluído”</w:t>
      </w:r>
      <w:r w:rsidR="00840AA5">
        <w:t>.</w:t>
      </w:r>
    </w:p>
    <w:p w14:paraId="09C95E32" w14:textId="5A2F3A7C" w:rsidR="00B81825" w:rsidRPr="00840AA5" w:rsidRDefault="00B81825" w:rsidP="00840AA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B81825">
        <w:rPr>
          <w:b/>
        </w:rPr>
        <w:fldChar w:fldCharType="begin"/>
      </w:r>
      <w:r w:rsidRPr="00B81825">
        <w:rPr>
          <w:b/>
        </w:rPr>
        <w:instrText xml:space="preserve"> REF _Ref36558364 \r \h </w:instrText>
      </w:r>
      <w:r>
        <w:rPr>
          <w:b/>
        </w:rPr>
        <w:instrText xml:space="preserve"> \* MERGEFORMAT </w:instrText>
      </w:r>
      <w:r w:rsidRPr="00B81825">
        <w:rPr>
          <w:b/>
        </w:rPr>
      </w:r>
      <w:r w:rsidRPr="00B81825">
        <w:rPr>
          <w:b/>
        </w:rPr>
        <w:fldChar w:fldCharType="separate"/>
      </w:r>
      <w:r w:rsidRPr="00B81825">
        <w:rPr>
          <w:b/>
        </w:rPr>
        <w:t>P03</w:t>
      </w:r>
      <w:r w:rsidRPr="00B81825">
        <w:rPr>
          <w:b/>
        </w:rPr>
        <w:fldChar w:fldCharType="end"/>
      </w:r>
      <w:r>
        <w:t xml:space="preserve"> caso o status seja “Transcorrido”, o sistema exibe o texto padrão “Não houve cadastro de alegações finais dentro do prazo de </w:t>
      </w:r>
      <w:proofErr w:type="gramStart"/>
      <w:r>
        <w:t>envio.”</w:t>
      </w:r>
      <w:proofErr w:type="gramEnd"/>
      <w:r>
        <w:t>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36471119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6471120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8B84F" w14:textId="77777777" w:rsidR="00FB54D7" w:rsidRDefault="00FB54D7">
      <w:r>
        <w:separator/>
      </w:r>
    </w:p>
    <w:p w14:paraId="2F23A576" w14:textId="77777777" w:rsidR="00FB54D7" w:rsidRDefault="00FB54D7"/>
  </w:endnote>
  <w:endnote w:type="continuationSeparator" w:id="0">
    <w:p w14:paraId="6BAA4D05" w14:textId="77777777" w:rsidR="00FB54D7" w:rsidRDefault="00FB54D7">
      <w:r>
        <w:continuationSeparator/>
      </w:r>
    </w:p>
    <w:p w14:paraId="7F59A48F" w14:textId="77777777" w:rsidR="00FB54D7" w:rsidRDefault="00FB5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E5E5F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77F65" w14:textId="77777777" w:rsidR="00FB54D7" w:rsidRDefault="00FB54D7">
      <w:r>
        <w:separator/>
      </w:r>
    </w:p>
    <w:p w14:paraId="3E8F04C8" w14:textId="77777777" w:rsidR="00FB54D7" w:rsidRDefault="00FB54D7"/>
  </w:footnote>
  <w:footnote w:type="continuationSeparator" w:id="0">
    <w:p w14:paraId="04C20BB1" w14:textId="77777777" w:rsidR="00FB54D7" w:rsidRDefault="00FB54D7">
      <w:r>
        <w:continuationSeparator/>
      </w:r>
    </w:p>
    <w:p w14:paraId="234740DF" w14:textId="77777777" w:rsidR="00FB54D7" w:rsidRDefault="00FB54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5pt;height:41.2pt" o:ole="">
                <v:imagedata r:id="rId1" o:title=""/>
              </v:shape>
              <o:OLEObject Type="Embed" ProgID="PBrush" ShapeID="_x0000_i1025" DrawAspect="Content" ObjectID="_1651933091" r:id="rId2"/>
            </w:object>
          </w:r>
        </w:p>
      </w:tc>
      <w:tc>
        <w:tcPr>
          <w:tcW w:w="4111" w:type="dxa"/>
          <w:vAlign w:val="center"/>
        </w:tcPr>
        <w:p w14:paraId="2CC77D67" w14:textId="23B6B017" w:rsidR="00D940DF" w:rsidRPr="00C6532E" w:rsidRDefault="00D940DF" w:rsidP="00840AA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40AA5">
            <w:t>121</w:t>
          </w:r>
          <w:r w:rsidR="00F359D6">
            <w:t xml:space="preserve"> – Visualizar </w:t>
          </w:r>
          <w:r w:rsidR="00840AA5">
            <w:t>Alegações Finais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1CF074B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2E45A5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5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2"/>
  </w:num>
  <w:num w:numId="16">
    <w:abstractNumId w:val="20"/>
  </w:num>
  <w:num w:numId="17">
    <w:abstractNumId w:val="6"/>
  </w:num>
  <w:num w:numId="18">
    <w:abstractNumId w:val="9"/>
  </w:num>
  <w:num w:numId="19">
    <w:abstractNumId w:val="33"/>
  </w:num>
  <w:num w:numId="20">
    <w:abstractNumId w:val="5"/>
  </w:num>
  <w:num w:numId="21">
    <w:abstractNumId w:val="21"/>
  </w:num>
  <w:num w:numId="22">
    <w:abstractNumId w:val="8"/>
  </w:num>
  <w:num w:numId="23">
    <w:abstractNumId w:val="30"/>
  </w:num>
  <w:num w:numId="24">
    <w:abstractNumId w:val="12"/>
  </w:num>
  <w:num w:numId="25">
    <w:abstractNumId w:val="27"/>
  </w:num>
  <w:num w:numId="26">
    <w:abstractNumId w:val="3"/>
  </w:num>
  <w:num w:numId="2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3DB9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5DFF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57FD4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48FC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687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55FF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5626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6E67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7A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0E2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383"/>
    <w:rsid w:val="00593FA1"/>
    <w:rsid w:val="00596253"/>
    <w:rsid w:val="005975B4"/>
    <w:rsid w:val="005A02BE"/>
    <w:rsid w:val="005A02E0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5EE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6B84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0AA5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38A"/>
    <w:rsid w:val="008E498C"/>
    <w:rsid w:val="008E58E3"/>
    <w:rsid w:val="008E5ABC"/>
    <w:rsid w:val="008E5E5F"/>
    <w:rsid w:val="008E724A"/>
    <w:rsid w:val="008F031F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3B9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1825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07DEE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4F6F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4D7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FA31-AA1B-4F10-8BEE-23BC2270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16600</TotalTime>
  <Pages>7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3141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623</cp:revision>
  <cp:lastPrinted>2006-08-08T20:14:00Z</cp:lastPrinted>
  <dcterms:created xsi:type="dcterms:W3CDTF">2019-10-17T13:46:00Z</dcterms:created>
  <dcterms:modified xsi:type="dcterms:W3CDTF">2020-05-25T20:32:00Z</dcterms:modified>
</cp:coreProperties>
</file>