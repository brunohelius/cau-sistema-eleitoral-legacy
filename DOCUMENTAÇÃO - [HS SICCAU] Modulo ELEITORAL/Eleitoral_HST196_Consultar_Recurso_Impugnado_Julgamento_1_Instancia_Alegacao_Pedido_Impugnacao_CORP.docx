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EF1C837" w:rsidR="00663F16" w:rsidRPr="00037558" w:rsidRDefault="00877A0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HST19</w:t>
          </w:r>
          <w:r w:rsidR="00D2092E">
            <w:rPr>
              <w:sz w:val="52"/>
              <w:szCs w:val="52"/>
            </w:rPr>
            <w:t>6</w:t>
          </w:r>
          <w:r w:rsidR="00B311E3">
            <w:rPr>
              <w:sz w:val="52"/>
              <w:szCs w:val="52"/>
            </w:rPr>
            <w:t xml:space="preserve"> – </w:t>
          </w:r>
          <w:r w:rsidR="00197753">
            <w:rPr>
              <w:sz w:val="52"/>
              <w:szCs w:val="52"/>
            </w:rPr>
            <w:t>Consultar</w:t>
          </w:r>
          <w:r w:rsidR="00B311E3">
            <w:rPr>
              <w:sz w:val="52"/>
              <w:szCs w:val="52"/>
            </w:rPr>
            <w:t xml:space="preserve"> Recurso Impugnado</w:t>
          </w:r>
          <w:r>
            <w:rPr>
              <w:sz w:val="52"/>
              <w:szCs w:val="52"/>
            </w:rPr>
            <w:t xml:space="preserve"> Alegação do Pedido de Impugnação de Resultado de Eleição - </w:t>
          </w:r>
          <w:r w:rsidR="00D2092E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jeto"/>
      <w:bookmarkStart w:id="1" w:name="NomeProdu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107B81F1" w:rsidR="00980E07" w:rsidRPr="00037558" w:rsidRDefault="0065342D" w:rsidP="0065342D">
            <w:pPr>
              <w:jc w:val="center"/>
            </w:pPr>
            <w:r>
              <w:t>04</w:t>
            </w:r>
            <w:r w:rsidR="00980E07" w:rsidRPr="00037558">
              <w:t>/0</w:t>
            </w:r>
            <w:r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2F3E9542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155751">
              <w:t>7</w:t>
            </w:r>
            <w:r w:rsidR="00EA0257">
              <w:t>5</w:t>
            </w:r>
            <w:r w:rsidR="0065342D">
              <w:t>4</w:t>
            </w:r>
            <w:r w:rsidR="00155751">
              <w:t xml:space="preserve"> Sprint 0</w:t>
            </w:r>
            <w:r w:rsidR="0065342D">
              <w:t>4</w:t>
            </w:r>
            <w:r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3002B35" w14:textId="77777777" w:rsidR="00B57E4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7696534" w:history="1">
        <w:r w:rsidR="00B57E4B" w:rsidRPr="00751C26">
          <w:rPr>
            <w:rStyle w:val="Hyperlink"/>
            <w:noProof/>
          </w:rPr>
          <w:t>HST196 – Consultar Recurso Impugnado Alegação do Pedido de Impugnação de Resultado de Eleição - Corporativo</w:t>
        </w:r>
        <w:r w:rsidR="00B57E4B">
          <w:rPr>
            <w:noProof/>
            <w:webHidden/>
          </w:rPr>
          <w:tab/>
        </w:r>
        <w:r w:rsidR="00B57E4B">
          <w:rPr>
            <w:noProof/>
            <w:webHidden/>
          </w:rPr>
          <w:fldChar w:fldCharType="begin"/>
        </w:r>
        <w:r w:rsidR="00B57E4B">
          <w:rPr>
            <w:noProof/>
            <w:webHidden/>
          </w:rPr>
          <w:instrText xml:space="preserve"> PAGEREF _Toc47696534 \h </w:instrText>
        </w:r>
        <w:r w:rsidR="00B57E4B">
          <w:rPr>
            <w:noProof/>
            <w:webHidden/>
          </w:rPr>
        </w:r>
        <w:r w:rsidR="00B57E4B">
          <w:rPr>
            <w:noProof/>
            <w:webHidden/>
          </w:rPr>
          <w:fldChar w:fldCharType="separate"/>
        </w:r>
        <w:r w:rsidR="00B57E4B">
          <w:rPr>
            <w:noProof/>
            <w:webHidden/>
          </w:rPr>
          <w:t>4</w:t>
        </w:r>
        <w:r w:rsidR="00B57E4B">
          <w:rPr>
            <w:noProof/>
            <w:webHidden/>
          </w:rPr>
          <w:fldChar w:fldCharType="end"/>
        </w:r>
      </w:hyperlink>
    </w:p>
    <w:p w14:paraId="388645D4" w14:textId="77777777" w:rsidR="00B57E4B" w:rsidRDefault="009371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535" w:history="1">
        <w:r w:rsidR="00B57E4B" w:rsidRPr="00751C26">
          <w:rPr>
            <w:rStyle w:val="Hyperlink"/>
            <w:noProof/>
          </w:rPr>
          <w:t>COMO</w:t>
        </w:r>
        <w:r w:rsidR="00B57E4B">
          <w:rPr>
            <w:noProof/>
            <w:webHidden/>
          </w:rPr>
          <w:tab/>
        </w:r>
        <w:r w:rsidR="00B57E4B">
          <w:rPr>
            <w:noProof/>
            <w:webHidden/>
          </w:rPr>
          <w:fldChar w:fldCharType="begin"/>
        </w:r>
        <w:r w:rsidR="00B57E4B">
          <w:rPr>
            <w:noProof/>
            <w:webHidden/>
          </w:rPr>
          <w:instrText xml:space="preserve"> PAGEREF _Toc47696535 \h </w:instrText>
        </w:r>
        <w:r w:rsidR="00B57E4B">
          <w:rPr>
            <w:noProof/>
            <w:webHidden/>
          </w:rPr>
        </w:r>
        <w:r w:rsidR="00B57E4B">
          <w:rPr>
            <w:noProof/>
            <w:webHidden/>
          </w:rPr>
          <w:fldChar w:fldCharType="separate"/>
        </w:r>
        <w:r w:rsidR="00B57E4B">
          <w:rPr>
            <w:noProof/>
            <w:webHidden/>
          </w:rPr>
          <w:t>4</w:t>
        </w:r>
        <w:r w:rsidR="00B57E4B">
          <w:rPr>
            <w:noProof/>
            <w:webHidden/>
          </w:rPr>
          <w:fldChar w:fldCharType="end"/>
        </w:r>
      </w:hyperlink>
    </w:p>
    <w:p w14:paraId="1231AAFD" w14:textId="77777777" w:rsidR="00B57E4B" w:rsidRDefault="009371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536" w:history="1">
        <w:r w:rsidR="00B57E4B" w:rsidRPr="00751C26">
          <w:rPr>
            <w:rStyle w:val="Hyperlink"/>
            <w:noProof/>
          </w:rPr>
          <w:t>QUERO</w:t>
        </w:r>
        <w:r w:rsidR="00B57E4B">
          <w:rPr>
            <w:noProof/>
            <w:webHidden/>
          </w:rPr>
          <w:tab/>
        </w:r>
        <w:r w:rsidR="00B57E4B">
          <w:rPr>
            <w:noProof/>
            <w:webHidden/>
          </w:rPr>
          <w:fldChar w:fldCharType="begin"/>
        </w:r>
        <w:r w:rsidR="00B57E4B">
          <w:rPr>
            <w:noProof/>
            <w:webHidden/>
          </w:rPr>
          <w:instrText xml:space="preserve"> PAGEREF _Toc47696536 \h </w:instrText>
        </w:r>
        <w:r w:rsidR="00B57E4B">
          <w:rPr>
            <w:noProof/>
            <w:webHidden/>
          </w:rPr>
        </w:r>
        <w:r w:rsidR="00B57E4B">
          <w:rPr>
            <w:noProof/>
            <w:webHidden/>
          </w:rPr>
          <w:fldChar w:fldCharType="separate"/>
        </w:r>
        <w:r w:rsidR="00B57E4B">
          <w:rPr>
            <w:noProof/>
            <w:webHidden/>
          </w:rPr>
          <w:t>4</w:t>
        </w:r>
        <w:r w:rsidR="00B57E4B">
          <w:rPr>
            <w:noProof/>
            <w:webHidden/>
          </w:rPr>
          <w:fldChar w:fldCharType="end"/>
        </w:r>
      </w:hyperlink>
    </w:p>
    <w:p w14:paraId="167975A4" w14:textId="77777777" w:rsidR="00B57E4B" w:rsidRDefault="009371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537" w:history="1">
        <w:r w:rsidR="00B57E4B" w:rsidRPr="00751C26">
          <w:rPr>
            <w:rStyle w:val="Hyperlink"/>
            <w:noProof/>
          </w:rPr>
          <w:t>PARA</w:t>
        </w:r>
        <w:r w:rsidR="00B57E4B">
          <w:rPr>
            <w:noProof/>
            <w:webHidden/>
          </w:rPr>
          <w:tab/>
        </w:r>
        <w:r w:rsidR="00B57E4B">
          <w:rPr>
            <w:noProof/>
            <w:webHidden/>
          </w:rPr>
          <w:fldChar w:fldCharType="begin"/>
        </w:r>
        <w:r w:rsidR="00B57E4B">
          <w:rPr>
            <w:noProof/>
            <w:webHidden/>
          </w:rPr>
          <w:instrText xml:space="preserve"> PAGEREF _Toc47696537 \h </w:instrText>
        </w:r>
        <w:r w:rsidR="00B57E4B">
          <w:rPr>
            <w:noProof/>
            <w:webHidden/>
          </w:rPr>
        </w:r>
        <w:r w:rsidR="00B57E4B">
          <w:rPr>
            <w:noProof/>
            <w:webHidden/>
          </w:rPr>
          <w:fldChar w:fldCharType="separate"/>
        </w:r>
        <w:r w:rsidR="00B57E4B">
          <w:rPr>
            <w:noProof/>
            <w:webHidden/>
          </w:rPr>
          <w:t>4</w:t>
        </w:r>
        <w:r w:rsidR="00B57E4B">
          <w:rPr>
            <w:noProof/>
            <w:webHidden/>
          </w:rPr>
          <w:fldChar w:fldCharType="end"/>
        </w:r>
      </w:hyperlink>
    </w:p>
    <w:p w14:paraId="4CA2E43A" w14:textId="77777777" w:rsidR="00B57E4B" w:rsidRDefault="009371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538" w:history="1">
        <w:r w:rsidR="00B57E4B" w:rsidRPr="00751C26">
          <w:rPr>
            <w:rStyle w:val="Hyperlink"/>
            <w:noProof/>
          </w:rPr>
          <w:t>PROTÓTIPO</w:t>
        </w:r>
        <w:r w:rsidR="00B57E4B">
          <w:rPr>
            <w:noProof/>
            <w:webHidden/>
          </w:rPr>
          <w:tab/>
        </w:r>
        <w:r w:rsidR="00B57E4B">
          <w:rPr>
            <w:noProof/>
            <w:webHidden/>
          </w:rPr>
          <w:fldChar w:fldCharType="begin"/>
        </w:r>
        <w:r w:rsidR="00B57E4B">
          <w:rPr>
            <w:noProof/>
            <w:webHidden/>
          </w:rPr>
          <w:instrText xml:space="preserve"> PAGEREF _Toc47696538 \h </w:instrText>
        </w:r>
        <w:r w:rsidR="00B57E4B">
          <w:rPr>
            <w:noProof/>
            <w:webHidden/>
          </w:rPr>
        </w:r>
        <w:r w:rsidR="00B57E4B">
          <w:rPr>
            <w:noProof/>
            <w:webHidden/>
          </w:rPr>
          <w:fldChar w:fldCharType="separate"/>
        </w:r>
        <w:r w:rsidR="00B57E4B">
          <w:rPr>
            <w:noProof/>
            <w:webHidden/>
          </w:rPr>
          <w:t>4</w:t>
        </w:r>
        <w:r w:rsidR="00B57E4B">
          <w:rPr>
            <w:noProof/>
            <w:webHidden/>
          </w:rPr>
          <w:fldChar w:fldCharType="end"/>
        </w:r>
      </w:hyperlink>
    </w:p>
    <w:p w14:paraId="201A6222" w14:textId="77777777" w:rsidR="00B57E4B" w:rsidRDefault="009371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539" w:history="1">
        <w:r w:rsidR="00B57E4B" w:rsidRPr="00751C26">
          <w:rPr>
            <w:rStyle w:val="Hyperlink"/>
            <w:noProof/>
          </w:rPr>
          <w:t>CRITÉRIOS DE ACEITE</w:t>
        </w:r>
        <w:r w:rsidR="00B57E4B">
          <w:rPr>
            <w:noProof/>
            <w:webHidden/>
          </w:rPr>
          <w:tab/>
        </w:r>
        <w:r w:rsidR="00B57E4B">
          <w:rPr>
            <w:noProof/>
            <w:webHidden/>
          </w:rPr>
          <w:fldChar w:fldCharType="begin"/>
        </w:r>
        <w:r w:rsidR="00B57E4B">
          <w:rPr>
            <w:noProof/>
            <w:webHidden/>
          </w:rPr>
          <w:instrText xml:space="preserve"> PAGEREF _Toc47696539 \h </w:instrText>
        </w:r>
        <w:r w:rsidR="00B57E4B">
          <w:rPr>
            <w:noProof/>
            <w:webHidden/>
          </w:rPr>
        </w:r>
        <w:r w:rsidR="00B57E4B">
          <w:rPr>
            <w:noProof/>
            <w:webHidden/>
          </w:rPr>
          <w:fldChar w:fldCharType="separate"/>
        </w:r>
        <w:r w:rsidR="00B57E4B">
          <w:rPr>
            <w:noProof/>
            <w:webHidden/>
          </w:rPr>
          <w:t>6</w:t>
        </w:r>
        <w:r w:rsidR="00B57E4B">
          <w:rPr>
            <w:noProof/>
            <w:webHidden/>
          </w:rPr>
          <w:fldChar w:fldCharType="end"/>
        </w:r>
      </w:hyperlink>
    </w:p>
    <w:p w14:paraId="2F337CC2" w14:textId="77777777" w:rsidR="00B57E4B" w:rsidRDefault="009371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540" w:history="1">
        <w:r w:rsidR="00B57E4B" w:rsidRPr="00751C26">
          <w:rPr>
            <w:rStyle w:val="Hyperlink"/>
            <w:noProof/>
          </w:rPr>
          <w:t>INFORMAÇÕES COMPLEMENTARES</w:t>
        </w:r>
        <w:r w:rsidR="00B57E4B">
          <w:rPr>
            <w:noProof/>
            <w:webHidden/>
          </w:rPr>
          <w:tab/>
        </w:r>
        <w:r w:rsidR="00B57E4B">
          <w:rPr>
            <w:noProof/>
            <w:webHidden/>
          </w:rPr>
          <w:fldChar w:fldCharType="begin"/>
        </w:r>
        <w:r w:rsidR="00B57E4B">
          <w:rPr>
            <w:noProof/>
            <w:webHidden/>
          </w:rPr>
          <w:instrText xml:space="preserve"> PAGEREF _Toc47696540 \h </w:instrText>
        </w:r>
        <w:r w:rsidR="00B57E4B">
          <w:rPr>
            <w:noProof/>
            <w:webHidden/>
          </w:rPr>
        </w:r>
        <w:r w:rsidR="00B57E4B">
          <w:rPr>
            <w:noProof/>
            <w:webHidden/>
          </w:rPr>
          <w:fldChar w:fldCharType="separate"/>
        </w:r>
        <w:r w:rsidR="00B57E4B">
          <w:rPr>
            <w:noProof/>
            <w:webHidden/>
          </w:rPr>
          <w:t>6</w:t>
        </w:r>
        <w:r w:rsidR="00B57E4B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385EA5B8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7696534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2092E">
            <w:t>HST196 – Consultar Recurso Impugnado Alegação do Pedido de Impugnação de Resultado de Eleição - Corporativo</w:t>
          </w:r>
        </w:sdtContent>
      </w:sdt>
      <w:bookmarkEnd w:id="3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4" w:name="_Toc47696535"/>
      <w:r w:rsidRPr="00037558">
        <w:t>COMO</w:t>
      </w:r>
      <w:bookmarkEnd w:id="4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5" w:name="_Toc47696536"/>
      <w:r w:rsidRPr="00037558">
        <w:t>QUERO</w:t>
      </w:r>
      <w:bookmarkEnd w:id="5"/>
    </w:p>
    <w:p w14:paraId="4036BB8D" w14:textId="0F413A0C" w:rsidR="00CE176F" w:rsidRPr="00037558" w:rsidRDefault="00155004" w:rsidP="00155004">
      <w:r>
        <w:t>I</w:t>
      </w:r>
      <w:r w:rsidR="00E52D0F" w:rsidRPr="00037558">
        <w:t>ncluir nova 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6" w:name="_Toc47696537"/>
      <w:r w:rsidRPr="00037558">
        <w:t>PARA</w:t>
      </w:r>
      <w:bookmarkEnd w:id="6"/>
    </w:p>
    <w:p w14:paraId="38E7497A" w14:textId="5189A0B6" w:rsidR="00A735A5" w:rsidRPr="00037558" w:rsidRDefault="00577725" w:rsidP="00155004">
      <w:pPr>
        <w:rPr>
          <w:b/>
        </w:rPr>
      </w:pPr>
      <w:r>
        <w:t>Consultar</w:t>
      </w:r>
      <w:r w:rsidR="00254EE8">
        <w:t xml:space="preserve"> </w:t>
      </w:r>
      <w:r>
        <w:t xml:space="preserve">o (s) </w:t>
      </w:r>
      <w:r w:rsidR="00155004">
        <w:t xml:space="preserve">recurso </w:t>
      </w:r>
      <w:r>
        <w:t xml:space="preserve">(s) do impugnado </w:t>
      </w:r>
      <w:r w:rsidR="001B41E8">
        <w:t xml:space="preserve">cadastrado </w:t>
      </w:r>
      <w:r>
        <w:t xml:space="preserve">(s) </w:t>
      </w:r>
      <w:r w:rsidR="001B41E8">
        <w:t xml:space="preserve">para </w:t>
      </w:r>
      <w:r w:rsidR="00155004">
        <w:t>o Julgamento em 1ª Instância d</w:t>
      </w:r>
      <w:r w:rsidR="00254EE8">
        <w:t>a</w:t>
      </w:r>
      <w:r w:rsidR="00D010D3">
        <w:t>s</w:t>
      </w:r>
      <w:r w:rsidR="00254EE8">
        <w:t xml:space="preserve"> </w:t>
      </w:r>
      <w:r w:rsidR="00F9260A">
        <w:t>alegações cadastradas para o</w:t>
      </w:r>
      <w:r w:rsidR="000F4F06">
        <w:t xml:space="preserve"> Pedido de Impugnação de Resultado da Eleição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696538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1F71C560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 w:rsidR="00042921">
        <w:t xml:space="preserve">recuperados e </w:t>
      </w:r>
      <w:r w:rsidR="00C05307">
        <w:t xml:space="preserve">apresentados </w:t>
      </w:r>
      <w:r w:rsidR="00D72BB9">
        <w:t>do</w:t>
      </w:r>
      <w:r w:rsidR="00BE29DE">
        <w:t>s</w:t>
      </w:r>
      <w:r w:rsidR="00D72BB9">
        <w:t xml:space="preserve"> recurso</w:t>
      </w:r>
      <w:r w:rsidR="00BE29DE">
        <w:t>s do impugnado</w:t>
      </w:r>
      <w:r w:rsidR="00D72BB9">
        <w:t xml:space="preserve"> </w:t>
      </w:r>
      <w:r w:rsidR="00042921">
        <w:t>das alegações</w:t>
      </w:r>
      <w:r w:rsidR="00C05307">
        <w:t xml:space="preserve"> cadastr</w:t>
      </w:r>
      <w:r w:rsidR="00042921">
        <w:t>adas</w:t>
      </w:r>
      <w:r w:rsidR="00C05307">
        <w:t xml:space="preserve"> </w:t>
      </w:r>
      <w:r w:rsidR="00042921">
        <w:t>do pedido de</w:t>
      </w:r>
      <w:r w:rsidR="00C05307">
        <w:t xml:space="preserve"> impugnação</w:t>
      </w:r>
      <w:r w:rsidR="00042921">
        <w:t xml:space="preserve"> de resultado</w:t>
      </w:r>
    </w:p>
    <w:p w14:paraId="64A98D01" w14:textId="720E8A60" w:rsidR="00FC277B" w:rsidRPr="001D06CA" w:rsidRDefault="00C86443" w:rsidP="00FC277B">
      <w:pPr>
        <w:rPr>
          <w:u w:val="single"/>
        </w:rPr>
      </w:pPr>
      <w:r>
        <w:rPr>
          <w:noProof/>
        </w:rPr>
        <w:drawing>
          <wp:inline distT="0" distB="0" distL="0" distR="0" wp14:anchorId="32DF7977" wp14:editId="207899D5">
            <wp:extent cx="5760085" cy="3844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AC1039" w:rsidRPr="00037558" w14:paraId="45F04B6D" w14:textId="77777777" w:rsidTr="0081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E00F629" w14:textId="77777777" w:rsidR="00AC1039" w:rsidRPr="00037558" w:rsidRDefault="00AC1039" w:rsidP="00814E8E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Campos</w:t>
            </w:r>
          </w:p>
        </w:tc>
      </w:tr>
      <w:tr w:rsidR="00AC1039" w:rsidRPr="00037558" w14:paraId="0220C398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2E8A67D8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0EBE9BBE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41698C6F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93D51F3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07D7FAB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399772ED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AC1039" w:rsidRPr="00037558" w14:paraId="1549BAA8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3DFC5B5C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Manter cores, fontes e outros padrões atuais do sistema inalterados.</w:t>
            </w:r>
          </w:p>
        </w:tc>
      </w:tr>
      <w:tr w:rsidR="00A15FAA" w:rsidRPr="00037558" w14:paraId="2A69C41E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D798D10" w14:textId="65738ACA" w:rsidR="00A15FAA" w:rsidRDefault="00A15FAA" w:rsidP="00A15F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A048F1" wp14:editId="4C1B0C0F">
                  <wp:extent cx="390476" cy="314286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B2555CF" w14:textId="44AA725E" w:rsidR="00A15FAA" w:rsidRDefault="00A15FAA" w:rsidP="00A15FA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imagem do Estado de impugnação de resultado.</w:t>
            </w:r>
          </w:p>
        </w:tc>
        <w:tc>
          <w:tcPr>
            <w:tcW w:w="1560" w:type="dxa"/>
          </w:tcPr>
          <w:p w14:paraId="4259CC7A" w14:textId="59F24E99" w:rsidR="00A15FAA" w:rsidRDefault="00A15FAA" w:rsidP="00A15F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0A063BD7" w14:textId="3FBE243D" w:rsidR="00A15FAA" w:rsidRPr="00037558" w:rsidRDefault="00A15FAA" w:rsidP="00A15F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C326094" w14:textId="7C811E22" w:rsidR="00A15FAA" w:rsidRPr="00037558" w:rsidRDefault="00A15FAA" w:rsidP="00A15F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06E06BA" w14:textId="77777777" w:rsidR="00A15FAA" w:rsidRPr="006504EA" w:rsidRDefault="00A15FAA" w:rsidP="00A15F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1804B12A" w14:textId="77777777" w:rsidR="00A15FAA" w:rsidRPr="006504EA" w:rsidRDefault="00A15FAA" w:rsidP="00A15F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23AFCD75" w14:textId="070D5674" w:rsidR="00A15FAA" w:rsidRPr="00037558" w:rsidRDefault="00A15FAA" w:rsidP="00A15F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A15FAA" w:rsidRPr="00037558" w14:paraId="30B07800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E53ED76" w14:textId="25BA55FB" w:rsidR="00A15FAA" w:rsidRDefault="00A15FAA" w:rsidP="00A15F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&lt;UF&gt;</w:t>
            </w:r>
          </w:p>
        </w:tc>
        <w:tc>
          <w:tcPr>
            <w:tcW w:w="1417" w:type="dxa"/>
          </w:tcPr>
          <w:p w14:paraId="54C9B171" w14:textId="788131FE" w:rsidR="00A15FAA" w:rsidRDefault="00A15FAA" w:rsidP="00A15FA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presenta a</w:t>
            </w:r>
            <w:r w:rsidRPr="006504EA">
              <w:rPr>
                <w:rFonts w:cs="Arial"/>
                <w:sz w:val="18"/>
                <w:szCs w:val="18"/>
              </w:rPr>
              <w:t xml:space="preserve"> UF </w:t>
            </w:r>
            <w:r>
              <w:rPr>
                <w:rFonts w:cs="Arial"/>
                <w:sz w:val="18"/>
                <w:szCs w:val="18"/>
              </w:rPr>
              <w:t xml:space="preserve">que </w:t>
            </w:r>
            <w:r w:rsidRPr="006504EA">
              <w:rPr>
                <w:rFonts w:cs="Arial"/>
                <w:sz w:val="18"/>
                <w:szCs w:val="18"/>
              </w:rPr>
              <w:t>recebeu o pedido de impugnação de resultado.</w:t>
            </w:r>
          </w:p>
        </w:tc>
        <w:tc>
          <w:tcPr>
            <w:tcW w:w="1560" w:type="dxa"/>
          </w:tcPr>
          <w:p w14:paraId="58A91344" w14:textId="0F67E17D" w:rsidR="00A15FAA" w:rsidRDefault="00A15FAA" w:rsidP="00A15F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69550206" w14:textId="1F422C30" w:rsidR="00A15FAA" w:rsidRPr="00037558" w:rsidRDefault="00A15FAA" w:rsidP="00A15F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D3B96B6" w14:textId="48A5F49F" w:rsidR="00A15FAA" w:rsidRPr="00037558" w:rsidRDefault="00A15FAA" w:rsidP="00A15F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1A640AB" w14:textId="77777777" w:rsidR="00A15FAA" w:rsidRPr="006504EA" w:rsidRDefault="00A15FAA" w:rsidP="00A15F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020BAFD9" w14:textId="77777777" w:rsidR="00A15FAA" w:rsidRPr="006504EA" w:rsidRDefault="00A15FAA" w:rsidP="00A15F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7211D1F4" w14:textId="1565D580" w:rsidR="00A15FAA" w:rsidRPr="00037558" w:rsidRDefault="00A15FAA" w:rsidP="00A15F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AC1039" w:rsidRPr="00037558" w14:paraId="0DA5A43E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2AC2C62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pedido de impugnação de resultado</w:t>
            </w:r>
          </w:p>
        </w:tc>
        <w:tc>
          <w:tcPr>
            <w:tcW w:w="1417" w:type="dxa"/>
          </w:tcPr>
          <w:p w14:paraId="322F951A" w14:textId="77777777" w:rsidR="00AC1039" w:rsidRPr="00037558" w:rsidRDefault="00AC1039" w:rsidP="00814E8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pedido de impugnação de resultado ao qual as alegações estão vinculadas.</w:t>
            </w:r>
          </w:p>
        </w:tc>
        <w:tc>
          <w:tcPr>
            <w:tcW w:w="1560" w:type="dxa"/>
          </w:tcPr>
          <w:p w14:paraId="6677D6B1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E7432BF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ACB992F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FC08B13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38A41A11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0A88C091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  <w:p w14:paraId="3B502B9B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AC1039" w:rsidRPr="00037558" w14:paraId="4E4CA733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9A8437" w14:textId="77777777" w:rsidR="00AC1039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Nº </w:t>
            </w:r>
          </w:p>
        </w:tc>
        <w:tc>
          <w:tcPr>
            <w:tcW w:w="1417" w:type="dxa"/>
          </w:tcPr>
          <w:p w14:paraId="10CEF379" w14:textId="77777777" w:rsidR="00AC1039" w:rsidRPr="00037558" w:rsidRDefault="00AC1039" w:rsidP="00814E8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sequencial, por ordem de cadastro.</w:t>
            </w:r>
          </w:p>
        </w:tc>
        <w:tc>
          <w:tcPr>
            <w:tcW w:w="1560" w:type="dxa"/>
          </w:tcPr>
          <w:p w14:paraId="6E5F12FD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5068704A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1A8B4CD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02D0838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6AA12DD3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4467DD8E" w14:textId="3C1ED5C1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recursos cadastrados.</w:t>
            </w:r>
          </w:p>
          <w:p w14:paraId="5FAB6B9F" w14:textId="77777777" w:rsidR="00AC1039" w:rsidRPr="002A5B6D" w:rsidRDefault="00AC1039" w:rsidP="00814E8E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AC1039" w:rsidRPr="00037558" w14:paraId="7F6CDAF0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DB733B4" w14:textId="77777777" w:rsidR="00AC1039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Cadastro</w:t>
            </w:r>
          </w:p>
        </w:tc>
        <w:tc>
          <w:tcPr>
            <w:tcW w:w="1417" w:type="dxa"/>
          </w:tcPr>
          <w:p w14:paraId="28477AFA" w14:textId="1D49191E" w:rsidR="00AC1039" w:rsidRPr="00037558" w:rsidRDefault="00AC1039" w:rsidP="00A64F1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</w:t>
            </w:r>
            <w:r w:rsidR="00A64F15">
              <w:rPr>
                <w:rFonts w:cs="Arial"/>
                <w:sz w:val="18"/>
                <w:szCs w:val="18"/>
              </w:rPr>
              <w:t>e do responsável que cadastrou o recurso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59458297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5AAFB66B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1F5FF5D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5525A1D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735807BD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132DCB95" w14:textId="36DC6A31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houver </w:t>
            </w:r>
            <w:r w:rsidR="005A0DF3">
              <w:rPr>
                <w:sz w:val="18"/>
                <w:szCs w:val="18"/>
              </w:rPr>
              <w:t>recursos cadastrados</w:t>
            </w:r>
            <w:r>
              <w:rPr>
                <w:sz w:val="18"/>
                <w:szCs w:val="18"/>
              </w:rPr>
              <w:t>.</w:t>
            </w:r>
          </w:p>
          <w:p w14:paraId="5EE7D896" w14:textId="7D5B337B" w:rsidR="00AC1039" w:rsidRPr="00037558" w:rsidRDefault="00AC1039" w:rsidP="005A0DF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 recuperado do cadastro de </w:t>
            </w:r>
            <w:r w:rsidR="005A0DF3">
              <w:rPr>
                <w:sz w:val="18"/>
                <w:szCs w:val="18"/>
              </w:rPr>
              <w:t>recurso</w:t>
            </w:r>
            <w:r>
              <w:rPr>
                <w:sz w:val="18"/>
                <w:szCs w:val="18"/>
              </w:rPr>
              <w:t xml:space="preserve"> </w:t>
            </w:r>
            <w:r w:rsidR="005A0DF3">
              <w:rPr>
                <w:sz w:val="18"/>
                <w:szCs w:val="18"/>
              </w:rPr>
              <w:t xml:space="preserve">do julgamento em 1ª instancia </w:t>
            </w:r>
            <w:r>
              <w:rPr>
                <w:sz w:val="18"/>
                <w:szCs w:val="18"/>
              </w:rPr>
              <w:t xml:space="preserve">do pedido </w:t>
            </w:r>
            <w:r>
              <w:rPr>
                <w:sz w:val="18"/>
                <w:szCs w:val="18"/>
              </w:rPr>
              <w:lastRenderedPageBreak/>
              <w:t>de impugnação de resultado.</w:t>
            </w:r>
          </w:p>
        </w:tc>
      </w:tr>
      <w:tr w:rsidR="00293B81" w:rsidRPr="00037558" w14:paraId="4EF21889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95E67F8" w14:textId="0E1C0941" w:rsidR="00293B81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Nº Chapa</w:t>
            </w:r>
          </w:p>
        </w:tc>
        <w:tc>
          <w:tcPr>
            <w:tcW w:w="1417" w:type="dxa"/>
          </w:tcPr>
          <w:p w14:paraId="75C778D2" w14:textId="649BCBD1" w:rsidR="00293B81" w:rsidRDefault="00293B81" w:rsidP="00293B8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da chapa que recebeu o pedido de impugnação.</w:t>
            </w:r>
          </w:p>
        </w:tc>
        <w:tc>
          <w:tcPr>
            <w:tcW w:w="1560" w:type="dxa"/>
          </w:tcPr>
          <w:p w14:paraId="47E6FC86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  <w:p w14:paraId="0372743B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0073076E" w14:textId="58E19CDA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Chapa &lt;número da chapa&gt;</w:t>
            </w:r>
          </w:p>
        </w:tc>
        <w:tc>
          <w:tcPr>
            <w:tcW w:w="992" w:type="dxa"/>
          </w:tcPr>
          <w:p w14:paraId="57F0B33E" w14:textId="624B317B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81938C7" w14:textId="79B6372A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E6F2D48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6A291A11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  <w:p w14:paraId="45D9E221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tiver registros cadastrados. </w:t>
            </w:r>
          </w:p>
          <w:p w14:paraId="0AA3F4C6" w14:textId="52C4F1AA" w:rsidR="00293B81" w:rsidRPr="00037558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pedido chapa.</w:t>
            </w:r>
          </w:p>
        </w:tc>
      </w:tr>
      <w:tr w:rsidR="00293B81" w:rsidRPr="00037558" w14:paraId="0BEE7F72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E183156" w14:textId="77777777" w:rsidR="00293B81" w:rsidRPr="001D06CA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5129655E" w14:textId="382420F9" w:rsidR="00293B81" w:rsidRPr="00037558" w:rsidRDefault="00293B81" w:rsidP="00293B8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que o recurso foi cadastrado.</w:t>
            </w:r>
          </w:p>
        </w:tc>
        <w:tc>
          <w:tcPr>
            <w:tcW w:w="1560" w:type="dxa"/>
          </w:tcPr>
          <w:p w14:paraId="3C2298AC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1647C9F1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5B1AD2A7" w14:textId="77777777" w:rsidR="00293B81" w:rsidRPr="00037558" w:rsidRDefault="00293B81" w:rsidP="00293B81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aaaa</w:t>
            </w:r>
            <w:proofErr w:type="spellEnd"/>
            <w:r>
              <w:rPr>
                <w:sz w:val="18"/>
                <w:szCs w:val="18"/>
              </w:rPr>
              <w:t xml:space="preserve"> às </w:t>
            </w:r>
            <w:proofErr w:type="spellStart"/>
            <w:r>
              <w:rPr>
                <w:sz w:val="18"/>
                <w:szCs w:val="18"/>
              </w:rPr>
              <w:t>hh:ss</w:t>
            </w:r>
            <w:proofErr w:type="spellEnd"/>
          </w:p>
        </w:tc>
        <w:tc>
          <w:tcPr>
            <w:tcW w:w="992" w:type="dxa"/>
          </w:tcPr>
          <w:p w14:paraId="2F104209" w14:textId="77777777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DC2264B" w14:textId="77777777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C43C89D" w14:textId="77777777" w:rsidR="00293B81" w:rsidRPr="00037558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0F73FFD0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0F370F86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recursos cadastrados.</w:t>
            </w:r>
          </w:p>
          <w:p w14:paraId="0254D7FC" w14:textId="617184E2" w:rsidR="00293B81" w:rsidRPr="00037558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recurso do julgamento em 1ª instancia do pedido de impugnação de resultado.</w:t>
            </w:r>
          </w:p>
        </w:tc>
      </w:tr>
      <w:tr w:rsidR="00293B81" w:rsidRPr="00037558" w14:paraId="3C7E7FFE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79BE1ED" w14:textId="77777777" w:rsidR="00293B81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Ação</w:t>
            </w:r>
          </w:p>
        </w:tc>
        <w:tc>
          <w:tcPr>
            <w:tcW w:w="1417" w:type="dxa"/>
          </w:tcPr>
          <w:p w14:paraId="123723B2" w14:textId="288536E9" w:rsidR="00293B81" w:rsidRDefault="00293B81" w:rsidP="00293B8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</w:t>
            </w:r>
            <w:proofErr w:type="spellStart"/>
            <w:r>
              <w:rPr>
                <w:rFonts w:cs="Arial"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60" w:type="dxa"/>
          </w:tcPr>
          <w:p w14:paraId="68612FB7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73706754" w14:textId="77777777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A38F847" w14:textId="77777777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69991E3" w14:textId="1E6A7B0A" w:rsidR="00293B81" w:rsidRPr="002A5B6D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recursos cadastrados.</w:t>
            </w:r>
          </w:p>
        </w:tc>
      </w:tr>
      <w:tr w:rsidR="00293B81" w:rsidRPr="00037558" w14:paraId="3C0FAD6B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C00F489" w14:textId="65F8F902" w:rsidR="00293B81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26E20">
              <w:rPr>
                <w:rFonts w:cs="Arial"/>
                <w:sz w:val="18"/>
                <w:szCs w:val="18"/>
              </w:rPr>
              <w:t>Não há Interposição de Recurso</w:t>
            </w:r>
          </w:p>
        </w:tc>
        <w:tc>
          <w:tcPr>
            <w:tcW w:w="1417" w:type="dxa"/>
          </w:tcPr>
          <w:p w14:paraId="2BB20DA1" w14:textId="77777777" w:rsidR="00293B81" w:rsidRDefault="00293B81" w:rsidP="00293B8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informativa.</w:t>
            </w:r>
          </w:p>
        </w:tc>
        <w:tc>
          <w:tcPr>
            <w:tcW w:w="1560" w:type="dxa"/>
          </w:tcPr>
          <w:p w14:paraId="68C19581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659162A8" w14:textId="77777777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582BD59" w14:textId="77777777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3A6AB8A" w14:textId="2E78E9CD" w:rsidR="00293B81" w:rsidRPr="00037558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 é apresentada somente se não houver recursos cadastrados.</w:t>
            </w:r>
          </w:p>
        </w:tc>
      </w:tr>
      <w:tr w:rsidR="00293B81" w:rsidRPr="00037558" w14:paraId="08D30DFA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07CA502" w14:textId="77777777" w:rsidR="00293B81" w:rsidRPr="00037558" w:rsidRDefault="00293B81" w:rsidP="00293B8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293B81" w:rsidRPr="00037558" w14:paraId="66666568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BF158B3" w14:textId="5E0D0130" w:rsidR="00293B81" w:rsidRDefault="00394561" w:rsidP="00293B8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38739" wp14:editId="2097680E">
                  <wp:extent cx="190500" cy="180975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4E488FE" w14:textId="62033E5D" w:rsidR="00293B81" w:rsidRDefault="00293B81" w:rsidP="00293B8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volta para a tela anterior.</w:t>
            </w:r>
          </w:p>
        </w:tc>
        <w:tc>
          <w:tcPr>
            <w:tcW w:w="1560" w:type="dxa"/>
          </w:tcPr>
          <w:p w14:paraId="2E685A6E" w14:textId="77777777" w:rsidR="00293B81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992" w:type="dxa"/>
          </w:tcPr>
          <w:p w14:paraId="746205D9" w14:textId="77777777" w:rsidR="00293B81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7394F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6F875881" w14:textId="77777777" w:rsidR="00293B81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7394F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65B44AD" w14:textId="77777777" w:rsidR="00293B81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293B81" w:rsidRPr="00037558" w14:paraId="5D115EDF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14D2858" w14:textId="77777777" w:rsidR="00293B81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028785" wp14:editId="6E15C032">
                  <wp:extent cx="342857" cy="371429"/>
                  <wp:effectExtent l="0" t="0" r="63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811581E" w14:textId="5206FF6D" w:rsidR="00293B81" w:rsidRPr="00037558" w:rsidRDefault="00293B81" w:rsidP="00293B8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apresenta a funcionalidade “Visualizar dados do recurso do impugnado”. </w:t>
            </w:r>
          </w:p>
        </w:tc>
        <w:tc>
          <w:tcPr>
            <w:tcW w:w="1560" w:type="dxa"/>
          </w:tcPr>
          <w:p w14:paraId="1C6E2775" w14:textId="77777777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48EC6718" w14:textId="77777777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303BCCAA" w14:textId="77777777" w:rsidR="00293B81" w:rsidRPr="00037558" w:rsidRDefault="00293B81" w:rsidP="00293B8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12755C0" w14:textId="77777777" w:rsidR="00293B81" w:rsidRPr="00037558" w:rsidRDefault="00293B81" w:rsidP="00293B8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5C3EF643" w14:textId="2C11C043" w:rsidR="00FC277B" w:rsidRDefault="00C20C10" w:rsidP="00C20C10">
      <w:pPr>
        <w:pStyle w:val="EstiloPrototipo3"/>
        <w:numPr>
          <w:ilvl w:val="0"/>
          <w:numId w:val="3"/>
        </w:numPr>
      </w:pPr>
      <w:bookmarkStart w:id="9" w:name="_Ref48232276"/>
      <w:r>
        <w:lastRenderedPageBreak/>
        <w:t>Dados apresentados quando não houver recuso/reconsideração cadastrado</w:t>
      </w:r>
      <w:bookmarkEnd w:id="9"/>
    </w:p>
    <w:p w14:paraId="400994D2" w14:textId="7D5693C9" w:rsidR="00C20C10" w:rsidRPr="00C20C10" w:rsidRDefault="00E01E9E" w:rsidP="00C20C10">
      <w:r>
        <w:rPr>
          <w:noProof/>
        </w:rPr>
        <w:drawing>
          <wp:inline distT="0" distB="0" distL="0" distR="0" wp14:anchorId="7D7085D8" wp14:editId="5E8DA7AF">
            <wp:extent cx="5760085" cy="26682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7696539"/>
      <w:r w:rsidRPr="00037558">
        <w:t>CRITÉRIOS DE ACEITE</w:t>
      </w:r>
      <w:bookmarkEnd w:id="11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>Premissa:</w:t>
      </w:r>
    </w:p>
    <w:p w14:paraId="6BE85AAA" w14:textId="325FD1ED" w:rsidR="00F76BAC" w:rsidRDefault="00F76BAC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</w:t>
      </w:r>
      <w:r w:rsidR="00774EC0">
        <w:t xml:space="preserve"> aba</w:t>
      </w:r>
      <w:r>
        <w:t xml:space="preserve"> </w:t>
      </w:r>
      <w:r w:rsidR="00774EC0">
        <w:t>“Recurso</w:t>
      </w:r>
      <w:r w:rsidR="00FC2CAC">
        <w:t>/Reconsideração</w:t>
      </w:r>
      <w:r w:rsidR="00774EC0">
        <w:t xml:space="preserve"> Impugnado” é </w:t>
      </w:r>
      <w:r>
        <w:t>apresentada somente se houver recurso cadastrado ou após o término do período de vigência da atividade 6.4.</w:t>
      </w:r>
    </w:p>
    <w:p w14:paraId="38D13B28" w14:textId="77777777" w:rsidR="00FF6CCF" w:rsidRDefault="00FF6CCF" w:rsidP="0017798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recurso/reconsideração impugnado cadastrado, ou;</w:t>
      </w:r>
    </w:p>
    <w:p w14:paraId="5274A376" w14:textId="55A36726" w:rsidR="00FF6CCF" w:rsidRDefault="00FF6CCF" w:rsidP="0017798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left="851" w:hanging="362"/>
        <w:contextualSpacing/>
        <w:jc w:val="both"/>
      </w:pPr>
      <w:r>
        <w:t>Que o período de vigência da atividade 6.4 tenha terminado.</w:t>
      </w:r>
    </w:p>
    <w:p w14:paraId="25A8EA1F" w14:textId="0BF8AD4D" w:rsidR="008271F3" w:rsidRDefault="008271F3" w:rsidP="008271F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>A funcionalidade é apresentada após</w:t>
      </w:r>
      <w:r>
        <w:t xml:space="preserve"> acionar a aba “Recurso</w:t>
      </w:r>
      <w:r w:rsidR="00B40226">
        <w:t>/Reconsideração</w:t>
      </w:r>
      <w:r>
        <w:t xml:space="preserve"> Impugnado”.</w:t>
      </w:r>
    </w:p>
    <w:p w14:paraId="2744C209" w14:textId="5C2A7078" w:rsidR="00D9139B" w:rsidRPr="00D46D87" w:rsidRDefault="008271F3" w:rsidP="008271F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FF0000"/>
        </w:rPr>
      </w:pPr>
      <w:r w:rsidRPr="00B61FAE">
        <w:t xml:space="preserve">Somente usuário com perfil de “Assessor CEN” ou “Assessor CE/&lt;UF&gt;” tem permissão para visualizar os </w:t>
      </w:r>
      <w:r>
        <w:t>dados do recurso</w:t>
      </w:r>
      <w:r w:rsidR="00695EFA">
        <w:t>.</w:t>
      </w:r>
    </w:p>
    <w:p w14:paraId="5CBE206E" w14:textId="77777777" w:rsidR="00D46D87" w:rsidRDefault="00D46D87" w:rsidP="00D46D8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Assessor CE visualiza apenas os recursos da sua UF.</w:t>
      </w:r>
    </w:p>
    <w:p w14:paraId="26246186" w14:textId="65FE66C9" w:rsidR="00D46D87" w:rsidRPr="0098263A" w:rsidRDefault="00D46D87" w:rsidP="00D46D8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  <w:rPr>
          <w:b/>
          <w:color w:val="FF0000"/>
        </w:rPr>
      </w:pPr>
      <w:r>
        <w:t xml:space="preserve">Assessor CEN visualiza os recursos de todas as </w:t>
      </w:r>
      <w:proofErr w:type="spellStart"/>
      <w:r>
        <w:t>UFs</w:t>
      </w:r>
      <w:proofErr w:type="spellEnd"/>
      <w:r w:rsidR="00296AB1">
        <w:t>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bookmarkStart w:id="13" w:name="_Ref31290676"/>
      <w:r w:rsidRPr="00037558">
        <w:rPr>
          <w:b/>
        </w:rPr>
        <w:t>Regras Gerais:</w:t>
      </w:r>
      <w:bookmarkStart w:id="14" w:name="_Ref26893226"/>
      <w:bookmarkEnd w:id="12"/>
      <w:bookmarkEnd w:id="13"/>
    </w:p>
    <w:p w14:paraId="13FAFCBC" w14:textId="2AC216AA" w:rsidR="002F1FB8" w:rsidRPr="002F1FB8" w:rsidRDefault="009F5BF4" w:rsidP="001E583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Regra negocial 01 – </w:t>
      </w:r>
      <w:r w:rsidRPr="00112CAE">
        <w:t>Ao finalizar o período de vigência da atividade 6.4</w:t>
      </w:r>
      <w:r>
        <w:t>, caso nenhum recurso/reconsideração tenha sido cadastrado, então a aba “Recurso/Reconsideração Impugnado” é disponibilizada automaticamente, apresentando a mensagem “</w:t>
      </w:r>
      <w:r w:rsidRPr="005854F3">
        <w:t>Não houve interposição de recurso</w:t>
      </w:r>
      <w:r>
        <w:t>”</w:t>
      </w:r>
      <w:r>
        <w:rPr>
          <w:position w:val="3"/>
        </w:rPr>
        <w:t xml:space="preserve">. Ver </w:t>
      </w:r>
      <w:r w:rsidRPr="009F5BF4">
        <w:rPr>
          <w:b/>
          <w:position w:val="3"/>
        </w:rPr>
        <w:fldChar w:fldCharType="begin"/>
      </w:r>
      <w:r w:rsidRPr="009F5BF4">
        <w:rPr>
          <w:b/>
          <w:position w:val="3"/>
        </w:rPr>
        <w:instrText xml:space="preserve"> REF _Ref48232276 \w \h </w:instrText>
      </w:r>
      <w:r>
        <w:rPr>
          <w:b/>
          <w:position w:val="3"/>
        </w:rPr>
        <w:instrText xml:space="preserve"> \* MERGEFORMAT </w:instrText>
      </w:r>
      <w:r w:rsidRPr="009F5BF4">
        <w:rPr>
          <w:b/>
          <w:position w:val="3"/>
        </w:rPr>
      </w:r>
      <w:r w:rsidRPr="009F5BF4">
        <w:rPr>
          <w:b/>
          <w:position w:val="3"/>
        </w:rPr>
        <w:fldChar w:fldCharType="separate"/>
      </w:r>
      <w:r w:rsidRPr="009F5BF4">
        <w:rPr>
          <w:b/>
          <w:position w:val="3"/>
        </w:rPr>
        <w:t>P02</w:t>
      </w:r>
      <w:r w:rsidRPr="009F5BF4">
        <w:rPr>
          <w:b/>
          <w:position w:val="3"/>
        </w:rPr>
        <w:fldChar w:fldCharType="end"/>
      </w:r>
      <w:r>
        <w:rPr>
          <w:position w:val="3"/>
        </w:rPr>
        <w:t>.</w:t>
      </w:r>
    </w:p>
    <w:p w14:paraId="27DC34C1" w14:textId="28F5DEAD" w:rsidR="00253DA5" w:rsidRPr="00037558" w:rsidRDefault="008446B4" w:rsidP="001E583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Quando o arquiteto e urbanista acionar a ação “Visualizar”, representada pela </w:t>
      </w:r>
      <w:proofErr w:type="gramStart"/>
      <w:r>
        <w:rPr>
          <w:position w:val="3"/>
        </w:rPr>
        <w:t xml:space="preserve">ação </w:t>
      </w:r>
      <w:r w:rsidR="001E5838">
        <w:rPr>
          <w:noProof/>
        </w:rPr>
        <w:drawing>
          <wp:inline distT="0" distB="0" distL="0" distR="0" wp14:anchorId="5E8F08B4" wp14:editId="29657B48">
            <wp:extent cx="288097" cy="2880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82" cy="2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</w:t>
      </w:r>
      <w:proofErr w:type="gramEnd"/>
      <w:r>
        <w:rPr>
          <w:position w:val="3"/>
        </w:rPr>
        <w:t xml:space="preserve"> então o sistema estende para a história de usuário </w:t>
      </w:r>
      <w:r w:rsidR="001E5838" w:rsidRPr="001E5838">
        <w:rPr>
          <w:position w:val="3"/>
        </w:rPr>
        <w:t>Eleitoral_HST197_Detalhar_Recurso_Impugnado_Julgamento_1_Instancia_Alegacao_Pedido_Impugnacao_CORP</w:t>
      </w:r>
      <w:r w:rsidR="00226E2C">
        <w:rPr>
          <w:position w:val="3"/>
        </w:rPr>
        <w:t>.</w:t>
      </w:r>
    </w:p>
    <w:bookmarkEnd w:id="14"/>
    <w:p w14:paraId="17BDC88C" w14:textId="7B95604E" w:rsidR="001E539E" w:rsidRPr="00037558" w:rsidRDefault="002942B5" w:rsidP="002942B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 w:rsidRPr="00037558">
        <w:rPr>
          <w:position w:val="3"/>
        </w:rPr>
        <w:t xml:space="preserve"> </w:t>
      </w: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7696540"/>
      <w:r w:rsidRPr="00037558">
        <w:t>INFORMAÇÕES COMPLEMENTARES</w:t>
      </w:r>
      <w:bookmarkEnd w:id="15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58FC03CC" w:rsidR="008D2F61" w:rsidRDefault="001E5838" w:rsidP="008D2F61">
      <w:pPr>
        <w:rPr>
          <w:i/>
        </w:rPr>
      </w:pPr>
      <w:r w:rsidRPr="001E5838">
        <w:rPr>
          <w:i/>
        </w:rPr>
        <w:t>Eleitoral_HST197</w:t>
      </w:r>
      <w:proofErr w:type="gramStart"/>
      <w:r w:rsidRPr="001E5838">
        <w:rPr>
          <w:i/>
        </w:rPr>
        <w:t>_Detalhar</w:t>
      </w:r>
      <w:proofErr w:type="gramEnd"/>
      <w:r w:rsidRPr="001E5838">
        <w:rPr>
          <w:i/>
        </w:rPr>
        <w:t>_Recurso_Impugnado_Julgamento_1_Instancia_Alegacao_Pedido_Impugnacao_CORP</w:t>
      </w:r>
      <w:r w:rsidR="001A0D92">
        <w:rPr>
          <w:i/>
        </w:rPr>
        <w:t>.</w:t>
      </w:r>
    </w:p>
    <w:sectPr w:rsidR="008D2F61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B35DA" w14:textId="77777777" w:rsidR="0093713B" w:rsidRDefault="0093713B">
      <w:r>
        <w:separator/>
      </w:r>
    </w:p>
    <w:p w14:paraId="6A6DDD43" w14:textId="77777777" w:rsidR="0093713B" w:rsidRDefault="0093713B"/>
  </w:endnote>
  <w:endnote w:type="continuationSeparator" w:id="0">
    <w:p w14:paraId="6837C8EA" w14:textId="77777777" w:rsidR="0093713B" w:rsidRDefault="0093713B">
      <w:r>
        <w:continuationSeparator/>
      </w:r>
    </w:p>
    <w:p w14:paraId="3F23AA86" w14:textId="77777777" w:rsidR="0093713B" w:rsidRDefault="009371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01E9E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86420" w14:textId="77777777" w:rsidR="0093713B" w:rsidRDefault="0093713B">
      <w:r>
        <w:separator/>
      </w:r>
    </w:p>
    <w:p w14:paraId="4D35DE7D" w14:textId="77777777" w:rsidR="0093713B" w:rsidRDefault="0093713B"/>
  </w:footnote>
  <w:footnote w:type="continuationSeparator" w:id="0">
    <w:p w14:paraId="2E265DAC" w14:textId="77777777" w:rsidR="0093713B" w:rsidRDefault="0093713B">
      <w:r>
        <w:continuationSeparator/>
      </w:r>
    </w:p>
    <w:p w14:paraId="10E449EF" w14:textId="77777777" w:rsidR="0093713B" w:rsidRDefault="0093713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1329748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35D6960F" w:rsidR="000A5E47" w:rsidRPr="00C6532E" w:rsidRDefault="00D2092E" w:rsidP="00877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HST196 – Consultar Recurso Impugnado Alegação do Pedido de Impugnação de Resultado de Eleição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F0745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050B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004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77982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53"/>
    <w:rsid w:val="00197783"/>
    <w:rsid w:val="001978A0"/>
    <w:rsid w:val="001A0D92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41E8"/>
    <w:rsid w:val="001B4251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09AD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838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6E2C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37F12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3B81"/>
    <w:rsid w:val="002942B5"/>
    <w:rsid w:val="00294C89"/>
    <w:rsid w:val="002964B4"/>
    <w:rsid w:val="00296AB1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1FB8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6E20"/>
    <w:rsid w:val="003277C8"/>
    <w:rsid w:val="003307B8"/>
    <w:rsid w:val="00330B03"/>
    <w:rsid w:val="00330D47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4437"/>
    <w:rsid w:val="00384A0A"/>
    <w:rsid w:val="003903A9"/>
    <w:rsid w:val="0039302B"/>
    <w:rsid w:val="003934FC"/>
    <w:rsid w:val="00394561"/>
    <w:rsid w:val="00395773"/>
    <w:rsid w:val="00396331"/>
    <w:rsid w:val="00396EA3"/>
    <w:rsid w:val="003978B7"/>
    <w:rsid w:val="00397C99"/>
    <w:rsid w:val="00397E0F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C11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5DE9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3447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46A47"/>
    <w:rsid w:val="0045111F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974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6BB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6F4D"/>
    <w:rsid w:val="00577620"/>
    <w:rsid w:val="00577725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54F3"/>
    <w:rsid w:val="00586BE7"/>
    <w:rsid w:val="00586C12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0DF3"/>
    <w:rsid w:val="005A1A0E"/>
    <w:rsid w:val="005A256A"/>
    <w:rsid w:val="005A2664"/>
    <w:rsid w:val="005A2B7D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D6A1E"/>
    <w:rsid w:val="005E419E"/>
    <w:rsid w:val="005E5693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EC0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2E28"/>
    <w:rsid w:val="007E5196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1F3"/>
    <w:rsid w:val="00827383"/>
    <w:rsid w:val="0082773F"/>
    <w:rsid w:val="008307AD"/>
    <w:rsid w:val="00830867"/>
    <w:rsid w:val="008308DF"/>
    <w:rsid w:val="00830F56"/>
    <w:rsid w:val="00831BD3"/>
    <w:rsid w:val="00832B04"/>
    <w:rsid w:val="008361E2"/>
    <w:rsid w:val="008402A6"/>
    <w:rsid w:val="00840460"/>
    <w:rsid w:val="0084158C"/>
    <w:rsid w:val="008446B4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4B69"/>
    <w:rsid w:val="00895B71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2E59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3713B"/>
    <w:rsid w:val="00940F9F"/>
    <w:rsid w:val="00941C57"/>
    <w:rsid w:val="0094518E"/>
    <w:rsid w:val="00945D94"/>
    <w:rsid w:val="00946DF5"/>
    <w:rsid w:val="00947D72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63A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5762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9F5BF4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5FAA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49E4"/>
    <w:rsid w:val="00A64F15"/>
    <w:rsid w:val="00A66BD6"/>
    <w:rsid w:val="00A66CAE"/>
    <w:rsid w:val="00A70350"/>
    <w:rsid w:val="00A723B2"/>
    <w:rsid w:val="00A729E9"/>
    <w:rsid w:val="00A735A5"/>
    <w:rsid w:val="00A74C0A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1039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42CC"/>
    <w:rsid w:val="00AE4C67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1E3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0226"/>
    <w:rsid w:val="00B4101A"/>
    <w:rsid w:val="00B410F5"/>
    <w:rsid w:val="00B41119"/>
    <w:rsid w:val="00B41C91"/>
    <w:rsid w:val="00B43814"/>
    <w:rsid w:val="00B44AF9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57E4B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7E15"/>
    <w:rsid w:val="00BB1A1B"/>
    <w:rsid w:val="00BB6623"/>
    <w:rsid w:val="00BB6CF5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371"/>
    <w:rsid w:val="00BD2BA8"/>
    <w:rsid w:val="00BD41B5"/>
    <w:rsid w:val="00BD5E65"/>
    <w:rsid w:val="00BD6166"/>
    <w:rsid w:val="00BD6EB4"/>
    <w:rsid w:val="00BD7423"/>
    <w:rsid w:val="00BD79D4"/>
    <w:rsid w:val="00BD79E5"/>
    <w:rsid w:val="00BE1485"/>
    <w:rsid w:val="00BE186C"/>
    <w:rsid w:val="00BE29DE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9D8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B0"/>
    <w:rsid w:val="00C148A6"/>
    <w:rsid w:val="00C1528E"/>
    <w:rsid w:val="00C16430"/>
    <w:rsid w:val="00C17004"/>
    <w:rsid w:val="00C17ADA"/>
    <w:rsid w:val="00C20C10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B04"/>
    <w:rsid w:val="00C33D6A"/>
    <w:rsid w:val="00C33EA1"/>
    <w:rsid w:val="00C34721"/>
    <w:rsid w:val="00C35378"/>
    <w:rsid w:val="00C354EB"/>
    <w:rsid w:val="00C35C55"/>
    <w:rsid w:val="00C376E3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64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23A"/>
    <w:rsid w:val="00CA4805"/>
    <w:rsid w:val="00CA5167"/>
    <w:rsid w:val="00CA52F6"/>
    <w:rsid w:val="00CB054F"/>
    <w:rsid w:val="00CB431D"/>
    <w:rsid w:val="00CB45A5"/>
    <w:rsid w:val="00CB4CDF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092E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612"/>
    <w:rsid w:val="00D46763"/>
    <w:rsid w:val="00D46D87"/>
    <w:rsid w:val="00D471A9"/>
    <w:rsid w:val="00D47F53"/>
    <w:rsid w:val="00D50303"/>
    <w:rsid w:val="00D50450"/>
    <w:rsid w:val="00D50685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2DDB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1E9E"/>
    <w:rsid w:val="00E021B0"/>
    <w:rsid w:val="00E031CA"/>
    <w:rsid w:val="00E033BC"/>
    <w:rsid w:val="00E03595"/>
    <w:rsid w:val="00E06D55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0257"/>
    <w:rsid w:val="00EA1AB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531E"/>
    <w:rsid w:val="00EE799F"/>
    <w:rsid w:val="00EF0B5F"/>
    <w:rsid w:val="00EF11E3"/>
    <w:rsid w:val="00EF2CB0"/>
    <w:rsid w:val="00EF3FD6"/>
    <w:rsid w:val="00EF49AC"/>
    <w:rsid w:val="00EF52B2"/>
    <w:rsid w:val="00EF540F"/>
    <w:rsid w:val="00EF6935"/>
    <w:rsid w:val="00EF6B22"/>
    <w:rsid w:val="00EF704C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6BAC"/>
    <w:rsid w:val="00F777DD"/>
    <w:rsid w:val="00F779E2"/>
    <w:rsid w:val="00F8342F"/>
    <w:rsid w:val="00F836A8"/>
    <w:rsid w:val="00F86A6F"/>
    <w:rsid w:val="00F86E4B"/>
    <w:rsid w:val="00F87857"/>
    <w:rsid w:val="00F90008"/>
    <w:rsid w:val="00F90A87"/>
    <w:rsid w:val="00F912B0"/>
    <w:rsid w:val="00F91E8D"/>
    <w:rsid w:val="00F9260A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2CAC"/>
    <w:rsid w:val="00FC3029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1F5"/>
    <w:rsid w:val="00FE046D"/>
    <w:rsid w:val="00FE13EC"/>
    <w:rsid w:val="00FE2415"/>
    <w:rsid w:val="00FE2E2D"/>
    <w:rsid w:val="00FE7598"/>
    <w:rsid w:val="00FE7762"/>
    <w:rsid w:val="00FF1CB6"/>
    <w:rsid w:val="00FF2A06"/>
    <w:rsid w:val="00FF6CC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95867"/>
    <w:rsid w:val="000B7D97"/>
    <w:rsid w:val="001360B4"/>
    <w:rsid w:val="001424FB"/>
    <w:rsid w:val="001F78CA"/>
    <w:rsid w:val="00230E79"/>
    <w:rsid w:val="00270697"/>
    <w:rsid w:val="002927DD"/>
    <w:rsid w:val="002A7D34"/>
    <w:rsid w:val="002D28B0"/>
    <w:rsid w:val="002D429E"/>
    <w:rsid w:val="002F56DE"/>
    <w:rsid w:val="003473A8"/>
    <w:rsid w:val="003621E6"/>
    <w:rsid w:val="003872B3"/>
    <w:rsid w:val="003D6BF2"/>
    <w:rsid w:val="0041260C"/>
    <w:rsid w:val="00475A43"/>
    <w:rsid w:val="004B2843"/>
    <w:rsid w:val="004C1B47"/>
    <w:rsid w:val="005117FE"/>
    <w:rsid w:val="00526560"/>
    <w:rsid w:val="0054550E"/>
    <w:rsid w:val="005616C8"/>
    <w:rsid w:val="00607B3F"/>
    <w:rsid w:val="007D3063"/>
    <w:rsid w:val="00835B6B"/>
    <w:rsid w:val="00846FCF"/>
    <w:rsid w:val="009227FE"/>
    <w:rsid w:val="00976FB3"/>
    <w:rsid w:val="009F1EC3"/>
    <w:rsid w:val="00A014D3"/>
    <w:rsid w:val="00A536EC"/>
    <w:rsid w:val="00AA4E29"/>
    <w:rsid w:val="00BD2F1B"/>
    <w:rsid w:val="00BF3A27"/>
    <w:rsid w:val="00C6435C"/>
    <w:rsid w:val="00D41EC1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BAC23-1C74-4BAD-85F4-AC62F263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20489</TotalTime>
  <Pages>7</Pages>
  <Words>844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5395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HST196 – Consultar Recurso Impugnado Alegação do Pedido de Impugnação de Resultado de Eleição - Corporativo</dc:subject>
  <dc:creator>adriel.moro</dc:creator>
  <cp:keywords/>
  <dc:description/>
  <cp:lastModifiedBy>Administrador</cp:lastModifiedBy>
  <cp:revision>1279</cp:revision>
  <cp:lastPrinted>2006-08-08T20:14:00Z</cp:lastPrinted>
  <dcterms:created xsi:type="dcterms:W3CDTF">2019-10-17T13:46:00Z</dcterms:created>
  <dcterms:modified xsi:type="dcterms:W3CDTF">2020-09-11T14:42:00Z</dcterms:modified>
</cp:coreProperties>
</file>